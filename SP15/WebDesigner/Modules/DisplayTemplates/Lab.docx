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546D92" w:rsidP="00607C2B">
      <w:pPr>
        <w:pStyle w:val="Heading2"/>
      </w:pPr>
      <w:bookmarkStart w:id="0" w:name="_GoBack"/>
      <w:bookmarkEnd w:id="0"/>
      <w:r>
        <w:t>Creating and Configuring Display Templates</w:t>
      </w:r>
    </w:p>
    <w:p w:rsidR="00607C2B" w:rsidRPr="005C7841" w:rsidRDefault="00607C2B" w:rsidP="00607C2B">
      <w:pPr>
        <w:pStyle w:val="LabExerciseCallout"/>
      </w:pPr>
      <w:r w:rsidRPr="005C7841">
        <w:rPr>
          <w:b/>
        </w:rPr>
        <w:t>Lab Time</w:t>
      </w:r>
      <w:r w:rsidRPr="005C7841">
        <w:t xml:space="preserve">: </w:t>
      </w:r>
      <w:r w:rsidR="00FE6F1B">
        <w:t>4</w:t>
      </w:r>
      <w:r w:rsidR="00EC171B">
        <w:t>5</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5A7DD7" w:rsidRPr="005A7DD7">
        <w:t>C:\Student\Modules\</w:t>
      </w:r>
      <w:r w:rsidR="00043AA4">
        <w:t>DisplayTemplates</w:t>
      </w:r>
      <w:r w:rsidR="005A7DD7" w:rsidRPr="005A7DD7">
        <w:t>\Lab</w:t>
      </w:r>
    </w:p>
    <w:p w:rsidR="005735D7" w:rsidRDefault="00607C2B" w:rsidP="00607C2B">
      <w:pPr>
        <w:pStyle w:val="LabExerciseCallout"/>
      </w:pPr>
      <w:r w:rsidRPr="005C7841">
        <w:rPr>
          <w:b/>
        </w:rPr>
        <w:t>Lab Overview</w:t>
      </w:r>
      <w:r w:rsidRPr="005C7841">
        <w:t xml:space="preserve">: </w:t>
      </w:r>
      <w:r>
        <w:t>In this lab you will get hands-on experience working with</w:t>
      </w:r>
      <w:r w:rsidR="00B023F6">
        <w:t xml:space="preserve"> Display Templates in SharePoint 2013. SharePoint uses display templates to present information. </w:t>
      </w:r>
      <w:r w:rsidR="005735D7">
        <w:t>JavaScript can be used to perform many different visual and functional tasks. In this lab you will get a</w:t>
      </w:r>
      <w:r w:rsidR="00B023F6">
        <w:t xml:space="preserve"> feel for how to use HTML and JavaScript to present information.</w:t>
      </w:r>
    </w:p>
    <w:p w:rsidR="003D5EBC" w:rsidRDefault="0028779A" w:rsidP="0028779A">
      <w:pPr>
        <w:pStyle w:val="LabExerciseLeadIn"/>
      </w:pPr>
      <w:r w:rsidRPr="002F788A">
        <w:rPr>
          <w:b/>
        </w:rPr>
        <w:t>Beta Class Notes:</w:t>
      </w:r>
      <w:r>
        <w:t xml:space="preserve"> This lab requires a Products list</w:t>
      </w:r>
      <w:r w:rsidR="002F788A" w:rsidRPr="002F788A">
        <w:t xml:space="preserve"> </w:t>
      </w:r>
      <w:r w:rsidR="002F788A">
        <w:t>with images</w:t>
      </w:r>
      <w:r>
        <w:t xml:space="preserve"> configured on the </w:t>
      </w:r>
      <w:r w:rsidR="002F788A">
        <w:t>Intranet. It also requires that a Search Crawl has run after the list is created. The list creation and population utilities will create the list.</w:t>
      </w:r>
      <w:r w:rsidR="003D5EBC">
        <w:t xml:space="preserve"> </w:t>
      </w:r>
    </w:p>
    <w:p w:rsidR="0028779A" w:rsidRDefault="003D5EBC" w:rsidP="003D5EBC">
      <w:pPr>
        <w:pStyle w:val="LabExerciseLeadIn"/>
        <w:numPr>
          <w:ilvl w:val="0"/>
          <w:numId w:val="39"/>
        </w:numPr>
      </w:pPr>
      <w:proofErr w:type="spellStart"/>
      <w:r w:rsidRPr="003D5EBC">
        <w:t>RecreateWingtipIntranetSite</w:t>
      </w:r>
      <w:proofErr w:type="spellEnd"/>
    </w:p>
    <w:p w:rsidR="003D5EBC" w:rsidRDefault="003D5EBC" w:rsidP="003D5EBC">
      <w:pPr>
        <w:pStyle w:val="LabExerciseLeadIn"/>
        <w:numPr>
          <w:ilvl w:val="0"/>
          <w:numId w:val="39"/>
        </w:numPr>
      </w:pPr>
      <w:r w:rsidRPr="003D5EBC">
        <w:t>ContentTypesSolution</w:t>
      </w:r>
      <w:r>
        <w:t>.exe</w:t>
      </w:r>
    </w:p>
    <w:p w:rsidR="003D5EBC" w:rsidRDefault="003D5EBC" w:rsidP="003D5EBC">
      <w:pPr>
        <w:pStyle w:val="LabExerciseLeadIn"/>
        <w:numPr>
          <w:ilvl w:val="0"/>
          <w:numId w:val="39"/>
        </w:numPr>
      </w:pPr>
      <w:r w:rsidRPr="003D5EBC">
        <w:t>DocumentLibrariesSolution.exe</w:t>
      </w:r>
    </w:p>
    <w:p w:rsidR="00607C2B" w:rsidRPr="00AB0146" w:rsidRDefault="00607C2B" w:rsidP="00607C2B">
      <w:pPr>
        <w:pStyle w:val="Heading3"/>
      </w:pPr>
      <w:r>
        <w:t xml:space="preserve">Exercise 1: </w:t>
      </w:r>
      <w:r w:rsidR="00546D92">
        <w:t>Adding JavaScript code to a page using the Script Editor Web Part</w:t>
      </w:r>
    </w:p>
    <w:p w:rsidR="00607C2B" w:rsidRDefault="005735D7" w:rsidP="00607C2B">
      <w:pPr>
        <w:pStyle w:val="LabExerciseLeadIn"/>
      </w:pPr>
      <w:r>
        <w:t>In this exercise you will use a utility web part to add JavaScript to a page. This is a simple Hello World demo to understand how to inject script into a SharePoint page.</w:t>
      </w:r>
    </w:p>
    <w:p w:rsidR="00043AA4" w:rsidRDefault="00043AA4" w:rsidP="00607C2B">
      <w:pPr>
        <w:pStyle w:val="LabStepNumbered"/>
      </w:pPr>
      <w:r>
        <w:t xml:space="preserve">Locate the </w:t>
      </w:r>
      <w:r w:rsidRPr="00A644BE">
        <w:rPr>
          <w:b/>
        </w:rPr>
        <w:t>SharePointGenerateCustomers.exe</w:t>
      </w:r>
      <w:r>
        <w:t xml:space="preserve"> utility</w:t>
      </w:r>
      <w:r w:rsidR="00A644BE">
        <w:t xml:space="preserve"> in the lab files</w:t>
      </w:r>
      <w:r>
        <w:t>. Double click the utility to run it. This will create a Customers list in the Intranet Team Site and populate it with data.</w:t>
      </w:r>
    </w:p>
    <w:p w:rsidR="00607C2B" w:rsidRDefault="00043AA4" w:rsidP="00607C2B">
      <w:pPr>
        <w:pStyle w:val="LabStepNumbered"/>
      </w:pPr>
      <w:r>
        <w:t xml:space="preserve">Browse to the [Team Site]. Choose the </w:t>
      </w:r>
      <w:r w:rsidRPr="00A644BE">
        <w:rPr>
          <w:b/>
        </w:rPr>
        <w:t>Customers</w:t>
      </w:r>
      <w:r>
        <w:t xml:space="preserve"> list from the quick launch.</w:t>
      </w:r>
    </w:p>
    <w:p w:rsidR="00043AA4" w:rsidRDefault="00043AA4" w:rsidP="00607C2B">
      <w:pPr>
        <w:pStyle w:val="LabStepNumbered"/>
      </w:pPr>
      <w:r>
        <w:t xml:space="preserve">Choose </w:t>
      </w:r>
      <w:r w:rsidRPr="00A644BE">
        <w:rPr>
          <w:b/>
        </w:rPr>
        <w:t>Settings | Edit Page</w:t>
      </w:r>
      <w:r>
        <w:t>.</w:t>
      </w:r>
    </w:p>
    <w:p w:rsidR="00043AA4" w:rsidRDefault="00043AA4" w:rsidP="00607C2B">
      <w:pPr>
        <w:pStyle w:val="LabStepNumbered"/>
      </w:pPr>
      <w:r>
        <w:t xml:space="preserve">In the </w:t>
      </w:r>
      <w:r w:rsidRPr="00A644BE">
        <w:rPr>
          <w:b/>
        </w:rPr>
        <w:t>Main</w:t>
      </w:r>
      <w:r>
        <w:t xml:space="preserve"> web part zone click </w:t>
      </w:r>
      <w:proofErr w:type="gramStart"/>
      <w:r w:rsidRPr="00A644BE">
        <w:rPr>
          <w:b/>
        </w:rPr>
        <w:t>Add</w:t>
      </w:r>
      <w:proofErr w:type="gramEnd"/>
      <w:r w:rsidRPr="00A644BE">
        <w:rPr>
          <w:b/>
        </w:rPr>
        <w:t xml:space="preserve"> a Web Part</w:t>
      </w:r>
      <w:r>
        <w:t>.</w:t>
      </w:r>
    </w:p>
    <w:p w:rsidR="00043AA4" w:rsidRDefault="00043AA4" w:rsidP="00607C2B">
      <w:pPr>
        <w:pStyle w:val="LabStepNumbered"/>
      </w:pPr>
      <w:r>
        <w:t xml:space="preserve">Under </w:t>
      </w:r>
      <w:r w:rsidRPr="00A644BE">
        <w:rPr>
          <w:b/>
        </w:rPr>
        <w:t>Categories</w:t>
      </w:r>
      <w:r w:rsidR="00971E8F">
        <w:t xml:space="preserve"> select the </w:t>
      </w:r>
      <w:r w:rsidR="00971E8F" w:rsidRPr="00A644BE">
        <w:rPr>
          <w:b/>
        </w:rPr>
        <w:t>Media and Content</w:t>
      </w:r>
      <w:r w:rsidR="00971E8F">
        <w:t xml:space="preserve"> folder.</w:t>
      </w:r>
    </w:p>
    <w:p w:rsidR="00971E8F" w:rsidRDefault="00971E8F" w:rsidP="00607C2B">
      <w:pPr>
        <w:pStyle w:val="LabStepNumbered"/>
      </w:pPr>
      <w:r>
        <w:t xml:space="preserve">Under </w:t>
      </w:r>
      <w:r w:rsidRPr="00A644BE">
        <w:rPr>
          <w:b/>
        </w:rPr>
        <w:t>Parts</w:t>
      </w:r>
      <w:r>
        <w:t xml:space="preserve"> select the </w:t>
      </w:r>
      <w:r w:rsidRPr="00A644BE">
        <w:rPr>
          <w:b/>
        </w:rPr>
        <w:t>Script Editor Web Part</w:t>
      </w:r>
      <w:r>
        <w:t xml:space="preserve">. Click the </w:t>
      </w:r>
      <w:r w:rsidRPr="00A644BE">
        <w:rPr>
          <w:b/>
        </w:rPr>
        <w:t>Add</w:t>
      </w:r>
      <w:r>
        <w:t xml:space="preserve"> button to insert the web part into the page.</w:t>
      </w:r>
    </w:p>
    <w:p w:rsidR="00971E8F" w:rsidRDefault="00971E8F" w:rsidP="00971E8F">
      <w:pPr>
        <w:pStyle w:val="LabStepScreenshot"/>
      </w:pPr>
      <w:r>
        <w:rPr>
          <w:noProof/>
        </w:rPr>
        <w:drawing>
          <wp:inline distT="0" distB="0" distL="0" distR="0" wp14:anchorId="31F0A097" wp14:editId="4F46B298">
            <wp:extent cx="6045482" cy="1999488"/>
            <wp:effectExtent l="19050" t="19050" r="1270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5482" cy="1999488"/>
                    </a:xfrm>
                    <a:prstGeom prst="rect">
                      <a:avLst/>
                    </a:prstGeom>
                    <a:ln>
                      <a:solidFill>
                        <a:schemeClr val="bg1">
                          <a:lumMod val="65000"/>
                        </a:schemeClr>
                      </a:solidFill>
                    </a:ln>
                  </pic:spPr>
                </pic:pic>
              </a:graphicData>
            </a:graphic>
          </wp:inline>
        </w:drawing>
      </w:r>
    </w:p>
    <w:p w:rsidR="00043AA4" w:rsidRDefault="00A644BE" w:rsidP="00607C2B">
      <w:pPr>
        <w:pStyle w:val="LabStepNumbered"/>
      </w:pPr>
      <w:r>
        <w:t xml:space="preserve">You should now see the </w:t>
      </w:r>
      <w:r w:rsidRPr="00922C04">
        <w:rPr>
          <w:b/>
        </w:rPr>
        <w:t>Script Editor</w:t>
      </w:r>
      <w:r>
        <w:t xml:space="preserve"> Web part on the page. Click </w:t>
      </w:r>
      <w:r w:rsidRPr="00922C04">
        <w:rPr>
          <w:b/>
        </w:rPr>
        <w:t>EDIT SNIPPET</w:t>
      </w:r>
      <w:r>
        <w:t xml:space="preserve"> in the Web part.</w:t>
      </w:r>
    </w:p>
    <w:p w:rsidR="00903D02" w:rsidRDefault="00922C04" w:rsidP="00607C2B">
      <w:pPr>
        <w:pStyle w:val="LabStepNumbered"/>
      </w:pPr>
      <w:r>
        <w:t xml:space="preserve">Open </w:t>
      </w:r>
      <w:r w:rsidRPr="00DF4B37">
        <w:rPr>
          <w:b/>
        </w:rPr>
        <w:t>HelloWorld.js</w:t>
      </w:r>
      <w:r>
        <w:t xml:space="preserve"> </w:t>
      </w:r>
      <w:r w:rsidR="00DF4B37">
        <w:t xml:space="preserve">from the lab files folder </w:t>
      </w:r>
      <w:r>
        <w:t xml:space="preserve">in </w:t>
      </w:r>
      <w:proofErr w:type="spellStart"/>
      <w:r w:rsidRPr="00DF4B37">
        <w:rPr>
          <w:b/>
        </w:rPr>
        <w:t>NotePad</w:t>
      </w:r>
      <w:proofErr w:type="spellEnd"/>
      <w:r>
        <w:t xml:space="preserve"> and </w:t>
      </w:r>
      <w:r w:rsidR="00DF4B37" w:rsidRPr="00DF4B37">
        <w:rPr>
          <w:b/>
        </w:rPr>
        <w:t>C</w:t>
      </w:r>
      <w:r w:rsidRPr="00DF4B37">
        <w:rPr>
          <w:b/>
        </w:rPr>
        <w:t>opy</w:t>
      </w:r>
      <w:r>
        <w:t xml:space="preserve"> the entire contents to the clipboard. </w:t>
      </w:r>
      <w:r w:rsidR="00903D02" w:rsidRPr="00DF4B37">
        <w:rPr>
          <w:b/>
        </w:rPr>
        <w:t>Past</w:t>
      </w:r>
      <w:r w:rsidRPr="00DF4B37">
        <w:rPr>
          <w:b/>
        </w:rPr>
        <w:t>e</w:t>
      </w:r>
      <w:r w:rsidR="00903D02">
        <w:t xml:space="preserve"> the script code from the </w:t>
      </w:r>
      <w:r w:rsidR="000A0F4F">
        <w:rPr>
          <w:b/>
        </w:rPr>
        <w:t>HelloWorld.txt</w:t>
      </w:r>
      <w:r w:rsidR="00903D02">
        <w:t xml:space="preserve"> file into the </w:t>
      </w:r>
      <w:r w:rsidR="00903D02" w:rsidRPr="00DF4B37">
        <w:rPr>
          <w:b/>
        </w:rPr>
        <w:t>Embed</w:t>
      </w:r>
      <w:r w:rsidR="00903D02">
        <w:t xml:space="preserve"> dialog.</w:t>
      </w:r>
      <w:r w:rsidR="00A92450">
        <w:t xml:space="preserve"> Click </w:t>
      </w:r>
      <w:r w:rsidR="00A92450" w:rsidRPr="00DF4B37">
        <w:rPr>
          <w:b/>
        </w:rPr>
        <w:t>Insert</w:t>
      </w:r>
      <w:r w:rsidR="00A92450">
        <w:t xml:space="preserve"> to close the dialog.</w:t>
      </w:r>
    </w:p>
    <w:p w:rsidR="00922C04" w:rsidRDefault="00922C04" w:rsidP="00922C04">
      <w:pPr>
        <w:pStyle w:val="LabStepScreenshot"/>
      </w:pPr>
      <w:r>
        <w:rPr>
          <w:noProof/>
        </w:rPr>
        <w:lastRenderedPageBreak/>
        <w:drawing>
          <wp:inline distT="0" distB="0" distL="0" distR="0" wp14:anchorId="5EB66215" wp14:editId="675863E7">
            <wp:extent cx="5023104" cy="1991103"/>
            <wp:effectExtent l="19050" t="19050" r="2540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1581" cy="2002391"/>
                    </a:xfrm>
                    <a:prstGeom prst="rect">
                      <a:avLst/>
                    </a:prstGeom>
                    <a:ln>
                      <a:solidFill>
                        <a:schemeClr val="bg1">
                          <a:lumMod val="65000"/>
                        </a:schemeClr>
                      </a:solidFill>
                    </a:ln>
                  </pic:spPr>
                </pic:pic>
              </a:graphicData>
            </a:graphic>
          </wp:inline>
        </w:drawing>
      </w:r>
    </w:p>
    <w:p w:rsidR="00A92450" w:rsidRDefault="00A92450" w:rsidP="00607C2B">
      <w:pPr>
        <w:pStyle w:val="LabStepNumbered"/>
      </w:pPr>
      <w:r>
        <w:t xml:space="preserve">Click </w:t>
      </w:r>
      <w:r w:rsidRPr="0024719A">
        <w:rPr>
          <w:b/>
        </w:rPr>
        <w:t>Stop Editing</w:t>
      </w:r>
      <w:r>
        <w:t xml:space="preserve"> </w:t>
      </w:r>
      <w:r w:rsidR="0024719A">
        <w:t xml:space="preserve">in the ribbon </w:t>
      </w:r>
      <w:r>
        <w:t>to save your changes.</w:t>
      </w:r>
      <w:r w:rsidR="00922C04">
        <w:t xml:space="preserve"> When the page reloads you should see the text “Hello World” on the page. Click </w:t>
      </w:r>
      <w:r w:rsidR="00922C04" w:rsidRPr="00876EC1">
        <w:rPr>
          <w:b/>
        </w:rPr>
        <w:t>Hello World</w:t>
      </w:r>
      <w:r w:rsidR="00922C04">
        <w:t xml:space="preserve"> and you should see an alert message from the web page that says “Hello from JavaScript”.</w:t>
      </w:r>
    </w:p>
    <w:p w:rsidR="00922C04" w:rsidRDefault="00922C04" w:rsidP="00922C04">
      <w:pPr>
        <w:pStyle w:val="LabStepScreenshot"/>
      </w:pPr>
      <w:r>
        <w:rPr>
          <w:noProof/>
        </w:rPr>
        <w:drawing>
          <wp:inline distT="0" distB="0" distL="0" distR="0" wp14:anchorId="25387E55" wp14:editId="1852CC32">
            <wp:extent cx="4825556" cy="2670048"/>
            <wp:effectExtent l="19050" t="19050" r="1333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576" cy="2677252"/>
                    </a:xfrm>
                    <a:prstGeom prst="rect">
                      <a:avLst/>
                    </a:prstGeom>
                    <a:ln>
                      <a:solidFill>
                        <a:schemeClr val="bg1">
                          <a:lumMod val="65000"/>
                        </a:schemeClr>
                      </a:solidFill>
                    </a:ln>
                  </pic:spPr>
                </pic:pic>
              </a:graphicData>
            </a:graphic>
          </wp:inline>
        </w:drawing>
      </w:r>
    </w:p>
    <w:p w:rsidR="00316198" w:rsidRDefault="00962E1D" w:rsidP="007D79A6">
      <w:pPr>
        <w:pStyle w:val="LabExerciseCallout"/>
        <w:rPr>
          <w:rStyle w:val="Strong"/>
          <w:b w:val="0"/>
          <w:bCs w:val="0"/>
        </w:rPr>
      </w:pPr>
      <w:r>
        <w:rPr>
          <w:rStyle w:val="Strong"/>
          <w:b w:val="0"/>
          <w:bCs w:val="0"/>
        </w:rPr>
        <w:t>In this lab</w:t>
      </w:r>
      <w:r w:rsidR="00DB568E">
        <w:rPr>
          <w:rStyle w:val="Strong"/>
          <w:b w:val="0"/>
          <w:bCs w:val="0"/>
        </w:rPr>
        <w:t xml:space="preserve"> you added a simple code snippet to a SharePoint page to add functionality from JavaScript. In the next lab you will expand on this technique to change the look and feel of an out of the box SharePoint list view.</w:t>
      </w:r>
    </w:p>
    <w:p w:rsidR="00546D92" w:rsidRPr="00AB0146" w:rsidRDefault="00546D92" w:rsidP="00546D92">
      <w:pPr>
        <w:pStyle w:val="Heading3"/>
      </w:pPr>
      <w:r>
        <w:t xml:space="preserve">Exercise </w:t>
      </w:r>
      <w:r w:rsidR="006B3338">
        <w:t>2</w:t>
      </w:r>
      <w:r>
        <w:t xml:space="preserve">: Customizing </w:t>
      </w:r>
      <w:r w:rsidR="006B3338">
        <w:t>a</w:t>
      </w:r>
      <w:r>
        <w:t xml:space="preserve"> SharePoint List </w:t>
      </w:r>
      <w:r w:rsidR="00D21798">
        <w:t>Display</w:t>
      </w:r>
      <w:r w:rsidR="00932921">
        <w:t xml:space="preserve"> Template </w:t>
      </w:r>
      <w:r>
        <w:t xml:space="preserve">using </w:t>
      </w:r>
      <w:r w:rsidR="00070EAF">
        <w:t>JavaScript</w:t>
      </w:r>
    </w:p>
    <w:p w:rsidR="00546D92" w:rsidRDefault="006B3338" w:rsidP="00546D92">
      <w:pPr>
        <w:pStyle w:val="LabExerciseLeadIn"/>
      </w:pPr>
      <w:r>
        <w:t>In this exercise you will create a new Customers list and then change the display of the list by adding JavaScript to the page that dramatically changes the look of the items on the page.</w:t>
      </w:r>
    </w:p>
    <w:p w:rsidR="00546D92" w:rsidRDefault="00932921" w:rsidP="00932921">
      <w:pPr>
        <w:pStyle w:val="LabStepNumbered"/>
        <w:numPr>
          <w:ilvl w:val="0"/>
          <w:numId w:val="37"/>
        </w:numPr>
      </w:pPr>
      <w:r>
        <w:t xml:space="preserve">Remain on the Customers </w:t>
      </w:r>
      <w:proofErr w:type="spellStart"/>
      <w:r>
        <w:t>AllItems.apsx</w:t>
      </w:r>
      <w:proofErr w:type="spellEnd"/>
      <w:r>
        <w:t xml:space="preserve"> page. Click </w:t>
      </w:r>
      <w:r w:rsidRPr="00876EC1">
        <w:rPr>
          <w:b/>
        </w:rPr>
        <w:t>Settings | Edit Page</w:t>
      </w:r>
      <w:r>
        <w:t>.</w:t>
      </w:r>
    </w:p>
    <w:p w:rsidR="00932921" w:rsidRDefault="00932921" w:rsidP="00932921">
      <w:pPr>
        <w:pStyle w:val="LabStepNumbered"/>
        <w:numPr>
          <w:ilvl w:val="0"/>
          <w:numId w:val="37"/>
        </w:numPr>
      </w:pPr>
      <w:r>
        <w:t xml:space="preserve">Click </w:t>
      </w:r>
      <w:r w:rsidRPr="00E47C76">
        <w:rPr>
          <w:b/>
        </w:rPr>
        <w:t>EDIT SNIPPET</w:t>
      </w:r>
      <w:r>
        <w:t xml:space="preserve"> in the body of the </w:t>
      </w:r>
      <w:r w:rsidRPr="00E47C76">
        <w:rPr>
          <w:b/>
        </w:rPr>
        <w:t>Script Editor</w:t>
      </w:r>
      <w:r>
        <w:t xml:space="preserve"> Web part.</w:t>
      </w:r>
    </w:p>
    <w:p w:rsidR="00932921" w:rsidRDefault="00A20DC9" w:rsidP="00932921">
      <w:pPr>
        <w:pStyle w:val="LabStepNumbered"/>
        <w:numPr>
          <w:ilvl w:val="0"/>
          <w:numId w:val="37"/>
        </w:numPr>
      </w:pPr>
      <w:r>
        <w:t xml:space="preserve">Open the </w:t>
      </w:r>
      <w:r w:rsidRPr="00E47C76">
        <w:rPr>
          <w:b/>
        </w:rPr>
        <w:t>CustomerTemplate.txt</w:t>
      </w:r>
      <w:r>
        <w:t xml:space="preserve"> file in Notepad and </w:t>
      </w:r>
      <w:r w:rsidRPr="00E47C76">
        <w:rPr>
          <w:b/>
        </w:rPr>
        <w:t>Copy</w:t>
      </w:r>
      <w:r>
        <w:t xml:space="preserve"> the entire contents to the clipboard. </w:t>
      </w:r>
    </w:p>
    <w:p w:rsidR="00A20DC9" w:rsidRDefault="00A20DC9" w:rsidP="00932921">
      <w:pPr>
        <w:pStyle w:val="LabStepNumbered"/>
        <w:numPr>
          <w:ilvl w:val="0"/>
          <w:numId w:val="37"/>
        </w:numPr>
      </w:pPr>
      <w:r w:rsidRPr="00E47C76">
        <w:rPr>
          <w:b/>
        </w:rPr>
        <w:t>Paste</w:t>
      </w:r>
      <w:r>
        <w:t xml:space="preserve"> the code into the </w:t>
      </w:r>
      <w:r w:rsidRPr="00E47C76">
        <w:rPr>
          <w:b/>
        </w:rPr>
        <w:t>Embed</w:t>
      </w:r>
      <w:r>
        <w:t xml:space="preserve"> dialog and click </w:t>
      </w:r>
      <w:r w:rsidRPr="00E47C76">
        <w:rPr>
          <w:b/>
        </w:rPr>
        <w:t>Insert</w:t>
      </w:r>
      <w:r>
        <w:t xml:space="preserve"> to close the dialog.</w:t>
      </w:r>
    </w:p>
    <w:p w:rsidR="00A20DC9" w:rsidRDefault="00A20DC9" w:rsidP="00932921">
      <w:pPr>
        <w:pStyle w:val="LabStepNumbered"/>
        <w:numPr>
          <w:ilvl w:val="0"/>
          <w:numId w:val="37"/>
        </w:numPr>
      </w:pPr>
      <w:r w:rsidRPr="00A20DC9">
        <w:rPr>
          <w:b/>
        </w:rPr>
        <w:t>Click Stop Editing</w:t>
      </w:r>
      <w:r>
        <w:t xml:space="preserve"> on the </w:t>
      </w:r>
      <w:r w:rsidRPr="00A20DC9">
        <w:rPr>
          <w:b/>
        </w:rPr>
        <w:t>Page</w:t>
      </w:r>
      <w:r>
        <w:t xml:space="preserve"> tab of the ribbon.</w:t>
      </w:r>
    </w:p>
    <w:p w:rsidR="00546D92" w:rsidRDefault="00A20DC9" w:rsidP="007F1BA6">
      <w:pPr>
        <w:pStyle w:val="LabStepNumbered"/>
        <w:numPr>
          <w:ilvl w:val="0"/>
          <w:numId w:val="37"/>
        </w:numPr>
      </w:pPr>
      <w:r>
        <w:t>The page should render a very different look for the view.</w:t>
      </w:r>
    </w:p>
    <w:p w:rsidR="00546D92" w:rsidRDefault="00546D92" w:rsidP="00546D92">
      <w:pPr>
        <w:pStyle w:val="LabExerciseCallout"/>
        <w:rPr>
          <w:rStyle w:val="Strong"/>
          <w:b w:val="0"/>
          <w:bCs w:val="0"/>
        </w:rPr>
      </w:pPr>
      <w:r>
        <w:rPr>
          <w:rStyle w:val="Strong"/>
          <w:b w:val="0"/>
          <w:bCs w:val="0"/>
        </w:rPr>
        <w:t>In this lab</w:t>
      </w:r>
      <w:r w:rsidR="00061AF8">
        <w:rPr>
          <w:rStyle w:val="Strong"/>
          <w:b w:val="0"/>
          <w:bCs w:val="0"/>
        </w:rPr>
        <w:t xml:space="preserve"> you changed the look of a SharePoint list form by using JavaScript and a custom render template.</w:t>
      </w:r>
    </w:p>
    <w:p w:rsidR="00546D92" w:rsidRDefault="00546D92" w:rsidP="00546D92">
      <w:pPr>
        <w:pStyle w:val="Heading3"/>
      </w:pPr>
      <w:r>
        <w:lastRenderedPageBreak/>
        <w:t>Exercise 3: Creating Display Templates for Search Results</w:t>
      </w:r>
    </w:p>
    <w:p w:rsidR="00E90953" w:rsidRDefault="00E90953" w:rsidP="00E90953">
      <w:pPr>
        <w:pStyle w:val="LabExerciseLeadIn"/>
      </w:pPr>
      <w:r>
        <w:t>Display Templates are the key to presenting Search results. You will begin in Design Manager and create a copy of an existing template. You will then modify that template to look the way you want it, including the picture of the product in the search result.</w:t>
      </w:r>
    </w:p>
    <w:p w:rsidR="00E90953" w:rsidRDefault="00E90953" w:rsidP="00E90953">
      <w:pPr>
        <w:pStyle w:val="LabStepNumbered"/>
        <w:numPr>
          <w:ilvl w:val="0"/>
          <w:numId w:val="35"/>
        </w:numPr>
      </w:pPr>
      <w:r>
        <w:t xml:space="preserve">Browse to the Search Center at </w:t>
      </w:r>
      <w:r w:rsidRPr="0060233D">
        <w:rPr>
          <w:b/>
        </w:rPr>
        <w:t>http://intranet.wingtip.com/search</w:t>
      </w:r>
    </w:p>
    <w:p w:rsidR="00E90953" w:rsidRDefault="00E90953" w:rsidP="00E90953">
      <w:pPr>
        <w:pStyle w:val="LabStepNumbered"/>
        <w:numPr>
          <w:ilvl w:val="0"/>
          <w:numId w:val="35"/>
        </w:numPr>
      </w:pPr>
      <w:r>
        <w:t>Navigate to</w:t>
      </w:r>
      <w:r w:rsidR="00BC2751">
        <w:t xml:space="preserve"> </w:t>
      </w:r>
      <w:r w:rsidR="00BC2751" w:rsidRPr="00BC2751">
        <w:rPr>
          <w:b/>
        </w:rPr>
        <w:t>Settings |</w:t>
      </w:r>
      <w:r>
        <w:t xml:space="preserve"> </w:t>
      </w:r>
      <w:r w:rsidRPr="0060233D">
        <w:rPr>
          <w:b/>
        </w:rPr>
        <w:t>Design Manager</w:t>
      </w:r>
      <w:r>
        <w:t>.</w:t>
      </w:r>
    </w:p>
    <w:p w:rsidR="00E90953" w:rsidRDefault="00E90953" w:rsidP="00E90953">
      <w:pPr>
        <w:pStyle w:val="LabStepNumbered"/>
        <w:numPr>
          <w:ilvl w:val="0"/>
          <w:numId w:val="35"/>
        </w:numPr>
      </w:pPr>
      <w:r>
        <w:t xml:space="preserve">From the </w:t>
      </w:r>
      <w:r w:rsidRPr="00BC2751">
        <w:rPr>
          <w:b/>
        </w:rPr>
        <w:t>Design Manager</w:t>
      </w:r>
      <w:r>
        <w:t xml:space="preserve"> home page, choose </w:t>
      </w:r>
      <w:r w:rsidRPr="00392DAF">
        <w:rPr>
          <w:b/>
        </w:rPr>
        <w:t>3. Upload Design Files</w:t>
      </w:r>
      <w:r>
        <w:t>.</w:t>
      </w:r>
    </w:p>
    <w:p w:rsidR="00E90953" w:rsidRDefault="00E90953" w:rsidP="00E90953">
      <w:pPr>
        <w:pStyle w:val="LabStepNumbered"/>
        <w:numPr>
          <w:ilvl w:val="0"/>
          <w:numId w:val="35"/>
        </w:numPr>
      </w:pPr>
      <w:r>
        <w:t xml:space="preserve">On the </w:t>
      </w:r>
      <w:r w:rsidRPr="00BC2751">
        <w:rPr>
          <w:b/>
        </w:rPr>
        <w:t>Design Manager: Upload Design Files</w:t>
      </w:r>
      <w:r>
        <w:t xml:space="preserve"> page, click the link for </w:t>
      </w:r>
      <w:r w:rsidRPr="0060233D">
        <w:rPr>
          <w:b/>
        </w:rPr>
        <w:t>http://intranet.wingtip.com/search/_catalog/masterpage</w:t>
      </w:r>
      <w:r>
        <w:t xml:space="preserve">. This will open an Explorer window to the site’s </w:t>
      </w:r>
      <w:r w:rsidRPr="00BC2751">
        <w:rPr>
          <w:b/>
        </w:rPr>
        <w:t>Master Page Gallery</w:t>
      </w:r>
      <w:r>
        <w:t>.</w:t>
      </w:r>
    </w:p>
    <w:p w:rsidR="00BC2751" w:rsidRDefault="00BC2751" w:rsidP="00BC2751">
      <w:pPr>
        <w:pStyle w:val="LabExerciseCallout"/>
      </w:pPr>
      <w:r>
        <w:t>If the browser throws an error, remove the “@80” from the URL and try again.</w:t>
      </w:r>
    </w:p>
    <w:p w:rsidR="00E90953" w:rsidRDefault="00E90953" w:rsidP="00E90953">
      <w:pPr>
        <w:pStyle w:val="LabStepNumbered"/>
        <w:numPr>
          <w:ilvl w:val="0"/>
          <w:numId w:val="35"/>
        </w:numPr>
      </w:pPr>
      <w:r>
        <w:t xml:space="preserve">Navigate to </w:t>
      </w:r>
      <w:r w:rsidRPr="0060233D">
        <w:rPr>
          <w:b/>
        </w:rPr>
        <w:t>Display Templates/Search</w:t>
      </w:r>
    </w:p>
    <w:p w:rsidR="00E90953" w:rsidRDefault="00E90953" w:rsidP="00E90953">
      <w:pPr>
        <w:pStyle w:val="LabStepNumbered"/>
        <w:numPr>
          <w:ilvl w:val="0"/>
          <w:numId w:val="35"/>
        </w:numPr>
      </w:pPr>
      <w:r>
        <w:t xml:space="preserve">Locate the </w:t>
      </w:r>
      <w:r w:rsidRPr="00C41445">
        <w:rPr>
          <w:b/>
        </w:rPr>
        <w:t>Item_Picture.html</w:t>
      </w:r>
      <w:r>
        <w:t xml:space="preserve"> file and copy it to your desktop.</w:t>
      </w:r>
    </w:p>
    <w:p w:rsidR="00E90953" w:rsidRDefault="00E90953" w:rsidP="00E90953">
      <w:pPr>
        <w:pStyle w:val="LabStepNumbered"/>
        <w:numPr>
          <w:ilvl w:val="0"/>
          <w:numId w:val="35"/>
        </w:numPr>
      </w:pPr>
      <w:r>
        <w:t xml:space="preserve">Rename the file to </w:t>
      </w:r>
      <w:r w:rsidRPr="003B0F71">
        <w:rPr>
          <w:b/>
        </w:rPr>
        <w:t>Item_Product.html</w:t>
      </w:r>
      <w:r>
        <w:t>.</w:t>
      </w:r>
    </w:p>
    <w:p w:rsidR="00E90953" w:rsidRDefault="00E90953" w:rsidP="00E90953">
      <w:pPr>
        <w:pStyle w:val="LabStepNumbered"/>
        <w:numPr>
          <w:ilvl w:val="0"/>
          <w:numId w:val="35"/>
        </w:numPr>
      </w:pPr>
      <w:r>
        <w:t xml:space="preserve">Open the file in </w:t>
      </w:r>
      <w:r w:rsidRPr="0060233D">
        <w:rPr>
          <w:b/>
        </w:rPr>
        <w:t>Notepad++</w:t>
      </w:r>
    </w:p>
    <w:p w:rsidR="00E90953" w:rsidRPr="000826FC" w:rsidRDefault="00E90953" w:rsidP="00E90953">
      <w:pPr>
        <w:pStyle w:val="LabStepNumbered"/>
        <w:numPr>
          <w:ilvl w:val="0"/>
          <w:numId w:val="35"/>
        </w:numPr>
      </w:pPr>
      <w:r>
        <w:t xml:space="preserve">Find the </w:t>
      </w:r>
      <w:r w:rsidRPr="00BC2751">
        <w:rPr>
          <w:b/>
        </w:rPr>
        <w:t>&lt;title&gt;</w:t>
      </w:r>
      <w:r>
        <w:t xml:space="preserve"> tag and change it to </w:t>
      </w:r>
      <w:r w:rsidRPr="000826FC">
        <w:rPr>
          <w:b/>
        </w:rPr>
        <w:t>&lt;title&gt;Product Item&lt;/title&gt;</w:t>
      </w:r>
    </w:p>
    <w:p w:rsidR="00E90953" w:rsidRDefault="00E90953" w:rsidP="00E90953">
      <w:pPr>
        <w:pStyle w:val="LabStepNumbered"/>
        <w:numPr>
          <w:ilvl w:val="0"/>
          <w:numId w:val="35"/>
        </w:numPr>
      </w:pPr>
      <w:r>
        <w:t xml:space="preserve">Locate the </w:t>
      </w:r>
      <w:r w:rsidRPr="00C41445">
        <w:rPr>
          <w:b/>
        </w:rPr>
        <w:t>&lt;</w:t>
      </w:r>
      <w:proofErr w:type="spellStart"/>
      <w:r w:rsidRPr="00C41445">
        <w:rPr>
          <w:b/>
        </w:rPr>
        <w:t>mso:ManagedPropertyMapping</w:t>
      </w:r>
      <w:proofErr w:type="spellEnd"/>
      <w:r>
        <w:rPr>
          <w:b/>
        </w:rPr>
        <w:t xml:space="preserve"> </w:t>
      </w:r>
      <w:r w:rsidRPr="00C41445">
        <w:t>node and</w:t>
      </w:r>
      <w:r>
        <w:rPr>
          <w:b/>
        </w:rPr>
        <w:t xml:space="preserve"> </w:t>
      </w:r>
      <w:r w:rsidRPr="00C41445">
        <w:t>add the following properties</w:t>
      </w:r>
      <w:r>
        <w:t>, all on one line, as follows:</w:t>
      </w:r>
    </w:p>
    <w:p w:rsidR="00E90953" w:rsidRDefault="00E90953" w:rsidP="00E90953">
      <w:pPr>
        <w:pStyle w:val="LabStepNumberedLevel2"/>
        <w:numPr>
          <w:ilvl w:val="1"/>
          <w:numId w:val="35"/>
        </w:numPr>
      </w:pPr>
      <w:r>
        <w:t>,</w:t>
      </w:r>
      <w:r w:rsidRPr="00C41445">
        <w:t>'</w:t>
      </w:r>
      <w:proofErr w:type="spellStart"/>
      <w:r w:rsidRPr="00C41445">
        <w:t>ProductCodeOWSTEXT</w:t>
      </w:r>
      <w:proofErr w:type="spellEnd"/>
      <w:r w:rsidRPr="00C41445">
        <w:t>':'</w:t>
      </w:r>
      <w:proofErr w:type="spellStart"/>
      <w:r w:rsidRPr="00C41445">
        <w:t>ProductCodeOWSTEXT</w:t>
      </w:r>
      <w:proofErr w:type="spellEnd"/>
      <w:r w:rsidRPr="00C41445">
        <w:t>'</w:t>
      </w:r>
    </w:p>
    <w:p w:rsidR="00E90953" w:rsidRDefault="00E90953" w:rsidP="00E90953">
      <w:pPr>
        <w:pStyle w:val="LabStepNumberedLevel2"/>
        <w:numPr>
          <w:ilvl w:val="1"/>
          <w:numId w:val="35"/>
        </w:numPr>
      </w:pPr>
      <w:r w:rsidRPr="00C41445">
        <w:t>,'</w:t>
      </w:r>
      <w:proofErr w:type="spellStart"/>
      <w:r w:rsidRPr="00C41445">
        <w:t>ProductColorOWSCHCM</w:t>
      </w:r>
      <w:proofErr w:type="spellEnd"/>
      <w:r w:rsidRPr="00C41445">
        <w:t>':'</w:t>
      </w:r>
      <w:proofErr w:type="spellStart"/>
      <w:r w:rsidRPr="00C41445">
        <w:t>ProductColorOWSCHCM</w:t>
      </w:r>
      <w:proofErr w:type="spellEnd"/>
      <w:r w:rsidRPr="00C41445">
        <w:t>'</w:t>
      </w:r>
    </w:p>
    <w:p w:rsidR="00E90953" w:rsidRDefault="00E90953" w:rsidP="00E90953">
      <w:pPr>
        <w:pStyle w:val="LabStepNumberedLevel2"/>
        <w:numPr>
          <w:ilvl w:val="1"/>
          <w:numId w:val="35"/>
        </w:numPr>
      </w:pPr>
      <w:r w:rsidRPr="00C41445">
        <w:t>,'</w:t>
      </w:r>
      <w:proofErr w:type="spellStart"/>
      <w:r w:rsidRPr="00C41445">
        <w:t>ProductDescriptionOWSMTXT</w:t>
      </w:r>
      <w:proofErr w:type="spellEnd"/>
      <w:r w:rsidRPr="00C41445">
        <w:t>':'</w:t>
      </w:r>
      <w:proofErr w:type="spellStart"/>
      <w:r w:rsidRPr="00C41445">
        <w:t>ProductDescriptionOWSMTXT</w:t>
      </w:r>
      <w:proofErr w:type="spellEnd"/>
      <w:r w:rsidRPr="00C41445">
        <w:t>'</w:t>
      </w:r>
    </w:p>
    <w:p w:rsidR="00E90953" w:rsidRDefault="00E90953" w:rsidP="00E90953">
      <w:pPr>
        <w:pStyle w:val="LabStepNumberedLevel2"/>
        <w:numPr>
          <w:ilvl w:val="1"/>
          <w:numId w:val="35"/>
        </w:numPr>
      </w:pPr>
      <w:r w:rsidRPr="00C41445">
        <w:t>,'</w:t>
      </w:r>
      <w:proofErr w:type="spellStart"/>
      <w:r w:rsidRPr="00C41445">
        <w:t>ProductImageUrlOWSURLH</w:t>
      </w:r>
      <w:proofErr w:type="spellEnd"/>
      <w:r w:rsidRPr="00C41445">
        <w:t>':'</w:t>
      </w:r>
      <w:proofErr w:type="spellStart"/>
      <w:r w:rsidRPr="00C41445">
        <w:t>ProductImageUrlOWSURLH</w:t>
      </w:r>
      <w:proofErr w:type="spellEnd"/>
      <w:r w:rsidRPr="00C41445">
        <w:t>'</w:t>
      </w:r>
    </w:p>
    <w:p w:rsidR="00E90953" w:rsidRDefault="00E90953" w:rsidP="00E90953">
      <w:pPr>
        <w:pStyle w:val="LabStepNumberedLevel2"/>
        <w:numPr>
          <w:ilvl w:val="1"/>
          <w:numId w:val="35"/>
        </w:numPr>
      </w:pPr>
      <w:r w:rsidRPr="00C41445">
        <w:t>,'</w:t>
      </w:r>
      <w:proofErr w:type="spellStart"/>
      <w:r w:rsidRPr="00C41445">
        <w:t>ProductListPriceOWSCURR</w:t>
      </w:r>
      <w:proofErr w:type="spellEnd"/>
      <w:r w:rsidRPr="00C41445">
        <w:t>':'</w:t>
      </w:r>
      <w:proofErr w:type="spellStart"/>
      <w:r w:rsidRPr="00C41445">
        <w:t>ProductListPriceOWSCURR</w:t>
      </w:r>
      <w:proofErr w:type="spellEnd"/>
      <w:r w:rsidRPr="00C41445">
        <w:t>'</w:t>
      </w:r>
    </w:p>
    <w:p w:rsidR="00E90953" w:rsidRDefault="00E90953" w:rsidP="00E90953">
      <w:pPr>
        <w:pStyle w:val="LabStepNumbered"/>
        <w:numPr>
          <w:ilvl w:val="0"/>
          <w:numId w:val="35"/>
        </w:numPr>
      </w:pPr>
      <w:r w:rsidRPr="000826FC">
        <w:t xml:space="preserve">Locate the </w:t>
      </w:r>
      <w:r>
        <w:t xml:space="preserve">tag </w:t>
      </w:r>
      <w:r w:rsidRPr="00B614A8">
        <w:rPr>
          <w:rFonts w:ascii="Courier New" w:hAnsi="Courier New" w:cs="Courier New"/>
          <w:sz w:val="20"/>
        </w:rPr>
        <w:t>&lt;div id="_#= $</w:t>
      </w:r>
      <w:proofErr w:type="spellStart"/>
      <w:proofErr w:type="gramStart"/>
      <w:r w:rsidRPr="00B614A8">
        <w:rPr>
          <w:rFonts w:ascii="Courier New" w:hAnsi="Courier New" w:cs="Courier New"/>
          <w:sz w:val="20"/>
        </w:rPr>
        <w:t>htmlEncode</w:t>
      </w:r>
      <w:proofErr w:type="spellEnd"/>
      <w:r w:rsidRPr="00B614A8">
        <w:rPr>
          <w:rFonts w:ascii="Courier New" w:hAnsi="Courier New" w:cs="Courier New"/>
          <w:sz w:val="20"/>
        </w:rPr>
        <w:t>(</w:t>
      </w:r>
      <w:proofErr w:type="spellStart"/>
      <w:proofErr w:type="gramEnd"/>
      <w:r w:rsidRPr="00B614A8">
        <w:rPr>
          <w:rFonts w:ascii="Courier New" w:hAnsi="Courier New" w:cs="Courier New"/>
          <w:sz w:val="20"/>
        </w:rPr>
        <w:t>itemId</w:t>
      </w:r>
      <w:proofErr w:type="spellEnd"/>
      <w:r w:rsidRPr="00B614A8">
        <w:rPr>
          <w:rFonts w:ascii="Courier New" w:hAnsi="Courier New" w:cs="Courier New"/>
          <w:sz w:val="20"/>
        </w:rPr>
        <w:t>)</w:t>
      </w:r>
      <w:r>
        <w:t>tag and delete the highlighted lines below.</w:t>
      </w:r>
    </w:p>
    <w:p w:rsidR="00E90953" w:rsidRDefault="00E90953" w:rsidP="00E90953">
      <w:pPr>
        <w:pStyle w:val="LabStepScreenshot"/>
      </w:pPr>
      <w:r w:rsidRPr="00F3469C">
        <w:rPr>
          <w:rStyle w:val="LabStepScreenshotFrame"/>
        </w:rPr>
        <w:drawing>
          <wp:inline distT="0" distB="0" distL="0" distR="0" wp14:anchorId="4201EF08" wp14:editId="5F3BE31E">
            <wp:extent cx="6156960" cy="17541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6435" cy="1756863"/>
                    </a:xfrm>
                    <a:prstGeom prst="rect">
                      <a:avLst/>
                    </a:prstGeom>
                  </pic:spPr>
                </pic:pic>
              </a:graphicData>
            </a:graphic>
          </wp:inline>
        </w:drawing>
      </w:r>
    </w:p>
    <w:p w:rsidR="00E90953" w:rsidRDefault="00E90953" w:rsidP="00E90953">
      <w:pPr>
        <w:pStyle w:val="LabStepNumbered"/>
        <w:numPr>
          <w:ilvl w:val="0"/>
          <w:numId w:val="35"/>
        </w:numPr>
      </w:pPr>
      <w:r>
        <w:t xml:space="preserve">Locate the </w:t>
      </w:r>
      <w:r w:rsidRPr="00BC2751">
        <w:rPr>
          <w:b/>
        </w:rPr>
        <w:t>[</w:t>
      </w:r>
      <w:proofErr w:type="spellStart"/>
      <w:r w:rsidRPr="00BC2751">
        <w:rPr>
          <w:b/>
        </w:rPr>
        <w:t>labfiles</w:t>
      </w:r>
      <w:proofErr w:type="spellEnd"/>
      <w:r w:rsidRPr="00BC2751">
        <w:rPr>
          <w:b/>
        </w:rPr>
        <w:t>]\</w:t>
      </w:r>
      <w:proofErr w:type="spellStart"/>
      <w:r w:rsidR="00070538" w:rsidRPr="00BC2751">
        <w:rPr>
          <w:b/>
        </w:rPr>
        <w:t>DisplayTemplates</w:t>
      </w:r>
      <w:proofErr w:type="spellEnd"/>
      <w:r w:rsidR="00070538" w:rsidRPr="00BC2751">
        <w:rPr>
          <w:b/>
        </w:rPr>
        <w:t>\Lab</w:t>
      </w:r>
      <w:r w:rsidRPr="00BC2751">
        <w:rPr>
          <w:b/>
        </w:rPr>
        <w:t>\</w:t>
      </w:r>
      <w:r w:rsidR="00070538" w:rsidRPr="00BC2751">
        <w:rPr>
          <w:b/>
        </w:rPr>
        <w:t>SearchProduct</w:t>
      </w:r>
      <w:r w:rsidRPr="00BC2751">
        <w:rPr>
          <w:b/>
        </w:rPr>
        <w:t>.txt</w:t>
      </w:r>
      <w:r>
        <w:t xml:space="preserve"> file and paste it into the space you just created. (Or if you love typing, you can type it all in.)</w:t>
      </w:r>
    </w:p>
    <w:p w:rsidR="00E90953" w:rsidRDefault="00E90953" w:rsidP="00E90953">
      <w:pPr>
        <w:pStyle w:val="LabStepNumbered"/>
        <w:numPr>
          <w:ilvl w:val="0"/>
          <w:numId w:val="35"/>
        </w:numPr>
      </w:pPr>
      <w:r w:rsidRPr="0060233D">
        <w:rPr>
          <w:b/>
        </w:rPr>
        <w:t>Save</w:t>
      </w:r>
      <w:r>
        <w:t xml:space="preserve"> the file.</w:t>
      </w:r>
    </w:p>
    <w:p w:rsidR="00E90953" w:rsidRDefault="00E90953" w:rsidP="00E90953">
      <w:pPr>
        <w:pStyle w:val="LabStepNumbered"/>
        <w:numPr>
          <w:ilvl w:val="0"/>
          <w:numId w:val="35"/>
        </w:numPr>
      </w:pPr>
      <w:r>
        <w:t xml:space="preserve">Drag the file into the </w:t>
      </w:r>
      <w:r w:rsidRPr="000B705D">
        <w:rPr>
          <w:b/>
        </w:rPr>
        <w:t>Search</w:t>
      </w:r>
      <w:r w:rsidR="000B705D">
        <w:t xml:space="preserve"> directory to copy it to SharePoint.</w:t>
      </w:r>
    </w:p>
    <w:p w:rsidR="00E90953" w:rsidRDefault="00E90953" w:rsidP="00E90953">
      <w:pPr>
        <w:pStyle w:val="LabStepNumbered"/>
        <w:numPr>
          <w:ilvl w:val="0"/>
          <w:numId w:val="35"/>
        </w:numPr>
      </w:pPr>
      <w:r>
        <w:t>Refresh the directory and you should notice that SharePoint made a copy of your file with a .JS extension.</w:t>
      </w:r>
    </w:p>
    <w:p w:rsidR="00E90953" w:rsidRDefault="00E90953" w:rsidP="00E90953">
      <w:pPr>
        <w:pStyle w:val="LabStepScreenshot"/>
      </w:pPr>
      <w:r w:rsidRPr="00864588">
        <w:rPr>
          <w:rStyle w:val="LabStepScreenshotFrame"/>
        </w:rPr>
        <w:lastRenderedPageBreak/>
        <w:drawing>
          <wp:inline distT="0" distB="0" distL="0" distR="0" wp14:anchorId="1784CE3E" wp14:editId="5CE8D9EB">
            <wp:extent cx="4340352" cy="258325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4417" cy="2591621"/>
                    </a:xfrm>
                    <a:prstGeom prst="rect">
                      <a:avLst/>
                    </a:prstGeom>
                  </pic:spPr>
                </pic:pic>
              </a:graphicData>
            </a:graphic>
          </wp:inline>
        </w:drawing>
      </w:r>
    </w:p>
    <w:p w:rsidR="00E90953" w:rsidRDefault="00E90953" w:rsidP="00E90953">
      <w:pPr>
        <w:pStyle w:val="LabStepNumbered"/>
        <w:numPr>
          <w:ilvl w:val="0"/>
          <w:numId w:val="35"/>
        </w:numPr>
      </w:pPr>
      <w:r>
        <w:t xml:space="preserve">Now you need to tell SharePoint to use your display template. You do this by creating a </w:t>
      </w:r>
      <w:r w:rsidRPr="0060233D">
        <w:rPr>
          <w:b/>
        </w:rPr>
        <w:t>Result Type</w:t>
      </w:r>
      <w:r>
        <w:t xml:space="preserve"> rule. In the Search site </w:t>
      </w:r>
      <w:r w:rsidRPr="0060233D">
        <w:rPr>
          <w:b/>
        </w:rPr>
        <w:t>http://intranet.wingtip.com/search</w:t>
      </w:r>
      <w:r>
        <w:t xml:space="preserve"> choose </w:t>
      </w:r>
      <w:r w:rsidRPr="0060233D">
        <w:rPr>
          <w:b/>
        </w:rPr>
        <w:t>Site Actions | Site Settings</w:t>
      </w:r>
      <w:r>
        <w:t>.</w:t>
      </w:r>
    </w:p>
    <w:p w:rsidR="00E90953" w:rsidRDefault="00E90953" w:rsidP="00E90953">
      <w:pPr>
        <w:pStyle w:val="LabStepNumbered"/>
        <w:numPr>
          <w:ilvl w:val="0"/>
          <w:numId w:val="35"/>
        </w:numPr>
      </w:pPr>
      <w:r>
        <w:t xml:space="preserve">Click </w:t>
      </w:r>
      <w:r w:rsidRPr="0060233D">
        <w:rPr>
          <w:b/>
        </w:rPr>
        <w:t>Search Result Types</w:t>
      </w:r>
      <w:r>
        <w:t xml:space="preserve"> under </w:t>
      </w:r>
      <w:r w:rsidRPr="0060233D">
        <w:rPr>
          <w:b/>
        </w:rPr>
        <w:t>Site Collection Administration</w:t>
      </w:r>
      <w:r>
        <w:t>.</w:t>
      </w:r>
    </w:p>
    <w:p w:rsidR="00E90953" w:rsidRDefault="00D44089" w:rsidP="00E90953">
      <w:pPr>
        <w:pStyle w:val="LabStepNumbered"/>
        <w:numPr>
          <w:ilvl w:val="0"/>
          <w:numId w:val="35"/>
        </w:numPr>
      </w:pPr>
      <w:r>
        <w:t>O</w:t>
      </w:r>
      <w:r w:rsidR="00E90953">
        <w:t xml:space="preserve">n the </w:t>
      </w:r>
      <w:r w:rsidR="00E90953" w:rsidRPr="0060233D">
        <w:rPr>
          <w:b/>
        </w:rPr>
        <w:t>Manage Result Types</w:t>
      </w:r>
      <w:r w:rsidR="00E90953">
        <w:t xml:space="preserve"> page chose </w:t>
      </w:r>
      <w:r w:rsidR="00E90953" w:rsidRPr="0060233D">
        <w:rPr>
          <w:b/>
        </w:rPr>
        <w:t>New Result Type</w:t>
      </w:r>
      <w:r w:rsidR="00E90953">
        <w:t>.</w:t>
      </w:r>
    </w:p>
    <w:p w:rsidR="00E90953" w:rsidRDefault="00E90953" w:rsidP="00E90953">
      <w:pPr>
        <w:pStyle w:val="LabStepNumbered"/>
        <w:numPr>
          <w:ilvl w:val="0"/>
          <w:numId w:val="35"/>
        </w:numPr>
      </w:pPr>
      <w:r>
        <w:t xml:space="preserve">Complete the new </w:t>
      </w:r>
      <w:r w:rsidRPr="0060233D">
        <w:rPr>
          <w:b/>
        </w:rPr>
        <w:t>Result Type</w:t>
      </w:r>
      <w:r>
        <w:t xml:space="preserve"> as follows:</w:t>
      </w:r>
    </w:p>
    <w:p w:rsidR="00E90953" w:rsidRDefault="00E90953" w:rsidP="00E90953">
      <w:pPr>
        <w:pStyle w:val="LabStepNumberedLevel2"/>
        <w:numPr>
          <w:ilvl w:val="1"/>
          <w:numId w:val="35"/>
        </w:numPr>
      </w:pPr>
      <w:r>
        <w:t xml:space="preserve">Name: </w:t>
      </w:r>
      <w:r w:rsidRPr="0060233D">
        <w:rPr>
          <w:b/>
        </w:rPr>
        <w:t>Products</w:t>
      </w:r>
    </w:p>
    <w:p w:rsidR="00E90953" w:rsidRPr="0060233D" w:rsidRDefault="00E90953" w:rsidP="00E90953">
      <w:pPr>
        <w:pStyle w:val="LabStepNumberedLevel2"/>
        <w:numPr>
          <w:ilvl w:val="1"/>
          <w:numId w:val="35"/>
        </w:numPr>
        <w:rPr>
          <w:b/>
        </w:rPr>
      </w:pPr>
      <w:r w:rsidRPr="00A16D7D">
        <w:t>Which source should results match?</w:t>
      </w:r>
      <w:r>
        <w:t xml:space="preserve">: </w:t>
      </w:r>
      <w:r w:rsidRPr="0060233D">
        <w:rPr>
          <w:b/>
        </w:rPr>
        <w:t>Local SharePoint Results</w:t>
      </w:r>
    </w:p>
    <w:p w:rsidR="00E90953" w:rsidRDefault="00E90953" w:rsidP="00E90953">
      <w:pPr>
        <w:pStyle w:val="LabStepNumbered"/>
        <w:numPr>
          <w:ilvl w:val="0"/>
          <w:numId w:val="35"/>
        </w:numPr>
      </w:pPr>
      <w:r>
        <w:t xml:space="preserve">Click </w:t>
      </w:r>
      <w:r w:rsidRPr="00D44089">
        <w:rPr>
          <w:b/>
        </w:rPr>
        <w:t xml:space="preserve">Show </w:t>
      </w:r>
      <w:r w:rsidR="00D44089">
        <w:rPr>
          <w:b/>
        </w:rPr>
        <w:t>m</w:t>
      </w:r>
      <w:r w:rsidRPr="00D44089">
        <w:rPr>
          <w:b/>
        </w:rPr>
        <w:t xml:space="preserve">ore </w:t>
      </w:r>
      <w:r w:rsidR="00D44089">
        <w:rPr>
          <w:b/>
        </w:rPr>
        <w:t>c</w:t>
      </w:r>
      <w:r w:rsidRPr="00D44089">
        <w:rPr>
          <w:b/>
        </w:rPr>
        <w:t>onditions</w:t>
      </w:r>
      <w:r>
        <w:t xml:space="preserve"> and set the Custom Property as follows:</w:t>
      </w:r>
    </w:p>
    <w:p w:rsidR="00E90953" w:rsidRDefault="00E90953" w:rsidP="00E90953">
      <w:pPr>
        <w:pStyle w:val="LabStepNumberedLevel2"/>
        <w:numPr>
          <w:ilvl w:val="1"/>
          <w:numId w:val="35"/>
        </w:numPr>
      </w:pPr>
      <w:r>
        <w:t xml:space="preserve">Property: </w:t>
      </w:r>
      <w:proofErr w:type="spellStart"/>
      <w:r w:rsidRPr="0060233D">
        <w:rPr>
          <w:b/>
        </w:rPr>
        <w:t>ContentType</w:t>
      </w:r>
      <w:proofErr w:type="spellEnd"/>
    </w:p>
    <w:p w:rsidR="00E90953" w:rsidRPr="0060233D" w:rsidRDefault="00E90953" w:rsidP="00E90953">
      <w:pPr>
        <w:pStyle w:val="LabStepNumberedLevel2"/>
        <w:numPr>
          <w:ilvl w:val="1"/>
          <w:numId w:val="35"/>
        </w:numPr>
        <w:rPr>
          <w:b/>
        </w:rPr>
      </w:pPr>
      <w:r w:rsidRPr="0060233D">
        <w:rPr>
          <w:b/>
        </w:rPr>
        <w:t>Equals any of…</w:t>
      </w:r>
    </w:p>
    <w:p w:rsidR="00E90953" w:rsidRDefault="00E90953" w:rsidP="00E90953">
      <w:pPr>
        <w:pStyle w:val="LabStepNumberedLevel2"/>
        <w:numPr>
          <w:ilvl w:val="1"/>
          <w:numId w:val="35"/>
        </w:numPr>
      </w:pPr>
      <w:r>
        <w:t xml:space="preserve">Value: </w:t>
      </w:r>
      <w:r w:rsidRPr="0060233D">
        <w:rPr>
          <w:b/>
        </w:rPr>
        <w:t>Product</w:t>
      </w:r>
    </w:p>
    <w:p w:rsidR="00E90953" w:rsidRDefault="00E90953" w:rsidP="00E90953">
      <w:pPr>
        <w:pStyle w:val="LabStepScreenshotLevel2"/>
      </w:pPr>
      <w:r w:rsidRPr="00864588">
        <w:rPr>
          <w:rStyle w:val="LabStepScreenshotFrame"/>
        </w:rPr>
        <w:drawing>
          <wp:inline distT="0" distB="0" distL="0" distR="0" wp14:anchorId="6BFCEB74" wp14:editId="60E1AE3C">
            <wp:extent cx="3511296" cy="96478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1165" cy="972993"/>
                    </a:xfrm>
                    <a:prstGeom prst="rect">
                      <a:avLst/>
                    </a:prstGeom>
                  </pic:spPr>
                </pic:pic>
              </a:graphicData>
            </a:graphic>
          </wp:inline>
        </w:drawing>
      </w:r>
    </w:p>
    <w:p w:rsidR="00E90953" w:rsidRDefault="00E90953" w:rsidP="00E90953">
      <w:pPr>
        <w:pStyle w:val="LabStepNumbered"/>
        <w:numPr>
          <w:ilvl w:val="0"/>
          <w:numId w:val="35"/>
        </w:numPr>
      </w:pPr>
      <w:r>
        <w:t xml:space="preserve">Complete the Result Type by assigning the Display Template you created to the </w:t>
      </w:r>
      <w:r w:rsidRPr="001B32E7">
        <w:rPr>
          <w:b/>
        </w:rPr>
        <w:t>What should these results look like</w:t>
      </w:r>
      <w:r>
        <w:t xml:space="preserve">: </w:t>
      </w:r>
      <w:r w:rsidRPr="0060233D">
        <w:rPr>
          <w:b/>
        </w:rPr>
        <w:t>Product Item</w:t>
      </w:r>
    </w:p>
    <w:p w:rsidR="00E90953" w:rsidRDefault="00E90953" w:rsidP="00E90953">
      <w:pPr>
        <w:pStyle w:val="LabStepNumbered"/>
        <w:numPr>
          <w:ilvl w:val="0"/>
          <w:numId w:val="35"/>
        </w:numPr>
      </w:pPr>
      <w:r>
        <w:t xml:space="preserve">Click </w:t>
      </w:r>
      <w:r w:rsidRPr="0060233D">
        <w:rPr>
          <w:b/>
        </w:rPr>
        <w:t>Save</w:t>
      </w:r>
      <w:r>
        <w:t>.</w:t>
      </w:r>
    </w:p>
    <w:p w:rsidR="00E90953" w:rsidRDefault="00E90953" w:rsidP="00E90953">
      <w:pPr>
        <w:pStyle w:val="LabStepNumbered"/>
        <w:numPr>
          <w:ilvl w:val="0"/>
          <w:numId w:val="35"/>
        </w:numPr>
      </w:pPr>
      <w:r>
        <w:t xml:space="preserve">To test your work return to the </w:t>
      </w:r>
      <w:r w:rsidRPr="00D44089">
        <w:rPr>
          <w:b/>
        </w:rPr>
        <w:t>Search</w:t>
      </w:r>
      <w:r>
        <w:t xml:space="preserve"> site and execute a Product search like </w:t>
      </w:r>
      <w:r w:rsidRPr="0060233D">
        <w:rPr>
          <w:b/>
        </w:rPr>
        <w:t>“Action”</w:t>
      </w:r>
      <w:r w:rsidR="00D44089">
        <w:rPr>
          <w:b/>
        </w:rPr>
        <w:t xml:space="preserve"> </w:t>
      </w:r>
      <w:r w:rsidR="00D44089" w:rsidRPr="00D44089">
        <w:t>or</w:t>
      </w:r>
      <w:r w:rsidR="00D44089">
        <w:rPr>
          <w:b/>
        </w:rPr>
        <w:t xml:space="preserve"> “WP*”</w:t>
      </w:r>
      <w:r>
        <w:t xml:space="preserve"> and you should see a different result type. (Your action figures may be on page 2 of the results.)</w:t>
      </w:r>
    </w:p>
    <w:p w:rsidR="00E90953" w:rsidRPr="000826FC" w:rsidRDefault="00E90953" w:rsidP="00E90953">
      <w:pPr>
        <w:pStyle w:val="LabStepScreenshot"/>
      </w:pPr>
      <w:r w:rsidRPr="00CA17DB">
        <w:rPr>
          <w:rStyle w:val="LabStepScreenshotFrame"/>
        </w:rPr>
        <w:lastRenderedPageBreak/>
        <w:drawing>
          <wp:inline distT="0" distB="0" distL="0" distR="0" wp14:anchorId="4CE61F9E" wp14:editId="3357D8D9">
            <wp:extent cx="3911598"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9208" cy="2755550"/>
                    </a:xfrm>
                    <a:prstGeom prst="rect">
                      <a:avLst/>
                    </a:prstGeom>
                  </pic:spPr>
                </pic:pic>
              </a:graphicData>
            </a:graphic>
          </wp:inline>
        </w:drawing>
      </w:r>
    </w:p>
    <w:p w:rsidR="00E90953" w:rsidRDefault="00E90953" w:rsidP="00E90953">
      <w:pPr>
        <w:pStyle w:val="LabExerciseCallout"/>
      </w:pPr>
      <w:r>
        <w:t>In this lab you created a custom display template and associated it with the Product Content Type with a Result Type.</w:t>
      </w:r>
    </w:p>
    <w:p w:rsidR="00546D92" w:rsidRPr="00AB0146" w:rsidRDefault="00546D92" w:rsidP="00546D92">
      <w:pPr>
        <w:pStyle w:val="Heading3"/>
      </w:pPr>
      <w:r>
        <w:t xml:space="preserve">Exercise 4: Configuring the Content </w:t>
      </w:r>
      <w:proofErr w:type="gramStart"/>
      <w:r>
        <w:t>By</w:t>
      </w:r>
      <w:proofErr w:type="gramEnd"/>
      <w:r>
        <w:t xml:space="preserve"> Search Web Part with a Display Template</w:t>
      </w:r>
    </w:p>
    <w:p w:rsidR="00546D92" w:rsidRDefault="00E54DF0" w:rsidP="00546D92">
      <w:pPr>
        <w:pStyle w:val="LabExerciseLeadIn"/>
      </w:pPr>
      <w:r>
        <w:t xml:space="preserve">In this exercise you will add a Content by Search Web part to the </w:t>
      </w:r>
      <w:hyperlink r:id="rId19" w:history="1">
        <w:r w:rsidRPr="00AD6DF3">
          <w:rPr>
            <w:rStyle w:val="Hyperlink"/>
          </w:rPr>
          <w:t>www.wingtip.com</w:t>
        </w:r>
      </w:hyperlink>
      <w:r>
        <w:t xml:space="preserve"> site and configure it with an out of the box Display Template. Then you will upload a custom Display template.</w:t>
      </w:r>
    </w:p>
    <w:p w:rsidR="00546D92" w:rsidRDefault="00E54DF0" w:rsidP="00E54DF0">
      <w:pPr>
        <w:pStyle w:val="LabStepNumbered"/>
        <w:numPr>
          <w:ilvl w:val="0"/>
          <w:numId w:val="38"/>
        </w:numPr>
      </w:pPr>
      <w:r>
        <w:t>Browse to the [Publishing Site].</w:t>
      </w:r>
    </w:p>
    <w:p w:rsidR="00E54DF0" w:rsidRDefault="00E54DF0" w:rsidP="00E54DF0">
      <w:pPr>
        <w:pStyle w:val="LabStepNumbered"/>
        <w:numPr>
          <w:ilvl w:val="0"/>
          <w:numId w:val="38"/>
        </w:numPr>
      </w:pPr>
      <w:r>
        <w:t xml:space="preserve">Click </w:t>
      </w:r>
      <w:r w:rsidRPr="00E54DF0">
        <w:rPr>
          <w:b/>
        </w:rPr>
        <w:t>Site Settings | Edit Page</w:t>
      </w:r>
      <w:r>
        <w:t>.</w:t>
      </w:r>
    </w:p>
    <w:p w:rsidR="00E54DF0" w:rsidRDefault="00E54DF0" w:rsidP="00E54DF0">
      <w:pPr>
        <w:pStyle w:val="LabStepNumbered"/>
        <w:numPr>
          <w:ilvl w:val="0"/>
          <w:numId w:val="38"/>
        </w:numPr>
      </w:pPr>
      <w:r>
        <w:t xml:space="preserve">Locate the Right Web part zone and click </w:t>
      </w:r>
      <w:r w:rsidRPr="00E54DF0">
        <w:rPr>
          <w:b/>
        </w:rPr>
        <w:t>Add a Web Part</w:t>
      </w:r>
      <w:r>
        <w:t>.</w:t>
      </w:r>
    </w:p>
    <w:p w:rsidR="00E54DF0" w:rsidRDefault="00E54DF0" w:rsidP="00E54DF0">
      <w:pPr>
        <w:pStyle w:val="LabStepNumbered"/>
        <w:numPr>
          <w:ilvl w:val="0"/>
          <w:numId w:val="38"/>
        </w:numPr>
      </w:pPr>
      <w:r>
        <w:t xml:space="preserve">Select the </w:t>
      </w:r>
      <w:r w:rsidRPr="00E54DF0">
        <w:rPr>
          <w:b/>
        </w:rPr>
        <w:t>Content Rollup</w:t>
      </w:r>
      <w:r>
        <w:t xml:space="preserve"> folder in the </w:t>
      </w:r>
      <w:r w:rsidRPr="00E54DF0">
        <w:rPr>
          <w:b/>
        </w:rPr>
        <w:t>Categories</w:t>
      </w:r>
      <w:r>
        <w:t xml:space="preserve"> list. Select the </w:t>
      </w:r>
      <w:r w:rsidRPr="00E54DF0">
        <w:rPr>
          <w:b/>
        </w:rPr>
        <w:t>Content Search</w:t>
      </w:r>
      <w:r>
        <w:t xml:space="preserve"> web part in the </w:t>
      </w:r>
      <w:r w:rsidRPr="00E54DF0">
        <w:rPr>
          <w:b/>
        </w:rPr>
        <w:t>Parts</w:t>
      </w:r>
      <w:r>
        <w:t xml:space="preserve"> list.</w:t>
      </w:r>
    </w:p>
    <w:p w:rsidR="00E54DF0" w:rsidRDefault="00556474" w:rsidP="00E54DF0">
      <w:pPr>
        <w:pStyle w:val="LabStepNumbered"/>
        <w:numPr>
          <w:ilvl w:val="0"/>
          <w:numId w:val="38"/>
        </w:numPr>
      </w:pPr>
      <w:r>
        <w:t xml:space="preserve">Click the </w:t>
      </w:r>
      <w:r w:rsidRPr="00556474">
        <w:rPr>
          <w:b/>
        </w:rPr>
        <w:t>Add</w:t>
      </w:r>
      <w:r>
        <w:t xml:space="preserve"> button to insert the Web part into the zone.</w:t>
      </w:r>
    </w:p>
    <w:p w:rsidR="00556474" w:rsidRDefault="00556474" w:rsidP="00E54DF0">
      <w:pPr>
        <w:pStyle w:val="LabStepNumbered"/>
        <w:numPr>
          <w:ilvl w:val="0"/>
          <w:numId w:val="38"/>
        </w:numPr>
      </w:pPr>
      <w:r>
        <w:t xml:space="preserve">In the </w:t>
      </w:r>
      <w:r w:rsidRPr="00556474">
        <w:rPr>
          <w:b/>
        </w:rPr>
        <w:t>Content Search</w:t>
      </w:r>
      <w:r>
        <w:t xml:space="preserve"> Web part, click the menu and chose </w:t>
      </w:r>
      <w:r w:rsidRPr="00556474">
        <w:rPr>
          <w:b/>
        </w:rPr>
        <w:t>Edit Web Part</w:t>
      </w:r>
      <w:r>
        <w:t xml:space="preserve">. (Alternatively you can select the Web part and then chose the </w:t>
      </w:r>
      <w:r w:rsidRPr="00556474">
        <w:rPr>
          <w:b/>
        </w:rPr>
        <w:t xml:space="preserve">Web Part </w:t>
      </w:r>
      <w:r>
        <w:t xml:space="preserve">tab in the ribbon and chose </w:t>
      </w:r>
      <w:r w:rsidRPr="00556474">
        <w:rPr>
          <w:b/>
        </w:rPr>
        <w:t>Web Part Properties</w:t>
      </w:r>
      <w:r>
        <w:t>.)</w:t>
      </w:r>
    </w:p>
    <w:p w:rsidR="00556474" w:rsidRDefault="00556474" w:rsidP="00E54DF0">
      <w:pPr>
        <w:pStyle w:val="LabStepNumbered"/>
        <w:numPr>
          <w:ilvl w:val="0"/>
          <w:numId w:val="38"/>
        </w:numPr>
      </w:pPr>
      <w:r>
        <w:t xml:space="preserve">In the </w:t>
      </w:r>
      <w:r w:rsidRPr="00556474">
        <w:rPr>
          <w:b/>
        </w:rPr>
        <w:t>Content Search Properties</w:t>
      </w:r>
      <w:r>
        <w:t xml:space="preserve"> panel click the </w:t>
      </w:r>
      <w:r w:rsidRPr="00556474">
        <w:rPr>
          <w:b/>
        </w:rPr>
        <w:t>Change Query</w:t>
      </w:r>
      <w:r>
        <w:t xml:space="preserve"> button.</w:t>
      </w:r>
    </w:p>
    <w:p w:rsidR="00556474" w:rsidRDefault="00556474" w:rsidP="00E54DF0">
      <w:pPr>
        <w:pStyle w:val="LabStepNumbered"/>
        <w:numPr>
          <w:ilvl w:val="0"/>
          <w:numId w:val="38"/>
        </w:numPr>
      </w:pPr>
      <w:r>
        <w:t xml:space="preserve">Click the link </w:t>
      </w:r>
      <w:r w:rsidRPr="00556474">
        <w:rPr>
          <w:b/>
        </w:rPr>
        <w:t>Switch to Advanced Mode</w:t>
      </w:r>
      <w:r>
        <w:t>.</w:t>
      </w:r>
    </w:p>
    <w:p w:rsidR="00556474" w:rsidRDefault="00556474" w:rsidP="00556474">
      <w:pPr>
        <w:pStyle w:val="LabStepNumberedLevel2"/>
        <w:numPr>
          <w:ilvl w:val="1"/>
          <w:numId w:val="38"/>
        </w:numPr>
      </w:pPr>
      <w:r>
        <w:t xml:space="preserve">Ensure the </w:t>
      </w:r>
      <w:r w:rsidRPr="00556474">
        <w:rPr>
          <w:b/>
        </w:rPr>
        <w:t>Select a query</w:t>
      </w:r>
      <w:r>
        <w:t xml:space="preserve"> selection is </w:t>
      </w:r>
      <w:r w:rsidRPr="00556474">
        <w:rPr>
          <w:b/>
        </w:rPr>
        <w:t>Local SharePoint Results (System)</w:t>
      </w:r>
      <w:r>
        <w:t>.</w:t>
      </w:r>
    </w:p>
    <w:p w:rsidR="00556474" w:rsidRDefault="00556474" w:rsidP="00556474">
      <w:pPr>
        <w:pStyle w:val="LabStepNumberedLevel2"/>
        <w:numPr>
          <w:ilvl w:val="1"/>
          <w:numId w:val="38"/>
        </w:numPr>
      </w:pPr>
      <w:r>
        <w:t xml:space="preserve">Clear the </w:t>
      </w:r>
      <w:r w:rsidRPr="00556474">
        <w:rPr>
          <w:b/>
        </w:rPr>
        <w:t>Query text</w:t>
      </w:r>
      <w:r>
        <w:t xml:space="preserve"> box and enter </w:t>
      </w:r>
      <w:proofErr w:type="spellStart"/>
      <w:r w:rsidRPr="00556474">
        <w:rPr>
          <w:b/>
        </w:rPr>
        <w:t>ContentType</w:t>
      </w:r>
      <w:proofErr w:type="gramStart"/>
      <w:r w:rsidRPr="00556474">
        <w:rPr>
          <w:b/>
        </w:rPr>
        <w:t>:Product</w:t>
      </w:r>
      <w:proofErr w:type="spellEnd"/>
      <w:proofErr w:type="gramEnd"/>
      <w:r>
        <w:t xml:space="preserve">. Click the </w:t>
      </w:r>
      <w:r w:rsidRPr="0028779A">
        <w:rPr>
          <w:b/>
        </w:rPr>
        <w:t>Test query</w:t>
      </w:r>
      <w:r>
        <w:t xml:space="preserve"> button and you should see results from the Product list.</w:t>
      </w:r>
    </w:p>
    <w:p w:rsidR="00556474" w:rsidRDefault="00556474" w:rsidP="00556474">
      <w:pPr>
        <w:pStyle w:val="LabStepScreenshotLevel2"/>
      </w:pPr>
      <w:r>
        <w:drawing>
          <wp:inline distT="0" distB="0" distL="0" distR="0" wp14:anchorId="1EAC5B1B" wp14:editId="7C1720FA">
            <wp:extent cx="4114801" cy="2267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0340" cy="2281787"/>
                    </a:xfrm>
                    <a:prstGeom prst="rect">
                      <a:avLst/>
                    </a:prstGeom>
                  </pic:spPr>
                </pic:pic>
              </a:graphicData>
            </a:graphic>
          </wp:inline>
        </w:drawing>
      </w:r>
    </w:p>
    <w:p w:rsidR="00556474" w:rsidRDefault="00556474" w:rsidP="00556474">
      <w:pPr>
        <w:pStyle w:val="LabStepNumberedLevel2"/>
        <w:numPr>
          <w:ilvl w:val="1"/>
          <w:numId w:val="38"/>
        </w:numPr>
      </w:pPr>
      <w:r>
        <w:lastRenderedPageBreak/>
        <w:t xml:space="preserve">Click </w:t>
      </w:r>
      <w:r w:rsidRPr="0028779A">
        <w:rPr>
          <w:b/>
        </w:rPr>
        <w:t>OK</w:t>
      </w:r>
      <w:r>
        <w:t xml:space="preserve"> to close the dialog.</w:t>
      </w:r>
    </w:p>
    <w:p w:rsidR="00CE147C" w:rsidRDefault="00CE147C" w:rsidP="00CE147C">
      <w:pPr>
        <w:pStyle w:val="LabStepNumbered"/>
        <w:numPr>
          <w:ilvl w:val="0"/>
          <w:numId w:val="38"/>
        </w:numPr>
      </w:pPr>
      <w:r>
        <w:t xml:space="preserve">Change the </w:t>
      </w:r>
      <w:r w:rsidRPr="00CE147C">
        <w:rPr>
          <w:b/>
        </w:rPr>
        <w:t>Number of items to show</w:t>
      </w:r>
      <w:r>
        <w:t xml:space="preserve"> to </w:t>
      </w:r>
      <w:r w:rsidRPr="00CE147C">
        <w:rPr>
          <w:b/>
        </w:rPr>
        <w:t>5</w:t>
      </w:r>
      <w:r>
        <w:t>.</w:t>
      </w:r>
    </w:p>
    <w:p w:rsidR="00CE147C" w:rsidRDefault="00CE147C" w:rsidP="00CE147C">
      <w:pPr>
        <w:pStyle w:val="LabStepNumbered"/>
        <w:numPr>
          <w:ilvl w:val="0"/>
          <w:numId w:val="38"/>
        </w:numPr>
      </w:pPr>
      <w:r>
        <w:t xml:space="preserve">Expand the </w:t>
      </w:r>
      <w:r w:rsidRPr="00CE147C">
        <w:rPr>
          <w:b/>
        </w:rPr>
        <w:t>Property Mappings</w:t>
      </w:r>
      <w:r>
        <w:t xml:space="preserve"> section and </w:t>
      </w:r>
      <w:r w:rsidRPr="0028779A">
        <w:rPr>
          <w:b/>
        </w:rPr>
        <w:t>check</w:t>
      </w:r>
      <w:r>
        <w:t xml:space="preserve"> </w:t>
      </w:r>
      <w:r w:rsidRPr="00CE147C">
        <w:rPr>
          <w:b/>
        </w:rPr>
        <w:t>Change the mapping of managed properties…</w:t>
      </w:r>
    </w:p>
    <w:p w:rsidR="00CE147C" w:rsidRDefault="00CE147C" w:rsidP="00CE147C">
      <w:pPr>
        <w:pStyle w:val="LabStepNumberedLevel2"/>
        <w:numPr>
          <w:ilvl w:val="1"/>
          <w:numId w:val="38"/>
        </w:numPr>
      </w:pPr>
      <w:r>
        <w:t xml:space="preserve">Change the </w:t>
      </w:r>
      <w:r w:rsidRPr="00CE147C">
        <w:rPr>
          <w:b/>
        </w:rPr>
        <w:t>Picture URL</w:t>
      </w:r>
      <w:r>
        <w:t xml:space="preserve"> property to </w:t>
      </w:r>
      <w:proofErr w:type="spellStart"/>
      <w:r w:rsidRPr="00CE147C">
        <w:rPr>
          <w:b/>
        </w:rPr>
        <w:t>ProductImageUrlOWSURLH</w:t>
      </w:r>
      <w:proofErr w:type="spellEnd"/>
      <w:r>
        <w:t>.</w:t>
      </w:r>
    </w:p>
    <w:p w:rsidR="00CE147C" w:rsidRDefault="00CE147C" w:rsidP="00CE147C">
      <w:pPr>
        <w:pStyle w:val="LabStepNumberedLevel2"/>
        <w:numPr>
          <w:ilvl w:val="1"/>
          <w:numId w:val="38"/>
        </w:numPr>
      </w:pPr>
      <w:r>
        <w:t xml:space="preserve">Change </w:t>
      </w:r>
      <w:r w:rsidRPr="00CE147C">
        <w:rPr>
          <w:b/>
        </w:rPr>
        <w:t>Line 2</w:t>
      </w:r>
      <w:r>
        <w:t xml:space="preserve"> to </w:t>
      </w:r>
      <w:proofErr w:type="spellStart"/>
      <w:r w:rsidRPr="00CE147C">
        <w:rPr>
          <w:b/>
        </w:rPr>
        <w:t>ProductDescriptionOWSMTXT</w:t>
      </w:r>
      <w:proofErr w:type="spellEnd"/>
      <w:r>
        <w:t>.</w:t>
      </w:r>
    </w:p>
    <w:p w:rsidR="00CE147C" w:rsidRDefault="00CE147C" w:rsidP="00CE147C">
      <w:pPr>
        <w:pStyle w:val="LabStepNumberedLevel2"/>
        <w:numPr>
          <w:ilvl w:val="1"/>
          <w:numId w:val="38"/>
        </w:numPr>
      </w:pPr>
      <w:r>
        <w:t xml:space="preserve">Change </w:t>
      </w:r>
      <w:r w:rsidRPr="00CE147C">
        <w:rPr>
          <w:b/>
        </w:rPr>
        <w:t>Line 3</w:t>
      </w:r>
      <w:r>
        <w:t xml:space="preserve"> to </w:t>
      </w:r>
      <w:proofErr w:type="spellStart"/>
      <w:r w:rsidRPr="00CE147C">
        <w:rPr>
          <w:b/>
        </w:rPr>
        <w:t>ProductCodeOWSTEXT</w:t>
      </w:r>
      <w:proofErr w:type="spellEnd"/>
      <w:r>
        <w:t>.</w:t>
      </w:r>
    </w:p>
    <w:p w:rsidR="00CE147C" w:rsidRDefault="00CE147C" w:rsidP="00CE147C">
      <w:pPr>
        <w:pStyle w:val="LabStepNumberedLevel2"/>
        <w:numPr>
          <w:ilvl w:val="1"/>
          <w:numId w:val="38"/>
        </w:numPr>
      </w:pPr>
      <w:r>
        <w:t xml:space="preserve">Click </w:t>
      </w:r>
      <w:r w:rsidRPr="00CE147C">
        <w:rPr>
          <w:b/>
        </w:rPr>
        <w:t>OK</w:t>
      </w:r>
      <w:r>
        <w:t>.</w:t>
      </w:r>
    </w:p>
    <w:p w:rsidR="00CE147C" w:rsidRDefault="00CE147C" w:rsidP="00CE147C">
      <w:pPr>
        <w:pStyle w:val="LabStepScreenshotLevel2"/>
      </w:pPr>
      <w:r>
        <w:drawing>
          <wp:inline distT="0" distB="0" distL="0" distR="0" wp14:anchorId="0858ACAB" wp14:editId="57D7C487">
            <wp:extent cx="1584960" cy="39848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5616" cy="4061957"/>
                    </a:xfrm>
                    <a:prstGeom prst="rect">
                      <a:avLst/>
                    </a:prstGeom>
                  </pic:spPr>
                </pic:pic>
              </a:graphicData>
            </a:graphic>
          </wp:inline>
        </w:drawing>
      </w:r>
    </w:p>
    <w:p w:rsidR="00CE147C" w:rsidRDefault="00CE147C" w:rsidP="00CE147C">
      <w:pPr>
        <w:pStyle w:val="LabStepNumbered"/>
        <w:numPr>
          <w:ilvl w:val="0"/>
          <w:numId w:val="38"/>
        </w:numPr>
      </w:pPr>
      <w:r>
        <w:t>Check in the page and you should see your configured Products list.</w:t>
      </w:r>
    </w:p>
    <w:p w:rsidR="00CE147C" w:rsidRDefault="00CE147C" w:rsidP="00CE147C">
      <w:pPr>
        <w:pStyle w:val="LabStepScreenshotLevel2"/>
      </w:pPr>
      <w:r>
        <w:drawing>
          <wp:inline distT="0" distB="0" distL="0" distR="0" wp14:anchorId="32C69E23" wp14:editId="278767EE">
            <wp:extent cx="2092007" cy="2426208"/>
            <wp:effectExtent l="19050" t="19050" r="2286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08119" cy="2444894"/>
                    </a:xfrm>
                    <a:prstGeom prst="rect">
                      <a:avLst/>
                    </a:prstGeom>
                    <a:ln>
                      <a:solidFill>
                        <a:schemeClr val="bg1">
                          <a:lumMod val="65000"/>
                        </a:schemeClr>
                      </a:solidFill>
                    </a:ln>
                  </pic:spPr>
                </pic:pic>
              </a:graphicData>
            </a:graphic>
          </wp:inline>
        </w:drawing>
      </w:r>
    </w:p>
    <w:p w:rsidR="00C535E4" w:rsidRDefault="00C535E4" w:rsidP="00C535E4">
      <w:pPr>
        <w:pStyle w:val="LabExerciseLeadIn"/>
      </w:pPr>
      <w:r>
        <w:lastRenderedPageBreak/>
        <w:t>If the out of the box look of the Content Search Web part does not meet your needs you can change the look with Display Templates.</w:t>
      </w:r>
      <w:r w:rsidR="00492A17">
        <w:t xml:space="preserve"> In this case it does not display the available colors. We’ll fix that now.</w:t>
      </w:r>
    </w:p>
    <w:p w:rsidR="007A23AB" w:rsidRDefault="007A23AB" w:rsidP="00C535E4">
      <w:pPr>
        <w:pStyle w:val="LabStepNumbered"/>
      </w:pPr>
      <w:r>
        <w:t xml:space="preserve">Return to the </w:t>
      </w:r>
      <w:r w:rsidRPr="007A23AB">
        <w:rPr>
          <w:b/>
        </w:rPr>
        <w:t>Master Page Gallery</w:t>
      </w:r>
      <w:r>
        <w:rPr>
          <w:b/>
        </w:rPr>
        <w:t xml:space="preserve"> </w:t>
      </w:r>
      <w:r w:rsidRPr="007A23AB">
        <w:t>window</w:t>
      </w:r>
      <w:r>
        <w:t xml:space="preserve"> in Windows Explorer. </w:t>
      </w:r>
    </w:p>
    <w:p w:rsidR="00C535E4" w:rsidRDefault="007A23AB" w:rsidP="007A23AB">
      <w:pPr>
        <w:pStyle w:val="LabExerciseCallout"/>
      </w:pPr>
      <w:r>
        <w:t xml:space="preserve">If you closed the window, select </w:t>
      </w:r>
      <w:r w:rsidRPr="007A23AB">
        <w:rPr>
          <w:b/>
        </w:rPr>
        <w:t>Site Actions | Design Manager</w:t>
      </w:r>
      <w:r>
        <w:t xml:space="preserve">. In </w:t>
      </w:r>
      <w:r w:rsidRPr="007A23AB">
        <w:rPr>
          <w:b/>
        </w:rPr>
        <w:t>Design Manager</w:t>
      </w:r>
      <w:r>
        <w:t xml:space="preserve"> click the link for </w:t>
      </w:r>
      <w:r w:rsidRPr="007A23AB">
        <w:rPr>
          <w:b/>
        </w:rPr>
        <w:t>Step 3</w:t>
      </w:r>
      <w:r>
        <w:t xml:space="preserve">. Choose the link </w:t>
      </w:r>
      <w:r w:rsidRPr="007A23AB">
        <w:rPr>
          <w:b/>
        </w:rPr>
        <w:t>[Publishing Site]/_catalogs/</w:t>
      </w:r>
      <w:proofErr w:type="spellStart"/>
      <w:r w:rsidRPr="007A23AB">
        <w:rPr>
          <w:b/>
        </w:rPr>
        <w:t>masterpage</w:t>
      </w:r>
      <w:proofErr w:type="spellEnd"/>
      <w:r>
        <w:t xml:space="preserve"> to open the library in Windows Explorer.</w:t>
      </w:r>
    </w:p>
    <w:p w:rsidR="007A23AB" w:rsidRPr="00B717AB" w:rsidRDefault="00B717AB" w:rsidP="00B717AB">
      <w:pPr>
        <w:pStyle w:val="LabStepNumbered"/>
      </w:pPr>
      <w:r>
        <w:t xml:space="preserve">The display templates for the Content Search Web part are stored in the “Content Web Parts” folder. Browse to </w:t>
      </w:r>
      <w:r w:rsidRPr="00B717AB">
        <w:rPr>
          <w:b/>
        </w:rPr>
        <w:t>[Publishing Site</w:t>
      </w:r>
      <w:proofErr w:type="gramStart"/>
      <w:r w:rsidRPr="00B717AB">
        <w:rPr>
          <w:b/>
        </w:rPr>
        <w:t>]_</w:t>
      </w:r>
      <w:proofErr w:type="gramEnd"/>
      <w:r w:rsidRPr="00B717AB">
        <w:rPr>
          <w:b/>
        </w:rPr>
        <w:t>catalogs\</w:t>
      </w:r>
      <w:proofErr w:type="spellStart"/>
      <w:r w:rsidRPr="00B717AB">
        <w:rPr>
          <w:b/>
        </w:rPr>
        <w:t>masterpage</w:t>
      </w:r>
      <w:proofErr w:type="spellEnd"/>
      <w:r w:rsidRPr="00B717AB">
        <w:rPr>
          <w:b/>
        </w:rPr>
        <w:t>\Display Templates\Content Web Parts</w:t>
      </w:r>
      <w:r>
        <w:rPr>
          <w:b/>
        </w:rPr>
        <w:t>.</w:t>
      </w:r>
    </w:p>
    <w:p w:rsidR="00B717AB" w:rsidRDefault="00B717AB" w:rsidP="00B717AB">
      <w:pPr>
        <w:pStyle w:val="LabStepNumbered"/>
      </w:pPr>
      <w:r>
        <w:t xml:space="preserve">Locate the file </w:t>
      </w:r>
      <w:r w:rsidRPr="00B717AB">
        <w:rPr>
          <w:b/>
        </w:rPr>
        <w:t>Item_Picture3Lines.html</w:t>
      </w:r>
      <w:r>
        <w:t>. Copy it to your desktop.</w:t>
      </w:r>
    </w:p>
    <w:p w:rsidR="00B717AB" w:rsidRDefault="00B717AB" w:rsidP="00B717AB">
      <w:pPr>
        <w:pStyle w:val="LabStepScreenshot"/>
      </w:pPr>
      <w:r>
        <w:rPr>
          <w:noProof/>
        </w:rPr>
        <w:drawing>
          <wp:inline distT="0" distB="0" distL="0" distR="0" wp14:anchorId="402FCD60" wp14:editId="3DEBDBB7">
            <wp:extent cx="3912839" cy="32552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5354" cy="3265676"/>
                    </a:xfrm>
                    <a:prstGeom prst="rect">
                      <a:avLst/>
                    </a:prstGeom>
                  </pic:spPr>
                </pic:pic>
              </a:graphicData>
            </a:graphic>
          </wp:inline>
        </w:drawing>
      </w:r>
    </w:p>
    <w:p w:rsidR="00B717AB" w:rsidRDefault="00492A17" w:rsidP="00492A17">
      <w:pPr>
        <w:pStyle w:val="LabStepNumbered"/>
      </w:pPr>
      <w:r>
        <w:t xml:space="preserve">Rename the file to </w:t>
      </w:r>
      <w:r w:rsidRPr="00492A17">
        <w:rPr>
          <w:b/>
        </w:rPr>
        <w:t>Item_Product3Lines.html</w:t>
      </w:r>
      <w:r>
        <w:t xml:space="preserve">. </w:t>
      </w:r>
      <w:r w:rsidR="00B717AB">
        <w:t>Open the file with Notepad.</w:t>
      </w:r>
    </w:p>
    <w:p w:rsidR="00492A17" w:rsidRDefault="00492A17" w:rsidP="00492A17">
      <w:pPr>
        <w:pStyle w:val="LabStepNumbered"/>
      </w:pPr>
      <w:r>
        <w:t xml:space="preserve">Locate the </w:t>
      </w:r>
      <w:r w:rsidRPr="00492A17">
        <w:rPr>
          <w:b/>
        </w:rPr>
        <w:t>&lt;title&gt;</w:t>
      </w:r>
      <w:r>
        <w:t xml:space="preserve"> tag and change it to:</w:t>
      </w:r>
    </w:p>
    <w:p w:rsidR="00492A17" w:rsidRDefault="00492A17" w:rsidP="00492A17">
      <w:pPr>
        <w:pStyle w:val="LabStepCodeBlockLevel2"/>
      </w:pPr>
      <w:r w:rsidRPr="00492A17">
        <w:t>&lt;title&gt;Product on left, 3 lines on right&lt;/title&gt;</w:t>
      </w:r>
    </w:p>
    <w:p w:rsidR="00492A17" w:rsidRDefault="00492A17" w:rsidP="00492A17">
      <w:pPr>
        <w:pStyle w:val="LabStepNumbered"/>
      </w:pPr>
      <w:r>
        <w:t xml:space="preserve">Locate the tag </w:t>
      </w:r>
      <w:r w:rsidRPr="00492A17">
        <w:rPr>
          <w:b/>
        </w:rPr>
        <w:t>&lt;</w:t>
      </w:r>
      <w:proofErr w:type="spellStart"/>
      <w:r w:rsidRPr="00492A17">
        <w:rPr>
          <w:b/>
        </w:rPr>
        <w:t>mso</w:t>
      </w:r>
      <w:proofErr w:type="gramStart"/>
      <w:r w:rsidRPr="00492A17">
        <w:rPr>
          <w:b/>
        </w:rPr>
        <w:t>:ManagedPropertyMapping</w:t>
      </w:r>
      <w:proofErr w:type="spellEnd"/>
      <w:proofErr w:type="gramEnd"/>
      <w:r>
        <w:t xml:space="preserve"> and add the following code to the end of the tag, just inside the closing tag.</w:t>
      </w:r>
    </w:p>
    <w:p w:rsidR="00492A17" w:rsidRDefault="00492A17" w:rsidP="00492A17">
      <w:pPr>
        <w:pStyle w:val="LabStepCodeBlockLevel2"/>
      </w:pPr>
      <w:r w:rsidRPr="00492A17">
        <w:t>,'ProductColorOWSCHCM'</w:t>
      </w:r>
    </w:p>
    <w:p w:rsidR="00492A17" w:rsidRDefault="00492A17" w:rsidP="00492A17">
      <w:pPr>
        <w:pStyle w:val="LabStepScreenshot"/>
      </w:pPr>
      <w:r>
        <w:rPr>
          <w:noProof/>
        </w:rPr>
        <w:drawing>
          <wp:inline distT="0" distB="0" distL="0" distR="0" wp14:anchorId="66352E5E" wp14:editId="4A68B2D9">
            <wp:extent cx="4413504" cy="736877"/>
            <wp:effectExtent l="19050" t="19050" r="2540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6633" cy="745747"/>
                    </a:xfrm>
                    <a:prstGeom prst="rect">
                      <a:avLst/>
                    </a:prstGeom>
                    <a:ln>
                      <a:solidFill>
                        <a:schemeClr val="bg1">
                          <a:lumMod val="65000"/>
                        </a:schemeClr>
                      </a:solidFill>
                    </a:ln>
                  </pic:spPr>
                </pic:pic>
              </a:graphicData>
            </a:graphic>
          </wp:inline>
        </w:drawing>
      </w:r>
    </w:p>
    <w:p w:rsidR="00492A17" w:rsidRDefault="00492A17" w:rsidP="00492A17">
      <w:pPr>
        <w:pStyle w:val="LabStepNumbered"/>
      </w:pPr>
      <w:r>
        <w:t>Locate the last comment before the end of the closing &lt;/div&gt; tags and add a new line. This should be line 114.</w:t>
      </w:r>
    </w:p>
    <w:p w:rsidR="00492A17" w:rsidRDefault="00492A17" w:rsidP="00492A17">
      <w:pPr>
        <w:pStyle w:val="LabStepScreenshot"/>
      </w:pPr>
      <w:r>
        <w:rPr>
          <w:noProof/>
        </w:rPr>
        <w:lastRenderedPageBreak/>
        <w:drawing>
          <wp:inline distT="0" distB="0" distL="0" distR="0" wp14:anchorId="17BCCE8B" wp14:editId="59FB714E">
            <wp:extent cx="3962400" cy="1902737"/>
            <wp:effectExtent l="19050" t="19050" r="1905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8514" cy="1915277"/>
                    </a:xfrm>
                    <a:prstGeom prst="rect">
                      <a:avLst/>
                    </a:prstGeom>
                    <a:ln>
                      <a:solidFill>
                        <a:schemeClr val="bg1">
                          <a:lumMod val="65000"/>
                        </a:schemeClr>
                      </a:solidFill>
                    </a:ln>
                  </pic:spPr>
                </pic:pic>
              </a:graphicData>
            </a:graphic>
          </wp:inline>
        </w:drawing>
      </w:r>
    </w:p>
    <w:p w:rsidR="00492A17" w:rsidRDefault="00492A17" w:rsidP="00984919">
      <w:pPr>
        <w:pStyle w:val="LabStepNumbered"/>
      </w:pPr>
      <w:r>
        <w:t xml:space="preserve">Open the </w:t>
      </w:r>
      <w:r w:rsidRPr="00984919">
        <w:rPr>
          <w:b/>
        </w:rPr>
        <w:t>ProductColor.txt</w:t>
      </w:r>
      <w:r>
        <w:t xml:space="preserve"> file from</w:t>
      </w:r>
      <w:r w:rsidR="00984919">
        <w:t xml:space="preserve"> [Lab Files]\</w:t>
      </w:r>
      <w:proofErr w:type="spellStart"/>
      <w:r w:rsidR="00984919" w:rsidRPr="00984919">
        <w:t>DisplayTemplates</w:t>
      </w:r>
      <w:proofErr w:type="spellEnd"/>
      <w:r w:rsidR="00984919" w:rsidRPr="00984919">
        <w:t>\Lab</w:t>
      </w:r>
      <w:r>
        <w:t xml:space="preserve"> and paste it on line </w:t>
      </w:r>
      <w:r w:rsidRPr="00984919">
        <w:rPr>
          <w:b/>
        </w:rPr>
        <w:t>114</w:t>
      </w:r>
      <w:r>
        <w:t>.</w:t>
      </w:r>
    </w:p>
    <w:p w:rsidR="00984919" w:rsidRDefault="00984919" w:rsidP="00984919">
      <w:pPr>
        <w:pStyle w:val="LabStepScreenshot"/>
      </w:pPr>
      <w:r>
        <w:rPr>
          <w:noProof/>
        </w:rPr>
        <w:drawing>
          <wp:inline distT="0" distB="0" distL="0" distR="0" wp14:anchorId="263F2833" wp14:editId="7129E2D3">
            <wp:extent cx="5180349" cy="1633728"/>
            <wp:effectExtent l="19050" t="19050" r="2032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1517" cy="1646711"/>
                    </a:xfrm>
                    <a:prstGeom prst="rect">
                      <a:avLst/>
                    </a:prstGeom>
                    <a:ln>
                      <a:solidFill>
                        <a:schemeClr val="bg1">
                          <a:lumMod val="65000"/>
                        </a:schemeClr>
                      </a:solidFill>
                    </a:ln>
                  </pic:spPr>
                </pic:pic>
              </a:graphicData>
            </a:graphic>
          </wp:inline>
        </w:drawing>
      </w:r>
    </w:p>
    <w:p w:rsidR="00984919" w:rsidRDefault="00984919" w:rsidP="00492A17">
      <w:pPr>
        <w:pStyle w:val="LabStepNumbered"/>
      </w:pPr>
      <w:r w:rsidRPr="00984919">
        <w:rPr>
          <w:b/>
        </w:rPr>
        <w:t>Save</w:t>
      </w:r>
      <w:r>
        <w:t xml:space="preserve"> the file and close Notepad.</w:t>
      </w:r>
    </w:p>
    <w:p w:rsidR="00984919" w:rsidRDefault="00984919" w:rsidP="00492A17">
      <w:pPr>
        <w:pStyle w:val="LabStepNumbered"/>
      </w:pPr>
      <w:r w:rsidRPr="00984919">
        <w:t xml:space="preserve">Copy the file back to the </w:t>
      </w:r>
      <w:r w:rsidRPr="00984919">
        <w:rPr>
          <w:b/>
        </w:rPr>
        <w:t xml:space="preserve">Content Web Parts </w:t>
      </w:r>
      <w:r w:rsidRPr="00984919">
        <w:t>directory</w:t>
      </w:r>
      <w:r>
        <w:rPr>
          <w:b/>
        </w:rPr>
        <w:t>. Refresh</w:t>
      </w:r>
      <w:r w:rsidRPr="00984919">
        <w:t xml:space="preserve"> the view and notice that there is now </w:t>
      </w:r>
      <w:proofErr w:type="gramStart"/>
      <w:r w:rsidRPr="00984919">
        <w:t>a</w:t>
      </w:r>
      <w:proofErr w:type="gramEnd"/>
      <w:r w:rsidRPr="00984919">
        <w:t xml:space="preserve"> </w:t>
      </w:r>
      <w:r w:rsidRPr="00984919">
        <w:rPr>
          <w:b/>
        </w:rPr>
        <w:t>Item_Product3Lines.js</w:t>
      </w:r>
      <w:r>
        <w:t xml:space="preserve"> file created by SharePoint.</w:t>
      </w:r>
    </w:p>
    <w:p w:rsidR="00984919" w:rsidRDefault="00990CEE" w:rsidP="00990CEE">
      <w:pPr>
        <w:pStyle w:val="LabStepScreenshot"/>
      </w:pPr>
      <w:r>
        <w:rPr>
          <w:noProof/>
        </w:rPr>
        <w:drawing>
          <wp:inline distT="0" distB="0" distL="0" distR="0" wp14:anchorId="539FE0C5" wp14:editId="0ADDD0AB">
            <wp:extent cx="4340352" cy="3606912"/>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1972" cy="3616568"/>
                    </a:xfrm>
                    <a:prstGeom prst="rect">
                      <a:avLst/>
                    </a:prstGeom>
                  </pic:spPr>
                </pic:pic>
              </a:graphicData>
            </a:graphic>
          </wp:inline>
        </w:drawing>
      </w:r>
    </w:p>
    <w:p w:rsidR="00984919" w:rsidRDefault="00990CEE" w:rsidP="00492A17">
      <w:pPr>
        <w:pStyle w:val="LabStepNumbered"/>
      </w:pPr>
      <w:r>
        <w:lastRenderedPageBreak/>
        <w:t xml:space="preserve">Return to the home page in the browser and </w:t>
      </w:r>
      <w:r w:rsidRPr="00990CEE">
        <w:rPr>
          <w:b/>
        </w:rPr>
        <w:t>Edit</w:t>
      </w:r>
      <w:r>
        <w:t xml:space="preserve"> the page. In the ribbon chose </w:t>
      </w:r>
      <w:r w:rsidRPr="00990CEE">
        <w:rPr>
          <w:b/>
        </w:rPr>
        <w:t>Page | Edit</w:t>
      </w:r>
      <w:r>
        <w:t>.</w:t>
      </w:r>
    </w:p>
    <w:p w:rsidR="00990CEE" w:rsidRDefault="00990CEE" w:rsidP="00492A17">
      <w:pPr>
        <w:pStyle w:val="LabStepNumbered"/>
      </w:pPr>
      <w:r w:rsidRPr="00990CEE">
        <w:rPr>
          <w:b/>
        </w:rPr>
        <w:t>Edit</w:t>
      </w:r>
      <w:r>
        <w:t xml:space="preserve"> the </w:t>
      </w:r>
      <w:r w:rsidRPr="00990CEE">
        <w:rPr>
          <w:b/>
        </w:rPr>
        <w:t>Content Search</w:t>
      </w:r>
      <w:r>
        <w:t xml:space="preserve"> Web part.</w:t>
      </w:r>
    </w:p>
    <w:p w:rsidR="00990CEE" w:rsidRDefault="00675128" w:rsidP="00492A17">
      <w:pPr>
        <w:pStyle w:val="LabStepNumbered"/>
      </w:pPr>
      <w:r>
        <w:t xml:space="preserve">In the </w:t>
      </w:r>
      <w:r w:rsidRPr="00675128">
        <w:rPr>
          <w:b/>
        </w:rPr>
        <w:t>Display Templates</w:t>
      </w:r>
      <w:r>
        <w:t xml:space="preserve"> section change the </w:t>
      </w:r>
      <w:r w:rsidRPr="00675128">
        <w:rPr>
          <w:b/>
        </w:rPr>
        <w:t>Item</w:t>
      </w:r>
      <w:r>
        <w:t xml:space="preserve"> selection to </w:t>
      </w:r>
      <w:r w:rsidRPr="00675128">
        <w:rPr>
          <w:b/>
        </w:rPr>
        <w:t>Product on left, 3 lines on right</w:t>
      </w:r>
      <w:r>
        <w:t>.</w:t>
      </w:r>
      <w:r w:rsidR="002E2A20">
        <w:t xml:space="preserve"> (This will clear the previous values you entered.)</w:t>
      </w:r>
    </w:p>
    <w:p w:rsidR="002E2A20" w:rsidRPr="002E2A20" w:rsidRDefault="002E2A20" w:rsidP="00492A17">
      <w:pPr>
        <w:pStyle w:val="LabStepNumbered"/>
      </w:pPr>
      <w:r>
        <w:t xml:space="preserve">Expand the </w:t>
      </w:r>
      <w:r w:rsidRPr="002E2A20">
        <w:rPr>
          <w:b/>
        </w:rPr>
        <w:t>Property Mappings</w:t>
      </w:r>
      <w:r>
        <w:t xml:space="preserve"> section. Select the </w:t>
      </w:r>
      <w:r w:rsidRPr="002E2A20">
        <w:rPr>
          <w:b/>
        </w:rPr>
        <w:t>checkbox</w:t>
      </w:r>
      <w:r>
        <w:t xml:space="preserve"> to </w:t>
      </w:r>
      <w:r w:rsidRPr="002E2A20">
        <w:rPr>
          <w:b/>
        </w:rPr>
        <w:t>Change the mapping…</w:t>
      </w:r>
    </w:p>
    <w:p w:rsidR="002E2A20" w:rsidRDefault="00696589" w:rsidP="00492A17">
      <w:pPr>
        <w:pStyle w:val="LabStepNumbered"/>
      </w:pPr>
      <w:r>
        <w:t>Update the property mappings as follows:</w:t>
      </w:r>
    </w:p>
    <w:p w:rsidR="00696589" w:rsidRDefault="00696589" w:rsidP="00696589">
      <w:pPr>
        <w:pStyle w:val="LabStepNumberedLevel2"/>
      </w:pPr>
      <w:r>
        <w:t xml:space="preserve">Picture URL: </w:t>
      </w:r>
      <w:proofErr w:type="spellStart"/>
      <w:r w:rsidRPr="0095495A">
        <w:rPr>
          <w:b/>
        </w:rPr>
        <w:t>ProductImageUrlOWSURLH</w:t>
      </w:r>
      <w:proofErr w:type="spellEnd"/>
    </w:p>
    <w:p w:rsidR="00696589" w:rsidRDefault="00696589" w:rsidP="00696589">
      <w:pPr>
        <w:pStyle w:val="LabStepNumberedLevel2"/>
      </w:pPr>
      <w:r>
        <w:t xml:space="preserve">Line 2: </w:t>
      </w:r>
      <w:proofErr w:type="spellStart"/>
      <w:r w:rsidRPr="0095495A">
        <w:rPr>
          <w:b/>
        </w:rPr>
        <w:t>ProductDescriptionOWSMTXT</w:t>
      </w:r>
      <w:proofErr w:type="spellEnd"/>
    </w:p>
    <w:p w:rsidR="00696589" w:rsidRDefault="00696589" w:rsidP="00696589">
      <w:pPr>
        <w:pStyle w:val="LabStepNumberedLevel2"/>
      </w:pPr>
      <w:r>
        <w:t xml:space="preserve">Line 3: </w:t>
      </w:r>
      <w:proofErr w:type="spellStart"/>
      <w:r w:rsidRPr="0095495A">
        <w:rPr>
          <w:b/>
        </w:rPr>
        <w:t>ProductCodeOWSTEXT</w:t>
      </w:r>
      <w:proofErr w:type="spellEnd"/>
    </w:p>
    <w:p w:rsidR="0095495A" w:rsidRDefault="0095495A" w:rsidP="0095495A">
      <w:pPr>
        <w:pStyle w:val="LabStepNumbered"/>
      </w:pPr>
      <w:r>
        <w:t xml:space="preserve">Click </w:t>
      </w:r>
      <w:r w:rsidRPr="0095495A">
        <w:rPr>
          <w:b/>
        </w:rPr>
        <w:t>OK</w:t>
      </w:r>
      <w:r>
        <w:t xml:space="preserve"> to save the Web part settings.</w:t>
      </w:r>
    </w:p>
    <w:p w:rsidR="0095495A" w:rsidRDefault="0095495A" w:rsidP="0095495A">
      <w:pPr>
        <w:pStyle w:val="LabStepNumbered"/>
      </w:pPr>
      <w:r w:rsidRPr="0095495A">
        <w:rPr>
          <w:b/>
        </w:rPr>
        <w:t>Save</w:t>
      </w:r>
      <w:r>
        <w:t xml:space="preserve"> the page and your web part should now display the custom fields from the Product content type.</w:t>
      </w:r>
    </w:p>
    <w:p w:rsidR="0050610C" w:rsidRDefault="0050610C" w:rsidP="0050610C">
      <w:pPr>
        <w:pStyle w:val="LabStepScreenshot"/>
      </w:pPr>
      <w:r>
        <w:rPr>
          <w:noProof/>
        </w:rPr>
        <w:drawing>
          <wp:inline distT="0" distB="0" distL="0" distR="0" wp14:anchorId="68EB7024" wp14:editId="7B1A8D5D">
            <wp:extent cx="3438144" cy="4442930"/>
            <wp:effectExtent l="19050" t="19050" r="1016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5435" cy="4478197"/>
                    </a:xfrm>
                    <a:prstGeom prst="rect">
                      <a:avLst/>
                    </a:prstGeom>
                    <a:ln>
                      <a:solidFill>
                        <a:schemeClr val="bg1">
                          <a:lumMod val="65000"/>
                        </a:schemeClr>
                      </a:solidFill>
                    </a:ln>
                  </pic:spPr>
                </pic:pic>
              </a:graphicData>
            </a:graphic>
          </wp:inline>
        </w:drawing>
      </w:r>
    </w:p>
    <w:p w:rsidR="00546D92" w:rsidRDefault="00546D92" w:rsidP="00546D92">
      <w:pPr>
        <w:pStyle w:val="LabExerciseCallout"/>
        <w:rPr>
          <w:rStyle w:val="Strong"/>
          <w:b w:val="0"/>
          <w:bCs w:val="0"/>
        </w:rPr>
      </w:pPr>
      <w:r>
        <w:rPr>
          <w:rStyle w:val="Strong"/>
          <w:b w:val="0"/>
          <w:bCs w:val="0"/>
        </w:rPr>
        <w:t>In this lab</w:t>
      </w:r>
      <w:r w:rsidR="00CE147C">
        <w:rPr>
          <w:rStyle w:val="Strong"/>
          <w:b w:val="0"/>
          <w:bCs w:val="0"/>
        </w:rPr>
        <w:t xml:space="preserve"> you configured a Content by Search web part with a custom query and used the </w:t>
      </w:r>
      <w:proofErr w:type="gramStart"/>
      <w:r w:rsidR="00CE147C">
        <w:rPr>
          <w:rStyle w:val="Strong"/>
          <w:b w:val="0"/>
          <w:bCs w:val="0"/>
        </w:rPr>
        <w:t>fields</w:t>
      </w:r>
      <w:proofErr w:type="gramEnd"/>
      <w:r w:rsidR="00CE147C">
        <w:rPr>
          <w:rStyle w:val="Strong"/>
          <w:b w:val="0"/>
          <w:bCs w:val="0"/>
        </w:rPr>
        <w:t xml:space="preserve"> editor to display custom content type fields.</w:t>
      </w:r>
      <w:r w:rsidR="0050610C">
        <w:rPr>
          <w:rStyle w:val="Strong"/>
          <w:b w:val="0"/>
          <w:bCs w:val="0"/>
        </w:rPr>
        <w:t xml:space="preserve"> Then you created a custom display template and configured it in the Web part tool panel.</w:t>
      </w:r>
    </w:p>
    <w:sectPr w:rsidR="00546D92" w:rsidSect="00BD760F">
      <w:headerReference w:type="even" r:id="rId29"/>
      <w:headerReference w:type="default" r:id="rId30"/>
      <w:footerReference w:type="even" r:id="rId31"/>
      <w:footerReference w:type="default" r:id="rId32"/>
      <w:headerReference w:type="first" r:id="rId33"/>
      <w:footerReference w:type="first" r:id="rId34"/>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D2C" w:rsidRDefault="00555D2C" w:rsidP="002754DA">
      <w:pPr>
        <w:spacing w:before="0" w:after="0"/>
      </w:pPr>
      <w:r>
        <w:separator/>
      </w:r>
    </w:p>
  </w:endnote>
  <w:endnote w:type="continuationSeparator" w:id="0">
    <w:p w:rsidR="00555D2C" w:rsidRDefault="00555D2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D2C" w:rsidRDefault="00555D2C" w:rsidP="002754DA">
      <w:pPr>
        <w:spacing w:before="0" w:after="0"/>
      </w:pPr>
      <w:r>
        <w:separator/>
      </w:r>
    </w:p>
  </w:footnote>
  <w:footnote w:type="continuationSeparator" w:id="0">
    <w:p w:rsidR="00555D2C" w:rsidRDefault="00555D2C"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1A95756C"/>
    <w:multiLevelType w:val="hybridMultilevel"/>
    <w:tmpl w:val="F51A852A"/>
    <w:lvl w:ilvl="0" w:tplc="3692D814">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nsid w:val="2946127D"/>
    <w:multiLevelType w:val="multilevel"/>
    <w:tmpl w:val="A70A9C82"/>
    <w:numStyleLink w:val="LabStepsTemplate"/>
  </w:abstractNum>
  <w:abstractNum w:abstractNumId="4">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4C470FA4"/>
    <w:multiLevelType w:val="hybridMultilevel"/>
    <w:tmpl w:val="33B28030"/>
    <w:lvl w:ilvl="0" w:tplc="76F875DA">
      <w:start w:val="1"/>
      <w:numFmt w:val="lowerLetter"/>
      <w:lvlText w:val="%1)"/>
      <w:lvlJc w:val="left"/>
      <w:pPr>
        <w:ind w:left="1080" w:hanging="360"/>
      </w:pPr>
    </w:lvl>
    <w:lvl w:ilvl="1" w:tplc="8F320FC4">
      <w:start w:val="1"/>
      <w:numFmt w:val="lowerLetter"/>
      <w:lvlText w:val="%2."/>
      <w:lvlJc w:val="left"/>
      <w:pPr>
        <w:ind w:left="1800" w:hanging="360"/>
      </w:pPr>
    </w:lvl>
    <w:lvl w:ilvl="2" w:tplc="228A6CFA" w:tentative="1">
      <w:start w:val="1"/>
      <w:numFmt w:val="lowerRoman"/>
      <w:lvlText w:val="%3."/>
      <w:lvlJc w:val="right"/>
      <w:pPr>
        <w:ind w:left="2520" w:hanging="180"/>
      </w:pPr>
    </w:lvl>
    <w:lvl w:ilvl="3" w:tplc="25D6FB02" w:tentative="1">
      <w:start w:val="1"/>
      <w:numFmt w:val="decimal"/>
      <w:lvlText w:val="%4."/>
      <w:lvlJc w:val="left"/>
      <w:pPr>
        <w:ind w:left="3240" w:hanging="360"/>
      </w:pPr>
    </w:lvl>
    <w:lvl w:ilvl="4" w:tplc="1E4CB6D2" w:tentative="1">
      <w:start w:val="1"/>
      <w:numFmt w:val="lowerLetter"/>
      <w:lvlText w:val="%5."/>
      <w:lvlJc w:val="left"/>
      <w:pPr>
        <w:ind w:left="3960" w:hanging="360"/>
      </w:pPr>
    </w:lvl>
    <w:lvl w:ilvl="5" w:tplc="2E90B8AC" w:tentative="1">
      <w:start w:val="1"/>
      <w:numFmt w:val="lowerRoman"/>
      <w:lvlText w:val="%6."/>
      <w:lvlJc w:val="right"/>
      <w:pPr>
        <w:ind w:left="4680" w:hanging="180"/>
      </w:pPr>
    </w:lvl>
    <w:lvl w:ilvl="6" w:tplc="507C35EE" w:tentative="1">
      <w:start w:val="1"/>
      <w:numFmt w:val="decimal"/>
      <w:lvlText w:val="%7."/>
      <w:lvlJc w:val="left"/>
      <w:pPr>
        <w:ind w:left="5400" w:hanging="360"/>
      </w:pPr>
    </w:lvl>
    <w:lvl w:ilvl="7" w:tplc="658649E8" w:tentative="1">
      <w:start w:val="1"/>
      <w:numFmt w:val="lowerLetter"/>
      <w:lvlText w:val="%8."/>
      <w:lvlJc w:val="left"/>
      <w:pPr>
        <w:ind w:left="6120" w:hanging="360"/>
      </w:pPr>
    </w:lvl>
    <w:lvl w:ilvl="8" w:tplc="CFB4DD72" w:tentative="1">
      <w:start w:val="1"/>
      <w:numFmt w:val="lowerRoman"/>
      <w:lvlText w:val="%9."/>
      <w:lvlJc w:val="right"/>
      <w:pPr>
        <w:ind w:left="6840" w:hanging="180"/>
      </w:pPr>
    </w:lvl>
  </w:abstractNum>
  <w:abstractNum w:abstractNumId="10">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11">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14">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10"/>
  </w:num>
  <w:num w:numId="4">
    <w:abstractNumId w:val="9"/>
  </w:num>
  <w:num w:numId="5">
    <w:abstractNumId w:val="1"/>
  </w:num>
  <w:num w:numId="6">
    <w:abstractNumId w:val="11"/>
  </w:num>
  <w:num w:numId="7">
    <w:abstractNumId w:val="5"/>
  </w:num>
  <w:num w:numId="8">
    <w:abstractNumId w:val="3"/>
  </w:num>
  <w:num w:numId="9">
    <w:abstractNumId w:val="6"/>
  </w:num>
  <w:num w:numId="10">
    <w:abstractNumId w:val="6"/>
  </w:num>
  <w:num w:numId="11">
    <w:abstractNumId w:val="8"/>
  </w:num>
  <w:num w:numId="12">
    <w:abstractNumId w:val="10"/>
  </w:num>
  <w:num w:numId="13">
    <w:abstractNumId w:val="0"/>
  </w:num>
  <w:num w:numId="14">
    <w:abstractNumId w:val="0"/>
  </w:num>
  <w:num w:numId="15">
    <w:abstractNumId w:val="5"/>
  </w:num>
  <w:num w:numId="16">
    <w:abstractNumId w:val="8"/>
  </w:num>
  <w:num w:numId="17">
    <w:abstractNumId w:val="10"/>
  </w:num>
  <w:num w:numId="18">
    <w:abstractNumId w:val="14"/>
  </w:num>
  <w:num w:numId="19">
    <w:abstractNumId w:val="14"/>
  </w:num>
  <w:num w:numId="20">
    <w:abstractNumId w:val="5"/>
  </w:num>
  <w:num w:numId="21">
    <w:abstractNumId w:val="6"/>
  </w:num>
  <w:num w:numId="22">
    <w:abstractNumId w:val="13"/>
  </w:num>
  <w:num w:numId="23">
    <w:abstractNumId w:val="12"/>
  </w:num>
  <w:num w:numId="24">
    <w:abstractNumId w:val="15"/>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22D72"/>
    <w:rsid w:val="000237DD"/>
    <w:rsid w:val="00024303"/>
    <w:rsid w:val="000243F6"/>
    <w:rsid w:val="000267E9"/>
    <w:rsid w:val="00030FBC"/>
    <w:rsid w:val="00043AA4"/>
    <w:rsid w:val="00044CD2"/>
    <w:rsid w:val="00051385"/>
    <w:rsid w:val="000543B3"/>
    <w:rsid w:val="00056498"/>
    <w:rsid w:val="00061AF8"/>
    <w:rsid w:val="000671A9"/>
    <w:rsid w:val="00070538"/>
    <w:rsid w:val="00070EAF"/>
    <w:rsid w:val="00075BE6"/>
    <w:rsid w:val="00082C8E"/>
    <w:rsid w:val="00086439"/>
    <w:rsid w:val="0009020D"/>
    <w:rsid w:val="00090A5A"/>
    <w:rsid w:val="000922A9"/>
    <w:rsid w:val="000A019A"/>
    <w:rsid w:val="000A0F4F"/>
    <w:rsid w:val="000A0FB8"/>
    <w:rsid w:val="000A4D31"/>
    <w:rsid w:val="000B09A5"/>
    <w:rsid w:val="000B4798"/>
    <w:rsid w:val="000B705D"/>
    <w:rsid w:val="000C54C2"/>
    <w:rsid w:val="000C5CB2"/>
    <w:rsid w:val="000D1CE4"/>
    <w:rsid w:val="000E4786"/>
    <w:rsid w:val="000F11E6"/>
    <w:rsid w:val="000F23A7"/>
    <w:rsid w:val="000F2E8E"/>
    <w:rsid w:val="0011020C"/>
    <w:rsid w:val="00110EC0"/>
    <w:rsid w:val="001128F7"/>
    <w:rsid w:val="00123729"/>
    <w:rsid w:val="00123A37"/>
    <w:rsid w:val="0012715F"/>
    <w:rsid w:val="00140317"/>
    <w:rsid w:val="00141688"/>
    <w:rsid w:val="00145BAE"/>
    <w:rsid w:val="00151E41"/>
    <w:rsid w:val="001554D3"/>
    <w:rsid w:val="0015714F"/>
    <w:rsid w:val="00160EEF"/>
    <w:rsid w:val="00162568"/>
    <w:rsid w:val="0016348C"/>
    <w:rsid w:val="001657A8"/>
    <w:rsid w:val="0016603A"/>
    <w:rsid w:val="00166BA8"/>
    <w:rsid w:val="00172887"/>
    <w:rsid w:val="001760F5"/>
    <w:rsid w:val="00180026"/>
    <w:rsid w:val="00182F32"/>
    <w:rsid w:val="00190D86"/>
    <w:rsid w:val="0019249E"/>
    <w:rsid w:val="001969F7"/>
    <w:rsid w:val="001A3C36"/>
    <w:rsid w:val="001B176D"/>
    <w:rsid w:val="001B60FC"/>
    <w:rsid w:val="001C2975"/>
    <w:rsid w:val="001C3C48"/>
    <w:rsid w:val="001E2DF2"/>
    <w:rsid w:val="001E5FC6"/>
    <w:rsid w:val="001E6C86"/>
    <w:rsid w:val="001E73CB"/>
    <w:rsid w:val="001F77DA"/>
    <w:rsid w:val="00207315"/>
    <w:rsid w:val="00207F56"/>
    <w:rsid w:val="0021154E"/>
    <w:rsid w:val="00216298"/>
    <w:rsid w:val="00217288"/>
    <w:rsid w:val="00221821"/>
    <w:rsid w:val="002243BC"/>
    <w:rsid w:val="00225D1A"/>
    <w:rsid w:val="00226C32"/>
    <w:rsid w:val="00231A2A"/>
    <w:rsid w:val="00231D57"/>
    <w:rsid w:val="00234111"/>
    <w:rsid w:val="00237391"/>
    <w:rsid w:val="002376C5"/>
    <w:rsid w:val="00243A3C"/>
    <w:rsid w:val="0024711C"/>
    <w:rsid w:val="0024719A"/>
    <w:rsid w:val="002508CA"/>
    <w:rsid w:val="00260A36"/>
    <w:rsid w:val="002646DD"/>
    <w:rsid w:val="00265968"/>
    <w:rsid w:val="00273BA6"/>
    <w:rsid w:val="00273F7D"/>
    <w:rsid w:val="002754DA"/>
    <w:rsid w:val="002820B9"/>
    <w:rsid w:val="00283D43"/>
    <w:rsid w:val="00286E1A"/>
    <w:rsid w:val="0028779A"/>
    <w:rsid w:val="002930AF"/>
    <w:rsid w:val="002A0E54"/>
    <w:rsid w:val="002B29CA"/>
    <w:rsid w:val="002B50BA"/>
    <w:rsid w:val="002C5CBE"/>
    <w:rsid w:val="002C6DDC"/>
    <w:rsid w:val="002E035E"/>
    <w:rsid w:val="002E1C5A"/>
    <w:rsid w:val="002E259F"/>
    <w:rsid w:val="002E2A20"/>
    <w:rsid w:val="002E3602"/>
    <w:rsid w:val="002E66B3"/>
    <w:rsid w:val="002F2748"/>
    <w:rsid w:val="002F788A"/>
    <w:rsid w:val="0030388D"/>
    <w:rsid w:val="00307288"/>
    <w:rsid w:val="00311545"/>
    <w:rsid w:val="00316198"/>
    <w:rsid w:val="0031741B"/>
    <w:rsid w:val="00333042"/>
    <w:rsid w:val="00347559"/>
    <w:rsid w:val="0035550E"/>
    <w:rsid w:val="003560BC"/>
    <w:rsid w:val="00361340"/>
    <w:rsid w:val="00364378"/>
    <w:rsid w:val="00367C9B"/>
    <w:rsid w:val="00371932"/>
    <w:rsid w:val="00373A63"/>
    <w:rsid w:val="003775F8"/>
    <w:rsid w:val="00385E7E"/>
    <w:rsid w:val="003A6D85"/>
    <w:rsid w:val="003B1609"/>
    <w:rsid w:val="003B45D8"/>
    <w:rsid w:val="003B509E"/>
    <w:rsid w:val="003B5312"/>
    <w:rsid w:val="003B6B6E"/>
    <w:rsid w:val="003B6E62"/>
    <w:rsid w:val="003C5D20"/>
    <w:rsid w:val="003C6F1C"/>
    <w:rsid w:val="003C6F9B"/>
    <w:rsid w:val="003D1045"/>
    <w:rsid w:val="003D4A36"/>
    <w:rsid w:val="003D513A"/>
    <w:rsid w:val="003D5EBC"/>
    <w:rsid w:val="003E3149"/>
    <w:rsid w:val="003E53A5"/>
    <w:rsid w:val="003F2EDC"/>
    <w:rsid w:val="00400DC5"/>
    <w:rsid w:val="0040576B"/>
    <w:rsid w:val="00414108"/>
    <w:rsid w:val="00420D38"/>
    <w:rsid w:val="00427A68"/>
    <w:rsid w:val="004336CC"/>
    <w:rsid w:val="0043657B"/>
    <w:rsid w:val="004402EC"/>
    <w:rsid w:val="00445241"/>
    <w:rsid w:val="00445F5C"/>
    <w:rsid w:val="00446B8D"/>
    <w:rsid w:val="00460E05"/>
    <w:rsid w:val="00464F96"/>
    <w:rsid w:val="0046679B"/>
    <w:rsid w:val="00474799"/>
    <w:rsid w:val="00475FA8"/>
    <w:rsid w:val="00481358"/>
    <w:rsid w:val="00482B10"/>
    <w:rsid w:val="004838B2"/>
    <w:rsid w:val="00484260"/>
    <w:rsid w:val="0048724B"/>
    <w:rsid w:val="00487D07"/>
    <w:rsid w:val="004901DA"/>
    <w:rsid w:val="00492A17"/>
    <w:rsid w:val="0049441A"/>
    <w:rsid w:val="004946E2"/>
    <w:rsid w:val="004A0344"/>
    <w:rsid w:val="004A66FA"/>
    <w:rsid w:val="004A7C45"/>
    <w:rsid w:val="004B2700"/>
    <w:rsid w:val="004B5EC5"/>
    <w:rsid w:val="004B75D9"/>
    <w:rsid w:val="004C251A"/>
    <w:rsid w:val="004C7D6E"/>
    <w:rsid w:val="004D2050"/>
    <w:rsid w:val="004D3A39"/>
    <w:rsid w:val="004D5B0F"/>
    <w:rsid w:val="004D71F4"/>
    <w:rsid w:val="004D75A3"/>
    <w:rsid w:val="004E1CBF"/>
    <w:rsid w:val="004E2B4C"/>
    <w:rsid w:val="004E3B42"/>
    <w:rsid w:val="004E45B9"/>
    <w:rsid w:val="004F1E4C"/>
    <w:rsid w:val="004F54BD"/>
    <w:rsid w:val="00504620"/>
    <w:rsid w:val="0050610C"/>
    <w:rsid w:val="0050658A"/>
    <w:rsid w:val="0050746C"/>
    <w:rsid w:val="005106D7"/>
    <w:rsid w:val="00513EAD"/>
    <w:rsid w:val="0051400B"/>
    <w:rsid w:val="00515C63"/>
    <w:rsid w:val="00515D61"/>
    <w:rsid w:val="0053493F"/>
    <w:rsid w:val="00536A2B"/>
    <w:rsid w:val="00536EA7"/>
    <w:rsid w:val="00537866"/>
    <w:rsid w:val="00540A9A"/>
    <w:rsid w:val="005428BD"/>
    <w:rsid w:val="00546D92"/>
    <w:rsid w:val="00551DC5"/>
    <w:rsid w:val="00551DFA"/>
    <w:rsid w:val="005522AE"/>
    <w:rsid w:val="00555D2C"/>
    <w:rsid w:val="00556474"/>
    <w:rsid w:val="00560F81"/>
    <w:rsid w:val="005710D5"/>
    <w:rsid w:val="0057247C"/>
    <w:rsid w:val="005735D7"/>
    <w:rsid w:val="00574574"/>
    <w:rsid w:val="00580480"/>
    <w:rsid w:val="0058123A"/>
    <w:rsid w:val="0058773B"/>
    <w:rsid w:val="005908F6"/>
    <w:rsid w:val="00592DAA"/>
    <w:rsid w:val="005A0E17"/>
    <w:rsid w:val="005A3A17"/>
    <w:rsid w:val="005A3E02"/>
    <w:rsid w:val="005A4563"/>
    <w:rsid w:val="005A6D5F"/>
    <w:rsid w:val="005A7DD7"/>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07C2B"/>
    <w:rsid w:val="006133C4"/>
    <w:rsid w:val="00620888"/>
    <w:rsid w:val="00625F0D"/>
    <w:rsid w:val="00626932"/>
    <w:rsid w:val="006316FA"/>
    <w:rsid w:val="00632485"/>
    <w:rsid w:val="0063362B"/>
    <w:rsid w:val="00643F55"/>
    <w:rsid w:val="00645BB8"/>
    <w:rsid w:val="00650ACD"/>
    <w:rsid w:val="00654F8F"/>
    <w:rsid w:val="0065756C"/>
    <w:rsid w:val="0066042A"/>
    <w:rsid w:val="00661508"/>
    <w:rsid w:val="006649DB"/>
    <w:rsid w:val="00667328"/>
    <w:rsid w:val="00667B58"/>
    <w:rsid w:val="00675128"/>
    <w:rsid w:val="0067766A"/>
    <w:rsid w:val="00682FC7"/>
    <w:rsid w:val="00686CA6"/>
    <w:rsid w:val="0069092F"/>
    <w:rsid w:val="00692AFB"/>
    <w:rsid w:val="0069598A"/>
    <w:rsid w:val="00696589"/>
    <w:rsid w:val="006A020F"/>
    <w:rsid w:val="006A105B"/>
    <w:rsid w:val="006A2A50"/>
    <w:rsid w:val="006B07C3"/>
    <w:rsid w:val="006B25FA"/>
    <w:rsid w:val="006B3338"/>
    <w:rsid w:val="006B6F43"/>
    <w:rsid w:val="006B7113"/>
    <w:rsid w:val="006C0157"/>
    <w:rsid w:val="006C3796"/>
    <w:rsid w:val="006C4B76"/>
    <w:rsid w:val="006C5C78"/>
    <w:rsid w:val="006D1BB7"/>
    <w:rsid w:val="006E3BD3"/>
    <w:rsid w:val="006E5188"/>
    <w:rsid w:val="006F0F27"/>
    <w:rsid w:val="006F13F6"/>
    <w:rsid w:val="006F3590"/>
    <w:rsid w:val="006F64F9"/>
    <w:rsid w:val="0070089C"/>
    <w:rsid w:val="00711C05"/>
    <w:rsid w:val="00724A33"/>
    <w:rsid w:val="00726591"/>
    <w:rsid w:val="0072738D"/>
    <w:rsid w:val="00731109"/>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A23AB"/>
    <w:rsid w:val="007A2E8C"/>
    <w:rsid w:val="007A3111"/>
    <w:rsid w:val="007A3D0E"/>
    <w:rsid w:val="007A6FDB"/>
    <w:rsid w:val="007A7B3A"/>
    <w:rsid w:val="007B6018"/>
    <w:rsid w:val="007B63AE"/>
    <w:rsid w:val="007B648F"/>
    <w:rsid w:val="007C036A"/>
    <w:rsid w:val="007C402C"/>
    <w:rsid w:val="007C5EF6"/>
    <w:rsid w:val="007C731A"/>
    <w:rsid w:val="007D3352"/>
    <w:rsid w:val="007D72B4"/>
    <w:rsid w:val="007D79A6"/>
    <w:rsid w:val="007E240B"/>
    <w:rsid w:val="007E54CD"/>
    <w:rsid w:val="007E5A7C"/>
    <w:rsid w:val="007E693F"/>
    <w:rsid w:val="007F1789"/>
    <w:rsid w:val="007F2CD4"/>
    <w:rsid w:val="007F37E8"/>
    <w:rsid w:val="0080252D"/>
    <w:rsid w:val="00805738"/>
    <w:rsid w:val="008114C7"/>
    <w:rsid w:val="00812AF5"/>
    <w:rsid w:val="008237DD"/>
    <w:rsid w:val="00826FF7"/>
    <w:rsid w:val="0082729D"/>
    <w:rsid w:val="00827416"/>
    <w:rsid w:val="0083029D"/>
    <w:rsid w:val="00830A82"/>
    <w:rsid w:val="00841F3B"/>
    <w:rsid w:val="00845FAD"/>
    <w:rsid w:val="008530CC"/>
    <w:rsid w:val="00856645"/>
    <w:rsid w:val="00864588"/>
    <w:rsid w:val="008648D6"/>
    <w:rsid w:val="0086565F"/>
    <w:rsid w:val="00865AE4"/>
    <w:rsid w:val="0086681C"/>
    <w:rsid w:val="008743F8"/>
    <w:rsid w:val="008750A4"/>
    <w:rsid w:val="00876EC1"/>
    <w:rsid w:val="00880606"/>
    <w:rsid w:val="00893C82"/>
    <w:rsid w:val="008943B0"/>
    <w:rsid w:val="008A1B16"/>
    <w:rsid w:val="008A2BA0"/>
    <w:rsid w:val="008A69A5"/>
    <w:rsid w:val="008A7318"/>
    <w:rsid w:val="008B697B"/>
    <w:rsid w:val="008C17EA"/>
    <w:rsid w:val="008C1C05"/>
    <w:rsid w:val="008C564C"/>
    <w:rsid w:val="008D054E"/>
    <w:rsid w:val="008D0899"/>
    <w:rsid w:val="008D093B"/>
    <w:rsid w:val="008D261C"/>
    <w:rsid w:val="008D30B0"/>
    <w:rsid w:val="008D6EDA"/>
    <w:rsid w:val="008D7F27"/>
    <w:rsid w:val="008E1CE8"/>
    <w:rsid w:val="008E2680"/>
    <w:rsid w:val="008E3F36"/>
    <w:rsid w:val="00902F51"/>
    <w:rsid w:val="00903B98"/>
    <w:rsid w:val="00903D02"/>
    <w:rsid w:val="0090725E"/>
    <w:rsid w:val="00915A59"/>
    <w:rsid w:val="0091656E"/>
    <w:rsid w:val="009210DD"/>
    <w:rsid w:val="00922C04"/>
    <w:rsid w:val="00925E86"/>
    <w:rsid w:val="009274C0"/>
    <w:rsid w:val="00931080"/>
    <w:rsid w:val="00931E3C"/>
    <w:rsid w:val="00932921"/>
    <w:rsid w:val="009422EE"/>
    <w:rsid w:val="00944282"/>
    <w:rsid w:val="0095110D"/>
    <w:rsid w:val="00951BD2"/>
    <w:rsid w:val="00951C8A"/>
    <w:rsid w:val="009537AB"/>
    <w:rsid w:val="0095495A"/>
    <w:rsid w:val="00956AB3"/>
    <w:rsid w:val="00960427"/>
    <w:rsid w:val="00961446"/>
    <w:rsid w:val="00962E1D"/>
    <w:rsid w:val="0096384D"/>
    <w:rsid w:val="00963AE0"/>
    <w:rsid w:val="00964D6A"/>
    <w:rsid w:val="00964DF1"/>
    <w:rsid w:val="00965C23"/>
    <w:rsid w:val="00971E8F"/>
    <w:rsid w:val="00972959"/>
    <w:rsid w:val="009753EF"/>
    <w:rsid w:val="00984919"/>
    <w:rsid w:val="0098575B"/>
    <w:rsid w:val="00990CEE"/>
    <w:rsid w:val="00990EBF"/>
    <w:rsid w:val="00992562"/>
    <w:rsid w:val="00997536"/>
    <w:rsid w:val="009A5818"/>
    <w:rsid w:val="009A7C7A"/>
    <w:rsid w:val="009B275F"/>
    <w:rsid w:val="009C016D"/>
    <w:rsid w:val="009C6E7B"/>
    <w:rsid w:val="009D147E"/>
    <w:rsid w:val="009D168C"/>
    <w:rsid w:val="009D1C9A"/>
    <w:rsid w:val="009D22E7"/>
    <w:rsid w:val="009D553D"/>
    <w:rsid w:val="009D7A44"/>
    <w:rsid w:val="009E1990"/>
    <w:rsid w:val="009E2AD2"/>
    <w:rsid w:val="009F341D"/>
    <w:rsid w:val="009F7F64"/>
    <w:rsid w:val="00A05346"/>
    <w:rsid w:val="00A05D85"/>
    <w:rsid w:val="00A070BA"/>
    <w:rsid w:val="00A10074"/>
    <w:rsid w:val="00A10BF8"/>
    <w:rsid w:val="00A128A7"/>
    <w:rsid w:val="00A136DF"/>
    <w:rsid w:val="00A15C8C"/>
    <w:rsid w:val="00A20DC9"/>
    <w:rsid w:val="00A21B02"/>
    <w:rsid w:val="00A2430F"/>
    <w:rsid w:val="00A25FC5"/>
    <w:rsid w:val="00A27676"/>
    <w:rsid w:val="00A3093C"/>
    <w:rsid w:val="00A30C18"/>
    <w:rsid w:val="00A36AE5"/>
    <w:rsid w:val="00A4394E"/>
    <w:rsid w:val="00A46E44"/>
    <w:rsid w:val="00A51DE9"/>
    <w:rsid w:val="00A53017"/>
    <w:rsid w:val="00A5490F"/>
    <w:rsid w:val="00A55EA3"/>
    <w:rsid w:val="00A644BE"/>
    <w:rsid w:val="00A6472F"/>
    <w:rsid w:val="00A66755"/>
    <w:rsid w:val="00A715D9"/>
    <w:rsid w:val="00A73931"/>
    <w:rsid w:val="00A807FF"/>
    <w:rsid w:val="00A811F8"/>
    <w:rsid w:val="00A81890"/>
    <w:rsid w:val="00A84330"/>
    <w:rsid w:val="00A92450"/>
    <w:rsid w:val="00AA081D"/>
    <w:rsid w:val="00AA1C5E"/>
    <w:rsid w:val="00AB0EF6"/>
    <w:rsid w:val="00AB462C"/>
    <w:rsid w:val="00AB4BD9"/>
    <w:rsid w:val="00AC535D"/>
    <w:rsid w:val="00AD3847"/>
    <w:rsid w:val="00AD6661"/>
    <w:rsid w:val="00AE16EB"/>
    <w:rsid w:val="00AE3180"/>
    <w:rsid w:val="00AF424C"/>
    <w:rsid w:val="00AF4F9B"/>
    <w:rsid w:val="00B023F6"/>
    <w:rsid w:val="00B04598"/>
    <w:rsid w:val="00B04679"/>
    <w:rsid w:val="00B11579"/>
    <w:rsid w:val="00B267B7"/>
    <w:rsid w:val="00B410F6"/>
    <w:rsid w:val="00B56241"/>
    <w:rsid w:val="00B56C9C"/>
    <w:rsid w:val="00B5720E"/>
    <w:rsid w:val="00B57970"/>
    <w:rsid w:val="00B60011"/>
    <w:rsid w:val="00B717AB"/>
    <w:rsid w:val="00B74E1A"/>
    <w:rsid w:val="00B7645C"/>
    <w:rsid w:val="00B80925"/>
    <w:rsid w:val="00B815CE"/>
    <w:rsid w:val="00B838CD"/>
    <w:rsid w:val="00B84304"/>
    <w:rsid w:val="00B9461F"/>
    <w:rsid w:val="00BA06CB"/>
    <w:rsid w:val="00BA1292"/>
    <w:rsid w:val="00BA332D"/>
    <w:rsid w:val="00BB42DB"/>
    <w:rsid w:val="00BC1206"/>
    <w:rsid w:val="00BC120F"/>
    <w:rsid w:val="00BC22EE"/>
    <w:rsid w:val="00BC2751"/>
    <w:rsid w:val="00BC2C68"/>
    <w:rsid w:val="00BC3FCA"/>
    <w:rsid w:val="00BD1EA3"/>
    <w:rsid w:val="00BD760F"/>
    <w:rsid w:val="00BE20E7"/>
    <w:rsid w:val="00BE5EE7"/>
    <w:rsid w:val="00BF3349"/>
    <w:rsid w:val="00BF4AAD"/>
    <w:rsid w:val="00C1089B"/>
    <w:rsid w:val="00C171CF"/>
    <w:rsid w:val="00C30E56"/>
    <w:rsid w:val="00C3211E"/>
    <w:rsid w:val="00C33D09"/>
    <w:rsid w:val="00C34D0A"/>
    <w:rsid w:val="00C37A3E"/>
    <w:rsid w:val="00C44632"/>
    <w:rsid w:val="00C535E4"/>
    <w:rsid w:val="00C53882"/>
    <w:rsid w:val="00C62D6E"/>
    <w:rsid w:val="00C642C3"/>
    <w:rsid w:val="00C66309"/>
    <w:rsid w:val="00C67699"/>
    <w:rsid w:val="00C70683"/>
    <w:rsid w:val="00C80B2F"/>
    <w:rsid w:val="00C81777"/>
    <w:rsid w:val="00C81CBC"/>
    <w:rsid w:val="00C82328"/>
    <w:rsid w:val="00C8259A"/>
    <w:rsid w:val="00C847ED"/>
    <w:rsid w:val="00C86B45"/>
    <w:rsid w:val="00C9096A"/>
    <w:rsid w:val="00C92678"/>
    <w:rsid w:val="00C93E0C"/>
    <w:rsid w:val="00C97674"/>
    <w:rsid w:val="00CB7A9C"/>
    <w:rsid w:val="00CB7CC1"/>
    <w:rsid w:val="00CD0AD0"/>
    <w:rsid w:val="00CD10A1"/>
    <w:rsid w:val="00CD3699"/>
    <w:rsid w:val="00CE147C"/>
    <w:rsid w:val="00CE155F"/>
    <w:rsid w:val="00CF0D9B"/>
    <w:rsid w:val="00CF2509"/>
    <w:rsid w:val="00CF713C"/>
    <w:rsid w:val="00CF7AD5"/>
    <w:rsid w:val="00D057EA"/>
    <w:rsid w:val="00D06A5E"/>
    <w:rsid w:val="00D11B33"/>
    <w:rsid w:val="00D12B10"/>
    <w:rsid w:val="00D1320B"/>
    <w:rsid w:val="00D15F6C"/>
    <w:rsid w:val="00D15FEC"/>
    <w:rsid w:val="00D209FD"/>
    <w:rsid w:val="00D21798"/>
    <w:rsid w:val="00D2288E"/>
    <w:rsid w:val="00D31450"/>
    <w:rsid w:val="00D33840"/>
    <w:rsid w:val="00D3469C"/>
    <w:rsid w:val="00D44089"/>
    <w:rsid w:val="00D50509"/>
    <w:rsid w:val="00D51C42"/>
    <w:rsid w:val="00D525CC"/>
    <w:rsid w:val="00D56B22"/>
    <w:rsid w:val="00D6413D"/>
    <w:rsid w:val="00D64974"/>
    <w:rsid w:val="00D65BAA"/>
    <w:rsid w:val="00D66469"/>
    <w:rsid w:val="00D8031B"/>
    <w:rsid w:val="00D80CEE"/>
    <w:rsid w:val="00D81678"/>
    <w:rsid w:val="00D83758"/>
    <w:rsid w:val="00D84676"/>
    <w:rsid w:val="00D84A2F"/>
    <w:rsid w:val="00D85FEA"/>
    <w:rsid w:val="00D8754C"/>
    <w:rsid w:val="00D92006"/>
    <w:rsid w:val="00D950CC"/>
    <w:rsid w:val="00D97000"/>
    <w:rsid w:val="00DA442B"/>
    <w:rsid w:val="00DA6D71"/>
    <w:rsid w:val="00DB568E"/>
    <w:rsid w:val="00DC2A0F"/>
    <w:rsid w:val="00DC2AFF"/>
    <w:rsid w:val="00DC3E2A"/>
    <w:rsid w:val="00DD1790"/>
    <w:rsid w:val="00DD40A9"/>
    <w:rsid w:val="00DD5F52"/>
    <w:rsid w:val="00DD7D6E"/>
    <w:rsid w:val="00DE3C75"/>
    <w:rsid w:val="00DE5625"/>
    <w:rsid w:val="00DE58D9"/>
    <w:rsid w:val="00DF0141"/>
    <w:rsid w:val="00DF0E38"/>
    <w:rsid w:val="00DF2FB3"/>
    <w:rsid w:val="00DF4B37"/>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47C76"/>
    <w:rsid w:val="00E51A44"/>
    <w:rsid w:val="00E52656"/>
    <w:rsid w:val="00E534D8"/>
    <w:rsid w:val="00E54DF0"/>
    <w:rsid w:val="00E57117"/>
    <w:rsid w:val="00E57901"/>
    <w:rsid w:val="00E605AD"/>
    <w:rsid w:val="00E60B87"/>
    <w:rsid w:val="00E663C5"/>
    <w:rsid w:val="00E66BB8"/>
    <w:rsid w:val="00E75E69"/>
    <w:rsid w:val="00E77CE0"/>
    <w:rsid w:val="00E816DC"/>
    <w:rsid w:val="00E90829"/>
    <w:rsid w:val="00E90953"/>
    <w:rsid w:val="00E95F93"/>
    <w:rsid w:val="00EA0CC6"/>
    <w:rsid w:val="00EB0E93"/>
    <w:rsid w:val="00EC02AD"/>
    <w:rsid w:val="00EC0B5A"/>
    <w:rsid w:val="00EC15A4"/>
    <w:rsid w:val="00EC171B"/>
    <w:rsid w:val="00ED1A11"/>
    <w:rsid w:val="00ED1EBB"/>
    <w:rsid w:val="00ED67A3"/>
    <w:rsid w:val="00ED682B"/>
    <w:rsid w:val="00EE049F"/>
    <w:rsid w:val="00EE7A35"/>
    <w:rsid w:val="00EF0B37"/>
    <w:rsid w:val="00F01A46"/>
    <w:rsid w:val="00F10C41"/>
    <w:rsid w:val="00F218A1"/>
    <w:rsid w:val="00F21A30"/>
    <w:rsid w:val="00F22325"/>
    <w:rsid w:val="00F22470"/>
    <w:rsid w:val="00F276BD"/>
    <w:rsid w:val="00F325C3"/>
    <w:rsid w:val="00F34FD2"/>
    <w:rsid w:val="00F40596"/>
    <w:rsid w:val="00F42C90"/>
    <w:rsid w:val="00F43BFB"/>
    <w:rsid w:val="00F50640"/>
    <w:rsid w:val="00F5138E"/>
    <w:rsid w:val="00F517DB"/>
    <w:rsid w:val="00F53538"/>
    <w:rsid w:val="00F577F9"/>
    <w:rsid w:val="00F62F1C"/>
    <w:rsid w:val="00F64CF9"/>
    <w:rsid w:val="00F72607"/>
    <w:rsid w:val="00F81057"/>
    <w:rsid w:val="00F8243C"/>
    <w:rsid w:val="00F82F9B"/>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1C89"/>
    <w:rsid w:val="00FC2749"/>
    <w:rsid w:val="00FC79BD"/>
    <w:rsid w:val="00FD1B1D"/>
    <w:rsid w:val="00FD1FA2"/>
    <w:rsid w:val="00FD69DA"/>
    <w:rsid w:val="00FE0728"/>
    <w:rsid w:val="00FE6F1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2A1FF8-851A-415A-9713-0DB7E382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CD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uiPriority w:val="1"/>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ind w:left="1008" w:hanging="288"/>
    </w:pPr>
  </w:style>
  <w:style w:type="paragraph" w:customStyle="1" w:styleId="LabStepNumberedLevel4">
    <w:name w:val="Lab Step Numbered Level 4"/>
    <w:basedOn w:val="LabStepNumberedLevel3"/>
    <w:qFormat/>
    <w:rsid w:val="00371932"/>
    <w:pPr>
      <w:numPr>
        <w:ilvl w:val="3"/>
      </w:numPr>
      <w:tabs>
        <w:tab w:val="clear" w:pos="994"/>
        <w:tab w:val="left" w:pos="1627"/>
      </w:tabs>
      <w:ind w:left="1354" w:hanging="3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wingtip.co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2.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148417CE-EF31-4474-A20A-AFAA2D19A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1620</TotalTime>
  <Pages>9</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Ted Pattison</cp:lastModifiedBy>
  <cp:revision>72</cp:revision>
  <cp:lastPrinted>2009-08-12T16:30:00Z</cp:lastPrinted>
  <dcterms:created xsi:type="dcterms:W3CDTF">2012-10-18T15:45:00Z</dcterms:created>
  <dcterms:modified xsi:type="dcterms:W3CDTF">2014-02-21T20:10:00Z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