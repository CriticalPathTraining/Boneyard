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05" w:rsidRDefault="00880405" w:rsidP="00880405">
      <w:pPr>
        <w:pStyle w:val="Heading2"/>
      </w:pPr>
      <w:r>
        <w:t>Workflow in SharePoint 2013</w:t>
      </w:r>
    </w:p>
    <w:p w:rsidR="00EB1ADF" w:rsidRPr="005C7841" w:rsidRDefault="00EB1ADF" w:rsidP="0048025F">
      <w:pPr>
        <w:pStyle w:val="LabExerciseCallout"/>
      </w:pPr>
      <w:r w:rsidRPr="005C7841">
        <w:rPr>
          <w:b/>
        </w:rPr>
        <w:t>Lab Time</w:t>
      </w:r>
      <w:r w:rsidRPr="005C7841">
        <w:t xml:space="preserve">: </w:t>
      </w:r>
      <w:r w:rsidR="00AB638B">
        <w:t xml:space="preserve">45-60 </w:t>
      </w:r>
      <w:r w:rsidRPr="005C7841">
        <w:t>minutes</w:t>
      </w:r>
    </w:p>
    <w:p w:rsidR="00EB1ADF" w:rsidRPr="005C7841" w:rsidRDefault="00EB1ADF" w:rsidP="0048025F">
      <w:pPr>
        <w:pStyle w:val="LabExerciseCallout"/>
      </w:pPr>
      <w:r w:rsidRPr="005C7841">
        <w:rPr>
          <w:b/>
        </w:rPr>
        <w:t>Lab Folder</w:t>
      </w:r>
      <w:r w:rsidRPr="005C7841">
        <w:t xml:space="preserve">: </w:t>
      </w:r>
      <w:r w:rsidR="00AB638B">
        <w:t>C</w:t>
      </w:r>
      <w:r w:rsidR="005B77F8">
        <w:t>:</w:t>
      </w:r>
      <w:r w:rsidR="007542A9">
        <w:t>\Student\Modules\Workflow</w:t>
      </w:r>
    </w:p>
    <w:p w:rsidR="00EB1ADF" w:rsidRDefault="00EB1ADF" w:rsidP="0048025F">
      <w:pPr>
        <w:pStyle w:val="LabExerciseCallout"/>
      </w:pPr>
      <w:r w:rsidRPr="005C7841">
        <w:rPr>
          <w:b/>
        </w:rPr>
        <w:t>Lab Overview</w:t>
      </w:r>
      <w:r w:rsidRPr="005C7841">
        <w:t xml:space="preserve">: </w:t>
      </w:r>
      <w:r w:rsidR="00AB638B">
        <w:rPr>
          <w:rFonts w:cs="Arial"/>
          <w:lang w:val="en"/>
        </w:rPr>
        <w:t>This hands-on lab will walk you through the experience of creating workflows using SharePoint Designer 2013. You will get first person experience in using the new activities, loops and stages capabilities in SharePoint Designer as well as creating workflows</w:t>
      </w:r>
      <w:r w:rsidR="00F2719A">
        <w:rPr>
          <w:rFonts w:cs="Arial"/>
          <w:lang w:val="en"/>
        </w:rPr>
        <w:t>.</w:t>
      </w:r>
    </w:p>
    <w:p w:rsidR="009E3C78" w:rsidRDefault="009E3C78">
      <w:pPr>
        <w:pStyle w:val="Heading3"/>
      </w:pPr>
      <w:r>
        <w:t xml:space="preserve">Exercise </w:t>
      </w:r>
      <w:r w:rsidR="00D40E9F">
        <w:t>1</w:t>
      </w:r>
      <w:r>
        <w:t xml:space="preserve">: Create </w:t>
      </w:r>
      <w:r w:rsidR="00F10A38">
        <w:t>Lists for Workflows</w:t>
      </w:r>
    </w:p>
    <w:p w:rsidR="003A7E85" w:rsidRDefault="00200E7B" w:rsidP="001E7322">
      <w:pPr>
        <w:pStyle w:val="LabExerciseLeadIn"/>
      </w:pPr>
      <w:r>
        <w:t xml:space="preserve">In </w:t>
      </w:r>
      <w:r w:rsidR="001E7322">
        <w:t>this exercise you wi</w:t>
      </w:r>
      <w:r w:rsidR="00150E2F">
        <w:t>ll create a workflow that uses</w:t>
      </w:r>
      <w:r w:rsidR="001E7322">
        <w:t xml:space="preserve"> stage</w:t>
      </w:r>
      <w:r w:rsidR="00150E2F">
        <w:t>s</w:t>
      </w:r>
      <w:r w:rsidR="001E7322">
        <w:t xml:space="preserve"> to group actions/activities.</w:t>
      </w:r>
    </w:p>
    <w:p w:rsidR="005C0790" w:rsidRDefault="005C0790" w:rsidP="005C0790">
      <w:pPr>
        <w:pStyle w:val="Heading4"/>
      </w:pPr>
      <w:r>
        <w:t>Log in to SharePoint Site</w:t>
      </w:r>
    </w:p>
    <w:p w:rsidR="005C0790" w:rsidRDefault="005C0790" w:rsidP="005C0790">
      <w:pPr>
        <w:pStyle w:val="LabStepNumbered"/>
        <w:numPr>
          <w:ilvl w:val="0"/>
          <w:numId w:val="32"/>
        </w:numPr>
      </w:pPr>
      <w:r>
        <w:t>Make sure you have the login information for the SharePoint environment where you will work on your lab exercises. You should have received this log in information from the hosting training company or from your instructor.</w:t>
      </w:r>
    </w:p>
    <w:p w:rsidR="005C0790" w:rsidRDefault="005C0790" w:rsidP="005C0790">
      <w:pPr>
        <w:pStyle w:val="LabStepNumbered"/>
        <w:numPr>
          <w:ilvl w:val="0"/>
          <w:numId w:val="32"/>
        </w:numPr>
      </w:pPr>
      <w:r>
        <w:t xml:space="preserve">Make sure you have the URL to the </w:t>
      </w:r>
      <w:r w:rsidRPr="00AD404F">
        <w:rPr>
          <w:b/>
        </w:rPr>
        <w:t>Team Site</w:t>
      </w:r>
      <w:r>
        <w:t xml:space="preserve"> that has been created for you to do your lab work. This URL will be in a form that looks something like this.</w:t>
      </w:r>
    </w:p>
    <w:p w:rsidR="005C0790" w:rsidRDefault="005C0790" w:rsidP="005C0790">
      <w:pPr>
        <w:pStyle w:val="LabStepCodeBlock"/>
      </w:pPr>
      <w:r w:rsidRPr="00C86590">
        <w:t>https://cpt.atrackspace.com/sites/TeamSite_</w:t>
      </w:r>
      <w:r>
        <w:t>Student01</w:t>
      </w:r>
    </w:p>
    <w:p w:rsidR="005C0790" w:rsidRPr="00EC37AF" w:rsidRDefault="005C0790" w:rsidP="005C0790">
      <w:pPr>
        <w:pStyle w:val="LabStepNumbered"/>
        <w:numPr>
          <w:ilvl w:val="0"/>
          <w:numId w:val="32"/>
        </w:numPr>
      </w:pPr>
      <w:r>
        <w:t xml:space="preserve">Launch the Internet Explorer and navigate to the URL of the Team Site mention in the previous step. Note that you should be logged in with a user account that has full control </w:t>
      </w:r>
      <w:r w:rsidR="004E2118">
        <w:t xml:space="preserve">and </w:t>
      </w:r>
      <w:r w:rsidRPr="00EC37AF">
        <w:t>access to the site collection</w:t>
      </w:r>
      <w:r w:rsidR="004E2118">
        <w:t>,</w:t>
      </w:r>
      <w:r w:rsidRPr="00EC37AF">
        <w:t xml:space="preserve"> and therefore will be permitted access</w:t>
      </w:r>
      <w:r>
        <w:t xml:space="preserve"> and </w:t>
      </w:r>
      <w:r w:rsidR="004E2118">
        <w:t xml:space="preserve">be able to </w:t>
      </w:r>
      <w:r>
        <w:t>create lists</w:t>
      </w:r>
      <w:r w:rsidRPr="00EC37AF">
        <w:t>.</w:t>
      </w:r>
    </w:p>
    <w:p w:rsidR="005C0790" w:rsidRDefault="005C0790" w:rsidP="005C0790">
      <w:pPr>
        <w:pStyle w:val="LabStepNumberedLevel2"/>
        <w:numPr>
          <w:ilvl w:val="1"/>
          <w:numId w:val="32"/>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rsidR="005C0790" w:rsidRDefault="005C0790" w:rsidP="005C0790">
      <w:pPr>
        <w:pStyle w:val="LabStepScreenshotLevel2"/>
      </w:pPr>
      <w:r>
        <w:drawing>
          <wp:inline distT="0" distB="0" distL="0" distR="0" wp14:anchorId="621C6487" wp14:editId="7649892C">
            <wp:extent cx="1325241" cy="124738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6466" cy="1267367"/>
                    </a:xfrm>
                    <a:prstGeom prst="rect">
                      <a:avLst/>
                    </a:prstGeom>
                    <a:noFill/>
                    <a:ln>
                      <a:noFill/>
                    </a:ln>
                  </pic:spPr>
                </pic:pic>
              </a:graphicData>
            </a:graphic>
          </wp:inline>
        </w:drawing>
      </w:r>
    </w:p>
    <w:p w:rsidR="005C0790" w:rsidRDefault="005C0790" w:rsidP="005C0790">
      <w:pPr>
        <w:pStyle w:val="LabStepNumberedLevel2"/>
      </w:pPr>
      <w:r>
        <w:t xml:space="preserve">You should be able to confirm that you are logged into the SharePoint site. For example, if you were logged in as a student named </w:t>
      </w:r>
      <w:r w:rsidRPr="00AD404F">
        <w:rPr>
          <w:b/>
        </w:rPr>
        <w:t xml:space="preserve">John </w:t>
      </w:r>
      <w:proofErr w:type="gramStart"/>
      <w:r w:rsidRPr="00AD404F">
        <w:rPr>
          <w:b/>
        </w:rPr>
        <w:t>Doe</w:t>
      </w:r>
      <w:r>
        <w:t>,</w:t>
      </w:r>
      <w:proofErr w:type="gramEnd"/>
      <w:r>
        <w:t xml:space="preserve"> your name </w:t>
      </w:r>
      <w:r w:rsidR="004E2118">
        <w:t>would appear</w:t>
      </w:r>
      <w:r>
        <w:t xml:space="preserve"> in the SharePoint Welcome menu as shown in the following screenshot.</w:t>
      </w:r>
    </w:p>
    <w:p w:rsidR="005C0790" w:rsidRPr="00EC37AF" w:rsidRDefault="005C0790" w:rsidP="005C0790">
      <w:pPr>
        <w:pStyle w:val="LabStepScreenshotLevel2"/>
      </w:pPr>
      <w:r w:rsidRPr="00D02C7E">
        <w:rPr>
          <w:rStyle w:val="LabStepScreenshotFrame"/>
        </w:rPr>
        <w:drawing>
          <wp:inline distT="0" distB="0" distL="0" distR="0" wp14:anchorId="7E206008" wp14:editId="3B110745">
            <wp:extent cx="4190983" cy="930257"/>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5922"/>
                    <a:stretch/>
                  </pic:blipFill>
                  <pic:spPr bwMode="auto">
                    <a:xfrm>
                      <a:off x="0" y="0"/>
                      <a:ext cx="4190983" cy="930257"/>
                    </a:xfrm>
                    <a:prstGeom prst="rect">
                      <a:avLst/>
                    </a:prstGeom>
                    <a:noFill/>
                    <a:ln>
                      <a:noFill/>
                    </a:ln>
                    <a:extLst>
                      <a:ext uri="{53640926-AAD7-44D8-BBD7-CCE9431645EC}">
                        <a14:shadowObscured xmlns:a14="http://schemas.microsoft.com/office/drawing/2010/main"/>
                      </a:ext>
                    </a:extLst>
                  </pic:spPr>
                </pic:pic>
              </a:graphicData>
            </a:graphic>
          </wp:inline>
        </w:drawing>
      </w:r>
    </w:p>
    <w:p w:rsidR="00F46BD2" w:rsidRDefault="00F46BD2" w:rsidP="00F46BD2">
      <w:pPr>
        <w:pStyle w:val="Heading4"/>
      </w:pPr>
      <w:r>
        <w:t xml:space="preserve">Create </w:t>
      </w:r>
      <w:r w:rsidR="00335A56">
        <w:t xml:space="preserve">Announcements </w:t>
      </w:r>
      <w:r>
        <w:t>Lists</w:t>
      </w:r>
    </w:p>
    <w:p w:rsidR="00F46BD2" w:rsidRPr="00F46BD2" w:rsidRDefault="00F46BD2" w:rsidP="00F46BD2">
      <w:pPr>
        <w:pStyle w:val="LabExerciseText"/>
      </w:pPr>
      <w:r>
        <w:t>Before creating the workflow you will first create three different Announcements lists in the Intranet site titled</w:t>
      </w:r>
      <w:r w:rsidRPr="00F46BD2">
        <w:t xml:space="preserve"> Announcements, Customer Announcements, and Employee Announcements.</w:t>
      </w:r>
    </w:p>
    <w:p w:rsidR="005A759D" w:rsidRPr="00216542" w:rsidRDefault="005A759D" w:rsidP="005A759D">
      <w:pPr>
        <w:pStyle w:val="LabStepNumbered"/>
        <w:numPr>
          <w:ilvl w:val="0"/>
          <w:numId w:val="32"/>
        </w:numPr>
      </w:pPr>
      <w:r w:rsidRPr="00216542">
        <w:t xml:space="preserve">Navigate to </w:t>
      </w:r>
      <w:proofErr w:type="gramStart"/>
      <w:r w:rsidRPr="00AD6602">
        <w:rPr>
          <w:b/>
        </w:rPr>
        <w:t>Add</w:t>
      </w:r>
      <w:proofErr w:type="gramEnd"/>
      <w:r w:rsidRPr="00AD6602">
        <w:rPr>
          <w:b/>
        </w:rPr>
        <w:t xml:space="preserve"> an app</w:t>
      </w:r>
      <w:r w:rsidRPr="00216542">
        <w:t xml:space="preserve"> to create a new Announcements list.</w:t>
      </w:r>
    </w:p>
    <w:p w:rsidR="005A759D" w:rsidRPr="00216542" w:rsidRDefault="005A759D" w:rsidP="005A759D">
      <w:pPr>
        <w:pStyle w:val="LabStepNumberedLevel2"/>
      </w:pPr>
      <w:r w:rsidRPr="00216542">
        <w:t xml:space="preserve">Click on the </w:t>
      </w:r>
      <w:r w:rsidRPr="00216542">
        <w:rPr>
          <w:b/>
        </w:rPr>
        <w:t>Settings</w:t>
      </w:r>
      <w:r w:rsidRPr="00216542">
        <w:t xml:space="preserve"> icon.</w:t>
      </w:r>
    </w:p>
    <w:p w:rsidR="005A759D" w:rsidRPr="00216542" w:rsidRDefault="005A759D" w:rsidP="005A759D">
      <w:pPr>
        <w:pStyle w:val="LabStepNumberedLevel2"/>
      </w:pPr>
      <w:r w:rsidRPr="00216542">
        <w:t xml:space="preserve">Click </w:t>
      </w:r>
      <w:r w:rsidRPr="00216542">
        <w:rPr>
          <w:b/>
        </w:rPr>
        <w:t>Add an app</w:t>
      </w:r>
      <w:r w:rsidRPr="00216542">
        <w:t xml:space="preserve"> or click </w:t>
      </w:r>
      <w:r w:rsidRPr="00216542">
        <w:rPr>
          <w:b/>
        </w:rPr>
        <w:t>Site contents &gt;&gt; add an app</w:t>
      </w:r>
      <w:r w:rsidRPr="00216542">
        <w:t>.</w:t>
      </w:r>
    </w:p>
    <w:p w:rsidR="005A759D" w:rsidRDefault="005A759D" w:rsidP="005A759D">
      <w:pPr>
        <w:pStyle w:val="LabStepScreenshotLevel2"/>
        <w:rPr>
          <w:rStyle w:val="Strong"/>
          <w:b w:val="0"/>
          <w:bCs w:val="0"/>
        </w:rPr>
      </w:pPr>
      <w:r>
        <w:lastRenderedPageBreak/>
        <w:drawing>
          <wp:inline distT="0" distB="0" distL="0" distR="0" wp14:anchorId="1C59B15D" wp14:editId="7823E3A8">
            <wp:extent cx="896112" cy="111556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ists.png"/>
                    <pic:cNvPicPr/>
                  </pic:nvPicPr>
                  <pic:blipFill>
                    <a:blip r:embed="rId10">
                      <a:extLst>
                        <a:ext uri="{28A0092B-C50C-407E-A947-70E740481C1C}">
                          <a14:useLocalDpi xmlns:a14="http://schemas.microsoft.com/office/drawing/2010/main" val="0"/>
                        </a:ext>
                      </a:extLst>
                    </a:blip>
                    <a:stretch>
                      <a:fillRect/>
                    </a:stretch>
                  </pic:blipFill>
                  <pic:spPr>
                    <a:xfrm>
                      <a:off x="0" y="0"/>
                      <a:ext cx="896112" cy="1115568"/>
                    </a:xfrm>
                    <a:prstGeom prst="rect">
                      <a:avLst/>
                    </a:prstGeom>
                  </pic:spPr>
                </pic:pic>
              </a:graphicData>
            </a:graphic>
          </wp:inline>
        </w:drawing>
      </w:r>
    </w:p>
    <w:p w:rsidR="005A759D" w:rsidRPr="00216542" w:rsidRDefault="005A759D" w:rsidP="005A759D">
      <w:pPr>
        <w:pStyle w:val="LabStepNumberedLevel2"/>
      </w:pPr>
      <w:r w:rsidRPr="00216542">
        <w:t xml:space="preserve">Click on the </w:t>
      </w:r>
      <w:r w:rsidRPr="00216542">
        <w:rPr>
          <w:b/>
        </w:rPr>
        <w:t>Announcements</w:t>
      </w:r>
      <w:r w:rsidRPr="00216542">
        <w:t xml:space="preserve"> tile.</w:t>
      </w:r>
    </w:p>
    <w:p w:rsidR="005A759D" w:rsidRPr="006E35FB" w:rsidRDefault="005A759D" w:rsidP="005A759D">
      <w:pPr>
        <w:pStyle w:val="LabStepScreenshotLevel2"/>
        <w:rPr>
          <w:rStyle w:val="Strong"/>
          <w:b w:val="0"/>
          <w:bCs w:val="0"/>
        </w:rPr>
      </w:pPr>
      <w:r>
        <w:drawing>
          <wp:inline distT="0" distB="0" distL="0" distR="0" wp14:anchorId="74144938" wp14:editId="16A3CF6F">
            <wp:extent cx="3447288" cy="777240"/>
            <wp:effectExtent l="0" t="0" r="127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Lists.jpg"/>
                    <pic:cNvPicPr/>
                  </pic:nvPicPr>
                  <pic:blipFill>
                    <a:blip r:embed="rId11">
                      <a:extLst>
                        <a:ext uri="{28A0092B-C50C-407E-A947-70E740481C1C}">
                          <a14:useLocalDpi xmlns:a14="http://schemas.microsoft.com/office/drawing/2010/main" val="0"/>
                        </a:ext>
                      </a:extLst>
                    </a:blip>
                    <a:stretch>
                      <a:fillRect/>
                    </a:stretch>
                  </pic:blipFill>
                  <pic:spPr>
                    <a:xfrm>
                      <a:off x="0" y="0"/>
                      <a:ext cx="3447288" cy="777240"/>
                    </a:xfrm>
                    <a:prstGeom prst="rect">
                      <a:avLst/>
                    </a:prstGeom>
                  </pic:spPr>
                </pic:pic>
              </a:graphicData>
            </a:graphic>
          </wp:inline>
        </w:drawing>
      </w:r>
    </w:p>
    <w:p w:rsidR="005A759D" w:rsidRPr="00216542" w:rsidRDefault="005A759D" w:rsidP="005A759D">
      <w:pPr>
        <w:pStyle w:val="LabStepNumberedLevel2"/>
      </w:pPr>
      <w:r w:rsidRPr="00216542">
        <w:t xml:space="preserve">In the </w:t>
      </w:r>
      <w:r w:rsidRPr="00216542">
        <w:rPr>
          <w:b/>
        </w:rPr>
        <w:t>Name</w:t>
      </w:r>
      <w:r w:rsidRPr="00216542">
        <w:t xml:space="preserve"> text box from the popup dialog, type </w:t>
      </w:r>
      <w:r w:rsidRPr="00216542">
        <w:rPr>
          <w:b/>
        </w:rPr>
        <w:t>Announcements</w:t>
      </w:r>
      <w:r w:rsidRPr="00216542">
        <w:t xml:space="preserve"> and click </w:t>
      </w:r>
      <w:r w:rsidRPr="00216542">
        <w:rPr>
          <w:b/>
        </w:rPr>
        <w:t>Create</w:t>
      </w:r>
      <w:r w:rsidRPr="00216542">
        <w:t>.</w:t>
      </w:r>
    </w:p>
    <w:p w:rsidR="005A759D" w:rsidRDefault="005A759D" w:rsidP="005A759D">
      <w:pPr>
        <w:pStyle w:val="LabStepScreenshotLevel2"/>
        <w:rPr>
          <w:rStyle w:val="Strong"/>
          <w:b w:val="0"/>
          <w:bCs w:val="0"/>
        </w:rPr>
      </w:pPr>
      <w:r>
        <w:drawing>
          <wp:inline distT="0" distB="0" distL="0" distR="0" wp14:anchorId="34188B9B" wp14:editId="25599132">
            <wp:extent cx="3374136" cy="11064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Lists.png"/>
                    <pic:cNvPicPr/>
                  </pic:nvPicPr>
                  <pic:blipFill>
                    <a:blip r:embed="rId12">
                      <a:extLst>
                        <a:ext uri="{28A0092B-C50C-407E-A947-70E740481C1C}">
                          <a14:useLocalDpi xmlns:a14="http://schemas.microsoft.com/office/drawing/2010/main" val="0"/>
                        </a:ext>
                      </a:extLst>
                    </a:blip>
                    <a:stretch>
                      <a:fillRect/>
                    </a:stretch>
                  </pic:blipFill>
                  <pic:spPr>
                    <a:xfrm>
                      <a:off x="0" y="0"/>
                      <a:ext cx="3374136" cy="1106424"/>
                    </a:xfrm>
                    <a:prstGeom prst="rect">
                      <a:avLst/>
                    </a:prstGeom>
                  </pic:spPr>
                </pic:pic>
              </a:graphicData>
            </a:graphic>
          </wp:inline>
        </w:drawing>
      </w:r>
    </w:p>
    <w:p w:rsidR="001E7322" w:rsidRDefault="005A759D" w:rsidP="001E7322">
      <w:pPr>
        <w:pStyle w:val="LabStepNumbered"/>
        <w:numPr>
          <w:ilvl w:val="0"/>
          <w:numId w:val="46"/>
        </w:numPr>
      </w:pPr>
      <w:r>
        <w:t xml:space="preserve">Repeat the steps above to create the </w:t>
      </w:r>
      <w:r w:rsidRPr="00E32F00">
        <w:rPr>
          <w:b/>
        </w:rPr>
        <w:t>Customer Announcements</w:t>
      </w:r>
      <w:r>
        <w:t xml:space="preserve"> list and the </w:t>
      </w:r>
      <w:r w:rsidRPr="00E32F00">
        <w:rPr>
          <w:b/>
        </w:rPr>
        <w:t>Employee Announcements</w:t>
      </w:r>
      <w:r>
        <w:t xml:space="preserve"> list.</w:t>
      </w:r>
    </w:p>
    <w:p w:rsidR="00F46BD2" w:rsidRDefault="006B4914" w:rsidP="00F46BD2">
      <w:pPr>
        <w:pStyle w:val="Heading4"/>
      </w:pPr>
      <w:r>
        <w:t>Create Column for Announcements list</w:t>
      </w:r>
    </w:p>
    <w:p w:rsidR="00F46BD2" w:rsidRDefault="00C872BC" w:rsidP="00C872BC">
      <w:pPr>
        <w:pStyle w:val="LabStepNumbered"/>
      </w:pPr>
      <w:r>
        <w:t xml:space="preserve">Navigate to the </w:t>
      </w:r>
      <w:r w:rsidRPr="00C872BC">
        <w:rPr>
          <w:b/>
        </w:rPr>
        <w:t>Announcements</w:t>
      </w:r>
      <w:r>
        <w:t xml:space="preserve"> list</w:t>
      </w:r>
      <w:r w:rsidR="00962A2E">
        <w:t xml:space="preserve"> settings page</w:t>
      </w:r>
      <w:r>
        <w:t>.</w:t>
      </w:r>
    </w:p>
    <w:p w:rsidR="00C872BC" w:rsidRDefault="00C872BC" w:rsidP="00C872BC">
      <w:pPr>
        <w:pStyle w:val="LabStepNumberedLevel2"/>
      </w:pPr>
      <w:r>
        <w:t xml:space="preserve">Click on </w:t>
      </w:r>
      <w:r w:rsidRPr="00C872BC">
        <w:rPr>
          <w:b/>
        </w:rPr>
        <w:t>Site Contents</w:t>
      </w:r>
      <w:r w:rsidR="00962A2E">
        <w:t xml:space="preserve">. From the </w:t>
      </w:r>
      <w:r w:rsidR="00962A2E" w:rsidRPr="00962A2E">
        <w:rPr>
          <w:b/>
        </w:rPr>
        <w:t>Announcements</w:t>
      </w:r>
      <w:r w:rsidR="00962A2E">
        <w:t xml:space="preserve"> list tile, click on the </w:t>
      </w:r>
      <w:r w:rsidR="009D5862">
        <w:rPr>
          <w:b/>
        </w:rPr>
        <w:t>ellipsis</w:t>
      </w:r>
      <w:r w:rsidR="00962A2E">
        <w:t xml:space="preserve"> (…) and select </w:t>
      </w:r>
      <w:r w:rsidR="00962A2E">
        <w:rPr>
          <w:b/>
        </w:rPr>
        <w:t>SETTINGS</w:t>
      </w:r>
      <w:r w:rsidR="00962A2E">
        <w:t>.</w:t>
      </w:r>
    </w:p>
    <w:p w:rsidR="00C872BC" w:rsidRDefault="00962A2E" w:rsidP="00A30FF3">
      <w:pPr>
        <w:pStyle w:val="LabStepScreenshotLevel2"/>
      </w:pPr>
      <w:r>
        <w:drawing>
          <wp:inline distT="0" distB="0" distL="0" distR="0" wp14:anchorId="4783922D" wp14:editId="13E1A297">
            <wp:extent cx="1993392" cy="1216152"/>
            <wp:effectExtent l="0" t="0" r="698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7_Workflow.png"/>
                    <pic:cNvPicPr/>
                  </pic:nvPicPr>
                  <pic:blipFill>
                    <a:blip r:embed="rId13">
                      <a:extLst>
                        <a:ext uri="{28A0092B-C50C-407E-A947-70E740481C1C}">
                          <a14:useLocalDpi xmlns:a14="http://schemas.microsoft.com/office/drawing/2010/main" val="0"/>
                        </a:ext>
                      </a:extLst>
                    </a:blip>
                    <a:stretch>
                      <a:fillRect/>
                    </a:stretch>
                  </pic:blipFill>
                  <pic:spPr>
                    <a:xfrm>
                      <a:off x="0" y="0"/>
                      <a:ext cx="1993392" cy="1216152"/>
                    </a:xfrm>
                    <a:prstGeom prst="rect">
                      <a:avLst/>
                    </a:prstGeom>
                  </pic:spPr>
                </pic:pic>
              </a:graphicData>
            </a:graphic>
          </wp:inline>
        </w:drawing>
      </w:r>
    </w:p>
    <w:p w:rsidR="00A30FF3" w:rsidRDefault="00A61CE8" w:rsidP="00962A2E">
      <w:pPr>
        <w:pStyle w:val="LabStepNumbered"/>
      </w:pPr>
      <w:r>
        <w:t xml:space="preserve">From the </w:t>
      </w:r>
      <w:r w:rsidRPr="00B40003">
        <w:rPr>
          <w:b/>
        </w:rPr>
        <w:t xml:space="preserve">Announcements </w:t>
      </w:r>
      <w:r w:rsidR="00B40003" w:rsidRPr="00B40003">
        <w:rPr>
          <w:b/>
        </w:rPr>
        <w:t xml:space="preserve">&gt; </w:t>
      </w:r>
      <w:r w:rsidRPr="00B40003">
        <w:rPr>
          <w:b/>
        </w:rPr>
        <w:t>Settings</w:t>
      </w:r>
      <w:r w:rsidR="006F5983">
        <w:t xml:space="preserve"> page</w:t>
      </w:r>
      <w:r>
        <w:t xml:space="preserve"> in the </w:t>
      </w:r>
      <w:r w:rsidRPr="006F5983">
        <w:rPr>
          <w:b/>
        </w:rPr>
        <w:t>Columns</w:t>
      </w:r>
      <w:r>
        <w:t xml:space="preserve"> section click on </w:t>
      </w:r>
      <w:r w:rsidRPr="00A61CE8">
        <w:rPr>
          <w:b/>
        </w:rPr>
        <w:t>Create Column</w:t>
      </w:r>
      <w:r>
        <w:t>.</w:t>
      </w:r>
    </w:p>
    <w:p w:rsidR="00A61CE8" w:rsidRDefault="00A61CE8" w:rsidP="00A61CE8">
      <w:pPr>
        <w:pStyle w:val="LabStepScreenshot"/>
      </w:pPr>
      <w:r>
        <w:rPr>
          <w:noProof/>
        </w:rPr>
        <w:lastRenderedPageBreak/>
        <w:drawing>
          <wp:inline distT="0" distB="0" distL="0" distR="0" wp14:anchorId="1B2570EE" wp14:editId="52272663">
            <wp:extent cx="3236976" cy="1792224"/>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8_Workflow.png"/>
                    <pic:cNvPicPr/>
                  </pic:nvPicPr>
                  <pic:blipFill>
                    <a:blip r:embed="rId14">
                      <a:extLst>
                        <a:ext uri="{28A0092B-C50C-407E-A947-70E740481C1C}">
                          <a14:useLocalDpi xmlns:a14="http://schemas.microsoft.com/office/drawing/2010/main" val="0"/>
                        </a:ext>
                      </a:extLst>
                    </a:blip>
                    <a:stretch>
                      <a:fillRect/>
                    </a:stretch>
                  </pic:blipFill>
                  <pic:spPr>
                    <a:xfrm>
                      <a:off x="0" y="0"/>
                      <a:ext cx="3236976" cy="1792224"/>
                    </a:xfrm>
                    <a:prstGeom prst="rect">
                      <a:avLst/>
                    </a:prstGeom>
                  </pic:spPr>
                </pic:pic>
              </a:graphicData>
            </a:graphic>
          </wp:inline>
        </w:drawing>
      </w:r>
    </w:p>
    <w:p w:rsidR="00934F73" w:rsidRDefault="00631476" w:rsidP="00934F73">
      <w:pPr>
        <w:pStyle w:val="LabStepNumbered"/>
      </w:pPr>
      <w:r>
        <w:t>In the Create Column page set the following:</w:t>
      </w:r>
    </w:p>
    <w:p w:rsidR="00631476" w:rsidRDefault="00631476" w:rsidP="00631476">
      <w:pPr>
        <w:pStyle w:val="LabStepNumberedLevel2"/>
      </w:pPr>
      <w:r w:rsidRPr="00631476">
        <w:rPr>
          <w:b/>
        </w:rPr>
        <w:t>Column name:</w:t>
      </w:r>
      <w:r>
        <w:t xml:space="preserve"> Post To</w:t>
      </w:r>
    </w:p>
    <w:p w:rsidR="00631476" w:rsidRDefault="00631476" w:rsidP="00631476">
      <w:pPr>
        <w:pStyle w:val="LabStepNumberedLevel2"/>
      </w:pPr>
      <w:r w:rsidRPr="00631476">
        <w:rPr>
          <w:b/>
        </w:rPr>
        <w:t>Type:</w:t>
      </w:r>
      <w:r>
        <w:t xml:space="preserve"> Choice (menu to choose from)</w:t>
      </w:r>
    </w:p>
    <w:p w:rsidR="00346DFC" w:rsidRDefault="00346DFC" w:rsidP="00346DFC">
      <w:pPr>
        <w:pStyle w:val="LabStepScreenshotLevel2"/>
      </w:pPr>
      <w:r>
        <w:drawing>
          <wp:inline distT="0" distB="0" distL="0" distR="0" wp14:anchorId="3B02261D" wp14:editId="526521DC">
            <wp:extent cx="2852928" cy="2167128"/>
            <wp:effectExtent l="0" t="0" r="508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9_Workflow.png"/>
                    <pic:cNvPicPr/>
                  </pic:nvPicPr>
                  <pic:blipFill>
                    <a:blip r:embed="rId15">
                      <a:extLst>
                        <a:ext uri="{28A0092B-C50C-407E-A947-70E740481C1C}">
                          <a14:useLocalDpi xmlns:a14="http://schemas.microsoft.com/office/drawing/2010/main" val="0"/>
                        </a:ext>
                      </a:extLst>
                    </a:blip>
                    <a:stretch>
                      <a:fillRect/>
                    </a:stretch>
                  </pic:blipFill>
                  <pic:spPr>
                    <a:xfrm>
                      <a:off x="0" y="0"/>
                      <a:ext cx="2852928" cy="2167128"/>
                    </a:xfrm>
                    <a:prstGeom prst="rect">
                      <a:avLst/>
                    </a:prstGeom>
                  </pic:spPr>
                </pic:pic>
              </a:graphicData>
            </a:graphic>
          </wp:inline>
        </w:drawing>
      </w:r>
    </w:p>
    <w:p w:rsidR="00631476" w:rsidRDefault="00346DFC" w:rsidP="00346DFC">
      <w:pPr>
        <w:pStyle w:val="LabStepNumberedLevel2"/>
      </w:pPr>
      <w:r>
        <w:t xml:space="preserve">In the </w:t>
      </w:r>
      <w:r w:rsidRPr="00346DFC">
        <w:rPr>
          <w:b/>
        </w:rPr>
        <w:t>Type each choice on a separate line</w:t>
      </w:r>
      <w:r>
        <w:t xml:space="preserve"> multi-line text box type </w:t>
      </w:r>
      <w:r w:rsidRPr="00346DFC">
        <w:rPr>
          <w:b/>
        </w:rPr>
        <w:t>Customer</w:t>
      </w:r>
      <w:r>
        <w:t xml:space="preserve">. Hit the Enter key and then type </w:t>
      </w:r>
      <w:r w:rsidRPr="00346DFC">
        <w:rPr>
          <w:b/>
        </w:rPr>
        <w:t>Employee</w:t>
      </w:r>
      <w:r>
        <w:t>.</w:t>
      </w:r>
    </w:p>
    <w:p w:rsidR="00346DFC" w:rsidRDefault="00346DFC" w:rsidP="00346DFC">
      <w:pPr>
        <w:pStyle w:val="LabStepScreenshotLevel2"/>
      </w:pPr>
      <w:r>
        <w:drawing>
          <wp:inline distT="0" distB="0" distL="0" distR="0" wp14:anchorId="71448022" wp14:editId="59F59081">
            <wp:extent cx="1655064" cy="566928"/>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0_Workflow.png"/>
                    <pic:cNvPicPr/>
                  </pic:nvPicPr>
                  <pic:blipFill>
                    <a:blip r:embed="rId16">
                      <a:extLst>
                        <a:ext uri="{28A0092B-C50C-407E-A947-70E740481C1C}">
                          <a14:useLocalDpi xmlns:a14="http://schemas.microsoft.com/office/drawing/2010/main" val="0"/>
                        </a:ext>
                      </a:extLst>
                    </a:blip>
                    <a:stretch>
                      <a:fillRect/>
                    </a:stretch>
                  </pic:blipFill>
                  <pic:spPr>
                    <a:xfrm>
                      <a:off x="0" y="0"/>
                      <a:ext cx="1655064" cy="566928"/>
                    </a:xfrm>
                    <a:prstGeom prst="rect">
                      <a:avLst/>
                    </a:prstGeom>
                  </pic:spPr>
                </pic:pic>
              </a:graphicData>
            </a:graphic>
          </wp:inline>
        </w:drawing>
      </w:r>
    </w:p>
    <w:p w:rsidR="003416DE" w:rsidRDefault="003416DE" w:rsidP="003416DE">
      <w:pPr>
        <w:pStyle w:val="LabStepNumberedLevel2"/>
      </w:pPr>
      <w:r>
        <w:t xml:space="preserve">In the </w:t>
      </w:r>
      <w:r w:rsidRPr="003416DE">
        <w:rPr>
          <w:b/>
        </w:rPr>
        <w:t>Default</w:t>
      </w:r>
      <w:r>
        <w:t xml:space="preserve"> </w:t>
      </w:r>
      <w:r w:rsidRPr="003416DE">
        <w:rPr>
          <w:b/>
        </w:rPr>
        <w:t>value</w:t>
      </w:r>
      <w:r>
        <w:t xml:space="preserve"> text box, delete the </w:t>
      </w:r>
      <w:r w:rsidRPr="003416DE">
        <w:rPr>
          <w:b/>
        </w:rPr>
        <w:t>Customer</w:t>
      </w:r>
      <w:r>
        <w:t xml:space="preserve"> value. Leave it blank and then click </w:t>
      </w:r>
      <w:r w:rsidRPr="003416DE">
        <w:rPr>
          <w:b/>
        </w:rPr>
        <w:t>OK</w:t>
      </w:r>
      <w:r>
        <w:t>.</w:t>
      </w:r>
    </w:p>
    <w:p w:rsidR="003416DE" w:rsidRDefault="003416DE" w:rsidP="003416DE">
      <w:pPr>
        <w:pStyle w:val="LabStepScreenshotLevel2"/>
      </w:pPr>
      <w:r>
        <w:drawing>
          <wp:inline distT="0" distB="0" distL="0" distR="0" wp14:anchorId="61721D26" wp14:editId="7D1480F2">
            <wp:extent cx="996696" cy="338328"/>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1_Workflow.png"/>
                    <pic:cNvPicPr/>
                  </pic:nvPicPr>
                  <pic:blipFill>
                    <a:blip r:embed="rId17">
                      <a:extLst>
                        <a:ext uri="{28A0092B-C50C-407E-A947-70E740481C1C}">
                          <a14:useLocalDpi xmlns:a14="http://schemas.microsoft.com/office/drawing/2010/main" val="0"/>
                        </a:ext>
                      </a:extLst>
                    </a:blip>
                    <a:stretch>
                      <a:fillRect/>
                    </a:stretch>
                  </pic:blipFill>
                  <pic:spPr>
                    <a:xfrm>
                      <a:off x="0" y="0"/>
                      <a:ext cx="996696" cy="338328"/>
                    </a:xfrm>
                    <a:prstGeom prst="rect">
                      <a:avLst/>
                    </a:prstGeom>
                  </pic:spPr>
                </pic:pic>
              </a:graphicData>
            </a:graphic>
          </wp:inline>
        </w:drawing>
      </w:r>
    </w:p>
    <w:p w:rsidR="00932C71" w:rsidRPr="00F46BD2" w:rsidRDefault="00932C71" w:rsidP="003416DE">
      <w:pPr>
        <w:pStyle w:val="LabStepScreenshotLevel2"/>
      </w:pPr>
    </w:p>
    <w:p w:rsidR="00B5525D" w:rsidRDefault="00F10A38" w:rsidP="00F10A38">
      <w:pPr>
        <w:pStyle w:val="Heading3"/>
      </w:pPr>
      <w:r>
        <w:t xml:space="preserve">Exercise 2: </w:t>
      </w:r>
      <w:r w:rsidR="00B5525D">
        <w:t xml:space="preserve">Create SharePoint Designer 2013 </w:t>
      </w:r>
      <w:r w:rsidR="00FC6128">
        <w:t xml:space="preserve">List </w:t>
      </w:r>
      <w:r w:rsidR="00B5525D">
        <w:t>Workflow</w:t>
      </w:r>
    </w:p>
    <w:p w:rsidR="00F10A38" w:rsidRPr="00F10A38" w:rsidRDefault="00F10A38" w:rsidP="00F10A38">
      <w:pPr>
        <w:pStyle w:val="LabExerciseLeadIn"/>
      </w:pPr>
      <w:r>
        <w:t>In this exercise you will create a workflow that uses stages to group actions/activities.</w:t>
      </w:r>
    </w:p>
    <w:p w:rsidR="00F10A38" w:rsidRDefault="00F10A38" w:rsidP="00F10A38">
      <w:pPr>
        <w:pStyle w:val="Heading4"/>
      </w:pPr>
      <w:r>
        <w:t>Create List Workflow</w:t>
      </w:r>
    </w:p>
    <w:p w:rsidR="00921313" w:rsidRDefault="00921313" w:rsidP="00F10A38">
      <w:pPr>
        <w:pStyle w:val="LabStepNumbered"/>
        <w:numPr>
          <w:ilvl w:val="0"/>
          <w:numId w:val="47"/>
        </w:numPr>
      </w:pPr>
      <w:r>
        <w:t xml:space="preserve">Open </w:t>
      </w:r>
      <w:r w:rsidRPr="00F10A38">
        <w:rPr>
          <w:b/>
        </w:rPr>
        <w:t>SharePoint Designer 2013</w:t>
      </w:r>
      <w:r>
        <w:t xml:space="preserve">: </w:t>
      </w:r>
    </w:p>
    <w:p w:rsidR="00921313" w:rsidRDefault="00921313" w:rsidP="00921313">
      <w:pPr>
        <w:pStyle w:val="LabStepNumberedLevel2"/>
      </w:pPr>
      <w:r>
        <w:t>Windows Keyboard Key</w:t>
      </w:r>
      <w:r w:rsidRPr="00F157FA">
        <w:t xml:space="preserve"> </w:t>
      </w:r>
      <w:r w:rsidRPr="00F157FA">
        <w:sym w:font="Wingdings" w:char="F0E0"/>
      </w:r>
      <w:r w:rsidRPr="00F157FA">
        <w:t xml:space="preserve"> </w:t>
      </w:r>
      <w:r>
        <w:t>Type “</w:t>
      </w:r>
      <w:r w:rsidRPr="00A5402C">
        <w:rPr>
          <w:b/>
        </w:rPr>
        <w:t>SharePoint Designer</w:t>
      </w:r>
      <w:r>
        <w:t xml:space="preserve">” and then select the </w:t>
      </w:r>
      <w:r w:rsidRPr="00A5402C">
        <w:rPr>
          <w:b/>
        </w:rPr>
        <w:t>SharePoint Designer 2013</w:t>
      </w:r>
      <w:r>
        <w:t xml:space="preserve"> application.</w:t>
      </w:r>
    </w:p>
    <w:p w:rsidR="00921313" w:rsidRDefault="00921313" w:rsidP="00921313">
      <w:pPr>
        <w:pStyle w:val="LabStepScreenshotLevel2"/>
      </w:pPr>
      <w:r w:rsidRPr="000E359C">
        <w:lastRenderedPageBreak/>
        <w:drawing>
          <wp:inline distT="0" distB="0" distL="0" distR="0" wp14:anchorId="51910766" wp14:editId="43D5C01A">
            <wp:extent cx="3046340" cy="84772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8213" cy="851029"/>
                    </a:xfrm>
                    <a:prstGeom prst="rect">
                      <a:avLst/>
                    </a:prstGeom>
                  </pic:spPr>
                </pic:pic>
              </a:graphicData>
            </a:graphic>
          </wp:inline>
        </w:drawing>
      </w:r>
    </w:p>
    <w:p w:rsidR="00921313" w:rsidRDefault="00921313" w:rsidP="00921313">
      <w:pPr>
        <w:pStyle w:val="LabStepNumbered"/>
      </w:pPr>
      <w:r>
        <w:t>Open the lab site collection:</w:t>
      </w:r>
    </w:p>
    <w:p w:rsidR="00921313" w:rsidRDefault="00921313" w:rsidP="00921313">
      <w:pPr>
        <w:pStyle w:val="LabStepNumberedLevel2"/>
      </w:pPr>
      <w:r>
        <w:t xml:space="preserve">Click the </w:t>
      </w:r>
      <w:r w:rsidRPr="00160955">
        <w:rPr>
          <w:b/>
        </w:rPr>
        <w:t>Open Site</w:t>
      </w:r>
      <w:r>
        <w:t xml:space="preserve"> button.</w:t>
      </w:r>
    </w:p>
    <w:p w:rsidR="00921313" w:rsidRDefault="00921313" w:rsidP="00921313">
      <w:pPr>
        <w:pStyle w:val="LabStepNumberedLevel2"/>
      </w:pPr>
      <w:r>
        <w:t xml:space="preserve">In the </w:t>
      </w:r>
      <w:r w:rsidRPr="00673352">
        <w:rPr>
          <w:b/>
        </w:rPr>
        <w:t>Open Site</w:t>
      </w:r>
      <w:r>
        <w:t xml:space="preserve"> dialog, enter</w:t>
      </w:r>
      <w:r w:rsidR="005C0790">
        <w:t xml:space="preserve"> the URL for your Team Site </w:t>
      </w:r>
      <w:r>
        <w:t xml:space="preserve">in the </w:t>
      </w:r>
      <w:r w:rsidRPr="00673352">
        <w:rPr>
          <w:b/>
        </w:rPr>
        <w:t>Site Name</w:t>
      </w:r>
      <w:r>
        <w:t xml:space="preserve"> box and click </w:t>
      </w:r>
      <w:r w:rsidRPr="00673352">
        <w:rPr>
          <w:b/>
        </w:rPr>
        <w:t>Open</w:t>
      </w:r>
      <w:r>
        <w:t>.</w:t>
      </w:r>
    </w:p>
    <w:p w:rsidR="00921313" w:rsidRDefault="00921313" w:rsidP="00921313">
      <w:pPr>
        <w:pStyle w:val="LabStepNumbered"/>
      </w:pPr>
      <w:r>
        <w:t xml:space="preserve">If prompted to login, use </w:t>
      </w:r>
      <w:r w:rsidR="005C0790">
        <w:t xml:space="preserve">your student </w:t>
      </w:r>
      <w:r>
        <w:t>credentials.</w:t>
      </w:r>
    </w:p>
    <w:p w:rsidR="00921313" w:rsidRDefault="00921313" w:rsidP="00921313">
      <w:pPr>
        <w:pStyle w:val="LabStepNumbered"/>
      </w:pPr>
      <w:r>
        <w:t xml:space="preserve">Click </w:t>
      </w:r>
      <w:r w:rsidRPr="0092644B">
        <w:rPr>
          <w:b/>
        </w:rPr>
        <w:t>Workflows</w:t>
      </w:r>
      <w:r>
        <w:t xml:space="preserve"> from the Navigation pane.</w:t>
      </w:r>
    </w:p>
    <w:p w:rsidR="00921313" w:rsidRDefault="00921313" w:rsidP="00921313">
      <w:pPr>
        <w:pStyle w:val="LabStepNumbered"/>
      </w:pPr>
      <w:r>
        <w:t xml:space="preserve">From the </w:t>
      </w:r>
      <w:r w:rsidRPr="0092644B">
        <w:rPr>
          <w:b/>
        </w:rPr>
        <w:t>New</w:t>
      </w:r>
      <w:r>
        <w:t xml:space="preserve"> group in the ribbon, choose </w:t>
      </w:r>
      <w:r w:rsidRPr="0092644B">
        <w:rPr>
          <w:b/>
        </w:rPr>
        <w:t>List Workflow</w:t>
      </w:r>
      <w:r>
        <w:t xml:space="preserve"> and select the </w:t>
      </w:r>
      <w:r>
        <w:rPr>
          <w:b/>
        </w:rPr>
        <w:t xml:space="preserve">Announcements </w:t>
      </w:r>
      <w:r>
        <w:t>list.</w:t>
      </w:r>
    </w:p>
    <w:p w:rsidR="00921313" w:rsidRDefault="007C6C79" w:rsidP="00921313">
      <w:pPr>
        <w:pStyle w:val="LabStepScreenshot"/>
      </w:pPr>
      <w:r>
        <w:rPr>
          <w:noProof/>
        </w:rPr>
        <w:drawing>
          <wp:inline distT="0" distB="0" distL="0" distR="0" wp14:anchorId="3BB5D64E" wp14:editId="4BE3F573">
            <wp:extent cx="1106424" cy="23774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2_Workflow.png"/>
                    <pic:cNvPicPr/>
                  </pic:nvPicPr>
                  <pic:blipFill>
                    <a:blip r:embed="rId19">
                      <a:extLst>
                        <a:ext uri="{28A0092B-C50C-407E-A947-70E740481C1C}">
                          <a14:useLocalDpi xmlns:a14="http://schemas.microsoft.com/office/drawing/2010/main" val="0"/>
                        </a:ext>
                      </a:extLst>
                    </a:blip>
                    <a:stretch>
                      <a:fillRect/>
                    </a:stretch>
                  </pic:blipFill>
                  <pic:spPr>
                    <a:xfrm>
                      <a:off x="0" y="0"/>
                      <a:ext cx="1106424" cy="2377440"/>
                    </a:xfrm>
                    <a:prstGeom prst="rect">
                      <a:avLst/>
                    </a:prstGeom>
                  </pic:spPr>
                </pic:pic>
              </a:graphicData>
            </a:graphic>
          </wp:inline>
        </w:drawing>
      </w:r>
    </w:p>
    <w:p w:rsidR="00B5525D" w:rsidRDefault="00816214" w:rsidP="00714C6B">
      <w:pPr>
        <w:pStyle w:val="LabStepNumbered"/>
      </w:pPr>
      <w:r>
        <w:t xml:space="preserve">From the </w:t>
      </w:r>
      <w:r w:rsidRPr="00816214">
        <w:rPr>
          <w:b/>
        </w:rPr>
        <w:t>Create List Workflow – Announcements</w:t>
      </w:r>
      <w:r>
        <w:t xml:space="preserve"> dialog, in the </w:t>
      </w:r>
      <w:r w:rsidRPr="00816214">
        <w:rPr>
          <w:b/>
        </w:rPr>
        <w:t>Name</w:t>
      </w:r>
      <w:r>
        <w:t xml:space="preserve"> text box type </w:t>
      </w:r>
      <w:r w:rsidRPr="00816214">
        <w:rPr>
          <w:b/>
        </w:rPr>
        <w:t>Move Announcement</w:t>
      </w:r>
      <w:r>
        <w:t xml:space="preserve">. Ensure </w:t>
      </w:r>
      <w:r w:rsidRPr="00816214">
        <w:rPr>
          <w:b/>
        </w:rPr>
        <w:t>SharePoint 2013 Workflow</w:t>
      </w:r>
      <w:r>
        <w:t xml:space="preserve"> is selected in the </w:t>
      </w:r>
      <w:r w:rsidRPr="00816214">
        <w:rPr>
          <w:b/>
        </w:rPr>
        <w:t>Platform Type</w:t>
      </w:r>
      <w:r>
        <w:t xml:space="preserve"> drop-down list and then click </w:t>
      </w:r>
      <w:r w:rsidRPr="00816214">
        <w:rPr>
          <w:b/>
        </w:rPr>
        <w:t>OK</w:t>
      </w:r>
      <w:r>
        <w:t>.</w:t>
      </w:r>
    </w:p>
    <w:p w:rsidR="00816214" w:rsidRDefault="00816214" w:rsidP="00816214">
      <w:pPr>
        <w:pStyle w:val="LabStepScreenshot"/>
      </w:pPr>
      <w:r>
        <w:rPr>
          <w:noProof/>
        </w:rPr>
        <w:drawing>
          <wp:inline distT="0" distB="0" distL="0" distR="0" wp14:anchorId="144C5779" wp14:editId="0F5437D6">
            <wp:extent cx="2889504" cy="1920240"/>
            <wp:effectExtent l="0" t="0" r="635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_Workflow.png"/>
                    <pic:cNvPicPr/>
                  </pic:nvPicPr>
                  <pic:blipFill>
                    <a:blip r:embed="rId20">
                      <a:extLst>
                        <a:ext uri="{28A0092B-C50C-407E-A947-70E740481C1C}">
                          <a14:useLocalDpi xmlns:a14="http://schemas.microsoft.com/office/drawing/2010/main" val="0"/>
                        </a:ext>
                      </a:extLst>
                    </a:blip>
                    <a:stretch>
                      <a:fillRect/>
                    </a:stretch>
                  </pic:blipFill>
                  <pic:spPr>
                    <a:xfrm>
                      <a:off x="0" y="0"/>
                      <a:ext cx="2889504" cy="1920240"/>
                    </a:xfrm>
                    <a:prstGeom prst="rect">
                      <a:avLst/>
                    </a:prstGeom>
                  </pic:spPr>
                </pic:pic>
              </a:graphicData>
            </a:graphic>
          </wp:inline>
        </w:drawing>
      </w:r>
    </w:p>
    <w:p w:rsidR="00D624AC" w:rsidRDefault="00D624AC" w:rsidP="00D624AC">
      <w:pPr>
        <w:pStyle w:val="LabStepNumbered"/>
      </w:pPr>
      <w:r>
        <w:t xml:space="preserve">Once complete SharePoint Designer will display a Stage titled </w:t>
      </w:r>
      <w:r w:rsidRPr="00D624AC">
        <w:rPr>
          <w:b/>
        </w:rPr>
        <w:t>Stage 1</w:t>
      </w:r>
      <w:r>
        <w:t>.</w:t>
      </w:r>
    </w:p>
    <w:p w:rsidR="00D624AC" w:rsidRDefault="00D624AC" w:rsidP="00D624AC">
      <w:pPr>
        <w:pStyle w:val="LabStepScreenshot"/>
      </w:pPr>
      <w:r>
        <w:rPr>
          <w:noProof/>
        </w:rPr>
        <w:lastRenderedPageBreak/>
        <w:drawing>
          <wp:inline distT="0" distB="0" distL="0" distR="0" wp14:anchorId="5D7CB790" wp14:editId="6C26E92E">
            <wp:extent cx="3236976" cy="704088"/>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4_Workflow.png"/>
                    <pic:cNvPicPr/>
                  </pic:nvPicPr>
                  <pic:blipFill>
                    <a:blip r:embed="rId21">
                      <a:extLst>
                        <a:ext uri="{28A0092B-C50C-407E-A947-70E740481C1C}">
                          <a14:useLocalDpi xmlns:a14="http://schemas.microsoft.com/office/drawing/2010/main" val="0"/>
                        </a:ext>
                      </a:extLst>
                    </a:blip>
                    <a:stretch>
                      <a:fillRect/>
                    </a:stretch>
                  </pic:blipFill>
                  <pic:spPr>
                    <a:xfrm>
                      <a:off x="0" y="0"/>
                      <a:ext cx="3236976" cy="704088"/>
                    </a:xfrm>
                    <a:prstGeom prst="rect">
                      <a:avLst/>
                    </a:prstGeom>
                  </pic:spPr>
                </pic:pic>
              </a:graphicData>
            </a:graphic>
          </wp:inline>
        </w:drawing>
      </w:r>
    </w:p>
    <w:p w:rsidR="00D624AC" w:rsidRDefault="00D624AC" w:rsidP="00D624AC">
      <w:pPr>
        <w:pStyle w:val="LabStepNumbered"/>
      </w:pPr>
      <w:r>
        <w:t xml:space="preserve">Rename </w:t>
      </w:r>
      <w:r w:rsidRPr="00D624AC">
        <w:rPr>
          <w:b/>
        </w:rPr>
        <w:t>Stage 1</w:t>
      </w:r>
      <w:r>
        <w:t xml:space="preserve"> to </w:t>
      </w:r>
      <w:proofErr w:type="spellStart"/>
      <w:r w:rsidRPr="00D624AC">
        <w:rPr>
          <w:b/>
        </w:rPr>
        <w:t>MoveToTargetAnnouncmentsList</w:t>
      </w:r>
      <w:proofErr w:type="spellEnd"/>
      <w:r>
        <w:t>.</w:t>
      </w:r>
    </w:p>
    <w:p w:rsidR="00483833" w:rsidRDefault="00483833" w:rsidP="00483833">
      <w:pPr>
        <w:pStyle w:val="LabStepScreenshot"/>
      </w:pPr>
      <w:r>
        <w:rPr>
          <w:noProof/>
        </w:rPr>
        <w:drawing>
          <wp:inline distT="0" distB="0" distL="0" distR="0" wp14:anchorId="76F20AC4" wp14:editId="4F1498E4">
            <wp:extent cx="3236976" cy="704088"/>
            <wp:effectExtent l="0" t="0" r="190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5_Workflow.png"/>
                    <pic:cNvPicPr/>
                  </pic:nvPicPr>
                  <pic:blipFill>
                    <a:blip r:embed="rId22">
                      <a:extLst>
                        <a:ext uri="{28A0092B-C50C-407E-A947-70E740481C1C}">
                          <a14:useLocalDpi xmlns:a14="http://schemas.microsoft.com/office/drawing/2010/main" val="0"/>
                        </a:ext>
                      </a:extLst>
                    </a:blip>
                    <a:stretch>
                      <a:fillRect/>
                    </a:stretch>
                  </pic:blipFill>
                  <pic:spPr>
                    <a:xfrm>
                      <a:off x="0" y="0"/>
                      <a:ext cx="3236976" cy="704088"/>
                    </a:xfrm>
                    <a:prstGeom prst="rect">
                      <a:avLst/>
                    </a:prstGeom>
                  </pic:spPr>
                </pic:pic>
              </a:graphicData>
            </a:graphic>
          </wp:inline>
        </w:drawing>
      </w:r>
    </w:p>
    <w:p w:rsidR="00F10A38" w:rsidRDefault="00CD27DE" w:rsidP="00CD27DE">
      <w:pPr>
        <w:pStyle w:val="Heading4"/>
      </w:pPr>
      <w:r>
        <w:t>Add</w:t>
      </w:r>
      <w:r w:rsidR="00F10A38">
        <w:t xml:space="preserve"> Stages to Workflow</w:t>
      </w:r>
    </w:p>
    <w:p w:rsidR="00D624AC" w:rsidRDefault="00CD27DE" w:rsidP="00F10A38">
      <w:pPr>
        <w:pStyle w:val="LabStepNumbered"/>
      </w:pPr>
      <w:r>
        <w:t>Follow the</w:t>
      </w:r>
      <w:r w:rsidR="00F10A38">
        <w:t>se</w:t>
      </w:r>
      <w:r>
        <w:t xml:space="preserve"> steps to a</w:t>
      </w:r>
      <w:r w:rsidR="00D624AC">
        <w:t xml:space="preserve">dd a new Stage below </w:t>
      </w:r>
      <w:proofErr w:type="spellStart"/>
      <w:r w:rsidR="00D624AC" w:rsidRPr="00F10A38">
        <w:rPr>
          <w:b/>
        </w:rPr>
        <w:t>MoveToTargetAnnouncementsList</w:t>
      </w:r>
      <w:proofErr w:type="spellEnd"/>
      <w:r w:rsidR="00D624AC">
        <w:t xml:space="preserve"> </w:t>
      </w:r>
      <w:r w:rsidR="00933416">
        <w:t xml:space="preserve">titled </w:t>
      </w:r>
      <w:proofErr w:type="spellStart"/>
      <w:r w:rsidR="00D624AC" w:rsidRPr="00F10A38">
        <w:rPr>
          <w:b/>
        </w:rPr>
        <w:t>CustomerAnnouncement</w:t>
      </w:r>
      <w:proofErr w:type="spellEnd"/>
      <w:r w:rsidR="00D624AC">
        <w:t>.</w:t>
      </w:r>
    </w:p>
    <w:p w:rsidR="00933416" w:rsidRDefault="00933416" w:rsidP="00F10A38">
      <w:pPr>
        <w:pStyle w:val="LabStepNumberedLevel2"/>
      </w:pPr>
      <w:r>
        <w:t xml:space="preserve">Place your cursor below the </w:t>
      </w:r>
      <w:proofErr w:type="spellStart"/>
      <w:r w:rsidRPr="00933416">
        <w:rPr>
          <w:b/>
        </w:rPr>
        <w:t>MoveToTargetAnnouncementList</w:t>
      </w:r>
      <w:proofErr w:type="spellEnd"/>
      <w:r>
        <w:t xml:space="preserve"> Stage, right-click and select </w:t>
      </w:r>
      <w:r w:rsidRPr="00933416">
        <w:rPr>
          <w:b/>
        </w:rPr>
        <w:t>Stage</w:t>
      </w:r>
      <w:r>
        <w:t>.</w:t>
      </w:r>
    </w:p>
    <w:p w:rsidR="0014206D" w:rsidRDefault="00933416" w:rsidP="00F10A38">
      <w:pPr>
        <w:pStyle w:val="LabStepScreenshotLevel2"/>
      </w:pPr>
      <w:r>
        <w:drawing>
          <wp:inline distT="0" distB="0" distL="0" distR="0" wp14:anchorId="405E8A33" wp14:editId="1429EB12">
            <wp:extent cx="3236976" cy="960120"/>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6_Workflow.png"/>
                    <pic:cNvPicPr/>
                  </pic:nvPicPr>
                  <pic:blipFill>
                    <a:blip r:embed="rId23">
                      <a:extLst>
                        <a:ext uri="{28A0092B-C50C-407E-A947-70E740481C1C}">
                          <a14:useLocalDpi xmlns:a14="http://schemas.microsoft.com/office/drawing/2010/main" val="0"/>
                        </a:ext>
                      </a:extLst>
                    </a:blip>
                    <a:stretch>
                      <a:fillRect/>
                    </a:stretch>
                  </pic:blipFill>
                  <pic:spPr>
                    <a:xfrm>
                      <a:off x="0" y="0"/>
                      <a:ext cx="3236976" cy="960120"/>
                    </a:xfrm>
                    <a:prstGeom prst="rect">
                      <a:avLst/>
                    </a:prstGeom>
                  </pic:spPr>
                </pic:pic>
              </a:graphicData>
            </a:graphic>
          </wp:inline>
        </w:drawing>
      </w:r>
    </w:p>
    <w:p w:rsidR="00F547F7" w:rsidRDefault="00C720AB" w:rsidP="00F10A38">
      <w:pPr>
        <w:pStyle w:val="LabStepNumberedLevel2"/>
      </w:pPr>
      <w:r>
        <w:t xml:space="preserve">Rename </w:t>
      </w:r>
      <w:r w:rsidRPr="00CD27DE">
        <w:t>Stage 2</w:t>
      </w:r>
      <w:r>
        <w:t xml:space="preserve"> to </w:t>
      </w:r>
      <w:proofErr w:type="spellStart"/>
      <w:r w:rsidRPr="00CD27DE">
        <w:t>CustomerAnnouncement</w:t>
      </w:r>
      <w:proofErr w:type="spellEnd"/>
      <w:r>
        <w:t>.</w:t>
      </w:r>
    </w:p>
    <w:p w:rsidR="00C720AB" w:rsidRDefault="00C720AB" w:rsidP="00F10A38">
      <w:pPr>
        <w:pStyle w:val="LabStepScreenshotLevel2"/>
      </w:pPr>
      <w:r>
        <w:drawing>
          <wp:inline distT="0" distB="0" distL="0" distR="0" wp14:anchorId="3C2B73FF" wp14:editId="300ADBB2">
            <wp:extent cx="3236976" cy="1362456"/>
            <wp:effectExtent l="0" t="0" r="190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7_Workflow.png"/>
                    <pic:cNvPicPr/>
                  </pic:nvPicPr>
                  <pic:blipFill>
                    <a:blip r:embed="rId24">
                      <a:extLst>
                        <a:ext uri="{28A0092B-C50C-407E-A947-70E740481C1C}">
                          <a14:useLocalDpi xmlns:a14="http://schemas.microsoft.com/office/drawing/2010/main" val="0"/>
                        </a:ext>
                      </a:extLst>
                    </a:blip>
                    <a:stretch>
                      <a:fillRect/>
                    </a:stretch>
                  </pic:blipFill>
                  <pic:spPr>
                    <a:xfrm>
                      <a:off x="0" y="0"/>
                      <a:ext cx="3236976" cy="1362456"/>
                    </a:xfrm>
                    <a:prstGeom prst="rect">
                      <a:avLst/>
                    </a:prstGeom>
                  </pic:spPr>
                </pic:pic>
              </a:graphicData>
            </a:graphic>
          </wp:inline>
        </w:drawing>
      </w:r>
    </w:p>
    <w:p w:rsidR="00CD27DE" w:rsidRDefault="00CD27DE" w:rsidP="00F10A38">
      <w:pPr>
        <w:pStyle w:val="LabStepNumbered"/>
      </w:pPr>
      <w:r>
        <w:t>Follow the</w:t>
      </w:r>
      <w:r w:rsidR="00F10A38">
        <w:t>se</w:t>
      </w:r>
      <w:r>
        <w:t xml:space="preserve"> steps to add a new Stage below </w:t>
      </w:r>
      <w:proofErr w:type="spellStart"/>
      <w:r w:rsidRPr="00F10A38">
        <w:rPr>
          <w:b/>
        </w:rPr>
        <w:t>CustomerAnnouncement</w:t>
      </w:r>
      <w:proofErr w:type="spellEnd"/>
      <w:r>
        <w:t xml:space="preserve"> titled </w:t>
      </w:r>
      <w:proofErr w:type="spellStart"/>
      <w:r w:rsidRPr="00F10A38">
        <w:rPr>
          <w:b/>
        </w:rPr>
        <w:t>EmployeeAnnouncement</w:t>
      </w:r>
      <w:proofErr w:type="spellEnd"/>
      <w:r>
        <w:t>.</w:t>
      </w:r>
    </w:p>
    <w:p w:rsidR="00A43BDE" w:rsidRDefault="00A43BDE" w:rsidP="00F10A38">
      <w:pPr>
        <w:pStyle w:val="LabStepNumberedLevel2"/>
      </w:pPr>
      <w:r>
        <w:t xml:space="preserve">Place your cursor below the </w:t>
      </w:r>
      <w:proofErr w:type="spellStart"/>
      <w:r w:rsidR="005B4E1E" w:rsidRPr="005B4E1E">
        <w:rPr>
          <w:b/>
        </w:rPr>
        <w:t>CustomerAnnouncement</w:t>
      </w:r>
      <w:proofErr w:type="spellEnd"/>
      <w:r w:rsidR="005B4E1E" w:rsidRPr="005B4E1E">
        <w:rPr>
          <w:b/>
        </w:rPr>
        <w:t xml:space="preserve"> </w:t>
      </w:r>
      <w:r>
        <w:t xml:space="preserve">Stage, right-click and select </w:t>
      </w:r>
      <w:r w:rsidRPr="00933416">
        <w:rPr>
          <w:b/>
        </w:rPr>
        <w:t>Stage</w:t>
      </w:r>
      <w:r>
        <w:t>.</w:t>
      </w:r>
    </w:p>
    <w:p w:rsidR="00A43BDE" w:rsidRDefault="00E27D5A" w:rsidP="00F10A38">
      <w:pPr>
        <w:pStyle w:val="LabStepScreenshotLevel2"/>
      </w:pPr>
      <w:r>
        <w:drawing>
          <wp:inline distT="0" distB="0" distL="0" distR="0" wp14:anchorId="74CDB3E2" wp14:editId="21439654">
            <wp:extent cx="3300984" cy="1655064"/>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38_Workflow.png"/>
                    <pic:cNvPicPr/>
                  </pic:nvPicPr>
                  <pic:blipFill>
                    <a:blip r:embed="rId25">
                      <a:extLst>
                        <a:ext uri="{28A0092B-C50C-407E-A947-70E740481C1C}">
                          <a14:useLocalDpi xmlns:a14="http://schemas.microsoft.com/office/drawing/2010/main" val="0"/>
                        </a:ext>
                      </a:extLst>
                    </a:blip>
                    <a:stretch>
                      <a:fillRect/>
                    </a:stretch>
                  </pic:blipFill>
                  <pic:spPr>
                    <a:xfrm>
                      <a:off x="0" y="0"/>
                      <a:ext cx="3300984" cy="1655064"/>
                    </a:xfrm>
                    <a:prstGeom prst="rect">
                      <a:avLst/>
                    </a:prstGeom>
                  </pic:spPr>
                </pic:pic>
              </a:graphicData>
            </a:graphic>
          </wp:inline>
        </w:drawing>
      </w:r>
    </w:p>
    <w:p w:rsidR="00D624AC" w:rsidRDefault="00311FA8" w:rsidP="00F10A38">
      <w:pPr>
        <w:pStyle w:val="LabStepNumberedLevel2"/>
      </w:pPr>
      <w:r>
        <w:t xml:space="preserve">Rename </w:t>
      </w:r>
      <w:r w:rsidR="00D624AC" w:rsidRPr="00F10A38">
        <w:rPr>
          <w:b/>
        </w:rPr>
        <w:t>Stage 3</w:t>
      </w:r>
      <w:r w:rsidR="00D624AC" w:rsidRPr="00CD27DE">
        <w:t xml:space="preserve"> </w:t>
      </w:r>
      <w:r w:rsidR="00D624AC">
        <w:t xml:space="preserve">to </w:t>
      </w:r>
      <w:proofErr w:type="spellStart"/>
      <w:r w:rsidR="00D624AC" w:rsidRPr="00F10A38">
        <w:rPr>
          <w:b/>
        </w:rPr>
        <w:t>EmployeeAnnouncement</w:t>
      </w:r>
      <w:proofErr w:type="spellEnd"/>
      <w:r w:rsidR="00D624AC">
        <w:t>.</w:t>
      </w:r>
    </w:p>
    <w:p w:rsidR="00D624AC" w:rsidRDefault="00A45FD0" w:rsidP="00F10A38">
      <w:pPr>
        <w:pStyle w:val="LabStepScreenshotLevel2"/>
      </w:pPr>
      <w:r>
        <w:lastRenderedPageBreak/>
        <w:drawing>
          <wp:inline distT="0" distB="0" distL="0" distR="0" wp14:anchorId="1A7665C8" wp14:editId="1F792635">
            <wp:extent cx="3236976" cy="2011680"/>
            <wp:effectExtent l="0" t="0" r="190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9_Workflow.png"/>
                    <pic:cNvPicPr/>
                  </pic:nvPicPr>
                  <pic:blipFill>
                    <a:blip r:embed="rId26">
                      <a:extLst>
                        <a:ext uri="{28A0092B-C50C-407E-A947-70E740481C1C}">
                          <a14:useLocalDpi xmlns:a14="http://schemas.microsoft.com/office/drawing/2010/main" val="0"/>
                        </a:ext>
                      </a:extLst>
                    </a:blip>
                    <a:stretch>
                      <a:fillRect/>
                    </a:stretch>
                  </pic:blipFill>
                  <pic:spPr>
                    <a:xfrm>
                      <a:off x="0" y="0"/>
                      <a:ext cx="3236976" cy="2011680"/>
                    </a:xfrm>
                    <a:prstGeom prst="rect">
                      <a:avLst/>
                    </a:prstGeom>
                  </pic:spPr>
                </pic:pic>
              </a:graphicData>
            </a:graphic>
          </wp:inline>
        </w:drawing>
      </w:r>
    </w:p>
    <w:p w:rsidR="00CD27DE" w:rsidRDefault="00CD27DE" w:rsidP="00CD27DE">
      <w:pPr>
        <w:pStyle w:val="Heading4"/>
      </w:pPr>
      <w:r>
        <w:t>Modify Stages</w:t>
      </w:r>
    </w:p>
    <w:p w:rsidR="00627862" w:rsidRDefault="000A0158" w:rsidP="00627862">
      <w:pPr>
        <w:pStyle w:val="LabStepNumbered"/>
      </w:pPr>
      <w:r>
        <w:t>Follow these steps to a</w:t>
      </w:r>
      <w:r w:rsidR="00627862">
        <w:t xml:space="preserve">dd </w:t>
      </w:r>
      <w:r>
        <w:t xml:space="preserve">the condition </w:t>
      </w:r>
      <w:r w:rsidR="00FF7FD4">
        <w:rPr>
          <w:b/>
        </w:rPr>
        <w:t>If any value</w:t>
      </w:r>
      <w:r w:rsidR="00627862" w:rsidRPr="00627862">
        <w:rPr>
          <w:b/>
        </w:rPr>
        <w:t xml:space="preserve"> equals to valu</w:t>
      </w:r>
      <w:r w:rsidR="00627862" w:rsidRPr="00FF7FD4">
        <w:rPr>
          <w:b/>
        </w:rPr>
        <w:t>e</w:t>
      </w:r>
      <w:r w:rsidR="00627862">
        <w:t xml:space="preserve"> to the </w:t>
      </w:r>
      <w:r w:rsidR="00627862" w:rsidRPr="00627862">
        <w:rPr>
          <w:b/>
        </w:rPr>
        <w:t>Transition to stage</w:t>
      </w:r>
      <w:r w:rsidR="00627862">
        <w:t xml:space="preserve"> section inside the </w:t>
      </w:r>
      <w:proofErr w:type="spellStart"/>
      <w:r w:rsidR="00627862" w:rsidRPr="00627862">
        <w:rPr>
          <w:b/>
        </w:rPr>
        <w:t>MoveToTargetAnnouncementsList</w:t>
      </w:r>
      <w:proofErr w:type="spellEnd"/>
      <w:r w:rsidR="00627862">
        <w:t xml:space="preserve"> Stage.</w:t>
      </w:r>
    </w:p>
    <w:p w:rsidR="00C00591" w:rsidRDefault="00C00591" w:rsidP="00C00591">
      <w:pPr>
        <w:pStyle w:val="LabStepNumberedLevel2"/>
      </w:pPr>
      <w:r>
        <w:t xml:space="preserve">Right-click inside the </w:t>
      </w:r>
      <w:r w:rsidRPr="00C00591">
        <w:rPr>
          <w:b/>
        </w:rPr>
        <w:t>Transition to stage</w:t>
      </w:r>
      <w:r>
        <w:t xml:space="preserve"> section and select </w:t>
      </w:r>
      <w:proofErr w:type="gramStart"/>
      <w:r w:rsidRPr="00C00591">
        <w:rPr>
          <w:b/>
        </w:rPr>
        <w:t>If</w:t>
      </w:r>
      <w:proofErr w:type="gramEnd"/>
      <w:r w:rsidRPr="00C00591">
        <w:rPr>
          <w:b/>
        </w:rPr>
        <w:t xml:space="preserve"> any value equals value</w:t>
      </w:r>
      <w:r>
        <w:t>.</w:t>
      </w:r>
    </w:p>
    <w:p w:rsidR="00D9540F" w:rsidRDefault="00C00591" w:rsidP="00C00591">
      <w:pPr>
        <w:pStyle w:val="LabStepScreenshot"/>
      </w:pPr>
      <w:r>
        <w:rPr>
          <w:noProof/>
        </w:rPr>
        <w:drawing>
          <wp:inline distT="0" distB="0" distL="0" distR="0" wp14:anchorId="4309CCC1" wp14:editId="2DE94C9C">
            <wp:extent cx="3246120" cy="202082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0_Workflow.png"/>
                    <pic:cNvPicPr/>
                  </pic:nvPicPr>
                  <pic:blipFill>
                    <a:blip r:embed="rId27">
                      <a:extLst>
                        <a:ext uri="{28A0092B-C50C-407E-A947-70E740481C1C}">
                          <a14:useLocalDpi xmlns:a14="http://schemas.microsoft.com/office/drawing/2010/main" val="0"/>
                        </a:ext>
                      </a:extLst>
                    </a:blip>
                    <a:stretch>
                      <a:fillRect/>
                    </a:stretch>
                  </pic:blipFill>
                  <pic:spPr>
                    <a:xfrm>
                      <a:off x="0" y="0"/>
                      <a:ext cx="3246120" cy="2020824"/>
                    </a:xfrm>
                    <a:prstGeom prst="rect">
                      <a:avLst/>
                    </a:prstGeom>
                  </pic:spPr>
                </pic:pic>
              </a:graphicData>
            </a:graphic>
          </wp:inline>
        </w:drawing>
      </w:r>
    </w:p>
    <w:p w:rsidR="000B018E" w:rsidRDefault="003452FC" w:rsidP="000B018E">
      <w:pPr>
        <w:pStyle w:val="LabStepNumberedLevel2"/>
      </w:pPr>
      <w:r>
        <w:t xml:space="preserve">Click on </w:t>
      </w:r>
      <w:r w:rsidRPr="005D6D49">
        <w:rPr>
          <w:b/>
        </w:rPr>
        <w:t>value</w:t>
      </w:r>
      <w:r w:rsidR="0083309E">
        <w:t xml:space="preserve"> then click on the </w:t>
      </w:r>
      <w:proofErr w:type="spellStart"/>
      <w:proofErr w:type="gramStart"/>
      <w:r w:rsidR="0083309E" w:rsidRPr="0083309E">
        <w:rPr>
          <w:b/>
        </w:rPr>
        <w:t>fx</w:t>
      </w:r>
      <w:proofErr w:type="spellEnd"/>
      <w:proofErr w:type="gramEnd"/>
      <w:r w:rsidR="0083309E" w:rsidRPr="0083309E">
        <w:rPr>
          <w:b/>
        </w:rPr>
        <w:t xml:space="preserve"> </w:t>
      </w:r>
      <w:r w:rsidR="0083309E">
        <w:t>(function) icon.</w:t>
      </w:r>
    </w:p>
    <w:p w:rsidR="003452FC" w:rsidRDefault="003452FC" w:rsidP="003452FC">
      <w:pPr>
        <w:pStyle w:val="LabStepScreenshotLevel2"/>
      </w:pPr>
      <w:r>
        <w:drawing>
          <wp:inline distT="0" distB="0" distL="0" distR="0" wp14:anchorId="31FC081A" wp14:editId="33101433">
            <wp:extent cx="2999232" cy="758952"/>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1_Workflow.png"/>
                    <pic:cNvPicPr/>
                  </pic:nvPicPr>
                  <pic:blipFill>
                    <a:blip r:embed="rId28">
                      <a:extLst>
                        <a:ext uri="{28A0092B-C50C-407E-A947-70E740481C1C}">
                          <a14:useLocalDpi xmlns:a14="http://schemas.microsoft.com/office/drawing/2010/main" val="0"/>
                        </a:ext>
                      </a:extLst>
                    </a:blip>
                    <a:stretch>
                      <a:fillRect/>
                    </a:stretch>
                  </pic:blipFill>
                  <pic:spPr>
                    <a:xfrm>
                      <a:off x="0" y="0"/>
                      <a:ext cx="2999232" cy="758952"/>
                    </a:xfrm>
                    <a:prstGeom prst="rect">
                      <a:avLst/>
                    </a:prstGeom>
                  </pic:spPr>
                </pic:pic>
              </a:graphicData>
            </a:graphic>
          </wp:inline>
        </w:drawing>
      </w:r>
    </w:p>
    <w:p w:rsidR="005D6D49" w:rsidRDefault="00351DA7" w:rsidP="005D6D49">
      <w:pPr>
        <w:pStyle w:val="LabStepNumberedLevel2"/>
      </w:pPr>
      <w:r>
        <w:t xml:space="preserve">From the </w:t>
      </w:r>
      <w:r w:rsidRPr="00351DA7">
        <w:rPr>
          <w:b/>
        </w:rPr>
        <w:t>Define Workflow Lookup</w:t>
      </w:r>
      <w:r>
        <w:t xml:space="preserve"> dialog, in the </w:t>
      </w:r>
      <w:r w:rsidRPr="00351DA7">
        <w:rPr>
          <w:b/>
        </w:rPr>
        <w:t>Field from source</w:t>
      </w:r>
      <w:r>
        <w:t xml:space="preserve"> drop-down list select </w:t>
      </w:r>
      <w:r w:rsidRPr="00351DA7">
        <w:rPr>
          <w:b/>
        </w:rPr>
        <w:t>Post To</w:t>
      </w:r>
      <w:r>
        <w:t xml:space="preserve"> and then click </w:t>
      </w:r>
      <w:r w:rsidRPr="00351DA7">
        <w:rPr>
          <w:b/>
        </w:rPr>
        <w:t>OK</w:t>
      </w:r>
      <w:r>
        <w:t>.</w:t>
      </w:r>
    </w:p>
    <w:p w:rsidR="00351DA7" w:rsidRDefault="00351DA7" w:rsidP="00351DA7">
      <w:pPr>
        <w:pStyle w:val="LabStepScreenshotLevel2"/>
      </w:pPr>
      <w:r>
        <w:drawing>
          <wp:inline distT="0" distB="0" distL="0" distR="0" wp14:anchorId="48D92C60" wp14:editId="02CC5CFC">
            <wp:extent cx="2066544" cy="110642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43_Workflow.png"/>
                    <pic:cNvPicPr/>
                  </pic:nvPicPr>
                  <pic:blipFill>
                    <a:blip r:embed="rId29">
                      <a:extLst>
                        <a:ext uri="{28A0092B-C50C-407E-A947-70E740481C1C}">
                          <a14:useLocalDpi xmlns:a14="http://schemas.microsoft.com/office/drawing/2010/main" val="0"/>
                        </a:ext>
                      </a:extLst>
                    </a:blip>
                    <a:stretch>
                      <a:fillRect/>
                    </a:stretch>
                  </pic:blipFill>
                  <pic:spPr>
                    <a:xfrm>
                      <a:off x="0" y="0"/>
                      <a:ext cx="2066544" cy="1106424"/>
                    </a:xfrm>
                    <a:prstGeom prst="rect">
                      <a:avLst/>
                    </a:prstGeom>
                  </pic:spPr>
                </pic:pic>
              </a:graphicData>
            </a:graphic>
          </wp:inline>
        </w:drawing>
      </w:r>
    </w:p>
    <w:p w:rsidR="001A2203" w:rsidRDefault="006B4914" w:rsidP="001A2203">
      <w:pPr>
        <w:pStyle w:val="LabStepNumberedLevel2"/>
      </w:pPr>
      <w:r>
        <w:t xml:space="preserve">Set the </w:t>
      </w:r>
      <w:r w:rsidRPr="006B4914">
        <w:rPr>
          <w:b/>
        </w:rPr>
        <w:t>value</w:t>
      </w:r>
      <w:r>
        <w:t xml:space="preserve"> for the </w:t>
      </w:r>
      <w:r w:rsidRPr="006B4914">
        <w:rPr>
          <w:b/>
        </w:rPr>
        <w:t>equals</w:t>
      </w:r>
      <w:r>
        <w:t xml:space="preserve"> to </w:t>
      </w:r>
      <w:r w:rsidRPr="006B4914">
        <w:rPr>
          <w:b/>
        </w:rPr>
        <w:t>Customer</w:t>
      </w:r>
      <w:r>
        <w:t>.</w:t>
      </w:r>
    </w:p>
    <w:p w:rsidR="006B4914" w:rsidRDefault="006B4914" w:rsidP="006B4914">
      <w:pPr>
        <w:pStyle w:val="LabStepScreenshotLevel2"/>
      </w:pPr>
      <w:r>
        <w:lastRenderedPageBreak/>
        <w:drawing>
          <wp:inline distT="0" distB="0" distL="0" distR="0" wp14:anchorId="277F63F2" wp14:editId="64150AF7">
            <wp:extent cx="2999232" cy="658368"/>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44_Workflow.png"/>
                    <pic:cNvPicPr/>
                  </pic:nvPicPr>
                  <pic:blipFill>
                    <a:blip r:embed="rId30">
                      <a:extLst>
                        <a:ext uri="{28A0092B-C50C-407E-A947-70E740481C1C}">
                          <a14:useLocalDpi xmlns:a14="http://schemas.microsoft.com/office/drawing/2010/main" val="0"/>
                        </a:ext>
                      </a:extLst>
                    </a:blip>
                    <a:stretch>
                      <a:fillRect/>
                    </a:stretch>
                  </pic:blipFill>
                  <pic:spPr>
                    <a:xfrm>
                      <a:off x="0" y="0"/>
                      <a:ext cx="2999232" cy="658368"/>
                    </a:xfrm>
                    <a:prstGeom prst="rect">
                      <a:avLst/>
                    </a:prstGeom>
                  </pic:spPr>
                </pic:pic>
              </a:graphicData>
            </a:graphic>
          </wp:inline>
        </w:drawing>
      </w:r>
    </w:p>
    <w:p w:rsidR="00BD31F7" w:rsidRDefault="00BD31F7" w:rsidP="00BD31F7">
      <w:pPr>
        <w:pStyle w:val="LabStepNumberedLevel2"/>
      </w:pPr>
      <w:r>
        <w:t xml:space="preserve">Right-click </w:t>
      </w:r>
      <w:r w:rsidR="003B3AF2">
        <w:t>on or below</w:t>
      </w:r>
      <w:r>
        <w:t xml:space="preserve"> the </w:t>
      </w:r>
      <w:r w:rsidRPr="00BD31F7">
        <w:rPr>
          <w:b/>
        </w:rPr>
        <w:t>Insert go-to actions with conditions for transitioning to the stage</w:t>
      </w:r>
      <w:r>
        <w:t xml:space="preserve"> and select </w:t>
      </w:r>
      <w:r w:rsidRPr="00BD31F7">
        <w:rPr>
          <w:b/>
        </w:rPr>
        <w:t>Go to a stage</w:t>
      </w:r>
      <w:r>
        <w:t>.</w:t>
      </w:r>
    </w:p>
    <w:p w:rsidR="00BD31F7" w:rsidRDefault="00BD31F7" w:rsidP="00BD31F7">
      <w:pPr>
        <w:pStyle w:val="LabStepScreenshotLevel2"/>
      </w:pPr>
      <w:r>
        <w:drawing>
          <wp:inline distT="0" distB="0" distL="0" distR="0" wp14:anchorId="157DF806" wp14:editId="5936E551">
            <wp:extent cx="3236976" cy="1417320"/>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45_Workflow.png"/>
                    <pic:cNvPicPr/>
                  </pic:nvPicPr>
                  <pic:blipFill>
                    <a:blip r:embed="rId31">
                      <a:extLst>
                        <a:ext uri="{28A0092B-C50C-407E-A947-70E740481C1C}">
                          <a14:useLocalDpi xmlns:a14="http://schemas.microsoft.com/office/drawing/2010/main" val="0"/>
                        </a:ext>
                      </a:extLst>
                    </a:blip>
                    <a:stretch>
                      <a:fillRect/>
                    </a:stretch>
                  </pic:blipFill>
                  <pic:spPr>
                    <a:xfrm>
                      <a:off x="0" y="0"/>
                      <a:ext cx="3236976" cy="1417320"/>
                    </a:xfrm>
                    <a:prstGeom prst="rect">
                      <a:avLst/>
                    </a:prstGeom>
                  </pic:spPr>
                </pic:pic>
              </a:graphicData>
            </a:graphic>
          </wp:inline>
        </w:drawing>
      </w:r>
    </w:p>
    <w:p w:rsidR="003B3AF2" w:rsidRDefault="006E2544" w:rsidP="003B3AF2">
      <w:pPr>
        <w:pStyle w:val="LabStepNumberedLevel2"/>
      </w:pPr>
      <w:r>
        <w:t xml:space="preserve">Set </w:t>
      </w:r>
      <w:r w:rsidRPr="006E2544">
        <w:t>the Go to</w:t>
      </w:r>
      <w:r w:rsidRPr="006E2544">
        <w:rPr>
          <w:b/>
        </w:rPr>
        <w:t xml:space="preserve"> stage </w:t>
      </w:r>
      <w:r>
        <w:t xml:space="preserve">to </w:t>
      </w:r>
      <w:proofErr w:type="spellStart"/>
      <w:r w:rsidRPr="006E2544">
        <w:rPr>
          <w:b/>
        </w:rPr>
        <w:t>CustomerAnnouncement</w:t>
      </w:r>
      <w:proofErr w:type="spellEnd"/>
      <w:r>
        <w:t>.</w:t>
      </w:r>
    </w:p>
    <w:p w:rsidR="006E2544" w:rsidRDefault="006E2544" w:rsidP="006E2544">
      <w:pPr>
        <w:pStyle w:val="LabStepScreenshotLevel2"/>
      </w:pPr>
      <w:r>
        <w:drawing>
          <wp:inline distT="0" distB="0" distL="0" distR="0" wp14:anchorId="5FE21B48" wp14:editId="5BE7C50A">
            <wp:extent cx="2999232" cy="78638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46_Workflow.png"/>
                    <pic:cNvPicPr/>
                  </pic:nvPicPr>
                  <pic:blipFill>
                    <a:blip r:embed="rId32">
                      <a:extLst>
                        <a:ext uri="{28A0092B-C50C-407E-A947-70E740481C1C}">
                          <a14:useLocalDpi xmlns:a14="http://schemas.microsoft.com/office/drawing/2010/main" val="0"/>
                        </a:ext>
                      </a:extLst>
                    </a:blip>
                    <a:stretch>
                      <a:fillRect/>
                    </a:stretch>
                  </pic:blipFill>
                  <pic:spPr>
                    <a:xfrm>
                      <a:off x="0" y="0"/>
                      <a:ext cx="2999232" cy="786384"/>
                    </a:xfrm>
                    <a:prstGeom prst="rect">
                      <a:avLst/>
                    </a:prstGeom>
                  </pic:spPr>
                </pic:pic>
              </a:graphicData>
            </a:graphic>
          </wp:inline>
        </w:drawing>
      </w:r>
    </w:p>
    <w:p w:rsidR="00E721DE" w:rsidRDefault="00E721DE" w:rsidP="00E721DE">
      <w:pPr>
        <w:pStyle w:val="LabStepNumberedLevel2"/>
      </w:pPr>
      <w:r>
        <w:t xml:space="preserve">In the </w:t>
      </w:r>
      <w:r w:rsidRPr="00E721DE">
        <w:rPr>
          <w:b/>
        </w:rPr>
        <w:t>Else</w:t>
      </w:r>
      <w:r>
        <w:t xml:space="preserve"> section, right-click</w:t>
      </w:r>
      <w:r w:rsidRPr="00E721DE">
        <w:t xml:space="preserve"> on or below the </w:t>
      </w:r>
      <w:r w:rsidRPr="00E721DE">
        <w:rPr>
          <w:b/>
        </w:rPr>
        <w:t>Insert go-to actions with conditions for transitioning to the stage</w:t>
      </w:r>
      <w:r w:rsidRPr="00E721DE">
        <w:t xml:space="preserve"> and select </w:t>
      </w:r>
      <w:r w:rsidRPr="00E721DE">
        <w:rPr>
          <w:b/>
        </w:rPr>
        <w:t>Go to a stage</w:t>
      </w:r>
      <w:r w:rsidRPr="00E721DE">
        <w:t>.</w:t>
      </w:r>
    </w:p>
    <w:p w:rsidR="0098465D" w:rsidRPr="00E721DE" w:rsidRDefault="0098465D" w:rsidP="0098465D">
      <w:pPr>
        <w:pStyle w:val="LabStepScreenshotLevel2"/>
      </w:pPr>
      <w:r>
        <w:drawing>
          <wp:inline distT="0" distB="0" distL="0" distR="0" wp14:anchorId="11AC5437" wp14:editId="3DAF8A76">
            <wp:extent cx="3108960" cy="126187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47_Workflow.png"/>
                    <pic:cNvPicPr/>
                  </pic:nvPicPr>
                  <pic:blipFill>
                    <a:blip r:embed="rId33">
                      <a:extLst>
                        <a:ext uri="{28A0092B-C50C-407E-A947-70E740481C1C}">
                          <a14:useLocalDpi xmlns:a14="http://schemas.microsoft.com/office/drawing/2010/main" val="0"/>
                        </a:ext>
                      </a:extLst>
                    </a:blip>
                    <a:stretch>
                      <a:fillRect/>
                    </a:stretch>
                  </pic:blipFill>
                  <pic:spPr>
                    <a:xfrm>
                      <a:off x="0" y="0"/>
                      <a:ext cx="3108960" cy="1261872"/>
                    </a:xfrm>
                    <a:prstGeom prst="rect">
                      <a:avLst/>
                    </a:prstGeom>
                  </pic:spPr>
                </pic:pic>
              </a:graphicData>
            </a:graphic>
          </wp:inline>
        </w:drawing>
      </w:r>
    </w:p>
    <w:p w:rsidR="00E721DE" w:rsidRDefault="00E721DE" w:rsidP="00E721DE">
      <w:pPr>
        <w:pStyle w:val="LabStepNumberedLevel2"/>
      </w:pPr>
      <w:r>
        <w:t xml:space="preserve">Set </w:t>
      </w:r>
      <w:r w:rsidRPr="006E2544">
        <w:t>the Go to</w:t>
      </w:r>
      <w:r w:rsidRPr="006E2544">
        <w:rPr>
          <w:b/>
        </w:rPr>
        <w:t xml:space="preserve"> stage </w:t>
      </w:r>
      <w:r>
        <w:t xml:space="preserve">to </w:t>
      </w:r>
      <w:proofErr w:type="spellStart"/>
      <w:r>
        <w:rPr>
          <w:b/>
        </w:rPr>
        <w:t>Employee</w:t>
      </w:r>
      <w:r w:rsidRPr="006E2544">
        <w:rPr>
          <w:b/>
        </w:rPr>
        <w:t>Announcement</w:t>
      </w:r>
      <w:proofErr w:type="spellEnd"/>
      <w:r>
        <w:t>.</w:t>
      </w:r>
    </w:p>
    <w:p w:rsidR="00E721DE" w:rsidRDefault="0098465D" w:rsidP="0098465D">
      <w:pPr>
        <w:pStyle w:val="LabStepScreenshotLevel2"/>
      </w:pPr>
      <w:r>
        <w:drawing>
          <wp:inline distT="0" distB="0" distL="0" distR="0" wp14:anchorId="4C6AD684" wp14:editId="53421229">
            <wp:extent cx="3236976" cy="1298448"/>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48_Workflow.png"/>
                    <pic:cNvPicPr/>
                  </pic:nvPicPr>
                  <pic:blipFill>
                    <a:blip r:embed="rId34">
                      <a:extLst>
                        <a:ext uri="{28A0092B-C50C-407E-A947-70E740481C1C}">
                          <a14:useLocalDpi xmlns:a14="http://schemas.microsoft.com/office/drawing/2010/main" val="0"/>
                        </a:ext>
                      </a:extLst>
                    </a:blip>
                    <a:stretch>
                      <a:fillRect/>
                    </a:stretch>
                  </pic:blipFill>
                  <pic:spPr>
                    <a:xfrm>
                      <a:off x="0" y="0"/>
                      <a:ext cx="3236976" cy="1298448"/>
                    </a:xfrm>
                    <a:prstGeom prst="rect">
                      <a:avLst/>
                    </a:prstGeom>
                  </pic:spPr>
                </pic:pic>
              </a:graphicData>
            </a:graphic>
          </wp:inline>
        </w:drawing>
      </w:r>
    </w:p>
    <w:p w:rsidR="0096195F" w:rsidRDefault="0096195F" w:rsidP="0096195F">
      <w:pPr>
        <w:pStyle w:val="LabStepNumbered"/>
      </w:pPr>
      <w:r>
        <w:t xml:space="preserve">Follow these steps to </w:t>
      </w:r>
      <w:r w:rsidR="007066D0">
        <w:t>create a Create List Item action in</w:t>
      </w:r>
      <w:r>
        <w:t xml:space="preserve"> the </w:t>
      </w:r>
      <w:proofErr w:type="spellStart"/>
      <w:r w:rsidRPr="007066D0">
        <w:rPr>
          <w:b/>
        </w:rPr>
        <w:t>CustomerAnnouncements</w:t>
      </w:r>
      <w:proofErr w:type="spellEnd"/>
      <w:r>
        <w:t xml:space="preserve"> Stage:</w:t>
      </w:r>
    </w:p>
    <w:p w:rsidR="002B1DC1" w:rsidRDefault="000E3427" w:rsidP="000E3427">
      <w:pPr>
        <w:pStyle w:val="LabStepNumberedLevel2"/>
      </w:pPr>
      <w:r w:rsidRPr="000E3427">
        <w:t>In</w:t>
      </w:r>
      <w:r>
        <w:t xml:space="preserve"> the</w:t>
      </w:r>
      <w:r w:rsidRPr="000E3427">
        <w:t xml:space="preserve"> </w:t>
      </w:r>
      <w:proofErr w:type="spellStart"/>
      <w:r w:rsidR="0096195F">
        <w:rPr>
          <w:b/>
        </w:rPr>
        <w:t>Customer</w:t>
      </w:r>
      <w:r w:rsidRPr="000E3427">
        <w:rPr>
          <w:b/>
        </w:rPr>
        <w:t>Announcement</w:t>
      </w:r>
      <w:proofErr w:type="spellEnd"/>
      <w:r w:rsidRPr="000E3427">
        <w:t xml:space="preserve"> Stage,</w:t>
      </w:r>
      <w:r>
        <w:t xml:space="preserve"> </w:t>
      </w:r>
      <w:r w:rsidR="002B1DC1">
        <w:t xml:space="preserve">place your cursor below the </w:t>
      </w:r>
      <w:r w:rsidR="002B1DC1" w:rsidRPr="002B1DC1">
        <w:rPr>
          <w:b/>
        </w:rPr>
        <w:t xml:space="preserve">Start typing or use </w:t>
      </w:r>
      <w:r w:rsidR="002B1DC1">
        <w:rPr>
          <w:b/>
        </w:rPr>
        <w:t xml:space="preserve">the Insert group on the Ribbon </w:t>
      </w:r>
      <w:r w:rsidR="002B1DC1">
        <w:t>section.</w:t>
      </w:r>
    </w:p>
    <w:p w:rsidR="002B1DC1" w:rsidRDefault="002B1DC1" w:rsidP="002B1DC1">
      <w:pPr>
        <w:pStyle w:val="LabStepScreenshotLevel2"/>
      </w:pPr>
      <w:r>
        <w:lastRenderedPageBreak/>
        <w:drawing>
          <wp:inline distT="0" distB="0" distL="0" distR="0" wp14:anchorId="4216F9DD" wp14:editId="09E77B42">
            <wp:extent cx="3236976" cy="2633472"/>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0_Workflow.png"/>
                    <pic:cNvPicPr/>
                  </pic:nvPicPr>
                  <pic:blipFill>
                    <a:blip r:embed="rId35">
                      <a:extLst>
                        <a:ext uri="{28A0092B-C50C-407E-A947-70E740481C1C}">
                          <a14:useLocalDpi xmlns:a14="http://schemas.microsoft.com/office/drawing/2010/main" val="0"/>
                        </a:ext>
                      </a:extLst>
                    </a:blip>
                    <a:stretch>
                      <a:fillRect/>
                    </a:stretch>
                  </pic:blipFill>
                  <pic:spPr>
                    <a:xfrm>
                      <a:off x="0" y="0"/>
                      <a:ext cx="3236976" cy="2633472"/>
                    </a:xfrm>
                    <a:prstGeom prst="rect">
                      <a:avLst/>
                    </a:prstGeom>
                  </pic:spPr>
                </pic:pic>
              </a:graphicData>
            </a:graphic>
          </wp:inline>
        </w:drawing>
      </w:r>
    </w:p>
    <w:p w:rsidR="002B1DC1" w:rsidRDefault="002B1DC1" w:rsidP="002B1DC1">
      <w:pPr>
        <w:pStyle w:val="LabStepNumberedLevel2"/>
      </w:pPr>
      <w:r>
        <w:t xml:space="preserve">From the </w:t>
      </w:r>
      <w:r w:rsidRPr="002B1DC1">
        <w:rPr>
          <w:b/>
        </w:rPr>
        <w:t>Action</w:t>
      </w:r>
      <w:r>
        <w:t xml:space="preserve"> ribbon button, select </w:t>
      </w:r>
      <w:r w:rsidRPr="002B1DC1">
        <w:rPr>
          <w:b/>
        </w:rPr>
        <w:t>Create</w:t>
      </w:r>
      <w:r>
        <w:t xml:space="preserve"> </w:t>
      </w:r>
      <w:r w:rsidRPr="002B1DC1">
        <w:rPr>
          <w:b/>
        </w:rPr>
        <w:t>List</w:t>
      </w:r>
      <w:r>
        <w:t xml:space="preserve"> </w:t>
      </w:r>
      <w:r w:rsidRPr="002B1DC1">
        <w:rPr>
          <w:b/>
        </w:rPr>
        <w:t>Item</w:t>
      </w:r>
      <w:r>
        <w:t>.</w:t>
      </w:r>
    </w:p>
    <w:p w:rsidR="002B1DC1" w:rsidRDefault="002B1DC1" w:rsidP="002B1DC1">
      <w:pPr>
        <w:pStyle w:val="LabStepScreenshotLevel2"/>
      </w:pPr>
      <w:r>
        <w:drawing>
          <wp:inline distT="0" distB="0" distL="0" distR="0" wp14:anchorId="51A26C08" wp14:editId="5C617058">
            <wp:extent cx="3319272" cy="2852928"/>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49_Workflow.png"/>
                    <pic:cNvPicPr/>
                  </pic:nvPicPr>
                  <pic:blipFill>
                    <a:blip r:embed="rId36">
                      <a:extLst>
                        <a:ext uri="{28A0092B-C50C-407E-A947-70E740481C1C}">
                          <a14:useLocalDpi xmlns:a14="http://schemas.microsoft.com/office/drawing/2010/main" val="0"/>
                        </a:ext>
                      </a:extLst>
                    </a:blip>
                    <a:stretch>
                      <a:fillRect/>
                    </a:stretch>
                  </pic:blipFill>
                  <pic:spPr>
                    <a:xfrm>
                      <a:off x="0" y="0"/>
                      <a:ext cx="3319272" cy="2852928"/>
                    </a:xfrm>
                    <a:prstGeom prst="rect">
                      <a:avLst/>
                    </a:prstGeom>
                  </pic:spPr>
                </pic:pic>
              </a:graphicData>
            </a:graphic>
          </wp:inline>
        </w:drawing>
      </w:r>
    </w:p>
    <w:p w:rsidR="00450C7E" w:rsidRDefault="00022192" w:rsidP="005E2C67">
      <w:pPr>
        <w:pStyle w:val="LabStepNumberedLevel2"/>
      </w:pPr>
      <w:r>
        <w:t xml:space="preserve">Click on </w:t>
      </w:r>
      <w:proofErr w:type="gramStart"/>
      <w:r>
        <w:t xml:space="preserve">the </w:t>
      </w:r>
      <w:r w:rsidRPr="00022192">
        <w:rPr>
          <w:b/>
        </w:rPr>
        <w:t>this</w:t>
      </w:r>
      <w:proofErr w:type="gramEnd"/>
      <w:r w:rsidRPr="00022192">
        <w:rPr>
          <w:b/>
        </w:rPr>
        <w:t xml:space="preserve"> list </w:t>
      </w:r>
      <w:r>
        <w:t xml:space="preserve">link next to </w:t>
      </w:r>
      <w:r w:rsidRPr="00022192">
        <w:rPr>
          <w:b/>
        </w:rPr>
        <w:t>Create item</w:t>
      </w:r>
      <w:r>
        <w:t xml:space="preserve"> </w:t>
      </w:r>
      <w:r w:rsidRPr="00022192">
        <w:rPr>
          <w:b/>
        </w:rPr>
        <w:t>in</w:t>
      </w:r>
      <w:r>
        <w:t>.</w:t>
      </w:r>
    </w:p>
    <w:p w:rsidR="00644305" w:rsidRDefault="0066759C" w:rsidP="005E2C67">
      <w:pPr>
        <w:pStyle w:val="LabStepNumberedLevel2"/>
      </w:pPr>
      <w:r>
        <w:t xml:space="preserve">From the </w:t>
      </w:r>
      <w:r w:rsidRPr="0066759C">
        <w:rPr>
          <w:b/>
        </w:rPr>
        <w:t>List</w:t>
      </w:r>
      <w:r>
        <w:t xml:space="preserve"> drop-down select </w:t>
      </w:r>
      <w:r w:rsidRPr="0066759C">
        <w:rPr>
          <w:b/>
        </w:rPr>
        <w:t>Customer Announcements</w:t>
      </w:r>
      <w:r>
        <w:t xml:space="preserve"> and then </w:t>
      </w:r>
      <w:r w:rsidR="002D38A3">
        <w:t>select</w:t>
      </w:r>
      <w:r>
        <w:t xml:space="preserve"> </w:t>
      </w:r>
      <w:r w:rsidR="002D38A3">
        <w:t xml:space="preserve">the </w:t>
      </w:r>
      <w:r w:rsidR="002D38A3" w:rsidRPr="002D38A3">
        <w:rPr>
          <w:b/>
        </w:rPr>
        <w:t>Title (*)</w:t>
      </w:r>
      <w:r w:rsidR="002D38A3">
        <w:t xml:space="preserve"> field and click on</w:t>
      </w:r>
      <w:r>
        <w:t xml:space="preserve"> the </w:t>
      </w:r>
      <w:r w:rsidR="002D38A3">
        <w:rPr>
          <w:b/>
        </w:rPr>
        <w:t>Modify</w:t>
      </w:r>
      <w:r>
        <w:t xml:space="preserve"> button.</w:t>
      </w:r>
    </w:p>
    <w:p w:rsidR="0066759C" w:rsidRDefault="0066759C" w:rsidP="0066759C">
      <w:pPr>
        <w:pStyle w:val="LabStepScreenshotLevel2"/>
      </w:pPr>
      <w:r>
        <w:lastRenderedPageBreak/>
        <w:drawing>
          <wp:inline distT="0" distB="0" distL="0" distR="0" wp14:anchorId="2EA1B8C3" wp14:editId="1FC3247B">
            <wp:extent cx="2066544" cy="1784259"/>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1_Workflow.png"/>
                    <pic:cNvPicPr/>
                  </pic:nvPicPr>
                  <pic:blipFill>
                    <a:blip r:embed="rId37">
                      <a:extLst>
                        <a:ext uri="{28A0092B-C50C-407E-A947-70E740481C1C}">
                          <a14:useLocalDpi xmlns:a14="http://schemas.microsoft.com/office/drawing/2010/main" val="0"/>
                        </a:ext>
                      </a:extLst>
                    </a:blip>
                    <a:stretch>
                      <a:fillRect/>
                    </a:stretch>
                  </pic:blipFill>
                  <pic:spPr>
                    <a:xfrm>
                      <a:off x="0" y="0"/>
                      <a:ext cx="2066544" cy="1784259"/>
                    </a:xfrm>
                    <a:prstGeom prst="rect">
                      <a:avLst/>
                    </a:prstGeom>
                  </pic:spPr>
                </pic:pic>
              </a:graphicData>
            </a:graphic>
          </wp:inline>
        </w:drawing>
      </w:r>
    </w:p>
    <w:p w:rsidR="0066759C" w:rsidRDefault="00715C82" w:rsidP="002D38A3">
      <w:pPr>
        <w:pStyle w:val="LabStepNumberedLevel2"/>
      </w:pPr>
      <w:r>
        <w:t xml:space="preserve">From the </w:t>
      </w:r>
      <w:r w:rsidRPr="00715C82">
        <w:rPr>
          <w:b/>
        </w:rPr>
        <w:t>Value Assignment</w:t>
      </w:r>
      <w:r>
        <w:t xml:space="preserve"> dialog for the Title field, click on the </w:t>
      </w:r>
      <w:proofErr w:type="spellStart"/>
      <w:proofErr w:type="gramStart"/>
      <w:r w:rsidRPr="00715C82">
        <w:rPr>
          <w:b/>
        </w:rPr>
        <w:t>fx</w:t>
      </w:r>
      <w:proofErr w:type="spellEnd"/>
      <w:proofErr w:type="gramEnd"/>
      <w:r>
        <w:t xml:space="preserve"> icon.</w:t>
      </w:r>
    </w:p>
    <w:p w:rsidR="00715C82" w:rsidRDefault="00715C82" w:rsidP="00715C82">
      <w:pPr>
        <w:pStyle w:val="LabStepScreenshotLevel2"/>
      </w:pPr>
      <w:r>
        <w:drawing>
          <wp:inline distT="0" distB="0" distL="0" distR="0" wp14:anchorId="7CE13A2E" wp14:editId="222A1990">
            <wp:extent cx="1426464" cy="85953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2_Workflow.png"/>
                    <pic:cNvPicPr/>
                  </pic:nvPicPr>
                  <pic:blipFill>
                    <a:blip r:embed="rId38">
                      <a:extLst>
                        <a:ext uri="{28A0092B-C50C-407E-A947-70E740481C1C}">
                          <a14:useLocalDpi xmlns:a14="http://schemas.microsoft.com/office/drawing/2010/main" val="0"/>
                        </a:ext>
                      </a:extLst>
                    </a:blip>
                    <a:stretch>
                      <a:fillRect/>
                    </a:stretch>
                  </pic:blipFill>
                  <pic:spPr>
                    <a:xfrm>
                      <a:off x="0" y="0"/>
                      <a:ext cx="1426464" cy="859536"/>
                    </a:xfrm>
                    <a:prstGeom prst="rect">
                      <a:avLst/>
                    </a:prstGeom>
                  </pic:spPr>
                </pic:pic>
              </a:graphicData>
            </a:graphic>
          </wp:inline>
        </w:drawing>
      </w:r>
    </w:p>
    <w:p w:rsidR="00715C82" w:rsidRDefault="00153217" w:rsidP="00715C82">
      <w:pPr>
        <w:pStyle w:val="LabStepNumberedLevel2"/>
      </w:pPr>
      <w:r>
        <w:t xml:space="preserve">From the </w:t>
      </w:r>
      <w:r w:rsidRPr="00153217">
        <w:rPr>
          <w:b/>
        </w:rPr>
        <w:t>Lookup for Single line of text</w:t>
      </w:r>
      <w:r>
        <w:t xml:space="preserve"> dialog, e</w:t>
      </w:r>
      <w:r w:rsidR="00715C82">
        <w:t xml:space="preserve">nsure </w:t>
      </w:r>
      <w:r w:rsidR="00715C82" w:rsidRPr="00715C82">
        <w:rPr>
          <w:b/>
        </w:rPr>
        <w:t>Current Item</w:t>
      </w:r>
      <w:r w:rsidR="00715C82">
        <w:t xml:space="preserve"> is selected for the </w:t>
      </w:r>
      <w:r w:rsidR="00715C82" w:rsidRPr="00715C82">
        <w:rPr>
          <w:b/>
        </w:rPr>
        <w:t>Data source</w:t>
      </w:r>
      <w:r>
        <w:t>. S</w:t>
      </w:r>
      <w:r w:rsidR="00715C82">
        <w:t xml:space="preserve">et the </w:t>
      </w:r>
      <w:r w:rsidR="00715C82" w:rsidRPr="00715C82">
        <w:rPr>
          <w:b/>
        </w:rPr>
        <w:t>Field from source</w:t>
      </w:r>
      <w:r w:rsidR="00715C82">
        <w:t xml:space="preserve"> to </w:t>
      </w:r>
      <w:r w:rsidR="00715C82" w:rsidRPr="00715C82">
        <w:rPr>
          <w:b/>
        </w:rPr>
        <w:t>Title</w:t>
      </w:r>
      <w:r w:rsidR="00715C82">
        <w:t xml:space="preserve"> and then click </w:t>
      </w:r>
      <w:r w:rsidR="00715C82" w:rsidRPr="00715C82">
        <w:rPr>
          <w:b/>
        </w:rPr>
        <w:t>OK</w:t>
      </w:r>
      <w:r w:rsidR="00715C82">
        <w:t>.</w:t>
      </w:r>
    </w:p>
    <w:p w:rsidR="00715C82" w:rsidRDefault="00715C82" w:rsidP="00715C82">
      <w:pPr>
        <w:pStyle w:val="LabStepScreenshotLevel2"/>
      </w:pPr>
      <w:r>
        <w:drawing>
          <wp:inline distT="0" distB="0" distL="0" distR="0" wp14:anchorId="60753BB9" wp14:editId="44237FA1">
            <wp:extent cx="2075688" cy="1115568"/>
            <wp:effectExtent l="0" t="0" r="127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53_Workflow.png"/>
                    <pic:cNvPicPr/>
                  </pic:nvPicPr>
                  <pic:blipFill>
                    <a:blip r:embed="rId39">
                      <a:extLst>
                        <a:ext uri="{28A0092B-C50C-407E-A947-70E740481C1C}">
                          <a14:useLocalDpi xmlns:a14="http://schemas.microsoft.com/office/drawing/2010/main" val="0"/>
                        </a:ext>
                      </a:extLst>
                    </a:blip>
                    <a:stretch>
                      <a:fillRect/>
                    </a:stretch>
                  </pic:blipFill>
                  <pic:spPr>
                    <a:xfrm>
                      <a:off x="0" y="0"/>
                      <a:ext cx="2075688" cy="1115568"/>
                    </a:xfrm>
                    <a:prstGeom prst="rect">
                      <a:avLst/>
                    </a:prstGeom>
                  </pic:spPr>
                </pic:pic>
              </a:graphicData>
            </a:graphic>
          </wp:inline>
        </w:drawing>
      </w:r>
    </w:p>
    <w:p w:rsidR="00CA1945" w:rsidRDefault="00EF5303" w:rsidP="00956904">
      <w:pPr>
        <w:pStyle w:val="LabStepNumberedLevel2"/>
      </w:pPr>
      <w:r>
        <w:t xml:space="preserve">From the </w:t>
      </w:r>
      <w:r w:rsidRPr="00EF5303">
        <w:rPr>
          <w:b/>
        </w:rPr>
        <w:t>Value Assignment</w:t>
      </w:r>
      <w:r>
        <w:t xml:space="preserve"> dialog, click </w:t>
      </w:r>
      <w:r w:rsidRPr="00EF5303">
        <w:rPr>
          <w:b/>
        </w:rPr>
        <w:t>OK</w:t>
      </w:r>
      <w:r>
        <w:t>.</w:t>
      </w:r>
    </w:p>
    <w:p w:rsidR="00EF5303" w:rsidRDefault="00EF5303" w:rsidP="00EF5303">
      <w:pPr>
        <w:pStyle w:val="LabStepScreenshotLevel2"/>
      </w:pPr>
      <w:r>
        <w:drawing>
          <wp:inline distT="0" distB="0" distL="0" distR="0" wp14:anchorId="73EF8844" wp14:editId="1E2ACED3">
            <wp:extent cx="1435608" cy="8686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4_Workflow.png"/>
                    <pic:cNvPicPr/>
                  </pic:nvPicPr>
                  <pic:blipFill>
                    <a:blip r:embed="rId40">
                      <a:extLst>
                        <a:ext uri="{28A0092B-C50C-407E-A947-70E740481C1C}">
                          <a14:useLocalDpi xmlns:a14="http://schemas.microsoft.com/office/drawing/2010/main" val="0"/>
                        </a:ext>
                      </a:extLst>
                    </a:blip>
                    <a:stretch>
                      <a:fillRect/>
                    </a:stretch>
                  </pic:blipFill>
                  <pic:spPr>
                    <a:xfrm>
                      <a:off x="0" y="0"/>
                      <a:ext cx="1435608" cy="868680"/>
                    </a:xfrm>
                    <a:prstGeom prst="rect">
                      <a:avLst/>
                    </a:prstGeom>
                  </pic:spPr>
                </pic:pic>
              </a:graphicData>
            </a:graphic>
          </wp:inline>
        </w:drawing>
      </w:r>
    </w:p>
    <w:p w:rsidR="003937A9" w:rsidRDefault="00F06A73" w:rsidP="009E4D46">
      <w:pPr>
        <w:pStyle w:val="LabStepNumberedLevel2"/>
      </w:pPr>
      <w:r>
        <w:t xml:space="preserve">Now click the </w:t>
      </w:r>
      <w:r w:rsidRPr="00F06A73">
        <w:rPr>
          <w:b/>
        </w:rPr>
        <w:t>Add</w:t>
      </w:r>
      <w:r>
        <w:t xml:space="preserve"> button to add another field.</w:t>
      </w:r>
    </w:p>
    <w:p w:rsidR="00F06A73" w:rsidRDefault="00F06A73" w:rsidP="00F06A73">
      <w:pPr>
        <w:pStyle w:val="LabStepScreenshotLevel2"/>
      </w:pPr>
      <w:r>
        <w:lastRenderedPageBreak/>
        <w:drawing>
          <wp:inline distT="0" distB="0" distL="0" distR="0" wp14:anchorId="44582D5E" wp14:editId="69DC7986">
            <wp:extent cx="2066544" cy="17830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55_Workflow.png"/>
                    <pic:cNvPicPr/>
                  </pic:nvPicPr>
                  <pic:blipFill>
                    <a:blip r:embed="rId41">
                      <a:extLst>
                        <a:ext uri="{28A0092B-C50C-407E-A947-70E740481C1C}">
                          <a14:useLocalDpi xmlns:a14="http://schemas.microsoft.com/office/drawing/2010/main" val="0"/>
                        </a:ext>
                      </a:extLst>
                    </a:blip>
                    <a:stretch>
                      <a:fillRect/>
                    </a:stretch>
                  </pic:blipFill>
                  <pic:spPr>
                    <a:xfrm>
                      <a:off x="0" y="0"/>
                      <a:ext cx="2066544" cy="1783080"/>
                    </a:xfrm>
                    <a:prstGeom prst="rect">
                      <a:avLst/>
                    </a:prstGeom>
                  </pic:spPr>
                </pic:pic>
              </a:graphicData>
            </a:graphic>
          </wp:inline>
        </w:drawing>
      </w:r>
    </w:p>
    <w:p w:rsidR="00F06A73" w:rsidRDefault="00F06A73" w:rsidP="00F06A73">
      <w:pPr>
        <w:pStyle w:val="LabStepNumberedLevel2"/>
      </w:pPr>
      <w:r>
        <w:t xml:space="preserve">Select </w:t>
      </w:r>
      <w:r w:rsidRPr="00F06A73">
        <w:rPr>
          <w:b/>
        </w:rPr>
        <w:t>Body</w:t>
      </w:r>
      <w:r>
        <w:t xml:space="preserve"> from the </w:t>
      </w:r>
      <w:r w:rsidRPr="00F06A73">
        <w:rPr>
          <w:b/>
        </w:rPr>
        <w:t>Set this field</w:t>
      </w:r>
      <w:r>
        <w:t xml:space="preserve"> drop-down list and then click on the </w:t>
      </w:r>
      <w:proofErr w:type="spellStart"/>
      <w:proofErr w:type="gramStart"/>
      <w:r w:rsidRPr="00F06A73">
        <w:rPr>
          <w:b/>
        </w:rPr>
        <w:t>fx</w:t>
      </w:r>
      <w:proofErr w:type="spellEnd"/>
      <w:proofErr w:type="gramEnd"/>
      <w:r>
        <w:t xml:space="preserve"> icon.</w:t>
      </w:r>
    </w:p>
    <w:p w:rsidR="00F06A73" w:rsidRDefault="00F06A73" w:rsidP="00F06A73">
      <w:pPr>
        <w:pStyle w:val="LabStepScreenshotLevel2"/>
      </w:pPr>
      <w:r>
        <w:drawing>
          <wp:inline distT="0" distB="0" distL="0" distR="0" wp14:anchorId="4A5F00C6" wp14:editId="74BFA001">
            <wp:extent cx="1426464" cy="859536"/>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56_Workflow.png"/>
                    <pic:cNvPicPr/>
                  </pic:nvPicPr>
                  <pic:blipFill>
                    <a:blip r:embed="rId42">
                      <a:extLst>
                        <a:ext uri="{28A0092B-C50C-407E-A947-70E740481C1C}">
                          <a14:useLocalDpi xmlns:a14="http://schemas.microsoft.com/office/drawing/2010/main" val="0"/>
                        </a:ext>
                      </a:extLst>
                    </a:blip>
                    <a:stretch>
                      <a:fillRect/>
                    </a:stretch>
                  </pic:blipFill>
                  <pic:spPr>
                    <a:xfrm>
                      <a:off x="0" y="0"/>
                      <a:ext cx="1426464" cy="859536"/>
                    </a:xfrm>
                    <a:prstGeom prst="rect">
                      <a:avLst/>
                    </a:prstGeom>
                  </pic:spPr>
                </pic:pic>
              </a:graphicData>
            </a:graphic>
          </wp:inline>
        </w:drawing>
      </w:r>
    </w:p>
    <w:p w:rsidR="00F06A73" w:rsidRDefault="00153217" w:rsidP="003C230C">
      <w:pPr>
        <w:pStyle w:val="LabStepNumberedLevel2"/>
      </w:pPr>
      <w:r>
        <w:t xml:space="preserve">From the </w:t>
      </w:r>
      <w:r w:rsidRPr="00153217">
        <w:rPr>
          <w:b/>
        </w:rPr>
        <w:t>Lookup for Multiple lines of text</w:t>
      </w:r>
      <w:r>
        <w:t xml:space="preserve"> dialog, ensure </w:t>
      </w:r>
      <w:r w:rsidRPr="00153217">
        <w:rPr>
          <w:b/>
        </w:rPr>
        <w:t>Current Item</w:t>
      </w:r>
      <w:r>
        <w:t xml:space="preserve"> is selected for the </w:t>
      </w:r>
      <w:r w:rsidRPr="00153217">
        <w:rPr>
          <w:b/>
        </w:rPr>
        <w:t>Data source</w:t>
      </w:r>
      <w:r>
        <w:t xml:space="preserve">. Set the </w:t>
      </w:r>
      <w:r w:rsidRPr="00715C82">
        <w:rPr>
          <w:b/>
        </w:rPr>
        <w:t>Field from source</w:t>
      </w:r>
      <w:r>
        <w:t xml:space="preserve"> to </w:t>
      </w:r>
      <w:r>
        <w:rPr>
          <w:b/>
        </w:rPr>
        <w:t>Body</w:t>
      </w:r>
      <w:r>
        <w:t xml:space="preserve"> and then click </w:t>
      </w:r>
      <w:r w:rsidRPr="00715C82">
        <w:rPr>
          <w:b/>
        </w:rPr>
        <w:t>OK</w:t>
      </w:r>
      <w:r>
        <w:t>.</w:t>
      </w:r>
    </w:p>
    <w:p w:rsidR="009237C3" w:rsidRDefault="00153217" w:rsidP="009237C3">
      <w:pPr>
        <w:pStyle w:val="LabStepScreenshotLevel2"/>
      </w:pPr>
      <w:r>
        <w:drawing>
          <wp:inline distT="0" distB="0" distL="0" distR="0" wp14:anchorId="020018A6" wp14:editId="5FBDC3D5">
            <wp:extent cx="2066544" cy="1115568"/>
            <wp:effectExtent l="0" t="0" r="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57_Workflow.png"/>
                    <pic:cNvPicPr/>
                  </pic:nvPicPr>
                  <pic:blipFill>
                    <a:blip r:embed="rId43">
                      <a:extLst>
                        <a:ext uri="{28A0092B-C50C-407E-A947-70E740481C1C}">
                          <a14:useLocalDpi xmlns:a14="http://schemas.microsoft.com/office/drawing/2010/main" val="0"/>
                        </a:ext>
                      </a:extLst>
                    </a:blip>
                    <a:stretch>
                      <a:fillRect/>
                    </a:stretch>
                  </pic:blipFill>
                  <pic:spPr>
                    <a:xfrm>
                      <a:off x="0" y="0"/>
                      <a:ext cx="2066544" cy="1115568"/>
                    </a:xfrm>
                    <a:prstGeom prst="rect">
                      <a:avLst/>
                    </a:prstGeom>
                  </pic:spPr>
                </pic:pic>
              </a:graphicData>
            </a:graphic>
          </wp:inline>
        </w:drawing>
      </w:r>
    </w:p>
    <w:p w:rsidR="009237C3" w:rsidRDefault="009237C3" w:rsidP="009237C3">
      <w:pPr>
        <w:pStyle w:val="LabStepNumberedLevel2"/>
      </w:pPr>
      <w:r>
        <w:t xml:space="preserve">From the </w:t>
      </w:r>
      <w:r w:rsidRPr="00EF5303">
        <w:rPr>
          <w:b/>
        </w:rPr>
        <w:t>Value Assignment</w:t>
      </w:r>
      <w:r>
        <w:t xml:space="preserve"> dialog, click </w:t>
      </w:r>
      <w:r w:rsidRPr="00EF5303">
        <w:rPr>
          <w:b/>
        </w:rPr>
        <w:t>OK</w:t>
      </w:r>
      <w:r>
        <w:t>.</w:t>
      </w:r>
    </w:p>
    <w:p w:rsidR="009237C3" w:rsidRDefault="00396A66" w:rsidP="009237C3">
      <w:pPr>
        <w:pStyle w:val="LabStepNumberedLevel2"/>
      </w:pPr>
      <w:r>
        <w:t xml:space="preserve">Notice the </w:t>
      </w:r>
      <w:r w:rsidRPr="00396A66">
        <w:rPr>
          <w:b/>
        </w:rPr>
        <w:t>Title</w:t>
      </w:r>
      <w:r>
        <w:t xml:space="preserve"> and </w:t>
      </w:r>
      <w:r w:rsidRPr="00396A66">
        <w:rPr>
          <w:b/>
        </w:rPr>
        <w:t>Body</w:t>
      </w:r>
      <w:r>
        <w:t xml:space="preserve"> fields are configured. Now click </w:t>
      </w:r>
      <w:r w:rsidRPr="00396A66">
        <w:rPr>
          <w:b/>
        </w:rPr>
        <w:t>OK</w:t>
      </w:r>
      <w:r>
        <w:t>.</w:t>
      </w:r>
    </w:p>
    <w:p w:rsidR="00396A66" w:rsidRDefault="00396A66" w:rsidP="00396A66">
      <w:pPr>
        <w:pStyle w:val="LabStepScreenshotLevel2"/>
      </w:pPr>
      <w:r>
        <w:drawing>
          <wp:inline distT="0" distB="0" distL="0" distR="0" wp14:anchorId="51B3C19F" wp14:editId="4655D672">
            <wp:extent cx="2066544" cy="179222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58_Workflow.png"/>
                    <pic:cNvPicPr/>
                  </pic:nvPicPr>
                  <pic:blipFill>
                    <a:blip r:embed="rId44">
                      <a:extLst>
                        <a:ext uri="{28A0092B-C50C-407E-A947-70E740481C1C}">
                          <a14:useLocalDpi xmlns:a14="http://schemas.microsoft.com/office/drawing/2010/main" val="0"/>
                        </a:ext>
                      </a:extLst>
                    </a:blip>
                    <a:stretch>
                      <a:fillRect/>
                    </a:stretch>
                  </pic:blipFill>
                  <pic:spPr>
                    <a:xfrm>
                      <a:off x="0" y="0"/>
                      <a:ext cx="2066544" cy="1792224"/>
                    </a:xfrm>
                    <a:prstGeom prst="rect">
                      <a:avLst/>
                    </a:prstGeom>
                  </pic:spPr>
                </pic:pic>
              </a:graphicData>
            </a:graphic>
          </wp:inline>
        </w:drawing>
      </w:r>
    </w:p>
    <w:p w:rsidR="005A522C" w:rsidRDefault="00B5069D" w:rsidP="005A522C">
      <w:pPr>
        <w:pStyle w:val="LabStepNumberedLevel2"/>
      </w:pPr>
      <w:r>
        <w:t xml:space="preserve">Place your cursor in the </w:t>
      </w:r>
      <w:r w:rsidRPr="00B5069D">
        <w:rPr>
          <w:b/>
        </w:rPr>
        <w:t>Transition to stage</w:t>
      </w:r>
      <w:r>
        <w:t xml:space="preserve"> section of the </w:t>
      </w:r>
      <w:proofErr w:type="spellStart"/>
      <w:r w:rsidRPr="00B5069D">
        <w:rPr>
          <w:b/>
        </w:rPr>
        <w:t>CustomerAccouncement</w:t>
      </w:r>
      <w:proofErr w:type="spellEnd"/>
      <w:r>
        <w:t xml:space="preserve"> </w:t>
      </w:r>
      <w:proofErr w:type="gramStart"/>
      <w:r>
        <w:t>Stage,</w:t>
      </w:r>
      <w:proofErr w:type="gramEnd"/>
      <w:r>
        <w:t xml:space="preserve"> right-click and select </w:t>
      </w:r>
      <w:r w:rsidRPr="00B5069D">
        <w:rPr>
          <w:b/>
        </w:rPr>
        <w:t>Go to a stage</w:t>
      </w:r>
      <w:r>
        <w:t>.</w:t>
      </w:r>
    </w:p>
    <w:p w:rsidR="00B5069D" w:rsidRDefault="00B5069D" w:rsidP="00B5069D">
      <w:pPr>
        <w:pStyle w:val="LabStepScreenshotLevel2"/>
      </w:pPr>
      <w:r>
        <w:lastRenderedPageBreak/>
        <w:drawing>
          <wp:inline distT="0" distB="0" distL="0" distR="0" wp14:anchorId="26B084DC" wp14:editId="18E9DDE3">
            <wp:extent cx="3227832" cy="133502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59_Workflow.png"/>
                    <pic:cNvPicPr/>
                  </pic:nvPicPr>
                  <pic:blipFill>
                    <a:blip r:embed="rId45">
                      <a:extLst>
                        <a:ext uri="{28A0092B-C50C-407E-A947-70E740481C1C}">
                          <a14:useLocalDpi xmlns:a14="http://schemas.microsoft.com/office/drawing/2010/main" val="0"/>
                        </a:ext>
                      </a:extLst>
                    </a:blip>
                    <a:stretch>
                      <a:fillRect/>
                    </a:stretch>
                  </pic:blipFill>
                  <pic:spPr>
                    <a:xfrm>
                      <a:off x="0" y="0"/>
                      <a:ext cx="3227832" cy="1335024"/>
                    </a:xfrm>
                    <a:prstGeom prst="rect">
                      <a:avLst/>
                    </a:prstGeom>
                  </pic:spPr>
                </pic:pic>
              </a:graphicData>
            </a:graphic>
          </wp:inline>
        </w:drawing>
      </w:r>
    </w:p>
    <w:p w:rsidR="00B5069D" w:rsidRDefault="00CE1B6A" w:rsidP="00CE1B6A">
      <w:pPr>
        <w:pStyle w:val="LabStepNumberedLevel2"/>
      </w:pPr>
      <w:r>
        <w:t xml:space="preserve">Set </w:t>
      </w:r>
      <w:r w:rsidRPr="006E2544">
        <w:t>the Go to</w:t>
      </w:r>
      <w:r w:rsidRPr="006E2544">
        <w:rPr>
          <w:b/>
        </w:rPr>
        <w:t xml:space="preserve"> stage </w:t>
      </w:r>
      <w:r>
        <w:t xml:space="preserve">to </w:t>
      </w:r>
      <w:r>
        <w:rPr>
          <w:b/>
        </w:rPr>
        <w:t>End of Workflow</w:t>
      </w:r>
      <w:r>
        <w:t>.</w:t>
      </w:r>
    </w:p>
    <w:p w:rsidR="00CE1B6A" w:rsidRDefault="00CE1B6A" w:rsidP="00CE1B6A">
      <w:pPr>
        <w:pStyle w:val="LabStepScreenshotLevel2"/>
      </w:pPr>
      <w:r>
        <w:drawing>
          <wp:inline distT="0" distB="0" distL="0" distR="0" wp14:anchorId="19EEB45C" wp14:editId="67177570">
            <wp:extent cx="3154680" cy="68580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0_Workflow.png"/>
                    <pic:cNvPicPr/>
                  </pic:nvPicPr>
                  <pic:blipFill>
                    <a:blip r:embed="rId46">
                      <a:extLst>
                        <a:ext uri="{28A0092B-C50C-407E-A947-70E740481C1C}">
                          <a14:useLocalDpi xmlns:a14="http://schemas.microsoft.com/office/drawing/2010/main" val="0"/>
                        </a:ext>
                      </a:extLst>
                    </a:blip>
                    <a:stretch>
                      <a:fillRect/>
                    </a:stretch>
                  </pic:blipFill>
                  <pic:spPr>
                    <a:xfrm>
                      <a:off x="0" y="0"/>
                      <a:ext cx="3154680" cy="685800"/>
                    </a:xfrm>
                    <a:prstGeom prst="rect">
                      <a:avLst/>
                    </a:prstGeom>
                  </pic:spPr>
                </pic:pic>
              </a:graphicData>
            </a:graphic>
          </wp:inline>
        </w:drawing>
      </w:r>
    </w:p>
    <w:p w:rsidR="00F71689" w:rsidRDefault="00F71689" w:rsidP="00F71689">
      <w:pPr>
        <w:pStyle w:val="LabStepNumbered"/>
      </w:pPr>
      <w:r>
        <w:t xml:space="preserve">Repeat </w:t>
      </w:r>
      <w:r w:rsidR="00221150">
        <w:t>all of step 12</w:t>
      </w:r>
      <w:r>
        <w:t xml:space="preserve"> for</w:t>
      </w:r>
      <w:r w:rsidR="00806293">
        <w:t xml:space="preserve"> the </w:t>
      </w:r>
      <w:proofErr w:type="spellStart"/>
      <w:r w:rsidR="00806293" w:rsidRPr="00806293">
        <w:rPr>
          <w:b/>
        </w:rPr>
        <w:t>CustomerAnnouncement</w:t>
      </w:r>
      <w:proofErr w:type="spellEnd"/>
      <w:r w:rsidR="00701A10">
        <w:t xml:space="preserve"> Stage. Once complete, your workflow should look like the figure below.</w:t>
      </w:r>
    </w:p>
    <w:p w:rsidR="00806293" w:rsidRDefault="00701A10" w:rsidP="00701A10">
      <w:pPr>
        <w:pStyle w:val="LabStepScreenshot"/>
      </w:pPr>
      <w:r>
        <w:rPr>
          <w:noProof/>
        </w:rPr>
        <w:drawing>
          <wp:inline distT="0" distB="0" distL="0" distR="0" wp14:anchorId="25E4C22F" wp14:editId="3442AE30">
            <wp:extent cx="3236976" cy="2770632"/>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61_Workflow.png"/>
                    <pic:cNvPicPr/>
                  </pic:nvPicPr>
                  <pic:blipFill>
                    <a:blip r:embed="rId47">
                      <a:extLst>
                        <a:ext uri="{28A0092B-C50C-407E-A947-70E740481C1C}">
                          <a14:useLocalDpi xmlns:a14="http://schemas.microsoft.com/office/drawing/2010/main" val="0"/>
                        </a:ext>
                      </a:extLst>
                    </a:blip>
                    <a:stretch>
                      <a:fillRect/>
                    </a:stretch>
                  </pic:blipFill>
                  <pic:spPr>
                    <a:xfrm>
                      <a:off x="0" y="0"/>
                      <a:ext cx="3236976" cy="2770632"/>
                    </a:xfrm>
                    <a:prstGeom prst="rect">
                      <a:avLst/>
                    </a:prstGeom>
                  </pic:spPr>
                </pic:pic>
              </a:graphicData>
            </a:graphic>
          </wp:inline>
        </w:drawing>
      </w:r>
    </w:p>
    <w:p w:rsidR="00630734" w:rsidRDefault="00181C29" w:rsidP="004F6710">
      <w:pPr>
        <w:pStyle w:val="LabStepNumbered"/>
      </w:pPr>
      <w:r>
        <w:t xml:space="preserve">Click the </w:t>
      </w:r>
      <w:r w:rsidRPr="00181C29">
        <w:rPr>
          <w:b/>
        </w:rPr>
        <w:t>Save</w:t>
      </w:r>
      <w:r>
        <w:t xml:space="preserve"> icon in the ribbon </w:t>
      </w:r>
      <w:r w:rsidR="008E579E">
        <w:t>to save the workflow.</w:t>
      </w:r>
    </w:p>
    <w:p w:rsidR="004F6710" w:rsidRDefault="004F6710" w:rsidP="004F6710">
      <w:pPr>
        <w:pStyle w:val="Heading4"/>
      </w:pPr>
      <w:r>
        <w:t>Deploy and Test the Workflow</w:t>
      </w:r>
    </w:p>
    <w:p w:rsidR="004F6710" w:rsidRDefault="004F6710" w:rsidP="004F6710">
      <w:pPr>
        <w:pStyle w:val="LabExerciseLeadIn"/>
      </w:pPr>
      <w:r>
        <w:t>Now that you have saved the workflow you need to publish and test it. In the following steps you will test the workflow to ensure that it performs as expected.</w:t>
      </w:r>
    </w:p>
    <w:p w:rsidR="004F6710" w:rsidRDefault="004F6710" w:rsidP="004F6710">
      <w:pPr>
        <w:pStyle w:val="LabStepNumbered"/>
      </w:pPr>
      <w:r>
        <w:t xml:space="preserve">Ensure that you are still on the editing tab for the </w:t>
      </w:r>
      <w:r w:rsidR="00630734">
        <w:rPr>
          <w:b/>
        </w:rPr>
        <w:t>Move Announcement</w:t>
      </w:r>
      <w:r>
        <w:t xml:space="preserve"> workflow.</w:t>
      </w:r>
    </w:p>
    <w:p w:rsidR="004F6710" w:rsidRDefault="00E5289E" w:rsidP="004F6710">
      <w:pPr>
        <w:pStyle w:val="LabStepScreenshot"/>
      </w:pPr>
      <w:r>
        <w:rPr>
          <w:noProof/>
        </w:rPr>
        <w:lastRenderedPageBreak/>
        <w:drawing>
          <wp:inline distT="0" distB="0" distL="0" distR="0" wp14:anchorId="379DF31C" wp14:editId="6E27EC8B">
            <wp:extent cx="5074920" cy="267004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62_Workflow.png"/>
                    <pic:cNvPicPr/>
                  </pic:nvPicPr>
                  <pic:blipFill>
                    <a:blip r:embed="rId48">
                      <a:extLst>
                        <a:ext uri="{28A0092B-C50C-407E-A947-70E740481C1C}">
                          <a14:useLocalDpi xmlns:a14="http://schemas.microsoft.com/office/drawing/2010/main" val="0"/>
                        </a:ext>
                      </a:extLst>
                    </a:blip>
                    <a:stretch>
                      <a:fillRect/>
                    </a:stretch>
                  </pic:blipFill>
                  <pic:spPr>
                    <a:xfrm>
                      <a:off x="0" y="0"/>
                      <a:ext cx="5074920" cy="2670048"/>
                    </a:xfrm>
                    <a:prstGeom prst="rect">
                      <a:avLst/>
                    </a:prstGeom>
                  </pic:spPr>
                </pic:pic>
              </a:graphicData>
            </a:graphic>
          </wp:inline>
        </w:drawing>
      </w:r>
    </w:p>
    <w:p w:rsidR="004F6710" w:rsidRDefault="004F6710" w:rsidP="004F6710">
      <w:pPr>
        <w:pStyle w:val="LabStepNumbered"/>
      </w:pPr>
      <w:r>
        <w:t xml:space="preserve">From the ribbon, click </w:t>
      </w:r>
      <w:r w:rsidRPr="0092644B">
        <w:rPr>
          <w:b/>
        </w:rPr>
        <w:t>Publish</w:t>
      </w:r>
      <w:r>
        <w:t>.</w:t>
      </w:r>
    </w:p>
    <w:p w:rsidR="004F6710" w:rsidRPr="0092644B" w:rsidRDefault="004F6710" w:rsidP="004F6710">
      <w:pPr>
        <w:pStyle w:val="LabStepNumbered"/>
        <w:rPr>
          <w:rStyle w:val="Hyperlink"/>
          <w:b/>
          <w:bCs/>
          <w:color w:val="262626" w:themeColor="text1" w:themeTint="D9"/>
          <w:u w:val="none"/>
        </w:rPr>
      </w:pPr>
      <w:r>
        <w:t xml:space="preserve">Once the workflow is published return to the </w:t>
      </w:r>
      <w:r w:rsidR="005C0790">
        <w:t xml:space="preserve">Team Site </w:t>
      </w:r>
      <w:r>
        <w:t>in the browser</w:t>
      </w:r>
      <w:r w:rsidRPr="007542A9">
        <w:rPr>
          <w:rStyle w:val="Hyperlink"/>
          <w:u w:val="none"/>
        </w:rPr>
        <w:t>.</w:t>
      </w:r>
      <w:r>
        <w:rPr>
          <w:rStyle w:val="Hyperlink"/>
        </w:rPr>
        <w:t xml:space="preserve"> </w:t>
      </w:r>
    </w:p>
    <w:p w:rsidR="004F6710" w:rsidRDefault="007716E3" w:rsidP="004F6710">
      <w:pPr>
        <w:pStyle w:val="LabStepNumbered"/>
      </w:pPr>
      <w:r>
        <w:t xml:space="preserve">Now create </w:t>
      </w:r>
      <w:r w:rsidR="004F6710">
        <w:t xml:space="preserve">a test </w:t>
      </w:r>
      <w:r w:rsidR="00CD6A9C">
        <w:t>announcement</w:t>
      </w:r>
      <w:r w:rsidR="004F6710">
        <w:t xml:space="preserve"> for the workflow to process.</w:t>
      </w:r>
    </w:p>
    <w:p w:rsidR="004F6710" w:rsidRDefault="004F6710" w:rsidP="004F6710">
      <w:pPr>
        <w:pStyle w:val="LabStepNumberedLevel2"/>
      </w:pPr>
      <w:r>
        <w:t xml:space="preserve">In the Quick Launch click the link for the </w:t>
      </w:r>
      <w:r w:rsidR="00CD6A9C">
        <w:rPr>
          <w:b/>
        </w:rPr>
        <w:t>Announcements</w:t>
      </w:r>
      <w:r>
        <w:t xml:space="preserve"> library.</w:t>
      </w:r>
    </w:p>
    <w:p w:rsidR="007716E3" w:rsidRDefault="007716E3" w:rsidP="004F6710">
      <w:pPr>
        <w:pStyle w:val="LabStepNumberedLevel2"/>
      </w:pPr>
      <w:r>
        <w:t xml:space="preserve">Click </w:t>
      </w:r>
      <w:r w:rsidRPr="007716E3">
        <w:rPr>
          <w:b/>
        </w:rPr>
        <w:t xml:space="preserve">+ </w:t>
      </w:r>
      <w:r>
        <w:rPr>
          <w:b/>
        </w:rPr>
        <w:t>new announcement</w:t>
      </w:r>
      <w:r>
        <w:t xml:space="preserve"> to open the New Form to create a new announcement.</w:t>
      </w:r>
    </w:p>
    <w:p w:rsidR="007716E3" w:rsidRDefault="007716E3" w:rsidP="007716E3">
      <w:pPr>
        <w:pStyle w:val="LabStepScreenshotLevel2"/>
      </w:pPr>
      <w:r>
        <w:drawing>
          <wp:inline distT="0" distB="0" distL="0" distR="0" wp14:anchorId="0FBB4690" wp14:editId="14171A21">
            <wp:extent cx="2734056" cy="1124712"/>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3_Workflow.png"/>
                    <pic:cNvPicPr/>
                  </pic:nvPicPr>
                  <pic:blipFill>
                    <a:blip r:embed="rId49">
                      <a:extLst>
                        <a:ext uri="{28A0092B-C50C-407E-A947-70E740481C1C}">
                          <a14:useLocalDpi xmlns:a14="http://schemas.microsoft.com/office/drawing/2010/main" val="0"/>
                        </a:ext>
                      </a:extLst>
                    </a:blip>
                    <a:stretch>
                      <a:fillRect/>
                    </a:stretch>
                  </pic:blipFill>
                  <pic:spPr>
                    <a:xfrm>
                      <a:off x="0" y="0"/>
                      <a:ext cx="2734056" cy="1124712"/>
                    </a:xfrm>
                    <a:prstGeom prst="rect">
                      <a:avLst/>
                    </a:prstGeom>
                  </pic:spPr>
                </pic:pic>
              </a:graphicData>
            </a:graphic>
          </wp:inline>
        </w:drawing>
      </w:r>
      <w:bookmarkStart w:id="0" w:name="_GoBack"/>
      <w:bookmarkEnd w:id="0"/>
    </w:p>
    <w:p w:rsidR="00394296" w:rsidRDefault="00394296" w:rsidP="00394296">
      <w:pPr>
        <w:pStyle w:val="LabStepNumberedLevel2"/>
      </w:pPr>
      <w:r>
        <w:t xml:space="preserve">Set the </w:t>
      </w:r>
      <w:r>
        <w:rPr>
          <w:b/>
        </w:rPr>
        <w:t>Title</w:t>
      </w:r>
      <w:r>
        <w:t xml:space="preserve"> to </w:t>
      </w:r>
      <w:r w:rsidRPr="00394296">
        <w:rPr>
          <w:b/>
        </w:rPr>
        <w:t>New Hire Orientation</w:t>
      </w:r>
      <w:r>
        <w:t>.</w:t>
      </w:r>
    </w:p>
    <w:p w:rsidR="007716E3" w:rsidRDefault="00394296" w:rsidP="00394296">
      <w:pPr>
        <w:pStyle w:val="LabStepNumberedLevel2"/>
      </w:pPr>
      <w:r>
        <w:t xml:space="preserve">Set the </w:t>
      </w:r>
      <w:r>
        <w:rPr>
          <w:b/>
        </w:rPr>
        <w:t>Body</w:t>
      </w:r>
      <w:r>
        <w:t xml:space="preserve"> to </w:t>
      </w:r>
      <w:r w:rsidRPr="00394296">
        <w:rPr>
          <w:b/>
        </w:rPr>
        <w:t>All new employees must attend the new hire orientation</w:t>
      </w:r>
      <w:r>
        <w:t>.</w:t>
      </w:r>
    </w:p>
    <w:p w:rsidR="005E5D8A" w:rsidRDefault="005E5D8A" w:rsidP="00394296">
      <w:pPr>
        <w:pStyle w:val="LabStepNumberedLevel2"/>
      </w:pPr>
      <w:r>
        <w:t xml:space="preserve">Leave </w:t>
      </w:r>
      <w:r w:rsidRPr="005E5D8A">
        <w:rPr>
          <w:b/>
        </w:rPr>
        <w:t>Expires</w:t>
      </w:r>
      <w:r>
        <w:t xml:space="preserve"> blank.</w:t>
      </w:r>
    </w:p>
    <w:p w:rsidR="007716E3" w:rsidRDefault="007716E3" w:rsidP="007716E3">
      <w:pPr>
        <w:pStyle w:val="LabStepNumberedLevel2"/>
      </w:pPr>
      <w:r>
        <w:t xml:space="preserve">In the </w:t>
      </w:r>
      <w:r w:rsidRPr="007716E3">
        <w:rPr>
          <w:b/>
        </w:rPr>
        <w:t>Post To</w:t>
      </w:r>
      <w:r>
        <w:t xml:space="preserve"> drop-down list, select </w:t>
      </w:r>
      <w:r w:rsidRPr="007716E3">
        <w:rPr>
          <w:b/>
        </w:rPr>
        <w:t>Employee</w:t>
      </w:r>
      <w:r w:rsidR="00541F30">
        <w:t xml:space="preserve"> and then click </w:t>
      </w:r>
      <w:r w:rsidR="005E5D8A">
        <w:rPr>
          <w:b/>
        </w:rPr>
        <w:t>Save</w:t>
      </w:r>
      <w:r w:rsidR="00541F30">
        <w:t>.</w:t>
      </w:r>
    </w:p>
    <w:p w:rsidR="00541F30" w:rsidRDefault="005E5D8A" w:rsidP="005E5D8A">
      <w:pPr>
        <w:pStyle w:val="LabStepScreenshotLevel2"/>
      </w:pPr>
      <w:r>
        <w:drawing>
          <wp:inline distT="0" distB="0" distL="0" distR="0" wp14:anchorId="6B3F6481" wp14:editId="02347970">
            <wp:extent cx="2752344" cy="2112264"/>
            <wp:effectExtent l="0" t="0" r="0"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4_Workflow.png"/>
                    <pic:cNvPicPr/>
                  </pic:nvPicPr>
                  <pic:blipFill>
                    <a:blip r:embed="rId50">
                      <a:extLst>
                        <a:ext uri="{28A0092B-C50C-407E-A947-70E740481C1C}">
                          <a14:useLocalDpi xmlns:a14="http://schemas.microsoft.com/office/drawing/2010/main" val="0"/>
                        </a:ext>
                      </a:extLst>
                    </a:blip>
                    <a:stretch>
                      <a:fillRect/>
                    </a:stretch>
                  </pic:blipFill>
                  <pic:spPr>
                    <a:xfrm>
                      <a:off x="0" y="0"/>
                      <a:ext cx="2752344" cy="2112264"/>
                    </a:xfrm>
                    <a:prstGeom prst="rect">
                      <a:avLst/>
                    </a:prstGeom>
                  </pic:spPr>
                </pic:pic>
              </a:graphicData>
            </a:graphic>
          </wp:inline>
        </w:drawing>
      </w:r>
    </w:p>
    <w:p w:rsidR="004F6710" w:rsidRDefault="004F6710" w:rsidP="004F6710">
      <w:pPr>
        <w:pStyle w:val="LabStepNumbered"/>
      </w:pPr>
      <w:r>
        <w:lastRenderedPageBreak/>
        <w:t xml:space="preserve">You now have to activate the workflow on the new </w:t>
      </w:r>
      <w:r w:rsidR="00C55021">
        <w:t>item</w:t>
      </w:r>
      <w:r>
        <w:t>.</w:t>
      </w:r>
    </w:p>
    <w:p w:rsidR="004F6710" w:rsidRDefault="004F6710" w:rsidP="004F6710">
      <w:pPr>
        <w:pStyle w:val="LabStepNumberedLevel2"/>
      </w:pPr>
      <w:r>
        <w:t xml:space="preserve">Select the </w:t>
      </w:r>
      <w:r w:rsidRPr="0092644B">
        <w:rPr>
          <w:b/>
        </w:rPr>
        <w:t>checkbox</w:t>
      </w:r>
      <w:r>
        <w:t xml:space="preserve"> next to the document name in the library and from the </w:t>
      </w:r>
      <w:r w:rsidR="00F01111">
        <w:rPr>
          <w:b/>
        </w:rPr>
        <w:t>ITEMS</w:t>
      </w:r>
      <w:r>
        <w:t xml:space="preserve"> tab in the ribbon choose </w:t>
      </w:r>
      <w:r w:rsidRPr="0092644B">
        <w:rPr>
          <w:b/>
        </w:rPr>
        <w:t>Workflows</w:t>
      </w:r>
      <w:r>
        <w:t>.</w:t>
      </w:r>
    </w:p>
    <w:p w:rsidR="004F6710" w:rsidRDefault="00F01111" w:rsidP="004F6710">
      <w:pPr>
        <w:pStyle w:val="LabStepScreenshotLevel2"/>
      </w:pPr>
      <w:r>
        <w:drawing>
          <wp:inline distT="0" distB="0" distL="0" distR="0" wp14:anchorId="033F2C0D" wp14:editId="268D1DBC">
            <wp:extent cx="4261104" cy="1572768"/>
            <wp:effectExtent l="0" t="0" r="635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5_Workflow.png"/>
                    <pic:cNvPicPr/>
                  </pic:nvPicPr>
                  <pic:blipFill>
                    <a:blip r:embed="rId51">
                      <a:extLst>
                        <a:ext uri="{28A0092B-C50C-407E-A947-70E740481C1C}">
                          <a14:useLocalDpi xmlns:a14="http://schemas.microsoft.com/office/drawing/2010/main" val="0"/>
                        </a:ext>
                      </a:extLst>
                    </a:blip>
                    <a:stretch>
                      <a:fillRect/>
                    </a:stretch>
                  </pic:blipFill>
                  <pic:spPr>
                    <a:xfrm>
                      <a:off x="0" y="0"/>
                      <a:ext cx="4261104" cy="1572768"/>
                    </a:xfrm>
                    <a:prstGeom prst="rect">
                      <a:avLst/>
                    </a:prstGeom>
                  </pic:spPr>
                </pic:pic>
              </a:graphicData>
            </a:graphic>
          </wp:inline>
        </w:drawing>
      </w:r>
    </w:p>
    <w:p w:rsidR="004F6710" w:rsidRDefault="004F6710" w:rsidP="009D08D4">
      <w:pPr>
        <w:pStyle w:val="LabStepNumberedLevel2"/>
      </w:pPr>
      <w:r>
        <w:t xml:space="preserve">On the </w:t>
      </w:r>
      <w:r w:rsidR="009D08D4" w:rsidRPr="009D08D4">
        <w:rPr>
          <w:b/>
        </w:rPr>
        <w:t>Announcements: Workflows: New Hire Orientation</w:t>
      </w:r>
      <w:r w:rsidR="009D08D4">
        <w:rPr>
          <w:b/>
        </w:rPr>
        <w:t xml:space="preserve"> </w:t>
      </w:r>
      <w:r>
        <w:t xml:space="preserve">page choose the </w:t>
      </w:r>
      <w:r w:rsidR="009D08D4">
        <w:rPr>
          <w:b/>
        </w:rPr>
        <w:t>Move Announcement</w:t>
      </w:r>
      <w:r>
        <w:t xml:space="preserve"> link.</w:t>
      </w:r>
    </w:p>
    <w:p w:rsidR="004F6710" w:rsidRDefault="0052324D" w:rsidP="004F6710">
      <w:pPr>
        <w:pStyle w:val="LabStepScreenshotLevel2"/>
      </w:pPr>
      <w:r>
        <w:drawing>
          <wp:inline distT="0" distB="0" distL="0" distR="0" wp14:anchorId="15105C66" wp14:editId="0A34FE59">
            <wp:extent cx="4151376" cy="813816"/>
            <wp:effectExtent l="0" t="0" r="1905" b="571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66_Workflow.png"/>
                    <pic:cNvPicPr/>
                  </pic:nvPicPr>
                  <pic:blipFill>
                    <a:blip r:embed="rId52">
                      <a:extLst>
                        <a:ext uri="{28A0092B-C50C-407E-A947-70E740481C1C}">
                          <a14:useLocalDpi xmlns:a14="http://schemas.microsoft.com/office/drawing/2010/main" val="0"/>
                        </a:ext>
                      </a:extLst>
                    </a:blip>
                    <a:stretch>
                      <a:fillRect/>
                    </a:stretch>
                  </pic:blipFill>
                  <pic:spPr>
                    <a:xfrm>
                      <a:off x="0" y="0"/>
                      <a:ext cx="4151376" cy="813816"/>
                    </a:xfrm>
                    <a:prstGeom prst="rect">
                      <a:avLst/>
                    </a:prstGeom>
                  </pic:spPr>
                </pic:pic>
              </a:graphicData>
            </a:graphic>
          </wp:inline>
        </w:drawing>
      </w:r>
    </w:p>
    <w:p w:rsidR="004F6710" w:rsidRDefault="004F6710" w:rsidP="004F6710">
      <w:pPr>
        <w:pStyle w:val="LabStepNumbered"/>
      </w:pPr>
      <w:r>
        <w:t xml:space="preserve">After a few moments the workflow will start. You can monitor the progress from the </w:t>
      </w:r>
      <w:r w:rsidR="008371DC">
        <w:rPr>
          <w:b/>
        </w:rPr>
        <w:t>Announcements</w:t>
      </w:r>
      <w:r w:rsidR="008371DC">
        <w:t xml:space="preserve"> library. A column named </w:t>
      </w:r>
      <w:r w:rsidR="008371DC" w:rsidRPr="008371DC">
        <w:rPr>
          <w:b/>
        </w:rPr>
        <w:t>Move Announcement</w:t>
      </w:r>
      <w:r>
        <w:t xml:space="preserve"> should read </w:t>
      </w:r>
      <w:proofErr w:type="spellStart"/>
      <w:r w:rsidR="008371DC">
        <w:rPr>
          <w:b/>
        </w:rPr>
        <w:t>EmployeeAnnouncement</w:t>
      </w:r>
      <w:proofErr w:type="spellEnd"/>
      <w:r>
        <w:t xml:space="preserve"> </w:t>
      </w:r>
      <w:r w:rsidR="008371DC">
        <w:t>when it completes successfully.</w:t>
      </w:r>
    </w:p>
    <w:p w:rsidR="008371DC" w:rsidRDefault="008371DC" w:rsidP="008371DC">
      <w:pPr>
        <w:pStyle w:val="LabStepScreenshot"/>
      </w:pPr>
      <w:r>
        <w:rPr>
          <w:noProof/>
        </w:rPr>
        <w:drawing>
          <wp:inline distT="0" distB="0" distL="0" distR="0" wp14:anchorId="20C858ED" wp14:editId="4354D6E7">
            <wp:extent cx="3099816" cy="960120"/>
            <wp:effectExtent l="0" t="0" r="571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67_Workflow.png"/>
                    <pic:cNvPicPr/>
                  </pic:nvPicPr>
                  <pic:blipFill>
                    <a:blip r:embed="rId53">
                      <a:extLst>
                        <a:ext uri="{28A0092B-C50C-407E-A947-70E740481C1C}">
                          <a14:useLocalDpi xmlns:a14="http://schemas.microsoft.com/office/drawing/2010/main" val="0"/>
                        </a:ext>
                      </a:extLst>
                    </a:blip>
                    <a:stretch>
                      <a:fillRect/>
                    </a:stretch>
                  </pic:blipFill>
                  <pic:spPr>
                    <a:xfrm>
                      <a:off x="0" y="0"/>
                      <a:ext cx="3099816" cy="960120"/>
                    </a:xfrm>
                    <a:prstGeom prst="rect">
                      <a:avLst/>
                    </a:prstGeom>
                  </pic:spPr>
                </pic:pic>
              </a:graphicData>
            </a:graphic>
          </wp:inline>
        </w:drawing>
      </w:r>
    </w:p>
    <w:p w:rsidR="004F6710" w:rsidRDefault="004F6710" w:rsidP="00770F12">
      <w:pPr>
        <w:pStyle w:val="LabStepNumbered"/>
      </w:pPr>
      <w:r>
        <w:t xml:space="preserve">Click the </w:t>
      </w:r>
      <w:proofErr w:type="spellStart"/>
      <w:r w:rsidR="00770F12" w:rsidRPr="00770F12">
        <w:rPr>
          <w:b/>
        </w:rPr>
        <w:t>EmployeeAnnouncement</w:t>
      </w:r>
      <w:proofErr w:type="spellEnd"/>
      <w:r w:rsidR="00770F12" w:rsidRPr="00770F12">
        <w:rPr>
          <w:b/>
        </w:rPr>
        <w:t xml:space="preserve"> </w:t>
      </w:r>
      <w:r>
        <w:t xml:space="preserve">text and you will see the </w:t>
      </w:r>
      <w:r w:rsidRPr="0092644B">
        <w:rPr>
          <w:b/>
        </w:rPr>
        <w:t>Workflow Status</w:t>
      </w:r>
      <w:r>
        <w:t xml:space="preserve"> for the completed workflow instance. </w:t>
      </w:r>
      <w:r w:rsidR="007F3FBA">
        <w:t xml:space="preserve">The </w:t>
      </w:r>
      <w:r w:rsidR="007F3FBA" w:rsidRPr="007F3FBA">
        <w:rPr>
          <w:b/>
        </w:rPr>
        <w:t>Internal</w:t>
      </w:r>
      <w:r w:rsidR="007F3FBA">
        <w:t xml:space="preserve"> </w:t>
      </w:r>
      <w:r w:rsidR="007F3FBA" w:rsidRPr="007F3FBA">
        <w:rPr>
          <w:b/>
        </w:rPr>
        <w:t>Status</w:t>
      </w:r>
      <w:r w:rsidR="007F3FBA">
        <w:t xml:space="preserve"> should display </w:t>
      </w:r>
      <w:r w:rsidR="007F3FBA" w:rsidRPr="007F3FBA">
        <w:rPr>
          <w:b/>
        </w:rPr>
        <w:t>Completed</w:t>
      </w:r>
      <w:r w:rsidR="007F3FBA">
        <w:t xml:space="preserve"> and the </w:t>
      </w:r>
      <w:r w:rsidR="007F3FBA" w:rsidRPr="007F3FBA">
        <w:rPr>
          <w:b/>
        </w:rPr>
        <w:t>Status</w:t>
      </w:r>
      <w:r w:rsidR="007F3FBA">
        <w:t xml:space="preserve"> should display </w:t>
      </w:r>
      <w:proofErr w:type="spellStart"/>
      <w:r w:rsidR="007F3FBA" w:rsidRPr="007F3FBA">
        <w:rPr>
          <w:b/>
        </w:rPr>
        <w:t>EmployeeAnnouncement</w:t>
      </w:r>
      <w:proofErr w:type="spellEnd"/>
      <w:r w:rsidR="007F3FBA">
        <w:t xml:space="preserve"> (which is the name of the stage completed)</w:t>
      </w:r>
    </w:p>
    <w:p w:rsidR="004F6710" w:rsidRDefault="007F3FBA" w:rsidP="004F6710">
      <w:pPr>
        <w:pStyle w:val="LabStepScreenshot"/>
      </w:pPr>
      <w:r>
        <w:rPr>
          <w:noProof/>
        </w:rPr>
        <w:drawing>
          <wp:inline distT="0" distB="0" distL="0" distR="0" wp14:anchorId="66A5B27F" wp14:editId="1A140874">
            <wp:extent cx="3657600" cy="235000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68_Workflow.png"/>
                    <pic:cNvPicPr/>
                  </pic:nvPicPr>
                  <pic:blipFill>
                    <a:blip r:embed="rId54">
                      <a:extLst>
                        <a:ext uri="{28A0092B-C50C-407E-A947-70E740481C1C}">
                          <a14:useLocalDpi xmlns:a14="http://schemas.microsoft.com/office/drawing/2010/main" val="0"/>
                        </a:ext>
                      </a:extLst>
                    </a:blip>
                    <a:stretch>
                      <a:fillRect/>
                    </a:stretch>
                  </pic:blipFill>
                  <pic:spPr>
                    <a:xfrm>
                      <a:off x="0" y="0"/>
                      <a:ext cx="3657600" cy="2350008"/>
                    </a:xfrm>
                    <a:prstGeom prst="rect">
                      <a:avLst/>
                    </a:prstGeom>
                  </pic:spPr>
                </pic:pic>
              </a:graphicData>
            </a:graphic>
          </wp:inline>
        </w:drawing>
      </w:r>
    </w:p>
    <w:p w:rsidR="0053325F" w:rsidRDefault="0053325F" w:rsidP="0053325F">
      <w:pPr>
        <w:pStyle w:val="LabStepNumbered"/>
      </w:pPr>
      <w:r>
        <w:lastRenderedPageBreak/>
        <w:t xml:space="preserve">Now navigate to the </w:t>
      </w:r>
      <w:r w:rsidRPr="0053325F">
        <w:rPr>
          <w:b/>
        </w:rPr>
        <w:t>Employee Announcements</w:t>
      </w:r>
      <w:r>
        <w:t xml:space="preserve"> list to ensure the new announcement was created in the list by the workflow. From the </w:t>
      </w:r>
      <w:r w:rsidRPr="00BE7A37">
        <w:rPr>
          <w:b/>
        </w:rPr>
        <w:t>Quick Launch</w:t>
      </w:r>
      <w:r>
        <w:t xml:space="preserve"> </w:t>
      </w:r>
      <w:r w:rsidR="00BE7A37">
        <w:t>bar</w:t>
      </w:r>
      <w:r>
        <w:t xml:space="preserve">, click on the </w:t>
      </w:r>
      <w:r w:rsidRPr="00BE7A37">
        <w:rPr>
          <w:b/>
        </w:rPr>
        <w:t>Employee</w:t>
      </w:r>
      <w:r>
        <w:t xml:space="preserve"> </w:t>
      </w:r>
      <w:r w:rsidRPr="00BE7A37">
        <w:rPr>
          <w:b/>
        </w:rPr>
        <w:t>Announcements</w:t>
      </w:r>
      <w:r>
        <w:t xml:space="preserve"> link or click on the </w:t>
      </w:r>
      <w:r w:rsidRPr="00BE7A37">
        <w:rPr>
          <w:b/>
        </w:rPr>
        <w:t>Employee</w:t>
      </w:r>
      <w:r>
        <w:t xml:space="preserve"> </w:t>
      </w:r>
      <w:r w:rsidRPr="00BE7A37">
        <w:rPr>
          <w:b/>
        </w:rPr>
        <w:t>Announcements</w:t>
      </w:r>
      <w:r>
        <w:t xml:space="preserve"> tile from the </w:t>
      </w:r>
      <w:r w:rsidRPr="00BE7A37">
        <w:rPr>
          <w:b/>
        </w:rPr>
        <w:t>Site</w:t>
      </w:r>
      <w:r>
        <w:t xml:space="preserve"> </w:t>
      </w:r>
      <w:r w:rsidRPr="00BE7A37">
        <w:rPr>
          <w:b/>
        </w:rPr>
        <w:t>Contents</w:t>
      </w:r>
      <w:r>
        <w:t xml:space="preserve"> page.</w:t>
      </w:r>
    </w:p>
    <w:p w:rsidR="0053325F" w:rsidRDefault="00F85987" w:rsidP="0053325F">
      <w:pPr>
        <w:pStyle w:val="LabStepNumbered"/>
      </w:pPr>
      <w:r>
        <w:t xml:space="preserve">Notice the </w:t>
      </w:r>
      <w:r w:rsidRPr="00FC2C86">
        <w:rPr>
          <w:b/>
        </w:rPr>
        <w:t>New Hire Orientation</w:t>
      </w:r>
      <w:r>
        <w:t xml:space="preserve"> item has been created.</w:t>
      </w:r>
    </w:p>
    <w:p w:rsidR="00F85987" w:rsidRDefault="00F85987" w:rsidP="00F85987">
      <w:pPr>
        <w:pStyle w:val="LabStepScreenshot"/>
      </w:pPr>
      <w:r>
        <w:rPr>
          <w:noProof/>
        </w:rPr>
        <w:drawing>
          <wp:inline distT="0" distB="0" distL="0" distR="0" wp14:anchorId="4381B105" wp14:editId="4DC4E442">
            <wp:extent cx="2148840" cy="1042416"/>
            <wp:effectExtent l="0" t="0" r="381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69_Workflow.png"/>
                    <pic:cNvPicPr/>
                  </pic:nvPicPr>
                  <pic:blipFill>
                    <a:blip r:embed="rId55">
                      <a:extLst>
                        <a:ext uri="{28A0092B-C50C-407E-A947-70E740481C1C}">
                          <a14:useLocalDpi xmlns:a14="http://schemas.microsoft.com/office/drawing/2010/main" val="0"/>
                        </a:ext>
                      </a:extLst>
                    </a:blip>
                    <a:stretch>
                      <a:fillRect/>
                    </a:stretch>
                  </pic:blipFill>
                  <pic:spPr>
                    <a:xfrm>
                      <a:off x="0" y="0"/>
                      <a:ext cx="2148840" cy="1042416"/>
                    </a:xfrm>
                    <a:prstGeom prst="rect">
                      <a:avLst/>
                    </a:prstGeom>
                  </pic:spPr>
                </pic:pic>
              </a:graphicData>
            </a:graphic>
          </wp:inline>
        </w:drawing>
      </w:r>
    </w:p>
    <w:p w:rsidR="00E14D9F" w:rsidRDefault="00E14D9F" w:rsidP="00E14D9F">
      <w:pPr>
        <w:pStyle w:val="LabStepNumbered"/>
      </w:pPr>
      <w:r>
        <w:t>Repeat the steps for Customer Announcements.</w:t>
      </w:r>
    </w:p>
    <w:sectPr w:rsidR="00E14D9F" w:rsidSect="00487314">
      <w:headerReference w:type="default" r:id="rId56"/>
      <w:footerReference w:type="default" r:id="rId57"/>
      <w:headerReference w:type="first" r:id="rId58"/>
      <w:footerReference w:type="first" r:id="rId5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AAA" w:rsidRDefault="006D4AAA" w:rsidP="005F53BE">
      <w:pPr>
        <w:spacing w:before="0" w:after="0"/>
      </w:pPr>
      <w:r>
        <w:separator/>
      </w:r>
    </w:p>
  </w:endnote>
  <w:endnote w:type="continuationSeparator" w:id="0">
    <w:p w:rsidR="006D4AAA" w:rsidRDefault="006D4AAA"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540" w:rsidRDefault="001C4540"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221150">
      <w:rPr>
        <w:noProof/>
      </w:rPr>
      <w:t>13</w:t>
    </w:r>
    <w:r>
      <w:fldChar w:fldCharType="end"/>
    </w:r>
  </w:p>
  <w:p w:rsidR="001C4540" w:rsidRPr="00487314" w:rsidRDefault="001C4540"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540" w:rsidRDefault="001C4540"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9D5862">
      <w:rPr>
        <w:noProof/>
      </w:rPr>
      <w:t>1</w:t>
    </w:r>
    <w:r>
      <w:fldChar w:fldCharType="end"/>
    </w:r>
  </w:p>
  <w:p w:rsidR="001C4540" w:rsidRPr="00487314" w:rsidRDefault="001C4540"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AAA" w:rsidRDefault="006D4AAA" w:rsidP="005F53BE">
      <w:pPr>
        <w:spacing w:before="0" w:after="0"/>
      </w:pPr>
      <w:r>
        <w:separator/>
      </w:r>
    </w:p>
  </w:footnote>
  <w:footnote w:type="continuationSeparator" w:id="0">
    <w:p w:rsidR="006D4AAA" w:rsidRDefault="006D4AAA"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540" w:rsidRDefault="001C4540" w:rsidP="00487314">
    <w:pPr>
      <w:pStyle w:val="Header"/>
      <w:pBdr>
        <w:bottom w:val="single" w:sz="4" w:space="0" w:color="auto"/>
      </w:pBdr>
      <w:spacing w:before="240"/>
    </w:pPr>
    <w:r>
      <w:t>DO NOT UPDATE - Course Title Placeholder</w:t>
    </w:r>
  </w:p>
  <w:p w:rsidR="001C4540" w:rsidRDefault="001C4540" w:rsidP="00487314">
    <w:pPr>
      <w:pStyle w:val="Header"/>
      <w:pBdr>
        <w:bottom w:val="single" w:sz="4" w:space="0" w:color="auto"/>
      </w:pBdr>
      <w:spacing w:before="240"/>
    </w:pPr>
    <w:r>
      <w:t>Module Name Placeholder</w:t>
    </w:r>
    <w:r>
      <w:tab/>
    </w:r>
    <w:r>
      <w:tab/>
      <w:t xml:space="preserve">Version </w:t>
    </w:r>
    <w:proofErr w:type="spellStart"/>
    <w:r>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540" w:rsidRDefault="001C4540"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5pt;height:15.5pt;visibility:visible;mso-wrap-style:square" o:bullet="t">
        <v:imagedata r:id="rId1" o:title=""/>
      </v:shape>
    </w:pict>
  </w:numPicBullet>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6566B"/>
    <w:multiLevelType w:val="hybridMultilevel"/>
    <w:tmpl w:val="0A3E6E0A"/>
    <w:lvl w:ilvl="0" w:tplc="928A59F2">
      <w:numFmt w:val="bullet"/>
      <w:lvlText w:val=""/>
      <w:lvlJc w:val="left"/>
      <w:pPr>
        <w:ind w:left="432" w:hanging="360"/>
      </w:pPr>
      <w:rPr>
        <w:rFonts w:ascii="Symbol" w:eastAsiaTheme="minorHAnsi"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6">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8">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9">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3">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4">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nsid w:val="3A1F7CA4"/>
    <w:multiLevelType w:val="hybridMultilevel"/>
    <w:tmpl w:val="9CBA1F62"/>
    <w:lvl w:ilvl="0" w:tplc="5B3C77B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7">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8">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9">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3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2">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3">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4">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5">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6">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9">
    <w:nsid w:val="5F760397"/>
    <w:multiLevelType w:val="hybridMultilevel"/>
    <w:tmpl w:val="EF9A6B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1">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2">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3">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4">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6">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7">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8">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0"/>
  </w:num>
  <w:num w:numId="3">
    <w:abstractNumId w:val="34"/>
  </w:num>
  <w:num w:numId="4">
    <w:abstractNumId w:val="20"/>
  </w:num>
  <w:num w:numId="5">
    <w:abstractNumId w:val="21"/>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5"/>
  </w:num>
  <w:num w:numId="22">
    <w:abstractNumId w:val="37"/>
  </w:num>
  <w:num w:numId="23">
    <w:abstractNumId w:val="12"/>
  </w:num>
  <w:num w:numId="24">
    <w:abstractNumId w:val="2"/>
  </w:num>
  <w:num w:numId="25">
    <w:abstractNumId w:val="44"/>
  </w:num>
  <w:num w:numId="26">
    <w:abstractNumId w:val="43"/>
  </w:num>
  <w:num w:numId="27">
    <w:abstractNumId w:val="38"/>
  </w:num>
  <w:num w:numId="28">
    <w:abstractNumId w:val="49"/>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73F"/>
    <w:rsid w:val="0001089B"/>
    <w:rsid w:val="00012E55"/>
    <w:rsid w:val="00017053"/>
    <w:rsid w:val="00022192"/>
    <w:rsid w:val="00024FAE"/>
    <w:rsid w:val="00027816"/>
    <w:rsid w:val="00042C39"/>
    <w:rsid w:val="0006361F"/>
    <w:rsid w:val="00072406"/>
    <w:rsid w:val="00077E0C"/>
    <w:rsid w:val="000928A1"/>
    <w:rsid w:val="00093743"/>
    <w:rsid w:val="000A0158"/>
    <w:rsid w:val="000A1E44"/>
    <w:rsid w:val="000B018E"/>
    <w:rsid w:val="000C3A99"/>
    <w:rsid w:val="000C5F50"/>
    <w:rsid w:val="000E3427"/>
    <w:rsid w:val="000E359C"/>
    <w:rsid w:val="000F3D8F"/>
    <w:rsid w:val="000F67FB"/>
    <w:rsid w:val="001014E6"/>
    <w:rsid w:val="0010232B"/>
    <w:rsid w:val="00102F3E"/>
    <w:rsid w:val="00104BBA"/>
    <w:rsid w:val="00107FD9"/>
    <w:rsid w:val="00113564"/>
    <w:rsid w:val="001170EA"/>
    <w:rsid w:val="00134C8F"/>
    <w:rsid w:val="001351B1"/>
    <w:rsid w:val="0014206D"/>
    <w:rsid w:val="0014253A"/>
    <w:rsid w:val="00147F04"/>
    <w:rsid w:val="00150E2F"/>
    <w:rsid w:val="001519C7"/>
    <w:rsid w:val="00151A7C"/>
    <w:rsid w:val="00153217"/>
    <w:rsid w:val="00153816"/>
    <w:rsid w:val="00160955"/>
    <w:rsid w:val="001658EF"/>
    <w:rsid w:val="00165AA4"/>
    <w:rsid w:val="00170888"/>
    <w:rsid w:val="00173AA2"/>
    <w:rsid w:val="00180351"/>
    <w:rsid w:val="00181C29"/>
    <w:rsid w:val="00182B9B"/>
    <w:rsid w:val="0019117F"/>
    <w:rsid w:val="00193651"/>
    <w:rsid w:val="001A2203"/>
    <w:rsid w:val="001A5C38"/>
    <w:rsid w:val="001B19F8"/>
    <w:rsid w:val="001B4B34"/>
    <w:rsid w:val="001B7BA7"/>
    <w:rsid w:val="001C1CDD"/>
    <w:rsid w:val="001C4540"/>
    <w:rsid w:val="001D3623"/>
    <w:rsid w:val="001E16E6"/>
    <w:rsid w:val="001E64CF"/>
    <w:rsid w:val="001E7322"/>
    <w:rsid w:val="001F5254"/>
    <w:rsid w:val="001F5717"/>
    <w:rsid w:val="00200E7B"/>
    <w:rsid w:val="0020284C"/>
    <w:rsid w:val="002102B8"/>
    <w:rsid w:val="00213F34"/>
    <w:rsid w:val="00220FB5"/>
    <w:rsid w:val="00221150"/>
    <w:rsid w:val="0022126E"/>
    <w:rsid w:val="00222533"/>
    <w:rsid w:val="00223107"/>
    <w:rsid w:val="00223B5C"/>
    <w:rsid w:val="00225519"/>
    <w:rsid w:val="00225608"/>
    <w:rsid w:val="00226F71"/>
    <w:rsid w:val="00232379"/>
    <w:rsid w:val="0023391E"/>
    <w:rsid w:val="002458A0"/>
    <w:rsid w:val="00267855"/>
    <w:rsid w:val="002679ED"/>
    <w:rsid w:val="00271119"/>
    <w:rsid w:val="00283D1B"/>
    <w:rsid w:val="002A0F80"/>
    <w:rsid w:val="002B1DC1"/>
    <w:rsid w:val="002B64E6"/>
    <w:rsid w:val="002C66E1"/>
    <w:rsid w:val="002C7EBD"/>
    <w:rsid w:val="002D38A3"/>
    <w:rsid w:val="002E3886"/>
    <w:rsid w:val="002E3F82"/>
    <w:rsid w:val="002F6D6E"/>
    <w:rsid w:val="00303827"/>
    <w:rsid w:val="00304E1F"/>
    <w:rsid w:val="00311FA8"/>
    <w:rsid w:val="00317619"/>
    <w:rsid w:val="00321866"/>
    <w:rsid w:val="00323C95"/>
    <w:rsid w:val="00327D06"/>
    <w:rsid w:val="00332846"/>
    <w:rsid w:val="0033356D"/>
    <w:rsid w:val="00335A56"/>
    <w:rsid w:val="0033631B"/>
    <w:rsid w:val="003416DE"/>
    <w:rsid w:val="00341854"/>
    <w:rsid w:val="00342786"/>
    <w:rsid w:val="003441A3"/>
    <w:rsid w:val="003452FC"/>
    <w:rsid w:val="00346DFC"/>
    <w:rsid w:val="00347D1A"/>
    <w:rsid w:val="00351DA7"/>
    <w:rsid w:val="003544D6"/>
    <w:rsid w:val="00374015"/>
    <w:rsid w:val="00387791"/>
    <w:rsid w:val="003908D5"/>
    <w:rsid w:val="003937A9"/>
    <w:rsid w:val="00394296"/>
    <w:rsid w:val="00396A66"/>
    <w:rsid w:val="003A7E85"/>
    <w:rsid w:val="003B0A16"/>
    <w:rsid w:val="003B1B9F"/>
    <w:rsid w:val="003B3793"/>
    <w:rsid w:val="003B3AF2"/>
    <w:rsid w:val="003B4783"/>
    <w:rsid w:val="003C175E"/>
    <w:rsid w:val="003C230C"/>
    <w:rsid w:val="003D2184"/>
    <w:rsid w:val="003D25F9"/>
    <w:rsid w:val="003D360D"/>
    <w:rsid w:val="003D5D90"/>
    <w:rsid w:val="003E3689"/>
    <w:rsid w:val="003F3BD1"/>
    <w:rsid w:val="003F47FE"/>
    <w:rsid w:val="003F71F8"/>
    <w:rsid w:val="0041422E"/>
    <w:rsid w:val="00421A14"/>
    <w:rsid w:val="00450C7E"/>
    <w:rsid w:val="004547B8"/>
    <w:rsid w:val="00460EF5"/>
    <w:rsid w:val="00466D35"/>
    <w:rsid w:val="0048025F"/>
    <w:rsid w:val="00482A26"/>
    <w:rsid w:val="00483833"/>
    <w:rsid w:val="004845A9"/>
    <w:rsid w:val="00484B00"/>
    <w:rsid w:val="00487314"/>
    <w:rsid w:val="004A225A"/>
    <w:rsid w:val="004A7F1E"/>
    <w:rsid w:val="004B389F"/>
    <w:rsid w:val="004B48E0"/>
    <w:rsid w:val="004C5BA1"/>
    <w:rsid w:val="004C6D25"/>
    <w:rsid w:val="004D29C6"/>
    <w:rsid w:val="004D4C16"/>
    <w:rsid w:val="004E2118"/>
    <w:rsid w:val="004E51F3"/>
    <w:rsid w:val="004E7CA4"/>
    <w:rsid w:val="004F6710"/>
    <w:rsid w:val="004F735A"/>
    <w:rsid w:val="0050655D"/>
    <w:rsid w:val="005076E9"/>
    <w:rsid w:val="00507794"/>
    <w:rsid w:val="0052324D"/>
    <w:rsid w:val="0053325F"/>
    <w:rsid w:val="005333CF"/>
    <w:rsid w:val="005365C7"/>
    <w:rsid w:val="00541F30"/>
    <w:rsid w:val="00546CF6"/>
    <w:rsid w:val="00556ACD"/>
    <w:rsid w:val="005732F8"/>
    <w:rsid w:val="005805CE"/>
    <w:rsid w:val="00582E4B"/>
    <w:rsid w:val="00592D87"/>
    <w:rsid w:val="00597948"/>
    <w:rsid w:val="005A522C"/>
    <w:rsid w:val="005A759D"/>
    <w:rsid w:val="005B014F"/>
    <w:rsid w:val="005B1B3B"/>
    <w:rsid w:val="005B1F65"/>
    <w:rsid w:val="005B2F0B"/>
    <w:rsid w:val="005B43B2"/>
    <w:rsid w:val="005B4D4C"/>
    <w:rsid w:val="005B4E1E"/>
    <w:rsid w:val="005B5026"/>
    <w:rsid w:val="005B77F8"/>
    <w:rsid w:val="005C0790"/>
    <w:rsid w:val="005D5509"/>
    <w:rsid w:val="005D6D49"/>
    <w:rsid w:val="005E19F6"/>
    <w:rsid w:val="005E2C67"/>
    <w:rsid w:val="005E5D8A"/>
    <w:rsid w:val="005F53BE"/>
    <w:rsid w:val="00603F21"/>
    <w:rsid w:val="00613588"/>
    <w:rsid w:val="00613F2D"/>
    <w:rsid w:val="00620069"/>
    <w:rsid w:val="00623D2C"/>
    <w:rsid w:val="00624BBC"/>
    <w:rsid w:val="00627862"/>
    <w:rsid w:val="00630734"/>
    <w:rsid w:val="00631476"/>
    <w:rsid w:val="00632EF2"/>
    <w:rsid w:val="00634BED"/>
    <w:rsid w:val="00642B02"/>
    <w:rsid w:val="00644305"/>
    <w:rsid w:val="006507AD"/>
    <w:rsid w:val="00656D3D"/>
    <w:rsid w:val="006656A1"/>
    <w:rsid w:val="0066759C"/>
    <w:rsid w:val="00673352"/>
    <w:rsid w:val="00680A1F"/>
    <w:rsid w:val="00681102"/>
    <w:rsid w:val="00692FA4"/>
    <w:rsid w:val="00696625"/>
    <w:rsid w:val="006A36C9"/>
    <w:rsid w:val="006B2248"/>
    <w:rsid w:val="006B4914"/>
    <w:rsid w:val="006B6425"/>
    <w:rsid w:val="006C018E"/>
    <w:rsid w:val="006C31A4"/>
    <w:rsid w:val="006D0C9A"/>
    <w:rsid w:val="006D4AAA"/>
    <w:rsid w:val="006E0D86"/>
    <w:rsid w:val="006E1E9B"/>
    <w:rsid w:val="006E2544"/>
    <w:rsid w:val="006E2698"/>
    <w:rsid w:val="006F5983"/>
    <w:rsid w:val="007013CF"/>
    <w:rsid w:val="00701A10"/>
    <w:rsid w:val="007058B9"/>
    <w:rsid w:val="007066D0"/>
    <w:rsid w:val="00714C6B"/>
    <w:rsid w:val="00715C82"/>
    <w:rsid w:val="00715D14"/>
    <w:rsid w:val="0072373C"/>
    <w:rsid w:val="00731732"/>
    <w:rsid w:val="007373E5"/>
    <w:rsid w:val="007418FC"/>
    <w:rsid w:val="00743CF6"/>
    <w:rsid w:val="00744C0D"/>
    <w:rsid w:val="007542A9"/>
    <w:rsid w:val="00757E3D"/>
    <w:rsid w:val="00761F4E"/>
    <w:rsid w:val="00763B73"/>
    <w:rsid w:val="00766853"/>
    <w:rsid w:val="0077068D"/>
    <w:rsid w:val="00770ADC"/>
    <w:rsid w:val="00770F12"/>
    <w:rsid w:val="007716E3"/>
    <w:rsid w:val="007778F1"/>
    <w:rsid w:val="00781171"/>
    <w:rsid w:val="00785879"/>
    <w:rsid w:val="00785ECC"/>
    <w:rsid w:val="00790F77"/>
    <w:rsid w:val="00791C88"/>
    <w:rsid w:val="00793505"/>
    <w:rsid w:val="00797432"/>
    <w:rsid w:val="007A3489"/>
    <w:rsid w:val="007B3638"/>
    <w:rsid w:val="007B4D57"/>
    <w:rsid w:val="007C6C79"/>
    <w:rsid w:val="007E3B2D"/>
    <w:rsid w:val="007E3C46"/>
    <w:rsid w:val="007E5505"/>
    <w:rsid w:val="007E66DD"/>
    <w:rsid w:val="007F3FBA"/>
    <w:rsid w:val="00800E8E"/>
    <w:rsid w:val="00801146"/>
    <w:rsid w:val="00804D47"/>
    <w:rsid w:val="00806252"/>
    <w:rsid w:val="00806293"/>
    <w:rsid w:val="008139EA"/>
    <w:rsid w:val="00816214"/>
    <w:rsid w:val="00820152"/>
    <w:rsid w:val="00827B4C"/>
    <w:rsid w:val="0083309E"/>
    <w:rsid w:val="00833517"/>
    <w:rsid w:val="008371DC"/>
    <w:rsid w:val="008409C9"/>
    <w:rsid w:val="00844925"/>
    <w:rsid w:val="00854792"/>
    <w:rsid w:val="008553D1"/>
    <w:rsid w:val="00862B70"/>
    <w:rsid w:val="0086333B"/>
    <w:rsid w:val="008674F4"/>
    <w:rsid w:val="00872B0A"/>
    <w:rsid w:val="00880405"/>
    <w:rsid w:val="00883E0E"/>
    <w:rsid w:val="00893096"/>
    <w:rsid w:val="008B1FF1"/>
    <w:rsid w:val="008D06CB"/>
    <w:rsid w:val="008E1F28"/>
    <w:rsid w:val="008E330B"/>
    <w:rsid w:val="008E579E"/>
    <w:rsid w:val="008E668C"/>
    <w:rsid w:val="008F08AA"/>
    <w:rsid w:val="009025D0"/>
    <w:rsid w:val="009072A0"/>
    <w:rsid w:val="00921313"/>
    <w:rsid w:val="009237C3"/>
    <w:rsid w:val="0092644B"/>
    <w:rsid w:val="00932C71"/>
    <w:rsid w:val="00933416"/>
    <w:rsid w:val="00934F73"/>
    <w:rsid w:val="00940EE3"/>
    <w:rsid w:val="00941D1D"/>
    <w:rsid w:val="00944013"/>
    <w:rsid w:val="0095097E"/>
    <w:rsid w:val="00955E02"/>
    <w:rsid w:val="00956904"/>
    <w:rsid w:val="0096195F"/>
    <w:rsid w:val="00962A2E"/>
    <w:rsid w:val="009742DC"/>
    <w:rsid w:val="0098465D"/>
    <w:rsid w:val="009D08D4"/>
    <w:rsid w:val="009D1F57"/>
    <w:rsid w:val="009D5862"/>
    <w:rsid w:val="009D76EC"/>
    <w:rsid w:val="009E3C78"/>
    <w:rsid w:val="009E4D46"/>
    <w:rsid w:val="009E5B1F"/>
    <w:rsid w:val="009F42F1"/>
    <w:rsid w:val="009F4F46"/>
    <w:rsid w:val="00A03EEB"/>
    <w:rsid w:val="00A30FF3"/>
    <w:rsid w:val="00A322C3"/>
    <w:rsid w:val="00A339ED"/>
    <w:rsid w:val="00A43BDE"/>
    <w:rsid w:val="00A45F3F"/>
    <w:rsid w:val="00A45FD0"/>
    <w:rsid w:val="00A53846"/>
    <w:rsid w:val="00A5402C"/>
    <w:rsid w:val="00A54F01"/>
    <w:rsid w:val="00A61CE8"/>
    <w:rsid w:val="00A7349F"/>
    <w:rsid w:val="00A82E26"/>
    <w:rsid w:val="00A93CD6"/>
    <w:rsid w:val="00AA0486"/>
    <w:rsid w:val="00AA2D45"/>
    <w:rsid w:val="00AA6353"/>
    <w:rsid w:val="00AB3B79"/>
    <w:rsid w:val="00AB5281"/>
    <w:rsid w:val="00AB638B"/>
    <w:rsid w:val="00AC194C"/>
    <w:rsid w:val="00AC1E92"/>
    <w:rsid w:val="00AC2DF0"/>
    <w:rsid w:val="00AD3F04"/>
    <w:rsid w:val="00AE10EF"/>
    <w:rsid w:val="00AE794A"/>
    <w:rsid w:val="00AF7447"/>
    <w:rsid w:val="00B00E65"/>
    <w:rsid w:val="00B0771E"/>
    <w:rsid w:val="00B2356F"/>
    <w:rsid w:val="00B40003"/>
    <w:rsid w:val="00B40D14"/>
    <w:rsid w:val="00B41BB1"/>
    <w:rsid w:val="00B5069D"/>
    <w:rsid w:val="00B51530"/>
    <w:rsid w:val="00B519BC"/>
    <w:rsid w:val="00B53E0D"/>
    <w:rsid w:val="00B5525D"/>
    <w:rsid w:val="00B70E4E"/>
    <w:rsid w:val="00B7161D"/>
    <w:rsid w:val="00B73967"/>
    <w:rsid w:val="00B75121"/>
    <w:rsid w:val="00B94A5E"/>
    <w:rsid w:val="00BA1CFB"/>
    <w:rsid w:val="00BA740B"/>
    <w:rsid w:val="00BB16F1"/>
    <w:rsid w:val="00BC1ADC"/>
    <w:rsid w:val="00BC2C8D"/>
    <w:rsid w:val="00BC41AD"/>
    <w:rsid w:val="00BC4EA7"/>
    <w:rsid w:val="00BC63B0"/>
    <w:rsid w:val="00BD1E2E"/>
    <w:rsid w:val="00BD2292"/>
    <w:rsid w:val="00BD31F7"/>
    <w:rsid w:val="00BE0EF5"/>
    <w:rsid w:val="00BE66E4"/>
    <w:rsid w:val="00BE6B54"/>
    <w:rsid w:val="00BE7A37"/>
    <w:rsid w:val="00BF0F2A"/>
    <w:rsid w:val="00C00591"/>
    <w:rsid w:val="00C02F5F"/>
    <w:rsid w:val="00C16B6F"/>
    <w:rsid w:val="00C228D0"/>
    <w:rsid w:val="00C27FAA"/>
    <w:rsid w:val="00C34C8D"/>
    <w:rsid w:val="00C4527E"/>
    <w:rsid w:val="00C47B40"/>
    <w:rsid w:val="00C55021"/>
    <w:rsid w:val="00C56CAE"/>
    <w:rsid w:val="00C720AB"/>
    <w:rsid w:val="00C77D2B"/>
    <w:rsid w:val="00C872BC"/>
    <w:rsid w:val="00C940D4"/>
    <w:rsid w:val="00CA1945"/>
    <w:rsid w:val="00CB3171"/>
    <w:rsid w:val="00CB6C4C"/>
    <w:rsid w:val="00CD27DE"/>
    <w:rsid w:val="00CD6A9C"/>
    <w:rsid w:val="00CE1B6A"/>
    <w:rsid w:val="00CE28B8"/>
    <w:rsid w:val="00CE3927"/>
    <w:rsid w:val="00CF0EC7"/>
    <w:rsid w:val="00CF5AE6"/>
    <w:rsid w:val="00CF5FD1"/>
    <w:rsid w:val="00D01D08"/>
    <w:rsid w:val="00D020E2"/>
    <w:rsid w:val="00D04278"/>
    <w:rsid w:val="00D04F0D"/>
    <w:rsid w:val="00D153C4"/>
    <w:rsid w:val="00D20386"/>
    <w:rsid w:val="00D252C7"/>
    <w:rsid w:val="00D35A68"/>
    <w:rsid w:val="00D375C8"/>
    <w:rsid w:val="00D40E9F"/>
    <w:rsid w:val="00D56851"/>
    <w:rsid w:val="00D6197F"/>
    <w:rsid w:val="00D624AC"/>
    <w:rsid w:val="00D65989"/>
    <w:rsid w:val="00D6722D"/>
    <w:rsid w:val="00D67D66"/>
    <w:rsid w:val="00D74512"/>
    <w:rsid w:val="00D76F02"/>
    <w:rsid w:val="00D8658C"/>
    <w:rsid w:val="00D8762A"/>
    <w:rsid w:val="00D90776"/>
    <w:rsid w:val="00D9540F"/>
    <w:rsid w:val="00DA173F"/>
    <w:rsid w:val="00DB7C15"/>
    <w:rsid w:val="00DC11DA"/>
    <w:rsid w:val="00DD49C3"/>
    <w:rsid w:val="00DD566E"/>
    <w:rsid w:val="00DE61C0"/>
    <w:rsid w:val="00DF2415"/>
    <w:rsid w:val="00E00875"/>
    <w:rsid w:val="00E10E0F"/>
    <w:rsid w:val="00E14D9F"/>
    <w:rsid w:val="00E243D4"/>
    <w:rsid w:val="00E27D5A"/>
    <w:rsid w:val="00E32F00"/>
    <w:rsid w:val="00E42558"/>
    <w:rsid w:val="00E4562A"/>
    <w:rsid w:val="00E4641F"/>
    <w:rsid w:val="00E5289E"/>
    <w:rsid w:val="00E52C6D"/>
    <w:rsid w:val="00E55EF9"/>
    <w:rsid w:val="00E608CB"/>
    <w:rsid w:val="00E60ECB"/>
    <w:rsid w:val="00E66D0E"/>
    <w:rsid w:val="00E721DE"/>
    <w:rsid w:val="00E80864"/>
    <w:rsid w:val="00E906E7"/>
    <w:rsid w:val="00E962F5"/>
    <w:rsid w:val="00EA0900"/>
    <w:rsid w:val="00EA365B"/>
    <w:rsid w:val="00EA384B"/>
    <w:rsid w:val="00EA3A02"/>
    <w:rsid w:val="00EA4967"/>
    <w:rsid w:val="00EB1ADF"/>
    <w:rsid w:val="00EB1D73"/>
    <w:rsid w:val="00EB261B"/>
    <w:rsid w:val="00EC4D2F"/>
    <w:rsid w:val="00EC5A79"/>
    <w:rsid w:val="00ED32D4"/>
    <w:rsid w:val="00EE004A"/>
    <w:rsid w:val="00EE11D5"/>
    <w:rsid w:val="00EF5303"/>
    <w:rsid w:val="00EF56D4"/>
    <w:rsid w:val="00F01111"/>
    <w:rsid w:val="00F02DA8"/>
    <w:rsid w:val="00F0526F"/>
    <w:rsid w:val="00F06A73"/>
    <w:rsid w:val="00F10A38"/>
    <w:rsid w:val="00F17FA5"/>
    <w:rsid w:val="00F202FF"/>
    <w:rsid w:val="00F20B49"/>
    <w:rsid w:val="00F20F3B"/>
    <w:rsid w:val="00F24A88"/>
    <w:rsid w:val="00F2719A"/>
    <w:rsid w:val="00F324C3"/>
    <w:rsid w:val="00F36F55"/>
    <w:rsid w:val="00F450D4"/>
    <w:rsid w:val="00F46BD2"/>
    <w:rsid w:val="00F50A4A"/>
    <w:rsid w:val="00F547F7"/>
    <w:rsid w:val="00F71689"/>
    <w:rsid w:val="00F85219"/>
    <w:rsid w:val="00F8566F"/>
    <w:rsid w:val="00F85987"/>
    <w:rsid w:val="00F863D9"/>
    <w:rsid w:val="00F9455B"/>
    <w:rsid w:val="00F959F5"/>
    <w:rsid w:val="00FA237A"/>
    <w:rsid w:val="00FA6BB2"/>
    <w:rsid w:val="00FB7FD6"/>
    <w:rsid w:val="00FC1E83"/>
    <w:rsid w:val="00FC2C86"/>
    <w:rsid w:val="00FC6128"/>
    <w:rsid w:val="00FC7E61"/>
    <w:rsid w:val="00FC7F56"/>
    <w:rsid w:val="00FD1373"/>
    <w:rsid w:val="00FD6E6D"/>
    <w:rsid w:val="00FD7288"/>
    <w:rsid w:val="00FE2CC8"/>
    <w:rsid w:val="00FF117C"/>
    <w:rsid w:val="00FF221D"/>
    <w:rsid w:val="00FF6883"/>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B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79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5C079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5C079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5C079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5C079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5C07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9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5C0790"/>
    <w:rPr>
      <w:rFonts w:ascii="Arial Black" w:hAnsi="Arial Black"/>
      <w:sz w:val="28"/>
    </w:rPr>
  </w:style>
  <w:style w:type="character" w:customStyle="1" w:styleId="Heading3Char">
    <w:name w:val="Heading 3 Char"/>
    <w:basedOn w:val="DefaultParagraphFont"/>
    <w:link w:val="Heading3"/>
    <w:rsid w:val="005C0790"/>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5C079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5C079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5C07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9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5C0790"/>
    <w:pPr>
      <w:tabs>
        <w:tab w:val="right" w:leader="dot" w:pos="10786"/>
      </w:tabs>
      <w:spacing w:before="80" w:after="0"/>
      <w:ind w:left="144"/>
    </w:pPr>
    <w:rPr>
      <w:b/>
    </w:rPr>
  </w:style>
  <w:style w:type="paragraph" w:styleId="TOC2">
    <w:name w:val="toc 2"/>
    <w:basedOn w:val="Normal"/>
    <w:next w:val="Normal"/>
    <w:autoRedefine/>
    <w:uiPriority w:val="39"/>
    <w:unhideWhenUsed/>
    <w:rsid w:val="005C0790"/>
    <w:pPr>
      <w:tabs>
        <w:tab w:val="right" w:leader="dot" w:pos="10790"/>
      </w:tabs>
      <w:spacing w:before="40" w:after="40"/>
      <w:ind w:left="288"/>
    </w:pPr>
    <w:rPr>
      <w:sz w:val="18"/>
    </w:rPr>
  </w:style>
  <w:style w:type="character" w:styleId="Hyperlink">
    <w:name w:val="Hyperlink"/>
    <w:basedOn w:val="DefaultParagraphFont"/>
    <w:uiPriority w:val="99"/>
    <w:unhideWhenUsed/>
    <w:rsid w:val="005C0790"/>
    <w:rPr>
      <w:color w:val="0000FF" w:themeColor="hyperlink"/>
      <w:u w:val="single"/>
    </w:rPr>
  </w:style>
  <w:style w:type="character" w:styleId="BookTitle">
    <w:name w:val="Book Title"/>
    <w:basedOn w:val="DefaultParagraphFont"/>
    <w:uiPriority w:val="33"/>
    <w:rsid w:val="005C0790"/>
    <w:rPr>
      <w:b/>
      <w:bCs/>
      <w:smallCaps/>
      <w:spacing w:val="5"/>
      <w:sz w:val="48"/>
    </w:rPr>
  </w:style>
  <w:style w:type="paragraph" w:styleId="Title">
    <w:name w:val="Title"/>
    <w:basedOn w:val="Normal"/>
    <w:next w:val="Normal"/>
    <w:link w:val="TitleChar"/>
    <w:uiPriority w:val="10"/>
    <w:unhideWhenUsed/>
    <w:rsid w:val="005C079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5C079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5C0790"/>
    <w:pPr>
      <w:spacing w:after="0" w:line="240" w:lineRule="auto"/>
    </w:pPr>
    <w:rPr>
      <w:rFonts w:eastAsiaTheme="minorEastAsia"/>
    </w:rPr>
  </w:style>
  <w:style w:type="character" w:customStyle="1" w:styleId="NoSpacingChar">
    <w:name w:val="No Spacing Char"/>
    <w:basedOn w:val="DefaultParagraphFont"/>
    <w:link w:val="NoSpacing"/>
    <w:uiPriority w:val="4"/>
    <w:rsid w:val="005C0790"/>
    <w:rPr>
      <w:rFonts w:eastAsiaTheme="minorEastAsia"/>
    </w:rPr>
  </w:style>
  <w:style w:type="paragraph" w:styleId="Header">
    <w:name w:val="header"/>
    <w:basedOn w:val="Normal"/>
    <w:link w:val="HeaderChar"/>
    <w:uiPriority w:val="99"/>
    <w:unhideWhenUsed/>
    <w:rsid w:val="005C0790"/>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5C0790"/>
    <w:rPr>
      <w:rFonts w:ascii="Arial" w:hAnsi="Arial"/>
      <w:color w:val="292929"/>
      <w:sz w:val="16"/>
    </w:rPr>
  </w:style>
  <w:style w:type="paragraph" w:styleId="Footer">
    <w:name w:val="footer"/>
    <w:basedOn w:val="Normal"/>
    <w:link w:val="FooterChar"/>
    <w:uiPriority w:val="99"/>
    <w:unhideWhenUsed/>
    <w:rsid w:val="005C079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5C0790"/>
    <w:rPr>
      <w:rFonts w:ascii="Arial" w:hAnsi="Arial"/>
      <w:color w:val="292929"/>
      <w:sz w:val="16"/>
    </w:rPr>
  </w:style>
  <w:style w:type="paragraph" w:customStyle="1" w:styleId="LabExercise">
    <w:name w:val="Lab Exercise"/>
    <w:basedOn w:val="Normal"/>
    <w:next w:val="Normal"/>
    <w:qFormat/>
    <w:rsid w:val="009D1F57"/>
    <w:pPr>
      <w:spacing w:before="0" w:after="200" w:line="276" w:lineRule="auto"/>
    </w:pPr>
    <w:rPr>
      <w:b/>
    </w:rPr>
  </w:style>
  <w:style w:type="paragraph" w:styleId="ListParagraph">
    <w:name w:val="List Paragraph"/>
    <w:basedOn w:val="Normal"/>
    <w:next w:val="Normal"/>
    <w:uiPriority w:val="34"/>
    <w:rsid w:val="005C079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5C079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5C0790"/>
    <w:rPr>
      <w:rFonts w:ascii="Lucida Console" w:hAnsi="Lucida Console" w:cs="Courier New"/>
      <w:b/>
      <w:spacing w:val="-6"/>
      <w:sz w:val="18"/>
    </w:rPr>
  </w:style>
  <w:style w:type="paragraph" w:customStyle="1" w:styleId="NumberedBullet">
    <w:name w:val="Numbered Bullet"/>
    <w:basedOn w:val="ListParagraph"/>
    <w:uiPriority w:val="5"/>
    <w:unhideWhenUsed/>
    <w:rsid w:val="005C0790"/>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5C079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5C0790"/>
    <w:pPr>
      <w:spacing w:before="0" w:after="0"/>
    </w:pPr>
    <w:rPr>
      <w:szCs w:val="20"/>
    </w:rPr>
  </w:style>
  <w:style w:type="character" w:customStyle="1" w:styleId="FootnoteTextChar">
    <w:name w:val="Footnote Text Char"/>
    <w:basedOn w:val="DefaultParagraphFont"/>
    <w:link w:val="FootnoteText"/>
    <w:uiPriority w:val="99"/>
    <w:semiHidden/>
    <w:rsid w:val="005C0790"/>
    <w:rPr>
      <w:rFonts w:ascii="Arial" w:hAnsi="Arial"/>
      <w:color w:val="262626" w:themeColor="text1" w:themeTint="D9"/>
      <w:sz w:val="20"/>
      <w:szCs w:val="20"/>
    </w:rPr>
  </w:style>
  <w:style w:type="table" w:styleId="LightShading-Accent4">
    <w:name w:val="Light Shading Accent 4"/>
    <w:basedOn w:val="TableNormal"/>
    <w:uiPriority w:val="60"/>
    <w:rsid w:val="005C07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5C079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C07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C07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5C07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C079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5C079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5C0790"/>
    <w:pPr>
      <w:tabs>
        <w:tab w:val="num" w:pos="360"/>
      </w:tabs>
      <w:ind w:left="360" w:hanging="360"/>
      <w:contextualSpacing/>
    </w:pPr>
  </w:style>
  <w:style w:type="character" w:customStyle="1" w:styleId="InLineUrl">
    <w:name w:val="InLineUrl"/>
    <w:basedOn w:val="DefaultParagraphFont"/>
    <w:qFormat/>
    <w:rsid w:val="005C0790"/>
    <w:rPr>
      <w:rFonts w:ascii="Arial" w:hAnsi="Arial"/>
      <w:b/>
      <w:sz w:val="18"/>
    </w:rPr>
  </w:style>
  <w:style w:type="paragraph" w:customStyle="1" w:styleId="LabStepNumbered">
    <w:name w:val="Lab Step Numbered"/>
    <w:link w:val="LabStepNumberedChar"/>
    <w:qFormat/>
    <w:rsid w:val="005C0790"/>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5C079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D1F57"/>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5C0790"/>
    <w:pPr>
      <w:numPr>
        <w:numId w:val="0"/>
      </w:numPr>
      <w:spacing w:before="40"/>
      <w:ind w:left="720"/>
    </w:pPr>
  </w:style>
  <w:style w:type="character" w:customStyle="1" w:styleId="LabStepScreenshotFrame">
    <w:name w:val="Lab Step Screenshot Frame"/>
    <w:basedOn w:val="DefaultParagraphFont"/>
    <w:uiPriority w:val="1"/>
    <w:qFormat/>
    <w:rsid w:val="005C0790"/>
    <w:rPr>
      <w:noProof/>
      <w:bdr w:val="single" w:sz="2" w:space="0" w:color="DDDDDD"/>
    </w:rPr>
  </w:style>
  <w:style w:type="paragraph" w:customStyle="1" w:styleId="LabExerciseCallout">
    <w:name w:val="Lab Exercise Callout"/>
    <w:basedOn w:val="LabExerciseLeadIn"/>
    <w:qFormat/>
    <w:rsid w:val="005C079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D1F5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5C079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5C079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5C079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C079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5C0790"/>
    <w:rPr>
      <w:rFonts w:ascii="Arial" w:hAnsi="Arial"/>
      <w:b/>
      <w:iCs/>
      <w:sz w:val="16"/>
    </w:rPr>
  </w:style>
  <w:style w:type="character" w:customStyle="1" w:styleId="InlindeCode">
    <w:name w:val="InlindeCode"/>
    <w:basedOn w:val="DefaultParagraphFont"/>
    <w:qFormat/>
    <w:rsid w:val="005C0790"/>
    <w:rPr>
      <w:rFonts w:ascii="Lucida Console" w:hAnsi="Lucida Console"/>
      <w:b/>
      <w:sz w:val="16"/>
    </w:rPr>
  </w:style>
  <w:style w:type="table" w:customStyle="1" w:styleId="LabStepTable">
    <w:name w:val="Lab Step Table"/>
    <w:basedOn w:val="TableGrid"/>
    <w:uiPriority w:val="99"/>
    <w:rsid w:val="005C079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D1F57"/>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5C0790"/>
    <w:pPr>
      <w:ind w:left="792"/>
    </w:pPr>
  </w:style>
  <w:style w:type="paragraph" w:customStyle="1" w:styleId="LabStepScreenshotLevel2">
    <w:name w:val="Lab Step Screenshot Level 2"/>
    <w:basedOn w:val="LabStepScreenshot"/>
    <w:uiPriority w:val="2"/>
    <w:qFormat/>
    <w:rsid w:val="005C0790"/>
    <w:pPr>
      <w:ind w:left="720"/>
    </w:pPr>
    <w:rPr>
      <w:noProof/>
    </w:rPr>
  </w:style>
  <w:style w:type="paragraph" w:customStyle="1" w:styleId="LabStepTableTextHeader">
    <w:name w:val="Lab Step Table Text Header"/>
    <w:basedOn w:val="LabStepTableText"/>
    <w:next w:val="LabStepTableText"/>
    <w:qFormat/>
    <w:rsid w:val="009D1F57"/>
    <w:rPr>
      <w:b/>
    </w:rPr>
  </w:style>
  <w:style w:type="paragraph" w:customStyle="1" w:styleId="LabStepTableParagraph">
    <w:name w:val="Lab Step Table Paragraph"/>
    <w:basedOn w:val="LabStepNumbered"/>
    <w:qFormat/>
    <w:rsid w:val="009D1F57"/>
    <w:pPr>
      <w:numPr>
        <w:numId w:val="0"/>
      </w:numPr>
    </w:pPr>
  </w:style>
  <w:style w:type="paragraph" w:styleId="TOCHeading">
    <w:name w:val="TOC Heading"/>
    <w:basedOn w:val="Heading1"/>
    <w:next w:val="Normal"/>
    <w:uiPriority w:val="39"/>
    <w:semiHidden/>
    <w:unhideWhenUsed/>
    <w:qFormat/>
    <w:rsid w:val="005C079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5C079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5C0790"/>
    <w:rPr>
      <w:sz w:val="16"/>
      <w:szCs w:val="16"/>
    </w:rPr>
  </w:style>
  <w:style w:type="paragraph" w:styleId="CommentText">
    <w:name w:val="annotation text"/>
    <w:basedOn w:val="Normal"/>
    <w:link w:val="CommentTextChar"/>
    <w:uiPriority w:val="99"/>
    <w:semiHidden/>
    <w:unhideWhenUsed/>
    <w:rsid w:val="005C0790"/>
    <w:rPr>
      <w:szCs w:val="20"/>
    </w:rPr>
  </w:style>
  <w:style w:type="character" w:customStyle="1" w:styleId="CommentTextChar">
    <w:name w:val="Comment Text Char"/>
    <w:basedOn w:val="DefaultParagraphFont"/>
    <w:link w:val="CommentText"/>
    <w:uiPriority w:val="99"/>
    <w:semiHidden/>
    <w:rsid w:val="005C079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5C0790"/>
    <w:rPr>
      <w:b/>
      <w:bCs/>
    </w:rPr>
  </w:style>
  <w:style w:type="character" w:customStyle="1" w:styleId="CommentSubjectChar">
    <w:name w:val="Comment Subject Char"/>
    <w:basedOn w:val="CommentTextChar"/>
    <w:link w:val="CommentSubject"/>
    <w:uiPriority w:val="99"/>
    <w:semiHidden/>
    <w:rsid w:val="005C0790"/>
    <w:rPr>
      <w:rFonts w:ascii="Arial" w:hAnsi="Arial"/>
      <w:b/>
      <w:bCs/>
      <w:color w:val="262626" w:themeColor="text1" w:themeTint="D9"/>
      <w:sz w:val="20"/>
      <w:szCs w:val="20"/>
    </w:rPr>
  </w:style>
  <w:style w:type="character" w:styleId="Strong">
    <w:name w:val="Strong"/>
    <w:basedOn w:val="DefaultParagraphFont"/>
    <w:uiPriority w:val="23"/>
    <w:rsid w:val="005C0790"/>
    <w:rPr>
      <w:b/>
      <w:bCs/>
    </w:rPr>
  </w:style>
  <w:style w:type="paragraph" w:styleId="NormalWeb">
    <w:name w:val="Normal (Web)"/>
    <w:basedOn w:val="Normal"/>
    <w:uiPriority w:val="99"/>
    <w:semiHidden/>
    <w:unhideWhenUsed/>
    <w:rsid w:val="005C079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5C079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5C079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5C079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5C079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5C0790"/>
    <w:pPr>
      <w:spacing w:before="240"/>
      <w:ind w:left="720" w:right="720"/>
    </w:pPr>
    <w:rPr>
      <w:color w:val="1C1C1C"/>
    </w:rPr>
  </w:style>
  <w:style w:type="paragraph" w:customStyle="1" w:styleId="SlidesNotes">
    <w:name w:val="Slides Notes"/>
    <w:basedOn w:val="Normal"/>
    <w:uiPriority w:val="4"/>
    <w:rsid w:val="005C0790"/>
    <w:pPr>
      <w:spacing w:before="240"/>
    </w:pPr>
  </w:style>
  <w:style w:type="paragraph" w:customStyle="1" w:styleId="LegalHeader">
    <w:name w:val="Legal Header"/>
    <w:basedOn w:val="Normal"/>
    <w:uiPriority w:val="3"/>
    <w:rsid w:val="005C0790"/>
    <w:pPr>
      <w:spacing w:before="600"/>
    </w:pPr>
    <w:rPr>
      <w:b/>
      <w:color w:val="auto"/>
      <w:u w:val="single"/>
    </w:rPr>
  </w:style>
  <w:style w:type="paragraph" w:customStyle="1" w:styleId="LegalBody">
    <w:name w:val="Legal Body"/>
    <w:basedOn w:val="Normal"/>
    <w:uiPriority w:val="3"/>
    <w:rsid w:val="005C0790"/>
    <w:rPr>
      <w:sz w:val="18"/>
    </w:rPr>
  </w:style>
  <w:style w:type="paragraph" w:customStyle="1" w:styleId="CourseInfo">
    <w:name w:val="Course Info"/>
    <w:basedOn w:val="Normal"/>
    <w:uiPriority w:val="4"/>
    <w:rsid w:val="005C079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5C0790"/>
    <w:rPr>
      <w:rFonts w:ascii="Arial" w:hAnsi="Arial"/>
      <w:color w:val="262626" w:themeColor="text1" w:themeTint="D9"/>
      <w:sz w:val="18"/>
    </w:rPr>
  </w:style>
  <w:style w:type="paragraph" w:customStyle="1" w:styleId="Strong1">
    <w:name w:val="Strong1"/>
    <w:basedOn w:val="LabStepNumbered"/>
    <w:link w:val="strongChar"/>
    <w:uiPriority w:val="5"/>
    <w:rsid w:val="005C0790"/>
    <w:pPr>
      <w:numPr>
        <w:numId w:val="0"/>
      </w:numPr>
      <w:ind w:left="757" w:hanging="360"/>
    </w:pPr>
    <w:rPr>
      <w:b/>
    </w:rPr>
  </w:style>
  <w:style w:type="character" w:customStyle="1" w:styleId="strongChar">
    <w:name w:val="strong Char"/>
    <w:basedOn w:val="LabStepNumberedChar"/>
    <w:link w:val="Strong1"/>
    <w:uiPriority w:val="5"/>
    <w:rsid w:val="005C0790"/>
    <w:rPr>
      <w:rFonts w:ascii="Arial" w:hAnsi="Arial"/>
      <w:b/>
      <w:color w:val="262626" w:themeColor="text1" w:themeTint="D9"/>
      <w:sz w:val="18"/>
    </w:rPr>
  </w:style>
  <w:style w:type="paragraph" w:customStyle="1" w:styleId="CourseCode">
    <w:name w:val="Course Code"/>
    <w:basedOn w:val="Normal"/>
    <w:uiPriority w:val="4"/>
    <w:rsid w:val="005C079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5C0790"/>
    <w:pPr>
      <w:tabs>
        <w:tab w:val="right" w:leader="dot" w:pos="10790"/>
      </w:tabs>
      <w:spacing w:before="40" w:after="0"/>
      <w:ind w:left="432"/>
    </w:pPr>
    <w:rPr>
      <w:sz w:val="16"/>
    </w:rPr>
  </w:style>
  <w:style w:type="numbering" w:customStyle="1" w:styleId="LabStepsTemplate">
    <w:name w:val="LabStepsTemplate"/>
    <w:uiPriority w:val="99"/>
    <w:rsid w:val="005C0790"/>
    <w:pPr>
      <w:numPr>
        <w:numId w:val="4"/>
      </w:numPr>
    </w:pPr>
  </w:style>
  <w:style w:type="paragraph" w:customStyle="1" w:styleId="ModuleDescription">
    <w:name w:val="Module Description"/>
    <w:basedOn w:val="Normal"/>
    <w:uiPriority w:val="4"/>
    <w:rsid w:val="005C079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5C0790"/>
    <w:pPr>
      <w:jc w:val="center"/>
    </w:pPr>
  </w:style>
  <w:style w:type="paragraph" w:customStyle="1" w:styleId="TopicsCoveredItem">
    <w:name w:val="Topics Covered Item"/>
    <w:basedOn w:val="Normal"/>
    <w:uiPriority w:val="4"/>
    <w:rsid w:val="005C0790"/>
    <w:pPr>
      <w:numPr>
        <w:numId w:val="5"/>
      </w:numPr>
      <w:spacing w:before="0" w:after="0"/>
      <w:contextualSpacing/>
    </w:pPr>
  </w:style>
  <w:style w:type="paragraph" w:customStyle="1" w:styleId="ModuleIntroHeader">
    <w:name w:val="Module Intro Header"/>
    <w:basedOn w:val="Normal"/>
    <w:uiPriority w:val="4"/>
    <w:rsid w:val="005C0790"/>
    <w:pPr>
      <w:pBdr>
        <w:bottom w:val="single" w:sz="8" w:space="1" w:color="auto"/>
      </w:pBdr>
      <w:spacing w:before="360"/>
      <w:ind w:left="288"/>
    </w:pPr>
    <w:rPr>
      <w:b/>
      <w:sz w:val="24"/>
    </w:rPr>
  </w:style>
  <w:style w:type="paragraph" w:customStyle="1" w:styleId="ModuleAgendaItem">
    <w:name w:val="Module Agenda Item"/>
    <w:basedOn w:val="Normal"/>
    <w:uiPriority w:val="4"/>
    <w:rsid w:val="005C0790"/>
    <w:pPr>
      <w:spacing w:before="0" w:after="0"/>
      <w:ind w:left="360" w:hanging="360"/>
      <w:contextualSpacing/>
    </w:pPr>
    <w:rPr>
      <w:sz w:val="24"/>
    </w:rPr>
  </w:style>
  <w:style w:type="paragraph" w:customStyle="1" w:styleId="LabExerciseItem">
    <w:name w:val="Lab Exercise Item"/>
    <w:basedOn w:val="Normal"/>
    <w:next w:val="Normal"/>
    <w:uiPriority w:val="4"/>
    <w:qFormat/>
    <w:rsid w:val="005C0790"/>
    <w:pPr>
      <w:spacing w:before="0" w:after="0"/>
      <w:ind w:left="360" w:hanging="360"/>
    </w:pPr>
  </w:style>
  <w:style w:type="character" w:styleId="FollowedHyperlink">
    <w:name w:val="FollowedHyperlink"/>
    <w:basedOn w:val="DefaultParagraphFont"/>
    <w:uiPriority w:val="99"/>
    <w:semiHidden/>
    <w:unhideWhenUsed/>
    <w:rsid w:val="009D1F57"/>
    <w:rPr>
      <w:color w:val="800080" w:themeColor="followedHyperlink"/>
      <w:u w:val="single"/>
    </w:rPr>
  </w:style>
  <w:style w:type="paragraph" w:customStyle="1" w:styleId="LabStepNumberedLevel2">
    <w:name w:val="Lab Step Numbered Level 2"/>
    <w:basedOn w:val="LabStepNumbered"/>
    <w:qFormat/>
    <w:rsid w:val="005C0790"/>
    <w:pPr>
      <w:numPr>
        <w:ilvl w:val="1"/>
      </w:numPr>
    </w:pPr>
  </w:style>
  <w:style w:type="paragraph" w:customStyle="1" w:styleId="LabStepNumberedLevel3">
    <w:name w:val="Lab Step Numbered Level 3"/>
    <w:basedOn w:val="LabStepNumberedLevel2"/>
    <w:qFormat/>
    <w:rsid w:val="005C0790"/>
    <w:pPr>
      <w:numPr>
        <w:ilvl w:val="2"/>
      </w:numPr>
      <w:tabs>
        <w:tab w:val="left" w:pos="994"/>
      </w:tabs>
    </w:pPr>
  </w:style>
  <w:style w:type="paragraph" w:customStyle="1" w:styleId="LabStepNumberedLevel4">
    <w:name w:val="Lab Step Numbered Level 4"/>
    <w:basedOn w:val="LabStepNumberedLevel3"/>
    <w:qFormat/>
    <w:rsid w:val="005C0790"/>
    <w:pPr>
      <w:numPr>
        <w:ilvl w:val="3"/>
      </w:numPr>
      <w:tabs>
        <w:tab w:val="clear" w:pos="994"/>
        <w:tab w:val="left" w:pos="1627"/>
      </w:tabs>
    </w:pPr>
  </w:style>
  <w:style w:type="paragraph" w:customStyle="1" w:styleId="LabExerciseLeadIn">
    <w:name w:val="Lab Exercise Lead In"/>
    <w:basedOn w:val="Normal"/>
    <w:qFormat/>
    <w:rsid w:val="005C079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79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5C079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5C079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5C079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5C079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5C07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9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5C0790"/>
    <w:rPr>
      <w:rFonts w:ascii="Arial Black" w:hAnsi="Arial Black"/>
      <w:sz w:val="28"/>
    </w:rPr>
  </w:style>
  <w:style w:type="character" w:customStyle="1" w:styleId="Heading3Char">
    <w:name w:val="Heading 3 Char"/>
    <w:basedOn w:val="DefaultParagraphFont"/>
    <w:link w:val="Heading3"/>
    <w:rsid w:val="005C0790"/>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5C079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5C079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5C07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9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5C0790"/>
    <w:pPr>
      <w:tabs>
        <w:tab w:val="right" w:leader="dot" w:pos="10786"/>
      </w:tabs>
      <w:spacing w:before="80" w:after="0"/>
      <w:ind w:left="144"/>
    </w:pPr>
    <w:rPr>
      <w:b/>
    </w:rPr>
  </w:style>
  <w:style w:type="paragraph" w:styleId="TOC2">
    <w:name w:val="toc 2"/>
    <w:basedOn w:val="Normal"/>
    <w:next w:val="Normal"/>
    <w:autoRedefine/>
    <w:uiPriority w:val="39"/>
    <w:unhideWhenUsed/>
    <w:rsid w:val="005C0790"/>
    <w:pPr>
      <w:tabs>
        <w:tab w:val="right" w:leader="dot" w:pos="10790"/>
      </w:tabs>
      <w:spacing w:before="40" w:after="40"/>
      <w:ind w:left="288"/>
    </w:pPr>
    <w:rPr>
      <w:sz w:val="18"/>
    </w:rPr>
  </w:style>
  <w:style w:type="character" w:styleId="Hyperlink">
    <w:name w:val="Hyperlink"/>
    <w:basedOn w:val="DefaultParagraphFont"/>
    <w:uiPriority w:val="99"/>
    <w:unhideWhenUsed/>
    <w:rsid w:val="005C0790"/>
    <w:rPr>
      <w:color w:val="0000FF" w:themeColor="hyperlink"/>
      <w:u w:val="single"/>
    </w:rPr>
  </w:style>
  <w:style w:type="character" w:styleId="BookTitle">
    <w:name w:val="Book Title"/>
    <w:basedOn w:val="DefaultParagraphFont"/>
    <w:uiPriority w:val="33"/>
    <w:rsid w:val="005C0790"/>
    <w:rPr>
      <w:b/>
      <w:bCs/>
      <w:smallCaps/>
      <w:spacing w:val="5"/>
      <w:sz w:val="48"/>
    </w:rPr>
  </w:style>
  <w:style w:type="paragraph" w:styleId="Title">
    <w:name w:val="Title"/>
    <w:basedOn w:val="Normal"/>
    <w:next w:val="Normal"/>
    <w:link w:val="TitleChar"/>
    <w:uiPriority w:val="10"/>
    <w:unhideWhenUsed/>
    <w:rsid w:val="005C079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5C079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5C0790"/>
    <w:pPr>
      <w:spacing w:after="0" w:line="240" w:lineRule="auto"/>
    </w:pPr>
    <w:rPr>
      <w:rFonts w:eastAsiaTheme="minorEastAsia"/>
    </w:rPr>
  </w:style>
  <w:style w:type="character" w:customStyle="1" w:styleId="NoSpacingChar">
    <w:name w:val="No Spacing Char"/>
    <w:basedOn w:val="DefaultParagraphFont"/>
    <w:link w:val="NoSpacing"/>
    <w:uiPriority w:val="4"/>
    <w:rsid w:val="005C0790"/>
    <w:rPr>
      <w:rFonts w:eastAsiaTheme="minorEastAsia"/>
    </w:rPr>
  </w:style>
  <w:style w:type="paragraph" w:styleId="Header">
    <w:name w:val="header"/>
    <w:basedOn w:val="Normal"/>
    <w:link w:val="HeaderChar"/>
    <w:uiPriority w:val="99"/>
    <w:unhideWhenUsed/>
    <w:rsid w:val="005C0790"/>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5C0790"/>
    <w:rPr>
      <w:rFonts w:ascii="Arial" w:hAnsi="Arial"/>
      <w:color w:val="292929"/>
      <w:sz w:val="16"/>
    </w:rPr>
  </w:style>
  <w:style w:type="paragraph" w:styleId="Footer">
    <w:name w:val="footer"/>
    <w:basedOn w:val="Normal"/>
    <w:link w:val="FooterChar"/>
    <w:uiPriority w:val="99"/>
    <w:unhideWhenUsed/>
    <w:rsid w:val="005C079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5C0790"/>
    <w:rPr>
      <w:rFonts w:ascii="Arial" w:hAnsi="Arial"/>
      <w:color w:val="292929"/>
      <w:sz w:val="16"/>
    </w:rPr>
  </w:style>
  <w:style w:type="paragraph" w:customStyle="1" w:styleId="LabExercise">
    <w:name w:val="Lab Exercise"/>
    <w:basedOn w:val="Normal"/>
    <w:next w:val="Normal"/>
    <w:qFormat/>
    <w:rsid w:val="009D1F57"/>
    <w:pPr>
      <w:spacing w:before="0" w:after="200" w:line="276" w:lineRule="auto"/>
    </w:pPr>
    <w:rPr>
      <w:b/>
    </w:rPr>
  </w:style>
  <w:style w:type="paragraph" w:styleId="ListParagraph">
    <w:name w:val="List Paragraph"/>
    <w:basedOn w:val="Normal"/>
    <w:next w:val="Normal"/>
    <w:uiPriority w:val="34"/>
    <w:rsid w:val="005C079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5C079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5C0790"/>
    <w:rPr>
      <w:rFonts w:ascii="Lucida Console" w:hAnsi="Lucida Console" w:cs="Courier New"/>
      <w:b/>
      <w:spacing w:val="-6"/>
      <w:sz w:val="18"/>
    </w:rPr>
  </w:style>
  <w:style w:type="paragraph" w:customStyle="1" w:styleId="NumberedBullet">
    <w:name w:val="Numbered Bullet"/>
    <w:basedOn w:val="ListParagraph"/>
    <w:uiPriority w:val="5"/>
    <w:unhideWhenUsed/>
    <w:rsid w:val="005C0790"/>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5C079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5C0790"/>
    <w:pPr>
      <w:spacing w:before="0" w:after="0"/>
    </w:pPr>
    <w:rPr>
      <w:szCs w:val="20"/>
    </w:rPr>
  </w:style>
  <w:style w:type="character" w:customStyle="1" w:styleId="FootnoteTextChar">
    <w:name w:val="Footnote Text Char"/>
    <w:basedOn w:val="DefaultParagraphFont"/>
    <w:link w:val="FootnoteText"/>
    <w:uiPriority w:val="99"/>
    <w:semiHidden/>
    <w:rsid w:val="005C0790"/>
    <w:rPr>
      <w:rFonts w:ascii="Arial" w:hAnsi="Arial"/>
      <w:color w:val="262626" w:themeColor="text1" w:themeTint="D9"/>
      <w:sz w:val="20"/>
      <w:szCs w:val="20"/>
    </w:rPr>
  </w:style>
  <w:style w:type="table" w:styleId="LightShading-Accent4">
    <w:name w:val="Light Shading Accent 4"/>
    <w:basedOn w:val="TableNormal"/>
    <w:uiPriority w:val="60"/>
    <w:rsid w:val="005C07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5C079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C07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C07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5C07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C079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5C079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5C0790"/>
    <w:pPr>
      <w:tabs>
        <w:tab w:val="num" w:pos="360"/>
      </w:tabs>
      <w:ind w:left="360" w:hanging="360"/>
      <w:contextualSpacing/>
    </w:pPr>
  </w:style>
  <w:style w:type="character" w:customStyle="1" w:styleId="InLineUrl">
    <w:name w:val="InLineUrl"/>
    <w:basedOn w:val="DefaultParagraphFont"/>
    <w:qFormat/>
    <w:rsid w:val="005C0790"/>
    <w:rPr>
      <w:rFonts w:ascii="Arial" w:hAnsi="Arial"/>
      <w:b/>
      <w:sz w:val="18"/>
    </w:rPr>
  </w:style>
  <w:style w:type="paragraph" w:customStyle="1" w:styleId="LabStepNumbered">
    <w:name w:val="Lab Step Numbered"/>
    <w:link w:val="LabStepNumberedChar"/>
    <w:qFormat/>
    <w:rsid w:val="005C0790"/>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5C079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D1F57"/>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5C0790"/>
    <w:pPr>
      <w:numPr>
        <w:numId w:val="0"/>
      </w:numPr>
      <w:spacing w:before="40"/>
      <w:ind w:left="720"/>
    </w:pPr>
  </w:style>
  <w:style w:type="character" w:customStyle="1" w:styleId="LabStepScreenshotFrame">
    <w:name w:val="Lab Step Screenshot Frame"/>
    <w:basedOn w:val="DefaultParagraphFont"/>
    <w:uiPriority w:val="1"/>
    <w:qFormat/>
    <w:rsid w:val="005C0790"/>
    <w:rPr>
      <w:noProof/>
      <w:bdr w:val="single" w:sz="2" w:space="0" w:color="DDDDDD"/>
    </w:rPr>
  </w:style>
  <w:style w:type="paragraph" w:customStyle="1" w:styleId="LabExerciseCallout">
    <w:name w:val="Lab Exercise Callout"/>
    <w:basedOn w:val="LabExerciseLeadIn"/>
    <w:qFormat/>
    <w:rsid w:val="005C079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D1F5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5C079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5C079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5C079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C079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5C0790"/>
    <w:rPr>
      <w:rFonts w:ascii="Arial" w:hAnsi="Arial"/>
      <w:b/>
      <w:iCs/>
      <w:sz w:val="16"/>
    </w:rPr>
  </w:style>
  <w:style w:type="character" w:customStyle="1" w:styleId="InlindeCode">
    <w:name w:val="InlindeCode"/>
    <w:basedOn w:val="DefaultParagraphFont"/>
    <w:qFormat/>
    <w:rsid w:val="005C0790"/>
    <w:rPr>
      <w:rFonts w:ascii="Lucida Console" w:hAnsi="Lucida Console"/>
      <w:b/>
      <w:sz w:val="16"/>
    </w:rPr>
  </w:style>
  <w:style w:type="table" w:customStyle="1" w:styleId="LabStepTable">
    <w:name w:val="Lab Step Table"/>
    <w:basedOn w:val="TableGrid"/>
    <w:uiPriority w:val="99"/>
    <w:rsid w:val="005C079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D1F57"/>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5C0790"/>
    <w:pPr>
      <w:ind w:left="792"/>
    </w:pPr>
  </w:style>
  <w:style w:type="paragraph" w:customStyle="1" w:styleId="LabStepScreenshotLevel2">
    <w:name w:val="Lab Step Screenshot Level 2"/>
    <w:basedOn w:val="LabStepScreenshot"/>
    <w:uiPriority w:val="2"/>
    <w:qFormat/>
    <w:rsid w:val="005C0790"/>
    <w:pPr>
      <w:ind w:left="720"/>
    </w:pPr>
    <w:rPr>
      <w:noProof/>
    </w:rPr>
  </w:style>
  <w:style w:type="paragraph" w:customStyle="1" w:styleId="LabStepTableTextHeader">
    <w:name w:val="Lab Step Table Text Header"/>
    <w:basedOn w:val="LabStepTableText"/>
    <w:next w:val="LabStepTableText"/>
    <w:qFormat/>
    <w:rsid w:val="009D1F57"/>
    <w:rPr>
      <w:b/>
    </w:rPr>
  </w:style>
  <w:style w:type="paragraph" w:customStyle="1" w:styleId="LabStepTableParagraph">
    <w:name w:val="Lab Step Table Paragraph"/>
    <w:basedOn w:val="LabStepNumbered"/>
    <w:qFormat/>
    <w:rsid w:val="009D1F57"/>
    <w:pPr>
      <w:numPr>
        <w:numId w:val="0"/>
      </w:numPr>
    </w:pPr>
  </w:style>
  <w:style w:type="paragraph" w:styleId="TOCHeading">
    <w:name w:val="TOC Heading"/>
    <w:basedOn w:val="Heading1"/>
    <w:next w:val="Normal"/>
    <w:uiPriority w:val="39"/>
    <w:semiHidden/>
    <w:unhideWhenUsed/>
    <w:qFormat/>
    <w:rsid w:val="005C079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5C079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5C0790"/>
    <w:rPr>
      <w:sz w:val="16"/>
      <w:szCs w:val="16"/>
    </w:rPr>
  </w:style>
  <w:style w:type="paragraph" w:styleId="CommentText">
    <w:name w:val="annotation text"/>
    <w:basedOn w:val="Normal"/>
    <w:link w:val="CommentTextChar"/>
    <w:uiPriority w:val="99"/>
    <w:semiHidden/>
    <w:unhideWhenUsed/>
    <w:rsid w:val="005C0790"/>
    <w:rPr>
      <w:szCs w:val="20"/>
    </w:rPr>
  </w:style>
  <w:style w:type="character" w:customStyle="1" w:styleId="CommentTextChar">
    <w:name w:val="Comment Text Char"/>
    <w:basedOn w:val="DefaultParagraphFont"/>
    <w:link w:val="CommentText"/>
    <w:uiPriority w:val="99"/>
    <w:semiHidden/>
    <w:rsid w:val="005C079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5C0790"/>
    <w:rPr>
      <w:b/>
      <w:bCs/>
    </w:rPr>
  </w:style>
  <w:style w:type="character" w:customStyle="1" w:styleId="CommentSubjectChar">
    <w:name w:val="Comment Subject Char"/>
    <w:basedOn w:val="CommentTextChar"/>
    <w:link w:val="CommentSubject"/>
    <w:uiPriority w:val="99"/>
    <w:semiHidden/>
    <w:rsid w:val="005C0790"/>
    <w:rPr>
      <w:rFonts w:ascii="Arial" w:hAnsi="Arial"/>
      <w:b/>
      <w:bCs/>
      <w:color w:val="262626" w:themeColor="text1" w:themeTint="D9"/>
      <w:sz w:val="20"/>
      <w:szCs w:val="20"/>
    </w:rPr>
  </w:style>
  <w:style w:type="character" w:styleId="Strong">
    <w:name w:val="Strong"/>
    <w:basedOn w:val="DefaultParagraphFont"/>
    <w:uiPriority w:val="23"/>
    <w:rsid w:val="005C0790"/>
    <w:rPr>
      <w:b/>
      <w:bCs/>
    </w:rPr>
  </w:style>
  <w:style w:type="paragraph" w:styleId="NormalWeb">
    <w:name w:val="Normal (Web)"/>
    <w:basedOn w:val="Normal"/>
    <w:uiPriority w:val="99"/>
    <w:semiHidden/>
    <w:unhideWhenUsed/>
    <w:rsid w:val="005C079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5C079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5C079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5C079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5C079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5C0790"/>
    <w:pPr>
      <w:spacing w:before="240"/>
      <w:ind w:left="720" w:right="720"/>
    </w:pPr>
    <w:rPr>
      <w:color w:val="1C1C1C"/>
    </w:rPr>
  </w:style>
  <w:style w:type="paragraph" w:customStyle="1" w:styleId="SlidesNotes">
    <w:name w:val="Slides Notes"/>
    <w:basedOn w:val="Normal"/>
    <w:uiPriority w:val="4"/>
    <w:rsid w:val="005C0790"/>
    <w:pPr>
      <w:spacing w:before="240"/>
    </w:pPr>
  </w:style>
  <w:style w:type="paragraph" w:customStyle="1" w:styleId="LegalHeader">
    <w:name w:val="Legal Header"/>
    <w:basedOn w:val="Normal"/>
    <w:uiPriority w:val="3"/>
    <w:rsid w:val="005C0790"/>
    <w:pPr>
      <w:spacing w:before="600"/>
    </w:pPr>
    <w:rPr>
      <w:b/>
      <w:color w:val="auto"/>
      <w:u w:val="single"/>
    </w:rPr>
  </w:style>
  <w:style w:type="paragraph" w:customStyle="1" w:styleId="LegalBody">
    <w:name w:val="Legal Body"/>
    <w:basedOn w:val="Normal"/>
    <w:uiPriority w:val="3"/>
    <w:rsid w:val="005C0790"/>
    <w:rPr>
      <w:sz w:val="18"/>
    </w:rPr>
  </w:style>
  <w:style w:type="paragraph" w:customStyle="1" w:styleId="CourseInfo">
    <w:name w:val="Course Info"/>
    <w:basedOn w:val="Normal"/>
    <w:uiPriority w:val="4"/>
    <w:rsid w:val="005C079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5C0790"/>
    <w:rPr>
      <w:rFonts w:ascii="Arial" w:hAnsi="Arial"/>
      <w:color w:val="262626" w:themeColor="text1" w:themeTint="D9"/>
      <w:sz w:val="18"/>
    </w:rPr>
  </w:style>
  <w:style w:type="paragraph" w:customStyle="1" w:styleId="Strong1">
    <w:name w:val="Strong1"/>
    <w:basedOn w:val="LabStepNumbered"/>
    <w:link w:val="strongChar"/>
    <w:uiPriority w:val="5"/>
    <w:rsid w:val="005C0790"/>
    <w:pPr>
      <w:numPr>
        <w:numId w:val="0"/>
      </w:numPr>
      <w:ind w:left="757" w:hanging="360"/>
    </w:pPr>
    <w:rPr>
      <w:b/>
    </w:rPr>
  </w:style>
  <w:style w:type="character" w:customStyle="1" w:styleId="strongChar">
    <w:name w:val="strong Char"/>
    <w:basedOn w:val="LabStepNumberedChar"/>
    <w:link w:val="Strong1"/>
    <w:uiPriority w:val="5"/>
    <w:rsid w:val="005C0790"/>
    <w:rPr>
      <w:rFonts w:ascii="Arial" w:hAnsi="Arial"/>
      <w:b/>
      <w:color w:val="262626" w:themeColor="text1" w:themeTint="D9"/>
      <w:sz w:val="18"/>
    </w:rPr>
  </w:style>
  <w:style w:type="paragraph" w:customStyle="1" w:styleId="CourseCode">
    <w:name w:val="Course Code"/>
    <w:basedOn w:val="Normal"/>
    <w:uiPriority w:val="4"/>
    <w:rsid w:val="005C079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5C0790"/>
    <w:pPr>
      <w:tabs>
        <w:tab w:val="right" w:leader="dot" w:pos="10790"/>
      </w:tabs>
      <w:spacing w:before="40" w:after="0"/>
      <w:ind w:left="432"/>
    </w:pPr>
    <w:rPr>
      <w:sz w:val="16"/>
    </w:rPr>
  </w:style>
  <w:style w:type="numbering" w:customStyle="1" w:styleId="LabStepsTemplate">
    <w:name w:val="LabStepsTemplate"/>
    <w:uiPriority w:val="99"/>
    <w:rsid w:val="005C0790"/>
    <w:pPr>
      <w:numPr>
        <w:numId w:val="4"/>
      </w:numPr>
    </w:pPr>
  </w:style>
  <w:style w:type="paragraph" w:customStyle="1" w:styleId="ModuleDescription">
    <w:name w:val="Module Description"/>
    <w:basedOn w:val="Normal"/>
    <w:uiPriority w:val="4"/>
    <w:rsid w:val="005C079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5C0790"/>
    <w:pPr>
      <w:jc w:val="center"/>
    </w:pPr>
  </w:style>
  <w:style w:type="paragraph" w:customStyle="1" w:styleId="TopicsCoveredItem">
    <w:name w:val="Topics Covered Item"/>
    <w:basedOn w:val="Normal"/>
    <w:uiPriority w:val="4"/>
    <w:rsid w:val="005C0790"/>
    <w:pPr>
      <w:numPr>
        <w:numId w:val="5"/>
      </w:numPr>
      <w:spacing w:before="0" w:after="0"/>
      <w:contextualSpacing/>
    </w:pPr>
  </w:style>
  <w:style w:type="paragraph" w:customStyle="1" w:styleId="ModuleIntroHeader">
    <w:name w:val="Module Intro Header"/>
    <w:basedOn w:val="Normal"/>
    <w:uiPriority w:val="4"/>
    <w:rsid w:val="005C0790"/>
    <w:pPr>
      <w:pBdr>
        <w:bottom w:val="single" w:sz="8" w:space="1" w:color="auto"/>
      </w:pBdr>
      <w:spacing w:before="360"/>
      <w:ind w:left="288"/>
    </w:pPr>
    <w:rPr>
      <w:b/>
      <w:sz w:val="24"/>
    </w:rPr>
  </w:style>
  <w:style w:type="paragraph" w:customStyle="1" w:styleId="ModuleAgendaItem">
    <w:name w:val="Module Agenda Item"/>
    <w:basedOn w:val="Normal"/>
    <w:uiPriority w:val="4"/>
    <w:rsid w:val="005C0790"/>
    <w:pPr>
      <w:spacing w:before="0" w:after="0"/>
      <w:ind w:left="360" w:hanging="360"/>
      <w:contextualSpacing/>
    </w:pPr>
    <w:rPr>
      <w:sz w:val="24"/>
    </w:rPr>
  </w:style>
  <w:style w:type="paragraph" w:customStyle="1" w:styleId="LabExerciseItem">
    <w:name w:val="Lab Exercise Item"/>
    <w:basedOn w:val="Normal"/>
    <w:next w:val="Normal"/>
    <w:uiPriority w:val="4"/>
    <w:qFormat/>
    <w:rsid w:val="005C0790"/>
    <w:pPr>
      <w:spacing w:before="0" w:after="0"/>
      <w:ind w:left="360" w:hanging="360"/>
    </w:pPr>
  </w:style>
  <w:style w:type="character" w:styleId="FollowedHyperlink">
    <w:name w:val="FollowedHyperlink"/>
    <w:basedOn w:val="DefaultParagraphFont"/>
    <w:uiPriority w:val="99"/>
    <w:semiHidden/>
    <w:unhideWhenUsed/>
    <w:rsid w:val="009D1F57"/>
    <w:rPr>
      <w:color w:val="800080" w:themeColor="followedHyperlink"/>
      <w:u w:val="single"/>
    </w:rPr>
  </w:style>
  <w:style w:type="paragraph" w:customStyle="1" w:styleId="LabStepNumberedLevel2">
    <w:name w:val="Lab Step Numbered Level 2"/>
    <w:basedOn w:val="LabStepNumbered"/>
    <w:qFormat/>
    <w:rsid w:val="005C0790"/>
    <w:pPr>
      <w:numPr>
        <w:ilvl w:val="1"/>
      </w:numPr>
    </w:pPr>
  </w:style>
  <w:style w:type="paragraph" w:customStyle="1" w:styleId="LabStepNumberedLevel3">
    <w:name w:val="Lab Step Numbered Level 3"/>
    <w:basedOn w:val="LabStepNumberedLevel2"/>
    <w:qFormat/>
    <w:rsid w:val="005C0790"/>
    <w:pPr>
      <w:numPr>
        <w:ilvl w:val="2"/>
      </w:numPr>
      <w:tabs>
        <w:tab w:val="left" w:pos="994"/>
      </w:tabs>
    </w:pPr>
  </w:style>
  <w:style w:type="paragraph" w:customStyle="1" w:styleId="LabStepNumberedLevel4">
    <w:name w:val="Lab Step Numbered Level 4"/>
    <w:basedOn w:val="LabStepNumberedLevel3"/>
    <w:qFormat/>
    <w:rsid w:val="005C0790"/>
    <w:pPr>
      <w:numPr>
        <w:ilvl w:val="3"/>
      </w:numPr>
      <w:tabs>
        <w:tab w:val="clear" w:pos="994"/>
        <w:tab w:val="left" w:pos="1627"/>
      </w:tabs>
    </w:pPr>
  </w:style>
  <w:style w:type="paragraph" w:customStyle="1" w:styleId="LabExerciseLeadIn">
    <w:name w:val="Lab Exercise Lead In"/>
    <w:basedOn w:val="Normal"/>
    <w:qFormat/>
    <w:rsid w:val="005C079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222</TotalTime>
  <Pages>14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Ashley Hillier</cp:lastModifiedBy>
  <cp:revision>141</cp:revision>
  <dcterms:created xsi:type="dcterms:W3CDTF">2013-11-05T21:22:00Z</dcterms:created>
  <dcterms:modified xsi:type="dcterms:W3CDTF">2014-01-16T14:51:00Z</dcterms:modified>
</cp:coreProperties>
</file>