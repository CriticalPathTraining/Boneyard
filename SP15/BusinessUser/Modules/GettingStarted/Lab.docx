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126AB" w14:textId="77777777" w:rsidR="00F30B14" w:rsidRDefault="000D03DE" w:rsidP="00F30B14">
      <w:pPr>
        <w:pStyle w:val="Heading2"/>
      </w:pPr>
      <w:r>
        <w:t>Getting Started in SharePoint 2013</w:t>
      </w:r>
    </w:p>
    <w:p w14:paraId="15E54C62" w14:textId="2EB08C33" w:rsidR="00F30B14" w:rsidRPr="005C7841" w:rsidRDefault="00F30B14" w:rsidP="00F30B14">
      <w:pPr>
        <w:pStyle w:val="LabExerciseCallout"/>
      </w:pPr>
      <w:r w:rsidRPr="005C7841">
        <w:rPr>
          <w:b/>
        </w:rPr>
        <w:t>Lab Time</w:t>
      </w:r>
      <w:r w:rsidRPr="005C7841">
        <w:t xml:space="preserve">: </w:t>
      </w:r>
      <w:r w:rsidR="00CC756A">
        <w:t>30</w:t>
      </w:r>
      <w:r w:rsidR="006B238A">
        <w:t xml:space="preserve"> minutes</w:t>
      </w:r>
    </w:p>
    <w:p w14:paraId="18B01269" w14:textId="1A97B6E5" w:rsidR="00F30B14" w:rsidRPr="005C7841" w:rsidRDefault="00F30B14" w:rsidP="00F30B14">
      <w:pPr>
        <w:pStyle w:val="LabExerciseCallout"/>
      </w:pPr>
      <w:r w:rsidRPr="005C7841">
        <w:rPr>
          <w:b/>
        </w:rPr>
        <w:t>Lab Folder</w:t>
      </w:r>
      <w:r w:rsidRPr="005C7841">
        <w:t>: C:\Student\</w:t>
      </w:r>
      <w:r w:rsidR="00620ACC">
        <w:t>Modules\</w:t>
      </w:r>
      <w:r w:rsidR="00DB01D9">
        <w:t>GettingStarted</w:t>
      </w:r>
    </w:p>
    <w:p w14:paraId="35BF1293" w14:textId="77777777" w:rsidR="00F30B14" w:rsidRDefault="00F30B14" w:rsidP="00F30B14">
      <w:pPr>
        <w:pStyle w:val="LabExerciseCallout"/>
      </w:pPr>
      <w:r w:rsidRPr="00203637">
        <w:rPr>
          <w:b/>
        </w:rPr>
        <w:t>Lab Overview:</w:t>
      </w:r>
      <w:r w:rsidRPr="005C7841">
        <w:t xml:space="preserve"> </w:t>
      </w:r>
      <w:r>
        <w:t xml:space="preserve">In this lab </w:t>
      </w:r>
      <w:r w:rsidR="002C50A3">
        <w:t xml:space="preserve">you will </w:t>
      </w:r>
      <w:r w:rsidR="002F43D0">
        <w:t>log into SharePoint, navigate throughout the site and libraries, and work with SharePoint Apps.</w:t>
      </w:r>
    </w:p>
    <w:p w14:paraId="7E384F5D" w14:textId="77777777" w:rsidR="00F30B14" w:rsidRPr="00AB0146" w:rsidRDefault="00F30B14" w:rsidP="00F30B14">
      <w:pPr>
        <w:pStyle w:val="Heading3"/>
      </w:pPr>
      <w:r>
        <w:t xml:space="preserve">Exercise 1: </w:t>
      </w:r>
      <w:r w:rsidR="00D5129A">
        <w:t>Log</w:t>
      </w:r>
      <w:r w:rsidR="0063290F">
        <w:t xml:space="preserve"> in </w:t>
      </w:r>
      <w:r w:rsidR="00D5129A">
        <w:t xml:space="preserve">to </w:t>
      </w:r>
      <w:r w:rsidR="0063290F">
        <w:t>SharePoint</w:t>
      </w:r>
    </w:p>
    <w:p w14:paraId="5149AB4E" w14:textId="77777777" w:rsidR="00F30B14" w:rsidRDefault="00382EF6" w:rsidP="00F30B14">
      <w:pPr>
        <w:pStyle w:val="LabExerciseLeadIn"/>
      </w:pPr>
      <w:r>
        <w:t>In this exercise</w:t>
      </w:r>
      <w:r w:rsidR="00AE793B">
        <w:t xml:space="preserve"> </w:t>
      </w:r>
      <w:r w:rsidR="008F29C7">
        <w:t xml:space="preserve">you </w:t>
      </w:r>
      <w:r w:rsidR="005A0113">
        <w:t>will learn how to log into a SharePoint 2013 site as well as use some of the site features.</w:t>
      </w:r>
    </w:p>
    <w:p w14:paraId="123DA761" w14:textId="77777777" w:rsidR="00846686" w:rsidRDefault="00846686" w:rsidP="000B79FD">
      <w:pPr>
        <w:pStyle w:val="Heading4"/>
      </w:pPr>
      <w:r>
        <w:t>Log in to SharePoint Site</w:t>
      </w:r>
    </w:p>
    <w:p w14:paraId="55FACA78" w14:textId="1DE30292" w:rsidR="00C86590" w:rsidRDefault="00C86590" w:rsidP="0067350A">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14:paraId="53BDD5C3" w14:textId="27CBFF34" w:rsidR="00C86590" w:rsidRDefault="00C86590" w:rsidP="0067350A">
      <w:pPr>
        <w:pStyle w:val="LabStepNumbered"/>
        <w:numPr>
          <w:ilvl w:val="0"/>
          <w:numId w:val="9"/>
        </w:numPr>
      </w:pPr>
      <w:r>
        <w:t xml:space="preserve">Make sure you have the URL to the </w:t>
      </w:r>
      <w:r w:rsidRPr="00AD404F">
        <w:rPr>
          <w:b/>
        </w:rPr>
        <w:t>Team Site</w:t>
      </w:r>
      <w:r>
        <w:t xml:space="preserve"> that has been created for you to do your lab work. This URL will be in a form that looks something like this.</w:t>
      </w:r>
    </w:p>
    <w:p w14:paraId="28E65808" w14:textId="6A3C5C53" w:rsidR="00C86590" w:rsidRDefault="00C86590" w:rsidP="00C86590">
      <w:pPr>
        <w:pStyle w:val="LabStepCodeBlock"/>
      </w:pPr>
      <w:r w:rsidRPr="00C86590">
        <w:t>https://cpt.atrackspace.com/sites/TeamSite_</w:t>
      </w:r>
      <w:r>
        <w:t>Student01</w:t>
      </w:r>
    </w:p>
    <w:p w14:paraId="1A7C2C9E" w14:textId="0E5818A4" w:rsidR="009E5283" w:rsidRPr="00EC37AF" w:rsidRDefault="0067350A" w:rsidP="00C86590">
      <w:pPr>
        <w:pStyle w:val="LabStepNumbered"/>
        <w:numPr>
          <w:ilvl w:val="0"/>
          <w:numId w:val="9"/>
        </w:numPr>
      </w:pPr>
      <w:r>
        <w:t xml:space="preserve">Launch the Internet Explorer and navigate to the </w:t>
      </w:r>
      <w:r w:rsidR="00C86590">
        <w:t xml:space="preserve">URL of the Team Site mention in the previous step. Note that you should be logged in with a user account that </w:t>
      </w:r>
      <w:r w:rsidR="009E5283">
        <w:t xml:space="preserve">has full control </w:t>
      </w:r>
      <w:r w:rsidR="00FD61BC">
        <w:t xml:space="preserve">and </w:t>
      </w:r>
      <w:r w:rsidR="009E5283" w:rsidRPr="00EC37AF">
        <w:t>access to the site collection</w:t>
      </w:r>
      <w:r w:rsidR="00FD61BC">
        <w:t>,</w:t>
      </w:r>
      <w:r w:rsidR="009E5283" w:rsidRPr="00EC37AF">
        <w:t xml:space="preserve"> and therefore will be permitted access</w:t>
      </w:r>
      <w:r w:rsidR="009E5283">
        <w:t xml:space="preserve"> and </w:t>
      </w:r>
      <w:r w:rsidR="00FD61BC">
        <w:t xml:space="preserve">be able to </w:t>
      </w:r>
      <w:r w:rsidR="009E5283">
        <w:t>create lists</w:t>
      </w:r>
      <w:r w:rsidR="009E5283" w:rsidRPr="00EC37AF">
        <w:t>.</w:t>
      </w:r>
    </w:p>
    <w:p w14:paraId="28AE59E9" w14:textId="706AC96C" w:rsidR="009E5283" w:rsidRDefault="00A9088E" w:rsidP="00D80D97">
      <w:pPr>
        <w:pStyle w:val="LabStepNumberedLevel2"/>
        <w:numPr>
          <w:ilvl w:val="1"/>
          <w:numId w:val="9"/>
        </w:numPr>
      </w:pPr>
      <w:r>
        <w:t xml:space="preserve">When </w:t>
      </w:r>
      <w:r w:rsidR="009E5283" w:rsidRPr="00EC37AF">
        <w:t xml:space="preserve">prompted to login, enter </w:t>
      </w:r>
      <w:r w:rsidR="00C86590">
        <w:t xml:space="preserve">the </w:t>
      </w:r>
      <w:r>
        <w:t xml:space="preserve">user name and password </w:t>
      </w:r>
      <w:r w:rsidR="00C86590">
        <w:t xml:space="preserve">that has been supplied to you </w:t>
      </w:r>
      <w:r>
        <w:t xml:space="preserve">and then </w:t>
      </w:r>
      <w:r w:rsidR="009E5283" w:rsidRPr="00EC37AF">
        <w:t xml:space="preserve">click </w:t>
      </w:r>
      <w:r w:rsidR="009E5283" w:rsidRPr="00A7004D">
        <w:rPr>
          <w:b/>
        </w:rPr>
        <w:t>OK</w:t>
      </w:r>
      <w:r>
        <w:t>.</w:t>
      </w:r>
    </w:p>
    <w:p w14:paraId="43BC19EF" w14:textId="08A337BC" w:rsidR="007559F7" w:rsidRDefault="00A9088E" w:rsidP="007559F7">
      <w:pPr>
        <w:pStyle w:val="LabStepScreenshotLevel2"/>
      </w:pPr>
      <w:r>
        <w:drawing>
          <wp:inline distT="0" distB="0" distL="0" distR="0" wp14:anchorId="3897CD14" wp14:editId="75998545">
            <wp:extent cx="1325241" cy="124738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14:paraId="219B80DD" w14:textId="4641BEF8" w:rsidR="00A9088E" w:rsidRDefault="00A9088E" w:rsidP="00A9088E">
      <w:pPr>
        <w:pStyle w:val="LabStepNumberedLevel2"/>
      </w:pPr>
      <w:r>
        <w:t>You should be able to confirm that you are logged into the SharePoint site</w:t>
      </w:r>
      <w:r w:rsidR="00C86590">
        <w:t xml:space="preserve">. For example, if you were logged in as a student named </w:t>
      </w:r>
      <w:r w:rsidR="00C86590" w:rsidRPr="00AD404F">
        <w:rPr>
          <w:b/>
        </w:rPr>
        <w:t xml:space="preserve">John </w:t>
      </w:r>
      <w:proofErr w:type="gramStart"/>
      <w:r w:rsidR="00C86590" w:rsidRPr="00AD404F">
        <w:rPr>
          <w:b/>
        </w:rPr>
        <w:t>Doe</w:t>
      </w:r>
      <w:r w:rsidR="00C86590">
        <w:t>,</w:t>
      </w:r>
      <w:proofErr w:type="gramEnd"/>
      <w:r w:rsidR="00C86590">
        <w:t xml:space="preserve"> your name </w:t>
      </w:r>
      <w:r w:rsidR="00674ED6">
        <w:t>would appear</w:t>
      </w:r>
      <w:r w:rsidR="00C86590">
        <w:t xml:space="preserve"> in the SharePoint Welcome menu as shown in the following screenshot</w:t>
      </w:r>
      <w:r>
        <w:t>.</w:t>
      </w:r>
    </w:p>
    <w:p w14:paraId="4FCBF722" w14:textId="7834D054" w:rsidR="00A9088E" w:rsidRPr="00EC37AF" w:rsidRDefault="00A9088E" w:rsidP="00D02C7E">
      <w:pPr>
        <w:pStyle w:val="LabStepScreenshotLevel2"/>
      </w:pPr>
      <w:r w:rsidRPr="00D02C7E">
        <w:rPr>
          <w:rStyle w:val="LabStepScreenshotFrame"/>
          <w:bdr w:val="none" w:sz="0" w:space="0" w:color="auto"/>
        </w:rPr>
        <w:drawing>
          <wp:inline distT="0" distB="0" distL="0" distR="0" wp14:anchorId="28E2988C" wp14:editId="0F5A8873">
            <wp:extent cx="4190983" cy="930257"/>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5922"/>
                    <a:stretch/>
                  </pic:blipFill>
                  <pic:spPr bwMode="auto">
                    <a:xfrm>
                      <a:off x="0" y="0"/>
                      <a:ext cx="4190983" cy="930257"/>
                    </a:xfrm>
                    <a:prstGeom prst="rect">
                      <a:avLst/>
                    </a:prstGeom>
                    <a:noFill/>
                    <a:ln>
                      <a:noFill/>
                    </a:ln>
                    <a:extLst>
                      <a:ext uri="{53640926-AAD7-44D8-BBD7-CCE9431645EC}">
                        <a14:shadowObscured xmlns:a14="http://schemas.microsoft.com/office/drawing/2010/main"/>
                      </a:ext>
                    </a:extLst>
                  </pic:spPr>
                </pic:pic>
              </a:graphicData>
            </a:graphic>
          </wp:inline>
        </w:drawing>
      </w:r>
    </w:p>
    <w:p w14:paraId="687F9693" w14:textId="77777777" w:rsidR="00D643F4" w:rsidRDefault="00D643F4">
      <w:pPr>
        <w:pStyle w:val="Heading4"/>
      </w:pPr>
      <w:r>
        <w:t>Navigate to Site Contents</w:t>
      </w:r>
      <w:r w:rsidR="009043A2">
        <w:t xml:space="preserve"> from Quick Launch</w:t>
      </w:r>
    </w:p>
    <w:p w14:paraId="01C07C3E" w14:textId="77777777" w:rsidR="00D643F4" w:rsidRDefault="00BA5A4C" w:rsidP="00D643F4">
      <w:pPr>
        <w:pStyle w:val="LabStepNumbered"/>
      </w:pPr>
      <w:r>
        <w:t xml:space="preserve">From the site’s home page in the left navigation, click on the </w:t>
      </w:r>
      <w:r w:rsidRPr="00BA5A4C">
        <w:rPr>
          <w:b/>
        </w:rPr>
        <w:t>Site Contents</w:t>
      </w:r>
      <w:r>
        <w:rPr>
          <w:b/>
        </w:rPr>
        <w:t xml:space="preserve"> </w:t>
      </w:r>
      <w:r w:rsidRPr="00BA5A4C">
        <w:t>link</w:t>
      </w:r>
      <w:r>
        <w:t>.</w:t>
      </w:r>
    </w:p>
    <w:p w14:paraId="506B0D25" w14:textId="77777777" w:rsidR="00BA5A4C" w:rsidRDefault="00BA5A4C" w:rsidP="00BA5A4C">
      <w:pPr>
        <w:pStyle w:val="LabStepScreenshot"/>
      </w:pPr>
      <w:r>
        <w:rPr>
          <w:noProof/>
        </w:rPr>
        <w:drawing>
          <wp:inline distT="0" distB="0" distL="0" distR="0" wp14:anchorId="672BD2AD" wp14:editId="173E15B6">
            <wp:extent cx="4892040" cy="1408176"/>
            <wp:effectExtent l="0" t="0" r="381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23_overview.png"/>
                    <pic:cNvPicPr/>
                  </pic:nvPicPr>
                  <pic:blipFill>
                    <a:blip r:embed="rId15">
                      <a:extLst>
                        <a:ext uri="{28A0092B-C50C-407E-A947-70E740481C1C}">
                          <a14:useLocalDpi xmlns:a14="http://schemas.microsoft.com/office/drawing/2010/main" val="0"/>
                        </a:ext>
                      </a:extLst>
                    </a:blip>
                    <a:stretch>
                      <a:fillRect/>
                    </a:stretch>
                  </pic:blipFill>
                  <pic:spPr>
                    <a:xfrm>
                      <a:off x="0" y="0"/>
                      <a:ext cx="4892040" cy="1408176"/>
                    </a:xfrm>
                    <a:prstGeom prst="rect">
                      <a:avLst/>
                    </a:prstGeom>
                  </pic:spPr>
                </pic:pic>
              </a:graphicData>
            </a:graphic>
          </wp:inline>
        </w:drawing>
      </w:r>
    </w:p>
    <w:p w14:paraId="35E42E3E" w14:textId="77777777" w:rsidR="009043A2" w:rsidRDefault="009043A2" w:rsidP="009043A2">
      <w:pPr>
        <w:pStyle w:val="LabStepNumbered"/>
      </w:pPr>
      <w:r>
        <w:t xml:space="preserve">From the </w:t>
      </w:r>
      <w:r w:rsidRPr="006C0587">
        <w:rPr>
          <w:b/>
        </w:rPr>
        <w:t>Site Contents</w:t>
      </w:r>
      <w:r>
        <w:t xml:space="preserve"> page, notice all the different </w:t>
      </w:r>
      <w:r w:rsidR="005E174D">
        <w:t xml:space="preserve">list and library </w:t>
      </w:r>
      <w:r>
        <w:t>tiles.</w:t>
      </w:r>
    </w:p>
    <w:p w14:paraId="0DCEDD4A" w14:textId="77777777" w:rsidR="009043A2" w:rsidRDefault="009043A2" w:rsidP="009043A2">
      <w:pPr>
        <w:pStyle w:val="LabStepScreenshot"/>
      </w:pPr>
      <w:r>
        <w:rPr>
          <w:noProof/>
        </w:rPr>
        <w:lastRenderedPageBreak/>
        <w:drawing>
          <wp:inline distT="0" distB="0" distL="0" distR="0" wp14:anchorId="43D398F2" wp14:editId="279F4DBD">
            <wp:extent cx="4288536" cy="24231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24_overview.png"/>
                    <pic:cNvPicPr/>
                  </pic:nvPicPr>
                  <pic:blipFill>
                    <a:blip r:embed="rId16">
                      <a:extLst>
                        <a:ext uri="{28A0092B-C50C-407E-A947-70E740481C1C}">
                          <a14:useLocalDpi xmlns:a14="http://schemas.microsoft.com/office/drawing/2010/main" val="0"/>
                        </a:ext>
                      </a:extLst>
                    </a:blip>
                    <a:stretch>
                      <a:fillRect/>
                    </a:stretch>
                  </pic:blipFill>
                  <pic:spPr>
                    <a:xfrm>
                      <a:off x="0" y="0"/>
                      <a:ext cx="4288536" cy="2423160"/>
                    </a:xfrm>
                    <a:prstGeom prst="rect">
                      <a:avLst/>
                    </a:prstGeom>
                  </pic:spPr>
                </pic:pic>
              </a:graphicData>
            </a:graphic>
          </wp:inline>
        </w:drawing>
      </w:r>
    </w:p>
    <w:p w14:paraId="540C0E6A" w14:textId="77777777" w:rsidR="009043A2" w:rsidRDefault="009043A2" w:rsidP="009043A2">
      <w:pPr>
        <w:pStyle w:val="LabStepNumbered"/>
      </w:pPr>
      <w:r>
        <w:t xml:space="preserve">From the left navigation, click on the </w:t>
      </w:r>
      <w:r w:rsidRPr="009043A2">
        <w:rPr>
          <w:b/>
        </w:rPr>
        <w:t>Home</w:t>
      </w:r>
      <w:r>
        <w:t xml:space="preserve"> link to go back to the site’s home page.</w:t>
      </w:r>
    </w:p>
    <w:p w14:paraId="6D91CAA0" w14:textId="77777777" w:rsidR="009043A2" w:rsidRDefault="009043A2" w:rsidP="009043A2">
      <w:pPr>
        <w:pStyle w:val="LabStepScreenshot"/>
      </w:pPr>
      <w:r>
        <w:rPr>
          <w:noProof/>
        </w:rPr>
        <w:drawing>
          <wp:inline distT="0" distB="0" distL="0" distR="0" wp14:anchorId="25760CA0" wp14:editId="3CCF1C1C">
            <wp:extent cx="4507992" cy="1298448"/>
            <wp:effectExtent l="0" t="0" r="698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25_overview.png"/>
                    <pic:cNvPicPr/>
                  </pic:nvPicPr>
                  <pic:blipFill>
                    <a:blip r:embed="rId17">
                      <a:extLst>
                        <a:ext uri="{28A0092B-C50C-407E-A947-70E740481C1C}">
                          <a14:useLocalDpi xmlns:a14="http://schemas.microsoft.com/office/drawing/2010/main" val="0"/>
                        </a:ext>
                      </a:extLst>
                    </a:blip>
                    <a:stretch>
                      <a:fillRect/>
                    </a:stretch>
                  </pic:blipFill>
                  <pic:spPr>
                    <a:xfrm>
                      <a:off x="0" y="0"/>
                      <a:ext cx="4507992" cy="1298448"/>
                    </a:xfrm>
                    <a:prstGeom prst="rect">
                      <a:avLst/>
                    </a:prstGeom>
                  </pic:spPr>
                </pic:pic>
              </a:graphicData>
            </a:graphic>
          </wp:inline>
        </w:drawing>
      </w:r>
    </w:p>
    <w:p w14:paraId="0D175F54" w14:textId="77777777" w:rsidR="009043A2" w:rsidRPr="00D643F4" w:rsidRDefault="009043A2" w:rsidP="009043A2">
      <w:pPr>
        <w:pStyle w:val="LabStepNumbered"/>
      </w:pPr>
      <w:r>
        <w:t>You will now be back on the home page.</w:t>
      </w:r>
    </w:p>
    <w:p w14:paraId="54B0CF17" w14:textId="77777777" w:rsidR="009043A2" w:rsidRDefault="009043A2">
      <w:pPr>
        <w:pStyle w:val="Heading4"/>
      </w:pPr>
      <w:r>
        <w:t xml:space="preserve">Navigate to Site Contents from </w:t>
      </w:r>
      <w:r w:rsidR="00311AA7">
        <w:t>Settings</w:t>
      </w:r>
    </w:p>
    <w:p w14:paraId="1E057A54" w14:textId="77777777" w:rsidR="009043A2" w:rsidRDefault="009043A2" w:rsidP="009043A2">
      <w:pPr>
        <w:pStyle w:val="LabStepNumbered"/>
      </w:pPr>
      <w:r>
        <w:t xml:space="preserve">From the top of the page on the right-hand side, click the </w:t>
      </w:r>
      <w:r w:rsidR="00311AA7" w:rsidRPr="00311AA7">
        <w:rPr>
          <w:b/>
        </w:rPr>
        <w:t>S</w:t>
      </w:r>
      <w:r w:rsidRPr="00311AA7">
        <w:rPr>
          <w:b/>
        </w:rPr>
        <w:t xml:space="preserve">ettings </w:t>
      </w:r>
      <w:r w:rsidRPr="00311AA7">
        <w:t>icon</w:t>
      </w:r>
      <w:r>
        <w:t xml:space="preserve"> and then click on </w:t>
      </w:r>
      <w:r w:rsidRPr="009043A2">
        <w:rPr>
          <w:b/>
        </w:rPr>
        <w:t>Site Contents</w:t>
      </w:r>
      <w:r>
        <w:t>.</w:t>
      </w:r>
    </w:p>
    <w:p w14:paraId="53329B3E" w14:textId="77777777" w:rsidR="009043A2" w:rsidRPr="009043A2" w:rsidRDefault="005D1F9D" w:rsidP="005D1F9D">
      <w:pPr>
        <w:pStyle w:val="LabStepScreenshot"/>
      </w:pPr>
      <w:r>
        <w:rPr>
          <w:noProof/>
        </w:rPr>
        <w:drawing>
          <wp:inline distT="0" distB="0" distL="0" distR="0" wp14:anchorId="70762AAC" wp14:editId="004FF3C9">
            <wp:extent cx="1399032" cy="145389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6_overview.png"/>
                    <pic:cNvPicPr/>
                  </pic:nvPicPr>
                  <pic:blipFill>
                    <a:blip r:embed="rId18">
                      <a:extLst>
                        <a:ext uri="{28A0092B-C50C-407E-A947-70E740481C1C}">
                          <a14:useLocalDpi xmlns:a14="http://schemas.microsoft.com/office/drawing/2010/main" val="0"/>
                        </a:ext>
                      </a:extLst>
                    </a:blip>
                    <a:stretch>
                      <a:fillRect/>
                    </a:stretch>
                  </pic:blipFill>
                  <pic:spPr>
                    <a:xfrm>
                      <a:off x="0" y="0"/>
                      <a:ext cx="1399032" cy="1453896"/>
                    </a:xfrm>
                    <a:prstGeom prst="rect">
                      <a:avLst/>
                    </a:prstGeom>
                  </pic:spPr>
                </pic:pic>
              </a:graphicData>
            </a:graphic>
          </wp:inline>
        </w:drawing>
      </w:r>
    </w:p>
    <w:p w14:paraId="577A723D" w14:textId="77777777" w:rsidR="009043A2" w:rsidRDefault="0049722B" w:rsidP="006C0587">
      <w:pPr>
        <w:pStyle w:val="LabStepNumbered"/>
      </w:pPr>
      <w:r>
        <w:t xml:space="preserve">Now click on the </w:t>
      </w:r>
      <w:r w:rsidRPr="0049722B">
        <w:rPr>
          <w:b/>
        </w:rPr>
        <w:t>Documents</w:t>
      </w:r>
      <w:r>
        <w:t xml:space="preserve"> tile to open the Documents library.</w:t>
      </w:r>
    </w:p>
    <w:p w14:paraId="0F7D6A66" w14:textId="77777777" w:rsidR="0049722B" w:rsidRPr="009043A2" w:rsidRDefault="0049722B" w:rsidP="0049722B">
      <w:pPr>
        <w:pStyle w:val="LabStepScreenshot"/>
      </w:pPr>
      <w:r>
        <w:rPr>
          <w:noProof/>
        </w:rPr>
        <w:drawing>
          <wp:inline distT="0" distB="0" distL="0" distR="0" wp14:anchorId="16481DB2" wp14:editId="67A7E791">
            <wp:extent cx="2468880" cy="2084832"/>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28_overview.png"/>
                    <pic:cNvPicPr/>
                  </pic:nvPicPr>
                  <pic:blipFill>
                    <a:blip r:embed="rId19">
                      <a:extLst>
                        <a:ext uri="{28A0092B-C50C-407E-A947-70E740481C1C}">
                          <a14:useLocalDpi xmlns:a14="http://schemas.microsoft.com/office/drawing/2010/main" val="0"/>
                        </a:ext>
                      </a:extLst>
                    </a:blip>
                    <a:stretch>
                      <a:fillRect/>
                    </a:stretch>
                  </pic:blipFill>
                  <pic:spPr>
                    <a:xfrm>
                      <a:off x="0" y="0"/>
                      <a:ext cx="2468880" cy="2084832"/>
                    </a:xfrm>
                    <a:prstGeom prst="rect">
                      <a:avLst/>
                    </a:prstGeom>
                  </pic:spPr>
                </pic:pic>
              </a:graphicData>
            </a:graphic>
          </wp:inline>
        </w:drawing>
      </w:r>
    </w:p>
    <w:p w14:paraId="59679588" w14:textId="77777777" w:rsidR="00701062" w:rsidRDefault="00701062" w:rsidP="00701062">
      <w:pPr>
        <w:pStyle w:val="LabStepNumbered"/>
      </w:pPr>
      <w:r>
        <w:lastRenderedPageBreak/>
        <w:t xml:space="preserve">You are now </w:t>
      </w:r>
      <w:r w:rsidR="009F5567">
        <w:t>viewing</w:t>
      </w:r>
      <w:r>
        <w:t xml:space="preserve"> the Documents library </w:t>
      </w:r>
      <w:r w:rsidR="009F5567" w:rsidRPr="009F5567">
        <w:rPr>
          <w:b/>
        </w:rPr>
        <w:t>All Items</w:t>
      </w:r>
      <w:r w:rsidR="009F5567">
        <w:rPr>
          <w:b/>
        </w:rPr>
        <w:t xml:space="preserve"> </w:t>
      </w:r>
      <w:r w:rsidR="009F5567" w:rsidRPr="009F5567">
        <w:t>(allitems.aspx)</w:t>
      </w:r>
      <w:r w:rsidR="009F5567" w:rsidRPr="009F5567">
        <w:rPr>
          <w:b/>
        </w:rPr>
        <w:t xml:space="preserve"> </w:t>
      </w:r>
      <w:r>
        <w:t>page. Notice the Documents link in the left navigation is highlighted a light gray. This indicates which page you are viewing.</w:t>
      </w:r>
    </w:p>
    <w:p w14:paraId="75E0715F" w14:textId="77777777" w:rsidR="00701062" w:rsidRDefault="00701062" w:rsidP="00701062">
      <w:pPr>
        <w:pStyle w:val="LabStepScreenshot"/>
      </w:pPr>
      <w:r>
        <w:rPr>
          <w:noProof/>
        </w:rPr>
        <w:drawing>
          <wp:inline distT="0" distB="0" distL="0" distR="0" wp14:anchorId="2F6B8CD6" wp14:editId="4C06ADA8">
            <wp:extent cx="2743200" cy="1042416"/>
            <wp:effectExtent l="0" t="0" r="0" b="57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29_overview.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042416"/>
                    </a:xfrm>
                    <a:prstGeom prst="rect">
                      <a:avLst/>
                    </a:prstGeom>
                  </pic:spPr>
                </pic:pic>
              </a:graphicData>
            </a:graphic>
          </wp:inline>
        </w:drawing>
      </w:r>
    </w:p>
    <w:p w14:paraId="3E6A4A17" w14:textId="77777777" w:rsidR="00D5129A" w:rsidRDefault="00D5129A">
      <w:pPr>
        <w:pStyle w:val="Heading4"/>
      </w:pPr>
      <w:r>
        <w:t>Use the Ribbon</w:t>
      </w:r>
    </w:p>
    <w:p w14:paraId="0EA92282" w14:textId="77777777" w:rsidR="009F5567" w:rsidRDefault="009F5567" w:rsidP="009F5567">
      <w:pPr>
        <w:pStyle w:val="LabStepNumbered"/>
      </w:pPr>
      <w:r>
        <w:t xml:space="preserve">From the </w:t>
      </w:r>
      <w:r w:rsidRPr="009F5567">
        <w:rPr>
          <w:b/>
        </w:rPr>
        <w:t>Documents library All Items</w:t>
      </w:r>
      <w:r>
        <w:t xml:space="preserve"> page, click on the </w:t>
      </w:r>
      <w:r w:rsidRPr="009F5567">
        <w:rPr>
          <w:b/>
        </w:rPr>
        <w:t>FILE</w:t>
      </w:r>
      <w:r>
        <w:rPr>
          <w:b/>
        </w:rPr>
        <w:t>S</w:t>
      </w:r>
      <w:r>
        <w:t xml:space="preserve"> tab.</w:t>
      </w:r>
    </w:p>
    <w:p w14:paraId="099D9A04" w14:textId="77777777" w:rsidR="00D5129A" w:rsidRDefault="009F5567" w:rsidP="009F5567">
      <w:pPr>
        <w:pStyle w:val="LabStepScreenshot"/>
      </w:pPr>
      <w:r>
        <w:t xml:space="preserve"> </w:t>
      </w:r>
      <w:r>
        <w:rPr>
          <w:noProof/>
        </w:rPr>
        <w:drawing>
          <wp:inline distT="0" distB="0" distL="0" distR="0" wp14:anchorId="3740DD8C" wp14:editId="4E8023B1">
            <wp:extent cx="4965192" cy="621792"/>
            <wp:effectExtent l="0" t="0" r="6985"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30_overview.png"/>
                    <pic:cNvPicPr/>
                  </pic:nvPicPr>
                  <pic:blipFill>
                    <a:blip r:embed="rId21">
                      <a:extLst>
                        <a:ext uri="{28A0092B-C50C-407E-A947-70E740481C1C}">
                          <a14:useLocalDpi xmlns:a14="http://schemas.microsoft.com/office/drawing/2010/main" val="0"/>
                        </a:ext>
                      </a:extLst>
                    </a:blip>
                    <a:stretch>
                      <a:fillRect/>
                    </a:stretch>
                  </pic:blipFill>
                  <pic:spPr>
                    <a:xfrm>
                      <a:off x="0" y="0"/>
                      <a:ext cx="4965192" cy="621792"/>
                    </a:xfrm>
                    <a:prstGeom prst="rect">
                      <a:avLst/>
                    </a:prstGeom>
                  </pic:spPr>
                </pic:pic>
              </a:graphicData>
            </a:graphic>
          </wp:inline>
        </w:drawing>
      </w:r>
    </w:p>
    <w:p w14:paraId="7E2A352F" w14:textId="77777777" w:rsidR="009F5567" w:rsidRDefault="009F5567" w:rsidP="009F5567">
      <w:pPr>
        <w:pStyle w:val="LabExerciseCallout"/>
      </w:pPr>
      <w:r>
        <w:t xml:space="preserve">The FILES tab is used for managing content in the Documents library. Because there are no documents in the library and nothing is selected, only the ribbon buttons for creating </w:t>
      </w:r>
      <w:r w:rsidR="00A601CF">
        <w:t>a new document, uploading a new document, and creating a new folder is active</w:t>
      </w:r>
      <w:r>
        <w:t>. Once you have content in the library and select an item, more ribbon buttons will become active.</w:t>
      </w:r>
    </w:p>
    <w:p w14:paraId="344752F2" w14:textId="3427A02B" w:rsidR="003E0A9B" w:rsidRDefault="003E0A9B" w:rsidP="003E0A9B">
      <w:pPr>
        <w:pStyle w:val="LabStepNumbered"/>
      </w:pPr>
      <w:r>
        <w:t xml:space="preserve">Now click on the </w:t>
      </w:r>
      <w:r w:rsidRPr="003E0A9B">
        <w:rPr>
          <w:b/>
        </w:rPr>
        <w:t>LIBRARY</w:t>
      </w:r>
      <w:r>
        <w:t xml:space="preserve"> tab. Notice the differen</w:t>
      </w:r>
      <w:r w:rsidR="007B7BB7">
        <w:t>t</w:t>
      </w:r>
      <w:r>
        <w:t xml:space="preserve"> ribbon button groups and ribbon buttons available.</w:t>
      </w:r>
    </w:p>
    <w:p w14:paraId="2F45E5F5" w14:textId="77777777" w:rsidR="003E0A9B" w:rsidRDefault="003E0A9B" w:rsidP="003E0A9B">
      <w:pPr>
        <w:pStyle w:val="LabStepScreenshot"/>
      </w:pPr>
      <w:r>
        <w:rPr>
          <w:noProof/>
        </w:rPr>
        <w:drawing>
          <wp:inline distT="0" distB="0" distL="0" distR="0" wp14:anchorId="24E6235B" wp14:editId="2BE71CAC">
            <wp:extent cx="4956048" cy="621792"/>
            <wp:effectExtent l="0" t="0" r="0" b="698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33_overview.png"/>
                    <pic:cNvPicPr/>
                  </pic:nvPicPr>
                  <pic:blipFill>
                    <a:blip r:embed="rId22">
                      <a:extLst>
                        <a:ext uri="{28A0092B-C50C-407E-A947-70E740481C1C}">
                          <a14:useLocalDpi xmlns:a14="http://schemas.microsoft.com/office/drawing/2010/main" val="0"/>
                        </a:ext>
                      </a:extLst>
                    </a:blip>
                    <a:stretch>
                      <a:fillRect/>
                    </a:stretch>
                  </pic:blipFill>
                  <pic:spPr>
                    <a:xfrm>
                      <a:off x="0" y="0"/>
                      <a:ext cx="4956048" cy="621792"/>
                    </a:xfrm>
                    <a:prstGeom prst="rect">
                      <a:avLst/>
                    </a:prstGeom>
                  </pic:spPr>
                </pic:pic>
              </a:graphicData>
            </a:graphic>
          </wp:inline>
        </w:drawing>
      </w:r>
    </w:p>
    <w:p w14:paraId="2793ABE4" w14:textId="6347FA32" w:rsidR="003E0A9B" w:rsidRDefault="003E0A9B" w:rsidP="003E0A9B">
      <w:pPr>
        <w:pStyle w:val="LabExerciseCallout"/>
      </w:pPr>
      <w:r>
        <w:t>The LIBRARY tab is used for managing the settings of the entire library. This includes m</w:t>
      </w:r>
      <w:r w:rsidR="00DA4B32">
        <w:t xml:space="preserve">anaging formatting, connecting to Outlook, viewing </w:t>
      </w:r>
      <w:r w:rsidR="00674ED6">
        <w:t xml:space="preserve">items </w:t>
      </w:r>
      <w:r w:rsidR="00DA4B32">
        <w:t>in Windows Explorer, and getting to the Library Settings page.</w:t>
      </w:r>
    </w:p>
    <w:p w14:paraId="67361308" w14:textId="77777777" w:rsidR="003E0A9B" w:rsidRDefault="00A56339" w:rsidP="00173760">
      <w:pPr>
        <w:pStyle w:val="LabStepNumbered"/>
      </w:pPr>
      <w:r>
        <w:t xml:space="preserve">From </w:t>
      </w:r>
      <w:r w:rsidRPr="00A56339">
        <w:rPr>
          <w:b/>
        </w:rPr>
        <w:t>LIBRARY</w:t>
      </w:r>
      <w:r>
        <w:t xml:space="preserve"> tab, click on the </w:t>
      </w:r>
      <w:r w:rsidRPr="00A56339">
        <w:rPr>
          <w:b/>
        </w:rPr>
        <w:t>Library Settings</w:t>
      </w:r>
      <w:r>
        <w:t xml:space="preserve"> ribbon button located in the </w:t>
      </w:r>
      <w:r w:rsidRPr="00A56339">
        <w:rPr>
          <w:b/>
        </w:rPr>
        <w:t>Settings</w:t>
      </w:r>
      <w:r>
        <w:t xml:space="preserve"> group.</w:t>
      </w:r>
    </w:p>
    <w:p w14:paraId="20850581" w14:textId="77777777" w:rsidR="00A56339" w:rsidRDefault="00A56339" w:rsidP="00A56339">
      <w:pPr>
        <w:pStyle w:val="LabStepScreenshot"/>
      </w:pPr>
      <w:r>
        <w:rPr>
          <w:noProof/>
        </w:rPr>
        <w:drawing>
          <wp:inline distT="0" distB="0" distL="0" distR="0" wp14:anchorId="5C43B851" wp14:editId="2D02E05B">
            <wp:extent cx="4956048" cy="621792"/>
            <wp:effectExtent l="0" t="0" r="0" b="698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34_overview.png"/>
                    <pic:cNvPicPr/>
                  </pic:nvPicPr>
                  <pic:blipFill>
                    <a:blip r:embed="rId23">
                      <a:extLst>
                        <a:ext uri="{28A0092B-C50C-407E-A947-70E740481C1C}">
                          <a14:useLocalDpi xmlns:a14="http://schemas.microsoft.com/office/drawing/2010/main" val="0"/>
                        </a:ext>
                      </a:extLst>
                    </a:blip>
                    <a:stretch>
                      <a:fillRect/>
                    </a:stretch>
                  </pic:blipFill>
                  <pic:spPr>
                    <a:xfrm>
                      <a:off x="0" y="0"/>
                      <a:ext cx="4956048" cy="621792"/>
                    </a:xfrm>
                    <a:prstGeom prst="rect">
                      <a:avLst/>
                    </a:prstGeom>
                  </pic:spPr>
                </pic:pic>
              </a:graphicData>
            </a:graphic>
          </wp:inline>
        </w:drawing>
      </w:r>
    </w:p>
    <w:p w14:paraId="2A30F969" w14:textId="77777777" w:rsidR="00A56339" w:rsidRDefault="00A56339" w:rsidP="00A56339">
      <w:pPr>
        <w:pStyle w:val="LabStepNumbered"/>
      </w:pPr>
      <w:r>
        <w:t xml:space="preserve">This will take you to the </w:t>
      </w:r>
      <w:r>
        <w:rPr>
          <w:b/>
        </w:rPr>
        <w:t>Documents</w:t>
      </w:r>
      <w:r w:rsidRPr="00A56339">
        <w:rPr>
          <w:b/>
        </w:rPr>
        <w:t xml:space="preserve"> Settings </w:t>
      </w:r>
      <w:r>
        <w:t xml:space="preserve">page. </w:t>
      </w:r>
    </w:p>
    <w:p w14:paraId="33DCF8ED" w14:textId="77777777" w:rsidR="00A56339" w:rsidRDefault="00A56339" w:rsidP="00A56339">
      <w:pPr>
        <w:pStyle w:val="LabStepScreenshot"/>
      </w:pPr>
      <w:r>
        <w:rPr>
          <w:noProof/>
        </w:rPr>
        <w:drawing>
          <wp:inline distT="0" distB="0" distL="0" distR="0" wp14:anchorId="6265D03C" wp14:editId="76F26B14">
            <wp:extent cx="2980944" cy="208483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35_overview.png"/>
                    <pic:cNvPicPr/>
                  </pic:nvPicPr>
                  <pic:blipFill>
                    <a:blip r:embed="rId24">
                      <a:extLst>
                        <a:ext uri="{28A0092B-C50C-407E-A947-70E740481C1C}">
                          <a14:useLocalDpi xmlns:a14="http://schemas.microsoft.com/office/drawing/2010/main" val="0"/>
                        </a:ext>
                      </a:extLst>
                    </a:blip>
                    <a:stretch>
                      <a:fillRect/>
                    </a:stretch>
                  </pic:blipFill>
                  <pic:spPr>
                    <a:xfrm>
                      <a:off x="0" y="0"/>
                      <a:ext cx="2980944" cy="2084832"/>
                    </a:xfrm>
                    <a:prstGeom prst="rect">
                      <a:avLst/>
                    </a:prstGeom>
                  </pic:spPr>
                </pic:pic>
              </a:graphicData>
            </a:graphic>
          </wp:inline>
        </w:drawing>
      </w:r>
    </w:p>
    <w:p w14:paraId="3F467663" w14:textId="5F4A2AEA" w:rsidR="00775039" w:rsidRDefault="00775039" w:rsidP="00775039">
      <w:pPr>
        <w:pStyle w:val="LabExerciseCallout"/>
      </w:pPr>
      <w:r>
        <w:t xml:space="preserve">The first section contains information about the </w:t>
      </w:r>
      <w:r w:rsidR="0025429B">
        <w:t xml:space="preserve">library </w:t>
      </w:r>
      <w:r w:rsidR="00A16B07">
        <w:t xml:space="preserve">which includes </w:t>
      </w:r>
      <w:r>
        <w:t>Name, Web Address, and Description. Notice the different links under General Settings, Permissions and Management, and Communications.</w:t>
      </w:r>
    </w:p>
    <w:p w14:paraId="0D388916" w14:textId="77777777" w:rsidR="00775039" w:rsidRDefault="00775039" w:rsidP="00775039">
      <w:pPr>
        <w:pStyle w:val="LabStepNumbered"/>
      </w:pPr>
      <w:r>
        <w:t xml:space="preserve">Now observe the </w:t>
      </w:r>
      <w:r w:rsidRPr="00775039">
        <w:rPr>
          <w:b/>
        </w:rPr>
        <w:t>Columns</w:t>
      </w:r>
      <w:r>
        <w:t xml:space="preserve"> section.</w:t>
      </w:r>
    </w:p>
    <w:p w14:paraId="4CEFD1A8" w14:textId="77777777" w:rsidR="00775039" w:rsidRDefault="00775039" w:rsidP="00775039">
      <w:pPr>
        <w:pStyle w:val="LabStepScreenshot"/>
      </w:pPr>
      <w:r>
        <w:rPr>
          <w:noProof/>
        </w:rPr>
        <w:lastRenderedPageBreak/>
        <w:drawing>
          <wp:inline distT="0" distB="0" distL="0" distR="0" wp14:anchorId="4D02E3F0" wp14:editId="02EF49D4">
            <wp:extent cx="3694176" cy="1609344"/>
            <wp:effectExtent l="0" t="0" r="190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36_overview.png"/>
                    <pic:cNvPicPr/>
                  </pic:nvPicPr>
                  <pic:blipFill>
                    <a:blip r:embed="rId25">
                      <a:extLst>
                        <a:ext uri="{28A0092B-C50C-407E-A947-70E740481C1C}">
                          <a14:useLocalDpi xmlns:a14="http://schemas.microsoft.com/office/drawing/2010/main" val="0"/>
                        </a:ext>
                      </a:extLst>
                    </a:blip>
                    <a:stretch>
                      <a:fillRect/>
                    </a:stretch>
                  </pic:blipFill>
                  <pic:spPr>
                    <a:xfrm>
                      <a:off x="0" y="0"/>
                      <a:ext cx="3694176" cy="1609344"/>
                    </a:xfrm>
                    <a:prstGeom prst="rect">
                      <a:avLst/>
                    </a:prstGeom>
                  </pic:spPr>
                </pic:pic>
              </a:graphicData>
            </a:graphic>
          </wp:inline>
        </w:drawing>
      </w:r>
    </w:p>
    <w:p w14:paraId="274AEA82" w14:textId="77777777" w:rsidR="00775039" w:rsidRDefault="00775039" w:rsidP="00775039">
      <w:pPr>
        <w:pStyle w:val="LabExerciseCallout"/>
      </w:pPr>
      <w:r>
        <w:t>The Columns section provides all the links for managing columns at the list/library level. From here you can create a column, add from existing site columns, change the column ordering, and index columns.</w:t>
      </w:r>
    </w:p>
    <w:p w14:paraId="001333DB" w14:textId="77777777" w:rsidR="00151F34" w:rsidRDefault="00151F34" w:rsidP="00151F34">
      <w:pPr>
        <w:pStyle w:val="LabStepNumbered"/>
      </w:pPr>
      <w:r>
        <w:t xml:space="preserve">Now observe the </w:t>
      </w:r>
      <w:r w:rsidRPr="00151F34">
        <w:rPr>
          <w:b/>
        </w:rPr>
        <w:t>Views</w:t>
      </w:r>
      <w:r>
        <w:t xml:space="preserve"> section.</w:t>
      </w:r>
    </w:p>
    <w:p w14:paraId="7BB8F5A1" w14:textId="77777777" w:rsidR="00151F34" w:rsidRDefault="00151F34" w:rsidP="00151F34">
      <w:pPr>
        <w:pStyle w:val="LabStepScreenshot"/>
      </w:pPr>
      <w:r>
        <w:rPr>
          <w:noProof/>
        </w:rPr>
        <w:drawing>
          <wp:inline distT="0" distB="0" distL="0" distR="0" wp14:anchorId="30F0031D" wp14:editId="02B432C1">
            <wp:extent cx="3694176" cy="658368"/>
            <wp:effectExtent l="0" t="0" r="1905" b="889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37_overview.png"/>
                    <pic:cNvPicPr/>
                  </pic:nvPicPr>
                  <pic:blipFill>
                    <a:blip r:embed="rId26">
                      <a:extLst>
                        <a:ext uri="{28A0092B-C50C-407E-A947-70E740481C1C}">
                          <a14:useLocalDpi xmlns:a14="http://schemas.microsoft.com/office/drawing/2010/main" val="0"/>
                        </a:ext>
                      </a:extLst>
                    </a:blip>
                    <a:stretch>
                      <a:fillRect/>
                    </a:stretch>
                  </pic:blipFill>
                  <pic:spPr>
                    <a:xfrm>
                      <a:off x="0" y="0"/>
                      <a:ext cx="3694176" cy="658368"/>
                    </a:xfrm>
                    <a:prstGeom prst="rect">
                      <a:avLst/>
                    </a:prstGeom>
                  </pic:spPr>
                </pic:pic>
              </a:graphicData>
            </a:graphic>
          </wp:inline>
        </w:drawing>
      </w:r>
    </w:p>
    <w:p w14:paraId="01B40D9E" w14:textId="044708C2" w:rsidR="00611942" w:rsidRPr="003E0A9B" w:rsidRDefault="00151F34" w:rsidP="00611942">
      <w:pPr>
        <w:pStyle w:val="LabExerciseCallout"/>
      </w:pPr>
      <w:r>
        <w:t xml:space="preserve">The Views section is used for creating views and managing existing views. Views are used </w:t>
      </w:r>
      <w:r w:rsidR="007B7BB7">
        <w:t>to</w:t>
      </w:r>
      <w:r>
        <w:t xml:space="preserve"> display the content on the All Items page. By default, the All Documents view displays </w:t>
      </w:r>
      <w:r w:rsidR="00566732">
        <w:t>the Type, Name (linked to document with edit menu), Modified, and Modified By columns.</w:t>
      </w:r>
      <w:r w:rsidR="00E42600">
        <w:t xml:space="preserve"> More about views will be </w:t>
      </w:r>
      <w:r w:rsidR="00611942">
        <w:t>covered in the Documents module.</w:t>
      </w:r>
    </w:p>
    <w:p w14:paraId="737B0557" w14:textId="77777777" w:rsidR="006A6E71" w:rsidRDefault="006A6E71">
      <w:pPr>
        <w:pStyle w:val="Heading3"/>
      </w:pPr>
      <w:r>
        <w:t xml:space="preserve">Exercise 2: </w:t>
      </w:r>
      <w:r w:rsidR="00D5129A">
        <w:t xml:space="preserve">Navigating through </w:t>
      </w:r>
      <w:r w:rsidR="00D60ECE">
        <w:t xml:space="preserve">a </w:t>
      </w:r>
      <w:r w:rsidR="00D5129A">
        <w:t>SharePoint Site</w:t>
      </w:r>
    </w:p>
    <w:p w14:paraId="5188DB7C" w14:textId="77777777" w:rsidR="006A6E71" w:rsidRDefault="00DA6242" w:rsidP="006A6E71">
      <w:pPr>
        <w:pStyle w:val="LabExerciseLeadIn"/>
      </w:pPr>
      <w:r>
        <w:t>In this exercise y</w:t>
      </w:r>
      <w:r w:rsidR="00383468">
        <w:t xml:space="preserve">ou will learn how to navigate through </w:t>
      </w:r>
      <w:r w:rsidR="00CE6829">
        <w:t>a</w:t>
      </w:r>
      <w:r w:rsidR="00383468">
        <w:t xml:space="preserve"> SharePoint site using the top navigation, left navigation, and breadcrumbs.</w:t>
      </w:r>
    </w:p>
    <w:p w14:paraId="0A58FECA" w14:textId="77777777" w:rsidR="00923A97" w:rsidRDefault="00D97FA5" w:rsidP="00923A97">
      <w:pPr>
        <w:pStyle w:val="Heading4"/>
      </w:pPr>
      <w:r>
        <w:t>Modifying the</w:t>
      </w:r>
      <w:r w:rsidR="002C55FF">
        <w:t xml:space="preserve"> Top </w:t>
      </w:r>
      <w:r w:rsidR="00376464">
        <w:t>Link Bar</w:t>
      </w:r>
    </w:p>
    <w:p w14:paraId="13333D96" w14:textId="3B5D4D97" w:rsidR="002C55FF" w:rsidRDefault="00E54C6C" w:rsidP="00AB3D01">
      <w:pPr>
        <w:pStyle w:val="LabStepNumbered"/>
        <w:numPr>
          <w:ilvl w:val="0"/>
          <w:numId w:val="11"/>
        </w:numPr>
      </w:pPr>
      <w:r>
        <w:t xml:space="preserve">From the </w:t>
      </w:r>
      <w:r w:rsidRPr="00A91286">
        <w:rPr>
          <w:b/>
        </w:rPr>
        <w:t>Documents Settings</w:t>
      </w:r>
      <w:r>
        <w:t xml:space="preserve"> page, click on the </w:t>
      </w:r>
      <w:r w:rsidR="00A16B07" w:rsidRPr="00A16B07">
        <w:rPr>
          <w:b/>
        </w:rPr>
        <w:t xml:space="preserve">Wingtip </w:t>
      </w:r>
      <w:r w:rsidRPr="00A91286">
        <w:rPr>
          <w:b/>
        </w:rPr>
        <w:t>Intranet</w:t>
      </w:r>
      <w:r>
        <w:t xml:space="preserve"> link located in the top navigation bar to navigate back to the hom</w:t>
      </w:r>
      <w:r w:rsidR="00A91286">
        <w:t xml:space="preserve">e </w:t>
      </w:r>
      <w:r>
        <w:t>page of the site.</w:t>
      </w:r>
    </w:p>
    <w:p w14:paraId="2FCE71CB" w14:textId="77777777" w:rsidR="00F83645" w:rsidRDefault="00F83645" w:rsidP="00F83645">
      <w:pPr>
        <w:pStyle w:val="LabStepScreenshot"/>
      </w:pPr>
      <w:r>
        <w:rPr>
          <w:noProof/>
        </w:rPr>
        <w:drawing>
          <wp:inline distT="0" distB="0" distL="0" distR="0" wp14:anchorId="560BB79B" wp14:editId="1A8F9692">
            <wp:extent cx="3602736" cy="877824"/>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38_overview.png"/>
                    <pic:cNvPicPr/>
                  </pic:nvPicPr>
                  <pic:blipFill>
                    <a:blip r:embed="rId27">
                      <a:extLst>
                        <a:ext uri="{28A0092B-C50C-407E-A947-70E740481C1C}">
                          <a14:useLocalDpi xmlns:a14="http://schemas.microsoft.com/office/drawing/2010/main" val="0"/>
                        </a:ext>
                      </a:extLst>
                    </a:blip>
                    <a:stretch>
                      <a:fillRect/>
                    </a:stretch>
                  </pic:blipFill>
                  <pic:spPr>
                    <a:xfrm>
                      <a:off x="0" y="0"/>
                      <a:ext cx="3602736" cy="877824"/>
                    </a:xfrm>
                    <a:prstGeom prst="rect">
                      <a:avLst/>
                    </a:prstGeom>
                  </pic:spPr>
                </pic:pic>
              </a:graphicData>
            </a:graphic>
          </wp:inline>
        </w:drawing>
      </w:r>
    </w:p>
    <w:p w14:paraId="1DF04B78" w14:textId="77777777" w:rsidR="00427CAF" w:rsidRDefault="00427CAF" w:rsidP="00427CAF">
      <w:pPr>
        <w:pStyle w:val="LabStepNumbered"/>
      </w:pPr>
      <w:r>
        <w:t xml:space="preserve">Now click on </w:t>
      </w:r>
      <w:r w:rsidRPr="00427CAF">
        <w:rPr>
          <w:b/>
        </w:rPr>
        <w:t>EDIT LINKS</w:t>
      </w:r>
      <w:r>
        <w:t xml:space="preserve"> to activate edit</w:t>
      </w:r>
      <w:r w:rsidR="00725651">
        <w:t xml:space="preserve"> mode for adding/removing links in the </w:t>
      </w:r>
      <w:r w:rsidR="00725651" w:rsidRPr="00725651">
        <w:rPr>
          <w:b/>
        </w:rPr>
        <w:t>Top Link Bar</w:t>
      </w:r>
      <w:r w:rsidR="00725651">
        <w:t>.</w:t>
      </w:r>
    </w:p>
    <w:p w14:paraId="268C0274" w14:textId="77777777" w:rsidR="00427CAF" w:rsidRDefault="00427CAF" w:rsidP="00427CAF">
      <w:pPr>
        <w:pStyle w:val="LabStepScreenshot"/>
      </w:pPr>
      <w:r>
        <w:rPr>
          <w:noProof/>
        </w:rPr>
        <w:drawing>
          <wp:inline distT="0" distB="0" distL="0" distR="0" wp14:anchorId="119020AE" wp14:editId="61426B2E">
            <wp:extent cx="4846320" cy="143560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39_overview.png"/>
                    <pic:cNvPicPr/>
                  </pic:nvPicPr>
                  <pic:blipFill>
                    <a:blip r:embed="rId28">
                      <a:extLst>
                        <a:ext uri="{28A0092B-C50C-407E-A947-70E740481C1C}">
                          <a14:useLocalDpi xmlns:a14="http://schemas.microsoft.com/office/drawing/2010/main" val="0"/>
                        </a:ext>
                      </a:extLst>
                    </a:blip>
                    <a:stretch>
                      <a:fillRect/>
                    </a:stretch>
                  </pic:blipFill>
                  <pic:spPr>
                    <a:xfrm>
                      <a:off x="0" y="0"/>
                      <a:ext cx="4846320" cy="1435608"/>
                    </a:xfrm>
                    <a:prstGeom prst="rect">
                      <a:avLst/>
                    </a:prstGeom>
                  </pic:spPr>
                </pic:pic>
              </a:graphicData>
            </a:graphic>
          </wp:inline>
        </w:drawing>
      </w:r>
    </w:p>
    <w:p w14:paraId="6446D708" w14:textId="77777777" w:rsidR="00D80DFE" w:rsidRDefault="00D80DFE" w:rsidP="00D80DFE">
      <w:pPr>
        <w:pStyle w:val="LabStepNumbered"/>
      </w:pPr>
      <w:r>
        <w:t xml:space="preserve">Click on </w:t>
      </w:r>
      <w:r w:rsidRPr="00D80DFE">
        <w:rPr>
          <w:b/>
        </w:rPr>
        <w:t>+ link</w:t>
      </w:r>
      <w:r>
        <w:t xml:space="preserve"> to add a new link.</w:t>
      </w:r>
    </w:p>
    <w:p w14:paraId="0CB44545" w14:textId="77777777" w:rsidR="00D80DFE" w:rsidRDefault="00D80DFE" w:rsidP="00D80DFE">
      <w:pPr>
        <w:pStyle w:val="LabStepScreenshot"/>
      </w:pPr>
      <w:r>
        <w:rPr>
          <w:noProof/>
        </w:rPr>
        <w:drawing>
          <wp:inline distT="0" distB="0" distL="0" distR="0" wp14:anchorId="4C16B7D9" wp14:editId="1E97EE81">
            <wp:extent cx="3502152" cy="256032"/>
            <wp:effectExtent l="0" t="0" r="317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40_overview.png"/>
                    <pic:cNvPicPr/>
                  </pic:nvPicPr>
                  <pic:blipFill>
                    <a:blip r:embed="rId29">
                      <a:extLst>
                        <a:ext uri="{28A0092B-C50C-407E-A947-70E740481C1C}">
                          <a14:useLocalDpi xmlns:a14="http://schemas.microsoft.com/office/drawing/2010/main" val="0"/>
                        </a:ext>
                      </a:extLst>
                    </a:blip>
                    <a:stretch>
                      <a:fillRect/>
                    </a:stretch>
                  </pic:blipFill>
                  <pic:spPr>
                    <a:xfrm>
                      <a:off x="0" y="0"/>
                      <a:ext cx="3502152" cy="256032"/>
                    </a:xfrm>
                    <a:prstGeom prst="rect">
                      <a:avLst/>
                    </a:prstGeom>
                  </pic:spPr>
                </pic:pic>
              </a:graphicData>
            </a:graphic>
          </wp:inline>
        </w:drawing>
      </w:r>
    </w:p>
    <w:p w14:paraId="7AD2291A" w14:textId="2D32BA79" w:rsidR="00D80DFE" w:rsidRDefault="00A16B07" w:rsidP="00D80DFE">
      <w:pPr>
        <w:pStyle w:val="LabStepNumbered"/>
      </w:pPr>
      <w:r>
        <w:t>In</w:t>
      </w:r>
      <w:r w:rsidR="00897457">
        <w:t xml:space="preserve"> the </w:t>
      </w:r>
      <w:r w:rsidR="00897457" w:rsidRPr="00897457">
        <w:rPr>
          <w:b/>
        </w:rPr>
        <w:t>Add a link</w:t>
      </w:r>
      <w:r w:rsidR="00897457">
        <w:t xml:space="preserve"> dialog, type </w:t>
      </w:r>
      <w:r w:rsidR="00897457" w:rsidRPr="00897457">
        <w:rPr>
          <w:b/>
        </w:rPr>
        <w:t>Bing</w:t>
      </w:r>
      <w:r w:rsidR="00897457">
        <w:t xml:space="preserve"> for the </w:t>
      </w:r>
      <w:r w:rsidR="00897457" w:rsidRPr="00897457">
        <w:rPr>
          <w:b/>
        </w:rPr>
        <w:t>Text to display</w:t>
      </w:r>
      <w:r w:rsidR="00897457">
        <w:t>. Type</w:t>
      </w:r>
      <w:r w:rsidR="00897457" w:rsidRPr="00897457">
        <w:rPr>
          <w:b/>
        </w:rPr>
        <w:t xml:space="preserve"> http://www.bing.com</w:t>
      </w:r>
      <w:r w:rsidR="00897457">
        <w:t xml:space="preserve"> for the </w:t>
      </w:r>
      <w:r w:rsidR="00897457" w:rsidRPr="00897457">
        <w:rPr>
          <w:b/>
        </w:rPr>
        <w:t>Address</w:t>
      </w:r>
      <w:r w:rsidR="00897457">
        <w:t xml:space="preserve"> and then click </w:t>
      </w:r>
      <w:r w:rsidR="00897457" w:rsidRPr="00897457">
        <w:rPr>
          <w:b/>
        </w:rPr>
        <w:t>OK</w:t>
      </w:r>
      <w:r w:rsidR="00897457">
        <w:t>.</w:t>
      </w:r>
    </w:p>
    <w:p w14:paraId="6B7FBDC2" w14:textId="77777777" w:rsidR="00897457" w:rsidRDefault="00897457" w:rsidP="00897457">
      <w:pPr>
        <w:pStyle w:val="LabStepScreenshot"/>
      </w:pPr>
      <w:r>
        <w:rPr>
          <w:noProof/>
        </w:rPr>
        <w:lastRenderedPageBreak/>
        <w:drawing>
          <wp:inline distT="0" distB="0" distL="0" distR="0" wp14:anchorId="45A58934" wp14:editId="7A8D6E86">
            <wp:extent cx="2450592" cy="1335024"/>
            <wp:effectExtent l="0" t="0" r="698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42_overview.png"/>
                    <pic:cNvPicPr/>
                  </pic:nvPicPr>
                  <pic:blipFill>
                    <a:blip r:embed="rId30">
                      <a:extLst>
                        <a:ext uri="{28A0092B-C50C-407E-A947-70E740481C1C}">
                          <a14:useLocalDpi xmlns:a14="http://schemas.microsoft.com/office/drawing/2010/main" val="0"/>
                        </a:ext>
                      </a:extLst>
                    </a:blip>
                    <a:stretch>
                      <a:fillRect/>
                    </a:stretch>
                  </pic:blipFill>
                  <pic:spPr>
                    <a:xfrm>
                      <a:off x="0" y="0"/>
                      <a:ext cx="2450592" cy="1335024"/>
                    </a:xfrm>
                    <a:prstGeom prst="rect">
                      <a:avLst/>
                    </a:prstGeom>
                  </pic:spPr>
                </pic:pic>
              </a:graphicData>
            </a:graphic>
          </wp:inline>
        </w:drawing>
      </w:r>
    </w:p>
    <w:p w14:paraId="1E9FAA4C" w14:textId="77777777" w:rsidR="00196E4F" w:rsidRDefault="00196E4F" w:rsidP="00196E4F">
      <w:pPr>
        <w:pStyle w:val="LabStepNumbered"/>
      </w:pPr>
      <w:r>
        <w:t xml:space="preserve">From the top navigation bar, click </w:t>
      </w:r>
      <w:r w:rsidRPr="00196E4F">
        <w:rPr>
          <w:b/>
        </w:rPr>
        <w:t>Save</w:t>
      </w:r>
      <w:r>
        <w:t xml:space="preserve"> to commit the changes.</w:t>
      </w:r>
    </w:p>
    <w:p w14:paraId="6E54F1F5" w14:textId="77777777" w:rsidR="00196E4F" w:rsidRDefault="00196E4F" w:rsidP="00196E4F">
      <w:pPr>
        <w:pStyle w:val="LabStepScreenshot"/>
      </w:pPr>
      <w:r>
        <w:rPr>
          <w:noProof/>
        </w:rPr>
        <w:drawing>
          <wp:inline distT="0" distB="0" distL="0" distR="0" wp14:anchorId="1ED5F455" wp14:editId="110B18DB">
            <wp:extent cx="4206605" cy="281964"/>
            <wp:effectExtent l="0" t="0" r="3810"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436_overview.png"/>
                    <pic:cNvPicPr/>
                  </pic:nvPicPr>
                  <pic:blipFill>
                    <a:blip r:embed="rId31">
                      <a:extLst>
                        <a:ext uri="{28A0092B-C50C-407E-A947-70E740481C1C}">
                          <a14:useLocalDpi xmlns:a14="http://schemas.microsoft.com/office/drawing/2010/main" val="0"/>
                        </a:ext>
                      </a:extLst>
                    </a:blip>
                    <a:stretch>
                      <a:fillRect/>
                    </a:stretch>
                  </pic:blipFill>
                  <pic:spPr>
                    <a:xfrm>
                      <a:off x="0" y="0"/>
                      <a:ext cx="4206605" cy="281964"/>
                    </a:xfrm>
                    <a:prstGeom prst="rect">
                      <a:avLst/>
                    </a:prstGeom>
                  </pic:spPr>
                </pic:pic>
              </a:graphicData>
            </a:graphic>
          </wp:inline>
        </w:drawing>
      </w:r>
    </w:p>
    <w:p w14:paraId="4BD347BA" w14:textId="664A9131" w:rsidR="00196E4F" w:rsidRDefault="00196E4F" w:rsidP="00196E4F">
      <w:pPr>
        <w:pStyle w:val="LabStepNumbered"/>
      </w:pPr>
      <w:r>
        <w:t xml:space="preserve">Notice </w:t>
      </w:r>
      <w:r w:rsidR="00094734">
        <w:t xml:space="preserve">that </w:t>
      </w:r>
      <w:r>
        <w:t>the Bing link is now added.</w:t>
      </w:r>
    </w:p>
    <w:p w14:paraId="03739100" w14:textId="77777777" w:rsidR="00196E4F" w:rsidRDefault="00196E4F" w:rsidP="00196E4F">
      <w:pPr>
        <w:pStyle w:val="LabStepScreenshot"/>
      </w:pPr>
      <w:r>
        <w:rPr>
          <w:noProof/>
        </w:rPr>
        <w:drawing>
          <wp:inline distT="0" distB="0" distL="0" distR="0" wp14:anchorId="71C530F8" wp14:editId="34F488C4">
            <wp:extent cx="1684166" cy="40389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44_overview.png"/>
                    <pic:cNvPicPr/>
                  </pic:nvPicPr>
                  <pic:blipFill>
                    <a:blip r:embed="rId32">
                      <a:extLst>
                        <a:ext uri="{28A0092B-C50C-407E-A947-70E740481C1C}">
                          <a14:useLocalDpi xmlns:a14="http://schemas.microsoft.com/office/drawing/2010/main" val="0"/>
                        </a:ext>
                      </a:extLst>
                    </a:blip>
                    <a:stretch>
                      <a:fillRect/>
                    </a:stretch>
                  </pic:blipFill>
                  <pic:spPr>
                    <a:xfrm>
                      <a:off x="0" y="0"/>
                      <a:ext cx="1684166" cy="403895"/>
                    </a:xfrm>
                    <a:prstGeom prst="rect">
                      <a:avLst/>
                    </a:prstGeom>
                  </pic:spPr>
                </pic:pic>
              </a:graphicData>
            </a:graphic>
          </wp:inline>
        </w:drawing>
      </w:r>
    </w:p>
    <w:p w14:paraId="038E6C18" w14:textId="77777777" w:rsidR="00196E4F" w:rsidRDefault="00196E4F" w:rsidP="00196E4F">
      <w:pPr>
        <w:pStyle w:val="LabStepNumbered"/>
      </w:pPr>
      <w:r>
        <w:t xml:space="preserve">To make changes to the link go back into Edit mode by clicking on </w:t>
      </w:r>
      <w:r w:rsidRPr="00D44E64">
        <w:rPr>
          <w:b/>
        </w:rPr>
        <w:t>EDIT LINKS</w:t>
      </w:r>
      <w:r>
        <w:t>.</w:t>
      </w:r>
    </w:p>
    <w:p w14:paraId="09D585F3" w14:textId="77777777" w:rsidR="00196E4F" w:rsidRDefault="00123521" w:rsidP="00196E4F">
      <w:pPr>
        <w:pStyle w:val="LabStepNumbered"/>
      </w:pPr>
      <w:r>
        <w:t xml:space="preserve">From edit mode, click on the </w:t>
      </w:r>
      <w:r w:rsidRPr="00123521">
        <w:rPr>
          <w:b/>
        </w:rPr>
        <w:t>Bing</w:t>
      </w:r>
      <w:r>
        <w:t xml:space="preserve"> link to make changes to the existing link.</w:t>
      </w:r>
    </w:p>
    <w:p w14:paraId="5F807BB7" w14:textId="77777777" w:rsidR="00123521" w:rsidRDefault="00123521" w:rsidP="00123521">
      <w:pPr>
        <w:pStyle w:val="LabStepScreenshot"/>
      </w:pPr>
      <w:r>
        <w:rPr>
          <w:noProof/>
        </w:rPr>
        <w:drawing>
          <wp:inline distT="0" distB="0" distL="0" distR="0" wp14:anchorId="242F859F" wp14:editId="4E25E400">
            <wp:extent cx="4206605" cy="495343"/>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45_overview.png"/>
                    <pic:cNvPicPr/>
                  </pic:nvPicPr>
                  <pic:blipFill>
                    <a:blip r:embed="rId33">
                      <a:extLst>
                        <a:ext uri="{28A0092B-C50C-407E-A947-70E740481C1C}">
                          <a14:useLocalDpi xmlns:a14="http://schemas.microsoft.com/office/drawing/2010/main" val="0"/>
                        </a:ext>
                      </a:extLst>
                    </a:blip>
                    <a:stretch>
                      <a:fillRect/>
                    </a:stretch>
                  </pic:blipFill>
                  <pic:spPr>
                    <a:xfrm>
                      <a:off x="0" y="0"/>
                      <a:ext cx="4206605" cy="495343"/>
                    </a:xfrm>
                    <a:prstGeom prst="rect">
                      <a:avLst/>
                    </a:prstGeom>
                  </pic:spPr>
                </pic:pic>
              </a:graphicData>
            </a:graphic>
          </wp:inline>
        </w:drawing>
      </w:r>
    </w:p>
    <w:p w14:paraId="5F16FD69" w14:textId="77777777" w:rsidR="00123521" w:rsidRDefault="00123521" w:rsidP="00123521">
      <w:pPr>
        <w:pStyle w:val="LabStepNumbered"/>
      </w:pPr>
      <w:r>
        <w:t xml:space="preserve">To change the name of the link, simply type the new value in the text box or click on the </w:t>
      </w:r>
      <w:r w:rsidR="00EA1540">
        <w:t>globe link icon located to the right of the text box for the link.</w:t>
      </w:r>
    </w:p>
    <w:p w14:paraId="10048E7F" w14:textId="77777777" w:rsidR="00EA1540" w:rsidRDefault="00EA1540" w:rsidP="00EA1540">
      <w:pPr>
        <w:pStyle w:val="LabStepScreenshot"/>
      </w:pPr>
      <w:r>
        <w:rPr>
          <w:noProof/>
        </w:rPr>
        <w:drawing>
          <wp:inline distT="0" distB="0" distL="0" distR="0" wp14:anchorId="1EA8B988" wp14:editId="49E24E9A">
            <wp:extent cx="4534293" cy="365792"/>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46_overview.png"/>
                    <pic:cNvPicPr/>
                  </pic:nvPicPr>
                  <pic:blipFill>
                    <a:blip r:embed="rId34">
                      <a:extLst>
                        <a:ext uri="{28A0092B-C50C-407E-A947-70E740481C1C}">
                          <a14:useLocalDpi xmlns:a14="http://schemas.microsoft.com/office/drawing/2010/main" val="0"/>
                        </a:ext>
                      </a:extLst>
                    </a:blip>
                    <a:stretch>
                      <a:fillRect/>
                    </a:stretch>
                  </pic:blipFill>
                  <pic:spPr>
                    <a:xfrm>
                      <a:off x="0" y="0"/>
                      <a:ext cx="4534293" cy="365792"/>
                    </a:xfrm>
                    <a:prstGeom prst="rect">
                      <a:avLst/>
                    </a:prstGeom>
                  </pic:spPr>
                </pic:pic>
              </a:graphicData>
            </a:graphic>
          </wp:inline>
        </w:drawing>
      </w:r>
    </w:p>
    <w:p w14:paraId="19DB6073" w14:textId="77777777" w:rsidR="00EA1540" w:rsidRDefault="00EA1540" w:rsidP="00EA1540">
      <w:pPr>
        <w:pStyle w:val="LabStepNumbered"/>
      </w:pPr>
      <w:r>
        <w:t xml:space="preserve">Clicking on the </w:t>
      </w:r>
      <w:r w:rsidRPr="00EA1540">
        <w:rPr>
          <w:b/>
        </w:rPr>
        <w:t>globe link icon</w:t>
      </w:r>
      <w:r>
        <w:t xml:space="preserve"> will bring up the </w:t>
      </w:r>
      <w:r w:rsidRPr="00EA1540">
        <w:rPr>
          <w:b/>
        </w:rPr>
        <w:t>Edit link</w:t>
      </w:r>
      <w:r>
        <w:t xml:space="preserve"> dialog. From here you can update both the </w:t>
      </w:r>
      <w:r w:rsidRPr="00EA1540">
        <w:rPr>
          <w:b/>
        </w:rPr>
        <w:t>Text to display</w:t>
      </w:r>
      <w:r>
        <w:t xml:space="preserve"> and the </w:t>
      </w:r>
      <w:r w:rsidRPr="00EA1540">
        <w:rPr>
          <w:b/>
        </w:rPr>
        <w:t>Address</w:t>
      </w:r>
      <w:r>
        <w:t>.</w:t>
      </w:r>
    </w:p>
    <w:p w14:paraId="100FEC1B" w14:textId="77777777" w:rsidR="00EA1540" w:rsidRDefault="00EA1540" w:rsidP="00EA1540">
      <w:pPr>
        <w:pStyle w:val="LabStepScreenshot"/>
      </w:pPr>
      <w:r>
        <w:rPr>
          <w:noProof/>
        </w:rPr>
        <w:drawing>
          <wp:inline distT="0" distB="0" distL="0" distR="0" wp14:anchorId="09EE4CA1" wp14:editId="15FE786F">
            <wp:extent cx="2450592" cy="1335024"/>
            <wp:effectExtent l="0" t="0" r="698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47_overview.png"/>
                    <pic:cNvPicPr/>
                  </pic:nvPicPr>
                  <pic:blipFill>
                    <a:blip r:embed="rId35">
                      <a:extLst>
                        <a:ext uri="{28A0092B-C50C-407E-A947-70E740481C1C}">
                          <a14:useLocalDpi xmlns:a14="http://schemas.microsoft.com/office/drawing/2010/main" val="0"/>
                        </a:ext>
                      </a:extLst>
                    </a:blip>
                    <a:stretch>
                      <a:fillRect/>
                    </a:stretch>
                  </pic:blipFill>
                  <pic:spPr>
                    <a:xfrm>
                      <a:off x="0" y="0"/>
                      <a:ext cx="2450592" cy="1335024"/>
                    </a:xfrm>
                    <a:prstGeom prst="rect">
                      <a:avLst/>
                    </a:prstGeom>
                  </pic:spPr>
                </pic:pic>
              </a:graphicData>
            </a:graphic>
          </wp:inline>
        </w:drawing>
      </w:r>
    </w:p>
    <w:p w14:paraId="4DE1707E" w14:textId="1A364B44" w:rsidR="0094765F" w:rsidRDefault="00407EB8" w:rsidP="0094765F">
      <w:pPr>
        <w:pStyle w:val="LabStepNumbered"/>
      </w:pPr>
      <w:r>
        <w:t>To change the order of the link</w:t>
      </w:r>
      <w:r w:rsidR="00094734">
        <w:t>s</w:t>
      </w:r>
      <w:r>
        <w:t xml:space="preserve">, simply drag </w:t>
      </w:r>
      <w:r w:rsidR="00094734">
        <w:t>a</w:t>
      </w:r>
      <w:r>
        <w:t xml:space="preserve"> link to the location you want it to be. For example, to move the </w:t>
      </w:r>
      <w:r w:rsidRPr="00407EB8">
        <w:rPr>
          <w:b/>
        </w:rPr>
        <w:t>Bing</w:t>
      </w:r>
      <w:r>
        <w:t xml:space="preserve"> link before the </w:t>
      </w:r>
      <w:r w:rsidRPr="00407EB8">
        <w:rPr>
          <w:b/>
        </w:rPr>
        <w:t>Intranet</w:t>
      </w:r>
      <w:r>
        <w:t xml:space="preserve"> link</w:t>
      </w:r>
      <w:r w:rsidR="00094734">
        <w:t>,</w:t>
      </w:r>
      <w:r>
        <w:t xml:space="preserve"> </w:t>
      </w:r>
      <w:r w:rsidR="00094734">
        <w:rPr>
          <w:b/>
        </w:rPr>
        <w:t>click and hold</w:t>
      </w:r>
      <w:r>
        <w:t xml:space="preserve"> on the </w:t>
      </w:r>
      <w:r w:rsidRPr="00407EB8">
        <w:rPr>
          <w:b/>
        </w:rPr>
        <w:t>Bing</w:t>
      </w:r>
      <w:r>
        <w:t xml:space="preserve"> link and </w:t>
      </w:r>
      <w:r w:rsidRPr="00407EB8">
        <w:rPr>
          <w:b/>
        </w:rPr>
        <w:t>drag the link</w:t>
      </w:r>
      <w:r>
        <w:t xml:space="preserve"> to the left of the </w:t>
      </w:r>
      <w:r w:rsidRPr="00407EB8">
        <w:rPr>
          <w:b/>
        </w:rPr>
        <w:t>Intranet</w:t>
      </w:r>
      <w:r>
        <w:t xml:space="preserve"> link.</w:t>
      </w:r>
    </w:p>
    <w:p w14:paraId="5CA583D0" w14:textId="77777777" w:rsidR="00407EB8" w:rsidRDefault="00407EB8" w:rsidP="00407EB8">
      <w:pPr>
        <w:pStyle w:val="LabStepScreenshot"/>
      </w:pPr>
      <w:r>
        <w:rPr>
          <w:noProof/>
        </w:rPr>
        <w:drawing>
          <wp:inline distT="0" distB="0" distL="0" distR="0" wp14:anchorId="5E5EF9C9" wp14:editId="7CA18E73">
            <wp:extent cx="4206605" cy="518205"/>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48_overview.png"/>
                    <pic:cNvPicPr/>
                  </pic:nvPicPr>
                  <pic:blipFill>
                    <a:blip r:embed="rId36">
                      <a:extLst>
                        <a:ext uri="{28A0092B-C50C-407E-A947-70E740481C1C}">
                          <a14:useLocalDpi xmlns:a14="http://schemas.microsoft.com/office/drawing/2010/main" val="0"/>
                        </a:ext>
                      </a:extLst>
                    </a:blip>
                    <a:stretch>
                      <a:fillRect/>
                    </a:stretch>
                  </pic:blipFill>
                  <pic:spPr>
                    <a:xfrm>
                      <a:off x="0" y="0"/>
                      <a:ext cx="4206605" cy="518205"/>
                    </a:xfrm>
                    <a:prstGeom prst="rect">
                      <a:avLst/>
                    </a:prstGeom>
                  </pic:spPr>
                </pic:pic>
              </a:graphicData>
            </a:graphic>
          </wp:inline>
        </w:drawing>
      </w:r>
    </w:p>
    <w:p w14:paraId="54BEADEF" w14:textId="77777777" w:rsidR="00547C64" w:rsidRDefault="00547C64" w:rsidP="00547C64">
      <w:pPr>
        <w:pStyle w:val="LabStepNumbered"/>
      </w:pPr>
      <w:r>
        <w:t xml:space="preserve">Once the link is in the new position, let go of the mouse and then click </w:t>
      </w:r>
      <w:r w:rsidRPr="00547C64">
        <w:rPr>
          <w:b/>
        </w:rPr>
        <w:t>Save</w:t>
      </w:r>
      <w:r>
        <w:t xml:space="preserve"> to commit the changes.</w:t>
      </w:r>
    </w:p>
    <w:p w14:paraId="32238ED4" w14:textId="77777777" w:rsidR="00547C64" w:rsidRDefault="00547C64" w:rsidP="00547C64">
      <w:pPr>
        <w:pStyle w:val="LabStepScreenshot"/>
      </w:pPr>
      <w:r>
        <w:rPr>
          <w:noProof/>
        </w:rPr>
        <w:drawing>
          <wp:inline distT="0" distB="0" distL="0" distR="0" wp14:anchorId="5CE2CA56" wp14:editId="03792920">
            <wp:extent cx="4214225" cy="495343"/>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49_overview.png"/>
                    <pic:cNvPicPr/>
                  </pic:nvPicPr>
                  <pic:blipFill>
                    <a:blip r:embed="rId37">
                      <a:extLst>
                        <a:ext uri="{28A0092B-C50C-407E-A947-70E740481C1C}">
                          <a14:useLocalDpi xmlns:a14="http://schemas.microsoft.com/office/drawing/2010/main" val="0"/>
                        </a:ext>
                      </a:extLst>
                    </a:blip>
                    <a:stretch>
                      <a:fillRect/>
                    </a:stretch>
                  </pic:blipFill>
                  <pic:spPr>
                    <a:xfrm>
                      <a:off x="0" y="0"/>
                      <a:ext cx="4214225" cy="495343"/>
                    </a:xfrm>
                    <a:prstGeom prst="rect">
                      <a:avLst/>
                    </a:prstGeom>
                  </pic:spPr>
                </pic:pic>
              </a:graphicData>
            </a:graphic>
          </wp:inline>
        </w:drawing>
      </w:r>
    </w:p>
    <w:p w14:paraId="192B2F2A" w14:textId="77777777" w:rsidR="00547C64" w:rsidRDefault="00547C64" w:rsidP="00547C64">
      <w:pPr>
        <w:pStyle w:val="LabStepNumbered"/>
      </w:pPr>
      <w:r>
        <w:t xml:space="preserve">The </w:t>
      </w:r>
      <w:r w:rsidRPr="00547C64">
        <w:rPr>
          <w:b/>
        </w:rPr>
        <w:t>Bing</w:t>
      </w:r>
      <w:r>
        <w:t xml:space="preserve"> link is now before the </w:t>
      </w:r>
      <w:r w:rsidRPr="00547C64">
        <w:rPr>
          <w:b/>
        </w:rPr>
        <w:t>Intranet</w:t>
      </w:r>
      <w:r>
        <w:t xml:space="preserve"> link.</w:t>
      </w:r>
    </w:p>
    <w:p w14:paraId="28BD1110" w14:textId="77777777" w:rsidR="00547C64" w:rsidRDefault="00547C64" w:rsidP="00547C64">
      <w:pPr>
        <w:pStyle w:val="LabStepScreenshot"/>
      </w:pPr>
      <w:r>
        <w:rPr>
          <w:noProof/>
        </w:rPr>
        <w:lastRenderedPageBreak/>
        <w:drawing>
          <wp:inline distT="0" distB="0" distL="0" distR="0" wp14:anchorId="5A2B68F8" wp14:editId="4E66E2B6">
            <wp:extent cx="1684166" cy="411516"/>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50_overview.png"/>
                    <pic:cNvPicPr/>
                  </pic:nvPicPr>
                  <pic:blipFill>
                    <a:blip r:embed="rId38">
                      <a:extLst>
                        <a:ext uri="{28A0092B-C50C-407E-A947-70E740481C1C}">
                          <a14:useLocalDpi xmlns:a14="http://schemas.microsoft.com/office/drawing/2010/main" val="0"/>
                        </a:ext>
                      </a:extLst>
                    </a:blip>
                    <a:stretch>
                      <a:fillRect/>
                    </a:stretch>
                  </pic:blipFill>
                  <pic:spPr>
                    <a:xfrm>
                      <a:off x="0" y="0"/>
                      <a:ext cx="1684166" cy="411516"/>
                    </a:xfrm>
                    <a:prstGeom prst="rect">
                      <a:avLst/>
                    </a:prstGeom>
                  </pic:spPr>
                </pic:pic>
              </a:graphicData>
            </a:graphic>
          </wp:inline>
        </w:drawing>
      </w:r>
    </w:p>
    <w:p w14:paraId="78444C21" w14:textId="77777777" w:rsidR="006A29F5" w:rsidRDefault="006A29F5" w:rsidP="006A29F5">
      <w:pPr>
        <w:pStyle w:val="LabStepNumbered"/>
      </w:pPr>
      <w:r>
        <w:t xml:space="preserve">You can repeat the steps </w:t>
      </w:r>
      <w:r w:rsidR="002C4FFD">
        <w:t>to make changes to the links or change the order.</w:t>
      </w:r>
      <w:r>
        <w:t xml:space="preserve"> </w:t>
      </w:r>
      <w:r w:rsidR="002C4FFD">
        <w:t xml:space="preserve">Or you can modify the links through </w:t>
      </w:r>
      <w:r w:rsidR="002C4FFD" w:rsidRPr="005C7FC8">
        <w:rPr>
          <w:b/>
        </w:rPr>
        <w:t>Site Settings</w:t>
      </w:r>
      <w:r w:rsidR="002C4FFD">
        <w:t xml:space="preserve"> by following these steps</w:t>
      </w:r>
      <w:r>
        <w:t>:</w:t>
      </w:r>
    </w:p>
    <w:p w14:paraId="6F298C77" w14:textId="77777777" w:rsidR="006A29F5" w:rsidRDefault="006A29F5" w:rsidP="006A29F5">
      <w:pPr>
        <w:pStyle w:val="LabStepNumberedLevel2"/>
      </w:pPr>
      <w:r>
        <w:t xml:space="preserve">Click on the </w:t>
      </w:r>
      <w:r w:rsidR="00311AA7">
        <w:rPr>
          <w:b/>
        </w:rPr>
        <w:t>Settings</w:t>
      </w:r>
      <w:r w:rsidR="00311AA7">
        <w:t xml:space="preserve"> icon</w:t>
      </w:r>
      <w:r>
        <w:t xml:space="preserve"> and then select </w:t>
      </w:r>
      <w:r w:rsidRPr="006A29F5">
        <w:rPr>
          <w:b/>
        </w:rPr>
        <w:t>Site settings</w:t>
      </w:r>
      <w:r>
        <w:t>.</w:t>
      </w:r>
    </w:p>
    <w:p w14:paraId="27FEA273" w14:textId="77777777" w:rsidR="006A29F5" w:rsidRDefault="006A29F5" w:rsidP="006A29F5">
      <w:pPr>
        <w:pStyle w:val="LabStepScreenshotLevel2"/>
      </w:pPr>
      <w:r>
        <w:drawing>
          <wp:inline distT="0" distB="0" distL="0" distR="0" wp14:anchorId="5C143A2E" wp14:editId="0F08DD4B">
            <wp:extent cx="1700784" cy="1563624"/>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51_overview.png"/>
                    <pic:cNvPicPr/>
                  </pic:nvPicPr>
                  <pic:blipFill>
                    <a:blip r:embed="rId39">
                      <a:extLst>
                        <a:ext uri="{28A0092B-C50C-407E-A947-70E740481C1C}">
                          <a14:useLocalDpi xmlns:a14="http://schemas.microsoft.com/office/drawing/2010/main" val="0"/>
                        </a:ext>
                      </a:extLst>
                    </a:blip>
                    <a:stretch>
                      <a:fillRect/>
                    </a:stretch>
                  </pic:blipFill>
                  <pic:spPr>
                    <a:xfrm>
                      <a:off x="0" y="0"/>
                      <a:ext cx="1700784" cy="1563624"/>
                    </a:xfrm>
                    <a:prstGeom prst="rect">
                      <a:avLst/>
                    </a:prstGeom>
                  </pic:spPr>
                </pic:pic>
              </a:graphicData>
            </a:graphic>
          </wp:inline>
        </w:drawing>
      </w:r>
    </w:p>
    <w:p w14:paraId="6EAADAEF" w14:textId="77777777" w:rsidR="006A29F5" w:rsidRDefault="006A29F5" w:rsidP="006A29F5">
      <w:pPr>
        <w:pStyle w:val="LabStepNumberedLevel2"/>
      </w:pPr>
      <w:r>
        <w:t xml:space="preserve">In the </w:t>
      </w:r>
      <w:r w:rsidRPr="006A29F5">
        <w:rPr>
          <w:b/>
        </w:rPr>
        <w:t>Look and Feel</w:t>
      </w:r>
      <w:r>
        <w:t xml:space="preserve"> group, click on </w:t>
      </w:r>
      <w:r w:rsidRPr="006A29F5">
        <w:rPr>
          <w:b/>
        </w:rPr>
        <w:t>Top link bar</w:t>
      </w:r>
      <w:r>
        <w:t>.</w:t>
      </w:r>
    </w:p>
    <w:p w14:paraId="2B9DF5C4" w14:textId="77777777" w:rsidR="00DE13D6" w:rsidRDefault="00DE13D6" w:rsidP="00DE13D6">
      <w:pPr>
        <w:pStyle w:val="LabStepScreenshotLevel2"/>
      </w:pPr>
      <w:r>
        <w:drawing>
          <wp:inline distT="0" distB="0" distL="0" distR="0" wp14:anchorId="621E2CE8" wp14:editId="3AADB5FF">
            <wp:extent cx="1219306" cy="76968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52_overview.png"/>
                    <pic:cNvPicPr/>
                  </pic:nvPicPr>
                  <pic:blipFill>
                    <a:blip r:embed="rId40">
                      <a:extLst>
                        <a:ext uri="{28A0092B-C50C-407E-A947-70E740481C1C}">
                          <a14:useLocalDpi xmlns:a14="http://schemas.microsoft.com/office/drawing/2010/main" val="0"/>
                        </a:ext>
                      </a:extLst>
                    </a:blip>
                    <a:stretch>
                      <a:fillRect/>
                    </a:stretch>
                  </pic:blipFill>
                  <pic:spPr>
                    <a:xfrm>
                      <a:off x="0" y="0"/>
                      <a:ext cx="1219306" cy="769687"/>
                    </a:xfrm>
                    <a:prstGeom prst="rect">
                      <a:avLst/>
                    </a:prstGeom>
                  </pic:spPr>
                </pic:pic>
              </a:graphicData>
            </a:graphic>
          </wp:inline>
        </w:drawing>
      </w:r>
    </w:p>
    <w:p w14:paraId="65EA2C41" w14:textId="77777777" w:rsidR="002C4FFD" w:rsidRDefault="005273F3" w:rsidP="006A29F5">
      <w:pPr>
        <w:pStyle w:val="LabStepNumberedLevel2"/>
      </w:pPr>
      <w:r>
        <w:t xml:space="preserve">To change the order, click on </w:t>
      </w:r>
      <w:r w:rsidRPr="005273F3">
        <w:rPr>
          <w:b/>
        </w:rPr>
        <w:t>Change Order</w:t>
      </w:r>
      <w:r w:rsidR="00DE13D6">
        <w:t>.</w:t>
      </w:r>
    </w:p>
    <w:p w14:paraId="63B0A176" w14:textId="77777777" w:rsidR="00DE13D6" w:rsidRDefault="00DE13D6" w:rsidP="00DE13D6">
      <w:pPr>
        <w:pStyle w:val="LabStepScreenshotLevel2"/>
      </w:pPr>
      <w:r>
        <w:drawing>
          <wp:inline distT="0" distB="0" distL="0" distR="0" wp14:anchorId="352BB8D3" wp14:editId="695E518A">
            <wp:extent cx="2423160" cy="1216152"/>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54_overview.png"/>
                    <pic:cNvPicPr/>
                  </pic:nvPicPr>
                  <pic:blipFill>
                    <a:blip r:embed="rId41">
                      <a:extLst>
                        <a:ext uri="{28A0092B-C50C-407E-A947-70E740481C1C}">
                          <a14:useLocalDpi xmlns:a14="http://schemas.microsoft.com/office/drawing/2010/main" val="0"/>
                        </a:ext>
                      </a:extLst>
                    </a:blip>
                    <a:stretch>
                      <a:fillRect/>
                    </a:stretch>
                  </pic:blipFill>
                  <pic:spPr>
                    <a:xfrm>
                      <a:off x="0" y="0"/>
                      <a:ext cx="2423160" cy="1216152"/>
                    </a:xfrm>
                    <a:prstGeom prst="rect">
                      <a:avLst/>
                    </a:prstGeom>
                  </pic:spPr>
                </pic:pic>
              </a:graphicData>
            </a:graphic>
          </wp:inline>
        </w:drawing>
      </w:r>
    </w:p>
    <w:p w14:paraId="0A2F22A2" w14:textId="77777777" w:rsidR="00DE13D6" w:rsidRDefault="00DE13D6" w:rsidP="00DE13D6">
      <w:pPr>
        <w:pStyle w:val="LabStepNumberedLevel2"/>
      </w:pPr>
      <w:r>
        <w:t xml:space="preserve">From the </w:t>
      </w:r>
      <w:r w:rsidRPr="00DE13D6">
        <w:rPr>
          <w:b/>
        </w:rPr>
        <w:t xml:space="preserve">Top Link Bar Change Order </w:t>
      </w:r>
      <w:r>
        <w:t xml:space="preserve">page, change the </w:t>
      </w:r>
      <w:r w:rsidRPr="00DE13D6">
        <w:rPr>
          <w:b/>
        </w:rPr>
        <w:t>Link Order</w:t>
      </w:r>
      <w:r>
        <w:t xml:space="preserve"> drop-down values to reorder. When </w:t>
      </w:r>
      <w:r w:rsidR="00BF0089">
        <w:t>complete,</w:t>
      </w:r>
      <w:r>
        <w:t xml:space="preserve"> click </w:t>
      </w:r>
      <w:r w:rsidRPr="00DE13D6">
        <w:rPr>
          <w:b/>
        </w:rPr>
        <w:t>OK</w:t>
      </w:r>
      <w:r>
        <w:t>.</w:t>
      </w:r>
    </w:p>
    <w:p w14:paraId="4D505081" w14:textId="77777777" w:rsidR="00DE13D6" w:rsidRDefault="00DE13D6" w:rsidP="00DE13D6">
      <w:pPr>
        <w:pStyle w:val="LabStepScreenshotLevel2"/>
      </w:pPr>
      <w:r>
        <w:drawing>
          <wp:inline distT="0" distB="0" distL="0" distR="0" wp14:anchorId="626B01A2" wp14:editId="3E2A9046">
            <wp:extent cx="4123944" cy="1133856"/>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55_overview.png"/>
                    <pic:cNvPicPr/>
                  </pic:nvPicPr>
                  <pic:blipFill>
                    <a:blip r:embed="rId42">
                      <a:extLst>
                        <a:ext uri="{28A0092B-C50C-407E-A947-70E740481C1C}">
                          <a14:useLocalDpi xmlns:a14="http://schemas.microsoft.com/office/drawing/2010/main" val="0"/>
                        </a:ext>
                      </a:extLst>
                    </a:blip>
                    <a:stretch>
                      <a:fillRect/>
                    </a:stretch>
                  </pic:blipFill>
                  <pic:spPr>
                    <a:xfrm>
                      <a:off x="0" y="0"/>
                      <a:ext cx="4123944" cy="1133856"/>
                    </a:xfrm>
                    <a:prstGeom prst="rect">
                      <a:avLst/>
                    </a:prstGeom>
                  </pic:spPr>
                </pic:pic>
              </a:graphicData>
            </a:graphic>
          </wp:inline>
        </w:drawing>
      </w:r>
    </w:p>
    <w:p w14:paraId="1D2D52C9" w14:textId="77777777" w:rsidR="00DE13D6" w:rsidRDefault="005273F3" w:rsidP="006A29F5">
      <w:pPr>
        <w:pStyle w:val="LabStepNumberedLevel2"/>
      </w:pPr>
      <w:r>
        <w:t xml:space="preserve">To add a new link, click on </w:t>
      </w:r>
      <w:r w:rsidRPr="005273F3">
        <w:rPr>
          <w:b/>
        </w:rPr>
        <w:t>New Navigation Link</w:t>
      </w:r>
      <w:r w:rsidR="001723EB">
        <w:rPr>
          <w:b/>
        </w:rPr>
        <w:t>.</w:t>
      </w:r>
    </w:p>
    <w:p w14:paraId="6ECDAE67" w14:textId="77777777" w:rsidR="00EE627D" w:rsidRDefault="00EE627D" w:rsidP="00EE627D">
      <w:pPr>
        <w:pStyle w:val="LabStepScreenshotLevel2"/>
      </w:pPr>
      <w:r>
        <w:drawing>
          <wp:inline distT="0" distB="0" distL="0" distR="0" wp14:anchorId="01EDA0E7" wp14:editId="14427EBC">
            <wp:extent cx="2426389" cy="1078992"/>
            <wp:effectExtent l="0" t="0" r="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56_overview.png"/>
                    <pic:cNvPicPr/>
                  </pic:nvPicPr>
                  <pic:blipFill>
                    <a:blip r:embed="rId43">
                      <a:extLst>
                        <a:ext uri="{28A0092B-C50C-407E-A947-70E740481C1C}">
                          <a14:useLocalDpi xmlns:a14="http://schemas.microsoft.com/office/drawing/2010/main" val="0"/>
                        </a:ext>
                      </a:extLst>
                    </a:blip>
                    <a:stretch>
                      <a:fillRect/>
                    </a:stretch>
                  </pic:blipFill>
                  <pic:spPr>
                    <a:xfrm>
                      <a:off x="0" y="0"/>
                      <a:ext cx="2426389" cy="1078992"/>
                    </a:xfrm>
                    <a:prstGeom prst="rect">
                      <a:avLst/>
                    </a:prstGeom>
                  </pic:spPr>
                </pic:pic>
              </a:graphicData>
            </a:graphic>
          </wp:inline>
        </w:drawing>
      </w:r>
    </w:p>
    <w:p w14:paraId="63A886E6" w14:textId="77777777" w:rsidR="00EE627D" w:rsidRDefault="00EE627D" w:rsidP="00EE627D">
      <w:pPr>
        <w:pStyle w:val="LabStepNumberedLevel2"/>
      </w:pPr>
      <w:r>
        <w:t xml:space="preserve">Enter values for </w:t>
      </w:r>
      <w:r w:rsidRPr="00DE13D6">
        <w:rPr>
          <w:b/>
        </w:rPr>
        <w:t>Type a Web address</w:t>
      </w:r>
      <w:r>
        <w:t xml:space="preserve"> and </w:t>
      </w:r>
      <w:r w:rsidRPr="00DE13D6">
        <w:rPr>
          <w:b/>
        </w:rPr>
        <w:t>Type the description</w:t>
      </w:r>
      <w:r>
        <w:t xml:space="preserve">. When complete click </w:t>
      </w:r>
      <w:r>
        <w:rPr>
          <w:b/>
        </w:rPr>
        <w:t xml:space="preserve">OK </w:t>
      </w:r>
      <w:r>
        <w:t xml:space="preserve">or click </w:t>
      </w:r>
      <w:r w:rsidRPr="00EE627D">
        <w:rPr>
          <w:b/>
        </w:rPr>
        <w:t>Cancel</w:t>
      </w:r>
      <w:r>
        <w:t xml:space="preserve"> to cancel.</w:t>
      </w:r>
    </w:p>
    <w:p w14:paraId="534C0B88" w14:textId="77777777" w:rsidR="00EE627D" w:rsidRDefault="00EE627D" w:rsidP="00EE627D">
      <w:pPr>
        <w:pStyle w:val="LabStepScreenshotLevel2"/>
      </w:pPr>
      <w:r>
        <w:lastRenderedPageBreak/>
        <w:drawing>
          <wp:inline distT="0" distB="0" distL="0" distR="0" wp14:anchorId="5604AA58" wp14:editId="0C07DDB8">
            <wp:extent cx="4087368" cy="1234440"/>
            <wp:effectExtent l="0" t="0" r="889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57_overview.png"/>
                    <pic:cNvPicPr/>
                  </pic:nvPicPr>
                  <pic:blipFill>
                    <a:blip r:embed="rId44">
                      <a:extLst>
                        <a:ext uri="{28A0092B-C50C-407E-A947-70E740481C1C}">
                          <a14:useLocalDpi xmlns:a14="http://schemas.microsoft.com/office/drawing/2010/main" val="0"/>
                        </a:ext>
                      </a:extLst>
                    </a:blip>
                    <a:stretch>
                      <a:fillRect/>
                    </a:stretch>
                  </pic:blipFill>
                  <pic:spPr>
                    <a:xfrm>
                      <a:off x="0" y="0"/>
                      <a:ext cx="4087368" cy="1234440"/>
                    </a:xfrm>
                    <a:prstGeom prst="rect">
                      <a:avLst/>
                    </a:prstGeom>
                  </pic:spPr>
                </pic:pic>
              </a:graphicData>
            </a:graphic>
          </wp:inline>
        </w:drawing>
      </w:r>
    </w:p>
    <w:p w14:paraId="2763426A" w14:textId="77777777" w:rsidR="005273F3" w:rsidRDefault="00EE627D" w:rsidP="00EE627D">
      <w:pPr>
        <w:pStyle w:val="LabStepNumberedLevel2"/>
      </w:pPr>
      <w:r>
        <w:t>To edit</w:t>
      </w:r>
      <w:r w:rsidR="005273F3">
        <w:t xml:space="preserve"> an existing link</w:t>
      </w:r>
      <w:r>
        <w:t>,</w:t>
      </w:r>
      <w:r w:rsidR="005273F3">
        <w:t xml:space="preserve"> click on the </w:t>
      </w:r>
      <w:r w:rsidR="005273F3" w:rsidRPr="005273F3">
        <w:rPr>
          <w:b/>
        </w:rPr>
        <w:t>edit</w:t>
      </w:r>
      <w:r w:rsidR="005273F3">
        <w:t xml:space="preserve"> </w:t>
      </w:r>
      <w:r w:rsidR="005273F3" w:rsidRPr="005273F3">
        <w:rPr>
          <w:b/>
        </w:rPr>
        <w:t>icon</w:t>
      </w:r>
      <w:r w:rsidR="005273F3">
        <w:t xml:space="preserve"> next to the link you want to modify.</w:t>
      </w:r>
    </w:p>
    <w:p w14:paraId="25F7A677" w14:textId="77777777" w:rsidR="00EE627D" w:rsidRDefault="00320CBC" w:rsidP="00EE627D">
      <w:pPr>
        <w:pStyle w:val="LabStepScreenshotLevel2"/>
      </w:pPr>
      <w:r>
        <w:drawing>
          <wp:inline distT="0" distB="0" distL="0" distR="0" wp14:anchorId="24D196F7" wp14:editId="17994146">
            <wp:extent cx="2414016" cy="1069848"/>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58_overview.png"/>
                    <pic:cNvPicPr/>
                  </pic:nvPicPr>
                  <pic:blipFill>
                    <a:blip r:embed="rId45">
                      <a:extLst>
                        <a:ext uri="{28A0092B-C50C-407E-A947-70E740481C1C}">
                          <a14:useLocalDpi xmlns:a14="http://schemas.microsoft.com/office/drawing/2010/main" val="0"/>
                        </a:ext>
                      </a:extLst>
                    </a:blip>
                    <a:stretch>
                      <a:fillRect/>
                    </a:stretch>
                  </pic:blipFill>
                  <pic:spPr>
                    <a:xfrm>
                      <a:off x="0" y="0"/>
                      <a:ext cx="2414016" cy="1069848"/>
                    </a:xfrm>
                    <a:prstGeom prst="rect">
                      <a:avLst/>
                    </a:prstGeom>
                  </pic:spPr>
                </pic:pic>
              </a:graphicData>
            </a:graphic>
          </wp:inline>
        </w:drawing>
      </w:r>
    </w:p>
    <w:p w14:paraId="28B9E16C" w14:textId="77777777" w:rsidR="00320CBC" w:rsidRDefault="00320CBC" w:rsidP="00320CBC">
      <w:pPr>
        <w:pStyle w:val="LabStepNumberedLevel2"/>
      </w:pPr>
      <w:r>
        <w:t xml:space="preserve">From the </w:t>
      </w:r>
      <w:r w:rsidRPr="00320CBC">
        <w:rPr>
          <w:b/>
        </w:rPr>
        <w:t>Site Settings Edit Navigation Link</w:t>
      </w:r>
      <w:r>
        <w:t xml:space="preserve"> page, make the desired changes and then click </w:t>
      </w:r>
      <w:r w:rsidRPr="00320CBC">
        <w:rPr>
          <w:b/>
        </w:rPr>
        <w:t>OK</w:t>
      </w:r>
      <w:r>
        <w:t xml:space="preserve">. Or click the </w:t>
      </w:r>
      <w:r w:rsidRPr="00320CBC">
        <w:rPr>
          <w:b/>
        </w:rPr>
        <w:t>Delete</w:t>
      </w:r>
      <w:r>
        <w:t xml:space="preserve"> button to delete the link or </w:t>
      </w:r>
      <w:r w:rsidRPr="00320CBC">
        <w:rPr>
          <w:b/>
        </w:rPr>
        <w:t>Cancel</w:t>
      </w:r>
      <w:r>
        <w:t xml:space="preserve"> to cancel making changes.</w:t>
      </w:r>
    </w:p>
    <w:p w14:paraId="7E09BCEE" w14:textId="77777777" w:rsidR="001550C4" w:rsidRPr="002C55FF" w:rsidRDefault="001550C4" w:rsidP="001550C4">
      <w:pPr>
        <w:pStyle w:val="LabStepScreenshotLevel2"/>
      </w:pPr>
      <w:r>
        <w:drawing>
          <wp:inline distT="0" distB="0" distL="0" distR="0" wp14:anchorId="6D69CF1A" wp14:editId="0F3B0CE3">
            <wp:extent cx="4078224" cy="1234440"/>
            <wp:effectExtent l="0" t="0" r="0" b="381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59_overview.png"/>
                    <pic:cNvPicPr/>
                  </pic:nvPicPr>
                  <pic:blipFill>
                    <a:blip r:embed="rId46">
                      <a:extLst>
                        <a:ext uri="{28A0092B-C50C-407E-A947-70E740481C1C}">
                          <a14:useLocalDpi xmlns:a14="http://schemas.microsoft.com/office/drawing/2010/main" val="0"/>
                        </a:ext>
                      </a:extLst>
                    </a:blip>
                    <a:stretch>
                      <a:fillRect/>
                    </a:stretch>
                  </pic:blipFill>
                  <pic:spPr>
                    <a:xfrm>
                      <a:off x="0" y="0"/>
                      <a:ext cx="4078224" cy="1234440"/>
                    </a:xfrm>
                    <a:prstGeom prst="rect">
                      <a:avLst/>
                    </a:prstGeom>
                  </pic:spPr>
                </pic:pic>
              </a:graphicData>
            </a:graphic>
          </wp:inline>
        </w:drawing>
      </w:r>
    </w:p>
    <w:p w14:paraId="56A1E85A" w14:textId="77777777" w:rsidR="002C55FF" w:rsidRDefault="00D97FA5" w:rsidP="002C55FF">
      <w:pPr>
        <w:pStyle w:val="Heading4"/>
      </w:pPr>
      <w:r>
        <w:t>Modifying</w:t>
      </w:r>
      <w:r w:rsidR="002C55FF">
        <w:t xml:space="preserve"> the Left Navigation Bar</w:t>
      </w:r>
    </w:p>
    <w:p w14:paraId="1C5BA222" w14:textId="77777777" w:rsidR="00C217AD" w:rsidRPr="00C217AD" w:rsidRDefault="00C217AD" w:rsidP="00C217AD">
      <w:pPr>
        <w:pStyle w:val="LabExerciseText"/>
      </w:pPr>
      <w:r>
        <w:t>You can modify links for the left navigation bar (Quick Launch) the same way you edit link in the Top Link Bar using both the EDIT LINKS link or through the Site Settings.</w:t>
      </w:r>
    </w:p>
    <w:p w14:paraId="0267B93D" w14:textId="77777777" w:rsidR="002C55FF" w:rsidRDefault="00725651" w:rsidP="00C217AD">
      <w:pPr>
        <w:pStyle w:val="LabStepNumbered"/>
      </w:pPr>
      <w:r>
        <w:t>In the left navigation bar, click on the Home link to navigate back to the site’s home page.</w:t>
      </w:r>
    </w:p>
    <w:p w14:paraId="603A0631" w14:textId="77777777" w:rsidR="00725651" w:rsidRDefault="00725651" w:rsidP="00725651">
      <w:pPr>
        <w:pStyle w:val="LabStepScreenshot"/>
      </w:pPr>
      <w:r>
        <w:rPr>
          <w:noProof/>
        </w:rPr>
        <w:drawing>
          <wp:inline distT="0" distB="0" distL="0" distR="0" wp14:anchorId="676A1E6E" wp14:editId="6D1E441D">
            <wp:extent cx="3429000" cy="11430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60_overview.png"/>
                    <pic:cNvPicPr/>
                  </pic:nvPicPr>
                  <pic:blipFill>
                    <a:blip r:embed="rId47">
                      <a:extLst>
                        <a:ext uri="{28A0092B-C50C-407E-A947-70E740481C1C}">
                          <a14:useLocalDpi xmlns:a14="http://schemas.microsoft.com/office/drawing/2010/main" val="0"/>
                        </a:ext>
                      </a:extLst>
                    </a:blip>
                    <a:stretch>
                      <a:fillRect/>
                    </a:stretch>
                  </pic:blipFill>
                  <pic:spPr>
                    <a:xfrm>
                      <a:off x="0" y="0"/>
                      <a:ext cx="3429000" cy="1143000"/>
                    </a:xfrm>
                    <a:prstGeom prst="rect">
                      <a:avLst/>
                    </a:prstGeom>
                  </pic:spPr>
                </pic:pic>
              </a:graphicData>
            </a:graphic>
          </wp:inline>
        </w:drawing>
      </w:r>
    </w:p>
    <w:p w14:paraId="2D0C6603" w14:textId="77777777" w:rsidR="009020FE" w:rsidRDefault="009020FE" w:rsidP="009020FE">
      <w:pPr>
        <w:pStyle w:val="LabStepNumbered"/>
      </w:pPr>
      <w:r>
        <w:t xml:space="preserve">From the left navigation bar, click on </w:t>
      </w:r>
      <w:r w:rsidRPr="00427CAF">
        <w:rPr>
          <w:b/>
        </w:rPr>
        <w:t>EDIT LINKS</w:t>
      </w:r>
      <w:r>
        <w:t xml:space="preserve"> to activate edit mode for adding/removing links to the Quick Launch.</w:t>
      </w:r>
    </w:p>
    <w:p w14:paraId="4FB25442" w14:textId="77777777" w:rsidR="00725651" w:rsidRDefault="009020FE" w:rsidP="009020FE">
      <w:pPr>
        <w:pStyle w:val="LabStepScreenshot"/>
      </w:pPr>
      <w:r>
        <w:rPr>
          <w:noProof/>
        </w:rPr>
        <w:drawing>
          <wp:inline distT="0" distB="0" distL="0" distR="0" wp14:anchorId="3D280ACA" wp14:editId="4432C3C5">
            <wp:extent cx="4846320" cy="1399032"/>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61_overview.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846320" cy="1399032"/>
                    </a:xfrm>
                    <a:prstGeom prst="rect">
                      <a:avLst/>
                    </a:prstGeom>
                  </pic:spPr>
                </pic:pic>
              </a:graphicData>
            </a:graphic>
          </wp:inline>
        </w:drawing>
      </w:r>
    </w:p>
    <w:p w14:paraId="075759A6" w14:textId="77777777" w:rsidR="009020FE" w:rsidRDefault="009020FE" w:rsidP="009020FE">
      <w:pPr>
        <w:pStyle w:val="LabStepNumbered"/>
      </w:pPr>
      <w:r>
        <w:t xml:space="preserve">Click on </w:t>
      </w:r>
      <w:r w:rsidRPr="00D80DFE">
        <w:rPr>
          <w:b/>
        </w:rPr>
        <w:t>+ link</w:t>
      </w:r>
      <w:r>
        <w:t xml:space="preserve"> to add a new link.</w:t>
      </w:r>
    </w:p>
    <w:p w14:paraId="3D16D779" w14:textId="77777777" w:rsidR="009020FE" w:rsidRDefault="009020FE" w:rsidP="009020FE">
      <w:pPr>
        <w:pStyle w:val="LabStepScreenshot"/>
      </w:pPr>
      <w:r>
        <w:rPr>
          <w:noProof/>
        </w:rPr>
        <w:lastRenderedPageBreak/>
        <w:drawing>
          <wp:inline distT="0" distB="0" distL="0" distR="0" wp14:anchorId="6A8D34FB" wp14:editId="463667E9">
            <wp:extent cx="1478408" cy="1272650"/>
            <wp:effectExtent l="0" t="0" r="7620" b="381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62_overview.png"/>
                    <pic:cNvPicPr/>
                  </pic:nvPicPr>
                  <pic:blipFill>
                    <a:blip r:embed="rId49">
                      <a:extLst>
                        <a:ext uri="{28A0092B-C50C-407E-A947-70E740481C1C}">
                          <a14:useLocalDpi xmlns:a14="http://schemas.microsoft.com/office/drawing/2010/main" val="0"/>
                        </a:ext>
                      </a:extLst>
                    </a:blip>
                    <a:stretch>
                      <a:fillRect/>
                    </a:stretch>
                  </pic:blipFill>
                  <pic:spPr>
                    <a:xfrm>
                      <a:off x="0" y="0"/>
                      <a:ext cx="1478408" cy="1272650"/>
                    </a:xfrm>
                    <a:prstGeom prst="rect">
                      <a:avLst/>
                    </a:prstGeom>
                  </pic:spPr>
                </pic:pic>
              </a:graphicData>
            </a:graphic>
          </wp:inline>
        </w:drawing>
      </w:r>
    </w:p>
    <w:p w14:paraId="30551034" w14:textId="77777777" w:rsidR="009020FE" w:rsidRDefault="009020FE" w:rsidP="009020FE">
      <w:pPr>
        <w:pStyle w:val="LabStepNumbered"/>
      </w:pPr>
      <w:r>
        <w:t xml:space="preserve">From the </w:t>
      </w:r>
      <w:r w:rsidRPr="00897457">
        <w:rPr>
          <w:b/>
        </w:rPr>
        <w:t>Add a link</w:t>
      </w:r>
      <w:r>
        <w:t xml:space="preserve"> dialog, type </w:t>
      </w:r>
      <w:r>
        <w:rPr>
          <w:b/>
        </w:rPr>
        <w:t>Microsoft</w:t>
      </w:r>
      <w:r>
        <w:t xml:space="preserve"> for the </w:t>
      </w:r>
      <w:r w:rsidRPr="00897457">
        <w:rPr>
          <w:b/>
        </w:rPr>
        <w:t>Text to display</w:t>
      </w:r>
      <w:r>
        <w:t>. Type</w:t>
      </w:r>
      <w:r w:rsidRPr="00897457">
        <w:rPr>
          <w:b/>
        </w:rPr>
        <w:t xml:space="preserve"> http://www.</w:t>
      </w:r>
      <w:r>
        <w:rPr>
          <w:b/>
        </w:rPr>
        <w:t>microsoft</w:t>
      </w:r>
      <w:r w:rsidRPr="00897457">
        <w:rPr>
          <w:b/>
        </w:rPr>
        <w:t>.com</w:t>
      </w:r>
      <w:r>
        <w:t xml:space="preserve"> for the </w:t>
      </w:r>
      <w:r w:rsidRPr="00897457">
        <w:rPr>
          <w:b/>
        </w:rPr>
        <w:t>Address</w:t>
      </w:r>
      <w:r>
        <w:t xml:space="preserve"> and then click </w:t>
      </w:r>
      <w:r w:rsidRPr="00897457">
        <w:rPr>
          <w:b/>
        </w:rPr>
        <w:t>OK</w:t>
      </w:r>
      <w:r>
        <w:t>.</w:t>
      </w:r>
    </w:p>
    <w:p w14:paraId="4A5B6D29" w14:textId="77777777" w:rsidR="009020FE" w:rsidRDefault="009020FE" w:rsidP="009020FE">
      <w:pPr>
        <w:pStyle w:val="LabStepScreenshot"/>
      </w:pPr>
      <w:r>
        <w:rPr>
          <w:noProof/>
        </w:rPr>
        <w:drawing>
          <wp:inline distT="0" distB="0" distL="0" distR="0" wp14:anchorId="303D309C" wp14:editId="367E97C8">
            <wp:extent cx="2450592" cy="1335024"/>
            <wp:effectExtent l="0" t="0" r="698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63_overview.png"/>
                    <pic:cNvPicPr/>
                  </pic:nvPicPr>
                  <pic:blipFill>
                    <a:blip r:embed="rId50">
                      <a:extLst>
                        <a:ext uri="{28A0092B-C50C-407E-A947-70E740481C1C}">
                          <a14:useLocalDpi xmlns:a14="http://schemas.microsoft.com/office/drawing/2010/main" val="0"/>
                        </a:ext>
                      </a:extLst>
                    </a:blip>
                    <a:stretch>
                      <a:fillRect/>
                    </a:stretch>
                  </pic:blipFill>
                  <pic:spPr>
                    <a:xfrm>
                      <a:off x="0" y="0"/>
                      <a:ext cx="2450592" cy="1335024"/>
                    </a:xfrm>
                    <a:prstGeom prst="rect">
                      <a:avLst/>
                    </a:prstGeom>
                  </pic:spPr>
                </pic:pic>
              </a:graphicData>
            </a:graphic>
          </wp:inline>
        </w:drawing>
      </w:r>
    </w:p>
    <w:p w14:paraId="3077A8AB" w14:textId="77777777" w:rsidR="00985183" w:rsidRDefault="00985183" w:rsidP="00985183">
      <w:pPr>
        <w:pStyle w:val="LabStepNumbered"/>
      </w:pPr>
      <w:r>
        <w:t xml:space="preserve">From the left navigation bar, click </w:t>
      </w:r>
      <w:r w:rsidRPr="00196E4F">
        <w:rPr>
          <w:b/>
        </w:rPr>
        <w:t>Save</w:t>
      </w:r>
      <w:r>
        <w:t xml:space="preserve"> to commit the changes.</w:t>
      </w:r>
    </w:p>
    <w:p w14:paraId="798E7BBD" w14:textId="77777777" w:rsidR="00985183" w:rsidRDefault="00985183" w:rsidP="00985183">
      <w:pPr>
        <w:pStyle w:val="LabStepScreenshot"/>
      </w:pPr>
      <w:r>
        <w:rPr>
          <w:noProof/>
        </w:rPr>
        <w:drawing>
          <wp:inline distT="0" distB="0" distL="0" distR="0" wp14:anchorId="31919598" wp14:editId="3924BC10">
            <wp:extent cx="1470787" cy="1531753"/>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64_overview.png"/>
                    <pic:cNvPicPr/>
                  </pic:nvPicPr>
                  <pic:blipFill>
                    <a:blip r:embed="rId51">
                      <a:extLst>
                        <a:ext uri="{28A0092B-C50C-407E-A947-70E740481C1C}">
                          <a14:useLocalDpi xmlns:a14="http://schemas.microsoft.com/office/drawing/2010/main" val="0"/>
                        </a:ext>
                      </a:extLst>
                    </a:blip>
                    <a:stretch>
                      <a:fillRect/>
                    </a:stretch>
                  </pic:blipFill>
                  <pic:spPr>
                    <a:xfrm>
                      <a:off x="0" y="0"/>
                      <a:ext cx="1470787" cy="1531753"/>
                    </a:xfrm>
                    <a:prstGeom prst="rect">
                      <a:avLst/>
                    </a:prstGeom>
                  </pic:spPr>
                </pic:pic>
              </a:graphicData>
            </a:graphic>
          </wp:inline>
        </w:drawing>
      </w:r>
    </w:p>
    <w:p w14:paraId="6A2DF6C5" w14:textId="2FF2425A" w:rsidR="00985183" w:rsidRDefault="00985183" w:rsidP="00985183">
      <w:pPr>
        <w:pStyle w:val="LabStepNumbered"/>
      </w:pPr>
      <w:r>
        <w:t xml:space="preserve">Notice </w:t>
      </w:r>
      <w:r w:rsidR="00094734">
        <w:t xml:space="preserve">that </w:t>
      </w:r>
      <w:r>
        <w:t xml:space="preserve">the </w:t>
      </w:r>
      <w:r w:rsidRPr="00985183">
        <w:rPr>
          <w:b/>
        </w:rPr>
        <w:t>Microsoft</w:t>
      </w:r>
      <w:r>
        <w:t xml:space="preserve"> link is now added.</w:t>
      </w:r>
    </w:p>
    <w:p w14:paraId="0060E02D" w14:textId="77777777" w:rsidR="00985183" w:rsidRDefault="00985183" w:rsidP="00985183">
      <w:pPr>
        <w:pStyle w:val="LabStepScreenshot"/>
      </w:pPr>
      <w:r>
        <w:rPr>
          <w:noProof/>
        </w:rPr>
        <w:drawing>
          <wp:inline distT="0" distB="0" distL="0" distR="0" wp14:anchorId="514F9577" wp14:editId="7525E665">
            <wp:extent cx="1569856" cy="1303133"/>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65_overview.png"/>
                    <pic:cNvPicPr/>
                  </pic:nvPicPr>
                  <pic:blipFill>
                    <a:blip r:embed="rId52">
                      <a:extLst>
                        <a:ext uri="{28A0092B-C50C-407E-A947-70E740481C1C}">
                          <a14:useLocalDpi xmlns:a14="http://schemas.microsoft.com/office/drawing/2010/main" val="0"/>
                        </a:ext>
                      </a:extLst>
                    </a:blip>
                    <a:stretch>
                      <a:fillRect/>
                    </a:stretch>
                  </pic:blipFill>
                  <pic:spPr>
                    <a:xfrm>
                      <a:off x="0" y="0"/>
                      <a:ext cx="1569856" cy="1303133"/>
                    </a:xfrm>
                    <a:prstGeom prst="rect">
                      <a:avLst/>
                    </a:prstGeom>
                  </pic:spPr>
                </pic:pic>
              </a:graphicData>
            </a:graphic>
          </wp:inline>
        </w:drawing>
      </w:r>
    </w:p>
    <w:p w14:paraId="1F84D473" w14:textId="77777777" w:rsidR="00ED748A" w:rsidRDefault="00985183" w:rsidP="00ED748A">
      <w:pPr>
        <w:pStyle w:val="LabStepNumbered"/>
      </w:pPr>
      <w:r>
        <w:t xml:space="preserve">To make changes to the link go back into Edit mode by clicking on </w:t>
      </w:r>
      <w:r w:rsidRPr="00D44E64">
        <w:rPr>
          <w:b/>
        </w:rPr>
        <w:t>EDIT LINKS</w:t>
      </w:r>
      <w:r>
        <w:t>.</w:t>
      </w:r>
    </w:p>
    <w:p w14:paraId="45D6F8CD" w14:textId="77777777" w:rsidR="00985183" w:rsidRDefault="00985183" w:rsidP="00985183">
      <w:pPr>
        <w:pStyle w:val="LabStepNumbered"/>
      </w:pPr>
      <w:r>
        <w:t xml:space="preserve">From edit mode, click on the </w:t>
      </w:r>
      <w:r w:rsidR="00ED748A">
        <w:rPr>
          <w:b/>
        </w:rPr>
        <w:t>Microsoft</w:t>
      </w:r>
      <w:r>
        <w:t xml:space="preserve"> link to make changes to the existing link.</w:t>
      </w:r>
    </w:p>
    <w:p w14:paraId="63139B19" w14:textId="77777777" w:rsidR="00985183" w:rsidRDefault="00ED748A" w:rsidP="00985183">
      <w:pPr>
        <w:pStyle w:val="LabStepScreenshot"/>
      </w:pPr>
      <w:r>
        <w:rPr>
          <w:noProof/>
        </w:rPr>
        <w:drawing>
          <wp:inline distT="0" distB="0" distL="0" distR="0" wp14:anchorId="4A04ADAC" wp14:editId="3087786D">
            <wp:extent cx="1455546" cy="147840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_overview.png"/>
                    <pic:cNvPicPr/>
                  </pic:nvPicPr>
                  <pic:blipFill>
                    <a:blip r:embed="rId53">
                      <a:extLst>
                        <a:ext uri="{28A0092B-C50C-407E-A947-70E740481C1C}">
                          <a14:useLocalDpi xmlns:a14="http://schemas.microsoft.com/office/drawing/2010/main" val="0"/>
                        </a:ext>
                      </a:extLst>
                    </a:blip>
                    <a:stretch>
                      <a:fillRect/>
                    </a:stretch>
                  </pic:blipFill>
                  <pic:spPr>
                    <a:xfrm>
                      <a:off x="0" y="0"/>
                      <a:ext cx="1455546" cy="1478408"/>
                    </a:xfrm>
                    <a:prstGeom prst="rect">
                      <a:avLst/>
                    </a:prstGeom>
                  </pic:spPr>
                </pic:pic>
              </a:graphicData>
            </a:graphic>
          </wp:inline>
        </w:drawing>
      </w:r>
    </w:p>
    <w:p w14:paraId="02320AFE" w14:textId="77777777" w:rsidR="00985183" w:rsidRDefault="00985183" w:rsidP="00985183">
      <w:pPr>
        <w:pStyle w:val="LabStepNumbered"/>
      </w:pPr>
      <w:r>
        <w:lastRenderedPageBreak/>
        <w:t xml:space="preserve">To change the name of the link, simply type the new value in the text box or click on the </w:t>
      </w:r>
      <w:r w:rsidRPr="00ED748A">
        <w:rPr>
          <w:b/>
        </w:rPr>
        <w:t>globe link icon</w:t>
      </w:r>
      <w:r>
        <w:t xml:space="preserve"> located to the right of the text box for the link.</w:t>
      </w:r>
    </w:p>
    <w:p w14:paraId="54DC5DE1" w14:textId="77777777" w:rsidR="00985183" w:rsidRDefault="00ED748A" w:rsidP="00985183">
      <w:pPr>
        <w:pStyle w:val="LabStepScreenshot"/>
      </w:pPr>
      <w:r>
        <w:rPr>
          <w:noProof/>
        </w:rPr>
        <w:drawing>
          <wp:inline distT="0" distB="0" distL="0" distR="0" wp14:anchorId="5823B860" wp14:editId="6D651F5A">
            <wp:extent cx="1455546" cy="14784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_overview.png"/>
                    <pic:cNvPicPr/>
                  </pic:nvPicPr>
                  <pic:blipFill>
                    <a:blip r:embed="rId54">
                      <a:extLst>
                        <a:ext uri="{28A0092B-C50C-407E-A947-70E740481C1C}">
                          <a14:useLocalDpi xmlns:a14="http://schemas.microsoft.com/office/drawing/2010/main" val="0"/>
                        </a:ext>
                      </a:extLst>
                    </a:blip>
                    <a:stretch>
                      <a:fillRect/>
                    </a:stretch>
                  </pic:blipFill>
                  <pic:spPr>
                    <a:xfrm>
                      <a:off x="0" y="0"/>
                      <a:ext cx="1455546" cy="1478408"/>
                    </a:xfrm>
                    <a:prstGeom prst="rect">
                      <a:avLst/>
                    </a:prstGeom>
                  </pic:spPr>
                </pic:pic>
              </a:graphicData>
            </a:graphic>
          </wp:inline>
        </w:drawing>
      </w:r>
    </w:p>
    <w:p w14:paraId="250A7601" w14:textId="77777777" w:rsidR="00985183" w:rsidRDefault="00985183" w:rsidP="00985183">
      <w:pPr>
        <w:pStyle w:val="LabStepNumbered"/>
      </w:pPr>
      <w:r>
        <w:t xml:space="preserve">Clicking on the </w:t>
      </w:r>
      <w:r w:rsidRPr="00EA1540">
        <w:rPr>
          <w:b/>
        </w:rPr>
        <w:t>globe link icon</w:t>
      </w:r>
      <w:r>
        <w:t xml:space="preserve"> will bring up the </w:t>
      </w:r>
      <w:r w:rsidRPr="00EA1540">
        <w:rPr>
          <w:b/>
        </w:rPr>
        <w:t>Edit link</w:t>
      </w:r>
      <w:r>
        <w:t xml:space="preserve"> dialog. From here you can update both the </w:t>
      </w:r>
      <w:r w:rsidRPr="00EA1540">
        <w:rPr>
          <w:b/>
        </w:rPr>
        <w:t>Text to display</w:t>
      </w:r>
      <w:r>
        <w:t xml:space="preserve"> and the </w:t>
      </w:r>
      <w:r w:rsidRPr="00EA1540">
        <w:rPr>
          <w:b/>
        </w:rPr>
        <w:t>Address</w:t>
      </w:r>
      <w:r>
        <w:t>.</w:t>
      </w:r>
    </w:p>
    <w:p w14:paraId="1D5DD91C" w14:textId="77777777" w:rsidR="00985183" w:rsidRDefault="00985183" w:rsidP="00985183">
      <w:pPr>
        <w:pStyle w:val="LabStepScreenshot"/>
      </w:pPr>
      <w:r>
        <w:rPr>
          <w:noProof/>
        </w:rPr>
        <w:drawing>
          <wp:inline distT="0" distB="0" distL="0" distR="0" wp14:anchorId="5B70AFC9" wp14:editId="0D14A809">
            <wp:extent cx="2450592" cy="1335024"/>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47_overview.png"/>
                    <pic:cNvPicPr/>
                  </pic:nvPicPr>
                  <pic:blipFill>
                    <a:blip r:embed="rId35">
                      <a:extLst>
                        <a:ext uri="{28A0092B-C50C-407E-A947-70E740481C1C}">
                          <a14:useLocalDpi xmlns:a14="http://schemas.microsoft.com/office/drawing/2010/main" val="0"/>
                        </a:ext>
                      </a:extLst>
                    </a:blip>
                    <a:stretch>
                      <a:fillRect/>
                    </a:stretch>
                  </pic:blipFill>
                  <pic:spPr>
                    <a:xfrm>
                      <a:off x="0" y="0"/>
                      <a:ext cx="2450592" cy="1335024"/>
                    </a:xfrm>
                    <a:prstGeom prst="rect">
                      <a:avLst/>
                    </a:prstGeom>
                  </pic:spPr>
                </pic:pic>
              </a:graphicData>
            </a:graphic>
          </wp:inline>
        </w:drawing>
      </w:r>
    </w:p>
    <w:p w14:paraId="345ECB5C" w14:textId="74502FEC" w:rsidR="00985183" w:rsidRDefault="00985183" w:rsidP="00985183">
      <w:pPr>
        <w:pStyle w:val="LabStepNumbered"/>
      </w:pPr>
      <w:r>
        <w:t>To change the order of the link</w:t>
      </w:r>
      <w:r w:rsidR="00094734">
        <w:t>s</w:t>
      </w:r>
      <w:r>
        <w:t xml:space="preserve">, simply drag the link to the location you want it to be. For example, to move the </w:t>
      </w:r>
      <w:r w:rsidR="00ED748A">
        <w:rPr>
          <w:b/>
        </w:rPr>
        <w:t>Microsoft</w:t>
      </w:r>
      <w:r>
        <w:t xml:space="preserve"> link before the </w:t>
      </w:r>
      <w:r w:rsidR="00ED748A">
        <w:rPr>
          <w:b/>
        </w:rPr>
        <w:t>Documents</w:t>
      </w:r>
      <w:r>
        <w:t xml:space="preserve"> link </w:t>
      </w:r>
      <w:r w:rsidR="00094734">
        <w:rPr>
          <w:b/>
        </w:rPr>
        <w:t>click and hold</w:t>
      </w:r>
      <w:r>
        <w:t xml:space="preserve"> on the </w:t>
      </w:r>
      <w:r w:rsidR="00ED748A">
        <w:rPr>
          <w:b/>
        </w:rPr>
        <w:t>Microsoft</w:t>
      </w:r>
      <w:r w:rsidR="00ED748A">
        <w:t xml:space="preserve"> </w:t>
      </w:r>
      <w:r>
        <w:t xml:space="preserve">link and </w:t>
      </w:r>
      <w:r w:rsidRPr="00407EB8">
        <w:rPr>
          <w:b/>
        </w:rPr>
        <w:t>drag the link</w:t>
      </w:r>
      <w:r>
        <w:t xml:space="preserve"> to the left of the </w:t>
      </w:r>
      <w:r w:rsidR="00ED748A">
        <w:rPr>
          <w:b/>
        </w:rPr>
        <w:t>Documents</w:t>
      </w:r>
      <w:r w:rsidR="00ED748A">
        <w:t xml:space="preserve"> </w:t>
      </w:r>
      <w:r>
        <w:t>link.</w:t>
      </w:r>
    </w:p>
    <w:p w14:paraId="33AC4723" w14:textId="77777777" w:rsidR="00985183" w:rsidRDefault="005C7FC8" w:rsidP="00985183">
      <w:pPr>
        <w:pStyle w:val="LabStepScreenshot"/>
      </w:pPr>
      <w:r>
        <w:rPr>
          <w:noProof/>
        </w:rPr>
        <w:drawing>
          <wp:inline distT="0" distB="0" distL="0" distR="0" wp14:anchorId="6C7F17F7" wp14:editId="62C74F7F">
            <wp:extent cx="1447925" cy="147840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_overview.png"/>
                    <pic:cNvPicPr/>
                  </pic:nvPicPr>
                  <pic:blipFill>
                    <a:blip r:embed="rId55">
                      <a:extLst>
                        <a:ext uri="{28A0092B-C50C-407E-A947-70E740481C1C}">
                          <a14:useLocalDpi xmlns:a14="http://schemas.microsoft.com/office/drawing/2010/main" val="0"/>
                        </a:ext>
                      </a:extLst>
                    </a:blip>
                    <a:stretch>
                      <a:fillRect/>
                    </a:stretch>
                  </pic:blipFill>
                  <pic:spPr>
                    <a:xfrm>
                      <a:off x="0" y="0"/>
                      <a:ext cx="1447925" cy="1478408"/>
                    </a:xfrm>
                    <a:prstGeom prst="rect">
                      <a:avLst/>
                    </a:prstGeom>
                  </pic:spPr>
                </pic:pic>
              </a:graphicData>
            </a:graphic>
          </wp:inline>
        </w:drawing>
      </w:r>
    </w:p>
    <w:p w14:paraId="7331E4D3" w14:textId="77777777" w:rsidR="00985183" w:rsidRDefault="00985183" w:rsidP="00985183">
      <w:pPr>
        <w:pStyle w:val="LabStepNumbered"/>
      </w:pPr>
      <w:r>
        <w:t xml:space="preserve">Once the link is in the new position, let go of the mouse and then click </w:t>
      </w:r>
      <w:r w:rsidRPr="00547C64">
        <w:rPr>
          <w:b/>
        </w:rPr>
        <w:t>Save</w:t>
      </w:r>
      <w:r>
        <w:t xml:space="preserve"> to commit the changes.</w:t>
      </w:r>
    </w:p>
    <w:p w14:paraId="5C246E0F" w14:textId="77777777" w:rsidR="00985183" w:rsidRDefault="005C7FC8" w:rsidP="00985183">
      <w:pPr>
        <w:pStyle w:val="LabStepScreenshot"/>
      </w:pPr>
      <w:r>
        <w:rPr>
          <w:noProof/>
        </w:rPr>
        <w:drawing>
          <wp:inline distT="0" distB="0" distL="0" distR="0" wp14:anchorId="1341A337" wp14:editId="581F33EB">
            <wp:extent cx="1478408" cy="1539373"/>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_overview.png"/>
                    <pic:cNvPicPr/>
                  </pic:nvPicPr>
                  <pic:blipFill>
                    <a:blip r:embed="rId56">
                      <a:extLst>
                        <a:ext uri="{28A0092B-C50C-407E-A947-70E740481C1C}">
                          <a14:useLocalDpi xmlns:a14="http://schemas.microsoft.com/office/drawing/2010/main" val="0"/>
                        </a:ext>
                      </a:extLst>
                    </a:blip>
                    <a:stretch>
                      <a:fillRect/>
                    </a:stretch>
                  </pic:blipFill>
                  <pic:spPr>
                    <a:xfrm>
                      <a:off x="0" y="0"/>
                      <a:ext cx="1478408" cy="1539373"/>
                    </a:xfrm>
                    <a:prstGeom prst="rect">
                      <a:avLst/>
                    </a:prstGeom>
                  </pic:spPr>
                </pic:pic>
              </a:graphicData>
            </a:graphic>
          </wp:inline>
        </w:drawing>
      </w:r>
    </w:p>
    <w:p w14:paraId="7C9F1594" w14:textId="77777777" w:rsidR="00985183" w:rsidRDefault="00985183" w:rsidP="00985183">
      <w:pPr>
        <w:pStyle w:val="LabStepNumbered"/>
      </w:pPr>
      <w:r>
        <w:t xml:space="preserve">The </w:t>
      </w:r>
      <w:r w:rsidR="005C7FC8">
        <w:rPr>
          <w:b/>
        </w:rPr>
        <w:t>Microsoft</w:t>
      </w:r>
      <w:r>
        <w:t xml:space="preserve"> link is now before the </w:t>
      </w:r>
      <w:r w:rsidR="005C7FC8">
        <w:rPr>
          <w:b/>
        </w:rPr>
        <w:t>Documents</w:t>
      </w:r>
      <w:r>
        <w:t xml:space="preserve"> link.</w:t>
      </w:r>
    </w:p>
    <w:p w14:paraId="7E0BD0B0" w14:textId="77777777" w:rsidR="00985183" w:rsidRDefault="005C7FC8" w:rsidP="00985183">
      <w:pPr>
        <w:pStyle w:val="LabStepScreenshot"/>
      </w:pPr>
      <w:r>
        <w:rPr>
          <w:noProof/>
        </w:rPr>
        <w:lastRenderedPageBreak/>
        <w:drawing>
          <wp:inline distT="0" distB="0" distL="0" distR="0" wp14:anchorId="4017AE64" wp14:editId="6789FB02">
            <wp:extent cx="1577477" cy="124978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_overview.png"/>
                    <pic:cNvPicPr/>
                  </pic:nvPicPr>
                  <pic:blipFill>
                    <a:blip r:embed="rId57">
                      <a:extLst>
                        <a:ext uri="{28A0092B-C50C-407E-A947-70E740481C1C}">
                          <a14:useLocalDpi xmlns:a14="http://schemas.microsoft.com/office/drawing/2010/main" val="0"/>
                        </a:ext>
                      </a:extLst>
                    </a:blip>
                    <a:stretch>
                      <a:fillRect/>
                    </a:stretch>
                  </pic:blipFill>
                  <pic:spPr>
                    <a:xfrm>
                      <a:off x="0" y="0"/>
                      <a:ext cx="1577477" cy="1249788"/>
                    </a:xfrm>
                    <a:prstGeom prst="rect">
                      <a:avLst/>
                    </a:prstGeom>
                  </pic:spPr>
                </pic:pic>
              </a:graphicData>
            </a:graphic>
          </wp:inline>
        </w:drawing>
      </w:r>
    </w:p>
    <w:p w14:paraId="2651EEF1" w14:textId="77777777" w:rsidR="00985183" w:rsidRDefault="00985183" w:rsidP="00985183">
      <w:pPr>
        <w:pStyle w:val="LabStepNumbered"/>
      </w:pPr>
      <w:r>
        <w:t xml:space="preserve">You can repeat the steps to make changes to the links or change the order. Or you can modify the links through </w:t>
      </w:r>
      <w:r w:rsidRPr="005C7FC8">
        <w:rPr>
          <w:b/>
        </w:rPr>
        <w:t xml:space="preserve">Site Settings </w:t>
      </w:r>
      <w:r>
        <w:t>by following these steps:</w:t>
      </w:r>
    </w:p>
    <w:p w14:paraId="304868E5" w14:textId="77777777" w:rsidR="00985183" w:rsidRDefault="00985183" w:rsidP="00985183">
      <w:pPr>
        <w:pStyle w:val="LabStepNumberedLevel2"/>
      </w:pPr>
      <w:r>
        <w:t xml:space="preserve">Click on the </w:t>
      </w:r>
      <w:r w:rsidR="00311AA7">
        <w:rPr>
          <w:b/>
        </w:rPr>
        <w:t>Settings</w:t>
      </w:r>
      <w:r w:rsidRPr="006A29F5">
        <w:rPr>
          <w:b/>
        </w:rPr>
        <w:t xml:space="preserve"> </w:t>
      </w:r>
      <w:r w:rsidRPr="00311AA7">
        <w:t>icon</w:t>
      </w:r>
      <w:r>
        <w:t xml:space="preserve"> and then select </w:t>
      </w:r>
      <w:r w:rsidRPr="006A29F5">
        <w:rPr>
          <w:b/>
        </w:rPr>
        <w:t>Site settings</w:t>
      </w:r>
      <w:r>
        <w:t>.</w:t>
      </w:r>
    </w:p>
    <w:p w14:paraId="64ECEEC2" w14:textId="77777777" w:rsidR="00985183" w:rsidRDefault="00985183" w:rsidP="00985183">
      <w:pPr>
        <w:pStyle w:val="LabStepScreenshotLevel2"/>
      </w:pPr>
      <w:r>
        <w:drawing>
          <wp:inline distT="0" distB="0" distL="0" distR="0" wp14:anchorId="336F5CE9" wp14:editId="524C20AC">
            <wp:extent cx="1700784" cy="156362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51_overview.png"/>
                    <pic:cNvPicPr/>
                  </pic:nvPicPr>
                  <pic:blipFill>
                    <a:blip r:embed="rId39">
                      <a:extLst>
                        <a:ext uri="{28A0092B-C50C-407E-A947-70E740481C1C}">
                          <a14:useLocalDpi xmlns:a14="http://schemas.microsoft.com/office/drawing/2010/main" val="0"/>
                        </a:ext>
                      </a:extLst>
                    </a:blip>
                    <a:stretch>
                      <a:fillRect/>
                    </a:stretch>
                  </pic:blipFill>
                  <pic:spPr>
                    <a:xfrm>
                      <a:off x="0" y="0"/>
                      <a:ext cx="1700784" cy="1563624"/>
                    </a:xfrm>
                    <a:prstGeom prst="rect">
                      <a:avLst/>
                    </a:prstGeom>
                  </pic:spPr>
                </pic:pic>
              </a:graphicData>
            </a:graphic>
          </wp:inline>
        </w:drawing>
      </w:r>
    </w:p>
    <w:p w14:paraId="709072F2" w14:textId="77777777" w:rsidR="00985183" w:rsidRDefault="00985183" w:rsidP="00985183">
      <w:pPr>
        <w:pStyle w:val="LabStepNumberedLevel2"/>
      </w:pPr>
      <w:r>
        <w:t xml:space="preserve">In the </w:t>
      </w:r>
      <w:r w:rsidRPr="006A29F5">
        <w:rPr>
          <w:b/>
        </w:rPr>
        <w:t>Look and Feel</w:t>
      </w:r>
      <w:r>
        <w:t xml:space="preserve"> group, click on </w:t>
      </w:r>
      <w:r w:rsidR="00A516EB">
        <w:rPr>
          <w:b/>
        </w:rPr>
        <w:t>Quick launch</w:t>
      </w:r>
      <w:r>
        <w:t>.</w:t>
      </w:r>
    </w:p>
    <w:p w14:paraId="7096B262" w14:textId="77777777" w:rsidR="00985183" w:rsidRDefault="00A516EB" w:rsidP="00985183">
      <w:pPr>
        <w:pStyle w:val="LabStepScreenshotLevel2"/>
      </w:pPr>
      <w:r>
        <w:drawing>
          <wp:inline distT="0" distB="0" distL="0" distR="0" wp14:anchorId="4D8E5202" wp14:editId="67ECE34D">
            <wp:extent cx="1226926" cy="769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_overview.png"/>
                    <pic:cNvPicPr/>
                  </pic:nvPicPr>
                  <pic:blipFill>
                    <a:blip r:embed="rId58">
                      <a:extLst>
                        <a:ext uri="{28A0092B-C50C-407E-A947-70E740481C1C}">
                          <a14:useLocalDpi xmlns:a14="http://schemas.microsoft.com/office/drawing/2010/main" val="0"/>
                        </a:ext>
                      </a:extLst>
                    </a:blip>
                    <a:stretch>
                      <a:fillRect/>
                    </a:stretch>
                  </pic:blipFill>
                  <pic:spPr>
                    <a:xfrm>
                      <a:off x="0" y="0"/>
                      <a:ext cx="1226926" cy="769687"/>
                    </a:xfrm>
                    <a:prstGeom prst="rect">
                      <a:avLst/>
                    </a:prstGeom>
                  </pic:spPr>
                </pic:pic>
              </a:graphicData>
            </a:graphic>
          </wp:inline>
        </w:drawing>
      </w:r>
    </w:p>
    <w:p w14:paraId="60465F32" w14:textId="77777777" w:rsidR="00985183" w:rsidRDefault="00985183" w:rsidP="00985183">
      <w:pPr>
        <w:pStyle w:val="LabStepNumberedLevel2"/>
      </w:pPr>
      <w:r>
        <w:t xml:space="preserve">To change the order, click on </w:t>
      </w:r>
      <w:r w:rsidRPr="005273F3">
        <w:rPr>
          <w:b/>
        </w:rPr>
        <w:t>Change Order</w:t>
      </w:r>
      <w:r>
        <w:t>.</w:t>
      </w:r>
    </w:p>
    <w:p w14:paraId="06BEFC46" w14:textId="77777777" w:rsidR="00985183" w:rsidRDefault="00A516EB" w:rsidP="00985183">
      <w:pPr>
        <w:pStyle w:val="LabStepScreenshotLevel2"/>
      </w:pPr>
      <w:r>
        <w:drawing>
          <wp:inline distT="0" distB="0" distL="0" distR="0" wp14:anchorId="05D8F33E" wp14:editId="6EF84512">
            <wp:extent cx="4142232" cy="11978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3_overview.png"/>
                    <pic:cNvPicPr/>
                  </pic:nvPicPr>
                  <pic:blipFill>
                    <a:blip r:embed="rId59">
                      <a:extLst>
                        <a:ext uri="{28A0092B-C50C-407E-A947-70E740481C1C}">
                          <a14:useLocalDpi xmlns:a14="http://schemas.microsoft.com/office/drawing/2010/main" val="0"/>
                        </a:ext>
                      </a:extLst>
                    </a:blip>
                    <a:stretch>
                      <a:fillRect/>
                    </a:stretch>
                  </pic:blipFill>
                  <pic:spPr>
                    <a:xfrm>
                      <a:off x="0" y="0"/>
                      <a:ext cx="4142232" cy="1197864"/>
                    </a:xfrm>
                    <a:prstGeom prst="rect">
                      <a:avLst/>
                    </a:prstGeom>
                  </pic:spPr>
                </pic:pic>
              </a:graphicData>
            </a:graphic>
          </wp:inline>
        </w:drawing>
      </w:r>
    </w:p>
    <w:p w14:paraId="67E0CD9D" w14:textId="77777777" w:rsidR="00985183" w:rsidRDefault="00985183" w:rsidP="00985183">
      <w:pPr>
        <w:pStyle w:val="LabStepNumberedLevel2"/>
      </w:pPr>
      <w:r>
        <w:t xml:space="preserve">From the </w:t>
      </w:r>
      <w:r w:rsidR="00A516EB">
        <w:rPr>
          <w:b/>
        </w:rPr>
        <w:t>Quick Launch Change Order</w:t>
      </w:r>
      <w:r w:rsidRPr="00DE13D6">
        <w:rPr>
          <w:b/>
        </w:rPr>
        <w:t xml:space="preserve"> </w:t>
      </w:r>
      <w:r>
        <w:t>page, change the drop-down values to reorder</w:t>
      </w:r>
      <w:r w:rsidR="00A516EB">
        <w:t xml:space="preserve"> to desired values to reorder the links</w:t>
      </w:r>
      <w:r>
        <w:t xml:space="preserve">. </w:t>
      </w:r>
      <w:r w:rsidR="00A516EB">
        <w:t xml:space="preserve">When </w:t>
      </w:r>
      <w:r w:rsidR="00BF0089">
        <w:t>complete</w:t>
      </w:r>
      <w:r w:rsidR="00A516EB">
        <w:t>,</w:t>
      </w:r>
      <w:r>
        <w:t xml:space="preserve"> click </w:t>
      </w:r>
      <w:r w:rsidRPr="00DE13D6">
        <w:rPr>
          <w:b/>
        </w:rPr>
        <w:t>OK</w:t>
      </w:r>
      <w:r>
        <w:t>.</w:t>
      </w:r>
    </w:p>
    <w:p w14:paraId="363CE51D" w14:textId="77777777" w:rsidR="00985183" w:rsidRDefault="00BF0089" w:rsidP="00985183">
      <w:pPr>
        <w:pStyle w:val="LabStepScreenshotLevel2"/>
      </w:pPr>
      <w:r>
        <w:drawing>
          <wp:inline distT="0" distB="0" distL="0" distR="0" wp14:anchorId="457EC28B" wp14:editId="2AFA23D7">
            <wp:extent cx="4114800" cy="1527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4_overview.png"/>
                    <pic:cNvPicPr/>
                  </pic:nvPicPr>
                  <pic:blipFill>
                    <a:blip r:embed="rId60">
                      <a:extLst>
                        <a:ext uri="{28A0092B-C50C-407E-A947-70E740481C1C}">
                          <a14:useLocalDpi xmlns:a14="http://schemas.microsoft.com/office/drawing/2010/main" val="0"/>
                        </a:ext>
                      </a:extLst>
                    </a:blip>
                    <a:stretch>
                      <a:fillRect/>
                    </a:stretch>
                  </pic:blipFill>
                  <pic:spPr>
                    <a:xfrm>
                      <a:off x="0" y="0"/>
                      <a:ext cx="4114800" cy="1527048"/>
                    </a:xfrm>
                    <a:prstGeom prst="rect">
                      <a:avLst/>
                    </a:prstGeom>
                  </pic:spPr>
                </pic:pic>
              </a:graphicData>
            </a:graphic>
          </wp:inline>
        </w:drawing>
      </w:r>
    </w:p>
    <w:p w14:paraId="592E64A6" w14:textId="77777777" w:rsidR="00985183" w:rsidRDefault="00985183" w:rsidP="00985183">
      <w:pPr>
        <w:pStyle w:val="LabStepNumberedLevel2"/>
      </w:pPr>
      <w:r>
        <w:t xml:space="preserve">To add a new link, click on </w:t>
      </w:r>
      <w:r w:rsidRPr="005273F3">
        <w:rPr>
          <w:b/>
        </w:rPr>
        <w:t>New Navigation Link</w:t>
      </w:r>
      <w:r>
        <w:rPr>
          <w:b/>
        </w:rPr>
        <w:t>.</w:t>
      </w:r>
    </w:p>
    <w:p w14:paraId="63D80959" w14:textId="77777777" w:rsidR="00985183" w:rsidRDefault="00BF0089" w:rsidP="00985183">
      <w:pPr>
        <w:pStyle w:val="LabStepScreenshotLevel2"/>
      </w:pPr>
      <w:r>
        <w:lastRenderedPageBreak/>
        <w:drawing>
          <wp:inline distT="0" distB="0" distL="0" distR="0" wp14:anchorId="593DC4AC" wp14:editId="31AEE4F5">
            <wp:extent cx="4142232" cy="11978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5_overview.png"/>
                    <pic:cNvPicPr/>
                  </pic:nvPicPr>
                  <pic:blipFill>
                    <a:blip r:embed="rId61">
                      <a:extLst>
                        <a:ext uri="{28A0092B-C50C-407E-A947-70E740481C1C}">
                          <a14:useLocalDpi xmlns:a14="http://schemas.microsoft.com/office/drawing/2010/main" val="0"/>
                        </a:ext>
                      </a:extLst>
                    </a:blip>
                    <a:stretch>
                      <a:fillRect/>
                    </a:stretch>
                  </pic:blipFill>
                  <pic:spPr>
                    <a:xfrm>
                      <a:off x="0" y="0"/>
                      <a:ext cx="4142232" cy="1197864"/>
                    </a:xfrm>
                    <a:prstGeom prst="rect">
                      <a:avLst/>
                    </a:prstGeom>
                  </pic:spPr>
                </pic:pic>
              </a:graphicData>
            </a:graphic>
          </wp:inline>
        </w:drawing>
      </w:r>
    </w:p>
    <w:p w14:paraId="71EB7B63" w14:textId="77777777" w:rsidR="00985183" w:rsidRDefault="00985183" w:rsidP="00985183">
      <w:pPr>
        <w:pStyle w:val="LabStepNumberedLevel2"/>
      </w:pPr>
      <w:r>
        <w:t xml:space="preserve">Enter values for </w:t>
      </w:r>
      <w:r w:rsidRPr="00DE13D6">
        <w:rPr>
          <w:b/>
        </w:rPr>
        <w:t>Type a Web address</w:t>
      </w:r>
      <w:r>
        <w:t xml:space="preserve"> and </w:t>
      </w:r>
      <w:r w:rsidRPr="00DE13D6">
        <w:rPr>
          <w:b/>
        </w:rPr>
        <w:t>Type the description</w:t>
      </w:r>
      <w:r>
        <w:t>.</w:t>
      </w:r>
      <w:r w:rsidR="00BF0089">
        <w:t xml:space="preserve"> In the </w:t>
      </w:r>
      <w:r w:rsidR="00BF0089" w:rsidRPr="00BF0089">
        <w:rPr>
          <w:b/>
        </w:rPr>
        <w:t>Heading</w:t>
      </w:r>
      <w:r w:rsidR="00BF0089">
        <w:t xml:space="preserve"> drop-down list, select the desired heading or leave it set to Home to make it a main link.</w:t>
      </w:r>
      <w:r>
        <w:t xml:space="preserve"> When complete click </w:t>
      </w:r>
      <w:r>
        <w:rPr>
          <w:b/>
        </w:rPr>
        <w:t xml:space="preserve">OK </w:t>
      </w:r>
      <w:r>
        <w:t xml:space="preserve">or click </w:t>
      </w:r>
      <w:r w:rsidRPr="00EE627D">
        <w:rPr>
          <w:b/>
        </w:rPr>
        <w:t>Cancel</w:t>
      </w:r>
      <w:r>
        <w:t xml:space="preserve"> to cancel.</w:t>
      </w:r>
    </w:p>
    <w:p w14:paraId="71E97FEB" w14:textId="77777777" w:rsidR="00985183" w:rsidRDefault="00BF0089" w:rsidP="00985183">
      <w:pPr>
        <w:pStyle w:val="LabStepScreenshotLevel2"/>
      </w:pPr>
      <w:r>
        <w:drawing>
          <wp:inline distT="0" distB="0" distL="0" distR="0" wp14:anchorId="1D92691E" wp14:editId="14D75CC6">
            <wp:extent cx="4078224"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6_overview.png"/>
                    <pic:cNvPicPr/>
                  </pic:nvPicPr>
                  <pic:blipFill>
                    <a:blip r:embed="rId62">
                      <a:extLst>
                        <a:ext uri="{28A0092B-C50C-407E-A947-70E740481C1C}">
                          <a14:useLocalDpi xmlns:a14="http://schemas.microsoft.com/office/drawing/2010/main" val="0"/>
                        </a:ext>
                      </a:extLst>
                    </a:blip>
                    <a:stretch>
                      <a:fillRect/>
                    </a:stretch>
                  </pic:blipFill>
                  <pic:spPr>
                    <a:xfrm>
                      <a:off x="0" y="0"/>
                      <a:ext cx="4078224" cy="1600200"/>
                    </a:xfrm>
                    <a:prstGeom prst="rect">
                      <a:avLst/>
                    </a:prstGeom>
                  </pic:spPr>
                </pic:pic>
              </a:graphicData>
            </a:graphic>
          </wp:inline>
        </w:drawing>
      </w:r>
    </w:p>
    <w:p w14:paraId="25DD5D6C" w14:textId="77777777" w:rsidR="00985183" w:rsidRDefault="00985183" w:rsidP="00985183">
      <w:pPr>
        <w:pStyle w:val="LabStepNumberedLevel2"/>
      </w:pPr>
      <w:r>
        <w:t xml:space="preserve">To edit an existing link, click on the </w:t>
      </w:r>
      <w:r w:rsidRPr="005273F3">
        <w:rPr>
          <w:b/>
        </w:rPr>
        <w:t>edit</w:t>
      </w:r>
      <w:r>
        <w:t xml:space="preserve"> </w:t>
      </w:r>
      <w:r w:rsidRPr="005273F3">
        <w:rPr>
          <w:b/>
        </w:rPr>
        <w:t>icon</w:t>
      </w:r>
      <w:r>
        <w:t xml:space="preserve"> next to the link you want to modify.</w:t>
      </w:r>
    </w:p>
    <w:p w14:paraId="3855C63C" w14:textId="77777777" w:rsidR="00985183" w:rsidRDefault="00BF0089" w:rsidP="00985183">
      <w:pPr>
        <w:pStyle w:val="LabStepScreenshotLevel2"/>
      </w:pPr>
      <w:r>
        <w:drawing>
          <wp:inline distT="0" distB="0" distL="0" distR="0" wp14:anchorId="250EC63D" wp14:editId="42D7CF60">
            <wp:extent cx="2487168" cy="1197864"/>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7_overview.png"/>
                    <pic:cNvPicPr/>
                  </pic:nvPicPr>
                  <pic:blipFill>
                    <a:blip r:embed="rId63">
                      <a:extLst>
                        <a:ext uri="{28A0092B-C50C-407E-A947-70E740481C1C}">
                          <a14:useLocalDpi xmlns:a14="http://schemas.microsoft.com/office/drawing/2010/main" val="0"/>
                        </a:ext>
                      </a:extLst>
                    </a:blip>
                    <a:stretch>
                      <a:fillRect/>
                    </a:stretch>
                  </pic:blipFill>
                  <pic:spPr>
                    <a:xfrm>
                      <a:off x="0" y="0"/>
                      <a:ext cx="2487168" cy="1197864"/>
                    </a:xfrm>
                    <a:prstGeom prst="rect">
                      <a:avLst/>
                    </a:prstGeom>
                  </pic:spPr>
                </pic:pic>
              </a:graphicData>
            </a:graphic>
          </wp:inline>
        </w:drawing>
      </w:r>
    </w:p>
    <w:p w14:paraId="4DA2C902" w14:textId="434B62A0" w:rsidR="00985183" w:rsidRDefault="00985183" w:rsidP="00985183">
      <w:pPr>
        <w:pStyle w:val="LabStepNumberedLevel2"/>
      </w:pPr>
      <w:r>
        <w:t xml:space="preserve">From the </w:t>
      </w:r>
      <w:r w:rsidRPr="00320CBC">
        <w:rPr>
          <w:b/>
        </w:rPr>
        <w:t>Site Settings Edit Navigation Link</w:t>
      </w:r>
      <w:r>
        <w:t xml:space="preserve"> page, make the desired changes and then click </w:t>
      </w:r>
      <w:r w:rsidRPr="00320CBC">
        <w:rPr>
          <w:b/>
        </w:rPr>
        <w:t>OK</w:t>
      </w:r>
      <w:r>
        <w:t xml:space="preserve">. Or click the </w:t>
      </w:r>
      <w:r w:rsidRPr="00320CBC">
        <w:rPr>
          <w:b/>
        </w:rPr>
        <w:t>Delete</w:t>
      </w:r>
      <w:r>
        <w:t xml:space="preserve"> button to delete the link or </w:t>
      </w:r>
      <w:r w:rsidR="00094734">
        <w:t xml:space="preserve">click </w:t>
      </w:r>
      <w:r w:rsidRPr="00320CBC">
        <w:rPr>
          <w:b/>
        </w:rPr>
        <w:t>Cancel</w:t>
      </w:r>
      <w:r>
        <w:t xml:space="preserve"> to cancel making changes.</w:t>
      </w:r>
    </w:p>
    <w:p w14:paraId="79062A10" w14:textId="77777777" w:rsidR="00985183" w:rsidRPr="002C55FF" w:rsidRDefault="00BF0089" w:rsidP="00985183">
      <w:pPr>
        <w:pStyle w:val="LabStepScreenshotLevel2"/>
      </w:pPr>
      <w:r>
        <w:drawing>
          <wp:inline distT="0" distB="0" distL="0" distR="0" wp14:anchorId="6C3B7F12" wp14:editId="4186D6A4">
            <wp:extent cx="4078224"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_overview.png"/>
                    <pic:cNvPicPr/>
                  </pic:nvPicPr>
                  <pic:blipFill>
                    <a:blip r:embed="rId64">
                      <a:extLst>
                        <a:ext uri="{28A0092B-C50C-407E-A947-70E740481C1C}">
                          <a14:useLocalDpi xmlns:a14="http://schemas.microsoft.com/office/drawing/2010/main" val="0"/>
                        </a:ext>
                      </a:extLst>
                    </a:blip>
                    <a:stretch>
                      <a:fillRect/>
                    </a:stretch>
                  </pic:blipFill>
                  <pic:spPr>
                    <a:xfrm>
                      <a:off x="0" y="0"/>
                      <a:ext cx="4078224" cy="1234440"/>
                    </a:xfrm>
                    <a:prstGeom prst="rect">
                      <a:avLst/>
                    </a:prstGeom>
                  </pic:spPr>
                </pic:pic>
              </a:graphicData>
            </a:graphic>
          </wp:inline>
        </w:drawing>
      </w:r>
    </w:p>
    <w:p w14:paraId="7C88ADEE" w14:textId="77777777" w:rsidR="00985183" w:rsidRDefault="00BF0089" w:rsidP="00BF0089">
      <w:pPr>
        <w:pStyle w:val="LabStepNumbered"/>
      </w:pPr>
      <w:r>
        <w:t xml:space="preserve">To add a Heading, click on the </w:t>
      </w:r>
      <w:r w:rsidRPr="00BF0089">
        <w:rPr>
          <w:b/>
        </w:rPr>
        <w:t>New Heading</w:t>
      </w:r>
      <w:r>
        <w:t xml:space="preserve"> link.</w:t>
      </w:r>
    </w:p>
    <w:p w14:paraId="2285890F" w14:textId="77777777" w:rsidR="00BF0089" w:rsidRDefault="00BF0089" w:rsidP="00BF0089">
      <w:pPr>
        <w:pStyle w:val="LabStepScreenshot"/>
      </w:pPr>
      <w:r>
        <w:rPr>
          <w:noProof/>
        </w:rPr>
        <w:drawing>
          <wp:inline distT="0" distB="0" distL="0" distR="0" wp14:anchorId="6CE52A37" wp14:editId="2E917B9D">
            <wp:extent cx="2487168" cy="1197864"/>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9_overview.png"/>
                    <pic:cNvPicPr/>
                  </pic:nvPicPr>
                  <pic:blipFill>
                    <a:blip r:embed="rId65">
                      <a:extLst>
                        <a:ext uri="{28A0092B-C50C-407E-A947-70E740481C1C}">
                          <a14:useLocalDpi xmlns:a14="http://schemas.microsoft.com/office/drawing/2010/main" val="0"/>
                        </a:ext>
                      </a:extLst>
                    </a:blip>
                    <a:stretch>
                      <a:fillRect/>
                    </a:stretch>
                  </pic:blipFill>
                  <pic:spPr>
                    <a:xfrm>
                      <a:off x="0" y="0"/>
                      <a:ext cx="2487168" cy="1197864"/>
                    </a:xfrm>
                    <a:prstGeom prst="rect">
                      <a:avLst/>
                    </a:prstGeom>
                  </pic:spPr>
                </pic:pic>
              </a:graphicData>
            </a:graphic>
          </wp:inline>
        </w:drawing>
      </w:r>
    </w:p>
    <w:p w14:paraId="77E7D931" w14:textId="77777777" w:rsidR="00614156" w:rsidRDefault="00614156" w:rsidP="00614156">
      <w:pPr>
        <w:pStyle w:val="LabStepNumbered"/>
      </w:pPr>
      <w:r>
        <w:t xml:space="preserve">From the </w:t>
      </w:r>
      <w:r w:rsidRPr="00614156">
        <w:rPr>
          <w:b/>
        </w:rPr>
        <w:t>Quick Launch New Heading</w:t>
      </w:r>
      <w:r>
        <w:t xml:space="preserve"> page, enter the desired values for the </w:t>
      </w:r>
      <w:r w:rsidRPr="00614156">
        <w:rPr>
          <w:b/>
        </w:rPr>
        <w:t>Type a Web address</w:t>
      </w:r>
      <w:r>
        <w:t xml:space="preserve"> and </w:t>
      </w:r>
      <w:r w:rsidRPr="00614156">
        <w:rPr>
          <w:b/>
        </w:rPr>
        <w:t>Type the description</w:t>
      </w:r>
      <w:r>
        <w:t xml:space="preserve"> and then click </w:t>
      </w:r>
      <w:r w:rsidRPr="00614156">
        <w:rPr>
          <w:b/>
        </w:rPr>
        <w:t>OK</w:t>
      </w:r>
      <w:r>
        <w:t>.</w:t>
      </w:r>
    </w:p>
    <w:p w14:paraId="1484175A" w14:textId="77777777" w:rsidR="00614156" w:rsidRPr="002C55FF" w:rsidRDefault="00614156" w:rsidP="00614156">
      <w:pPr>
        <w:pStyle w:val="LabStepScreenshot"/>
      </w:pPr>
      <w:r>
        <w:rPr>
          <w:noProof/>
        </w:rPr>
        <w:lastRenderedPageBreak/>
        <w:drawing>
          <wp:inline distT="0" distB="0" distL="0" distR="0" wp14:anchorId="1E4004CA" wp14:editId="19046931">
            <wp:extent cx="4078224" cy="1234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0_overview.png"/>
                    <pic:cNvPicPr/>
                  </pic:nvPicPr>
                  <pic:blipFill>
                    <a:blip r:embed="rId66">
                      <a:extLst>
                        <a:ext uri="{28A0092B-C50C-407E-A947-70E740481C1C}">
                          <a14:useLocalDpi xmlns:a14="http://schemas.microsoft.com/office/drawing/2010/main" val="0"/>
                        </a:ext>
                      </a:extLst>
                    </a:blip>
                    <a:stretch>
                      <a:fillRect/>
                    </a:stretch>
                  </pic:blipFill>
                  <pic:spPr>
                    <a:xfrm>
                      <a:off x="0" y="0"/>
                      <a:ext cx="4078224" cy="1234440"/>
                    </a:xfrm>
                    <a:prstGeom prst="rect">
                      <a:avLst/>
                    </a:prstGeom>
                  </pic:spPr>
                </pic:pic>
              </a:graphicData>
            </a:graphic>
          </wp:inline>
        </w:drawing>
      </w:r>
    </w:p>
    <w:p w14:paraId="2A809690" w14:textId="77777777" w:rsidR="00EF1B2F" w:rsidRDefault="00EF1B2F">
      <w:pPr>
        <w:pStyle w:val="Heading3"/>
      </w:pPr>
      <w:r>
        <w:t xml:space="preserve">Exercise 3: </w:t>
      </w:r>
      <w:r w:rsidR="002C55FF">
        <w:t>Navigate to Lists/Libraries</w:t>
      </w:r>
    </w:p>
    <w:p w14:paraId="221CD500" w14:textId="76C2198E" w:rsidR="00EF1B2F" w:rsidRDefault="00EF1B2F" w:rsidP="00EF1B2F">
      <w:pPr>
        <w:pStyle w:val="LabExerciseLeadIn"/>
      </w:pPr>
      <w:r>
        <w:t xml:space="preserve">In this exercise you </w:t>
      </w:r>
      <w:r w:rsidR="00D77D71">
        <w:t>will learn how to navigate to lists and libraries</w:t>
      </w:r>
      <w:r w:rsidR="00094734">
        <w:t>,</w:t>
      </w:r>
      <w:r w:rsidR="00D77D71">
        <w:t xml:space="preserve"> as well as learn how to view properties and other navigation features of lists and libraries.</w:t>
      </w:r>
    </w:p>
    <w:p w14:paraId="47242DCD" w14:textId="77777777" w:rsidR="004551B6" w:rsidRDefault="004551B6" w:rsidP="004551B6">
      <w:pPr>
        <w:pStyle w:val="Heading4"/>
      </w:pPr>
      <w:r w:rsidRPr="002C55FF">
        <w:t>View All Lists and Libraries</w:t>
      </w:r>
    </w:p>
    <w:p w14:paraId="51FDF247" w14:textId="77777777" w:rsidR="004551B6" w:rsidRDefault="004551B6" w:rsidP="00AB3D01">
      <w:pPr>
        <w:pStyle w:val="LabStepNumbered"/>
        <w:numPr>
          <w:ilvl w:val="0"/>
          <w:numId w:val="12"/>
        </w:numPr>
      </w:pPr>
      <w:r>
        <w:t xml:space="preserve">To view all existing lists and libraries navigate to the </w:t>
      </w:r>
      <w:r w:rsidRPr="004551B6">
        <w:rPr>
          <w:b/>
        </w:rPr>
        <w:t>Site Contents</w:t>
      </w:r>
      <w:r>
        <w:t xml:space="preserve"> page:</w:t>
      </w:r>
    </w:p>
    <w:p w14:paraId="164481B6" w14:textId="77777777" w:rsidR="004551B6" w:rsidRDefault="004551B6" w:rsidP="00AB3D01">
      <w:pPr>
        <w:pStyle w:val="LabStepNumberedLevel2"/>
        <w:numPr>
          <w:ilvl w:val="1"/>
          <w:numId w:val="12"/>
        </w:numPr>
      </w:pPr>
      <w:r>
        <w:t xml:space="preserve">From the </w:t>
      </w:r>
      <w:r w:rsidRPr="004551B6">
        <w:rPr>
          <w:b/>
        </w:rPr>
        <w:t>left navigation bar</w:t>
      </w:r>
      <w:r>
        <w:t xml:space="preserve">, click on </w:t>
      </w:r>
      <w:r w:rsidR="00A112CB">
        <w:t xml:space="preserve">the </w:t>
      </w:r>
      <w:r w:rsidR="00A112CB">
        <w:rPr>
          <w:b/>
        </w:rPr>
        <w:t xml:space="preserve">Site Contents </w:t>
      </w:r>
      <w:r w:rsidR="00A112CB" w:rsidRPr="00A112CB">
        <w:t>link</w:t>
      </w:r>
      <w:r>
        <w:t>.</w:t>
      </w:r>
    </w:p>
    <w:p w14:paraId="5D30D684" w14:textId="77777777" w:rsidR="004551B6" w:rsidRDefault="00A112CB" w:rsidP="004551B6">
      <w:pPr>
        <w:pStyle w:val="LabStepScreenshotLevel2"/>
      </w:pPr>
      <w:r>
        <w:drawing>
          <wp:inline distT="0" distB="0" distL="0" distR="0" wp14:anchorId="59442BEE" wp14:editId="27562CF8">
            <wp:extent cx="1531753" cy="11888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1_overview.png"/>
                    <pic:cNvPicPr/>
                  </pic:nvPicPr>
                  <pic:blipFill>
                    <a:blip r:embed="rId67">
                      <a:extLst>
                        <a:ext uri="{28A0092B-C50C-407E-A947-70E740481C1C}">
                          <a14:useLocalDpi xmlns:a14="http://schemas.microsoft.com/office/drawing/2010/main" val="0"/>
                        </a:ext>
                      </a:extLst>
                    </a:blip>
                    <a:stretch>
                      <a:fillRect/>
                    </a:stretch>
                  </pic:blipFill>
                  <pic:spPr>
                    <a:xfrm>
                      <a:off x="0" y="0"/>
                      <a:ext cx="1531753" cy="1188823"/>
                    </a:xfrm>
                    <a:prstGeom prst="rect">
                      <a:avLst/>
                    </a:prstGeom>
                  </pic:spPr>
                </pic:pic>
              </a:graphicData>
            </a:graphic>
          </wp:inline>
        </w:drawing>
      </w:r>
    </w:p>
    <w:p w14:paraId="35A27705" w14:textId="77777777" w:rsidR="00A112CB" w:rsidRDefault="00A112CB" w:rsidP="00A112CB">
      <w:pPr>
        <w:pStyle w:val="LabStepNumberedLevel2"/>
      </w:pPr>
      <w:r>
        <w:t xml:space="preserve">Or from the </w:t>
      </w:r>
      <w:r w:rsidR="00311AA7">
        <w:rPr>
          <w:b/>
        </w:rPr>
        <w:t>Settings</w:t>
      </w:r>
      <w:r w:rsidR="00311AA7">
        <w:t xml:space="preserve"> icon and then </w:t>
      </w:r>
      <w:r>
        <w:t xml:space="preserve">click on </w:t>
      </w:r>
      <w:r w:rsidRPr="00A112CB">
        <w:rPr>
          <w:b/>
        </w:rPr>
        <w:t>Site contents</w:t>
      </w:r>
      <w:r>
        <w:t>.</w:t>
      </w:r>
    </w:p>
    <w:p w14:paraId="34BCD854" w14:textId="77777777" w:rsidR="00A112CB" w:rsidRDefault="00A112CB" w:rsidP="004551B6">
      <w:pPr>
        <w:pStyle w:val="LabStepScreenshotLevel2"/>
      </w:pPr>
      <w:r>
        <w:drawing>
          <wp:inline distT="0" distB="0" distL="0" distR="0" wp14:anchorId="3007E1F6" wp14:editId="3974793A">
            <wp:extent cx="1792224" cy="163677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7_overview.png"/>
                    <pic:cNvPicPr/>
                  </pic:nvPicPr>
                  <pic:blipFill>
                    <a:blip r:embed="rId68">
                      <a:extLst>
                        <a:ext uri="{28A0092B-C50C-407E-A947-70E740481C1C}">
                          <a14:useLocalDpi xmlns:a14="http://schemas.microsoft.com/office/drawing/2010/main" val="0"/>
                        </a:ext>
                      </a:extLst>
                    </a:blip>
                    <a:stretch>
                      <a:fillRect/>
                    </a:stretch>
                  </pic:blipFill>
                  <pic:spPr>
                    <a:xfrm>
                      <a:off x="0" y="0"/>
                      <a:ext cx="1792224" cy="1636776"/>
                    </a:xfrm>
                    <a:prstGeom prst="rect">
                      <a:avLst/>
                    </a:prstGeom>
                  </pic:spPr>
                </pic:pic>
              </a:graphicData>
            </a:graphic>
          </wp:inline>
        </w:drawing>
      </w:r>
    </w:p>
    <w:p w14:paraId="4BC3DC5E" w14:textId="77777777" w:rsidR="00FE7380" w:rsidRDefault="00FE7380" w:rsidP="00FE7380">
      <w:pPr>
        <w:pStyle w:val="LabStepNumberedLevel2"/>
      </w:pPr>
      <w:r>
        <w:t xml:space="preserve">You are now on the </w:t>
      </w:r>
      <w:r w:rsidRPr="00FE7380">
        <w:rPr>
          <w:b/>
        </w:rPr>
        <w:t>Site Contents</w:t>
      </w:r>
      <w:r>
        <w:t xml:space="preserve"> page which displays all existing lists and libraries.</w:t>
      </w:r>
    </w:p>
    <w:p w14:paraId="33E9D16C" w14:textId="77777777" w:rsidR="00FE7380" w:rsidRPr="002C55FF" w:rsidRDefault="00FE7380" w:rsidP="00FE7380">
      <w:pPr>
        <w:pStyle w:val="LabStepScreenshotLevel2"/>
      </w:pPr>
      <w:r>
        <w:drawing>
          <wp:inline distT="0" distB="0" distL="0" distR="0" wp14:anchorId="445B7E43" wp14:editId="0507A22A">
            <wp:extent cx="3438144" cy="23682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8_overview.png"/>
                    <pic:cNvPicPr/>
                  </pic:nvPicPr>
                  <pic:blipFill>
                    <a:blip r:embed="rId69">
                      <a:extLst>
                        <a:ext uri="{28A0092B-C50C-407E-A947-70E740481C1C}">
                          <a14:useLocalDpi xmlns:a14="http://schemas.microsoft.com/office/drawing/2010/main" val="0"/>
                        </a:ext>
                      </a:extLst>
                    </a:blip>
                    <a:stretch>
                      <a:fillRect/>
                    </a:stretch>
                  </pic:blipFill>
                  <pic:spPr>
                    <a:xfrm>
                      <a:off x="0" y="0"/>
                      <a:ext cx="3438144" cy="2368296"/>
                    </a:xfrm>
                    <a:prstGeom prst="rect">
                      <a:avLst/>
                    </a:prstGeom>
                  </pic:spPr>
                </pic:pic>
              </a:graphicData>
            </a:graphic>
          </wp:inline>
        </w:drawing>
      </w:r>
    </w:p>
    <w:p w14:paraId="2C13FCD2" w14:textId="77777777" w:rsidR="002C55FF" w:rsidRDefault="002C55FF" w:rsidP="002C55FF">
      <w:pPr>
        <w:pStyle w:val="Heading4"/>
      </w:pPr>
      <w:r w:rsidRPr="002C55FF">
        <w:lastRenderedPageBreak/>
        <w:t>Use Direct Links in the Left Navigation Bar</w:t>
      </w:r>
    </w:p>
    <w:p w14:paraId="15D6BCF0" w14:textId="77777777" w:rsidR="00763A47" w:rsidRDefault="00763A47" w:rsidP="00AB3D01">
      <w:pPr>
        <w:pStyle w:val="LabStepNumbered"/>
        <w:numPr>
          <w:ilvl w:val="0"/>
          <w:numId w:val="12"/>
        </w:numPr>
      </w:pPr>
      <w:r>
        <w:t xml:space="preserve">From the left navigation bar, click on the link to the desired list or library. </w:t>
      </w:r>
    </w:p>
    <w:p w14:paraId="6A1B02F3" w14:textId="77777777" w:rsidR="002C55FF" w:rsidRDefault="00763A47" w:rsidP="00763A47">
      <w:pPr>
        <w:pStyle w:val="LabExerciseCallout"/>
      </w:pPr>
      <w:r>
        <w:t xml:space="preserve">If the link to the list or library is not there you can add the link using the EDIT LINKS or update </w:t>
      </w:r>
      <w:r w:rsidR="004C2901">
        <w:t>the General Settings of the list or library to add the link to the Quick Launch.</w:t>
      </w:r>
    </w:p>
    <w:p w14:paraId="294D1439" w14:textId="77777777" w:rsidR="00F30EFE" w:rsidRDefault="00AE6811" w:rsidP="00F30EFE">
      <w:pPr>
        <w:pStyle w:val="LabStepNumbered"/>
      </w:pPr>
      <w:r>
        <w:t>To add a</w:t>
      </w:r>
      <w:r w:rsidR="00E1555B">
        <w:t>n existing</w:t>
      </w:r>
      <w:r>
        <w:t xml:space="preserve"> </w:t>
      </w:r>
      <w:r w:rsidR="00FF73D0">
        <w:t xml:space="preserve">list or </w:t>
      </w:r>
      <w:r>
        <w:t xml:space="preserve">library to the </w:t>
      </w:r>
      <w:r w:rsidRPr="00FF73D0">
        <w:rPr>
          <w:b/>
        </w:rPr>
        <w:t>Quick Launch</w:t>
      </w:r>
      <w:r>
        <w:t xml:space="preserve"> </w:t>
      </w:r>
      <w:r w:rsidR="00E1555B">
        <w:t xml:space="preserve">through </w:t>
      </w:r>
      <w:r w:rsidR="00FF73D0">
        <w:t xml:space="preserve">the </w:t>
      </w:r>
      <w:r w:rsidR="00FF73D0" w:rsidRPr="00FF73D0">
        <w:rPr>
          <w:b/>
        </w:rPr>
        <w:t>General Settings</w:t>
      </w:r>
      <w:r w:rsidR="00E1555B">
        <w:t xml:space="preserve"> follow these steps:</w:t>
      </w:r>
    </w:p>
    <w:p w14:paraId="0D0D906C" w14:textId="77777777" w:rsidR="00E1555B" w:rsidRDefault="004C1CA8" w:rsidP="00E1555B">
      <w:pPr>
        <w:pStyle w:val="LabStepNumberedLevel2"/>
      </w:pPr>
      <w:r>
        <w:t xml:space="preserve">From the </w:t>
      </w:r>
      <w:r w:rsidRPr="004C1CA8">
        <w:rPr>
          <w:b/>
        </w:rPr>
        <w:t>left navigation bar</w:t>
      </w:r>
      <w:r>
        <w:t xml:space="preserve">, click on </w:t>
      </w:r>
      <w:r w:rsidRPr="004C1CA8">
        <w:rPr>
          <w:b/>
        </w:rPr>
        <w:t>Site Contents</w:t>
      </w:r>
      <w:r>
        <w:t>.</w:t>
      </w:r>
    </w:p>
    <w:p w14:paraId="5C6A3E2C" w14:textId="77777777" w:rsidR="004C1CA8" w:rsidRDefault="004F1EDA" w:rsidP="00E1555B">
      <w:pPr>
        <w:pStyle w:val="LabStepNumberedLevel2"/>
      </w:pPr>
      <w:r>
        <w:t xml:space="preserve">Hover over the </w:t>
      </w:r>
      <w:r w:rsidRPr="004F1EDA">
        <w:rPr>
          <w:b/>
        </w:rPr>
        <w:t>Site Pages</w:t>
      </w:r>
      <w:r>
        <w:t xml:space="preserve"> tile and click on the </w:t>
      </w:r>
      <w:r w:rsidRPr="004F1EDA">
        <w:rPr>
          <w:b/>
        </w:rPr>
        <w:t>ellipse (…</w:t>
      </w:r>
      <w:r>
        <w:rPr>
          <w:b/>
        </w:rPr>
        <w:t>)</w:t>
      </w:r>
      <w:r>
        <w:t>.</w:t>
      </w:r>
    </w:p>
    <w:p w14:paraId="72E00E00" w14:textId="77777777" w:rsidR="004F1EDA" w:rsidRDefault="006D5B30" w:rsidP="006D5B30">
      <w:pPr>
        <w:pStyle w:val="LabStepScreenshotLevel2"/>
      </w:pPr>
      <w:r>
        <w:drawing>
          <wp:inline distT="0" distB="0" distL="0" distR="0" wp14:anchorId="10E4E639" wp14:editId="3860DEB1">
            <wp:extent cx="3374136"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_overview.png"/>
                    <pic:cNvPicPr/>
                  </pic:nvPicPr>
                  <pic:blipFill>
                    <a:blip r:embed="rId70">
                      <a:extLst>
                        <a:ext uri="{28A0092B-C50C-407E-A947-70E740481C1C}">
                          <a14:useLocalDpi xmlns:a14="http://schemas.microsoft.com/office/drawing/2010/main" val="0"/>
                        </a:ext>
                      </a:extLst>
                    </a:blip>
                    <a:stretch>
                      <a:fillRect/>
                    </a:stretch>
                  </pic:blipFill>
                  <pic:spPr>
                    <a:xfrm>
                      <a:off x="0" y="0"/>
                      <a:ext cx="3374136" cy="2880360"/>
                    </a:xfrm>
                    <a:prstGeom prst="rect">
                      <a:avLst/>
                    </a:prstGeom>
                  </pic:spPr>
                </pic:pic>
              </a:graphicData>
            </a:graphic>
          </wp:inline>
        </w:drawing>
      </w:r>
      <w:bookmarkStart w:id="0" w:name="_GoBack"/>
      <w:bookmarkEnd w:id="0"/>
    </w:p>
    <w:p w14:paraId="1886050C" w14:textId="77777777" w:rsidR="006D5B30" w:rsidRDefault="00913594" w:rsidP="00913594">
      <w:pPr>
        <w:pStyle w:val="LabStepNumberedLevel2"/>
      </w:pPr>
      <w:r>
        <w:t>From</w:t>
      </w:r>
      <w:r w:rsidR="00641D32">
        <w:t xml:space="preserve"> the </w:t>
      </w:r>
      <w:r w:rsidR="00641D32" w:rsidRPr="00641D32">
        <w:rPr>
          <w:b/>
        </w:rPr>
        <w:t xml:space="preserve">Site Pages </w:t>
      </w:r>
      <w:r w:rsidR="00641D32">
        <w:t xml:space="preserve">dialog, click on </w:t>
      </w:r>
      <w:r w:rsidR="00641D32" w:rsidRPr="00641D32">
        <w:rPr>
          <w:b/>
        </w:rPr>
        <w:t>SETTINGS</w:t>
      </w:r>
      <w:r w:rsidR="00641D32">
        <w:t>.</w:t>
      </w:r>
    </w:p>
    <w:p w14:paraId="687C5853" w14:textId="77777777" w:rsidR="00641D32" w:rsidRDefault="00913594" w:rsidP="00913594">
      <w:pPr>
        <w:pStyle w:val="LabStepScreenshotLevel2"/>
      </w:pPr>
      <w:r>
        <w:drawing>
          <wp:inline distT="0" distB="0" distL="0" distR="0" wp14:anchorId="774BF8CD" wp14:editId="3894BBC5">
            <wp:extent cx="2039112" cy="1280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3_overview.png"/>
                    <pic:cNvPicPr/>
                  </pic:nvPicPr>
                  <pic:blipFill>
                    <a:blip r:embed="rId71">
                      <a:extLst>
                        <a:ext uri="{28A0092B-C50C-407E-A947-70E740481C1C}">
                          <a14:useLocalDpi xmlns:a14="http://schemas.microsoft.com/office/drawing/2010/main" val="0"/>
                        </a:ext>
                      </a:extLst>
                    </a:blip>
                    <a:stretch>
                      <a:fillRect/>
                    </a:stretch>
                  </pic:blipFill>
                  <pic:spPr>
                    <a:xfrm>
                      <a:off x="0" y="0"/>
                      <a:ext cx="2039112" cy="1280160"/>
                    </a:xfrm>
                    <a:prstGeom prst="rect">
                      <a:avLst/>
                    </a:prstGeom>
                  </pic:spPr>
                </pic:pic>
              </a:graphicData>
            </a:graphic>
          </wp:inline>
        </w:drawing>
      </w:r>
    </w:p>
    <w:p w14:paraId="0555667C" w14:textId="77777777" w:rsidR="00913594" w:rsidRDefault="00913594" w:rsidP="00913594">
      <w:pPr>
        <w:pStyle w:val="LabStepNumberedLevel2"/>
      </w:pPr>
      <w:r>
        <w:t xml:space="preserve">In the </w:t>
      </w:r>
      <w:r w:rsidRPr="00913594">
        <w:rPr>
          <w:b/>
        </w:rPr>
        <w:t>Site Pages Settings</w:t>
      </w:r>
      <w:r>
        <w:t xml:space="preserve"> page under the </w:t>
      </w:r>
      <w:r w:rsidRPr="00913594">
        <w:rPr>
          <w:b/>
        </w:rPr>
        <w:t>General Settings</w:t>
      </w:r>
      <w:r>
        <w:t xml:space="preserve"> group, click on </w:t>
      </w:r>
      <w:r w:rsidRPr="00913594">
        <w:rPr>
          <w:b/>
        </w:rPr>
        <w:t>List name, description and navigation</w:t>
      </w:r>
      <w:r>
        <w:t>.</w:t>
      </w:r>
    </w:p>
    <w:p w14:paraId="38495FF7" w14:textId="77777777" w:rsidR="00913594" w:rsidRDefault="00D027C3" w:rsidP="00D027C3">
      <w:pPr>
        <w:pStyle w:val="LabStepScreenshotLevel2"/>
      </w:pPr>
      <w:r>
        <w:drawing>
          <wp:inline distT="0" distB="0" distL="0" distR="0" wp14:anchorId="3CF4529A" wp14:editId="0411B637">
            <wp:extent cx="3236976" cy="2130552"/>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4_overview.png"/>
                    <pic:cNvPicPr/>
                  </pic:nvPicPr>
                  <pic:blipFill>
                    <a:blip r:embed="rId72">
                      <a:extLst>
                        <a:ext uri="{28A0092B-C50C-407E-A947-70E740481C1C}">
                          <a14:useLocalDpi xmlns:a14="http://schemas.microsoft.com/office/drawing/2010/main" val="0"/>
                        </a:ext>
                      </a:extLst>
                    </a:blip>
                    <a:stretch>
                      <a:fillRect/>
                    </a:stretch>
                  </pic:blipFill>
                  <pic:spPr>
                    <a:xfrm>
                      <a:off x="0" y="0"/>
                      <a:ext cx="3236976" cy="2130552"/>
                    </a:xfrm>
                    <a:prstGeom prst="rect">
                      <a:avLst/>
                    </a:prstGeom>
                  </pic:spPr>
                </pic:pic>
              </a:graphicData>
            </a:graphic>
          </wp:inline>
        </w:drawing>
      </w:r>
    </w:p>
    <w:p w14:paraId="71F3540E" w14:textId="77777777" w:rsidR="00D027C3" w:rsidRDefault="00D027C3" w:rsidP="00D027C3">
      <w:pPr>
        <w:pStyle w:val="LabStepNumberedLevel2"/>
      </w:pPr>
      <w:r>
        <w:t xml:space="preserve">From the </w:t>
      </w:r>
      <w:r w:rsidRPr="00D027C3">
        <w:rPr>
          <w:b/>
        </w:rPr>
        <w:t>General Settings</w:t>
      </w:r>
      <w:r>
        <w:t xml:space="preserve"> page in the </w:t>
      </w:r>
      <w:r w:rsidRPr="00D027C3">
        <w:rPr>
          <w:b/>
        </w:rPr>
        <w:t>Navigation</w:t>
      </w:r>
      <w:r>
        <w:t xml:space="preserve"> property, change </w:t>
      </w:r>
      <w:r w:rsidRPr="00D027C3">
        <w:rPr>
          <w:b/>
        </w:rPr>
        <w:t>Display this document library on the Quick Launch</w:t>
      </w:r>
      <w:r>
        <w:t xml:space="preserve"> from </w:t>
      </w:r>
      <w:r w:rsidRPr="00D027C3">
        <w:rPr>
          <w:b/>
        </w:rPr>
        <w:t>No</w:t>
      </w:r>
      <w:r>
        <w:t xml:space="preserve"> to </w:t>
      </w:r>
      <w:r w:rsidRPr="00D027C3">
        <w:rPr>
          <w:b/>
        </w:rPr>
        <w:t>Yes</w:t>
      </w:r>
      <w:r>
        <w:t>.</w:t>
      </w:r>
    </w:p>
    <w:p w14:paraId="1EEC8850" w14:textId="77777777" w:rsidR="00D027C3" w:rsidRDefault="00D027C3" w:rsidP="00D027C3">
      <w:pPr>
        <w:pStyle w:val="LabStepScreenshotLevel2"/>
      </w:pPr>
      <w:r>
        <w:lastRenderedPageBreak/>
        <w:drawing>
          <wp:inline distT="0" distB="0" distL="0" distR="0" wp14:anchorId="36880E68" wp14:editId="1C9D8EFD">
            <wp:extent cx="3054096" cy="218541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5_overview.png"/>
                    <pic:cNvPicPr/>
                  </pic:nvPicPr>
                  <pic:blipFill>
                    <a:blip r:embed="rId73">
                      <a:extLst>
                        <a:ext uri="{28A0092B-C50C-407E-A947-70E740481C1C}">
                          <a14:useLocalDpi xmlns:a14="http://schemas.microsoft.com/office/drawing/2010/main" val="0"/>
                        </a:ext>
                      </a:extLst>
                    </a:blip>
                    <a:stretch>
                      <a:fillRect/>
                    </a:stretch>
                  </pic:blipFill>
                  <pic:spPr>
                    <a:xfrm>
                      <a:off x="0" y="0"/>
                      <a:ext cx="3054096" cy="2185416"/>
                    </a:xfrm>
                    <a:prstGeom prst="rect">
                      <a:avLst/>
                    </a:prstGeom>
                  </pic:spPr>
                </pic:pic>
              </a:graphicData>
            </a:graphic>
          </wp:inline>
        </w:drawing>
      </w:r>
    </w:p>
    <w:p w14:paraId="733615D7" w14:textId="77777777" w:rsidR="004551B6" w:rsidRDefault="004551B6" w:rsidP="004551B6">
      <w:pPr>
        <w:pStyle w:val="LabStepNumberedLevel2"/>
      </w:pPr>
      <w:r>
        <w:t xml:space="preserve">Click </w:t>
      </w:r>
      <w:r w:rsidRPr="004551B6">
        <w:rPr>
          <w:b/>
        </w:rPr>
        <w:t>Save</w:t>
      </w:r>
      <w:r>
        <w:t xml:space="preserve">. The link to the </w:t>
      </w:r>
      <w:r w:rsidRPr="004551B6">
        <w:rPr>
          <w:b/>
        </w:rPr>
        <w:t>Site Pages</w:t>
      </w:r>
      <w:r>
        <w:t xml:space="preserve"> is now on the left navigation bar.</w:t>
      </w:r>
    </w:p>
    <w:p w14:paraId="3A7ACF50" w14:textId="3D17EB7C" w:rsidR="00586757" w:rsidRDefault="004551B6" w:rsidP="0095067A">
      <w:pPr>
        <w:pStyle w:val="LabStepScreenshotLevel2"/>
      </w:pPr>
      <w:r>
        <w:drawing>
          <wp:inline distT="0" distB="0" distL="0" distR="0" wp14:anchorId="63834644" wp14:editId="3E2B8E0C">
            <wp:extent cx="914479" cy="1379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6_overview.png"/>
                    <pic:cNvPicPr/>
                  </pic:nvPicPr>
                  <pic:blipFill>
                    <a:blip r:embed="rId74">
                      <a:extLst>
                        <a:ext uri="{28A0092B-C50C-407E-A947-70E740481C1C}">
                          <a14:useLocalDpi xmlns:a14="http://schemas.microsoft.com/office/drawing/2010/main" val="0"/>
                        </a:ext>
                      </a:extLst>
                    </a:blip>
                    <a:stretch>
                      <a:fillRect/>
                    </a:stretch>
                  </pic:blipFill>
                  <pic:spPr>
                    <a:xfrm>
                      <a:off x="0" y="0"/>
                      <a:ext cx="914479" cy="1379340"/>
                    </a:xfrm>
                    <a:prstGeom prst="rect">
                      <a:avLst/>
                    </a:prstGeom>
                  </pic:spPr>
                </pic:pic>
              </a:graphicData>
            </a:graphic>
          </wp:inline>
        </w:drawing>
      </w:r>
    </w:p>
    <w:p w14:paraId="59B1CD36" w14:textId="151A704E" w:rsidR="0095067A" w:rsidRPr="00717C71" w:rsidRDefault="0095067A" w:rsidP="0095067A">
      <w:pPr>
        <w:pStyle w:val="LabExerciseCallout"/>
      </w:pPr>
      <w:r>
        <w:t>You have now completed this lab exercise.</w:t>
      </w:r>
    </w:p>
    <w:sectPr w:rsidR="0095067A" w:rsidRPr="00717C71"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5EF0C" w14:textId="77777777" w:rsidR="00E71255" w:rsidRDefault="00E71255" w:rsidP="002754DA">
      <w:pPr>
        <w:spacing w:before="0" w:after="0"/>
      </w:pPr>
      <w:r>
        <w:separator/>
      </w:r>
    </w:p>
  </w:endnote>
  <w:endnote w:type="continuationSeparator" w:id="0">
    <w:p w14:paraId="3C615359" w14:textId="77777777" w:rsidR="00E71255" w:rsidRDefault="00E7125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90519" w14:textId="77777777" w:rsidR="00E71255" w:rsidRDefault="00E71255" w:rsidP="002754DA">
      <w:pPr>
        <w:spacing w:before="0" w:after="0"/>
      </w:pPr>
      <w:r>
        <w:separator/>
      </w:r>
    </w:p>
  </w:footnote>
  <w:footnote w:type="continuationSeparator" w:id="0">
    <w:p w14:paraId="7BDCDC5A" w14:textId="77777777" w:rsidR="00E71255" w:rsidRDefault="00E71255"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nsid w:val="2946127D"/>
    <w:multiLevelType w:val="multilevel"/>
    <w:tmpl w:val="A70A9C82"/>
    <w:numStyleLink w:val="LabStepsTemplate"/>
  </w:abstractNum>
  <w:abstractNum w:abstractNumId="4">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1"/>
  </w:num>
  <w:num w:numId="5">
    <w:abstractNumId w:val="15"/>
  </w:num>
  <w:num w:numId="6">
    <w:abstractNumId w:val="6"/>
  </w:num>
  <w:num w:numId="7">
    <w:abstractNumId w:val="18"/>
  </w:num>
  <w:num w:numId="8">
    <w:abstractNumId w:val="1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2"/>
  </w:num>
  <w:num w:numId="16">
    <w:abstractNumId w:val="3"/>
  </w:num>
  <w:num w:numId="17">
    <w:abstractNumId w:val="0"/>
  </w:num>
  <w:num w:numId="18">
    <w:abstractNumId w:val="14"/>
  </w:num>
  <w:num w:numId="19">
    <w:abstractNumId w:val="13"/>
  </w:num>
  <w:num w:numId="20">
    <w:abstractNumId w:val="17"/>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14"/>
    <w:rsid w:val="00002196"/>
    <w:rsid w:val="00002DAF"/>
    <w:rsid w:val="00002E76"/>
    <w:rsid w:val="00004E25"/>
    <w:rsid w:val="0001175E"/>
    <w:rsid w:val="0001261E"/>
    <w:rsid w:val="00012AC2"/>
    <w:rsid w:val="00013025"/>
    <w:rsid w:val="00022A68"/>
    <w:rsid w:val="000237DD"/>
    <w:rsid w:val="00024303"/>
    <w:rsid w:val="000243F6"/>
    <w:rsid w:val="00025154"/>
    <w:rsid w:val="000267E9"/>
    <w:rsid w:val="00030FBC"/>
    <w:rsid w:val="0003297B"/>
    <w:rsid w:val="00035B56"/>
    <w:rsid w:val="00044476"/>
    <w:rsid w:val="00051385"/>
    <w:rsid w:val="00053D28"/>
    <w:rsid w:val="000543B3"/>
    <w:rsid w:val="0005481F"/>
    <w:rsid w:val="000549B4"/>
    <w:rsid w:val="00055D96"/>
    <w:rsid w:val="00060FF0"/>
    <w:rsid w:val="00062720"/>
    <w:rsid w:val="00062D18"/>
    <w:rsid w:val="00063B7E"/>
    <w:rsid w:val="000648A1"/>
    <w:rsid w:val="00065A75"/>
    <w:rsid w:val="000671A9"/>
    <w:rsid w:val="00075BE6"/>
    <w:rsid w:val="00076D5F"/>
    <w:rsid w:val="00082C8E"/>
    <w:rsid w:val="00086439"/>
    <w:rsid w:val="0009020D"/>
    <w:rsid w:val="00090A5A"/>
    <w:rsid w:val="0009187F"/>
    <w:rsid w:val="000922A9"/>
    <w:rsid w:val="00094734"/>
    <w:rsid w:val="00094852"/>
    <w:rsid w:val="0009526E"/>
    <w:rsid w:val="000A009C"/>
    <w:rsid w:val="000A019A"/>
    <w:rsid w:val="000A0FB8"/>
    <w:rsid w:val="000A4D31"/>
    <w:rsid w:val="000A7A3A"/>
    <w:rsid w:val="000B09A5"/>
    <w:rsid w:val="000B4798"/>
    <w:rsid w:val="000B57E1"/>
    <w:rsid w:val="000B624B"/>
    <w:rsid w:val="000B79FD"/>
    <w:rsid w:val="000C1185"/>
    <w:rsid w:val="000C1E01"/>
    <w:rsid w:val="000C2FBE"/>
    <w:rsid w:val="000C490A"/>
    <w:rsid w:val="000C54C2"/>
    <w:rsid w:val="000C7ADF"/>
    <w:rsid w:val="000C7F23"/>
    <w:rsid w:val="000D03DE"/>
    <w:rsid w:val="000D1A57"/>
    <w:rsid w:val="000D1CE4"/>
    <w:rsid w:val="000D3103"/>
    <w:rsid w:val="000D4D18"/>
    <w:rsid w:val="000E07C4"/>
    <w:rsid w:val="000E4786"/>
    <w:rsid w:val="000F11E6"/>
    <w:rsid w:val="000F23A7"/>
    <w:rsid w:val="000F2E8E"/>
    <w:rsid w:val="000F3AD0"/>
    <w:rsid w:val="000F42D6"/>
    <w:rsid w:val="0010217F"/>
    <w:rsid w:val="0010480B"/>
    <w:rsid w:val="0011020C"/>
    <w:rsid w:val="00110EC0"/>
    <w:rsid w:val="001128F7"/>
    <w:rsid w:val="00115855"/>
    <w:rsid w:val="00115A48"/>
    <w:rsid w:val="00123521"/>
    <w:rsid w:val="00123729"/>
    <w:rsid w:val="00123A37"/>
    <w:rsid w:val="00123F7D"/>
    <w:rsid w:val="00124BE4"/>
    <w:rsid w:val="001270C2"/>
    <w:rsid w:val="0012715F"/>
    <w:rsid w:val="001341AF"/>
    <w:rsid w:val="001356D7"/>
    <w:rsid w:val="00136813"/>
    <w:rsid w:val="00140317"/>
    <w:rsid w:val="00140A78"/>
    <w:rsid w:val="00141688"/>
    <w:rsid w:val="00151E41"/>
    <w:rsid w:val="00151F13"/>
    <w:rsid w:val="00151F34"/>
    <w:rsid w:val="001534FA"/>
    <w:rsid w:val="001550C4"/>
    <w:rsid w:val="001554D3"/>
    <w:rsid w:val="0015714F"/>
    <w:rsid w:val="00160C2C"/>
    <w:rsid w:val="00160EEF"/>
    <w:rsid w:val="00162568"/>
    <w:rsid w:val="0016348C"/>
    <w:rsid w:val="00164027"/>
    <w:rsid w:val="00164323"/>
    <w:rsid w:val="001644B7"/>
    <w:rsid w:val="001655DC"/>
    <w:rsid w:val="001657A8"/>
    <w:rsid w:val="0016603A"/>
    <w:rsid w:val="00166BA8"/>
    <w:rsid w:val="00171304"/>
    <w:rsid w:val="00171337"/>
    <w:rsid w:val="001719B3"/>
    <w:rsid w:val="001723EB"/>
    <w:rsid w:val="00172887"/>
    <w:rsid w:val="00173760"/>
    <w:rsid w:val="00173BFF"/>
    <w:rsid w:val="00174708"/>
    <w:rsid w:val="00174F4D"/>
    <w:rsid w:val="001760F5"/>
    <w:rsid w:val="001803DE"/>
    <w:rsid w:val="00182F32"/>
    <w:rsid w:val="001837F0"/>
    <w:rsid w:val="00186A31"/>
    <w:rsid w:val="0018781F"/>
    <w:rsid w:val="001908DD"/>
    <w:rsid w:val="00190D86"/>
    <w:rsid w:val="0019249E"/>
    <w:rsid w:val="00194341"/>
    <w:rsid w:val="00194AEA"/>
    <w:rsid w:val="00194E98"/>
    <w:rsid w:val="001969F7"/>
    <w:rsid w:val="001969FE"/>
    <w:rsid w:val="00196E4F"/>
    <w:rsid w:val="001A13FC"/>
    <w:rsid w:val="001A3C36"/>
    <w:rsid w:val="001A4347"/>
    <w:rsid w:val="001B176D"/>
    <w:rsid w:val="001B4735"/>
    <w:rsid w:val="001B60FC"/>
    <w:rsid w:val="001C2975"/>
    <w:rsid w:val="001C3C48"/>
    <w:rsid w:val="001C6B5E"/>
    <w:rsid w:val="001C772B"/>
    <w:rsid w:val="001D3A39"/>
    <w:rsid w:val="001D3AC4"/>
    <w:rsid w:val="001D5ACC"/>
    <w:rsid w:val="001D6F39"/>
    <w:rsid w:val="001E2DF2"/>
    <w:rsid w:val="001E55CC"/>
    <w:rsid w:val="001E5870"/>
    <w:rsid w:val="001E5FC6"/>
    <w:rsid w:val="001E6C86"/>
    <w:rsid w:val="001E73CB"/>
    <w:rsid w:val="001E7439"/>
    <w:rsid w:val="001E7480"/>
    <w:rsid w:val="001F1365"/>
    <w:rsid w:val="001F3330"/>
    <w:rsid w:val="001F483B"/>
    <w:rsid w:val="001F71EE"/>
    <w:rsid w:val="001F77DA"/>
    <w:rsid w:val="002029C3"/>
    <w:rsid w:val="00207F56"/>
    <w:rsid w:val="00210A96"/>
    <w:rsid w:val="0021154E"/>
    <w:rsid w:val="002122E2"/>
    <w:rsid w:val="00214D5C"/>
    <w:rsid w:val="00216298"/>
    <w:rsid w:val="00216537"/>
    <w:rsid w:val="00216542"/>
    <w:rsid w:val="00221821"/>
    <w:rsid w:val="002219AE"/>
    <w:rsid w:val="00223F3A"/>
    <w:rsid w:val="002243BC"/>
    <w:rsid w:val="00225D1A"/>
    <w:rsid w:val="00226C32"/>
    <w:rsid w:val="00226EB8"/>
    <w:rsid w:val="00230CD9"/>
    <w:rsid w:val="00231D57"/>
    <w:rsid w:val="00234111"/>
    <w:rsid w:val="00235EB6"/>
    <w:rsid w:val="00236E29"/>
    <w:rsid w:val="002372A9"/>
    <w:rsid w:val="00237391"/>
    <w:rsid w:val="002376C5"/>
    <w:rsid w:val="00237EA6"/>
    <w:rsid w:val="002418C6"/>
    <w:rsid w:val="00242A8B"/>
    <w:rsid w:val="00243A3C"/>
    <w:rsid w:val="00243BF1"/>
    <w:rsid w:val="002456B9"/>
    <w:rsid w:val="002460AD"/>
    <w:rsid w:val="0024711C"/>
    <w:rsid w:val="002505FA"/>
    <w:rsid w:val="002508CA"/>
    <w:rsid w:val="0025121C"/>
    <w:rsid w:val="0025429B"/>
    <w:rsid w:val="0026274E"/>
    <w:rsid w:val="002646DD"/>
    <w:rsid w:val="00265968"/>
    <w:rsid w:val="00273BA6"/>
    <w:rsid w:val="00273F7D"/>
    <w:rsid w:val="002754DA"/>
    <w:rsid w:val="00280DE4"/>
    <w:rsid w:val="002820B9"/>
    <w:rsid w:val="00283D43"/>
    <w:rsid w:val="00286E1A"/>
    <w:rsid w:val="00287864"/>
    <w:rsid w:val="00291557"/>
    <w:rsid w:val="002916E3"/>
    <w:rsid w:val="002930AF"/>
    <w:rsid w:val="002955B0"/>
    <w:rsid w:val="00296446"/>
    <w:rsid w:val="00297C7A"/>
    <w:rsid w:val="002A240C"/>
    <w:rsid w:val="002B17AB"/>
    <w:rsid w:val="002B23D0"/>
    <w:rsid w:val="002B29CA"/>
    <w:rsid w:val="002B50BA"/>
    <w:rsid w:val="002C309E"/>
    <w:rsid w:val="002C4FFD"/>
    <w:rsid w:val="002C50A3"/>
    <w:rsid w:val="002C55E0"/>
    <w:rsid w:val="002C55FF"/>
    <w:rsid w:val="002C5CBE"/>
    <w:rsid w:val="002C647E"/>
    <w:rsid w:val="002C6C32"/>
    <w:rsid w:val="002C6DDC"/>
    <w:rsid w:val="002D3710"/>
    <w:rsid w:val="002D610F"/>
    <w:rsid w:val="002E013C"/>
    <w:rsid w:val="002E035E"/>
    <w:rsid w:val="002E1696"/>
    <w:rsid w:val="002E1C5A"/>
    <w:rsid w:val="002E259F"/>
    <w:rsid w:val="002E3602"/>
    <w:rsid w:val="002E3E0E"/>
    <w:rsid w:val="002E607B"/>
    <w:rsid w:val="002E66B3"/>
    <w:rsid w:val="002F2748"/>
    <w:rsid w:val="002F3DA9"/>
    <w:rsid w:val="002F43D0"/>
    <w:rsid w:val="002F45AA"/>
    <w:rsid w:val="00301D55"/>
    <w:rsid w:val="0030388D"/>
    <w:rsid w:val="00306C54"/>
    <w:rsid w:val="00307288"/>
    <w:rsid w:val="00311545"/>
    <w:rsid w:val="00311AA7"/>
    <w:rsid w:val="00311BE1"/>
    <w:rsid w:val="00313795"/>
    <w:rsid w:val="00316198"/>
    <w:rsid w:val="003162EB"/>
    <w:rsid w:val="0031741B"/>
    <w:rsid w:val="0032049E"/>
    <w:rsid w:val="00320CBC"/>
    <w:rsid w:val="00320E57"/>
    <w:rsid w:val="00327730"/>
    <w:rsid w:val="00327AA9"/>
    <w:rsid w:val="00332E9D"/>
    <w:rsid w:val="00333042"/>
    <w:rsid w:val="00336460"/>
    <w:rsid w:val="00337DD3"/>
    <w:rsid w:val="00343C82"/>
    <w:rsid w:val="0034473E"/>
    <w:rsid w:val="00347559"/>
    <w:rsid w:val="003478EE"/>
    <w:rsid w:val="00352455"/>
    <w:rsid w:val="0035550E"/>
    <w:rsid w:val="003560BC"/>
    <w:rsid w:val="003578DE"/>
    <w:rsid w:val="00361340"/>
    <w:rsid w:val="0036388E"/>
    <w:rsid w:val="00364378"/>
    <w:rsid w:val="00367C9B"/>
    <w:rsid w:val="00371932"/>
    <w:rsid w:val="00373A63"/>
    <w:rsid w:val="00375B29"/>
    <w:rsid w:val="00376464"/>
    <w:rsid w:val="003775F8"/>
    <w:rsid w:val="00382EF6"/>
    <w:rsid w:val="00383468"/>
    <w:rsid w:val="00385AFA"/>
    <w:rsid w:val="00385D68"/>
    <w:rsid w:val="00385E7E"/>
    <w:rsid w:val="00393EFF"/>
    <w:rsid w:val="0039479E"/>
    <w:rsid w:val="003A12E3"/>
    <w:rsid w:val="003A6D85"/>
    <w:rsid w:val="003A72D0"/>
    <w:rsid w:val="003B1609"/>
    <w:rsid w:val="003B37A2"/>
    <w:rsid w:val="003B5059"/>
    <w:rsid w:val="003B509E"/>
    <w:rsid w:val="003B5113"/>
    <w:rsid w:val="003B678A"/>
    <w:rsid w:val="003B6B6E"/>
    <w:rsid w:val="003B6E62"/>
    <w:rsid w:val="003C07F1"/>
    <w:rsid w:val="003C292D"/>
    <w:rsid w:val="003C5D20"/>
    <w:rsid w:val="003C621A"/>
    <w:rsid w:val="003C6F9B"/>
    <w:rsid w:val="003D1045"/>
    <w:rsid w:val="003D3C88"/>
    <w:rsid w:val="003D46DA"/>
    <w:rsid w:val="003D4A36"/>
    <w:rsid w:val="003D513A"/>
    <w:rsid w:val="003D5DA6"/>
    <w:rsid w:val="003E0A9B"/>
    <w:rsid w:val="003E2783"/>
    <w:rsid w:val="003E3149"/>
    <w:rsid w:val="003E37BD"/>
    <w:rsid w:val="003E5330"/>
    <w:rsid w:val="003E53A5"/>
    <w:rsid w:val="003F0F35"/>
    <w:rsid w:val="003F2443"/>
    <w:rsid w:val="003F2EDC"/>
    <w:rsid w:val="003F39E0"/>
    <w:rsid w:val="003F4C3B"/>
    <w:rsid w:val="003F5A06"/>
    <w:rsid w:val="00400DC5"/>
    <w:rsid w:val="0040576B"/>
    <w:rsid w:val="00407645"/>
    <w:rsid w:val="00407EB8"/>
    <w:rsid w:val="00414108"/>
    <w:rsid w:val="004173E4"/>
    <w:rsid w:val="00420477"/>
    <w:rsid w:val="00420D38"/>
    <w:rsid w:val="00424D96"/>
    <w:rsid w:val="00427A68"/>
    <w:rsid w:val="00427CAF"/>
    <w:rsid w:val="00431C2F"/>
    <w:rsid w:val="004327E9"/>
    <w:rsid w:val="004336CC"/>
    <w:rsid w:val="0043657B"/>
    <w:rsid w:val="00437D88"/>
    <w:rsid w:val="004402EC"/>
    <w:rsid w:val="00442287"/>
    <w:rsid w:val="004443E5"/>
    <w:rsid w:val="00445241"/>
    <w:rsid w:val="00445520"/>
    <w:rsid w:val="00445AD6"/>
    <w:rsid w:val="00445F5C"/>
    <w:rsid w:val="00446B8D"/>
    <w:rsid w:val="00451513"/>
    <w:rsid w:val="004517F8"/>
    <w:rsid w:val="00452A12"/>
    <w:rsid w:val="00453C39"/>
    <w:rsid w:val="004551B6"/>
    <w:rsid w:val="0045749C"/>
    <w:rsid w:val="00461713"/>
    <w:rsid w:val="00464F96"/>
    <w:rsid w:val="004651A2"/>
    <w:rsid w:val="0046679B"/>
    <w:rsid w:val="004672ED"/>
    <w:rsid w:val="00471CFC"/>
    <w:rsid w:val="004743A6"/>
    <w:rsid w:val="00474799"/>
    <w:rsid w:val="00474C23"/>
    <w:rsid w:val="00476E46"/>
    <w:rsid w:val="004779F5"/>
    <w:rsid w:val="0048094A"/>
    <w:rsid w:val="00481358"/>
    <w:rsid w:val="00482B10"/>
    <w:rsid w:val="004838B2"/>
    <w:rsid w:val="0048419A"/>
    <w:rsid w:val="00484260"/>
    <w:rsid w:val="004879DF"/>
    <w:rsid w:val="00487D07"/>
    <w:rsid w:val="00487E47"/>
    <w:rsid w:val="004901DA"/>
    <w:rsid w:val="004907ED"/>
    <w:rsid w:val="0049315D"/>
    <w:rsid w:val="004941C7"/>
    <w:rsid w:val="0049441A"/>
    <w:rsid w:val="004946E2"/>
    <w:rsid w:val="0049722B"/>
    <w:rsid w:val="004A0344"/>
    <w:rsid w:val="004A3B04"/>
    <w:rsid w:val="004A5263"/>
    <w:rsid w:val="004A66FA"/>
    <w:rsid w:val="004A7C45"/>
    <w:rsid w:val="004B1760"/>
    <w:rsid w:val="004B2700"/>
    <w:rsid w:val="004B53D4"/>
    <w:rsid w:val="004B575F"/>
    <w:rsid w:val="004B75D9"/>
    <w:rsid w:val="004C1CA8"/>
    <w:rsid w:val="004C2901"/>
    <w:rsid w:val="004C6400"/>
    <w:rsid w:val="004C7D6E"/>
    <w:rsid w:val="004C7F7F"/>
    <w:rsid w:val="004D2050"/>
    <w:rsid w:val="004D327D"/>
    <w:rsid w:val="004D3A39"/>
    <w:rsid w:val="004D4DC8"/>
    <w:rsid w:val="004D55F2"/>
    <w:rsid w:val="004D5B0F"/>
    <w:rsid w:val="004D645F"/>
    <w:rsid w:val="004D6725"/>
    <w:rsid w:val="004D71F4"/>
    <w:rsid w:val="004D75A3"/>
    <w:rsid w:val="004E1CBF"/>
    <w:rsid w:val="004E3B42"/>
    <w:rsid w:val="004E45B9"/>
    <w:rsid w:val="004E62A0"/>
    <w:rsid w:val="004F13B3"/>
    <w:rsid w:val="004F1E4C"/>
    <w:rsid w:val="004F1EDA"/>
    <w:rsid w:val="004F54BD"/>
    <w:rsid w:val="004F5765"/>
    <w:rsid w:val="005026B2"/>
    <w:rsid w:val="00504620"/>
    <w:rsid w:val="00504685"/>
    <w:rsid w:val="0050658A"/>
    <w:rsid w:val="00506C5D"/>
    <w:rsid w:val="0050746C"/>
    <w:rsid w:val="005106D7"/>
    <w:rsid w:val="00513B9D"/>
    <w:rsid w:val="00513EAD"/>
    <w:rsid w:val="0051400B"/>
    <w:rsid w:val="00515C63"/>
    <w:rsid w:val="00516D14"/>
    <w:rsid w:val="0052133B"/>
    <w:rsid w:val="005263D1"/>
    <w:rsid w:val="005273F3"/>
    <w:rsid w:val="0053493F"/>
    <w:rsid w:val="00536A2B"/>
    <w:rsid w:val="00536EA7"/>
    <w:rsid w:val="00537866"/>
    <w:rsid w:val="00537DAD"/>
    <w:rsid w:val="00540A9A"/>
    <w:rsid w:val="00540DF9"/>
    <w:rsid w:val="00541161"/>
    <w:rsid w:val="005428BD"/>
    <w:rsid w:val="00542FC3"/>
    <w:rsid w:val="0054706C"/>
    <w:rsid w:val="005471C5"/>
    <w:rsid w:val="00547C64"/>
    <w:rsid w:val="00550D20"/>
    <w:rsid w:val="00551888"/>
    <w:rsid w:val="00551DC5"/>
    <w:rsid w:val="00551DFA"/>
    <w:rsid w:val="005525EB"/>
    <w:rsid w:val="00553C80"/>
    <w:rsid w:val="00554D5C"/>
    <w:rsid w:val="00560F81"/>
    <w:rsid w:val="00565229"/>
    <w:rsid w:val="00566732"/>
    <w:rsid w:val="005710D5"/>
    <w:rsid w:val="005716C3"/>
    <w:rsid w:val="0057247C"/>
    <w:rsid w:val="0057345F"/>
    <w:rsid w:val="00574574"/>
    <w:rsid w:val="00580480"/>
    <w:rsid w:val="0058123A"/>
    <w:rsid w:val="00586757"/>
    <w:rsid w:val="00586BD0"/>
    <w:rsid w:val="0058773B"/>
    <w:rsid w:val="00592DAA"/>
    <w:rsid w:val="00597127"/>
    <w:rsid w:val="005A0113"/>
    <w:rsid w:val="005A0E17"/>
    <w:rsid w:val="005A2DD0"/>
    <w:rsid w:val="005A3A17"/>
    <w:rsid w:val="005A3E02"/>
    <w:rsid w:val="005A455C"/>
    <w:rsid w:val="005A4563"/>
    <w:rsid w:val="005A5558"/>
    <w:rsid w:val="005A6AEF"/>
    <w:rsid w:val="005A6D5F"/>
    <w:rsid w:val="005B2865"/>
    <w:rsid w:val="005B3195"/>
    <w:rsid w:val="005B684C"/>
    <w:rsid w:val="005B6F90"/>
    <w:rsid w:val="005B7FA7"/>
    <w:rsid w:val="005C03B9"/>
    <w:rsid w:val="005C1BF8"/>
    <w:rsid w:val="005C3A17"/>
    <w:rsid w:val="005C3A90"/>
    <w:rsid w:val="005C7E86"/>
    <w:rsid w:val="005C7FC8"/>
    <w:rsid w:val="005D0297"/>
    <w:rsid w:val="005D1F9D"/>
    <w:rsid w:val="005D380A"/>
    <w:rsid w:val="005D3854"/>
    <w:rsid w:val="005D3871"/>
    <w:rsid w:val="005D6A53"/>
    <w:rsid w:val="005E054A"/>
    <w:rsid w:val="005E0D54"/>
    <w:rsid w:val="005E161C"/>
    <w:rsid w:val="005E174D"/>
    <w:rsid w:val="005E2D1A"/>
    <w:rsid w:val="005E3B38"/>
    <w:rsid w:val="005E7687"/>
    <w:rsid w:val="005E79AF"/>
    <w:rsid w:val="005F03A0"/>
    <w:rsid w:val="005F0DB2"/>
    <w:rsid w:val="005F2CE3"/>
    <w:rsid w:val="005F339E"/>
    <w:rsid w:val="005F39DC"/>
    <w:rsid w:val="005F7297"/>
    <w:rsid w:val="00601E9E"/>
    <w:rsid w:val="00605DCB"/>
    <w:rsid w:val="00611942"/>
    <w:rsid w:val="00612154"/>
    <w:rsid w:val="00612E92"/>
    <w:rsid w:val="006133C4"/>
    <w:rsid w:val="00614156"/>
    <w:rsid w:val="00616430"/>
    <w:rsid w:val="00617569"/>
    <w:rsid w:val="00620888"/>
    <w:rsid w:val="00620ACC"/>
    <w:rsid w:val="00622D12"/>
    <w:rsid w:val="0062423F"/>
    <w:rsid w:val="00625F0D"/>
    <w:rsid w:val="00626932"/>
    <w:rsid w:val="0062789E"/>
    <w:rsid w:val="006316FA"/>
    <w:rsid w:val="00632485"/>
    <w:rsid w:val="0063290F"/>
    <w:rsid w:val="0063362B"/>
    <w:rsid w:val="00635CD7"/>
    <w:rsid w:val="00635F63"/>
    <w:rsid w:val="00641D32"/>
    <w:rsid w:val="00643F55"/>
    <w:rsid w:val="00645A1A"/>
    <w:rsid w:val="00645BB8"/>
    <w:rsid w:val="00650ACD"/>
    <w:rsid w:val="00650E39"/>
    <w:rsid w:val="00654F8F"/>
    <w:rsid w:val="0065756C"/>
    <w:rsid w:val="0066042A"/>
    <w:rsid w:val="00660AF2"/>
    <w:rsid w:val="00660FAC"/>
    <w:rsid w:val="0066179E"/>
    <w:rsid w:val="00663494"/>
    <w:rsid w:val="006636A8"/>
    <w:rsid w:val="00663B5B"/>
    <w:rsid w:val="006649DB"/>
    <w:rsid w:val="00664E4C"/>
    <w:rsid w:val="00667284"/>
    <w:rsid w:val="00667328"/>
    <w:rsid w:val="006674D1"/>
    <w:rsid w:val="00667B58"/>
    <w:rsid w:val="00671D5B"/>
    <w:rsid w:val="006726F7"/>
    <w:rsid w:val="0067350A"/>
    <w:rsid w:val="00674E32"/>
    <w:rsid w:val="00674ED6"/>
    <w:rsid w:val="006770D0"/>
    <w:rsid w:val="0067766A"/>
    <w:rsid w:val="00677B60"/>
    <w:rsid w:val="00680F4F"/>
    <w:rsid w:val="00682EF3"/>
    <w:rsid w:val="00682FC7"/>
    <w:rsid w:val="00686CA6"/>
    <w:rsid w:val="0069092F"/>
    <w:rsid w:val="00690968"/>
    <w:rsid w:val="00692AFB"/>
    <w:rsid w:val="0069598A"/>
    <w:rsid w:val="006A020F"/>
    <w:rsid w:val="006A105B"/>
    <w:rsid w:val="006A1BD0"/>
    <w:rsid w:val="006A29F5"/>
    <w:rsid w:val="006A2A50"/>
    <w:rsid w:val="006A6E71"/>
    <w:rsid w:val="006B07C3"/>
    <w:rsid w:val="006B238A"/>
    <w:rsid w:val="006B25FA"/>
    <w:rsid w:val="006B4C3F"/>
    <w:rsid w:val="006B6F43"/>
    <w:rsid w:val="006B73DD"/>
    <w:rsid w:val="006C0157"/>
    <w:rsid w:val="006C0587"/>
    <w:rsid w:val="006C0658"/>
    <w:rsid w:val="006C1197"/>
    <w:rsid w:val="006C1CB2"/>
    <w:rsid w:val="006C3616"/>
    <w:rsid w:val="006C3796"/>
    <w:rsid w:val="006C3E0A"/>
    <w:rsid w:val="006C4B76"/>
    <w:rsid w:val="006C5C78"/>
    <w:rsid w:val="006C673B"/>
    <w:rsid w:val="006C6DC9"/>
    <w:rsid w:val="006D1BB7"/>
    <w:rsid w:val="006D244E"/>
    <w:rsid w:val="006D3EFD"/>
    <w:rsid w:val="006D50A5"/>
    <w:rsid w:val="006D5B30"/>
    <w:rsid w:val="006D771C"/>
    <w:rsid w:val="006E0AE3"/>
    <w:rsid w:val="006E2469"/>
    <w:rsid w:val="006E35FB"/>
    <w:rsid w:val="006E3BD3"/>
    <w:rsid w:val="006E5188"/>
    <w:rsid w:val="006E6A72"/>
    <w:rsid w:val="006F0F27"/>
    <w:rsid w:val="006F13F6"/>
    <w:rsid w:val="006F404B"/>
    <w:rsid w:val="006F58EB"/>
    <w:rsid w:val="006F64F9"/>
    <w:rsid w:val="0070089C"/>
    <w:rsid w:val="00701062"/>
    <w:rsid w:val="00701363"/>
    <w:rsid w:val="007028E9"/>
    <w:rsid w:val="00706917"/>
    <w:rsid w:val="007075E3"/>
    <w:rsid w:val="00711C05"/>
    <w:rsid w:val="00713E79"/>
    <w:rsid w:val="00714544"/>
    <w:rsid w:val="007163AC"/>
    <w:rsid w:val="00716E85"/>
    <w:rsid w:val="00717C71"/>
    <w:rsid w:val="00722F5D"/>
    <w:rsid w:val="00725651"/>
    <w:rsid w:val="00726591"/>
    <w:rsid w:val="0072738D"/>
    <w:rsid w:val="00737FD5"/>
    <w:rsid w:val="00740261"/>
    <w:rsid w:val="00740358"/>
    <w:rsid w:val="00740CA3"/>
    <w:rsid w:val="00741895"/>
    <w:rsid w:val="00743460"/>
    <w:rsid w:val="007442CF"/>
    <w:rsid w:val="00744A5F"/>
    <w:rsid w:val="00747129"/>
    <w:rsid w:val="007508E5"/>
    <w:rsid w:val="00750FD7"/>
    <w:rsid w:val="0075222B"/>
    <w:rsid w:val="00754D76"/>
    <w:rsid w:val="007559F7"/>
    <w:rsid w:val="00756C10"/>
    <w:rsid w:val="00757699"/>
    <w:rsid w:val="007600AD"/>
    <w:rsid w:val="00760BE2"/>
    <w:rsid w:val="0076162E"/>
    <w:rsid w:val="0076294A"/>
    <w:rsid w:val="00763A47"/>
    <w:rsid w:val="007644DF"/>
    <w:rsid w:val="0076526D"/>
    <w:rsid w:val="007663EB"/>
    <w:rsid w:val="007675FE"/>
    <w:rsid w:val="00770735"/>
    <w:rsid w:val="00775039"/>
    <w:rsid w:val="00775A11"/>
    <w:rsid w:val="00783926"/>
    <w:rsid w:val="007839F3"/>
    <w:rsid w:val="0078763B"/>
    <w:rsid w:val="0079057B"/>
    <w:rsid w:val="00793D21"/>
    <w:rsid w:val="007A11C1"/>
    <w:rsid w:val="007A2E8C"/>
    <w:rsid w:val="007A3111"/>
    <w:rsid w:val="007A3D0E"/>
    <w:rsid w:val="007A4113"/>
    <w:rsid w:val="007A4537"/>
    <w:rsid w:val="007A6FDB"/>
    <w:rsid w:val="007A7B3A"/>
    <w:rsid w:val="007B63AE"/>
    <w:rsid w:val="007B648F"/>
    <w:rsid w:val="007B7A5B"/>
    <w:rsid w:val="007B7BB7"/>
    <w:rsid w:val="007C1A78"/>
    <w:rsid w:val="007C5EF6"/>
    <w:rsid w:val="007C62DF"/>
    <w:rsid w:val="007C731A"/>
    <w:rsid w:val="007D2014"/>
    <w:rsid w:val="007D3352"/>
    <w:rsid w:val="007D37E5"/>
    <w:rsid w:val="007D72B4"/>
    <w:rsid w:val="007E1D6B"/>
    <w:rsid w:val="007E240B"/>
    <w:rsid w:val="007E2799"/>
    <w:rsid w:val="007E3448"/>
    <w:rsid w:val="007E3BB6"/>
    <w:rsid w:val="007E54CD"/>
    <w:rsid w:val="007E5A7C"/>
    <w:rsid w:val="007F2CD4"/>
    <w:rsid w:val="007F37E8"/>
    <w:rsid w:val="007F5766"/>
    <w:rsid w:val="007F5E83"/>
    <w:rsid w:val="007F6EA4"/>
    <w:rsid w:val="0080133D"/>
    <w:rsid w:val="0080252D"/>
    <w:rsid w:val="00803B37"/>
    <w:rsid w:val="008114C7"/>
    <w:rsid w:val="00812026"/>
    <w:rsid w:val="00812AF5"/>
    <w:rsid w:val="0081358E"/>
    <w:rsid w:val="008237DD"/>
    <w:rsid w:val="00824234"/>
    <w:rsid w:val="00826149"/>
    <w:rsid w:val="0082672D"/>
    <w:rsid w:val="00826FF7"/>
    <w:rsid w:val="0082729D"/>
    <w:rsid w:val="008300A6"/>
    <w:rsid w:val="0083029D"/>
    <w:rsid w:val="00830A82"/>
    <w:rsid w:val="008313D2"/>
    <w:rsid w:val="00832C08"/>
    <w:rsid w:val="00841F3B"/>
    <w:rsid w:val="00845FAD"/>
    <w:rsid w:val="00846553"/>
    <w:rsid w:val="00846686"/>
    <w:rsid w:val="00850B81"/>
    <w:rsid w:val="008530CC"/>
    <w:rsid w:val="00856645"/>
    <w:rsid w:val="00856D72"/>
    <w:rsid w:val="008648D6"/>
    <w:rsid w:val="0086565F"/>
    <w:rsid w:val="00865AE4"/>
    <w:rsid w:val="008664E9"/>
    <w:rsid w:val="0086681C"/>
    <w:rsid w:val="00872981"/>
    <w:rsid w:val="008743F8"/>
    <w:rsid w:val="008750A4"/>
    <w:rsid w:val="00875937"/>
    <w:rsid w:val="00875D67"/>
    <w:rsid w:val="00880606"/>
    <w:rsid w:val="0088086D"/>
    <w:rsid w:val="00881C22"/>
    <w:rsid w:val="00893C82"/>
    <w:rsid w:val="008943B0"/>
    <w:rsid w:val="00897457"/>
    <w:rsid w:val="008A1B16"/>
    <w:rsid w:val="008A2BA0"/>
    <w:rsid w:val="008A2FE8"/>
    <w:rsid w:val="008A41D6"/>
    <w:rsid w:val="008A46D2"/>
    <w:rsid w:val="008A535B"/>
    <w:rsid w:val="008A642B"/>
    <w:rsid w:val="008A7318"/>
    <w:rsid w:val="008B074E"/>
    <w:rsid w:val="008B2406"/>
    <w:rsid w:val="008B697B"/>
    <w:rsid w:val="008C1139"/>
    <w:rsid w:val="008C17EA"/>
    <w:rsid w:val="008C1C05"/>
    <w:rsid w:val="008C564C"/>
    <w:rsid w:val="008C5FD2"/>
    <w:rsid w:val="008C7D92"/>
    <w:rsid w:val="008D054E"/>
    <w:rsid w:val="008D0899"/>
    <w:rsid w:val="008D261C"/>
    <w:rsid w:val="008D30B0"/>
    <w:rsid w:val="008D444D"/>
    <w:rsid w:val="008D4B18"/>
    <w:rsid w:val="008D6EDA"/>
    <w:rsid w:val="008D7243"/>
    <w:rsid w:val="008D7F27"/>
    <w:rsid w:val="008E072E"/>
    <w:rsid w:val="008E122A"/>
    <w:rsid w:val="008E1CE8"/>
    <w:rsid w:val="008E2B3F"/>
    <w:rsid w:val="008E3F36"/>
    <w:rsid w:val="008E5BFD"/>
    <w:rsid w:val="008E7197"/>
    <w:rsid w:val="008E7B37"/>
    <w:rsid w:val="008F29C7"/>
    <w:rsid w:val="009020FE"/>
    <w:rsid w:val="00902F51"/>
    <w:rsid w:val="00903B98"/>
    <w:rsid w:val="009043A2"/>
    <w:rsid w:val="009046B1"/>
    <w:rsid w:val="009062F1"/>
    <w:rsid w:val="009066D5"/>
    <w:rsid w:val="00906D85"/>
    <w:rsid w:val="0090725E"/>
    <w:rsid w:val="00907505"/>
    <w:rsid w:val="00913594"/>
    <w:rsid w:val="0091550E"/>
    <w:rsid w:val="00915A59"/>
    <w:rsid w:val="0091656E"/>
    <w:rsid w:val="00923A97"/>
    <w:rsid w:val="00925951"/>
    <w:rsid w:val="00925E86"/>
    <w:rsid w:val="009274C0"/>
    <w:rsid w:val="00927908"/>
    <w:rsid w:val="0093072F"/>
    <w:rsid w:val="00931080"/>
    <w:rsid w:val="0093135F"/>
    <w:rsid w:val="00931E3C"/>
    <w:rsid w:val="009335B4"/>
    <w:rsid w:val="0093512D"/>
    <w:rsid w:val="009422EE"/>
    <w:rsid w:val="009423B4"/>
    <w:rsid w:val="00944282"/>
    <w:rsid w:val="009459D2"/>
    <w:rsid w:val="0094765F"/>
    <w:rsid w:val="0095067A"/>
    <w:rsid w:val="0095110D"/>
    <w:rsid w:val="00951BD2"/>
    <w:rsid w:val="00951C8A"/>
    <w:rsid w:val="0095217F"/>
    <w:rsid w:val="009527D6"/>
    <w:rsid w:val="00952D73"/>
    <w:rsid w:val="009537AB"/>
    <w:rsid w:val="00956AB3"/>
    <w:rsid w:val="009572E9"/>
    <w:rsid w:val="009603B0"/>
    <w:rsid w:val="00960427"/>
    <w:rsid w:val="00961446"/>
    <w:rsid w:val="00961C7A"/>
    <w:rsid w:val="0096384D"/>
    <w:rsid w:val="00963A6A"/>
    <w:rsid w:val="00963AE0"/>
    <w:rsid w:val="00964D6A"/>
    <w:rsid w:val="00964DF1"/>
    <w:rsid w:val="00965536"/>
    <w:rsid w:val="00965C23"/>
    <w:rsid w:val="0096600F"/>
    <w:rsid w:val="00972318"/>
    <w:rsid w:val="00972959"/>
    <w:rsid w:val="009753EF"/>
    <w:rsid w:val="00976BFA"/>
    <w:rsid w:val="00977CCC"/>
    <w:rsid w:val="00981089"/>
    <w:rsid w:val="00985183"/>
    <w:rsid w:val="0098575B"/>
    <w:rsid w:val="00985A41"/>
    <w:rsid w:val="00990EBF"/>
    <w:rsid w:val="009A0730"/>
    <w:rsid w:val="009A073B"/>
    <w:rsid w:val="009A52BD"/>
    <w:rsid w:val="009A543F"/>
    <w:rsid w:val="009A5818"/>
    <w:rsid w:val="009A6074"/>
    <w:rsid w:val="009B1C95"/>
    <w:rsid w:val="009B275F"/>
    <w:rsid w:val="009B30C5"/>
    <w:rsid w:val="009B6463"/>
    <w:rsid w:val="009B688D"/>
    <w:rsid w:val="009C016D"/>
    <w:rsid w:val="009C3FB7"/>
    <w:rsid w:val="009C6E7B"/>
    <w:rsid w:val="009D14AB"/>
    <w:rsid w:val="009D168C"/>
    <w:rsid w:val="009D1C9A"/>
    <w:rsid w:val="009D22E7"/>
    <w:rsid w:val="009D553D"/>
    <w:rsid w:val="009E1990"/>
    <w:rsid w:val="009E2527"/>
    <w:rsid w:val="009E2AD2"/>
    <w:rsid w:val="009E5283"/>
    <w:rsid w:val="009E63C3"/>
    <w:rsid w:val="009E6685"/>
    <w:rsid w:val="009E6E82"/>
    <w:rsid w:val="009F12EE"/>
    <w:rsid w:val="009F1AAD"/>
    <w:rsid w:val="009F5567"/>
    <w:rsid w:val="009F6C6E"/>
    <w:rsid w:val="009F6D69"/>
    <w:rsid w:val="009F7F64"/>
    <w:rsid w:val="00A05346"/>
    <w:rsid w:val="00A05D85"/>
    <w:rsid w:val="00A070BA"/>
    <w:rsid w:val="00A10074"/>
    <w:rsid w:val="00A101EC"/>
    <w:rsid w:val="00A10BF8"/>
    <w:rsid w:val="00A112CB"/>
    <w:rsid w:val="00A128A7"/>
    <w:rsid w:val="00A136DF"/>
    <w:rsid w:val="00A15C8C"/>
    <w:rsid w:val="00A16B07"/>
    <w:rsid w:val="00A204E4"/>
    <w:rsid w:val="00A21B02"/>
    <w:rsid w:val="00A22F3D"/>
    <w:rsid w:val="00A230D0"/>
    <w:rsid w:val="00A2326A"/>
    <w:rsid w:val="00A2430F"/>
    <w:rsid w:val="00A25FC5"/>
    <w:rsid w:val="00A27676"/>
    <w:rsid w:val="00A3093C"/>
    <w:rsid w:val="00A30C18"/>
    <w:rsid w:val="00A328EA"/>
    <w:rsid w:val="00A3446D"/>
    <w:rsid w:val="00A36AE5"/>
    <w:rsid w:val="00A41DAF"/>
    <w:rsid w:val="00A4394E"/>
    <w:rsid w:val="00A4397D"/>
    <w:rsid w:val="00A43CFC"/>
    <w:rsid w:val="00A46E44"/>
    <w:rsid w:val="00A50B33"/>
    <w:rsid w:val="00A516EB"/>
    <w:rsid w:val="00A51DE9"/>
    <w:rsid w:val="00A5238A"/>
    <w:rsid w:val="00A53017"/>
    <w:rsid w:val="00A546B1"/>
    <w:rsid w:val="00A5490F"/>
    <w:rsid w:val="00A5556E"/>
    <w:rsid w:val="00A55EA3"/>
    <w:rsid w:val="00A56339"/>
    <w:rsid w:val="00A57717"/>
    <w:rsid w:val="00A601CF"/>
    <w:rsid w:val="00A6255B"/>
    <w:rsid w:val="00A637C9"/>
    <w:rsid w:val="00A6388B"/>
    <w:rsid w:val="00A63B40"/>
    <w:rsid w:val="00A64440"/>
    <w:rsid w:val="00A6472F"/>
    <w:rsid w:val="00A66755"/>
    <w:rsid w:val="00A70C55"/>
    <w:rsid w:val="00A73931"/>
    <w:rsid w:val="00A77D2F"/>
    <w:rsid w:val="00A811F8"/>
    <w:rsid w:val="00A81890"/>
    <w:rsid w:val="00A82385"/>
    <w:rsid w:val="00A828AB"/>
    <w:rsid w:val="00A84330"/>
    <w:rsid w:val="00A87B51"/>
    <w:rsid w:val="00A9088E"/>
    <w:rsid w:val="00A91286"/>
    <w:rsid w:val="00A922DD"/>
    <w:rsid w:val="00A95A9E"/>
    <w:rsid w:val="00A96255"/>
    <w:rsid w:val="00A9677D"/>
    <w:rsid w:val="00AA081D"/>
    <w:rsid w:val="00AA1C5E"/>
    <w:rsid w:val="00AA2E3E"/>
    <w:rsid w:val="00AA5DB2"/>
    <w:rsid w:val="00AA6727"/>
    <w:rsid w:val="00AB0EF6"/>
    <w:rsid w:val="00AB3D01"/>
    <w:rsid w:val="00AB4BD9"/>
    <w:rsid w:val="00AC0346"/>
    <w:rsid w:val="00AC535D"/>
    <w:rsid w:val="00AC717E"/>
    <w:rsid w:val="00AD0D78"/>
    <w:rsid w:val="00AD3847"/>
    <w:rsid w:val="00AD404F"/>
    <w:rsid w:val="00AD7A86"/>
    <w:rsid w:val="00AE0FFE"/>
    <w:rsid w:val="00AE16EB"/>
    <w:rsid w:val="00AE6811"/>
    <w:rsid w:val="00AE793B"/>
    <w:rsid w:val="00AF2887"/>
    <w:rsid w:val="00AF424C"/>
    <w:rsid w:val="00AF4F9B"/>
    <w:rsid w:val="00B0271F"/>
    <w:rsid w:val="00B04598"/>
    <w:rsid w:val="00B04679"/>
    <w:rsid w:val="00B11579"/>
    <w:rsid w:val="00B1313C"/>
    <w:rsid w:val="00B13ED3"/>
    <w:rsid w:val="00B20BCB"/>
    <w:rsid w:val="00B22402"/>
    <w:rsid w:val="00B22F7E"/>
    <w:rsid w:val="00B24B60"/>
    <w:rsid w:val="00B267B7"/>
    <w:rsid w:val="00B27202"/>
    <w:rsid w:val="00B3009E"/>
    <w:rsid w:val="00B32E2F"/>
    <w:rsid w:val="00B410F6"/>
    <w:rsid w:val="00B43C4A"/>
    <w:rsid w:val="00B43E61"/>
    <w:rsid w:val="00B468E9"/>
    <w:rsid w:val="00B503D3"/>
    <w:rsid w:val="00B507C8"/>
    <w:rsid w:val="00B54F57"/>
    <w:rsid w:val="00B56241"/>
    <w:rsid w:val="00B56C9C"/>
    <w:rsid w:val="00B57970"/>
    <w:rsid w:val="00B60011"/>
    <w:rsid w:val="00B60826"/>
    <w:rsid w:val="00B62343"/>
    <w:rsid w:val="00B62FC5"/>
    <w:rsid w:val="00B65F1B"/>
    <w:rsid w:val="00B74E1A"/>
    <w:rsid w:val="00B751E6"/>
    <w:rsid w:val="00B75B51"/>
    <w:rsid w:val="00B7645C"/>
    <w:rsid w:val="00B803D5"/>
    <w:rsid w:val="00B80925"/>
    <w:rsid w:val="00B815CE"/>
    <w:rsid w:val="00B838CD"/>
    <w:rsid w:val="00B84304"/>
    <w:rsid w:val="00B8510E"/>
    <w:rsid w:val="00B857B5"/>
    <w:rsid w:val="00B86E92"/>
    <w:rsid w:val="00B9116C"/>
    <w:rsid w:val="00B92B9C"/>
    <w:rsid w:val="00B9657F"/>
    <w:rsid w:val="00B975B8"/>
    <w:rsid w:val="00B97D67"/>
    <w:rsid w:val="00BA06CB"/>
    <w:rsid w:val="00BA1292"/>
    <w:rsid w:val="00BA332D"/>
    <w:rsid w:val="00BA5A4C"/>
    <w:rsid w:val="00BA5A87"/>
    <w:rsid w:val="00BB42DB"/>
    <w:rsid w:val="00BB60F2"/>
    <w:rsid w:val="00BB6639"/>
    <w:rsid w:val="00BC1206"/>
    <w:rsid w:val="00BC120F"/>
    <w:rsid w:val="00BC22EE"/>
    <w:rsid w:val="00BC262D"/>
    <w:rsid w:val="00BC299A"/>
    <w:rsid w:val="00BC2C68"/>
    <w:rsid w:val="00BC3FCA"/>
    <w:rsid w:val="00BC4748"/>
    <w:rsid w:val="00BC5BAC"/>
    <w:rsid w:val="00BD1EA3"/>
    <w:rsid w:val="00BD3AE9"/>
    <w:rsid w:val="00BD4A48"/>
    <w:rsid w:val="00BD4F65"/>
    <w:rsid w:val="00BD6ABB"/>
    <w:rsid w:val="00BD760F"/>
    <w:rsid w:val="00BE0144"/>
    <w:rsid w:val="00BE0D72"/>
    <w:rsid w:val="00BE20E7"/>
    <w:rsid w:val="00BE21A3"/>
    <w:rsid w:val="00BE3A2F"/>
    <w:rsid w:val="00BE59B1"/>
    <w:rsid w:val="00BE5EE7"/>
    <w:rsid w:val="00BF0089"/>
    <w:rsid w:val="00BF01CF"/>
    <w:rsid w:val="00BF3349"/>
    <w:rsid w:val="00BF398B"/>
    <w:rsid w:val="00BF3F6F"/>
    <w:rsid w:val="00BF4AAD"/>
    <w:rsid w:val="00BF74F0"/>
    <w:rsid w:val="00C014E1"/>
    <w:rsid w:val="00C01F54"/>
    <w:rsid w:val="00C07EB9"/>
    <w:rsid w:val="00C107E0"/>
    <w:rsid w:val="00C1089B"/>
    <w:rsid w:val="00C1567D"/>
    <w:rsid w:val="00C171CF"/>
    <w:rsid w:val="00C20461"/>
    <w:rsid w:val="00C217AD"/>
    <w:rsid w:val="00C21E97"/>
    <w:rsid w:val="00C2226E"/>
    <w:rsid w:val="00C24CEA"/>
    <w:rsid w:val="00C255E0"/>
    <w:rsid w:val="00C27804"/>
    <w:rsid w:val="00C30E56"/>
    <w:rsid w:val="00C3211E"/>
    <w:rsid w:val="00C33D09"/>
    <w:rsid w:val="00C34D0A"/>
    <w:rsid w:val="00C37A3E"/>
    <w:rsid w:val="00C40ED5"/>
    <w:rsid w:val="00C42777"/>
    <w:rsid w:val="00C44632"/>
    <w:rsid w:val="00C50028"/>
    <w:rsid w:val="00C5166C"/>
    <w:rsid w:val="00C52CC2"/>
    <w:rsid w:val="00C53882"/>
    <w:rsid w:val="00C56DAC"/>
    <w:rsid w:val="00C5716D"/>
    <w:rsid w:val="00C57CFF"/>
    <w:rsid w:val="00C61413"/>
    <w:rsid w:val="00C62D6E"/>
    <w:rsid w:val="00C630C9"/>
    <w:rsid w:val="00C642C3"/>
    <w:rsid w:val="00C64B67"/>
    <w:rsid w:val="00C64DD3"/>
    <w:rsid w:val="00C66309"/>
    <w:rsid w:val="00C67699"/>
    <w:rsid w:val="00C70683"/>
    <w:rsid w:val="00C70D44"/>
    <w:rsid w:val="00C71B8F"/>
    <w:rsid w:val="00C724D8"/>
    <w:rsid w:val="00C73C9A"/>
    <w:rsid w:val="00C757E0"/>
    <w:rsid w:val="00C80B2F"/>
    <w:rsid w:val="00C81CBC"/>
    <w:rsid w:val="00C81DB8"/>
    <w:rsid w:val="00C83771"/>
    <w:rsid w:val="00C847ED"/>
    <w:rsid w:val="00C86590"/>
    <w:rsid w:val="00C87AC1"/>
    <w:rsid w:val="00C9096A"/>
    <w:rsid w:val="00C919DB"/>
    <w:rsid w:val="00C91F5D"/>
    <w:rsid w:val="00C92678"/>
    <w:rsid w:val="00C93E0C"/>
    <w:rsid w:val="00C9490E"/>
    <w:rsid w:val="00C96B6B"/>
    <w:rsid w:val="00C97674"/>
    <w:rsid w:val="00CA05C6"/>
    <w:rsid w:val="00CA7B5A"/>
    <w:rsid w:val="00CB5DD1"/>
    <w:rsid w:val="00CB7A9C"/>
    <w:rsid w:val="00CB7CC1"/>
    <w:rsid w:val="00CC42DD"/>
    <w:rsid w:val="00CC4714"/>
    <w:rsid w:val="00CC5543"/>
    <w:rsid w:val="00CC5D34"/>
    <w:rsid w:val="00CC756A"/>
    <w:rsid w:val="00CD0AD0"/>
    <w:rsid w:val="00CD10A1"/>
    <w:rsid w:val="00CD314F"/>
    <w:rsid w:val="00CD3699"/>
    <w:rsid w:val="00CD79FF"/>
    <w:rsid w:val="00CE0404"/>
    <w:rsid w:val="00CE0526"/>
    <w:rsid w:val="00CE155F"/>
    <w:rsid w:val="00CE6829"/>
    <w:rsid w:val="00CE7796"/>
    <w:rsid w:val="00CF0D9B"/>
    <w:rsid w:val="00CF2509"/>
    <w:rsid w:val="00CF46A9"/>
    <w:rsid w:val="00CF5C37"/>
    <w:rsid w:val="00CF61AC"/>
    <w:rsid w:val="00CF713C"/>
    <w:rsid w:val="00CF7AD5"/>
    <w:rsid w:val="00D0212A"/>
    <w:rsid w:val="00D027C3"/>
    <w:rsid w:val="00D02BE9"/>
    <w:rsid w:val="00D02C7E"/>
    <w:rsid w:val="00D035E9"/>
    <w:rsid w:val="00D057EA"/>
    <w:rsid w:val="00D0619D"/>
    <w:rsid w:val="00D11B33"/>
    <w:rsid w:val="00D12B10"/>
    <w:rsid w:val="00D1320B"/>
    <w:rsid w:val="00D15F6C"/>
    <w:rsid w:val="00D15FEC"/>
    <w:rsid w:val="00D171F7"/>
    <w:rsid w:val="00D20075"/>
    <w:rsid w:val="00D2022E"/>
    <w:rsid w:val="00D209FD"/>
    <w:rsid w:val="00D20C90"/>
    <w:rsid w:val="00D212CB"/>
    <w:rsid w:val="00D2288E"/>
    <w:rsid w:val="00D22D89"/>
    <w:rsid w:val="00D313CD"/>
    <w:rsid w:val="00D32902"/>
    <w:rsid w:val="00D33840"/>
    <w:rsid w:val="00D3469C"/>
    <w:rsid w:val="00D348C3"/>
    <w:rsid w:val="00D35174"/>
    <w:rsid w:val="00D35E41"/>
    <w:rsid w:val="00D35FF2"/>
    <w:rsid w:val="00D449F2"/>
    <w:rsid w:val="00D44E64"/>
    <w:rsid w:val="00D50509"/>
    <w:rsid w:val="00D5129A"/>
    <w:rsid w:val="00D51C42"/>
    <w:rsid w:val="00D51DDD"/>
    <w:rsid w:val="00D525CC"/>
    <w:rsid w:val="00D530E5"/>
    <w:rsid w:val="00D56B22"/>
    <w:rsid w:val="00D57778"/>
    <w:rsid w:val="00D60056"/>
    <w:rsid w:val="00D60ECE"/>
    <w:rsid w:val="00D63FDE"/>
    <w:rsid w:val="00D6413D"/>
    <w:rsid w:val="00D643F4"/>
    <w:rsid w:val="00D64974"/>
    <w:rsid w:val="00D65BAA"/>
    <w:rsid w:val="00D66469"/>
    <w:rsid w:val="00D66678"/>
    <w:rsid w:val="00D66FCA"/>
    <w:rsid w:val="00D75C34"/>
    <w:rsid w:val="00D77D71"/>
    <w:rsid w:val="00D8031B"/>
    <w:rsid w:val="00D8099F"/>
    <w:rsid w:val="00D80D97"/>
    <w:rsid w:val="00D80DFE"/>
    <w:rsid w:val="00D813AD"/>
    <w:rsid w:val="00D83758"/>
    <w:rsid w:val="00D84676"/>
    <w:rsid w:val="00D84A2F"/>
    <w:rsid w:val="00D85FEA"/>
    <w:rsid w:val="00D8664B"/>
    <w:rsid w:val="00D8754C"/>
    <w:rsid w:val="00D92006"/>
    <w:rsid w:val="00D92A01"/>
    <w:rsid w:val="00D950CC"/>
    <w:rsid w:val="00D968F7"/>
    <w:rsid w:val="00D97000"/>
    <w:rsid w:val="00D97FA5"/>
    <w:rsid w:val="00DA442B"/>
    <w:rsid w:val="00DA4B32"/>
    <w:rsid w:val="00DA5F6F"/>
    <w:rsid w:val="00DA6242"/>
    <w:rsid w:val="00DA64C2"/>
    <w:rsid w:val="00DA6D71"/>
    <w:rsid w:val="00DA77DF"/>
    <w:rsid w:val="00DA7F1E"/>
    <w:rsid w:val="00DB01D9"/>
    <w:rsid w:val="00DB4D86"/>
    <w:rsid w:val="00DB4E04"/>
    <w:rsid w:val="00DB4FC1"/>
    <w:rsid w:val="00DB6168"/>
    <w:rsid w:val="00DC0D6C"/>
    <w:rsid w:val="00DC2A0F"/>
    <w:rsid w:val="00DC2AFF"/>
    <w:rsid w:val="00DC3E2A"/>
    <w:rsid w:val="00DC7845"/>
    <w:rsid w:val="00DD0CBF"/>
    <w:rsid w:val="00DD1790"/>
    <w:rsid w:val="00DD354B"/>
    <w:rsid w:val="00DD40A9"/>
    <w:rsid w:val="00DD55E6"/>
    <w:rsid w:val="00DD5F52"/>
    <w:rsid w:val="00DD7774"/>
    <w:rsid w:val="00DD7D6E"/>
    <w:rsid w:val="00DE13D6"/>
    <w:rsid w:val="00DE3C75"/>
    <w:rsid w:val="00DE5625"/>
    <w:rsid w:val="00DE58D9"/>
    <w:rsid w:val="00DF0141"/>
    <w:rsid w:val="00DF0E38"/>
    <w:rsid w:val="00DF1F4D"/>
    <w:rsid w:val="00DF2FB3"/>
    <w:rsid w:val="00DF61F9"/>
    <w:rsid w:val="00DF6B5C"/>
    <w:rsid w:val="00DF760D"/>
    <w:rsid w:val="00E043BB"/>
    <w:rsid w:val="00E056FD"/>
    <w:rsid w:val="00E07AF0"/>
    <w:rsid w:val="00E07F1D"/>
    <w:rsid w:val="00E07F5A"/>
    <w:rsid w:val="00E13222"/>
    <w:rsid w:val="00E132BC"/>
    <w:rsid w:val="00E1353F"/>
    <w:rsid w:val="00E14468"/>
    <w:rsid w:val="00E1555B"/>
    <w:rsid w:val="00E15736"/>
    <w:rsid w:val="00E158DD"/>
    <w:rsid w:val="00E16C08"/>
    <w:rsid w:val="00E17666"/>
    <w:rsid w:val="00E177CD"/>
    <w:rsid w:val="00E21012"/>
    <w:rsid w:val="00E22CFC"/>
    <w:rsid w:val="00E25E47"/>
    <w:rsid w:val="00E25FBE"/>
    <w:rsid w:val="00E2713E"/>
    <w:rsid w:val="00E30096"/>
    <w:rsid w:val="00E3147B"/>
    <w:rsid w:val="00E329CE"/>
    <w:rsid w:val="00E32FBB"/>
    <w:rsid w:val="00E338DA"/>
    <w:rsid w:val="00E345FE"/>
    <w:rsid w:val="00E34FDF"/>
    <w:rsid w:val="00E36698"/>
    <w:rsid w:val="00E42402"/>
    <w:rsid w:val="00E42600"/>
    <w:rsid w:val="00E42AC8"/>
    <w:rsid w:val="00E42DD2"/>
    <w:rsid w:val="00E43499"/>
    <w:rsid w:val="00E43CDD"/>
    <w:rsid w:val="00E45125"/>
    <w:rsid w:val="00E453FB"/>
    <w:rsid w:val="00E45C14"/>
    <w:rsid w:val="00E47294"/>
    <w:rsid w:val="00E50929"/>
    <w:rsid w:val="00E51A44"/>
    <w:rsid w:val="00E51E3C"/>
    <w:rsid w:val="00E52656"/>
    <w:rsid w:val="00E539BE"/>
    <w:rsid w:val="00E53B06"/>
    <w:rsid w:val="00E54C6C"/>
    <w:rsid w:val="00E569E8"/>
    <w:rsid w:val="00E57117"/>
    <w:rsid w:val="00E57901"/>
    <w:rsid w:val="00E601DD"/>
    <w:rsid w:val="00E605AD"/>
    <w:rsid w:val="00E60B87"/>
    <w:rsid w:val="00E63727"/>
    <w:rsid w:val="00E663C5"/>
    <w:rsid w:val="00E66BB8"/>
    <w:rsid w:val="00E71255"/>
    <w:rsid w:val="00E720BD"/>
    <w:rsid w:val="00E75969"/>
    <w:rsid w:val="00E75E69"/>
    <w:rsid w:val="00E77535"/>
    <w:rsid w:val="00E816DC"/>
    <w:rsid w:val="00E85E34"/>
    <w:rsid w:val="00E90829"/>
    <w:rsid w:val="00E92D56"/>
    <w:rsid w:val="00E959A0"/>
    <w:rsid w:val="00E95F93"/>
    <w:rsid w:val="00EA0CC6"/>
    <w:rsid w:val="00EA1540"/>
    <w:rsid w:val="00EA1F03"/>
    <w:rsid w:val="00EA332F"/>
    <w:rsid w:val="00EA69DF"/>
    <w:rsid w:val="00EB0D87"/>
    <w:rsid w:val="00EB0E93"/>
    <w:rsid w:val="00EB6704"/>
    <w:rsid w:val="00EC02AD"/>
    <w:rsid w:val="00EC15A4"/>
    <w:rsid w:val="00EC2E49"/>
    <w:rsid w:val="00EC52AA"/>
    <w:rsid w:val="00ED1A11"/>
    <w:rsid w:val="00ED1EBB"/>
    <w:rsid w:val="00ED35F6"/>
    <w:rsid w:val="00ED55EA"/>
    <w:rsid w:val="00ED6C0D"/>
    <w:rsid w:val="00ED748A"/>
    <w:rsid w:val="00EE049F"/>
    <w:rsid w:val="00EE2015"/>
    <w:rsid w:val="00EE3EE6"/>
    <w:rsid w:val="00EE627D"/>
    <w:rsid w:val="00EE70E4"/>
    <w:rsid w:val="00EE7211"/>
    <w:rsid w:val="00EE7A35"/>
    <w:rsid w:val="00EF084C"/>
    <w:rsid w:val="00EF0B37"/>
    <w:rsid w:val="00EF1B2F"/>
    <w:rsid w:val="00EF571B"/>
    <w:rsid w:val="00F01A46"/>
    <w:rsid w:val="00F10C41"/>
    <w:rsid w:val="00F110C4"/>
    <w:rsid w:val="00F12B63"/>
    <w:rsid w:val="00F130F8"/>
    <w:rsid w:val="00F16AA8"/>
    <w:rsid w:val="00F16C9B"/>
    <w:rsid w:val="00F218A1"/>
    <w:rsid w:val="00F21A30"/>
    <w:rsid w:val="00F22325"/>
    <w:rsid w:val="00F22470"/>
    <w:rsid w:val="00F22771"/>
    <w:rsid w:val="00F23C83"/>
    <w:rsid w:val="00F24085"/>
    <w:rsid w:val="00F2529B"/>
    <w:rsid w:val="00F270E2"/>
    <w:rsid w:val="00F276BD"/>
    <w:rsid w:val="00F30B14"/>
    <w:rsid w:val="00F30EFE"/>
    <w:rsid w:val="00F325C3"/>
    <w:rsid w:val="00F32B58"/>
    <w:rsid w:val="00F34FD2"/>
    <w:rsid w:val="00F40596"/>
    <w:rsid w:val="00F43BFB"/>
    <w:rsid w:val="00F45E3C"/>
    <w:rsid w:val="00F46C25"/>
    <w:rsid w:val="00F47617"/>
    <w:rsid w:val="00F50640"/>
    <w:rsid w:val="00F5138E"/>
    <w:rsid w:val="00F526F9"/>
    <w:rsid w:val="00F54A5D"/>
    <w:rsid w:val="00F577F9"/>
    <w:rsid w:val="00F62F1C"/>
    <w:rsid w:val="00F64CF9"/>
    <w:rsid w:val="00F70346"/>
    <w:rsid w:val="00F710F5"/>
    <w:rsid w:val="00F72607"/>
    <w:rsid w:val="00F75F1E"/>
    <w:rsid w:val="00F80F5D"/>
    <w:rsid w:val="00F81057"/>
    <w:rsid w:val="00F8243C"/>
    <w:rsid w:val="00F83645"/>
    <w:rsid w:val="00F84B8D"/>
    <w:rsid w:val="00F86CCD"/>
    <w:rsid w:val="00F9012E"/>
    <w:rsid w:val="00F938D8"/>
    <w:rsid w:val="00F938DC"/>
    <w:rsid w:val="00F948BF"/>
    <w:rsid w:val="00F96181"/>
    <w:rsid w:val="00F97B4E"/>
    <w:rsid w:val="00FA0DE0"/>
    <w:rsid w:val="00FA1794"/>
    <w:rsid w:val="00FA20D1"/>
    <w:rsid w:val="00FA3EB4"/>
    <w:rsid w:val="00FA5E15"/>
    <w:rsid w:val="00FB07B8"/>
    <w:rsid w:val="00FB2282"/>
    <w:rsid w:val="00FB3B94"/>
    <w:rsid w:val="00FB3F0A"/>
    <w:rsid w:val="00FB4514"/>
    <w:rsid w:val="00FB68E3"/>
    <w:rsid w:val="00FB6B61"/>
    <w:rsid w:val="00FB71B8"/>
    <w:rsid w:val="00FC00E1"/>
    <w:rsid w:val="00FC2749"/>
    <w:rsid w:val="00FC2DB8"/>
    <w:rsid w:val="00FC7401"/>
    <w:rsid w:val="00FC79BD"/>
    <w:rsid w:val="00FC7C96"/>
    <w:rsid w:val="00FD1B1D"/>
    <w:rsid w:val="00FD1FA2"/>
    <w:rsid w:val="00FD3560"/>
    <w:rsid w:val="00FD564D"/>
    <w:rsid w:val="00FD5BD9"/>
    <w:rsid w:val="00FD5E13"/>
    <w:rsid w:val="00FD61BC"/>
    <w:rsid w:val="00FD69DA"/>
    <w:rsid w:val="00FD6B5B"/>
    <w:rsid w:val="00FE0728"/>
    <w:rsid w:val="00FE7380"/>
    <w:rsid w:val="00FF1C10"/>
    <w:rsid w:val="00FF30D5"/>
    <w:rsid w:val="00FF3C5B"/>
    <w:rsid w:val="00FF5ECE"/>
    <w:rsid w:val="00FF73D0"/>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3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4F"/>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D404F"/>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D404F"/>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D404F"/>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D404F"/>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AD404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04F"/>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AD404F"/>
    <w:rPr>
      <w:rFonts w:ascii="Arial Black" w:hAnsi="Arial Black"/>
      <w:sz w:val="28"/>
    </w:rPr>
  </w:style>
  <w:style w:type="character" w:customStyle="1" w:styleId="Heading4Char">
    <w:name w:val="Heading 4 Char"/>
    <w:basedOn w:val="DefaultParagraphFont"/>
    <w:link w:val="Heading4"/>
    <w:rsid w:val="00AD404F"/>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D404F"/>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D4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4F"/>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D404F"/>
    <w:pPr>
      <w:tabs>
        <w:tab w:val="right" w:leader="dot" w:pos="10786"/>
      </w:tabs>
      <w:spacing w:before="80" w:after="0"/>
      <w:ind w:left="144"/>
    </w:pPr>
    <w:rPr>
      <w:b/>
    </w:rPr>
  </w:style>
  <w:style w:type="paragraph" w:styleId="TOC2">
    <w:name w:val="toc 2"/>
    <w:basedOn w:val="Normal"/>
    <w:next w:val="Normal"/>
    <w:autoRedefine/>
    <w:uiPriority w:val="39"/>
    <w:unhideWhenUsed/>
    <w:rsid w:val="00AD404F"/>
    <w:pPr>
      <w:tabs>
        <w:tab w:val="right" w:leader="dot" w:pos="10790"/>
      </w:tabs>
      <w:spacing w:before="40" w:after="40"/>
      <w:ind w:left="288"/>
    </w:pPr>
    <w:rPr>
      <w:sz w:val="18"/>
    </w:rPr>
  </w:style>
  <w:style w:type="character" w:styleId="Hyperlink">
    <w:name w:val="Hyperlink"/>
    <w:basedOn w:val="DefaultParagraphFont"/>
    <w:uiPriority w:val="99"/>
    <w:unhideWhenUsed/>
    <w:rsid w:val="00AD404F"/>
    <w:rPr>
      <w:color w:val="0000FF" w:themeColor="hyperlink"/>
      <w:u w:val="single"/>
    </w:rPr>
  </w:style>
  <w:style w:type="character" w:styleId="BookTitle">
    <w:name w:val="Book Title"/>
    <w:basedOn w:val="DefaultParagraphFont"/>
    <w:uiPriority w:val="33"/>
    <w:rsid w:val="00AD404F"/>
    <w:rPr>
      <w:b/>
      <w:bCs/>
      <w:smallCaps/>
      <w:spacing w:val="5"/>
      <w:sz w:val="48"/>
    </w:rPr>
  </w:style>
  <w:style w:type="paragraph" w:styleId="Title">
    <w:name w:val="Title"/>
    <w:basedOn w:val="Normal"/>
    <w:next w:val="Normal"/>
    <w:link w:val="TitleChar"/>
    <w:uiPriority w:val="10"/>
    <w:unhideWhenUsed/>
    <w:rsid w:val="00AD404F"/>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D404F"/>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AD404F"/>
    <w:pPr>
      <w:spacing w:after="0" w:line="240" w:lineRule="auto"/>
    </w:pPr>
    <w:rPr>
      <w:rFonts w:eastAsiaTheme="minorEastAsia"/>
    </w:rPr>
  </w:style>
  <w:style w:type="character" w:customStyle="1" w:styleId="NoSpacingChar">
    <w:name w:val="No Spacing Char"/>
    <w:basedOn w:val="DefaultParagraphFont"/>
    <w:link w:val="NoSpacing"/>
    <w:uiPriority w:val="4"/>
    <w:rsid w:val="00AD404F"/>
    <w:rPr>
      <w:rFonts w:eastAsiaTheme="minorEastAsia"/>
    </w:rPr>
  </w:style>
  <w:style w:type="paragraph" w:styleId="Header">
    <w:name w:val="header"/>
    <w:basedOn w:val="Normal"/>
    <w:link w:val="HeaderChar"/>
    <w:uiPriority w:val="99"/>
    <w:unhideWhenUsed/>
    <w:rsid w:val="00AD404F"/>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D404F"/>
    <w:rPr>
      <w:rFonts w:ascii="Arial" w:hAnsi="Arial"/>
      <w:color w:val="292929"/>
      <w:sz w:val="16"/>
    </w:rPr>
  </w:style>
  <w:style w:type="paragraph" w:styleId="Footer">
    <w:name w:val="footer"/>
    <w:basedOn w:val="Normal"/>
    <w:link w:val="FooterChar"/>
    <w:uiPriority w:val="99"/>
    <w:unhideWhenUsed/>
    <w:rsid w:val="00AD404F"/>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D404F"/>
    <w:rPr>
      <w:rFonts w:ascii="Arial" w:hAnsi="Arial"/>
      <w:color w:val="292929"/>
      <w:sz w:val="16"/>
    </w:rPr>
  </w:style>
  <w:style w:type="paragraph" w:styleId="ListParagraph">
    <w:name w:val="List Paragraph"/>
    <w:basedOn w:val="Normal"/>
    <w:next w:val="Normal"/>
    <w:uiPriority w:val="34"/>
    <w:rsid w:val="00AD404F"/>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D404F"/>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D404F"/>
    <w:rPr>
      <w:rFonts w:ascii="Lucida Console" w:hAnsi="Lucida Console" w:cs="Courier New"/>
      <w:b/>
      <w:spacing w:val="-6"/>
      <w:sz w:val="18"/>
    </w:rPr>
  </w:style>
  <w:style w:type="paragraph" w:customStyle="1" w:styleId="NumberedBullet">
    <w:name w:val="Numbered Bullet"/>
    <w:basedOn w:val="ListParagraph"/>
    <w:uiPriority w:val="5"/>
    <w:unhideWhenUsed/>
    <w:rsid w:val="00AD404F"/>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AD404F"/>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D404F"/>
    <w:pPr>
      <w:spacing w:before="0" w:after="0"/>
    </w:pPr>
    <w:rPr>
      <w:szCs w:val="20"/>
    </w:rPr>
  </w:style>
  <w:style w:type="character" w:customStyle="1" w:styleId="FootnoteTextChar">
    <w:name w:val="Footnote Text Char"/>
    <w:basedOn w:val="DefaultParagraphFont"/>
    <w:link w:val="FootnoteText"/>
    <w:uiPriority w:val="99"/>
    <w:semiHidden/>
    <w:rsid w:val="00AD404F"/>
    <w:rPr>
      <w:rFonts w:ascii="Arial" w:hAnsi="Arial"/>
      <w:color w:val="262626" w:themeColor="text1" w:themeTint="D9"/>
      <w:sz w:val="20"/>
      <w:szCs w:val="20"/>
    </w:rPr>
  </w:style>
  <w:style w:type="table" w:styleId="LightShading-Accent4">
    <w:name w:val="Light Shading Accent 4"/>
    <w:basedOn w:val="TableNormal"/>
    <w:uiPriority w:val="60"/>
    <w:rsid w:val="00AD40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AD404F"/>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D40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D404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D40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D40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AD404F"/>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D404F"/>
    <w:pPr>
      <w:tabs>
        <w:tab w:val="num" w:pos="360"/>
      </w:tabs>
      <w:ind w:left="360" w:hanging="360"/>
      <w:contextualSpacing/>
    </w:pPr>
  </w:style>
  <w:style w:type="character" w:customStyle="1" w:styleId="InLineUrl">
    <w:name w:val="InLineUrl"/>
    <w:basedOn w:val="DefaultParagraphFont"/>
    <w:qFormat/>
    <w:rsid w:val="00AD404F"/>
    <w:rPr>
      <w:rFonts w:ascii="Arial" w:hAnsi="Arial"/>
      <w:b/>
      <w:sz w:val="18"/>
    </w:rPr>
  </w:style>
  <w:style w:type="paragraph" w:customStyle="1" w:styleId="LabStepNumbered">
    <w:name w:val="Lab Step Numbered"/>
    <w:link w:val="LabStepNumberedChar"/>
    <w:qFormat/>
    <w:rsid w:val="00AD404F"/>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AD404F"/>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AD404F"/>
    <w:pPr>
      <w:numPr>
        <w:ilvl w:val="1"/>
      </w:numPr>
    </w:pPr>
  </w:style>
  <w:style w:type="paragraph" w:customStyle="1" w:styleId="LabStepLevel2NoBullet">
    <w:name w:val="Lab Step Level 2 No Bullet"/>
    <w:basedOn w:val="LabStepNumberedLevel2"/>
    <w:uiPriority w:val="3"/>
    <w:qFormat/>
    <w:rsid w:val="00AD404F"/>
    <w:pPr>
      <w:numPr>
        <w:numId w:val="0"/>
      </w:numPr>
      <w:spacing w:before="40"/>
      <w:ind w:left="720"/>
    </w:pPr>
  </w:style>
  <w:style w:type="character" w:customStyle="1" w:styleId="LabStepScreenshotFrame">
    <w:name w:val="Lab Step Screenshot Frame"/>
    <w:basedOn w:val="DefaultParagraphFont"/>
    <w:uiPriority w:val="1"/>
    <w:qFormat/>
    <w:rsid w:val="00AD404F"/>
    <w:rPr>
      <w:noProof/>
      <w:bdr w:val="single" w:sz="2" w:space="0" w:color="DDDDDD"/>
    </w:rPr>
  </w:style>
  <w:style w:type="paragraph" w:customStyle="1" w:styleId="LabExerciseCallout">
    <w:name w:val="Lab Exercise Callout"/>
    <w:basedOn w:val="LabExerciseLeadIn"/>
    <w:qFormat/>
    <w:rsid w:val="00AD404F"/>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AD404F"/>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D404F"/>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D404F"/>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404F"/>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AD404F"/>
    <w:rPr>
      <w:rFonts w:ascii="Arial" w:hAnsi="Arial"/>
      <w:b/>
      <w:iCs/>
      <w:sz w:val="16"/>
    </w:rPr>
  </w:style>
  <w:style w:type="character" w:customStyle="1" w:styleId="InlindeCode">
    <w:name w:val="InlindeCode"/>
    <w:basedOn w:val="DefaultParagraphFont"/>
    <w:qFormat/>
    <w:rsid w:val="00AD404F"/>
    <w:rPr>
      <w:rFonts w:ascii="Lucida Console" w:hAnsi="Lucida Console"/>
      <w:b/>
      <w:sz w:val="16"/>
    </w:rPr>
  </w:style>
  <w:style w:type="table" w:customStyle="1" w:styleId="LabStepTable">
    <w:name w:val="Lab Step Table"/>
    <w:basedOn w:val="TableGrid"/>
    <w:uiPriority w:val="99"/>
    <w:rsid w:val="00AD404F"/>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AD404F"/>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AD404F"/>
    <w:pPr>
      <w:ind w:left="792"/>
    </w:pPr>
  </w:style>
  <w:style w:type="paragraph" w:customStyle="1" w:styleId="LabStepScreenshotLevel2">
    <w:name w:val="Lab Step Screenshot Level 2"/>
    <w:basedOn w:val="LabStepScreenshot"/>
    <w:uiPriority w:val="2"/>
    <w:qFormat/>
    <w:rsid w:val="00AD404F"/>
    <w:pPr>
      <w:ind w:left="720"/>
    </w:pPr>
    <w:rPr>
      <w:noProof/>
    </w:rPr>
  </w:style>
  <w:style w:type="paragraph" w:styleId="TOCHeading">
    <w:name w:val="TOC Heading"/>
    <w:basedOn w:val="Heading1"/>
    <w:next w:val="Normal"/>
    <w:uiPriority w:val="39"/>
    <w:semiHidden/>
    <w:unhideWhenUsed/>
    <w:qFormat/>
    <w:rsid w:val="00AD404F"/>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AD404F"/>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D404F"/>
    <w:rPr>
      <w:sz w:val="16"/>
      <w:szCs w:val="16"/>
    </w:rPr>
  </w:style>
  <w:style w:type="paragraph" w:styleId="CommentText">
    <w:name w:val="annotation text"/>
    <w:basedOn w:val="Normal"/>
    <w:link w:val="CommentTextChar"/>
    <w:uiPriority w:val="99"/>
    <w:semiHidden/>
    <w:unhideWhenUsed/>
    <w:rsid w:val="00AD404F"/>
    <w:rPr>
      <w:szCs w:val="20"/>
    </w:rPr>
  </w:style>
  <w:style w:type="character" w:customStyle="1" w:styleId="CommentTextChar">
    <w:name w:val="Comment Text Char"/>
    <w:basedOn w:val="DefaultParagraphFont"/>
    <w:link w:val="CommentText"/>
    <w:uiPriority w:val="99"/>
    <w:semiHidden/>
    <w:rsid w:val="00AD404F"/>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D404F"/>
    <w:rPr>
      <w:b/>
      <w:bCs/>
    </w:rPr>
  </w:style>
  <w:style w:type="character" w:customStyle="1" w:styleId="CommentSubjectChar">
    <w:name w:val="Comment Subject Char"/>
    <w:basedOn w:val="CommentTextChar"/>
    <w:link w:val="CommentSubject"/>
    <w:uiPriority w:val="99"/>
    <w:semiHidden/>
    <w:rsid w:val="00AD404F"/>
    <w:rPr>
      <w:rFonts w:ascii="Arial" w:hAnsi="Arial"/>
      <w:b/>
      <w:bCs/>
      <w:color w:val="262626" w:themeColor="text1" w:themeTint="D9"/>
      <w:sz w:val="20"/>
      <w:szCs w:val="20"/>
    </w:rPr>
  </w:style>
  <w:style w:type="character" w:styleId="Strong">
    <w:name w:val="Strong"/>
    <w:basedOn w:val="DefaultParagraphFont"/>
    <w:uiPriority w:val="23"/>
    <w:rsid w:val="00AD404F"/>
    <w:rPr>
      <w:b/>
      <w:bCs/>
    </w:rPr>
  </w:style>
  <w:style w:type="paragraph" w:styleId="NormalWeb">
    <w:name w:val="Normal (Web)"/>
    <w:basedOn w:val="Normal"/>
    <w:uiPriority w:val="99"/>
    <w:semiHidden/>
    <w:unhideWhenUsed/>
    <w:rsid w:val="00AD404F"/>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AD404F"/>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AD404F"/>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D404F"/>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AD404F"/>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AD404F"/>
    <w:pPr>
      <w:spacing w:before="240"/>
      <w:ind w:left="720" w:right="720"/>
    </w:pPr>
    <w:rPr>
      <w:color w:val="1C1C1C"/>
    </w:rPr>
  </w:style>
  <w:style w:type="paragraph" w:customStyle="1" w:styleId="SlidesNotes">
    <w:name w:val="Slides Notes"/>
    <w:basedOn w:val="Normal"/>
    <w:uiPriority w:val="4"/>
    <w:rsid w:val="00AD404F"/>
    <w:pPr>
      <w:spacing w:before="240"/>
    </w:pPr>
  </w:style>
  <w:style w:type="paragraph" w:customStyle="1" w:styleId="LegalHeader">
    <w:name w:val="Legal Header"/>
    <w:basedOn w:val="Normal"/>
    <w:uiPriority w:val="3"/>
    <w:rsid w:val="00AD404F"/>
    <w:pPr>
      <w:spacing w:before="600"/>
    </w:pPr>
    <w:rPr>
      <w:b/>
      <w:color w:val="auto"/>
      <w:u w:val="single"/>
    </w:rPr>
  </w:style>
  <w:style w:type="paragraph" w:customStyle="1" w:styleId="LegalBody">
    <w:name w:val="Legal Body"/>
    <w:basedOn w:val="Normal"/>
    <w:uiPriority w:val="3"/>
    <w:rsid w:val="00AD404F"/>
    <w:rPr>
      <w:sz w:val="18"/>
    </w:rPr>
  </w:style>
  <w:style w:type="paragraph" w:customStyle="1" w:styleId="CourseInfo">
    <w:name w:val="Course Info"/>
    <w:basedOn w:val="Normal"/>
    <w:uiPriority w:val="4"/>
    <w:rsid w:val="00AD404F"/>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D404F"/>
    <w:rPr>
      <w:rFonts w:ascii="Arial" w:hAnsi="Arial"/>
      <w:color w:val="262626" w:themeColor="text1" w:themeTint="D9"/>
      <w:sz w:val="18"/>
    </w:rPr>
  </w:style>
  <w:style w:type="paragraph" w:customStyle="1" w:styleId="Strong1">
    <w:name w:val="Strong1"/>
    <w:basedOn w:val="LabStepNumbered"/>
    <w:link w:val="strongChar"/>
    <w:uiPriority w:val="5"/>
    <w:rsid w:val="00AD404F"/>
    <w:pPr>
      <w:numPr>
        <w:numId w:val="0"/>
      </w:numPr>
      <w:ind w:left="757" w:hanging="360"/>
    </w:pPr>
    <w:rPr>
      <w:b/>
    </w:rPr>
  </w:style>
  <w:style w:type="character" w:customStyle="1" w:styleId="strongChar">
    <w:name w:val="strong Char"/>
    <w:basedOn w:val="LabStepNumberedChar"/>
    <w:link w:val="Strong1"/>
    <w:uiPriority w:val="5"/>
    <w:rsid w:val="00AD404F"/>
    <w:rPr>
      <w:rFonts w:ascii="Arial" w:hAnsi="Arial"/>
      <w:b/>
      <w:color w:val="262626" w:themeColor="text1" w:themeTint="D9"/>
      <w:sz w:val="18"/>
    </w:rPr>
  </w:style>
  <w:style w:type="paragraph" w:customStyle="1" w:styleId="CourseCode">
    <w:name w:val="Course Code"/>
    <w:basedOn w:val="Normal"/>
    <w:uiPriority w:val="4"/>
    <w:rsid w:val="00AD404F"/>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D404F"/>
    <w:pPr>
      <w:tabs>
        <w:tab w:val="right" w:leader="dot" w:pos="10790"/>
      </w:tabs>
      <w:spacing w:before="40" w:after="0"/>
      <w:ind w:left="432"/>
    </w:pPr>
    <w:rPr>
      <w:sz w:val="16"/>
    </w:rPr>
  </w:style>
  <w:style w:type="numbering" w:customStyle="1" w:styleId="LabStepsTemplate">
    <w:name w:val="LabStepsTemplate"/>
    <w:uiPriority w:val="99"/>
    <w:rsid w:val="00AD404F"/>
    <w:pPr>
      <w:numPr>
        <w:numId w:val="1"/>
      </w:numPr>
    </w:pPr>
  </w:style>
  <w:style w:type="paragraph" w:customStyle="1" w:styleId="ModuleDescription">
    <w:name w:val="Module Description"/>
    <w:basedOn w:val="Normal"/>
    <w:uiPriority w:val="4"/>
    <w:rsid w:val="00AD404F"/>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AD404F"/>
    <w:pPr>
      <w:jc w:val="center"/>
    </w:pPr>
  </w:style>
  <w:style w:type="paragraph" w:customStyle="1" w:styleId="TopicsCoveredItem">
    <w:name w:val="Topics Covered Item"/>
    <w:basedOn w:val="Normal"/>
    <w:uiPriority w:val="4"/>
    <w:rsid w:val="00AD404F"/>
    <w:pPr>
      <w:numPr>
        <w:numId w:val="6"/>
      </w:numPr>
      <w:spacing w:before="0" w:after="0"/>
      <w:contextualSpacing/>
    </w:pPr>
  </w:style>
  <w:style w:type="paragraph" w:customStyle="1" w:styleId="ModuleIntroHeader">
    <w:name w:val="Module Intro Header"/>
    <w:basedOn w:val="Normal"/>
    <w:uiPriority w:val="4"/>
    <w:rsid w:val="00AD404F"/>
    <w:pPr>
      <w:pBdr>
        <w:bottom w:val="single" w:sz="8" w:space="1" w:color="auto"/>
      </w:pBdr>
      <w:spacing w:before="360"/>
      <w:ind w:left="288"/>
    </w:pPr>
    <w:rPr>
      <w:b/>
      <w:sz w:val="24"/>
    </w:rPr>
  </w:style>
  <w:style w:type="paragraph" w:customStyle="1" w:styleId="ModuleAgendaItem">
    <w:name w:val="Module Agenda Item"/>
    <w:basedOn w:val="Normal"/>
    <w:uiPriority w:val="4"/>
    <w:rsid w:val="00AD404F"/>
    <w:pPr>
      <w:spacing w:before="0" w:after="0"/>
      <w:ind w:left="360" w:hanging="360"/>
      <w:contextualSpacing/>
    </w:pPr>
    <w:rPr>
      <w:sz w:val="24"/>
    </w:rPr>
  </w:style>
  <w:style w:type="paragraph" w:customStyle="1" w:styleId="LabStepNumberedLevel3">
    <w:name w:val="Lab Step Numbered Level 3"/>
    <w:basedOn w:val="LabStepNumberedLevel2"/>
    <w:qFormat/>
    <w:rsid w:val="00AD404F"/>
    <w:pPr>
      <w:numPr>
        <w:ilvl w:val="2"/>
      </w:numPr>
      <w:tabs>
        <w:tab w:val="left" w:pos="994"/>
      </w:tabs>
    </w:pPr>
  </w:style>
  <w:style w:type="paragraph" w:customStyle="1" w:styleId="LabStepNumberedLevel4">
    <w:name w:val="Lab Step Numbered Level 4"/>
    <w:basedOn w:val="LabStepNumberedLevel3"/>
    <w:qFormat/>
    <w:rsid w:val="00AD404F"/>
    <w:pPr>
      <w:numPr>
        <w:ilvl w:val="3"/>
      </w:numPr>
      <w:tabs>
        <w:tab w:val="clear" w:pos="994"/>
        <w:tab w:val="left" w:pos="1627"/>
      </w:tabs>
    </w:pPr>
  </w:style>
  <w:style w:type="paragraph" w:customStyle="1" w:styleId="LabExerciseLeadIn">
    <w:name w:val="Lab Exercise Lead In"/>
    <w:basedOn w:val="Normal"/>
    <w:qFormat/>
    <w:rsid w:val="00AD404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AD404F"/>
    <w:pPr>
      <w:spacing w:before="0" w:after="0"/>
      <w:ind w:left="360" w:hanging="36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0"/>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4F"/>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D404F"/>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D404F"/>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D404F"/>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D404F"/>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AD404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04F"/>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AD404F"/>
    <w:rPr>
      <w:rFonts w:ascii="Arial Black" w:hAnsi="Arial Black"/>
      <w:sz w:val="28"/>
    </w:rPr>
  </w:style>
  <w:style w:type="character" w:customStyle="1" w:styleId="Heading4Char">
    <w:name w:val="Heading 4 Char"/>
    <w:basedOn w:val="DefaultParagraphFont"/>
    <w:link w:val="Heading4"/>
    <w:rsid w:val="00AD404F"/>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D404F"/>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D4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4F"/>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D404F"/>
    <w:pPr>
      <w:tabs>
        <w:tab w:val="right" w:leader="dot" w:pos="10786"/>
      </w:tabs>
      <w:spacing w:before="80" w:after="0"/>
      <w:ind w:left="144"/>
    </w:pPr>
    <w:rPr>
      <w:b/>
    </w:rPr>
  </w:style>
  <w:style w:type="paragraph" w:styleId="TOC2">
    <w:name w:val="toc 2"/>
    <w:basedOn w:val="Normal"/>
    <w:next w:val="Normal"/>
    <w:autoRedefine/>
    <w:uiPriority w:val="39"/>
    <w:unhideWhenUsed/>
    <w:rsid w:val="00AD404F"/>
    <w:pPr>
      <w:tabs>
        <w:tab w:val="right" w:leader="dot" w:pos="10790"/>
      </w:tabs>
      <w:spacing w:before="40" w:after="40"/>
      <w:ind w:left="288"/>
    </w:pPr>
    <w:rPr>
      <w:sz w:val="18"/>
    </w:rPr>
  </w:style>
  <w:style w:type="character" w:styleId="Hyperlink">
    <w:name w:val="Hyperlink"/>
    <w:basedOn w:val="DefaultParagraphFont"/>
    <w:uiPriority w:val="99"/>
    <w:unhideWhenUsed/>
    <w:rsid w:val="00AD404F"/>
    <w:rPr>
      <w:color w:val="0000FF" w:themeColor="hyperlink"/>
      <w:u w:val="single"/>
    </w:rPr>
  </w:style>
  <w:style w:type="character" w:styleId="BookTitle">
    <w:name w:val="Book Title"/>
    <w:basedOn w:val="DefaultParagraphFont"/>
    <w:uiPriority w:val="33"/>
    <w:rsid w:val="00AD404F"/>
    <w:rPr>
      <w:b/>
      <w:bCs/>
      <w:smallCaps/>
      <w:spacing w:val="5"/>
      <w:sz w:val="48"/>
    </w:rPr>
  </w:style>
  <w:style w:type="paragraph" w:styleId="Title">
    <w:name w:val="Title"/>
    <w:basedOn w:val="Normal"/>
    <w:next w:val="Normal"/>
    <w:link w:val="TitleChar"/>
    <w:uiPriority w:val="10"/>
    <w:unhideWhenUsed/>
    <w:rsid w:val="00AD404F"/>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D404F"/>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AD404F"/>
    <w:pPr>
      <w:spacing w:after="0" w:line="240" w:lineRule="auto"/>
    </w:pPr>
    <w:rPr>
      <w:rFonts w:eastAsiaTheme="minorEastAsia"/>
    </w:rPr>
  </w:style>
  <w:style w:type="character" w:customStyle="1" w:styleId="NoSpacingChar">
    <w:name w:val="No Spacing Char"/>
    <w:basedOn w:val="DefaultParagraphFont"/>
    <w:link w:val="NoSpacing"/>
    <w:uiPriority w:val="4"/>
    <w:rsid w:val="00AD404F"/>
    <w:rPr>
      <w:rFonts w:eastAsiaTheme="minorEastAsia"/>
    </w:rPr>
  </w:style>
  <w:style w:type="paragraph" w:styleId="Header">
    <w:name w:val="header"/>
    <w:basedOn w:val="Normal"/>
    <w:link w:val="HeaderChar"/>
    <w:uiPriority w:val="99"/>
    <w:unhideWhenUsed/>
    <w:rsid w:val="00AD404F"/>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D404F"/>
    <w:rPr>
      <w:rFonts w:ascii="Arial" w:hAnsi="Arial"/>
      <w:color w:val="292929"/>
      <w:sz w:val="16"/>
    </w:rPr>
  </w:style>
  <w:style w:type="paragraph" w:styleId="Footer">
    <w:name w:val="footer"/>
    <w:basedOn w:val="Normal"/>
    <w:link w:val="FooterChar"/>
    <w:uiPriority w:val="99"/>
    <w:unhideWhenUsed/>
    <w:rsid w:val="00AD404F"/>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D404F"/>
    <w:rPr>
      <w:rFonts w:ascii="Arial" w:hAnsi="Arial"/>
      <w:color w:val="292929"/>
      <w:sz w:val="16"/>
    </w:rPr>
  </w:style>
  <w:style w:type="paragraph" w:styleId="ListParagraph">
    <w:name w:val="List Paragraph"/>
    <w:basedOn w:val="Normal"/>
    <w:next w:val="Normal"/>
    <w:uiPriority w:val="34"/>
    <w:rsid w:val="00AD404F"/>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D404F"/>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D404F"/>
    <w:rPr>
      <w:rFonts w:ascii="Lucida Console" w:hAnsi="Lucida Console" w:cs="Courier New"/>
      <w:b/>
      <w:spacing w:val="-6"/>
      <w:sz w:val="18"/>
    </w:rPr>
  </w:style>
  <w:style w:type="paragraph" w:customStyle="1" w:styleId="NumberedBullet">
    <w:name w:val="Numbered Bullet"/>
    <w:basedOn w:val="ListParagraph"/>
    <w:uiPriority w:val="5"/>
    <w:unhideWhenUsed/>
    <w:rsid w:val="00AD404F"/>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AD404F"/>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D404F"/>
    <w:pPr>
      <w:spacing w:before="0" w:after="0"/>
    </w:pPr>
    <w:rPr>
      <w:szCs w:val="20"/>
    </w:rPr>
  </w:style>
  <w:style w:type="character" w:customStyle="1" w:styleId="FootnoteTextChar">
    <w:name w:val="Footnote Text Char"/>
    <w:basedOn w:val="DefaultParagraphFont"/>
    <w:link w:val="FootnoteText"/>
    <w:uiPriority w:val="99"/>
    <w:semiHidden/>
    <w:rsid w:val="00AD404F"/>
    <w:rPr>
      <w:rFonts w:ascii="Arial" w:hAnsi="Arial"/>
      <w:color w:val="262626" w:themeColor="text1" w:themeTint="D9"/>
      <w:sz w:val="20"/>
      <w:szCs w:val="20"/>
    </w:rPr>
  </w:style>
  <w:style w:type="table" w:styleId="LightShading-Accent4">
    <w:name w:val="Light Shading Accent 4"/>
    <w:basedOn w:val="TableNormal"/>
    <w:uiPriority w:val="60"/>
    <w:rsid w:val="00AD40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AD404F"/>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D40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D404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D40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D40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AD404F"/>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D404F"/>
    <w:pPr>
      <w:tabs>
        <w:tab w:val="num" w:pos="360"/>
      </w:tabs>
      <w:ind w:left="360" w:hanging="360"/>
      <w:contextualSpacing/>
    </w:pPr>
  </w:style>
  <w:style w:type="character" w:customStyle="1" w:styleId="InLineUrl">
    <w:name w:val="InLineUrl"/>
    <w:basedOn w:val="DefaultParagraphFont"/>
    <w:qFormat/>
    <w:rsid w:val="00AD404F"/>
    <w:rPr>
      <w:rFonts w:ascii="Arial" w:hAnsi="Arial"/>
      <w:b/>
      <w:sz w:val="18"/>
    </w:rPr>
  </w:style>
  <w:style w:type="paragraph" w:customStyle="1" w:styleId="LabStepNumbered">
    <w:name w:val="Lab Step Numbered"/>
    <w:link w:val="LabStepNumberedChar"/>
    <w:qFormat/>
    <w:rsid w:val="00AD404F"/>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AD404F"/>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AD404F"/>
    <w:pPr>
      <w:numPr>
        <w:ilvl w:val="1"/>
      </w:numPr>
    </w:pPr>
  </w:style>
  <w:style w:type="paragraph" w:customStyle="1" w:styleId="LabStepLevel2NoBullet">
    <w:name w:val="Lab Step Level 2 No Bullet"/>
    <w:basedOn w:val="LabStepNumberedLevel2"/>
    <w:uiPriority w:val="3"/>
    <w:qFormat/>
    <w:rsid w:val="00AD404F"/>
    <w:pPr>
      <w:numPr>
        <w:numId w:val="0"/>
      </w:numPr>
      <w:spacing w:before="40"/>
      <w:ind w:left="720"/>
    </w:pPr>
  </w:style>
  <w:style w:type="character" w:customStyle="1" w:styleId="LabStepScreenshotFrame">
    <w:name w:val="Lab Step Screenshot Frame"/>
    <w:basedOn w:val="DefaultParagraphFont"/>
    <w:uiPriority w:val="1"/>
    <w:qFormat/>
    <w:rsid w:val="00AD404F"/>
    <w:rPr>
      <w:noProof/>
      <w:bdr w:val="single" w:sz="2" w:space="0" w:color="DDDDDD"/>
    </w:rPr>
  </w:style>
  <w:style w:type="paragraph" w:customStyle="1" w:styleId="LabExerciseCallout">
    <w:name w:val="Lab Exercise Callout"/>
    <w:basedOn w:val="LabExerciseLeadIn"/>
    <w:qFormat/>
    <w:rsid w:val="00AD404F"/>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AD404F"/>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D404F"/>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D404F"/>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404F"/>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AD404F"/>
    <w:rPr>
      <w:rFonts w:ascii="Arial" w:hAnsi="Arial"/>
      <w:b/>
      <w:iCs/>
      <w:sz w:val="16"/>
    </w:rPr>
  </w:style>
  <w:style w:type="character" w:customStyle="1" w:styleId="InlindeCode">
    <w:name w:val="InlindeCode"/>
    <w:basedOn w:val="DefaultParagraphFont"/>
    <w:qFormat/>
    <w:rsid w:val="00AD404F"/>
    <w:rPr>
      <w:rFonts w:ascii="Lucida Console" w:hAnsi="Lucida Console"/>
      <w:b/>
      <w:sz w:val="16"/>
    </w:rPr>
  </w:style>
  <w:style w:type="table" w:customStyle="1" w:styleId="LabStepTable">
    <w:name w:val="Lab Step Table"/>
    <w:basedOn w:val="TableGrid"/>
    <w:uiPriority w:val="99"/>
    <w:rsid w:val="00AD404F"/>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AD404F"/>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AD404F"/>
    <w:pPr>
      <w:ind w:left="792"/>
    </w:pPr>
  </w:style>
  <w:style w:type="paragraph" w:customStyle="1" w:styleId="LabStepScreenshotLevel2">
    <w:name w:val="Lab Step Screenshot Level 2"/>
    <w:basedOn w:val="LabStepScreenshot"/>
    <w:uiPriority w:val="2"/>
    <w:qFormat/>
    <w:rsid w:val="00AD404F"/>
    <w:pPr>
      <w:ind w:left="720"/>
    </w:pPr>
    <w:rPr>
      <w:noProof/>
    </w:rPr>
  </w:style>
  <w:style w:type="paragraph" w:styleId="TOCHeading">
    <w:name w:val="TOC Heading"/>
    <w:basedOn w:val="Heading1"/>
    <w:next w:val="Normal"/>
    <w:uiPriority w:val="39"/>
    <w:semiHidden/>
    <w:unhideWhenUsed/>
    <w:qFormat/>
    <w:rsid w:val="00AD404F"/>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AD404F"/>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D404F"/>
    <w:rPr>
      <w:sz w:val="16"/>
      <w:szCs w:val="16"/>
    </w:rPr>
  </w:style>
  <w:style w:type="paragraph" w:styleId="CommentText">
    <w:name w:val="annotation text"/>
    <w:basedOn w:val="Normal"/>
    <w:link w:val="CommentTextChar"/>
    <w:uiPriority w:val="99"/>
    <w:semiHidden/>
    <w:unhideWhenUsed/>
    <w:rsid w:val="00AD404F"/>
    <w:rPr>
      <w:szCs w:val="20"/>
    </w:rPr>
  </w:style>
  <w:style w:type="character" w:customStyle="1" w:styleId="CommentTextChar">
    <w:name w:val="Comment Text Char"/>
    <w:basedOn w:val="DefaultParagraphFont"/>
    <w:link w:val="CommentText"/>
    <w:uiPriority w:val="99"/>
    <w:semiHidden/>
    <w:rsid w:val="00AD404F"/>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D404F"/>
    <w:rPr>
      <w:b/>
      <w:bCs/>
    </w:rPr>
  </w:style>
  <w:style w:type="character" w:customStyle="1" w:styleId="CommentSubjectChar">
    <w:name w:val="Comment Subject Char"/>
    <w:basedOn w:val="CommentTextChar"/>
    <w:link w:val="CommentSubject"/>
    <w:uiPriority w:val="99"/>
    <w:semiHidden/>
    <w:rsid w:val="00AD404F"/>
    <w:rPr>
      <w:rFonts w:ascii="Arial" w:hAnsi="Arial"/>
      <w:b/>
      <w:bCs/>
      <w:color w:val="262626" w:themeColor="text1" w:themeTint="D9"/>
      <w:sz w:val="20"/>
      <w:szCs w:val="20"/>
    </w:rPr>
  </w:style>
  <w:style w:type="character" w:styleId="Strong">
    <w:name w:val="Strong"/>
    <w:basedOn w:val="DefaultParagraphFont"/>
    <w:uiPriority w:val="23"/>
    <w:rsid w:val="00AD404F"/>
    <w:rPr>
      <w:b/>
      <w:bCs/>
    </w:rPr>
  </w:style>
  <w:style w:type="paragraph" w:styleId="NormalWeb">
    <w:name w:val="Normal (Web)"/>
    <w:basedOn w:val="Normal"/>
    <w:uiPriority w:val="99"/>
    <w:semiHidden/>
    <w:unhideWhenUsed/>
    <w:rsid w:val="00AD404F"/>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AD404F"/>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AD404F"/>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D404F"/>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AD404F"/>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AD404F"/>
    <w:pPr>
      <w:spacing w:before="240"/>
      <w:ind w:left="720" w:right="720"/>
    </w:pPr>
    <w:rPr>
      <w:color w:val="1C1C1C"/>
    </w:rPr>
  </w:style>
  <w:style w:type="paragraph" w:customStyle="1" w:styleId="SlidesNotes">
    <w:name w:val="Slides Notes"/>
    <w:basedOn w:val="Normal"/>
    <w:uiPriority w:val="4"/>
    <w:rsid w:val="00AD404F"/>
    <w:pPr>
      <w:spacing w:before="240"/>
    </w:pPr>
  </w:style>
  <w:style w:type="paragraph" w:customStyle="1" w:styleId="LegalHeader">
    <w:name w:val="Legal Header"/>
    <w:basedOn w:val="Normal"/>
    <w:uiPriority w:val="3"/>
    <w:rsid w:val="00AD404F"/>
    <w:pPr>
      <w:spacing w:before="600"/>
    </w:pPr>
    <w:rPr>
      <w:b/>
      <w:color w:val="auto"/>
      <w:u w:val="single"/>
    </w:rPr>
  </w:style>
  <w:style w:type="paragraph" w:customStyle="1" w:styleId="LegalBody">
    <w:name w:val="Legal Body"/>
    <w:basedOn w:val="Normal"/>
    <w:uiPriority w:val="3"/>
    <w:rsid w:val="00AD404F"/>
    <w:rPr>
      <w:sz w:val="18"/>
    </w:rPr>
  </w:style>
  <w:style w:type="paragraph" w:customStyle="1" w:styleId="CourseInfo">
    <w:name w:val="Course Info"/>
    <w:basedOn w:val="Normal"/>
    <w:uiPriority w:val="4"/>
    <w:rsid w:val="00AD404F"/>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D404F"/>
    <w:rPr>
      <w:rFonts w:ascii="Arial" w:hAnsi="Arial"/>
      <w:color w:val="262626" w:themeColor="text1" w:themeTint="D9"/>
      <w:sz w:val="18"/>
    </w:rPr>
  </w:style>
  <w:style w:type="paragraph" w:customStyle="1" w:styleId="Strong1">
    <w:name w:val="Strong1"/>
    <w:basedOn w:val="LabStepNumbered"/>
    <w:link w:val="strongChar"/>
    <w:uiPriority w:val="5"/>
    <w:rsid w:val="00AD404F"/>
    <w:pPr>
      <w:numPr>
        <w:numId w:val="0"/>
      </w:numPr>
      <w:ind w:left="757" w:hanging="360"/>
    </w:pPr>
    <w:rPr>
      <w:b/>
    </w:rPr>
  </w:style>
  <w:style w:type="character" w:customStyle="1" w:styleId="strongChar">
    <w:name w:val="strong Char"/>
    <w:basedOn w:val="LabStepNumberedChar"/>
    <w:link w:val="Strong1"/>
    <w:uiPriority w:val="5"/>
    <w:rsid w:val="00AD404F"/>
    <w:rPr>
      <w:rFonts w:ascii="Arial" w:hAnsi="Arial"/>
      <w:b/>
      <w:color w:val="262626" w:themeColor="text1" w:themeTint="D9"/>
      <w:sz w:val="18"/>
    </w:rPr>
  </w:style>
  <w:style w:type="paragraph" w:customStyle="1" w:styleId="CourseCode">
    <w:name w:val="Course Code"/>
    <w:basedOn w:val="Normal"/>
    <w:uiPriority w:val="4"/>
    <w:rsid w:val="00AD404F"/>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D404F"/>
    <w:pPr>
      <w:tabs>
        <w:tab w:val="right" w:leader="dot" w:pos="10790"/>
      </w:tabs>
      <w:spacing w:before="40" w:after="0"/>
      <w:ind w:left="432"/>
    </w:pPr>
    <w:rPr>
      <w:sz w:val="16"/>
    </w:rPr>
  </w:style>
  <w:style w:type="numbering" w:customStyle="1" w:styleId="LabStepsTemplate">
    <w:name w:val="LabStepsTemplate"/>
    <w:uiPriority w:val="99"/>
    <w:rsid w:val="00AD404F"/>
    <w:pPr>
      <w:numPr>
        <w:numId w:val="1"/>
      </w:numPr>
    </w:pPr>
  </w:style>
  <w:style w:type="paragraph" w:customStyle="1" w:styleId="ModuleDescription">
    <w:name w:val="Module Description"/>
    <w:basedOn w:val="Normal"/>
    <w:uiPriority w:val="4"/>
    <w:rsid w:val="00AD404F"/>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AD404F"/>
    <w:pPr>
      <w:jc w:val="center"/>
    </w:pPr>
  </w:style>
  <w:style w:type="paragraph" w:customStyle="1" w:styleId="TopicsCoveredItem">
    <w:name w:val="Topics Covered Item"/>
    <w:basedOn w:val="Normal"/>
    <w:uiPriority w:val="4"/>
    <w:rsid w:val="00AD404F"/>
    <w:pPr>
      <w:numPr>
        <w:numId w:val="6"/>
      </w:numPr>
      <w:spacing w:before="0" w:after="0"/>
      <w:contextualSpacing/>
    </w:pPr>
  </w:style>
  <w:style w:type="paragraph" w:customStyle="1" w:styleId="ModuleIntroHeader">
    <w:name w:val="Module Intro Header"/>
    <w:basedOn w:val="Normal"/>
    <w:uiPriority w:val="4"/>
    <w:rsid w:val="00AD404F"/>
    <w:pPr>
      <w:pBdr>
        <w:bottom w:val="single" w:sz="8" w:space="1" w:color="auto"/>
      </w:pBdr>
      <w:spacing w:before="360"/>
      <w:ind w:left="288"/>
    </w:pPr>
    <w:rPr>
      <w:b/>
      <w:sz w:val="24"/>
    </w:rPr>
  </w:style>
  <w:style w:type="paragraph" w:customStyle="1" w:styleId="ModuleAgendaItem">
    <w:name w:val="Module Agenda Item"/>
    <w:basedOn w:val="Normal"/>
    <w:uiPriority w:val="4"/>
    <w:rsid w:val="00AD404F"/>
    <w:pPr>
      <w:spacing w:before="0" w:after="0"/>
      <w:ind w:left="360" w:hanging="360"/>
      <w:contextualSpacing/>
    </w:pPr>
    <w:rPr>
      <w:sz w:val="24"/>
    </w:rPr>
  </w:style>
  <w:style w:type="paragraph" w:customStyle="1" w:styleId="LabStepNumberedLevel3">
    <w:name w:val="Lab Step Numbered Level 3"/>
    <w:basedOn w:val="LabStepNumberedLevel2"/>
    <w:qFormat/>
    <w:rsid w:val="00AD404F"/>
    <w:pPr>
      <w:numPr>
        <w:ilvl w:val="2"/>
      </w:numPr>
      <w:tabs>
        <w:tab w:val="left" w:pos="994"/>
      </w:tabs>
    </w:pPr>
  </w:style>
  <w:style w:type="paragraph" w:customStyle="1" w:styleId="LabStepNumberedLevel4">
    <w:name w:val="Lab Step Numbered Level 4"/>
    <w:basedOn w:val="LabStepNumberedLevel3"/>
    <w:qFormat/>
    <w:rsid w:val="00AD404F"/>
    <w:pPr>
      <w:numPr>
        <w:ilvl w:val="3"/>
      </w:numPr>
      <w:tabs>
        <w:tab w:val="clear" w:pos="994"/>
        <w:tab w:val="left" w:pos="1627"/>
      </w:tabs>
    </w:pPr>
  </w:style>
  <w:style w:type="paragraph" w:customStyle="1" w:styleId="LabExerciseLeadIn">
    <w:name w:val="Lab Exercise Lead In"/>
    <w:basedOn w:val="Normal"/>
    <w:qFormat/>
    <w:rsid w:val="00AD404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AD404F"/>
    <w:pPr>
      <w:spacing w:before="0" w:after="0"/>
      <w:ind w:left="360" w:hanging="360"/>
    </w:pPr>
  </w:style>
  <w:style w:type="paragraph" w:customStyle="1" w:styleId="ppNumberList">
    <w:name w:val="pp Number List"/>
    <w:basedOn w:val="Normal"/>
    <w:rsid w:val="00F30B14"/>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10"/>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019">
      <w:bodyDiv w:val="1"/>
      <w:marLeft w:val="0"/>
      <w:marRight w:val="0"/>
      <w:marTop w:val="0"/>
      <w:marBottom w:val="0"/>
      <w:divBdr>
        <w:top w:val="none" w:sz="0" w:space="0" w:color="auto"/>
        <w:left w:val="none" w:sz="0" w:space="0" w:color="auto"/>
        <w:bottom w:val="none" w:sz="0" w:space="0" w:color="auto"/>
        <w:right w:val="none" w:sz="0" w:space="0" w:color="auto"/>
      </w:divBdr>
    </w:div>
    <w:div w:id="288515089">
      <w:bodyDiv w:val="1"/>
      <w:marLeft w:val="0"/>
      <w:marRight w:val="0"/>
      <w:marTop w:val="0"/>
      <w:marBottom w:val="0"/>
      <w:divBdr>
        <w:top w:val="none" w:sz="0" w:space="0" w:color="auto"/>
        <w:left w:val="none" w:sz="0" w:space="0" w:color="auto"/>
        <w:bottom w:val="none" w:sz="0" w:space="0" w:color="auto"/>
        <w:right w:val="none" w:sz="0" w:space="0" w:color="auto"/>
      </w:divBdr>
      <w:divsChild>
        <w:div w:id="1455515302">
          <w:marLeft w:val="0"/>
          <w:marRight w:val="0"/>
          <w:marTop w:val="0"/>
          <w:marBottom w:val="0"/>
          <w:divBdr>
            <w:top w:val="none" w:sz="0" w:space="0" w:color="auto"/>
            <w:left w:val="none" w:sz="0" w:space="0" w:color="auto"/>
            <w:bottom w:val="none" w:sz="0" w:space="0" w:color="auto"/>
            <w:right w:val="none" w:sz="0" w:space="0" w:color="auto"/>
          </w:divBdr>
          <w:divsChild>
            <w:div w:id="1684092844">
              <w:marLeft w:val="0"/>
              <w:marRight w:val="0"/>
              <w:marTop w:val="0"/>
              <w:marBottom w:val="0"/>
              <w:divBdr>
                <w:top w:val="none" w:sz="0" w:space="0" w:color="auto"/>
                <w:left w:val="none" w:sz="0" w:space="0" w:color="auto"/>
                <w:bottom w:val="none" w:sz="0" w:space="0" w:color="auto"/>
                <w:right w:val="none" w:sz="0" w:space="0" w:color="auto"/>
              </w:divBdr>
              <w:divsChild>
                <w:div w:id="54209618">
                  <w:marLeft w:val="4203"/>
                  <w:marRight w:val="0"/>
                  <w:marTop w:val="0"/>
                  <w:marBottom w:val="0"/>
                  <w:divBdr>
                    <w:top w:val="none" w:sz="0" w:space="0" w:color="auto"/>
                    <w:left w:val="none" w:sz="0" w:space="0" w:color="auto"/>
                    <w:bottom w:val="none" w:sz="0" w:space="0" w:color="auto"/>
                    <w:right w:val="none" w:sz="0" w:space="0" w:color="auto"/>
                  </w:divBdr>
                  <w:divsChild>
                    <w:div w:id="571426921">
                      <w:marLeft w:val="0"/>
                      <w:marRight w:val="0"/>
                      <w:marTop w:val="0"/>
                      <w:marBottom w:val="0"/>
                      <w:divBdr>
                        <w:top w:val="none" w:sz="0" w:space="0" w:color="auto"/>
                        <w:left w:val="none" w:sz="0" w:space="0" w:color="auto"/>
                        <w:bottom w:val="none" w:sz="0" w:space="0" w:color="auto"/>
                        <w:right w:val="none" w:sz="0" w:space="0" w:color="auto"/>
                      </w:divBdr>
                      <w:divsChild>
                        <w:div w:id="243341241">
                          <w:marLeft w:val="0"/>
                          <w:marRight w:val="0"/>
                          <w:marTop w:val="0"/>
                          <w:marBottom w:val="0"/>
                          <w:divBdr>
                            <w:top w:val="none" w:sz="0" w:space="0" w:color="auto"/>
                            <w:left w:val="none" w:sz="0" w:space="0" w:color="auto"/>
                            <w:bottom w:val="none" w:sz="0" w:space="0" w:color="auto"/>
                            <w:right w:val="none" w:sz="0" w:space="0" w:color="auto"/>
                          </w:divBdr>
                          <w:divsChild>
                            <w:div w:id="739254158">
                              <w:marLeft w:val="0"/>
                              <w:marRight w:val="0"/>
                              <w:marTop w:val="0"/>
                              <w:marBottom w:val="0"/>
                              <w:divBdr>
                                <w:top w:val="none" w:sz="0" w:space="0" w:color="auto"/>
                                <w:left w:val="none" w:sz="0" w:space="0" w:color="auto"/>
                                <w:bottom w:val="none" w:sz="0" w:space="0" w:color="auto"/>
                                <w:right w:val="none" w:sz="0" w:space="0" w:color="auto"/>
                              </w:divBdr>
                              <w:divsChild>
                                <w:div w:id="1947225922">
                                  <w:marLeft w:val="0"/>
                                  <w:marRight w:val="0"/>
                                  <w:marTop w:val="0"/>
                                  <w:marBottom w:val="0"/>
                                  <w:divBdr>
                                    <w:top w:val="none" w:sz="0" w:space="0" w:color="auto"/>
                                    <w:left w:val="none" w:sz="0" w:space="0" w:color="auto"/>
                                    <w:bottom w:val="none" w:sz="0" w:space="0" w:color="auto"/>
                                    <w:right w:val="none" w:sz="0" w:space="0" w:color="auto"/>
                                  </w:divBdr>
                                  <w:divsChild>
                                    <w:div w:id="1546022312">
                                      <w:marLeft w:val="0"/>
                                      <w:marRight w:val="0"/>
                                      <w:marTop w:val="0"/>
                                      <w:marBottom w:val="0"/>
                                      <w:divBdr>
                                        <w:top w:val="none" w:sz="0" w:space="0" w:color="auto"/>
                                        <w:left w:val="none" w:sz="0" w:space="0" w:color="auto"/>
                                        <w:bottom w:val="none" w:sz="0" w:space="0" w:color="auto"/>
                                        <w:right w:val="none" w:sz="0" w:space="0" w:color="auto"/>
                                      </w:divBdr>
                                      <w:divsChild>
                                        <w:div w:id="725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9.png"/><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8" Type="http://schemas.microsoft.com/office/2007/relationships/stylesWithEffects" Target="stylesWithEffects.xml"/><Relationship Id="rId51" Type="http://schemas.openxmlformats.org/officeDocument/2006/relationships/image" Target="media/image39.png"/><Relationship Id="rId72" Type="http://schemas.openxmlformats.org/officeDocument/2006/relationships/image" Target="media/image60.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F6B872AA-645C-4CE0-BE28-3443DF65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331</TotalTime>
  <Pages>14</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Ashley Hillier</cp:lastModifiedBy>
  <cp:revision>52</cp:revision>
  <cp:lastPrinted>2009-08-12T16:30:00Z</cp:lastPrinted>
  <dcterms:created xsi:type="dcterms:W3CDTF">2013-10-29T16:08:00Z</dcterms:created>
  <dcterms:modified xsi:type="dcterms:W3CDTF">2014-01-15T19:01:00Z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