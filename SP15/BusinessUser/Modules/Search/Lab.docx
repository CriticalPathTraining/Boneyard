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B14" w:rsidRDefault="00783704" w:rsidP="00F30B14">
      <w:pPr>
        <w:pStyle w:val="Heading2"/>
      </w:pPr>
      <w:r w:rsidRPr="00783704">
        <w:t xml:space="preserve">SharePoint 2013 </w:t>
      </w:r>
      <w:r>
        <w:t>Se</w:t>
      </w:r>
      <w:bookmarkStart w:id="0" w:name="_GoBack"/>
      <w:bookmarkEnd w:id="0"/>
      <w:r>
        <w:t>arch</w:t>
      </w:r>
    </w:p>
    <w:p w:rsidR="00F30B14" w:rsidRPr="005C7841" w:rsidRDefault="00F30B14" w:rsidP="00F30B14">
      <w:pPr>
        <w:pStyle w:val="LabExerciseCallout"/>
      </w:pPr>
      <w:r w:rsidRPr="005C7841">
        <w:rPr>
          <w:b/>
        </w:rPr>
        <w:t>Lab Time</w:t>
      </w:r>
      <w:r w:rsidRPr="005C7841">
        <w:t xml:space="preserve">: </w:t>
      </w:r>
      <w:r w:rsidR="00D53C6D">
        <w:t>45</w:t>
      </w:r>
      <w:r w:rsidR="006B238A">
        <w:t xml:space="preserve"> minutes</w:t>
      </w:r>
    </w:p>
    <w:p w:rsidR="00F30B14" w:rsidRPr="005C7841" w:rsidRDefault="00F30B14" w:rsidP="00F30B14">
      <w:pPr>
        <w:pStyle w:val="LabExerciseCallout"/>
      </w:pPr>
      <w:r w:rsidRPr="005C7841">
        <w:rPr>
          <w:b/>
        </w:rPr>
        <w:t>Lab Folder</w:t>
      </w:r>
      <w:r w:rsidRPr="005C7841">
        <w:t>: C:\Student\</w:t>
      </w:r>
      <w:r w:rsidR="00B95E1D">
        <w:t>Modules\</w:t>
      </w:r>
      <w:r w:rsidR="00783704">
        <w:t>Search</w:t>
      </w:r>
    </w:p>
    <w:p w:rsidR="00F30B14" w:rsidRDefault="00F30B14" w:rsidP="00F30B14">
      <w:pPr>
        <w:pStyle w:val="LabExerciseCallout"/>
      </w:pPr>
      <w:r w:rsidRPr="00203637">
        <w:rPr>
          <w:b/>
        </w:rPr>
        <w:t>Lab Overview:</w:t>
      </w:r>
      <w:r w:rsidRPr="005C7841">
        <w:t xml:space="preserve"> </w:t>
      </w:r>
      <w:r>
        <w:t xml:space="preserve">In this lab </w:t>
      </w:r>
      <w:r w:rsidR="00D04124">
        <w:t>you explore the Search Center using Keyword Query Language, create result sources, and leverage managed properties for various tasks.</w:t>
      </w:r>
    </w:p>
    <w:p w:rsidR="00F30B14" w:rsidRPr="00AB0146" w:rsidRDefault="00F30B14" w:rsidP="00F30B14">
      <w:pPr>
        <w:pStyle w:val="Heading3"/>
      </w:pPr>
      <w:r>
        <w:t xml:space="preserve">Exercise 1: </w:t>
      </w:r>
      <w:r w:rsidR="00D04124">
        <w:t>Exploring the Search Center</w:t>
      </w:r>
    </w:p>
    <w:p w:rsidR="00F30B14" w:rsidRDefault="00F30B14" w:rsidP="00F30B14">
      <w:pPr>
        <w:pStyle w:val="LabExerciseLeadIn"/>
      </w:pPr>
      <w:r>
        <w:t xml:space="preserve">In this exercise </w:t>
      </w:r>
      <w:r w:rsidR="00D04124">
        <w:t>you will execute queries, use refiners, and edit items using the search center.</w:t>
      </w:r>
    </w:p>
    <w:p w:rsidR="00B95E1D" w:rsidRDefault="00B95E1D" w:rsidP="00B95E1D">
      <w:pPr>
        <w:pStyle w:val="Heading4"/>
      </w:pPr>
      <w:r>
        <w:t xml:space="preserve">Log in to </w:t>
      </w:r>
      <w:r w:rsidR="0049682D">
        <w:t>Search Center</w:t>
      </w:r>
    </w:p>
    <w:p w:rsidR="004A37E4" w:rsidRDefault="004A37E4" w:rsidP="004A37E4">
      <w:pPr>
        <w:pStyle w:val="LabStepNumbered"/>
        <w:numPr>
          <w:ilvl w:val="0"/>
          <w:numId w:val="9"/>
        </w:numPr>
      </w:pPr>
      <w:r>
        <w:t>Make sure you have the login information for the SharePoint environment where you will work on your lab exercises. You should have received this log in information from the hosting training company or from your instructor.</w:t>
      </w:r>
    </w:p>
    <w:p w:rsidR="004A37E4" w:rsidRDefault="004A37E4" w:rsidP="004A37E4">
      <w:pPr>
        <w:pStyle w:val="LabStepNumbered"/>
        <w:numPr>
          <w:ilvl w:val="0"/>
          <w:numId w:val="9"/>
        </w:numPr>
      </w:pPr>
      <w:r>
        <w:t xml:space="preserve">Make sure you have the URL to the </w:t>
      </w:r>
      <w:r w:rsidR="0049682D">
        <w:rPr>
          <w:b/>
        </w:rPr>
        <w:t>Search Center</w:t>
      </w:r>
      <w:r>
        <w:t xml:space="preserve"> that has been created for you to do your lab work. </w:t>
      </w:r>
      <w:r w:rsidR="00193590">
        <w:t xml:space="preserve">Note that this site is different than the team site you use in other labs.  </w:t>
      </w:r>
      <w:r>
        <w:t xml:space="preserve">This URL will be in a form that looks </w:t>
      </w:r>
      <w:r w:rsidR="00193590">
        <w:t>like this:</w:t>
      </w:r>
    </w:p>
    <w:p w:rsidR="004A37E4" w:rsidRDefault="004A37E4" w:rsidP="004A37E4">
      <w:pPr>
        <w:pStyle w:val="LabStepCodeBlock"/>
      </w:pPr>
      <w:r w:rsidRPr="00C86590">
        <w:t>https://cpt.atrackspace.com/sites/</w:t>
      </w:r>
      <w:r w:rsidR="0049682D">
        <w:t>SearchCenter_Student01</w:t>
      </w:r>
    </w:p>
    <w:p w:rsidR="0049682D" w:rsidRPr="00EC37AF" w:rsidRDefault="004A37E4" w:rsidP="0049682D">
      <w:pPr>
        <w:pStyle w:val="LabStepNumbered"/>
        <w:numPr>
          <w:ilvl w:val="0"/>
          <w:numId w:val="9"/>
        </w:numPr>
      </w:pPr>
      <w:r>
        <w:t xml:space="preserve">Launch the Internet Explorer and navigate to the URL of the </w:t>
      </w:r>
      <w:r w:rsidR="0049682D">
        <w:t>Search Center</w:t>
      </w:r>
      <w:r>
        <w:t xml:space="preserve"> mention</w:t>
      </w:r>
      <w:r w:rsidR="00EF11C1">
        <w:t>ed</w:t>
      </w:r>
      <w:r>
        <w:t xml:space="preserve"> in the previous ste</w:t>
      </w:r>
      <w:r w:rsidR="00EF11C1">
        <w:t xml:space="preserve">p.  Note that you should be logged in with a user account that </w:t>
      </w:r>
      <w:r w:rsidR="0049682D">
        <w:t xml:space="preserve">has full control and </w:t>
      </w:r>
      <w:r w:rsidR="0049682D" w:rsidRPr="00EC37AF">
        <w:t>access to the site collection</w:t>
      </w:r>
      <w:r w:rsidR="0049682D">
        <w:t>,</w:t>
      </w:r>
      <w:r w:rsidR="0049682D" w:rsidRPr="00EC37AF">
        <w:t xml:space="preserve"> and therefore will be permitted access</w:t>
      </w:r>
      <w:r w:rsidR="0049682D">
        <w:t xml:space="preserve"> and be able to configure search settings</w:t>
      </w:r>
      <w:r w:rsidR="0049682D" w:rsidRPr="00EC37AF">
        <w:t>.</w:t>
      </w:r>
    </w:p>
    <w:p w:rsidR="004A37E4" w:rsidRDefault="004A37E4" w:rsidP="004A37E4">
      <w:pPr>
        <w:pStyle w:val="LabStepNumbered"/>
        <w:numPr>
          <w:ilvl w:val="1"/>
          <w:numId w:val="9"/>
        </w:numPr>
      </w:pPr>
      <w:r>
        <w:t xml:space="preserve">When </w:t>
      </w:r>
      <w:r w:rsidRPr="00EC37AF">
        <w:t xml:space="preserve">prompted to login, enter </w:t>
      </w:r>
      <w:r>
        <w:t xml:space="preserve">the user name and password that has been supplied to you and then </w:t>
      </w:r>
      <w:r w:rsidRPr="00EC37AF">
        <w:t xml:space="preserve">click </w:t>
      </w:r>
      <w:r w:rsidRPr="0049682D">
        <w:rPr>
          <w:b/>
        </w:rPr>
        <w:t>OK</w:t>
      </w:r>
      <w:r>
        <w:t>.</w:t>
      </w:r>
    </w:p>
    <w:p w:rsidR="004A37E4" w:rsidRDefault="004A37E4" w:rsidP="004A37E4">
      <w:pPr>
        <w:pStyle w:val="LabStepScreenshotLevel2"/>
      </w:pPr>
      <w:r>
        <w:drawing>
          <wp:inline distT="0" distB="0" distL="0" distR="0" wp14:anchorId="3C98208B" wp14:editId="332552E8">
            <wp:extent cx="1325241" cy="1247389"/>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6466" cy="1267367"/>
                    </a:xfrm>
                    <a:prstGeom prst="rect">
                      <a:avLst/>
                    </a:prstGeom>
                    <a:noFill/>
                    <a:ln>
                      <a:noFill/>
                    </a:ln>
                  </pic:spPr>
                </pic:pic>
              </a:graphicData>
            </a:graphic>
          </wp:inline>
        </w:drawing>
      </w:r>
    </w:p>
    <w:p w:rsidR="004A37E4" w:rsidRDefault="004A37E4" w:rsidP="004A37E4">
      <w:pPr>
        <w:pStyle w:val="LabStepNumberedLevel2"/>
      </w:pPr>
      <w:r>
        <w:t xml:space="preserve">You should be able to confirm that you are logged into the </w:t>
      </w:r>
      <w:r w:rsidR="00594AF8">
        <w:t>Team Site</w:t>
      </w:r>
      <w:r>
        <w:t>.</w:t>
      </w:r>
    </w:p>
    <w:p w:rsidR="00151F13" w:rsidRDefault="00D04124" w:rsidP="00151F13">
      <w:pPr>
        <w:pStyle w:val="Heading4"/>
      </w:pPr>
      <w:r>
        <w:t>Using the Search Center</w:t>
      </w:r>
    </w:p>
    <w:p w:rsidR="001A4347" w:rsidRDefault="00EF2640" w:rsidP="001A4347">
      <w:pPr>
        <w:pStyle w:val="LabStepNumbered"/>
      </w:pPr>
      <w:r>
        <w:t xml:space="preserve">On the Home page of </w:t>
      </w:r>
      <w:r w:rsidR="0049682D">
        <w:t>the Search Center</w:t>
      </w:r>
      <w:r>
        <w:t xml:space="preserve">, </w:t>
      </w:r>
      <w:r w:rsidR="0049682D">
        <w:t>you will see a large search box in the middle of the page.</w:t>
      </w:r>
    </w:p>
    <w:p w:rsidR="00EF2640" w:rsidRDefault="00EF2640" w:rsidP="00EF2640">
      <w:pPr>
        <w:pStyle w:val="LabStepScreenshot"/>
      </w:pPr>
      <w:r>
        <w:rPr>
          <w:noProof/>
        </w:rPr>
        <w:drawing>
          <wp:inline distT="0" distB="0" distL="0" distR="0" wp14:anchorId="4CA78675" wp14:editId="51DE0AB9">
            <wp:extent cx="4494656" cy="146713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BoxonHomePa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4089" cy="1466949"/>
                    </a:xfrm>
                    <a:prstGeom prst="rect">
                      <a:avLst/>
                    </a:prstGeom>
                  </pic:spPr>
                </pic:pic>
              </a:graphicData>
            </a:graphic>
          </wp:inline>
        </w:drawing>
      </w:r>
    </w:p>
    <w:p w:rsidR="00EF2640" w:rsidRDefault="00EF2640" w:rsidP="001A4347">
      <w:pPr>
        <w:pStyle w:val="LabStepNumbered"/>
      </w:pPr>
      <w:r>
        <w:t>Type “</w:t>
      </w:r>
      <w:r w:rsidR="0049682D">
        <w:t>Batman</w:t>
      </w:r>
      <w:r>
        <w:t>”</w:t>
      </w:r>
      <w:r w:rsidR="0049682D">
        <w:t xml:space="preserve"> in the search box.</w:t>
      </w:r>
    </w:p>
    <w:p w:rsidR="0049682D" w:rsidRDefault="0049682D" w:rsidP="001A4347">
      <w:pPr>
        <w:pStyle w:val="LabStepNumbered"/>
      </w:pPr>
      <w:r>
        <w:t xml:space="preserve">Either hit the </w:t>
      </w:r>
      <w:r>
        <w:rPr>
          <w:b/>
        </w:rPr>
        <w:t xml:space="preserve">Enter </w:t>
      </w:r>
      <w:r>
        <w:t>key, or click the magnifying glass in the search box to run your search.</w:t>
      </w:r>
    </w:p>
    <w:p w:rsidR="00EF2640" w:rsidRDefault="00EF2640" w:rsidP="00193590">
      <w:pPr>
        <w:pStyle w:val="LabExerciseText"/>
      </w:pPr>
      <w:r>
        <w:t xml:space="preserve">Note that typing into this search box will bring you to the </w:t>
      </w:r>
      <w:r w:rsidR="0049682D">
        <w:t xml:space="preserve">default </w:t>
      </w:r>
      <w:r>
        <w:t xml:space="preserve">Search Results Page of </w:t>
      </w:r>
      <w:r w:rsidR="0049682D">
        <w:t>the Search Center.</w:t>
      </w:r>
    </w:p>
    <w:p w:rsidR="00193590" w:rsidRDefault="00193590" w:rsidP="00EF2640">
      <w:pPr>
        <w:pStyle w:val="LabStepNumbered"/>
      </w:pPr>
      <w:r>
        <w:t>View the results of your search and familiarize yourself with the layout of the search page.</w:t>
      </w:r>
    </w:p>
    <w:p w:rsidR="00EF2640" w:rsidRDefault="00B90C39" w:rsidP="0049682D">
      <w:pPr>
        <w:pStyle w:val="LabStepScreenshot"/>
      </w:pPr>
      <w:r>
        <w:rPr>
          <w:noProof/>
        </w:rPr>
        <w:lastRenderedPageBreak/>
        <w:drawing>
          <wp:inline distT="0" distB="0" distL="0" distR="0" wp14:anchorId="1E34DE52" wp14:editId="6D41B924">
            <wp:extent cx="4454680" cy="3060645"/>
            <wp:effectExtent l="0" t="0" r="317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UseThisLibrary.png"/>
                    <pic:cNvPicPr/>
                  </pic:nvPicPr>
                  <pic:blipFill>
                    <a:blip r:embed="rId15">
                      <a:extLst>
                        <a:ext uri="{28A0092B-C50C-407E-A947-70E740481C1C}">
                          <a14:useLocalDpi xmlns:a14="http://schemas.microsoft.com/office/drawing/2010/main" val="0"/>
                        </a:ext>
                      </a:extLst>
                    </a:blip>
                    <a:stretch>
                      <a:fillRect/>
                    </a:stretch>
                  </pic:blipFill>
                  <pic:spPr>
                    <a:xfrm>
                      <a:off x="0" y="0"/>
                      <a:ext cx="4454680" cy="3060645"/>
                    </a:xfrm>
                    <a:prstGeom prst="rect">
                      <a:avLst/>
                    </a:prstGeom>
                  </pic:spPr>
                </pic:pic>
              </a:graphicData>
            </a:graphic>
          </wp:inline>
        </w:drawing>
      </w:r>
    </w:p>
    <w:p w:rsidR="00BE4947" w:rsidRDefault="00C30D26" w:rsidP="0049682D">
      <w:pPr>
        <w:pStyle w:val="LabStepNumbered"/>
      </w:pPr>
      <w:r>
        <w:t xml:space="preserve">To the left of the search results you will see the refinement panel.  Under </w:t>
      </w:r>
      <w:r w:rsidRPr="0049682D">
        <w:rPr>
          <w:b/>
        </w:rPr>
        <w:t>Result Type</w:t>
      </w:r>
      <w:r>
        <w:t xml:space="preserve">, click </w:t>
      </w:r>
      <w:r w:rsidR="0049682D" w:rsidRPr="0049682D">
        <w:rPr>
          <w:b/>
        </w:rPr>
        <w:t>Web Page</w:t>
      </w:r>
      <w:r w:rsidRPr="0049682D">
        <w:rPr>
          <w:b/>
        </w:rPr>
        <w:t xml:space="preserve">.  </w:t>
      </w:r>
      <w:r>
        <w:t xml:space="preserve">This will refine the search results to show you only the items which are </w:t>
      </w:r>
      <w:r w:rsidR="00FC4B22">
        <w:t>web pages</w:t>
      </w:r>
      <w:r>
        <w:t>.</w:t>
      </w:r>
      <w:r w:rsidR="00D80316">
        <w:t xml:space="preserve">  To view all the search results again, click </w:t>
      </w:r>
      <w:proofErr w:type="gramStart"/>
      <w:r w:rsidR="00D80316" w:rsidRPr="0049682D">
        <w:rPr>
          <w:b/>
        </w:rPr>
        <w:t>All</w:t>
      </w:r>
      <w:proofErr w:type="gramEnd"/>
      <w:r w:rsidR="00D80316">
        <w:t>.</w:t>
      </w:r>
    </w:p>
    <w:p w:rsidR="00BE4947" w:rsidRDefault="00BE4947" w:rsidP="005748F5">
      <w:pPr>
        <w:pStyle w:val="LabStepScreenshot"/>
      </w:pPr>
      <w:r>
        <w:rPr>
          <w:noProof/>
        </w:rPr>
        <w:drawing>
          <wp:inline distT="0" distB="0" distL="0" distR="0" wp14:anchorId="5D2C0FA6" wp14:editId="7E612E7D">
            <wp:extent cx="1247972" cy="82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1step3.png"/>
                    <pic:cNvPicPr/>
                  </pic:nvPicPr>
                  <pic:blipFill>
                    <a:blip r:embed="rId16">
                      <a:extLst>
                        <a:ext uri="{28A0092B-C50C-407E-A947-70E740481C1C}">
                          <a14:useLocalDpi xmlns:a14="http://schemas.microsoft.com/office/drawing/2010/main" val="0"/>
                        </a:ext>
                      </a:extLst>
                    </a:blip>
                    <a:stretch>
                      <a:fillRect/>
                    </a:stretch>
                  </pic:blipFill>
                  <pic:spPr>
                    <a:xfrm>
                      <a:off x="0" y="0"/>
                      <a:ext cx="1247972" cy="823824"/>
                    </a:xfrm>
                    <a:prstGeom prst="rect">
                      <a:avLst/>
                    </a:prstGeom>
                  </pic:spPr>
                </pic:pic>
              </a:graphicData>
            </a:graphic>
          </wp:inline>
        </w:drawing>
      </w:r>
    </w:p>
    <w:p w:rsidR="009171F0" w:rsidRDefault="009171F0" w:rsidP="001A4347">
      <w:pPr>
        <w:pStyle w:val="LabStepNumbered"/>
      </w:pPr>
      <w:r>
        <w:t xml:space="preserve">In the refinement panel, under </w:t>
      </w:r>
      <w:r>
        <w:rPr>
          <w:b/>
        </w:rPr>
        <w:t>Author</w:t>
      </w:r>
      <w:r>
        <w:t xml:space="preserve">, click </w:t>
      </w:r>
      <w:r w:rsidRPr="009171F0">
        <w:rPr>
          <w:b/>
        </w:rPr>
        <w:t>SHOW MORE</w:t>
      </w:r>
      <w:r>
        <w:t xml:space="preserve">.  </w:t>
      </w:r>
    </w:p>
    <w:p w:rsidR="009171F0" w:rsidRDefault="009171F0" w:rsidP="009171F0">
      <w:pPr>
        <w:pStyle w:val="LabStepScreenshot"/>
      </w:pPr>
      <w:r>
        <w:rPr>
          <w:noProof/>
        </w:rPr>
        <w:drawing>
          <wp:inline distT="0" distB="0" distL="0" distR="0" wp14:anchorId="7702DF40" wp14:editId="443B8792">
            <wp:extent cx="1316745" cy="85298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mentAuthorShowMore.png"/>
                    <pic:cNvPicPr/>
                  </pic:nvPicPr>
                  <pic:blipFill>
                    <a:blip r:embed="rId17">
                      <a:extLst>
                        <a:ext uri="{28A0092B-C50C-407E-A947-70E740481C1C}">
                          <a14:useLocalDpi xmlns:a14="http://schemas.microsoft.com/office/drawing/2010/main" val="0"/>
                        </a:ext>
                      </a:extLst>
                    </a:blip>
                    <a:stretch>
                      <a:fillRect/>
                    </a:stretch>
                  </pic:blipFill>
                  <pic:spPr>
                    <a:xfrm>
                      <a:off x="0" y="0"/>
                      <a:ext cx="1316210" cy="852638"/>
                    </a:xfrm>
                    <a:prstGeom prst="rect">
                      <a:avLst/>
                    </a:prstGeom>
                  </pic:spPr>
                </pic:pic>
              </a:graphicData>
            </a:graphic>
          </wp:inline>
        </w:drawing>
      </w:r>
    </w:p>
    <w:p w:rsidR="009171F0" w:rsidRDefault="009171F0" w:rsidP="001A4347">
      <w:pPr>
        <w:pStyle w:val="LabStepNumbered"/>
      </w:pPr>
      <w:r>
        <w:t xml:space="preserve">A text box will appear where you can enter the name of an author of items.  If there were many more authors of items in the site available, you would be able to see </w:t>
      </w:r>
      <w:r w:rsidR="00FC4B22">
        <w:t xml:space="preserve">some of </w:t>
      </w:r>
      <w:r>
        <w:t>their names as choices in this refiner.</w:t>
      </w:r>
    </w:p>
    <w:p w:rsidR="009171F0" w:rsidRDefault="009171F0" w:rsidP="009171F0">
      <w:pPr>
        <w:pStyle w:val="LabStepScreenshot"/>
      </w:pPr>
      <w:r>
        <w:rPr>
          <w:noProof/>
        </w:rPr>
        <w:drawing>
          <wp:inline distT="0" distB="0" distL="0" distR="0" wp14:anchorId="68A7CF2B" wp14:editId="08C39A69">
            <wp:extent cx="1535100" cy="103723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mentAuthorShowFewer.png"/>
                    <pic:cNvPicPr/>
                  </pic:nvPicPr>
                  <pic:blipFill>
                    <a:blip r:embed="rId18">
                      <a:extLst>
                        <a:ext uri="{28A0092B-C50C-407E-A947-70E740481C1C}">
                          <a14:useLocalDpi xmlns:a14="http://schemas.microsoft.com/office/drawing/2010/main" val="0"/>
                        </a:ext>
                      </a:extLst>
                    </a:blip>
                    <a:stretch>
                      <a:fillRect/>
                    </a:stretch>
                  </pic:blipFill>
                  <pic:spPr>
                    <a:xfrm>
                      <a:off x="0" y="0"/>
                      <a:ext cx="1542005" cy="1041896"/>
                    </a:xfrm>
                    <a:prstGeom prst="rect">
                      <a:avLst/>
                    </a:prstGeom>
                  </pic:spPr>
                </pic:pic>
              </a:graphicData>
            </a:graphic>
          </wp:inline>
        </w:drawing>
      </w:r>
    </w:p>
    <w:p w:rsidR="009171F0" w:rsidRDefault="009171F0" w:rsidP="001A4347">
      <w:pPr>
        <w:pStyle w:val="LabStepNumbered"/>
      </w:pPr>
      <w:r>
        <w:t xml:space="preserve">To close the text box and see fewer results, click </w:t>
      </w:r>
      <w:r>
        <w:rPr>
          <w:b/>
        </w:rPr>
        <w:t>SHOW FEWER</w:t>
      </w:r>
      <w:r>
        <w:t>.</w:t>
      </w:r>
    </w:p>
    <w:p w:rsidR="0017320B" w:rsidRDefault="00151E5D" w:rsidP="001A4347">
      <w:pPr>
        <w:pStyle w:val="LabStepNumbered"/>
      </w:pPr>
      <w:r>
        <w:t xml:space="preserve">In the Refinement Panel, look at the </w:t>
      </w:r>
      <w:r>
        <w:rPr>
          <w:b/>
        </w:rPr>
        <w:t>Modified Date</w:t>
      </w:r>
      <w:r>
        <w:t xml:space="preserve"> refiner.  This refiner is different than the others because it works with the range of dates in which items in the search results have been changed.</w:t>
      </w:r>
    </w:p>
    <w:p w:rsidR="00151E5D" w:rsidRDefault="00151E5D" w:rsidP="00151E5D">
      <w:pPr>
        <w:pStyle w:val="LabStepScreenshot"/>
      </w:pPr>
      <w:r>
        <w:rPr>
          <w:noProof/>
        </w:rPr>
        <w:lastRenderedPageBreak/>
        <w:drawing>
          <wp:inline distT="0" distB="0" distL="0" distR="0" wp14:anchorId="7CFFA62A" wp14:editId="7696A31F">
            <wp:extent cx="1828572" cy="172381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dDateRefiner.png"/>
                    <pic:cNvPicPr/>
                  </pic:nvPicPr>
                  <pic:blipFill>
                    <a:blip r:embed="rId19">
                      <a:extLst>
                        <a:ext uri="{28A0092B-C50C-407E-A947-70E740481C1C}">
                          <a14:useLocalDpi xmlns:a14="http://schemas.microsoft.com/office/drawing/2010/main" val="0"/>
                        </a:ext>
                      </a:extLst>
                    </a:blip>
                    <a:stretch>
                      <a:fillRect/>
                    </a:stretch>
                  </pic:blipFill>
                  <pic:spPr>
                    <a:xfrm>
                      <a:off x="0" y="0"/>
                      <a:ext cx="1828572" cy="1723810"/>
                    </a:xfrm>
                    <a:prstGeom prst="rect">
                      <a:avLst/>
                    </a:prstGeom>
                  </pic:spPr>
                </pic:pic>
              </a:graphicData>
            </a:graphic>
          </wp:inline>
        </w:drawing>
      </w:r>
    </w:p>
    <w:p w:rsidR="00151E5D" w:rsidRDefault="00151E5D" w:rsidP="001A4347">
      <w:pPr>
        <w:pStyle w:val="LabStepNumbered"/>
      </w:pPr>
      <w:r>
        <w:t xml:space="preserve">Hover over any of the bars in the bar graph in the refiner.  Note that they change color and are clickable.  </w:t>
      </w:r>
    </w:p>
    <w:p w:rsidR="00151E5D" w:rsidRDefault="00151E5D" w:rsidP="001A4347">
      <w:pPr>
        <w:pStyle w:val="LabStepNumbered"/>
      </w:pPr>
      <w:r>
        <w:t>Click one of the bars and note that not only do the search results become refined, but also that the range of dates below the graph in the refiner changes.</w:t>
      </w:r>
    </w:p>
    <w:p w:rsidR="00151E5D" w:rsidRDefault="00151E5D" w:rsidP="00151E5D">
      <w:pPr>
        <w:pStyle w:val="LabStepScreenshot"/>
      </w:pPr>
      <w:r>
        <w:rPr>
          <w:noProof/>
        </w:rPr>
        <w:drawing>
          <wp:inline distT="0" distB="0" distL="0" distR="0" wp14:anchorId="4C373D2A" wp14:editId="7E325835">
            <wp:extent cx="1876191" cy="181904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TheRange.png"/>
                    <pic:cNvPicPr/>
                  </pic:nvPicPr>
                  <pic:blipFill>
                    <a:blip r:embed="rId20">
                      <a:extLst>
                        <a:ext uri="{28A0092B-C50C-407E-A947-70E740481C1C}">
                          <a14:useLocalDpi xmlns:a14="http://schemas.microsoft.com/office/drawing/2010/main" val="0"/>
                        </a:ext>
                      </a:extLst>
                    </a:blip>
                    <a:stretch>
                      <a:fillRect/>
                    </a:stretch>
                  </pic:blipFill>
                  <pic:spPr>
                    <a:xfrm>
                      <a:off x="0" y="0"/>
                      <a:ext cx="1876191" cy="1819048"/>
                    </a:xfrm>
                    <a:prstGeom prst="rect">
                      <a:avLst/>
                    </a:prstGeom>
                  </pic:spPr>
                </pic:pic>
              </a:graphicData>
            </a:graphic>
          </wp:inline>
        </w:drawing>
      </w:r>
    </w:p>
    <w:p w:rsidR="00151E5D" w:rsidRDefault="00151E5D" w:rsidP="001A4347">
      <w:pPr>
        <w:pStyle w:val="LabStepNumbered"/>
      </w:pPr>
      <w:r>
        <w:t>Conversely, you can expand the range of dates in the refiner and change the selection in the bar graph above while changing the search results.</w:t>
      </w:r>
    </w:p>
    <w:p w:rsidR="00151E5D" w:rsidRDefault="00151E5D" w:rsidP="00151E5D">
      <w:pPr>
        <w:pStyle w:val="LabStepScreenshot"/>
      </w:pPr>
      <w:r>
        <w:rPr>
          <w:noProof/>
        </w:rPr>
        <w:drawing>
          <wp:inline distT="0" distB="0" distL="0" distR="0" wp14:anchorId="172C68FF" wp14:editId="1DC4ABAC">
            <wp:extent cx="1914286" cy="17619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TheRange2.png"/>
                    <pic:cNvPicPr/>
                  </pic:nvPicPr>
                  <pic:blipFill>
                    <a:blip r:embed="rId21">
                      <a:extLst>
                        <a:ext uri="{28A0092B-C50C-407E-A947-70E740481C1C}">
                          <a14:useLocalDpi xmlns:a14="http://schemas.microsoft.com/office/drawing/2010/main" val="0"/>
                        </a:ext>
                      </a:extLst>
                    </a:blip>
                    <a:stretch>
                      <a:fillRect/>
                    </a:stretch>
                  </pic:blipFill>
                  <pic:spPr>
                    <a:xfrm>
                      <a:off x="0" y="0"/>
                      <a:ext cx="1914286" cy="1761905"/>
                    </a:xfrm>
                    <a:prstGeom prst="rect">
                      <a:avLst/>
                    </a:prstGeom>
                  </pic:spPr>
                </pic:pic>
              </a:graphicData>
            </a:graphic>
          </wp:inline>
        </w:drawing>
      </w:r>
    </w:p>
    <w:p w:rsidR="00D80316" w:rsidRDefault="00D80316" w:rsidP="001A4347">
      <w:pPr>
        <w:pStyle w:val="LabStepNumbered"/>
      </w:pPr>
      <w:r>
        <w:t xml:space="preserve">From the search results, place your cursor over one of the items.  Do not click the item, simply hover over it.  You will see the preview pane appear for that particular item.  </w:t>
      </w:r>
    </w:p>
    <w:p w:rsidR="00BE4947" w:rsidRDefault="002D72BD" w:rsidP="005748F5">
      <w:pPr>
        <w:pStyle w:val="LabStepScreenshot"/>
      </w:pPr>
      <w:r>
        <w:rPr>
          <w:noProof/>
        </w:rPr>
        <w:drawing>
          <wp:inline distT="0" distB="0" distL="0" distR="0" wp14:anchorId="34D291C3" wp14:editId="0D2EB86A">
            <wp:extent cx="2814151" cy="1496890"/>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1step4.png"/>
                    <pic:cNvPicPr/>
                  </pic:nvPicPr>
                  <pic:blipFill>
                    <a:blip r:embed="rId22">
                      <a:extLst>
                        <a:ext uri="{28A0092B-C50C-407E-A947-70E740481C1C}">
                          <a14:useLocalDpi xmlns:a14="http://schemas.microsoft.com/office/drawing/2010/main" val="0"/>
                        </a:ext>
                      </a:extLst>
                    </a:blip>
                    <a:stretch>
                      <a:fillRect/>
                    </a:stretch>
                  </pic:blipFill>
                  <pic:spPr>
                    <a:xfrm>
                      <a:off x="0" y="0"/>
                      <a:ext cx="2814151" cy="1496890"/>
                    </a:xfrm>
                    <a:prstGeom prst="rect">
                      <a:avLst/>
                    </a:prstGeom>
                  </pic:spPr>
                </pic:pic>
              </a:graphicData>
            </a:graphic>
          </wp:inline>
        </w:drawing>
      </w:r>
    </w:p>
    <w:p w:rsidR="00193590" w:rsidRDefault="00564C6B" w:rsidP="00193590">
      <w:pPr>
        <w:pStyle w:val="LabExerciseText"/>
      </w:pPr>
      <w:r>
        <w:lastRenderedPageBreak/>
        <w:t>The</w:t>
      </w:r>
      <w:r w:rsidR="00193590">
        <w:t xml:space="preserve"> preview pane shows basic information about the item it refers to.  Important information such as Title, last modified date, etc. show up to help you decide whether this item is the one you were looking for, before you click on it.  </w:t>
      </w:r>
    </w:p>
    <w:p w:rsidR="00D97F55" w:rsidRDefault="00D97F55" w:rsidP="00D97F55">
      <w:pPr>
        <w:pStyle w:val="LabStepNumbered"/>
      </w:pPr>
      <w:r>
        <w:t xml:space="preserve">In the Search Results, click on the title of any item to navigate directly to that item.  </w:t>
      </w:r>
    </w:p>
    <w:p w:rsidR="00D97F55" w:rsidRDefault="00D97F55" w:rsidP="00D97F55">
      <w:pPr>
        <w:pStyle w:val="LabExerciseText"/>
      </w:pPr>
      <w:r>
        <w:t>Note that, because you only have Read permissions</w:t>
      </w:r>
      <w:r w:rsidR="00CB37C6">
        <w:t xml:space="preserve"> to the site that contains these products</w:t>
      </w:r>
      <w:r>
        <w:t>, you cannot edit or de</w:t>
      </w:r>
      <w:r w:rsidR="00CB37C6">
        <w:t xml:space="preserve">lete </w:t>
      </w:r>
      <w:r w:rsidR="00FC4B22">
        <w:t>the</w:t>
      </w:r>
      <w:r w:rsidR="00CB37C6">
        <w:t xml:space="preserve"> items.</w:t>
      </w:r>
    </w:p>
    <w:p w:rsidR="005B667B" w:rsidRDefault="005B667B">
      <w:pPr>
        <w:pStyle w:val="Heading3"/>
      </w:pPr>
      <w:r>
        <w:t xml:space="preserve">Exercise 2: </w:t>
      </w:r>
      <w:r w:rsidR="004A1E5A">
        <w:t>Create a New Search Source</w:t>
      </w:r>
    </w:p>
    <w:p w:rsidR="005B667B" w:rsidRDefault="00D04124" w:rsidP="005B667B">
      <w:pPr>
        <w:pStyle w:val="LabExerciseLeadIn"/>
      </w:pPr>
      <w:r>
        <w:t xml:space="preserve">In this exercise you will </w:t>
      </w:r>
      <w:r w:rsidR="00321DEA">
        <w:t>create a new search scope using result sources, query rules, and the search navigation links.</w:t>
      </w:r>
    </w:p>
    <w:p w:rsidR="005B667B" w:rsidRDefault="00321DEA" w:rsidP="005B667B">
      <w:pPr>
        <w:pStyle w:val="Heading4"/>
      </w:pPr>
      <w:r>
        <w:t>Create a New Result Source for Tasks</w:t>
      </w:r>
    </w:p>
    <w:p w:rsidR="005B667B" w:rsidRDefault="00124BD2" w:rsidP="00950907">
      <w:pPr>
        <w:pStyle w:val="LabStepNumbered"/>
        <w:numPr>
          <w:ilvl w:val="0"/>
          <w:numId w:val="10"/>
        </w:numPr>
      </w:pPr>
      <w:r>
        <w:t xml:space="preserve">Navigate to </w:t>
      </w:r>
      <w:r w:rsidR="002E07B6">
        <w:t xml:space="preserve">your Search Center site, at an address similar to </w:t>
      </w:r>
      <w:r w:rsidR="002E07B6">
        <w:rPr>
          <w:b/>
        </w:rPr>
        <w:t>https://cpt.atrackspace.com/sites/SearchCenter_Student01</w:t>
      </w:r>
    </w:p>
    <w:p w:rsidR="00124BD2" w:rsidRDefault="00AE34BA" w:rsidP="00950907">
      <w:pPr>
        <w:pStyle w:val="LabStepNumbered"/>
        <w:numPr>
          <w:ilvl w:val="0"/>
          <w:numId w:val="10"/>
        </w:numPr>
      </w:pPr>
      <w:r>
        <w:t xml:space="preserve">Click </w:t>
      </w:r>
      <w:r w:rsidR="00546A13">
        <w:rPr>
          <w:b/>
        </w:rPr>
        <w:t>Settings</w:t>
      </w:r>
      <w:r w:rsidRPr="00AE34BA">
        <w:rPr>
          <w:b/>
        </w:rPr>
        <w:sym w:font="Wingdings" w:char="F0E0"/>
      </w:r>
      <w:r>
        <w:rPr>
          <w:b/>
        </w:rPr>
        <w:t xml:space="preserve"> Site Settings</w:t>
      </w:r>
    </w:p>
    <w:p w:rsidR="00AE34BA" w:rsidRPr="00546A13" w:rsidRDefault="00AE34BA" w:rsidP="00950907">
      <w:pPr>
        <w:pStyle w:val="LabStepNumbered"/>
        <w:numPr>
          <w:ilvl w:val="0"/>
          <w:numId w:val="10"/>
        </w:numPr>
      </w:pPr>
      <w:r>
        <w:t xml:space="preserve">In the Site Settings page, under the </w:t>
      </w:r>
      <w:r>
        <w:rPr>
          <w:b/>
        </w:rPr>
        <w:t>Search</w:t>
      </w:r>
      <w:r>
        <w:t xml:space="preserve"> header, locate and click </w:t>
      </w:r>
      <w:r>
        <w:rPr>
          <w:b/>
        </w:rPr>
        <w:t>Result Sources</w:t>
      </w:r>
    </w:p>
    <w:p w:rsidR="00546A13" w:rsidRPr="00E27F5C" w:rsidRDefault="00546A13" w:rsidP="005748F5">
      <w:pPr>
        <w:pStyle w:val="LabStepScreenshot"/>
      </w:pPr>
      <w:r>
        <w:rPr>
          <w:noProof/>
        </w:rPr>
        <w:drawing>
          <wp:inline distT="0" distB="0" distL="0" distR="0" wp14:anchorId="5419EA56" wp14:editId="013FBDBD">
            <wp:extent cx="1500474" cy="1514902"/>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heading.png"/>
                    <pic:cNvPicPr/>
                  </pic:nvPicPr>
                  <pic:blipFill>
                    <a:blip r:embed="rId23">
                      <a:extLst>
                        <a:ext uri="{28A0092B-C50C-407E-A947-70E740481C1C}">
                          <a14:useLocalDpi xmlns:a14="http://schemas.microsoft.com/office/drawing/2010/main" val="0"/>
                        </a:ext>
                      </a:extLst>
                    </a:blip>
                    <a:stretch>
                      <a:fillRect/>
                    </a:stretch>
                  </pic:blipFill>
                  <pic:spPr>
                    <a:xfrm>
                      <a:off x="0" y="0"/>
                      <a:ext cx="1502012" cy="1516454"/>
                    </a:xfrm>
                    <a:prstGeom prst="rect">
                      <a:avLst/>
                    </a:prstGeom>
                  </pic:spPr>
                </pic:pic>
              </a:graphicData>
            </a:graphic>
          </wp:inline>
        </w:drawing>
      </w:r>
    </w:p>
    <w:p w:rsidR="00E27F5C" w:rsidRPr="00546A13" w:rsidRDefault="00E27F5C" w:rsidP="00950907">
      <w:pPr>
        <w:pStyle w:val="LabStepNumbered"/>
        <w:numPr>
          <w:ilvl w:val="0"/>
          <w:numId w:val="10"/>
        </w:numPr>
      </w:pPr>
      <w:r>
        <w:t xml:space="preserve">Click </w:t>
      </w:r>
      <w:r>
        <w:rPr>
          <w:b/>
        </w:rPr>
        <w:t>New Result Source</w:t>
      </w:r>
    </w:p>
    <w:p w:rsidR="00546A13" w:rsidRDefault="00546A13" w:rsidP="005748F5">
      <w:pPr>
        <w:pStyle w:val="LabStepScreenshot"/>
      </w:pPr>
      <w:r>
        <w:rPr>
          <w:noProof/>
        </w:rPr>
        <w:drawing>
          <wp:inline distT="0" distB="0" distL="0" distR="0" wp14:anchorId="055E9CA2" wp14:editId="19ABA356">
            <wp:extent cx="1790476" cy="60000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resultsource.png"/>
                    <pic:cNvPicPr/>
                  </pic:nvPicPr>
                  <pic:blipFill>
                    <a:blip r:embed="rId24">
                      <a:extLst>
                        <a:ext uri="{28A0092B-C50C-407E-A947-70E740481C1C}">
                          <a14:useLocalDpi xmlns:a14="http://schemas.microsoft.com/office/drawing/2010/main" val="0"/>
                        </a:ext>
                      </a:extLst>
                    </a:blip>
                    <a:stretch>
                      <a:fillRect/>
                    </a:stretch>
                  </pic:blipFill>
                  <pic:spPr>
                    <a:xfrm>
                      <a:off x="0" y="0"/>
                      <a:ext cx="1790476" cy="600000"/>
                    </a:xfrm>
                    <a:prstGeom prst="rect">
                      <a:avLst/>
                    </a:prstGeom>
                  </pic:spPr>
                </pic:pic>
              </a:graphicData>
            </a:graphic>
          </wp:inline>
        </w:drawing>
      </w:r>
    </w:p>
    <w:p w:rsidR="00E27F5C" w:rsidRPr="00437292" w:rsidRDefault="00E27F5C" w:rsidP="00950907">
      <w:pPr>
        <w:pStyle w:val="LabStepNumbered"/>
        <w:numPr>
          <w:ilvl w:val="0"/>
          <w:numId w:val="10"/>
        </w:numPr>
      </w:pPr>
      <w:r>
        <w:t xml:space="preserve">In the </w:t>
      </w:r>
      <w:r>
        <w:rPr>
          <w:b/>
        </w:rPr>
        <w:t>Name</w:t>
      </w:r>
      <w:r>
        <w:t xml:space="preserve"> section, type </w:t>
      </w:r>
      <w:r>
        <w:rPr>
          <w:b/>
        </w:rPr>
        <w:t>Tasks</w:t>
      </w:r>
    </w:p>
    <w:p w:rsidR="00437292" w:rsidRPr="00E27F5C" w:rsidRDefault="00437292" w:rsidP="00950907">
      <w:pPr>
        <w:pStyle w:val="LabStepNumbered"/>
        <w:numPr>
          <w:ilvl w:val="0"/>
          <w:numId w:val="10"/>
        </w:numPr>
      </w:pPr>
      <w:r>
        <w:t xml:space="preserve">In the </w:t>
      </w:r>
      <w:r w:rsidRPr="00437292">
        <w:rPr>
          <w:b/>
        </w:rPr>
        <w:t>Description</w:t>
      </w:r>
      <w:r>
        <w:t xml:space="preserve"> section, type a quick description (optional)</w:t>
      </w:r>
    </w:p>
    <w:p w:rsidR="00E27F5C" w:rsidRPr="002B1E2C" w:rsidRDefault="00E27F5C" w:rsidP="00950907">
      <w:pPr>
        <w:pStyle w:val="LabStepNumbered"/>
        <w:numPr>
          <w:ilvl w:val="0"/>
          <w:numId w:val="10"/>
        </w:numPr>
      </w:pPr>
      <w:r>
        <w:t xml:space="preserve">In the Query Transform section, </w:t>
      </w:r>
      <w:r w:rsidR="00437292">
        <w:t xml:space="preserve">locate and </w:t>
      </w:r>
      <w:r>
        <w:t xml:space="preserve">click the button for </w:t>
      </w:r>
      <w:r>
        <w:rPr>
          <w:b/>
        </w:rPr>
        <w:t>Launch Query Builder</w:t>
      </w:r>
    </w:p>
    <w:p w:rsidR="002B1E2C" w:rsidRDefault="002B1E2C" w:rsidP="005748F5">
      <w:pPr>
        <w:pStyle w:val="LabStepScreenshot"/>
      </w:pPr>
      <w:r>
        <w:rPr>
          <w:noProof/>
        </w:rPr>
        <w:drawing>
          <wp:inline distT="0" distB="0" distL="0" distR="0" wp14:anchorId="68A5C6DC" wp14:editId="3ACAD959">
            <wp:extent cx="5954357" cy="890534"/>
            <wp:effectExtent l="0" t="0" r="0" b="5080"/>
            <wp:docPr id="13" name="Picture 13" descr="C:\Clients\Critical Path Training\CPT_Business User Course\Search\Lab Images\LaunchQuery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lients\Critical Path Training\CPT_Business User Course\Search\Lab Images\LaunchQueryBuild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6273" cy="895307"/>
                    </a:xfrm>
                    <a:prstGeom prst="rect">
                      <a:avLst/>
                    </a:prstGeom>
                    <a:noFill/>
                    <a:ln>
                      <a:noFill/>
                    </a:ln>
                  </pic:spPr>
                </pic:pic>
              </a:graphicData>
            </a:graphic>
          </wp:inline>
        </w:drawing>
      </w:r>
    </w:p>
    <w:p w:rsidR="00E27F5C" w:rsidRDefault="00B262A9" w:rsidP="00950907">
      <w:pPr>
        <w:pStyle w:val="LabStepNumbered"/>
        <w:numPr>
          <w:ilvl w:val="0"/>
          <w:numId w:val="10"/>
        </w:numPr>
      </w:pPr>
      <w:r>
        <w:t xml:space="preserve">In the </w:t>
      </w:r>
      <w:r>
        <w:rPr>
          <w:b/>
        </w:rPr>
        <w:t>Property Filter</w:t>
      </w:r>
      <w:r>
        <w:t xml:space="preserve"> portion of the query builder, select the value </w:t>
      </w:r>
      <w:proofErr w:type="spellStart"/>
      <w:r>
        <w:rPr>
          <w:b/>
        </w:rPr>
        <w:t>contentclass</w:t>
      </w:r>
      <w:proofErr w:type="spellEnd"/>
      <w:r>
        <w:t>.</w:t>
      </w:r>
    </w:p>
    <w:p w:rsidR="00437292" w:rsidRDefault="00437292" w:rsidP="00437292">
      <w:pPr>
        <w:pStyle w:val="LabStepScreenshot"/>
      </w:pPr>
      <w:r>
        <w:rPr>
          <w:noProof/>
        </w:rPr>
        <w:drawing>
          <wp:inline distT="0" distB="0" distL="0" distR="0" wp14:anchorId="433054BF" wp14:editId="30300D69">
            <wp:extent cx="2674962" cy="10372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yFilterContentClass.png"/>
                    <pic:cNvPicPr/>
                  </pic:nvPicPr>
                  <pic:blipFill>
                    <a:blip r:embed="rId26">
                      <a:extLst>
                        <a:ext uri="{28A0092B-C50C-407E-A947-70E740481C1C}">
                          <a14:useLocalDpi xmlns:a14="http://schemas.microsoft.com/office/drawing/2010/main" val="0"/>
                        </a:ext>
                      </a:extLst>
                    </a:blip>
                    <a:stretch>
                      <a:fillRect/>
                    </a:stretch>
                  </pic:blipFill>
                  <pic:spPr>
                    <a:xfrm>
                      <a:off x="0" y="0"/>
                      <a:ext cx="2677073" cy="1038049"/>
                    </a:xfrm>
                    <a:prstGeom prst="rect">
                      <a:avLst/>
                    </a:prstGeom>
                  </pic:spPr>
                </pic:pic>
              </a:graphicData>
            </a:graphic>
          </wp:inline>
        </w:drawing>
      </w:r>
    </w:p>
    <w:p w:rsidR="00B262A9" w:rsidRPr="00EB4B4B" w:rsidRDefault="00B262A9" w:rsidP="00950907">
      <w:pPr>
        <w:pStyle w:val="LabStepNumbered"/>
        <w:numPr>
          <w:ilvl w:val="0"/>
          <w:numId w:val="10"/>
        </w:numPr>
      </w:pPr>
      <w:r>
        <w:t xml:space="preserve">Underneath this, </w:t>
      </w:r>
      <w:r w:rsidR="00EB4B4B">
        <w:t xml:space="preserve">leave the drop down with </w:t>
      </w:r>
      <w:r w:rsidR="00EB4B4B">
        <w:rPr>
          <w:b/>
        </w:rPr>
        <w:t>Contains</w:t>
      </w:r>
      <w:r w:rsidR="00EB4B4B">
        <w:t xml:space="preserve"> as-is; set the next drop down to </w:t>
      </w:r>
      <w:r w:rsidR="00EB4B4B">
        <w:rPr>
          <w:b/>
        </w:rPr>
        <w:t>Manual value.</w:t>
      </w:r>
    </w:p>
    <w:p w:rsidR="00EB4B4B" w:rsidRPr="00437292" w:rsidRDefault="00EB4B4B" w:rsidP="00950907">
      <w:pPr>
        <w:pStyle w:val="LabStepNumbered"/>
        <w:numPr>
          <w:ilvl w:val="0"/>
          <w:numId w:val="10"/>
        </w:numPr>
      </w:pPr>
      <w:r>
        <w:t xml:space="preserve">A text box will appear.  In this box, type </w:t>
      </w:r>
      <w:proofErr w:type="spellStart"/>
      <w:r>
        <w:rPr>
          <w:b/>
        </w:rPr>
        <w:t>STS_listitem_tasks</w:t>
      </w:r>
      <w:proofErr w:type="spellEnd"/>
      <w:r w:rsidR="001806F8">
        <w:rPr>
          <w:b/>
        </w:rPr>
        <w:t>.</w:t>
      </w:r>
    </w:p>
    <w:p w:rsidR="00437292" w:rsidRPr="00EB4B4B" w:rsidRDefault="00437292" w:rsidP="00AC2D96">
      <w:pPr>
        <w:pStyle w:val="LabStepScreenshot"/>
      </w:pPr>
      <w:r>
        <w:rPr>
          <w:noProof/>
        </w:rPr>
        <w:lastRenderedPageBreak/>
        <w:drawing>
          <wp:inline distT="0" distB="0" distL="0" distR="0" wp14:anchorId="0244157E" wp14:editId="08F9349B">
            <wp:extent cx="2409552" cy="1078173"/>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yFilterComplete.png"/>
                    <pic:cNvPicPr/>
                  </pic:nvPicPr>
                  <pic:blipFill>
                    <a:blip r:embed="rId27">
                      <a:extLst>
                        <a:ext uri="{28A0092B-C50C-407E-A947-70E740481C1C}">
                          <a14:useLocalDpi xmlns:a14="http://schemas.microsoft.com/office/drawing/2010/main" val="0"/>
                        </a:ext>
                      </a:extLst>
                    </a:blip>
                    <a:stretch>
                      <a:fillRect/>
                    </a:stretch>
                  </pic:blipFill>
                  <pic:spPr>
                    <a:xfrm>
                      <a:off x="0" y="0"/>
                      <a:ext cx="2413005" cy="1079718"/>
                    </a:xfrm>
                    <a:prstGeom prst="rect">
                      <a:avLst/>
                    </a:prstGeom>
                  </pic:spPr>
                </pic:pic>
              </a:graphicData>
            </a:graphic>
          </wp:inline>
        </w:drawing>
      </w:r>
    </w:p>
    <w:p w:rsidR="00EB4B4B" w:rsidRDefault="00EB4B4B" w:rsidP="00EB4B4B">
      <w:pPr>
        <w:pStyle w:val="LabExerciseCallout"/>
      </w:pPr>
      <w:r>
        <w:t xml:space="preserve">Note: This structure, </w:t>
      </w:r>
      <w:proofErr w:type="spellStart"/>
      <w:r w:rsidRPr="00437292">
        <w:rPr>
          <w:b/>
        </w:rPr>
        <w:t>contentclass</w:t>
      </w:r>
      <w:proofErr w:type="gramStart"/>
      <w:r w:rsidRPr="00437292">
        <w:rPr>
          <w:b/>
        </w:rPr>
        <w:t>:STS</w:t>
      </w:r>
      <w:proofErr w:type="gramEnd"/>
      <w:r w:rsidRPr="00437292">
        <w:rPr>
          <w:b/>
        </w:rPr>
        <w:t>_listitem_tasks</w:t>
      </w:r>
      <w:proofErr w:type="spellEnd"/>
      <w:r>
        <w:t xml:space="preserve"> is very powerful in SharePoint.  </w:t>
      </w:r>
      <w:proofErr w:type="spellStart"/>
      <w:r w:rsidRPr="00437292">
        <w:rPr>
          <w:b/>
        </w:rPr>
        <w:t>Contentclass</w:t>
      </w:r>
      <w:proofErr w:type="spellEnd"/>
      <w:r>
        <w:t xml:space="preserve"> is a managed property which allows the user to identify types of items across the farm, such as task list items, site collections, sites, etc.  </w:t>
      </w:r>
    </w:p>
    <w:p w:rsidR="00EB4B4B" w:rsidRDefault="001806F8" w:rsidP="00950907">
      <w:pPr>
        <w:pStyle w:val="LabStepNumbered"/>
        <w:numPr>
          <w:ilvl w:val="0"/>
          <w:numId w:val="10"/>
        </w:numPr>
      </w:pPr>
      <w:r>
        <w:t xml:space="preserve">Click the button </w:t>
      </w:r>
      <w:r>
        <w:rPr>
          <w:b/>
        </w:rPr>
        <w:t>Add property filter.</w:t>
      </w:r>
    </w:p>
    <w:p w:rsidR="001806F8" w:rsidRDefault="001806F8" w:rsidP="00950907">
      <w:pPr>
        <w:pStyle w:val="LabStepNumbered"/>
        <w:numPr>
          <w:ilvl w:val="0"/>
          <w:numId w:val="10"/>
        </w:numPr>
      </w:pPr>
      <w:r>
        <w:t>Your Query text should appear like the following:</w:t>
      </w:r>
    </w:p>
    <w:p w:rsidR="001806F8" w:rsidRDefault="002B1E2C" w:rsidP="005748F5">
      <w:pPr>
        <w:pStyle w:val="LabStepScreenshot"/>
      </w:pPr>
      <w:r w:rsidRPr="005748F5">
        <w:rPr>
          <w:rStyle w:val="LabStepScreenshotFrame"/>
        </w:rPr>
        <w:drawing>
          <wp:inline distT="0" distB="0" distL="0" distR="0" wp14:anchorId="13011163" wp14:editId="2B04C594">
            <wp:extent cx="4916244" cy="1467412"/>
            <wp:effectExtent l="0" t="0" r="0" b="0"/>
            <wp:docPr id="14" name="Picture 14" descr="C:\Clients\Critical Path Training\CPT_Business User Course\Search\Lab Images\completedquery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Clients\Critical Path Training\CPT_Business User Course\Search\Lab Images\completedquerybuild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4888" cy="1478946"/>
                    </a:xfrm>
                    <a:prstGeom prst="rect">
                      <a:avLst/>
                    </a:prstGeom>
                    <a:noFill/>
                    <a:ln>
                      <a:noFill/>
                    </a:ln>
                  </pic:spPr>
                </pic:pic>
              </a:graphicData>
            </a:graphic>
          </wp:inline>
        </w:drawing>
      </w:r>
    </w:p>
    <w:p w:rsidR="001806F8" w:rsidRDefault="001806F8" w:rsidP="00950907">
      <w:pPr>
        <w:pStyle w:val="LabStepNumbered"/>
        <w:numPr>
          <w:ilvl w:val="0"/>
          <w:numId w:val="10"/>
        </w:numPr>
      </w:pPr>
      <w:r>
        <w:t xml:space="preserve">Click the button </w:t>
      </w:r>
      <w:r>
        <w:rPr>
          <w:b/>
        </w:rPr>
        <w:t>Test query</w:t>
      </w:r>
      <w:r>
        <w:t>.  Task list items should appear in the preview pane to the right.</w:t>
      </w:r>
    </w:p>
    <w:p w:rsidR="00437292" w:rsidRDefault="00437292" w:rsidP="00437292">
      <w:pPr>
        <w:pStyle w:val="LabStepScreenshot"/>
      </w:pPr>
      <w:r>
        <w:rPr>
          <w:noProof/>
        </w:rPr>
        <w:drawing>
          <wp:inline distT="0" distB="0" distL="0" distR="0" wp14:anchorId="04A2CC81" wp14:editId="748C16A0">
            <wp:extent cx="4019048" cy="2228572"/>
            <wp:effectExtent l="0" t="0" r="63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sQueryPreview.png"/>
                    <pic:cNvPicPr/>
                  </pic:nvPicPr>
                  <pic:blipFill>
                    <a:blip r:embed="rId29">
                      <a:extLst>
                        <a:ext uri="{28A0092B-C50C-407E-A947-70E740481C1C}">
                          <a14:useLocalDpi xmlns:a14="http://schemas.microsoft.com/office/drawing/2010/main" val="0"/>
                        </a:ext>
                      </a:extLst>
                    </a:blip>
                    <a:stretch>
                      <a:fillRect/>
                    </a:stretch>
                  </pic:blipFill>
                  <pic:spPr>
                    <a:xfrm>
                      <a:off x="0" y="0"/>
                      <a:ext cx="4019048" cy="2228572"/>
                    </a:xfrm>
                    <a:prstGeom prst="rect">
                      <a:avLst/>
                    </a:prstGeom>
                  </pic:spPr>
                </pic:pic>
              </a:graphicData>
            </a:graphic>
          </wp:inline>
        </w:drawing>
      </w:r>
    </w:p>
    <w:p w:rsidR="001806F8" w:rsidRDefault="001806F8" w:rsidP="00950907">
      <w:pPr>
        <w:pStyle w:val="LabStepNumbered"/>
        <w:numPr>
          <w:ilvl w:val="0"/>
          <w:numId w:val="10"/>
        </w:numPr>
      </w:pPr>
      <w:r>
        <w:t xml:space="preserve">Click </w:t>
      </w:r>
      <w:r>
        <w:rPr>
          <w:b/>
        </w:rPr>
        <w:t>OK</w:t>
      </w:r>
    </w:p>
    <w:p w:rsidR="007460EA" w:rsidRPr="005B667B" w:rsidRDefault="00437292" w:rsidP="00950907">
      <w:pPr>
        <w:pStyle w:val="LabStepNumbered"/>
        <w:numPr>
          <w:ilvl w:val="0"/>
          <w:numId w:val="10"/>
        </w:numPr>
      </w:pPr>
      <w:r>
        <w:t xml:space="preserve">In the </w:t>
      </w:r>
      <w:r w:rsidR="00CA47B3">
        <w:rPr>
          <w:b/>
        </w:rPr>
        <w:t>Add Result</w:t>
      </w:r>
      <w:r>
        <w:rPr>
          <w:b/>
        </w:rPr>
        <w:t xml:space="preserve"> Source </w:t>
      </w:r>
      <w:r w:rsidRPr="00CA47B3">
        <w:t>Page</w:t>
      </w:r>
      <w:r w:rsidR="00CA47B3">
        <w:t>,</w:t>
      </w:r>
      <w:r>
        <w:rPr>
          <w:b/>
        </w:rPr>
        <w:t xml:space="preserve"> </w:t>
      </w:r>
      <w:r w:rsidR="007460EA">
        <w:t xml:space="preserve">Click </w:t>
      </w:r>
      <w:r w:rsidR="007460EA">
        <w:rPr>
          <w:b/>
        </w:rPr>
        <w:t>Save</w:t>
      </w:r>
    </w:p>
    <w:p w:rsidR="005B667B" w:rsidRDefault="00321DEA" w:rsidP="005B667B">
      <w:pPr>
        <w:pStyle w:val="Heading4"/>
      </w:pPr>
      <w:r>
        <w:t>Create a New Search Results Page for Tasks</w:t>
      </w:r>
    </w:p>
    <w:p w:rsidR="00A934EC" w:rsidRDefault="00A934EC" w:rsidP="00A934EC">
      <w:pPr>
        <w:pStyle w:val="LabStepNumbered"/>
        <w:numPr>
          <w:ilvl w:val="0"/>
          <w:numId w:val="10"/>
        </w:numPr>
      </w:pPr>
      <w:r>
        <w:t xml:space="preserve">Navigate to your Search Center site, at an address similar to </w:t>
      </w:r>
      <w:r w:rsidRPr="00A934EC">
        <w:rPr>
          <w:b/>
        </w:rPr>
        <w:t>https://cpt.atrackspace.com/sites/SearchCenter_Student01</w:t>
      </w:r>
    </w:p>
    <w:p w:rsidR="00E00CF3" w:rsidRDefault="00E00CF3" w:rsidP="00B95E1D">
      <w:pPr>
        <w:pStyle w:val="LabStepNumbered"/>
        <w:numPr>
          <w:ilvl w:val="0"/>
          <w:numId w:val="10"/>
        </w:numPr>
      </w:pPr>
      <w:r>
        <w:t>Navigate to Site Contents</w:t>
      </w:r>
    </w:p>
    <w:p w:rsidR="003D3624" w:rsidRDefault="00E00CF3" w:rsidP="00E00CF3">
      <w:pPr>
        <w:pStyle w:val="LabStepNumberedLevel2"/>
        <w:numPr>
          <w:ilvl w:val="1"/>
          <w:numId w:val="10"/>
        </w:numPr>
      </w:pPr>
      <w:r>
        <w:t>Either c</w:t>
      </w:r>
      <w:r w:rsidR="003D3624">
        <w:t xml:space="preserve">lick </w:t>
      </w:r>
      <w:r w:rsidR="00B708B6" w:rsidRPr="00E00CF3">
        <w:rPr>
          <w:b/>
        </w:rPr>
        <w:t>Settings</w:t>
      </w:r>
      <w:r w:rsidR="003D3624" w:rsidRPr="003D3624">
        <w:sym w:font="Wingdings" w:char="F0E0"/>
      </w:r>
      <w:r w:rsidR="003D3624" w:rsidRPr="00E00CF3">
        <w:rPr>
          <w:b/>
        </w:rPr>
        <w:t xml:space="preserve"> Site </w:t>
      </w:r>
      <w:r w:rsidR="00F6435F" w:rsidRPr="00E00CF3">
        <w:rPr>
          <w:b/>
        </w:rPr>
        <w:t>Contents</w:t>
      </w:r>
      <w:r>
        <w:t>, or</w:t>
      </w:r>
    </w:p>
    <w:p w:rsidR="00E00CF3" w:rsidRDefault="00E00CF3" w:rsidP="00E00CF3">
      <w:pPr>
        <w:pStyle w:val="LabStepNumberedLevel2"/>
        <w:numPr>
          <w:ilvl w:val="1"/>
          <w:numId w:val="10"/>
        </w:numPr>
      </w:pPr>
      <w:r>
        <w:t xml:space="preserve">Click the </w:t>
      </w:r>
      <w:r>
        <w:rPr>
          <w:b/>
        </w:rPr>
        <w:t>Site Contents</w:t>
      </w:r>
      <w:r>
        <w:t xml:space="preserve"> link in Quick Launch on the left.</w:t>
      </w:r>
    </w:p>
    <w:p w:rsidR="003D3624" w:rsidRDefault="00F6435F" w:rsidP="00B95E1D">
      <w:pPr>
        <w:pStyle w:val="LabStepNumbered"/>
        <w:numPr>
          <w:ilvl w:val="0"/>
          <w:numId w:val="10"/>
        </w:numPr>
      </w:pPr>
      <w:r>
        <w:t xml:space="preserve">In the Site Contents page, locate the library called </w:t>
      </w:r>
      <w:r>
        <w:rPr>
          <w:b/>
        </w:rPr>
        <w:t>Pages</w:t>
      </w:r>
      <w:r>
        <w:t xml:space="preserve"> and click it.</w:t>
      </w:r>
    </w:p>
    <w:p w:rsidR="002B033B" w:rsidRDefault="002B033B" w:rsidP="005748F5">
      <w:pPr>
        <w:pStyle w:val="LabStepScreenshot"/>
      </w:pPr>
      <w:r>
        <w:rPr>
          <w:noProof/>
        </w:rPr>
        <w:lastRenderedPageBreak/>
        <w:drawing>
          <wp:inline distT="0" distB="0" distL="0" distR="0" wp14:anchorId="711C8499" wp14:editId="6E17C682">
            <wp:extent cx="2435330" cy="1098645"/>
            <wp:effectExtent l="0" t="0" r="317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stile.png"/>
                    <pic:cNvPicPr/>
                  </pic:nvPicPr>
                  <pic:blipFill>
                    <a:blip r:embed="rId30">
                      <a:extLst>
                        <a:ext uri="{28A0092B-C50C-407E-A947-70E740481C1C}">
                          <a14:useLocalDpi xmlns:a14="http://schemas.microsoft.com/office/drawing/2010/main" val="0"/>
                        </a:ext>
                      </a:extLst>
                    </a:blip>
                    <a:stretch>
                      <a:fillRect/>
                    </a:stretch>
                  </pic:blipFill>
                  <pic:spPr>
                    <a:xfrm>
                      <a:off x="0" y="0"/>
                      <a:ext cx="2446171" cy="1103536"/>
                    </a:xfrm>
                    <a:prstGeom prst="rect">
                      <a:avLst/>
                    </a:prstGeom>
                  </pic:spPr>
                </pic:pic>
              </a:graphicData>
            </a:graphic>
          </wp:inline>
        </w:drawing>
      </w:r>
    </w:p>
    <w:p w:rsidR="00F6435F" w:rsidRPr="002B033B" w:rsidRDefault="00313F3E" w:rsidP="00B95E1D">
      <w:pPr>
        <w:pStyle w:val="LabStepNumbered"/>
        <w:numPr>
          <w:ilvl w:val="0"/>
          <w:numId w:val="10"/>
        </w:numPr>
      </w:pPr>
      <w:r>
        <w:t xml:space="preserve">In the ribbon, click </w:t>
      </w:r>
      <w:r>
        <w:rPr>
          <w:b/>
        </w:rPr>
        <w:t>Files</w:t>
      </w:r>
    </w:p>
    <w:p w:rsidR="002B033B" w:rsidRDefault="002B033B" w:rsidP="005748F5">
      <w:pPr>
        <w:pStyle w:val="LabStepScreenshot"/>
      </w:pPr>
      <w:r>
        <w:rPr>
          <w:noProof/>
        </w:rPr>
        <w:drawing>
          <wp:inline distT="0" distB="0" distL="0" distR="0" wp14:anchorId="21275CD8" wp14:editId="7E21886E">
            <wp:extent cx="2797033" cy="1057702"/>
            <wp:effectExtent l="0" t="0" r="381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_tab.png"/>
                    <pic:cNvPicPr/>
                  </pic:nvPicPr>
                  <pic:blipFill>
                    <a:blip r:embed="rId31">
                      <a:extLst>
                        <a:ext uri="{28A0092B-C50C-407E-A947-70E740481C1C}">
                          <a14:useLocalDpi xmlns:a14="http://schemas.microsoft.com/office/drawing/2010/main" val="0"/>
                        </a:ext>
                      </a:extLst>
                    </a:blip>
                    <a:stretch>
                      <a:fillRect/>
                    </a:stretch>
                  </pic:blipFill>
                  <pic:spPr>
                    <a:xfrm>
                      <a:off x="0" y="0"/>
                      <a:ext cx="2803724" cy="1060232"/>
                    </a:xfrm>
                    <a:prstGeom prst="rect">
                      <a:avLst/>
                    </a:prstGeom>
                  </pic:spPr>
                </pic:pic>
              </a:graphicData>
            </a:graphic>
          </wp:inline>
        </w:drawing>
      </w:r>
    </w:p>
    <w:p w:rsidR="00F6435F" w:rsidRDefault="00313F3E" w:rsidP="00B95E1D">
      <w:pPr>
        <w:pStyle w:val="LabStepNumbered"/>
        <w:numPr>
          <w:ilvl w:val="0"/>
          <w:numId w:val="10"/>
        </w:numPr>
      </w:pPr>
      <w:r>
        <w:t xml:space="preserve">Click </w:t>
      </w:r>
      <w:r>
        <w:rPr>
          <w:b/>
        </w:rPr>
        <w:t>New Document</w:t>
      </w:r>
    </w:p>
    <w:p w:rsidR="00313F3E" w:rsidRDefault="00313F3E" w:rsidP="00B95E1D">
      <w:pPr>
        <w:pStyle w:val="LabStepNumbered"/>
        <w:numPr>
          <w:ilvl w:val="0"/>
          <w:numId w:val="10"/>
        </w:numPr>
      </w:pPr>
      <w:r>
        <w:t>Fill out the Create Page form with the following values:</w:t>
      </w:r>
    </w:p>
    <w:p w:rsidR="00313F3E" w:rsidRPr="00313F3E" w:rsidRDefault="00313F3E" w:rsidP="00B95E1D">
      <w:pPr>
        <w:pStyle w:val="LabStepNumberedLevel2"/>
        <w:numPr>
          <w:ilvl w:val="1"/>
          <w:numId w:val="10"/>
        </w:numPr>
      </w:pPr>
      <w:r>
        <w:t xml:space="preserve">Title: </w:t>
      </w:r>
      <w:proofErr w:type="spellStart"/>
      <w:r>
        <w:rPr>
          <w:b/>
        </w:rPr>
        <w:t>taskresults</w:t>
      </w:r>
      <w:proofErr w:type="spellEnd"/>
    </w:p>
    <w:p w:rsidR="00313F3E" w:rsidRPr="00313F3E" w:rsidRDefault="00313F3E" w:rsidP="00B95E1D">
      <w:pPr>
        <w:pStyle w:val="LabStepNumberedLevel2"/>
        <w:numPr>
          <w:ilvl w:val="1"/>
          <w:numId w:val="10"/>
        </w:numPr>
      </w:pPr>
      <w:r>
        <w:t xml:space="preserve">Description: </w:t>
      </w:r>
      <w:r>
        <w:rPr>
          <w:b/>
        </w:rPr>
        <w:t>This page displays results of item type task</w:t>
      </w:r>
    </w:p>
    <w:p w:rsidR="00313F3E" w:rsidRDefault="00313F3E" w:rsidP="00B95E1D">
      <w:pPr>
        <w:pStyle w:val="LabStepNumberedLevel2"/>
        <w:numPr>
          <w:ilvl w:val="1"/>
          <w:numId w:val="10"/>
        </w:numPr>
      </w:pPr>
      <w:r>
        <w:t xml:space="preserve">URL Name: </w:t>
      </w:r>
      <w:proofErr w:type="spellStart"/>
      <w:r>
        <w:rPr>
          <w:b/>
        </w:rPr>
        <w:t>taskresults</w:t>
      </w:r>
      <w:proofErr w:type="spellEnd"/>
    </w:p>
    <w:p w:rsidR="005B667B" w:rsidRPr="006C6FF4" w:rsidRDefault="00313F3E" w:rsidP="00B95E1D">
      <w:pPr>
        <w:pStyle w:val="LabStepNumbered"/>
        <w:numPr>
          <w:ilvl w:val="0"/>
          <w:numId w:val="10"/>
        </w:numPr>
      </w:pPr>
      <w:r>
        <w:t xml:space="preserve">Click </w:t>
      </w:r>
      <w:r>
        <w:rPr>
          <w:b/>
        </w:rPr>
        <w:t>Create</w:t>
      </w:r>
    </w:p>
    <w:p w:rsidR="002B033B" w:rsidRDefault="006C6FF4" w:rsidP="00B95E1D">
      <w:pPr>
        <w:pStyle w:val="LabStepNumbered"/>
        <w:numPr>
          <w:ilvl w:val="0"/>
          <w:numId w:val="10"/>
        </w:numPr>
      </w:pPr>
      <w:r>
        <w:t xml:space="preserve">In the Pages library, locate the new </w:t>
      </w:r>
      <w:proofErr w:type="spellStart"/>
      <w:r w:rsidRPr="006C6FF4">
        <w:rPr>
          <w:b/>
        </w:rPr>
        <w:t>taskresults</w:t>
      </w:r>
      <w:proofErr w:type="spellEnd"/>
      <w:r w:rsidRPr="006C6FF4">
        <w:rPr>
          <w:b/>
        </w:rPr>
        <w:t xml:space="preserve"> page</w:t>
      </w:r>
      <w:r w:rsidR="002B033B">
        <w:t xml:space="preserve">.  Click the </w:t>
      </w:r>
      <w:r w:rsidR="002B033B" w:rsidRPr="00BD1272">
        <w:rPr>
          <w:b/>
        </w:rPr>
        <w:t>ellipsi</w:t>
      </w:r>
      <w:r w:rsidRPr="00BD1272">
        <w:rPr>
          <w:b/>
        </w:rPr>
        <w:t>s</w:t>
      </w:r>
      <w:r w:rsidR="00BD1272">
        <w:rPr>
          <w:b/>
        </w:rPr>
        <w:t xml:space="preserve"> (…)</w:t>
      </w:r>
      <w:r>
        <w:t xml:space="preserve"> </w:t>
      </w:r>
      <w:r w:rsidR="00BD1272">
        <w:t>next to the page name.</w:t>
      </w:r>
    </w:p>
    <w:p w:rsidR="00283785" w:rsidRDefault="00283785" w:rsidP="005748F5">
      <w:pPr>
        <w:pStyle w:val="LabStepScreenshot"/>
      </w:pPr>
      <w:r>
        <w:rPr>
          <w:noProof/>
        </w:rPr>
        <w:drawing>
          <wp:inline distT="0" distB="0" distL="0" distR="0" wp14:anchorId="677BEC7A" wp14:editId="182C0294">
            <wp:extent cx="2523810" cy="3523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resultspagenew.png"/>
                    <pic:cNvPicPr/>
                  </pic:nvPicPr>
                  <pic:blipFill>
                    <a:blip r:embed="rId32">
                      <a:extLst>
                        <a:ext uri="{28A0092B-C50C-407E-A947-70E740481C1C}">
                          <a14:useLocalDpi xmlns:a14="http://schemas.microsoft.com/office/drawing/2010/main" val="0"/>
                        </a:ext>
                      </a:extLst>
                    </a:blip>
                    <a:stretch>
                      <a:fillRect/>
                    </a:stretch>
                  </pic:blipFill>
                  <pic:spPr>
                    <a:xfrm>
                      <a:off x="0" y="0"/>
                      <a:ext cx="2523810" cy="352381"/>
                    </a:xfrm>
                    <a:prstGeom prst="rect">
                      <a:avLst/>
                    </a:prstGeom>
                  </pic:spPr>
                </pic:pic>
              </a:graphicData>
            </a:graphic>
          </wp:inline>
        </w:drawing>
      </w:r>
    </w:p>
    <w:p w:rsidR="006C6FF4" w:rsidRDefault="006C6FF4" w:rsidP="00B95E1D">
      <w:pPr>
        <w:pStyle w:val="LabStepNumbered"/>
        <w:numPr>
          <w:ilvl w:val="0"/>
          <w:numId w:val="10"/>
        </w:numPr>
      </w:pPr>
      <w:r>
        <w:t>In the dialog</w:t>
      </w:r>
      <w:r w:rsidR="001F5F4E">
        <w:t xml:space="preserve">ue that opens, click the </w:t>
      </w:r>
      <w:r w:rsidR="001F5F4E" w:rsidRPr="00BD1272">
        <w:rPr>
          <w:b/>
        </w:rPr>
        <w:t>ellipsi</w:t>
      </w:r>
      <w:r w:rsidRPr="00BD1272">
        <w:rPr>
          <w:b/>
        </w:rPr>
        <w:t>s</w:t>
      </w:r>
      <w:r w:rsidR="00BD1272">
        <w:rPr>
          <w:b/>
        </w:rPr>
        <w:t xml:space="preserve"> (…)</w:t>
      </w:r>
      <w:r>
        <w:t xml:space="preserve"> for more options.</w:t>
      </w:r>
    </w:p>
    <w:p w:rsidR="006C6FF4" w:rsidRDefault="006C6FF4" w:rsidP="00B95E1D">
      <w:pPr>
        <w:pStyle w:val="LabStepNumbered"/>
        <w:numPr>
          <w:ilvl w:val="0"/>
          <w:numId w:val="10"/>
        </w:numPr>
      </w:pPr>
      <w:r>
        <w:t xml:space="preserve">Select </w:t>
      </w:r>
      <w:r w:rsidRPr="006C6FF4">
        <w:rPr>
          <w:b/>
        </w:rPr>
        <w:t>Check In</w:t>
      </w:r>
      <w:r>
        <w:t xml:space="preserve"> </w:t>
      </w:r>
    </w:p>
    <w:p w:rsidR="00BD1272" w:rsidRDefault="00BD1272" w:rsidP="00BD1272">
      <w:pPr>
        <w:pStyle w:val="LabStepScreenshot"/>
      </w:pPr>
      <w:r>
        <w:rPr>
          <w:noProof/>
        </w:rPr>
        <w:drawing>
          <wp:inline distT="0" distB="0" distL="0" distR="0" wp14:anchorId="6FCFC335" wp14:editId="1080B487">
            <wp:extent cx="3705974" cy="3452883"/>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ingInTaskResultsPage.png"/>
                    <pic:cNvPicPr/>
                  </pic:nvPicPr>
                  <pic:blipFill>
                    <a:blip r:embed="rId33">
                      <a:extLst>
                        <a:ext uri="{28A0092B-C50C-407E-A947-70E740481C1C}">
                          <a14:useLocalDpi xmlns:a14="http://schemas.microsoft.com/office/drawing/2010/main" val="0"/>
                        </a:ext>
                      </a:extLst>
                    </a:blip>
                    <a:stretch>
                      <a:fillRect/>
                    </a:stretch>
                  </pic:blipFill>
                  <pic:spPr>
                    <a:xfrm>
                      <a:off x="0" y="0"/>
                      <a:ext cx="3703510" cy="3450587"/>
                    </a:xfrm>
                    <a:prstGeom prst="rect">
                      <a:avLst/>
                    </a:prstGeom>
                  </pic:spPr>
                </pic:pic>
              </a:graphicData>
            </a:graphic>
          </wp:inline>
        </w:drawing>
      </w:r>
    </w:p>
    <w:p w:rsidR="006C6FF4" w:rsidRDefault="006C6FF4" w:rsidP="00B95E1D">
      <w:pPr>
        <w:pStyle w:val="LabStepNumbered"/>
        <w:numPr>
          <w:ilvl w:val="0"/>
          <w:numId w:val="10"/>
        </w:numPr>
      </w:pPr>
      <w:r>
        <w:t xml:space="preserve">In the dialogue that appears, select the option </w:t>
      </w:r>
      <w:r>
        <w:rPr>
          <w:b/>
        </w:rPr>
        <w:t xml:space="preserve">Major version (publish) </w:t>
      </w:r>
      <w:r>
        <w:t xml:space="preserve">and click </w:t>
      </w:r>
      <w:r>
        <w:rPr>
          <w:b/>
        </w:rPr>
        <w:t>OK</w:t>
      </w:r>
      <w:r>
        <w:t>.</w:t>
      </w:r>
    </w:p>
    <w:p w:rsidR="00BD1272" w:rsidRDefault="00BD1272" w:rsidP="00BD1272">
      <w:pPr>
        <w:pStyle w:val="LabStepScreenshot"/>
      </w:pPr>
      <w:r>
        <w:rPr>
          <w:noProof/>
        </w:rPr>
        <w:lastRenderedPageBreak/>
        <w:drawing>
          <wp:inline distT="0" distB="0" distL="0" distR="0" wp14:anchorId="10ADAE6E" wp14:editId="72097372">
            <wp:extent cx="3739487" cy="3045872"/>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MajorVersionPublish.png"/>
                    <pic:cNvPicPr/>
                  </pic:nvPicPr>
                  <pic:blipFill>
                    <a:blip r:embed="rId34">
                      <a:extLst>
                        <a:ext uri="{28A0092B-C50C-407E-A947-70E740481C1C}">
                          <a14:useLocalDpi xmlns:a14="http://schemas.microsoft.com/office/drawing/2010/main" val="0"/>
                        </a:ext>
                      </a:extLst>
                    </a:blip>
                    <a:stretch>
                      <a:fillRect/>
                    </a:stretch>
                  </pic:blipFill>
                  <pic:spPr>
                    <a:xfrm>
                      <a:off x="0" y="0"/>
                      <a:ext cx="3741355" cy="3047393"/>
                    </a:xfrm>
                    <a:prstGeom prst="rect">
                      <a:avLst/>
                    </a:prstGeom>
                  </pic:spPr>
                </pic:pic>
              </a:graphicData>
            </a:graphic>
          </wp:inline>
        </w:drawing>
      </w:r>
    </w:p>
    <w:p w:rsidR="00321DEA" w:rsidRDefault="00321DEA" w:rsidP="00321DEA">
      <w:pPr>
        <w:pStyle w:val="Heading4"/>
      </w:pPr>
      <w:r>
        <w:t>Add a link to Search Navigation</w:t>
      </w:r>
    </w:p>
    <w:p w:rsidR="003558F4" w:rsidRDefault="003558F4" w:rsidP="003558F4">
      <w:pPr>
        <w:pStyle w:val="LabStepNumbered"/>
      </w:pPr>
      <w:r>
        <w:t xml:space="preserve">Navigate to your Search Center site, at an address similar to </w:t>
      </w:r>
      <w:r w:rsidRPr="00A934EC">
        <w:rPr>
          <w:b/>
        </w:rPr>
        <w:t>https://cpt.atrackspace.com/sites/SearchCenter_Student01</w:t>
      </w:r>
    </w:p>
    <w:p w:rsidR="00163E79" w:rsidRPr="0024592A" w:rsidRDefault="00163E79" w:rsidP="00321DEA">
      <w:pPr>
        <w:pStyle w:val="LabStepNumbered"/>
      </w:pPr>
      <w:r>
        <w:t xml:space="preserve">Click </w:t>
      </w:r>
      <w:r w:rsidR="00F96492">
        <w:rPr>
          <w:b/>
        </w:rPr>
        <w:t>Settings</w:t>
      </w:r>
      <w:r w:rsidRPr="00163E79">
        <w:rPr>
          <w:b/>
        </w:rPr>
        <w:sym w:font="Wingdings" w:char="F0E0"/>
      </w:r>
      <w:r>
        <w:rPr>
          <w:b/>
        </w:rPr>
        <w:t>Site Settings</w:t>
      </w:r>
    </w:p>
    <w:p w:rsidR="0024592A" w:rsidRPr="005E5DC8" w:rsidRDefault="0024592A" w:rsidP="00321DEA">
      <w:pPr>
        <w:pStyle w:val="LabStepNumbered"/>
      </w:pPr>
      <w:r>
        <w:t xml:space="preserve">Under the Search heading, click </w:t>
      </w:r>
      <w:r>
        <w:rPr>
          <w:b/>
        </w:rPr>
        <w:t>Search Settings</w:t>
      </w:r>
    </w:p>
    <w:p w:rsidR="005E5DC8" w:rsidRDefault="005E5DC8" w:rsidP="005E5DC8">
      <w:pPr>
        <w:pStyle w:val="LabStepScreenshot"/>
      </w:pPr>
      <w:r>
        <w:rPr>
          <w:noProof/>
        </w:rPr>
        <w:drawing>
          <wp:inline distT="0" distB="0" distL="0" distR="0" wp14:anchorId="0C1E2F9E" wp14:editId="7D157299">
            <wp:extent cx="1885997" cy="170597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Settings.png"/>
                    <pic:cNvPicPr/>
                  </pic:nvPicPr>
                  <pic:blipFill>
                    <a:blip r:embed="rId35">
                      <a:extLst>
                        <a:ext uri="{28A0092B-C50C-407E-A947-70E740481C1C}">
                          <a14:useLocalDpi xmlns:a14="http://schemas.microsoft.com/office/drawing/2010/main" val="0"/>
                        </a:ext>
                      </a:extLst>
                    </a:blip>
                    <a:stretch>
                      <a:fillRect/>
                    </a:stretch>
                  </pic:blipFill>
                  <pic:spPr>
                    <a:xfrm>
                      <a:off x="0" y="0"/>
                      <a:ext cx="1886273" cy="1706220"/>
                    </a:xfrm>
                    <a:prstGeom prst="rect">
                      <a:avLst/>
                    </a:prstGeom>
                  </pic:spPr>
                </pic:pic>
              </a:graphicData>
            </a:graphic>
          </wp:inline>
        </w:drawing>
      </w:r>
    </w:p>
    <w:p w:rsidR="0024592A" w:rsidRPr="002B1E2C" w:rsidRDefault="0024592A" w:rsidP="00321DEA">
      <w:pPr>
        <w:pStyle w:val="LabStepNumbered"/>
      </w:pPr>
      <w:r>
        <w:t xml:space="preserve">In Search Settings, in the </w:t>
      </w:r>
      <w:r>
        <w:rPr>
          <w:b/>
        </w:rPr>
        <w:t>Configure Search Navigation</w:t>
      </w:r>
      <w:r>
        <w:t xml:space="preserve"> section, click the button </w:t>
      </w:r>
      <w:r>
        <w:rPr>
          <w:b/>
        </w:rPr>
        <w:t>Add Link…</w:t>
      </w:r>
    </w:p>
    <w:p w:rsidR="002B1E2C" w:rsidRDefault="002B1E2C" w:rsidP="005748F5">
      <w:pPr>
        <w:pStyle w:val="LabStepScreenshot"/>
      </w:pPr>
      <w:r>
        <w:rPr>
          <w:noProof/>
        </w:rPr>
        <w:drawing>
          <wp:inline distT="0" distB="0" distL="0" distR="0" wp14:anchorId="6B6B9DB6" wp14:editId="1A8E46EE">
            <wp:extent cx="5375413" cy="962167"/>
            <wp:effectExtent l="0" t="0" r="0" b="9525"/>
            <wp:docPr id="15" name="Picture 15" descr="C:\Clients\Critical Path Training\CPT_Business User Course\Search\Lab Images\Add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Clients\Critical Path Training\CPT_Business User Course\Search\Lab Images\AddLink.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7318" cy="982197"/>
                    </a:xfrm>
                    <a:prstGeom prst="rect">
                      <a:avLst/>
                    </a:prstGeom>
                    <a:noFill/>
                    <a:ln>
                      <a:noFill/>
                    </a:ln>
                  </pic:spPr>
                </pic:pic>
              </a:graphicData>
            </a:graphic>
          </wp:inline>
        </w:drawing>
      </w:r>
    </w:p>
    <w:p w:rsidR="0024592A" w:rsidRDefault="00F54EC6" w:rsidP="00321DEA">
      <w:pPr>
        <w:pStyle w:val="LabStepNumbered"/>
      </w:pPr>
      <w:r>
        <w:t>Fill out the Navigation Link form with the following values:</w:t>
      </w:r>
    </w:p>
    <w:p w:rsidR="00F54EC6" w:rsidRDefault="00F54EC6" w:rsidP="00F54EC6">
      <w:pPr>
        <w:pStyle w:val="LabStepNumberedLevel2"/>
      </w:pPr>
      <w:r>
        <w:t xml:space="preserve">Title: </w:t>
      </w:r>
      <w:r>
        <w:rPr>
          <w:b/>
        </w:rPr>
        <w:t>Tasks</w:t>
      </w:r>
    </w:p>
    <w:p w:rsidR="00F54EC6" w:rsidRDefault="00F54EC6" w:rsidP="00F54EC6">
      <w:pPr>
        <w:pStyle w:val="LabStepNumberedLevel2"/>
      </w:pPr>
      <w:r>
        <w:t>URL: browse for the tasks results page</w:t>
      </w:r>
      <w:r w:rsidR="00D44F4D">
        <w:t>:</w:t>
      </w:r>
    </w:p>
    <w:p w:rsidR="00D44F4D" w:rsidRDefault="00D44F4D" w:rsidP="00D44F4D">
      <w:pPr>
        <w:pStyle w:val="LabStepNumberedLevel3"/>
      </w:pPr>
      <w:r>
        <w:t xml:space="preserve">On the left, click the </w:t>
      </w:r>
      <w:r>
        <w:rPr>
          <w:b/>
        </w:rPr>
        <w:t>Pages</w:t>
      </w:r>
      <w:r>
        <w:t xml:space="preserve"> folder</w:t>
      </w:r>
    </w:p>
    <w:p w:rsidR="005E5DC8" w:rsidRDefault="005E5DC8" w:rsidP="005E5DC8">
      <w:pPr>
        <w:pStyle w:val="LabStepScreenshot"/>
      </w:pPr>
      <w:r>
        <w:rPr>
          <w:noProof/>
        </w:rPr>
        <w:lastRenderedPageBreak/>
        <w:drawing>
          <wp:inline distT="0" distB="0" distL="0" distR="0" wp14:anchorId="79BCCC8C" wp14:editId="5AFFFE69">
            <wp:extent cx="1787857" cy="2365591"/>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Pagesfolder.png"/>
                    <pic:cNvPicPr/>
                  </pic:nvPicPr>
                  <pic:blipFill>
                    <a:blip r:embed="rId37">
                      <a:extLst>
                        <a:ext uri="{28A0092B-C50C-407E-A947-70E740481C1C}">
                          <a14:useLocalDpi xmlns:a14="http://schemas.microsoft.com/office/drawing/2010/main" val="0"/>
                        </a:ext>
                      </a:extLst>
                    </a:blip>
                    <a:stretch>
                      <a:fillRect/>
                    </a:stretch>
                  </pic:blipFill>
                  <pic:spPr>
                    <a:xfrm>
                      <a:off x="0" y="0"/>
                      <a:ext cx="1787370" cy="2364946"/>
                    </a:xfrm>
                    <a:prstGeom prst="rect">
                      <a:avLst/>
                    </a:prstGeom>
                  </pic:spPr>
                </pic:pic>
              </a:graphicData>
            </a:graphic>
          </wp:inline>
        </w:drawing>
      </w:r>
    </w:p>
    <w:p w:rsidR="00D44F4D" w:rsidRPr="005E5DC8" w:rsidRDefault="005E5DC8" w:rsidP="00D44F4D">
      <w:pPr>
        <w:pStyle w:val="LabStepNumberedLevel3"/>
      </w:pPr>
      <w:r>
        <w:t>To the right, c</w:t>
      </w:r>
      <w:r w:rsidR="00D44F4D">
        <w:t xml:space="preserve">lick </w:t>
      </w:r>
      <w:r w:rsidR="00D44F4D">
        <w:rPr>
          <w:b/>
        </w:rPr>
        <w:t>taskresults.aspx</w:t>
      </w:r>
    </w:p>
    <w:p w:rsidR="005E5DC8" w:rsidRDefault="005E5DC8" w:rsidP="00D44F4D">
      <w:pPr>
        <w:pStyle w:val="LabStepNumberedLevel3"/>
      </w:pPr>
      <w:r>
        <w:t>The page will get added to the end of the URL at the bottom:</w:t>
      </w:r>
    </w:p>
    <w:p w:rsidR="005E5DC8" w:rsidRDefault="005E5DC8" w:rsidP="005E5DC8">
      <w:pPr>
        <w:pStyle w:val="LabStepScreenshot"/>
      </w:pPr>
      <w:r>
        <w:rPr>
          <w:noProof/>
        </w:rPr>
        <w:drawing>
          <wp:inline distT="0" distB="0" distL="0" distR="0" wp14:anchorId="7B2B0C2B" wp14:editId="3D7EB792">
            <wp:extent cx="4162568" cy="59087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dEndURL.png"/>
                    <pic:cNvPicPr/>
                  </pic:nvPicPr>
                  <pic:blipFill>
                    <a:blip r:embed="rId38">
                      <a:extLst>
                        <a:ext uri="{28A0092B-C50C-407E-A947-70E740481C1C}">
                          <a14:useLocalDpi xmlns:a14="http://schemas.microsoft.com/office/drawing/2010/main" val="0"/>
                        </a:ext>
                      </a:extLst>
                    </a:blip>
                    <a:stretch>
                      <a:fillRect/>
                    </a:stretch>
                  </pic:blipFill>
                  <pic:spPr>
                    <a:xfrm>
                      <a:off x="0" y="0"/>
                      <a:ext cx="4185354" cy="594108"/>
                    </a:xfrm>
                    <a:prstGeom prst="rect">
                      <a:avLst/>
                    </a:prstGeom>
                  </pic:spPr>
                </pic:pic>
              </a:graphicData>
            </a:graphic>
          </wp:inline>
        </w:drawing>
      </w:r>
    </w:p>
    <w:p w:rsidR="00F54EC6" w:rsidRDefault="00F54EC6" w:rsidP="00321DEA">
      <w:pPr>
        <w:pStyle w:val="LabStepNumbered"/>
      </w:pPr>
      <w:r>
        <w:t xml:space="preserve">Click </w:t>
      </w:r>
      <w:r w:rsidR="00193EC2">
        <w:rPr>
          <w:b/>
        </w:rPr>
        <w:t>Insert</w:t>
      </w:r>
    </w:p>
    <w:p w:rsidR="006033E5" w:rsidRPr="00D44F4D" w:rsidRDefault="005E5DC8" w:rsidP="006033E5">
      <w:pPr>
        <w:pStyle w:val="LabStepNumbered"/>
      </w:pPr>
      <w:r>
        <w:t xml:space="preserve">In the </w:t>
      </w:r>
      <w:r>
        <w:rPr>
          <w:b/>
        </w:rPr>
        <w:t>Navigation Link</w:t>
      </w:r>
      <w:r>
        <w:t xml:space="preserve"> dialogue, c</w:t>
      </w:r>
      <w:r w:rsidR="00F54EC6">
        <w:t xml:space="preserve">lick </w:t>
      </w:r>
      <w:r w:rsidR="00F54EC6">
        <w:rPr>
          <w:b/>
        </w:rPr>
        <w:t>OK</w:t>
      </w:r>
    </w:p>
    <w:p w:rsidR="00D44F4D" w:rsidRPr="006033E5" w:rsidRDefault="005E5DC8" w:rsidP="006033E5">
      <w:pPr>
        <w:pStyle w:val="LabStepNumbered"/>
      </w:pPr>
      <w:r>
        <w:t xml:space="preserve">In the </w:t>
      </w:r>
      <w:r>
        <w:rPr>
          <w:b/>
        </w:rPr>
        <w:t xml:space="preserve">Search Settings </w:t>
      </w:r>
      <w:r>
        <w:t>page, c</w:t>
      </w:r>
      <w:r w:rsidR="00D44F4D">
        <w:t xml:space="preserve">lick </w:t>
      </w:r>
      <w:r w:rsidR="00D44F4D">
        <w:rPr>
          <w:b/>
        </w:rPr>
        <w:t>OK</w:t>
      </w:r>
    </w:p>
    <w:p w:rsidR="006033E5" w:rsidRPr="006033E5" w:rsidRDefault="006033E5" w:rsidP="006033E5">
      <w:pPr>
        <w:pStyle w:val="LabExerciseCallout"/>
      </w:pPr>
      <w:r>
        <w:t xml:space="preserve">Note: If this does not work correctly and SharePoint gives you an error, go back to the Pages library and </w:t>
      </w:r>
      <w:r w:rsidR="00162397">
        <w:t xml:space="preserve">make sure the taskresults.aspx page is checked in.  </w:t>
      </w:r>
      <w:r w:rsidR="00AF6A42">
        <w:t>Then repeat steps 27-34.</w:t>
      </w:r>
    </w:p>
    <w:p w:rsidR="006033E5" w:rsidRDefault="006033E5" w:rsidP="006033E5">
      <w:pPr>
        <w:pStyle w:val="Heading4"/>
      </w:pPr>
      <w:r>
        <w:t>Associate Result Source with Search Results Page</w:t>
      </w:r>
    </w:p>
    <w:p w:rsidR="006033E5" w:rsidRDefault="0071251F" w:rsidP="005748F5">
      <w:pPr>
        <w:pStyle w:val="LabStepNumbered"/>
      </w:pPr>
      <w:r>
        <w:t xml:space="preserve">Navigate to the task results page </w:t>
      </w:r>
      <w:r w:rsidR="00424A69">
        <w:t xml:space="preserve">in your Search Center </w:t>
      </w:r>
      <w:r>
        <w:t xml:space="preserve">at </w:t>
      </w:r>
      <w:r w:rsidR="00424A69">
        <w:t>a</w:t>
      </w:r>
      <w:r>
        <w:t xml:space="preserve"> path</w:t>
      </w:r>
      <w:r w:rsidR="00424A69">
        <w:t xml:space="preserve"> similar to the following</w:t>
      </w:r>
      <w:r>
        <w:t>:</w:t>
      </w:r>
    </w:p>
    <w:p w:rsidR="0071251F" w:rsidRDefault="00A92CB9" w:rsidP="0071251F">
      <w:pPr>
        <w:pStyle w:val="LabStepNumbered"/>
        <w:numPr>
          <w:ilvl w:val="0"/>
          <w:numId w:val="0"/>
        </w:numPr>
        <w:ind w:left="360"/>
        <w:rPr>
          <w:b/>
        </w:rPr>
      </w:pPr>
      <w:r w:rsidRPr="00A92CB9">
        <w:rPr>
          <w:b/>
        </w:rPr>
        <w:t>https://cpt.atrackspace.com/sites/SearchCenter_Student01/Pages/taskresults.aspx</w:t>
      </w:r>
    </w:p>
    <w:p w:rsidR="00A92CB9" w:rsidRPr="00A92CB9" w:rsidRDefault="00A92CB9" w:rsidP="00A92CB9">
      <w:pPr>
        <w:pStyle w:val="LabExerciseText"/>
      </w:pPr>
      <w:r>
        <w:t xml:space="preserve">Note that you can also get to this page by running a search in the Search Center, and clicking the new </w:t>
      </w:r>
      <w:r>
        <w:rPr>
          <w:b/>
        </w:rPr>
        <w:t>Tasks</w:t>
      </w:r>
      <w:r>
        <w:t xml:space="preserve"> link you added in the steps above.</w:t>
      </w:r>
    </w:p>
    <w:p w:rsidR="0071251F" w:rsidRPr="00C94726" w:rsidRDefault="00C94726" w:rsidP="005748F5">
      <w:pPr>
        <w:pStyle w:val="LabStepNumbered"/>
      </w:pPr>
      <w:r>
        <w:t xml:space="preserve">Click </w:t>
      </w:r>
      <w:r w:rsidR="00AB057B">
        <w:rPr>
          <w:b/>
        </w:rPr>
        <w:t>Settings</w:t>
      </w:r>
      <w:r w:rsidRPr="00C94726">
        <w:rPr>
          <w:b/>
        </w:rPr>
        <w:sym w:font="Wingdings" w:char="F0E0"/>
      </w:r>
      <w:r>
        <w:rPr>
          <w:b/>
        </w:rPr>
        <w:t xml:space="preserve"> Edit page</w:t>
      </w:r>
    </w:p>
    <w:p w:rsidR="00C94726" w:rsidRDefault="00C94726" w:rsidP="005748F5">
      <w:pPr>
        <w:pStyle w:val="LabStepNumbered"/>
      </w:pPr>
      <w:r>
        <w:t xml:space="preserve">Locate the </w:t>
      </w:r>
      <w:r>
        <w:rPr>
          <w:b/>
        </w:rPr>
        <w:t>Search Results</w:t>
      </w:r>
      <w:r>
        <w:t xml:space="preserve"> web part.</w:t>
      </w:r>
    </w:p>
    <w:p w:rsidR="00C94726" w:rsidRDefault="00C94726" w:rsidP="005748F5">
      <w:pPr>
        <w:pStyle w:val="LabStepNumbered"/>
      </w:pPr>
      <w:r>
        <w:t xml:space="preserve">Hover next to the title of the web part until a small arrow appears.  Click the arrow to show the </w:t>
      </w:r>
      <w:r w:rsidR="00361273">
        <w:t>edit control box</w:t>
      </w:r>
      <w:r>
        <w:t xml:space="preserve"> for this web part.</w:t>
      </w:r>
    </w:p>
    <w:p w:rsidR="00093B1B" w:rsidRDefault="001466A6" w:rsidP="005748F5">
      <w:pPr>
        <w:pStyle w:val="LabStepScreenshot"/>
      </w:pPr>
      <w:r>
        <w:rPr>
          <w:noProof/>
        </w:rPr>
        <w:drawing>
          <wp:inline distT="0" distB="0" distL="0" distR="0" wp14:anchorId="5F43DD05" wp14:editId="4982EA5F">
            <wp:extent cx="832060" cy="13716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artediting.png"/>
                    <pic:cNvPicPr/>
                  </pic:nvPicPr>
                  <pic:blipFill>
                    <a:blip r:embed="rId39">
                      <a:extLst>
                        <a:ext uri="{28A0092B-C50C-407E-A947-70E740481C1C}">
                          <a14:useLocalDpi xmlns:a14="http://schemas.microsoft.com/office/drawing/2010/main" val="0"/>
                        </a:ext>
                      </a:extLst>
                    </a:blip>
                    <a:stretch>
                      <a:fillRect/>
                    </a:stretch>
                  </pic:blipFill>
                  <pic:spPr>
                    <a:xfrm>
                      <a:off x="0" y="0"/>
                      <a:ext cx="834532" cy="1375676"/>
                    </a:xfrm>
                    <a:prstGeom prst="rect">
                      <a:avLst/>
                    </a:prstGeom>
                  </pic:spPr>
                </pic:pic>
              </a:graphicData>
            </a:graphic>
          </wp:inline>
        </w:drawing>
      </w:r>
    </w:p>
    <w:p w:rsidR="00C94726" w:rsidRDefault="00C94726" w:rsidP="005748F5">
      <w:pPr>
        <w:pStyle w:val="LabStepNumbered"/>
      </w:pPr>
      <w:r>
        <w:t xml:space="preserve">Click </w:t>
      </w:r>
      <w:r>
        <w:rPr>
          <w:b/>
        </w:rPr>
        <w:t>Edit Web Part</w:t>
      </w:r>
    </w:p>
    <w:p w:rsidR="00C94726" w:rsidRDefault="00C94726" w:rsidP="005748F5">
      <w:pPr>
        <w:pStyle w:val="LabStepNumbered"/>
      </w:pPr>
      <w:r>
        <w:t xml:space="preserve">In the web part configuration panel, </w:t>
      </w:r>
      <w:r w:rsidR="00EC59A7">
        <w:t xml:space="preserve">click the </w:t>
      </w:r>
      <w:r w:rsidR="00EC59A7">
        <w:rPr>
          <w:b/>
        </w:rPr>
        <w:t>Change query</w:t>
      </w:r>
      <w:r w:rsidR="00EC59A7">
        <w:t xml:space="preserve"> button</w:t>
      </w:r>
    </w:p>
    <w:p w:rsidR="008E0DC5" w:rsidRDefault="008E0DC5" w:rsidP="005748F5">
      <w:pPr>
        <w:pStyle w:val="LabStepScreenshot"/>
      </w:pPr>
      <w:r>
        <w:rPr>
          <w:noProof/>
        </w:rPr>
        <w:lastRenderedPageBreak/>
        <w:drawing>
          <wp:inline distT="0" distB="0" distL="0" distR="0" wp14:anchorId="3E662B62" wp14:editId="709B2584">
            <wp:extent cx="1335678" cy="259989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esultseditwebpart.png"/>
                    <pic:cNvPicPr/>
                  </pic:nvPicPr>
                  <pic:blipFill>
                    <a:blip r:embed="rId40">
                      <a:extLst>
                        <a:ext uri="{28A0092B-C50C-407E-A947-70E740481C1C}">
                          <a14:useLocalDpi xmlns:a14="http://schemas.microsoft.com/office/drawing/2010/main" val="0"/>
                        </a:ext>
                      </a:extLst>
                    </a:blip>
                    <a:stretch>
                      <a:fillRect/>
                    </a:stretch>
                  </pic:blipFill>
                  <pic:spPr>
                    <a:xfrm>
                      <a:off x="0" y="0"/>
                      <a:ext cx="1336250" cy="2601013"/>
                    </a:xfrm>
                    <a:prstGeom prst="rect">
                      <a:avLst/>
                    </a:prstGeom>
                  </pic:spPr>
                </pic:pic>
              </a:graphicData>
            </a:graphic>
          </wp:inline>
        </w:drawing>
      </w:r>
    </w:p>
    <w:p w:rsidR="00EC59A7" w:rsidRDefault="00827B4D" w:rsidP="005748F5">
      <w:pPr>
        <w:pStyle w:val="LabStepNumbered"/>
      </w:pPr>
      <w:r>
        <w:t xml:space="preserve">In the </w:t>
      </w:r>
      <w:r>
        <w:rPr>
          <w:b/>
        </w:rPr>
        <w:t>Select a query</w:t>
      </w:r>
      <w:r>
        <w:t xml:space="preserve"> section, drop the list down and select </w:t>
      </w:r>
      <w:r>
        <w:rPr>
          <w:b/>
        </w:rPr>
        <w:t>Tasks</w:t>
      </w:r>
      <w:r>
        <w:t>, which is the result source created earlier.</w:t>
      </w:r>
    </w:p>
    <w:p w:rsidR="007B29A8" w:rsidRDefault="007E556D" w:rsidP="005748F5">
      <w:pPr>
        <w:pStyle w:val="LabStepScreenshot"/>
      </w:pPr>
      <w:r>
        <w:rPr>
          <w:noProof/>
        </w:rPr>
        <w:drawing>
          <wp:inline distT="0" distB="0" distL="0" distR="0" wp14:anchorId="0AFB2DC5" wp14:editId="611798EF">
            <wp:extent cx="5295238" cy="60000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aquerytasks.png"/>
                    <pic:cNvPicPr/>
                  </pic:nvPicPr>
                  <pic:blipFill>
                    <a:blip r:embed="rId41">
                      <a:extLst>
                        <a:ext uri="{28A0092B-C50C-407E-A947-70E740481C1C}">
                          <a14:useLocalDpi xmlns:a14="http://schemas.microsoft.com/office/drawing/2010/main" val="0"/>
                        </a:ext>
                      </a:extLst>
                    </a:blip>
                    <a:stretch>
                      <a:fillRect/>
                    </a:stretch>
                  </pic:blipFill>
                  <pic:spPr>
                    <a:xfrm>
                      <a:off x="0" y="0"/>
                      <a:ext cx="5295238" cy="600000"/>
                    </a:xfrm>
                    <a:prstGeom prst="rect">
                      <a:avLst/>
                    </a:prstGeom>
                  </pic:spPr>
                </pic:pic>
              </a:graphicData>
            </a:graphic>
          </wp:inline>
        </w:drawing>
      </w:r>
    </w:p>
    <w:p w:rsidR="00BD1A4F" w:rsidRDefault="00BD1A4F" w:rsidP="005748F5">
      <w:pPr>
        <w:pStyle w:val="LabStepNumbered"/>
      </w:pPr>
      <w:r>
        <w:t xml:space="preserve">Click </w:t>
      </w:r>
      <w:r>
        <w:rPr>
          <w:b/>
        </w:rPr>
        <w:t>OK</w:t>
      </w:r>
      <w:r>
        <w:t xml:space="preserve"> in the change query dialogue.</w:t>
      </w:r>
    </w:p>
    <w:p w:rsidR="00BD1A4F" w:rsidRDefault="00BD1A4F" w:rsidP="005748F5">
      <w:pPr>
        <w:pStyle w:val="LabStepNumbered"/>
      </w:pPr>
      <w:r>
        <w:t xml:space="preserve">Click </w:t>
      </w:r>
      <w:r w:rsidR="005748F5">
        <w:rPr>
          <w:b/>
        </w:rPr>
        <w:t>OK</w:t>
      </w:r>
      <w:r>
        <w:t xml:space="preserve"> in the web part configuration.</w:t>
      </w:r>
    </w:p>
    <w:p w:rsidR="00BD1A4F" w:rsidRDefault="00BD1A4F" w:rsidP="005748F5">
      <w:pPr>
        <w:pStyle w:val="LabStepNumbered"/>
      </w:pPr>
      <w:r>
        <w:t xml:space="preserve">In the ribbon, click the </w:t>
      </w:r>
      <w:r>
        <w:rPr>
          <w:b/>
        </w:rPr>
        <w:t>Publish</w:t>
      </w:r>
      <w:r>
        <w:t xml:space="preserve"> tab.</w:t>
      </w:r>
    </w:p>
    <w:p w:rsidR="00BD1A4F" w:rsidRDefault="00BD1A4F" w:rsidP="005748F5">
      <w:pPr>
        <w:pStyle w:val="LabStepNumbered"/>
      </w:pPr>
      <w:r>
        <w:t xml:space="preserve">Click the </w:t>
      </w:r>
      <w:r>
        <w:rPr>
          <w:b/>
        </w:rPr>
        <w:t>Publish</w:t>
      </w:r>
      <w:r>
        <w:t xml:space="preserve"> button</w:t>
      </w:r>
    </w:p>
    <w:p w:rsidR="0026797E" w:rsidRDefault="0026797E" w:rsidP="0026797E">
      <w:pPr>
        <w:pStyle w:val="LabStepScreenshot"/>
      </w:pPr>
      <w:r>
        <w:rPr>
          <w:noProof/>
        </w:rPr>
        <w:drawing>
          <wp:inline distT="0" distB="0" distL="0" distR="0" wp14:anchorId="4B827A5E" wp14:editId="679D4715">
            <wp:extent cx="2415654" cy="1237286"/>
            <wp:effectExtent l="0" t="0" r="381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Button.png"/>
                    <pic:cNvPicPr/>
                  </pic:nvPicPr>
                  <pic:blipFill>
                    <a:blip r:embed="rId42">
                      <a:extLst>
                        <a:ext uri="{28A0092B-C50C-407E-A947-70E740481C1C}">
                          <a14:useLocalDpi xmlns:a14="http://schemas.microsoft.com/office/drawing/2010/main" val="0"/>
                        </a:ext>
                      </a:extLst>
                    </a:blip>
                    <a:stretch>
                      <a:fillRect/>
                    </a:stretch>
                  </pic:blipFill>
                  <pic:spPr>
                    <a:xfrm>
                      <a:off x="0" y="0"/>
                      <a:ext cx="2414473" cy="1236681"/>
                    </a:xfrm>
                    <a:prstGeom prst="rect">
                      <a:avLst/>
                    </a:prstGeom>
                  </pic:spPr>
                </pic:pic>
              </a:graphicData>
            </a:graphic>
          </wp:inline>
        </w:drawing>
      </w:r>
    </w:p>
    <w:p w:rsidR="00425C5C" w:rsidRPr="006033E5" w:rsidRDefault="009815E7" w:rsidP="005748F5">
      <w:pPr>
        <w:pStyle w:val="LabStepNumbered"/>
      </w:pPr>
      <w:r>
        <w:t>In the dialogue that</w:t>
      </w:r>
      <w:r w:rsidR="00BD1A4F">
        <w:t xml:space="preserve"> appears, click </w:t>
      </w:r>
      <w:r w:rsidR="00BD1A4F">
        <w:rPr>
          <w:b/>
        </w:rPr>
        <w:t>Continue</w:t>
      </w:r>
      <w:r w:rsidR="00BD1A4F">
        <w:t>.</w:t>
      </w:r>
    </w:p>
    <w:p w:rsidR="006A6E71" w:rsidRDefault="006A6E71">
      <w:pPr>
        <w:pStyle w:val="Heading3"/>
      </w:pPr>
      <w:r>
        <w:t xml:space="preserve">Exercise </w:t>
      </w:r>
      <w:r w:rsidR="005B667B">
        <w:t>3</w:t>
      </w:r>
      <w:r>
        <w:t xml:space="preserve">: </w:t>
      </w:r>
      <w:r w:rsidR="00085218">
        <w:t>Configuring the Refinement Panel</w:t>
      </w:r>
    </w:p>
    <w:p w:rsidR="006A6E71" w:rsidRDefault="00085218" w:rsidP="006A6E71">
      <w:pPr>
        <w:pStyle w:val="LabExerciseLeadIn"/>
      </w:pPr>
      <w:r>
        <w:t>In this exercise you will leverage site collection managed properties to configure the refinement panel in the search center.</w:t>
      </w:r>
    </w:p>
    <w:p w:rsidR="00581852" w:rsidRDefault="00581852" w:rsidP="006A6E71">
      <w:pPr>
        <w:pStyle w:val="Heading4"/>
      </w:pPr>
      <w:r>
        <w:t>Change a Refiner Display Name</w:t>
      </w:r>
    </w:p>
    <w:p w:rsidR="008725BF" w:rsidRDefault="008725BF" w:rsidP="008725BF">
      <w:pPr>
        <w:pStyle w:val="LabStepNumbered"/>
        <w:numPr>
          <w:ilvl w:val="0"/>
          <w:numId w:val="15"/>
        </w:numPr>
      </w:pPr>
      <w:r>
        <w:t xml:space="preserve">Navigate to your Search Center site, at an address similar to </w:t>
      </w:r>
      <w:r w:rsidRPr="008725BF">
        <w:rPr>
          <w:b/>
        </w:rPr>
        <w:t>https://cpt.atrackspace.com/sites/SearchCenter_Student01</w:t>
      </w:r>
    </w:p>
    <w:p w:rsidR="00BC1819" w:rsidRDefault="00BC1819" w:rsidP="00950907">
      <w:pPr>
        <w:pStyle w:val="LabStepNumbered"/>
        <w:numPr>
          <w:ilvl w:val="0"/>
          <w:numId w:val="15"/>
        </w:numPr>
      </w:pPr>
      <w:r>
        <w:t xml:space="preserve">Run a search for </w:t>
      </w:r>
      <w:r w:rsidR="008725BF">
        <w:t>“</w:t>
      </w:r>
      <w:r w:rsidR="00B27716">
        <w:t>Action Figure</w:t>
      </w:r>
      <w:r w:rsidR="008725BF">
        <w:t>”</w:t>
      </w:r>
      <w:r w:rsidR="00B27716">
        <w:t>.</w:t>
      </w:r>
    </w:p>
    <w:p w:rsidR="00BC1819" w:rsidRDefault="00BC1819" w:rsidP="00950907">
      <w:pPr>
        <w:pStyle w:val="LabStepNumbered"/>
        <w:numPr>
          <w:ilvl w:val="0"/>
          <w:numId w:val="15"/>
        </w:numPr>
      </w:pPr>
      <w:r>
        <w:t>Notice the three default refiners in the refinement panel to the left: Result Type, Author, and Modified Date.</w:t>
      </w:r>
    </w:p>
    <w:p w:rsidR="00D32193" w:rsidRDefault="00D32193" w:rsidP="005748F5">
      <w:pPr>
        <w:pStyle w:val="LabStepScreenshot"/>
      </w:pPr>
      <w:r w:rsidRPr="005748F5">
        <w:rPr>
          <w:rStyle w:val="LabStepScreenshotFrame"/>
        </w:rPr>
        <w:lastRenderedPageBreak/>
        <w:drawing>
          <wp:inline distT="0" distB="0" distL="0" distR="0" wp14:anchorId="6152F5C5" wp14:editId="46AB6474">
            <wp:extent cx="1175063" cy="31513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lients\Critical Path Training\CPT_Business User Course\Search\Lab Images\refinementpanelExercise3.png"/>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1175063" cy="3151305"/>
                    </a:xfrm>
                    <a:prstGeom prst="rect">
                      <a:avLst/>
                    </a:prstGeom>
                    <a:noFill/>
                    <a:ln>
                      <a:noFill/>
                    </a:ln>
                  </pic:spPr>
                </pic:pic>
              </a:graphicData>
            </a:graphic>
          </wp:inline>
        </w:drawing>
      </w:r>
    </w:p>
    <w:p w:rsidR="00BC1819" w:rsidRDefault="00BC1819" w:rsidP="00950907">
      <w:pPr>
        <w:pStyle w:val="LabStepNumbered"/>
        <w:numPr>
          <w:ilvl w:val="0"/>
          <w:numId w:val="15"/>
        </w:numPr>
      </w:pPr>
      <w:r>
        <w:t xml:space="preserve">Place the page in edit mode by clicking </w:t>
      </w:r>
      <w:r w:rsidR="00727F3B">
        <w:rPr>
          <w:b/>
        </w:rPr>
        <w:t>Settings</w:t>
      </w:r>
      <w:r w:rsidRPr="00BC1819">
        <w:rPr>
          <w:b/>
        </w:rPr>
        <w:sym w:font="Wingdings" w:char="F0E0"/>
      </w:r>
      <w:r>
        <w:rPr>
          <w:b/>
        </w:rPr>
        <w:t>Edit page</w:t>
      </w:r>
    </w:p>
    <w:p w:rsidR="00BC1819" w:rsidRDefault="00BC1819" w:rsidP="00950907">
      <w:pPr>
        <w:pStyle w:val="LabStepNumbered"/>
        <w:numPr>
          <w:ilvl w:val="0"/>
          <w:numId w:val="15"/>
        </w:numPr>
      </w:pPr>
      <w:r>
        <w:t xml:space="preserve">Click on the arrow next to the Refinement web part title and select </w:t>
      </w:r>
      <w:r>
        <w:rPr>
          <w:b/>
        </w:rPr>
        <w:t>Edit Web Part</w:t>
      </w:r>
    </w:p>
    <w:p w:rsidR="00BC1819" w:rsidRPr="00D32193" w:rsidRDefault="00BC1819" w:rsidP="00950907">
      <w:pPr>
        <w:pStyle w:val="LabStepNumbered"/>
        <w:numPr>
          <w:ilvl w:val="0"/>
          <w:numId w:val="15"/>
        </w:numPr>
      </w:pPr>
      <w:r>
        <w:t xml:space="preserve">In the configuration for the web part, click the button for </w:t>
      </w:r>
      <w:r>
        <w:rPr>
          <w:b/>
        </w:rPr>
        <w:t>Choose Refiners…</w:t>
      </w:r>
    </w:p>
    <w:p w:rsidR="00D32193" w:rsidRDefault="00D32193" w:rsidP="005748F5">
      <w:pPr>
        <w:pStyle w:val="LabStepScreenshot"/>
      </w:pPr>
      <w:r w:rsidRPr="005748F5">
        <w:rPr>
          <w:rStyle w:val="LabStepScreenshotFrame"/>
        </w:rPr>
        <w:drawing>
          <wp:inline distT="0" distB="0" distL="0" distR="0" wp14:anchorId="38398078" wp14:editId="11025CA1">
            <wp:extent cx="1589965" cy="3642318"/>
            <wp:effectExtent l="0" t="0" r="0" b="0"/>
            <wp:docPr id="10" name="Picture 10" descr="C:\Clients\Critical Path Training\CPT_Business User Course\Search\Lab Images\configurationRefinement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lients\Critical Path Training\CPT_Business User Course\Search\Lab Images\configurationRefinementPane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04222" cy="3674978"/>
                    </a:xfrm>
                    <a:prstGeom prst="rect">
                      <a:avLst/>
                    </a:prstGeom>
                    <a:noFill/>
                    <a:ln>
                      <a:noFill/>
                    </a:ln>
                  </pic:spPr>
                </pic:pic>
              </a:graphicData>
            </a:graphic>
          </wp:inline>
        </w:drawing>
      </w:r>
    </w:p>
    <w:p w:rsidR="00BC1819" w:rsidRDefault="00DE689A" w:rsidP="00950907">
      <w:pPr>
        <w:pStyle w:val="LabStepNumbered"/>
        <w:numPr>
          <w:ilvl w:val="0"/>
          <w:numId w:val="15"/>
        </w:numPr>
      </w:pPr>
      <w:r>
        <w:t xml:space="preserve">In the dialogue that appears, inspect the list of </w:t>
      </w:r>
      <w:r>
        <w:rPr>
          <w:b/>
        </w:rPr>
        <w:t>Available Refiners</w:t>
      </w:r>
      <w:r>
        <w:t xml:space="preserve"> and </w:t>
      </w:r>
      <w:r>
        <w:rPr>
          <w:b/>
        </w:rPr>
        <w:t>Selected Refiners</w:t>
      </w:r>
      <w:r>
        <w:t>.</w:t>
      </w:r>
    </w:p>
    <w:p w:rsidR="007D673B" w:rsidRDefault="007D673B" w:rsidP="005748F5">
      <w:pPr>
        <w:pStyle w:val="LabStepScreenshot"/>
      </w:pPr>
      <w:r w:rsidRPr="005748F5">
        <w:rPr>
          <w:rStyle w:val="LabStepScreenshotFrame"/>
        </w:rPr>
        <w:lastRenderedPageBreak/>
        <w:drawing>
          <wp:inline distT="0" distB="0" distL="0" distR="0" wp14:anchorId="22A84895" wp14:editId="2CF54988">
            <wp:extent cx="4471006" cy="1596788"/>
            <wp:effectExtent l="0" t="0" r="635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ilableandselectedrefiners.png"/>
                    <pic:cNvPicPr/>
                  </pic:nvPicPr>
                  <pic:blipFill>
                    <a:blip r:embed="rId45">
                      <a:extLst>
                        <a:ext uri="{28A0092B-C50C-407E-A947-70E740481C1C}">
                          <a14:useLocalDpi xmlns:a14="http://schemas.microsoft.com/office/drawing/2010/main" val="0"/>
                        </a:ext>
                      </a:extLst>
                    </a:blip>
                    <a:stretch>
                      <a:fillRect/>
                    </a:stretch>
                  </pic:blipFill>
                  <pic:spPr>
                    <a:xfrm>
                      <a:off x="0" y="0"/>
                      <a:ext cx="4472726" cy="1597402"/>
                    </a:xfrm>
                    <a:prstGeom prst="rect">
                      <a:avLst/>
                    </a:prstGeom>
                  </pic:spPr>
                </pic:pic>
              </a:graphicData>
            </a:graphic>
          </wp:inline>
        </w:drawing>
      </w:r>
    </w:p>
    <w:p w:rsidR="00DE689A" w:rsidRDefault="00DE689A" w:rsidP="00950907">
      <w:pPr>
        <w:pStyle w:val="LabStepNumbered"/>
        <w:numPr>
          <w:ilvl w:val="0"/>
          <w:numId w:val="15"/>
        </w:numPr>
      </w:pPr>
      <w:r>
        <w:t xml:space="preserve">Select </w:t>
      </w:r>
      <w:proofErr w:type="spellStart"/>
      <w:r>
        <w:rPr>
          <w:b/>
        </w:rPr>
        <w:t>FileType</w:t>
      </w:r>
      <w:proofErr w:type="spellEnd"/>
      <w:r>
        <w:t xml:space="preserve"> from the </w:t>
      </w:r>
      <w:r>
        <w:rPr>
          <w:b/>
        </w:rPr>
        <w:t>Selected Refiners</w:t>
      </w:r>
      <w:r>
        <w:t xml:space="preserve"> group.  In the bottom panel, look at the properties that can be configured for this refiner.</w:t>
      </w:r>
    </w:p>
    <w:p w:rsidR="007D673B" w:rsidRDefault="007D673B" w:rsidP="005748F5">
      <w:pPr>
        <w:pStyle w:val="LabStepScreenshot"/>
      </w:pPr>
      <w:r>
        <w:rPr>
          <w:noProof/>
        </w:rPr>
        <w:drawing>
          <wp:inline distT="0" distB="0" distL="0" distR="0" wp14:anchorId="5912B23C" wp14:editId="3D4C7ABE">
            <wp:extent cx="2702141" cy="1665027"/>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tionforfiletype.png"/>
                    <pic:cNvPicPr/>
                  </pic:nvPicPr>
                  <pic:blipFill>
                    <a:blip r:embed="rId46">
                      <a:extLst>
                        <a:ext uri="{28A0092B-C50C-407E-A947-70E740481C1C}">
                          <a14:useLocalDpi xmlns:a14="http://schemas.microsoft.com/office/drawing/2010/main" val="0"/>
                        </a:ext>
                      </a:extLst>
                    </a:blip>
                    <a:stretch>
                      <a:fillRect/>
                    </a:stretch>
                  </pic:blipFill>
                  <pic:spPr>
                    <a:xfrm>
                      <a:off x="0" y="0"/>
                      <a:ext cx="2705225" cy="1666927"/>
                    </a:xfrm>
                    <a:prstGeom prst="rect">
                      <a:avLst/>
                    </a:prstGeom>
                  </pic:spPr>
                </pic:pic>
              </a:graphicData>
            </a:graphic>
          </wp:inline>
        </w:drawing>
      </w:r>
    </w:p>
    <w:p w:rsidR="00DE689A" w:rsidRPr="00DE689A" w:rsidRDefault="00DE689A" w:rsidP="00950907">
      <w:pPr>
        <w:pStyle w:val="LabStepNumbered"/>
        <w:numPr>
          <w:ilvl w:val="0"/>
          <w:numId w:val="15"/>
        </w:numPr>
      </w:pPr>
      <w:r>
        <w:t xml:space="preserve">Set </w:t>
      </w:r>
      <w:r>
        <w:rPr>
          <w:b/>
        </w:rPr>
        <w:t>Display Name</w:t>
      </w:r>
      <w:r>
        <w:t xml:space="preserve"> to </w:t>
      </w:r>
      <w:r>
        <w:rPr>
          <w:b/>
        </w:rPr>
        <w:t>Type.</w:t>
      </w:r>
    </w:p>
    <w:p w:rsidR="00DE689A" w:rsidRDefault="00DE689A" w:rsidP="00950907">
      <w:pPr>
        <w:pStyle w:val="LabStepNumbered"/>
        <w:numPr>
          <w:ilvl w:val="0"/>
          <w:numId w:val="15"/>
        </w:numPr>
      </w:pPr>
      <w:r>
        <w:t xml:space="preserve">Click the button </w:t>
      </w:r>
      <w:r>
        <w:rPr>
          <w:b/>
        </w:rPr>
        <w:t>Preview Refiners…</w:t>
      </w:r>
      <w:r>
        <w:t xml:space="preserve"> and note that the refiner that used to be called </w:t>
      </w:r>
      <w:r>
        <w:rPr>
          <w:b/>
        </w:rPr>
        <w:t xml:space="preserve">Result Type </w:t>
      </w:r>
      <w:r>
        <w:t xml:space="preserve">now has a display name of </w:t>
      </w:r>
      <w:r>
        <w:rPr>
          <w:b/>
        </w:rPr>
        <w:t>Type.</w:t>
      </w:r>
    </w:p>
    <w:p w:rsidR="00DE689A" w:rsidRDefault="00DE689A" w:rsidP="00950907">
      <w:pPr>
        <w:pStyle w:val="LabStepNumbered"/>
        <w:numPr>
          <w:ilvl w:val="0"/>
          <w:numId w:val="15"/>
        </w:numPr>
      </w:pPr>
      <w:r>
        <w:t xml:space="preserve">Click </w:t>
      </w:r>
      <w:r>
        <w:rPr>
          <w:b/>
        </w:rPr>
        <w:t xml:space="preserve">OK </w:t>
      </w:r>
      <w:r>
        <w:t>to exit the preview.</w:t>
      </w:r>
    </w:p>
    <w:p w:rsidR="00DE689A" w:rsidRDefault="00DE689A" w:rsidP="00950907">
      <w:pPr>
        <w:pStyle w:val="LabStepNumbered"/>
        <w:numPr>
          <w:ilvl w:val="0"/>
          <w:numId w:val="15"/>
        </w:numPr>
      </w:pPr>
      <w:r>
        <w:t xml:space="preserve">Click </w:t>
      </w:r>
      <w:r>
        <w:rPr>
          <w:b/>
        </w:rPr>
        <w:t xml:space="preserve">OK </w:t>
      </w:r>
      <w:r>
        <w:t>in the configuration dialogue.</w:t>
      </w:r>
    </w:p>
    <w:p w:rsidR="00DE689A" w:rsidRDefault="00DE689A" w:rsidP="00950907">
      <w:pPr>
        <w:pStyle w:val="LabStepNumbered"/>
        <w:numPr>
          <w:ilvl w:val="0"/>
          <w:numId w:val="15"/>
        </w:numPr>
      </w:pPr>
      <w:r>
        <w:t xml:space="preserve">Click </w:t>
      </w:r>
      <w:r>
        <w:rPr>
          <w:b/>
        </w:rPr>
        <w:t xml:space="preserve">OK </w:t>
      </w:r>
      <w:r>
        <w:t>in the web part configuration to save the changes.</w:t>
      </w:r>
    </w:p>
    <w:p w:rsidR="00DE689A" w:rsidRPr="00DE689A" w:rsidRDefault="00DE689A" w:rsidP="00950907">
      <w:pPr>
        <w:pStyle w:val="LabStepNumbered"/>
        <w:numPr>
          <w:ilvl w:val="0"/>
          <w:numId w:val="15"/>
        </w:numPr>
      </w:pPr>
      <w:r>
        <w:t xml:space="preserve">In the Ribbon, click the </w:t>
      </w:r>
      <w:r>
        <w:rPr>
          <w:b/>
        </w:rPr>
        <w:t>Publish</w:t>
      </w:r>
      <w:r>
        <w:t xml:space="preserve"> tab, then click the </w:t>
      </w:r>
      <w:r>
        <w:rPr>
          <w:b/>
        </w:rPr>
        <w:t>Publish</w:t>
      </w:r>
      <w:r>
        <w:t xml:space="preserve"> button, and click </w:t>
      </w:r>
      <w:r>
        <w:rPr>
          <w:b/>
        </w:rPr>
        <w:t>Continue.</w:t>
      </w:r>
    </w:p>
    <w:p w:rsidR="00581852" w:rsidRDefault="00DE689A" w:rsidP="00950907">
      <w:pPr>
        <w:pStyle w:val="LabStepNumbered"/>
        <w:numPr>
          <w:ilvl w:val="0"/>
          <w:numId w:val="15"/>
        </w:numPr>
      </w:pPr>
      <w:r>
        <w:t>Re-run the search for</w:t>
      </w:r>
      <w:r w:rsidR="00B27716">
        <w:t xml:space="preserve"> “Action Figure”</w:t>
      </w:r>
      <w:r>
        <w:t>.  Note that the change made to the refiner display name is visible in the refinement panel.</w:t>
      </w:r>
    </w:p>
    <w:p w:rsidR="00447FB6" w:rsidRPr="00581852" w:rsidRDefault="00447FB6" w:rsidP="005748F5">
      <w:pPr>
        <w:pStyle w:val="LabStepScreenshot"/>
      </w:pPr>
      <w:r>
        <w:rPr>
          <w:noProof/>
        </w:rPr>
        <w:drawing>
          <wp:inline distT="0" distB="0" distL="0" distR="0" wp14:anchorId="3A0DA7C9" wp14:editId="38EA9EEA">
            <wp:extent cx="1214651" cy="3267414"/>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lients\Critical Path Training\CPT_Business User Course\Search\Lab Images\ChangedDisplayNameExercise3.png"/>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1215417" cy="3269474"/>
                    </a:xfrm>
                    <a:prstGeom prst="rect">
                      <a:avLst/>
                    </a:prstGeom>
                    <a:noFill/>
                    <a:ln>
                      <a:noFill/>
                    </a:ln>
                  </pic:spPr>
                </pic:pic>
              </a:graphicData>
            </a:graphic>
          </wp:inline>
        </w:drawing>
      </w:r>
    </w:p>
    <w:p w:rsidR="005C23D6" w:rsidRDefault="00581852">
      <w:pPr>
        <w:pStyle w:val="Heading4"/>
      </w:pPr>
      <w:r>
        <w:lastRenderedPageBreak/>
        <w:t>Add a Refiner to</w:t>
      </w:r>
      <w:r w:rsidR="00085218">
        <w:t xml:space="preserve"> the Refinement Panel</w:t>
      </w:r>
    </w:p>
    <w:p w:rsidR="001F2E30" w:rsidRDefault="001F2E30" w:rsidP="001F2E30">
      <w:pPr>
        <w:pStyle w:val="LabStepNumbered"/>
        <w:numPr>
          <w:ilvl w:val="0"/>
          <w:numId w:val="15"/>
        </w:numPr>
      </w:pPr>
      <w:r>
        <w:t xml:space="preserve">Navigate to your Search Center site, at an address similar to </w:t>
      </w:r>
      <w:r w:rsidRPr="008725BF">
        <w:rPr>
          <w:b/>
        </w:rPr>
        <w:t>https://cpt.atrackspace.com/sites/SearchCenter_Student01</w:t>
      </w:r>
    </w:p>
    <w:p w:rsidR="00727B0D" w:rsidRDefault="00727B0D" w:rsidP="005748F5">
      <w:pPr>
        <w:pStyle w:val="LabStepNumbered"/>
        <w:numPr>
          <w:ilvl w:val="0"/>
          <w:numId w:val="15"/>
        </w:numPr>
      </w:pPr>
      <w:r>
        <w:t xml:space="preserve">Run a search for </w:t>
      </w:r>
      <w:r w:rsidR="00757B5A">
        <w:t>“Action Figure”</w:t>
      </w:r>
    </w:p>
    <w:p w:rsidR="00727B0D" w:rsidRDefault="00727B0D" w:rsidP="005748F5">
      <w:pPr>
        <w:pStyle w:val="LabStepNumbered"/>
        <w:numPr>
          <w:ilvl w:val="0"/>
          <w:numId w:val="15"/>
        </w:numPr>
      </w:pPr>
      <w:r>
        <w:t xml:space="preserve">Place the page in edit mode by clicking </w:t>
      </w:r>
      <w:r w:rsidR="00A76C34">
        <w:rPr>
          <w:b/>
        </w:rPr>
        <w:t>Settings</w:t>
      </w:r>
      <w:r w:rsidRPr="00BC1819">
        <w:rPr>
          <w:b/>
        </w:rPr>
        <w:sym w:font="Wingdings" w:char="F0E0"/>
      </w:r>
      <w:r w:rsidRPr="00727B0D">
        <w:rPr>
          <w:b/>
        </w:rPr>
        <w:t>Edit page</w:t>
      </w:r>
    </w:p>
    <w:p w:rsidR="00727B0D" w:rsidRDefault="00727B0D" w:rsidP="005748F5">
      <w:pPr>
        <w:pStyle w:val="LabStepNumbered"/>
        <w:numPr>
          <w:ilvl w:val="0"/>
          <w:numId w:val="15"/>
        </w:numPr>
      </w:pPr>
      <w:r>
        <w:t xml:space="preserve">Click on the arrow next to the Refinement web part title and select </w:t>
      </w:r>
      <w:r w:rsidRPr="00727B0D">
        <w:rPr>
          <w:b/>
        </w:rPr>
        <w:t>Edit Web Part</w:t>
      </w:r>
    </w:p>
    <w:p w:rsidR="00727B0D" w:rsidRDefault="00727B0D" w:rsidP="005748F5">
      <w:pPr>
        <w:pStyle w:val="LabStepNumbered"/>
        <w:numPr>
          <w:ilvl w:val="0"/>
          <w:numId w:val="15"/>
        </w:numPr>
      </w:pPr>
      <w:r>
        <w:t xml:space="preserve">In the configuration for the web part, click the button for </w:t>
      </w:r>
      <w:r w:rsidRPr="00727B0D">
        <w:rPr>
          <w:b/>
        </w:rPr>
        <w:t>Choose Refiners…</w:t>
      </w:r>
    </w:p>
    <w:p w:rsidR="00727B0D" w:rsidRDefault="00727B0D" w:rsidP="005748F5">
      <w:pPr>
        <w:pStyle w:val="LabStepNumbered"/>
        <w:numPr>
          <w:ilvl w:val="0"/>
          <w:numId w:val="15"/>
        </w:numPr>
      </w:pPr>
      <w:r>
        <w:t xml:space="preserve">In the dialogue that appears, inspect the list of </w:t>
      </w:r>
      <w:r w:rsidRPr="00727B0D">
        <w:rPr>
          <w:b/>
        </w:rPr>
        <w:t>Available Refiners</w:t>
      </w:r>
      <w:r>
        <w:t xml:space="preserve"> and </w:t>
      </w:r>
      <w:r w:rsidRPr="00727B0D">
        <w:rPr>
          <w:b/>
        </w:rPr>
        <w:t>Selected Refiners</w:t>
      </w:r>
      <w:r>
        <w:t>.</w:t>
      </w:r>
    </w:p>
    <w:p w:rsidR="008030A7" w:rsidRDefault="008030A7" w:rsidP="005748F5">
      <w:pPr>
        <w:pStyle w:val="LabStepNumbered"/>
        <w:numPr>
          <w:ilvl w:val="0"/>
          <w:numId w:val="15"/>
        </w:numPr>
      </w:pPr>
      <w:r>
        <w:t xml:space="preserve">From the list of </w:t>
      </w:r>
      <w:r>
        <w:rPr>
          <w:b/>
        </w:rPr>
        <w:t xml:space="preserve">Available Refiners, </w:t>
      </w:r>
      <w:r>
        <w:t xml:space="preserve">select </w:t>
      </w:r>
      <w:proofErr w:type="spellStart"/>
      <w:r>
        <w:rPr>
          <w:b/>
        </w:rPr>
        <w:t>FileExtension</w:t>
      </w:r>
      <w:proofErr w:type="spellEnd"/>
      <w:r>
        <w:t xml:space="preserve"> and click </w:t>
      </w:r>
      <w:r>
        <w:rPr>
          <w:b/>
        </w:rPr>
        <w:t>Add</w:t>
      </w:r>
      <w:r>
        <w:t>.</w:t>
      </w:r>
    </w:p>
    <w:p w:rsidR="006165E9" w:rsidRDefault="006165E9" w:rsidP="006165E9">
      <w:pPr>
        <w:pStyle w:val="LabStepScreenshot"/>
      </w:pPr>
      <w:r>
        <w:rPr>
          <w:noProof/>
        </w:rPr>
        <w:drawing>
          <wp:inline distT="0" distB="0" distL="0" distR="0" wp14:anchorId="63D83ABB" wp14:editId="795203D4">
            <wp:extent cx="3244630" cy="1787857"/>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ExtensionAdd.png"/>
                    <pic:cNvPicPr/>
                  </pic:nvPicPr>
                  <pic:blipFill>
                    <a:blip r:embed="rId48">
                      <a:extLst>
                        <a:ext uri="{28A0092B-C50C-407E-A947-70E740481C1C}">
                          <a14:useLocalDpi xmlns:a14="http://schemas.microsoft.com/office/drawing/2010/main" val="0"/>
                        </a:ext>
                      </a:extLst>
                    </a:blip>
                    <a:stretch>
                      <a:fillRect/>
                    </a:stretch>
                  </pic:blipFill>
                  <pic:spPr>
                    <a:xfrm>
                      <a:off x="0" y="0"/>
                      <a:ext cx="3245213" cy="1788178"/>
                    </a:xfrm>
                    <a:prstGeom prst="rect">
                      <a:avLst/>
                    </a:prstGeom>
                  </pic:spPr>
                </pic:pic>
              </a:graphicData>
            </a:graphic>
          </wp:inline>
        </w:drawing>
      </w:r>
    </w:p>
    <w:p w:rsidR="008030A7" w:rsidRDefault="008030A7" w:rsidP="005748F5">
      <w:pPr>
        <w:pStyle w:val="LabStepNumbered"/>
        <w:numPr>
          <w:ilvl w:val="0"/>
          <w:numId w:val="15"/>
        </w:numPr>
      </w:pPr>
      <w:r>
        <w:t xml:space="preserve">With </w:t>
      </w:r>
      <w:proofErr w:type="spellStart"/>
      <w:r>
        <w:rPr>
          <w:b/>
        </w:rPr>
        <w:t>FileExtension</w:t>
      </w:r>
      <w:proofErr w:type="spellEnd"/>
      <w:r>
        <w:t xml:space="preserve"> selected, click the button </w:t>
      </w:r>
      <w:r>
        <w:rPr>
          <w:b/>
        </w:rPr>
        <w:t>Move up</w:t>
      </w:r>
      <w:r>
        <w:t xml:space="preserve"> until </w:t>
      </w:r>
      <w:proofErr w:type="spellStart"/>
      <w:r>
        <w:rPr>
          <w:b/>
        </w:rPr>
        <w:t>FileExtension</w:t>
      </w:r>
      <w:proofErr w:type="spellEnd"/>
      <w:r>
        <w:t xml:space="preserve"> is the second refiner from the top.</w:t>
      </w:r>
    </w:p>
    <w:p w:rsidR="00A76C34" w:rsidRDefault="00A76C34" w:rsidP="005748F5">
      <w:pPr>
        <w:pStyle w:val="LabStepScreenshot"/>
      </w:pPr>
      <w:r>
        <w:rPr>
          <w:noProof/>
        </w:rPr>
        <w:drawing>
          <wp:inline distT="0" distB="0" distL="0" distR="0" wp14:anchorId="1BDF4922" wp14:editId="600553D3">
            <wp:extent cx="2413784" cy="1535374"/>
            <wp:effectExtent l="0" t="0" r="571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upselectedrefiners.png"/>
                    <pic:cNvPicPr/>
                  </pic:nvPicPr>
                  <pic:blipFill>
                    <a:blip r:embed="rId49">
                      <a:extLst>
                        <a:ext uri="{28A0092B-C50C-407E-A947-70E740481C1C}">
                          <a14:useLocalDpi xmlns:a14="http://schemas.microsoft.com/office/drawing/2010/main" val="0"/>
                        </a:ext>
                      </a:extLst>
                    </a:blip>
                    <a:stretch>
                      <a:fillRect/>
                    </a:stretch>
                  </pic:blipFill>
                  <pic:spPr>
                    <a:xfrm>
                      <a:off x="0" y="0"/>
                      <a:ext cx="2416256" cy="1536947"/>
                    </a:xfrm>
                    <a:prstGeom prst="rect">
                      <a:avLst/>
                    </a:prstGeom>
                  </pic:spPr>
                </pic:pic>
              </a:graphicData>
            </a:graphic>
          </wp:inline>
        </w:drawing>
      </w:r>
    </w:p>
    <w:p w:rsidR="008030A7" w:rsidRDefault="008030A7" w:rsidP="005748F5">
      <w:pPr>
        <w:pStyle w:val="LabStepNumbered"/>
        <w:numPr>
          <w:ilvl w:val="0"/>
          <w:numId w:val="15"/>
        </w:numPr>
      </w:pPr>
      <w:r>
        <w:t xml:space="preserve">In the panel below, note the properties that can be configured for the new refiner.  </w:t>
      </w:r>
    </w:p>
    <w:p w:rsidR="008030A7" w:rsidRPr="008030A7" w:rsidRDefault="008030A7" w:rsidP="005748F5">
      <w:pPr>
        <w:pStyle w:val="LabStepNumbered"/>
        <w:numPr>
          <w:ilvl w:val="0"/>
          <w:numId w:val="15"/>
        </w:numPr>
      </w:pPr>
      <w:r>
        <w:t xml:space="preserve">Set the </w:t>
      </w:r>
      <w:r w:rsidRPr="008030A7">
        <w:rPr>
          <w:b/>
        </w:rPr>
        <w:t>Display Name</w:t>
      </w:r>
      <w:r>
        <w:t xml:space="preserve"> as </w:t>
      </w:r>
      <w:r>
        <w:rPr>
          <w:b/>
        </w:rPr>
        <w:t>File Type</w:t>
      </w:r>
    </w:p>
    <w:p w:rsidR="008030A7" w:rsidRDefault="008030A7" w:rsidP="005748F5">
      <w:pPr>
        <w:pStyle w:val="LabStepNumbered"/>
        <w:numPr>
          <w:ilvl w:val="0"/>
          <w:numId w:val="15"/>
        </w:numPr>
      </w:pPr>
      <w:r>
        <w:t xml:space="preserve">Set the </w:t>
      </w:r>
      <w:r>
        <w:rPr>
          <w:b/>
        </w:rPr>
        <w:t>Sort By</w:t>
      </w:r>
      <w:r>
        <w:t xml:space="preserve"> section to </w:t>
      </w:r>
      <w:r>
        <w:rPr>
          <w:b/>
        </w:rPr>
        <w:t>Name</w:t>
      </w:r>
    </w:p>
    <w:p w:rsidR="008030A7" w:rsidRDefault="008030A7" w:rsidP="005748F5">
      <w:pPr>
        <w:pStyle w:val="LabStepNumbered"/>
        <w:numPr>
          <w:ilvl w:val="0"/>
          <w:numId w:val="15"/>
        </w:numPr>
      </w:pPr>
      <w:r>
        <w:t xml:space="preserve">Set the </w:t>
      </w:r>
      <w:r>
        <w:rPr>
          <w:b/>
        </w:rPr>
        <w:t>Sort Direction</w:t>
      </w:r>
      <w:r>
        <w:t xml:space="preserve"> section to </w:t>
      </w:r>
      <w:r w:rsidRPr="008030A7">
        <w:rPr>
          <w:b/>
        </w:rPr>
        <w:t>Ascending</w:t>
      </w:r>
      <w:r>
        <w:t>.</w:t>
      </w:r>
    </w:p>
    <w:p w:rsidR="00A76C34" w:rsidRDefault="00747124" w:rsidP="005748F5">
      <w:pPr>
        <w:pStyle w:val="LabStepScreenshot"/>
      </w:pPr>
      <w:r w:rsidRPr="005748F5">
        <w:rPr>
          <w:rStyle w:val="LabStepScreenshotFrame"/>
        </w:rPr>
        <w:drawing>
          <wp:inline distT="0" distB="0" distL="0" distR="0" wp14:anchorId="476DA184" wp14:editId="53DA12F4">
            <wp:extent cx="2242626" cy="1527586"/>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filetypeconfig.png"/>
                    <pic:cNvPicPr/>
                  </pic:nvPicPr>
                  <pic:blipFill>
                    <a:blip r:embed="rId50">
                      <a:extLst>
                        <a:ext uri="{28A0092B-C50C-407E-A947-70E740481C1C}">
                          <a14:useLocalDpi xmlns:a14="http://schemas.microsoft.com/office/drawing/2010/main" val="0"/>
                        </a:ext>
                      </a:extLst>
                    </a:blip>
                    <a:stretch>
                      <a:fillRect/>
                    </a:stretch>
                  </pic:blipFill>
                  <pic:spPr>
                    <a:xfrm>
                      <a:off x="0" y="0"/>
                      <a:ext cx="2252234" cy="1534131"/>
                    </a:xfrm>
                    <a:prstGeom prst="rect">
                      <a:avLst/>
                    </a:prstGeom>
                  </pic:spPr>
                </pic:pic>
              </a:graphicData>
            </a:graphic>
          </wp:inline>
        </w:drawing>
      </w:r>
    </w:p>
    <w:p w:rsidR="008030A7" w:rsidRDefault="008030A7" w:rsidP="005748F5">
      <w:pPr>
        <w:pStyle w:val="LabStepNumbered"/>
        <w:numPr>
          <w:ilvl w:val="0"/>
          <w:numId w:val="15"/>
        </w:numPr>
      </w:pPr>
      <w:r>
        <w:t xml:space="preserve">Click </w:t>
      </w:r>
      <w:r>
        <w:rPr>
          <w:b/>
        </w:rPr>
        <w:t>OK</w:t>
      </w:r>
      <w:r>
        <w:t xml:space="preserve"> in the configuration dialogue.</w:t>
      </w:r>
    </w:p>
    <w:p w:rsidR="008030A7" w:rsidRDefault="008030A7" w:rsidP="005748F5">
      <w:pPr>
        <w:pStyle w:val="LabStepNumbered"/>
        <w:numPr>
          <w:ilvl w:val="0"/>
          <w:numId w:val="15"/>
        </w:numPr>
      </w:pPr>
      <w:r>
        <w:t xml:space="preserve">Click </w:t>
      </w:r>
      <w:r>
        <w:rPr>
          <w:b/>
        </w:rPr>
        <w:t>OK</w:t>
      </w:r>
      <w:r>
        <w:t xml:space="preserve"> in the web part configuration to save the changes.</w:t>
      </w:r>
    </w:p>
    <w:p w:rsidR="00AB7F01" w:rsidRPr="00AB7F01" w:rsidRDefault="008030A7" w:rsidP="00AB7F01">
      <w:pPr>
        <w:pStyle w:val="LabStepNumbered"/>
        <w:numPr>
          <w:ilvl w:val="0"/>
          <w:numId w:val="15"/>
        </w:numPr>
      </w:pPr>
      <w:r>
        <w:t xml:space="preserve">In the Ribbon, click the </w:t>
      </w:r>
      <w:r w:rsidRPr="008030A7">
        <w:rPr>
          <w:b/>
        </w:rPr>
        <w:t>Publish</w:t>
      </w:r>
      <w:r>
        <w:t xml:space="preserve"> tab, then click the </w:t>
      </w:r>
      <w:r w:rsidRPr="008030A7">
        <w:rPr>
          <w:b/>
        </w:rPr>
        <w:t>Publish</w:t>
      </w:r>
      <w:r>
        <w:t xml:space="preserve"> button, and click </w:t>
      </w:r>
      <w:r w:rsidRPr="008030A7">
        <w:rPr>
          <w:b/>
        </w:rPr>
        <w:t>Continue.</w:t>
      </w:r>
    </w:p>
    <w:p w:rsidR="00AB7F01" w:rsidRPr="00DE689A" w:rsidRDefault="00AB7F01" w:rsidP="00AB7F01">
      <w:pPr>
        <w:pStyle w:val="LabStepScreenshot"/>
      </w:pPr>
      <w:r>
        <w:rPr>
          <w:noProof/>
        </w:rPr>
        <w:lastRenderedPageBreak/>
        <w:drawing>
          <wp:inline distT="0" distB="0" distL="0" distR="0" wp14:anchorId="6FF367FC" wp14:editId="67E91366">
            <wp:extent cx="2340591" cy="1198839"/>
            <wp:effectExtent l="0" t="0" r="3175"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Button.png"/>
                    <pic:cNvPicPr/>
                  </pic:nvPicPr>
                  <pic:blipFill>
                    <a:blip r:embed="rId42">
                      <a:extLst>
                        <a:ext uri="{28A0092B-C50C-407E-A947-70E740481C1C}">
                          <a14:useLocalDpi xmlns:a14="http://schemas.microsoft.com/office/drawing/2010/main" val="0"/>
                        </a:ext>
                      </a:extLst>
                    </a:blip>
                    <a:stretch>
                      <a:fillRect/>
                    </a:stretch>
                  </pic:blipFill>
                  <pic:spPr>
                    <a:xfrm>
                      <a:off x="0" y="0"/>
                      <a:ext cx="2340339" cy="1198710"/>
                    </a:xfrm>
                    <a:prstGeom prst="rect">
                      <a:avLst/>
                    </a:prstGeom>
                  </pic:spPr>
                </pic:pic>
              </a:graphicData>
            </a:graphic>
          </wp:inline>
        </w:drawing>
      </w:r>
    </w:p>
    <w:p w:rsidR="008030A7" w:rsidRDefault="008030A7" w:rsidP="005748F5">
      <w:pPr>
        <w:pStyle w:val="LabStepNumbered"/>
        <w:numPr>
          <w:ilvl w:val="0"/>
          <w:numId w:val="15"/>
        </w:numPr>
      </w:pPr>
      <w:r>
        <w:t>Re-run the search for</w:t>
      </w:r>
      <w:r w:rsidR="006165E9">
        <w:t xml:space="preserve"> “Action Figure”</w:t>
      </w:r>
      <w:r>
        <w:t>.  Note that the change made to add a refiner is visible in the refinement panel.</w:t>
      </w:r>
    </w:p>
    <w:p w:rsidR="005D56CB" w:rsidRDefault="005D56CB" w:rsidP="005748F5">
      <w:pPr>
        <w:pStyle w:val="LabStepScreenshot"/>
      </w:pPr>
      <w:r w:rsidRPr="005748F5">
        <w:rPr>
          <w:rStyle w:val="LabStepScreenshotFrame"/>
        </w:rPr>
        <w:drawing>
          <wp:inline distT="0" distB="0" distL="0" distR="0" wp14:anchorId="7015F7D9" wp14:editId="15D23E8A">
            <wp:extent cx="1398896" cy="44875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lients\Critical Path Training\CPT_Business User Course\Search\Lab Images\AddedRefinerExercise3.png"/>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1399312" cy="4488883"/>
                    </a:xfrm>
                    <a:prstGeom prst="rect">
                      <a:avLst/>
                    </a:prstGeom>
                    <a:noFill/>
                    <a:ln>
                      <a:noFill/>
                    </a:ln>
                  </pic:spPr>
                </pic:pic>
              </a:graphicData>
            </a:graphic>
          </wp:inline>
        </w:drawing>
      </w:r>
    </w:p>
    <w:p w:rsidR="009E6685" w:rsidRDefault="009E6685">
      <w:pPr>
        <w:pStyle w:val="Heading3"/>
      </w:pPr>
      <w:r>
        <w:t xml:space="preserve">Exercise </w:t>
      </w:r>
      <w:r w:rsidR="005B667B">
        <w:t>4</w:t>
      </w:r>
      <w:r w:rsidR="003E174C">
        <w:t xml:space="preserve">: </w:t>
      </w:r>
      <w:r w:rsidR="00581852">
        <w:t>Using Keyword Query Language</w:t>
      </w:r>
    </w:p>
    <w:p w:rsidR="009E6685" w:rsidRDefault="006A6E71" w:rsidP="009E6685">
      <w:pPr>
        <w:pStyle w:val="LabExerciseLeadIn"/>
      </w:pPr>
      <w:r>
        <w:t xml:space="preserve">In </w:t>
      </w:r>
      <w:r w:rsidR="00581852">
        <w:t>this exercise you will use keyword query language (KQL) to manipulate search results.</w:t>
      </w:r>
    </w:p>
    <w:p w:rsidR="009E6685" w:rsidRDefault="00127BAE" w:rsidP="009E6685">
      <w:pPr>
        <w:pStyle w:val="Heading4"/>
      </w:pPr>
      <w:r>
        <w:t>Free Text Searches</w:t>
      </w:r>
      <w:r w:rsidR="00FF033E">
        <w:t>, Property Restrictions, and Boolean Operators</w:t>
      </w:r>
    </w:p>
    <w:p w:rsidR="0070520F" w:rsidRDefault="0070520F" w:rsidP="0070520F">
      <w:pPr>
        <w:pStyle w:val="LabStepNumbered"/>
        <w:numPr>
          <w:ilvl w:val="0"/>
          <w:numId w:val="30"/>
        </w:numPr>
      </w:pPr>
      <w:r>
        <w:t xml:space="preserve">Navigate to your Search Center site, at an address similar to </w:t>
      </w:r>
      <w:r w:rsidRPr="0070520F">
        <w:rPr>
          <w:b/>
        </w:rPr>
        <w:t>https://cpt.atrackspace.com/sites/SearchCenter_Student01</w:t>
      </w:r>
    </w:p>
    <w:p w:rsidR="001A684F" w:rsidRDefault="001A684F" w:rsidP="00A774DF">
      <w:pPr>
        <w:pStyle w:val="LabStepNumbered"/>
      </w:pPr>
      <w:r>
        <w:t xml:space="preserve">In the search box, type </w:t>
      </w:r>
      <w:r w:rsidR="00C6238D">
        <w:rPr>
          <w:b/>
        </w:rPr>
        <w:t>Bob</w:t>
      </w:r>
      <w:r w:rsidR="0070520F">
        <w:t>.</w:t>
      </w:r>
    </w:p>
    <w:p w:rsidR="001A684F" w:rsidRDefault="001A684F" w:rsidP="00A774DF">
      <w:pPr>
        <w:pStyle w:val="LabStepNumbered"/>
      </w:pPr>
      <w:r>
        <w:t xml:space="preserve">Inspect the search results.  Notice that they include a variety of items, including word documents, </w:t>
      </w:r>
      <w:r w:rsidR="00861861">
        <w:t>a calendar, some tasks, and web pages.</w:t>
      </w:r>
    </w:p>
    <w:p w:rsidR="005560C5" w:rsidRDefault="005560C5" w:rsidP="00AC0E59">
      <w:pPr>
        <w:pStyle w:val="LabStepScreenshot"/>
      </w:pPr>
      <w:r>
        <w:rPr>
          <w:noProof/>
        </w:rPr>
        <w:lastRenderedPageBreak/>
        <w:drawing>
          <wp:inline distT="0" distB="0" distL="0" distR="0" wp14:anchorId="3DB5ED9A" wp14:editId="07691300">
            <wp:extent cx="3859387" cy="3751621"/>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lients\Critical Path Training\CPT_Business User Course\Search\Lab Images\standardsearchExercise4.png"/>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3859387" cy="3751621"/>
                    </a:xfrm>
                    <a:prstGeom prst="rect">
                      <a:avLst/>
                    </a:prstGeom>
                    <a:noFill/>
                    <a:ln>
                      <a:noFill/>
                    </a:ln>
                  </pic:spPr>
                </pic:pic>
              </a:graphicData>
            </a:graphic>
          </wp:inline>
        </w:drawing>
      </w:r>
    </w:p>
    <w:p w:rsidR="00B624FD" w:rsidRDefault="00B624FD" w:rsidP="00A774DF">
      <w:pPr>
        <w:pStyle w:val="LabStepNumbered"/>
      </w:pPr>
      <w:r>
        <w:t xml:space="preserve">In the search box, run a search for </w:t>
      </w:r>
      <w:proofErr w:type="spellStart"/>
      <w:r>
        <w:rPr>
          <w:b/>
        </w:rPr>
        <w:t>Title</w:t>
      </w:r>
      <w:proofErr w:type="gramStart"/>
      <w:r>
        <w:rPr>
          <w:b/>
        </w:rPr>
        <w:t>:</w:t>
      </w:r>
      <w:r w:rsidR="00916805">
        <w:rPr>
          <w:b/>
        </w:rPr>
        <w:t>Bob</w:t>
      </w:r>
      <w:proofErr w:type="spellEnd"/>
      <w:proofErr w:type="gramEnd"/>
      <w:r>
        <w:t xml:space="preserve">.  This is a keyword query search for items in which the title contains the word </w:t>
      </w:r>
      <w:r w:rsidR="00916805">
        <w:rPr>
          <w:b/>
        </w:rPr>
        <w:t>Bob</w:t>
      </w:r>
      <w:r>
        <w:t>.</w:t>
      </w:r>
    </w:p>
    <w:p w:rsidR="00B624FD" w:rsidRDefault="00B624FD" w:rsidP="00A774DF">
      <w:pPr>
        <w:pStyle w:val="LabStepNumbered"/>
      </w:pPr>
      <w:r>
        <w:t>Inspect the search results.  Notice th</w:t>
      </w:r>
      <w:r w:rsidR="00916805">
        <w:t>at they have been narrowed down, and now include an entry in the product catalog, a task, and a calendar event.</w:t>
      </w:r>
    </w:p>
    <w:p w:rsidR="005560C5" w:rsidRDefault="005560C5" w:rsidP="00AC0E59">
      <w:pPr>
        <w:pStyle w:val="LabStepScreenshot"/>
      </w:pPr>
      <w:r w:rsidRPr="00AC0E59">
        <w:rPr>
          <w:rStyle w:val="LabStepScreenshotFrame"/>
        </w:rPr>
        <w:drawing>
          <wp:inline distT="0" distB="0" distL="0" distR="0" wp14:anchorId="650AA99C" wp14:editId="6519B1DE">
            <wp:extent cx="4478530" cy="315945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lients\Critical Path Training\CPT_Business User Course\Search\Lab Images\titlecontainsExercise4.png"/>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4479080" cy="3159845"/>
                    </a:xfrm>
                    <a:prstGeom prst="rect">
                      <a:avLst/>
                    </a:prstGeom>
                    <a:noFill/>
                    <a:ln>
                      <a:noFill/>
                    </a:ln>
                  </pic:spPr>
                </pic:pic>
              </a:graphicData>
            </a:graphic>
          </wp:inline>
        </w:drawing>
      </w:r>
    </w:p>
    <w:p w:rsidR="000B6B99" w:rsidRDefault="00916805" w:rsidP="000B6B99">
      <w:pPr>
        <w:pStyle w:val="LabStepNumbered"/>
      </w:pPr>
      <w:r>
        <w:t xml:space="preserve">In the search box, run a search for </w:t>
      </w:r>
      <w:proofErr w:type="spellStart"/>
      <w:r w:rsidR="00FC4B22">
        <w:rPr>
          <w:b/>
        </w:rPr>
        <w:t>Title</w:t>
      </w:r>
      <w:proofErr w:type="gramStart"/>
      <w:r w:rsidR="00FC4B22">
        <w:rPr>
          <w:b/>
        </w:rPr>
        <w:t>:Favorite</w:t>
      </w:r>
      <w:proofErr w:type="spellEnd"/>
      <w:proofErr w:type="gramEnd"/>
      <w:r>
        <w:t>.  Here we have a new set of items returned.</w:t>
      </w:r>
    </w:p>
    <w:p w:rsidR="00681110" w:rsidRDefault="00B624FD" w:rsidP="00681110">
      <w:pPr>
        <w:pStyle w:val="LabStepNumbered"/>
      </w:pPr>
      <w:r>
        <w:t xml:space="preserve">In the search box, run a search for </w:t>
      </w:r>
      <w:proofErr w:type="spellStart"/>
      <w:r w:rsidR="00FC4B22">
        <w:rPr>
          <w:b/>
        </w:rPr>
        <w:t>Title</w:t>
      </w:r>
      <w:proofErr w:type="gramStart"/>
      <w:r w:rsidR="00FC4B22">
        <w:rPr>
          <w:b/>
        </w:rPr>
        <w:t>:Favorite</w:t>
      </w:r>
      <w:proofErr w:type="spellEnd"/>
      <w:proofErr w:type="gramEnd"/>
      <w:r>
        <w:rPr>
          <w:b/>
        </w:rPr>
        <w:t xml:space="preserve"> AND </w:t>
      </w:r>
      <w:proofErr w:type="spellStart"/>
      <w:r w:rsidR="00681110">
        <w:rPr>
          <w:b/>
        </w:rPr>
        <w:t>FileExtension</w:t>
      </w:r>
      <w:proofErr w:type="spellEnd"/>
      <w:r w:rsidR="00681110">
        <w:rPr>
          <w:b/>
        </w:rPr>
        <w:t>=</w:t>
      </w:r>
      <w:proofErr w:type="spellStart"/>
      <w:r w:rsidR="00681110">
        <w:rPr>
          <w:b/>
        </w:rPr>
        <w:t>docx</w:t>
      </w:r>
      <w:proofErr w:type="spellEnd"/>
      <w:r w:rsidR="00681110">
        <w:rPr>
          <w:b/>
        </w:rPr>
        <w:t xml:space="preserve">.  </w:t>
      </w:r>
      <w:r w:rsidR="00681110">
        <w:t xml:space="preserve">This keyword query searches for items in which the title contains </w:t>
      </w:r>
      <w:r w:rsidR="00681110">
        <w:rPr>
          <w:b/>
        </w:rPr>
        <w:t>Favorite</w:t>
      </w:r>
      <w:r w:rsidR="00681110">
        <w:t>, but also that are Microsoft Word documents.  Notice that the only item type</w:t>
      </w:r>
      <w:r w:rsidR="00B2158F">
        <w:t>s</w:t>
      </w:r>
      <w:r w:rsidR="00681110">
        <w:t xml:space="preserve"> in the results </w:t>
      </w:r>
      <w:r w:rsidR="00B2158F">
        <w:t>are</w:t>
      </w:r>
      <w:r w:rsidR="00681110">
        <w:t xml:space="preserve"> Word documents.  The refiners also reflect this.</w:t>
      </w:r>
    </w:p>
    <w:p w:rsidR="00681110" w:rsidRPr="00B624FD" w:rsidRDefault="00B2158F" w:rsidP="00B2158F">
      <w:pPr>
        <w:pStyle w:val="LabStepScreenshot"/>
      </w:pPr>
      <w:r>
        <w:rPr>
          <w:noProof/>
        </w:rPr>
        <w:lastRenderedPageBreak/>
        <w:drawing>
          <wp:inline distT="0" distB="0" distL="0" distR="0" wp14:anchorId="75F22FD6" wp14:editId="67222099">
            <wp:extent cx="4401403" cy="3728528"/>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FavoriteANDWordDoc.png"/>
                    <pic:cNvPicPr/>
                  </pic:nvPicPr>
                  <pic:blipFill>
                    <a:blip r:embed="rId54">
                      <a:extLst>
                        <a:ext uri="{28A0092B-C50C-407E-A947-70E740481C1C}">
                          <a14:useLocalDpi xmlns:a14="http://schemas.microsoft.com/office/drawing/2010/main" val="0"/>
                        </a:ext>
                      </a:extLst>
                    </a:blip>
                    <a:stretch>
                      <a:fillRect/>
                    </a:stretch>
                  </pic:blipFill>
                  <pic:spPr>
                    <a:xfrm>
                      <a:off x="0" y="0"/>
                      <a:ext cx="4403784" cy="3730545"/>
                    </a:xfrm>
                    <a:prstGeom prst="rect">
                      <a:avLst/>
                    </a:prstGeom>
                  </pic:spPr>
                </pic:pic>
              </a:graphicData>
            </a:graphic>
          </wp:inline>
        </w:drawing>
      </w:r>
    </w:p>
    <w:p w:rsidR="00B624FD" w:rsidRDefault="00FF033E" w:rsidP="00A774DF">
      <w:pPr>
        <w:pStyle w:val="LabStepNumbered"/>
      </w:pPr>
      <w:r>
        <w:t>Inspect the search results with the addition of AND, a Boolean operator.</w:t>
      </w:r>
    </w:p>
    <w:p w:rsidR="00B624FD" w:rsidRPr="00B624FD" w:rsidRDefault="00B624FD" w:rsidP="00A774DF">
      <w:pPr>
        <w:pStyle w:val="LabStepNumbered"/>
      </w:pPr>
      <w:r>
        <w:t xml:space="preserve">In the search box, run a search for </w:t>
      </w:r>
      <w:proofErr w:type="spellStart"/>
      <w:r w:rsidR="007E6769">
        <w:rPr>
          <w:b/>
        </w:rPr>
        <w:t>Title:Favorite</w:t>
      </w:r>
      <w:proofErr w:type="spellEnd"/>
      <w:r>
        <w:rPr>
          <w:b/>
        </w:rPr>
        <w:t xml:space="preserve"> OR </w:t>
      </w:r>
      <w:proofErr w:type="spellStart"/>
      <w:r w:rsidR="007E6769">
        <w:rPr>
          <w:b/>
        </w:rPr>
        <w:t>Title:Bob</w:t>
      </w:r>
      <w:proofErr w:type="spellEnd"/>
    </w:p>
    <w:p w:rsidR="00A774DF" w:rsidRDefault="00DE32B2" w:rsidP="00950907">
      <w:pPr>
        <w:pStyle w:val="LabStepNumbered"/>
      </w:pPr>
      <w:r>
        <w:t>Inspect</w:t>
      </w:r>
      <w:r w:rsidR="00750CEF">
        <w:t xml:space="preserve"> the search results.  This search yields a larger number of results because it will include anything in which the </w:t>
      </w:r>
      <w:r w:rsidR="007E6769">
        <w:t xml:space="preserve">title contains either </w:t>
      </w:r>
      <w:r w:rsidR="007E6769">
        <w:rPr>
          <w:b/>
        </w:rPr>
        <w:t>Favorite</w:t>
      </w:r>
      <w:r w:rsidR="007E6769">
        <w:t xml:space="preserve"> or </w:t>
      </w:r>
      <w:r w:rsidR="007E6769">
        <w:rPr>
          <w:b/>
        </w:rPr>
        <w:t>Bob</w:t>
      </w:r>
      <w:r w:rsidR="007E6769">
        <w:t>.</w:t>
      </w:r>
      <w:r w:rsidR="00D83CB8">
        <w:t xml:space="preserve">  If you try running this search with </w:t>
      </w:r>
      <w:r w:rsidR="00D83CB8">
        <w:rPr>
          <w:b/>
        </w:rPr>
        <w:t>AND</w:t>
      </w:r>
      <w:r w:rsidR="00D83CB8">
        <w:t xml:space="preserve"> instead of </w:t>
      </w:r>
      <w:r w:rsidR="00D83CB8">
        <w:rPr>
          <w:b/>
        </w:rPr>
        <w:t>OR</w:t>
      </w:r>
      <w:r w:rsidR="00D83CB8">
        <w:t>, search will not return any results to you.</w:t>
      </w:r>
    </w:p>
    <w:p w:rsidR="00A774DF" w:rsidRDefault="009429AE" w:rsidP="00A774DF">
      <w:pPr>
        <w:pStyle w:val="Heading4"/>
      </w:pPr>
      <w:r>
        <w:t>Property-Based KQL</w:t>
      </w:r>
    </w:p>
    <w:p w:rsidR="00766754" w:rsidRDefault="00766754" w:rsidP="00766754">
      <w:pPr>
        <w:pStyle w:val="LabStepNumbered"/>
      </w:pPr>
      <w:r>
        <w:t xml:space="preserve">In the search center, run a search for the </w:t>
      </w:r>
      <w:r w:rsidR="00510A87">
        <w:t>word</w:t>
      </w:r>
      <w:r>
        <w:t xml:space="preserve"> </w:t>
      </w:r>
      <w:r w:rsidR="00510A87">
        <w:rPr>
          <w:b/>
        </w:rPr>
        <w:t>Instructor</w:t>
      </w:r>
      <w:r>
        <w:rPr>
          <w:b/>
        </w:rPr>
        <w:t>.</w:t>
      </w:r>
    </w:p>
    <w:p w:rsidR="00766754" w:rsidRDefault="00766754" w:rsidP="00766754">
      <w:pPr>
        <w:pStyle w:val="LabStepNumbered"/>
      </w:pPr>
      <w:r>
        <w:t xml:space="preserve">Utilizing the search result source created in an earlier exercise, click on the link </w:t>
      </w:r>
      <w:r>
        <w:rPr>
          <w:b/>
        </w:rPr>
        <w:t>Tasks</w:t>
      </w:r>
      <w:r>
        <w:t xml:space="preserve"> in the search navigation.</w:t>
      </w:r>
    </w:p>
    <w:p w:rsidR="00766754" w:rsidRDefault="00766754" w:rsidP="00766754">
      <w:pPr>
        <w:pStyle w:val="LabStepNumbered"/>
      </w:pPr>
      <w:r>
        <w:t xml:space="preserve">Note the list of tasks which appear in the search results.  </w:t>
      </w:r>
    </w:p>
    <w:p w:rsidR="005560C5" w:rsidRDefault="005560C5" w:rsidP="00AC0E59">
      <w:pPr>
        <w:pStyle w:val="LabStepScreenshot"/>
      </w:pPr>
      <w:r w:rsidRPr="00AC0E59">
        <w:rPr>
          <w:rStyle w:val="LabStepScreenshotFrame"/>
        </w:rPr>
        <w:drawing>
          <wp:inline distT="0" distB="0" distL="0" distR="0" wp14:anchorId="25C97694" wp14:editId="3CD6D8F1">
            <wp:extent cx="4279688" cy="26544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lients\Critical Path Training\CPT_Business User Course\Search\Lab Images\propertybasedExercise4.png"/>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4283287" cy="2656723"/>
                    </a:xfrm>
                    <a:prstGeom prst="rect">
                      <a:avLst/>
                    </a:prstGeom>
                    <a:noFill/>
                    <a:ln>
                      <a:noFill/>
                    </a:ln>
                  </pic:spPr>
                </pic:pic>
              </a:graphicData>
            </a:graphic>
          </wp:inline>
        </w:drawing>
      </w:r>
    </w:p>
    <w:p w:rsidR="00766754" w:rsidRDefault="00766754" w:rsidP="00766754">
      <w:pPr>
        <w:pStyle w:val="LabStepNumbered"/>
      </w:pPr>
      <w:r>
        <w:t xml:space="preserve">Click on the title of one of the </w:t>
      </w:r>
      <w:r w:rsidR="00D54A84">
        <w:t xml:space="preserve">tasks.  Note that the search result takes the user to the task item itself, where it can be </w:t>
      </w:r>
      <w:r w:rsidR="00510A87">
        <w:t>read</w:t>
      </w:r>
      <w:r w:rsidR="00D54A84">
        <w:t xml:space="preserve"> without first navigating to the task list.</w:t>
      </w:r>
    </w:p>
    <w:p w:rsidR="00D54A84" w:rsidRDefault="00D54A84" w:rsidP="00D54A84">
      <w:pPr>
        <w:pStyle w:val="LabStepNumbered"/>
      </w:pPr>
      <w:r>
        <w:t>Click the back button in the browser to return to the search results.</w:t>
      </w:r>
    </w:p>
    <w:p w:rsidR="00D54A84" w:rsidRDefault="00D54A84" w:rsidP="00D54A84">
      <w:pPr>
        <w:pStyle w:val="LabStepNumbered"/>
      </w:pPr>
      <w:r>
        <w:t xml:space="preserve">Click on the link </w:t>
      </w:r>
      <w:proofErr w:type="gramStart"/>
      <w:r>
        <w:rPr>
          <w:b/>
        </w:rPr>
        <w:t>Everything</w:t>
      </w:r>
      <w:proofErr w:type="gramEnd"/>
      <w:r>
        <w:t xml:space="preserve"> in the search navigation.</w:t>
      </w:r>
    </w:p>
    <w:p w:rsidR="00D54A84" w:rsidRDefault="00E92E1C" w:rsidP="00D54A84">
      <w:pPr>
        <w:pStyle w:val="LabStepNumbered"/>
      </w:pPr>
      <w:r>
        <w:lastRenderedPageBreak/>
        <w:t xml:space="preserve">In the search box, type </w:t>
      </w:r>
      <w:proofErr w:type="spellStart"/>
      <w:r w:rsidR="000D28BF">
        <w:rPr>
          <w:b/>
        </w:rPr>
        <w:t>ContentClass:STS_listitem_task</w:t>
      </w:r>
      <w:proofErr w:type="spellEnd"/>
    </w:p>
    <w:p w:rsidR="00E92E1C" w:rsidRDefault="00E92E1C" w:rsidP="00D54A84">
      <w:pPr>
        <w:pStyle w:val="LabStepNumbered"/>
      </w:pPr>
      <w:r>
        <w:t xml:space="preserve">Inspect the search results.  Note that these results are items only of type </w:t>
      </w:r>
      <w:r>
        <w:rPr>
          <w:b/>
        </w:rPr>
        <w:t>task</w:t>
      </w:r>
      <w:r>
        <w:t xml:space="preserve">, even though the user is currently viewing the </w:t>
      </w:r>
      <w:proofErr w:type="gramStart"/>
      <w:r>
        <w:rPr>
          <w:b/>
        </w:rPr>
        <w:t>Everything</w:t>
      </w:r>
      <w:proofErr w:type="gramEnd"/>
      <w:r>
        <w:t xml:space="preserve"> result source in search.  Using the property </w:t>
      </w:r>
      <w:proofErr w:type="spellStart"/>
      <w:r>
        <w:rPr>
          <w:b/>
        </w:rPr>
        <w:t>ContentClass</w:t>
      </w:r>
      <w:proofErr w:type="spellEnd"/>
      <w:r>
        <w:t xml:space="preserve"> allows the user to specify types of files and items to view in search.</w:t>
      </w:r>
    </w:p>
    <w:p w:rsidR="00510A87" w:rsidRDefault="00510A87" w:rsidP="00510A87">
      <w:pPr>
        <w:pStyle w:val="LabStepScreenshot"/>
      </w:pPr>
      <w:r>
        <w:rPr>
          <w:noProof/>
        </w:rPr>
        <w:drawing>
          <wp:inline distT="0" distB="0" distL="0" distR="0" wp14:anchorId="4FF90805" wp14:editId="1FB59AC2">
            <wp:extent cx="3452332" cy="277049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ClassSearchTasks.png"/>
                    <pic:cNvPicPr/>
                  </pic:nvPicPr>
                  <pic:blipFill>
                    <a:blip r:embed="rId56">
                      <a:extLst>
                        <a:ext uri="{28A0092B-C50C-407E-A947-70E740481C1C}">
                          <a14:useLocalDpi xmlns:a14="http://schemas.microsoft.com/office/drawing/2010/main" val="0"/>
                        </a:ext>
                      </a:extLst>
                    </a:blip>
                    <a:stretch>
                      <a:fillRect/>
                    </a:stretch>
                  </pic:blipFill>
                  <pic:spPr>
                    <a:xfrm>
                      <a:off x="0" y="0"/>
                      <a:ext cx="3453962" cy="2771804"/>
                    </a:xfrm>
                    <a:prstGeom prst="rect">
                      <a:avLst/>
                    </a:prstGeom>
                  </pic:spPr>
                </pic:pic>
              </a:graphicData>
            </a:graphic>
          </wp:inline>
        </w:drawing>
      </w:r>
    </w:p>
    <w:p w:rsidR="00E92E1C" w:rsidRPr="00E92E1C" w:rsidRDefault="00E92E1C" w:rsidP="00E92E1C">
      <w:pPr>
        <w:pStyle w:val="LabExerciseCallout"/>
      </w:pPr>
      <w:r>
        <w:t xml:space="preserve">Note: </w:t>
      </w:r>
      <w:proofErr w:type="spellStart"/>
      <w:r>
        <w:rPr>
          <w:b/>
        </w:rPr>
        <w:t>contentclass</w:t>
      </w:r>
      <w:proofErr w:type="gramStart"/>
      <w:r>
        <w:rPr>
          <w:b/>
        </w:rPr>
        <w:t>:STS</w:t>
      </w:r>
      <w:proofErr w:type="gramEnd"/>
      <w:r>
        <w:rPr>
          <w:b/>
        </w:rPr>
        <w:t>_listitem_tasks</w:t>
      </w:r>
      <w:proofErr w:type="spellEnd"/>
      <w:r>
        <w:t xml:space="preserve"> was the query used to create the result source </w:t>
      </w:r>
      <w:r>
        <w:rPr>
          <w:b/>
        </w:rPr>
        <w:t>Tasks</w:t>
      </w:r>
      <w:r>
        <w:t>, which was added to the search navigation.</w:t>
      </w:r>
    </w:p>
    <w:p w:rsidR="00E92E1C" w:rsidRPr="00510A87" w:rsidRDefault="001357CA" w:rsidP="00D54A84">
      <w:pPr>
        <w:pStyle w:val="LabStepNumbered"/>
      </w:pPr>
      <w:r>
        <w:t xml:space="preserve">In the search box, type </w:t>
      </w:r>
      <w:proofErr w:type="spellStart"/>
      <w:r w:rsidRPr="00451A86">
        <w:rPr>
          <w:b/>
        </w:rPr>
        <w:t>ContentClass:STS_listitem_event</w:t>
      </w:r>
      <w:proofErr w:type="spellEnd"/>
    </w:p>
    <w:p w:rsidR="00510A87" w:rsidRDefault="00510A87" w:rsidP="00510A87">
      <w:pPr>
        <w:pStyle w:val="LabStepScreenshot"/>
      </w:pPr>
      <w:r>
        <w:rPr>
          <w:noProof/>
        </w:rPr>
        <w:drawing>
          <wp:inline distT="0" distB="0" distL="0" distR="0" wp14:anchorId="7BD302A3" wp14:editId="691928C4">
            <wp:extent cx="3507475" cy="24091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ClassSearchEvent.png"/>
                    <pic:cNvPicPr/>
                  </pic:nvPicPr>
                  <pic:blipFill>
                    <a:blip r:embed="rId57">
                      <a:extLst>
                        <a:ext uri="{28A0092B-C50C-407E-A947-70E740481C1C}">
                          <a14:useLocalDpi xmlns:a14="http://schemas.microsoft.com/office/drawing/2010/main" val="0"/>
                        </a:ext>
                      </a:extLst>
                    </a:blip>
                    <a:stretch>
                      <a:fillRect/>
                    </a:stretch>
                  </pic:blipFill>
                  <pic:spPr>
                    <a:xfrm>
                      <a:off x="0" y="0"/>
                      <a:ext cx="3510707" cy="2411395"/>
                    </a:xfrm>
                    <a:prstGeom prst="rect">
                      <a:avLst/>
                    </a:prstGeom>
                  </pic:spPr>
                </pic:pic>
              </a:graphicData>
            </a:graphic>
          </wp:inline>
        </w:drawing>
      </w:r>
    </w:p>
    <w:p w:rsidR="00E92E1C" w:rsidRPr="00A774DF" w:rsidRDefault="00E92E1C" w:rsidP="00950907">
      <w:pPr>
        <w:pStyle w:val="LabStepNumbered"/>
      </w:pPr>
      <w:r>
        <w:t xml:space="preserve"> </w:t>
      </w:r>
      <w:r w:rsidR="001357CA">
        <w:t xml:space="preserve">Inspect the search results.  Note that these results are items only of type </w:t>
      </w:r>
      <w:r w:rsidR="001357CA">
        <w:rPr>
          <w:b/>
        </w:rPr>
        <w:t>event</w:t>
      </w:r>
      <w:r w:rsidR="001357CA">
        <w:t xml:space="preserve">, in the </w:t>
      </w:r>
      <w:proofErr w:type="gramStart"/>
      <w:r w:rsidR="001357CA">
        <w:rPr>
          <w:b/>
        </w:rPr>
        <w:t>Everything</w:t>
      </w:r>
      <w:proofErr w:type="gramEnd"/>
      <w:r w:rsidR="001357CA">
        <w:t xml:space="preserve"> result source in search.</w:t>
      </w:r>
    </w:p>
    <w:p w:rsidR="00DA5F6F" w:rsidRDefault="00DA5F6F" w:rsidP="00DA5F6F">
      <w:pPr>
        <w:pStyle w:val="Heading3"/>
      </w:pPr>
      <w:r>
        <w:t xml:space="preserve">Exercise </w:t>
      </w:r>
      <w:r w:rsidR="00602DF2">
        <w:t>5</w:t>
      </w:r>
      <w:r>
        <w:t xml:space="preserve">: </w:t>
      </w:r>
      <w:r w:rsidR="00124C5C">
        <w:t>KQL Hyperlink Solutions</w:t>
      </w:r>
    </w:p>
    <w:p w:rsidR="008F29C7" w:rsidRPr="008F29C7" w:rsidRDefault="006A6E71" w:rsidP="008F29C7">
      <w:pPr>
        <w:pStyle w:val="LabExerciseLeadIn"/>
      </w:pPr>
      <w:r>
        <w:t>In this ex</w:t>
      </w:r>
      <w:r w:rsidR="00124C5C">
        <w:t>ercise you will use property-based KQL as the basis for hyperlink solutions, putting links to the search center on important sites.</w:t>
      </w:r>
    </w:p>
    <w:p w:rsidR="00C3668D" w:rsidRDefault="00C3668D" w:rsidP="00C3668D">
      <w:pPr>
        <w:pStyle w:val="LabStepNumbered"/>
        <w:numPr>
          <w:ilvl w:val="0"/>
          <w:numId w:val="18"/>
        </w:numPr>
      </w:pPr>
      <w:r>
        <w:t xml:space="preserve">Navigate to your Search Center site, at an address similar to </w:t>
      </w:r>
      <w:r w:rsidRPr="00C3668D">
        <w:rPr>
          <w:b/>
        </w:rPr>
        <w:t>https://cpt.atrackspace.com/sites/SearchCenter_Student01</w:t>
      </w:r>
    </w:p>
    <w:p w:rsidR="00E54A93" w:rsidRPr="000D28BF" w:rsidRDefault="00451A86" w:rsidP="00950907">
      <w:pPr>
        <w:pStyle w:val="LabStepNumbered"/>
        <w:numPr>
          <w:ilvl w:val="0"/>
          <w:numId w:val="18"/>
        </w:numPr>
      </w:pPr>
      <w:r>
        <w:t xml:space="preserve">In the search center, run a search for </w:t>
      </w:r>
      <w:proofErr w:type="spellStart"/>
      <w:r w:rsidR="000D28BF">
        <w:rPr>
          <w:b/>
        </w:rPr>
        <w:t>ContentClass</w:t>
      </w:r>
      <w:proofErr w:type="gramStart"/>
      <w:r w:rsidR="000D28BF">
        <w:rPr>
          <w:b/>
        </w:rPr>
        <w:t>:STS</w:t>
      </w:r>
      <w:proofErr w:type="gramEnd"/>
      <w:r w:rsidR="000D28BF">
        <w:rPr>
          <w:b/>
        </w:rPr>
        <w:t>_listitem_task</w:t>
      </w:r>
      <w:proofErr w:type="spellEnd"/>
      <w:r w:rsidR="000D28BF">
        <w:rPr>
          <w:b/>
        </w:rPr>
        <w:t>.</w:t>
      </w:r>
    </w:p>
    <w:p w:rsidR="000D28BF" w:rsidRDefault="000D28BF" w:rsidP="00950907">
      <w:pPr>
        <w:pStyle w:val="LabStepNumbered"/>
        <w:numPr>
          <w:ilvl w:val="0"/>
          <w:numId w:val="18"/>
        </w:numPr>
      </w:pPr>
      <w:r>
        <w:t>In the browser, take a look at the URL for the search results page.  It will look similar to the following:</w:t>
      </w:r>
    </w:p>
    <w:p w:rsidR="000D28BF" w:rsidRPr="00AC0E59" w:rsidRDefault="007A6CCB" w:rsidP="00AC0E59">
      <w:pPr>
        <w:pStyle w:val="LabStepCodeBlock"/>
        <w:rPr>
          <w:sz w:val="14"/>
        </w:rPr>
      </w:pPr>
      <w:r>
        <w:rPr>
          <w:sz w:val="14"/>
        </w:rPr>
        <w:t>https://cpt.atrackspace.com/sites/SearchCenter_Student01</w:t>
      </w:r>
      <w:r w:rsidR="000D28BF" w:rsidRPr="00AC0E59">
        <w:rPr>
          <w:sz w:val="14"/>
        </w:rPr>
        <w:t>/Pa</w:t>
      </w:r>
      <w:r w:rsidR="00DE6E17">
        <w:rPr>
          <w:sz w:val="14"/>
        </w:rPr>
        <w:t>ges/results.aspx?</w:t>
      </w:r>
      <w:r w:rsidR="000D28BF" w:rsidRPr="00AC0E59">
        <w:rPr>
          <w:sz w:val="14"/>
        </w:rPr>
        <w:t>k=ContentClass%3ASTS_listitem_task</w:t>
      </w:r>
    </w:p>
    <w:p w:rsidR="000D28BF" w:rsidRDefault="00FA6339" w:rsidP="00950907">
      <w:pPr>
        <w:pStyle w:val="LabStepNumbered"/>
        <w:numPr>
          <w:ilvl w:val="0"/>
          <w:numId w:val="18"/>
        </w:numPr>
      </w:pPr>
      <w:r>
        <w:t xml:space="preserve">Note that the first half of the URL stands for the </w:t>
      </w:r>
      <w:r w:rsidR="007A6CCB">
        <w:t xml:space="preserve">default </w:t>
      </w:r>
      <w:r>
        <w:t>search results page the user is looking at.</w:t>
      </w:r>
    </w:p>
    <w:p w:rsidR="00FA6339" w:rsidRDefault="00FA6339" w:rsidP="00950907">
      <w:pPr>
        <w:pStyle w:val="LabStepNumbered"/>
        <w:numPr>
          <w:ilvl w:val="0"/>
          <w:numId w:val="18"/>
        </w:numPr>
      </w:pPr>
      <w:r>
        <w:t>Note the second half of the URL, the portion which looks similar to this:</w:t>
      </w:r>
    </w:p>
    <w:p w:rsidR="00FA6339" w:rsidRPr="00FA6339" w:rsidRDefault="00FA6339" w:rsidP="00FA6339">
      <w:pPr>
        <w:pStyle w:val="LabStepNumbered"/>
        <w:numPr>
          <w:ilvl w:val="0"/>
          <w:numId w:val="0"/>
        </w:numPr>
        <w:ind w:left="360"/>
        <w:rPr>
          <w:b/>
        </w:rPr>
      </w:pPr>
      <w:r w:rsidRPr="00FA6339">
        <w:rPr>
          <w:b/>
        </w:rPr>
        <w:lastRenderedPageBreak/>
        <w:t>k=ContentClass%3ASTS_listitem_task</w:t>
      </w:r>
    </w:p>
    <w:p w:rsidR="007A6CCB" w:rsidRDefault="00FA6339" w:rsidP="00950907">
      <w:pPr>
        <w:pStyle w:val="LabStepNumbered"/>
        <w:numPr>
          <w:ilvl w:val="0"/>
          <w:numId w:val="18"/>
        </w:numPr>
      </w:pPr>
      <w:r>
        <w:t xml:space="preserve">The </w:t>
      </w:r>
      <w:r>
        <w:rPr>
          <w:b/>
        </w:rPr>
        <w:t>k=</w:t>
      </w:r>
      <w:r>
        <w:t xml:space="preserve"> stands for the keyword query being run which brings back the specific search results visible in the page.  </w:t>
      </w:r>
    </w:p>
    <w:p w:rsidR="00FA6339" w:rsidRDefault="002F7F06" w:rsidP="007A6CCB">
      <w:pPr>
        <w:pStyle w:val="LabExerciseText"/>
      </w:pPr>
      <w:r>
        <w:t xml:space="preserve">Note </w:t>
      </w:r>
      <w:r w:rsidR="00FA6339">
        <w:t>that the query run in the search box—although encoded—is recognizable inside the URL.</w:t>
      </w:r>
    </w:p>
    <w:p w:rsidR="00FA6339" w:rsidRDefault="00FA6339" w:rsidP="00950907">
      <w:pPr>
        <w:pStyle w:val="LabStepNumbered"/>
        <w:numPr>
          <w:ilvl w:val="0"/>
          <w:numId w:val="18"/>
        </w:numPr>
      </w:pPr>
      <w:r>
        <w:t xml:space="preserve">Click inside the address bar of the browser.  </w:t>
      </w:r>
    </w:p>
    <w:p w:rsidR="00FA6339" w:rsidRDefault="00FA6339" w:rsidP="00950907">
      <w:pPr>
        <w:pStyle w:val="LabStepNumbered"/>
        <w:numPr>
          <w:ilvl w:val="0"/>
          <w:numId w:val="18"/>
        </w:numPr>
      </w:pPr>
      <w:r>
        <w:t>Highlight the text and copy the URL.</w:t>
      </w:r>
    </w:p>
    <w:p w:rsidR="007A6CCB" w:rsidRDefault="00FA6339" w:rsidP="007A6CCB">
      <w:pPr>
        <w:pStyle w:val="LabStepNumbered"/>
        <w:numPr>
          <w:ilvl w:val="0"/>
          <w:numId w:val="18"/>
        </w:numPr>
      </w:pPr>
      <w:r>
        <w:t xml:space="preserve">In a new window, navigate to the </w:t>
      </w:r>
      <w:r w:rsidR="007A6CCB">
        <w:t xml:space="preserve">your Wingtip Team Site at an address similar to the following: </w:t>
      </w:r>
    </w:p>
    <w:p w:rsidR="007A6CCB" w:rsidRDefault="007A6CCB" w:rsidP="007A6CCB">
      <w:pPr>
        <w:pStyle w:val="LabStepNumbered"/>
        <w:numPr>
          <w:ilvl w:val="0"/>
          <w:numId w:val="0"/>
        </w:numPr>
        <w:ind w:left="360"/>
        <w:rPr>
          <w:b/>
        </w:rPr>
      </w:pPr>
      <w:r w:rsidRPr="007A6CCB">
        <w:rPr>
          <w:b/>
        </w:rPr>
        <w:t>https://cpt.atrackspace.com/sites/TeamSite_Student01</w:t>
      </w:r>
    </w:p>
    <w:p w:rsidR="007A6CCB" w:rsidRDefault="007A6CCB" w:rsidP="007A6CCB">
      <w:pPr>
        <w:pStyle w:val="LabStepNumbered"/>
        <w:numPr>
          <w:ilvl w:val="0"/>
          <w:numId w:val="0"/>
        </w:numPr>
        <w:ind w:left="360" w:hanging="360"/>
      </w:pPr>
      <w:r>
        <w:rPr>
          <w:noProof/>
        </w:rPr>
        <w:drawing>
          <wp:inline distT="0" distB="0" distL="0" distR="0">
            <wp:extent cx="3985146" cy="16431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emberYourTeamSite.png"/>
                    <pic:cNvPicPr/>
                  </pic:nvPicPr>
                  <pic:blipFill>
                    <a:blip r:embed="rId58">
                      <a:extLst>
                        <a:ext uri="{28A0092B-C50C-407E-A947-70E740481C1C}">
                          <a14:useLocalDpi xmlns:a14="http://schemas.microsoft.com/office/drawing/2010/main" val="0"/>
                        </a:ext>
                      </a:extLst>
                    </a:blip>
                    <a:stretch>
                      <a:fillRect/>
                    </a:stretch>
                  </pic:blipFill>
                  <pic:spPr>
                    <a:xfrm>
                      <a:off x="0" y="0"/>
                      <a:ext cx="3988768" cy="1644629"/>
                    </a:xfrm>
                    <a:prstGeom prst="rect">
                      <a:avLst/>
                    </a:prstGeom>
                  </pic:spPr>
                </pic:pic>
              </a:graphicData>
            </a:graphic>
          </wp:inline>
        </w:drawing>
      </w:r>
    </w:p>
    <w:p w:rsidR="007A6CCB" w:rsidRPr="00C6238D" w:rsidRDefault="007A6CCB" w:rsidP="007A6CCB">
      <w:pPr>
        <w:pStyle w:val="LabStepNumbered"/>
        <w:numPr>
          <w:ilvl w:val="0"/>
          <w:numId w:val="18"/>
        </w:numPr>
      </w:pPr>
      <w:r>
        <w:t xml:space="preserve">If prompted to log in again, enter your credentials and click </w:t>
      </w:r>
      <w:r>
        <w:rPr>
          <w:b/>
        </w:rPr>
        <w:t>OK</w:t>
      </w:r>
    </w:p>
    <w:p w:rsidR="00C6238D" w:rsidRPr="007A6CCB" w:rsidRDefault="00C6238D" w:rsidP="00C6238D">
      <w:pPr>
        <w:pStyle w:val="LabStepScreenshot"/>
      </w:pPr>
      <w:r>
        <w:rPr>
          <w:noProof/>
        </w:rPr>
        <w:drawing>
          <wp:inline distT="0" distB="0" distL="0" distR="0" wp14:anchorId="10B69684" wp14:editId="47B8FEAC">
            <wp:extent cx="1325241" cy="1247389"/>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6466" cy="1267367"/>
                    </a:xfrm>
                    <a:prstGeom prst="rect">
                      <a:avLst/>
                    </a:prstGeom>
                    <a:noFill/>
                    <a:ln>
                      <a:noFill/>
                    </a:ln>
                  </pic:spPr>
                </pic:pic>
              </a:graphicData>
            </a:graphic>
          </wp:inline>
        </w:drawing>
      </w:r>
    </w:p>
    <w:p w:rsidR="00FA6339" w:rsidRDefault="007A6CCB" w:rsidP="00950907">
      <w:pPr>
        <w:pStyle w:val="LabStepNumbered"/>
        <w:numPr>
          <w:ilvl w:val="0"/>
          <w:numId w:val="18"/>
        </w:numPr>
      </w:pPr>
      <w:r>
        <w:t xml:space="preserve">On the Home Page of </w:t>
      </w:r>
      <w:r>
        <w:rPr>
          <w:b/>
        </w:rPr>
        <w:t xml:space="preserve">Wingtip Intranet, </w:t>
      </w:r>
      <w:r>
        <w:t>p</w:t>
      </w:r>
      <w:r w:rsidR="00FA6339" w:rsidRPr="007A6CCB">
        <w:t>ut</w:t>
      </w:r>
      <w:r w:rsidR="00FA6339">
        <w:t xml:space="preserve"> the page in Edit mode by clicking </w:t>
      </w:r>
      <w:r w:rsidR="00F96492">
        <w:rPr>
          <w:b/>
        </w:rPr>
        <w:t>Settings</w:t>
      </w:r>
      <w:r w:rsidR="00FA6339" w:rsidRPr="00FA6339">
        <w:rPr>
          <w:b/>
        </w:rPr>
        <w:sym w:font="Wingdings" w:char="F0E0"/>
      </w:r>
      <w:r w:rsidR="00FA6339">
        <w:rPr>
          <w:b/>
        </w:rPr>
        <w:t xml:space="preserve"> Edit page</w:t>
      </w:r>
      <w:r w:rsidR="00FA6339">
        <w:t>.</w:t>
      </w:r>
    </w:p>
    <w:p w:rsidR="00FA6339" w:rsidRDefault="00FA6339" w:rsidP="00950907">
      <w:pPr>
        <w:pStyle w:val="LabStepNumbered"/>
        <w:numPr>
          <w:ilvl w:val="0"/>
          <w:numId w:val="18"/>
        </w:numPr>
      </w:pPr>
      <w:r>
        <w:t xml:space="preserve">Click inside the page, placing the cursor on its own line.  </w:t>
      </w:r>
    </w:p>
    <w:p w:rsidR="007A35BE" w:rsidRDefault="007A35BE" w:rsidP="00950907">
      <w:pPr>
        <w:pStyle w:val="LabStepNumbered"/>
        <w:numPr>
          <w:ilvl w:val="0"/>
          <w:numId w:val="18"/>
        </w:numPr>
      </w:pPr>
      <w:r>
        <w:t xml:space="preserve">In the Ribbon, Click the </w:t>
      </w:r>
      <w:r>
        <w:rPr>
          <w:b/>
        </w:rPr>
        <w:t xml:space="preserve">Insert </w:t>
      </w:r>
      <w:r>
        <w:t>tab</w:t>
      </w:r>
      <w:r w:rsidR="008D6E9C">
        <w:t>.</w:t>
      </w:r>
    </w:p>
    <w:p w:rsidR="007A35BE" w:rsidRPr="005560C5" w:rsidRDefault="007A35BE" w:rsidP="00950907">
      <w:pPr>
        <w:pStyle w:val="LabStepNumbered"/>
        <w:numPr>
          <w:ilvl w:val="0"/>
          <w:numId w:val="18"/>
        </w:numPr>
      </w:pPr>
      <w:r>
        <w:t xml:space="preserve">Click the </w:t>
      </w:r>
      <w:r>
        <w:rPr>
          <w:b/>
        </w:rPr>
        <w:t>Link</w:t>
      </w:r>
      <w:r>
        <w:t xml:space="preserve"> button and select </w:t>
      </w:r>
      <w:r>
        <w:rPr>
          <w:b/>
        </w:rPr>
        <w:t>From Address</w:t>
      </w:r>
    </w:p>
    <w:p w:rsidR="005560C5" w:rsidRDefault="005560C5" w:rsidP="00AC0E59">
      <w:pPr>
        <w:pStyle w:val="LabStepScreenshot"/>
      </w:pPr>
      <w:r>
        <w:rPr>
          <w:noProof/>
        </w:rPr>
        <w:drawing>
          <wp:inline distT="0" distB="0" distL="0" distR="0" wp14:anchorId="194D72D7" wp14:editId="4B3B5B0D">
            <wp:extent cx="4495800" cy="1819275"/>
            <wp:effectExtent l="0" t="0" r="0" b="9525"/>
            <wp:docPr id="3" name="Picture 3" descr="C:\Clients\Critical Path Training\CPT_Business User Course\Search\Lab Images\InsertLinkExerci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lients\Critical Path Training\CPT_Business User Course\Search\Lab Images\InsertLinkExercise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95800" cy="1819275"/>
                    </a:xfrm>
                    <a:prstGeom prst="rect">
                      <a:avLst/>
                    </a:prstGeom>
                    <a:noFill/>
                    <a:ln>
                      <a:noFill/>
                    </a:ln>
                  </pic:spPr>
                </pic:pic>
              </a:graphicData>
            </a:graphic>
          </wp:inline>
        </w:drawing>
      </w:r>
    </w:p>
    <w:p w:rsidR="00D131BE" w:rsidRPr="00815D5E" w:rsidRDefault="007A35BE" w:rsidP="00950907">
      <w:pPr>
        <w:pStyle w:val="LabStepNumbered"/>
        <w:numPr>
          <w:ilvl w:val="0"/>
          <w:numId w:val="18"/>
        </w:numPr>
      </w:pPr>
      <w:r>
        <w:t xml:space="preserve">In the dialogue that appears, set </w:t>
      </w:r>
      <w:r>
        <w:rPr>
          <w:b/>
        </w:rPr>
        <w:t>Text to display</w:t>
      </w:r>
      <w:r>
        <w:t xml:space="preserve"> as </w:t>
      </w:r>
      <w:r w:rsidR="00D131BE" w:rsidRPr="00D131BE">
        <w:rPr>
          <w:b/>
        </w:rPr>
        <w:t>All Tasks</w:t>
      </w:r>
    </w:p>
    <w:p w:rsidR="00815D5E" w:rsidRDefault="00815D5E" w:rsidP="00815D5E">
      <w:pPr>
        <w:pStyle w:val="LabStepScreenshot"/>
      </w:pPr>
      <w:r>
        <w:rPr>
          <w:noProof/>
        </w:rPr>
        <w:lastRenderedPageBreak/>
        <w:drawing>
          <wp:inline distT="0" distB="0" distL="0" distR="0" wp14:anchorId="4B19E1CF" wp14:editId="3AF89273">
            <wp:extent cx="2408830" cy="1749479"/>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ToAddress.png"/>
                    <pic:cNvPicPr/>
                  </pic:nvPicPr>
                  <pic:blipFill>
                    <a:blip r:embed="rId60">
                      <a:extLst>
                        <a:ext uri="{28A0092B-C50C-407E-A947-70E740481C1C}">
                          <a14:useLocalDpi xmlns:a14="http://schemas.microsoft.com/office/drawing/2010/main" val="0"/>
                        </a:ext>
                      </a:extLst>
                    </a:blip>
                    <a:stretch>
                      <a:fillRect/>
                    </a:stretch>
                  </pic:blipFill>
                  <pic:spPr>
                    <a:xfrm>
                      <a:off x="0" y="0"/>
                      <a:ext cx="2411419" cy="1751360"/>
                    </a:xfrm>
                    <a:prstGeom prst="rect">
                      <a:avLst/>
                    </a:prstGeom>
                  </pic:spPr>
                </pic:pic>
              </a:graphicData>
            </a:graphic>
          </wp:inline>
        </w:drawing>
      </w:r>
    </w:p>
    <w:p w:rsidR="00D131BE" w:rsidRDefault="00D131BE" w:rsidP="00950907">
      <w:pPr>
        <w:pStyle w:val="LabStepNumbered"/>
        <w:numPr>
          <w:ilvl w:val="0"/>
          <w:numId w:val="18"/>
        </w:numPr>
      </w:pPr>
      <w:r>
        <w:t>Paste the URL of the search center whic</w:t>
      </w:r>
      <w:r w:rsidR="00815D5E">
        <w:t>h was copied in step 8</w:t>
      </w:r>
      <w:r>
        <w:t xml:space="preserve"> into the </w:t>
      </w:r>
      <w:r>
        <w:rPr>
          <w:b/>
        </w:rPr>
        <w:t>Address</w:t>
      </w:r>
      <w:r>
        <w:t xml:space="preserve"> box.</w:t>
      </w:r>
    </w:p>
    <w:p w:rsidR="00D131BE" w:rsidRDefault="00D131BE" w:rsidP="00950907">
      <w:pPr>
        <w:pStyle w:val="LabStepNumbered"/>
        <w:numPr>
          <w:ilvl w:val="0"/>
          <w:numId w:val="18"/>
        </w:numPr>
      </w:pPr>
      <w:r>
        <w:t xml:space="preserve">Click </w:t>
      </w:r>
      <w:r>
        <w:rPr>
          <w:b/>
        </w:rPr>
        <w:t>OK</w:t>
      </w:r>
      <w:r>
        <w:t>.</w:t>
      </w:r>
    </w:p>
    <w:p w:rsidR="00D131BE" w:rsidRPr="00D131BE" w:rsidRDefault="00D131BE" w:rsidP="00950907">
      <w:pPr>
        <w:pStyle w:val="LabStepNumbered"/>
        <w:numPr>
          <w:ilvl w:val="0"/>
          <w:numId w:val="18"/>
        </w:numPr>
      </w:pPr>
      <w:r>
        <w:t xml:space="preserve">In the Ribbon, click </w:t>
      </w:r>
      <w:r w:rsidR="00815D5E">
        <w:t xml:space="preserve">the </w:t>
      </w:r>
      <w:r>
        <w:rPr>
          <w:b/>
        </w:rPr>
        <w:t>Page</w:t>
      </w:r>
      <w:r w:rsidR="00815D5E">
        <w:t xml:space="preserve"> tab</w:t>
      </w:r>
    </w:p>
    <w:p w:rsidR="00D131BE" w:rsidRDefault="00D131BE" w:rsidP="00950907">
      <w:pPr>
        <w:pStyle w:val="LabStepNumbered"/>
        <w:numPr>
          <w:ilvl w:val="0"/>
          <w:numId w:val="18"/>
        </w:numPr>
      </w:pPr>
      <w:r>
        <w:t xml:space="preserve">Click </w:t>
      </w:r>
      <w:r w:rsidR="00815D5E">
        <w:t xml:space="preserve">the </w:t>
      </w:r>
      <w:r>
        <w:rPr>
          <w:b/>
        </w:rPr>
        <w:t>Save</w:t>
      </w:r>
      <w:r w:rsidR="00815D5E">
        <w:rPr>
          <w:b/>
        </w:rPr>
        <w:t xml:space="preserve"> button</w:t>
      </w:r>
    </w:p>
    <w:p w:rsidR="00D131BE" w:rsidRDefault="00D131BE" w:rsidP="00950907">
      <w:pPr>
        <w:pStyle w:val="LabStepNumbered"/>
        <w:numPr>
          <w:ilvl w:val="0"/>
          <w:numId w:val="18"/>
        </w:numPr>
      </w:pPr>
      <w:r>
        <w:t xml:space="preserve">You should now see a link called </w:t>
      </w:r>
      <w:r>
        <w:rPr>
          <w:b/>
        </w:rPr>
        <w:t>All Tasks</w:t>
      </w:r>
      <w:r>
        <w:t xml:space="preserve"> on this page.  Click the link, and note that it takes the user directly to the search center results for all tasks.  </w:t>
      </w:r>
    </w:p>
    <w:p w:rsidR="005560C5" w:rsidRDefault="005560C5" w:rsidP="00AC0E59">
      <w:pPr>
        <w:pStyle w:val="LabStepScreenshot"/>
      </w:pPr>
      <w:r w:rsidRPr="00AC0E59">
        <w:rPr>
          <w:rStyle w:val="LabStepScreenshotFrame"/>
        </w:rPr>
        <w:drawing>
          <wp:inline distT="0" distB="0" distL="0" distR="0" wp14:anchorId="3F20DD5C" wp14:editId="6AD8F1E1">
            <wp:extent cx="2054710" cy="1153154"/>
            <wp:effectExtent l="0" t="0" r="3175" b="9525"/>
            <wp:docPr id="2" name="Picture 2" descr="C:\Clients\Critical Path Training\CPT_Business User Course\Search\Lab Images\AllTasksExerci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ients\Critical Path Training\CPT_Business User Course\Search\Lab Images\AllTasksExercise5.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71194" cy="1162405"/>
                    </a:xfrm>
                    <a:prstGeom prst="rect">
                      <a:avLst/>
                    </a:prstGeom>
                    <a:noFill/>
                    <a:ln>
                      <a:noFill/>
                    </a:ln>
                  </pic:spPr>
                </pic:pic>
              </a:graphicData>
            </a:graphic>
          </wp:inline>
        </w:drawing>
      </w:r>
    </w:p>
    <w:p w:rsidR="00D131BE" w:rsidRDefault="00D131BE" w:rsidP="00D131BE">
      <w:pPr>
        <w:pStyle w:val="LabExerciseCallout"/>
      </w:pPr>
      <w:r>
        <w:t>Note: Because search is security trimmed, search results are tailored to only what the current user is permitted to see.  This way, a link to the search center such as this one can be placed on the home page, and each user will see results specific to him or her.</w:t>
      </w:r>
    </w:p>
    <w:p w:rsidR="00AC0E59" w:rsidRPr="00E54A93" w:rsidRDefault="00AC0E59" w:rsidP="00D131BE">
      <w:pPr>
        <w:pStyle w:val="LabExerciseCallout"/>
      </w:pPr>
      <w:r>
        <w:t>You have now completed this lab exercise.</w:t>
      </w:r>
    </w:p>
    <w:sectPr w:rsidR="00AC0E59" w:rsidRPr="00E54A93" w:rsidSect="00BD760F">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D15" w:rsidRDefault="00EF7D15" w:rsidP="002754DA">
      <w:pPr>
        <w:spacing w:before="0" w:after="0"/>
      </w:pPr>
      <w:r>
        <w:separator/>
      </w:r>
    </w:p>
  </w:endnote>
  <w:endnote w:type="continuationSeparator" w:id="0">
    <w:p w:rsidR="00EF7D15" w:rsidRDefault="00EF7D15"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D15" w:rsidRDefault="00EF7D15" w:rsidP="002754DA">
      <w:pPr>
        <w:spacing w:before="0" w:after="0"/>
      </w:pPr>
      <w:r>
        <w:separator/>
      </w:r>
    </w:p>
  </w:footnote>
  <w:footnote w:type="continuationSeparator" w:id="0">
    <w:p w:rsidR="00EF7D15" w:rsidRDefault="00EF7D15"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nsid w:val="2946127D"/>
    <w:multiLevelType w:val="multilevel"/>
    <w:tmpl w:val="A70A9C82"/>
    <w:numStyleLink w:val="LabStepsTemplate"/>
  </w:abstractNum>
  <w:abstractNum w:abstractNumId="4">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B05BA9"/>
    <w:multiLevelType w:val="multilevel"/>
    <w:tmpl w:val="914CB7EA"/>
    <w:name w:val="LabStepsTemplate22"/>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nsid w:val="3AD71250"/>
    <w:multiLevelType w:val="hybridMultilevel"/>
    <w:tmpl w:val="6096F110"/>
    <w:lvl w:ilvl="0" w:tplc="81C27DBA">
      <w:start w:val="1"/>
      <w:numFmt w:val="bullet"/>
      <w:pStyle w:val="LabExerciseBold"/>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2">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5">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num w:numId="1">
    <w:abstractNumId w:val="5"/>
  </w:num>
  <w:num w:numId="2">
    <w:abstractNumId w:val="4"/>
  </w:num>
  <w:num w:numId="3">
    <w:abstractNumId w:val="9"/>
  </w:num>
  <w:num w:numId="4">
    <w:abstractNumId w:val="11"/>
  </w:num>
  <w:num w:numId="5">
    <w:abstractNumId w:val="6"/>
  </w:num>
  <w:num w:numId="6">
    <w:abstractNumId w:val="18"/>
  </w:num>
  <w:num w:numId="7">
    <w:abstractNumId w:val="16"/>
  </w:num>
  <w:num w:numId="8">
    <w:abstractNumId w:val="8"/>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
  </w:num>
  <w:num w:numId="21">
    <w:abstractNumId w:val="12"/>
  </w:num>
  <w:num w:numId="22">
    <w:abstractNumId w:val="3"/>
  </w:num>
  <w:num w:numId="23">
    <w:abstractNumId w:val="0"/>
  </w:num>
  <w:num w:numId="24">
    <w:abstractNumId w:val="14"/>
  </w:num>
  <w:num w:numId="25">
    <w:abstractNumId w:val="13"/>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14"/>
    <w:rsid w:val="00002196"/>
    <w:rsid w:val="00002DAF"/>
    <w:rsid w:val="00002E76"/>
    <w:rsid w:val="00004E25"/>
    <w:rsid w:val="00005C05"/>
    <w:rsid w:val="0001261E"/>
    <w:rsid w:val="00012AC2"/>
    <w:rsid w:val="00013025"/>
    <w:rsid w:val="000155DC"/>
    <w:rsid w:val="00022A68"/>
    <w:rsid w:val="000237DD"/>
    <w:rsid w:val="00024303"/>
    <w:rsid w:val="000243F6"/>
    <w:rsid w:val="00025154"/>
    <w:rsid w:val="000267E9"/>
    <w:rsid w:val="00030FBC"/>
    <w:rsid w:val="0003297B"/>
    <w:rsid w:val="00044476"/>
    <w:rsid w:val="00051385"/>
    <w:rsid w:val="0005338A"/>
    <w:rsid w:val="000543B3"/>
    <w:rsid w:val="0005481F"/>
    <w:rsid w:val="00055D96"/>
    <w:rsid w:val="00057CD3"/>
    <w:rsid w:val="00060FF0"/>
    <w:rsid w:val="00062D18"/>
    <w:rsid w:val="00063B7E"/>
    <w:rsid w:val="000648A1"/>
    <w:rsid w:val="00065A75"/>
    <w:rsid w:val="000671A9"/>
    <w:rsid w:val="00075BE6"/>
    <w:rsid w:val="00082C8E"/>
    <w:rsid w:val="00085218"/>
    <w:rsid w:val="00086439"/>
    <w:rsid w:val="0009020D"/>
    <w:rsid w:val="000902B4"/>
    <w:rsid w:val="00090A5A"/>
    <w:rsid w:val="000922A9"/>
    <w:rsid w:val="00093B1B"/>
    <w:rsid w:val="00094852"/>
    <w:rsid w:val="0009526E"/>
    <w:rsid w:val="00096993"/>
    <w:rsid w:val="000A009C"/>
    <w:rsid w:val="000A019A"/>
    <w:rsid w:val="000A0FB8"/>
    <w:rsid w:val="000A4D31"/>
    <w:rsid w:val="000A7A3A"/>
    <w:rsid w:val="000B09A5"/>
    <w:rsid w:val="000B4798"/>
    <w:rsid w:val="000B57E1"/>
    <w:rsid w:val="000B624B"/>
    <w:rsid w:val="000B6B99"/>
    <w:rsid w:val="000C07EC"/>
    <w:rsid w:val="000C1185"/>
    <w:rsid w:val="000C1E01"/>
    <w:rsid w:val="000C490A"/>
    <w:rsid w:val="000C54C2"/>
    <w:rsid w:val="000C7F23"/>
    <w:rsid w:val="000D1A57"/>
    <w:rsid w:val="000D1CE4"/>
    <w:rsid w:val="000D28BF"/>
    <w:rsid w:val="000D3103"/>
    <w:rsid w:val="000D31E5"/>
    <w:rsid w:val="000D4D18"/>
    <w:rsid w:val="000D6A7A"/>
    <w:rsid w:val="000E07C4"/>
    <w:rsid w:val="000E4786"/>
    <w:rsid w:val="000F11E6"/>
    <w:rsid w:val="000F23A7"/>
    <w:rsid w:val="000F2E8E"/>
    <w:rsid w:val="000F3AD0"/>
    <w:rsid w:val="000F42D6"/>
    <w:rsid w:val="0010217F"/>
    <w:rsid w:val="0010480B"/>
    <w:rsid w:val="0011020C"/>
    <w:rsid w:val="00110EC0"/>
    <w:rsid w:val="001128F7"/>
    <w:rsid w:val="00115855"/>
    <w:rsid w:val="00123729"/>
    <w:rsid w:val="00123A37"/>
    <w:rsid w:val="00124BD2"/>
    <w:rsid w:val="00124BE4"/>
    <w:rsid w:val="00124C5C"/>
    <w:rsid w:val="001270C2"/>
    <w:rsid w:val="0012715F"/>
    <w:rsid w:val="00127BAE"/>
    <w:rsid w:val="0013225B"/>
    <w:rsid w:val="001341AF"/>
    <w:rsid w:val="00135260"/>
    <w:rsid w:val="001356D7"/>
    <w:rsid w:val="001357CA"/>
    <w:rsid w:val="00136813"/>
    <w:rsid w:val="00140317"/>
    <w:rsid w:val="00140A78"/>
    <w:rsid w:val="00141688"/>
    <w:rsid w:val="001466A6"/>
    <w:rsid w:val="00151E41"/>
    <w:rsid w:val="00151E5D"/>
    <w:rsid w:val="00151F13"/>
    <w:rsid w:val="001534FA"/>
    <w:rsid w:val="001554D3"/>
    <w:rsid w:val="0015714F"/>
    <w:rsid w:val="00160EEF"/>
    <w:rsid w:val="00162397"/>
    <w:rsid w:val="00162568"/>
    <w:rsid w:val="0016348C"/>
    <w:rsid w:val="00163E79"/>
    <w:rsid w:val="00164027"/>
    <w:rsid w:val="00164323"/>
    <w:rsid w:val="001644B7"/>
    <w:rsid w:val="001657A8"/>
    <w:rsid w:val="0016603A"/>
    <w:rsid w:val="00166BA8"/>
    <w:rsid w:val="00167D44"/>
    <w:rsid w:val="00171337"/>
    <w:rsid w:val="001719B3"/>
    <w:rsid w:val="00172887"/>
    <w:rsid w:val="0017320B"/>
    <w:rsid w:val="00173BFF"/>
    <w:rsid w:val="00174F4D"/>
    <w:rsid w:val="001760F5"/>
    <w:rsid w:val="001803DE"/>
    <w:rsid w:val="001806F8"/>
    <w:rsid w:val="00182F32"/>
    <w:rsid w:val="001837F0"/>
    <w:rsid w:val="00186A31"/>
    <w:rsid w:val="001876CB"/>
    <w:rsid w:val="0018781F"/>
    <w:rsid w:val="001908DD"/>
    <w:rsid w:val="00190D86"/>
    <w:rsid w:val="0019249E"/>
    <w:rsid w:val="00193590"/>
    <w:rsid w:val="00193EC2"/>
    <w:rsid w:val="00194341"/>
    <w:rsid w:val="00194AEA"/>
    <w:rsid w:val="00194E98"/>
    <w:rsid w:val="001969F7"/>
    <w:rsid w:val="001969FE"/>
    <w:rsid w:val="001A0318"/>
    <w:rsid w:val="001A13FC"/>
    <w:rsid w:val="001A3C36"/>
    <w:rsid w:val="001A4347"/>
    <w:rsid w:val="001A477B"/>
    <w:rsid w:val="001A684F"/>
    <w:rsid w:val="001B1729"/>
    <w:rsid w:val="001B176D"/>
    <w:rsid w:val="001B17A1"/>
    <w:rsid w:val="001B60FC"/>
    <w:rsid w:val="001C2975"/>
    <w:rsid w:val="001C3C48"/>
    <w:rsid w:val="001C6B5E"/>
    <w:rsid w:val="001D3AC4"/>
    <w:rsid w:val="001D6F39"/>
    <w:rsid w:val="001E2DF2"/>
    <w:rsid w:val="001E5870"/>
    <w:rsid w:val="001E5FC6"/>
    <w:rsid w:val="001E6C86"/>
    <w:rsid w:val="001E73CB"/>
    <w:rsid w:val="001E7439"/>
    <w:rsid w:val="001E7480"/>
    <w:rsid w:val="001F1365"/>
    <w:rsid w:val="001F20E1"/>
    <w:rsid w:val="001F2E30"/>
    <w:rsid w:val="001F3330"/>
    <w:rsid w:val="001F483B"/>
    <w:rsid w:val="001F5F4E"/>
    <w:rsid w:val="001F71EE"/>
    <w:rsid w:val="001F77DA"/>
    <w:rsid w:val="002029A1"/>
    <w:rsid w:val="002029C3"/>
    <w:rsid w:val="00207F56"/>
    <w:rsid w:val="00210A96"/>
    <w:rsid w:val="0021154E"/>
    <w:rsid w:val="00214D5C"/>
    <w:rsid w:val="00216298"/>
    <w:rsid w:val="00216537"/>
    <w:rsid w:val="00216542"/>
    <w:rsid w:val="00221821"/>
    <w:rsid w:val="00223F3A"/>
    <w:rsid w:val="002243BC"/>
    <w:rsid w:val="00225D1A"/>
    <w:rsid w:val="00226C32"/>
    <w:rsid w:val="00226EB8"/>
    <w:rsid w:val="00230CD9"/>
    <w:rsid w:val="00231D57"/>
    <w:rsid w:val="00234111"/>
    <w:rsid w:val="00235EB6"/>
    <w:rsid w:val="00236E29"/>
    <w:rsid w:val="00237085"/>
    <w:rsid w:val="002372A9"/>
    <w:rsid w:val="00237391"/>
    <w:rsid w:val="002376C5"/>
    <w:rsid w:val="002418C6"/>
    <w:rsid w:val="00242A8B"/>
    <w:rsid w:val="00243A3C"/>
    <w:rsid w:val="002456B9"/>
    <w:rsid w:val="0024592A"/>
    <w:rsid w:val="002460AD"/>
    <w:rsid w:val="0024711C"/>
    <w:rsid w:val="002505FA"/>
    <w:rsid w:val="002508CA"/>
    <w:rsid w:val="0025121C"/>
    <w:rsid w:val="002535FA"/>
    <w:rsid w:val="002646DD"/>
    <w:rsid w:val="00265968"/>
    <w:rsid w:val="0026797E"/>
    <w:rsid w:val="00273BA6"/>
    <w:rsid w:val="00273F7D"/>
    <w:rsid w:val="002754DA"/>
    <w:rsid w:val="002820B9"/>
    <w:rsid w:val="00283785"/>
    <w:rsid w:val="00283D43"/>
    <w:rsid w:val="00286E1A"/>
    <w:rsid w:val="00287678"/>
    <w:rsid w:val="00287864"/>
    <w:rsid w:val="00291557"/>
    <w:rsid w:val="002916E3"/>
    <w:rsid w:val="002930AF"/>
    <w:rsid w:val="00294811"/>
    <w:rsid w:val="002952F7"/>
    <w:rsid w:val="002955B0"/>
    <w:rsid w:val="00296446"/>
    <w:rsid w:val="002A240C"/>
    <w:rsid w:val="002B033B"/>
    <w:rsid w:val="002B1E2C"/>
    <w:rsid w:val="002B23D0"/>
    <w:rsid w:val="002B29CA"/>
    <w:rsid w:val="002B50BA"/>
    <w:rsid w:val="002C309E"/>
    <w:rsid w:val="002C50A3"/>
    <w:rsid w:val="002C55E0"/>
    <w:rsid w:val="002C5CBE"/>
    <w:rsid w:val="002C647E"/>
    <w:rsid w:val="002C6C32"/>
    <w:rsid w:val="002C6DDC"/>
    <w:rsid w:val="002D14FD"/>
    <w:rsid w:val="002D610F"/>
    <w:rsid w:val="002D72BD"/>
    <w:rsid w:val="002E035E"/>
    <w:rsid w:val="002E07B6"/>
    <w:rsid w:val="002E1696"/>
    <w:rsid w:val="002E1C5A"/>
    <w:rsid w:val="002E259F"/>
    <w:rsid w:val="002E3602"/>
    <w:rsid w:val="002E3A63"/>
    <w:rsid w:val="002E4084"/>
    <w:rsid w:val="002E607B"/>
    <w:rsid w:val="002E66B3"/>
    <w:rsid w:val="002F2748"/>
    <w:rsid w:val="002F3DA9"/>
    <w:rsid w:val="002F45AA"/>
    <w:rsid w:val="002F4707"/>
    <w:rsid w:val="002F7F06"/>
    <w:rsid w:val="00301D55"/>
    <w:rsid w:val="0030388D"/>
    <w:rsid w:val="00307288"/>
    <w:rsid w:val="00311545"/>
    <w:rsid w:val="00311BE1"/>
    <w:rsid w:val="00313795"/>
    <w:rsid w:val="00313F3E"/>
    <w:rsid w:val="00316198"/>
    <w:rsid w:val="003162EB"/>
    <w:rsid w:val="0031741B"/>
    <w:rsid w:val="0032049E"/>
    <w:rsid w:val="00320E57"/>
    <w:rsid w:val="00321DEA"/>
    <w:rsid w:val="00327730"/>
    <w:rsid w:val="00327AA9"/>
    <w:rsid w:val="00327B0D"/>
    <w:rsid w:val="00330D46"/>
    <w:rsid w:val="00330EC7"/>
    <w:rsid w:val="00332E9D"/>
    <w:rsid w:val="00333042"/>
    <w:rsid w:val="00336460"/>
    <w:rsid w:val="00337DD3"/>
    <w:rsid w:val="0034473E"/>
    <w:rsid w:val="00347559"/>
    <w:rsid w:val="00352455"/>
    <w:rsid w:val="0035550E"/>
    <w:rsid w:val="003558F4"/>
    <w:rsid w:val="003560BC"/>
    <w:rsid w:val="00356195"/>
    <w:rsid w:val="003578DE"/>
    <w:rsid w:val="00361273"/>
    <w:rsid w:val="00361340"/>
    <w:rsid w:val="0036388E"/>
    <w:rsid w:val="00364378"/>
    <w:rsid w:val="0036644A"/>
    <w:rsid w:val="00367C9B"/>
    <w:rsid w:val="003708DC"/>
    <w:rsid w:val="00371932"/>
    <w:rsid w:val="00373A63"/>
    <w:rsid w:val="00375B29"/>
    <w:rsid w:val="00377124"/>
    <w:rsid w:val="003775F8"/>
    <w:rsid w:val="0038073C"/>
    <w:rsid w:val="00385AFA"/>
    <w:rsid w:val="00385E7E"/>
    <w:rsid w:val="00390B8D"/>
    <w:rsid w:val="00393EFF"/>
    <w:rsid w:val="0039479E"/>
    <w:rsid w:val="003A12E3"/>
    <w:rsid w:val="003A6D85"/>
    <w:rsid w:val="003A72D0"/>
    <w:rsid w:val="003B1609"/>
    <w:rsid w:val="003B37A2"/>
    <w:rsid w:val="003B5059"/>
    <w:rsid w:val="003B509E"/>
    <w:rsid w:val="003B5113"/>
    <w:rsid w:val="003B5DC8"/>
    <w:rsid w:val="003B62DA"/>
    <w:rsid w:val="003B678A"/>
    <w:rsid w:val="003B6B6E"/>
    <w:rsid w:val="003B6E62"/>
    <w:rsid w:val="003C07F1"/>
    <w:rsid w:val="003C292D"/>
    <w:rsid w:val="003C5D20"/>
    <w:rsid w:val="003C621A"/>
    <w:rsid w:val="003C6F9B"/>
    <w:rsid w:val="003D1045"/>
    <w:rsid w:val="003D124F"/>
    <w:rsid w:val="003D3624"/>
    <w:rsid w:val="003D4A36"/>
    <w:rsid w:val="003D513A"/>
    <w:rsid w:val="003D5DA6"/>
    <w:rsid w:val="003E174C"/>
    <w:rsid w:val="003E2783"/>
    <w:rsid w:val="003E3149"/>
    <w:rsid w:val="003E37BD"/>
    <w:rsid w:val="003E5330"/>
    <w:rsid w:val="003E53A5"/>
    <w:rsid w:val="003F2443"/>
    <w:rsid w:val="003F2EDC"/>
    <w:rsid w:val="003F4C3B"/>
    <w:rsid w:val="003F5A06"/>
    <w:rsid w:val="00400DC5"/>
    <w:rsid w:val="0040576B"/>
    <w:rsid w:val="00407645"/>
    <w:rsid w:val="00414108"/>
    <w:rsid w:val="004173E4"/>
    <w:rsid w:val="00420477"/>
    <w:rsid w:val="00420D38"/>
    <w:rsid w:val="00424A69"/>
    <w:rsid w:val="00424D96"/>
    <w:rsid w:val="00425C5C"/>
    <w:rsid w:val="00427A68"/>
    <w:rsid w:val="004327E9"/>
    <w:rsid w:val="004336CC"/>
    <w:rsid w:val="00433E1A"/>
    <w:rsid w:val="0043657B"/>
    <w:rsid w:val="00437292"/>
    <w:rsid w:val="00437D88"/>
    <w:rsid w:val="004402EC"/>
    <w:rsid w:val="00442287"/>
    <w:rsid w:val="004443E5"/>
    <w:rsid w:val="00445241"/>
    <w:rsid w:val="00445520"/>
    <w:rsid w:val="00445AD6"/>
    <w:rsid w:val="00445CE9"/>
    <w:rsid w:val="00445F5C"/>
    <w:rsid w:val="00446B8D"/>
    <w:rsid w:val="00447FB6"/>
    <w:rsid w:val="00451513"/>
    <w:rsid w:val="00451A86"/>
    <w:rsid w:val="00452A12"/>
    <w:rsid w:val="00453C39"/>
    <w:rsid w:val="0045749C"/>
    <w:rsid w:val="00460305"/>
    <w:rsid w:val="00461713"/>
    <w:rsid w:val="00464F96"/>
    <w:rsid w:val="004651A2"/>
    <w:rsid w:val="0046679B"/>
    <w:rsid w:val="004700C3"/>
    <w:rsid w:val="00470E08"/>
    <w:rsid w:val="004743A6"/>
    <w:rsid w:val="00474799"/>
    <w:rsid w:val="00474C23"/>
    <w:rsid w:val="00476E46"/>
    <w:rsid w:val="00481358"/>
    <w:rsid w:val="00482B10"/>
    <w:rsid w:val="004838B2"/>
    <w:rsid w:val="00484260"/>
    <w:rsid w:val="004879DF"/>
    <w:rsid w:val="00487D07"/>
    <w:rsid w:val="004901DA"/>
    <w:rsid w:val="004907ED"/>
    <w:rsid w:val="0049315D"/>
    <w:rsid w:val="004941C7"/>
    <w:rsid w:val="0049441A"/>
    <w:rsid w:val="004946E2"/>
    <w:rsid w:val="0049682D"/>
    <w:rsid w:val="004A0344"/>
    <w:rsid w:val="004A1B0A"/>
    <w:rsid w:val="004A1E5A"/>
    <w:rsid w:val="004A37E4"/>
    <w:rsid w:val="004A3B04"/>
    <w:rsid w:val="004A5263"/>
    <w:rsid w:val="004A66FA"/>
    <w:rsid w:val="004A7C45"/>
    <w:rsid w:val="004B1760"/>
    <w:rsid w:val="004B2700"/>
    <w:rsid w:val="004B3234"/>
    <w:rsid w:val="004B53D4"/>
    <w:rsid w:val="004B575F"/>
    <w:rsid w:val="004B75D9"/>
    <w:rsid w:val="004C7D6E"/>
    <w:rsid w:val="004C7F7F"/>
    <w:rsid w:val="004D2050"/>
    <w:rsid w:val="004D327D"/>
    <w:rsid w:val="004D3A39"/>
    <w:rsid w:val="004D4DC8"/>
    <w:rsid w:val="004D55F2"/>
    <w:rsid w:val="004D5B0F"/>
    <w:rsid w:val="004D645F"/>
    <w:rsid w:val="004D6725"/>
    <w:rsid w:val="004D6AF3"/>
    <w:rsid w:val="004D71F4"/>
    <w:rsid w:val="004D75A3"/>
    <w:rsid w:val="004E1CBF"/>
    <w:rsid w:val="004E3B42"/>
    <w:rsid w:val="004E45B9"/>
    <w:rsid w:val="004E4C6D"/>
    <w:rsid w:val="004E62A0"/>
    <w:rsid w:val="004F1E4C"/>
    <w:rsid w:val="004F54BD"/>
    <w:rsid w:val="004F5765"/>
    <w:rsid w:val="005026B2"/>
    <w:rsid w:val="00504620"/>
    <w:rsid w:val="0050658A"/>
    <w:rsid w:val="00506C5D"/>
    <w:rsid w:val="0050746C"/>
    <w:rsid w:val="005106D7"/>
    <w:rsid w:val="00510A87"/>
    <w:rsid w:val="00513B9D"/>
    <w:rsid w:val="00513EAD"/>
    <w:rsid w:val="0051400B"/>
    <w:rsid w:val="00515C63"/>
    <w:rsid w:val="00516D14"/>
    <w:rsid w:val="005263D1"/>
    <w:rsid w:val="00527A73"/>
    <w:rsid w:val="00527C79"/>
    <w:rsid w:val="00532AEA"/>
    <w:rsid w:val="0053326E"/>
    <w:rsid w:val="0053493F"/>
    <w:rsid w:val="00535B33"/>
    <w:rsid w:val="00536A2B"/>
    <w:rsid w:val="00536EA7"/>
    <w:rsid w:val="00537866"/>
    <w:rsid w:val="00537DAD"/>
    <w:rsid w:val="00540A9A"/>
    <w:rsid w:val="00540DF9"/>
    <w:rsid w:val="00541161"/>
    <w:rsid w:val="005428BD"/>
    <w:rsid w:val="00542FC3"/>
    <w:rsid w:val="00545783"/>
    <w:rsid w:val="00546A13"/>
    <w:rsid w:val="0054706C"/>
    <w:rsid w:val="005471C5"/>
    <w:rsid w:val="00551888"/>
    <w:rsid w:val="00551DC5"/>
    <w:rsid w:val="00551DFA"/>
    <w:rsid w:val="005525EB"/>
    <w:rsid w:val="00554D5C"/>
    <w:rsid w:val="005560C5"/>
    <w:rsid w:val="00560F81"/>
    <w:rsid w:val="00564C6B"/>
    <w:rsid w:val="00565229"/>
    <w:rsid w:val="005710D5"/>
    <w:rsid w:val="005716C3"/>
    <w:rsid w:val="0057247C"/>
    <w:rsid w:val="00574574"/>
    <w:rsid w:val="005748F5"/>
    <w:rsid w:val="00580480"/>
    <w:rsid w:val="0058123A"/>
    <w:rsid w:val="00581852"/>
    <w:rsid w:val="00582D48"/>
    <w:rsid w:val="00585AEA"/>
    <w:rsid w:val="0058773B"/>
    <w:rsid w:val="00591BA6"/>
    <w:rsid w:val="00592DAA"/>
    <w:rsid w:val="00594AF8"/>
    <w:rsid w:val="00597127"/>
    <w:rsid w:val="005A0E17"/>
    <w:rsid w:val="005A2DD0"/>
    <w:rsid w:val="005A3A17"/>
    <w:rsid w:val="005A3E02"/>
    <w:rsid w:val="005A4563"/>
    <w:rsid w:val="005A5558"/>
    <w:rsid w:val="005A6AEF"/>
    <w:rsid w:val="005A6D5F"/>
    <w:rsid w:val="005B2865"/>
    <w:rsid w:val="005B3195"/>
    <w:rsid w:val="005B667B"/>
    <w:rsid w:val="005B684C"/>
    <w:rsid w:val="005B6F90"/>
    <w:rsid w:val="005C03B9"/>
    <w:rsid w:val="005C1BF8"/>
    <w:rsid w:val="005C23D6"/>
    <w:rsid w:val="005C3A17"/>
    <w:rsid w:val="005C3A90"/>
    <w:rsid w:val="005C7E86"/>
    <w:rsid w:val="005D0297"/>
    <w:rsid w:val="005D380A"/>
    <w:rsid w:val="005D3854"/>
    <w:rsid w:val="005D3871"/>
    <w:rsid w:val="005D56CB"/>
    <w:rsid w:val="005D6A53"/>
    <w:rsid w:val="005E054A"/>
    <w:rsid w:val="005E05E0"/>
    <w:rsid w:val="005E0D54"/>
    <w:rsid w:val="005E17D0"/>
    <w:rsid w:val="005E2D1A"/>
    <w:rsid w:val="005E3B38"/>
    <w:rsid w:val="005E5DC8"/>
    <w:rsid w:val="005E7687"/>
    <w:rsid w:val="005E79AF"/>
    <w:rsid w:val="005F03A0"/>
    <w:rsid w:val="005F0DB2"/>
    <w:rsid w:val="005F2CE3"/>
    <w:rsid w:val="005F339E"/>
    <w:rsid w:val="005F39DC"/>
    <w:rsid w:val="0060039D"/>
    <w:rsid w:val="00601E9E"/>
    <w:rsid w:val="00602DF2"/>
    <w:rsid w:val="006033E5"/>
    <w:rsid w:val="00605DCB"/>
    <w:rsid w:val="00612E92"/>
    <w:rsid w:val="006133C4"/>
    <w:rsid w:val="00616430"/>
    <w:rsid w:val="006165E9"/>
    <w:rsid w:val="00617569"/>
    <w:rsid w:val="00620888"/>
    <w:rsid w:val="00622D12"/>
    <w:rsid w:val="0062423F"/>
    <w:rsid w:val="00625F0D"/>
    <w:rsid w:val="00626932"/>
    <w:rsid w:val="0062789E"/>
    <w:rsid w:val="006316FA"/>
    <w:rsid w:val="00632485"/>
    <w:rsid w:val="0063362B"/>
    <w:rsid w:val="00635F63"/>
    <w:rsid w:val="00643F55"/>
    <w:rsid w:val="00645A1A"/>
    <w:rsid w:val="00645BB8"/>
    <w:rsid w:val="00650ACD"/>
    <w:rsid w:val="00650E39"/>
    <w:rsid w:val="00654F8F"/>
    <w:rsid w:val="0065756C"/>
    <w:rsid w:val="0066042A"/>
    <w:rsid w:val="00660AF2"/>
    <w:rsid w:val="0066179E"/>
    <w:rsid w:val="00663494"/>
    <w:rsid w:val="006636A8"/>
    <w:rsid w:val="00663B5B"/>
    <w:rsid w:val="006649DB"/>
    <w:rsid w:val="00664E4C"/>
    <w:rsid w:val="00667328"/>
    <w:rsid w:val="006674D1"/>
    <w:rsid w:val="00667B58"/>
    <w:rsid w:val="00671D5B"/>
    <w:rsid w:val="006770D0"/>
    <w:rsid w:val="0067766A"/>
    <w:rsid w:val="00681110"/>
    <w:rsid w:val="00682EF3"/>
    <w:rsid w:val="00682FC7"/>
    <w:rsid w:val="00686CA6"/>
    <w:rsid w:val="0069092F"/>
    <w:rsid w:val="00690968"/>
    <w:rsid w:val="00692AFB"/>
    <w:rsid w:val="0069598A"/>
    <w:rsid w:val="006A020F"/>
    <w:rsid w:val="006A105B"/>
    <w:rsid w:val="006A2A50"/>
    <w:rsid w:val="006A6E71"/>
    <w:rsid w:val="006B07C3"/>
    <w:rsid w:val="006B238A"/>
    <w:rsid w:val="006B25FA"/>
    <w:rsid w:val="006B4C3F"/>
    <w:rsid w:val="006B6F43"/>
    <w:rsid w:val="006C0157"/>
    <w:rsid w:val="006C0658"/>
    <w:rsid w:val="006C3616"/>
    <w:rsid w:val="006C3796"/>
    <w:rsid w:val="006C4B76"/>
    <w:rsid w:val="006C5C78"/>
    <w:rsid w:val="006C6DC9"/>
    <w:rsid w:val="006C6FF4"/>
    <w:rsid w:val="006D1BB7"/>
    <w:rsid w:val="006D2301"/>
    <w:rsid w:val="006D771C"/>
    <w:rsid w:val="006E2469"/>
    <w:rsid w:val="006E30D7"/>
    <w:rsid w:val="006E35FB"/>
    <w:rsid w:val="006E3BD3"/>
    <w:rsid w:val="006E5188"/>
    <w:rsid w:val="006E6A72"/>
    <w:rsid w:val="006F0F27"/>
    <w:rsid w:val="006F13F6"/>
    <w:rsid w:val="006F58EB"/>
    <w:rsid w:val="006F64F9"/>
    <w:rsid w:val="006F660C"/>
    <w:rsid w:val="0070089C"/>
    <w:rsid w:val="00701363"/>
    <w:rsid w:val="007028E9"/>
    <w:rsid w:val="0070520F"/>
    <w:rsid w:val="00706917"/>
    <w:rsid w:val="00711C05"/>
    <w:rsid w:val="0071251F"/>
    <w:rsid w:val="00713E79"/>
    <w:rsid w:val="00714544"/>
    <w:rsid w:val="007163AC"/>
    <w:rsid w:val="00716E85"/>
    <w:rsid w:val="00722F5D"/>
    <w:rsid w:val="00726591"/>
    <w:rsid w:val="0072738D"/>
    <w:rsid w:val="00727B0D"/>
    <w:rsid w:val="00727F3B"/>
    <w:rsid w:val="00737FD5"/>
    <w:rsid w:val="00740261"/>
    <w:rsid w:val="00740358"/>
    <w:rsid w:val="00740CA3"/>
    <w:rsid w:val="00741895"/>
    <w:rsid w:val="007442CF"/>
    <w:rsid w:val="007460EA"/>
    <w:rsid w:val="00747124"/>
    <w:rsid w:val="00747129"/>
    <w:rsid w:val="007508E5"/>
    <w:rsid w:val="00750CEF"/>
    <w:rsid w:val="0075222B"/>
    <w:rsid w:val="00754D76"/>
    <w:rsid w:val="00756C10"/>
    <w:rsid w:val="00757699"/>
    <w:rsid w:val="00757B5A"/>
    <w:rsid w:val="007600AD"/>
    <w:rsid w:val="00760BE2"/>
    <w:rsid w:val="0076162E"/>
    <w:rsid w:val="0076294A"/>
    <w:rsid w:val="007644DF"/>
    <w:rsid w:val="0076526D"/>
    <w:rsid w:val="007663EB"/>
    <w:rsid w:val="00766754"/>
    <w:rsid w:val="007675FE"/>
    <w:rsid w:val="00770735"/>
    <w:rsid w:val="00775A11"/>
    <w:rsid w:val="0078225E"/>
    <w:rsid w:val="00782E91"/>
    <w:rsid w:val="00783704"/>
    <w:rsid w:val="007839F3"/>
    <w:rsid w:val="007848E8"/>
    <w:rsid w:val="00786878"/>
    <w:rsid w:val="0078763B"/>
    <w:rsid w:val="00793D21"/>
    <w:rsid w:val="007A11C1"/>
    <w:rsid w:val="007A2E8C"/>
    <w:rsid w:val="007A3111"/>
    <w:rsid w:val="007A35BE"/>
    <w:rsid w:val="007A3D0E"/>
    <w:rsid w:val="007A4113"/>
    <w:rsid w:val="007A4537"/>
    <w:rsid w:val="007A6CCB"/>
    <w:rsid w:val="007A6FDB"/>
    <w:rsid w:val="007A7B3A"/>
    <w:rsid w:val="007B2505"/>
    <w:rsid w:val="007B29A8"/>
    <w:rsid w:val="007B63AE"/>
    <w:rsid w:val="007B648F"/>
    <w:rsid w:val="007B7A5B"/>
    <w:rsid w:val="007B7FFD"/>
    <w:rsid w:val="007C5EF6"/>
    <w:rsid w:val="007C62DF"/>
    <w:rsid w:val="007C731A"/>
    <w:rsid w:val="007D2014"/>
    <w:rsid w:val="007D3352"/>
    <w:rsid w:val="007D37E5"/>
    <w:rsid w:val="007D673B"/>
    <w:rsid w:val="007D72B4"/>
    <w:rsid w:val="007E240B"/>
    <w:rsid w:val="007E3448"/>
    <w:rsid w:val="007E54CD"/>
    <w:rsid w:val="007E556D"/>
    <w:rsid w:val="007E5A7C"/>
    <w:rsid w:val="007E6769"/>
    <w:rsid w:val="007F2CD4"/>
    <w:rsid w:val="007F37E8"/>
    <w:rsid w:val="007F5E83"/>
    <w:rsid w:val="007F6EA4"/>
    <w:rsid w:val="0080133D"/>
    <w:rsid w:val="0080252D"/>
    <w:rsid w:val="008030A7"/>
    <w:rsid w:val="00803B37"/>
    <w:rsid w:val="008114C7"/>
    <w:rsid w:val="00812026"/>
    <w:rsid w:val="00812AF5"/>
    <w:rsid w:val="0081358E"/>
    <w:rsid w:val="00813A75"/>
    <w:rsid w:val="00815D5E"/>
    <w:rsid w:val="00817819"/>
    <w:rsid w:val="008237DD"/>
    <w:rsid w:val="00824234"/>
    <w:rsid w:val="00826149"/>
    <w:rsid w:val="0082672D"/>
    <w:rsid w:val="00826FF7"/>
    <w:rsid w:val="0082729D"/>
    <w:rsid w:val="00827B4D"/>
    <w:rsid w:val="0083029D"/>
    <w:rsid w:val="00830A82"/>
    <w:rsid w:val="008313D2"/>
    <w:rsid w:val="00832C08"/>
    <w:rsid w:val="00833EF9"/>
    <w:rsid w:val="00841F3B"/>
    <w:rsid w:val="00845FAD"/>
    <w:rsid w:val="00846762"/>
    <w:rsid w:val="00847A9E"/>
    <w:rsid w:val="008530CC"/>
    <w:rsid w:val="00854C94"/>
    <w:rsid w:val="00856645"/>
    <w:rsid w:val="00856D72"/>
    <w:rsid w:val="00861861"/>
    <w:rsid w:val="008648D6"/>
    <w:rsid w:val="0086565F"/>
    <w:rsid w:val="00865AE4"/>
    <w:rsid w:val="008664E9"/>
    <w:rsid w:val="0086681C"/>
    <w:rsid w:val="008725BF"/>
    <w:rsid w:val="00872981"/>
    <w:rsid w:val="008743F8"/>
    <w:rsid w:val="008750A4"/>
    <w:rsid w:val="00875937"/>
    <w:rsid w:val="0087728E"/>
    <w:rsid w:val="00877F2B"/>
    <w:rsid w:val="00880606"/>
    <w:rsid w:val="0088086D"/>
    <w:rsid w:val="00881C22"/>
    <w:rsid w:val="008928EA"/>
    <w:rsid w:val="00893C82"/>
    <w:rsid w:val="008943B0"/>
    <w:rsid w:val="00894F2A"/>
    <w:rsid w:val="008A1B16"/>
    <w:rsid w:val="008A2BA0"/>
    <w:rsid w:val="008A2FE8"/>
    <w:rsid w:val="008A41D6"/>
    <w:rsid w:val="008A46D2"/>
    <w:rsid w:val="008A535B"/>
    <w:rsid w:val="008A642B"/>
    <w:rsid w:val="008A7318"/>
    <w:rsid w:val="008B074E"/>
    <w:rsid w:val="008B697B"/>
    <w:rsid w:val="008C1139"/>
    <w:rsid w:val="008C17EA"/>
    <w:rsid w:val="008C1C05"/>
    <w:rsid w:val="008C564C"/>
    <w:rsid w:val="008C5FD2"/>
    <w:rsid w:val="008C751C"/>
    <w:rsid w:val="008D054E"/>
    <w:rsid w:val="008D0899"/>
    <w:rsid w:val="008D261C"/>
    <w:rsid w:val="008D30B0"/>
    <w:rsid w:val="008D444D"/>
    <w:rsid w:val="008D4B18"/>
    <w:rsid w:val="008D6E9C"/>
    <w:rsid w:val="008D6EDA"/>
    <w:rsid w:val="008D7243"/>
    <w:rsid w:val="008D7F27"/>
    <w:rsid w:val="008E072E"/>
    <w:rsid w:val="008E0DC5"/>
    <w:rsid w:val="008E122A"/>
    <w:rsid w:val="008E1CE8"/>
    <w:rsid w:val="008E3F36"/>
    <w:rsid w:val="008E7197"/>
    <w:rsid w:val="008E7B9A"/>
    <w:rsid w:val="008F29C7"/>
    <w:rsid w:val="009024AC"/>
    <w:rsid w:val="00902F51"/>
    <w:rsid w:val="00903B98"/>
    <w:rsid w:val="009046B1"/>
    <w:rsid w:val="009062F1"/>
    <w:rsid w:val="00906D85"/>
    <w:rsid w:val="0090725E"/>
    <w:rsid w:val="00907505"/>
    <w:rsid w:val="00915A59"/>
    <w:rsid w:val="0091656E"/>
    <w:rsid w:val="00916805"/>
    <w:rsid w:val="009171F0"/>
    <w:rsid w:val="00921BDF"/>
    <w:rsid w:val="00925951"/>
    <w:rsid w:val="00925E86"/>
    <w:rsid w:val="009274C0"/>
    <w:rsid w:val="00927908"/>
    <w:rsid w:val="0093072F"/>
    <w:rsid w:val="00931080"/>
    <w:rsid w:val="0093135F"/>
    <w:rsid w:val="00931E3C"/>
    <w:rsid w:val="009335B4"/>
    <w:rsid w:val="0093512D"/>
    <w:rsid w:val="009422EE"/>
    <w:rsid w:val="009429AE"/>
    <w:rsid w:val="00943577"/>
    <w:rsid w:val="00943C83"/>
    <w:rsid w:val="00944282"/>
    <w:rsid w:val="00950907"/>
    <w:rsid w:val="0095110D"/>
    <w:rsid w:val="00951BD2"/>
    <w:rsid w:val="00951C8A"/>
    <w:rsid w:val="00951E0C"/>
    <w:rsid w:val="009527D6"/>
    <w:rsid w:val="00952D73"/>
    <w:rsid w:val="009537AB"/>
    <w:rsid w:val="009540C6"/>
    <w:rsid w:val="00956AB3"/>
    <w:rsid w:val="009603B0"/>
    <w:rsid w:val="00960427"/>
    <w:rsid w:val="00961446"/>
    <w:rsid w:val="00961C7A"/>
    <w:rsid w:val="0096384D"/>
    <w:rsid w:val="00963AE0"/>
    <w:rsid w:val="00964D6A"/>
    <w:rsid w:val="00964DF1"/>
    <w:rsid w:val="00965536"/>
    <w:rsid w:val="00965C23"/>
    <w:rsid w:val="0096600F"/>
    <w:rsid w:val="00972318"/>
    <w:rsid w:val="00972959"/>
    <w:rsid w:val="009753EF"/>
    <w:rsid w:val="00981089"/>
    <w:rsid w:val="009815E7"/>
    <w:rsid w:val="0098575B"/>
    <w:rsid w:val="00985A41"/>
    <w:rsid w:val="00990EBF"/>
    <w:rsid w:val="00997033"/>
    <w:rsid w:val="009A0730"/>
    <w:rsid w:val="009A543F"/>
    <w:rsid w:val="009A5818"/>
    <w:rsid w:val="009A6074"/>
    <w:rsid w:val="009A6CCD"/>
    <w:rsid w:val="009B1C95"/>
    <w:rsid w:val="009B275F"/>
    <w:rsid w:val="009B30C5"/>
    <w:rsid w:val="009B688D"/>
    <w:rsid w:val="009C016D"/>
    <w:rsid w:val="009C30D8"/>
    <w:rsid w:val="009C3FB7"/>
    <w:rsid w:val="009C6E7B"/>
    <w:rsid w:val="009D14AB"/>
    <w:rsid w:val="009D168C"/>
    <w:rsid w:val="009D1C9A"/>
    <w:rsid w:val="009D22E7"/>
    <w:rsid w:val="009D553D"/>
    <w:rsid w:val="009E1990"/>
    <w:rsid w:val="009E2527"/>
    <w:rsid w:val="009E2AD2"/>
    <w:rsid w:val="009E5283"/>
    <w:rsid w:val="009E6685"/>
    <w:rsid w:val="009E6E82"/>
    <w:rsid w:val="009F1AAD"/>
    <w:rsid w:val="009F6D69"/>
    <w:rsid w:val="009F7F64"/>
    <w:rsid w:val="00A05346"/>
    <w:rsid w:val="00A05D85"/>
    <w:rsid w:val="00A070BA"/>
    <w:rsid w:val="00A10074"/>
    <w:rsid w:val="00A101EC"/>
    <w:rsid w:val="00A10BF8"/>
    <w:rsid w:val="00A128A7"/>
    <w:rsid w:val="00A136DF"/>
    <w:rsid w:val="00A15C8C"/>
    <w:rsid w:val="00A21B02"/>
    <w:rsid w:val="00A22F3D"/>
    <w:rsid w:val="00A230D0"/>
    <w:rsid w:val="00A2326A"/>
    <w:rsid w:val="00A2430F"/>
    <w:rsid w:val="00A25FC5"/>
    <w:rsid w:val="00A27676"/>
    <w:rsid w:val="00A3093C"/>
    <w:rsid w:val="00A30C18"/>
    <w:rsid w:val="00A328EA"/>
    <w:rsid w:val="00A3446D"/>
    <w:rsid w:val="00A36AE5"/>
    <w:rsid w:val="00A41DAF"/>
    <w:rsid w:val="00A426BE"/>
    <w:rsid w:val="00A4394E"/>
    <w:rsid w:val="00A4397D"/>
    <w:rsid w:val="00A46E44"/>
    <w:rsid w:val="00A50B33"/>
    <w:rsid w:val="00A51DE9"/>
    <w:rsid w:val="00A5238A"/>
    <w:rsid w:val="00A53017"/>
    <w:rsid w:val="00A546B1"/>
    <w:rsid w:val="00A5490F"/>
    <w:rsid w:val="00A5556E"/>
    <w:rsid w:val="00A55EA3"/>
    <w:rsid w:val="00A57717"/>
    <w:rsid w:val="00A6255B"/>
    <w:rsid w:val="00A637C9"/>
    <w:rsid w:val="00A63B40"/>
    <w:rsid w:val="00A6472F"/>
    <w:rsid w:val="00A66755"/>
    <w:rsid w:val="00A70C55"/>
    <w:rsid w:val="00A73931"/>
    <w:rsid w:val="00A76C34"/>
    <w:rsid w:val="00A774DF"/>
    <w:rsid w:val="00A77D2F"/>
    <w:rsid w:val="00A811F8"/>
    <w:rsid w:val="00A81890"/>
    <w:rsid w:val="00A82385"/>
    <w:rsid w:val="00A828AB"/>
    <w:rsid w:val="00A84330"/>
    <w:rsid w:val="00A876D8"/>
    <w:rsid w:val="00A87B51"/>
    <w:rsid w:val="00A90CC0"/>
    <w:rsid w:val="00A92CB9"/>
    <w:rsid w:val="00A934EC"/>
    <w:rsid w:val="00A96255"/>
    <w:rsid w:val="00A9677D"/>
    <w:rsid w:val="00AA081D"/>
    <w:rsid w:val="00AA1C5E"/>
    <w:rsid w:val="00AA2E3E"/>
    <w:rsid w:val="00AA5DB2"/>
    <w:rsid w:val="00AA6727"/>
    <w:rsid w:val="00AB057B"/>
    <w:rsid w:val="00AB0EF6"/>
    <w:rsid w:val="00AB4BD9"/>
    <w:rsid w:val="00AB4C7A"/>
    <w:rsid w:val="00AB7F01"/>
    <w:rsid w:val="00AC0346"/>
    <w:rsid w:val="00AC0E59"/>
    <w:rsid w:val="00AC2D96"/>
    <w:rsid w:val="00AC535D"/>
    <w:rsid w:val="00AD0D78"/>
    <w:rsid w:val="00AD3847"/>
    <w:rsid w:val="00AD6B4D"/>
    <w:rsid w:val="00AE0FFE"/>
    <w:rsid w:val="00AE16EB"/>
    <w:rsid w:val="00AE34BA"/>
    <w:rsid w:val="00AF2887"/>
    <w:rsid w:val="00AF424C"/>
    <w:rsid w:val="00AF4F9B"/>
    <w:rsid w:val="00AF6A42"/>
    <w:rsid w:val="00B0271F"/>
    <w:rsid w:val="00B02899"/>
    <w:rsid w:val="00B04598"/>
    <w:rsid w:val="00B04679"/>
    <w:rsid w:val="00B10D29"/>
    <w:rsid w:val="00B11579"/>
    <w:rsid w:val="00B1313C"/>
    <w:rsid w:val="00B13ED3"/>
    <w:rsid w:val="00B204FB"/>
    <w:rsid w:val="00B20BCB"/>
    <w:rsid w:val="00B2158F"/>
    <w:rsid w:val="00B22402"/>
    <w:rsid w:val="00B24B60"/>
    <w:rsid w:val="00B262A9"/>
    <w:rsid w:val="00B267B7"/>
    <w:rsid w:val="00B27202"/>
    <w:rsid w:val="00B27716"/>
    <w:rsid w:val="00B3009E"/>
    <w:rsid w:val="00B32E2F"/>
    <w:rsid w:val="00B410F6"/>
    <w:rsid w:val="00B43C4A"/>
    <w:rsid w:val="00B43E61"/>
    <w:rsid w:val="00B44A9D"/>
    <w:rsid w:val="00B463B3"/>
    <w:rsid w:val="00B468E9"/>
    <w:rsid w:val="00B53619"/>
    <w:rsid w:val="00B54F57"/>
    <w:rsid w:val="00B56241"/>
    <w:rsid w:val="00B56A8C"/>
    <w:rsid w:val="00B56C9C"/>
    <w:rsid w:val="00B57970"/>
    <w:rsid w:val="00B60011"/>
    <w:rsid w:val="00B60F4F"/>
    <w:rsid w:val="00B624FD"/>
    <w:rsid w:val="00B62FC5"/>
    <w:rsid w:val="00B65F1B"/>
    <w:rsid w:val="00B708B6"/>
    <w:rsid w:val="00B74E1A"/>
    <w:rsid w:val="00B75B51"/>
    <w:rsid w:val="00B7645C"/>
    <w:rsid w:val="00B80925"/>
    <w:rsid w:val="00B815CE"/>
    <w:rsid w:val="00B838CD"/>
    <w:rsid w:val="00B84304"/>
    <w:rsid w:val="00B8510E"/>
    <w:rsid w:val="00B857B5"/>
    <w:rsid w:val="00B90C39"/>
    <w:rsid w:val="00B9116C"/>
    <w:rsid w:val="00B92B9C"/>
    <w:rsid w:val="00B95E1D"/>
    <w:rsid w:val="00B9657F"/>
    <w:rsid w:val="00B975B8"/>
    <w:rsid w:val="00B97D67"/>
    <w:rsid w:val="00BA06CB"/>
    <w:rsid w:val="00BA1292"/>
    <w:rsid w:val="00BA332D"/>
    <w:rsid w:val="00BA5A87"/>
    <w:rsid w:val="00BA5F26"/>
    <w:rsid w:val="00BB42DB"/>
    <w:rsid w:val="00BB579D"/>
    <w:rsid w:val="00BB60F2"/>
    <w:rsid w:val="00BB6639"/>
    <w:rsid w:val="00BC1206"/>
    <w:rsid w:val="00BC120F"/>
    <w:rsid w:val="00BC1819"/>
    <w:rsid w:val="00BC22EE"/>
    <w:rsid w:val="00BC262D"/>
    <w:rsid w:val="00BC2C68"/>
    <w:rsid w:val="00BC3D33"/>
    <w:rsid w:val="00BC3FCA"/>
    <w:rsid w:val="00BC5BAC"/>
    <w:rsid w:val="00BC7932"/>
    <w:rsid w:val="00BD1272"/>
    <w:rsid w:val="00BD1A4F"/>
    <w:rsid w:val="00BD1EA3"/>
    <w:rsid w:val="00BD3AE9"/>
    <w:rsid w:val="00BD4A48"/>
    <w:rsid w:val="00BD4F65"/>
    <w:rsid w:val="00BD6ABB"/>
    <w:rsid w:val="00BD760F"/>
    <w:rsid w:val="00BE0144"/>
    <w:rsid w:val="00BE20E7"/>
    <w:rsid w:val="00BE21A3"/>
    <w:rsid w:val="00BE3A2F"/>
    <w:rsid w:val="00BE4947"/>
    <w:rsid w:val="00BE59B1"/>
    <w:rsid w:val="00BE5EE7"/>
    <w:rsid w:val="00BE691B"/>
    <w:rsid w:val="00BF01CF"/>
    <w:rsid w:val="00BF3349"/>
    <w:rsid w:val="00BF3F6F"/>
    <w:rsid w:val="00BF4AAD"/>
    <w:rsid w:val="00BF74F0"/>
    <w:rsid w:val="00C00B79"/>
    <w:rsid w:val="00C014E1"/>
    <w:rsid w:val="00C01F54"/>
    <w:rsid w:val="00C07EB9"/>
    <w:rsid w:val="00C107E0"/>
    <w:rsid w:val="00C1089B"/>
    <w:rsid w:val="00C1567D"/>
    <w:rsid w:val="00C171CF"/>
    <w:rsid w:val="00C20461"/>
    <w:rsid w:val="00C21E97"/>
    <w:rsid w:val="00C2226E"/>
    <w:rsid w:val="00C24CEA"/>
    <w:rsid w:val="00C255E0"/>
    <w:rsid w:val="00C30D26"/>
    <w:rsid w:val="00C30E56"/>
    <w:rsid w:val="00C3211E"/>
    <w:rsid w:val="00C33D09"/>
    <w:rsid w:val="00C34D0A"/>
    <w:rsid w:val="00C3668D"/>
    <w:rsid w:val="00C37A3E"/>
    <w:rsid w:val="00C42777"/>
    <w:rsid w:val="00C44632"/>
    <w:rsid w:val="00C50028"/>
    <w:rsid w:val="00C5166C"/>
    <w:rsid w:val="00C52CC2"/>
    <w:rsid w:val="00C53882"/>
    <w:rsid w:val="00C56DAC"/>
    <w:rsid w:val="00C5716D"/>
    <w:rsid w:val="00C5735C"/>
    <w:rsid w:val="00C57CFF"/>
    <w:rsid w:val="00C61413"/>
    <w:rsid w:val="00C6238D"/>
    <w:rsid w:val="00C62D6E"/>
    <w:rsid w:val="00C630C9"/>
    <w:rsid w:val="00C642C3"/>
    <w:rsid w:val="00C64B67"/>
    <w:rsid w:val="00C64DD3"/>
    <w:rsid w:val="00C66309"/>
    <w:rsid w:val="00C67699"/>
    <w:rsid w:val="00C70683"/>
    <w:rsid w:val="00C70D44"/>
    <w:rsid w:val="00C71B8F"/>
    <w:rsid w:val="00C73C9A"/>
    <w:rsid w:val="00C757E0"/>
    <w:rsid w:val="00C80B2F"/>
    <w:rsid w:val="00C81CBC"/>
    <w:rsid w:val="00C81DB8"/>
    <w:rsid w:val="00C847ED"/>
    <w:rsid w:val="00C87AC1"/>
    <w:rsid w:val="00C9096A"/>
    <w:rsid w:val="00C919DB"/>
    <w:rsid w:val="00C9228A"/>
    <w:rsid w:val="00C9265B"/>
    <w:rsid w:val="00C92678"/>
    <w:rsid w:val="00C93B9C"/>
    <w:rsid w:val="00C93E0C"/>
    <w:rsid w:val="00C94726"/>
    <w:rsid w:val="00C9490E"/>
    <w:rsid w:val="00C96B6B"/>
    <w:rsid w:val="00C97674"/>
    <w:rsid w:val="00CA05C6"/>
    <w:rsid w:val="00CA39E2"/>
    <w:rsid w:val="00CA47B3"/>
    <w:rsid w:val="00CA7B5A"/>
    <w:rsid w:val="00CB37C6"/>
    <w:rsid w:val="00CB43D4"/>
    <w:rsid w:val="00CB5DD1"/>
    <w:rsid w:val="00CB7A9C"/>
    <w:rsid w:val="00CB7CC1"/>
    <w:rsid w:val="00CC42DD"/>
    <w:rsid w:val="00CC4714"/>
    <w:rsid w:val="00CC5543"/>
    <w:rsid w:val="00CC5D34"/>
    <w:rsid w:val="00CD0AD0"/>
    <w:rsid w:val="00CD10A1"/>
    <w:rsid w:val="00CD314F"/>
    <w:rsid w:val="00CD3699"/>
    <w:rsid w:val="00CD79FF"/>
    <w:rsid w:val="00CE0526"/>
    <w:rsid w:val="00CE155F"/>
    <w:rsid w:val="00CE7796"/>
    <w:rsid w:val="00CF0D9B"/>
    <w:rsid w:val="00CF2509"/>
    <w:rsid w:val="00CF3FFB"/>
    <w:rsid w:val="00CF46A9"/>
    <w:rsid w:val="00CF5752"/>
    <w:rsid w:val="00CF5C37"/>
    <w:rsid w:val="00CF61AC"/>
    <w:rsid w:val="00CF713C"/>
    <w:rsid w:val="00CF7AD5"/>
    <w:rsid w:val="00D02BE9"/>
    <w:rsid w:val="00D035E9"/>
    <w:rsid w:val="00D04124"/>
    <w:rsid w:val="00D050AB"/>
    <w:rsid w:val="00D057EA"/>
    <w:rsid w:val="00D0619D"/>
    <w:rsid w:val="00D11B33"/>
    <w:rsid w:val="00D12B10"/>
    <w:rsid w:val="00D131BE"/>
    <w:rsid w:val="00D1320B"/>
    <w:rsid w:val="00D15F6C"/>
    <w:rsid w:val="00D15FEC"/>
    <w:rsid w:val="00D171F7"/>
    <w:rsid w:val="00D2022E"/>
    <w:rsid w:val="00D209FD"/>
    <w:rsid w:val="00D20C90"/>
    <w:rsid w:val="00D212CB"/>
    <w:rsid w:val="00D2288E"/>
    <w:rsid w:val="00D22D89"/>
    <w:rsid w:val="00D313CD"/>
    <w:rsid w:val="00D32193"/>
    <w:rsid w:val="00D32902"/>
    <w:rsid w:val="00D3339D"/>
    <w:rsid w:val="00D33840"/>
    <w:rsid w:val="00D3469C"/>
    <w:rsid w:val="00D348C3"/>
    <w:rsid w:val="00D35174"/>
    <w:rsid w:val="00D35E41"/>
    <w:rsid w:val="00D35FF2"/>
    <w:rsid w:val="00D449F2"/>
    <w:rsid w:val="00D44F4D"/>
    <w:rsid w:val="00D50509"/>
    <w:rsid w:val="00D51C42"/>
    <w:rsid w:val="00D51DDD"/>
    <w:rsid w:val="00D525CC"/>
    <w:rsid w:val="00D530E5"/>
    <w:rsid w:val="00D53C6D"/>
    <w:rsid w:val="00D5460F"/>
    <w:rsid w:val="00D54A84"/>
    <w:rsid w:val="00D56B22"/>
    <w:rsid w:val="00D57778"/>
    <w:rsid w:val="00D60056"/>
    <w:rsid w:val="00D63FDE"/>
    <w:rsid w:val="00D6413D"/>
    <w:rsid w:val="00D648EA"/>
    <w:rsid w:val="00D64974"/>
    <w:rsid w:val="00D65BAA"/>
    <w:rsid w:val="00D66469"/>
    <w:rsid w:val="00D66678"/>
    <w:rsid w:val="00D66FCA"/>
    <w:rsid w:val="00D75C34"/>
    <w:rsid w:val="00D80316"/>
    <w:rsid w:val="00D8031B"/>
    <w:rsid w:val="00D8099F"/>
    <w:rsid w:val="00D80D97"/>
    <w:rsid w:val="00D83758"/>
    <w:rsid w:val="00D83CB8"/>
    <w:rsid w:val="00D83EF3"/>
    <w:rsid w:val="00D84676"/>
    <w:rsid w:val="00D84A2F"/>
    <w:rsid w:val="00D85FEA"/>
    <w:rsid w:val="00D8754C"/>
    <w:rsid w:val="00D91CB8"/>
    <w:rsid w:val="00D92006"/>
    <w:rsid w:val="00D92A01"/>
    <w:rsid w:val="00D950CC"/>
    <w:rsid w:val="00D97000"/>
    <w:rsid w:val="00D97F55"/>
    <w:rsid w:val="00DA442B"/>
    <w:rsid w:val="00DA5F6F"/>
    <w:rsid w:val="00DA64C2"/>
    <w:rsid w:val="00DA6D71"/>
    <w:rsid w:val="00DA77DF"/>
    <w:rsid w:val="00DA7F1E"/>
    <w:rsid w:val="00DB3EE7"/>
    <w:rsid w:val="00DB6168"/>
    <w:rsid w:val="00DC0D6C"/>
    <w:rsid w:val="00DC2A0F"/>
    <w:rsid w:val="00DC2AFF"/>
    <w:rsid w:val="00DC3E2A"/>
    <w:rsid w:val="00DC50F1"/>
    <w:rsid w:val="00DD0CBF"/>
    <w:rsid w:val="00DD1790"/>
    <w:rsid w:val="00DD40A9"/>
    <w:rsid w:val="00DD411A"/>
    <w:rsid w:val="00DD55E6"/>
    <w:rsid w:val="00DD5F52"/>
    <w:rsid w:val="00DD7774"/>
    <w:rsid w:val="00DD7D6E"/>
    <w:rsid w:val="00DE2C29"/>
    <w:rsid w:val="00DE32B2"/>
    <w:rsid w:val="00DE3C75"/>
    <w:rsid w:val="00DE5625"/>
    <w:rsid w:val="00DE58D9"/>
    <w:rsid w:val="00DE5B87"/>
    <w:rsid w:val="00DE689A"/>
    <w:rsid w:val="00DE6E17"/>
    <w:rsid w:val="00DF0141"/>
    <w:rsid w:val="00DF0E38"/>
    <w:rsid w:val="00DF1F4D"/>
    <w:rsid w:val="00DF2FB3"/>
    <w:rsid w:val="00DF61F9"/>
    <w:rsid w:val="00DF6B5C"/>
    <w:rsid w:val="00DF760D"/>
    <w:rsid w:val="00E00CF3"/>
    <w:rsid w:val="00E04A38"/>
    <w:rsid w:val="00E056FD"/>
    <w:rsid w:val="00E060DE"/>
    <w:rsid w:val="00E07AF0"/>
    <w:rsid w:val="00E07F1D"/>
    <w:rsid w:val="00E07F5A"/>
    <w:rsid w:val="00E13222"/>
    <w:rsid w:val="00E132BC"/>
    <w:rsid w:val="00E15736"/>
    <w:rsid w:val="00E158DD"/>
    <w:rsid w:val="00E16C08"/>
    <w:rsid w:val="00E17666"/>
    <w:rsid w:val="00E177CD"/>
    <w:rsid w:val="00E21012"/>
    <w:rsid w:val="00E22CFC"/>
    <w:rsid w:val="00E24BA6"/>
    <w:rsid w:val="00E25E47"/>
    <w:rsid w:val="00E25FBE"/>
    <w:rsid w:val="00E27F5C"/>
    <w:rsid w:val="00E3147B"/>
    <w:rsid w:val="00E329CE"/>
    <w:rsid w:val="00E32FBB"/>
    <w:rsid w:val="00E338DA"/>
    <w:rsid w:val="00E34FDF"/>
    <w:rsid w:val="00E36698"/>
    <w:rsid w:val="00E42402"/>
    <w:rsid w:val="00E42DD2"/>
    <w:rsid w:val="00E43499"/>
    <w:rsid w:val="00E43CDD"/>
    <w:rsid w:val="00E45125"/>
    <w:rsid w:val="00E453FB"/>
    <w:rsid w:val="00E45C14"/>
    <w:rsid w:val="00E47294"/>
    <w:rsid w:val="00E51A44"/>
    <w:rsid w:val="00E51E3C"/>
    <w:rsid w:val="00E52656"/>
    <w:rsid w:val="00E539BE"/>
    <w:rsid w:val="00E53B06"/>
    <w:rsid w:val="00E54A93"/>
    <w:rsid w:val="00E55579"/>
    <w:rsid w:val="00E569E8"/>
    <w:rsid w:val="00E57117"/>
    <w:rsid w:val="00E57384"/>
    <w:rsid w:val="00E57901"/>
    <w:rsid w:val="00E601DD"/>
    <w:rsid w:val="00E605AD"/>
    <w:rsid w:val="00E60B87"/>
    <w:rsid w:val="00E63727"/>
    <w:rsid w:val="00E663C5"/>
    <w:rsid w:val="00E66BB8"/>
    <w:rsid w:val="00E720BD"/>
    <w:rsid w:val="00E75969"/>
    <w:rsid w:val="00E75E69"/>
    <w:rsid w:val="00E816DC"/>
    <w:rsid w:val="00E85E34"/>
    <w:rsid w:val="00E90829"/>
    <w:rsid w:val="00E92D56"/>
    <w:rsid w:val="00E92E1C"/>
    <w:rsid w:val="00E933CB"/>
    <w:rsid w:val="00E959A0"/>
    <w:rsid w:val="00E95F93"/>
    <w:rsid w:val="00EA0CC6"/>
    <w:rsid w:val="00EA1F03"/>
    <w:rsid w:val="00EA2286"/>
    <w:rsid w:val="00EB0D87"/>
    <w:rsid w:val="00EB0E93"/>
    <w:rsid w:val="00EB4B4B"/>
    <w:rsid w:val="00EB6704"/>
    <w:rsid w:val="00EC02AD"/>
    <w:rsid w:val="00EC0E44"/>
    <w:rsid w:val="00EC15A4"/>
    <w:rsid w:val="00EC59A7"/>
    <w:rsid w:val="00ED1A11"/>
    <w:rsid w:val="00ED1EBB"/>
    <w:rsid w:val="00ED35F6"/>
    <w:rsid w:val="00ED55EA"/>
    <w:rsid w:val="00ED6C0D"/>
    <w:rsid w:val="00EE049F"/>
    <w:rsid w:val="00EE2015"/>
    <w:rsid w:val="00EE3EE6"/>
    <w:rsid w:val="00EE6229"/>
    <w:rsid w:val="00EE7211"/>
    <w:rsid w:val="00EE7531"/>
    <w:rsid w:val="00EE7A35"/>
    <w:rsid w:val="00EF084C"/>
    <w:rsid w:val="00EF0B37"/>
    <w:rsid w:val="00EF11C1"/>
    <w:rsid w:val="00EF2640"/>
    <w:rsid w:val="00EF571B"/>
    <w:rsid w:val="00EF7D15"/>
    <w:rsid w:val="00F01A46"/>
    <w:rsid w:val="00F10C41"/>
    <w:rsid w:val="00F110C4"/>
    <w:rsid w:val="00F12B63"/>
    <w:rsid w:val="00F130F8"/>
    <w:rsid w:val="00F16AA8"/>
    <w:rsid w:val="00F16C9B"/>
    <w:rsid w:val="00F218A1"/>
    <w:rsid w:val="00F21A30"/>
    <w:rsid w:val="00F22325"/>
    <w:rsid w:val="00F22470"/>
    <w:rsid w:val="00F232D2"/>
    <w:rsid w:val="00F23C83"/>
    <w:rsid w:val="00F2529B"/>
    <w:rsid w:val="00F276BD"/>
    <w:rsid w:val="00F30B14"/>
    <w:rsid w:val="00F30E08"/>
    <w:rsid w:val="00F325C3"/>
    <w:rsid w:val="00F34FD2"/>
    <w:rsid w:val="00F37375"/>
    <w:rsid w:val="00F40596"/>
    <w:rsid w:val="00F43BFB"/>
    <w:rsid w:val="00F45E3C"/>
    <w:rsid w:val="00F46C25"/>
    <w:rsid w:val="00F47617"/>
    <w:rsid w:val="00F50640"/>
    <w:rsid w:val="00F5138E"/>
    <w:rsid w:val="00F526F9"/>
    <w:rsid w:val="00F54A5D"/>
    <w:rsid w:val="00F54EC6"/>
    <w:rsid w:val="00F577F9"/>
    <w:rsid w:val="00F62F1C"/>
    <w:rsid w:val="00F6435F"/>
    <w:rsid w:val="00F64CF9"/>
    <w:rsid w:val="00F6623B"/>
    <w:rsid w:val="00F70346"/>
    <w:rsid w:val="00F72607"/>
    <w:rsid w:val="00F75F1E"/>
    <w:rsid w:val="00F81057"/>
    <w:rsid w:val="00F8243C"/>
    <w:rsid w:val="00F83193"/>
    <w:rsid w:val="00F84B8D"/>
    <w:rsid w:val="00F86CCD"/>
    <w:rsid w:val="00F9012E"/>
    <w:rsid w:val="00F905B6"/>
    <w:rsid w:val="00F938D8"/>
    <w:rsid w:val="00F938DC"/>
    <w:rsid w:val="00F948BF"/>
    <w:rsid w:val="00F95B1C"/>
    <w:rsid w:val="00F96181"/>
    <w:rsid w:val="00F96492"/>
    <w:rsid w:val="00F96AF5"/>
    <w:rsid w:val="00F97B4E"/>
    <w:rsid w:val="00FA1794"/>
    <w:rsid w:val="00FA20D1"/>
    <w:rsid w:val="00FA3EB4"/>
    <w:rsid w:val="00FA5E15"/>
    <w:rsid w:val="00FA619B"/>
    <w:rsid w:val="00FA6339"/>
    <w:rsid w:val="00FB07B8"/>
    <w:rsid w:val="00FB2282"/>
    <w:rsid w:val="00FB3B94"/>
    <w:rsid w:val="00FB3F0A"/>
    <w:rsid w:val="00FB4514"/>
    <w:rsid w:val="00FB68E3"/>
    <w:rsid w:val="00FB6B61"/>
    <w:rsid w:val="00FB71B8"/>
    <w:rsid w:val="00FC00E1"/>
    <w:rsid w:val="00FC2749"/>
    <w:rsid w:val="00FC2DB8"/>
    <w:rsid w:val="00FC4B22"/>
    <w:rsid w:val="00FC79BD"/>
    <w:rsid w:val="00FC7C96"/>
    <w:rsid w:val="00FD1B09"/>
    <w:rsid w:val="00FD1B1D"/>
    <w:rsid w:val="00FD1FA2"/>
    <w:rsid w:val="00FD3560"/>
    <w:rsid w:val="00FD564D"/>
    <w:rsid w:val="00FD5BD9"/>
    <w:rsid w:val="00FD69DA"/>
    <w:rsid w:val="00FD7CC6"/>
    <w:rsid w:val="00FE0728"/>
    <w:rsid w:val="00FE39A1"/>
    <w:rsid w:val="00FF033E"/>
    <w:rsid w:val="00FF30D5"/>
    <w:rsid w:val="00FF3C5B"/>
    <w:rsid w:val="00FF5ECE"/>
    <w:rsid w:val="00FF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7E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4A37E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4A37E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4A37E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4A37E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4A37E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7E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A37E4"/>
    <w:rPr>
      <w:rFonts w:ascii="Arial Black" w:hAnsi="Arial Black"/>
      <w:sz w:val="28"/>
    </w:rPr>
  </w:style>
  <w:style w:type="character" w:customStyle="1" w:styleId="Heading4Char">
    <w:name w:val="Heading 4 Char"/>
    <w:basedOn w:val="DefaultParagraphFont"/>
    <w:link w:val="Heading4"/>
    <w:rsid w:val="004A37E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4A37E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4A37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7E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4A37E4"/>
    <w:pPr>
      <w:tabs>
        <w:tab w:val="right" w:leader="dot" w:pos="10786"/>
      </w:tabs>
      <w:spacing w:before="80" w:after="0"/>
      <w:ind w:left="144"/>
    </w:pPr>
    <w:rPr>
      <w:b/>
    </w:rPr>
  </w:style>
  <w:style w:type="paragraph" w:styleId="TOC2">
    <w:name w:val="toc 2"/>
    <w:basedOn w:val="Normal"/>
    <w:next w:val="Normal"/>
    <w:autoRedefine/>
    <w:uiPriority w:val="39"/>
    <w:unhideWhenUsed/>
    <w:rsid w:val="004A37E4"/>
    <w:pPr>
      <w:tabs>
        <w:tab w:val="right" w:leader="dot" w:pos="10790"/>
      </w:tabs>
      <w:spacing w:before="40" w:after="40"/>
      <w:ind w:left="288"/>
    </w:pPr>
    <w:rPr>
      <w:sz w:val="18"/>
    </w:rPr>
  </w:style>
  <w:style w:type="character" w:styleId="Hyperlink">
    <w:name w:val="Hyperlink"/>
    <w:basedOn w:val="DefaultParagraphFont"/>
    <w:uiPriority w:val="99"/>
    <w:unhideWhenUsed/>
    <w:rsid w:val="004A37E4"/>
    <w:rPr>
      <w:color w:val="0000FF" w:themeColor="hyperlink"/>
      <w:u w:val="single"/>
    </w:rPr>
  </w:style>
  <w:style w:type="character" w:styleId="BookTitle">
    <w:name w:val="Book Title"/>
    <w:basedOn w:val="DefaultParagraphFont"/>
    <w:uiPriority w:val="33"/>
    <w:rsid w:val="004A37E4"/>
    <w:rPr>
      <w:b/>
      <w:bCs/>
      <w:smallCaps/>
      <w:spacing w:val="5"/>
      <w:sz w:val="48"/>
    </w:rPr>
  </w:style>
  <w:style w:type="paragraph" w:styleId="Title">
    <w:name w:val="Title"/>
    <w:basedOn w:val="Normal"/>
    <w:next w:val="Normal"/>
    <w:link w:val="TitleChar"/>
    <w:uiPriority w:val="10"/>
    <w:unhideWhenUsed/>
    <w:rsid w:val="004A37E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4A37E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4A37E4"/>
    <w:pPr>
      <w:spacing w:after="0" w:line="240" w:lineRule="auto"/>
    </w:pPr>
    <w:rPr>
      <w:rFonts w:eastAsiaTheme="minorEastAsia"/>
    </w:rPr>
  </w:style>
  <w:style w:type="character" w:customStyle="1" w:styleId="NoSpacingChar">
    <w:name w:val="No Spacing Char"/>
    <w:basedOn w:val="DefaultParagraphFont"/>
    <w:link w:val="NoSpacing"/>
    <w:uiPriority w:val="4"/>
    <w:rsid w:val="004A37E4"/>
    <w:rPr>
      <w:rFonts w:eastAsiaTheme="minorEastAsia"/>
    </w:rPr>
  </w:style>
  <w:style w:type="paragraph" w:styleId="Header">
    <w:name w:val="header"/>
    <w:basedOn w:val="Normal"/>
    <w:link w:val="HeaderChar"/>
    <w:uiPriority w:val="99"/>
    <w:unhideWhenUsed/>
    <w:rsid w:val="004A37E4"/>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4A37E4"/>
    <w:rPr>
      <w:rFonts w:ascii="Arial" w:hAnsi="Arial"/>
      <w:color w:val="292929"/>
      <w:sz w:val="16"/>
    </w:rPr>
  </w:style>
  <w:style w:type="paragraph" w:styleId="Footer">
    <w:name w:val="footer"/>
    <w:basedOn w:val="Normal"/>
    <w:link w:val="FooterChar"/>
    <w:uiPriority w:val="99"/>
    <w:unhideWhenUsed/>
    <w:rsid w:val="004A37E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4A37E4"/>
    <w:rPr>
      <w:rFonts w:ascii="Arial" w:hAnsi="Arial"/>
      <w:color w:val="292929"/>
      <w:sz w:val="16"/>
    </w:rPr>
  </w:style>
  <w:style w:type="paragraph" w:styleId="ListParagraph">
    <w:name w:val="List Paragraph"/>
    <w:basedOn w:val="Normal"/>
    <w:next w:val="Normal"/>
    <w:uiPriority w:val="34"/>
    <w:rsid w:val="004A37E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4A37E4"/>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4A37E4"/>
    <w:rPr>
      <w:rFonts w:ascii="Lucida Console" w:hAnsi="Lucida Console" w:cs="Courier New"/>
      <w:b/>
      <w:spacing w:val="-6"/>
      <w:sz w:val="18"/>
    </w:rPr>
  </w:style>
  <w:style w:type="paragraph" w:customStyle="1" w:styleId="NumberedBullet">
    <w:name w:val="Numbered Bullet"/>
    <w:basedOn w:val="ListParagraph"/>
    <w:uiPriority w:val="5"/>
    <w:unhideWhenUsed/>
    <w:rsid w:val="004A37E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4A37E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4A37E4"/>
    <w:pPr>
      <w:spacing w:before="0" w:after="0"/>
    </w:pPr>
    <w:rPr>
      <w:szCs w:val="20"/>
    </w:rPr>
  </w:style>
  <w:style w:type="character" w:customStyle="1" w:styleId="FootnoteTextChar">
    <w:name w:val="Footnote Text Char"/>
    <w:basedOn w:val="DefaultParagraphFont"/>
    <w:link w:val="FootnoteText"/>
    <w:uiPriority w:val="99"/>
    <w:semiHidden/>
    <w:rsid w:val="004A37E4"/>
    <w:rPr>
      <w:rFonts w:ascii="Arial" w:hAnsi="Arial"/>
      <w:color w:val="262626" w:themeColor="text1" w:themeTint="D9"/>
      <w:sz w:val="20"/>
      <w:szCs w:val="20"/>
    </w:rPr>
  </w:style>
  <w:style w:type="table" w:styleId="LightShading-Accent4">
    <w:name w:val="Light Shading Accent 4"/>
    <w:basedOn w:val="TableNormal"/>
    <w:uiPriority w:val="60"/>
    <w:rsid w:val="004A37E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4A37E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4A37E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4A37E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4A37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A37E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4A37E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4A37E4"/>
    <w:pPr>
      <w:tabs>
        <w:tab w:val="num" w:pos="360"/>
      </w:tabs>
      <w:ind w:left="360" w:hanging="360"/>
      <w:contextualSpacing/>
    </w:pPr>
  </w:style>
  <w:style w:type="character" w:customStyle="1" w:styleId="InLineUrl">
    <w:name w:val="InLineUrl"/>
    <w:basedOn w:val="DefaultParagraphFont"/>
    <w:qFormat/>
    <w:rsid w:val="004A37E4"/>
    <w:rPr>
      <w:rFonts w:ascii="Arial" w:hAnsi="Arial"/>
      <w:b/>
      <w:sz w:val="18"/>
    </w:rPr>
  </w:style>
  <w:style w:type="paragraph" w:customStyle="1" w:styleId="LabStepNumbered">
    <w:name w:val="Lab Step Numbered"/>
    <w:link w:val="LabStepNumberedChar"/>
    <w:qFormat/>
    <w:rsid w:val="004A37E4"/>
    <w:pPr>
      <w:numPr>
        <w:numId w:val="1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4A37E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A37E4"/>
    <w:pPr>
      <w:numPr>
        <w:ilvl w:val="1"/>
      </w:numPr>
    </w:pPr>
  </w:style>
  <w:style w:type="paragraph" w:customStyle="1" w:styleId="LabStepLevel2NoBullet">
    <w:name w:val="Lab Step Level 2 No Bullet"/>
    <w:basedOn w:val="LabStepNumberedLevel2"/>
    <w:uiPriority w:val="3"/>
    <w:qFormat/>
    <w:rsid w:val="004A37E4"/>
    <w:pPr>
      <w:numPr>
        <w:numId w:val="0"/>
      </w:numPr>
      <w:spacing w:before="40"/>
      <w:ind w:left="720"/>
    </w:pPr>
  </w:style>
  <w:style w:type="character" w:customStyle="1" w:styleId="LabStepScreenshotFrame">
    <w:name w:val="Lab Step Screenshot Frame"/>
    <w:basedOn w:val="DefaultParagraphFont"/>
    <w:uiPriority w:val="1"/>
    <w:qFormat/>
    <w:rsid w:val="004A37E4"/>
    <w:rPr>
      <w:noProof/>
      <w:bdr w:val="single" w:sz="2" w:space="0" w:color="DDDDDD"/>
    </w:rPr>
  </w:style>
  <w:style w:type="paragraph" w:customStyle="1" w:styleId="LabExerciseCallout">
    <w:name w:val="Lab Exercise Callout"/>
    <w:basedOn w:val="LabExerciseLeadIn"/>
    <w:qFormat/>
    <w:rsid w:val="004A37E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4A37E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4A37E4"/>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4A37E4"/>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A37E4"/>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4A37E4"/>
    <w:rPr>
      <w:rFonts w:ascii="Arial" w:hAnsi="Arial"/>
      <w:b/>
      <w:iCs/>
      <w:sz w:val="16"/>
    </w:rPr>
  </w:style>
  <w:style w:type="character" w:customStyle="1" w:styleId="InlindeCode">
    <w:name w:val="InlindeCode"/>
    <w:basedOn w:val="DefaultParagraphFont"/>
    <w:qFormat/>
    <w:rsid w:val="004A37E4"/>
    <w:rPr>
      <w:rFonts w:ascii="Lucida Console" w:hAnsi="Lucida Console"/>
      <w:b/>
      <w:sz w:val="16"/>
    </w:rPr>
  </w:style>
  <w:style w:type="table" w:customStyle="1" w:styleId="LabStepTable">
    <w:name w:val="Lab Step Table"/>
    <w:basedOn w:val="TableGrid"/>
    <w:uiPriority w:val="99"/>
    <w:rsid w:val="004A37E4"/>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4A37E4"/>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4A37E4"/>
    <w:pPr>
      <w:ind w:left="792"/>
    </w:pPr>
  </w:style>
  <w:style w:type="paragraph" w:customStyle="1" w:styleId="LabStepScreenshotLevel2">
    <w:name w:val="Lab Step Screenshot Level 2"/>
    <w:basedOn w:val="LabStepScreenshot"/>
    <w:uiPriority w:val="2"/>
    <w:qFormat/>
    <w:rsid w:val="004A37E4"/>
    <w:pPr>
      <w:ind w:left="720"/>
    </w:pPr>
    <w:rPr>
      <w:noProof/>
    </w:rPr>
  </w:style>
  <w:style w:type="paragraph" w:styleId="TOCHeading">
    <w:name w:val="TOC Heading"/>
    <w:basedOn w:val="Heading1"/>
    <w:next w:val="Normal"/>
    <w:uiPriority w:val="39"/>
    <w:semiHidden/>
    <w:unhideWhenUsed/>
    <w:qFormat/>
    <w:rsid w:val="004A37E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4A37E4"/>
    <w:pPr>
      <w:numPr>
        <w:numId w:val="2"/>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4A37E4"/>
    <w:rPr>
      <w:sz w:val="16"/>
      <w:szCs w:val="16"/>
    </w:rPr>
  </w:style>
  <w:style w:type="paragraph" w:styleId="CommentText">
    <w:name w:val="annotation text"/>
    <w:basedOn w:val="Normal"/>
    <w:link w:val="CommentTextChar"/>
    <w:uiPriority w:val="99"/>
    <w:semiHidden/>
    <w:unhideWhenUsed/>
    <w:rsid w:val="004A37E4"/>
    <w:rPr>
      <w:szCs w:val="20"/>
    </w:rPr>
  </w:style>
  <w:style w:type="character" w:customStyle="1" w:styleId="CommentTextChar">
    <w:name w:val="Comment Text Char"/>
    <w:basedOn w:val="DefaultParagraphFont"/>
    <w:link w:val="CommentText"/>
    <w:uiPriority w:val="99"/>
    <w:semiHidden/>
    <w:rsid w:val="004A37E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4A37E4"/>
    <w:rPr>
      <w:b/>
      <w:bCs/>
    </w:rPr>
  </w:style>
  <w:style w:type="character" w:customStyle="1" w:styleId="CommentSubjectChar">
    <w:name w:val="Comment Subject Char"/>
    <w:basedOn w:val="CommentTextChar"/>
    <w:link w:val="CommentSubject"/>
    <w:uiPriority w:val="99"/>
    <w:semiHidden/>
    <w:rsid w:val="004A37E4"/>
    <w:rPr>
      <w:rFonts w:ascii="Arial" w:hAnsi="Arial"/>
      <w:b/>
      <w:bCs/>
      <w:color w:val="262626" w:themeColor="text1" w:themeTint="D9"/>
      <w:sz w:val="20"/>
      <w:szCs w:val="20"/>
    </w:rPr>
  </w:style>
  <w:style w:type="character" w:styleId="Strong">
    <w:name w:val="Strong"/>
    <w:basedOn w:val="DefaultParagraphFont"/>
    <w:uiPriority w:val="23"/>
    <w:rsid w:val="004A37E4"/>
    <w:rPr>
      <w:b/>
      <w:bCs/>
    </w:rPr>
  </w:style>
  <w:style w:type="paragraph" w:styleId="NormalWeb">
    <w:name w:val="Normal (Web)"/>
    <w:basedOn w:val="Normal"/>
    <w:uiPriority w:val="99"/>
    <w:semiHidden/>
    <w:unhideWhenUsed/>
    <w:rsid w:val="004A37E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4A37E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4A37E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4A37E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4A37E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4A37E4"/>
    <w:pPr>
      <w:spacing w:before="240"/>
      <w:ind w:left="720" w:right="720"/>
    </w:pPr>
    <w:rPr>
      <w:color w:val="1C1C1C"/>
    </w:rPr>
  </w:style>
  <w:style w:type="paragraph" w:customStyle="1" w:styleId="SlidesNotes">
    <w:name w:val="Slides Notes"/>
    <w:basedOn w:val="Normal"/>
    <w:uiPriority w:val="4"/>
    <w:rsid w:val="004A37E4"/>
    <w:pPr>
      <w:spacing w:before="240"/>
    </w:pPr>
  </w:style>
  <w:style w:type="paragraph" w:customStyle="1" w:styleId="LegalHeader">
    <w:name w:val="Legal Header"/>
    <w:basedOn w:val="Normal"/>
    <w:uiPriority w:val="3"/>
    <w:rsid w:val="004A37E4"/>
    <w:pPr>
      <w:spacing w:before="600"/>
    </w:pPr>
    <w:rPr>
      <w:b/>
      <w:color w:val="auto"/>
      <w:u w:val="single"/>
    </w:rPr>
  </w:style>
  <w:style w:type="paragraph" w:customStyle="1" w:styleId="LegalBody">
    <w:name w:val="Legal Body"/>
    <w:basedOn w:val="Normal"/>
    <w:uiPriority w:val="3"/>
    <w:rsid w:val="004A37E4"/>
    <w:rPr>
      <w:sz w:val="18"/>
    </w:rPr>
  </w:style>
  <w:style w:type="paragraph" w:customStyle="1" w:styleId="CourseInfo">
    <w:name w:val="Course Info"/>
    <w:basedOn w:val="Normal"/>
    <w:uiPriority w:val="4"/>
    <w:rsid w:val="004A37E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4A37E4"/>
    <w:rPr>
      <w:rFonts w:ascii="Arial" w:hAnsi="Arial"/>
      <w:color w:val="262626" w:themeColor="text1" w:themeTint="D9"/>
      <w:sz w:val="18"/>
    </w:rPr>
  </w:style>
  <w:style w:type="paragraph" w:customStyle="1" w:styleId="Strong1">
    <w:name w:val="Strong1"/>
    <w:basedOn w:val="LabStepNumbered"/>
    <w:link w:val="strongChar"/>
    <w:uiPriority w:val="5"/>
    <w:rsid w:val="004A37E4"/>
    <w:pPr>
      <w:numPr>
        <w:numId w:val="0"/>
      </w:numPr>
      <w:ind w:left="757" w:hanging="360"/>
    </w:pPr>
    <w:rPr>
      <w:b/>
    </w:rPr>
  </w:style>
  <w:style w:type="character" w:customStyle="1" w:styleId="strongChar">
    <w:name w:val="strong Char"/>
    <w:basedOn w:val="LabStepNumberedChar"/>
    <w:link w:val="Strong1"/>
    <w:uiPriority w:val="5"/>
    <w:rsid w:val="004A37E4"/>
    <w:rPr>
      <w:rFonts w:ascii="Arial" w:hAnsi="Arial"/>
      <w:b/>
      <w:color w:val="262626" w:themeColor="text1" w:themeTint="D9"/>
      <w:sz w:val="18"/>
    </w:rPr>
  </w:style>
  <w:style w:type="paragraph" w:customStyle="1" w:styleId="CourseCode">
    <w:name w:val="Course Code"/>
    <w:basedOn w:val="Normal"/>
    <w:uiPriority w:val="4"/>
    <w:rsid w:val="004A37E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4A37E4"/>
    <w:pPr>
      <w:tabs>
        <w:tab w:val="right" w:leader="dot" w:pos="10790"/>
      </w:tabs>
      <w:spacing w:before="40" w:after="0"/>
      <w:ind w:left="432"/>
    </w:pPr>
    <w:rPr>
      <w:sz w:val="16"/>
    </w:rPr>
  </w:style>
  <w:style w:type="numbering" w:customStyle="1" w:styleId="LabStepsTemplate">
    <w:name w:val="LabStepsTemplate"/>
    <w:uiPriority w:val="99"/>
    <w:rsid w:val="004A37E4"/>
    <w:pPr>
      <w:numPr>
        <w:numId w:val="1"/>
      </w:numPr>
    </w:pPr>
  </w:style>
  <w:style w:type="paragraph" w:customStyle="1" w:styleId="ModuleDescription">
    <w:name w:val="Module Description"/>
    <w:basedOn w:val="Normal"/>
    <w:uiPriority w:val="4"/>
    <w:rsid w:val="004A37E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4A37E4"/>
    <w:pPr>
      <w:jc w:val="center"/>
    </w:pPr>
  </w:style>
  <w:style w:type="paragraph" w:customStyle="1" w:styleId="TopicsCoveredItem">
    <w:name w:val="Topics Covered Item"/>
    <w:basedOn w:val="Normal"/>
    <w:uiPriority w:val="4"/>
    <w:rsid w:val="004A37E4"/>
    <w:pPr>
      <w:numPr>
        <w:numId w:val="5"/>
      </w:numPr>
      <w:spacing w:before="0" w:after="0"/>
      <w:contextualSpacing/>
    </w:pPr>
  </w:style>
  <w:style w:type="paragraph" w:customStyle="1" w:styleId="ModuleIntroHeader">
    <w:name w:val="Module Intro Header"/>
    <w:basedOn w:val="Normal"/>
    <w:uiPriority w:val="4"/>
    <w:rsid w:val="004A37E4"/>
    <w:pPr>
      <w:pBdr>
        <w:bottom w:val="single" w:sz="8" w:space="1" w:color="auto"/>
      </w:pBdr>
      <w:spacing w:before="360"/>
      <w:ind w:left="288"/>
    </w:pPr>
    <w:rPr>
      <w:b/>
      <w:sz w:val="24"/>
    </w:rPr>
  </w:style>
  <w:style w:type="paragraph" w:customStyle="1" w:styleId="ModuleAgendaItem">
    <w:name w:val="Module Agenda Item"/>
    <w:basedOn w:val="Normal"/>
    <w:uiPriority w:val="4"/>
    <w:rsid w:val="004A37E4"/>
    <w:pPr>
      <w:spacing w:before="0" w:after="0"/>
      <w:ind w:left="360" w:hanging="360"/>
      <w:contextualSpacing/>
    </w:pPr>
    <w:rPr>
      <w:sz w:val="24"/>
    </w:rPr>
  </w:style>
  <w:style w:type="paragraph" w:customStyle="1" w:styleId="LabStepNumberedLevel3">
    <w:name w:val="Lab Step Numbered Level 3"/>
    <w:basedOn w:val="LabStepNumberedLevel2"/>
    <w:qFormat/>
    <w:rsid w:val="004A37E4"/>
    <w:pPr>
      <w:numPr>
        <w:ilvl w:val="2"/>
      </w:numPr>
      <w:tabs>
        <w:tab w:val="left" w:pos="994"/>
      </w:tabs>
    </w:pPr>
  </w:style>
  <w:style w:type="paragraph" w:customStyle="1" w:styleId="LabStepNumberedLevel4">
    <w:name w:val="Lab Step Numbered Level 4"/>
    <w:basedOn w:val="LabStepNumberedLevel3"/>
    <w:qFormat/>
    <w:rsid w:val="004A37E4"/>
    <w:pPr>
      <w:numPr>
        <w:ilvl w:val="3"/>
      </w:numPr>
      <w:tabs>
        <w:tab w:val="clear" w:pos="994"/>
        <w:tab w:val="left" w:pos="1627"/>
      </w:tabs>
    </w:pPr>
  </w:style>
  <w:style w:type="paragraph" w:customStyle="1" w:styleId="LabExerciseLeadIn">
    <w:name w:val="Lab Exercise Lead In"/>
    <w:basedOn w:val="Normal"/>
    <w:qFormat/>
    <w:rsid w:val="004A37E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
    <w:name w:val="Lab Exercise"/>
    <w:basedOn w:val="Normal"/>
    <w:next w:val="Normal"/>
    <w:link w:val="LabExerciseChar"/>
    <w:qFormat/>
    <w:rsid w:val="00F30B14"/>
    <w:pPr>
      <w:spacing w:before="0" w:after="200" w:line="276" w:lineRule="auto"/>
    </w:pPr>
    <w:rPr>
      <w:b/>
    </w:rPr>
  </w:style>
  <w:style w:type="character" w:styleId="FollowedHyperlink">
    <w:name w:val="FollowedHyperlink"/>
    <w:basedOn w:val="DefaultParagraphFont"/>
    <w:uiPriority w:val="99"/>
    <w:semiHidden/>
    <w:unhideWhenUsed/>
    <w:rsid w:val="00F30B14"/>
    <w:rPr>
      <w:color w:val="800080" w:themeColor="followedHyperlink"/>
      <w:u w:val="single"/>
    </w:rPr>
  </w:style>
  <w:style w:type="paragraph" w:customStyle="1" w:styleId="LabExerciseText">
    <w:name w:val="Lab Exercise Text"/>
    <w:basedOn w:val="Normal"/>
    <w:qFormat/>
    <w:rsid w:val="00F30B1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tepTableText">
    <w:name w:val="Lab Step Table Text"/>
    <w:basedOn w:val="Normal"/>
    <w:qFormat/>
    <w:rsid w:val="00F30B14"/>
    <w:pPr>
      <w:tabs>
        <w:tab w:val="left" w:pos="288"/>
        <w:tab w:val="left" w:pos="576"/>
      </w:tabs>
      <w:spacing w:before="0" w:after="0"/>
    </w:pPr>
    <w:rPr>
      <w:sz w:val="14"/>
    </w:rPr>
  </w:style>
  <w:style w:type="paragraph" w:customStyle="1" w:styleId="LabStepTableTextHeader">
    <w:name w:val="Lab Step Table Text Header"/>
    <w:basedOn w:val="LabStepTableText"/>
    <w:next w:val="LabStepTableText"/>
    <w:qFormat/>
    <w:rsid w:val="00F30B14"/>
    <w:rPr>
      <w:b/>
    </w:rPr>
  </w:style>
  <w:style w:type="paragraph" w:customStyle="1" w:styleId="LabStepTableParagraph">
    <w:name w:val="Lab Step Table Paragraph"/>
    <w:basedOn w:val="LabStepNumbered"/>
    <w:qFormat/>
    <w:rsid w:val="00F30B14"/>
    <w:pPr>
      <w:numPr>
        <w:numId w:val="0"/>
      </w:numPr>
    </w:pPr>
    <w:rPr>
      <w:sz w:val="20"/>
    </w:rPr>
  </w:style>
  <w:style w:type="paragraph" w:customStyle="1" w:styleId="LabExerciseItem">
    <w:name w:val="Lab Exercise Item"/>
    <w:basedOn w:val="Normal"/>
    <w:next w:val="Normal"/>
    <w:uiPriority w:val="4"/>
    <w:qFormat/>
    <w:rsid w:val="004A37E4"/>
    <w:pPr>
      <w:spacing w:before="0" w:after="0"/>
      <w:ind w:left="360" w:hanging="360"/>
    </w:pPr>
  </w:style>
  <w:style w:type="paragraph" w:customStyle="1" w:styleId="ppFigureNumber">
    <w:name w:val="pp Figure Number"/>
    <w:basedOn w:val="Normal"/>
    <w:next w:val="Normal"/>
    <w:rsid w:val="00F30B14"/>
    <w:pPr>
      <w:numPr>
        <w:ilvl w:val="1"/>
        <w:numId w:val="6"/>
      </w:numPr>
      <w:spacing w:before="0" w:after="0" w:line="276" w:lineRule="auto"/>
      <w:ind w:left="0"/>
    </w:pPr>
    <w:rPr>
      <w:rFonts w:asciiTheme="minorHAnsi" w:eastAsiaTheme="minorEastAsia" w:hAnsiTheme="minorHAnsi"/>
      <w:b/>
      <w:sz w:val="22"/>
      <w:lang w:bidi="en-US"/>
    </w:rPr>
  </w:style>
  <w:style w:type="paragraph" w:customStyle="1" w:styleId="ppFigureNumberIndent">
    <w:name w:val="pp Figure Number Indent"/>
    <w:basedOn w:val="ppFigureNumber"/>
    <w:next w:val="Normal"/>
    <w:rsid w:val="00F30B14"/>
    <w:pPr>
      <w:numPr>
        <w:ilvl w:val="2"/>
      </w:numPr>
      <w:ind w:left="720"/>
    </w:pPr>
  </w:style>
  <w:style w:type="paragraph" w:customStyle="1" w:styleId="ppFigureNumberIndent2">
    <w:name w:val="pp Figure Number Indent 2"/>
    <w:basedOn w:val="ppFigureNumberIndent"/>
    <w:next w:val="Normal"/>
    <w:rsid w:val="00F30B14"/>
    <w:pPr>
      <w:numPr>
        <w:ilvl w:val="3"/>
      </w:numPr>
      <w:ind w:left="1440"/>
    </w:pPr>
  </w:style>
  <w:style w:type="paragraph" w:customStyle="1" w:styleId="ppFigureNumberIndent3">
    <w:name w:val="pp Figure Number Indent 3"/>
    <w:basedOn w:val="ppFigureNumberIndent2"/>
    <w:qFormat/>
    <w:rsid w:val="00F30B14"/>
    <w:pPr>
      <w:numPr>
        <w:ilvl w:val="4"/>
      </w:numPr>
      <w:ind w:left="2160" w:firstLine="0"/>
    </w:pPr>
  </w:style>
  <w:style w:type="paragraph" w:customStyle="1" w:styleId="ppNumberList">
    <w:name w:val="pp Number List"/>
    <w:basedOn w:val="Normal"/>
    <w:rsid w:val="00F30B14"/>
    <w:pPr>
      <w:numPr>
        <w:ilvl w:val="1"/>
        <w:numId w:val="7"/>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F30B1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F30B1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F30B14"/>
    <w:pPr>
      <w:numPr>
        <w:ilvl w:val="3"/>
      </w:numPr>
      <w:ind w:left="2115" w:hanging="357"/>
    </w:pPr>
  </w:style>
  <w:style w:type="paragraph" w:styleId="Revision">
    <w:name w:val="Revision"/>
    <w:hidden/>
    <w:uiPriority w:val="99"/>
    <w:semiHidden/>
    <w:rsid w:val="00E85E34"/>
    <w:pPr>
      <w:spacing w:after="0" w:line="240" w:lineRule="auto"/>
    </w:pPr>
    <w:rPr>
      <w:rFonts w:ascii="Arial" w:hAnsi="Arial"/>
      <w:color w:val="262626" w:themeColor="text1" w:themeTint="D9"/>
      <w:sz w:val="20"/>
    </w:rPr>
  </w:style>
  <w:style w:type="paragraph" w:customStyle="1" w:styleId="LabStepLevel2Numbered">
    <w:name w:val="Lab Step Level 2 Numbered"/>
    <w:basedOn w:val="Normal"/>
    <w:qFormat/>
    <w:rsid w:val="00E43CDD"/>
    <w:pPr>
      <w:spacing w:before="80" w:after="40"/>
      <w:ind w:left="1080" w:hanging="360"/>
    </w:pPr>
    <w:rPr>
      <w:rFonts w:ascii="Verdana" w:hAnsi="Verdana"/>
      <w:color w:val="auto"/>
      <w:sz w:val="16"/>
    </w:rPr>
  </w:style>
  <w:style w:type="paragraph" w:customStyle="1" w:styleId="LabExerciseBold">
    <w:name w:val="Lab Exercise Bold"/>
    <w:basedOn w:val="LabExercise"/>
    <w:link w:val="LabExerciseBoldChar"/>
    <w:qFormat/>
    <w:rsid w:val="000F42D6"/>
    <w:pPr>
      <w:numPr>
        <w:numId w:val="8"/>
      </w:numPr>
      <w:spacing w:before="360" w:after="120"/>
    </w:pPr>
  </w:style>
  <w:style w:type="character" w:customStyle="1" w:styleId="LabExerciseChar">
    <w:name w:val="Lab Exercise Char"/>
    <w:basedOn w:val="DefaultParagraphFont"/>
    <w:link w:val="LabExercise"/>
    <w:rsid w:val="00445520"/>
    <w:rPr>
      <w:rFonts w:ascii="Arial" w:hAnsi="Arial"/>
      <w:b/>
      <w:color w:val="262626" w:themeColor="text1" w:themeTint="D9"/>
      <w:sz w:val="20"/>
    </w:rPr>
  </w:style>
  <w:style w:type="character" w:customStyle="1" w:styleId="LabExerciseBoldChar">
    <w:name w:val="Lab Exercise Bold Char"/>
    <w:basedOn w:val="LabExerciseChar"/>
    <w:link w:val="LabExerciseBold"/>
    <w:rsid w:val="000F42D6"/>
    <w:rPr>
      <w:rFonts w:ascii="Arial" w:hAnsi="Arial"/>
      <w:b/>
      <w:color w:val="262626" w:themeColor="text1" w:themeTint="D9"/>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7E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4A37E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4A37E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4A37E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4A37E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4A37E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7E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A37E4"/>
    <w:rPr>
      <w:rFonts w:ascii="Arial Black" w:hAnsi="Arial Black"/>
      <w:sz w:val="28"/>
    </w:rPr>
  </w:style>
  <w:style w:type="character" w:customStyle="1" w:styleId="Heading4Char">
    <w:name w:val="Heading 4 Char"/>
    <w:basedOn w:val="DefaultParagraphFont"/>
    <w:link w:val="Heading4"/>
    <w:rsid w:val="004A37E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4A37E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4A37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7E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4A37E4"/>
    <w:pPr>
      <w:tabs>
        <w:tab w:val="right" w:leader="dot" w:pos="10786"/>
      </w:tabs>
      <w:spacing w:before="80" w:after="0"/>
      <w:ind w:left="144"/>
    </w:pPr>
    <w:rPr>
      <w:b/>
    </w:rPr>
  </w:style>
  <w:style w:type="paragraph" w:styleId="TOC2">
    <w:name w:val="toc 2"/>
    <w:basedOn w:val="Normal"/>
    <w:next w:val="Normal"/>
    <w:autoRedefine/>
    <w:uiPriority w:val="39"/>
    <w:unhideWhenUsed/>
    <w:rsid w:val="004A37E4"/>
    <w:pPr>
      <w:tabs>
        <w:tab w:val="right" w:leader="dot" w:pos="10790"/>
      </w:tabs>
      <w:spacing w:before="40" w:after="40"/>
      <w:ind w:left="288"/>
    </w:pPr>
    <w:rPr>
      <w:sz w:val="18"/>
    </w:rPr>
  </w:style>
  <w:style w:type="character" w:styleId="Hyperlink">
    <w:name w:val="Hyperlink"/>
    <w:basedOn w:val="DefaultParagraphFont"/>
    <w:uiPriority w:val="99"/>
    <w:unhideWhenUsed/>
    <w:rsid w:val="004A37E4"/>
    <w:rPr>
      <w:color w:val="0000FF" w:themeColor="hyperlink"/>
      <w:u w:val="single"/>
    </w:rPr>
  </w:style>
  <w:style w:type="character" w:styleId="BookTitle">
    <w:name w:val="Book Title"/>
    <w:basedOn w:val="DefaultParagraphFont"/>
    <w:uiPriority w:val="33"/>
    <w:rsid w:val="004A37E4"/>
    <w:rPr>
      <w:b/>
      <w:bCs/>
      <w:smallCaps/>
      <w:spacing w:val="5"/>
      <w:sz w:val="48"/>
    </w:rPr>
  </w:style>
  <w:style w:type="paragraph" w:styleId="Title">
    <w:name w:val="Title"/>
    <w:basedOn w:val="Normal"/>
    <w:next w:val="Normal"/>
    <w:link w:val="TitleChar"/>
    <w:uiPriority w:val="10"/>
    <w:unhideWhenUsed/>
    <w:rsid w:val="004A37E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4A37E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4A37E4"/>
    <w:pPr>
      <w:spacing w:after="0" w:line="240" w:lineRule="auto"/>
    </w:pPr>
    <w:rPr>
      <w:rFonts w:eastAsiaTheme="minorEastAsia"/>
    </w:rPr>
  </w:style>
  <w:style w:type="character" w:customStyle="1" w:styleId="NoSpacingChar">
    <w:name w:val="No Spacing Char"/>
    <w:basedOn w:val="DefaultParagraphFont"/>
    <w:link w:val="NoSpacing"/>
    <w:uiPriority w:val="4"/>
    <w:rsid w:val="004A37E4"/>
    <w:rPr>
      <w:rFonts w:eastAsiaTheme="minorEastAsia"/>
    </w:rPr>
  </w:style>
  <w:style w:type="paragraph" w:styleId="Header">
    <w:name w:val="header"/>
    <w:basedOn w:val="Normal"/>
    <w:link w:val="HeaderChar"/>
    <w:uiPriority w:val="99"/>
    <w:unhideWhenUsed/>
    <w:rsid w:val="004A37E4"/>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4A37E4"/>
    <w:rPr>
      <w:rFonts w:ascii="Arial" w:hAnsi="Arial"/>
      <w:color w:val="292929"/>
      <w:sz w:val="16"/>
    </w:rPr>
  </w:style>
  <w:style w:type="paragraph" w:styleId="Footer">
    <w:name w:val="footer"/>
    <w:basedOn w:val="Normal"/>
    <w:link w:val="FooterChar"/>
    <w:uiPriority w:val="99"/>
    <w:unhideWhenUsed/>
    <w:rsid w:val="004A37E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4A37E4"/>
    <w:rPr>
      <w:rFonts w:ascii="Arial" w:hAnsi="Arial"/>
      <w:color w:val="292929"/>
      <w:sz w:val="16"/>
    </w:rPr>
  </w:style>
  <w:style w:type="paragraph" w:styleId="ListParagraph">
    <w:name w:val="List Paragraph"/>
    <w:basedOn w:val="Normal"/>
    <w:next w:val="Normal"/>
    <w:uiPriority w:val="34"/>
    <w:rsid w:val="004A37E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4A37E4"/>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4A37E4"/>
    <w:rPr>
      <w:rFonts w:ascii="Lucida Console" w:hAnsi="Lucida Console" w:cs="Courier New"/>
      <w:b/>
      <w:spacing w:val="-6"/>
      <w:sz w:val="18"/>
    </w:rPr>
  </w:style>
  <w:style w:type="paragraph" w:customStyle="1" w:styleId="NumberedBullet">
    <w:name w:val="Numbered Bullet"/>
    <w:basedOn w:val="ListParagraph"/>
    <w:uiPriority w:val="5"/>
    <w:unhideWhenUsed/>
    <w:rsid w:val="004A37E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4A37E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4A37E4"/>
    <w:pPr>
      <w:spacing w:before="0" w:after="0"/>
    </w:pPr>
    <w:rPr>
      <w:szCs w:val="20"/>
    </w:rPr>
  </w:style>
  <w:style w:type="character" w:customStyle="1" w:styleId="FootnoteTextChar">
    <w:name w:val="Footnote Text Char"/>
    <w:basedOn w:val="DefaultParagraphFont"/>
    <w:link w:val="FootnoteText"/>
    <w:uiPriority w:val="99"/>
    <w:semiHidden/>
    <w:rsid w:val="004A37E4"/>
    <w:rPr>
      <w:rFonts w:ascii="Arial" w:hAnsi="Arial"/>
      <w:color w:val="262626" w:themeColor="text1" w:themeTint="D9"/>
      <w:sz w:val="20"/>
      <w:szCs w:val="20"/>
    </w:rPr>
  </w:style>
  <w:style w:type="table" w:styleId="LightShading-Accent4">
    <w:name w:val="Light Shading Accent 4"/>
    <w:basedOn w:val="TableNormal"/>
    <w:uiPriority w:val="60"/>
    <w:rsid w:val="004A37E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4A37E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4A37E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4A37E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4A37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A37E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4A37E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4A37E4"/>
    <w:pPr>
      <w:tabs>
        <w:tab w:val="num" w:pos="360"/>
      </w:tabs>
      <w:ind w:left="360" w:hanging="360"/>
      <w:contextualSpacing/>
    </w:pPr>
  </w:style>
  <w:style w:type="character" w:customStyle="1" w:styleId="InLineUrl">
    <w:name w:val="InLineUrl"/>
    <w:basedOn w:val="DefaultParagraphFont"/>
    <w:qFormat/>
    <w:rsid w:val="004A37E4"/>
    <w:rPr>
      <w:rFonts w:ascii="Arial" w:hAnsi="Arial"/>
      <w:b/>
      <w:sz w:val="18"/>
    </w:rPr>
  </w:style>
  <w:style w:type="paragraph" w:customStyle="1" w:styleId="LabStepNumbered">
    <w:name w:val="Lab Step Numbered"/>
    <w:link w:val="LabStepNumberedChar"/>
    <w:qFormat/>
    <w:rsid w:val="004A37E4"/>
    <w:pPr>
      <w:numPr>
        <w:numId w:val="1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4A37E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A37E4"/>
    <w:pPr>
      <w:numPr>
        <w:ilvl w:val="1"/>
      </w:numPr>
    </w:pPr>
  </w:style>
  <w:style w:type="paragraph" w:customStyle="1" w:styleId="LabStepLevel2NoBullet">
    <w:name w:val="Lab Step Level 2 No Bullet"/>
    <w:basedOn w:val="LabStepNumberedLevel2"/>
    <w:uiPriority w:val="3"/>
    <w:qFormat/>
    <w:rsid w:val="004A37E4"/>
    <w:pPr>
      <w:numPr>
        <w:numId w:val="0"/>
      </w:numPr>
      <w:spacing w:before="40"/>
      <w:ind w:left="720"/>
    </w:pPr>
  </w:style>
  <w:style w:type="character" w:customStyle="1" w:styleId="LabStepScreenshotFrame">
    <w:name w:val="Lab Step Screenshot Frame"/>
    <w:basedOn w:val="DefaultParagraphFont"/>
    <w:uiPriority w:val="1"/>
    <w:qFormat/>
    <w:rsid w:val="004A37E4"/>
    <w:rPr>
      <w:noProof/>
      <w:bdr w:val="single" w:sz="2" w:space="0" w:color="DDDDDD"/>
    </w:rPr>
  </w:style>
  <w:style w:type="paragraph" w:customStyle="1" w:styleId="LabExerciseCallout">
    <w:name w:val="Lab Exercise Callout"/>
    <w:basedOn w:val="LabExerciseLeadIn"/>
    <w:qFormat/>
    <w:rsid w:val="004A37E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4A37E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4A37E4"/>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4A37E4"/>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A37E4"/>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4A37E4"/>
    <w:rPr>
      <w:rFonts w:ascii="Arial" w:hAnsi="Arial"/>
      <w:b/>
      <w:iCs/>
      <w:sz w:val="16"/>
    </w:rPr>
  </w:style>
  <w:style w:type="character" w:customStyle="1" w:styleId="InlindeCode">
    <w:name w:val="InlindeCode"/>
    <w:basedOn w:val="DefaultParagraphFont"/>
    <w:qFormat/>
    <w:rsid w:val="004A37E4"/>
    <w:rPr>
      <w:rFonts w:ascii="Lucida Console" w:hAnsi="Lucida Console"/>
      <w:b/>
      <w:sz w:val="16"/>
    </w:rPr>
  </w:style>
  <w:style w:type="table" w:customStyle="1" w:styleId="LabStepTable">
    <w:name w:val="Lab Step Table"/>
    <w:basedOn w:val="TableGrid"/>
    <w:uiPriority w:val="99"/>
    <w:rsid w:val="004A37E4"/>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4A37E4"/>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4A37E4"/>
    <w:pPr>
      <w:ind w:left="792"/>
    </w:pPr>
  </w:style>
  <w:style w:type="paragraph" w:customStyle="1" w:styleId="LabStepScreenshotLevel2">
    <w:name w:val="Lab Step Screenshot Level 2"/>
    <w:basedOn w:val="LabStepScreenshot"/>
    <w:uiPriority w:val="2"/>
    <w:qFormat/>
    <w:rsid w:val="004A37E4"/>
    <w:pPr>
      <w:ind w:left="720"/>
    </w:pPr>
    <w:rPr>
      <w:noProof/>
    </w:rPr>
  </w:style>
  <w:style w:type="paragraph" w:styleId="TOCHeading">
    <w:name w:val="TOC Heading"/>
    <w:basedOn w:val="Heading1"/>
    <w:next w:val="Normal"/>
    <w:uiPriority w:val="39"/>
    <w:semiHidden/>
    <w:unhideWhenUsed/>
    <w:qFormat/>
    <w:rsid w:val="004A37E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4A37E4"/>
    <w:pPr>
      <w:numPr>
        <w:numId w:val="2"/>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4A37E4"/>
    <w:rPr>
      <w:sz w:val="16"/>
      <w:szCs w:val="16"/>
    </w:rPr>
  </w:style>
  <w:style w:type="paragraph" w:styleId="CommentText">
    <w:name w:val="annotation text"/>
    <w:basedOn w:val="Normal"/>
    <w:link w:val="CommentTextChar"/>
    <w:uiPriority w:val="99"/>
    <w:semiHidden/>
    <w:unhideWhenUsed/>
    <w:rsid w:val="004A37E4"/>
    <w:rPr>
      <w:szCs w:val="20"/>
    </w:rPr>
  </w:style>
  <w:style w:type="character" w:customStyle="1" w:styleId="CommentTextChar">
    <w:name w:val="Comment Text Char"/>
    <w:basedOn w:val="DefaultParagraphFont"/>
    <w:link w:val="CommentText"/>
    <w:uiPriority w:val="99"/>
    <w:semiHidden/>
    <w:rsid w:val="004A37E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4A37E4"/>
    <w:rPr>
      <w:b/>
      <w:bCs/>
    </w:rPr>
  </w:style>
  <w:style w:type="character" w:customStyle="1" w:styleId="CommentSubjectChar">
    <w:name w:val="Comment Subject Char"/>
    <w:basedOn w:val="CommentTextChar"/>
    <w:link w:val="CommentSubject"/>
    <w:uiPriority w:val="99"/>
    <w:semiHidden/>
    <w:rsid w:val="004A37E4"/>
    <w:rPr>
      <w:rFonts w:ascii="Arial" w:hAnsi="Arial"/>
      <w:b/>
      <w:bCs/>
      <w:color w:val="262626" w:themeColor="text1" w:themeTint="D9"/>
      <w:sz w:val="20"/>
      <w:szCs w:val="20"/>
    </w:rPr>
  </w:style>
  <w:style w:type="character" w:styleId="Strong">
    <w:name w:val="Strong"/>
    <w:basedOn w:val="DefaultParagraphFont"/>
    <w:uiPriority w:val="23"/>
    <w:rsid w:val="004A37E4"/>
    <w:rPr>
      <w:b/>
      <w:bCs/>
    </w:rPr>
  </w:style>
  <w:style w:type="paragraph" w:styleId="NormalWeb">
    <w:name w:val="Normal (Web)"/>
    <w:basedOn w:val="Normal"/>
    <w:uiPriority w:val="99"/>
    <w:semiHidden/>
    <w:unhideWhenUsed/>
    <w:rsid w:val="004A37E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4A37E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4A37E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4A37E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4A37E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4A37E4"/>
    <w:pPr>
      <w:spacing w:before="240"/>
      <w:ind w:left="720" w:right="720"/>
    </w:pPr>
    <w:rPr>
      <w:color w:val="1C1C1C"/>
    </w:rPr>
  </w:style>
  <w:style w:type="paragraph" w:customStyle="1" w:styleId="SlidesNotes">
    <w:name w:val="Slides Notes"/>
    <w:basedOn w:val="Normal"/>
    <w:uiPriority w:val="4"/>
    <w:rsid w:val="004A37E4"/>
    <w:pPr>
      <w:spacing w:before="240"/>
    </w:pPr>
  </w:style>
  <w:style w:type="paragraph" w:customStyle="1" w:styleId="LegalHeader">
    <w:name w:val="Legal Header"/>
    <w:basedOn w:val="Normal"/>
    <w:uiPriority w:val="3"/>
    <w:rsid w:val="004A37E4"/>
    <w:pPr>
      <w:spacing w:before="600"/>
    </w:pPr>
    <w:rPr>
      <w:b/>
      <w:color w:val="auto"/>
      <w:u w:val="single"/>
    </w:rPr>
  </w:style>
  <w:style w:type="paragraph" w:customStyle="1" w:styleId="LegalBody">
    <w:name w:val="Legal Body"/>
    <w:basedOn w:val="Normal"/>
    <w:uiPriority w:val="3"/>
    <w:rsid w:val="004A37E4"/>
    <w:rPr>
      <w:sz w:val="18"/>
    </w:rPr>
  </w:style>
  <w:style w:type="paragraph" w:customStyle="1" w:styleId="CourseInfo">
    <w:name w:val="Course Info"/>
    <w:basedOn w:val="Normal"/>
    <w:uiPriority w:val="4"/>
    <w:rsid w:val="004A37E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4A37E4"/>
    <w:rPr>
      <w:rFonts w:ascii="Arial" w:hAnsi="Arial"/>
      <w:color w:val="262626" w:themeColor="text1" w:themeTint="D9"/>
      <w:sz w:val="18"/>
    </w:rPr>
  </w:style>
  <w:style w:type="paragraph" w:customStyle="1" w:styleId="Strong1">
    <w:name w:val="Strong1"/>
    <w:basedOn w:val="LabStepNumbered"/>
    <w:link w:val="strongChar"/>
    <w:uiPriority w:val="5"/>
    <w:rsid w:val="004A37E4"/>
    <w:pPr>
      <w:numPr>
        <w:numId w:val="0"/>
      </w:numPr>
      <w:ind w:left="757" w:hanging="360"/>
    </w:pPr>
    <w:rPr>
      <w:b/>
    </w:rPr>
  </w:style>
  <w:style w:type="character" w:customStyle="1" w:styleId="strongChar">
    <w:name w:val="strong Char"/>
    <w:basedOn w:val="LabStepNumberedChar"/>
    <w:link w:val="Strong1"/>
    <w:uiPriority w:val="5"/>
    <w:rsid w:val="004A37E4"/>
    <w:rPr>
      <w:rFonts w:ascii="Arial" w:hAnsi="Arial"/>
      <w:b/>
      <w:color w:val="262626" w:themeColor="text1" w:themeTint="D9"/>
      <w:sz w:val="18"/>
    </w:rPr>
  </w:style>
  <w:style w:type="paragraph" w:customStyle="1" w:styleId="CourseCode">
    <w:name w:val="Course Code"/>
    <w:basedOn w:val="Normal"/>
    <w:uiPriority w:val="4"/>
    <w:rsid w:val="004A37E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4A37E4"/>
    <w:pPr>
      <w:tabs>
        <w:tab w:val="right" w:leader="dot" w:pos="10790"/>
      </w:tabs>
      <w:spacing w:before="40" w:after="0"/>
      <w:ind w:left="432"/>
    </w:pPr>
    <w:rPr>
      <w:sz w:val="16"/>
    </w:rPr>
  </w:style>
  <w:style w:type="numbering" w:customStyle="1" w:styleId="LabStepsTemplate">
    <w:name w:val="LabStepsTemplate"/>
    <w:uiPriority w:val="99"/>
    <w:rsid w:val="004A37E4"/>
    <w:pPr>
      <w:numPr>
        <w:numId w:val="1"/>
      </w:numPr>
    </w:pPr>
  </w:style>
  <w:style w:type="paragraph" w:customStyle="1" w:styleId="ModuleDescription">
    <w:name w:val="Module Description"/>
    <w:basedOn w:val="Normal"/>
    <w:uiPriority w:val="4"/>
    <w:rsid w:val="004A37E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4A37E4"/>
    <w:pPr>
      <w:jc w:val="center"/>
    </w:pPr>
  </w:style>
  <w:style w:type="paragraph" w:customStyle="1" w:styleId="TopicsCoveredItem">
    <w:name w:val="Topics Covered Item"/>
    <w:basedOn w:val="Normal"/>
    <w:uiPriority w:val="4"/>
    <w:rsid w:val="004A37E4"/>
    <w:pPr>
      <w:numPr>
        <w:numId w:val="5"/>
      </w:numPr>
      <w:spacing w:before="0" w:after="0"/>
      <w:contextualSpacing/>
    </w:pPr>
  </w:style>
  <w:style w:type="paragraph" w:customStyle="1" w:styleId="ModuleIntroHeader">
    <w:name w:val="Module Intro Header"/>
    <w:basedOn w:val="Normal"/>
    <w:uiPriority w:val="4"/>
    <w:rsid w:val="004A37E4"/>
    <w:pPr>
      <w:pBdr>
        <w:bottom w:val="single" w:sz="8" w:space="1" w:color="auto"/>
      </w:pBdr>
      <w:spacing w:before="360"/>
      <w:ind w:left="288"/>
    </w:pPr>
    <w:rPr>
      <w:b/>
      <w:sz w:val="24"/>
    </w:rPr>
  </w:style>
  <w:style w:type="paragraph" w:customStyle="1" w:styleId="ModuleAgendaItem">
    <w:name w:val="Module Agenda Item"/>
    <w:basedOn w:val="Normal"/>
    <w:uiPriority w:val="4"/>
    <w:rsid w:val="004A37E4"/>
    <w:pPr>
      <w:spacing w:before="0" w:after="0"/>
      <w:ind w:left="360" w:hanging="360"/>
      <w:contextualSpacing/>
    </w:pPr>
    <w:rPr>
      <w:sz w:val="24"/>
    </w:rPr>
  </w:style>
  <w:style w:type="paragraph" w:customStyle="1" w:styleId="LabStepNumberedLevel3">
    <w:name w:val="Lab Step Numbered Level 3"/>
    <w:basedOn w:val="LabStepNumberedLevel2"/>
    <w:qFormat/>
    <w:rsid w:val="004A37E4"/>
    <w:pPr>
      <w:numPr>
        <w:ilvl w:val="2"/>
      </w:numPr>
      <w:tabs>
        <w:tab w:val="left" w:pos="994"/>
      </w:tabs>
    </w:pPr>
  </w:style>
  <w:style w:type="paragraph" w:customStyle="1" w:styleId="LabStepNumberedLevel4">
    <w:name w:val="Lab Step Numbered Level 4"/>
    <w:basedOn w:val="LabStepNumberedLevel3"/>
    <w:qFormat/>
    <w:rsid w:val="004A37E4"/>
    <w:pPr>
      <w:numPr>
        <w:ilvl w:val="3"/>
      </w:numPr>
      <w:tabs>
        <w:tab w:val="clear" w:pos="994"/>
        <w:tab w:val="left" w:pos="1627"/>
      </w:tabs>
    </w:pPr>
  </w:style>
  <w:style w:type="paragraph" w:customStyle="1" w:styleId="LabExerciseLeadIn">
    <w:name w:val="Lab Exercise Lead In"/>
    <w:basedOn w:val="Normal"/>
    <w:qFormat/>
    <w:rsid w:val="004A37E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
    <w:name w:val="Lab Exercise"/>
    <w:basedOn w:val="Normal"/>
    <w:next w:val="Normal"/>
    <w:link w:val="LabExerciseChar"/>
    <w:qFormat/>
    <w:rsid w:val="00F30B14"/>
    <w:pPr>
      <w:spacing w:before="0" w:after="200" w:line="276" w:lineRule="auto"/>
    </w:pPr>
    <w:rPr>
      <w:b/>
    </w:rPr>
  </w:style>
  <w:style w:type="character" w:styleId="FollowedHyperlink">
    <w:name w:val="FollowedHyperlink"/>
    <w:basedOn w:val="DefaultParagraphFont"/>
    <w:uiPriority w:val="99"/>
    <w:semiHidden/>
    <w:unhideWhenUsed/>
    <w:rsid w:val="00F30B14"/>
    <w:rPr>
      <w:color w:val="800080" w:themeColor="followedHyperlink"/>
      <w:u w:val="single"/>
    </w:rPr>
  </w:style>
  <w:style w:type="paragraph" w:customStyle="1" w:styleId="LabExerciseText">
    <w:name w:val="Lab Exercise Text"/>
    <w:basedOn w:val="Normal"/>
    <w:qFormat/>
    <w:rsid w:val="00F30B1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tepTableText">
    <w:name w:val="Lab Step Table Text"/>
    <w:basedOn w:val="Normal"/>
    <w:qFormat/>
    <w:rsid w:val="00F30B14"/>
    <w:pPr>
      <w:tabs>
        <w:tab w:val="left" w:pos="288"/>
        <w:tab w:val="left" w:pos="576"/>
      </w:tabs>
      <w:spacing w:before="0" w:after="0"/>
    </w:pPr>
    <w:rPr>
      <w:sz w:val="14"/>
    </w:rPr>
  </w:style>
  <w:style w:type="paragraph" w:customStyle="1" w:styleId="LabStepTableTextHeader">
    <w:name w:val="Lab Step Table Text Header"/>
    <w:basedOn w:val="LabStepTableText"/>
    <w:next w:val="LabStepTableText"/>
    <w:qFormat/>
    <w:rsid w:val="00F30B14"/>
    <w:rPr>
      <w:b/>
    </w:rPr>
  </w:style>
  <w:style w:type="paragraph" w:customStyle="1" w:styleId="LabStepTableParagraph">
    <w:name w:val="Lab Step Table Paragraph"/>
    <w:basedOn w:val="LabStepNumbered"/>
    <w:qFormat/>
    <w:rsid w:val="00F30B14"/>
    <w:pPr>
      <w:numPr>
        <w:numId w:val="0"/>
      </w:numPr>
    </w:pPr>
    <w:rPr>
      <w:sz w:val="20"/>
    </w:rPr>
  </w:style>
  <w:style w:type="paragraph" w:customStyle="1" w:styleId="LabExerciseItem">
    <w:name w:val="Lab Exercise Item"/>
    <w:basedOn w:val="Normal"/>
    <w:next w:val="Normal"/>
    <w:uiPriority w:val="4"/>
    <w:qFormat/>
    <w:rsid w:val="004A37E4"/>
    <w:pPr>
      <w:spacing w:before="0" w:after="0"/>
      <w:ind w:left="360" w:hanging="360"/>
    </w:pPr>
  </w:style>
  <w:style w:type="paragraph" w:customStyle="1" w:styleId="ppFigureNumber">
    <w:name w:val="pp Figure Number"/>
    <w:basedOn w:val="Normal"/>
    <w:next w:val="Normal"/>
    <w:rsid w:val="00F30B14"/>
    <w:pPr>
      <w:numPr>
        <w:ilvl w:val="1"/>
        <w:numId w:val="6"/>
      </w:numPr>
      <w:spacing w:before="0" w:after="0" w:line="276" w:lineRule="auto"/>
      <w:ind w:left="0"/>
    </w:pPr>
    <w:rPr>
      <w:rFonts w:asciiTheme="minorHAnsi" w:eastAsiaTheme="minorEastAsia" w:hAnsiTheme="minorHAnsi"/>
      <w:b/>
      <w:sz w:val="22"/>
      <w:lang w:bidi="en-US"/>
    </w:rPr>
  </w:style>
  <w:style w:type="paragraph" w:customStyle="1" w:styleId="ppFigureNumberIndent">
    <w:name w:val="pp Figure Number Indent"/>
    <w:basedOn w:val="ppFigureNumber"/>
    <w:next w:val="Normal"/>
    <w:rsid w:val="00F30B14"/>
    <w:pPr>
      <w:numPr>
        <w:ilvl w:val="2"/>
      </w:numPr>
      <w:ind w:left="720"/>
    </w:pPr>
  </w:style>
  <w:style w:type="paragraph" w:customStyle="1" w:styleId="ppFigureNumberIndent2">
    <w:name w:val="pp Figure Number Indent 2"/>
    <w:basedOn w:val="ppFigureNumberIndent"/>
    <w:next w:val="Normal"/>
    <w:rsid w:val="00F30B14"/>
    <w:pPr>
      <w:numPr>
        <w:ilvl w:val="3"/>
      </w:numPr>
      <w:ind w:left="1440"/>
    </w:pPr>
  </w:style>
  <w:style w:type="paragraph" w:customStyle="1" w:styleId="ppFigureNumberIndent3">
    <w:name w:val="pp Figure Number Indent 3"/>
    <w:basedOn w:val="ppFigureNumberIndent2"/>
    <w:qFormat/>
    <w:rsid w:val="00F30B14"/>
    <w:pPr>
      <w:numPr>
        <w:ilvl w:val="4"/>
      </w:numPr>
      <w:ind w:left="2160" w:firstLine="0"/>
    </w:pPr>
  </w:style>
  <w:style w:type="paragraph" w:customStyle="1" w:styleId="ppNumberList">
    <w:name w:val="pp Number List"/>
    <w:basedOn w:val="Normal"/>
    <w:rsid w:val="00F30B14"/>
    <w:pPr>
      <w:numPr>
        <w:ilvl w:val="1"/>
        <w:numId w:val="7"/>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F30B1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F30B1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F30B14"/>
    <w:pPr>
      <w:numPr>
        <w:ilvl w:val="3"/>
      </w:numPr>
      <w:ind w:left="2115" w:hanging="357"/>
    </w:pPr>
  </w:style>
  <w:style w:type="paragraph" w:styleId="Revision">
    <w:name w:val="Revision"/>
    <w:hidden/>
    <w:uiPriority w:val="99"/>
    <w:semiHidden/>
    <w:rsid w:val="00E85E34"/>
    <w:pPr>
      <w:spacing w:after="0" w:line="240" w:lineRule="auto"/>
    </w:pPr>
    <w:rPr>
      <w:rFonts w:ascii="Arial" w:hAnsi="Arial"/>
      <w:color w:val="262626" w:themeColor="text1" w:themeTint="D9"/>
      <w:sz w:val="20"/>
    </w:rPr>
  </w:style>
  <w:style w:type="paragraph" w:customStyle="1" w:styleId="LabStepLevel2Numbered">
    <w:name w:val="Lab Step Level 2 Numbered"/>
    <w:basedOn w:val="Normal"/>
    <w:qFormat/>
    <w:rsid w:val="00E43CDD"/>
    <w:pPr>
      <w:spacing w:before="80" w:after="40"/>
      <w:ind w:left="1080" w:hanging="360"/>
    </w:pPr>
    <w:rPr>
      <w:rFonts w:ascii="Verdana" w:hAnsi="Verdana"/>
      <w:color w:val="auto"/>
      <w:sz w:val="16"/>
    </w:rPr>
  </w:style>
  <w:style w:type="paragraph" w:customStyle="1" w:styleId="LabExerciseBold">
    <w:name w:val="Lab Exercise Bold"/>
    <w:basedOn w:val="LabExercise"/>
    <w:link w:val="LabExerciseBoldChar"/>
    <w:qFormat/>
    <w:rsid w:val="000F42D6"/>
    <w:pPr>
      <w:numPr>
        <w:numId w:val="8"/>
      </w:numPr>
      <w:spacing w:before="360" w:after="120"/>
    </w:pPr>
  </w:style>
  <w:style w:type="character" w:customStyle="1" w:styleId="LabExerciseChar">
    <w:name w:val="Lab Exercise Char"/>
    <w:basedOn w:val="DefaultParagraphFont"/>
    <w:link w:val="LabExercise"/>
    <w:rsid w:val="00445520"/>
    <w:rPr>
      <w:rFonts w:ascii="Arial" w:hAnsi="Arial"/>
      <w:b/>
      <w:color w:val="262626" w:themeColor="text1" w:themeTint="D9"/>
      <w:sz w:val="20"/>
    </w:rPr>
  </w:style>
  <w:style w:type="character" w:customStyle="1" w:styleId="LabExerciseBoldChar">
    <w:name w:val="Lab Exercise Bold Char"/>
    <w:basedOn w:val="LabExerciseChar"/>
    <w:link w:val="LabExerciseBold"/>
    <w:rsid w:val="000F42D6"/>
    <w:rPr>
      <w:rFonts w:ascii="Arial" w:hAnsi="Arial"/>
      <w:b/>
      <w:color w:val="262626" w:themeColor="text1" w:themeTint="D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7019">
      <w:bodyDiv w:val="1"/>
      <w:marLeft w:val="0"/>
      <w:marRight w:val="0"/>
      <w:marTop w:val="0"/>
      <w:marBottom w:val="0"/>
      <w:divBdr>
        <w:top w:val="none" w:sz="0" w:space="0" w:color="auto"/>
        <w:left w:val="none" w:sz="0" w:space="0" w:color="auto"/>
        <w:bottom w:val="none" w:sz="0" w:space="0" w:color="auto"/>
        <w:right w:val="none" w:sz="0" w:space="0" w:color="auto"/>
      </w:divBdr>
    </w:div>
    <w:div w:id="288515089">
      <w:bodyDiv w:val="1"/>
      <w:marLeft w:val="0"/>
      <w:marRight w:val="0"/>
      <w:marTop w:val="0"/>
      <w:marBottom w:val="0"/>
      <w:divBdr>
        <w:top w:val="none" w:sz="0" w:space="0" w:color="auto"/>
        <w:left w:val="none" w:sz="0" w:space="0" w:color="auto"/>
        <w:bottom w:val="none" w:sz="0" w:space="0" w:color="auto"/>
        <w:right w:val="none" w:sz="0" w:space="0" w:color="auto"/>
      </w:divBdr>
      <w:divsChild>
        <w:div w:id="1455515302">
          <w:marLeft w:val="0"/>
          <w:marRight w:val="0"/>
          <w:marTop w:val="0"/>
          <w:marBottom w:val="0"/>
          <w:divBdr>
            <w:top w:val="none" w:sz="0" w:space="0" w:color="auto"/>
            <w:left w:val="none" w:sz="0" w:space="0" w:color="auto"/>
            <w:bottom w:val="none" w:sz="0" w:space="0" w:color="auto"/>
            <w:right w:val="none" w:sz="0" w:space="0" w:color="auto"/>
          </w:divBdr>
          <w:divsChild>
            <w:div w:id="1684092844">
              <w:marLeft w:val="0"/>
              <w:marRight w:val="0"/>
              <w:marTop w:val="0"/>
              <w:marBottom w:val="0"/>
              <w:divBdr>
                <w:top w:val="none" w:sz="0" w:space="0" w:color="auto"/>
                <w:left w:val="none" w:sz="0" w:space="0" w:color="auto"/>
                <w:bottom w:val="none" w:sz="0" w:space="0" w:color="auto"/>
                <w:right w:val="none" w:sz="0" w:space="0" w:color="auto"/>
              </w:divBdr>
              <w:divsChild>
                <w:div w:id="54209618">
                  <w:marLeft w:val="4203"/>
                  <w:marRight w:val="0"/>
                  <w:marTop w:val="0"/>
                  <w:marBottom w:val="0"/>
                  <w:divBdr>
                    <w:top w:val="none" w:sz="0" w:space="0" w:color="auto"/>
                    <w:left w:val="none" w:sz="0" w:space="0" w:color="auto"/>
                    <w:bottom w:val="none" w:sz="0" w:space="0" w:color="auto"/>
                    <w:right w:val="none" w:sz="0" w:space="0" w:color="auto"/>
                  </w:divBdr>
                  <w:divsChild>
                    <w:div w:id="571426921">
                      <w:marLeft w:val="0"/>
                      <w:marRight w:val="0"/>
                      <w:marTop w:val="0"/>
                      <w:marBottom w:val="0"/>
                      <w:divBdr>
                        <w:top w:val="none" w:sz="0" w:space="0" w:color="auto"/>
                        <w:left w:val="none" w:sz="0" w:space="0" w:color="auto"/>
                        <w:bottom w:val="none" w:sz="0" w:space="0" w:color="auto"/>
                        <w:right w:val="none" w:sz="0" w:space="0" w:color="auto"/>
                      </w:divBdr>
                      <w:divsChild>
                        <w:div w:id="243341241">
                          <w:marLeft w:val="0"/>
                          <w:marRight w:val="0"/>
                          <w:marTop w:val="0"/>
                          <w:marBottom w:val="0"/>
                          <w:divBdr>
                            <w:top w:val="none" w:sz="0" w:space="0" w:color="auto"/>
                            <w:left w:val="none" w:sz="0" w:space="0" w:color="auto"/>
                            <w:bottom w:val="none" w:sz="0" w:space="0" w:color="auto"/>
                            <w:right w:val="none" w:sz="0" w:space="0" w:color="auto"/>
                          </w:divBdr>
                          <w:divsChild>
                            <w:div w:id="739254158">
                              <w:marLeft w:val="0"/>
                              <w:marRight w:val="0"/>
                              <w:marTop w:val="0"/>
                              <w:marBottom w:val="0"/>
                              <w:divBdr>
                                <w:top w:val="none" w:sz="0" w:space="0" w:color="auto"/>
                                <w:left w:val="none" w:sz="0" w:space="0" w:color="auto"/>
                                <w:bottom w:val="none" w:sz="0" w:space="0" w:color="auto"/>
                                <w:right w:val="none" w:sz="0" w:space="0" w:color="auto"/>
                              </w:divBdr>
                              <w:divsChild>
                                <w:div w:id="1947225922">
                                  <w:marLeft w:val="0"/>
                                  <w:marRight w:val="0"/>
                                  <w:marTop w:val="0"/>
                                  <w:marBottom w:val="0"/>
                                  <w:divBdr>
                                    <w:top w:val="none" w:sz="0" w:space="0" w:color="auto"/>
                                    <w:left w:val="none" w:sz="0" w:space="0" w:color="auto"/>
                                    <w:bottom w:val="none" w:sz="0" w:space="0" w:color="auto"/>
                                    <w:right w:val="none" w:sz="0" w:space="0" w:color="auto"/>
                                  </w:divBdr>
                                  <w:divsChild>
                                    <w:div w:id="1546022312">
                                      <w:marLeft w:val="0"/>
                                      <w:marRight w:val="0"/>
                                      <w:marTop w:val="0"/>
                                      <w:marBottom w:val="0"/>
                                      <w:divBdr>
                                        <w:top w:val="none" w:sz="0" w:space="0" w:color="auto"/>
                                        <w:left w:val="none" w:sz="0" w:space="0" w:color="auto"/>
                                        <w:bottom w:val="none" w:sz="0" w:space="0" w:color="auto"/>
                                        <w:right w:val="none" w:sz="0" w:space="0" w:color="auto"/>
                                      </w:divBdr>
                                      <w:divsChild>
                                        <w:div w:id="7256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634365">
      <w:bodyDiv w:val="1"/>
      <w:marLeft w:val="0"/>
      <w:marRight w:val="0"/>
      <w:marTop w:val="0"/>
      <w:marBottom w:val="0"/>
      <w:divBdr>
        <w:top w:val="none" w:sz="0" w:space="0" w:color="auto"/>
        <w:left w:val="none" w:sz="0" w:space="0" w:color="auto"/>
        <w:bottom w:val="none" w:sz="0" w:space="0" w:color="auto"/>
        <w:right w:val="none" w:sz="0" w:space="0" w:color="auto"/>
      </w:divBdr>
      <w:divsChild>
        <w:div w:id="928470238">
          <w:marLeft w:val="0"/>
          <w:marRight w:val="0"/>
          <w:marTop w:val="0"/>
          <w:marBottom w:val="0"/>
          <w:divBdr>
            <w:top w:val="none" w:sz="0" w:space="0" w:color="auto"/>
            <w:left w:val="none" w:sz="0" w:space="0" w:color="auto"/>
            <w:bottom w:val="none" w:sz="0" w:space="0" w:color="auto"/>
            <w:right w:val="none" w:sz="0" w:space="0" w:color="auto"/>
          </w:divBdr>
          <w:divsChild>
            <w:div w:id="429398860">
              <w:marLeft w:val="0"/>
              <w:marRight w:val="0"/>
              <w:marTop w:val="0"/>
              <w:marBottom w:val="0"/>
              <w:divBdr>
                <w:top w:val="none" w:sz="0" w:space="0" w:color="auto"/>
                <w:left w:val="none" w:sz="0" w:space="0" w:color="auto"/>
                <w:bottom w:val="none" w:sz="0" w:space="0" w:color="auto"/>
                <w:right w:val="none" w:sz="0" w:space="0" w:color="auto"/>
              </w:divBdr>
              <w:divsChild>
                <w:div w:id="16619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image" Target="media/image49.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microsoft.com/office/2007/relationships/stylesWithEffects" Target="stylesWithEffect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4B1A32F3-5FE6-4CC2-8835-06D53841C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1690</TotalTime>
  <Pages>18</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Ashley Hillier</cp:lastModifiedBy>
  <cp:revision>240</cp:revision>
  <cp:lastPrinted>2009-08-12T16:30:00Z</cp:lastPrinted>
  <dcterms:created xsi:type="dcterms:W3CDTF">2013-10-30T12:28:00Z</dcterms:created>
  <dcterms:modified xsi:type="dcterms:W3CDTF">2014-01-17T13:49:00Z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