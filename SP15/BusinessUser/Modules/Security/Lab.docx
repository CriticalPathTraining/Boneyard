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EF6EB5" w14:textId="77777777" w:rsidR="00F30B14" w:rsidRDefault="0065046F" w:rsidP="00F30B14">
      <w:pPr>
        <w:pStyle w:val="Heading2"/>
      </w:pPr>
      <w:r>
        <w:t>Configuring Site Security</w:t>
      </w:r>
    </w:p>
    <w:p w14:paraId="0276F298" w14:textId="77777777" w:rsidR="00F30B14" w:rsidRPr="005C7841" w:rsidRDefault="00F30B14" w:rsidP="00F30B14">
      <w:pPr>
        <w:pStyle w:val="LabExerciseCallout"/>
      </w:pPr>
      <w:r w:rsidRPr="005C7841">
        <w:rPr>
          <w:b/>
        </w:rPr>
        <w:t>Lab Time</w:t>
      </w:r>
      <w:r w:rsidRPr="005C7841">
        <w:t xml:space="preserve">: </w:t>
      </w:r>
      <w:r w:rsidR="006B238A">
        <w:t>45 minutes</w:t>
      </w:r>
    </w:p>
    <w:p w14:paraId="284566B8" w14:textId="77777777" w:rsidR="00F30B14" w:rsidRPr="005C7841" w:rsidRDefault="00F30B14" w:rsidP="00F30B14">
      <w:pPr>
        <w:pStyle w:val="LabExerciseCallout"/>
      </w:pPr>
      <w:r w:rsidRPr="005C7841">
        <w:rPr>
          <w:b/>
        </w:rPr>
        <w:t>Lab Folder</w:t>
      </w:r>
      <w:r w:rsidRPr="005C7841">
        <w:t>: C:\Student\</w:t>
      </w:r>
      <w:r w:rsidR="00953ECC">
        <w:t>Modules\</w:t>
      </w:r>
      <w:r w:rsidR="0065046F">
        <w:t>Security</w:t>
      </w:r>
    </w:p>
    <w:p w14:paraId="09826EDA" w14:textId="77777777" w:rsidR="00F30B14" w:rsidRDefault="00F30B14" w:rsidP="00F30B14">
      <w:pPr>
        <w:pStyle w:val="LabExerciseCallout"/>
      </w:pPr>
      <w:r w:rsidRPr="00203637">
        <w:rPr>
          <w:b/>
        </w:rPr>
        <w:t>Lab Overview:</w:t>
      </w:r>
      <w:r w:rsidRPr="005C7841">
        <w:t xml:space="preserve"> </w:t>
      </w:r>
      <w:r>
        <w:t xml:space="preserve">In this lab </w:t>
      </w:r>
      <w:r w:rsidR="002C50A3">
        <w:t xml:space="preserve">you will </w:t>
      </w:r>
      <w:r w:rsidR="002A1B0B">
        <w:t xml:space="preserve">learn how to configure site permissions and add users and Active Directory groups </w:t>
      </w:r>
      <w:r w:rsidR="008E2945">
        <w:t xml:space="preserve">as members of a </w:t>
      </w:r>
      <w:r w:rsidR="002A1B0B">
        <w:t>SharePoint</w:t>
      </w:r>
      <w:r w:rsidR="008E2945">
        <w:t xml:space="preserve"> site collection</w:t>
      </w:r>
      <w:r w:rsidR="00EA1F03">
        <w:t>.</w:t>
      </w:r>
      <w:r w:rsidR="002A1B0B">
        <w:t xml:space="preserve">  You will create new permission levels, and associate them with new SharePoint groups.  Finally, you will learn to configure unique permissions in a Document Library.</w:t>
      </w:r>
    </w:p>
    <w:p w14:paraId="6BE348AE" w14:textId="77777777" w:rsidR="00F30B14" w:rsidRPr="00AB0146" w:rsidRDefault="00F30B14" w:rsidP="00F30B14">
      <w:pPr>
        <w:pStyle w:val="Heading3"/>
      </w:pPr>
      <w:r>
        <w:t xml:space="preserve">Exercise 1: </w:t>
      </w:r>
      <w:r w:rsidR="00B87F63">
        <w:t>Configuring Site Permissions</w:t>
      </w:r>
    </w:p>
    <w:p w14:paraId="096830DA" w14:textId="77777777" w:rsidR="00F30B14" w:rsidRDefault="00F30B14" w:rsidP="00F30B14">
      <w:pPr>
        <w:pStyle w:val="LabExerciseLeadIn"/>
      </w:pPr>
      <w:r>
        <w:t xml:space="preserve">In this exercise </w:t>
      </w:r>
      <w:r w:rsidR="008F29C7">
        <w:t>you will</w:t>
      </w:r>
      <w:r w:rsidR="00DE16D5">
        <w:t xml:space="preserve"> learn to add users to SharePoint, and to set permissions on a document library</w:t>
      </w:r>
      <w:r w:rsidR="00DB0E64">
        <w:t>.</w:t>
      </w:r>
    </w:p>
    <w:p w14:paraId="7D26D590" w14:textId="77777777" w:rsidR="00567BD9" w:rsidRDefault="00567BD9" w:rsidP="00567BD9">
      <w:pPr>
        <w:pStyle w:val="Heading4"/>
      </w:pPr>
      <w:r>
        <w:t>Log in to SharePoint Site</w:t>
      </w:r>
    </w:p>
    <w:p w14:paraId="55DBE242" w14:textId="77777777" w:rsidR="00567BD9" w:rsidRDefault="00567BD9" w:rsidP="00567BD9">
      <w:pPr>
        <w:pStyle w:val="LabStepNumbered"/>
        <w:numPr>
          <w:ilvl w:val="0"/>
          <w:numId w:val="9"/>
        </w:numPr>
      </w:pPr>
      <w:r>
        <w:t>Make sure you have the login information for the SharePoint environment where you will work on your lab exercises. You should have received this log in information from the hosting training company or from your instructor.</w:t>
      </w:r>
    </w:p>
    <w:p w14:paraId="6F83DC02" w14:textId="77777777" w:rsidR="00567BD9" w:rsidRDefault="00567BD9" w:rsidP="00567BD9">
      <w:pPr>
        <w:pStyle w:val="LabStepNumbered"/>
        <w:numPr>
          <w:ilvl w:val="0"/>
          <w:numId w:val="9"/>
        </w:numPr>
      </w:pPr>
      <w:r>
        <w:t xml:space="preserve">Make sure you have the URL to the </w:t>
      </w:r>
      <w:r w:rsidRPr="00AD404F">
        <w:rPr>
          <w:b/>
        </w:rPr>
        <w:t>Team Site</w:t>
      </w:r>
      <w:r>
        <w:t xml:space="preserve"> that has been created for you to do your lab work. This URL will be in a form that looks something like this.</w:t>
      </w:r>
    </w:p>
    <w:p w14:paraId="309C375B" w14:textId="77777777" w:rsidR="00567BD9" w:rsidRDefault="00567BD9" w:rsidP="00567BD9">
      <w:pPr>
        <w:pStyle w:val="LabStepCodeBlock"/>
      </w:pPr>
      <w:r w:rsidRPr="00C86590">
        <w:t>https://cpt.atrackspace.com/sites/TeamSite_</w:t>
      </w:r>
      <w:r>
        <w:t>Student01</w:t>
      </w:r>
    </w:p>
    <w:p w14:paraId="740476FF" w14:textId="77777777" w:rsidR="00567BD9" w:rsidRPr="00EC37AF" w:rsidRDefault="00567BD9" w:rsidP="00567BD9">
      <w:pPr>
        <w:pStyle w:val="LabStepNumbered"/>
        <w:numPr>
          <w:ilvl w:val="0"/>
          <w:numId w:val="9"/>
        </w:numPr>
      </w:pPr>
      <w:r>
        <w:t xml:space="preserve">Launch the Internet Explorer and navigate to the URL of the Team Site mention in the previous step. Note that you should be logged in with a user account that has full control </w:t>
      </w:r>
      <w:r w:rsidRPr="00EC37AF">
        <w:t>access to the site collection and therefore will be permitted access</w:t>
      </w:r>
      <w:r>
        <w:t xml:space="preserve"> and create lists</w:t>
      </w:r>
      <w:r w:rsidRPr="00EC37AF">
        <w:t>.</w:t>
      </w:r>
    </w:p>
    <w:p w14:paraId="6A5605C7" w14:textId="77777777" w:rsidR="00567BD9" w:rsidRDefault="00567BD9" w:rsidP="00567BD9">
      <w:pPr>
        <w:pStyle w:val="LabStepNumberedLevel2"/>
        <w:numPr>
          <w:ilvl w:val="1"/>
          <w:numId w:val="9"/>
        </w:numPr>
      </w:pPr>
      <w:r>
        <w:t xml:space="preserve">When </w:t>
      </w:r>
      <w:r w:rsidRPr="00EC37AF">
        <w:t xml:space="preserve">prompted to login, enter </w:t>
      </w:r>
      <w:r>
        <w:t xml:space="preserve">the user name and password that has been supplied to you and then </w:t>
      </w:r>
      <w:r w:rsidRPr="00EC37AF">
        <w:t xml:space="preserve">click </w:t>
      </w:r>
      <w:r w:rsidRPr="00A7004D">
        <w:rPr>
          <w:b/>
        </w:rPr>
        <w:t>OK</w:t>
      </w:r>
      <w:r>
        <w:t>.</w:t>
      </w:r>
    </w:p>
    <w:p w14:paraId="012887ED" w14:textId="77777777" w:rsidR="00567BD9" w:rsidRDefault="00567BD9" w:rsidP="00567BD9">
      <w:pPr>
        <w:pStyle w:val="LabStepScreenshotLevel2"/>
      </w:pPr>
      <w:r>
        <w:drawing>
          <wp:inline distT="0" distB="0" distL="0" distR="0" wp14:anchorId="17E4931E" wp14:editId="36ECB2C7">
            <wp:extent cx="1325241" cy="124738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46466" cy="1267367"/>
                    </a:xfrm>
                    <a:prstGeom prst="rect">
                      <a:avLst/>
                    </a:prstGeom>
                    <a:noFill/>
                    <a:ln>
                      <a:noFill/>
                    </a:ln>
                  </pic:spPr>
                </pic:pic>
              </a:graphicData>
            </a:graphic>
          </wp:inline>
        </w:drawing>
      </w:r>
    </w:p>
    <w:p w14:paraId="0AF34067" w14:textId="77777777" w:rsidR="00567BD9" w:rsidRDefault="00567BD9" w:rsidP="00567BD9">
      <w:pPr>
        <w:pStyle w:val="LabStepNumberedLevel2"/>
      </w:pPr>
      <w:r>
        <w:t xml:space="preserve">You should be able to confirm that you are logged into the SharePoint site. For example, if you were logged in as a student named </w:t>
      </w:r>
      <w:r w:rsidRPr="00AD404F">
        <w:rPr>
          <w:b/>
        </w:rPr>
        <w:t>John Doe</w:t>
      </w:r>
      <w:r>
        <w:t>, your name appears in the SharePoint Welcome menu as shown in the following screenshot.</w:t>
      </w:r>
    </w:p>
    <w:p w14:paraId="30FA76D4" w14:textId="77777777" w:rsidR="00567BD9" w:rsidRPr="00EC37AF" w:rsidRDefault="00567BD9" w:rsidP="00567BD9">
      <w:pPr>
        <w:pStyle w:val="LabStepScreenshotLevel2"/>
      </w:pPr>
      <w:r w:rsidRPr="00D02C7E">
        <w:rPr>
          <w:rStyle w:val="LabStepScreenshotFrame"/>
          <w:bdr w:val="none" w:sz="0" w:space="0" w:color="auto"/>
        </w:rPr>
        <w:drawing>
          <wp:inline distT="0" distB="0" distL="0" distR="0" wp14:anchorId="31933DB5" wp14:editId="78B3122E">
            <wp:extent cx="4190983" cy="930257"/>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45922"/>
                    <a:stretch/>
                  </pic:blipFill>
                  <pic:spPr bwMode="auto">
                    <a:xfrm>
                      <a:off x="0" y="0"/>
                      <a:ext cx="4190983" cy="930257"/>
                    </a:xfrm>
                    <a:prstGeom prst="rect">
                      <a:avLst/>
                    </a:prstGeom>
                    <a:noFill/>
                    <a:ln>
                      <a:noFill/>
                    </a:ln>
                    <a:extLst>
                      <a:ext uri="{53640926-AAD7-44D8-BBD7-CCE9431645EC}">
                        <a14:shadowObscured xmlns:a14="http://schemas.microsoft.com/office/drawing/2010/main"/>
                      </a:ext>
                    </a:extLst>
                  </pic:spPr>
                </pic:pic>
              </a:graphicData>
            </a:graphic>
          </wp:inline>
        </w:drawing>
      </w:r>
    </w:p>
    <w:p w14:paraId="13AD65F8" w14:textId="77777777" w:rsidR="00DE16D5" w:rsidRDefault="00DE16D5" w:rsidP="00DE16D5">
      <w:pPr>
        <w:pStyle w:val="Heading4"/>
      </w:pPr>
      <w:r>
        <w:t>Add a User</w:t>
      </w:r>
    </w:p>
    <w:p w14:paraId="7E2D86BC" w14:textId="77777777" w:rsidR="00AB0AE3" w:rsidRDefault="00AB0AE3" w:rsidP="00500ACC">
      <w:pPr>
        <w:pStyle w:val="LabStepNumbered"/>
      </w:pPr>
      <w:r>
        <w:t xml:space="preserve">On the home page of the site collection, click the </w:t>
      </w:r>
      <w:r>
        <w:rPr>
          <w:b/>
        </w:rPr>
        <w:t>Share</w:t>
      </w:r>
      <w:r>
        <w:t xml:space="preserve"> button.</w:t>
      </w:r>
    </w:p>
    <w:p w14:paraId="3396E63A" w14:textId="77777777" w:rsidR="00AB0AE3" w:rsidRDefault="00AB0AE3" w:rsidP="00EB1AC0">
      <w:pPr>
        <w:pStyle w:val="LabStepScreenshot"/>
      </w:pPr>
      <w:r>
        <w:rPr>
          <w:noProof/>
        </w:rPr>
        <w:drawing>
          <wp:inline distT="0" distB="0" distL="0" distR="0" wp14:anchorId="08CD6F37" wp14:editId="4C30583D">
            <wp:extent cx="3114286" cy="8095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rcise1ShareButton.png"/>
                    <pic:cNvPicPr/>
                  </pic:nvPicPr>
                  <pic:blipFill>
                    <a:blip r:embed="rId14">
                      <a:extLst>
                        <a:ext uri="{28A0092B-C50C-407E-A947-70E740481C1C}">
                          <a14:useLocalDpi xmlns:a14="http://schemas.microsoft.com/office/drawing/2010/main" val="0"/>
                        </a:ext>
                      </a:extLst>
                    </a:blip>
                    <a:stretch>
                      <a:fillRect/>
                    </a:stretch>
                  </pic:blipFill>
                  <pic:spPr>
                    <a:xfrm>
                      <a:off x="0" y="0"/>
                      <a:ext cx="3114286" cy="809524"/>
                    </a:xfrm>
                    <a:prstGeom prst="rect">
                      <a:avLst/>
                    </a:prstGeom>
                  </pic:spPr>
                </pic:pic>
              </a:graphicData>
            </a:graphic>
          </wp:inline>
        </w:drawing>
      </w:r>
    </w:p>
    <w:p w14:paraId="3F0B0DF8" w14:textId="77777777" w:rsidR="00AB0AE3" w:rsidRDefault="00AB0AE3" w:rsidP="00500ACC">
      <w:pPr>
        <w:pStyle w:val="LabStepNumbered"/>
      </w:pPr>
      <w:r>
        <w:t xml:space="preserve">In the dialogue that opens, enter the name </w:t>
      </w:r>
      <w:r w:rsidR="00953ECC">
        <w:t xml:space="preserve">Scot Hillier for the user. </w:t>
      </w:r>
      <w:r w:rsidR="00856411">
        <w:t>Click</w:t>
      </w:r>
      <w:r w:rsidR="00953ECC">
        <w:t xml:space="preserve"> </w:t>
      </w:r>
      <w:r w:rsidR="00856411">
        <w:t>the</w:t>
      </w:r>
      <w:r>
        <w:t xml:space="preserve"> email address of the person you want to add.</w:t>
      </w:r>
    </w:p>
    <w:p w14:paraId="2623C733" w14:textId="77777777" w:rsidR="00953ECC" w:rsidRDefault="00953ECC" w:rsidP="000F2C63">
      <w:pPr>
        <w:pStyle w:val="LabStepScreenshot"/>
      </w:pPr>
    </w:p>
    <w:p w14:paraId="459DBCC7" w14:textId="77777777" w:rsidR="00953ECC" w:rsidRDefault="00953ECC" w:rsidP="000F2C63">
      <w:pPr>
        <w:pStyle w:val="LabStepScreenshot"/>
      </w:pPr>
      <w:r>
        <w:rPr>
          <w:noProof/>
        </w:rPr>
        <w:lastRenderedPageBreak/>
        <w:drawing>
          <wp:inline distT="0" distB="0" distL="0" distR="0" wp14:anchorId="75B5EC08" wp14:editId="5F2CE0DF">
            <wp:extent cx="2562046" cy="13996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8007" cy="1408374"/>
                    </a:xfrm>
                    <a:prstGeom prst="rect">
                      <a:avLst/>
                    </a:prstGeom>
                    <a:noFill/>
                    <a:ln>
                      <a:noFill/>
                    </a:ln>
                  </pic:spPr>
                </pic:pic>
              </a:graphicData>
            </a:graphic>
          </wp:inline>
        </w:drawing>
      </w:r>
    </w:p>
    <w:p w14:paraId="4F60028C" w14:textId="77777777" w:rsidR="00AB0AE3" w:rsidRDefault="003F608F" w:rsidP="00500ACC">
      <w:pPr>
        <w:pStyle w:val="LabStepNumbered"/>
      </w:pPr>
      <w:r>
        <w:t xml:space="preserve">Next, click the link to </w:t>
      </w:r>
      <w:r>
        <w:rPr>
          <w:b/>
        </w:rPr>
        <w:t>Show Options</w:t>
      </w:r>
      <w:r w:rsidR="00953ECC">
        <w:t xml:space="preserve">. You should be able to confirm that the drop down menu shows that the user will be added to the SharePoint group named </w:t>
      </w:r>
      <w:r w:rsidR="00953ECC" w:rsidRPr="00953ECC">
        <w:rPr>
          <w:b/>
        </w:rPr>
        <w:t>Wingtip Intranet Members</w:t>
      </w:r>
      <w:r w:rsidR="00953ECC">
        <w:t xml:space="preserve"> which have been given </w:t>
      </w:r>
      <w:r w:rsidR="00953ECC" w:rsidRPr="00953ECC">
        <w:rPr>
          <w:b/>
        </w:rPr>
        <w:t>Edit</w:t>
      </w:r>
      <w:r w:rsidR="00953ECC">
        <w:t xml:space="preserve"> permissions.</w:t>
      </w:r>
    </w:p>
    <w:p w14:paraId="314E900C" w14:textId="77777777" w:rsidR="00953ECC" w:rsidRDefault="00953ECC" w:rsidP="000F2C63">
      <w:pPr>
        <w:pStyle w:val="LabStepScreenshot"/>
      </w:pPr>
      <w:r>
        <w:rPr>
          <w:noProof/>
        </w:rPr>
        <w:drawing>
          <wp:inline distT="0" distB="0" distL="0" distR="0" wp14:anchorId="57BBAF7D" wp14:editId="56483E80">
            <wp:extent cx="2544793" cy="173466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2171" cy="1753327"/>
                    </a:xfrm>
                    <a:prstGeom prst="rect">
                      <a:avLst/>
                    </a:prstGeom>
                    <a:noFill/>
                    <a:ln>
                      <a:noFill/>
                    </a:ln>
                  </pic:spPr>
                </pic:pic>
              </a:graphicData>
            </a:graphic>
          </wp:inline>
        </w:drawing>
      </w:r>
    </w:p>
    <w:p w14:paraId="2DF8F85F" w14:textId="77777777" w:rsidR="003F608F" w:rsidRDefault="0058075F" w:rsidP="00500ACC">
      <w:pPr>
        <w:pStyle w:val="LabStepNumbered"/>
      </w:pPr>
      <w:r>
        <w:t xml:space="preserve">Click the </w:t>
      </w:r>
      <w:r>
        <w:rPr>
          <w:b/>
        </w:rPr>
        <w:t>Share</w:t>
      </w:r>
      <w:r>
        <w:t xml:space="preserve"> button.</w:t>
      </w:r>
    </w:p>
    <w:p w14:paraId="435D3073" w14:textId="77777777" w:rsidR="00B22F65" w:rsidRDefault="00B22F65" w:rsidP="00500ACC">
      <w:pPr>
        <w:pStyle w:val="LabStepNumbered"/>
      </w:pPr>
      <w:r>
        <w:t>The following is another way to get to the same dialogue to add users:</w:t>
      </w:r>
    </w:p>
    <w:p w14:paraId="691880BE" w14:textId="77777777" w:rsidR="00B22F65" w:rsidRPr="00B22F65" w:rsidRDefault="00B22F65" w:rsidP="00B22F65">
      <w:pPr>
        <w:pStyle w:val="LabStepNumberedLevel2"/>
      </w:pPr>
      <w:r>
        <w:t xml:space="preserve">Click the </w:t>
      </w:r>
      <w:r>
        <w:rPr>
          <w:b/>
        </w:rPr>
        <w:t xml:space="preserve">Settings </w:t>
      </w:r>
      <w:r>
        <w:t xml:space="preserve">button and select </w:t>
      </w:r>
      <w:r>
        <w:rPr>
          <w:b/>
        </w:rPr>
        <w:t>Site Settings.</w:t>
      </w:r>
    </w:p>
    <w:p w14:paraId="6C0FF879" w14:textId="77777777" w:rsidR="00B22F65" w:rsidRPr="00DD69F8" w:rsidRDefault="00B22F65" w:rsidP="00B22F65">
      <w:pPr>
        <w:pStyle w:val="LabStepNumberedLevel2"/>
      </w:pPr>
      <w:r>
        <w:t xml:space="preserve">In the Site Settings page, under the </w:t>
      </w:r>
      <w:r w:rsidRPr="00B22F65">
        <w:rPr>
          <w:b/>
        </w:rPr>
        <w:t>Users and Permissions</w:t>
      </w:r>
      <w:r>
        <w:t xml:space="preserve"> heading, select </w:t>
      </w:r>
      <w:r>
        <w:rPr>
          <w:b/>
        </w:rPr>
        <w:t>Site Permissions</w:t>
      </w:r>
    </w:p>
    <w:p w14:paraId="3BBC3909" w14:textId="77777777" w:rsidR="00B22F65" w:rsidRDefault="00B22F65" w:rsidP="000F2C63">
      <w:pPr>
        <w:pStyle w:val="LabStepScreenshotLevel2"/>
      </w:pPr>
      <w:r>
        <w:drawing>
          <wp:inline distT="0" distB="0" distL="0" distR="0" wp14:anchorId="2C92AA83" wp14:editId="11A440A7">
            <wp:extent cx="2295238" cy="10952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rcise1_usersand Permissions.png"/>
                    <pic:cNvPicPr/>
                  </pic:nvPicPr>
                  <pic:blipFill>
                    <a:blip r:embed="rId17">
                      <a:extLst>
                        <a:ext uri="{28A0092B-C50C-407E-A947-70E740481C1C}">
                          <a14:useLocalDpi xmlns:a14="http://schemas.microsoft.com/office/drawing/2010/main" val="0"/>
                        </a:ext>
                      </a:extLst>
                    </a:blip>
                    <a:stretch>
                      <a:fillRect/>
                    </a:stretch>
                  </pic:blipFill>
                  <pic:spPr>
                    <a:xfrm>
                      <a:off x="0" y="0"/>
                      <a:ext cx="2295238" cy="1095238"/>
                    </a:xfrm>
                    <a:prstGeom prst="rect">
                      <a:avLst/>
                    </a:prstGeom>
                  </pic:spPr>
                </pic:pic>
              </a:graphicData>
            </a:graphic>
          </wp:inline>
        </w:drawing>
      </w:r>
    </w:p>
    <w:p w14:paraId="3EE4EA82" w14:textId="77777777" w:rsidR="001906AF" w:rsidRPr="00140EED" w:rsidRDefault="001906AF" w:rsidP="001906AF">
      <w:pPr>
        <w:pStyle w:val="LabStepNumberedLevel2"/>
      </w:pPr>
      <w:r>
        <w:t xml:space="preserve">In the ribbon, under the </w:t>
      </w:r>
      <w:r>
        <w:rPr>
          <w:b/>
        </w:rPr>
        <w:t>Permissions</w:t>
      </w:r>
      <w:r>
        <w:t xml:space="preserve"> tab, click the button </w:t>
      </w:r>
      <w:r>
        <w:rPr>
          <w:b/>
        </w:rPr>
        <w:t>Grant Permissions</w:t>
      </w:r>
    </w:p>
    <w:p w14:paraId="6F0547B4" w14:textId="77777777" w:rsidR="001906AF" w:rsidRDefault="001906AF" w:rsidP="000F2C63">
      <w:pPr>
        <w:pStyle w:val="LabStepScreenshotLevel2"/>
      </w:pPr>
      <w:r>
        <w:drawing>
          <wp:inline distT="0" distB="0" distL="0" distR="0" wp14:anchorId="65511112" wp14:editId="7208C789">
            <wp:extent cx="2852341" cy="1399430"/>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ntPermissions.png"/>
                    <pic:cNvPicPr/>
                  </pic:nvPicPr>
                  <pic:blipFill>
                    <a:blip r:embed="rId18">
                      <a:extLst>
                        <a:ext uri="{28A0092B-C50C-407E-A947-70E740481C1C}">
                          <a14:useLocalDpi xmlns:a14="http://schemas.microsoft.com/office/drawing/2010/main" val="0"/>
                        </a:ext>
                      </a:extLst>
                    </a:blip>
                    <a:stretch>
                      <a:fillRect/>
                    </a:stretch>
                  </pic:blipFill>
                  <pic:spPr>
                    <a:xfrm>
                      <a:off x="0" y="0"/>
                      <a:ext cx="2854466" cy="1400473"/>
                    </a:xfrm>
                    <a:prstGeom prst="rect">
                      <a:avLst/>
                    </a:prstGeom>
                  </pic:spPr>
                </pic:pic>
              </a:graphicData>
            </a:graphic>
          </wp:inline>
        </w:drawing>
      </w:r>
    </w:p>
    <w:p w14:paraId="389CB35C" w14:textId="77777777" w:rsidR="001906AF" w:rsidRDefault="001906AF" w:rsidP="001906AF">
      <w:pPr>
        <w:pStyle w:val="LabStepNumberedLevel2"/>
      </w:pPr>
      <w:r>
        <w:t>From here, follow steps 3-5 above to add users.</w:t>
      </w:r>
    </w:p>
    <w:p w14:paraId="6E99AAB5" w14:textId="77777777" w:rsidR="00C071F1" w:rsidRDefault="00C071F1" w:rsidP="00DE16D5">
      <w:pPr>
        <w:pStyle w:val="Heading4"/>
      </w:pPr>
      <w:commentRangeStart w:id="0"/>
      <w:r>
        <w:t>Add an Active Directory Group to SharePoint</w:t>
      </w:r>
      <w:commentRangeEnd w:id="0"/>
      <w:r w:rsidR="0094748E">
        <w:rPr>
          <w:rStyle w:val="CommentReference"/>
          <w:rFonts w:ascii="Arial" w:eastAsiaTheme="minorHAnsi" w:hAnsi="Arial" w:cstheme="minorBidi"/>
          <w:b w:val="0"/>
          <w:bCs w:val="0"/>
          <w:iCs w:val="0"/>
          <w:color w:val="262626" w:themeColor="text1" w:themeTint="D9"/>
        </w:rPr>
        <w:commentReference w:id="0"/>
      </w:r>
    </w:p>
    <w:p w14:paraId="1836DD3D" w14:textId="77777777" w:rsidR="00C071F1" w:rsidRDefault="00B227C5" w:rsidP="00B227C5">
      <w:pPr>
        <w:pStyle w:val="LabStepNumbered"/>
      </w:pPr>
      <w:r>
        <w:t xml:space="preserve">From the home page of the site collection, click on the </w:t>
      </w:r>
      <w:r>
        <w:rPr>
          <w:b/>
        </w:rPr>
        <w:t>Settings</w:t>
      </w:r>
      <w:r>
        <w:t xml:space="preserve"> icon and select </w:t>
      </w:r>
      <w:r>
        <w:rPr>
          <w:b/>
        </w:rPr>
        <w:t>Site Settings</w:t>
      </w:r>
    </w:p>
    <w:p w14:paraId="0BD22DD4" w14:textId="77777777" w:rsidR="00B227C5" w:rsidRDefault="00B227C5" w:rsidP="00B227C5">
      <w:pPr>
        <w:pStyle w:val="LabStepNumbered"/>
        <w:rPr>
          <w:b/>
        </w:rPr>
      </w:pPr>
      <w:r>
        <w:t xml:space="preserve">On the Site Settings page, under the </w:t>
      </w:r>
      <w:r>
        <w:rPr>
          <w:b/>
        </w:rPr>
        <w:t>Users and Permissions</w:t>
      </w:r>
      <w:r>
        <w:t xml:space="preserve"> heading, click the link </w:t>
      </w:r>
      <w:r>
        <w:rPr>
          <w:b/>
        </w:rPr>
        <w:t>Site Permissions</w:t>
      </w:r>
    </w:p>
    <w:p w14:paraId="1934C821" w14:textId="77777777" w:rsidR="00B227C5" w:rsidRDefault="00B227C5" w:rsidP="000F2C63">
      <w:pPr>
        <w:pStyle w:val="LabStepScreenshot"/>
      </w:pPr>
      <w:r>
        <w:rPr>
          <w:noProof/>
        </w:rPr>
        <w:lastRenderedPageBreak/>
        <w:drawing>
          <wp:inline distT="0" distB="0" distL="0" distR="0" wp14:anchorId="55DBD777" wp14:editId="6DE5E471">
            <wp:extent cx="2295238" cy="109523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rcise1_usersand Permissions.png"/>
                    <pic:cNvPicPr/>
                  </pic:nvPicPr>
                  <pic:blipFill>
                    <a:blip r:embed="rId17">
                      <a:extLst>
                        <a:ext uri="{28A0092B-C50C-407E-A947-70E740481C1C}">
                          <a14:useLocalDpi xmlns:a14="http://schemas.microsoft.com/office/drawing/2010/main" val="0"/>
                        </a:ext>
                      </a:extLst>
                    </a:blip>
                    <a:stretch>
                      <a:fillRect/>
                    </a:stretch>
                  </pic:blipFill>
                  <pic:spPr>
                    <a:xfrm>
                      <a:off x="0" y="0"/>
                      <a:ext cx="2295238" cy="1095238"/>
                    </a:xfrm>
                    <a:prstGeom prst="rect">
                      <a:avLst/>
                    </a:prstGeom>
                  </pic:spPr>
                </pic:pic>
              </a:graphicData>
            </a:graphic>
          </wp:inline>
        </w:drawing>
      </w:r>
    </w:p>
    <w:p w14:paraId="18EE509D" w14:textId="77777777" w:rsidR="00140EED" w:rsidRPr="00140EED" w:rsidRDefault="006035E7" w:rsidP="00140EED">
      <w:pPr>
        <w:pStyle w:val="LabStepNumbered"/>
      </w:pPr>
      <w:r>
        <w:t xml:space="preserve">In the ribbon, under the </w:t>
      </w:r>
      <w:r>
        <w:rPr>
          <w:b/>
        </w:rPr>
        <w:t>Permissions</w:t>
      </w:r>
      <w:r>
        <w:t xml:space="preserve"> tab, click the button </w:t>
      </w:r>
      <w:r>
        <w:rPr>
          <w:b/>
        </w:rPr>
        <w:t>Grant Permissions</w:t>
      </w:r>
    </w:p>
    <w:p w14:paraId="09975A79" w14:textId="77777777" w:rsidR="00140EED" w:rsidRDefault="00140EED" w:rsidP="000F2C63">
      <w:pPr>
        <w:pStyle w:val="LabStepScreenshot"/>
      </w:pPr>
      <w:r>
        <w:rPr>
          <w:noProof/>
        </w:rPr>
        <w:drawing>
          <wp:inline distT="0" distB="0" distL="0" distR="0" wp14:anchorId="2779B8B1" wp14:editId="03AF18AD">
            <wp:extent cx="2852341" cy="1399430"/>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ntPermissions.png"/>
                    <pic:cNvPicPr/>
                  </pic:nvPicPr>
                  <pic:blipFill>
                    <a:blip r:embed="rId18">
                      <a:extLst>
                        <a:ext uri="{28A0092B-C50C-407E-A947-70E740481C1C}">
                          <a14:useLocalDpi xmlns:a14="http://schemas.microsoft.com/office/drawing/2010/main" val="0"/>
                        </a:ext>
                      </a:extLst>
                    </a:blip>
                    <a:stretch>
                      <a:fillRect/>
                    </a:stretch>
                  </pic:blipFill>
                  <pic:spPr>
                    <a:xfrm>
                      <a:off x="0" y="0"/>
                      <a:ext cx="2854466" cy="1400473"/>
                    </a:xfrm>
                    <a:prstGeom prst="rect">
                      <a:avLst/>
                    </a:prstGeom>
                  </pic:spPr>
                </pic:pic>
              </a:graphicData>
            </a:graphic>
          </wp:inline>
        </w:drawing>
      </w:r>
    </w:p>
    <w:p w14:paraId="0E7699B8" w14:textId="77777777" w:rsidR="00140EED" w:rsidRDefault="001906AF" w:rsidP="00B227C5">
      <w:pPr>
        <w:pStyle w:val="LabStepNumbered"/>
      </w:pPr>
      <w:r>
        <w:t>In the dialogue tha</w:t>
      </w:r>
      <w:r w:rsidR="00A34028">
        <w:t xml:space="preserve">t appears, type the name of the Active Directory Group </w:t>
      </w:r>
      <w:r w:rsidR="00A34028">
        <w:rPr>
          <w:b/>
        </w:rPr>
        <w:t>Wingtip Sales Team</w:t>
      </w:r>
    </w:p>
    <w:p w14:paraId="76F3DF70" w14:textId="77777777" w:rsidR="001906AF" w:rsidRDefault="001906AF" w:rsidP="001906AF">
      <w:pPr>
        <w:pStyle w:val="LabStepNumbered"/>
      </w:pPr>
      <w:r>
        <w:t xml:space="preserve">Next, click the link to </w:t>
      </w:r>
      <w:r>
        <w:rPr>
          <w:b/>
        </w:rPr>
        <w:t>Show Options</w:t>
      </w:r>
      <w:r>
        <w:t>.  Based on the permissions you want the new user to have, choose a group to add the person to.</w:t>
      </w:r>
    </w:p>
    <w:p w14:paraId="04CFC35A" w14:textId="77777777" w:rsidR="00140EED" w:rsidRDefault="001906AF" w:rsidP="00B227C5">
      <w:pPr>
        <w:pStyle w:val="LabStepNumbered"/>
      </w:pPr>
      <w:r>
        <w:t xml:space="preserve">Click </w:t>
      </w:r>
      <w:r>
        <w:rPr>
          <w:b/>
        </w:rPr>
        <w:t>Share</w:t>
      </w:r>
      <w:r w:rsidR="00B036B4">
        <w:rPr>
          <w:b/>
        </w:rPr>
        <w:t>.</w:t>
      </w:r>
    </w:p>
    <w:p w14:paraId="31860A52" w14:textId="77777777" w:rsidR="001906AF" w:rsidRPr="00B227C5" w:rsidRDefault="001906AF" w:rsidP="00B227C5">
      <w:pPr>
        <w:pStyle w:val="LabStepNumbered"/>
      </w:pPr>
      <w:r>
        <w:t xml:space="preserve">Click </w:t>
      </w:r>
      <w:r w:rsidR="00874317">
        <w:t xml:space="preserve">on the </w:t>
      </w:r>
      <w:r w:rsidR="00A34028">
        <w:rPr>
          <w:b/>
        </w:rPr>
        <w:t>Members</w:t>
      </w:r>
      <w:r w:rsidR="00874317">
        <w:t xml:space="preserve"> group to see the users and Active Directory Groups now associated with </w:t>
      </w:r>
      <w:r w:rsidR="00A34028">
        <w:rPr>
          <w:b/>
        </w:rPr>
        <w:t>Members</w:t>
      </w:r>
      <w:r w:rsidR="00874317">
        <w:t>.</w:t>
      </w:r>
    </w:p>
    <w:p w14:paraId="7E46AF39" w14:textId="77777777" w:rsidR="00DE16D5" w:rsidRDefault="00DE16D5" w:rsidP="00DE16D5">
      <w:pPr>
        <w:pStyle w:val="Heading4"/>
      </w:pPr>
      <w:r>
        <w:t>Set Permissions on a Document Library</w:t>
      </w:r>
    </w:p>
    <w:p w14:paraId="78BD09D3" w14:textId="77777777" w:rsidR="00DE16D5" w:rsidRDefault="007A218C" w:rsidP="00397DCC">
      <w:pPr>
        <w:pStyle w:val="LabStepNumbered"/>
        <w:rPr>
          <w:b/>
        </w:rPr>
      </w:pPr>
      <w:r>
        <w:t xml:space="preserve">On the home page of the site collection, click the </w:t>
      </w:r>
      <w:r>
        <w:rPr>
          <w:b/>
        </w:rPr>
        <w:t>Settings</w:t>
      </w:r>
      <w:r>
        <w:t xml:space="preserve"> icon and select </w:t>
      </w:r>
      <w:r>
        <w:rPr>
          <w:b/>
        </w:rPr>
        <w:t>Site Contents</w:t>
      </w:r>
    </w:p>
    <w:p w14:paraId="072EE80E" w14:textId="77777777" w:rsidR="00397DCC" w:rsidRDefault="00397DCC" w:rsidP="00397DCC">
      <w:pPr>
        <w:pStyle w:val="LabStepNumbered"/>
        <w:rPr>
          <w:b/>
        </w:rPr>
      </w:pPr>
      <w:r>
        <w:t xml:space="preserve">On the Site Contents page, click </w:t>
      </w:r>
      <w:r>
        <w:rPr>
          <w:b/>
        </w:rPr>
        <w:t>add an app</w:t>
      </w:r>
    </w:p>
    <w:p w14:paraId="2D891311" w14:textId="77777777" w:rsidR="00CF6006" w:rsidRDefault="00CF6006" w:rsidP="00EB1AC0">
      <w:pPr>
        <w:pStyle w:val="LabStepScreenshot"/>
      </w:pPr>
      <w:r>
        <w:rPr>
          <w:noProof/>
        </w:rPr>
        <w:drawing>
          <wp:inline distT="0" distB="0" distL="0" distR="0" wp14:anchorId="6F524510" wp14:editId="42307B10">
            <wp:extent cx="1883391" cy="937583"/>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anApp.png"/>
                    <pic:cNvPicPr/>
                  </pic:nvPicPr>
                  <pic:blipFill>
                    <a:blip r:embed="rId21">
                      <a:extLst>
                        <a:ext uri="{28A0092B-C50C-407E-A947-70E740481C1C}">
                          <a14:useLocalDpi xmlns:a14="http://schemas.microsoft.com/office/drawing/2010/main" val="0"/>
                        </a:ext>
                      </a:extLst>
                    </a:blip>
                    <a:stretch>
                      <a:fillRect/>
                    </a:stretch>
                  </pic:blipFill>
                  <pic:spPr>
                    <a:xfrm>
                      <a:off x="0" y="0"/>
                      <a:ext cx="1884636" cy="938203"/>
                    </a:xfrm>
                    <a:prstGeom prst="rect">
                      <a:avLst/>
                    </a:prstGeom>
                  </pic:spPr>
                </pic:pic>
              </a:graphicData>
            </a:graphic>
          </wp:inline>
        </w:drawing>
      </w:r>
    </w:p>
    <w:p w14:paraId="7EAD2C91" w14:textId="77777777" w:rsidR="00397DCC" w:rsidRDefault="005D0B36" w:rsidP="00397DCC">
      <w:pPr>
        <w:pStyle w:val="LabStepNumbered"/>
        <w:rPr>
          <w:b/>
        </w:rPr>
      </w:pPr>
      <w:r>
        <w:t xml:space="preserve">Click the tile for </w:t>
      </w:r>
      <w:r>
        <w:rPr>
          <w:b/>
        </w:rPr>
        <w:t>Document Library</w:t>
      </w:r>
    </w:p>
    <w:p w14:paraId="5493BC1F" w14:textId="77777777" w:rsidR="005D0B36" w:rsidRDefault="005D0B36" w:rsidP="00EB1AC0">
      <w:pPr>
        <w:pStyle w:val="LabStepScreenshot"/>
      </w:pPr>
      <w:r>
        <w:rPr>
          <w:noProof/>
        </w:rPr>
        <w:drawing>
          <wp:inline distT="0" distB="0" distL="0" distR="0" wp14:anchorId="58EDDF37" wp14:editId="389928FB">
            <wp:extent cx="1183501" cy="128971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librarytile.png"/>
                    <pic:cNvPicPr/>
                  </pic:nvPicPr>
                  <pic:blipFill>
                    <a:blip r:embed="rId22">
                      <a:extLst>
                        <a:ext uri="{28A0092B-C50C-407E-A947-70E740481C1C}">
                          <a14:useLocalDpi xmlns:a14="http://schemas.microsoft.com/office/drawing/2010/main" val="0"/>
                        </a:ext>
                      </a:extLst>
                    </a:blip>
                    <a:stretch>
                      <a:fillRect/>
                    </a:stretch>
                  </pic:blipFill>
                  <pic:spPr>
                    <a:xfrm>
                      <a:off x="0" y="0"/>
                      <a:ext cx="1184810" cy="1291140"/>
                    </a:xfrm>
                    <a:prstGeom prst="rect">
                      <a:avLst/>
                    </a:prstGeom>
                  </pic:spPr>
                </pic:pic>
              </a:graphicData>
            </a:graphic>
          </wp:inline>
        </w:drawing>
      </w:r>
    </w:p>
    <w:p w14:paraId="42A4DE6F" w14:textId="77777777" w:rsidR="005D0B36" w:rsidRPr="006D7219" w:rsidRDefault="005D0B36" w:rsidP="00397DCC">
      <w:pPr>
        <w:pStyle w:val="LabStepNumbered"/>
        <w:rPr>
          <w:b/>
        </w:rPr>
      </w:pPr>
      <w:r>
        <w:t xml:space="preserve">Name the new document library </w:t>
      </w:r>
      <w:r w:rsidR="00227422">
        <w:rPr>
          <w:b/>
        </w:rPr>
        <w:t xml:space="preserve">Management Reports </w:t>
      </w:r>
      <w:r w:rsidR="00227422">
        <w:t xml:space="preserve">and click </w:t>
      </w:r>
      <w:r w:rsidR="00227422">
        <w:rPr>
          <w:b/>
        </w:rPr>
        <w:t>Create</w:t>
      </w:r>
      <w:r w:rsidR="00227422">
        <w:t>.</w:t>
      </w:r>
    </w:p>
    <w:p w14:paraId="49F614C0" w14:textId="77777777" w:rsidR="006D7219" w:rsidRPr="00422F17" w:rsidRDefault="006D7219" w:rsidP="00397DCC">
      <w:pPr>
        <w:pStyle w:val="LabStepNumbered"/>
        <w:rPr>
          <w:b/>
        </w:rPr>
      </w:pPr>
      <w:r>
        <w:t xml:space="preserve">On the Site Contents Page, </w:t>
      </w:r>
      <w:r w:rsidR="00422F17">
        <w:t xml:space="preserve">click the tile for </w:t>
      </w:r>
      <w:r w:rsidR="00422F17">
        <w:rPr>
          <w:b/>
        </w:rPr>
        <w:t>Management Reports</w:t>
      </w:r>
      <w:r>
        <w:t>.</w:t>
      </w:r>
    </w:p>
    <w:p w14:paraId="0086EE15" w14:textId="77777777" w:rsidR="00422F17" w:rsidRPr="00422F17" w:rsidRDefault="00422F17" w:rsidP="00EB1AC0">
      <w:pPr>
        <w:pStyle w:val="LabStepScreenshot"/>
      </w:pPr>
      <w:r>
        <w:rPr>
          <w:noProof/>
        </w:rPr>
        <w:lastRenderedPageBreak/>
        <w:drawing>
          <wp:inline distT="0" distB="0" distL="0" distR="0" wp14:anchorId="66C60384" wp14:editId="5581D317">
            <wp:extent cx="2695238" cy="111428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mentReportsDocLibrary.png"/>
                    <pic:cNvPicPr/>
                  </pic:nvPicPr>
                  <pic:blipFill>
                    <a:blip r:embed="rId23">
                      <a:extLst>
                        <a:ext uri="{28A0092B-C50C-407E-A947-70E740481C1C}">
                          <a14:useLocalDpi xmlns:a14="http://schemas.microsoft.com/office/drawing/2010/main" val="0"/>
                        </a:ext>
                      </a:extLst>
                    </a:blip>
                    <a:stretch>
                      <a:fillRect/>
                    </a:stretch>
                  </pic:blipFill>
                  <pic:spPr>
                    <a:xfrm>
                      <a:off x="0" y="0"/>
                      <a:ext cx="2695238" cy="1114286"/>
                    </a:xfrm>
                    <a:prstGeom prst="rect">
                      <a:avLst/>
                    </a:prstGeom>
                  </pic:spPr>
                </pic:pic>
              </a:graphicData>
            </a:graphic>
          </wp:inline>
        </w:drawing>
      </w:r>
    </w:p>
    <w:p w14:paraId="5368576C" w14:textId="77777777" w:rsidR="00422F17" w:rsidRPr="00422F17" w:rsidRDefault="00422F17" w:rsidP="00397DCC">
      <w:pPr>
        <w:pStyle w:val="LabStepNumbered"/>
        <w:rPr>
          <w:b/>
        </w:rPr>
      </w:pPr>
      <w:r>
        <w:t xml:space="preserve">In the ribbon, click the </w:t>
      </w:r>
      <w:r>
        <w:rPr>
          <w:b/>
        </w:rPr>
        <w:t xml:space="preserve">Library </w:t>
      </w:r>
      <w:r>
        <w:t>tab</w:t>
      </w:r>
    </w:p>
    <w:p w14:paraId="64EEA220" w14:textId="77777777" w:rsidR="00422F17" w:rsidRPr="00422F17" w:rsidRDefault="00422F17" w:rsidP="00EB1AC0">
      <w:pPr>
        <w:pStyle w:val="LabStepScreenshot"/>
      </w:pPr>
      <w:r>
        <w:rPr>
          <w:noProof/>
        </w:rPr>
        <w:drawing>
          <wp:inline distT="0" distB="0" distL="0" distR="0" wp14:anchorId="708C0806" wp14:editId="471CB2E2">
            <wp:extent cx="1952381" cy="130476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librarytab.png"/>
                    <pic:cNvPicPr/>
                  </pic:nvPicPr>
                  <pic:blipFill>
                    <a:blip r:embed="rId24">
                      <a:extLst>
                        <a:ext uri="{28A0092B-C50C-407E-A947-70E740481C1C}">
                          <a14:useLocalDpi xmlns:a14="http://schemas.microsoft.com/office/drawing/2010/main" val="0"/>
                        </a:ext>
                      </a:extLst>
                    </a:blip>
                    <a:stretch>
                      <a:fillRect/>
                    </a:stretch>
                  </pic:blipFill>
                  <pic:spPr>
                    <a:xfrm>
                      <a:off x="0" y="0"/>
                      <a:ext cx="1952381" cy="1304762"/>
                    </a:xfrm>
                    <a:prstGeom prst="rect">
                      <a:avLst/>
                    </a:prstGeom>
                  </pic:spPr>
                </pic:pic>
              </a:graphicData>
            </a:graphic>
          </wp:inline>
        </w:drawing>
      </w:r>
    </w:p>
    <w:p w14:paraId="31CE8D67" w14:textId="77777777" w:rsidR="00422F17" w:rsidRPr="00422F17" w:rsidRDefault="00422F17" w:rsidP="00397DCC">
      <w:pPr>
        <w:pStyle w:val="LabStepNumbered"/>
        <w:rPr>
          <w:b/>
        </w:rPr>
      </w:pPr>
      <w:r>
        <w:t xml:space="preserve">In the ribbon, click </w:t>
      </w:r>
      <w:r>
        <w:rPr>
          <w:b/>
        </w:rPr>
        <w:t>Library Settings</w:t>
      </w:r>
      <w:r>
        <w:t xml:space="preserve"> in the </w:t>
      </w:r>
      <w:r>
        <w:rPr>
          <w:b/>
        </w:rPr>
        <w:t>Settings</w:t>
      </w:r>
      <w:r>
        <w:t xml:space="preserve"> group</w:t>
      </w:r>
    </w:p>
    <w:p w14:paraId="5C1371D9" w14:textId="77777777" w:rsidR="00422F17" w:rsidRDefault="00422F17" w:rsidP="00EB1AC0">
      <w:pPr>
        <w:pStyle w:val="LabStepScreenshot"/>
      </w:pPr>
      <w:r>
        <w:rPr>
          <w:noProof/>
        </w:rPr>
        <w:drawing>
          <wp:inline distT="0" distB="0" distL="0" distR="0" wp14:anchorId="330766BD" wp14:editId="3DFD23F2">
            <wp:extent cx="1438095" cy="90476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rarysettings.png"/>
                    <pic:cNvPicPr/>
                  </pic:nvPicPr>
                  <pic:blipFill>
                    <a:blip r:embed="rId25">
                      <a:extLst>
                        <a:ext uri="{28A0092B-C50C-407E-A947-70E740481C1C}">
                          <a14:useLocalDpi xmlns:a14="http://schemas.microsoft.com/office/drawing/2010/main" val="0"/>
                        </a:ext>
                      </a:extLst>
                    </a:blip>
                    <a:stretch>
                      <a:fillRect/>
                    </a:stretch>
                  </pic:blipFill>
                  <pic:spPr>
                    <a:xfrm>
                      <a:off x="0" y="0"/>
                      <a:ext cx="1438095" cy="904762"/>
                    </a:xfrm>
                    <a:prstGeom prst="rect">
                      <a:avLst/>
                    </a:prstGeom>
                  </pic:spPr>
                </pic:pic>
              </a:graphicData>
            </a:graphic>
          </wp:inline>
        </w:drawing>
      </w:r>
    </w:p>
    <w:p w14:paraId="71036BF8" w14:textId="77777777" w:rsidR="00422F17" w:rsidRDefault="00B55467" w:rsidP="00397DCC">
      <w:pPr>
        <w:pStyle w:val="LabStepNumbered"/>
        <w:rPr>
          <w:b/>
        </w:rPr>
      </w:pPr>
      <w:r>
        <w:t xml:space="preserve">In the settings page, under the </w:t>
      </w:r>
      <w:r>
        <w:rPr>
          <w:b/>
        </w:rPr>
        <w:t>Permissions and Management</w:t>
      </w:r>
      <w:r>
        <w:t xml:space="preserve"> column, click the link </w:t>
      </w:r>
      <w:r>
        <w:rPr>
          <w:b/>
        </w:rPr>
        <w:t>Permissions for this document library</w:t>
      </w:r>
    </w:p>
    <w:p w14:paraId="2B51F6A4" w14:textId="77777777" w:rsidR="00D4162C" w:rsidRDefault="00D4162C" w:rsidP="00EB1AC0">
      <w:pPr>
        <w:pStyle w:val="LabStepScreenshot"/>
      </w:pPr>
      <w:r>
        <w:rPr>
          <w:noProof/>
        </w:rPr>
        <w:drawing>
          <wp:inline distT="0" distB="0" distL="0" distR="0" wp14:anchorId="3358D91A" wp14:editId="728D7A48">
            <wp:extent cx="1923691" cy="1523888"/>
            <wp:effectExtent l="0" t="0" r="63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ermissionsforLibrary.png"/>
                    <pic:cNvPicPr/>
                  </pic:nvPicPr>
                  <pic:blipFill>
                    <a:blip r:embed="rId26">
                      <a:extLst>
                        <a:ext uri="{28A0092B-C50C-407E-A947-70E740481C1C}">
                          <a14:useLocalDpi xmlns:a14="http://schemas.microsoft.com/office/drawing/2010/main" val="0"/>
                        </a:ext>
                      </a:extLst>
                    </a:blip>
                    <a:stretch>
                      <a:fillRect/>
                    </a:stretch>
                  </pic:blipFill>
                  <pic:spPr>
                    <a:xfrm>
                      <a:off x="0" y="0"/>
                      <a:ext cx="1930207" cy="1529050"/>
                    </a:xfrm>
                    <a:prstGeom prst="rect">
                      <a:avLst/>
                    </a:prstGeom>
                  </pic:spPr>
                </pic:pic>
              </a:graphicData>
            </a:graphic>
          </wp:inline>
        </w:drawing>
      </w:r>
    </w:p>
    <w:p w14:paraId="026FBAA3" w14:textId="77777777" w:rsidR="00953ECC" w:rsidRPr="00E7580C" w:rsidRDefault="00953ECC" w:rsidP="00397DCC">
      <w:pPr>
        <w:pStyle w:val="LabStepNumbered"/>
        <w:rPr>
          <w:b/>
        </w:rPr>
      </w:pPr>
      <w:r>
        <w:t>In the Permissions page, you should be able to see that the document library does not have it</w:t>
      </w:r>
      <w:r w:rsidR="00E7580C">
        <w:t>s own unique permissions.</w:t>
      </w:r>
    </w:p>
    <w:p w14:paraId="1357B684" w14:textId="77777777" w:rsidR="00E7580C" w:rsidRDefault="00E7580C" w:rsidP="00E7580C">
      <w:pPr>
        <w:pStyle w:val="LabStepScreenshot"/>
      </w:pPr>
      <w:r>
        <w:rPr>
          <w:noProof/>
        </w:rPr>
        <w:drawing>
          <wp:inline distT="0" distB="0" distL="0" distR="0" wp14:anchorId="38991311" wp14:editId="637D5734">
            <wp:extent cx="3588589" cy="1066662"/>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35614" cy="1080640"/>
                    </a:xfrm>
                    <a:prstGeom prst="rect">
                      <a:avLst/>
                    </a:prstGeom>
                    <a:noFill/>
                    <a:ln>
                      <a:noFill/>
                    </a:ln>
                  </pic:spPr>
                </pic:pic>
              </a:graphicData>
            </a:graphic>
          </wp:inline>
        </w:drawing>
      </w:r>
    </w:p>
    <w:p w14:paraId="27019B62" w14:textId="77777777" w:rsidR="00E7580C" w:rsidRDefault="00E7580C" w:rsidP="00397DCC">
      <w:pPr>
        <w:pStyle w:val="LabStepNumbered"/>
        <w:rPr>
          <w:b/>
        </w:rPr>
      </w:pPr>
      <w:r>
        <w:t xml:space="preserve">On the </w:t>
      </w:r>
      <w:r w:rsidRPr="00E7580C">
        <w:rPr>
          <w:b/>
        </w:rPr>
        <w:t>Permissions</w:t>
      </w:r>
      <w:r>
        <w:t xml:space="preserve"> tab in the ribbon, click the </w:t>
      </w:r>
      <w:r w:rsidRPr="00E7580C">
        <w:rPr>
          <w:b/>
        </w:rPr>
        <w:t>Stop Inheriting Permissions</w:t>
      </w:r>
      <w:r>
        <w:t xml:space="preserve"> button to create a unique permissions list.</w:t>
      </w:r>
    </w:p>
    <w:p w14:paraId="03B2B647" w14:textId="77777777" w:rsidR="00E7580C" w:rsidRPr="00E7580C" w:rsidRDefault="00E7580C" w:rsidP="00E7580C">
      <w:pPr>
        <w:pStyle w:val="LabStepScreenshot"/>
      </w:pPr>
      <w:r>
        <w:rPr>
          <w:noProof/>
        </w:rPr>
        <w:lastRenderedPageBreak/>
        <w:drawing>
          <wp:inline distT="0" distB="0" distL="0" distR="0" wp14:anchorId="5A875289" wp14:editId="14763A26">
            <wp:extent cx="2665730" cy="1319530"/>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5730" cy="1319530"/>
                    </a:xfrm>
                    <a:prstGeom prst="rect">
                      <a:avLst/>
                    </a:prstGeom>
                    <a:noFill/>
                    <a:ln>
                      <a:noFill/>
                    </a:ln>
                  </pic:spPr>
                </pic:pic>
              </a:graphicData>
            </a:graphic>
          </wp:inline>
        </w:drawing>
      </w:r>
    </w:p>
    <w:p w14:paraId="7A0773B1" w14:textId="77777777" w:rsidR="00E7580C" w:rsidRDefault="00E7580C" w:rsidP="00397DCC">
      <w:pPr>
        <w:pStyle w:val="LabStepNumbered"/>
      </w:pPr>
      <w:r>
        <w:t xml:space="preserve">After clicking the </w:t>
      </w:r>
      <w:r w:rsidRPr="00E7580C">
        <w:rPr>
          <w:b/>
        </w:rPr>
        <w:t>Stop Inheriting Permissions</w:t>
      </w:r>
      <w:r>
        <w:t xml:space="preserve"> button, you will be prompted with a dialog asking you confirm that you really want to create iuni9que permissions for this document library. Click </w:t>
      </w:r>
      <w:r w:rsidRPr="00E7580C">
        <w:rPr>
          <w:b/>
        </w:rPr>
        <w:t>Ok</w:t>
      </w:r>
      <w:r>
        <w:t xml:space="preserve"> to continue.</w:t>
      </w:r>
    </w:p>
    <w:p w14:paraId="0AEE4C75" w14:textId="77777777" w:rsidR="00E7580C" w:rsidRPr="00E7580C" w:rsidRDefault="00E7580C" w:rsidP="00E7580C">
      <w:pPr>
        <w:pStyle w:val="LabStepScreenshot"/>
      </w:pPr>
      <w:r>
        <w:rPr>
          <w:noProof/>
        </w:rPr>
        <w:drawing>
          <wp:inline distT="0" distB="0" distL="0" distR="0" wp14:anchorId="16A17842" wp14:editId="4B8F3525">
            <wp:extent cx="1929381" cy="741872"/>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62980" cy="754791"/>
                    </a:xfrm>
                    <a:prstGeom prst="rect">
                      <a:avLst/>
                    </a:prstGeom>
                    <a:noFill/>
                    <a:ln>
                      <a:noFill/>
                    </a:ln>
                  </pic:spPr>
                </pic:pic>
              </a:graphicData>
            </a:graphic>
          </wp:inline>
        </w:drawing>
      </w:r>
    </w:p>
    <w:p w14:paraId="72F7E16B" w14:textId="77777777" w:rsidR="00B55467" w:rsidRDefault="00E7580C" w:rsidP="00397DCC">
      <w:pPr>
        <w:pStyle w:val="LabStepNumbered"/>
        <w:rPr>
          <w:b/>
        </w:rPr>
      </w:pPr>
      <w:r>
        <w:t xml:space="preserve">You will notice that the button on the ribbon change after you have created unique permissions. On </w:t>
      </w:r>
      <w:r w:rsidR="00B479AB">
        <w:t xml:space="preserve">the </w:t>
      </w:r>
      <w:r w:rsidR="00B479AB" w:rsidRPr="00E7580C">
        <w:rPr>
          <w:b/>
        </w:rPr>
        <w:t>Permissions</w:t>
      </w:r>
      <w:r w:rsidR="00B479AB">
        <w:t xml:space="preserve"> </w:t>
      </w:r>
      <w:r>
        <w:t>tab</w:t>
      </w:r>
      <w:r w:rsidR="00B479AB">
        <w:t xml:space="preserve"> in the ribbon, click </w:t>
      </w:r>
      <w:r w:rsidR="00B479AB">
        <w:rPr>
          <w:b/>
        </w:rPr>
        <w:t>Grant Permissions</w:t>
      </w:r>
      <w:r w:rsidRPr="00E7580C">
        <w:t>.</w:t>
      </w:r>
    </w:p>
    <w:p w14:paraId="2A8FB990" w14:textId="77777777" w:rsidR="00B479AB" w:rsidRDefault="00B479AB" w:rsidP="00EB1AC0">
      <w:pPr>
        <w:pStyle w:val="LabStepScreenshot"/>
      </w:pPr>
      <w:r>
        <w:rPr>
          <w:noProof/>
        </w:rPr>
        <w:drawing>
          <wp:inline distT="0" distB="0" distL="0" distR="0" wp14:anchorId="4FF6BCFC" wp14:editId="47BCE2A4">
            <wp:extent cx="3637267" cy="1121134"/>
            <wp:effectExtent l="0" t="0" r="1905"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ntpermissionsunique.png"/>
                    <pic:cNvPicPr/>
                  </pic:nvPicPr>
                  <pic:blipFill>
                    <a:blip r:embed="rId30">
                      <a:extLst>
                        <a:ext uri="{28A0092B-C50C-407E-A947-70E740481C1C}">
                          <a14:useLocalDpi xmlns:a14="http://schemas.microsoft.com/office/drawing/2010/main" val="0"/>
                        </a:ext>
                      </a:extLst>
                    </a:blip>
                    <a:stretch>
                      <a:fillRect/>
                    </a:stretch>
                  </pic:blipFill>
                  <pic:spPr>
                    <a:xfrm>
                      <a:off x="0" y="0"/>
                      <a:ext cx="3637631" cy="1121246"/>
                    </a:xfrm>
                    <a:prstGeom prst="rect">
                      <a:avLst/>
                    </a:prstGeom>
                  </pic:spPr>
                </pic:pic>
              </a:graphicData>
            </a:graphic>
          </wp:inline>
        </w:drawing>
      </w:r>
    </w:p>
    <w:p w14:paraId="66CE8E2B" w14:textId="77777777" w:rsidR="008B7F7E" w:rsidRPr="008B7F7E" w:rsidRDefault="009E78F0" w:rsidP="00397DCC">
      <w:pPr>
        <w:pStyle w:val="LabStepNumbered"/>
        <w:rPr>
          <w:b/>
        </w:rPr>
      </w:pPr>
      <w:r>
        <w:t xml:space="preserve">In the dialogue that appears, </w:t>
      </w:r>
      <w:r w:rsidR="008B7F7E">
        <w:t xml:space="preserve">enter </w:t>
      </w:r>
      <w:r>
        <w:t xml:space="preserve">the </w:t>
      </w:r>
      <w:r w:rsidR="008B7F7E">
        <w:t xml:space="preserve">user </w:t>
      </w:r>
      <w:r>
        <w:t xml:space="preserve">name </w:t>
      </w:r>
      <w:r w:rsidR="008B7F7E">
        <w:t xml:space="preserve">of </w:t>
      </w:r>
      <w:r w:rsidR="008B7F7E" w:rsidRPr="008B7F7E">
        <w:rPr>
          <w:b/>
        </w:rPr>
        <w:t>Chandler Bing</w:t>
      </w:r>
      <w:r w:rsidR="008B7F7E">
        <w:t xml:space="preserve">. Also click the </w:t>
      </w:r>
      <w:r w:rsidR="008B7F7E" w:rsidRPr="008B7F7E">
        <w:rPr>
          <w:b/>
        </w:rPr>
        <w:t>Show Options</w:t>
      </w:r>
      <w:r w:rsidR="008B7F7E">
        <w:t xml:space="preserve"> button and set the permission level to </w:t>
      </w:r>
      <w:r w:rsidR="008B7F7E" w:rsidRPr="008B7F7E">
        <w:rPr>
          <w:b/>
        </w:rPr>
        <w:t>Contribute</w:t>
      </w:r>
      <w:r w:rsidR="008B7F7E">
        <w:t xml:space="preserve">. Once your dialog looks like the following screenshot, click </w:t>
      </w:r>
      <w:r w:rsidR="008B7F7E" w:rsidRPr="008B7F7E">
        <w:rPr>
          <w:b/>
        </w:rPr>
        <w:t>Share</w:t>
      </w:r>
      <w:r w:rsidR="008B7F7E">
        <w:t xml:space="preserve"> to assign the new permissions.</w:t>
      </w:r>
    </w:p>
    <w:p w14:paraId="1D31050E" w14:textId="77777777" w:rsidR="008B7F7E" w:rsidRPr="008B7F7E" w:rsidRDefault="008B7F7E" w:rsidP="008B7F7E">
      <w:pPr>
        <w:pStyle w:val="LabStepScreenshot"/>
      </w:pPr>
      <w:r>
        <w:rPr>
          <w:noProof/>
        </w:rPr>
        <w:drawing>
          <wp:inline distT="0" distB="0" distL="0" distR="0" wp14:anchorId="344F9847" wp14:editId="6C91A871">
            <wp:extent cx="3994031" cy="1960706"/>
            <wp:effectExtent l="0" t="0" r="6985"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00989" cy="1964122"/>
                    </a:xfrm>
                    <a:prstGeom prst="rect">
                      <a:avLst/>
                    </a:prstGeom>
                    <a:noFill/>
                    <a:ln>
                      <a:noFill/>
                    </a:ln>
                  </pic:spPr>
                </pic:pic>
              </a:graphicData>
            </a:graphic>
          </wp:inline>
        </w:drawing>
      </w:r>
    </w:p>
    <w:p w14:paraId="7C9BA01B" w14:textId="77777777" w:rsidR="005B667B" w:rsidRDefault="005B667B">
      <w:pPr>
        <w:pStyle w:val="Heading3"/>
      </w:pPr>
      <w:r>
        <w:t xml:space="preserve">Exercise 2: </w:t>
      </w:r>
      <w:r w:rsidR="00500ACC">
        <w:t xml:space="preserve">Creating a </w:t>
      </w:r>
      <w:r w:rsidR="00B87F63">
        <w:t>Custom Permission Level</w:t>
      </w:r>
    </w:p>
    <w:p w14:paraId="795A2A96" w14:textId="77777777" w:rsidR="005B667B" w:rsidRDefault="005B667B" w:rsidP="005B667B">
      <w:pPr>
        <w:pStyle w:val="LabExerciseLeadIn"/>
      </w:pPr>
      <w:r w:rsidRPr="005B667B">
        <w:t xml:space="preserve">In this exercise you will </w:t>
      </w:r>
      <w:r w:rsidR="008559E5">
        <w:t xml:space="preserve">create a custom permission level </w:t>
      </w:r>
    </w:p>
    <w:p w14:paraId="1320A339" w14:textId="77777777" w:rsidR="008559E5" w:rsidRDefault="008559E5" w:rsidP="003534C1">
      <w:pPr>
        <w:pStyle w:val="LabStepNumbered"/>
        <w:numPr>
          <w:ilvl w:val="0"/>
          <w:numId w:val="12"/>
        </w:numPr>
      </w:pPr>
      <w:r>
        <w:t xml:space="preserve">From the home page of the site collection, click the </w:t>
      </w:r>
      <w:r w:rsidRPr="00E870F6">
        <w:rPr>
          <w:b/>
        </w:rPr>
        <w:t>Settings</w:t>
      </w:r>
      <w:r>
        <w:t xml:space="preserve"> icon and select </w:t>
      </w:r>
      <w:r w:rsidRPr="00E870F6">
        <w:rPr>
          <w:b/>
        </w:rPr>
        <w:t>Site Settings</w:t>
      </w:r>
      <w:r>
        <w:t>.</w:t>
      </w:r>
    </w:p>
    <w:p w14:paraId="66227661" w14:textId="77777777" w:rsidR="008559E5" w:rsidRPr="00DD69F8" w:rsidRDefault="00775467" w:rsidP="00E54A93">
      <w:pPr>
        <w:pStyle w:val="LabStepNumbered"/>
      </w:pPr>
      <w:r>
        <w:t xml:space="preserve">In the Site Settings page, under the </w:t>
      </w:r>
      <w:r>
        <w:rPr>
          <w:b/>
        </w:rPr>
        <w:t xml:space="preserve">Users and Permissions </w:t>
      </w:r>
      <w:r>
        <w:t xml:space="preserve">heading, click the link </w:t>
      </w:r>
      <w:r>
        <w:rPr>
          <w:b/>
        </w:rPr>
        <w:t>Site permissions</w:t>
      </w:r>
    </w:p>
    <w:p w14:paraId="53245BAD" w14:textId="77777777" w:rsidR="00775467" w:rsidRDefault="00775467" w:rsidP="00EB1AC0">
      <w:pPr>
        <w:pStyle w:val="LabStepScreenshot"/>
      </w:pPr>
      <w:r>
        <w:rPr>
          <w:noProof/>
        </w:rPr>
        <w:lastRenderedPageBreak/>
        <w:drawing>
          <wp:inline distT="0" distB="0" distL="0" distR="0" wp14:anchorId="2AF7F049" wp14:editId="04C9F677">
            <wp:extent cx="1613133" cy="1296537"/>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Permissions.png"/>
                    <pic:cNvPicPr/>
                  </pic:nvPicPr>
                  <pic:blipFill>
                    <a:blip r:embed="rId32">
                      <a:extLst>
                        <a:ext uri="{28A0092B-C50C-407E-A947-70E740481C1C}">
                          <a14:useLocalDpi xmlns:a14="http://schemas.microsoft.com/office/drawing/2010/main" val="0"/>
                        </a:ext>
                      </a:extLst>
                    </a:blip>
                    <a:stretch>
                      <a:fillRect/>
                    </a:stretch>
                  </pic:blipFill>
                  <pic:spPr>
                    <a:xfrm>
                      <a:off x="0" y="0"/>
                      <a:ext cx="1613492" cy="1296825"/>
                    </a:xfrm>
                    <a:prstGeom prst="rect">
                      <a:avLst/>
                    </a:prstGeom>
                  </pic:spPr>
                </pic:pic>
              </a:graphicData>
            </a:graphic>
          </wp:inline>
        </w:drawing>
      </w:r>
    </w:p>
    <w:p w14:paraId="34DDE007" w14:textId="77777777" w:rsidR="008559E5" w:rsidRDefault="00CB7CAE" w:rsidP="00E54A93">
      <w:pPr>
        <w:pStyle w:val="LabStepNumbered"/>
      </w:pPr>
      <w:r>
        <w:t xml:space="preserve">In the ribbon, under the </w:t>
      </w:r>
      <w:r>
        <w:rPr>
          <w:b/>
        </w:rPr>
        <w:t xml:space="preserve">Permissions </w:t>
      </w:r>
      <w:r>
        <w:t xml:space="preserve">tab, locate the </w:t>
      </w:r>
      <w:r>
        <w:rPr>
          <w:b/>
        </w:rPr>
        <w:t>Manage</w:t>
      </w:r>
      <w:r>
        <w:t xml:space="preserve"> section.  </w:t>
      </w:r>
    </w:p>
    <w:p w14:paraId="3EE840C3" w14:textId="77777777" w:rsidR="00CB7CAE" w:rsidRPr="00DD69F8" w:rsidRDefault="00CB7CAE" w:rsidP="00E54A93">
      <w:pPr>
        <w:pStyle w:val="LabStepNumbered"/>
      </w:pPr>
      <w:r>
        <w:t xml:space="preserve">In this section, click </w:t>
      </w:r>
      <w:r>
        <w:rPr>
          <w:b/>
        </w:rPr>
        <w:t>Permission Levels</w:t>
      </w:r>
    </w:p>
    <w:p w14:paraId="6F0958F8" w14:textId="77777777" w:rsidR="00CB7CAE" w:rsidRDefault="00CB7CAE" w:rsidP="00EB1AC0">
      <w:pPr>
        <w:pStyle w:val="LabStepScreenshot"/>
      </w:pPr>
      <w:r>
        <w:rPr>
          <w:noProof/>
        </w:rPr>
        <w:drawing>
          <wp:inline distT="0" distB="0" distL="0" distR="0" wp14:anchorId="5300F3D1" wp14:editId="669688CB">
            <wp:extent cx="3698075" cy="8666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missionlevels.png"/>
                    <pic:cNvPicPr/>
                  </pic:nvPicPr>
                  <pic:blipFill>
                    <a:blip r:embed="rId33">
                      <a:extLst>
                        <a:ext uri="{28A0092B-C50C-407E-A947-70E740481C1C}">
                          <a14:useLocalDpi xmlns:a14="http://schemas.microsoft.com/office/drawing/2010/main" val="0"/>
                        </a:ext>
                      </a:extLst>
                    </a:blip>
                    <a:stretch>
                      <a:fillRect/>
                    </a:stretch>
                  </pic:blipFill>
                  <pic:spPr>
                    <a:xfrm>
                      <a:off x="0" y="0"/>
                      <a:ext cx="3698897" cy="866826"/>
                    </a:xfrm>
                    <a:prstGeom prst="rect">
                      <a:avLst/>
                    </a:prstGeom>
                  </pic:spPr>
                </pic:pic>
              </a:graphicData>
            </a:graphic>
          </wp:inline>
        </w:drawing>
      </w:r>
    </w:p>
    <w:p w14:paraId="54A72405" w14:textId="77777777" w:rsidR="00CB7CAE" w:rsidRPr="00DD69F8" w:rsidRDefault="00E32A52" w:rsidP="00E54A93">
      <w:pPr>
        <w:pStyle w:val="LabStepNumbered"/>
      </w:pPr>
      <w:r>
        <w:t xml:space="preserve">In the Permission Levels page, click </w:t>
      </w:r>
      <w:r>
        <w:rPr>
          <w:b/>
        </w:rPr>
        <w:t>Add a Permission Level</w:t>
      </w:r>
    </w:p>
    <w:p w14:paraId="2B1DAC75" w14:textId="77777777" w:rsidR="00E32A52" w:rsidRDefault="00E32A52" w:rsidP="00EB1AC0">
      <w:pPr>
        <w:pStyle w:val="LabStepScreenshot"/>
      </w:pPr>
      <w:r>
        <w:rPr>
          <w:noProof/>
        </w:rPr>
        <w:drawing>
          <wp:inline distT="0" distB="0" distL="0" distR="0" wp14:anchorId="380AB4DB" wp14:editId="0DC8F89F">
            <wp:extent cx="3118513" cy="334386"/>
            <wp:effectExtent l="0" t="0" r="571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ermissionLevel.png"/>
                    <pic:cNvPicPr/>
                  </pic:nvPicPr>
                  <pic:blipFill>
                    <a:blip r:embed="rId34">
                      <a:extLst>
                        <a:ext uri="{28A0092B-C50C-407E-A947-70E740481C1C}">
                          <a14:useLocalDpi xmlns:a14="http://schemas.microsoft.com/office/drawing/2010/main" val="0"/>
                        </a:ext>
                      </a:extLst>
                    </a:blip>
                    <a:stretch>
                      <a:fillRect/>
                    </a:stretch>
                  </pic:blipFill>
                  <pic:spPr>
                    <a:xfrm>
                      <a:off x="0" y="0"/>
                      <a:ext cx="3132838" cy="335922"/>
                    </a:xfrm>
                    <a:prstGeom prst="rect">
                      <a:avLst/>
                    </a:prstGeom>
                  </pic:spPr>
                </pic:pic>
              </a:graphicData>
            </a:graphic>
          </wp:inline>
        </w:drawing>
      </w:r>
    </w:p>
    <w:p w14:paraId="2C6DD9C6" w14:textId="77777777" w:rsidR="00E32A52" w:rsidRDefault="00E32A52" w:rsidP="00E54A93">
      <w:pPr>
        <w:pStyle w:val="LabStepNumbered"/>
      </w:pPr>
      <w:r>
        <w:t xml:space="preserve">Name this new permission level </w:t>
      </w:r>
      <w:r>
        <w:rPr>
          <w:b/>
        </w:rPr>
        <w:t>Manage Content</w:t>
      </w:r>
    </w:p>
    <w:p w14:paraId="0D484F88" w14:textId="77777777" w:rsidR="009D2581" w:rsidRDefault="00956B6D" w:rsidP="009D2581">
      <w:pPr>
        <w:pStyle w:val="LabStepNumbered"/>
      </w:pPr>
      <w:r>
        <w:t xml:space="preserve">Grant this new level </w:t>
      </w:r>
      <w:r w:rsidR="0029226F">
        <w:t xml:space="preserve">the same permissions as the </w:t>
      </w:r>
      <w:r w:rsidR="0029226F">
        <w:rPr>
          <w:b/>
        </w:rPr>
        <w:t>Edit</w:t>
      </w:r>
      <w:r w:rsidR="0029226F">
        <w:t xml:space="preserve"> permission level, with the additional ability to create subsites.  The sections of the new permission level should match the following</w:t>
      </w:r>
      <w:r>
        <w:t>:</w:t>
      </w:r>
    </w:p>
    <w:p w14:paraId="2A1FDCA4" w14:textId="77777777" w:rsidR="009D2581" w:rsidRDefault="009D2581" w:rsidP="00EB1AC0">
      <w:pPr>
        <w:pStyle w:val="LabStepScreenshot"/>
      </w:pPr>
      <w:r>
        <w:rPr>
          <w:noProof/>
        </w:rPr>
        <w:drawing>
          <wp:inline distT="0" distB="0" distL="0" distR="0" wp14:anchorId="71F6B50A" wp14:editId="208C3333">
            <wp:extent cx="5591907" cy="241953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Permissions.png"/>
                    <pic:cNvPicPr/>
                  </pic:nvPicPr>
                  <pic:blipFill>
                    <a:blip r:embed="rId35">
                      <a:extLst>
                        <a:ext uri="{28A0092B-C50C-407E-A947-70E740481C1C}">
                          <a14:useLocalDpi xmlns:a14="http://schemas.microsoft.com/office/drawing/2010/main" val="0"/>
                        </a:ext>
                      </a:extLst>
                    </a:blip>
                    <a:stretch>
                      <a:fillRect/>
                    </a:stretch>
                  </pic:blipFill>
                  <pic:spPr>
                    <a:xfrm>
                      <a:off x="0" y="0"/>
                      <a:ext cx="5597235" cy="2421840"/>
                    </a:xfrm>
                    <a:prstGeom prst="rect">
                      <a:avLst/>
                    </a:prstGeom>
                  </pic:spPr>
                </pic:pic>
              </a:graphicData>
            </a:graphic>
          </wp:inline>
        </w:drawing>
      </w:r>
    </w:p>
    <w:p w14:paraId="236036F4" w14:textId="77777777" w:rsidR="009D2581" w:rsidRDefault="009D2581" w:rsidP="00EB1AC0">
      <w:pPr>
        <w:pStyle w:val="LabStepScreenshot"/>
      </w:pPr>
      <w:r>
        <w:rPr>
          <w:noProof/>
        </w:rPr>
        <w:lastRenderedPageBreak/>
        <w:drawing>
          <wp:inline distT="0" distB="0" distL="0" distR="0" wp14:anchorId="3D94FB07" wp14:editId="176F0AAC">
            <wp:extent cx="5896707" cy="4745211"/>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andPersonalPermissions.png"/>
                    <pic:cNvPicPr/>
                  </pic:nvPicPr>
                  <pic:blipFill>
                    <a:blip r:embed="rId36">
                      <a:extLst>
                        <a:ext uri="{28A0092B-C50C-407E-A947-70E740481C1C}">
                          <a14:useLocalDpi xmlns:a14="http://schemas.microsoft.com/office/drawing/2010/main" val="0"/>
                        </a:ext>
                      </a:extLst>
                    </a:blip>
                    <a:stretch>
                      <a:fillRect/>
                    </a:stretch>
                  </pic:blipFill>
                  <pic:spPr>
                    <a:xfrm>
                      <a:off x="0" y="0"/>
                      <a:ext cx="5906219" cy="4752866"/>
                    </a:xfrm>
                    <a:prstGeom prst="rect">
                      <a:avLst/>
                    </a:prstGeom>
                  </pic:spPr>
                </pic:pic>
              </a:graphicData>
            </a:graphic>
          </wp:inline>
        </w:drawing>
      </w:r>
    </w:p>
    <w:p w14:paraId="3D28EB09" w14:textId="77777777" w:rsidR="00956B6D" w:rsidRPr="008B7F7E" w:rsidRDefault="006F3749" w:rsidP="008559E5">
      <w:pPr>
        <w:pStyle w:val="LabStepNumbered"/>
      </w:pPr>
      <w:r>
        <w:t xml:space="preserve">Click </w:t>
      </w:r>
      <w:r>
        <w:rPr>
          <w:b/>
        </w:rPr>
        <w:t>Create</w:t>
      </w:r>
      <w:r w:rsidR="00C10F80">
        <w:rPr>
          <w:b/>
        </w:rPr>
        <w:t>.</w:t>
      </w:r>
    </w:p>
    <w:p w14:paraId="65CD7B2E" w14:textId="77777777" w:rsidR="008B7F7E" w:rsidRPr="008B7F7E" w:rsidRDefault="008B7F7E" w:rsidP="008559E5">
      <w:pPr>
        <w:pStyle w:val="LabStepNumbered"/>
      </w:pPr>
      <w:r w:rsidRPr="008B7F7E">
        <w:t xml:space="preserve">Confirm that </w:t>
      </w:r>
      <w:r>
        <w:t>you can see the new permission level in the list of permission levels.</w:t>
      </w:r>
    </w:p>
    <w:p w14:paraId="16FB756C" w14:textId="77777777" w:rsidR="008B7F7E" w:rsidRDefault="008B7F7E" w:rsidP="008B7F7E">
      <w:pPr>
        <w:pStyle w:val="LabExerciseCallout"/>
      </w:pPr>
      <w:r>
        <w:t>At this point you have created a new custom permission level. Next, you will create a SharePoint group that will be assigned this permission level.</w:t>
      </w:r>
    </w:p>
    <w:p w14:paraId="47D45E51" w14:textId="77777777" w:rsidR="00500ACC" w:rsidRDefault="00500ACC" w:rsidP="00500ACC">
      <w:pPr>
        <w:pStyle w:val="Heading3"/>
      </w:pPr>
      <w:r>
        <w:t>Exercise 3: Creating SharePoint Groups</w:t>
      </w:r>
    </w:p>
    <w:p w14:paraId="3933181A" w14:textId="77777777" w:rsidR="00500ACC" w:rsidRDefault="004076F7" w:rsidP="00500ACC">
      <w:pPr>
        <w:pStyle w:val="LabExerciseLeadIn"/>
      </w:pPr>
      <w:r>
        <w:t>In this exercise you will create a new SharePoint Group, and associate a custom permission level with that group.  Then, you will add users and Active Directory groups to the new SharePoint Group.</w:t>
      </w:r>
    </w:p>
    <w:p w14:paraId="78306CA4" w14:textId="77777777" w:rsidR="004076F7" w:rsidRDefault="00C93447" w:rsidP="003534C1">
      <w:pPr>
        <w:pStyle w:val="LabStepNumbered"/>
        <w:numPr>
          <w:ilvl w:val="0"/>
          <w:numId w:val="13"/>
        </w:numPr>
      </w:pPr>
      <w:r>
        <w:t xml:space="preserve">From the home page of the site collection, click the </w:t>
      </w:r>
      <w:r w:rsidRPr="00E870F6">
        <w:rPr>
          <w:b/>
        </w:rPr>
        <w:t>Settings</w:t>
      </w:r>
      <w:r>
        <w:t xml:space="preserve"> icon and select </w:t>
      </w:r>
      <w:r w:rsidRPr="00E870F6">
        <w:rPr>
          <w:b/>
        </w:rPr>
        <w:t>Site Settings</w:t>
      </w:r>
      <w:r>
        <w:t>.</w:t>
      </w:r>
    </w:p>
    <w:p w14:paraId="74C4CF8E" w14:textId="77777777" w:rsidR="00C93447" w:rsidRDefault="00C93447" w:rsidP="00500ACC">
      <w:pPr>
        <w:pStyle w:val="LabStepNumbered"/>
      </w:pPr>
      <w:r>
        <w:t xml:space="preserve">In Site Settings, under the heading </w:t>
      </w:r>
      <w:r>
        <w:rPr>
          <w:b/>
        </w:rPr>
        <w:t xml:space="preserve">Users and Permissions, </w:t>
      </w:r>
      <w:r>
        <w:t xml:space="preserve">click the link </w:t>
      </w:r>
      <w:r>
        <w:rPr>
          <w:b/>
        </w:rPr>
        <w:t>Site permissions.</w:t>
      </w:r>
    </w:p>
    <w:p w14:paraId="3D5B5DB7" w14:textId="77777777" w:rsidR="00C93447" w:rsidRPr="00DD69F8" w:rsidRDefault="00FA363C" w:rsidP="00500ACC">
      <w:pPr>
        <w:pStyle w:val="LabStepNumbered"/>
      </w:pPr>
      <w:r>
        <w:t xml:space="preserve">In the ribbon, under the </w:t>
      </w:r>
      <w:r>
        <w:rPr>
          <w:b/>
        </w:rPr>
        <w:t>Permissions</w:t>
      </w:r>
      <w:r>
        <w:t xml:space="preserve"> tab, click the button </w:t>
      </w:r>
      <w:r>
        <w:rPr>
          <w:b/>
        </w:rPr>
        <w:t>Create Group.</w:t>
      </w:r>
    </w:p>
    <w:p w14:paraId="75271B4E" w14:textId="77777777" w:rsidR="00FA363C" w:rsidRDefault="00FA363C" w:rsidP="00EB1AC0">
      <w:pPr>
        <w:pStyle w:val="LabStepScreenshot"/>
      </w:pPr>
      <w:r>
        <w:rPr>
          <w:noProof/>
        </w:rPr>
        <w:drawing>
          <wp:inline distT="0" distB="0" distL="0" distR="0" wp14:anchorId="19F914C5" wp14:editId="039E8A75">
            <wp:extent cx="2129051" cy="1136625"/>
            <wp:effectExtent l="0" t="0" r="508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missionsCreateGroup.png"/>
                    <pic:cNvPicPr/>
                  </pic:nvPicPr>
                  <pic:blipFill>
                    <a:blip r:embed="rId37">
                      <a:extLst>
                        <a:ext uri="{28A0092B-C50C-407E-A947-70E740481C1C}">
                          <a14:useLocalDpi xmlns:a14="http://schemas.microsoft.com/office/drawing/2010/main" val="0"/>
                        </a:ext>
                      </a:extLst>
                    </a:blip>
                    <a:stretch>
                      <a:fillRect/>
                    </a:stretch>
                  </pic:blipFill>
                  <pic:spPr>
                    <a:xfrm>
                      <a:off x="0" y="0"/>
                      <a:ext cx="2130939" cy="1137633"/>
                    </a:xfrm>
                    <a:prstGeom prst="rect">
                      <a:avLst/>
                    </a:prstGeom>
                  </pic:spPr>
                </pic:pic>
              </a:graphicData>
            </a:graphic>
          </wp:inline>
        </w:drawing>
      </w:r>
    </w:p>
    <w:p w14:paraId="784F79C4" w14:textId="77777777" w:rsidR="00FA363C" w:rsidRDefault="00E21CF5" w:rsidP="00500ACC">
      <w:pPr>
        <w:pStyle w:val="LabStepNumbered"/>
      </w:pPr>
      <w:r>
        <w:t xml:space="preserve">Name this new group </w:t>
      </w:r>
      <w:r>
        <w:rPr>
          <w:b/>
        </w:rPr>
        <w:t>Content Manager</w:t>
      </w:r>
      <w:r w:rsidR="00806999">
        <w:rPr>
          <w:b/>
        </w:rPr>
        <w:t>s</w:t>
      </w:r>
    </w:p>
    <w:p w14:paraId="1BFF4CEA" w14:textId="77777777" w:rsidR="004076F7" w:rsidRDefault="00E21CF5" w:rsidP="00500ACC">
      <w:pPr>
        <w:pStyle w:val="LabStepNumbered"/>
      </w:pPr>
      <w:r>
        <w:t xml:space="preserve">Set your preferences for the </w:t>
      </w:r>
      <w:r w:rsidRPr="00E21CF5">
        <w:rPr>
          <w:b/>
        </w:rPr>
        <w:t>Group Settings</w:t>
      </w:r>
      <w:r>
        <w:t xml:space="preserve"> and </w:t>
      </w:r>
      <w:r w:rsidRPr="00E21CF5">
        <w:rPr>
          <w:b/>
        </w:rPr>
        <w:t>Membership Requests</w:t>
      </w:r>
      <w:r>
        <w:t xml:space="preserve"> sections, setting an appropriate email address for membership requests.</w:t>
      </w:r>
    </w:p>
    <w:p w14:paraId="2C367876" w14:textId="77777777" w:rsidR="00E21CF5" w:rsidRDefault="00E972D0" w:rsidP="00500ACC">
      <w:pPr>
        <w:pStyle w:val="LabStepNumbered"/>
      </w:pPr>
      <w:r>
        <w:t xml:space="preserve">In the section </w:t>
      </w:r>
      <w:r>
        <w:rPr>
          <w:b/>
        </w:rPr>
        <w:t>Give Group Permission to this Site</w:t>
      </w:r>
      <w:r>
        <w:t xml:space="preserve">, select the permission level created earlier, </w:t>
      </w:r>
      <w:r>
        <w:rPr>
          <w:b/>
        </w:rPr>
        <w:t>Manage Content</w:t>
      </w:r>
      <w:r>
        <w:t>.</w:t>
      </w:r>
    </w:p>
    <w:p w14:paraId="40B81D56" w14:textId="77777777" w:rsidR="00F63889" w:rsidRDefault="00F63889" w:rsidP="00EB1AC0">
      <w:pPr>
        <w:pStyle w:val="LabStepScreenshot"/>
      </w:pPr>
      <w:r>
        <w:rPr>
          <w:noProof/>
        </w:rPr>
        <w:lastRenderedPageBreak/>
        <w:drawing>
          <wp:inline distT="0" distB="0" distL="0" distR="0" wp14:anchorId="74326984" wp14:editId="4D06E3F0">
            <wp:extent cx="5791200" cy="1879995"/>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osePermissionlevel.png"/>
                    <pic:cNvPicPr/>
                  </pic:nvPicPr>
                  <pic:blipFill>
                    <a:blip r:embed="rId38">
                      <a:extLst>
                        <a:ext uri="{28A0092B-C50C-407E-A947-70E740481C1C}">
                          <a14:useLocalDpi xmlns:a14="http://schemas.microsoft.com/office/drawing/2010/main" val="0"/>
                        </a:ext>
                      </a:extLst>
                    </a:blip>
                    <a:stretch>
                      <a:fillRect/>
                    </a:stretch>
                  </pic:blipFill>
                  <pic:spPr>
                    <a:xfrm>
                      <a:off x="0" y="0"/>
                      <a:ext cx="5798838" cy="1882475"/>
                    </a:xfrm>
                    <a:prstGeom prst="rect">
                      <a:avLst/>
                    </a:prstGeom>
                  </pic:spPr>
                </pic:pic>
              </a:graphicData>
            </a:graphic>
          </wp:inline>
        </w:drawing>
      </w:r>
    </w:p>
    <w:p w14:paraId="724A373E" w14:textId="77777777" w:rsidR="00B168EC" w:rsidRDefault="00E972D0" w:rsidP="00B83B10">
      <w:pPr>
        <w:pStyle w:val="LabStepNumbered"/>
      </w:pPr>
      <w:r>
        <w:t xml:space="preserve">Click </w:t>
      </w:r>
      <w:r w:rsidR="007907B1" w:rsidRPr="000D5874">
        <w:rPr>
          <w:b/>
        </w:rPr>
        <w:t>Create</w:t>
      </w:r>
      <w:r w:rsidR="000D5874" w:rsidRPr="000D5874">
        <w:rPr>
          <w:b/>
        </w:rPr>
        <w:t xml:space="preserve">. When you do this, </w:t>
      </w:r>
      <w:r w:rsidR="000D5874">
        <w:rPr>
          <w:b/>
        </w:rPr>
        <w:t>t</w:t>
      </w:r>
      <w:r w:rsidR="00B168EC">
        <w:t xml:space="preserve">he new group </w:t>
      </w:r>
      <w:r w:rsidR="000D5874">
        <w:t xml:space="preserve">you have just created </w:t>
      </w:r>
      <w:r w:rsidR="00B168EC">
        <w:t xml:space="preserve">will open in the </w:t>
      </w:r>
      <w:r w:rsidR="00B168EC" w:rsidRPr="000D5874">
        <w:rPr>
          <w:b/>
        </w:rPr>
        <w:t>People and Groups</w:t>
      </w:r>
      <w:r w:rsidR="00B168EC">
        <w:t xml:space="preserve"> section.</w:t>
      </w:r>
    </w:p>
    <w:p w14:paraId="24363EE9" w14:textId="77777777" w:rsidR="00B168EC" w:rsidRDefault="00B168EC" w:rsidP="00500ACC">
      <w:pPr>
        <w:pStyle w:val="LabStepNumbered"/>
      </w:pPr>
      <w:r>
        <w:t xml:space="preserve">Add a new </w:t>
      </w:r>
      <w:r w:rsidR="000D5874">
        <w:t>member in</w:t>
      </w:r>
      <w:r>
        <w:t>to this group by following these familiar steps:</w:t>
      </w:r>
    </w:p>
    <w:p w14:paraId="50182E03" w14:textId="77777777" w:rsidR="00B168EC" w:rsidRDefault="00B168EC" w:rsidP="00B168EC">
      <w:pPr>
        <w:pStyle w:val="LabStepNumberedLevel2"/>
      </w:pPr>
      <w:r>
        <w:t xml:space="preserve">Click </w:t>
      </w:r>
      <w:r>
        <w:rPr>
          <w:b/>
        </w:rPr>
        <w:t>New</w:t>
      </w:r>
    </w:p>
    <w:p w14:paraId="4AA9F9DD" w14:textId="77777777" w:rsidR="00B168EC" w:rsidRDefault="00B168EC" w:rsidP="00B168EC">
      <w:pPr>
        <w:pStyle w:val="LabStepNumberedLevel2"/>
      </w:pPr>
      <w:r>
        <w:t xml:space="preserve">In the dialogue that appears, enter the name </w:t>
      </w:r>
      <w:r w:rsidR="008B7F7E">
        <w:t xml:space="preserve">of the Active Director group </w:t>
      </w:r>
      <w:r w:rsidR="00806999" w:rsidRPr="00806999">
        <w:rPr>
          <w:b/>
        </w:rPr>
        <w:t>Wingtip</w:t>
      </w:r>
      <w:r w:rsidR="00806999">
        <w:rPr>
          <w:b/>
        </w:rPr>
        <w:t xml:space="preserve"> </w:t>
      </w:r>
      <w:r w:rsidR="00806999" w:rsidRPr="00806999">
        <w:rPr>
          <w:b/>
        </w:rPr>
        <w:t>Content</w:t>
      </w:r>
      <w:r w:rsidR="00806999">
        <w:rPr>
          <w:b/>
        </w:rPr>
        <w:t xml:space="preserve"> </w:t>
      </w:r>
      <w:r w:rsidR="008B7F7E" w:rsidRPr="00806999">
        <w:rPr>
          <w:b/>
        </w:rPr>
        <w:t>Managers</w:t>
      </w:r>
      <w:r w:rsidR="008B7F7E">
        <w:t xml:space="preserve"> </w:t>
      </w:r>
      <w:r>
        <w:t>to add to this group</w:t>
      </w:r>
      <w:r w:rsidR="00806999">
        <w:t>.</w:t>
      </w:r>
    </w:p>
    <w:p w14:paraId="75E365C7" w14:textId="77777777" w:rsidR="00806999" w:rsidRDefault="00806999" w:rsidP="00806999">
      <w:pPr>
        <w:pStyle w:val="LabStepNumberedLevel2"/>
      </w:pPr>
      <w:r>
        <w:t xml:space="preserve">Click the resolved version of the name that appears. The name should then appear as </w:t>
      </w:r>
      <w:r w:rsidRPr="00806999">
        <w:rPr>
          <w:b/>
        </w:rPr>
        <w:t>WINGTIP\WingtipContentManagers</w:t>
      </w:r>
      <w:r w:rsidRPr="00806999">
        <w:t>.</w:t>
      </w:r>
    </w:p>
    <w:p w14:paraId="2FC482F9" w14:textId="77777777" w:rsidR="00806999" w:rsidRDefault="00806999" w:rsidP="00806999">
      <w:pPr>
        <w:pStyle w:val="LabStepScreenshotLevel2"/>
      </w:pPr>
      <w:r>
        <w:drawing>
          <wp:inline distT="0" distB="0" distL="0" distR="0" wp14:anchorId="1C63591D" wp14:editId="2A5E68BB">
            <wp:extent cx="2907102" cy="1100188"/>
            <wp:effectExtent l="0" t="0" r="762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36847" cy="1111445"/>
                    </a:xfrm>
                    <a:prstGeom prst="rect">
                      <a:avLst/>
                    </a:prstGeom>
                    <a:noFill/>
                    <a:ln>
                      <a:noFill/>
                    </a:ln>
                  </pic:spPr>
                </pic:pic>
              </a:graphicData>
            </a:graphic>
          </wp:inline>
        </w:drawing>
      </w:r>
    </w:p>
    <w:p w14:paraId="20E151B7" w14:textId="77777777" w:rsidR="00B168EC" w:rsidRPr="00DD69F8" w:rsidRDefault="00B168EC" w:rsidP="00B168EC">
      <w:pPr>
        <w:pStyle w:val="LabStepNumberedLevel2"/>
      </w:pPr>
      <w:r>
        <w:t xml:space="preserve">Click </w:t>
      </w:r>
      <w:r>
        <w:rPr>
          <w:b/>
        </w:rPr>
        <w:t>Share</w:t>
      </w:r>
      <w:r w:rsidR="00806999">
        <w:rPr>
          <w:b/>
        </w:rPr>
        <w:t xml:space="preserve"> </w:t>
      </w:r>
      <w:r w:rsidR="00806999">
        <w:t>to add the Active Directory group as a member of the SharePoint group.</w:t>
      </w:r>
    </w:p>
    <w:p w14:paraId="7F08A95A" w14:textId="77777777" w:rsidR="00806999" w:rsidRDefault="00806999" w:rsidP="00806999">
      <w:pPr>
        <w:pStyle w:val="LabStepScreenshotLevel2"/>
      </w:pPr>
      <w:r>
        <w:drawing>
          <wp:inline distT="0" distB="0" distL="0" distR="0" wp14:anchorId="02E49472" wp14:editId="161F89F8">
            <wp:extent cx="3769743" cy="1317944"/>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06810" cy="1330903"/>
                    </a:xfrm>
                    <a:prstGeom prst="rect">
                      <a:avLst/>
                    </a:prstGeom>
                    <a:noFill/>
                    <a:ln>
                      <a:noFill/>
                    </a:ln>
                  </pic:spPr>
                </pic:pic>
              </a:graphicData>
            </a:graphic>
          </wp:inline>
        </w:drawing>
      </w:r>
    </w:p>
    <w:p w14:paraId="0A55D3AA" w14:textId="77777777" w:rsidR="00806999" w:rsidRDefault="00806999" w:rsidP="00806999">
      <w:pPr>
        <w:pStyle w:val="LabExerciseCallout"/>
      </w:pPr>
      <w:r>
        <w:t>You have now worked through the basics steps of security by creating a custom permission level and a SharePoint group. After this, you manage security just by adding and removing external security principals from SharePoint groups such as Content Managers.</w:t>
      </w:r>
    </w:p>
    <w:p w14:paraId="19A5DEE0" w14:textId="77777777" w:rsidR="00D412A0" w:rsidRDefault="00D412A0" w:rsidP="00D412A0">
      <w:pPr>
        <w:pStyle w:val="Heading3"/>
      </w:pPr>
      <w:r>
        <w:t>Exercise 4: Using Best Practices</w:t>
      </w:r>
    </w:p>
    <w:p w14:paraId="0B64011C" w14:textId="77777777" w:rsidR="00337F7C" w:rsidRPr="00337F7C" w:rsidRDefault="00337F7C" w:rsidP="00337F7C">
      <w:pPr>
        <w:pStyle w:val="LabExerciseLeadIn"/>
      </w:pPr>
      <w:r>
        <w:t>In this exercise you will use the skills learned in this lab so far to create a new permission level, a new group, and add users for the Management Reports Document Library created earlier.  This “best practice” approach replaces what you did in Exercise 1</w:t>
      </w:r>
      <w:r w:rsidR="00D07998">
        <w:t xml:space="preserve">, when you gave </w:t>
      </w:r>
      <w:r w:rsidR="00630F77">
        <w:t>a single user unique permission</w:t>
      </w:r>
      <w:r w:rsidR="00D07998">
        <w:t xml:space="preserve"> to the library.</w:t>
      </w:r>
    </w:p>
    <w:p w14:paraId="168B3876" w14:textId="77777777" w:rsidR="001370BF" w:rsidRDefault="001370BF" w:rsidP="001370BF">
      <w:pPr>
        <w:pStyle w:val="LabStepNumbered"/>
        <w:numPr>
          <w:ilvl w:val="0"/>
          <w:numId w:val="14"/>
        </w:numPr>
      </w:pPr>
      <w:r>
        <w:t xml:space="preserve">From the home page of the site collection, click the </w:t>
      </w:r>
      <w:r w:rsidRPr="001370BF">
        <w:rPr>
          <w:b/>
        </w:rPr>
        <w:t>Settings</w:t>
      </w:r>
      <w:r>
        <w:t xml:space="preserve"> icon and select </w:t>
      </w:r>
      <w:r w:rsidRPr="001370BF">
        <w:rPr>
          <w:b/>
        </w:rPr>
        <w:t>Site Settings</w:t>
      </w:r>
      <w:r>
        <w:t>.</w:t>
      </w:r>
    </w:p>
    <w:p w14:paraId="7601BD90" w14:textId="77777777" w:rsidR="001370BF" w:rsidRDefault="001370BF" w:rsidP="001370BF">
      <w:pPr>
        <w:pStyle w:val="LabStepNumbered"/>
      </w:pPr>
      <w:r>
        <w:t xml:space="preserve">In Site Settings, under the heading </w:t>
      </w:r>
      <w:r>
        <w:rPr>
          <w:b/>
        </w:rPr>
        <w:t xml:space="preserve">Users and Permissions, </w:t>
      </w:r>
      <w:r>
        <w:t xml:space="preserve">click the link </w:t>
      </w:r>
      <w:r>
        <w:rPr>
          <w:b/>
        </w:rPr>
        <w:t>Site permissions.</w:t>
      </w:r>
    </w:p>
    <w:p w14:paraId="3BD22E15" w14:textId="77777777" w:rsidR="001370BF" w:rsidRDefault="001370BF" w:rsidP="001370BF">
      <w:pPr>
        <w:pStyle w:val="LabStepNumbered"/>
      </w:pPr>
      <w:r>
        <w:t xml:space="preserve">In the ribbon, under the </w:t>
      </w:r>
      <w:r>
        <w:rPr>
          <w:b/>
        </w:rPr>
        <w:t>Permissions</w:t>
      </w:r>
      <w:r>
        <w:t xml:space="preserve"> tab, click the button </w:t>
      </w:r>
      <w:r>
        <w:rPr>
          <w:b/>
        </w:rPr>
        <w:t>Create Group.</w:t>
      </w:r>
    </w:p>
    <w:p w14:paraId="093E9D58" w14:textId="77777777" w:rsidR="001370BF" w:rsidRDefault="001370BF" w:rsidP="001370BF">
      <w:pPr>
        <w:pStyle w:val="LabStepNumbered"/>
      </w:pPr>
      <w:r>
        <w:t xml:space="preserve">Name this new group </w:t>
      </w:r>
      <w:r>
        <w:rPr>
          <w:b/>
        </w:rPr>
        <w:t>Management</w:t>
      </w:r>
    </w:p>
    <w:p w14:paraId="4226F7E9" w14:textId="77777777" w:rsidR="001370BF" w:rsidRDefault="001370BF" w:rsidP="001370BF">
      <w:pPr>
        <w:pStyle w:val="LabStepNumbered"/>
      </w:pPr>
      <w:r>
        <w:t xml:space="preserve">Set your preferences for the </w:t>
      </w:r>
      <w:r w:rsidRPr="00E21CF5">
        <w:rPr>
          <w:b/>
        </w:rPr>
        <w:t>Group Settings</w:t>
      </w:r>
      <w:r>
        <w:t xml:space="preserve"> and </w:t>
      </w:r>
      <w:r w:rsidRPr="00E21CF5">
        <w:rPr>
          <w:b/>
        </w:rPr>
        <w:t>Membership Requests</w:t>
      </w:r>
      <w:r>
        <w:t xml:space="preserve"> sections, setting an appropriate email address for membership requests.</w:t>
      </w:r>
    </w:p>
    <w:p w14:paraId="6C016F4C" w14:textId="77777777" w:rsidR="001370BF" w:rsidRDefault="001370BF" w:rsidP="001370BF">
      <w:pPr>
        <w:pStyle w:val="LabStepNumbered"/>
      </w:pPr>
      <w:r>
        <w:t xml:space="preserve">In the section </w:t>
      </w:r>
      <w:r>
        <w:rPr>
          <w:b/>
        </w:rPr>
        <w:t>Give Group Permission to this Site</w:t>
      </w:r>
      <w:r>
        <w:t xml:space="preserve">, select the permission level created earlier, </w:t>
      </w:r>
      <w:r>
        <w:rPr>
          <w:b/>
        </w:rPr>
        <w:t>Manage Content</w:t>
      </w:r>
      <w:r>
        <w:t>.</w:t>
      </w:r>
    </w:p>
    <w:p w14:paraId="0E17A5A8" w14:textId="77777777" w:rsidR="001370BF" w:rsidRPr="00B168EC" w:rsidRDefault="001370BF" w:rsidP="001370BF">
      <w:pPr>
        <w:pStyle w:val="LabStepNumbered"/>
      </w:pPr>
      <w:r>
        <w:t xml:space="preserve">Click </w:t>
      </w:r>
      <w:r>
        <w:rPr>
          <w:b/>
        </w:rPr>
        <w:t>Create</w:t>
      </w:r>
    </w:p>
    <w:p w14:paraId="3C3AD900" w14:textId="77777777" w:rsidR="001370BF" w:rsidRDefault="001370BF" w:rsidP="001370BF">
      <w:pPr>
        <w:pStyle w:val="LabStepNumbered"/>
      </w:pPr>
      <w:r>
        <w:t>The new group will open in the People and Groups section.</w:t>
      </w:r>
    </w:p>
    <w:p w14:paraId="38A3ACF7" w14:textId="77777777" w:rsidR="001370BF" w:rsidRDefault="001370BF" w:rsidP="001370BF">
      <w:pPr>
        <w:pStyle w:val="LabStepNumbered"/>
      </w:pPr>
      <w:r>
        <w:lastRenderedPageBreak/>
        <w:t>Add the same user to this group that you granted unique permissions to the Management Reports library.</w:t>
      </w:r>
    </w:p>
    <w:p w14:paraId="7A2F6302" w14:textId="77777777" w:rsidR="00D412A0" w:rsidRDefault="001370BF" w:rsidP="001370BF">
      <w:pPr>
        <w:pStyle w:val="LabStepNumbered"/>
      </w:pPr>
      <w:r>
        <w:t xml:space="preserve">Navigate to the </w:t>
      </w:r>
      <w:r>
        <w:rPr>
          <w:b/>
        </w:rPr>
        <w:t xml:space="preserve">Management Reports </w:t>
      </w:r>
      <w:r>
        <w:t>library.</w:t>
      </w:r>
    </w:p>
    <w:p w14:paraId="06F6376B" w14:textId="77777777" w:rsidR="001370BF" w:rsidRDefault="001370BF" w:rsidP="001370BF">
      <w:pPr>
        <w:pStyle w:val="LabStepNumbered"/>
      </w:pPr>
      <w:r>
        <w:t xml:space="preserve">Click the </w:t>
      </w:r>
      <w:r>
        <w:rPr>
          <w:b/>
        </w:rPr>
        <w:t>Library</w:t>
      </w:r>
      <w:r>
        <w:t xml:space="preserve"> tab and click on </w:t>
      </w:r>
      <w:r>
        <w:rPr>
          <w:b/>
        </w:rPr>
        <w:t>Library Settings</w:t>
      </w:r>
      <w:r>
        <w:t>.</w:t>
      </w:r>
    </w:p>
    <w:p w14:paraId="2EB8C8BB" w14:textId="77777777" w:rsidR="001370BF" w:rsidRDefault="001370BF" w:rsidP="001370BF">
      <w:pPr>
        <w:pStyle w:val="LabStepNumbered"/>
      </w:pPr>
      <w:r>
        <w:t xml:space="preserve">In the settings page, click </w:t>
      </w:r>
      <w:r>
        <w:rPr>
          <w:b/>
        </w:rPr>
        <w:t>Permissions for this document library</w:t>
      </w:r>
      <w:r>
        <w:t>.</w:t>
      </w:r>
    </w:p>
    <w:p w14:paraId="01F98501" w14:textId="77777777" w:rsidR="00830528" w:rsidRPr="00830528" w:rsidRDefault="00830528" w:rsidP="001370BF">
      <w:pPr>
        <w:pStyle w:val="LabStepNumbered"/>
      </w:pPr>
      <w:r>
        <w:t xml:space="preserve">Click the button </w:t>
      </w:r>
      <w:r>
        <w:rPr>
          <w:b/>
        </w:rPr>
        <w:t>Grant Permissions</w:t>
      </w:r>
    </w:p>
    <w:p w14:paraId="5C702D63" w14:textId="77777777" w:rsidR="00830528" w:rsidRDefault="00830528" w:rsidP="001370BF">
      <w:pPr>
        <w:pStyle w:val="LabStepNumbered"/>
      </w:pPr>
      <w:r>
        <w:t xml:space="preserve">In the dialogue that appears, type </w:t>
      </w:r>
      <w:r>
        <w:rPr>
          <w:b/>
        </w:rPr>
        <w:t>management</w:t>
      </w:r>
      <w:r>
        <w:t xml:space="preserve"> and select the resolved name that appears for the management group you created.</w:t>
      </w:r>
    </w:p>
    <w:p w14:paraId="568A0762" w14:textId="77777777" w:rsidR="00830528" w:rsidRDefault="00830528" w:rsidP="001370BF">
      <w:pPr>
        <w:pStyle w:val="LabStepNumbered"/>
      </w:pPr>
      <w:r>
        <w:t xml:space="preserve">Click </w:t>
      </w:r>
      <w:r>
        <w:rPr>
          <w:b/>
        </w:rPr>
        <w:t>Show Options</w:t>
      </w:r>
    </w:p>
    <w:p w14:paraId="084A11F9" w14:textId="77777777" w:rsidR="00D412A0" w:rsidRDefault="00830528" w:rsidP="00830528">
      <w:pPr>
        <w:pStyle w:val="LabStepNumbered"/>
      </w:pPr>
      <w:r>
        <w:t xml:space="preserve">Select permission level </w:t>
      </w:r>
      <w:r>
        <w:rPr>
          <w:b/>
        </w:rPr>
        <w:t xml:space="preserve">Manage Content </w:t>
      </w:r>
      <w:r>
        <w:t xml:space="preserve">and click </w:t>
      </w:r>
      <w:r>
        <w:rPr>
          <w:b/>
        </w:rPr>
        <w:t>Share</w:t>
      </w:r>
      <w:r>
        <w:t>.</w:t>
      </w:r>
    </w:p>
    <w:p w14:paraId="1CA028FE" w14:textId="77777777" w:rsidR="00630F77" w:rsidRDefault="00630F77" w:rsidP="00EB1AC0">
      <w:pPr>
        <w:pStyle w:val="LabStepScreenshot"/>
      </w:pPr>
      <w:r w:rsidRPr="00EB1AC0">
        <w:rPr>
          <w:noProof/>
        </w:rPr>
        <w:drawing>
          <wp:inline distT="0" distB="0" distL="0" distR="0" wp14:anchorId="52FCBD8C" wp14:editId="45007528">
            <wp:extent cx="4945711" cy="2492145"/>
            <wp:effectExtent l="0" t="0" r="762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reportsfinished.png"/>
                    <pic:cNvPicPr/>
                  </pic:nvPicPr>
                  <pic:blipFill>
                    <a:blip r:embed="rId41">
                      <a:extLst>
                        <a:ext uri="{28A0092B-C50C-407E-A947-70E740481C1C}">
                          <a14:useLocalDpi xmlns:a14="http://schemas.microsoft.com/office/drawing/2010/main" val="0"/>
                        </a:ext>
                      </a:extLst>
                    </a:blip>
                    <a:stretch>
                      <a:fillRect/>
                    </a:stretch>
                  </pic:blipFill>
                  <pic:spPr>
                    <a:xfrm>
                      <a:off x="0" y="0"/>
                      <a:ext cx="4944221" cy="2491394"/>
                    </a:xfrm>
                    <a:prstGeom prst="rect">
                      <a:avLst/>
                    </a:prstGeom>
                  </pic:spPr>
                </pic:pic>
              </a:graphicData>
            </a:graphic>
          </wp:inline>
        </w:drawing>
      </w:r>
    </w:p>
    <w:p w14:paraId="47516034" w14:textId="77777777" w:rsidR="00EB1AC0" w:rsidRPr="00E54A93" w:rsidRDefault="00EB1AC0" w:rsidP="00EB1AC0">
      <w:pPr>
        <w:pStyle w:val="LabExerciseCallout"/>
      </w:pPr>
      <w:r>
        <w:t>You have now completed this lab exercise.</w:t>
      </w:r>
    </w:p>
    <w:sectPr w:rsidR="00EB1AC0" w:rsidRPr="00E54A93" w:rsidSect="00BD760F">
      <w:type w:val="oddPage"/>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ristina Wheeler" w:date="2014-12-03T10:06:00Z" w:initials="CW">
    <w:p w14:paraId="0C363DE2" w14:textId="77777777" w:rsidR="0094748E" w:rsidRDefault="0094748E">
      <w:pPr>
        <w:pStyle w:val="CommentText"/>
      </w:pPr>
      <w:r>
        <w:rPr>
          <w:rStyle w:val="CommentReference"/>
        </w:rPr>
        <w:annotationRef/>
      </w:r>
      <w:r>
        <w:t>Rackspace does not have any AD groups. Either need to modify this step or remove it from the labs.</w:t>
      </w:r>
      <w:bookmarkStart w:id="1" w:name="_GoBack"/>
      <w:bookmarkEnd w:id="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363DE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C00A0F" w14:textId="77777777" w:rsidR="00084034" w:rsidRDefault="00084034" w:rsidP="002754DA">
      <w:pPr>
        <w:spacing w:before="0" w:after="0"/>
      </w:pPr>
      <w:r>
        <w:separator/>
      </w:r>
    </w:p>
  </w:endnote>
  <w:endnote w:type="continuationSeparator" w:id="0">
    <w:p w14:paraId="56CCC809" w14:textId="77777777" w:rsidR="00084034" w:rsidRDefault="00084034"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157279" w14:textId="77777777" w:rsidR="00084034" w:rsidRDefault="00084034" w:rsidP="002754DA">
      <w:pPr>
        <w:spacing w:before="0" w:after="0"/>
      </w:pPr>
      <w:r>
        <w:separator/>
      </w:r>
    </w:p>
  </w:footnote>
  <w:footnote w:type="continuationSeparator" w:id="0">
    <w:p w14:paraId="676C7539" w14:textId="77777777" w:rsidR="00084034" w:rsidRDefault="00084034" w:rsidP="002754D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nsid w:val="29420AC1"/>
    <w:multiLevelType w:val="singleLevel"/>
    <w:tmpl w:val="04090001"/>
    <w:name w:val="LabStepsTemplate92"/>
    <w:lvl w:ilvl="0">
      <w:start w:val="1"/>
      <w:numFmt w:val="bullet"/>
      <w:lvlText w:val=""/>
      <w:lvlJc w:val="left"/>
      <w:pPr>
        <w:ind w:left="792" w:hanging="360"/>
      </w:pPr>
      <w:rPr>
        <w:rFonts w:ascii="Symbol" w:hAnsi="Symbol" w:hint="default"/>
      </w:rPr>
    </w:lvl>
  </w:abstractNum>
  <w:abstractNum w:abstractNumId="3">
    <w:nsid w:val="2946127D"/>
    <w:multiLevelType w:val="multilevel"/>
    <w:tmpl w:val="A70A9C82"/>
    <w:numStyleLink w:val="LabStepsTemplate"/>
  </w:abstractNum>
  <w:abstractNum w:abstractNumId="4">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B05BA9"/>
    <w:multiLevelType w:val="multilevel"/>
    <w:tmpl w:val="914CB7EA"/>
    <w:name w:val="LabStepsTemplate22"/>
    <w:lvl w:ilvl="0">
      <w:start w:val="1"/>
      <w:numFmt w:val="decimal"/>
      <w:lvlRestart w:val="0"/>
      <w:lvlText w:val="%1."/>
      <w:lvlJc w:val="left"/>
      <w:pPr>
        <w:tabs>
          <w:tab w:val="num" w:pos="1080"/>
        </w:tabs>
        <w:ind w:left="1080" w:hanging="360"/>
      </w:pPr>
      <w:rPr>
        <w:sz w:val="20"/>
      </w:rPr>
    </w:lvl>
    <w:lvl w:ilvl="1">
      <w:start w:val="1"/>
      <w:numFmt w:val="lowerLetter"/>
      <w:lvlText w:val="%2)"/>
      <w:lvlJc w:val="left"/>
      <w:pPr>
        <w:tabs>
          <w:tab w:val="num" w:pos="1440"/>
        </w:tabs>
        <w:ind w:left="1440" w:hanging="320"/>
      </w:pPr>
      <w:rPr>
        <w:sz w:val="18"/>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8">
    <w:nsid w:val="3AD71250"/>
    <w:multiLevelType w:val="hybridMultilevel"/>
    <w:tmpl w:val="6096F110"/>
    <w:lvl w:ilvl="0" w:tplc="81C27DBA">
      <w:start w:val="1"/>
      <w:numFmt w:val="bullet"/>
      <w:pStyle w:val="LabExerciseBold"/>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11">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12">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4">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5">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7">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num w:numId="1">
    <w:abstractNumId w:val="5"/>
  </w:num>
  <w:num w:numId="2">
    <w:abstractNumId w:val="4"/>
  </w:num>
  <w:num w:numId="3">
    <w:abstractNumId w:val="9"/>
  </w:num>
  <w:num w:numId="4">
    <w:abstractNumId w:val="11"/>
  </w:num>
  <w:num w:numId="5">
    <w:abstractNumId w:val="15"/>
  </w:num>
  <w:num w:numId="6">
    <w:abstractNumId w:val="6"/>
  </w:num>
  <w:num w:numId="7">
    <w:abstractNumId w:val="18"/>
  </w:num>
  <w:num w:numId="8">
    <w:abstractNumId w:val="16"/>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
  </w:num>
  <w:num w:numId="17">
    <w:abstractNumId w:val="12"/>
  </w:num>
  <w:num w:numId="18">
    <w:abstractNumId w:val="3"/>
  </w:num>
  <w:num w:numId="19">
    <w:abstractNumId w:val="0"/>
  </w:num>
  <w:num w:numId="20">
    <w:abstractNumId w:val="14"/>
  </w:num>
  <w:num w:numId="21">
    <w:abstractNumId w:val="13"/>
  </w:num>
  <w:num w:numId="22">
    <w:abstractNumId w:val="17"/>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ina Wheeler">
    <w15:presenceInfo w15:providerId="Windows Live" w15:userId="33b9abe8cdc895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linkStyles/>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B14"/>
    <w:rsid w:val="00002196"/>
    <w:rsid w:val="00002DAF"/>
    <w:rsid w:val="00002E76"/>
    <w:rsid w:val="00004E25"/>
    <w:rsid w:val="0001261E"/>
    <w:rsid w:val="00012AC2"/>
    <w:rsid w:val="00013025"/>
    <w:rsid w:val="000155DC"/>
    <w:rsid w:val="00022A68"/>
    <w:rsid w:val="000237DD"/>
    <w:rsid w:val="00024303"/>
    <w:rsid w:val="000243F6"/>
    <w:rsid w:val="00025154"/>
    <w:rsid w:val="000267E9"/>
    <w:rsid w:val="00026A4A"/>
    <w:rsid w:val="00030FBC"/>
    <w:rsid w:val="00032245"/>
    <w:rsid w:val="0003297B"/>
    <w:rsid w:val="00044476"/>
    <w:rsid w:val="00045CDC"/>
    <w:rsid w:val="00051385"/>
    <w:rsid w:val="0005338A"/>
    <w:rsid w:val="000543B3"/>
    <w:rsid w:val="0005481F"/>
    <w:rsid w:val="00054F1C"/>
    <w:rsid w:val="00055D96"/>
    <w:rsid w:val="00057CD3"/>
    <w:rsid w:val="00060FF0"/>
    <w:rsid w:val="00062D18"/>
    <w:rsid w:val="00063B7E"/>
    <w:rsid w:val="000648A1"/>
    <w:rsid w:val="00065A75"/>
    <w:rsid w:val="000671A9"/>
    <w:rsid w:val="00075BE6"/>
    <w:rsid w:val="00082C8E"/>
    <w:rsid w:val="00084034"/>
    <w:rsid w:val="00086439"/>
    <w:rsid w:val="00086F5A"/>
    <w:rsid w:val="0009020D"/>
    <w:rsid w:val="00090A5A"/>
    <w:rsid w:val="000922A9"/>
    <w:rsid w:val="00094852"/>
    <w:rsid w:val="0009526E"/>
    <w:rsid w:val="000A009C"/>
    <w:rsid w:val="000A019A"/>
    <w:rsid w:val="000A0FB8"/>
    <w:rsid w:val="000A4D31"/>
    <w:rsid w:val="000A7A3A"/>
    <w:rsid w:val="000B09A5"/>
    <w:rsid w:val="000B4798"/>
    <w:rsid w:val="000B57E1"/>
    <w:rsid w:val="000B624B"/>
    <w:rsid w:val="000C1185"/>
    <w:rsid w:val="000C1E01"/>
    <w:rsid w:val="000C490A"/>
    <w:rsid w:val="000C54C2"/>
    <w:rsid w:val="000C6A49"/>
    <w:rsid w:val="000C7F23"/>
    <w:rsid w:val="000D1A57"/>
    <w:rsid w:val="000D1CE4"/>
    <w:rsid w:val="000D3103"/>
    <w:rsid w:val="000D4D18"/>
    <w:rsid w:val="000D5874"/>
    <w:rsid w:val="000E07C4"/>
    <w:rsid w:val="000E3510"/>
    <w:rsid w:val="000E4786"/>
    <w:rsid w:val="000F11E6"/>
    <w:rsid w:val="000F23A7"/>
    <w:rsid w:val="000F2C63"/>
    <w:rsid w:val="000F2E8E"/>
    <w:rsid w:val="000F3AD0"/>
    <w:rsid w:val="000F42D6"/>
    <w:rsid w:val="0010217F"/>
    <w:rsid w:val="0010480B"/>
    <w:rsid w:val="0011020C"/>
    <w:rsid w:val="00110EC0"/>
    <w:rsid w:val="001128F7"/>
    <w:rsid w:val="00115855"/>
    <w:rsid w:val="001225B9"/>
    <w:rsid w:val="00123729"/>
    <w:rsid w:val="00123A37"/>
    <w:rsid w:val="00124BE4"/>
    <w:rsid w:val="001270C2"/>
    <w:rsid w:val="0012715F"/>
    <w:rsid w:val="001341AF"/>
    <w:rsid w:val="00135260"/>
    <w:rsid w:val="001356D7"/>
    <w:rsid w:val="00136813"/>
    <w:rsid w:val="001370BF"/>
    <w:rsid w:val="00140317"/>
    <w:rsid w:val="00140A78"/>
    <w:rsid w:val="00140EED"/>
    <w:rsid w:val="00141688"/>
    <w:rsid w:val="00151E41"/>
    <w:rsid w:val="00151F13"/>
    <w:rsid w:val="001534FA"/>
    <w:rsid w:val="001554D3"/>
    <w:rsid w:val="0015714F"/>
    <w:rsid w:val="00160EEF"/>
    <w:rsid w:val="00162568"/>
    <w:rsid w:val="00162A98"/>
    <w:rsid w:val="0016348C"/>
    <w:rsid w:val="00164027"/>
    <w:rsid w:val="00164323"/>
    <w:rsid w:val="001644B7"/>
    <w:rsid w:val="001657A8"/>
    <w:rsid w:val="0016603A"/>
    <w:rsid w:val="00166BA8"/>
    <w:rsid w:val="00171337"/>
    <w:rsid w:val="001719B3"/>
    <w:rsid w:val="00172887"/>
    <w:rsid w:val="00173BFF"/>
    <w:rsid w:val="00174F4D"/>
    <w:rsid w:val="001760F5"/>
    <w:rsid w:val="001803DE"/>
    <w:rsid w:val="00182F32"/>
    <w:rsid w:val="001837F0"/>
    <w:rsid w:val="00186A31"/>
    <w:rsid w:val="001876CB"/>
    <w:rsid w:val="0018781F"/>
    <w:rsid w:val="001906AF"/>
    <w:rsid w:val="001908DD"/>
    <w:rsid w:val="00190D86"/>
    <w:rsid w:val="0019249E"/>
    <w:rsid w:val="00194341"/>
    <w:rsid w:val="00194AEA"/>
    <w:rsid w:val="00194E98"/>
    <w:rsid w:val="001969F7"/>
    <w:rsid w:val="001969FE"/>
    <w:rsid w:val="001A13FC"/>
    <w:rsid w:val="001A1886"/>
    <w:rsid w:val="001A3C36"/>
    <w:rsid w:val="001A4347"/>
    <w:rsid w:val="001A5005"/>
    <w:rsid w:val="001B176D"/>
    <w:rsid w:val="001B60FC"/>
    <w:rsid w:val="001C2975"/>
    <w:rsid w:val="001C3C48"/>
    <w:rsid w:val="001C6B5E"/>
    <w:rsid w:val="001D3AC4"/>
    <w:rsid w:val="001D6F39"/>
    <w:rsid w:val="001E2DF2"/>
    <w:rsid w:val="001E5870"/>
    <w:rsid w:val="001E5FC6"/>
    <w:rsid w:val="001E6C86"/>
    <w:rsid w:val="001E73CB"/>
    <w:rsid w:val="001E7439"/>
    <w:rsid w:val="001E7480"/>
    <w:rsid w:val="001F1365"/>
    <w:rsid w:val="001F20E1"/>
    <w:rsid w:val="001F3330"/>
    <w:rsid w:val="001F483B"/>
    <w:rsid w:val="001F71EE"/>
    <w:rsid w:val="001F77DA"/>
    <w:rsid w:val="00202337"/>
    <w:rsid w:val="002029A1"/>
    <w:rsid w:val="002029C3"/>
    <w:rsid w:val="00207F56"/>
    <w:rsid w:val="00210A96"/>
    <w:rsid w:val="0021154E"/>
    <w:rsid w:val="00214D5C"/>
    <w:rsid w:val="00216298"/>
    <w:rsid w:val="00216537"/>
    <w:rsid w:val="00216542"/>
    <w:rsid w:val="00221821"/>
    <w:rsid w:val="00222D8F"/>
    <w:rsid w:val="00223F3A"/>
    <w:rsid w:val="002243BC"/>
    <w:rsid w:val="00225D1A"/>
    <w:rsid w:val="00226C32"/>
    <w:rsid w:val="00226EB8"/>
    <w:rsid w:val="00227422"/>
    <w:rsid w:val="00230CD9"/>
    <w:rsid w:val="00231D57"/>
    <w:rsid w:val="00234111"/>
    <w:rsid w:val="00235EB6"/>
    <w:rsid w:val="00236E29"/>
    <w:rsid w:val="002372A9"/>
    <w:rsid w:val="00237391"/>
    <w:rsid w:val="002376C5"/>
    <w:rsid w:val="002418C6"/>
    <w:rsid w:val="00242A8B"/>
    <w:rsid w:val="00243A3C"/>
    <w:rsid w:val="002456B9"/>
    <w:rsid w:val="002460AD"/>
    <w:rsid w:val="0024711C"/>
    <w:rsid w:val="002505FA"/>
    <w:rsid w:val="002508CA"/>
    <w:rsid w:val="0025121C"/>
    <w:rsid w:val="002535FA"/>
    <w:rsid w:val="002646DD"/>
    <w:rsid w:val="00265968"/>
    <w:rsid w:val="00273A12"/>
    <w:rsid w:val="00273BA6"/>
    <w:rsid w:val="00273F7D"/>
    <w:rsid w:val="002754DA"/>
    <w:rsid w:val="002820B9"/>
    <w:rsid w:val="00283D43"/>
    <w:rsid w:val="00286E1A"/>
    <w:rsid w:val="00287864"/>
    <w:rsid w:val="00291557"/>
    <w:rsid w:val="002916E3"/>
    <w:rsid w:val="0029226F"/>
    <w:rsid w:val="002930AF"/>
    <w:rsid w:val="002955B0"/>
    <w:rsid w:val="00296446"/>
    <w:rsid w:val="002A1B0B"/>
    <w:rsid w:val="002A240C"/>
    <w:rsid w:val="002A43C6"/>
    <w:rsid w:val="002B23D0"/>
    <w:rsid w:val="002B29CA"/>
    <w:rsid w:val="002B50BA"/>
    <w:rsid w:val="002C309E"/>
    <w:rsid w:val="002C50A3"/>
    <w:rsid w:val="002C55E0"/>
    <w:rsid w:val="002C5CBE"/>
    <w:rsid w:val="002C647E"/>
    <w:rsid w:val="002C6C32"/>
    <w:rsid w:val="002C6DDC"/>
    <w:rsid w:val="002D610F"/>
    <w:rsid w:val="002E035E"/>
    <w:rsid w:val="002E1696"/>
    <w:rsid w:val="002E1C5A"/>
    <w:rsid w:val="002E259F"/>
    <w:rsid w:val="002E3602"/>
    <w:rsid w:val="002E607B"/>
    <w:rsid w:val="002E66B3"/>
    <w:rsid w:val="002F2748"/>
    <w:rsid w:val="002F3DA9"/>
    <w:rsid w:val="002F45AA"/>
    <w:rsid w:val="00301D55"/>
    <w:rsid w:val="0030388D"/>
    <w:rsid w:val="00307288"/>
    <w:rsid w:val="00311545"/>
    <w:rsid w:val="00311BE1"/>
    <w:rsid w:val="00313795"/>
    <w:rsid w:val="00316198"/>
    <w:rsid w:val="003162EB"/>
    <w:rsid w:val="0031741B"/>
    <w:rsid w:val="003201F7"/>
    <w:rsid w:val="0032049E"/>
    <w:rsid w:val="00320E57"/>
    <w:rsid w:val="00327730"/>
    <w:rsid w:val="00327AA9"/>
    <w:rsid w:val="00330D46"/>
    <w:rsid w:val="00332E9D"/>
    <w:rsid w:val="00333042"/>
    <w:rsid w:val="00336460"/>
    <w:rsid w:val="00337DD3"/>
    <w:rsid w:val="00337F7C"/>
    <w:rsid w:val="0034473E"/>
    <w:rsid w:val="00347559"/>
    <w:rsid w:val="00352455"/>
    <w:rsid w:val="003534C1"/>
    <w:rsid w:val="0035550E"/>
    <w:rsid w:val="003560BC"/>
    <w:rsid w:val="003578DE"/>
    <w:rsid w:val="00361340"/>
    <w:rsid w:val="0036388E"/>
    <w:rsid w:val="00364378"/>
    <w:rsid w:val="0036644A"/>
    <w:rsid w:val="00367C9B"/>
    <w:rsid w:val="00371932"/>
    <w:rsid w:val="00373A63"/>
    <w:rsid w:val="00375B29"/>
    <w:rsid w:val="003775F8"/>
    <w:rsid w:val="0038073C"/>
    <w:rsid w:val="00385AFA"/>
    <w:rsid w:val="00385E7E"/>
    <w:rsid w:val="00393EFF"/>
    <w:rsid w:val="0039479E"/>
    <w:rsid w:val="00397DCC"/>
    <w:rsid w:val="003A12E3"/>
    <w:rsid w:val="003A6D85"/>
    <w:rsid w:val="003A72D0"/>
    <w:rsid w:val="003B1609"/>
    <w:rsid w:val="003B37A2"/>
    <w:rsid w:val="003B5059"/>
    <w:rsid w:val="003B509E"/>
    <w:rsid w:val="003B5113"/>
    <w:rsid w:val="003B5DC8"/>
    <w:rsid w:val="003B62DA"/>
    <w:rsid w:val="003B678A"/>
    <w:rsid w:val="003B6B6E"/>
    <w:rsid w:val="003B6E62"/>
    <w:rsid w:val="003C07F1"/>
    <w:rsid w:val="003C292D"/>
    <w:rsid w:val="003C5D20"/>
    <w:rsid w:val="003C621A"/>
    <w:rsid w:val="003C6F9B"/>
    <w:rsid w:val="003D1045"/>
    <w:rsid w:val="003D4A36"/>
    <w:rsid w:val="003D513A"/>
    <w:rsid w:val="003D5DA6"/>
    <w:rsid w:val="003E174C"/>
    <w:rsid w:val="003E2783"/>
    <w:rsid w:val="003E3149"/>
    <w:rsid w:val="003E37BD"/>
    <w:rsid w:val="003E5330"/>
    <w:rsid w:val="003E53A5"/>
    <w:rsid w:val="003F2443"/>
    <w:rsid w:val="003F2EDC"/>
    <w:rsid w:val="003F4C3B"/>
    <w:rsid w:val="003F5A06"/>
    <w:rsid w:val="003F608F"/>
    <w:rsid w:val="00400DC5"/>
    <w:rsid w:val="0040576B"/>
    <w:rsid w:val="00407645"/>
    <w:rsid w:val="004076F7"/>
    <w:rsid w:val="00414108"/>
    <w:rsid w:val="004173E4"/>
    <w:rsid w:val="00420477"/>
    <w:rsid w:val="00420D38"/>
    <w:rsid w:val="00422F17"/>
    <w:rsid w:val="00424D96"/>
    <w:rsid w:val="00427A68"/>
    <w:rsid w:val="004317B5"/>
    <w:rsid w:val="004327E9"/>
    <w:rsid w:val="004336CC"/>
    <w:rsid w:val="0043657B"/>
    <w:rsid w:val="00437D88"/>
    <w:rsid w:val="004402EC"/>
    <w:rsid w:val="00442287"/>
    <w:rsid w:val="004443E5"/>
    <w:rsid w:val="00445241"/>
    <w:rsid w:val="00445520"/>
    <w:rsid w:val="00445AD6"/>
    <w:rsid w:val="00445F5C"/>
    <w:rsid w:val="00446B8D"/>
    <w:rsid w:val="00451513"/>
    <w:rsid w:val="00452A12"/>
    <w:rsid w:val="00453C39"/>
    <w:rsid w:val="0045749C"/>
    <w:rsid w:val="00461713"/>
    <w:rsid w:val="00464F96"/>
    <w:rsid w:val="004651A2"/>
    <w:rsid w:val="0046679B"/>
    <w:rsid w:val="004743A6"/>
    <w:rsid w:val="00474799"/>
    <w:rsid w:val="00474C23"/>
    <w:rsid w:val="00476E46"/>
    <w:rsid w:val="00481358"/>
    <w:rsid w:val="004817BD"/>
    <w:rsid w:val="00482B10"/>
    <w:rsid w:val="004838B2"/>
    <w:rsid w:val="00484260"/>
    <w:rsid w:val="004879DF"/>
    <w:rsid w:val="00487D07"/>
    <w:rsid w:val="004901DA"/>
    <w:rsid w:val="004907ED"/>
    <w:rsid w:val="0049315D"/>
    <w:rsid w:val="004941C7"/>
    <w:rsid w:val="0049441A"/>
    <w:rsid w:val="004946E2"/>
    <w:rsid w:val="004A0344"/>
    <w:rsid w:val="004A3B04"/>
    <w:rsid w:val="004A5263"/>
    <w:rsid w:val="004A66FA"/>
    <w:rsid w:val="004A7C45"/>
    <w:rsid w:val="004B1760"/>
    <w:rsid w:val="004B2700"/>
    <w:rsid w:val="004B53D4"/>
    <w:rsid w:val="004B575F"/>
    <w:rsid w:val="004B75D9"/>
    <w:rsid w:val="004C22B0"/>
    <w:rsid w:val="004C7D6E"/>
    <w:rsid w:val="004C7F7F"/>
    <w:rsid w:val="004D2050"/>
    <w:rsid w:val="004D327D"/>
    <w:rsid w:val="004D3A39"/>
    <w:rsid w:val="004D4DC8"/>
    <w:rsid w:val="004D55F2"/>
    <w:rsid w:val="004D5B0F"/>
    <w:rsid w:val="004D645F"/>
    <w:rsid w:val="004D6725"/>
    <w:rsid w:val="004D6AF3"/>
    <w:rsid w:val="004D71F4"/>
    <w:rsid w:val="004D75A3"/>
    <w:rsid w:val="004E1CBF"/>
    <w:rsid w:val="004E3B42"/>
    <w:rsid w:val="004E45B9"/>
    <w:rsid w:val="004E62A0"/>
    <w:rsid w:val="004F1E4C"/>
    <w:rsid w:val="004F54BD"/>
    <w:rsid w:val="004F5765"/>
    <w:rsid w:val="00500ACC"/>
    <w:rsid w:val="005026B2"/>
    <w:rsid w:val="00504620"/>
    <w:rsid w:val="0050658A"/>
    <w:rsid w:val="00506C5D"/>
    <w:rsid w:val="0050746C"/>
    <w:rsid w:val="005106D7"/>
    <w:rsid w:val="00513B9D"/>
    <w:rsid w:val="00513EAD"/>
    <w:rsid w:val="0051400B"/>
    <w:rsid w:val="00515C63"/>
    <w:rsid w:val="00516D14"/>
    <w:rsid w:val="005263D1"/>
    <w:rsid w:val="0053493F"/>
    <w:rsid w:val="00536A2B"/>
    <w:rsid w:val="00536EA7"/>
    <w:rsid w:val="00537866"/>
    <w:rsid w:val="00537DAD"/>
    <w:rsid w:val="00540A9A"/>
    <w:rsid w:val="00540D1E"/>
    <w:rsid w:val="00540DF9"/>
    <w:rsid w:val="00541161"/>
    <w:rsid w:val="005428BD"/>
    <w:rsid w:val="00542FC3"/>
    <w:rsid w:val="0054706C"/>
    <w:rsid w:val="005471C5"/>
    <w:rsid w:val="00551888"/>
    <w:rsid w:val="00551DC5"/>
    <w:rsid w:val="00551DFA"/>
    <w:rsid w:val="005525EB"/>
    <w:rsid w:val="00554D5C"/>
    <w:rsid w:val="00560F81"/>
    <w:rsid w:val="00565229"/>
    <w:rsid w:val="00567BD9"/>
    <w:rsid w:val="005710D5"/>
    <w:rsid w:val="005716C3"/>
    <w:rsid w:val="0057247C"/>
    <w:rsid w:val="00574574"/>
    <w:rsid w:val="00580480"/>
    <w:rsid w:val="0058075F"/>
    <w:rsid w:val="0058123A"/>
    <w:rsid w:val="0058213E"/>
    <w:rsid w:val="00582D48"/>
    <w:rsid w:val="00585AEA"/>
    <w:rsid w:val="0058773B"/>
    <w:rsid w:val="00592DAA"/>
    <w:rsid w:val="00597127"/>
    <w:rsid w:val="005A0E17"/>
    <w:rsid w:val="005A2DD0"/>
    <w:rsid w:val="005A3A17"/>
    <w:rsid w:val="005A3E02"/>
    <w:rsid w:val="005A4563"/>
    <w:rsid w:val="005A5558"/>
    <w:rsid w:val="005A6AEF"/>
    <w:rsid w:val="005A6D5F"/>
    <w:rsid w:val="005B2865"/>
    <w:rsid w:val="005B3195"/>
    <w:rsid w:val="005B667B"/>
    <w:rsid w:val="005B684C"/>
    <w:rsid w:val="005B6F90"/>
    <w:rsid w:val="005C03B9"/>
    <w:rsid w:val="005C118F"/>
    <w:rsid w:val="005C1BF8"/>
    <w:rsid w:val="005C23D6"/>
    <w:rsid w:val="005C3A17"/>
    <w:rsid w:val="005C3A90"/>
    <w:rsid w:val="005C7E86"/>
    <w:rsid w:val="005D0297"/>
    <w:rsid w:val="005D0B36"/>
    <w:rsid w:val="005D380A"/>
    <w:rsid w:val="005D3854"/>
    <w:rsid w:val="005D3871"/>
    <w:rsid w:val="005D6A53"/>
    <w:rsid w:val="005E054A"/>
    <w:rsid w:val="005E05E0"/>
    <w:rsid w:val="005E0D54"/>
    <w:rsid w:val="005E17D0"/>
    <w:rsid w:val="005E2D1A"/>
    <w:rsid w:val="005E3B38"/>
    <w:rsid w:val="005E7687"/>
    <w:rsid w:val="005E79AF"/>
    <w:rsid w:val="005F03A0"/>
    <w:rsid w:val="005F0DB2"/>
    <w:rsid w:val="005F2CE3"/>
    <w:rsid w:val="005F339E"/>
    <w:rsid w:val="005F39DC"/>
    <w:rsid w:val="00601E9E"/>
    <w:rsid w:val="00602DF2"/>
    <w:rsid w:val="006035E7"/>
    <w:rsid w:val="00605DCB"/>
    <w:rsid w:val="00612E92"/>
    <w:rsid w:val="006133C4"/>
    <w:rsid w:val="00613EDD"/>
    <w:rsid w:val="00616430"/>
    <w:rsid w:val="00617569"/>
    <w:rsid w:val="00620888"/>
    <w:rsid w:val="00622D12"/>
    <w:rsid w:val="0062423F"/>
    <w:rsid w:val="00625F0D"/>
    <w:rsid w:val="00626932"/>
    <w:rsid w:val="0062789E"/>
    <w:rsid w:val="00630F77"/>
    <w:rsid w:val="006316FA"/>
    <w:rsid w:val="00632485"/>
    <w:rsid w:val="0063362B"/>
    <w:rsid w:val="00635F63"/>
    <w:rsid w:val="00643F55"/>
    <w:rsid w:val="00645A1A"/>
    <w:rsid w:val="00645A67"/>
    <w:rsid w:val="00645BB8"/>
    <w:rsid w:val="0065046F"/>
    <w:rsid w:val="00650ACD"/>
    <w:rsid w:val="00650E39"/>
    <w:rsid w:val="00654F8F"/>
    <w:rsid w:val="0065756C"/>
    <w:rsid w:val="0066042A"/>
    <w:rsid w:val="00660AF2"/>
    <w:rsid w:val="0066179E"/>
    <w:rsid w:val="00663494"/>
    <w:rsid w:val="006636A8"/>
    <w:rsid w:val="00663B5B"/>
    <w:rsid w:val="006649DB"/>
    <w:rsid w:val="00664E4C"/>
    <w:rsid w:val="00667328"/>
    <w:rsid w:val="006674D1"/>
    <w:rsid w:val="00667B58"/>
    <w:rsid w:val="00671D5B"/>
    <w:rsid w:val="006770D0"/>
    <w:rsid w:val="0067766A"/>
    <w:rsid w:val="00682EF3"/>
    <w:rsid w:val="00682FC7"/>
    <w:rsid w:val="00686CA6"/>
    <w:rsid w:val="0069092F"/>
    <w:rsid w:val="00690968"/>
    <w:rsid w:val="00692AFB"/>
    <w:rsid w:val="0069598A"/>
    <w:rsid w:val="006A020F"/>
    <w:rsid w:val="006A105B"/>
    <w:rsid w:val="006A2A50"/>
    <w:rsid w:val="006A6E71"/>
    <w:rsid w:val="006B07C3"/>
    <w:rsid w:val="006B2084"/>
    <w:rsid w:val="006B238A"/>
    <w:rsid w:val="006B25FA"/>
    <w:rsid w:val="006B4C3F"/>
    <w:rsid w:val="006B6F43"/>
    <w:rsid w:val="006C0157"/>
    <w:rsid w:val="006C0658"/>
    <w:rsid w:val="006C3616"/>
    <w:rsid w:val="006C3796"/>
    <w:rsid w:val="006C4B76"/>
    <w:rsid w:val="006C5C78"/>
    <w:rsid w:val="006C6DC9"/>
    <w:rsid w:val="006D1BB7"/>
    <w:rsid w:val="006D7219"/>
    <w:rsid w:val="006D771C"/>
    <w:rsid w:val="006E2469"/>
    <w:rsid w:val="006E35FB"/>
    <w:rsid w:val="006E3BD3"/>
    <w:rsid w:val="006E5188"/>
    <w:rsid w:val="006E6A72"/>
    <w:rsid w:val="006F0F27"/>
    <w:rsid w:val="006F13F6"/>
    <w:rsid w:val="006F3749"/>
    <w:rsid w:val="006F58EB"/>
    <w:rsid w:val="006F64F9"/>
    <w:rsid w:val="0070089C"/>
    <w:rsid w:val="00701363"/>
    <w:rsid w:val="007028E9"/>
    <w:rsid w:val="00706917"/>
    <w:rsid w:val="00707B5F"/>
    <w:rsid w:val="00711C05"/>
    <w:rsid w:val="00713E79"/>
    <w:rsid w:val="00714544"/>
    <w:rsid w:val="007163AC"/>
    <w:rsid w:val="00716E85"/>
    <w:rsid w:val="00722F5D"/>
    <w:rsid w:val="00726591"/>
    <w:rsid w:val="0072738D"/>
    <w:rsid w:val="00737FD5"/>
    <w:rsid w:val="00740261"/>
    <w:rsid w:val="00740358"/>
    <w:rsid w:val="00740CA3"/>
    <w:rsid w:val="00741895"/>
    <w:rsid w:val="007442CF"/>
    <w:rsid w:val="00747129"/>
    <w:rsid w:val="007508E5"/>
    <w:rsid w:val="0075222B"/>
    <w:rsid w:val="00754D76"/>
    <w:rsid w:val="00756C10"/>
    <w:rsid w:val="00757699"/>
    <w:rsid w:val="007600AD"/>
    <w:rsid w:val="00760BE2"/>
    <w:rsid w:val="0076162E"/>
    <w:rsid w:val="0076294A"/>
    <w:rsid w:val="007644DF"/>
    <w:rsid w:val="00764A87"/>
    <w:rsid w:val="0076526D"/>
    <w:rsid w:val="007663EB"/>
    <w:rsid w:val="007675FE"/>
    <w:rsid w:val="00770735"/>
    <w:rsid w:val="00772ED9"/>
    <w:rsid w:val="00775467"/>
    <w:rsid w:val="00775A11"/>
    <w:rsid w:val="00783704"/>
    <w:rsid w:val="007839F3"/>
    <w:rsid w:val="0078562D"/>
    <w:rsid w:val="0078763B"/>
    <w:rsid w:val="007907B1"/>
    <w:rsid w:val="00792A54"/>
    <w:rsid w:val="00793D21"/>
    <w:rsid w:val="007A11C1"/>
    <w:rsid w:val="007A218C"/>
    <w:rsid w:val="007A2E8C"/>
    <w:rsid w:val="007A3111"/>
    <w:rsid w:val="007A3D0E"/>
    <w:rsid w:val="007A4113"/>
    <w:rsid w:val="007A4537"/>
    <w:rsid w:val="007A6FDB"/>
    <w:rsid w:val="007A7B3A"/>
    <w:rsid w:val="007B63AE"/>
    <w:rsid w:val="007B648F"/>
    <w:rsid w:val="007B7A5B"/>
    <w:rsid w:val="007B7FFD"/>
    <w:rsid w:val="007C5EF6"/>
    <w:rsid w:val="007C62DF"/>
    <w:rsid w:val="007C731A"/>
    <w:rsid w:val="007D2014"/>
    <w:rsid w:val="007D3352"/>
    <w:rsid w:val="007D37E5"/>
    <w:rsid w:val="007D72B4"/>
    <w:rsid w:val="007E240B"/>
    <w:rsid w:val="007E3448"/>
    <w:rsid w:val="007E54CD"/>
    <w:rsid w:val="007E5A7C"/>
    <w:rsid w:val="007F0CD3"/>
    <w:rsid w:val="007F2CD4"/>
    <w:rsid w:val="007F37E8"/>
    <w:rsid w:val="007F5E83"/>
    <w:rsid w:val="007F6EA4"/>
    <w:rsid w:val="0080133D"/>
    <w:rsid w:val="0080252D"/>
    <w:rsid w:val="00803B37"/>
    <w:rsid w:val="00806999"/>
    <w:rsid w:val="008114C7"/>
    <w:rsid w:val="00812026"/>
    <w:rsid w:val="00812038"/>
    <w:rsid w:val="00812AF5"/>
    <w:rsid w:val="0081358E"/>
    <w:rsid w:val="008237DD"/>
    <w:rsid w:val="00824234"/>
    <w:rsid w:val="00826149"/>
    <w:rsid w:val="0082672D"/>
    <w:rsid w:val="00826FF7"/>
    <w:rsid w:val="0082729D"/>
    <w:rsid w:val="0083029D"/>
    <w:rsid w:val="00830528"/>
    <w:rsid w:val="00830A82"/>
    <w:rsid w:val="008313D2"/>
    <w:rsid w:val="00832C08"/>
    <w:rsid w:val="00841F3B"/>
    <w:rsid w:val="00845FAD"/>
    <w:rsid w:val="008530CC"/>
    <w:rsid w:val="008559E5"/>
    <w:rsid w:val="00856411"/>
    <w:rsid w:val="00856645"/>
    <w:rsid w:val="00856D72"/>
    <w:rsid w:val="008648D6"/>
    <w:rsid w:val="0086565F"/>
    <w:rsid w:val="00865AE4"/>
    <w:rsid w:val="008664E9"/>
    <w:rsid w:val="0086681C"/>
    <w:rsid w:val="00872981"/>
    <w:rsid w:val="00874317"/>
    <w:rsid w:val="008743F8"/>
    <w:rsid w:val="008750A4"/>
    <w:rsid w:val="00875937"/>
    <w:rsid w:val="00880606"/>
    <w:rsid w:val="0088086D"/>
    <w:rsid w:val="00881C22"/>
    <w:rsid w:val="00893C82"/>
    <w:rsid w:val="008943B0"/>
    <w:rsid w:val="00894F2A"/>
    <w:rsid w:val="008A1B16"/>
    <w:rsid w:val="008A2BA0"/>
    <w:rsid w:val="008A2FE8"/>
    <w:rsid w:val="008A41D6"/>
    <w:rsid w:val="008A46D2"/>
    <w:rsid w:val="008A535B"/>
    <w:rsid w:val="008A642B"/>
    <w:rsid w:val="008A7318"/>
    <w:rsid w:val="008B074E"/>
    <w:rsid w:val="008B697B"/>
    <w:rsid w:val="008B7F7E"/>
    <w:rsid w:val="008C1139"/>
    <w:rsid w:val="008C17EA"/>
    <w:rsid w:val="008C1C05"/>
    <w:rsid w:val="008C469C"/>
    <w:rsid w:val="008C564C"/>
    <w:rsid w:val="008C5FD2"/>
    <w:rsid w:val="008C751C"/>
    <w:rsid w:val="008D054E"/>
    <w:rsid w:val="008D0899"/>
    <w:rsid w:val="008D261C"/>
    <w:rsid w:val="008D30B0"/>
    <w:rsid w:val="008D444D"/>
    <w:rsid w:val="008D4B18"/>
    <w:rsid w:val="008D6EDA"/>
    <w:rsid w:val="008D7243"/>
    <w:rsid w:val="008D7F27"/>
    <w:rsid w:val="008E072E"/>
    <w:rsid w:val="008E122A"/>
    <w:rsid w:val="008E1CE8"/>
    <w:rsid w:val="008E2945"/>
    <w:rsid w:val="008E3F36"/>
    <w:rsid w:val="008E6A7F"/>
    <w:rsid w:val="008E7197"/>
    <w:rsid w:val="008E7B9A"/>
    <w:rsid w:val="008F29C7"/>
    <w:rsid w:val="00902F51"/>
    <w:rsid w:val="00903B98"/>
    <w:rsid w:val="009046B1"/>
    <w:rsid w:val="009062F1"/>
    <w:rsid w:val="00906D85"/>
    <w:rsid w:val="0090725E"/>
    <w:rsid w:val="00907505"/>
    <w:rsid w:val="00910C3D"/>
    <w:rsid w:val="00915A59"/>
    <w:rsid w:val="0091656E"/>
    <w:rsid w:val="00921BDF"/>
    <w:rsid w:val="00925951"/>
    <w:rsid w:val="00925E86"/>
    <w:rsid w:val="009274C0"/>
    <w:rsid w:val="00927908"/>
    <w:rsid w:val="0093072F"/>
    <w:rsid w:val="00931080"/>
    <w:rsid w:val="0093135F"/>
    <w:rsid w:val="00931E3C"/>
    <w:rsid w:val="009335B4"/>
    <w:rsid w:val="0093512D"/>
    <w:rsid w:val="009422EE"/>
    <w:rsid w:val="00943C83"/>
    <w:rsid w:val="00944282"/>
    <w:rsid w:val="0094748E"/>
    <w:rsid w:val="0095110D"/>
    <w:rsid w:val="00951BD2"/>
    <w:rsid w:val="00951C8A"/>
    <w:rsid w:val="00951E0C"/>
    <w:rsid w:val="009527D6"/>
    <w:rsid w:val="00952D73"/>
    <w:rsid w:val="009537AB"/>
    <w:rsid w:val="00953D33"/>
    <w:rsid w:val="00953ECC"/>
    <w:rsid w:val="00956AB3"/>
    <w:rsid w:val="00956B6D"/>
    <w:rsid w:val="009603B0"/>
    <w:rsid w:val="00960427"/>
    <w:rsid w:val="00961446"/>
    <w:rsid w:val="00961C7A"/>
    <w:rsid w:val="0096384D"/>
    <w:rsid w:val="00963AE0"/>
    <w:rsid w:val="00964D6A"/>
    <w:rsid w:val="00964DF1"/>
    <w:rsid w:val="00965536"/>
    <w:rsid w:val="00965C23"/>
    <w:rsid w:val="0096600F"/>
    <w:rsid w:val="00972318"/>
    <w:rsid w:val="00972959"/>
    <w:rsid w:val="009753EF"/>
    <w:rsid w:val="00981089"/>
    <w:rsid w:val="0098575B"/>
    <w:rsid w:val="00985A41"/>
    <w:rsid w:val="00990EBF"/>
    <w:rsid w:val="009A0730"/>
    <w:rsid w:val="009A543F"/>
    <w:rsid w:val="009A5818"/>
    <w:rsid w:val="009A6074"/>
    <w:rsid w:val="009A6CCD"/>
    <w:rsid w:val="009B1C95"/>
    <w:rsid w:val="009B275F"/>
    <w:rsid w:val="009B30C5"/>
    <w:rsid w:val="009B688D"/>
    <w:rsid w:val="009C016D"/>
    <w:rsid w:val="009C3FB7"/>
    <w:rsid w:val="009C6E7B"/>
    <w:rsid w:val="009D14AB"/>
    <w:rsid w:val="009D168C"/>
    <w:rsid w:val="009D1C9A"/>
    <w:rsid w:val="009D22E7"/>
    <w:rsid w:val="009D2581"/>
    <w:rsid w:val="009D553D"/>
    <w:rsid w:val="009E1990"/>
    <w:rsid w:val="009E2527"/>
    <w:rsid w:val="009E2AD2"/>
    <w:rsid w:val="009E5283"/>
    <w:rsid w:val="009E6685"/>
    <w:rsid w:val="009E6E82"/>
    <w:rsid w:val="009E7617"/>
    <w:rsid w:val="009E78F0"/>
    <w:rsid w:val="009F1AAD"/>
    <w:rsid w:val="009F6D69"/>
    <w:rsid w:val="009F7F64"/>
    <w:rsid w:val="00A05346"/>
    <w:rsid w:val="00A05D85"/>
    <w:rsid w:val="00A070BA"/>
    <w:rsid w:val="00A10074"/>
    <w:rsid w:val="00A101EC"/>
    <w:rsid w:val="00A10BF8"/>
    <w:rsid w:val="00A128A7"/>
    <w:rsid w:val="00A136DF"/>
    <w:rsid w:val="00A13C53"/>
    <w:rsid w:val="00A15C8C"/>
    <w:rsid w:val="00A21B02"/>
    <w:rsid w:val="00A22F3D"/>
    <w:rsid w:val="00A230D0"/>
    <w:rsid w:val="00A2326A"/>
    <w:rsid w:val="00A2430F"/>
    <w:rsid w:val="00A25FC5"/>
    <w:rsid w:val="00A27676"/>
    <w:rsid w:val="00A3093C"/>
    <w:rsid w:val="00A30C18"/>
    <w:rsid w:val="00A328EA"/>
    <w:rsid w:val="00A34028"/>
    <w:rsid w:val="00A3446D"/>
    <w:rsid w:val="00A36AE5"/>
    <w:rsid w:val="00A41DAF"/>
    <w:rsid w:val="00A4394E"/>
    <w:rsid w:val="00A4397D"/>
    <w:rsid w:val="00A46E44"/>
    <w:rsid w:val="00A50B33"/>
    <w:rsid w:val="00A51213"/>
    <w:rsid w:val="00A51DE9"/>
    <w:rsid w:val="00A5238A"/>
    <w:rsid w:val="00A53017"/>
    <w:rsid w:val="00A546B1"/>
    <w:rsid w:val="00A5490F"/>
    <w:rsid w:val="00A5556E"/>
    <w:rsid w:val="00A55EA3"/>
    <w:rsid w:val="00A57717"/>
    <w:rsid w:val="00A6255B"/>
    <w:rsid w:val="00A637C9"/>
    <w:rsid w:val="00A63B40"/>
    <w:rsid w:val="00A6472F"/>
    <w:rsid w:val="00A66755"/>
    <w:rsid w:val="00A70C55"/>
    <w:rsid w:val="00A73570"/>
    <w:rsid w:val="00A73931"/>
    <w:rsid w:val="00A774DF"/>
    <w:rsid w:val="00A77D2F"/>
    <w:rsid w:val="00A811F8"/>
    <w:rsid w:val="00A81890"/>
    <w:rsid w:val="00A82385"/>
    <w:rsid w:val="00A828AB"/>
    <w:rsid w:val="00A84330"/>
    <w:rsid w:val="00A87B51"/>
    <w:rsid w:val="00A90CC0"/>
    <w:rsid w:val="00A96255"/>
    <w:rsid w:val="00A9677D"/>
    <w:rsid w:val="00AA081D"/>
    <w:rsid w:val="00AA1C5E"/>
    <w:rsid w:val="00AA2E3E"/>
    <w:rsid w:val="00AA5DB2"/>
    <w:rsid w:val="00AA6727"/>
    <w:rsid w:val="00AB0AE3"/>
    <w:rsid w:val="00AB0EF6"/>
    <w:rsid w:val="00AB4BD9"/>
    <w:rsid w:val="00AB4C7A"/>
    <w:rsid w:val="00AC0346"/>
    <w:rsid w:val="00AC535D"/>
    <w:rsid w:val="00AD0D78"/>
    <w:rsid w:val="00AD3847"/>
    <w:rsid w:val="00AE0FFE"/>
    <w:rsid w:val="00AE16EB"/>
    <w:rsid w:val="00AE4B4A"/>
    <w:rsid w:val="00AF2887"/>
    <w:rsid w:val="00AF424C"/>
    <w:rsid w:val="00AF4F9B"/>
    <w:rsid w:val="00B0271F"/>
    <w:rsid w:val="00B02899"/>
    <w:rsid w:val="00B036B4"/>
    <w:rsid w:val="00B04598"/>
    <w:rsid w:val="00B04679"/>
    <w:rsid w:val="00B11579"/>
    <w:rsid w:val="00B1313C"/>
    <w:rsid w:val="00B13ED3"/>
    <w:rsid w:val="00B168EC"/>
    <w:rsid w:val="00B20BCB"/>
    <w:rsid w:val="00B22402"/>
    <w:rsid w:val="00B227C5"/>
    <w:rsid w:val="00B22F4D"/>
    <w:rsid w:val="00B22F65"/>
    <w:rsid w:val="00B24B60"/>
    <w:rsid w:val="00B267B7"/>
    <w:rsid w:val="00B27202"/>
    <w:rsid w:val="00B3009E"/>
    <w:rsid w:val="00B32E2F"/>
    <w:rsid w:val="00B410F6"/>
    <w:rsid w:val="00B43C4A"/>
    <w:rsid w:val="00B43E61"/>
    <w:rsid w:val="00B468E9"/>
    <w:rsid w:val="00B479AB"/>
    <w:rsid w:val="00B54216"/>
    <w:rsid w:val="00B54F57"/>
    <w:rsid w:val="00B55467"/>
    <w:rsid w:val="00B56241"/>
    <w:rsid w:val="00B56A8C"/>
    <w:rsid w:val="00B56C9C"/>
    <w:rsid w:val="00B57970"/>
    <w:rsid w:val="00B60011"/>
    <w:rsid w:val="00B62FC5"/>
    <w:rsid w:val="00B65F1B"/>
    <w:rsid w:val="00B74E1A"/>
    <w:rsid w:val="00B75B51"/>
    <w:rsid w:val="00B7645C"/>
    <w:rsid w:val="00B76BF9"/>
    <w:rsid w:val="00B80925"/>
    <w:rsid w:val="00B815CE"/>
    <w:rsid w:val="00B838CD"/>
    <w:rsid w:val="00B84304"/>
    <w:rsid w:val="00B8510E"/>
    <w:rsid w:val="00B857B5"/>
    <w:rsid w:val="00B87F63"/>
    <w:rsid w:val="00B9116C"/>
    <w:rsid w:val="00B92B9C"/>
    <w:rsid w:val="00B94231"/>
    <w:rsid w:val="00B9657F"/>
    <w:rsid w:val="00B975B8"/>
    <w:rsid w:val="00B97D67"/>
    <w:rsid w:val="00BA06CB"/>
    <w:rsid w:val="00BA1292"/>
    <w:rsid w:val="00BA332D"/>
    <w:rsid w:val="00BA5A87"/>
    <w:rsid w:val="00BB2CB6"/>
    <w:rsid w:val="00BB42DB"/>
    <w:rsid w:val="00BB60F2"/>
    <w:rsid w:val="00BB6639"/>
    <w:rsid w:val="00BC1206"/>
    <w:rsid w:val="00BC120F"/>
    <w:rsid w:val="00BC22EE"/>
    <w:rsid w:val="00BC262D"/>
    <w:rsid w:val="00BC2C68"/>
    <w:rsid w:val="00BC3FCA"/>
    <w:rsid w:val="00BC5BAC"/>
    <w:rsid w:val="00BD1EA3"/>
    <w:rsid w:val="00BD3AE9"/>
    <w:rsid w:val="00BD4A48"/>
    <w:rsid w:val="00BD4F65"/>
    <w:rsid w:val="00BD6ABB"/>
    <w:rsid w:val="00BD760F"/>
    <w:rsid w:val="00BE0144"/>
    <w:rsid w:val="00BE20E7"/>
    <w:rsid w:val="00BE21A3"/>
    <w:rsid w:val="00BE3A2F"/>
    <w:rsid w:val="00BE59B1"/>
    <w:rsid w:val="00BE5EE7"/>
    <w:rsid w:val="00BF01CF"/>
    <w:rsid w:val="00BF3349"/>
    <w:rsid w:val="00BF3F6F"/>
    <w:rsid w:val="00BF4AAD"/>
    <w:rsid w:val="00BF74F0"/>
    <w:rsid w:val="00C014E1"/>
    <w:rsid w:val="00C01F54"/>
    <w:rsid w:val="00C071F1"/>
    <w:rsid w:val="00C07EB9"/>
    <w:rsid w:val="00C107E0"/>
    <w:rsid w:val="00C1089B"/>
    <w:rsid w:val="00C10F80"/>
    <w:rsid w:val="00C1567D"/>
    <w:rsid w:val="00C171CF"/>
    <w:rsid w:val="00C20461"/>
    <w:rsid w:val="00C21E97"/>
    <w:rsid w:val="00C2226E"/>
    <w:rsid w:val="00C24CEA"/>
    <w:rsid w:val="00C255E0"/>
    <w:rsid w:val="00C30E56"/>
    <w:rsid w:val="00C3211E"/>
    <w:rsid w:val="00C33D09"/>
    <w:rsid w:val="00C34D0A"/>
    <w:rsid w:val="00C37A3E"/>
    <w:rsid w:val="00C42777"/>
    <w:rsid w:val="00C44632"/>
    <w:rsid w:val="00C50028"/>
    <w:rsid w:val="00C5166C"/>
    <w:rsid w:val="00C52CC2"/>
    <w:rsid w:val="00C53882"/>
    <w:rsid w:val="00C56DAC"/>
    <w:rsid w:val="00C5716D"/>
    <w:rsid w:val="00C57CFF"/>
    <w:rsid w:val="00C61413"/>
    <w:rsid w:val="00C62D6E"/>
    <w:rsid w:val="00C630C9"/>
    <w:rsid w:val="00C642C3"/>
    <w:rsid w:val="00C64B67"/>
    <w:rsid w:val="00C64DD3"/>
    <w:rsid w:val="00C66309"/>
    <w:rsid w:val="00C67699"/>
    <w:rsid w:val="00C70683"/>
    <w:rsid w:val="00C70D44"/>
    <w:rsid w:val="00C71B8F"/>
    <w:rsid w:val="00C73C9A"/>
    <w:rsid w:val="00C757E0"/>
    <w:rsid w:val="00C80B2F"/>
    <w:rsid w:val="00C81CBC"/>
    <w:rsid w:val="00C81DB8"/>
    <w:rsid w:val="00C847ED"/>
    <w:rsid w:val="00C87AC1"/>
    <w:rsid w:val="00C9096A"/>
    <w:rsid w:val="00C919DB"/>
    <w:rsid w:val="00C9228A"/>
    <w:rsid w:val="00C92678"/>
    <w:rsid w:val="00C93447"/>
    <w:rsid w:val="00C93E0C"/>
    <w:rsid w:val="00C9490E"/>
    <w:rsid w:val="00C96B6B"/>
    <w:rsid w:val="00C97674"/>
    <w:rsid w:val="00CA05C6"/>
    <w:rsid w:val="00CA7B5A"/>
    <w:rsid w:val="00CB5DD1"/>
    <w:rsid w:val="00CB7A9C"/>
    <w:rsid w:val="00CB7CAE"/>
    <w:rsid w:val="00CB7CC1"/>
    <w:rsid w:val="00CC42DD"/>
    <w:rsid w:val="00CC4714"/>
    <w:rsid w:val="00CC5543"/>
    <w:rsid w:val="00CC5D34"/>
    <w:rsid w:val="00CC5D6B"/>
    <w:rsid w:val="00CD0AD0"/>
    <w:rsid w:val="00CD10A1"/>
    <w:rsid w:val="00CD314F"/>
    <w:rsid w:val="00CD3699"/>
    <w:rsid w:val="00CD79FF"/>
    <w:rsid w:val="00CE0526"/>
    <w:rsid w:val="00CE155F"/>
    <w:rsid w:val="00CE7796"/>
    <w:rsid w:val="00CF0D9B"/>
    <w:rsid w:val="00CF2509"/>
    <w:rsid w:val="00CF46A9"/>
    <w:rsid w:val="00CF5C37"/>
    <w:rsid w:val="00CF6006"/>
    <w:rsid w:val="00CF61AC"/>
    <w:rsid w:val="00CF713C"/>
    <w:rsid w:val="00CF7AD5"/>
    <w:rsid w:val="00D017E9"/>
    <w:rsid w:val="00D02BE9"/>
    <w:rsid w:val="00D035E9"/>
    <w:rsid w:val="00D057EA"/>
    <w:rsid w:val="00D0619D"/>
    <w:rsid w:val="00D07998"/>
    <w:rsid w:val="00D11B33"/>
    <w:rsid w:val="00D12B10"/>
    <w:rsid w:val="00D1320B"/>
    <w:rsid w:val="00D15F6C"/>
    <w:rsid w:val="00D15FEC"/>
    <w:rsid w:val="00D171F7"/>
    <w:rsid w:val="00D2022E"/>
    <w:rsid w:val="00D209FD"/>
    <w:rsid w:val="00D20C90"/>
    <w:rsid w:val="00D212CB"/>
    <w:rsid w:val="00D2288E"/>
    <w:rsid w:val="00D22D89"/>
    <w:rsid w:val="00D313CD"/>
    <w:rsid w:val="00D32902"/>
    <w:rsid w:val="00D33840"/>
    <w:rsid w:val="00D3469C"/>
    <w:rsid w:val="00D348C3"/>
    <w:rsid w:val="00D35174"/>
    <w:rsid w:val="00D35E41"/>
    <w:rsid w:val="00D35FF2"/>
    <w:rsid w:val="00D412A0"/>
    <w:rsid w:val="00D4162C"/>
    <w:rsid w:val="00D449F2"/>
    <w:rsid w:val="00D50509"/>
    <w:rsid w:val="00D51C42"/>
    <w:rsid w:val="00D51DDD"/>
    <w:rsid w:val="00D525CC"/>
    <w:rsid w:val="00D530E5"/>
    <w:rsid w:val="00D5460F"/>
    <w:rsid w:val="00D56B22"/>
    <w:rsid w:val="00D57778"/>
    <w:rsid w:val="00D60056"/>
    <w:rsid w:val="00D63FDE"/>
    <w:rsid w:val="00D6413D"/>
    <w:rsid w:val="00D648EA"/>
    <w:rsid w:val="00D64974"/>
    <w:rsid w:val="00D65BAA"/>
    <w:rsid w:val="00D66469"/>
    <w:rsid w:val="00D66678"/>
    <w:rsid w:val="00D66FCA"/>
    <w:rsid w:val="00D75C34"/>
    <w:rsid w:val="00D8031B"/>
    <w:rsid w:val="00D8099F"/>
    <w:rsid w:val="00D80D97"/>
    <w:rsid w:val="00D83758"/>
    <w:rsid w:val="00D83EF3"/>
    <w:rsid w:val="00D84676"/>
    <w:rsid w:val="00D84A2F"/>
    <w:rsid w:val="00D85FEA"/>
    <w:rsid w:val="00D8754C"/>
    <w:rsid w:val="00D92006"/>
    <w:rsid w:val="00D92A01"/>
    <w:rsid w:val="00D950CC"/>
    <w:rsid w:val="00D97000"/>
    <w:rsid w:val="00DA442B"/>
    <w:rsid w:val="00DA5F6F"/>
    <w:rsid w:val="00DA64C2"/>
    <w:rsid w:val="00DA6D71"/>
    <w:rsid w:val="00DA77DF"/>
    <w:rsid w:val="00DA7F1E"/>
    <w:rsid w:val="00DB0E64"/>
    <w:rsid w:val="00DB3EE7"/>
    <w:rsid w:val="00DB6168"/>
    <w:rsid w:val="00DC0D6C"/>
    <w:rsid w:val="00DC2A0F"/>
    <w:rsid w:val="00DC2AFF"/>
    <w:rsid w:val="00DC3E2A"/>
    <w:rsid w:val="00DC50F1"/>
    <w:rsid w:val="00DD0CBF"/>
    <w:rsid w:val="00DD1790"/>
    <w:rsid w:val="00DD40A9"/>
    <w:rsid w:val="00DD55E6"/>
    <w:rsid w:val="00DD59F4"/>
    <w:rsid w:val="00DD5F52"/>
    <w:rsid w:val="00DD69F8"/>
    <w:rsid w:val="00DD7774"/>
    <w:rsid w:val="00DD7D6E"/>
    <w:rsid w:val="00DE16D5"/>
    <w:rsid w:val="00DE3C3D"/>
    <w:rsid w:val="00DE3C75"/>
    <w:rsid w:val="00DE5625"/>
    <w:rsid w:val="00DE58D9"/>
    <w:rsid w:val="00DF0141"/>
    <w:rsid w:val="00DF0E38"/>
    <w:rsid w:val="00DF1F4D"/>
    <w:rsid w:val="00DF2FB3"/>
    <w:rsid w:val="00DF61F9"/>
    <w:rsid w:val="00DF6B5C"/>
    <w:rsid w:val="00DF760D"/>
    <w:rsid w:val="00E056FD"/>
    <w:rsid w:val="00E060DE"/>
    <w:rsid w:val="00E07AF0"/>
    <w:rsid w:val="00E07F1D"/>
    <w:rsid w:val="00E07F5A"/>
    <w:rsid w:val="00E13222"/>
    <w:rsid w:val="00E132BC"/>
    <w:rsid w:val="00E15736"/>
    <w:rsid w:val="00E158DD"/>
    <w:rsid w:val="00E16C08"/>
    <w:rsid w:val="00E17666"/>
    <w:rsid w:val="00E177CD"/>
    <w:rsid w:val="00E21012"/>
    <w:rsid w:val="00E21CF5"/>
    <w:rsid w:val="00E22CFC"/>
    <w:rsid w:val="00E24BA6"/>
    <w:rsid w:val="00E25E47"/>
    <w:rsid w:val="00E25FBE"/>
    <w:rsid w:val="00E3147B"/>
    <w:rsid w:val="00E329CE"/>
    <w:rsid w:val="00E32A52"/>
    <w:rsid w:val="00E32FBB"/>
    <w:rsid w:val="00E338DA"/>
    <w:rsid w:val="00E34FDF"/>
    <w:rsid w:val="00E36698"/>
    <w:rsid w:val="00E42402"/>
    <w:rsid w:val="00E42DD2"/>
    <w:rsid w:val="00E43499"/>
    <w:rsid w:val="00E43CDD"/>
    <w:rsid w:val="00E45125"/>
    <w:rsid w:val="00E453FB"/>
    <w:rsid w:val="00E45C14"/>
    <w:rsid w:val="00E47294"/>
    <w:rsid w:val="00E51A44"/>
    <w:rsid w:val="00E51E3C"/>
    <w:rsid w:val="00E52656"/>
    <w:rsid w:val="00E539BE"/>
    <w:rsid w:val="00E53B06"/>
    <w:rsid w:val="00E54A93"/>
    <w:rsid w:val="00E569E8"/>
    <w:rsid w:val="00E57117"/>
    <w:rsid w:val="00E57384"/>
    <w:rsid w:val="00E57901"/>
    <w:rsid w:val="00E601DD"/>
    <w:rsid w:val="00E605AD"/>
    <w:rsid w:val="00E60B87"/>
    <w:rsid w:val="00E63727"/>
    <w:rsid w:val="00E663C5"/>
    <w:rsid w:val="00E66BB8"/>
    <w:rsid w:val="00E6773F"/>
    <w:rsid w:val="00E720BD"/>
    <w:rsid w:val="00E75778"/>
    <w:rsid w:val="00E7580C"/>
    <w:rsid w:val="00E75969"/>
    <w:rsid w:val="00E75E69"/>
    <w:rsid w:val="00E816DC"/>
    <w:rsid w:val="00E85E34"/>
    <w:rsid w:val="00E870F6"/>
    <w:rsid w:val="00E90829"/>
    <w:rsid w:val="00E92D56"/>
    <w:rsid w:val="00E92E67"/>
    <w:rsid w:val="00E933CB"/>
    <w:rsid w:val="00E959A0"/>
    <w:rsid w:val="00E95F93"/>
    <w:rsid w:val="00E972D0"/>
    <w:rsid w:val="00EA0CC6"/>
    <w:rsid w:val="00EA1F03"/>
    <w:rsid w:val="00EA2286"/>
    <w:rsid w:val="00EB0D87"/>
    <w:rsid w:val="00EB0E93"/>
    <w:rsid w:val="00EB1AC0"/>
    <w:rsid w:val="00EB6704"/>
    <w:rsid w:val="00EC02AD"/>
    <w:rsid w:val="00EC15A4"/>
    <w:rsid w:val="00ED1A11"/>
    <w:rsid w:val="00ED1EBB"/>
    <w:rsid w:val="00ED35F6"/>
    <w:rsid w:val="00ED55EA"/>
    <w:rsid w:val="00ED6C0D"/>
    <w:rsid w:val="00EE03CC"/>
    <w:rsid w:val="00EE049F"/>
    <w:rsid w:val="00EE2015"/>
    <w:rsid w:val="00EE3EE6"/>
    <w:rsid w:val="00EE7211"/>
    <w:rsid w:val="00EE7A35"/>
    <w:rsid w:val="00EF084C"/>
    <w:rsid w:val="00EF0B37"/>
    <w:rsid w:val="00EF571B"/>
    <w:rsid w:val="00F01A46"/>
    <w:rsid w:val="00F10C41"/>
    <w:rsid w:val="00F110C4"/>
    <w:rsid w:val="00F12B63"/>
    <w:rsid w:val="00F12E16"/>
    <w:rsid w:val="00F130F8"/>
    <w:rsid w:val="00F16AA8"/>
    <w:rsid w:val="00F16C9B"/>
    <w:rsid w:val="00F218A1"/>
    <w:rsid w:val="00F21A30"/>
    <w:rsid w:val="00F22325"/>
    <w:rsid w:val="00F22470"/>
    <w:rsid w:val="00F23AA7"/>
    <w:rsid w:val="00F23C83"/>
    <w:rsid w:val="00F2529B"/>
    <w:rsid w:val="00F276BD"/>
    <w:rsid w:val="00F30B14"/>
    <w:rsid w:val="00F325C3"/>
    <w:rsid w:val="00F34FD2"/>
    <w:rsid w:val="00F40596"/>
    <w:rsid w:val="00F43BFB"/>
    <w:rsid w:val="00F45E3C"/>
    <w:rsid w:val="00F46C25"/>
    <w:rsid w:val="00F47617"/>
    <w:rsid w:val="00F50640"/>
    <w:rsid w:val="00F5138E"/>
    <w:rsid w:val="00F526F9"/>
    <w:rsid w:val="00F54A5D"/>
    <w:rsid w:val="00F577F9"/>
    <w:rsid w:val="00F62F1C"/>
    <w:rsid w:val="00F63889"/>
    <w:rsid w:val="00F64CF9"/>
    <w:rsid w:val="00F70346"/>
    <w:rsid w:val="00F72607"/>
    <w:rsid w:val="00F75F1E"/>
    <w:rsid w:val="00F81057"/>
    <w:rsid w:val="00F8243C"/>
    <w:rsid w:val="00F83193"/>
    <w:rsid w:val="00F84B8D"/>
    <w:rsid w:val="00F86CCD"/>
    <w:rsid w:val="00F9012E"/>
    <w:rsid w:val="00F938D8"/>
    <w:rsid w:val="00F938DC"/>
    <w:rsid w:val="00F948BF"/>
    <w:rsid w:val="00F95B1C"/>
    <w:rsid w:val="00F96181"/>
    <w:rsid w:val="00F97B4E"/>
    <w:rsid w:val="00FA1794"/>
    <w:rsid w:val="00FA20D1"/>
    <w:rsid w:val="00FA363C"/>
    <w:rsid w:val="00FA3EB4"/>
    <w:rsid w:val="00FA5E15"/>
    <w:rsid w:val="00FB07B8"/>
    <w:rsid w:val="00FB2282"/>
    <w:rsid w:val="00FB3B94"/>
    <w:rsid w:val="00FB3F0A"/>
    <w:rsid w:val="00FB4514"/>
    <w:rsid w:val="00FB68E3"/>
    <w:rsid w:val="00FB6B61"/>
    <w:rsid w:val="00FB71B8"/>
    <w:rsid w:val="00FC00E1"/>
    <w:rsid w:val="00FC2749"/>
    <w:rsid w:val="00FC2DB8"/>
    <w:rsid w:val="00FC79BD"/>
    <w:rsid w:val="00FC7C96"/>
    <w:rsid w:val="00FD1537"/>
    <w:rsid w:val="00FD1B09"/>
    <w:rsid w:val="00FD1B1D"/>
    <w:rsid w:val="00FD1E4B"/>
    <w:rsid w:val="00FD1FA2"/>
    <w:rsid w:val="00FD3560"/>
    <w:rsid w:val="00FD564D"/>
    <w:rsid w:val="00FD5BD9"/>
    <w:rsid w:val="00FD69DA"/>
    <w:rsid w:val="00FE0728"/>
    <w:rsid w:val="00FF30D5"/>
    <w:rsid w:val="00FF3C5B"/>
    <w:rsid w:val="00FF5ECE"/>
    <w:rsid w:val="00FF7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FC0E9"/>
  <w15:docId w15:val="{5013D8A7-8F3E-4FC4-A1CE-3DE92C8DA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BD9"/>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567BD9"/>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567BD9"/>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567BD9"/>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567BD9"/>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567BD9"/>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BD9"/>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567BD9"/>
    <w:rPr>
      <w:rFonts w:ascii="Arial Black" w:hAnsi="Arial Black"/>
      <w:sz w:val="28"/>
    </w:rPr>
  </w:style>
  <w:style w:type="character" w:customStyle="1" w:styleId="Heading4Char">
    <w:name w:val="Heading 4 Char"/>
    <w:basedOn w:val="DefaultParagraphFont"/>
    <w:link w:val="Heading4"/>
    <w:rsid w:val="00567BD9"/>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567BD9"/>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567BD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BD9"/>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567BD9"/>
    <w:pPr>
      <w:tabs>
        <w:tab w:val="right" w:leader="dot" w:pos="10786"/>
      </w:tabs>
      <w:spacing w:before="80" w:after="0"/>
      <w:ind w:left="144"/>
    </w:pPr>
    <w:rPr>
      <w:b/>
    </w:rPr>
  </w:style>
  <w:style w:type="paragraph" w:styleId="TOC2">
    <w:name w:val="toc 2"/>
    <w:basedOn w:val="Normal"/>
    <w:next w:val="Normal"/>
    <w:autoRedefine/>
    <w:uiPriority w:val="39"/>
    <w:unhideWhenUsed/>
    <w:rsid w:val="00567BD9"/>
    <w:pPr>
      <w:tabs>
        <w:tab w:val="right" w:leader="dot" w:pos="10790"/>
      </w:tabs>
      <w:spacing w:before="40" w:after="40"/>
      <w:ind w:left="288"/>
    </w:pPr>
    <w:rPr>
      <w:sz w:val="18"/>
    </w:rPr>
  </w:style>
  <w:style w:type="character" w:styleId="Hyperlink">
    <w:name w:val="Hyperlink"/>
    <w:basedOn w:val="DefaultParagraphFont"/>
    <w:uiPriority w:val="99"/>
    <w:unhideWhenUsed/>
    <w:rsid w:val="00567BD9"/>
    <w:rPr>
      <w:color w:val="0000FF" w:themeColor="hyperlink"/>
      <w:u w:val="single"/>
    </w:rPr>
  </w:style>
  <w:style w:type="character" w:styleId="BookTitle">
    <w:name w:val="Book Title"/>
    <w:basedOn w:val="DefaultParagraphFont"/>
    <w:uiPriority w:val="33"/>
    <w:rsid w:val="00567BD9"/>
    <w:rPr>
      <w:b/>
      <w:bCs/>
      <w:smallCaps/>
      <w:spacing w:val="5"/>
      <w:sz w:val="48"/>
    </w:rPr>
  </w:style>
  <w:style w:type="paragraph" w:styleId="Title">
    <w:name w:val="Title"/>
    <w:basedOn w:val="Normal"/>
    <w:next w:val="Normal"/>
    <w:link w:val="TitleChar"/>
    <w:uiPriority w:val="10"/>
    <w:unhideWhenUsed/>
    <w:rsid w:val="00567BD9"/>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567BD9"/>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567BD9"/>
    <w:pPr>
      <w:spacing w:after="0" w:line="240" w:lineRule="auto"/>
    </w:pPr>
    <w:rPr>
      <w:rFonts w:eastAsiaTheme="minorEastAsia"/>
    </w:rPr>
  </w:style>
  <w:style w:type="character" w:customStyle="1" w:styleId="NoSpacingChar">
    <w:name w:val="No Spacing Char"/>
    <w:basedOn w:val="DefaultParagraphFont"/>
    <w:link w:val="NoSpacing"/>
    <w:uiPriority w:val="4"/>
    <w:rsid w:val="00567BD9"/>
    <w:rPr>
      <w:rFonts w:eastAsiaTheme="minorEastAsia"/>
    </w:rPr>
  </w:style>
  <w:style w:type="paragraph" w:styleId="Header">
    <w:name w:val="header"/>
    <w:basedOn w:val="Normal"/>
    <w:link w:val="HeaderChar"/>
    <w:uiPriority w:val="99"/>
    <w:unhideWhenUsed/>
    <w:rsid w:val="00567BD9"/>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567BD9"/>
    <w:rPr>
      <w:rFonts w:ascii="Arial" w:hAnsi="Arial"/>
      <w:color w:val="292929"/>
      <w:sz w:val="16"/>
    </w:rPr>
  </w:style>
  <w:style w:type="paragraph" w:styleId="Footer">
    <w:name w:val="footer"/>
    <w:basedOn w:val="Normal"/>
    <w:link w:val="FooterChar"/>
    <w:uiPriority w:val="99"/>
    <w:unhideWhenUsed/>
    <w:rsid w:val="00567BD9"/>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567BD9"/>
    <w:rPr>
      <w:rFonts w:ascii="Arial" w:hAnsi="Arial"/>
      <w:color w:val="292929"/>
      <w:sz w:val="16"/>
    </w:rPr>
  </w:style>
  <w:style w:type="paragraph" w:styleId="ListParagraph">
    <w:name w:val="List Paragraph"/>
    <w:basedOn w:val="Normal"/>
    <w:next w:val="Normal"/>
    <w:uiPriority w:val="34"/>
    <w:rsid w:val="00567BD9"/>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567BD9"/>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567BD9"/>
    <w:rPr>
      <w:rFonts w:ascii="Lucida Console" w:hAnsi="Lucida Console" w:cs="Courier New"/>
      <w:b/>
      <w:spacing w:val="-6"/>
      <w:sz w:val="18"/>
    </w:rPr>
  </w:style>
  <w:style w:type="paragraph" w:customStyle="1" w:styleId="NumberedBullet">
    <w:name w:val="Numbered Bullet"/>
    <w:basedOn w:val="ListParagraph"/>
    <w:uiPriority w:val="5"/>
    <w:unhideWhenUsed/>
    <w:rsid w:val="00567BD9"/>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567BD9"/>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567BD9"/>
    <w:pPr>
      <w:spacing w:before="0" w:after="0"/>
    </w:pPr>
    <w:rPr>
      <w:szCs w:val="20"/>
    </w:rPr>
  </w:style>
  <w:style w:type="character" w:customStyle="1" w:styleId="FootnoteTextChar">
    <w:name w:val="Footnote Text Char"/>
    <w:basedOn w:val="DefaultParagraphFont"/>
    <w:link w:val="FootnoteText"/>
    <w:uiPriority w:val="99"/>
    <w:semiHidden/>
    <w:rsid w:val="00567BD9"/>
    <w:rPr>
      <w:rFonts w:ascii="Arial" w:hAnsi="Arial"/>
      <w:color w:val="262626" w:themeColor="text1" w:themeTint="D9"/>
      <w:sz w:val="20"/>
      <w:szCs w:val="20"/>
    </w:rPr>
  </w:style>
  <w:style w:type="table" w:styleId="LightShading-Accent4">
    <w:name w:val="Light Shading Accent 4"/>
    <w:basedOn w:val="TableNormal"/>
    <w:uiPriority w:val="60"/>
    <w:rsid w:val="00567BD9"/>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567BD9"/>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567BD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567BD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567BD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567BD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567BD9"/>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567BD9"/>
    <w:pPr>
      <w:tabs>
        <w:tab w:val="num" w:pos="360"/>
      </w:tabs>
      <w:ind w:left="360" w:hanging="360"/>
      <w:contextualSpacing/>
    </w:pPr>
  </w:style>
  <w:style w:type="character" w:customStyle="1" w:styleId="InLineUrl">
    <w:name w:val="InLineUrl"/>
    <w:basedOn w:val="DefaultParagraphFont"/>
    <w:qFormat/>
    <w:rsid w:val="00567BD9"/>
    <w:rPr>
      <w:rFonts w:ascii="Arial" w:hAnsi="Arial"/>
      <w:b/>
      <w:sz w:val="18"/>
    </w:rPr>
  </w:style>
  <w:style w:type="paragraph" w:customStyle="1" w:styleId="LabStepNumbered">
    <w:name w:val="Lab Step Numbered"/>
    <w:link w:val="LabStepNumberedChar"/>
    <w:qFormat/>
    <w:rsid w:val="00567BD9"/>
    <w:pPr>
      <w:numPr>
        <w:numId w:val="5"/>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567BD9"/>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567BD9"/>
    <w:pPr>
      <w:numPr>
        <w:ilvl w:val="1"/>
      </w:numPr>
    </w:pPr>
  </w:style>
  <w:style w:type="paragraph" w:customStyle="1" w:styleId="LabStepLevel2NoBullet">
    <w:name w:val="Lab Step Level 2 No Bullet"/>
    <w:basedOn w:val="LabStepNumberedLevel2"/>
    <w:uiPriority w:val="3"/>
    <w:qFormat/>
    <w:rsid w:val="00567BD9"/>
    <w:pPr>
      <w:numPr>
        <w:numId w:val="0"/>
      </w:numPr>
      <w:spacing w:before="40"/>
      <w:ind w:left="720"/>
    </w:pPr>
  </w:style>
  <w:style w:type="character" w:customStyle="1" w:styleId="LabStepScreenshotFrame">
    <w:name w:val="Lab Step Screenshot Frame"/>
    <w:basedOn w:val="DefaultParagraphFont"/>
    <w:uiPriority w:val="1"/>
    <w:qFormat/>
    <w:rsid w:val="00567BD9"/>
    <w:rPr>
      <w:noProof/>
      <w:bdr w:val="single" w:sz="2" w:space="0" w:color="DDDDDD"/>
    </w:rPr>
  </w:style>
  <w:style w:type="paragraph" w:customStyle="1" w:styleId="LabExerciseCallout">
    <w:name w:val="Lab Exercise Callout"/>
    <w:basedOn w:val="LabExerciseLeadIn"/>
    <w:qFormat/>
    <w:rsid w:val="00567BD9"/>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Setup">
    <w:name w:val="Lab Setup"/>
    <w:basedOn w:val="Normal"/>
    <w:next w:val="Normal"/>
    <w:rsid w:val="00567BD9"/>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567BD9"/>
    <w:pPr>
      <w:numPr>
        <w:numId w:val="4"/>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567BD9"/>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67BD9"/>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567BD9"/>
    <w:rPr>
      <w:rFonts w:ascii="Arial" w:hAnsi="Arial"/>
      <w:b/>
      <w:iCs/>
      <w:sz w:val="16"/>
    </w:rPr>
  </w:style>
  <w:style w:type="character" w:customStyle="1" w:styleId="InlindeCode">
    <w:name w:val="InlindeCode"/>
    <w:basedOn w:val="DefaultParagraphFont"/>
    <w:qFormat/>
    <w:rsid w:val="00567BD9"/>
    <w:rPr>
      <w:rFonts w:ascii="Lucida Console" w:hAnsi="Lucida Console"/>
      <w:b/>
      <w:sz w:val="16"/>
    </w:rPr>
  </w:style>
  <w:style w:type="table" w:customStyle="1" w:styleId="LabStepTable">
    <w:name w:val="Lab Step Table"/>
    <w:basedOn w:val="TableGrid"/>
    <w:uiPriority w:val="99"/>
    <w:rsid w:val="00567BD9"/>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567BD9"/>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567BD9"/>
    <w:pPr>
      <w:ind w:left="792"/>
    </w:pPr>
  </w:style>
  <w:style w:type="paragraph" w:customStyle="1" w:styleId="LabStepScreenshotLevel2">
    <w:name w:val="Lab Step Screenshot Level 2"/>
    <w:basedOn w:val="LabStepScreenshot"/>
    <w:uiPriority w:val="2"/>
    <w:qFormat/>
    <w:rsid w:val="00567BD9"/>
    <w:pPr>
      <w:ind w:left="720"/>
    </w:pPr>
    <w:rPr>
      <w:noProof/>
    </w:rPr>
  </w:style>
  <w:style w:type="paragraph" w:styleId="TOCHeading">
    <w:name w:val="TOC Heading"/>
    <w:basedOn w:val="Heading1"/>
    <w:next w:val="Normal"/>
    <w:uiPriority w:val="39"/>
    <w:semiHidden/>
    <w:unhideWhenUsed/>
    <w:qFormat/>
    <w:rsid w:val="00567BD9"/>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567BD9"/>
    <w:pPr>
      <w:numPr>
        <w:numId w:val="2"/>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567BD9"/>
    <w:rPr>
      <w:sz w:val="16"/>
      <w:szCs w:val="16"/>
    </w:rPr>
  </w:style>
  <w:style w:type="paragraph" w:styleId="CommentText">
    <w:name w:val="annotation text"/>
    <w:basedOn w:val="Normal"/>
    <w:link w:val="CommentTextChar"/>
    <w:uiPriority w:val="99"/>
    <w:semiHidden/>
    <w:unhideWhenUsed/>
    <w:rsid w:val="00567BD9"/>
    <w:rPr>
      <w:szCs w:val="20"/>
    </w:rPr>
  </w:style>
  <w:style w:type="character" w:customStyle="1" w:styleId="CommentTextChar">
    <w:name w:val="Comment Text Char"/>
    <w:basedOn w:val="DefaultParagraphFont"/>
    <w:link w:val="CommentText"/>
    <w:uiPriority w:val="99"/>
    <w:semiHidden/>
    <w:rsid w:val="00567BD9"/>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567BD9"/>
    <w:rPr>
      <w:b/>
      <w:bCs/>
    </w:rPr>
  </w:style>
  <w:style w:type="character" w:customStyle="1" w:styleId="CommentSubjectChar">
    <w:name w:val="Comment Subject Char"/>
    <w:basedOn w:val="CommentTextChar"/>
    <w:link w:val="CommentSubject"/>
    <w:uiPriority w:val="99"/>
    <w:semiHidden/>
    <w:rsid w:val="00567BD9"/>
    <w:rPr>
      <w:rFonts w:ascii="Arial" w:hAnsi="Arial"/>
      <w:b/>
      <w:bCs/>
      <w:color w:val="262626" w:themeColor="text1" w:themeTint="D9"/>
      <w:sz w:val="20"/>
      <w:szCs w:val="20"/>
    </w:rPr>
  </w:style>
  <w:style w:type="character" w:styleId="Strong">
    <w:name w:val="Strong"/>
    <w:basedOn w:val="DefaultParagraphFont"/>
    <w:uiPriority w:val="23"/>
    <w:rsid w:val="00567BD9"/>
    <w:rPr>
      <w:b/>
      <w:bCs/>
    </w:rPr>
  </w:style>
  <w:style w:type="paragraph" w:styleId="NormalWeb">
    <w:name w:val="Normal (Web)"/>
    <w:basedOn w:val="Normal"/>
    <w:uiPriority w:val="99"/>
    <w:semiHidden/>
    <w:unhideWhenUsed/>
    <w:rsid w:val="00567BD9"/>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567BD9"/>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567BD9"/>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567BD9"/>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567BD9"/>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567BD9"/>
    <w:pPr>
      <w:spacing w:before="240"/>
      <w:ind w:left="720" w:right="720"/>
    </w:pPr>
    <w:rPr>
      <w:color w:val="1C1C1C"/>
    </w:rPr>
  </w:style>
  <w:style w:type="paragraph" w:customStyle="1" w:styleId="SlidesNotes">
    <w:name w:val="Slides Notes"/>
    <w:basedOn w:val="Normal"/>
    <w:uiPriority w:val="4"/>
    <w:rsid w:val="00567BD9"/>
    <w:pPr>
      <w:spacing w:before="240"/>
    </w:pPr>
  </w:style>
  <w:style w:type="paragraph" w:customStyle="1" w:styleId="LegalHeader">
    <w:name w:val="Legal Header"/>
    <w:basedOn w:val="Normal"/>
    <w:uiPriority w:val="3"/>
    <w:rsid w:val="00567BD9"/>
    <w:pPr>
      <w:spacing w:before="600"/>
    </w:pPr>
    <w:rPr>
      <w:b/>
      <w:color w:val="auto"/>
      <w:u w:val="single"/>
    </w:rPr>
  </w:style>
  <w:style w:type="paragraph" w:customStyle="1" w:styleId="LegalBody">
    <w:name w:val="Legal Body"/>
    <w:basedOn w:val="Normal"/>
    <w:uiPriority w:val="3"/>
    <w:rsid w:val="00567BD9"/>
    <w:rPr>
      <w:sz w:val="18"/>
    </w:rPr>
  </w:style>
  <w:style w:type="paragraph" w:customStyle="1" w:styleId="CourseInfo">
    <w:name w:val="Course Info"/>
    <w:basedOn w:val="Normal"/>
    <w:uiPriority w:val="4"/>
    <w:rsid w:val="00567BD9"/>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567BD9"/>
    <w:rPr>
      <w:rFonts w:ascii="Arial" w:hAnsi="Arial"/>
      <w:color w:val="262626" w:themeColor="text1" w:themeTint="D9"/>
      <w:sz w:val="18"/>
    </w:rPr>
  </w:style>
  <w:style w:type="paragraph" w:customStyle="1" w:styleId="Strong1">
    <w:name w:val="Strong1"/>
    <w:basedOn w:val="LabStepNumbered"/>
    <w:link w:val="strongChar"/>
    <w:uiPriority w:val="5"/>
    <w:rsid w:val="00567BD9"/>
    <w:pPr>
      <w:numPr>
        <w:numId w:val="0"/>
      </w:numPr>
      <w:ind w:left="757" w:hanging="360"/>
    </w:pPr>
    <w:rPr>
      <w:b/>
    </w:rPr>
  </w:style>
  <w:style w:type="character" w:customStyle="1" w:styleId="strongChar">
    <w:name w:val="strong Char"/>
    <w:basedOn w:val="LabStepNumberedChar"/>
    <w:link w:val="Strong1"/>
    <w:uiPriority w:val="5"/>
    <w:rsid w:val="00567BD9"/>
    <w:rPr>
      <w:rFonts w:ascii="Arial" w:hAnsi="Arial"/>
      <w:b/>
      <w:color w:val="262626" w:themeColor="text1" w:themeTint="D9"/>
      <w:sz w:val="18"/>
    </w:rPr>
  </w:style>
  <w:style w:type="paragraph" w:customStyle="1" w:styleId="CourseCode">
    <w:name w:val="Course Code"/>
    <w:basedOn w:val="Normal"/>
    <w:uiPriority w:val="4"/>
    <w:rsid w:val="00567BD9"/>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567BD9"/>
    <w:pPr>
      <w:tabs>
        <w:tab w:val="right" w:leader="dot" w:pos="10790"/>
      </w:tabs>
      <w:spacing w:before="40" w:after="0"/>
      <w:ind w:left="432"/>
    </w:pPr>
    <w:rPr>
      <w:sz w:val="16"/>
    </w:rPr>
  </w:style>
  <w:style w:type="numbering" w:customStyle="1" w:styleId="LabStepsTemplate">
    <w:name w:val="LabStepsTemplate"/>
    <w:uiPriority w:val="99"/>
    <w:rsid w:val="00567BD9"/>
    <w:pPr>
      <w:numPr>
        <w:numId w:val="1"/>
      </w:numPr>
    </w:pPr>
  </w:style>
  <w:style w:type="paragraph" w:customStyle="1" w:styleId="ModuleDescription">
    <w:name w:val="Module Description"/>
    <w:basedOn w:val="Normal"/>
    <w:uiPriority w:val="4"/>
    <w:rsid w:val="00567BD9"/>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567BD9"/>
    <w:pPr>
      <w:jc w:val="center"/>
    </w:pPr>
  </w:style>
  <w:style w:type="paragraph" w:customStyle="1" w:styleId="TopicsCoveredItem">
    <w:name w:val="Topics Covered Item"/>
    <w:basedOn w:val="Normal"/>
    <w:uiPriority w:val="4"/>
    <w:rsid w:val="00567BD9"/>
    <w:pPr>
      <w:numPr>
        <w:numId w:val="6"/>
      </w:numPr>
      <w:spacing w:before="0" w:after="0"/>
      <w:contextualSpacing/>
    </w:pPr>
  </w:style>
  <w:style w:type="paragraph" w:customStyle="1" w:styleId="ModuleIntroHeader">
    <w:name w:val="Module Intro Header"/>
    <w:basedOn w:val="Normal"/>
    <w:uiPriority w:val="4"/>
    <w:rsid w:val="00567BD9"/>
    <w:pPr>
      <w:pBdr>
        <w:bottom w:val="single" w:sz="8" w:space="1" w:color="auto"/>
      </w:pBdr>
      <w:spacing w:before="360"/>
      <w:ind w:left="288"/>
    </w:pPr>
    <w:rPr>
      <w:b/>
      <w:sz w:val="24"/>
    </w:rPr>
  </w:style>
  <w:style w:type="paragraph" w:customStyle="1" w:styleId="ModuleAgendaItem">
    <w:name w:val="Module Agenda Item"/>
    <w:basedOn w:val="Normal"/>
    <w:uiPriority w:val="4"/>
    <w:rsid w:val="00567BD9"/>
    <w:pPr>
      <w:spacing w:before="0" w:after="0"/>
      <w:ind w:left="360" w:hanging="360"/>
      <w:contextualSpacing/>
    </w:pPr>
    <w:rPr>
      <w:sz w:val="24"/>
    </w:rPr>
  </w:style>
  <w:style w:type="paragraph" w:customStyle="1" w:styleId="LabStepNumberedLevel3">
    <w:name w:val="Lab Step Numbered Level 3"/>
    <w:basedOn w:val="LabStepNumberedLevel2"/>
    <w:qFormat/>
    <w:rsid w:val="00567BD9"/>
    <w:pPr>
      <w:numPr>
        <w:ilvl w:val="2"/>
      </w:numPr>
      <w:tabs>
        <w:tab w:val="left" w:pos="994"/>
      </w:tabs>
    </w:pPr>
  </w:style>
  <w:style w:type="paragraph" w:customStyle="1" w:styleId="LabStepNumberedLevel4">
    <w:name w:val="Lab Step Numbered Level 4"/>
    <w:basedOn w:val="LabStepNumberedLevel3"/>
    <w:qFormat/>
    <w:rsid w:val="00567BD9"/>
    <w:pPr>
      <w:numPr>
        <w:ilvl w:val="3"/>
      </w:numPr>
      <w:tabs>
        <w:tab w:val="clear" w:pos="994"/>
        <w:tab w:val="left" w:pos="1627"/>
      </w:tabs>
    </w:pPr>
  </w:style>
  <w:style w:type="paragraph" w:customStyle="1" w:styleId="LabExerciseLeadIn">
    <w:name w:val="Lab Exercise Lead In"/>
    <w:basedOn w:val="Normal"/>
    <w:qFormat/>
    <w:rsid w:val="00567BD9"/>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
    <w:name w:val="Lab Exercise"/>
    <w:basedOn w:val="Normal"/>
    <w:next w:val="Normal"/>
    <w:link w:val="LabExerciseChar"/>
    <w:qFormat/>
    <w:rsid w:val="00F30B14"/>
    <w:pPr>
      <w:spacing w:before="0" w:after="200" w:line="276" w:lineRule="auto"/>
    </w:pPr>
    <w:rPr>
      <w:b/>
    </w:rPr>
  </w:style>
  <w:style w:type="character" w:styleId="FollowedHyperlink">
    <w:name w:val="FollowedHyperlink"/>
    <w:basedOn w:val="DefaultParagraphFont"/>
    <w:uiPriority w:val="99"/>
    <w:semiHidden/>
    <w:unhideWhenUsed/>
    <w:rsid w:val="00F30B14"/>
    <w:rPr>
      <w:color w:val="800080" w:themeColor="followedHyperlink"/>
      <w:u w:val="single"/>
    </w:rPr>
  </w:style>
  <w:style w:type="paragraph" w:customStyle="1" w:styleId="LabExerciseText">
    <w:name w:val="Lab Exercise Text"/>
    <w:basedOn w:val="Normal"/>
    <w:qFormat/>
    <w:rsid w:val="00F30B14"/>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tepTableText">
    <w:name w:val="Lab Step Table Text"/>
    <w:basedOn w:val="Normal"/>
    <w:qFormat/>
    <w:rsid w:val="00F30B14"/>
    <w:pPr>
      <w:tabs>
        <w:tab w:val="left" w:pos="288"/>
        <w:tab w:val="left" w:pos="576"/>
      </w:tabs>
      <w:spacing w:before="0" w:after="0"/>
    </w:pPr>
    <w:rPr>
      <w:sz w:val="14"/>
    </w:rPr>
  </w:style>
  <w:style w:type="paragraph" w:customStyle="1" w:styleId="LabStepTableTextHeader">
    <w:name w:val="Lab Step Table Text Header"/>
    <w:basedOn w:val="LabStepTableText"/>
    <w:next w:val="LabStepTableText"/>
    <w:qFormat/>
    <w:rsid w:val="00F30B14"/>
    <w:rPr>
      <w:b/>
    </w:rPr>
  </w:style>
  <w:style w:type="paragraph" w:customStyle="1" w:styleId="LabStepTableParagraph">
    <w:name w:val="Lab Step Table Paragraph"/>
    <w:basedOn w:val="LabStepNumbered"/>
    <w:qFormat/>
    <w:rsid w:val="00F30B14"/>
    <w:pPr>
      <w:numPr>
        <w:numId w:val="0"/>
      </w:numPr>
    </w:pPr>
    <w:rPr>
      <w:sz w:val="20"/>
    </w:rPr>
  </w:style>
  <w:style w:type="paragraph" w:customStyle="1" w:styleId="LabExerciseItem">
    <w:name w:val="Lab Exercise Item"/>
    <w:basedOn w:val="Normal"/>
    <w:next w:val="Normal"/>
    <w:uiPriority w:val="4"/>
    <w:qFormat/>
    <w:rsid w:val="00567BD9"/>
    <w:pPr>
      <w:spacing w:before="0" w:after="0"/>
      <w:ind w:left="360" w:hanging="360"/>
    </w:pPr>
  </w:style>
  <w:style w:type="paragraph" w:customStyle="1" w:styleId="ppFigureNumber">
    <w:name w:val="pp Figure Number"/>
    <w:basedOn w:val="Normal"/>
    <w:next w:val="Normal"/>
    <w:rsid w:val="00F30B14"/>
    <w:pPr>
      <w:numPr>
        <w:ilvl w:val="1"/>
        <w:numId w:val="7"/>
      </w:numPr>
      <w:spacing w:before="0" w:after="0" w:line="276" w:lineRule="auto"/>
      <w:ind w:left="0"/>
    </w:pPr>
    <w:rPr>
      <w:rFonts w:asciiTheme="minorHAnsi" w:eastAsiaTheme="minorEastAsia" w:hAnsiTheme="minorHAnsi"/>
      <w:b/>
      <w:sz w:val="22"/>
      <w:lang w:bidi="en-US"/>
    </w:rPr>
  </w:style>
  <w:style w:type="paragraph" w:customStyle="1" w:styleId="ppFigureNumberIndent">
    <w:name w:val="pp Figure Number Indent"/>
    <w:basedOn w:val="ppFigureNumber"/>
    <w:next w:val="Normal"/>
    <w:rsid w:val="00F30B14"/>
    <w:pPr>
      <w:numPr>
        <w:ilvl w:val="2"/>
      </w:numPr>
      <w:ind w:left="720"/>
    </w:pPr>
  </w:style>
  <w:style w:type="paragraph" w:customStyle="1" w:styleId="ppFigureNumberIndent2">
    <w:name w:val="pp Figure Number Indent 2"/>
    <w:basedOn w:val="ppFigureNumberIndent"/>
    <w:next w:val="Normal"/>
    <w:rsid w:val="00F30B14"/>
    <w:pPr>
      <w:numPr>
        <w:ilvl w:val="3"/>
      </w:numPr>
      <w:ind w:left="1440"/>
    </w:pPr>
  </w:style>
  <w:style w:type="paragraph" w:customStyle="1" w:styleId="ppFigureNumberIndent3">
    <w:name w:val="pp Figure Number Indent 3"/>
    <w:basedOn w:val="ppFigureNumberIndent2"/>
    <w:qFormat/>
    <w:rsid w:val="00F30B14"/>
    <w:pPr>
      <w:numPr>
        <w:ilvl w:val="4"/>
      </w:numPr>
      <w:ind w:left="2160" w:firstLine="0"/>
    </w:pPr>
  </w:style>
  <w:style w:type="paragraph" w:customStyle="1" w:styleId="ppNumberList">
    <w:name w:val="pp Number List"/>
    <w:basedOn w:val="Normal"/>
    <w:rsid w:val="00F30B14"/>
    <w:pPr>
      <w:numPr>
        <w:ilvl w:val="1"/>
        <w:numId w:val="8"/>
      </w:numPr>
      <w:tabs>
        <w:tab w:val="left" w:pos="1440"/>
      </w:tabs>
      <w:spacing w:before="0" w:line="276" w:lineRule="auto"/>
      <w:ind w:left="754" w:hanging="357"/>
    </w:pPr>
    <w:rPr>
      <w:rFonts w:asciiTheme="minorHAnsi" w:eastAsiaTheme="minorEastAsia" w:hAnsiTheme="minorHAnsi"/>
      <w:sz w:val="22"/>
      <w:lang w:bidi="en-US"/>
    </w:rPr>
  </w:style>
  <w:style w:type="paragraph" w:customStyle="1" w:styleId="ppListEnd">
    <w:name w:val="pp List End"/>
    <w:basedOn w:val="ppNumberList"/>
    <w:next w:val="Normal"/>
    <w:rsid w:val="00F30B14"/>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F30B14"/>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F30B14"/>
    <w:pPr>
      <w:numPr>
        <w:ilvl w:val="3"/>
      </w:numPr>
      <w:ind w:left="2115" w:hanging="357"/>
    </w:pPr>
  </w:style>
  <w:style w:type="paragraph" w:styleId="Revision">
    <w:name w:val="Revision"/>
    <w:hidden/>
    <w:uiPriority w:val="99"/>
    <w:semiHidden/>
    <w:rsid w:val="00E85E34"/>
    <w:pPr>
      <w:spacing w:after="0" w:line="240" w:lineRule="auto"/>
    </w:pPr>
    <w:rPr>
      <w:rFonts w:ascii="Arial" w:hAnsi="Arial"/>
      <w:color w:val="262626" w:themeColor="text1" w:themeTint="D9"/>
      <w:sz w:val="20"/>
    </w:rPr>
  </w:style>
  <w:style w:type="paragraph" w:customStyle="1" w:styleId="LabStepLevel2Numbered">
    <w:name w:val="Lab Step Level 2 Numbered"/>
    <w:basedOn w:val="Normal"/>
    <w:qFormat/>
    <w:rsid w:val="00E43CDD"/>
    <w:pPr>
      <w:spacing w:before="80" w:after="40"/>
      <w:ind w:left="1080" w:hanging="360"/>
    </w:pPr>
    <w:rPr>
      <w:rFonts w:ascii="Verdana" w:hAnsi="Verdana"/>
      <w:color w:val="auto"/>
      <w:sz w:val="16"/>
    </w:rPr>
  </w:style>
  <w:style w:type="paragraph" w:customStyle="1" w:styleId="LabExerciseBold">
    <w:name w:val="Lab Exercise Bold"/>
    <w:basedOn w:val="LabExercise"/>
    <w:link w:val="LabExerciseBoldChar"/>
    <w:qFormat/>
    <w:rsid w:val="000F42D6"/>
    <w:pPr>
      <w:numPr>
        <w:numId w:val="10"/>
      </w:numPr>
      <w:spacing w:before="360" w:after="120"/>
    </w:pPr>
  </w:style>
  <w:style w:type="character" w:customStyle="1" w:styleId="LabExerciseChar">
    <w:name w:val="Lab Exercise Char"/>
    <w:basedOn w:val="DefaultParagraphFont"/>
    <w:link w:val="LabExercise"/>
    <w:rsid w:val="00445520"/>
    <w:rPr>
      <w:rFonts w:ascii="Arial" w:hAnsi="Arial"/>
      <w:b/>
      <w:color w:val="262626" w:themeColor="text1" w:themeTint="D9"/>
      <w:sz w:val="20"/>
    </w:rPr>
  </w:style>
  <w:style w:type="character" w:customStyle="1" w:styleId="LabExerciseBoldChar">
    <w:name w:val="Lab Exercise Bold Char"/>
    <w:basedOn w:val="LabExerciseChar"/>
    <w:link w:val="LabExerciseBold"/>
    <w:rsid w:val="000F42D6"/>
    <w:rPr>
      <w:rFonts w:ascii="Arial" w:hAnsi="Arial"/>
      <w:b/>
      <w:color w:val="262626" w:themeColor="text1" w:themeTint="D9"/>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47019">
      <w:bodyDiv w:val="1"/>
      <w:marLeft w:val="0"/>
      <w:marRight w:val="0"/>
      <w:marTop w:val="0"/>
      <w:marBottom w:val="0"/>
      <w:divBdr>
        <w:top w:val="none" w:sz="0" w:space="0" w:color="auto"/>
        <w:left w:val="none" w:sz="0" w:space="0" w:color="auto"/>
        <w:bottom w:val="none" w:sz="0" w:space="0" w:color="auto"/>
        <w:right w:val="none" w:sz="0" w:space="0" w:color="auto"/>
      </w:divBdr>
    </w:div>
    <w:div w:id="288515089">
      <w:bodyDiv w:val="1"/>
      <w:marLeft w:val="0"/>
      <w:marRight w:val="0"/>
      <w:marTop w:val="0"/>
      <w:marBottom w:val="0"/>
      <w:divBdr>
        <w:top w:val="none" w:sz="0" w:space="0" w:color="auto"/>
        <w:left w:val="none" w:sz="0" w:space="0" w:color="auto"/>
        <w:bottom w:val="none" w:sz="0" w:space="0" w:color="auto"/>
        <w:right w:val="none" w:sz="0" w:space="0" w:color="auto"/>
      </w:divBdr>
      <w:divsChild>
        <w:div w:id="1455515302">
          <w:marLeft w:val="0"/>
          <w:marRight w:val="0"/>
          <w:marTop w:val="0"/>
          <w:marBottom w:val="0"/>
          <w:divBdr>
            <w:top w:val="none" w:sz="0" w:space="0" w:color="auto"/>
            <w:left w:val="none" w:sz="0" w:space="0" w:color="auto"/>
            <w:bottom w:val="none" w:sz="0" w:space="0" w:color="auto"/>
            <w:right w:val="none" w:sz="0" w:space="0" w:color="auto"/>
          </w:divBdr>
          <w:divsChild>
            <w:div w:id="1684092844">
              <w:marLeft w:val="0"/>
              <w:marRight w:val="0"/>
              <w:marTop w:val="0"/>
              <w:marBottom w:val="0"/>
              <w:divBdr>
                <w:top w:val="none" w:sz="0" w:space="0" w:color="auto"/>
                <w:left w:val="none" w:sz="0" w:space="0" w:color="auto"/>
                <w:bottom w:val="none" w:sz="0" w:space="0" w:color="auto"/>
                <w:right w:val="none" w:sz="0" w:space="0" w:color="auto"/>
              </w:divBdr>
              <w:divsChild>
                <w:div w:id="54209618">
                  <w:marLeft w:val="4203"/>
                  <w:marRight w:val="0"/>
                  <w:marTop w:val="0"/>
                  <w:marBottom w:val="0"/>
                  <w:divBdr>
                    <w:top w:val="none" w:sz="0" w:space="0" w:color="auto"/>
                    <w:left w:val="none" w:sz="0" w:space="0" w:color="auto"/>
                    <w:bottom w:val="none" w:sz="0" w:space="0" w:color="auto"/>
                    <w:right w:val="none" w:sz="0" w:space="0" w:color="auto"/>
                  </w:divBdr>
                  <w:divsChild>
                    <w:div w:id="571426921">
                      <w:marLeft w:val="0"/>
                      <w:marRight w:val="0"/>
                      <w:marTop w:val="0"/>
                      <w:marBottom w:val="0"/>
                      <w:divBdr>
                        <w:top w:val="none" w:sz="0" w:space="0" w:color="auto"/>
                        <w:left w:val="none" w:sz="0" w:space="0" w:color="auto"/>
                        <w:bottom w:val="none" w:sz="0" w:space="0" w:color="auto"/>
                        <w:right w:val="none" w:sz="0" w:space="0" w:color="auto"/>
                      </w:divBdr>
                      <w:divsChild>
                        <w:div w:id="243341241">
                          <w:marLeft w:val="0"/>
                          <w:marRight w:val="0"/>
                          <w:marTop w:val="0"/>
                          <w:marBottom w:val="0"/>
                          <w:divBdr>
                            <w:top w:val="none" w:sz="0" w:space="0" w:color="auto"/>
                            <w:left w:val="none" w:sz="0" w:space="0" w:color="auto"/>
                            <w:bottom w:val="none" w:sz="0" w:space="0" w:color="auto"/>
                            <w:right w:val="none" w:sz="0" w:space="0" w:color="auto"/>
                          </w:divBdr>
                          <w:divsChild>
                            <w:div w:id="739254158">
                              <w:marLeft w:val="0"/>
                              <w:marRight w:val="0"/>
                              <w:marTop w:val="0"/>
                              <w:marBottom w:val="0"/>
                              <w:divBdr>
                                <w:top w:val="none" w:sz="0" w:space="0" w:color="auto"/>
                                <w:left w:val="none" w:sz="0" w:space="0" w:color="auto"/>
                                <w:bottom w:val="none" w:sz="0" w:space="0" w:color="auto"/>
                                <w:right w:val="none" w:sz="0" w:space="0" w:color="auto"/>
                              </w:divBdr>
                              <w:divsChild>
                                <w:div w:id="1947225922">
                                  <w:marLeft w:val="0"/>
                                  <w:marRight w:val="0"/>
                                  <w:marTop w:val="0"/>
                                  <w:marBottom w:val="0"/>
                                  <w:divBdr>
                                    <w:top w:val="none" w:sz="0" w:space="0" w:color="auto"/>
                                    <w:left w:val="none" w:sz="0" w:space="0" w:color="auto"/>
                                    <w:bottom w:val="none" w:sz="0" w:space="0" w:color="auto"/>
                                    <w:right w:val="none" w:sz="0" w:space="0" w:color="auto"/>
                                  </w:divBdr>
                                  <w:divsChild>
                                    <w:div w:id="1546022312">
                                      <w:marLeft w:val="0"/>
                                      <w:marRight w:val="0"/>
                                      <w:marTop w:val="0"/>
                                      <w:marBottom w:val="0"/>
                                      <w:divBdr>
                                        <w:top w:val="none" w:sz="0" w:space="0" w:color="auto"/>
                                        <w:left w:val="none" w:sz="0" w:space="0" w:color="auto"/>
                                        <w:bottom w:val="none" w:sz="0" w:space="0" w:color="auto"/>
                                        <w:right w:val="none" w:sz="0" w:space="0" w:color="auto"/>
                                      </w:divBdr>
                                      <w:divsChild>
                                        <w:div w:id="72568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5.png"/><Relationship Id="rId20" Type="http://schemas.microsoft.com/office/2011/relationships/commentsExtended" Target="commentsExtended.xml"/><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notes" Target="footnotes.xml"/><Relationship Id="rId19" Type="http://schemas.openxmlformats.org/officeDocument/2006/relationships/comments" Target="comments.xml"/><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TFS\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2.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3.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4.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06424ED9-EF74-427A-A9A5-5C59396A8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430</TotalTime>
  <Pages>9</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8524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Christina Wheeler</cp:lastModifiedBy>
  <cp:revision>114</cp:revision>
  <cp:lastPrinted>2009-08-12T16:30:00Z</cp:lastPrinted>
  <dcterms:created xsi:type="dcterms:W3CDTF">2013-11-01T15:05:00Z</dcterms:created>
  <dcterms:modified xsi:type="dcterms:W3CDTF">2014-12-03T16:07:00Z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