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2B" w:rsidRDefault="0060393B" w:rsidP="00607C2B">
      <w:pPr>
        <w:pStyle w:val="Heading2"/>
      </w:pPr>
      <w:r>
        <w:t>Developing Apps with SharePoint Services</w:t>
      </w:r>
    </w:p>
    <w:p w:rsidR="00607C2B" w:rsidRPr="005C7841" w:rsidRDefault="00607C2B" w:rsidP="00607C2B">
      <w:pPr>
        <w:pStyle w:val="LabExerciseCallout"/>
      </w:pPr>
      <w:r w:rsidRPr="005C7841">
        <w:rPr>
          <w:b/>
        </w:rPr>
        <w:t>Lab Time</w:t>
      </w:r>
      <w:r w:rsidRPr="005C7841">
        <w:t xml:space="preserve">: </w:t>
      </w:r>
      <w:r>
        <w:t>60</w:t>
      </w:r>
      <w:r w:rsidRPr="005C7841">
        <w:t xml:space="preserve"> minutes</w:t>
      </w:r>
    </w:p>
    <w:p w:rsidR="00607C2B" w:rsidRPr="00607C2B" w:rsidRDefault="00607C2B" w:rsidP="00607C2B">
      <w:pPr>
        <w:pStyle w:val="LabExerciseCallout"/>
      </w:pPr>
      <w:r w:rsidRPr="005C7841">
        <w:rPr>
          <w:b/>
        </w:rPr>
        <w:t>Lab Folder</w:t>
      </w:r>
      <w:r w:rsidRPr="005C7841">
        <w:t xml:space="preserve">: </w:t>
      </w:r>
      <w:r w:rsidR="002F1B30">
        <w:t>C</w:t>
      </w:r>
      <w:r w:rsidR="003A158A">
        <w:t>:\Student\Modules\</w:t>
      </w:r>
      <w:r w:rsidR="000E2383">
        <w:t>SharePoint</w:t>
      </w:r>
      <w:r w:rsidR="0060393B">
        <w:t>Services</w:t>
      </w:r>
      <w:r w:rsidR="003A158A">
        <w:t>\Labs</w:t>
      </w:r>
    </w:p>
    <w:p w:rsidR="00607C2B" w:rsidRDefault="00607C2B" w:rsidP="00607C2B">
      <w:pPr>
        <w:pStyle w:val="LabExerciseCallout"/>
      </w:pPr>
      <w:r w:rsidRPr="005C7841">
        <w:rPr>
          <w:b/>
        </w:rPr>
        <w:t>Lab Overview</w:t>
      </w:r>
      <w:r w:rsidRPr="005C7841">
        <w:t xml:space="preserve">: </w:t>
      </w:r>
      <w:r>
        <w:t xml:space="preserve">In this lab you will </w:t>
      </w:r>
      <w:r w:rsidR="0060393B">
        <w:t>create several different apps. Each one will utilize a different SharePoint service including User Profiles, Search, and Business Connectivity Services</w:t>
      </w:r>
      <w:r w:rsidR="00FE5F7D">
        <w:t>.</w:t>
      </w:r>
    </w:p>
    <w:p w:rsidR="00BB54BC" w:rsidRDefault="00BB54BC" w:rsidP="00607C2B">
      <w:pPr>
        <w:pStyle w:val="LabExerciseCallout"/>
      </w:pPr>
      <w:r>
        <w:rPr>
          <w:b/>
        </w:rPr>
        <w:t>Lab Setup</w:t>
      </w:r>
      <w:r w:rsidRPr="00BB54BC">
        <w:t>:</w:t>
      </w:r>
      <w:r w:rsidR="00D11AD7">
        <w:t xml:space="preserve"> Ensure you have a development site available for this lab</w:t>
      </w:r>
    </w:p>
    <w:p w:rsidR="00571E6A" w:rsidRPr="00AB0146" w:rsidRDefault="00571E6A" w:rsidP="00571E6A">
      <w:pPr>
        <w:pStyle w:val="Heading3"/>
      </w:pPr>
      <w:r>
        <w:t>Exercise 1: Setup Lab Environment</w:t>
      </w:r>
    </w:p>
    <w:p w:rsidR="00571E6A" w:rsidRDefault="00571E6A" w:rsidP="00571E6A">
      <w:pPr>
        <w:pStyle w:val="LabExerciseLeadIn"/>
      </w:pPr>
      <w:r>
        <w:t>In this exercise you will setup your environment.</w:t>
      </w:r>
    </w:p>
    <w:p w:rsidR="00571E6A" w:rsidRDefault="00571E6A" w:rsidP="00571E6A">
      <w:pPr>
        <w:pStyle w:val="LabExerciseLeadIn"/>
      </w:pPr>
      <w:r>
        <w:t xml:space="preserve">All exercises in this lab assume you will work in a new site collection, </w:t>
      </w:r>
      <w:r w:rsidRPr="00BC2C8D">
        <w:rPr>
          <w:rStyle w:val="Hyperlink"/>
        </w:rPr>
        <w:t>http://</w:t>
      </w:r>
      <w:r>
        <w:rPr>
          <w:rStyle w:val="Hyperlink"/>
        </w:rPr>
        <w:t>services</w:t>
      </w:r>
      <w:r w:rsidRPr="00BC2C8D">
        <w:rPr>
          <w:rStyle w:val="Hyperlink"/>
        </w:rPr>
        <w:t>.wingtip.com</w:t>
      </w:r>
      <w:r>
        <w:t xml:space="preserve">. </w:t>
      </w:r>
    </w:p>
    <w:p w:rsidR="00571E6A" w:rsidRDefault="00571E6A" w:rsidP="00571E6A">
      <w:pPr>
        <w:pStyle w:val="LabStepNumbered"/>
      </w:pPr>
      <w:r>
        <w:t>Setup a new site collection for this lab:</w:t>
      </w:r>
    </w:p>
    <w:p w:rsidR="00571E6A" w:rsidRDefault="00571E6A" w:rsidP="00571E6A">
      <w:pPr>
        <w:pStyle w:val="LabStepNumberedLevel2"/>
      </w:pPr>
      <w:r>
        <w:t xml:space="preserve">Ensure you are logged into the </w:t>
      </w:r>
      <w:r>
        <w:rPr>
          <w:b/>
        </w:rPr>
        <w:t>WingtipServer</w:t>
      </w:r>
      <w:r>
        <w:t xml:space="preserve"> server as </w:t>
      </w:r>
      <w:r w:rsidRPr="005856CB">
        <w:rPr>
          <w:b/>
        </w:rPr>
        <w:t>WINGTIP\Administrator</w:t>
      </w:r>
      <w:r>
        <w:t>.</w:t>
      </w:r>
    </w:p>
    <w:p w:rsidR="00571E6A" w:rsidRDefault="00571E6A" w:rsidP="00571E6A">
      <w:pPr>
        <w:pStyle w:val="LabStepNumberedLevel2"/>
      </w:pPr>
      <w:r>
        <w:t>Using Windows Explorer, navigate to the folder at the following path.</w:t>
      </w:r>
    </w:p>
    <w:p w:rsidR="00571E6A" w:rsidRDefault="00571E6A" w:rsidP="00571E6A">
      <w:pPr>
        <w:pStyle w:val="LabStepCodeBlockLevel2"/>
      </w:pPr>
      <w:r w:rsidRPr="005031E6">
        <w:t>C:\Student\Modules\</w:t>
      </w:r>
      <w:r>
        <w:t>SharePointServices</w:t>
      </w:r>
      <w:r w:rsidRPr="005031E6">
        <w:t>\Lab\</w:t>
      </w:r>
    </w:p>
    <w:p w:rsidR="00571E6A" w:rsidRDefault="00571E6A" w:rsidP="00571E6A">
      <w:pPr>
        <w:pStyle w:val="LabStepNumberedLevel2"/>
      </w:pPr>
      <w:r>
        <w:t xml:space="preserve">Locate the PowerShell script named </w:t>
      </w:r>
      <w:r w:rsidRPr="005031E6">
        <w:rPr>
          <w:b/>
        </w:rPr>
        <w:t>SetupLab.ps1</w:t>
      </w:r>
      <w:r>
        <w:t xml:space="preserve"> and execute it by right-click </w:t>
      </w:r>
      <w:r w:rsidRPr="005031E6">
        <w:t>it</w:t>
      </w:r>
      <w:r>
        <w:rPr>
          <w:b/>
        </w:rPr>
        <w:t xml:space="preserve"> </w:t>
      </w:r>
      <w:r>
        <w:t xml:space="preserve">and selecting </w:t>
      </w:r>
      <w:r w:rsidRPr="005031E6">
        <w:rPr>
          <w:b/>
        </w:rPr>
        <w:t>Run with PowerShell</w:t>
      </w:r>
      <w:r>
        <w:t xml:space="preserve">. </w:t>
      </w:r>
    </w:p>
    <w:p w:rsidR="00571E6A" w:rsidRDefault="00571E6A" w:rsidP="00571E6A">
      <w:pPr>
        <w:pStyle w:val="LabStepNumberedLevel2"/>
      </w:pPr>
      <w:r>
        <w:t>When the script completes, it will launch a new browser and navigate to the lab site collection.</w:t>
      </w:r>
    </w:p>
    <w:p w:rsidR="00571E6A" w:rsidRDefault="00CE1566" w:rsidP="00571E6A">
      <w:pPr>
        <w:pStyle w:val="LabStepScreenshotLevel2"/>
      </w:pPr>
      <w:r>
        <w:drawing>
          <wp:inline distT="0" distB="0" distL="0" distR="0" wp14:anchorId="18A22582" wp14:editId="7F611780">
            <wp:extent cx="3547872" cy="2306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4389" cy="2330184"/>
                    </a:xfrm>
                    <a:prstGeom prst="rect">
                      <a:avLst/>
                    </a:prstGeom>
                  </pic:spPr>
                </pic:pic>
              </a:graphicData>
            </a:graphic>
          </wp:inline>
        </w:drawing>
      </w:r>
    </w:p>
    <w:p w:rsidR="00571E6A" w:rsidRDefault="00571E6A" w:rsidP="00571E6A">
      <w:pPr>
        <w:pStyle w:val="LabStepNumberedLevel2"/>
      </w:pPr>
      <w:r>
        <w:t>Close the PowerShell console window.</w:t>
      </w:r>
    </w:p>
    <w:p w:rsidR="00607C2B" w:rsidRDefault="00AC7897" w:rsidP="00607C2B">
      <w:pPr>
        <w:pStyle w:val="Heading3"/>
      </w:pPr>
      <w:r>
        <w:t>Exercise 2</w:t>
      </w:r>
      <w:r w:rsidR="00607C2B">
        <w:t xml:space="preserve">: </w:t>
      </w:r>
      <w:r w:rsidR="00303FCB">
        <w:t>Programming with User Profiles</w:t>
      </w:r>
    </w:p>
    <w:p w:rsidR="00607C2B" w:rsidRDefault="00607C2B" w:rsidP="00607C2B">
      <w:pPr>
        <w:pStyle w:val="LabExerciseLeadIn"/>
      </w:pPr>
      <w:r>
        <w:t xml:space="preserve">In this exercise you will </w:t>
      </w:r>
      <w:r w:rsidR="0060393B">
        <w:t>create an App Part that welcomes the current user with information obtained from their user profile</w:t>
      </w:r>
      <w:r>
        <w:t>.</w:t>
      </w:r>
    </w:p>
    <w:p w:rsidR="00C82328" w:rsidRDefault="00C82328" w:rsidP="00124D94">
      <w:pPr>
        <w:pStyle w:val="LabStepNumbered"/>
      </w:pPr>
      <w:r>
        <w:t xml:space="preserve">Launch </w:t>
      </w:r>
      <w:r w:rsidR="00B67B5C">
        <w:rPr>
          <w:b/>
        </w:rPr>
        <w:t>Visual Studio 2013</w:t>
      </w:r>
      <w:r>
        <w:t xml:space="preserve"> as administrator: </w:t>
      </w:r>
    </w:p>
    <w:p w:rsidR="00480CCE" w:rsidRDefault="002F1B30" w:rsidP="00124D94">
      <w:pPr>
        <w:pStyle w:val="LabStepNumberedLevel2"/>
      </w:pPr>
      <w:r w:rsidRPr="009A5976">
        <w:rPr>
          <w:b/>
        </w:rPr>
        <w:t>Windows</w:t>
      </w:r>
      <w:r>
        <w:t xml:space="preserve"> Keyboard Key</w:t>
      </w:r>
      <w:r w:rsidRPr="00930E1C">
        <w:t xml:space="preserve"> </w:t>
      </w:r>
      <w:r w:rsidRPr="00930E1C">
        <w:sym w:font="Wingdings" w:char="F0E0"/>
      </w:r>
      <w:r w:rsidRPr="00930E1C">
        <w:t xml:space="preserve"> </w:t>
      </w:r>
      <w:r w:rsidRPr="00264696">
        <w:t>Right click</w:t>
      </w:r>
      <w:r>
        <w:t xml:space="preserve"> on the </w:t>
      </w:r>
      <w:r>
        <w:rPr>
          <w:b/>
        </w:rPr>
        <w:t>Visual Studio 2013</w:t>
      </w:r>
      <w:r>
        <w:t xml:space="preserve"> tile and select </w:t>
      </w:r>
      <w:r w:rsidRPr="00D66D38">
        <w:rPr>
          <w:b/>
        </w:rPr>
        <w:t>Run as administrator</w:t>
      </w:r>
      <w:r>
        <w:t>.</w:t>
      </w:r>
    </w:p>
    <w:p w:rsidR="002F1B30" w:rsidRDefault="00B67B5C" w:rsidP="00480CCE">
      <w:pPr>
        <w:pStyle w:val="LabStepScreenshotLevel2"/>
      </w:pPr>
      <w:r>
        <w:drawing>
          <wp:inline distT="0" distB="0" distL="0" distR="0" wp14:anchorId="4E039CFF" wp14:editId="7BAABF9F">
            <wp:extent cx="672009" cy="658368"/>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7341" cy="673389"/>
                    </a:xfrm>
                    <a:prstGeom prst="rect">
                      <a:avLst/>
                    </a:prstGeom>
                    <a:noFill/>
                    <a:ln>
                      <a:noFill/>
                    </a:ln>
                  </pic:spPr>
                </pic:pic>
              </a:graphicData>
            </a:graphic>
          </wp:inline>
        </w:drawing>
      </w:r>
    </w:p>
    <w:p w:rsidR="00124D94" w:rsidRDefault="00124D94" w:rsidP="00124D94">
      <w:pPr>
        <w:pStyle w:val="LabStepNumbered"/>
      </w:pPr>
      <w:r>
        <w:t>Open the starter solution in Visual Studio 2013:</w:t>
      </w:r>
    </w:p>
    <w:p w:rsidR="00C82328" w:rsidRDefault="00C82328" w:rsidP="00C82328">
      <w:pPr>
        <w:pStyle w:val="LabStepNumberedLevel2"/>
      </w:pPr>
      <w:r>
        <w:t xml:space="preserve">In Visual Studio select </w:t>
      </w:r>
      <w:r w:rsidRPr="000C3A99">
        <w:rPr>
          <w:b/>
        </w:rPr>
        <w:t xml:space="preserve">File </w:t>
      </w:r>
      <w:r w:rsidRPr="000C3A99">
        <w:rPr>
          <w:b/>
        </w:rPr>
        <w:sym w:font="Wingdings" w:char="F0E0"/>
      </w:r>
      <w:r w:rsidRPr="000C3A99">
        <w:rPr>
          <w:b/>
        </w:rPr>
        <w:t xml:space="preserve"> </w:t>
      </w:r>
      <w:r w:rsidR="00D11AD7">
        <w:rPr>
          <w:b/>
        </w:rPr>
        <w:t>Open</w:t>
      </w:r>
      <w:r w:rsidRPr="000C3A99">
        <w:rPr>
          <w:b/>
        </w:rPr>
        <w:t xml:space="preserve"> </w:t>
      </w:r>
      <w:r w:rsidRPr="000C3A99">
        <w:rPr>
          <w:b/>
        </w:rPr>
        <w:sym w:font="Wingdings" w:char="F0E0"/>
      </w:r>
      <w:r w:rsidRPr="000C3A99">
        <w:rPr>
          <w:b/>
        </w:rPr>
        <w:t xml:space="preserve"> Project</w:t>
      </w:r>
      <w:r>
        <w:t>.</w:t>
      </w:r>
      <w:r w:rsidR="009A5976">
        <w:t>/</w:t>
      </w:r>
      <w:r w:rsidR="009A5976" w:rsidRPr="009A5976">
        <w:rPr>
          <w:b/>
        </w:rPr>
        <w:t xml:space="preserve"> </w:t>
      </w:r>
      <w:r w:rsidR="009A5976">
        <w:rPr>
          <w:b/>
        </w:rPr>
        <w:t>Solution</w:t>
      </w:r>
    </w:p>
    <w:p w:rsidR="00C82328" w:rsidRDefault="00C82328" w:rsidP="00C82328">
      <w:pPr>
        <w:pStyle w:val="LabStepNumberedLevel2"/>
      </w:pPr>
      <w:r>
        <w:t xml:space="preserve">In the </w:t>
      </w:r>
      <w:r w:rsidR="00D11AD7">
        <w:rPr>
          <w:b/>
        </w:rPr>
        <w:t>Open</w:t>
      </w:r>
      <w:r w:rsidRPr="004008BD">
        <w:rPr>
          <w:b/>
        </w:rPr>
        <w:t xml:space="preserve"> Project</w:t>
      </w:r>
      <w:r>
        <w:t xml:space="preserve"> dialog:</w:t>
      </w:r>
    </w:p>
    <w:p w:rsidR="00C82328" w:rsidRDefault="00D11AD7" w:rsidP="00C82328">
      <w:pPr>
        <w:pStyle w:val="LabStepNumberedLevel3"/>
      </w:pPr>
      <w:r>
        <w:t>Browse to the</w:t>
      </w:r>
      <w:r w:rsidR="00C82328">
        <w:t xml:space="preserve"> </w:t>
      </w:r>
      <w:r w:rsidR="0060393B">
        <w:rPr>
          <w:b/>
        </w:rPr>
        <w:t>Starter Files</w:t>
      </w:r>
      <w:r w:rsidR="00C82328">
        <w:t xml:space="preserve"> </w:t>
      </w:r>
      <w:r>
        <w:t>folder and locate the file</w:t>
      </w:r>
      <w:r w:rsidR="00C82328">
        <w:t xml:space="preserve"> </w:t>
      </w:r>
      <w:r w:rsidR="0060393B">
        <w:rPr>
          <w:b/>
        </w:rPr>
        <w:t>WelcomeClientWebPart</w:t>
      </w:r>
      <w:r>
        <w:rPr>
          <w:b/>
        </w:rPr>
        <w:t>.sln</w:t>
      </w:r>
      <w:r w:rsidR="00C82328">
        <w:t>.</w:t>
      </w:r>
    </w:p>
    <w:p w:rsidR="00C82328" w:rsidRPr="00D11AD7" w:rsidRDefault="00D11AD7" w:rsidP="00C82328">
      <w:pPr>
        <w:pStyle w:val="LabStepNumberedLevel3"/>
      </w:pPr>
      <w:r>
        <w:rPr>
          <w:b/>
        </w:rPr>
        <w:t xml:space="preserve">Open </w:t>
      </w:r>
      <w:r>
        <w:t>the solution.</w:t>
      </w:r>
      <w:r w:rsidR="00C82328" w:rsidRPr="00C82328">
        <w:rPr>
          <w:b/>
        </w:rPr>
        <w:t xml:space="preserve"> </w:t>
      </w:r>
    </w:p>
    <w:p w:rsidR="00EE38B6" w:rsidRDefault="00EE38B6" w:rsidP="00EE38B6">
      <w:pPr>
        <w:pStyle w:val="LabStepNumbered"/>
      </w:pPr>
      <w:r>
        <w:lastRenderedPageBreak/>
        <w:t>Update the Site URL</w:t>
      </w:r>
    </w:p>
    <w:p w:rsidR="00917ACE" w:rsidRDefault="00917ACE" w:rsidP="00EE38B6">
      <w:pPr>
        <w:pStyle w:val="LabStepNumberedLevel2"/>
      </w:pPr>
      <w:r>
        <w:t xml:space="preserve">In the </w:t>
      </w:r>
      <w:r w:rsidRPr="00917ACE">
        <w:rPr>
          <w:b/>
        </w:rPr>
        <w:t>Solution Explorer</w:t>
      </w:r>
      <w:r>
        <w:t xml:space="preserve">, click the </w:t>
      </w:r>
      <w:r w:rsidR="002F1B30" w:rsidRPr="002F1B30">
        <w:rPr>
          <w:b/>
        </w:rPr>
        <w:t>WelcomeClientWebPart</w:t>
      </w:r>
      <w:r w:rsidR="002F1B30">
        <w:t xml:space="preserve"> </w:t>
      </w:r>
      <w:r>
        <w:t>project node.</w:t>
      </w:r>
    </w:p>
    <w:p w:rsidR="00EE38B6" w:rsidRPr="00917ACE" w:rsidRDefault="00917ACE" w:rsidP="00EE38B6">
      <w:pPr>
        <w:pStyle w:val="LabStepNumberedLevel2"/>
      </w:pPr>
      <w:r>
        <w:t xml:space="preserve">Select </w:t>
      </w:r>
      <w:r w:rsidRPr="00917ACE">
        <w:rPr>
          <w:b/>
        </w:rPr>
        <w:t xml:space="preserve">View </w:t>
      </w:r>
      <w:r w:rsidRPr="00917ACE">
        <w:rPr>
          <w:b/>
        </w:rPr>
        <w:sym w:font="Wingdings" w:char="F0E0"/>
      </w:r>
      <w:r>
        <w:rPr>
          <w:b/>
        </w:rPr>
        <w:t xml:space="preserve"> Properties Window</w:t>
      </w:r>
      <w:r w:rsidRPr="00917ACE">
        <w:t xml:space="preserve"> from the Main Menu</w:t>
      </w:r>
      <w:r>
        <w:t>.</w:t>
      </w:r>
    </w:p>
    <w:p w:rsidR="00917ACE" w:rsidRPr="00C82328" w:rsidRDefault="00917ACE" w:rsidP="00917ACE">
      <w:pPr>
        <w:pStyle w:val="LabStepNumberedLevel2"/>
      </w:pPr>
      <w:r>
        <w:t xml:space="preserve">In the Properties Window, locate the </w:t>
      </w:r>
      <w:r w:rsidRPr="00917ACE">
        <w:rPr>
          <w:b/>
        </w:rPr>
        <w:t>Site URL</w:t>
      </w:r>
      <w:r>
        <w:t xml:space="preserve"> property, and update it to refer to the </w:t>
      </w:r>
      <w:r w:rsidR="00CE1566">
        <w:t xml:space="preserve">SharePoint Services </w:t>
      </w:r>
      <w:r>
        <w:t>site</w:t>
      </w:r>
      <w:r w:rsidR="00CE1566">
        <w:t xml:space="preserve">: </w:t>
      </w:r>
      <w:hyperlink r:id="rId14" w:history="1">
        <w:r w:rsidR="00CE1566" w:rsidRPr="00331E7F">
          <w:rPr>
            <w:rStyle w:val="Hyperlink"/>
          </w:rPr>
          <w:t>http://services.wingtip.com</w:t>
        </w:r>
      </w:hyperlink>
    </w:p>
    <w:p w:rsidR="00CA6B70" w:rsidRDefault="00CA6B70" w:rsidP="00CA6B70">
      <w:pPr>
        <w:pStyle w:val="LabStepNumbered"/>
      </w:pPr>
      <w:r>
        <w:t>Add a Client Web Part</w:t>
      </w:r>
    </w:p>
    <w:p w:rsidR="00CA6B70" w:rsidRDefault="00CA6B70" w:rsidP="00CA6B70">
      <w:pPr>
        <w:pStyle w:val="LabStepNumberedLevel2"/>
      </w:pPr>
      <w:r>
        <w:t xml:space="preserve">In the </w:t>
      </w:r>
      <w:r w:rsidRPr="00917ACE">
        <w:rPr>
          <w:b/>
        </w:rPr>
        <w:t>Solution Explorer</w:t>
      </w:r>
      <w:r>
        <w:t>, right click the project node.</w:t>
      </w:r>
    </w:p>
    <w:p w:rsidR="00CA6B70" w:rsidRDefault="00CA6B70" w:rsidP="00CA6B70">
      <w:pPr>
        <w:pStyle w:val="LabStepNumberedLevel2"/>
      </w:pPr>
      <w:r>
        <w:t xml:space="preserve">Select </w:t>
      </w:r>
      <w:r w:rsidRPr="00CA6B70">
        <w:rPr>
          <w:b/>
        </w:rPr>
        <w:t xml:space="preserve">Add </w:t>
      </w:r>
      <w:r w:rsidRPr="00CA6B70">
        <w:rPr>
          <w:b/>
        </w:rPr>
        <w:sym w:font="Wingdings" w:char="F0E0"/>
      </w:r>
      <w:r>
        <w:rPr>
          <w:b/>
        </w:rPr>
        <w:t xml:space="preserve"> New I</w:t>
      </w:r>
      <w:r w:rsidRPr="00CA6B70">
        <w:rPr>
          <w:b/>
        </w:rPr>
        <w:t>tem</w:t>
      </w:r>
      <w:r w:rsidRPr="00CA6B70">
        <w:t xml:space="preserve"> from the context menu.</w:t>
      </w:r>
    </w:p>
    <w:p w:rsidR="00CA6B70" w:rsidRDefault="00CA6B70" w:rsidP="00CA6B70">
      <w:pPr>
        <w:pStyle w:val="LabStepNumberedLevel2"/>
      </w:pPr>
      <w:r>
        <w:t xml:space="preserve">In the Add New Item dialog, select </w:t>
      </w:r>
      <w:r w:rsidRPr="00CA6B70">
        <w:rPr>
          <w:b/>
        </w:rPr>
        <w:t>Client Web Part (Host Web)</w:t>
      </w:r>
      <w:r>
        <w:t>.</w:t>
      </w:r>
    </w:p>
    <w:p w:rsidR="00CA6B70" w:rsidRDefault="00CA6B70" w:rsidP="00CA6B70">
      <w:pPr>
        <w:pStyle w:val="LabStepNumberedLevel2"/>
      </w:pPr>
      <w:r w:rsidRPr="00313115">
        <w:rPr>
          <w:b/>
        </w:rPr>
        <w:t>Name</w:t>
      </w:r>
      <w:r>
        <w:t xml:space="preserve"> the Client Web Part </w:t>
      </w:r>
      <w:r w:rsidRPr="00CA6B70">
        <w:rPr>
          <w:b/>
        </w:rPr>
        <w:t>Welcome</w:t>
      </w:r>
      <w:r>
        <w:t>.</w:t>
      </w:r>
    </w:p>
    <w:p w:rsidR="00CA6B70" w:rsidRDefault="00CA6B70" w:rsidP="00CA6B70">
      <w:pPr>
        <w:pStyle w:val="LabStepNumberedLevel2"/>
      </w:pPr>
      <w:r>
        <w:t xml:space="preserve">Click </w:t>
      </w:r>
      <w:r w:rsidRPr="00CA6B70">
        <w:rPr>
          <w:b/>
        </w:rPr>
        <w:t>Add</w:t>
      </w:r>
      <w:r>
        <w:t>.</w:t>
      </w:r>
    </w:p>
    <w:p w:rsidR="00247FA0" w:rsidRDefault="00247FA0" w:rsidP="00CA6B70">
      <w:pPr>
        <w:pStyle w:val="LabStepNumberedLevel2"/>
      </w:pPr>
      <w:r>
        <w:t>When prompted enter the following values:</w:t>
      </w:r>
    </w:p>
    <w:p w:rsidR="00247FA0" w:rsidRDefault="00247FA0" w:rsidP="00247FA0">
      <w:pPr>
        <w:pStyle w:val="LabStepNumberedLevel3"/>
      </w:pPr>
      <w:r>
        <w:t xml:space="preserve"> Select </w:t>
      </w:r>
      <w:r w:rsidRPr="00247FA0">
        <w:rPr>
          <w:b/>
        </w:rPr>
        <w:t>C</w:t>
      </w:r>
      <w:r w:rsidR="00CA6B70" w:rsidRPr="00247FA0">
        <w:rPr>
          <w:b/>
        </w:rPr>
        <w:t>reate a new client web part page</w:t>
      </w:r>
      <w:r w:rsidRPr="00247FA0">
        <w:rPr>
          <w:b/>
        </w:rPr>
        <w:t xml:space="preserve"> for the client web part content</w:t>
      </w:r>
      <w:r w:rsidR="00CA6B70">
        <w:t xml:space="preserve"> </w:t>
      </w:r>
    </w:p>
    <w:p w:rsidR="00CA6B70" w:rsidRDefault="00247FA0" w:rsidP="00247FA0">
      <w:pPr>
        <w:pStyle w:val="LabStepNumberedLevel3"/>
      </w:pPr>
      <w:r>
        <w:t xml:space="preserve">Page name: </w:t>
      </w:r>
      <w:r w:rsidR="00CA6B70" w:rsidRPr="00247FA0">
        <w:rPr>
          <w:b/>
        </w:rPr>
        <w:t>Welcome</w:t>
      </w:r>
      <w:r w:rsidR="00CA6B70">
        <w:t>.</w:t>
      </w:r>
    </w:p>
    <w:p w:rsidR="00CA6B70" w:rsidRDefault="00CA6B70" w:rsidP="00CA6B70">
      <w:pPr>
        <w:pStyle w:val="LabStepNumberedLevel2"/>
      </w:pPr>
      <w:r>
        <w:t xml:space="preserve">Click </w:t>
      </w:r>
      <w:r w:rsidRPr="00CA6B70">
        <w:rPr>
          <w:b/>
        </w:rPr>
        <w:t>Finish</w:t>
      </w:r>
      <w:r>
        <w:t>.</w:t>
      </w:r>
    </w:p>
    <w:p w:rsidR="00CA6B70" w:rsidRDefault="00576BB5" w:rsidP="00CA6B70">
      <w:pPr>
        <w:pStyle w:val="LabStepNumbered"/>
      </w:pPr>
      <w:r>
        <w:t xml:space="preserve">Open </w:t>
      </w:r>
      <w:r w:rsidRPr="00576BB5">
        <w:rPr>
          <w:b/>
        </w:rPr>
        <w:t>Welcome.aspx</w:t>
      </w:r>
      <w:r>
        <w:t xml:space="preserve"> for editing.</w:t>
      </w:r>
    </w:p>
    <w:p w:rsidR="00966210" w:rsidRDefault="00966210" w:rsidP="00576BB5">
      <w:pPr>
        <w:pStyle w:val="LabStepNumberedLevel2"/>
      </w:pPr>
      <w:r w:rsidRPr="00313115">
        <w:rPr>
          <w:b/>
        </w:rPr>
        <w:t>Add</w:t>
      </w:r>
      <w:r>
        <w:t xml:space="preserve"> the following meta tag directly beneath the head tag to ensure Internet Explorer does not revert to IE8 behavior.</w:t>
      </w:r>
    </w:p>
    <w:p w:rsidR="00966210" w:rsidRDefault="00966210" w:rsidP="00480CCE">
      <w:pPr>
        <w:pStyle w:val="LabStepCodeBlockLevel2"/>
      </w:pPr>
      <w:r w:rsidRPr="00966210">
        <w:t>&lt;meta http-equiv="X-UA-Compatible" content="IE=EmulateIE9" &gt;</w:t>
      </w:r>
    </w:p>
    <w:p w:rsidR="00247FA0" w:rsidRDefault="00247FA0" w:rsidP="00576BB5">
      <w:pPr>
        <w:pStyle w:val="LabStepNumberedLevel2"/>
      </w:pPr>
      <w:r>
        <w:t>In the Solution Explorer, expand the Scripts folder and note the current jQuery-#.#.#.min.js number.</w:t>
      </w:r>
    </w:p>
    <w:p w:rsidR="00E52D79" w:rsidRDefault="00E52D79" w:rsidP="00576BB5">
      <w:pPr>
        <w:pStyle w:val="LabStepNumberedLevel2"/>
      </w:pPr>
      <w:r>
        <w:t xml:space="preserve">Update the jQuery reference in Welcome.aspx to match the version </w:t>
      </w:r>
      <w:r w:rsidR="007407F1">
        <w:t>needed by</w:t>
      </w:r>
      <w:r>
        <w:t xml:space="preserve"> the project, which is 1.6.2.</w:t>
      </w:r>
    </w:p>
    <w:p w:rsidR="00E52D79" w:rsidRDefault="00E52D79" w:rsidP="00480CCE">
      <w:pPr>
        <w:pStyle w:val="LabStepCodeBlockLevel2"/>
      </w:pPr>
      <w:r w:rsidRPr="007407F1">
        <w:t>&lt;script type="text/javascript" src="../Scripts/jquery-</w:t>
      </w:r>
      <w:r w:rsidRPr="00E52D79">
        <w:t>1.6.2</w:t>
      </w:r>
      <w:r w:rsidRPr="007407F1">
        <w:t>.min.js"&gt;&lt;/script&gt;</w:t>
      </w:r>
    </w:p>
    <w:p w:rsidR="00576BB5" w:rsidRDefault="00576BB5" w:rsidP="00576BB5">
      <w:pPr>
        <w:pStyle w:val="LabStepNumberedLevel2"/>
      </w:pPr>
      <w:r w:rsidRPr="00313115">
        <w:rPr>
          <w:b/>
        </w:rPr>
        <w:t>Add</w:t>
      </w:r>
      <w:r>
        <w:t xml:space="preserve"> the following script references directly under the existing script references.</w:t>
      </w:r>
    </w:p>
    <w:p w:rsidR="00576BB5" w:rsidRDefault="00576BB5" w:rsidP="00480CCE">
      <w:pPr>
        <w:pStyle w:val="LabStepCodeBlockLevel2"/>
      </w:pPr>
      <w:r>
        <w:t>&lt;script type="text/javascript" src="../Scripts/knockout-2.1.0.js"&gt;&lt;/script&gt;</w:t>
      </w:r>
    </w:p>
    <w:p w:rsidR="00576BB5" w:rsidRDefault="00576BB5" w:rsidP="00480CCE">
      <w:pPr>
        <w:pStyle w:val="LabStepCodeBlockLevel2"/>
      </w:pPr>
      <w:r>
        <w:t>&lt;script type="text/javascript" src="../Scripts/WelcomeViewModel.js"&gt;&lt;/script&gt;</w:t>
      </w:r>
    </w:p>
    <w:p w:rsidR="00576BB5" w:rsidRDefault="00576BB5" w:rsidP="00480CCE">
      <w:pPr>
        <w:pStyle w:val="LabStepCodeBlockLevel2"/>
      </w:pPr>
      <w:r>
        <w:t>&lt;script type="text/javascript" src="../Scripts/App.js"&gt;&lt;/script&gt;</w:t>
      </w:r>
    </w:p>
    <w:p w:rsidR="00421646" w:rsidRDefault="00421646" w:rsidP="00421646">
      <w:pPr>
        <w:pStyle w:val="LabStepNumberedLevel2"/>
      </w:pPr>
      <w:r w:rsidRPr="00313115">
        <w:rPr>
          <w:b/>
        </w:rPr>
        <w:t>Add</w:t>
      </w:r>
      <w:r>
        <w:t xml:space="preserve"> the following HTML in the body section of the page.</w:t>
      </w:r>
    </w:p>
    <w:p w:rsidR="00421646" w:rsidRDefault="00421646" w:rsidP="00480CCE">
      <w:pPr>
        <w:pStyle w:val="LabStepCodeBlockLevel2"/>
      </w:pPr>
      <w:r>
        <w:t>&lt;div&gt;</w:t>
      </w:r>
    </w:p>
    <w:p w:rsidR="00421646" w:rsidRDefault="00421646" w:rsidP="00480CCE">
      <w:pPr>
        <w:pStyle w:val="LabStepCodeBlockLevel2"/>
      </w:pPr>
      <w:r>
        <w:t xml:space="preserve">    &lt;article&gt;</w:t>
      </w:r>
    </w:p>
    <w:p w:rsidR="00421646" w:rsidRDefault="00421646" w:rsidP="00480CCE">
      <w:pPr>
        <w:pStyle w:val="LabStepCodeBlockLevel2"/>
      </w:pPr>
      <w:r>
        <w:t xml:space="preserve">        &lt;div id="portrait" style="text-align:center;"&gt;</w:t>
      </w:r>
    </w:p>
    <w:p w:rsidR="00421646" w:rsidRDefault="00421646" w:rsidP="00480CCE">
      <w:pPr>
        <w:pStyle w:val="LabStepCodeBlockLevel2"/>
      </w:pPr>
      <w:r>
        <w:t xml:space="preserve">            &lt;figure&gt;</w:t>
      </w:r>
    </w:p>
    <w:p w:rsidR="00421646" w:rsidRDefault="00421646" w:rsidP="00480CCE">
      <w:pPr>
        <w:pStyle w:val="LabStepCodeBlockLevel2"/>
      </w:pPr>
      <w:r>
        <w:t xml:space="preserve">                &lt;img src="#" data-bind="attr: { src: get_pictureUrl() }" alt="photo" /&gt;</w:t>
      </w:r>
    </w:p>
    <w:p w:rsidR="00421646" w:rsidRDefault="00421646" w:rsidP="00480CCE">
      <w:pPr>
        <w:pStyle w:val="LabStepCodeBlockLevel2"/>
      </w:pPr>
      <w:r>
        <w:t xml:space="preserve">            &lt;/figure&gt;</w:t>
      </w:r>
    </w:p>
    <w:p w:rsidR="00421646" w:rsidRDefault="00421646" w:rsidP="00480CCE">
      <w:pPr>
        <w:pStyle w:val="LabStepCodeBlockLevel2"/>
      </w:pPr>
      <w:r>
        <w:t xml:space="preserve">        &lt;/div&gt;</w:t>
      </w:r>
    </w:p>
    <w:p w:rsidR="00421646" w:rsidRDefault="00421646" w:rsidP="00480CCE">
      <w:pPr>
        <w:pStyle w:val="LabStepCodeBlockLevel2"/>
      </w:pPr>
      <w:r>
        <w:t xml:space="preserve">        &lt;div style="text-align:center;"&gt;</w:t>
      </w:r>
    </w:p>
    <w:p w:rsidR="00421646" w:rsidRDefault="00421646" w:rsidP="00480CCE">
      <w:pPr>
        <w:pStyle w:val="LabStepCodeBlockLevel2"/>
      </w:pPr>
      <w:r>
        <w:t xml:space="preserve">            &lt;figcaption&gt;</w:t>
      </w:r>
    </w:p>
    <w:p w:rsidR="00421646" w:rsidRDefault="00421646" w:rsidP="00480CCE">
      <w:pPr>
        <w:pStyle w:val="LabStepCodeBlockLevel2"/>
      </w:pPr>
      <w:r>
        <w:t xml:space="preserve">                Welcome &lt;span data-bind="text: get_displayName()"&gt;&lt;/span&gt;</w:t>
      </w:r>
    </w:p>
    <w:p w:rsidR="00421646" w:rsidRDefault="00421646" w:rsidP="00480CCE">
      <w:pPr>
        <w:pStyle w:val="LabStepCodeBlockLevel2"/>
      </w:pPr>
      <w:r>
        <w:t xml:space="preserve">            &lt;/figcaption&gt;</w:t>
      </w:r>
    </w:p>
    <w:p w:rsidR="00421646" w:rsidRDefault="00421646" w:rsidP="00480CCE">
      <w:pPr>
        <w:pStyle w:val="LabStepCodeBlockLevel2"/>
      </w:pPr>
      <w:r>
        <w:t xml:space="preserve">        &lt;/div&gt;</w:t>
      </w:r>
    </w:p>
    <w:p w:rsidR="00421646" w:rsidRDefault="00421646" w:rsidP="00480CCE">
      <w:pPr>
        <w:pStyle w:val="LabStepCodeBlockLevel2"/>
      </w:pPr>
      <w:r>
        <w:t xml:space="preserve">    &lt;/article&gt;</w:t>
      </w:r>
    </w:p>
    <w:p w:rsidR="00421646" w:rsidRDefault="00421646" w:rsidP="00480CCE">
      <w:pPr>
        <w:pStyle w:val="LabStepCodeBlockLevel2"/>
      </w:pPr>
      <w:r>
        <w:t>&lt;/div&gt;</w:t>
      </w:r>
    </w:p>
    <w:p w:rsidR="00BB54BC" w:rsidRDefault="00F1486F" w:rsidP="00CA6B70">
      <w:pPr>
        <w:pStyle w:val="LabStepNumbered"/>
      </w:pPr>
      <w:r w:rsidRPr="00313115">
        <w:rPr>
          <w:b/>
        </w:rPr>
        <w:t>Edit</w:t>
      </w:r>
      <w:r w:rsidR="00313115">
        <w:t xml:space="preserve"> the Client Web P</w:t>
      </w:r>
      <w:r>
        <w:t>art CAML</w:t>
      </w:r>
      <w:r w:rsidR="00BB54BC">
        <w:t>:</w:t>
      </w:r>
    </w:p>
    <w:p w:rsidR="00BB54BC" w:rsidRDefault="003829A4" w:rsidP="00BB54BC">
      <w:pPr>
        <w:pStyle w:val="LabStepNumberedLevel2"/>
      </w:pPr>
      <w:r>
        <w:t>In the Solution Explorer</w:t>
      </w:r>
      <w:r w:rsidR="00BB54BC">
        <w:t xml:space="preserve">: </w:t>
      </w:r>
    </w:p>
    <w:p w:rsidR="00BB54BC" w:rsidRDefault="003829A4" w:rsidP="00BB54BC">
      <w:pPr>
        <w:pStyle w:val="LabStepNumberedLevel3"/>
      </w:pPr>
      <w:r>
        <w:t xml:space="preserve">Expand the </w:t>
      </w:r>
      <w:r w:rsidR="00F1486F">
        <w:rPr>
          <w:b/>
        </w:rPr>
        <w:t>Welcome</w:t>
      </w:r>
      <w:r>
        <w:t xml:space="preserve"> node</w:t>
      </w:r>
      <w:r w:rsidR="00BB54BC">
        <w:t>.</w:t>
      </w:r>
    </w:p>
    <w:p w:rsidR="003829A4" w:rsidRDefault="003829A4" w:rsidP="00BB54BC">
      <w:pPr>
        <w:pStyle w:val="LabStepNumberedLevel3"/>
      </w:pPr>
      <w:r>
        <w:t xml:space="preserve">Double-click the </w:t>
      </w:r>
      <w:r w:rsidR="00F1486F">
        <w:rPr>
          <w:b/>
        </w:rPr>
        <w:t>elements.xml</w:t>
      </w:r>
      <w:r>
        <w:t xml:space="preserve"> file.</w:t>
      </w:r>
    </w:p>
    <w:p w:rsidR="003829A4" w:rsidRDefault="00F1486F" w:rsidP="003829A4">
      <w:pPr>
        <w:pStyle w:val="LabStepNumberedLevel2"/>
      </w:pPr>
      <w:r w:rsidRPr="00313115">
        <w:rPr>
          <w:b/>
        </w:rPr>
        <w:t>Replace</w:t>
      </w:r>
      <w:r>
        <w:t xml:space="preserve"> the </w:t>
      </w:r>
      <w:r w:rsidRPr="00313115">
        <w:rPr>
          <w:b/>
        </w:rPr>
        <w:t>ClientWebPart</w:t>
      </w:r>
      <w:r>
        <w:t xml:space="preserve"> element with the following CAML to define a property named </w:t>
      </w:r>
      <w:r w:rsidRPr="00313115">
        <w:rPr>
          <w:b/>
        </w:rPr>
        <w:t>ShowImage</w:t>
      </w:r>
      <w:r w:rsidR="003829A4">
        <w:t>.</w:t>
      </w:r>
    </w:p>
    <w:p w:rsidR="00F1486F" w:rsidRDefault="00F1486F" w:rsidP="00480CCE">
      <w:pPr>
        <w:pStyle w:val="LabStepCodeBlockLevel2"/>
      </w:pPr>
      <w:r>
        <w:t xml:space="preserve">&lt;ClientWebPart </w:t>
      </w:r>
    </w:p>
    <w:p w:rsidR="00F1486F" w:rsidRDefault="00F1486F" w:rsidP="00480CCE">
      <w:pPr>
        <w:pStyle w:val="LabStepCodeBlockLevel2"/>
      </w:pPr>
      <w:r>
        <w:t xml:space="preserve">  Name="WelcomeAppPart" </w:t>
      </w:r>
    </w:p>
    <w:p w:rsidR="00F1486F" w:rsidRDefault="00F1486F" w:rsidP="00480CCE">
      <w:pPr>
        <w:pStyle w:val="LabStepCodeBlockLevel2"/>
      </w:pPr>
      <w:r>
        <w:t xml:space="preserve">  Title="Welcome App Part" </w:t>
      </w:r>
    </w:p>
    <w:p w:rsidR="00F1486F" w:rsidRDefault="00F1486F" w:rsidP="00480CCE">
      <w:pPr>
        <w:pStyle w:val="LabStepCodeBlockLevel2"/>
      </w:pPr>
      <w:r>
        <w:t xml:space="preserve">  Description="A web part to welcome users" </w:t>
      </w:r>
    </w:p>
    <w:p w:rsidR="00F1486F" w:rsidRDefault="00F1486F" w:rsidP="00480CCE">
      <w:pPr>
        <w:pStyle w:val="LabStepCodeBlockLevel2"/>
      </w:pPr>
      <w:r>
        <w:t xml:space="preserve">  DefaultWidth="300" </w:t>
      </w:r>
    </w:p>
    <w:p w:rsidR="00F1486F" w:rsidRDefault="00F1486F" w:rsidP="00480CCE">
      <w:pPr>
        <w:pStyle w:val="LabStepCodeBlockLevel2"/>
      </w:pPr>
      <w:r>
        <w:t xml:space="preserve">  DefaultHeight="200"&gt;</w:t>
      </w:r>
    </w:p>
    <w:p w:rsidR="00F1486F" w:rsidRDefault="00F1486F" w:rsidP="00480CCE">
      <w:pPr>
        <w:pStyle w:val="LabStepCodeBlockLevel2"/>
      </w:pPr>
    </w:p>
    <w:p w:rsidR="00F1486F" w:rsidRDefault="00F1486F" w:rsidP="00480CCE">
      <w:pPr>
        <w:pStyle w:val="LabStepCodeBlockLevel2"/>
      </w:pPr>
      <w:r>
        <w:t xml:space="preserve">  &lt;Content </w:t>
      </w:r>
    </w:p>
    <w:p w:rsidR="00F1486F" w:rsidRDefault="00F1486F" w:rsidP="00480CCE">
      <w:pPr>
        <w:pStyle w:val="LabStepCodeBlockLevel2"/>
      </w:pPr>
      <w:r>
        <w:t xml:space="preserve">    Type="html" </w:t>
      </w:r>
    </w:p>
    <w:p w:rsidR="00F1486F" w:rsidRDefault="00F1486F" w:rsidP="00480CCE">
      <w:pPr>
        <w:pStyle w:val="LabStepCodeBlockLevel2"/>
      </w:pPr>
      <w:r>
        <w:t xml:space="preserve">    Src="~appWebUrl/Pages/Welcome.aspx?{StandardTokens}&amp;amp;ShowImage=_ShowImage_" /&gt;</w:t>
      </w:r>
    </w:p>
    <w:p w:rsidR="00F1486F" w:rsidRDefault="00F1486F" w:rsidP="00480CCE">
      <w:pPr>
        <w:pStyle w:val="LabStepCodeBlockLevel2"/>
      </w:pPr>
    </w:p>
    <w:p w:rsidR="00F1486F" w:rsidRDefault="00F1486F" w:rsidP="00480CCE">
      <w:pPr>
        <w:pStyle w:val="LabStepCodeBlockLevel2"/>
      </w:pPr>
      <w:r>
        <w:t xml:space="preserve">  &lt;Properties&gt;</w:t>
      </w:r>
    </w:p>
    <w:p w:rsidR="00F1486F" w:rsidRDefault="00F1486F" w:rsidP="00480CCE">
      <w:pPr>
        <w:pStyle w:val="LabStepCodeBlockLevel2"/>
      </w:pPr>
      <w:r>
        <w:lastRenderedPageBreak/>
        <w:t xml:space="preserve">    &lt;Property </w:t>
      </w:r>
    </w:p>
    <w:p w:rsidR="00F1486F" w:rsidRDefault="00F1486F" w:rsidP="00480CCE">
      <w:pPr>
        <w:pStyle w:val="LabStepCodeBlockLevel2"/>
      </w:pPr>
      <w:r>
        <w:t xml:space="preserve">      Name="ShowImage" </w:t>
      </w:r>
    </w:p>
    <w:p w:rsidR="00F1486F" w:rsidRDefault="00F1486F" w:rsidP="00480CCE">
      <w:pPr>
        <w:pStyle w:val="LabStepCodeBlockLevel2"/>
      </w:pPr>
      <w:r>
        <w:t xml:space="preserve">      Type="boolean" </w:t>
      </w:r>
    </w:p>
    <w:p w:rsidR="00F1486F" w:rsidRDefault="00F1486F" w:rsidP="00480CCE">
      <w:pPr>
        <w:pStyle w:val="LabStepCodeBlockLevel2"/>
      </w:pPr>
      <w:r>
        <w:t xml:space="preserve">      WebBrowsable="true" </w:t>
      </w:r>
    </w:p>
    <w:p w:rsidR="00F1486F" w:rsidRDefault="00F1486F" w:rsidP="00480CCE">
      <w:pPr>
        <w:pStyle w:val="LabStepCodeBlockLevel2"/>
      </w:pPr>
      <w:r>
        <w:t xml:space="preserve">      WebDisplayName="Show Image" </w:t>
      </w:r>
    </w:p>
    <w:p w:rsidR="00F1486F" w:rsidRDefault="00F1486F" w:rsidP="00480CCE">
      <w:pPr>
        <w:pStyle w:val="LabStepCodeBlockLevel2"/>
      </w:pPr>
      <w:r>
        <w:t xml:space="preserve">      WebDescription ="Determines whether the user's picture is displayed" </w:t>
      </w:r>
    </w:p>
    <w:p w:rsidR="00F1486F" w:rsidRDefault="00F1486F" w:rsidP="00480CCE">
      <w:pPr>
        <w:pStyle w:val="LabStepCodeBlockLevel2"/>
      </w:pPr>
      <w:r>
        <w:t xml:space="preserve">      WebCategory="Configuration" </w:t>
      </w:r>
    </w:p>
    <w:p w:rsidR="00F1486F" w:rsidRDefault="00F1486F" w:rsidP="00480CCE">
      <w:pPr>
        <w:pStyle w:val="LabStepCodeBlockLevel2"/>
      </w:pPr>
      <w:r>
        <w:t xml:space="preserve">      DefaultValue="true" </w:t>
      </w:r>
    </w:p>
    <w:p w:rsidR="00F1486F" w:rsidRDefault="00F1486F" w:rsidP="00480CCE">
      <w:pPr>
        <w:pStyle w:val="LabStepCodeBlockLevel2"/>
      </w:pPr>
      <w:r>
        <w:t xml:space="preserve">      RequiresDesignerPermission="true" </w:t>
      </w:r>
    </w:p>
    <w:p w:rsidR="00F1486F" w:rsidRDefault="00F1486F" w:rsidP="00480CCE">
      <w:pPr>
        <w:pStyle w:val="LabStepCodeBlockLevel2"/>
      </w:pPr>
      <w:r>
        <w:t xml:space="preserve">      PersonalizableIsSensitive="false" </w:t>
      </w:r>
    </w:p>
    <w:p w:rsidR="00F1486F" w:rsidRDefault="00F1486F" w:rsidP="00480CCE">
      <w:pPr>
        <w:pStyle w:val="LabStepCodeBlockLevel2"/>
      </w:pPr>
      <w:r>
        <w:t xml:space="preserve">      PersonalizationScope="shared"/&gt;</w:t>
      </w:r>
    </w:p>
    <w:p w:rsidR="00F1486F" w:rsidRDefault="00F1486F" w:rsidP="00480CCE">
      <w:pPr>
        <w:pStyle w:val="LabStepCodeBlockLevel2"/>
      </w:pPr>
      <w:r>
        <w:t xml:space="preserve">  &lt;/Properties&gt;</w:t>
      </w:r>
    </w:p>
    <w:p w:rsidR="00F1486F" w:rsidRDefault="00F1486F" w:rsidP="00480CCE">
      <w:pPr>
        <w:pStyle w:val="LabStepCodeBlockLevel2"/>
      </w:pPr>
    </w:p>
    <w:p w:rsidR="00F1486F" w:rsidRDefault="00F1486F" w:rsidP="00480CCE">
      <w:pPr>
        <w:pStyle w:val="LabStepCodeBlockLevel2"/>
      </w:pPr>
      <w:r>
        <w:t>&lt;/ClientWebPart&gt;</w:t>
      </w:r>
    </w:p>
    <w:p w:rsidR="00313115" w:rsidRDefault="00313115" w:rsidP="00313115">
      <w:pPr>
        <w:pStyle w:val="LabExerciseCallout"/>
      </w:pPr>
      <w:r>
        <w:t xml:space="preserve">The </w:t>
      </w:r>
      <w:r w:rsidRPr="00313115">
        <w:rPr>
          <w:b/>
        </w:rPr>
        <w:t>ShowImage</w:t>
      </w:r>
      <w:r>
        <w:t xml:space="preserve"> property will be accessible from the app part properties in the host web. The property is a Boolean that specifies whether the app part should display the current user’s portrait.</w:t>
      </w:r>
    </w:p>
    <w:p w:rsidR="003829A4" w:rsidRDefault="003829A4" w:rsidP="003829A4">
      <w:pPr>
        <w:pStyle w:val="LabStepNumbered"/>
      </w:pPr>
      <w:r>
        <w:t xml:space="preserve">Code the </w:t>
      </w:r>
      <w:r w:rsidR="00B850DE">
        <w:rPr>
          <w:b/>
        </w:rPr>
        <w:t>init</w:t>
      </w:r>
      <w:r>
        <w:t xml:space="preserve"> function</w:t>
      </w:r>
    </w:p>
    <w:p w:rsidR="00B850DE" w:rsidRDefault="00B850DE" w:rsidP="00B850DE">
      <w:pPr>
        <w:pStyle w:val="LabStepNumberedLevel2"/>
      </w:pPr>
      <w:r>
        <w:t xml:space="preserve">In the Solution Explorer: </w:t>
      </w:r>
    </w:p>
    <w:p w:rsidR="00B850DE" w:rsidRDefault="00B850DE" w:rsidP="00B850DE">
      <w:pPr>
        <w:pStyle w:val="LabStepNumberedLevel3"/>
      </w:pPr>
      <w:r>
        <w:t xml:space="preserve">Expand the </w:t>
      </w:r>
      <w:r>
        <w:rPr>
          <w:b/>
        </w:rPr>
        <w:t>Scripts</w:t>
      </w:r>
      <w:r>
        <w:t xml:space="preserve"> node.</w:t>
      </w:r>
    </w:p>
    <w:p w:rsidR="00B850DE" w:rsidRDefault="00B850DE" w:rsidP="00B850DE">
      <w:pPr>
        <w:pStyle w:val="LabStepNumberedLevel3"/>
      </w:pPr>
      <w:r>
        <w:t xml:space="preserve">Double-click the </w:t>
      </w:r>
      <w:r>
        <w:rPr>
          <w:b/>
        </w:rPr>
        <w:t>WelcomeViewModel.js</w:t>
      </w:r>
      <w:r>
        <w:t xml:space="preserve"> file.</w:t>
      </w:r>
    </w:p>
    <w:p w:rsidR="003829A4" w:rsidRDefault="003829A4" w:rsidP="003829A4">
      <w:pPr>
        <w:pStyle w:val="LabStepNumberedLevel2"/>
      </w:pPr>
      <w:r>
        <w:t xml:space="preserve">Locate the comment </w:t>
      </w:r>
      <w:r w:rsidRPr="003829A4">
        <w:rPr>
          <w:b/>
        </w:rPr>
        <w:t>//CODE GOES HERE</w:t>
      </w:r>
      <w:r>
        <w:t xml:space="preserve"> within the </w:t>
      </w:r>
      <w:r w:rsidR="00B850DE">
        <w:t>init</w:t>
      </w:r>
      <w:r>
        <w:t xml:space="preserve"> function.</w:t>
      </w:r>
    </w:p>
    <w:p w:rsidR="003829A4" w:rsidRDefault="002037AF" w:rsidP="003829A4">
      <w:pPr>
        <w:pStyle w:val="LabStepNumberedLevel2"/>
      </w:pPr>
      <w:r>
        <w:t xml:space="preserve">Add the following code to complete the </w:t>
      </w:r>
      <w:r w:rsidR="00B850DE">
        <w:rPr>
          <w:b/>
        </w:rPr>
        <w:t>init</w:t>
      </w:r>
      <w:r>
        <w:t xml:space="preserve"> function</w:t>
      </w:r>
    </w:p>
    <w:p w:rsidR="00B850DE" w:rsidRDefault="00B850DE" w:rsidP="00B850DE">
      <w:pPr>
        <w:pStyle w:val="LabStepCodeBlockLevel2"/>
      </w:pPr>
      <w:r>
        <w:t>$.ajax({</w:t>
      </w:r>
    </w:p>
    <w:p w:rsidR="00B850DE" w:rsidRDefault="00480CCE" w:rsidP="00480CCE">
      <w:pPr>
        <w:pStyle w:val="LabStepCodeBlockLevel2"/>
      </w:pPr>
      <w:r>
        <w:t xml:space="preserve">  </w:t>
      </w:r>
      <w:r w:rsidR="00B850DE">
        <w:t>url: Wingtip.Utilities.getQueryStringParameter("SPAppWebUrl") +</w:t>
      </w:r>
    </w:p>
    <w:p w:rsidR="00B850DE" w:rsidRDefault="00B850DE" w:rsidP="00B850DE">
      <w:pPr>
        <w:pStyle w:val="LabStepCodeBlockLevel2"/>
      </w:pPr>
      <w:r>
        <w:t xml:space="preserve">       "/_api/SP.UserProfiles.PeopleManager/GetMyProperties",</w:t>
      </w:r>
    </w:p>
    <w:p w:rsidR="00B850DE" w:rsidRDefault="00480CCE" w:rsidP="00B850DE">
      <w:pPr>
        <w:pStyle w:val="LabStepCodeBlockLevel2"/>
      </w:pPr>
      <w:r>
        <w:t xml:space="preserve">  </w:t>
      </w:r>
      <w:r w:rsidR="00B850DE">
        <w:t>method: "GET",</w:t>
      </w:r>
    </w:p>
    <w:p w:rsidR="00B850DE" w:rsidRDefault="00B850DE" w:rsidP="00480CCE">
      <w:pPr>
        <w:pStyle w:val="LabStepCodeBlockLevel2"/>
      </w:pPr>
      <w:r>
        <w:t xml:space="preserve">  headers: {</w:t>
      </w:r>
      <w:r w:rsidR="00480CCE">
        <w:t xml:space="preserve"> </w:t>
      </w:r>
      <w:r>
        <w:t>"accept": "</w:t>
      </w:r>
      <w:r w:rsidR="00480CCE">
        <w:t xml:space="preserve">application/json;odata=verbose" </w:t>
      </w:r>
      <w:r>
        <w:t>},</w:t>
      </w:r>
    </w:p>
    <w:p w:rsidR="00B850DE" w:rsidRDefault="00B850DE" w:rsidP="00B850DE">
      <w:pPr>
        <w:pStyle w:val="LabStepCodeBlockLevel2"/>
      </w:pPr>
      <w:r>
        <w:t xml:space="preserve">  success: function (data) {</w:t>
      </w:r>
    </w:p>
    <w:p w:rsidR="00B850DE" w:rsidRDefault="00B850DE" w:rsidP="00B850DE">
      <w:pPr>
        <w:pStyle w:val="LabStepCodeBlockLevel2"/>
      </w:pPr>
      <w:r>
        <w:t xml:space="preserve">             displayName(data.d.DisplayName);</w:t>
      </w:r>
    </w:p>
    <w:p w:rsidR="00B850DE" w:rsidRDefault="00B850DE" w:rsidP="00B850DE">
      <w:pPr>
        <w:pStyle w:val="LabStepCodeBlockLevel2"/>
      </w:pPr>
      <w:r>
        <w:t xml:space="preserve">             pictureUrl(data.d.PictureUrl);</w:t>
      </w:r>
    </w:p>
    <w:p w:rsidR="00B850DE" w:rsidRDefault="00480CCE" w:rsidP="00B850DE">
      <w:pPr>
        <w:pStyle w:val="LabStepCodeBlockLevel2"/>
      </w:pPr>
      <w:r>
        <w:t xml:space="preserve">           </w:t>
      </w:r>
      <w:r w:rsidR="00B850DE">
        <w:t>},</w:t>
      </w:r>
    </w:p>
    <w:p w:rsidR="00B850DE" w:rsidRDefault="00480CCE" w:rsidP="00B850DE">
      <w:pPr>
        <w:pStyle w:val="LabStepCodeBlockLevel2"/>
      </w:pPr>
      <w:r>
        <w:t xml:space="preserve">  </w:t>
      </w:r>
      <w:r w:rsidR="00B850DE">
        <w:t>error: function (err) {</w:t>
      </w:r>
    </w:p>
    <w:p w:rsidR="00B850DE" w:rsidRDefault="00B850DE" w:rsidP="00B850DE">
      <w:pPr>
        <w:pStyle w:val="LabStepCodeBlockLevel2"/>
      </w:pPr>
      <w:r>
        <w:t xml:space="preserve">           alert(JSON.stringify(err));</w:t>
      </w:r>
    </w:p>
    <w:p w:rsidR="00B850DE" w:rsidRDefault="00480CCE" w:rsidP="00B850DE">
      <w:pPr>
        <w:pStyle w:val="LabStepCodeBlockLevel2"/>
      </w:pPr>
      <w:r>
        <w:t xml:space="preserve">         </w:t>
      </w:r>
      <w:r w:rsidR="00B850DE">
        <w:t>}</w:t>
      </w:r>
    </w:p>
    <w:p w:rsidR="002037AF" w:rsidRDefault="00B850DE" w:rsidP="00480CCE">
      <w:pPr>
        <w:pStyle w:val="LabStepCodeBlockLevel2"/>
      </w:pPr>
      <w:r>
        <w:t>});</w:t>
      </w:r>
    </w:p>
    <w:p w:rsidR="002037AF" w:rsidRDefault="002037AF" w:rsidP="002037AF">
      <w:pPr>
        <w:pStyle w:val="LabExerciseCallout"/>
      </w:pPr>
      <w:r>
        <w:t xml:space="preserve">Note in the above code how the jQuery </w:t>
      </w:r>
      <w:r w:rsidR="006F6B9C">
        <w:t>Ajax</w:t>
      </w:r>
      <w:r>
        <w:t xml:space="preserve"> function </w:t>
      </w:r>
      <w:r w:rsidR="00B850DE">
        <w:t>calls the User Profile service</w:t>
      </w:r>
      <w:r>
        <w:t>.</w:t>
      </w:r>
      <w:r w:rsidR="00B850DE">
        <w:t xml:space="preserve"> The return values are then set into knockout observables that will cause the display to immediately update with the name and picture of the current user.</w:t>
      </w:r>
    </w:p>
    <w:p w:rsidR="002037AF" w:rsidRDefault="002037AF" w:rsidP="002037AF">
      <w:pPr>
        <w:pStyle w:val="LabStepNumbered"/>
      </w:pPr>
      <w:r>
        <w:t xml:space="preserve">Code the </w:t>
      </w:r>
      <w:r>
        <w:rPr>
          <w:b/>
        </w:rPr>
        <w:t>read</w:t>
      </w:r>
      <w:r w:rsidR="008C6B4F">
        <w:rPr>
          <w:b/>
        </w:rPr>
        <w:t>y</w:t>
      </w:r>
      <w:r>
        <w:t xml:space="preserve"> function</w:t>
      </w:r>
    </w:p>
    <w:p w:rsidR="008C6B4F" w:rsidRDefault="008C6B4F" w:rsidP="008C6B4F">
      <w:pPr>
        <w:pStyle w:val="LabStepNumberedLevel2"/>
      </w:pPr>
      <w:r>
        <w:t xml:space="preserve">In the Solution Explorer: </w:t>
      </w:r>
    </w:p>
    <w:p w:rsidR="008C6B4F" w:rsidRDefault="008C6B4F" w:rsidP="008C6B4F">
      <w:pPr>
        <w:pStyle w:val="LabStepNumberedLevel3"/>
      </w:pPr>
      <w:r>
        <w:t xml:space="preserve">Expand the </w:t>
      </w:r>
      <w:r>
        <w:rPr>
          <w:b/>
        </w:rPr>
        <w:t>Scripts</w:t>
      </w:r>
      <w:r>
        <w:t xml:space="preserve"> node.</w:t>
      </w:r>
    </w:p>
    <w:p w:rsidR="008C6B4F" w:rsidRDefault="008C6B4F" w:rsidP="008C6B4F">
      <w:pPr>
        <w:pStyle w:val="LabStepNumberedLevel3"/>
      </w:pPr>
      <w:r>
        <w:t xml:space="preserve">Double-click the </w:t>
      </w:r>
      <w:r w:rsidR="00E07538" w:rsidRPr="006F6B9C">
        <w:rPr>
          <w:b/>
        </w:rPr>
        <w:t>Apps</w:t>
      </w:r>
      <w:r>
        <w:rPr>
          <w:b/>
        </w:rPr>
        <w:t>.js</w:t>
      </w:r>
      <w:r>
        <w:t xml:space="preserve"> file.</w:t>
      </w:r>
    </w:p>
    <w:p w:rsidR="002037AF" w:rsidRDefault="002037AF" w:rsidP="002037AF">
      <w:pPr>
        <w:pStyle w:val="LabStepNumberedLevel2"/>
      </w:pPr>
      <w:r>
        <w:t xml:space="preserve">Locate the comment </w:t>
      </w:r>
      <w:r w:rsidRPr="003829A4">
        <w:rPr>
          <w:b/>
        </w:rPr>
        <w:t>//CODE GOES HERE</w:t>
      </w:r>
      <w:r>
        <w:t xml:space="preserve"> within the </w:t>
      </w:r>
      <w:r w:rsidR="00E07538">
        <w:t>ready</w:t>
      </w:r>
      <w:r>
        <w:t xml:space="preserve"> function.</w:t>
      </w:r>
    </w:p>
    <w:p w:rsidR="002037AF" w:rsidRDefault="002037AF" w:rsidP="002037AF">
      <w:pPr>
        <w:pStyle w:val="LabStepNumberedLevel2"/>
      </w:pPr>
      <w:r>
        <w:t xml:space="preserve">Add the following code to complete the </w:t>
      </w:r>
      <w:r w:rsidR="00E07538">
        <w:rPr>
          <w:b/>
        </w:rPr>
        <w:t>ready</w:t>
      </w:r>
      <w:r>
        <w:t xml:space="preserve"> function</w:t>
      </w:r>
    </w:p>
    <w:p w:rsidR="00E07538" w:rsidRDefault="00E07538" w:rsidP="00E07538">
      <w:pPr>
        <w:pStyle w:val="LabStepCodeBlockLevel2"/>
      </w:pPr>
      <w:r>
        <w:t>Wingtip.WelcomeViewModel.init();</w:t>
      </w:r>
    </w:p>
    <w:p w:rsidR="00E07538" w:rsidRDefault="00E07538" w:rsidP="00E07538">
      <w:pPr>
        <w:pStyle w:val="LabStepCodeBlockLevel2"/>
      </w:pPr>
    </w:p>
    <w:p w:rsidR="00E07538" w:rsidRDefault="00E07538" w:rsidP="00E07538">
      <w:pPr>
        <w:pStyle w:val="LabStepCodeBlockLevel2"/>
      </w:pPr>
      <w:r>
        <w:t>var showImage = Wingtip.Utilities.getQueryStringParameter("ShowImage");</w:t>
      </w:r>
    </w:p>
    <w:p w:rsidR="00E07538" w:rsidRDefault="00E07538" w:rsidP="00E07538">
      <w:pPr>
        <w:pStyle w:val="LabStepCodeBlockLevel2"/>
      </w:pPr>
      <w:r>
        <w:t>if (showImage=="true")</w:t>
      </w:r>
    </w:p>
    <w:p w:rsidR="00E07538" w:rsidRDefault="00E07538" w:rsidP="00E07538">
      <w:pPr>
        <w:pStyle w:val="LabStepCodeBlockLevel2"/>
      </w:pPr>
      <w:r>
        <w:t xml:space="preserve">    $("#portrait").show();</w:t>
      </w:r>
    </w:p>
    <w:p w:rsidR="00E07538" w:rsidRDefault="00E07538" w:rsidP="00E07538">
      <w:pPr>
        <w:pStyle w:val="LabStepCodeBlockLevel2"/>
      </w:pPr>
      <w:r>
        <w:t>else</w:t>
      </w:r>
    </w:p>
    <w:p w:rsidR="00E07538" w:rsidRDefault="00E07538" w:rsidP="00E07538">
      <w:pPr>
        <w:pStyle w:val="LabStepCodeBlockLevel2"/>
      </w:pPr>
      <w:r>
        <w:t xml:space="preserve">    $("#portrait").hide();</w:t>
      </w:r>
    </w:p>
    <w:p w:rsidR="00E07538" w:rsidRDefault="00E07538" w:rsidP="00E07538">
      <w:pPr>
        <w:pStyle w:val="LabStepCodeBlockLevel2"/>
      </w:pPr>
    </w:p>
    <w:p w:rsidR="002037AF" w:rsidRDefault="00E07538" w:rsidP="00E07538">
      <w:pPr>
        <w:pStyle w:val="LabStepCodeBlockLevel2"/>
      </w:pPr>
      <w:r>
        <w:t>ko.applyBindings(Wingtip.WelcomeViewModel);</w:t>
      </w:r>
    </w:p>
    <w:p w:rsidR="003E460D" w:rsidRDefault="003E460D" w:rsidP="00E07538">
      <w:pPr>
        <w:pStyle w:val="LabStepNumbered"/>
      </w:pPr>
      <w:r>
        <w:t>Run the app:</w:t>
      </w:r>
    </w:p>
    <w:p w:rsidR="003E460D" w:rsidRDefault="003E460D" w:rsidP="003E460D">
      <w:pPr>
        <w:pStyle w:val="LabStepNumberedLevel2"/>
      </w:pPr>
      <w:r>
        <w:t xml:space="preserve">Press the </w:t>
      </w:r>
      <w:r w:rsidRPr="003E460D">
        <w:rPr>
          <w:b/>
        </w:rPr>
        <w:t>F5</w:t>
      </w:r>
      <w:r>
        <w:t xml:space="preserve"> key. </w:t>
      </w:r>
    </w:p>
    <w:p w:rsidR="00E07538" w:rsidRDefault="003E460D" w:rsidP="003E460D">
      <w:pPr>
        <w:pStyle w:val="LabStepNumberedLevel2"/>
      </w:pPr>
      <w:r>
        <w:t xml:space="preserve">When the app starts, </w:t>
      </w:r>
      <w:r w:rsidR="00E07538">
        <w:t xml:space="preserve">click </w:t>
      </w:r>
      <w:r w:rsidR="00E07538" w:rsidRPr="00E07538">
        <w:rPr>
          <w:b/>
        </w:rPr>
        <w:t>Trust It</w:t>
      </w:r>
      <w:r w:rsidR="00E07538">
        <w:t>.</w:t>
      </w:r>
    </w:p>
    <w:p w:rsidR="006F6B9C" w:rsidRDefault="006F6B9C" w:rsidP="003E460D">
      <w:pPr>
        <w:pStyle w:val="LabStepNumberedLevel2"/>
      </w:pPr>
      <w:r>
        <w:t>Your app should appear as below:</w:t>
      </w:r>
    </w:p>
    <w:p w:rsidR="006F6B9C" w:rsidRDefault="00CE1566" w:rsidP="006F6B9C">
      <w:pPr>
        <w:pStyle w:val="LabStepNumberedLevel2"/>
        <w:numPr>
          <w:ilvl w:val="0"/>
          <w:numId w:val="0"/>
        </w:numPr>
        <w:ind w:left="720"/>
      </w:pPr>
      <w:r>
        <w:rPr>
          <w:noProof/>
        </w:rPr>
        <w:lastRenderedPageBreak/>
        <w:drawing>
          <wp:inline distT="0" distB="0" distL="0" distR="0" wp14:anchorId="1E089A71" wp14:editId="08FCC6A7">
            <wp:extent cx="3200400" cy="16990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2304" cy="1726591"/>
                    </a:xfrm>
                    <a:prstGeom prst="rect">
                      <a:avLst/>
                    </a:prstGeom>
                  </pic:spPr>
                </pic:pic>
              </a:graphicData>
            </a:graphic>
          </wp:inline>
        </w:drawing>
      </w:r>
      <w:r w:rsidRPr="00CE1566">
        <w:rPr>
          <w:noProof/>
        </w:rPr>
        <w:t xml:space="preserve"> </w:t>
      </w:r>
    </w:p>
    <w:p w:rsidR="003E460D" w:rsidRDefault="00E07538" w:rsidP="003E460D">
      <w:pPr>
        <w:pStyle w:val="LabStepNumberedLevel2"/>
      </w:pPr>
      <w:r>
        <w:t>Return to the host web</w:t>
      </w:r>
      <w:r w:rsidR="006F6B9C">
        <w:t xml:space="preserve"> (by clicking on the </w:t>
      </w:r>
      <w:r w:rsidR="00CE1566" w:rsidRPr="00CE1566">
        <w:rPr>
          <w:b/>
        </w:rPr>
        <w:t>SharePoint Services Lab</w:t>
      </w:r>
      <w:r w:rsidR="00CE1566">
        <w:t xml:space="preserve"> </w:t>
      </w:r>
      <w:r w:rsidR="006F6B9C">
        <w:t>name located above the Browse link in the upper left corner of the page)</w:t>
      </w:r>
      <w:r w:rsidR="003E460D">
        <w:t>.</w:t>
      </w:r>
    </w:p>
    <w:p w:rsidR="003E460D" w:rsidRDefault="003E460D" w:rsidP="003E460D">
      <w:pPr>
        <w:pStyle w:val="LabStepNumbered"/>
      </w:pPr>
      <w:r>
        <w:t xml:space="preserve">Add </w:t>
      </w:r>
      <w:r w:rsidR="00E07538">
        <w:t>the App Part</w:t>
      </w:r>
      <w:r>
        <w:t>:</w:t>
      </w:r>
    </w:p>
    <w:p w:rsidR="003E460D" w:rsidRDefault="00E07538" w:rsidP="003E460D">
      <w:pPr>
        <w:pStyle w:val="LabStepNumberedLevel2"/>
      </w:pPr>
      <w:r>
        <w:t xml:space="preserve">In the host web, select </w:t>
      </w:r>
      <w:r w:rsidRPr="00E07538">
        <w:rPr>
          <w:b/>
        </w:rPr>
        <w:t xml:space="preserve">Page </w:t>
      </w:r>
      <w:r w:rsidRPr="00E07538">
        <w:rPr>
          <w:b/>
        </w:rPr>
        <w:sym w:font="Wingdings" w:char="F0E0"/>
      </w:r>
      <w:r w:rsidRPr="00E07538">
        <w:rPr>
          <w:b/>
        </w:rPr>
        <w:t>Edit</w:t>
      </w:r>
      <w:r>
        <w:t xml:space="preserve"> from the ribbon</w:t>
      </w:r>
      <w:r w:rsidR="003E460D">
        <w:t>.</w:t>
      </w:r>
    </w:p>
    <w:p w:rsidR="003E460D" w:rsidRDefault="00E07538" w:rsidP="003E460D">
      <w:pPr>
        <w:pStyle w:val="LabStepNumberedLevel2"/>
      </w:pPr>
      <w:r>
        <w:t xml:space="preserve">Click the </w:t>
      </w:r>
      <w:r w:rsidRPr="00E07538">
        <w:rPr>
          <w:b/>
        </w:rPr>
        <w:t>Insert</w:t>
      </w:r>
      <w:r>
        <w:t xml:space="preserve"> tab in the ribbon</w:t>
      </w:r>
      <w:r w:rsidR="003E460D">
        <w:t>.</w:t>
      </w:r>
    </w:p>
    <w:p w:rsidR="003E460D" w:rsidRDefault="00E07538" w:rsidP="003E460D">
      <w:pPr>
        <w:pStyle w:val="LabStepNumberedLevel2"/>
      </w:pPr>
      <w:r>
        <w:t>Click</w:t>
      </w:r>
      <w:r w:rsidR="003E460D">
        <w:t xml:space="preserve"> the </w:t>
      </w:r>
      <w:r>
        <w:rPr>
          <w:b/>
        </w:rPr>
        <w:t>App Part</w:t>
      </w:r>
      <w:r w:rsidR="003E460D">
        <w:t xml:space="preserve"> button.</w:t>
      </w:r>
    </w:p>
    <w:p w:rsidR="003E460D" w:rsidRDefault="00E07538" w:rsidP="003E460D">
      <w:pPr>
        <w:pStyle w:val="LabStepNumberedLevel2"/>
      </w:pPr>
      <w:r>
        <w:t xml:space="preserve">Select the </w:t>
      </w:r>
      <w:r w:rsidRPr="00E07538">
        <w:rPr>
          <w:b/>
        </w:rPr>
        <w:t>Welcome App Part</w:t>
      </w:r>
      <w:r>
        <w:t xml:space="preserve"> in the catalog and click the </w:t>
      </w:r>
      <w:r w:rsidRPr="00E07538">
        <w:rPr>
          <w:b/>
        </w:rPr>
        <w:t>Add</w:t>
      </w:r>
      <w:r>
        <w:t xml:space="preserve"> button</w:t>
      </w:r>
      <w:r w:rsidR="003E460D">
        <w:t>.</w:t>
      </w:r>
    </w:p>
    <w:p w:rsidR="00480CCE" w:rsidRDefault="00AC7897" w:rsidP="00AC7897">
      <w:pPr>
        <w:pStyle w:val="LabStepNumberedLevel3"/>
      </w:pPr>
      <w:r>
        <w:t>You should now see A welcome message for Sammy Admin along with his picture as shown below:</w:t>
      </w:r>
    </w:p>
    <w:p w:rsidR="00AC7897" w:rsidRDefault="00AC7897" w:rsidP="00480CCE">
      <w:pPr>
        <w:pStyle w:val="LabStepScreenshotLevel2"/>
      </w:pPr>
      <w:r>
        <w:drawing>
          <wp:inline distT="0" distB="0" distL="0" distR="0" wp14:anchorId="778DC898" wp14:editId="4DCAD57F">
            <wp:extent cx="2388281" cy="11708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2113" cy="1207075"/>
                    </a:xfrm>
                    <a:prstGeom prst="rect">
                      <a:avLst/>
                    </a:prstGeom>
                  </pic:spPr>
                </pic:pic>
              </a:graphicData>
            </a:graphic>
          </wp:inline>
        </w:drawing>
      </w:r>
    </w:p>
    <w:p w:rsidR="007905AC" w:rsidRDefault="00313115" w:rsidP="003E460D">
      <w:pPr>
        <w:pStyle w:val="LabStepNumberedLevel2"/>
      </w:pPr>
      <w:r>
        <w:t xml:space="preserve">Place the App Part in edit mode and change the value of the </w:t>
      </w:r>
      <w:r w:rsidRPr="00313115">
        <w:rPr>
          <w:b/>
        </w:rPr>
        <w:t>Show Image</w:t>
      </w:r>
      <w:r>
        <w:t xml:space="preserve"> property to see the effect.</w:t>
      </w:r>
    </w:p>
    <w:p w:rsidR="007905AC" w:rsidRDefault="007905AC" w:rsidP="007905AC">
      <w:pPr>
        <w:pStyle w:val="LabStepNumberedLevel3"/>
      </w:pPr>
      <w:r>
        <w:t>Use the screenshot below to see how to place the App Part in edit mode:</w:t>
      </w:r>
    </w:p>
    <w:p w:rsidR="007905AC" w:rsidRPr="007905AC" w:rsidRDefault="007905AC" w:rsidP="00480CCE">
      <w:pPr>
        <w:pStyle w:val="LabStepScreenshotLevel2"/>
      </w:pPr>
      <w:r>
        <w:drawing>
          <wp:inline distT="0" distB="0" distL="0" distR="0" wp14:anchorId="7FD3A46E" wp14:editId="2E2660FB">
            <wp:extent cx="2375210" cy="112747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4692" cy="1136721"/>
                    </a:xfrm>
                    <a:prstGeom prst="rect">
                      <a:avLst/>
                    </a:prstGeom>
                  </pic:spPr>
                </pic:pic>
              </a:graphicData>
            </a:graphic>
          </wp:inline>
        </w:drawing>
      </w:r>
    </w:p>
    <w:p w:rsidR="007905AC" w:rsidRDefault="00CE1566" w:rsidP="007905AC">
      <w:pPr>
        <w:pStyle w:val="LabStepNumberedLevel3"/>
      </w:pPr>
      <w:r w:rsidRPr="00CE1566">
        <w:rPr>
          <w:b/>
        </w:rPr>
        <w:t>Show Image</w:t>
      </w:r>
      <w:r>
        <w:t xml:space="preserve"> is a check box located under the </w:t>
      </w:r>
      <w:r w:rsidRPr="00CE1566">
        <w:rPr>
          <w:b/>
        </w:rPr>
        <w:t>Configuration</w:t>
      </w:r>
      <w:r>
        <w:t xml:space="preserve"> Section of the App</w:t>
      </w:r>
      <w:r w:rsidR="007905AC">
        <w:t xml:space="preserve"> Part Editor</w:t>
      </w:r>
    </w:p>
    <w:p w:rsidR="007905AC" w:rsidRDefault="007905AC" w:rsidP="007905AC">
      <w:pPr>
        <w:pStyle w:val="LabStepNumberedLevel3"/>
      </w:pPr>
      <w:r>
        <w:t xml:space="preserve">Remove the check from the </w:t>
      </w:r>
      <w:r w:rsidRPr="007905AC">
        <w:rPr>
          <w:b/>
        </w:rPr>
        <w:t>Show Image</w:t>
      </w:r>
      <w:r>
        <w:t xml:space="preserve"> checkbox and click the </w:t>
      </w:r>
      <w:r w:rsidRPr="007905AC">
        <w:rPr>
          <w:b/>
        </w:rPr>
        <w:t>Apply</w:t>
      </w:r>
      <w:r>
        <w:t xml:space="preserve"> button to see the difference.</w:t>
      </w:r>
    </w:p>
    <w:p w:rsidR="00313115" w:rsidRDefault="007905AC" w:rsidP="007905AC">
      <w:pPr>
        <w:pStyle w:val="LabStepNumbered"/>
      </w:pPr>
      <w:r>
        <w:t>Close Internet Explorer to stop debugging the application and close Visual Studio.</w:t>
      </w:r>
      <w:r w:rsidR="00CE1566">
        <w:br/>
      </w:r>
    </w:p>
    <w:p w:rsidR="00AC7897" w:rsidRDefault="00AC7897" w:rsidP="00AC7897">
      <w:pPr>
        <w:pStyle w:val="LabExerciseLeadIn"/>
      </w:pPr>
      <w:r>
        <w:t>In this exercise we created a Welcome App Part that displayed a simple message to users along with their User Profile Picture.</w:t>
      </w:r>
    </w:p>
    <w:p w:rsidR="005A46E9" w:rsidRDefault="005A46E9" w:rsidP="005A46E9">
      <w:pPr>
        <w:pStyle w:val="Heading3"/>
      </w:pPr>
      <w:r>
        <w:t>E</w:t>
      </w:r>
      <w:r w:rsidR="00AC7897">
        <w:t>xercise 3</w:t>
      </w:r>
      <w:r>
        <w:t xml:space="preserve">: </w:t>
      </w:r>
      <w:r w:rsidR="00303FCB">
        <w:t xml:space="preserve">Executing Queries against the SharePoint </w:t>
      </w:r>
      <w:r>
        <w:t xml:space="preserve">Search </w:t>
      </w:r>
      <w:r w:rsidR="00303FCB">
        <w:t>Service</w:t>
      </w:r>
    </w:p>
    <w:p w:rsidR="005A46E9" w:rsidRDefault="005A46E9" w:rsidP="005A46E9">
      <w:pPr>
        <w:pStyle w:val="LabExerciseLeadIn"/>
      </w:pPr>
      <w:r>
        <w:t xml:space="preserve">In this exercise you will create an “Employee Directory” app that displays an A through Z </w:t>
      </w:r>
      <w:r w:rsidR="00DA5CD4">
        <w:t>“Rolodex”-style interface</w:t>
      </w:r>
      <w:r>
        <w:t>.</w:t>
      </w:r>
      <w:r w:rsidR="00DA5CD4">
        <w:t xml:space="preserve"> The app will execute queries against SharePoint 2013 people search to display employee contact information.</w:t>
      </w:r>
    </w:p>
    <w:p w:rsidR="00DA5CD4" w:rsidRDefault="00DA5CD4" w:rsidP="00392BB6">
      <w:pPr>
        <w:pStyle w:val="LabStepNumbered"/>
        <w:numPr>
          <w:ilvl w:val="0"/>
          <w:numId w:val="9"/>
        </w:numPr>
      </w:pPr>
      <w:r>
        <w:t>Edit Managed Properties to support sorting:</w:t>
      </w:r>
    </w:p>
    <w:p w:rsidR="00480CCE" w:rsidRDefault="00DA5CD4" w:rsidP="00480CCE">
      <w:pPr>
        <w:pStyle w:val="LabStepNumberedLevel2"/>
      </w:pPr>
      <w:r>
        <w:t xml:space="preserve">Open the </w:t>
      </w:r>
      <w:r w:rsidRPr="00480CCE">
        <w:t>Central Administration</w:t>
      </w:r>
      <w:r>
        <w:t xml:space="preserve"> home page</w:t>
      </w:r>
      <w:r w:rsidR="00770CDF">
        <w:t xml:space="preserve"> (Press the </w:t>
      </w:r>
      <w:r w:rsidR="00770CDF" w:rsidRPr="00480CCE">
        <w:t>Windows</w:t>
      </w:r>
      <w:r w:rsidR="00770CDF">
        <w:t xml:space="preserve"> key and type “</w:t>
      </w:r>
      <w:r w:rsidR="00770CDF" w:rsidRPr="00480CCE">
        <w:t>central</w:t>
      </w:r>
      <w:r w:rsidR="00770CDF">
        <w:t xml:space="preserve">” then click on the </w:t>
      </w:r>
      <w:r w:rsidR="00770CDF" w:rsidRPr="00480CCE">
        <w:t>SharePoint 2013 Central Administration</w:t>
      </w:r>
      <w:r w:rsidR="00770CDF">
        <w:t xml:space="preserve"> tile).</w:t>
      </w:r>
    </w:p>
    <w:p w:rsidR="00770CDF" w:rsidRDefault="00770CDF" w:rsidP="00480CCE">
      <w:pPr>
        <w:pStyle w:val="LabStepScreenshotLevel2"/>
      </w:pPr>
      <w:r>
        <w:drawing>
          <wp:inline distT="0" distB="0" distL="0" distR="0" wp14:anchorId="7E7BB964" wp14:editId="79F5F527">
            <wp:extent cx="1422400" cy="340287"/>
            <wp:effectExtent l="0" t="0" r="635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55079" cy="348105"/>
                    </a:xfrm>
                    <a:prstGeom prst="rect">
                      <a:avLst/>
                    </a:prstGeom>
                  </pic:spPr>
                </pic:pic>
              </a:graphicData>
            </a:graphic>
          </wp:inline>
        </w:drawing>
      </w:r>
    </w:p>
    <w:p w:rsidR="00DA5CD4" w:rsidRDefault="00DA5CD4" w:rsidP="00480CCE">
      <w:pPr>
        <w:pStyle w:val="LabStepNumberedLevel2"/>
        <w:numPr>
          <w:ilvl w:val="1"/>
          <w:numId w:val="9"/>
        </w:numPr>
      </w:pPr>
      <w:r>
        <w:lastRenderedPageBreak/>
        <w:t xml:space="preserve">Click </w:t>
      </w:r>
      <w:r w:rsidRPr="00480CCE">
        <w:rPr>
          <w:b/>
        </w:rPr>
        <w:t>Manage Service Applications</w:t>
      </w:r>
      <w:r w:rsidR="00770CDF" w:rsidRPr="00480CCE">
        <w:rPr>
          <w:b/>
        </w:rPr>
        <w:t xml:space="preserve"> (</w:t>
      </w:r>
      <w:r w:rsidR="00770CDF" w:rsidRPr="00770CDF">
        <w:t>located underneath</w:t>
      </w:r>
      <w:r w:rsidR="00770CDF" w:rsidRPr="00480CCE">
        <w:rPr>
          <w:b/>
        </w:rPr>
        <w:t xml:space="preserve"> Application Management)</w:t>
      </w:r>
    </w:p>
    <w:p w:rsidR="00480CCE" w:rsidRPr="00480CCE" w:rsidRDefault="00DA5CD4" w:rsidP="00480CCE">
      <w:pPr>
        <w:pStyle w:val="LabStepNumberedLevel2"/>
        <w:numPr>
          <w:ilvl w:val="1"/>
          <w:numId w:val="9"/>
        </w:numPr>
      </w:pPr>
      <w:r>
        <w:t xml:space="preserve">Click </w:t>
      </w:r>
      <w:r w:rsidRPr="00480CCE">
        <w:rPr>
          <w:b/>
        </w:rPr>
        <w:t>Search Service Application</w:t>
      </w:r>
    </w:p>
    <w:p w:rsidR="00DA5CD4" w:rsidRDefault="00770CDF" w:rsidP="00480CCE">
      <w:pPr>
        <w:pStyle w:val="LabStepScreenshotLevel2"/>
      </w:pPr>
      <w:r>
        <w:drawing>
          <wp:inline distT="0" distB="0" distL="0" distR="0" wp14:anchorId="77FC0F6A" wp14:editId="5F5DEA7A">
            <wp:extent cx="5988755" cy="3892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14607" cy="455949"/>
                    </a:xfrm>
                    <a:prstGeom prst="rect">
                      <a:avLst/>
                    </a:prstGeom>
                  </pic:spPr>
                </pic:pic>
              </a:graphicData>
            </a:graphic>
          </wp:inline>
        </w:drawing>
      </w:r>
    </w:p>
    <w:p w:rsidR="00480CCE" w:rsidRPr="00480CCE" w:rsidRDefault="00DA5CD4" w:rsidP="00480CCE">
      <w:pPr>
        <w:pStyle w:val="LabStepNumberedLevel2"/>
        <w:numPr>
          <w:ilvl w:val="1"/>
          <w:numId w:val="9"/>
        </w:numPr>
      </w:pPr>
      <w:r>
        <w:t xml:space="preserve">Click </w:t>
      </w:r>
      <w:r w:rsidRPr="00480CCE">
        <w:rPr>
          <w:b/>
        </w:rPr>
        <w:t>Search Schema</w:t>
      </w:r>
      <w:r w:rsidR="00480CCE" w:rsidRPr="00480CCE">
        <w:rPr>
          <w:b/>
        </w:rPr>
        <w:t>.</w:t>
      </w:r>
    </w:p>
    <w:p w:rsidR="00DA5CD4" w:rsidRDefault="00770CDF" w:rsidP="00480CCE">
      <w:pPr>
        <w:pStyle w:val="LabStepScreenshotLevel2"/>
      </w:pPr>
      <w:r>
        <w:drawing>
          <wp:inline distT="0" distB="0" distL="0" distR="0" wp14:anchorId="336FE841" wp14:editId="4DF704B3">
            <wp:extent cx="1055511" cy="104440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98779" cy="1087213"/>
                    </a:xfrm>
                    <a:prstGeom prst="rect">
                      <a:avLst/>
                    </a:prstGeom>
                  </pic:spPr>
                </pic:pic>
              </a:graphicData>
            </a:graphic>
          </wp:inline>
        </w:drawing>
      </w:r>
    </w:p>
    <w:p w:rsidR="00DA5CD4" w:rsidRDefault="00DA5CD4" w:rsidP="00480CCE">
      <w:pPr>
        <w:pStyle w:val="LabStepNumberedLevel2"/>
        <w:numPr>
          <w:ilvl w:val="1"/>
          <w:numId w:val="9"/>
        </w:numPr>
      </w:pPr>
      <w:r>
        <w:t xml:space="preserve">Enter </w:t>
      </w:r>
      <w:r w:rsidRPr="00480CCE">
        <w:rPr>
          <w:b/>
        </w:rPr>
        <w:t>Name</w:t>
      </w:r>
      <w:r>
        <w:t xml:space="preserve"> in the filter criteria and </w:t>
      </w:r>
      <w:r w:rsidR="00770CDF">
        <w:t>press Enter or click Apply</w:t>
      </w:r>
    </w:p>
    <w:p w:rsidR="008C77AB" w:rsidRDefault="008C77AB" w:rsidP="008C77AB">
      <w:pPr>
        <w:pStyle w:val="LabStepScreenshotLevel2"/>
      </w:pPr>
      <w:r>
        <w:drawing>
          <wp:inline distT="0" distB="0" distL="0" distR="0">
            <wp:extent cx="3419475" cy="3320039"/>
            <wp:effectExtent l="19050" t="19050" r="952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ng"/>
                    <pic:cNvPicPr/>
                  </pic:nvPicPr>
                  <pic:blipFill>
                    <a:blip r:embed="rId21">
                      <a:extLst>
                        <a:ext uri="{28A0092B-C50C-407E-A947-70E740481C1C}">
                          <a14:useLocalDpi xmlns:a14="http://schemas.microsoft.com/office/drawing/2010/main" val="0"/>
                        </a:ext>
                      </a:extLst>
                    </a:blip>
                    <a:stretch>
                      <a:fillRect/>
                    </a:stretch>
                  </pic:blipFill>
                  <pic:spPr>
                    <a:xfrm>
                      <a:off x="0" y="0"/>
                      <a:ext cx="3430229" cy="3330480"/>
                    </a:xfrm>
                    <a:prstGeom prst="rect">
                      <a:avLst/>
                    </a:prstGeom>
                    <a:ln>
                      <a:solidFill>
                        <a:schemeClr val="bg1">
                          <a:lumMod val="75000"/>
                        </a:schemeClr>
                      </a:solidFill>
                    </a:ln>
                  </pic:spPr>
                </pic:pic>
              </a:graphicData>
            </a:graphic>
          </wp:inline>
        </w:drawing>
      </w:r>
    </w:p>
    <w:p w:rsidR="008C77AB" w:rsidRDefault="008C77AB" w:rsidP="00392BB6">
      <w:pPr>
        <w:pStyle w:val="LabStepNumberedLevel2"/>
        <w:numPr>
          <w:ilvl w:val="1"/>
          <w:numId w:val="9"/>
        </w:numPr>
      </w:pPr>
      <w:r>
        <w:t xml:space="preserve">Edit the </w:t>
      </w:r>
      <w:r w:rsidRPr="008C77AB">
        <w:rPr>
          <w:b/>
        </w:rPr>
        <w:t>LastName</w:t>
      </w:r>
      <w:r>
        <w:t xml:space="preserve"> Managed property</w:t>
      </w:r>
    </w:p>
    <w:p w:rsidR="008C77AB" w:rsidRDefault="008C77AB" w:rsidP="00392BB6">
      <w:pPr>
        <w:pStyle w:val="LabStepNumberedLevel3"/>
        <w:numPr>
          <w:ilvl w:val="2"/>
          <w:numId w:val="9"/>
        </w:numPr>
      </w:pPr>
      <w:r>
        <w:t xml:space="preserve">Click the </w:t>
      </w:r>
      <w:r w:rsidRPr="008C77AB">
        <w:rPr>
          <w:b/>
        </w:rPr>
        <w:t>LastName</w:t>
      </w:r>
      <w:r>
        <w:t xml:space="preserve"> Managed Property.</w:t>
      </w:r>
    </w:p>
    <w:p w:rsidR="008C77AB" w:rsidRDefault="008C77AB" w:rsidP="00392BB6">
      <w:pPr>
        <w:pStyle w:val="LabStepNumberedLevel3"/>
        <w:numPr>
          <w:ilvl w:val="2"/>
          <w:numId w:val="9"/>
        </w:numPr>
      </w:pPr>
      <w:r>
        <w:t xml:space="preserve">Change the Sortable property to </w:t>
      </w:r>
      <w:r w:rsidRPr="008C77AB">
        <w:rPr>
          <w:b/>
        </w:rPr>
        <w:t>Yes – Active</w:t>
      </w:r>
      <w:r>
        <w:rPr>
          <w:b/>
        </w:rPr>
        <w:t>.</w:t>
      </w:r>
    </w:p>
    <w:p w:rsidR="008C77AB" w:rsidRDefault="008C77AB" w:rsidP="00392BB6">
      <w:pPr>
        <w:pStyle w:val="LabStepNumberedLevel3"/>
        <w:numPr>
          <w:ilvl w:val="2"/>
          <w:numId w:val="9"/>
        </w:numPr>
      </w:pPr>
      <w:r>
        <w:t xml:space="preserve">Click </w:t>
      </w:r>
      <w:r w:rsidRPr="008C77AB">
        <w:rPr>
          <w:b/>
        </w:rPr>
        <w:t>OK</w:t>
      </w:r>
      <w:r>
        <w:t>.</w:t>
      </w:r>
    </w:p>
    <w:p w:rsidR="008C77AB" w:rsidRDefault="008C77AB" w:rsidP="00392BB6">
      <w:pPr>
        <w:pStyle w:val="LabStepNumberedLevel2"/>
        <w:numPr>
          <w:ilvl w:val="1"/>
          <w:numId w:val="9"/>
        </w:numPr>
      </w:pPr>
      <w:r>
        <w:t xml:space="preserve">Edit the </w:t>
      </w:r>
      <w:r>
        <w:rPr>
          <w:b/>
        </w:rPr>
        <w:t>First</w:t>
      </w:r>
      <w:r w:rsidRPr="008C77AB">
        <w:rPr>
          <w:b/>
        </w:rPr>
        <w:t>Name</w:t>
      </w:r>
      <w:r>
        <w:t xml:space="preserve"> Managed property</w:t>
      </w:r>
    </w:p>
    <w:p w:rsidR="00770CDF" w:rsidRDefault="00770CDF" w:rsidP="00770CDF">
      <w:pPr>
        <w:pStyle w:val="LabStepNumberedLevel3"/>
        <w:numPr>
          <w:ilvl w:val="2"/>
          <w:numId w:val="9"/>
        </w:numPr>
      </w:pPr>
      <w:r>
        <w:t xml:space="preserve">Again enter </w:t>
      </w:r>
      <w:r w:rsidRPr="00DA5CD4">
        <w:rPr>
          <w:b/>
        </w:rPr>
        <w:t>Name</w:t>
      </w:r>
      <w:r>
        <w:t xml:space="preserve"> in the filter criteria and press Enter or click Apply</w:t>
      </w:r>
    </w:p>
    <w:p w:rsidR="008C77AB" w:rsidRDefault="008C77AB" w:rsidP="00392BB6">
      <w:pPr>
        <w:pStyle w:val="LabStepNumberedLevel3"/>
        <w:numPr>
          <w:ilvl w:val="2"/>
          <w:numId w:val="9"/>
        </w:numPr>
      </w:pPr>
      <w:r>
        <w:t xml:space="preserve">Click the </w:t>
      </w:r>
      <w:r>
        <w:rPr>
          <w:b/>
        </w:rPr>
        <w:t>First</w:t>
      </w:r>
      <w:r w:rsidRPr="008C77AB">
        <w:rPr>
          <w:b/>
        </w:rPr>
        <w:t>Name</w:t>
      </w:r>
      <w:r>
        <w:t xml:space="preserve"> Managed Property.</w:t>
      </w:r>
    </w:p>
    <w:p w:rsidR="008C77AB" w:rsidRDefault="00770CDF" w:rsidP="00392BB6">
      <w:pPr>
        <w:pStyle w:val="LabStepNumberedLevel3"/>
        <w:numPr>
          <w:ilvl w:val="2"/>
          <w:numId w:val="9"/>
        </w:numPr>
      </w:pPr>
      <w:r>
        <w:t>If needed, c</w:t>
      </w:r>
      <w:r w:rsidR="008C77AB">
        <w:t xml:space="preserve">hange the Sortable property to </w:t>
      </w:r>
      <w:r w:rsidR="008C77AB" w:rsidRPr="008C77AB">
        <w:rPr>
          <w:b/>
        </w:rPr>
        <w:t>Yes – Active</w:t>
      </w:r>
      <w:r w:rsidR="008C77AB">
        <w:t>.</w:t>
      </w:r>
    </w:p>
    <w:p w:rsidR="008C77AB" w:rsidRDefault="008C77AB" w:rsidP="00392BB6">
      <w:pPr>
        <w:pStyle w:val="LabStepNumberedLevel3"/>
        <w:numPr>
          <w:ilvl w:val="2"/>
          <w:numId w:val="9"/>
        </w:numPr>
      </w:pPr>
      <w:r>
        <w:t xml:space="preserve">Click </w:t>
      </w:r>
      <w:r w:rsidRPr="008C77AB">
        <w:rPr>
          <w:b/>
        </w:rPr>
        <w:t>OK</w:t>
      </w:r>
      <w:r>
        <w:t>.</w:t>
      </w:r>
    </w:p>
    <w:p w:rsidR="008C77AB" w:rsidRDefault="008C77AB" w:rsidP="00392BB6">
      <w:pPr>
        <w:pStyle w:val="LabStepNumberedLevel2"/>
        <w:numPr>
          <w:ilvl w:val="1"/>
          <w:numId w:val="9"/>
        </w:numPr>
      </w:pPr>
      <w:r>
        <w:t>Initiate a Full Crawl</w:t>
      </w:r>
      <w:r w:rsidR="00770CDF">
        <w:t xml:space="preserve"> </w:t>
      </w:r>
    </w:p>
    <w:p w:rsidR="008C77AB" w:rsidRDefault="008C77AB" w:rsidP="00392BB6">
      <w:pPr>
        <w:pStyle w:val="LabStepNumberedLevel3"/>
        <w:numPr>
          <w:ilvl w:val="2"/>
          <w:numId w:val="9"/>
        </w:numPr>
      </w:pPr>
      <w:r>
        <w:t xml:space="preserve">Click </w:t>
      </w:r>
      <w:r w:rsidRPr="007F7328">
        <w:rPr>
          <w:b/>
        </w:rPr>
        <w:t>Content Sources</w:t>
      </w:r>
      <w:r w:rsidR="00770CDF">
        <w:rPr>
          <w:b/>
        </w:rPr>
        <w:t xml:space="preserve"> </w:t>
      </w:r>
      <w:r w:rsidR="00770CDF">
        <w:t>(located under the Crawling section of the left navigation area)</w:t>
      </w:r>
    </w:p>
    <w:p w:rsidR="008C77AB" w:rsidRDefault="008C77AB" w:rsidP="00392BB6">
      <w:pPr>
        <w:pStyle w:val="LabStepNumberedLevel3"/>
        <w:numPr>
          <w:ilvl w:val="2"/>
          <w:numId w:val="9"/>
        </w:numPr>
      </w:pPr>
      <w:r>
        <w:t xml:space="preserve">Using the drop-down menu associated with the Local SharePoint Sites content source, select </w:t>
      </w:r>
      <w:r w:rsidRPr="007F7328">
        <w:rPr>
          <w:b/>
        </w:rPr>
        <w:t>Full Crawl</w:t>
      </w:r>
      <w:r>
        <w:t>.</w:t>
      </w:r>
      <w:r w:rsidR="00B67B5C">
        <w:br/>
        <w:t>(Note: this will take ~5 minutes to run… but we can continue with the lab at this point without waiting for this to finish)</w:t>
      </w:r>
    </w:p>
    <w:p w:rsidR="007F7328" w:rsidRDefault="00770CDF" w:rsidP="007F7328">
      <w:pPr>
        <w:pStyle w:val="LabStepScreenshotLevel2"/>
      </w:pPr>
      <w:r>
        <w:lastRenderedPageBreak/>
        <w:drawing>
          <wp:inline distT="0" distB="0" distL="0" distR="0" wp14:anchorId="6AF262FA" wp14:editId="5431E7B1">
            <wp:extent cx="1706880" cy="1549134"/>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0483" cy="1579631"/>
                    </a:xfrm>
                    <a:prstGeom prst="rect">
                      <a:avLst/>
                    </a:prstGeom>
                  </pic:spPr>
                </pic:pic>
              </a:graphicData>
            </a:graphic>
          </wp:inline>
        </w:drawing>
      </w:r>
    </w:p>
    <w:p w:rsidR="00480CCE" w:rsidRDefault="00480CCE" w:rsidP="00480CCE">
      <w:pPr>
        <w:pStyle w:val="LabStepNumbered"/>
      </w:pPr>
      <w:r>
        <w:t xml:space="preserve">Launch </w:t>
      </w:r>
      <w:r>
        <w:rPr>
          <w:b/>
        </w:rPr>
        <w:t>Visual Studio 2013</w:t>
      </w:r>
      <w:r>
        <w:t xml:space="preserve"> as administrator</w:t>
      </w:r>
      <w:r w:rsidR="00124D94">
        <w:t xml:space="preserve"> (if it is not already open)</w:t>
      </w:r>
      <w:r>
        <w:t xml:space="preserve">: </w:t>
      </w:r>
    </w:p>
    <w:p w:rsidR="00480CCE" w:rsidRDefault="00480CCE" w:rsidP="00480CCE">
      <w:pPr>
        <w:pStyle w:val="LabStepNumberedLevel2"/>
      </w:pPr>
      <w:r w:rsidRPr="00B67B5C">
        <w:rPr>
          <w:b/>
        </w:rPr>
        <w:t>Windows</w:t>
      </w:r>
      <w:r>
        <w:t xml:space="preserve"> Keyboard Key</w:t>
      </w:r>
      <w:r w:rsidRPr="00930E1C">
        <w:t xml:space="preserve"> </w:t>
      </w:r>
      <w:r w:rsidRPr="00930E1C">
        <w:sym w:font="Wingdings" w:char="F0E0"/>
      </w:r>
      <w:r w:rsidRPr="00930E1C">
        <w:t xml:space="preserve"> </w:t>
      </w:r>
      <w:r w:rsidRPr="00264696">
        <w:t>Right click</w:t>
      </w:r>
      <w:r>
        <w:t xml:space="preserve"> on the </w:t>
      </w:r>
      <w:r w:rsidRPr="00B67B5C">
        <w:rPr>
          <w:b/>
        </w:rPr>
        <w:t>Visual Studio 2013</w:t>
      </w:r>
      <w:r>
        <w:t xml:space="preserve"> tile and select </w:t>
      </w:r>
      <w:r w:rsidRPr="00B67B5C">
        <w:rPr>
          <w:b/>
        </w:rPr>
        <w:t>Run as administrator</w:t>
      </w:r>
      <w:r>
        <w:t>.</w:t>
      </w:r>
    </w:p>
    <w:p w:rsidR="00480CCE" w:rsidRDefault="00480CCE" w:rsidP="00480CCE">
      <w:pPr>
        <w:pStyle w:val="LabStepScreenshotLevel2"/>
      </w:pPr>
      <w:r>
        <w:drawing>
          <wp:inline distT="0" distB="0" distL="0" distR="0" wp14:anchorId="1DF49A94" wp14:editId="4BDAE440">
            <wp:extent cx="719328" cy="704726"/>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1854" cy="716998"/>
                    </a:xfrm>
                    <a:prstGeom prst="rect">
                      <a:avLst/>
                    </a:prstGeom>
                    <a:noFill/>
                    <a:ln>
                      <a:noFill/>
                    </a:ln>
                  </pic:spPr>
                </pic:pic>
              </a:graphicData>
            </a:graphic>
          </wp:inline>
        </w:drawing>
      </w:r>
    </w:p>
    <w:p w:rsidR="005A46E9" w:rsidRDefault="005A46E9" w:rsidP="00392BB6">
      <w:pPr>
        <w:pStyle w:val="LabStepNumbered"/>
        <w:numPr>
          <w:ilvl w:val="0"/>
          <w:numId w:val="9"/>
        </w:numPr>
      </w:pPr>
      <w:r>
        <w:t xml:space="preserve">Open the starter solution in </w:t>
      </w:r>
      <w:r w:rsidR="00B67B5C">
        <w:t>Visual Studio 2013</w:t>
      </w:r>
      <w:r>
        <w:t>:</w:t>
      </w:r>
    </w:p>
    <w:p w:rsidR="005A46E9" w:rsidRDefault="005A46E9" w:rsidP="005A46E9">
      <w:pPr>
        <w:pStyle w:val="LabStepNumberedLevel2"/>
      </w:pPr>
      <w:r>
        <w:t xml:space="preserve">In Visual Studio select </w:t>
      </w:r>
      <w:r w:rsidRPr="000C3A99">
        <w:rPr>
          <w:b/>
        </w:rPr>
        <w:t xml:space="preserve">File </w:t>
      </w:r>
      <w:r w:rsidRPr="000C3A99">
        <w:rPr>
          <w:b/>
        </w:rPr>
        <w:sym w:font="Wingdings" w:char="F0E0"/>
      </w:r>
      <w:r w:rsidRPr="000C3A99">
        <w:rPr>
          <w:b/>
        </w:rPr>
        <w:t xml:space="preserve"> </w:t>
      </w:r>
      <w:r>
        <w:rPr>
          <w:b/>
        </w:rPr>
        <w:t>Open</w:t>
      </w:r>
      <w:r w:rsidRPr="000C3A99">
        <w:rPr>
          <w:b/>
        </w:rPr>
        <w:t xml:space="preserve"> </w:t>
      </w:r>
      <w:r w:rsidRPr="000C3A99">
        <w:rPr>
          <w:b/>
        </w:rPr>
        <w:sym w:font="Wingdings" w:char="F0E0"/>
      </w:r>
      <w:r w:rsidRPr="000C3A99">
        <w:rPr>
          <w:b/>
        </w:rPr>
        <w:t xml:space="preserve"> Project</w:t>
      </w:r>
      <w:r w:rsidR="009A5976">
        <w:rPr>
          <w:b/>
        </w:rPr>
        <w:t>/</w:t>
      </w:r>
      <w:r w:rsidR="009A5976" w:rsidRPr="009A5976">
        <w:rPr>
          <w:b/>
        </w:rPr>
        <w:t xml:space="preserve"> </w:t>
      </w:r>
      <w:r w:rsidR="009A5976">
        <w:rPr>
          <w:b/>
        </w:rPr>
        <w:t>Solution</w:t>
      </w:r>
      <w:r>
        <w:t>.</w:t>
      </w:r>
    </w:p>
    <w:p w:rsidR="005A46E9" w:rsidRDefault="005A46E9" w:rsidP="005A46E9">
      <w:pPr>
        <w:pStyle w:val="LabStepNumberedLevel2"/>
      </w:pPr>
      <w:r>
        <w:t xml:space="preserve">In the </w:t>
      </w:r>
      <w:r>
        <w:rPr>
          <w:b/>
        </w:rPr>
        <w:t>Open</w:t>
      </w:r>
      <w:r w:rsidRPr="004008BD">
        <w:rPr>
          <w:b/>
        </w:rPr>
        <w:t xml:space="preserve"> Project</w:t>
      </w:r>
      <w:r>
        <w:t xml:space="preserve"> dialog:</w:t>
      </w:r>
    </w:p>
    <w:p w:rsidR="005A46E9" w:rsidRDefault="005A46E9" w:rsidP="005A46E9">
      <w:pPr>
        <w:pStyle w:val="LabStepNumberedLevel3"/>
      </w:pPr>
      <w:r>
        <w:t xml:space="preserve">Browse to the </w:t>
      </w:r>
      <w:r>
        <w:rPr>
          <w:b/>
        </w:rPr>
        <w:t>Starter Files</w:t>
      </w:r>
      <w:r>
        <w:t xml:space="preserve"> folder</w:t>
      </w:r>
      <w:r w:rsidR="00B67B5C">
        <w:t xml:space="preserve">, </w:t>
      </w:r>
      <w:r w:rsidR="00B67B5C" w:rsidRPr="00B67B5C">
        <w:rPr>
          <w:b/>
        </w:rPr>
        <w:t>EmployeeDirectory</w:t>
      </w:r>
      <w:r w:rsidR="00B67B5C">
        <w:t xml:space="preserve"> folder,</w:t>
      </w:r>
      <w:r>
        <w:t xml:space="preserve"> and locate the file </w:t>
      </w:r>
      <w:r w:rsidR="007F7328">
        <w:rPr>
          <w:b/>
        </w:rPr>
        <w:t>EmployeeDirectory</w:t>
      </w:r>
      <w:r>
        <w:rPr>
          <w:b/>
        </w:rPr>
        <w:t>.sln</w:t>
      </w:r>
      <w:r>
        <w:t>.</w:t>
      </w:r>
    </w:p>
    <w:p w:rsidR="005A46E9" w:rsidRPr="00D11AD7" w:rsidRDefault="005A46E9" w:rsidP="005A46E9">
      <w:pPr>
        <w:pStyle w:val="LabStepNumberedLevel3"/>
      </w:pPr>
      <w:r>
        <w:rPr>
          <w:b/>
        </w:rPr>
        <w:t xml:space="preserve">Open </w:t>
      </w:r>
      <w:r>
        <w:t>the solution.</w:t>
      </w:r>
      <w:r w:rsidRPr="00C82328">
        <w:rPr>
          <w:b/>
        </w:rPr>
        <w:t xml:space="preserve"> </w:t>
      </w:r>
    </w:p>
    <w:p w:rsidR="005A46E9" w:rsidRDefault="005A46E9" w:rsidP="005A46E9">
      <w:pPr>
        <w:pStyle w:val="LabStepNumbered"/>
      </w:pPr>
      <w:r>
        <w:t>Update the Site URL</w:t>
      </w:r>
    </w:p>
    <w:p w:rsidR="005A46E9" w:rsidRDefault="005A46E9" w:rsidP="005A46E9">
      <w:pPr>
        <w:pStyle w:val="LabStepNumberedLevel2"/>
      </w:pPr>
      <w:r>
        <w:t xml:space="preserve">In the </w:t>
      </w:r>
      <w:r w:rsidRPr="00917ACE">
        <w:rPr>
          <w:b/>
        </w:rPr>
        <w:t>Solution Explorer</w:t>
      </w:r>
      <w:r>
        <w:t>, click the project node.</w:t>
      </w:r>
    </w:p>
    <w:p w:rsidR="005A46E9" w:rsidRPr="00917ACE" w:rsidRDefault="005A46E9" w:rsidP="005A46E9">
      <w:pPr>
        <w:pStyle w:val="LabStepNumberedLevel2"/>
      </w:pPr>
      <w:r>
        <w:t xml:space="preserve">Select </w:t>
      </w:r>
      <w:r w:rsidRPr="00917ACE">
        <w:rPr>
          <w:b/>
        </w:rPr>
        <w:t xml:space="preserve">View </w:t>
      </w:r>
      <w:r w:rsidRPr="00917ACE">
        <w:rPr>
          <w:b/>
        </w:rPr>
        <w:sym w:font="Wingdings" w:char="F0E0"/>
      </w:r>
      <w:r>
        <w:rPr>
          <w:b/>
        </w:rPr>
        <w:t xml:space="preserve"> Properties Window</w:t>
      </w:r>
      <w:r w:rsidRPr="00917ACE">
        <w:t xml:space="preserve"> from the Main Menu</w:t>
      </w:r>
      <w:r>
        <w:t>.</w:t>
      </w:r>
    </w:p>
    <w:p w:rsidR="005A46E9" w:rsidRDefault="005A46E9" w:rsidP="005A46E9">
      <w:pPr>
        <w:pStyle w:val="LabStepNumberedLevel2"/>
      </w:pPr>
      <w:r>
        <w:t xml:space="preserve">In the Properties Window, locate the </w:t>
      </w:r>
      <w:r w:rsidRPr="00917ACE">
        <w:rPr>
          <w:b/>
        </w:rPr>
        <w:t>Site URL</w:t>
      </w:r>
      <w:r>
        <w:t xml:space="preserve"> property, and update it to refer to the </w:t>
      </w:r>
      <w:hyperlink r:id="rId23" w:history="1">
        <w:r w:rsidR="00B67B5C" w:rsidRPr="00B67B5C">
          <w:rPr>
            <w:rStyle w:val="Hyperlink"/>
            <w:b/>
          </w:rPr>
          <w:t>http://services.wingtip.com</w:t>
        </w:r>
      </w:hyperlink>
      <w:r w:rsidR="00B67B5C">
        <w:t xml:space="preserve"> </w:t>
      </w:r>
      <w:r>
        <w:t>site where you will deploy the completed app.</w:t>
      </w:r>
    </w:p>
    <w:p w:rsidR="00BE6A5C" w:rsidRDefault="00BE6A5C" w:rsidP="00BE6A5C">
      <w:pPr>
        <w:pStyle w:val="LabStepNumbered"/>
      </w:pPr>
      <w:r>
        <w:t>Request App Permissions</w:t>
      </w:r>
    </w:p>
    <w:p w:rsidR="00BE6A5C" w:rsidRDefault="00BE6A5C" w:rsidP="00BE6A5C">
      <w:pPr>
        <w:pStyle w:val="LabStepNumberedLevel2"/>
      </w:pPr>
      <w:r>
        <w:t xml:space="preserve">In the </w:t>
      </w:r>
      <w:r w:rsidRPr="00917ACE">
        <w:rPr>
          <w:b/>
        </w:rPr>
        <w:t>Solution Explorer</w:t>
      </w:r>
      <w:r>
        <w:t xml:space="preserve">, double click the </w:t>
      </w:r>
      <w:r w:rsidR="00B67B5C" w:rsidRPr="00B67B5C">
        <w:rPr>
          <w:b/>
        </w:rPr>
        <w:t>App</w:t>
      </w:r>
      <w:r w:rsidRPr="00B67B5C">
        <w:rPr>
          <w:b/>
        </w:rPr>
        <w:t>Manifest.xml</w:t>
      </w:r>
      <w:r>
        <w:t xml:space="preserve"> file.</w:t>
      </w:r>
    </w:p>
    <w:p w:rsidR="00BE6A5C" w:rsidRDefault="00BE6A5C" w:rsidP="00BE6A5C">
      <w:pPr>
        <w:pStyle w:val="LabStepNumberedLevel2"/>
      </w:pPr>
      <w:r>
        <w:t xml:space="preserve">Click the </w:t>
      </w:r>
      <w:r w:rsidRPr="00BE6A5C">
        <w:rPr>
          <w:b/>
        </w:rPr>
        <w:t>Permissions</w:t>
      </w:r>
      <w:r>
        <w:t xml:space="preserve"> tab.</w:t>
      </w:r>
    </w:p>
    <w:p w:rsidR="00BE6A5C" w:rsidRDefault="00BE6A5C" w:rsidP="00BE6A5C">
      <w:pPr>
        <w:pStyle w:val="LabStepNumberedLevel2"/>
      </w:pPr>
      <w:r>
        <w:t xml:space="preserve">In the </w:t>
      </w:r>
      <w:r w:rsidRPr="00BE6A5C">
        <w:rPr>
          <w:b/>
        </w:rPr>
        <w:t>Scope</w:t>
      </w:r>
      <w:r>
        <w:t xml:space="preserve"> box, select </w:t>
      </w:r>
      <w:r w:rsidRPr="00BE6A5C">
        <w:rPr>
          <w:b/>
        </w:rPr>
        <w:t>Search</w:t>
      </w:r>
      <w:r>
        <w:t>.</w:t>
      </w:r>
    </w:p>
    <w:p w:rsidR="00BE6A5C" w:rsidRDefault="00BE6A5C" w:rsidP="00BE6A5C">
      <w:pPr>
        <w:pStyle w:val="LabStepNumberedLevel2"/>
      </w:pPr>
      <w:r>
        <w:t xml:space="preserve">In the </w:t>
      </w:r>
      <w:r w:rsidRPr="00BE6A5C">
        <w:rPr>
          <w:b/>
        </w:rPr>
        <w:t>Permission</w:t>
      </w:r>
      <w:r>
        <w:t xml:space="preserve"> box, select </w:t>
      </w:r>
      <w:r w:rsidRPr="00BE6A5C">
        <w:rPr>
          <w:b/>
        </w:rPr>
        <w:t>QueryAsUserIgnoreAppPrincipal</w:t>
      </w:r>
      <w:r>
        <w:t>.</w:t>
      </w:r>
    </w:p>
    <w:p w:rsidR="00B67B5C" w:rsidRDefault="00B67B5C" w:rsidP="00BE6A5C">
      <w:pPr>
        <w:pStyle w:val="LabStepNumberedLevel2"/>
      </w:pPr>
      <w:r>
        <w:t xml:space="preserve">Save and close the </w:t>
      </w:r>
      <w:r w:rsidRPr="00B67B5C">
        <w:rPr>
          <w:b/>
        </w:rPr>
        <w:t>AppManifest.xml</w:t>
      </w:r>
      <w:r>
        <w:t xml:space="preserve"> file</w:t>
      </w:r>
    </w:p>
    <w:p w:rsidR="009B4EC5" w:rsidRDefault="009B4EC5" w:rsidP="009B4EC5">
      <w:pPr>
        <w:pStyle w:val="LabStepNumbered"/>
      </w:pPr>
      <w:r>
        <w:t>Code the</w:t>
      </w:r>
      <w:r w:rsidR="00A45DE1">
        <w:t xml:space="preserve"> </w:t>
      </w:r>
      <w:r w:rsidR="00A45DE1">
        <w:rPr>
          <w:b/>
        </w:rPr>
        <w:t>ContactViewModel.js</w:t>
      </w:r>
      <w:r>
        <w:t xml:space="preserve"> library</w:t>
      </w:r>
    </w:p>
    <w:p w:rsidR="009B4EC5" w:rsidRDefault="009B4EC5" w:rsidP="009B4EC5">
      <w:pPr>
        <w:pStyle w:val="LabStepNumberedLevel2"/>
      </w:pPr>
      <w:r>
        <w:t xml:space="preserve">In the Solution Explorer: </w:t>
      </w:r>
    </w:p>
    <w:p w:rsidR="009B4EC5" w:rsidRDefault="009B4EC5" w:rsidP="009B4EC5">
      <w:pPr>
        <w:pStyle w:val="LabStepNumberedLevel3"/>
      </w:pPr>
      <w:r>
        <w:t xml:space="preserve">Expand the </w:t>
      </w:r>
      <w:r>
        <w:rPr>
          <w:b/>
        </w:rPr>
        <w:t>Scripts</w:t>
      </w:r>
      <w:r>
        <w:t xml:space="preserve"> node.</w:t>
      </w:r>
    </w:p>
    <w:p w:rsidR="00B67B5C" w:rsidRDefault="00B67B5C" w:rsidP="009B4EC5">
      <w:pPr>
        <w:pStyle w:val="LabStepNumberedLevel3"/>
      </w:pPr>
      <w:r>
        <w:t xml:space="preserve">Expand the </w:t>
      </w:r>
      <w:r w:rsidRPr="00B67B5C">
        <w:rPr>
          <w:b/>
        </w:rPr>
        <w:t>ViewModels</w:t>
      </w:r>
      <w:r>
        <w:t xml:space="preserve"> folder</w:t>
      </w:r>
    </w:p>
    <w:p w:rsidR="009B4EC5" w:rsidRDefault="009B4EC5" w:rsidP="009B4EC5">
      <w:pPr>
        <w:pStyle w:val="LabStepNumberedLevel3"/>
      </w:pPr>
      <w:r>
        <w:t xml:space="preserve">Double-click the </w:t>
      </w:r>
      <w:r>
        <w:rPr>
          <w:b/>
        </w:rPr>
        <w:t>ContactViewModel.js</w:t>
      </w:r>
      <w:r>
        <w:t xml:space="preserve"> file.</w:t>
      </w:r>
    </w:p>
    <w:p w:rsidR="009B4EC5" w:rsidRDefault="009B4EC5" w:rsidP="009B4EC5">
      <w:pPr>
        <w:pStyle w:val="LabStepNumberedLevel2"/>
      </w:pPr>
      <w:r>
        <w:t xml:space="preserve">Locate the comment </w:t>
      </w:r>
      <w:r w:rsidRPr="003829A4">
        <w:rPr>
          <w:b/>
        </w:rPr>
        <w:t>//CODE GOES HERE</w:t>
      </w:r>
      <w:r>
        <w:t xml:space="preserve"> within the </w:t>
      </w:r>
      <w:r w:rsidRPr="009B4EC5">
        <w:rPr>
          <w:b/>
        </w:rPr>
        <w:t>load</w:t>
      </w:r>
      <w:r>
        <w:t xml:space="preserve"> function.</w:t>
      </w:r>
    </w:p>
    <w:p w:rsidR="009B4EC5" w:rsidRDefault="009B4EC5" w:rsidP="009B4EC5">
      <w:pPr>
        <w:pStyle w:val="LabStepNumberedLevel2"/>
      </w:pPr>
      <w:r>
        <w:t xml:space="preserve">Add the following code to complete the </w:t>
      </w:r>
      <w:r>
        <w:rPr>
          <w:b/>
        </w:rPr>
        <w:t>load</w:t>
      </w:r>
      <w:r>
        <w:t xml:space="preserve"> function</w:t>
      </w:r>
    </w:p>
    <w:p w:rsidR="00B6459E" w:rsidRDefault="00B6459E" w:rsidP="00480CCE">
      <w:pPr>
        <w:pStyle w:val="LabStepCodeBlockLevel2"/>
      </w:pPr>
      <w:r>
        <w:t>$.ajax({</w:t>
      </w:r>
    </w:p>
    <w:p w:rsidR="00B6459E" w:rsidRDefault="00B6459E" w:rsidP="00B6459E">
      <w:pPr>
        <w:pStyle w:val="LabStepCodeBlockLevel2"/>
      </w:pPr>
      <w:r>
        <w:t xml:space="preserve">  url: _spPageContextInfo.webAbsoluteUrl + "/_api/search/query?querytext='LastName:"</w:t>
      </w:r>
    </w:p>
    <w:p w:rsidR="00B6459E" w:rsidRDefault="00B6459E" w:rsidP="00B6459E">
      <w:pPr>
        <w:pStyle w:val="LabStepCodeBlockLevel2"/>
      </w:pPr>
      <w:r>
        <w:t xml:space="preserve">       + query</w:t>
      </w:r>
    </w:p>
    <w:p w:rsidR="00B6459E" w:rsidRDefault="00B6459E" w:rsidP="00B6459E">
      <w:pPr>
        <w:pStyle w:val="LabStepCodeBlockLevel2"/>
      </w:pPr>
      <w:r>
        <w:t xml:space="preserve">       + "*'&amp;selectproperties='LastName,FirstName,JobTitle,WorkEmail,WorkPhone'"</w:t>
      </w:r>
    </w:p>
    <w:p w:rsidR="00B6459E" w:rsidRDefault="00B6459E" w:rsidP="00B6459E">
      <w:pPr>
        <w:pStyle w:val="LabStepCodeBlockLevel2"/>
      </w:pPr>
      <w:r>
        <w:t xml:space="preserve">       + "&amp;sourceid='B09A7990-05EA-4AF9-81EF-EDFAB16C4E31'"</w:t>
      </w:r>
    </w:p>
    <w:p w:rsidR="00B6459E" w:rsidRDefault="00B6459E" w:rsidP="00B6459E">
      <w:pPr>
        <w:pStyle w:val="LabStepCodeBlockLevel2"/>
      </w:pPr>
      <w:r>
        <w:t xml:space="preserve">       + "&amp;sortlist='LastName:ascending,FirstName:ascending'",</w:t>
      </w:r>
    </w:p>
    <w:p w:rsidR="00B6459E" w:rsidRDefault="00B6459E" w:rsidP="00B6459E">
      <w:pPr>
        <w:pStyle w:val="LabStepCodeBlockLevel2"/>
      </w:pPr>
      <w:r>
        <w:t xml:space="preserve">  method: "GET",</w:t>
      </w:r>
    </w:p>
    <w:p w:rsidR="00B6459E" w:rsidRDefault="00B6459E" w:rsidP="00B6459E">
      <w:pPr>
        <w:pStyle w:val="LabStepCodeBlockLevel2"/>
      </w:pPr>
      <w:r>
        <w:t xml:space="preserve">  headers: {</w:t>
      </w:r>
      <w:r w:rsidR="00480CCE">
        <w:t xml:space="preserve"> "accept": "application/xml" </w:t>
      </w:r>
      <w:r>
        <w:t>},</w:t>
      </w:r>
    </w:p>
    <w:p w:rsidR="00B6459E" w:rsidRDefault="00B6459E" w:rsidP="00B6459E">
      <w:pPr>
        <w:pStyle w:val="LabStepCodeBlockLevel2"/>
      </w:pPr>
      <w:r>
        <w:t xml:space="preserve">  success: onSuccess,</w:t>
      </w:r>
    </w:p>
    <w:p w:rsidR="00B6459E" w:rsidRDefault="00B6459E" w:rsidP="00B6459E">
      <w:pPr>
        <w:pStyle w:val="LabStepCodeBlockLevel2"/>
      </w:pPr>
      <w:r>
        <w:t xml:space="preserve">  error: onError</w:t>
      </w:r>
    </w:p>
    <w:p w:rsidR="009B4EC5" w:rsidRDefault="00B6459E" w:rsidP="00480CCE">
      <w:pPr>
        <w:pStyle w:val="LabStepCodeBlockLevel2"/>
      </w:pPr>
      <w:r>
        <w:t>});</w:t>
      </w:r>
    </w:p>
    <w:p w:rsidR="009B4EC5" w:rsidRDefault="00B6459E" w:rsidP="009B4EC5">
      <w:pPr>
        <w:pStyle w:val="LabExerciseCallout"/>
      </w:pPr>
      <w:r>
        <w:t>In the above code, the variable named “query” will contain a letter A though Z depending upon what letter is clicked by the user. Also note the Source ID of the “People” source; this GUID is the same in every SharePoint farm.</w:t>
      </w:r>
    </w:p>
    <w:p w:rsidR="009B4EC5" w:rsidRDefault="009B4EC5" w:rsidP="009B4EC5">
      <w:pPr>
        <w:pStyle w:val="LabStepNumberedLevel2"/>
      </w:pPr>
      <w:r>
        <w:lastRenderedPageBreak/>
        <w:t xml:space="preserve">Locate the comment </w:t>
      </w:r>
      <w:r w:rsidRPr="009B4EC5">
        <w:rPr>
          <w:b/>
        </w:rPr>
        <w:t>//CODE GOES HERE</w:t>
      </w:r>
      <w:r>
        <w:t xml:space="preserve"> within the </w:t>
      </w:r>
      <w:r>
        <w:rPr>
          <w:b/>
        </w:rPr>
        <w:t>onSuccess</w:t>
      </w:r>
      <w:r>
        <w:t xml:space="preserve"> function.</w:t>
      </w:r>
    </w:p>
    <w:p w:rsidR="009B4EC5" w:rsidRDefault="009B4EC5" w:rsidP="009B4EC5">
      <w:pPr>
        <w:pStyle w:val="LabStepNumberedLevel2"/>
      </w:pPr>
      <w:r>
        <w:t xml:space="preserve">Add the following code to complete the </w:t>
      </w:r>
      <w:r>
        <w:rPr>
          <w:b/>
        </w:rPr>
        <w:t>onSuccess</w:t>
      </w:r>
      <w:r>
        <w:t xml:space="preserve"> function</w:t>
      </w:r>
    </w:p>
    <w:p w:rsidR="00B22336" w:rsidRDefault="00B22336" w:rsidP="00B22336">
      <w:pPr>
        <w:pStyle w:val="LabStepCodeBlockLevel2"/>
      </w:pPr>
      <w:r>
        <w:t>contacts.removeAll();</w:t>
      </w:r>
    </w:p>
    <w:p w:rsidR="00B22336" w:rsidRDefault="00B22336" w:rsidP="00B22336">
      <w:pPr>
        <w:pStyle w:val="LabStepCodeBlockLevel2"/>
      </w:pPr>
    </w:p>
    <w:p w:rsidR="00124D94" w:rsidRDefault="00B22336" w:rsidP="00B22336">
      <w:pPr>
        <w:pStyle w:val="LabStepCodeBlockLevel2"/>
      </w:pPr>
      <w:r>
        <w:t xml:space="preserve">$(data).find("d\\:Rows").children("d\\:element").each( </w:t>
      </w:r>
    </w:p>
    <w:p w:rsidR="00B22336" w:rsidRDefault="00124D94" w:rsidP="00B22336">
      <w:pPr>
        <w:pStyle w:val="LabStepCodeBlockLevel2"/>
      </w:pPr>
      <w:r>
        <w:t xml:space="preserve">  </w:t>
      </w:r>
      <w:r w:rsidR="00B22336">
        <w:t>function () {</w:t>
      </w:r>
    </w:p>
    <w:p w:rsidR="00F714A8" w:rsidRDefault="00124D94" w:rsidP="00124D94">
      <w:pPr>
        <w:pStyle w:val="LabStepCodeBlockLevel2"/>
      </w:pPr>
      <w:r>
        <w:t xml:space="preserve">    </w:t>
      </w:r>
      <w:r w:rsidR="00B22336">
        <w:t>$(this).find("d\\:Cells").each(</w:t>
      </w:r>
      <w:r>
        <w:t xml:space="preserve"> </w:t>
      </w:r>
    </w:p>
    <w:p w:rsidR="00B22336" w:rsidRDefault="00F714A8" w:rsidP="00124D94">
      <w:pPr>
        <w:pStyle w:val="LabStepCodeBlockLevel2"/>
      </w:pPr>
      <w:r>
        <w:t xml:space="preserve">      </w:t>
      </w:r>
      <w:r w:rsidR="00B22336">
        <w:t>function () {</w:t>
      </w:r>
    </w:p>
    <w:p w:rsidR="00B22336" w:rsidRDefault="00124D94" w:rsidP="00124D94">
      <w:pPr>
        <w:pStyle w:val="LabStepCodeBlockLevel2"/>
      </w:pPr>
      <w:r>
        <w:t xml:space="preserve">      </w:t>
      </w:r>
      <w:r w:rsidR="00F714A8">
        <w:t xml:space="preserve">  </w:t>
      </w:r>
      <w:r w:rsidR="00B22336">
        <w:t>var contact = new EmployeeDirectory.Contact;</w:t>
      </w:r>
    </w:p>
    <w:p w:rsidR="00F714A8" w:rsidRDefault="00124D94" w:rsidP="00124D94">
      <w:pPr>
        <w:pStyle w:val="LabStepCodeBlockLevel2"/>
      </w:pPr>
      <w:r>
        <w:t xml:space="preserve">      </w:t>
      </w:r>
      <w:r w:rsidR="00F714A8">
        <w:t xml:space="preserve">  </w:t>
      </w:r>
      <w:r w:rsidR="00B22336">
        <w:t>$(this).find("d\\:element").each(</w:t>
      </w:r>
      <w:r>
        <w:t xml:space="preserve"> </w:t>
      </w:r>
    </w:p>
    <w:p w:rsidR="00B22336" w:rsidRDefault="00F714A8" w:rsidP="00124D94">
      <w:pPr>
        <w:pStyle w:val="LabStepCodeBlockLevel2"/>
      </w:pPr>
      <w:r>
        <w:t xml:space="preserve">          </w:t>
      </w:r>
      <w:r w:rsidR="00B22336">
        <w:t>function () {</w:t>
      </w:r>
    </w:p>
    <w:p w:rsidR="00B22336" w:rsidRDefault="00124D94" w:rsidP="00124D94">
      <w:pPr>
        <w:pStyle w:val="LabStepCodeBlockLevel2"/>
      </w:pPr>
      <w:r>
        <w:t xml:space="preserve">      </w:t>
      </w:r>
      <w:r w:rsidR="00F714A8">
        <w:t xml:space="preserve">      </w:t>
      </w:r>
      <w:r w:rsidR="00B22336">
        <w:t>if ($(this).children("d\\:Key").first().text() == "LastName")</w:t>
      </w:r>
    </w:p>
    <w:p w:rsidR="00B22336" w:rsidRDefault="00B22336" w:rsidP="00B22336">
      <w:pPr>
        <w:pStyle w:val="LabStepCodeBlockLevel2"/>
      </w:pPr>
      <w:r>
        <w:t xml:space="preserve">        </w:t>
      </w:r>
      <w:r w:rsidR="00F714A8">
        <w:t xml:space="preserve">      </w:t>
      </w:r>
      <w:r>
        <w:t>contact.set_lname($(this).children("d\\:Value").first().text());</w:t>
      </w:r>
    </w:p>
    <w:p w:rsidR="00B22336" w:rsidRDefault="00B22336" w:rsidP="00B22336">
      <w:pPr>
        <w:pStyle w:val="LabStepCodeBlockLevel2"/>
      </w:pPr>
      <w:r>
        <w:t xml:space="preserve">      </w:t>
      </w:r>
      <w:r w:rsidR="00F714A8">
        <w:t xml:space="preserve">      </w:t>
      </w:r>
      <w:r>
        <w:t>if ($(this).children("d\\:Key").first().text() == "FirstName")</w:t>
      </w:r>
    </w:p>
    <w:p w:rsidR="00B22336" w:rsidRDefault="00B22336" w:rsidP="00B22336">
      <w:pPr>
        <w:pStyle w:val="LabStepCodeBlockLevel2"/>
      </w:pPr>
      <w:r>
        <w:t xml:space="preserve">        </w:t>
      </w:r>
      <w:r w:rsidR="00F714A8">
        <w:t xml:space="preserve">      </w:t>
      </w:r>
      <w:r>
        <w:t>contact.set_fname($(this).children("d\\:Value").first().text());</w:t>
      </w:r>
    </w:p>
    <w:p w:rsidR="00B22336" w:rsidRDefault="00124D94" w:rsidP="00B22336">
      <w:pPr>
        <w:pStyle w:val="LabStepCodeBlockLevel2"/>
      </w:pPr>
      <w:r>
        <w:t xml:space="preserve">      </w:t>
      </w:r>
      <w:r w:rsidR="00F714A8">
        <w:t xml:space="preserve">      </w:t>
      </w:r>
      <w:r w:rsidR="00B22336">
        <w:t>if ($(this).children("d\\:Key").first().text() == "JobTitle")</w:t>
      </w:r>
    </w:p>
    <w:p w:rsidR="00B22336" w:rsidRDefault="00B22336" w:rsidP="00B22336">
      <w:pPr>
        <w:pStyle w:val="LabStepCodeBlockLevel2"/>
      </w:pPr>
      <w:r>
        <w:t xml:space="preserve">      </w:t>
      </w:r>
      <w:r w:rsidR="00124D94">
        <w:t xml:space="preserve">  </w:t>
      </w:r>
      <w:r w:rsidR="00F714A8">
        <w:t xml:space="preserve">      </w:t>
      </w:r>
      <w:r>
        <w:t>contact.set_title($(this).children("d\\:Value").first().text());</w:t>
      </w:r>
    </w:p>
    <w:p w:rsidR="00B22336" w:rsidRDefault="00124D94" w:rsidP="00B22336">
      <w:pPr>
        <w:pStyle w:val="LabStepCodeBlockLevel2"/>
      </w:pPr>
      <w:r>
        <w:t xml:space="preserve">      </w:t>
      </w:r>
      <w:r w:rsidR="00F714A8">
        <w:t xml:space="preserve">      </w:t>
      </w:r>
      <w:r w:rsidR="00B22336">
        <w:t>if ($(this).children("d\\:Key").first().text() == "Path")</w:t>
      </w:r>
    </w:p>
    <w:p w:rsidR="00B22336" w:rsidRDefault="00B22336" w:rsidP="00B22336">
      <w:pPr>
        <w:pStyle w:val="LabStepCodeBlockLevel2"/>
      </w:pPr>
      <w:r>
        <w:t xml:space="preserve">      </w:t>
      </w:r>
      <w:r w:rsidR="00124D94">
        <w:t xml:space="preserve">  </w:t>
      </w:r>
      <w:r w:rsidR="00F714A8">
        <w:t xml:space="preserve">      </w:t>
      </w:r>
      <w:r>
        <w:t>contact.set_path($(this).children("d\\:Value").first().text());</w:t>
      </w:r>
    </w:p>
    <w:p w:rsidR="00B22336" w:rsidRDefault="00124D94" w:rsidP="00B22336">
      <w:pPr>
        <w:pStyle w:val="LabStepCodeBlockLevel2"/>
      </w:pPr>
      <w:r>
        <w:t xml:space="preserve">      </w:t>
      </w:r>
      <w:r w:rsidR="00F714A8">
        <w:t xml:space="preserve">      </w:t>
      </w:r>
      <w:r w:rsidR="00B22336">
        <w:t>if ($(this).children("d\\:Key").first().text() == "WorkEmail")</w:t>
      </w:r>
    </w:p>
    <w:p w:rsidR="00B22336" w:rsidRDefault="00B22336" w:rsidP="00B22336">
      <w:pPr>
        <w:pStyle w:val="LabStepCodeBlockLevel2"/>
      </w:pPr>
      <w:r>
        <w:t xml:space="preserve">      </w:t>
      </w:r>
      <w:r w:rsidR="00124D94">
        <w:t xml:space="preserve">  </w:t>
      </w:r>
      <w:r w:rsidR="00F714A8">
        <w:t xml:space="preserve">      </w:t>
      </w:r>
      <w:r>
        <w:t>contact.set_email($(this).children("d\\:Value").first().text());</w:t>
      </w:r>
    </w:p>
    <w:p w:rsidR="00B22336" w:rsidRDefault="00124D94" w:rsidP="00B22336">
      <w:pPr>
        <w:pStyle w:val="LabStepCodeBlockLevel2"/>
      </w:pPr>
      <w:r>
        <w:t xml:space="preserve">      </w:t>
      </w:r>
      <w:r w:rsidR="00F714A8">
        <w:t xml:space="preserve">      </w:t>
      </w:r>
      <w:r w:rsidR="00B22336">
        <w:t>if ($(this).children("d\\:Key").first().text() == "WorkPhone")</w:t>
      </w:r>
    </w:p>
    <w:p w:rsidR="00B22336" w:rsidRDefault="00B22336" w:rsidP="00B22336">
      <w:pPr>
        <w:pStyle w:val="LabStepCodeBlockLevel2"/>
      </w:pPr>
      <w:r>
        <w:t xml:space="preserve">      </w:t>
      </w:r>
      <w:r w:rsidR="00124D94">
        <w:t xml:space="preserve">  </w:t>
      </w:r>
      <w:r w:rsidR="00F714A8">
        <w:t xml:space="preserve">    </w:t>
      </w:r>
      <w:r>
        <w:t>contact.set_phone($(this).children("d\\:Value").first().text());</w:t>
      </w:r>
    </w:p>
    <w:p w:rsidR="00F714A8" w:rsidRDefault="00124D94" w:rsidP="00B22336">
      <w:pPr>
        <w:pStyle w:val="LabStepCodeBlockLevel2"/>
      </w:pPr>
      <w:r>
        <w:t xml:space="preserve">    </w:t>
      </w:r>
      <w:r w:rsidR="00F714A8">
        <w:t xml:space="preserve">      </w:t>
      </w:r>
      <w:r w:rsidR="00B22336">
        <w:t>}</w:t>
      </w:r>
    </w:p>
    <w:p w:rsidR="00B22336" w:rsidRDefault="00F714A8" w:rsidP="00B22336">
      <w:pPr>
        <w:pStyle w:val="LabStepCodeBlockLevel2"/>
      </w:pPr>
      <w:r>
        <w:t xml:space="preserve">        </w:t>
      </w:r>
      <w:r w:rsidR="00B22336">
        <w:t>);</w:t>
      </w:r>
    </w:p>
    <w:p w:rsidR="00B22336" w:rsidRDefault="00B22336" w:rsidP="00B22336">
      <w:pPr>
        <w:pStyle w:val="LabStepCodeBlockLevel2"/>
      </w:pPr>
      <w:r>
        <w:t xml:space="preserve">      </w:t>
      </w:r>
      <w:r w:rsidR="00F714A8">
        <w:t xml:space="preserve">  </w:t>
      </w:r>
      <w:r>
        <w:t>contacts.push(contact);</w:t>
      </w:r>
    </w:p>
    <w:p w:rsidR="00F714A8" w:rsidRDefault="00B22336" w:rsidP="00B22336">
      <w:pPr>
        <w:pStyle w:val="LabStepCodeBlockLevel2"/>
      </w:pPr>
      <w:r>
        <w:t xml:space="preserve">     </w:t>
      </w:r>
      <w:r w:rsidR="00F714A8">
        <w:t xml:space="preserve"> </w:t>
      </w:r>
      <w:r>
        <w:t>}</w:t>
      </w:r>
    </w:p>
    <w:p w:rsidR="00B22336" w:rsidRDefault="00F714A8" w:rsidP="00B22336">
      <w:pPr>
        <w:pStyle w:val="LabStepCodeBlockLevel2"/>
      </w:pPr>
      <w:r>
        <w:t xml:space="preserve">    </w:t>
      </w:r>
      <w:r w:rsidR="00B22336">
        <w:t>);</w:t>
      </w:r>
    </w:p>
    <w:p w:rsidR="00F714A8" w:rsidRDefault="00F714A8" w:rsidP="00B22336">
      <w:pPr>
        <w:pStyle w:val="LabStepCodeBlockLevel2"/>
      </w:pPr>
      <w:r>
        <w:t xml:space="preserve">  </w:t>
      </w:r>
      <w:r w:rsidR="00B22336">
        <w:t>}</w:t>
      </w:r>
    </w:p>
    <w:p w:rsidR="009B4EC5" w:rsidRDefault="00B22336" w:rsidP="00B22336">
      <w:pPr>
        <w:pStyle w:val="LabStepCodeBlockLevel2"/>
      </w:pPr>
      <w:r>
        <w:t>)</w:t>
      </w:r>
      <w:r w:rsidR="009B4EC5">
        <w:t>;</w:t>
      </w:r>
    </w:p>
    <w:p w:rsidR="009B4EC5" w:rsidRDefault="009B4EC5" w:rsidP="009B4EC5">
      <w:pPr>
        <w:pStyle w:val="LabExerciseCallout"/>
      </w:pPr>
      <w:r>
        <w:t>Note</w:t>
      </w:r>
      <w:r w:rsidR="00B22336">
        <w:t xml:space="preserve"> that this sample returns the search results as XML. The XML is then parsed using jQuery.</w:t>
      </w:r>
    </w:p>
    <w:p w:rsidR="007E3828" w:rsidRDefault="007E3828" w:rsidP="007E3828">
      <w:pPr>
        <w:pStyle w:val="LabStepNumbered"/>
      </w:pPr>
      <w:r>
        <w:t>Run the app:</w:t>
      </w:r>
    </w:p>
    <w:p w:rsidR="007E3828" w:rsidRDefault="007E3828" w:rsidP="007E3828">
      <w:pPr>
        <w:pStyle w:val="LabStepNumberedLevel2"/>
      </w:pPr>
      <w:r>
        <w:t xml:space="preserve">Press the </w:t>
      </w:r>
      <w:r w:rsidRPr="003E460D">
        <w:rPr>
          <w:b/>
        </w:rPr>
        <w:t>F5</w:t>
      </w:r>
      <w:r>
        <w:t xml:space="preserve"> key. </w:t>
      </w:r>
    </w:p>
    <w:p w:rsidR="007E3828" w:rsidRDefault="007E3828" w:rsidP="007E3828">
      <w:pPr>
        <w:pStyle w:val="LabStepNumberedLevel2"/>
      </w:pPr>
      <w:r>
        <w:t xml:space="preserve">When the app starts, click </w:t>
      </w:r>
      <w:r w:rsidRPr="00E07538">
        <w:rPr>
          <w:b/>
        </w:rPr>
        <w:t>Trust It</w:t>
      </w:r>
      <w:r>
        <w:t>.</w:t>
      </w:r>
    </w:p>
    <w:p w:rsidR="007E3828" w:rsidRDefault="0010332A" w:rsidP="007E3828">
      <w:pPr>
        <w:pStyle w:val="LabStepNumberedLevel2"/>
      </w:pPr>
      <w:r>
        <w:t>Click on the tabs and verify that results are returned</w:t>
      </w:r>
      <w:r w:rsidR="007E3828">
        <w:t>.</w:t>
      </w:r>
      <w:r w:rsidR="00EE7B27">
        <w:t xml:space="preserve"> (Hint: try the letters A, B, D, H, M, P, R, and S as Wingtip Toys is still a fairly small company and doesn’t have too many employees yet).</w:t>
      </w:r>
    </w:p>
    <w:p w:rsidR="00B67B5C" w:rsidRDefault="00B67B5C" w:rsidP="00B67B5C">
      <w:pPr>
        <w:pStyle w:val="LabStepNumbered"/>
      </w:pPr>
      <w:r>
        <w:t>Close Internet Explorer to stop debugging the application and close Visual Studio.</w:t>
      </w:r>
    </w:p>
    <w:p w:rsidR="00EE7B27" w:rsidRDefault="00EE7B27" w:rsidP="00EE7B27">
      <w:pPr>
        <w:pStyle w:val="LabExerciseCallout"/>
      </w:pPr>
      <w:r>
        <w:t>Congratulations on finishing your second SharePoint Services App that makes use of the User Profile Data by using People Search!</w:t>
      </w:r>
    </w:p>
    <w:p w:rsidR="00D812FE" w:rsidRDefault="00AC7897" w:rsidP="00D812FE">
      <w:pPr>
        <w:pStyle w:val="Heading3"/>
      </w:pPr>
      <w:r>
        <w:t>Exercise 4</w:t>
      </w:r>
      <w:r w:rsidR="00D812FE">
        <w:t xml:space="preserve">: </w:t>
      </w:r>
      <w:r w:rsidR="00303FCB">
        <w:t>Creating an App that uses the Business Connectivity Service (BCS)</w:t>
      </w:r>
    </w:p>
    <w:p w:rsidR="00D812FE" w:rsidRDefault="00D812FE" w:rsidP="00D812FE">
      <w:pPr>
        <w:pStyle w:val="LabExerciseLeadIn"/>
      </w:pPr>
      <w:r>
        <w:t>In this exercise you will create an app that uses a publically-available OData source to create a dashboard.</w:t>
      </w:r>
    </w:p>
    <w:p w:rsidR="00D812FE" w:rsidRDefault="00D812FE" w:rsidP="00480CCE">
      <w:pPr>
        <w:pStyle w:val="LabStepNumbered"/>
      </w:pPr>
      <w:r>
        <w:t xml:space="preserve">Launch </w:t>
      </w:r>
      <w:r w:rsidR="00B67B5C">
        <w:rPr>
          <w:b/>
        </w:rPr>
        <w:t>Visual Studio 2013</w:t>
      </w:r>
      <w:r>
        <w:t xml:space="preserve"> as administrator: </w:t>
      </w:r>
    </w:p>
    <w:p w:rsidR="00D812FE" w:rsidRDefault="00D812FE" w:rsidP="00480CCE">
      <w:pPr>
        <w:pStyle w:val="LabStepNumberedLevel2"/>
      </w:pPr>
      <w:r w:rsidRPr="009A5976">
        <w:rPr>
          <w:b/>
        </w:rPr>
        <w:t>Windows</w:t>
      </w:r>
      <w:r>
        <w:t xml:space="preserve"> Keyboard Key</w:t>
      </w:r>
      <w:r w:rsidRPr="00930E1C">
        <w:t xml:space="preserve"> </w:t>
      </w:r>
      <w:r w:rsidRPr="00930E1C">
        <w:sym w:font="Wingdings" w:char="F0E0"/>
      </w:r>
      <w:r w:rsidRPr="00930E1C">
        <w:t xml:space="preserve"> </w:t>
      </w:r>
      <w:r w:rsidRPr="00264696">
        <w:t>Right click</w:t>
      </w:r>
      <w:r>
        <w:t xml:space="preserve"> on the </w:t>
      </w:r>
      <w:r w:rsidR="00B67B5C" w:rsidRPr="009A5976">
        <w:rPr>
          <w:b/>
        </w:rPr>
        <w:t>Visual Studio 2013</w:t>
      </w:r>
      <w:r>
        <w:t xml:space="preserve"> tile and select </w:t>
      </w:r>
      <w:r w:rsidRPr="009A5976">
        <w:rPr>
          <w:b/>
        </w:rPr>
        <w:t>Run as administrator</w:t>
      </w:r>
      <w:r>
        <w:t>.</w:t>
      </w:r>
    </w:p>
    <w:p w:rsidR="00D812FE" w:rsidRDefault="009A5976" w:rsidP="00D812FE">
      <w:pPr>
        <w:pStyle w:val="LabStepScreenshotLevel2"/>
      </w:pPr>
      <w:r>
        <w:drawing>
          <wp:inline distT="0" distB="0" distL="0" distR="0" wp14:anchorId="0DEEBE84" wp14:editId="1B0F8CBF">
            <wp:extent cx="810768" cy="794310"/>
            <wp:effectExtent l="0" t="0" r="889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5863" cy="799302"/>
                    </a:xfrm>
                    <a:prstGeom prst="rect">
                      <a:avLst/>
                    </a:prstGeom>
                    <a:noFill/>
                    <a:ln>
                      <a:noFill/>
                    </a:ln>
                  </pic:spPr>
                </pic:pic>
              </a:graphicData>
            </a:graphic>
          </wp:inline>
        </w:drawing>
      </w:r>
    </w:p>
    <w:p w:rsidR="00480CCE" w:rsidRDefault="00480CCE" w:rsidP="00480CCE">
      <w:pPr>
        <w:pStyle w:val="LabStepNumbered"/>
      </w:pPr>
      <w:r>
        <w:t>Open the starter solution in Visual Studio 2013:</w:t>
      </w:r>
    </w:p>
    <w:p w:rsidR="00D812FE" w:rsidRDefault="00D812FE" w:rsidP="00D812FE">
      <w:pPr>
        <w:pStyle w:val="LabStepNumberedLevel2"/>
      </w:pPr>
      <w:r>
        <w:t xml:space="preserve">In Visual Studio select </w:t>
      </w:r>
      <w:r w:rsidRPr="000C3A99">
        <w:rPr>
          <w:b/>
        </w:rPr>
        <w:t xml:space="preserve">File </w:t>
      </w:r>
      <w:r w:rsidRPr="000C3A99">
        <w:rPr>
          <w:b/>
        </w:rPr>
        <w:sym w:font="Wingdings" w:char="F0E0"/>
      </w:r>
      <w:r w:rsidRPr="000C3A99">
        <w:rPr>
          <w:b/>
        </w:rPr>
        <w:t xml:space="preserve"> </w:t>
      </w:r>
      <w:r>
        <w:rPr>
          <w:b/>
        </w:rPr>
        <w:t>Open</w:t>
      </w:r>
      <w:r w:rsidRPr="000C3A99">
        <w:rPr>
          <w:b/>
        </w:rPr>
        <w:t xml:space="preserve"> </w:t>
      </w:r>
      <w:r w:rsidRPr="000C3A99">
        <w:rPr>
          <w:b/>
        </w:rPr>
        <w:sym w:font="Wingdings" w:char="F0E0"/>
      </w:r>
      <w:r w:rsidRPr="000C3A99">
        <w:rPr>
          <w:b/>
        </w:rPr>
        <w:t xml:space="preserve"> Project</w:t>
      </w:r>
      <w:r w:rsidR="009A5976">
        <w:rPr>
          <w:b/>
        </w:rPr>
        <w:t>/Solution</w:t>
      </w:r>
      <w:r>
        <w:t>.</w:t>
      </w:r>
    </w:p>
    <w:p w:rsidR="00D812FE" w:rsidRDefault="00D812FE" w:rsidP="00D812FE">
      <w:pPr>
        <w:pStyle w:val="LabStepNumberedLevel2"/>
      </w:pPr>
      <w:r>
        <w:t xml:space="preserve">In the </w:t>
      </w:r>
      <w:r>
        <w:rPr>
          <w:b/>
        </w:rPr>
        <w:t>Open</w:t>
      </w:r>
      <w:r w:rsidRPr="004008BD">
        <w:rPr>
          <w:b/>
        </w:rPr>
        <w:t xml:space="preserve"> Project</w:t>
      </w:r>
      <w:r>
        <w:t xml:space="preserve"> dialog:</w:t>
      </w:r>
    </w:p>
    <w:p w:rsidR="00D812FE" w:rsidRDefault="00D812FE" w:rsidP="00D812FE">
      <w:pPr>
        <w:pStyle w:val="LabStepNumberedLevel3"/>
      </w:pPr>
      <w:r>
        <w:t xml:space="preserve">Browse to the </w:t>
      </w:r>
      <w:r>
        <w:rPr>
          <w:b/>
        </w:rPr>
        <w:t>Starter Files</w:t>
      </w:r>
      <w:r w:rsidR="002A1B87">
        <w:t xml:space="preserve"> folder, </w:t>
      </w:r>
      <w:r w:rsidR="002A1B87" w:rsidRPr="002A1B87">
        <w:rPr>
          <w:b/>
        </w:rPr>
        <w:t>BCSDashboardJSOM</w:t>
      </w:r>
      <w:r w:rsidR="002A1B87">
        <w:t xml:space="preserve"> folder, </w:t>
      </w:r>
      <w:r>
        <w:t xml:space="preserve">and locate the file </w:t>
      </w:r>
      <w:r w:rsidR="00246824">
        <w:rPr>
          <w:b/>
        </w:rPr>
        <w:t>BCSDashboardJSOM</w:t>
      </w:r>
      <w:r>
        <w:rPr>
          <w:b/>
        </w:rPr>
        <w:t>.sln</w:t>
      </w:r>
      <w:r>
        <w:t>.</w:t>
      </w:r>
    </w:p>
    <w:p w:rsidR="00D812FE" w:rsidRPr="00D11AD7" w:rsidRDefault="00D812FE" w:rsidP="00D812FE">
      <w:pPr>
        <w:pStyle w:val="LabStepNumberedLevel3"/>
      </w:pPr>
      <w:r>
        <w:rPr>
          <w:b/>
        </w:rPr>
        <w:t xml:space="preserve">Open </w:t>
      </w:r>
      <w:r>
        <w:t>the solution.</w:t>
      </w:r>
      <w:r w:rsidRPr="00C82328">
        <w:rPr>
          <w:b/>
        </w:rPr>
        <w:t xml:space="preserve"> </w:t>
      </w:r>
    </w:p>
    <w:p w:rsidR="00D812FE" w:rsidRDefault="00D812FE" w:rsidP="00D812FE">
      <w:pPr>
        <w:pStyle w:val="LabStepNumbered"/>
      </w:pPr>
      <w:r>
        <w:t>Update the Site URL</w:t>
      </w:r>
    </w:p>
    <w:p w:rsidR="00D812FE" w:rsidRDefault="00D812FE" w:rsidP="00D812FE">
      <w:pPr>
        <w:pStyle w:val="LabStepNumberedLevel2"/>
      </w:pPr>
      <w:r>
        <w:t xml:space="preserve">In the </w:t>
      </w:r>
      <w:r w:rsidRPr="00917ACE">
        <w:rPr>
          <w:b/>
        </w:rPr>
        <w:t>Solution Explorer</w:t>
      </w:r>
      <w:r>
        <w:t>, click the project node.</w:t>
      </w:r>
    </w:p>
    <w:p w:rsidR="00D812FE" w:rsidRPr="00917ACE" w:rsidRDefault="00D812FE" w:rsidP="00D812FE">
      <w:pPr>
        <w:pStyle w:val="LabStepNumberedLevel2"/>
      </w:pPr>
      <w:r>
        <w:t xml:space="preserve">Select </w:t>
      </w:r>
      <w:r w:rsidRPr="00917ACE">
        <w:rPr>
          <w:b/>
        </w:rPr>
        <w:t xml:space="preserve">View </w:t>
      </w:r>
      <w:r w:rsidRPr="00917ACE">
        <w:rPr>
          <w:b/>
        </w:rPr>
        <w:sym w:font="Wingdings" w:char="F0E0"/>
      </w:r>
      <w:r>
        <w:rPr>
          <w:b/>
        </w:rPr>
        <w:t xml:space="preserve"> Properties Window</w:t>
      </w:r>
      <w:r w:rsidRPr="00917ACE">
        <w:t xml:space="preserve"> from the Main Menu</w:t>
      </w:r>
      <w:r>
        <w:t>.</w:t>
      </w:r>
    </w:p>
    <w:p w:rsidR="00D812FE" w:rsidRDefault="00D812FE" w:rsidP="00D812FE">
      <w:pPr>
        <w:pStyle w:val="LabStepNumberedLevel2"/>
      </w:pPr>
      <w:r>
        <w:lastRenderedPageBreak/>
        <w:t xml:space="preserve">In the Properties Window, locate the </w:t>
      </w:r>
      <w:r w:rsidRPr="00917ACE">
        <w:rPr>
          <w:b/>
        </w:rPr>
        <w:t>Site URL</w:t>
      </w:r>
      <w:r>
        <w:t xml:space="preserve"> property, and update it to refer to the</w:t>
      </w:r>
      <w:r w:rsidR="009A5976" w:rsidRPr="009A5976">
        <w:t xml:space="preserve"> </w:t>
      </w:r>
      <w:hyperlink r:id="rId24" w:history="1">
        <w:r w:rsidR="009A5976" w:rsidRPr="00B67B5C">
          <w:rPr>
            <w:rStyle w:val="Hyperlink"/>
            <w:b/>
          </w:rPr>
          <w:t>http://services.wingtip.com</w:t>
        </w:r>
      </w:hyperlink>
      <w:r>
        <w:t xml:space="preserve"> site where you will deploy the completed app.</w:t>
      </w:r>
    </w:p>
    <w:p w:rsidR="00705E72" w:rsidRDefault="00705E72" w:rsidP="00705E72">
      <w:pPr>
        <w:pStyle w:val="LabStepNumbered"/>
      </w:pPr>
      <w:r>
        <w:t>Create External Content Types</w:t>
      </w:r>
    </w:p>
    <w:p w:rsidR="00705E72" w:rsidRDefault="00705E72" w:rsidP="00705E72">
      <w:pPr>
        <w:pStyle w:val="LabStepNumberedLevel2"/>
      </w:pPr>
      <w:r>
        <w:t xml:space="preserve">In the </w:t>
      </w:r>
      <w:r w:rsidRPr="00917ACE">
        <w:rPr>
          <w:b/>
        </w:rPr>
        <w:t>Solution Explorer</w:t>
      </w:r>
      <w:r>
        <w:t xml:space="preserve">, right-click the </w:t>
      </w:r>
      <w:r w:rsidR="002A1B87">
        <w:rPr>
          <w:b/>
        </w:rPr>
        <w:t xml:space="preserve">BCSDashboardJSOM </w:t>
      </w:r>
      <w:r>
        <w:t>project node.</w:t>
      </w:r>
    </w:p>
    <w:p w:rsidR="00705E72" w:rsidRDefault="00705E72" w:rsidP="00705E72">
      <w:pPr>
        <w:pStyle w:val="LabStepNumberedLevel2"/>
      </w:pPr>
      <w:r>
        <w:t xml:space="preserve">Select </w:t>
      </w:r>
      <w:r w:rsidRPr="00705E72">
        <w:rPr>
          <w:b/>
        </w:rPr>
        <w:t>Add</w:t>
      </w:r>
      <w:r w:rsidRPr="00705E72">
        <w:rPr>
          <w:b/>
        </w:rPr>
        <w:sym w:font="Wingdings" w:char="F0E0"/>
      </w:r>
      <w:r>
        <w:rPr>
          <w:b/>
        </w:rPr>
        <w:t xml:space="preserve"> Content Types for an E</w:t>
      </w:r>
      <w:r w:rsidRPr="00705E72">
        <w:rPr>
          <w:b/>
        </w:rPr>
        <w:t>xternal Data Source</w:t>
      </w:r>
      <w:r>
        <w:t xml:space="preserve"> from the context menu.</w:t>
      </w:r>
    </w:p>
    <w:p w:rsidR="00705E72" w:rsidRDefault="00705E72" w:rsidP="00705E72">
      <w:pPr>
        <w:pStyle w:val="LabStepNumberedLevel2"/>
      </w:pPr>
      <w:r>
        <w:t xml:space="preserve">Enter the following URI in the field entitled </w:t>
      </w:r>
      <w:r w:rsidRPr="00705E72">
        <w:rPr>
          <w:b/>
        </w:rPr>
        <w:t>What OData Service URL do you want to use to create the external data Source?</w:t>
      </w:r>
    </w:p>
    <w:p w:rsidR="00705E72" w:rsidRDefault="00705E72" w:rsidP="00705E72">
      <w:pPr>
        <w:pStyle w:val="LabStepCodeBlock"/>
      </w:pPr>
      <w:r w:rsidRPr="00705E72">
        <w:t>http://services.odata.org/Northwind/Northwind.svc/</w:t>
      </w:r>
    </w:p>
    <w:p w:rsidR="00705E72" w:rsidRPr="00C82328" w:rsidRDefault="00705E72" w:rsidP="00705E72">
      <w:pPr>
        <w:pStyle w:val="LabStepNumberedLevel2"/>
      </w:pPr>
      <w:r>
        <w:t xml:space="preserve">Enter </w:t>
      </w:r>
      <w:r w:rsidRPr="00705E72">
        <w:rPr>
          <w:b/>
        </w:rPr>
        <w:t>NorthwindTraders</w:t>
      </w:r>
      <w:r>
        <w:t xml:space="preserve"> in the field entitled </w:t>
      </w:r>
      <w:r w:rsidRPr="00705E72">
        <w:rPr>
          <w:b/>
        </w:rPr>
        <w:t>What do you want to name your new data source?</w:t>
      </w:r>
    </w:p>
    <w:p w:rsidR="00BE6A5C" w:rsidRPr="00D812FE" w:rsidRDefault="00705E72" w:rsidP="00480CCE">
      <w:pPr>
        <w:pStyle w:val="LabStepScreenshotLevel2"/>
      </w:pPr>
      <w:r>
        <w:drawing>
          <wp:inline distT="0" distB="0" distL="0" distR="0">
            <wp:extent cx="3680988"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s.png"/>
                    <pic:cNvPicPr/>
                  </pic:nvPicPr>
                  <pic:blipFill>
                    <a:blip r:embed="rId25">
                      <a:extLst>
                        <a:ext uri="{28A0092B-C50C-407E-A947-70E740481C1C}">
                          <a14:useLocalDpi xmlns:a14="http://schemas.microsoft.com/office/drawing/2010/main" val="0"/>
                        </a:ext>
                      </a:extLst>
                    </a:blip>
                    <a:stretch>
                      <a:fillRect/>
                    </a:stretch>
                  </pic:blipFill>
                  <pic:spPr>
                    <a:xfrm>
                      <a:off x="0" y="0"/>
                      <a:ext cx="3688234" cy="2672250"/>
                    </a:xfrm>
                    <a:prstGeom prst="rect">
                      <a:avLst/>
                    </a:prstGeom>
                  </pic:spPr>
                </pic:pic>
              </a:graphicData>
            </a:graphic>
          </wp:inline>
        </w:drawing>
      </w:r>
    </w:p>
    <w:p w:rsidR="005A46E9" w:rsidRDefault="00705E72" w:rsidP="00705E72">
      <w:pPr>
        <w:pStyle w:val="LabStepNumberedLevel2"/>
      </w:pPr>
      <w:r>
        <w:t xml:space="preserve">Click </w:t>
      </w:r>
      <w:r w:rsidRPr="00705E72">
        <w:rPr>
          <w:b/>
        </w:rPr>
        <w:t>Next</w:t>
      </w:r>
      <w:r>
        <w:t>.</w:t>
      </w:r>
    </w:p>
    <w:p w:rsidR="00705E72" w:rsidRDefault="00705E72" w:rsidP="00705E72">
      <w:pPr>
        <w:pStyle w:val="LabStepNumberedLevel2"/>
      </w:pPr>
      <w:r>
        <w:t xml:space="preserve">Select </w:t>
      </w:r>
      <w:r w:rsidRPr="00705E72">
        <w:rPr>
          <w:b/>
        </w:rPr>
        <w:t>Categories</w:t>
      </w:r>
      <w:r>
        <w:t xml:space="preserve"> and </w:t>
      </w:r>
      <w:r w:rsidRPr="00705E72">
        <w:rPr>
          <w:b/>
        </w:rPr>
        <w:t>Category_Sales_for_1997</w:t>
      </w:r>
      <w:r>
        <w:t>.</w:t>
      </w:r>
    </w:p>
    <w:p w:rsidR="00705E72" w:rsidRDefault="00705E72" w:rsidP="00705E72">
      <w:pPr>
        <w:pStyle w:val="LabStepNumberedLevel2"/>
      </w:pPr>
      <w:r w:rsidRPr="00705E72">
        <w:rPr>
          <w:b/>
        </w:rPr>
        <w:t>Uncheck</w:t>
      </w:r>
      <w:r>
        <w:t xml:space="preserve"> the box labeled </w:t>
      </w:r>
      <w:r w:rsidRPr="00705E72">
        <w:rPr>
          <w:b/>
        </w:rPr>
        <w:t>Create list instances for the selected data entities (except Service operations)</w:t>
      </w:r>
      <w:r>
        <w:t>.</w:t>
      </w:r>
    </w:p>
    <w:p w:rsidR="00705E72" w:rsidRDefault="00705E72" w:rsidP="00480CCE">
      <w:pPr>
        <w:pStyle w:val="LabStepScreenshotLevel2"/>
      </w:pPr>
      <w:r>
        <w:drawing>
          <wp:inline distT="0" distB="0" distL="0" distR="0">
            <wp:extent cx="3437082" cy="2505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png"/>
                    <pic:cNvPicPr/>
                  </pic:nvPicPr>
                  <pic:blipFill>
                    <a:blip r:embed="rId26">
                      <a:extLst>
                        <a:ext uri="{28A0092B-C50C-407E-A947-70E740481C1C}">
                          <a14:useLocalDpi xmlns:a14="http://schemas.microsoft.com/office/drawing/2010/main" val="0"/>
                        </a:ext>
                      </a:extLst>
                    </a:blip>
                    <a:stretch>
                      <a:fillRect/>
                    </a:stretch>
                  </pic:blipFill>
                  <pic:spPr>
                    <a:xfrm>
                      <a:off x="0" y="0"/>
                      <a:ext cx="3452959" cy="2516647"/>
                    </a:xfrm>
                    <a:prstGeom prst="rect">
                      <a:avLst/>
                    </a:prstGeom>
                  </pic:spPr>
                </pic:pic>
              </a:graphicData>
            </a:graphic>
          </wp:inline>
        </w:drawing>
      </w:r>
    </w:p>
    <w:p w:rsidR="00705E72" w:rsidRDefault="00705E72" w:rsidP="00A45DE1">
      <w:pPr>
        <w:pStyle w:val="LabStepNumberedLevel2"/>
      </w:pPr>
      <w:r>
        <w:t xml:space="preserve">Click </w:t>
      </w:r>
      <w:r w:rsidRPr="00705E72">
        <w:rPr>
          <w:b/>
        </w:rPr>
        <w:t>Finish</w:t>
      </w:r>
      <w:r>
        <w:t>.</w:t>
      </w:r>
    </w:p>
    <w:p w:rsidR="00A050CC" w:rsidRDefault="00A050CC" w:rsidP="00A45DE1">
      <w:pPr>
        <w:pStyle w:val="LabStepNumbered"/>
      </w:pPr>
      <w:r>
        <w:t>Add a Comparison filter</w:t>
      </w:r>
    </w:p>
    <w:p w:rsidR="00A050CC" w:rsidRDefault="00A050CC" w:rsidP="00A050CC">
      <w:pPr>
        <w:pStyle w:val="LabStepNumberedLevel2"/>
      </w:pPr>
      <w:r>
        <w:t xml:space="preserve">In the Solution Explorer: </w:t>
      </w:r>
    </w:p>
    <w:p w:rsidR="00A050CC" w:rsidRDefault="00A050CC" w:rsidP="00A050CC">
      <w:pPr>
        <w:pStyle w:val="LabStepNumberedLevel3"/>
      </w:pPr>
      <w:r>
        <w:t xml:space="preserve">Expand the </w:t>
      </w:r>
      <w:r>
        <w:rPr>
          <w:b/>
        </w:rPr>
        <w:t>External Content Types</w:t>
      </w:r>
      <w:r>
        <w:t xml:space="preserve"> node.</w:t>
      </w:r>
    </w:p>
    <w:p w:rsidR="00A03DB1" w:rsidRDefault="00A03DB1" w:rsidP="00A03DB1">
      <w:pPr>
        <w:pStyle w:val="LabStepNumberedLevel3"/>
      </w:pPr>
      <w:r>
        <w:t xml:space="preserve">Expand the </w:t>
      </w:r>
      <w:r>
        <w:rPr>
          <w:b/>
        </w:rPr>
        <w:t>NorthwindTraders</w:t>
      </w:r>
      <w:r>
        <w:t xml:space="preserve"> node.</w:t>
      </w:r>
    </w:p>
    <w:p w:rsidR="00A050CC" w:rsidRDefault="00A050CC" w:rsidP="00392BB6">
      <w:pPr>
        <w:pStyle w:val="LabStepNumberedLevel3"/>
      </w:pPr>
      <w:r w:rsidRPr="00A03DB1">
        <w:rPr>
          <w:b/>
        </w:rPr>
        <w:t>Double</w:t>
      </w:r>
      <w:r>
        <w:t xml:space="preserve">-click the </w:t>
      </w:r>
      <w:r w:rsidR="00A03DB1">
        <w:rPr>
          <w:b/>
        </w:rPr>
        <w:t>Category_sales_for_1997</w:t>
      </w:r>
      <w:r>
        <w:rPr>
          <w:b/>
        </w:rPr>
        <w:t>.</w:t>
      </w:r>
      <w:r w:rsidR="00A03DB1">
        <w:rPr>
          <w:b/>
        </w:rPr>
        <w:t>ect</w:t>
      </w:r>
      <w:r>
        <w:t xml:space="preserve"> file.</w:t>
      </w:r>
    </w:p>
    <w:p w:rsidR="00A050CC" w:rsidRDefault="00A03DB1" w:rsidP="00A050CC">
      <w:pPr>
        <w:pStyle w:val="LabStepNumberedLevel2"/>
      </w:pPr>
      <w:r>
        <w:t xml:space="preserve">In the designer click the link entitled </w:t>
      </w:r>
      <w:r w:rsidRPr="00A03DB1">
        <w:rPr>
          <w:b/>
        </w:rPr>
        <w:t>Click here to add a filter</w:t>
      </w:r>
      <w:r>
        <w:t>.</w:t>
      </w:r>
    </w:p>
    <w:p w:rsidR="00A03DB1" w:rsidRDefault="00A03DB1" w:rsidP="00A03DB1">
      <w:pPr>
        <w:pStyle w:val="LabStepNumberedLevel3"/>
      </w:pPr>
      <w:r>
        <w:lastRenderedPageBreak/>
        <w:t xml:space="preserve">Set the </w:t>
      </w:r>
      <w:r w:rsidRPr="00A03DB1">
        <w:rPr>
          <w:b/>
        </w:rPr>
        <w:t>Filter Type</w:t>
      </w:r>
      <w:r>
        <w:t xml:space="preserve"> to </w:t>
      </w:r>
      <w:r w:rsidRPr="00A03DB1">
        <w:rPr>
          <w:b/>
        </w:rPr>
        <w:t>Comparison</w:t>
      </w:r>
      <w:r>
        <w:t>.</w:t>
      </w:r>
    </w:p>
    <w:p w:rsidR="00A03DB1" w:rsidRDefault="00A03DB1" w:rsidP="00A03DB1">
      <w:pPr>
        <w:pStyle w:val="LabStepNumberedLevel3"/>
      </w:pPr>
      <w:r>
        <w:t xml:space="preserve">Set the </w:t>
      </w:r>
      <w:r w:rsidRPr="00A03DB1">
        <w:rPr>
          <w:b/>
        </w:rPr>
        <w:t>Associated Column</w:t>
      </w:r>
      <w:r>
        <w:t xml:space="preserve"> to </w:t>
      </w:r>
      <w:r w:rsidRPr="00A03DB1">
        <w:rPr>
          <w:b/>
        </w:rPr>
        <w:t>CategoryName</w:t>
      </w:r>
      <w:r>
        <w:t>.</w:t>
      </w:r>
    </w:p>
    <w:p w:rsidR="00A03DB1" w:rsidRDefault="00A03DB1" w:rsidP="00A03DB1">
      <w:pPr>
        <w:pStyle w:val="LabStepNumberedLevel3"/>
      </w:pPr>
      <w:r>
        <w:t xml:space="preserve">Click </w:t>
      </w:r>
      <w:r w:rsidRPr="00A03DB1">
        <w:rPr>
          <w:b/>
        </w:rPr>
        <w:t>OK</w:t>
      </w:r>
      <w:r>
        <w:t>.</w:t>
      </w:r>
    </w:p>
    <w:p w:rsidR="00A45DE1" w:rsidRDefault="00A45DE1" w:rsidP="00A45DE1">
      <w:pPr>
        <w:pStyle w:val="LabStepNumbered"/>
      </w:pPr>
      <w:r>
        <w:t xml:space="preserve">Code the </w:t>
      </w:r>
      <w:r>
        <w:rPr>
          <w:b/>
        </w:rPr>
        <w:t>northwind.query.js</w:t>
      </w:r>
      <w:r>
        <w:t xml:space="preserve"> library</w:t>
      </w:r>
    </w:p>
    <w:p w:rsidR="00A45DE1" w:rsidRDefault="00A45DE1" w:rsidP="00A45DE1">
      <w:pPr>
        <w:pStyle w:val="LabStepNumberedLevel2"/>
      </w:pPr>
      <w:r>
        <w:t xml:space="preserve">In the Solution Explorer: </w:t>
      </w:r>
    </w:p>
    <w:p w:rsidR="00A45DE1" w:rsidRDefault="00A45DE1" w:rsidP="00A45DE1">
      <w:pPr>
        <w:pStyle w:val="LabStepNumberedLevel3"/>
      </w:pPr>
      <w:r>
        <w:t xml:space="preserve">Expand the </w:t>
      </w:r>
      <w:r>
        <w:rPr>
          <w:b/>
        </w:rPr>
        <w:t>Scripts</w:t>
      </w:r>
      <w:r>
        <w:t xml:space="preserve"> node.</w:t>
      </w:r>
    </w:p>
    <w:p w:rsidR="00A45DE1" w:rsidRDefault="00A45DE1" w:rsidP="00A45DE1">
      <w:pPr>
        <w:pStyle w:val="LabStepNumberedLevel3"/>
      </w:pPr>
      <w:r>
        <w:t xml:space="preserve">Double-click the </w:t>
      </w:r>
      <w:r>
        <w:rPr>
          <w:b/>
        </w:rPr>
        <w:t>northwind.query.js</w:t>
      </w:r>
      <w:r>
        <w:t xml:space="preserve"> file.</w:t>
      </w:r>
    </w:p>
    <w:p w:rsidR="00A45DE1" w:rsidRDefault="00A45DE1" w:rsidP="00A45DE1">
      <w:pPr>
        <w:pStyle w:val="LabStepNumberedLevel2"/>
      </w:pPr>
      <w:r>
        <w:t xml:space="preserve">Locate the comment </w:t>
      </w:r>
      <w:r w:rsidRPr="003829A4">
        <w:rPr>
          <w:b/>
        </w:rPr>
        <w:t>//CODE GOES HERE</w:t>
      </w:r>
      <w:r>
        <w:t xml:space="preserve"> within the </w:t>
      </w:r>
      <w:r w:rsidRPr="009B4EC5">
        <w:rPr>
          <w:b/>
        </w:rPr>
        <w:t>load</w:t>
      </w:r>
      <w:r>
        <w:t xml:space="preserve"> function.</w:t>
      </w:r>
    </w:p>
    <w:p w:rsidR="00A45DE1" w:rsidRDefault="00A45DE1" w:rsidP="00A45DE1">
      <w:pPr>
        <w:pStyle w:val="LabStepNumberedLevel2"/>
      </w:pPr>
      <w:r>
        <w:t xml:space="preserve">Add the following code to complete the </w:t>
      </w:r>
      <w:r w:rsidRPr="00A45DE1">
        <w:rPr>
          <w:b/>
        </w:rPr>
        <w:t>getLobSystemInstances</w:t>
      </w:r>
      <w:r>
        <w:rPr>
          <w:b/>
        </w:rPr>
        <w:t xml:space="preserve"> </w:t>
      </w:r>
      <w:r>
        <w:t>function</w:t>
      </w:r>
    </w:p>
    <w:p w:rsidR="008C22F7" w:rsidRDefault="008C22F7" w:rsidP="008C22F7">
      <w:pPr>
        <w:pStyle w:val="LabStepCodeBlockLevel2"/>
      </w:pPr>
      <w:r>
        <w:t>var ctx = SP.ClientContext.get_current();</w:t>
      </w:r>
    </w:p>
    <w:p w:rsidR="008C22F7" w:rsidRDefault="008C22F7" w:rsidP="008C22F7">
      <w:pPr>
        <w:pStyle w:val="LabStepCodeBlockLevel2"/>
      </w:pPr>
    </w:p>
    <w:p w:rsidR="008C22F7" w:rsidRPr="00480CCE" w:rsidRDefault="008C22F7" w:rsidP="008C22F7">
      <w:pPr>
        <w:pStyle w:val="LabStepCodeBlockLevel2"/>
        <w:rPr>
          <w:color w:val="7F7F7F" w:themeColor="text1" w:themeTint="80"/>
        </w:rPr>
      </w:pPr>
      <w:r w:rsidRPr="00480CCE">
        <w:rPr>
          <w:color w:val="7F7F7F" w:themeColor="text1" w:themeTint="80"/>
        </w:rPr>
        <w:t>//</w:t>
      </w:r>
      <w:r w:rsidR="00480CCE">
        <w:rPr>
          <w:color w:val="7F7F7F" w:themeColor="text1" w:themeTint="80"/>
        </w:rPr>
        <w:t xml:space="preserve"> </w:t>
      </w:r>
      <w:r w:rsidRPr="00480CCE">
        <w:rPr>
          <w:color w:val="7F7F7F" w:themeColor="text1" w:themeTint="80"/>
        </w:rPr>
        <w:t>Get the ECT</w:t>
      </w:r>
    </w:p>
    <w:p w:rsidR="008C22F7" w:rsidRDefault="008C22F7" w:rsidP="008C22F7">
      <w:pPr>
        <w:pStyle w:val="LabStepCodeBlockLevel2"/>
      </w:pPr>
      <w:r>
        <w:t>ect = ctx.get_web().getAppBdcCatalog().getEntity(entityNamespace, entityName);</w:t>
      </w:r>
    </w:p>
    <w:p w:rsidR="008C22F7" w:rsidRDefault="008C22F7" w:rsidP="008C22F7">
      <w:pPr>
        <w:pStyle w:val="LabStepCodeBlockLevel2"/>
      </w:pPr>
      <w:r>
        <w:t>ctx.load(ect);</w:t>
      </w:r>
    </w:p>
    <w:p w:rsidR="008C22F7" w:rsidRDefault="008C22F7" w:rsidP="008C22F7">
      <w:pPr>
        <w:pStyle w:val="LabStepCodeBlockLevel2"/>
      </w:pPr>
    </w:p>
    <w:p w:rsidR="008C22F7" w:rsidRPr="00480CCE" w:rsidRDefault="008C22F7" w:rsidP="008C22F7">
      <w:pPr>
        <w:pStyle w:val="LabStepCodeBlockLevel2"/>
        <w:rPr>
          <w:color w:val="7F7F7F" w:themeColor="text1" w:themeTint="80"/>
        </w:rPr>
      </w:pPr>
      <w:r w:rsidRPr="00480CCE">
        <w:rPr>
          <w:color w:val="7F7F7F" w:themeColor="text1" w:themeTint="80"/>
        </w:rPr>
        <w:t>//</w:t>
      </w:r>
      <w:r w:rsidR="00480CCE" w:rsidRPr="00480CCE">
        <w:rPr>
          <w:color w:val="7F7F7F" w:themeColor="text1" w:themeTint="80"/>
        </w:rPr>
        <w:t xml:space="preserve"> </w:t>
      </w:r>
      <w:r w:rsidRPr="00480CCE">
        <w:rPr>
          <w:color w:val="7F7F7F" w:themeColor="text1" w:themeTint="80"/>
        </w:rPr>
        <w:t>Get the LobSystem</w:t>
      </w:r>
    </w:p>
    <w:p w:rsidR="008C22F7" w:rsidRDefault="008C22F7" w:rsidP="008C22F7">
      <w:pPr>
        <w:pStyle w:val="LabStepCodeBlockLevel2"/>
      </w:pPr>
      <w:r>
        <w:t>lob = ect.getLobSystem();</w:t>
      </w:r>
    </w:p>
    <w:p w:rsidR="008C22F7" w:rsidRDefault="008C22F7" w:rsidP="008C22F7">
      <w:pPr>
        <w:pStyle w:val="LabStepCodeBlockLevel2"/>
      </w:pPr>
      <w:r>
        <w:t>ctx.load(lob);</w:t>
      </w:r>
    </w:p>
    <w:p w:rsidR="008C22F7" w:rsidRDefault="008C22F7" w:rsidP="008C22F7">
      <w:pPr>
        <w:pStyle w:val="LabStepCodeBlockLevel2"/>
      </w:pPr>
    </w:p>
    <w:p w:rsidR="008C22F7" w:rsidRPr="00480CCE" w:rsidRDefault="008C22F7" w:rsidP="008C22F7">
      <w:pPr>
        <w:pStyle w:val="LabStepCodeBlockLevel2"/>
        <w:rPr>
          <w:color w:val="7F7F7F" w:themeColor="text1" w:themeTint="80"/>
        </w:rPr>
      </w:pPr>
      <w:r w:rsidRPr="00480CCE">
        <w:rPr>
          <w:color w:val="7F7F7F" w:themeColor="text1" w:themeTint="80"/>
        </w:rPr>
        <w:t>//</w:t>
      </w:r>
      <w:r w:rsidR="00480CCE" w:rsidRPr="00480CCE">
        <w:rPr>
          <w:color w:val="7F7F7F" w:themeColor="text1" w:themeTint="80"/>
        </w:rPr>
        <w:t xml:space="preserve"> </w:t>
      </w:r>
      <w:r w:rsidRPr="00480CCE">
        <w:rPr>
          <w:color w:val="7F7F7F" w:themeColor="text1" w:themeTint="80"/>
        </w:rPr>
        <w:t>Save the LobSystemInstances as a property of the Deferred object</w:t>
      </w:r>
    </w:p>
    <w:p w:rsidR="008C22F7" w:rsidRDefault="008C22F7" w:rsidP="008C22F7">
      <w:pPr>
        <w:pStyle w:val="LabStepCodeBlockLevel2"/>
      </w:pPr>
      <w:r>
        <w:t>deferredLobSystemInstances.collection = lob.getLobSystemInstances();</w:t>
      </w:r>
    </w:p>
    <w:p w:rsidR="008C22F7" w:rsidRDefault="008C22F7" w:rsidP="008C22F7">
      <w:pPr>
        <w:pStyle w:val="LabStepCodeBlockLevel2"/>
      </w:pPr>
    </w:p>
    <w:p w:rsidR="008C22F7" w:rsidRDefault="008C22F7" w:rsidP="008C22F7">
      <w:pPr>
        <w:pStyle w:val="LabStepCodeBlockLevel2"/>
      </w:pPr>
      <w:r>
        <w:t>ctx.load(deferredLobSystemInstances.collection);</w:t>
      </w:r>
    </w:p>
    <w:p w:rsidR="008C22F7" w:rsidRDefault="008C22F7" w:rsidP="008C22F7">
      <w:pPr>
        <w:pStyle w:val="LabStepCodeBlockLevel2"/>
      </w:pPr>
      <w:r>
        <w:t>ctx.executeQueryAsync(onLobSystemInstancesSuccess, onLobSystemInstancesError);</w:t>
      </w:r>
    </w:p>
    <w:p w:rsidR="008C22F7" w:rsidRDefault="008C22F7" w:rsidP="008C22F7">
      <w:pPr>
        <w:pStyle w:val="LabStepCodeBlockLevel2"/>
      </w:pPr>
    </w:p>
    <w:p w:rsidR="00A45DE1" w:rsidRDefault="008C22F7" w:rsidP="008C22F7">
      <w:pPr>
        <w:pStyle w:val="LabStepCodeBlockLevel2"/>
      </w:pPr>
      <w:r>
        <w:t>return deferredLobSystemInstances.promise()</w:t>
      </w:r>
      <w:r w:rsidR="00A45DE1">
        <w:t>;</w:t>
      </w:r>
    </w:p>
    <w:p w:rsidR="00A45DE1" w:rsidRDefault="008C22F7" w:rsidP="00A45DE1">
      <w:pPr>
        <w:pStyle w:val="LabExerciseCallout"/>
      </w:pPr>
      <w:r>
        <w:t>The above code accesses the External Content Type directly through the API. An alternative to this approach is to create an External List and use the standard List API to perform CRUD operations.</w:t>
      </w:r>
    </w:p>
    <w:p w:rsidR="00A45DE1" w:rsidRDefault="00A45DE1" w:rsidP="00A45DE1">
      <w:pPr>
        <w:pStyle w:val="LabStepNumberedLevel2"/>
      </w:pPr>
      <w:r>
        <w:t xml:space="preserve">Locate the comment </w:t>
      </w:r>
      <w:r w:rsidRPr="009B4EC5">
        <w:rPr>
          <w:b/>
        </w:rPr>
        <w:t>//CODE GOES HERE</w:t>
      </w:r>
      <w:r>
        <w:t xml:space="preserve"> within the </w:t>
      </w:r>
      <w:r>
        <w:rPr>
          <w:b/>
        </w:rPr>
        <w:t>getFilters</w:t>
      </w:r>
      <w:r>
        <w:t xml:space="preserve"> function.</w:t>
      </w:r>
    </w:p>
    <w:p w:rsidR="00A45DE1" w:rsidRDefault="00A45DE1" w:rsidP="00A45DE1">
      <w:pPr>
        <w:pStyle w:val="LabStepNumberedLevel2"/>
      </w:pPr>
      <w:r>
        <w:t xml:space="preserve">Add the following code to complete the </w:t>
      </w:r>
      <w:r>
        <w:rPr>
          <w:b/>
        </w:rPr>
        <w:t>getFilters</w:t>
      </w:r>
      <w:r>
        <w:t xml:space="preserve"> function</w:t>
      </w:r>
    </w:p>
    <w:p w:rsidR="008C22F7" w:rsidRDefault="008C22F7" w:rsidP="008C22F7">
      <w:pPr>
        <w:pStyle w:val="LabStepCodeBlockLevel2"/>
      </w:pPr>
      <w:r>
        <w:t>var ctx = SP.ClientContext.get_current();</w:t>
      </w:r>
    </w:p>
    <w:p w:rsidR="008C22F7" w:rsidRDefault="008C22F7" w:rsidP="008C22F7">
      <w:pPr>
        <w:pStyle w:val="LabStepCodeBlockLevel2"/>
      </w:pPr>
    </w:p>
    <w:p w:rsidR="008C22F7" w:rsidRPr="00480CCE" w:rsidRDefault="008C22F7" w:rsidP="008C22F7">
      <w:pPr>
        <w:pStyle w:val="LabStepCodeBlockLevel2"/>
        <w:rPr>
          <w:color w:val="7F7F7F" w:themeColor="text1" w:themeTint="80"/>
        </w:rPr>
      </w:pPr>
      <w:r w:rsidRPr="00480CCE">
        <w:rPr>
          <w:color w:val="7F7F7F" w:themeColor="text1" w:themeTint="80"/>
        </w:rPr>
        <w:t>//</w:t>
      </w:r>
      <w:r w:rsidR="00480CCE" w:rsidRPr="00480CCE">
        <w:rPr>
          <w:color w:val="7F7F7F" w:themeColor="text1" w:themeTint="80"/>
        </w:rPr>
        <w:t xml:space="preserve"> </w:t>
      </w:r>
      <w:r w:rsidRPr="00480CCE">
        <w:rPr>
          <w:color w:val="7F7F7F" w:themeColor="text1" w:themeTint="80"/>
        </w:rPr>
        <w:t>Get the LobSystemInstance and save it</w:t>
      </w:r>
    </w:p>
    <w:p w:rsidR="008C22F7" w:rsidRDefault="008C22F7" w:rsidP="008C22F7">
      <w:pPr>
        <w:pStyle w:val="LabStepCodeBlockLevel2"/>
      </w:pPr>
      <w:r>
        <w:t>for (var i = 0; i &lt; lobSystemInstances.get_count() ; i++) {</w:t>
      </w:r>
    </w:p>
    <w:p w:rsidR="008C22F7" w:rsidRDefault="008C22F7" w:rsidP="008C22F7">
      <w:pPr>
        <w:pStyle w:val="LabStepCodeBlockLevel2"/>
      </w:pPr>
      <w:r>
        <w:t xml:space="preserve">    if (lobSystemInstances.get_item(i).get_name() === lobSystemInstanceName) {</w:t>
      </w:r>
    </w:p>
    <w:p w:rsidR="008C22F7" w:rsidRDefault="008C22F7" w:rsidP="008C22F7">
      <w:pPr>
        <w:pStyle w:val="LabStepCodeBlockLevel2"/>
      </w:pPr>
      <w:r>
        <w:t xml:space="preserve">        lobi = lobSystemInstances.get_item(i);</w:t>
      </w:r>
    </w:p>
    <w:p w:rsidR="008C22F7" w:rsidRDefault="008C22F7" w:rsidP="008C22F7">
      <w:pPr>
        <w:pStyle w:val="LabStepCodeBlockLevel2"/>
      </w:pPr>
      <w:r>
        <w:t xml:space="preserve">        break;</w:t>
      </w:r>
    </w:p>
    <w:p w:rsidR="008C22F7" w:rsidRDefault="008C22F7" w:rsidP="008C22F7">
      <w:pPr>
        <w:pStyle w:val="LabStepCodeBlockLevel2"/>
      </w:pPr>
      <w:r>
        <w:t xml:space="preserve">    }</w:t>
      </w:r>
    </w:p>
    <w:p w:rsidR="008C22F7" w:rsidRDefault="008C22F7" w:rsidP="008C22F7">
      <w:pPr>
        <w:pStyle w:val="LabStepCodeBlockLevel2"/>
      </w:pPr>
      <w:r>
        <w:t>}</w:t>
      </w:r>
    </w:p>
    <w:p w:rsidR="008C22F7" w:rsidRDefault="008C22F7" w:rsidP="008C22F7">
      <w:pPr>
        <w:pStyle w:val="LabStepCodeBlockLevel2"/>
      </w:pPr>
    </w:p>
    <w:p w:rsidR="008C22F7" w:rsidRPr="00480CCE" w:rsidRDefault="008C22F7" w:rsidP="008C22F7">
      <w:pPr>
        <w:pStyle w:val="LabStepCodeBlockLevel2"/>
        <w:rPr>
          <w:color w:val="7F7F7F" w:themeColor="text1" w:themeTint="80"/>
        </w:rPr>
      </w:pPr>
      <w:r w:rsidRPr="00480CCE">
        <w:rPr>
          <w:color w:val="7F7F7F" w:themeColor="text1" w:themeTint="80"/>
        </w:rPr>
        <w:t>// Save the filter collection as a new property of the Deferred object</w:t>
      </w:r>
    </w:p>
    <w:p w:rsidR="008C22F7" w:rsidRDefault="008C22F7" w:rsidP="008C22F7">
      <w:pPr>
        <w:pStyle w:val="LabStepCodeBlockLevel2"/>
      </w:pPr>
      <w:r>
        <w:t>deferredFilters.collection = ect.getFilters(methodInstanceName);</w:t>
      </w:r>
    </w:p>
    <w:p w:rsidR="008C22F7" w:rsidRDefault="008C22F7" w:rsidP="008C22F7">
      <w:pPr>
        <w:pStyle w:val="LabStepCodeBlockLevel2"/>
      </w:pPr>
      <w:r>
        <w:t>ctx.load(deferredFilters.collection);</w:t>
      </w:r>
    </w:p>
    <w:p w:rsidR="008C22F7" w:rsidRDefault="008C22F7" w:rsidP="008C22F7">
      <w:pPr>
        <w:pStyle w:val="LabStepCodeBlockLevel2"/>
      </w:pPr>
    </w:p>
    <w:p w:rsidR="008C22F7" w:rsidRDefault="008C22F7" w:rsidP="008C22F7">
      <w:pPr>
        <w:pStyle w:val="LabStepCodeBlockLevel2"/>
      </w:pPr>
      <w:r>
        <w:t>ctx.executeQueryAsync(onGetFiltersSuccess, onGetFiltersError);</w:t>
      </w:r>
    </w:p>
    <w:p w:rsidR="008C22F7" w:rsidRDefault="008C22F7" w:rsidP="008C22F7">
      <w:pPr>
        <w:pStyle w:val="LabStepCodeBlockLevel2"/>
      </w:pPr>
    </w:p>
    <w:p w:rsidR="00A45DE1" w:rsidRDefault="008C22F7" w:rsidP="008C22F7">
      <w:pPr>
        <w:pStyle w:val="LabStepCodeBlockLevel2"/>
      </w:pPr>
      <w:r>
        <w:t>return deferredFilters.promise()</w:t>
      </w:r>
      <w:r w:rsidR="00A45DE1">
        <w:t>;</w:t>
      </w:r>
    </w:p>
    <w:p w:rsidR="00A45DE1" w:rsidRDefault="00F72F38" w:rsidP="00A45DE1">
      <w:pPr>
        <w:pStyle w:val="LabExerciseCallout"/>
      </w:pPr>
      <w:r>
        <w:t>The above code is working through the External Content Type to identify the associated methods. Later this information will be used to call the methods of the ECT and return results.</w:t>
      </w:r>
    </w:p>
    <w:p w:rsidR="00A45DE1" w:rsidRDefault="00A45DE1" w:rsidP="00A45DE1">
      <w:pPr>
        <w:pStyle w:val="LabStepNumberedLevel2"/>
      </w:pPr>
      <w:r>
        <w:t xml:space="preserve">Locate the comment </w:t>
      </w:r>
      <w:r w:rsidRPr="00A45DE1">
        <w:rPr>
          <w:b/>
        </w:rPr>
        <w:t>//CODE GOES HERE</w:t>
      </w:r>
      <w:r>
        <w:t xml:space="preserve"> within the </w:t>
      </w:r>
      <w:r>
        <w:rPr>
          <w:b/>
        </w:rPr>
        <w:t>executeFinder</w:t>
      </w:r>
      <w:r>
        <w:t xml:space="preserve"> function.</w:t>
      </w:r>
    </w:p>
    <w:p w:rsidR="00A45DE1" w:rsidRDefault="00A45DE1" w:rsidP="00A45DE1">
      <w:pPr>
        <w:pStyle w:val="LabStepNumberedLevel2"/>
      </w:pPr>
      <w:r>
        <w:t xml:space="preserve">Add the following code to complete the </w:t>
      </w:r>
      <w:r>
        <w:rPr>
          <w:b/>
        </w:rPr>
        <w:t>executeFinder</w:t>
      </w:r>
      <w:r>
        <w:t xml:space="preserve"> function</w:t>
      </w:r>
    </w:p>
    <w:p w:rsidR="00F72F38" w:rsidRDefault="00F72F38" w:rsidP="00F72F38">
      <w:pPr>
        <w:pStyle w:val="LabStepCodeBlockLevel2"/>
      </w:pPr>
      <w:r>
        <w:t>var ctx = SP.ClientContext.get_current();</w:t>
      </w:r>
    </w:p>
    <w:p w:rsidR="00F72F38" w:rsidRDefault="00F72F38" w:rsidP="00F72F38">
      <w:pPr>
        <w:pStyle w:val="LabStepCodeBlockLevel2"/>
      </w:pPr>
    </w:p>
    <w:p w:rsidR="00F72F38" w:rsidRPr="00480CCE" w:rsidRDefault="00F72F38" w:rsidP="00F72F38">
      <w:pPr>
        <w:pStyle w:val="LabStepCodeBlockLevel2"/>
        <w:rPr>
          <w:color w:val="7F7F7F" w:themeColor="text1" w:themeTint="80"/>
        </w:rPr>
      </w:pPr>
      <w:r w:rsidRPr="00480CCE">
        <w:rPr>
          <w:color w:val="7F7F7F" w:themeColor="text1" w:themeTint="80"/>
        </w:rPr>
        <w:t>//</w:t>
      </w:r>
      <w:r w:rsidR="00480CCE" w:rsidRPr="00480CCE">
        <w:rPr>
          <w:color w:val="7F7F7F" w:themeColor="text1" w:themeTint="80"/>
        </w:rPr>
        <w:t xml:space="preserve"> </w:t>
      </w:r>
      <w:r w:rsidRPr="00480CCE">
        <w:rPr>
          <w:color w:val="7F7F7F" w:themeColor="text1" w:themeTint="80"/>
        </w:rPr>
        <w:t>set the filter, if provided</w:t>
      </w:r>
    </w:p>
    <w:p w:rsidR="00F72F38" w:rsidRDefault="00F72F38" w:rsidP="00F72F38">
      <w:pPr>
        <w:pStyle w:val="LabStepCodeBlockLevel2"/>
      </w:pPr>
      <w:r>
        <w:t>if (filterValue) {</w:t>
      </w:r>
    </w:p>
    <w:p w:rsidR="00F72F38" w:rsidRDefault="00F72F38" w:rsidP="00F72F38">
      <w:pPr>
        <w:pStyle w:val="LabStepCodeBlockLevel2"/>
      </w:pPr>
      <w:r>
        <w:t xml:space="preserve">    filters.setFilterValue("CategoryNameFilter", 0, filterValue);</w:t>
      </w:r>
    </w:p>
    <w:p w:rsidR="00F72F38" w:rsidRDefault="00F72F38" w:rsidP="00F72F38">
      <w:pPr>
        <w:pStyle w:val="LabStepCodeBlockLevel2"/>
      </w:pPr>
      <w:r>
        <w:t>}</w:t>
      </w:r>
    </w:p>
    <w:p w:rsidR="00F72F38" w:rsidRDefault="00F72F38" w:rsidP="00F72F38">
      <w:pPr>
        <w:pStyle w:val="LabStepCodeBlockLevel2"/>
      </w:pPr>
    </w:p>
    <w:p w:rsidR="00F72F38" w:rsidRPr="00480CCE" w:rsidRDefault="00F72F38" w:rsidP="00F72F38">
      <w:pPr>
        <w:pStyle w:val="LabStepCodeBlockLevel2"/>
        <w:rPr>
          <w:color w:val="7F7F7F" w:themeColor="text1" w:themeTint="80"/>
        </w:rPr>
      </w:pPr>
      <w:r w:rsidRPr="00480CCE">
        <w:rPr>
          <w:color w:val="7F7F7F" w:themeColor="text1" w:themeTint="80"/>
        </w:rPr>
        <w:t>//</w:t>
      </w:r>
      <w:r w:rsidR="00480CCE" w:rsidRPr="00480CCE">
        <w:rPr>
          <w:color w:val="7F7F7F" w:themeColor="text1" w:themeTint="80"/>
        </w:rPr>
        <w:t xml:space="preserve"> </w:t>
      </w:r>
      <w:r w:rsidRPr="00480CCE">
        <w:rPr>
          <w:color w:val="7F7F7F" w:themeColor="text1" w:themeTint="80"/>
        </w:rPr>
        <w:t>Execute the finder method with the specified filters</w:t>
      </w:r>
    </w:p>
    <w:p w:rsidR="00F72F38" w:rsidRPr="00480CCE" w:rsidRDefault="00F72F38" w:rsidP="00F72F38">
      <w:pPr>
        <w:pStyle w:val="LabStepCodeBlockLevel2"/>
        <w:rPr>
          <w:color w:val="7F7F7F" w:themeColor="text1" w:themeTint="80"/>
        </w:rPr>
      </w:pPr>
      <w:r w:rsidRPr="00480CCE">
        <w:rPr>
          <w:color w:val="7F7F7F" w:themeColor="text1" w:themeTint="80"/>
        </w:rPr>
        <w:t>//</w:t>
      </w:r>
      <w:r w:rsidR="00480CCE" w:rsidRPr="00480CCE">
        <w:rPr>
          <w:color w:val="7F7F7F" w:themeColor="text1" w:themeTint="80"/>
        </w:rPr>
        <w:t xml:space="preserve"> </w:t>
      </w:r>
      <w:r w:rsidRPr="00480CCE">
        <w:rPr>
          <w:color w:val="7F7F7F" w:themeColor="text1" w:themeTint="80"/>
        </w:rPr>
        <w:t>Save the results of the operation as a new property on the Deferred object</w:t>
      </w:r>
    </w:p>
    <w:p w:rsidR="00F72F38" w:rsidRDefault="00F72F38" w:rsidP="00F72F38">
      <w:pPr>
        <w:pStyle w:val="LabStepCodeBlockLevel2"/>
      </w:pPr>
      <w:r>
        <w:t>deferredFinderResults.collection = ect.findFiltered(filters, methodInstanceName, lobi);</w:t>
      </w:r>
    </w:p>
    <w:p w:rsidR="00F72F38" w:rsidRDefault="00F72F38" w:rsidP="00F72F38">
      <w:pPr>
        <w:pStyle w:val="LabStepCodeBlockLevel2"/>
      </w:pPr>
      <w:r>
        <w:t>ctx.load(deferredFinderResults.collection);</w:t>
      </w:r>
    </w:p>
    <w:p w:rsidR="00F72F38" w:rsidRDefault="00F72F38" w:rsidP="00F72F38">
      <w:pPr>
        <w:pStyle w:val="LabStepCodeBlockLevel2"/>
      </w:pPr>
    </w:p>
    <w:p w:rsidR="00F72F38" w:rsidRDefault="00F72F38" w:rsidP="00F72F38">
      <w:pPr>
        <w:pStyle w:val="LabStepCodeBlockLevel2"/>
      </w:pPr>
      <w:r>
        <w:t>ctx.executeQueryAsync(onExecuteFinderSuccess, onExecuteFinderError);</w:t>
      </w:r>
    </w:p>
    <w:p w:rsidR="00F72F38" w:rsidRDefault="00F72F38" w:rsidP="00F72F38">
      <w:pPr>
        <w:pStyle w:val="LabStepCodeBlockLevel2"/>
      </w:pPr>
    </w:p>
    <w:p w:rsidR="00A45DE1" w:rsidRDefault="00F72F38" w:rsidP="00F72F38">
      <w:pPr>
        <w:pStyle w:val="LabStepCodeBlockLevel2"/>
      </w:pPr>
      <w:r>
        <w:t>return deferredFinderResults.promise();</w:t>
      </w:r>
    </w:p>
    <w:p w:rsidR="00A45DE1" w:rsidRDefault="007D2EB8" w:rsidP="00A45DE1">
      <w:pPr>
        <w:pStyle w:val="LabExerciseCallout"/>
      </w:pPr>
      <w:r>
        <w:t>The above code calls the Finder method of the ECT. This method is used to generate views of the data be returning result sets.</w:t>
      </w:r>
    </w:p>
    <w:p w:rsidR="0010332A" w:rsidRDefault="0010332A" w:rsidP="0010332A">
      <w:pPr>
        <w:pStyle w:val="LabStepNumbered"/>
      </w:pPr>
      <w:r>
        <w:t xml:space="preserve">Code the </w:t>
      </w:r>
      <w:r>
        <w:rPr>
          <w:b/>
        </w:rPr>
        <w:t>northwind.viewmodel.js</w:t>
      </w:r>
      <w:r>
        <w:t xml:space="preserve"> library</w:t>
      </w:r>
    </w:p>
    <w:p w:rsidR="0010332A" w:rsidRDefault="0010332A" w:rsidP="0010332A">
      <w:pPr>
        <w:pStyle w:val="LabStepNumberedLevel2"/>
      </w:pPr>
      <w:r>
        <w:t xml:space="preserve">In the Solution Explorer: </w:t>
      </w:r>
    </w:p>
    <w:p w:rsidR="0010332A" w:rsidRDefault="0010332A" w:rsidP="0010332A">
      <w:pPr>
        <w:pStyle w:val="LabStepNumberedLevel3"/>
      </w:pPr>
      <w:r>
        <w:t xml:space="preserve">Expand the </w:t>
      </w:r>
      <w:r>
        <w:rPr>
          <w:b/>
        </w:rPr>
        <w:t>Scripts</w:t>
      </w:r>
      <w:r>
        <w:t xml:space="preserve"> node.</w:t>
      </w:r>
    </w:p>
    <w:p w:rsidR="0010332A" w:rsidRDefault="0010332A" w:rsidP="0010332A">
      <w:pPr>
        <w:pStyle w:val="LabStepNumberedLevel3"/>
      </w:pPr>
      <w:r>
        <w:t xml:space="preserve">Double-click the </w:t>
      </w:r>
      <w:r>
        <w:rPr>
          <w:b/>
        </w:rPr>
        <w:t>northwind.viewmodel.js</w:t>
      </w:r>
      <w:r>
        <w:t xml:space="preserve"> file.</w:t>
      </w:r>
    </w:p>
    <w:p w:rsidR="0010332A" w:rsidRDefault="0010332A" w:rsidP="0010332A">
      <w:pPr>
        <w:pStyle w:val="LabStepNumberedLevel2"/>
      </w:pPr>
      <w:r>
        <w:t xml:space="preserve">Locate the comment </w:t>
      </w:r>
      <w:r w:rsidRPr="003829A4">
        <w:rPr>
          <w:b/>
        </w:rPr>
        <w:t>//CODE GOES HERE</w:t>
      </w:r>
      <w:r>
        <w:t xml:space="preserve"> within the </w:t>
      </w:r>
      <w:r w:rsidRPr="009B4EC5">
        <w:rPr>
          <w:b/>
        </w:rPr>
        <w:t>load</w:t>
      </w:r>
      <w:r>
        <w:t xml:space="preserve"> function</w:t>
      </w:r>
      <w:r w:rsidR="004C5ADB">
        <w:t xml:space="preserve"> for the </w:t>
      </w:r>
      <w:r w:rsidR="004C5ADB" w:rsidRPr="004C5ADB">
        <w:rPr>
          <w:b/>
        </w:rPr>
        <w:t>Northwind.CategoryViewModel</w:t>
      </w:r>
      <w:r>
        <w:t>.</w:t>
      </w:r>
    </w:p>
    <w:p w:rsidR="0010332A" w:rsidRDefault="0010332A" w:rsidP="0010332A">
      <w:pPr>
        <w:pStyle w:val="LabStepNumberedLevel2"/>
      </w:pPr>
      <w:r>
        <w:t xml:space="preserve">Add the following code to complete the </w:t>
      </w:r>
      <w:r w:rsidR="00902364">
        <w:rPr>
          <w:b/>
        </w:rPr>
        <w:t>load</w:t>
      </w:r>
      <w:r>
        <w:rPr>
          <w:b/>
        </w:rPr>
        <w:t xml:space="preserve"> </w:t>
      </w:r>
      <w:r>
        <w:t>function</w:t>
      </w:r>
    </w:p>
    <w:p w:rsidR="007D2EB8" w:rsidRDefault="007D2EB8" w:rsidP="007D2EB8">
      <w:pPr>
        <w:pStyle w:val="LabStepCodeBlockLevel2"/>
      </w:pPr>
      <w:r>
        <w:t>var query = new Northwind.Query();</w:t>
      </w:r>
    </w:p>
    <w:p w:rsidR="007D2EB8" w:rsidRDefault="007D2EB8" w:rsidP="007D2EB8">
      <w:pPr>
        <w:pStyle w:val="LabStepCodeBlockLevel2"/>
      </w:pPr>
    </w:p>
    <w:p w:rsidR="007D2EB8" w:rsidRPr="00480CCE" w:rsidRDefault="007D2EB8" w:rsidP="007D2EB8">
      <w:pPr>
        <w:pStyle w:val="LabStepCodeBlockLevel2"/>
        <w:rPr>
          <w:color w:val="7F7F7F" w:themeColor="text1" w:themeTint="80"/>
        </w:rPr>
      </w:pPr>
      <w:r w:rsidRPr="00480CCE">
        <w:rPr>
          <w:color w:val="7F7F7F" w:themeColor="text1" w:themeTint="80"/>
        </w:rPr>
        <w:t>//</w:t>
      </w:r>
      <w:r w:rsidR="00480CCE" w:rsidRPr="00480CCE">
        <w:rPr>
          <w:color w:val="7F7F7F" w:themeColor="text1" w:themeTint="80"/>
        </w:rPr>
        <w:t xml:space="preserve"> </w:t>
      </w:r>
      <w:r w:rsidRPr="00480CCE">
        <w:rPr>
          <w:color w:val="7F7F7F" w:themeColor="text1" w:themeTint="80"/>
        </w:rPr>
        <w:t>Initialize with the ECT model metadata</w:t>
      </w:r>
    </w:p>
    <w:p w:rsidR="007D2EB8" w:rsidRDefault="007D2EB8" w:rsidP="00480CCE">
      <w:pPr>
        <w:pStyle w:val="LabStepCodeBlockLevel2"/>
      </w:pPr>
      <w:r>
        <w:t>query.init("NorthwindModel",</w:t>
      </w:r>
      <w:r w:rsidR="00480CCE">
        <w:t xml:space="preserve"> </w:t>
      </w:r>
      <w:r>
        <w:t>"Categories",</w:t>
      </w:r>
      <w:r w:rsidR="00480CCE">
        <w:t xml:space="preserve"> </w:t>
      </w:r>
      <w:r>
        <w:t>"NorthwindTraders",</w:t>
      </w:r>
      <w:r w:rsidR="00480CCE">
        <w:t xml:space="preserve"> </w:t>
      </w:r>
      <w:r>
        <w:t>"ReadAllCategory");</w:t>
      </w:r>
    </w:p>
    <w:p w:rsidR="007D2EB8" w:rsidRDefault="007D2EB8" w:rsidP="007D2EB8">
      <w:pPr>
        <w:pStyle w:val="LabStepCodeBlockLevel2"/>
      </w:pPr>
    </w:p>
    <w:p w:rsidR="007D2EB8" w:rsidRPr="00480CCE" w:rsidRDefault="007D2EB8" w:rsidP="007D2EB8">
      <w:pPr>
        <w:pStyle w:val="LabStepCodeBlockLevel2"/>
        <w:rPr>
          <w:color w:val="7F7F7F" w:themeColor="text1" w:themeTint="80"/>
        </w:rPr>
      </w:pPr>
      <w:r w:rsidRPr="00480CCE">
        <w:rPr>
          <w:color w:val="7F7F7F" w:themeColor="text1" w:themeTint="80"/>
        </w:rPr>
        <w:t>// Get the LobSystemInstances</w:t>
      </w:r>
    </w:p>
    <w:p w:rsidR="007D2EB8" w:rsidRDefault="007D2EB8" w:rsidP="007D2EB8">
      <w:pPr>
        <w:pStyle w:val="LabStepCodeBlockLevel2"/>
      </w:pPr>
      <w:r>
        <w:t>query.getLobSystemInstances().then(</w:t>
      </w:r>
    </w:p>
    <w:p w:rsidR="007D2EB8" w:rsidRPr="00480CCE" w:rsidRDefault="007D2EB8" w:rsidP="007D2EB8">
      <w:pPr>
        <w:pStyle w:val="LabStepCodeBlockLevel2"/>
        <w:rPr>
          <w:color w:val="7F7F7F" w:themeColor="text1" w:themeTint="80"/>
        </w:rPr>
      </w:pPr>
      <w:r>
        <w:t xml:space="preserve">  </w:t>
      </w:r>
      <w:r w:rsidRPr="00480CCE">
        <w:rPr>
          <w:color w:val="7F7F7F" w:themeColor="text1" w:themeTint="80"/>
        </w:rPr>
        <w:t>// Success getLobSystemInstances</w:t>
      </w:r>
    </w:p>
    <w:p w:rsidR="007D2EB8" w:rsidRDefault="007D2EB8" w:rsidP="007D2EB8">
      <w:pPr>
        <w:pStyle w:val="LabStepCodeBlockLevel2"/>
      </w:pPr>
      <w:r>
        <w:t xml:space="preserve">  function () {</w:t>
      </w:r>
    </w:p>
    <w:p w:rsidR="007D2EB8" w:rsidRPr="00480CCE" w:rsidRDefault="007D2EB8" w:rsidP="007D2EB8">
      <w:pPr>
        <w:pStyle w:val="LabStepCodeBlockLevel2"/>
        <w:rPr>
          <w:color w:val="7F7F7F" w:themeColor="text1" w:themeTint="80"/>
        </w:rPr>
      </w:pPr>
      <w:r>
        <w:t xml:space="preserve">    </w:t>
      </w:r>
      <w:r w:rsidRPr="00480CCE">
        <w:rPr>
          <w:color w:val="7F7F7F" w:themeColor="text1" w:themeTint="80"/>
        </w:rPr>
        <w:t>//Get the filters</w:t>
      </w:r>
    </w:p>
    <w:p w:rsidR="007D2EB8" w:rsidRDefault="007D2EB8" w:rsidP="007D2EB8">
      <w:pPr>
        <w:pStyle w:val="LabStepCodeBlockLevel2"/>
      </w:pPr>
      <w:r>
        <w:t xml:space="preserve">    query.getFilters(this.collection).then (</w:t>
      </w:r>
    </w:p>
    <w:p w:rsidR="007D2EB8" w:rsidRPr="00480CCE" w:rsidRDefault="007D2EB8" w:rsidP="007D2EB8">
      <w:pPr>
        <w:pStyle w:val="LabStepCodeBlockLevel2"/>
        <w:rPr>
          <w:color w:val="7F7F7F" w:themeColor="text1" w:themeTint="80"/>
        </w:rPr>
      </w:pPr>
      <w:r>
        <w:t xml:space="preserve">      </w:t>
      </w:r>
      <w:r w:rsidRPr="00480CCE">
        <w:rPr>
          <w:color w:val="7F7F7F" w:themeColor="text1" w:themeTint="80"/>
        </w:rPr>
        <w:t>// Success getFilters</w:t>
      </w:r>
    </w:p>
    <w:p w:rsidR="007D2EB8" w:rsidRDefault="007D2EB8" w:rsidP="007D2EB8">
      <w:pPr>
        <w:pStyle w:val="LabStepCodeBlockLevel2"/>
      </w:pPr>
      <w:r>
        <w:t xml:space="preserve">      function () {</w:t>
      </w:r>
    </w:p>
    <w:p w:rsidR="007D2EB8" w:rsidRPr="008E6A5E" w:rsidRDefault="00480CCE" w:rsidP="00480CCE">
      <w:pPr>
        <w:pStyle w:val="LabStepCodeBlockLevel2"/>
        <w:rPr>
          <w:color w:val="7F7F7F" w:themeColor="text1" w:themeTint="80"/>
        </w:rPr>
      </w:pPr>
      <w:r w:rsidRPr="008E6A5E">
        <w:rPr>
          <w:color w:val="7F7F7F" w:themeColor="text1" w:themeTint="80"/>
        </w:rPr>
        <w:t xml:space="preserve">        </w:t>
      </w:r>
      <w:r w:rsidR="007D2EB8" w:rsidRPr="008E6A5E">
        <w:rPr>
          <w:color w:val="7F7F7F" w:themeColor="text1" w:themeTint="80"/>
        </w:rPr>
        <w:t>//</w:t>
      </w:r>
      <w:r w:rsidR="008E6A5E">
        <w:rPr>
          <w:color w:val="7F7F7F" w:themeColor="text1" w:themeTint="80"/>
        </w:rPr>
        <w:t xml:space="preserve"> </w:t>
      </w:r>
      <w:r w:rsidR="007D2EB8" w:rsidRPr="008E6A5E">
        <w:rPr>
          <w:color w:val="7F7F7F" w:themeColor="text1" w:themeTint="80"/>
        </w:rPr>
        <w:t>Execute the finder</w:t>
      </w:r>
    </w:p>
    <w:p w:rsidR="007D2EB8" w:rsidRDefault="007D2EB8" w:rsidP="007D2EB8">
      <w:pPr>
        <w:pStyle w:val="LabStepCodeBlockLevel2"/>
      </w:pPr>
      <w:r>
        <w:t xml:space="preserve">        query.executeFinder(this.collection, null).then(</w:t>
      </w:r>
    </w:p>
    <w:p w:rsidR="007D2EB8" w:rsidRDefault="008E6A5E" w:rsidP="008E6A5E">
      <w:pPr>
        <w:pStyle w:val="LabStepCodeBlockLevel2"/>
      </w:pPr>
      <w:r w:rsidRPr="008E6A5E">
        <w:rPr>
          <w:color w:val="7F7F7F" w:themeColor="text1" w:themeTint="80"/>
        </w:rPr>
        <w:t xml:space="preserve">          </w:t>
      </w:r>
      <w:r w:rsidR="007D2EB8" w:rsidRPr="008E6A5E">
        <w:rPr>
          <w:color w:val="7F7F7F" w:themeColor="text1" w:themeTint="80"/>
        </w:rPr>
        <w:t>// Success executeFinder</w:t>
      </w:r>
    </w:p>
    <w:p w:rsidR="007D2EB8" w:rsidRDefault="007D2EB8" w:rsidP="007D2EB8">
      <w:pPr>
        <w:pStyle w:val="LabStepCodeBlockLevel2"/>
      </w:pPr>
      <w:r>
        <w:t xml:space="preserve">          function () {</w:t>
      </w:r>
    </w:p>
    <w:p w:rsidR="007D2EB8" w:rsidRDefault="008E6A5E" w:rsidP="008E6A5E">
      <w:pPr>
        <w:pStyle w:val="LabStepCodeBlockLevel2"/>
      </w:pPr>
      <w:r>
        <w:t xml:space="preserve">            </w:t>
      </w:r>
      <w:r w:rsidR="007D2EB8">
        <w:t>categories.removeAll();</w:t>
      </w:r>
    </w:p>
    <w:p w:rsidR="007D2EB8" w:rsidRPr="008E6A5E" w:rsidRDefault="007D2EB8" w:rsidP="007D2EB8">
      <w:pPr>
        <w:pStyle w:val="LabStepCodeBlockLevel2"/>
        <w:rPr>
          <w:color w:val="7F7F7F" w:themeColor="text1" w:themeTint="80"/>
        </w:rPr>
      </w:pPr>
      <w:r w:rsidRPr="008E6A5E">
        <w:rPr>
          <w:color w:val="7F7F7F" w:themeColor="text1" w:themeTint="80"/>
        </w:rPr>
        <w:t xml:space="preserve">            // Load available categories for the dashboard</w:t>
      </w:r>
    </w:p>
    <w:p w:rsidR="007D2EB8" w:rsidRDefault="007D2EB8" w:rsidP="007D2EB8">
      <w:pPr>
        <w:pStyle w:val="LabStepCodeBlockLevel2"/>
      </w:pPr>
      <w:r>
        <w:t xml:space="preserve">            for (var i = 0; i &lt; this.collection.get_count() ; i++) {</w:t>
      </w:r>
    </w:p>
    <w:p w:rsidR="007D2EB8" w:rsidRDefault="007D2EB8" w:rsidP="007D2EB8">
      <w:pPr>
        <w:pStyle w:val="LabStepCodeBlockLevel2"/>
      </w:pPr>
      <w:r>
        <w:t xml:space="preserve">              var entityInstance = this.collection.get_item(i);</w:t>
      </w:r>
    </w:p>
    <w:p w:rsidR="007D2EB8" w:rsidRDefault="007D2EB8" w:rsidP="007D2EB8">
      <w:pPr>
        <w:pStyle w:val="LabStepCodeBlockLevel2"/>
      </w:pPr>
      <w:r>
        <w:t xml:space="preserve">              var fields = entityInstance.get_fieldValues();</w:t>
      </w:r>
    </w:p>
    <w:p w:rsidR="007D2EB8" w:rsidRDefault="007D2EB8" w:rsidP="008E6A5E">
      <w:pPr>
        <w:pStyle w:val="LabStepCodeBlockLevel2"/>
      </w:pPr>
      <w:r>
        <w:t xml:space="preserve">              categories.push(new Northwind.Category(fields.CategoryID,</w:t>
      </w:r>
      <w:r w:rsidR="008E6A5E">
        <w:t xml:space="preserve"> </w:t>
      </w:r>
      <w:r>
        <w:t>fields.CategoryName));</w:t>
      </w:r>
    </w:p>
    <w:p w:rsidR="007D2EB8" w:rsidRDefault="007D2EB8" w:rsidP="007D2EB8">
      <w:pPr>
        <w:pStyle w:val="LabStepCodeBlockLevel2"/>
      </w:pPr>
      <w:r>
        <w:t xml:space="preserve">        </w:t>
      </w:r>
      <w:r w:rsidR="008E6A5E">
        <w:t xml:space="preserve">    </w:t>
      </w:r>
      <w:r>
        <w:t>}</w:t>
      </w:r>
    </w:p>
    <w:p w:rsidR="007D2EB8" w:rsidRDefault="008E6A5E" w:rsidP="007D2EB8">
      <w:pPr>
        <w:pStyle w:val="LabStepCodeBlockLevel2"/>
      </w:pPr>
      <w:r>
        <w:t xml:space="preserve">          </w:t>
      </w:r>
      <w:r w:rsidR="007D2EB8">
        <w:t>},</w:t>
      </w:r>
    </w:p>
    <w:p w:rsidR="007D2EB8" w:rsidRPr="008E6A5E" w:rsidRDefault="008E6A5E" w:rsidP="008E6A5E">
      <w:pPr>
        <w:pStyle w:val="LabStepCodeBlockLevel2"/>
        <w:rPr>
          <w:color w:val="7F7F7F" w:themeColor="text1" w:themeTint="80"/>
        </w:rPr>
      </w:pPr>
      <w:r>
        <w:t xml:space="preserve">          </w:t>
      </w:r>
      <w:r w:rsidR="007D2EB8" w:rsidRPr="008E6A5E">
        <w:rPr>
          <w:color w:val="7F7F7F" w:themeColor="text1" w:themeTint="80"/>
        </w:rPr>
        <w:t>// failure executeFinder</w:t>
      </w:r>
    </w:p>
    <w:p w:rsidR="007D2EB8" w:rsidRDefault="007D2EB8" w:rsidP="007D2EB8">
      <w:pPr>
        <w:pStyle w:val="LabStepCodeBlockLevel2"/>
      </w:pPr>
      <w:r>
        <w:t xml:space="preserve">          function (args) {</w:t>
      </w:r>
    </w:p>
    <w:p w:rsidR="007D2EB8" w:rsidRDefault="007D2EB8" w:rsidP="007D2EB8">
      <w:pPr>
        <w:pStyle w:val="LabStepCodeBlockLevel2"/>
      </w:pPr>
      <w:r>
        <w:t xml:space="preserve">          </w:t>
      </w:r>
      <w:r w:rsidR="008E6A5E">
        <w:t xml:space="preserve">  </w:t>
      </w:r>
      <w:r>
        <w:t>alert("Error: " + args.get_message());</w:t>
      </w:r>
    </w:p>
    <w:p w:rsidR="008E6A5E" w:rsidRDefault="008E6A5E" w:rsidP="007D2EB8">
      <w:pPr>
        <w:pStyle w:val="LabStepCodeBlockLevel2"/>
      </w:pPr>
      <w:r>
        <w:t xml:space="preserve">          </w:t>
      </w:r>
      <w:r w:rsidR="007D2EB8">
        <w:t>}</w:t>
      </w:r>
    </w:p>
    <w:p w:rsidR="007D2EB8" w:rsidRDefault="008E6A5E" w:rsidP="007D2EB8">
      <w:pPr>
        <w:pStyle w:val="LabStepCodeBlockLevel2"/>
      </w:pPr>
      <w:r>
        <w:t xml:space="preserve">        </w:t>
      </w:r>
      <w:r w:rsidR="007D2EB8">
        <w:t>);</w:t>
      </w:r>
    </w:p>
    <w:p w:rsidR="007D2EB8" w:rsidRDefault="008E6A5E" w:rsidP="007D2EB8">
      <w:pPr>
        <w:pStyle w:val="LabStepCodeBlockLevel2"/>
      </w:pPr>
      <w:r>
        <w:t xml:space="preserve">      </w:t>
      </w:r>
      <w:r w:rsidR="007D2EB8">
        <w:t>},</w:t>
      </w:r>
    </w:p>
    <w:p w:rsidR="007D2EB8" w:rsidRPr="008E6A5E" w:rsidRDefault="008E6A5E" w:rsidP="007D2EB8">
      <w:pPr>
        <w:pStyle w:val="LabStepCodeBlockLevel2"/>
        <w:rPr>
          <w:color w:val="7F7F7F" w:themeColor="text1" w:themeTint="80"/>
        </w:rPr>
      </w:pPr>
      <w:r>
        <w:t xml:space="preserve">      </w:t>
      </w:r>
      <w:r w:rsidR="007D2EB8" w:rsidRPr="008E6A5E">
        <w:rPr>
          <w:color w:val="7F7F7F" w:themeColor="text1" w:themeTint="80"/>
        </w:rPr>
        <w:t>// failure getFilters</w:t>
      </w:r>
    </w:p>
    <w:p w:rsidR="007D2EB8" w:rsidRDefault="008E6A5E" w:rsidP="007D2EB8">
      <w:pPr>
        <w:pStyle w:val="LabStepCodeBlockLevel2"/>
      </w:pPr>
      <w:r>
        <w:t xml:space="preserve">      </w:t>
      </w:r>
      <w:r w:rsidR="007D2EB8">
        <w:t>function (args) {</w:t>
      </w:r>
    </w:p>
    <w:p w:rsidR="007D2EB8" w:rsidRDefault="007D2EB8" w:rsidP="007D2EB8">
      <w:pPr>
        <w:pStyle w:val="LabStepCodeBlockLevel2"/>
      </w:pPr>
      <w:r>
        <w:t xml:space="preserve">        alert("Error: " + args.get_message());</w:t>
      </w:r>
    </w:p>
    <w:p w:rsidR="007D2EB8" w:rsidRDefault="008E6A5E" w:rsidP="007D2EB8">
      <w:pPr>
        <w:pStyle w:val="LabStepCodeBlockLevel2"/>
      </w:pPr>
      <w:r>
        <w:t xml:space="preserve">      </w:t>
      </w:r>
      <w:r w:rsidR="007D2EB8">
        <w:t>});</w:t>
      </w:r>
    </w:p>
    <w:p w:rsidR="007D2EB8" w:rsidRDefault="007D2EB8" w:rsidP="007D2EB8">
      <w:pPr>
        <w:pStyle w:val="LabStepCodeBlockLevel2"/>
      </w:pPr>
      <w:r>
        <w:t xml:space="preserve">    },</w:t>
      </w:r>
    </w:p>
    <w:p w:rsidR="007D2EB8" w:rsidRPr="008E6A5E" w:rsidRDefault="007D2EB8" w:rsidP="007D2EB8">
      <w:pPr>
        <w:pStyle w:val="LabStepCodeBlockLevel2"/>
        <w:rPr>
          <w:color w:val="7F7F7F" w:themeColor="text1" w:themeTint="80"/>
        </w:rPr>
      </w:pPr>
      <w:r>
        <w:t xml:space="preserve">    </w:t>
      </w:r>
      <w:r w:rsidRPr="008E6A5E">
        <w:rPr>
          <w:color w:val="7F7F7F" w:themeColor="text1" w:themeTint="80"/>
        </w:rPr>
        <w:t>// failure getLobSystemInstances</w:t>
      </w:r>
    </w:p>
    <w:p w:rsidR="007D2EB8" w:rsidRDefault="007D2EB8" w:rsidP="007D2EB8">
      <w:pPr>
        <w:pStyle w:val="LabStepCodeBlockLevel2"/>
      </w:pPr>
      <w:r>
        <w:t xml:space="preserve">    function (args) {</w:t>
      </w:r>
    </w:p>
    <w:p w:rsidR="007D2EB8" w:rsidRDefault="007D2EB8" w:rsidP="007D2EB8">
      <w:pPr>
        <w:pStyle w:val="LabStepCodeBlockLevel2"/>
      </w:pPr>
      <w:r>
        <w:t xml:space="preserve">      alert("Error: " + args.get_message());</w:t>
      </w:r>
    </w:p>
    <w:p w:rsidR="008E6A5E" w:rsidRDefault="008E6A5E" w:rsidP="007D2EB8">
      <w:pPr>
        <w:pStyle w:val="LabStepCodeBlockLevel2"/>
      </w:pPr>
      <w:r>
        <w:t xml:space="preserve">    </w:t>
      </w:r>
      <w:r w:rsidR="007D2EB8">
        <w:t>}</w:t>
      </w:r>
    </w:p>
    <w:p w:rsidR="0010332A" w:rsidRDefault="007D2EB8" w:rsidP="007D2EB8">
      <w:pPr>
        <w:pStyle w:val="LabStepCodeBlockLevel2"/>
      </w:pPr>
      <w:r>
        <w:t>)</w:t>
      </w:r>
      <w:r w:rsidR="0010332A">
        <w:t>;</w:t>
      </w:r>
    </w:p>
    <w:p w:rsidR="0010332A" w:rsidRDefault="00A050CC" w:rsidP="0010332A">
      <w:pPr>
        <w:pStyle w:val="LabExerciseCallout"/>
      </w:pPr>
      <w:r>
        <w:t>When working with the object model for External Content Types, you will have to perform several asynchronous operations. In order to sequence the operations, the above code uses promises. The promises allow the asynchronous calls to be nested so they execute sequentially.</w:t>
      </w:r>
    </w:p>
    <w:p w:rsidR="0010332A" w:rsidRDefault="0010332A" w:rsidP="0010332A">
      <w:pPr>
        <w:pStyle w:val="LabStepNumbered"/>
      </w:pPr>
      <w:r>
        <w:t>Run the app:</w:t>
      </w:r>
    </w:p>
    <w:p w:rsidR="0010332A" w:rsidRDefault="0010332A" w:rsidP="0010332A">
      <w:pPr>
        <w:pStyle w:val="LabStepNumberedLevel2"/>
      </w:pPr>
      <w:r>
        <w:t xml:space="preserve">Press the </w:t>
      </w:r>
      <w:r w:rsidRPr="003E460D">
        <w:rPr>
          <w:b/>
        </w:rPr>
        <w:t>F5</w:t>
      </w:r>
      <w:r>
        <w:t xml:space="preserve"> key. </w:t>
      </w:r>
    </w:p>
    <w:p w:rsidR="008E6A5E" w:rsidRDefault="004C5ADB" w:rsidP="0010332A">
      <w:pPr>
        <w:pStyle w:val="LabStepNumberedLevel2"/>
      </w:pPr>
      <w:r>
        <w:t>Select C</w:t>
      </w:r>
      <w:r w:rsidR="0010332A">
        <w:t xml:space="preserve">ategories in the dashboard and view resulting </w:t>
      </w:r>
      <w:r>
        <w:t>Sales</w:t>
      </w:r>
      <w:r w:rsidR="0010332A">
        <w:t xml:space="preserve"> totals.</w:t>
      </w:r>
    </w:p>
    <w:p w:rsidR="0010332A" w:rsidRDefault="004C5ADB" w:rsidP="008E6A5E">
      <w:pPr>
        <w:pStyle w:val="LabStepScreenshotLevel2"/>
      </w:pPr>
      <w:r>
        <w:lastRenderedPageBreak/>
        <w:drawing>
          <wp:inline distT="0" distB="0" distL="0" distR="0" wp14:anchorId="5D7FA40A" wp14:editId="568124FA">
            <wp:extent cx="3212592" cy="280328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8033" cy="2816758"/>
                    </a:xfrm>
                    <a:prstGeom prst="rect">
                      <a:avLst/>
                    </a:prstGeom>
                  </pic:spPr>
                </pic:pic>
              </a:graphicData>
            </a:graphic>
          </wp:inline>
        </w:drawing>
      </w:r>
    </w:p>
    <w:p w:rsidR="004C5ADB" w:rsidRDefault="004C5ADB" w:rsidP="0010332A">
      <w:pPr>
        <w:pStyle w:val="LabStepNumberedLevel2"/>
      </w:pPr>
      <w:r>
        <w:t>Note how the order you select the Categories determines the order of items on the Sales Figures chart.</w:t>
      </w:r>
    </w:p>
    <w:p w:rsidR="004C5ADB" w:rsidRDefault="004C5ADB" w:rsidP="004C5ADB">
      <w:pPr>
        <w:pStyle w:val="LabStepNumbered"/>
      </w:pPr>
      <w:r>
        <w:t>When finished investigating this App:</w:t>
      </w:r>
    </w:p>
    <w:p w:rsidR="004C5ADB" w:rsidRDefault="004C5ADB" w:rsidP="004C5ADB">
      <w:pPr>
        <w:pStyle w:val="LabStepNumberedLevel2"/>
      </w:pPr>
      <w:r>
        <w:t>Close Internet Explorer and Close Visual Studio.</w:t>
      </w:r>
    </w:p>
    <w:p w:rsidR="0010332A" w:rsidRPr="0010332A" w:rsidRDefault="00DC03BE" w:rsidP="00F714A8">
      <w:pPr>
        <w:pStyle w:val="LabExerciseCallout"/>
      </w:pPr>
      <w:r>
        <w:t>You have just finished the f</w:t>
      </w:r>
      <w:r w:rsidR="004C5ADB">
        <w:t>inal SharePoint Services App for this Lab.  Once you understand the basics of accessing a couple of SharePoint Services, the</w:t>
      </w:r>
      <w:r>
        <w:t xml:space="preserve"> world is your o</w:t>
      </w:r>
      <w:r w:rsidR="004C5ADB">
        <w:t>yster when it comes to retrieving SharePoint related information in your Apps!</w:t>
      </w:r>
      <w:bookmarkStart w:id="0" w:name="_GoBack"/>
      <w:bookmarkEnd w:id="0"/>
    </w:p>
    <w:sectPr w:rsidR="0010332A" w:rsidRPr="0010332A" w:rsidSect="00BD760F">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C0F" w:rsidRDefault="00736C0F" w:rsidP="002754DA">
      <w:pPr>
        <w:spacing w:before="0" w:after="0"/>
      </w:pPr>
      <w:r>
        <w:separator/>
      </w:r>
    </w:p>
  </w:endnote>
  <w:endnote w:type="continuationSeparator" w:id="0">
    <w:p w:rsidR="00736C0F" w:rsidRDefault="00736C0F"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C0F" w:rsidRDefault="00736C0F" w:rsidP="002754DA">
      <w:pPr>
        <w:spacing w:before="0" w:after="0"/>
      </w:pPr>
      <w:r>
        <w:separator/>
      </w:r>
    </w:p>
  </w:footnote>
  <w:footnote w:type="continuationSeparator" w:id="0">
    <w:p w:rsidR="00736C0F" w:rsidRDefault="00736C0F" w:rsidP="002754D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532A2DB1"/>
    <w:multiLevelType w:val="hybridMultilevel"/>
    <w:tmpl w:val="242E4120"/>
    <w:lvl w:ilvl="0" w:tplc="5C9643A8">
      <w:start w:val="1"/>
      <w:numFmt w:val="bullet"/>
      <w:pStyle w:val="LabSetupStep"/>
      <w:lvlText w:val=""/>
      <w:lvlJc w:val="left"/>
      <w:pPr>
        <w:ind w:left="432" w:hanging="360"/>
      </w:pPr>
      <w:rPr>
        <w:rFonts w:ascii="Symbol" w:hAnsi="Symbol" w:hint="default"/>
      </w:rPr>
    </w:lvl>
    <w:lvl w:ilvl="1" w:tplc="EC10D592" w:tentative="1">
      <w:start w:val="1"/>
      <w:numFmt w:val="bullet"/>
      <w:lvlText w:val="o"/>
      <w:lvlJc w:val="left"/>
      <w:pPr>
        <w:ind w:left="1800" w:hanging="360"/>
      </w:pPr>
      <w:rPr>
        <w:rFonts w:ascii="Courier New" w:hAnsi="Courier New" w:cs="Courier New" w:hint="default"/>
      </w:rPr>
    </w:lvl>
    <w:lvl w:ilvl="2" w:tplc="D4322BFA" w:tentative="1">
      <w:start w:val="1"/>
      <w:numFmt w:val="bullet"/>
      <w:lvlText w:val=""/>
      <w:lvlJc w:val="left"/>
      <w:pPr>
        <w:ind w:left="2520" w:hanging="360"/>
      </w:pPr>
      <w:rPr>
        <w:rFonts w:ascii="Wingdings" w:hAnsi="Wingdings" w:hint="default"/>
      </w:rPr>
    </w:lvl>
    <w:lvl w:ilvl="3" w:tplc="7A826AC0" w:tentative="1">
      <w:start w:val="1"/>
      <w:numFmt w:val="bullet"/>
      <w:lvlText w:val=""/>
      <w:lvlJc w:val="left"/>
      <w:pPr>
        <w:ind w:left="3240" w:hanging="360"/>
      </w:pPr>
      <w:rPr>
        <w:rFonts w:ascii="Symbol" w:hAnsi="Symbol" w:hint="default"/>
      </w:rPr>
    </w:lvl>
    <w:lvl w:ilvl="4" w:tplc="E1ACFDF4" w:tentative="1">
      <w:start w:val="1"/>
      <w:numFmt w:val="bullet"/>
      <w:lvlText w:val="o"/>
      <w:lvlJc w:val="left"/>
      <w:pPr>
        <w:ind w:left="3960" w:hanging="360"/>
      </w:pPr>
      <w:rPr>
        <w:rFonts w:ascii="Courier New" w:hAnsi="Courier New" w:cs="Courier New" w:hint="default"/>
      </w:rPr>
    </w:lvl>
    <w:lvl w:ilvl="5" w:tplc="4216D33C" w:tentative="1">
      <w:start w:val="1"/>
      <w:numFmt w:val="bullet"/>
      <w:lvlText w:val=""/>
      <w:lvlJc w:val="left"/>
      <w:pPr>
        <w:ind w:left="4680" w:hanging="360"/>
      </w:pPr>
      <w:rPr>
        <w:rFonts w:ascii="Wingdings" w:hAnsi="Wingdings" w:hint="default"/>
      </w:rPr>
    </w:lvl>
    <w:lvl w:ilvl="6" w:tplc="65A4B372" w:tentative="1">
      <w:start w:val="1"/>
      <w:numFmt w:val="bullet"/>
      <w:lvlText w:val=""/>
      <w:lvlJc w:val="left"/>
      <w:pPr>
        <w:ind w:left="5400" w:hanging="360"/>
      </w:pPr>
      <w:rPr>
        <w:rFonts w:ascii="Symbol" w:hAnsi="Symbol" w:hint="default"/>
      </w:rPr>
    </w:lvl>
    <w:lvl w:ilvl="7" w:tplc="9FFE7F5C" w:tentative="1">
      <w:start w:val="1"/>
      <w:numFmt w:val="bullet"/>
      <w:lvlText w:val="o"/>
      <w:lvlJc w:val="left"/>
      <w:pPr>
        <w:ind w:left="6120" w:hanging="360"/>
      </w:pPr>
      <w:rPr>
        <w:rFonts w:ascii="Courier New" w:hAnsi="Courier New" w:cs="Courier New" w:hint="default"/>
      </w:rPr>
    </w:lvl>
    <w:lvl w:ilvl="8" w:tplc="537AF474" w:tentative="1">
      <w:start w:val="1"/>
      <w:numFmt w:val="bullet"/>
      <w:lvlText w:val=""/>
      <w:lvlJc w:val="left"/>
      <w:pPr>
        <w:ind w:left="6840" w:hanging="360"/>
      </w:pPr>
      <w:rPr>
        <w:rFonts w:ascii="Wingdings" w:hAnsi="Wingdings" w:hint="default"/>
      </w:rPr>
    </w:lvl>
  </w:abstractNum>
  <w:abstractNum w:abstractNumId="6">
    <w:nsid w:val="749076C2"/>
    <w:multiLevelType w:val="hybridMultilevel"/>
    <w:tmpl w:val="C9D2F240"/>
    <w:lvl w:ilvl="0" w:tplc="BF162C2A">
      <w:start w:val="1"/>
      <w:numFmt w:val="lowerRoman"/>
      <w:pStyle w:val="LabStepLevel3Numbered"/>
      <w:lvlText w:val="%1."/>
      <w:lvlJc w:val="right"/>
      <w:pPr>
        <w:ind w:left="1512" w:hanging="360"/>
      </w:pPr>
    </w:lvl>
    <w:lvl w:ilvl="1" w:tplc="D706C1D8" w:tentative="1">
      <w:start w:val="1"/>
      <w:numFmt w:val="lowerLetter"/>
      <w:lvlText w:val="%2."/>
      <w:lvlJc w:val="left"/>
      <w:pPr>
        <w:ind w:left="2016" w:hanging="360"/>
      </w:pPr>
    </w:lvl>
    <w:lvl w:ilvl="2" w:tplc="FE186290" w:tentative="1">
      <w:start w:val="1"/>
      <w:numFmt w:val="lowerRoman"/>
      <w:lvlText w:val="%3."/>
      <w:lvlJc w:val="right"/>
      <w:pPr>
        <w:ind w:left="2736" w:hanging="180"/>
      </w:pPr>
    </w:lvl>
    <w:lvl w:ilvl="3" w:tplc="C3867F54" w:tentative="1">
      <w:start w:val="1"/>
      <w:numFmt w:val="decimal"/>
      <w:lvlText w:val="%4."/>
      <w:lvlJc w:val="left"/>
      <w:pPr>
        <w:ind w:left="3456" w:hanging="360"/>
      </w:pPr>
    </w:lvl>
    <w:lvl w:ilvl="4" w:tplc="4EDA8620" w:tentative="1">
      <w:start w:val="1"/>
      <w:numFmt w:val="lowerLetter"/>
      <w:lvlText w:val="%5."/>
      <w:lvlJc w:val="left"/>
      <w:pPr>
        <w:ind w:left="4176" w:hanging="360"/>
      </w:pPr>
    </w:lvl>
    <w:lvl w:ilvl="5" w:tplc="E5EE82C6" w:tentative="1">
      <w:start w:val="1"/>
      <w:numFmt w:val="lowerRoman"/>
      <w:lvlText w:val="%6."/>
      <w:lvlJc w:val="right"/>
      <w:pPr>
        <w:ind w:left="4896" w:hanging="180"/>
      </w:pPr>
    </w:lvl>
    <w:lvl w:ilvl="6" w:tplc="4ADEBF74" w:tentative="1">
      <w:start w:val="1"/>
      <w:numFmt w:val="decimal"/>
      <w:lvlText w:val="%7."/>
      <w:lvlJc w:val="left"/>
      <w:pPr>
        <w:ind w:left="5616" w:hanging="360"/>
      </w:pPr>
    </w:lvl>
    <w:lvl w:ilvl="7" w:tplc="4BD49630" w:tentative="1">
      <w:start w:val="1"/>
      <w:numFmt w:val="lowerLetter"/>
      <w:lvlText w:val="%8."/>
      <w:lvlJc w:val="left"/>
      <w:pPr>
        <w:ind w:left="6336" w:hanging="360"/>
      </w:pPr>
    </w:lvl>
    <w:lvl w:ilvl="8" w:tplc="176627BE" w:tentative="1">
      <w:start w:val="1"/>
      <w:numFmt w:val="lowerRoman"/>
      <w:lvlText w:val="%9."/>
      <w:lvlJc w:val="right"/>
      <w:pPr>
        <w:ind w:left="7056" w:hanging="180"/>
      </w:pPr>
    </w:lvl>
  </w:abstractNum>
  <w:abstractNum w:abstractNumId="7">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4"/>
  </w:num>
  <w:num w:numId="4">
    <w:abstractNumId w:val="5"/>
  </w:num>
  <w:num w:numId="5">
    <w:abstractNumId w:val="7"/>
  </w:num>
  <w:num w:numId="6">
    <w:abstractNumId w:val="3"/>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C2B"/>
    <w:rsid w:val="00002196"/>
    <w:rsid w:val="000108B4"/>
    <w:rsid w:val="00012AC2"/>
    <w:rsid w:val="000237DD"/>
    <w:rsid w:val="00024303"/>
    <w:rsid w:val="000243F6"/>
    <w:rsid w:val="000267E9"/>
    <w:rsid w:val="00030FBC"/>
    <w:rsid w:val="00051385"/>
    <w:rsid w:val="000543B3"/>
    <w:rsid w:val="000671A9"/>
    <w:rsid w:val="00075BE6"/>
    <w:rsid w:val="00082C8E"/>
    <w:rsid w:val="00086439"/>
    <w:rsid w:val="0009020D"/>
    <w:rsid w:val="00090A5A"/>
    <w:rsid w:val="000922A9"/>
    <w:rsid w:val="000A019A"/>
    <w:rsid w:val="000A0FB8"/>
    <w:rsid w:val="000A375B"/>
    <w:rsid w:val="000A4D31"/>
    <w:rsid w:val="000B09A5"/>
    <w:rsid w:val="000B4798"/>
    <w:rsid w:val="000C54C2"/>
    <w:rsid w:val="000D1CE4"/>
    <w:rsid w:val="000E2383"/>
    <w:rsid w:val="000E4786"/>
    <w:rsid w:val="000F11E6"/>
    <w:rsid w:val="000F23A7"/>
    <w:rsid w:val="000F2E8E"/>
    <w:rsid w:val="0010332A"/>
    <w:rsid w:val="0011020C"/>
    <w:rsid w:val="00110EC0"/>
    <w:rsid w:val="001128F7"/>
    <w:rsid w:val="00123729"/>
    <w:rsid w:val="00123A37"/>
    <w:rsid w:val="00124D94"/>
    <w:rsid w:val="0012715F"/>
    <w:rsid w:val="00140317"/>
    <w:rsid w:val="00141688"/>
    <w:rsid w:val="00145BAE"/>
    <w:rsid w:val="00151E41"/>
    <w:rsid w:val="001554D3"/>
    <w:rsid w:val="0015714F"/>
    <w:rsid w:val="00160EEF"/>
    <w:rsid w:val="00162568"/>
    <w:rsid w:val="0016348C"/>
    <w:rsid w:val="001657A8"/>
    <w:rsid w:val="0016603A"/>
    <w:rsid w:val="00166BA8"/>
    <w:rsid w:val="00172887"/>
    <w:rsid w:val="001760F5"/>
    <w:rsid w:val="00182F32"/>
    <w:rsid w:val="00190D86"/>
    <w:rsid w:val="0019249E"/>
    <w:rsid w:val="001969F7"/>
    <w:rsid w:val="001A3C36"/>
    <w:rsid w:val="001B176D"/>
    <w:rsid w:val="001B60FC"/>
    <w:rsid w:val="001C2975"/>
    <w:rsid w:val="001C3C48"/>
    <w:rsid w:val="001E2DF2"/>
    <w:rsid w:val="001E3B71"/>
    <w:rsid w:val="001E5FC6"/>
    <w:rsid w:val="001E6C86"/>
    <w:rsid w:val="001E73CB"/>
    <w:rsid w:val="001F77DA"/>
    <w:rsid w:val="002037AF"/>
    <w:rsid w:val="00207F56"/>
    <w:rsid w:val="0021154E"/>
    <w:rsid w:val="00216298"/>
    <w:rsid w:val="00221821"/>
    <w:rsid w:val="002243BC"/>
    <w:rsid w:val="00225D1A"/>
    <w:rsid w:val="00226C32"/>
    <w:rsid w:val="00231A2A"/>
    <w:rsid w:val="00231D57"/>
    <w:rsid w:val="00234111"/>
    <w:rsid w:val="00237391"/>
    <w:rsid w:val="002376C5"/>
    <w:rsid w:val="00243A3C"/>
    <w:rsid w:val="00246824"/>
    <w:rsid w:val="0024711C"/>
    <w:rsid w:val="00247FA0"/>
    <w:rsid w:val="002508CA"/>
    <w:rsid w:val="002646DD"/>
    <w:rsid w:val="00265968"/>
    <w:rsid w:val="00273BA6"/>
    <w:rsid w:val="00273F7D"/>
    <w:rsid w:val="002754DA"/>
    <w:rsid w:val="002820B9"/>
    <w:rsid w:val="00283D43"/>
    <w:rsid w:val="00286E1A"/>
    <w:rsid w:val="002930AF"/>
    <w:rsid w:val="002A1B87"/>
    <w:rsid w:val="002B29CA"/>
    <w:rsid w:val="002B50BA"/>
    <w:rsid w:val="002C5CBE"/>
    <w:rsid w:val="002C6DDC"/>
    <w:rsid w:val="002E035E"/>
    <w:rsid w:val="002E1C5A"/>
    <w:rsid w:val="002E259F"/>
    <w:rsid w:val="002E3602"/>
    <w:rsid w:val="002E66B3"/>
    <w:rsid w:val="002F1B30"/>
    <w:rsid w:val="002F2748"/>
    <w:rsid w:val="002F5578"/>
    <w:rsid w:val="0030388D"/>
    <w:rsid w:val="00303FCB"/>
    <w:rsid w:val="00307288"/>
    <w:rsid w:val="00311545"/>
    <w:rsid w:val="00313115"/>
    <w:rsid w:val="00316198"/>
    <w:rsid w:val="0031741B"/>
    <w:rsid w:val="00333042"/>
    <w:rsid w:val="00347559"/>
    <w:rsid w:val="0035550E"/>
    <w:rsid w:val="003560BC"/>
    <w:rsid w:val="00361340"/>
    <w:rsid w:val="00364378"/>
    <w:rsid w:val="00367C9B"/>
    <w:rsid w:val="00371932"/>
    <w:rsid w:val="00373A63"/>
    <w:rsid w:val="003775F8"/>
    <w:rsid w:val="003829A4"/>
    <w:rsid w:val="00385E7E"/>
    <w:rsid w:val="00392BB6"/>
    <w:rsid w:val="003A158A"/>
    <w:rsid w:val="003A6D85"/>
    <w:rsid w:val="003B1609"/>
    <w:rsid w:val="003B509E"/>
    <w:rsid w:val="003B5312"/>
    <w:rsid w:val="003B6B6E"/>
    <w:rsid w:val="003B6E62"/>
    <w:rsid w:val="003C5D20"/>
    <w:rsid w:val="003C6F1C"/>
    <w:rsid w:val="003C6F9B"/>
    <w:rsid w:val="003D1045"/>
    <w:rsid w:val="003D4A36"/>
    <w:rsid w:val="003D513A"/>
    <w:rsid w:val="003E3149"/>
    <w:rsid w:val="003E44E8"/>
    <w:rsid w:val="003E460D"/>
    <w:rsid w:val="003E53A5"/>
    <w:rsid w:val="003F2EDC"/>
    <w:rsid w:val="00400DC5"/>
    <w:rsid w:val="0040576B"/>
    <w:rsid w:val="00414108"/>
    <w:rsid w:val="00420D38"/>
    <w:rsid w:val="00421646"/>
    <w:rsid w:val="00427A68"/>
    <w:rsid w:val="004336CC"/>
    <w:rsid w:val="0043657B"/>
    <w:rsid w:val="004402EC"/>
    <w:rsid w:val="00445241"/>
    <w:rsid w:val="00445F5C"/>
    <w:rsid w:val="00446B8D"/>
    <w:rsid w:val="00460E05"/>
    <w:rsid w:val="00463DEB"/>
    <w:rsid w:val="00464F96"/>
    <w:rsid w:val="0046679B"/>
    <w:rsid w:val="00474799"/>
    <w:rsid w:val="00480CCE"/>
    <w:rsid w:val="00481358"/>
    <w:rsid w:val="00482B10"/>
    <w:rsid w:val="004838B2"/>
    <w:rsid w:val="00484260"/>
    <w:rsid w:val="00485767"/>
    <w:rsid w:val="0048724B"/>
    <w:rsid w:val="00487D07"/>
    <w:rsid w:val="004901DA"/>
    <w:rsid w:val="0049441A"/>
    <w:rsid w:val="004946E2"/>
    <w:rsid w:val="004976B3"/>
    <w:rsid w:val="004A0344"/>
    <w:rsid w:val="004A66FA"/>
    <w:rsid w:val="004A7C45"/>
    <w:rsid w:val="004B2700"/>
    <w:rsid w:val="004B75D9"/>
    <w:rsid w:val="004C251A"/>
    <w:rsid w:val="004C5ADB"/>
    <w:rsid w:val="004C7D6E"/>
    <w:rsid w:val="004D2050"/>
    <w:rsid w:val="004D3A39"/>
    <w:rsid w:val="004D5B0F"/>
    <w:rsid w:val="004D71F4"/>
    <w:rsid w:val="004D75A3"/>
    <w:rsid w:val="004E1CBF"/>
    <w:rsid w:val="004E3B42"/>
    <w:rsid w:val="004E45B9"/>
    <w:rsid w:val="004F1E4C"/>
    <w:rsid w:val="004F54BD"/>
    <w:rsid w:val="00504620"/>
    <w:rsid w:val="0050658A"/>
    <w:rsid w:val="0050746C"/>
    <w:rsid w:val="005106D7"/>
    <w:rsid w:val="00513EAD"/>
    <w:rsid w:val="0051400B"/>
    <w:rsid w:val="00515C63"/>
    <w:rsid w:val="0053493F"/>
    <w:rsid w:val="00536A2B"/>
    <w:rsid w:val="00536EA7"/>
    <w:rsid w:val="00537866"/>
    <w:rsid w:val="00540A9A"/>
    <w:rsid w:val="005428BD"/>
    <w:rsid w:val="00551DC5"/>
    <w:rsid w:val="00551DFA"/>
    <w:rsid w:val="005522AE"/>
    <w:rsid w:val="00560F81"/>
    <w:rsid w:val="005710D5"/>
    <w:rsid w:val="00571E6A"/>
    <w:rsid w:val="0057247C"/>
    <w:rsid w:val="00574574"/>
    <w:rsid w:val="00576BB5"/>
    <w:rsid w:val="00580480"/>
    <w:rsid w:val="0058123A"/>
    <w:rsid w:val="0058773B"/>
    <w:rsid w:val="005908F6"/>
    <w:rsid w:val="00592DAA"/>
    <w:rsid w:val="00596F7D"/>
    <w:rsid w:val="005A0E17"/>
    <w:rsid w:val="005A3A17"/>
    <w:rsid w:val="005A3E02"/>
    <w:rsid w:val="005A4563"/>
    <w:rsid w:val="005A46E9"/>
    <w:rsid w:val="005A6D5F"/>
    <w:rsid w:val="005B2865"/>
    <w:rsid w:val="005B6F90"/>
    <w:rsid w:val="005C03B9"/>
    <w:rsid w:val="005C1BF8"/>
    <w:rsid w:val="005C3A90"/>
    <w:rsid w:val="005D0297"/>
    <w:rsid w:val="005D380A"/>
    <w:rsid w:val="005D3854"/>
    <w:rsid w:val="005E054A"/>
    <w:rsid w:val="005E0D54"/>
    <w:rsid w:val="005E3B38"/>
    <w:rsid w:val="005E79AF"/>
    <w:rsid w:val="005F03A0"/>
    <w:rsid w:val="005F2CE3"/>
    <w:rsid w:val="005F39DC"/>
    <w:rsid w:val="00601E9E"/>
    <w:rsid w:val="0060393B"/>
    <w:rsid w:val="00607C2B"/>
    <w:rsid w:val="006133C4"/>
    <w:rsid w:val="00620888"/>
    <w:rsid w:val="00625F0D"/>
    <w:rsid w:val="00626932"/>
    <w:rsid w:val="006316FA"/>
    <w:rsid w:val="00632485"/>
    <w:rsid w:val="0063362B"/>
    <w:rsid w:val="00643F55"/>
    <w:rsid w:val="00645BB8"/>
    <w:rsid w:val="00650ACD"/>
    <w:rsid w:val="00654F8F"/>
    <w:rsid w:val="0065756C"/>
    <w:rsid w:val="0066042A"/>
    <w:rsid w:val="00661508"/>
    <w:rsid w:val="006649DB"/>
    <w:rsid w:val="00667328"/>
    <w:rsid w:val="00667B58"/>
    <w:rsid w:val="0067766A"/>
    <w:rsid w:val="00682FC7"/>
    <w:rsid w:val="00686CA6"/>
    <w:rsid w:val="0069092F"/>
    <w:rsid w:val="00692AFB"/>
    <w:rsid w:val="0069598A"/>
    <w:rsid w:val="006A020F"/>
    <w:rsid w:val="006A105B"/>
    <w:rsid w:val="006A2A50"/>
    <w:rsid w:val="006B07C3"/>
    <w:rsid w:val="006B25FA"/>
    <w:rsid w:val="006B6F43"/>
    <w:rsid w:val="006C0157"/>
    <w:rsid w:val="006C3796"/>
    <w:rsid w:val="006C4B76"/>
    <w:rsid w:val="006C5C78"/>
    <w:rsid w:val="006D1BB7"/>
    <w:rsid w:val="006E3BD3"/>
    <w:rsid w:val="006E5188"/>
    <w:rsid w:val="006F0F27"/>
    <w:rsid w:val="006F13F6"/>
    <w:rsid w:val="006F64F9"/>
    <w:rsid w:val="006F6B9C"/>
    <w:rsid w:val="0070089C"/>
    <w:rsid w:val="00705E72"/>
    <w:rsid w:val="00711C05"/>
    <w:rsid w:val="00724A33"/>
    <w:rsid w:val="00726591"/>
    <w:rsid w:val="0072738D"/>
    <w:rsid w:val="00731109"/>
    <w:rsid w:val="00736C0F"/>
    <w:rsid w:val="00737FD5"/>
    <w:rsid w:val="00740261"/>
    <w:rsid w:val="00740358"/>
    <w:rsid w:val="007407F1"/>
    <w:rsid w:val="00740CA3"/>
    <w:rsid w:val="007442CF"/>
    <w:rsid w:val="00747129"/>
    <w:rsid w:val="007508E5"/>
    <w:rsid w:val="00754D76"/>
    <w:rsid w:val="00756C10"/>
    <w:rsid w:val="007600AD"/>
    <w:rsid w:val="0076162E"/>
    <w:rsid w:val="0076526D"/>
    <w:rsid w:val="00770735"/>
    <w:rsid w:val="00770CDF"/>
    <w:rsid w:val="00775A11"/>
    <w:rsid w:val="0078763B"/>
    <w:rsid w:val="007905AC"/>
    <w:rsid w:val="007A2E8C"/>
    <w:rsid w:val="007A3111"/>
    <w:rsid w:val="007A3D0E"/>
    <w:rsid w:val="007A6FDB"/>
    <w:rsid w:val="007A7B3A"/>
    <w:rsid w:val="007B6018"/>
    <w:rsid w:val="007B63AE"/>
    <w:rsid w:val="007B648F"/>
    <w:rsid w:val="007C036A"/>
    <w:rsid w:val="007C5EF6"/>
    <w:rsid w:val="007C731A"/>
    <w:rsid w:val="007D2EB8"/>
    <w:rsid w:val="007D3352"/>
    <w:rsid w:val="007D72B4"/>
    <w:rsid w:val="007E240B"/>
    <w:rsid w:val="007E3828"/>
    <w:rsid w:val="007E54CD"/>
    <w:rsid w:val="007E5A7C"/>
    <w:rsid w:val="007F2CD4"/>
    <w:rsid w:val="007F37E8"/>
    <w:rsid w:val="007F7328"/>
    <w:rsid w:val="0080252D"/>
    <w:rsid w:val="00805738"/>
    <w:rsid w:val="008114C7"/>
    <w:rsid w:val="00812AF5"/>
    <w:rsid w:val="008237DD"/>
    <w:rsid w:val="00826F6E"/>
    <w:rsid w:val="00826FF7"/>
    <w:rsid w:val="0082729D"/>
    <w:rsid w:val="0083029D"/>
    <w:rsid w:val="00830A82"/>
    <w:rsid w:val="00841F3B"/>
    <w:rsid w:val="00845FAD"/>
    <w:rsid w:val="008530CC"/>
    <w:rsid w:val="00856645"/>
    <w:rsid w:val="008648D6"/>
    <w:rsid w:val="0086565F"/>
    <w:rsid w:val="00865AE4"/>
    <w:rsid w:val="0086681C"/>
    <w:rsid w:val="008743F8"/>
    <w:rsid w:val="008750A4"/>
    <w:rsid w:val="00880606"/>
    <w:rsid w:val="00893C82"/>
    <w:rsid w:val="008943B0"/>
    <w:rsid w:val="008A1B16"/>
    <w:rsid w:val="008A2BA0"/>
    <w:rsid w:val="008A69A5"/>
    <w:rsid w:val="008A7318"/>
    <w:rsid w:val="008B697B"/>
    <w:rsid w:val="008C17EA"/>
    <w:rsid w:val="008C19E9"/>
    <w:rsid w:val="008C1C05"/>
    <w:rsid w:val="008C22F7"/>
    <w:rsid w:val="008C564C"/>
    <w:rsid w:val="008C58FB"/>
    <w:rsid w:val="008C6B4F"/>
    <w:rsid w:val="008C77AB"/>
    <w:rsid w:val="008D054E"/>
    <w:rsid w:val="008D0899"/>
    <w:rsid w:val="008D261C"/>
    <w:rsid w:val="008D30B0"/>
    <w:rsid w:val="008D6EDA"/>
    <w:rsid w:val="008D7F27"/>
    <w:rsid w:val="008E1CE8"/>
    <w:rsid w:val="008E2680"/>
    <w:rsid w:val="008E3F36"/>
    <w:rsid w:val="008E6A5E"/>
    <w:rsid w:val="008E7CC0"/>
    <w:rsid w:val="00902364"/>
    <w:rsid w:val="00902F51"/>
    <w:rsid w:val="00903B98"/>
    <w:rsid w:val="0090725E"/>
    <w:rsid w:val="00913A3A"/>
    <w:rsid w:val="00915A59"/>
    <w:rsid w:val="0091656E"/>
    <w:rsid w:val="00917ACE"/>
    <w:rsid w:val="00925E86"/>
    <w:rsid w:val="009274C0"/>
    <w:rsid w:val="00931080"/>
    <w:rsid w:val="00931E3C"/>
    <w:rsid w:val="009422EE"/>
    <w:rsid w:val="00944282"/>
    <w:rsid w:val="0095110D"/>
    <w:rsid w:val="00951BD2"/>
    <w:rsid w:val="00951C8A"/>
    <w:rsid w:val="009537AB"/>
    <w:rsid w:val="00956AB3"/>
    <w:rsid w:val="00960427"/>
    <w:rsid w:val="00961446"/>
    <w:rsid w:val="0096384D"/>
    <w:rsid w:val="00963AE0"/>
    <w:rsid w:val="00964D6A"/>
    <w:rsid w:val="00964DF1"/>
    <w:rsid w:val="00965C23"/>
    <w:rsid w:val="00966210"/>
    <w:rsid w:val="00972959"/>
    <w:rsid w:val="009753EF"/>
    <w:rsid w:val="0098575B"/>
    <w:rsid w:val="00990EBF"/>
    <w:rsid w:val="00997536"/>
    <w:rsid w:val="009A5818"/>
    <w:rsid w:val="009A5976"/>
    <w:rsid w:val="009B275F"/>
    <w:rsid w:val="009B4EC5"/>
    <w:rsid w:val="009C016D"/>
    <w:rsid w:val="009C6E7B"/>
    <w:rsid w:val="009D147E"/>
    <w:rsid w:val="009D168C"/>
    <w:rsid w:val="009D1C9A"/>
    <w:rsid w:val="009D22E7"/>
    <w:rsid w:val="009D553D"/>
    <w:rsid w:val="009E1990"/>
    <w:rsid w:val="009E2AD2"/>
    <w:rsid w:val="009F341D"/>
    <w:rsid w:val="009F7F64"/>
    <w:rsid w:val="00A03DB1"/>
    <w:rsid w:val="00A050CC"/>
    <w:rsid w:val="00A05346"/>
    <w:rsid w:val="00A05D85"/>
    <w:rsid w:val="00A070BA"/>
    <w:rsid w:val="00A10074"/>
    <w:rsid w:val="00A10BF8"/>
    <w:rsid w:val="00A128A7"/>
    <w:rsid w:val="00A136DF"/>
    <w:rsid w:val="00A15C8C"/>
    <w:rsid w:val="00A21B02"/>
    <w:rsid w:val="00A2430F"/>
    <w:rsid w:val="00A25FC5"/>
    <w:rsid w:val="00A27676"/>
    <w:rsid w:val="00A3093C"/>
    <w:rsid w:val="00A30C18"/>
    <w:rsid w:val="00A36AE5"/>
    <w:rsid w:val="00A409BA"/>
    <w:rsid w:val="00A4394E"/>
    <w:rsid w:val="00A45DE1"/>
    <w:rsid w:val="00A46E44"/>
    <w:rsid w:val="00A51DE9"/>
    <w:rsid w:val="00A53017"/>
    <w:rsid w:val="00A5490F"/>
    <w:rsid w:val="00A55EA3"/>
    <w:rsid w:val="00A6472F"/>
    <w:rsid w:val="00A66755"/>
    <w:rsid w:val="00A73931"/>
    <w:rsid w:val="00A807FF"/>
    <w:rsid w:val="00A811F8"/>
    <w:rsid w:val="00A81890"/>
    <w:rsid w:val="00A84330"/>
    <w:rsid w:val="00AA081D"/>
    <w:rsid w:val="00AA1C5E"/>
    <w:rsid w:val="00AB0EF6"/>
    <w:rsid w:val="00AB4BD9"/>
    <w:rsid w:val="00AC535D"/>
    <w:rsid w:val="00AC7897"/>
    <w:rsid w:val="00AD3847"/>
    <w:rsid w:val="00AE16EB"/>
    <w:rsid w:val="00AE3180"/>
    <w:rsid w:val="00AF424C"/>
    <w:rsid w:val="00AF4F9B"/>
    <w:rsid w:val="00B04598"/>
    <w:rsid w:val="00B04679"/>
    <w:rsid w:val="00B114D7"/>
    <w:rsid w:val="00B11579"/>
    <w:rsid w:val="00B22336"/>
    <w:rsid w:val="00B267B7"/>
    <w:rsid w:val="00B410F6"/>
    <w:rsid w:val="00B56241"/>
    <w:rsid w:val="00B56C9C"/>
    <w:rsid w:val="00B57970"/>
    <w:rsid w:val="00B60011"/>
    <w:rsid w:val="00B6459E"/>
    <w:rsid w:val="00B67B5C"/>
    <w:rsid w:val="00B74E1A"/>
    <w:rsid w:val="00B7645C"/>
    <w:rsid w:val="00B77F84"/>
    <w:rsid w:val="00B80925"/>
    <w:rsid w:val="00B815CE"/>
    <w:rsid w:val="00B838CD"/>
    <w:rsid w:val="00B84304"/>
    <w:rsid w:val="00B850DE"/>
    <w:rsid w:val="00BA06CB"/>
    <w:rsid w:val="00BA1292"/>
    <w:rsid w:val="00BA332D"/>
    <w:rsid w:val="00BB42DB"/>
    <w:rsid w:val="00BB54BC"/>
    <w:rsid w:val="00BC1206"/>
    <w:rsid w:val="00BC120F"/>
    <w:rsid w:val="00BC22EE"/>
    <w:rsid w:val="00BC2C68"/>
    <w:rsid w:val="00BC3FCA"/>
    <w:rsid w:val="00BD1EA3"/>
    <w:rsid w:val="00BD760F"/>
    <w:rsid w:val="00BE1456"/>
    <w:rsid w:val="00BE20E7"/>
    <w:rsid w:val="00BE5EE7"/>
    <w:rsid w:val="00BE6A5C"/>
    <w:rsid w:val="00BF3349"/>
    <w:rsid w:val="00BF4AAD"/>
    <w:rsid w:val="00C1089B"/>
    <w:rsid w:val="00C171CF"/>
    <w:rsid w:val="00C30E56"/>
    <w:rsid w:val="00C3211E"/>
    <w:rsid w:val="00C33D09"/>
    <w:rsid w:val="00C34D0A"/>
    <w:rsid w:val="00C37A3E"/>
    <w:rsid w:val="00C44632"/>
    <w:rsid w:val="00C53882"/>
    <w:rsid w:val="00C62D6E"/>
    <w:rsid w:val="00C642C3"/>
    <w:rsid w:val="00C66309"/>
    <w:rsid w:val="00C67699"/>
    <w:rsid w:val="00C70683"/>
    <w:rsid w:val="00C73F81"/>
    <w:rsid w:val="00C80B2F"/>
    <w:rsid w:val="00C81CBC"/>
    <w:rsid w:val="00C82328"/>
    <w:rsid w:val="00C8259A"/>
    <w:rsid w:val="00C847ED"/>
    <w:rsid w:val="00C86B45"/>
    <w:rsid w:val="00C9096A"/>
    <w:rsid w:val="00C92678"/>
    <w:rsid w:val="00C93E0C"/>
    <w:rsid w:val="00C97674"/>
    <w:rsid w:val="00CA6B70"/>
    <w:rsid w:val="00CB3262"/>
    <w:rsid w:val="00CB7A9C"/>
    <w:rsid w:val="00CB7CC1"/>
    <w:rsid w:val="00CD0AD0"/>
    <w:rsid w:val="00CD10A1"/>
    <w:rsid w:val="00CD3699"/>
    <w:rsid w:val="00CE155F"/>
    <w:rsid w:val="00CE1566"/>
    <w:rsid w:val="00CF0D9B"/>
    <w:rsid w:val="00CF2509"/>
    <w:rsid w:val="00CF713C"/>
    <w:rsid w:val="00CF7AD5"/>
    <w:rsid w:val="00D057EA"/>
    <w:rsid w:val="00D11AD7"/>
    <w:rsid w:val="00D11B33"/>
    <w:rsid w:val="00D12B10"/>
    <w:rsid w:val="00D1320B"/>
    <w:rsid w:val="00D15F6C"/>
    <w:rsid w:val="00D15FEC"/>
    <w:rsid w:val="00D209FD"/>
    <w:rsid w:val="00D2288E"/>
    <w:rsid w:val="00D33840"/>
    <w:rsid w:val="00D3469C"/>
    <w:rsid w:val="00D50509"/>
    <w:rsid w:val="00D51C42"/>
    <w:rsid w:val="00D525CC"/>
    <w:rsid w:val="00D56B22"/>
    <w:rsid w:val="00D6413D"/>
    <w:rsid w:val="00D64974"/>
    <w:rsid w:val="00D65BAA"/>
    <w:rsid w:val="00D66469"/>
    <w:rsid w:val="00D8031B"/>
    <w:rsid w:val="00D812FE"/>
    <w:rsid w:val="00D83758"/>
    <w:rsid w:val="00D84676"/>
    <w:rsid w:val="00D84A2F"/>
    <w:rsid w:val="00D85FEA"/>
    <w:rsid w:val="00D8754C"/>
    <w:rsid w:val="00D92006"/>
    <w:rsid w:val="00D950CC"/>
    <w:rsid w:val="00D96C8F"/>
    <w:rsid w:val="00D97000"/>
    <w:rsid w:val="00DA442B"/>
    <w:rsid w:val="00DA5CD4"/>
    <w:rsid w:val="00DA6D71"/>
    <w:rsid w:val="00DC03BE"/>
    <w:rsid w:val="00DC2A0F"/>
    <w:rsid w:val="00DC2AFF"/>
    <w:rsid w:val="00DC3E2A"/>
    <w:rsid w:val="00DD1790"/>
    <w:rsid w:val="00DD40A9"/>
    <w:rsid w:val="00DD5F52"/>
    <w:rsid w:val="00DD7D6E"/>
    <w:rsid w:val="00DE3C75"/>
    <w:rsid w:val="00DE5625"/>
    <w:rsid w:val="00DE58D9"/>
    <w:rsid w:val="00DF0141"/>
    <w:rsid w:val="00DF0E38"/>
    <w:rsid w:val="00DF2FB3"/>
    <w:rsid w:val="00DF61F9"/>
    <w:rsid w:val="00E056FD"/>
    <w:rsid w:val="00E07538"/>
    <w:rsid w:val="00E07AF0"/>
    <w:rsid w:val="00E13222"/>
    <w:rsid w:val="00E132BC"/>
    <w:rsid w:val="00E15736"/>
    <w:rsid w:val="00E16C08"/>
    <w:rsid w:val="00E17666"/>
    <w:rsid w:val="00E177CD"/>
    <w:rsid w:val="00E22CFC"/>
    <w:rsid w:val="00E25E47"/>
    <w:rsid w:val="00E329CE"/>
    <w:rsid w:val="00E338DA"/>
    <w:rsid w:val="00E36698"/>
    <w:rsid w:val="00E42402"/>
    <w:rsid w:val="00E43499"/>
    <w:rsid w:val="00E45125"/>
    <w:rsid w:val="00E51A44"/>
    <w:rsid w:val="00E52656"/>
    <w:rsid w:val="00E52D79"/>
    <w:rsid w:val="00E534D8"/>
    <w:rsid w:val="00E57117"/>
    <w:rsid w:val="00E57901"/>
    <w:rsid w:val="00E605AD"/>
    <w:rsid w:val="00E60B87"/>
    <w:rsid w:val="00E663C5"/>
    <w:rsid w:val="00E66BB8"/>
    <w:rsid w:val="00E75E69"/>
    <w:rsid w:val="00E77CE0"/>
    <w:rsid w:val="00E816DC"/>
    <w:rsid w:val="00E90829"/>
    <w:rsid w:val="00E90A2E"/>
    <w:rsid w:val="00E95F93"/>
    <w:rsid w:val="00EA0CC6"/>
    <w:rsid w:val="00EB0E93"/>
    <w:rsid w:val="00EC02AD"/>
    <w:rsid w:val="00EC0B5A"/>
    <w:rsid w:val="00EC15A4"/>
    <w:rsid w:val="00ED1A11"/>
    <w:rsid w:val="00ED1EBB"/>
    <w:rsid w:val="00ED67A3"/>
    <w:rsid w:val="00ED682B"/>
    <w:rsid w:val="00EE049F"/>
    <w:rsid w:val="00EE38B6"/>
    <w:rsid w:val="00EE727D"/>
    <w:rsid w:val="00EE7A35"/>
    <w:rsid w:val="00EE7B27"/>
    <w:rsid w:val="00EF0B37"/>
    <w:rsid w:val="00F01A46"/>
    <w:rsid w:val="00F10C41"/>
    <w:rsid w:val="00F1486F"/>
    <w:rsid w:val="00F218A1"/>
    <w:rsid w:val="00F21A30"/>
    <w:rsid w:val="00F22325"/>
    <w:rsid w:val="00F22470"/>
    <w:rsid w:val="00F276BD"/>
    <w:rsid w:val="00F31C41"/>
    <w:rsid w:val="00F325C3"/>
    <w:rsid w:val="00F34FD2"/>
    <w:rsid w:val="00F40596"/>
    <w:rsid w:val="00F42571"/>
    <w:rsid w:val="00F42C90"/>
    <w:rsid w:val="00F43BFB"/>
    <w:rsid w:val="00F50640"/>
    <w:rsid w:val="00F5138E"/>
    <w:rsid w:val="00F517DB"/>
    <w:rsid w:val="00F53538"/>
    <w:rsid w:val="00F577F9"/>
    <w:rsid w:val="00F62F1C"/>
    <w:rsid w:val="00F64CF9"/>
    <w:rsid w:val="00F714A8"/>
    <w:rsid w:val="00F72607"/>
    <w:rsid w:val="00F72F38"/>
    <w:rsid w:val="00F81057"/>
    <w:rsid w:val="00F8243C"/>
    <w:rsid w:val="00F82F9B"/>
    <w:rsid w:val="00F84B8D"/>
    <w:rsid w:val="00F85BD3"/>
    <w:rsid w:val="00F86CCD"/>
    <w:rsid w:val="00F938D8"/>
    <w:rsid w:val="00F938DC"/>
    <w:rsid w:val="00F948BF"/>
    <w:rsid w:val="00FA1794"/>
    <w:rsid w:val="00FA3EB4"/>
    <w:rsid w:val="00FA5E15"/>
    <w:rsid w:val="00FB0030"/>
    <w:rsid w:val="00FB07B8"/>
    <w:rsid w:val="00FB0B83"/>
    <w:rsid w:val="00FB2282"/>
    <w:rsid w:val="00FB3F0A"/>
    <w:rsid w:val="00FB68E3"/>
    <w:rsid w:val="00FB6B61"/>
    <w:rsid w:val="00FC00E1"/>
    <w:rsid w:val="00FC1C89"/>
    <w:rsid w:val="00FC2749"/>
    <w:rsid w:val="00FC79BD"/>
    <w:rsid w:val="00FD1B1D"/>
    <w:rsid w:val="00FD1FA2"/>
    <w:rsid w:val="00FD69DA"/>
    <w:rsid w:val="00FE0728"/>
    <w:rsid w:val="00FE5F7D"/>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2A1FF8-851A-415A-9713-0DB7E382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C2B"/>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E16EB"/>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AE16EB"/>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AE16E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AE16E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AE16E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EB"/>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484260"/>
    <w:rPr>
      <w:rFonts w:ascii="Arial Black" w:hAnsi="Arial Black"/>
      <w:sz w:val="28"/>
    </w:rPr>
  </w:style>
  <w:style w:type="character" w:customStyle="1" w:styleId="Heading4Char">
    <w:name w:val="Heading 4 Char"/>
    <w:basedOn w:val="DefaultParagraphFont"/>
    <w:link w:val="Heading4"/>
    <w:rsid w:val="0049441A"/>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E16E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E16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6E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E16EB"/>
    <w:pPr>
      <w:tabs>
        <w:tab w:val="right" w:leader="dot" w:pos="10786"/>
      </w:tabs>
      <w:spacing w:before="80" w:after="0"/>
      <w:ind w:left="144"/>
    </w:pPr>
    <w:rPr>
      <w:b/>
    </w:rPr>
  </w:style>
  <w:style w:type="paragraph" w:styleId="TOC2">
    <w:name w:val="toc 2"/>
    <w:basedOn w:val="Normal"/>
    <w:next w:val="Normal"/>
    <w:autoRedefine/>
    <w:uiPriority w:val="39"/>
    <w:unhideWhenUsed/>
    <w:rsid w:val="00AE16EB"/>
    <w:pPr>
      <w:tabs>
        <w:tab w:val="right" w:leader="dot" w:pos="10790"/>
      </w:tabs>
      <w:spacing w:before="40" w:after="40"/>
      <w:ind w:left="288"/>
    </w:pPr>
    <w:rPr>
      <w:sz w:val="18"/>
    </w:rPr>
  </w:style>
  <w:style w:type="character" w:styleId="Hyperlink">
    <w:name w:val="Hyperlink"/>
    <w:basedOn w:val="DefaultParagraphFont"/>
    <w:uiPriority w:val="99"/>
    <w:unhideWhenUsed/>
    <w:rsid w:val="00AE16EB"/>
    <w:rPr>
      <w:color w:val="0000FF" w:themeColor="hyperlink"/>
      <w:u w:val="single"/>
    </w:rPr>
  </w:style>
  <w:style w:type="character" w:styleId="BookTitle">
    <w:name w:val="Book Title"/>
    <w:basedOn w:val="DefaultParagraphFont"/>
    <w:uiPriority w:val="33"/>
    <w:qFormat/>
    <w:rsid w:val="00AE16EB"/>
    <w:rPr>
      <w:b/>
      <w:bCs/>
      <w:smallCaps/>
      <w:spacing w:val="5"/>
      <w:sz w:val="48"/>
    </w:rPr>
  </w:style>
  <w:style w:type="paragraph" w:styleId="Title">
    <w:name w:val="Title"/>
    <w:basedOn w:val="Normal"/>
    <w:next w:val="Normal"/>
    <w:link w:val="TitleChar"/>
    <w:uiPriority w:val="10"/>
    <w:unhideWhenUsed/>
    <w:qFormat/>
    <w:rsid w:val="00AE16EB"/>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E16EB"/>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qFormat/>
    <w:rsid w:val="00AE16EB"/>
    <w:pPr>
      <w:spacing w:after="0" w:line="240" w:lineRule="auto"/>
    </w:pPr>
    <w:rPr>
      <w:rFonts w:eastAsiaTheme="minorEastAsia"/>
    </w:rPr>
  </w:style>
  <w:style w:type="character" w:customStyle="1" w:styleId="NoSpacingChar">
    <w:name w:val="No Spacing Char"/>
    <w:basedOn w:val="DefaultParagraphFont"/>
    <w:link w:val="NoSpacing"/>
    <w:uiPriority w:val="4"/>
    <w:rsid w:val="00484260"/>
    <w:rPr>
      <w:rFonts w:eastAsiaTheme="minorEastAsia"/>
    </w:rPr>
  </w:style>
  <w:style w:type="paragraph" w:styleId="Header">
    <w:name w:val="header"/>
    <w:basedOn w:val="Normal"/>
    <w:link w:val="HeaderChar"/>
    <w:uiPriority w:val="99"/>
    <w:unhideWhenUsed/>
    <w:rsid w:val="00AE16EB"/>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E16EB"/>
    <w:rPr>
      <w:rFonts w:ascii="Arial" w:hAnsi="Arial"/>
      <w:color w:val="292929"/>
      <w:sz w:val="16"/>
    </w:rPr>
  </w:style>
  <w:style w:type="paragraph" w:styleId="Footer">
    <w:name w:val="footer"/>
    <w:basedOn w:val="Normal"/>
    <w:link w:val="FooterChar"/>
    <w:uiPriority w:val="99"/>
    <w:unhideWhenUsed/>
    <w:rsid w:val="00AE16E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E16EB"/>
    <w:rPr>
      <w:rFonts w:ascii="Arial" w:hAnsi="Arial"/>
      <w:color w:val="292929"/>
      <w:sz w:val="16"/>
    </w:rPr>
  </w:style>
  <w:style w:type="paragraph" w:customStyle="1" w:styleId="LabStepLevel3Numbered">
    <w:name w:val="Lab Step Level 3 Numbered"/>
    <w:basedOn w:val="LabStepNumberedLevel2"/>
    <w:uiPriority w:val="3"/>
    <w:qFormat/>
    <w:rsid w:val="00D2288E"/>
    <w:pPr>
      <w:numPr>
        <w:ilvl w:val="0"/>
        <w:numId w:val="7"/>
      </w:numPr>
      <w:spacing w:before="60" w:after="20"/>
    </w:pPr>
    <w:rPr>
      <w:sz w:val="16"/>
    </w:rPr>
  </w:style>
  <w:style w:type="paragraph" w:styleId="ListParagraph">
    <w:name w:val="List Paragraph"/>
    <w:basedOn w:val="Normal"/>
    <w:next w:val="Normal"/>
    <w:uiPriority w:val="34"/>
    <w:qFormat/>
    <w:rsid w:val="00AE16E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E16EB"/>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E16EB"/>
    <w:rPr>
      <w:rFonts w:ascii="Lucida Console" w:hAnsi="Lucida Console" w:cs="Courier New"/>
      <w:b/>
      <w:spacing w:val="-6"/>
      <w:sz w:val="18"/>
    </w:rPr>
  </w:style>
  <w:style w:type="paragraph" w:customStyle="1" w:styleId="NumberedBullet">
    <w:name w:val="Numbered Bullet"/>
    <w:basedOn w:val="ListParagraph"/>
    <w:uiPriority w:val="5"/>
    <w:unhideWhenUsed/>
    <w:qFormat/>
    <w:rsid w:val="00AE16EB"/>
    <w:pPr>
      <w:tabs>
        <w:tab w:val="left" w:pos="144"/>
      </w:tabs>
      <w:spacing w:before="80" w:after="40" w:line="240" w:lineRule="auto"/>
      <w:ind w:hanging="360"/>
      <w:contextualSpacing w:val="0"/>
    </w:pPr>
  </w:style>
  <w:style w:type="paragraph" w:customStyle="1" w:styleId="LabStepScreenshot">
    <w:name w:val="Lab Step Screenshot"/>
    <w:basedOn w:val="Normal"/>
    <w:uiPriority w:val="1"/>
    <w:qFormat/>
    <w:rsid w:val="00607C2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AE16EB"/>
    <w:pPr>
      <w:spacing w:before="0" w:after="0"/>
    </w:pPr>
    <w:rPr>
      <w:szCs w:val="20"/>
    </w:rPr>
  </w:style>
  <w:style w:type="character" w:customStyle="1" w:styleId="FootnoteTextChar">
    <w:name w:val="Footnote Text Char"/>
    <w:basedOn w:val="DefaultParagraphFont"/>
    <w:link w:val="FootnoteText"/>
    <w:uiPriority w:val="99"/>
    <w:semiHidden/>
    <w:rsid w:val="00AE16EB"/>
    <w:rPr>
      <w:rFonts w:ascii="Arial" w:hAnsi="Arial"/>
      <w:color w:val="262626" w:themeColor="text1" w:themeTint="D9"/>
      <w:sz w:val="20"/>
      <w:szCs w:val="20"/>
    </w:rPr>
  </w:style>
  <w:style w:type="table" w:styleId="LightShading-Accent4">
    <w:name w:val="Light Shading Accent 4"/>
    <w:basedOn w:val="TableNormal"/>
    <w:uiPriority w:val="60"/>
    <w:rsid w:val="00AE16E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qFormat/>
    <w:rsid w:val="00AE16EB"/>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E16E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E16E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E16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AE16E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qFormat/>
    <w:rsid w:val="00AE16E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E16EB"/>
    <w:pPr>
      <w:tabs>
        <w:tab w:val="num" w:pos="360"/>
      </w:tabs>
      <w:ind w:left="360" w:hanging="360"/>
      <w:contextualSpacing/>
    </w:pPr>
  </w:style>
  <w:style w:type="character" w:customStyle="1" w:styleId="InLineUrl">
    <w:name w:val="InLineUrl"/>
    <w:basedOn w:val="DefaultParagraphFont"/>
    <w:qFormat/>
    <w:rsid w:val="00F50640"/>
    <w:rPr>
      <w:rFonts w:ascii="Arial" w:hAnsi="Arial"/>
      <w:b/>
      <w:sz w:val="18"/>
    </w:rPr>
  </w:style>
  <w:style w:type="paragraph" w:customStyle="1" w:styleId="LabStepNumbered">
    <w:name w:val="Lab Step Numbered"/>
    <w:link w:val="LabStepNumberedChar"/>
    <w:qFormat/>
    <w:rsid w:val="00AE16EB"/>
    <w:pPr>
      <w:numPr>
        <w:numId w:val="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2"/>
    <w:qFormat/>
    <w:rsid w:val="00AE16E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4B2700"/>
    <w:pPr>
      <w:numPr>
        <w:ilvl w:val="1"/>
      </w:numPr>
    </w:pPr>
  </w:style>
  <w:style w:type="paragraph" w:customStyle="1" w:styleId="LabStepLevel2NoBullet">
    <w:name w:val="Lab Step Level 2 No Bullet"/>
    <w:basedOn w:val="LabStepNumberedLevel2"/>
    <w:uiPriority w:val="3"/>
    <w:qFormat/>
    <w:rsid w:val="00AE16EB"/>
    <w:pPr>
      <w:numPr>
        <w:numId w:val="0"/>
      </w:numPr>
      <w:spacing w:before="40"/>
      <w:ind w:left="720"/>
    </w:pPr>
  </w:style>
  <w:style w:type="character" w:customStyle="1" w:styleId="LabStepScreenshotFrame">
    <w:name w:val="Lab Step Screenshot Frame"/>
    <w:basedOn w:val="DefaultParagraphFont"/>
    <w:qFormat/>
    <w:rsid w:val="00AE16EB"/>
    <w:rPr>
      <w:noProof/>
      <w:bdr w:val="single" w:sz="2" w:space="0" w:color="DDDDDD"/>
    </w:rPr>
  </w:style>
  <w:style w:type="paragraph" w:customStyle="1" w:styleId="LabExerciseCallout">
    <w:name w:val="Lab Exercise Callout"/>
    <w:basedOn w:val="LabExerciseLeadIn"/>
    <w:qFormat/>
    <w:rsid w:val="00AE16E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LeadIn">
    <w:name w:val="Lab Exercise Lead In"/>
    <w:basedOn w:val="Normal"/>
    <w:qFormat/>
    <w:rsid w:val="00607C2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Setup">
    <w:name w:val="Lab Setup"/>
    <w:basedOn w:val="Normal"/>
    <w:next w:val="Normal"/>
    <w:rsid w:val="0048426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AE16EB"/>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E16EB"/>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E16EB"/>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E16EB"/>
    <w:rPr>
      <w:rFonts w:ascii="Arial" w:hAnsi="Arial"/>
      <w:b/>
      <w:iCs/>
      <w:sz w:val="16"/>
    </w:rPr>
  </w:style>
  <w:style w:type="character" w:customStyle="1" w:styleId="InlindeCode">
    <w:name w:val="InlindeCode"/>
    <w:basedOn w:val="DefaultParagraphFont"/>
    <w:qFormat/>
    <w:rsid w:val="00AE16EB"/>
    <w:rPr>
      <w:rFonts w:ascii="Lucida Console" w:hAnsi="Lucida Console"/>
      <w:b/>
      <w:sz w:val="16"/>
    </w:rPr>
  </w:style>
  <w:style w:type="table" w:customStyle="1" w:styleId="LabStepTable">
    <w:name w:val="Lab Step Table"/>
    <w:basedOn w:val="TableGrid"/>
    <w:uiPriority w:val="99"/>
    <w:rsid w:val="00AE16E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49441A"/>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607C2B"/>
    <w:pPr>
      <w:ind w:left="792"/>
    </w:pPr>
  </w:style>
  <w:style w:type="paragraph" w:customStyle="1" w:styleId="LabStepScreenshotLevel2">
    <w:name w:val="Lab Step Screenshot Level 2"/>
    <w:basedOn w:val="LabStepScreenshot"/>
    <w:uiPriority w:val="2"/>
    <w:qFormat/>
    <w:rsid w:val="00607C2B"/>
    <w:pPr>
      <w:ind w:left="720"/>
    </w:pPr>
    <w:rPr>
      <w:noProof/>
    </w:rPr>
  </w:style>
  <w:style w:type="paragraph" w:styleId="TOCHeading">
    <w:name w:val="TOC Heading"/>
    <w:basedOn w:val="Heading1"/>
    <w:next w:val="Normal"/>
    <w:uiPriority w:val="39"/>
    <w:semiHidden/>
    <w:unhideWhenUsed/>
    <w:qFormat/>
    <w:rsid w:val="00AE16EB"/>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65756C"/>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E16EB"/>
    <w:rPr>
      <w:sz w:val="16"/>
      <w:szCs w:val="16"/>
    </w:rPr>
  </w:style>
  <w:style w:type="paragraph" w:styleId="CommentText">
    <w:name w:val="annotation text"/>
    <w:basedOn w:val="Normal"/>
    <w:link w:val="CommentTextChar"/>
    <w:uiPriority w:val="99"/>
    <w:semiHidden/>
    <w:unhideWhenUsed/>
    <w:rsid w:val="00AE16EB"/>
    <w:rPr>
      <w:szCs w:val="20"/>
    </w:rPr>
  </w:style>
  <w:style w:type="character" w:customStyle="1" w:styleId="CommentTextChar">
    <w:name w:val="Comment Text Char"/>
    <w:basedOn w:val="DefaultParagraphFont"/>
    <w:link w:val="CommentText"/>
    <w:uiPriority w:val="99"/>
    <w:semiHidden/>
    <w:rsid w:val="00AE16E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E16EB"/>
    <w:rPr>
      <w:b/>
      <w:bCs/>
    </w:rPr>
  </w:style>
  <w:style w:type="character" w:customStyle="1" w:styleId="CommentSubjectChar">
    <w:name w:val="Comment Subject Char"/>
    <w:basedOn w:val="CommentTextChar"/>
    <w:link w:val="CommentSubject"/>
    <w:uiPriority w:val="99"/>
    <w:semiHidden/>
    <w:rsid w:val="00AE16EB"/>
    <w:rPr>
      <w:rFonts w:ascii="Arial" w:hAnsi="Arial"/>
      <w:b/>
      <w:bCs/>
      <w:color w:val="262626" w:themeColor="text1" w:themeTint="D9"/>
      <w:sz w:val="20"/>
      <w:szCs w:val="20"/>
    </w:rPr>
  </w:style>
  <w:style w:type="character" w:styleId="Strong">
    <w:name w:val="Strong"/>
    <w:basedOn w:val="DefaultParagraphFont"/>
    <w:uiPriority w:val="23"/>
    <w:qFormat/>
    <w:rsid w:val="00AE16EB"/>
    <w:rPr>
      <w:b/>
      <w:bCs/>
    </w:rPr>
  </w:style>
  <w:style w:type="paragraph" w:styleId="NormalWeb">
    <w:name w:val="Normal (Web)"/>
    <w:basedOn w:val="Normal"/>
    <w:uiPriority w:val="99"/>
    <w:semiHidden/>
    <w:unhideWhenUsed/>
    <w:rsid w:val="00AE16E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qFormat/>
    <w:rsid w:val="00AE16E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AE16E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E16E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qFormat/>
    <w:rsid w:val="00AE16E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qFormat/>
    <w:rsid w:val="00AE16EB"/>
    <w:pPr>
      <w:spacing w:before="240"/>
      <w:ind w:left="720" w:right="720"/>
    </w:pPr>
    <w:rPr>
      <w:color w:val="1C1C1C"/>
    </w:rPr>
  </w:style>
  <w:style w:type="paragraph" w:customStyle="1" w:styleId="SlidesNotes">
    <w:name w:val="Slides Notes"/>
    <w:basedOn w:val="Normal"/>
    <w:uiPriority w:val="4"/>
    <w:qFormat/>
    <w:rsid w:val="00AE16EB"/>
    <w:pPr>
      <w:spacing w:before="240"/>
    </w:pPr>
  </w:style>
  <w:style w:type="paragraph" w:customStyle="1" w:styleId="LegalHeader">
    <w:name w:val="Legal Header"/>
    <w:basedOn w:val="Normal"/>
    <w:uiPriority w:val="3"/>
    <w:qFormat/>
    <w:rsid w:val="00AE16EB"/>
    <w:pPr>
      <w:spacing w:before="600"/>
    </w:pPr>
    <w:rPr>
      <w:b/>
      <w:color w:val="auto"/>
      <w:u w:val="single"/>
    </w:rPr>
  </w:style>
  <w:style w:type="paragraph" w:customStyle="1" w:styleId="LegalBody">
    <w:name w:val="Legal Body"/>
    <w:basedOn w:val="Normal"/>
    <w:uiPriority w:val="3"/>
    <w:qFormat/>
    <w:rsid w:val="00AE16EB"/>
    <w:rPr>
      <w:sz w:val="18"/>
    </w:rPr>
  </w:style>
  <w:style w:type="paragraph" w:customStyle="1" w:styleId="CourseInfo">
    <w:name w:val="Course Info"/>
    <w:basedOn w:val="Normal"/>
    <w:uiPriority w:val="4"/>
    <w:qFormat/>
    <w:rsid w:val="00AE16E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316198"/>
    <w:rPr>
      <w:rFonts w:ascii="Arial" w:hAnsi="Arial"/>
      <w:color w:val="262626" w:themeColor="text1" w:themeTint="D9"/>
      <w:sz w:val="18"/>
    </w:rPr>
  </w:style>
  <w:style w:type="paragraph" w:customStyle="1" w:styleId="Strong1">
    <w:name w:val="Strong1"/>
    <w:basedOn w:val="LabStepNumbered"/>
    <w:link w:val="strongChar"/>
    <w:uiPriority w:val="5"/>
    <w:qFormat/>
    <w:rsid w:val="00AE16EB"/>
    <w:pPr>
      <w:numPr>
        <w:numId w:val="0"/>
      </w:numPr>
      <w:ind w:left="757" w:hanging="360"/>
    </w:pPr>
    <w:rPr>
      <w:b/>
    </w:rPr>
  </w:style>
  <w:style w:type="character" w:customStyle="1" w:styleId="strongChar">
    <w:name w:val="strong Char"/>
    <w:basedOn w:val="LabStepNumberedChar"/>
    <w:link w:val="Strong1"/>
    <w:uiPriority w:val="5"/>
    <w:rsid w:val="00484260"/>
    <w:rPr>
      <w:rFonts w:ascii="Arial" w:hAnsi="Arial"/>
      <w:b/>
      <w:color w:val="262626" w:themeColor="text1" w:themeTint="D9"/>
      <w:sz w:val="18"/>
    </w:rPr>
  </w:style>
  <w:style w:type="paragraph" w:customStyle="1" w:styleId="CourseCode">
    <w:name w:val="Course Code"/>
    <w:basedOn w:val="Normal"/>
    <w:uiPriority w:val="4"/>
    <w:qFormat/>
    <w:rsid w:val="00AE16E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E16EB"/>
    <w:pPr>
      <w:tabs>
        <w:tab w:val="right" w:leader="dot" w:pos="10790"/>
      </w:tabs>
      <w:spacing w:before="40" w:after="0"/>
      <w:ind w:left="432"/>
    </w:pPr>
    <w:rPr>
      <w:sz w:val="16"/>
    </w:rPr>
  </w:style>
  <w:style w:type="numbering" w:customStyle="1" w:styleId="LabStepsTemplate">
    <w:name w:val="LabStepsTemplate"/>
    <w:uiPriority w:val="99"/>
    <w:rsid w:val="00AE16EB"/>
    <w:pPr>
      <w:numPr>
        <w:numId w:val="2"/>
      </w:numPr>
    </w:pPr>
  </w:style>
  <w:style w:type="paragraph" w:customStyle="1" w:styleId="ModuleDescription">
    <w:name w:val="Module Description"/>
    <w:basedOn w:val="Normal"/>
    <w:uiPriority w:val="4"/>
    <w:qFormat/>
    <w:rsid w:val="00AE16E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qFormat/>
    <w:rsid w:val="00AE16EB"/>
    <w:pPr>
      <w:jc w:val="center"/>
    </w:pPr>
  </w:style>
  <w:style w:type="paragraph" w:customStyle="1" w:styleId="TopicsCoveredItem">
    <w:name w:val="Topics Covered Item"/>
    <w:basedOn w:val="Normal"/>
    <w:uiPriority w:val="4"/>
    <w:qFormat/>
    <w:rsid w:val="00AE16EB"/>
    <w:pPr>
      <w:numPr>
        <w:numId w:val="6"/>
      </w:numPr>
      <w:spacing w:before="0" w:after="0"/>
      <w:contextualSpacing/>
    </w:pPr>
  </w:style>
  <w:style w:type="paragraph" w:customStyle="1" w:styleId="ModuleIntroHeader">
    <w:name w:val="Module Intro Header"/>
    <w:basedOn w:val="Normal"/>
    <w:uiPriority w:val="4"/>
    <w:qFormat/>
    <w:rsid w:val="00AE16EB"/>
    <w:pPr>
      <w:pBdr>
        <w:bottom w:val="single" w:sz="8" w:space="1" w:color="auto"/>
      </w:pBdr>
      <w:spacing w:before="360"/>
      <w:ind w:left="288"/>
    </w:pPr>
    <w:rPr>
      <w:b/>
      <w:sz w:val="24"/>
    </w:rPr>
  </w:style>
  <w:style w:type="paragraph" w:customStyle="1" w:styleId="ModuleAgendaItem">
    <w:name w:val="Module Agenda Item"/>
    <w:basedOn w:val="Normal"/>
    <w:uiPriority w:val="4"/>
    <w:qFormat/>
    <w:rsid w:val="00AE16EB"/>
    <w:pPr>
      <w:spacing w:before="0" w:after="0"/>
      <w:ind w:left="360" w:hanging="360"/>
      <w:contextualSpacing/>
    </w:pPr>
    <w:rPr>
      <w:sz w:val="24"/>
    </w:rPr>
  </w:style>
  <w:style w:type="paragraph" w:customStyle="1" w:styleId="LabStepNumberedLevel3">
    <w:name w:val="Lab Step Numbered Level 3"/>
    <w:basedOn w:val="LabStepNumberedLevel2"/>
    <w:qFormat/>
    <w:rsid w:val="00A84330"/>
    <w:pPr>
      <w:numPr>
        <w:ilvl w:val="2"/>
      </w:numPr>
      <w:tabs>
        <w:tab w:val="left" w:pos="994"/>
      </w:tabs>
    </w:pPr>
  </w:style>
  <w:style w:type="paragraph" w:customStyle="1" w:styleId="LabStepNumberedLevel4">
    <w:name w:val="Lab Step Numbered Level 4"/>
    <w:basedOn w:val="LabStepNumberedLevel3"/>
    <w:qFormat/>
    <w:rsid w:val="00371932"/>
    <w:pPr>
      <w:numPr>
        <w:ilvl w:val="3"/>
      </w:numPr>
      <w:tabs>
        <w:tab w:val="clear" w:pos="994"/>
        <w:tab w:val="left" w:pos="1627"/>
      </w:tabs>
      <w:ind w:left="1354" w:hanging="34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rvices.wingtip.com"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ervices.wingtip.com"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rvices.wingtip.com" TargetMode="External"/><Relationship Id="rId22" Type="http://schemas.openxmlformats.org/officeDocument/2006/relationships/image" Target="media/image10.png"/><Relationship Id="rId27"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TFS\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5.xml><?xml version="1.0" encoding="utf-8"?>
<ds:datastoreItem xmlns:ds="http://schemas.openxmlformats.org/officeDocument/2006/customXml" ds:itemID="{22CB058F-2528-405C-A640-BACCA31B2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2231</TotalTime>
  <Pages>11</Pages>
  <Words>2893</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Sammy Admin (Wingtip Administrator)</cp:lastModifiedBy>
  <cp:revision>66</cp:revision>
  <cp:lastPrinted>2009-08-12T16:30:00Z</cp:lastPrinted>
  <dcterms:created xsi:type="dcterms:W3CDTF">2012-10-18T15:45:00Z</dcterms:created>
  <dcterms:modified xsi:type="dcterms:W3CDTF">2014-05-30T10:11:00Z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