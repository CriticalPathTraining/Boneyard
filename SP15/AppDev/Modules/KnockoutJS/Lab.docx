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CB3262" w:rsidP="00607C2B">
      <w:pPr>
        <w:pStyle w:val="Heading2"/>
      </w:pPr>
      <w:r>
        <w:t>Developing a SharePoint App</w:t>
      </w:r>
      <w:r w:rsidR="003A158A">
        <w:t xml:space="preserve"> using </w:t>
      </w:r>
      <w:r w:rsidR="00351C91">
        <w:t>Knockout.js</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D27A7A">
        <w:t>C</w:t>
      </w:r>
      <w:r w:rsidR="003A158A">
        <w:t>:\Student\Modules\</w:t>
      </w:r>
      <w:r w:rsidR="004D61D5">
        <w:t>Knockout</w:t>
      </w:r>
      <w:r w:rsidR="00D27A7A">
        <w:t>\Lab</w:t>
      </w:r>
    </w:p>
    <w:p w:rsidR="00607C2B" w:rsidRDefault="00607C2B" w:rsidP="00607C2B">
      <w:pPr>
        <w:pStyle w:val="LabExerciseCallout"/>
      </w:pPr>
      <w:r w:rsidRPr="005C7841">
        <w:rPr>
          <w:b/>
        </w:rPr>
        <w:t>Lab Overview</w:t>
      </w:r>
      <w:r w:rsidRPr="005C7841">
        <w:t xml:space="preserve">: </w:t>
      </w:r>
      <w:r>
        <w:t xml:space="preserve">In this lab you will </w:t>
      </w:r>
      <w:r w:rsidR="00FE5F7D">
        <w:t>create a complete app that performs CRUD operations on a Contacts list</w:t>
      </w:r>
      <w:r w:rsidR="00BB54BC">
        <w:t>.</w:t>
      </w:r>
      <w:r w:rsidR="00FE5F7D">
        <w:t xml:space="preserve"> This app will utilize the Model-View-ViewModel pattern to properly separate concerns between JavaScript libraries. You will also utilize the module pattern within JavaScript libraries to properly encapsulate code.</w:t>
      </w:r>
    </w:p>
    <w:p w:rsidR="00BB54BC" w:rsidRDefault="00BB54BC" w:rsidP="00607C2B">
      <w:pPr>
        <w:pStyle w:val="LabExerciseCallout"/>
      </w:pPr>
      <w:r>
        <w:rPr>
          <w:b/>
        </w:rPr>
        <w:t>Lab Setup</w:t>
      </w:r>
      <w:r w:rsidRPr="00BB54BC">
        <w:t>:</w:t>
      </w:r>
      <w:r w:rsidR="00D11AD7">
        <w:t xml:space="preserve"> Ensure you have a development site available for this lab</w:t>
      </w:r>
    </w:p>
    <w:p w:rsidR="00607C2B" w:rsidRDefault="00BB54BC" w:rsidP="00607C2B">
      <w:pPr>
        <w:pStyle w:val="Heading3"/>
      </w:pPr>
      <w:r>
        <w:t>Exercise 1</w:t>
      </w:r>
      <w:r w:rsidR="00607C2B">
        <w:t xml:space="preserve">: </w:t>
      </w:r>
      <w:r w:rsidR="003829A4">
        <w:t>Reviewing</w:t>
      </w:r>
      <w:r w:rsidR="00FE5F7D">
        <w:t xml:space="preserve"> the Starter Solution</w:t>
      </w:r>
      <w:r w:rsidR="003A158A">
        <w:t xml:space="preserve"> </w:t>
      </w:r>
    </w:p>
    <w:p w:rsidR="00607C2B" w:rsidRDefault="00607C2B" w:rsidP="00607C2B">
      <w:pPr>
        <w:pStyle w:val="LabExerciseLeadIn"/>
      </w:pPr>
      <w:r>
        <w:t xml:space="preserve">In this exercise you will </w:t>
      </w:r>
      <w:r w:rsidR="00FE5F7D">
        <w:t>open the solution for the lab and examine the contents</w:t>
      </w:r>
      <w:r>
        <w:t>.</w:t>
      </w:r>
    </w:p>
    <w:p w:rsidR="00C82328" w:rsidRDefault="00C82328" w:rsidP="0004720B">
      <w:pPr>
        <w:pStyle w:val="LabStepNumbered"/>
      </w:pPr>
      <w:r>
        <w:t xml:space="preserve">Launch </w:t>
      </w:r>
      <w:r w:rsidR="002422BD">
        <w:rPr>
          <w:b/>
        </w:rPr>
        <w:t>Visual Studio 2013</w:t>
      </w:r>
      <w:r>
        <w:t xml:space="preserve"> as administrator: </w:t>
      </w:r>
    </w:p>
    <w:p w:rsidR="005522AE" w:rsidRDefault="00C82328" w:rsidP="0004720B">
      <w:pPr>
        <w:pStyle w:val="LabStepNumberedLevel2"/>
      </w:pPr>
      <w:r>
        <w:t>Windows Keyboard Key</w:t>
      </w:r>
      <w:r w:rsidRPr="00930E1C">
        <w:t xml:space="preserve"> </w:t>
      </w:r>
      <w:r w:rsidRPr="00930E1C">
        <w:sym w:font="Wingdings" w:char="F0E0"/>
      </w:r>
      <w:r w:rsidRPr="00930E1C">
        <w:t xml:space="preserve"> </w:t>
      </w:r>
      <w:r w:rsidRPr="00264696">
        <w:t>Right click</w:t>
      </w:r>
      <w:r>
        <w:t xml:space="preserve"> on the </w:t>
      </w:r>
      <w:r w:rsidR="002422BD">
        <w:t>Visual Studio 2013</w:t>
      </w:r>
      <w:r>
        <w:t xml:space="preserve"> tile and select </w:t>
      </w:r>
      <w:r w:rsidRPr="00264696">
        <w:t>Run as administrator</w:t>
      </w:r>
      <w:r w:rsidR="005522AE">
        <w:t>.</w:t>
      </w:r>
    </w:p>
    <w:p w:rsidR="00C82328" w:rsidRDefault="005A1EEB" w:rsidP="005522AE">
      <w:pPr>
        <w:pStyle w:val="LabStepScreenshotLevel2"/>
      </w:pPr>
      <w:r>
        <w:drawing>
          <wp:inline distT="0" distB="0" distL="0" distR="0" wp14:anchorId="5BDE1387" wp14:editId="71A00F70">
            <wp:extent cx="589935" cy="5802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31" cy="589014"/>
                    </a:xfrm>
                    <a:prstGeom prst="rect">
                      <a:avLst/>
                    </a:prstGeom>
                    <a:noFill/>
                    <a:ln>
                      <a:noFill/>
                    </a:ln>
                  </pic:spPr>
                </pic:pic>
              </a:graphicData>
            </a:graphic>
          </wp:inline>
        </w:drawing>
      </w:r>
    </w:p>
    <w:p w:rsidR="0004720B" w:rsidRDefault="0004720B" w:rsidP="0004720B">
      <w:pPr>
        <w:pStyle w:val="LabStepNumbered"/>
      </w:pPr>
      <w:r>
        <w:t>Open the starter solution in Visual Studio 2013:</w:t>
      </w:r>
    </w:p>
    <w:p w:rsidR="00C82328" w:rsidRDefault="00C82328" w:rsidP="00C82328">
      <w:pPr>
        <w:pStyle w:val="LabStepNumberedLevel2"/>
      </w:pPr>
      <w:r>
        <w:t xml:space="preserve">In Visual Studio select </w:t>
      </w:r>
      <w:r w:rsidRPr="000C3A99">
        <w:rPr>
          <w:b/>
        </w:rPr>
        <w:t xml:space="preserve">File </w:t>
      </w:r>
      <w:r w:rsidRPr="000C3A99">
        <w:rPr>
          <w:b/>
        </w:rPr>
        <w:sym w:font="Wingdings" w:char="F0E0"/>
      </w:r>
      <w:r w:rsidRPr="000C3A99">
        <w:rPr>
          <w:b/>
        </w:rPr>
        <w:t xml:space="preserve"> </w:t>
      </w:r>
      <w:r w:rsidR="00D11AD7">
        <w:rPr>
          <w:b/>
        </w:rPr>
        <w:t>Open</w:t>
      </w:r>
      <w:r w:rsidRPr="000C3A99">
        <w:rPr>
          <w:b/>
        </w:rPr>
        <w:t xml:space="preserve"> </w:t>
      </w:r>
      <w:r w:rsidRPr="000C3A99">
        <w:rPr>
          <w:b/>
        </w:rPr>
        <w:sym w:font="Wingdings" w:char="F0E0"/>
      </w:r>
      <w:r w:rsidRPr="000C3A99">
        <w:rPr>
          <w:b/>
        </w:rPr>
        <w:t xml:space="preserve"> Project</w:t>
      </w:r>
      <w:r>
        <w:t>.</w:t>
      </w:r>
    </w:p>
    <w:p w:rsidR="00C82328" w:rsidRDefault="00C82328" w:rsidP="00C82328">
      <w:pPr>
        <w:pStyle w:val="LabStepNumberedLevel2"/>
      </w:pPr>
      <w:r>
        <w:t xml:space="preserve">In the </w:t>
      </w:r>
      <w:r w:rsidR="00D11AD7">
        <w:rPr>
          <w:b/>
        </w:rPr>
        <w:t>Open</w:t>
      </w:r>
      <w:r w:rsidRPr="004008BD">
        <w:rPr>
          <w:b/>
        </w:rPr>
        <w:t xml:space="preserve"> Project</w:t>
      </w:r>
      <w:r>
        <w:t xml:space="preserve"> dialog:</w:t>
      </w:r>
    </w:p>
    <w:p w:rsidR="00C82328" w:rsidRDefault="00D11AD7" w:rsidP="00C82328">
      <w:pPr>
        <w:pStyle w:val="LabStepNumberedLevel3"/>
      </w:pPr>
      <w:r>
        <w:t>Browse to the</w:t>
      </w:r>
      <w:r w:rsidR="00C82328">
        <w:t xml:space="preserve"> </w:t>
      </w:r>
      <w:r>
        <w:rPr>
          <w:b/>
        </w:rPr>
        <w:t>MVVM</w:t>
      </w:r>
      <w:r w:rsidR="00C82328">
        <w:t xml:space="preserve"> </w:t>
      </w:r>
      <w:r>
        <w:t>folder and locate the file</w:t>
      </w:r>
      <w:r w:rsidR="00C82328">
        <w:t xml:space="preserve"> </w:t>
      </w:r>
      <w:r>
        <w:rPr>
          <w:b/>
        </w:rPr>
        <w:t>MVVM.sln</w:t>
      </w:r>
      <w:r w:rsidR="00C82328">
        <w:t>.</w:t>
      </w:r>
    </w:p>
    <w:p w:rsidR="00C82328" w:rsidRPr="00D11AD7" w:rsidRDefault="00D11AD7" w:rsidP="00C82328">
      <w:pPr>
        <w:pStyle w:val="LabStepNumberedLevel3"/>
      </w:pPr>
      <w:r>
        <w:rPr>
          <w:b/>
        </w:rPr>
        <w:t xml:space="preserve">Open </w:t>
      </w:r>
      <w:r>
        <w:t>the solution.</w:t>
      </w:r>
      <w:r w:rsidR="00C82328" w:rsidRPr="00C82328">
        <w:rPr>
          <w:b/>
        </w:rPr>
        <w:t xml:space="preserve"> </w:t>
      </w:r>
    </w:p>
    <w:p w:rsidR="00D11AD7" w:rsidRDefault="00D11AD7" w:rsidP="00D11AD7">
      <w:pPr>
        <w:pStyle w:val="LabStepNumberedLevel2"/>
      </w:pPr>
      <w:r>
        <w:t xml:space="preserve">Examine the artifacts in the solution using the </w:t>
      </w:r>
      <w:r w:rsidRPr="00D11AD7">
        <w:rPr>
          <w:b/>
        </w:rPr>
        <w:t>Solution Explorer</w:t>
      </w:r>
      <w:r>
        <w:t>.</w:t>
      </w:r>
    </w:p>
    <w:p w:rsidR="00D11AD7" w:rsidRDefault="00D11AD7" w:rsidP="00D11AD7">
      <w:pPr>
        <w:pStyle w:val="LabStepNumberedLevel3"/>
      </w:pPr>
      <w:r>
        <w:t xml:space="preserve">Expand the </w:t>
      </w:r>
      <w:r w:rsidRPr="00D11AD7">
        <w:rPr>
          <w:b/>
        </w:rPr>
        <w:t>Contacts</w:t>
      </w:r>
      <w:r>
        <w:t xml:space="preserve"> list node and open the </w:t>
      </w:r>
      <w:r w:rsidRPr="00D11AD7">
        <w:rPr>
          <w:b/>
        </w:rPr>
        <w:t>Elements.xml</w:t>
      </w:r>
      <w:r>
        <w:t xml:space="preserve"> file. Note the pre-populated contacts data.</w:t>
      </w:r>
    </w:p>
    <w:p w:rsidR="00D11AD7" w:rsidRDefault="00D11AD7" w:rsidP="00D11AD7">
      <w:pPr>
        <w:pStyle w:val="LabStepNumberedLevel3"/>
      </w:pPr>
      <w:r>
        <w:t xml:space="preserve">Expand the </w:t>
      </w:r>
      <w:r w:rsidRPr="00D11AD7">
        <w:rPr>
          <w:b/>
        </w:rPr>
        <w:t>Content</w:t>
      </w:r>
      <w:r>
        <w:t xml:space="preserve"> node and open the </w:t>
      </w:r>
      <w:r w:rsidRPr="00D11AD7">
        <w:rPr>
          <w:b/>
        </w:rPr>
        <w:t>App.css</w:t>
      </w:r>
      <w:r>
        <w:t xml:space="preserve"> file. Note the style definitions.</w:t>
      </w:r>
    </w:p>
    <w:p w:rsidR="00D11AD7" w:rsidRDefault="00D11AD7" w:rsidP="00D11AD7">
      <w:pPr>
        <w:pStyle w:val="LabStepNumberedLevel3"/>
      </w:pPr>
      <w:r>
        <w:t xml:space="preserve">Expand the </w:t>
      </w:r>
      <w:r w:rsidRPr="00D11AD7">
        <w:rPr>
          <w:b/>
        </w:rPr>
        <w:t>Images</w:t>
      </w:r>
      <w:r>
        <w:t xml:space="preserve"> node and note the available image files.</w:t>
      </w:r>
    </w:p>
    <w:p w:rsidR="00D11AD7" w:rsidRDefault="00D11AD7" w:rsidP="00D11AD7">
      <w:pPr>
        <w:pStyle w:val="LabStepNumberedLevel3"/>
      </w:pPr>
      <w:r>
        <w:t xml:space="preserve">Expand the </w:t>
      </w:r>
      <w:r w:rsidRPr="00D11AD7">
        <w:rPr>
          <w:b/>
        </w:rPr>
        <w:t>Pages</w:t>
      </w:r>
      <w:r>
        <w:t xml:space="preserve"> node and note the pre-defined pages for the solution.</w:t>
      </w:r>
      <w:r w:rsidR="003829A4">
        <w:t xml:space="preserve"> You will add code to these pages later.</w:t>
      </w:r>
    </w:p>
    <w:p w:rsidR="003829A4" w:rsidRDefault="003829A4" w:rsidP="00D11AD7">
      <w:pPr>
        <w:pStyle w:val="LabStepNumberedLevel3"/>
      </w:pPr>
      <w:r>
        <w:t xml:space="preserve">Expand the </w:t>
      </w:r>
      <w:r w:rsidRPr="003829A4">
        <w:rPr>
          <w:b/>
        </w:rPr>
        <w:t>Scripts</w:t>
      </w:r>
      <w:r>
        <w:t xml:space="preserve"> node and note the available libraries. You will add code to these libraries later.</w:t>
      </w:r>
    </w:p>
    <w:p w:rsidR="00EE38B6" w:rsidRDefault="00EE38B6" w:rsidP="00EE38B6">
      <w:pPr>
        <w:pStyle w:val="LabStepNumbered"/>
      </w:pPr>
      <w:r>
        <w:t>Update the Site URL</w:t>
      </w:r>
    </w:p>
    <w:p w:rsidR="00917ACE" w:rsidRDefault="00917ACE" w:rsidP="00EE38B6">
      <w:pPr>
        <w:pStyle w:val="LabStepNumberedLevel2"/>
      </w:pPr>
      <w:r>
        <w:t xml:space="preserve">In the </w:t>
      </w:r>
      <w:r w:rsidRPr="00917ACE">
        <w:rPr>
          <w:b/>
        </w:rPr>
        <w:t>Solution Explorer</w:t>
      </w:r>
      <w:r>
        <w:t>, click the MVVM project node.</w:t>
      </w:r>
    </w:p>
    <w:p w:rsidR="00EE38B6" w:rsidRPr="00917ACE" w:rsidRDefault="00917ACE" w:rsidP="00EE38B6">
      <w:pPr>
        <w:pStyle w:val="LabStepNumberedLevel2"/>
      </w:pPr>
      <w:r>
        <w:t xml:space="preserve">Select </w:t>
      </w:r>
      <w:r w:rsidRPr="00917ACE">
        <w:rPr>
          <w:b/>
        </w:rPr>
        <w:t xml:space="preserve">View </w:t>
      </w:r>
      <w:r w:rsidRPr="00917ACE">
        <w:rPr>
          <w:b/>
        </w:rPr>
        <w:sym w:font="Wingdings" w:char="F0E0"/>
      </w:r>
      <w:r>
        <w:rPr>
          <w:b/>
        </w:rPr>
        <w:t xml:space="preserve"> Properties Window</w:t>
      </w:r>
      <w:r w:rsidRPr="00917ACE">
        <w:t xml:space="preserve"> from the Main Menu</w:t>
      </w:r>
      <w:r>
        <w:t>.</w:t>
      </w:r>
    </w:p>
    <w:p w:rsidR="00917ACE" w:rsidRPr="00C82328" w:rsidRDefault="00917ACE" w:rsidP="00917ACE">
      <w:pPr>
        <w:pStyle w:val="LabStepNumberedLevel2"/>
      </w:pPr>
      <w:r>
        <w:t xml:space="preserve">In the Properties Window, locate the </w:t>
      </w:r>
      <w:r w:rsidRPr="00917ACE">
        <w:rPr>
          <w:b/>
        </w:rPr>
        <w:t>Site URL</w:t>
      </w:r>
      <w:r>
        <w:t xml:space="preserve"> property, and update it to refer to the site where you will deploy the completed app.</w:t>
      </w:r>
      <w:r w:rsidR="00ED43D7">
        <w:t xml:space="preserve"> (Note: if you created the </w:t>
      </w:r>
      <w:hyperlink r:id="rId13" w:history="1">
        <w:r w:rsidR="00ED43D7" w:rsidRPr="00DF2E21">
          <w:rPr>
            <w:rStyle w:val="Hyperlink"/>
          </w:rPr>
          <w:t>http://dev.wingtip.com</w:t>
        </w:r>
      </w:hyperlink>
      <w:r w:rsidR="00ED43D7">
        <w:t xml:space="preserve"> site earlier you may use this one or any other one of your choice).</w:t>
      </w:r>
    </w:p>
    <w:p w:rsidR="00BB54BC" w:rsidRDefault="00BB54BC" w:rsidP="00BB54BC">
      <w:pPr>
        <w:pStyle w:val="Heading3"/>
      </w:pPr>
      <w:r>
        <w:t xml:space="preserve">Exercise 2: </w:t>
      </w:r>
      <w:r w:rsidR="003829A4">
        <w:t>Coding the Data Library</w:t>
      </w:r>
    </w:p>
    <w:p w:rsidR="00BB54BC" w:rsidRDefault="003829A4" w:rsidP="00BB54BC">
      <w:pPr>
        <w:pStyle w:val="LabExerciseLeadIn"/>
      </w:pPr>
      <w:r>
        <w:t>In this exercise, you will finish coding the wingtip.contacts.data.js library. This library contains all of the functions necessary to perform CRUD operations on the Contacts list</w:t>
      </w:r>
      <w:r w:rsidR="00BB54BC">
        <w:t>.</w:t>
      </w:r>
      <w:r>
        <w:t xml:space="preserve"> In the MVVM pattern, the data access functions are separated from the functions that display data in the web page. This “separation of concerns” allows for a greater reuse of the libraries.</w:t>
      </w:r>
    </w:p>
    <w:p w:rsidR="00BB54BC" w:rsidRDefault="003829A4" w:rsidP="00BB54BC">
      <w:pPr>
        <w:pStyle w:val="LabStepNumbered"/>
        <w:numPr>
          <w:ilvl w:val="0"/>
          <w:numId w:val="37"/>
        </w:numPr>
      </w:pPr>
      <w:r>
        <w:t xml:space="preserve">Open the </w:t>
      </w:r>
      <w:r w:rsidRPr="003829A4">
        <w:rPr>
          <w:b/>
        </w:rPr>
        <w:t>wingtip.contacts.data.js</w:t>
      </w:r>
      <w:r>
        <w:t xml:space="preserve"> library for editing</w:t>
      </w:r>
      <w:r w:rsidR="00BB54BC">
        <w:t>:</w:t>
      </w:r>
    </w:p>
    <w:p w:rsidR="00BB54BC" w:rsidRDefault="003829A4" w:rsidP="00BB54BC">
      <w:pPr>
        <w:pStyle w:val="LabStepNumberedLevel2"/>
      </w:pPr>
      <w:r>
        <w:t>In the Solution Explorer</w:t>
      </w:r>
      <w:r w:rsidR="00BB54BC">
        <w:t xml:space="preserve">: </w:t>
      </w:r>
    </w:p>
    <w:p w:rsidR="00BB54BC" w:rsidRDefault="003829A4" w:rsidP="00BB54BC">
      <w:pPr>
        <w:pStyle w:val="LabStepNumberedLevel3"/>
      </w:pPr>
      <w:r>
        <w:t xml:space="preserve">Expand the </w:t>
      </w:r>
      <w:r w:rsidRPr="003829A4">
        <w:rPr>
          <w:b/>
        </w:rPr>
        <w:t>Scripts</w:t>
      </w:r>
      <w:r>
        <w:t xml:space="preserve"> node</w:t>
      </w:r>
      <w:r w:rsidR="00BB54BC">
        <w:t>.</w:t>
      </w:r>
    </w:p>
    <w:p w:rsidR="003829A4" w:rsidRDefault="003829A4" w:rsidP="00BB54BC">
      <w:pPr>
        <w:pStyle w:val="LabStepNumberedLevel3"/>
      </w:pPr>
      <w:r>
        <w:t xml:space="preserve">Double-click the </w:t>
      </w:r>
      <w:r w:rsidRPr="003829A4">
        <w:rPr>
          <w:b/>
        </w:rPr>
        <w:t>wingtip.contacts.data.js</w:t>
      </w:r>
      <w:r>
        <w:t xml:space="preserve"> file.</w:t>
      </w:r>
    </w:p>
    <w:p w:rsidR="003829A4" w:rsidRDefault="003829A4" w:rsidP="003829A4">
      <w:pPr>
        <w:pStyle w:val="LabStepNumberedLevel2"/>
      </w:pPr>
      <w:r>
        <w:t xml:space="preserve">Examine the library and note its structure. The library declares a namespace </w:t>
      </w:r>
      <w:proofErr w:type="spellStart"/>
      <w:r w:rsidRPr="003829A4">
        <w:rPr>
          <w:b/>
        </w:rPr>
        <w:t>Wingtip.Contacts</w:t>
      </w:r>
      <w:proofErr w:type="spellEnd"/>
      <w:r>
        <w:t xml:space="preserve"> and utilizes the JavaScript module pattern to encapsulate the CRUD operations.</w:t>
      </w:r>
    </w:p>
    <w:p w:rsidR="003829A4" w:rsidRDefault="003829A4" w:rsidP="003829A4">
      <w:pPr>
        <w:pStyle w:val="LabStepNumbered"/>
      </w:pPr>
      <w:r>
        <w:t xml:space="preserve">Code the </w:t>
      </w:r>
      <w:r w:rsidRPr="003829A4">
        <w:rPr>
          <w:b/>
        </w:rPr>
        <w:t>create</w:t>
      </w:r>
      <w:r>
        <w:t xml:space="preserve"> function</w:t>
      </w:r>
    </w:p>
    <w:p w:rsidR="003829A4" w:rsidRDefault="003829A4" w:rsidP="003829A4">
      <w:pPr>
        <w:pStyle w:val="LabStepNumberedLevel2"/>
      </w:pPr>
      <w:r>
        <w:t xml:space="preserve">Locate the comment </w:t>
      </w:r>
      <w:r w:rsidRPr="003829A4">
        <w:rPr>
          <w:b/>
        </w:rPr>
        <w:t>//CODE GOES HERE</w:t>
      </w:r>
      <w:r>
        <w:t xml:space="preserve"> within the create function.</w:t>
      </w:r>
    </w:p>
    <w:p w:rsidR="003829A4" w:rsidRDefault="00ED43D7" w:rsidP="003829A4">
      <w:pPr>
        <w:pStyle w:val="LabStepNumberedLevel2"/>
      </w:pPr>
      <w:r>
        <w:lastRenderedPageBreak/>
        <w:t xml:space="preserve">Update the </w:t>
      </w:r>
      <w:r w:rsidRPr="00ED43D7">
        <w:rPr>
          <w:b/>
        </w:rPr>
        <w:t>create</w:t>
      </w:r>
      <w:r>
        <w:t xml:space="preserve"> function so that it looks like the code below:</w:t>
      </w:r>
    </w:p>
    <w:p w:rsidR="00840512" w:rsidRDefault="00ED43D7" w:rsidP="002037AF">
      <w:pPr>
        <w:pStyle w:val="LabStepCodeBlockLevel2"/>
        <w:rPr>
          <w:color w:val="7F7F7F" w:themeColor="text1" w:themeTint="80"/>
        </w:rPr>
      </w:pPr>
      <w:r w:rsidRPr="00ED43D7">
        <w:rPr>
          <w:color w:val="7F7F7F" w:themeColor="text1" w:themeTint="80"/>
        </w:rPr>
        <w:t>var create = function (lname, fname, wphone) {</w:t>
      </w:r>
    </w:p>
    <w:p w:rsidR="00840512" w:rsidRDefault="00840512" w:rsidP="002037AF">
      <w:pPr>
        <w:pStyle w:val="LabStepCodeBlockLevel2"/>
        <w:rPr>
          <w:color w:val="7F7F7F" w:themeColor="text1" w:themeTint="80"/>
        </w:rPr>
      </w:pPr>
    </w:p>
    <w:p w:rsidR="002037AF" w:rsidRPr="00840512" w:rsidRDefault="00840512" w:rsidP="002037AF">
      <w:pPr>
        <w:pStyle w:val="LabStepCodeBlockLevel2"/>
      </w:pPr>
      <w:r w:rsidRPr="00840512">
        <w:tab/>
      </w:r>
      <w:r w:rsidR="002037AF" w:rsidRPr="00840512">
        <w:t>var deferred = $.ajax({</w:t>
      </w:r>
    </w:p>
    <w:p w:rsidR="002037AF" w:rsidRDefault="002037AF" w:rsidP="002037AF">
      <w:pPr>
        <w:pStyle w:val="LabStepCodeBlockLevel2"/>
      </w:pPr>
      <w:r>
        <w:t xml:space="preserve">    url: "../_api/web/lists/getByTitle('Contacts')/items",</w:t>
      </w:r>
    </w:p>
    <w:p w:rsidR="002037AF" w:rsidRDefault="002037AF" w:rsidP="002037AF">
      <w:pPr>
        <w:pStyle w:val="LabStepCodeBlockLevel2"/>
      </w:pPr>
      <w:r>
        <w:t xml:space="preserve">    type: "POST",</w:t>
      </w:r>
    </w:p>
    <w:p w:rsidR="002037AF" w:rsidRDefault="002037AF" w:rsidP="002037AF">
      <w:pPr>
        <w:pStyle w:val="LabStepCodeBlockLevel2"/>
      </w:pPr>
      <w:r>
        <w:t xml:space="preserve">    contentType: "application/json;odata=verbose",</w:t>
      </w:r>
    </w:p>
    <w:p w:rsidR="002037AF" w:rsidRDefault="002037AF" w:rsidP="002037AF">
      <w:pPr>
        <w:pStyle w:val="LabStepCodeBlockLevel2"/>
      </w:pPr>
      <w:r>
        <w:t xml:space="preserve">    data: JSON.stringify(</w:t>
      </w:r>
    </w:p>
    <w:p w:rsidR="002037AF" w:rsidRDefault="002037AF" w:rsidP="002037AF">
      <w:pPr>
        <w:pStyle w:val="LabStepCodeBlockLevel2"/>
      </w:pPr>
      <w:r>
        <w:t xml:space="preserve">        {</w:t>
      </w:r>
    </w:p>
    <w:p w:rsidR="002037AF" w:rsidRDefault="002037AF" w:rsidP="002037AF">
      <w:pPr>
        <w:pStyle w:val="LabStepCodeBlockLevel2"/>
      </w:pPr>
      <w:r>
        <w:t xml:space="preserve">            '__metadata': {</w:t>
      </w:r>
    </w:p>
    <w:p w:rsidR="002037AF" w:rsidRDefault="002037AF" w:rsidP="002037AF">
      <w:pPr>
        <w:pStyle w:val="LabStepCodeBlockLevel2"/>
      </w:pPr>
      <w:r>
        <w:t xml:space="preserve">                'type': 'SP.Data.ContactsListItem'</w:t>
      </w:r>
    </w:p>
    <w:p w:rsidR="002037AF" w:rsidRDefault="002037AF" w:rsidP="002037AF">
      <w:pPr>
        <w:pStyle w:val="LabStepCodeBlockLevel2"/>
      </w:pPr>
      <w:r>
        <w:t xml:space="preserve">            },</w:t>
      </w:r>
    </w:p>
    <w:p w:rsidR="002037AF" w:rsidRDefault="002037AF" w:rsidP="002037AF">
      <w:pPr>
        <w:pStyle w:val="LabStepCodeBlockLevel2"/>
      </w:pPr>
      <w:r>
        <w:t xml:space="preserve">            'Title': lname,</w:t>
      </w:r>
    </w:p>
    <w:p w:rsidR="002037AF" w:rsidRDefault="002037AF" w:rsidP="002037AF">
      <w:pPr>
        <w:pStyle w:val="LabStepCodeBlockLevel2"/>
      </w:pPr>
      <w:r>
        <w:t xml:space="preserve">            'FirstName': fname,</w:t>
      </w:r>
    </w:p>
    <w:p w:rsidR="002037AF" w:rsidRDefault="002037AF" w:rsidP="002037AF">
      <w:pPr>
        <w:pStyle w:val="LabStepCodeBlockLevel2"/>
      </w:pPr>
      <w:r>
        <w:t xml:space="preserve">            'WorkPhone': wphone</w:t>
      </w:r>
    </w:p>
    <w:p w:rsidR="002037AF" w:rsidRDefault="002037AF" w:rsidP="002037AF">
      <w:pPr>
        <w:pStyle w:val="LabStepCodeBlockLevel2"/>
      </w:pPr>
      <w:r>
        <w:t xml:space="preserve">        }),</w:t>
      </w:r>
    </w:p>
    <w:p w:rsidR="002037AF" w:rsidRDefault="002037AF" w:rsidP="002037AF">
      <w:pPr>
        <w:pStyle w:val="LabStepCodeBlockLevel2"/>
      </w:pPr>
      <w:r>
        <w:t xml:space="preserve">    headers: {</w:t>
      </w:r>
    </w:p>
    <w:p w:rsidR="002037AF" w:rsidRDefault="002037AF" w:rsidP="002037AF">
      <w:pPr>
        <w:pStyle w:val="LabStepCodeBlockLevel2"/>
      </w:pPr>
      <w:r>
        <w:t xml:space="preserve">        "accept": "application/json;odata=verbose",</w:t>
      </w:r>
    </w:p>
    <w:p w:rsidR="002037AF" w:rsidRDefault="002037AF" w:rsidP="002037AF">
      <w:pPr>
        <w:pStyle w:val="LabStepCodeBlockLevel2"/>
      </w:pPr>
      <w:r>
        <w:t xml:space="preserve">        "X-RequestDigest": $("#__REQUESTDIGEST").val()</w:t>
      </w:r>
    </w:p>
    <w:p w:rsidR="002037AF" w:rsidRDefault="002037AF" w:rsidP="002037AF">
      <w:pPr>
        <w:pStyle w:val="LabStepCodeBlockLevel2"/>
      </w:pPr>
      <w:r>
        <w:t xml:space="preserve">    }</w:t>
      </w:r>
    </w:p>
    <w:p w:rsidR="002037AF" w:rsidRDefault="00ED43D7" w:rsidP="002037AF">
      <w:pPr>
        <w:pStyle w:val="LabStepCodeBlockLevel2"/>
      </w:pPr>
      <w:r>
        <w:tab/>
      </w:r>
      <w:r w:rsidR="002037AF">
        <w:t>});</w:t>
      </w:r>
    </w:p>
    <w:p w:rsidR="002037AF" w:rsidRDefault="00ED43D7" w:rsidP="002037AF">
      <w:pPr>
        <w:pStyle w:val="LabStepCodeBlockLevel2"/>
      </w:pPr>
      <w:r>
        <w:tab/>
      </w:r>
      <w:r w:rsidR="002037AF">
        <w:t>return deferred.promise();</w:t>
      </w:r>
    </w:p>
    <w:p w:rsidR="00840512" w:rsidRDefault="00840512" w:rsidP="002037AF">
      <w:pPr>
        <w:pStyle w:val="LabStepCodeBlockLevel2"/>
      </w:pPr>
    </w:p>
    <w:p w:rsidR="00ED43D7" w:rsidRPr="00ED43D7" w:rsidRDefault="00ED43D7" w:rsidP="002037AF">
      <w:pPr>
        <w:pStyle w:val="LabStepCodeBlockLevel2"/>
        <w:rPr>
          <w:color w:val="7F7F7F" w:themeColor="text1" w:themeTint="80"/>
        </w:rPr>
      </w:pPr>
      <w:r w:rsidRPr="00ED43D7">
        <w:rPr>
          <w:color w:val="7F7F7F" w:themeColor="text1" w:themeTint="80"/>
        </w:rPr>
        <w:t>},</w:t>
      </w:r>
    </w:p>
    <w:p w:rsidR="002037AF" w:rsidRDefault="002037AF" w:rsidP="002037AF">
      <w:pPr>
        <w:pStyle w:val="LabExerciseCallout"/>
      </w:pPr>
      <w:r>
        <w:t xml:space="preserve">Note in the above code how the jQuery </w:t>
      </w:r>
      <w:proofErr w:type="spellStart"/>
      <w:proofErr w:type="gramStart"/>
      <w:r>
        <w:t>ajax</w:t>
      </w:r>
      <w:proofErr w:type="spellEnd"/>
      <w:proofErr w:type="gramEnd"/>
      <w:r>
        <w:t xml:space="preserve"> function returns a “deferred” object. The create function then returns the “promise” object of the deferred. The idea behind this pattern is that the asynchronous “success” and “failure” functions do not have to be coded directly in the data layer. Instead, the promise object allows the consuming code to manage success and failure separately. The use of promises aids significantly in enabling the MVVM pattern through separation of concerns. Later in the lab, you’ll see how the success and failure code is implemented by the ViewModel library.</w:t>
      </w:r>
    </w:p>
    <w:p w:rsidR="002037AF" w:rsidRDefault="002037AF" w:rsidP="002037AF">
      <w:pPr>
        <w:pStyle w:val="LabStepNumbered"/>
      </w:pPr>
      <w:r>
        <w:t xml:space="preserve">Code the </w:t>
      </w:r>
      <w:proofErr w:type="spellStart"/>
      <w:r>
        <w:rPr>
          <w:b/>
        </w:rPr>
        <w:t>readList</w:t>
      </w:r>
      <w:proofErr w:type="spellEnd"/>
      <w:r>
        <w:t xml:space="preserve"> function</w:t>
      </w:r>
    </w:p>
    <w:p w:rsidR="002037AF" w:rsidRDefault="002037AF" w:rsidP="002037AF">
      <w:pPr>
        <w:pStyle w:val="LabStepNumberedLevel2"/>
      </w:pPr>
      <w:r>
        <w:t xml:space="preserve">Locate the comment </w:t>
      </w:r>
      <w:r w:rsidRPr="003829A4">
        <w:rPr>
          <w:b/>
        </w:rPr>
        <w:t>//CODE GOES HERE</w:t>
      </w:r>
      <w:r>
        <w:t xml:space="preserve"> within the </w:t>
      </w:r>
      <w:proofErr w:type="spellStart"/>
      <w:r>
        <w:t>readList</w:t>
      </w:r>
      <w:proofErr w:type="spellEnd"/>
      <w:r>
        <w:t xml:space="preserve"> function.</w:t>
      </w:r>
    </w:p>
    <w:p w:rsidR="002037AF" w:rsidRDefault="00FC328F" w:rsidP="002037AF">
      <w:pPr>
        <w:pStyle w:val="LabStepNumberedLevel2"/>
      </w:pPr>
      <w:r>
        <w:t xml:space="preserve">Update the </w:t>
      </w:r>
      <w:proofErr w:type="spellStart"/>
      <w:r w:rsidR="00CA1273">
        <w:rPr>
          <w:b/>
        </w:rPr>
        <w:t>readList</w:t>
      </w:r>
      <w:proofErr w:type="spellEnd"/>
      <w:r w:rsidR="00CA1273">
        <w:t xml:space="preserve"> </w:t>
      </w:r>
      <w:r>
        <w:t>function so that it looks like the code below</w:t>
      </w:r>
      <w:r w:rsidR="00CA1273">
        <w:rPr>
          <w:b/>
        </w:rPr>
        <w:t>:</w:t>
      </w:r>
    </w:p>
    <w:p w:rsidR="00CA1273" w:rsidRPr="00CA1273" w:rsidRDefault="00CA1273" w:rsidP="002037AF">
      <w:pPr>
        <w:pStyle w:val="LabStepCodeBlockLevel2"/>
        <w:rPr>
          <w:color w:val="7F7F7F" w:themeColor="text1" w:themeTint="80"/>
        </w:rPr>
      </w:pPr>
      <w:r w:rsidRPr="00CA1273">
        <w:rPr>
          <w:color w:val="7F7F7F" w:themeColor="text1" w:themeTint="80"/>
        </w:rPr>
        <w:t>readList = function () {</w:t>
      </w:r>
    </w:p>
    <w:p w:rsidR="002037AF" w:rsidRDefault="00CA1273" w:rsidP="002037AF">
      <w:pPr>
        <w:pStyle w:val="LabStepCodeBlockLevel2"/>
      </w:pPr>
      <w:r>
        <w:tab/>
      </w:r>
      <w:r>
        <w:tab/>
      </w:r>
      <w:r w:rsidR="002037AF">
        <w:t>var deferred = $.ajax(</w:t>
      </w:r>
    </w:p>
    <w:p w:rsidR="002037AF" w:rsidRDefault="002037AF" w:rsidP="002037AF">
      <w:pPr>
        <w:pStyle w:val="LabStepCodeBlockLevel2"/>
      </w:pPr>
      <w:r>
        <w:t xml:space="preserve">        {</w:t>
      </w:r>
    </w:p>
    <w:p w:rsidR="002037AF" w:rsidRDefault="002037AF" w:rsidP="002037AF">
      <w:pPr>
        <w:pStyle w:val="LabStepCodeBlockLevel2"/>
      </w:pPr>
      <w:r>
        <w:t xml:space="preserve">            url: "../_api/web/lists/getByTitle('Contacts')/items/" +</w:t>
      </w:r>
    </w:p>
    <w:p w:rsidR="002037AF" w:rsidRDefault="002037AF" w:rsidP="002037AF">
      <w:pPr>
        <w:pStyle w:val="LabStepCodeBlockLevel2"/>
      </w:pPr>
      <w:r>
        <w:t xml:space="preserve">                "?$select=Id,FirstName,Title,WorkPhone" +</w:t>
      </w:r>
    </w:p>
    <w:p w:rsidR="002037AF" w:rsidRDefault="002037AF" w:rsidP="002037AF">
      <w:pPr>
        <w:pStyle w:val="LabStepCodeBlockLevel2"/>
      </w:pPr>
      <w:r>
        <w:t xml:space="preserve">                "&amp;$orderby=Title,FirstName",</w:t>
      </w:r>
    </w:p>
    <w:p w:rsidR="002037AF" w:rsidRDefault="002037AF" w:rsidP="002037AF">
      <w:pPr>
        <w:pStyle w:val="LabStepCodeBlockLevel2"/>
      </w:pPr>
      <w:r>
        <w:t xml:space="preserve">            type: "GET",</w:t>
      </w:r>
    </w:p>
    <w:p w:rsidR="002037AF" w:rsidRDefault="002037AF" w:rsidP="002037AF">
      <w:pPr>
        <w:pStyle w:val="LabStepCodeBlockLevel2"/>
      </w:pPr>
      <w:r>
        <w:t xml:space="preserve">            headers: {</w:t>
      </w:r>
    </w:p>
    <w:p w:rsidR="002037AF" w:rsidRDefault="002037AF" w:rsidP="002037AF">
      <w:pPr>
        <w:pStyle w:val="LabStepCodeBlockLevel2"/>
      </w:pPr>
      <w:r>
        <w:t xml:space="preserve">                "accept": "application/json;odata=verbose",</w:t>
      </w:r>
    </w:p>
    <w:p w:rsidR="002037AF" w:rsidRDefault="002037AF" w:rsidP="002037AF">
      <w:pPr>
        <w:pStyle w:val="LabStepCodeBlockLevel2"/>
      </w:pPr>
      <w:r>
        <w:t xml:space="preserve">            }</w:t>
      </w:r>
    </w:p>
    <w:p w:rsidR="002037AF" w:rsidRDefault="002037AF" w:rsidP="002037AF">
      <w:pPr>
        <w:pStyle w:val="LabStepCodeBlockLevel2"/>
      </w:pPr>
      <w:r>
        <w:t xml:space="preserve">        }</w:t>
      </w:r>
    </w:p>
    <w:p w:rsidR="002037AF" w:rsidRDefault="002037AF" w:rsidP="002037AF">
      <w:pPr>
        <w:pStyle w:val="LabStepCodeBlockLevel2"/>
      </w:pPr>
      <w:r>
        <w:t xml:space="preserve">    );</w:t>
      </w:r>
    </w:p>
    <w:p w:rsidR="002037AF" w:rsidRDefault="002037AF" w:rsidP="002037AF">
      <w:pPr>
        <w:pStyle w:val="LabStepCodeBlockLevel2"/>
      </w:pPr>
      <w:r>
        <w:t>return deferred.promise();</w:t>
      </w:r>
    </w:p>
    <w:p w:rsidR="00CA1273" w:rsidRPr="00CA1273" w:rsidRDefault="00CA1273" w:rsidP="002037AF">
      <w:pPr>
        <w:pStyle w:val="LabStepCodeBlockLevel2"/>
        <w:rPr>
          <w:color w:val="7F7F7F" w:themeColor="text1" w:themeTint="80"/>
        </w:rPr>
      </w:pPr>
      <w:r w:rsidRPr="00CA1273">
        <w:rPr>
          <w:color w:val="7F7F7F" w:themeColor="text1" w:themeTint="80"/>
        </w:rPr>
        <w:t>},</w:t>
      </w:r>
    </w:p>
    <w:p w:rsidR="002037AF" w:rsidRDefault="002037AF" w:rsidP="002037AF">
      <w:pPr>
        <w:pStyle w:val="LabStepNumbered"/>
      </w:pPr>
      <w:r>
        <w:t xml:space="preserve">Code the </w:t>
      </w:r>
      <w:proofErr w:type="spellStart"/>
      <w:r>
        <w:rPr>
          <w:b/>
        </w:rPr>
        <w:t>readItem</w:t>
      </w:r>
      <w:proofErr w:type="spellEnd"/>
      <w:r>
        <w:t xml:space="preserve"> function</w:t>
      </w:r>
    </w:p>
    <w:p w:rsidR="002037AF" w:rsidRDefault="002037AF" w:rsidP="002037AF">
      <w:pPr>
        <w:pStyle w:val="LabStepNumberedLevel2"/>
      </w:pPr>
      <w:r>
        <w:t xml:space="preserve">Locate the comment </w:t>
      </w:r>
      <w:r w:rsidRPr="003829A4">
        <w:rPr>
          <w:b/>
        </w:rPr>
        <w:t>//CODE GOES HERE</w:t>
      </w:r>
      <w:r>
        <w:t xml:space="preserve"> within the </w:t>
      </w:r>
      <w:proofErr w:type="spellStart"/>
      <w:r>
        <w:t>readItem</w:t>
      </w:r>
      <w:proofErr w:type="spellEnd"/>
      <w:r>
        <w:t xml:space="preserve"> function.</w:t>
      </w:r>
    </w:p>
    <w:p w:rsidR="00CA1273" w:rsidRDefault="00CA1273" w:rsidP="00CA1273">
      <w:pPr>
        <w:pStyle w:val="LabStepNumberedLevel2"/>
      </w:pPr>
      <w:r>
        <w:t xml:space="preserve">Update the </w:t>
      </w:r>
      <w:proofErr w:type="spellStart"/>
      <w:r>
        <w:rPr>
          <w:b/>
        </w:rPr>
        <w:t>readItem</w:t>
      </w:r>
      <w:proofErr w:type="spellEnd"/>
      <w:r>
        <w:t xml:space="preserve"> function so that it looks like the code below</w:t>
      </w:r>
      <w:r>
        <w:rPr>
          <w:b/>
        </w:rPr>
        <w:t>:</w:t>
      </w:r>
    </w:p>
    <w:p w:rsidR="00CA1273" w:rsidRPr="00CA1273" w:rsidRDefault="00CA1273" w:rsidP="008C58FB">
      <w:pPr>
        <w:pStyle w:val="LabStepCodeBlockLevel2"/>
        <w:rPr>
          <w:color w:val="7F7F7F" w:themeColor="text1" w:themeTint="80"/>
        </w:rPr>
      </w:pPr>
      <w:r w:rsidRPr="00CA1273">
        <w:rPr>
          <w:color w:val="7F7F7F" w:themeColor="text1" w:themeTint="80"/>
        </w:rPr>
        <w:t>readItem = function (id) {</w:t>
      </w:r>
    </w:p>
    <w:p w:rsidR="008C58FB" w:rsidRDefault="00CA1273" w:rsidP="008C58FB">
      <w:pPr>
        <w:pStyle w:val="LabStepCodeBlockLevel2"/>
      </w:pPr>
      <w:r>
        <w:tab/>
      </w:r>
      <w:r>
        <w:tab/>
      </w:r>
      <w:r w:rsidR="008C58FB">
        <w:t>var deferred = $.ajax(</w:t>
      </w:r>
    </w:p>
    <w:p w:rsidR="008C58FB" w:rsidRDefault="008C58FB" w:rsidP="008C58FB">
      <w:pPr>
        <w:pStyle w:val="LabStepCodeBlockLevel2"/>
      </w:pPr>
      <w:r>
        <w:t xml:space="preserve">        {</w:t>
      </w:r>
    </w:p>
    <w:p w:rsidR="008C58FB" w:rsidRDefault="008C58FB" w:rsidP="008C58FB">
      <w:pPr>
        <w:pStyle w:val="LabStepCodeBlockLevel2"/>
      </w:pPr>
      <w:r>
        <w:t xml:space="preserve">            url: "../_api/web/lists/getByTitle('Contacts')/getItemByStringId('" +</w:t>
      </w:r>
      <w:r w:rsidR="0004720B">
        <w:t xml:space="preserve"> </w:t>
      </w:r>
    </w:p>
    <w:p w:rsidR="008C58FB" w:rsidRDefault="008C58FB" w:rsidP="008C58FB">
      <w:pPr>
        <w:pStyle w:val="LabStepCodeBlockLevel2"/>
      </w:pPr>
      <w:r>
        <w:t xml:space="preserve">                 id + "')/?$select=Id,FirstName,Title,WorkPhone",</w:t>
      </w:r>
    </w:p>
    <w:p w:rsidR="008C58FB" w:rsidRDefault="008C58FB" w:rsidP="008C58FB">
      <w:pPr>
        <w:pStyle w:val="LabStepCodeBlockLevel2"/>
      </w:pPr>
      <w:r>
        <w:t xml:space="preserve">            type: "GET",</w:t>
      </w:r>
    </w:p>
    <w:p w:rsidR="008C58FB" w:rsidRDefault="008C58FB" w:rsidP="008C58FB">
      <w:pPr>
        <w:pStyle w:val="LabStepCodeBlockLevel2"/>
      </w:pPr>
      <w:r>
        <w:t xml:space="preserve">            headers: {</w:t>
      </w:r>
    </w:p>
    <w:p w:rsidR="008C58FB" w:rsidRDefault="008C58FB" w:rsidP="008C58FB">
      <w:pPr>
        <w:pStyle w:val="LabStepCodeBlockLevel2"/>
      </w:pPr>
      <w:r>
        <w:t xml:space="preserve">                "accept": "application/json;odata=verbose",</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2037AF" w:rsidRDefault="00CA1273" w:rsidP="008C58FB">
      <w:pPr>
        <w:pStyle w:val="LabStepCodeBlockLevel2"/>
      </w:pPr>
      <w:r>
        <w:tab/>
      </w:r>
      <w:r>
        <w:tab/>
      </w:r>
      <w:r w:rsidR="008C58FB">
        <w:t>return deferred.promise();</w:t>
      </w:r>
    </w:p>
    <w:p w:rsidR="00CA1273" w:rsidRPr="00CA1273" w:rsidRDefault="00CA1273" w:rsidP="008C58FB">
      <w:pPr>
        <w:pStyle w:val="LabStepCodeBlockLevel2"/>
        <w:rPr>
          <w:color w:val="7F7F7F" w:themeColor="text1" w:themeTint="80"/>
        </w:rPr>
      </w:pPr>
      <w:r w:rsidRPr="00CA1273">
        <w:rPr>
          <w:color w:val="7F7F7F" w:themeColor="text1" w:themeTint="80"/>
        </w:rPr>
        <w:t>},</w:t>
      </w:r>
    </w:p>
    <w:p w:rsidR="002037AF" w:rsidRDefault="002037AF" w:rsidP="002037AF">
      <w:pPr>
        <w:pStyle w:val="LabStepNumbered"/>
      </w:pPr>
      <w:r>
        <w:t xml:space="preserve">Code the </w:t>
      </w:r>
      <w:r>
        <w:rPr>
          <w:b/>
        </w:rPr>
        <w:t>update</w:t>
      </w:r>
      <w:r>
        <w:t xml:space="preserve"> function</w:t>
      </w:r>
    </w:p>
    <w:p w:rsidR="002037AF" w:rsidRDefault="002037AF" w:rsidP="002037AF">
      <w:pPr>
        <w:pStyle w:val="LabStepNumberedLevel2"/>
      </w:pPr>
      <w:r>
        <w:lastRenderedPageBreak/>
        <w:t xml:space="preserve">Locate the comment </w:t>
      </w:r>
      <w:r w:rsidRPr="003829A4">
        <w:rPr>
          <w:b/>
        </w:rPr>
        <w:t>//CODE GOES HERE</w:t>
      </w:r>
      <w:r>
        <w:t xml:space="preserve"> within the update function.</w:t>
      </w:r>
    </w:p>
    <w:p w:rsidR="00CA1273" w:rsidRDefault="00CA1273" w:rsidP="00CA1273">
      <w:pPr>
        <w:pStyle w:val="LabStepNumberedLevel2"/>
      </w:pPr>
      <w:r>
        <w:t xml:space="preserve">Update the </w:t>
      </w:r>
      <w:r>
        <w:rPr>
          <w:b/>
        </w:rPr>
        <w:t>update</w:t>
      </w:r>
      <w:r>
        <w:t xml:space="preserve"> function so that it looks like the code below</w:t>
      </w:r>
      <w:r>
        <w:rPr>
          <w:b/>
        </w:rPr>
        <w:t>:</w:t>
      </w:r>
    </w:p>
    <w:p w:rsidR="00CA1273" w:rsidRPr="00CA1273" w:rsidRDefault="00CA1273" w:rsidP="008C58FB">
      <w:pPr>
        <w:pStyle w:val="LabStepCodeBlockLevel2"/>
        <w:rPr>
          <w:color w:val="7F7F7F" w:themeColor="text1" w:themeTint="80"/>
        </w:rPr>
      </w:pPr>
      <w:r w:rsidRPr="00CA1273">
        <w:rPr>
          <w:color w:val="7F7F7F" w:themeColor="text1" w:themeTint="80"/>
        </w:rPr>
        <w:t>update = function (id, lname, fname, wphone) {</w:t>
      </w:r>
    </w:p>
    <w:p w:rsidR="008C58FB" w:rsidRDefault="00CA1273" w:rsidP="008C58FB">
      <w:pPr>
        <w:pStyle w:val="LabStepCodeBlockLevel2"/>
      </w:pPr>
      <w:r>
        <w:tab/>
      </w:r>
      <w:r>
        <w:tab/>
      </w:r>
      <w:r w:rsidR="008C58FB">
        <w:t>var deferred = $.ajax(</w:t>
      </w:r>
    </w:p>
    <w:p w:rsidR="008C58FB" w:rsidRDefault="008C58FB" w:rsidP="008C58FB">
      <w:pPr>
        <w:pStyle w:val="LabStepCodeBlockLevel2"/>
      </w:pPr>
      <w:r>
        <w:t xml:space="preserve">        {</w:t>
      </w:r>
    </w:p>
    <w:p w:rsidR="008C58FB" w:rsidRDefault="008C58FB" w:rsidP="008C58FB">
      <w:pPr>
        <w:pStyle w:val="LabStepCodeBlockLevel2"/>
      </w:pPr>
      <w:r>
        <w:t xml:space="preserve">            url: "../_api/web/lists/getByTitle('Contacts')/getItemByStringId('" + id + "')",</w:t>
      </w:r>
    </w:p>
    <w:p w:rsidR="008C58FB" w:rsidRDefault="008C58FB" w:rsidP="008C58FB">
      <w:pPr>
        <w:pStyle w:val="LabStepCodeBlockLevel2"/>
      </w:pPr>
      <w:r>
        <w:t xml:space="preserve">            type: "POST",</w:t>
      </w:r>
    </w:p>
    <w:p w:rsidR="008C58FB" w:rsidRDefault="008C58FB" w:rsidP="008C58FB">
      <w:pPr>
        <w:pStyle w:val="LabStepCodeBlockLevel2"/>
      </w:pPr>
      <w:r>
        <w:t xml:space="preserve">            contentType: "application/json;odata=verbose",</w:t>
      </w:r>
    </w:p>
    <w:p w:rsidR="008C58FB" w:rsidRDefault="008C58FB" w:rsidP="008C58FB">
      <w:pPr>
        <w:pStyle w:val="LabStepCodeBlockLevel2"/>
      </w:pPr>
      <w:r>
        <w:t xml:space="preserve">            data: JSON.stringify(</w:t>
      </w:r>
    </w:p>
    <w:p w:rsidR="008C58FB" w:rsidRDefault="008C58FB" w:rsidP="008C58FB">
      <w:pPr>
        <w:pStyle w:val="LabStepCodeBlockLevel2"/>
      </w:pPr>
      <w:r>
        <w:t xml:space="preserve">            {</w:t>
      </w:r>
    </w:p>
    <w:p w:rsidR="008C58FB" w:rsidRDefault="008C58FB" w:rsidP="008C58FB">
      <w:pPr>
        <w:pStyle w:val="LabStepCodeBlockLevel2"/>
      </w:pPr>
      <w:r>
        <w:t xml:space="preserve">                '__metadata': {</w:t>
      </w:r>
    </w:p>
    <w:p w:rsidR="008C58FB" w:rsidRDefault="008C58FB" w:rsidP="008C58FB">
      <w:pPr>
        <w:pStyle w:val="LabStepCodeBlockLevel2"/>
      </w:pPr>
      <w:r>
        <w:t xml:space="preserve">                    'type': 'SP.Data.ContactsListItem'</w:t>
      </w:r>
    </w:p>
    <w:p w:rsidR="008C58FB" w:rsidRDefault="008C58FB" w:rsidP="008C58FB">
      <w:pPr>
        <w:pStyle w:val="LabStepCodeBlockLevel2"/>
      </w:pPr>
      <w:r>
        <w:t xml:space="preserve">                },</w:t>
      </w:r>
    </w:p>
    <w:p w:rsidR="008C58FB" w:rsidRDefault="008C58FB" w:rsidP="008C58FB">
      <w:pPr>
        <w:pStyle w:val="LabStepCodeBlockLevel2"/>
      </w:pPr>
      <w:r>
        <w:t xml:space="preserve">                'Title': lname,</w:t>
      </w:r>
    </w:p>
    <w:p w:rsidR="008C58FB" w:rsidRDefault="008C58FB" w:rsidP="008C58FB">
      <w:pPr>
        <w:pStyle w:val="LabStepCodeBlockLevel2"/>
      </w:pPr>
      <w:r>
        <w:t xml:space="preserve">                'FirstName': fname,</w:t>
      </w:r>
    </w:p>
    <w:p w:rsidR="008C58FB" w:rsidRDefault="008C58FB" w:rsidP="008C58FB">
      <w:pPr>
        <w:pStyle w:val="LabStepCodeBlockLevel2"/>
      </w:pPr>
      <w:r>
        <w:t xml:space="preserve">                'WorkPhone': wphone</w:t>
      </w:r>
    </w:p>
    <w:p w:rsidR="008C58FB" w:rsidRDefault="008C58FB" w:rsidP="008C58FB">
      <w:pPr>
        <w:pStyle w:val="LabStepCodeBlockLevel2"/>
      </w:pPr>
      <w:r>
        <w:t xml:space="preserve">            }),</w:t>
      </w:r>
    </w:p>
    <w:p w:rsidR="008C58FB" w:rsidRDefault="008C58FB" w:rsidP="008C58FB">
      <w:pPr>
        <w:pStyle w:val="LabStepCodeBlockLevel2"/>
      </w:pPr>
      <w:r>
        <w:t xml:space="preserve">            headers: {</w:t>
      </w:r>
    </w:p>
    <w:p w:rsidR="008C58FB" w:rsidRDefault="008C58FB" w:rsidP="008C58FB">
      <w:pPr>
        <w:pStyle w:val="LabStepCodeBlockLevel2"/>
      </w:pPr>
      <w:r>
        <w:t xml:space="preserve">                "accept": "application/json;odata=verbose",</w:t>
      </w:r>
    </w:p>
    <w:p w:rsidR="008C58FB" w:rsidRDefault="008C58FB" w:rsidP="008C58FB">
      <w:pPr>
        <w:pStyle w:val="LabStepCodeBlockLevel2"/>
      </w:pPr>
      <w:r>
        <w:t xml:space="preserve">                "X-RequestDigest": $("#__REQUESTDIGEST").val(),</w:t>
      </w:r>
    </w:p>
    <w:p w:rsidR="008C58FB" w:rsidRDefault="008C58FB" w:rsidP="008C58FB">
      <w:pPr>
        <w:pStyle w:val="LabStepCodeBlockLevel2"/>
      </w:pPr>
      <w:r>
        <w:t xml:space="preserve">                "IF-MATCH": "*",</w:t>
      </w:r>
    </w:p>
    <w:p w:rsidR="008C58FB" w:rsidRDefault="008C58FB" w:rsidP="008C58FB">
      <w:pPr>
        <w:pStyle w:val="LabStepCodeBlockLevel2"/>
      </w:pPr>
      <w:r>
        <w:t xml:space="preserve">                "X-Http-Method": "PATCH"</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2037AF" w:rsidRDefault="00CA1273" w:rsidP="008C58FB">
      <w:pPr>
        <w:pStyle w:val="LabStepCodeBlockLevel2"/>
      </w:pPr>
      <w:r>
        <w:tab/>
      </w:r>
      <w:r>
        <w:tab/>
      </w:r>
      <w:r w:rsidR="008C58FB">
        <w:t>return deferred.promise();</w:t>
      </w:r>
    </w:p>
    <w:p w:rsidR="00CA1273" w:rsidRPr="00CA1273" w:rsidRDefault="00CA1273" w:rsidP="008C58FB">
      <w:pPr>
        <w:pStyle w:val="LabStepCodeBlockLevel2"/>
        <w:rPr>
          <w:color w:val="7F7F7F" w:themeColor="text1" w:themeTint="80"/>
        </w:rPr>
      </w:pPr>
      <w:r w:rsidRPr="00CA1273">
        <w:rPr>
          <w:color w:val="7F7F7F" w:themeColor="text1" w:themeTint="80"/>
        </w:rPr>
        <w:t>},</w:t>
      </w:r>
    </w:p>
    <w:p w:rsidR="008C58FB" w:rsidRDefault="008C58FB" w:rsidP="008C58FB">
      <w:pPr>
        <w:pStyle w:val="LabExerciseCallout"/>
      </w:pPr>
      <w:r>
        <w:t>Note in the above code how the “IF-MATCH” header contains an asterisk. This means that the update will succeed regardless of any changes that were made to the item since it was last retrieved. This is the simplest form of concurrency management in SharePoint. For more sophisticated management, the library could be modified to retrieve the item’s “e-Tag”, which could be compared during the update to ensure the target item has not been changed by some other process.</w:t>
      </w:r>
    </w:p>
    <w:p w:rsidR="002037AF" w:rsidRDefault="002037AF" w:rsidP="002037AF">
      <w:pPr>
        <w:pStyle w:val="LabStepNumbered"/>
      </w:pPr>
      <w:r>
        <w:t xml:space="preserve">Code the </w:t>
      </w:r>
      <w:r>
        <w:rPr>
          <w:b/>
        </w:rPr>
        <w:t>remove</w:t>
      </w:r>
      <w:r>
        <w:t xml:space="preserve"> function</w:t>
      </w:r>
    </w:p>
    <w:p w:rsidR="002037AF" w:rsidRDefault="002037AF" w:rsidP="002037AF">
      <w:pPr>
        <w:pStyle w:val="LabStepNumberedLevel2"/>
      </w:pPr>
      <w:r>
        <w:t xml:space="preserve">Locate the comment </w:t>
      </w:r>
      <w:r w:rsidRPr="003829A4">
        <w:rPr>
          <w:b/>
        </w:rPr>
        <w:t>//CODE GOES HERE</w:t>
      </w:r>
      <w:r>
        <w:t xml:space="preserve"> within the remove function.</w:t>
      </w:r>
    </w:p>
    <w:p w:rsidR="00CA1273" w:rsidRDefault="00CA1273" w:rsidP="00CA1273">
      <w:pPr>
        <w:pStyle w:val="LabStepNumberedLevel2"/>
      </w:pPr>
      <w:r>
        <w:t xml:space="preserve">Update the </w:t>
      </w:r>
      <w:r>
        <w:rPr>
          <w:b/>
        </w:rPr>
        <w:t>remove</w:t>
      </w:r>
      <w:r>
        <w:t xml:space="preserve"> function so that it looks like the code below</w:t>
      </w:r>
      <w:r>
        <w:rPr>
          <w:b/>
        </w:rPr>
        <w:t>:</w:t>
      </w:r>
    </w:p>
    <w:p w:rsidR="00CA1273" w:rsidRPr="00CA1273" w:rsidRDefault="00CA1273" w:rsidP="008C58FB">
      <w:pPr>
        <w:pStyle w:val="LabStepCodeBlockLevel2"/>
        <w:rPr>
          <w:color w:val="7F7F7F" w:themeColor="text1" w:themeTint="80"/>
        </w:rPr>
      </w:pPr>
      <w:r w:rsidRPr="00CA1273">
        <w:rPr>
          <w:color w:val="7F7F7F" w:themeColor="text1" w:themeTint="80"/>
        </w:rPr>
        <w:t>remove = function (id) {</w:t>
      </w:r>
    </w:p>
    <w:p w:rsidR="008C58FB" w:rsidRDefault="00CA1273" w:rsidP="008C58FB">
      <w:pPr>
        <w:pStyle w:val="LabStepCodeBlockLevel2"/>
      </w:pPr>
      <w:r>
        <w:tab/>
      </w:r>
      <w:r>
        <w:tab/>
      </w:r>
      <w:r w:rsidR="008C58FB">
        <w:t>var deferred = $.ajax(</w:t>
      </w:r>
    </w:p>
    <w:p w:rsidR="008C58FB" w:rsidRDefault="008C58FB" w:rsidP="008C58FB">
      <w:pPr>
        <w:pStyle w:val="LabStepCodeBlockLevel2"/>
      </w:pPr>
      <w:r>
        <w:t xml:space="preserve">        {</w:t>
      </w:r>
    </w:p>
    <w:p w:rsidR="008C58FB" w:rsidRDefault="008C58FB" w:rsidP="008C58FB">
      <w:pPr>
        <w:pStyle w:val="LabStepCodeBlockLevel2"/>
      </w:pPr>
      <w:r>
        <w:t xml:space="preserve">            url: "../_api/web/lists/getByTitle('Contacts')/getItemByStringId('" + id + "')",</w:t>
      </w:r>
    </w:p>
    <w:p w:rsidR="008C58FB" w:rsidRDefault="008C58FB" w:rsidP="008C58FB">
      <w:pPr>
        <w:pStyle w:val="LabStepCodeBlockLevel2"/>
      </w:pPr>
      <w:r>
        <w:t xml:space="preserve">            type: "DELETE",</w:t>
      </w:r>
    </w:p>
    <w:p w:rsidR="008C58FB" w:rsidRDefault="008C58FB" w:rsidP="008C58FB">
      <w:pPr>
        <w:pStyle w:val="LabStepCodeBlockLevel2"/>
      </w:pPr>
      <w:r>
        <w:t xml:space="preserve">            headers: {</w:t>
      </w:r>
    </w:p>
    <w:p w:rsidR="008C58FB" w:rsidRDefault="008C58FB" w:rsidP="008C58FB">
      <w:pPr>
        <w:pStyle w:val="LabStepCodeBlockLevel2"/>
      </w:pPr>
      <w:r>
        <w:t xml:space="preserve">                "accept": "application/json;odata=verbose",</w:t>
      </w:r>
    </w:p>
    <w:p w:rsidR="008C58FB" w:rsidRDefault="008C58FB" w:rsidP="008C58FB">
      <w:pPr>
        <w:pStyle w:val="LabStepCodeBlockLevel2"/>
      </w:pPr>
      <w:r>
        <w:t xml:space="preserve">                "X-RequestDigest": $("#__REQUESTDIGEST").val(),</w:t>
      </w:r>
    </w:p>
    <w:p w:rsidR="008C58FB" w:rsidRDefault="008C58FB" w:rsidP="008C58FB">
      <w:pPr>
        <w:pStyle w:val="LabStepCodeBlockLevel2"/>
      </w:pPr>
      <w:r>
        <w:t xml:space="preserve">                "IF-MATCH": "*"</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8C58FB" w:rsidRDefault="008C58FB" w:rsidP="008C58FB">
      <w:pPr>
        <w:pStyle w:val="LabStepCodeBlockLevel2"/>
      </w:pPr>
      <w:r>
        <w:t xml:space="preserve">    );</w:t>
      </w:r>
    </w:p>
    <w:p w:rsidR="002037AF" w:rsidRDefault="00CA1273" w:rsidP="008C58FB">
      <w:pPr>
        <w:pStyle w:val="LabStepCodeBlockLevel2"/>
      </w:pPr>
      <w:r>
        <w:tab/>
      </w:r>
      <w:r>
        <w:tab/>
      </w:r>
      <w:r w:rsidR="008C58FB">
        <w:t>return deferred.promise();</w:t>
      </w:r>
    </w:p>
    <w:p w:rsidR="00CA1273" w:rsidRPr="00CA1273" w:rsidRDefault="000553E8" w:rsidP="008C58FB">
      <w:pPr>
        <w:pStyle w:val="LabStepCodeBlockLevel2"/>
        <w:rPr>
          <w:color w:val="7F7F7F" w:themeColor="text1" w:themeTint="80"/>
        </w:rPr>
      </w:pPr>
      <w:r>
        <w:rPr>
          <w:color w:val="7F7F7F" w:themeColor="text1" w:themeTint="80"/>
        </w:rPr>
        <w:t>};</w:t>
      </w:r>
    </w:p>
    <w:p w:rsidR="000553E8" w:rsidRDefault="000553E8" w:rsidP="000553E8">
      <w:pPr>
        <w:pStyle w:val="LabStepNumbered"/>
      </w:pPr>
      <w:r>
        <w:t xml:space="preserve">Save and close the </w:t>
      </w:r>
      <w:r w:rsidRPr="000553E8">
        <w:rPr>
          <w:b/>
        </w:rPr>
        <w:t>wingtip.contacts.data.js</w:t>
      </w:r>
      <w:r>
        <w:t xml:space="preserve"> library.</w:t>
      </w:r>
    </w:p>
    <w:p w:rsidR="00BB54BC" w:rsidRDefault="00BB54BC" w:rsidP="00BB54BC">
      <w:pPr>
        <w:pStyle w:val="Heading3"/>
      </w:pPr>
      <w:r>
        <w:t xml:space="preserve">Exercise 3: </w:t>
      </w:r>
      <w:r w:rsidR="00826F6E">
        <w:t>Coding the Model Library</w:t>
      </w:r>
    </w:p>
    <w:p w:rsidR="00BB54BC" w:rsidRDefault="00463DEB" w:rsidP="00BB54BC">
      <w:pPr>
        <w:pStyle w:val="LabExerciseLeadIn"/>
      </w:pPr>
      <w:r>
        <w:t>In this exercise, you will finish coding the wingtip.contacts.model.js library. This library provides a way to keep the data for a single list item. In the app, this library will be used to populate a collection of items based on the data in the Contacts list.</w:t>
      </w:r>
    </w:p>
    <w:p w:rsidR="00463DEB" w:rsidRDefault="00463DEB" w:rsidP="00463DEB">
      <w:pPr>
        <w:pStyle w:val="LabStepNumbered"/>
        <w:numPr>
          <w:ilvl w:val="0"/>
          <w:numId w:val="40"/>
        </w:numPr>
      </w:pPr>
      <w:r>
        <w:t xml:space="preserve">Open the </w:t>
      </w:r>
      <w:r w:rsidRPr="00463DEB">
        <w:rPr>
          <w:b/>
        </w:rPr>
        <w:t>wingtip.contacts.</w:t>
      </w:r>
      <w:r>
        <w:rPr>
          <w:b/>
        </w:rPr>
        <w:t>model</w:t>
      </w:r>
      <w:r w:rsidRPr="00463DEB">
        <w:rPr>
          <w:b/>
        </w:rPr>
        <w:t>.js</w:t>
      </w:r>
      <w:r>
        <w:t xml:space="preserve"> library for editing:</w:t>
      </w:r>
    </w:p>
    <w:p w:rsidR="00463DEB" w:rsidRDefault="00463DEB" w:rsidP="00463DEB">
      <w:pPr>
        <w:pStyle w:val="LabStepNumberedLevel2"/>
      </w:pPr>
      <w:r>
        <w:t xml:space="preserve">In the Solution Explorer: </w:t>
      </w:r>
    </w:p>
    <w:p w:rsidR="00463DEB" w:rsidRDefault="00463DEB" w:rsidP="00463DEB">
      <w:pPr>
        <w:pStyle w:val="LabStepNumberedLevel3"/>
      </w:pPr>
      <w:r>
        <w:t xml:space="preserve">Expand the </w:t>
      </w:r>
      <w:r w:rsidRPr="003829A4">
        <w:rPr>
          <w:b/>
        </w:rPr>
        <w:t>Scripts</w:t>
      </w:r>
      <w:r>
        <w:t xml:space="preserve"> node.</w:t>
      </w:r>
    </w:p>
    <w:p w:rsidR="00463DEB" w:rsidRDefault="00463DEB" w:rsidP="00463DEB">
      <w:pPr>
        <w:pStyle w:val="LabStepNumberedLevel3"/>
      </w:pPr>
      <w:r>
        <w:t xml:space="preserve">Double-click the </w:t>
      </w:r>
      <w:r w:rsidRPr="003829A4">
        <w:rPr>
          <w:b/>
        </w:rPr>
        <w:t>wingtip.contacts.</w:t>
      </w:r>
      <w:r>
        <w:rPr>
          <w:b/>
        </w:rPr>
        <w:t>model</w:t>
      </w:r>
      <w:r w:rsidRPr="003829A4">
        <w:rPr>
          <w:b/>
        </w:rPr>
        <w:t>.js</w:t>
      </w:r>
      <w:r>
        <w:t xml:space="preserve"> file.</w:t>
      </w:r>
    </w:p>
    <w:p w:rsidR="00463DEB" w:rsidRDefault="00463DEB" w:rsidP="00463DEB">
      <w:pPr>
        <w:pStyle w:val="LabStepNumberedLevel2"/>
      </w:pPr>
      <w:r>
        <w:t>Examine the library and note its structure. The library creates a simple object to maintain data from the Contacts list.</w:t>
      </w:r>
    </w:p>
    <w:p w:rsidR="00463DEB" w:rsidRDefault="00463DEB" w:rsidP="00463DEB">
      <w:pPr>
        <w:pStyle w:val="LabStepNumbered"/>
      </w:pPr>
      <w:r>
        <w:t>Code the library</w:t>
      </w:r>
    </w:p>
    <w:p w:rsidR="00463DEB" w:rsidRDefault="00463DEB" w:rsidP="00463DEB">
      <w:pPr>
        <w:pStyle w:val="LabStepNumberedLevel2"/>
      </w:pPr>
      <w:r>
        <w:lastRenderedPageBreak/>
        <w:t xml:space="preserve">Locate the comment </w:t>
      </w:r>
      <w:r w:rsidRPr="003829A4">
        <w:rPr>
          <w:b/>
        </w:rPr>
        <w:t>//CODE GOES HERE</w:t>
      </w:r>
      <w:r>
        <w:t xml:space="preserve"> within the remove function.</w:t>
      </w:r>
    </w:p>
    <w:p w:rsidR="00A73904" w:rsidRDefault="00A73904" w:rsidP="00A73904">
      <w:pPr>
        <w:pStyle w:val="LabStepNumberedLevel2"/>
      </w:pPr>
      <w:r>
        <w:t xml:space="preserve">Update the </w:t>
      </w:r>
      <w:proofErr w:type="spellStart"/>
      <w:r>
        <w:rPr>
          <w:b/>
        </w:rPr>
        <w:t>Wingtip.Contacts.Model</w:t>
      </w:r>
      <w:proofErr w:type="spellEnd"/>
      <w:r>
        <w:t xml:space="preserve"> function so that it looks like the code below</w:t>
      </w:r>
      <w:r>
        <w:rPr>
          <w:b/>
        </w:rPr>
        <w:t>:</w:t>
      </w:r>
    </w:p>
    <w:p w:rsidR="00A57DED" w:rsidRPr="00A57DED" w:rsidRDefault="00A57DED" w:rsidP="00463DEB">
      <w:pPr>
        <w:pStyle w:val="LabStepCodeBlockLevel2"/>
        <w:rPr>
          <w:color w:val="7F7F7F" w:themeColor="text1" w:themeTint="80"/>
        </w:rPr>
      </w:pPr>
      <w:r w:rsidRPr="00A57DED">
        <w:rPr>
          <w:color w:val="7F7F7F" w:themeColor="text1" w:themeTint="80"/>
        </w:rPr>
        <w:t>Wingtip.Contacts.Model = function (identifier, lastName, firstName, phoneNumber) {</w:t>
      </w:r>
    </w:p>
    <w:p w:rsidR="00463DEB" w:rsidRDefault="00A57DED" w:rsidP="00463DEB">
      <w:pPr>
        <w:pStyle w:val="LabStepCodeBlockLevel2"/>
      </w:pPr>
      <w:r>
        <w:t xml:space="preserve">   </w:t>
      </w:r>
      <w:r w:rsidR="00463DEB">
        <w:t>//private members</w:t>
      </w:r>
    </w:p>
    <w:p w:rsidR="00463DEB" w:rsidRDefault="00A57DED" w:rsidP="00463DEB">
      <w:pPr>
        <w:pStyle w:val="LabStepCodeBlockLevel2"/>
      </w:pPr>
      <w:r>
        <w:t xml:space="preserve">   </w:t>
      </w:r>
      <w:r w:rsidR="00463DEB">
        <w:t>var id = identifier,</w:t>
      </w:r>
    </w:p>
    <w:p w:rsidR="00463DEB" w:rsidRDefault="00A57DED" w:rsidP="00463DEB">
      <w:pPr>
        <w:pStyle w:val="LabStepCodeBlockLevel2"/>
      </w:pPr>
      <w:r>
        <w:t xml:space="preserve">   </w:t>
      </w:r>
      <w:r w:rsidR="00463DEB">
        <w:t xml:space="preserve">    lname = lastName,</w:t>
      </w:r>
    </w:p>
    <w:p w:rsidR="00463DEB" w:rsidRDefault="00463DEB" w:rsidP="00463DEB">
      <w:pPr>
        <w:pStyle w:val="LabStepCodeBlockLevel2"/>
      </w:pPr>
      <w:r>
        <w:t xml:space="preserve"> </w:t>
      </w:r>
      <w:r w:rsidR="00A57DED">
        <w:t xml:space="preserve">   </w:t>
      </w:r>
      <w:r>
        <w:t xml:space="preserve">   fname = firstName,</w:t>
      </w:r>
    </w:p>
    <w:p w:rsidR="00463DEB" w:rsidRDefault="00463DEB" w:rsidP="00463DEB">
      <w:pPr>
        <w:pStyle w:val="LabStepCodeBlockLevel2"/>
      </w:pPr>
      <w:r>
        <w:t xml:space="preserve"> </w:t>
      </w:r>
      <w:r w:rsidR="00A57DED">
        <w:t xml:space="preserve">   </w:t>
      </w:r>
      <w:r>
        <w:t xml:space="preserve">   phone = phoneNumber,</w:t>
      </w:r>
    </w:p>
    <w:p w:rsidR="00463DEB" w:rsidRDefault="00463DEB" w:rsidP="00463DEB">
      <w:pPr>
        <w:pStyle w:val="LabStepCodeBlockLevel2"/>
      </w:pPr>
      <w:r>
        <w:t xml:space="preserve"> </w:t>
      </w:r>
      <w:r w:rsidR="00A57DED">
        <w:t xml:space="preserve">   </w:t>
      </w:r>
      <w:r>
        <w:t xml:space="preserve">   set_id = function (v) { id = v; },</w:t>
      </w:r>
    </w:p>
    <w:p w:rsidR="00463DEB" w:rsidRDefault="00463DEB" w:rsidP="00463DEB">
      <w:pPr>
        <w:pStyle w:val="LabStepCodeBlockLevel2"/>
      </w:pPr>
      <w:r>
        <w:t xml:space="preserve"> </w:t>
      </w:r>
      <w:r w:rsidR="00A57DED">
        <w:t xml:space="preserve">   </w:t>
      </w:r>
      <w:r>
        <w:t xml:space="preserve">   get_id = function () { return id; },</w:t>
      </w:r>
    </w:p>
    <w:p w:rsidR="00463DEB" w:rsidRDefault="00463DEB" w:rsidP="00463DEB">
      <w:pPr>
        <w:pStyle w:val="LabStepCodeBlockLevel2"/>
      </w:pPr>
      <w:r>
        <w:t xml:space="preserve"> </w:t>
      </w:r>
      <w:r w:rsidR="00A57DED">
        <w:t xml:space="preserve">   </w:t>
      </w:r>
      <w:r>
        <w:t xml:space="preserve">   set_lname = function (v) { lname = v; },</w:t>
      </w:r>
    </w:p>
    <w:p w:rsidR="00463DEB" w:rsidRDefault="00463DEB" w:rsidP="00463DEB">
      <w:pPr>
        <w:pStyle w:val="LabStepCodeBlockLevel2"/>
      </w:pPr>
      <w:r>
        <w:t xml:space="preserve"> </w:t>
      </w:r>
      <w:r w:rsidR="00A57DED">
        <w:t xml:space="preserve">   </w:t>
      </w:r>
      <w:r>
        <w:t xml:space="preserve">   get_lname = function () { return lname; },</w:t>
      </w:r>
    </w:p>
    <w:p w:rsidR="00463DEB" w:rsidRDefault="00463DEB" w:rsidP="00463DEB">
      <w:pPr>
        <w:pStyle w:val="LabStepCodeBlockLevel2"/>
      </w:pPr>
      <w:r>
        <w:t xml:space="preserve"> </w:t>
      </w:r>
      <w:r w:rsidR="00A57DED">
        <w:t xml:space="preserve">   </w:t>
      </w:r>
      <w:r>
        <w:t xml:space="preserve">   set_fname = function (v) { fname = v; },</w:t>
      </w:r>
    </w:p>
    <w:p w:rsidR="00463DEB" w:rsidRDefault="00463DEB" w:rsidP="00463DEB">
      <w:pPr>
        <w:pStyle w:val="LabStepCodeBlockLevel2"/>
      </w:pPr>
      <w:r>
        <w:t xml:space="preserve"> </w:t>
      </w:r>
      <w:r w:rsidR="00A57DED">
        <w:t xml:space="preserve">   </w:t>
      </w:r>
      <w:r>
        <w:t xml:space="preserve">   get_fname = function () { return fname; },</w:t>
      </w:r>
    </w:p>
    <w:p w:rsidR="00463DEB" w:rsidRDefault="00463DEB" w:rsidP="00463DEB">
      <w:pPr>
        <w:pStyle w:val="LabStepCodeBlockLevel2"/>
      </w:pPr>
      <w:r>
        <w:t xml:space="preserve"> </w:t>
      </w:r>
      <w:r w:rsidR="00A57DED">
        <w:t xml:space="preserve">   </w:t>
      </w:r>
      <w:r>
        <w:t xml:space="preserve">   set_phone = function (v) { phone = v; },</w:t>
      </w:r>
    </w:p>
    <w:p w:rsidR="00463DEB" w:rsidRDefault="00463DEB" w:rsidP="00463DEB">
      <w:pPr>
        <w:pStyle w:val="LabStepCodeBlockLevel2"/>
      </w:pPr>
      <w:r>
        <w:t xml:space="preserve"> </w:t>
      </w:r>
      <w:r w:rsidR="00A57DED">
        <w:t xml:space="preserve">   </w:t>
      </w:r>
      <w:r>
        <w:t xml:space="preserve">   get_phone = function () { return phone; };</w:t>
      </w:r>
    </w:p>
    <w:p w:rsidR="00463DEB" w:rsidRDefault="00463DEB" w:rsidP="00463DEB">
      <w:pPr>
        <w:pStyle w:val="LabStepCodeBlockLevel2"/>
      </w:pPr>
    </w:p>
    <w:p w:rsidR="00463DEB" w:rsidRDefault="00A57DED" w:rsidP="00463DEB">
      <w:pPr>
        <w:pStyle w:val="LabStepCodeBlockLevel2"/>
      </w:pPr>
      <w:r>
        <w:t xml:space="preserve">   </w:t>
      </w:r>
      <w:r w:rsidR="00463DEB">
        <w:t>//public interface</w:t>
      </w:r>
    </w:p>
    <w:p w:rsidR="00463DEB" w:rsidRDefault="00A57DED" w:rsidP="00463DEB">
      <w:pPr>
        <w:pStyle w:val="LabStepCodeBlockLevel2"/>
      </w:pPr>
      <w:r>
        <w:t xml:space="preserve">   </w:t>
      </w:r>
      <w:r w:rsidR="00463DEB">
        <w:t>return {</w:t>
      </w:r>
    </w:p>
    <w:p w:rsidR="00463DEB" w:rsidRDefault="00A57DED" w:rsidP="00463DEB">
      <w:pPr>
        <w:pStyle w:val="LabStepCodeBlockLevel2"/>
      </w:pPr>
      <w:r>
        <w:t xml:space="preserve">   </w:t>
      </w:r>
      <w:r w:rsidR="00463DEB">
        <w:t xml:space="preserve">    set_id: set_id,</w:t>
      </w:r>
    </w:p>
    <w:p w:rsidR="00463DEB" w:rsidRDefault="00463DEB" w:rsidP="00463DEB">
      <w:pPr>
        <w:pStyle w:val="LabStepCodeBlockLevel2"/>
      </w:pPr>
      <w:r>
        <w:t xml:space="preserve"> </w:t>
      </w:r>
      <w:r w:rsidR="00A57DED">
        <w:t xml:space="preserve">   </w:t>
      </w:r>
      <w:r>
        <w:t xml:space="preserve">   get_id: get_id,</w:t>
      </w:r>
    </w:p>
    <w:p w:rsidR="00463DEB" w:rsidRDefault="00463DEB" w:rsidP="00463DEB">
      <w:pPr>
        <w:pStyle w:val="LabStepCodeBlockLevel2"/>
      </w:pPr>
      <w:r>
        <w:t xml:space="preserve"> </w:t>
      </w:r>
      <w:r w:rsidR="00A57DED">
        <w:t xml:space="preserve">   </w:t>
      </w:r>
      <w:r>
        <w:t xml:space="preserve">   set_lname: set_lname,</w:t>
      </w:r>
    </w:p>
    <w:p w:rsidR="00463DEB" w:rsidRDefault="00463DEB" w:rsidP="00463DEB">
      <w:pPr>
        <w:pStyle w:val="LabStepCodeBlockLevel2"/>
      </w:pPr>
      <w:r>
        <w:t xml:space="preserve"> </w:t>
      </w:r>
      <w:r w:rsidR="00A57DED">
        <w:t xml:space="preserve">   </w:t>
      </w:r>
      <w:r>
        <w:t xml:space="preserve">   get_lname: get_lname,</w:t>
      </w:r>
    </w:p>
    <w:p w:rsidR="00463DEB" w:rsidRDefault="00463DEB" w:rsidP="00463DEB">
      <w:pPr>
        <w:pStyle w:val="LabStepCodeBlockLevel2"/>
      </w:pPr>
      <w:r>
        <w:t xml:space="preserve"> </w:t>
      </w:r>
      <w:r w:rsidR="00A57DED">
        <w:t xml:space="preserve">   </w:t>
      </w:r>
      <w:r>
        <w:t xml:space="preserve">   set_fname: set_fname,</w:t>
      </w:r>
    </w:p>
    <w:p w:rsidR="00463DEB" w:rsidRDefault="00463DEB" w:rsidP="00463DEB">
      <w:pPr>
        <w:pStyle w:val="LabStepCodeBlockLevel2"/>
      </w:pPr>
      <w:r>
        <w:t xml:space="preserve"> </w:t>
      </w:r>
      <w:r w:rsidR="00A57DED">
        <w:t xml:space="preserve">   </w:t>
      </w:r>
      <w:r>
        <w:t xml:space="preserve">   get_fname: get_fname,</w:t>
      </w:r>
    </w:p>
    <w:p w:rsidR="00463DEB" w:rsidRDefault="00463DEB" w:rsidP="00463DEB">
      <w:pPr>
        <w:pStyle w:val="LabStepCodeBlockLevel2"/>
      </w:pPr>
      <w:r>
        <w:t xml:space="preserve"> </w:t>
      </w:r>
      <w:r w:rsidR="00A57DED">
        <w:t xml:space="preserve">   </w:t>
      </w:r>
      <w:r>
        <w:t xml:space="preserve">   set_phone: set_phone,</w:t>
      </w:r>
    </w:p>
    <w:p w:rsidR="00463DEB" w:rsidRDefault="00463DEB" w:rsidP="00463DEB">
      <w:pPr>
        <w:pStyle w:val="LabStepCodeBlockLevel2"/>
      </w:pPr>
      <w:r>
        <w:t xml:space="preserve">  </w:t>
      </w:r>
      <w:r w:rsidR="00A57DED">
        <w:t xml:space="preserve">   </w:t>
      </w:r>
      <w:r>
        <w:t xml:space="preserve">  get_phone: get_phone</w:t>
      </w:r>
    </w:p>
    <w:p w:rsidR="00463DEB" w:rsidRDefault="00A57DED" w:rsidP="00463DEB">
      <w:pPr>
        <w:pStyle w:val="LabStepCodeBlockLevel2"/>
      </w:pPr>
      <w:r>
        <w:t xml:space="preserve">   </w:t>
      </w:r>
      <w:r w:rsidR="00463DEB">
        <w:t>};</w:t>
      </w:r>
    </w:p>
    <w:p w:rsidR="00A57DED" w:rsidRPr="00A57DED" w:rsidRDefault="00A57DED" w:rsidP="00463DEB">
      <w:pPr>
        <w:pStyle w:val="LabStepCodeBlockLevel2"/>
        <w:rPr>
          <w:color w:val="7F7F7F" w:themeColor="text1" w:themeTint="80"/>
        </w:rPr>
      </w:pPr>
      <w:r w:rsidRPr="00A57DED">
        <w:rPr>
          <w:color w:val="7F7F7F" w:themeColor="text1" w:themeTint="80"/>
        </w:rPr>
        <w:t>}</w:t>
      </w:r>
    </w:p>
    <w:p w:rsidR="00A73904" w:rsidRDefault="00A73904" w:rsidP="00A73904">
      <w:pPr>
        <w:pStyle w:val="LabStepNumbered"/>
      </w:pPr>
      <w:r>
        <w:t xml:space="preserve">Save and close the </w:t>
      </w:r>
      <w:r w:rsidRPr="000553E8">
        <w:rPr>
          <w:b/>
        </w:rPr>
        <w:t>wingtip.contacts.</w:t>
      </w:r>
      <w:r>
        <w:rPr>
          <w:b/>
        </w:rPr>
        <w:t>model</w:t>
      </w:r>
      <w:r w:rsidRPr="000553E8">
        <w:rPr>
          <w:b/>
        </w:rPr>
        <w:t>.js</w:t>
      </w:r>
      <w:r>
        <w:t xml:space="preserve"> library.</w:t>
      </w:r>
    </w:p>
    <w:p w:rsidR="00BB54BC" w:rsidRDefault="00BB54BC" w:rsidP="00BB54BC">
      <w:pPr>
        <w:pStyle w:val="Heading3"/>
      </w:pPr>
      <w:r>
        <w:t xml:space="preserve">Exercise 4: </w:t>
      </w:r>
      <w:r w:rsidR="00463DEB">
        <w:t>Coding the View Model</w:t>
      </w:r>
    </w:p>
    <w:p w:rsidR="00BB54BC" w:rsidRDefault="00463DEB" w:rsidP="00BB54BC">
      <w:pPr>
        <w:pStyle w:val="LabExerciseLeadIn"/>
      </w:pPr>
      <w:r>
        <w:t>In this exercise, you will finish coding the wingtip.contacts.viewmodel.js library.</w:t>
      </w:r>
      <w:r w:rsidR="00F42571">
        <w:t xml:space="preserve"> The View Model is responsible for retrieving the data from the Contacts list, populating a collection, and binding it to the web page. This makes the View Model the heart of the functionality in the MVVM pattern. In order to support binding the data to the web pages, the app utilizes a popular third-party library called </w:t>
      </w:r>
      <w:r w:rsidR="00F42571" w:rsidRPr="00F42571">
        <w:rPr>
          <w:b/>
        </w:rPr>
        <w:t>Knockout</w:t>
      </w:r>
      <w:r w:rsidR="00F42571">
        <w:t xml:space="preserve">. Knockout supports </w:t>
      </w:r>
      <w:r w:rsidR="00A73904">
        <w:t>data binding</w:t>
      </w:r>
      <w:r w:rsidR="00F42571">
        <w:t xml:space="preserve"> as well as automatic page updates when the bound data changes.</w:t>
      </w:r>
      <w:r w:rsidR="004976B3">
        <w:t xml:space="preserve"> You can get more information about knockout at </w:t>
      </w:r>
      <w:r w:rsidR="004976B3" w:rsidRPr="004976B3">
        <w:t>http://knockoutjs.com/</w:t>
      </w:r>
      <w:r w:rsidR="004976B3">
        <w:t>.</w:t>
      </w:r>
    </w:p>
    <w:p w:rsidR="00BB54BC" w:rsidRDefault="00F42571" w:rsidP="00BB54BC">
      <w:pPr>
        <w:pStyle w:val="LabStepNumbered"/>
        <w:numPr>
          <w:ilvl w:val="0"/>
          <w:numId w:val="39"/>
        </w:numPr>
      </w:pPr>
      <w:r>
        <w:t xml:space="preserve">Add </w:t>
      </w:r>
      <w:r w:rsidR="0004720B">
        <w:t xml:space="preserve">the </w:t>
      </w:r>
      <w:proofErr w:type="spellStart"/>
      <w:r w:rsidR="0004720B">
        <w:t>NuGet</w:t>
      </w:r>
      <w:proofErr w:type="spellEnd"/>
      <w:r w:rsidR="0004720B">
        <w:t xml:space="preserve"> pac</w:t>
      </w:r>
      <w:bookmarkStart w:id="0" w:name="_GoBack"/>
      <w:bookmarkEnd w:id="0"/>
      <w:r w:rsidR="0004720B">
        <w:t xml:space="preserve">kage for </w:t>
      </w:r>
      <w:proofErr w:type="spellStart"/>
      <w:r>
        <w:t>knockout</w:t>
      </w:r>
      <w:r w:rsidR="0004720B">
        <w:t>js</w:t>
      </w:r>
      <w:proofErr w:type="spellEnd"/>
      <w:r w:rsidR="00BB54BC">
        <w:t>:</w:t>
      </w:r>
    </w:p>
    <w:p w:rsidR="00BB54BC" w:rsidRDefault="00F42571" w:rsidP="00BB54BC">
      <w:pPr>
        <w:pStyle w:val="LabStepNumberedLevel2"/>
      </w:pPr>
      <w:r>
        <w:t xml:space="preserve">In the </w:t>
      </w:r>
      <w:r w:rsidRPr="00F42571">
        <w:rPr>
          <w:b/>
        </w:rPr>
        <w:t>Solution Explorer</w:t>
      </w:r>
      <w:r w:rsidR="00BB54BC">
        <w:t xml:space="preserve">: </w:t>
      </w:r>
    </w:p>
    <w:p w:rsidR="00BB54BC" w:rsidRDefault="00BB54BC" w:rsidP="00BB54BC">
      <w:pPr>
        <w:pStyle w:val="LabStepNumberedLevel3"/>
      </w:pPr>
      <w:r w:rsidRPr="00264696">
        <w:t>Right click</w:t>
      </w:r>
      <w:r>
        <w:t xml:space="preserve"> on the </w:t>
      </w:r>
      <w:r w:rsidR="00F42571">
        <w:t xml:space="preserve">MVVM project node and select </w:t>
      </w:r>
      <w:r w:rsidR="00F42571" w:rsidRPr="00F42571">
        <w:rPr>
          <w:b/>
        </w:rPr>
        <w:t xml:space="preserve">Manage </w:t>
      </w:r>
      <w:proofErr w:type="spellStart"/>
      <w:r w:rsidR="00F42571" w:rsidRPr="00F42571">
        <w:rPr>
          <w:b/>
        </w:rPr>
        <w:t>NuGet</w:t>
      </w:r>
      <w:proofErr w:type="spellEnd"/>
      <w:r w:rsidR="00F42571" w:rsidRPr="00F42571">
        <w:rPr>
          <w:b/>
        </w:rPr>
        <w:t xml:space="preserve"> Packages</w:t>
      </w:r>
      <w:r>
        <w:t>.</w:t>
      </w:r>
    </w:p>
    <w:p w:rsidR="00F42571" w:rsidRPr="0004720B" w:rsidRDefault="00F42571" w:rsidP="00BB54BC">
      <w:pPr>
        <w:pStyle w:val="LabStepNumberedLevel3"/>
      </w:pPr>
      <w:r>
        <w:t xml:space="preserve">In the Manage </w:t>
      </w:r>
      <w:proofErr w:type="spellStart"/>
      <w:r>
        <w:t>NuGet</w:t>
      </w:r>
      <w:proofErr w:type="spellEnd"/>
      <w:r>
        <w:t xml:space="preserve"> Packages dialog, type </w:t>
      </w:r>
      <w:proofErr w:type="spellStart"/>
      <w:r w:rsidR="00E90A2E" w:rsidRPr="00E90A2E">
        <w:rPr>
          <w:b/>
        </w:rPr>
        <w:t>knockout</w:t>
      </w:r>
      <w:r w:rsidR="00A73904">
        <w:rPr>
          <w:b/>
        </w:rPr>
        <w:t>js</w:t>
      </w:r>
      <w:proofErr w:type="spellEnd"/>
      <w:r w:rsidR="00E90A2E">
        <w:t xml:space="preserve"> in the </w:t>
      </w:r>
      <w:r w:rsidR="00E90A2E" w:rsidRPr="00E90A2E">
        <w:rPr>
          <w:b/>
        </w:rPr>
        <w:t>Search Online</w:t>
      </w:r>
      <w:r w:rsidR="00A73904">
        <w:t xml:space="preserve"> box and press </w:t>
      </w:r>
      <w:r w:rsidR="00A73904">
        <w:rPr>
          <w:b/>
        </w:rPr>
        <w:t>Enter</w:t>
      </w:r>
    </w:p>
    <w:p w:rsidR="0004720B" w:rsidRDefault="00E90A2E" w:rsidP="0004720B">
      <w:pPr>
        <w:pStyle w:val="LabStepNumberedLevel3"/>
      </w:pPr>
      <w:r>
        <w:t>Click the</w:t>
      </w:r>
      <w:r w:rsidRPr="0004720B">
        <w:rPr>
          <w:b/>
        </w:rPr>
        <w:t xml:space="preserve"> Install </w:t>
      </w:r>
      <w:r>
        <w:t xml:space="preserve">button associated with </w:t>
      </w:r>
      <w:proofErr w:type="spellStart"/>
      <w:r w:rsidRPr="0004720B">
        <w:rPr>
          <w:b/>
        </w:rPr>
        <w:t>knockoutjs</w:t>
      </w:r>
      <w:r>
        <w:t>.</w:t>
      </w:r>
      <w:proofErr w:type="spellEnd"/>
    </w:p>
    <w:p w:rsidR="0004720B" w:rsidRDefault="00E90A2E" w:rsidP="0004720B">
      <w:pPr>
        <w:pStyle w:val="LabStepNumberedLevel3"/>
      </w:pPr>
      <w:r>
        <w:t xml:space="preserve">Click the </w:t>
      </w:r>
      <w:r w:rsidRPr="0004720B">
        <w:rPr>
          <w:b/>
        </w:rPr>
        <w:t>Close</w:t>
      </w:r>
      <w:r>
        <w:t xml:space="preserve"> button.</w:t>
      </w:r>
    </w:p>
    <w:p w:rsidR="00E90A2E" w:rsidRDefault="00A73904" w:rsidP="0004720B">
      <w:pPr>
        <w:pStyle w:val="LabStepScreenshotLevel2"/>
      </w:pPr>
      <w:r>
        <w:drawing>
          <wp:inline distT="0" distB="0" distL="0" distR="0" wp14:anchorId="024B7C58" wp14:editId="24EDDAC4">
            <wp:extent cx="3420023" cy="173997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8520" cy="1739208"/>
                    </a:xfrm>
                    <a:prstGeom prst="rect">
                      <a:avLst/>
                    </a:prstGeom>
                  </pic:spPr>
                </pic:pic>
              </a:graphicData>
            </a:graphic>
          </wp:inline>
        </w:drawing>
      </w:r>
    </w:p>
    <w:p w:rsidR="00F42571" w:rsidRDefault="00F42571" w:rsidP="00F42571">
      <w:pPr>
        <w:pStyle w:val="LabStepNumbered"/>
        <w:numPr>
          <w:ilvl w:val="0"/>
          <w:numId w:val="40"/>
        </w:numPr>
      </w:pPr>
      <w:r>
        <w:t xml:space="preserve">Open the </w:t>
      </w:r>
      <w:r w:rsidRPr="00463DEB">
        <w:rPr>
          <w:b/>
        </w:rPr>
        <w:t>wingtip.contacts.</w:t>
      </w:r>
      <w:r>
        <w:rPr>
          <w:b/>
        </w:rPr>
        <w:t>viewmodel</w:t>
      </w:r>
      <w:r w:rsidRPr="00463DEB">
        <w:rPr>
          <w:b/>
        </w:rPr>
        <w:t>.js</w:t>
      </w:r>
      <w:r>
        <w:t xml:space="preserve"> library for editing:</w:t>
      </w:r>
    </w:p>
    <w:p w:rsidR="00F42571" w:rsidRDefault="00F42571" w:rsidP="00F42571">
      <w:pPr>
        <w:pStyle w:val="LabStepNumberedLevel2"/>
      </w:pPr>
      <w:r>
        <w:t xml:space="preserve">In the Solution Explorer: </w:t>
      </w:r>
    </w:p>
    <w:p w:rsidR="00F42571" w:rsidRDefault="00F42571" w:rsidP="00F42571">
      <w:pPr>
        <w:pStyle w:val="LabStepNumberedLevel3"/>
      </w:pPr>
      <w:r>
        <w:t xml:space="preserve">Expand the </w:t>
      </w:r>
      <w:r w:rsidRPr="003829A4">
        <w:rPr>
          <w:b/>
        </w:rPr>
        <w:t>Scripts</w:t>
      </w:r>
      <w:r>
        <w:t xml:space="preserve"> node.</w:t>
      </w:r>
    </w:p>
    <w:p w:rsidR="00F42571" w:rsidRDefault="00F42571" w:rsidP="00F42571">
      <w:pPr>
        <w:pStyle w:val="LabStepNumberedLevel3"/>
      </w:pPr>
      <w:r>
        <w:lastRenderedPageBreak/>
        <w:t xml:space="preserve">Double-click the </w:t>
      </w:r>
      <w:r w:rsidRPr="003829A4">
        <w:rPr>
          <w:b/>
        </w:rPr>
        <w:t>wingtip.contacts.</w:t>
      </w:r>
      <w:r>
        <w:rPr>
          <w:b/>
        </w:rPr>
        <w:t>viewmodel</w:t>
      </w:r>
      <w:r w:rsidRPr="003829A4">
        <w:rPr>
          <w:b/>
        </w:rPr>
        <w:t>.js</w:t>
      </w:r>
      <w:r>
        <w:t xml:space="preserve"> file.</w:t>
      </w:r>
    </w:p>
    <w:p w:rsidR="00F42571" w:rsidRDefault="00F42571" w:rsidP="00F42571">
      <w:pPr>
        <w:pStyle w:val="LabStepNumberedLevel2"/>
      </w:pPr>
      <w:r>
        <w:t>Examine the library and note its structure.</w:t>
      </w:r>
    </w:p>
    <w:p w:rsidR="00E90A2E" w:rsidRDefault="00E90A2E" w:rsidP="00E90A2E">
      <w:pPr>
        <w:pStyle w:val="LabStepNumbered"/>
      </w:pPr>
      <w:r>
        <w:t xml:space="preserve">Code the </w:t>
      </w:r>
      <w:proofErr w:type="spellStart"/>
      <w:r>
        <w:rPr>
          <w:b/>
        </w:rPr>
        <w:t>loadItem</w:t>
      </w:r>
      <w:proofErr w:type="spellEnd"/>
      <w:r>
        <w:t xml:space="preserve"> function</w:t>
      </w:r>
    </w:p>
    <w:p w:rsidR="00E90A2E" w:rsidRDefault="00E90A2E" w:rsidP="00E90A2E">
      <w:pPr>
        <w:pStyle w:val="LabStepNumberedLevel2"/>
      </w:pPr>
      <w:r>
        <w:t xml:space="preserve">Locate the comment </w:t>
      </w:r>
      <w:r w:rsidRPr="003829A4">
        <w:rPr>
          <w:b/>
        </w:rPr>
        <w:t>//CODE GOES HERE</w:t>
      </w:r>
      <w:r>
        <w:t xml:space="preserve"> within the </w:t>
      </w:r>
      <w:proofErr w:type="spellStart"/>
      <w:r>
        <w:t>loadItem</w:t>
      </w:r>
      <w:proofErr w:type="spellEnd"/>
      <w:r>
        <w:t xml:space="preserve"> function.</w:t>
      </w:r>
    </w:p>
    <w:p w:rsidR="00E90A2E" w:rsidRDefault="00A73904" w:rsidP="00E90A2E">
      <w:pPr>
        <w:pStyle w:val="LabStepNumberedLevel2"/>
      </w:pPr>
      <w:r>
        <w:t xml:space="preserve">Update the </w:t>
      </w:r>
      <w:proofErr w:type="spellStart"/>
      <w:r w:rsidRPr="00A73904">
        <w:rPr>
          <w:b/>
        </w:rPr>
        <w:t>loadItem</w:t>
      </w:r>
      <w:proofErr w:type="spellEnd"/>
      <w:r>
        <w:t xml:space="preserve"> function so that it looks like the code below:</w:t>
      </w:r>
    </w:p>
    <w:p w:rsidR="00A73904" w:rsidRDefault="00A73904" w:rsidP="00485767">
      <w:pPr>
        <w:pStyle w:val="LabStepCodeBlockLevel2"/>
        <w:rPr>
          <w:color w:val="7F7F7F" w:themeColor="text1" w:themeTint="80"/>
        </w:rPr>
      </w:pPr>
      <w:r w:rsidRPr="00A73904">
        <w:rPr>
          <w:color w:val="7F7F7F" w:themeColor="text1" w:themeTint="80"/>
        </w:rPr>
        <w:t xml:space="preserve">loadItem = function (id) { </w:t>
      </w:r>
    </w:p>
    <w:p w:rsidR="00A73904" w:rsidRPr="00A73904" w:rsidRDefault="00A73904" w:rsidP="00485767">
      <w:pPr>
        <w:pStyle w:val="LabStepCodeBlockLevel2"/>
        <w:rPr>
          <w:color w:val="7F7F7F" w:themeColor="text1" w:themeTint="80"/>
        </w:rPr>
      </w:pPr>
    </w:p>
    <w:p w:rsidR="00485767" w:rsidRDefault="00A73904" w:rsidP="00485767">
      <w:pPr>
        <w:pStyle w:val="LabStepCodeBlockLevel2"/>
      </w:pPr>
      <w:r>
        <w:tab/>
      </w:r>
      <w:r w:rsidR="00485767">
        <w:t>Wingtip.Contacts.Data.readItem(id).then(</w:t>
      </w:r>
    </w:p>
    <w:p w:rsidR="00485767" w:rsidRDefault="00485767" w:rsidP="00485767">
      <w:pPr>
        <w:pStyle w:val="LabStepCodeBlockLevel2"/>
      </w:pPr>
    </w:p>
    <w:p w:rsidR="00485767" w:rsidRDefault="00485767" w:rsidP="00485767">
      <w:pPr>
        <w:pStyle w:val="LabStepCodeBlockLevel2"/>
      </w:pPr>
      <w:r>
        <w:t xml:space="preserve">    //success</w:t>
      </w:r>
    </w:p>
    <w:p w:rsidR="00485767" w:rsidRDefault="00485767" w:rsidP="00485767">
      <w:pPr>
        <w:pStyle w:val="LabStepCodeBlockLevel2"/>
      </w:pPr>
      <w:r>
        <w:t xml:space="preserve">    function (data) {</w:t>
      </w:r>
    </w:p>
    <w:p w:rsidR="00485767" w:rsidRDefault="00485767" w:rsidP="00485767">
      <w:pPr>
        <w:pStyle w:val="LabStepCodeBlockLevel2"/>
      </w:pPr>
    </w:p>
    <w:p w:rsidR="00485767" w:rsidRDefault="00485767" w:rsidP="00485767">
      <w:pPr>
        <w:pStyle w:val="LabStepCodeBlockLevel2"/>
      </w:pPr>
      <w:r>
        <w:t xml:space="preserve">        contacts.removeAll();</w:t>
      </w:r>
    </w:p>
    <w:p w:rsidR="00485767" w:rsidRDefault="00485767" w:rsidP="00485767">
      <w:pPr>
        <w:pStyle w:val="LabStepCodeBlockLevel2"/>
      </w:pPr>
    </w:p>
    <w:p w:rsidR="00485767" w:rsidRDefault="00485767" w:rsidP="00485767">
      <w:pPr>
        <w:pStyle w:val="LabStepCodeBlockLevel2"/>
      </w:pPr>
      <w:r>
        <w:t xml:space="preserve">        contacts.push(</w:t>
      </w:r>
    </w:p>
    <w:p w:rsidR="00485767" w:rsidRDefault="00485767" w:rsidP="00485767">
      <w:pPr>
        <w:pStyle w:val="LabStepCodeBlockLevel2"/>
      </w:pPr>
      <w:r>
        <w:t xml:space="preserve">            new Wingtip.Contacts.Model(</w:t>
      </w:r>
    </w:p>
    <w:p w:rsidR="00485767" w:rsidRDefault="00485767" w:rsidP="00485767">
      <w:pPr>
        <w:pStyle w:val="LabStepCodeBlockLevel2"/>
      </w:pPr>
      <w:r>
        <w:t xml:space="preserve">            data.d.Id,</w:t>
      </w:r>
    </w:p>
    <w:p w:rsidR="00485767" w:rsidRDefault="00485767" w:rsidP="00485767">
      <w:pPr>
        <w:pStyle w:val="LabStepCodeBlockLevel2"/>
      </w:pPr>
      <w:r>
        <w:t xml:space="preserve">            data.d.Title,</w:t>
      </w:r>
    </w:p>
    <w:p w:rsidR="00485767" w:rsidRDefault="00485767" w:rsidP="00485767">
      <w:pPr>
        <w:pStyle w:val="LabStepCodeBlockLevel2"/>
      </w:pPr>
      <w:r>
        <w:t xml:space="preserve">            data.d.FirstName,</w:t>
      </w:r>
    </w:p>
    <w:p w:rsidR="00485767" w:rsidRDefault="00485767" w:rsidP="00485767">
      <w:pPr>
        <w:pStyle w:val="LabStepCodeBlockLevel2"/>
      </w:pPr>
      <w:r>
        <w:t xml:space="preserve">            data.d.WorkPhone));</w:t>
      </w:r>
    </w:p>
    <w:p w:rsidR="00485767" w:rsidRDefault="00485767" w:rsidP="00485767">
      <w:pPr>
        <w:pStyle w:val="LabStepCodeBlockLevel2"/>
      </w:pPr>
    </w:p>
    <w:p w:rsidR="00485767" w:rsidRDefault="00485767" w:rsidP="00485767">
      <w:pPr>
        <w:pStyle w:val="LabStepCodeBlockLevel2"/>
      </w:pPr>
      <w:r>
        <w:t xml:space="preserve">        //bind to web page with knockout</w:t>
      </w:r>
    </w:p>
    <w:p w:rsidR="00485767" w:rsidRDefault="00485767" w:rsidP="00485767">
      <w:pPr>
        <w:pStyle w:val="LabStepCodeBlockLevel2"/>
      </w:pPr>
      <w:r>
        <w:t xml:space="preserve">        ko.applyBindings(Wingtip.Contacts.ViewModel, document.getElementById("formDiv"));</w:t>
      </w:r>
    </w:p>
    <w:p w:rsidR="00485767" w:rsidRDefault="00485767" w:rsidP="00485767">
      <w:pPr>
        <w:pStyle w:val="LabStepCodeBlockLevel2"/>
      </w:pPr>
    </w:p>
    <w:p w:rsidR="00485767" w:rsidRDefault="00485767" w:rsidP="00485767">
      <w:pPr>
        <w:pStyle w:val="LabStepCodeBlockLevel2"/>
      </w:pPr>
      <w:r>
        <w:t xml:space="preserve">    },</w:t>
      </w:r>
    </w:p>
    <w:p w:rsidR="00485767" w:rsidRDefault="00485767" w:rsidP="00485767">
      <w:pPr>
        <w:pStyle w:val="LabStepCodeBlockLevel2"/>
      </w:pPr>
    </w:p>
    <w:p w:rsidR="00485767" w:rsidRDefault="00485767" w:rsidP="00485767">
      <w:pPr>
        <w:pStyle w:val="LabStepCodeBlockLevel2"/>
      </w:pPr>
      <w:r>
        <w:t xml:space="preserve">    //failure</w:t>
      </w:r>
    </w:p>
    <w:p w:rsidR="00485767" w:rsidRDefault="00485767" w:rsidP="00485767">
      <w:pPr>
        <w:pStyle w:val="LabStepCodeBlockLevel2"/>
      </w:pPr>
      <w:r>
        <w:t xml:space="preserve">    function (err) {</w:t>
      </w:r>
    </w:p>
    <w:p w:rsidR="00485767" w:rsidRDefault="00485767" w:rsidP="00485767">
      <w:pPr>
        <w:pStyle w:val="LabStepCodeBlockLevel2"/>
      </w:pPr>
      <w:r>
        <w:t xml:space="preserve">        alert(JSON.stringify(err));</w:t>
      </w:r>
    </w:p>
    <w:p w:rsidR="00485767" w:rsidRDefault="00485767" w:rsidP="00485767">
      <w:pPr>
        <w:pStyle w:val="LabStepCodeBlockLevel2"/>
      </w:pPr>
      <w:r>
        <w:t xml:space="preserve">    }</w:t>
      </w:r>
    </w:p>
    <w:p w:rsidR="00485767" w:rsidRDefault="00485767" w:rsidP="00485767">
      <w:pPr>
        <w:pStyle w:val="LabStepCodeBlockLevel2"/>
      </w:pPr>
    </w:p>
    <w:p w:rsidR="00E90A2E" w:rsidRDefault="00A73904" w:rsidP="00485767">
      <w:pPr>
        <w:pStyle w:val="LabStepCodeBlockLevel2"/>
      </w:pPr>
      <w:r>
        <w:tab/>
      </w:r>
      <w:r w:rsidR="00485767">
        <w:t>);</w:t>
      </w:r>
    </w:p>
    <w:p w:rsidR="00A73904" w:rsidRDefault="00A73904" w:rsidP="00485767">
      <w:pPr>
        <w:pStyle w:val="LabStepCodeBlockLevel2"/>
      </w:pPr>
    </w:p>
    <w:p w:rsidR="00A73904" w:rsidRPr="00A73904" w:rsidRDefault="00A73904" w:rsidP="00485767">
      <w:pPr>
        <w:pStyle w:val="LabStepCodeBlockLevel2"/>
        <w:rPr>
          <w:color w:val="7F7F7F" w:themeColor="text1" w:themeTint="80"/>
        </w:rPr>
      </w:pPr>
      <w:r w:rsidRPr="00A73904">
        <w:rPr>
          <w:color w:val="7F7F7F" w:themeColor="text1" w:themeTint="80"/>
        </w:rPr>
        <w:t>},</w:t>
      </w:r>
    </w:p>
    <w:p w:rsidR="00485767" w:rsidRDefault="00485767" w:rsidP="00485767">
      <w:pPr>
        <w:pStyle w:val="LabExerciseCallout"/>
      </w:pPr>
      <w:r>
        <w:t xml:space="preserve">The above code has a lot going on. First, note the use of the “then” method following the call to the </w:t>
      </w:r>
      <w:proofErr w:type="spellStart"/>
      <w:r>
        <w:t>readItem</w:t>
      </w:r>
      <w:proofErr w:type="spellEnd"/>
      <w:r>
        <w:t xml:space="preserve"> function. Remember that the </w:t>
      </w:r>
      <w:proofErr w:type="spellStart"/>
      <w:r>
        <w:t>readItem</w:t>
      </w:r>
      <w:proofErr w:type="spellEnd"/>
      <w:r>
        <w:t xml:space="preserve"> function returns a promise object. The “then” method is a method of the promise object that takes a success and failure handler as arguments. This allows the consuming code to handle success and failure instead of the data layer. </w:t>
      </w:r>
      <w:r w:rsidR="00EE727D">
        <w:t xml:space="preserve">Second, note that the success function is filling an array of contacts. This special array is known as an “observable array”, which knockout can bind to the web pages of the app. The actual binding occurs when the </w:t>
      </w:r>
      <w:proofErr w:type="spellStart"/>
      <w:r w:rsidR="00EE727D">
        <w:t>applyBinding</w:t>
      </w:r>
      <w:proofErr w:type="spellEnd"/>
      <w:r w:rsidR="00EE727D">
        <w:t xml:space="preserve"> method of the </w:t>
      </w:r>
      <w:proofErr w:type="spellStart"/>
      <w:proofErr w:type="gramStart"/>
      <w:r w:rsidR="00EE727D">
        <w:t>ko</w:t>
      </w:r>
      <w:proofErr w:type="spellEnd"/>
      <w:proofErr w:type="gramEnd"/>
      <w:r w:rsidR="00EE727D">
        <w:t xml:space="preserve"> object is called. The </w:t>
      </w:r>
      <w:proofErr w:type="spellStart"/>
      <w:proofErr w:type="gramStart"/>
      <w:r w:rsidR="00EE727D">
        <w:t>ko</w:t>
      </w:r>
      <w:proofErr w:type="spellEnd"/>
      <w:proofErr w:type="gramEnd"/>
      <w:r w:rsidR="00EE727D">
        <w:t xml:space="preserve"> object is the core knockout object defined by the library you added earlier.</w:t>
      </w:r>
    </w:p>
    <w:p w:rsidR="00E90A2E" w:rsidRDefault="00E90A2E" w:rsidP="00E90A2E">
      <w:pPr>
        <w:pStyle w:val="LabStepNumbered"/>
      </w:pPr>
      <w:r>
        <w:t xml:space="preserve">Code the </w:t>
      </w:r>
      <w:proofErr w:type="spellStart"/>
      <w:r>
        <w:rPr>
          <w:b/>
        </w:rPr>
        <w:t>loadItems</w:t>
      </w:r>
      <w:proofErr w:type="spellEnd"/>
      <w:r>
        <w:t xml:space="preserve"> function</w:t>
      </w:r>
    </w:p>
    <w:p w:rsidR="00E90A2E" w:rsidRDefault="00E90A2E" w:rsidP="00E90A2E">
      <w:pPr>
        <w:pStyle w:val="LabStepNumberedLevel2"/>
      </w:pPr>
      <w:r>
        <w:t xml:space="preserve">Locate the comment </w:t>
      </w:r>
      <w:r w:rsidRPr="003829A4">
        <w:rPr>
          <w:b/>
        </w:rPr>
        <w:t>//CODE GOES HERE</w:t>
      </w:r>
      <w:r>
        <w:t xml:space="preserve"> within the </w:t>
      </w:r>
      <w:proofErr w:type="spellStart"/>
      <w:r>
        <w:t>loadItems</w:t>
      </w:r>
      <w:proofErr w:type="spellEnd"/>
      <w:r>
        <w:t xml:space="preserve"> function.</w:t>
      </w:r>
    </w:p>
    <w:p w:rsidR="00E90A2E" w:rsidRDefault="008911D3" w:rsidP="00E90A2E">
      <w:pPr>
        <w:pStyle w:val="LabStepNumberedLevel2"/>
      </w:pPr>
      <w:r>
        <w:t xml:space="preserve">Update the </w:t>
      </w:r>
      <w:proofErr w:type="spellStart"/>
      <w:r w:rsidRPr="00A73904">
        <w:rPr>
          <w:b/>
        </w:rPr>
        <w:t>loadItem</w:t>
      </w:r>
      <w:r>
        <w:rPr>
          <w:b/>
        </w:rPr>
        <w:t>s</w:t>
      </w:r>
      <w:proofErr w:type="spellEnd"/>
      <w:r>
        <w:t xml:space="preserve"> function so that it looks like the code below</w:t>
      </w:r>
      <w:r>
        <w:rPr>
          <w:b/>
        </w:rPr>
        <w:t>:</w:t>
      </w:r>
    </w:p>
    <w:p w:rsidR="008911D3" w:rsidRPr="008911D3" w:rsidRDefault="008911D3" w:rsidP="00485767">
      <w:pPr>
        <w:pStyle w:val="LabStepCodeBlockLevel2"/>
        <w:rPr>
          <w:color w:val="7F7F7F" w:themeColor="text1" w:themeTint="80"/>
        </w:rPr>
      </w:pPr>
      <w:r w:rsidRPr="008911D3">
        <w:rPr>
          <w:color w:val="7F7F7F" w:themeColor="text1" w:themeTint="80"/>
        </w:rPr>
        <w:t>loadItems = function () {</w:t>
      </w:r>
    </w:p>
    <w:p w:rsidR="008911D3" w:rsidRPr="008911D3" w:rsidRDefault="008911D3" w:rsidP="00485767">
      <w:pPr>
        <w:pStyle w:val="LabStepCodeBlockLevel2"/>
        <w:rPr>
          <w:color w:val="7F7F7F" w:themeColor="text1" w:themeTint="80"/>
        </w:rPr>
      </w:pPr>
    </w:p>
    <w:p w:rsidR="00485767" w:rsidRDefault="008911D3" w:rsidP="00485767">
      <w:pPr>
        <w:pStyle w:val="LabStepCodeBlockLevel2"/>
      </w:pPr>
      <w:r>
        <w:tab/>
      </w:r>
      <w:r w:rsidR="00485767">
        <w:t>Wingtip.Contacts.Data.readList().then(</w:t>
      </w:r>
    </w:p>
    <w:p w:rsidR="00485767" w:rsidRDefault="00485767" w:rsidP="00485767">
      <w:pPr>
        <w:pStyle w:val="LabStepCodeBlockLevel2"/>
      </w:pPr>
    </w:p>
    <w:p w:rsidR="00485767" w:rsidRDefault="00485767" w:rsidP="00485767">
      <w:pPr>
        <w:pStyle w:val="LabStepCodeBlockLevel2"/>
      </w:pPr>
      <w:r>
        <w:t xml:space="preserve">    function (data) {</w:t>
      </w:r>
    </w:p>
    <w:p w:rsidR="00485767" w:rsidRDefault="00485767" w:rsidP="00485767">
      <w:pPr>
        <w:pStyle w:val="LabStepCodeBlockLevel2"/>
      </w:pPr>
    </w:p>
    <w:p w:rsidR="00485767" w:rsidRDefault="00485767" w:rsidP="00485767">
      <w:pPr>
        <w:pStyle w:val="LabStepCodeBlockLevel2"/>
      </w:pPr>
      <w:r>
        <w:t xml:space="preserve">        //When successful, fill observable array</w:t>
      </w:r>
    </w:p>
    <w:p w:rsidR="00485767" w:rsidRDefault="00485767" w:rsidP="00485767">
      <w:pPr>
        <w:pStyle w:val="LabStepCodeBlockLevel2"/>
      </w:pPr>
      <w:r>
        <w:t xml:space="preserve">        var results = data.d.results;</w:t>
      </w:r>
    </w:p>
    <w:p w:rsidR="00485767" w:rsidRDefault="00485767" w:rsidP="00485767">
      <w:pPr>
        <w:pStyle w:val="LabStepCodeBlockLevel2"/>
      </w:pPr>
    </w:p>
    <w:p w:rsidR="00485767" w:rsidRDefault="00485767" w:rsidP="00485767">
      <w:pPr>
        <w:pStyle w:val="LabStepCodeBlockLevel2"/>
      </w:pPr>
      <w:r>
        <w:t xml:space="preserve">        contacts.removeAll();</w:t>
      </w:r>
    </w:p>
    <w:p w:rsidR="00485767" w:rsidRDefault="00485767" w:rsidP="00485767">
      <w:pPr>
        <w:pStyle w:val="LabStepCodeBlockLevel2"/>
      </w:pPr>
    </w:p>
    <w:p w:rsidR="00485767" w:rsidRDefault="00485767" w:rsidP="00485767">
      <w:pPr>
        <w:pStyle w:val="LabStepCodeBlockLevel2"/>
      </w:pPr>
      <w:r>
        <w:t xml:space="preserve">        for (var i = 0; i &lt; results.length; i++) {</w:t>
      </w:r>
    </w:p>
    <w:p w:rsidR="00485767" w:rsidRDefault="00485767" w:rsidP="00485767">
      <w:pPr>
        <w:pStyle w:val="LabStepCodeBlockLevel2"/>
      </w:pPr>
      <w:r>
        <w:t xml:space="preserve">            contacts.push(</w:t>
      </w:r>
    </w:p>
    <w:p w:rsidR="00485767" w:rsidRDefault="00485767" w:rsidP="00485767">
      <w:pPr>
        <w:pStyle w:val="LabStepCodeBlockLevel2"/>
      </w:pPr>
      <w:r>
        <w:t xml:space="preserve">                new Wingtip.Contacts.Model(</w:t>
      </w:r>
    </w:p>
    <w:p w:rsidR="00485767" w:rsidRDefault="00485767" w:rsidP="00485767">
      <w:pPr>
        <w:pStyle w:val="LabStepCodeBlockLevel2"/>
      </w:pPr>
      <w:r>
        <w:t xml:space="preserve">                results[i].Id,</w:t>
      </w:r>
    </w:p>
    <w:p w:rsidR="00485767" w:rsidRDefault="00485767" w:rsidP="00485767">
      <w:pPr>
        <w:pStyle w:val="LabStepCodeBlockLevel2"/>
      </w:pPr>
      <w:r>
        <w:t xml:space="preserve">                results[i].Title,</w:t>
      </w:r>
    </w:p>
    <w:p w:rsidR="00485767" w:rsidRDefault="00485767" w:rsidP="00485767">
      <w:pPr>
        <w:pStyle w:val="LabStepCodeBlockLevel2"/>
      </w:pPr>
      <w:r>
        <w:t xml:space="preserve">                results[i].FirstName,</w:t>
      </w:r>
    </w:p>
    <w:p w:rsidR="00485767" w:rsidRDefault="00485767" w:rsidP="00485767">
      <w:pPr>
        <w:pStyle w:val="LabStepCodeBlockLevel2"/>
      </w:pPr>
      <w:r>
        <w:t xml:space="preserve">                results[i].WorkPhone));</w:t>
      </w:r>
    </w:p>
    <w:p w:rsidR="00485767" w:rsidRDefault="00485767" w:rsidP="00485767">
      <w:pPr>
        <w:pStyle w:val="LabStepCodeBlockLevel2"/>
      </w:pPr>
      <w:r>
        <w:t xml:space="preserve">        }</w:t>
      </w:r>
    </w:p>
    <w:p w:rsidR="00485767" w:rsidRDefault="00485767" w:rsidP="00485767">
      <w:pPr>
        <w:pStyle w:val="LabStepCodeBlockLevel2"/>
      </w:pPr>
    </w:p>
    <w:p w:rsidR="00485767" w:rsidRDefault="00485767" w:rsidP="00485767">
      <w:pPr>
        <w:pStyle w:val="LabStepCodeBlockLevel2"/>
      </w:pPr>
      <w:r>
        <w:t xml:space="preserve">    },</w:t>
      </w:r>
    </w:p>
    <w:p w:rsidR="00EE727D" w:rsidRDefault="00EE727D" w:rsidP="00485767">
      <w:pPr>
        <w:pStyle w:val="LabStepCodeBlockLevel2"/>
      </w:pPr>
    </w:p>
    <w:p w:rsidR="00485767" w:rsidRDefault="00485767" w:rsidP="00485767">
      <w:pPr>
        <w:pStyle w:val="LabStepCodeBlockLevel2"/>
      </w:pPr>
      <w:r>
        <w:lastRenderedPageBreak/>
        <w:t xml:space="preserve">    function (err) {</w:t>
      </w:r>
    </w:p>
    <w:p w:rsidR="00485767" w:rsidRDefault="00485767" w:rsidP="00485767">
      <w:pPr>
        <w:pStyle w:val="LabStepCodeBlockLevel2"/>
      </w:pPr>
      <w:r>
        <w:t xml:space="preserve">        alert(JSON.stringify(err));</w:t>
      </w:r>
    </w:p>
    <w:p w:rsidR="00485767" w:rsidRDefault="00485767" w:rsidP="00485767">
      <w:pPr>
        <w:pStyle w:val="LabStepCodeBlockLevel2"/>
      </w:pPr>
      <w:r>
        <w:t xml:space="preserve">    }</w:t>
      </w:r>
    </w:p>
    <w:p w:rsidR="00485767" w:rsidRDefault="00485767" w:rsidP="00485767">
      <w:pPr>
        <w:pStyle w:val="LabStepCodeBlockLevel2"/>
      </w:pPr>
    </w:p>
    <w:p w:rsidR="00E90A2E" w:rsidRDefault="008911D3" w:rsidP="00485767">
      <w:pPr>
        <w:pStyle w:val="LabStepCodeBlockLevel2"/>
      </w:pPr>
      <w:r>
        <w:tab/>
      </w:r>
      <w:r w:rsidR="00485767">
        <w:t>);</w:t>
      </w:r>
    </w:p>
    <w:p w:rsidR="008911D3" w:rsidRDefault="008911D3" w:rsidP="00485767">
      <w:pPr>
        <w:pStyle w:val="LabStepCodeBlockLevel2"/>
      </w:pPr>
    </w:p>
    <w:p w:rsidR="008911D3" w:rsidRPr="008911D3" w:rsidRDefault="008911D3" w:rsidP="00485767">
      <w:pPr>
        <w:pStyle w:val="LabStepCodeBlockLevel2"/>
        <w:rPr>
          <w:color w:val="7F7F7F" w:themeColor="text1" w:themeTint="80"/>
        </w:rPr>
      </w:pPr>
      <w:r w:rsidRPr="008911D3">
        <w:rPr>
          <w:color w:val="7F7F7F" w:themeColor="text1" w:themeTint="80"/>
        </w:rPr>
        <w:t>};</w:t>
      </w:r>
    </w:p>
    <w:p w:rsidR="00EE727D" w:rsidRDefault="00EE727D" w:rsidP="00EE727D">
      <w:pPr>
        <w:pStyle w:val="LabExerciseCallout"/>
      </w:pPr>
      <w:r>
        <w:t xml:space="preserve">The above code is similar to the code found in the </w:t>
      </w:r>
      <w:proofErr w:type="spellStart"/>
      <w:r>
        <w:t>loadItem</w:t>
      </w:r>
      <w:proofErr w:type="spellEnd"/>
      <w:r>
        <w:t xml:space="preserve"> function, however, the above code is used to show views of the list containing many items</w:t>
      </w:r>
      <w:r w:rsidR="008911D3">
        <w:t>. By contrast t</w:t>
      </w:r>
      <w:r>
        <w:t xml:space="preserve">he </w:t>
      </w:r>
      <w:proofErr w:type="spellStart"/>
      <w:r>
        <w:t>loadItem</w:t>
      </w:r>
      <w:proofErr w:type="spellEnd"/>
      <w:r>
        <w:t xml:space="preserve"> method is used to display the details of a single item.</w:t>
      </w:r>
    </w:p>
    <w:p w:rsidR="008911D3" w:rsidRDefault="008911D3" w:rsidP="008911D3">
      <w:pPr>
        <w:pStyle w:val="LabStepNumbered"/>
      </w:pPr>
      <w:r>
        <w:t xml:space="preserve">Save and close the </w:t>
      </w:r>
      <w:r w:rsidRPr="000553E8">
        <w:rPr>
          <w:b/>
        </w:rPr>
        <w:t>wingtip.contacts.</w:t>
      </w:r>
      <w:r>
        <w:rPr>
          <w:b/>
        </w:rPr>
        <w:t>viewmodel</w:t>
      </w:r>
      <w:r w:rsidRPr="000553E8">
        <w:rPr>
          <w:b/>
        </w:rPr>
        <w:t>.js</w:t>
      </w:r>
      <w:r>
        <w:t xml:space="preserve"> library.</w:t>
      </w:r>
    </w:p>
    <w:p w:rsidR="00463DEB" w:rsidRDefault="002F5578" w:rsidP="00463DEB">
      <w:pPr>
        <w:pStyle w:val="Heading3"/>
      </w:pPr>
      <w:r>
        <w:t>Exercise 5</w:t>
      </w:r>
      <w:r w:rsidR="00463DEB">
        <w:t xml:space="preserve">: Coding the </w:t>
      </w:r>
      <w:r>
        <w:t>Default.aspx Page</w:t>
      </w:r>
    </w:p>
    <w:p w:rsidR="00463DEB" w:rsidRDefault="00463DEB" w:rsidP="00463DEB">
      <w:pPr>
        <w:pStyle w:val="LabExerciseLeadIn"/>
      </w:pPr>
      <w:r>
        <w:t xml:space="preserve">In this exercise, you will finish coding the </w:t>
      </w:r>
      <w:r w:rsidR="002F5578">
        <w:t>Default.aspx page</w:t>
      </w:r>
      <w:r>
        <w:t>.</w:t>
      </w:r>
      <w:r w:rsidR="002F5578">
        <w:t xml:space="preserve"> This page is used to display all of the Contacts in a table.</w:t>
      </w:r>
    </w:p>
    <w:p w:rsidR="00FB0030" w:rsidRDefault="00FB0030" w:rsidP="00FB0030">
      <w:pPr>
        <w:pStyle w:val="LabStepNumbered"/>
        <w:numPr>
          <w:ilvl w:val="0"/>
          <w:numId w:val="46"/>
        </w:numPr>
      </w:pPr>
      <w:r>
        <w:t xml:space="preserve">Open the </w:t>
      </w:r>
      <w:r w:rsidRPr="00FB0030">
        <w:rPr>
          <w:b/>
        </w:rPr>
        <w:t>default.aspx</w:t>
      </w:r>
      <w:r>
        <w:t xml:space="preserve"> page for editing:</w:t>
      </w:r>
    </w:p>
    <w:p w:rsidR="00FB0030" w:rsidRDefault="00FB0030" w:rsidP="00FB0030">
      <w:pPr>
        <w:pStyle w:val="LabStepNumberedLevel2"/>
      </w:pPr>
      <w:r>
        <w:t xml:space="preserve">In the Solution Explorer: </w:t>
      </w:r>
    </w:p>
    <w:p w:rsidR="00FB0030" w:rsidRDefault="00FB0030" w:rsidP="00FB0030">
      <w:pPr>
        <w:pStyle w:val="LabStepNumberedLevel3"/>
      </w:pPr>
      <w:r>
        <w:t xml:space="preserve">Expand the </w:t>
      </w:r>
      <w:r>
        <w:rPr>
          <w:b/>
        </w:rPr>
        <w:t>Pages</w:t>
      </w:r>
      <w:r>
        <w:t xml:space="preserve"> node.</w:t>
      </w:r>
    </w:p>
    <w:p w:rsidR="00FB0030" w:rsidRDefault="00FB0030" w:rsidP="00FB0030">
      <w:pPr>
        <w:pStyle w:val="LabStepNumberedLevel3"/>
      </w:pPr>
      <w:r>
        <w:t xml:space="preserve">Double-click the </w:t>
      </w:r>
      <w:r>
        <w:rPr>
          <w:b/>
        </w:rPr>
        <w:t>default.aspx</w:t>
      </w:r>
      <w:r>
        <w:t xml:space="preserve"> file.</w:t>
      </w:r>
    </w:p>
    <w:p w:rsidR="00463DEB" w:rsidRDefault="00FB0030" w:rsidP="00D77CDE">
      <w:pPr>
        <w:pStyle w:val="LabStepNumberedLevel2"/>
      </w:pPr>
      <w:r>
        <w:t>Examine the page and note its structure.</w:t>
      </w:r>
    </w:p>
    <w:p w:rsidR="009F03C5" w:rsidRDefault="009F03C5" w:rsidP="009F03C5">
      <w:pPr>
        <w:pStyle w:val="LabStepNumbered"/>
      </w:pPr>
      <w:r>
        <w:t>Validate/Update the script reference to knockout (as the current version is likely much greater than the version this course was created using) in the &lt;</w:t>
      </w:r>
      <w:proofErr w:type="spellStart"/>
      <w:r>
        <w:t>asp:Content</w:t>
      </w:r>
      <w:proofErr w:type="spellEnd"/>
      <w:r>
        <w:t xml:space="preserve"> </w:t>
      </w:r>
      <w:proofErr w:type="spellStart"/>
      <w:r>
        <w:t>ContentPlaceHolderID</w:t>
      </w:r>
      <w:proofErr w:type="spellEnd"/>
      <w:r>
        <w:t>=”</w:t>
      </w:r>
      <w:proofErr w:type="spellStart"/>
      <w:r>
        <w:t>PlaceHolderAdditionalPageHead</w:t>
      </w:r>
      <w:proofErr w:type="spellEnd"/>
      <w:r>
        <w:t>”…&gt; tag as shown below</w:t>
      </w:r>
      <w:r w:rsidR="00465449">
        <w:t xml:space="preserve"> (i.e. update the version number to match the version of the </w:t>
      </w:r>
      <w:proofErr w:type="spellStart"/>
      <w:r w:rsidR="00465449">
        <w:t>knockoutjs</w:t>
      </w:r>
      <w:proofErr w:type="spellEnd"/>
      <w:r w:rsidR="00465449">
        <w:t xml:space="preserve"> script library you downloaded earlier (you can find the version number in the Solution Explorer, </w:t>
      </w:r>
      <w:r w:rsidR="00465449" w:rsidRPr="00465449">
        <w:rPr>
          <w:b/>
        </w:rPr>
        <w:t>MVVM</w:t>
      </w:r>
      <w:r w:rsidR="00465449">
        <w:t xml:space="preserve"> project, </w:t>
      </w:r>
      <w:r w:rsidR="00465449" w:rsidRPr="00465449">
        <w:rPr>
          <w:b/>
        </w:rPr>
        <w:t>Scripts</w:t>
      </w:r>
      <w:r w:rsidR="00465449">
        <w:t xml:space="preserve"> folder))</w:t>
      </w:r>
      <w:r>
        <w:t>:</w:t>
      </w:r>
    </w:p>
    <w:p w:rsidR="009F03C5" w:rsidRPr="005F4195" w:rsidRDefault="009F03C5" w:rsidP="009F03C5">
      <w:pPr>
        <w:pStyle w:val="LabStepCodeBlockLevel2"/>
        <w:rPr>
          <w:color w:val="7F7F7F" w:themeColor="text1" w:themeTint="80"/>
        </w:rPr>
      </w:pPr>
      <w:r w:rsidRPr="005F4195">
        <w:rPr>
          <w:color w:val="7F7F7F" w:themeColor="text1" w:themeTint="80"/>
        </w:rPr>
        <w:t>&lt;asp:Content ContentPlaceHolderID="PlaceHolderAdditionalPageHead" runat="server"&gt;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&lt;link rel="Stylesheet" type="text/css" href="../Content/App.css" /&gt;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src="../Scripts/jquery-1.8.2.min.js"&gt;&lt;/script&gt;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src="../Scripts/knockout-</w:t>
      </w:r>
      <w:r w:rsidRPr="005F4195">
        <w:rPr>
          <w:sz w:val="18"/>
          <w:szCs w:val="14"/>
        </w:rPr>
        <w:t>2.3.0.js</w:t>
      </w:r>
      <w:r w:rsidRPr="005F4195">
        <w:rPr>
          <w:color w:val="7F7F7F" w:themeColor="text1" w:themeTint="80"/>
        </w:rPr>
        <w:t>"&gt;&lt;/script&gt;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src="/_layouts/15/sp.runtime.js"&gt;&lt;/script&gt;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src="/_layouts/15/sp.js"&gt;&lt;/script&gt;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src="/_layouts/15/sp.ui.dialog.js"&gt;&lt;/script&gt;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src="../Scripts/wingtip.contacts.data.js"&gt;&lt;/script&gt;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src="../Scripts/wingtip.contacts.model.js"&gt;&lt;/script&gt;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src="../Scripts/wingtip.contacts.viewmodel.js"&gt;&lt;/script&gt;</w:t>
      </w:r>
    </w:p>
    <w:p w:rsidR="009F03C5" w:rsidRPr="005F4195" w:rsidRDefault="009F03C5" w:rsidP="009F03C5">
      <w:pPr>
        <w:pStyle w:val="LabStepCodeBlockLevel2"/>
        <w:rPr>
          <w:color w:val="7F7F7F" w:themeColor="text1" w:themeTint="80"/>
        </w:rPr>
      </w:pPr>
      <w:r w:rsidRPr="005F4195">
        <w:rPr>
          <w:color w:val="7F7F7F" w:themeColor="text1" w:themeTint="80"/>
        </w:rPr>
        <w:t xml:space="preserve">    &lt;script type="text/javascript" src="../Scripts/DefaultPageEvents.js"&gt;&lt;/script&gt;</w:t>
      </w:r>
    </w:p>
    <w:p w:rsidR="009F03C5" w:rsidRPr="005F4195" w:rsidRDefault="009F03C5" w:rsidP="009F03C5">
      <w:pPr>
        <w:pStyle w:val="LabStepCodeBlockLevel2"/>
        <w:rPr>
          <w:color w:val="7F7F7F" w:themeColor="text1" w:themeTint="80"/>
        </w:rPr>
      </w:pPr>
      <w:r w:rsidRPr="005F4195">
        <w:rPr>
          <w:color w:val="7F7F7F" w:themeColor="text1" w:themeTint="80"/>
        </w:rPr>
        <w:t>&lt;/asp:Content&gt;</w:t>
      </w:r>
    </w:p>
    <w:p w:rsidR="00FB0030" w:rsidRDefault="00FB0030" w:rsidP="00FB0030">
      <w:pPr>
        <w:pStyle w:val="LabStepNumbered"/>
      </w:pPr>
      <w:r>
        <w:t>Code the display table</w:t>
      </w:r>
    </w:p>
    <w:p w:rsidR="00FB0030" w:rsidRDefault="00FB0030" w:rsidP="00FB0030">
      <w:pPr>
        <w:pStyle w:val="LabStepNumberedLevel2"/>
      </w:pPr>
      <w:r>
        <w:t xml:space="preserve">Locate the comment </w:t>
      </w:r>
      <w:r w:rsidR="00596F7D">
        <w:t>&lt;!--Knockout binding code goes here --&gt;</w:t>
      </w:r>
      <w:r>
        <w:t>.</w:t>
      </w:r>
    </w:p>
    <w:p w:rsidR="00FB0030" w:rsidRDefault="008911D3" w:rsidP="00FB0030">
      <w:pPr>
        <w:pStyle w:val="LabStepNumberedLevel2"/>
      </w:pPr>
      <w:r>
        <w:t xml:space="preserve">Update the contents of the </w:t>
      </w:r>
      <w:r w:rsidRPr="008911D3">
        <w:rPr>
          <w:b/>
        </w:rPr>
        <w:t>&lt;div id=”</w:t>
      </w:r>
      <w:proofErr w:type="spellStart"/>
      <w:r w:rsidRPr="008911D3">
        <w:rPr>
          <w:b/>
        </w:rPr>
        <w:t>resultsDiv</w:t>
      </w:r>
      <w:proofErr w:type="spellEnd"/>
      <w:r w:rsidRPr="008911D3">
        <w:rPr>
          <w:b/>
        </w:rPr>
        <w:t>”…&gt;</w:t>
      </w:r>
      <w:r>
        <w:t xml:space="preserve"> tag with the f</w:t>
      </w:r>
      <w:r w:rsidR="00FB0030">
        <w:t xml:space="preserve">ollowing </w:t>
      </w:r>
      <w:r w:rsidR="00596F7D">
        <w:t>HTML and binding code</w:t>
      </w:r>
      <w:r w:rsidR="00FB0030">
        <w:t xml:space="preserve"> to complete the </w:t>
      </w:r>
      <w:r w:rsidR="00D77CDE">
        <w:rPr>
          <w:b/>
        </w:rPr>
        <w:t>D</w:t>
      </w:r>
      <w:r w:rsidR="004976B3">
        <w:rPr>
          <w:b/>
        </w:rPr>
        <w:t>efa</w:t>
      </w:r>
      <w:r w:rsidR="00596F7D">
        <w:rPr>
          <w:b/>
        </w:rPr>
        <w:t>ult.aspx</w:t>
      </w:r>
      <w:r w:rsidR="00FB0030">
        <w:t xml:space="preserve"> </w:t>
      </w:r>
      <w:r w:rsidR="00596F7D">
        <w:t>page</w:t>
      </w:r>
    </w:p>
    <w:p w:rsidR="008911D3" w:rsidRPr="008911D3" w:rsidRDefault="008911D3" w:rsidP="004976B3">
      <w:pPr>
        <w:pStyle w:val="LabStepCodeBlockLevel2"/>
        <w:rPr>
          <w:color w:val="7F7F7F" w:themeColor="text1" w:themeTint="80"/>
          <w:sz w:val="14"/>
        </w:rPr>
      </w:pPr>
      <w:r w:rsidRPr="008911D3">
        <w:rPr>
          <w:color w:val="7F7F7F" w:themeColor="text1" w:themeTint="80"/>
          <w:sz w:val="14"/>
        </w:rPr>
        <w:t>&lt;div id="resultsDiv" style="overflow: auto"&gt;</w:t>
      </w:r>
    </w:p>
    <w:p w:rsidR="008911D3" w:rsidRDefault="008911D3" w:rsidP="004976B3">
      <w:pPr>
        <w:pStyle w:val="LabStepCodeBlockLevel2"/>
        <w:rPr>
          <w:sz w:val="14"/>
          <w:szCs w:val="14"/>
        </w:rPr>
      </w:pPr>
    </w:p>
    <w:p w:rsidR="004976B3" w:rsidRPr="00165822" w:rsidRDefault="008911D3" w:rsidP="004976B3">
      <w:pPr>
        <w:pStyle w:val="LabStepCodeBlockLevel2"/>
        <w:rPr>
          <w:sz w:val="14"/>
          <w:szCs w:val="14"/>
        </w:rPr>
      </w:pPr>
      <w:r>
        <w:rPr>
          <w:sz w:val="14"/>
          <w:szCs w:val="14"/>
        </w:rPr>
        <w:tab/>
      </w:r>
      <w:r w:rsidR="004976B3" w:rsidRPr="00165822">
        <w:rPr>
          <w:sz w:val="14"/>
          <w:szCs w:val="14"/>
        </w:rPr>
        <w:t>&lt;table&gt;</w:t>
      </w:r>
    </w:p>
    <w:p w:rsidR="004976B3" w:rsidRPr="00165822" w:rsidRDefault="004976B3" w:rsidP="004976B3">
      <w:pPr>
        <w:pStyle w:val="LabStepCodeBlockLevel2"/>
        <w:rPr>
          <w:sz w:val="14"/>
          <w:szCs w:val="14"/>
        </w:rPr>
      </w:pPr>
      <w:r w:rsidRPr="00165822">
        <w:rPr>
          <w:sz w:val="14"/>
          <w:szCs w:val="14"/>
        </w:rPr>
        <w:t xml:space="preserve">  &lt;caption&gt;My Contacts&lt;/caption&gt;</w:t>
      </w:r>
    </w:p>
    <w:p w:rsidR="004976B3" w:rsidRPr="00165822" w:rsidRDefault="004976B3" w:rsidP="004976B3">
      <w:pPr>
        <w:pStyle w:val="LabStepCodeBlockLevel2"/>
        <w:rPr>
          <w:sz w:val="14"/>
          <w:szCs w:val="14"/>
        </w:rPr>
      </w:pPr>
      <w:r w:rsidRPr="00165822">
        <w:rPr>
          <w:sz w:val="14"/>
          <w:szCs w:val="14"/>
        </w:rPr>
        <w:t xml:space="preserve">  &lt;thead&gt;</w:t>
      </w:r>
    </w:p>
    <w:p w:rsidR="004976B3" w:rsidRPr="00165822" w:rsidRDefault="004976B3" w:rsidP="004976B3">
      <w:pPr>
        <w:pStyle w:val="LabStepCodeBlockLevel2"/>
        <w:rPr>
          <w:sz w:val="14"/>
          <w:szCs w:val="14"/>
        </w:rPr>
      </w:pPr>
      <w:r w:rsidRPr="00165822">
        <w:rPr>
          <w:sz w:val="14"/>
          <w:szCs w:val="14"/>
        </w:rPr>
        <w:t xml:space="preserve">    &lt;tr&gt;</w:t>
      </w:r>
    </w:p>
    <w:p w:rsidR="004976B3" w:rsidRPr="00165822" w:rsidRDefault="004976B3" w:rsidP="004976B3">
      <w:pPr>
        <w:pStyle w:val="LabStepCodeBlockLevel2"/>
        <w:rPr>
          <w:sz w:val="14"/>
          <w:szCs w:val="14"/>
        </w:rPr>
      </w:pPr>
      <w:r w:rsidRPr="00165822">
        <w:rPr>
          <w:sz w:val="14"/>
          <w:szCs w:val="14"/>
        </w:rPr>
        <w:t xml:space="preserve">    </w:t>
      </w:r>
      <w:r w:rsidR="00165822" w:rsidRPr="00165822">
        <w:rPr>
          <w:sz w:val="14"/>
          <w:szCs w:val="14"/>
        </w:rPr>
        <w:t xml:space="preserve">  </w:t>
      </w:r>
      <w:r w:rsidRPr="00165822">
        <w:rPr>
          <w:sz w:val="14"/>
          <w:szCs w:val="14"/>
        </w:rPr>
        <w:t>&lt;th&gt;&lt;span style="margin-right: 15px;"&gt;&lt;/span&gt;&lt;/th&gt;</w:t>
      </w:r>
    </w:p>
    <w:p w:rsidR="004976B3" w:rsidRPr="00165822" w:rsidRDefault="004976B3" w:rsidP="004976B3">
      <w:pPr>
        <w:pStyle w:val="LabStepCodeBlockLevel2"/>
        <w:rPr>
          <w:sz w:val="14"/>
          <w:szCs w:val="14"/>
        </w:rPr>
      </w:pPr>
      <w:r w:rsidRPr="00165822">
        <w:rPr>
          <w:sz w:val="14"/>
          <w:szCs w:val="14"/>
        </w:rPr>
        <w:t xml:space="preserve">      &lt;th&gt;&lt;span style="margin-right: 15px;"&gt;&lt;/span&gt;&lt;/th&gt;</w:t>
      </w:r>
    </w:p>
    <w:p w:rsidR="004976B3" w:rsidRPr="00165822" w:rsidRDefault="004976B3" w:rsidP="004976B3">
      <w:pPr>
        <w:pStyle w:val="LabStepCodeBlockLevel2"/>
        <w:rPr>
          <w:sz w:val="14"/>
          <w:szCs w:val="14"/>
        </w:rPr>
      </w:pPr>
      <w:r w:rsidRPr="00165822">
        <w:rPr>
          <w:sz w:val="14"/>
          <w:szCs w:val="14"/>
        </w:rPr>
        <w:t xml:space="preserve">      &lt;th&gt;&lt;span style="margin-right: 15px;"&gt;Last Name&lt;/span&gt;&lt;/th&gt;</w:t>
      </w:r>
    </w:p>
    <w:p w:rsidR="004976B3" w:rsidRPr="00165822" w:rsidRDefault="004976B3" w:rsidP="004976B3">
      <w:pPr>
        <w:pStyle w:val="LabStepCodeBlockLevel2"/>
        <w:rPr>
          <w:sz w:val="14"/>
          <w:szCs w:val="14"/>
        </w:rPr>
      </w:pPr>
      <w:r w:rsidRPr="00165822">
        <w:rPr>
          <w:sz w:val="14"/>
          <w:szCs w:val="14"/>
        </w:rPr>
        <w:t xml:space="preserve">      &lt;th&gt;&lt;span style="margin-right: 15px;"&gt;First Name&lt;/span&gt;&lt;/th&gt;</w:t>
      </w:r>
    </w:p>
    <w:p w:rsidR="004976B3" w:rsidRPr="00165822" w:rsidRDefault="004976B3" w:rsidP="004976B3">
      <w:pPr>
        <w:pStyle w:val="LabStepCodeBlockLevel2"/>
        <w:rPr>
          <w:sz w:val="14"/>
          <w:szCs w:val="14"/>
        </w:rPr>
      </w:pPr>
      <w:r w:rsidRPr="00165822">
        <w:rPr>
          <w:sz w:val="14"/>
          <w:szCs w:val="14"/>
        </w:rPr>
        <w:t xml:space="preserve">      &lt;th&gt;&lt;span style="margin-right: 15px;"&gt;Phone&lt;/span&gt;&lt;/th&gt;</w:t>
      </w:r>
    </w:p>
    <w:p w:rsidR="004976B3" w:rsidRPr="00165822" w:rsidRDefault="00165822" w:rsidP="004976B3">
      <w:pPr>
        <w:pStyle w:val="LabStepCodeBlockLevel2"/>
        <w:rPr>
          <w:sz w:val="14"/>
          <w:szCs w:val="14"/>
        </w:rPr>
      </w:pPr>
      <w:r w:rsidRPr="00165822">
        <w:rPr>
          <w:sz w:val="14"/>
          <w:szCs w:val="14"/>
        </w:rPr>
        <w:t xml:space="preserve">    </w:t>
      </w:r>
      <w:r w:rsidR="004976B3" w:rsidRPr="00165822">
        <w:rPr>
          <w:sz w:val="14"/>
          <w:szCs w:val="14"/>
        </w:rPr>
        <w:t>&lt;/tr&gt;</w:t>
      </w:r>
    </w:p>
    <w:p w:rsidR="004976B3" w:rsidRPr="00165822" w:rsidRDefault="00165822" w:rsidP="004976B3">
      <w:pPr>
        <w:pStyle w:val="LabStepCodeBlockLevel2"/>
        <w:rPr>
          <w:sz w:val="14"/>
          <w:szCs w:val="14"/>
        </w:rPr>
      </w:pPr>
      <w:r w:rsidRPr="00165822">
        <w:rPr>
          <w:sz w:val="14"/>
          <w:szCs w:val="14"/>
        </w:rPr>
        <w:t xml:space="preserve">  </w:t>
      </w:r>
      <w:r w:rsidR="004976B3" w:rsidRPr="00165822">
        <w:rPr>
          <w:sz w:val="14"/>
          <w:szCs w:val="14"/>
        </w:rPr>
        <w:t>&lt;/thead&gt;</w:t>
      </w:r>
    </w:p>
    <w:p w:rsidR="004976B3" w:rsidRPr="00165822" w:rsidRDefault="004976B3" w:rsidP="004976B3">
      <w:pPr>
        <w:pStyle w:val="LabStepCodeBlockLevel2"/>
        <w:rPr>
          <w:sz w:val="14"/>
          <w:szCs w:val="14"/>
        </w:rPr>
      </w:pPr>
      <w:r w:rsidRPr="00165822">
        <w:rPr>
          <w:sz w:val="14"/>
          <w:szCs w:val="14"/>
        </w:rPr>
        <w:t xml:space="preserve">  &lt;tbody id="resultsTable" data-bind="foreach: get_contacts()"&gt;</w:t>
      </w:r>
    </w:p>
    <w:p w:rsidR="004976B3" w:rsidRPr="00165822" w:rsidRDefault="004976B3" w:rsidP="004976B3">
      <w:pPr>
        <w:pStyle w:val="LabStepCodeBlockLevel2"/>
        <w:rPr>
          <w:sz w:val="14"/>
          <w:szCs w:val="14"/>
        </w:rPr>
      </w:pPr>
      <w:r w:rsidRPr="00165822">
        <w:rPr>
          <w:sz w:val="14"/>
          <w:szCs w:val="14"/>
        </w:rPr>
        <w:t xml:space="preserve">    &lt;tr&gt;</w:t>
      </w:r>
    </w:p>
    <w:p w:rsidR="004976B3" w:rsidRPr="00165822" w:rsidRDefault="004976B3" w:rsidP="004976B3">
      <w:pPr>
        <w:pStyle w:val="LabStepCodeBlockLevel2"/>
        <w:rPr>
          <w:sz w:val="14"/>
          <w:szCs w:val="14"/>
        </w:rPr>
      </w:pPr>
      <w:r w:rsidRPr="00165822">
        <w:rPr>
          <w:sz w:val="14"/>
          <w:szCs w:val="14"/>
        </w:rPr>
        <w:t xml:space="preserve">      &lt;td nowrap="nowrap"&gt;</w:t>
      </w:r>
    </w:p>
    <w:p w:rsidR="004976B3" w:rsidRPr="00165822" w:rsidRDefault="004976B3" w:rsidP="004976B3">
      <w:pPr>
        <w:pStyle w:val="LabStepCodeBlockLevel2"/>
        <w:rPr>
          <w:sz w:val="14"/>
          <w:szCs w:val="14"/>
        </w:rPr>
      </w:pPr>
      <w:r w:rsidRPr="00165822">
        <w:rPr>
          <w:sz w:val="14"/>
          <w:szCs w:val="14"/>
        </w:rPr>
        <w:t xml:space="preserve">        &lt;img data-bind="attr: { id: 'edit' + get_id() }" class="editButton" src="../images/edit.gif" /&gt;</w:t>
      </w:r>
    </w:p>
    <w:p w:rsidR="004976B3" w:rsidRPr="00165822" w:rsidRDefault="004976B3" w:rsidP="004976B3">
      <w:pPr>
        <w:pStyle w:val="LabStepCodeBlockLevel2"/>
        <w:rPr>
          <w:sz w:val="14"/>
          <w:szCs w:val="14"/>
        </w:rPr>
      </w:pPr>
      <w:r w:rsidRPr="00165822">
        <w:rPr>
          <w:sz w:val="14"/>
          <w:szCs w:val="14"/>
        </w:rPr>
        <w:t xml:space="preserve">      &lt;/td&gt;</w:t>
      </w:r>
    </w:p>
    <w:p w:rsidR="004976B3" w:rsidRPr="00165822" w:rsidRDefault="004976B3" w:rsidP="004976B3">
      <w:pPr>
        <w:pStyle w:val="LabStepCodeBlockLevel2"/>
        <w:rPr>
          <w:sz w:val="14"/>
          <w:szCs w:val="14"/>
        </w:rPr>
      </w:pPr>
      <w:r w:rsidRPr="00165822">
        <w:rPr>
          <w:sz w:val="14"/>
          <w:szCs w:val="14"/>
        </w:rPr>
        <w:t xml:space="preserve">      &lt;td nowrap="nowrap"&gt;</w:t>
      </w:r>
    </w:p>
    <w:p w:rsidR="004976B3" w:rsidRPr="00165822" w:rsidRDefault="00165822" w:rsidP="004976B3">
      <w:pPr>
        <w:pStyle w:val="LabStepCodeBlockLevel2"/>
        <w:rPr>
          <w:sz w:val="14"/>
          <w:szCs w:val="14"/>
        </w:rPr>
      </w:pPr>
      <w:r w:rsidRPr="00165822">
        <w:rPr>
          <w:sz w:val="14"/>
          <w:szCs w:val="14"/>
        </w:rPr>
        <w:t xml:space="preserve">        </w:t>
      </w:r>
      <w:r w:rsidR="004976B3" w:rsidRPr="00165822">
        <w:rPr>
          <w:sz w:val="14"/>
          <w:szCs w:val="14"/>
        </w:rPr>
        <w:t>&lt;img data-bind="attr: { id: 'delete' + get_id() }" class="deleteButton" src="../images/delete.gif" /&gt;</w:t>
      </w:r>
    </w:p>
    <w:p w:rsidR="004976B3" w:rsidRPr="00165822" w:rsidRDefault="004976B3" w:rsidP="004976B3">
      <w:pPr>
        <w:pStyle w:val="LabStepCodeBlockLevel2"/>
        <w:rPr>
          <w:sz w:val="14"/>
          <w:szCs w:val="14"/>
        </w:rPr>
      </w:pPr>
      <w:r w:rsidRPr="00165822">
        <w:rPr>
          <w:sz w:val="14"/>
          <w:szCs w:val="14"/>
        </w:rPr>
        <w:t xml:space="preserve">      &lt;/td&gt;</w:t>
      </w:r>
    </w:p>
    <w:p w:rsidR="004976B3" w:rsidRPr="00165822" w:rsidRDefault="004976B3" w:rsidP="004976B3">
      <w:pPr>
        <w:pStyle w:val="LabStepCodeBlockLevel2"/>
        <w:rPr>
          <w:sz w:val="14"/>
          <w:szCs w:val="14"/>
        </w:rPr>
      </w:pPr>
      <w:r w:rsidRPr="00165822">
        <w:rPr>
          <w:sz w:val="14"/>
          <w:szCs w:val="14"/>
        </w:rPr>
        <w:t xml:space="preserve">      &lt;td nowrap="nowrap" data-bind="text: get_lname()"&gt;&lt;/td&gt;</w:t>
      </w:r>
    </w:p>
    <w:p w:rsidR="004976B3" w:rsidRPr="00165822" w:rsidRDefault="004976B3" w:rsidP="004976B3">
      <w:pPr>
        <w:pStyle w:val="LabStepCodeBlockLevel2"/>
        <w:rPr>
          <w:sz w:val="14"/>
          <w:szCs w:val="14"/>
        </w:rPr>
      </w:pPr>
      <w:r w:rsidRPr="00165822">
        <w:rPr>
          <w:sz w:val="14"/>
          <w:szCs w:val="14"/>
        </w:rPr>
        <w:lastRenderedPageBreak/>
        <w:t xml:space="preserve">      &lt;td nowrap="nowrap" data-bind="text: get_fname()"&gt;&lt;/td&gt;</w:t>
      </w:r>
    </w:p>
    <w:p w:rsidR="004976B3" w:rsidRPr="00165822" w:rsidRDefault="004976B3" w:rsidP="004976B3">
      <w:pPr>
        <w:pStyle w:val="LabStepCodeBlockLevel2"/>
        <w:rPr>
          <w:sz w:val="14"/>
          <w:szCs w:val="14"/>
        </w:rPr>
      </w:pPr>
      <w:r w:rsidRPr="00165822">
        <w:rPr>
          <w:sz w:val="14"/>
          <w:szCs w:val="14"/>
        </w:rPr>
        <w:t xml:space="preserve">      &lt;td nowrap="nowrap" data-bind="text: get_phone()"&gt;&lt;/td&gt;</w:t>
      </w:r>
    </w:p>
    <w:p w:rsidR="004976B3" w:rsidRPr="00165822" w:rsidRDefault="00165822" w:rsidP="004976B3">
      <w:pPr>
        <w:pStyle w:val="LabStepCodeBlockLevel2"/>
        <w:rPr>
          <w:sz w:val="14"/>
          <w:szCs w:val="14"/>
        </w:rPr>
      </w:pPr>
      <w:r w:rsidRPr="00165822">
        <w:rPr>
          <w:sz w:val="14"/>
          <w:szCs w:val="14"/>
        </w:rPr>
        <w:t xml:space="preserve">    </w:t>
      </w:r>
      <w:r w:rsidR="004976B3" w:rsidRPr="00165822">
        <w:rPr>
          <w:sz w:val="14"/>
          <w:szCs w:val="14"/>
        </w:rPr>
        <w:t>&lt;/tr&gt;</w:t>
      </w:r>
    </w:p>
    <w:p w:rsidR="004976B3" w:rsidRPr="00165822" w:rsidRDefault="004976B3" w:rsidP="004976B3">
      <w:pPr>
        <w:pStyle w:val="LabStepCodeBlockLevel2"/>
        <w:rPr>
          <w:sz w:val="14"/>
          <w:szCs w:val="14"/>
        </w:rPr>
      </w:pPr>
      <w:r w:rsidRPr="00165822">
        <w:rPr>
          <w:sz w:val="14"/>
          <w:szCs w:val="14"/>
        </w:rPr>
        <w:t xml:space="preserve">  &lt;/tbody&gt;</w:t>
      </w:r>
    </w:p>
    <w:p w:rsidR="00FB0030" w:rsidRDefault="008911D3" w:rsidP="004976B3">
      <w:pPr>
        <w:pStyle w:val="LabStepCodeBlockLevel2"/>
        <w:rPr>
          <w:sz w:val="14"/>
          <w:szCs w:val="14"/>
        </w:rPr>
      </w:pPr>
      <w:r>
        <w:rPr>
          <w:sz w:val="14"/>
          <w:szCs w:val="14"/>
        </w:rPr>
        <w:tab/>
      </w:r>
      <w:r w:rsidR="004976B3" w:rsidRPr="00165822">
        <w:rPr>
          <w:sz w:val="14"/>
          <w:szCs w:val="14"/>
        </w:rPr>
        <w:t>&lt;/table&gt;</w:t>
      </w:r>
    </w:p>
    <w:p w:rsidR="008911D3" w:rsidRDefault="008911D3" w:rsidP="004976B3">
      <w:pPr>
        <w:pStyle w:val="LabStepCodeBlockLevel2"/>
        <w:rPr>
          <w:sz w:val="14"/>
          <w:szCs w:val="14"/>
        </w:rPr>
      </w:pPr>
    </w:p>
    <w:p w:rsidR="008911D3" w:rsidRPr="008911D3" w:rsidRDefault="008911D3" w:rsidP="004976B3">
      <w:pPr>
        <w:pStyle w:val="LabStepCodeBlockLevel2"/>
        <w:rPr>
          <w:color w:val="7F7F7F" w:themeColor="text1" w:themeTint="80"/>
          <w:sz w:val="14"/>
        </w:rPr>
      </w:pPr>
      <w:r w:rsidRPr="008911D3">
        <w:rPr>
          <w:color w:val="7F7F7F" w:themeColor="text1" w:themeTint="80"/>
          <w:sz w:val="14"/>
        </w:rPr>
        <w:t>&lt;/div&gt;</w:t>
      </w:r>
    </w:p>
    <w:p w:rsidR="008911D3" w:rsidRDefault="004976B3" w:rsidP="008911D3">
      <w:pPr>
        <w:pStyle w:val="LabExerciseCallout"/>
      </w:pPr>
      <w:r>
        <w:t xml:space="preserve">Note in the above code how the data-bind attributes are used to </w:t>
      </w:r>
      <w:r w:rsidR="00A409BA">
        <w:t xml:space="preserve">call methods on the View Model for </w:t>
      </w:r>
      <w:r w:rsidR="00D77CDE">
        <w:t>data binding</w:t>
      </w:r>
      <w:r w:rsidR="00A409BA">
        <w:t>. This is the essence of what the knockout library does. It binds the page using a template so that you can use the same View Model to bind to different interfaces. To change the data from a table to a list, for example, all you would have to do is rewrite the HTML page template above to reflect a list instead of a table.</w:t>
      </w:r>
    </w:p>
    <w:p w:rsidR="008911D3" w:rsidRDefault="008911D3" w:rsidP="008911D3">
      <w:pPr>
        <w:pStyle w:val="LabStepNumbered"/>
      </w:pPr>
      <w:r>
        <w:t xml:space="preserve">Save and close the </w:t>
      </w:r>
      <w:r w:rsidR="00D77CDE">
        <w:rPr>
          <w:b/>
        </w:rPr>
        <w:t>Default.aspx</w:t>
      </w:r>
      <w:r>
        <w:t xml:space="preserve"> </w:t>
      </w:r>
      <w:r w:rsidR="00D77CDE">
        <w:t>file</w:t>
      </w:r>
      <w:r>
        <w:t>.</w:t>
      </w:r>
    </w:p>
    <w:p w:rsidR="00463DEB" w:rsidRDefault="002F5578" w:rsidP="00463DEB">
      <w:pPr>
        <w:pStyle w:val="Heading3"/>
      </w:pPr>
      <w:r>
        <w:t>Exercise 6</w:t>
      </w:r>
      <w:r w:rsidR="00463DEB">
        <w:t xml:space="preserve">: Coding the </w:t>
      </w:r>
      <w:r>
        <w:t>AddContact.aspx Page</w:t>
      </w:r>
    </w:p>
    <w:p w:rsidR="00463DEB" w:rsidRDefault="00463DEB" w:rsidP="00463DEB">
      <w:pPr>
        <w:pStyle w:val="LabExerciseLeadIn"/>
      </w:pPr>
      <w:r>
        <w:t xml:space="preserve">In this exercise, you will finish coding the </w:t>
      </w:r>
      <w:r w:rsidR="002F5578">
        <w:t>AddContact.aspx page</w:t>
      </w:r>
      <w:r>
        <w:t>.</w:t>
      </w:r>
      <w:r w:rsidR="002F5578">
        <w:t xml:space="preserve"> This page is used to display a modal dialog for adding a new contact.</w:t>
      </w:r>
    </w:p>
    <w:p w:rsidR="00FB0030" w:rsidRDefault="00FB0030" w:rsidP="00FB0030">
      <w:pPr>
        <w:pStyle w:val="LabStepNumbered"/>
        <w:numPr>
          <w:ilvl w:val="0"/>
          <w:numId w:val="45"/>
        </w:numPr>
      </w:pPr>
      <w:r>
        <w:t xml:space="preserve">Open the </w:t>
      </w:r>
      <w:r w:rsidRPr="00FB0030">
        <w:rPr>
          <w:b/>
        </w:rPr>
        <w:t>addcontact.aspx</w:t>
      </w:r>
      <w:r>
        <w:t xml:space="preserve"> page for editing:</w:t>
      </w:r>
    </w:p>
    <w:p w:rsidR="00FB0030" w:rsidRDefault="00FB0030" w:rsidP="00FB0030">
      <w:pPr>
        <w:pStyle w:val="LabStepNumberedLevel2"/>
      </w:pPr>
      <w:r>
        <w:t xml:space="preserve">In the Solution Explorer: </w:t>
      </w:r>
    </w:p>
    <w:p w:rsidR="00FB0030" w:rsidRDefault="00FB0030" w:rsidP="00FB0030">
      <w:pPr>
        <w:pStyle w:val="LabStepNumberedLevel3"/>
      </w:pPr>
      <w:r>
        <w:t xml:space="preserve">Expand the </w:t>
      </w:r>
      <w:r>
        <w:rPr>
          <w:b/>
        </w:rPr>
        <w:t>Pages</w:t>
      </w:r>
      <w:r>
        <w:t xml:space="preserve"> node.</w:t>
      </w:r>
    </w:p>
    <w:p w:rsidR="00FB0030" w:rsidRDefault="00FB0030" w:rsidP="00FB0030">
      <w:pPr>
        <w:pStyle w:val="LabStepNumberedLevel3"/>
      </w:pPr>
      <w:r>
        <w:t xml:space="preserve">Double-click the </w:t>
      </w:r>
      <w:r>
        <w:rPr>
          <w:b/>
        </w:rPr>
        <w:t>addcontact.aspx</w:t>
      </w:r>
      <w:r>
        <w:t xml:space="preserve"> file.</w:t>
      </w:r>
    </w:p>
    <w:p w:rsidR="00FB0030" w:rsidRDefault="00FB0030" w:rsidP="00FB0030">
      <w:pPr>
        <w:pStyle w:val="LabStepNumberedLevel2"/>
      </w:pPr>
      <w:r>
        <w:t>Examine the page and note its structure.</w:t>
      </w:r>
    </w:p>
    <w:p w:rsidR="00465449" w:rsidRDefault="00465449" w:rsidP="00465449">
      <w:pPr>
        <w:pStyle w:val="LabStepNumbered"/>
      </w:pPr>
      <w:r>
        <w:t>Validate/Update the script reference to knockout (as the current version is likely much greater than the version this course was created using) in the &lt;</w:t>
      </w:r>
      <w:proofErr w:type="spellStart"/>
      <w:r>
        <w:t>asp:Content</w:t>
      </w:r>
      <w:proofErr w:type="spellEnd"/>
      <w:r>
        <w:t xml:space="preserve"> </w:t>
      </w:r>
      <w:proofErr w:type="spellStart"/>
      <w:r>
        <w:t>ContentPlaceHolderID</w:t>
      </w:r>
      <w:proofErr w:type="spellEnd"/>
      <w:r>
        <w:t>=”</w:t>
      </w:r>
      <w:proofErr w:type="spellStart"/>
      <w:r>
        <w:t>PlaceHolderAdditionalPageHead</w:t>
      </w:r>
      <w:proofErr w:type="spellEnd"/>
      <w:r>
        <w:t xml:space="preserve">”…&gt; tag as shown below (i.e. update the version number to match the version of the </w:t>
      </w:r>
      <w:proofErr w:type="spellStart"/>
      <w:r>
        <w:t>knockoutjs</w:t>
      </w:r>
      <w:proofErr w:type="spellEnd"/>
      <w:r>
        <w:t xml:space="preserve"> script library you downloaded earlier (you can find the version number in the Solution Explorer, </w:t>
      </w:r>
      <w:r w:rsidRPr="00465449">
        <w:rPr>
          <w:b/>
        </w:rPr>
        <w:t>MVVM</w:t>
      </w:r>
      <w:r>
        <w:t xml:space="preserve"> project, </w:t>
      </w:r>
      <w:r w:rsidRPr="00465449">
        <w:rPr>
          <w:b/>
        </w:rPr>
        <w:t>Scripts</w:t>
      </w:r>
      <w:r>
        <w:t xml:space="preserve"> folder)):</w:t>
      </w:r>
    </w:p>
    <w:p w:rsidR="00465449" w:rsidRPr="005F4195" w:rsidRDefault="00465449" w:rsidP="00465449">
      <w:pPr>
        <w:pStyle w:val="LabStepCodeBlockLevel2"/>
        <w:rPr>
          <w:color w:val="7F7F7F" w:themeColor="text1" w:themeTint="80"/>
        </w:rPr>
      </w:pPr>
      <w:r w:rsidRPr="005F4195">
        <w:rPr>
          <w:color w:val="7F7F7F" w:themeColor="text1" w:themeTint="80"/>
        </w:rPr>
        <w:t>&lt;asp:Content ContentPlaceHolderID="PlaceHolderAdditionalPageHead" runat="server"&gt;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&lt;link rel="Stylesheet" type="text/css" href="../Content/App.css" /&gt;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src="../Scripts/jquery-1.8.2.min.js"&gt;&lt;/script&gt;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src="../Scripts/knockout-</w:t>
      </w:r>
      <w:r w:rsidRPr="005F4195">
        <w:rPr>
          <w:sz w:val="18"/>
          <w:szCs w:val="14"/>
        </w:rPr>
        <w:t>2.3.0.js</w:t>
      </w:r>
      <w:r w:rsidRPr="005F4195">
        <w:rPr>
          <w:color w:val="7F7F7F" w:themeColor="text1" w:themeTint="80"/>
        </w:rPr>
        <w:t>"&gt;&lt;/script&gt;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src="/_layouts/15/sp.runtime.js"&gt;&lt;/script&gt;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src="/_layouts/15/sp.ui.dialog.js"&gt;&lt;/script&gt;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src="../Scripts/wingtip.contacts.data.js"&gt;&lt;/script&gt;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src="../Scripts/wingtip.contacts.model.js"&gt;&lt;/script&gt;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src="../Scripts/wingtip.contacts.viewmodel.js"&gt;&lt;/script&gt;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src="../Scripts/DefaultPageEvents.js"&gt;&lt;/script&gt;</w:t>
      </w:r>
    </w:p>
    <w:p w:rsidR="00465449" w:rsidRPr="005F4195" w:rsidRDefault="00465449" w:rsidP="00465449">
      <w:pPr>
        <w:pStyle w:val="LabStepCodeBlockLevel2"/>
        <w:rPr>
          <w:color w:val="7F7F7F" w:themeColor="text1" w:themeTint="80"/>
        </w:rPr>
      </w:pPr>
      <w:r w:rsidRPr="005F4195">
        <w:rPr>
          <w:color w:val="7F7F7F" w:themeColor="text1" w:themeTint="80"/>
        </w:rPr>
        <w:t>&lt;/asp:Content&gt;</w:t>
      </w:r>
    </w:p>
    <w:p w:rsidR="00A409BA" w:rsidRDefault="00A409BA" w:rsidP="00A409BA">
      <w:pPr>
        <w:pStyle w:val="LabStepNumbered"/>
      </w:pPr>
      <w:r>
        <w:t>Code the display table</w:t>
      </w:r>
    </w:p>
    <w:p w:rsidR="00A409BA" w:rsidRDefault="00A409BA" w:rsidP="00A409BA">
      <w:pPr>
        <w:pStyle w:val="LabStepNumberedLevel2"/>
      </w:pPr>
      <w:r>
        <w:t>Locate the comment &lt;!—Form HTML goes here --&gt;.</w:t>
      </w:r>
    </w:p>
    <w:p w:rsidR="00D77CDE" w:rsidRDefault="00D77CDE" w:rsidP="00D77CDE">
      <w:pPr>
        <w:pStyle w:val="LabStepNumberedLevel2"/>
      </w:pPr>
      <w:r>
        <w:t xml:space="preserve">Update the contents of the </w:t>
      </w:r>
      <w:r w:rsidRPr="00D77CDE">
        <w:rPr>
          <w:b/>
        </w:rPr>
        <w:t>&lt;div id="</w:t>
      </w:r>
      <w:proofErr w:type="spellStart"/>
      <w:r w:rsidRPr="00D77CDE">
        <w:rPr>
          <w:b/>
        </w:rPr>
        <w:t>formDiv</w:t>
      </w:r>
      <w:proofErr w:type="spellEnd"/>
      <w:r w:rsidRPr="00D77CDE">
        <w:rPr>
          <w:b/>
        </w:rPr>
        <w:t>"</w:t>
      </w:r>
      <w:r w:rsidRPr="008911D3">
        <w:rPr>
          <w:b/>
        </w:rPr>
        <w:t>…&gt;</w:t>
      </w:r>
      <w:r>
        <w:t xml:space="preserve"> tag with the following HTML and binding code to complete the </w:t>
      </w:r>
      <w:r>
        <w:rPr>
          <w:b/>
        </w:rPr>
        <w:t>AddContact.aspx</w:t>
      </w:r>
      <w:r>
        <w:t xml:space="preserve"> page</w:t>
      </w:r>
    </w:p>
    <w:p w:rsidR="00D77CDE" w:rsidRPr="00D77CDE" w:rsidRDefault="00D77CDE" w:rsidP="00A409BA">
      <w:pPr>
        <w:pStyle w:val="LabStepCodeBlockLevel2"/>
        <w:rPr>
          <w:color w:val="7F7F7F" w:themeColor="text1" w:themeTint="80"/>
        </w:rPr>
      </w:pPr>
      <w:r w:rsidRPr="00D77CDE">
        <w:rPr>
          <w:color w:val="7F7F7F" w:themeColor="text1" w:themeTint="80"/>
        </w:rPr>
        <w:t>&lt;div id="formDiv" style="overflow: auto"&gt;</w:t>
      </w:r>
    </w:p>
    <w:p w:rsidR="00D77CDE" w:rsidRPr="00D77CDE" w:rsidRDefault="00D77CDE" w:rsidP="00A409BA">
      <w:pPr>
        <w:pStyle w:val="LabStepCodeBlockLevel2"/>
        <w:rPr>
          <w:color w:val="7F7F7F" w:themeColor="text1" w:themeTint="80"/>
        </w:rPr>
      </w:pPr>
      <w:r w:rsidRPr="00D77CDE">
        <w:rPr>
          <w:color w:val="7F7F7F" w:themeColor="text1" w:themeTint="80"/>
        </w:rPr>
        <w:t>&lt;form&gt;</w:t>
      </w:r>
    </w:p>
    <w:p w:rsidR="00D77CDE" w:rsidRPr="00D77CDE" w:rsidRDefault="00D77CDE" w:rsidP="00A409BA">
      <w:pPr>
        <w:pStyle w:val="LabStepCodeBlockLevel2"/>
        <w:rPr>
          <w:color w:val="7F7F7F" w:themeColor="text1" w:themeTint="80"/>
          <w:sz w:val="14"/>
        </w:rPr>
      </w:pPr>
    </w:p>
    <w:p w:rsidR="00A409BA" w:rsidRDefault="00D77CDE" w:rsidP="00A409BA">
      <w:pPr>
        <w:pStyle w:val="LabStepCodeBlockLevel2"/>
      </w:pPr>
      <w:r>
        <w:tab/>
      </w:r>
      <w:r w:rsidR="00A409BA">
        <w:t>&lt;table&gt;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w:t>
      </w:r>
      <w:r w:rsidR="00165822">
        <w:t xml:space="preserve">  </w:t>
      </w:r>
      <w:r>
        <w:t>&lt;td&gt;First Name&lt;/td&gt;</w:t>
      </w:r>
    </w:p>
    <w:p w:rsidR="00A409BA" w:rsidRDefault="00A409BA" w:rsidP="00A409BA">
      <w:pPr>
        <w:pStyle w:val="LabStepCodeBlockLevel2"/>
      </w:pPr>
      <w:r>
        <w:t xml:space="preserve">    </w:t>
      </w:r>
      <w:r w:rsidR="00165822">
        <w:t xml:space="preserve"> </w:t>
      </w:r>
      <w:r>
        <w:t>&lt;td&gt;</w:t>
      </w:r>
    </w:p>
    <w:p w:rsidR="00A409BA" w:rsidRDefault="00A409BA" w:rsidP="00A409BA">
      <w:pPr>
        <w:pStyle w:val="LabStepCodeBlockLevel2"/>
      </w:pPr>
      <w:r>
        <w:t xml:space="preserve">     </w:t>
      </w:r>
      <w:r w:rsidR="00165822">
        <w:t xml:space="preserve">  </w:t>
      </w:r>
      <w:r>
        <w:t>&lt;input id="firstName" type="text" autofocus required placeholder="John" /&gt;</w:t>
      </w:r>
    </w:p>
    <w:p w:rsidR="00A409BA" w:rsidRDefault="00A409BA" w:rsidP="00A409BA">
      <w:pPr>
        <w:pStyle w:val="LabStepCodeBlockLevel2"/>
      </w:pPr>
      <w:r>
        <w:t xml:space="preserve">       &lt;div class="error"&gt;First Name is required&lt;/div&gt;</w:t>
      </w:r>
    </w:p>
    <w:p w:rsidR="00A409BA" w:rsidRDefault="00A409BA" w:rsidP="00A409BA">
      <w:pPr>
        <w:pStyle w:val="LabStepCodeBlockLevel2"/>
      </w:pPr>
      <w:r>
        <w:t xml:space="preserve">     &lt;/td&gt;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t xml:space="preserve">  </w:t>
      </w:r>
      <w:r w:rsidR="00165822">
        <w:t xml:space="preserve">  </w:t>
      </w:r>
      <w:r>
        <w:t>&lt;td&gt;Last Name&lt;/td&gt;</w:t>
      </w:r>
    </w:p>
    <w:p w:rsidR="00A409BA" w:rsidRDefault="00A409BA" w:rsidP="00A409BA">
      <w:pPr>
        <w:pStyle w:val="LabStepCodeBlockLevel2"/>
      </w:pPr>
      <w:r>
        <w:t xml:space="preserve">    &lt;td&gt;</w:t>
      </w:r>
    </w:p>
    <w:p w:rsidR="00A409BA" w:rsidRDefault="00A409BA" w:rsidP="00A409BA">
      <w:pPr>
        <w:pStyle w:val="LabStepCodeBlockLevel2"/>
      </w:pPr>
      <w:r>
        <w:t xml:space="preserve">    </w:t>
      </w:r>
      <w:r w:rsidR="00165822">
        <w:t xml:space="preserve">  </w:t>
      </w:r>
      <w:r>
        <w:t>&lt;input id="lastName" type="text" required placeholder="Doe" /&gt;</w:t>
      </w:r>
    </w:p>
    <w:p w:rsidR="00A409BA" w:rsidRDefault="00A409BA" w:rsidP="00A409BA">
      <w:pPr>
        <w:pStyle w:val="LabStepCodeBlockLevel2"/>
      </w:pPr>
      <w:r>
        <w:t xml:space="preserve">      &lt;div class="error"&gt;Last Name is required&lt;/div&gt;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lastRenderedPageBreak/>
        <w:t xml:space="preserve">    &lt;td&gt;Phone Number&lt;/td&gt;</w:t>
      </w:r>
    </w:p>
    <w:p w:rsidR="00A409BA" w:rsidRDefault="00A409BA" w:rsidP="00A409BA">
      <w:pPr>
        <w:pStyle w:val="LabStepCodeBlockLevel2"/>
      </w:pPr>
      <w:r>
        <w:t xml:space="preserve">    &lt;td&gt;</w:t>
      </w:r>
    </w:p>
    <w:p w:rsidR="00A409BA" w:rsidRDefault="00A409BA" w:rsidP="00A409BA">
      <w:pPr>
        <w:pStyle w:val="LabStepCodeBlockLevel2"/>
      </w:pPr>
      <w:r>
        <w:t xml:space="preserve">    </w:t>
      </w:r>
      <w:r w:rsidR="00165822">
        <w:t xml:space="preserve">  </w:t>
      </w:r>
      <w:r>
        <w:t>&lt;input id="workPhone" type="tel" required placeholder="555-555-5555" /&gt;</w:t>
      </w:r>
    </w:p>
    <w:p w:rsidR="00A409BA" w:rsidRDefault="00A409BA" w:rsidP="00A409BA">
      <w:pPr>
        <w:pStyle w:val="LabStepCodeBlockLevel2"/>
      </w:pPr>
      <w:r>
        <w:t xml:space="preserve">      &lt;div class="error"&gt;Please enter a valid phone number&lt;/div&gt;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t xml:space="preserve">    &lt;td&gt;</w:t>
      </w:r>
    </w:p>
    <w:p w:rsidR="00A409BA" w:rsidRDefault="00A409BA" w:rsidP="00A409BA">
      <w:pPr>
        <w:pStyle w:val="LabStepCodeBlockLevel2"/>
      </w:pPr>
      <w:r>
        <w:t xml:space="preserve">    </w:t>
      </w:r>
      <w:r w:rsidR="00165822">
        <w:t xml:space="preserve">  </w:t>
      </w:r>
      <w:r>
        <w:t>&lt;div style="margin-top:5px;padding-top:5px;"&gt;</w:t>
      </w:r>
    </w:p>
    <w:p w:rsidR="00A409BA" w:rsidRDefault="00A409BA" w:rsidP="00A409BA">
      <w:pPr>
        <w:pStyle w:val="LabStepCodeBlockLevel2"/>
      </w:pPr>
      <w:r>
        <w:t xml:space="preserve">      </w:t>
      </w:r>
      <w:r w:rsidR="00165822">
        <w:t xml:space="preserve">  </w:t>
      </w:r>
      <w:r>
        <w:t>&lt;input id="resetButton" type="reset" class="app-button" /&gt;</w:t>
      </w:r>
    </w:p>
    <w:p w:rsidR="00A409BA" w:rsidRDefault="00A409BA" w:rsidP="00A409BA">
      <w:pPr>
        <w:pStyle w:val="LabStepCodeBlockLevel2"/>
      </w:pPr>
      <w:r>
        <w:t xml:space="preserve">      &lt;/div&gt;</w:t>
      </w:r>
    </w:p>
    <w:p w:rsidR="00A409BA" w:rsidRDefault="00165822" w:rsidP="00A409BA">
      <w:pPr>
        <w:pStyle w:val="LabStepCodeBlockLevel2"/>
      </w:pPr>
      <w:r>
        <w:t xml:space="preserve">    </w:t>
      </w:r>
      <w:r w:rsidR="00A409BA">
        <w:t>&lt;/td&gt;</w:t>
      </w:r>
    </w:p>
    <w:p w:rsidR="00A409BA" w:rsidRDefault="00A409BA" w:rsidP="00A409BA">
      <w:pPr>
        <w:pStyle w:val="LabStepCodeBlockLevel2"/>
      </w:pPr>
      <w:r>
        <w:t xml:space="preserve">    &lt;td&gt;</w:t>
      </w:r>
    </w:p>
    <w:p w:rsidR="00A409BA" w:rsidRDefault="00A409BA" w:rsidP="00A409BA">
      <w:pPr>
        <w:pStyle w:val="LabStepCodeBlockLevel2"/>
      </w:pPr>
      <w:r>
        <w:t xml:space="preserve">    </w:t>
      </w:r>
      <w:r w:rsidR="00165822">
        <w:t xml:space="preserve">  </w:t>
      </w:r>
      <w:r>
        <w:t>&lt;div style="margin-top:5px;padding-top:5px;"&gt;</w:t>
      </w:r>
    </w:p>
    <w:p w:rsidR="00A409BA" w:rsidRDefault="00A409BA" w:rsidP="00165822">
      <w:pPr>
        <w:pStyle w:val="LabStepCodeBlockLevel2"/>
      </w:pPr>
      <w:r>
        <w:t xml:space="preserve">      </w:t>
      </w:r>
      <w:r w:rsidR="00165822">
        <w:t xml:space="preserve">  </w:t>
      </w:r>
      <w:r>
        <w:t>&lt;button  value="Submit" id="addButton" &gt;Submit&lt;/button&gt;</w:t>
      </w:r>
    </w:p>
    <w:p w:rsidR="00A409BA" w:rsidRDefault="00A409BA" w:rsidP="00A409BA">
      <w:pPr>
        <w:pStyle w:val="LabStepCodeBlockLevel2"/>
      </w:pPr>
      <w:r>
        <w:t xml:space="preserve">      &lt;/div&gt;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D77CDE" w:rsidP="00A409BA">
      <w:pPr>
        <w:pStyle w:val="LabStepCodeBlockLevel2"/>
      </w:pPr>
      <w:r>
        <w:tab/>
      </w:r>
      <w:r w:rsidR="00A409BA">
        <w:t>&lt;/table&gt;</w:t>
      </w:r>
    </w:p>
    <w:p w:rsidR="00D77CDE" w:rsidRDefault="00D77CDE" w:rsidP="00A409BA">
      <w:pPr>
        <w:pStyle w:val="LabStepCodeBlockLevel2"/>
      </w:pPr>
    </w:p>
    <w:p w:rsidR="00D77CDE" w:rsidRPr="00D77CDE" w:rsidRDefault="00D77CDE" w:rsidP="00A409BA">
      <w:pPr>
        <w:pStyle w:val="LabStepCodeBlockLevel2"/>
        <w:rPr>
          <w:color w:val="7F7F7F" w:themeColor="text1" w:themeTint="80"/>
        </w:rPr>
      </w:pPr>
      <w:r w:rsidRPr="00D77CDE">
        <w:rPr>
          <w:color w:val="7F7F7F" w:themeColor="text1" w:themeTint="80"/>
        </w:rPr>
        <w:t>&lt;/form&gt;</w:t>
      </w:r>
    </w:p>
    <w:p w:rsidR="00D77CDE" w:rsidRPr="00D77CDE" w:rsidRDefault="00D77CDE" w:rsidP="00A409BA">
      <w:pPr>
        <w:pStyle w:val="LabStepCodeBlockLevel2"/>
        <w:rPr>
          <w:color w:val="7F7F7F" w:themeColor="text1" w:themeTint="80"/>
        </w:rPr>
      </w:pPr>
      <w:r w:rsidRPr="00D77CDE">
        <w:rPr>
          <w:color w:val="7F7F7F" w:themeColor="text1" w:themeTint="80"/>
        </w:rPr>
        <w:t>&lt;/div&gt;</w:t>
      </w:r>
    </w:p>
    <w:p w:rsidR="00D77CDE" w:rsidRDefault="00D77CDE" w:rsidP="00D77CDE">
      <w:pPr>
        <w:pStyle w:val="LabStepNumbered"/>
      </w:pPr>
      <w:r>
        <w:t xml:space="preserve">Save and close the </w:t>
      </w:r>
      <w:r>
        <w:rPr>
          <w:b/>
        </w:rPr>
        <w:t>AddContact.aspx</w:t>
      </w:r>
      <w:r>
        <w:t xml:space="preserve"> file.</w:t>
      </w:r>
    </w:p>
    <w:p w:rsidR="00463DEB" w:rsidRDefault="002F5578" w:rsidP="00463DEB">
      <w:pPr>
        <w:pStyle w:val="Heading3"/>
      </w:pPr>
      <w:r>
        <w:t>Exercise 7</w:t>
      </w:r>
      <w:r w:rsidR="00463DEB">
        <w:t xml:space="preserve">: Coding the </w:t>
      </w:r>
      <w:r>
        <w:t>EditContact.aspx Page</w:t>
      </w:r>
    </w:p>
    <w:p w:rsidR="00463DEB" w:rsidRDefault="00463DEB" w:rsidP="00463DEB">
      <w:pPr>
        <w:pStyle w:val="LabExerciseLeadIn"/>
      </w:pPr>
      <w:r>
        <w:t xml:space="preserve">In this exercise, you will finish coding the </w:t>
      </w:r>
      <w:r w:rsidR="002F5578">
        <w:t>EditContact.aspx page</w:t>
      </w:r>
      <w:r>
        <w:t>.</w:t>
      </w:r>
      <w:r w:rsidR="002F5578">
        <w:t xml:space="preserve"> This page is used to edit an existing contact.</w:t>
      </w:r>
    </w:p>
    <w:p w:rsidR="00FB0030" w:rsidRDefault="00FB0030" w:rsidP="00FB0030">
      <w:pPr>
        <w:pStyle w:val="LabStepNumbered"/>
        <w:numPr>
          <w:ilvl w:val="0"/>
          <w:numId w:val="44"/>
        </w:numPr>
      </w:pPr>
      <w:r>
        <w:t xml:space="preserve">Open the </w:t>
      </w:r>
      <w:r w:rsidRPr="00FB0030">
        <w:rPr>
          <w:b/>
        </w:rPr>
        <w:t>editcontact.aspx</w:t>
      </w:r>
      <w:r>
        <w:t xml:space="preserve"> page for editing:</w:t>
      </w:r>
    </w:p>
    <w:p w:rsidR="00FB0030" w:rsidRDefault="00FB0030" w:rsidP="00FB0030">
      <w:pPr>
        <w:pStyle w:val="LabStepNumberedLevel2"/>
      </w:pPr>
      <w:r>
        <w:t xml:space="preserve">In the Solution Explorer: </w:t>
      </w:r>
    </w:p>
    <w:p w:rsidR="00FB0030" w:rsidRDefault="00FB0030" w:rsidP="00FB0030">
      <w:pPr>
        <w:pStyle w:val="LabStepNumberedLevel3"/>
      </w:pPr>
      <w:r>
        <w:t xml:space="preserve">Expand the </w:t>
      </w:r>
      <w:r>
        <w:rPr>
          <w:b/>
        </w:rPr>
        <w:t>Pages</w:t>
      </w:r>
      <w:r>
        <w:t xml:space="preserve"> node.</w:t>
      </w:r>
    </w:p>
    <w:p w:rsidR="00FB0030" w:rsidRDefault="00FB0030" w:rsidP="00FB0030">
      <w:pPr>
        <w:pStyle w:val="LabStepNumberedLevel3"/>
      </w:pPr>
      <w:r>
        <w:t xml:space="preserve">Double-click the </w:t>
      </w:r>
      <w:r>
        <w:rPr>
          <w:b/>
        </w:rPr>
        <w:t>editcontact.aspx</w:t>
      </w:r>
      <w:r>
        <w:t xml:space="preserve"> file.</w:t>
      </w:r>
    </w:p>
    <w:p w:rsidR="00FB0030" w:rsidRDefault="00FB0030" w:rsidP="00FB0030">
      <w:pPr>
        <w:pStyle w:val="LabStepNumberedLevel2"/>
      </w:pPr>
      <w:r>
        <w:t>Examine the page and note its structure.</w:t>
      </w:r>
    </w:p>
    <w:p w:rsidR="00465449" w:rsidRDefault="00465449" w:rsidP="00465449">
      <w:pPr>
        <w:pStyle w:val="LabStepNumbered"/>
      </w:pPr>
      <w:r>
        <w:t>Validate/Update the script reference to knockout (as the current version is likely much greater than the version this course was created using) in the &lt;</w:t>
      </w:r>
      <w:proofErr w:type="spellStart"/>
      <w:r>
        <w:t>asp:Content</w:t>
      </w:r>
      <w:proofErr w:type="spellEnd"/>
      <w:r>
        <w:t xml:space="preserve"> </w:t>
      </w:r>
      <w:proofErr w:type="spellStart"/>
      <w:r>
        <w:t>ContentPlaceHolderID</w:t>
      </w:r>
      <w:proofErr w:type="spellEnd"/>
      <w:r>
        <w:t>=”</w:t>
      </w:r>
      <w:proofErr w:type="spellStart"/>
      <w:r>
        <w:t>PlaceHolderAdditionalPageHead</w:t>
      </w:r>
      <w:proofErr w:type="spellEnd"/>
      <w:r>
        <w:t xml:space="preserve">”…&gt; tag as shown below (i.e. update the version number to match the version of the </w:t>
      </w:r>
      <w:proofErr w:type="spellStart"/>
      <w:r>
        <w:t>knockoutjs</w:t>
      </w:r>
      <w:proofErr w:type="spellEnd"/>
      <w:r>
        <w:t xml:space="preserve"> script library you downloaded earlier (you can find the version number in the Solution Explorer, </w:t>
      </w:r>
      <w:r w:rsidRPr="00465449">
        <w:rPr>
          <w:b/>
        </w:rPr>
        <w:t>MVVM</w:t>
      </w:r>
      <w:r>
        <w:t xml:space="preserve"> project, </w:t>
      </w:r>
      <w:r w:rsidRPr="00465449">
        <w:rPr>
          <w:b/>
        </w:rPr>
        <w:t>Scripts</w:t>
      </w:r>
      <w:r>
        <w:t xml:space="preserve"> folder)):</w:t>
      </w:r>
    </w:p>
    <w:p w:rsidR="00465449" w:rsidRPr="005F4195" w:rsidRDefault="00465449" w:rsidP="00465449">
      <w:pPr>
        <w:pStyle w:val="LabStepCodeBlockLevel2"/>
        <w:rPr>
          <w:color w:val="7F7F7F" w:themeColor="text1" w:themeTint="80"/>
        </w:rPr>
      </w:pPr>
      <w:r w:rsidRPr="005F4195">
        <w:rPr>
          <w:color w:val="7F7F7F" w:themeColor="text1" w:themeTint="80"/>
        </w:rPr>
        <w:t>&lt;asp:Content ContentPlaceHolderID="PlaceHolderAdditionalPageHead" runat="server"&gt;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&lt;link rel="Stylesheet" type="text/css" href="../Content/App.css" /&gt;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src="../Scripts/jquery-1.8.2.min.js"&gt;&lt;/script&gt;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src="../Scripts/knockout-</w:t>
      </w:r>
      <w:r w:rsidRPr="005F4195">
        <w:rPr>
          <w:sz w:val="18"/>
          <w:szCs w:val="14"/>
        </w:rPr>
        <w:t>2.3.0.js</w:t>
      </w:r>
      <w:r w:rsidRPr="005F4195">
        <w:rPr>
          <w:color w:val="7F7F7F" w:themeColor="text1" w:themeTint="80"/>
        </w:rPr>
        <w:t>"&gt;&lt;/script&gt;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src="/_layouts/15/sp.runtime.js"&gt;&lt;/script&gt;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src="/_layouts/15/sp.ui.dialog.js"&gt;&lt;/script&gt;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src="../Scripts/wingtip.contacts.data.js"&gt;&lt;/script&gt;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src="../Scripts/wingtip.contacts.model.js"&gt;&lt;/script&gt;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src="../Scripts/wingtip.contacts.viewmodel.js"&gt;&lt;/script&gt;</w:t>
      </w:r>
    </w:p>
    <w:p w:rsidR="00465449" w:rsidRPr="005F4195" w:rsidRDefault="00465449" w:rsidP="00465449">
      <w:pPr>
        <w:pStyle w:val="LabStepCodeBlockLevel2"/>
        <w:rPr>
          <w:color w:val="7F7F7F" w:themeColor="text1" w:themeTint="80"/>
        </w:rPr>
      </w:pPr>
      <w:r w:rsidRPr="005F4195">
        <w:rPr>
          <w:color w:val="7F7F7F" w:themeColor="text1" w:themeTint="80"/>
        </w:rPr>
        <w:t xml:space="preserve">    &lt;script type="text/javascript" src="../Scripts/DefaultPageEvents.js"&gt;&lt;/script&gt;</w:t>
      </w:r>
    </w:p>
    <w:p w:rsidR="00465449" w:rsidRPr="005F4195" w:rsidRDefault="00465449" w:rsidP="00465449">
      <w:pPr>
        <w:pStyle w:val="LabStepCodeBlockLevel2"/>
        <w:rPr>
          <w:color w:val="7F7F7F" w:themeColor="text1" w:themeTint="80"/>
        </w:rPr>
      </w:pPr>
      <w:r w:rsidRPr="005F4195">
        <w:rPr>
          <w:color w:val="7F7F7F" w:themeColor="text1" w:themeTint="80"/>
        </w:rPr>
        <w:t>&lt;/asp:Content&gt;</w:t>
      </w:r>
    </w:p>
    <w:p w:rsidR="00A409BA" w:rsidRDefault="00A409BA" w:rsidP="00A409BA">
      <w:pPr>
        <w:pStyle w:val="LabStepNumbered"/>
      </w:pPr>
      <w:r>
        <w:t>Code the display table</w:t>
      </w:r>
    </w:p>
    <w:p w:rsidR="00A409BA" w:rsidRDefault="00A409BA" w:rsidP="00A409BA">
      <w:pPr>
        <w:pStyle w:val="LabStepNumberedLevel2"/>
      </w:pPr>
      <w:r>
        <w:t>Locate the comment &lt;!—Form HTML goes here --&gt;.</w:t>
      </w:r>
    </w:p>
    <w:p w:rsidR="00D77CDE" w:rsidRDefault="00D77CDE" w:rsidP="00D77CDE">
      <w:pPr>
        <w:pStyle w:val="LabStepNumberedLevel2"/>
      </w:pPr>
      <w:r>
        <w:t xml:space="preserve">Update the contents of the </w:t>
      </w:r>
      <w:r w:rsidRPr="00D77CDE">
        <w:rPr>
          <w:b/>
        </w:rPr>
        <w:t>&lt;div id="</w:t>
      </w:r>
      <w:proofErr w:type="spellStart"/>
      <w:r w:rsidRPr="00D77CDE">
        <w:rPr>
          <w:b/>
        </w:rPr>
        <w:t>formDiv</w:t>
      </w:r>
      <w:proofErr w:type="spellEnd"/>
      <w:r w:rsidRPr="00D77CDE">
        <w:rPr>
          <w:b/>
        </w:rPr>
        <w:t>"</w:t>
      </w:r>
      <w:r w:rsidRPr="008911D3">
        <w:rPr>
          <w:b/>
        </w:rPr>
        <w:t>…&gt;</w:t>
      </w:r>
      <w:r>
        <w:t xml:space="preserve"> tag with the following HTML and binding code to complete the </w:t>
      </w:r>
      <w:r>
        <w:rPr>
          <w:b/>
        </w:rPr>
        <w:t>EditContact.aspx</w:t>
      </w:r>
      <w:r>
        <w:t xml:space="preserve"> page</w:t>
      </w:r>
    </w:p>
    <w:p w:rsidR="00D77CDE" w:rsidRPr="00D77CDE" w:rsidRDefault="00D77CDE" w:rsidP="00D77CDE">
      <w:pPr>
        <w:pStyle w:val="LabStepCodeBlockLevel2"/>
        <w:rPr>
          <w:color w:val="7F7F7F" w:themeColor="text1" w:themeTint="80"/>
        </w:rPr>
      </w:pPr>
      <w:r w:rsidRPr="00D77CDE">
        <w:rPr>
          <w:color w:val="7F7F7F" w:themeColor="text1" w:themeTint="80"/>
        </w:rPr>
        <w:t>&lt;div id="formDiv" style="overflow: auto"&gt;</w:t>
      </w:r>
    </w:p>
    <w:p w:rsidR="00D77CDE" w:rsidRPr="00D77CDE" w:rsidRDefault="00D77CDE" w:rsidP="00D77CDE">
      <w:pPr>
        <w:pStyle w:val="LabStepCodeBlockLevel2"/>
        <w:rPr>
          <w:color w:val="7F7F7F" w:themeColor="text1" w:themeTint="80"/>
        </w:rPr>
      </w:pPr>
      <w:r w:rsidRPr="00D77CDE">
        <w:rPr>
          <w:color w:val="7F7F7F" w:themeColor="text1" w:themeTint="80"/>
        </w:rPr>
        <w:t>&lt;form&gt;</w:t>
      </w:r>
    </w:p>
    <w:p w:rsidR="00D77CDE" w:rsidRDefault="00D77CDE" w:rsidP="00A409BA">
      <w:pPr>
        <w:pStyle w:val="LabStepCodeBlockLevel2"/>
      </w:pPr>
    </w:p>
    <w:p w:rsidR="00A409BA" w:rsidRDefault="00D77CDE" w:rsidP="00A409BA">
      <w:pPr>
        <w:pStyle w:val="LabStepCodeBlockLevel2"/>
      </w:pPr>
      <w:r>
        <w:tab/>
      </w:r>
      <w:r w:rsidR="00A409BA">
        <w:t>&lt;input id="identifier" data-bind="attr: { value: get_contact(0).get_id() }" type="hidden" /&gt;</w:t>
      </w:r>
    </w:p>
    <w:p w:rsidR="00A409BA" w:rsidRDefault="00D77CDE" w:rsidP="00A409BA">
      <w:pPr>
        <w:pStyle w:val="LabStepCodeBlockLevel2"/>
      </w:pPr>
      <w:r>
        <w:tab/>
      </w:r>
      <w:r w:rsidR="00A409BA">
        <w:t>&lt;table&gt;</w:t>
      </w:r>
    </w:p>
    <w:p w:rsidR="00A409BA" w:rsidRDefault="00A409BA" w:rsidP="00A409BA">
      <w:pPr>
        <w:pStyle w:val="LabStepCodeBlockLevel2"/>
      </w:pPr>
      <w:r>
        <w:t xml:space="preserve">  &lt;tr&gt;</w:t>
      </w:r>
    </w:p>
    <w:p w:rsidR="00A409BA" w:rsidRDefault="00A409BA" w:rsidP="00A409BA">
      <w:pPr>
        <w:pStyle w:val="LabStepCodeBlockLevel2"/>
      </w:pPr>
      <w:r>
        <w:t xml:space="preserve">  </w:t>
      </w:r>
      <w:r w:rsidR="00165822">
        <w:t xml:space="preserve">  </w:t>
      </w:r>
      <w:r>
        <w:t>&lt;td&gt;First Name&lt;/td&gt;</w:t>
      </w:r>
    </w:p>
    <w:p w:rsidR="00A409BA" w:rsidRDefault="00A409BA" w:rsidP="00A409BA">
      <w:pPr>
        <w:pStyle w:val="LabStepCodeBlockLevel2"/>
      </w:pPr>
      <w:r>
        <w:t xml:space="preserve">    &lt;td&gt;</w:t>
      </w:r>
    </w:p>
    <w:p w:rsidR="00165822" w:rsidRDefault="00A409BA" w:rsidP="00A409BA">
      <w:pPr>
        <w:pStyle w:val="LabStepCodeBlockLevel2"/>
      </w:pPr>
      <w:r>
        <w:t xml:space="preserve">    </w:t>
      </w:r>
      <w:r w:rsidR="00165822">
        <w:t xml:space="preserve">  </w:t>
      </w:r>
      <w:r>
        <w:t xml:space="preserve">&lt;input id="firstName" data-bind="attr: { value: get_contact(0).get_fname() }" type="text" </w:t>
      </w:r>
    </w:p>
    <w:p w:rsidR="00A409BA" w:rsidRDefault="00165822" w:rsidP="00A409BA">
      <w:pPr>
        <w:pStyle w:val="LabStepCodeBlockLevel2"/>
      </w:pPr>
      <w:r>
        <w:t xml:space="preserve">             </w:t>
      </w:r>
      <w:r w:rsidR="00A409BA">
        <w:t>autofocus required placeholder="John" /&gt;</w:t>
      </w:r>
    </w:p>
    <w:p w:rsidR="00A409BA" w:rsidRDefault="00165822" w:rsidP="00A409BA">
      <w:pPr>
        <w:pStyle w:val="LabStepCodeBlockLevel2"/>
      </w:pPr>
      <w:r>
        <w:lastRenderedPageBreak/>
        <w:t xml:space="preserve">      </w:t>
      </w:r>
      <w:r w:rsidR="00A409BA">
        <w:t>&lt;div class="error"&gt;First Name is required&lt;/div&gt;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t xml:space="preserve">  </w:t>
      </w:r>
      <w:r w:rsidR="00165822">
        <w:t xml:space="preserve">  </w:t>
      </w:r>
      <w:r>
        <w:t>&lt;td&gt;Last Name&lt;/td&gt;</w:t>
      </w:r>
    </w:p>
    <w:p w:rsidR="00A409BA" w:rsidRDefault="00A409BA" w:rsidP="00A409BA">
      <w:pPr>
        <w:pStyle w:val="LabStepCodeBlockLevel2"/>
      </w:pPr>
      <w:r>
        <w:t xml:space="preserve">    &lt;td&gt;</w:t>
      </w:r>
    </w:p>
    <w:p w:rsidR="00165822" w:rsidRDefault="00A409BA" w:rsidP="00A409BA">
      <w:pPr>
        <w:pStyle w:val="LabStepCodeBlockLevel2"/>
      </w:pPr>
      <w:r>
        <w:t xml:space="preserve">      &lt;input id="lastName" data-bind="attr: { value: get_contact(0).get_lname() }" type="text" </w:t>
      </w:r>
    </w:p>
    <w:p w:rsidR="00A409BA" w:rsidRDefault="00165822" w:rsidP="00A409BA">
      <w:pPr>
        <w:pStyle w:val="LabStepCodeBlockLevel2"/>
      </w:pPr>
      <w:r>
        <w:t xml:space="preserve">             </w:t>
      </w:r>
      <w:r w:rsidR="00A409BA">
        <w:t>required placeholder="Doe" /&gt;</w:t>
      </w:r>
    </w:p>
    <w:p w:rsidR="00A409BA" w:rsidRDefault="00165822" w:rsidP="00A409BA">
      <w:pPr>
        <w:pStyle w:val="LabStepCodeBlockLevel2"/>
      </w:pPr>
      <w:r>
        <w:t xml:space="preserve">      </w:t>
      </w:r>
      <w:r w:rsidR="00A409BA">
        <w:t>&lt;div class="error"&gt;Last Name is required&lt;/div&gt;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t xml:space="preserve">  </w:t>
      </w:r>
      <w:r w:rsidR="00165822">
        <w:t xml:space="preserve">  </w:t>
      </w:r>
      <w:r>
        <w:t>&lt;td&gt;Phone Number&lt;/td&gt;</w:t>
      </w:r>
    </w:p>
    <w:p w:rsidR="00A409BA" w:rsidRDefault="00A409BA" w:rsidP="00A409BA">
      <w:pPr>
        <w:pStyle w:val="LabStepCodeBlockLevel2"/>
      </w:pPr>
      <w:r>
        <w:t xml:space="preserve">    &lt;td&gt;</w:t>
      </w:r>
    </w:p>
    <w:p w:rsidR="00165822" w:rsidRDefault="00A409BA" w:rsidP="00A409BA">
      <w:pPr>
        <w:pStyle w:val="LabStepCodeBlockLevel2"/>
      </w:pPr>
      <w:r>
        <w:t xml:space="preserve">    </w:t>
      </w:r>
      <w:r w:rsidR="00165822">
        <w:t xml:space="preserve">  </w:t>
      </w:r>
      <w:r>
        <w:t xml:space="preserve">&lt;input id="workPhone" data-bind="attr: { value: get_contact(0).get_phone() }" type="tel" </w:t>
      </w:r>
    </w:p>
    <w:p w:rsidR="00A409BA" w:rsidRDefault="00165822" w:rsidP="00A409BA">
      <w:pPr>
        <w:pStyle w:val="LabStepCodeBlockLevel2"/>
      </w:pPr>
      <w:r>
        <w:t xml:space="preserve">             </w:t>
      </w:r>
      <w:r w:rsidR="00A409BA">
        <w:t>required placeholder="555-555-5555" /&gt;</w:t>
      </w:r>
    </w:p>
    <w:p w:rsidR="00A409BA" w:rsidRDefault="00165822" w:rsidP="00A409BA">
      <w:pPr>
        <w:pStyle w:val="LabStepCodeBlockLevel2"/>
      </w:pPr>
      <w:r>
        <w:t xml:space="preserve">      </w:t>
      </w:r>
      <w:r w:rsidR="00A409BA">
        <w:t>&lt;div class="error"&gt;Please enter a valid phone number&lt;/div&gt;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A409BA" w:rsidP="00A409BA">
      <w:pPr>
        <w:pStyle w:val="LabStepCodeBlockLevel2"/>
      </w:pPr>
      <w:r>
        <w:t xml:space="preserve">  &lt;tr&gt;</w:t>
      </w:r>
    </w:p>
    <w:p w:rsidR="00A409BA" w:rsidRDefault="00A409BA" w:rsidP="00A409BA">
      <w:pPr>
        <w:pStyle w:val="LabStepCodeBlockLevel2"/>
      </w:pPr>
      <w:r>
        <w:t xml:space="preserve">    &lt;td&gt;</w:t>
      </w:r>
    </w:p>
    <w:p w:rsidR="00A409BA" w:rsidRDefault="00A409BA" w:rsidP="00A409BA">
      <w:pPr>
        <w:pStyle w:val="LabStepCodeBlockLevel2"/>
      </w:pPr>
      <w:r>
        <w:t xml:space="preserve">      &lt;div style="margin-top:5px;padding-top:5px;"&gt;</w:t>
      </w:r>
    </w:p>
    <w:p w:rsidR="00A409BA" w:rsidRDefault="00A409BA" w:rsidP="00A409BA">
      <w:pPr>
        <w:pStyle w:val="LabStepCodeBlockLevel2"/>
      </w:pPr>
      <w:r>
        <w:t xml:space="preserve">      </w:t>
      </w:r>
      <w:r w:rsidR="00165822">
        <w:t xml:space="preserve">  </w:t>
      </w:r>
      <w:r>
        <w:t>&lt;button  value="Submit" id="updateButton" &gt;Submit&lt;/button&gt;</w:t>
      </w:r>
    </w:p>
    <w:p w:rsidR="00A409BA" w:rsidRDefault="00A409BA" w:rsidP="00A409BA">
      <w:pPr>
        <w:pStyle w:val="LabStepCodeBlockLevel2"/>
      </w:pPr>
      <w:r>
        <w:t xml:space="preserve">      &lt;/div&gt;</w:t>
      </w:r>
    </w:p>
    <w:p w:rsidR="00A409BA" w:rsidRDefault="00165822" w:rsidP="00A409BA">
      <w:pPr>
        <w:pStyle w:val="LabStepCodeBlockLevel2"/>
      </w:pPr>
      <w:r>
        <w:t xml:space="preserve">    </w:t>
      </w:r>
      <w:r w:rsidR="00A409BA">
        <w:t>&lt;/td&gt;</w:t>
      </w:r>
    </w:p>
    <w:p w:rsidR="00A409BA" w:rsidRDefault="00165822" w:rsidP="00A409BA">
      <w:pPr>
        <w:pStyle w:val="LabStepCodeBlockLevel2"/>
      </w:pPr>
      <w:r>
        <w:t xml:space="preserve">  </w:t>
      </w:r>
      <w:r w:rsidR="00A409BA">
        <w:t>&lt;/tr&gt;</w:t>
      </w:r>
    </w:p>
    <w:p w:rsidR="00A409BA" w:rsidRDefault="00D77CDE" w:rsidP="00A409BA">
      <w:pPr>
        <w:pStyle w:val="LabStepCodeBlockLevel2"/>
      </w:pPr>
      <w:r>
        <w:tab/>
      </w:r>
      <w:r w:rsidR="00A409BA">
        <w:t>&lt;/table&gt;</w:t>
      </w:r>
    </w:p>
    <w:p w:rsidR="00D77CDE" w:rsidRDefault="00D77CDE" w:rsidP="00A409BA">
      <w:pPr>
        <w:pStyle w:val="LabStepCodeBlockLevel2"/>
      </w:pPr>
    </w:p>
    <w:p w:rsidR="00D77CDE" w:rsidRPr="00D77CDE" w:rsidRDefault="00D77CDE" w:rsidP="00A409BA">
      <w:pPr>
        <w:pStyle w:val="LabStepCodeBlockLevel2"/>
        <w:rPr>
          <w:color w:val="7F7F7F" w:themeColor="text1" w:themeTint="80"/>
        </w:rPr>
      </w:pPr>
      <w:r w:rsidRPr="00D77CDE">
        <w:rPr>
          <w:color w:val="7F7F7F" w:themeColor="text1" w:themeTint="80"/>
        </w:rPr>
        <w:t>&lt;/form&gt;</w:t>
      </w:r>
    </w:p>
    <w:p w:rsidR="00840512" w:rsidRPr="00D77CDE" w:rsidRDefault="00840512" w:rsidP="00840512">
      <w:pPr>
        <w:pStyle w:val="LabStepCodeBlockLevel2"/>
        <w:rPr>
          <w:color w:val="7F7F7F" w:themeColor="text1" w:themeTint="80"/>
        </w:rPr>
      </w:pPr>
      <w:r>
        <w:rPr>
          <w:color w:val="7F7F7F" w:themeColor="text1" w:themeTint="80"/>
        </w:rPr>
        <w:t>&lt;/div&gt;</w:t>
      </w:r>
    </w:p>
    <w:p w:rsidR="00840512" w:rsidRDefault="00840512" w:rsidP="00840512">
      <w:pPr>
        <w:pStyle w:val="LabStepNumbered"/>
      </w:pPr>
      <w:r>
        <w:t xml:space="preserve">Save and close the </w:t>
      </w:r>
      <w:r>
        <w:rPr>
          <w:b/>
        </w:rPr>
        <w:t>AddContact.aspx</w:t>
      </w:r>
      <w:r>
        <w:t xml:space="preserve"> file.</w:t>
      </w:r>
    </w:p>
    <w:p w:rsidR="003E460D" w:rsidRDefault="003E460D" w:rsidP="003E460D">
      <w:pPr>
        <w:pStyle w:val="Heading3"/>
      </w:pPr>
      <w:r>
        <w:t>Exercise 8: Testing the App</w:t>
      </w:r>
    </w:p>
    <w:p w:rsidR="003E460D" w:rsidRDefault="003E460D" w:rsidP="003E460D">
      <w:pPr>
        <w:pStyle w:val="LabExerciseLeadIn"/>
      </w:pPr>
      <w:r>
        <w:t>In this exercise, you will test the completed app.</w:t>
      </w:r>
    </w:p>
    <w:p w:rsidR="003E460D" w:rsidRDefault="003E460D" w:rsidP="003E460D">
      <w:pPr>
        <w:pStyle w:val="LabStepNumbered"/>
        <w:numPr>
          <w:ilvl w:val="0"/>
          <w:numId w:val="47"/>
        </w:numPr>
      </w:pPr>
      <w:r>
        <w:t>Run the app:</w:t>
      </w:r>
    </w:p>
    <w:p w:rsidR="003E460D" w:rsidRDefault="003E460D" w:rsidP="003E460D">
      <w:pPr>
        <w:pStyle w:val="LabStepNumberedLevel2"/>
      </w:pPr>
      <w:r>
        <w:t xml:space="preserve">Press the </w:t>
      </w:r>
      <w:r w:rsidRPr="003E460D">
        <w:rPr>
          <w:b/>
        </w:rPr>
        <w:t>F5</w:t>
      </w:r>
      <w:r>
        <w:t xml:space="preserve"> key. </w:t>
      </w:r>
    </w:p>
    <w:p w:rsidR="003E460D" w:rsidRDefault="003E460D" w:rsidP="003E460D">
      <w:pPr>
        <w:pStyle w:val="LabStepNumberedLevel2"/>
      </w:pPr>
      <w:r>
        <w:t>When the app starts, verify you see a list of contacts.</w:t>
      </w:r>
    </w:p>
    <w:p w:rsidR="003E460D" w:rsidRDefault="003E460D" w:rsidP="003E460D">
      <w:pPr>
        <w:pStyle w:val="LabStepNumbered"/>
      </w:pPr>
      <w:r>
        <w:t>Add a contact:</w:t>
      </w:r>
    </w:p>
    <w:p w:rsidR="003E460D" w:rsidRDefault="003E460D" w:rsidP="003E460D">
      <w:pPr>
        <w:pStyle w:val="LabStepNumberedLevel2"/>
      </w:pPr>
      <w:r>
        <w:t xml:space="preserve">Push the </w:t>
      </w:r>
      <w:r w:rsidRPr="003E460D">
        <w:rPr>
          <w:b/>
        </w:rPr>
        <w:t>New</w:t>
      </w:r>
      <w:r>
        <w:t xml:space="preserve"> button.</w:t>
      </w:r>
    </w:p>
    <w:p w:rsidR="003E460D" w:rsidRDefault="003E460D" w:rsidP="003E460D">
      <w:pPr>
        <w:pStyle w:val="LabStepNumberedLevel2"/>
      </w:pPr>
      <w:r>
        <w:t>Fill in the form with new data.</w:t>
      </w:r>
    </w:p>
    <w:p w:rsidR="003E460D" w:rsidRDefault="003E460D" w:rsidP="003E460D">
      <w:pPr>
        <w:pStyle w:val="LabStepNumberedLevel2"/>
      </w:pPr>
      <w:r>
        <w:t xml:space="preserve">Press the </w:t>
      </w:r>
      <w:r w:rsidRPr="003E460D">
        <w:rPr>
          <w:b/>
        </w:rPr>
        <w:t>Submit</w:t>
      </w:r>
      <w:r>
        <w:t xml:space="preserve"> button.</w:t>
      </w:r>
    </w:p>
    <w:p w:rsidR="003E460D" w:rsidRDefault="003E460D" w:rsidP="003E460D">
      <w:pPr>
        <w:pStyle w:val="LabStepNumberedLevel2"/>
      </w:pPr>
      <w:r>
        <w:t>Verify the new contact appears in the list.</w:t>
      </w:r>
    </w:p>
    <w:p w:rsidR="003E460D" w:rsidRDefault="003E460D" w:rsidP="003E460D">
      <w:pPr>
        <w:pStyle w:val="LabStepNumbered"/>
      </w:pPr>
      <w:r>
        <w:t>Edit the contact</w:t>
      </w:r>
    </w:p>
    <w:p w:rsidR="003E460D" w:rsidRDefault="003E460D" w:rsidP="003E460D">
      <w:pPr>
        <w:pStyle w:val="LabStepNumberedLevel2"/>
      </w:pPr>
      <w:r>
        <w:t xml:space="preserve">Click the </w:t>
      </w:r>
      <w:r w:rsidRPr="003E460D">
        <w:rPr>
          <w:b/>
        </w:rPr>
        <w:t>edit icon</w:t>
      </w:r>
      <w:r>
        <w:t xml:space="preserve"> next to your new contact.</w:t>
      </w:r>
    </w:p>
    <w:p w:rsidR="003E460D" w:rsidRDefault="003E460D" w:rsidP="003E460D">
      <w:pPr>
        <w:pStyle w:val="LabStepNumberedLevel2"/>
      </w:pPr>
      <w:r>
        <w:t>Edit the contact information.</w:t>
      </w:r>
    </w:p>
    <w:p w:rsidR="003E460D" w:rsidRDefault="003E460D" w:rsidP="003E460D">
      <w:pPr>
        <w:pStyle w:val="LabStepNumberedLevel2"/>
      </w:pPr>
      <w:r>
        <w:t xml:space="preserve">Press the </w:t>
      </w:r>
      <w:r w:rsidRPr="003E460D">
        <w:rPr>
          <w:b/>
        </w:rPr>
        <w:t>Submit</w:t>
      </w:r>
      <w:r>
        <w:t xml:space="preserve"> button.</w:t>
      </w:r>
    </w:p>
    <w:p w:rsidR="003E460D" w:rsidRDefault="003E460D" w:rsidP="003E460D">
      <w:pPr>
        <w:pStyle w:val="LabStepNumberedLevel2"/>
      </w:pPr>
      <w:r>
        <w:t>Verify the modified contact information appears.</w:t>
      </w:r>
    </w:p>
    <w:p w:rsidR="003E460D" w:rsidRDefault="003E460D" w:rsidP="003E460D">
      <w:pPr>
        <w:pStyle w:val="LabStepNumbered"/>
      </w:pPr>
      <w:r>
        <w:t>Delete the contact</w:t>
      </w:r>
    </w:p>
    <w:p w:rsidR="003E460D" w:rsidRDefault="003E460D" w:rsidP="003E460D">
      <w:pPr>
        <w:pStyle w:val="LabStepNumberedLevel2"/>
      </w:pPr>
      <w:r>
        <w:t xml:space="preserve">Click the </w:t>
      </w:r>
      <w:r w:rsidRPr="003E460D">
        <w:rPr>
          <w:b/>
        </w:rPr>
        <w:t>delete icon</w:t>
      </w:r>
      <w:r>
        <w:t xml:space="preserve"> next to your new contact.</w:t>
      </w:r>
    </w:p>
    <w:p w:rsidR="003E460D" w:rsidRDefault="003E460D" w:rsidP="003E460D">
      <w:pPr>
        <w:pStyle w:val="LabStepNumberedLevel2"/>
      </w:pPr>
      <w:r>
        <w:t>Verify the contact is deleted.</w:t>
      </w:r>
    </w:p>
    <w:p w:rsidR="00465449" w:rsidRDefault="00465449" w:rsidP="005A1EEB">
      <w:pPr>
        <w:pStyle w:val="LabExerciseCallout"/>
      </w:pPr>
      <w:r>
        <w:t xml:space="preserve">You have successfully created and tested your MVVM </w:t>
      </w:r>
      <w:proofErr w:type="spellStart"/>
      <w:r>
        <w:t>KnockoutJS</w:t>
      </w:r>
      <w:proofErr w:type="spellEnd"/>
      <w:r>
        <w:t xml:space="preserve"> </w:t>
      </w:r>
      <w:r w:rsidR="005F4195">
        <w:t>Application!</w:t>
      </w:r>
    </w:p>
    <w:sectPr w:rsidR="00465449" w:rsidSect="00BD760F">
      <w:headerReference w:type="even" r:id="rId15"/>
      <w:headerReference w:type="default" r:id="rId16"/>
      <w:footerReference w:type="even" r:id="rId17"/>
      <w:footerReference w:type="default" r:id="rId18"/>
      <w:headerReference w:type="first" r:id="rId19"/>
      <w:footerReference w:type="first" r:id="rId20"/>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636" w:rsidRDefault="00CF0636" w:rsidP="002754DA">
      <w:pPr>
        <w:spacing w:before="0" w:after="0"/>
      </w:pPr>
      <w:r>
        <w:separator/>
      </w:r>
    </w:p>
  </w:endnote>
  <w:endnote w:type="continuationSeparator" w:id="0">
    <w:p w:rsidR="00CF0636" w:rsidRDefault="00CF063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636" w:rsidRDefault="00CF0636" w:rsidP="002754DA">
      <w:pPr>
        <w:spacing w:before="0" w:after="0"/>
      </w:pPr>
      <w:r>
        <w:separator/>
      </w:r>
    </w:p>
  </w:footnote>
  <w:footnote w:type="continuationSeparator" w:id="0">
    <w:p w:rsidR="00CF0636" w:rsidRDefault="00CF063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CDE" w:rsidRDefault="00D77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30FBC"/>
    <w:rsid w:val="0004720B"/>
    <w:rsid w:val="00051385"/>
    <w:rsid w:val="000543B3"/>
    <w:rsid w:val="000553E8"/>
    <w:rsid w:val="000671A9"/>
    <w:rsid w:val="00075BE6"/>
    <w:rsid w:val="00082C8E"/>
    <w:rsid w:val="00086439"/>
    <w:rsid w:val="0009020D"/>
    <w:rsid w:val="00090A5A"/>
    <w:rsid w:val="000922A9"/>
    <w:rsid w:val="000A019A"/>
    <w:rsid w:val="000A0FB8"/>
    <w:rsid w:val="000A375B"/>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45BAE"/>
    <w:rsid w:val="00151E41"/>
    <w:rsid w:val="001554D3"/>
    <w:rsid w:val="0015714F"/>
    <w:rsid w:val="00160EEF"/>
    <w:rsid w:val="00162568"/>
    <w:rsid w:val="0016348C"/>
    <w:rsid w:val="001657A8"/>
    <w:rsid w:val="00165822"/>
    <w:rsid w:val="0016603A"/>
    <w:rsid w:val="00166BA8"/>
    <w:rsid w:val="00172887"/>
    <w:rsid w:val="001760F5"/>
    <w:rsid w:val="00182F32"/>
    <w:rsid w:val="00190D86"/>
    <w:rsid w:val="0019249E"/>
    <w:rsid w:val="001969F7"/>
    <w:rsid w:val="001A3C36"/>
    <w:rsid w:val="001B176D"/>
    <w:rsid w:val="001B28CA"/>
    <w:rsid w:val="001B60FC"/>
    <w:rsid w:val="001C2975"/>
    <w:rsid w:val="001C3C48"/>
    <w:rsid w:val="001E2DF2"/>
    <w:rsid w:val="001E3B71"/>
    <w:rsid w:val="001E5FC6"/>
    <w:rsid w:val="001E6C86"/>
    <w:rsid w:val="001E73CB"/>
    <w:rsid w:val="001F77DA"/>
    <w:rsid w:val="002037AF"/>
    <w:rsid w:val="00207F56"/>
    <w:rsid w:val="0021154E"/>
    <w:rsid w:val="00216298"/>
    <w:rsid w:val="00221821"/>
    <w:rsid w:val="002243BC"/>
    <w:rsid w:val="00225D1A"/>
    <w:rsid w:val="00226C32"/>
    <w:rsid w:val="00231A2A"/>
    <w:rsid w:val="00231D57"/>
    <w:rsid w:val="00234111"/>
    <w:rsid w:val="00237391"/>
    <w:rsid w:val="002376C5"/>
    <w:rsid w:val="002422BD"/>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2F5578"/>
    <w:rsid w:val="0030388D"/>
    <w:rsid w:val="00307288"/>
    <w:rsid w:val="00311545"/>
    <w:rsid w:val="00316198"/>
    <w:rsid w:val="0031741B"/>
    <w:rsid w:val="00333042"/>
    <w:rsid w:val="00347559"/>
    <w:rsid w:val="00351C91"/>
    <w:rsid w:val="0035550E"/>
    <w:rsid w:val="003560BC"/>
    <w:rsid w:val="00361340"/>
    <w:rsid w:val="00364378"/>
    <w:rsid w:val="00367C9B"/>
    <w:rsid w:val="00371932"/>
    <w:rsid w:val="00373A63"/>
    <w:rsid w:val="003775F8"/>
    <w:rsid w:val="003829A4"/>
    <w:rsid w:val="00385E7E"/>
    <w:rsid w:val="003A158A"/>
    <w:rsid w:val="003A6D85"/>
    <w:rsid w:val="003B1609"/>
    <w:rsid w:val="003B509E"/>
    <w:rsid w:val="003B5312"/>
    <w:rsid w:val="003B6B6E"/>
    <w:rsid w:val="003B6E62"/>
    <w:rsid w:val="003C5D20"/>
    <w:rsid w:val="003C6F1C"/>
    <w:rsid w:val="003C6F9B"/>
    <w:rsid w:val="003D1045"/>
    <w:rsid w:val="003D4A36"/>
    <w:rsid w:val="003D513A"/>
    <w:rsid w:val="003E3149"/>
    <w:rsid w:val="003E460D"/>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3DEB"/>
    <w:rsid w:val="00464F96"/>
    <w:rsid w:val="00465449"/>
    <w:rsid w:val="0046679B"/>
    <w:rsid w:val="00474799"/>
    <w:rsid w:val="00481358"/>
    <w:rsid w:val="00482B10"/>
    <w:rsid w:val="004838B2"/>
    <w:rsid w:val="00484260"/>
    <w:rsid w:val="00485767"/>
    <w:rsid w:val="0048724B"/>
    <w:rsid w:val="00487D07"/>
    <w:rsid w:val="004901DA"/>
    <w:rsid w:val="0049441A"/>
    <w:rsid w:val="004946E2"/>
    <w:rsid w:val="004976B3"/>
    <w:rsid w:val="004A0344"/>
    <w:rsid w:val="004A66FA"/>
    <w:rsid w:val="004A7C45"/>
    <w:rsid w:val="004B2700"/>
    <w:rsid w:val="004B75D9"/>
    <w:rsid w:val="004C251A"/>
    <w:rsid w:val="004C4F73"/>
    <w:rsid w:val="004C7D6E"/>
    <w:rsid w:val="004D2050"/>
    <w:rsid w:val="004D3A39"/>
    <w:rsid w:val="004D5B0F"/>
    <w:rsid w:val="004D61D5"/>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773B"/>
    <w:rsid w:val="005908F6"/>
    <w:rsid w:val="00592DAA"/>
    <w:rsid w:val="00596F7D"/>
    <w:rsid w:val="005A0E17"/>
    <w:rsid w:val="005A1EEB"/>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5F4195"/>
    <w:rsid w:val="00601E9E"/>
    <w:rsid w:val="00607C2B"/>
    <w:rsid w:val="006133C4"/>
    <w:rsid w:val="00620888"/>
    <w:rsid w:val="00625F0D"/>
    <w:rsid w:val="00626932"/>
    <w:rsid w:val="006316FA"/>
    <w:rsid w:val="00632485"/>
    <w:rsid w:val="0063362B"/>
    <w:rsid w:val="00643F55"/>
    <w:rsid w:val="00645BB8"/>
    <w:rsid w:val="00650ACD"/>
    <w:rsid w:val="0065426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018"/>
    <w:rsid w:val="007B63AE"/>
    <w:rsid w:val="007B648F"/>
    <w:rsid w:val="007C036A"/>
    <w:rsid w:val="007C5EF6"/>
    <w:rsid w:val="007C6ECE"/>
    <w:rsid w:val="007C731A"/>
    <w:rsid w:val="007D3352"/>
    <w:rsid w:val="007D72B4"/>
    <w:rsid w:val="007E240B"/>
    <w:rsid w:val="007E54CD"/>
    <w:rsid w:val="007E5A7C"/>
    <w:rsid w:val="007F2CD4"/>
    <w:rsid w:val="007F37E8"/>
    <w:rsid w:val="0080252D"/>
    <w:rsid w:val="00805738"/>
    <w:rsid w:val="008114C7"/>
    <w:rsid w:val="00812AF5"/>
    <w:rsid w:val="008237DD"/>
    <w:rsid w:val="00826F6E"/>
    <w:rsid w:val="00826FF7"/>
    <w:rsid w:val="0082729D"/>
    <w:rsid w:val="0083029D"/>
    <w:rsid w:val="00830A82"/>
    <w:rsid w:val="00840512"/>
    <w:rsid w:val="00841F3B"/>
    <w:rsid w:val="00845FAD"/>
    <w:rsid w:val="008530CC"/>
    <w:rsid w:val="00856645"/>
    <w:rsid w:val="008648D6"/>
    <w:rsid w:val="0086565F"/>
    <w:rsid w:val="00865AE4"/>
    <w:rsid w:val="0086681C"/>
    <w:rsid w:val="008743F8"/>
    <w:rsid w:val="008750A4"/>
    <w:rsid w:val="00880606"/>
    <w:rsid w:val="008911D3"/>
    <w:rsid w:val="00893C82"/>
    <w:rsid w:val="008943B0"/>
    <w:rsid w:val="008A1B16"/>
    <w:rsid w:val="008A2BA0"/>
    <w:rsid w:val="008A69A5"/>
    <w:rsid w:val="008A7318"/>
    <w:rsid w:val="008B697B"/>
    <w:rsid w:val="008C17EA"/>
    <w:rsid w:val="008C1C05"/>
    <w:rsid w:val="008C564C"/>
    <w:rsid w:val="008C58FB"/>
    <w:rsid w:val="008D054E"/>
    <w:rsid w:val="008D0899"/>
    <w:rsid w:val="008D261C"/>
    <w:rsid w:val="008D30B0"/>
    <w:rsid w:val="008D6EDA"/>
    <w:rsid w:val="008D7F27"/>
    <w:rsid w:val="008E1CE8"/>
    <w:rsid w:val="008E2680"/>
    <w:rsid w:val="008E3F36"/>
    <w:rsid w:val="00902F51"/>
    <w:rsid w:val="00903B98"/>
    <w:rsid w:val="0090725E"/>
    <w:rsid w:val="00913A3A"/>
    <w:rsid w:val="00915A59"/>
    <w:rsid w:val="0091656E"/>
    <w:rsid w:val="00917AC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97536"/>
    <w:rsid w:val="009A5818"/>
    <w:rsid w:val="009B275F"/>
    <w:rsid w:val="009C016D"/>
    <w:rsid w:val="009C6E7B"/>
    <w:rsid w:val="009D147E"/>
    <w:rsid w:val="009D168C"/>
    <w:rsid w:val="009D1C9A"/>
    <w:rsid w:val="009D22E7"/>
    <w:rsid w:val="009D553D"/>
    <w:rsid w:val="009E1990"/>
    <w:rsid w:val="009E2AD2"/>
    <w:rsid w:val="009F03C5"/>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09BA"/>
    <w:rsid w:val="00A4394E"/>
    <w:rsid w:val="00A46E44"/>
    <w:rsid w:val="00A51DE9"/>
    <w:rsid w:val="00A53017"/>
    <w:rsid w:val="00A5490F"/>
    <w:rsid w:val="00A55EA3"/>
    <w:rsid w:val="00A57DED"/>
    <w:rsid w:val="00A6472F"/>
    <w:rsid w:val="00A66755"/>
    <w:rsid w:val="00A73904"/>
    <w:rsid w:val="00A73931"/>
    <w:rsid w:val="00A807FF"/>
    <w:rsid w:val="00A811F8"/>
    <w:rsid w:val="00A81890"/>
    <w:rsid w:val="00A84330"/>
    <w:rsid w:val="00AA081D"/>
    <w:rsid w:val="00AA1C5E"/>
    <w:rsid w:val="00AB0EF6"/>
    <w:rsid w:val="00AB4BD9"/>
    <w:rsid w:val="00AC535D"/>
    <w:rsid w:val="00AD3847"/>
    <w:rsid w:val="00AE16EB"/>
    <w:rsid w:val="00AE3180"/>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A06CB"/>
    <w:rsid w:val="00BA1292"/>
    <w:rsid w:val="00BA332D"/>
    <w:rsid w:val="00BB42DB"/>
    <w:rsid w:val="00BB54BC"/>
    <w:rsid w:val="00BC1206"/>
    <w:rsid w:val="00BC120F"/>
    <w:rsid w:val="00BC22EE"/>
    <w:rsid w:val="00BC2C68"/>
    <w:rsid w:val="00BC3FCA"/>
    <w:rsid w:val="00BD1EA3"/>
    <w:rsid w:val="00BD760F"/>
    <w:rsid w:val="00BE1C57"/>
    <w:rsid w:val="00BE20E7"/>
    <w:rsid w:val="00BE5EE7"/>
    <w:rsid w:val="00BF3349"/>
    <w:rsid w:val="00BF4AAD"/>
    <w:rsid w:val="00C1089B"/>
    <w:rsid w:val="00C171CF"/>
    <w:rsid w:val="00C30E56"/>
    <w:rsid w:val="00C3211E"/>
    <w:rsid w:val="00C33D09"/>
    <w:rsid w:val="00C34D0A"/>
    <w:rsid w:val="00C37A3E"/>
    <w:rsid w:val="00C44632"/>
    <w:rsid w:val="00C53882"/>
    <w:rsid w:val="00C62D6E"/>
    <w:rsid w:val="00C642C3"/>
    <w:rsid w:val="00C64C17"/>
    <w:rsid w:val="00C66309"/>
    <w:rsid w:val="00C67699"/>
    <w:rsid w:val="00C70683"/>
    <w:rsid w:val="00C80B2F"/>
    <w:rsid w:val="00C81CBC"/>
    <w:rsid w:val="00C82328"/>
    <w:rsid w:val="00C8259A"/>
    <w:rsid w:val="00C847ED"/>
    <w:rsid w:val="00C86B45"/>
    <w:rsid w:val="00C9096A"/>
    <w:rsid w:val="00C92678"/>
    <w:rsid w:val="00C93E0C"/>
    <w:rsid w:val="00C97674"/>
    <w:rsid w:val="00CA1273"/>
    <w:rsid w:val="00CB3262"/>
    <w:rsid w:val="00CB7A9C"/>
    <w:rsid w:val="00CB7CC1"/>
    <w:rsid w:val="00CD0AD0"/>
    <w:rsid w:val="00CD10A1"/>
    <w:rsid w:val="00CD3699"/>
    <w:rsid w:val="00CE155F"/>
    <w:rsid w:val="00CF0636"/>
    <w:rsid w:val="00CF0D9B"/>
    <w:rsid w:val="00CF2509"/>
    <w:rsid w:val="00CF713C"/>
    <w:rsid w:val="00CF7AD5"/>
    <w:rsid w:val="00D0404A"/>
    <w:rsid w:val="00D057EA"/>
    <w:rsid w:val="00D11AD7"/>
    <w:rsid w:val="00D11B33"/>
    <w:rsid w:val="00D12B10"/>
    <w:rsid w:val="00D1320B"/>
    <w:rsid w:val="00D15F6C"/>
    <w:rsid w:val="00D15FEC"/>
    <w:rsid w:val="00D209FD"/>
    <w:rsid w:val="00D2288E"/>
    <w:rsid w:val="00D27A7A"/>
    <w:rsid w:val="00D33840"/>
    <w:rsid w:val="00D3469C"/>
    <w:rsid w:val="00D50509"/>
    <w:rsid w:val="00D51C42"/>
    <w:rsid w:val="00D525CC"/>
    <w:rsid w:val="00D56B22"/>
    <w:rsid w:val="00D6413D"/>
    <w:rsid w:val="00D64974"/>
    <w:rsid w:val="00D65BAA"/>
    <w:rsid w:val="00D66469"/>
    <w:rsid w:val="00D76390"/>
    <w:rsid w:val="00D77CDE"/>
    <w:rsid w:val="00D8031B"/>
    <w:rsid w:val="00D83758"/>
    <w:rsid w:val="00D84676"/>
    <w:rsid w:val="00D84A2F"/>
    <w:rsid w:val="00D85FEA"/>
    <w:rsid w:val="00D8754C"/>
    <w:rsid w:val="00D92006"/>
    <w:rsid w:val="00D950CC"/>
    <w:rsid w:val="00D96C8F"/>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DF7337"/>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0A2E"/>
    <w:rsid w:val="00E95F93"/>
    <w:rsid w:val="00EA0CC6"/>
    <w:rsid w:val="00EB0E93"/>
    <w:rsid w:val="00EC02AD"/>
    <w:rsid w:val="00EC0B5A"/>
    <w:rsid w:val="00EC15A4"/>
    <w:rsid w:val="00ED1A11"/>
    <w:rsid w:val="00ED1EBB"/>
    <w:rsid w:val="00ED43D7"/>
    <w:rsid w:val="00ED67A3"/>
    <w:rsid w:val="00ED682B"/>
    <w:rsid w:val="00EE049F"/>
    <w:rsid w:val="00EE38B6"/>
    <w:rsid w:val="00EE727D"/>
    <w:rsid w:val="00EE7A35"/>
    <w:rsid w:val="00EF0B37"/>
    <w:rsid w:val="00F01A46"/>
    <w:rsid w:val="00F10C41"/>
    <w:rsid w:val="00F218A1"/>
    <w:rsid w:val="00F21A30"/>
    <w:rsid w:val="00F22325"/>
    <w:rsid w:val="00F22470"/>
    <w:rsid w:val="00F276BD"/>
    <w:rsid w:val="00F31C41"/>
    <w:rsid w:val="00F325C3"/>
    <w:rsid w:val="00F34FD2"/>
    <w:rsid w:val="00F40596"/>
    <w:rsid w:val="00F42571"/>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0C26"/>
    <w:rsid w:val="00F938D8"/>
    <w:rsid w:val="00F938DC"/>
    <w:rsid w:val="00F948BF"/>
    <w:rsid w:val="00FA1794"/>
    <w:rsid w:val="00FA3EB4"/>
    <w:rsid w:val="00FA5E15"/>
    <w:rsid w:val="00FB0030"/>
    <w:rsid w:val="00FB07B8"/>
    <w:rsid w:val="00FB2282"/>
    <w:rsid w:val="00FB3F0A"/>
    <w:rsid w:val="00FB68E3"/>
    <w:rsid w:val="00FB6B61"/>
    <w:rsid w:val="00FC00E1"/>
    <w:rsid w:val="00FC1C89"/>
    <w:rsid w:val="00FC2749"/>
    <w:rsid w:val="00FC328F"/>
    <w:rsid w:val="00FC79BD"/>
    <w:rsid w:val="00FD1B1D"/>
    <w:rsid w:val="00FD1FA2"/>
    <w:rsid w:val="00FD69DA"/>
    <w:rsid w:val="00FE0728"/>
    <w:rsid w:val="00FE5F7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0DB5A-4B19-4EA2-96E1-4CD402D9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wingtip.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253231E7-EBAA-4E53-9440-9664E0C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5573</TotalTime>
  <Pages>9</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Sammy Admin (Wingtip Administrator)</cp:lastModifiedBy>
  <cp:revision>43</cp:revision>
  <cp:lastPrinted>2009-08-12T16:30:00Z</cp:lastPrinted>
  <dcterms:created xsi:type="dcterms:W3CDTF">2012-10-18T15:45:00Z</dcterms:created>
  <dcterms:modified xsi:type="dcterms:W3CDTF">2014-05-30T08:57:00Z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