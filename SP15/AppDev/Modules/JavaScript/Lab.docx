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7C2B" w:rsidRDefault="007341E1" w:rsidP="00607C2B">
      <w:pPr>
        <w:pStyle w:val="Heading2"/>
      </w:pPr>
      <w:r>
        <w:t>Programming with JavaScript and the jQuery Library</w:t>
      </w:r>
    </w:p>
    <w:p w:rsidR="00607C2B" w:rsidRPr="005C7841" w:rsidRDefault="00607C2B" w:rsidP="00607C2B">
      <w:pPr>
        <w:pStyle w:val="LabExerciseCallout"/>
      </w:pPr>
      <w:r w:rsidRPr="005C7841">
        <w:rPr>
          <w:b/>
        </w:rPr>
        <w:t>Lab Time</w:t>
      </w:r>
      <w:r w:rsidRPr="005C7841">
        <w:t xml:space="preserve">: </w:t>
      </w:r>
      <w:r w:rsidR="00800073">
        <w:t>45</w:t>
      </w:r>
      <w:r w:rsidRPr="005C7841">
        <w:t xml:space="preserve"> minutes</w:t>
      </w:r>
    </w:p>
    <w:p w:rsidR="00607C2B" w:rsidRPr="00607C2B" w:rsidRDefault="00607C2B" w:rsidP="00607C2B">
      <w:pPr>
        <w:pStyle w:val="LabExerciseCallout"/>
      </w:pPr>
      <w:r w:rsidRPr="005C7841">
        <w:rPr>
          <w:b/>
        </w:rPr>
        <w:t>Lab Folder</w:t>
      </w:r>
      <w:r w:rsidRPr="005C7841">
        <w:t xml:space="preserve">: </w:t>
      </w:r>
      <w:r w:rsidR="00683020" w:rsidRPr="00683020">
        <w:t>C:\Student\Modules\JavaScript\Lab</w:t>
      </w:r>
    </w:p>
    <w:p w:rsidR="00607C2B" w:rsidRDefault="00607C2B" w:rsidP="00607C2B">
      <w:pPr>
        <w:pStyle w:val="LabExerciseCallout"/>
      </w:pPr>
      <w:r w:rsidRPr="005C7841">
        <w:rPr>
          <w:b/>
        </w:rPr>
        <w:t>Lab Overview</w:t>
      </w:r>
      <w:r w:rsidRPr="005C7841">
        <w:t xml:space="preserve">: </w:t>
      </w:r>
      <w:r>
        <w:t xml:space="preserve">In this lab you will get hands-on experience </w:t>
      </w:r>
      <w:r w:rsidR="004074C5">
        <w:t xml:space="preserve">writing JavaScript code </w:t>
      </w:r>
      <w:r w:rsidR="008130F7">
        <w:t>with the jQuery library</w:t>
      </w:r>
      <w:r w:rsidR="004074C5">
        <w:t>.</w:t>
      </w:r>
      <w:r w:rsidR="008130F7">
        <w:t xml:space="preserve"> Along the way you will work with event handlers, dynamically created HTML elements and AJAX calls across the network. In this lab you will also create a JavaScript Module which will teach you the best practice for creating reusable and maintainable JavaScript libraries.</w:t>
      </w:r>
    </w:p>
    <w:p w:rsidR="00607C2B" w:rsidRDefault="00BB54BC" w:rsidP="00607C2B">
      <w:pPr>
        <w:pStyle w:val="Heading3"/>
      </w:pPr>
      <w:r>
        <w:t>Exercise 1</w:t>
      </w:r>
      <w:r w:rsidR="00607C2B">
        <w:t xml:space="preserve">: </w:t>
      </w:r>
      <w:r w:rsidR="003255A3">
        <w:t>Adding client-side behavior to pages using JavaScript</w:t>
      </w:r>
      <w:r w:rsidR="0068773D">
        <w:t xml:space="preserve"> and jQuery</w:t>
      </w:r>
    </w:p>
    <w:p w:rsidR="00607C2B" w:rsidRDefault="00607C2B" w:rsidP="00607C2B">
      <w:pPr>
        <w:pStyle w:val="LabExerciseLeadIn"/>
      </w:pPr>
      <w:r>
        <w:t>In this exercise you will create a new SharePoint-Hosted App</w:t>
      </w:r>
      <w:r w:rsidR="00AA4AFF">
        <w:t xml:space="preserve"> </w:t>
      </w:r>
      <w:r w:rsidR="008130F7">
        <w:t xml:space="preserve">in which you will be </w:t>
      </w:r>
      <w:r w:rsidR="00AA4AFF">
        <w:t>writing client-side code with JavaScript and jQuery</w:t>
      </w:r>
      <w:r>
        <w:t>.</w:t>
      </w:r>
    </w:p>
    <w:p w:rsidR="00607C2B" w:rsidRDefault="00607C2B" w:rsidP="00C82328">
      <w:pPr>
        <w:pStyle w:val="LabStepNumbered"/>
        <w:numPr>
          <w:ilvl w:val="0"/>
          <w:numId w:val="35"/>
        </w:numPr>
      </w:pPr>
      <w:r>
        <w:t xml:space="preserve">Create a new project in </w:t>
      </w:r>
      <w:r w:rsidR="00C14DAB">
        <w:t>Visual Studio 2013</w:t>
      </w:r>
      <w:r>
        <w:t>:</w:t>
      </w:r>
    </w:p>
    <w:p w:rsidR="00C82328" w:rsidRDefault="00C82328" w:rsidP="00C82328">
      <w:pPr>
        <w:pStyle w:val="LabStepNumberedLevel2"/>
      </w:pPr>
      <w:r>
        <w:t xml:space="preserve">Launch </w:t>
      </w:r>
      <w:r w:rsidR="00C14DAB">
        <w:rPr>
          <w:b/>
        </w:rPr>
        <w:t>Visual Studio 2013</w:t>
      </w:r>
      <w:r>
        <w:t xml:space="preserve"> as administrator: </w:t>
      </w:r>
    </w:p>
    <w:p w:rsidR="005522AE" w:rsidRDefault="00C82328" w:rsidP="00C82328">
      <w:pPr>
        <w:pStyle w:val="LabStepNumberedLevel3"/>
      </w:pPr>
      <w:r>
        <w:t>Windows Keyboard Key</w:t>
      </w:r>
      <w:r w:rsidRPr="00930E1C">
        <w:t xml:space="preserve"> </w:t>
      </w:r>
      <w:r w:rsidRPr="00930E1C">
        <w:sym w:font="Wingdings" w:char="F0E0"/>
      </w:r>
      <w:r w:rsidRPr="00930E1C">
        <w:t xml:space="preserve"> </w:t>
      </w:r>
      <w:r w:rsidRPr="00264696">
        <w:t>Right click</w:t>
      </w:r>
      <w:r>
        <w:t xml:space="preserve"> on the </w:t>
      </w:r>
      <w:r w:rsidR="00C14DAB">
        <w:t>Visual Studio 2013</w:t>
      </w:r>
      <w:r>
        <w:t xml:space="preserve"> tile and select </w:t>
      </w:r>
      <w:r w:rsidRPr="00264696">
        <w:t>Run as administrator</w:t>
      </w:r>
      <w:r w:rsidR="005522AE">
        <w:t>.</w:t>
      </w:r>
    </w:p>
    <w:p w:rsidR="00C82328" w:rsidRDefault="00C82328" w:rsidP="00C82328">
      <w:pPr>
        <w:pStyle w:val="LabStepNumberedLevel2"/>
      </w:pPr>
      <w:r>
        <w:t xml:space="preserve">In Visual Studio select </w:t>
      </w:r>
      <w:r w:rsidRPr="000C3A99">
        <w:rPr>
          <w:b/>
        </w:rPr>
        <w:t xml:space="preserve">File </w:t>
      </w:r>
      <w:r w:rsidRPr="000C3A99">
        <w:rPr>
          <w:b/>
        </w:rPr>
        <w:sym w:font="Wingdings" w:char="F0E0"/>
      </w:r>
      <w:r w:rsidRPr="000C3A99">
        <w:rPr>
          <w:b/>
        </w:rPr>
        <w:t xml:space="preserve"> New </w:t>
      </w:r>
      <w:r w:rsidRPr="000C3A99">
        <w:rPr>
          <w:b/>
        </w:rPr>
        <w:sym w:font="Wingdings" w:char="F0E0"/>
      </w:r>
      <w:r w:rsidRPr="000C3A99">
        <w:rPr>
          <w:b/>
        </w:rPr>
        <w:t xml:space="preserve"> Project</w:t>
      </w:r>
      <w:r>
        <w:t>.</w:t>
      </w:r>
    </w:p>
    <w:p w:rsidR="00C82328" w:rsidRDefault="00C82328" w:rsidP="00C82328">
      <w:pPr>
        <w:pStyle w:val="LabStepNumberedLevel2"/>
      </w:pPr>
      <w:r>
        <w:t xml:space="preserve">In the </w:t>
      </w:r>
      <w:r w:rsidRPr="004008BD">
        <w:rPr>
          <w:b/>
        </w:rPr>
        <w:t>New Project</w:t>
      </w:r>
      <w:r>
        <w:t xml:space="preserve"> dialog:</w:t>
      </w:r>
    </w:p>
    <w:p w:rsidR="00C82328" w:rsidRDefault="00C82328" w:rsidP="00C82328">
      <w:pPr>
        <w:pStyle w:val="LabStepNumberedLevel3"/>
      </w:pPr>
      <w:r>
        <w:t xml:space="preserve">Find the </w:t>
      </w:r>
      <w:r w:rsidRPr="00724A33">
        <w:rPr>
          <w:b/>
        </w:rPr>
        <w:t>App for SharePoint 2013</w:t>
      </w:r>
      <w:r>
        <w:t xml:space="preserve"> template under the </w:t>
      </w:r>
      <w:r w:rsidRPr="00724A33">
        <w:rPr>
          <w:b/>
        </w:rPr>
        <w:t xml:space="preserve">Templates </w:t>
      </w:r>
      <w:r w:rsidRPr="00724A33">
        <w:rPr>
          <w:b/>
        </w:rPr>
        <w:sym w:font="Wingdings" w:char="F0E0"/>
      </w:r>
      <w:r w:rsidRPr="00724A33">
        <w:rPr>
          <w:b/>
        </w:rPr>
        <w:t xml:space="preserve"> Visual C# </w:t>
      </w:r>
      <w:r w:rsidRPr="00724A33">
        <w:rPr>
          <w:b/>
        </w:rPr>
        <w:sym w:font="Wingdings" w:char="F0E0"/>
      </w:r>
      <w:r w:rsidRPr="00724A33">
        <w:rPr>
          <w:b/>
        </w:rPr>
        <w:t xml:space="preserve"> Office / SharePoint </w:t>
      </w:r>
      <w:r w:rsidRPr="00724A33">
        <w:rPr>
          <w:b/>
        </w:rPr>
        <w:sym w:font="Wingdings" w:char="F0E0"/>
      </w:r>
      <w:r w:rsidRPr="00724A33">
        <w:rPr>
          <w:b/>
        </w:rPr>
        <w:t xml:space="preserve"> Apps</w:t>
      </w:r>
      <w:r>
        <w:t xml:space="preserve"> section.</w:t>
      </w:r>
    </w:p>
    <w:p w:rsidR="00C82328" w:rsidRPr="00C82328" w:rsidRDefault="00C82328" w:rsidP="00C82328">
      <w:pPr>
        <w:pStyle w:val="LabStepNumberedLevel3"/>
      </w:pPr>
      <w:r w:rsidRPr="000C3A99">
        <w:rPr>
          <w:b/>
        </w:rPr>
        <w:t>Name</w:t>
      </w:r>
      <w:r>
        <w:t xml:space="preserve">: </w:t>
      </w:r>
      <w:r w:rsidR="00AA4AFF">
        <w:t>ClientSideApp</w:t>
      </w:r>
      <w:r w:rsidRPr="00C82328">
        <w:rPr>
          <w:b/>
        </w:rPr>
        <w:t xml:space="preserve"> </w:t>
      </w:r>
    </w:p>
    <w:p w:rsidR="000431D1" w:rsidRPr="000431D1" w:rsidRDefault="00C82328" w:rsidP="00AA4AFF">
      <w:pPr>
        <w:pStyle w:val="LabStepNumberedLevel3"/>
        <w:rPr>
          <w:b/>
        </w:rPr>
      </w:pPr>
      <w:r w:rsidRPr="00C14DAB">
        <w:rPr>
          <w:b/>
        </w:rPr>
        <w:t>Location:</w:t>
      </w:r>
      <w:r>
        <w:t xml:space="preserve"> </w:t>
      </w:r>
      <w:r w:rsidR="00AA4AFF" w:rsidRPr="00AA4AFF">
        <w:t>C:\Student\Modules\JavaScript\Lab</w:t>
      </w:r>
      <w:r w:rsidR="000431D1">
        <w:t>.</w:t>
      </w:r>
    </w:p>
    <w:p w:rsidR="00AA4AFF" w:rsidRPr="00C14DAB" w:rsidRDefault="00C14DAB" w:rsidP="000431D1">
      <w:pPr>
        <w:pStyle w:val="LabStepScreenshotLevel2"/>
        <w:rPr>
          <w:b/>
        </w:rPr>
      </w:pPr>
      <w:r>
        <w:drawing>
          <wp:inline distT="0" distB="0" distL="0" distR="0" wp14:anchorId="083FD64A" wp14:editId="140C8C8F">
            <wp:extent cx="3958389" cy="2004147"/>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971509" cy="2010790"/>
                    </a:xfrm>
                    <a:prstGeom prst="rect">
                      <a:avLst/>
                    </a:prstGeom>
                  </pic:spPr>
                </pic:pic>
              </a:graphicData>
            </a:graphic>
          </wp:inline>
        </w:drawing>
      </w:r>
    </w:p>
    <w:p w:rsidR="00AA4AFF" w:rsidRDefault="00C82328" w:rsidP="00AA4AFF">
      <w:pPr>
        <w:pStyle w:val="LabStepNumberedLevel3"/>
        <w:rPr>
          <w:b/>
        </w:rPr>
      </w:pPr>
      <w:r>
        <w:t xml:space="preserve">Click </w:t>
      </w:r>
      <w:r w:rsidRPr="00460E05">
        <w:rPr>
          <w:b/>
        </w:rPr>
        <w:t>OK</w:t>
      </w:r>
      <w:r w:rsidR="005522AE">
        <w:rPr>
          <w:b/>
        </w:rPr>
        <w:t>.</w:t>
      </w:r>
    </w:p>
    <w:p w:rsidR="000431D1" w:rsidRDefault="00AA4AFF" w:rsidP="00AA4AFF">
      <w:pPr>
        <w:pStyle w:val="LabStepNumberedLevel2"/>
      </w:pPr>
      <w:r>
        <w:t xml:space="preserve">Next, the </w:t>
      </w:r>
      <w:proofErr w:type="gramStart"/>
      <w:r w:rsidRPr="00C14DAB">
        <w:rPr>
          <w:b/>
        </w:rPr>
        <w:t>New</w:t>
      </w:r>
      <w:proofErr w:type="gramEnd"/>
      <w:r w:rsidRPr="00C14DAB">
        <w:rPr>
          <w:b/>
        </w:rPr>
        <w:t xml:space="preserve"> app for SharePoint</w:t>
      </w:r>
      <w:r>
        <w:t xml:space="preserve"> dialog appears. Fill it out like the one shown in the following screenshot. You </w:t>
      </w:r>
      <w:r w:rsidR="004074C5">
        <w:t xml:space="preserve">can use any local </w:t>
      </w:r>
      <w:r w:rsidR="00683020">
        <w:t xml:space="preserve">test site for testing including the one you created in the last lab at </w:t>
      </w:r>
      <w:hyperlink r:id="rId13" w:history="1">
        <w:r w:rsidR="00683020" w:rsidRPr="00E6377C">
          <w:rPr>
            <w:rStyle w:val="Hyperlink"/>
          </w:rPr>
          <w:t>http://dev.wingtip.com</w:t>
        </w:r>
      </w:hyperlink>
      <w:r w:rsidR="00683020">
        <w:t xml:space="preserve">. When you are done, click </w:t>
      </w:r>
      <w:r w:rsidR="00683020" w:rsidRPr="00C14DAB">
        <w:rPr>
          <w:b/>
        </w:rPr>
        <w:t>Finish</w:t>
      </w:r>
      <w:r w:rsidR="00683020">
        <w:t xml:space="preserve"> to create the project</w:t>
      </w:r>
      <w:r w:rsidR="000431D1">
        <w:t>.</w:t>
      </w:r>
    </w:p>
    <w:p w:rsidR="00AA4AFF" w:rsidRDefault="00C14DAB" w:rsidP="000431D1">
      <w:pPr>
        <w:pStyle w:val="LabStepScreenshotLevel2"/>
      </w:pPr>
      <w:r>
        <w:drawing>
          <wp:inline distT="0" distB="0" distL="0" distR="0" wp14:anchorId="5BF662E1" wp14:editId="163C2762">
            <wp:extent cx="3046771" cy="1913021"/>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048286" cy="1913972"/>
                    </a:xfrm>
                    <a:prstGeom prst="rect">
                      <a:avLst/>
                    </a:prstGeom>
                  </pic:spPr>
                </pic:pic>
              </a:graphicData>
            </a:graphic>
          </wp:inline>
        </w:drawing>
      </w:r>
    </w:p>
    <w:p w:rsidR="00683020" w:rsidRDefault="00683020" w:rsidP="00704F8E">
      <w:pPr>
        <w:pStyle w:val="LabStepNumberedLevel2"/>
        <w:rPr>
          <w:rStyle w:val="Strong"/>
          <w:b w:val="0"/>
          <w:bCs w:val="0"/>
        </w:rPr>
      </w:pPr>
      <w:r>
        <w:rPr>
          <w:rStyle w:val="Strong"/>
          <w:b w:val="0"/>
          <w:bCs w:val="0"/>
        </w:rPr>
        <w:lastRenderedPageBreak/>
        <w:t>Take a moment and inspect the new app project and all the files inside.</w:t>
      </w:r>
    </w:p>
    <w:p w:rsidR="00C14DAB" w:rsidRDefault="00683020" w:rsidP="00C14DAB">
      <w:pPr>
        <w:pStyle w:val="LabStepScreenshotLevel2"/>
        <w:rPr>
          <w:rStyle w:val="Strong"/>
          <w:b w:val="0"/>
          <w:bCs w:val="0"/>
        </w:rPr>
      </w:pPr>
      <w:r>
        <w:drawing>
          <wp:inline distT="0" distB="0" distL="0" distR="0" wp14:anchorId="6FAF6E59" wp14:editId="382936BB">
            <wp:extent cx="1612232" cy="2372472"/>
            <wp:effectExtent l="19050" t="19050" r="2667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33361" cy="2403564"/>
                    </a:xfrm>
                    <a:prstGeom prst="rect">
                      <a:avLst/>
                    </a:prstGeom>
                    <a:ln>
                      <a:solidFill>
                        <a:schemeClr val="bg1">
                          <a:lumMod val="75000"/>
                        </a:schemeClr>
                      </a:solidFill>
                    </a:ln>
                  </pic:spPr>
                </pic:pic>
              </a:graphicData>
            </a:graphic>
          </wp:inline>
        </w:drawing>
      </w:r>
    </w:p>
    <w:p w:rsidR="00C14DAB" w:rsidRDefault="00C14DAB" w:rsidP="00683020">
      <w:pPr>
        <w:pStyle w:val="LabStepNumbered"/>
        <w:rPr>
          <w:rStyle w:val="Strong"/>
          <w:b w:val="0"/>
          <w:bCs w:val="0"/>
        </w:rPr>
      </w:pPr>
      <w:r>
        <w:rPr>
          <w:rStyle w:val="Strong"/>
          <w:b w:val="0"/>
          <w:bCs w:val="0"/>
        </w:rPr>
        <w:t xml:space="preserve">Open the </w:t>
      </w:r>
      <w:r w:rsidRPr="00C14DAB">
        <w:rPr>
          <w:rStyle w:val="Strong"/>
          <w:bCs w:val="0"/>
        </w:rPr>
        <w:t>AppManifest.xml</w:t>
      </w:r>
      <w:r>
        <w:rPr>
          <w:rStyle w:val="Strong"/>
          <w:b w:val="0"/>
          <w:bCs w:val="0"/>
        </w:rPr>
        <w:t xml:space="preserve"> and set the </w:t>
      </w:r>
      <w:r w:rsidRPr="00C14DAB">
        <w:rPr>
          <w:rStyle w:val="Strong"/>
          <w:bCs w:val="0"/>
        </w:rPr>
        <w:t>Title</w:t>
      </w:r>
      <w:r>
        <w:rPr>
          <w:rStyle w:val="Strong"/>
          <w:b w:val="0"/>
          <w:bCs w:val="0"/>
        </w:rPr>
        <w:t>: Client-Side App</w:t>
      </w:r>
    </w:p>
    <w:p w:rsidR="00683020" w:rsidRDefault="00683020" w:rsidP="00683020">
      <w:pPr>
        <w:pStyle w:val="LabStepNumbered"/>
        <w:rPr>
          <w:rStyle w:val="Strong"/>
          <w:b w:val="0"/>
          <w:bCs w:val="0"/>
        </w:rPr>
      </w:pPr>
      <w:r>
        <w:rPr>
          <w:rStyle w:val="Strong"/>
          <w:b w:val="0"/>
          <w:bCs w:val="0"/>
        </w:rPr>
        <w:t>Update to the latest version of the jQuery library and add the jQuery UI library.</w:t>
      </w:r>
    </w:p>
    <w:p w:rsidR="000431D1" w:rsidRDefault="00683020" w:rsidP="004074C5">
      <w:pPr>
        <w:pStyle w:val="LabStepNumberedLevel2"/>
        <w:rPr>
          <w:rStyle w:val="Strong"/>
          <w:b w:val="0"/>
          <w:bCs w:val="0"/>
        </w:rPr>
      </w:pPr>
      <w:r w:rsidRPr="00C14DAB">
        <w:rPr>
          <w:rStyle w:val="Strong"/>
          <w:b w:val="0"/>
          <w:bCs w:val="0"/>
        </w:rPr>
        <w:t xml:space="preserve">Right-click on the </w:t>
      </w:r>
      <w:r w:rsidRPr="00C14DAB">
        <w:rPr>
          <w:rStyle w:val="Strong"/>
          <w:bCs w:val="0"/>
        </w:rPr>
        <w:t>ClientSideApp</w:t>
      </w:r>
      <w:r w:rsidRPr="00C14DAB">
        <w:rPr>
          <w:rStyle w:val="Strong"/>
          <w:b w:val="0"/>
          <w:bCs w:val="0"/>
        </w:rPr>
        <w:t xml:space="preserve"> project and click the menu command </w:t>
      </w:r>
      <w:r w:rsidRPr="00C14DAB">
        <w:rPr>
          <w:rStyle w:val="Strong"/>
          <w:bCs w:val="0"/>
        </w:rPr>
        <w:t xml:space="preserve">Manage </w:t>
      </w:r>
      <w:proofErr w:type="spellStart"/>
      <w:r w:rsidRPr="00C14DAB">
        <w:rPr>
          <w:rStyle w:val="Strong"/>
          <w:bCs w:val="0"/>
        </w:rPr>
        <w:t>NuGet</w:t>
      </w:r>
      <w:proofErr w:type="spellEnd"/>
      <w:r w:rsidRPr="00C14DAB">
        <w:rPr>
          <w:rStyle w:val="Strong"/>
          <w:bCs w:val="0"/>
        </w:rPr>
        <w:t xml:space="preserve"> Packages</w:t>
      </w:r>
      <w:r w:rsidR="00C14DAB" w:rsidRPr="00C14DAB">
        <w:rPr>
          <w:rStyle w:val="Strong"/>
          <w:bCs w:val="0"/>
        </w:rPr>
        <w:t>…</w:t>
      </w:r>
      <w:r w:rsidR="00704F8E" w:rsidRPr="00C14DAB">
        <w:rPr>
          <w:rStyle w:val="Strong"/>
          <w:bCs w:val="0"/>
        </w:rPr>
        <w:t xml:space="preserve"> </w:t>
      </w:r>
      <w:r w:rsidR="00704F8E" w:rsidRPr="00C14DAB">
        <w:rPr>
          <w:rStyle w:val="Strong"/>
          <w:b w:val="0"/>
          <w:bCs w:val="0"/>
        </w:rPr>
        <w:t xml:space="preserve">to display the </w:t>
      </w:r>
      <w:r w:rsidR="00704F8E" w:rsidRPr="00C14DAB">
        <w:rPr>
          <w:rStyle w:val="Strong"/>
          <w:bCs w:val="0"/>
        </w:rPr>
        <w:t xml:space="preserve">Manage </w:t>
      </w:r>
      <w:proofErr w:type="spellStart"/>
      <w:r w:rsidR="00704F8E" w:rsidRPr="00C14DAB">
        <w:rPr>
          <w:rStyle w:val="Strong"/>
          <w:bCs w:val="0"/>
        </w:rPr>
        <w:t>NuGet</w:t>
      </w:r>
      <w:proofErr w:type="spellEnd"/>
      <w:r w:rsidR="00704F8E" w:rsidRPr="00C14DAB">
        <w:rPr>
          <w:rStyle w:val="Strong"/>
          <w:bCs w:val="0"/>
        </w:rPr>
        <w:t xml:space="preserve"> Packages</w:t>
      </w:r>
      <w:r w:rsidR="00704F8E" w:rsidRPr="00C14DAB">
        <w:rPr>
          <w:rStyle w:val="Strong"/>
          <w:b w:val="0"/>
          <w:bCs w:val="0"/>
        </w:rPr>
        <w:t xml:space="preserve"> dialog.</w:t>
      </w:r>
    </w:p>
    <w:p w:rsidR="00683020" w:rsidRPr="00C14DAB" w:rsidRDefault="00C14DAB" w:rsidP="000431D1">
      <w:pPr>
        <w:pStyle w:val="LabStepScreenshotLevel2"/>
        <w:rPr>
          <w:rStyle w:val="Strong"/>
          <w:b w:val="0"/>
          <w:bCs w:val="0"/>
        </w:rPr>
      </w:pPr>
      <w:r w:rsidRPr="00C14DAB">
        <w:t xml:space="preserve"> </w:t>
      </w:r>
      <w:r>
        <w:drawing>
          <wp:inline distT="0" distB="0" distL="0" distR="0" wp14:anchorId="086B4C2A" wp14:editId="17559EEF">
            <wp:extent cx="2069431" cy="1994331"/>
            <wp:effectExtent l="0" t="0" r="762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081236" cy="2005708"/>
                    </a:xfrm>
                    <a:prstGeom prst="rect">
                      <a:avLst/>
                    </a:prstGeom>
                  </pic:spPr>
                </pic:pic>
              </a:graphicData>
            </a:graphic>
          </wp:inline>
        </w:drawing>
      </w:r>
    </w:p>
    <w:p w:rsidR="00683020" w:rsidRDefault="00683020" w:rsidP="00683020">
      <w:pPr>
        <w:pStyle w:val="LabStepNumberedLevel2"/>
        <w:rPr>
          <w:rStyle w:val="Strong"/>
          <w:b w:val="0"/>
          <w:bCs w:val="0"/>
        </w:rPr>
      </w:pPr>
      <w:r>
        <w:rPr>
          <w:rStyle w:val="Strong"/>
          <w:b w:val="0"/>
          <w:bCs w:val="0"/>
        </w:rPr>
        <w:t xml:space="preserve">Click the </w:t>
      </w:r>
      <w:r w:rsidRPr="00683020">
        <w:rPr>
          <w:rStyle w:val="Strong"/>
          <w:bCs w:val="0"/>
        </w:rPr>
        <w:t>Updates</w:t>
      </w:r>
      <w:r>
        <w:rPr>
          <w:rStyle w:val="Strong"/>
          <w:b w:val="0"/>
          <w:bCs w:val="0"/>
        </w:rPr>
        <w:t xml:space="preserve"> tab on the left side of the </w:t>
      </w:r>
      <w:r w:rsidR="00704F8E" w:rsidRPr="00704F8E">
        <w:rPr>
          <w:rStyle w:val="Strong"/>
          <w:bCs w:val="0"/>
        </w:rPr>
        <w:t xml:space="preserve">Manage </w:t>
      </w:r>
      <w:proofErr w:type="spellStart"/>
      <w:r w:rsidR="00704F8E" w:rsidRPr="00704F8E">
        <w:rPr>
          <w:rStyle w:val="Strong"/>
          <w:bCs w:val="0"/>
        </w:rPr>
        <w:t>NuGet</w:t>
      </w:r>
      <w:proofErr w:type="spellEnd"/>
      <w:r w:rsidR="00704F8E" w:rsidRPr="00704F8E">
        <w:rPr>
          <w:rStyle w:val="Strong"/>
          <w:bCs w:val="0"/>
        </w:rPr>
        <w:t xml:space="preserve"> P</w:t>
      </w:r>
      <w:r w:rsidRPr="00704F8E">
        <w:rPr>
          <w:rStyle w:val="Strong"/>
          <w:bCs w:val="0"/>
        </w:rPr>
        <w:t>ackages</w:t>
      </w:r>
      <w:r>
        <w:rPr>
          <w:rStyle w:val="Strong"/>
          <w:b w:val="0"/>
          <w:bCs w:val="0"/>
        </w:rPr>
        <w:t xml:space="preserve"> dialog. </w:t>
      </w:r>
      <w:r w:rsidR="004074C5">
        <w:rPr>
          <w:rStyle w:val="Strong"/>
          <w:b w:val="0"/>
          <w:bCs w:val="0"/>
        </w:rPr>
        <w:t>Next,</w:t>
      </w:r>
      <w:r w:rsidR="00704F8E">
        <w:rPr>
          <w:rStyle w:val="Strong"/>
          <w:b w:val="0"/>
          <w:bCs w:val="0"/>
        </w:rPr>
        <w:t xml:space="preserve"> click the </w:t>
      </w:r>
      <w:r w:rsidR="00704F8E" w:rsidRPr="00704F8E">
        <w:rPr>
          <w:rStyle w:val="Strong"/>
          <w:bCs w:val="0"/>
        </w:rPr>
        <w:t>Update</w:t>
      </w:r>
      <w:r w:rsidR="00704F8E">
        <w:rPr>
          <w:rStyle w:val="Strong"/>
          <w:b w:val="0"/>
          <w:bCs w:val="0"/>
        </w:rPr>
        <w:t xml:space="preserve"> button for the jQuery package. </w:t>
      </w:r>
      <w:r>
        <w:rPr>
          <w:rStyle w:val="Strong"/>
          <w:b w:val="0"/>
          <w:bCs w:val="0"/>
        </w:rPr>
        <w:t>This will update the jQuery sources files</w:t>
      </w:r>
      <w:r w:rsidR="00D85B63">
        <w:rPr>
          <w:rStyle w:val="Strong"/>
          <w:b w:val="0"/>
          <w:bCs w:val="0"/>
        </w:rPr>
        <w:t xml:space="preserve"> in your app project </w:t>
      </w:r>
      <w:r>
        <w:rPr>
          <w:rStyle w:val="Strong"/>
          <w:b w:val="0"/>
          <w:bCs w:val="0"/>
        </w:rPr>
        <w:t>to the latest version.</w:t>
      </w:r>
    </w:p>
    <w:p w:rsidR="00683020" w:rsidRDefault="00C14DAB" w:rsidP="00683020">
      <w:pPr>
        <w:pStyle w:val="LabStepScreenshotLevel2"/>
        <w:rPr>
          <w:rStyle w:val="Strong"/>
          <w:b w:val="0"/>
          <w:bCs w:val="0"/>
        </w:rPr>
      </w:pPr>
      <w:r w:rsidRPr="00C14DAB">
        <w:t xml:space="preserve"> </w:t>
      </w:r>
      <w:r>
        <w:drawing>
          <wp:inline distT="0" distB="0" distL="0" distR="0" wp14:anchorId="1364E7D1" wp14:editId="1423B686">
            <wp:extent cx="4523873" cy="2295769"/>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534190" cy="2301005"/>
                    </a:xfrm>
                    <a:prstGeom prst="rect">
                      <a:avLst/>
                    </a:prstGeom>
                  </pic:spPr>
                </pic:pic>
              </a:graphicData>
            </a:graphic>
          </wp:inline>
        </w:drawing>
      </w:r>
    </w:p>
    <w:p w:rsidR="000431D1" w:rsidRDefault="00704F8E" w:rsidP="00704F8E">
      <w:pPr>
        <w:pStyle w:val="LabStepNumberedLevel2"/>
        <w:rPr>
          <w:rStyle w:val="Strong"/>
          <w:b w:val="0"/>
          <w:bCs w:val="0"/>
        </w:rPr>
      </w:pPr>
      <w:r w:rsidRPr="00811247">
        <w:rPr>
          <w:rStyle w:val="Strong"/>
          <w:b w:val="0"/>
          <w:bCs w:val="0"/>
        </w:rPr>
        <w:lastRenderedPageBreak/>
        <w:t xml:space="preserve">Click the </w:t>
      </w:r>
      <w:r w:rsidRPr="00811247">
        <w:rPr>
          <w:rStyle w:val="Strong"/>
          <w:bCs w:val="0"/>
        </w:rPr>
        <w:t>Online</w:t>
      </w:r>
      <w:r w:rsidRPr="00811247">
        <w:rPr>
          <w:rStyle w:val="Strong"/>
          <w:b w:val="0"/>
          <w:bCs w:val="0"/>
        </w:rPr>
        <w:t xml:space="preserve"> tab on the left side of the </w:t>
      </w:r>
      <w:r w:rsidRPr="00811247">
        <w:rPr>
          <w:rStyle w:val="Strong"/>
          <w:bCs w:val="0"/>
        </w:rPr>
        <w:t xml:space="preserve">Manage </w:t>
      </w:r>
      <w:proofErr w:type="spellStart"/>
      <w:r w:rsidRPr="00811247">
        <w:rPr>
          <w:rStyle w:val="Strong"/>
          <w:bCs w:val="0"/>
        </w:rPr>
        <w:t>NuGet</w:t>
      </w:r>
      <w:proofErr w:type="spellEnd"/>
      <w:r w:rsidRPr="00811247">
        <w:rPr>
          <w:rStyle w:val="Strong"/>
          <w:bCs w:val="0"/>
        </w:rPr>
        <w:t xml:space="preserve"> Packages</w:t>
      </w:r>
      <w:r w:rsidRPr="00811247">
        <w:rPr>
          <w:rStyle w:val="Strong"/>
          <w:b w:val="0"/>
          <w:bCs w:val="0"/>
        </w:rPr>
        <w:t xml:space="preserve"> dialog. Look through the available </w:t>
      </w:r>
      <w:proofErr w:type="spellStart"/>
      <w:r w:rsidRPr="00811247">
        <w:rPr>
          <w:rStyle w:val="Strong"/>
          <w:b w:val="0"/>
          <w:bCs w:val="0"/>
        </w:rPr>
        <w:t>NuGet</w:t>
      </w:r>
      <w:proofErr w:type="spellEnd"/>
      <w:r w:rsidRPr="00811247">
        <w:rPr>
          <w:rStyle w:val="Strong"/>
          <w:b w:val="0"/>
          <w:bCs w:val="0"/>
        </w:rPr>
        <w:t xml:space="preserve"> packages and locate </w:t>
      </w:r>
      <w:r w:rsidRPr="00811247">
        <w:rPr>
          <w:rStyle w:val="Strong"/>
          <w:bCs w:val="0"/>
        </w:rPr>
        <w:t>jQuery UI (Combined Library)</w:t>
      </w:r>
      <w:r w:rsidRPr="00811247">
        <w:rPr>
          <w:rStyle w:val="Strong"/>
          <w:b w:val="0"/>
          <w:bCs w:val="0"/>
        </w:rPr>
        <w:t xml:space="preserve"> and click the </w:t>
      </w:r>
      <w:r w:rsidRPr="00811247">
        <w:rPr>
          <w:rStyle w:val="Strong"/>
          <w:bCs w:val="0"/>
        </w:rPr>
        <w:t>Install</w:t>
      </w:r>
      <w:r w:rsidRPr="00811247">
        <w:rPr>
          <w:rStyle w:val="Strong"/>
          <w:b w:val="0"/>
          <w:bCs w:val="0"/>
        </w:rPr>
        <w:t xml:space="preserve"> button. This will install the package into you project.</w:t>
      </w:r>
    </w:p>
    <w:p w:rsidR="00704F8E" w:rsidRPr="00811247" w:rsidRDefault="00811247" w:rsidP="000431D1">
      <w:pPr>
        <w:pStyle w:val="LabStepScreenshotLevel2"/>
        <w:rPr>
          <w:rStyle w:val="Strong"/>
          <w:b w:val="0"/>
          <w:bCs w:val="0"/>
        </w:rPr>
      </w:pPr>
      <w:r w:rsidRPr="000431D1">
        <w:rPr>
          <w:rStyle w:val="LabStepScreenshotFrame"/>
        </w:rPr>
        <w:drawing>
          <wp:inline distT="0" distB="0" distL="0" distR="0" wp14:anchorId="16446755" wp14:editId="593CE997">
            <wp:extent cx="4367463" cy="1611668"/>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374033" cy="1614092"/>
                    </a:xfrm>
                    <a:prstGeom prst="rect">
                      <a:avLst/>
                    </a:prstGeom>
                  </pic:spPr>
                </pic:pic>
              </a:graphicData>
            </a:graphic>
          </wp:inline>
        </w:drawing>
      </w:r>
    </w:p>
    <w:p w:rsidR="00704F8E" w:rsidRDefault="00704F8E" w:rsidP="00683020">
      <w:pPr>
        <w:pStyle w:val="LabStepNumberedLevel2"/>
        <w:rPr>
          <w:rStyle w:val="Strong"/>
          <w:b w:val="0"/>
          <w:bCs w:val="0"/>
        </w:rPr>
      </w:pPr>
      <w:r>
        <w:rPr>
          <w:rStyle w:val="Strong"/>
          <w:b w:val="0"/>
          <w:bCs w:val="0"/>
        </w:rPr>
        <w:t xml:space="preserve">Click the </w:t>
      </w:r>
      <w:r w:rsidRPr="004074C5">
        <w:rPr>
          <w:rStyle w:val="Strong"/>
          <w:bCs w:val="0"/>
        </w:rPr>
        <w:t>Close</w:t>
      </w:r>
      <w:r>
        <w:rPr>
          <w:rStyle w:val="Strong"/>
          <w:b w:val="0"/>
          <w:bCs w:val="0"/>
        </w:rPr>
        <w:t xml:space="preserve"> button at the bottom right to close the </w:t>
      </w:r>
      <w:r w:rsidRPr="00704F8E">
        <w:rPr>
          <w:rStyle w:val="Strong"/>
          <w:bCs w:val="0"/>
        </w:rPr>
        <w:t xml:space="preserve">Manage </w:t>
      </w:r>
      <w:proofErr w:type="spellStart"/>
      <w:r w:rsidRPr="00704F8E">
        <w:rPr>
          <w:rStyle w:val="Strong"/>
          <w:bCs w:val="0"/>
        </w:rPr>
        <w:t>NuGet</w:t>
      </w:r>
      <w:proofErr w:type="spellEnd"/>
      <w:r w:rsidRPr="00704F8E">
        <w:rPr>
          <w:rStyle w:val="Strong"/>
          <w:bCs w:val="0"/>
        </w:rPr>
        <w:t xml:space="preserve"> Packages</w:t>
      </w:r>
      <w:r>
        <w:rPr>
          <w:rStyle w:val="Strong"/>
          <w:b w:val="0"/>
          <w:bCs w:val="0"/>
        </w:rPr>
        <w:t xml:space="preserve"> dialog.</w:t>
      </w:r>
    </w:p>
    <w:p w:rsidR="000431D1" w:rsidRDefault="00704F8E" w:rsidP="00704F8E">
      <w:pPr>
        <w:pStyle w:val="LabStepNumberedLevel2"/>
        <w:rPr>
          <w:rStyle w:val="Strong"/>
          <w:b w:val="0"/>
          <w:bCs w:val="0"/>
        </w:rPr>
      </w:pPr>
      <w:r w:rsidRPr="00811247">
        <w:rPr>
          <w:rStyle w:val="Strong"/>
          <w:b w:val="0"/>
          <w:bCs w:val="0"/>
        </w:rPr>
        <w:t xml:space="preserve">The </w:t>
      </w:r>
      <w:r w:rsidRPr="00811247">
        <w:rPr>
          <w:rStyle w:val="Strong"/>
          <w:bCs w:val="0"/>
        </w:rPr>
        <w:t>Scripts</w:t>
      </w:r>
      <w:r w:rsidRPr="00811247">
        <w:rPr>
          <w:rStyle w:val="Strong"/>
          <w:b w:val="0"/>
          <w:bCs w:val="0"/>
        </w:rPr>
        <w:t xml:space="preserve"> folder in your project should now contain the updated files.</w:t>
      </w:r>
    </w:p>
    <w:p w:rsidR="00704F8E" w:rsidRPr="00811247" w:rsidRDefault="00811247" w:rsidP="000431D1">
      <w:pPr>
        <w:pStyle w:val="LabStepScreenshotLevel2"/>
        <w:rPr>
          <w:rStyle w:val="Strong"/>
          <w:b w:val="0"/>
          <w:bCs w:val="0"/>
        </w:rPr>
      </w:pPr>
      <w:r w:rsidRPr="00811247">
        <w:t xml:space="preserve"> </w:t>
      </w:r>
      <w:r>
        <w:drawing>
          <wp:inline distT="0" distB="0" distL="0" distR="0" wp14:anchorId="33FB6ACA" wp14:editId="5FA68B8E">
            <wp:extent cx="1600200" cy="249201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604219" cy="2498269"/>
                    </a:xfrm>
                    <a:prstGeom prst="rect">
                      <a:avLst/>
                    </a:prstGeom>
                  </pic:spPr>
                </pic:pic>
              </a:graphicData>
            </a:graphic>
          </wp:inline>
        </w:drawing>
      </w:r>
    </w:p>
    <w:p w:rsidR="00704F8E" w:rsidRPr="00704F8E" w:rsidRDefault="00704F8E" w:rsidP="00704F8E">
      <w:pPr>
        <w:pStyle w:val="LabExerciseCallout"/>
        <w:rPr>
          <w:rStyle w:val="Strong"/>
          <w:b w:val="0"/>
          <w:bCs w:val="0"/>
        </w:rPr>
      </w:pPr>
      <w:r>
        <w:rPr>
          <w:rStyle w:val="Strong"/>
          <w:b w:val="0"/>
          <w:bCs w:val="0"/>
        </w:rPr>
        <w:t xml:space="preserve">Note the version numbers </w:t>
      </w:r>
      <w:r w:rsidR="00922C9E">
        <w:rPr>
          <w:rStyle w:val="Strong"/>
          <w:b w:val="0"/>
          <w:bCs w:val="0"/>
        </w:rPr>
        <w:t xml:space="preserve">of the library files </w:t>
      </w:r>
      <w:r>
        <w:rPr>
          <w:rStyle w:val="Strong"/>
          <w:b w:val="0"/>
          <w:bCs w:val="0"/>
        </w:rPr>
        <w:t xml:space="preserve">in your project </w:t>
      </w:r>
      <w:r w:rsidR="00811247">
        <w:rPr>
          <w:rStyle w:val="Strong"/>
          <w:b w:val="0"/>
          <w:bCs w:val="0"/>
        </w:rPr>
        <w:t xml:space="preserve">may </w:t>
      </w:r>
      <w:r>
        <w:rPr>
          <w:rStyle w:val="Strong"/>
          <w:b w:val="0"/>
          <w:bCs w:val="0"/>
        </w:rPr>
        <w:t xml:space="preserve">not match the </w:t>
      </w:r>
      <w:r w:rsidR="00922C9E">
        <w:rPr>
          <w:rStyle w:val="Strong"/>
          <w:b w:val="0"/>
          <w:bCs w:val="0"/>
        </w:rPr>
        <w:t xml:space="preserve">version numbers shown in the </w:t>
      </w:r>
      <w:r>
        <w:rPr>
          <w:rStyle w:val="Strong"/>
          <w:b w:val="0"/>
          <w:bCs w:val="0"/>
        </w:rPr>
        <w:t xml:space="preserve">screenshot. </w:t>
      </w:r>
      <w:r w:rsidR="00922C9E">
        <w:rPr>
          <w:rStyle w:val="Strong"/>
          <w:b w:val="0"/>
          <w:bCs w:val="0"/>
        </w:rPr>
        <w:t xml:space="preserve">The version numbers </w:t>
      </w:r>
      <w:r>
        <w:rPr>
          <w:rStyle w:val="Strong"/>
          <w:b w:val="0"/>
          <w:bCs w:val="0"/>
        </w:rPr>
        <w:t xml:space="preserve">might be more recent because these </w:t>
      </w:r>
      <w:r w:rsidR="00922C9E">
        <w:rPr>
          <w:rStyle w:val="Strong"/>
          <w:b w:val="0"/>
          <w:bCs w:val="0"/>
        </w:rPr>
        <w:t xml:space="preserve">JavaScript library packages </w:t>
      </w:r>
      <w:r>
        <w:rPr>
          <w:rStyle w:val="Strong"/>
          <w:b w:val="0"/>
          <w:bCs w:val="0"/>
        </w:rPr>
        <w:t xml:space="preserve">are updated </w:t>
      </w:r>
      <w:r w:rsidR="00922C9E">
        <w:rPr>
          <w:rStyle w:val="Strong"/>
          <w:b w:val="0"/>
          <w:bCs w:val="0"/>
        </w:rPr>
        <w:t>on a regular basis</w:t>
      </w:r>
      <w:r>
        <w:rPr>
          <w:rStyle w:val="Strong"/>
          <w:b w:val="0"/>
          <w:bCs w:val="0"/>
        </w:rPr>
        <w:t>.</w:t>
      </w:r>
    </w:p>
    <w:p w:rsidR="00922C9E" w:rsidRDefault="00922C9E" w:rsidP="00AA4AFF">
      <w:pPr>
        <w:pStyle w:val="LabStepNumbered"/>
        <w:numPr>
          <w:ilvl w:val="0"/>
          <w:numId w:val="18"/>
        </w:numPr>
      </w:pPr>
      <w:r>
        <w:t xml:space="preserve">Create the start page </w:t>
      </w:r>
      <w:r w:rsidR="004074C5">
        <w:t>for your app with a new</w:t>
      </w:r>
      <w:r>
        <w:t xml:space="preserve"> HTML file named </w:t>
      </w:r>
      <w:r w:rsidRPr="00922C9E">
        <w:rPr>
          <w:b/>
        </w:rPr>
        <w:t>start.htm</w:t>
      </w:r>
      <w:r>
        <w:t>.</w:t>
      </w:r>
    </w:p>
    <w:p w:rsidR="00922C9E" w:rsidRDefault="00922C9E" w:rsidP="00922C9E">
      <w:pPr>
        <w:pStyle w:val="LabStepNumberedLevel2"/>
      </w:pPr>
      <w:r>
        <w:t xml:space="preserve">Locate the </w:t>
      </w:r>
      <w:r w:rsidRPr="00922C9E">
        <w:rPr>
          <w:b/>
        </w:rPr>
        <w:t>Default.aspx</w:t>
      </w:r>
      <w:r>
        <w:t xml:space="preserve"> file inside the Pages folder and delete it from the project.</w:t>
      </w:r>
    </w:p>
    <w:p w:rsidR="00922C9E" w:rsidRDefault="00922C9E" w:rsidP="00922C9E">
      <w:pPr>
        <w:pStyle w:val="LabStepNumberedLevel2"/>
      </w:pPr>
      <w:r>
        <w:t xml:space="preserve">Right-click the </w:t>
      </w:r>
      <w:r w:rsidRPr="00922C9E">
        <w:rPr>
          <w:b/>
        </w:rPr>
        <w:t>Pages</w:t>
      </w:r>
      <w:r>
        <w:t xml:space="preserve"> folder and select </w:t>
      </w:r>
      <w:r w:rsidRPr="00922C9E">
        <w:rPr>
          <w:b/>
        </w:rPr>
        <w:t>Add New Item</w:t>
      </w:r>
      <w:r>
        <w:t>.</w:t>
      </w:r>
    </w:p>
    <w:p w:rsidR="000431D1" w:rsidRPr="000431D1" w:rsidRDefault="00922C9E" w:rsidP="00922C9E">
      <w:pPr>
        <w:pStyle w:val="LabStepNumberedLevel2"/>
      </w:pPr>
      <w:r>
        <w:t xml:space="preserve">In the </w:t>
      </w:r>
      <w:r w:rsidRPr="00811247">
        <w:rPr>
          <w:b/>
        </w:rPr>
        <w:t>Add New Item</w:t>
      </w:r>
      <w:r>
        <w:t xml:space="preserve"> dialog, select </w:t>
      </w:r>
      <w:r w:rsidRPr="00811247">
        <w:rPr>
          <w:b/>
        </w:rPr>
        <w:t>Visual C# Items &gt;&gt; Web</w:t>
      </w:r>
      <w:r>
        <w:t xml:space="preserve"> on the left-hand side as shown in the following screenshot. Select </w:t>
      </w:r>
      <w:r w:rsidRPr="00811247">
        <w:rPr>
          <w:b/>
        </w:rPr>
        <w:t>HTML Page</w:t>
      </w:r>
      <w:r>
        <w:t xml:space="preserve"> and give it a name of </w:t>
      </w:r>
      <w:r w:rsidRPr="00811247">
        <w:rPr>
          <w:b/>
        </w:rPr>
        <w:t>start.htm</w:t>
      </w:r>
      <w:r w:rsidR="000431D1">
        <w:rPr>
          <w:b/>
        </w:rPr>
        <w:t>.</w:t>
      </w:r>
    </w:p>
    <w:p w:rsidR="00922C9E" w:rsidRPr="00922C9E" w:rsidRDefault="00811247" w:rsidP="000431D1">
      <w:pPr>
        <w:pStyle w:val="LabStepScreenshotLevel2"/>
      </w:pPr>
      <w:r w:rsidRPr="00811247">
        <w:t xml:space="preserve"> </w:t>
      </w:r>
      <w:r>
        <w:drawing>
          <wp:inline distT="0" distB="0" distL="0" distR="0" wp14:anchorId="35BE85E0" wp14:editId="6922C43B">
            <wp:extent cx="3705726" cy="1880576"/>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710478" cy="1882987"/>
                    </a:xfrm>
                    <a:prstGeom prst="rect">
                      <a:avLst/>
                    </a:prstGeom>
                  </pic:spPr>
                </pic:pic>
              </a:graphicData>
            </a:graphic>
          </wp:inline>
        </w:drawing>
      </w:r>
    </w:p>
    <w:p w:rsidR="000431D1" w:rsidRDefault="00922C9E" w:rsidP="00922C9E">
      <w:pPr>
        <w:pStyle w:val="LabStepNumberedLevel2"/>
      </w:pPr>
      <w:r>
        <w:lastRenderedPageBreak/>
        <w:t xml:space="preserve">Verify that the </w:t>
      </w:r>
      <w:r w:rsidRPr="00811247">
        <w:rPr>
          <w:b/>
        </w:rPr>
        <w:t>start.htm</w:t>
      </w:r>
      <w:r>
        <w:t xml:space="preserve"> file was added into the </w:t>
      </w:r>
      <w:r w:rsidRPr="00811247">
        <w:rPr>
          <w:b/>
        </w:rPr>
        <w:t>Pages</w:t>
      </w:r>
      <w:r>
        <w:t xml:space="preserve"> folder.</w:t>
      </w:r>
    </w:p>
    <w:p w:rsidR="00922C9E" w:rsidRDefault="00811247" w:rsidP="000431D1">
      <w:pPr>
        <w:pStyle w:val="LabStepScreenshotLevel2"/>
      </w:pPr>
      <w:r>
        <w:drawing>
          <wp:inline distT="0" distB="0" distL="0" distR="0" wp14:anchorId="120742C1" wp14:editId="6B51249B">
            <wp:extent cx="1972412" cy="1949116"/>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996179" cy="1972603"/>
                    </a:xfrm>
                    <a:prstGeom prst="rect">
                      <a:avLst/>
                    </a:prstGeom>
                  </pic:spPr>
                </pic:pic>
              </a:graphicData>
            </a:graphic>
          </wp:inline>
        </w:drawing>
      </w:r>
    </w:p>
    <w:p w:rsidR="00922C9E" w:rsidRDefault="00C7218C" w:rsidP="00922C9E">
      <w:pPr>
        <w:pStyle w:val="LabStepNumberedLevel2"/>
      </w:pPr>
      <w:r>
        <w:t xml:space="preserve">You should see Visual Studio has added some initial HTML content to </w:t>
      </w:r>
      <w:r w:rsidRPr="004074C5">
        <w:rPr>
          <w:b/>
        </w:rPr>
        <w:t>start.htm</w:t>
      </w:r>
      <w:r>
        <w:t xml:space="preserve">. Modify the content of </w:t>
      </w:r>
      <w:r w:rsidRPr="004074C5">
        <w:rPr>
          <w:b/>
        </w:rPr>
        <w:t>start.htm</w:t>
      </w:r>
      <w:r>
        <w:t xml:space="preserve"> to look like the following code listing.</w:t>
      </w:r>
    </w:p>
    <w:p w:rsidR="00C7218C" w:rsidRPr="00E12C91" w:rsidRDefault="00C7218C" w:rsidP="00C7218C">
      <w:pPr>
        <w:pStyle w:val="LabStepCodeBlockLevel2"/>
        <w:rPr>
          <w:color w:val="7F7F7F" w:themeColor="text1" w:themeTint="80"/>
        </w:rPr>
      </w:pPr>
      <w:r w:rsidRPr="00E12C91">
        <w:rPr>
          <w:color w:val="7F7F7F" w:themeColor="text1" w:themeTint="80"/>
        </w:rPr>
        <w:t>&lt;!DOCTYPE html&gt;</w:t>
      </w:r>
    </w:p>
    <w:p w:rsidR="00C7218C" w:rsidRPr="00E12C91" w:rsidRDefault="00C7218C" w:rsidP="00C7218C">
      <w:pPr>
        <w:pStyle w:val="LabStepCodeBlockLevel2"/>
        <w:rPr>
          <w:color w:val="7F7F7F" w:themeColor="text1" w:themeTint="80"/>
        </w:rPr>
      </w:pPr>
    </w:p>
    <w:p w:rsidR="00C7218C" w:rsidRPr="00E12C91" w:rsidRDefault="00C7218C" w:rsidP="00C7218C">
      <w:pPr>
        <w:pStyle w:val="LabStepCodeBlockLevel2"/>
        <w:rPr>
          <w:color w:val="7F7F7F" w:themeColor="text1" w:themeTint="80"/>
        </w:rPr>
      </w:pPr>
      <w:r w:rsidRPr="00E12C91">
        <w:rPr>
          <w:color w:val="7F7F7F" w:themeColor="text1" w:themeTint="80"/>
        </w:rPr>
        <w:t>&lt;html lang="en" xmlns="http://www.w3.org/1999/xhtml"&gt;</w:t>
      </w:r>
    </w:p>
    <w:p w:rsidR="00C7218C" w:rsidRPr="00E12C91" w:rsidRDefault="00C7218C" w:rsidP="00C7218C">
      <w:pPr>
        <w:pStyle w:val="LabStepCodeBlockLevel2"/>
        <w:rPr>
          <w:color w:val="7F7F7F" w:themeColor="text1" w:themeTint="80"/>
        </w:rPr>
      </w:pPr>
    </w:p>
    <w:p w:rsidR="00C7218C" w:rsidRPr="00E12C91" w:rsidRDefault="00C7218C" w:rsidP="00C7218C">
      <w:pPr>
        <w:pStyle w:val="LabStepCodeBlockLevel2"/>
        <w:rPr>
          <w:color w:val="7F7F7F" w:themeColor="text1" w:themeTint="80"/>
        </w:rPr>
      </w:pPr>
      <w:r w:rsidRPr="00E12C91">
        <w:rPr>
          <w:color w:val="7F7F7F" w:themeColor="text1" w:themeTint="80"/>
        </w:rPr>
        <w:t>&lt;head&gt;</w:t>
      </w:r>
    </w:p>
    <w:p w:rsidR="00C7218C" w:rsidRPr="00E12C91" w:rsidRDefault="00C7218C" w:rsidP="00C7218C">
      <w:pPr>
        <w:pStyle w:val="LabStepCodeBlockLevel2"/>
        <w:rPr>
          <w:color w:val="7F7F7F" w:themeColor="text1" w:themeTint="80"/>
        </w:rPr>
      </w:pPr>
      <w:r w:rsidRPr="00E12C91">
        <w:rPr>
          <w:color w:val="7F7F7F" w:themeColor="text1" w:themeTint="80"/>
        </w:rPr>
        <w:t xml:space="preserve">    &lt;meta charset="utf-8" /&gt;</w:t>
      </w:r>
    </w:p>
    <w:p w:rsidR="004921E2" w:rsidRDefault="004921E2" w:rsidP="00C7218C">
      <w:pPr>
        <w:pStyle w:val="LabStepCodeBlockLevel2"/>
      </w:pPr>
      <w:r>
        <w:t xml:space="preserve">  </w:t>
      </w:r>
      <w:r w:rsidRPr="004921E2">
        <w:t xml:space="preserve">  &lt;meta http-equiv="X-UA-Compatible" content="IE=10"/&gt;</w:t>
      </w:r>
    </w:p>
    <w:p w:rsidR="00C7218C" w:rsidRDefault="00C7218C" w:rsidP="00C7218C">
      <w:pPr>
        <w:pStyle w:val="LabStepCodeBlockLevel2"/>
      </w:pPr>
      <w:r>
        <w:t xml:space="preserve">    </w:t>
      </w:r>
      <w:r w:rsidRPr="00E12C91">
        <w:rPr>
          <w:color w:val="7F7F7F" w:themeColor="text1" w:themeTint="80"/>
        </w:rPr>
        <w:t>&lt;title&gt;</w:t>
      </w:r>
      <w:r>
        <w:t>My Client-side App</w:t>
      </w:r>
      <w:r w:rsidRPr="00E12C91">
        <w:rPr>
          <w:color w:val="7F7F7F" w:themeColor="text1" w:themeTint="80"/>
        </w:rPr>
        <w:t>&lt;/title&gt;</w:t>
      </w:r>
    </w:p>
    <w:p w:rsidR="00C7218C" w:rsidRPr="00E12C91" w:rsidRDefault="00C7218C" w:rsidP="00C7218C">
      <w:pPr>
        <w:pStyle w:val="LabStepCodeBlockLevel2"/>
        <w:rPr>
          <w:color w:val="7F7F7F" w:themeColor="text1" w:themeTint="80"/>
        </w:rPr>
      </w:pPr>
      <w:r w:rsidRPr="00E12C91">
        <w:rPr>
          <w:color w:val="7F7F7F" w:themeColor="text1" w:themeTint="80"/>
        </w:rPr>
        <w:t>&lt;/head&gt;</w:t>
      </w:r>
    </w:p>
    <w:p w:rsidR="00C7218C" w:rsidRPr="00E12C91" w:rsidRDefault="00C7218C" w:rsidP="00C7218C">
      <w:pPr>
        <w:pStyle w:val="LabStepCodeBlockLevel2"/>
        <w:rPr>
          <w:color w:val="7F7F7F" w:themeColor="text1" w:themeTint="80"/>
        </w:rPr>
      </w:pPr>
    </w:p>
    <w:p w:rsidR="00C7218C" w:rsidRPr="00E12C91" w:rsidRDefault="00C7218C" w:rsidP="00C7218C">
      <w:pPr>
        <w:pStyle w:val="LabStepCodeBlockLevel2"/>
        <w:rPr>
          <w:color w:val="7F7F7F" w:themeColor="text1" w:themeTint="80"/>
        </w:rPr>
      </w:pPr>
      <w:r w:rsidRPr="00E12C91">
        <w:rPr>
          <w:color w:val="7F7F7F" w:themeColor="text1" w:themeTint="80"/>
        </w:rPr>
        <w:t>&lt;body&gt;</w:t>
      </w:r>
    </w:p>
    <w:p w:rsidR="00C7218C" w:rsidRDefault="00C7218C" w:rsidP="00C7218C">
      <w:pPr>
        <w:pStyle w:val="LabStepCodeBlockLevel2"/>
      </w:pPr>
      <w:r>
        <w:t xml:space="preserve">  &lt;h2&gt;My Client-side App&lt;/h2&gt;</w:t>
      </w:r>
    </w:p>
    <w:p w:rsidR="00C7218C" w:rsidRDefault="00C7218C" w:rsidP="00C7218C">
      <w:pPr>
        <w:pStyle w:val="LabStepCodeBlockLevel2"/>
      </w:pPr>
      <w:r>
        <w:t xml:space="preserve">  &lt;p&gt;Hello World&lt;/p&gt;</w:t>
      </w:r>
    </w:p>
    <w:p w:rsidR="00C7218C" w:rsidRPr="00E12C91" w:rsidRDefault="00C7218C" w:rsidP="00C7218C">
      <w:pPr>
        <w:pStyle w:val="LabStepCodeBlockLevel2"/>
        <w:rPr>
          <w:color w:val="7F7F7F" w:themeColor="text1" w:themeTint="80"/>
        </w:rPr>
      </w:pPr>
      <w:r w:rsidRPr="00E12C91">
        <w:rPr>
          <w:color w:val="7F7F7F" w:themeColor="text1" w:themeTint="80"/>
        </w:rPr>
        <w:t>&lt;/body&gt;</w:t>
      </w:r>
    </w:p>
    <w:p w:rsidR="00C7218C" w:rsidRPr="00E12C91" w:rsidRDefault="00C7218C" w:rsidP="00C7218C">
      <w:pPr>
        <w:pStyle w:val="LabStepCodeBlockLevel2"/>
        <w:rPr>
          <w:color w:val="7F7F7F" w:themeColor="text1" w:themeTint="80"/>
        </w:rPr>
      </w:pPr>
      <w:r w:rsidRPr="00E12C91">
        <w:rPr>
          <w:color w:val="7F7F7F" w:themeColor="text1" w:themeTint="80"/>
        </w:rPr>
        <w:t>&lt;/html&gt;</w:t>
      </w:r>
    </w:p>
    <w:p w:rsidR="00C7218C" w:rsidRDefault="001F2F10" w:rsidP="00C7218C">
      <w:pPr>
        <w:pStyle w:val="LabStepNumberedLevel2"/>
      </w:pPr>
      <w:r w:rsidRPr="001F2F10">
        <w:rPr>
          <w:b/>
        </w:rPr>
        <w:t>Save Changes</w:t>
      </w:r>
      <w:r>
        <w:t xml:space="preserve"> and </w:t>
      </w:r>
      <w:r w:rsidR="00C7218C">
        <w:t xml:space="preserve">Close </w:t>
      </w:r>
      <w:r w:rsidR="00C7218C" w:rsidRPr="00C7218C">
        <w:rPr>
          <w:b/>
        </w:rPr>
        <w:t>start.htm</w:t>
      </w:r>
      <w:r w:rsidR="00C7218C">
        <w:t>.</w:t>
      </w:r>
    </w:p>
    <w:p w:rsidR="00C7218C" w:rsidRDefault="00C7218C" w:rsidP="00C7218C">
      <w:pPr>
        <w:pStyle w:val="LabExerciseCallout"/>
      </w:pPr>
      <w:r>
        <w:t>Now that you have created a start page, you must update the app manifest to use it.</w:t>
      </w:r>
    </w:p>
    <w:p w:rsidR="00922C9E" w:rsidRDefault="00C7218C" w:rsidP="00C7218C">
      <w:pPr>
        <w:pStyle w:val="LabStepNumbered"/>
      </w:pPr>
      <w:r>
        <w:t xml:space="preserve">Update the </w:t>
      </w:r>
      <w:r w:rsidRPr="004074C5">
        <w:rPr>
          <w:b/>
        </w:rPr>
        <w:t>AppManifest.xml</w:t>
      </w:r>
      <w:r>
        <w:t xml:space="preserve"> file to point to start.htm.</w:t>
      </w:r>
    </w:p>
    <w:p w:rsidR="00C7218C" w:rsidRDefault="00C7218C" w:rsidP="00C7218C">
      <w:pPr>
        <w:pStyle w:val="LabStepNumberedLevel2"/>
      </w:pPr>
      <w:r>
        <w:t xml:space="preserve">In the Solution Explorer, locate and double-click on the </w:t>
      </w:r>
      <w:r w:rsidRPr="00C7218C">
        <w:rPr>
          <w:b/>
        </w:rPr>
        <w:t>AppManifest.xml</w:t>
      </w:r>
      <w:r>
        <w:t xml:space="preserve"> file to open the app manifest in the Visual Studio designer.</w:t>
      </w:r>
    </w:p>
    <w:p w:rsidR="000431D1" w:rsidRDefault="00C7218C" w:rsidP="00C7218C">
      <w:pPr>
        <w:pStyle w:val="LabStepNumberedLevel2"/>
      </w:pPr>
      <w:r>
        <w:t xml:space="preserve">Update the app’s </w:t>
      </w:r>
      <w:r w:rsidRPr="001F2F10">
        <w:rPr>
          <w:b/>
        </w:rPr>
        <w:t>Start page</w:t>
      </w:r>
      <w:r>
        <w:t xml:space="preserve"> property to point to </w:t>
      </w:r>
      <w:r w:rsidRPr="001F2F10">
        <w:rPr>
          <w:b/>
        </w:rPr>
        <w:t>start.htm</w:t>
      </w:r>
      <w:r>
        <w:t>.</w:t>
      </w:r>
    </w:p>
    <w:p w:rsidR="00C7218C" w:rsidRDefault="001F2F10" w:rsidP="000431D1">
      <w:pPr>
        <w:pStyle w:val="LabStepScreenshotLevel2"/>
      </w:pPr>
      <w:r>
        <w:drawing>
          <wp:inline distT="0" distB="0" distL="0" distR="0" wp14:anchorId="0E95CD3B" wp14:editId="23EEFFF1">
            <wp:extent cx="6139178" cy="231006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6148099" cy="2313420"/>
                    </a:xfrm>
                    <a:prstGeom prst="rect">
                      <a:avLst/>
                    </a:prstGeom>
                  </pic:spPr>
                </pic:pic>
              </a:graphicData>
            </a:graphic>
          </wp:inline>
        </w:drawing>
      </w:r>
    </w:p>
    <w:p w:rsidR="00922C9E" w:rsidRDefault="00C7218C" w:rsidP="00C7218C">
      <w:pPr>
        <w:pStyle w:val="LabStepNumberedLevel2"/>
      </w:pPr>
      <w:r>
        <w:t xml:space="preserve">Close </w:t>
      </w:r>
      <w:r w:rsidRPr="00C7218C">
        <w:rPr>
          <w:b/>
        </w:rPr>
        <w:t>AppManifest.xml</w:t>
      </w:r>
      <w:r>
        <w:t>.</w:t>
      </w:r>
    </w:p>
    <w:p w:rsidR="00C7218C" w:rsidRDefault="00C7218C" w:rsidP="00C7218C">
      <w:pPr>
        <w:pStyle w:val="LabStepNumbered"/>
      </w:pPr>
      <w:r>
        <w:lastRenderedPageBreak/>
        <w:t xml:space="preserve">Test the </w:t>
      </w:r>
      <w:r w:rsidRPr="00C7218C">
        <w:rPr>
          <w:b/>
        </w:rPr>
        <w:t>ClientSideApp</w:t>
      </w:r>
      <w:r>
        <w:t xml:space="preserve"> project </w:t>
      </w:r>
    </w:p>
    <w:p w:rsidR="00922C9E" w:rsidRDefault="00C7218C" w:rsidP="00C7218C">
      <w:pPr>
        <w:pStyle w:val="LabStepNumberedLevel2"/>
      </w:pPr>
      <w:r>
        <w:t xml:space="preserve">In Visual Studio, </w:t>
      </w:r>
      <w:r w:rsidR="004074C5">
        <w:t xml:space="preserve">launch </w:t>
      </w:r>
      <w:r>
        <w:t xml:space="preserve">a debugging session for the </w:t>
      </w:r>
      <w:r w:rsidR="004074C5">
        <w:t xml:space="preserve">SharePoint app </w:t>
      </w:r>
      <w:r>
        <w:t xml:space="preserve">project by pressing the </w:t>
      </w:r>
      <w:r w:rsidRPr="004074C5">
        <w:rPr>
          <w:b/>
        </w:rPr>
        <w:t>{F5}</w:t>
      </w:r>
      <w:r>
        <w:t xml:space="preserve"> key. While </w:t>
      </w:r>
      <w:r w:rsidR="004074C5">
        <w:t xml:space="preserve">there will not be too much </w:t>
      </w:r>
      <w:r>
        <w:t xml:space="preserve">excitement at this point, the app should at least </w:t>
      </w:r>
      <w:r w:rsidR="00BF4146">
        <w:t xml:space="preserve">install </w:t>
      </w:r>
      <w:r w:rsidR="004074C5">
        <w:t xml:space="preserve">without any errors </w:t>
      </w:r>
      <w:r w:rsidR="00BF4146">
        <w:t xml:space="preserve">and display </w:t>
      </w:r>
      <w:r w:rsidR="00BF4146" w:rsidRPr="00BF4146">
        <w:rPr>
          <w:b/>
        </w:rPr>
        <w:t>start.htm</w:t>
      </w:r>
      <w:r w:rsidR="00BF4146">
        <w:t xml:space="preserve"> in t</w:t>
      </w:r>
      <w:r>
        <w:t>he browser.</w:t>
      </w:r>
    </w:p>
    <w:p w:rsidR="00C7218C" w:rsidRDefault="00BF4146" w:rsidP="00C7218C">
      <w:pPr>
        <w:pStyle w:val="LabStepScreenshotLevel2"/>
      </w:pPr>
      <w:r w:rsidRPr="00E1695A">
        <w:rPr>
          <w:rStyle w:val="LabStepScreenshotFrame"/>
        </w:rPr>
        <w:drawing>
          <wp:inline distT="0" distB="0" distL="0" distR="0">
            <wp:extent cx="5398477" cy="863756"/>
            <wp:effectExtent l="19050" t="19050" r="12065" b="1270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59782" cy="873565"/>
                    </a:xfrm>
                    <a:prstGeom prst="rect">
                      <a:avLst/>
                    </a:prstGeom>
                    <a:noFill/>
                    <a:ln>
                      <a:solidFill>
                        <a:schemeClr val="bg1">
                          <a:lumMod val="50000"/>
                        </a:schemeClr>
                      </a:solidFill>
                    </a:ln>
                  </pic:spPr>
                </pic:pic>
              </a:graphicData>
            </a:graphic>
          </wp:inline>
        </w:drawing>
      </w:r>
    </w:p>
    <w:p w:rsidR="00C7218C" w:rsidRDefault="00BF4146" w:rsidP="00C7218C">
      <w:pPr>
        <w:pStyle w:val="LabStepNumberedLevel2"/>
      </w:pPr>
      <w:r>
        <w:t>Stop the debugging session by closing the browser windo</w:t>
      </w:r>
      <w:r w:rsidR="00373961">
        <w:t>w.</w:t>
      </w:r>
    </w:p>
    <w:p w:rsidR="00373961" w:rsidRDefault="00452DC0" w:rsidP="00452DC0">
      <w:pPr>
        <w:pStyle w:val="LabStepNumbered"/>
      </w:pPr>
      <w:r>
        <w:t>Create the user interface for the app</w:t>
      </w:r>
      <w:r w:rsidR="004074C5">
        <w:t xml:space="preserve"> using HTML and CSS</w:t>
      </w:r>
      <w:r>
        <w:t>.</w:t>
      </w:r>
    </w:p>
    <w:p w:rsidR="00452DC0" w:rsidRDefault="00452DC0" w:rsidP="00452DC0">
      <w:pPr>
        <w:pStyle w:val="LabStepNumberedLevel2"/>
      </w:pPr>
      <w:r>
        <w:t xml:space="preserve">Inside the Windows Explorer, look inside the folder at </w:t>
      </w:r>
      <w:r w:rsidRPr="00452DC0">
        <w:rPr>
          <w:b/>
        </w:rPr>
        <w:t>C:\Student\Modules\JavaScript\Lab\StarterFiles</w:t>
      </w:r>
      <w:r>
        <w:t xml:space="preserve"> and locate the two files named </w:t>
      </w:r>
      <w:r w:rsidRPr="00452DC0">
        <w:rPr>
          <w:b/>
        </w:rPr>
        <w:t>start.htm.txt</w:t>
      </w:r>
      <w:r>
        <w:t xml:space="preserve"> and </w:t>
      </w:r>
      <w:r w:rsidRPr="00452DC0">
        <w:rPr>
          <w:b/>
        </w:rPr>
        <w:t>App.css.txt</w:t>
      </w:r>
      <w:r>
        <w:t>.</w:t>
      </w:r>
    </w:p>
    <w:p w:rsidR="00452DC0" w:rsidRDefault="00452DC0" w:rsidP="00452DC0">
      <w:pPr>
        <w:pStyle w:val="LabStepScreenshotLevel2"/>
      </w:pPr>
      <w:r w:rsidRPr="00452DC0">
        <w:rPr>
          <w:rStyle w:val="LabStepScreenshotFrame"/>
        </w:rPr>
        <w:drawing>
          <wp:inline distT="0" distB="0" distL="0" distR="0">
            <wp:extent cx="4281854" cy="1496054"/>
            <wp:effectExtent l="19050" t="19050" r="23495" b="2857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04317" cy="1503902"/>
                    </a:xfrm>
                    <a:prstGeom prst="rect">
                      <a:avLst/>
                    </a:prstGeom>
                    <a:noFill/>
                    <a:ln>
                      <a:solidFill>
                        <a:schemeClr val="bg1">
                          <a:lumMod val="50000"/>
                        </a:schemeClr>
                      </a:solidFill>
                    </a:ln>
                  </pic:spPr>
                </pic:pic>
              </a:graphicData>
            </a:graphic>
          </wp:inline>
        </w:drawing>
      </w:r>
    </w:p>
    <w:p w:rsidR="00922C9E" w:rsidRDefault="00452DC0" w:rsidP="00452DC0">
      <w:pPr>
        <w:pStyle w:val="LabStepNumberedLevel2"/>
      </w:pPr>
      <w:r>
        <w:t xml:space="preserve">Open </w:t>
      </w:r>
      <w:r w:rsidRPr="00452DC0">
        <w:rPr>
          <w:b/>
        </w:rPr>
        <w:t>start.htm.txt</w:t>
      </w:r>
      <w:r>
        <w:t xml:space="preserve"> and copy its contents into the Windows clipboard.</w:t>
      </w:r>
    </w:p>
    <w:p w:rsidR="00452DC0" w:rsidRDefault="004074C5" w:rsidP="00452DC0">
      <w:pPr>
        <w:pStyle w:val="LabStepNumberedLevel2"/>
      </w:pPr>
      <w:r>
        <w:t xml:space="preserve">Return to </w:t>
      </w:r>
      <w:r w:rsidR="00452DC0">
        <w:t>Visual Studio</w:t>
      </w:r>
      <w:r>
        <w:t>. O</w:t>
      </w:r>
      <w:r w:rsidR="00452DC0">
        <w:t xml:space="preserve">pen </w:t>
      </w:r>
      <w:r w:rsidR="00452DC0" w:rsidRPr="00452DC0">
        <w:rPr>
          <w:b/>
        </w:rPr>
        <w:t>start.htm</w:t>
      </w:r>
      <w:r w:rsidR="00452DC0">
        <w:t xml:space="preserve"> </w:t>
      </w:r>
      <w:r>
        <w:t xml:space="preserve">in Code View </w:t>
      </w:r>
      <w:r w:rsidR="00452DC0">
        <w:t xml:space="preserve">and </w:t>
      </w:r>
      <w:r w:rsidR="001F2F10">
        <w:t>replace the existing html code by selecting all and pasting</w:t>
      </w:r>
      <w:r w:rsidR="00452DC0">
        <w:t xml:space="preserve"> the contents from the clipboard. The </w:t>
      </w:r>
      <w:r w:rsidR="00452DC0" w:rsidRPr="00452DC0">
        <w:rPr>
          <w:b/>
        </w:rPr>
        <w:t>start.htm</w:t>
      </w:r>
      <w:r w:rsidR="00452DC0">
        <w:t xml:space="preserve"> file should now contain the following contents.</w:t>
      </w:r>
    </w:p>
    <w:p w:rsidR="001F2F10" w:rsidRDefault="001F2F10" w:rsidP="001F2F10">
      <w:pPr>
        <w:pStyle w:val="LabStepCodeBlockLevel2"/>
      </w:pPr>
      <w:r>
        <w:t>&lt;!DOCTYPE html&gt;</w:t>
      </w:r>
    </w:p>
    <w:p w:rsidR="001F2F10" w:rsidRDefault="001F2F10" w:rsidP="001F2F10">
      <w:pPr>
        <w:pStyle w:val="LabStepCodeBlockLevel2"/>
      </w:pPr>
      <w:r>
        <w:t>&lt;html lang="en" xmlns="http://www.w3.org/1999/xhtml"&gt;</w:t>
      </w:r>
    </w:p>
    <w:p w:rsidR="001F2F10" w:rsidRDefault="001F2F10" w:rsidP="001F2F10">
      <w:pPr>
        <w:pStyle w:val="LabStepCodeBlockLevel2"/>
      </w:pPr>
    </w:p>
    <w:p w:rsidR="001F2F10" w:rsidRDefault="001F2F10" w:rsidP="001F2F10">
      <w:pPr>
        <w:pStyle w:val="LabStepCodeBlockLevel2"/>
      </w:pPr>
      <w:r>
        <w:t>&lt;head&gt;</w:t>
      </w:r>
    </w:p>
    <w:p w:rsidR="001F2F10" w:rsidRDefault="001F2F10" w:rsidP="001F2F10">
      <w:pPr>
        <w:pStyle w:val="LabStepCodeBlockLevel2"/>
      </w:pPr>
      <w:r>
        <w:t xml:space="preserve">  &lt;meta charset="utf-8" /&gt;</w:t>
      </w:r>
    </w:p>
    <w:p w:rsidR="001F2F10" w:rsidRDefault="001F2F10" w:rsidP="001F2F10">
      <w:pPr>
        <w:pStyle w:val="LabStepCodeBlockLevel2"/>
      </w:pPr>
      <w:r>
        <w:t xml:space="preserve">  &lt;meta http-equiv="X-UA-Compatible" content="IE=10"/&gt;</w:t>
      </w:r>
    </w:p>
    <w:p w:rsidR="001F2F10" w:rsidRDefault="001F2F10" w:rsidP="001F2F10">
      <w:pPr>
        <w:pStyle w:val="LabStepCodeBlockLevel2"/>
      </w:pPr>
      <w:r>
        <w:t xml:space="preserve">  &lt;title&gt;My Client-side App&lt;/title&gt;</w:t>
      </w:r>
    </w:p>
    <w:p w:rsidR="001F2F10" w:rsidRDefault="001F2F10" w:rsidP="001F2F10">
      <w:pPr>
        <w:pStyle w:val="LabStepCodeBlockLevel2"/>
      </w:pPr>
      <w:r>
        <w:t xml:space="preserve">  &lt;!-- links for CSS and JavaScript files go here --&gt;</w:t>
      </w:r>
    </w:p>
    <w:p w:rsidR="001F2F10" w:rsidRDefault="001F2F10" w:rsidP="001F2F10">
      <w:pPr>
        <w:pStyle w:val="LabStepCodeBlockLevel2"/>
      </w:pPr>
      <w:r>
        <w:t>&lt;/head&gt;</w:t>
      </w:r>
    </w:p>
    <w:p w:rsidR="001F2F10" w:rsidRDefault="001F2F10" w:rsidP="001F2F10">
      <w:pPr>
        <w:pStyle w:val="LabStepCodeBlockLevel2"/>
      </w:pPr>
    </w:p>
    <w:p w:rsidR="001F2F10" w:rsidRDefault="001F2F10" w:rsidP="001F2F10">
      <w:pPr>
        <w:pStyle w:val="LabStepCodeBlockLevel2"/>
      </w:pPr>
      <w:r>
        <w:t>&lt;body&gt;</w:t>
      </w:r>
    </w:p>
    <w:p w:rsidR="001F2F10" w:rsidRDefault="001F2F10" w:rsidP="001F2F10">
      <w:pPr>
        <w:pStyle w:val="LabStepCodeBlockLevel2"/>
      </w:pPr>
      <w:r>
        <w:t xml:space="preserve">  &lt;div id="page_width"&gt;</w:t>
      </w:r>
    </w:p>
    <w:p w:rsidR="001F2F10" w:rsidRDefault="001F2F10" w:rsidP="001F2F10">
      <w:pPr>
        <w:pStyle w:val="LabStepCodeBlockLevel2"/>
      </w:pPr>
      <w:r>
        <w:t xml:space="preserve">    &lt;div id="nav_bar"&gt;</w:t>
      </w:r>
    </w:p>
    <w:p w:rsidR="001F2F10" w:rsidRDefault="001F2F10" w:rsidP="001F2F10">
      <w:pPr>
        <w:pStyle w:val="LabStepCodeBlockLevel2"/>
      </w:pPr>
      <w:r>
        <w:t xml:space="preserve">      &amp;nbsp;</w:t>
      </w:r>
    </w:p>
    <w:p w:rsidR="001F2F10" w:rsidRDefault="001F2F10" w:rsidP="001F2F10">
      <w:pPr>
        <w:pStyle w:val="LabStepCodeBlockLevel2"/>
      </w:pPr>
      <w:r>
        <w:t xml:space="preserve">    &lt;/div&gt;</w:t>
      </w:r>
    </w:p>
    <w:p w:rsidR="001F2F10" w:rsidRDefault="001F2F10" w:rsidP="001F2F10">
      <w:pPr>
        <w:pStyle w:val="LabStepCodeBlockLevel2"/>
      </w:pPr>
      <w:r>
        <w:t xml:space="preserve">    &lt;div id="top_banner"&gt;</w:t>
      </w:r>
    </w:p>
    <w:p w:rsidR="001F2F10" w:rsidRDefault="001F2F10" w:rsidP="001F2F10">
      <w:pPr>
        <w:pStyle w:val="LabStepCodeBlockLevel2"/>
      </w:pPr>
      <w:r>
        <w:t xml:space="preserve">      &lt;div id="site_title"&gt;Client-side App&lt;/div&gt;</w:t>
      </w:r>
    </w:p>
    <w:p w:rsidR="001F2F10" w:rsidRDefault="001F2F10" w:rsidP="001F2F10">
      <w:pPr>
        <w:pStyle w:val="LabStepCodeBlockLevel2"/>
      </w:pPr>
      <w:r>
        <w:t xml:space="preserve">    &lt;/div&gt;</w:t>
      </w:r>
    </w:p>
    <w:p w:rsidR="001F2F10" w:rsidRDefault="001F2F10" w:rsidP="001F2F10">
      <w:pPr>
        <w:pStyle w:val="LabStepCodeBlockLevel2"/>
      </w:pPr>
      <w:r>
        <w:t xml:space="preserve">    &lt;div class="toolbar"&gt;</w:t>
      </w:r>
    </w:p>
    <w:p w:rsidR="001F2F10" w:rsidRDefault="001F2F10" w:rsidP="001F2F10">
      <w:pPr>
        <w:pStyle w:val="LabStepCodeBlockLevel2"/>
      </w:pPr>
      <w:r>
        <w:t xml:space="preserve">      &lt;input id="cmdHelloDOM" type="button" value="Hello DOM" /&gt;</w:t>
      </w:r>
    </w:p>
    <w:p w:rsidR="001F2F10" w:rsidRDefault="001F2F10" w:rsidP="001F2F10">
      <w:pPr>
        <w:pStyle w:val="LabStepCodeBlockLevel2"/>
      </w:pPr>
      <w:r>
        <w:t xml:space="preserve">      &lt;input id="cmdHellojQuery" type="button" value="Hello jQuery" /&gt;</w:t>
      </w:r>
    </w:p>
    <w:p w:rsidR="001F2F10" w:rsidRDefault="001F2F10" w:rsidP="001F2F10">
      <w:pPr>
        <w:pStyle w:val="LabStepCodeBlockLevel2"/>
      </w:pPr>
      <w:r>
        <w:t xml:space="preserve">      &lt;input id="cmdCreateList" type="button" value="Create List" /&gt;</w:t>
      </w:r>
    </w:p>
    <w:p w:rsidR="001F2F10" w:rsidRDefault="001F2F10" w:rsidP="001F2F10">
      <w:pPr>
        <w:pStyle w:val="LabStepCodeBlockLevel2"/>
      </w:pPr>
      <w:r>
        <w:t xml:space="preserve">      &lt;input id="cmdLinkHostWeb" type="button" value="Link to Host Web" /&gt;</w:t>
      </w:r>
    </w:p>
    <w:p w:rsidR="001F2F10" w:rsidRDefault="001F2F10" w:rsidP="001F2F10">
      <w:pPr>
        <w:pStyle w:val="LabStepCodeBlockLevel2"/>
      </w:pPr>
      <w:r>
        <w:t xml:space="preserve">      &lt;input id="cmdAjax" type="button" value="AJAX" /&gt;</w:t>
      </w:r>
    </w:p>
    <w:p w:rsidR="001F2F10" w:rsidRDefault="001F2F10" w:rsidP="001F2F10">
      <w:pPr>
        <w:pStyle w:val="LabStepCodeBlockLevel2"/>
      </w:pPr>
      <w:r>
        <w:t xml:space="preserve">      &lt;input id="cmdPromises" type="button" value="Promises" /&gt;</w:t>
      </w:r>
    </w:p>
    <w:p w:rsidR="001F2F10" w:rsidRDefault="001F2F10" w:rsidP="001F2F10">
      <w:pPr>
        <w:pStyle w:val="LabStepCodeBlockLevel2"/>
      </w:pPr>
      <w:r>
        <w:t xml:space="preserve">    &lt;/div&gt;</w:t>
      </w:r>
    </w:p>
    <w:p w:rsidR="001F2F10" w:rsidRDefault="001F2F10" w:rsidP="001F2F10">
      <w:pPr>
        <w:pStyle w:val="LabStepCodeBlockLevel2"/>
      </w:pPr>
      <w:r>
        <w:t xml:space="preserve">    &lt;div id="content_box"&gt;</w:t>
      </w:r>
    </w:p>
    <w:p w:rsidR="001F2F10" w:rsidRDefault="001F2F10" w:rsidP="001F2F10">
      <w:pPr>
        <w:pStyle w:val="LabStepCodeBlockLevel2"/>
      </w:pPr>
      <w:r>
        <w:t xml:space="preserve">      &lt;div id="results"&gt;&lt;/div&gt;</w:t>
      </w:r>
    </w:p>
    <w:p w:rsidR="001F2F10" w:rsidRDefault="001F2F10" w:rsidP="001F2F10">
      <w:pPr>
        <w:pStyle w:val="LabStepCodeBlockLevel2"/>
      </w:pPr>
      <w:r>
        <w:t xml:space="preserve">    &lt;/div&gt;</w:t>
      </w:r>
    </w:p>
    <w:p w:rsidR="001F2F10" w:rsidRDefault="001F2F10" w:rsidP="001F2F10">
      <w:pPr>
        <w:pStyle w:val="LabStepCodeBlockLevel2"/>
      </w:pPr>
      <w:r>
        <w:t xml:space="preserve">  &lt;/div&gt;</w:t>
      </w:r>
    </w:p>
    <w:p w:rsidR="001F2F10" w:rsidRDefault="001F2F10" w:rsidP="001F2F10">
      <w:pPr>
        <w:pStyle w:val="LabStepCodeBlockLevel2"/>
      </w:pPr>
    </w:p>
    <w:p w:rsidR="001F2F10" w:rsidRDefault="001F2F10" w:rsidP="001F2F10">
      <w:pPr>
        <w:pStyle w:val="LabStepCodeBlockLevel2"/>
      </w:pPr>
      <w:r>
        <w:t>&lt;/body&gt;</w:t>
      </w:r>
    </w:p>
    <w:p w:rsidR="00452DC0" w:rsidRDefault="001F2F10" w:rsidP="001F2F10">
      <w:pPr>
        <w:pStyle w:val="LabStepCodeBlockLevel2"/>
      </w:pPr>
      <w:r>
        <w:t>&lt;/html&gt;</w:t>
      </w:r>
    </w:p>
    <w:p w:rsidR="00E1695A" w:rsidRDefault="00E1695A" w:rsidP="00452DC0">
      <w:pPr>
        <w:pStyle w:val="LabStepNumberedLevel2"/>
      </w:pPr>
      <w:r>
        <w:lastRenderedPageBreak/>
        <w:t xml:space="preserve">Save your changes to </w:t>
      </w:r>
      <w:r w:rsidRPr="00E1695A">
        <w:rPr>
          <w:b/>
        </w:rPr>
        <w:t>start.htm</w:t>
      </w:r>
      <w:r w:rsidR="002C6920">
        <w:rPr>
          <w:b/>
        </w:rPr>
        <w:t xml:space="preserve">. </w:t>
      </w:r>
      <w:r w:rsidR="002C6920" w:rsidRPr="002C6920">
        <w:t xml:space="preserve">However, </w:t>
      </w:r>
      <w:r w:rsidR="002C6920">
        <w:t>you should leave this file open in the Visual Studio HTML editor as you will continue to work on it.</w:t>
      </w:r>
    </w:p>
    <w:p w:rsidR="00452DC0" w:rsidRDefault="00452DC0" w:rsidP="00452DC0">
      <w:pPr>
        <w:pStyle w:val="LabStepNumberedLevel2"/>
      </w:pPr>
      <w:r>
        <w:t xml:space="preserve">Back in Windows Explorer, open </w:t>
      </w:r>
      <w:r>
        <w:rPr>
          <w:b/>
        </w:rPr>
        <w:t>app.css</w:t>
      </w:r>
      <w:r w:rsidRPr="00452DC0">
        <w:rPr>
          <w:b/>
        </w:rPr>
        <w:t>.txt</w:t>
      </w:r>
      <w:r>
        <w:t xml:space="preserve"> and copy its contents into the Windows clipboard.</w:t>
      </w:r>
    </w:p>
    <w:p w:rsidR="00452DC0" w:rsidRDefault="00452DC0" w:rsidP="00452DC0">
      <w:pPr>
        <w:pStyle w:val="LabStepNumberedLevel2"/>
      </w:pPr>
      <w:r>
        <w:t xml:space="preserve">Back in Visual Studio, open </w:t>
      </w:r>
      <w:r w:rsidR="001F2F10">
        <w:rPr>
          <w:b/>
        </w:rPr>
        <w:t>A</w:t>
      </w:r>
      <w:r>
        <w:rPr>
          <w:b/>
        </w:rPr>
        <w:t>pp.css</w:t>
      </w:r>
      <w:r>
        <w:t xml:space="preserve"> in the </w:t>
      </w:r>
      <w:r w:rsidRPr="00452DC0">
        <w:rPr>
          <w:b/>
        </w:rPr>
        <w:t>Content</w:t>
      </w:r>
      <w:r>
        <w:t xml:space="preserve"> folder and paste the contents from the clipboard. The </w:t>
      </w:r>
      <w:r w:rsidR="001F2F10">
        <w:rPr>
          <w:b/>
        </w:rPr>
        <w:t>A</w:t>
      </w:r>
      <w:r>
        <w:rPr>
          <w:b/>
        </w:rPr>
        <w:t>pp.css</w:t>
      </w:r>
      <w:r>
        <w:t xml:space="preserve"> file should now contain the following contents.</w:t>
      </w:r>
    </w:p>
    <w:p w:rsidR="0068773D" w:rsidRDefault="0068773D" w:rsidP="0068773D">
      <w:pPr>
        <w:pStyle w:val="LabStepCodeBlockLevel2"/>
      </w:pPr>
      <w:r>
        <w:t>body {</w:t>
      </w:r>
    </w:p>
    <w:p w:rsidR="0068773D" w:rsidRDefault="0068773D" w:rsidP="0068773D">
      <w:pPr>
        <w:pStyle w:val="LabStepCodeBlockLevel2"/>
      </w:pPr>
      <w:r>
        <w:t xml:space="preserve">  background-color: #CC6633;</w:t>
      </w:r>
    </w:p>
    <w:p w:rsidR="0068773D" w:rsidRDefault="0068773D" w:rsidP="0068773D">
      <w:pPr>
        <w:pStyle w:val="LabStepCodeBlockLevel2"/>
      </w:pPr>
      <w:r>
        <w:t xml:space="preserve">  margin: 0px;</w:t>
      </w:r>
    </w:p>
    <w:p w:rsidR="0068773D" w:rsidRDefault="0068773D" w:rsidP="0068773D">
      <w:pPr>
        <w:pStyle w:val="LabStepCodeBlockLevel2"/>
      </w:pPr>
      <w:r>
        <w:t xml:space="preserve">  padding: 0px;</w:t>
      </w:r>
    </w:p>
    <w:p w:rsidR="0068773D" w:rsidRDefault="0068773D" w:rsidP="0068773D">
      <w:pPr>
        <w:pStyle w:val="LabStepCodeBlockLevel2"/>
      </w:pPr>
      <w:r>
        <w:t>}</w:t>
      </w:r>
    </w:p>
    <w:p w:rsidR="0068773D" w:rsidRDefault="0068773D" w:rsidP="0068773D">
      <w:pPr>
        <w:pStyle w:val="LabStepCodeBlockLevel2"/>
      </w:pPr>
    </w:p>
    <w:p w:rsidR="0068773D" w:rsidRDefault="0068773D" w:rsidP="0068773D">
      <w:pPr>
        <w:pStyle w:val="LabStepCodeBlockLevel2"/>
      </w:pPr>
      <w:r>
        <w:t>#page_width {</w:t>
      </w:r>
    </w:p>
    <w:p w:rsidR="0068773D" w:rsidRDefault="0068773D" w:rsidP="0068773D">
      <w:pPr>
        <w:pStyle w:val="LabStepCodeBlockLevel2"/>
      </w:pPr>
      <w:r>
        <w:t xml:space="preserve">  width: 960px;</w:t>
      </w:r>
    </w:p>
    <w:p w:rsidR="0068773D" w:rsidRDefault="0068773D" w:rsidP="0068773D">
      <w:pPr>
        <w:pStyle w:val="LabStepCodeBlockLevel2"/>
      </w:pPr>
      <w:r>
        <w:t xml:space="preserve">  margin-left: auto;</w:t>
      </w:r>
    </w:p>
    <w:p w:rsidR="0068773D" w:rsidRDefault="0068773D" w:rsidP="0068773D">
      <w:pPr>
        <w:pStyle w:val="LabStepCodeBlockLevel2"/>
      </w:pPr>
      <w:r>
        <w:t xml:space="preserve">  margin-right: auto;</w:t>
      </w:r>
    </w:p>
    <w:p w:rsidR="0068773D" w:rsidRDefault="0068773D" w:rsidP="0068773D">
      <w:pPr>
        <w:pStyle w:val="LabStepCodeBlockLevel2"/>
      </w:pPr>
      <w:r>
        <w:t xml:space="preserve">  border: 1px #000 solid;</w:t>
      </w:r>
    </w:p>
    <w:p w:rsidR="0068773D" w:rsidRDefault="0068773D" w:rsidP="0068773D">
      <w:pPr>
        <w:pStyle w:val="LabStepCodeBlockLevel2"/>
      </w:pPr>
      <w:r>
        <w:t xml:space="preserve">  background-color: white;</w:t>
      </w:r>
    </w:p>
    <w:p w:rsidR="0068773D" w:rsidRDefault="0068773D" w:rsidP="0068773D">
      <w:pPr>
        <w:pStyle w:val="LabStepCodeBlockLevel2"/>
      </w:pPr>
      <w:r>
        <w:t>}</w:t>
      </w:r>
    </w:p>
    <w:p w:rsidR="0068773D" w:rsidRDefault="0068773D" w:rsidP="0068773D">
      <w:pPr>
        <w:pStyle w:val="LabStepCodeBlockLevel2"/>
      </w:pPr>
    </w:p>
    <w:p w:rsidR="0068773D" w:rsidRDefault="0068773D" w:rsidP="0068773D">
      <w:pPr>
        <w:pStyle w:val="LabStepCodeBlockLevel2"/>
      </w:pPr>
      <w:r>
        <w:t>#nav_bar {</w:t>
      </w:r>
    </w:p>
    <w:p w:rsidR="0068773D" w:rsidRDefault="0068773D" w:rsidP="0068773D">
      <w:pPr>
        <w:pStyle w:val="LabStepCodeBlockLevel2"/>
      </w:pPr>
      <w:r>
        <w:t xml:space="preserve">  background-color: black;</w:t>
      </w:r>
    </w:p>
    <w:p w:rsidR="0068773D" w:rsidRDefault="0068773D" w:rsidP="0068773D">
      <w:pPr>
        <w:pStyle w:val="LabStepCodeBlockLevel2"/>
      </w:pPr>
      <w:r>
        <w:t xml:space="preserve">  height: 20px;</w:t>
      </w:r>
    </w:p>
    <w:p w:rsidR="0068773D" w:rsidRDefault="0068773D" w:rsidP="0068773D">
      <w:pPr>
        <w:pStyle w:val="LabStepCodeBlockLevel2"/>
      </w:pPr>
      <w:r>
        <w:t>}</w:t>
      </w:r>
    </w:p>
    <w:p w:rsidR="0068773D" w:rsidRDefault="0068773D" w:rsidP="0068773D">
      <w:pPr>
        <w:pStyle w:val="LabStepCodeBlockLevel2"/>
      </w:pPr>
    </w:p>
    <w:p w:rsidR="0068773D" w:rsidRDefault="0068773D" w:rsidP="0068773D">
      <w:pPr>
        <w:pStyle w:val="LabStepCodeBlockLevel2"/>
      </w:pPr>
      <w:r>
        <w:t>#top_banner {</w:t>
      </w:r>
    </w:p>
    <w:p w:rsidR="0068773D" w:rsidRDefault="0068773D" w:rsidP="0068773D">
      <w:pPr>
        <w:pStyle w:val="LabStepCodeBlockLevel2"/>
      </w:pPr>
      <w:r>
        <w:t xml:space="preserve">  background-color: #FFF;</w:t>
      </w:r>
    </w:p>
    <w:p w:rsidR="0068773D" w:rsidRDefault="0068773D" w:rsidP="0068773D">
      <w:pPr>
        <w:pStyle w:val="LabStepCodeBlockLevel2"/>
      </w:pPr>
      <w:r>
        <w:t xml:space="preserve">  padding: 10px;</w:t>
      </w:r>
    </w:p>
    <w:p w:rsidR="0068773D" w:rsidRDefault="0068773D" w:rsidP="0068773D">
      <w:pPr>
        <w:pStyle w:val="LabStepCodeBlockLevel2"/>
      </w:pPr>
      <w:r>
        <w:t>}</w:t>
      </w:r>
    </w:p>
    <w:p w:rsidR="0068773D" w:rsidRDefault="0068773D" w:rsidP="0068773D">
      <w:pPr>
        <w:pStyle w:val="LabStepCodeBlockLevel2"/>
      </w:pPr>
    </w:p>
    <w:p w:rsidR="0068773D" w:rsidRDefault="0068773D" w:rsidP="0068773D">
      <w:pPr>
        <w:pStyle w:val="LabStepCodeBlockLevel2"/>
      </w:pPr>
      <w:r>
        <w:t>#site_title {</w:t>
      </w:r>
    </w:p>
    <w:p w:rsidR="0068773D" w:rsidRDefault="0068773D" w:rsidP="0068773D">
      <w:pPr>
        <w:pStyle w:val="LabStepCodeBlockLevel2"/>
      </w:pPr>
      <w:r>
        <w:t xml:space="preserve">  font-size: 36px;</w:t>
      </w:r>
    </w:p>
    <w:p w:rsidR="0068773D" w:rsidRDefault="0068773D" w:rsidP="0068773D">
      <w:pPr>
        <w:pStyle w:val="LabStepCodeBlockLevel2"/>
      </w:pPr>
      <w:r>
        <w:t xml:space="preserve">  color: #990033;</w:t>
      </w:r>
    </w:p>
    <w:p w:rsidR="0068773D" w:rsidRDefault="0068773D" w:rsidP="0068773D">
      <w:pPr>
        <w:pStyle w:val="LabStepCodeBlockLevel2"/>
      </w:pPr>
      <w:r>
        <w:t>}</w:t>
      </w:r>
    </w:p>
    <w:p w:rsidR="0068773D" w:rsidRDefault="0068773D" w:rsidP="0068773D">
      <w:pPr>
        <w:pStyle w:val="LabStepCodeBlockLevel2"/>
      </w:pPr>
    </w:p>
    <w:p w:rsidR="0068773D" w:rsidRDefault="0068773D" w:rsidP="0068773D">
      <w:pPr>
        <w:pStyle w:val="LabStepCodeBlockLevel2"/>
      </w:pPr>
      <w:r>
        <w:t>#content_box {</w:t>
      </w:r>
    </w:p>
    <w:p w:rsidR="0068773D" w:rsidRDefault="0068773D" w:rsidP="0068773D">
      <w:pPr>
        <w:pStyle w:val="LabStepCodeBlockLevel2"/>
      </w:pPr>
      <w:r>
        <w:t xml:space="preserve">  min-height: 520px;</w:t>
      </w:r>
    </w:p>
    <w:p w:rsidR="0068773D" w:rsidRDefault="0068773D" w:rsidP="0068773D">
      <w:pPr>
        <w:pStyle w:val="LabStepCodeBlockLevel2"/>
      </w:pPr>
      <w:r>
        <w:t xml:space="preserve">  padding: 0px;</w:t>
      </w:r>
    </w:p>
    <w:p w:rsidR="0068773D" w:rsidRDefault="0068773D" w:rsidP="0068773D">
      <w:pPr>
        <w:pStyle w:val="LabStepCodeBlockLevel2"/>
      </w:pPr>
      <w:r>
        <w:t>}</w:t>
      </w:r>
    </w:p>
    <w:p w:rsidR="0068773D" w:rsidRDefault="0068773D" w:rsidP="0068773D">
      <w:pPr>
        <w:pStyle w:val="LabStepCodeBlockLevel2"/>
      </w:pPr>
    </w:p>
    <w:p w:rsidR="0068773D" w:rsidRDefault="0068773D" w:rsidP="0068773D">
      <w:pPr>
        <w:pStyle w:val="LabStepCodeBlockLevel2"/>
      </w:pPr>
      <w:r>
        <w:t>.toolbar {</w:t>
      </w:r>
    </w:p>
    <w:p w:rsidR="0068773D" w:rsidRDefault="0068773D" w:rsidP="0068773D">
      <w:pPr>
        <w:pStyle w:val="LabStepCodeBlockLevel2"/>
      </w:pPr>
      <w:r>
        <w:t xml:space="preserve">  background-color: #CCC;</w:t>
      </w:r>
    </w:p>
    <w:p w:rsidR="0068773D" w:rsidRDefault="0068773D" w:rsidP="0068773D">
      <w:pPr>
        <w:pStyle w:val="LabStepCodeBlockLevel2"/>
      </w:pPr>
      <w:r>
        <w:t xml:space="preserve">  padding: 8px;</w:t>
      </w:r>
    </w:p>
    <w:p w:rsidR="0068773D" w:rsidRDefault="0068773D" w:rsidP="0068773D">
      <w:pPr>
        <w:pStyle w:val="LabStepCodeBlockLevel2"/>
      </w:pPr>
      <w:r>
        <w:t>}</w:t>
      </w:r>
    </w:p>
    <w:p w:rsidR="0068773D" w:rsidRDefault="0068773D" w:rsidP="0068773D">
      <w:pPr>
        <w:pStyle w:val="LabStepCodeBlockLevel2"/>
      </w:pPr>
    </w:p>
    <w:p w:rsidR="0068773D" w:rsidRDefault="0068773D" w:rsidP="0068773D">
      <w:pPr>
        <w:pStyle w:val="LabStepCodeBlockLevel2"/>
      </w:pPr>
      <w:r>
        <w:t xml:space="preserve">  .toolbar input {</w:t>
      </w:r>
    </w:p>
    <w:p w:rsidR="0068773D" w:rsidRDefault="0068773D" w:rsidP="0068773D">
      <w:pPr>
        <w:pStyle w:val="LabStepCodeBlockLevel2"/>
      </w:pPr>
      <w:r>
        <w:t xml:space="preserve">    font-size: 12px;</w:t>
      </w:r>
    </w:p>
    <w:p w:rsidR="0068773D" w:rsidRDefault="0068773D" w:rsidP="0068773D">
      <w:pPr>
        <w:pStyle w:val="LabStepCodeBlockLevel2"/>
      </w:pPr>
      <w:r>
        <w:t xml:space="preserve">    padding: 4px;</w:t>
      </w:r>
    </w:p>
    <w:p w:rsidR="0068773D" w:rsidRDefault="0068773D" w:rsidP="0068773D">
      <w:pPr>
        <w:pStyle w:val="LabStepCodeBlockLevel2"/>
      </w:pPr>
      <w:r>
        <w:t xml:space="preserve">    width: 140px;</w:t>
      </w:r>
    </w:p>
    <w:p w:rsidR="0068773D" w:rsidRDefault="0068773D" w:rsidP="0068773D">
      <w:pPr>
        <w:pStyle w:val="LabStepCodeBlockLevel2"/>
      </w:pPr>
      <w:r>
        <w:t xml:space="preserve">  }</w:t>
      </w:r>
    </w:p>
    <w:p w:rsidR="0068773D" w:rsidRDefault="0068773D" w:rsidP="0068773D">
      <w:pPr>
        <w:pStyle w:val="LabStepCodeBlockLevel2"/>
      </w:pPr>
    </w:p>
    <w:p w:rsidR="0068773D" w:rsidRDefault="0068773D" w:rsidP="0068773D">
      <w:pPr>
        <w:pStyle w:val="LabStepCodeBlockLevel2"/>
      </w:pPr>
      <w:r>
        <w:t>#results {</w:t>
      </w:r>
    </w:p>
    <w:p w:rsidR="0068773D" w:rsidRDefault="0068773D" w:rsidP="0068773D">
      <w:pPr>
        <w:pStyle w:val="LabStepCodeBlockLevel2"/>
      </w:pPr>
      <w:r>
        <w:t xml:space="preserve">  padding: 8px;</w:t>
      </w:r>
    </w:p>
    <w:p w:rsidR="0068773D" w:rsidRDefault="0068773D" w:rsidP="0068773D">
      <w:pPr>
        <w:pStyle w:val="LabStepCodeBlockLevel2"/>
      </w:pPr>
      <w:r>
        <w:t>}</w:t>
      </w:r>
    </w:p>
    <w:p w:rsidR="0068773D" w:rsidRDefault="0068773D" w:rsidP="0068773D">
      <w:pPr>
        <w:pStyle w:val="LabStepCodeBlockLevel2"/>
      </w:pPr>
    </w:p>
    <w:p w:rsidR="0068773D" w:rsidRDefault="0068773D" w:rsidP="0068773D">
      <w:pPr>
        <w:pStyle w:val="LabStepCodeBlockLevel2"/>
      </w:pPr>
      <w:r>
        <w:t xml:space="preserve">  #results li {</w:t>
      </w:r>
    </w:p>
    <w:p w:rsidR="0068773D" w:rsidRDefault="0068773D" w:rsidP="0068773D">
      <w:pPr>
        <w:pStyle w:val="LabStepCodeBlockLevel2"/>
      </w:pPr>
      <w:r>
        <w:t xml:space="preserve">    font-size: 18px;</w:t>
      </w:r>
    </w:p>
    <w:p w:rsidR="0068773D" w:rsidRDefault="0068773D" w:rsidP="0068773D">
      <w:pPr>
        <w:pStyle w:val="LabStepCodeBlockLevel2"/>
      </w:pPr>
      <w:r>
        <w:t xml:space="preserve">    margin-top: 8px;</w:t>
      </w:r>
    </w:p>
    <w:p w:rsidR="0068773D" w:rsidRDefault="0068773D" w:rsidP="0068773D">
      <w:pPr>
        <w:pStyle w:val="LabStepCodeBlockLevel2"/>
      </w:pPr>
      <w:r>
        <w:t xml:space="preserve">    margin-bottom: 2px;</w:t>
      </w:r>
    </w:p>
    <w:p w:rsidR="0068773D" w:rsidRDefault="0068773D" w:rsidP="0068773D">
      <w:pPr>
        <w:pStyle w:val="LabStepCodeBlockLevel2"/>
      </w:pPr>
      <w:r>
        <w:t xml:space="preserve">    color: #333;</w:t>
      </w:r>
    </w:p>
    <w:p w:rsidR="00452DC0" w:rsidRDefault="0068773D" w:rsidP="0068773D">
      <w:pPr>
        <w:pStyle w:val="LabStepCodeBlockLevel2"/>
      </w:pPr>
      <w:r>
        <w:t xml:space="preserve">  }</w:t>
      </w:r>
    </w:p>
    <w:p w:rsidR="00452DC0" w:rsidRDefault="00EE503A" w:rsidP="00452DC0">
      <w:pPr>
        <w:pStyle w:val="LabStepNumberedLevel2"/>
      </w:pPr>
      <w:r>
        <w:t>Save and c</w:t>
      </w:r>
      <w:r w:rsidR="00C2007F">
        <w:t xml:space="preserve">lose </w:t>
      </w:r>
      <w:r w:rsidR="00C2007F" w:rsidRPr="00C2007F">
        <w:rPr>
          <w:b/>
        </w:rPr>
        <w:t>app.css</w:t>
      </w:r>
      <w:r w:rsidR="00C2007F">
        <w:t>.</w:t>
      </w:r>
    </w:p>
    <w:p w:rsidR="00C2007F" w:rsidRDefault="00C2007F" w:rsidP="00452DC0">
      <w:pPr>
        <w:pStyle w:val="LabStepNumberedLevel2"/>
      </w:pPr>
      <w:r>
        <w:t xml:space="preserve">Return to the </w:t>
      </w:r>
      <w:r w:rsidRPr="0068773D">
        <w:rPr>
          <w:b/>
        </w:rPr>
        <w:t>start.htm</w:t>
      </w:r>
      <w:r>
        <w:t xml:space="preserve"> file </w:t>
      </w:r>
      <w:r w:rsidR="0068773D">
        <w:t xml:space="preserve">in the Visual Studio HTML editor </w:t>
      </w:r>
      <w:r>
        <w:t xml:space="preserve">and add a link to the CSS file </w:t>
      </w:r>
      <w:r w:rsidRPr="0068773D">
        <w:rPr>
          <w:b/>
        </w:rPr>
        <w:t>app.css</w:t>
      </w:r>
      <w:r>
        <w:t xml:space="preserve">. </w:t>
      </w:r>
      <w:r w:rsidR="00E12C91">
        <w:t>(</w:t>
      </w:r>
      <w:r>
        <w:t>Note that you can accomplish this by dragging-and-dropping</w:t>
      </w:r>
      <w:r w:rsidR="00E12C91">
        <w:t>, or copying and pasting</w:t>
      </w:r>
      <w:r>
        <w:t xml:space="preserve"> the CSS file from the Solution Explorer</w:t>
      </w:r>
      <w:r w:rsidR="0068773D">
        <w:t xml:space="preserve"> into the head section of </w:t>
      </w:r>
      <w:r w:rsidR="0068773D" w:rsidRPr="0068773D">
        <w:rPr>
          <w:b/>
        </w:rPr>
        <w:t>start.htm</w:t>
      </w:r>
      <w:r w:rsidR="0068773D">
        <w:t xml:space="preserve"> in the Visual Studio HTML editor.</w:t>
      </w:r>
      <w:r w:rsidR="00E12C91">
        <w:t>)</w:t>
      </w:r>
    </w:p>
    <w:p w:rsidR="004074C5" w:rsidRPr="004921E2" w:rsidRDefault="004074C5" w:rsidP="004074C5">
      <w:pPr>
        <w:pStyle w:val="LabStepCodeBlockLevel2"/>
        <w:rPr>
          <w:color w:val="7F7F7F" w:themeColor="text1" w:themeTint="80"/>
        </w:rPr>
      </w:pPr>
      <w:r w:rsidRPr="004921E2">
        <w:rPr>
          <w:color w:val="7F7F7F" w:themeColor="text1" w:themeTint="80"/>
        </w:rPr>
        <w:t>&lt;head&gt;</w:t>
      </w:r>
    </w:p>
    <w:p w:rsidR="004074C5" w:rsidRPr="004921E2" w:rsidRDefault="004074C5" w:rsidP="004074C5">
      <w:pPr>
        <w:pStyle w:val="LabStepCodeBlockLevel2"/>
        <w:rPr>
          <w:color w:val="7F7F7F" w:themeColor="text1" w:themeTint="80"/>
        </w:rPr>
      </w:pPr>
      <w:r w:rsidRPr="004921E2">
        <w:rPr>
          <w:color w:val="7F7F7F" w:themeColor="text1" w:themeTint="80"/>
        </w:rPr>
        <w:t xml:space="preserve">  &lt;meta charset="utf-8" /&gt;</w:t>
      </w:r>
    </w:p>
    <w:p w:rsidR="004921E2" w:rsidRPr="004921E2" w:rsidRDefault="004921E2" w:rsidP="004074C5">
      <w:pPr>
        <w:pStyle w:val="LabStepCodeBlockLevel2"/>
        <w:rPr>
          <w:color w:val="7F7F7F" w:themeColor="text1" w:themeTint="80"/>
        </w:rPr>
      </w:pPr>
      <w:r w:rsidRPr="004921E2">
        <w:rPr>
          <w:color w:val="7F7F7F" w:themeColor="text1" w:themeTint="80"/>
        </w:rPr>
        <w:t xml:space="preserve">  &lt;meta http-equiv="X-UA-Compatible" content="IE=10"/&gt;</w:t>
      </w:r>
    </w:p>
    <w:p w:rsidR="004074C5" w:rsidRPr="004921E2" w:rsidRDefault="004074C5" w:rsidP="004074C5">
      <w:pPr>
        <w:pStyle w:val="LabStepCodeBlockLevel2"/>
        <w:rPr>
          <w:color w:val="7F7F7F" w:themeColor="text1" w:themeTint="80"/>
        </w:rPr>
      </w:pPr>
      <w:r w:rsidRPr="004921E2">
        <w:rPr>
          <w:color w:val="7F7F7F" w:themeColor="text1" w:themeTint="80"/>
        </w:rPr>
        <w:t xml:space="preserve">  &lt;title&gt;My Client-side App&lt;/title&gt;</w:t>
      </w:r>
    </w:p>
    <w:p w:rsidR="004074C5" w:rsidRDefault="004074C5" w:rsidP="004074C5">
      <w:pPr>
        <w:pStyle w:val="LabStepCodeBlockLevel2"/>
      </w:pPr>
    </w:p>
    <w:p w:rsidR="004074C5" w:rsidRDefault="004074C5" w:rsidP="004074C5">
      <w:pPr>
        <w:pStyle w:val="LabStepCodeBlockLevel2"/>
      </w:pPr>
      <w:r>
        <w:t xml:space="preserve">  &lt;link href="../Content/App.css" rel="stylesheet" /&gt;</w:t>
      </w:r>
    </w:p>
    <w:p w:rsidR="004074C5" w:rsidRDefault="004074C5" w:rsidP="004074C5">
      <w:pPr>
        <w:pStyle w:val="LabStepCodeBlockLevel2"/>
      </w:pPr>
    </w:p>
    <w:p w:rsidR="004074C5" w:rsidRPr="004921E2" w:rsidRDefault="004074C5" w:rsidP="004074C5">
      <w:pPr>
        <w:pStyle w:val="LabStepCodeBlockLevel2"/>
        <w:rPr>
          <w:color w:val="7F7F7F" w:themeColor="text1" w:themeTint="80"/>
        </w:rPr>
      </w:pPr>
      <w:r w:rsidRPr="004921E2">
        <w:rPr>
          <w:color w:val="7F7F7F" w:themeColor="text1" w:themeTint="80"/>
        </w:rPr>
        <w:t>&lt;/head&gt;</w:t>
      </w:r>
    </w:p>
    <w:p w:rsidR="0068773D" w:rsidRDefault="0068773D" w:rsidP="004074C5">
      <w:pPr>
        <w:pStyle w:val="LabStepNumberedLevel2"/>
      </w:pPr>
      <w:r>
        <w:t xml:space="preserve">Now test your work by pressing the </w:t>
      </w:r>
      <w:r w:rsidRPr="002C6920">
        <w:rPr>
          <w:b/>
        </w:rPr>
        <w:t>{F5}</w:t>
      </w:r>
      <w:r>
        <w:t xml:space="preserve"> key</w:t>
      </w:r>
      <w:r w:rsidR="002C6920">
        <w:t xml:space="preserve"> to begin a debugging session</w:t>
      </w:r>
      <w:r>
        <w:t xml:space="preserve">. The app should appear with a </w:t>
      </w:r>
      <w:r w:rsidR="002C6920">
        <w:t>better UI</w:t>
      </w:r>
      <w:r>
        <w:t>.</w:t>
      </w:r>
    </w:p>
    <w:p w:rsidR="0068773D" w:rsidRDefault="0068773D" w:rsidP="004074C5">
      <w:pPr>
        <w:pStyle w:val="LabStepScreenshotLevel2"/>
      </w:pPr>
      <w:r>
        <w:drawing>
          <wp:inline distT="0" distB="0" distL="0" distR="0" wp14:anchorId="486C953F" wp14:editId="3E155208">
            <wp:extent cx="5205046" cy="148874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19195" cy="1492787"/>
                    </a:xfrm>
                    <a:prstGeom prst="rect">
                      <a:avLst/>
                    </a:prstGeom>
                  </pic:spPr>
                </pic:pic>
              </a:graphicData>
            </a:graphic>
          </wp:inline>
        </w:drawing>
      </w:r>
    </w:p>
    <w:p w:rsidR="00AC52FE" w:rsidRDefault="00AC52FE" w:rsidP="004074C5">
      <w:pPr>
        <w:pStyle w:val="LabStepNumberedLevel2"/>
      </w:pPr>
      <w:r>
        <w:t>Close the browser window to stop the debugging sess</w:t>
      </w:r>
      <w:r w:rsidR="0079137E">
        <w:t>ion and return to Visual Studio.</w:t>
      </w:r>
    </w:p>
    <w:p w:rsidR="00AC52FE" w:rsidRDefault="00AC52FE" w:rsidP="00AA4AFF">
      <w:pPr>
        <w:pStyle w:val="LabStepNumbered"/>
        <w:numPr>
          <w:ilvl w:val="0"/>
          <w:numId w:val="18"/>
        </w:numPr>
      </w:pPr>
      <w:r>
        <w:t xml:space="preserve">Add JavaScript code to handle the click events of the </w:t>
      </w:r>
      <w:r w:rsidR="004074C5">
        <w:t xml:space="preserve">six command </w:t>
      </w:r>
      <w:r>
        <w:t>buttons on the toolbar.</w:t>
      </w:r>
    </w:p>
    <w:p w:rsidR="00B349A2" w:rsidRDefault="00AC52FE" w:rsidP="00AC52FE">
      <w:pPr>
        <w:pStyle w:val="LabStepNumberedLevel2"/>
      </w:pPr>
      <w:r>
        <w:t xml:space="preserve">Inside the Solution Explorer, open the </w:t>
      </w:r>
      <w:r w:rsidRPr="00AC52FE">
        <w:rPr>
          <w:b/>
        </w:rPr>
        <w:t>App.js</w:t>
      </w:r>
      <w:r>
        <w:t xml:space="preserve"> file which is located inside the </w:t>
      </w:r>
      <w:r w:rsidRPr="00AC52FE">
        <w:rPr>
          <w:b/>
        </w:rPr>
        <w:t>Scripts</w:t>
      </w:r>
      <w:r>
        <w:t xml:space="preserve"> folder.</w:t>
      </w:r>
    </w:p>
    <w:p w:rsidR="00AC52FE" w:rsidRDefault="00AC52FE" w:rsidP="00AC52FE">
      <w:pPr>
        <w:pStyle w:val="LabStepNumberedLevel2"/>
      </w:pPr>
      <w:r>
        <w:t xml:space="preserve">Delete the existing code inside </w:t>
      </w:r>
      <w:r w:rsidRPr="00AC52FE">
        <w:rPr>
          <w:b/>
        </w:rPr>
        <w:t>App.js</w:t>
      </w:r>
      <w:r>
        <w:t xml:space="preserve"> and replace it with the following </w:t>
      </w:r>
      <w:r w:rsidRPr="004074C5">
        <w:t>JavaScript</w:t>
      </w:r>
      <w:r>
        <w:t xml:space="preserve"> code which contains the document ready event handler which will invoke a dialog </w:t>
      </w:r>
      <w:r w:rsidR="004074C5">
        <w:t xml:space="preserve">box with the message </w:t>
      </w:r>
      <w:r>
        <w:t xml:space="preserve">‘Hello’ when the start page is loaded. Don’t forget to add the </w:t>
      </w:r>
      <w:r w:rsidRPr="00AC52FE">
        <w:rPr>
          <w:b/>
        </w:rPr>
        <w:t>use strict</w:t>
      </w:r>
      <w:r>
        <w:t xml:space="preserve"> statement at the top</w:t>
      </w:r>
      <w:r w:rsidR="004074C5">
        <w:t xml:space="preserve"> of </w:t>
      </w:r>
      <w:r w:rsidR="004074C5" w:rsidRPr="004074C5">
        <w:rPr>
          <w:b/>
        </w:rPr>
        <w:t>App.js</w:t>
      </w:r>
      <w:r>
        <w:t>.</w:t>
      </w:r>
    </w:p>
    <w:p w:rsidR="00AC52FE" w:rsidRDefault="00AC52FE" w:rsidP="00AC52FE">
      <w:pPr>
        <w:pStyle w:val="LabStepCodeBlockLevel2"/>
      </w:pPr>
      <w:r>
        <w:t>'use strict';</w:t>
      </w:r>
    </w:p>
    <w:p w:rsidR="00AC52FE" w:rsidRDefault="00AC52FE" w:rsidP="00AC52FE">
      <w:pPr>
        <w:pStyle w:val="LabStepCodeBlockLevel2"/>
      </w:pPr>
    </w:p>
    <w:p w:rsidR="00AC52FE" w:rsidRDefault="00AC52FE" w:rsidP="00AC52FE">
      <w:pPr>
        <w:pStyle w:val="LabStepCodeBlockLevel2"/>
      </w:pPr>
      <w:r>
        <w:t>$(function () {</w:t>
      </w:r>
    </w:p>
    <w:p w:rsidR="00AC52FE" w:rsidRDefault="00AC52FE" w:rsidP="00AC52FE">
      <w:pPr>
        <w:pStyle w:val="LabStepCodeBlockLevel2"/>
      </w:pPr>
      <w:r>
        <w:t xml:space="preserve">  </w:t>
      </w:r>
      <w:r w:rsidR="0079137E">
        <w:t>a</w:t>
      </w:r>
      <w:r>
        <w:t>lert(</w:t>
      </w:r>
      <w:r w:rsidR="0079137E">
        <w:t>"</w:t>
      </w:r>
      <w:r>
        <w:t>Hello</w:t>
      </w:r>
      <w:r w:rsidR="0079137E">
        <w:t>"</w:t>
      </w:r>
      <w:r>
        <w:t xml:space="preserve">); </w:t>
      </w:r>
    </w:p>
    <w:p w:rsidR="00AC52FE" w:rsidRDefault="00AC52FE" w:rsidP="00AC52FE">
      <w:pPr>
        <w:pStyle w:val="LabStepCodeBlockLevel2"/>
      </w:pPr>
      <w:r>
        <w:t>});</w:t>
      </w:r>
    </w:p>
    <w:p w:rsidR="00AC52FE" w:rsidRDefault="0079137E" w:rsidP="00AC52FE">
      <w:pPr>
        <w:pStyle w:val="LabStepNumberedLevel2"/>
      </w:pPr>
      <w:r>
        <w:t>Save your changes to</w:t>
      </w:r>
      <w:r w:rsidR="00AC52FE">
        <w:t xml:space="preserve"> </w:t>
      </w:r>
      <w:r w:rsidR="00AC52FE" w:rsidRPr="00AC52FE">
        <w:rPr>
          <w:b/>
        </w:rPr>
        <w:t>App.js</w:t>
      </w:r>
      <w:r w:rsidR="00AC52FE">
        <w:t>.</w:t>
      </w:r>
    </w:p>
    <w:p w:rsidR="00085C0C" w:rsidRDefault="00AC52FE" w:rsidP="00AC52FE">
      <w:pPr>
        <w:pStyle w:val="LabStepNumberedLevel2"/>
      </w:pPr>
      <w:r>
        <w:t xml:space="preserve">Open </w:t>
      </w:r>
      <w:r w:rsidRPr="00AC52FE">
        <w:rPr>
          <w:b/>
        </w:rPr>
        <w:t>start.htm</w:t>
      </w:r>
      <w:r>
        <w:t xml:space="preserve"> </w:t>
      </w:r>
      <w:r w:rsidR="0079137E">
        <w:t xml:space="preserve">in code view </w:t>
      </w:r>
      <w:r>
        <w:t xml:space="preserve">and add links to the </w:t>
      </w:r>
      <w:r w:rsidR="00085C0C">
        <w:t>following source file.</w:t>
      </w:r>
    </w:p>
    <w:p w:rsidR="00AC52FE" w:rsidRDefault="00085C0C" w:rsidP="00085C0C">
      <w:pPr>
        <w:pStyle w:val="LabStepNumberedLevel3"/>
      </w:pPr>
      <w:r>
        <w:t xml:space="preserve">The jQuery source JavaScript file from the </w:t>
      </w:r>
      <w:r w:rsidRPr="00085C0C">
        <w:rPr>
          <w:b/>
        </w:rPr>
        <w:t>Script</w:t>
      </w:r>
      <w:r>
        <w:rPr>
          <w:b/>
        </w:rPr>
        <w:t>s</w:t>
      </w:r>
      <w:r>
        <w:t xml:space="preserve"> folder.</w:t>
      </w:r>
    </w:p>
    <w:p w:rsidR="00085C0C" w:rsidRDefault="00085C0C" w:rsidP="00085C0C">
      <w:pPr>
        <w:pStyle w:val="LabStepNumberedLevel3"/>
      </w:pPr>
      <w:r>
        <w:t xml:space="preserve">The jQuery UI source JavaScript file from the </w:t>
      </w:r>
      <w:r w:rsidRPr="00085C0C">
        <w:rPr>
          <w:b/>
        </w:rPr>
        <w:t>Script</w:t>
      </w:r>
      <w:r>
        <w:rPr>
          <w:b/>
        </w:rPr>
        <w:t>s</w:t>
      </w:r>
      <w:r>
        <w:t xml:space="preserve"> folder.</w:t>
      </w:r>
    </w:p>
    <w:p w:rsidR="00085C0C" w:rsidRDefault="00085C0C" w:rsidP="00085C0C">
      <w:pPr>
        <w:pStyle w:val="LabStepNumberedLevel3"/>
      </w:pPr>
      <w:r>
        <w:t xml:space="preserve">The jQuery UI source CSS file from the </w:t>
      </w:r>
      <w:r w:rsidRPr="00085C0C">
        <w:rPr>
          <w:b/>
        </w:rPr>
        <w:t>Content/themes/base</w:t>
      </w:r>
      <w:r>
        <w:rPr>
          <w:b/>
        </w:rPr>
        <w:t xml:space="preserve"> </w:t>
      </w:r>
      <w:r>
        <w:t>folder.</w:t>
      </w:r>
    </w:p>
    <w:p w:rsidR="00085C0C" w:rsidRDefault="00085C0C" w:rsidP="00085C0C">
      <w:pPr>
        <w:pStyle w:val="LabStepNumberedLevel3"/>
      </w:pPr>
      <w:r>
        <w:t xml:space="preserve">The </w:t>
      </w:r>
      <w:r w:rsidRPr="00085C0C">
        <w:rPr>
          <w:b/>
        </w:rPr>
        <w:t>App.js</w:t>
      </w:r>
      <w:r>
        <w:t xml:space="preserve"> file from the </w:t>
      </w:r>
      <w:r w:rsidRPr="00085C0C">
        <w:rPr>
          <w:b/>
        </w:rPr>
        <w:t>Script</w:t>
      </w:r>
      <w:r>
        <w:rPr>
          <w:b/>
        </w:rPr>
        <w:t>s</w:t>
      </w:r>
      <w:r>
        <w:t xml:space="preserve"> folder.</w:t>
      </w:r>
    </w:p>
    <w:p w:rsidR="002C6920" w:rsidRDefault="002C6920" w:rsidP="002C6920">
      <w:pPr>
        <w:pStyle w:val="LabExerciseCallout"/>
      </w:pPr>
      <w:r>
        <w:t xml:space="preserve">Remember that the easiest way to add JavaScript file links to an HTML page is to drag-and-drop the source file from the </w:t>
      </w:r>
      <w:r w:rsidRPr="002C6920">
        <w:rPr>
          <w:b/>
        </w:rPr>
        <w:t>Scripts</w:t>
      </w:r>
      <w:r>
        <w:t xml:space="preserve"> folder in the Solution Explorer into the head section of the target HTML page.</w:t>
      </w:r>
    </w:p>
    <w:p w:rsidR="00085C0C" w:rsidRDefault="00085C0C" w:rsidP="00085C0C">
      <w:pPr>
        <w:pStyle w:val="LabStepNumberedLevel2"/>
      </w:pPr>
      <w:r>
        <w:t xml:space="preserve">When you are done </w:t>
      </w:r>
      <w:r w:rsidR="0079137E">
        <w:t xml:space="preserve">making changes to the </w:t>
      </w:r>
      <w:r w:rsidRPr="0079137E">
        <w:rPr>
          <w:b/>
        </w:rPr>
        <w:t>head</w:t>
      </w:r>
      <w:r>
        <w:t xml:space="preserve"> section</w:t>
      </w:r>
      <w:r w:rsidR="0079137E">
        <w:t xml:space="preserve"> of the </w:t>
      </w:r>
      <w:r w:rsidR="0079137E" w:rsidRPr="0079137E">
        <w:rPr>
          <w:b/>
        </w:rPr>
        <w:t>start.htm</w:t>
      </w:r>
      <w:r>
        <w:t xml:space="preserve">, it should appear as follows. </w:t>
      </w:r>
    </w:p>
    <w:p w:rsidR="00E12C91" w:rsidRPr="00E12C91" w:rsidRDefault="00E12C91" w:rsidP="00E12C91">
      <w:pPr>
        <w:pStyle w:val="LabStepCodeBlockLevel2"/>
        <w:rPr>
          <w:color w:val="7F7F7F" w:themeColor="text1" w:themeTint="80"/>
        </w:rPr>
      </w:pPr>
      <w:r w:rsidRPr="00E12C91">
        <w:rPr>
          <w:color w:val="7F7F7F" w:themeColor="text1" w:themeTint="80"/>
        </w:rPr>
        <w:t>head&gt;</w:t>
      </w:r>
    </w:p>
    <w:p w:rsidR="00E12C91" w:rsidRPr="00E12C91" w:rsidRDefault="00E12C91" w:rsidP="00E12C91">
      <w:pPr>
        <w:pStyle w:val="LabStepCodeBlockLevel2"/>
        <w:rPr>
          <w:color w:val="7F7F7F" w:themeColor="text1" w:themeTint="80"/>
        </w:rPr>
      </w:pPr>
      <w:r w:rsidRPr="00E12C91">
        <w:rPr>
          <w:color w:val="7F7F7F" w:themeColor="text1" w:themeTint="80"/>
        </w:rPr>
        <w:t xml:space="preserve">  &lt;meta charset="utf-8" /&gt;</w:t>
      </w:r>
    </w:p>
    <w:p w:rsidR="00E12C91" w:rsidRPr="00E12C91" w:rsidRDefault="00E12C91" w:rsidP="00E12C91">
      <w:pPr>
        <w:pStyle w:val="LabStepCodeBlockLevel2"/>
        <w:rPr>
          <w:color w:val="7F7F7F" w:themeColor="text1" w:themeTint="80"/>
        </w:rPr>
      </w:pPr>
      <w:r w:rsidRPr="00E12C91">
        <w:rPr>
          <w:color w:val="7F7F7F" w:themeColor="text1" w:themeTint="80"/>
        </w:rPr>
        <w:t xml:space="preserve">  &lt;meta http-equiv="X-UA-Compatible" content="IE=10" /&gt;</w:t>
      </w:r>
    </w:p>
    <w:p w:rsidR="00E12C91" w:rsidRPr="00E12C91" w:rsidRDefault="00E12C91" w:rsidP="00E12C91">
      <w:pPr>
        <w:pStyle w:val="LabStepCodeBlockLevel2"/>
        <w:rPr>
          <w:color w:val="7F7F7F" w:themeColor="text1" w:themeTint="80"/>
        </w:rPr>
      </w:pPr>
      <w:r w:rsidRPr="00E12C91">
        <w:rPr>
          <w:color w:val="7F7F7F" w:themeColor="text1" w:themeTint="80"/>
        </w:rPr>
        <w:t xml:space="preserve">  &lt;title&gt;My Client-side App&lt;/title&gt;</w:t>
      </w:r>
    </w:p>
    <w:p w:rsidR="00E12C91" w:rsidRPr="00E12C91" w:rsidRDefault="00E12C91" w:rsidP="00E12C91">
      <w:pPr>
        <w:pStyle w:val="LabStepCodeBlockLevel2"/>
        <w:rPr>
          <w:color w:val="7F7F7F" w:themeColor="text1" w:themeTint="80"/>
        </w:rPr>
      </w:pPr>
      <w:r w:rsidRPr="00E12C91">
        <w:rPr>
          <w:color w:val="7F7F7F" w:themeColor="text1" w:themeTint="80"/>
        </w:rPr>
        <w:t xml:space="preserve">  &lt;link href="../Content/App.css" rel="stylesheet" /&gt;</w:t>
      </w:r>
    </w:p>
    <w:p w:rsidR="00E12C91" w:rsidRPr="00E12C91" w:rsidRDefault="00E12C91" w:rsidP="00E12C91">
      <w:pPr>
        <w:pStyle w:val="LabStepCodeBlockLevel2"/>
        <w:rPr>
          <w:color w:val="auto"/>
        </w:rPr>
      </w:pPr>
      <w:r w:rsidRPr="00E12C91">
        <w:rPr>
          <w:color w:val="7F7F7F" w:themeColor="text1" w:themeTint="80"/>
        </w:rPr>
        <w:t xml:space="preserve">  </w:t>
      </w:r>
      <w:r w:rsidRPr="00E12C91">
        <w:rPr>
          <w:color w:val="auto"/>
        </w:rPr>
        <w:t>&lt;script src="../Scripts/jquery-2.1.0.js"&gt;&lt;/script&gt;</w:t>
      </w:r>
    </w:p>
    <w:p w:rsidR="00E12C91" w:rsidRPr="00E12C91" w:rsidRDefault="00E12C91" w:rsidP="00E12C91">
      <w:pPr>
        <w:pStyle w:val="LabStepCodeBlockLevel2"/>
        <w:rPr>
          <w:color w:val="auto"/>
        </w:rPr>
      </w:pPr>
      <w:r w:rsidRPr="00E12C91">
        <w:rPr>
          <w:color w:val="auto"/>
        </w:rPr>
        <w:t xml:space="preserve">  &lt;script src="../Scripts/jquery-ui-1.10.4.js"&gt;&lt;/script&gt;</w:t>
      </w:r>
    </w:p>
    <w:p w:rsidR="00E12C91" w:rsidRPr="00E12C91" w:rsidRDefault="00E12C91" w:rsidP="00E12C91">
      <w:pPr>
        <w:pStyle w:val="LabStepCodeBlockLevel2"/>
        <w:rPr>
          <w:color w:val="auto"/>
        </w:rPr>
      </w:pPr>
      <w:r w:rsidRPr="00E12C91">
        <w:rPr>
          <w:color w:val="auto"/>
        </w:rPr>
        <w:t xml:space="preserve">  &lt;link href="../Content/themes/base/</w:t>
      </w:r>
      <w:r w:rsidR="00B42EF2">
        <w:rPr>
          <w:color w:val="auto"/>
        </w:rPr>
        <w:t>all</w:t>
      </w:r>
      <w:r w:rsidRPr="00E12C91">
        <w:rPr>
          <w:color w:val="auto"/>
        </w:rPr>
        <w:t>.css" rel="stylesheet" /&gt;</w:t>
      </w:r>
    </w:p>
    <w:p w:rsidR="00E12C91" w:rsidRPr="00E12C91" w:rsidRDefault="00E12C91" w:rsidP="00E12C91">
      <w:pPr>
        <w:pStyle w:val="LabStepCodeBlockLevel2"/>
        <w:rPr>
          <w:color w:val="auto"/>
        </w:rPr>
      </w:pPr>
      <w:r w:rsidRPr="00E12C91">
        <w:rPr>
          <w:color w:val="auto"/>
        </w:rPr>
        <w:t xml:space="preserve">  &lt;script src="../Scripts/App.js"&gt;&lt;/script&gt;</w:t>
      </w:r>
    </w:p>
    <w:p w:rsidR="00AC52FE" w:rsidRPr="004921E2" w:rsidRDefault="00E12C91" w:rsidP="00E12C91">
      <w:pPr>
        <w:pStyle w:val="LabStepCodeBlockLevel2"/>
        <w:rPr>
          <w:color w:val="7F7F7F" w:themeColor="text1" w:themeTint="80"/>
        </w:rPr>
      </w:pPr>
      <w:r w:rsidRPr="00E12C91">
        <w:rPr>
          <w:color w:val="7F7F7F" w:themeColor="text1" w:themeTint="80"/>
        </w:rPr>
        <w:t>&lt;/head&gt;</w:t>
      </w:r>
    </w:p>
    <w:p w:rsidR="00B42EF2" w:rsidRDefault="00B42EF2" w:rsidP="00B42EF2">
      <w:pPr>
        <w:pStyle w:val="LabExerciseCallout"/>
      </w:pPr>
      <w:r>
        <w:t xml:space="preserve">Note that the main CSS used by jQuery-UI used to be named </w:t>
      </w:r>
      <w:r w:rsidRPr="00B42EF2">
        <w:rPr>
          <w:b/>
          <w:color w:val="auto"/>
        </w:rPr>
        <w:t>jquery-ui.css</w:t>
      </w:r>
      <w:r>
        <w:rPr>
          <w:color w:val="auto"/>
        </w:rPr>
        <w:t xml:space="preserve"> but was renamed to </w:t>
      </w:r>
      <w:bookmarkStart w:id="0" w:name="_GoBack"/>
      <w:r w:rsidRPr="00B42EF2">
        <w:rPr>
          <w:b/>
          <w:color w:val="auto"/>
        </w:rPr>
        <w:t>all.css</w:t>
      </w:r>
      <w:bookmarkEnd w:id="0"/>
      <w:r>
        <w:rPr>
          <w:color w:val="auto"/>
        </w:rPr>
        <w:t xml:space="preserve"> in a recent package update.</w:t>
      </w:r>
    </w:p>
    <w:p w:rsidR="00AC52FE" w:rsidRDefault="00085C0C" w:rsidP="00AC52FE">
      <w:pPr>
        <w:pStyle w:val="LabStepNumberedLevel2"/>
      </w:pPr>
      <w:r>
        <w:t xml:space="preserve">Save your changes to </w:t>
      </w:r>
      <w:r w:rsidRPr="00085C0C">
        <w:rPr>
          <w:b/>
        </w:rPr>
        <w:t>start.htm</w:t>
      </w:r>
      <w:r>
        <w:t>.</w:t>
      </w:r>
    </w:p>
    <w:p w:rsidR="00085C0C" w:rsidRDefault="00085C0C" w:rsidP="00085C0C">
      <w:pPr>
        <w:pStyle w:val="LabStepNumbered"/>
      </w:pPr>
      <w:r>
        <w:t xml:space="preserve">Now test your work by pressing the </w:t>
      </w:r>
      <w:r w:rsidRPr="00085C0C">
        <w:rPr>
          <w:b/>
        </w:rPr>
        <w:t>{F5}</w:t>
      </w:r>
      <w:r>
        <w:t xml:space="preserve"> key. When the start page load</w:t>
      </w:r>
      <w:r w:rsidR="0079137E">
        <w:t>s</w:t>
      </w:r>
      <w:r>
        <w:t xml:space="preserve">, you </w:t>
      </w:r>
      <w:r w:rsidR="0079137E">
        <w:t>see a dialog greeting you with a friendly message.</w:t>
      </w:r>
    </w:p>
    <w:p w:rsidR="00085C0C" w:rsidRDefault="00085C0C" w:rsidP="00085C0C">
      <w:pPr>
        <w:pStyle w:val="LabStepScreenshot"/>
      </w:pPr>
      <w:r w:rsidRPr="00085C0C">
        <w:rPr>
          <w:rStyle w:val="LabStepScreenshotFrame"/>
        </w:rPr>
        <w:lastRenderedPageBreak/>
        <w:drawing>
          <wp:inline distT="0" distB="0" distL="0" distR="0">
            <wp:extent cx="4967654" cy="1154176"/>
            <wp:effectExtent l="19050" t="19050" r="23495" b="2730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96565" cy="1160893"/>
                    </a:xfrm>
                    <a:prstGeom prst="rect">
                      <a:avLst/>
                    </a:prstGeom>
                    <a:noFill/>
                    <a:ln>
                      <a:solidFill>
                        <a:schemeClr val="bg1">
                          <a:lumMod val="75000"/>
                        </a:schemeClr>
                      </a:solidFill>
                    </a:ln>
                  </pic:spPr>
                </pic:pic>
              </a:graphicData>
            </a:graphic>
          </wp:inline>
        </w:drawing>
      </w:r>
    </w:p>
    <w:p w:rsidR="0079137E" w:rsidRDefault="0079137E" w:rsidP="0079137E">
      <w:pPr>
        <w:pStyle w:val="LabStepNumbered"/>
      </w:pPr>
      <w:r>
        <w:t>Close the browser window to stop the debugging session and return to Visual Studio.</w:t>
      </w:r>
    </w:p>
    <w:p w:rsidR="00AC52FE" w:rsidRDefault="0079137E" w:rsidP="00AC52FE">
      <w:pPr>
        <w:pStyle w:val="LabStepNumbered"/>
      </w:pPr>
      <w:r>
        <w:t xml:space="preserve">Add </w:t>
      </w:r>
      <w:r w:rsidR="004074C5">
        <w:t>a jQuery event handler</w:t>
      </w:r>
      <w:r>
        <w:t xml:space="preserve"> for each of the </w:t>
      </w:r>
      <w:r w:rsidR="004074C5">
        <w:t xml:space="preserve">command </w:t>
      </w:r>
      <w:r>
        <w:t>buttons on the start page.</w:t>
      </w:r>
    </w:p>
    <w:p w:rsidR="0079137E" w:rsidRDefault="0079137E" w:rsidP="0079137E">
      <w:pPr>
        <w:pStyle w:val="LabStepNumberedLevel2"/>
      </w:pPr>
      <w:r>
        <w:t xml:space="preserve">Open </w:t>
      </w:r>
      <w:r w:rsidRPr="0079137E">
        <w:rPr>
          <w:b/>
        </w:rPr>
        <w:t>App.js</w:t>
      </w:r>
      <w:r>
        <w:t xml:space="preserve"> and modify it to look like the following code listing.</w:t>
      </w:r>
    </w:p>
    <w:p w:rsidR="00AC52FE" w:rsidRDefault="00AC52FE" w:rsidP="00AC52FE">
      <w:pPr>
        <w:pStyle w:val="LabStepCodeBlockLevel2"/>
      </w:pPr>
      <w:r>
        <w:t>'use strict';</w:t>
      </w:r>
    </w:p>
    <w:p w:rsidR="00AC52FE" w:rsidRDefault="00AC52FE" w:rsidP="00AC52FE">
      <w:pPr>
        <w:pStyle w:val="LabStepCodeBlockLevel2"/>
      </w:pPr>
    </w:p>
    <w:p w:rsidR="00AC52FE" w:rsidRDefault="00AC52FE" w:rsidP="00AC52FE">
      <w:pPr>
        <w:pStyle w:val="LabStepCodeBlockLevel2"/>
      </w:pPr>
      <w:r>
        <w:t>$(function () {</w:t>
      </w:r>
    </w:p>
    <w:p w:rsidR="00AC52FE" w:rsidRDefault="00AC52FE" w:rsidP="00AC52FE">
      <w:pPr>
        <w:pStyle w:val="LabStepCodeBlockLevel2"/>
      </w:pPr>
      <w:r>
        <w:t xml:space="preserve">  $("#cmdHelloDOM").click(onHelloDOM);</w:t>
      </w:r>
    </w:p>
    <w:p w:rsidR="00AC52FE" w:rsidRDefault="00AC52FE" w:rsidP="00AC52FE">
      <w:pPr>
        <w:pStyle w:val="LabStepCodeBlockLevel2"/>
      </w:pPr>
      <w:r>
        <w:t xml:space="preserve">  $("#cmdHellojQuery").click(onHellojQuery);</w:t>
      </w:r>
    </w:p>
    <w:p w:rsidR="00AC52FE" w:rsidRDefault="00AC52FE" w:rsidP="00AC52FE">
      <w:pPr>
        <w:pStyle w:val="LabStepCodeBlockLevel2"/>
      </w:pPr>
      <w:r>
        <w:t xml:space="preserve">  $("#cmdCreateList").click(onCreateList);</w:t>
      </w:r>
    </w:p>
    <w:p w:rsidR="00AC52FE" w:rsidRDefault="00AC52FE" w:rsidP="00AC52FE">
      <w:pPr>
        <w:pStyle w:val="LabStepCodeBlockLevel2"/>
      </w:pPr>
      <w:r>
        <w:t xml:space="preserve">  $("#cmdLinkHostWeb").click(onLinkHostWeb);</w:t>
      </w:r>
    </w:p>
    <w:p w:rsidR="00AC52FE" w:rsidRDefault="00AC52FE" w:rsidP="00AC52FE">
      <w:pPr>
        <w:pStyle w:val="LabStepCodeBlockLevel2"/>
      </w:pPr>
      <w:r>
        <w:t xml:space="preserve">  $("#cmdAjax").click(onAjax);</w:t>
      </w:r>
    </w:p>
    <w:p w:rsidR="00AC52FE" w:rsidRDefault="00AC52FE" w:rsidP="00AC52FE">
      <w:pPr>
        <w:pStyle w:val="LabStepCodeBlockLevel2"/>
      </w:pPr>
      <w:r>
        <w:t xml:space="preserve">  $("#cmdPromises").click(onPromises);</w:t>
      </w:r>
    </w:p>
    <w:p w:rsidR="00AC52FE" w:rsidRDefault="00AC52FE" w:rsidP="00AC52FE">
      <w:pPr>
        <w:pStyle w:val="LabStepCodeBlockLevel2"/>
      </w:pPr>
      <w:r>
        <w:t>});</w:t>
      </w:r>
    </w:p>
    <w:p w:rsidR="00AC52FE" w:rsidRDefault="00AC52FE" w:rsidP="00AC52FE">
      <w:pPr>
        <w:pStyle w:val="LabStepCodeBlockLevel2"/>
      </w:pPr>
    </w:p>
    <w:p w:rsidR="00AC52FE" w:rsidRDefault="00AC52FE" w:rsidP="00AC52FE">
      <w:pPr>
        <w:pStyle w:val="LabStepCodeBlockLevel2"/>
      </w:pPr>
      <w:r>
        <w:t>function onHelloDOM(){</w:t>
      </w:r>
    </w:p>
    <w:p w:rsidR="00AC52FE" w:rsidRDefault="00AC52FE" w:rsidP="00AC52FE">
      <w:pPr>
        <w:pStyle w:val="LabStepCodeBlockLevel2"/>
      </w:pPr>
      <w:r>
        <w:t xml:space="preserve">  alert("This function needs to be implemented");</w:t>
      </w:r>
    </w:p>
    <w:p w:rsidR="00AC52FE" w:rsidRDefault="00AC52FE" w:rsidP="00AC52FE">
      <w:pPr>
        <w:pStyle w:val="LabStepCodeBlockLevel2"/>
      </w:pPr>
      <w:r>
        <w:t>}</w:t>
      </w:r>
    </w:p>
    <w:p w:rsidR="00AC52FE" w:rsidRDefault="00AC52FE" w:rsidP="00AC52FE">
      <w:pPr>
        <w:pStyle w:val="LabStepCodeBlockLevel2"/>
      </w:pPr>
    </w:p>
    <w:p w:rsidR="00AC52FE" w:rsidRDefault="00AC52FE" w:rsidP="00AC52FE">
      <w:pPr>
        <w:pStyle w:val="LabStepCodeBlockLevel2"/>
      </w:pPr>
      <w:r>
        <w:t>function onHellojQuery(){</w:t>
      </w:r>
    </w:p>
    <w:p w:rsidR="00AC52FE" w:rsidRDefault="00AC52FE" w:rsidP="00AC52FE">
      <w:pPr>
        <w:pStyle w:val="LabStepCodeBlockLevel2"/>
      </w:pPr>
      <w:r>
        <w:t xml:space="preserve">  alert("This function needs to be implemented");</w:t>
      </w:r>
    </w:p>
    <w:p w:rsidR="00AC52FE" w:rsidRDefault="00AC52FE" w:rsidP="00AC52FE">
      <w:pPr>
        <w:pStyle w:val="LabStepCodeBlockLevel2"/>
      </w:pPr>
      <w:r>
        <w:t>}</w:t>
      </w:r>
    </w:p>
    <w:p w:rsidR="00AC52FE" w:rsidRDefault="00AC52FE" w:rsidP="00AC52FE">
      <w:pPr>
        <w:pStyle w:val="LabStepCodeBlockLevel2"/>
      </w:pPr>
    </w:p>
    <w:p w:rsidR="00AC52FE" w:rsidRDefault="00AC52FE" w:rsidP="00AC52FE">
      <w:pPr>
        <w:pStyle w:val="LabStepCodeBlockLevel2"/>
      </w:pPr>
      <w:r>
        <w:t>function onCreateList(){</w:t>
      </w:r>
    </w:p>
    <w:p w:rsidR="00AC52FE" w:rsidRDefault="00AC52FE" w:rsidP="00AC52FE">
      <w:pPr>
        <w:pStyle w:val="LabStepCodeBlockLevel2"/>
      </w:pPr>
      <w:r>
        <w:t xml:space="preserve">  alert("This function needs to be implemented");</w:t>
      </w:r>
    </w:p>
    <w:p w:rsidR="00AC52FE" w:rsidRDefault="00AC52FE" w:rsidP="00AC52FE">
      <w:pPr>
        <w:pStyle w:val="LabStepCodeBlockLevel2"/>
      </w:pPr>
      <w:r>
        <w:t>}</w:t>
      </w:r>
    </w:p>
    <w:p w:rsidR="00AC52FE" w:rsidRDefault="00AC52FE" w:rsidP="00AC52FE">
      <w:pPr>
        <w:pStyle w:val="LabStepCodeBlockLevel2"/>
      </w:pPr>
    </w:p>
    <w:p w:rsidR="00AC52FE" w:rsidRDefault="00AC52FE" w:rsidP="00AC52FE">
      <w:pPr>
        <w:pStyle w:val="LabStepCodeBlockLevel2"/>
      </w:pPr>
      <w:r>
        <w:t>function onLinkHostWeb(){</w:t>
      </w:r>
    </w:p>
    <w:p w:rsidR="00AC52FE" w:rsidRDefault="00AC52FE" w:rsidP="00AC52FE">
      <w:pPr>
        <w:pStyle w:val="LabStepCodeBlockLevel2"/>
      </w:pPr>
      <w:r>
        <w:t xml:space="preserve">  alert("This function needs to be implemented");</w:t>
      </w:r>
    </w:p>
    <w:p w:rsidR="00AC52FE" w:rsidRDefault="00AC52FE" w:rsidP="00AC52FE">
      <w:pPr>
        <w:pStyle w:val="LabStepCodeBlockLevel2"/>
      </w:pPr>
      <w:r>
        <w:t>}</w:t>
      </w:r>
    </w:p>
    <w:p w:rsidR="00AC52FE" w:rsidRDefault="00AC52FE" w:rsidP="00AC52FE">
      <w:pPr>
        <w:pStyle w:val="LabStepCodeBlockLevel2"/>
      </w:pPr>
    </w:p>
    <w:p w:rsidR="00AC52FE" w:rsidRDefault="00AC52FE" w:rsidP="00AC52FE">
      <w:pPr>
        <w:pStyle w:val="LabStepCodeBlockLevel2"/>
      </w:pPr>
      <w:r>
        <w:t>function onAjax(){</w:t>
      </w:r>
    </w:p>
    <w:p w:rsidR="00AC52FE" w:rsidRDefault="00AC52FE" w:rsidP="00AC52FE">
      <w:pPr>
        <w:pStyle w:val="LabStepCodeBlockLevel2"/>
      </w:pPr>
      <w:r>
        <w:t xml:space="preserve">  alert("This function needs to be implemented");</w:t>
      </w:r>
    </w:p>
    <w:p w:rsidR="00AC52FE" w:rsidRDefault="00AC52FE" w:rsidP="00AC52FE">
      <w:pPr>
        <w:pStyle w:val="LabStepCodeBlockLevel2"/>
      </w:pPr>
      <w:r>
        <w:t>}</w:t>
      </w:r>
    </w:p>
    <w:p w:rsidR="00AC52FE" w:rsidRDefault="00AC52FE" w:rsidP="00AC52FE">
      <w:pPr>
        <w:pStyle w:val="LabStepCodeBlockLevel2"/>
      </w:pPr>
    </w:p>
    <w:p w:rsidR="00AC52FE" w:rsidRDefault="00AC52FE" w:rsidP="00AC52FE">
      <w:pPr>
        <w:pStyle w:val="LabStepCodeBlockLevel2"/>
      </w:pPr>
      <w:r>
        <w:t>function onPromises() {</w:t>
      </w:r>
    </w:p>
    <w:p w:rsidR="00AC52FE" w:rsidRDefault="00AC52FE" w:rsidP="00AC52FE">
      <w:pPr>
        <w:pStyle w:val="LabStepCodeBlockLevel2"/>
      </w:pPr>
      <w:r>
        <w:t xml:space="preserve">  alert("This function needs to be implemented");</w:t>
      </w:r>
    </w:p>
    <w:p w:rsidR="00AC52FE" w:rsidRDefault="00AC52FE" w:rsidP="00AC52FE">
      <w:pPr>
        <w:pStyle w:val="LabStepCodeBlockLevel2"/>
      </w:pPr>
      <w:r>
        <w:t>}</w:t>
      </w:r>
    </w:p>
    <w:p w:rsidR="0079137E" w:rsidRDefault="0079137E" w:rsidP="004074C5">
      <w:pPr>
        <w:pStyle w:val="LabStepNumberedLevel2"/>
      </w:pPr>
      <w:r>
        <w:t xml:space="preserve">Now test your work by pressing the </w:t>
      </w:r>
      <w:r w:rsidRPr="00085C0C">
        <w:rPr>
          <w:b/>
        </w:rPr>
        <w:t>{F5}</w:t>
      </w:r>
      <w:r>
        <w:t xml:space="preserve"> key. When the start page loads, try and click on each of the </w:t>
      </w:r>
      <w:r w:rsidR="002C6920">
        <w:t xml:space="preserve">command </w:t>
      </w:r>
      <w:r>
        <w:t>button</w:t>
      </w:r>
      <w:r w:rsidR="002C6920">
        <w:t>s</w:t>
      </w:r>
      <w:r>
        <w:t xml:space="preserve"> on the page. Each button should have a click event handler that brings up a dialog like the one shown in the following screenshot.</w:t>
      </w:r>
    </w:p>
    <w:p w:rsidR="0079137E" w:rsidRDefault="0079137E" w:rsidP="004074C5">
      <w:pPr>
        <w:pStyle w:val="LabStepScreenshotLevel2"/>
      </w:pPr>
      <w:r>
        <w:drawing>
          <wp:inline distT="0" distB="0" distL="0" distR="0">
            <wp:extent cx="4066674" cy="1146953"/>
            <wp:effectExtent l="19050" t="19050" r="10160" b="1524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101142" cy="1156674"/>
                    </a:xfrm>
                    <a:prstGeom prst="rect">
                      <a:avLst/>
                    </a:prstGeom>
                    <a:noFill/>
                    <a:ln>
                      <a:solidFill>
                        <a:schemeClr val="bg1">
                          <a:lumMod val="75000"/>
                        </a:schemeClr>
                      </a:solidFill>
                    </a:ln>
                  </pic:spPr>
                </pic:pic>
              </a:graphicData>
            </a:graphic>
          </wp:inline>
        </w:drawing>
      </w:r>
    </w:p>
    <w:p w:rsidR="0079137E" w:rsidRDefault="0079137E" w:rsidP="004074C5">
      <w:pPr>
        <w:pStyle w:val="LabStepNumberedLevel2"/>
      </w:pPr>
      <w:r>
        <w:t>Close the browser window to stop the debugging session and return to Visual Studio.</w:t>
      </w:r>
    </w:p>
    <w:p w:rsidR="0079137E" w:rsidRDefault="001304CD" w:rsidP="0079137E">
      <w:pPr>
        <w:pStyle w:val="LabStepNumbered"/>
      </w:pPr>
      <w:r>
        <w:t xml:space="preserve">Write </w:t>
      </w:r>
      <w:r w:rsidR="006872A5" w:rsidRPr="006872A5">
        <w:rPr>
          <w:i/>
        </w:rPr>
        <w:t>pure JavaScript</w:t>
      </w:r>
      <w:r w:rsidR="006872A5">
        <w:t xml:space="preserve"> </w:t>
      </w:r>
      <w:r>
        <w:t xml:space="preserve">code in the click event handler for the </w:t>
      </w:r>
      <w:proofErr w:type="spellStart"/>
      <w:r w:rsidRPr="001304CD">
        <w:rPr>
          <w:b/>
        </w:rPr>
        <w:t>cmdHelloDOM</w:t>
      </w:r>
      <w:proofErr w:type="spellEnd"/>
      <w:r>
        <w:t xml:space="preserve"> button to add a simple message to the page.</w:t>
      </w:r>
    </w:p>
    <w:p w:rsidR="001304CD" w:rsidRDefault="001304CD" w:rsidP="001304CD">
      <w:pPr>
        <w:pStyle w:val="LabStepNumberedLevel2"/>
      </w:pPr>
      <w:r>
        <w:t xml:space="preserve">Locate the </w:t>
      </w:r>
      <w:proofErr w:type="spellStart"/>
      <w:r w:rsidRPr="001304CD">
        <w:rPr>
          <w:b/>
        </w:rPr>
        <w:t>onHelloDOM</w:t>
      </w:r>
      <w:proofErr w:type="spellEnd"/>
      <w:r>
        <w:t xml:space="preserve"> function inside </w:t>
      </w:r>
      <w:r w:rsidRPr="00DC3805">
        <w:rPr>
          <w:b/>
        </w:rPr>
        <w:t>App.js</w:t>
      </w:r>
      <w:r>
        <w:t xml:space="preserve"> and remove the line of code that is there. Replace it with the following JavaScript code which will dynamically add content into the div element with the </w:t>
      </w:r>
      <w:r w:rsidRPr="001304CD">
        <w:rPr>
          <w:b/>
        </w:rPr>
        <w:t>id</w:t>
      </w:r>
      <w:r>
        <w:t xml:space="preserve"> of </w:t>
      </w:r>
      <w:r w:rsidRPr="001304CD">
        <w:rPr>
          <w:b/>
        </w:rPr>
        <w:t>results</w:t>
      </w:r>
      <w:r>
        <w:t>.</w:t>
      </w:r>
    </w:p>
    <w:p w:rsidR="001304CD" w:rsidRPr="00FE6AE8" w:rsidRDefault="001304CD" w:rsidP="001304CD">
      <w:pPr>
        <w:pStyle w:val="LabStepCodeBlockLevel2"/>
        <w:rPr>
          <w:color w:val="7F7F7F" w:themeColor="text1" w:themeTint="80"/>
        </w:rPr>
      </w:pPr>
      <w:r w:rsidRPr="00FE6AE8">
        <w:rPr>
          <w:color w:val="7F7F7F" w:themeColor="text1" w:themeTint="80"/>
        </w:rPr>
        <w:lastRenderedPageBreak/>
        <w:t>function onHelloDOM() {</w:t>
      </w:r>
    </w:p>
    <w:p w:rsidR="001304CD" w:rsidRDefault="001304CD" w:rsidP="001304CD">
      <w:pPr>
        <w:pStyle w:val="LabStepCodeBlockLevel2"/>
      </w:pPr>
      <w:r>
        <w:t xml:space="preserve">  var resultsDiv = document.getElementById("results");</w:t>
      </w:r>
    </w:p>
    <w:p w:rsidR="001304CD" w:rsidRDefault="001304CD" w:rsidP="001304CD">
      <w:pPr>
        <w:pStyle w:val="LabStepCodeBlockLevel2"/>
      </w:pPr>
      <w:r>
        <w:t xml:space="preserve">  resultsDiv.innerHTML = "Hello DOM";</w:t>
      </w:r>
    </w:p>
    <w:p w:rsidR="001304CD" w:rsidRPr="00FE6AE8" w:rsidRDefault="001304CD" w:rsidP="001304CD">
      <w:pPr>
        <w:pStyle w:val="LabStepCodeBlockLevel2"/>
        <w:rPr>
          <w:color w:val="7F7F7F" w:themeColor="text1" w:themeTint="80"/>
        </w:rPr>
      </w:pPr>
      <w:r w:rsidRPr="00FE6AE8">
        <w:rPr>
          <w:color w:val="7F7F7F" w:themeColor="text1" w:themeTint="80"/>
        </w:rPr>
        <w:t>}</w:t>
      </w:r>
    </w:p>
    <w:p w:rsidR="001304CD" w:rsidRDefault="001304CD" w:rsidP="001304CD">
      <w:pPr>
        <w:pStyle w:val="LabStepNumberedLevel2"/>
      </w:pPr>
      <w:r>
        <w:t xml:space="preserve">Test your work by pressing </w:t>
      </w:r>
      <w:r w:rsidRPr="001304CD">
        <w:rPr>
          <w:b/>
        </w:rPr>
        <w:t>{F5}</w:t>
      </w:r>
      <w:r>
        <w:t xml:space="preserve"> to start the app and click the </w:t>
      </w:r>
      <w:r w:rsidRPr="001304CD">
        <w:rPr>
          <w:b/>
        </w:rPr>
        <w:t>Hello DOM</w:t>
      </w:r>
      <w:r>
        <w:t xml:space="preserve"> button. When you click the </w:t>
      </w:r>
      <w:r w:rsidRPr="001304CD">
        <w:rPr>
          <w:b/>
        </w:rPr>
        <w:t>Hello DOM</w:t>
      </w:r>
      <w:r>
        <w:t xml:space="preserve"> button, you should see the "Hello DOM" message on the page.</w:t>
      </w:r>
    </w:p>
    <w:p w:rsidR="001304CD" w:rsidRDefault="001304CD" w:rsidP="001304CD">
      <w:pPr>
        <w:pStyle w:val="LabStepScreenshotLevel2"/>
      </w:pPr>
      <w:r>
        <w:drawing>
          <wp:inline distT="0" distB="0" distL="0" distR="0">
            <wp:extent cx="4800600" cy="794907"/>
            <wp:effectExtent l="19050" t="19050" r="19050" b="2476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02210" cy="811732"/>
                    </a:xfrm>
                    <a:prstGeom prst="rect">
                      <a:avLst/>
                    </a:prstGeom>
                    <a:noFill/>
                    <a:ln>
                      <a:solidFill>
                        <a:schemeClr val="bg1">
                          <a:lumMod val="85000"/>
                        </a:schemeClr>
                      </a:solidFill>
                    </a:ln>
                  </pic:spPr>
                </pic:pic>
              </a:graphicData>
            </a:graphic>
          </wp:inline>
        </w:drawing>
      </w:r>
    </w:p>
    <w:p w:rsidR="001304CD" w:rsidRDefault="001304CD" w:rsidP="001304CD">
      <w:pPr>
        <w:pStyle w:val="LabStepNumberedLevel2"/>
      </w:pPr>
      <w:r>
        <w:t>Close the browser window to stop the debugging session and return to Visual Studio.</w:t>
      </w:r>
    </w:p>
    <w:p w:rsidR="006872A5" w:rsidRDefault="006872A5" w:rsidP="006872A5">
      <w:pPr>
        <w:pStyle w:val="LabStepNumbered"/>
      </w:pPr>
      <w:r>
        <w:t xml:space="preserve">Write </w:t>
      </w:r>
      <w:r>
        <w:rPr>
          <w:i/>
        </w:rPr>
        <w:t>jQuery</w:t>
      </w:r>
      <w:r>
        <w:t xml:space="preserve"> code in the click event handler for the </w:t>
      </w:r>
      <w:proofErr w:type="spellStart"/>
      <w:r w:rsidRPr="001304CD">
        <w:rPr>
          <w:b/>
        </w:rPr>
        <w:t>cmdHello</w:t>
      </w:r>
      <w:r>
        <w:rPr>
          <w:b/>
        </w:rPr>
        <w:t>jQuery</w:t>
      </w:r>
      <w:proofErr w:type="spellEnd"/>
      <w:r>
        <w:t xml:space="preserve"> button to add a simple message to the page.</w:t>
      </w:r>
    </w:p>
    <w:p w:rsidR="006872A5" w:rsidRDefault="006872A5" w:rsidP="006872A5">
      <w:pPr>
        <w:pStyle w:val="LabStepNumberedLevel2"/>
      </w:pPr>
      <w:r>
        <w:t xml:space="preserve">Locate the </w:t>
      </w:r>
      <w:proofErr w:type="spellStart"/>
      <w:r w:rsidRPr="001304CD">
        <w:rPr>
          <w:b/>
        </w:rPr>
        <w:t>onHello</w:t>
      </w:r>
      <w:r>
        <w:rPr>
          <w:b/>
        </w:rPr>
        <w:t>jQuery</w:t>
      </w:r>
      <w:proofErr w:type="spellEnd"/>
      <w:r>
        <w:t xml:space="preserve"> function inside </w:t>
      </w:r>
      <w:r w:rsidRPr="006872A5">
        <w:rPr>
          <w:b/>
        </w:rPr>
        <w:t>App.js</w:t>
      </w:r>
      <w:r>
        <w:t xml:space="preserve"> and remove the line of code that is there. Replace it with the following JavaScript code which use the jQuery library to add content into the div element with the </w:t>
      </w:r>
      <w:r w:rsidRPr="001304CD">
        <w:rPr>
          <w:b/>
        </w:rPr>
        <w:t>id</w:t>
      </w:r>
      <w:r>
        <w:t xml:space="preserve"> of </w:t>
      </w:r>
      <w:r w:rsidRPr="001304CD">
        <w:rPr>
          <w:b/>
        </w:rPr>
        <w:t>results</w:t>
      </w:r>
      <w:r>
        <w:t>.</w:t>
      </w:r>
    </w:p>
    <w:p w:rsidR="006872A5" w:rsidRPr="00575DF7" w:rsidRDefault="006872A5" w:rsidP="006872A5">
      <w:pPr>
        <w:pStyle w:val="LabStepCodeBlockLevel2"/>
        <w:rPr>
          <w:color w:val="7F7F7F" w:themeColor="text1" w:themeTint="80"/>
        </w:rPr>
      </w:pPr>
      <w:r w:rsidRPr="00575DF7">
        <w:rPr>
          <w:color w:val="7F7F7F" w:themeColor="text1" w:themeTint="80"/>
        </w:rPr>
        <w:t>function onHellojQuery(){</w:t>
      </w:r>
    </w:p>
    <w:p w:rsidR="006872A5" w:rsidRDefault="006872A5" w:rsidP="006872A5">
      <w:pPr>
        <w:pStyle w:val="LabStepCodeBlockLevel2"/>
      </w:pPr>
      <w:r>
        <w:t xml:space="preserve">  $("#results").text("Hello jQuery");</w:t>
      </w:r>
    </w:p>
    <w:p w:rsidR="006872A5" w:rsidRPr="00575DF7" w:rsidRDefault="006872A5" w:rsidP="006872A5">
      <w:pPr>
        <w:pStyle w:val="LabStepCodeBlockLevel2"/>
        <w:rPr>
          <w:color w:val="7F7F7F" w:themeColor="text1" w:themeTint="80"/>
        </w:rPr>
      </w:pPr>
      <w:r w:rsidRPr="00575DF7">
        <w:rPr>
          <w:color w:val="7F7F7F" w:themeColor="text1" w:themeTint="80"/>
        </w:rPr>
        <w:t>}</w:t>
      </w:r>
    </w:p>
    <w:p w:rsidR="006872A5" w:rsidRDefault="006872A5" w:rsidP="006872A5">
      <w:pPr>
        <w:pStyle w:val="LabStepNumberedLevel2"/>
      </w:pPr>
      <w:r>
        <w:t xml:space="preserve">Test your work by pressing </w:t>
      </w:r>
      <w:r w:rsidRPr="001304CD">
        <w:rPr>
          <w:b/>
        </w:rPr>
        <w:t>{F5}</w:t>
      </w:r>
      <w:r>
        <w:t xml:space="preserve"> to start the app and click the </w:t>
      </w:r>
      <w:r w:rsidRPr="001304CD">
        <w:rPr>
          <w:b/>
        </w:rPr>
        <w:t xml:space="preserve">Hello </w:t>
      </w:r>
      <w:r>
        <w:rPr>
          <w:b/>
        </w:rPr>
        <w:t>jQuery</w:t>
      </w:r>
      <w:r>
        <w:t xml:space="preserve"> button. When you click the </w:t>
      </w:r>
      <w:r w:rsidR="00C43C18" w:rsidRPr="001304CD">
        <w:rPr>
          <w:b/>
        </w:rPr>
        <w:t xml:space="preserve">Hello </w:t>
      </w:r>
      <w:r w:rsidR="00C43C18">
        <w:rPr>
          <w:b/>
        </w:rPr>
        <w:t>jQuery</w:t>
      </w:r>
      <w:r w:rsidR="00C43C18">
        <w:t xml:space="preserve"> </w:t>
      </w:r>
      <w:r>
        <w:t>button, you should see the "Hello jQuery" message on the page.</w:t>
      </w:r>
    </w:p>
    <w:p w:rsidR="006872A5" w:rsidRDefault="006872A5" w:rsidP="006872A5">
      <w:pPr>
        <w:pStyle w:val="LabStepNumberedLevel2"/>
      </w:pPr>
      <w:r>
        <w:t>Close the browser window to stop the debugging session and return to Visual Studio.</w:t>
      </w:r>
    </w:p>
    <w:p w:rsidR="00130451" w:rsidRDefault="00C43C18" w:rsidP="006872A5">
      <w:pPr>
        <w:pStyle w:val="LabStepNumberedLevel2"/>
      </w:pPr>
      <w:r>
        <w:t xml:space="preserve">Now, take it a bit further by adding some CSS styles to your message. </w:t>
      </w:r>
      <w:r w:rsidR="00130451">
        <w:t xml:space="preserve">Update the </w:t>
      </w:r>
      <w:proofErr w:type="spellStart"/>
      <w:r w:rsidR="00130451" w:rsidRPr="00130451">
        <w:rPr>
          <w:b/>
        </w:rPr>
        <w:t>onHellojQuery</w:t>
      </w:r>
      <w:proofErr w:type="spellEnd"/>
      <w:r w:rsidR="00130451">
        <w:t xml:space="preserve"> function as follows to </w:t>
      </w:r>
      <w:r>
        <w:t>make the message display in blue and in a larger font.</w:t>
      </w:r>
    </w:p>
    <w:p w:rsidR="00130451" w:rsidRPr="00575DF7" w:rsidRDefault="00130451" w:rsidP="00130451">
      <w:pPr>
        <w:pStyle w:val="LabStepCodeBlockLevel2"/>
        <w:rPr>
          <w:color w:val="7F7F7F" w:themeColor="text1" w:themeTint="80"/>
        </w:rPr>
      </w:pPr>
      <w:r w:rsidRPr="00575DF7">
        <w:rPr>
          <w:color w:val="7F7F7F" w:themeColor="text1" w:themeTint="80"/>
        </w:rPr>
        <w:t>function onHellojQuery(){</w:t>
      </w:r>
    </w:p>
    <w:p w:rsidR="00575DF7" w:rsidRDefault="00130451" w:rsidP="00575DF7">
      <w:pPr>
        <w:pStyle w:val="LabStepCodeBlockLevel2"/>
      </w:pPr>
      <w:r>
        <w:t xml:space="preserve">  $("#results")</w:t>
      </w:r>
    </w:p>
    <w:p w:rsidR="00130451" w:rsidRDefault="00130451" w:rsidP="00130451">
      <w:pPr>
        <w:pStyle w:val="LabStepCodeBlockLevel2"/>
      </w:pPr>
      <w:r>
        <w:t xml:space="preserve">    .text("Hello jQuery")</w:t>
      </w:r>
    </w:p>
    <w:p w:rsidR="00130451" w:rsidRDefault="00130451" w:rsidP="00130451">
      <w:pPr>
        <w:pStyle w:val="LabStepCodeBlockLevel2"/>
      </w:pPr>
      <w:r>
        <w:t xml:space="preserve">    .css({"color":"blue","font-size": "48px"});</w:t>
      </w:r>
    </w:p>
    <w:p w:rsidR="00130451" w:rsidRPr="00575DF7" w:rsidRDefault="00130451" w:rsidP="00130451">
      <w:pPr>
        <w:pStyle w:val="LabStepCodeBlockLevel2"/>
        <w:rPr>
          <w:color w:val="7F7F7F" w:themeColor="text1" w:themeTint="80"/>
        </w:rPr>
      </w:pPr>
      <w:r w:rsidRPr="00575DF7">
        <w:rPr>
          <w:color w:val="7F7F7F" w:themeColor="text1" w:themeTint="80"/>
        </w:rPr>
        <w:t>}</w:t>
      </w:r>
    </w:p>
    <w:p w:rsidR="006872A5" w:rsidRDefault="00130451" w:rsidP="006872A5">
      <w:pPr>
        <w:pStyle w:val="LabStepNumberedLevel2"/>
      </w:pPr>
      <w:r>
        <w:t xml:space="preserve">Test your work by pressing </w:t>
      </w:r>
      <w:r w:rsidRPr="001304CD">
        <w:rPr>
          <w:b/>
        </w:rPr>
        <w:t>{F5}</w:t>
      </w:r>
      <w:r>
        <w:t xml:space="preserve"> to start the app and click the </w:t>
      </w:r>
      <w:r w:rsidRPr="001304CD">
        <w:rPr>
          <w:b/>
        </w:rPr>
        <w:t xml:space="preserve">Hello </w:t>
      </w:r>
      <w:r>
        <w:rPr>
          <w:b/>
        </w:rPr>
        <w:t>jQuery</w:t>
      </w:r>
      <w:r>
        <w:t xml:space="preserve"> button. When you click the </w:t>
      </w:r>
      <w:r w:rsidR="006E3792" w:rsidRPr="001304CD">
        <w:rPr>
          <w:b/>
        </w:rPr>
        <w:t xml:space="preserve">Hello </w:t>
      </w:r>
      <w:r w:rsidR="006E3792">
        <w:rPr>
          <w:b/>
        </w:rPr>
        <w:t>jQuery</w:t>
      </w:r>
      <w:r>
        <w:t xml:space="preserve"> button</w:t>
      </w:r>
      <w:r w:rsidR="006E3792">
        <w:t xml:space="preserve"> this time</w:t>
      </w:r>
      <w:r>
        <w:t xml:space="preserve">, you should see the "Hello jQuery" message on the page in a larger </w:t>
      </w:r>
      <w:r w:rsidR="006E3792">
        <w:t xml:space="preserve">blue </w:t>
      </w:r>
      <w:r>
        <w:t>font.</w:t>
      </w:r>
    </w:p>
    <w:p w:rsidR="006872A5" w:rsidRDefault="00130451" w:rsidP="006872A5">
      <w:pPr>
        <w:pStyle w:val="LabStepScreenshotLevel2"/>
      </w:pPr>
      <w:r w:rsidRPr="00130451">
        <w:rPr>
          <w:rStyle w:val="LabStepScreenshotFrame"/>
        </w:rPr>
        <w:drawing>
          <wp:inline distT="0" distB="0" distL="0" distR="0">
            <wp:extent cx="2453054" cy="992363"/>
            <wp:effectExtent l="19050" t="19050" r="23495" b="1778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71850" cy="999967"/>
                    </a:xfrm>
                    <a:prstGeom prst="rect">
                      <a:avLst/>
                    </a:prstGeom>
                    <a:noFill/>
                    <a:ln>
                      <a:solidFill>
                        <a:schemeClr val="bg1">
                          <a:lumMod val="85000"/>
                        </a:schemeClr>
                      </a:solidFill>
                    </a:ln>
                  </pic:spPr>
                </pic:pic>
              </a:graphicData>
            </a:graphic>
          </wp:inline>
        </w:drawing>
      </w:r>
    </w:p>
    <w:p w:rsidR="006872A5" w:rsidRDefault="006872A5" w:rsidP="006872A5">
      <w:pPr>
        <w:pStyle w:val="LabStepNumberedLevel2"/>
      </w:pPr>
      <w:r>
        <w:t>Close the browser window to stop the debugging session and return to Visual Studio.</w:t>
      </w:r>
    </w:p>
    <w:p w:rsidR="00572C49" w:rsidRDefault="00572C49" w:rsidP="00572C49">
      <w:pPr>
        <w:pStyle w:val="LabExerciseCallout"/>
      </w:pPr>
      <w:r>
        <w:t>You have now completed the initial steps required to develop a SharePoint hosted app by adding HTML, CSS and JavaScript. Now you will move ahead and write some more JavaScript code which is a bit more involved.</w:t>
      </w:r>
    </w:p>
    <w:p w:rsidR="00BB54BC" w:rsidRDefault="003255A3" w:rsidP="00BB54BC">
      <w:pPr>
        <w:pStyle w:val="Heading3"/>
      </w:pPr>
      <w:r>
        <w:t xml:space="preserve">Exercise 2: </w:t>
      </w:r>
      <w:r w:rsidR="001E3011">
        <w:t>Using jQuery to Dynamically Create HTML Elements</w:t>
      </w:r>
    </w:p>
    <w:p w:rsidR="00BB54BC" w:rsidRDefault="00BB54BC" w:rsidP="00BB54BC">
      <w:pPr>
        <w:pStyle w:val="LabExerciseLeadIn"/>
      </w:pPr>
      <w:r>
        <w:t xml:space="preserve">In this exercise you will </w:t>
      </w:r>
      <w:r w:rsidR="00572C49">
        <w:t xml:space="preserve">learn how to use jQuery syntax to dynamically create HTML elements and add them to the DOM of </w:t>
      </w:r>
      <w:r w:rsidR="006E3792">
        <w:t xml:space="preserve">the current </w:t>
      </w:r>
      <w:r w:rsidR="00572C49">
        <w:t>page. Along the way you will also create a reusable JavaScript library file using the Module pattern.</w:t>
      </w:r>
    </w:p>
    <w:p w:rsidR="001E3011" w:rsidRDefault="001E3011" w:rsidP="00572C49">
      <w:pPr>
        <w:pStyle w:val="LabStepNumbered"/>
        <w:numPr>
          <w:ilvl w:val="0"/>
          <w:numId w:val="44"/>
        </w:numPr>
      </w:pPr>
      <w:r>
        <w:t xml:space="preserve">Write code in the click event handler for the </w:t>
      </w:r>
      <w:proofErr w:type="spellStart"/>
      <w:r w:rsidRPr="00572C49">
        <w:rPr>
          <w:b/>
        </w:rPr>
        <w:t>cmd</w:t>
      </w:r>
      <w:r w:rsidR="00926E0A" w:rsidRPr="00572C49">
        <w:rPr>
          <w:b/>
        </w:rPr>
        <w:t>CreateList</w:t>
      </w:r>
      <w:proofErr w:type="spellEnd"/>
      <w:r>
        <w:t xml:space="preserve"> button to </w:t>
      </w:r>
      <w:r w:rsidR="00926E0A">
        <w:t xml:space="preserve">dynamically create an HTML </w:t>
      </w:r>
      <w:r w:rsidR="00926E0A" w:rsidRPr="00572C49">
        <w:rPr>
          <w:b/>
        </w:rPr>
        <w:t>&lt;</w:t>
      </w:r>
      <w:proofErr w:type="spellStart"/>
      <w:r w:rsidR="00926E0A" w:rsidRPr="00572C49">
        <w:rPr>
          <w:b/>
        </w:rPr>
        <w:t>ol</w:t>
      </w:r>
      <w:proofErr w:type="spellEnd"/>
      <w:r w:rsidR="00926E0A" w:rsidRPr="00572C49">
        <w:rPr>
          <w:b/>
        </w:rPr>
        <w:t>&gt;</w:t>
      </w:r>
      <w:r w:rsidR="00926E0A">
        <w:t xml:space="preserve"> element</w:t>
      </w:r>
      <w:r>
        <w:t>.</w:t>
      </w:r>
    </w:p>
    <w:p w:rsidR="001E3011" w:rsidRDefault="001E3011" w:rsidP="001E3011">
      <w:pPr>
        <w:pStyle w:val="LabStepNumberedLevel2"/>
      </w:pPr>
      <w:r>
        <w:t xml:space="preserve">Locate the </w:t>
      </w:r>
      <w:proofErr w:type="spellStart"/>
      <w:r w:rsidRPr="00926E0A">
        <w:rPr>
          <w:b/>
        </w:rPr>
        <w:t>on</w:t>
      </w:r>
      <w:r w:rsidR="00926E0A" w:rsidRPr="00926E0A">
        <w:rPr>
          <w:b/>
        </w:rPr>
        <w:t>CreateList</w:t>
      </w:r>
      <w:proofErr w:type="spellEnd"/>
      <w:r>
        <w:rPr>
          <w:b/>
        </w:rPr>
        <w:t xml:space="preserve"> </w:t>
      </w:r>
      <w:r>
        <w:t xml:space="preserve">function inside </w:t>
      </w:r>
      <w:r w:rsidRPr="004F3E70">
        <w:rPr>
          <w:b/>
        </w:rPr>
        <w:t>App.js</w:t>
      </w:r>
      <w:r>
        <w:t xml:space="preserve"> and remove the line of code that is there. Replace it with the following code</w:t>
      </w:r>
      <w:r w:rsidR="00572C49">
        <w:t xml:space="preserve"> which declares a JavaScript array and uses its contents to add a dynamically created </w:t>
      </w:r>
      <w:r w:rsidR="00572C49" w:rsidRPr="00572C49">
        <w:rPr>
          <w:b/>
        </w:rPr>
        <w:t>&lt;</w:t>
      </w:r>
      <w:proofErr w:type="spellStart"/>
      <w:r w:rsidR="00572C49" w:rsidRPr="00572C49">
        <w:rPr>
          <w:b/>
        </w:rPr>
        <w:t>ol</w:t>
      </w:r>
      <w:proofErr w:type="spellEnd"/>
      <w:r w:rsidR="00572C49" w:rsidRPr="00572C49">
        <w:rPr>
          <w:b/>
        </w:rPr>
        <w:t>&gt;</w:t>
      </w:r>
      <w:r w:rsidR="00572C49">
        <w:t xml:space="preserve"> element to the page.</w:t>
      </w:r>
    </w:p>
    <w:p w:rsidR="00926E0A" w:rsidRPr="00575DF7" w:rsidRDefault="00926E0A" w:rsidP="00926E0A">
      <w:pPr>
        <w:pStyle w:val="LabStepCodeBlockLevel2"/>
        <w:rPr>
          <w:color w:val="7F7F7F" w:themeColor="text1" w:themeTint="80"/>
        </w:rPr>
      </w:pPr>
      <w:r w:rsidRPr="00575DF7">
        <w:rPr>
          <w:color w:val="7F7F7F" w:themeColor="text1" w:themeTint="80"/>
        </w:rPr>
        <w:t>function onCreateList() {</w:t>
      </w:r>
    </w:p>
    <w:p w:rsidR="00926E0A" w:rsidRDefault="00926E0A" w:rsidP="00926E0A">
      <w:pPr>
        <w:pStyle w:val="LabStepCodeBlockLevel2"/>
      </w:pPr>
    </w:p>
    <w:p w:rsidR="00926E0A" w:rsidRPr="00575DF7" w:rsidRDefault="00926E0A" w:rsidP="00926E0A">
      <w:pPr>
        <w:pStyle w:val="LabStepCodeBlockLevel2"/>
      </w:pPr>
      <w:r w:rsidRPr="00926E0A">
        <w:rPr>
          <w:color w:val="A6A6A6" w:themeColor="background1" w:themeShade="A6"/>
        </w:rPr>
        <w:lastRenderedPageBreak/>
        <w:t xml:space="preserve"> </w:t>
      </w:r>
      <w:r w:rsidRPr="00926E0A">
        <w:rPr>
          <w:color w:val="808080" w:themeColor="background1" w:themeShade="80"/>
        </w:rPr>
        <w:t xml:space="preserve"> </w:t>
      </w:r>
      <w:r w:rsidRPr="00575DF7">
        <w:t>// declare JavaScript array of strings</w:t>
      </w:r>
    </w:p>
    <w:p w:rsidR="00926E0A" w:rsidRDefault="00926E0A" w:rsidP="00926E0A">
      <w:pPr>
        <w:pStyle w:val="LabStepCodeBlockLevel2"/>
      </w:pPr>
      <w:r>
        <w:t xml:space="preserve">  var people = ["Betty", "Frank", "Sandra", "Ricco"];</w:t>
      </w:r>
    </w:p>
    <w:p w:rsidR="00926E0A" w:rsidRDefault="00926E0A" w:rsidP="00926E0A">
      <w:pPr>
        <w:pStyle w:val="LabStepCodeBlockLevel2"/>
      </w:pPr>
    </w:p>
    <w:p w:rsidR="00926E0A" w:rsidRPr="00575DF7" w:rsidRDefault="00926E0A" w:rsidP="00926E0A">
      <w:pPr>
        <w:pStyle w:val="LabStepCodeBlockLevel2"/>
      </w:pPr>
      <w:r w:rsidRPr="00575DF7">
        <w:t xml:space="preserve">  // create &lt;ol&gt; element</w:t>
      </w:r>
    </w:p>
    <w:p w:rsidR="00926E0A" w:rsidRDefault="00926E0A" w:rsidP="00926E0A">
      <w:pPr>
        <w:pStyle w:val="LabStepCodeBlockLevel2"/>
      </w:pPr>
      <w:r>
        <w:t xml:space="preserve">  var list = $("&lt;ol&gt;");</w:t>
      </w:r>
    </w:p>
    <w:p w:rsidR="00926E0A" w:rsidRDefault="00926E0A" w:rsidP="00926E0A">
      <w:pPr>
        <w:pStyle w:val="LabStepCodeBlockLevel2"/>
      </w:pPr>
    </w:p>
    <w:p w:rsidR="00926E0A" w:rsidRDefault="00926E0A" w:rsidP="00926E0A">
      <w:pPr>
        <w:pStyle w:val="LabStepCodeBlockLevel2"/>
      </w:pPr>
      <w:r w:rsidRPr="00575DF7">
        <w:t xml:space="preserve">  // add li child elements</w:t>
      </w:r>
    </w:p>
    <w:p w:rsidR="00926E0A" w:rsidRDefault="00926E0A" w:rsidP="00926E0A">
      <w:pPr>
        <w:pStyle w:val="LabStepCodeBlockLevel2"/>
      </w:pPr>
      <w:r>
        <w:t xml:space="preserve">  for (var index = 0; (index &lt; people.length) ; index++) {</w:t>
      </w:r>
    </w:p>
    <w:p w:rsidR="00926E0A" w:rsidRDefault="00926E0A" w:rsidP="00926E0A">
      <w:pPr>
        <w:pStyle w:val="LabStepCodeBlockLevel2"/>
      </w:pPr>
      <w:r>
        <w:t xml:space="preserve">    list.append($("&lt;li&gt;").text(people[index]));</w:t>
      </w:r>
    </w:p>
    <w:p w:rsidR="00926E0A" w:rsidRDefault="00926E0A" w:rsidP="00926E0A">
      <w:pPr>
        <w:pStyle w:val="LabStepCodeBlockLevel2"/>
      </w:pPr>
      <w:r>
        <w:t xml:space="preserve">  }</w:t>
      </w:r>
    </w:p>
    <w:p w:rsidR="00926E0A" w:rsidRDefault="00926E0A" w:rsidP="00926E0A">
      <w:pPr>
        <w:pStyle w:val="LabStepCodeBlockLevel2"/>
      </w:pPr>
    </w:p>
    <w:p w:rsidR="00926E0A" w:rsidRPr="00575DF7" w:rsidRDefault="00926E0A" w:rsidP="00926E0A">
      <w:pPr>
        <w:pStyle w:val="LabStepCodeBlockLevel2"/>
      </w:pPr>
      <w:r w:rsidRPr="00575DF7">
        <w:t xml:space="preserve">  // add list element to page</w:t>
      </w:r>
    </w:p>
    <w:p w:rsidR="00926E0A" w:rsidRDefault="00926E0A" w:rsidP="00926E0A">
      <w:pPr>
        <w:pStyle w:val="LabStepCodeBlockLevel2"/>
      </w:pPr>
      <w:r>
        <w:t xml:space="preserve">  $("#results").empty();</w:t>
      </w:r>
    </w:p>
    <w:p w:rsidR="00926E0A" w:rsidRDefault="00926E0A" w:rsidP="00926E0A">
      <w:pPr>
        <w:pStyle w:val="LabStepCodeBlockLevel2"/>
      </w:pPr>
      <w:r>
        <w:t xml:space="preserve">  $("#results").append(list);</w:t>
      </w:r>
    </w:p>
    <w:p w:rsidR="001E3011" w:rsidRPr="00575DF7" w:rsidRDefault="00926E0A" w:rsidP="00926E0A">
      <w:pPr>
        <w:pStyle w:val="LabStepCodeBlockLevel2"/>
        <w:rPr>
          <w:color w:val="7F7F7F" w:themeColor="text1" w:themeTint="80"/>
        </w:rPr>
      </w:pPr>
      <w:r w:rsidRPr="00575DF7">
        <w:rPr>
          <w:color w:val="7F7F7F" w:themeColor="text1" w:themeTint="80"/>
        </w:rPr>
        <w:t>}</w:t>
      </w:r>
    </w:p>
    <w:p w:rsidR="001E3011" w:rsidRDefault="001E3011" w:rsidP="001E3011">
      <w:pPr>
        <w:pStyle w:val="LabStepNumberedLevel2"/>
      </w:pPr>
      <w:r>
        <w:t xml:space="preserve">Test your work by pressing </w:t>
      </w:r>
      <w:r w:rsidRPr="001304CD">
        <w:rPr>
          <w:b/>
        </w:rPr>
        <w:t>{F5}</w:t>
      </w:r>
      <w:r>
        <w:t xml:space="preserve"> to start the app and click the </w:t>
      </w:r>
      <w:r w:rsidR="00572C49">
        <w:rPr>
          <w:b/>
        </w:rPr>
        <w:t xml:space="preserve">Create List </w:t>
      </w:r>
      <w:r>
        <w:t xml:space="preserve">button. When you click </w:t>
      </w:r>
      <w:r w:rsidR="00572C49">
        <w:t xml:space="preserve">the </w:t>
      </w:r>
      <w:r w:rsidR="00572C49">
        <w:rPr>
          <w:b/>
        </w:rPr>
        <w:t xml:space="preserve">Create List </w:t>
      </w:r>
      <w:r w:rsidR="00572C49">
        <w:t>button</w:t>
      </w:r>
      <w:r>
        <w:t xml:space="preserve">, you should see </w:t>
      </w:r>
      <w:r w:rsidR="00572C49">
        <w:t xml:space="preserve">output on </w:t>
      </w:r>
      <w:r>
        <w:t>the page</w:t>
      </w:r>
      <w:r w:rsidR="00572C49">
        <w:t xml:space="preserve"> that looks like the following screenshot</w:t>
      </w:r>
      <w:r>
        <w:t>.</w:t>
      </w:r>
    </w:p>
    <w:p w:rsidR="001E3011" w:rsidRDefault="00572C49" w:rsidP="00572C49">
      <w:pPr>
        <w:pStyle w:val="LabStepScreenshotLevel2"/>
      </w:pPr>
      <w:r w:rsidRPr="00572C49">
        <w:drawing>
          <wp:inline distT="0" distB="0" distL="0" distR="0">
            <wp:extent cx="3323493" cy="1371600"/>
            <wp:effectExtent l="19050" t="19050" r="10795" b="1905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379665" cy="1394782"/>
                    </a:xfrm>
                    <a:prstGeom prst="rect">
                      <a:avLst/>
                    </a:prstGeom>
                    <a:noFill/>
                    <a:ln>
                      <a:solidFill>
                        <a:schemeClr val="bg1">
                          <a:lumMod val="75000"/>
                        </a:schemeClr>
                      </a:solidFill>
                    </a:ln>
                  </pic:spPr>
                </pic:pic>
              </a:graphicData>
            </a:graphic>
          </wp:inline>
        </w:drawing>
      </w:r>
    </w:p>
    <w:p w:rsidR="001E3011" w:rsidRDefault="001E3011" w:rsidP="001E3011">
      <w:pPr>
        <w:pStyle w:val="LabStepNumberedLevel2"/>
      </w:pPr>
      <w:r>
        <w:t>Close the browser window to stop the debugging session and return to Visual Studio.</w:t>
      </w:r>
    </w:p>
    <w:p w:rsidR="00572C49" w:rsidRDefault="00572C49" w:rsidP="001E3011">
      <w:pPr>
        <w:pStyle w:val="LabStepNumbered"/>
      </w:pPr>
      <w:r>
        <w:t>Create a reusable JavaScript library file using the Module pattern.</w:t>
      </w:r>
    </w:p>
    <w:p w:rsidR="00572C49" w:rsidRDefault="00572C49" w:rsidP="00572C49">
      <w:pPr>
        <w:pStyle w:val="LabStepNumberedLevel2"/>
      </w:pPr>
      <w:r>
        <w:t xml:space="preserve">Add a new JavaScript file to the </w:t>
      </w:r>
      <w:r w:rsidRPr="00572C49">
        <w:rPr>
          <w:b/>
        </w:rPr>
        <w:t>Scripts</w:t>
      </w:r>
      <w:r>
        <w:t xml:space="preserve"> folder and give it a name of </w:t>
      </w:r>
      <w:r w:rsidR="005C38C9" w:rsidRPr="005C38C9">
        <w:rPr>
          <w:b/>
        </w:rPr>
        <w:t>wingtip.utilities.js</w:t>
      </w:r>
      <w:r w:rsidR="005C38C9">
        <w:t>.</w:t>
      </w:r>
    </w:p>
    <w:p w:rsidR="00037C36" w:rsidRPr="00037C36" w:rsidRDefault="00037C36" w:rsidP="00037C36">
      <w:pPr>
        <w:pStyle w:val="LabStepNumberedLevel3"/>
      </w:pPr>
      <w:r>
        <w:t xml:space="preserve">Right Click on </w:t>
      </w:r>
      <w:r w:rsidRPr="00037C36">
        <w:rPr>
          <w:b/>
        </w:rPr>
        <w:t>Scripts</w:t>
      </w:r>
      <w:r>
        <w:t xml:space="preserve"> folder and select </w:t>
      </w:r>
      <w:r w:rsidRPr="00037C36">
        <w:rPr>
          <w:b/>
        </w:rPr>
        <w:t xml:space="preserve">Add </w:t>
      </w:r>
      <w:r w:rsidRPr="000C3A99">
        <w:rPr>
          <w:b/>
        </w:rPr>
        <w:sym w:font="Wingdings" w:char="F0E0"/>
      </w:r>
      <w:r w:rsidRPr="00037C36">
        <w:rPr>
          <w:b/>
        </w:rPr>
        <w:t xml:space="preserve"> New Item</w:t>
      </w:r>
    </w:p>
    <w:p w:rsidR="00037C36" w:rsidRDefault="00037C36" w:rsidP="00037C36">
      <w:pPr>
        <w:pStyle w:val="LabStepNumberedLevel3"/>
      </w:pPr>
      <w:r>
        <w:t>Select</w:t>
      </w:r>
      <w:r>
        <w:rPr>
          <w:b/>
        </w:rPr>
        <w:t xml:space="preserve"> JavaScript File </w:t>
      </w:r>
      <w:r w:rsidRPr="00037C36">
        <w:t xml:space="preserve">under the </w:t>
      </w:r>
      <w:r>
        <w:rPr>
          <w:b/>
        </w:rPr>
        <w:t xml:space="preserve">Visual C# </w:t>
      </w:r>
      <w:r w:rsidRPr="000C3A99">
        <w:rPr>
          <w:b/>
        </w:rPr>
        <w:sym w:font="Wingdings" w:char="F0E0"/>
      </w:r>
      <w:r>
        <w:rPr>
          <w:b/>
        </w:rPr>
        <w:t xml:space="preserve"> Web </w:t>
      </w:r>
      <w:r>
        <w:t>category</w:t>
      </w:r>
    </w:p>
    <w:p w:rsidR="00037C36" w:rsidRDefault="00037C36" w:rsidP="00037C36">
      <w:pPr>
        <w:pStyle w:val="LabStepNumberedLevel3"/>
      </w:pPr>
      <w:r>
        <w:t xml:space="preserve">Name the file </w:t>
      </w:r>
      <w:r>
        <w:rPr>
          <w:b/>
        </w:rPr>
        <w:t>wingtip.utilities.js</w:t>
      </w:r>
    </w:p>
    <w:p w:rsidR="00572C49" w:rsidRDefault="00037C36" w:rsidP="00572C49">
      <w:pPr>
        <w:pStyle w:val="LabStepScreenshotLevel2"/>
      </w:pPr>
      <w:r>
        <w:drawing>
          <wp:inline distT="0" distB="0" distL="0" distR="0" wp14:anchorId="196B76D4" wp14:editId="69CB8EFC">
            <wp:extent cx="1666909" cy="1447365"/>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1669165" cy="1449324"/>
                    </a:xfrm>
                    <a:prstGeom prst="rect">
                      <a:avLst/>
                    </a:prstGeom>
                  </pic:spPr>
                </pic:pic>
              </a:graphicData>
            </a:graphic>
          </wp:inline>
        </w:drawing>
      </w:r>
    </w:p>
    <w:p w:rsidR="005C38C9" w:rsidRDefault="005C38C9" w:rsidP="005C38C9">
      <w:pPr>
        <w:pStyle w:val="LabStepNumberedLevel2"/>
      </w:pPr>
      <w:r>
        <w:t xml:space="preserve">Add a use strict statement and define a new JavaScript namespace named </w:t>
      </w:r>
      <w:r w:rsidRPr="005C38C9">
        <w:rPr>
          <w:b/>
        </w:rPr>
        <w:t>Wingtip</w:t>
      </w:r>
      <w:r>
        <w:t>.</w:t>
      </w:r>
    </w:p>
    <w:p w:rsidR="005C38C9" w:rsidRDefault="005C38C9" w:rsidP="005C38C9">
      <w:pPr>
        <w:pStyle w:val="LabStepCodeBlockLevel2"/>
      </w:pPr>
      <w:r>
        <w:t>'use strict';</w:t>
      </w:r>
    </w:p>
    <w:p w:rsidR="005C38C9" w:rsidRDefault="005C38C9" w:rsidP="005C38C9">
      <w:pPr>
        <w:pStyle w:val="LabStepCodeBlockLevel2"/>
      </w:pPr>
    </w:p>
    <w:p w:rsidR="005C38C9" w:rsidRDefault="005C38C9" w:rsidP="005C38C9">
      <w:pPr>
        <w:pStyle w:val="LabStepCodeBlockLevel2"/>
      </w:pPr>
      <w:r>
        <w:t>var Wingtip = window.Wingtip || {};</w:t>
      </w:r>
    </w:p>
    <w:p w:rsidR="005C38C9" w:rsidRDefault="00037C36" w:rsidP="005C38C9">
      <w:pPr>
        <w:pStyle w:val="LabStepNumberedLevel2"/>
      </w:pPr>
      <w:r>
        <w:t xml:space="preserve">Inside the </w:t>
      </w:r>
      <w:r w:rsidRPr="00037C36">
        <w:rPr>
          <w:b/>
        </w:rPr>
        <w:t>wingtip.utiltiies.js</w:t>
      </w:r>
      <w:r>
        <w:t xml:space="preserve"> file, c</w:t>
      </w:r>
      <w:r w:rsidR="005C38C9">
        <w:t xml:space="preserve">reate a JavaScript Module named </w:t>
      </w:r>
      <w:proofErr w:type="spellStart"/>
      <w:r w:rsidR="005C38C9" w:rsidRPr="005C38C9">
        <w:rPr>
          <w:b/>
        </w:rPr>
        <w:t>Wingtip.Utilities</w:t>
      </w:r>
      <w:proofErr w:type="spellEnd"/>
      <w:r w:rsidR="005C38C9">
        <w:t xml:space="preserve"> with two function</w:t>
      </w:r>
      <w:r w:rsidR="006E3792">
        <w:t>s</w:t>
      </w:r>
      <w:r w:rsidR="005C38C9">
        <w:t xml:space="preserve"> named </w:t>
      </w:r>
      <w:proofErr w:type="spellStart"/>
      <w:r w:rsidR="005C38C9" w:rsidRPr="005C38C9">
        <w:rPr>
          <w:b/>
        </w:rPr>
        <w:t>getQueryStringParameter</w:t>
      </w:r>
      <w:proofErr w:type="spellEnd"/>
      <w:r w:rsidR="005C38C9">
        <w:t xml:space="preserve"> and </w:t>
      </w:r>
      <w:proofErr w:type="spellStart"/>
      <w:r w:rsidR="005C38C9" w:rsidRPr="005C38C9">
        <w:rPr>
          <w:b/>
        </w:rPr>
        <w:t>executeGetRequest</w:t>
      </w:r>
      <w:proofErr w:type="spellEnd"/>
      <w:r w:rsidR="005C38C9">
        <w:t>. Accomplish this by creating a self-executing function with the following starting point.</w:t>
      </w:r>
    </w:p>
    <w:p w:rsidR="005C38C9" w:rsidRPr="005C38C9" w:rsidRDefault="005C38C9" w:rsidP="005C38C9">
      <w:pPr>
        <w:pStyle w:val="LabStepCodeBlockLevel2"/>
        <w:rPr>
          <w:color w:val="808080" w:themeColor="background1" w:themeShade="80"/>
        </w:rPr>
      </w:pPr>
      <w:r w:rsidRPr="005C38C9">
        <w:rPr>
          <w:color w:val="808080" w:themeColor="background1" w:themeShade="80"/>
        </w:rPr>
        <w:t>'use strict';</w:t>
      </w:r>
    </w:p>
    <w:p w:rsidR="005C38C9" w:rsidRPr="005C38C9" w:rsidRDefault="005C38C9" w:rsidP="005C38C9">
      <w:pPr>
        <w:pStyle w:val="LabStepCodeBlockLevel2"/>
        <w:rPr>
          <w:color w:val="808080" w:themeColor="background1" w:themeShade="80"/>
        </w:rPr>
      </w:pPr>
    </w:p>
    <w:p w:rsidR="005C38C9" w:rsidRPr="005C38C9" w:rsidRDefault="005C38C9" w:rsidP="005C38C9">
      <w:pPr>
        <w:pStyle w:val="LabStepCodeBlockLevel2"/>
        <w:rPr>
          <w:color w:val="808080" w:themeColor="background1" w:themeShade="80"/>
        </w:rPr>
      </w:pPr>
      <w:r w:rsidRPr="005C38C9">
        <w:rPr>
          <w:color w:val="808080" w:themeColor="background1" w:themeShade="80"/>
        </w:rPr>
        <w:t>var Wingtip = window.Wingtip || {};</w:t>
      </w:r>
    </w:p>
    <w:p w:rsidR="005C38C9" w:rsidRDefault="005C38C9" w:rsidP="005C38C9">
      <w:pPr>
        <w:pStyle w:val="LabStepCodeBlockLevel2"/>
      </w:pPr>
    </w:p>
    <w:p w:rsidR="005C38C9" w:rsidRDefault="005C38C9" w:rsidP="005C38C9">
      <w:pPr>
        <w:pStyle w:val="LabStepCodeBlockLevel2"/>
      </w:pPr>
      <w:r>
        <w:t>Wingtip.Utilities = function () {</w:t>
      </w:r>
    </w:p>
    <w:p w:rsidR="005C38C9" w:rsidRDefault="005C38C9" w:rsidP="005C38C9">
      <w:pPr>
        <w:pStyle w:val="LabStepCodeBlockLevel2"/>
      </w:pPr>
    </w:p>
    <w:p w:rsidR="005C38C9" w:rsidRDefault="005C38C9" w:rsidP="005C38C9">
      <w:pPr>
        <w:pStyle w:val="LabStepCodeBlockLevel2"/>
      </w:pPr>
      <w:r>
        <w:lastRenderedPageBreak/>
        <w:t xml:space="preserve">  var getQueryStringParameter = function (param) {</w:t>
      </w:r>
    </w:p>
    <w:p w:rsidR="005C38C9" w:rsidRPr="006E3792" w:rsidRDefault="005C38C9" w:rsidP="005C38C9">
      <w:pPr>
        <w:pStyle w:val="LabStepCodeBlockLevel2"/>
        <w:rPr>
          <w:color w:val="A6A6A6" w:themeColor="background1" w:themeShade="A6"/>
        </w:rPr>
      </w:pPr>
      <w:r w:rsidRPr="006E3792">
        <w:rPr>
          <w:color w:val="A6A6A6" w:themeColor="background1" w:themeShade="A6"/>
        </w:rPr>
        <w:t xml:space="preserve">    // TODO</w:t>
      </w:r>
    </w:p>
    <w:p w:rsidR="005C38C9" w:rsidRDefault="005C38C9" w:rsidP="005C38C9">
      <w:pPr>
        <w:pStyle w:val="LabStepCodeBlockLevel2"/>
      </w:pPr>
      <w:r>
        <w:t xml:space="preserve">  }</w:t>
      </w:r>
    </w:p>
    <w:p w:rsidR="005C38C9" w:rsidRDefault="005C38C9" w:rsidP="005C38C9">
      <w:pPr>
        <w:pStyle w:val="LabStepCodeBlockLevel2"/>
      </w:pPr>
    </w:p>
    <w:p w:rsidR="005C38C9" w:rsidRDefault="005C38C9" w:rsidP="005C38C9">
      <w:pPr>
        <w:pStyle w:val="LabStepCodeBlockLevel2"/>
      </w:pPr>
      <w:r>
        <w:t xml:space="preserve">  var executeGetRequest = function (urlContent) {</w:t>
      </w:r>
    </w:p>
    <w:p w:rsidR="005C38C9" w:rsidRPr="006E3792" w:rsidRDefault="005C38C9" w:rsidP="005C38C9">
      <w:pPr>
        <w:pStyle w:val="LabStepCodeBlockLevel2"/>
        <w:rPr>
          <w:color w:val="A6A6A6" w:themeColor="background1" w:themeShade="A6"/>
        </w:rPr>
      </w:pPr>
      <w:r w:rsidRPr="006E3792">
        <w:rPr>
          <w:color w:val="A6A6A6" w:themeColor="background1" w:themeShade="A6"/>
        </w:rPr>
        <w:t xml:space="preserve">    // TODO</w:t>
      </w:r>
    </w:p>
    <w:p w:rsidR="005C38C9" w:rsidRDefault="005C38C9" w:rsidP="005C38C9">
      <w:pPr>
        <w:pStyle w:val="LabStepCodeBlockLevel2"/>
      </w:pPr>
      <w:r>
        <w:t xml:space="preserve">  }</w:t>
      </w:r>
    </w:p>
    <w:p w:rsidR="005C38C9" w:rsidRDefault="005C38C9" w:rsidP="005C38C9">
      <w:pPr>
        <w:pStyle w:val="LabStepCodeBlockLevel2"/>
      </w:pPr>
    </w:p>
    <w:p w:rsidR="005C38C9" w:rsidRDefault="005C38C9" w:rsidP="005C38C9">
      <w:pPr>
        <w:pStyle w:val="LabStepCodeBlockLevel2"/>
      </w:pPr>
      <w:r>
        <w:t xml:space="preserve">  return {</w:t>
      </w:r>
    </w:p>
    <w:p w:rsidR="005C38C9" w:rsidRDefault="005C38C9" w:rsidP="005C38C9">
      <w:pPr>
        <w:pStyle w:val="LabStepCodeBlockLevel2"/>
      </w:pPr>
      <w:r>
        <w:t xml:space="preserve">    getQueryStringParameter: getQueryStringParameter,</w:t>
      </w:r>
    </w:p>
    <w:p w:rsidR="005C38C9" w:rsidRDefault="005C38C9" w:rsidP="005C38C9">
      <w:pPr>
        <w:pStyle w:val="LabStepCodeBlockLevel2"/>
      </w:pPr>
      <w:r>
        <w:t xml:space="preserve">    executeGetRequest: executeGetRequest</w:t>
      </w:r>
    </w:p>
    <w:p w:rsidR="005C38C9" w:rsidRDefault="005C38C9" w:rsidP="005C38C9">
      <w:pPr>
        <w:pStyle w:val="LabStepCodeBlockLevel2"/>
      </w:pPr>
      <w:r>
        <w:t xml:space="preserve">  };</w:t>
      </w:r>
    </w:p>
    <w:p w:rsidR="005C38C9" w:rsidRDefault="005C38C9" w:rsidP="005C38C9">
      <w:pPr>
        <w:pStyle w:val="LabStepCodeBlockLevel2"/>
      </w:pPr>
    </w:p>
    <w:p w:rsidR="005C38C9" w:rsidRDefault="005C38C9" w:rsidP="005C38C9">
      <w:pPr>
        <w:pStyle w:val="LabStepCodeBlockLevel2"/>
      </w:pPr>
      <w:r>
        <w:t>}();</w:t>
      </w:r>
    </w:p>
    <w:p w:rsidR="005C38C9" w:rsidRDefault="005C38C9" w:rsidP="005C38C9">
      <w:pPr>
        <w:pStyle w:val="LabStepNumberedLevel2"/>
      </w:pPr>
      <w:r>
        <w:t xml:space="preserve">Now update the implementation of </w:t>
      </w:r>
      <w:proofErr w:type="spellStart"/>
      <w:r w:rsidRPr="005C38C9">
        <w:rPr>
          <w:b/>
        </w:rPr>
        <w:t>getQueryStringParameter</w:t>
      </w:r>
      <w:proofErr w:type="spellEnd"/>
      <w:r>
        <w:t xml:space="preserve"> with the following code which accepts the name of a </w:t>
      </w:r>
      <w:r w:rsidR="00467311">
        <w:t xml:space="preserve">parameter of interest and the </w:t>
      </w:r>
      <w:r>
        <w:t xml:space="preserve">query string parameters </w:t>
      </w:r>
      <w:r w:rsidR="00467311">
        <w:t>then searches the query string parameters for a match, which</w:t>
      </w:r>
      <w:r>
        <w:t xml:space="preserve">, if found, </w:t>
      </w:r>
      <w:r w:rsidR="00467311">
        <w:t>then returns the matching query string parameter’s</w:t>
      </w:r>
      <w:r>
        <w:t xml:space="preserve"> value</w:t>
      </w:r>
      <w:r w:rsidR="00467311">
        <w:t xml:space="preserve"> to the caller</w:t>
      </w:r>
      <w:r>
        <w:t>.</w:t>
      </w:r>
    </w:p>
    <w:p w:rsidR="005C38C9" w:rsidRPr="005C38C9" w:rsidRDefault="005C38C9" w:rsidP="005C38C9">
      <w:pPr>
        <w:pStyle w:val="LabStepCodeBlockLevel2"/>
        <w:rPr>
          <w:color w:val="808080" w:themeColor="background1" w:themeShade="80"/>
        </w:rPr>
      </w:pPr>
      <w:r w:rsidRPr="005C38C9">
        <w:rPr>
          <w:color w:val="808080" w:themeColor="background1" w:themeShade="80"/>
        </w:rPr>
        <w:t>var getQueryStringParameter = function (param) {</w:t>
      </w:r>
    </w:p>
    <w:p w:rsidR="005C38C9" w:rsidRDefault="005C38C9" w:rsidP="005C38C9">
      <w:pPr>
        <w:pStyle w:val="LabStepCodeBlockLevel2"/>
      </w:pPr>
      <w:r>
        <w:t xml:space="preserve">  var querystring = document.URL.split("?")[1];</w:t>
      </w:r>
    </w:p>
    <w:p w:rsidR="005C38C9" w:rsidRDefault="005C38C9" w:rsidP="005C38C9">
      <w:pPr>
        <w:pStyle w:val="LabStepCodeBlockLevel2"/>
      </w:pPr>
      <w:r>
        <w:t xml:space="preserve">  if (querystring) {</w:t>
      </w:r>
    </w:p>
    <w:p w:rsidR="005C38C9" w:rsidRDefault="005C38C9" w:rsidP="005C38C9">
      <w:pPr>
        <w:pStyle w:val="LabStepCodeBlockLevel2"/>
      </w:pPr>
      <w:r>
        <w:t xml:space="preserve">    var params = querystring.split("&amp;");</w:t>
      </w:r>
    </w:p>
    <w:p w:rsidR="005C38C9" w:rsidRDefault="005C38C9" w:rsidP="005C38C9">
      <w:pPr>
        <w:pStyle w:val="LabStepCodeBlockLevel2"/>
      </w:pPr>
      <w:r>
        <w:t xml:space="preserve">    for (var index = 0; (index &lt; params.length) ; index++) {</w:t>
      </w:r>
    </w:p>
    <w:p w:rsidR="005C38C9" w:rsidRDefault="005C38C9" w:rsidP="005C38C9">
      <w:pPr>
        <w:pStyle w:val="LabStepCodeBlockLevel2"/>
      </w:pPr>
      <w:r>
        <w:t xml:space="preserve">      var current = params[index].split("=");</w:t>
      </w:r>
    </w:p>
    <w:p w:rsidR="005C38C9" w:rsidRDefault="005C38C9" w:rsidP="005C38C9">
      <w:pPr>
        <w:pStyle w:val="LabStepCodeBlockLevel2"/>
      </w:pPr>
      <w:r>
        <w:t xml:space="preserve">      if (param.toUpperCase() === current[0].toUpperCase()) {</w:t>
      </w:r>
    </w:p>
    <w:p w:rsidR="005C38C9" w:rsidRDefault="005C38C9" w:rsidP="005C38C9">
      <w:pPr>
        <w:pStyle w:val="LabStepCodeBlockLevel2"/>
      </w:pPr>
      <w:r>
        <w:t xml:space="preserve">        return decodeURIComponent(current[1]);</w:t>
      </w:r>
    </w:p>
    <w:p w:rsidR="005C38C9" w:rsidRDefault="005C38C9" w:rsidP="005C38C9">
      <w:pPr>
        <w:pStyle w:val="LabStepCodeBlockLevel2"/>
      </w:pPr>
      <w:r>
        <w:t xml:space="preserve">      }</w:t>
      </w:r>
    </w:p>
    <w:p w:rsidR="005C38C9" w:rsidRDefault="005C38C9" w:rsidP="005C38C9">
      <w:pPr>
        <w:pStyle w:val="LabStepCodeBlockLevel2"/>
      </w:pPr>
      <w:r>
        <w:t xml:space="preserve">    }</w:t>
      </w:r>
    </w:p>
    <w:p w:rsidR="005C38C9" w:rsidRDefault="005C38C9" w:rsidP="005C38C9">
      <w:pPr>
        <w:pStyle w:val="LabStepCodeBlockLevel2"/>
      </w:pPr>
      <w:r>
        <w:t xml:space="preserve">  }</w:t>
      </w:r>
    </w:p>
    <w:p w:rsidR="005C38C9" w:rsidRPr="005C38C9" w:rsidRDefault="005C38C9" w:rsidP="005C38C9">
      <w:pPr>
        <w:pStyle w:val="LabStepCodeBlockLevel2"/>
        <w:rPr>
          <w:color w:val="808080" w:themeColor="background1" w:themeShade="80"/>
        </w:rPr>
      </w:pPr>
      <w:r w:rsidRPr="005C38C9">
        <w:rPr>
          <w:color w:val="808080" w:themeColor="background1" w:themeShade="80"/>
        </w:rPr>
        <w:t>}</w:t>
      </w:r>
    </w:p>
    <w:p w:rsidR="005C38C9" w:rsidRDefault="005C38C9" w:rsidP="005C38C9">
      <w:pPr>
        <w:pStyle w:val="LabStepNumberedLevel2"/>
      </w:pPr>
      <w:r>
        <w:t xml:space="preserve">Save your changes to </w:t>
      </w:r>
      <w:r w:rsidRPr="005C38C9">
        <w:rPr>
          <w:b/>
        </w:rPr>
        <w:t>wingtip.utilities.js</w:t>
      </w:r>
      <w:r w:rsidR="00F85640" w:rsidRPr="00F85640">
        <w:t>.</w:t>
      </w:r>
    </w:p>
    <w:p w:rsidR="00F10166" w:rsidRDefault="00F10166" w:rsidP="001E3011">
      <w:pPr>
        <w:pStyle w:val="LabStepNumbered"/>
      </w:pPr>
      <w:r>
        <w:t xml:space="preserve">Open </w:t>
      </w:r>
      <w:r w:rsidRPr="00F10166">
        <w:rPr>
          <w:b/>
        </w:rPr>
        <w:t>start.htm</w:t>
      </w:r>
      <w:r>
        <w:t xml:space="preserve"> and add a link to </w:t>
      </w:r>
      <w:r w:rsidRPr="005C38C9">
        <w:rPr>
          <w:b/>
        </w:rPr>
        <w:t>wingtip.utilities.js</w:t>
      </w:r>
      <w:r w:rsidRPr="00F10166">
        <w:t>.</w:t>
      </w:r>
    </w:p>
    <w:p w:rsidR="00F10166" w:rsidRPr="00F10166" w:rsidRDefault="00F10166" w:rsidP="00F10166">
      <w:pPr>
        <w:pStyle w:val="LabStepNumberedLevel2"/>
      </w:pPr>
      <w:r>
        <w:t xml:space="preserve">Add the script link to </w:t>
      </w:r>
      <w:r w:rsidRPr="005C38C9">
        <w:rPr>
          <w:b/>
        </w:rPr>
        <w:t>wingtip.utilities.js</w:t>
      </w:r>
      <w:r>
        <w:t xml:space="preserve"> so that it appears after the links to the jQuery library and jQuery UI library but before the link to </w:t>
      </w:r>
      <w:r w:rsidRPr="00F10166">
        <w:rPr>
          <w:b/>
        </w:rPr>
        <w:t>App.js</w:t>
      </w:r>
      <w:r>
        <w:t>.</w:t>
      </w:r>
    </w:p>
    <w:p w:rsidR="00F10166" w:rsidRPr="00F10166" w:rsidRDefault="00F10166" w:rsidP="00F10166">
      <w:pPr>
        <w:pStyle w:val="LabStepCodeBlockLevel2"/>
        <w:rPr>
          <w:color w:val="808080" w:themeColor="background1" w:themeShade="80"/>
        </w:rPr>
      </w:pPr>
      <w:r w:rsidRPr="00F10166">
        <w:rPr>
          <w:color w:val="808080" w:themeColor="background1" w:themeShade="80"/>
        </w:rPr>
        <w:t>&lt;head&gt;</w:t>
      </w:r>
    </w:p>
    <w:p w:rsidR="00467311" w:rsidRPr="00467311" w:rsidRDefault="00467311" w:rsidP="00467311">
      <w:pPr>
        <w:pStyle w:val="LabStepCodeBlockLevel2"/>
        <w:rPr>
          <w:color w:val="808080" w:themeColor="background1" w:themeShade="80"/>
        </w:rPr>
      </w:pPr>
      <w:r w:rsidRPr="00467311">
        <w:rPr>
          <w:color w:val="808080" w:themeColor="background1" w:themeShade="80"/>
        </w:rPr>
        <w:t xml:space="preserve">  &lt;meta charset="utf-8" /&gt;</w:t>
      </w:r>
    </w:p>
    <w:p w:rsidR="00467311" w:rsidRPr="00467311" w:rsidRDefault="00467311" w:rsidP="00467311">
      <w:pPr>
        <w:pStyle w:val="LabStepCodeBlockLevel2"/>
        <w:rPr>
          <w:color w:val="808080" w:themeColor="background1" w:themeShade="80"/>
        </w:rPr>
      </w:pPr>
      <w:r w:rsidRPr="00467311">
        <w:rPr>
          <w:color w:val="808080" w:themeColor="background1" w:themeShade="80"/>
        </w:rPr>
        <w:t xml:space="preserve">  &lt;meta http-equiv="X-UA-Compatible" content="IE=10" /&gt;</w:t>
      </w:r>
    </w:p>
    <w:p w:rsidR="00467311" w:rsidRPr="00467311" w:rsidRDefault="00467311" w:rsidP="00467311">
      <w:pPr>
        <w:pStyle w:val="LabStepCodeBlockLevel2"/>
        <w:rPr>
          <w:color w:val="808080" w:themeColor="background1" w:themeShade="80"/>
        </w:rPr>
      </w:pPr>
      <w:r w:rsidRPr="00467311">
        <w:rPr>
          <w:color w:val="808080" w:themeColor="background1" w:themeShade="80"/>
        </w:rPr>
        <w:t xml:space="preserve">  &lt;title&gt;My Client-side App&lt;/title&gt;</w:t>
      </w:r>
    </w:p>
    <w:p w:rsidR="00467311" w:rsidRPr="00467311" w:rsidRDefault="00467311" w:rsidP="00467311">
      <w:pPr>
        <w:pStyle w:val="LabStepCodeBlockLevel2"/>
        <w:rPr>
          <w:color w:val="808080" w:themeColor="background1" w:themeShade="80"/>
        </w:rPr>
      </w:pPr>
      <w:r w:rsidRPr="00467311">
        <w:rPr>
          <w:color w:val="808080" w:themeColor="background1" w:themeShade="80"/>
        </w:rPr>
        <w:t xml:space="preserve">  &lt;link href="../Content/App.css" rel="stylesheet" /&gt;</w:t>
      </w:r>
    </w:p>
    <w:p w:rsidR="00467311" w:rsidRPr="00467311" w:rsidRDefault="00467311" w:rsidP="00467311">
      <w:pPr>
        <w:pStyle w:val="LabStepCodeBlockLevel2"/>
        <w:rPr>
          <w:color w:val="808080" w:themeColor="background1" w:themeShade="80"/>
        </w:rPr>
      </w:pPr>
      <w:r w:rsidRPr="00467311">
        <w:rPr>
          <w:color w:val="808080" w:themeColor="background1" w:themeShade="80"/>
        </w:rPr>
        <w:t xml:space="preserve">  &lt;script src="../Scripts/jquery-2.1.0.js"&gt;&lt;/script&gt;</w:t>
      </w:r>
    </w:p>
    <w:p w:rsidR="00467311" w:rsidRPr="00467311" w:rsidRDefault="00467311" w:rsidP="00467311">
      <w:pPr>
        <w:pStyle w:val="LabStepCodeBlockLevel2"/>
        <w:rPr>
          <w:color w:val="808080" w:themeColor="background1" w:themeShade="80"/>
        </w:rPr>
      </w:pPr>
      <w:r w:rsidRPr="00467311">
        <w:rPr>
          <w:color w:val="808080" w:themeColor="background1" w:themeShade="80"/>
        </w:rPr>
        <w:t xml:space="preserve">  &lt;script src="../Scripts/jquery-ui-1.10.4.js"&gt;&lt;/script&gt;</w:t>
      </w:r>
    </w:p>
    <w:p w:rsidR="00467311" w:rsidRPr="00467311" w:rsidRDefault="00467311" w:rsidP="00467311">
      <w:pPr>
        <w:pStyle w:val="LabStepCodeBlockLevel2"/>
        <w:rPr>
          <w:color w:val="808080" w:themeColor="background1" w:themeShade="80"/>
        </w:rPr>
      </w:pPr>
      <w:r w:rsidRPr="00467311">
        <w:rPr>
          <w:color w:val="808080" w:themeColor="background1" w:themeShade="80"/>
        </w:rPr>
        <w:t xml:space="preserve">  &lt;link href="../Content/themes/base/jquery-ui.css" rel="stylesheet" /&gt;</w:t>
      </w:r>
    </w:p>
    <w:p w:rsidR="00467311" w:rsidRPr="00467311" w:rsidRDefault="00467311" w:rsidP="00467311">
      <w:pPr>
        <w:pStyle w:val="LabStepCodeBlockLevel2"/>
        <w:rPr>
          <w:color w:val="auto"/>
        </w:rPr>
      </w:pPr>
      <w:r w:rsidRPr="00467311">
        <w:rPr>
          <w:color w:val="auto"/>
        </w:rPr>
        <w:t xml:space="preserve">  &lt;script src="../Scripts/wingtip.utilities.js"&gt;&lt;/script&gt;</w:t>
      </w:r>
    </w:p>
    <w:p w:rsidR="00467311" w:rsidRPr="00467311" w:rsidRDefault="00467311" w:rsidP="00467311">
      <w:pPr>
        <w:pStyle w:val="LabStepCodeBlockLevel2"/>
        <w:rPr>
          <w:color w:val="808080" w:themeColor="background1" w:themeShade="80"/>
        </w:rPr>
      </w:pPr>
      <w:r w:rsidRPr="00467311">
        <w:rPr>
          <w:color w:val="808080" w:themeColor="background1" w:themeShade="80"/>
        </w:rPr>
        <w:t xml:space="preserve">  &lt;script src="../Scripts/App.js"&gt;&lt;/script&gt;</w:t>
      </w:r>
    </w:p>
    <w:p w:rsidR="00F10166" w:rsidRDefault="00467311" w:rsidP="00467311">
      <w:pPr>
        <w:pStyle w:val="LabStepCodeBlockLevel2"/>
      </w:pPr>
      <w:r w:rsidRPr="00467311">
        <w:rPr>
          <w:color w:val="808080" w:themeColor="background1" w:themeShade="80"/>
        </w:rPr>
        <w:t>&lt;/head&gt;</w:t>
      </w:r>
    </w:p>
    <w:p w:rsidR="001E3011" w:rsidRDefault="006E3792" w:rsidP="001E3011">
      <w:pPr>
        <w:pStyle w:val="LabStepNumbered"/>
      </w:pPr>
      <w:r>
        <w:t xml:space="preserve">Now return back to the </w:t>
      </w:r>
      <w:r w:rsidRPr="006E3792">
        <w:rPr>
          <w:b/>
        </w:rPr>
        <w:t>App.js</w:t>
      </w:r>
      <w:r>
        <w:t xml:space="preserve"> file. </w:t>
      </w:r>
      <w:r w:rsidR="001E3011">
        <w:t xml:space="preserve">Write </w:t>
      </w:r>
      <w:r w:rsidR="00F85640">
        <w:t xml:space="preserve">code </w:t>
      </w:r>
      <w:r w:rsidR="001E3011">
        <w:t xml:space="preserve">in the click event handler for the </w:t>
      </w:r>
      <w:proofErr w:type="spellStart"/>
      <w:r w:rsidR="00F85640" w:rsidRPr="00F85640">
        <w:rPr>
          <w:b/>
        </w:rPr>
        <w:t>cmdLinkHostWeb</w:t>
      </w:r>
      <w:proofErr w:type="spellEnd"/>
      <w:r w:rsidR="001E3011">
        <w:t xml:space="preserve"> </w:t>
      </w:r>
      <w:r w:rsidR="00F85640">
        <w:t xml:space="preserve">command </w:t>
      </w:r>
      <w:r w:rsidR="001E3011">
        <w:t xml:space="preserve">button to </w:t>
      </w:r>
      <w:r w:rsidR="00F85640">
        <w:t>dynamically add a hyperlink to the page which links back to the host web</w:t>
      </w:r>
      <w:r w:rsidR="001E3011">
        <w:t>.</w:t>
      </w:r>
    </w:p>
    <w:p w:rsidR="001E3011" w:rsidRDefault="001E3011" w:rsidP="001E3011">
      <w:pPr>
        <w:pStyle w:val="LabStepNumberedLevel2"/>
      </w:pPr>
      <w:r>
        <w:t xml:space="preserve">Locate the </w:t>
      </w:r>
      <w:proofErr w:type="spellStart"/>
      <w:r w:rsidR="00F85640" w:rsidRPr="00F85640">
        <w:rPr>
          <w:b/>
        </w:rPr>
        <w:t>onLinkHostWeb</w:t>
      </w:r>
      <w:proofErr w:type="spellEnd"/>
      <w:r>
        <w:rPr>
          <w:b/>
        </w:rPr>
        <w:t xml:space="preserve"> </w:t>
      </w:r>
      <w:r>
        <w:t xml:space="preserve">function in </w:t>
      </w:r>
      <w:r w:rsidRPr="004F3E70">
        <w:rPr>
          <w:b/>
        </w:rPr>
        <w:t>App.js</w:t>
      </w:r>
      <w:r>
        <w:t xml:space="preserve"> and remove the line of code that is there. Replace it with the following code</w:t>
      </w:r>
      <w:r w:rsidR="00F85640">
        <w:t xml:space="preserve"> which calls the </w:t>
      </w:r>
      <w:proofErr w:type="spellStart"/>
      <w:r w:rsidR="00F85640" w:rsidRPr="00F85640">
        <w:rPr>
          <w:b/>
        </w:rPr>
        <w:t>getQueryStringParameter</w:t>
      </w:r>
      <w:proofErr w:type="spellEnd"/>
      <w:r w:rsidR="00F85640">
        <w:t xml:space="preserve"> from the </w:t>
      </w:r>
      <w:proofErr w:type="spellStart"/>
      <w:r w:rsidR="00F85640" w:rsidRPr="00F85640">
        <w:rPr>
          <w:b/>
        </w:rPr>
        <w:t>Wingtip.Utilities</w:t>
      </w:r>
      <w:proofErr w:type="spellEnd"/>
      <w:r w:rsidR="00F85640">
        <w:t xml:space="preserve"> and uses the returned value to add a </w:t>
      </w:r>
      <w:r w:rsidR="00F85640" w:rsidRPr="00F85640">
        <w:rPr>
          <w:b/>
        </w:rPr>
        <w:t>&lt;a&gt;</w:t>
      </w:r>
      <w:r w:rsidR="00F85640">
        <w:t xml:space="preserve"> element to the page.</w:t>
      </w:r>
    </w:p>
    <w:p w:rsidR="00F85640" w:rsidRPr="00467311" w:rsidRDefault="00F85640" w:rsidP="00F85640">
      <w:pPr>
        <w:pStyle w:val="LabStepCodeBlockLevel2"/>
        <w:rPr>
          <w:color w:val="7F7F7F" w:themeColor="text1" w:themeTint="80"/>
        </w:rPr>
      </w:pPr>
      <w:r w:rsidRPr="00467311">
        <w:rPr>
          <w:color w:val="7F7F7F" w:themeColor="text1" w:themeTint="80"/>
        </w:rPr>
        <w:t>function onLinkHostWeb() {</w:t>
      </w:r>
    </w:p>
    <w:p w:rsidR="00F85640" w:rsidRDefault="00F85640" w:rsidP="00F85640">
      <w:pPr>
        <w:pStyle w:val="LabStepCodeBlockLevel2"/>
      </w:pPr>
    </w:p>
    <w:p w:rsidR="00F85640" w:rsidRDefault="00F85640" w:rsidP="00F85640">
      <w:pPr>
        <w:pStyle w:val="LabStepCodeBlockLevel2"/>
      </w:pPr>
      <w:r w:rsidRPr="00467311">
        <w:t xml:space="preserve">  // get URL back to host web</w:t>
      </w:r>
    </w:p>
    <w:p w:rsidR="00F85640" w:rsidRDefault="00F85640" w:rsidP="00F85640">
      <w:pPr>
        <w:pStyle w:val="LabStepCodeBlockLevel2"/>
      </w:pPr>
      <w:r>
        <w:t xml:space="preserve">  var urlHostWeb = Wingtip.Utilities.getQueryStringParameter("SPHostUrl");</w:t>
      </w:r>
    </w:p>
    <w:p w:rsidR="00F85640" w:rsidRDefault="00F85640" w:rsidP="00F85640">
      <w:pPr>
        <w:pStyle w:val="LabStepCodeBlockLevel2"/>
      </w:pPr>
    </w:p>
    <w:p w:rsidR="00F85640" w:rsidRPr="00467311" w:rsidRDefault="00F85640" w:rsidP="00F85640">
      <w:pPr>
        <w:pStyle w:val="LabStepCodeBlockLevel2"/>
      </w:pPr>
      <w:r w:rsidRPr="00467311">
        <w:t xml:space="preserve">  // create &lt;a&gt; elements and link it to host web</w:t>
      </w:r>
    </w:p>
    <w:p w:rsidR="00F85640" w:rsidRDefault="00F85640" w:rsidP="00F85640">
      <w:pPr>
        <w:pStyle w:val="LabStepCodeBlockLevel2"/>
      </w:pPr>
      <w:r>
        <w:t xml:space="preserve">  var linkHostWeb =</w:t>
      </w:r>
    </w:p>
    <w:p w:rsidR="00F85640" w:rsidRDefault="00F85640" w:rsidP="00F85640">
      <w:pPr>
        <w:pStyle w:val="LabStepCodeBlockLevel2"/>
      </w:pPr>
      <w:r>
        <w:t xml:space="preserve">    $("&lt;a&gt;")</w:t>
      </w:r>
    </w:p>
    <w:p w:rsidR="00F85640" w:rsidRDefault="00F85640" w:rsidP="00F85640">
      <w:pPr>
        <w:pStyle w:val="LabStepCodeBlockLevel2"/>
      </w:pPr>
      <w:r>
        <w:t xml:space="preserve">    .attr("href", urlHostWeb)</w:t>
      </w:r>
    </w:p>
    <w:p w:rsidR="00F85640" w:rsidRDefault="00F85640" w:rsidP="00F85640">
      <w:pPr>
        <w:pStyle w:val="LabStepCodeBlockLevel2"/>
      </w:pPr>
      <w:r>
        <w:t xml:space="preserve">    .css({ "color": "white", "text-decoration": "none" })</w:t>
      </w:r>
    </w:p>
    <w:p w:rsidR="00F85640" w:rsidRDefault="00F85640" w:rsidP="00F85640">
      <w:pPr>
        <w:pStyle w:val="LabStepCodeBlockLevel2"/>
      </w:pPr>
      <w:r>
        <w:t xml:space="preserve">    .text("Back to Host Web");</w:t>
      </w:r>
    </w:p>
    <w:p w:rsidR="00F85640" w:rsidRDefault="00F85640" w:rsidP="00F85640">
      <w:pPr>
        <w:pStyle w:val="LabStepCodeBlockLevel2"/>
      </w:pPr>
    </w:p>
    <w:p w:rsidR="00F85640" w:rsidRDefault="00F85640" w:rsidP="00F85640">
      <w:pPr>
        <w:pStyle w:val="LabStepCodeBlockLevel2"/>
      </w:pPr>
      <w:r w:rsidRPr="00467311">
        <w:t xml:space="preserve">  // append link into nav_bar div</w:t>
      </w:r>
    </w:p>
    <w:p w:rsidR="00F85640" w:rsidRDefault="00F85640" w:rsidP="00F85640">
      <w:pPr>
        <w:pStyle w:val="LabStepCodeBlockLevel2"/>
      </w:pPr>
      <w:r>
        <w:t xml:space="preserve">  $("#nav_bar").append(linkHostWeb);</w:t>
      </w:r>
    </w:p>
    <w:p w:rsidR="001E3011" w:rsidRPr="00467311" w:rsidRDefault="00F85640" w:rsidP="00F85640">
      <w:pPr>
        <w:pStyle w:val="LabStepCodeBlockLevel2"/>
        <w:rPr>
          <w:color w:val="7F7F7F" w:themeColor="text1" w:themeTint="80"/>
        </w:rPr>
      </w:pPr>
      <w:r w:rsidRPr="00467311">
        <w:rPr>
          <w:color w:val="7F7F7F" w:themeColor="text1" w:themeTint="80"/>
        </w:rPr>
        <w:t>}</w:t>
      </w:r>
    </w:p>
    <w:p w:rsidR="00F85640" w:rsidRDefault="00F85640" w:rsidP="006E3792">
      <w:pPr>
        <w:pStyle w:val="LabExerciseCallout"/>
      </w:pPr>
      <w:r>
        <w:lastRenderedPageBreak/>
        <w:t xml:space="preserve">Note that you should be dynamically adding the </w:t>
      </w:r>
      <w:r w:rsidRPr="00F85640">
        <w:rPr>
          <w:b/>
        </w:rPr>
        <w:t>&lt;a&gt;</w:t>
      </w:r>
      <w:r>
        <w:t xml:space="preserve"> element into the div with the </w:t>
      </w:r>
      <w:r w:rsidRPr="00F85640">
        <w:rPr>
          <w:b/>
        </w:rPr>
        <w:t>id</w:t>
      </w:r>
      <w:r>
        <w:t xml:space="preserve"> of </w:t>
      </w:r>
      <w:proofErr w:type="spellStart"/>
      <w:r w:rsidRPr="00F85640">
        <w:rPr>
          <w:b/>
        </w:rPr>
        <w:t>nav_bar</w:t>
      </w:r>
      <w:proofErr w:type="spellEnd"/>
      <w:r>
        <w:t xml:space="preserve"> as opposed to the div with the </w:t>
      </w:r>
      <w:r w:rsidRPr="00F85640">
        <w:rPr>
          <w:b/>
        </w:rPr>
        <w:t>id</w:t>
      </w:r>
      <w:r>
        <w:t xml:space="preserve"> of </w:t>
      </w:r>
      <w:r>
        <w:rPr>
          <w:b/>
        </w:rPr>
        <w:t xml:space="preserve">results </w:t>
      </w:r>
      <w:r>
        <w:t>as you have been doing in other steps in this lab.</w:t>
      </w:r>
    </w:p>
    <w:p w:rsidR="001E3011" w:rsidRDefault="001E3011" w:rsidP="001E3011">
      <w:pPr>
        <w:pStyle w:val="LabStepNumberedLevel2"/>
      </w:pPr>
      <w:r>
        <w:t xml:space="preserve">Test your work by pressing </w:t>
      </w:r>
      <w:r w:rsidRPr="001304CD">
        <w:rPr>
          <w:b/>
        </w:rPr>
        <w:t>{F5}</w:t>
      </w:r>
      <w:r>
        <w:t xml:space="preserve"> to start the app and click the </w:t>
      </w:r>
      <w:r w:rsidR="005220EC">
        <w:rPr>
          <w:b/>
        </w:rPr>
        <w:t>Link t</w:t>
      </w:r>
      <w:r w:rsidR="00F85640">
        <w:rPr>
          <w:b/>
        </w:rPr>
        <w:t>o Host Web</w:t>
      </w:r>
      <w:r>
        <w:t xml:space="preserve"> button</w:t>
      </w:r>
      <w:r w:rsidR="00F85640">
        <w:t>. Y</w:t>
      </w:r>
      <w:r>
        <w:t xml:space="preserve">ou should see </w:t>
      </w:r>
      <w:r w:rsidR="00F85640">
        <w:t>a new hyperlink appear in the top left portion of the page.</w:t>
      </w:r>
    </w:p>
    <w:p w:rsidR="001E3011" w:rsidRDefault="00F85640" w:rsidP="001E3011">
      <w:pPr>
        <w:pStyle w:val="LabStepScreenshotLevel2"/>
      </w:pPr>
      <w:r>
        <w:drawing>
          <wp:inline distT="0" distB="0" distL="0" distR="0">
            <wp:extent cx="2883877" cy="1062697"/>
            <wp:effectExtent l="0" t="0" r="0" b="444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13762" cy="1073710"/>
                    </a:xfrm>
                    <a:prstGeom prst="rect">
                      <a:avLst/>
                    </a:prstGeom>
                    <a:noFill/>
                    <a:ln>
                      <a:noFill/>
                    </a:ln>
                  </pic:spPr>
                </pic:pic>
              </a:graphicData>
            </a:graphic>
          </wp:inline>
        </w:drawing>
      </w:r>
    </w:p>
    <w:p w:rsidR="00F85640" w:rsidRDefault="00F85640" w:rsidP="00F85640">
      <w:pPr>
        <w:pStyle w:val="LabStepNumberedLevel2"/>
      </w:pPr>
      <w:r>
        <w:t xml:space="preserve">Make sure the </w:t>
      </w:r>
      <w:r w:rsidRPr="00F85640">
        <w:rPr>
          <w:b/>
        </w:rPr>
        <w:t>Back to Host Web</w:t>
      </w:r>
      <w:r>
        <w:t xml:space="preserve"> link works as it should by clicking on it. </w:t>
      </w:r>
      <w:r w:rsidR="006E3792">
        <w:t xml:space="preserve">Clicking this hyperlink </w:t>
      </w:r>
      <w:r>
        <w:t>should take you back to the host web that you are using for your testing.</w:t>
      </w:r>
    </w:p>
    <w:p w:rsidR="00BB54BC" w:rsidRDefault="001E3011" w:rsidP="00F85640">
      <w:pPr>
        <w:pStyle w:val="LabStepNumberedLevel2"/>
      </w:pPr>
      <w:r>
        <w:t>Close the browser window to stop the debugging session and return to Visual Studio.</w:t>
      </w:r>
    </w:p>
    <w:p w:rsidR="00007317" w:rsidRDefault="00007317" w:rsidP="00007317">
      <w:pPr>
        <w:pStyle w:val="LabExerciseCallout"/>
      </w:pPr>
      <w:r>
        <w:t>Now that you have learned to generate HTML elements with jQuery and how to create a JavaScript Module, it's time to move on to the next exercise in which you will use client-side JavaScript and the jQuery library to issue AJAX requests to retrieve HTML content from across the network.</w:t>
      </w:r>
    </w:p>
    <w:p w:rsidR="00BB54BC" w:rsidRDefault="00BB54BC" w:rsidP="00BB54BC">
      <w:pPr>
        <w:pStyle w:val="Heading3"/>
      </w:pPr>
      <w:r>
        <w:t xml:space="preserve">Exercise 3: </w:t>
      </w:r>
      <w:r w:rsidR="001E3011">
        <w:t>Making AJAX Calls using the jQuery Library</w:t>
      </w:r>
    </w:p>
    <w:p w:rsidR="00BB54BC" w:rsidRDefault="00BB54BC" w:rsidP="00BB54BC">
      <w:pPr>
        <w:pStyle w:val="LabExerciseLeadIn"/>
      </w:pPr>
      <w:r>
        <w:t xml:space="preserve">In this exercise you </w:t>
      </w:r>
      <w:r w:rsidR="00007317">
        <w:t>will write jQuery code to execute HTTP GET requests to retrieve content from across the network. You will also learn how to use the JavaScript Promises pattern to separate the JavaScript code that executes calls across the network from the code that updates the user interface of a page.</w:t>
      </w:r>
    </w:p>
    <w:p w:rsidR="00007317" w:rsidRDefault="00007317" w:rsidP="001E3011">
      <w:pPr>
        <w:pStyle w:val="LabStepNumbered"/>
        <w:numPr>
          <w:ilvl w:val="0"/>
          <w:numId w:val="43"/>
        </w:numPr>
      </w:pPr>
      <w:r>
        <w:t xml:space="preserve">Add a new HTML page named </w:t>
      </w:r>
      <w:r w:rsidRPr="00007317">
        <w:rPr>
          <w:b/>
        </w:rPr>
        <w:t>FreshContent.htm</w:t>
      </w:r>
      <w:r>
        <w:t xml:space="preserve"> to the </w:t>
      </w:r>
      <w:r w:rsidRPr="00FE4864">
        <w:rPr>
          <w:b/>
        </w:rPr>
        <w:t>Pages</w:t>
      </w:r>
      <w:r>
        <w:t xml:space="preserve"> folder so you have some sample content to retrieve.</w:t>
      </w:r>
    </w:p>
    <w:p w:rsidR="00007317" w:rsidRDefault="00007317" w:rsidP="00007317">
      <w:pPr>
        <w:pStyle w:val="LabStepNumberedLevel2"/>
        <w:numPr>
          <w:ilvl w:val="1"/>
          <w:numId w:val="43"/>
        </w:numPr>
      </w:pPr>
      <w:r>
        <w:t xml:space="preserve">Add a new HTML page to the </w:t>
      </w:r>
      <w:r w:rsidRPr="00007317">
        <w:rPr>
          <w:b/>
        </w:rPr>
        <w:t>Pages</w:t>
      </w:r>
      <w:r>
        <w:t xml:space="preserve"> folder and name it </w:t>
      </w:r>
      <w:r w:rsidRPr="00007317">
        <w:rPr>
          <w:b/>
        </w:rPr>
        <w:t>FreshContent.htm</w:t>
      </w:r>
      <w:r w:rsidR="005220EC">
        <w:t xml:space="preserve">: Right Click on </w:t>
      </w:r>
      <w:r w:rsidR="005220EC">
        <w:rPr>
          <w:b/>
        </w:rPr>
        <w:t>Pages</w:t>
      </w:r>
      <w:r w:rsidR="005220EC">
        <w:t xml:space="preserve"> in the Solutions Explorer </w:t>
      </w:r>
      <w:r w:rsidR="005220EC" w:rsidRPr="000C3A99">
        <w:rPr>
          <w:b/>
        </w:rPr>
        <w:sym w:font="Wingdings" w:char="F0E0"/>
      </w:r>
      <w:r w:rsidR="005220EC">
        <w:rPr>
          <w:b/>
        </w:rPr>
        <w:t xml:space="preserve"> Visual C# Items </w:t>
      </w:r>
      <w:r w:rsidR="005220EC" w:rsidRPr="000C3A99">
        <w:rPr>
          <w:b/>
        </w:rPr>
        <w:sym w:font="Wingdings" w:char="F0E0"/>
      </w:r>
      <w:r w:rsidR="005220EC">
        <w:rPr>
          <w:b/>
        </w:rPr>
        <w:t xml:space="preserve"> Web </w:t>
      </w:r>
      <w:r w:rsidR="005220EC">
        <w:t xml:space="preserve">category </w:t>
      </w:r>
      <w:r w:rsidR="005220EC" w:rsidRPr="000C3A99">
        <w:rPr>
          <w:b/>
        </w:rPr>
        <w:sym w:font="Wingdings" w:char="F0E0"/>
      </w:r>
      <w:r w:rsidR="005220EC">
        <w:rPr>
          <w:b/>
        </w:rPr>
        <w:t xml:space="preserve"> HTML Page</w:t>
      </w:r>
    </w:p>
    <w:p w:rsidR="00007317" w:rsidRDefault="00007317" w:rsidP="00007317">
      <w:pPr>
        <w:pStyle w:val="LabStepScreenshotLevel2"/>
      </w:pPr>
      <w:r w:rsidRPr="00007317">
        <w:rPr>
          <w:rStyle w:val="LabStepScreenshotFrame"/>
        </w:rPr>
        <w:drawing>
          <wp:inline distT="0" distB="0" distL="0" distR="0">
            <wp:extent cx="1644162" cy="608340"/>
            <wp:effectExtent l="19050" t="19050" r="13335" b="2032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653228" cy="611694"/>
                    </a:xfrm>
                    <a:prstGeom prst="rect">
                      <a:avLst/>
                    </a:prstGeom>
                    <a:noFill/>
                    <a:ln>
                      <a:solidFill>
                        <a:schemeClr val="bg1">
                          <a:lumMod val="75000"/>
                        </a:schemeClr>
                      </a:solidFill>
                    </a:ln>
                  </pic:spPr>
                </pic:pic>
              </a:graphicData>
            </a:graphic>
          </wp:inline>
        </w:drawing>
      </w:r>
    </w:p>
    <w:p w:rsidR="00007317" w:rsidRDefault="00FE4864" w:rsidP="00007317">
      <w:pPr>
        <w:pStyle w:val="LabStepNumberedLevel2"/>
        <w:numPr>
          <w:ilvl w:val="1"/>
          <w:numId w:val="43"/>
        </w:numPr>
      </w:pPr>
      <w:r>
        <w:t xml:space="preserve">Delete all the content inside </w:t>
      </w:r>
      <w:r w:rsidR="00007317" w:rsidRPr="00007317">
        <w:rPr>
          <w:b/>
        </w:rPr>
        <w:t>FreshContent.htm</w:t>
      </w:r>
      <w:r w:rsidR="00007317">
        <w:t xml:space="preserve"> </w:t>
      </w:r>
      <w:r>
        <w:t xml:space="preserve">and replace it </w:t>
      </w:r>
      <w:r w:rsidR="00007317">
        <w:t>with the following content.</w:t>
      </w:r>
    </w:p>
    <w:p w:rsidR="00007317" w:rsidRDefault="00007317" w:rsidP="00007317">
      <w:pPr>
        <w:pStyle w:val="LabStepCodeBlockLevel2"/>
      </w:pPr>
      <w:r>
        <w:t>&lt;div&gt;</w:t>
      </w:r>
    </w:p>
    <w:p w:rsidR="00007317" w:rsidRDefault="00007317" w:rsidP="00007317">
      <w:pPr>
        <w:pStyle w:val="LabStepCodeBlockLevel2"/>
      </w:pPr>
      <w:r>
        <w:t xml:space="preserve">  &lt;h2&gt;Fresh content from across the network&lt;/h2&gt;</w:t>
      </w:r>
    </w:p>
    <w:p w:rsidR="00007317" w:rsidRDefault="00007317" w:rsidP="00007317">
      <w:pPr>
        <w:pStyle w:val="LabStepCodeBlockLevel2"/>
      </w:pPr>
      <w:r>
        <w:t xml:space="preserve">  &lt;div&gt;Hello AJAX&lt;/div&gt;</w:t>
      </w:r>
    </w:p>
    <w:p w:rsidR="00007317" w:rsidRDefault="00007317" w:rsidP="00007317">
      <w:pPr>
        <w:pStyle w:val="LabStepCodeBlockLevel2"/>
      </w:pPr>
      <w:r>
        <w:t>&lt;/div&gt;</w:t>
      </w:r>
    </w:p>
    <w:p w:rsidR="00007317" w:rsidRDefault="00007317" w:rsidP="00007317">
      <w:pPr>
        <w:pStyle w:val="LabStepNumberedLevel2"/>
        <w:numPr>
          <w:ilvl w:val="1"/>
          <w:numId w:val="43"/>
        </w:numPr>
      </w:pPr>
      <w:r>
        <w:t xml:space="preserve">Save and close </w:t>
      </w:r>
      <w:r w:rsidRPr="00007317">
        <w:rPr>
          <w:b/>
        </w:rPr>
        <w:t>FreshContent.htm</w:t>
      </w:r>
      <w:r w:rsidRPr="00007317">
        <w:t>.</w:t>
      </w:r>
    </w:p>
    <w:p w:rsidR="001E3011" w:rsidRDefault="001E3011" w:rsidP="001E3011">
      <w:pPr>
        <w:pStyle w:val="LabStepNumbered"/>
        <w:numPr>
          <w:ilvl w:val="0"/>
          <w:numId w:val="43"/>
        </w:numPr>
      </w:pPr>
      <w:r>
        <w:t xml:space="preserve">Write code in the click event handler for the </w:t>
      </w:r>
      <w:proofErr w:type="spellStart"/>
      <w:r w:rsidRPr="001E3011">
        <w:rPr>
          <w:b/>
        </w:rPr>
        <w:t>cmd</w:t>
      </w:r>
      <w:r w:rsidR="00FE4864">
        <w:rPr>
          <w:b/>
        </w:rPr>
        <w:t>AJAX</w:t>
      </w:r>
      <w:proofErr w:type="spellEnd"/>
      <w:r>
        <w:t xml:space="preserve"> button to </w:t>
      </w:r>
      <w:r w:rsidR="00FE4864">
        <w:t xml:space="preserve">retrieve </w:t>
      </w:r>
      <w:r w:rsidR="00FE4864" w:rsidRPr="00FE4864">
        <w:rPr>
          <w:b/>
        </w:rPr>
        <w:t>FreshContent.htm</w:t>
      </w:r>
      <w:r w:rsidR="00FE4864">
        <w:t xml:space="preserve"> using the jQuery </w:t>
      </w:r>
      <w:r w:rsidR="00FE4864" w:rsidRPr="00FE4864">
        <w:rPr>
          <w:b/>
        </w:rPr>
        <w:t>$.</w:t>
      </w:r>
      <w:proofErr w:type="spellStart"/>
      <w:r w:rsidR="00FE4864" w:rsidRPr="00FE4864">
        <w:rPr>
          <w:b/>
        </w:rPr>
        <w:t>ajax</w:t>
      </w:r>
      <w:proofErr w:type="spellEnd"/>
      <w:r w:rsidR="00FE4864">
        <w:t xml:space="preserve"> function.</w:t>
      </w:r>
    </w:p>
    <w:p w:rsidR="001E3011" w:rsidRDefault="001E3011" w:rsidP="001E3011">
      <w:pPr>
        <w:pStyle w:val="LabStepNumberedLevel2"/>
      </w:pPr>
      <w:r>
        <w:t xml:space="preserve">Locate the </w:t>
      </w:r>
      <w:proofErr w:type="spellStart"/>
      <w:r w:rsidR="001A4B15" w:rsidRPr="001A4B15">
        <w:rPr>
          <w:b/>
        </w:rPr>
        <w:t>onAjax</w:t>
      </w:r>
      <w:proofErr w:type="spellEnd"/>
      <w:r>
        <w:rPr>
          <w:b/>
        </w:rPr>
        <w:t xml:space="preserve"> </w:t>
      </w:r>
      <w:r>
        <w:t xml:space="preserve">function inside </w:t>
      </w:r>
      <w:r w:rsidRPr="004F3E70">
        <w:rPr>
          <w:b/>
        </w:rPr>
        <w:t>App.js</w:t>
      </w:r>
      <w:r>
        <w:t xml:space="preserve"> and remove the line of code that is there. Replace it with the following code.</w:t>
      </w:r>
    </w:p>
    <w:p w:rsidR="001A4B15" w:rsidRPr="005220EC" w:rsidRDefault="001A4B15" w:rsidP="001A4B15">
      <w:pPr>
        <w:pStyle w:val="LabStepCodeBlockLevel2"/>
        <w:rPr>
          <w:color w:val="7F7F7F" w:themeColor="text1" w:themeTint="80"/>
        </w:rPr>
      </w:pPr>
      <w:r w:rsidRPr="005220EC">
        <w:rPr>
          <w:color w:val="7F7F7F" w:themeColor="text1" w:themeTint="80"/>
        </w:rPr>
        <w:t>function onAjax() {</w:t>
      </w:r>
    </w:p>
    <w:p w:rsidR="001A4B15" w:rsidRDefault="001A4B15" w:rsidP="001A4B15">
      <w:pPr>
        <w:pStyle w:val="LabStepCodeBlockLevel2"/>
      </w:pPr>
    </w:p>
    <w:p w:rsidR="001A4B15" w:rsidRDefault="001A4B15" w:rsidP="001A4B15">
      <w:pPr>
        <w:pStyle w:val="LabStepCodeBlockLevel2"/>
      </w:pPr>
      <w:r w:rsidRPr="005220EC">
        <w:t xml:space="preserve">  // use ajax() function to </w:t>
      </w:r>
      <w:r w:rsidR="004921E2" w:rsidRPr="005220EC">
        <w:t>execute an</w:t>
      </w:r>
      <w:r w:rsidRPr="005220EC">
        <w:t xml:space="preserve"> HTTP request</w:t>
      </w:r>
    </w:p>
    <w:p w:rsidR="001A4B15" w:rsidRDefault="001A4B15" w:rsidP="001A4B15">
      <w:pPr>
        <w:pStyle w:val="LabStepCodeBlockLevel2"/>
      </w:pPr>
      <w:r>
        <w:t xml:space="preserve">  $.ajax({</w:t>
      </w:r>
    </w:p>
    <w:p w:rsidR="001A4B15" w:rsidRDefault="001A4B15" w:rsidP="001A4B15">
      <w:pPr>
        <w:pStyle w:val="LabStepCodeBlockLevel2"/>
      </w:pPr>
      <w:r>
        <w:t xml:space="preserve">    url: "FreshContent.htm",</w:t>
      </w:r>
    </w:p>
    <w:p w:rsidR="001A4B15" w:rsidRDefault="001A4B15" w:rsidP="001A4B15">
      <w:pPr>
        <w:pStyle w:val="LabStepCodeBlockLevel2"/>
      </w:pPr>
      <w:r>
        <w:t xml:space="preserve">    type: "GET",</w:t>
      </w:r>
    </w:p>
    <w:p w:rsidR="001A4B15" w:rsidRDefault="001A4B15" w:rsidP="001A4B15">
      <w:pPr>
        <w:pStyle w:val="LabStepCodeBlockLevel2"/>
      </w:pPr>
      <w:r>
        <w:t xml:space="preserve">    dataType: "html",</w:t>
      </w:r>
    </w:p>
    <w:p w:rsidR="001A4B15" w:rsidRDefault="001A4B15" w:rsidP="001A4B15">
      <w:pPr>
        <w:pStyle w:val="LabStepCodeBlockLevel2"/>
      </w:pPr>
      <w:r>
        <w:t xml:space="preserve">    success: onAjaxComplete,</w:t>
      </w:r>
    </w:p>
    <w:p w:rsidR="001A4B15" w:rsidRDefault="001A4B15" w:rsidP="001A4B15">
      <w:pPr>
        <w:pStyle w:val="LabStepCodeBlockLevel2"/>
      </w:pPr>
      <w:r>
        <w:t xml:space="preserve">    error: onAjaxError</w:t>
      </w:r>
    </w:p>
    <w:p w:rsidR="001A4B15" w:rsidRDefault="001A4B15" w:rsidP="001A4B15">
      <w:pPr>
        <w:pStyle w:val="LabStepCodeBlockLevel2"/>
      </w:pPr>
      <w:r>
        <w:t xml:space="preserve">  });</w:t>
      </w:r>
    </w:p>
    <w:p w:rsidR="001A4B15" w:rsidRDefault="001A4B15" w:rsidP="001A4B15">
      <w:pPr>
        <w:pStyle w:val="LabStepCodeBlockLevel2"/>
      </w:pPr>
    </w:p>
    <w:p w:rsidR="001A4B15" w:rsidRPr="005220EC" w:rsidRDefault="001A4B15" w:rsidP="001A4B15">
      <w:pPr>
        <w:pStyle w:val="LabStepCodeBlockLevel2"/>
        <w:rPr>
          <w:color w:val="7F7F7F" w:themeColor="text1" w:themeTint="80"/>
        </w:rPr>
      </w:pPr>
      <w:r w:rsidRPr="005220EC">
        <w:rPr>
          <w:color w:val="7F7F7F" w:themeColor="text1" w:themeTint="80"/>
        </w:rPr>
        <w:t>}</w:t>
      </w:r>
    </w:p>
    <w:p w:rsidR="001A4B15" w:rsidRDefault="001A4B15" w:rsidP="001A4B15">
      <w:pPr>
        <w:pStyle w:val="LabStepNumberedLevel2"/>
      </w:pPr>
      <w:r>
        <w:t xml:space="preserve">In </w:t>
      </w:r>
      <w:r w:rsidRPr="001A4B15">
        <w:rPr>
          <w:b/>
        </w:rPr>
        <w:t>App.js</w:t>
      </w:r>
      <w:r>
        <w:t xml:space="preserve"> add two functions named </w:t>
      </w:r>
      <w:proofErr w:type="spellStart"/>
      <w:r w:rsidRPr="001A4B15">
        <w:rPr>
          <w:b/>
        </w:rPr>
        <w:t>onAjaxComplete</w:t>
      </w:r>
      <w:proofErr w:type="spellEnd"/>
      <w:r>
        <w:t xml:space="preserve"> and </w:t>
      </w:r>
      <w:proofErr w:type="spellStart"/>
      <w:r w:rsidRPr="001A4B15">
        <w:rPr>
          <w:b/>
        </w:rPr>
        <w:t>onAjaxError</w:t>
      </w:r>
      <w:proofErr w:type="spellEnd"/>
      <w:r>
        <w:t xml:space="preserve"> directly after the </w:t>
      </w:r>
      <w:proofErr w:type="spellStart"/>
      <w:r w:rsidRPr="001A4B15">
        <w:rPr>
          <w:b/>
        </w:rPr>
        <w:t>onAjax</w:t>
      </w:r>
      <w:proofErr w:type="spellEnd"/>
      <w:r>
        <w:t xml:space="preserve"> function with the code shown in the following listing.</w:t>
      </w:r>
    </w:p>
    <w:p w:rsidR="001A4B15" w:rsidRDefault="001A4B15" w:rsidP="001A4B15">
      <w:pPr>
        <w:pStyle w:val="LabStepCodeBlockLevel2"/>
      </w:pPr>
      <w:r>
        <w:lastRenderedPageBreak/>
        <w:t>function onAjaxComplete(responseData) {</w:t>
      </w:r>
    </w:p>
    <w:p w:rsidR="001A4B15" w:rsidRDefault="001A4B15" w:rsidP="001A4B15">
      <w:pPr>
        <w:pStyle w:val="LabStepCodeBlockLevel2"/>
      </w:pPr>
      <w:r>
        <w:t xml:space="preserve">  $("#results").html(responseData);</w:t>
      </w:r>
    </w:p>
    <w:p w:rsidR="001A4B15" w:rsidRDefault="001A4B15" w:rsidP="001A4B15">
      <w:pPr>
        <w:pStyle w:val="LabStepCodeBlockLevel2"/>
      </w:pPr>
      <w:r>
        <w:t>}</w:t>
      </w:r>
    </w:p>
    <w:p w:rsidR="001A4B15" w:rsidRDefault="001A4B15" w:rsidP="001A4B15">
      <w:pPr>
        <w:pStyle w:val="LabStepCodeBlockLevel2"/>
      </w:pPr>
    </w:p>
    <w:p w:rsidR="001A4B15" w:rsidRDefault="001A4B15" w:rsidP="001A4B15">
      <w:pPr>
        <w:pStyle w:val="LabStepCodeBlockLevel2"/>
      </w:pPr>
      <w:r>
        <w:t>function onAjaxError(error) {</w:t>
      </w:r>
    </w:p>
    <w:p w:rsidR="001A4B15" w:rsidRDefault="001A4B15" w:rsidP="001A4B15">
      <w:pPr>
        <w:pStyle w:val="LabStepCodeBlockLevel2"/>
      </w:pPr>
      <w:r>
        <w:t xml:space="preserve">  $("#results").text("ERROR: " + error);</w:t>
      </w:r>
    </w:p>
    <w:p w:rsidR="001E3011" w:rsidRDefault="001A4B15" w:rsidP="001A4B15">
      <w:pPr>
        <w:pStyle w:val="LabStepCodeBlockLevel2"/>
      </w:pPr>
      <w:r>
        <w:t>}</w:t>
      </w:r>
    </w:p>
    <w:p w:rsidR="001E3011" w:rsidRDefault="001E3011" w:rsidP="001E3011">
      <w:pPr>
        <w:pStyle w:val="LabStepNumberedLevel2"/>
      </w:pPr>
      <w:r>
        <w:t xml:space="preserve">Test your work by pressing </w:t>
      </w:r>
      <w:r w:rsidRPr="001304CD">
        <w:rPr>
          <w:b/>
        </w:rPr>
        <w:t>{F5}</w:t>
      </w:r>
      <w:r>
        <w:t xml:space="preserve"> to start the app and click the </w:t>
      </w:r>
      <w:r w:rsidR="001A4B15">
        <w:rPr>
          <w:b/>
        </w:rPr>
        <w:t>AJAX</w:t>
      </w:r>
      <w:r>
        <w:t xml:space="preserve"> </w:t>
      </w:r>
      <w:r w:rsidR="001A4B15">
        <w:t xml:space="preserve">command </w:t>
      </w:r>
      <w:r>
        <w:t xml:space="preserve">button. When you click the </w:t>
      </w:r>
      <w:r w:rsidR="001A4B15">
        <w:rPr>
          <w:b/>
        </w:rPr>
        <w:t>AJAX</w:t>
      </w:r>
      <w:r w:rsidR="001A4B15">
        <w:t xml:space="preserve"> command button</w:t>
      </w:r>
      <w:r>
        <w:t xml:space="preserve">, you should see </w:t>
      </w:r>
      <w:r w:rsidR="001A4B15">
        <w:t xml:space="preserve">the HTML contents from </w:t>
      </w:r>
      <w:r w:rsidR="001A4B15" w:rsidRPr="001A4B15">
        <w:rPr>
          <w:b/>
        </w:rPr>
        <w:t>FreshContent.htm</w:t>
      </w:r>
      <w:r w:rsidR="001A4B15">
        <w:t xml:space="preserve"> displayed on the start </w:t>
      </w:r>
      <w:r>
        <w:t>page.</w:t>
      </w:r>
    </w:p>
    <w:p w:rsidR="001E3011" w:rsidRDefault="001A4B15" w:rsidP="001E3011">
      <w:pPr>
        <w:pStyle w:val="LabStepScreenshotLevel2"/>
      </w:pPr>
      <w:r w:rsidRPr="00601118">
        <w:rPr>
          <w:rStyle w:val="LabStepScreenshotFrame"/>
        </w:rPr>
        <w:drawing>
          <wp:inline distT="0" distB="0" distL="0" distR="0">
            <wp:extent cx="4369362" cy="1106905"/>
            <wp:effectExtent l="19050" t="19050" r="12700" b="1714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411824" cy="1117662"/>
                    </a:xfrm>
                    <a:prstGeom prst="rect">
                      <a:avLst/>
                    </a:prstGeom>
                    <a:noFill/>
                    <a:ln>
                      <a:solidFill>
                        <a:schemeClr val="bg1">
                          <a:lumMod val="85000"/>
                        </a:schemeClr>
                      </a:solidFill>
                    </a:ln>
                  </pic:spPr>
                </pic:pic>
              </a:graphicData>
            </a:graphic>
          </wp:inline>
        </w:drawing>
      </w:r>
    </w:p>
    <w:p w:rsidR="001E3011" w:rsidRDefault="001E3011" w:rsidP="001E3011">
      <w:pPr>
        <w:pStyle w:val="LabStepNumberedLevel2"/>
      </w:pPr>
      <w:r>
        <w:t>Close the browser window to stop the debugging session and return to Visual Studio.</w:t>
      </w:r>
    </w:p>
    <w:p w:rsidR="001A4B15" w:rsidRDefault="001A4B15" w:rsidP="001A4B15">
      <w:pPr>
        <w:pStyle w:val="LabExerciseCallout"/>
      </w:pPr>
      <w:r>
        <w:t xml:space="preserve">In the final steps you will </w:t>
      </w:r>
      <w:r w:rsidR="00FE4864">
        <w:t xml:space="preserve">refactor </w:t>
      </w:r>
      <w:r>
        <w:t>the code that calls across the network out in</w:t>
      </w:r>
      <w:r w:rsidR="00FE4864">
        <w:t>to</w:t>
      </w:r>
      <w:r>
        <w:t xml:space="preserve"> the </w:t>
      </w:r>
      <w:proofErr w:type="spellStart"/>
      <w:r w:rsidRPr="001A4B15">
        <w:rPr>
          <w:b/>
        </w:rPr>
        <w:t>W</w:t>
      </w:r>
      <w:r w:rsidR="005220EC">
        <w:rPr>
          <w:b/>
        </w:rPr>
        <w:t>i</w:t>
      </w:r>
      <w:r w:rsidRPr="001A4B15">
        <w:rPr>
          <w:b/>
        </w:rPr>
        <w:t>ngtip.Utilities</w:t>
      </w:r>
      <w:proofErr w:type="spellEnd"/>
      <w:r>
        <w:t xml:space="preserve"> Module. This will teach you how to use the </w:t>
      </w:r>
      <w:r w:rsidR="00FE4864" w:rsidRPr="00FE4864">
        <w:rPr>
          <w:i/>
        </w:rPr>
        <w:t xml:space="preserve">JavaScript </w:t>
      </w:r>
      <w:r w:rsidRPr="00FE4864">
        <w:rPr>
          <w:i/>
        </w:rPr>
        <w:t>Promises pattern</w:t>
      </w:r>
      <w:r>
        <w:t xml:space="preserve"> so you can separate the code that </w:t>
      </w:r>
      <w:r w:rsidR="00FE4864">
        <w:t xml:space="preserve">accesses </w:t>
      </w:r>
      <w:r>
        <w:t>data from across the network from the code that updates the user interface.</w:t>
      </w:r>
    </w:p>
    <w:p w:rsidR="001A4B15" w:rsidRDefault="001A4B15" w:rsidP="001E3011">
      <w:pPr>
        <w:pStyle w:val="LabStepNumbered"/>
      </w:pPr>
      <w:r>
        <w:t>Implement</w:t>
      </w:r>
      <w:r w:rsidR="00601118">
        <w:t xml:space="preserve"> the </w:t>
      </w:r>
      <w:proofErr w:type="spellStart"/>
      <w:r w:rsidR="00601118" w:rsidRPr="00601118">
        <w:rPr>
          <w:b/>
        </w:rPr>
        <w:t>executeGetRequest</w:t>
      </w:r>
      <w:proofErr w:type="spellEnd"/>
      <w:r w:rsidR="00601118">
        <w:t xml:space="preserve"> function to make an AJAX call and return a promise.</w:t>
      </w:r>
      <w:r>
        <w:t xml:space="preserve"> </w:t>
      </w:r>
    </w:p>
    <w:p w:rsidR="001A4B15" w:rsidRDefault="00601118" w:rsidP="001A4B15">
      <w:pPr>
        <w:pStyle w:val="LabStepNumberedLevel2"/>
      </w:pPr>
      <w:r>
        <w:t xml:space="preserve">In </w:t>
      </w:r>
      <w:r w:rsidRPr="00601118">
        <w:rPr>
          <w:b/>
        </w:rPr>
        <w:t>wingtip.utilities.js</w:t>
      </w:r>
      <w:r>
        <w:t xml:space="preserve">, modify the implementation of the </w:t>
      </w:r>
      <w:proofErr w:type="spellStart"/>
      <w:r w:rsidRPr="00601118">
        <w:rPr>
          <w:b/>
        </w:rPr>
        <w:t>executeGetRequest</w:t>
      </w:r>
      <w:proofErr w:type="spellEnd"/>
      <w:r>
        <w:t xml:space="preserve"> function to execute an AJAX request using the jQuery </w:t>
      </w:r>
      <w:r w:rsidRPr="00601118">
        <w:rPr>
          <w:b/>
        </w:rPr>
        <w:t>$.</w:t>
      </w:r>
      <w:proofErr w:type="spellStart"/>
      <w:r w:rsidRPr="00601118">
        <w:rPr>
          <w:b/>
        </w:rPr>
        <w:t>ajax</w:t>
      </w:r>
      <w:proofErr w:type="spellEnd"/>
      <w:r>
        <w:t xml:space="preserve"> function. Capture the </w:t>
      </w:r>
      <w:proofErr w:type="spellStart"/>
      <w:r w:rsidRPr="00601118">
        <w:rPr>
          <w:b/>
        </w:rPr>
        <w:t>XmlHttpRequest</w:t>
      </w:r>
      <w:proofErr w:type="spellEnd"/>
      <w:r>
        <w:t xml:space="preserve"> object returned from the </w:t>
      </w:r>
      <w:r w:rsidRPr="00601118">
        <w:rPr>
          <w:b/>
        </w:rPr>
        <w:t>$.</w:t>
      </w:r>
      <w:proofErr w:type="spellStart"/>
      <w:r w:rsidRPr="00601118">
        <w:rPr>
          <w:b/>
        </w:rPr>
        <w:t>ajax</w:t>
      </w:r>
      <w:proofErr w:type="spellEnd"/>
      <w:r>
        <w:t xml:space="preserve"> function and use that object to return the promise to the caller using the code shown in the following listing.</w:t>
      </w:r>
    </w:p>
    <w:p w:rsidR="001A4B15" w:rsidRPr="00862AEE" w:rsidRDefault="001A4B15" w:rsidP="001A4B15">
      <w:pPr>
        <w:pStyle w:val="LabStepCodeBlockLevel2"/>
        <w:rPr>
          <w:color w:val="7F7F7F" w:themeColor="text1" w:themeTint="80"/>
        </w:rPr>
      </w:pPr>
      <w:r w:rsidRPr="00862AEE">
        <w:rPr>
          <w:color w:val="7F7F7F" w:themeColor="text1" w:themeTint="80"/>
        </w:rPr>
        <w:t>var executeGetRequest = function (urlContent) {</w:t>
      </w:r>
    </w:p>
    <w:p w:rsidR="001A4B15" w:rsidRPr="00862AEE" w:rsidRDefault="001A4B15" w:rsidP="001A4B15">
      <w:pPr>
        <w:pStyle w:val="LabStepCodeBlockLevel2"/>
        <w:rPr>
          <w:color w:val="7F7F7F" w:themeColor="text1" w:themeTint="80"/>
        </w:rPr>
      </w:pPr>
    </w:p>
    <w:p w:rsidR="001A4B15" w:rsidRDefault="001A4B15" w:rsidP="001A4B15">
      <w:pPr>
        <w:pStyle w:val="LabStepCodeBlockLevel2"/>
      </w:pPr>
      <w:r>
        <w:t xml:space="preserve">  var xhr = $.ajax({</w:t>
      </w:r>
    </w:p>
    <w:p w:rsidR="001A4B15" w:rsidRDefault="001A4B15" w:rsidP="001A4B15">
      <w:pPr>
        <w:pStyle w:val="LabStepCodeBlockLevel2"/>
      </w:pPr>
      <w:r>
        <w:t xml:space="preserve">    url: urlContent,</w:t>
      </w:r>
    </w:p>
    <w:p w:rsidR="001A4B15" w:rsidRDefault="001A4B15" w:rsidP="001A4B15">
      <w:pPr>
        <w:pStyle w:val="LabStepCodeBlockLevel2"/>
      </w:pPr>
      <w:r>
        <w:t xml:space="preserve">    type: "GET",</w:t>
      </w:r>
    </w:p>
    <w:p w:rsidR="001A4B15" w:rsidRDefault="001A4B15" w:rsidP="001A4B15">
      <w:pPr>
        <w:pStyle w:val="LabStepCodeBlockLevel2"/>
      </w:pPr>
      <w:r>
        <w:t xml:space="preserve">    dataType: "html"</w:t>
      </w:r>
    </w:p>
    <w:p w:rsidR="001A4B15" w:rsidRDefault="001A4B15" w:rsidP="001A4B15">
      <w:pPr>
        <w:pStyle w:val="LabStepCodeBlockLevel2"/>
      </w:pPr>
      <w:r>
        <w:t xml:space="preserve">  });</w:t>
      </w:r>
    </w:p>
    <w:p w:rsidR="001A4B15" w:rsidRDefault="001A4B15" w:rsidP="001A4B15">
      <w:pPr>
        <w:pStyle w:val="LabStepCodeBlockLevel2"/>
      </w:pPr>
    </w:p>
    <w:p w:rsidR="001A4B15" w:rsidRDefault="004921E2" w:rsidP="001A4B15">
      <w:pPr>
        <w:pStyle w:val="LabStepCodeBlockLevel2"/>
      </w:pPr>
      <w:r>
        <w:t xml:space="preserve">  </w:t>
      </w:r>
      <w:r w:rsidR="001A4B15">
        <w:t>return xhr.promise();</w:t>
      </w:r>
    </w:p>
    <w:p w:rsidR="001A4B15" w:rsidRDefault="001A4B15" w:rsidP="001A4B15">
      <w:pPr>
        <w:pStyle w:val="LabStepCodeBlockLevel2"/>
      </w:pPr>
      <w:r>
        <w:t>}</w:t>
      </w:r>
    </w:p>
    <w:p w:rsidR="004003A9" w:rsidRPr="004003A9" w:rsidRDefault="004003A9" w:rsidP="004003A9">
      <w:pPr>
        <w:pStyle w:val="LabStepCodeBlockLevel2"/>
        <w:rPr>
          <w:color w:val="7F7F7F" w:themeColor="text1" w:themeTint="80"/>
        </w:rPr>
      </w:pPr>
      <w:r w:rsidRPr="004003A9">
        <w:rPr>
          <w:color w:val="7F7F7F" w:themeColor="text1" w:themeTint="80"/>
        </w:rPr>
        <w:t xml:space="preserve">  return {</w:t>
      </w:r>
    </w:p>
    <w:p w:rsidR="004003A9" w:rsidRPr="004003A9" w:rsidRDefault="004003A9" w:rsidP="004003A9">
      <w:pPr>
        <w:pStyle w:val="LabStepCodeBlockLevel2"/>
        <w:rPr>
          <w:color w:val="7F7F7F" w:themeColor="text1" w:themeTint="80"/>
        </w:rPr>
      </w:pPr>
      <w:r w:rsidRPr="004003A9">
        <w:rPr>
          <w:color w:val="7F7F7F" w:themeColor="text1" w:themeTint="80"/>
        </w:rPr>
        <w:t xml:space="preserve">    getQueryStringParameter: getQueryStringParameter,</w:t>
      </w:r>
    </w:p>
    <w:p w:rsidR="004003A9" w:rsidRPr="004003A9" w:rsidRDefault="004003A9" w:rsidP="004003A9">
      <w:pPr>
        <w:pStyle w:val="LabStepCodeBlockLevel2"/>
        <w:rPr>
          <w:color w:val="7F7F7F" w:themeColor="text1" w:themeTint="80"/>
        </w:rPr>
      </w:pPr>
      <w:r w:rsidRPr="004003A9">
        <w:rPr>
          <w:color w:val="7F7F7F" w:themeColor="text1" w:themeTint="80"/>
        </w:rPr>
        <w:t xml:space="preserve">    executeGetRequest: executeGetRequest</w:t>
      </w:r>
    </w:p>
    <w:p w:rsidR="004003A9" w:rsidRPr="004003A9" w:rsidRDefault="004003A9" w:rsidP="004003A9">
      <w:pPr>
        <w:pStyle w:val="LabStepCodeBlockLevel2"/>
        <w:rPr>
          <w:color w:val="7F7F7F" w:themeColor="text1" w:themeTint="80"/>
        </w:rPr>
      </w:pPr>
      <w:r w:rsidRPr="004003A9">
        <w:rPr>
          <w:color w:val="7F7F7F" w:themeColor="text1" w:themeTint="80"/>
        </w:rPr>
        <w:t xml:space="preserve">  };</w:t>
      </w:r>
    </w:p>
    <w:p w:rsidR="004003A9" w:rsidRPr="004003A9" w:rsidRDefault="004003A9" w:rsidP="004003A9">
      <w:pPr>
        <w:pStyle w:val="LabStepCodeBlockLevel2"/>
        <w:rPr>
          <w:color w:val="7F7F7F" w:themeColor="text1" w:themeTint="80"/>
        </w:rPr>
      </w:pPr>
    </w:p>
    <w:p w:rsidR="004003A9" w:rsidRPr="004003A9" w:rsidRDefault="004003A9" w:rsidP="004003A9">
      <w:pPr>
        <w:pStyle w:val="LabStepCodeBlockLevel2"/>
        <w:rPr>
          <w:color w:val="7F7F7F" w:themeColor="text1" w:themeTint="80"/>
        </w:rPr>
      </w:pPr>
      <w:r w:rsidRPr="004003A9">
        <w:rPr>
          <w:color w:val="7F7F7F" w:themeColor="text1" w:themeTint="80"/>
        </w:rPr>
        <w:t>}();</w:t>
      </w:r>
    </w:p>
    <w:p w:rsidR="00601118" w:rsidRDefault="00601118" w:rsidP="00601118">
      <w:pPr>
        <w:pStyle w:val="LabStepNumberedLevel2"/>
      </w:pPr>
      <w:r>
        <w:t xml:space="preserve">Save your changes to </w:t>
      </w:r>
      <w:r w:rsidRPr="00601118">
        <w:rPr>
          <w:b/>
        </w:rPr>
        <w:t>wingtip.utilities.js</w:t>
      </w:r>
      <w:r>
        <w:t xml:space="preserve">. </w:t>
      </w:r>
    </w:p>
    <w:p w:rsidR="001E3011" w:rsidRDefault="001E3011" w:rsidP="001E3011">
      <w:pPr>
        <w:pStyle w:val="LabStepNumbered"/>
      </w:pPr>
      <w:r>
        <w:t xml:space="preserve">Write code in the click event handler for the </w:t>
      </w:r>
      <w:proofErr w:type="spellStart"/>
      <w:r w:rsidRPr="001304CD">
        <w:rPr>
          <w:b/>
        </w:rPr>
        <w:t>cmd</w:t>
      </w:r>
      <w:r w:rsidR="00601118">
        <w:rPr>
          <w:b/>
        </w:rPr>
        <w:t>Promises</w:t>
      </w:r>
      <w:proofErr w:type="spellEnd"/>
      <w:r w:rsidR="00601118" w:rsidRPr="00601118">
        <w:t xml:space="preserve"> button to </w:t>
      </w:r>
      <w:r w:rsidR="00601118">
        <w:t xml:space="preserve">call </w:t>
      </w:r>
      <w:proofErr w:type="spellStart"/>
      <w:r w:rsidR="00601118" w:rsidRPr="00601118">
        <w:rPr>
          <w:b/>
        </w:rPr>
        <w:t>executeGetRequest</w:t>
      </w:r>
      <w:proofErr w:type="spellEnd"/>
      <w:r w:rsidR="00601118">
        <w:t xml:space="preserve"> and to properly deal with the promise that is returned</w:t>
      </w:r>
      <w:r>
        <w:t>.</w:t>
      </w:r>
    </w:p>
    <w:p w:rsidR="001E3011" w:rsidRDefault="001E3011" w:rsidP="001E3011">
      <w:pPr>
        <w:pStyle w:val="LabStepNumberedLevel2"/>
      </w:pPr>
      <w:r>
        <w:t xml:space="preserve">Locate the </w:t>
      </w:r>
      <w:proofErr w:type="spellStart"/>
      <w:r w:rsidR="00601118" w:rsidRPr="00601118">
        <w:rPr>
          <w:b/>
        </w:rPr>
        <w:t>onPromises</w:t>
      </w:r>
      <w:proofErr w:type="spellEnd"/>
      <w:r>
        <w:rPr>
          <w:b/>
        </w:rPr>
        <w:t xml:space="preserve"> </w:t>
      </w:r>
      <w:r>
        <w:t xml:space="preserve">function inside </w:t>
      </w:r>
      <w:r w:rsidRPr="004F3E70">
        <w:rPr>
          <w:b/>
        </w:rPr>
        <w:t>App.js</w:t>
      </w:r>
      <w:r>
        <w:t xml:space="preserve"> and remove the line of code that is there. Replace it with the following code</w:t>
      </w:r>
      <w:r w:rsidR="00601118">
        <w:t xml:space="preserve"> to call the </w:t>
      </w:r>
      <w:proofErr w:type="spellStart"/>
      <w:r w:rsidR="00601118" w:rsidRPr="00601118">
        <w:rPr>
          <w:b/>
        </w:rPr>
        <w:t>executeGetRequest</w:t>
      </w:r>
      <w:proofErr w:type="spellEnd"/>
      <w:r w:rsidR="00601118">
        <w:t xml:space="preserve"> function from </w:t>
      </w:r>
      <w:proofErr w:type="spellStart"/>
      <w:r w:rsidR="00601118" w:rsidRPr="00601118">
        <w:rPr>
          <w:b/>
        </w:rPr>
        <w:t>Wingtip.Utilities</w:t>
      </w:r>
      <w:proofErr w:type="spellEnd"/>
      <w:r w:rsidR="00601118">
        <w:t xml:space="preserve"> Module and to capture the return value with the promise object.</w:t>
      </w:r>
    </w:p>
    <w:p w:rsidR="00601118" w:rsidRDefault="00601118" w:rsidP="00601118">
      <w:pPr>
        <w:pStyle w:val="LabStepCodeBlockLevel2"/>
      </w:pPr>
      <w:r w:rsidRPr="00862AEE">
        <w:rPr>
          <w:color w:val="808080" w:themeColor="background1" w:themeShade="80"/>
        </w:rPr>
        <w:t>function onPromises() {</w:t>
      </w:r>
    </w:p>
    <w:p w:rsidR="00601118" w:rsidRDefault="00601118" w:rsidP="00601118">
      <w:pPr>
        <w:pStyle w:val="LabStepCodeBlockLevel2"/>
      </w:pPr>
    </w:p>
    <w:p w:rsidR="00601118" w:rsidRDefault="00601118" w:rsidP="00601118">
      <w:pPr>
        <w:pStyle w:val="LabStepCodeBlockLevel2"/>
      </w:pPr>
      <w:r>
        <w:t xml:space="preserve">  var promise = Wingtip.Utilities.executeGetRequest("FreshContent.htm");</w:t>
      </w:r>
    </w:p>
    <w:p w:rsidR="00601118" w:rsidRDefault="00601118" w:rsidP="00601118">
      <w:pPr>
        <w:pStyle w:val="LabStepCodeBlockLevel2"/>
      </w:pPr>
    </w:p>
    <w:p w:rsidR="00601118" w:rsidRPr="00862AEE" w:rsidRDefault="00601118" w:rsidP="00601118">
      <w:pPr>
        <w:pStyle w:val="LabStepCodeBlockLevel2"/>
        <w:rPr>
          <w:color w:val="808080" w:themeColor="background1" w:themeShade="80"/>
        </w:rPr>
      </w:pPr>
      <w:r w:rsidRPr="00862AEE">
        <w:rPr>
          <w:color w:val="808080" w:themeColor="background1" w:themeShade="80"/>
        </w:rPr>
        <w:t>}</w:t>
      </w:r>
    </w:p>
    <w:p w:rsidR="00601118" w:rsidRDefault="00601118" w:rsidP="001E3011">
      <w:pPr>
        <w:pStyle w:val="LabStepNumberedLevel2"/>
      </w:pPr>
      <w:r>
        <w:t xml:space="preserve">Call the </w:t>
      </w:r>
      <w:r w:rsidRPr="00601118">
        <w:rPr>
          <w:b/>
        </w:rPr>
        <w:t>then</w:t>
      </w:r>
      <w:r>
        <w:t xml:space="preserve"> function of the promise </w:t>
      </w:r>
      <w:r w:rsidR="009852EA">
        <w:t xml:space="preserve">object </w:t>
      </w:r>
      <w:r>
        <w:t xml:space="preserve">and provide </w:t>
      </w:r>
      <w:r w:rsidR="009852EA">
        <w:t xml:space="preserve">two </w:t>
      </w:r>
      <w:r>
        <w:t>anonymous function for</w:t>
      </w:r>
      <w:r w:rsidR="009852EA">
        <w:t xml:space="preserve"> </w:t>
      </w:r>
      <w:r>
        <w:t xml:space="preserve">success and </w:t>
      </w:r>
      <w:r w:rsidR="009852EA">
        <w:t xml:space="preserve">for </w:t>
      </w:r>
      <w:r>
        <w:t>failure as shown in the following code listing.</w:t>
      </w:r>
    </w:p>
    <w:p w:rsidR="00601118" w:rsidRPr="009852EA" w:rsidRDefault="00601118" w:rsidP="00601118">
      <w:pPr>
        <w:pStyle w:val="LabStepCodeBlockLevel2"/>
        <w:rPr>
          <w:color w:val="808080" w:themeColor="background1" w:themeShade="80"/>
        </w:rPr>
      </w:pPr>
      <w:r w:rsidRPr="009852EA">
        <w:rPr>
          <w:color w:val="808080" w:themeColor="background1" w:themeShade="80"/>
        </w:rPr>
        <w:t>function onPromises() {</w:t>
      </w:r>
    </w:p>
    <w:p w:rsidR="00601118" w:rsidRPr="009852EA" w:rsidRDefault="00601118" w:rsidP="00601118">
      <w:pPr>
        <w:pStyle w:val="LabStepCodeBlockLevel2"/>
        <w:rPr>
          <w:color w:val="808080" w:themeColor="background1" w:themeShade="80"/>
        </w:rPr>
      </w:pPr>
    </w:p>
    <w:p w:rsidR="00601118" w:rsidRPr="00862AEE" w:rsidRDefault="00601118" w:rsidP="00601118">
      <w:pPr>
        <w:pStyle w:val="LabStepCodeBlockLevel2"/>
        <w:rPr>
          <w:color w:val="808080" w:themeColor="background1" w:themeShade="80"/>
        </w:rPr>
      </w:pPr>
      <w:r w:rsidRPr="00862AEE">
        <w:rPr>
          <w:color w:val="808080" w:themeColor="background1" w:themeShade="80"/>
        </w:rPr>
        <w:t xml:space="preserve">  var promise = Wingtip.Utilities.executeGetRequest("FreshContent.htm");</w:t>
      </w:r>
    </w:p>
    <w:p w:rsidR="00601118" w:rsidRDefault="00601118" w:rsidP="00601118">
      <w:pPr>
        <w:pStyle w:val="LabStepCodeBlockLevel2"/>
      </w:pPr>
    </w:p>
    <w:p w:rsidR="00601118" w:rsidRDefault="00601118" w:rsidP="00601118">
      <w:pPr>
        <w:pStyle w:val="LabStepCodeBlockLevel2"/>
      </w:pPr>
      <w:r>
        <w:lastRenderedPageBreak/>
        <w:t xml:space="preserve">  promise.then(</w:t>
      </w:r>
    </w:p>
    <w:p w:rsidR="009852EA" w:rsidRDefault="009852EA" w:rsidP="00601118">
      <w:pPr>
        <w:pStyle w:val="LabStepCodeBlockLevel2"/>
      </w:pPr>
    </w:p>
    <w:p w:rsidR="00601118" w:rsidRPr="00862AEE" w:rsidRDefault="00601118" w:rsidP="00601118">
      <w:pPr>
        <w:pStyle w:val="LabStepCodeBlockLevel2"/>
      </w:pPr>
      <w:r w:rsidRPr="00862AEE">
        <w:t xml:space="preserve">    // implement success function</w:t>
      </w:r>
    </w:p>
    <w:p w:rsidR="00601118" w:rsidRDefault="00601118" w:rsidP="00601118">
      <w:pPr>
        <w:pStyle w:val="LabStepCodeBlockLevel2"/>
      </w:pPr>
      <w:r>
        <w:t xml:space="preserve">    function (responseData) {</w:t>
      </w:r>
    </w:p>
    <w:p w:rsidR="00601118" w:rsidRDefault="00601118" w:rsidP="00601118">
      <w:pPr>
        <w:pStyle w:val="LabStepCodeBlockLevel2"/>
      </w:pPr>
      <w:r>
        <w:t xml:space="preserve">      $("#results").html(responseData);</w:t>
      </w:r>
    </w:p>
    <w:p w:rsidR="00601118" w:rsidRDefault="00601118" w:rsidP="00601118">
      <w:pPr>
        <w:pStyle w:val="LabStepCodeBlockLevel2"/>
      </w:pPr>
      <w:r>
        <w:t xml:space="preserve">    },</w:t>
      </w:r>
    </w:p>
    <w:p w:rsidR="009852EA" w:rsidRPr="00862AEE" w:rsidRDefault="009852EA" w:rsidP="00601118">
      <w:pPr>
        <w:pStyle w:val="LabStepCodeBlockLevel2"/>
      </w:pPr>
    </w:p>
    <w:p w:rsidR="00601118" w:rsidRPr="00862AEE" w:rsidRDefault="00601118" w:rsidP="00601118">
      <w:pPr>
        <w:pStyle w:val="LabStepCodeBlockLevel2"/>
      </w:pPr>
      <w:r w:rsidRPr="00862AEE">
        <w:t xml:space="preserve">    // implement error function</w:t>
      </w:r>
    </w:p>
    <w:p w:rsidR="00601118" w:rsidRDefault="00601118" w:rsidP="00601118">
      <w:pPr>
        <w:pStyle w:val="LabStepCodeBlockLevel2"/>
      </w:pPr>
      <w:r>
        <w:t xml:space="preserve">    function (</w:t>
      </w:r>
      <w:r w:rsidR="00FE4864">
        <w:t>error</w:t>
      </w:r>
      <w:r>
        <w:t>) {</w:t>
      </w:r>
    </w:p>
    <w:p w:rsidR="00601118" w:rsidRDefault="00601118" w:rsidP="00601118">
      <w:pPr>
        <w:pStyle w:val="LabStepCodeBlockLevel2"/>
      </w:pPr>
      <w:r>
        <w:t xml:space="preserve">      $("#results").text("ERROR: " + error);</w:t>
      </w:r>
    </w:p>
    <w:p w:rsidR="00601118" w:rsidRDefault="00601118" w:rsidP="00601118">
      <w:pPr>
        <w:pStyle w:val="LabStepCodeBlockLevel2"/>
      </w:pPr>
      <w:r>
        <w:t xml:space="preserve">    });</w:t>
      </w:r>
    </w:p>
    <w:p w:rsidR="001E3011" w:rsidRPr="009852EA" w:rsidRDefault="00601118" w:rsidP="00601118">
      <w:pPr>
        <w:pStyle w:val="LabStepCodeBlockLevel2"/>
        <w:rPr>
          <w:color w:val="808080" w:themeColor="background1" w:themeShade="80"/>
        </w:rPr>
      </w:pPr>
      <w:r w:rsidRPr="009852EA">
        <w:rPr>
          <w:color w:val="808080" w:themeColor="background1" w:themeShade="80"/>
        </w:rPr>
        <w:t>}</w:t>
      </w:r>
    </w:p>
    <w:p w:rsidR="009852EA" w:rsidRDefault="001E3011" w:rsidP="00A674F1">
      <w:pPr>
        <w:pStyle w:val="LabStepNumberedLevel2"/>
      </w:pPr>
      <w:r>
        <w:t xml:space="preserve">Test your work by pressing </w:t>
      </w:r>
      <w:r w:rsidRPr="009852EA">
        <w:rPr>
          <w:b/>
        </w:rPr>
        <w:t>{F5}</w:t>
      </w:r>
      <w:r>
        <w:t xml:space="preserve"> to start the app and click the </w:t>
      </w:r>
      <w:r w:rsidR="009852EA" w:rsidRPr="009852EA">
        <w:rPr>
          <w:b/>
        </w:rPr>
        <w:t xml:space="preserve">Promises </w:t>
      </w:r>
      <w:r w:rsidR="009852EA" w:rsidRPr="00FE4864">
        <w:t>command</w:t>
      </w:r>
      <w:r w:rsidR="009852EA" w:rsidRPr="009852EA">
        <w:rPr>
          <w:b/>
        </w:rPr>
        <w:t xml:space="preserve"> </w:t>
      </w:r>
      <w:r>
        <w:t xml:space="preserve">button. When you click the </w:t>
      </w:r>
      <w:r w:rsidR="009852EA" w:rsidRPr="009852EA">
        <w:rPr>
          <w:b/>
        </w:rPr>
        <w:t xml:space="preserve">Promises </w:t>
      </w:r>
      <w:r w:rsidR="009852EA" w:rsidRPr="00FE4864">
        <w:t>command</w:t>
      </w:r>
      <w:r w:rsidR="009852EA" w:rsidRPr="009852EA">
        <w:rPr>
          <w:b/>
        </w:rPr>
        <w:t xml:space="preserve"> </w:t>
      </w:r>
      <w:r w:rsidR="009852EA">
        <w:t>button</w:t>
      </w:r>
      <w:r>
        <w:t xml:space="preserve">, you should see </w:t>
      </w:r>
      <w:r w:rsidR="009852EA">
        <w:t xml:space="preserve">the HTML contents from </w:t>
      </w:r>
      <w:r w:rsidR="009852EA" w:rsidRPr="009852EA">
        <w:rPr>
          <w:b/>
        </w:rPr>
        <w:t>FreshContent.htm</w:t>
      </w:r>
      <w:r w:rsidR="009852EA">
        <w:t xml:space="preserve"> displayed on the start page.</w:t>
      </w:r>
    </w:p>
    <w:p w:rsidR="009852EA" w:rsidRDefault="009852EA" w:rsidP="009852EA">
      <w:pPr>
        <w:pStyle w:val="LabStepScreenshotLevel2"/>
      </w:pPr>
      <w:r w:rsidRPr="00601118">
        <w:rPr>
          <w:rStyle w:val="LabStepScreenshotFrame"/>
        </w:rPr>
        <w:drawing>
          <wp:inline distT="0" distB="0" distL="0" distR="0" wp14:anchorId="254140D9" wp14:editId="53619514">
            <wp:extent cx="4321871" cy="1094874"/>
            <wp:effectExtent l="19050" t="19050" r="21590" b="1016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369976" cy="1107060"/>
                    </a:xfrm>
                    <a:prstGeom prst="rect">
                      <a:avLst/>
                    </a:prstGeom>
                    <a:noFill/>
                    <a:ln>
                      <a:solidFill>
                        <a:schemeClr val="bg1">
                          <a:lumMod val="75000"/>
                        </a:schemeClr>
                      </a:solidFill>
                    </a:ln>
                  </pic:spPr>
                </pic:pic>
              </a:graphicData>
            </a:graphic>
          </wp:inline>
        </w:drawing>
      </w:r>
    </w:p>
    <w:p w:rsidR="00BB54BC" w:rsidRDefault="009852EA" w:rsidP="00BB54BC">
      <w:pPr>
        <w:pStyle w:val="LabStepNumberedLevel2"/>
      </w:pPr>
      <w:r>
        <w:t>Close the browser window to stop the debugging session and return to Visual Studio.</w:t>
      </w:r>
    </w:p>
    <w:p w:rsidR="009852EA" w:rsidRPr="009852EA" w:rsidRDefault="009852EA" w:rsidP="009852EA">
      <w:pPr>
        <w:pStyle w:val="LabExerciseCallout"/>
        <w:rPr>
          <w:rStyle w:val="Strong"/>
          <w:b w:val="0"/>
          <w:bCs w:val="0"/>
        </w:rPr>
      </w:pPr>
      <w:r>
        <w:rPr>
          <w:rStyle w:val="Strong"/>
          <w:b w:val="0"/>
          <w:bCs w:val="0"/>
        </w:rPr>
        <w:t>You are now done with this lab and should feel more comfortable with programming JavaScript and jQuery.</w:t>
      </w:r>
    </w:p>
    <w:sectPr w:rsidR="009852EA" w:rsidRPr="009852EA" w:rsidSect="00BD760F">
      <w:headerReference w:type="even" r:id="rId35"/>
      <w:headerReference w:type="default" r:id="rId36"/>
      <w:footerReference w:type="even" r:id="rId37"/>
      <w:footerReference w:type="default" r:id="rId38"/>
      <w:headerReference w:type="first" r:id="rId39"/>
      <w:footerReference w:type="first" r:id="rId40"/>
      <w:type w:val="oddPage"/>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4AB4" w:rsidRDefault="000E4AB4" w:rsidP="002754DA">
      <w:pPr>
        <w:spacing w:before="0" w:after="0"/>
      </w:pPr>
      <w:r>
        <w:separator/>
      </w:r>
    </w:p>
  </w:endnote>
  <w:endnote w:type="continuationSeparator" w:id="0">
    <w:p w:rsidR="000E4AB4" w:rsidRDefault="000E4AB4" w:rsidP="002754D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007F" w:rsidRDefault="00C2007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007F" w:rsidRDefault="00C2007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007F" w:rsidRDefault="00C2007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4AB4" w:rsidRDefault="000E4AB4" w:rsidP="002754DA">
      <w:pPr>
        <w:spacing w:before="0" w:after="0"/>
      </w:pPr>
      <w:r>
        <w:separator/>
      </w:r>
    </w:p>
  </w:footnote>
  <w:footnote w:type="continuationSeparator" w:id="0">
    <w:p w:rsidR="000E4AB4" w:rsidRDefault="000E4AB4" w:rsidP="002754DA">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007F" w:rsidRDefault="00C2007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007F" w:rsidRDefault="00C2007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007F" w:rsidRDefault="00C2007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309FA"/>
    <w:multiLevelType w:val="multilevel"/>
    <w:tmpl w:val="BB927612"/>
    <w:lvl w:ilvl="0">
      <w:start w:val="1"/>
      <w:numFmt w:val="decimal"/>
      <w:lvlRestart w:val="0"/>
      <w:lvlText w:val="%1."/>
      <w:lvlJc w:val="left"/>
      <w:pPr>
        <w:tabs>
          <w:tab w:val="num" w:pos="360"/>
        </w:tabs>
        <w:ind w:left="360" w:hanging="360"/>
      </w:pPr>
      <w:rPr>
        <w:sz w:val="20"/>
      </w:rPr>
    </w:lvl>
    <w:lvl w:ilvl="1">
      <w:start w:val="1"/>
      <w:numFmt w:val="lowerLetter"/>
      <w:lvlText w:val="%2)"/>
      <w:lvlJc w:val="left"/>
      <w:pPr>
        <w:tabs>
          <w:tab w:val="num" w:pos="720"/>
        </w:tabs>
        <w:ind w:left="720" w:hanging="320"/>
      </w:pPr>
      <w:rPr>
        <w:sz w:val="18"/>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10E84FA4"/>
    <w:multiLevelType w:val="multilevel"/>
    <w:tmpl w:val="2B52517A"/>
    <w:lvl w:ilvl="0">
      <w:start w:val="1"/>
      <w:numFmt w:val="decimal"/>
      <w:lvlText w:val="%1."/>
      <w:lvlJc w:val="left"/>
      <w:pPr>
        <w:ind w:left="432" w:hanging="360"/>
      </w:pPr>
      <w:rPr>
        <w:rFonts w:hint="default"/>
      </w:rPr>
    </w:lvl>
    <w:lvl w:ilvl="1">
      <w:start w:val="1"/>
      <w:numFmt w:val="lowerLetter"/>
      <w:lvlText w:val="%2."/>
      <w:lvlJc w:val="left"/>
      <w:pPr>
        <w:ind w:left="1152" w:hanging="360"/>
      </w:pPr>
    </w:lvl>
    <w:lvl w:ilvl="2">
      <w:start w:val="1"/>
      <w:numFmt w:val="lowerRoman"/>
      <w:lvlText w:val="%3."/>
      <w:lvlJc w:val="right"/>
      <w:pPr>
        <w:ind w:left="1872" w:hanging="180"/>
      </w:pPr>
    </w:lvl>
    <w:lvl w:ilvl="3" w:tentative="1">
      <w:start w:val="1"/>
      <w:numFmt w:val="decimal"/>
      <w:lvlText w:val="%4."/>
      <w:lvlJc w:val="left"/>
      <w:pPr>
        <w:ind w:left="2592" w:hanging="360"/>
      </w:pPr>
    </w:lvl>
    <w:lvl w:ilvl="4" w:tentative="1">
      <w:start w:val="1"/>
      <w:numFmt w:val="lowerLetter"/>
      <w:lvlText w:val="%5."/>
      <w:lvlJc w:val="left"/>
      <w:pPr>
        <w:ind w:left="3312" w:hanging="360"/>
      </w:pPr>
    </w:lvl>
    <w:lvl w:ilvl="5" w:tentative="1">
      <w:start w:val="1"/>
      <w:numFmt w:val="lowerRoman"/>
      <w:lvlText w:val="%6."/>
      <w:lvlJc w:val="right"/>
      <w:pPr>
        <w:ind w:left="4032" w:hanging="180"/>
      </w:pPr>
    </w:lvl>
    <w:lvl w:ilvl="6" w:tentative="1">
      <w:start w:val="1"/>
      <w:numFmt w:val="decimal"/>
      <w:lvlText w:val="%7."/>
      <w:lvlJc w:val="left"/>
      <w:pPr>
        <w:ind w:left="4752" w:hanging="360"/>
      </w:pPr>
    </w:lvl>
    <w:lvl w:ilvl="7" w:tentative="1">
      <w:start w:val="1"/>
      <w:numFmt w:val="lowerLetter"/>
      <w:lvlText w:val="%8."/>
      <w:lvlJc w:val="left"/>
      <w:pPr>
        <w:ind w:left="5472" w:hanging="360"/>
      </w:pPr>
    </w:lvl>
    <w:lvl w:ilvl="8" w:tentative="1">
      <w:start w:val="1"/>
      <w:numFmt w:val="lowerRoman"/>
      <w:lvlText w:val="%9."/>
      <w:lvlJc w:val="right"/>
      <w:pPr>
        <w:ind w:left="6192" w:hanging="180"/>
      </w:pPr>
    </w:lvl>
  </w:abstractNum>
  <w:abstractNum w:abstractNumId="2">
    <w:nsid w:val="2946127D"/>
    <w:multiLevelType w:val="multilevel"/>
    <w:tmpl w:val="A70A9C82"/>
    <w:numStyleLink w:val="LabStepsTemplate"/>
  </w:abstractNum>
  <w:abstractNum w:abstractNumId="3">
    <w:nsid w:val="2E966F10"/>
    <w:multiLevelType w:val="hybridMultilevel"/>
    <w:tmpl w:val="6408E0C8"/>
    <w:lvl w:ilvl="0" w:tplc="032E71B4">
      <w:start w:val="1"/>
      <w:numFmt w:val="bullet"/>
      <w:pStyle w:val="ActionSection"/>
      <w:lvlText w:val=""/>
      <w:lvlJc w:val="left"/>
      <w:pPr>
        <w:tabs>
          <w:tab w:val="num" w:pos="360"/>
        </w:tabs>
        <w:ind w:left="360"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3D06F4C"/>
    <w:multiLevelType w:val="multilevel"/>
    <w:tmpl w:val="A70A9C82"/>
    <w:styleLink w:val="LabStepsTemplate"/>
    <w:lvl w:ilvl="0">
      <w:start w:val="1"/>
      <w:numFmt w:val="none"/>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35182533"/>
    <w:multiLevelType w:val="hybridMultilevel"/>
    <w:tmpl w:val="9446C040"/>
    <w:lvl w:ilvl="0" w:tplc="8E6C3A00">
      <w:start w:val="1"/>
      <w:numFmt w:val="bullet"/>
      <w:pStyle w:val="TopicsCoveredItem"/>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B05BA9"/>
    <w:multiLevelType w:val="multilevel"/>
    <w:tmpl w:val="914CB7EA"/>
    <w:lvl w:ilvl="0">
      <w:start w:val="1"/>
      <w:numFmt w:val="decimal"/>
      <w:lvlRestart w:val="0"/>
      <w:lvlText w:val="%1."/>
      <w:lvlJc w:val="left"/>
      <w:pPr>
        <w:tabs>
          <w:tab w:val="num" w:pos="1080"/>
        </w:tabs>
        <w:ind w:left="1080" w:hanging="360"/>
      </w:pPr>
      <w:rPr>
        <w:sz w:val="20"/>
      </w:rPr>
    </w:lvl>
    <w:lvl w:ilvl="1">
      <w:start w:val="1"/>
      <w:numFmt w:val="lowerLetter"/>
      <w:lvlText w:val="%2)"/>
      <w:lvlJc w:val="left"/>
      <w:pPr>
        <w:tabs>
          <w:tab w:val="num" w:pos="1440"/>
        </w:tabs>
        <w:ind w:left="1440" w:hanging="320"/>
      </w:pPr>
      <w:rPr>
        <w:sz w:val="18"/>
      </w:r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7">
    <w:nsid w:val="4A0B5E57"/>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8">
    <w:nsid w:val="4C470FA4"/>
    <w:multiLevelType w:val="hybridMultilevel"/>
    <w:tmpl w:val="33B28030"/>
    <w:lvl w:ilvl="0" w:tplc="76F875DA">
      <w:start w:val="1"/>
      <w:numFmt w:val="lowerLetter"/>
      <w:lvlText w:val="%1)"/>
      <w:lvlJc w:val="left"/>
      <w:pPr>
        <w:ind w:left="1080" w:hanging="360"/>
      </w:pPr>
    </w:lvl>
    <w:lvl w:ilvl="1" w:tplc="8F320FC4">
      <w:start w:val="1"/>
      <w:numFmt w:val="lowerLetter"/>
      <w:lvlText w:val="%2."/>
      <w:lvlJc w:val="left"/>
      <w:pPr>
        <w:ind w:left="1800" w:hanging="360"/>
      </w:pPr>
    </w:lvl>
    <w:lvl w:ilvl="2" w:tplc="228A6CFA" w:tentative="1">
      <w:start w:val="1"/>
      <w:numFmt w:val="lowerRoman"/>
      <w:lvlText w:val="%3."/>
      <w:lvlJc w:val="right"/>
      <w:pPr>
        <w:ind w:left="2520" w:hanging="180"/>
      </w:pPr>
    </w:lvl>
    <w:lvl w:ilvl="3" w:tplc="25D6FB02" w:tentative="1">
      <w:start w:val="1"/>
      <w:numFmt w:val="decimal"/>
      <w:lvlText w:val="%4."/>
      <w:lvlJc w:val="left"/>
      <w:pPr>
        <w:ind w:left="3240" w:hanging="360"/>
      </w:pPr>
    </w:lvl>
    <w:lvl w:ilvl="4" w:tplc="1E4CB6D2" w:tentative="1">
      <w:start w:val="1"/>
      <w:numFmt w:val="lowerLetter"/>
      <w:lvlText w:val="%5."/>
      <w:lvlJc w:val="left"/>
      <w:pPr>
        <w:ind w:left="3960" w:hanging="360"/>
      </w:pPr>
    </w:lvl>
    <w:lvl w:ilvl="5" w:tplc="2E90B8AC" w:tentative="1">
      <w:start w:val="1"/>
      <w:numFmt w:val="lowerRoman"/>
      <w:lvlText w:val="%6."/>
      <w:lvlJc w:val="right"/>
      <w:pPr>
        <w:ind w:left="4680" w:hanging="180"/>
      </w:pPr>
    </w:lvl>
    <w:lvl w:ilvl="6" w:tplc="507C35EE" w:tentative="1">
      <w:start w:val="1"/>
      <w:numFmt w:val="decimal"/>
      <w:lvlText w:val="%7."/>
      <w:lvlJc w:val="left"/>
      <w:pPr>
        <w:ind w:left="5400" w:hanging="360"/>
      </w:pPr>
    </w:lvl>
    <w:lvl w:ilvl="7" w:tplc="658649E8" w:tentative="1">
      <w:start w:val="1"/>
      <w:numFmt w:val="lowerLetter"/>
      <w:lvlText w:val="%8."/>
      <w:lvlJc w:val="left"/>
      <w:pPr>
        <w:ind w:left="6120" w:hanging="360"/>
      </w:pPr>
    </w:lvl>
    <w:lvl w:ilvl="8" w:tplc="CFB4DD72" w:tentative="1">
      <w:start w:val="1"/>
      <w:numFmt w:val="lowerRoman"/>
      <w:lvlText w:val="%9."/>
      <w:lvlJc w:val="right"/>
      <w:pPr>
        <w:ind w:left="6840" w:hanging="180"/>
      </w:pPr>
    </w:lvl>
  </w:abstractNum>
  <w:abstractNum w:abstractNumId="9">
    <w:nsid w:val="532A2DB1"/>
    <w:multiLevelType w:val="hybridMultilevel"/>
    <w:tmpl w:val="242E4120"/>
    <w:lvl w:ilvl="0" w:tplc="5C9643A8">
      <w:start w:val="1"/>
      <w:numFmt w:val="bullet"/>
      <w:pStyle w:val="LabSetupStep"/>
      <w:lvlText w:val=""/>
      <w:lvlJc w:val="left"/>
      <w:pPr>
        <w:ind w:left="432" w:hanging="360"/>
      </w:pPr>
      <w:rPr>
        <w:rFonts w:ascii="Symbol" w:hAnsi="Symbol" w:hint="default"/>
      </w:rPr>
    </w:lvl>
    <w:lvl w:ilvl="1" w:tplc="EC10D592" w:tentative="1">
      <w:start w:val="1"/>
      <w:numFmt w:val="bullet"/>
      <w:lvlText w:val="o"/>
      <w:lvlJc w:val="left"/>
      <w:pPr>
        <w:ind w:left="1800" w:hanging="360"/>
      </w:pPr>
      <w:rPr>
        <w:rFonts w:ascii="Courier New" w:hAnsi="Courier New" w:cs="Courier New" w:hint="default"/>
      </w:rPr>
    </w:lvl>
    <w:lvl w:ilvl="2" w:tplc="D4322BFA" w:tentative="1">
      <w:start w:val="1"/>
      <w:numFmt w:val="bullet"/>
      <w:lvlText w:val=""/>
      <w:lvlJc w:val="left"/>
      <w:pPr>
        <w:ind w:left="2520" w:hanging="360"/>
      </w:pPr>
      <w:rPr>
        <w:rFonts w:ascii="Wingdings" w:hAnsi="Wingdings" w:hint="default"/>
      </w:rPr>
    </w:lvl>
    <w:lvl w:ilvl="3" w:tplc="7A826AC0" w:tentative="1">
      <w:start w:val="1"/>
      <w:numFmt w:val="bullet"/>
      <w:lvlText w:val=""/>
      <w:lvlJc w:val="left"/>
      <w:pPr>
        <w:ind w:left="3240" w:hanging="360"/>
      </w:pPr>
      <w:rPr>
        <w:rFonts w:ascii="Symbol" w:hAnsi="Symbol" w:hint="default"/>
      </w:rPr>
    </w:lvl>
    <w:lvl w:ilvl="4" w:tplc="E1ACFDF4" w:tentative="1">
      <w:start w:val="1"/>
      <w:numFmt w:val="bullet"/>
      <w:lvlText w:val="o"/>
      <w:lvlJc w:val="left"/>
      <w:pPr>
        <w:ind w:left="3960" w:hanging="360"/>
      </w:pPr>
      <w:rPr>
        <w:rFonts w:ascii="Courier New" w:hAnsi="Courier New" w:cs="Courier New" w:hint="default"/>
      </w:rPr>
    </w:lvl>
    <w:lvl w:ilvl="5" w:tplc="4216D33C" w:tentative="1">
      <w:start w:val="1"/>
      <w:numFmt w:val="bullet"/>
      <w:lvlText w:val=""/>
      <w:lvlJc w:val="left"/>
      <w:pPr>
        <w:ind w:left="4680" w:hanging="360"/>
      </w:pPr>
      <w:rPr>
        <w:rFonts w:ascii="Wingdings" w:hAnsi="Wingdings" w:hint="default"/>
      </w:rPr>
    </w:lvl>
    <w:lvl w:ilvl="6" w:tplc="65A4B372" w:tentative="1">
      <w:start w:val="1"/>
      <w:numFmt w:val="bullet"/>
      <w:lvlText w:val=""/>
      <w:lvlJc w:val="left"/>
      <w:pPr>
        <w:ind w:left="5400" w:hanging="360"/>
      </w:pPr>
      <w:rPr>
        <w:rFonts w:ascii="Symbol" w:hAnsi="Symbol" w:hint="default"/>
      </w:rPr>
    </w:lvl>
    <w:lvl w:ilvl="7" w:tplc="9FFE7F5C" w:tentative="1">
      <w:start w:val="1"/>
      <w:numFmt w:val="bullet"/>
      <w:lvlText w:val="o"/>
      <w:lvlJc w:val="left"/>
      <w:pPr>
        <w:ind w:left="6120" w:hanging="360"/>
      </w:pPr>
      <w:rPr>
        <w:rFonts w:ascii="Courier New" w:hAnsi="Courier New" w:cs="Courier New" w:hint="default"/>
      </w:rPr>
    </w:lvl>
    <w:lvl w:ilvl="8" w:tplc="537AF474" w:tentative="1">
      <w:start w:val="1"/>
      <w:numFmt w:val="bullet"/>
      <w:lvlText w:val=""/>
      <w:lvlJc w:val="left"/>
      <w:pPr>
        <w:ind w:left="6840" w:hanging="360"/>
      </w:pPr>
      <w:rPr>
        <w:rFonts w:ascii="Wingdings" w:hAnsi="Wingdings" w:hint="default"/>
      </w:rPr>
    </w:lvl>
  </w:abstractNum>
  <w:abstractNum w:abstractNumId="10">
    <w:nsid w:val="5B76106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5B7E3460"/>
    <w:multiLevelType w:val="hybridMultilevel"/>
    <w:tmpl w:val="AF8E7288"/>
    <w:lvl w:ilvl="0" w:tplc="B75A9296">
      <w:start w:val="1"/>
      <w:numFmt w:val="lowerRoman"/>
      <w:lvlText w:val="%1."/>
      <w:lvlJc w:val="right"/>
      <w:pPr>
        <w:ind w:left="1296" w:hanging="360"/>
      </w:pPr>
    </w:lvl>
    <w:lvl w:ilvl="1" w:tplc="04090019">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2">
    <w:nsid w:val="749076C2"/>
    <w:multiLevelType w:val="hybridMultilevel"/>
    <w:tmpl w:val="C9D2F240"/>
    <w:lvl w:ilvl="0" w:tplc="BF162C2A">
      <w:start w:val="1"/>
      <w:numFmt w:val="lowerRoman"/>
      <w:pStyle w:val="LabStepLevel3Numbered"/>
      <w:lvlText w:val="%1."/>
      <w:lvlJc w:val="right"/>
      <w:pPr>
        <w:ind w:left="1512" w:hanging="360"/>
      </w:pPr>
    </w:lvl>
    <w:lvl w:ilvl="1" w:tplc="D706C1D8" w:tentative="1">
      <w:start w:val="1"/>
      <w:numFmt w:val="lowerLetter"/>
      <w:lvlText w:val="%2."/>
      <w:lvlJc w:val="left"/>
      <w:pPr>
        <w:ind w:left="2016" w:hanging="360"/>
      </w:pPr>
    </w:lvl>
    <w:lvl w:ilvl="2" w:tplc="FE186290" w:tentative="1">
      <w:start w:val="1"/>
      <w:numFmt w:val="lowerRoman"/>
      <w:lvlText w:val="%3."/>
      <w:lvlJc w:val="right"/>
      <w:pPr>
        <w:ind w:left="2736" w:hanging="180"/>
      </w:pPr>
    </w:lvl>
    <w:lvl w:ilvl="3" w:tplc="C3867F54" w:tentative="1">
      <w:start w:val="1"/>
      <w:numFmt w:val="decimal"/>
      <w:lvlText w:val="%4."/>
      <w:lvlJc w:val="left"/>
      <w:pPr>
        <w:ind w:left="3456" w:hanging="360"/>
      </w:pPr>
    </w:lvl>
    <w:lvl w:ilvl="4" w:tplc="4EDA8620" w:tentative="1">
      <w:start w:val="1"/>
      <w:numFmt w:val="lowerLetter"/>
      <w:lvlText w:val="%5."/>
      <w:lvlJc w:val="left"/>
      <w:pPr>
        <w:ind w:left="4176" w:hanging="360"/>
      </w:pPr>
    </w:lvl>
    <w:lvl w:ilvl="5" w:tplc="E5EE82C6" w:tentative="1">
      <w:start w:val="1"/>
      <w:numFmt w:val="lowerRoman"/>
      <w:lvlText w:val="%6."/>
      <w:lvlJc w:val="right"/>
      <w:pPr>
        <w:ind w:left="4896" w:hanging="180"/>
      </w:pPr>
    </w:lvl>
    <w:lvl w:ilvl="6" w:tplc="4ADEBF74" w:tentative="1">
      <w:start w:val="1"/>
      <w:numFmt w:val="decimal"/>
      <w:lvlText w:val="%7."/>
      <w:lvlJc w:val="left"/>
      <w:pPr>
        <w:ind w:left="5616" w:hanging="360"/>
      </w:pPr>
    </w:lvl>
    <w:lvl w:ilvl="7" w:tplc="4BD49630" w:tentative="1">
      <w:start w:val="1"/>
      <w:numFmt w:val="lowerLetter"/>
      <w:lvlText w:val="%8."/>
      <w:lvlJc w:val="left"/>
      <w:pPr>
        <w:ind w:left="6336" w:hanging="360"/>
      </w:pPr>
    </w:lvl>
    <w:lvl w:ilvl="8" w:tplc="176627BE" w:tentative="1">
      <w:start w:val="1"/>
      <w:numFmt w:val="lowerRoman"/>
      <w:lvlText w:val="%9."/>
      <w:lvlJc w:val="right"/>
      <w:pPr>
        <w:ind w:left="7056" w:hanging="180"/>
      </w:pPr>
    </w:lvl>
  </w:abstractNum>
  <w:abstractNum w:abstractNumId="13">
    <w:nsid w:val="75B44004"/>
    <w:multiLevelType w:val="multilevel"/>
    <w:tmpl w:val="46708C94"/>
    <w:lvl w:ilvl="0">
      <w:start w:val="1"/>
      <w:numFmt w:val="decimal"/>
      <w:lvlRestart w:val="0"/>
      <w:pStyle w:val="LabStepNumbered"/>
      <w:lvlText w:val="%1."/>
      <w:lvlJc w:val="left"/>
      <w:pPr>
        <w:tabs>
          <w:tab w:val="num" w:pos="360"/>
        </w:tabs>
        <w:ind w:left="360" w:hanging="360"/>
      </w:pPr>
      <w:rPr>
        <w:rFonts w:hint="default"/>
        <w:sz w:val="20"/>
      </w:rPr>
    </w:lvl>
    <w:lvl w:ilvl="1">
      <w:start w:val="1"/>
      <w:numFmt w:val="lowerLetter"/>
      <w:pStyle w:val="LabStepNumberedLevel2"/>
      <w:lvlText w:val="%2)"/>
      <w:lvlJc w:val="left"/>
      <w:pPr>
        <w:tabs>
          <w:tab w:val="num" w:pos="720"/>
        </w:tabs>
        <w:ind w:left="720" w:hanging="320"/>
      </w:pPr>
      <w:rPr>
        <w:rFonts w:hint="default"/>
        <w:sz w:val="18"/>
      </w:rPr>
    </w:lvl>
    <w:lvl w:ilvl="2">
      <w:start w:val="1"/>
      <w:numFmt w:val="lowerRoman"/>
      <w:pStyle w:val="LabStepNumberedLevel3"/>
      <w:lvlText w:val="%3)"/>
      <w:lvlJc w:val="left"/>
      <w:pPr>
        <w:ind w:left="1080" w:hanging="360"/>
      </w:pPr>
      <w:rPr>
        <w:rFonts w:hint="default"/>
      </w:rPr>
    </w:lvl>
    <w:lvl w:ilvl="3">
      <w:start w:val="1"/>
      <w:numFmt w:val="decimal"/>
      <w:pStyle w:val="LabStepNumberedLevel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7CB2180D"/>
    <w:multiLevelType w:val="hybridMultilevel"/>
    <w:tmpl w:val="24A06752"/>
    <w:lvl w:ilvl="0" w:tplc="322C2606">
      <w:start w:val="1"/>
      <w:numFmt w:val="decimal"/>
      <w:lvlText w:val="(%1)"/>
      <w:lvlJc w:val="right"/>
      <w:pPr>
        <w:ind w:left="1296"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7"/>
  </w:num>
  <w:num w:numId="3">
    <w:abstractNumId w:val="9"/>
  </w:num>
  <w:num w:numId="4">
    <w:abstractNumId w:val="8"/>
  </w:num>
  <w:num w:numId="5">
    <w:abstractNumId w:val="1"/>
  </w:num>
  <w:num w:numId="6">
    <w:abstractNumId w:val="10"/>
  </w:num>
  <w:num w:numId="7">
    <w:abstractNumId w:val="4"/>
  </w:num>
  <w:num w:numId="8">
    <w:abstractNumId w:val="2"/>
  </w:num>
  <w:num w:numId="9">
    <w:abstractNumId w:val="5"/>
  </w:num>
  <w:num w:numId="10">
    <w:abstractNumId w:val="5"/>
  </w:num>
  <w:num w:numId="11">
    <w:abstractNumId w:val="7"/>
  </w:num>
  <w:num w:numId="12">
    <w:abstractNumId w:val="9"/>
  </w:num>
  <w:num w:numId="13">
    <w:abstractNumId w:val="0"/>
  </w:num>
  <w:num w:numId="14">
    <w:abstractNumId w:val="0"/>
  </w:num>
  <w:num w:numId="15">
    <w:abstractNumId w:val="4"/>
  </w:num>
  <w:num w:numId="16">
    <w:abstractNumId w:val="7"/>
  </w:num>
  <w:num w:numId="17">
    <w:abstractNumId w:val="9"/>
  </w:num>
  <w:num w:numId="18">
    <w:abstractNumId w:val="13"/>
  </w:num>
  <w:num w:numId="19">
    <w:abstractNumId w:val="13"/>
  </w:num>
  <w:num w:numId="20">
    <w:abstractNumId w:val="4"/>
  </w:num>
  <w:num w:numId="21">
    <w:abstractNumId w:val="5"/>
  </w:num>
  <w:num w:numId="22">
    <w:abstractNumId w:val="12"/>
  </w:num>
  <w:num w:numId="23">
    <w:abstractNumId w:val="11"/>
  </w:num>
  <w:num w:numId="24">
    <w:abstractNumId w:val="14"/>
  </w:num>
  <w:num w:numId="2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
    <w:lvlOverride w:ilvl="0">
      <w:startOverride w:val="1"/>
    </w:lvlOverride>
  </w:num>
  <w:num w:numId="41">
    <w:abstractNumId w:val="1"/>
    <w:lvlOverride w:ilvl="0">
      <w:startOverride w:val="1"/>
    </w:lvlOverride>
  </w:num>
  <w:num w:numId="42">
    <w:abstractNumId w:val="1"/>
    <w:lvlOverride w:ilvl="0">
      <w:startOverride w:val="1"/>
    </w:lvlOverride>
  </w:num>
  <w:num w:numId="4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drawingGridHorizontalSpacing w:val="9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7C2B"/>
    <w:rsid w:val="00002196"/>
    <w:rsid w:val="00007317"/>
    <w:rsid w:val="000108B4"/>
    <w:rsid w:val="00012AC2"/>
    <w:rsid w:val="000237DD"/>
    <w:rsid w:val="00024303"/>
    <w:rsid w:val="000243F6"/>
    <w:rsid w:val="000267E9"/>
    <w:rsid w:val="00030FBC"/>
    <w:rsid w:val="00037C36"/>
    <w:rsid w:val="000431D1"/>
    <w:rsid w:val="00051385"/>
    <w:rsid w:val="000543B3"/>
    <w:rsid w:val="000671A9"/>
    <w:rsid w:val="00075BE6"/>
    <w:rsid w:val="00082C8E"/>
    <w:rsid w:val="00085C0C"/>
    <w:rsid w:val="00086439"/>
    <w:rsid w:val="0009020D"/>
    <w:rsid w:val="00090A5A"/>
    <w:rsid w:val="000922A9"/>
    <w:rsid w:val="000A019A"/>
    <w:rsid w:val="000A0FB8"/>
    <w:rsid w:val="000A4D31"/>
    <w:rsid w:val="000B09A5"/>
    <w:rsid w:val="000B4798"/>
    <w:rsid w:val="000C54C2"/>
    <w:rsid w:val="000D1CE4"/>
    <w:rsid w:val="000E4786"/>
    <w:rsid w:val="000E4AB4"/>
    <w:rsid w:val="000F11E6"/>
    <w:rsid w:val="000F23A7"/>
    <w:rsid w:val="000F2E8E"/>
    <w:rsid w:val="0011020C"/>
    <w:rsid w:val="00110EC0"/>
    <w:rsid w:val="001128F7"/>
    <w:rsid w:val="00123729"/>
    <w:rsid w:val="00123A37"/>
    <w:rsid w:val="0012715F"/>
    <w:rsid w:val="00130451"/>
    <w:rsid w:val="001304CD"/>
    <w:rsid w:val="00140317"/>
    <w:rsid w:val="00141688"/>
    <w:rsid w:val="00145BAE"/>
    <w:rsid w:val="00151E41"/>
    <w:rsid w:val="001554D3"/>
    <w:rsid w:val="0015714F"/>
    <w:rsid w:val="00160EEF"/>
    <w:rsid w:val="00162568"/>
    <w:rsid w:val="0016348C"/>
    <w:rsid w:val="001657A8"/>
    <w:rsid w:val="0016603A"/>
    <w:rsid w:val="00166BA8"/>
    <w:rsid w:val="00172887"/>
    <w:rsid w:val="001760F5"/>
    <w:rsid w:val="00182F32"/>
    <w:rsid w:val="00190D86"/>
    <w:rsid w:val="0019249E"/>
    <w:rsid w:val="001969F7"/>
    <w:rsid w:val="001A3C36"/>
    <w:rsid w:val="001A4B15"/>
    <w:rsid w:val="001B176D"/>
    <w:rsid w:val="001B60FC"/>
    <w:rsid w:val="001C2975"/>
    <w:rsid w:val="001C3C48"/>
    <w:rsid w:val="001E2DF2"/>
    <w:rsid w:val="001E3011"/>
    <w:rsid w:val="001E3B71"/>
    <w:rsid w:val="001E5FC6"/>
    <w:rsid w:val="001E6C86"/>
    <w:rsid w:val="001E73CB"/>
    <w:rsid w:val="001F2F10"/>
    <w:rsid w:val="001F77DA"/>
    <w:rsid w:val="00207F56"/>
    <w:rsid w:val="0021154E"/>
    <w:rsid w:val="00214D0D"/>
    <w:rsid w:val="00216298"/>
    <w:rsid w:val="00221821"/>
    <w:rsid w:val="002243BC"/>
    <w:rsid w:val="00225D1A"/>
    <w:rsid w:val="00226C32"/>
    <w:rsid w:val="00231A2A"/>
    <w:rsid w:val="00231D57"/>
    <w:rsid w:val="00234111"/>
    <w:rsid w:val="00237391"/>
    <w:rsid w:val="002376C5"/>
    <w:rsid w:val="00243A3C"/>
    <w:rsid w:val="0024711C"/>
    <w:rsid w:val="002508CA"/>
    <w:rsid w:val="002646DD"/>
    <w:rsid w:val="00265968"/>
    <w:rsid w:val="00273BA6"/>
    <w:rsid w:val="00273F7D"/>
    <w:rsid w:val="002754DA"/>
    <w:rsid w:val="002820B9"/>
    <w:rsid w:val="00283D43"/>
    <w:rsid w:val="00286E1A"/>
    <w:rsid w:val="002930AF"/>
    <w:rsid w:val="002B25DF"/>
    <w:rsid w:val="002B29CA"/>
    <w:rsid w:val="002B50BA"/>
    <w:rsid w:val="002C5CBE"/>
    <w:rsid w:val="002C6920"/>
    <w:rsid w:val="002C6DDC"/>
    <w:rsid w:val="002E035E"/>
    <w:rsid w:val="002E1C5A"/>
    <w:rsid w:val="002E259F"/>
    <w:rsid w:val="002E3602"/>
    <w:rsid w:val="002E66B3"/>
    <w:rsid w:val="002F2748"/>
    <w:rsid w:val="0030388D"/>
    <w:rsid w:val="00307288"/>
    <w:rsid w:val="00311545"/>
    <w:rsid w:val="00316198"/>
    <w:rsid w:val="0031741B"/>
    <w:rsid w:val="003255A3"/>
    <w:rsid w:val="00326154"/>
    <w:rsid w:val="00333042"/>
    <w:rsid w:val="00347559"/>
    <w:rsid w:val="0035550E"/>
    <w:rsid w:val="003560BC"/>
    <w:rsid w:val="00361340"/>
    <w:rsid w:val="00364378"/>
    <w:rsid w:val="00367C9B"/>
    <w:rsid w:val="00371932"/>
    <w:rsid w:val="00373961"/>
    <w:rsid w:val="00373A63"/>
    <w:rsid w:val="003775F8"/>
    <w:rsid w:val="00385E7E"/>
    <w:rsid w:val="003A6D85"/>
    <w:rsid w:val="003B1609"/>
    <w:rsid w:val="003B509E"/>
    <w:rsid w:val="003B5312"/>
    <w:rsid w:val="003B6B6E"/>
    <w:rsid w:val="003B6E62"/>
    <w:rsid w:val="003C5D20"/>
    <w:rsid w:val="003C6F1C"/>
    <w:rsid w:val="003C6F9B"/>
    <w:rsid w:val="003D1045"/>
    <w:rsid w:val="003D4A36"/>
    <w:rsid w:val="003D513A"/>
    <w:rsid w:val="003E3149"/>
    <w:rsid w:val="003E53A5"/>
    <w:rsid w:val="003F2EDC"/>
    <w:rsid w:val="004003A9"/>
    <w:rsid w:val="00400DC5"/>
    <w:rsid w:val="0040576B"/>
    <w:rsid w:val="004074C5"/>
    <w:rsid w:val="00414108"/>
    <w:rsid w:val="00420D38"/>
    <w:rsid w:val="00427A68"/>
    <w:rsid w:val="004336CC"/>
    <w:rsid w:val="0043657B"/>
    <w:rsid w:val="004402EC"/>
    <w:rsid w:val="00445241"/>
    <w:rsid w:val="00445F5C"/>
    <w:rsid w:val="00446B8D"/>
    <w:rsid w:val="00452DC0"/>
    <w:rsid w:val="00460E05"/>
    <w:rsid w:val="00461194"/>
    <w:rsid w:val="00464F96"/>
    <w:rsid w:val="0046679B"/>
    <w:rsid w:val="00467311"/>
    <w:rsid w:val="00474799"/>
    <w:rsid w:val="00481358"/>
    <w:rsid w:val="00482B10"/>
    <w:rsid w:val="004838B2"/>
    <w:rsid w:val="00484260"/>
    <w:rsid w:val="0048724B"/>
    <w:rsid w:val="00487D07"/>
    <w:rsid w:val="004901DA"/>
    <w:rsid w:val="004921E2"/>
    <w:rsid w:val="0049441A"/>
    <w:rsid w:val="004946E2"/>
    <w:rsid w:val="004A0344"/>
    <w:rsid w:val="004A66FA"/>
    <w:rsid w:val="004A7C45"/>
    <w:rsid w:val="004B2700"/>
    <w:rsid w:val="004B75D9"/>
    <w:rsid w:val="004C251A"/>
    <w:rsid w:val="004C7D6E"/>
    <w:rsid w:val="004D2050"/>
    <w:rsid w:val="004D3A39"/>
    <w:rsid w:val="004D5B0F"/>
    <w:rsid w:val="004D71F4"/>
    <w:rsid w:val="004D75A3"/>
    <w:rsid w:val="004E1CBF"/>
    <w:rsid w:val="004E3B42"/>
    <w:rsid w:val="004E45B9"/>
    <w:rsid w:val="004F1E4C"/>
    <w:rsid w:val="004F3E70"/>
    <w:rsid w:val="004F54BD"/>
    <w:rsid w:val="00504620"/>
    <w:rsid w:val="0050658A"/>
    <w:rsid w:val="0050746C"/>
    <w:rsid w:val="005106D7"/>
    <w:rsid w:val="00513EAD"/>
    <w:rsid w:val="0051400B"/>
    <w:rsid w:val="00515C63"/>
    <w:rsid w:val="005220EC"/>
    <w:rsid w:val="0053493F"/>
    <w:rsid w:val="00536A2B"/>
    <w:rsid w:val="00536EA7"/>
    <w:rsid w:val="00537866"/>
    <w:rsid w:val="00540A9A"/>
    <w:rsid w:val="005428BD"/>
    <w:rsid w:val="00551DC5"/>
    <w:rsid w:val="00551DFA"/>
    <w:rsid w:val="005522AE"/>
    <w:rsid w:val="00560F81"/>
    <w:rsid w:val="005710D5"/>
    <w:rsid w:val="0057247C"/>
    <w:rsid w:val="00572C49"/>
    <w:rsid w:val="00574574"/>
    <w:rsid w:val="00575DF7"/>
    <w:rsid w:val="00580480"/>
    <w:rsid w:val="0058123A"/>
    <w:rsid w:val="0058773B"/>
    <w:rsid w:val="005908F6"/>
    <w:rsid w:val="00592DAA"/>
    <w:rsid w:val="005A0E17"/>
    <w:rsid w:val="005A3A17"/>
    <w:rsid w:val="005A3E02"/>
    <w:rsid w:val="005A4563"/>
    <w:rsid w:val="005A6D5F"/>
    <w:rsid w:val="005B2865"/>
    <w:rsid w:val="005B6F90"/>
    <w:rsid w:val="005C03B9"/>
    <w:rsid w:val="005C1BF8"/>
    <w:rsid w:val="005C38C9"/>
    <w:rsid w:val="005C3A90"/>
    <w:rsid w:val="005D0297"/>
    <w:rsid w:val="005D380A"/>
    <w:rsid w:val="005D3854"/>
    <w:rsid w:val="005E054A"/>
    <w:rsid w:val="005E0D54"/>
    <w:rsid w:val="005E3B38"/>
    <w:rsid w:val="005E79AF"/>
    <w:rsid w:val="005F03A0"/>
    <w:rsid w:val="005F2CE3"/>
    <w:rsid w:val="005F39DC"/>
    <w:rsid w:val="00601118"/>
    <w:rsid w:val="00601E9E"/>
    <w:rsid w:val="00607C2B"/>
    <w:rsid w:val="006133C4"/>
    <w:rsid w:val="00620888"/>
    <w:rsid w:val="00625F0D"/>
    <w:rsid w:val="00626932"/>
    <w:rsid w:val="006316FA"/>
    <w:rsid w:val="00632485"/>
    <w:rsid w:val="0063362B"/>
    <w:rsid w:val="00643F55"/>
    <w:rsid w:val="00645BB8"/>
    <w:rsid w:val="00650ACD"/>
    <w:rsid w:val="00654F8F"/>
    <w:rsid w:val="0065756C"/>
    <w:rsid w:val="0066042A"/>
    <w:rsid w:val="00661508"/>
    <w:rsid w:val="006649DB"/>
    <w:rsid w:val="00667328"/>
    <w:rsid w:val="00667B58"/>
    <w:rsid w:val="0067766A"/>
    <w:rsid w:val="00682FC7"/>
    <w:rsid w:val="00683020"/>
    <w:rsid w:val="00686CA6"/>
    <w:rsid w:val="006872A5"/>
    <w:rsid w:val="0068773D"/>
    <w:rsid w:val="0069092F"/>
    <w:rsid w:val="00692AFB"/>
    <w:rsid w:val="0069598A"/>
    <w:rsid w:val="006A020F"/>
    <w:rsid w:val="006A105B"/>
    <w:rsid w:val="006A2A50"/>
    <w:rsid w:val="006B07C3"/>
    <w:rsid w:val="006B25FA"/>
    <w:rsid w:val="006B6F43"/>
    <w:rsid w:val="006C0157"/>
    <w:rsid w:val="006C3796"/>
    <w:rsid w:val="006C4B76"/>
    <w:rsid w:val="006C5C78"/>
    <w:rsid w:val="006C7508"/>
    <w:rsid w:val="006D1BB7"/>
    <w:rsid w:val="006E3792"/>
    <w:rsid w:val="006E3BD3"/>
    <w:rsid w:val="006E5188"/>
    <w:rsid w:val="006F0F27"/>
    <w:rsid w:val="006F13F6"/>
    <w:rsid w:val="006F64F9"/>
    <w:rsid w:val="0070089C"/>
    <w:rsid w:val="00701BFC"/>
    <w:rsid w:val="00704F8E"/>
    <w:rsid w:val="00711C05"/>
    <w:rsid w:val="00724A33"/>
    <w:rsid w:val="00726591"/>
    <w:rsid w:val="0072738D"/>
    <w:rsid w:val="00731109"/>
    <w:rsid w:val="007341E1"/>
    <w:rsid w:val="00737FD5"/>
    <w:rsid w:val="00740261"/>
    <w:rsid w:val="00740358"/>
    <w:rsid w:val="00740CA3"/>
    <w:rsid w:val="007442CF"/>
    <w:rsid w:val="00747129"/>
    <w:rsid w:val="007508E5"/>
    <w:rsid w:val="00754D76"/>
    <w:rsid w:val="00756C10"/>
    <w:rsid w:val="007600AD"/>
    <w:rsid w:val="0076162E"/>
    <w:rsid w:val="0076526D"/>
    <w:rsid w:val="00770735"/>
    <w:rsid w:val="00775A11"/>
    <w:rsid w:val="0078763B"/>
    <w:rsid w:val="0079137E"/>
    <w:rsid w:val="007A2E8C"/>
    <w:rsid w:val="007A3111"/>
    <w:rsid w:val="007A3D0E"/>
    <w:rsid w:val="007A6FDB"/>
    <w:rsid w:val="007A7B3A"/>
    <w:rsid w:val="007B6018"/>
    <w:rsid w:val="007B63AE"/>
    <w:rsid w:val="007B648F"/>
    <w:rsid w:val="007C036A"/>
    <w:rsid w:val="007C5EF6"/>
    <w:rsid w:val="007C731A"/>
    <w:rsid w:val="007D3352"/>
    <w:rsid w:val="007D72B4"/>
    <w:rsid w:val="007E240B"/>
    <w:rsid w:val="007E54CD"/>
    <w:rsid w:val="007E5A7C"/>
    <w:rsid w:val="007F2CD4"/>
    <w:rsid w:val="007F37E8"/>
    <w:rsid w:val="00800073"/>
    <w:rsid w:val="0080252D"/>
    <w:rsid w:val="00805738"/>
    <w:rsid w:val="00811247"/>
    <w:rsid w:val="008114C7"/>
    <w:rsid w:val="00812AF5"/>
    <w:rsid w:val="008130F7"/>
    <w:rsid w:val="008237DD"/>
    <w:rsid w:val="00826FF7"/>
    <w:rsid w:val="0082729D"/>
    <w:rsid w:val="0083029D"/>
    <w:rsid w:val="00830A82"/>
    <w:rsid w:val="00841F3B"/>
    <w:rsid w:val="00845FAD"/>
    <w:rsid w:val="008530CC"/>
    <w:rsid w:val="00856645"/>
    <w:rsid w:val="00862AEE"/>
    <w:rsid w:val="008648D6"/>
    <w:rsid w:val="0086565F"/>
    <w:rsid w:val="00865AE4"/>
    <w:rsid w:val="0086681C"/>
    <w:rsid w:val="008743F8"/>
    <w:rsid w:val="008750A4"/>
    <w:rsid w:val="00880606"/>
    <w:rsid w:val="00893C82"/>
    <w:rsid w:val="008943B0"/>
    <w:rsid w:val="008A1B16"/>
    <w:rsid w:val="008A2BA0"/>
    <w:rsid w:val="008A69A5"/>
    <w:rsid w:val="008A7318"/>
    <w:rsid w:val="008B697B"/>
    <w:rsid w:val="008C17EA"/>
    <w:rsid w:val="008C1C05"/>
    <w:rsid w:val="008C564C"/>
    <w:rsid w:val="008D054E"/>
    <w:rsid w:val="008D0899"/>
    <w:rsid w:val="008D261C"/>
    <w:rsid w:val="008D30B0"/>
    <w:rsid w:val="008D6EDA"/>
    <w:rsid w:val="008D7F27"/>
    <w:rsid w:val="008E1CE8"/>
    <w:rsid w:val="008E2680"/>
    <w:rsid w:val="008E3F36"/>
    <w:rsid w:val="00902F51"/>
    <w:rsid w:val="00903B98"/>
    <w:rsid w:val="0090725E"/>
    <w:rsid w:val="00915A59"/>
    <w:rsid w:val="0091656E"/>
    <w:rsid w:val="00922C9E"/>
    <w:rsid w:val="00925E86"/>
    <w:rsid w:val="00926E0A"/>
    <w:rsid w:val="009274C0"/>
    <w:rsid w:val="00931080"/>
    <w:rsid w:val="00931E3C"/>
    <w:rsid w:val="009358CA"/>
    <w:rsid w:val="009422EE"/>
    <w:rsid w:val="00944282"/>
    <w:rsid w:val="0095110D"/>
    <w:rsid w:val="00951BD2"/>
    <w:rsid w:val="00951C8A"/>
    <w:rsid w:val="009537AB"/>
    <w:rsid w:val="00956AB3"/>
    <w:rsid w:val="00960427"/>
    <w:rsid w:val="00961446"/>
    <w:rsid w:val="0096384D"/>
    <w:rsid w:val="00963AE0"/>
    <w:rsid w:val="00964D6A"/>
    <w:rsid w:val="00964DF1"/>
    <w:rsid w:val="00965C23"/>
    <w:rsid w:val="00972959"/>
    <w:rsid w:val="009753EF"/>
    <w:rsid w:val="009852EA"/>
    <w:rsid w:val="0098575B"/>
    <w:rsid w:val="00990EBF"/>
    <w:rsid w:val="00997536"/>
    <w:rsid w:val="009A5818"/>
    <w:rsid w:val="009B275F"/>
    <w:rsid w:val="009C016D"/>
    <w:rsid w:val="009C6E7B"/>
    <w:rsid w:val="009D147E"/>
    <w:rsid w:val="009D168C"/>
    <w:rsid w:val="009D1C9A"/>
    <w:rsid w:val="009D22E7"/>
    <w:rsid w:val="009D553D"/>
    <w:rsid w:val="009E1990"/>
    <w:rsid w:val="009E2AD2"/>
    <w:rsid w:val="009F341D"/>
    <w:rsid w:val="009F7F64"/>
    <w:rsid w:val="00A05346"/>
    <w:rsid w:val="00A05D85"/>
    <w:rsid w:val="00A070BA"/>
    <w:rsid w:val="00A10074"/>
    <w:rsid w:val="00A10BF8"/>
    <w:rsid w:val="00A128A7"/>
    <w:rsid w:val="00A136DF"/>
    <w:rsid w:val="00A15C8C"/>
    <w:rsid w:val="00A21B02"/>
    <w:rsid w:val="00A2430F"/>
    <w:rsid w:val="00A25262"/>
    <w:rsid w:val="00A25FC5"/>
    <w:rsid w:val="00A27676"/>
    <w:rsid w:val="00A3093C"/>
    <w:rsid w:val="00A30C18"/>
    <w:rsid w:val="00A36AE5"/>
    <w:rsid w:val="00A4394E"/>
    <w:rsid w:val="00A46E44"/>
    <w:rsid w:val="00A51DE9"/>
    <w:rsid w:val="00A53017"/>
    <w:rsid w:val="00A5490F"/>
    <w:rsid w:val="00A55EA3"/>
    <w:rsid w:val="00A6472F"/>
    <w:rsid w:val="00A66755"/>
    <w:rsid w:val="00A73931"/>
    <w:rsid w:val="00A807FF"/>
    <w:rsid w:val="00A811F8"/>
    <w:rsid w:val="00A81890"/>
    <w:rsid w:val="00A84330"/>
    <w:rsid w:val="00AA081D"/>
    <w:rsid w:val="00AA1C5E"/>
    <w:rsid w:val="00AA4AFF"/>
    <w:rsid w:val="00AB0EF6"/>
    <w:rsid w:val="00AB4BD9"/>
    <w:rsid w:val="00AC52FE"/>
    <w:rsid w:val="00AC535D"/>
    <w:rsid w:val="00AD3847"/>
    <w:rsid w:val="00AE16EB"/>
    <w:rsid w:val="00AE3180"/>
    <w:rsid w:val="00AF424C"/>
    <w:rsid w:val="00AF4F9B"/>
    <w:rsid w:val="00B04598"/>
    <w:rsid w:val="00B04679"/>
    <w:rsid w:val="00B11579"/>
    <w:rsid w:val="00B267B7"/>
    <w:rsid w:val="00B33126"/>
    <w:rsid w:val="00B349A2"/>
    <w:rsid w:val="00B410F6"/>
    <w:rsid w:val="00B42EF2"/>
    <w:rsid w:val="00B56241"/>
    <w:rsid w:val="00B56C9C"/>
    <w:rsid w:val="00B57970"/>
    <w:rsid w:val="00B60011"/>
    <w:rsid w:val="00B74E1A"/>
    <w:rsid w:val="00B7645C"/>
    <w:rsid w:val="00B80925"/>
    <w:rsid w:val="00B815CE"/>
    <w:rsid w:val="00B838CD"/>
    <w:rsid w:val="00B84304"/>
    <w:rsid w:val="00BA06CB"/>
    <w:rsid w:val="00BA1292"/>
    <w:rsid w:val="00BA332D"/>
    <w:rsid w:val="00BB42DB"/>
    <w:rsid w:val="00BB54BC"/>
    <w:rsid w:val="00BC1206"/>
    <w:rsid w:val="00BC120F"/>
    <w:rsid w:val="00BC22EE"/>
    <w:rsid w:val="00BC2C68"/>
    <w:rsid w:val="00BC3FCA"/>
    <w:rsid w:val="00BD1EA3"/>
    <w:rsid w:val="00BD41E2"/>
    <w:rsid w:val="00BD760F"/>
    <w:rsid w:val="00BE20E7"/>
    <w:rsid w:val="00BE5EE7"/>
    <w:rsid w:val="00BF3349"/>
    <w:rsid w:val="00BF4146"/>
    <w:rsid w:val="00BF4AAD"/>
    <w:rsid w:val="00C1089B"/>
    <w:rsid w:val="00C14DAB"/>
    <w:rsid w:val="00C171CF"/>
    <w:rsid w:val="00C2007F"/>
    <w:rsid w:val="00C30E56"/>
    <w:rsid w:val="00C3211E"/>
    <w:rsid w:val="00C33D09"/>
    <w:rsid w:val="00C34D0A"/>
    <w:rsid w:val="00C37A3E"/>
    <w:rsid w:val="00C43C18"/>
    <w:rsid w:val="00C44632"/>
    <w:rsid w:val="00C53882"/>
    <w:rsid w:val="00C62D6E"/>
    <w:rsid w:val="00C642C3"/>
    <w:rsid w:val="00C66309"/>
    <w:rsid w:val="00C67699"/>
    <w:rsid w:val="00C70683"/>
    <w:rsid w:val="00C7218C"/>
    <w:rsid w:val="00C80B2F"/>
    <w:rsid w:val="00C81CBC"/>
    <w:rsid w:val="00C82328"/>
    <w:rsid w:val="00C8259A"/>
    <w:rsid w:val="00C847ED"/>
    <w:rsid w:val="00C86B45"/>
    <w:rsid w:val="00C9096A"/>
    <w:rsid w:val="00C92678"/>
    <w:rsid w:val="00C93E0C"/>
    <w:rsid w:val="00C97674"/>
    <w:rsid w:val="00CB7A9C"/>
    <w:rsid w:val="00CB7CC1"/>
    <w:rsid w:val="00CD0AD0"/>
    <w:rsid w:val="00CD10A1"/>
    <w:rsid w:val="00CD3699"/>
    <w:rsid w:val="00CE155F"/>
    <w:rsid w:val="00CF0D9B"/>
    <w:rsid w:val="00CF2509"/>
    <w:rsid w:val="00CF58A8"/>
    <w:rsid w:val="00CF713C"/>
    <w:rsid w:val="00CF7AD5"/>
    <w:rsid w:val="00D057EA"/>
    <w:rsid w:val="00D11B33"/>
    <w:rsid w:val="00D12B10"/>
    <w:rsid w:val="00D1320B"/>
    <w:rsid w:val="00D15F6C"/>
    <w:rsid w:val="00D15FEC"/>
    <w:rsid w:val="00D209FD"/>
    <w:rsid w:val="00D2288E"/>
    <w:rsid w:val="00D33840"/>
    <w:rsid w:val="00D3469C"/>
    <w:rsid w:val="00D50509"/>
    <w:rsid w:val="00D51C42"/>
    <w:rsid w:val="00D525CC"/>
    <w:rsid w:val="00D56B22"/>
    <w:rsid w:val="00D6413D"/>
    <w:rsid w:val="00D64974"/>
    <w:rsid w:val="00D65BAA"/>
    <w:rsid w:val="00D66469"/>
    <w:rsid w:val="00D8031B"/>
    <w:rsid w:val="00D83758"/>
    <w:rsid w:val="00D84676"/>
    <w:rsid w:val="00D84A2F"/>
    <w:rsid w:val="00D85B63"/>
    <w:rsid w:val="00D85FEA"/>
    <w:rsid w:val="00D8754C"/>
    <w:rsid w:val="00D92006"/>
    <w:rsid w:val="00D950CC"/>
    <w:rsid w:val="00D97000"/>
    <w:rsid w:val="00DA442B"/>
    <w:rsid w:val="00DA6D71"/>
    <w:rsid w:val="00DC2A0F"/>
    <w:rsid w:val="00DC2AFF"/>
    <w:rsid w:val="00DC3805"/>
    <w:rsid w:val="00DC3E2A"/>
    <w:rsid w:val="00DC6DBA"/>
    <w:rsid w:val="00DD1790"/>
    <w:rsid w:val="00DD40A9"/>
    <w:rsid w:val="00DD5F52"/>
    <w:rsid w:val="00DD7D6E"/>
    <w:rsid w:val="00DE3C75"/>
    <w:rsid w:val="00DE5625"/>
    <w:rsid w:val="00DE58D9"/>
    <w:rsid w:val="00DF0141"/>
    <w:rsid w:val="00DF0E38"/>
    <w:rsid w:val="00DF2FB3"/>
    <w:rsid w:val="00DF61F9"/>
    <w:rsid w:val="00E056FD"/>
    <w:rsid w:val="00E07AF0"/>
    <w:rsid w:val="00E12C91"/>
    <w:rsid w:val="00E13222"/>
    <w:rsid w:val="00E132BC"/>
    <w:rsid w:val="00E15736"/>
    <w:rsid w:val="00E1695A"/>
    <w:rsid w:val="00E16C08"/>
    <w:rsid w:val="00E17666"/>
    <w:rsid w:val="00E177CD"/>
    <w:rsid w:val="00E22CFC"/>
    <w:rsid w:val="00E25E47"/>
    <w:rsid w:val="00E329CE"/>
    <w:rsid w:val="00E338DA"/>
    <w:rsid w:val="00E36698"/>
    <w:rsid w:val="00E40390"/>
    <w:rsid w:val="00E42402"/>
    <w:rsid w:val="00E43499"/>
    <w:rsid w:val="00E45125"/>
    <w:rsid w:val="00E51A44"/>
    <w:rsid w:val="00E52656"/>
    <w:rsid w:val="00E534D8"/>
    <w:rsid w:val="00E57117"/>
    <w:rsid w:val="00E57901"/>
    <w:rsid w:val="00E605AD"/>
    <w:rsid w:val="00E60B87"/>
    <w:rsid w:val="00E663C5"/>
    <w:rsid w:val="00E66BB8"/>
    <w:rsid w:val="00E75E69"/>
    <w:rsid w:val="00E77CE0"/>
    <w:rsid w:val="00E816DC"/>
    <w:rsid w:val="00E90829"/>
    <w:rsid w:val="00E95F93"/>
    <w:rsid w:val="00EA0CC6"/>
    <w:rsid w:val="00EB0E93"/>
    <w:rsid w:val="00EB4752"/>
    <w:rsid w:val="00EC02AD"/>
    <w:rsid w:val="00EC0B5A"/>
    <w:rsid w:val="00EC15A4"/>
    <w:rsid w:val="00ED1A11"/>
    <w:rsid w:val="00ED1EBB"/>
    <w:rsid w:val="00ED67A3"/>
    <w:rsid w:val="00ED682B"/>
    <w:rsid w:val="00EE049F"/>
    <w:rsid w:val="00EE503A"/>
    <w:rsid w:val="00EE7A35"/>
    <w:rsid w:val="00EF0B37"/>
    <w:rsid w:val="00F01A46"/>
    <w:rsid w:val="00F10166"/>
    <w:rsid w:val="00F10C41"/>
    <w:rsid w:val="00F218A1"/>
    <w:rsid w:val="00F21A30"/>
    <w:rsid w:val="00F22325"/>
    <w:rsid w:val="00F22470"/>
    <w:rsid w:val="00F276BD"/>
    <w:rsid w:val="00F325C3"/>
    <w:rsid w:val="00F34FD2"/>
    <w:rsid w:val="00F40596"/>
    <w:rsid w:val="00F42C90"/>
    <w:rsid w:val="00F43BFB"/>
    <w:rsid w:val="00F50640"/>
    <w:rsid w:val="00F5138E"/>
    <w:rsid w:val="00F517DB"/>
    <w:rsid w:val="00F53538"/>
    <w:rsid w:val="00F577F9"/>
    <w:rsid w:val="00F62F1C"/>
    <w:rsid w:val="00F64CF9"/>
    <w:rsid w:val="00F72607"/>
    <w:rsid w:val="00F81057"/>
    <w:rsid w:val="00F8243C"/>
    <w:rsid w:val="00F82F9B"/>
    <w:rsid w:val="00F84B8D"/>
    <w:rsid w:val="00F85640"/>
    <w:rsid w:val="00F86CCD"/>
    <w:rsid w:val="00F938D8"/>
    <w:rsid w:val="00F938DC"/>
    <w:rsid w:val="00F948BF"/>
    <w:rsid w:val="00FA1794"/>
    <w:rsid w:val="00FA3EB4"/>
    <w:rsid w:val="00FA5E15"/>
    <w:rsid w:val="00FB07B8"/>
    <w:rsid w:val="00FB2282"/>
    <w:rsid w:val="00FB3F0A"/>
    <w:rsid w:val="00FB68E3"/>
    <w:rsid w:val="00FB6B61"/>
    <w:rsid w:val="00FC00E1"/>
    <w:rsid w:val="00FC1C89"/>
    <w:rsid w:val="00FC2749"/>
    <w:rsid w:val="00FC79BD"/>
    <w:rsid w:val="00FD1B1D"/>
    <w:rsid w:val="00FD1FA2"/>
    <w:rsid w:val="00FD69DA"/>
    <w:rsid w:val="00FE0728"/>
    <w:rsid w:val="00FE4864"/>
    <w:rsid w:val="00FE6AE8"/>
    <w:rsid w:val="00FF3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9E4D189-5100-4CB7-A4E7-A9BA1BDA0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7C2B"/>
    <w:pPr>
      <w:spacing w:before="120" w:after="120" w:line="240" w:lineRule="auto"/>
    </w:pPr>
    <w:rPr>
      <w:rFonts w:ascii="Arial" w:hAnsi="Arial"/>
      <w:color w:val="262626" w:themeColor="text1" w:themeTint="D9"/>
      <w:sz w:val="20"/>
    </w:rPr>
  </w:style>
  <w:style w:type="paragraph" w:styleId="Heading1">
    <w:name w:val="heading 1"/>
    <w:basedOn w:val="Normal"/>
    <w:next w:val="Normal"/>
    <w:link w:val="Heading1Char"/>
    <w:uiPriority w:val="9"/>
    <w:qFormat/>
    <w:rsid w:val="00AE16EB"/>
    <w:pPr>
      <w:pBdr>
        <w:bottom w:val="single" w:sz="18" w:space="1" w:color="000000" w:themeColor="text1"/>
      </w:pBdr>
      <w:shd w:val="clear" w:color="F2F2F2" w:themeColor="background1" w:themeShade="F2" w:fill="auto"/>
      <w:spacing w:before="0" w:after="240"/>
      <w:outlineLvl w:val="0"/>
    </w:pPr>
    <w:rPr>
      <w:rFonts w:ascii="Arial Black" w:hAnsi="Arial Black"/>
      <w:color w:val="auto"/>
      <w:sz w:val="28"/>
      <w14:textOutline w14:w="12700" w14:cap="rnd" w14:cmpd="sng" w14:algn="ctr">
        <w14:noFill/>
        <w14:prstDash w14:val="solid"/>
        <w14:bevel/>
      </w14:textOutline>
      <w14:props3d w14:extrusionH="57150" w14:contourW="0" w14:prstMaterial="warmMatte">
        <w14:bevelT w14:w="69850" w14:h="38100" w14:prst="cross"/>
      </w14:props3d>
    </w:rPr>
  </w:style>
  <w:style w:type="paragraph" w:styleId="Heading2">
    <w:name w:val="heading 2"/>
    <w:basedOn w:val="Normal"/>
    <w:next w:val="Normal"/>
    <w:link w:val="Heading2Char"/>
    <w:qFormat/>
    <w:rsid w:val="00AE16EB"/>
    <w:pPr>
      <w:keepNext/>
      <w:pBdr>
        <w:bottom w:val="single" w:sz="2" w:space="1" w:color="969696"/>
      </w:pBdr>
      <w:spacing w:before="240"/>
      <w:outlineLvl w:val="1"/>
    </w:pPr>
    <w:rPr>
      <w:rFonts w:ascii="Arial Black" w:hAnsi="Arial Black"/>
      <w:color w:val="auto"/>
      <w:sz w:val="28"/>
    </w:rPr>
  </w:style>
  <w:style w:type="paragraph" w:styleId="Heading3">
    <w:name w:val="heading 3"/>
    <w:basedOn w:val="Normal"/>
    <w:next w:val="Normal"/>
    <w:link w:val="Heading3Char"/>
    <w:uiPriority w:val="9"/>
    <w:qFormat/>
    <w:rsid w:val="00AE16EB"/>
    <w:pPr>
      <w:keepNext/>
      <w:keepLines/>
      <w:pBdr>
        <w:bottom w:val="single" w:sz="4" w:space="1" w:color="auto"/>
      </w:pBdr>
      <w:spacing w:before="200" w:after="0"/>
      <w:outlineLvl w:val="2"/>
    </w:pPr>
    <w:rPr>
      <w:rFonts w:ascii="Arial Black" w:eastAsiaTheme="majorEastAsia" w:hAnsi="Arial Black" w:cstheme="majorBidi"/>
      <w:b/>
      <w:bCs/>
      <w:color w:val="404040" w:themeColor="text1" w:themeTint="BF"/>
      <w:sz w:val="22"/>
    </w:rPr>
  </w:style>
  <w:style w:type="paragraph" w:styleId="Heading4">
    <w:name w:val="heading 4"/>
    <w:basedOn w:val="Normal"/>
    <w:next w:val="Normal"/>
    <w:link w:val="Heading4Char"/>
    <w:qFormat/>
    <w:rsid w:val="00AE16EB"/>
    <w:pPr>
      <w:keepNext/>
      <w:keepLines/>
      <w:pBdr>
        <w:bottom w:val="single" w:sz="4" w:space="1" w:color="auto"/>
      </w:pBdr>
      <w:spacing w:before="200" w:after="0"/>
      <w:outlineLvl w:val="3"/>
    </w:pPr>
    <w:rPr>
      <w:rFonts w:ascii="Arial Black" w:eastAsiaTheme="majorEastAsia" w:hAnsi="Arial Black" w:cstheme="majorBidi"/>
      <w:b/>
      <w:bCs/>
      <w:iCs/>
      <w:color w:val="auto"/>
    </w:rPr>
  </w:style>
  <w:style w:type="paragraph" w:styleId="Heading5">
    <w:name w:val="heading 5"/>
    <w:basedOn w:val="Normal"/>
    <w:next w:val="Normal"/>
    <w:link w:val="Heading5Char"/>
    <w:uiPriority w:val="9"/>
    <w:unhideWhenUsed/>
    <w:qFormat/>
    <w:rsid w:val="00AE16EB"/>
    <w:pPr>
      <w:keepNext/>
      <w:keepLines/>
      <w:numPr>
        <w:ilvl w:val="4"/>
        <w:numId w:val="16"/>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16EB"/>
    <w:rPr>
      <w:rFonts w:ascii="Arial Black" w:hAnsi="Arial Black"/>
      <w:sz w:val="28"/>
      <w:shd w:val="clear" w:color="F2F2F2" w:themeColor="background1" w:themeShade="F2" w:fill="auto"/>
      <w14:textOutline w14:w="12700" w14:cap="rnd" w14:cmpd="sng" w14:algn="ctr">
        <w14:noFill/>
        <w14:prstDash w14:val="solid"/>
        <w14:bevel/>
      </w14:textOutline>
      <w14:props3d w14:extrusionH="57150" w14:contourW="0" w14:prstMaterial="warmMatte">
        <w14:bevelT w14:w="69850" w14:h="38100" w14:prst="cross"/>
      </w14:props3d>
    </w:rPr>
  </w:style>
  <w:style w:type="character" w:customStyle="1" w:styleId="Heading2Char">
    <w:name w:val="Heading 2 Char"/>
    <w:basedOn w:val="DefaultParagraphFont"/>
    <w:link w:val="Heading2"/>
    <w:rsid w:val="00484260"/>
    <w:rPr>
      <w:rFonts w:ascii="Arial Black" w:hAnsi="Arial Black"/>
      <w:sz w:val="28"/>
    </w:rPr>
  </w:style>
  <w:style w:type="character" w:customStyle="1" w:styleId="Heading4Char">
    <w:name w:val="Heading 4 Char"/>
    <w:basedOn w:val="DefaultParagraphFont"/>
    <w:link w:val="Heading4"/>
    <w:rsid w:val="0049441A"/>
    <w:rPr>
      <w:rFonts w:ascii="Arial Black" w:eastAsiaTheme="majorEastAsia" w:hAnsi="Arial Black" w:cstheme="majorBidi"/>
      <w:b/>
      <w:bCs/>
      <w:iCs/>
      <w:sz w:val="20"/>
    </w:rPr>
  </w:style>
  <w:style w:type="character" w:customStyle="1" w:styleId="Heading5Char">
    <w:name w:val="Heading 5 Char"/>
    <w:basedOn w:val="DefaultParagraphFont"/>
    <w:link w:val="Heading5"/>
    <w:uiPriority w:val="9"/>
    <w:rsid w:val="00AE16EB"/>
    <w:rPr>
      <w:rFonts w:asciiTheme="majorHAnsi" w:eastAsiaTheme="majorEastAsia" w:hAnsiTheme="majorHAnsi" w:cstheme="majorBidi"/>
      <w:color w:val="243F60" w:themeColor="accent1" w:themeShade="7F"/>
      <w:sz w:val="20"/>
    </w:rPr>
  </w:style>
  <w:style w:type="paragraph" w:styleId="BalloonText">
    <w:name w:val="Balloon Text"/>
    <w:basedOn w:val="Normal"/>
    <w:link w:val="BalloonTextChar"/>
    <w:uiPriority w:val="99"/>
    <w:semiHidden/>
    <w:unhideWhenUsed/>
    <w:rsid w:val="00AE16E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16EB"/>
    <w:rPr>
      <w:rFonts w:ascii="Tahoma" w:hAnsi="Tahoma" w:cs="Tahoma"/>
      <w:color w:val="262626" w:themeColor="text1" w:themeTint="D9"/>
      <w:sz w:val="16"/>
      <w:szCs w:val="16"/>
    </w:rPr>
  </w:style>
  <w:style w:type="paragraph" w:styleId="TOC1">
    <w:name w:val="toc 1"/>
    <w:basedOn w:val="Normal"/>
    <w:next w:val="Normal"/>
    <w:autoRedefine/>
    <w:uiPriority w:val="39"/>
    <w:unhideWhenUsed/>
    <w:rsid w:val="00AE16EB"/>
    <w:pPr>
      <w:tabs>
        <w:tab w:val="right" w:leader="dot" w:pos="10786"/>
      </w:tabs>
      <w:spacing w:before="80" w:after="0"/>
      <w:ind w:left="144"/>
    </w:pPr>
    <w:rPr>
      <w:b/>
    </w:rPr>
  </w:style>
  <w:style w:type="paragraph" w:styleId="TOC2">
    <w:name w:val="toc 2"/>
    <w:basedOn w:val="Normal"/>
    <w:next w:val="Normal"/>
    <w:autoRedefine/>
    <w:uiPriority w:val="39"/>
    <w:unhideWhenUsed/>
    <w:rsid w:val="00AE16EB"/>
    <w:pPr>
      <w:tabs>
        <w:tab w:val="right" w:leader="dot" w:pos="10790"/>
      </w:tabs>
      <w:spacing w:before="40" w:after="40"/>
      <w:ind w:left="288"/>
    </w:pPr>
    <w:rPr>
      <w:sz w:val="18"/>
    </w:rPr>
  </w:style>
  <w:style w:type="character" w:styleId="Hyperlink">
    <w:name w:val="Hyperlink"/>
    <w:basedOn w:val="DefaultParagraphFont"/>
    <w:uiPriority w:val="99"/>
    <w:unhideWhenUsed/>
    <w:rsid w:val="00AE16EB"/>
    <w:rPr>
      <w:color w:val="0000FF" w:themeColor="hyperlink"/>
      <w:u w:val="single"/>
    </w:rPr>
  </w:style>
  <w:style w:type="character" w:styleId="BookTitle">
    <w:name w:val="Book Title"/>
    <w:basedOn w:val="DefaultParagraphFont"/>
    <w:uiPriority w:val="33"/>
    <w:qFormat/>
    <w:rsid w:val="00AE16EB"/>
    <w:rPr>
      <w:b/>
      <w:bCs/>
      <w:smallCaps/>
      <w:spacing w:val="5"/>
      <w:sz w:val="48"/>
    </w:rPr>
  </w:style>
  <w:style w:type="paragraph" w:styleId="Title">
    <w:name w:val="Title"/>
    <w:basedOn w:val="Normal"/>
    <w:next w:val="Normal"/>
    <w:link w:val="TitleChar"/>
    <w:uiPriority w:val="10"/>
    <w:unhideWhenUsed/>
    <w:qFormat/>
    <w:rsid w:val="00AE16EB"/>
    <w:pPr>
      <w:shd w:val="clear" w:color="auto" w:fill="FFFFFF" w:themeFill="background1"/>
      <w:spacing w:before="240" w:after="240" w:line="288" w:lineRule="auto"/>
      <w:ind w:left="288" w:right="288"/>
      <w:contextualSpacing/>
      <w:jc w:val="center"/>
    </w:pPr>
    <w:rPr>
      <w:rFonts w:eastAsiaTheme="majorEastAsia" w:cstheme="majorBidi"/>
      <w:b/>
      <w:color w:val="auto"/>
      <w:spacing w:val="5"/>
      <w:sz w:val="80"/>
      <w:szCs w:val="52"/>
    </w:rPr>
  </w:style>
  <w:style w:type="character" w:customStyle="1" w:styleId="TitleChar">
    <w:name w:val="Title Char"/>
    <w:basedOn w:val="DefaultParagraphFont"/>
    <w:link w:val="Title"/>
    <w:uiPriority w:val="10"/>
    <w:rsid w:val="00AE16EB"/>
    <w:rPr>
      <w:rFonts w:ascii="Arial" w:eastAsiaTheme="majorEastAsia" w:hAnsi="Arial" w:cstheme="majorBidi"/>
      <w:b/>
      <w:spacing w:val="5"/>
      <w:sz w:val="80"/>
      <w:szCs w:val="52"/>
      <w:shd w:val="clear" w:color="auto" w:fill="FFFFFF" w:themeFill="background1"/>
    </w:rPr>
  </w:style>
  <w:style w:type="paragraph" w:styleId="NoSpacing">
    <w:name w:val="No Spacing"/>
    <w:link w:val="NoSpacingChar"/>
    <w:uiPriority w:val="4"/>
    <w:qFormat/>
    <w:rsid w:val="00AE16EB"/>
    <w:pPr>
      <w:spacing w:after="0" w:line="240" w:lineRule="auto"/>
    </w:pPr>
    <w:rPr>
      <w:rFonts w:eastAsiaTheme="minorEastAsia"/>
    </w:rPr>
  </w:style>
  <w:style w:type="character" w:customStyle="1" w:styleId="NoSpacingChar">
    <w:name w:val="No Spacing Char"/>
    <w:basedOn w:val="DefaultParagraphFont"/>
    <w:link w:val="NoSpacing"/>
    <w:uiPriority w:val="4"/>
    <w:rsid w:val="00484260"/>
    <w:rPr>
      <w:rFonts w:eastAsiaTheme="minorEastAsia"/>
    </w:rPr>
  </w:style>
  <w:style w:type="paragraph" w:styleId="Header">
    <w:name w:val="header"/>
    <w:basedOn w:val="Normal"/>
    <w:link w:val="HeaderChar"/>
    <w:uiPriority w:val="99"/>
    <w:unhideWhenUsed/>
    <w:rsid w:val="00AE16EB"/>
    <w:pPr>
      <w:tabs>
        <w:tab w:val="center" w:pos="5400"/>
        <w:tab w:val="right" w:pos="10800"/>
      </w:tabs>
      <w:spacing w:before="0" w:after="240" w:line="200" w:lineRule="exact"/>
      <w:contextualSpacing/>
    </w:pPr>
    <w:rPr>
      <w:color w:val="292929"/>
      <w:sz w:val="16"/>
    </w:rPr>
  </w:style>
  <w:style w:type="character" w:customStyle="1" w:styleId="HeaderChar">
    <w:name w:val="Header Char"/>
    <w:basedOn w:val="DefaultParagraphFont"/>
    <w:link w:val="Header"/>
    <w:uiPriority w:val="99"/>
    <w:rsid w:val="00AE16EB"/>
    <w:rPr>
      <w:rFonts w:ascii="Arial" w:hAnsi="Arial"/>
      <w:color w:val="292929"/>
      <w:sz w:val="16"/>
    </w:rPr>
  </w:style>
  <w:style w:type="paragraph" w:styleId="Footer">
    <w:name w:val="footer"/>
    <w:basedOn w:val="Normal"/>
    <w:link w:val="FooterChar"/>
    <w:uiPriority w:val="99"/>
    <w:unhideWhenUsed/>
    <w:rsid w:val="00AE16EB"/>
    <w:pPr>
      <w:tabs>
        <w:tab w:val="center" w:pos="5400"/>
        <w:tab w:val="right" w:pos="10800"/>
      </w:tabs>
      <w:spacing w:before="240" w:after="0" w:line="200" w:lineRule="exact"/>
      <w:contextualSpacing/>
    </w:pPr>
    <w:rPr>
      <w:color w:val="292929"/>
      <w:sz w:val="16"/>
    </w:rPr>
  </w:style>
  <w:style w:type="character" w:customStyle="1" w:styleId="FooterChar">
    <w:name w:val="Footer Char"/>
    <w:basedOn w:val="DefaultParagraphFont"/>
    <w:link w:val="Footer"/>
    <w:uiPriority w:val="99"/>
    <w:rsid w:val="00AE16EB"/>
    <w:rPr>
      <w:rFonts w:ascii="Arial" w:hAnsi="Arial"/>
      <w:color w:val="292929"/>
      <w:sz w:val="16"/>
    </w:rPr>
  </w:style>
  <w:style w:type="paragraph" w:customStyle="1" w:styleId="LabStepLevel3Numbered">
    <w:name w:val="Lab Step Level 3 Numbered"/>
    <w:basedOn w:val="LabStepNumberedLevel2"/>
    <w:uiPriority w:val="3"/>
    <w:qFormat/>
    <w:rsid w:val="00D2288E"/>
    <w:pPr>
      <w:numPr>
        <w:ilvl w:val="0"/>
        <w:numId w:val="22"/>
      </w:numPr>
      <w:spacing w:before="60" w:after="20"/>
    </w:pPr>
    <w:rPr>
      <w:sz w:val="16"/>
    </w:rPr>
  </w:style>
  <w:style w:type="paragraph" w:styleId="ListParagraph">
    <w:name w:val="List Paragraph"/>
    <w:basedOn w:val="Normal"/>
    <w:next w:val="Normal"/>
    <w:uiPriority w:val="34"/>
    <w:qFormat/>
    <w:rsid w:val="00AE16EB"/>
    <w:pPr>
      <w:tabs>
        <w:tab w:val="left" w:pos="5040"/>
      </w:tabs>
      <w:spacing w:line="276" w:lineRule="auto"/>
      <w:ind w:left="288"/>
      <w:contextualSpacing/>
    </w:pPr>
    <w:rPr>
      <w:sz w:val="18"/>
    </w:rPr>
  </w:style>
  <w:style w:type="table" w:customStyle="1" w:styleId="LabExerciseStepTable">
    <w:name w:val="Lab Exercise Step Table"/>
    <w:basedOn w:val="TableNormal"/>
    <w:uiPriority w:val="99"/>
    <w:rsid w:val="00AE16EB"/>
    <w:pPr>
      <w:spacing w:after="0" w:line="240" w:lineRule="auto"/>
    </w:pPr>
    <w:rPr>
      <w:rFonts w:ascii="Arial" w:hAnsi="Arial"/>
      <w:sz w:val="18"/>
    </w:rPr>
    <w:tblPr/>
  </w:style>
  <w:style w:type="character" w:customStyle="1" w:styleId="CodeInline">
    <w:name w:val="Code Inline"/>
    <w:basedOn w:val="DefaultParagraphFont"/>
    <w:uiPriority w:val="1"/>
    <w:semiHidden/>
    <w:unhideWhenUsed/>
    <w:qFormat/>
    <w:rsid w:val="00AE16EB"/>
    <w:rPr>
      <w:rFonts w:ascii="Lucida Console" w:hAnsi="Lucida Console" w:cs="Courier New"/>
      <w:b/>
      <w:spacing w:val="-6"/>
      <w:sz w:val="18"/>
    </w:rPr>
  </w:style>
  <w:style w:type="paragraph" w:customStyle="1" w:styleId="NumberedBullet">
    <w:name w:val="Numbered Bullet"/>
    <w:basedOn w:val="ListParagraph"/>
    <w:uiPriority w:val="5"/>
    <w:unhideWhenUsed/>
    <w:qFormat/>
    <w:rsid w:val="00AE16EB"/>
    <w:pPr>
      <w:tabs>
        <w:tab w:val="left" w:pos="144"/>
      </w:tabs>
      <w:spacing w:before="80" w:after="40" w:line="240" w:lineRule="auto"/>
      <w:ind w:hanging="360"/>
      <w:contextualSpacing w:val="0"/>
    </w:pPr>
  </w:style>
  <w:style w:type="paragraph" w:customStyle="1" w:styleId="LabStepScreenshot">
    <w:name w:val="Lab Step Screenshot"/>
    <w:basedOn w:val="Normal"/>
    <w:qFormat/>
    <w:rsid w:val="00607C2B"/>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403"/>
    </w:pPr>
  </w:style>
  <w:style w:type="paragraph" w:styleId="FootnoteText">
    <w:name w:val="footnote text"/>
    <w:basedOn w:val="Normal"/>
    <w:link w:val="FootnoteTextChar"/>
    <w:uiPriority w:val="99"/>
    <w:semiHidden/>
    <w:unhideWhenUsed/>
    <w:rsid w:val="00AE16EB"/>
    <w:pPr>
      <w:spacing w:before="0" w:after="0"/>
    </w:pPr>
    <w:rPr>
      <w:szCs w:val="20"/>
    </w:rPr>
  </w:style>
  <w:style w:type="character" w:customStyle="1" w:styleId="FootnoteTextChar">
    <w:name w:val="Footnote Text Char"/>
    <w:basedOn w:val="DefaultParagraphFont"/>
    <w:link w:val="FootnoteText"/>
    <w:uiPriority w:val="99"/>
    <w:semiHidden/>
    <w:rsid w:val="00AE16EB"/>
    <w:rPr>
      <w:rFonts w:ascii="Arial" w:hAnsi="Arial"/>
      <w:color w:val="262626" w:themeColor="text1" w:themeTint="D9"/>
      <w:sz w:val="20"/>
      <w:szCs w:val="20"/>
    </w:rPr>
  </w:style>
  <w:style w:type="table" w:styleId="LightShading-Accent4">
    <w:name w:val="Light Shading Accent 4"/>
    <w:basedOn w:val="TableNormal"/>
    <w:uiPriority w:val="60"/>
    <w:rsid w:val="00AE16EB"/>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iPriority w:val="5"/>
    <w:unhideWhenUsed/>
    <w:qFormat/>
    <w:rsid w:val="00AE16EB"/>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AE16EB"/>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AE16EB"/>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AE16E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MediumShading1-Accent11">
    <w:name w:val="Medium Shading 1 - Accent 11"/>
    <w:basedOn w:val="TableNormal"/>
    <w:uiPriority w:val="63"/>
    <w:rsid w:val="00AE16EB"/>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iPriority w:val="4"/>
    <w:unhideWhenUsed/>
    <w:qFormat/>
    <w:rsid w:val="00AE16EB"/>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AE16EB"/>
    <w:pPr>
      <w:tabs>
        <w:tab w:val="num" w:pos="360"/>
      </w:tabs>
      <w:ind w:left="360" w:hanging="360"/>
      <w:contextualSpacing/>
    </w:pPr>
  </w:style>
  <w:style w:type="character" w:customStyle="1" w:styleId="InLineUrl">
    <w:name w:val="InLineUrl"/>
    <w:basedOn w:val="DefaultParagraphFont"/>
    <w:qFormat/>
    <w:rsid w:val="00F50640"/>
    <w:rPr>
      <w:rFonts w:ascii="Arial" w:hAnsi="Arial"/>
      <w:b/>
      <w:sz w:val="18"/>
    </w:rPr>
  </w:style>
  <w:style w:type="paragraph" w:customStyle="1" w:styleId="LabStepNumbered">
    <w:name w:val="Lab Step Numbered"/>
    <w:link w:val="LabStepNumberedChar"/>
    <w:qFormat/>
    <w:rsid w:val="00AE16EB"/>
    <w:pPr>
      <w:numPr>
        <w:numId w:val="19"/>
      </w:numPr>
      <w:spacing w:before="80" w:after="40" w:line="240" w:lineRule="auto"/>
    </w:pPr>
    <w:rPr>
      <w:rFonts w:ascii="Arial" w:hAnsi="Arial"/>
      <w:color w:val="262626" w:themeColor="text1" w:themeTint="D9"/>
      <w:sz w:val="18"/>
    </w:rPr>
  </w:style>
  <w:style w:type="paragraph" w:customStyle="1" w:styleId="LabStepCodeBlock">
    <w:name w:val="Lab Step Code Block"/>
    <w:basedOn w:val="Normal"/>
    <w:qFormat/>
    <w:rsid w:val="00AE16EB"/>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NumberedLevel2">
    <w:name w:val="Lab Step Numbered Level 2"/>
    <w:basedOn w:val="LabStepNumbered"/>
    <w:qFormat/>
    <w:rsid w:val="004B2700"/>
    <w:pPr>
      <w:numPr>
        <w:ilvl w:val="1"/>
      </w:numPr>
    </w:pPr>
  </w:style>
  <w:style w:type="paragraph" w:customStyle="1" w:styleId="LabStepLevel2NoBullet">
    <w:name w:val="Lab Step Level 2 No Bullet"/>
    <w:basedOn w:val="LabStepNumberedLevel2"/>
    <w:uiPriority w:val="3"/>
    <w:qFormat/>
    <w:rsid w:val="00AE16EB"/>
    <w:pPr>
      <w:numPr>
        <w:numId w:val="0"/>
      </w:numPr>
      <w:spacing w:before="40"/>
      <w:ind w:left="720"/>
    </w:pPr>
  </w:style>
  <w:style w:type="character" w:customStyle="1" w:styleId="LabStepScreenshotFrame">
    <w:name w:val="Lab Step Screenshot Frame"/>
    <w:basedOn w:val="DefaultParagraphFont"/>
    <w:uiPriority w:val="1"/>
    <w:qFormat/>
    <w:rsid w:val="00AE16EB"/>
    <w:rPr>
      <w:noProof/>
      <w:bdr w:val="single" w:sz="2" w:space="0" w:color="DDDDDD"/>
    </w:rPr>
  </w:style>
  <w:style w:type="paragraph" w:customStyle="1" w:styleId="LabExerciseCallout">
    <w:name w:val="Lab Exercise Callout"/>
    <w:basedOn w:val="LabExerciseLeadIn"/>
    <w:qFormat/>
    <w:rsid w:val="00AE16EB"/>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rPr>
  </w:style>
  <w:style w:type="paragraph" w:customStyle="1" w:styleId="LabExerciseLeadIn">
    <w:name w:val="Lab Exercise Lead In"/>
    <w:basedOn w:val="Normal"/>
    <w:qFormat/>
    <w:rsid w:val="00607C2B"/>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8"/>
    </w:rPr>
  </w:style>
  <w:style w:type="paragraph" w:customStyle="1" w:styleId="LabSetup">
    <w:name w:val="Lab Setup"/>
    <w:basedOn w:val="Normal"/>
    <w:next w:val="Normal"/>
    <w:rsid w:val="00484260"/>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6"/>
    </w:rPr>
  </w:style>
  <w:style w:type="paragraph" w:customStyle="1" w:styleId="LabSetupStep">
    <w:name w:val="Lab Setup Step"/>
    <w:basedOn w:val="LabSetup"/>
    <w:qFormat/>
    <w:rsid w:val="00AE16EB"/>
    <w:pPr>
      <w:numPr>
        <w:numId w:val="17"/>
      </w:numPr>
      <w:shd w:val="clear" w:color="auto" w:fill="FFFFFF" w:themeFill="background1"/>
      <w:tabs>
        <w:tab w:val="left" w:pos="216"/>
      </w:tabs>
      <w:spacing w:before="60" w:after="120" w:line="240" w:lineRule="exact"/>
      <w:contextualSpacing/>
    </w:pPr>
    <w:rPr>
      <w:rFonts w:ascii="Arial" w:hAnsi="Arial"/>
      <w:color w:val="auto"/>
    </w:rPr>
  </w:style>
  <w:style w:type="table" w:customStyle="1" w:styleId="LabExerciseTable">
    <w:name w:val="Lab Exercise Table"/>
    <w:basedOn w:val="TableGrid1"/>
    <w:uiPriority w:val="99"/>
    <w:rsid w:val="00AE16EB"/>
    <w:pPr>
      <w:spacing w:after="0"/>
    </w:pPr>
    <w:rPr>
      <w:rFonts w:ascii="Arial" w:hAnsi="Arial"/>
      <w:sz w:val="18"/>
      <w:szCs w:val="20"/>
    </w:rP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AE16EB"/>
    <w:pPr>
      <w:spacing w:before="120" w:after="12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qFormat/>
    <w:rsid w:val="00AE16EB"/>
    <w:rPr>
      <w:rFonts w:ascii="Arial" w:hAnsi="Arial"/>
      <w:b/>
      <w:iCs/>
      <w:sz w:val="16"/>
    </w:rPr>
  </w:style>
  <w:style w:type="character" w:customStyle="1" w:styleId="InlindeCode">
    <w:name w:val="InlindeCode"/>
    <w:basedOn w:val="DefaultParagraphFont"/>
    <w:qFormat/>
    <w:rsid w:val="00AE16EB"/>
    <w:rPr>
      <w:rFonts w:ascii="Lucida Console" w:hAnsi="Lucida Console"/>
      <w:b/>
      <w:sz w:val="16"/>
    </w:rPr>
  </w:style>
  <w:style w:type="table" w:customStyle="1" w:styleId="LabStepTable">
    <w:name w:val="Lab Step Table"/>
    <w:basedOn w:val="TableGrid"/>
    <w:uiPriority w:val="99"/>
    <w:rsid w:val="00AE16EB"/>
    <w:rPr>
      <w:rFonts w:ascii="Arial" w:hAnsi="Arial"/>
      <w:sz w:val="14"/>
    </w:rPr>
    <w:tblPr>
      <w:tblCellMar>
        <w:left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character" w:customStyle="1" w:styleId="Heading3Char">
    <w:name w:val="Heading 3 Char"/>
    <w:basedOn w:val="DefaultParagraphFont"/>
    <w:link w:val="Heading3"/>
    <w:uiPriority w:val="9"/>
    <w:rsid w:val="0049441A"/>
    <w:rPr>
      <w:rFonts w:ascii="Arial Black" w:eastAsiaTheme="majorEastAsia" w:hAnsi="Arial Black" w:cstheme="majorBidi"/>
      <w:b/>
      <w:bCs/>
      <w:color w:val="404040" w:themeColor="text1" w:themeTint="BF"/>
    </w:rPr>
  </w:style>
  <w:style w:type="paragraph" w:customStyle="1" w:styleId="LabStepCodeBlockLevel2">
    <w:name w:val="Lab Step Code Block Level 2"/>
    <w:basedOn w:val="LabStepCodeBlock"/>
    <w:uiPriority w:val="3"/>
    <w:qFormat/>
    <w:rsid w:val="00607C2B"/>
    <w:pPr>
      <w:ind w:left="792"/>
    </w:pPr>
  </w:style>
  <w:style w:type="paragraph" w:customStyle="1" w:styleId="LabStepScreenshotLevel2">
    <w:name w:val="Lab Step Screenshot Level 2"/>
    <w:basedOn w:val="LabStepScreenshot"/>
    <w:uiPriority w:val="2"/>
    <w:qFormat/>
    <w:rsid w:val="00607C2B"/>
    <w:pPr>
      <w:ind w:left="720"/>
    </w:pPr>
    <w:rPr>
      <w:noProof/>
    </w:rPr>
  </w:style>
  <w:style w:type="paragraph" w:styleId="TOCHeading">
    <w:name w:val="TOC Heading"/>
    <w:basedOn w:val="Heading1"/>
    <w:next w:val="Normal"/>
    <w:uiPriority w:val="39"/>
    <w:semiHidden/>
    <w:unhideWhenUsed/>
    <w:qFormat/>
    <w:rsid w:val="00AE16EB"/>
    <w:pPr>
      <w:keepNext/>
      <w:keepLines/>
      <w:pBdr>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uiPriority w:val="4"/>
    <w:rsid w:val="0065756C"/>
    <w:pPr>
      <w:numPr>
        <w:numId w:val="1"/>
      </w:numPr>
      <w:spacing w:before="0" w:after="0" w:line="240" w:lineRule="exact"/>
    </w:pPr>
    <w:rPr>
      <w:rFonts w:eastAsia="Times New Roman" w:cs="Arial"/>
      <w:szCs w:val="24"/>
    </w:rPr>
  </w:style>
  <w:style w:type="character" w:styleId="CommentReference">
    <w:name w:val="annotation reference"/>
    <w:basedOn w:val="DefaultParagraphFont"/>
    <w:uiPriority w:val="99"/>
    <w:semiHidden/>
    <w:unhideWhenUsed/>
    <w:rsid w:val="00AE16EB"/>
    <w:rPr>
      <w:sz w:val="16"/>
      <w:szCs w:val="16"/>
    </w:rPr>
  </w:style>
  <w:style w:type="paragraph" w:styleId="CommentText">
    <w:name w:val="annotation text"/>
    <w:basedOn w:val="Normal"/>
    <w:link w:val="CommentTextChar"/>
    <w:uiPriority w:val="99"/>
    <w:semiHidden/>
    <w:unhideWhenUsed/>
    <w:rsid w:val="00AE16EB"/>
    <w:rPr>
      <w:szCs w:val="20"/>
    </w:rPr>
  </w:style>
  <w:style w:type="character" w:customStyle="1" w:styleId="CommentTextChar">
    <w:name w:val="Comment Text Char"/>
    <w:basedOn w:val="DefaultParagraphFont"/>
    <w:link w:val="CommentText"/>
    <w:uiPriority w:val="99"/>
    <w:semiHidden/>
    <w:rsid w:val="00AE16EB"/>
    <w:rPr>
      <w:rFonts w:ascii="Arial" w:hAnsi="Arial"/>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AE16EB"/>
    <w:rPr>
      <w:b/>
      <w:bCs/>
    </w:rPr>
  </w:style>
  <w:style w:type="character" w:customStyle="1" w:styleId="CommentSubjectChar">
    <w:name w:val="Comment Subject Char"/>
    <w:basedOn w:val="CommentTextChar"/>
    <w:link w:val="CommentSubject"/>
    <w:uiPriority w:val="99"/>
    <w:semiHidden/>
    <w:rsid w:val="00AE16EB"/>
    <w:rPr>
      <w:rFonts w:ascii="Arial" w:hAnsi="Arial"/>
      <w:b/>
      <w:bCs/>
      <w:color w:val="262626" w:themeColor="text1" w:themeTint="D9"/>
      <w:sz w:val="20"/>
      <w:szCs w:val="20"/>
    </w:rPr>
  </w:style>
  <w:style w:type="character" w:styleId="Strong">
    <w:name w:val="Strong"/>
    <w:basedOn w:val="DefaultParagraphFont"/>
    <w:uiPriority w:val="23"/>
    <w:qFormat/>
    <w:rsid w:val="00AE16EB"/>
    <w:rPr>
      <w:b/>
      <w:bCs/>
    </w:rPr>
  </w:style>
  <w:style w:type="paragraph" w:styleId="NormalWeb">
    <w:name w:val="Normal (Web)"/>
    <w:basedOn w:val="Normal"/>
    <w:uiPriority w:val="99"/>
    <w:semiHidden/>
    <w:unhideWhenUsed/>
    <w:rsid w:val="00AE16EB"/>
    <w:pPr>
      <w:spacing w:before="100" w:beforeAutospacing="1" w:after="100" w:afterAutospacing="1"/>
    </w:pPr>
    <w:rPr>
      <w:rFonts w:ascii="Times New Roman" w:eastAsia="Times New Roman" w:hAnsi="Times New Roman" w:cs="Times New Roman"/>
      <w:szCs w:val="24"/>
    </w:rPr>
  </w:style>
  <w:style w:type="paragraph" w:customStyle="1" w:styleId="TOCHeader">
    <w:name w:val="TOC Header"/>
    <w:basedOn w:val="Normal"/>
    <w:uiPriority w:val="4"/>
    <w:qFormat/>
    <w:rsid w:val="00AE16EB"/>
    <w:pPr>
      <w:pBdr>
        <w:bottom w:val="single" w:sz="8" w:space="2" w:color="000000" w:themeColor="text1"/>
      </w:pBdr>
      <w:spacing w:before="480"/>
    </w:pPr>
    <w:rPr>
      <w:rFonts w:ascii="Arial Black" w:hAnsi="Arial Black"/>
      <w:b/>
      <w:color w:val="000000" w:themeColor="text1"/>
      <w:sz w:val="28"/>
    </w:rPr>
  </w:style>
  <w:style w:type="paragraph" w:styleId="Subtitle">
    <w:name w:val="Subtitle"/>
    <w:basedOn w:val="Title"/>
    <w:next w:val="Normal"/>
    <w:link w:val="SubtitleChar"/>
    <w:uiPriority w:val="11"/>
    <w:qFormat/>
    <w:rsid w:val="00AE16EB"/>
    <w:pPr>
      <w:numPr>
        <w:ilvl w:val="1"/>
      </w:numPr>
      <w:shd w:val="clear" w:color="000000" w:themeColor="text1" w:fill="auto"/>
      <w:ind w:left="288"/>
    </w:pPr>
    <w:rPr>
      <w:i/>
      <w:iCs/>
      <w:spacing w:val="0"/>
      <w:position w:val="22"/>
      <w:sz w:val="40"/>
      <w:szCs w:val="24"/>
    </w:rPr>
  </w:style>
  <w:style w:type="character" w:customStyle="1" w:styleId="SubtitleChar">
    <w:name w:val="Subtitle Char"/>
    <w:basedOn w:val="DefaultParagraphFont"/>
    <w:link w:val="Subtitle"/>
    <w:uiPriority w:val="11"/>
    <w:rsid w:val="00AE16EB"/>
    <w:rPr>
      <w:rFonts w:ascii="Arial" w:eastAsiaTheme="majorEastAsia" w:hAnsi="Arial" w:cstheme="majorBidi"/>
      <w:b/>
      <w:i/>
      <w:iCs/>
      <w:position w:val="22"/>
      <w:sz w:val="40"/>
      <w:szCs w:val="24"/>
      <w:shd w:val="clear" w:color="000000" w:themeColor="text1" w:fill="auto"/>
    </w:rPr>
  </w:style>
  <w:style w:type="paragraph" w:customStyle="1" w:styleId="Slide">
    <w:name w:val="Slide"/>
    <w:basedOn w:val="Normal"/>
    <w:uiPriority w:val="4"/>
    <w:qFormat/>
    <w:rsid w:val="00AE16EB"/>
    <w:pPr>
      <w:pBdr>
        <w:bottom w:val="single" w:sz="8" w:space="12" w:color="D9D9D9" w:themeColor="background1" w:themeShade="D9"/>
      </w:pBdr>
      <w:spacing w:after="240"/>
      <w:jc w:val="center"/>
    </w:pPr>
    <w:rPr>
      <w:rFonts w:ascii="Verdana" w:hAnsi="Verdana"/>
      <w:sz w:val="18"/>
    </w:rPr>
  </w:style>
  <w:style w:type="paragraph" w:customStyle="1" w:styleId="SlideNotes">
    <w:name w:val="Slide Notes"/>
    <w:basedOn w:val="Normal"/>
    <w:uiPriority w:val="4"/>
    <w:qFormat/>
    <w:rsid w:val="00AE16EB"/>
    <w:pPr>
      <w:spacing w:before="240"/>
      <w:ind w:left="720" w:right="720"/>
    </w:pPr>
    <w:rPr>
      <w:color w:val="1C1C1C"/>
    </w:rPr>
  </w:style>
  <w:style w:type="paragraph" w:customStyle="1" w:styleId="SlidesNotes">
    <w:name w:val="Slides Notes"/>
    <w:basedOn w:val="Normal"/>
    <w:uiPriority w:val="4"/>
    <w:qFormat/>
    <w:rsid w:val="00AE16EB"/>
    <w:pPr>
      <w:spacing w:before="240"/>
    </w:pPr>
  </w:style>
  <w:style w:type="paragraph" w:customStyle="1" w:styleId="LegalHeader">
    <w:name w:val="Legal Header"/>
    <w:basedOn w:val="Normal"/>
    <w:uiPriority w:val="3"/>
    <w:qFormat/>
    <w:rsid w:val="00AE16EB"/>
    <w:pPr>
      <w:spacing w:before="600"/>
    </w:pPr>
    <w:rPr>
      <w:b/>
      <w:color w:val="auto"/>
      <w:u w:val="single"/>
    </w:rPr>
  </w:style>
  <w:style w:type="paragraph" w:customStyle="1" w:styleId="LegalBody">
    <w:name w:val="Legal Body"/>
    <w:basedOn w:val="Normal"/>
    <w:uiPriority w:val="3"/>
    <w:qFormat/>
    <w:rsid w:val="00AE16EB"/>
    <w:rPr>
      <w:sz w:val="18"/>
    </w:rPr>
  </w:style>
  <w:style w:type="paragraph" w:customStyle="1" w:styleId="CourseInfo">
    <w:name w:val="Course Info"/>
    <w:basedOn w:val="Normal"/>
    <w:uiPriority w:val="4"/>
    <w:qFormat/>
    <w:rsid w:val="00AE16EB"/>
    <w:pPr>
      <w:pBdr>
        <w:top w:val="single" w:sz="12" w:space="6" w:color="auto"/>
        <w:left w:val="single" w:sz="18" w:space="4" w:color="BFBFBF" w:themeColor="background1" w:themeShade="BF"/>
        <w:bottom w:val="single" w:sz="18" w:space="4" w:color="BFBFBF" w:themeColor="background1" w:themeShade="BF"/>
        <w:right w:val="single" w:sz="18" w:space="4" w:color="BFBFBF" w:themeColor="background1" w:themeShade="BF"/>
      </w:pBdr>
      <w:shd w:val="clear" w:color="auto" w:fill="F2F2F2" w:themeFill="background1" w:themeFillShade="F2"/>
      <w:tabs>
        <w:tab w:val="left" w:pos="1728"/>
      </w:tabs>
      <w:spacing w:before="0"/>
      <w:ind w:left="108" w:right="108"/>
    </w:pPr>
    <w:rPr>
      <w:color w:val="595959" w:themeColor="text1" w:themeTint="A6"/>
    </w:rPr>
  </w:style>
  <w:style w:type="character" w:customStyle="1" w:styleId="LabStepNumberedChar">
    <w:name w:val="Lab Step Numbered Char"/>
    <w:basedOn w:val="DefaultParagraphFont"/>
    <w:link w:val="LabStepNumbered"/>
    <w:rsid w:val="00316198"/>
    <w:rPr>
      <w:rFonts w:ascii="Arial" w:hAnsi="Arial"/>
      <w:color w:val="262626" w:themeColor="text1" w:themeTint="D9"/>
      <w:sz w:val="18"/>
    </w:rPr>
  </w:style>
  <w:style w:type="paragraph" w:customStyle="1" w:styleId="Strong1">
    <w:name w:val="Strong1"/>
    <w:basedOn w:val="LabStepNumbered"/>
    <w:link w:val="strongChar"/>
    <w:uiPriority w:val="5"/>
    <w:qFormat/>
    <w:rsid w:val="00AE16EB"/>
    <w:pPr>
      <w:numPr>
        <w:numId w:val="0"/>
      </w:numPr>
      <w:ind w:left="757" w:hanging="360"/>
    </w:pPr>
    <w:rPr>
      <w:b/>
    </w:rPr>
  </w:style>
  <w:style w:type="character" w:customStyle="1" w:styleId="strongChar">
    <w:name w:val="strong Char"/>
    <w:basedOn w:val="LabStepNumberedChar"/>
    <w:link w:val="Strong1"/>
    <w:uiPriority w:val="5"/>
    <w:rsid w:val="00484260"/>
    <w:rPr>
      <w:rFonts w:ascii="Arial" w:hAnsi="Arial"/>
      <w:b/>
      <w:color w:val="262626" w:themeColor="text1" w:themeTint="D9"/>
      <w:sz w:val="18"/>
    </w:rPr>
  </w:style>
  <w:style w:type="paragraph" w:customStyle="1" w:styleId="CourseCode">
    <w:name w:val="Course Code"/>
    <w:basedOn w:val="Normal"/>
    <w:uiPriority w:val="4"/>
    <w:qFormat/>
    <w:rsid w:val="00AE16EB"/>
    <w:pPr>
      <w:spacing w:before="720"/>
      <w:jc w:val="center"/>
    </w:pPr>
    <w:rPr>
      <w:rFonts w:ascii="Arial Black" w:hAnsi="Arial Black"/>
      <w:color w:val="auto"/>
      <w:sz w:val="72"/>
    </w:rPr>
  </w:style>
  <w:style w:type="paragraph" w:styleId="TOC3">
    <w:name w:val="toc 3"/>
    <w:basedOn w:val="Normal"/>
    <w:next w:val="Normal"/>
    <w:autoRedefine/>
    <w:uiPriority w:val="39"/>
    <w:unhideWhenUsed/>
    <w:rsid w:val="00AE16EB"/>
    <w:pPr>
      <w:tabs>
        <w:tab w:val="right" w:leader="dot" w:pos="10790"/>
      </w:tabs>
      <w:spacing w:before="40" w:after="0"/>
      <w:ind w:left="432"/>
    </w:pPr>
    <w:rPr>
      <w:sz w:val="16"/>
    </w:rPr>
  </w:style>
  <w:style w:type="numbering" w:customStyle="1" w:styleId="LabStepsTemplate">
    <w:name w:val="LabStepsTemplate"/>
    <w:uiPriority w:val="99"/>
    <w:rsid w:val="00AE16EB"/>
    <w:pPr>
      <w:numPr>
        <w:numId w:val="7"/>
      </w:numPr>
    </w:pPr>
  </w:style>
  <w:style w:type="paragraph" w:customStyle="1" w:styleId="ModuleDescription">
    <w:name w:val="Module Description"/>
    <w:basedOn w:val="Normal"/>
    <w:uiPriority w:val="4"/>
    <w:qFormat/>
    <w:rsid w:val="00AE16EB"/>
    <w:pPr>
      <w:pBdr>
        <w:top w:val="single" w:sz="8" w:space="8" w:color="auto" w:shadow="1"/>
        <w:left w:val="single" w:sz="8" w:space="8" w:color="auto" w:shadow="1"/>
        <w:bottom w:val="single" w:sz="8" w:space="8" w:color="auto" w:shadow="1"/>
        <w:right w:val="single" w:sz="8" w:space="8" w:color="auto" w:shadow="1"/>
      </w:pBdr>
      <w:shd w:val="clear" w:color="auto" w:fill="EAEAEA"/>
      <w:spacing w:before="240" w:after="240"/>
      <w:ind w:left="720" w:right="720"/>
      <w:jc w:val="both"/>
    </w:pPr>
    <w:rPr>
      <w:sz w:val="24"/>
    </w:rPr>
  </w:style>
  <w:style w:type="paragraph" w:customStyle="1" w:styleId="AgendaSlide">
    <w:name w:val="Agenda Slide"/>
    <w:basedOn w:val="Normal"/>
    <w:uiPriority w:val="4"/>
    <w:qFormat/>
    <w:rsid w:val="00AE16EB"/>
    <w:pPr>
      <w:jc w:val="center"/>
    </w:pPr>
  </w:style>
  <w:style w:type="paragraph" w:customStyle="1" w:styleId="TopicsCoveredItem">
    <w:name w:val="Topics Covered Item"/>
    <w:basedOn w:val="Normal"/>
    <w:uiPriority w:val="4"/>
    <w:qFormat/>
    <w:rsid w:val="00AE16EB"/>
    <w:pPr>
      <w:numPr>
        <w:numId w:val="21"/>
      </w:numPr>
      <w:spacing w:before="0" w:after="0"/>
      <w:contextualSpacing/>
    </w:pPr>
  </w:style>
  <w:style w:type="paragraph" w:customStyle="1" w:styleId="ModuleIntroHeader">
    <w:name w:val="Module Intro Header"/>
    <w:basedOn w:val="Normal"/>
    <w:uiPriority w:val="4"/>
    <w:qFormat/>
    <w:rsid w:val="00AE16EB"/>
    <w:pPr>
      <w:pBdr>
        <w:bottom w:val="single" w:sz="8" w:space="1" w:color="auto"/>
      </w:pBdr>
      <w:spacing w:before="360"/>
      <w:ind w:left="288"/>
    </w:pPr>
    <w:rPr>
      <w:b/>
      <w:sz w:val="24"/>
    </w:rPr>
  </w:style>
  <w:style w:type="paragraph" w:customStyle="1" w:styleId="ModuleAgendaItem">
    <w:name w:val="Module Agenda Item"/>
    <w:basedOn w:val="Normal"/>
    <w:uiPriority w:val="4"/>
    <w:qFormat/>
    <w:rsid w:val="00AE16EB"/>
    <w:pPr>
      <w:spacing w:before="0" w:after="0"/>
      <w:ind w:left="360" w:hanging="360"/>
      <w:contextualSpacing/>
    </w:pPr>
    <w:rPr>
      <w:sz w:val="24"/>
    </w:rPr>
  </w:style>
  <w:style w:type="paragraph" w:customStyle="1" w:styleId="LabStepNumberedLevel3">
    <w:name w:val="Lab Step Numbered Level 3"/>
    <w:basedOn w:val="LabStepNumberedLevel2"/>
    <w:qFormat/>
    <w:rsid w:val="00A84330"/>
    <w:pPr>
      <w:numPr>
        <w:ilvl w:val="2"/>
      </w:numPr>
      <w:tabs>
        <w:tab w:val="left" w:pos="994"/>
      </w:tabs>
      <w:ind w:left="1008" w:hanging="288"/>
    </w:pPr>
  </w:style>
  <w:style w:type="paragraph" w:customStyle="1" w:styleId="LabStepNumberedLevel4">
    <w:name w:val="Lab Step Numbered Level 4"/>
    <w:basedOn w:val="LabStepNumberedLevel3"/>
    <w:qFormat/>
    <w:rsid w:val="00371932"/>
    <w:pPr>
      <w:numPr>
        <w:ilvl w:val="3"/>
      </w:numPr>
      <w:tabs>
        <w:tab w:val="clear" w:pos="994"/>
        <w:tab w:val="left" w:pos="1627"/>
      </w:tabs>
      <w:ind w:left="1354" w:hanging="346"/>
    </w:pPr>
  </w:style>
  <w:style w:type="paragraph" w:customStyle="1" w:styleId="LabStepLevel2Numbered">
    <w:name w:val="Lab Step Level 2 Numbered"/>
    <w:basedOn w:val="LabStepNumbered"/>
    <w:qFormat/>
    <w:rsid w:val="00AA4AFF"/>
    <w:pPr>
      <w:numPr>
        <w:numId w:val="0"/>
      </w:numPr>
      <w:tabs>
        <w:tab w:val="num" w:pos="720"/>
      </w:tabs>
      <w:ind w:left="720" w:hanging="320"/>
    </w:pPr>
    <w:rPr>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dev.wingtip.com" TargetMode="Externa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header" Target="header3.xml"/><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theme" Target="theme/theme1.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footer" Target="footer1.xml"/><Relationship Id="rId40" Type="http://schemas.openxmlformats.org/officeDocument/2006/relationships/footer" Target="footer3.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header" Target="header1.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ApolloTFS\Apollo\Resources\CptCourseManu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934082600162348B2FFCDEBCF015FD3" ma:contentTypeVersion="0" ma:contentTypeDescription="Create a new document." ma:contentTypeScope="" ma:versionID="744b9ec266ca400788306ef4b532f8ec">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outs:outSpaceData xmlns:outs="http://schemas.microsoft.com/office/2009/outspace/metadata">
  <outs:relatedDates>
    <outs:relatedDate>
      <outs:type>3</outs:type>
      <outs:displayName>Last Modified</outs:displayName>
      <outs:dateTime/>
      <outs:isPinned>true</outs:isPinned>
    </outs:relatedDate>
    <outs:relatedDate>
      <outs:type>2</outs:type>
      <outs:displayName>Created</outs:displayName>
      <outs:dateTime>2009-10-04T10:16:00Z</outs:dateTime>
      <outs:isPinned>true</outs:isPinned>
    </outs:relatedDate>
    <outs:relatedDate>
      <outs:type>4</outs:type>
      <outs:displayName>Last Printed</outs:displayName>
      <outs:dateTime>2009-08-12T16:30:00Z</outs:dateTime>
      <outs:isPinned>true</outs:isPinned>
    </outs:relatedDate>
  </outs:relatedDates>
  <outs:relatedDocuments/>
  <outs:relatedPeople>
    <outs:relatedPeopleItem>
      <outs:category>Author</outs:category>
      <outs:people>
        <outs:relatedPerson>
          <outs:displayName>Andrew Connell</outs:displayName>
          <outs:accountName/>
        </outs:relatedPerson>
      </outs:people>
      <outs:source>0</outs:source>
      <outs:isPinned>true</outs:isPinned>
    </outs:relatedPeopleItem>
    <outs:relatedPeopleItem>
      <outs:category>Last modified by</outs:category>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outs:propertyMetadata>
      <outs:type>1</outs:type>
      <outs:propertyId>0</outs:propertyId>
      <outs:propertyName>ContentAuthor</outs:propertyName>
      <outs:isPinned>false</outs:isPinned>
    </outs:propertyMetadata>
    <outs:propertyMetadata>
      <outs:type>1</outs:type>
      <outs:propertyId>0</outs:propertyId>
      <outs:propertyName>ContentItemStatus</outs:propertyName>
      <outs:isPinned>false</outs:isPinned>
    </outs:propertyMetadata>
  </propertyMetadataList>
  <outs:corruptMetadataWasLost/>
</outs:outSpaceDat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316EDB-49BA-4480-A4CC-06A2F75E0759}">
  <ds:schemaRefs>
    <ds:schemaRef ds:uri="http://schemas.microsoft.com/office/2006/metadata/properties"/>
  </ds:schemaRefs>
</ds:datastoreItem>
</file>

<file path=customXml/itemProps2.xml><?xml version="1.0" encoding="utf-8"?>
<ds:datastoreItem xmlns:ds="http://schemas.openxmlformats.org/officeDocument/2006/customXml" ds:itemID="{D8FBEAB1-7B91-4835-83AC-CC5E4FB45F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26E11BDE-7E31-4B78-8494-AC3EF47CDCC3}">
  <ds:schemaRefs>
    <ds:schemaRef ds:uri="http://schemas.microsoft.com/office/2009/outspace/metadata"/>
  </ds:schemaRefs>
</ds:datastoreItem>
</file>

<file path=customXml/itemProps4.xml><?xml version="1.0" encoding="utf-8"?>
<ds:datastoreItem xmlns:ds="http://schemas.openxmlformats.org/officeDocument/2006/customXml" ds:itemID="{4AB4F019-59F6-4F32-9A99-4D00AA33EAC5}">
  <ds:schemaRefs>
    <ds:schemaRef ds:uri="http://schemas.microsoft.com/sharepoint/v3/contenttype/forms"/>
  </ds:schemaRefs>
</ds:datastoreItem>
</file>

<file path=customXml/itemProps5.xml><?xml version="1.0" encoding="utf-8"?>
<ds:datastoreItem xmlns:ds="http://schemas.openxmlformats.org/officeDocument/2006/customXml" ds:itemID="{D8C7A9E9-C2D8-47E8-95F8-22299A74B4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CptCourseManual.dotx</Template>
  <TotalTime>1964</TotalTime>
  <Pages>14</Pages>
  <Words>3394</Words>
  <Characters>19348</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Critical Path Training, LLC</Company>
  <LinksUpToDate>false</LinksUpToDate>
  <CharactersWithSpaces>22697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Ted Pattison</cp:lastModifiedBy>
  <cp:revision>38</cp:revision>
  <cp:lastPrinted>2009-08-12T16:30:00Z</cp:lastPrinted>
  <dcterms:created xsi:type="dcterms:W3CDTF">2012-10-18T15:45:00Z</dcterms:created>
  <dcterms:modified xsi:type="dcterms:W3CDTF">2014-11-10T15:42:00Z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0x0101005934082600162348B2FFCDEBCF015FD3</vt:lpwstr>
  </property>
  <property fmtid="{D5CDD505-2E9C-101B-9397-08002B2CF9AE}" pid="3" name="ContentAuthor">
    <vt:lpwstr>4</vt:lpwstr>
  </property>
  <property fmtid="{D5CDD505-2E9C-101B-9397-08002B2CF9AE}" pid="4" name="Order">
    <vt:r8>2000</vt:r8>
  </property>
  <property fmtid="{D5CDD505-2E9C-101B-9397-08002B2CF9AE}" pid="5" name="ContentItemStatus">
    <vt:lpwstr>Completed</vt:lpwstr>
  </property>
</Properties>
</file>