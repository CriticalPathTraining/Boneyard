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9338F1" w:rsidP="00607C2B">
      <w:pPr>
        <w:pStyle w:val="Heading2"/>
      </w:pPr>
      <w:r>
        <w:t>Programming a Provider-hosted App using the CSOM</w:t>
      </w:r>
    </w:p>
    <w:p w:rsidR="00C24FC7" w:rsidRPr="00C24FC7" w:rsidRDefault="00C24FC7" w:rsidP="00C24FC7">
      <w:pPr>
        <w:pStyle w:val="LabExerciseLeadIn"/>
      </w:pPr>
      <w:r w:rsidRPr="00C24FC7">
        <w:t xml:space="preserve">Lab </w:t>
      </w:r>
      <w:r>
        <w:t>Time</w:t>
      </w:r>
      <w:r w:rsidRPr="00C24FC7">
        <w:t>: 60 minutes</w:t>
      </w:r>
    </w:p>
    <w:p w:rsidR="00C24FC7" w:rsidRPr="00C24FC7" w:rsidRDefault="00C24FC7" w:rsidP="00C24FC7">
      <w:pPr>
        <w:pStyle w:val="LabExerciseLeadIn"/>
      </w:pPr>
      <w:r w:rsidRPr="00C24FC7">
        <w:t>Lab Folder: C:\Student\Modules\CSOM\Lab</w:t>
      </w:r>
    </w:p>
    <w:p w:rsidR="00181689" w:rsidRPr="00C24FC7" w:rsidRDefault="00C24FC7" w:rsidP="00C24FC7">
      <w:pPr>
        <w:pStyle w:val="LabExerciseLeadIn"/>
      </w:pPr>
      <w:r w:rsidRPr="00C24FC7">
        <w:t>Lab Overview: In this lab you will program create a provider-hosted app that programs against the host web using CSOM. Through the various exercises in this lab you will learn how to use CSOM to query site properties, to query the set of existing lists and to create a new list.</w:t>
      </w:r>
    </w:p>
    <w:p w:rsidR="00C24FC7" w:rsidRDefault="00C24FC7" w:rsidP="00C24FC7">
      <w:pPr>
        <w:pStyle w:val="Heading3"/>
      </w:pPr>
      <w:r>
        <w:t>Exercise 1: Make Sure the S2S Configuration on Your VM is Setup Correctly</w:t>
      </w:r>
    </w:p>
    <w:p w:rsidR="00C24FC7" w:rsidRDefault="00C24FC7" w:rsidP="00C24FC7">
      <w:pPr>
        <w:pStyle w:val="LabExerciseLeadIn"/>
      </w:pPr>
      <w:r>
        <w:t xml:space="preserve">This lab exercise assumes that you have completed the previous lab titled </w:t>
      </w:r>
      <w:r w:rsidRPr="00621AEA">
        <w:rPr>
          <w:b/>
        </w:rPr>
        <w:t>Configuring App Permissions and S2S</w:t>
      </w:r>
      <w:r w:rsidR="00621AEA" w:rsidRPr="00621AEA">
        <w:rPr>
          <w:b/>
        </w:rPr>
        <w:t xml:space="preserve"> Authentication</w:t>
      </w:r>
      <w:r>
        <w:t xml:space="preserve">. More specifically, you must have completed Exercise 3 titled </w:t>
      </w:r>
      <w:r w:rsidRPr="00621AEA">
        <w:rPr>
          <w:b/>
        </w:rPr>
        <w:t>Create a Test Certificate for Working with S2S Trusts Authentication</w:t>
      </w:r>
      <w:r>
        <w:t xml:space="preserve"> where you created a self-signed SSL certificate and then you created a Trusted Security Token Issuer based on that certificate to support S2S authentication.</w:t>
      </w:r>
    </w:p>
    <w:p w:rsidR="00C24FC7" w:rsidRDefault="00C24FC7" w:rsidP="00C24FC7">
      <w:pPr>
        <w:pStyle w:val="LabStepNumbered"/>
      </w:pPr>
      <w:r>
        <w:t xml:space="preserve">Determine whether you have already completed </w:t>
      </w:r>
      <w:r w:rsidRPr="00C24FC7">
        <w:rPr>
          <w:b/>
        </w:rPr>
        <w:t>Exercise 3: Create a Test Certificate for Working with S2S Trusts Authentication</w:t>
      </w:r>
      <w:r>
        <w:t xml:space="preserve"> in previous lab titled </w:t>
      </w:r>
      <w:r w:rsidR="00621AEA" w:rsidRPr="00621AEA">
        <w:rPr>
          <w:b/>
        </w:rPr>
        <w:t>Configuring App Permissions and S2S Authentication</w:t>
      </w:r>
      <w:r>
        <w:t>.</w:t>
      </w:r>
    </w:p>
    <w:p w:rsidR="00C24FC7" w:rsidRDefault="00C24FC7" w:rsidP="00C24FC7">
      <w:pPr>
        <w:pStyle w:val="LabStepNumberedLevel2"/>
      </w:pPr>
      <w:r>
        <w:t xml:space="preserve">If you are not sure whether you have completed this prerequisite exercise, you can examine the </w:t>
      </w:r>
      <w:r w:rsidRPr="00C24FC7">
        <w:rPr>
          <w:b/>
        </w:rPr>
        <w:t>C:\Certs</w:t>
      </w:r>
      <w:r>
        <w:t xml:space="preserve"> folder on your student VM to see if there are two certificate files named </w:t>
      </w:r>
      <w:r w:rsidRPr="00C24FC7">
        <w:rPr>
          <w:b/>
        </w:rPr>
        <w:t>WingtipAppCetificate01.cer</w:t>
      </w:r>
      <w:r>
        <w:t xml:space="preserve"> and </w:t>
      </w:r>
      <w:r w:rsidRPr="00C24FC7">
        <w:rPr>
          <w:b/>
        </w:rPr>
        <w:t>WingtipAppCetificate01.pfx</w:t>
      </w:r>
      <w:r>
        <w:t xml:space="preserve">. If these files do not exist in the </w:t>
      </w:r>
      <w:r w:rsidRPr="00C24FC7">
        <w:rPr>
          <w:b/>
        </w:rPr>
        <w:t>C:\Certs</w:t>
      </w:r>
      <w:r>
        <w:t xml:space="preserve"> folder, you have not yet completed Exercise 3.</w:t>
      </w:r>
    </w:p>
    <w:p w:rsidR="00C24FC7" w:rsidRDefault="00C24FC7" w:rsidP="00C24FC7">
      <w:pPr>
        <w:pStyle w:val="LabStepNumberedLevel2"/>
      </w:pPr>
      <w:r>
        <w:t xml:space="preserve">If you have already completed </w:t>
      </w:r>
      <w:r w:rsidRPr="00C24FC7">
        <w:rPr>
          <w:b/>
        </w:rPr>
        <w:t>Exercise 3 : Create a Test Certificate for Working with S2S Trusts Authentication</w:t>
      </w:r>
      <w:r>
        <w:t xml:space="preserve"> from previous lab, you </w:t>
      </w:r>
      <w:r w:rsidR="00621AEA">
        <w:t xml:space="preserve">can </w:t>
      </w:r>
      <w:r>
        <w:t>now move ahead to Exercise 2 in this lab.</w:t>
      </w:r>
    </w:p>
    <w:p w:rsidR="00C24FC7" w:rsidRDefault="00C24FC7" w:rsidP="00C24FC7">
      <w:pPr>
        <w:pStyle w:val="LabStepNumberedLevel2"/>
      </w:pPr>
      <w:r>
        <w:t xml:space="preserve">If you have </w:t>
      </w:r>
      <w:r w:rsidRPr="00621AEA">
        <w:rPr>
          <w:i/>
        </w:rPr>
        <w:t>NOT</w:t>
      </w:r>
      <w:r>
        <w:t xml:space="preserve"> already completed </w:t>
      </w:r>
      <w:r w:rsidRPr="00C24FC7">
        <w:rPr>
          <w:b/>
        </w:rPr>
        <w:t>Exercise 3: Create a Test Certificate for Working with S2S Trusts Authentication</w:t>
      </w:r>
      <w:r>
        <w:t xml:space="preserve"> from previous lab titled </w:t>
      </w:r>
      <w:r w:rsidR="00621AEA" w:rsidRPr="00621AEA">
        <w:rPr>
          <w:b/>
        </w:rPr>
        <w:t>Configuring App Permissions and S2S Authentication</w:t>
      </w:r>
      <w:r>
        <w:t>, you must go back and complete that exercise now. After that you can then proceed with Exercise 2 in this lab.</w:t>
      </w:r>
    </w:p>
    <w:p w:rsidR="00C24FC7" w:rsidRDefault="00C24FC7" w:rsidP="00C24FC7">
      <w:pPr>
        <w:pStyle w:val="Heading3"/>
      </w:pPr>
      <w:r>
        <w:t>Exercise 2: Create a Provider-hosted App that Uses CSOM</w:t>
      </w:r>
    </w:p>
    <w:p w:rsidR="00C24FC7" w:rsidRDefault="00C24FC7" w:rsidP="00C24FC7">
      <w:pPr>
        <w:pStyle w:val="LabExerciseLeadIn"/>
      </w:pPr>
      <w:r>
        <w:t>In this exercise you will create a new SharePoint Provider- Hosted app that will leverage the certificate and trusted security token issuer to implement a high -trust app that utilizes S2S authentication.</w:t>
      </w:r>
    </w:p>
    <w:p w:rsidR="00C24FC7" w:rsidRDefault="00C24FC7" w:rsidP="00C24FC7">
      <w:pPr>
        <w:pStyle w:val="LabStepNumbered"/>
        <w:numPr>
          <w:ilvl w:val="0"/>
          <w:numId w:val="40"/>
        </w:numPr>
      </w:pPr>
      <w:r>
        <w:t>Launch Visual Studio 2013 as administrator (if it is not already open).</w:t>
      </w:r>
    </w:p>
    <w:p w:rsidR="00C24FC7" w:rsidRDefault="00C24FC7" w:rsidP="00C24FC7">
      <w:pPr>
        <w:pStyle w:val="LabStepNumberedLevel2"/>
      </w:pPr>
      <w:r>
        <w:t xml:space="preserve">Press the </w:t>
      </w:r>
      <w:r w:rsidRPr="00C24FC7">
        <w:rPr>
          <w:b/>
        </w:rPr>
        <w:t>Windows</w:t>
      </w:r>
      <w:r>
        <w:t xml:space="preserve"> key to display the Windows Start page.</w:t>
      </w:r>
    </w:p>
    <w:p w:rsidR="00C24FC7" w:rsidRDefault="00C24FC7" w:rsidP="00C24FC7">
      <w:pPr>
        <w:pStyle w:val="LabStepNumberedLevel2"/>
      </w:pPr>
      <w:r>
        <w:t xml:space="preserve">Right click on the </w:t>
      </w:r>
      <w:r w:rsidRPr="00C24FC7">
        <w:rPr>
          <w:b/>
        </w:rPr>
        <w:t>Visual Studio 2013</w:t>
      </w:r>
      <w:r>
        <w:t xml:space="preserve"> tile and select </w:t>
      </w:r>
      <w:r w:rsidRPr="00C24FC7">
        <w:rPr>
          <w:b/>
        </w:rPr>
        <w:t>Run as administrator</w:t>
      </w:r>
      <w:r>
        <w:t>.</w:t>
      </w:r>
    </w:p>
    <w:p w:rsidR="00D45706" w:rsidRDefault="00C24FC7" w:rsidP="00D45706">
      <w:pPr>
        <w:pStyle w:val="LabStepNumbered"/>
      </w:pPr>
      <w:r>
        <w:t xml:space="preserve">Create a new project in Visual Studio 2013 for hosting your app: </w:t>
      </w:r>
    </w:p>
    <w:p w:rsidR="00D45706" w:rsidRDefault="00D45706" w:rsidP="00D45706">
      <w:pPr>
        <w:pStyle w:val="LabStepNumberedLevel2"/>
      </w:pPr>
      <w:r>
        <w:t xml:space="preserve">Select </w:t>
      </w:r>
      <w:r w:rsidRPr="00D45706">
        <w:rPr>
          <w:b/>
        </w:rPr>
        <w:t>File &gt; New &gt; Project</w:t>
      </w:r>
      <w:r w:rsidR="00C24FC7">
        <w:t>.</w:t>
      </w:r>
    </w:p>
    <w:p w:rsidR="008B463D" w:rsidRDefault="00D45706" w:rsidP="0058515F">
      <w:pPr>
        <w:pStyle w:val="LabStepNumberedLevel2"/>
      </w:pPr>
      <w:r>
        <w:t xml:space="preserve">In the </w:t>
      </w:r>
      <w:r w:rsidRPr="008B463D">
        <w:rPr>
          <w:b/>
        </w:rPr>
        <w:t>New Project</w:t>
      </w:r>
      <w:r>
        <w:t xml:space="preserve"> dialog, f</w:t>
      </w:r>
      <w:r w:rsidR="00C24FC7">
        <w:t xml:space="preserve">ind the </w:t>
      </w:r>
      <w:r w:rsidR="00C24FC7" w:rsidRPr="008B463D">
        <w:rPr>
          <w:b/>
        </w:rPr>
        <w:t>App for SharePoint</w:t>
      </w:r>
      <w:r w:rsidR="00C24FC7">
        <w:t xml:space="preserve"> template under the </w:t>
      </w:r>
      <w:r w:rsidR="00C24FC7" w:rsidRPr="008B463D">
        <w:rPr>
          <w:b/>
        </w:rPr>
        <w:t xml:space="preserve">Templates </w:t>
      </w:r>
      <w:r w:rsidR="008B463D" w:rsidRPr="008B463D">
        <w:rPr>
          <w:b/>
        </w:rPr>
        <w:t xml:space="preserve">&gt; </w:t>
      </w:r>
      <w:r w:rsidR="00C24FC7" w:rsidRPr="008B463D">
        <w:rPr>
          <w:b/>
        </w:rPr>
        <w:t xml:space="preserve">Visual C# </w:t>
      </w:r>
      <w:r w:rsidR="008B463D" w:rsidRPr="008B463D">
        <w:rPr>
          <w:b/>
        </w:rPr>
        <w:t xml:space="preserve">&gt; </w:t>
      </w:r>
      <w:r w:rsidR="00C24FC7" w:rsidRPr="008B463D">
        <w:rPr>
          <w:b/>
        </w:rPr>
        <w:t xml:space="preserve">Office / SharePoint </w:t>
      </w:r>
      <w:r w:rsidR="008B463D" w:rsidRPr="008B463D">
        <w:rPr>
          <w:b/>
        </w:rPr>
        <w:t xml:space="preserve">&gt; </w:t>
      </w:r>
      <w:r w:rsidR="00C24FC7" w:rsidRPr="008B463D">
        <w:rPr>
          <w:b/>
        </w:rPr>
        <w:t>Apps</w:t>
      </w:r>
      <w:r w:rsidR="00C24FC7">
        <w:t xml:space="preserve"> section.</w:t>
      </w:r>
    </w:p>
    <w:p w:rsidR="008B463D" w:rsidRDefault="00C24FC7" w:rsidP="008B463D">
      <w:pPr>
        <w:pStyle w:val="LabStepNumberedLevel3"/>
      </w:pPr>
      <w:r>
        <w:t xml:space="preserve">Name: </w:t>
      </w:r>
      <w:r w:rsidRPr="008B463D">
        <w:rPr>
          <w:b/>
        </w:rPr>
        <w:t>MyCSOMApp</w:t>
      </w:r>
      <w:r w:rsidR="00621AEA">
        <w:t>.</w:t>
      </w:r>
    </w:p>
    <w:p w:rsidR="00C24FC7" w:rsidRDefault="008B463D" w:rsidP="008B463D">
      <w:pPr>
        <w:pStyle w:val="LabStepNumberedLevel3"/>
      </w:pPr>
      <w:r>
        <w:t>Location</w:t>
      </w:r>
      <w:r w:rsidR="00C24FC7">
        <w:t xml:space="preserve">: </w:t>
      </w:r>
      <w:r w:rsidR="00C24FC7" w:rsidRPr="008B463D">
        <w:rPr>
          <w:b/>
        </w:rPr>
        <w:t>C:\Student\Modules\CSOM\Lab\</w:t>
      </w:r>
    </w:p>
    <w:p w:rsidR="00C24FC7" w:rsidRDefault="00C24FC7" w:rsidP="008B463D">
      <w:pPr>
        <w:pStyle w:val="LabStepNumberedLevel3"/>
      </w:pPr>
      <w:r>
        <w:t xml:space="preserve">When the </w:t>
      </w:r>
      <w:r w:rsidRPr="00621AEA">
        <w:rPr>
          <w:b/>
        </w:rPr>
        <w:t>New Project</w:t>
      </w:r>
      <w:r>
        <w:t xml:space="preserve"> dialog looks like the </w:t>
      </w:r>
      <w:r w:rsidR="00621AEA">
        <w:t xml:space="preserve">following </w:t>
      </w:r>
      <w:r>
        <w:t xml:space="preserve">below, click the </w:t>
      </w:r>
      <w:r w:rsidRPr="00621AEA">
        <w:rPr>
          <w:b/>
        </w:rPr>
        <w:t>OK</w:t>
      </w:r>
      <w:r>
        <w:t xml:space="preserve"> button.</w:t>
      </w:r>
    </w:p>
    <w:p w:rsidR="00621AEA" w:rsidRDefault="00621AEA" w:rsidP="00621AEA">
      <w:pPr>
        <w:pStyle w:val="LabStepScreenshotLevel2"/>
      </w:pPr>
      <w:r>
        <w:drawing>
          <wp:inline distT="0" distB="0" distL="0" distR="0" wp14:anchorId="1E6D3711" wp14:editId="65A42367">
            <wp:extent cx="4205118" cy="230736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2342" cy="2322302"/>
                    </a:xfrm>
                    <a:prstGeom prst="rect">
                      <a:avLst/>
                    </a:prstGeom>
                  </pic:spPr>
                </pic:pic>
              </a:graphicData>
            </a:graphic>
          </wp:inline>
        </w:drawing>
      </w:r>
    </w:p>
    <w:p w:rsidR="008B463D" w:rsidRDefault="00C24FC7" w:rsidP="0058515F">
      <w:pPr>
        <w:pStyle w:val="LabStepNumberedLevel2"/>
      </w:pPr>
      <w:r>
        <w:lastRenderedPageBreak/>
        <w:t>In th</w:t>
      </w:r>
      <w:r w:rsidR="008B463D">
        <w:t xml:space="preserve">e </w:t>
      </w:r>
      <w:r w:rsidR="008B463D" w:rsidRPr="00621AEA">
        <w:rPr>
          <w:b/>
        </w:rPr>
        <w:t>New app for SharePoint</w:t>
      </w:r>
      <w:r w:rsidR="008B463D">
        <w:t xml:space="preserve"> wizard</w:t>
      </w:r>
      <w:r>
        <w:t>, use the following values to com</w:t>
      </w:r>
      <w:r w:rsidR="008B463D">
        <w:t xml:space="preserve">plete the wizard and click </w:t>
      </w:r>
      <w:r w:rsidR="008B463D" w:rsidRPr="008B463D">
        <w:rPr>
          <w:b/>
        </w:rPr>
        <w:t>Next</w:t>
      </w:r>
      <w:r>
        <w:t>.</w:t>
      </w:r>
    </w:p>
    <w:p w:rsidR="008B463D" w:rsidRDefault="00C24FC7" w:rsidP="0058515F">
      <w:pPr>
        <w:pStyle w:val="LabStepNumberedLevel3"/>
      </w:pPr>
      <w:r>
        <w:t xml:space="preserve">What site do you want to use for debugging? </w:t>
      </w:r>
      <w:hyperlink r:id="rId13" w:history="1">
        <w:r w:rsidR="008B463D" w:rsidRPr="00966D5C">
          <w:rPr>
            <w:rStyle w:val="Hyperlink"/>
          </w:rPr>
          <w:t>http://intranet.wingtip.com</w:t>
        </w:r>
      </w:hyperlink>
    </w:p>
    <w:p w:rsidR="008B463D" w:rsidRDefault="00C24FC7" w:rsidP="0058515F">
      <w:pPr>
        <w:pStyle w:val="LabStepNumberedLevel3"/>
      </w:pPr>
      <w:r>
        <w:t>How do you want to host your app f</w:t>
      </w:r>
      <w:r w:rsidR="008B463D">
        <w:t xml:space="preserve">or SharePoint? </w:t>
      </w:r>
      <w:r w:rsidR="008B463D" w:rsidRPr="00621AEA">
        <w:rPr>
          <w:b/>
        </w:rPr>
        <w:t>Provider- hosted</w:t>
      </w:r>
      <w:r>
        <w:t>.</w:t>
      </w:r>
    </w:p>
    <w:p w:rsidR="00621AEA" w:rsidRDefault="00621AEA" w:rsidP="00621AEA">
      <w:pPr>
        <w:pStyle w:val="LabStepScreenshotLevel2"/>
      </w:pPr>
      <w:r>
        <w:drawing>
          <wp:inline distT="0" distB="0" distL="0" distR="0" wp14:anchorId="7579E5DB" wp14:editId="5C673259">
            <wp:extent cx="4204531" cy="30339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144" cy="3042331"/>
                    </a:xfrm>
                    <a:prstGeom prst="rect">
                      <a:avLst/>
                    </a:prstGeom>
                  </pic:spPr>
                </pic:pic>
              </a:graphicData>
            </a:graphic>
          </wp:inline>
        </w:drawing>
      </w:r>
    </w:p>
    <w:p w:rsidR="008B463D" w:rsidRDefault="00C24FC7" w:rsidP="0058515F">
      <w:pPr>
        <w:pStyle w:val="LabStepNumberedLevel2"/>
      </w:pPr>
      <w:r>
        <w:t xml:space="preserve">On the </w:t>
      </w:r>
      <w:r w:rsidRPr="008B463D">
        <w:rPr>
          <w:b/>
        </w:rPr>
        <w:t>Specify the web project type</w:t>
      </w:r>
      <w:r>
        <w:t xml:space="preserve"> screen select the </w:t>
      </w:r>
      <w:r w:rsidRPr="008B463D">
        <w:rPr>
          <w:b/>
        </w:rPr>
        <w:t>ASP.NET Web Forms Application</w:t>
      </w:r>
      <w:r>
        <w:t xml:space="preserve"> choice and click the </w:t>
      </w:r>
      <w:r w:rsidRPr="008B463D">
        <w:rPr>
          <w:b/>
        </w:rPr>
        <w:t>Next</w:t>
      </w:r>
      <w:r>
        <w:t xml:space="preserve"> button to move to the next screen. Do not click the </w:t>
      </w:r>
      <w:r w:rsidRPr="00621AEA">
        <w:rPr>
          <w:b/>
        </w:rPr>
        <w:t>Finish</w:t>
      </w:r>
      <w:r>
        <w:t xml:space="preserve"> button</w:t>
      </w:r>
      <w:r w:rsidR="008B463D">
        <w:t xml:space="preserve"> until you have gone through all the pages of the wizard</w:t>
      </w:r>
      <w:r>
        <w:t>.</w:t>
      </w:r>
    </w:p>
    <w:p w:rsidR="008B463D" w:rsidRDefault="00C24FC7" w:rsidP="0058515F">
      <w:pPr>
        <w:pStyle w:val="LabStepNumberedLevel2"/>
      </w:pPr>
      <w:r>
        <w:t xml:space="preserve">You should now be at the </w:t>
      </w:r>
      <w:r w:rsidRPr="008B463D">
        <w:rPr>
          <w:b/>
        </w:rPr>
        <w:t>Configure authentication settings</w:t>
      </w:r>
      <w:r>
        <w:t xml:space="preserve"> page. Fill this page out as follows. </w:t>
      </w:r>
    </w:p>
    <w:p w:rsidR="008B463D" w:rsidRDefault="00C24FC7" w:rsidP="0058515F">
      <w:pPr>
        <w:pStyle w:val="LabStepNumberedLevel3"/>
      </w:pPr>
      <w:r>
        <w:t xml:space="preserve">Select </w:t>
      </w:r>
      <w:r w:rsidRPr="008A6AF1">
        <w:rPr>
          <w:b/>
        </w:rPr>
        <w:t>Use a certificate (for SharePoint on -premise apps using high -trust)</w:t>
      </w:r>
    </w:p>
    <w:p w:rsidR="008B463D" w:rsidRDefault="00C24FC7" w:rsidP="0058515F">
      <w:pPr>
        <w:pStyle w:val="LabStepNumberedLevel3"/>
      </w:pPr>
      <w:r>
        <w:t xml:space="preserve">Certificate location : </w:t>
      </w:r>
      <w:r w:rsidRPr="008A6AF1">
        <w:rPr>
          <w:b/>
        </w:rPr>
        <w:t>C:\Certs\WingtipAppCertifi</w:t>
      </w:r>
      <w:r w:rsidR="008B463D" w:rsidRPr="008A6AF1">
        <w:rPr>
          <w:b/>
        </w:rPr>
        <w:t>cate01</w:t>
      </w:r>
      <w:r w:rsidR="008A6AF1" w:rsidRPr="008A6AF1">
        <w:rPr>
          <w:b/>
        </w:rPr>
        <w:t>.pfx</w:t>
      </w:r>
    </w:p>
    <w:p w:rsidR="008B463D" w:rsidRDefault="00C24FC7" w:rsidP="0058515F">
      <w:pPr>
        <w:pStyle w:val="LabStepNumberedLevel3"/>
      </w:pPr>
      <w:r>
        <w:t xml:space="preserve">Password : </w:t>
      </w:r>
      <w:r w:rsidRPr="008A6AF1">
        <w:rPr>
          <w:b/>
        </w:rPr>
        <w:t>Password1</w:t>
      </w:r>
    </w:p>
    <w:p w:rsidR="00C24FC7" w:rsidRDefault="00C24FC7" w:rsidP="0058515F">
      <w:pPr>
        <w:pStyle w:val="LabStepNumberedLevel3"/>
      </w:pPr>
      <w:r>
        <w:t xml:space="preserve">Issuer ID : </w:t>
      </w:r>
      <w:r w:rsidRPr="008A6AF1">
        <w:rPr>
          <w:b/>
        </w:rPr>
        <w:t xml:space="preserve">11111111 - 1111 - 1111 - 1111 </w:t>
      </w:r>
      <w:r w:rsidR="00621AEA" w:rsidRPr="008A6AF1">
        <w:rPr>
          <w:b/>
        </w:rPr>
        <w:t>–</w:t>
      </w:r>
      <w:r w:rsidRPr="008A6AF1">
        <w:rPr>
          <w:b/>
        </w:rPr>
        <w:t xml:space="preserve"> 111111111111</w:t>
      </w:r>
    </w:p>
    <w:p w:rsidR="00621AEA" w:rsidRDefault="00621AEA" w:rsidP="00621AEA">
      <w:pPr>
        <w:pStyle w:val="LabStepScreenshotLevel2"/>
      </w:pPr>
      <w:r>
        <w:drawing>
          <wp:inline distT="0" distB="0" distL="0" distR="0" wp14:anchorId="7B98A069" wp14:editId="508D9DE8">
            <wp:extent cx="4153256" cy="2996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8399" cy="3007879"/>
                    </a:xfrm>
                    <a:prstGeom prst="rect">
                      <a:avLst/>
                    </a:prstGeom>
                  </pic:spPr>
                </pic:pic>
              </a:graphicData>
            </a:graphic>
          </wp:inline>
        </w:drawing>
      </w:r>
    </w:p>
    <w:p w:rsidR="00C24FC7" w:rsidRDefault="00C24FC7" w:rsidP="008B463D">
      <w:pPr>
        <w:pStyle w:val="LabStepNumberedLevel2"/>
      </w:pPr>
      <w:r>
        <w:t xml:space="preserve">Click </w:t>
      </w:r>
      <w:r w:rsidRPr="008A6AF1">
        <w:rPr>
          <w:b/>
        </w:rPr>
        <w:t>Finish</w:t>
      </w:r>
      <w:r>
        <w:t xml:space="preserve"> to complete the wizard and create the new provider-hosted app project.</w:t>
      </w:r>
    </w:p>
    <w:p w:rsidR="00C24FC7" w:rsidRDefault="00C24FC7" w:rsidP="008B463D">
      <w:pPr>
        <w:pStyle w:val="LabStepNumberedLevel2"/>
      </w:pPr>
      <w:r>
        <w:t xml:space="preserve">Once the Visual Studio solution has been created, you should see it contains two projects named </w:t>
      </w:r>
      <w:r w:rsidRPr="008A6AF1">
        <w:rPr>
          <w:b/>
        </w:rPr>
        <w:t>MyCsomApp</w:t>
      </w:r>
      <w:r>
        <w:t xml:space="preserve"> and </w:t>
      </w:r>
      <w:r w:rsidRPr="008A6AF1">
        <w:rPr>
          <w:b/>
        </w:rPr>
        <w:t>MyCsomAppW</w:t>
      </w:r>
      <w:r w:rsidR="008A6AF1" w:rsidRPr="008A6AF1">
        <w:rPr>
          <w:b/>
        </w:rPr>
        <w:t>eb</w:t>
      </w:r>
      <w:r w:rsidR="008A6AF1">
        <w:t>.</w:t>
      </w:r>
    </w:p>
    <w:p w:rsidR="008A6AF1" w:rsidRDefault="008A6AF1" w:rsidP="008A6AF1">
      <w:pPr>
        <w:pStyle w:val="LabStepScreenshotLevel2"/>
      </w:pPr>
      <w:r>
        <w:lastRenderedPageBreak/>
        <w:drawing>
          <wp:inline distT="0" distB="0" distL="0" distR="0" wp14:anchorId="07B3A975" wp14:editId="7FB314C8">
            <wp:extent cx="2739183" cy="272610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473" cy="2733363"/>
                    </a:xfrm>
                    <a:prstGeom prst="rect">
                      <a:avLst/>
                    </a:prstGeom>
                  </pic:spPr>
                </pic:pic>
              </a:graphicData>
            </a:graphic>
          </wp:inline>
        </w:drawing>
      </w:r>
    </w:p>
    <w:p w:rsidR="00C24FC7" w:rsidRDefault="00C24FC7" w:rsidP="00950A1D">
      <w:pPr>
        <w:pStyle w:val="Heading4"/>
      </w:pPr>
      <w:r>
        <w:t>Make some modification to the App project named MyCsomApp</w:t>
      </w:r>
    </w:p>
    <w:p w:rsidR="00950A1D" w:rsidRDefault="00C24FC7" w:rsidP="0058515F">
      <w:pPr>
        <w:pStyle w:val="LabStepNumbered"/>
      </w:pPr>
      <w:r>
        <w:t>Replace the AppIcon.png file with a custom image.</w:t>
      </w:r>
    </w:p>
    <w:p w:rsidR="00950A1D" w:rsidRDefault="00C24FC7" w:rsidP="00950A1D">
      <w:pPr>
        <w:pStyle w:val="LabStepNumberedLevel2"/>
      </w:pPr>
      <w:r>
        <w:t xml:space="preserve">In the Solution Explorer, look inside the </w:t>
      </w:r>
      <w:r w:rsidRPr="00950A1D">
        <w:rPr>
          <w:b/>
        </w:rPr>
        <w:t>MyCsomApp</w:t>
      </w:r>
      <w:r>
        <w:t xml:space="preserve"> project and locate the image fil</w:t>
      </w:r>
      <w:r w:rsidR="00950A1D">
        <w:t xml:space="preserve">e </w:t>
      </w:r>
      <w:r w:rsidR="00950A1D" w:rsidRPr="00950A1D">
        <w:rPr>
          <w:b/>
        </w:rPr>
        <w:t>AppIcon.png</w:t>
      </w:r>
      <w:r>
        <w:t>.</w:t>
      </w:r>
    </w:p>
    <w:p w:rsidR="00C24FC7" w:rsidRDefault="00C24FC7" w:rsidP="00950A1D">
      <w:pPr>
        <w:pStyle w:val="LabStepNumberedLevel2"/>
      </w:pPr>
      <w:r>
        <w:t xml:space="preserve">Using Windows Explorer, look inside the </w:t>
      </w:r>
      <w:r w:rsidRPr="00950A1D">
        <w:rPr>
          <w:b/>
        </w:rPr>
        <w:t>StarterFiles</w:t>
      </w:r>
      <w:r>
        <w:t xml:space="preserve"> folder for this lab at the following path.</w:t>
      </w:r>
    </w:p>
    <w:p w:rsidR="00C24FC7" w:rsidRDefault="00C24FC7" w:rsidP="00950A1D">
      <w:pPr>
        <w:pStyle w:val="LabStepCodeBlockLevel2"/>
      </w:pPr>
      <w:r>
        <w:t>C: \Student\Modules\CSOM\Lab\StarterFiles</w:t>
      </w:r>
    </w:p>
    <w:p w:rsidR="00C24FC7" w:rsidRDefault="00C24FC7" w:rsidP="00950A1D">
      <w:pPr>
        <w:pStyle w:val="LabStepNumberedLevel2"/>
      </w:pPr>
      <w:r>
        <w:t>Locate the cust</w:t>
      </w:r>
      <w:r w:rsidR="00950A1D">
        <w:t xml:space="preserve">om image file named </w:t>
      </w:r>
      <w:r w:rsidR="00950A1D" w:rsidRPr="008A6AF1">
        <w:rPr>
          <w:b/>
        </w:rPr>
        <w:t>AppIcon.png</w:t>
      </w:r>
      <w:r>
        <w:t>.</w:t>
      </w:r>
    </w:p>
    <w:p w:rsidR="00C24FC7" w:rsidRDefault="00C24FC7" w:rsidP="00950A1D">
      <w:pPr>
        <w:pStyle w:val="LabStepNumberedLevel2"/>
      </w:pPr>
      <w:r>
        <w:t xml:space="preserve">Use the </w:t>
      </w:r>
      <w:r w:rsidRPr="008A6AF1">
        <w:rPr>
          <w:b/>
        </w:rPr>
        <w:t>AppIcon.png</w:t>
      </w:r>
      <w:r>
        <w:t xml:space="preserve"> file in the </w:t>
      </w:r>
      <w:r w:rsidRPr="008A6AF1">
        <w:rPr>
          <w:b/>
        </w:rPr>
        <w:t>StarterFiles</w:t>
      </w:r>
      <w:r>
        <w:t xml:space="preserve"> folder to replace the </w:t>
      </w:r>
      <w:r w:rsidRPr="008A6AF1">
        <w:rPr>
          <w:b/>
        </w:rPr>
        <w:t>AppIcon.png</w:t>
      </w:r>
      <w:r>
        <w:t xml:space="preserve"> file in the </w:t>
      </w:r>
      <w:r w:rsidRPr="008A6AF1">
        <w:rPr>
          <w:b/>
        </w:rPr>
        <w:t>MyCsomApp</w:t>
      </w:r>
      <w:r>
        <w:t xml:space="preserve"> project.</w:t>
      </w:r>
    </w:p>
    <w:p w:rsidR="00950A1D" w:rsidRDefault="00C24FC7" w:rsidP="00950A1D">
      <w:pPr>
        <w:pStyle w:val="LabStepNumbered"/>
      </w:pPr>
      <w:r>
        <w:t xml:space="preserve">Modify the </w:t>
      </w:r>
      <w:r w:rsidRPr="008A6AF1">
        <w:rPr>
          <w:b/>
        </w:rPr>
        <w:t>AppManifest.xml</w:t>
      </w:r>
      <w:r>
        <w:t xml:space="preserve"> file.</w:t>
      </w:r>
    </w:p>
    <w:p w:rsidR="00950A1D" w:rsidRDefault="00C24FC7" w:rsidP="0058515F">
      <w:pPr>
        <w:pStyle w:val="LabStepNumberedLevel2"/>
      </w:pPr>
      <w:r>
        <w:t xml:space="preserve">In Solution Explorer, double-click on </w:t>
      </w:r>
      <w:r w:rsidRPr="008A6AF1">
        <w:rPr>
          <w:b/>
        </w:rPr>
        <w:t>AppManifest.xml</w:t>
      </w:r>
      <w:r>
        <w:t xml:space="preserve"> open it in Visual Studio's App Manifest Designer.</w:t>
      </w:r>
    </w:p>
    <w:p w:rsidR="00950A1D" w:rsidRDefault="00C24FC7" w:rsidP="0058515F">
      <w:pPr>
        <w:pStyle w:val="LabStepNumberedLevel2"/>
      </w:pPr>
      <w:r>
        <w:t xml:space="preserve">Update the </w:t>
      </w:r>
      <w:r w:rsidRPr="008A6AF1">
        <w:rPr>
          <w:b/>
        </w:rPr>
        <w:t>Title</w:t>
      </w:r>
      <w:r>
        <w:t xml:space="preserve"> propert</w:t>
      </w:r>
      <w:r w:rsidR="00950A1D">
        <w:t xml:space="preserve">y from </w:t>
      </w:r>
      <w:r w:rsidR="00950A1D" w:rsidRPr="008A6AF1">
        <w:rPr>
          <w:b/>
        </w:rPr>
        <w:t>MyCsomApp</w:t>
      </w:r>
      <w:r w:rsidR="00950A1D">
        <w:t xml:space="preserve"> to </w:t>
      </w:r>
      <w:r w:rsidR="00950A1D" w:rsidRPr="008A6AF1">
        <w:rPr>
          <w:b/>
        </w:rPr>
        <w:t>My CSOM App</w:t>
      </w:r>
      <w:r>
        <w:t>.</w:t>
      </w:r>
    </w:p>
    <w:p w:rsidR="008A6AF1" w:rsidRDefault="008A6AF1" w:rsidP="008A6AF1">
      <w:pPr>
        <w:pStyle w:val="LabStepScreenshotLevel2"/>
      </w:pPr>
      <w:r>
        <w:drawing>
          <wp:inline distT="0" distB="0" distL="0" distR="0">
            <wp:extent cx="5048007" cy="1290415"/>
            <wp:effectExtent l="19050" t="19050" r="1968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9774" cy="1316430"/>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 xml:space="preserve">Click on the </w:t>
      </w:r>
      <w:r w:rsidRPr="008A6AF1">
        <w:rPr>
          <w:b/>
        </w:rPr>
        <w:t>Permissions</w:t>
      </w:r>
      <w:r>
        <w:t xml:space="preserve"> tab and then add a permission with a </w:t>
      </w:r>
      <w:r w:rsidRPr="008A6AF1">
        <w:rPr>
          <w:b/>
        </w:rPr>
        <w:t>Scope</w:t>
      </w:r>
      <w:r>
        <w:t xml:space="preserve"> of </w:t>
      </w:r>
      <w:r w:rsidRPr="008A6AF1">
        <w:rPr>
          <w:b/>
        </w:rPr>
        <w:t>Web</w:t>
      </w:r>
      <w:r>
        <w:t xml:space="preserve"> a</w:t>
      </w:r>
      <w:r w:rsidR="008A6AF1">
        <w:t xml:space="preserve">nd a </w:t>
      </w:r>
      <w:r w:rsidR="008A6AF1" w:rsidRPr="008A6AF1">
        <w:rPr>
          <w:b/>
        </w:rPr>
        <w:t>Permission</w:t>
      </w:r>
      <w:r w:rsidR="008A6AF1">
        <w:t xml:space="preserve"> level of </w:t>
      </w:r>
      <w:r w:rsidR="008A6AF1" w:rsidRPr="008A6AF1">
        <w:rPr>
          <w:b/>
        </w:rPr>
        <w:t>Manage</w:t>
      </w:r>
      <w:r>
        <w:t xml:space="preserve">. </w:t>
      </w:r>
      <w:r w:rsidR="008A6AF1">
        <w:t xml:space="preserve">This permissions is required so that </w:t>
      </w:r>
      <w:r>
        <w:t>your app will be able to read site properties as well as query and create lists.</w:t>
      </w:r>
    </w:p>
    <w:p w:rsidR="008A6AF1" w:rsidRDefault="008A6AF1" w:rsidP="008A6AF1">
      <w:pPr>
        <w:pStyle w:val="LabStepScreenshotLevel2"/>
      </w:pPr>
      <w:r>
        <w:drawing>
          <wp:inline distT="0" distB="0" distL="0" distR="0">
            <wp:extent cx="5124153" cy="1392964"/>
            <wp:effectExtent l="19050" t="19050" r="1968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622" cy="1423538"/>
                    </a:xfrm>
                    <a:prstGeom prst="rect">
                      <a:avLst/>
                    </a:prstGeom>
                    <a:noFill/>
                    <a:ln>
                      <a:solidFill>
                        <a:schemeClr val="bg1">
                          <a:lumMod val="50000"/>
                        </a:schemeClr>
                      </a:solidFill>
                    </a:ln>
                  </pic:spPr>
                </pic:pic>
              </a:graphicData>
            </a:graphic>
          </wp:inline>
        </w:drawing>
      </w:r>
    </w:p>
    <w:p w:rsidR="00C24FC7" w:rsidRDefault="00C24FC7" w:rsidP="0058515F">
      <w:pPr>
        <w:pStyle w:val="LabStepNumberedLevel2"/>
      </w:pPr>
      <w:r>
        <w:t>Save your ch</w:t>
      </w:r>
      <w:r w:rsidR="008A6AF1">
        <w:t xml:space="preserve">anges and close </w:t>
      </w:r>
      <w:r w:rsidR="008A6AF1" w:rsidRPr="008A6AF1">
        <w:rPr>
          <w:b/>
        </w:rPr>
        <w:t>AppManifest.xml</w:t>
      </w:r>
      <w:r>
        <w:t>.</w:t>
      </w:r>
    </w:p>
    <w:p w:rsidR="00C24FC7" w:rsidRDefault="00C24FC7" w:rsidP="00950A1D">
      <w:pPr>
        <w:pStyle w:val="LabStepNumbered"/>
      </w:pPr>
      <w:r>
        <w:t>In Solution Explorer, move down to the</w:t>
      </w:r>
      <w:r w:rsidR="00950A1D">
        <w:t xml:space="preserve"> Web Project named </w:t>
      </w:r>
      <w:r w:rsidR="00950A1D" w:rsidRPr="008A6AF1">
        <w:rPr>
          <w:b/>
        </w:rPr>
        <w:t>MyCsomAppWeb</w:t>
      </w:r>
      <w:r>
        <w:t>.</w:t>
      </w:r>
    </w:p>
    <w:p w:rsidR="008A6AF1" w:rsidRDefault="008A6AF1" w:rsidP="008A6AF1">
      <w:pPr>
        <w:pStyle w:val="LabStepScreenshot"/>
      </w:pPr>
      <w:r>
        <w:rPr>
          <w:noProof/>
        </w:rPr>
        <w:lastRenderedPageBreak/>
        <w:drawing>
          <wp:inline distT="0" distB="0" distL="0" distR="0" wp14:anchorId="33D3AABC" wp14:editId="74D33399">
            <wp:extent cx="1546207" cy="203389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0251" cy="2052372"/>
                    </a:xfrm>
                    <a:prstGeom prst="rect">
                      <a:avLst/>
                    </a:prstGeom>
                  </pic:spPr>
                </pic:pic>
              </a:graphicData>
            </a:graphic>
          </wp:inline>
        </w:drawing>
      </w:r>
    </w:p>
    <w:p w:rsidR="00950A1D" w:rsidRDefault="00C24FC7" w:rsidP="00950A1D">
      <w:pPr>
        <w:pStyle w:val="LabStepNumbered"/>
      </w:pPr>
      <w:r>
        <w:t>Add a CSS file and an image file for the start page.</w:t>
      </w:r>
    </w:p>
    <w:p w:rsidR="00950A1D" w:rsidRDefault="00C24FC7" w:rsidP="0058515F">
      <w:pPr>
        <w:pStyle w:val="LabStepNumberedLevel2"/>
      </w:pPr>
      <w:r>
        <w:t xml:space="preserve">Inside the </w:t>
      </w:r>
      <w:r w:rsidRPr="008A6AF1">
        <w:rPr>
          <w:b/>
        </w:rPr>
        <w:t>MyCsomAppWeb</w:t>
      </w:r>
      <w:r w:rsidR="008A6AF1">
        <w:t xml:space="preserve"> project, add a new top-</w:t>
      </w:r>
      <w:r>
        <w:t>level folder named</w:t>
      </w:r>
      <w:r w:rsidR="00950A1D">
        <w:t xml:space="preserve"> </w:t>
      </w:r>
      <w:r w:rsidR="00950A1D" w:rsidRPr="008A6AF1">
        <w:rPr>
          <w:b/>
        </w:rPr>
        <w:t>Content</w:t>
      </w:r>
      <w:r>
        <w:t>.</w:t>
      </w:r>
    </w:p>
    <w:p w:rsidR="008A6AF1" w:rsidRDefault="008A6AF1" w:rsidP="008A6AF1">
      <w:pPr>
        <w:pStyle w:val="LabStepScreenshotLevel2"/>
      </w:pPr>
      <w:r>
        <w:drawing>
          <wp:inline distT="0" distB="0" distL="0" distR="0" wp14:anchorId="74BEF283" wp14:editId="682FC0AA">
            <wp:extent cx="1551742" cy="1427148"/>
            <wp:effectExtent l="19050" t="19050" r="1079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0083"/>
                    <a:stretch/>
                  </pic:blipFill>
                  <pic:spPr bwMode="auto">
                    <a:xfrm>
                      <a:off x="0" y="0"/>
                      <a:ext cx="1573276" cy="144695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950A1D" w:rsidRDefault="00C24FC7" w:rsidP="0058515F">
      <w:pPr>
        <w:pStyle w:val="LabStepNumberedLevel2"/>
      </w:pPr>
      <w:r>
        <w:t xml:space="preserve">Using Windows Explorer, locate the CCS file in the </w:t>
      </w:r>
      <w:r w:rsidRPr="008E3E34">
        <w:rPr>
          <w:b/>
        </w:rPr>
        <w:t>StarterFiles</w:t>
      </w:r>
      <w:r>
        <w:t xml:space="preserve"> folder at the following path.</w:t>
      </w:r>
    </w:p>
    <w:p w:rsidR="00C24FC7" w:rsidRDefault="00950A1D" w:rsidP="00950A1D">
      <w:pPr>
        <w:pStyle w:val="LabStepCodeBlockLevel2"/>
      </w:pPr>
      <w:r>
        <w:t>C:</w:t>
      </w:r>
      <w:r w:rsidR="00C24FC7">
        <w:t>\Student\Modules\CSOM\Lab\StarterFiles\Content\App.css</w:t>
      </w:r>
    </w:p>
    <w:p w:rsidR="00C24FC7" w:rsidRDefault="00C24FC7" w:rsidP="00950A1D">
      <w:pPr>
        <w:pStyle w:val="LabStepNumberedLevel2"/>
      </w:pPr>
      <w:r>
        <w:t xml:space="preserve">Add the App.css file from the </w:t>
      </w:r>
      <w:r w:rsidRPr="008E3E34">
        <w:rPr>
          <w:b/>
        </w:rPr>
        <w:t>StarterFiles</w:t>
      </w:r>
      <w:r>
        <w:t xml:space="preserve"> folder into the new </w:t>
      </w:r>
      <w:r w:rsidRPr="008E3E34">
        <w:rPr>
          <w:b/>
        </w:rPr>
        <w:t>Content</w:t>
      </w:r>
      <w:r>
        <w:t xml:space="preserve"> folder in the </w:t>
      </w:r>
      <w:r w:rsidRPr="008E3E34">
        <w:rPr>
          <w:b/>
        </w:rPr>
        <w:t>MyCsomApp</w:t>
      </w:r>
      <w:r>
        <w:t xml:space="preserve"> project.</w:t>
      </w:r>
    </w:p>
    <w:p w:rsidR="00C24FC7" w:rsidRDefault="00C24FC7" w:rsidP="00950A1D">
      <w:pPr>
        <w:pStyle w:val="LabStepNumberedLevel2"/>
      </w:pPr>
      <w:r>
        <w:t xml:space="preserve">Create a child folder named </w:t>
      </w:r>
      <w:r w:rsidRPr="008E3E34">
        <w:rPr>
          <w:b/>
        </w:rPr>
        <w:t>img</w:t>
      </w:r>
      <w:r>
        <w:t xml:space="preserve"> inside the </w:t>
      </w:r>
      <w:r w:rsidRPr="008E3E34">
        <w:rPr>
          <w:b/>
        </w:rPr>
        <w:t>Content</w:t>
      </w:r>
      <w:r>
        <w:t xml:space="preserve"> folder.</w:t>
      </w:r>
    </w:p>
    <w:p w:rsidR="00C24FC7" w:rsidRDefault="00C24FC7" w:rsidP="00950A1D">
      <w:pPr>
        <w:pStyle w:val="LabStepNumberedLevel2"/>
      </w:pPr>
      <w:r>
        <w:t xml:space="preserve">Using Windows Explorer, locate the </w:t>
      </w:r>
      <w:r w:rsidR="008E3E34">
        <w:t xml:space="preserve">GIF </w:t>
      </w:r>
      <w:r>
        <w:t xml:space="preserve">file in the </w:t>
      </w:r>
      <w:r w:rsidRPr="008E3E34">
        <w:rPr>
          <w:b/>
        </w:rPr>
        <w:t>StarterFiles</w:t>
      </w:r>
      <w:r>
        <w:t xml:space="preserve"> folder at the following path.</w:t>
      </w:r>
    </w:p>
    <w:p w:rsidR="00C24FC7" w:rsidRDefault="00C24FC7" w:rsidP="00950A1D">
      <w:pPr>
        <w:pStyle w:val="LabStepCodeBlockLevel2"/>
      </w:pPr>
      <w:r>
        <w:t>C: \Student\Modules\CSOM\Lab\StarterFiles\Content\img\AppIcon.gif</w:t>
      </w:r>
    </w:p>
    <w:p w:rsidR="00C24FC7" w:rsidRDefault="00C24FC7" w:rsidP="00950A1D">
      <w:pPr>
        <w:pStyle w:val="LabStepNumberedLevel2"/>
      </w:pPr>
      <w:r>
        <w:t xml:space="preserve">Add the AppIcon.gif file from the </w:t>
      </w:r>
      <w:r w:rsidRPr="008E3E34">
        <w:rPr>
          <w:b/>
        </w:rPr>
        <w:t>StarterFiles</w:t>
      </w:r>
      <w:r>
        <w:t xml:space="preserve"> folder into the new </w:t>
      </w:r>
      <w:r w:rsidRPr="008E3E34">
        <w:rPr>
          <w:b/>
        </w:rPr>
        <w:t>img</w:t>
      </w:r>
      <w:r>
        <w:t xml:space="preserve"> folder in the </w:t>
      </w:r>
      <w:r w:rsidRPr="008E3E34">
        <w:rPr>
          <w:b/>
        </w:rPr>
        <w:t>MyCsomApp</w:t>
      </w:r>
      <w:r>
        <w:t xml:space="preserve"> project.</w:t>
      </w:r>
    </w:p>
    <w:p w:rsidR="008E3E34" w:rsidRDefault="008E3E34" w:rsidP="008E3E34">
      <w:pPr>
        <w:pStyle w:val="LabStepScreenshotLevel2"/>
      </w:pPr>
      <w:r>
        <w:drawing>
          <wp:inline distT="0" distB="0" distL="0" distR="0">
            <wp:extent cx="1256231" cy="1089820"/>
            <wp:effectExtent l="19050" t="19050" r="203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3195" cy="1104537"/>
                    </a:xfrm>
                    <a:prstGeom prst="rect">
                      <a:avLst/>
                    </a:prstGeom>
                    <a:noFill/>
                    <a:ln>
                      <a:solidFill>
                        <a:schemeClr val="bg1">
                          <a:lumMod val="50000"/>
                        </a:schemeClr>
                      </a:solidFill>
                    </a:ln>
                  </pic:spPr>
                </pic:pic>
              </a:graphicData>
            </a:graphic>
          </wp:inline>
        </w:drawing>
      </w:r>
    </w:p>
    <w:p w:rsidR="00C24FC7" w:rsidRDefault="00C24FC7" w:rsidP="00950A1D">
      <w:pPr>
        <w:pStyle w:val="LabStepNumberedLevel2"/>
      </w:pPr>
      <w:r>
        <w:t xml:space="preserve">Open the CSS file named </w:t>
      </w:r>
      <w:r w:rsidRPr="008E3E34">
        <w:rPr>
          <w:b/>
        </w:rPr>
        <w:t>App.css</w:t>
      </w:r>
      <w:r>
        <w:t xml:space="preserve"> and have a quick look at the set of CSS rules inside.</w:t>
      </w:r>
      <w:r w:rsidR="008E3E34">
        <w:t xml:space="preserve"> Note there is no need for you to modify the CSS rules in this lab. You are just looking.</w:t>
      </w:r>
    </w:p>
    <w:p w:rsidR="00C24FC7" w:rsidRDefault="00C24FC7" w:rsidP="00950A1D">
      <w:pPr>
        <w:pStyle w:val="LabStepNumberedLevel2"/>
      </w:pPr>
      <w:r>
        <w:t>When you are done, close the App.css file without saving any changes.</w:t>
      </w:r>
    </w:p>
    <w:p w:rsidR="00950A1D" w:rsidRDefault="00C24FC7" w:rsidP="00950A1D">
      <w:pPr>
        <w:pStyle w:val="LabStepNumbered"/>
      </w:pPr>
      <w:r>
        <w:t>Modify the app'</w:t>
      </w:r>
      <w:r w:rsidR="00950A1D">
        <w:t xml:space="preserve">s start page named </w:t>
      </w:r>
      <w:r w:rsidR="00950A1D" w:rsidRPr="008E3E34">
        <w:rPr>
          <w:b/>
        </w:rPr>
        <w:t>Default.aspx</w:t>
      </w:r>
      <w:r>
        <w:t>.</w:t>
      </w:r>
    </w:p>
    <w:p w:rsidR="00950A1D" w:rsidRDefault="00C24FC7" w:rsidP="0058515F">
      <w:pPr>
        <w:pStyle w:val="LabStepNumberedLevel2"/>
      </w:pPr>
      <w:r>
        <w:t xml:space="preserve">Using the Solution Explorer, look inside the </w:t>
      </w:r>
      <w:r w:rsidRPr="008E3E34">
        <w:rPr>
          <w:b/>
        </w:rPr>
        <w:t>Pages</w:t>
      </w:r>
      <w:r>
        <w:t xml:space="preserve"> folder of the </w:t>
      </w:r>
      <w:r w:rsidRPr="008E3E34">
        <w:rPr>
          <w:b/>
        </w:rPr>
        <w:t>MyCsomAppWeb</w:t>
      </w:r>
      <w:r>
        <w:t xml:space="preserve"> </w:t>
      </w:r>
      <w:r w:rsidR="00950A1D">
        <w:t xml:space="preserve">project and locate </w:t>
      </w:r>
      <w:r w:rsidR="00950A1D" w:rsidRPr="008E3E34">
        <w:rPr>
          <w:b/>
        </w:rPr>
        <w:t>Default.aspx</w:t>
      </w:r>
      <w:r>
        <w:t>.</w:t>
      </w:r>
    </w:p>
    <w:p w:rsidR="00950A1D" w:rsidRDefault="00C24FC7" w:rsidP="0058515F">
      <w:pPr>
        <w:pStyle w:val="LabStepNumberedLevel2"/>
      </w:pPr>
      <w:r>
        <w:t xml:space="preserve">Double click on </w:t>
      </w:r>
      <w:r w:rsidRPr="008E3E34">
        <w:rPr>
          <w:b/>
        </w:rPr>
        <w:t>Default.aspx</w:t>
      </w:r>
      <w:r>
        <w:t xml:space="preserve"> to open it in the Web Forms Editor of Visual Studio.</w:t>
      </w:r>
    </w:p>
    <w:p w:rsidR="00950A1D" w:rsidRDefault="00C24FC7" w:rsidP="0058515F">
      <w:pPr>
        <w:pStyle w:val="LabStepNumberedLevel2"/>
      </w:pPr>
      <w:r>
        <w:t xml:space="preserve">Delete all contents from </w:t>
      </w:r>
      <w:r w:rsidRPr="008E3E34">
        <w:rPr>
          <w:b/>
        </w:rPr>
        <w:t>Default.aspx</w:t>
      </w:r>
      <w:r>
        <w:t xml:space="preserve"> except for the first line with the </w:t>
      </w:r>
      <w:r w:rsidRPr="008E3E34">
        <w:rPr>
          <w:b/>
        </w:rPr>
        <w:t>&lt;@Page&gt;</w:t>
      </w:r>
      <w:r>
        <w:t xml:space="preserve"> directive.</w:t>
      </w:r>
    </w:p>
    <w:p w:rsidR="00C24FC7" w:rsidRDefault="00C24FC7" w:rsidP="0058515F">
      <w:pPr>
        <w:pStyle w:val="LabStepNumberedLevel2"/>
      </w:pPr>
      <w:r>
        <w:t xml:space="preserve">Using Windows Explorer, locate the file named </w:t>
      </w:r>
      <w:r w:rsidRPr="008E3E34">
        <w:rPr>
          <w:b/>
        </w:rPr>
        <w:t>Default.aspx.txt</w:t>
      </w:r>
      <w:r>
        <w:t xml:space="preserve"> in the </w:t>
      </w:r>
      <w:r w:rsidRPr="008E3E34">
        <w:rPr>
          <w:b/>
        </w:rPr>
        <w:t>StarterFiles</w:t>
      </w:r>
      <w:r>
        <w:t xml:space="preserve"> folder at the following path.</w:t>
      </w:r>
    </w:p>
    <w:p w:rsidR="00C24FC7" w:rsidRDefault="00C24FC7" w:rsidP="00950A1D">
      <w:pPr>
        <w:pStyle w:val="LabStepCodeBlockLevel2"/>
      </w:pPr>
      <w:r>
        <w:t>C: \Student\Modules\CSOM\Lab\StarterFiles\Default.aspx.txt</w:t>
      </w:r>
    </w:p>
    <w:p w:rsidR="00C24FC7" w:rsidRDefault="00C24FC7" w:rsidP="00950A1D">
      <w:pPr>
        <w:pStyle w:val="LabStepNumberedLevel2"/>
      </w:pPr>
      <w:r>
        <w:t xml:space="preserve">Open the file named </w:t>
      </w:r>
      <w:r w:rsidRPr="008E3E34">
        <w:rPr>
          <w:b/>
        </w:rPr>
        <w:t>Default.aspx.txt</w:t>
      </w:r>
      <w:r>
        <w:t xml:space="preserve"> in Notepad.exe and copy its entire contents to the Windows clipboard. </w:t>
      </w:r>
    </w:p>
    <w:p w:rsidR="00950A1D" w:rsidRDefault="00C24FC7" w:rsidP="00950A1D">
      <w:pPr>
        <w:pStyle w:val="LabStepNumberedLevel2"/>
      </w:pPr>
      <w:r>
        <w:lastRenderedPageBreak/>
        <w:t>Return to Visual Studio.</w:t>
      </w:r>
    </w:p>
    <w:p w:rsidR="00950A1D" w:rsidRDefault="00C24FC7" w:rsidP="0058515F">
      <w:pPr>
        <w:pStyle w:val="LabStepNumberedLevel2"/>
      </w:pPr>
      <w:r>
        <w:t xml:space="preserve">Navigate to </w:t>
      </w:r>
      <w:r w:rsidRPr="008E3E34">
        <w:rPr>
          <w:b/>
        </w:rPr>
        <w:t>Default.aspx</w:t>
      </w:r>
      <w:r>
        <w:t xml:space="preserve"> which should still be open in the Web Forms Editor.</w:t>
      </w:r>
    </w:p>
    <w:p w:rsidR="00950A1D" w:rsidRDefault="00C24FC7" w:rsidP="0058515F">
      <w:pPr>
        <w:pStyle w:val="LabStepNumberedLevel2"/>
      </w:pPr>
      <w:r>
        <w:t xml:space="preserve">Position you cursor in </w:t>
      </w:r>
      <w:r w:rsidRPr="008E3E34">
        <w:rPr>
          <w:b/>
        </w:rPr>
        <w:t>Default.aspx</w:t>
      </w:r>
      <w:r>
        <w:t xml:space="preserve"> right below the first line with the </w:t>
      </w:r>
      <w:r w:rsidRPr="008E3E34">
        <w:rPr>
          <w:b/>
        </w:rPr>
        <w:t>&lt;@Page&gt;</w:t>
      </w:r>
      <w:r>
        <w:t xml:space="preserve"> directive </w:t>
      </w:r>
      <w:r w:rsidR="008E3E34">
        <w:t>and p</w:t>
      </w:r>
      <w:r>
        <w:t>aste the content of the Wind</w:t>
      </w:r>
      <w:r w:rsidR="008E3E34">
        <w:t>ows clipboard</w:t>
      </w:r>
      <w:r>
        <w:t>.</w:t>
      </w:r>
    </w:p>
    <w:p w:rsidR="00950A1D" w:rsidRDefault="00C24FC7" w:rsidP="0058515F">
      <w:pPr>
        <w:pStyle w:val="LabStepNumberedLevel2"/>
      </w:pPr>
      <w:r>
        <w:t>Sa</w:t>
      </w:r>
      <w:r w:rsidR="00950A1D">
        <w:t xml:space="preserve">ve your changes to </w:t>
      </w:r>
      <w:r w:rsidR="00950A1D" w:rsidRPr="008E3E34">
        <w:rPr>
          <w:b/>
        </w:rPr>
        <w:t>Default.aspx</w:t>
      </w:r>
      <w:r>
        <w:t>.</w:t>
      </w:r>
    </w:p>
    <w:p w:rsidR="00950A1D" w:rsidRDefault="00C24FC7" w:rsidP="0058515F">
      <w:pPr>
        <w:pStyle w:val="LabStepNumbered"/>
      </w:pPr>
      <w:r>
        <w:t>Examine the layout of the HTML yo</w:t>
      </w:r>
      <w:r w:rsidR="00950A1D">
        <w:t xml:space="preserve">u just pasted into </w:t>
      </w:r>
      <w:r w:rsidR="00950A1D" w:rsidRPr="008E3E34">
        <w:rPr>
          <w:b/>
        </w:rPr>
        <w:t>Default.aspx</w:t>
      </w:r>
      <w:r w:rsidR="00950A1D">
        <w:t>.</w:t>
      </w:r>
    </w:p>
    <w:p w:rsidR="00950A1D" w:rsidRDefault="00C24FC7" w:rsidP="00950A1D">
      <w:pPr>
        <w:pStyle w:val="LabStepNumberedLevel2"/>
      </w:pPr>
      <w:r>
        <w:t xml:space="preserve">Make sure you are looking at </w:t>
      </w:r>
      <w:r w:rsidRPr="008E3E34">
        <w:rPr>
          <w:b/>
        </w:rPr>
        <w:t>Default.aspx</w:t>
      </w:r>
      <w:r>
        <w:t xml:space="preserve"> in Code View.</w:t>
      </w:r>
    </w:p>
    <w:p w:rsidR="00950A1D" w:rsidRDefault="00C24FC7" w:rsidP="0058515F">
      <w:pPr>
        <w:pStyle w:val="LabStepNumberedLevel2"/>
      </w:pPr>
      <w:r>
        <w:t>Note in the head section that that there is already a lin</w:t>
      </w:r>
      <w:r w:rsidR="00950A1D">
        <w:t xml:space="preserve">k to the CSS file named </w:t>
      </w:r>
      <w:r w:rsidR="00950A1D" w:rsidRPr="008E3E34">
        <w:rPr>
          <w:b/>
        </w:rPr>
        <w:t>App.css</w:t>
      </w:r>
      <w:r w:rsidR="00950A1D">
        <w:t>.</w:t>
      </w:r>
    </w:p>
    <w:p w:rsidR="00C24FC7" w:rsidRDefault="00C24FC7" w:rsidP="0058515F">
      <w:pPr>
        <w:pStyle w:val="LabStepNumberedLevel2"/>
      </w:pPr>
      <w:r>
        <w:t>The body section co</w:t>
      </w:r>
      <w:r w:rsidR="00950A1D">
        <w:t xml:space="preserve">ntains a div with an id of </w:t>
      </w:r>
      <w:r w:rsidR="00950A1D" w:rsidRPr="00950A1D">
        <w:rPr>
          <w:b/>
        </w:rPr>
        <w:t>page_</w:t>
      </w:r>
      <w:r w:rsidRPr="00950A1D">
        <w:rPr>
          <w:b/>
        </w:rPr>
        <w:t>width</w:t>
      </w:r>
      <w:r>
        <w:t xml:space="preserve"> which contains child elements that make up the user interface.</w:t>
      </w:r>
    </w:p>
    <w:p w:rsidR="00C24FC7" w:rsidRDefault="00C24FC7" w:rsidP="00950A1D">
      <w:pPr>
        <w:pStyle w:val="LabStepCodeBlockLevel2"/>
      </w:pPr>
      <w:r>
        <w:t>&lt;%@ Page Language="C#" AutoEventWireup="true" CodeBehind="Default.aspx.cs" ... &gt;</w:t>
      </w:r>
    </w:p>
    <w:p w:rsidR="00C24FC7" w:rsidRDefault="00C24FC7" w:rsidP="00950A1D">
      <w:pPr>
        <w:pStyle w:val="LabStepCodeBlockLevel2"/>
      </w:pPr>
      <w:r>
        <w:t>&lt;!DOCTYPE html&gt;</w:t>
      </w:r>
    </w:p>
    <w:p w:rsidR="00C24FC7" w:rsidRDefault="00C24FC7" w:rsidP="00950A1D">
      <w:pPr>
        <w:pStyle w:val="LabStepCodeBlockLevel2"/>
      </w:pPr>
      <w:r>
        <w:t>&lt;html&gt;</w:t>
      </w:r>
    </w:p>
    <w:p w:rsidR="00C24FC7" w:rsidRDefault="00C24FC7" w:rsidP="00950A1D">
      <w:pPr>
        <w:pStyle w:val="LabStepCodeBlockLevel2"/>
      </w:pPr>
      <w:r>
        <w:t>&lt;head runat="server"&gt;</w:t>
      </w:r>
    </w:p>
    <w:p w:rsidR="00C24FC7" w:rsidRDefault="00C24FC7" w:rsidP="00950A1D">
      <w:pPr>
        <w:pStyle w:val="LabStepCodeBlockLevel2"/>
      </w:pPr>
      <w:r>
        <w:t xml:space="preserve">  </w:t>
      </w:r>
    </w:p>
    <w:p w:rsidR="00C24FC7" w:rsidRDefault="00C24FC7" w:rsidP="00950A1D">
      <w:pPr>
        <w:pStyle w:val="LabStepCodeBlockLevel2"/>
      </w:pPr>
      <w:r>
        <w:t>&lt;meta charset="utf - 8" /&gt;</w:t>
      </w:r>
    </w:p>
    <w:p w:rsidR="00C24FC7" w:rsidRDefault="00C24FC7" w:rsidP="00950A1D">
      <w:pPr>
        <w:pStyle w:val="LabStepCodeBlockLevel2"/>
      </w:pPr>
      <w:r>
        <w:t xml:space="preserve">  </w:t>
      </w:r>
    </w:p>
    <w:p w:rsidR="00C24FC7" w:rsidRDefault="00C24FC7" w:rsidP="00950A1D">
      <w:pPr>
        <w:pStyle w:val="LabStepCodeBlockLevel2"/>
      </w:pPr>
      <w:r>
        <w:t>&lt;meta http - equiv="X- UA - Compatible" content="IE=10" /&gt;</w:t>
      </w:r>
    </w:p>
    <w:p w:rsidR="00C24FC7" w:rsidRDefault="00C24FC7" w:rsidP="00950A1D">
      <w:pPr>
        <w:pStyle w:val="LabStepCodeBlockLevel2"/>
      </w:pPr>
      <w:r>
        <w:t xml:space="preserve">  </w:t>
      </w:r>
    </w:p>
    <w:p w:rsidR="00C24FC7" w:rsidRDefault="00C24FC7" w:rsidP="00950A1D">
      <w:pPr>
        <w:pStyle w:val="LabStepCodeBlockLevel2"/>
      </w:pPr>
      <w:r>
        <w:t>&lt;title&gt;My CSOM App&lt;/title&gt;</w:t>
      </w:r>
    </w:p>
    <w:p w:rsidR="00C24FC7" w:rsidRDefault="00C24FC7" w:rsidP="00950A1D">
      <w:pPr>
        <w:pStyle w:val="LabStepCodeBlockLevel2"/>
      </w:pPr>
      <w:r>
        <w:t xml:space="preserve">  </w:t>
      </w:r>
    </w:p>
    <w:p w:rsidR="00C24FC7" w:rsidRDefault="00C24FC7" w:rsidP="00950A1D">
      <w:pPr>
        <w:pStyle w:val="LabStepCodeBlockLevel2"/>
      </w:pPr>
      <w:r>
        <w:t>&lt;link href="../Content/App.css" rel="stylesheet" /&gt; &lt;/head&gt;</w:t>
      </w:r>
    </w:p>
    <w:p w:rsidR="00C24FC7" w:rsidRDefault="00C24FC7" w:rsidP="00950A1D">
      <w:pPr>
        <w:pStyle w:val="LabStepCodeBlockLevel2"/>
      </w:pPr>
      <w:r>
        <w:t>&lt;body&gt;</w:t>
      </w:r>
    </w:p>
    <w:p w:rsidR="00C24FC7" w:rsidRDefault="00C24FC7" w:rsidP="00950A1D">
      <w:pPr>
        <w:pStyle w:val="LabStepCodeBlockLevel2"/>
      </w:pPr>
      <w:r>
        <w:t xml:space="preserve">  </w:t>
      </w:r>
    </w:p>
    <w:p w:rsidR="00C24FC7" w:rsidRDefault="00C24FC7" w:rsidP="00950A1D">
      <w:pPr>
        <w:pStyle w:val="LabStepCodeBlockLevel2"/>
      </w:pPr>
      <w:r>
        <w:t>&lt;form id="form1" runat="server"&gt;</w:t>
      </w:r>
    </w:p>
    <w:p w:rsidR="00C24FC7" w:rsidRDefault="00C24FC7" w:rsidP="00950A1D">
      <w:pPr>
        <w:pStyle w:val="LabStepCodeBlockLevel2"/>
      </w:pPr>
      <w:r>
        <w:t xml:space="preserve">    </w:t>
      </w:r>
    </w:p>
    <w:p w:rsidR="00C24FC7" w:rsidRDefault="00C24FC7" w:rsidP="00950A1D">
      <w:pPr>
        <w:pStyle w:val="LabStepCodeBlockLevel2"/>
      </w:pPr>
      <w:r>
        <w:t>&lt;div id="page_width"&gt;</w:t>
      </w:r>
    </w:p>
    <w:p w:rsidR="00C24FC7" w:rsidRDefault="00C24FC7" w:rsidP="00950A1D">
      <w:pPr>
        <w:pStyle w:val="LabStepCodeBlockLevel2"/>
      </w:pPr>
      <w:r>
        <w:t xml:space="preserve">      </w:t>
      </w:r>
    </w:p>
    <w:p w:rsidR="00C24FC7" w:rsidRPr="008E3E34" w:rsidRDefault="00C24FC7" w:rsidP="00950A1D">
      <w:pPr>
        <w:pStyle w:val="LabStepCodeBlockLevel2"/>
        <w:rPr>
          <w:color w:val="7F7F7F" w:themeColor="text1" w:themeTint="80"/>
        </w:rPr>
      </w:pPr>
      <w:r w:rsidRPr="008E3E34">
        <w:rPr>
          <w:color w:val="7F7F7F" w:themeColor="text1" w:themeTint="80"/>
        </w:rPr>
        <w:t>&lt;! -- more inside -- &gt;</w:t>
      </w:r>
    </w:p>
    <w:p w:rsidR="00C24FC7" w:rsidRDefault="00C24FC7" w:rsidP="00950A1D">
      <w:pPr>
        <w:pStyle w:val="LabStepCodeBlockLevel2"/>
      </w:pPr>
      <w:r>
        <w:t xml:space="preserve">    </w:t>
      </w:r>
    </w:p>
    <w:p w:rsidR="00C24FC7" w:rsidRDefault="00C24FC7" w:rsidP="00950A1D">
      <w:pPr>
        <w:pStyle w:val="LabStepCodeBlockLevel2"/>
      </w:pPr>
      <w:r>
        <w:t>&lt;/div&gt;</w:t>
      </w:r>
    </w:p>
    <w:p w:rsidR="00C24FC7" w:rsidRDefault="00C24FC7" w:rsidP="00950A1D">
      <w:pPr>
        <w:pStyle w:val="LabStepCodeBlockLevel2"/>
      </w:pPr>
      <w:r>
        <w:t xml:space="preserve">  </w:t>
      </w:r>
    </w:p>
    <w:p w:rsidR="00C24FC7" w:rsidRDefault="00C24FC7" w:rsidP="00950A1D">
      <w:pPr>
        <w:pStyle w:val="LabStepCodeBlockLevel2"/>
      </w:pPr>
      <w:r>
        <w:t>&lt;/form&gt; &lt;/body&gt; &lt;/html&gt;</w:t>
      </w:r>
    </w:p>
    <w:p w:rsidR="00950A1D" w:rsidRDefault="00C24FC7" w:rsidP="0058515F">
      <w:pPr>
        <w:pStyle w:val="LabStepNumbered"/>
      </w:pPr>
      <w:r>
        <w:t>Examine the server-side controls inside the div wit</w:t>
      </w:r>
      <w:r w:rsidR="00950A1D">
        <w:t xml:space="preserve">h the id of </w:t>
      </w:r>
      <w:r w:rsidR="00950A1D" w:rsidRPr="008E3E34">
        <w:rPr>
          <w:b/>
        </w:rPr>
        <w:t>page_width</w:t>
      </w:r>
      <w:r w:rsidR="00950A1D">
        <w:t>.</w:t>
      </w:r>
    </w:p>
    <w:p w:rsidR="00C24FC7" w:rsidRDefault="00C24FC7" w:rsidP="00950A1D">
      <w:pPr>
        <w:pStyle w:val="LabStepNumberedLevel2"/>
      </w:pPr>
      <w:r>
        <w:t xml:space="preserve">First, you should see there is an ASP.NET </w:t>
      </w:r>
      <w:r w:rsidRPr="00950A1D">
        <w:rPr>
          <w:b/>
        </w:rPr>
        <w:t>HyperLink</w:t>
      </w:r>
      <w:r>
        <w:t xml:space="preserve"> co</w:t>
      </w:r>
      <w:r w:rsidR="00950A1D">
        <w:t xml:space="preserve">ntrol with an ID of </w:t>
      </w:r>
      <w:r w:rsidR="00950A1D" w:rsidRPr="00950A1D">
        <w:rPr>
          <w:b/>
        </w:rPr>
        <w:t>HostWebLink</w:t>
      </w:r>
      <w:r>
        <w:t>.</w:t>
      </w:r>
    </w:p>
    <w:p w:rsidR="00C24FC7" w:rsidRDefault="00C24FC7" w:rsidP="00950A1D">
      <w:pPr>
        <w:pStyle w:val="LabStepCodeBlockLevel2"/>
      </w:pPr>
      <w:r>
        <w:t>&lt;div id="nav_bar"&gt;</w:t>
      </w:r>
    </w:p>
    <w:p w:rsidR="00C24FC7" w:rsidRDefault="00C24FC7" w:rsidP="00950A1D">
      <w:pPr>
        <w:pStyle w:val="LabStepCodeBlockLevel2"/>
      </w:pPr>
      <w:r>
        <w:t xml:space="preserve">  </w:t>
      </w:r>
    </w:p>
    <w:p w:rsidR="00C24FC7" w:rsidRDefault="00C24FC7" w:rsidP="00950A1D">
      <w:pPr>
        <w:pStyle w:val="LabStepCodeBlockLevel2"/>
      </w:pPr>
      <w:r>
        <w:t>&lt;asp:HyperLink ID="HostWebLink" runat="server" /&gt; &lt;/div&gt;</w:t>
      </w:r>
    </w:p>
    <w:p w:rsidR="00C24FC7" w:rsidRDefault="00C24FC7" w:rsidP="00950A1D">
      <w:pPr>
        <w:pStyle w:val="LabStepNumberedLevel2"/>
      </w:pPr>
      <w:r>
        <w:t xml:space="preserve">Next, you should see two ASP.NET Button controls with ID values of </w:t>
      </w:r>
      <w:r w:rsidRPr="008E3E34">
        <w:rPr>
          <w:b/>
        </w:rPr>
        <w:t>cmdG</w:t>
      </w:r>
      <w:r w:rsidR="00950A1D" w:rsidRPr="008E3E34">
        <w:rPr>
          <w:b/>
        </w:rPr>
        <w:t>etTitleCSOM</w:t>
      </w:r>
      <w:r w:rsidR="00950A1D">
        <w:t xml:space="preserve"> and </w:t>
      </w:r>
      <w:r w:rsidR="00950A1D" w:rsidRPr="00950A1D">
        <w:rPr>
          <w:b/>
        </w:rPr>
        <w:t>cmdGetTitleREST</w:t>
      </w:r>
      <w:r>
        <w:t>.</w:t>
      </w:r>
    </w:p>
    <w:p w:rsidR="00C24FC7" w:rsidRDefault="00C24FC7" w:rsidP="00950A1D">
      <w:pPr>
        <w:pStyle w:val="LabStepCodeBlockLevel2"/>
      </w:pPr>
      <w:r>
        <w:t>&lt;nav id="toolbar"&gt;</w:t>
      </w:r>
    </w:p>
    <w:p w:rsidR="00C24FC7" w:rsidRDefault="00C24FC7" w:rsidP="00950A1D">
      <w:pPr>
        <w:pStyle w:val="LabStepCodeBlockLevel2"/>
      </w:pPr>
      <w:r>
        <w:t xml:space="preserve">  </w:t>
      </w:r>
    </w:p>
    <w:p w:rsidR="00C24FC7" w:rsidRDefault="00C24FC7" w:rsidP="00950A1D">
      <w:pPr>
        <w:pStyle w:val="LabStepCodeBlockLevel2"/>
      </w:pPr>
      <w:r>
        <w:t>&lt;asp:Button ID="cmdGetSiteProperties" runat="server" Text="Get Properties" /&gt;</w:t>
      </w:r>
    </w:p>
    <w:p w:rsidR="00C24FC7" w:rsidRDefault="00C24FC7" w:rsidP="00950A1D">
      <w:pPr>
        <w:pStyle w:val="LabStepCodeBlockLevel2"/>
      </w:pPr>
      <w:r>
        <w:t xml:space="preserve">  </w:t>
      </w:r>
    </w:p>
    <w:p w:rsidR="00C24FC7" w:rsidRDefault="00C24FC7" w:rsidP="00950A1D">
      <w:pPr>
        <w:pStyle w:val="LabStepCodeBlockLevel2"/>
      </w:pPr>
      <w:r>
        <w:t>&lt;asp:Button ID="cmdGetLists" runat="server" Text="Get Lists" /&gt;</w:t>
      </w:r>
    </w:p>
    <w:p w:rsidR="00C24FC7" w:rsidRDefault="00C24FC7" w:rsidP="00950A1D">
      <w:pPr>
        <w:pStyle w:val="LabStepCodeBlockLevel2"/>
      </w:pPr>
      <w:r>
        <w:t xml:space="preserve">  </w:t>
      </w:r>
    </w:p>
    <w:p w:rsidR="00C24FC7" w:rsidRDefault="00C24FC7" w:rsidP="00950A1D">
      <w:pPr>
        <w:pStyle w:val="LabStepCodeBlockLevel2"/>
      </w:pPr>
      <w:r>
        <w:t>&lt;asp:Button ID="cmdCreateCustomersList" runat="server" Text="Create List" /&gt; &lt;/nav&gt;</w:t>
      </w:r>
    </w:p>
    <w:p w:rsidR="00C24FC7" w:rsidRDefault="00C24FC7" w:rsidP="00950A1D">
      <w:pPr>
        <w:pStyle w:val="LabStepNumberedLevel2"/>
      </w:pPr>
      <w:r>
        <w:t xml:space="preserve">Finally, there is an ASP.NET Literal control with </w:t>
      </w:r>
      <w:r w:rsidR="008E3E34">
        <w:t xml:space="preserve">an ID of </w:t>
      </w:r>
      <w:r w:rsidR="008E3E34" w:rsidRPr="008E3E34">
        <w:rPr>
          <w:b/>
        </w:rPr>
        <w:t>placeholderMainContent</w:t>
      </w:r>
      <w:r>
        <w:t>.</w:t>
      </w:r>
    </w:p>
    <w:p w:rsidR="00C24FC7" w:rsidRDefault="00C24FC7" w:rsidP="00950A1D">
      <w:pPr>
        <w:pStyle w:val="LabStepCodeBlockLevel2"/>
      </w:pPr>
      <w:r>
        <w:t>&lt;div id="content_box"&gt;</w:t>
      </w:r>
    </w:p>
    <w:p w:rsidR="00C24FC7" w:rsidRDefault="00C24FC7" w:rsidP="00950A1D">
      <w:pPr>
        <w:pStyle w:val="LabStepCodeBlockLevel2"/>
      </w:pPr>
      <w:r>
        <w:t xml:space="preserve">  </w:t>
      </w:r>
    </w:p>
    <w:p w:rsidR="00C24FC7" w:rsidRDefault="00C24FC7" w:rsidP="00950A1D">
      <w:pPr>
        <w:pStyle w:val="LabStepCodeBlockLevel2"/>
      </w:pPr>
      <w:r>
        <w:t>&lt;asp:Literal ID="placeholderMainContent" runat="server" &gt;&lt;/asp:Literal&gt; &lt;/div&gt;</w:t>
      </w:r>
    </w:p>
    <w:p w:rsidR="00950A1D" w:rsidRDefault="00C24FC7" w:rsidP="00950A1D">
      <w:pPr>
        <w:pStyle w:val="LabStepNumbered"/>
      </w:pPr>
      <w:r>
        <w:t>Modify the server-side C# code behind the start page.</w:t>
      </w:r>
    </w:p>
    <w:p w:rsidR="00950A1D" w:rsidRDefault="00C24FC7" w:rsidP="0058515F">
      <w:pPr>
        <w:pStyle w:val="LabStepNumberedLevel2"/>
      </w:pPr>
      <w:r>
        <w:t>In Solu</w:t>
      </w:r>
      <w:r w:rsidR="008E3E34">
        <w:t>tion Explorer, locate the code-</w:t>
      </w:r>
      <w:r>
        <w:t xml:space="preserve">behind file for </w:t>
      </w:r>
      <w:r w:rsidRPr="008E3E34">
        <w:rPr>
          <w:b/>
        </w:rPr>
        <w:t>Def</w:t>
      </w:r>
      <w:r w:rsidR="00950A1D" w:rsidRPr="008E3E34">
        <w:rPr>
          <w:b/>
        </w:rPr>
        <w:t>ault.aspx</w:t>
      </w:r>
      <w:r w:rsidR="00950A1D">
        <w:t xml:space="preserve"> named </w:t>
      </w:r>
      <w:r w:rsidR="00950A1D" w:rsidRPr="008E3E34">
        <w:rPr>
          <w:b/>
        </w:rPr>
        <w:t>Default.aspx.cs</w:t>
      </w:r>
      <w:r>
        <w:t>.</w:t>
      </w:r>
    </w:p>
    <w:p w:rsidR="00C24FC7" w:rsidRDefault="00C24FC7" w:rsidP="0058515F">
      <w:pPr>
        <w:pStyle w:val="LabStepNumberedLevel2"/>
      </w:pPr>
      <w:r>
        <w:t xml:space="preserve">Open </w:t>
      </w:r>
      <w:r w:rsidRPr="008E3E34">
        <w:rPr>
          <w:b/>
        </w:rPr>
        <w:t>Default.aspx.cs</w:t>
      </w:r>
      <w:r>
        <w:t xml:space="preserve"> and inspect the code inside that was generate by Visual Studio. You should be able to see that there is a code- behind class named </w:t>
      </w:r>
      <w:r w:rsidRPr="008E3E34">
        <w:rPr>
          <w:b/>
        </w:rPr>
        <w:t>Default</w:t>
      </w:r>
      <w:r>
        <w:t xml:space="preserve"> for the page named </w:t>
      </w:r>
      <w:r w:rsidRPr="008E3E34">
        <w:rPr>
          <w:b/>
        </w:rPr>
        <w:t>Default.aspx</w:t>
      </w:r>
      <w:r w:rsidR="008E3E34">
        <w:t>. This code-b</w:t>
      </w:r>
      <w:r>
        <w:t xml:space="preserve">ehind class </w:t>
      </w:r>
      <w:r w:rsidR="008E3E34">
        <w:t xml:space="preserve">named </w:t>
      </w:r>
      <w:r w:rsidR="008E3E34" w:rsidRPr="008E3E34">
        <w:rPr>
          <w:b/>
        </w:rPr>
        <w:t>Default</w:t>
      </w:r>
      <w:r w:rsidR="008E3E34">
        <w:t xml:space="preserve"> </w:t>
      </w:r>
      <w:r>
        <w:t>contains two methods n</w:t>
      </w:r>
      <w:r w:rsidR="00950A1D">
        <w:t xml:space="preserve">amed </w:t>
      </w:r>
      <w:r w:rsidR="00950A1D" w:rsidRPr="008E3E34">
        <w:rPr>
          <w:b/>
        </w:rPr>
        <w:t>Page_PreInit</w:t>
      </w:r>
      <w:r w:rsidR="00950A1D">
        <w:t xml:space="preserve"> and </w:t>
      </w:r>
      <w:r w:rsidR="00950A1D" w:rsidRPr="008E3E34">
        <w:rPr>
          <w:b/>
        </w:rPr>
        <w:t>Page_Load</w:t>
      </w:r>
      <w:r>
        <w:t>.</w:t>
      </w:r>
    </w:p>
    <w:p w:rsidR="00C24FC7" w:rsidRDefault="00C24FC7" w:rsidP="00950A1D">
      <w:pPr>
        <w:pStyle w:val="LabStepCodeBlockLevel2"/>
      </w:pPr>
      <w:r>
        <w:t>public partial class Default : System.Web.UI.Page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Page_PreInit(object sender, EventArgs e) {</w:t>
      </w:r>
    </w:p>
    <w:p w:rsidR="00C24FC7" w:rsidRPr="008E3E34" w:rsidRDefault="00C24FC7" w:rsidP="00950A1D">
      <w:pPr>
        <w:pStyle w:val="LabStepCodeBlockLevel2"/>
        <w:rPr>
          <w:color w:val="7F7F7F" w:themeColor="text1" w:themeTint="80"/>
        </w:rPr>
      </w:pPr>
      <w:r w:rsidRPr="008E3E34">
        <w:rPr>
          <w:color w:val="7F7F7F" w:themeColor="text1" w:themeTint="80"/>
        </w:rPr>
        <w:t xml:space="preserve">  </w:t>
      </w:r>
      <w:r w:rsidR="00950A1D" w:rsidRPr="008E3E34">
        <w:rPr>
          <w:color w:val="7F7F7F" w:themeColor="text1" w:themeTint="80"/>
        </w:rPr>
        <w:t xml:space="preserve">  /</w:t>
      </w:r>
      <w:r w:rsidRPr="008E3E34">
        <w:rPr>
          <w:color w:val="7F7F7F" w:themeColor="text1" w:themeTint="80"/>
        </w:rPr>
        <w:t>/ implementation details</w:t>
      </w:r>
    </w:p>
    <w:p w:rsidR="00C24FC7" w:rsidRDefault="00C24FC7" w:rsidP="00950A1D">
      <w:pPr>
        <w:pStyle w:val="LabStepCodeBlockLevel2"/>
      </w:pPr>
      <w:r>
        <w:t xml:space="preserv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Page_Load(object sender, EventArgs e) {</w:t>
      </w:r>
    </w:p>
    <w:p w:rsidR="00C24FC7" w:rsidRPr="008E3E34" w:rsidRDefault="00C24FC7" w:rsidP="00950A1D">
      <w:pPr>
        <w:pStyle w:val="LabStepCodeBlockLevel2"/>
        <w:rPr>
          <w:color w:val="7F7F7F" w:themeColor="text1" w:themeTint="80"/>
        </w:rPr>
      </w:pPr>
      <w:r w:rsidRPr="008E3E34">
        <w:rPr>
          <w:color w:val="7F7F7F" w:themeColor="text1" w:themeTint="80"/>
        </w:rPr>
        <w:t xml:space="preserve">  </w:t>
      </w:r>
      <w:r w:rsidR="00950A1D" w:rsidRPr="008E3E34">
        <w:rPr>
          <w:color w:val="7F7F7F" w:themeColor="text1" w:themeTint="80"/>
        </w:rPr>
        <w:t xml:space="preserve">  </w:t>
      </w:r>
      <w:r w:rsidRPr="008E3E34">
        <w:rPr>
          <w:color w:val="7F7F7F" w:themeColor="text1" w:themeTint="80"/>
        </w:rPr>
        <w:t>// implementation details</w:t>
      </w:r>
    </w:p>
    <w:p w:rsidR="00C24FC7" w:rsidRDefault="00C24FC7" w:rsidP="00950A1D">
      <w:pPr>
        <w:pStyle w:val="LabStepCodeBlockLevel2"/>
      </w:pPr>
      <w:r>
        <w:lastRenderedPageBreak/>
        <w:t xml:space="preserve">  }</w:t>
      </w:r>
    </w:p>
    <w:p w:rsidR="00950A1D" w:rsidRDefault="00950A1D" w:rsidP="00950A1D">
      <w:pPr>
        <w:pStyle w:val="LabStepCodeBlockLevel2"/>
      </w:pPr>
    </w:p>
    <w:p w:rsidR="00C24FC7" w:rsidRDefault="00C24FC7" w:rsidP="00950A1D">
      <w:pPr>
        <w:pStyle w:val="LabStepCodeBlockLevel2"/>
      </w:pPr>
      <w:r>
        <w:t>}</w:t>
      </w:r>
    </w:p>
    <w:p w:rsidR="00950A1D" w:rsidRDefault="00C24FC7" w:rsidP="0058515F">
      <w:pPr>
        <w:pStyle w:val="LabStepNumberedLevel2"/>
      </w:pPr>
      <w:r>
        <w:t>Delete the entire method name</w:t>
      </w:r>
      <w:r w:rsidR="00950A1D">
        <w:t xml:space="preserve">d </w:t>
      </w:r>
      <w:r w:rsidR="00950A1D" w:rsidRPr="00950A1D">
        <w:rPr>
          <w:b/>
        </w:rPr>
        <w:t>Page_PreInit</w:t>
      </w:r>
      <w:r>
        <w:t>.</w:t>
      </w:r>
    </w:p>
    <w:p w:rsidR="00C24FC7" w:rsidRDefault="008E3E34" w:rsidP="0058515F">
      <w:pPr>
        <w:pStyle w:val="LabStepNumberedLevel2"/>
      </w:pPr>
      <w:r>
        <w:t xml:space="preserve">Leave the </w:t>
      </w:r>
      <w:r w:rsidRPr="008E3E34">
        <w:rPr>
          <w:b/>
        </w:rPr>
        <w:t>Page_</w:t>
      </w:r>
      <w:r w:rsidR="00C24FC7" w:rsidRPr="008E3E34">
        <w:rPr>
          <w:b/>
        </w:rPr>
        <w:t>Load</w:t>
      </w:r>
      <w:r w:rsidR="00C24FC7">
        <w:t xml:space="preserve"> method but delete all to code inside it so that it is an empty method.</w:t>
      </w:r>
    </w:p>
    <w:p w:rsidR="00C24FC7" w:rsidRDefault="00C24FC7" w:rsidP="00950A1D">
      <w:pPr>
        <w:pStyle w:val="LabStepCodeBlockLevel2"/>
      </w:pPr>
      <w:r>
        <w:t>public partial class Default : System.Web.UI .Page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Page_Load(object sender, EventArgs 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w:t>
      </w:r>
    </w:p>
    <w:p w:rsidR="00C24FC7" w:rsidRDefault="00C24FC7" w:rsidP="00950A1D">
      <w:pPr>
        <w:pStyle w:val="LabStepCodeBlockLevel2"/>
      </w:pPr>
      <w:r>
        <w:t>}</w:t>
      </w:r>
    </w:p>
    <w:p w:rsidR="00C24FC7" w:rsidRDefault="00C24FC7" w:rsidP="00950A1D">
      <w:pPr>
        <w:pStyle w:val="LabStepNumberedLevel2"/>
      </w:pPr>
      <w:r>
        <w:t xml:space="preserve">Implement the </w:t>
      </w:r>
      <w:r w:rsidRPr="008E3E34">
        <w:rPr>
          <w:b/>
        </w:rPr>
        <w:t>Page_Load</w:t>
      </w:r>
      <w:r>
        <w:t xml:space="preserve"> method using the following code.</w:t>
      </w:r>
    </w:p>
    <w:p w:rsidR="00C24FC7" w:rsidRDefault="00C24FC7" w:rsidP="00950A1D">
      <w:pPr>
        <w:pStyle w:val="LabStepCodeBlockLevel2"/>
      </w:pPr>
      <w:r>
        <w:t>protected void Page_Load(object sender, EventArgs e) {</w:t>
      </w:r>
    </w:p>
    <w:p w:rsidR="00C24FC7" w:rsidRDefault="00C24FC7" w:rsidP="00950A1D">
      <w:pPr>
        <w:pStyle w:val="LabStepCodeBlockLevel2"/>
      </w:pPr>
      <w:r>
        <w:t xml:space="preserve">  </w:t>
      </w:r>
    </w:p>
    <w:p w:rsidR="00950A1D" w:rsidRDefault="00950A1D" w:rsidP="00950A1D">
      <w:pPr>
        <w:pStyle w:val="LabStepCodeBlockLevel2"/>
      </w:pPr>
      <w:r>
        <w:t xml:space="preserve">  </w:t>
      </w:r>
      <w:r w:rsidR="00C24FC7">
        <w:t>SharePointContext spContext =</w:t>
      </w:r>
      <w:r>
        <w:t xml:space="preserve"> </w:t>
      </w:r>
      <w:r w:rsidR="00C24FC7">
        <w:t>Sha</w:t>
      </w:r>
      <w:r>
        <w:t>rePointContextProvider.Current.</w:t>
      </w:r>
      <w:r w:rsidR="00C24FC7">
        <w:t>GetSharePointContext(Context);</w:t>
      </w:r>
    </w:p>
    <w:p w:rsidR="00C24FC7" w:rsidRDefault="00950A1D" w:rsidP="00950A1D">
      <w:pPr>
        <w:pStyle w:val="LabStepCodeBlockLevel2"/>
      </w:pPr>
      <w:r>
        <w:t xml:space="preserve">  </w:t>
      </w:r>
      <w:r w:rsidR="00C24FC7">
        <w:t>this.HostWebLink.NavigateUrl = spContext.SPHostUrl.AbsoluteUri;</w:t>
      </w:r>
    </w:p>
    <w:p w:rsidR="00C24FC7" w:rsidRDefault="00950A1D" w:rsidP="00950A1D">
      <w:pPr>
        <w:pStyle w:val="LabStepCodeBlockLevel2"/>
      </w:pPr>
      <w:r>
        <w:t xml:space="preserve">  </w:t>
      </w:r>
      <w:r w:rsidR="00C24FC7">
        <w:t>this.HostWebLink.Text = "Back to Host Web";</w:t>
      </w:r>
    </w:p>
    <w:p w:rsidR="00950A1D" w:rsidRDefault="00950A1D" w:rsidP="00950A1D">
      <w:pPr>
        <w:pStyle w:val="LabStepCodeBlockLevel2"/>
      </w:pPr>
    </w:p>
    <w:p w:rsidR="00C24FC7" w:rsidRDefault="00C24FC7" w:rsidP="00950A1D">
      <w:pPr>
        <w:pStyle w:val="LabStepCodeBlockLevel2"/>
      </w:pPr>
      <w:r>
        <w:t>}</w:t>
      </w:r>
    </w:p>
    <w:p w:rsidR="00950A1D" w:rsidRDefault="00C24FC7" w:rsidP="00950A1D">
      <w:pPr>
        <w:pStyle w:val="LabStepNumbered"/>
      </w:pPr>
      <w:r>
        <w:t xml:space="preserve">Test out your work by running the app in the Visual Studio Debugger. </w:t>
      </w:r>
    </w:p>
    <w:p w:rsidR="00950A1D" w:rsidRDefault="00C24FC7" w:rsidP="0058515F">
      <w:pPr>
        <w:pStyle w:val="LabStepNumberedLevel2"/>
      </w:pPr>
      <w:r>
        <w:t xml:space="preserve">Press the </w:t>
      </w:r>
      <w:r w:rsidRPr="008E3E34">
        <w:rPr>
          <w:b/>
        </w:rPr>
        <w:t>{F5}</w:t>
      </w:r>
      <w:r>
        <w:t xml:space="preserve"> key in Visual Studio to begin a debugging session for the app project.</w:t>
      </w:r>
    </w:p>
    <w:p w:rsidR="00950A1D" w:rsidRDefault="00C24FC7" w:rsidP="0058515F">
      <w:pPr>
        <w:pStyle w:val="LabStepNumberedLevel2"/>
      </w:pPr>
      <w:r>
        <w:t>As Visual Studio installs the app in the test site, you will be prompted whether yo</w:t>
      </w:r>
      <w:r w:rsidR="00950A1D">
        <w:t xml:space="preserve">u trust the app. Click </w:t>
      </w:r>
      <w:r w:rsidR="00950A1D" w:rsidRPr="008E3E34">
        <w:rPr>
          <w:b/>
        </w:rPr>
        <w:t>Trust It</w:t>
      </w:r>
      <w:r>
        <w:t>.</w:t>
      </w:r>
    </w:p>
    <w:p w:rsidR="0058515F" w:rsidRDefault="0058515F" w:rsidP="0058515F">
      <w:pPr>
        <w:pStyle w:val="LabStepScreenshotLevel2"/>
      </w:pPr>
      <w:r w:rsidRPr="0058515F">
        <w:drawing>
          <wp:inline distT="0" distB="0" distL="0" distR="0">
            <wp:extent cx="2828658" cy="1347905"/>
            <wp:effectExtent l="19050" t="19050" r="1016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9789" cy="1357974"/>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The start page of the app should appear as the page in the following screenshot.</w:t>
      </w:r>
    </w:p>
    <w:p w:rsidR="0058515F" w:rsidRDefault="0058515F" w:rsidP="0058515F">
      <w:pPr>
        <w:pStyle w:val="LabStepScreenshotLevel2"/>
      </w:pPr>
      <w:r>
        <w:drawing>
          <wp:inline distT="0" distB="0" distL="0" distR="0">
            <wp:extent cx="5939155" cy="1621671"/>
            <wp:effectExtent l="19050" t="19050" r="2349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008" cy="1627365"/>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 xml:space="preserve">Test it out the </w:t>
      </w:r>
      <w:r w:rsidR="0058515F" w:rsidRPr="0058515F">
        <w:rPr>
          <w:b/>
        </w:rPr>
        <w:t>Back to Host Web</w:t>
      </w:r>
      <w:r w:rsidR="0058515F">
        <w:t xml:space="preserve"> link to m</w:t>
      </w:r>
      <w:r>
        <w:t xml:space="preserve">ake sure the </w:t>
      </w:r>
      <w:r w:rsidR="0058515F">
        <w:t xml:space="preserve">it </w:t>
      </w:r>
      <w:r>
        <w:t>works.</w:t>
      </w:r>
    </w:p>
    <w:p w:rsidR="00C24FC7" w:rsidRDefault="00C24FC7" w:rsidP="0058515F">
      <w:pPr>
        <w:pStyle w:val="LabStepNumberedLevel2"/>
      </w:pPr>
      <w:r>
        <w:t>Close the browser and quit the debugging session.</w:t>
      </w:r>
    </w:p>
    <w:p w:rsidR="00FC7A79" w:rsidRDefault="00C24FC7" w:rsidP="0058515F">
      <w:pPr>
        <w:pStyle w:val="LabStepNumbered"/>
      </w:pPr>
      <w:r>
        <w:t>Add event handlers behind the buttons</w:t>
      </w:r>
    </w:p>
    <w:p w:rsidR="00FC7A79" w:rsidRDefault="00C24FC7" w:rsidP="0058515F">
      <w:pPr>
        <w:pStyle w:val="LabStepNumberedLevel2"/>
      </w:pPr>
      <w:r>
        <w:t>Return to Visual Studio and the</w:t>
      </w:r>
      <w:r w:rsidR="00FC7A79">
        <w:t xml:space="preserve"> Web Project named </w:t>
      </w:r>
      <w:r w:rsidR="00FC7A79" w:rsidRPr="0058515F">
        <w:rPr>
          <w:b/>
        </w:rPr>
        <w:t>MyCsomAppWeb</w:t>
      </w:r>
      <w:r>
        <w:t>.</w:t>
      </w:r>
    </w:p>
    <w:p w:rsidR="00FC7A79" w:rsidRDefault="00C24FC7" w:rsidP="0058515F">
      <w:pPr>
        <w:pStyle w:val="LabStepNumberedLevel2"/>
      </w:pPr>
      <w:r>
        <w:t xml:space="preserve">Open the page named </w:t>
      </w:r>
      <w:r w:rsidRPr="0058515F">
        <w:rPr>
          <w:b/>
        </w:rPr>
        <w:t>Default.aspx</w:t>
      </w:r>
      <w:r>
        <w:t xml:space="preserve"> in the Web Forms Editor.</w:t>
      </w:r>
    </w:p>
    <w:p w:rsidR="00FC7A79" w:rsidRDefault="00C24FC7" w:rsidP="0058515F">
      <w:pPr>
        <w:pStyle w:val="LabStepNumberedLevel2"/>
      </w:pPr>
      <w:r>
        <w:t xml:space="preserve">Switch </w:t>
      </w:r>
      <w:r w:rsidRPr="0058515F">
        <w:rPr>
          <w:b/>
        </w:rPr>
        <w:t>Default.aspx</w:t>
      </w:r>
      <w:r>
        <w:t xml:space="preserve"> into Design View.</w:t>
      </w:r>
    </w:p>
    <w:p w:rsidR="00FC7A79" w:rsidRDefault="00C24FC7" w:rsidP="0058515F">
      <w:pPr>
        <w:pStyle w:val="LabStepNumberedLevel2"/>
      </w:pPr>
      <w:r>
        <w:t xml:space="preserve">When in Design View, double-click on the </w:t>
      </w:r>
      <w:r w:rsidRPr="0058515F">
        <w:rPr>
          <w:b/>
        </w:rPr>
        <w:t xml:space="preserve">Get </w:t>
      </w:r>
      <w:r w:rsidR="0058515F">
        <w:rPr>
          <w:b/>
        </w:rPr>
        <w:t xml:space="preserve">Site </w:t>
      </w:r>
      <w:r w:rsidRPr="0058515F">
        <w:rPr>
          <w:b/>
        </w:rPr>
        <w:t>Properties</w:t>
      </w:r>
      <w:r>
        <w:t xml:space="preserve"> button to generate an e</w:t>
      </w:r>
      <w:r w:rsidR="00FC7A79">
        <w:t xml:space="preserve">vent handler in </w:t>
      </w:r>
      <w:r w:rsidR="00FC7A79" w:rsidRPr="0058515F">
        <w:rPr>
          <w:b/>
        </w:rPr>
        <w:t>Default.aspx.cs</w:t>
      </w:r>
      <w:r>
        <w:t>.</w:t>
      </w:r>
    </w:p>
    <w:p w:rsidR="00FC7A79" w:rsidRDefault="00C24FC7" w:rsidP="0058515F">
      <w:pPr>
        <w:pStyle w:val="LabStepNumberedLevel2"/>
      </w:pPr>
      <w:r>
        <w:t xml:space="preserve">Return to Design View in </w:t>
      </w:r>
      <w:r w:rsidRPr="0058515F">
        <w:rPr>
          <w:b/>
        </w:rPr>
        <w:t>Default.aspx</w:t>
      </w:r>
      <w:r>
        <w:t xml:space="preserve"> and double-click on the </w:t>
      </w:r>
      <w:r w:rsidRPr="00FC7A79">
        <w:rPr>
          <w:b/>
        </w:rPr>
        <w:t>Get Lists</w:t>
      </w:r>
      <w:r>
        <w:t xml:space="preserve"> button to generate another event handler.</w:t>
      </w:r>
    </w:p>
    <w:p w:rsidR="00FC7A79" w:rsidRDefault="00C24FC7" w:rsidP="0058515F">
      <w:pPr>
        <w:pStyle w:val="LabStepNumberedLevel2"/>
      </w:pPr>
      <w:r>
        <w:t xml:space="preserve">Return to Design View in </w:t>
      </w:r>
      <w:r w:rsidRPr="0058515F">
        <w:rPr>
          <w:b/>
        </w:rPr>
        <w:t>Default.aspx</w:t>
      </w:r>
      <w:r>
        <w:t xml:space="preserve"> and double-click on the </w:t>
      </w:r>
      <w:r w:rsidRPr="00FC7A79">
        <w:rPr>
          <w:b/>
        </w:rPr>
        <w:t>Create List</w:t>
      </w:r>
      <w:r>
        <w:t xml:space="preserve"> button to generate another event handler.</w:t>
      </w:r>
    </w:p>
    <w:p w:rsidR="00C24FC7" w:rsidRDefault="00C24FC7" w:rsidP="0058515F">
      <w:pPr>
        <w:pStyle w:val="LabStepNumberedLevel2"/>
      </w:pPr>
      <w:r>
        <w:t xml:space="preserve">When you're done, there should be </w:t>
      </w:r>
      <w:r w:rsidR="0058515F">
        <w:t>three</w:t>
      </w:r>
      <w:r>
        <w:t xml:space="preserve"> new event handlers named </w:t>
      </w:r>
      <w:r w:rsidR="0058515F" w:rsidRPr="0058515F">
        <w:rPr>
          <w:b/>
        </w:rPr>
        <w:t>cmdGetSiteProperties_Click</w:t>
      </w:r>
      <w:r w:rsidR="0058515F">
        <w:t xml:space="preserve">, </w:t>
      </w:r>
      <w:r w:rsidR="0058515F" w:rsidRPr="0058515F">
        <w:rPr>
          <w:b/>
        </w:rPr>
        <w:t>cmdGetLists_Click</w:t>
      </w:r>
      <w:r>
        <w:t xml:space="preserve"> and </w:t>
      </w:r>
      <w:r w:rsidR="0058515F" w:rsidRPr="0058515F">
        <w:rPr>
          <w:b/>
        </w:rPr>
        <w:t>cmdCreateCustomersList_Click</w:t>
      </w:r>
      <w:r>
        <w:t>.</w:t>
      </w:r>
    </w:p>
    <w:p w:rsidR="00C24FC7" w:rsidRDefault="00FC7A79" w:rsidP="00FC7A79">
      <w:pPr>
        <w:pStyle w:val="LabStepCodeBlockLevel2"/>
      </w:pPr>
      <w:r>
        <w:lastRenderedPageBreak/>
        <w:t>publ</w:t>
      </w:r>
      <w:r w:rsidR="00C24FC7">
        <w:t>ic partial class Default : System.Web.UI.Page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Page_Loa</w:t>
      </w:r>
      <w:r>
        <w:t>d(object sender, EventArgs e) {</w:t>
      </w:r>
      <w:r w:rsidR="00C24FC7">
        <w:t xml:space="preserve">    </w:t>
      </w:r>
    </w:p>
    <w:p w:rsidR="00C24FC7" w:rsidRDefault="00FC7A79" w:rsidP="00FC7A79">
      <w:pPr>
        <w:pStyle w:val="LabStepCodeBlockLevel2"/>
      </w:pPr>
      <w:r>
        <w:t xml:space="preserve">    </w:t>
      </w:r>
      <w:r w:rsidR="00C24FC7">
        <w:t>// ...</w:t>
      </w:r>
    </w:p>
    <w:p w:rsidR="00C24FC7" w:rsidRDefault="00C24FC7" w:rsidP="00FC7A79">
      <w:pPr>
        <w:pStyle w:val="LabStepCodeBlockLevel2"/>
      </w:pPr>
      <w:r>
        <w:t xml:space="preserv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cmdGetSiteProperties_Click(object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cmdGetLists_Click(object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cmdCreateCustomersList_Click(object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w:t>
      </w:r>
    </w:p>
    <w:p w:rsidR="00C24FC7" w:rsidRDefault="00C24FC7" w:rsidP="00FC7A79">
      <w:pPr>
        <w:pStyle w:val="LabStepNumbered"/>
      </w:pPr>
      <w:r>
        <w:t xml:space="preserve">Add the following code to </w:t>
      </w:r>
      <w:r w:rsidRPr="0058515F">
        <w:rPr>
          <w:b/>
        </w:rPr>
        <w:t>cmdGetSiteProperties_Click</w:t>
      </w:r>
      <w:r>
        <w:t xml:space="preserve"> to execute a CSOM call using S2S authentication.</w:t>
      </w:r>
    </w:p>
    <w:p w:rsidR="00C24FC7" w:rsidRDefault="00C24FC7" w:rsidP="00FC7A79">
      <w:pPr>
        <w:pStyle w:val="LabStepCodeBlockLevel2"/>
      </w:pPr>
      <w:r>
        <w:t>protected void cmdGetSiteProperties_Click(object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SharePointContext spContext =</w:t>
      </w:r>
      <w:r>
        <w:t xml:space="preserve"> </w:t>
      </w:r>
      <w:r w:rsidR="00C24FC7">
        <w:t>SharePointContextProvider.Current.GetSharePointContext(Context);</w:t>
      </w:r>
    </w:p>
    <w:p w:rsidR="00FC7A79" w:rsidRDefault="00FC7A79" w:rsidP="00FC7A79">
      <w:pPr>
        <w:pStyle w:val="LabStepCodeBlockLevel2"/>
      </w:pPr>
    </w:p>
    <w:p w:rsidR="00C24FC7" w:rsidRDefault="00C24FC7" w:rsidP="00FC7A79">
      <w:pPr>
        <w:pStyle w:val="LabStepCodeBlockLevel2"/>
      </w:pPr>
      <w:r>
        <w:t xml:space="preserve">  using (var clientContext = spContext.CreateUserClientContextForSPHost()) {</w:t>
      </w:r>
    </w:p>
    <w:p w:rsidR="00C24FC7" w:rsidRDefault="00C24FC7" w:rsidP="00FC7A79">
      <w:pPr>
        <w:pStyle w:val="LabStepCodeBlockLevel2"/>
      </w:pPr>
      <w:r>
        <w:t xml:space="preserve">  </w:t>
      </w:r>
      <w:r w:rsidR="00FC7A79">
        <w:t xml:space="preserve">  </w:t>
      </w:r>
      <w:r>
        <w:t>clientContext.Load(clientContext.Web);</w:t>
      </w:r>
    </w:p>
    <w:p w:rsidR="00C24FC7" w:rsidRDefault="00C24FC7" w:rsidP="00FC7A79">
      <w:pPr>
        <w:pStyle w:val="LabStepCodeBlockLevel2"/>
      </w:pPr>
      <w:r>
        <w:t xml:space="preserve">    clientContext.ExecuteQuery();</w:t>
      </w:r>
    </w:p>
    <w:p w:rsidR="00C24FC7" w:rsidRDefault="00C24FC7" w:rsidP="00FC7A79">
      <w:pPr>
        <w:pStyle w:val="LabStepCodeBlockLevel2"/>
      </w:pPr>
      <w:r>
        <w:t xml:space="preserve">    placeholderMainContent.Text = "Host web title (CSOM): " + clientContext.Web.Title;</w:t>
      </w:r>
    </w:p>
    <w:p w:rsidR="00C24FC7" w:rsidRDefault="00C24FC7" w:rsidP="00FC7A79">
      <w:pPr>
        <w:pStyle w:val="LabStepCodeBlockLevel2"/>
      </w:pPr>
      <w:r>
        <w:t xml:space="preserve">  }</w:t>
      </w:r>
    </w:p>
    <w:p w:rsidR="00FC7A79" w:rsidRDefault="00FC7A79" w:rsidP="00FC7A79">
      <w:pPr>
        <w:pStyle w:val="LabStepCodeBlockLevel2"/>
      </w:pPr>
    </w:p>
    <w:p w:rsidR="00C24FC7" w:rsidRDefault="00C24FC7" w:rsidP="00FC7A79">
      <w:pPr>
        <w:pStyle w:val="LabStepCodeBlockLevel2"/>
      </w:pPr>
      <w:r>
        <w:t>}</w:t>
      </w:r>
    </w:p>
    <w:p w:rsidR="00FC7A79" w:rsidRDefault="00C24FC7" w:rsidP="00FC7A79">
      <w:pPr>
        <w:pStyle w:val="LabStepNumbered"/>
      </w:pPr>
      <w:r>
        <w:t>Test your work to ensure the CSOM call executes successful without any errors.</w:t>
      </w:r>
    </w:p>
    <w:p w:rsidR="00FC7A79" w:rsidRDefault="00C24FC7" w:rsidP="0058515F">
      <w:pPr>
        <w:pStyle w:val="LabStepNumberedLevel2"/>
      </w:pPr>
      <w:r>
        <w:t xml:space="preserve">Press the </w:t>
      </w:r>
      <w:r w:rsidRPr="0058515F">
        <w:rPr>
          <w:b/>
        </w:rPr>
        <w:t>{F5}</w:t>
      </w:r>
      <w:r>
        <w:t xml:space="preserve"> key to start another debugging session.</w:t>
      </w:r>
    </w:p>
    <w:p w:rsidR="00FC7A79" w:rsidRDefault="00C24FC7" w:rsidP="0058515F">
      <w:pPr>
        <w:pStyle w:val="LabStepNumberedLevel2"/>
      </w:pPr>
      <w:r>
        <w:t xml:space="preserve">If you are prompted to trust the app, click the </w:t>
      </w:r>
      <w:r w:rsidRPr="0058515F">
        <w:rPr>
          <w:b/>
        </w:rPr>
        <w:t>Trust It</w:t>
      </w:r>
      <w:r>
        <w:t xml:space="preserve"> button to complete the app installation.</w:t>
      </w:r>
      <w:r w:rsidR="00FC7A79">
        <w:t xml:space="preserve"> </w:t>
      </w:r>
    </w:p>
    <w:p w:rsidR="00FC7A79" w:rsidRDefault="00C24FC7" w:rsidP="0058515F">
      <w:pPr>
        <w:pStyle w:val="LabStepNumberedLevel2"/>
      </w:pPr>
      <w:r>
        <w:t>After the app has been installed, the Visual Studio debugger should redirect you to the app’s start page in the remote web.</w:t>
      </w:r>
    </w:p>
    <w:p w:rsidR="00FC7A79" w:rsidRDefault="00C24FC7" w:rsidP="0058515F">
      <w:pPr>
        <w:pStyle w:val="LabStepNumberedLevel2"/>
      </w:pPr>
      <w:r>
        <w:t xml:space="preserve">Click the </w:t>
      </w:r>
      <w:r w:rsidRPr="0058515F">
        <w:rPr>
          <w:b/>
        </w:rPr>
        <w:t>Get Properties</w:t>
      </w:r>
      <w:r>
        <w:t xml:space="preserve"> button. When you click this button, the page should display a message with the title of the host web as shown in the following screenshot.</w:t>
      </w:r>
    </w:p>
    <w:p w:rsidR="0058515F" w:rsidRDefault="0058515F" w:rsidP="0058515F">
      <w:pPr>
        <w:pStyle w:val="LabStepScreenshotLevel2"/>
      </w:pPr>
      <w:r>
        <w:drawing>
          <wp:inline distT="0" distB="0" distL="0" distR="0">
            <wp:extent cx="4087813" cy="1931349"/>
            <wp:effectExtent l="19050" t="19050" r="27305"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8358" cy="1988302"/>
                    </a:xfrm>
                    <a:prstGeom prst="rect">
                      <a:avLst/>
                    </a:prstGeom>
                    <a:noFill/>
                    <a:ln>
                      <a:solidFill>
                        <a:schemeClr val="bg1">
                          <a:lumMod val="50000"/>
                        </a:schemeClr>
                      </a:solidFill>
                    </a:ln>
                  </pic:spPr>
                </pic:pic>
              </a:graphicData>
            </a:graphic>
          </wp:inline>
        </w:drawing>
      </w:r>
    </w:p>
    <w:p w:rsidR="00C24FC7" w:rsidRDefault="00C24FC7" w:rsidP="0058515F">
      <w:pPr>
        <w:pStyle w:val="LabStepNumberedLevel2"/>
      </w:pPr>
      <w:r>
        <w:t>Close the browser window to stop the debugging and return to Visual Studio.</w:t>
      </w:r>
    </w:p>
    <w:p w:rsidR="00C24FC7" w:rsidRDefault="00C24FC7" w:rsidP="00FC7A79">
      <w:pPr>
        <w:pStyle w:val="LabStepNumbered"/>
      </w:pPr>
      <w:r>
        <w:t xml:space="preserve">Modify the code in </w:t>
      </w:r>
      <w:r w:rsidRPr="00663A72">
        <w:rPr>
          <w:b/>
        </w:rPr>
        <w:t>cmdGetSiteProperties_Click</w:t>
      </w:r>
      <w:r>
        <w:t xml:space="preserve"> to display the </w:t>
      </w:r>
      <w:r w:rsidRPr="00663A72">
        <w:rPr>
          <w:b/>
        </w:rPr>
        <w:t>Url</w:t>
      </w:r>
      <w:r>
        <w:t xml:space="preserve"> property and the </w:t>
      </w:r>
      <w:r w:rsidRPr="00663A72">
        <w:rPr>
          <w:b/>
        </w:rPr>
        <w:t>Id</w:t>
      </w:r>
      <w:r>
        <w:t xml:space="preserve"> property of the host web in addition to the </w:t>
      </w:r>
      <w:r w:rsidRPr="00663A72">
        <w:rPr>
          <w:b/>
        </w:rPr>
        <w:t>Title</w:t>
      </w:r>
      <w:r>
        <w:t xml:space="preserve"> as shown in the following code.</w:t>
      </w:r>
    </w:p>
    <w:p w:rsidR="00C24FC7" w:rsidRDefault="00C24FC7" w:rsidP="00FC7A79">
      <w:pPr>
        <w:pStyle w:val="LabStepCodeBlock"/>
      </w:pPr>
      <w:r>
        <w:t>using (var clientContext = spContext.CreateUserClientContextForSPHost()) {</w:t>
      </w:r>
    </w:p>
    <w:p w:rsidR="00C24FC7" w:rsidRDefault="00C24FC7" w:rsidP="00FC7A79">
      <w:pPr>
        <w:pStyle w:val="LabStepCodeBlock"/>
      </w:pPr>
      <w:r>
        <w:t xml:space="preserve">        </w:t>
      </w:r>
    </w:p>
    <w:p w:rsidR="00C24FC7" w:rsidRDefault="00FC7A79" w:rsidP="00FC7A79">
      <w:pPr>
        <w:pStyle w:val="LabStepCodeBlock"/>
      </w:pPr>
      <w:r>
        <w:t xml:space="preserve">  </w:t>
      </w:r>
      <w:r w:rsidR="00C24FC7">
        <w:t>clientContext.Load(clientContext.Web);</w:t>
      </w:r>
    </w:p>
    <w:p w:rsidR="00C24FC7" w:rsidRDefault="00C24FC7" w:rsidP="00FC7A79">
      <w:pPr>
        <w:pStyle w:val="LabStepCodeBlock"/>
      </w:pPr>
      <w:r>
        <w:t xml:space="preserve">  clientContext.ExecuteQue ry();</w:t>
      </w:r>
    </w:p>
    <w:p w:rsidR="00C24FC7" w:rsidRDefault="00C24FC7" w:rsidP="00FC7A79">
      <w:pPr>
        <w:pStyle w:val="LabStepCodeBlock"/>
      </w:pPr>
      <w:r>
        <w:t xml:space="preserve">  placeholderMainContent.Text = "&lt;div&gt;Host web title: " + clientContext.Web.Title + "&lt;/div&gt;" +</w:t>
      </w:r>
    </w:p>
    <w:p w:rsidR="00C24FC7" w:rsidRDefault="00C24FC7" w:rsidP="00FC7A79">
      <w:pPr>
        <w:pStyle w:val="LabStepCodeBlock"/>
      </w:pPr>
      <w:r>
        <w:t xml:space="preserve">  </w:t>
      </w:r>
      <w:r w:rsidR="00FC7A79">
        <w:t xml:space="preserve">                              </w:t>
      </w:r>
      <w:r>
        <w:t xml:space="preserve">"&lt;div&gt;Host web URL:   " + clientContext.Web.Url + "&lt;/div&gt;" + </w:t>
      </w:r>
    </w:p>
    <w:p w:rsidR="00C24FC7" w:rsidRDefault="00C24FC7" w:rsidP="00FC7A79">
      <w:pPr>
        <w:pStyle w:val="LabStepCodeBlock"/>
      </w:pPr>
      <w:r>
        <w:t xml:space="preserve">                                "&lt;div&gt;Host web ID:    " + clientContext.Web.Id + "&lt;/div&gt;";</w:t>
      </w:r>
    </w:p>
    <w:p w:rsidR="00C24FC7" w:rsidRDefault="00C24FC7" w:rsidP="00FC7A79">
      <w:pPr>
        <w:pStyle w:val="LabStepCodeBlock"/>
      </w:pPr>
      <w:r>
        <w:t>}</w:t>
      </w:r>
    </w:p>
    <w:p w:rsidR="00C24FC7" w:rsidRDefault="00C24FC7" w:rsidP="00FC7A79">
      <w:pPr>
        <w:pStyle w:val="LabStepNumbered"/>
      </w:pPr>
      <w:r>
        <w:t xml:space="preserve">Improve the code in </w:t>
      </w:r>
      <w:r w:rsidRPr="00663A72">
        <w:rPr>
          <w:b/>
        </w:rPr>
        <w:t>cmdGetSiteProperties_Click</w:t>
      </w:r>
      <w:r>
        <w:t xml:space="preserve"> to optimize the retrieval site properties by modifying the call to </w:t>
      </w:r>
      <w:r w:rsidRPr="00663A72">
        <w:rPr>
          <w:b/>
        </w:rPr>
        <w:t>ClientContent.Load</w:t>
      </w:r>
      <w:r>
        <w:t xml:space="preserve"> as shown in the following code.</w:t>
      </w:r>
    </w:p>
    <w:p w:rsidR="00C24FC7" w:rsidRDefault="00C24FC7" w:rsidP="00FC7A79">
      <w:pPr>
        <w:pStyle w:val="LabStepCodeBlock"/>
      </w:pPr>
      <w:r>
        <w:lastRenderedPageBreak/>
        <w:t>using (var clientContext = spContext.CreateUserClientContextForSPHost()) {</w:t>
      </w:r>
    </w:p>
    <w:p w:rsidR="00C24FC7" w:rsidRDefault="00C24FC7" w:rsidP="00FC7A79">
      <w:pPr>
        <w:pStyle w:val="LabStepCodeBlock"/>
      </w:pPr>
      <w:r>
        <w:t xml:space="preserve">        </w:t>
      </w:r>
    </w:p>
    <w:p w:rsidR="00C24FC7" w:rsidRDefault="00FC7A79" w:rsidP="00FC7A79">
      <w:pPr>
        <w:pStyle w:val="LabStepCodeBlock"/>
      </w:pPr>
      <w:r>
        <w:t xml:space="preserve">  </w:t>
      </w:r>
      <w:r w:rsidR="00C24FC7">
        <w:t>clientContext.Load(clientContext.Web, web =&gt; web.Title, web =&gt; web.Url, web =&gt; web.Id);</w:t>
      </w:r>
    </w:p>
    <w:p w:rsidR="00C24FC7" w:rsidRDefault="00C24FC7" w:rsidP="00FC7A79">
      <w:pPr>
        <w:pStyle w:val="LabStepCodeBlock"/>
      </w:pPr>
      <w:r>
        <w:t xml:space="preserve">  clientContext.ExecuteQuery();</w:t>
      </w:r>
    </w:p>
    <w:p w:rsidR="00C24FC7" w:rsidRDefault="00C24FC7" w:rsidP="00FC7A79">
      <w:pPr>
        <w:pStyle w:val="LabStepCodeBlock"/>
      </w:pPr>
      <w:r>
        <w:t xml:space="preserve">    </w:t>
      </w:r>
    </w:p>
    <w:p w:rsidR="00C24FC7" w:rsidRDefault="00FC7A79" w:rsidP="00FC7A79">
      <w:pPr>
        <w:pStyle w:val="LabStepCodeBlock"/>
      </w:pPr>
      <w:r>
        <w:t xml:space="preserve">  </w:t>
      </w:r>
      <w:r w:rsidR="00C24FC7">
        <w:t>placeholderMainContent.Text = "&lt;div&gt;Host web title: " + clientContext.Web.Title + "&lt;/div&gt;" +</w:t>
      </w:r>
    </w:p>
    <w:p w:rsidR="00C24FC7" w:rsidRDefault="00C24FC7" w:rsidP="00FC7A79">
      <w:pPr>
        <w:pStyle w:val="LabStepCodeBlock"/>
      </w:pPr>
      <w:r>
        <w:t xml:space="preserve">  </w:t>
      </w:r>
      <w:r w:rsidR="00FC7A79">
        <w:t xml:space="preserve">                              </w:t>
      </w:r>
      <w:r>
        <w:t xml:space="preserve">"&lt;div&gt;Host web URL:   " + clientContext.Web.Url + "&lt;/div&gt;" + </w:t>
      </w:r>
    </w:p>
    <w:p w:rsidR="00C24FC7" w:rsidRDefault="00C24FC7" w:rsidP="00FC7A79">
      <w:pPr>
        <w:pStyle w:val="LabStepCodeBlock"/>
      </w:pPr>
      <w:r>
        <w:t xml:space="preserve">                                "&lt;div&gt;Host web ID:    " + clientContext.Web.Id + "&lt;/div&gt;";</w:t>
      </w:r>
    </w:p>
    <w:p w:rsidR="00C24FC7" w:rsidRDefault="00C24FC7" w:rsidP="00FC7A79">
      <w:pPr>
        <w:pStyle w:val="LabStepCodeBlock"/>
      </w:pPr>
      <w:r>
        <w:t>}</w:t>
      </w:r>
    </w:p>
    <w:p w:rsidR="00C24FC7" w:rsidRDefault="00C24FC7" w:rsidP="00FC7A79">
      <w:pPr>
        <w:pStyle w:val="LabStepNumbered"/>
      </w:pPr>
      <w:r>
        <w:t xml:space="preserve">Test the app in the debugger and make sure you can see all three site properties when clicking the </w:t>
      </w:r>
      <w:r w:rsidRPr="00663A72">
        <w:rPr>
          <w:b/>
        </w:rPr>
        <w:t xml:space="preserve">Get </w:t>
      </w:r>
      <w:r w:rsidR="00663A72" w:rsidRPr="00663A72">
        <w:rPr>
          <w:b/>
        </w:rPr>
        <w:t xml:space="preserve">Site </w:t>
      </w:r>
      <w:r w:rsidRPr="00663A72">
        <w:rPr>
          <w:b/>
        </w:rPr>
        <w:t>Properties</w:t>
      </w:r>
      <w:r>
        <w:t xml:space="preserve"> button.</w:t>
      </w:r>
    </w:p>
    <w:p w:rsidR="00663A72" w:rsidRDefault="00663A72" w:rsidP="00B84AEE">
      <w:pPr>
        <w:pStyle w:val="LabStepScreenshot"/>
      </w:pPr>
      <w:r>
        <w:rPr>
          <w:noProof/>
        </w:rPr>
        <w:drawing>
          <wp:inline distT="0" distB="0" distL="0" distR="0">
            <wp:extent cx="5556883" cy="2649197"/>
            <wp:effectExtent l="19050" t="19050" r="2540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304" cy="2697072"/>
                    </a:xfrm>
                    <a:prstGeom prst="rect">
                      <a:avLst/>
                    </a:prstGeom>
                    <a:noFill/>
                    <a:ln>
                      <a:solidFill>
                        <a:schemeClr val="bg1">
                          <a:lumMod val="50000"/>
                        </a:schemeClr>
                      </a:solidFill>
                    </a:ln>
                  </pic:spPr>
                </pic:pic>
              </a:graphicData>
            </a:graphic>
          </wp:inline>
        </w:drawing>
      </w:r>
    </w:p>
    <w:p w:rsidR="00C24FC7" w:rsidRDefault="00C24FC7" w:rsidP="00FC7A79">
      <w:pPr>
        <w:pStyle w:val="LabStepNumbered"/>
      </w:pPr>
      <w:r>
        <w:t>When you have finished testing, close the browser window to stop the debugging and return to Visual Studio.</w:t>
      </w:r>
    </w:p>
    <w:p w:rsidR="00C24FC7" w:rsidRDefault="00C24FC7" w:rsidP="00FC7A79">
      <w:pPr>
        <w:pStyle w:val="LabExerciseCallout"/>
      </w:pPr>
      <w:r>
        <w:t xml:space="preserve">In this exercise you created a new </w:t>
      </w:r>
      <w:r w:rsidR="00663A72">
        <w:t>Provider-</w:t>
      </w:r>
      <w:r>
        <w:t>Hosted App which can make CSOM calls to the host web using app authentication based on a</w:t>
      </w:r>
      <w:r w:rsidR="00C241DD">
        <w:t>n</w:t>
      </w:r>
      <w:r>
        <w:t xml:space="preserve"> S2S </w:t>
      </w:r>
      <w:r w:rsidR="00C241DD">
        <w:t>trust</w:t>
      </w:r>
      <w:r>
        <w:t>.</w:t>
      </w:r>
    </w:p>
    <w:p w:rsidR="00C24FC7" w:rsidRDefault="00C24FC7" w:rsidP="00FC7A79">
      <w:pPr>
        <w:pStyle w:val="Heading3"/>
      </w:pPr>
      <w:r>
        <w:t>Exercise 3: Program CSOM to Query the Set of Lists in the Host Web</w:t>
      </w:r>
    </w:p>
    <w:p w:rsidR="00C24FC7" w:rsidRDefault="00C24FC7" w:rsidP="00FC7A79">
      <w:pPr>
        <w:pStyle w:val="LabExerciseLeadIn"/>
      </w:pPr>
      <w:r>
        <w:t>In this exercise you will write the CSOM code required to query the host web to determine when lists exist.</w:t>
      </w:r>
    </w:p>
    <w:p w:rsidR="00C24FC7" w:rsidRDefault="00C24FC7" w:rsidP="00D23F9A">
      <w:pPr>
        <w:pStyle w:val="LabStepNumbered"/>
        <w:numPr>
          <w:ilvl w:val="0"/>
          <w:numId w:val="41"/>
        </w:numPr>
      </w:pPr>
      <w:r>
        <w:t xml:space="preserve">Open the source file </w:t>
      </w:r>
      <w:r w:rsidRPr="00663A72">
        <w:rPr>
          <w:b/>
        </w:rPr>
        <w:t>default.aspx.cs</w:t>
      </w:r>
      <w:r>
        <w:t xml:space="preserve"> if it is not already open.</w:t>
      </w:r>
    </w:p>
    <w:p w:rsidR="00B84AEE" w:rsidRDefault="00B84AEE" w:rsidP="00D23F9A">
      <w:pPr>
        <w:pStyle w:val="LabStepNumbered"/>
        <w:numPr>
          <w:ilvl w:val="0"/>
          <w:numId w:val="41"/>
        </w:numPr>
      </w:pPr>
      <w:r>
        <w:t xml:space="preserve">Add the following </w:t>
      </w:r>
      <w:r w:rsidRPr="00B84AEE">
        <w:rPr>
          <w:b/>
        </w:rPr>
        <w:t>using</w:t>
      </w:r>
      <w:r>
        <w:t xml:space="preserve"> statement at the top of the file directly following the </w:t>
      </w:r>
      <w:r w:rsidRPr="00B84AEE">
        <w:rPr>
          <w:b/>
        </w:rPr>
        <w:t>using</w:t>
      </w:r>
      <w:r>
        <w:t xml:space="preserve"> statements that are already there.</w:t>
      </w:r>
    </w:p>
    <w:p w:rsidR="00B84AEE" w:rsidRDefault="00B84AEE" w:rsidP="00B84AEE">
      <w:pPr>
        <w:pStyle w:val="LabStepCodeBlock"/>
      </w:pPr>
      <w:r w:rsidRPr="00B84AEE">
        <w:t>using Microsoft.SharePoint.Client;</w:t>
      </w:r>
    </w:p>
    <w:p w:rsidR="00C24FC7" w:rsidRDefault="00C24FC7" w:rsidP="00D23F9A">
      <w:pPr>
        <w:pStyle w:val="LabStepNumbered"/>
      </w:pPr>
      <w:r>
        <w:t xml:space="preserve">Modify the code in </w:t>
      </w:r>
      <w:r w:rsidR="00C241DD" w:rsidRPr="00C241DD">
        <w:rPr>
          <w:b/>
        </w:rPr>
        <w:t>cmdGetLists_Click</w:t>
      </w:r>
      <w:r>
        <w:t xml:space="preserve"> to retrieve the set of lists on the host web and to display them on the app’s starts page.</w:t>
      </w:r>
    </w:p>
    <w:p w:rsidR="00C24FC7" w:rsidRDefault="00C24FC7" w:rsidP="00D23F9A">
      <w:pPr>
        <w:pStyle w:val="LabStepCodeBlock"/>
      </w:pPr>
      <w:r>
        <w:t>protected void cmdGetLists_Click(object sender, EventArgs e) {</w:t>
      </w:r>
    </w:p>
    <w:p w:rsidR="00C24FC7" w:rsidRDefault="00C24FC7" w:rsidP="00D23F9A">
      <w:pPr>
        <w:pStyle w:val="LabStepCodeBlock"/>
      </w:pPr>
      <w:r>
        <w:t xml:space="preserve">  </w:t>
      </w:r>
    </w:p>
    <w:p w:rsidR="00C24FC7" w:rsidRDefault="00D23F9A" w:rsidP="00D23F9A">
      <w:pPr>
        <w:pStyle w:val="LabStepCodeBlock"/>
      </w:pPr>
      <w:r>
        <w:t xml:space="preserve">  </w:t>
      </w:r>
      <w:r w:rsidR="00C24FC7">
        <w:t>SharePointContext spContext =</w:t>
      </w:r>
      <w:r>
        <w:t xml:space="preserve"> </w:t>
      </w:r>
      <w:r w:rsidR="00C24FC7">
        <w:t>SharePointContextProvider.Current.GetSharePointContext(Context);</w:t>
      </w:r>
    </w:p>
    <w:p w:rsidR="00C24FC7" w:rsidRDefault="00C24FC7" w:rsidP="00D23F9A">
      <w:pPr>
        <w:pStyle w:val="LabStepCodeBlock"/>
      </w:pPr>
      <w:r>
        <w:t xml:space="preserve">  </w:t>
      </w:r>
    </w:p>
    <w:p w:rsidR="00C24FC7" w:rsidRDefault="00D23F9A" w:rsidP="00D23F9A">
      <w:pPr>
        <w:pStyle w:val="LabStepCodeBlock"/>
      </w:pPr>
      <w:r>
        <w:t xml:space="preserve">  </w:t>
      </w:r>
      <w:r w:rsidR="00C24FC7">
        <w:t>using (var clientContext = spContext.CreateUserClientContextForSPHost()) {</w:t>
      </w:r>
    </w:p>
    <w:p w:rsidR="00D23F9A" w:rsidRDefault="00D23F9A" w:rsidP="00D23F9A">
      <w:pPr>
        <w:pStyle w:val="LabStepCodeBlock"/>
      </w:pPr>
    </w:p>
    <w:p w:rsidR="00C24FC7" w:rsidRDefault="00C24FC7" w:rsidP="00D23F9A">
      <w:pPr>
        <w:pStyle w:val="LabStepCodeBlock"/>
      </w:pPr>
      <w:r>
        <w:t xml:space="preserve">  </w:t>
      </w:r>
      <w:r w:rsidR="00D23F9A">
        <w:t xml:space="preserve">  </w:t>
      </w:r>
      <w:r>
        <w:t>clientContext.Load(clientContext.Web);</w:t>
      </w:r>
    </w:p>
    <w:p w:rsidR="00C24FC7" w:rsidRDefault="00C24FC7" w:rsidP="00D23F9A">
      <w:pPr>
        <w:pStyle w:val="LabStepCodeBlock"/>
      </w:pPr>
      <w:r>
        <w:t xml:space="preserve">    clientContext.Load(clientContext.Web.Lists);</w:t>
      </w:r>
    </w:p>
    <w:p w:rsidR="00C24FC7" w:rsidRDefault="00C24FC7" w:rsidP="00D23F9A">
      <w:pPr>
        <w:pStyle w:val="LabStepCodeBlock"/>
      </w:pPr>
      <w:r>
        <w:t xml:space="preserve">    </w:t>
      </w:r>
      <w:r w:rsidR="00D23F9A">
        <w:t>cl</w:t>
      </w:r>
      <w:r>
        <w:t>ientContext.ExecuteQuery();</w:t>
      </w:r>
    </w:p>
    <w:p w:rsidR="00C24FC7" w:rsidRDefault="00C24FC7" w:rsidP="00D23F9A">
      <w:pPr>
        <w:pStyle w:val="LabStepCodeBlock"/>
      </w:pPr>
      <w:r>
        <w:t xml:space="preserve">    string html = "&lt;h2&gt;Lists in host web&lt;/h2&gt;";</w:t>
      </w:r>
    </w:p>
    <w:p w:rsidR="00D23F9A" w:rsidRDefault="00D23F9A" w:rsidP="00D23F9A">
      <w:pPr>
        <w:pStyle w:val="LabStepCodeBlock"/>
      </w:pPr>
    </w:p>
    <w:p w:rsidR="00C24FC7" w:rsidRDefault="00C24FC7" w:rsidP="00D23F9A">
      <w:pPr>
        <w:pStyle w:val="LabStepCodeBlock"/>
      </w:pPr>
      <w:r>
        <w:t xml:space="preserve">    html += "&lt;ul&gt;";</w:t>
      </w:r>
    </w:p>
    <w:p w:rsidR="00C24FC7" w:rsidRDefault="00C24FC7" w:rsidP="00D23F9A">
      <w:pPr>
        <w:pStyle w:val="LabStepCodeBlock"/>
      </w:pPr>
      <w:r>
        <w:t xml:space="preserve">    foreach (var list in clientContext.Web.Lists) {</w:t>
      </w:r>
    </w:p>
    <w:p w:rsidR="00C24FC7" w:rsidRDefault="00C24FC7" w:rsidP="00D23F9A">
      <w:pPr>
        <w:pStyle w:val="LabStepCodeBlock"/>
      </w:pPr>
      <w:r>
        <w:t xml:space="preserve">    </w:t>
      </w:r>
      <w:r w:rsidR="00D23F9A">
        <w:t xml:space="preserve">  </w:t>
      </w:r>
      <w:r>
        <w:t>html += "&lt;li&gt;" + list.Title + "&lt;/li&gt;";</w:t>
      </w:r>
    </w:p>
    <w:p w:rsidR="00C24FC7" w:rsidRDefault="00C24FC7" w:rsidP="00D23F9A">
      <w:pPr>
        <w:pStyle w:val="LabStepCodeBlock"/>
      </w:pPr>
      <w:r>
        <w:t xml:space="preserve">    }</w:t>
      </w:r>
    </w:p>
    <w:p w:rsidR="00C24FC7" w:rsidRDefault="00C24FC7" w:rsidP="00D23F9A">
      <w:pPr>
        <w:pStyle w:val="LabStepCodeBlock"/>
      </w:pPr>
      <w:r>
        <w:t xml:space="preserve">    html += "&lt;/ul&gt;";</w:t>
      </w:r>
    </w:p>
    <w:p w:rsidR="00D23F9A" w:rsidRDefault="00D23F9A" w:rsidP="00D23F9A">
      <w:pPr>
        <w:pStyle w:val="LabStepCodeBlock"/>
      </w:pPr>
    </w:p>
    <w:p w:rsidR="00C24FC7" w:rsidRDefault="00C24FC7" w:rsidP="00D23F9A">
      <w:pPr>
        <w:pStyle w:val="LabStepCodeBlock"/>
      </w:pPr>
      <w:r>
        <w:t xml:space="preserve">    placeholderMainContent.Text = html;</w:t>
      </w:r>
    </w:p>
    <w:p w:rsidR="00C24FC7" w:rsidRDefault="00C24FC7" w:rsidP="00D23F9A">
      <w:pPr>
        <w:pStyle w:val="LabStepCodeBlock"/>
      </w:pPr>
      <w:r>
        <w:t xml:space="preserve">  }</w:t>
      </w:r>
    </w:p>
    <w:p w:rsidR="00D23F9A" w:rsidRDefault="00D23F9A" w:rsidP="00D23F9A">
      <w:pPr>
        <w:pStyle w:val="LabStepCodeBlock"/>
      </w:pPr>
    </w:p>
    <w:p w:rsidR="00C24FC7" w:rsidRDefault="00C24FC7" w:rsidP="00D23F9A">
      <w:pPr>
        <w:pStyle w:val="LabStepCodeBlock"/>
      </w:pPr>
      <w:r>
        <w:t>}</w:t>
      </w:r>
    </w:p>
    <w:p w:rsidR="00D23F9A" w:rsidRDefault="00C24FC7" w:rsidP="0058515F">
      <w:pPr>
        <w:pStyle w:val="LabStepNumbered"/>
      </w:pPr>
      <w:r w:rsidRPr="00D23F9A">
        <w:lastRenderedPageBreak/>
        <w:t>Test</w:t>
      </w:r>
      <w:r>
        <w:t xml:space="preserve"> your code by pressing </w:t>
      </w:r>
      <w:r w:rsidRPr="00C241DD">
        <w:rPr>
          <w:b/>
        </w:rPr>
        <w:t>{F5}</w:t>
      </w:r>
      <w:r>
        <w:t xml:space="preserve"> and starting a debugging session. You should be able to see that your query has returned many lists including several hidden lists such as </w:t>
      </w:r>
      <w:r w:rsidRPr="00C241DD">
        <w:rPr>
          <w:b/>
        </w:rPr>
        <w:t>appdata</w:t>
      </w:r>
      <w:r>
        <w:t xml:space="preserve">, </w:t>
      </w:r>
      <w:r w:rsidRPr="00C241DD">
        <w:rPr>
          <w:b/>
        </w:rPr>
        <w:t>Com</w:t>
      </w:r>
      <w:r w:rsidR="00D23F9A" w:rsidRPr="00C241DD">
        <w:rPr>
          <w:b/>
        </w:rPr>
        <w:t>posed Looks</w:t>
      </w:r>
      <w:r w:rsidR="00D23F9A">
        <w:t xml:space="preserve"> and </w:t>
      </w:r>
      <w:r w:rsidR="00D23F9A" w:rsidRPr="00C241DD">
        <w:rPr>
          <w:b/>
        </w:rPr>
        <w:t>Converted Forms</w:t>
      </w:r>
      <w:r>
        <w:t>.</w:t>
      </w:r>
    </w:p>
    <w:p w:rsidR="00C241DD" w:rsidRDefault="00B84AEE" w:rsidP="00C241DD">
      <w:pPr>
        <w:pStyle w:val="LabStepScreenshot"/>
      </w:pPr>
      <w:r>
        <w:rPr>
          <w:noProof/>
        </w:rPr>
        <w:drawing>
          <wp:inline distT="0" distB="0" distL="0" distR="0">
            <wp:extent cx="1625042" cy="1555335"/>
            <wp:effectExtent l="19050" t="19050" r="1333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46593" cy="1575962"/>
                    </a:xfrm>
                    <a:prstGeom prst="rect">
                      <a:avLst/>
                    </a:prstGeom>
                    <a:noFill/>
                    <a:ln>
                      <a:solidFill>
                        <a:schemeClr val="bg1">
                          <a:lumMod val="50000"/>
                        </a:schemeClr>
                      </a:solidFill>
                    </a:ln>
                  </pic:spPr>
                </pic:pic>
              </a:graphicData>
            </a:graphic>
          </wp:inline>
        </w:drawing>
      </w:r>
    </w:p>
    <w:p w:rsidR="00B84AEE" w:rsidRDefault="00C24FC7" w:rsidP="0058515F">
      <w:pPr>
        <w:pStyle w:val="LabStepNumbered"/>
      </w:pPr>
      <w:r>
        <w:t>Close the browser window to stop the debugging and return to Vis</w:t>
      </w:r>
      <w:r w:rsidR="00B84AEE">
        <w:t>ual Studio.</w:t>
      </w:r>
    </w:p>
    <w:p w:rsidR="00C24FC7" w:rsidRDefault="00C24FC7" w:rsidP="0058515F">
      <w:pPr>
        <w:pStyle w:val="LabStepNumbered"/>
      </w:pPr>
      <w:r>
        <w:t xml:space="preserve">Improve the code in </w:t>
      </w:r>
      <w:r w:rsidRPr="00B84AEE">
        <w:rPr>
          <w:b/>
        </w:rPr>
        <w:t>cmdGetLists_Click</w:t>
      </w:r>
      <w:r>
        <w:t xml:space="preserve"> to optimize the retrieval site properties by modifying the call to </w:t>
      </w:r>
      <w:r w:rsidRPr="00B84AEE">
        <w:rPr>
          <w:b/>
        </w:rPr>
        <w:t>ClientContent.Load</w:t>
      </w:r>
      <w:r>
        <w:t xml:space="preserve"> as shown in the following code.</w:t>
      </w:r>
    </w:p>
    <w:p w:rsidR="00C24FC7" w:rsidRDefault="00C24FC7" w:rsidP="00D23F9A">
      <w:pPr>
        <w:pStyle w:val="LabStepCodeBlock"/>
      </w:pPr>
      <w:r>
        <w:t>protected void cmdGetLists_Click(object sender , EventArgs e) {</w:t>
      </w:r>
    </w:p>
    <w:p w:rsidR="00C24FC7" w:rsidRDefault="00C24FC7" w:rsidP="00D23F9A">
      <w:pPr>
        <w:pStyle w:val="LabStepCodeBlock"/>
      </w:pPr>
      <w:r>
        <w:t xml:space="preserve">  </w:t>
      </w:r>
    </w:p>
    <w:p w:rsidR="00C24FC7" w:rsidRDefault="00D23F9A" w:rsidP="00D23F9A">
      <w:pPr>
        <w:pStyle w:val="LabStepCodeBlock"/>
      </w:pPr>
      <w:r>
        <w:t xml:space="preserve">  </w:t>
      </w:r>
      <w:r w:rsidR="00C24FC7">
        <w:t>SharePointContext spContext =</w:t>
      </w:r>
      <w:r>
        <w:t xml:space="preserve"> </w:t>
      </w:r>
      <w:r w:rsidR="00C24FC7">
        <w:t>SharePointContextProvider.Current.GetSharePointContext(Context);</w:t>
      </w:r>
    </w:p>
    <w:p w:rsidR="00C24FC7" w:rsidRDefault="00C24FC7" w:rsidP="00D23F9A">
      <w:pPr>
        <w:pStyle w:val="LabStepCodeBlock"/>
      </w:pPr>
      <w:r>
        <w:t xml:space="preserve">  </w:t>
      </w:r>
    </w:p>
    <w:p w:rsidR="00C24FC7" w:rsidRDefault="00D23F9A" w:rsidP="00D23F9A">
      <w:pPr>
        <w:pStyle w:val="LabStepCodeBlock"/>
      </w:pPr>
      <w:r>
        <w:t xml:space="preserve">  </w:t>
      </w:r>
      <w:r w:rsidR="00C24FC7">
        <w:t>using (var clientContext = spContext.CreateUserClientContextForSPHost()) {</w:t>
      </w:r>
    </w:p>
    <w:p w:rsidR="00C24FC7" w:rsidRDefault="00C24FC7" w:rsidP="00D23F9A">
      <w:pPr>
        <w:pStyle w:val="LabStepCodeBlock"/>
      </w:pPr>
      <w:r>
        <w:t xml:space="preserve">  </w:t>
      </w:r>
      <w:r w:rsidR="00D23F9A">
        <w:t xml:space="preserve">  </w:t>
      </w:r>
      <w:r>
        <w:t>clientContext.Load(clientContext.Web);</w:t>
      </w:r>
    </w:p>
    <w:p w:rsidR="00C24FC7" w:rsidRDefault="00C24FC7" w:rsidP="00D23F9A">
      <w:pPr>
        <w:pStyle w:val="LabStepCodeBlock"/>
      </w:pPr>
      <w:r>
        <w:t xml:space="preserve">    ListCollection Lists = clientContext.Web.Lists;</w:t>
      </w:r>
    </w:p>
    <w:p w:rsidR="00C24FC7" w:rsidRDefault="00C24FC7" w:rsidP="00D23F9A">
      <w:pPr>
        <w:pStyle w:val="LabStepCodeBlock"/>
      </w:pPr>
      <w:r>
        <w:t xml:space="preserve">    clientContext.Load(Lists, lists =&gt; lists.Where(list =&gt; !list.Hidden)</w:t>
      </w:r>
    </w:p>
    <w:p w:rsidR="00C24FC7" w:rsidRDefault="00C24FC7" w:rsidP="00D23F9A">
      <w:pPr>
        <w:pStyle w:val="LabStepCodeBlock"/>
      </w:pPr>
      <w:r>
        <w:t xml:space="preserve">    </w:t>
      </w:r>
      <w:r w:rsidR="00D23F9A">
        <w:t xml:space="preserve">                                        </w:t>
      </w:r>
      <w:r>
        <w:t>.Include(list =&gt; list.Title,</w:t>
      </w:r>
    </w:p>
    <w:p w:rsidR="00C24FC7" w:rsidRDefault="00C24FC7" w:rsidP="00D23F9A">
      <w:pPr>
        <w:pStyle w:val="LabStepCodeBlock"/>
      </w:pPr>
      <w:r>
        <w:t xml:space="preserve">                                                      </w:t>
      </w:r>
    </w:p>
    <w:p w:rsidR="00C24FC7" w:rsidRDefault="00D23F9A" w:rsidP="00D23F9A">
      <w:pPr>
        <w:pStyle w:val="LabStepCodeBlock"/>
      </w:pPr>
      <w:r>
        <w:t xml:space="preserve">    </w:t>
      </w:r>
      <w:r w:rsidR="00C24FC7">
        <w:t>list =&gt; list.DefaultViewUrl));</w:t>
      </w:r>
    </w:p>
    <w:p w:rsidR="00C24FC7" w:rsidRDefault="00C24FC7" w:rsidP="00D23F9A">
      <w:pPr>
        <w:pStyle w:val="LabStepCodeBlock"/>
      </w:pPr>
      <w:r>
        <w:t xml:space="preserve">    clientContext.ExecuteQuery();</w:t>
      </w:r>
    </w:p>
    <w:p w:rsidR="00C24FC7" w:rsidRDefault="00C24FC7" w:rsidP="00D23F9A">
      <w:pPr>
        <w:pStyle w:val="LabStepCodeBlock"/>
      </w:pPr>
      <w:r>
        <w:t xml:space="preserve">    </w:t>
      </w:r>
    </w:p>
    <w:p w:rsidR="00C24FC7" w:rsidRDefault="00D23F9A" w:rsidP="00D23F9A">
      <w:pPr>
        <w:pStyle w:val="LabStepCodeBlock"/>
      </w:pPr>
      <w:r>
        <w:t xml:space="preserve">    </w:t>
      </w:r>
      <w:r w:rsidR="00C24FC7">
        <w:t>string html = "&lt;h2&gt;Lists in host web&lt;/h2&gt;";</w:t>
      </w:r>
    </w:p>
    <w:p w:rsidR="00C24FC7" w:rsidRDefault="00C24FC7" w:rsidP="00D23F9A">
      <w:pPr>
        <w:pStyle w:val="LabStepCodeBlock"/>
      </w:pPr>
      <w:r>
        <w:t xml:space="preserve">    html += "&lt;ul&gt;";</w:t>
      </w:r>
    </w:p>
    <w:p w:rsidR="00C24FC7" w:rsidRDefault="00C24FC7" w:rsidP="00D23F9A">
      <w:pPr>
        <w:pStyle w:val="LabStepCodeBlock"/>
      </w:pPr>
      <w:r>
        <w:t xml:space="preserve">    foreach (var list in Lists) {</w:t>
      </w:r>
    </w:p>
    <w:p w:rsidR="00C24FC7" w:rsidRDefault="00C24FC7" w:rsidP="00D23F9A">
      <w:pPr>
        <w:pStyle w:val="LabStepCodeBlock"/>
      </w:pPr>
      <w:r>
        <w:t xml:space="preserve">    </w:t>
      </w:r>
      <w:r w:rsidR="00D23F9A">
        <w:t xml:space="preserve">  </w:t>
      </w:r>
      <w:r>
        <w:t>html += "&lt;li&gt;" + list.Title + "&lt;/li&gt;";</w:t>
      </w:r>
    </w:p>
    <w:p w:rsidR="00C24FC7" w:rsidRDefault="00C24FC7" w:rsidP="00D23F9A">
      <w:pPr>
        <w:pStyle w:val="LabStepCodeBlock"/>
      </w:pPr>
      <w:r>
        <w:t xml:space="preserve">    }</w:t>
      </w:r>
    </w:p>
    <w:p w:rsidR="00C24FC7" w:rsidRDefault="00C24FC7" w:rsidP="00D23F9A">
      <w:pPr>
        <w:pStyle w:val="LabStepCodeBlock"/>
      </w:pPr>
      <w:r>
        <w:t xml:space="preserve">    html += "&lt;/ul&gt;";</w:t>
      </w:r>
    </w:p>
    <w:p w:rsidR="00C24FC7" w:rsidRDefault="00C24FC7" w:rsidP="00D23F9A">
      <w:pPr>
        <w:pStyle w:val="LabStepCodeBlock"/>
      </w:pPr>
      <w:r>
        <w:t xml:space="preserve">    </w:t>
      </w:r>
    </w:p>
    <w:p w:rsidR="00C24FC7" w:rsidRDefault="00D23F9A" w:rsidP="00D23F9A">
      <w:pPr>
        <w:pStyle w:val="LabStepCodeBlock"/>
      </w:pPr>
      <w:r>
        <w:t xml:space="preserve">    </w:t>
      </w:r>
      <w:r w:rsidR="00C24FC7">
        <w:t>placeholderMainContent.Text = html;</w:t>
      </w:r>
    </w:p>
    <w:p w:rsidR="00C24FC7" w:rsidRDefault="00C24FC7" w:rsidP="00D23F9A">
      <w:pPr>
        <w:pStyle w:val="LabStepCodeBlock"/>
      </w:pPr>
      <w:r>
        <w:t xml:space="preserve">  }</w:t>
      </w:r>
    </w:p>
    <w:p w:rsidR="00D23F9A" w:rsidRDefault="00D23F9A" w:rsidP="00D23F9A">
      <w:pPr>
        <w:pStyle w:val="LabStepCodeBlock"/>
      </w:pPr>
    </w:p>
    <w:p w:rsidR="00C24FC7" w:rsidRDefault="00C24FC7" w:rsidP="00D23F9A">
      <w:pPr>
        <w:pStyle w:val="LabStepCodeBlock"/>
      </w:pPr>
      <w:r>
        <w:t>}</w:t>
      </w:r>
    </w:p>
    <w:p w:rsidR="00C24FC7" w:rsidRDefault="00C24FC7" w:rsidP="00D23F9A">
      <w:pPr>
        <w:pStyle w:val="LabStepNumbered"/>
      </w:pPr>
      <w:r>
        <w:t>Test your code by pressing {F5} and starting a debugging session. You should be able to see that your query has returned just the lists than are not hidden.</w:t>
      </w:r>
    </w:p>
    <w:p w:rsidR="00B84AEE" w:rsidRDefault="00B84AEE" w:rsidP="00B84AEE">
      <w:pPr>
        <w:pStyle w:val="LabStepScreenshot"/>
      </w:pPr>
      <w:bookmarkStart w:id="0" w:name="_GoBack"/>
      <w:r>
        <w:rPr>
          <w:noProof/>
        </w:rPr>
        <w:drawing>
          <wp:inline distT="0" distB="0" distL="0" distR="0">
            <wp:extent cx="2636186" cy="2427006"/>
            <wp:effectExtent l="19050" t="19050" r="1206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0423" cy="2541385"/>
                    </a:xfrm>
                    <a:prstGeom prst="rect">
                      <a:avLst/>
                    </a:prstGeom>
                    <a:noFill/>
                    <a:ln>
                      <a:solidFill>
                        <a:schemeClr val="bg1">
                          <a:lumMod val="50000"/>
                        </a:schemeClr>
                      </a:solidFill>
                    </a:ln>
                  </pic:spPr>
                </pic:pic>
              </a:graphicData>
            </a:graphic>
          </wp:inline>
        </w:drawing>
      </w:r>
      <w:bookmarkEnd w:id="0"/>
    </w:p>
    <w:p w:rsidR="00C24FC7" w:rsidRDefault="00C24FC7" w:rsidP="00D23F9A">
      <w:pPr>
        <w:pStyle w:val="LabStepNumbered"/>
      </w:pPr>
      <w:r>
        <w:t>Close the browser window to stop the debugging and return to Visual Studio.</w:t>
      </w:r>
    </w:p>
    <w:p w:rsidR="00C24FC7" w:rsidRDefault="00C24FC7" w:rsidP="00D23F9A">
      <w:pPr>
        <w:pStyle w:val="Heading3"/>
      </w:pPr>
      <w:r>
        <w:lastRenderedPageBreak/>
        <w:t>Exercise 4: Using CSOM to Create a List in the Host Web</w:t>
      </w:r>
    </w:p>
    <w:p w:rsidR="00C24FC7" w:rsidRDefault="00C24FC7" w:rsidP="00D23F9A">
      <w:pPr>
        <w:pStyle w:val="LabExerciseLeadIn"/>
      </w:pPr>
      <w:r>
        <w:t>In this exercise, you will continue your work with CSOM by creating a new list in the host web.</w:t>
      </w:r>
    </w:p>
    <w:p w:rsidR="00B84AEE" w:rsidRDefault="00C24FC7" w:rsidP="00D23F9A">
      <w:pPr>
        <w:pStyle w:val="LabStepNumbered"/>
        <w:numPr>
          <w:ilvl w:val="0"/>
          <w:numId w:val="42"/>
        </w:numPr>
      </w:pPr>
      <w:r>
        <w:t xml:space="preserve">Open the source file </w:t>
      </w:r>
      <w:r w:rsidRPr="00B84AEE">
        <w:rPr>
          <w:b/>
        </w:rPr>
        <w:t>default.aspx.cs</w:t>
      </w:r>
      <w:r>
        <w:t xml:space="preserve"> if it is not already open.</w:t>
      </w:r>
    </w:p>
    <w:p w:rsidR="00C24FC7" w:rsidRDefault="00C24FC7" w:rsidP="00D23F9A">
      <w:pPr>
        <w:pStyle w:val="LabStepNumbered"/>
        <w:numPr>
          <w:ilvl w:val="0"/>
          <w:numId w:val="42"/>
        </w:numPr>
      </w:pPr>
      <w:r>
        <w:t xml:space="preserve">Modify the code in </w:t>
      </w:r>
      <w:r w:rsidRPr="00B84AEE">
        <w:rPr>
          <w:b/>
        </w:rPr>
        <w:t>cmdCreateCustomersList_Click</w:t>
      </w:r>
      <w:r>
        <w:t xml:space="preserve"> to create a new </w:t>
      </w:r>
      <w:r w:rsidRPr="00B84AEE">
        <w:rPr>
          <w:b/>
        </w:rPr>
        <w:t>Customers</w:t>
      </w:r>
      <w:r>
        <w:t xml:space="preserve"> list using the </w:t>
      </w:r>
      <w:r w:rsidRPr="00B84AEE">
        <w:rPr>
          <w:b/>
        </w:rPr>
        <w:t>Contacts</w:t>
      </w:r>
      <w:r>
        <w:t xml:space="preserve"> list type.</w:t>
      </w:r>
    </w:p>
    <w:p w:rsidR="00CE6AEF" w:rsidRDefault="00CE6AEF" w:rsidP="00CE6AEF">
      <w:pPr>
        <w:pStyle w:val="LabStepNumberedLevel2"/>
        <w:numPr>
          <w:ilvl w:val="1"/>
          <w:numId w:val="42"/>
        </w:numPr>
      </w:pPr>
      <w:r>
        <w:t xml:space="preserve">Begin by adding the following code to create a variable </w:t>
      </w:r>
      <w:r w:rsidR="00BA01C9">
        <w:t xml:space="preserve">named </w:t>
      </w:r>
      <w:r w:rsidR="00BA01C9" w:rsidRPr="00BA01C9">
        <w:rPr>
          <w:b/>
        </w:rPr>
        <w:t>spContext</w:t>
      </w:r>
      <w:r w:rsidR="00BA01C9">
        <w:t xml:space="preserve"> </w:t>
      </w:r>
      <w:r>
        <w:t xml:space="preserve">to reference the </w:t>
      </w:r>
      <w:r w:rsidR="00BA01C9">
        <w:t xml:space="preserve">current </w:t>
      </w:r>
      <w:r w:rsidRPr="00BA01C9">
        <w:rPr>
          <w:b/>
        </w:rPr>
        <w:t>SharePointContext</w:t>
      </w:r>
      <w:r>
        <w:t xml:space="preserve"> </w:t>
      </w:r>
      <w:r w:rsidR="00BA01C9">
        <w:t xml:space="preserve">instance </w:t>
      </w:r>
      <w:r>
        <w:t xml:space="preserve">and </w:t>
      </w:r>
      <w:r w:rsidR="00BA01C9">
        <w:t xml:space="preserve">then </w:t>
      </w:r>
      <w:r>
        <w:t xml:space="preserve">to create a </w:t>
      </w:r>
      <w:r w:rsidRPr="00CE6AEF">
        <w:rPr>
          <w:b/>
        </w:rPr>
        <w:t>using</w:t>
      </w:r>
      <w:r>
        <w:t xml:space="preserve"> block which is initialized by obtaining a CSOM </w:t>
      </w:r>
      <w:r w:rsidRPr="00CE6AEF">
        <w:rPr>
          <w:b/>
        </w:rPr>
        <w:t>ClientContext</w:t>
      </w:r>
      <w:r>
        <w:t xml:space="preserve"> for the current user.</w:t>
      </w:r>
    </w:p>
    <w:p w:rsidR="00C24FC7" w:rsidRDefault="00C24FC7" w:rsidP="00CE6AEF">
      <w:pPr>
        <w:pStyle w:val="LabStepCodeBlockLevel2"/>
      </w:pPr>
      <w:r>
        <w:t>protected void cmdCreateCustomersList_Click(object sender, EventArgs e) {</w:t>
      </w:r>
    </w:p>
    <w:p w:rsidR="00C24FC7" w:rsidRDefault="00C24FC7" w:rsidP="00CE6AEF">
      <w:pPr>
        <w:pStyle w:val="LabStepCodeBlockLevel2"/>
      </w:pPr>
      <w:r>
        <w:t xml:space="preserve">  </w:t>
      </w:r>
    </w:p>
    <w:p w:rsidR="00C24FC7" w:rsidRDefault="00D23F9A" w:rsidP="00CE6AEF">
      <w:pPr>
        <w:pStyle w:val="LabStepCodeBlockLevel2"/>
      </w:pPr>
      <w:r>
        <w:t xml:space="preserve">  </w:t>
      </w:r>
      <w:r w:rsidR="00C24FC7">
        <w:t>SharePointContext spContext =</w:t>
      </w:r>
      <w:r>
        <w:t xml:space="preserve"> </w:t>
      </w:r>
      <w:r w:rsidR="00C24FC7">
        <w:t>SharePointContextProvider.Current.GetSharePointContext(Context);</w:t>
      </w:r>
    </w:p>
    <w:p w:rsidR="00C24FC7" w:rsidRDefault="00C24FC7" w:rsidP="00CE6AEF">
      <w:pPr>
        <w:pStyle w:val="LabStepCodeBlockLevel2"/>
      </w:pPr>
      <w:r>
        <w:t xml:space="preserve">  </w:t>
      </w:r>
    </w:p>
    <w:p w:rsidR="00C24FC7" w:rsidRDefault="00D23F9A" w:rsidP="00CE6AEF">
      <w:pPr>
        <w:pStyle w:val="LabStepCodeBlockLevel2"/>
      </w:pPr>
      <w:r>
        <w:t xml:space="preserve">  </w:t>
      </w:r>
      <w:r w:rsidR="00C24FC7">
        <w:t>using (</w:t>
      </w:r>
      <w:r w:rsidR="00CE6AEF" w:rsidRPr="00CE6AEF">
        <w:t xml:space="preserve">ClientContext </w:t>
      </w:r>
      <w:r w:rsidR="00C24FC7">
        <w:t>clientContext = spContext.CreateUserClientContextForSPHost()) {</w:t>
      </w:r>
    </w:p>
    <w:p w:rsidR="00D23F9A" w:rsidRDefault="00CE6AEF" w:rsidP="00CE6AEF">
      <w:pPr>
        <w:pStyle w:val="LabStepCodeBlockLevel2"/>
      </w:pPr>
      <w:r>
        <w:t xml:space="preserve">    </w:t>
      </w:r>
      <w:r w:rsidRPr="00CE6AEF">
        <w:rPr>
          <w:color w:val="7F7F7F" w:themeColor="text1" w:themeTint="80"/>
        </w:rPr>
        <w:t>// add code here to create new list</w:t>
      </w:r>
    </w:p>
    <w:p w:rsidR="00C24FC7" w:rsidRDefault="00D23F9A" w:rsidP="00CE6AEF">
      <w:pPr>
        <w:pStyle w:val="LabStepCodeBlockLevel2"/>
      </w:pPr>
      <w:r>
        <w:t xml:space="preserve">  </w:t>
      </w:r>
      <w:r w:rsidR="00C24FC7">
        <w:t>}</w:t>
      </w:r>
    </w:p>
    <w:p w:rsidR="00D23F9A" w:rsidRDefault="00D23F9A" w:rsidP="00CE6AEF">
      <w:pPr>
        <w:pStyle w:val="LabStepCodeBlockLevel2"/>
      </w:pPr>
    </w:p>
    <w:p w:rsidR="00C24FC7" w:rsidRDefault="00C24FC7" w:rsidP="00CE6AEF">
      <w:pPr>
        <w:pStyle w:val="LabStepCodeBlockLevel2"/>
      </w:pPr>
      <w:r>
        <w:t>}</w:t>
      </w:r>
    </w:p>
    <w:p w:rsidR="00BA01C9" w:rsidRDefault="00BA01C9" w:rsidP="00BA01C9">
      <w:pPr>
        <w:pStyle w:val="LabStepNumberedLevel2"/>
      </w:pPr>
      <w:r>
        <w:t xml:space="preserve">Inside the </w:t>
      </w:r>
      <w:r w:rsidRPr="00BA01C9">
        <w:rPr>
          <w:b/>
        </w:rPr>
        <w:t>using</w:t>
      </w:r>
      <w:r>
        <w:t xml:space="preserve"> block, add code to load the CSOM Web object for the current site. Also </w:t>
      </w:r>
      <w:r w:rsidR="000402CD">
        <w:t>create</w:t>
      </w:r>
      <w:r>
        <w:t xml:space="preserve"> a variable name </w:t>
      </w:r>
      <w:r w:rsidRPr="00BA01C9">
        <w:rPr>
          <w:b/>
        </w:rPr>
        <w:t>listTitle</w:t>
      </w:r>
      <w:r>
        <w:t xml:space="preserve"> and give it a value of </w:t>
      </w:r>
      <w:r w:rsidRPr="00BA01C9">
        <w:rPr>
          <w:b/>
        </w:rPr>
        <w:t>Customers</w:t>
      </w:r>
      <w:r>
        <w:t>.</w:t>
      </w:r>
    </w:p>
    <w:p w:rsidR="00BA01C9" w:rsidRDefault="00BA01C9" w:rsidP="00BA01C9">
      <w:pPr>
        <w:pStyle w:val="LabStepCodeBlockLevel2"/>
      </w:pPr>
      <w:r>
        <w:t>using (ClientContext clientContext = spContext.CreateUserClientContextForSPHost()) {</w:t>
      </w:r>
    </w:p>
    <w:p w:rsidR="00BA01C9" w:rsidRDefault="00BA01C9" w:rsidP="00BA01C9">
      <w:pPr>
        <w:pStyle w:val="LabStepCodeBlockLevel2"/>
      </w:pPr>
    </w:p>
    <w:p w:rsidR="00BA01C9" w:rsidRDefault="00BA01C9" w:rsidP="00BA01C9">
      <w:pPr>
        <w:pStyle w:val="LabStepCodeBlockLevel2"/>
      </w:pPr>
      <w:r>
        <w:t xml:space="preserve">  </w:t>
      </w:r>
      <w:r>
        <w:t>clientContext.Load(clientContext.Web);</w:t>
      </w:r>
    </w:p>
    <w:p w:rsidR="00BA01C9" w:rsidRDefault="00BA01C9" w:rsidP="00BA01C9">
      <w:pPr>
        <w:pStyle w:val="LabStepCodeBlockLevel2"/>
      </w:pPr>
      <w:r>
        <w:t xml:space="preserve">  </w:t>
      </w:r>
      <w:r>
        <w:t>clientContext.ExecuteQuery();</w:t>
      </w:r>
    </w:p>
    <w:p w:rsidR="00BA01C9" w:rsidRDefault="00BA01C9" w:rsidP="00BA01C9">
      <w:pPr>
        <w:pStyle w:val="LabStepCodeBlockLevel2"/>
      </w:pPr>
    </w:p>
    <w:p w:rsidR="00BA01C9" w:rsidRDefault="00BA01C9" w:rsidP="00BA01C9">
      <w:pPr>
        <w:pStyle w:val="LabStepCodeBlockLevel2"/>
      </w:pPr>
      <w:r>
        <w:t xml:space="preserve">  </w:t>
      </w:r>
      <w:r>
        <w:t>string listTitle = "Customers";</w:t>
      </w:r>
    </w:p>
    <w:p w:rsidR="00BA01C9" w:rsidRDefault="00BA01C9" w:rsidP="00BA01C9">
      <w:pPr>
        <w:pStyle w:val="LabStepCodeBlockLevel2"/>
      </w:pPr>
    </w:p>
    <w:p w:rsidR="00BA01C9" w:rsidRDefault="00BA01C9" w:rsidP="00BA01C9">
      <w:pPr>
        <w:pStyle w:val="LabStepCodeBlockLevel2"/>
      </w:pPr>
      <w:r>
        <w:t>}</w:t>
      </w:r>
      <w:r>
        <w:t xml:space="preserve">   </w:t>
      </w:r>
    </w:p>
    <w:p w:rsidR="00BA01C9" w:rsidRDefault="00BA01C9" w:rsidP="00BA01C9">
      <w:pPr>
        <w:pStyle w:val="LabStepNumberedLevel2"/>
      </w:pPr>
      <w:r>
        <w:t xml:space="preserve">Add the following code to the end of the </w:t>
      </w:r>
      <w:r w:rsidRPr="00BA01C9">
        <w:rPr>
          <w:b/>
        </w:rPr>
        <w:t>using</w:t>
      </w:r>
      <w:r>
        <w:t xml:space="preserve"> block to delete any existing list with a conflicting title.</w:t>
      </w:r>
    </w:p>
    <w:p w:rsidR="00BA01C9" w:rsidRPr="00BA01C9" w:rsidRDefault="00BA01C9" w:rsidP="00BA01C9">
      <w:pPr>
        <w:pStyle w:val="LabStepCodeBlockLevel2"/>
        <w:rPr>
          <w:color w:val="7F7F7F" w:themeColor="text1" w:themeTint="80"/>
        </w:rPr>
      </w:pPr>
      <w:r w:rsidRPr="00BA01C9">
        <w:rPr>
          <w:color w:val="7F7F7F" w:themeColor="text1" w:themeTint="80"/>
        </w:rPr>
        <w:t>// delete list if it exists</w:t>
      </w:r>
    </w:p>
    <w:p w:rsidR="00BA01C9" w:rsidRDefault="00BA01C9" w:rsidP="00BA01C9">
      <w:pPr>
        <w:pStyle w:val="LabStepCodeBlockLevel2"/>
      </w:pPr>
      <w:r>
        <w:t>ExceptionHandlingScope scope = new ExceptionHandlingScope(clientContext);</w:t>
      </w:r>
    </w:p>
    <w:p w:rsidR="00BA01C9" w:rsidRDefault="00BA01C9" w:rsidP="00BA01C9">
      <w:pPr>
        <w:pStyle w:val="LabStepCodeBlockLevel2"/>
      </w:pPr>
      <w:r>
        <w:t>using (scope.StartScope()) {</w:t>
      </w:r>
    </w:p>
    <w:p w:rsidR="00BA01C9" w:rsidRDefault="00BA01C9" w:rsidP="00BA01C9">
      <w:pPr>
        <w:pStyle w:val="LabStepCodeBlockLevel2"/>
      </w:pPr>
      <w:r>
        <w:t xml:space="preserve">  using (scope.StartTry()) {</w:t>
      </w:r>
    </w:p>
    <w:p w:rsidR="00BA01C9" w:rsidRDefault="00BA01C9" w:rsidP="00BA01C9">
      <w:pPr>
        <w:pStyle w:val="LabStepCodeBlockLevel2"/>
      </w:pPr>
      <w:r>
        <w:t xml:space="preserve">    clientContext.Web.Lists.GetByTitle(listTitle).DeleteObject();</w:t>
      </w:r>
    </w:p>
    <w:p w:rsidR="00BA01C9" w:rsidRDefault="00BA01C9" w:rsidP="00BA01C9">
      <w:pPr>
        <w:pStyle w:val="LabStepCodeBlockLevel2"/>
      </w:pPr>
      <w:r>
        <w:t xml:space="preserve">  }</w:t>
      </w:r>
    </w:p>
    <w:p w:rsidR="00BA01C9" w:rsidRDefault="00BA01C9" w:rsidP="00BA01C9">
      <w:pPr>
        <w:pStyle w:val="LabStepCodeBlockLevel2"/>
      </w:pPr>
      <w:r>
        <w:t xml:space="preserve">  using (scope.StartCatch()) { }</w:t>
      </w:r>
    </w:p>
    <w:p w:rsidR="00BA01C9" w:rsidRDefault="00BA01C9" w:rsidP="00BA01C9">
      <w:pPr>
        <w:pStyle w:val="LabStepCodeBlockLevel2"/>
      </w:pPr>
      <w:r>
        <w:t>}</w:t>
      </w:r>
    </w:p>
    <w:p w:rsidR="00BA01C9" w:rsidRDefault="000402CD" w:rsidP="00BA01C9">
      <w:pPr>
        <w:pStyle w:val="LabStepNumberedLevel2"/>
      </w:pPr>
      <w:r>
        <w:t>J</w:t>
      </w:r>
      <w:r w:rsidR="00BA01C9">
        <w:t xml:space="preserve">ust </w:t>
      </w:r>
      <w:r>
        <w:t xml:space="preserve">below the code you just added, </w:t>
      </w:r>
      <w:r w:rsidR="00BA01C9">
        <w:t xml:space="preserve">add </w:t>
      </w:r>
      <w:r>
        <w:t xml:space="preserve">the following code to create a new SharePoint </w:t>
      </w:r>
      <w:r w:rsidRPr="000402CD">
        <w:rPr>
          <w:b/>
        </w:rPr>
        <w:t>Contacts</w:t>
      </w:r>
      <w:r>
        <w:t xml:space="preserve"> list with a title of </w:t>
      </w:r>
      <w:r w:rsidRPr="000402CD">
        <w:rPr>
          <w:b/>
        </w:rPr>
        <w:t>Customers</w:t>
      </w:r>
      <w:r>
        <w:t>.</w:t>
      </w:r>
    </w:p>
    <w:p w:rsidR="00BA01C9" w:rsidRPr="00BA01C9" w:rsidRDefault="00BA01C9" w:rsidP="00BA01C9">
      <w:pPr>
        <w:pStyle w:val="LabStepCodeBlockLevel2"/>
        <w:rPr>
          <w:color w:val="7F7F7F" w:themeColor="text1" w:themeTint="80"/>
        </w:rPr>
      </w:pPr>
      <w:r w:rsidRPr="00BA01C9">
        <w:rPr>
          <w:color w:val="7F7F7F" w:themeColor="text1" w:themeTint="80"/>
        </w:rPr>
        <w:t>// create and initialize ListCreationInformation object</w:t>
      </w:r>
    </w:p>
    <w:p w:rsidR="00BA01C9" w:rsidRDefault="00BA01C9" w:rsidP="00BA01C9">
      <w:pPr>
        <w:pStyle w:val="LabStepCodeBlockLevel2"/>
      </w:pPr>
      <w:r>
        <w:t>ListCreationInformation listInformation = new ListCreationInformation();</w:t>
      </w:r>
    </w:p>
    <w:p w:rsidR="00BA01C9" w:rsidRDefault="00BA01C9" w:rsidP="00BA01C9">
      <w:pPr>
        <w:pStyle w:val="LabStepCodeBlockLevel2"/>
      </w:pPr>
      <w:r>
        <w:t>listInformation.Title = listTitle;</w:t>
      </w:r>
    </w:p>
    <w:p w:rsidR="00BA01C9" w:rsidRDefault="00BA01C9" w:rsidP="00BA01C9">
      <w:pPr>
        <w:pStyle w:val="LabStepCodeBlockLevel2"/>
      </w:pPr>
      <w:r>
        <w:t>listInformation.Url = "Lists/Customers";</w:t>
      </w:r>
    </w:p>
    <w:p w:rsidR="00BA01C9" w:rsidRDefault="00BA01C9" w:rsidP="00BA01C9">
      <w:pPr>
        <w:pStyle w:val="LabStepCodeBlockLevel2"/>
      </w:pPr>
      <w:r>
        <w:t>listInformation.QuickLaunchOption = QuickLaunchOptions.On;</w:t>
      </w:r>
    </w:p>
    <w:p w:rsidR="00BA01C9" w:rsidRDefault="00BA01C9" w:rsidP="00BA01C9">
      <w:pPr>
        <w:pStyle w:val="LabStepCodeBlockLevel2"/>
      </w:pPr>
      <w:r>
        <w:t>listInformation.TemplateType = (int)ListTemplateType.Contacts;</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Add ListCreationInformation to lists collection and return list object</w:t>
      </w:r>
    </w:p>
    <w:p w:rsidR="00BA01C9" w:rsidRDefault="00BA01C9" w:rsidP="00BA01C9">
      <w:pPr>
        <w:pStyle w:val="LabStepCodeBlockLevel2"/>
      </w:pPr>
      <w:r>
        <w:t>List list = clientContext.Web.Lists.Add(listInformation);</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modify additional list properties and update</w:t>
      </w:r>
    </w:p>
    <w:p w:rsidR="00BA01C9" w:rsidRDefault="00BA01C9" w:rsidP="00BA01C9">
      <w:pPr>
        <w:pStyle w:val="LabStepCodeBlockLevel2"/>
      </w:pPr>
      <w:r>
        <w:t>list.OnQuickLaunch = true;</w:t>
      </w:r>
    </w:p>
    <w:p w:rsidR="00BA01C9" w:rsidRDefault="00BA01C9" w:rsidP="00BA01C9">
      <w:pPr>
        <w:pStyle w:val="LabStepCodeBlockLevel2"/>
      </w:pPr>
      <w:r>
        <w:t>list.EnableAttachments = false;</w:t>
      </w:r>
    </w:p>
    <w:p w:rsidR="00BA01C9" w:rsidRDefault="00BA01C9" w:rsidP="00BA01C9">
      <w:pPr>
        <w:pStyle w:val="LabStepCodeBlockLevel2"/>
      </w:pPr>
      <w:r>
        <w:t>list.Update();</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send command to server to create list</w:t>
      </w:r>
    </w:p>
    <w:p w:rsidR="00BA01C9" w:rsidRDefault="00BA01C9" w:rsidP="00BA01C9">
      <w:pPr>
        <w:pStyle w:val="LabStepCodeBlockLevel2"/>
      </w:pPr>
      <w:r>
        <w:t>clientContext.ExecuteQuery();</w:t>
      </w:r>
    </w:p>
    <w:p w:rsidR="00BA01C9" w:rsidRDefault="000402CD" w:rsidP="00BA01C9">
      <w:pPr>
        <w:pStyle w:val="LabStepNumberedLevel2"/>
      </w:pPr>
      <w:r>
        <w:t xml:space="preserve">Next, </w:t>
      </w:r>
      <w:r w:rsidR="00BA01C9">
        <w:t xml:space="preserve">add </w:t>
      </w:r>
      <w:r>
        <w:t>the following code to create two sample items in the new Customers list.</w:t>
      </w:r>
    </w:p>
    <w:p w:rsidR="000402CD" w:rsidRPr="000402CD" w:rsidRDefault="000402CD" w:rsidP="000402CD">
      <w:pPr>
        <w:pStyle w:val="LabStepCodeBlockLevel2"/>
        <w:rPr>
          <w:color w:val="7F7F7F" w:themeColor="text1" w:themeTint="80"/>
        </w:rPr>
      </w:pPr>
      <w:r w:rsidRPr="000402CD">
        <w:rPr>
          <w:color w:val="7F7F7F" w:themeColor="text1" w:themeTint="80"/>
        </w:rPr>
        <w:t>// add an item to the list</w:t>
      </w:r>
    </w:p>
    <w:p w:rsidR="000402CD" w:rsidRDefault="000402CD" w:rsidP="000402CD">
      <w:pPr>
        <w:pStyle w:val="LabStepCodeBlockLevel2"/>
      </w:pPr>
      <w:r>
        <w:t>ListItemCreationInformation lici1 = new ListItemCreationInformation();</w:t>
      </w:r>
    </w:p>
    <w:p w:rsidR="000402CD" w:rsidRDefault="000402CD" w:rsidP="000402CD">
      <w:pPr>
        <w:pStyle w:val="LabStepCodeBlockLevel2"/>
      </w:pPr>
      <w:r>
        <w:t>var item1 = list.AddItem(lici1);</w:t>
      </w:r>
    </w:p>
    <w:p w:rsidR="000402CD" w:rsidRDefault="000402CD" w:rsidP="000402CD">
      <w:pPr>
        <w:pStyle w:val="LabStepCodeBlockLevel2"/>
      </w:pPr>
      <w:r>
        <w:t>item1["Title"] = "Lennon";</w:t>
      </w:r>
    </w:p>
    <w:p w:rsidR="000402CD" w:rsidRDefault="000402CD" w:rsidP="000402CD">
      <w:pPr>
        <w:pStyle w:val="LabStepCodeBlockLevel2"/>
      </w:pPr>
      <w:r>
        <w:t>item1["FirstName"] = "John";</w:t>
      </w:r>
    </w:p>
    <w:p w:rsidR="000402CD" w:rsidRDefault="000402CD" w:rsidP="000402CD">
      <w:pPr>
        <w:pStyle w:val="LabStepCodeBlockLevel2"/>
      </w:pPr>
      <w:r>
        <w:t>item1.Update();</w:t>
      </w:r>
    </w:p>
    <w:p w:rsidR="000402CD" w:rsidRDefault="000402CD" w:rsidP="000402CD">
      <w:pPr>
        <w:pStyle w:val="LabStepCodeBlockLevel2"/>
      </w:pPr>
    </w:p>
    <w:p w:rsidR="000402CD" w:rsidRPr="000402CD" w:rsidRDefault="000402CD" w:rsidP="000402CD">
      <w:pPr>
        <w:pStyle w:val="LabStepCodeBlockLevel2"/>
        <w:rPr>
          <w:color w:val="7F7F7F" w:themeColor="text1" w:themeTint="80"/>
        </w:rPr>
      </w:pPr>
      <w:r w:rsidRPr="000402CD">
        <w:rPr>
          <w:color w:val="7F7F7F" w:themeColor="text1" w:themeTint="80"/>
        </w:rPr>
        <w:t xml:space="preserve">// add a second item </w:t>
      </w:r>
    </w:p>
    <w:p w:rsidR="000402CD" w:rsidRDefault="000402CD" w:rsidP="000402CD">
      <w:pPr>
        <w:pStyle w:val="LabStepCodeBlockLevel2"/>
      </w:pPr>
      <w:r>
        <w:t>ListItemCreationInformation lici2 = new ListItemCreationInformation();</w:t>
      </w:r>
    </w:p>
    <w:p w:rsidR="000402CD" w:rsidRDefault="000402CD" w:rsidP="000402CD">
      <w:pPr>
        <w:pStyle w:val="LabStepCodeBlockLevel2"/>
      </w:pPr>
      <w:r>
        <w:t>var item2 = list.AddItem(lici2);</w:t>
      </w:r>
    </w:p>
    <w:p w:rsidR="000402CD" w:rsidRDefault="000402CD" w:rsidP="000402CD">
      <w:pPr>
        <w:pStyle w:val="LabStepCodeBlockLevel2"/>
      </w:pPr>
      <w:r>
        <w:t>item2["Title"] = "McCartney";</w:t>
      </w:r>
    </w:p>
    <w:p w:rsidR="000402CD" w:rsidRDefault="000402CD" w:rsidP="000402CD">
      <w:pPr>
        <w:pStyle w:val="LabStepCodeBlockLevel2"/>
      </w:pPr>
      <w:r>
        <w:lastRenderedPageBreak/>
        <w:t>item2["FirstName"] = "Paul";</w:t>
      </w:r>
    </w:p>
    <w:p w:rsidR="000402CD" w:rsidRDefault="000402CD" w:rsidP="000402CD">
      <w:pPr>
        <w:pStyle w:val="LabStepCodeBlockLevel2"/>
      </w:pPr>
      <w:r>
        <w:t>item2.Update();</w:t>
      </w:r>
    </w:p>
    <w:p w:rsidR="000402CD" w:rsidRDefault="000402CD" w:rsidP="000402CD">
      <w:pPr>
        <w:pStyle w:val="LabStepCodeBlockLevel2"/>
      </w:pPr>
    </w:p>
    <w:p w:rsidR="000402CD" w:rsidRPr="000402CD" w:rsidRDefault="000402CD" w:rsidP="000402CD">
      <w:pPr>
        <w:pStyle w:val="LabStepCodeBlockLevel2"/>
        <w:rPr>
          <w:color w:val="7F7F7F" w:themeColor="text1" w:themeTint="80"/>
        </w:rPr>
      </w:pPr>
      <w:r w:rsidRPr="000402CD">
        <w:rPr>
          <w:color w:val="7F7F7F" w:themeColor="text1" w:themeTint="80"/>
        </w:rPr>
        <w:t>// send add commands to server</w:t>
      </w:r>
    </w:p>
    <w:p w:rsidR="00BA01C9" w:rsidRDefault="000402CD" w:rsidP="000402CD">
      <w:pPr>
        <w:pStyle w:val="LabStepCodeBlockLevel2"/>
      </w:pPr>
      <w:r>
        <w:t>clientContext.ExecuteQuery();</w:t>
      </w:r>
    </w:p>
    <w:p w:rsidR="000402CD" w:rsidRDefault="000402CD" w:rsidP="000402CD">
      <w:pPr>
        <w:pStyle w:val="LabStepNumberedLevel2"/>
      </w:pPr>
      <w:r>
        <w:t>Finally, add the following code to display a message to the user that a new list has been created.</w:t>
      </w:r>
    </w:p>
    <w:p w:rsidR="000402CD" w:rsidRPr="000402CD" w:rsidRDefault="000402CD" w:rsidP="000402CD">
      <w:pPr>
        <w:pStyle w:val="LabStepCodeBlockLevel2"/>
        <w:rPr>
          <w:color w:val="7F7F7F" w:themeColor="text1" w:themeTint="80"/>
        </w:rPr>
      </w:pPr>
      <w:r w:rsidRPr="000402CD">
        <w:rPr>
          <w:color w:val="7F7F7F" w:themeColor="text1" w:themeTint="80"/>
        </w:rPr>
        <w:t xml:space="preserve">// add message to app’s start page        </w:t>
      </w:r>
    </w:p>
    <w:p w:rsidR="000402CD" w:rsidRDefault="000402CD" w:rsidP="000402CD">
      <w:pPr>
        <w:pStyle w:val="LabStepCodeBlockLevel2"/>
      </w:pPr>
      <w:r>
        <w:t>placeholderMainContent.Text = "New list created";</w:t>
      </w:r>
    </w:p>
    <w:p w:rsidR="00C24FC7" w:rsidRDefault="000402CD" w:rsidP="00983C20">
      <w:pPr>
        <w:pStyle w:val="LabStepNumbered"/>
      </w:pPr>
      <w:r>
        <w:t xml:space="preserve">After you have completed the previous step, you should have a </w:t>
      </w:r>
      <w:r w:rsidRPr="000402CD">
        <w:rPr>
          <w:b/>
        </w:rPr>
        <w:t>cmdCreateCustomersList_Click</w:t>
      </w:r>
      <w:r>
        <w:t xml:space="preserve"> </w:t>
      </w:r>
      <w:r>
        <w:t xml:space="preserve">function </w:t>
      </w:r>
      <w:r>
        <w:t>that matches the following code listing.</w:t>
      </w:r>
      <w:r w:rsidR="00662582">
        <w:t xml:space="preserve"> Make sure the structure of your code matches what you see here</w:t>
      </w:r>
      <w:r>
        <w:t>.</w:t>
      </w:r>
    </w:p>
    <w:p w:rsidR="000402CD" w:rsidRDefault="000402CD" w:rsidP="000402CD">
      <w:pPr>
        <w:pStyle w:val="LabStepCodeBlock"/>
      </w:pPr>
      <w:r>
        <w:t>protected void cmdCreateCustomersList_Click(object sender, EventArgs e) {</w:t>
      </w:r>
    </w:p>
    <w:p w:rsidR="000402CD" w:rsidRDefault="000402CD" w:rsidP="000402CD">
      <w:pPr>
        <w:pStyle w:val="LabStepCodeBlock"/>
      </w:pPr>
    </w:p>
    <w:p w:rsidR="000402CD" w:rsidRDefault="000402CD" w:rsidP="000402CD">
      <w:pPr>
        <w:pStyle w:val="LabStepCodeBlock"/>
      </w:pPr>
      <w:r>
        <w:t xml:space="preserve">  SharePointContext spContext = SharePointContextProvider.Current.GetSharePointContext(Context);</w:t>
      </w:r>
    </w:p>
    <w:p w:rsidR="000402CD" w:rsidRDefault="000402CD" w:rsidP="000402CD">
      <w:pPr>
        <w:pStyle w:val="LabStepCodeBlock"/>
      </w:pPr>
    </w:p>
    <w:p w:rsidR="000402CD" w:rsidRDefault="000402CD" w:rsidP="000402CD">
      <w:pPr>
        <w:pStyle w:val="LabStepCodeBlock"/>
      </w:pPr>
      <w:r>
        <w:t xml:space="preserve">  using (ClientContext clientContext = spContext.CreateUserClientContextForSPHost()) {</w:t>
      </w:r>
    </w:p>
    <w:p w:rsidR="000402CD" w:rsidRDefault="000402CD" w:rsidP="000402CD">
      <w:pPr>
        <w:pStyle w:val="LabStepCodeBlock"/>
      </w:pPr>
    </w:p>
    <w:p w:rsidR="000402CD" w:rsidRDefault="000402CD" w:rsidP="000402CD">
      <w:pPr>
        <w:pStyle w:val="LabStepCodeBlock"/>
      </w:pPr>
      <w:r>
        <w:t xml:space="preserve">    clientContext.Load(clientContext.Web);</w:t>
      </w:r>
    </w:p>
    <w:p w:rsidR="000402CD" w:rsidRDefault="000402CD" w:rsidP="000402CD">
      <w:pPr>
        <w:pStyle w:val="LabStepCodeBlock"/>
      </w:pPr>
      <w:r>
        <w:t xml:space="preserve">    clientContext.ExecuteQuery();</w:t>
      </w:r>
    </w:p>
    <w:p w:rsidR="000402CD" w:rsidRDefault="000402CD" w:rsidP="000402CD">
      <w:pPr>
        <w:pStyle w:val="LabStepCodeBlock"/>
      </w:pPr>
      <w:r>
        <w:t xml:space="preserve">    string listTitle = "Customers";</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delete list if it exists</w:t>
      </w:r>
    </w:p>
    <w:p w:rsidR="000402CD" w:rsidRDefault="000402CD" w:rsidP="000402CD">
      <w:pPr>
        <w:pStyle w:val="LabStepCodeBlock"/>
      </w:pPr>
      <w:r>
        <w:t xml:space="preserve">    ExceptionHandlingScope scope = new ExceptionHandlingScope(clientContext);</w:t>
      </w:r>
    </w:p>
    <w:p w:rsidR="000402CD" w:rsidRDefault="000402CD" w:rsidP="000402CD">
      <w:pPr>
        <w:pStyle w:val="LabStepCodeBlock"/>
      </w:pPr>
      <w:r>
        <w:t xml:space="preserve">    using (scope.StartScope()) {</w:t>
      </w:r>
    </w:p>
    <w:p w:rsidR="000402CD" w:rsidRDefault="000402CD" w:rsidP="000402CD">
      <w:pPr>
        <w:pStyle w:val="LabStepCodeBlock"/>
      </w:pPr>
      <w:r>
        <w:t xml:space="preserve">      using (scope.StartTry()) {</w:t>
      </w:r>
    </w:p>
    <w:p w:rsidR="000402CD" w:rsidRDefault="000402CD" w:rsidP="000402CD">
      <w:pPr>
        <w:pStyle w:val="LabStepCodeBlock"/>
      </w:pPr>
      <w:r>
        <w:t xml:space="preserve">        clientContext.Web.Lists.GetByTitle(listTitle).DeleteObject();</w:t>
      </w:r>
    </w:p>
    <w:p w:rsidR="000402CD" w:rsidRDefault="000402CD" w:rsidP="000402CD">
      <w:pPr>
        <w:pStyle w:val="LabStepCodeBlock"/>
      </w:pPr>
      <w:r>
        <w:t xml:space="preserve">      }</w:t>
      </w:r>
    </w:p>
    <w:p w:rsidR="000402CD" w:rsidRDefault="000402CD" w:rsidP="000402CD">
      <w:pPr>
        <w:pStyle w:val="LabStepCodeBlock"/>
      </w:pPr>
      <w:r>
        <w:t xml:space="preserve">      using (scope.StartCatch()) { }</w:t>
      </w:r>
    </w:p>
    <w:p w:rsidR="000402CD" w:rsidRDefault="000402CD" w:rsidP="000402CD">
      <w:pPr>
        <w:pStyle w:val="LabStepCodeBlock"/>
      </w:pPr>
      <w:r>
        <w:t xml:space="preserve">    }</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create and initialize ListCreationInformation object</w:t>
      </w:r>
    </w:p>
    <w:p w:rsidR="000402CD" w:rsidRDefault="000402CD" w:rsidP="000402CD">
      <w:pPr>
        <w:pStyle w:val="LabStepCodeBlock"/>
      </w:pPr>
      <w:r>
        <w:t xml:space="preserve">    ListCreationInformation listInformation = new ListCreationInformation();</w:t>
      </w:r>
    </w:p>
    <w:p w:rsidR="000402CD" w:rsidRDefault="000402CD" w:rsidP="000402CD">
      <w:pPr>
        <w:pStyle w:val="LabStepCodeBlock"/>
      </w:pPr>
      <w:r>
        <w:t xml:space="preserve">    listInformation.Title = listTitle;</w:t>
      </w:r>
    </w:p>
    <w:p w:rsidR="000402CD" w:rsidRDefault="000402CD" w:rsidP="000402CD">
      <w:pPr>
        <w:pStyle w:val="LabStepCodeBlock"/>
      </w:pPr>
      <w:r>
        <w:t xml:space="preserve">    listInformation.Url = "Lists/Customers";</w:t>
      </w:r>
    </w:p>
    <w:p w:rsidR="000402CD" w:rsidRDefault="000402CD" w:rsidP="000402CD">
      <w:pPr>
        <w:pStyle w:val="LabStepCodeBlock"/>
      </w:pPr>
      <w:r>
        <w:t xml:space="preserve">    listInformation.QuickLaunchOption = QuickLaunchOptions.On;</w:t>
      </w:r>
    </w:p>
    <w:p w:rsidR="000402CD" w:rsidRDefault="000402CD" w:rsidP="000402CD">
      <w:pPr>
        <w:pStyle w:val="LabStepCodeBlock"/>
      </w:pPr>
      <w:r>
        <w:t xml:space="preserve">    listInformation.TemplateType = (int)ListTemplateType.Contacts;</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ListCreationInformation to lists collection and return list object</w:t>
      </w:r>
    </w:p>
    <w:p w:rsidR="000402CD" w:rsidRDefault="000402CD" w:rsidP="000402CD">
      <w:pPr>
        <w:pStyle w:val="LabStepCodeBlock"/>
      </w:pPr>
      <w:r>
        <w:t xml:space="preserve">    List list = clientContext.Web.Lists.Add(listInformation);</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modify additional list properties and update</w:t>
      </w:r>
    </w:p>
    <w:p w:rsidR="000402CD" w:rsidRDefault="000402CD" w:rsidP="000402CD">
      <w:pPr>
        <w:pStyle w:val="LabStepCodeBlock"/>
      </w:pPr>
      <w:r>
        <w:t xml:space="preserve">    list.OnQuickLaunch = true;</w:t>
      </w:r>
    </w:p>
    <w:p w:rsidR="000402CD" w:rsidRDefault="000402CD" w:rsidP="000402CD">
      <w:pPr>
        <w:pStyle w:val="LabStepCodeBlock"/>
      </w:pPr>
      <w:r>
        <w:t xml:space="preserve">    list.EnableAttachments = false;</w:t>
      </w:r>
    </w:p>
    <w:p w:rsidR="000402CD" w:rsidRDefault="000402CD" w:rsidP="000402CD">
      <w:pPr>
        <w:pStyle w:val="LabStepCodeBlock"/>
      </w:pPr>
      <w:r>
        <w:t xml:space="preserve">    list.Update();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send command to server to create list</w:t>
      </w:r>
    </w:p>
    <w:p w:rsidR="000402CD" w:rsidRDefault="000402CD" w:rsidP="000402CD">
      <w:pPr>
        <w:pStyle w:val="LabStepCodeBlock"/>
      </w:pPr>
      <w:r>
        <w:t xml:space="preserve">    clientContext.ExecuteQuery();</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an item to the list</w:t>
      </w:r>
    </w:p>
    <w:p w:rsidR="000402CD" w:rsidRDefault="000402CD" w:rsidP="000402CD">
      <w:pPr>
        <w:pStyle w:val="LabStepCodeBlock"/>
      </w:pPr>
      <w:r>
        <w:t xml:space="preserve">    ListItemCreationInformation lici1 = new ListItemCreationInformation();</w:t>
      </w:r>
    </w:p>
    <w:p w:rsidR="000402CD" w:rsidRDefault="000402CD" w:rsidP="000402CD">
      <w:pPr>
        <w:pStyle w:val="LabStepCodeBlock"/>
      </w:pPr>
      <w:r>
        <w:t xml:space="preserve">    var item1 = list.AddItem(lici1);</w:t>
      </w:r>
    </w:p>
    <w:p w:rsidR="000402CD" w:rsidRDefault="000402CD" w:rsidP="000402CD">
      <w:pPr>
        <w:pStyle w:val="LabStepCodeBlock"/>
      </w:pPr>
      <w:r>
        <w:t xml:space="preserve">    item1["Title"] = "Lennon";</w:t>
      </w:r>
    </w:p>
    <w:p w:rsidR="000402CD" w:rsidRDefault="000402CD" w:rsidP="000402CD">
      <w:pPr>
        <w:pStyle w:val="LabStepCodeBlock"/>
      </w:pPr>
      <w:r>
        <w:t xml:space="preserve">    item1["FirstName"] = "John";</w:t>
      </w:r>
    </w:p>
    <w:p w:rsidR="000402CD" w:rsidRDefault="000402CD" w:rsidP="000402CD">
      <w:pPr>
        <w:pStyle w:val="LabStepCodeBlock"/>
      </w:pPr>
      <w:r>
        <w:t xml:space="preserve">    item1.Update();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a second item </w:t>
      </w:r>
    </w:p>
    <w:p w:rsidR="000402CD" w:rsidRDefault="000402CD" w:rsidP="000402CD">
      <w:pPr>
        <w:pStyle w:val="LabStepCodeBlock"/>
      </w:pPr>
      <w:r>
        <w:t xml:space="preserve">    ListItemCreationInformation lici2 = new ListItemCreationInformation();</w:t>
      </w:r>
    </w:p>
    <w:p w:rsidR="000402CD" w:rsidRDefault="000402CD" w:rsidP="000402CD">
      <w:pPr>
        <w:pStyle w:val="LabStepCodeBlock"/>
      </w:pPr>
      <w:r>
        <w:t xml:space="preserve">    var item2 = list.AddItem(lici2);</w:t>
      </w:r>
    </w:p>
    <w:p w:rsidR="000402CD" w:rsidRDefault="000402CD" w:rsidP="000402CD">
      <w:pPr>
        <w:pStyle w:val="LabStepCodeBlock"/>
      </w:pPr>
      <w:r>
        <w:t xml:space="preserve">    item2["Title"] = "McCartney";</w:t>
      </w:r>
    </w:p>
    <w:p w:rsidR="000402CD" w:rsidRDefault="000402CD" w:rsidP="000402CD">
      <w:pPr>
        <w:pStyle w:val="LabStepCodeBlock"/>
      </w:pPr>
      <w:r>
        <w:t xml:space="preserve">    item2["FirstName"] = "Paul";</w:t>
      </w:r>
    </w:p>
    <w:p w:rsidR="000402CD" w:rsidRDefault="000402CD" w:rsidP="000402CD">
      <w:pPr>
        <w:pStyle w:val="LabStepCodeBlock"/>
      </w:pPr>
      <w:r>
        <w:t xml:space="preserve">    item2.Update();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send add commands to server</w:t>
      </w:r>
    </w:p>
    <w:p w:rsidR="000402CD" w:rsidRDefault="000402CD" w:rsidP="000402CD">
      <w:pPr>
        <w:pStyle w:val="LabStepCodeBlock"/>
      </w:pPr>
      <w:r>
        <w:t xml:space="preserve">    clientContext.ExecuteQuery();</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message to app’s start page        </w:t>
      </w:r>
    </w:p>
    <w:p w:rsidR="000402CD" w:rsidRDefault="000402CD" w:rsidP="000402CD">
      <w:pPr>
        <w:pStyle w:val="LabStepCodeBlock"/>
      </w:pPr>
      <w:r>
        <w:t xml:space="preserve">    placeholderMainContent.Text = "New list created";</w:t>
      </w:r>
    </w:p>
    <w:p w:rsidR="000402CD" w:rsidRDefault="000402CD" w:rsidP="000402CD">
      <w:pPr>
        <w:pStyle w:val="LabStepCodeBlock"/>
      </w:pPr>
      <w:r>
        <w:t xml:space="preserve">  }</w:t>
      </w:r>
    </w:p>
    <w:p w:rsidR="000402CD" w:rsidRDefault="000402CD" w:rsidP="000402CD">
      <w:pPr>
        <w:pStyle w:val="LabStepCodeBlock"/>
      </w:pPr>
    </w:p>
    <w:p w:rsidR="000402CD" w:rsidRDefault="000402CD" w:rsidP="000402CD">
      <w:pPr>
        <w:pStyle w:val="LabStepCodeBlock"/>
      </w:pPr>
      <w:r>
        <w:t>}</w:t>
      </w:r>
    </w:p>
    <w:p w:rsidR="00C24FC7" w:rsidRDefault="00C24FC7" w:rsidP="00983C20">
      <w:pPr>
        <w:pStyle w:val="LabStepNumbered"/>
      </w:pPr>
      <w:r>
        <w:t xml:space="preserve">Test your code by pressing </w:t>
      </w:r>
      <w:r w:rsidRPr="00662582">
        <w:rPr>
          <w:b/>
        </w:rPr>
        <w:t>{F5}</w:t>
      </w:r>
      <w:r>
        <w:t xml:space="preserve"> and starting a debugging session. Once the </w:t>
      </w:r>
      <w:r w:rsidR="00662582">
        <w:t xml:space="preserve">app </w:t>
      </w:r>
      <w:r>
        <w:t xml:space="preserve">start page has displayed, click the </w:t>
      </w:r>
      <w:r w:rsidRPr="00662582">
        <w:rPr>
          <w:b/>
        </w:rPr>
        <w:t>Create List</w:t>
      </w:r>
      <w:r>
        <w:t xml:space="preserve"> button. </w:t>
      </w:r>
      <w:r w:rsidR="00662582">
        <w:t>After a second or two, y</w:t>
      </w:r>
      <w:r>
        <w:t>ou should see a message indicating that the list has been created.</w:t>
      </w:r>
    </w:p>
    <w:p w:rsidR="00662582" w:rsidRDefault="00662582" w:rsidP="00662582">
      <w:pPr>
        <w:pStyle w:val="LabStepScreenshot"/>
      </w:pPr>
      <w:r>
        <w:rPr>
          <w:noProof/>
        </w:rPr>
        <w:lastRenderedPageBreak/>
        <w:drawing>
          <wp:inline distT="0" distB="0" distL="0" distR="0">
            <wp:extent cx="2991028" cy="1498860"/>
            <wp:effectExtent l="19050" t="19050" r="1905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6422" cy="1511585"/>
                    </a:xfrm>
                    <a:prstGeom prst="rect">
                      <a:avLst/>
                    </a:prstGeom>
                    <a:noFill/>
                    <a:ln>
                      <a:solidFill>
                        <a:schemeClr val="bg1">
                          <a:lumMod val="50000"/>
                        </a:schemeClr>
                      </a:solidFill>
                    </a:ln>
                  </pic:spPr>
                </pic:pic>
              </a:graphicData>
            </a:graphic>
          </wp:inline>
        </w:drawing>
      </w:r>
    </w:p>
    <w:p w:rsidR="00C24FC7" w:rsidRDefault="00C24FC7" w:rsidP="00983C20">
      <w:pPr>
        <w:pStyle w:val="LabStepNumbered"/>
      </w:pPr>
      <w:r>
        <w:t xml:space="preserve">Next, click the </w:t>
      </w:r>
      <w:r w:rsidRPr="00662582">
        <w:rPr>
          <w:b/>
        </w:rPr>
        <w:t>Get Lists</w:t>
      </w:r>
      <w:r>
        <w:t xml:space="preserve"> button and verify that you can see the new </w:t>
      </w:r>
      <w:r w:rsidRPr="00662582">
        <w:rPr>
          <w:b/>
        </w:rPr>
        <w:t>Customers</w:t>
      </w:r>
      <w:r>
        <w:t xml:space="preserve"> list in the list of lists.</w:t>
      </w:r>
    </w:p>
    <w:p w:rsidR="00C24FC7" w:rsidRDefault="00C24FC7" w:rsidP="00983C20">
      <w:pPr>
        <w:pStyle w:val="LabStepNumbered"/>
      </w:pPr>
      <w:r>
        <w:t xml:space="preserve">Click the </w:t>
      </w:r>
      <w:r w:rsidRPr="00662582">
        <w:rPr>
          <w:b/>
        </w:rPr>
        <w:t>Back to Host Web</w:t>
      </w:r>
      <w:r>
        <w:t xml:space="preserve"> link to navigate to the host web.</w:t>
      </w:r>
    </w:p>
    <w:p w:rsidR="00C24FC7" w:rsidRDefault="00C24FC7" w:rsidP="00983C20">
      <w:pPr>
        <w:pStyle w:val="LabStepNumbered"/>
      </w:pPr>
      <w:r>
        <w:t xml:space="preserve">Click the </w:t>
      </w:r>
      <w:r w:rsidRPr="00662582">
        <w:rPr>
          <w:b/>
        </w:rPr>
        <w:t>Customers</w:t>
      </w:r>
      <w:r>
        <w:t xml:space="preserve"> link in the Quick Launch bar </w:t>
      </w:r>
      <w:r w:rsidR="00662582">
        <w:t xml:space="preserve">of the Host Web </w:t>
      </w:r>
      <w:r>
        <w:t xml:space="preserve">and inspect the new </w:t>
      </w:r>
      <w:r w:rsidRPr="00662582">
        <w:rPr>
          <w:b/>
        </w:rPr>
        <w:t>Customers</w:t>
      </w:r>
      <w:r>
        <w:t xml:space="preserve"> list.</w:t>
      </w:r>
      <w:r w:rsidR="00662582">
        <w:t xml:space="preserve"> You should be able to see your sample items.</w:t>
      </w:r>
    </w:p>
    <w:p w:rsidR="00CE6AEF" w:rsidRDefault="00CE6AEF" w:rsidP="00CE6AEF">
      <w:pPr>
        <w:pStyle w:val="LabStepScreenshot"/>
      </w:pPr>
      <w:r>
        <w:rPr>
          <w:noProof/>
        </w:rPr>
        <w:drawing>
          <wp:inline distT="0" distB="0" distL="0" distR="0">
            <wp:extent cx="4332717" cy="1912891"/>
            <wp:effectExtent l="19050" t="19050" r="1079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0116" cy="1916157"/>
                    </a:xfrm>
                    <a:prstGeom prst="rect">
                      <a:avLst/>
                    </a:prstGeom>
                    <a:noFill/>
                    <a:ln>
                      <a:solidFill>
                        <a:schemeClr val="bg1">
                          <a:lumMod val="50000"/>
                        </a:schemeClr>
                      </a:solidFill>
                    </a:ln>
                  </pic:spPr>
                </pic:pic>
              </a:graphicData>
            </a:graphic>
          </wp:inline>
        </w:drawing>
      </w:r>
    </w:p>
    <w:p w:rsidR="00C24FC7" w:rsidRDefault="00C24FC7" w:rsidP="00983C20">
      <w:pPr>
        <w:pStyle w:val="LabStepNumbered"/>
      </w:pPr>
      <w:r>
        <w:t>When you are done with your testing, close the browser to end the debugging sessions and close the project in Visual Studio.</w:t>
      </w:r>
    </w:p>
    <w:p w:rsidR="00C24FC7" w:rsidRPr="00C24FC7" w:rsidRDefault="00C24FC7" w:rsidP="00C24FC7"/>
    <w:sectPr w:rsidR="00C24FC7" w:rsidRPr="00C24FC7"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06D" w:rsidRDefault="0032206D" w:rsidP="002754DA">
      <w:pPr>
        <w:spacing w:before="0" w:after="0"/>
      </w:pPr>
      <w:r>
        <w:separator/>
      </w:r>
    </w:p>
  </w:endnote>
  <w:endnote w:type="continuationSeparator" w:id="0">
    <w:p w:rsidR="0032206D" w:rsidRDefault="0032206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06D" w:rsidRDefault="0032206D" w:rsidP="002754DA">
      <w:pPr>
        <w:spacing w:before="0" w:after="0"/>
      </w:pPr>
      <w:r>
        <w:separator/>
      </w:r>
    </w:p>
  </w:footnote>
  <w:footnote w:type="continuationSeparator" w:id="0">
    <w:p w:rsidR="0032206D" w:rsidRDefault="0032206D"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67E9"/>
    <w:rsid w:val="00030FBC"/>
    <w:rsid w:val="000402CD"/>
    <w:rsid w:val="00051385"/>
    <w:rsid w:val="000543B3"/>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30006"/>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1689"/>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7F56"/>
    <w:rsid w:val="0021154E"/>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682"/>
    <w:rsid w:val="0030388D"/>
    <w:rsid w:val="00307288"/>
    <w:rsid w:val="00311545"/>
    <w:rsid w:val="00316198"/>
    <w:rsid w:val="0031741B"/>
    <w:rsid w:val="0032206D"/>
    <w:rsid w:val="00333042"/>
    <w:rsid w:val="00347559"/>
    <w:rsid w:val="0035550E"/>
    <w:rsid w:val="003560BC"/>
    <w:rsid w:val="00361340"/>
    <w:rsid w:val="00364378"/>
    <w:rsid w:val="00367C9B"/>
    <w:rsid w:val="00371932"/>
    <w:rsid w:val="00373A63"/>
    <w:rsid w:val="003775F8"/>
    <w:rsid w:val="00385E7E"/>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4799"/>
    <w:rsid w:val="00481358"/>
    <w:rsid w:val="00482B10"/>
    <w:rsid w:val="004838B2"/>
    <w:rsid w:val="00484260"/>
    <w:rsid w:val="0048724B"/>
    <w:rsid w:val="00487D07"/>
    <w:rsid w:val="004901DA"/>
    <w:rsid w:val="0049441A"/>
    <w:rsid w:val="004946E2"/>
    <w:rsid w:val="004A0344"/>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515F"/>
    <w:rsid w:val="0058773B"/>
    <w:rsid w:val="005908F6"/>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1AEA"/>
    <w:rsid w:val="00625F0D"/>
    <w:rsid w:val="00626932"/>
    <w:rsid w:val="006316FA"/>
    <w:rsid w:val="00632485"/>
    <w:rsid w:val="0063362B"/>
    <w:rsid w:val="00643F55"/>
    <w:rsid w:val="00645BB8"/>
    <w:rsid w:val="00650ACD"/>
    <w:rsid w:val="00654F8F"/>
    <w:rsid w:val="0065756C"/>
    <w:rsid w:val="0066042A"/>
    <w:rsid w:val="00661508"/>
    <w:rsid w:val="00662582"/>
    <w:rsid w:val="00663A72"/>
    <w:rsid w:val="006649DB"/>
    <w:rsid w:val="00667328"/>
    <w:rsid w:val="00667B58"/>
    <w:rsid w:val="0067766A"/>
    <w:rsid w:val="00682FC7"/>
    <w:rsid w:val="00686CA6"/>
    <w:rsid w:val="0069092F"/>
    <w:rsid w:val="00692AFB"/>
    <w:rsid w:val="0069598A"/>
    <w:rsid w:val="006979A9"/>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07E81"/>
    <w:rsid w:val="00711C05"/>
    <w:rsid w:val="00724A33"/>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1CED"/>
    <w:rsid w:val="007A2E8C"/>
    <w:rsid w:val="007A3111"/>
    <w:rsid w:val="007A3D0E"/>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37E8"/>
    <w:rsid w:val="0080252D"/>
    <w:rsid w:val="00805738"/>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69A5"/>
    <w:rsid w:val="008A6AF1"/>
    <w:rsid w:val="008A7318"/>
    <w:rsid w:val="008B463D"/>
    <w:rsid w:val="008B697B"/>
    <w:rsid w:val="008C17EA"/>
    <w:rsid w:val="008C1C05"/>
    <w:rsid w:val="008C564C"/>
    <w:rsid w:val="008D054E"/>
    <w:rsid w:val="008D0899"/>
    <w:rsid w:val="008D261C"/>
    <w:rsid w:val="008D30B0"/>
    <w:rsid w:val="008D6EDA"/>
    <w:rsid w:val="008D7F27"/>
    <w:rsid w:val="008E1CE8"/>
    <w:rsid w:val="008E2680"/>
    <w:rsid w:val="008E3E34"/>
    <w:rsid w:val="008E3F36"/>
    <w:rsid w:val="008F7D93"/>
    <w:rsid w:val="00902F51"/>
    <w:rsid w:val="00903B98"/>
    <w:rsid w:val="0090725E"/>
    <w:rsid w:val="00915A59"/>
    <w:rsid w:val="0091656E"/>
    <w:rsid w:val="00925E86"/>
    <w:rsid w:val="009274C0"/>
    <w:rsid w:val="00931080"/>
    <w:rsid w:val="00931E3C"/>
    <w:rsid w:val="009338F1"/>
    <w:rsid w:val="009422EE"/>
    <w:rsid w:val="00944282"/>
    <w:rsid w:val="00950A1D"/>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19BD"/>
    <w:rsid w:val="00983C20"/>
    <w:rsid w:val="0098575B"/>
    <w:rsid w:val="00990EBF"/>
    <w:rsid w:val="00997536"/>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B07E0"/>
    <w:rsid w:val="00AB0EF6"/>
    <w:rsid w:val="00AB4BD9"/>
    <w:rsid w:val="00AC535D"/>
    <w:rsid w:val="00AD3847"/>
    <w:rsid w:val="00AE16EB"/>
    <w:rsid w:val="00AE3180"/>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84AEE"/>
    <w:rsid w:val="00BA01C9"/>
    <w:rsid w:val="00BA06CB"/>
    <w:rsid w:val="00BA1292"/>
    <w:rsid w:val="00BA332D"/>
    <w:rsid w:val="00BB42DB"/>
    <w:rsid w:val="00BB54BC"/>
    <w:rsid w:val="00BC1206"/>
    <w:rsid w:val="00BC120F"/>
    <w:rsid w:val="00BC22EE"/>
    <w:rsid w:val="00BC2C68"/>
    <w:rsid w:val="00BC3FCA"/>
    <w:rsid w:val="00BD1EA3"/>
    <w:rsid w:val="00BD760F"/>
    <w:rsid w:val="00BE20E7"/>
    <w:rsid w:val="00BE5EE7"/>
    <w:rsid w:val="00BF3349"/>
    <w:rsid w:val="00BF4AAD"/>
    <w:rsid w:val="00C1089B"/>
    <w:rsid w:val="00C171CF"/>
    <w:rsid w:val="00C241DD"/>
    <w:rsid w:val="00C24FC7"/>
    <w:rsid w:val="00C30E56"/>
    <w:rsid w:val="00C3211E"/>
    <w:rsid w:val="00C33D09"/>
    <w:rsid w:val="00C34D0A"/>
    <w:rsid w:val="00C37A3E"/>
    <w:rsid w:val="00C44632"/>
    <w:rsid w:val="00C53882"/>
    <w:rsid w:val="00C62D6E"/>
    <w:rsid w:val="00C642C3"/>
    <w:rsid w:val="00C66309"/>
    <w:rsid w:val="00C67699"/>
    <w:rsid w:val="00C70683"/>
    <w:rsid w:val="00C80B2F"/>
    <w:rsid w:val="00C81CBC"/>
    <w:rsid w:val="00C82328"/>
    <w:rsid w:val="00C8259A"/>
    <w:rsid w:val="00C847ED"/>
    <w:rsid w:val="00C86A8D"/>
    <w:rsid w:val="00C86B45"/>
    <w:rsid w:val="00C9096A"/>
    <w:rsid w:val="00C92678"/>
    <w:rsid w:val="00C93E0C"/>
    <w:rsid w:val="00C97674"/>
    <w:rsid w:val="00CB7A9C"/>
    <w:rsid w:val="00CB7CC1"/>
    <w:rsid w:val="00CD0AD0"/>
    <w:rsid w:val="00CD10A1"/>
    <w:rsid w:val="00CD3699"/>
    <w:rsid w:val="00CE155F"/>
    <w:rsid w:val="00CE6AEF"/>
    <w:rsid w:val="00CF0D9B"/>
    <w:rsid w:val="00CF2509"/>
    <w:rsid w:val="00CF713C"/>
    <w:rsid w:val="00CF7AD5"/>
    <w:rsid w:val="00D057EA"/>
    <w:rsid w:val="00D11B33"/>
    <w:rsid w:val="00D12B10"/>
    <w:rsid w:val="00D1320B"/>
    <w:rsid w:val="00D15F6C"/>
    <w:rsid w:val="00D15FEC"/>
    <w:rsid w:val="00D209FD"/>
    <w:rsid w:val="00D2288E"/>
    <w:rsid w:val="00D23F9A"/>
    <w:rsid w:val="00D33840"/>
    <w:rsid w:val="00D3469C"/>
    <w:rsid w:val="00D45706"/>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193A"/>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D1A11"/>
    <w:rsid w:val="00ED1EBB"/>
    <w:rsid w:val="00ED67A3"/>
    <w:rsid w:val="00ED682B"/>
    <w:rsid w:val="00EE049F"/>
    <w:rsid w:val="00EE7A35"/>
    <w:rsid w:val="00EF0B37"/>
    <w:rsid w:val="00F01A46"/>
    <w:rsid w:val="00F10C41"/>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C7A79"/>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ntranet.wingtip.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708A92CD-2853-4A66-A5D7-284C0B3E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538</TotalTime>
  <Pages>12</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29</cp:revision>
  <cp:lastPrinted>2009-08-12T16:30:00Z</cp:lastPrinted>
  <dcterms:created xsi:type="dcterms:W3CDTF">2012-10-18T15:45:00Z</dcterms:created>
  <dcterms:modified xsi:type="dcterms:W3CDTF">2014-10-22T16:59:00Z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