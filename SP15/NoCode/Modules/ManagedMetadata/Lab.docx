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130F3" w14:textId="6A86DD00" w:rsidR="00EB1ADF" w:rsidRDefault="005D5452" w:rsidP="0048025F">
      <w:pPr>
        <w:pStyle w:val="Heading2"/>
      </w:pPr>
      <w:r>
        <w:t xml:space="preserve">Working with </w:t>
      </w:r>
      <w:r w:rsidR="00F91A51">
        <w:t xml:space="preserve">the </w:t>
      </w:r>
      <w:r w:rsidR="00A15743">
        <w:t>Managed Metadata</w:t>
      </w:r>
      <w:r w:rsidR="00F91A51">
        <w:t xml:space="preserve"> Service</w:t>
      </w:r>
    </w:p>
    <w:p w14:paraId="26CFC61A" w14:textId="7CA21140" w:rsidR="00EB1ADF" w:rsidRPr="005C7841" w:rsidRDefault="00EB1ADF" w:rsidP="0048025F">
      <w:pPr>
        <w:pStyle w:val="LabExerciseCallout"/>
      </w:pPr>
      <w:r w:rsidRPr="005C7841">
        <w:rPr>
          <w:b/>
        </w:rPr>
        <w:t>Lab Time</w:t>
      </w:r>
      <w:r w:rsidRPr="005C7841">
        <w:t xml:space="preserve">: </w:t>
      </w:r>
      <w:r w:rsidR="00A15743">
        <w:t>60</w:t>
      </w:r>
      <w:r w:rsidRPr="005C7841">
        <w:t xml:space="preserve"> minutes</w:t>
      </w:r>
    </w:p>
    <w:p w14:paraId="0BEF9589" w14:textId="45A4E2B6" w:rsidR="00EB1ADF" w:rsidRPr="005C7841" w:rsidRDefault="00EB1ADF" w:rsidP="0048025F">
      <w:pPr>
        <w:pStyle w:val="LabExerciseCallout"/>
      </w:pPr>
      <w:r w:rsidRPr="005C7841">
        <w:rPr>
          <w:b/>
        </w:rPr>
        <w:t>Lab Folder</w:t>
      </w:r>
      <w:r w:rsidRPr="005C7841">
        <w:t xml:space="preserve">: </w:t>
      </w:r>
      <w:r w:rsidR="00540060">
        <w:t>C:\Student\Modules</w:t>
      </w:r>
      <w:r w:rsidR="00941D1D">
        <w:t>\</w:t>
      </w:r>
      <w:r w:rsidR="00897408">
        <w:t>ManagedMetadata</w:t>
      </w:r>
      <w:r w:rsidR="00540060">
        <w:t>\Lab</w:t>
      </w:r>
    </w:p>
    <w:p w14:paraId="01486431" w14:textId="6D7F9F84" w:rsidR="00EB1ADF" w:rsidRDefault="00EB1ADF" w:rsidP="0048025F">
      <w:pPr>
        <w:pStyle w:val="LabExerciseCallout"/>
        <w:rPr>
          <w:rFonts w:cs="Arial"/>
          <w:lang w:val="en"/>
        </w:rPr>
      </w:pPr>
      <w:r w:rsidRPr="005C7841">
        <w:rPr>
          <w:b/>
        </w:rPr>
        <w:t>Lab Overview</w:t>
      </w:r>
      <w:r w:rsidRPr="005C7841">
        <w:t xml:space="preserve">: </w:t>
      </w:r>
      <w:r w:rsidR="00A15743">
        <w:rPr>
          <w:rFonts w:cs="Arial"/>
          <w:lang w:val="en"/>
        </w:rPr>
        <w:t xml:space="preserve">In this module you will gain hands on experience </w:t>
      </w:r>
      <w:r w:rsidR="009B5E39">
        <w:rPr>
          <w:rFonts w:cs="Arial"/>
          <w:lang w:val="en"/>
        </w:rPr>
        <w:t xml:space="preserve">working with </w:t>
      </w:r>
      <w:r w:rsidR="00A15743">
        <w:rPr>
          <w:rFonts w:cs="Arial"/>
          <w:lang w:val="en"/>
        </w:rPr>
        <w:t>SharePoint 2013 Manag</w:t>
      </w:r>
      <w:r w:rsidR="009B5E39">
        <w:rPr>
          <w:rFonts w:cs="Arial"/>
          <w:lang w:val="en"/>
        </w:rPr>
        <w:t>ed Metadata service application</w:t>
      </w:r>
      <w:r w:rsidR="00A15743">
        <w:rPr>
          <w:rFonts w:cs="Arial"/>
          <w:lang w:val="en"/>
        </w:rPr>
        <w:t xml:space="preserve">. </w:t>
      </w:r>
      <w:r w:rsidR="009B5E39">
        <w:rPr>
          <w:rFonts w:cs="Arial"/>
          <w:lang w:val="en"/>
        </w:rPr>
        <w:t>The Managed Metadata Service Application (MMS) provides services for Content Type Syndication, Metadata Term Set Management and other key farm wide features that are used by other services like Search and the User Profile Service.</w:t>
      </w:r>
    </w:p>
    <w:p w14:paraId="5511B642" w14:textId="6FF21BF5" w:rsidR="00FB5399" w:rsidRDefault="00FB5399" w:rsidP="00FB5399">
      <w:pPr>
        <w:pStyle w:val="LabExerciseLeadIn"/>
      </w:pPr>
      <w:r>
        <w:rPr>
          <w:b/>
        </w:rPr>
        <w:t>Note:</w:t>
      </w:r>
      <w:r>
        <w:t xml:space="preserve"> Run the </w:t>
      </w:r>
      <w:r w:rsidR="00540060">
        <w:t>C:\Student\Modules</w:t>
      </w:r>
      <w:r>
        <w:t>\ManagedMetadata\</w:t>
      </w:r>
      <w:r w:rsidR="00123238">
        <w:t>Create-eDiscoverySite</w:t>
      </w:r>
      <w:r>
        <w:t>.ps1 script before you start this lab. Preferably while the lecture is going on.</w:t>
      </w:r>
    </w:p>
    <w:p w14:paraId="06A32D1B" w14:textId="37C3A4BB" w:rsidR="0066377C" w:rsidRDefault="0066377C" w:rsidP="00EB1ADF">
      <w:pPr>
        <w:pStyle w:val="Heading3"/>
      </w:pPr>
      <w:r>
        <w:t>Exercise 1: Configure Enterprise Content Type Syndication</w:t>
      </w:r>
    </w:p>
    <w:p w14:paraId="40FFB287" w14:textId="234D40A1" w:rsidR="00E06700" w:rsidRDefault="00E06700" w:rsidP="00E06700">
      <w:pPr>
        <w:pStyle w:val="LabExerciseCallout"/>
      </w:pPr>
      <w:r>
        <w:rPr>
          <w:lang w:val="en"/>
        </w:rPr>
        <w:t xml:space="preserve">In this exercise you will </w:t>
      </w:r>
      <w:r w:rsidR="009B5E39">
        <w:rPr>
          <w:lang w:val="en"/>
        </w:rPr>
        <w:t>configure Enterprise Content Type Syndication. The purpose of Enterprise Content Type Syndication is to create a central repository of Content Types that can be used throughout the SharePoint environment. When the central Content Type is updated, the changes are published (or syndicated) to all of the Site Collections that subscribe to the central location.</w:t>
      </w:r>
      <w:r w:rsidR="00864264">
        <w:rPr>
          <w:lang w:val="en"/>
        </w:rPr>
        <w:t xml:space="preserve"> In this lab you will configure the Intranet site as the Content Type Syndication hub. This will be the source of Enterprise Content Types. You will go on to </w:t>
      </w:r>
      <w:r w:rsidR="00BF496E">
        <w:rPr>
          <w:lang w:val="en"/>
        </w:rPr>
        <w:t>publish</w:t>
      </w:r>
      <w:r w:rsidR="00864264">
        <w:rPr>
          <w:lang w:val="en"/>
        </w:rPr>
        <w:t xml:space="preserve"> the </w:t>
      </w:r>
      <w:r w:rsidR="00BF496E">
        <w:rPr>
          <w:lang w:val="en"/>
        </w:rPr>
        <w:t>Product content type to other sites in the Intranet Web application</w:t>
      </w:r>
      <w:r w:rsidR="00864264">
        <w:rPr>
          <w:lang w:val="en"/>
        </w:rPr>
        <w:t>.</w:t>
      </w:r>
    </w:p>
    <w:p w14:paraId="41792DB3" w14:textId="4F3D5325" w:rsidR="005F26CA" w:rsidRDefault="005F26CA" w:rsidP="00E06700">
      <w:pPr>
        <w:pStyle w:val="LabStepNumbered"/>
      </w:pPr>
      <w:r>
        <w:t xml:space="preserve">Configure the </w:t>
      </w:r>
      <w:r w:rsidRPr="006E63B5">
        <w:rPr>
          <w:b/>
        </w:rPr>
        <w:t>Managed Metadata Service</w:t>
      </w:r>
      <w:r>
        <w:t xml:space="preserve"> to use the Intranet site as the Content Type Hub.</w:t>
      </w:r>
    </w:p>
    <w:p w14:paraId="60DB118E" w14:textId="3C9BA7E6" w:rsidR="005F26CA" w:rsidRDefault="005F26CA" w:rsidP="005F26CA">
      <w:pPr>
        <w:pStyle w:val="LabStepNumberedLevel2"/>
      </w:pPr>
      <w:r>
        <w:t>Open SharePoint 2013 Central Administration</w:t>
      </w:r>
      <w:r w:rsidR="006D39DB">
        <w:t>.</w:t>
      </w:r>
    </w:p>
    <w:p w14:paraId="0E24A9DA" w14:textId="3A84EA1D" w:rsidR="005F26CA" w:rsidRDefault="005F26CA" w:rsidP="005F26CA">
      <w:pPr>
        <w:pStyle w:val="LabStepNumberedLevel2"/>
      </w:pPr>
      <w:r>
        <w:t xml:space="preserve">Select </w:t>
      </w:r>
      <w:r w:rsidRPr="00BF496E">
        <w:rPr>
          <w:b/>
        </w:rPr>
        <w:t>Application Management | Manage Service Applications</w:t>
      </w:r>
      <w:r w:rsidR="006D39DB">
        <w:rPr>
          <w:b/>
        </w:rPr>
        <w:t>.</w:t>
      </w:r>
    </w:p>
    <w:p w14:paraId="298D8D27" w14:textId="366CD893" w:rsidR="008433D5" w:rsidRDefault="008433D5" w:rsidP="005F26CA">
      <w:pPr>
        <w:pStyle w:val="LabStepNumberedLevel2"/>
      </w:pPr>
      <w:r>
        <w:t xml:space="preserve">Select the </w:t>
      </w:r>
      <w:r w:rsidRPr="006E63B5">
        <w:rPr>
          <w:b/>
        </w:rPr>
        <w:t>Managed Metadata Service</w:t>
      </w:r>
      <w:r>
        <w:t xml:space="preserve"> (be careful not to click the link, you just want to select the line).</w:t>
      </w:r>
    </w:p>
    <w:p w14:paraId="63ADCA57" w14:textId="4435C7B4" w:rsidR="008433D5" w:rsidRDefault="008433D5" w:rsidP="00147BB1">
      <w:pPr>
        <w:pStyle w:val="LabStepScreenshotLevel2"/>
      </w:pPr>
      <w:r w:rsidRPr="00147BB1">
        <w:drawing>
          <wp:inline distT="0" distB="0" distL="0" distR="0" wp14:anchorId="5E3B0D25" wp14:editId="1AA3CD48">
            <wp:extent cx="5094516" cy="1698172"/>
            <wp:effectExtent l="19050" t="19050" r="1143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2467" cy="1710822"/>
                    </a:xfrm>
                    <a:prstGeom prst="rect">
                      <a:avLst/>
                    </a:prstGeom>
                    <a:ln>
                      <a:solidFill>
                        <a:schemeClr val="accent1"/>
                      </a:solidFill>
                    </a:ln>
                  </pic:spPr>
                </pic:pic>
              </a:graphicData>
            </a:graphic>
          </wp:inline>
        </w:drawing>
      </w:r>
    </w:p>
    <w:p w14:paraId="08BD5D37" w14:textId="1050AEF6" w:rsidR="008433D5" w:rsidRDefault="008433D5" w:rsidP="005F26CA">
      <w:pPr>
        <w:pStyle w:val="LabStepNumberedLevel2"/>
      </w:pPr>
      <w:r>
        <w:t xml:space="preserve">Click the </w:t>
      </w:r>
      <w:r w:rsidRPr="006E63B5">
        <w:rPr>
          <w:b/>
        </w:rPr>
        <w:t>Properties</w:t>
      </w:r>
      <w:r>
        <w:t xml:space="preserve"> button in the ribbon.</w:t>
      </w:r>
    </w:p>
    <w:p w14:paraId="0254C8CC" w14:textId="738E8591" w:rsidR="008433D5" w:rsidRPr="005C1006" w:rsidRDefault="008433D5" w:rsidP="005F26CA">
      <w:pPr>
        <w:pStyle w:val="LabStepNumberedLevel2"/>
      </w:pPr>
      <w:r>
        <w:t xml:space="preserve">Scroll down to the </w:t>
      </w:r>
      <w:r w:rsidRPr="006E63B5">
        <w:rPr>
          <w:b/>
        </w:rPr>
        <w:t>Content Type hub</w:t>
      </w:r>
      <w:r>
        <w:t xml:space="preserve"> field and enter </w:t>
      </w:r>
      <w:r w:rsidR="005C1006" w:rsidRPr="00BF496E">
        <w:rPr>
          <w:b/>
        </w:rPr>
        <w:t>http://intranet.wingtip.com</w:t>
      </w:r>
    </w:p>
    <w:p w14:paraId="131C0B1A" w14:textId="46327556" w:rsidR="005C1006" w:rsidRPr="005C1006" w:rsidRDefault="005C1006" w:rsidP="005F26CA">
      <w:pPr>
        <w:pStyle w:val="LabStepNumberedLevel2"/>
      </w:pPr>
      <w:r w:rsidRPr="005C1006">
        <w:t>Check the “</w:t>
      </w:r>
      <w:r w:rsidRPr="00BF496E">
        <w:rPr>
          <w:b/>
        </w:rPr>
        <w:t>Report syndication import errors…</w:t>
      </w:r>
      <w:r>
        <w:t>” check box.</w:t>
      </w:r>
    </w:p>
    <w:p w14:paraId="5A5388F3" w14:textId="5C5B1A0C" w:rsidR="008433D5" w:rsidRDefault="005C1006" w:rsidP="00147BB1">
      <w:pPr>
        <w:pStyle w:val="LabStepScreenshotLevel2"/>
      </w:pPr>
      <w:r>
        <w:lastRenderedPageBreak/>
        <w:drawing>
          <wp:inline distT="0" distB="0" distL="0" distR="0" wp14:anchorId="2E033113" wp14:editId="2F3A72A5">
            <wp:extent cx="6249737" cy="4987637"/>
            <wp:effectExtent l="19050" t="19050" r="1778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8915" cy="5010923"/>
                    </a:xfrm>
                    <a:prstGeom prst="rect">
                      <a:avLst/>
                    </a:prstGeom>
                    <a:ln>
                      <a:solidFill>
                        <a:schemeClr val="accent1"/>
                      </a:solidFill>
                    </a:ln>
                  </pic:spPr>
                </pic:pic>
              </a:graphicData>
            </a:graphic>
          </wp:inline>
        </w:drawing>
      </w:r>
    </w:p>
    <w:p w14:paraId="75DF8920" w14:textId="76F61A15" w:rsidR="008433D5" w:rsidRDefault="008433D5" w:rsidP="005F26CA">
      <w:pPr>
        <w:pStyle w:val="LabStepNumberedLevel2"/>
      </w:pPr>
      <w:r>
        <w:t xml:space="preserve">Click </w:t>
      </w:r>
      <w:r w:rsidRPr="006E63B5">
        <w:rPr>
          <w:b/>
        </w:rPr>
        <w:t>OK</w:t>
      </w:r>
      <w:r>
        <w:t>.</w:t>
      </w:r>
    </w:p>
    <w:p w14:paraId="06479529" w14:textId="1A5C1D91" w:rsidR="005C1006" w:rsidRDefault="005C1006" w:rsidP="005C1006">
      <w:pPr>
        <w:pStyle w:val="LabExerciseCallout"/>
      </w:pPr>
      <w:r>
        <w:t>If you receive an error that the Feature was not enabled on the Site Collectio</w:t>
      </w:r>
      <w:r w:rsidR="00897408">
        <w:t>n, y</w:t>
      </w:r>
      <w:r w:rsidR="00FC53D0">
        <w:t>ou will have to manually activate the feature at the end of this exercise. Don’t worry, we’ll cover that shortly.</w:t>
      </w:r>
    </w:p>
    <w:p w14:paraId="42DADB10" w14:textId="7FD1BB46" w:rsidR="00342899" w:rsidRDefault="005C1006" w:rsidP="005F26CA">
      <w:pPr>
        <w:pStyle w:val="LabStepNumberedLevel2"/>
      </w:pPr>
      <w:r>
        <w:t xml:space="preserve">In Central Administration on the </w:t>
      </w:r>
      <w:r w:rsidRPr="00BF496E">
        <w:rPr>
          <w:b/>
        </w:rPr>
        <w:t>Manage Service Applications</w:t>
      </w:r>
      <w:r>
        <w:t xml:space="preserve"> page, s</w:t>
      </w:r>
      <w:r w:rsidR="00342899">
        <w:t xml:space="preserve">elect the </w:t>
      </w:r>
      <w:r w:rsidR="00342899" w:rsidRPr="00342899">
        <w:rPr>
          <w:b/>
        </w:rPr>
        <w:t>Managed Metadata Service - Managed Metadata Service Connection</w:t>
      </w:r>
      <w:r w:rsidR="00342899">
        <w:t xml:space="preserve"> (the line below the one you just selected) and choose </w:t>
      </w:r>
      <w:r w:rsidR="00342899" w:rsidRPr="00342899">
        <w:rPr>
          <w:b/>
        </w:rPr>
        <w:t>Properties</w:t>
      </w:r>
      <w:r w:rsidR="00342899">
        <w:t xml:space="preserve"> from the ribbon.</w:t>
      </w:r>
    </w:p>
    <w:p w14:paraId="06676B9C" w14:textId="3A956FC3" w:rsidR="00342899" w:rsidRDefault="00342899" w:rsidP="00147BB1">
      <w:pPr>
        <w:pStyle w:val="LabStepScreenshotLevel2"/>
      </w:pPr>
      <w:r>
        <w:drawing>
          <wp:inline distT="0" distB="0" distL="0" distR="0" wp14:anchorId="11ED5A25" wp14:editId="63201AAD">
            <wp:extent cx="5379522" cy="1586959"/>
            <wp:effectExtent l="19050" t="19050" r="1206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8238" cy="1598380"/>
                    </a:xfrm>
                    <a:prstGeom prst="rect">
                      <a:avLst/>
                    </a:prstGeom>
                    <a:ln>
                      <a:solidFill>
                        <a:schemeClr val="accent1"/>
                      </a:solidFill>
                    </a:ln>
                  </pic:spPr>
                </pic:pic>
              </a:graphicData>
            </a:graphic>
          </wp:inline>
        </w:drawing>
      </w:r>
    </w:p>
    <w:p w14:paraId="3C7FAD79" w14:textId="7E77A018" w:rsidR="00342899" w:rsidRDefault="00342899" w:rsidP="005F26CA">
      <w:pPr>
        <w:pStyle w:val="LabStepNumberedLevel2"/>
      </w:pPr>
      <w:r>
        <w:lastRenderedPageBreak/>
        <w:t xml:space="preserve">In the </w:t>
      </w:r>
      <w:r w:rsidRPr="00DA4C41">
        <w:rPr>
          <w:b/>
        </w:rPr>
        <w:t>Edit Managed Metadata Service Connection</w:t>
      </w:r>
      <w:r>
        <w:t xml:space="preserve"> dialog</w:t>
      </w:r>
      <w:r w:rsidR="006D39DB">
        <w:t>,</w:t>
      </w:r>
      <w:r>
        <w:t xml:space="preserve"> check all </w:t>
      </w:r>
      <w:r w:rsidR="006D39DB">
        <w:rPr>
          <w:b/>
        </w:rPr>
        <w:t>four</w:t>
      </w:r>
      <w:r w:rsidRPr="008B7654">
        <w:rPr>
          <w:b/>
        </w:rPr>
        <w:t xml:space="preserve"> checkboxes</w:t>
      </w:r>
      <w:r>
        <w:t xml:space="preserve"> ensuring that the service will consume the Content Type Gallery from the Intranet site.</w:t>
      </w:r>
    </w:p>
    <w:p w14:paraId="3F89BE74" w14:textId="0A71E464" w:rsidR="00342899" w:rsidRDefault="00342899" w:rsidP="00147BB1">
      <w:pPr>
        <w:pStyle w:val="LabStepScreenshotLevel2"/>
      </w:pPr>
      <w:r>
        <w:drawing>
          <wp:inline distT="0" distB="0" distL="0" distR="0" wp14:anchorId="4E537977" wp14:editId="5288EDBA">
            <wp:extent cx="5999449" cy="2327564"/>
            <wp:effectExtent l="19050" t="19050" r="20955"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5128" cy="2353045"/>
                    </a:xfrm>
                    <a:prstGeom prst="rect">
                      <a:avLst/>
                    </a:prstGeom>
                    <a:ln>
                      <a:solidFill>
                        <a:schemeClr val="accent1"/>
                      </a:solidFill>
                    </a:ln>
                  </pic:spPr>
                </pic:pic>
              </a:graphicData>
            </a:graphic>
          </wp:inline>
        </w:drawing>
      </w:r>
    </w:p>
    <w:p w14:paraId="19C12555" w14:textId="30B82CC7" w:rsidR="00342899" w:rsidRDefault="00E75D04" w:rsidP="005F26CA">
      <w:pPr>
        <w:pStyle w:val="LabStepNumberedLevel2"/>
      </w:pPr>
      <w:r>
        <w:t xml:space="preserve">Click </w:t>
      </w:r>
      <w:r w:rsidRPr="009658AA">
        <w:rPr>
          <w:b/>
        </w:rPr>
        <w:t>OK</w:t>
      </w:r>
      <w:r>
        <w:t xml:space="preserve"> to close the dialog.</w:t>
      </w:r>
    </w:p>
    <w:p w14:paraId="1DE06F46" w14:textId="7BA0C4E8" w:rsidR="00BD3CCC" w:rsidRDefault="00271749" w:rsidP="00E06700">
      <w:pPr>
        <w:pStyle w:val="LabStepNumbered"/>
      </w:pPr>
      <w:r>
        <w:t>Ensure that features are activated and c</w:t>
      </w:r>
      <w:r w:rsidR="00BD3CCC">
        <w:t>onfigure the Product content type for syndication.</w:t>
      </w:r>
    </w:p>
    <w:p w14:paraId="4E250F34" w14:textId="09F28961" w:rsidR="00BD3CCC" w:rsidRDefault="00BD3CCC" w:rsidP="00BD3CCC">
      <w:pPr>
        <w:pStyle w:val="LabStepNumberedLevel2"/>
      </w:pPr>
      <w:r>
        <w:t xml:space="preserve">Open a browser and navigate to </w:t>
      </w:r>
      <w:r w:rsidRPr="008B7654">
        <w:rPr>
          <w:b/>
        </w:rPr>
        <w:t>http://intranet.wingtip.com</w:t>
      </w:r>
    </w:p>
    <w:p w14:paraId="30E5DB9C" w14:textId="520AEF69" w:rsidR="00850EE2" w:rsidRDefault="00850EE2" w:rsidP="00BD3CCC">
      <w:pPr>
        <w:pStyle w:val="LabStepNumberedLevel2"/>
      </w:pPr>
      <w:r>
        <w:t xml:space="preserve">Open </w:t>
      </w:r>
      <w:r w:rsidRPr="008B7654">
        <w:rPr>
          <w:b/>
        </w:rPr>
        <w:t>Site Settings | Site Collection Features</w:t>
      </w:r>
    </w:p>
    <w:p w14:paraId="76A54EB0" w14:textId="77777777" w:rsidR="007D30BB" w:rsidRDefault="00850EE2" w:rsidP="00BD3CCC">
      <w:pPr>
        <w:pStyle w:val="LabStepNumberedLevel2"/>
      </w:pPr>
      <w:r>
        <w:t xml:space="preserve">Locate the </w:t>
      </w:r>
      <w:r w:rsidRPr="008B7654">
        <w:rPr>
          <w:b/>
        </w:rPr>
        <w:t>Content Type Syndication Hub Feature</w:t>
      </w:r>
      <w:r w:rsidR="007D30BB">
        <w:t>.</w:t>
      </w:r>
    </w:p>
    <w:p w14:paraId="3314CADE" w14:textId="6283CD44" w:rsidR="007D30BB" w:rsidRDefault="007D30BB" w:rsidP="00147BB1">
      <w:pPr>
        <w:pStyle w:val="LabStepScreenshotLevel2"/>
      </w:pPr>
      <w:r>
        <w:drawing>
          <wp:inline distT="0" distB="0" distL="0" distR="0" wp14:anchorId="7566A123" wp14:editId="6630F519">
            <wp:extent cx="6080166" cy="614772"/>
            <wp:effectExtent l="19050" t="19050" r="1587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4105" cy="622248"/>
                    </a:xfrm>
                    <a:prstGeom prst="rect">
                      <a:avLst/>
                    </a:prstGeom>
                    <a:ln>
                      <a:solidFill>
                        <a:schemeClr val="accent1"/>
                      </a:solidFill>
                    </a:ln>
                  </pic:spPr>
                </pic:pic>
              </a:graphicData>
            </a:graphic>
          </wp:inline>
        </w:drawing>
      </w:r>
    </w:p>
    <w:p w14:paraId="7D26BC18" w14:textId="7BDF7566" w:rsidR="00850EE2" w:rsidRDefault="00850EE2" w:rsidP="00BD3CCC">
      <w:pPr>
        <w:pStyle w:val="LabStepNumberedLevel2"/>
      </w:pPr>
      <w:r>
        <w:t xml:space="preserve"> </w:t>
      </w:r>
      <w:r w:rsidR="007D30BB">
        <w:t>I</w:t>
      </w:r>
      <w:r>
        <w:t xml:space="preserve">f it has not been activated, click </w:t>
      </w:r>
      <w:r w:rsidRPr="008B7654">
        <w:rPr>
          <w:b/>
        </w:rPr>
        <w:t>Activate</w:t>
      </w:r>
      <w:r>
        <w:t>.</w:t>
      </w:r>
    </w:p>
    <w:p w14:paraId="36ACABB4" w14:textId="328FD262" w:rsidR="007D30BB" w:rsidRDefault="007D30BB" w:rsidP="00147BB1">
      <w:pPr>
        <w:pStyle w:val="LabStepScreenshotLevel2"/>
      </w:pPr>
      <w:r>
        <w:drawing>
          <wp:inline distT="0" distB="0" distL="0" distR="0" wp14:anchorId="5286B9D0" wp14:editId="71371E7C">
            <wp:extent cx="6459639" cy="653142"/>
            <wp:effectExtent l="19050" t="19050" r="17780" b="13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60093" cy="663299"/>
                    </a:xfrm>
                    <a:prstGeom prst="rect">
                      <a:avLst/>
                    </a:prstGeom>
                    <a:ln>
                      <a:solidFill>
                        <a:schemeClr val="accent1"/>
                      </a:solidFill>
                    </a:ln>
                  </pic:spPr>
                </pic:pic>
              </a:graphicData>
            </a:graphic>
          </wp:inline>
        </w:drawing>
      </w:r>
    </w:p>
    <w:p w14:paraId="080CED7D" w14:textId="115B3DEF" w:rsidR="00BD3CCC" w:rsidRDefault="00746C06" w:rsidP="00BD3CCC">
      <w:pPr>
        <w:pStyle w:val="LabStepNumberedLevel2"/>
      </w:pPr>
      <w:r>
        <w:t>Navigate to</w:t>
      </w:r>
      <w:r w:rsidR="00BD3CCC">
        <w:t xml:space="preserve"> </w:t>
      </w:r>
      <w:r w:rsidR="00BD3CCC" w:rsidRPr="008B7654">
        <w:rPr>
          <w:b/>
        </w:rPr>
        <w:t xml:space="preserve">Site Settings | </w:t>
      </w:r>
      <w:r w:rsidR="00DE77C9" w:rsidRPr="008B7654">
        <w:rPr>
          <w:b/>
        </w:rPr>
        <w:t>Site content types</w:t>
      </w:r>
      <w:r w:rsidR="00DE77C9">
        <w:t>.</w:t>
      </w:r>
    </w:p>
    <w:p w14:paraId="7EEF4718" w14:textId="426FD9A7" w:rsidR="00DE77C9" w:rsidRDefault="00DE77C9" w:rsidP="00BD3CCC">
      <w:pPr>
        <w:pStyle w:val="LabStepNumberedLevel2"/>
      </w:pPr>
      <w:r>
        <w:t xml:space="preserve">Click the </w:t>
      </w:r>
      <w:r w:rsidRPr="008B7654">
        <w:rPr>
          <w:b/>
        </w:rPr>
        <w:t>Product</w:t>
      </w:r>
      <w:r>
        <w:t xml:space="preserve"> content </w:t>
      </w:r>
      <w:r w:rsidR="00E83A47">
        <w:t xml:space="preserve">type under </w:t>
      </w:r>
      <w:r w:rsidR="00E83A47" w:rsidRPr="008B7654">
        <w:rPr>
          <w:b/>
        </w:rPr>
        <w:t>Wingtip</w:t>
      </w:r>
      <w:r w:rsidR="00E83A47">
        <w:t xml:space="preserve"> Content Type group</w:t>
      </w:r>
      <w:r>
        <w:t>.</w:t>
      </w:r>
    </w:p>
    <w:p w14:paraId="5C421C7B" w14:textId="3FBEA7F4" w:rsidR="00DE77C9" w:rsidRDefault="00DE77C9" w:rsidP="00BD3CCC">
      <w:pPr>
        <w:pStyle w:val="LabStepNumberedLevel2"/>
      </w:pPr>
      <w:r>
        <w:t xml:space="preserve">In the </w:t>
      </w:r>
      <w:r w:rsidRPr="008B7654">
        <w:rPr>
          <w:b/>
        </w:rPr>
        <w:t>Settings</w:t>
      </w:r>
      <w:r>
        <w:t xml:space="preserve"> section of the </w:t>
      </w:r>
      <w:r w:rsidRPr="008B7654">
        <w:rPr>
          <w:b/>
        </w:rPr>
        <w:t>Product</w:t>
      </w:r>
      <w:r>
        <w:t xml:space="preserve"> content type chose </w:t>
      </w:r>
      <w:r w:rsidRPr="00DE77C9">
        <w:rPr>
          <w:b/>
        </w:rPr>
        <w:t>Manage publishing for this content type</w:t>
      </w:r>
      <w:r>
        <w:t>.</w:t>
      </w:r>
    </w:p>
    <w:p w14:paraId="4D6BA500" w14:textId="77777777" w:rsidR="00DE77C9" w:rsidRDefault="00DE77C9" w:rsidP="00BD3CCC">
      <w:pPr>
        <w:pStyle w:val="LabStepNumberedLevel2"/>
      </w:pPr>
      <w:r>
        <w:t xml:space="preserve">Ensure that </w:t>
      </w:r>
      <w:r w:rsidRPr="008B7654">
        <w:rPr>
          <w:b/>
        </w:rPr>
        <w:t>Publish</w:t>
      </w:r>
      <w:r>
        <w:t xml:space="preserve"> is selected and click </w:t>
      </w:r>
      <w:r w:rsidRPr="008B7654">
        <w:rPr>
          <w:b/>
        </w:rPr>
        <w:t>OK</w:t>
      </w:r>
      <w:r>
        <w:t xml:space="preserve">. </w:t>
      </w:r>
    </w:p>
    <w:p w14:paraId="3734EB51" w14:textId="4EE5A2ED" w:rsidR="00DE77C9" w:rsidRDefault="00DE77C9" w:rsidP="00147BB1">
      <w:pPr>
        <w:pStyle w:val="LabStepScreenshotLevel2"/>
      </w:pPr>
      <w:r>
        <w:lastRenderedPageBreak/>
        <w:drawing>
          <wp:inline distT="0" distB="0" distL="0" distR="0" wp14:anchorId="5AA82D12" wp14:editId="1F6D7576">
            <wp:extent cx="6077370" cy="3099460"/>
            <wp:effectExtent l="19050" t="19050" r="1905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3201" cy="3112634"/>
                    </a:xfrm>
                    <a:prstGeom prst="rect">
                      <a:avLst/>
                    </a:prstGeom>
                    <a:ln>
                      <a:solidFill>
                        <a:schemeClr val="accent1"/>
                      </a:solidFill>
                    </a:ln>
                  </pic:spPr>
                </pic:pic>
              </a:graphicData>
            </a:graphic>
          </wp:inline>
        </w:drawing>
      </w:r>
    </w:p>
    <w:p w14:paraId="6EFD4ABE" w14:textId="1E506F27" w:rsidR="00A1469F" w:rsidRDefault="00A1469F" w:rsidP="00A1469F">
      <w:pPr>
        <w:pStyle w:val="LabExerciseCallout"/>
      </w:pPr>
      <w:r>
        <w:t>Now that you have set up publishing we need to check that the Content Types are being published. In the real world this process can take up to an hour. For the sake of time, you will run a script to force the process.</w:t>
      </w:r>
      <w:r w:rsidRPr="00A1469F">
        <w:t xml:space="preserve"> </w:t>
      </w:r>
      <w:r w:rsidR="00AA3D2C">
        <w:t>Locate the script</w:t>
      </w:r>
      <w:r w:rsidR="008B7654">
        <w:t xml:space="preserve"> </w:t>
      </w:r>
      <w:r w:rsidR="00540060" w:rsidRPr="00540060">
        <w:rPr>
          <w:b/>
        </w:rPr>
        <w:t>C:\Student\Modules\ManagedMetadata\Lab</w:t>
      </w:r>
      <w:r w:rsidR="008B7654" w:rsidRPr="00540060">
        <w:rPr>
          <w:b/>
        </w:rPr>
        <w:t>\</w:t>
      </w:r>
      <w:r w:rsidR="00AA3D2C" w:rsidRPr="00AA3D2C">
        <w:rPr>
          <w:b/>
        </w:rPr>
        <w:t>Run-TimerJobs.ps1</w:t>
      </w:r>
      <w:r w:rsidR="00897408">
        <w:rPr>
          <w:b/>
        </w:rPr>
        <w:t>,</w:t>
      </w:r>
      <w:r w:rsidR="00AA3D2C">
        <w:t xml:space="preserve"> right click</w:t>
      </w:r>
      <w:r w:rsidR="00897408">
        <w:t>,</w:t>
      </w:r>
      <w:r w:rsidR="00AA3D2C">
        <w:t xml:space="preserve"> and choose </w:t>
      </w:r>
      <w:r w:rsidR="00AA3D2C" w:rsidRPr="00AA3D2C">
        <w:rPr>
          <w:b/>
        </w:rPr>
        <w:t>Run with PowerShell</w:t>
      </w:r>
      <w:r w:rsidR="00AA3D2C">
        <w:t>.</w:t>
      </w:r>
    </w:p>
    <w:p w14:paraId="55D95B52" w14:textId="77777777" w:rsidR="00AA3D2C" w:rsidRDefault="00AA3D2C" w:rsidP="00E06700">
      <w:pPr>
        <w:pStyle w:val="LabStepNumbered"/>
      </w:pPr>
      <w:r>
        <w:t xml:space="preserve">Confirm that the Intranet content types have published properly. </w:t>
      </w:r>
    </w:p>
    <w:p w14:paraId="7928B7C6" w14:textId="0E912C90" w:rsidR="00E06700" w:rsidRDefault="00A1469F" w:rsidP="00AA3D2C">
      <w:pPr>
        <w:pStyle w:val="LabStepNumberedLevel2"/>
      </w:pPr>
      <w:r>
        <w:t>Browse to</w:t>
      </w:r>
      <w:r w:rsidR="005F26CA">
        <w:t xml:space="preserve"> </w:t>
      </w:r>
      <w:r w:rsidR="005F26CA" w:rsidRPr="008B7654">
        <w:rPr>
          <w:b/>
        </w:rPr>
        <w:t>http://intranet.wingtip.com/sites/research</w:t>
      </w:r>
    </w:p>
    <w:p w14:paraId="3D81323F" w14:textId="45612B1F" w:rsidR="005F26CA" w:rsidRDefault="004A7380" w:rsidP="00E06700">
      <w:pPr>
        <w:pStyle w:val="LabStepNumberedLevel2"/>
      </w:pPr>
      <w:r>
        <w:t xml:space="preserve">Navigate to </w:t>
      </w:r>
      <w:r w:rsidRPr="008B7654">
        <w:rPr>
          <w:b/>
        </w:rPr>
        <w:t>Site Settings | Site Content Types</w:t>
      </w:r>
      <w:r>
        <w:t xml:space="preserve"> and you should see the </w:t>
      </w:r>
      <w:r w:rsidRPr="008B7654">
        <w:rPr>
          <w:b/>
        </w:rPr>
        <w:t>Wingtip</w:t>
      </w:r>
      <w:r>
        <w:t xml:space="preserve"> Content Types Group and the </w:t>
      </w:r>
      <w:r w:rsidRPr="008B7654">
        <w:rPr>
          <w:b/>
        </w:rPr>
        <w:t>Product</w:t>
      </w:r>
      <w:r>
        <w:t xml:space="preserve"> Content Type that was synchronized from the Intranet site.</w:t>
      </w:r>
    </w:p>
    <w:p w14:paraId="3271EADA" w14:textId="733DB0BE" w:rsidR="00835EDE" w:rsidRDefault="004A7380" w:rsidP="004A7380">
      <w:pPr>
        <w:pStyle w:val="LabStepNumbered"/>
      </w:pPr>
      <w:r>
        <w:t>Check the status of the content type publication from the Intranet Site.</w:t>
      </w:r>
    </w:p>
    <w:p w14:paraId="16A91C74" w14:textId="374F9D0C" w:rsidR="00877155" w:rsidRDefault="00877155" w:rsidP="00877155">
      <w:pPr>
        <w:pStyle w:val="LabStepNumberedLevel2"/>
      </w:pPr>
      <w:r>
        <w:t>Br</w:t>
      </w:r>
      <w:r w:rsidR="00AA3D2C">
        <w:t xml:space="preserve">owse to </w:t>
      </w:r>
      <w:r w:rsidR="00AA3D2C" w:rsidRPr="008B7654">
        <w:rPr>
          <w:b/>
        </w:rPr>
        <w:t>http://intranet.wingtip</w:t>
      </w:r>
      <w:r w:rsidRPr="008B7654">
        <w:rPr>
          <w:b/>
        </w:rPr>
        <w:t>.com</w:t>
      </w:r>
    </w:p>
    <w:p w14:paraId="590F83B7" w14:textId="49F3A20B" w:rsidR="00877155" w:rsidRDefault="00877155" w:rsidP="00877155">
      <w:pPr>
        <w:pStyle w:val="LabStepNumberedLevel2"/>
      </w:pPr>
      <w:r>
        <w:t xml:space="preserve">Navigate to </w:t>
      </w:r>
      <w:r w:rsidRPr="008B7654">
        <w:rPr>
          <w:b/>
        </w:rPr>
        <w:t>Site Settings | Site content types</w:t>
      </w:r>
      <w:r>
        <w:t>.</w:t>
      </w:r>
    </w:p>
    <w:p w14:paraId="127913A7" w14:textId="62FE5A9C" w:rsidR="00877155" w:rsidRDefault="00877155" w:rsidP="00877155">
      <w:pPr>
        <w:pStyle w:val="LabStepNumberedLevel2"/>
      </w:pPr>
      <w:r>
        <w:t xml:space="preserve">Choose the </w:t>
      </w:r>
      <w:r w:rsidRPr="008B7654">
        <w:rPr>
          <w:b/>
        </w:rPr>
        <w:t>Product</w:t>
      </w:r>
      <w:r>
        <w:t xml:space="preserve"> content type.</w:t>
      </w:r>
    </w:p>
    <w:p w14:paraId="229C5890" w14:textId="04BAD956" w:rsidR="00877155" w:rsidRDefault="00877155" w:rsidP="00877155">
      <w:pPr>
        <w:pStyle w:val="LabStepNumberedLevel2"/>
      </w:pPr>
      <w:r>
        <w:t xml:space="preserve">Click </w:t>
      </w:r>
      <w:r w:rsidRPr="008B7654">
        <w:rPr>
          <w:b/>
        </w:rPr>
        <w:t>Manage publishing for this content type</w:t>
      </w:r>
      <w:r>
        <w:t>.</w:t>
      </w:r>
    </w:p>
    <w:p w14:paraId="52E70BC1" w14:textId="1DE2EB85" w:rsidR="00877155" w:rsidRDefault="00877155" w:rsidP="00877155">
      <w:pPr>
        <w:pStyle w:val="LabStepNumberedLevel2"/>
      </w:pPr>
      <w:r>
        <w:t xml:space="preserve">You should see that the settings are now set to </w:t>
      </w:r>
      <w:proofErr w:type="gramStart"/>
      <w:r w:rsidRPr="00877155">
        <w:rPr>
          <w:b/>
        </w:rPr>
        <w:t>Republish</w:t>
      </w:r>
      <w:proofErr w:type="gramEnd"/>
      <w:r>
        <w:t xml:space="preserve"> and the </w:t>
      </w:r>
      <w:r w:rsidRPr="00877155">
        <w:rPr>
          <w:b/>
        </w:rPr>
        <w:t>Publishing History</w:t>
      </w:r>
      <w:r>
        <w:t xml:space="preserve"> reflect the last few minutes.</w:t>
      </w:r>
    </w:p>
    <w:p w14:paraId="25721A45" w14:textId="625F9F39" w:rsidR="00877155" w:rsidRDefault="00877155" w:rsidP="00147BB1">
      <w:pPr>
        <w:pStyle w:val="LabStepScreenshotLevel2"/>
      </w:pPr>
      <w:r>
        <w:lastRenderedPageBreak/>
        <w:drawing>
          <wp:inline distT="0" distB="0" distL="0" distR="0" wp14:anchorId="096C3B55" wp14:editId="55CCB001">
            <wp:extent cx="6015687" cy="3230089"/>
            <wp:effectExtent l="19050" t="19050" r="23495"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2560" cy="3244518"/>
                    </a:xfrm>
                    <a:prstGeom prst="rect">
                      <a:avLst/>
                    </a:prstGeom>
                    <a:ln>
                      <a:solidFill>
                        <a:schemeClr val="accent1"/>
                      </a:solidFill>
                    </a:ln>
                  </pic:spPr>
                </pic:pic>
              </a:graphicData>
            </a:graphic>
          </wp:inline>
        </w:drawing>
      </w:r>
    </w:p>
    <w:p w14:paraId="0448956D" w14:textId="6D6DAF95" w:rsidR="00AA3D2C" w:rsidRDefault="00AA3D2C" w:rsidP="00AA3D2C">
      <w:pPr>
        <w:pStyle w:val="LabStepNumberedLevel2"/>
      </w:pPr>
      <w:r>
        <w:t xml:space="preserve">Click </w:t>
      </w:r>
      <w:r w:rsidRPr="008B7654">
        <w:rPr>
          <w:b/>
        </w:rPr>
        <w:t>OK</w:t>
      </w:r>
      <w:r>
        <w:t xml:space="preserve"> to close the form.</w:t>
      </w:r>
    </w:p>
    <w:p w14:paraId="245F0C75" w14:textId="16B39B83" w:rsidR="00AA3D2C" w:rsidRPr="00E06700" w:rsidRDefault="00AA3D2C" w:rsidP="00AA3D2C">
      <w:pPr>
        <w:pStyle w:val="LabExerciseCallout"/>
      </w:pPr>
      <w:r>
        <w:t>In this exercise</w:t>
      </w:r>
      <w:r w:rsidR="008B7654">
        <w:t xml:space="preserve"> you configured the farm for a Content Type Hub and then published the Product content type to other site collections in the Web Application Intranet.</w:t>
      </w:r>
      <w:r w:rsidR="007944A4">
        <w:t xml:space="preserve"> </w:t>
      </w:r>
    </w:p>
    <w:p w14:paraId="513860D9" w14:textId="24283D3F" w:rsidR="00EB1ADF" w:rsidRPr="00AB0146" w:rsidRDefault="0066377C" w:rsidP="00EB1ADF">
      <w:pPr>
        <w:pStyle w:val="Heading3"/>
      </w:pPr>
      <w:r>
        <w:t>Exercise 2</w:t>
      </w:r>
      <w:r w:rsidR="00EB1ADF">
        <w:t xml:space="preserve">: </w:t>
      </w:r>
      <w:r>
        <w:t>Create</w:t>
      </w:r>
      <w:r w:rsidR="005D5452">
        <w:t xml:space="preserve"> </w:t>
      </w:r>
      <w:r>
        <w:t>a New Term Set</w:t>
      </w:r>
    </w:p>
    <w:p w14:paraId="7AE855BF" w14:textId="25F48E00" w:rsidR="00EB1ADF" w:rsidRDefault="005D5452" w:rsidP="00941D1D">
      <w:pPr>
        <w:pStyle w:val="LabExerciseCallout"/>
      </w:pPr>
      <w:r>
        <w:rPr>
          <w:lang w:val="en"/>
        </w:rPr>
        <w:t>In this exercise you will create a new taxonomy</w:t>
      </w:r>
      <w:r w:rsidR="005B3F2F">
        <w:rPr>
          <w:lang w:val="en"/>
        </w:rPr>
        <w:t xml:space="preserve"> group</w:t>
      </w:r>
      <w:r>
        <w:rPr>
          <w:lang w:val="en"/>
        </w:rPr>
        <w:t xml:space="preserve"> using the Managed Metadata term store tool and use it within a site.</w:t>
      </w:r>
      <w:r w:rsidR="005C5D10">
        <w:rPr>
          <w:lang w:val="en"/>
        </w:rPr>
        <w:t xml:space="preserve"> This metadata term set will enable researchers working on new products to tag their products based on the phase of development.</w:t>
      </w:r>
      <w:r w:rsidR="000C3562">
        <w:rPr>
          <w:lang w:val="en"/>
        </w:rPr>
        <w:t xml:space="preserve"> You will also import a hierarchical term set prepared for you by your corporate taxonomist. </w:t>
      </w:r>
    </w:p>
    <w:p w14:paraId="48B0849F" w14:textId="6ABD033E" w:rsidR="005F6594" w:rsidRDefault="005C5D10" w:rsidP="005C5D10">
      <w:pPr>
        <w:pStyle w:val="LabStepNumbered"/>
        <w:numPr>
          <w:ilvl w:val="0"/>
          <w:numId w:val="32"/>
        </w:numPr>
      </w:pPr>
      <w:r>
        <w:t xml:space="preserve">Browse to the site </w:t>
      </w:r>
      <w:r w:rsidRPr="005B3F2F">
        <w:rPr>
          <w:b/>
        </w:rPr>
        <w:t>http://int</w:t>
      </w:r>
      <w:r w:rsidR="008C5DDE" w:rsidRPr="005B3F2F">
        <w:rPr>
          <w:b/>
        </w:rPr>
        <w:t>ranet.wingtip.com/</w:t>
      </w:r>
    </w:p>
    <w:p w14:paraId="07534616" w14:textId="57CBC509" w:rsidR="005C5D10" w:rsidRDefault="005C5D10" w:rsidP="005F6594">
      <w:pPr>
        <w:pStyle w:val="LabStepNumbered"/>
      </w:pPr>
      <w:r>
        <w:t xml:space="preserve">Navigate </w:t>
      </w:r>
      <w:r w:rsidRPr="005B3F2F">
        <w:rPr>
          <w:b/>
        </w:rPr>
        <w:t xml:space="preserve">to Site Settings | </w:t>
      </w:r>
      <w:r w:rsidR="0095157D" w:rsidRPr="005B3F2F">
        <w:rPr>
          <w:b/>
        </w:rPr>
        <w:t>Term store management</w:t>
      </w:r>
      <w:r w:rsidR="00447B96">
        <w:rPr>
          <w:b/>
        </w:rPr>
        <w:t xml:space="preserve"> </w:t>
      </w:r>
      <w:r w:rsidR="00447B96" w:rsidRPr="009B3F26">
        <w:t>under the</w:t>
      </w:r>
      <w:r w:rsidR="00447B96">
        <w:rPr>
          <w:b/>
        </w:rPr>
        <w:t xml:space="preserve"> Site Administration</w:t>
      </w:r>
      <w:r w:rsidR="00447B96" w:rsidRPr="009B3F26">
        <w:t xml:space="preserve"> section</w:t>
      </w:r>
      <w:r w:rsidR="0095157D">
        <w:t>.</w:t>
      </w:r>
    </w:p>
    <w:p w14:paraId="3348F943" w14:textId="118F452D" w:rsidR="007206B3" w:rsidRDefault="007206B3" w:rsidP="005F6594">
      <w:pPr>
        <w:pStyle w:val="LabStepNumbered"/>
      </w:pPr>
      <w:r>
        <w:t xml:space="preserve">Add the </w:t>
      </w:r>
      <w:r w:rsidRPr="005B3F2F">
        <w:rPr>
          <w:b/>
        </w:rPr>
        <w:t>wingtip\administrator</w:t>
      </w:r>
      <w:r>
        <w:t xml:space="preserve"> to the </w:t>
      </w:r>
      <w:r w:rsidRPr="005B3F2F">
        <w:rPr>
          <w:b/>
        </w:rPr>
        <w:t>Term Store Administrators Group</w:t>
      </w:r>
      <w:r>
        <w:t xml:space="preserve">. Click </w:t>
      </w:r>
      <w:r w:rsidRPr="005B3F2F">
        <w:rPr>
          <w:b/>
        </w:rPr>
        <w:t>Save</w:t>
      </w:r>
      <w:r>
        <w:t>.</w:t>
      </w:r>
    </w:p>
    <w:p w14:paraId="405D8DEA" w14:textId="6D4ECD12" w:rsidR="007206B3" w:rsidRDefault="007206B3" w:rsidP="00147BB1">
      <w:pPr>
        <w:pStyle w:val="LabStepScreenshot"/>
      </w:pPr>
      <w:r>
        <w:rPr>
          <w:noProof/>
        </w:rPr>
        <w:drawing>
          <wp:inline distT="0" distB="0" distL="0" distR="0" wp14:anchorId="031E1DF5" wp14:editId="27E1105A">
            <wp:extent cx="6311282" cy="1163782"/>
            <wp:effectExtent l="19050" t="19050" r="1333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5265" cy="1170048"/>
                    </a:xfrm>
                    <a:prstGeom prst="rect">
                      <a:avLst/>
                    </a:prstGeom>
                    <a:ln>
                      <a:solidFill>
                        <a:schemeClr val="accent1"/>
                      </a:solidFill>
                    </a:ln>
                  </pic:spPr>
                </pic:pic>
              </a:graphicData>
            </a:graphic>
          </wp:inline>
        </w:drawing>
      </w:r>
    </w:p>
    <w:p w14:paraId="36DCA7AC" w14:textId="5DB888FD" w:rsidR="005F6594" w:rsidRDefault="0095157D" w:rsidP="0095157D">
      <w:pPr>
        <w:pStyle w:val="LabStepNumbered"/>
      </w:pPr>
      <w:r>
        <w:t xml:space="preserve">In the </w:t>
      </w:r>
      <w:r w:rsidRPr="005B3F2F">
        <w:rPr>
          <w:b/>
        </w:rPr>
        <w:t>Term Store Management Tool</w:t>
      </w:r>
      <w:r>
        <w:t xml:space="preserve"> click the </w:t>
      </w:r>
      <w:r w:rsidRPr="005B3F2F">
        <w:rPr>
          <w:b/>
        </w:rPr>
        <w:t>Managed Metadata Service</w:t>
      </w:r>
      <w:r>
        <w:t xml:space="preserve"> and choose </w:t>
      </w:r>
      <w:r w:rsidRPr="005B3F2F">
        <w:rPr>
          <w:b/>
        </w:rPr>
        <w:t>New Group</w:t>
      </w:r>
      <w:r>
        <w:t>.</w:t>
      </w:r>
    </w:p>
    <w:p w14:paraId="03782403" w14:textId="7456C8DF" w:rsidR="0095157D" w:rsidRDefault="0095157D" w:rsidP="00147BB1">
      <w:pPr>
        <w:pStyle w:val="LabStepScreenshot"/>
      </w:pPr>
      <w:r>
        <w:rPr>
          <w:noProof/>
        </w:rPr>
        <w:lastRenderedPageBreak/>
        <w:drawing>
          <wp:inline distT="0" distB="0" distL="0" distR="0" wp14:anchorId="2B98D78F" wp14:editId="48F41AFD">
            <wp:extent cx="4750129" cy="3040083"/>
            <wp:effectExtent l="19050" t="19050" r="1270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4032" cy="3048981"/>
                    </a:xfrm>
                    <a:prstGeom prst="rect">
                      <a:avLst/>
                    </a:prstGeom>
                    <a:ln>
                      <a:solidFill>
                        <a:schemeClr val="accent1"/>
                      </a:solidFill>
                    </a:ln>
                  </pic:spPr>
                </pic:pic>
              </a:graphicData>
            </a:graphic>
          </wp:inline>
        </w:drawing>
      </w:r>
    </w:p>
    <w:p w14:paraId="36B6F65A" w14:textId="44EDD5C0" w:rsidR="0095157D" w:rsidRDefault="0095157D" w:rsidP="0095157D">
      <w:pPr>
        <w:pStyle w:val="LabStepNumbered"/>
      </w:pPr>
      <w:r>
        <w:t>Name the group “</w:t>
      </w:r>
      <w:r w:rsidRPr="005B3F2F">
        <w:rPr>
          <w:b/>
        </w:rPr>
        <w:t>Research Department</w:t>
      </w:r>
      <w:r>
        <w:t>”.</w:t>
      </w:r>
    </w:p>
    <w:p w14:paraId="231A59A5" w14:textId="03CF7415" w:rsidR="0095157D" w:rsidRDefault="0095157D" w:rsidP="0095157D">
      <w:pPr>
        <w:pStyle w:val="LabStepNumbered"/>
      </w:pPr>
      <w:r>
        <w:t xml:space="preserve">Click the </w:t>
      </w:r>
      <w:r w:rsidRPr="005B3F2F">
        <w:rPr>
          <w:b/>
        </w:rPr>
        <w:t>Research Department</w:t>
      </w:r>
      <w:r>
        <w:t xml:space="preserve"> node and choose </w:t>
      </w:r>
      <w:r w:rsidRPr="005B3F2F">
        <w:rPr>
          <w:b/>
        </w:rPr>
        <w:t>New Term Set</w:t>
      </w:r>
      <w:r>
        <w:t xml:space="preserve">. Name the term set </w:t>
      </w:r>
      <w:r w:rsidRPr="005B3F2F">
        <w:rPr>
          <w:b/>
        </w:rPr>
        <w:t>Project Status</w:t>
      </w:r>
      <w:r>
        <w:t>.</w:t>
      </w:r>
    </w:p>
    <w:p w14:paraId="44D6E9AD" w14:textId="4E45BA1F" w:rsidR="0095157D" w:rsidRDefault="0095157D" w:rsidP="0095157D">
      <w:pPr>
        <w:pStyle w:val="LabStepNumbered"/>
      </w:pPr>
      <w:r>
        <w:t xml:space="preserve">Click the </w:t>
      </w:r>
      <w:r w:rsidRPr="005B3F2F">
        <w:rPr>
          <w:b/>
        </w:rPr>
        <w:t>Project Status</w:t>
      </w:r>
      <w:r>
        <w:t xml:space="preserve"> node and choose </w:t>
      </w:r>
      <w:r w:rsidRPr="005B3F2F">
        <w:rPr>
          <w:b/>
        </w:rPr>
        <w:t>Create Term</w:t>
      </w:r>
      <w:r>
        <w:t xml:space="preserve">. Create the following terms under </w:t>
      </w:r>
      <w:r w:rsidRPr="005B3F2F">
        <w:rPr>
          <w:b/>
        </w:rPr>
        <w:t>Project Status</w:t>
      </w:r>
      <w:r w:rsidR="006D39DB">
        <w:rPr>
          <w:b/>
        </w:rPr>
        <w:t>.</w:t>
      </w:r>
    </w:p>
    <w:p w14:paraId="7D4F5DD0" w14:textId="0D3B1303" w:rsidR="0095157D" w:rsidRDefault="0095157D" w:rsidP="0095157D">
      <w:pPr>
        <w:pStyle w:val="LabStepNumberedLevel2"/>
        <w:numPr>
          <w:ilvl w:val="0"/>
          <w:numId w:val="33"/>
        </w:numPr>
      </w:pPr>
      <w:r>
        <w:t>Development</w:t>
      </w:r>
    </w:p>
    <w:p w14:paraId="480BF176" w14:textId="116354ED" w:rsidR="0095157D" w:rsidRDefault="0095157D" w:rsidP="0095157D">
      <w:pPr>
        <w:pStyle w:val="LabStepNumberedLevel2"/>
        <w:numPr>
          <w:ilvl w:val="0"/>
          <w:numId w:val="33"/>
        </w:numPr>
      </w:pPr>
      <w:r>
        <w:t>Financial Evaluation</w:t>
      </w:r>
    </w:p>
    <w:p w14:paraId="2E551715" w14:textId="4DCE912F" w:rsidR="0095157D" w:rsidRDefault="0095157D" w:rsidP="0095157D">
      <w:pPr>
        <w:pStyle w:val="LabStepNumberedLevel2"/>
        <w:numPr>
          <w:ilvl w:val="0"/>
          <w:numId w:val="33"/>
        </w:numPr>
      </w:pPr>
      <w:r>
        <w:t>Technical Evaluation</w:t>
      </w:r>
    </w:p>
    <w:p w14:paraId="2ABDC8D6" w14:textId="2C59315D" w:rsidR="0095157D" w:rsidRDefault="0095157D" w:rsidP="0095157D">
      <w:pPr>
        <w:pStyle w:val="LabStepNumberedLevel2"/>
        <w:numPr>
          <w:ilvl w:val="0"/>
          <w:numId w:val="33"/>
        </w:numPr>
      </w:pPr>
      <w:r>
        <w:t>Safety Evaluation</w:t>
      </w:r>
    </w:p>
    <w:p w14:paraId="08A490F1" w14:textId="2460D289" w:rsidR="0095157D" w:rsidRDefault="0095157D" w:rsidP="0095157D">
      <w:pPr>
        <w:pStyle w:val="LabStepNumberedLevel2"/>
        <w:numPr>
          <w:ilvl w:val="0"/>
          <w:numId w:val="33"/>
        </w:numPr>
      </w:pPr>
      <w:r>
        <w:t>Patent Application</w:t>
      </w:r>
    </w:p>
    <w:p w14:paraId="74C77F05" w14:textId="22BC5CBA" w:rsidR="0095157D" w:rsidRDefault="0095157D" w:rsidP="0095157D">
      <w:pPr>
        <w:pStyle w:val="LabStepNumberedLevel2"/>
        <w:numPr>
          <w:ilvl w:val="0"/>
          <w:numId w:val="33"/>
        </w:numPr>
      </w:pPr>
      <w:r>
        <w:t>Approval Requested</w:t>
      </w:r>
    </w:p>
    <w:p w14:paraId="3179A504" w14:textId="7AF7E3CD" w:rsidR="0095157D" w:rsidRDefault="0095157D" w:rsidP="0095157D">
      <w:pPr>
        <w:pStyle w:val="LabStepNumberedLevel2"/>
        <w:numPr>
          <w:ilvl w:val="0"/>
          <w:numId w:val="33"/>
        </w:numPr>
      </w:pPr>
      <w:r>
        <w:t>Approved</w:t>
      </w:r>
    </w:p>
    <w:p w14:paraId="2F3E0FFB" w14:textId="61E764BC" w:rsidR="0095157D" w:rsidRDefault="0095157D" w:rsidP="0095157D">
      <w:pPr>
        <w:pStyle w:val="LabStepNumberedLevel2"/>
        <w:numPr>
          <w:ilvl w:val="0"/>
          <w:numId w:val="33"/>
        </w:numPr>
      </w:pPr>
      <w:r>
        <w:t>On Hold</w:t>
      </w:r>
    </w:p>
    <w:p w14:paraId="05105CC3" w14:textId="3FBD0396" w:rsidR="0095157D" w:rsidRDefault="0095157D" w:rsidP="0095157D">
      <w:pPr>
        <w:pStyle w:val="LabStepNumberedLevel2"/>
        <w:numPr>
          <w:ilvl w:val="0"/>
          <w:numId w:val="33"/>
        </w:numPr>
      </w:pPr>
      <w:r>
        <w:t>Cancelled</w:t>
      </w:r>
    </w:p>
    <w:p w14:paraId="513F676F" w14:textId="30D8165A" w:rsidR="0095157D" w:rsidRDefault="0095157D" w:rsidP="0095157D">
      <w:pPr>
        <w:pStyle w:val="LabStepNumbered"/>
      </w:pPr>
      <w:r>
        <w:t>Your complete term set should look like this:</w:t>
      </w:r>
    </w:p>
    <w:p w14:paraId="322E2F44" w14:textId="2D0F00EC" w:rsidR="0095157D" w:rsidRDefault="0095157D" w:rsidP="00147BB1">
      <w:pPr>
        <w:pStyle w:val="LabStepScreenshot"/>
      </w:pPr>
      <w:r>
        <w:rPr>
          <w:noProof/>
        </w:rPr>
        <w:lastRenderedPageBreak/>
        <w:drawing>
          <wp:inline distT="0" distB="0" distL="0" distR="0" wp14:anchorId="33A321B2" wp14:editId="65F9BA8B">
            <wp:extent cx="3146961" cy="6057160"/>
            <wp:effectExtent l="19050" t="19050" r="15875"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8044" cy="6078492"/>
                    </a:xfrm>
                    <a:prstGeom prst="rect">
                      <a:avLst/>
                    </a:prstGeom>
                    <a:ln>
                      <a:solidFill>
                        <a:schemeClr val="accent1"/>
                      </a:solidFill>
                    </a:ln>
                  </pic:spPr>
                </pic:pic>
              </a:graphicData>
            </a:graphic>
          </wp:inline>
        </w:drawing>
      </w:r>
    </w:p>
    <w:p w14:paraId="1336E04A" w14:textId="31F86F64" w:rsidR="00B11927" w:rsidRDefault="00B11927" w:rsidP="00B11927">
      <w:pPr>
        <w:pStyle w:val="LabExerciseCallout"/>
      </w:pPr>
      <w:r>
        <w:t xml:space="preserve">You just manually created a flat term set. This is a great option for simple term sets that would also work in a Choice field. Choice fields cannot contain hierarchical data, which requires the Managed Metadata field type. In the next exercise you will import a </w:t>
      </w:r>
      <w:r w:rsidR="005B3F2F">
        <w:t>hierarchical term set rather than create it by hand.</w:t>
      </w:r>
    </w:p>
    <w:p w14:paraId="0FE68E3C" w14:textId="77777777" w:rsidR="00B11927" w:rsidRPr="00B11927" w:rsidRDefault="00B11927" w:rsidP="00B11927">
      <w:pPr>
        <w:pStyle w:val="LabStepNumbered"/>
      </w:pPr>
      <w:r w:rsidRPr="00B11927">
        <w:t xml:space="preserve">In the </w:t>
      </w:r>
      <w:r w:rsidRPr="005B3F2F">
        <w:rPr>
          <w:b/>
        </w:rPr>
        <w:t>Term Store Management Tool</w:t>
      </w:r>
      <w:r w:rsidRPr="00B11927">
        <w:t xml:space="preserve"> click the </w:t>
      </w:r>
      <w:r w:rsidRPr="005B3F2F">
        <w:rPr>
          <w:b/>
        </w:rPr>
        <w:t>Managed Metadata Service</w:t>
      </w:r>
      <w:r w:rsidRPr="00B11927">
        <w:t xml:space="preserve"> and choose </w:t>
      </w:r>
      <w:r w:rsidRPr="005B3F2F">
        <w:rPr>
          <w:b/>
        </w:rPr>
        <w:t>New Group</w:t>
      </w:r>
      <w:r w:rsidRPr="00B11927">
        <w:t>.</w:t>
      </w:r>
    </w:p>
    <w:p w14:paraId="0FD87E6B" w14:textId="7D63C391" w:rsidR="00431402" w:rsidRDefault="00B11927" w:rsidP="008F0442">
      <w:pPr>
        <w:pStyle w:val="LabStepNumbered"/>
      </w:pPr>
      <w:r w:rsidRPr="00B11927">
        <w:t xml:space="preserve">Name the group </w:t>
      </w:r>
      <w:r w:rsidRPr="005B3F2F">
        <w:rPr>
          <w:b/>
        </w:rPr>
        <w:t>Wingtip Toys</w:t>
      </w:r>
      <w:r>
        <w:t>.</w:t>
      </w:r>
    </w:p>
    <w:p w14:paraId="18A497E4" w14:textId="23CE5378" w:rsidR="00B11927" w:rsidRDefault="00B11927" w:rsidP="008F0442">
      <w:pPr>
        <w:pStyle w:val="LabStepNumbered"/>
      </w:pPr>
      <w:r>
        <w:t xml:space="preserve">Hover and click on the new </w:t>
      </w:r>
      <w:r w:rsidRPr="005B3F2F">
        <w:rPr>
          <w:b/>
        </w:rPr>
        <w:t>Wingtip Toys</w:t>
      </w:r>
      <w:r>
        <w:t xml:space="preserve"> group and click </w:t>
      </w:r>
      <w:r w:rsidRPr="005B3F2F">
        <w:rPr>
          <w:b/>
        </w:rPr>
        <w:t>Import Term Set</w:t>
      </w:r>
      <w:r>
        <w:t>.</w:t>
      </w:r>
    </w:p>
    <w:p w14:paraId="590895D9" w14:textId="19A68A65" w:rsidR="00B11927" w:rsidRDefault="00B11927" w:rsidP="00147BB1">
      <w:pPr>
        <w:pStyle w:val="LabStepScreenshot"/>
      </w:pPr>
      <w:r>
        <w:rPr>
          <w:noProof/>
        </w:rPr>
        <w:lastRenderedPageBreak/>
        <w:drawing>
          <wp:inline distT="0" distB="0" distL="0" distR="0" wp14:anchorId="2517FC5D" wp14:editId="312394A4">
            <wp:extent cx="3142857" cy="1923810"/>
            <wp:effectExtent l="19050" t="19050" r="1968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2857" cy="1923810"/>
                    </a:xfrm>
                    <a:prstGeom prst="rect">
                      <a:avLst/>
                    </a:prstGeom>
                    <a:ln>
                      <a:solidFill>
                        <a:schemeClr val="accent1"/>
                      </a:solidFill>
                    </a:ln>
                  </pic:spPr>
                </pic:pic>
              </a:graphicData>
            </a:graphic>
          </wp:inline>
        </w:drawing>
      </w:r>
    </w:p>
    <w:p w14:paraId="77528549" w14:textId="420ECD23" w:rsidR="00B11927" w:rsidRDefault="003E5C8B" w:rsidP="008F0442">
      <w:pPr>
        <w:pStyle w:val="LabStepNumbered"/>
      </w:pPr>
      <w:r>
        <w:t xml:space="preserve">In the </w:t>
      </w:r>
      <w:r w:rsidRPr="005B3F2F">
        <w:rPr>
          <w:b/>
        </w:rPr>
        <w:t>Term set import</w:t>
      </w:r>
      <w:r>
        <w:t xml:space="preserve"> dialog browse to </w:t>
      </w:r>
      <w:r w:rsidR="00540060">
        <w:t>C:\Student\Modules\ManagedMetadata\Lab\</w:t>
      </w:r>
      <w:r>
        <w:t>WingtipProductCategories.csv</w:t>
      </w:r>
    </w:p>
    <w:p w14:paraId="4F21D4DF" w14:textId="1D3176C5" w:rsidR="003E5C8B" w:rsidRDefault="003E5C8B" w:rsidP="00147BB1">
      <w:pPr>
        <w:pStyle w:val="LabStepScreenshot"/>
      </w:pPr>
      <w:r w:rsidRPr="00147BB1">
        <w:rPr>
          <w:rStyle w:val="LabStepScreenshotFrame"/>
        </w:rPr>
        <w:drawing>
          <wp:inline distT="0" distB="0" distL="0" distR="0" wp14:anchorId="0DA637A4" wp14:editId="48C9620E">
            <wp:extent cx="4352544" cy="1962333"/>
            <wp:effectExtent l="19050" t="19050" r="1016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1408" cy="1966329"/>
                    </a:xfrm>
                    <a:prstGeom prst="rect">
                      <a:avLst/>
                    </a:prstGeom>
                    <a:ln>
                      <a:solidFill>
                        <a:schemeClr val="accent1"/>
                      </a:solidFill>
                    </a:ln>
                  </pic:spPr>
                </pic:pic>
              </a:graphicData>
            </a:graphic>
          </wp:inline>
        </w:drawing>
      </w:r>
    </w:p>
    <w:p w14:paraId="77E8E464" w14:textId="43070545" w:rsidR="003E5C8B" w:rsidRDefault="003E5C8B" w:rsidP="008F0442">
      <w:pPr>
        <w:pStyle w:val="LabStepNumbered"/>
      </w:pPr>
      <w:r>
        <w:t xml:space="preserve">Click </w:t>
      </w:r>
      <w:r w:rsidRPr="005B3F2F">
        <w:rPr>
          <w:b/>
        </w:rPr>
        <w:t>OK</w:t>
      </w:r>
      <w:r>
        <w:t>.</w:t>
      </w:r>
    </w:p>
    <w:p w14:paraId="15C4F2B9" w14:textId="787A3E10" w:rsidR="00AC4A6F" w:rsidRDefault="00AC4A6F" w:rsidP="00041B25">
      <w:pPr>
        <w:pStyle w:val="LabExerciseLeadIn"/>
      </w:pPr>
      <w:r>
        <w:t>The Term Set import file is a comma separated value file with a hierarchical structure that enables Term Store administrators to quickly create Term Sets in SharePoint 2013. If you are interested in the structure open the file in Excel and see for yourself!</w:t>
      </w:r>
    </w:p>
    <w:p w14:paraId="734BEE6F" w14:textId="053A9C0E" w:rsidR="003E5C8B" w:rsidRDefault="007F7981" w:rsidP="008F0442">
      <w:pPr>
        <w:pStyle w:val="LabStepNumbered"/>
      </w:pPr>
      <w:r>
        <w:t xml:space="preserve">If the process completed successfully you should now see the imported hierarchical term set </w:t>
      </w:r>
      <w:r w:rsidRPr="007F7981">
        <w:rPr>
          <w:b/>
        </w:rPr>
        <w:t>Product Category</w:t>
      </w:r>
      <w:r>
        <w:t>.</w:t>
      </w:r>
    </w:p>
    <w:p w14:paraId="23FF6A33" w14:textId="09702F79" w:rsidR="007F7981" w:rsidRDefault="007F7981" w:rsidP="00147BB1">
      <w:pPr>
        <w:pStyle w:val="LabStepScreenshot"/>
      </w:pPr>
      <w:r>
        <w:rPr>
          <w:noProof/>
        </w:rPr>
        <w:drawing>
          <wp:inline distT="0" distB="0" distL="0" distR="0" wp14:anchorId="2FD9FC4A" wp14:editId="1DAC835F">
            <wp:extent cx="2874778" cy="2113808"/>
            <wp:effectExtent l="19050" t="19050" r="20955"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6972" cy="2137480"/>
                    </a:xfrm>
                    <a:prstGeom prst="rect">
                      <a:avLst/>
                    </a:prstGeom>
                    <a:ln>
                      <a:solidFill>
                        <a:schemeClr val="accent1"/>
                      </a:solidFill>
                    </a:ln>
                  </pic:spPr>
                </pic:pic>
              </a:graphicData>
            </a:graphic>
          </wp:inline>
        </w:drawing>
      </w:r>
    </w:p>
    <w:p w14:paraId="523AFFCC" w14:textId="3C741791" w:rsidR="005B3F2F" w:rsidRPr="00B11927" w:rsidRDefault="005B3F2F" w:rsidP="005B3F2F">
      <w:pPr>
        <w:pStyle w:val="LabExerciseCallout"/>
      </w:pPr>
      <w:r>
        <w:t>In this exercise you used two techniques to create term sets, one manual and one via import. Which did you prefer? I thought so.</w:t>
      </w:r>
    </w:p>
    <w:p w14:paraId="247A4A54" w14:textId="777F253D" w:rsidR="0066377C" w:rsidRDefault="005B3F2F" w:rsidP="0066377C">
      <w:pPr>
        <w:pStyle w:val="Heading3"/>
      </w:pPr>
      <w:r>
        <w:lastRenderedPageBreak/>
        <w:t>Exercise 3: Add a Managed Metadata Column to a Content Type</w:t>
      </w:r>
    </w:p>
    <w:p w14:paraId="796F7E95" w14:textId="0A54BEC1" w:rsidR="00E06700" w:rsidRDefault="00835EDE" w:rsidP="00E06700">
      <w:pPr>
        <w:pStyle w:val="LabExerciseCallout"/>
        <w:rPr>
          <w:lang w:val="en"/>
        </w:rPr>
      </w:pPr>
      <w:r>
        <w:rPr>
          <w:lang w:val="en"/>
        </w:rPr>
        <w:t xml:space="preserve">In this exercise you will add Managed Metadata columns to </w:t>
      </w:r>
      <w:r w:rsidR="00F65E50">
        <w:rPr>
          <w:lang w:val="en"/>
        </w:rPr>
        <w:t xml:space="preserve">the Product content type </w:t>
      </w:r>
      <w:r>
        <w:rPr>
          <w:lang w:val="en"/>
        </w:rPr>
        <w:t xml:space="preserve">to enhance the functionality of the </w:t>
      </w:r>
      <w:r w:rsidR="00F65E50">
        <w:rPr>
          <w:lang w:val="en"/>
        </w:rPr>
        <w:t>content type</w:t>
      </w:r>
      <w:r>
        <w:rPr>
          <w:lang w:val="en"/>
        </w:rPr>
        <w:t>. You will use the Term Set</w:t>
      </w:r>
      <w:r w:rsidR="00F65E50">
        <w:rPr>
          <w:lang w:val="en"/>
        </w:rPr>
        <w:t>s</w:t>
      </w:r>
      <w:r>
        <w:rPr>
          <w:lang w:val="en"/>
        </w:rPr>
        <w:t xml:space="preserve"> that you </w:t>
      </w:r>
      <w:r w:rsidR="00F65E50">
        <w:rPr>
          <w:lang w:val="en"/>
        </w:rPr>
        <w:t xml:space="preserve">just </w:t>
      </w:r>
      <w:r>
        <w:rPr>
          <w:lang w:val="en"/>
        </w:rPr>
        <w:t xml:space="preserve">created </w:t>
      </w:r>
      <w:r w:rsidR="00F65E50">
        <w:rPr>
          <w:lang w:val="en"/>
        </w:rPr>
        <w:t>and update the Product with the Product Category</w:t>
      </w:r>
      <w:r>
        <w:rPr>
          <w:lang w:val="en"/>
        </w:rPr>
        <w:t>.</w:t>
      </w:r>
      <w:r w:rsidR="00F65E50">
        <w:rPr>
          <w:lang w:val="en"/>
        </w:rPr>
        <w:t xml:space="preserve"> Since the research department has a unique need, you will enhance the Product content type specifically for the Research Department.</w:t>
      </w:r>
    </w:p>
    <w:p w14:paraId="7026B206" w14:textId="57958F29" w:rsidR="00F65E50" w:rsidRDefault="00F65E50" w:rsidP="009B74F4">
      <w:pPr>
        <w:pStyle w:val="LabStepNumbered"/>
        <w:numPr>
          <w:ilvl w:val="0"/>
          <w:numId w:val="34"/>
        </w:numPr>
      </w:pPr>
      <w:r>
        <w:t xml:space="preserve">Navigate to the Intranet </w:t>
      </w:r>
      <w:r w:rsidRPr="003269DC">
        <w:rPr>
          <w:b/>
        </w:rPr>
        <w:t>http://intranet.wingtip.com</w:t>
      </w:r>
      <w:r w:rsidR="003D04E4">
        <w:t>.</w:t>
      </w:r>
    </w:p>
    <w:p w14:paraId="4558104A" w14:textId="18602E71" w:rsidR="00E06700" w:rsidRDefault="00F7759D" w:rsidP="009B74F4">
      <w:pPr>
        <w:pStyle w:val="LabStepNumbered"/>
        <w:numPr>
          <w:ilvl w:val="0"/>
          <w:numId w:val="34"/>
        </w:numPr>
      </w:pPr>
      <w:r>
        <w:t>N</w:t>
      </w:r>
      <w:r w:rsidR="009B74F4">
        <w:t xml:space="preserve">avigate to </w:t>
      </w:r>
      <w:r w:rsidR="009B74F4" w:rsidRPr="003269DC">
        <w:rPr>
          <w:b/>
        </w:rPr>
        <w:t>Site Settings | Site Content</w:t>
      </w:r>
      <w:r w:rsidRPr="003269DC">
        <w:rPr>
          <w:b/>
        </w:rPr>
        <w:t xml:space="preserve"> Types</w:t>
      </w:r>
      <w:r w:rsidR="009B74F4">
        <w:t>.</w:t>
      </w:r>
    </w:p>
    <w:p w14:paraId="3CE25874" w14:textId="23BB1E09" w:rsidR="00F7759D" w:rsidRDefault="00F7759D" w:rsidP="009B74F4">
      <w:pPr>
        <w:pStyle w:val="LabStepNumbered"/>
        <w:numPr>
          <w:ilvl w:val="0"/>
          <w:numId w:val="34"/>
        </w:numPr>
      </w:pPr>
      <w:r>
        <w:t xml:space="preserve">Click the </w:t>
      </w:r>
      <w:r w:rsidRPr="003269DC">
        <w:rPr>
          <w:b/>
        </w:rPr>
        <w:t>Product</w:t>
      </w:r>
      <w:r>
        <w:t xml:space="preserve"> content type.</w:t>
      </w:r>
    </w:p>
    <w:p w14:paraId="005A4FFC" w14:textId="3DB1A03D" w:rsidR="00F7759D" w:rsidRDefault="00F7759D" w:rsidP="009B74F4">
      <w:pPr>
        <w:pStyle w:val="LabStepNumbered"/>
        <w:numPr>
          <w:ilvl w:val="0"/>
          <w:numId w:val="34"/>
        </w:numPr>
      </w:pPr>
      <w:r>
        <w:t xml:space="preserve">On the </w:t>
      </w:r>
      <w:r w:rsidRPr="003269DC">
        <w:rPr>
          <w:b/>
        </w:rPr>
        <w:t>Site Content Type settings</w:t>
      </w:r>
      <w:r>
        <w:t xml:space="preserve"> page in the </w:t>
      </w:r>
      <w:r w:rsidRPr="003269DC">
        <w:rPr>
          <w:b/>
        </w:rPr>
        <w:t>Columns</w:t>
      </w:r>
      <w:r>
        <w:t xml:space="preserve"> section, choose </w:t>
      </w:r>
      <w:r w:rsidRPr="00F7759D">
        <w:rPr>
          <w:b/>
        </w:rPr>
        <w:t>Add from new site column</w:t>
      </w:r>
      <w:r>
        <w:t>.</w:t>
      </w:r>
    </w:p>
    <w:p w14:paraId="625D068B" w14:textId="5DFFA318" w:rsidR="00F7759D" w:rsidRDefault="00F7759D" w:rsidP="009B74F4">
      <w:pPr>
        <w:pStyle w:val="LabStepNumbered"/>
        <w:numPr>
          <w:ilvl w:val="0"/>
          <w:numId w:val="34"/>
        </w:numPr>
      </w:pPr>
      <w:r>
        <w:t xml:space="preserve">Create a new </w:t>
      </w:r>
      <w:r w:rsidRPr="003269DC">
        <w:rPr>
          <w:b/>
        </w:rPr>
        <w:t>Site Column</w:t>
      </w:r>
      <w:r>
        <w:t xml:space="preserve"> with the following settings:</w:t>
      </w:r>
    </w:p>
    <w:p w14:paraId="25D10027" w14:textId="71A8F9DF" w:rsidR="00F7759D" w:rsidRDefault="00F7759D" w:rsidP="00F7759D">
      <w:pPr>
        <w:pStyle w:val="LabStepNumberedLevel2"/>
        <w:numPr>
          <w:ilvl w:val="1"/>
          <w:numId w:val="34"/>
        </w:numPr>
      </w:pPr>
      <w:r>
        <w:t xml:space="preserve">Name: </w:t>
      </w:r>
      <w:proofErr w:type="spellStart"/>
      <w:r w:rsidRPr="003269DC">
        <w:rPr>
          <w:b/>
        </w:rPr>
        <w:t>ProductCategory</w:t>
      </w:r>
      <w:proofErr w:type="spellEnd"/>
    </w:p>
    <w:p w14:paraId="0055ABB5" w14:textId="1F638B6F" w:rsidR="00F7759D" w:rsidRDefault="00F7759D" w:rsidP="00F7759D">
      <w:pPr>
        <w:pStyle w:val="LabStepNumberedLevel2"/>
        <w:numPr>
          <w:ilvl w:val="1"/>
          <w:numId w:val="34"/>
        </w:numPr>
      </w:pPr>
      <w:r>
        <w:t xml:space="preserve">Type: </w:t>
      </w:r>
      <w:r w:rsidRPr="003269DC">
        <w:rPr>
          <w:b/>
        </w:rPr>
        <w:t>Managed Metadata</w:t>
      </w:r>
    </w:p>
    <w:p w14:paraId="7A86C5EA" w14:textId="2A7FE862" w:rsidR="00F7759D" w:rsidRDefault="00F7759D" w:rsidP="00F7759D">
      <w:pPr>
        <w:pStyle w:val="LabStepNumberedLevel2"/>
        <w:numPr>
          <w:ilvl w:val="1"/>
          <w:numId w:val="34"/>
        </w:numPr>
      </w:pPr>
      <w:r>
        <w:t xml:space="preserve">Group: </w:t>
      </w:r>
      <w:r w:rsidRPr="003269DC">
        <w:rPr>
          <w:b/>
        </w:rPr>
        <w:t>Wingtip</w:t>
      </w:r>
    </w:p>
    <w:p w14:paraId="48E8EAAE" w14:textId="1E29D38C" w:rsidR="00F7759D" w:rsidRDefault="00F7759D" w:rsidP="00F7759D">
      <w:pPr>
        <w:pStyle w:val="LabStepNumberedLevel2"/>
        <w:numPr>
          <w:ilvl w:val="1"/>
          <w:numId w:val="34"/>
        </w:numPr>
      </w:pPr>
      <w:r>
        <w:t xml:space="preserve">Description: </w:t>
      </w:r>
      <w:r w:rsidRPr="003269DC">
        <w:rPr>
          <w:b/>
        </w:rPr>
        <w:t>Wingtip Product Category</w:t>
      </w:r>
    </w:p>
    <w:p w14:paraId="4FF87CC7" w14:textId="1332BC3C" w:rsidR="00F7759D" w:rsidRDefault="00F7759D" w:rsidP="00F7759D">
      <w:pPr>
        <w:pStyle w:val="LabStepNumberedLevel2"/>
        <w:numPr>
          <w:ilvl w:val="1"/>
          <w:numId w:val="34"/>
        </w:numPr>
      </w:pPr>
      <w:r>
        <w:t xml:space="preserve">Display Format: </w:t>
      </w:r>
      <w:r w:rsidRPr="003269DC">
        <w:rPr>
          <w:b/>
        </w:rPr>
        <w:t>Display the entire path to the term in the field</w:t>
      </w:r>
    </w:p>
    <w:p w14:paraId="1B7D403C" w14:textId="4AF99E62" w:rsidR="00F7759D" w:rsidRDefault="005D6152" w:rsidP="00F7759D">
      <w:pPr>
        <w:pStyle w:val="LabStepNumberedLevel2"/>
        <w:numPr>
          <w:ilvl w:val="1"/>
          <w:numId w:val="34"/>
        </w:numPr>
      </w:pPr>
      <w:r>
        <w:t xml:space="preserve">Term Set Settings: </w:t>
      </w:r>
      <w:r w:rsidRPr="003269DC">
        <w:rPr>
          <w:b/>
        </w:rPr>
        <w:t>Use managed term set: Product Category</w:t>
      </w:r>
    </w:p>
    <w:p w14:paraId="1E1F99FE" w14:textId="68EF6915" w:rsidR="005D6152" w:rsidRDefault="005D6152" w:rsidP="00147BB1">
      <w:pPr>
        <w:pStyle w:val="LabStepScreenshotLevel2"/>
      </w:pPr>
      <w:r>
        <w:drawing>
          <wp:inline distT="0" distB="0" distL="0" distR="0" wp14:anchorId="439F4C2E" wp14:editId="5C9087B2">
            <wp:extent cx="5175504" cy="1915416"/>
            <wp:effectExtent l="19050" t="19050" r="25400" b="279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7140" cy="1930825"/>
                    </a:xfrm>
                    <a:prstGeom prst="rect">
                      <a:avLst/>
                    </a:prstGeom>
                    <a:ln>
                      <a:solidFill>
                        <a:schemeClr val="accent1"/>
                      </a:solidFill>
                    </a:ln>
                  </pic:spPr>
                </pic:pic>
              </a:graphicData>
            </a:graphic>
          </wp:inline>
        </w:drawing>
      </w:r>
    </w:p>
    <w:p w14:paraId="57642CD9" w14:textId="116B5141" w:rsidR="005D6152" w:rsidRDefault="00E71A1F" w:rsidP="00F7759D">
      <w:pPr>
        <w:pStyle w:val="LabStepNumberedLevel2"/>
        <w:numPr>
          <w:ilvl w:val="1"/>
          <w:numId w:val="34"/>
        </w:numPr>
      </w:pPr>
      <w:r>
        <w:t xml:space="preserve">Ensure that </w:t>
      </w:r>
      <w:r w:rsidRPr="003269DC">
        <w:rPr>
          <w:b/>
        </w:rPr>
        <w:t>Update List and Site Content Types</w:t>
      </w:r>
      <w:r>
        <w:t xml:space="preserve"> is set to </w:t>
      </w:r>
      <w:r w:rsidRPr="003269DC">
        <w:rPr>
          <w:b/>
        </w:rPr>
        <w:t>Yes</w:t>
      </w:r>
      <w:r>
        <w:t>.</w:t>
      </w:r>
    </w:p>
    <w:p w14:paraId="61839EAE" w14:textId="550CE748" w:rsidR="00E71A1F" w:rsidRDefault="00E71A1F" w:rsidP="00F7759D">
      <w:pPr>
        <w:pStyle w:val="LabStepNumberedLevel2"/>
        <w:numPr>
          <w:ilvl w:val="1"/>
          <w:numId w:val="34"/>
        </w:numPr>
      </w:pPr>
      <w:r>
        <w:t xml:space="preserve">Click </w:t>
      </w:r>
      <w:r w:rsidRPr="003269DC">
        <w:rPr>
          <w:b/>
        </w:rPr>
        <w:t>OK</w:t>
      </w:r>
      <w:r>
        <w:t>.</w:t>
      </w:r>
      <w:r w:rsidR="00156224">
        <w:t xml:space="preserve"> You will be returned to the </w:t>
      </w:r>
      <w:r w:rsidR="00156224" w:rsidRPr="003269DC">
        <w:rPr>
          <w:b/>
        </w:rPr>
        <w:t>Content Type Settings</w:t>
      </w:r>
      <w:r w:rsidR="00156224">
        <w:t xml:space="preserve"> page.</w:t>
      </w:r>
    </w:p>
    <w:p w14:paraId="5BFEB259" w14:textId="2D4EB1F2" w:rsidR="00156224" w:rsidRDefault="00156224" w:rsidP="00F7759D">
      <w:pPr>
        <w:pStyle w:val="LabStepNumberedLevel2"/>
        <w:numPr>
          <w:ilvl w:val="1"/>
          <w:numId w:val="34"/>
        </w:numPr>
      </w:pPr>
      <w:r>
        <w:t xml:space="preserve">Rename the Column by clicking the </w:t>
      </w:r>
      <w:proofErr w:type="spellStart"/>
      <w:r w:rsidRPr="00734B53">
        <w:rPr>
          <w:b/>
        </w:rPr>
        <w:t>ProductCategory</w:t>
      </w:r>
      <w:proofErr w:type="spellEnd"/>
      <w:r>
        <w:t xml:space="preserve"> column name.</w:t>
      </w:r>
    </w:p>
    <w:p w14:paraId="3F0D5A32" w14:textId="2716A33B" w:rsidR="00156224" w:rsidRDefault="00156224" w:rsidP="00F7759D">
      <w:pPr>
        <w:pStyle w:val="LabStepNumberedLevel2"/>
        <w:numPr>
          <w:ilvl w:val="1"/>
          <w:numId w:val="34"/>
        </w:numPr>
      </w:pPr>
      <w:r>
        <w:t xml:space="preserve">On the Change Content Type Column page chose </w:t>
      </w:r>
      <w:r w:rsidRPr="00734B53">
        <w:rPr>
          <w:b/>
        </w:rPr>
        <w:t>Edit site column</w:t>
      </w:r>
      <w:r>
        <w:t>.</w:t>
      </w:r>
    </w:p>
    <w:p w14:paraId="180230CB" w14:textId="62BFCAC1" w:rsidR="00156224" w:rsidRDefault="00156224" w:rsidP="00156224">
      <w:pPr>
        <w:pStyle w:val="LabStepNumberedLevel2"/>
        <w:numPr>
          <w:ilvl w:val="1"/>
          <w:numId w:val="34"/>
        </w:numPr>
      </w:pPr>
      <w:r>
        <w:t xml:space="preserve">Add a space so that the column name reads: </w:t>
      </w:r>
      <w:r w:rsidRPr="00734B53">
        <w:rPr>
          <w:b/>
        </w:rPr>
        <w:t>Product Category</w:t>
      </w:r>
    </w:p>
    <w:p w14:paraId="7A3CF8DA" w14:textId="46BB756C" w:rsidR="00156224" w:rsidRDefault="00156224" w:rsidP="00156224">
      <w:pPr>
        <w:pStyle w:val="LabStepNumberedLevel2"/>
        <w:numPr>
          <w:ilvl w:val="1"/>
          <w:numId w:val="34"/>
        </w:numPr>
      </w:pPr>
      <w:r>
        <w:t xml:space="preserve">Click </w:t>
      </w:r>
      <w:r w:rsidRPr="00734B53">
        <w:rPr>
          <w:b/>
        </w:rPr>
        <w:t>OK</w:t>
      </w:r>
      <w:r>
        <w:t xml:space="preserve"> to save your changes. Click </w:t>
      </w:r>
      <w:r w:rsidRPr="00734B53">
        <w:rPr>
          <w:b/>
        </w:rPr>
        <w:t>OK</w:t>
      </w:r>
      <w:r>
        <w:t xml:space="preserve"> to complete the edit.</w:t>
      </w:r>
    </w:p>
    <w:p w14:paraId="35D5BA80" w14:textId="2E780732" w:rsidR="00A42B5C" w:rsidRDefault="00A42B5C" w:rsidP="00156224">
      <w:pPr>
        <w:pStyle w:val="LabStepNumberedLevel2"/>
        <w:numPr>
          <w:ilvl w:val="1"/>
          <w:numId w:val="34"/>
        </w:numPr>
      </w:pPr>
      <w:r>
        <w:t xml:space="preserve">Click the </w:t>
      </w:r>
      <w:r w:rsidRPr="00A62FE6">
        <w:rPr>
          <w:b/>
        </w:rPr>
        <w:t>Manage publishing for this content type</w:t>
      </w:r>
      <w:r>
        <w:t>.</w:t>
      </w:r>
    </w:p>
    <w:p w14:paraId="04B8AC94" w14:textId="069B48BF" w:rsidR="00A42B5C" w:rsidRDefault="00A42B5C" w:rsidP="00156224">
      <w:pPr>
        <w:pStyle w:val="LabStepNumberedLevel2"/>
        <w:numPr>
          <w:ilvl w:val="1"/>
          <w:numId w:val="34"/>
        </w:numPr>
      </w:pPr>
      <w:r>
        <w:t xml:space="preserve">Ensure that </w:t>
      </w:r>
      <w:r w:rsidRPr="00A62FE6">
        <w:rPr>
          <w:b/>
        </w:rPr>
        <w:t>Republish</w:t>
      </w:r>
      <w:r>
        <w:t xml:space="preserve"> is selected and click </w:t>
      </w:r>
      <w:r w:rsidRPr="00A62FE6">
        <w:rPr>
          <w:b/>
        </w:rPr>
        <w:t>OK</w:t>
      </w:r>
      <w:r>
        <w:t>.</w:t>
      </w:r>
    </w:p>
    <w:p w14:paraId="42D6333A" w14:textId="61D39E21" w:rsidR="00A42B5C" w:rsidRDefault="00A42B5C" w:rsidP="00147BB1">
      <w:pPr>
        <w:pStyle w:val="LabStepScreenshotLevel2"/>
      </w:pPr>
      <w:r>
        <w:drawing>
          <wp:inline distT="0" distB="0" distL="0" distR="0" wp14:anchorId="256B20D3" wp14:editId="16FCC633">
            <wp:extent cx="5497935" cy="1377538"/>
            <wp:effectExtent l="19050" t="19050" r="26670" b="133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0316" cy="1388157"/>
                    </a:xfrm>
                    <a:prstGeom prst="rect">
                      <a:avLst/>
                    </a:prstGeom>
                    <a:ln>
                      <a:solidFill>
                        <a:schemeClr val="accent1"/>
                      </a:solidFill>
                    </a:ln>
                  </pic:spPr>
                </pic:pic>
              </a:graphicData>
            </a:graphic>
          </wp:inline>
        </w:drawing>
      </w:r>
    </w:p>
    <w:p w14:paraId="209490E5" w14:textId="34EFD7F7" w:rsidR="00156224" w:rsidRDefault="00156224" w:rsidP="00156224">
      <w:pPr>
        <w:pStyle w:val="LabExerciseCallout"/>
      </w:pPr>
      <w:r>
        <w:lastRenderedPageBreak/>
        <w:t>At</w:t>
      </w:r>
      <w:r w:rsidR="006D39DB">
        <w:t xml:space="preserve"> this point, in the real world </w:t>
      </w:r>
      <w:r>
        <w:t>you would wait for your changes to publish to the Research site.</w:t>
      </w:r>
      <w:r w:rsidR="00734B53">
        <w:t xml:space="preserve"> We don’t have the luxury of time, so run the script in </w:t>
      </w:r>
      <w:r w:rsidR="000122FC">
        <w:t>C:\Student\Modules\ManagedMetadata\Lab\</w:t>
      </w:r>
      <w:r w:rsidR="00734B53">
        <w:t>Run-TimerJobs.ps1 to force the timer jobs to run</w:t>
      </w:r>
      <w:r>
        <w:t>.</w:t>
      </w:r>
    </w:p>
    <w:p w14:paraId="587C9664" w14:textId="0498BC08" w:rsidR="00FB6015" w:rsidRDefault="00FB6015" w:rsidP="00156224">
      <w:pPr>
        <w:pStyle w:val="LabExerciseCallout"/>
      </w:pPr>
      <w:r>
        <w:t>You have now syndicated</w:t>
      </w:r>
      <w:r w:rsidR="00307E98">
        <w:t xml:space="preserve"> the Product content.</w:t>
      </w:r>
      <w:r w:rsidR="0092097C">
        <w:t xml:space="preserve"> The research department has a unique need to add a new column to the Product content type. You cannot add columns to an Enterprise Content type, but you can create a new content type based on an enterprise content type. In this section we’ll do just that. </w:t>
      </w:r>
    </w:p>
    <w:p w14:paraId="73533C82" w14:textId="796BE485" w:rsidR="000244EA" w:rsidRDefault="000244EA" w:rsidP="000244EA">
      <w:pPr>
        <w:pStyle w:val="LabStepNumbered"/>
        <w:numPr>
          <w:ilvl w:val="0"/>
          <w:numId w:val="36"/>
        </w:numPr>
      </w:pPr>
      <w:r>
        <w:t xml:space="preserve">Browse to the Research site at </w:t>
      </w:r>
      <w:r w:rsidR="0092097C" w:rsidRPr="00734B53">
        <w:rPr>
          <w:b/>
        </w:rPr>
        <w:t>http://intranet.wingtip.com</w:t>
      </w:r>
      <w:r w:rsidR="00734B53" w:rsidRPr="00734B53">
        <w:rPr>
          <w:b/>
        </w:rPr>
        <w:t>/sites</w:t>
      </w:r>
      <w:r w:rsidR="0092097C" w:rsidRPr="00734B53">
        <w:rPr>
          <w:b/>
        </w:rPr>
        <w:t>/research</w:t>
      </w:r>
    </w:p>
    <w:p w14:paraId="1755A5B0" w14:textId="5C27D725" w:rsidR="0092097C" w:rsidRDefault="0092097C" w:rsidP="000244EA">
      <w:pPr>
        <w:pStyle w:val="LabStepNumbered"/>
        <w:numPr>
          <w:ilvl w:val="0"/>
          <w:numId w:val="36"/>
        </w:numPr>
      </w:pPr>
      <w:r>
        <w:t xml:space="preserve">Navigate to </w:t>
      </w:r>
      <w:r w:rsidRPr="00734B53">
        <w:rPr>
          <w:b/>
        </w:rPr>
        <w:t>Site Settings | Site Content Types</w:t>
      </w:r>
      <w:r>
        <w:t xml:space="preserve">. Click </w:t>
      </w:r>
      <w:r w:rsidRPr="00734B53">
        <w:rPr>
          <w:b/>
        </w:rPr>
        <w:t>Create</w:t>
      </w:r>
      <w:r>
        <w:t xml:space="preserve"> to create a new content type.</w:t>
      </w:r>
    </w:p>
    <w:p w14:paraId="203A9FD7" w14:textId="5A7953CF" w:rsidR="0092097C" w:rsidRDefault="0092097C" w:rsidP="000244EA">
      <w:pPr>
        <w:pStyle w:val="LabStepNumbered"/>
        <w:numPr>
          <w:ilvl w:val="0"/>
          <w:numId w:val="36"/>
        </w:numPr>
      </w:pPr>
      <w:r>
        <w:t>Create a new content type with the following settings:</w:t>
      </w:r>
    </w:p>
    <w:p w14:paraId="7F7584EC" w14:textId="7778B24C" w:rsidR="0092097C" w:rsidRDefault="0092097C" w:rsidP="0092097C">
      <w:pPr>
        <w:pStyle w:val="LabStepNumberedLevel2"/>
        <w:numPr>
          <w:ilvl w:val="1"/>
          <w:numId w:val="36"/>
        </w:numPr>
      </w:pPr>
      <w:r>
        <w:t xml:space="preserve">Name: </w:t>
      </w:r>
      <w:r w:rsidRPr="00734B53">
        <w:rPr>
          <w:b/>
        </w:rPr>
        <w:t>Research</w:t>
      </w:r>
      <w:r w:rsidR="009A688A" w:rsidRPr="00734B53">
        <w:rPr>
          <w:b/>
        </w:rPr>
        <w:t xml:space="preserve"> </w:t>
      </w:r>
      <w:r w:rsidRPr="00734B53">
        <w:rPr>
          <w:b/>
        </w:rPr>
        <w:t>Product</w:t>
      </w:r>
    </w:p>
    <w:p w14:paraId="5C835BB0" w14:textId="1355F844" w:rsidR="0092097C" w:rsidRDefault="0092097C" w:rsidP="0092097C">
      <w:pPr>
        <w:pStyle w:val="LabStepNumberedLevel2"/>
        <w:numPr>
          <w:ilvl w:val="1"/>
          <w:numId w:val="36"/>
        </w:numPr>
      </w:pPr>
      <w:r>
        <w:t xml:space="preserve">Description: </w:t>
      </w:r>
      <w:r w:rsidRPr="00734B53">
        <w:rPr>
          <w:b/>
        </w:rPr>
        <w:t>Research product based on the product content type</w:t>
      </w:r>
    </w:p>
    <w:p w14:paraId="0FB39E0E" w14:textId="72A5D06D" w:rsidR="0092097C" w:rsidRDefault="0092097C" w:rsidP="0092097C">
      <w:pPr>
        <w:pStyle w:val="LabStepNumberedLevel2"/>
        <w:numPr>
          <w:ilvl w:val="1"/>
          <w:numId w:val="36"/>
        </w:numPr>
      </w:pPr>
      <w:r>
        <w:t xml:space="preserve">Parent Content Type: </w:t>
      </w:r>
      <w:r w:rsidRPr="00734B53">
        <w:rPr>
          <w:b/>
        </w:rPr>
        <w:t>Wingtip &gt; Product</w:t>
      </w:r>
    </w:p>
    <w:p w14:paraId="78C32D17" w14:textId="5E39D637" w:rsidR="0092097C" w:rsidRDefault="0092097C" w:rsidP="0092097C">
      <w:pPr>
        <w:pStyle w:val="LabStepNumberedLevel2"/>
        <w:numPr>
          <w:ilvl w:val="1"/>
          <w:numId w:val="36"/>
        </w:numPr>
      </w:pPr>
      <w:r>
        <w:t xml:space="preserve">Group: </w:t>
      </w:r>
      <w:r w:rsidRPr="00734B53">
        <w:rPr>
          <w:b/>
        </w:rPr>
        <w:t>Wingtip</w:t>
      </w:r>
    </w:p>
    <w:p w14:paraId="0BDDA6C4" w14:textId="237D4172" w:rsidR="0092097C" w:rsidRDefault="0092097C" w:rsidP="00147BB1">
      <w:pPr>
        <w:pStyle w:val="LabStepScreenshotLevel2"/>
      </w:pPr>
      <w:r>
        <w:drawing>
          <wp:inline distT="0" distB="0" distL="0" distR="0" wp14:anchorId="17447DF2" wp14:editId="4646019B">
            <wp:extent cx="5902099" cy="3740728"/>
            <wp:effectExtent l="19050" t="19050" r="22860" b="127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14255" cy="3748433"/>
                    </a:xfrm>
                    <a:prstGeom prst="rect">
                      <a:avLst/>
                    </a:prstGeom>
                    <a:ln>
                      <a:solidFill>
                        <a:schemeClr val="accent1"/>
                      </a:solidFill>
                    </a:ln>
                  </pic:spPr>
                </pic:pic>
              </a:graphicData>
            </a:graphic>
          </wp:inline>
        </w:drawing>
      </w:r>
    </w:p>
    <w:p w14:paraId="22E20AF0" w14:textId="54CA6A42" w:rsidR="006A1DAD" w:rsidRDefault="006A1DAD" w:rsidP="000244EA">
      <w:pPr>
        <w:pStyle w:val="LabStepNumbered"/>
        <w:numPr>
          <w:ilvl w:val="0"/>
          <w:numId w:val="36"/>
        </w:numPr>
      </w:pPr>
      <w:r>
        <w:t xml:space="preserve">Click </w:t>
      </w:r>
      <w:r w:rsidRPr="00734B53">
        <w:rPr>
          <w:b/>
        </w:rPr>
        <w:t>OK</w:t>
      </w:r>
      <w:r>
        <w:t xml:space="preserve"> to create the content type.</w:t>
      </w:r>
    </w:p>
    <w:p w14:paraId="72DAC001" w14:textId="138750CD" w:rsidR="009342A5" w:rsidRDefault="009342A5" w:rsidP="000244EA">
      <w:pPr>
        <w:pStyle w:val="LabStepNumbered"/>
        <w:numPr>
          <w:ilvl w:val="0"/>
          <w:numId w:val="36"/>
        </w:numPr>
      </w:pPr>
      <w:r>
        <w:t xml:space="preserve">Click the </w:t>
      </w:r>
      <w:r w:rsidRPr="009B3F26">
        <w:rPr>
          <w:b/>
        </w:rPr>
        <w:t>Site Content Types</w:t>
      </w:r>
      <w:r>
        <w:t xml:space="preserve"> heading to return to the list of Site Content types. Change the </w:t>
      </w:r>
      <w:r w:rsidRPr="009B3F26">
        <w:rPr>
          <w:b/>
        </w:rPr>
        <w:t>Show Group</w:t>
      </w:r>
      <w:r>
        <w:t xml:space="preserve"> selector to </w:t>
      </w:r>
      <w:r w:rsidRPr="009B3F26">
        <w:rPr>
          <w:b/>
        </w:rPr>
        <w:t>Wingtip</w:t>
      </w:r>
      <w:r>
        <w:t>.</w:t>
      </w:r>
    </w:p>
    <w:p w14:paraId="745B5458" w14:textId="15FF13AE" w:rsidR="006A1DAD" w:rsidRDefault="006A1DAD" w:rsidP="000244EA">
      <w:pPr>
        <w:pStyle w:val="LabStepNumbered"/>
        <w:numPr>
          <w:ilvl w:val="0"/>
          <w:numId w:val="36"/>
        </w:numPr>
      </w:pPr>
      <w:r>
        <w:t xml:space="preserve">Scroll to the bottom of the page and you should see that you now have </w:t>
      </w:r>
      <w:r w:rsidR="009342A5">
        <w:t xml:space="preserve">a new </w:t>
      </w:r>
      <w:r>
        <w:t xml:space="preserve">content types under </w:t>
      </w:r>
      <w:r w:rsidRPr="00734B53">
        <w:rPr>
          <w:b/>
        </w:rPr>
        <w:t>Wingtip</w:t>
      </w:r>
      <w:r>
        <w:t>.</w:t>
      </w:r>
    </w:p>
    <w:p w14:paraId="2CA13025" w14:textId="3581017A" w:rsidR="006A1DAD" w:rsidRDefault="00BC237C" w:rsidP="00BC237C">
      <w:pPr>
        <w:pStyle w:val="LabExerciseCallout"/>
      </w:pPr>
      <w:r>
        <w:t>Now that you have created the Research Product content type</w:t>
      </w:r>
      <w:r w:rsidR="006D39DB">
        <w:t>,</w:t>
      </w:r>
      <w:r>
        <w:t xml:space="preserve"> you need to create a list so that we can begin tracking our Product projects.</w:t>
      </w:r>
    </w:p>
    <w:p w14:paraId="776F25AA" w14:textId="70F5EEAF" w:rsidR="00FB6015" w:rsidRDefault="00FB6015" w:rsidP="00BC237C">
      <w:pPr>
        <w:pStyle w:val="LabStepNumbered"/>
        <w:numPr>
          <w:ilvl w:val="0"/>
          <w:numId w:val="38"/>
        </w:numPr>
      </w:pPr>
      <w:r>
        <w:t xml:space="preserve">Navigate to </w:t>
      </w:r>
      <w:r w:rsidRPr="00734B53">
        <w:rPr>
          <w:b/>
        </w:rPr>
        <w:t>Site Contents</w:t>
      </w:r>
      <w:r>
        <w:t>.</w:t>
      </w:r>
    </w:p>
    <w:p w14:paraId="1E0CED3D" w14:textId="67FC4C57" w:rsidR="00FB6015" w:rsidRDefault="00FB6015" w:rsidP="000244EA">
      <w:pPr>
        <w:pStyle w:val="LabStepNumbered"/>
        <w:numPr>
          <w:ilvl w:val="0"/>
          <w:numId w:val="36"/>
        </w:numPr>
      </w:pPr>
      <w:r>
        <w:t xml:space="preserve">Click </w:t>
      </w:r>
      <w:r w:rsidRPr="00734B53">
        <w:rPr>
          <w:b/>
        </w:rPr>
        <w:t>Add an App</w:t>
      </w:r>
      <w:r>
        <w:t xml:space="preserve">. Choose </w:t>
      </w:r>
      <w:r w:rsidRPr="00734B53">
        <w:rPr>
          <w:b/>
        </w:rPr>
        <w:t>Custom List</w:t>
      </w:r>
      <w:r>
        <w:t xml:space="preserve"> and give it the name </w:t>
      </w:r>
      <w:proofErr w:type="spellStart"/>
      <w:r w:rsidRPr="00881389">
        <w:rPr>
          <w:b/>
        </w:rPr>
        <w:t>ProductEvaluations</w:t>
      </w:r>
      <w:proofErr w:type="spellEnd"/>
      <w:r>
        <w:t xml:space="preserve">. Click </w:t>
      </w:r>
      <w:r w:rsidRPr="00734B53">
        <w:rPr>
          <w:b/>
        </w:rPr>
        <w:t>Create</w:t>
      </w:r>
      <w:r>
        <w:t>.</w:t>
      </w:r>
    </w:p>
    <w:p w14:paraId="5047A7C7" w14:textId="7730AE48" w:rsidR="00FB6015" w:rsidRDefault="00FB6015" w:rsidP="000244EA">
      <w:pPr>
        <w:pStyle w:val="LabStepNumbered"/>
        <w:numPr>
          <w:ilvl w:val="0"/>
          <w:numId w:val="36"/>
        </w:numPr>
      </w:pPr>
      <w:r>
        <w:t xml:space="preserve">Rename the list by </w:t>
      </w:r>
      <w:r w:rsidR="00307E98">
        <w:t>choosing</w:t>
      </w:r>
      <w:r>
        <w:t xml:space="preserve"> the </w:t>
      </w:r>
      <w:r w:rsidRPr="00881389">
        <w:rPr>
          <w:b/>
        </w:rPr>
        <w:t>List tab</w:t>
      </w:r>
      <w:r>
        <w:t xml:space="preserve"> and clicking </w:t>
      </w:r>
      <w:r w:rsidRPr="00881389">
        <w:rPr>
          <w:b/>
        </w:rPr>
        <w:t>List Settings</w:t>
      </w:r>
      <w:r>
        <w:t xml:space="preserve"> from the ribbon.</w:t>
      </w:r>
    </w:p>
    <w:p w14:paraId="6C0B8050" w14:textId="7B411478" w:rsidR="00FB6015" w:rsidRDefault="00FB6015" w:rsidP="000244EA">
      <w:pPr>
        <w:pStyle w:val="LabStepNumbered"/>
        <w:numPr>
          <w:ilvl w:val="0"/>
          <w:numId w:val="36"/>
        </w:numPr>
      </w:pPr>
      <w:r>
        <w:t xml:space="preserve">Choose </w:t>
      </w:r>
      <w:r w:rsidRPr="00881389">
        <w:rPr>
          <w:b/>
        </w:rPr>
        <w:t>List name, description and navigation</w:t>
      </w:r>
      <w:r>
        <w:t xml:space="preserve"> and rename the list </w:t>
      </w:r>
      <w:r w:rsidRPr="00881389">
        <w:rPr>
          <w:b/>
        </w:rPr>
        <w:t>Product Evaluations</w:t>
      </w:r>
      <w:r>
        <w:t>.</w:t>
      </w:r>
    </w:p>
    <w:p w14:paraId="6268DDDA" w14:textId="7432C617" w:rsidR="00881389" w:rsidRDefault="00FB6015" w:rsidP="00FB6015">
      <w:pPr>
        <w:pStyle w:val="LabStepNumbered"/>
        <w:numPr>
          <w:ilvl w:val="0"/>
          <w:numId w:val="36"/>
        </w:numPr>
      </w:pPr>
      <w:r>
        <w:t>Provide a description of “</w:t>
      </w:r>
      <w:r w:rsidR="00734B53">
        <w:rPr>
          <w:b/>
        </w:rPr>
        <w:t>Research D</w:t>
      </w:r>
      <w:r w:rsidRPr="00881389">
        <w:rPr>
          <w:b/>
        </w:rPr>
        <w:t>epartment Product Evaluations</w:t>
      </w:r>
      <w:r>
        <w:t>”</w:t>
      </w:r>
      <w:r w:rsidR="00881389">
        <w:t>.</w:t>
      </w:r>
    </w:p>
    <w:p w14:paraId="138BF4F5" w14:textId="53071093" w:rsidR="00FB6015" w:rsidRDefault="00881389" w:rsidP="00FB6015">
      <w:pPr>
        <w:pStyle w:val="LabStepNumbered"/>
        <w:numPr>
          <w:ilvl w:val="0"/>
          <w:numId w:val="36"/>
        </w:numPr>
      </w:pPr>
      <w:r>
        <w:lastRenderedPageBreak/>
        <w:t xml:space="preserve">Change the Quick Launch setting to </w:t>
      </w:r>
      <w:r w:rsidRPr="00881389">
        <w:rPr>
          <w:b/>
        </w:rPr>
        <w:t>Show on Quick launch</w:t>
      </w:r>
      <w:r w:rsidR="00FB6015">
        <w:t xml:space="preserve"> and click </w:t>
      </w:r>
      <w:r w:rsidR="00FB6015" w:rsidRPr="00881389">
        <w:rPr>
          <w:b/>
        </w:rPr>
        <w:t>Save</w:t>
      </w:r>
      <w:r w:rsidR="00FB6015">
        <w:t>.</w:t>
      </w:r>
    </w:p>
    <w:p w14:paraId="73B6B6E2" w14:textId="0B9A6C47" w:rsidR="007B3ABF" w:rsidRDefault="00307E98" w:rsidP="00307E98">
      <w:pPr>
        <w:pStyle w:val="LabStepNumbered"/>
        <w:numPr>
          <w:ilvl w:val="0"/>
          <w:numId w:val="36"/>
        </w:numPr>
      </w:pPr>
      <w:r>
        <w:t xml:space="preserve">Click </w:t>
      </w:r>
      <w:proofErr w:type="gramStart"/>
      <w:r w:rsidRPr="00286A95">
        <w:rPr>
          <w:b/>
        </w:rPr>
        <w:t>Advanced</w:t>
      </w:r>
      <w:proofErr w:type="gramEnd"/>
      <w:r w:rsidRPr="00286A95">
        <w:rPr>
          <w:b/>
        </w:rPr>
        <w:t xml:space="preserve"> settings</w:t>
      </w:r>
      <w:r>
        <w:t xml:space="preserve"> and click the </w:t>
      </w:r>
      <w:r w:rsidRPr="00286A95">
        <w:rPr>
          <w:b/>
        </w:rPr>
        <w:t>Allow management of content types?</w:t>
      </w:r>
      <w:r>
        <w:t xml:space="preserve"> Radio button to </w:t>
      </w:r>
      <w:r w:rsidRPr="00286A95">
        <w:rPr>
          <w:b/>
        </w:rPr>
        <w:t>Yes</w:t>
      </w:r>
      <w:r>
        <w:t>.</w:t>
      </w:r>
    </w:p>
    <w:p w14:paraId="222BF673" w14:textId="1B6270A5" w:rsidR="00307E98" w:rsidRDefault="00307E98" w:rsidP="00307E98">
      <w:pPr>
        <w:pStyle w:val="LabStepNumbered"/>
        <w:numPr>
          <w:ilvl w:val="0"/>
          <w:numId w:val="36"/>
        </w:numPr>
      </w:pPr>
      <w:r>
        <w:t xml:space="preserve">Click </w:t>
      </w:r>
      <w:r w:rsidRPr="00286A95">
        <w:rPr>
          <w:b/>
        </w:rPr>
        <w:t>Ok</w:t>
      </w:r>
      <w:r>
        <w:t>.</w:t>
      </w:r>
    </w:p>
    <w:p w14:paraId="3E3892BF" w14:textId="4E8159C9" w:rsidR="00307E98" w:rsidRDefault="00D21F98" w:rsidP="00307E98">
      <w:pPr>
        <w:pStyle w:val="LabStepNumbered"/>
        <w:numPr>
          <w:ilvl w:val="0"/>
          <w:numId w:val="36"/>
        </w:numPr>
      </w:pPr>
      <w:r>
        <w:t>In the Content Types Section cho</w:t>
      </w:r>
      <w:r w:rsidR="00897408">
        <w:t>o</w:t>
      </w:r>
      <w:r>
        <w:t xml:space="preserve">se </w:t>
      </w:r>
      <w:r w:rsidRPr="00881389">
        <w:rPr>
          <w:b/>
        </w:rPr>
        <w:t>Add from existing site content types</w:t>
      </w:r>
      <w:r>
        <w:t>.</w:t>
      </w:r>
    </w:p>
    <w:p w14:paraId="0E287C94" w14:textId="535E623D" w:rsidR="00D21F98" w:rsidRDefault="00D21F98" w:rsidP="00307E98">
      <w:pPr>
        <w:pStyle w:val="LabStepNumbered"/>
        <w:numPr>
          <w:ilvl w:val="0"/>
          <w:numId w:val="36"/>
        </w:numPr>
      </w:pPr>
      <w:r>
        <w:t xml:space="preserve">From the </w:t>
      </w:r>
      <w:r w:rsidRPr="00881389">
        <w:rPr>
          <w:b/>
        </w:rPr>
        <w:t>Wingtip</w:t>
      </w:r>
      <w:r>
        <w:t xml:space="preserve"> group cho</w:t>
      </w:r>
      <w:r w:rsidR="00897408">
        <w:t>o</w:t>
      </w:r>
      <w:r>
        <w:t xml:space="preserve">se the </w:t>
      </w:r>
      <w:r w:rsidR="00881389" w:rsidRPr="00881389">
        <w:rPr>
          <w:b/>
        </w:rPr>
        <w:t xml:space="preserve">Research </w:t>
      </w:r>
      <w:r w:rsidRPr="00881389">
        <w:rPr>
          <w:b/>
        </w:rPr>
        <w:t>Product</w:t>
      </w:r>
      <w:r>
        <w:t xml:space="preserve"> content type and choose </w:t>
      </w:r>
      <w:r w:rsidRPr="00881389">
        <w:rPr>
          <w:b/>
        </w:rPr>
        <w:t>Ok</w:t>
      </w:r>
      <w:r>
        <w:t>.</w:t>
      </w:r>
    </w:p>
    <w:p w14:paraId="31388E05" w14:textId="60D1E646" w:rsidR="00D21F98" w:rsidRDefault="00D21F98" w:rsidP="00D21F98">
      <w:pPr>
        <w:pStyle w:val="LabStepNumbered"/>
        <w:numPr>
          <w:ilvl w:val="0"/>
          <w:numId w:val="36"/>
        </w:numPr>
      </w:pPr>
      <w:r>
        <w:t xml:space="preserve">Click </w:t>
      </w:r>
      <w:r w:rsidRPr="00881389">
        <w:rPr>
          <w:b/>
        </w:rPr>
        <w:t>Change new button order and default content type</w:t>
      </w:r>
      <w:r>
        <w:t xml:space="preserve"> and change</w:t>
      </w:r>
      <w:r w:rsidR="00881389">
        <w:t xml:space="preserve"> </w:t>
      </w:r>
      <w:r w:rsidR="00881389" w:rsidRPr="00881389">
        <w:rPr>
          <w:b/>
        </w:rPr>
        <w:t>Research</w:t>
      </w:r>
      <w:r w:rsidRPr="00881389">
        <w:rPr>
          <w:b/>
        </w:rPr>
        <w:t xml:space="preserve"> Product</w:t>
      </w:r>
      <w:r>
        <w:t xml:space="preserve"> to order 1. </w:t>
      </w:r>
      <w:r w:rsidRPr="00881389">
        <w:rPr>
          <w:b/>
        </w:rPr>
        <w:t>Uncheck</w:t>
      </w:r>
      <w:r>
        <w:t xml:space="preserve"> the </w:t>
      </w:r>
      <w:r w:rsidR="00881389">
        <w:rPr>
          <w:b/>
        </w:rPr>
        <w:t>V</w:t>
      </w:r>
      <w:r w:rsidRPr="00881389">
        <w:rPr>
          <w:b/>
        </w:rPr>
        <w:t>isible</w:t>
      </w:r>
      <w:r>
        <w:t xml:space="preserve"> checkbox for </w:t>
      </w:r>
      <w:r w:rsidRPr="00881389">
        <w:rPr>
          <w:b/>
        </w:rPr>
        <w:t>Item</w:t>
      </w:r>
      <w:r w:rsidR="00881389">
        <w:rPr>
          <w:b/>
        </w:rPr>
        <w:t xml:space="preserve"> </w:t>
      </w:r>
      <w:r w:rsidR="00881389" w:rsidRPr="00881389">
        <w:t>content type</w:t>
      </w:r>
      <w:r>
        <w:t>.</w:t>
      </w:r>
    </w:p>
    <w:p w14:paraId="3D2B17B8" w14:textId="01FFD83F" w:rsidR="00B94380" w:rsidRDefault="008D0DA9" w:rsidP="00B94380">
      <w:pPr>
        <w:pStyle w:val="LabStepNumbered"/>
        <w:numPr>
          <w:ilvl w:val="0"/>
          <w:numId w:val="36"/>
        </w:numPr>
      </w:pPr>
      <w:r>
        <w:t xml:space="preserve">Click </w:t>
      </w:r>
      <w:r w:rsidRPr="00881389">
        <w:rPr>
          <w:b/>
        </w:rPr>
        <w:t>O</w:t>
      </w:r>
      <w:r w:rsidR="00881389" w:rsidRPr="00881389">
        <w:rPr>
          <w:b/>
        </w:rPr>
        <w:t>K</w:t>
      </w:r>
      <w:r>
        <w:t>.</w:t>
      </w:r>
    </w:p>
    <w:p w14:paraId="27341284" w14:textId="2DC28DFD" w:rsidR="00BA2C60" w:rsidRDefault="00BA2C60" w:rsidP="00B94380">
      <w:pPr>
        <w:pStyle w:val="LabStepNumbered"/>
        <w:numPr>
          <w:ilvl w:val="0"/>
          <w:numId w:val="36"/>
        </w:numPr>
      </w:pPr>
      <w:r>
        <w:t xml:space="preserve">Click </w:t>
      </w:r>
      <w:r w:rsidRPr="00734B53">
        <w:rPr>
          <w:b/>
        </w:rPr>
        <w:t>Product Evaluations</w:t>
      </w:r>
      <w:r>
        <w:t xml:space="preserve"> to return to the list. Test your work by clicking </w:t>
      </w:r>
      <w:r w:rsidRPr="00734B53">
        <w:rPr>
          <w:b/>
        </w:rPr>
        <w:t>new item</w:t>
      </w:r>
      <w:r>
        <w:t xml:space="preserve">. You should see a </w:t>
      </w:r>
      <w:r w:rsidRPr="00734B53">
        <w:rPr>
          <w:b/>
        </w:rPr>
        <w:t>New Item</w:t>
      </w:r>
      <w:r>
        <w:t xml:space="preserve"> form for a </w:t>
      </w:r>
      <w:r w:rsidR="00734B53" w:rsidRPr="00734B53">
        <w:rPr>
          <w:b/>
        </w:rPr>
        <w:t>Research</w:t>
      </w:r>
      <w:r w:rsidR="00734B53">
        <w:t xml:space="preserve"> </w:t>
      </w:r>
      <w:r w:rsidRPr="00734B53">
        <w:rPr>
          <w:b/>
        </w:rPr>
        <w:t>Product Content Type</w:t>
      </w:r>
      <w:r>
        <w:t>.</w:t>
      </w:r>
      <w:r w:rsidR="003E77A9">
        <w:t xml:space="preserve"> Enter at </w:t>
      </w:r>
      <w:r w:rsidR="00FF0A6F">
        <w:t xml:space="preserve">least one new item at this time with data in the </w:t>
      </w:r>
      <w:r w:rsidR="00FF0A6F" w:rsidRPr="00FF0A6F">
        <w:rPr>
          <w:b/>
        </w:rPr>
        <w:t>Product Category</w:t>
      </w:r>
      <w:r w:rsidR="00FF0A6F">
        <w:t xml:space="preserve"> field.</w:t>
      </w:r>
      <w:r w:rsidR="00B83961">
        <w:t xml:space="preserve"> Click </w:t>
      </w:r>
      <w:bookmarkStart w:id="0" w:name="_GoBack"/>
      <w:r w:rsidR="00B83961" w:rsidRPr="00B83961">
        <w:rPr>
          <w:b/>
        </w:rPr>
        <w:t>Save</w:t>
      </w:r>
      <w:bookmarkEnd w:id="0"/>
      <w:r w:rsidR="00B83961">
        <w:t>.</w:t>
      </w:r>
    </w:p>
    <w:p w14:paraId="5E561E61" w14:textId="63F25C33" w:rsidR="00BA2C60" w:rsidRDefault="003E77A9" w:rsidP="00147BB1">
      <w:pPr>
        <w:pStyle w:val="LabStepScreenshot"/>
      </w:pPr>
      <w:r>
        <w:rPr>
          <w:noProof/>
        </w:rPr>
        <w:drawing>
          <wp:inline distT="0" distB="0" distL="0" distR="0" wp14:anchorId="63C7EE30" wp14:editId="390E4EA4">
            <wp:extent cx="4966138" cy="5128458"/>
            <wp:effectExtent l="19050" t="19050" r="25400"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3855" cy="5157081"/>
                    </a:xfrm>
                    <a:prstGeom prst="rect">
                      <a:avLst/>
                    </a:prstGeom>
                    <a:ln>
                      <a:solidFill>
                        <a:schemeClr val="accent1"/>
                      </a:solidFill>
                    </a:ln>
                  </pic:spPr>
                </pic:pic>
              </a:graphicData>
            </a:graphic>
          </wp:inline>
        </w:drawing>
      </w:r>
    </w:p>
    <w:p w14:paraId="159B82C2" w14:textId="45EABB27" w:rsidR="00AB6A87" w:rsidRPr="00E06700" w:rsidRDefault="00734B53" w:rsidP="00734B53">
      <w:pPr>
        <w:pStyle w:val="LabExerciseCallout"/>
      </w:pPr>
      <w:r>
        <w:t>You just learned how to add metadata columns to lists and how to work with the enterprise content types.</w:t>
      </w:r>
    </w:p>
    <w:p w14:paraId="0177C3AA" w14:textId="028247DE" w:rsidR="0066377C" w:rsidRDefault="0066377C" w:rsidP="0066377C">
      <w:pPr>
        <w:pStyle w:val="Heading3"/>
      </w:pPr>
      <w:r>
        <w:t xml:space="preserve">Exercise 4: Create and </w:t>
      </w:r>
      <w:proofErr w:type="gramStart"/>
      <w:r>
        <w:t>Configure</w:t>
      </w:r>
      <w:proofErr w:type="gramEnd"/>
      <w:r>
        <w:t xml:space="preserve"> an eDiscovery Site</w:t>
      </w:r>
    </w:p>
    <w:p w14:paraId="69046D22" w14:textId="58528B93" w:rsidR="00E06700" w:rsidRDefault="00AF4FF4" w:rsidP="00E06700">
      <w:pPr>
        <w:pStyle w:val="LabExerciseCallout"/>
        <w:rPr>
          <w:lang w:val="en"/>
        </w:rPr>
      </w:pPr>
      <w:r>
        <w:rPr>
          <w:lang w:val="en"/>
        </w:rPr>
        <w:t xml:space="preserve">In this exercise you will </w:t>
      </w:r>
      <w:r w:rsidR="00BF5B0A">
        <w:rPr>
          <w:lang w:val="en"/>
        </w:rPr>
        <w:t xml:space="preserve">use the </w:t>
      </w:r>
      <w:r>
        <w:rPr>
          <w:lang w:val="en"/>
        </w:rPr>
        <w:t xml:space="preserve">eDiscovery Center </w:t>
      </w:r>
      <w:r w:rsidR="00BF5B0A">
        <w:rPr>
          <w:lang w:val="en"/>
        </w:rPr>
        <w:t>created at the beginning of the lab. You will create a new eDiscovery Case.</w:t>
      </w:r>
    </w:p>
    <w:p w14:paraId="3A47BE62" w14:textId="551ABB01" w:rsidR="00BF5B0A" w:rsidRDefault="00BF5B0A" w:rsidP="00BF5B0A">
      <w:pPr>
        <w:pStyle w:val="LabExerciseCallout"/>
      </w:pPr>
      <w:r>
        <w:lastRenderedPageBreak/>
        <w:t xml:space="preserve">If you haven’t already done so, create a new eDiscovery Site by running the Create-eDiscovery Site Script </w:t>
      </w:r>
      <w:r w:rsidR="00236682">
        <w:t>C:\Student\Modules\ManagedMetadata\Lab</w:t>
      </w:r>
      <w:r>
        <w:t>\Create-eDiscoverySite.ps1 When the browser opens you will see the new eDiscovery site.</w:t>
      </w:r>
    </w:p>
    <w:p w14:paraId="294B1542" w14:textId="407B4677" w:rsidR="00BF5B0A" w:rsidRDefault="00BF5B0A" w:rsidP="009B3F26">
      <w:pPr>
        <w:pStyle w:val="LabStepNumbered"/>
        <w:numPr>
          <w:ilvl w:val="0"/>
          <w:numId w:val="39"/>
        </w:numPr>
      </w:pPr>
      <w:r w:rsidRPr="007D5EBA">
        <w:t>Navigate</w:t>
      </w:r>
      <w:r>
        <w:t xml:space="preserve"> your browser to </w:t>
      </w:r>
      <w:r w:rsidRPr="009B3F26">
        <w:rPr>
          <w:b/>
        </w:rPr>
        <w:t>http://intranet.wingtip.com/sites/ediscovery</w:t>
      </w:r>
    </w:p>
    <w:p w14:paraId="08B01753" w14:textId="451D4361" w:rsidR="00AB6A87" w:rsidRDefault="00AB6A87" w:rsidP="007D5EBA">
      <w:pPr>
        <w:pStyle w:val="LabStepNumbered"/>
      </w:pPr>
      <w:r>
        <w:t xml:space="preserve">Create a new case by clicking the </w:t>
      </w:r>
      <w:r w:rsidRPr="00734B53">
        <w:rPr>
          <w:b/>
        </w:rPr>
        <w:t>Create new case</w:t>
      </w:r>
      <w:r>
        <w:t xml:space="preserve"> button.</w:t>
      </w:r>
    </w:p>
    <w:p w14:paraId="066AAA8B" w14:textId="1A8543B0" w:rsidR="00AB6A87" w:rsidRDefault="00AB6A87" w:rsidP="00AB6A87">
      <w:pPr>
        <w:pStyle w:val="LabStepNumbered"/>
      </w:pPr>
      <w:r>
        <w:t>Each case creates a new SharePoint eDiscovery Case site. Create your new case with the following settings:</w:t>
      </w:r>
    </w:p>
    <w:p w14:paraId="0EAEB283" w14:textId="37C8BBB1" w:rsidR="00AB6A87" w:rsidRDefault="00AB6A87" w:rsidP="00AB6A87">
      <w:pPr>
        <w:pStyle w:val="LabStepNumberedLevel2"/>
      </w:pPr>
      <w:r>
        <w:t xml:space="preserve">Title: </w:t>
      </w:r>
      <w:r w:rsidRPr="00734B53">
        <w:rPr>
          <w:b/>
        </w:rPr>
        <w:t>Action Figure Failure</w:t>
      </w:r>
    </w:p>
    <w:p w14:paraId="142D52CB" w14:textId="355CDEA8" w:rsidR="00AB6A87" w:rsidRDefault="00AB6A87" w:rsidP="00AB6A87">
      <w:pPr>
        <w:pStyle w:val="LabStepNumberedLevel2"/>
      </w:pPr>
      <w:r>
        <w:t xml:space="preserve">Description: </w:t>
      </w:r>
      <w:r w:rsidRPr="00734B53">
        <w:rPr>
          <w:b/>
        </w:rPr>
        <w:t>Heads fall off the action figures and present a choking hazard</w:t>
      </w:r>
      <w:r w:rsidRPr="00AB6A87">
        <w:t>.</w:t>
      </w:r>
    </w:p>
    <w:p w14:paraId="50A6B890" w14:textId="42932441" w:rsidR="00AB6A87" w:rsidRPr="009B3F26" w:rsidRDefault="00AB6A87" w:rsidP="00AB6A87">
      <w:pPr>
        <w:pStyle w:val="LabStepNumberedLevel2"/>
      </w:pPr>
      <w:r>
        <w:t xml:space="preserve">URL: </w:t>
      </w:r>
      <w:r w:rsidRPr="00734B53">
        <w:rPr>
          <w:b/>
        </w:rPr>
        <w:t>heads</w:t>
      </w:r>
    </w:p>
    <w:p w14:paraId="3040D28D" w14:textId="6591149D" w:rsidR="000708A4" w:rsidRDefault="000708A4" w:rsidP="00AB6A87">
      <w:pPr>
        <w:pStyle w:val="LabStepNumberedLevel2"/>
      </w:pPr>
      <w:r>
        <w:t xml:space="preserve">Navigation: </w:t>
      </w:r>
      <w:r w:rsidRPr="009B3F26">
        <w:rPr>
          <w:b/>
        </w:rPr>
        <w:t>Yes</w:t>
      </w:r>
      <w:r>
        <w:t xml:space="preserve"> (Show on Quick Launch)</w:t>
      </w:r>
    </w:p>
    <w:p w14:paraId="21BAF830" w14:textId="38455405" w:rsidR="000708A4" w:rsidRDefault="000708A4" w:rsidP="00AB6A87">
      <w:pPr>
        <w:pStyle w:val="LabStepNumberedLevel2"/>
      </w:pPr>
      <w:r>
        <w:t xml:space="preserve">Navigation inheritance: </w:t>
      </w:r>
      <w:r w:rsidRPr="009B3F26">
        <w:rPr>
          <w:b/>
        </w:rPr>
        <w:t>Yes</w:t>
      </w:r>
      <w:r w:rsidR="006C240D">
        <w:t xml:space="preserve"> (Use top link bar)</w:t>
      </w:r>
    </w:p>
    <w:p w14:paraId="21E2B6FE" w14:textId="09DF2716" w:rsidR="00AB6A87" w:rsidRDefault="00AB6A87" w:rsidP="00AB6A87">
      <w:pPr>
        <w:pStyle w:val="LabStepNumbered"/>
      </w:pPr>
      <w:r>
        <w:t xml:space="preserve">Click </w:t>
      </w:r>
      <w:r w:rsidRPr="00734B53">
        <w:rPr>
          <w:b/>
        </w:rPr>
        <w:t>Create</w:t>
      </w:r>
      <w:r>
        <w:t>.</w:t>
      </w:r>
    </w:p>
    <w:p w14:paraId="34039E5D" w14:textId="3331C76D" w:rsidR="00AB6A87" w:rsidRDefault="003B7B87" w:rsidP="00AB6A87">
      <w:pPr>
        <w:pStyle w:val="LabStepNumbered"/>
      </w:pPr>
      <w:r>
        <w:t>You should see your new Case site.</w:t>
      </w:r>
    </w:p>
    <w:p w14:paraId="17BC5F17" w14:textId="513364DD" w:rsidR="003B7B87" w:rsidRDefault="003B7B87" w:rsidP="00147BB1">
      <w:pPr>
        <w:pStyle w:val="LabStepScreenshot"/>
      </w:pPr>
      <w:r>
        <w:rPr>
          <w:noProof/>
        </w:rPr>
        <w:drawing>
          <wp:inline distT="0" distB="0" distL="0" distR="0" wp14:anchorId="3BB15BDC" wp14:editId="312636BF">
            <wp:extent cx="5972428" cy="3230088"/>
            <wp:effectExtent l="19050" t="19050" r="9525" b="279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03287" cy="3246777"/>
                    </a:xfrm>
                    <a:prstGeom prst="rect">
                      <a:avLst/>
                    </a:prstGeom>
                    <a:ln>
                      <a:solidFill>
                        <a:schemeClr val="accent1"/>
                      </a:solidFill>
                    </a:ln>
                  </pic:spPr>
                </pic:pic>
              </a:graphicData>
            </a:graphic>
          </wp:inline>
        </w:drawing>
      </w:r>
    </w:p>
    <w:p w14:paraId="78C64E74" w14:textId="27F21B4A" w:rsidR="009E4E81" w:rsidRDefault="009E4E81" w:rsidP="00AB6A87">
      <w:pPr>
        <w:pStyle w:val="LabStepNumbered"/>
      </w:pPr>
      <w:r>
        <w:t xml:space="preserve">Create a new </w:t>
      </w:r>
      <w:r w:rsidRPr="00734B53">
        <w:rPr>
          <w:b/>
        </w:rPr>
        <w:t xml:space="preserve">eDiscovery </w:t>
      </w:r>
      <w:proofErr w:type="gramStart"/>
      <w:r w:rsidRPr="00734B53">
        <w:rPr>
          <w:b/>
        </w:rPr>
        <w:t>Set</w:t>
      </w:r>
      <w:proofErr w:type="gramEnd"/>
      <w:r>
        <w:t xml:space="preserve"> to begin the investigation of the issues.</w:t>
      </w:r>
      <w:r w:rsidR="00400BC9">
        <w:t xml:space="preserve"> Under eDiscovery Sets click </w:t>
      </w:r>
      <w:r w:rsidR="00400BC9" w:rsidRPr="00734B53">
        <w:rPr>
          <w:b/>
        </w:rPr>
        <w:t>new item</w:t>
      </w:r>
      <w:r w:rsidR="00400BC9">
        <w:t xml:space="preserve"> and provide the following information:</w:t>
      </w:r>
    </w:p>
    <w:p w14:paraId="0E0DB396" w14:textId="5AEF5829" w:rsidR="00400BC9" w:rsidRPr="00734B53" w:rsidRDefault="00400BC9" w:rsidP="00400BC9">
      <w:pPr>
        <w:pStyle w:val="LabStepNumberedLevel2"/>
        <w:rPr>
          <w:b/>
        </w:rPr>
      </w:pPr>
      <w:proofErr w:type="spellStart"/>
      <w:r>
        <w:t>eDisovery</w:t>
      </w:r>
      <w:proofErr w:type="spellEnd"/>
      <w:r>
        <w:t xml:space="preserve"> Set Name: </w:t>
      </w:r>
      <w:r w:rsidRPr="00734B53">
        <w:rPr>
          <w:b/>
        </w:rPr>
        <w:t>Testing Documents</w:t>
      </w:r>
    </w:p>
    <w:p w14:paraId="3C0378A1" w14:textId="78ACCDD8" w:rsidR="00400BC9" w:rsidRDefault="00400BC9">
      <w:pPr>
        <w:pStyle w:val="LabStepNumberedLevel2"/>
      </w:pPr>
      <w:r>
        <w:t xml:space="preserve">Click </w:t>
      </w:r>
      <w:r w:rsidRPr="00734B53">
        <w:rPr>
          <w:b/>
        </w:rPr>
        <w:t>Add and Manage Sources</w:t>
      </w:r>
      <w:r>
        <w:t xml:space="preserve">. Under </w:t>
      </w:r>
      <w:r w:rsidRPr="00734B53">
        <w:rPr>
          <w:b/>
        </w:rPr>
        <w:t>Locations</w:t>
      </w:r>
      <w:r>
        <w:t xml:space="preserve"> add the Research site </w:t>
      </w:r>
      <w:r w:rsidR="00913130" w:rsidRPr="00734B53">
        <w:rPr>
          <w:b/>
        </w:rPr>
        <w:t>http://intranet.wingtip.com/sites/research</w:t>
      </w:r>
      <w:r w:rsidR="00913130">
        <w:t>.</w:t>
      </w:r>
      <w:r w:rsidR="00862413">
        <w:t xml:space="preserve"> Click the button to resolve the address and it should change to the sit</w:t>
      </w:r>
      <w:r w:rsidR="00734B53">
        <w:t>e</w:t>
      </w:r>
      <w:r w:rsidR="00862413">
        <w:t xml:space="preserve"> title </w:t>
      </w:r>
      <w:r w:rsidR="00123238">
        <w:rPr>
          <w:b/>
        </w:rPr>
        <w:t>Wingtip Product Research</w:t>
      </w:r>
      <w:r w:rsidR="00862413">
        <w:t>.</w:t>
      </w:r>
      <w:r w:rsidR="00593413">
        <w:t xml:space="preserve"> Add the Product Testing site </w:t>
      </w:r>
      <w:r w:rsidR="00593413" w:rsidRPr="009B3F26">
        <w:rPr>
          <w:b/>
        </w:rPr>
        <w:t>http://intranet.wingtip.com/sites/producttesting</w:t>
      </w:r>
      <w:r w:rsidR="00593413">
        <w:t xml:space="preserve">. Click the button to resolve the address to </w:t>
      </w:r>
      <w:r w:rsidR="00593413" w:rsidRPr="009B3F26">
        <w:rPr>
          <w:b/>
        </w:rPr>
        <w:t>Wingtip Product Testing</w:t>
      </w:r>
      <w:r w:rsidR="00593413">
        <w:t>.</w:t>
      </w:r>
      <w:r w:rsidR="00906A36">
        <w:t xml:space="preserve"> (The Product Testing site was created previously. In our lab scenario, it is used by a different team.)</w:t>
      </w:r>
    </w:p>
    <w:p w14:paraId="01931816" w14:textId="1E428241" w:rsidR="00B855D7" w:rsidRDefault="006C240D" w:rsidP="009B3F26">
      <w:pPr>
        <w:pStyle w:val="LabStepNumberedLevel2"/>
        <w:numPr>
          <w:ilvl w:val="0"/>
          <w:numId w:val="0"/>
        </w:numPr>
        <w:ind w:left="720"/>
      </w:pPr>
      <w:r w:rsidRPr="00041B25">
        <w:rPr>
          <w:rStyle w:val="LabStepScreenshotFrame"/>
        </w:rPr>
        <w:lastRenderedPageBreak/>
        <w:drawing>
          <wp:inline distT="0" distB="0" distL="0" distR="0" wp14:anchorId="788BC65C" wp14:editId="1136E7A7">
            <wp:extent cx="3941795" cy="3467594"/>
            <wp:effectExtent l="19050" t="19050" r="2095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4073" cy="3495989"/>
                    </a:xfrm>
                    <a:prstGeom prst="rect">
                      <a:avLst/>
                    </a:prstGeom>
                    <a:ln>
                      <a:solidFill>
                        <a:schemeClr val="accent1"/>
                      </a:solidFill>
                    </a:ln>
                  </pic:spPr>
                </pic:pic>
              </a:graphicData>
            </a:graphic>
          </wp:inline>
        </w:drawing>
      </w:r>
    </w:p>
    <w:p w14:paraId="1A118DDA" w14:textId="77777777" w:rsidR="00DB6E7B" w:rsidRDefault="00DB6E7B" w:rsidP="00913130">
      <w:pPr>
        <w:pStyle w:val="LabStepNumberedLevel2"/>
      </w:pPr>
      <w:r>
        <w:t xml:space="preserve">Click </w:t>
      </w:r>
      <w:r w:rsidRPr="00734B53">
        <w:rPr>
          <w:b/>
        </w:rPr>
        <w:t>OK</w:t>
      </w:r>
      <w:r>
        <w:t>.</w:t>
      </w:r>
    </w:p>
    <w:p w14:paraId="65097F47" w14:textId="674AB078" w:rsidR="007B039E" w:rsidRDefault="007B039E" w:rsidP="00913130">
      <w:pPr>
        <w:pStyle w:val="LabStepNumberedLevel2"/>
      </w:pPr>
      <w:r>
        <w:t xml:space="preserve">In the Filter box enter the query </w:t>
      </w:r>
      <w:r w:rsidRPr="00734B53">
        <w:rPr>
          <w:b/>
        </w:rPr>
        <w:t>head OR failed</w:t>
      </w:r>
      <w:r w:rsidR="00661F55">
        <w:rPr>
          <w:b/>
        </w:rPr>
        <w:t xml:space="preserve"> OR “action figure”</w:t>
      </w:r>
      <w:r>
        <w:t xml:space="preserve">. Click </w:t>
      </w:r>
      <w:r w:rsidRPr="00734B53">
        <w:rPr>
          <w:b/>
        </w:rPr>
        <w:t>Apply Filter</w:t>
      </w:r>
      <w:r>
        <w:t>.</w:t>
      </w:r>
    </w:p>
    <w:p w14:paraId="315E4FB3" w14:textId="7A72C540" w:rsidR="00070D04" w:rsidRDefault="007B039E" w:rsidP="00913130">
      <w:pPr>
        <w:pStyle w:val="LabStepNumberedLevel2"/>
      </w:pPr>
      <w:r>
        <w:t xml:space="preserve">You will see </w:t>
      </w:r>
      <w:r w:rsidR="00F31F0F">
        <w:t>a number</w:t>
      </w:r>
      <w:r>
        <w:t xml:space="preserve"> of results for your query.</w:t>
      </w:r>
      <w:r w:rsidR="00DB6E7B">
        <w:t xml:space="preserve"> </w:t>
      </w:r>
      <w:r w:rsidR="006C240D">
        <w:t xml:space="preserve">Click </w:t>
      </w:r>
      <w:r w:rsidR="006C240D" w:rsidRPr="009B3F26">
        <w:rPr>
          <w:b/>
        </w:rPr>
        <w:t>Save</w:t>
      </w:r>
      <w:r w:rsidR="006C240D">
        <w:t>.</w:t>
      </w:r>
    </w:p>
    <w:p w14:paraId="04EC2E25" w14:textId="1D026B9C" w:rsidR="006C240D" w:rsidRDefault="007D5EBA" w:rsidP="009B3F26">
      <w:pPr>
        <w:pStyle w:val="LabStepNumberedLevel2"/>
        <w:numPr>
          <w:ilvl w:val="0"/>
          <w:numId w:val="0"/>
        </w:numPr>
        <w:ind w:left="720"/>
      </w:pPr>
      <w:r w:rsidRPr="00041B25">
        <w:rPr>
          <w:rStyle w:val="LabStepScreenshotFrame"/>
        </w:rPr>
        <w:drawing>
          <wp:inline distT="0" distB="0" distL="0" distR="0" wp14:anchorId="00E70C8D" wp14:editId="609AAD29">
            <wp:extent cx="5546831" cy="2921330"/>
            <wp:effectExtent l="19050" t="19050" r="15875"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291" cy="2936319"/>
                    </a:xfrm>
                    <a:prstGeom prst="rect">
                      <a:avLst/>
                    </a:prstGeom>
                    <a:ln>
                      <a:solidFill>
                        <a:schemeClr val="accent1"/>
                      </a:solidFill>
                    </a:ln>
                  </pic:spPr>
                </pic:pic>
              </a:graphicData>
            </a:graphic>
          </wp:inline>
        </w:drawing>
      </w:r>
    </w:p>
    <w:p w14:paraId="32378459" w14:textId="4938D840" w:rsidR="00767BEC" w:rsidRDefault="00767BEC" w:rsidP="00767BEC">
      <w:pPr>
        <w:pStyle w:val="LabExerciseCallout"/>
      </w:pPr>
      <w:r>
        <w:t>Note that is this step does not work correctly, you might need to perform a full crawl by the SharePoint Search crawling component.</w:t>
      </w:r>
    </w:p>
    <w:p w14:paraId="5A447099" w14:textId="68201680" w:rsidR="00070D04" w:rsidRDefault="00070D04" w:rsidP="00070D04">
      <w:pPr>
        <w:pStyle w:val="LabStepNumbered"/>
      </w:pPr>
      <w:r>
        <w:t xml:space="preserve">Queries </w:t>
      </w:r>
      <w:r w:rsidR="00C23950">
        <w:t>can be used to</w:t>
      </w:r>
      <w:r w:rsidR="005B12A7">
        <w:t xml:space="preserve"> evaluate search queries and </w:t>
      </w:r>
      <w:r w:rsidR="00C23950">
        <w:t>export the result sets from SharePoint.</w:t>
      </w:r>
    </w:p>
    <w:p w14:paraId="1D7A850C" w14:textId="43CCEA27" w:rsidR="00070D04" w:rsidRDefault="00070D04" w:rsidP="00070D04">
      <w:pPr>
        <w:pStyle w:val="LabStepNumberedLevel2"/>
      </w:pPr>
      <w:r>
        <w:t xml:space="preserve">Click </w:t>
      </w:r>
      <w:r w:rsidRPr="00F31F0F">
        <w:rPr>
          <w:b/>
        </w:rPr>
        <w:t>Queries</w:t>
      </w:r>
      <w:r>
        <w:t xml:space="preserve"> on the quick launch</w:t>
      </w:r>
    </w:p>
    <w:p w14:paraId="1CCB7179" w14:textId="4FEA0521" w:rsidR="00070D04" w:rsidRDefault="00070D04" w:rsidP="00070D04">
      <w:pPr>
        <w:pStyle w:val="LabStepNumberedLevel2"/>
      </w:pPr>
      <w:r>
        <w:t xml:space="preserve">Click </w:t>
      </w:r>
      <w:r w:rsidRPr="00F31F0F">
        <w:rPr>
          <w:b/>
        </w:rPr>
        <w:t>new item</w:t>
      </w:r>
      <w:r>
        <w:t xml:space="preserve"> and provide the following information:</w:t>
      </w:r>
    </w:p>
    <w:p w14:paraId="01CA7B54" w14:textId="5CFAAD09" w:rsidR="00070D04" w:rsidRDefault="00070D04" w:rsidP="00070D04">
      <w:pPr>
        <w:pStyle w:val="LabStepNumberedLevel3"/>
      </w:pPr>
      <w:r>
        <w:t xml:space="preserve">Name: </w:t>
      </w:r>
      <w:r w:rsidR="001E359A" w:rsidRPr="00F31F0F">
        <w:rPr>
          <w:b/>
        </w:rPr>
        <w:t>Failed Heads</w:t>
      </w:r>
    </w:p>
    <w:p w14:paraId="2DF4985B" w14:textId="1B0970E1" w:rsidR="00070D04" w:rsidRDefault="00070D04" w:rsidP="00070D04">
      <w:pPr>
        <w:pStyle w:val="LabStepNumberedLevel3"/>
      </w:pPr>
      <w:r>
        <w:lastRenderedPageBreak/>
        <w:t xml:space="preserve">Query: </w:t>
      </w:r>
      <w:r w:rsidR="00C23950" w:rsidRPr="00F31F0F">
        <w:rPr>
          <w:b/>
        </w:rPr>
        <w:t>head OR failed</w:t>
      </w:r>
      <w:r w:rsidR="007D5EBA">
        <w:rPr>
          <w:b/>
        </w:rPr>
        <w:t xml:space="preserve"> OR “action figure”</w:t>
      </w:r>
    </w:p>
    <w:p w14:paraId="5D19A4E1" w14:textId="3742D425" w:rsidR="00070D04" w:rsidRDefault="00070D04" w:rsidP="00070D04">
      <w:pPr>
        <w:pStyle w:val="LabStepNumberedLevel2"/>
      </w:pPr>
      <w:r>
        <w:t xml:space="preserve">Click the </w:t>
      </w:r>
      <w:r w:rsidRPr="00F31F0F">
        <w:rPr>
          <w:b/>
        </w:rPr>
        <w:t>Search</w:t>
      </w:r>
      <w:r>
        <w:t xml:space="preserve"> button and see that you have some documents returned from </w:t>
      </w:r>
      <w:r w:rsidRPr="00F31F0F">
        <w:rPr>
          <w:b/>
        </w:rPr>
        <w:t xml:space="preserve">Wingtip </w:t>
      </w:r>
      <w:r w:rsidR="00CC0696">
        <w:rPr>
          <w:b/>
        </w:rPr>
        <w:t>Product Testing</w:t>
      </w:r>
      <w:r w:rsidR="007D5EBA">
        <w:rPr>
          <w:b/>
        </w:rPr>
        <w:t xml:space="preserve"> </w:t>
      </w:r>
      <w:r w:rsidR="007D5EBA" w:rsidRPr="009B3F26">
        <w:t>and</w:t>
      </w:r>
      <w:r w:rsidR="007D5EBA">
        <w:rPr>
          <w:b/>
        </w:rPr>
        <w:t xml:space="preserve"> Wingtip Research</w:t>
      </w:r>
      <w:r>
        <w:t>.</w:t>
      </w:r>
      <w:r w:rsidR="00477E5D">
        <w:t xml:space="preserve"> Switch to the </w:t>
      </w:r>
      <w:r w:rsidR="00477E5D" w:rsidRPr="00F31F0F">
        <w:rPr>
          <w:b/>
        </w:rPr>
        <w:t>SharePoint</w:t>
      </w:r>
      <w:r w:rsidR="00477E5D">
        <w:t xml:space="preserve"> tab to see the details of documents from SharePoint.</w:t>
      </w:r>
      <w:r w:rsidR="007D5EBA">
        <w:t xml:space="preserve"> Use the File Extension refiner to view only files of a specific type.</w:t>
      </w:r>
    </w:p>
    <w:p w14:paraId="3EBE0035" w14:textId="1BC9ADB7" w:rsidR="00070D04" w:rsidRDefault="00477E5D" w:rsidP="00070D04">
      <w:pPr>
        <w:pStyle w:val="LabStepNumberedLevel2"/>
      </w:pPr>
      <w:r>
        <w:t xml:space="preserve">Click </w:t>
      </w:r>
      <w:r w:rsidRPr="00F31F0F">
        <w:rPr>
          <w:b/>
        </w:rPr>
        <w:t>Save</w:t>
      </w:r>
      <w:r>
        <w:t xml:space="preserve">. Click </w:t>
      </w:r>
      <w:r w:rsidRPr="00F31F0F">
        <w:rPr>
          <w:b/>
        </w:rPr>
        <w:t>Close</w:t>
      </w:r>
    </w:p>
    <w:p w14:paraId="08A0CC48" w14:textId="3A12B6C7" w:rsidR="00477E5D" w:rsidRDefault="00CD2B92" w:rsidP="00477E5D">
      <w:pPr>
        <w:pStyle w:val="LabStepNumbered"/>
      </w:pPr>
      <w:r>
        <w:t>The legal team has decided they need to see the work related to the investigation. You have been requested to export all of the items related to the case.</w:t>
      </w:r>
    </w:p>
    <w:p w14:paraId="4D433D4C" w14:textId="38E35547" w:rsidR="0032223E" w:rsidRDefault="0032223E" w:rsidP="0032223E">
      <w:pPr>
        <w:pStyle w:val="LabStepNumberedLevel2"/>
      </w:pPr>
      <w:r>
        <w:t xml:space="preserve">Click </w:t>
      </w:r>
      <w:r w:rsidRPr="00F31F0F">
        <w:rPr>
          <w:b/>
        </w:rPr>
        <w:t>Export</w:t>
      </w:r>
      <w:r>
        <w:t xml:space="preserve"> on the quick launch. On the </w:t>
      </w:r>
      <w:r w:rsidRPr="00F31F0F">
        <w:rPr>
          <w:b/>
        </w:rPr>
        <w:t>Exports page</w:t>
      </w:r>
      <w:r>
        <w:t xml:space="preserve">, click </w:t>
      </w:r>
      <w:r w:rsidRPr="00F31F0F">
        <w:rPr>
          <w:b/>
        </w:rPr>
        <w:t>new item</w:t>
      </w:r>
      <w:r>
        <w:t>.</w:t>
      </w:r>
    </w:p>
    <w:p w14:paraId="2BDC2E27" w14:textId="6B41A48A" w:rsidR="0032223E" w:rsidRDefault="0032223E" w:rsidP="0032223E">
      <w:pPr>
        <w:pStyle w:val="LabStepNumberedLevel2"/>
      </w:pPr>
      <w:r>
        <w:t xml:space="preserve">Place a </w:t>
      </w:r>
      <w:r w:rsidRPr="00F31F0F">
        <w:rPr>
          <w:b/>
        </w:rPr>
        <w:t>check mark</w:t>
      </w:r>
      <w:r>
        <w:t xml:space="preserve"> next to the </w:t>
      </w:r>
      <w:r w:rsidR="007D5EBA" w:rsidRPr="009B3F26">
        <w:rPr>
          <w:b/>
        </w:rPr>
        <w:t>Failed Heads</w:t>
      </w:r>
      <w:r w:rsidR="007D5EBA">
        <w:t xml:space="preserve"> </w:t>
      </w:r>
      <w:r>
        <w:t xml:space="preserve">Query you created earlier and click </w:t>
      </w:r>
      <w:r w:rsidRPr="00F31F0F">
        <w:rPr>
          <w:b/>
        </w:rPr>
        <w:t>Next</w:t>
      </w:r>
    </w:p>
    <w:p w14:paraId="56E547C7" w14:textId="07C36040" w:rsidR="0032223E" w:rsidRDefault="0032223E" w:rsidP="0032223E">
      <w:pPr>
        <w:pStyle w:val="LabStepNumberedLevel2"/>
      </w:pPr>
      <w:r>
        <w:t xml:space="preserve">On the </w:t>
      </w:r>
      <w:r w:rsidRPr="00F31F0F">
        <w:rPr>
          <w:b/>
        </w:rPr>
        <w:t>Export New Item</w:t>
      </w:r>
      <w:r>
        <w:t xml:space="preserve"> page confirm the settings for the export and click </w:t>
      </w:r>
      <w:r w:rsidRPr="00F31F0F">
        <w:rPr>
          <w:b/>
        </w:rPr>
        <w:t>Ok</w:t>
      </w:r>
      <w:r>
        <w:t>.</w:t>
      </w:r>
    </w:p>
    <w:p w14:paraId="4902B415" w14:textId="61DF5E8A" w:rsidR="0032223E" w:rsidRDefault="0032223E" w:rsidP="0032223E">
      <w:pPr>
        <w:pStyle w:val="LabStepNumberedLevel2"/>
      </w:pPr>
      <w:r>
        <w:t xml:space="preserve">On the </w:t>
      </w:r>
      <w:r w:rsidRPr="00F31F0F">
        <w:rPr>
          <w:b/>
        </w:rPr>
        <w:t>Export Download</w:t>
      </w:r>
      <w:r>
        <w:t xml:space="preserve"> page, click </w:t>
      </w:r>
      <w:r w:rsidRPr="00F31F0F">
        <w:rPr>
          <w:b/>
        </w:rPr>
        <w:t>Download Results</w:t>
      </w:r>
      <w:r>
        <w:t>.</w:t>
      </w:r>
    </w:p>
    <w:p w14:paraId="30CA7460" w14:textId="35732DAC" w:rsidR="0032223E" w:rsidRDefault="0032223E" w:rsidP="0032223E">
      <w:pPr>
        <w:pStyle w:val="LabStepNumberedLevel2"/>
      </w:pPr>
      <w:r>
        <w:t xml:space="preserve">The </w:t>
      </w:r>
      <w:r w:rsidRPr="00F31F0F">
        <w:rPr>
          <w:b/>
        </w:rPr>
        <w:t>eDiscovery Download Manager</w:t>
      </w:r>
      <w:r>
        <w:t xml:space="preserve"> will load. </w:t>
      </w:r>
      <w:r w:rsidR="00A63746">
        <w:t xml:space="preserve">Use the </w:t>
      </w:r>
      <w:r w:rsidR="00A63746" w:rsidRPr="00F31F0F">
        <w:rPr>
          <w:b/>
        </w:rPr>
        <w:t>Browse</w:t>
      </w:r>
      <w:r w:rsidR="00A63746">
        <w:t xml:space="preserve"> button to select your </w:t>
      </w:r>
      <w:r w:rsidR="00A63746" w:rsidRPr="00F31F0F">
        <w:rPr>
          <w:b/>
        </w:rPr>
        <w:t>Desktop</w:t>
      </w:r>
      <w:r w:rsidR="00A63746">
        <w:t xml:space="preserve"> as the download location. Click </w:t>
      </w:r>
      <w:r w:rsidR="00A63746" w:rsidRPr="00F31F0F">
        <w:rPr>
          <w:b/>
        </w:rPr>
        <w:t>OK</w:t>
      </w:r>
      <w:r w:rsidR="00A63746">
        <w:t>.</w:t>
      </w:r>
    </w:p>
    <w:p w14:paraId="08DD863B" w14:textId="1202F4DC" w:rsidR="00A63746" w:rsidRDefault="007B78B5" w:rsidP="0032223E">
      <w:pPr>
        <w:pStyle w:val="LabStepNumberedLevel2"/>
      </w:pPr>
      <w:r>
        <w:t xml:space="preserve">Use the </w:t>
      </w:r>
      <w:r w:rsidRPr="009B3F26">
        <w:rPr>
          <w:b/>
        </w:rPr>
        <w:t>Export Location</w:t>
      </w:r>
      <w:r>
        <w:t xml:space="preserve"> link in the eDiscovery Download Manager to view the exported files.</w:t>
      </w:r>
    </w:p>
    <w:p w14:paraId="1EABE7B8" w14:textId="3024A723" w:rsidR="00A63746" w:rsidRDefault="00A63746" w:rsidP="00A63746">
      <w:pPr>
        <w:pStyle w:val="LabStepNumbered"/>
      </w:pPr>
      <w:r>
        <w:t>Review the different types of documents that were exported.</w:t>
      </w:r>
    </w:p>
    <w:p w14:paraId="7D188148" w14:textId="4AB8501B" w:rsidR="00A63746" w:rsidRDefault="00A63746" w:rsidP="00A63746">
      <w:pPr>
        <w:pStyle w:val="LabStepNumberedLevel2"/>
      </w:pPr>
      <w:r>
        <w:t xml:space="preserve">In Windows Explorer navigate to the </w:t>
      </w:r>
      <w:r w:rsidRPr="00F31F0F">
        <w:rPr>
          <w:b/>
        </w:rPr>
        <w:t xml:space="preserve">Wingtip </w:t>
      </w:r>
      <w:r w:rsidR="00CC0696">
        <w:rPr>
          <w:b/>
        </w:rPr>
        <w:t>Product Testing</w:t>
      </w:r>
      <w:r w:rsidR="00CC0696">
        <w:t xml:space="preserve"> </w:t>
      </w:r>
      <w:r>
        <w:t>folder and see that there is a</w:t>
      </w:r>
      <w:r w:rsidR="00CC0696">
        <w:t xml:space="preserve"> folder structure similar to the site. Follow the folders to the Shared Documents folder and locate the files that were exported.</w:t>
      </w:r>
    </w:p>
    <w:p w14:paraId="7349EDBA" w14:textId="62CBBE8E" w:rsidR="00494C54" w:rsidRDefault="00AE1165" w:rsidP="00A63746">
      <w:pPr>
        <w:pStyle w:val="LabStepNumberedLevel2"/>
      </w:pPr>
      <w:r>
        <w:t xml:space="preserve">Return to the root folder and locate the </w:t>
      </w:r>
      <w:r w:rsidRPr="009B3F26">
        <w:rPr>
          <w:b/>
        </w:rPr>
        <w:t>Wingtip Product Research</w:t>
      </w:r>
      <w:r>
        <w:t xml:space="preserve"> folder. Follow the folders to the research folder and note how the contents of the site is contained in folders that match the lists you previously created. Lists are exported as Excel compatible files and documents are exported in their original format.</w:t>
      </w:r>
    </w:p>
    <w:p w14:paraId="61485F4E" w14:textId="1B1C9ACB" w:rsidR="002C4701" w:rsidRDefault="002C4701" w:rsidP="002C4701">
      <w:pPr>
        <w:pStyle w:val="LabStepNumbered"/>
      </w:pPr>
      <w:r>
        <w:t>Based on your review the legal team has decided to place a hold on the content.</w:t>
      </w:r>
    </w:p>
    <w:p w14:paraId="1C30E70D" w14:textId="500E606F" w:rsidR="002C4701" w:rsidRDefault="001E359A" w:rsidP="002C4701">
      <w:pPr>
        <w:pStyle w:val="LabStepNumberedLevel2"/>
      </w:pPr>
      <w:r w:rsidRPr="001E359A">
        <w:t xml:space="preserve">Return to </w:t>
      </w:r>
      <w:r w:rsidR="00364C14">
        <w:t xml:space="preserve">the </w:t>
      </w:r>
      <w:r w:rsidR="00364C14" w:rsidRPr="00857F09">
        <w:rPr>
          <w:b/>
        </w:rPr>
        <w:t>eDiscovery Sets</w:t>
      </w:r>
      <w:r w:rsidR="00364C14">
        <w:t xml:space="preserve"> list and choose the </w:t>
      </w:r>
      <w:r w:rsidR="00364C14" w:rsidRPr="00857F09">
        <w:rPr>
          <w:b/>
        </w:rPr>
        <w:t>Testing Documents</w:t>
      </w:r>
      <w:r w:rsidR="00364C14">
        <w:t xml:space="preserve"> item.</w:t>
      </w:r>
    </w:p>
    <w:p w14:paraId="5296612F" w14:textId="36B4D602" w:rsidR="00364C14" w:rsidRPr="001E359A" w:rsidRDefault="00364C14" w:rsidP="002C4701">
      <w:pPr>
        <w:pStyle w:val="LabStepNumberedLevel2"/>
      </w:pPr>
      <w:r>
        <w:t xml:space="preserve">Choose the </w:t>
      </w:r>
      <w:r w:rsidRPr="00857F09">
        <w:rPr>
          <w:b/>
        </w:rPr>
        <w:t>Enable In-Place Hold</w:t>
      </w:r>
      <w:r>
        <w:t xml:space="preserve"> radio button and chose </w:t>
      </w:r>
      <w:r w:rsidRPr="00857F09">
        <w:rPr>
          <w:b/>
        </w:rPr>
        <w:t>Save</w:t>
      </w:r>
      <w:r>
        <w:t>.</w:t>
      </w:r>
    </w:p>
    <w:p w14:paraId="781FDE83" w14:textId="6A0AF01D" w:rsidR="00644A9B" w:rsidRDefault="00857F09" w:rsidP="00644A9B">
      <w:pPr>
        <w:pStyle w:val="LabExerciseCallout"/>
      </w:pPr>
      <w:r>
        <w:t>In this module you created an eDiscovery site and then initiated a Case and executed queries to locate documents related to a case. When necessary, you then exported the relevant documents and placed a legal hold.</w:t>
      </w:r>
    </w:p>
    <w:p w14:paraId="7875472D" w14:textId="77777777" w:rsidR="00475E7B" w:rsidRPr="0066377C" w:rsidRDefault="00475E7B" w:rsidP="0066377C"/>
    <w:sectPr w:rsidR="00475E7B" w:rsidRPr="0066377C" w:rsidSect="00487314">
      <w:headerReference w:type="default" r:id="rId28"/>
      <w:footerReference w:type="default" r:id="rId29"/>
      <w:headerReference w:type="first" r:id="rId30"/>
      <w:footerReference w:type="first" r:id="rId31"/>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4206F" w14:textId="77777777" w:rsidR="008222F1" w:rsidRDefault="008222F1" w:rsidP="005F53BE">
      <w:pPr>
        <w:spacing w:before="0" w:after="0"/>
      </w:pPr>
      <w:r>
        <w:separator/>
      </w:r>
    </w:p>
  </w:endnote>
  <w:endnote w:type="continuationSeparator" w:id="0">
    <w:p w14:paraId="79A968E3" w14:textId="77777777" w:rsidR="008222F1" w:rsidRDefault="008222F1"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B634B" w14:textId="77777777" w:rsidR="00487314" w:rsidRDefault="00487314"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B83961">
      <w:rPr>
        <w:noProof/>
      </w:rPr>
      <w:t>14</w:t>
    </w:r>
    <w:r>
      <w:fldChar w:fldCharType="end"/>
    </w:r>
  </w:p>
  <w:p w14:paraId="1BFCFB5B" w14:textId="77777777" w:rsidR="00487314" w:rsidRPr="00487314" w:rsidRDefault="00487314" w:rsidP="00487314">
    <w:pPr>
      <w:pStyle w:val="Footer"/>
      <w:pBdr>
        <w:top w:val="single" w:sz="4" w:space="0" w:color="auto"/>
      </w:pBdr>
    </w:pPr>
    <w:r>
      <w:t>www.CriticalPathTraining.com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55669" w14:textId="77777777" w:rsidR="00487314" w:rsidRDefault="00487314"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FF0A6F">
      <w:rPr>
        <w:noProof/>
      </w:rPr>
      <w:t>1</w:t>
    </w:r>
    <w:r>
      <w:fldChar w:fldCharType="end"/>
    </w:r>
  </w:p>
  <w:p w14:paraId="1210D0C4" w14:textId="77777777" w:rsidR="00487314" w:rsidRPr="00487314" w:rsidRDefault="00487314"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D8528" w14:textId="77777777" w:rsidR="008222F1" w:rsidRDefault="008222F1" w:rsidP="005F53BE">
      <w:pPr>
        <w:spacing w:before="0" w:after="0"/>
      </w:pPr>
      <w:r>
        <w:separator/>
      </w:r>
    </w:p>
  </w:footnote>
  <w:footnote w:type="continuationSeparator" w:id="0">
    <w:p w14:paraId="50B5347A" w14:textId="77777777" w:rsidR="008222F1" w:rsidRDefault="008222F1" w:rsidP="005F53B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E55E7" w14:textId="77777777" w:rsidR="00487314" w:rsidRDefault="00EB1ADF" w:rsidP="00487314">
    <w:pPr>
      <w:pStyle w:val="Header"/>
      <w:pBdr>
        <w:bottom w:val="single" w:sz="4" w:space="0" w:color="auto"/>
      </w:pBdr>
      <w:spacing w:before="240"/>
    </w:pPr>
    <w:r>
      <w:t>DO NOT UPDATE - Course Title Placeholder</w:t>
    </w:r>
  </w:p>
  <w:p w14:paraId="11527DB3" w14:textId="77777777" w:rsidR="00487314" w:rsidRDefault="00487314" w:rsidP="00487314">
    <w:pPr>
      <w:pStyle w:val="Header"/>
      <w:pBdr>
        <w:bottom w:val="single" w:sz="4" w:space="0" w:color="auto"/>
      </w:pBdr>
      <w:spacing w:before="240"/>
    </w:pPr>
    <w:r>
      <w:t xml:space="preserve">Module </w:t>
    </w:r>
    <w:r w:rsidR="00EB1ADF">
      <w:t>Name Placeholder</w:t>
    </w:r>
    <w:r w:rsidR="00EB1ADF">
      <w:tab/>
    </w:r>
    <w:r w:rsidR="00EB1ADF">
      <w:tab/>
      <w:t xml:space="preserve">Version </w:t>
    </w:r>
    <w:proofErr w:type="spellStart"/>
    <w:r w:rsidR="00EB1ADF">
      <w:t>x.x</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1717B" w14:textId="77777777" w:rsidR="00487314" w:rsidRDefault="00487314" w:rsidP="00487314">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1">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2">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6">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7">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8">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9">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1">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2">
    <w:nsid w:val="2946127D"/>
    <w:multiLevelType w:val="multilevel"/>
    <w:tmpl w:val="A70A9C82"/>
    <w:numStyleLink w:val="LabStepsTemplate"/>
  </w:abstractNum>
  <w:abstractNum w:abstractNumId="13">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14">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15">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17">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18">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19">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22">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23">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25">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26">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27">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28">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3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1">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32">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33">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34">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35">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7">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38">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39">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41">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70E36E5"/>
    <w:multiLevelType w:val="hybridMultilevel"/>
    <w:tmpl w:val="380EF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44">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45">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46">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47">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8"/>
  </w:num>
  <w:num w:numId="3">
    <w:abstractNumId w:val="32"/>
  </w:num>
  <w:num w:numId="4">
    <w:abstractNumId w:val="19"/>
  </w:num>
  <w:num w:numId="5">
    <w:abstractNumId w:val="20"/>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5"/>
  </w:num>
  <w:num w:numId="21">
    <w:abstractNumId w:val="35"/>
  </w:num>
  <w:num w:numId="22">
    <w:abstractNumId w:val="12"/>
  </w:num>
  <w:num w:numId="23">
    <w:abstractNumId w:val="2"/>
  </w:num>
  <w:num w:numId="24">
    <w:abstractNumId w:val="41"/>
  </w:num>
  <w:num w:numId="25">
    <w:abstractNumId w:val="40"/>
  </w:num>
  <w:num w:numId="26">
    <w:abstractNumId w:val="36"/>
  </w:num>
  <w:num w:numId="27">
    <w:abstractNumId w:val="47"/>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2"/>
  </w:num>
  <w:num w:numId="3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663"/>
    <w:rsid w:val="000122FC"/>
    <w:rsid w:val="000244EA"/>
    <w:rsid w:val="00025817"/>
    <w:rsid w:val="00026581"/>
    <w:rsid w:val="00041B25"/>
    <w:rsid w:val="00054074"/>
    <w:rsid w:val="00056C96"/>
    <w:rsid w:val="000678A2"/>
    <w:rsid w:val="000708A4"/>
    <w:rsid w:val="00070D04"/>
    <w:rsid w:val="00072406"/>
    <w:rsid w:val="0007490C"/>
    <w:rsid w:val="000907BE"/>
    <w:rsid w:val="00090DAF"/>
    <w:rsid w:val="00095392"/>
    <w:rsid w:val="000C3562"/>
    <w:rsid w:val="000C3DD5"/>
    <w:rsid w:val="000E3865"/>
    <w:rsid w:val="001170EA"/>
    <w:rsid w:val="00123238"/>
    <w:rsid w:val="00127902"/>
    <w:rsid w:val="0014663F"/>
    <w:rsid w:val="00147BB1"/>
    <w:rsid w:val="00153653"/>
    <w:rsid w:val="00156224"/>
    <w:rsid w:val="00167CA2"/>
    <w:rsid w:val="00180351"/>
    <w:rsid w:val="00194FBB"/>
    <w:rsid w:val="001A2A4C"/>
    <w:rsid w:val="001D23C3"/>
    <w:rsid w:val="001E359A"/>
    <w:rsid w:val="001F74C2"/>
    <w:rsid w:val="00220FCC"/>
    <w:rsid w:val="00223B5C"/>
    <w:rsid w:val="00224827"/>
    <w:rsid w:val="00235D8C"/>
    <w:rsid w:val="00236682"/>
    <w:rsid w:val="002559AC"/>
    <w:rsid w:val="00264F76"/>
    <w:rsid w:val="002656A1"/>
    <w:rsid w:val="00271749"/>
    <w:rsid w:val="00286A95"/>
    <w:rsid w:val="002909A6"/>
    <w:rsid w:val="002B7599"/>
    <w:rsid w:val="002C283A"/>
    <w:rsid w:val="002C4701"/>
    <w:rsid w:val="002D5AA9"/>
    <w:rsid w:val="002D632A"/>
    <w:rsid w:val="002E0643"/>
    <w:rsid w:val="002F5B77"/>
    <w:rsid w:val="00307E98"/>
    <w:rsid w:val="0032223E"/>
    <w:rsid w:val="003269DC"/>
    <w:rsid w:val="003303A0"/>
    <w:rsid w:val="00333A1C"/>
    <w:rsid w:val="003343BB"/>
    <w:rsid w:val="003349C9"/>
    <w:rsid w:val="00335DE7"/>
    <w:rsid w:val="00342899"/>
    <w:rsid w:val="0035350E"/>
    <w:rsid w:val="00364C14"/>
    <w:rsid w:val="003B7B87"/>
    <w:rsid w:val="003C5B54"/>
    <w:rsid w:val="003D04E4"/>
    <w:rsid w:val="003E5C8B"/>
    <w:rsid w:val="003E77A9"/>
    <w:rsid w:val="003F7D40"/>
    <w:rsid w:val="00400BC9"/>
    <w:rsid w:val="00413A6F"/>
    <w:rsid w:val="004231DC"/>
    <w:rsid w:val="004251CD"/>
    <w:rsid w:val="00431402"/>
    <w:rsid w:val="00447B96"/>
    <w:rsid w:val="00452126"/>
    <w:rsid w:val="004623AD"/>
    <w:rsid w:val="00471A19"/>
    <w:rsid w:val="00471E7A"/>
    <w:rsid w:val="00475E7B"/>
    <w:rsid w:val="00477E5D"/>
    <w:rsid w:val="0048025F"/>
    <w:rsid w:val="00487314"/>
    <w:rsid w:val="00487FE1"/>
    <w:rsid w:val="00494C54"/>
    <w:rsid w:val="004A225A"/>
    <w:rsid w:val="004A7380"/>
    <w:rsid w:val="004E1887"/>
    <w:rsid w:val="00500B29"/>
    <w:rsid w:val="00506D93"/>
    <w:rsid w:val="0052351A"/>
    <w:rsid w:val="00535048"/>
    <w:rsid w:val="00540060"/>
    <w:rsid w:val="00546B57"/>
    <w:rsid w:val="005632BF"/>
    <w:rsid w:val="005728DF"/>
    <w:rsid w:val="00573B90"/>
    <w:rsid w:val="00586B67"/>
    <w:rsid w:val="00593413"/>
    <w:rsid w:val="005B12A7"/>
    <w:rsid w:val="005B3F2F"/>
    <w:rsid w:val="005C1006"/>
    <w:rsid w:val="005C236B"/>
    <w:rsid w:val="005C5D10"/>
    <w:rsid w:val="005D5452"/>
    <w:rsid w:val="005D6152"/>
    <w:rsid w:val="005E2747"/>
    <w:rsid w:val="005F26CA"/>
    <w:rsid w:val="005F53BE"/>
    <w:rsid w:val="005F6594"/>
    <w:rsid w:val="00627904"/>
    <w:rsid w:val="00644A9B"/>
    <w:rsid w:val="0065294E"/>
    <w:rsid w:val="00652B07"/>
    <w:rsid w:val="00661F55"/>
    <w:rsid w:val="00662189"/>
    <w:rsid w:val="0066377C"/>
    <w:rsid w:val="00685DE7"/>
    <w:rsid w:val="00694FD7"/>
    <w:rsid w:val="006A1DAD"/>
    <w:rsid w:val="006A3298"/>
    <w:rsid w:val="006A43BD"/>
    <w:rsid w:val="006B3A5D"/>
    <w:rsid w:val="006C0E2D"/>
    <w:rsid w:val="006C240D"/>
    <w:rsid w:val="006D39DB"/>
    <w:rsid w:val="006E0D86"/>
    <w:rsid w:val="006E63B5"/>
    <w:rsid w:val="006F15DB"/>
    <w:rsid w:val="007206B3"/>
    <w:rsid w:val="007214A8"/>
    <w:rsid w:val="00733EEA"/>
    <w:rsid w:val="00734B53"/>
    <w:rsid w:val="00741345"/>
    <w:rsid w:val="00746C06"/>
    <w:rsid w:val="00767BEC"/>
    <w:rsid w:val="0077318A"/>
    <w:rsid w:val="007778F1"/>
    <w:rsid w:val="0078699E"/>
    <w:rsid w:val="007944A4"/>
    <w:rsid w:val="007A7E8F"/>
    <w:rsid w:val="007B039E"/>
    <w:rsid w:val="007B095E"/>
    <w:rsid w:val="007B3ABF"/>
    <w:rsid w:val="007B78B5"/>
    <w:rsid w:val="007D30BB"/>
    <w:rsid w:val="007D5EBA"/>
    <w:rsid w:val="007E3B2D"/>
    <w:rsid w:val="007F7981"/>
    <w:rsid w:val="008222F1"/>
    <w:rsid w:val="00831F47"/>
    <w:rsid w:val="008322EC"/>
    <w:rsid w:val="00835EDE"/>
    <w:rsid w:val="008433D5"/>
    <w:rsid w:val="00850EE2"/>
    <w:rsid w:val="00857F09"/>
    <w:rsid w:val="00862413"/>
    <w:rsid w:val="00864264"/>
    <w:rsid w:val="00877155"/>
    <w:rsid w:val="00881389"/>
    <w:rsid w:val="00897408"/>
    <w:rsid w:val="008A1571"/>
    <w:rsid w:val="008A2479"/>
    <w:rsid w:val="008B7654"/>
    <w:rsid w:val="008C5DDE"/>
    <w:rsid w:val="008D0DA9"/>
    <w:rsid w:val="008E12FC"/>
    <w:rsid w:val="00900030"/>
    <w:rsid w:val="00906A36"/>
    <w:rsid w:val="00913130"/>
    <w:rsid w:val="0092097C"/>
    <w:rsid w:val="009342A5"/>
    <w:rsid w:val="00940DD0"/>
    <w:rsid w:val="00941D1D"/>
    <w:rsid w:val="0095157D"/>
    <w:rsid w:val="009565D3"/>
    <w:rsid w:val="009658AA"/>
    <w:rsid w:val="009742DC"/>
    <w:rsid w:val="00993D3D"/>
    <w:rsid w:val="009A25F3"/>
    <w:rsid w:val="009A688A"/>
    <w:rsid w:val="009B3A1A"/>
    <w:rsid w:val="009B3F26"/>
    <w:rsid w:val="009B5E39"/>
    <w:rsid w:val="009B74F4"/>
    <w:rsid w:val="009C2EF8"/>
    <w:rsid w:val="009C5F33"/>
    <w:rsid w:val="009E4E81"/>
    <w:rsid w:val="009E73EF"/>
    <w:rsid w:val="00A1469F"/>
    <w:rsid w:val="00A14E30"/>
    <w:rsid w:val="00A15743"/>
    <w:rsid w:val="00A35386"/>
    <w:rsid w:val="00A42B5C"/>
    <w:rsid w:val="00A62FE6"/>
    <w:rsid w:val="00A63746"/>
    <w:rsid w:val="00A80EB8"/>
    <w:rsid w:val="00AA3D2C"/>
    <w:rsid w:val="00AB6A87"/>
    <w:rsid w:val="00AC380C"/>
    <w:rsid w:val="00AC4A6F"/>
    <w:rsid w:val="00AD4976"/>
    <w:rsid w:val="00AE10EF"/>
    <w:rsid w:val="00AE1165"/>
    <w:rsid w:val="00AE6C52"/>
    <w:rsid w:val="00AF4FF4"/>
    <w:rsid w:val="00B03271"/>
    <w:rsid w:val="00B11927"/>
    <w:rsid w:val="00B23544"/>
    <w:rsid w:val="00B26601"/>
    <w:rsid w:val="00B35663"/>
    <w:rsid w:val="00B4750A"/>
    <w:rsid w:val="00B70A01"/>
    <w:rsid w:val="00B83961"/>
    <w:rsid w:val="00B855D7"/>
    <w:rsid w:val="00B860C9"/>
    <w:rsid w:val="00B94380"/>
    <w:rsid w:val="00BA18A7"/>
    <w:rsid w:val="00BA2C60"/>
    <w:rsid w:val="00BA7E76"/>
    <w:rsid w:val="00BB1039"/>
    <w:rsid w:val="00BB2524"/>
    <w:rsid w:val="00BC237C"/>
    <w:rsid w:val="00BC26C0"/>
    <w:rsid w:val="00BC3627"/>
    <w:rsid w:val="00BD3CCC"/>
    <w:rsid w:val="00BF496E"/>
    <w:rsid w:val="00BF5B0A"/>
    <w:rsid w:val="00C168AC"/>
    <w:rsid w:val="00C23950"/>
    <w:rsid w:val="00C51430"/>
    <w:rsid w:val="00C55E5F"/>
    <w:rsid w:val="00C636D9"/>
    <w:rsid w:val="00C644AA"/>
    <w:rsid w:val="00C94E07"/>
    <w:rsid w:val="00CA497B"/>
    <w:rsid w:val="00CB3CD7"/>
    <w:rsid w:val="00CC0696"/>
    <w:rsid w:val="00CC6BB3"/>
    <w:rsid w:val="00CD2B92"/>
    <w:rsid w:val="00CD6F62"/>
    <w:rsid w:val="00CE28B8"/>
    <w:rsid w:val="00D0182E"/>
    <w:rsid w:val="00D023EA"/>
    <w:rsid w:val="00D21F98"/>
    <w:rsid w:val="00D50CF6"/>
    <w:rsid w:val="00D73E01"/>
    <w:rsid w:val="00D774CC"/>
    <w:rsid w:val="00D82111"/>
    <w:rsid w:val="00D822DD"/>
    <w:rsid w:val="00DA4C41"/>
    <w:rsid w:val="00DB6E7B"/>
    <w:rsid w:val="00DE77C9"/>
    <w:rsid w:val="00E00875"/>
    <w:rsid w:val="00E06700"/>
    <w:rsid w:val="00E243D4"/>
    <w:rsid w:val="00E25475"/>
    <w:rsid w:val="00E51A43"/>
    <w:rsid w:val="00E55F3B"/>
    <w:rsid w:val="00E66D0E"/>
    <w:rsid w:val="00E71A1F"/>
    <w:rsid w:val="00E75D04"/>
    <w:rsid w:val="00E83A47"/>
    <w:rsid w:val="00E85C82"/>
    <w:rsid w:val="00EA4E4A"/>
    <w:rsid w:val="00EA59AE"/>
    <w:rsid w:val="00EB0B92"/>
    <w:rsid w:val="00EB1ADF"/>
    <w:rsid w:val="00EC5CE8"/>
    <w:rsid w:val="00EE11D5"/>
    <w:rsid w:val="00EE3A83"/>
    <w:rsid w:val="00EF32C6"/>
    <w:rsid w:val="00EF6ED8"/>
    <w:rsid w:val="00F31F0F"/>
    <w:rsid w:val="00F42218"/>
    <w:rsid w:val="00F63F8E"/>
    <w:rsid w:val="00F65E50"/>
    <w:rsid w:val="00F7759D"/>
    <w:rsid w:val="00F863BC"/>
    <w:rsid w:val="00F91A51"/>
    <w:rsid w:val="00FB5399"/>
    <w:rsid w:val="00FB6015"/>
    <w:rsid w:val="00FC47D2"/>
    <w:rsid w:val="00FC53D0"/>
    <w:rsid w:val="00FF0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ADB1"/>
  <w15:docId w15:val="{18ABDB8C-A4C1-4F91-BC15-855B49B3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E7A"/>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471E7A"/>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471E7A"/>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471E7A"/>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471E7A"/>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471E7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E7A"/>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71E7A"/>
    <w:rPr>
      <w:rFonts w:ascii="Arial Black" w:hAnsi="Arial Black"/>
      <w:sz w:val="28"/>
    </w:rPr>
  </w:style>
  <w:style w:type="character" w:customStyle="1" w:styleId="Heading3Char">
    <w:name w:val="Heading 3 Char"/>
    <w:basedOn w:val="DefaultParagraphFont"/>
    <w:link w:val="Heading3"/>
    <w:rsid w:val="00471E7A"/>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471E7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471E7A"/>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471E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E7A"/>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471E7A"/>
    <w:pPr>
      <w:tabs>
        <w:tab w:val="right" w:leader="dot" w:pos="10786"/>
      </w:tabs>
      <w:spacing w:before="80" w:after="0"/>
      <w:ind w:left="144"/>
    </w:pPr>
    <w:rPr>
      <w:b/>
    </w:rPr>
  </w:style>
  <w:style w:type="paragraph" w:styleId="TOC2">
    <w:name w:val="toc 2"/>
    <w:basedOn w:val="Normal"/>
    <w:next w:val="Normal"/>
    <w:autoRedefine/>
    <w:uiPriority w:val="39"/>
    <w:unhideWhenUsed/>
    <w:rsid w:val="00471E7A"/>
    <w:pPr>
      <w:tabs>
        <w:tab w:val="right" w:leader="dot" w:pos="10790"/>
      </w:tabs>
      <w:spacing w:before="40" w:after="40"/>
      <w:ind w:left="288"/>
    </w:pPr>
    <w:rPr>
      <w:sz w:val="18"/>
    </w:rPr>
  </w:style>
  <w:style w:type="character" w:styleId="Hyperlink">
    <w:name w:val="Hyperlink"/>
    <w:basedOn w:val="DefaultParagraphFont"/>
    <w:uiPriority w:val="99"/>
    <w:unhideWhenUsed/>
    <w:rsid w:val="00471E7A"/>
    <w:rPr>
      <w:color w:val="0000FF" w:themeColor="hyperlink"/>
      <w:u w:val="single"/>
    </w:rPr>
  </w:style>
  <w:style w:type="character" w:styleId="BookTitle">
    <w:name w:val="Book Title"/>
    <w:basedOn w:val="DefaultParagraphFont"/>
    <w:uiPriority w:val="33"/>
    <w:rsid w:val="00471E7A"/>
    <w:rPr>
      <w:b/>
      <w:bCs/>
      <w:smallCaps/>
      <w:spacing w:val="5"/>
      <w:sz w:val="48"/>
    </w:rPr>
  </w:style>
  <w:style w:type="paragraph" w:styleId="Title">
    <w:name w:val="Title"/>
    <w:basedOn w:val="Normal"/>
    <w:next w:val="Normal"/>
    <w:link w:val="TitleChar"/>
    <w:uiPriority w:val="10"/>
    <w:unhideWhenUsed/>
    <w:rsid w:val="00471E7A"/>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471E7A"/>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471E7A"/>
    <w:pPr>
      <w:spacing w:after="0" w:line="240" w:lineRule="auto"/>
    </w:pPr>
    <w:rPr>
      <w:rFonts w:eastAsiaTheme="minorEastAsia"/>
    </w:rPr>
  </w:style>
  <w:style w:type="character" w:customStyle="1" w:styleId="NoSpacingChar">
    <w:name w:val="No Spacing Char"/>
    <w:basedOn w:val="DefaultParagraphFont"/>
    <w:link w:val="NoSpacing"/>
    <w:uiPriority w:val="4"/>
    <w:rsid w:val="00471E7A"/>
    <w:rPr>
      <w:rFonts w:eastAsiaTheme="minorEastAsia"/>
    </w:rPr>
  </w:style>
  <w:style w:type="paragraph" w:styleId="Header">
    <w:name w:val="header"/>
    <w:basedOn w:val="Normal"/>
    <w:link w:val="HeaderChar"/>
    <w:uiPriority w:val="99"/>
    <w:unhideWhenUsed/>
    <w:rsid w:val="00471E7A"/>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471E7A"/>
    <w:rPr>
      <w:rFonts w:ascii="Arial" w:hAnsi="Arial"/>
      <w:color w:val="292929"/>
      <w:sz w:val="16"/>
    </w:rPr>
  </w:style>
  <w:style w:type="paragraph" w:styleId="Footer">
    <w:name w:val="footer"/>
    <w:basedOn w:val="Normal"/>
    <w:link w:val="FooterChar"/>
    <w:uiPriority w:val="99"/>
    <w:unhideWhenUsed/>
    <w:rsid w:val="00471E7A"/>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471E7A"/>
    <w:rPr>
      <w:rFonts w:ascii="Arial" w:hAnsi="Arial"/>
      <w:color w:val="292929"/>
      <w:sz w:val="16"/>
    </w:rPr>
  </w:style>
  <w:style w:type="paragraph" w:customStyle="1" w:styleId="LabExercise">
    <w:name w:val="Lab Exercise"/>
    <w:basedOn w:val="Normal"/>
    <w:next w:val="Normal"/>
    <w:qFormat/>
    <w:rsid w:val="004251CD"/>
    <w:pPr>
      <w:spacing w:before="0" w:after="200" w:line="276" w:lineRule="auto"/>
    </w:pPr>
    <w:rPr>
      <w:b/>
    </w:rPr>
  </w:style>
  <w:style w:type="paragraph" w:styleId="ListParagraph">
    <w:name w:val="List Paragraph"/>
    <w:basedOn w:val="Normal"/>
    <w:next w:val="Normal"/>
    <w:uiPriority w:val="34"/>
    <w:rsid w:val="00471E7A"/>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471E7A"/>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471E7A"/>
    <w:rPr>
      <w:rFonts w:ascii="Lucida Console" w:hAnsi="Lucida Console" w:cs="Courier New"/>
      <w:b/>
      <w:spacing w:val="-6"/>
      <w:sz w:val="18"/>
    </w:rPr>
  </w:style>
  <w:style w:type="paragraph" w:customStyle="1" w:styleId="NumberedBullet">
    <w:name w:val="Numbered Bullet"/>
    <w:basedOn w:val="ListParagraph"/>
    <w:uiPriority w:val="5"/>
    <w:unhideWhenUsed/>
    <w:rsid w:val="00471E7A"/>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471E7A"/>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471E7A"/>
    <w:pPr>
      <w:spacing w:before="0" w:after="0"/>
    </w:pPr>
    <w:rPr>
      <w:szCs w:val="20"/>
    </w:rPr>
  </w:style>
  <w:style w:type="character" w:customStyle="1" w:styleId="FootnoteTextChar">
    <w:name w:val="Footnote Text Char"/>
    <w:basedOn w:val="DefaultParagraphFont"/>
    <w:link w:val="FootnoteText"/>
    <w:uiPriority w:val="99"/>
    <w:semiHidden/>
    <w:rsid w:val="00471E7A"/>
    <w:rPr>
      <w:rFonts w:ascii="Arial" w:hAnsi="Arial"/>
      <w:color w:val="262626" w:themeColor="text1" w:themeTint="D9"/>
      <w:sz w:val="20"/>
      <w:szCs w:val="20"/>
    </w:rPr>
  </w:style>
  <w:style w:type="table" w:styleId="LightShading-Accent4">
    <w:name w:val="Light Shading Accent 4"/>
    <w:basedOn w:val="TableNormal"/>
    <w:uiPriority w:val="60"/>
    <w:rsid w:val="00471E7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471E7A"/>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471E7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471E7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471E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471E7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471E7A"/>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471E7A"/>
    <w:pPr>
      <w:tabs>
        <w:tab w:val="num" w:pos="360"/>
      </w:tabs>
      <w:ind w:left="360" w:hanging="360"/>
      <w:contextualSpacing/>
    </w:pPr>
  </w:style>
  <w:style w:type="character" w:customStyle="1" w:styleId="InLineUrl">
    <w:name w:val="InLineUrl"/>
    <w:basedOn w:val="DefaultParagraphFont"/>
    <w:qFormat/>
    <w:rsid w:val="00471E7A"/>
    <w:rPr>
      <w:rFonts w:ascii="Arial" w:hAnsi="Arial"/>
      <w:b/>
      <w:sz w:val="18"/>
    </w:rPr>
  </w:style>
  <w:style w:type="paragraph" w:customStyle="1" w:styleId="LabStepNumbered">
    <w:name w:val="Lab Step Numbered"/>
    <w:link w:val="LabStepNumberedChar"/>
    <w:qFormat/>
    <w:rsid w:val="00471E7A"/>
    <w:pPr>
      <w:numPr>
        <w:numId w:val="24"/>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471E7A"/>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rsid w:val="004251CD"/>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471E7A"/>
    <w:pPr>
      <w:numPr>
        <w:numId w:val="0"/>
      </w:numPr>
      <w:spacing w:before="40"/>
      <w:ind w:left="720"/>
    </w:pPr>
  </w:style>
  <w:style w:type="character" w:customStyle="1" w:styleId="LabStepScreenshotFrame">
    <w:name w:val="Lab Step Screenshot Frame"/>
    <w:basedOn w:val="DefaultParagraphFont"/>
    <w:uiPriority w:val="1"/>
    <w:qFormat/>
    <w:rsid w:val="00471E7A"/>
    <w:rPr>
      <w:noProof/>
      <w:bdr w:val="single" w:sz="2" w:space="0" w:color="DDDDDD"/>
    </w:rPr>
  </w:style>
  <w:style w:type="paragraph" w:customStyle="1" w:styleId="LabExerciseCallout">
    <w:name w:val="Lab Exercise Callout"/>
    <w:basedOn w:val="LabExerciseLeadIn"/>
    <w:qFormat/>
    <w:rsid w:val="00471E7A"/>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4251CD"/>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471E7A"/>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471E7A"/>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471E7A"/>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71E7A"/>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471E7A"/>
    <w:rPr>
      <w:rFonts w:ascii="Arial" w:hAnsi="Arial"/>
      <w:b/>
      <w:iCs/>
      <w:sz w:val="16"/>
    </w:rPr>
  </w:style>
  <w:style w:type="character" w:customStyle="1" w:styleId="InlindeCode">
    <w:name w:val="InlindeCode"/>
    <w:basedOn w:val="DefaultParagraphFont"/>
    <w:qFormat/>
    <w:rsid w:val="00471E7A"/>
    <w:rPr>
      <w:rFonts w:ascii="Lucida Console" w:hAnsi="Lucida Console"/>
      <w:b/>
      <w:sz w:val="16"/>
    </w:rPr>
  </w:style>
  <w:style w:type="table" w:customStyle="1" w:styleId="LabStepTable">
    <w:name w:val="Lab Step Table"/>
    <w:basedOn w:val="TableGrid"/>
    <w:uiPriority w:val="99"/>
    <w:rsid w:val="00471E7A"/>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4251CD"/>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471E7A"/>
    <w:pPr>
      <w:ind w:left="792"/>
    </w:pPr>
  </w:style>
  <w:style w:type="paragraph" w:customStyle="1" w:styleId="LabStepScreenshotLevel2">
    <w:name w:val="Lab Step Screenshot Level 2"/>
    <w:basedOn w:val="LabStepScreenshot"/>
    <w:uiPriority w:val="2"/>
    <w:qFormat/>
    <w:rsid w:val="00471E7A"/>
    <w:pPr>
      <w:ind w:left="720"/>
    </w:pPr>
    <w:rPr>
      <w:noProof/>
    </w:rPr>
  </w:style>
  <w:style w:type="paragraph" w:customStyle="1" w:styleId="LabStepTableTextHeader">
    <w:name w:val="Lab Step Table Text Header"/>
    <w:basedOn w:val="LabStepTableText"/>
    <w:next w:val="LabStepTableText"/>
    <w:qFormat/>
    <w:rsid w:val="004251CD"/>
    <w:rPr>
      <w:b/>
    </w:rPr>
  </w:style>
  <w:style w:type="paragraph" w:customStyle="1" w:styleId="LabStepTableParagraph">
    <w:name w:val="Lab Step Table Paragraph"/>
    <w:basedOn w:val="LabStepNumbered"/>
    <w:qFormat/>
    <w:rsid w:val="004251CD"/>
    <w:pPr>
      <w:numPr>
        <w:numId w:val="0"/>
      </w:numPr>
    </w:pPr>
  </w:style>
  <w:style w:type="paragraph" w:styleId="TOCHeading">
    <w:name w:val="TOC Heading"/>
    <w:basedOn w:val="Heading1"/>
    <w:next w:val="Normal"/>
    <w:uiPriority w:val="39"/>
    <w:semiHidden/>
    <w:unhideWhenUsed/>
    <w:qFormat/>
    <w:rsid w:val="00471E7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471E7A"/>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471E7A"/>
    <w:rPr>
      <w:sz w:val="16"/>
      <w:szCs w:val="16"/>
    </w:rPr>
  </w:style>
  <w:style w:type="paragraph" w:styleId="CommentText">
    <w:name w:val="annotation text"/>
    <w:basedOn w:val="Normal"/>
    <w:link w:val="CommentTextChar"/>
    <w:uiPriority w:val="99"/>
    <w:semiHidden/>
    <w:unhideWhenUsed/>
    <w:rsid w:val="00471E7A"/>
    <w:rPr>
      <w:szCs w:val="20"/>
    </w:rPr>
  </w:style>
  <w:style w:type="character" w:customStyle="1" w:styleId="CommentTextChar">
    <w:name w:val="Comment Text Char"/>
    <w:basedOn w:val="DefaultParagraphFont"/>
    <w:link w:val="CommentText"/>
    <w:uiPriority w:val="99"/>
    <w:semiHidden/>
    <w:rsid w:val="00471E7A"/>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471E7A"/>
    <w:rPr>
      <w:b/>
      <w:bCs/>
    </w:rPr>
  </w:style>
  <w:style w:type="character" w:customStyle="1" w:styleId="CommentSubjectChar">
    <w:name w:val="Comment Subject Char"/>
    <w:basedOn w:val="CommentTextChar"/>
    <w:link w:val="CommentSubject"/>
    <w:uiPriority w:val="99"/>
    <w:semiHidden/>
    <w:rsid w:val="00471E7A"/>
    <w:rPr>
      <w:rFonts w:ascii="Arial" w:hAnsi="Arial"/>
      <w:b/>
      <w:bCs/>
      <w:color w:val="262626" w:themeColor="text1" w:themeTint="D9"/>
      <w:sz w:val="20"/>
      <w:szCs w:val="20"/>
    </w:rPr>
  </w:style>
  <w:style w:type="character" w:styleId="Strong">
    <w:name w:val="Strong"/>
    <w:basedOn w:val="DefaultParagraphFont"/>
    <w:uiPriority w:val="23"/>
    <w:rsid w:val="00471E7A"/>
    <w:rPr>
      <w:b/>
      <w:bCs/>
    </w:rPr>
  </w:style>
  <w:style w:type="paragraph" w:styleId="NormalWeb">
    <w:name w:val="Normal (Web)"/>
    <w:basedOn w:val="Normal"/>
    <w:uiPriority w:val="99"/>
    <w:semiHidden/>
    <w:unhideWhenUsed/>
    <w:rsid w:val="00471E7A"/>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471E7A"/>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471E7A"/>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471E7A"/>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471E7A"/>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471E7A"/>
    <w:pPr>
      <w:spacing w:before="240"/>
      <w:ind w:left="720" w:right="720"/>
    </w:pPr>
    <w:rPr>
      <w:color w:val="1C1C1C"/>
    </w:rPr>
  </w:style>
  <w:style w:type="paragraph" w:customStyle="1" w:styleId="SlidesNotes">
    <w:name w:val="Slides Notes"/>
    <w:basedOn w:val="Normal"/>
    <w:uiPriority w:val="4"/>
    <w:rsid w:val="00471E7A"/>
    <w:pPr>
      <w:spacing w:before="240"/>
    </w:pPr>
  </w:style>
  <w:style w:type="paragraph" w:customStyle="1" w:styleId="LegalHeader">
    <w:name w:val="Legal Header"/>
    <w:basedOn w:val="Normal"/>
    <w:uiPriority w:val="3"/>
    <w:rsid w:val="00471E7A"/>
    <w:pPr>
      <w:spacing w:before="600"/>
    </w:pPr>
    <w:rPr>
      <w:b/>
      <w:color w:val="auto"/>
      <w:u w:val="single"/>
    </w:rPr>
  </w:style>
  <w:style w:type="paragraph" w:customStyle="1" w:styleId="LegalBody">
    <w:name w:val="Legal Body"/>
    <w:basedOn w:val="Normal"/>
    <w:uiPriority w:val="3"/>
    <w:rsid w:val="00471E7A"/>
    <w:rPr>
      <w:sz w:val="18"/>
    </w:rPr>
  </w:style>
  <w:style w:type="paragraph" w:customStyle="1" w:styleId="CourseInfo">
    <w:name w:val="Course Info"/>
    <w:basedOn w:val="Normal"/>
    <w:uiPriority w:val="4"/>
    <w:rsid w:val="00471E7A"/>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471E7A"/>
    <w:rPr>
      <w:rFonts w:ascii="Arial" w:hAnsi="Arial"/>
      <w:color w:val="262626" w:themeColor="text1" w:themeTint="D9"/>
      <w:sz w:val="18"/>
    </w:rPr>
  </w:style>
  <w:style w:type="paragraph" w:customStyle="1" w:styleId="Strong1">
    <w:name w:val="Strong1"/>
    <w:basedOn w:val="LabStepNumbered"/>
    <w:link w:val="strongChar"/>
    <w:uiPriority w:val="5"/>
    <w:rsid w:val="00471E7A"/>
    <w:pPr>
      <w:numPr>
        <w:numId w:val="0"/>
      </w:numPr>
      <w:ind w:left="757" w:hanging="360"/>
    </w:pPr>
    <w:rPr>
      <w:b/>
    </w:rPr>
  </w:style>
  <w:style w:type="character" w:customStyle="1" w:styleId="strongChar">
    <w:name w:val="strong Char"/>
    <w:basedOn w:val="LabStepNumberedChar"/>
    <w:link w:val="Strong1"/>
    <w:uiPriority w:val="5"/>
    <w:rsid w:val="00471E7A"/>
    <w:rPr>
      <w:rFonts w:ascii="Arial" w:hAnsi="Arial"/>
      <w:b/>
      <w:color w:val="262626" w:themeColor="text1" w:themeTint="D9"/>
      <w:sz w:val="18"/>
    </w:rPr>
  </w:style>
  <w:style w:type="paragraph" w:customStyle="1" w:styleId="CourseCode">
    <w:name w:val="Course Code"/>
    <w:basedOn w:val="Normal"/>
    <w:uiPriority w:val="4"/>
    <w:rsid w:val="00471E7A"/>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471E7A"/>
    <w:pPr>
      <w:tabs>
        <w:tab w:val="right" w:leader="dot" w:pos="10790"/>
      </w:tabs>
      <w:spacing w:before="40" w:after="0"/>
      <w:ind w:left="432"/>
    </w:pPr>
    <w:rPr>
      <w:sz w:val="16"/>
    </w:rPr>
  </w:style>
  <w:style w:type="numbering" w:customStyle="1" w:styleId="LabStepsTemplate">
    <w:name w:val="LabStepsTemplate"/>
    <w:uiPriority w:val="99"/>
    <w:rsid w:val="00471E7A"/>
    <w:pPr>
      <w:numPr>
        <w:numId w:val="4"/>
      </w:numPr>
    </w:pPr>
  </w:style>
  <w:style w:type="paragraph" w:customStyle="1" w:styleId="ModuleDescription">
    <w:name w:val="Module Description"/>
    <w:basedOn w:val="Normal"/>
    <w:uiPriority w:val="4"/>
    <w:rsid w:val="00471E7A"/>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471E7A"/>
    <w:pPr>
      <w:jc w:val="center"/>
    </w:pPr>
  </w:style>
  <w:style w:type="paragraph" w:customStyle="1" w:styleId="TopicsCoveredItem">
    <w:name w:val="Topics Covered Item"/>
    <w:basedOn w:val="Normal"/>
    <w:uiPriority w:val="4"/>
    <w:rsid w:val="00471E7A"/>
    <w:pPr>
      <w:numPr>
        <w:numId w:val="5"/>
      </w:numPr>
      <w:spacing w:before="0" w:after="0"/>
      <w:contextualSpacing/>
    </w:pPr>
  </w:style>
  <w:style w:type="paragraph" w:customStyle="1" w:styleId="ModuleIntroHeader">
    <w:name w:val="Module Intro Header"/>
    <w:basedOn w:val="Normal"/>
    <w:uiPriority w:val="4"/>
    <w:rsid w:val="00471E7A"/>
    <w:pPr>
      <w:pBdr>
        <w:bottom w:val="single" w:sz="8" w:space="1" w:color="auto"/>
      </w:pBdr>
      <w:spacing w:before="360"/>
      <w:ind w:left="288"/>
    </w:pPr>
    <w:rPr>
      <w:b/>
      <w:sz w:val="24"/>
    </w:rPr>
  </w:style>
  <w:style w:type="paragraph" w:customStyle="1" w:styleId="ModuleAgendaItem">
    <w:name w:val="Module Agenda Item"/>
    <w:basedOn w:val="Normal"/>
    <w:uiPriority w:val="4"/>
    <w:rsid w:val="00471E7A"/>
    <w:pPr>
      <w:spacing w:before="0" w:after="0"/>
      <w:ind w:left="360" w:hanging="360"/>
      <w:contextualSpacing/>
    </w:pPr>
    <w:rPr>
      <w:sz w:val="24"/>
    </w:rPr>
  </w:style>
  <w:style w:type="paragraph" w:customStyle="1" w:styleId="LabExerciseItem">
    <w:name w:val="Lab Exercise Item"/>
    <w:basedOn w:val="Normal"/>
    <w:next w:val="Normal"/>
    <w:uiPriority w:val="4"/>
    <w:qFormat/>
    <w:rsid w:val="00471E7A"/>
    <w:pPr>
      <w:spacing w:before="0" w:after="0"/>
      <w:ind w:left="360" w:hanging="360"/>
    </w:pPr>
  </w:style>
  <w:style w:type="character" w:styleId="FollowedHyperlink">
    <w:name w:val="FollowedHyperlink"/>
    <w:basedOn w:val="DefaultParagraphFont"/>
    <w:uiPriority w:val="99"/>
    <w:semiHidden/>
    <w:unhideWhenUsed/>
    <w:rsid w:val="004251CD"/>
    <w:rPr>
      <w:color w:val="800080" w:themeColor="followedHyperlink"/>
      <w:u w:val="single"/>
    </w:rPr>
  </w:style>
  <w:style w:type="paragraph" w:customStyle="1" w:styleId="LabStepNumberedLevel2">
    <w:name w:val="Lab Step Numbered Level 2"/>
    <w:basedOn w:val="LabStepNumbered"/>
    <w:qFormat/>
    <w:rsid w:val="00471E7A"/>
    <w:pPr>
      <w:numPr>
        <w:ilvl w:val="1"/>
      </w:numPr>
    </w:pPr>
  </w:style>
  <w:style w:type="paragraph" w:customStyle="1" w:styleId="LabStepNumberedLevel3">
    <w:name w:val="Lab Step Numbered Level 3"/>
    <w:basedOn w:val="LabStepNumberedLevel2"/>
    <w:qFormat/>
    <w:rsid w:val="00471E7A"/>
    <w:pPr>
      <w:numPr>
        <w:ilvl w:val="2"/>
      </w:numPr>
      <w:tabs>
        <w:tab w:val="left" w:pos="994"/>
      </w:tabs>
    </w:pPr>
  </w:style>
  <w:style w:type="paragraph" w:customStyle="1" w:styleId="LabStepNumberedLevel4">
    <w:name w:val="Lab Step Numbered Level 4"/>
    <w:basedOn w:val="LabStepNumberedLevel3"/>
    <w:qFormat/>
    <w:rsid w:val="00471E7A"/>
    <w:pPr>
      <w:numPr>
        <w:ilvl w:val="3"/>
      </w:numPr>
      <w:tabs>
        <w:tab w:val="clear" w:pos="994"/>
        <w:tab w:val="left" w:pos="1627"/>
      </w:tabs>
    </w:pPr>
  </w:style>
  <w:style w:type="paragraph" w:customStyle="1" w:styleId="LabExerciseLeadIn">
    <w:name w:val="Lab Exercise Lead In"/>
    <w:basedOn w:val="Normal"/>
    <w:qFormat/>
    <w:rsid w:val="00471E7A"/>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995914167">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89376211">
      <w:bodyDiv w:val="1"/>
      <w:marLeft w:val="0"/>
      <w:marRight w:val="0"/>
      <w:marTop w:val="0"/>
      <w:marBottom w:val="0"/>
      <w:divBdr>
        <w:top w:val="none" w:sz="0" w:space="0" w:color="auto"/>
        <w:left w:val="none" w:sz="0" w:space="0" w:color="auto"/>
        <w:bottom w:val="none" w:sz="0" w:space="0" w:color="auto"/>
        <w:right w:val="none" w:sz="0" w:space="0" w:color="auto"/>
      </w:divBdr>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38043835">
      <w:bodyDiv w:val="1"/>
      <w:marLeft w:val="0"/>
      <w:marRight w:val="0"/>
      <w:marTop w:val="0"/>
      <w:marBottom w:val="0"/>
      <w:divBdr>
        <w:top w:val="none" w:sz="0" w:space="0" w:color="auto"/>
        <w:left w:val="none" w:sz="0" w:space="0" w:color="auto"/>
        <w:bottom w:val="none" w:sz="0" w:space="0" w:color="auto"/>
        <w:right w:val="none" w:sz="0" w:space="0" w:color="auto"/>
      </w:divBdr>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CptCourseManual.dotx</Template>
  <TotalTime>2305</TotalTime>
  <Pages>14</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Matthew McDermott</cp:lastModifiedBy>
  <cp:revision>200</cp:revision>
  <dcterms:created xsi:type="dcterms:W3CDTF">2012-09-04T19:53:00Z</dcterms:created>
  <dcterms:modified xsi:type="dcterms:W3CDTF">2015-04-01T17:31:00Z</dcterms:modified>
</cp:coreProperties>
</file>