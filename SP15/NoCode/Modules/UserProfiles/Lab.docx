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63698" w14:textId="7D563A6E" w:rsidR="00EB1ADF" w:rsidRDefault="00EA77D4" w:rsidP="0048025F">
      <w:pPr>
        <w:pStyle w:val="Heading2"/>
      </w:pPr>
      <w:r>
        <w:t xml:space="preserve">Working with </w:t>
      </w:r>
      <w:r w:rsidR="00C0284B">
        <w:t>User Profiles and MySites</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E62E3BB" w:rsidR="00EB1ADF" w:rsidRPr="005C7841" w:rsidRDefault="00EB1ADF" w:rsidP="0048025F">
      <w:pPr>
        <w:pStyle w:val="LabExerciseCallout"/>
      </w:pPr>
      <w:r w:rsidRPr="005C7841">
        <w:rPr>
          <w:b/>
        </w:rPr>
        <w:t>Lab Folder</w:t>
      </w:r>
      <w:r w:rsidRPr="005C7841">
        <w:t xml:space="preserve">: </w:t>
      </w:r>
      <w:r w:rsidR="006404A8">
        <w:t>C:\Student\Modules</w:t>
      </w:r>
      <w:r w:rsidR="00941D1D">
        <w:t>\</w:t>
      </w:r>
      <w:r w:rsidR="00877433">
        <w:t>UserProfiles</w:t>
      </w:r>
      <w:r w:rsidR="006404A8">
        <w:t>\Lab</w:t>
      </w:r>
    </w:p>
    <w:p w14:paraId="2F5E4F28" w14:textId="53FC2E21" w:rsidR="006C4ED0" w:rsidRDefault="00EB1ADF" w:rsidP="006C4ED0">
      <w:pPr>
        <w:pStyle w:val="LabExerciseCallout"/>
        <w:rPr>
          <w:rFonts w:cs="Arial"/>
          <w:lang w:val="en"/>
        </w:rPr>
      </w:pPr>
      <w:r w:rsidRPr="005C7841">
        <w:rPr>
          <w:b/>
        </w:rPr>
        <w:t>Lab Overview</w:t>
      </w:r>
      <w:r w:rsidRPr="005C7841">
        <w:t xml:space="preserve">: </w:t>
      </w:r>
      <w:r w:rsidR="00EA77D4">
        <w:rPr>
          <w:rFonts w:cs="Arial"/>
          <w:lang w:val="en"/>
        </w:rPr>
        <w:t xml:space="preserve">In this </w:t>
      </w:r>
      <w:r w:rsidR="004D525D">
        <w:rPr>
          <w:rFonts w:cs="Arial"/>
          <w:lang w:val="en"/>
        </w:rPr>
        <w:t>module</w:t>
      </w:r>
      <w:r w:rsidR="006C4ED0">
        <w:rPr>
          <w:rFonts w:cs="Arial"/>
          <w:lang w:val="en"/>
        </w:rPr>
        <w:t xml:space="preserve"> you will explore the User Profile Service and learn what features and functions it supports. You will configure a custom User Profile field to track the Twitter Accounts and Product Specialties of the employees at Wingtip Toys. You will learn how to share documents and content within SharePoint and how to follow People, Sites and Documents that are of interest to you and receive updates about those items in your Newsfeed.</w:t>
      </w:r>
    </w:p>
    <w:p w14:paraId="421F8A04" w14:textId="40373DF7" w:rsidR="00212D64" w:rsidRDefault="00212D64" w:rsidP="006C4ED0">
      <w:pPr>
        <w:pStyle w:val="LabExerciseCallout"/>
        <w:rPr>
          <w:rFonts w:cs="Arial"/>
          <w:lang w:val="en"/>
        </w:rPr>
      </w:pPr>
      <w:r w:rsidRPr="00212D64">
        <w:rPr>
          <w:b/>
        </w:rPr>
        <w:t>Lab Setup</w:t>
      </w:r>
      <w:r>
        <w:rPr>
          <w:b/>
        </w:rPr>
        <w:t>:</w:t>
      </w:r>
      <w:r>
        <w:rPr>
          <w:rFonts w:cs="Arial"/>
          <w:lang w:val="en"/>
        </w:rPr>
        <w:t xml:space="preserve"> </w:t>
      </w:r>
      <w:r>
        <w:rPr>
          <w:lang w:val="en"/>
        </w:rPr>
        <w:t xml:space="preserve">Before working on this lab please run the script located at </w:t>
      </w:r>
      <w:r w:rsidRPr="00212D64">
        <w:rPr>
          <w:b/>
          <w:lang w:val="en"/>
        </w:rPr>
        <w:t>[Lab files]\User Profiles\CreateUserProfiles.ps1</w:t>
      </w:r>
      <w:r>
        <w:rPr>
          <w:lang w:val="en"/>
        </w:rPr>
        <w:t xml:space="preserve">. You can run this PowerShell script by right-clicking it in the Windows Explorer and choosing the command </w:t>
      </w:r>
      <w:r w:rsidRPr="00212D64">
        <w:rPr>
          <w:b/>
          <w:lang w:val="en"/>
        </w:rPr>
        <w:t>Run with PowerShell</w:t>
      </w:r>
      <w:r>
        <w:rPr>
          <w:lang w:val="en"/>
        </w:rPr>
        <w:t>.</w:t>
      </w:r>
    </w:p>
    <w:p w14:paraId="4A1DBA3F" w14:textId="50BEDD18" w:rsidR="00EB1ADF" w:rsidRPr="00AB0146" w:rsidRDefault="00EB1ADF" w:rsidP="00EB1ADF">
      <w:pPr>
        <w:pStyle w:val="Heading3"/>
      </w:pPr>
      <w:r>
        <w:t xml:space="preserve">Exercise 1: </w:t>
      </w:r>
      <w:r w:rsidR="00C0284B">
        <w:t>Configure the User Profile Service</w:t>
      </w:r>
    </w:p>
    <w:p w14:paraId="707EA7F1" w14:textId="07BDA566" w:rsidR="00EA77D4" w:rsidRDefault="00EA77D4" w:rsidP="00E314EF">
      <w:pPr>
        <w:pStyle w:val="LabExerciseLeadIn"/>
      </w:pPr>
      <w:r>
        <w:t xml:space="preserve">In this exercise you will </w:t>
      </w:r>
      <w:r w:rsidR="0028052E">
        <w:t xml:space="preserve">explore the User Profile Service and learn about the features that support the user experience in SharePoint 2013. </w:t>
      </w:r>
      <w:r w:rsidR="00E314EF">
        <w:t>The user profile service is the heart of SharePoint’s People system. It stor</w:t>
      </w:r>
      <w:r w:rsidR="0085371D">
        <w:t>es information about the users and manages synchronization of user information.</w:t>
      </w:r>
    </w:p>
    <w:p w14:paraId="42EB1026" w14:textId="782EF715" w:rsidR="00317E0A" w:rsidRDefault="00317E0A" w:rsidP="00E314EF">
      <w:pPr>
        <w:pStyle w:val="LabExerciseLeadIn"/>
      </w:pPr>
      <w:r>
        <w:t>Note: As an end user you will likely never administer the User Profile Service, but in order to better understand how the Service works this lab begins with a</w:t>
      </w:r>
      <w:r w:rsidR="00A101FD">
        <w:t xml:space="preserve"> walk through of Features from Central Administration.</w:t>
      </w:r>
    </w:p>
    <w:p w14:paraId="6FAA172B" w14:textId="75C389AA" w:rsidR="00EA77D4" w:rsidRDefault="00D6605E" w:rsidP="00EA77D4">
      <w:pPr>
        <w:pStyle w:val="LabStepNumbered"/>
      </w:pPr>
      <w:r>
        <w:t>Browse</w:t>
      </w:r>
      <w:r w:rsidR="005E07FB">
        <w:t xml:space="preserve"> to Central Administration for SharePoint 2013</w:t>
      </w:r>
      <w:r>
        <w:t>.</w:t>
      </w:r>
    </w:p>
    <w:p w14:paraId="6B47C8A0" w14:textId="0A92956D" w:rsidR="00EA77D4" w:rsidRDefault="00317E0A" w:rsidP="005E07FB">
      <w:pPr>
        <w:pStyle w:val="LabStepNumbered"/>
      </w:pPr>
      <w:r>
        <w:t xml:space="preserve">Chose </w:t>
      </w:r>
      <w:r w:rsidRPr="005E631D">
        <w:rPr>
          <w:b/>
        </w:rPr>
        <w:t>Application Management | Manage Service Applications</w:t>
      </w:r>
      <w:r>
        <w:t>.</w:t>
      </w:r>
    </w:p>
    <w:p w14:paraId="347B21FB" w14:textId="3610F09A" w:rsidR="00317E0A" w:rsidRDefault="00317E0A" w:rsidP="005E07FB">
      <w:pPr>
        <w:pStyle w:val="LabStepNumbered"/>
      </w:pPr>
      <w:r>
        <w:t xml:space="preserve">Click the </w:t>
      </w:r>
      <w:r w:rsidRPr="005E631D">
        <w:rPr>
          <w:b/>
        </w:rPr>
        <w:t>User Profile Service Application</w:t>
      </w:r>
      <w:r>
        <w:t xml:space="preserve"> to Manage the Service.</w:t>
      </w:r>
    </w:p>
    <w:p w14:paraId="72D37A8A" w14:textId="658604D8" w:rsidR="00317E0A" w:rsidRDefault="00317E0A" w:rsidP="005E07FB">
      <w:pPr>
        <w:pStyle w:val="LabStepNumbered"/>
      </w:pPr>
      <w:r>
        <w:t xml:space="preserve">Once in the management section for the User Profile Service there are a few specific features in the </w:t>
      </w:r>
      <w:r w:rsidRPr="00830275">
        <w:rPr>
          <w:b/>
        </w:rPr>
        <w:t>People Section</w:t>
      </w:r>
      <w:r>
        <w:t xml:space="preserve"> that you should note:</w:t>
      </w:r>
    </w:p>
    <w:p w14:paraId="49D09330" w14:textId="0E5C6172" w:rsidR="00317E0A" w:rsidRDefault="00317E0A" w:rsidP="00317E0A">
      <w:pPr>
        <w:pStyle w:val="LabStepNumberedLevel2"/>
      </w:pPr>
      <w:r w:rsidRPr="00830275">
        <w:rPr>
          <w:b/>
        </w:rPr>
        <w:t>Manage User Properties</w:t>
      </w:r>
      <w:r>
        <w:t xml:space="preserve"> – User Properties are how SharePoint stores information about users, whether it is imported from Active Directory or entered by the end user. In the next section you will add a couple fields to enhance the user profiles for Wingtip Toys.</w:t>
      </w:r>
    </w:p>
    <w:p w14:paraId="0913109C" w14:textId="12661894" w:rsidR="00317E0A" w:rsidRDefault="00317E0A" w:rsidP="00317E0A">
      <w:pPr>
        <w:pStyle w:val="LabStepNumberedLevel2"/>
      </w:pPr>
      <w:r w:rsidRPr="00830275">
        <w:rPr>
          <w:b/>
        </w:rPr>
        <w:t>Manage User Profiles</w:t>
      </w:r>
      <w:r>
        <w:t xml:space="preserve"> – As an Administrator you can update and manage profiles for users through this option.</w:t>
      </w:r>
    </w:p>
    <w:p w14:paraId="69FA1BE7" w14:textId="75616FD8" w:rsidR="00317E0A" w:rsidRDefault="00317E0A" w:rsidP="00317E0A">
      <w:pPr>
        <w:pStyle w:val="LabStepNumberedLevel2"/>
      </w:pPr>
      <w:r w:rsidRPr="00830275">
        <w:rPr>
          <w:b/>
        </w:rPr>
        <w:t>Manage Audiences</w:t>
      </w:r>
      <w:r>
        <w:t xml:space="preserve"> – Audiences are a method of targeting and personalizing content to display for specific user populations.</w:t>
      </w:r>
    </w:p>
    <w:p w14:paraId="360CAAC7" w14:textId="0FC769B8" w:rsidR="00317E0A" w:rsidRDefault="00317E0A" w:rsidP="009762A7">
      <w:pPr>
        <w:pStyle w:val="LabExerciseCallout"/>
      </w:pPr>
      <w:r>
        <w:t>You have asked the IT department to create two Audiences so that you can target content on a site you are planning. Yo</w:t>
      </w:r>
      <w:r w:rsidR="009762A7">
        <w:t>u</w:t>
      </w:r>
      <w:r>
        <w:t xml:space="preserve"> will play the role of a SharePoint Administrator and </w:t>
      </w:r>
      <w:r w:rsidR="009762A7">
        <w:t>perform this configuration now.</w:t>
      </w:r>
    </w:p>
    <w:p w14:paraId="0BEAE399" w14:textId="4E040B7F" w:rsidR="009762A7" w:rsidRDefault="009762A7" w:rsidP="009762A7">
      <w:pPr>
        <w:pStyle w:val="LabStepNumbered"/>
      </w:pPr>
      <w:r>
        <w:t xml:space="preserve">In the People section click </w:t>
      </w:r>
      <w:r w:rsidRPr="00830275">
        <w:rPr>
          <w:b/>
        </w:rPr>
        <w:t>Manage Audiences</w:t>
      </w:r>
      <w:r>
        <w:t>.</w:t>
      </w:r>
    </w:p>
    <w:p w14:paraId="0B2CBAB9" w14:textId="6FDF80AA" w:rsidR="009762A7" w:rsidRDefault="009762A7" w:rsidP="009762A7">
      <w:pPr>
        <w:pStyle w:val="LabStepNumbered"/>
      </w:pPr>
      <w:r>
        <w:t xml:space="preserve">On the View Audiences page click </w:t>
      </w:r>
      <w:r w:rsidRPr="00830275">
        <w:rPr>
          <w:b/>
        </w:rPr>
        <w:t>New Audience</w:t>
      </w:r>
      <w:r>
        <w:t>.</w:t>
      </w:r>
    </w:p>
    <w:p w14:paraId="4D707FB1" w14:textId="5E97BA57" w:rsidR="009762A7" w:rsidRDefault="009762A7" w:rsidP="009762A7">
      <w:pPr>
        <w:pStyle w:val="LabStepNumbered"/>
      </w:pPr>
      <w:r>
        <w:t xml:space="preserve">On the </w:t>
      </w:r>
      <w:r w:rsidRPr="00830275">
        <w:rPr>
          <w:b/>
        </w:rPr>
        <w:t>Create Audience</w:t>
      </w:r>
      <w:r>
        <w:t xml:space="preserve"> page create a new audience with the following attributes:</w:t>
      </w:r>
    </w:p>
    <w:p w14:paraId="0906A294" w14:textId="50449059" w:rsidR="009762A7" w:rsidRDefault="009762A7" w:rsidP="009762A7">
      <w:pPr>
        <w:pStyle w:val="LabStepNumberedLevel2"/>
      </w:pPr>
      <w:r>
        <w:t xml:space="preserve">Name: </w:t>
      </w:r>
      <w:r w:rsidRPr="00830275">
        <w:rPr>
          <w:b/>
        </w:rPr>
        <w:t>Scientists</w:t>
      </w:r>
    </w:p>
    <w:p w14:paraId="1E4FFFBA" w14:textId="1E53BDA4" w:rsidR="009762A7" w:rsidRDefault="009762A7" w:rsidP="009762A7">
      <w:pPr>
        <w:pStyle w:val="LabStepNumberedLevel2"/>
      </w:pPr>
      <w:r>
        <w:t xml:space="preserve">Description: </w:t>
      </w:r>
      <w:r w:rsidRPr="00830275">
        <w:rPr>
          <w:b/>
        </w:rPr>
        <w:t>Wingtip Scientists</w:t>
      </w:r>
      <w:r>
        <w:t xml:space="preserve"> </w:t>
      </w:r>
    </w:p>
    <w:p w14:paraId="0D9F0CAE" w14:textId="4C5D6019" w:rsidR="009762A7" w:rsidRDefault="009762A7" w:rsidP="009762A7">
      <w:pPr>
        <w:pStyle w:val="LabStepNumberedLevel2"/>
      </w:pPr>
      <w:r>
        <w:t xml:space="preserve">Owner: </w:t>
      </w:r>
      <w:r w:rsidRPr="00830275">
        <w:rPr>
          <w:b/>
        </w:rPr>
        <w:t>wingtip\administrator</w:t>
      </w:r>
    </w:p>
    <w:p w14:paraId="353C8955" w14:textId="1728F64C" w:rsidR="009762A7" w:rsidRDefault="009762A7" w:rsidP="009762A7">
      <w:pPr>
        <w:pStyle w:val="LabStepNumberedLevel2"/>
      </w:pPr>
      <w:r>
        <w:t xml:space="preserve">Include users who: </w:t>
      </w:r>
      <w:r w:rsidRPr="00830275">
        <w:rPr>
          <w:b/>
        </w:rPr>
        <w:t>Satisfy all of the rules</w:t>
      </w:r>
    </w:p>
    <w:p w14:paraId="197D6D25" w14:textId="2B7FCFBB" w:rsidR="009762A7" w:rsidRDefault="009762A7" w:rsidP="009762A7">
      <w:pPr>
        <w:pStyle w:val="LabStepNumbered"/>
      </w:pPr>
      <w:r>
        <w:t xml:space="preserve">Click </w:t>
      </w:r>
      <w:r w:rsidRPr="00830275">
        <w:rPr>
          <w:b/>
        </w:rPr>
        <w:t>OK</w:t>
      </w:r>
    </w:p>
    <w:p w14:paraId="0158173A" w14:textId="2976216D" w:rsidR="009762A7" w:rsidRDefault="00882D4D" w:rsidP="009762A7">
      <w:pPr>
        <w:pStyle w:val="LabStepNumbered"/>
      </w:pPr>
      <w:r>
        <w:t xml:space="preserve">On the </w:t>
      </w:r>
      <w:r w:rsidRPr="00830275">
        <w:rPr>
          <w:b/>
        </w:rPr>
        <w:t>Add Audience Rule</w:t>
      </w:r>
      <w:r>
        <w:t xml:space="preserve"> page add a rule to limit the audience to the Wingtip Scientists Group:</w:t>
      </w:r>
    </w:p>
    <w:p w14:paraId="23F92E68" w14:textId="11554080" w:rsidR="00882D4D" w:rsidRDefault="00882D4D" w:rsidP="00882D4D">
      <w:pPr>
        <w:pStyle w:val="LabStepNumberedLevel2"/>
      </w:pPr>
      <w:r>
        <w:t xml:space="preserve">Operand: </w:t>
      </w:r>
      <w:r w:rsidRPr="00830275">
        <w:rPr>
          <w:b/>
        </w:rPr>
        <w:t>User</w:t>
      </w:r>
    </w:p>
    <w:p w14:paraId="09FEDC47" w14:textId="7DBE0117" w:rsidR="00882D4D" w:rsidRDefault="00882D4D" w:rsidP="00882D4D">
      <w:pPr>
        <w:pStyle w:val="LabStepNumberedLevel2"/>
      </w:pPr>
      <w:r>
        <w:t xml:space="preserve">Operator: </w:t>
      </w:r>
      <w:r w:rsidRPr="00830275">
        <w:rPr>
          <w:b/>
        </w:rPr>
        <w:t>Member Of</w:t>
      </w:r>
    </w:p>
    <w:p w14:paraId="0E982487" w14:textId="22E1DC74" w:rsidR="00882D4D" w:rsidRDefault="00882D4D" w:rsidP="00882D4D">
      <w:pPr>
        <w:pStyle w:val="LabStepNumberedLevel2"/>
      </w:pPr>
      <w:r>
        <w:t xml:space="preserve">Value: </w:t>
      </w:r>
      <w:r w:rsidRPr="00830275">
        <w:rPr>
          <w:b/>
        </w:rPr>
        <w:t>Wingtip Scientists</w:t>
      </w:r>
    </w:p>
    <w:p w14:paraId="7D3CDC71" w14:textId="1EAFC7AA" w:rsidR="00882D4D" w:rsidRDefault="00882D4D" w:rsidP="00882D4D">
      <w:pPr>
        <w:pStyle w:val="LabStepNumbered"/>
      </w:pPr>
      <w:r>
        <w:t xml:space="preserve">Click </w:t>
      </w:r>
      <w:r w:rsidRPr="00830275">
        <w:rPr>
          <w:b/>
        </w:rPr>
        <w:t>OK</w:t>
      </w:r>
    </w:p>
    <w:p w14:paraId="447D86F9" w14:textId="05DB36E4" w:rsidR="00882D4D" w:rsidRDefault="00882D4D" w:rsidP="00882D4D">
      <w:pPr>
        <w:pStyle w:val="LabStepNumbered"/>
      </w:pPr>
      <w:r>
        <w:t xml:space="preserve">On the View Audience </w:t>
      </w:r>
      <w:r w:rsidR="00D1333D">
        <w:t>Properties</w:t>
      </w:r>
      <w:r>
        <w:t xml:space="preserve"> page you will see the result of the audience you just created. Audiences are “compiled” from time to time by SharePoint. Force the compilation by clicking </w:t>
      </w:r>
      <w:r w:rsidRPr="00830275">
        <w:rPr>
          <w:b/>
        </w:rPr>
        <w:t>Compile Audience</w:t>
      </w:r>
      <w:r>
        <w:t xml:space="preserve"> link in the page. T</w:t>
      </w:r>
      <w:r w:rsidR="00D6605E">
        <w:t xml:space="preserve">he page should refresh to show three </w:t>
      </w:r>
      <w:r>
        <w:t>members and no Compilation Errors.</w:t>
      </w:r>
    </w:p>
    <w:p w14:paraId="32289A31" w14:textId="459B5AA6" w:rsidR="00882D4D" w:rsidRDefault="00882D4D" w:rsidP="00882D4D">
      <w:pPr>
        <w:pStyle w:val="LabExerciseCallout"/>
      </w:pPr>
      <w:r>
        <w:t>In this exercise you added an audience to SharePoint 2013 and explored</w:t>
      </w:r>
      <w:r w:rsidR="00830275">
        <w:t xml:space="preserve"> the User Profile Service</w:t>
      </w:r>
      <w:r>
        <w:t xml:space="preserve"> a bit</w:t>
      </w:r>
      <w:r w:rsidR="00830275">
        <w:t>. I</w:t>
      </w:r>
      <w:r>
        <w:t xml:space="preserve">n the next </w:t>
      </w:r>
      <w:r w:rsidR="00830275">
        <w:t>exercise you will do a bit more work with the User Profile service to enhance the User Experience.</w:t>
      </w:r>
    </w:p>
    <w:p w14:paraId="67D2390A" w14:textId="7A4BA525" w:rsidR="0028052E" w:rsidRDefault="0028052E" w:rsidP="0028052E">
      <w:pPr>
        <w:pStyle w:val="Heading3"/>
      </w:pPr>
      <w:r>
        <w:lastRenderedPageBreak/>
        <w:t xml:space="preserve">Exercise 2: Extend User Profiles with Custom Properties </w:t>
      </w:r>
    </w:p>
    <w:p w14:paraId="32525CAB" w14:textId="604675BD" w:rsidR="00D1333D" w:rsidRDefault="00D1333D" w:rsidP="00D1333D">
      <w:pPr>
        <w:pStyle w:val="LabExerciseCallout"/>
      </w:pPr>
      <w:r>
        <w:t>SharePoint User Profile properties are an excellent way to</w:t>
      </w:r>
      <w:r w:rsidR="00830275">
        <w:t xml:space="preserve"> engage your users and gather information. </w:t>
      </w:r>
      <w:r>
        <w:t>In this exercise you will configure two new User Profile fields tailored to the company culture at Wingtip Toys. First, your HR Department has asked you to configure a field to track the product categories that employees work with regularly. Since you already have the Product Category information in the Managed Metadata Service, you will create a User Profile Field that makes use of that term set. The second field they wish to add will enable the employees to share their Twitter accounts with the company.</w:t>
      </w:r>
    </w:p>
    <w:p w14:paraId="50DD5B03" w14:textId="186FE18B" w:rsidR="00D1333D" w:rsidRDefault="00D1333D" w:rsidP="00D1333D">
      <w:pPr>
        <w:pStyle w:val="LabStepNumbered"/>
        <w:numPr>
          <w:ilvl w:val="0"/>
          <w:numId w:val="42"/>
        </w:numPr>
      </w:pPr>
      <w:r>
        <w:t xml:space="preserve">Browse to Central Administration for SharePoint </w:t>
      </w:r>
      <w:r w:rsidR="00426257">
        <w:t>2013.</w:t>
      </w:r>
    </w:p>
    <w:p w14:paraId="61125C68" w14:textId="45D57795" w:rsidR="00426257" w:rsidRDefault="00426257" w:rsidP="00D1333D">
      <w:pPr>
        <w:pStyle w:val="LabStepNumbered"/>
        <w:numPr>
          <w:ilvl w:val="0"/>
          <w:numId w:val="42"/>
        </w:numPr>
      </w:pPr>
      <w:r>
        <w:t xml:space="preserve">Navigate to </w:t>
      </w:r>
      <w:r w:rsidRPr="00830275">
        <w:rPr>
          <w:b/>
        </w:rPr>
        <w:t>Application Management | Manage Service Applications</w:t>
      </w:r>
      <w:r w:rsidR="00D6605E">
        <w:rPr>
          <w:b/>
        </w:rPr>
        <w:t>.</w:t>
      </w:r>
    </w:p>
    <w:p w14:paraId="172C4A38" w14:textId="6816AD01" w:rsidR="00426257" w:rsidRDefault="00426257" w:rsidP="00D1333D">
      <w:pPr>
        <w:pStyle w:val="LabStepNumbered"/>
        <w:numPr>
          <w:ilvl w:val="0"/>
          <w:numId w:val="42"/>
        </w:numPr>
      </w:pPr>
      <w:r>
        <w:t xml:space="preserve">Click the link to manage the </w:t>
      </w:r>
      <w:r w:rsidRPr="00830275">
        <w:rPr>
          <w:b/>
        </w:rPr>
        <w:t>User Profile Service Application</w:t>
      </w:r>
      <w:r w:rsidR="00D6605E">
        <w:t>.</w:t>
      </w:r>
    </w:p>
    <w:p w14:paraId="07DF7067" w14:textId="77777777" w:rsidR="00D90239" w:rsidRDefault="00426257" w:rsidP="00D1333D">
      <w:pPr>
        <w:pStyle w:val="LabStepNumbered"/>
        <w:numPr>
          <w:ilvl w:val="0"/>
          <w:numId w:val="42"/>
        </w:numPr>
      </w:pPr>
      <w:r>
        <w:t xml:space="preserve">Click </w:t>
      </w:r>
      <w:r w:rsidRPr="00830275">
        <w:rPr>
          <w:b/>
        </w:rPr>
        <w:t>Manage User Properties</w:t>
      </w:r>
      <w:r>
        <w:t xml:space="preserve"> from the </w:t>
      </w:r>
      <w:r w:rsidRPr="00830275">
        <w:rPr>
          <w:b/>
        </w:rPr>
        <w:t>People</w:t>
      </w:r>
      <w:r>
        <w:t xml:space="preserve"> section.</w:t>
      </w:r>
      <w:r w:rsidR="00D90239">
        <w:t xml:space="preserve"> </w:t>
      </w:r>
    </w:p>
    <w:p w14:paraId="70A9D005" w14:textId="67CD2C21" w:rsidR="00D90239" w:rsidRDefault="00D90239" w:rsidP="00D1333D">
      <w:pPr>
        <w:pStyle w:val="LabStepNumbered"/>
        <w:numPr>
          <w:ilvl w:val="0"/>
          <w:numId w:val="42"/>
        </w:numPr>
      </w:pPr>
      <w:r>
        <w:t>This list is all of the properties that SharePoint maintains</w:t>
      </w:r>
      <w:r w:rsidR="00D6605E">
        <w:t xml:space="preserve"> for users. You need to create two</w:t>
      </w:r>
      <w:r>
        <w:t xml:space="preserve"> new fields in a new Section. Click </w:t>
      </w:r>
      <w:r w:rsidRPr="00830275">
        <w:rPr>
          <w:b/>
        </w:rPr>
        <w:t>New Section</w:t>
      </w:r>
      <w:r>
        <w:t xml:space="preserve"> in the tool bar and supply the following information</w:t>
      </w:r>
    </w:p>
    <w:p w14:paraId="50399F60" w14:textId="7196C73B" w:rsidR="00426257" w:rsidRDefault="00D90239" w:rsidP="00D90239">
      <w:pPr>
        <w:pStyle w:val="LabStepNumberedLevel2"/>
        <w:numPr>
          <w:ilvl w:val="1"/>
          <w:numId w:val="42"/>
        </w:numPr>
      </w:pPr>
      <w:r>
        <w:t xml:space="preserve">Name: </w:t>
      </w:r>
      <w:r w:rsidRPr="00830275">
        <w:rPr>
          <w:b/>
        </w:rPr>
        <w:t>WingtipToysInformation</w:t>
      </w:r>
      <w:r>
        <w:t>.</w:t>
      </w:r>
    </w:p>
    <w:p w14:paraId="406622A3" w14:textId="5437F5B9" w:rsidR="00D90239" w:rsidRDefault="00D90239" w:rsidP="00D90239">
      <w:pPr>
        <w:pStyle w:val="LabStepNumberedLevel2"/>
        <w:numPr>
          <w:ilvl w:val="1"/>
          <w:numId w:val="42"/>
        </w:numPr>
      </w:pPr>
      <w:r>
        <w:t xml:space="preserve">Display Name: </w:t>
      </w:r>
      <w:r w:rsidRPr="00830275">
        <w:rPr>
          <w:b/>
        </w:rPr>
        <w:t>Wingtip Toys Information</w:t>
      </w:r>
    </w:p>
    <w:p w14:paraId="01DAAAAE" w14:textId="3CD27AFA" w:rsidR="00D90239" w:rsidRDefault="00D90239" w:rsidP="00D90239">
      <w:pPr>
        <w:pStyle w:val="LabStepNumberedLevel2"/>
        <w:numPr>
          <w:ilvl w:val="1"/>
          <w:numId w:val="42"/>
        </w:numPr>
      </w:pPr>
      <w:r>
        <w:t xml:space="preserve">Default User Profile Subtype: </w:t>
      </w:r>
      <w:r w:rsidRPr="00830275">
        <w:rPr>
          <w:b/>
        </w:rPr>
        <w:t>Checked</w:t>
      </w:r>
    </w:p>
    <w:p w14:paraId="4FB485BE" w14:textId="1D063413" w:rsidR="00D90239" w:rsidRDefault="00D90239" w:rsidP="00D1333D">
      <w:pPr>
        <w:pStyle w:val="LabStepNumbered"/>
        <w:numPr>
          <w:ilvl w:val="0"/>
          <w:numId w:val="42"/>
        </w:numPr>
      </w:pPr>
      <w:r>
        <w:t xml:space="preserve">Click </w:t>
      </w:r>
      <w:r w:rsidRPr="00830275">
        <w:rPr>
          <w:b/>
        </w:rPr>
        <w:t>OK</w:t>
      </w:r>
      <w:r>
        <w:t>. Scroll to the bottom of the properties list and you should see the new Section you just created.</w:t>
      </w:r>
    </w:p>
    <w:p w14:paraId="12088A4E" w14:textId="01F68435" w:rsidR="00D90239" w:rsidRDefault="00D90239" w:rsidP="00D1333D">
      <w:pPr>
        <w:pStyle w:val="LabStepNumbered"/>
        <w:numPr>
          <w:ilvl w:val="0"/>
          <w:numId w:val="42"/>
        </w:numPr>
      </w:pPr>
      <w:r>
        <w:t xml:space="preserve">Click </w:t>
      </w:r>
      <w:r w:rsidRPr="00830275">
        <w:rPr>
          <w:b/>
        </w:rPr>
        <w:t>New Property</w:t>
      </w:r>
      <w:r>
        <w:t xml:space="preserve"> in the toolbar.</w:t>
      </w:r>
    </w:p>
    <w:p w14:paraId="6CAE9E29" w14:textId="08750A70" w:rsidR="00D90239" w:rsidRDefault="00D90239" w:rsidP="00D1333D">
      <w:pPr>
        <w:pStyle w:val="LabStepNumbered"/>
        <w:numPr>
          <w:ilvl w:val="0"/>
          <w:numId w:val="42"/>
        </w:numPr>
      </w:pPr>
      <w:r>
        <w:t xml:space="preserve">On the </w:t>
      </w:r>
      <w:r w:rsidRPr="00830275">
        <w:rPr>
          <w:b/>
        </w:rPr>
        <w:t>Add User Profile Property</w:t>
      </w:r>
      <w:r>
        <w:t xml:space="preserve"> page enter the following information:</w:t>
      </w:r>
    </w:p>
    <w:p w14:paraId="693A9BB9" w14:textId="37D7428B" w:rsidR="00D90239" w:rsidRDefault="00D90239" w:rsidP="00D90239">
      <w:pPr>
        <w:pStyle w:val="LabStepNumberedLevel2"/>
        <w:numPr>
          <w:ilvl w:val="1"/>
          <w:numId w:val="42"/>
        </w:numPr>
      </w:pPr>
      <w:r>
        <w:t xml:space="preserve">Name: </w:t>
      </w:r>
      <w:r w:rsidRPr="00830275">
        <w:rPr>
          <w:b/>
        </w:rPr>
        <w:t>ProductCategories</w:t>
      </w:r>
    </w:p>
    <w:p w14:paraId="39EEAD3B" w14:textId="706E84D0" w:rsidR="00D90239" w:rsidRDefault="00D90239" w:rsidP="00D90239">
      <w:pPr>
        <w:pStyle w:val="LabStepNumberedLevel2"/>
        <w:numPr>
          <w:ilvl w:val="1"/>
          <w:numId w:val="42"/>
        </w:numPr>
      </w:pPr>
      <w:r>
        <w:t xml:space="preserve">Display Name: </w:t>
      </w:r>
      <w:r w:rsidRPr="00830275">
        <w:rPr>
          <w:b/>
        </w:rPr>
        <w:t>Product Categories</w:t>
      </w:r>
    </w:p>
    <w:p w14:paraId="3DECA124" w14:textId="1954113F" w:rsidR="00D90239" w:rsidRDefault="00D90239" w:rsidP="00D90239">
      <w:pPr>
        <w:pStyle w:val="LabStepNumberedLevel2"/>
        <w:numPr>
          <w:ilvl w:val="1"/>
          <w:numId w:val="42"/>
        </w:numPr>
      </w:pPr>
      <w:r>
        <w:t xml:space="preserve">Type: </w:t>
      </w:r>
      <w:r w:rsidRPr="00830275">
        <w:rPr>
          <w:b/>
        </w:rPr>
        <w:t>string (Multi Value)</w:t>
      </w:r>
    </w:p>
    <w:p w14:paraId="6E504AD7" w14:textId="39F76264" w:rsidR="00D90239" w:rsidRDefault="00D90239" w:rsidP="00D90239">
      <w:pPr>
        <w:pStyle w:val="LabStepNumberedLevel2"/>
        <w:numPr>
          <w:ilvl w:val="1"/>
          <w:numId w:val="42"/>
        </w:numPr>
      </w:pPr>
      <w:r>
        <w:t xml:space="preserve">Length: </w:t>
      </w:r>
      <w:r w:rsidRPr="00830275">
        <w:rPr>
          <w:b/>
        </w:rPr>
        <w:t>200</w:t>
      </w:r>
    </w:p>
    <w:p w14:paraId="5CF83ADF" w14:textId="1ACFB47F" w:rsidR="00D90239" w:rsidRDefault="00D90239" w:rsidP="00D90239">
      <w:pPr>
        <w:pStyle w:val="LabStepNumberedLevel2"/>
        <w:numPr>
          <w:ilvl w:val="1"/>
          <w:numId w:val="42"/>
        </w:numPr>
      </w:pPr>
      <w:r>
        <w:t xml:space="preserve">Multivalue Separator: </w:t>
      </w:r>
      <w:r w:rsidRPr="00830275">
        <w:rPr>
          <w:b/>
        </w:rPr>
        <w:t>Comma</w:t>
      </w:r>
    </w:p>
    <w:p w14:paraId="628666F3" w14:textId="5BBC0356" w:rsidR="00D90239" w:rsidRDefault="00D90239" w:rsidP="00D90239">
      <w:pPr>
        <w:pStyle w:val="LabStepNumberedLevel2"/>
        <w:numPr>
          <w:ilvl w:val="1"/>
          <w:numId w:val="42"/>
        </w:numPr>
      </w:pPr>
      <w:r>
        <w:t xml:space="preserve">Pick a Term Set for this property: </w:t>
      </w:r>
      <w:r w:rsidRPr="00830275">
        <w:rPr>
          <w:b/>
        </w:rPr>
        <w:t>Product Category</w:t>
      </w:r>
    </w:p>
    <w:p w14:paraId="5AEA1772" w14:textId="592D05B4" w:rsidR="00D90239" w:rsidRDefault="00D90239" w:rsidP="00D90239">
      <w:pPr>
        <w:pStyle w:val="LabStepNumberedLevel2"/>
        <w:numPr>
          <w:ilvl w:val="1"/>
          <w:numId w:val="42"/>
        </w:numPr>
      </w:pPr>
      <w:r>
        <w:t xml:space="preserve">Default User Profile Subtype: </w:t>
      </w:r>
      <w:r w:rsidRPr="00830275">
        <w:rPr>
          <w:b/>
        </w:rPr>
        <w:t>Checked</w:t>
      </w:r>
    </w:p>
    <w:p w14:paraId="56D8E098" w14:textId="2F40A61B" w:rsidR="00D90239" w:rsidRDefault="00D90239" w:rsidP="00D90239">
      <w:pPr>
        <w:pStyle w:val="LabStepNumberedLevel2"/>
        <w:numPr>
          <w:ilvl w:val="1"/>
          <w:numId w:val="42"/>
        </w:numPr>
      </w:pPr>
      <w:r>
        <w:t xml:space="preserve">Description: </w:t>
      </w:r>
      <w:r w:rsidRPr="00830275">
        <w:rPr>
          <w:b/>
        </w:rPr>
        <w:t>What product categories are you working on?</w:t>
      </w:r>
    </w:p>
    <w:p w14:paraId="1CBA6578" w14:textId="41E5DC49" w:rsidR="00D90239" w:rsidRDefault="00D90239" w:rsidP="00D90239">
      <w:pPr>
        <w:pStyle w:val="LabStepNumberedLevel2"/>
        <w:numPr>
          <w:ilvl w:val="1"/>
          <w:numId w:val="42"/>
        </w:numPr>
      </w:pPr>
      <w:r>
        <w:t xml:space="preserve">Policy Setting: </w:t>
      </w:r>
      <w:r w:rsidRPr="00830275">
        <w:rPr>
          <w:b/>
        </w:rPr>
        <w:t>Optional</w:t>
      </w:r>
    </w:p>
    <w:p w14:paraId="08C32818" w14:textId="11F3BE54" w:rsidR="00D90239" w:rsidRDefault="00D90239" w:rsidP="00D90239">
      <w:pPr>
        <w:pStyle w:val="LabStepNumberedLevel2"/>
        <w:numPr>
          <w:ilvl w:val="1"/>
          <w:numId w:val="42"/>
        </w:numPr>
      </w:pPr>
      <w:r>
        <w:t xml:space="preserve">Default Privacy Setting: </w:t>
      </w:r>
      <w:r w:rsidRPr="00830275">
        <w:rPr>
          <w:b/>
        </w:rPr>
        <w:t>Everyone</w:t>
      </w:r>
    </w:p>
    <w:p w14:paraId="2A40C5DF" w14:textId="00718560" w:rsidR="00D90239" w:rsidRDefault="00D90239" w:rsidP="00D90239">
      <w:pPr>
        <w:pStyle w:val="LabStepNumberedLevel2"/>
        <w:numPr>
          <w:ilvl w:val="1"/>
          <w:numId w:val="42"/>
        </w:numPr>
      </w:pPr>
      <w:r>
        <w:t xml:space="preserve">User Override: </w:t>
      </w:r>
      <w:r w:rsidRPr="00830275">
        <w:rPr>
          <w:b/>
        </w:rPr>
        <w:t>Unchecked</w:t>
      </w:r>
    </w:p>
    <w:p w14:paraId="4ED9467A" w14:textId="5A6871CF" w:rsidR="00D90239" w:rsidRDefault="00D90239" w:rsidP="00D90239">
      <w:pPr>
        <w:pStyle w:val="LabStepNumberedLevel2"/>
        <w:numPr>
          <w:ilvl w:val="1"/>
          <w:numId w:val="42"/>
        </w:numPr>
      </w:pPr>
      <w:r>
        <w:t xml:space="preserve">Replicable: </w:t>
      </w:r>
      <w:r w:rsidRPr="00830275">
        <w:rPr>
          <w:b/>
        </w:rPr>
        <w:t>Unchecked</w:t>
      </w:r>
    </w:p>
    <w:p w14:paraId="1E165931" w14:textId="17EC60CB" w:rsidR="00D90239" w:rsidRDefault="00283D8E" w:rsidP="00D90239">
      <w:pPr>
        <w:pStyle w:val="LabStepNumberedLevel2"/>
        <w:numPr>
          <w:ilvl w:val="1"/>
          <w:numId w:val="42"/>
        </w:numPr>
      </w:pPr>
      <w:r>
        <w:t xml:space="preserve">Edit Setting: </w:t>
      </w:r>
      <w:r w:rsidRPr="00830275">
        <w:rPr>
          <w:b/>
        </w:rPr>
        <w:t>Allow users to edit values for this property</w:t>
      </w:r>
    </w:p>
    <w:p w14:paraId="1C6AEEFC" w14:textId="754E1195" w:rsidR="00566D55" w:rsidRDefault="00566D55" w:rsidP="00D90239">
      <w:pPr>
        <w:pStyle w:val="LabStepNumberedLevel2"/>
        <w:numPr>
          <w:ilvl w:val="1"/>
          <w:numId w:val="42"/>
        </w:numPr>
      </w:pPr>
      <w:r>
        <w:t xml:space="preserve">Show in the profile properties…: </w:t>
      </w:r>
      <w:r w:rsidRPr="00830275">
        <w:rPr>
          <w:b/>
        </w:rPr>
        <w:t>Checked</w:t>
      </w:r>
    </w:p>
    <w:p w14:paraId="4F056B74" w14:textId="7F31A361" w:rsidR="00566D55" w:rsidRDefault="00566D55" w:rsidP="00D90239">
      <w:pPr>
        <w:pStyle w:val="LabStepNumberedLevel2"/>
        <w:numPr>
          <w:ilvl w:val="1"/>
          <w:numId w:val="42"/>
        </w:numPr>
      </w:pPr>
      <w:r>
        <w:t xml:space="preserve">Maximum number of values…: </w:t>
      </w:r>
      <w:r w:rsidRPr="00830275">
        <w:rPr>
          <w:b/>
        </w:rPr>
        <w:t>2</w:t>
      </w:r>
    </w:p>
    <w:p w14:paraId="0103ECCB" w14:textId="3E34CD2F" w:rsidR="00566D55" w:rsidRDefault="00566D55" w:rsidP="00D90239">
      <w:pPr>
        <w:pStyle w:val="LabStepNumberedLevel2"/>
        <w:numPr>
          <w:ilvl w:val="1"/>
          <w:numId w:val="42"/>
        </w:numPr>
      </w:pPr>
      <w:r>
        <w:t xml:space="preserve">Show on the Edit Details page: </w:t>
      </w:r>
      <w:r w:rsidRPr="00830275">
        <w:rPr>
          <w:b/>
        </w:rPr>
        <w:t>Checked</w:t>
      </w:r>
    </w:p>
    <w:p w14:paraId="1BD2C08D" w14:textId="123471F1" w:rsidR="00566D55" w:rsidRDefault="00566D55" w:rsidP="00D90239">
      <w:pPr>
        <w:pStyle w:val="LabStepNumberedLevel2"/>
        <w:numPr>
          <w:ilvl w:val="1"/>
          <w:numId w:val="42"/>
        </w:numPr>
      </w:pPr>
      <w:r>
        <w:t xml:space="preserve">Show updates to the property…: </w:t>
      </w:r>
      <w:r w:rsidRPr="00830275">
        <w:rPr>
          <w:b/>
        </w:rPr>
        <w:t>Unchecked</w:t>
      </w:r>
    </w:p>
    <w:p w14:paraId="177C3602" w14:textId="4BF859A3" w:rsidR="009E4B36" w:rsidRDefault="009E4B36" w:rsidP="00D90239">
      <w:pPr>
        <w:pStyle w:val="LabStepNumberedLevel2"/>
        <w:numPr>
          <w:ilvl w:val="1"/>
          <w:numId w:val="42"/>
        </w:numPr>
      </w:pPr>
      <w:r>
        <w:t xml:space="preserve">Alias: </w:t>
      </w:r>
      <w:r w:rsidRPr="00830275">
        <w:rPr>
          <w:b/>
        </w:rPr>
        <w:t>Unchecked</w:t>
      </w:r>
    </w:p>
    <w:p w14:paraId="1330A360" w14:textId="1193B229" w:rsidR="009E4B36" w:rsidRDefault="009E4B36" w:rsidP="00D90239">
      <w:pPr>
        <w:pStyle w:val="LabStepNumberedLevel2"/>
        <w:numPr>
          <w:ilvl w:val="1"/>
          <w:numId w:val="42"/>
        </w:numPr>
      </w:pPr>
      <w:r>
        <w:t xml:space="preserve">Indexed: </w:t>
      </w:r>
      <w:r w:rsidRPr="00830275">
        <w:rPr>
          <w:b/>
        </w:rPr>
        <w:t>Checked</w:t>
      </w:r>
    </w:p>
    <w:p w14:paraId="0E264666" w14:textId="6A26909B" w:rsidR="00426257" w:rsidRDefault="009E4B36" w:rsidP="00D1333D">
      <w:pPr>
        <w:pStyle w:val="LabStepNumbered"/>
        <w:numPr>
          <w:ilvl w:val="0"/>
          <w:numId w:val="42"/>
        </w:numPr>
      </w:pPr>
      <w:r>
        <w:t xml:space="preserve">Click </w:t>
      </w:r>
      <w:r w:rsidRPr="00830275">
        <w:rPr>
          <w:b/>
        </w:rPr>
        <w:t>OK</w:t>
      </w:r>
      <w:r>
        <w:t>.</w:t>
      </w:r>
    </w:p>
    <w:p w14:paraId="64866F9C" w14:textId="59B885FB" w:rsidR="009E4B36" w:rsidRDefault="009E4B36" w:rsidP="00D1333D">
      <w:pPr>
        <w:pStyle w:val="LabStepNumbered"/>
        <w:numPr>
          <w:ilvl w:val="0"/>
          <w:numId w:val="42"/>
        </w:numPr>
      </w:pPr>
      <w:r>
        <w:t xml:space="preserve">Click </w:t>
      </w:r>
      <w:r w:rsidRPr="00830275">
        <w:rPr>
          <w:b/>
        </w:rPr>
        <w:t>New Property</w:t>
      </w:r>
      <w:r>
        <w:t xml:space="preserve"> on the toolbar.</w:t>
      </w:r>
    </w:p>
    <w:p w14:paraId="1E5B3E5F" w14:textId="77777777" w:rsidR="009E4B36" w:rsidRDefault="009E4B36" w:rsidP="009E4B36">
      <w:pPr>
        <w:pStyle w:val="LabStepNumbered"/>
        <w:numPr>
          <w:ilvl w:val="0"/>
          <w:numId w:val="42"/>
        </w:numPr>
      </w:pPr>
      <w:r>
        <w:t xml:space="preserve">On the </w:t>
      </w:r>
      <w:r w:rsidRPr="00830275">
        <w:rPr>
          <w:b/>
        </w:rPr>
        <w:t>Add User Profile Property</w:t>
      </w:r>
      <w:r>
        <w:t xml:space="preserve"> page enter the following information:</w:t>
      </w:r>
    </w:p>
    <w:p w14:paraId="2D747264" w14:textId="09845F7A" w:rsidR="009E4B36" w:rsidRDefault="009E4B36" w:rsidP="009E4B36">
      <w:pPr>
        <w:pStyle w:val="LabStepNumberedLevel2"/>
        <w:numPr>
          <w:ilvl w:val="1"/>
          <w:numId w:val="42"/>
        </w:numPr>
      </w:pPr>
      <w:r>
        <w:t xml:space="preserve">Name: </w:t>
      </w:r>
      <w:r w:rsidRPr="00830275">
        <w:rPr>
          <w:b/>
        </w:rPr>
        <w:t>TwitterUserName</w:t>
      </w:r>
    </w:p>
    <w:p w14:paraId="1C873643" w14:textId="55378266" w:rsidR="009E4B36" w:rsidRDefault="009E4B36" w:rsidP="00711449">
      <w:pPr>
        <w:pStyle w:val="LabStepNumberedLevel2"/>
        <w:numPr>
          <w:ilvl w:val="1"/>
          <w:numId w:val="42"/>
        </w:numPr>
      </w:pPr>
      <w:r>
        <w:t xml:space="preserve">Display Name: </w:t>
      </w:r>
      <w:r w:rsidRPr="00830275">
        <w:rPr>
          <w:b/>
        </w:rPr>
        <w:t>Twitter User Name</w:t>
      </w:r>
      <w:r>
        <w:t xml:space="preserve"> </w:t>
      </w:r>
    </w:p>
    <w:p w14:paraId="4CF01EC4" w14:textId="01FA1AC4" w:rsidR="009E4B36" w:rsidRDefault="009E4B36" w:rsidP="00711449">
      <w:pPr>
        <w:pStyle w:val="LabStepNumberedLevel2"/>
        <w:numPr>
          <w:ilvl w:val="1"/>
          <w:numId w:val="42"/>
        </w:numPr>
      </w:pPr>
      <w:r>
        <w:t xml:space="preserve">Type: </w:t>
      </w:r>
      <w:r w:rsidRPr="00830275">
        <w:rPr>
          <w:b/>
        </w:rPr>
        <w:t>string (Single Value)</w:t>
      </w:r>
    </w:p>
    <w:p w14:paraId="32D927CF" w14:textId="4FEE216C" w:rsidR="009E4B36" w:rsidRDefault="009E4B36" w:rsidP="009E4B36">
      <w:pPr>
        <w:pStyle w:val="LabStepNumberedLevel2"/>
        <w:numPr>
          <w:ilvl w:val="1"/>
          <w:numId w:val="42"/>
        </w:numPr>
      </w:pPr>
      <w:r>
        <w:t xml:space="preserve">Length: </w:t>
      </w:r>
      <w:r w:rsidRPr="00830275">
        <w:rPr>
          <w:b/>
        </w:rPr>
        <w:t>50</w:t>
      </w:r>
    </w:p>
    <w:p w14:paraId="549C70B8" w14:textId="50C5A458" w:rsidR="009E4B36" w:rsidRDefault="009E4B36" w:rsidP="009E4B36">
      <w:pPr>
        <w:pStyle w:val="LabStepNumberedLevel2"/>
        <w:numPr>
          <w:ilvl w:val="1"/>
          <w:numId w:val="42"/>
        </w:numPr>
      </w:pPr>
      <w:r>
        <w:lastRenderedPageBreak/>
        <w:t xml:space="preserve">Configure Term Set…: </w:t>
      </w:r>
      <w:r w:rsidRPr="00830275">
        <w:rPr>
          <w:b/>
        </w:rPr>
        <w:t>Unchecked</w:t>
      </w:r>
    </w:p>
    <w:p w14:paraId="109D168B" w14:textId="77777777" w:rsidR="009E4B36" w:rsidRDefault="009E4B36" w:rsidP="009E4B36">
      <w:pPr>
        <w:pStyle w:val="LabStepNumberedLevel2"/>
        <w:numPr>
          <w:ilvl w:val="1"/>
          <w:numId w:val="42"/>
        </w:numPr>
      </w:pPr>
      <w:r>
        <w:t xml:space="preserve">Default User Profile Subtype: </w:t>
      </w:r>
      <w:r w:rsidRPr="00830275">
        <w:rPr>
          <w:b/>
        </w:rPr>
        <w:t>Checked</w:t>
      </w:r>
    </w:p>
    <w:p w14:paraId="757681D9" w14:textId="05E7B575" w:rsidR="009E4B36" w:rsidRDefault="009E4B36" w:rsidP="009E4B36">
      <w:pPr>
        <w:pStyle w:val="LabStepNumberedLevel2"/>
        <w:numPr>
          <w:ilvl w:val="1"/>
          <w:numId w:val="42"/>
        </w:numPr>
      </w:pPr>
      <w:r>
        <w:t xml:space="preserve">Description: </w:t>
      </w:r>
      <w:r w:rsidRPr="00830275">
        <w:rPr>
          <w:b/>
        </w:rPr>
        <w:t>What is your Twitter Account Name (without the @)</w:t>
      </w:r>
    </w:p>
    <w:p w14:paraId="5E605A3E" w14:textId="77777777" w:rsidR="009E4B36" w:rsidRDefault="009E4B36" w:rsidP="009E4B36">
      <w:pPr>
        <w:pStyle w:val="LabStepNumberedLevel2"/>
        <w:numPr>
          <w:ilvl w:val="1"/>
          <w:numId w:val="42"/>
        </w:numPr>
      </w:pPr>
      <w:r>
        <w:t xml:space="preserve">Policy Setting: </w:t>
      </w:r>
      <w:r w:rsidRPr="00830275">
        <w:rPr>
          <w:b/>
        </w:rPr>
        <w:t>Optional</w:t>
      </w:r>
    </w:p>
    <w:p w14:paraId="3172D278" w14:textId="77777777" w:rsidR="009E4B36" w:rsidRDefault="009E4B36" w:rsidP="009E4B36">
      <w:pPr>
        <w:pStyle w:val="LabStepNumberedLevel2"/>
        <w:numPr>
          <w:ilvl w:val="1"/>
          <w:numId w:val="42"/>
        </w:numPr>
      </w:pPr>
      <w:r>
        <w:t xml:space="preserve">Default Privacy Setting: </w:t>
      </w:r>
      <w:r w:rsidRPr="00830275">
        <w:rPr>
          <w:b/>
        </w:rPr>
        <w:t>Everyone</w:t>
      </w:r>
    </w:p>
    <w:p w14:paraId="1D01062F" w14:textId="77777777" w:rsidR="009E4B36" w:rsidRDefault="009E4B36" w:rsidP="009E4B36">
      <w:pPr>
        <w:pStyle w:val="LabStepNumberedLevel2"/>
        <w:numPr>
          <w:ilvl w:val="1"/>
          <w:numId w:val="42"/>
        </w:numPr>
      </w:pPr>
      <w:r>
        <w:t xml:space="preserve">User Override: </w:t>
      </w:r>
      <w:r w:rsidRPr="00830275">
        <w:rPr>
          <w:b/>
        </w:rPr>
        <w:t>Unchecked</w:t>
      </w:r>
    </w:p>
    <w:p w14:paraId="4B570294" w14:textId="77777777" w:rsidR="009E4B36" w:rsidRDefault="009E4B36" w:rsidP="009E4B36">
      <w:pPr>
        <w:pStyle w:val="LabStepNumberedLevel2"/>
        <w:numPr>
          <w:ilvl w:val="1"/>
          <w:numId w:val="42"/>
        </w:numPr>
      </w:pPr>
      <w:r>
        <w:t xml:space="preserve">Replicable: </w:t>
      </w:r>
      <w:r w:rsidRPr="00830275">
        <w:rPr>
          <w:b/>
        </w:rPr>
        <w:t>Unchecked</w:t>
      </w:r>
    </w:p>
    <w:p w14:paraId="640AC8DF" w14:textId="77777777" w:rsidR="009E4B36" w:rsidRDefault="009E4B36" w:rsidP="009E4B36">
      <w:pPr>
        <w:pStyle w:val="LabStepNumberedLevel2"/>
        <w:numPr>
          <w:ilvl w:val="1"/>
          <w:numId w:val="42"/>
        </w:numPr>
      </w:pPr>
      <w:r>
        <w:t xml:space="preserve">Edit Setting: </w:t>
      </w:r>
      <w:r w:rsidRPr="00830275">
        <w:rPr>
          <w:b/>
        </w:rPr>
        <w:t>Allow users to edit values for this property</w:t>
      </w:r>
    </w:p>
    <w:p w14:paraId="0CC8FC70" w14:textId="77777777" w:rsidR="009E4B36" w:rsidRDefault="009E4B36" w:rsidP="009E4B36">
      <w:pPr>
        <w:pStyle w:val="LabStepNumberedLevel2"/>
        <w:numPr>
          <w:ilvl w:val="1"/>
          <w:numId w:val="42"/>
        </w:numPr>
      </w:pPr>
      <w:r>
        <w:t xml:space="preserve">Show in the profile properties…: </w:t>
      </w:r>
      <w:r w:rsidRPr="00830275">
        <w:rPr>
          <w:b/>
        </w:rPr>
        <w:t>Checked</w:t>
      </w:r>
    </w:p>
    <w:p w14:paraId="484F7F4C" w14:textId="77777777" w:rsidR="009E4B36" w:rsidRDefault="009E4B36" w:rsidP="009E4B36">
      <w:pPr>
        <w:pStyle w:val="LabStepNumberedLevel2"/>
        <w:numPr>
          <w:ilvl w:val="1"/>
          <w:numId w:val="42"/>
        </w:numPr>
      </w:pPr>
      <w:r>
        <w:t xml:space="preserve">Show on the Edit Details page: </w:t>
      </w:r>
      <w:r w:rsidRPr="00830275">
        <w:rPr>
          <w:b/>
        </w:rPr>
        <w:t>Checked</w:t>
      </w:r>
    </w:p>
    <w:p w14:paraId="2CD35609" w14:textId="77777777" w:rsidR="009E4B36" w:rsidRDefault="009E4B36" w:rsidP="009E4B36">
      <w:pPr>
        <w:pStyle w:val="LabStepNumberedLevel2"/>
        <w:numPr>
          <w:ilvl w:val="1"/>
          <w:numId w:val="42"/>
        </w:numPr>
      </w:pPr>
      <w:r>
        <w:t xml:space="preserve">Show updates to the property…: </w:t>
      </w:r>
      <w:r w:rsidRPr="00830275">
        <w:rPr>
          <w:b/>
        </w:rPr>
        <w:t>Unchecked</w:t>
      </w:r>
    </w:p>
    <w:p w14:paraId="42985F6D" w14:textId="77777777" w:rsidR="009E4B36" w:rsidRDefault="009E4B36" w:rsidP="009E4B36">
      <w:pPr>
        <w:pStyle w:val="LabStepNumberedLevel2"/>
        <w:numPr>
          <w:ilvl w:val="1"/>
          <w:numId w:val="42"/>
        </w:numPr>
      </w:pPr>
      <w:r>
        <w:t xml:space="preserve">Alias: </w:t>
      </w:r>
      <w:r w:rsidRPr="00830275">
        <w:rPr>
          <w:b/>
        </w:rPr>
        <w:t>Unchecked</w:t>
      </w:r>
    </w:p>
    <w:p w14:paraId="6A91AF5D" w14:textId="77777777" w:rsidR="009E4B36" w:rsidRDefault="009E4B36" w:rsidP="009E4B36">
      <w:pPr>
        <w:pStyle w:val="LabStepNumberedLevel2"/>
        <w:numPr>
          <w:ilvl w:val="1"/>
          <w:numId w:val="42"/>
        </w:numPr>
      </w:pPr>
      <w:r>
        <w:t xml:space="preserve">Indexed: </w:t>
      </w:r>
      <w:r w:rsidRPr="00830275">
        <w:rPr>
          <w:b/>
        </w:rPr>
        <w:t>Checked</w:t>
      </w:r>
    </w:p>
    <w:p w14:paraId="720169A9" w14:textId="77777777" w:rsidR="009E4B36" w:rsidRDefault="009E4B36" w:rsidP="009E4B36">
      <w:pPr>
        <w:pStyle w:val="LabStepNumbered"/>
        <w:numPr>
          <w:ilvl w:val="0"/>
          <w:numId w:val="42"/>
        </w:numPr>
      </w:pPr>
      <w:r>
        <w:t xml:space="preserve">Click </w:t>
      </w:r>
      <w:r w:rsidRPr="00830275">
        <w:rPr>
          <w:b/>
        </w:rPr>
        <w:t>OK</w:t>
      </w:r>
      <w:r>
        <w:t>.</w:t>
      </w:r>
    </w:p>
    <w:p w14:paraId="1474A3B1" w14:textId="2EA744AE" w:rsidR="009E4B36" w:rsidRDefault="009E4B36" w:rsidP="00D1333D">
      <w:pPr>
        <w:pStyle w:val="LabStepNumbered"/>
        <w:numPr>
          <w:ilvl w:val="0"/>
          <w:numId w:val="42"/>
        </w:numPr>
      </w:pPr>
      <w:r>
        <w:t xml:space="preserve">Now that you have added the properties we need to update a few profiles to test our work. Return to the User Profile Service Application through </w:t>
      </w:r>
      <w:r w:rsidRPr="00830275">
        <w:rPr>
          <w:b/>
        </w:rPr>
        <w:t>Central Administration | Application Management | Manage Service Applications | User Profile Service Application</w:t>
      </w:r>
      <w:r>
        <w:t>.</w:t>
      </w:r>
    </w:p>
    <w:p w14:paraId="5E84FB3D" w14:textId="153A9754" w:rsidR="009E4B36" w:rsidRDefault="009E4B36" w:rsidP="00D1333D">
      <w:pPr>
        <w:pStyle w:val="LabStepNumbered"/>
        <w:numPr>
          <w:ilvl w:val="0"/>
          <w:numId w:val="42"/>
        </w:numPr>
      </w:pPr>
      <w:r>
        <w:t xml:space="preserve">In the </w:t>
      </w:r>
      <w:r w:rsidRPr="00830275">
        <w:rPr>
          <w:b/>
        </w:rPr>
        <w:t>People</w:t>
      </w:r>
      <w:r>
        <w:t xml:space="preserve"> Section click </w:t>
      </w:r>
      <w:r w:rsidRPr="00830275">
        <w:rPr>
          <w:b/>
        </w:rPr>
        <w:t>Manage User Profiles</w:t>
      </w:r>
      <w:r>
        <w:t>.</w:t>
      </w:r>
    </w:p>
    <w:p w14:paraId="620281CE" w14:textId="03CC1CAE" w:rsidR="009E4B36" w:rsidRDefault="009E4B36" w:rsidP="00D1333D">
      <w:pPr>
        <w:pStyle w:val="LabStepNumbered"/>
        <w:numPr>
          <w:ilvl w:val="0"/>
          <w:numId w:val="42"/>
        </w:numPr>
      </w:pPr>
      <w:r>
        <w:t xml:space="preserve">In the Find profiles search box enter </w:t>
      </w:r>
      <w:r w:rsidRPr="00830275">
        <w:rPr>
          <w:b/>
        </w:rPr>
        <w:t>wingtip</w:t>
      </w:r>
      <w:r>
        <w:t xml:space="preserve"> and click </w:t>
      </w:r>
      <w:r w:rsidRPr="00830275">
        <w:rPr>
          <w:b/>
        </w:rPr>
        <w:t>Find</w:t>
      </w:r>
      <w:r>
        <w:t>.</w:t>
      </w:r>
    </w:p>
    <w:p w14:paraId="47673471" w14:textId="2AC7B3FB" w:rsidR="009E4B36" w:rsidRDefault="009E4B36" w:rsidP="00D1333D">
      <w:pPr>
        <w:pStyle w:val="LabStepNumbered"/>
        <w:numPr>
          <w:ilvl w:val="0"/>
          <w:numId w:val="42"/>
        </w:numPr>
      </w:pPr>
      <w:r>
        <w:t xml:space="preserve">Hover over the user </w:t>
      </w:r>
      <w:r w:rsidRPr="00830275">
        <w:rPr>
          <w:b/>
        </w:rPr>
        <w:t>wingtip\AC</w:t>
      </w:r>
      <w:r>
        <w:t xml:space="preserve"> and chose </w:t>
      </w:r>
      <w:r w:rsidRPr="00830275">
        <w:rPr>
          <w:b/>
        </w:rPr>
        <w:t>Edit My Profile</w:t>
      </w:r>
    </w:p>
    <w:p w14:paraId="4A507DA6" w14:textId="4B1FFD48" w:rsidR="009E4B36" w:rsidRDefault="009E4B36" w:rsidP="00BF08DC">
      <w:pPr>
        <w:pStyle w:val="LabStepScreenshot"/>
      </w:pPr>
      <w:r>
        <w:rPr>
          <w:noProof/>
        </w:rPr>
        <w:drawing>
          <wp:inline distT="0" distB="0" distL="0" distR="0" wp14:anchorId="25449936" wp14:editId="077A3EC6">
            <wp:extent cx="4714504" cy="2104690"/>
            <wp:effectExtent l="19050" t="1905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326" cy="2130503"/>
                    </a:xfrm>
                    <a:prstGeom prst="rect">
                      <a:avLst/>
                    </a:prstGeom>
                    <a:ln>
                      <a:solidFill>
                        <a:schemeClr val="accent1"/>
                      </a:solidFill>
                    </a:ln>
                  </pic:spPr>
                </pic:pic>
              </a:graphicData>
            </a:graphic>
          </wp:inline>
        </w:drawing>
      </w:r>
    </w:p>
    <w:p w14:paraId="0AD1B98B" w14:textId="1269D3AF" w:rsidR="009E4B36" w:rsidRDefault="009E4B36" w:rsidP="00D1333D">
      <w:pPr>
        <w:pStyle w:val="LabStepNumbered"/>
        <w:numPr>
          <w:ilvl w:val="0"/>
          <w:numId w:val="42"/>
        </w:numPr>
      </w:pPr>
      <w:r>
        <w:t xml:space="preserve">Scroll to the very bottom of the page and you should see the two properties that you created. </w:t>
      </w:r>
      <w:r w:rsidR="00A859B4">
        <w:t xml:space="preserve">Add the </w:t>
      </w:r>
      <w:r w:rsidR="00A859B4" w:rsidRPr="00830275">
        <w:rPr>
          <w:b/>
        </w:rPr>
        <w:t>Product Categories Scrapbooking</w:t>
      </w:r>
      <w:r w:rsidR="00A859B4">
        <w:t xml:space="preserve"> and </w:t>
      </w:r>
      <w:r w:rsidR="00A859B4" w:rsidRPr="00830275">
        <w:rPr>
          <w:b/>
        </w:rPr>
        <w:t>Football</w:t>
      </w:r>
      <w:r w:rsidR="00A859B4">
        <w:t xml:space="preserve"> to AC’s profile. Click </w:t>
      </w:r>
      <w:r w:rsidR="00A859B4" w:rsidRPr="00830275">
        <w:rPr>
          <w:b/>
        </w:rPr>
        <w:t>OK</w:t>
      </w:r>
      <w:r w:rsidR="00A859B4">
        <w:t>.</w:t>
      </w:r>
    </w:p>
    <w:p w14:paraId="3800D14A" w14:textId="53793AC5" w:rsidR="00A859B4" w:rsidRDefault="00A859B4" w:rsidP="00A859B4">
      <w:pPr>
        <w:pStyle w:val="LabStepNumbered"/>
        <w:numPr>
          <w:ilvl w:val="0"/>
          <w:numId w:val="42"/>
        </w:numPr>
      </w:pPr>
      <w:r>
        <w:t xml:space="preserve">For </w:t>
      </w:r>
      <w:r w:rsidRPr="00830275">
        <w:rPr>
          <w:b/>
        </w:rPr>
        <w:t>Twitter User Name</w:t>
      </w:r>
      <w:r>
        <w:t xml:space="preserve"> add the value </w:t>
      </w:r>
      <w:r w:rsidR="0000669C" w:rsidRPr="00830275">
        <w:rPr>
          <w:b/>
        </w:rPr>
        <w:t>A</w:t>
      </w:r>
      <w:r w:rsidRPr="00830275">
        <w:rPr>
          <w:b/>
        </w:rPr>
        <w:t>ndrew</w:t>
      </w:r>
      <w:r w:rsidR="0000669C" w:rsidRPr="00830275">
        <w:rPr>
          <w:b/>
        </w:rPr>
        <w:t>C</w:t>
      </w:r>
      <w:r w:rsidRPr="00830275">
        <w:rPr>
          <w:b/>
        </w:rPr>
        <w:t>onnell</w:t>
      </w:r>
      <w:r>
        <w:t>.</w:t>
      </w:r>
    </w:p>
    <w:p w14:paraId="56E41786" w14:textId="448AC1BE" w:rsidR="00A859B4" w:rsidRDefault="00A859B4" w:rsidP="00A859B4">
      <w:pPr>
        <w:pStyle w:val="LabStepNumbered"/>
        <w:numPr>
          <w:ilvl w:val="0"/>
          <w:numId w:val="42"/>
        </w:numPr>
      </w:pPr>
      <w:r>
        <w:t xml:space="preserve">Click </w:t>
      </w:r>
      <w:r w:rsidRPr="00830275">
        <w:rPr>
          <w:b/>
        </w:rPr>
        <w:t>Save</w:t>
      </w:r>
      <w:r>
        <w:t xml:space="preserve"> and </w:t>
      </w:r>
      <w:r w:rsidRPr="00830275">
        <w:rPr>
          <w:b/>
        </w:rPr>
        <w:t>Close</w:t>
      </w:r>
      <w:r>
        <w:t>.</w:t>
      </w:r>
    </w:p>
    <w:p w14:paraId="21E0B4F4" w14:textId="1CCB5964" w:rsidR="00A859B4" w:rsidRDefault="00A859B4" w:rsidP="00A859B4">
      <w:pPr>
        <w:pStyle w:val="LabStepNumbered"/>
        <w:numPr>
          <w:ilvl w:val="0"/>
          <w:numId w:val="42"/>
        </w:numPr>
      </w:pPr>
      <w:r>
        <w:t>Using the same steps edit the following profiles using the following information</w:t>
      </w:r>
    </w:p>
    <w:p w14:paraId="10EAE54D" w14:textId="77777777" w:rsidR="00A859B4" w:rsidRPr="00830275" w:rsidRDefault="00A859B4" w:rsidP="00A859B4">
      <w:pPr>
        <w:pStyle w:val="LabStepNumberedLevel2"/>
        <w:numPr>
          <w:ilvl w:val="1"/>
          <w:numId w:val="42"/>
        </w:numPr>
        <w:rPr>
          <w:b/>
        </w:rPr>
      </w:pPr>
      <w:r w:rsidRPr="00830275">
        <w:rPr>
          <w:b/>
        </w:rPr>
        <w:t>MattMcD</w:t>
      </w:r>
    </w:p>
    <w:p w14:paraId="4AF23ADA" w14:textId="50389E18" w:rsidR="00A859B4" w:rsidRDefault="00830275" w:rsidP="00A859B4">
      <w:pPr>
        <w:pStyle w:val="LabStepNumberedLevel3"/>
        <w:numPr>
          <w:ilvl w:val="2"/>
          <w:numId w:val="42"/>
        </w:numPr>
      </w:pPr>
      <w:r>
        <w:rPr>
          <w:b/>
        </w:rPr>
        <w:t>Cute and Huggable,</w:t>
      </w:r>
      <w:r w:rsidR="00A859B4" w:rsidRPr="00830275">
        <w:rPr>
          <w:b/>
        </w:rPr>
        <w:t xml:space="preserve"> Tough Guys</w:t>
      </w:r>
      <w:r w:rsidR="00A859B4">
        <w:t xml:space="preserve">; </w:t>
      </w:r>
    </w:p>
    <w:p w14:paraId="5C9685F1" w14:textId="5F15FAD5" w:rsidR="00A859B4" w:rsidRPr="00830275" w:rsidRDefault="00A859B4" w:rsidP="00A859B4">
      <w:pPr>
        <w:pStyle w:val="LabStepNumberedLevel3"/>
        <w:numPr>
          <w:ilvl w:val="2"/>
          <w:numId w:val="42"/>
        </w:numPr>
        <w:rPr>
          <w:b/>
        </w:rPr>
      </w:pPr>
      <w:r w:rsidRPr="00830275">
        <w:rPr>
          <w:b/>
        </w:rPr>
        <w:t>MatthewMcD</w:t>
      </w:r>
    </w:p>
    <w:p w14:paraId="500B5DB0" w14:textId="1F9C36F5" w:rsidR="00A859B4" w:rsidRPr="00830275" w:rsidRDefault="00A859B4" w:rsidP="00A859B4">
      <w:pPr>
        <w:pStyle w:val="LabStepNumberedLevel2"/>
        <w:numPr>
          <w:ilvl w:val="1"/>
          <w:numId w:val="42"/>
        </w:numPr>
        <w:rPr>
          <w:b/>
        </w:rPr>
      </w:pPr>
      <w:r w:rsidRPr="00830275">
        <w:rPr>
          <w:b/>
        </w:rPr>
        <w:t>TedP</w:t>
      </w:r>
    </w:p>
    <w:p w14:paraId="1B75BCAD" w14:textId="53090D95" w:rsidR="00A859B4" w:rsidRPr="00830275" w:rsidRDefault="00A859B4" w:rsidP="00A859B4">
      <w:pPr>
        <w:pStyle w:val="LabStepNumberedLevel3"/>
        <w:numPr>
          <w:ilvl w:val="2"/>
          <w:numId w:val="42"/>
        </w:numPr>
        <w:rPr>
          <w:b/>
        </w:rPr>
      </w:pPr>
      <w:r w:rsidRPr="00830275">
        <w:rPr>
          <w:b/>
        </w:rPr>
        <w:t>Beads and Jewelry, Cute and Huggable</w:t>
      </w:r>
    </w:p>
    <w:p w14:paraId="1D5AF97A" w14:textId="462189D2" w:rsidR="00A859B4" w:rsidRPr="00830275" w:rsidRDefault="00A859B4" w:rsidP="00A859B4">
      <w:pPr>
        <w:pStyle w:val="LabStepNumberedLevel3"/>
        <w:numPr>
          <w:ilvl w:val="2"/>
          <w:numId w:val="42"/>
        </w:numPr>
        <w:rPr>
          <w:b/>
        </w:rPr>
      </w:pPr>
      <w:r w:rsidRPr="00830275">
        <w:rPr>
          <w:b/>
        </w:rPr>
        <w:t>TedPattison</w:t>
      </w:r>
    </w:p>
    <w:p w14:paraId="66066D4E" w14:textId="46F524E1" w:rsidR="00A859B4" w:rsidRPr="00830275" w:rsidRDefault="00A859B4" w:rsidP="00A859B4">
      <w:pPr>
        <w:pStyle w:val="LabStepNumberedLevel2"/>
        <w:numPr>
          <w:ilvl w:val="1"/>
          <w:numId w:val="42"/>
        </w:numPr>
        <w:rPr>
          <w:b/>
        </w:rPr>
      </w:pPr>
      <w:r w:rsidRPr="00830275">
        <w:rPr>
          <w:b/>
        </w:rPr>
        <w:t>ScotH</w:t>
      </w:r>
    </w:p>
    <w:p w14:paraId="18DA5720" w14:textId="16CB19C0" w:rsidR="00A859B4" w:rsidRPr="00830275" w:rsidRDefault="00A859B4" w:rsidP="00A859B4">
      <w:pPr>
        <w:pStyle w:val="LabStepNumberedLevel3"/>
        <w:numPr>
          <w:ilvl w:val="2"/>
          <w:numId w:val="42"/>
        </w:numPr>
        <w:rPr>
          <w:b/>
        </w:rPr>
      </w:pPr>
      <w:r w:rsidRPr="00830275">
        <w:rPr>
          <w:b/>
        </w:rPr>
        <w:lastRenderedPageBreak/>
        <w:t>Trains, Robots &amp; Robotics</w:t>
      </w:r>
    </w:p>
    <w:p w14:paraId="7954E6D3" w14:textId="1A6EE088" w:rsidR="00A859B4" w:rsidRPr="00830275" w:rsidRDefault="00A859B4" w:rsidP="00A859B4">
      <w:pPr>
        <w:pStyle w:val="LabStepNumberedLevel3"/>
        <w:numPr>
          <w:ilvl w:val="2"/>
          <w:numId w:val="42"/>
        </w:numPr>
        <w:rPr>
          <w:b/>
        </w:rPr>
      </w:pPr>
      <w:r w:rsidRPr="00830275">
        <w:rPr>
          <w:b/>
        </w:rPr>
        <w:t>ScotHillier</w:t>
      </w:r>
    </w:p>
    <w:p w14:paraId="7887EF2F" w14:textId="031AB907" w:rsidR="0028052E" w:rsidRDefault="0028052E" w:rsidP="0028052E">
      <w:pPr>
        <w:pStyle w:val="Heading3"/>
      </w:pPr>
      <w:r>
        <w:t>Exercise 3: Personalize Page Views using Audience Targeting</w:t>
      </w:r>
    </w:p>
    <w:p w14:paraId="3C9D94F5" w14:textId="5C4DEBF8" w:rsidR="007D6AB7" w:rsidRDefault="007D6AB7" w:rsidP="007D6AB7">
      <w:pPr>
        <w:pStyle w:val="LabExerciseCallout"/>
      </w:pPr>
      <w:r>
        <w:t>In this exercise you will use the Audience and User Profile fields that you configured in the previous exercise to conditionally present content to users.</w:t>
      </w:r>
    </w:p>
    <w:p w14:paraId="34626A47" w14:textId="3C9001FA" w:rsidR="007D6AB7" w:rsidRDefault="007D6AB7" w:rsidP="007D6AB7">
      <w:pPr>
        <w:pStyle w:val="LabStepNumbered"/>
        <w:numPr>
          <w:ilvl w:val="0"/>
          <w:numId w:val="43"/>
        </w:numPr>
      </w:pPr>
      <w:r>
        <w:t xml:space="preserve">Browse to the Intranet Home Page: </w:t>
      </w:r>
      <w:r w:rsidRPr="009E2031">
        <w:rPr>
          <w:b/>
        </w:rPr>
        <w:t>http://intranet.wingtip.com</w:t>
      </w:r>
    </w:p>
    <w:p w14:paraId="2A2F0D76" w14:textId="41504815" w:rsidR="007D6AB7" w:rsidRDefault="007D6AB7" w:rsidP="007D6AB7">
      <w:pPr>
        <w:pStyle w:val="LabStepNumbered"/>
        <w:numPr>
          <w:ilvl w:val="0"/>
          <w:numId w:val="43"/>
        </w:numPr>
      </w:pPr>
      <w:r>
        <w:t xml:space="preserve">On the </w:t>
      </w:r>
      <w:r w:rsidRPr="009E2031">
        <w:rPr>
          <w:b/>
        </w:rPr>
        <w:t>Page</w:t>
      </w:r>
      <w:r>
        <w:t xml:space="preserve"> tab choose </w:t>
      </w:r>
      <w:r w:rsidRPr="009E2031">
        <w:rPr>
          <w:b/>
        </w:rPr>
        <w:t>Check Out</w:t>
      </w:r>
      <w:r>
        <w:t xml:space="preserve"> and then </w:t>
      </w:r>
      <w:r w:rsidRPr="009E2031">
        <w:rPr>
          <w:b/>
        </w:rPr>
        <w:t>Edit</w:t>
      </w:r>
      <w:r>
        <w:t>.</w:t>
      </w:r>
    </w:p>
    <w:p w14:paraId="5771BC43" w14:textId="6692299B" w:rsidR="007D6AB7" w:rsidRDefault="007D6AB7" w:rsidP="007D6AB7">
      <w:pPr>
        <w:pStyle w:val="LabStepNumbered"/>
        <w:numPr>
          <w:ilvl w:val="0"/>
          <w:numId w:val="43"/>
        </w:numPr>
      </w:pPr>
      <w:r>
        <w:t xml:space="preserve">Click in </w:t>
      </w:r>
      <w:r w:rsidR="00B05415">
        <w:t xml:space="preserve">the </w:t>
      </w:r>
      <w:r w:rsidR="00185412">
        <w:t>right column</w:t>
      </w:r>
      <w:r w:rsidR="00B05415">
        <w:t xml:space="preserve"> under the Documents Web part</w:t>
      </w:r>
      <w:r>
        <w:t xml:space="preserve">. On the Insert tab chose </w:t>
      </w:r>
      <w:r w:rsidR="00185412" w:rsidRPr="009E2031">
        <w:rPr>
          <w:b/>
        </w:rPr>
        <w:t>Web part</w:t>
      </w:r>
      <w:r w:rsidR="00185412">
        <w:t xml:space="preserve">. Select the </w:t>
      </w:r>
      <w:r w:rsidR="00C50B77" w:rsidRPr="0047613F">
        <w:rPr>
          <w:b/>
        </w:rPr>
        <w:t>Content Editor Web part</w:t>
      </w:r>
      <w:r w:rsidR="00C50B77">
        <w:t xml:space="preserve"> from the </w:t>
      </w:r>
      <w:r w:rsidR="0047613F" w:rsidRPr="0047613F">
        <w:rPr>
          <w:b/>
        </w:rPr>
        <w:t xml:space="preserve">Media and </w:t>
      </w:r>
      <w:r w:rsidR="00C50B77" w:rsidRPr="0047613F">
        <w:rPr>
          <w:b/>
        </w:rPr>
        <w:t>Content</w:t>
      </w:r>
      <w:r w:rsidR="00C50B77">
        <w:t xml:space="preserve"> group</w:t>
      </w:r>
      <w:r w:rsidR="00185412">
        <w:t xml:space="preserve">. Click the </w:t>
      </w:r>
      <w:r w:rsidR="00185412" w:rsidRPr="00B05415">
        <w:rPr>
          <w:b/>
        </w:rPr>
        <w:t>Add</w:t>
      </w:r>
      <w:r w:rsidR="00185412">
        <w:t xml:space="preserve"> button to add it to the page.</w:t>
      </w:r>
    </w:p>
    <w:p w14:paraId="3D2C044F" w14:textId="0B11A357" w:rsidR="000C618E" w:rsidRDefault="000C618E" w:rsidP="007D6AB7">
      <w:pPr>
        <w:pStyle w:val="LabStepNumbered"/>
        <w:numPr>
          <w:ilvl w:val="0"/>
          <w:numId w:val="43"/>
        </w:numPr>
      </w:pPr>
      <w:r>
        <w:t>Click the link in the Web part to Add new content and enter “Message for Scientists”.</w:t>
      </w:r>
    </w:p>
    <w:p w14:paraId="32258439" w14:textId="71911B96" w:rsidR="00ED612C" w:rsidRDefault="00ED612C" w:rsidP="00D30C71">
      <w:pPr>
        <w:pStyle w:val="LabStepNumbered"/>
        <w:numPr>
          <w:ilvl w:val="0"/>
          <w:numId w:val="43"/>
        </w:numPr>
      </w:pPr>
      <w:r>
        <w:t xml:space="preserve">Select the </w:t>
      </w:r>
      <w:r w:rsidR="008D1874">
        <w:t>Content Editor</w:t>
      </w:r>
      <w:r>
        <w:t xml:space="preserve"> Web part </w:t>
      </w:r>
      <w:r w:rsidRPr="0047613F">
        <w:rPr>
          <w:b/>
        </w:rPr>
        <w:t>Edit Menu</w:t>
      </w:r>
      <w:r>
        <w:t>.</w:t>
      </w:r>
    </w:p>
    <w:p w14:paraId="77E4EBEF" w14:textId="5599B700" w:rsidR="00ED612C" w:rsidRDefault="00ED612C" w:rsidP="007D6AB7">
      <w:pPr>
        <w:pStyle w:val="LabStepNumbered"/>
        <w:numPr>
          <w:ilvl w:val="0"/>
          <w:numId w:val="43"/>
        </w:numPr>
      </w:pPr>
      <w:r>
        <w:t xml:space="preserve">Scroll to the bottom of the Web part tool panel and expand the </w:t>
      </w:r>
      <w:r w:rsidRPr="00B05415">
        <w:rPr>
          <w:b/>
        </w:rPr>
        <w:t>Advanced</w:t>
      </w:r>
      <w:r>
        <w:t xml:space="preserve"> section. At the bottom of the </w:t>
      </w:r>
      <w:r w:rsidRPr="00B05415">
        <w:rPr>
          <w:b/>
        </w:rPr>
        <w:t>Advanced</w:t>
      </w:r>
      <w:r>
        <w:t xml:space="preserve"> section click the </w:t>
      </w:r>
      <w:r w:rsidRPr="00B05415">
        <w:rPr>
          <w:b/>
        </w:rPr>
        <w:t>Browse</w:t>
      </w:r>
      <w:r>
        <w:t xml:space="preserve"> link on the </w:t>
      </w:r>
      <w:r w:rsidRPr="00B05415">
        <w:rPr>
          <w:b/>
        </w:rPr>
        <w:t>Target Audiences</w:t>
      </w:r>
      <w:r>
        <w:t xml:space="preserve"> field.</w:t>
      </w:r>
    </w:p>
    <w:p w14:paraId="59E587DB" w14:textId="29ABEC78" w:rsidR="00ED612C" w:rsidRPr="000C618E" w:rsidRDefault="00ED612C" w:rsidP="007D6AB7">
      <w:pPr>
        <w:pStyle w:val="LabStepNumbered"/>
        <w:numPr>
          <w:ilvl w:val="0"/>
          <w:numId w:val="43"/>
        </w:numPr>
      </w:pPr>
      <w:r>
        <w:t xml:space="preserve">In the </w:t>
      </w:r>
      <w:r w:rsidRPr="00B05415">
        <w:rPr>
          <w:b/>
        </w:rPr>
        <w:t>Select Audience dialog</w:t>
      </w:r>
      <w:r>
        <w:t xml:space="preserve"> ent</w:t>
      </w:r>
      <w:r w:rsidRPr="000C618E">
        <w:t>er “</w:t>
      </w:r>
      <w:r w:rsidR="00B05415" w:rsidRPr="000C618E">
        <w:rPr>
          <w:b/>
        </w:rPr>
        <w:t>Scientist</w:t>
      </w:r>
      <w:r w:rsidRPr="000C618E">
        <w:t xml:space="preserve">” and click the </w:t>
      </w:r>
      <w:r w:rsidRPr="000C618E">
        <w:rPr>
          <w:b/>
        </w:rPr>
        <w:t>Search</w:t>
      </w:r>
      <w:r w:rsidRPr="000C618E">
        <w:t xml:space="preserve"> button. Select </w:t>
      </w:r>
      <w:r w:rsidRPr="000C618E">
        <w:rPr>
          <w:b/>
        </w:rPr>
        <w:t>Wingtip Scientists</w:t>
      </w:r>
      <w:r w:rsidRPr="000C618E">
        <w:t xml:space="preserve"> and click </w:t>
      </w:r>
      <w:r w:rsidRPr="000C618E">
        <w:rPr>
          <w:b/>
        </w:rPr>
        <w:t>Add</w:t>
      </w:r>
      <w:r w:rsidRPr="000C618E">
        <w:t xml:space="preserve">. Click </w:t>
      </w:r>
      <w:r w:rsidRPr="000C618E">
        <w:rPr>
          <w:b/>
        </w:rPr>
        <w:t>OK</w:t>
      </w:r>
      <w:r w:rsidRPr="000C618E">
        <w:t>.</w:t>
      </w:r>
      <w:r w:rsidR="00B044C5">
        <w:t xml:space="preserve"> Check in the page to save your changes.</w:t>
      </w:r>
    </w:p>
    <w:p w14:paraId="5192EABF" w14:textId="410C0CEC" w:rsidR="00ED612C" w:rsidRPr="000C618E" w:rsidRDefault="000C618E" w:rsidP="00470DE1">
      <w:pPr>
        <w:pStyle w:val="LabExerciseCallout"/>
      </w:pPr>
      <w:r w:rsidRPr="000C618E">
        <w:t xml:space="preserve">To test this setting you have to view the page as a </w:t>
      </w:r>
      <w:r w:rsidRPr="00470DE1">
        <w:rPr>
          <w:b/>
        </w:rPr>
        <w:t>Scientist</w:t>
      </w:r>
      <w:r w:rsidRPr="000C618E">
        <w:t xml:space="preserve">. </w:t>
      </w:r>
      <w:r w:rsidR="00470DE1">
        <w:t>In the next Exercise you will log in as KenS u</w:t>
      </w:r>
      <w:r w:rsidRPr="000C618E">
        <w:t>sing Remote Desktop</w:t>
      </w:r>
      <w:r w:rsidR="00470DE1">
        <w:t xml:space="preserve">. </w:t>
      </w:r>
      <w:r w:rsidRPr="000C618E">
        <w:t xml:space="preserve">Browse to </w:t>
      </w:r>
      <w:r w:rsidRPr="001E77EF">
        <w:t>http://intranet.wingtip.com</w:t>
      </w:r>
      <w:r w:rsidRPr="000C618E">
        <w:t xml:space="preserve"> as </w:t>
      </w:r>
      <w:r w:rsidRPr="001E77EF">
        <w:rPr>
          <w:b/>
        </w:rPr>
        <w:t>KenS</w:t>
      </w:r>
      <w:r>
        <w:t xml:space="preserve">. You should see the Scientist </w:t>
      </w:r>
      <w:r w:rsidR="002643F5">
        <w:t>message</w:t>
      </w:r>
      <w:r>
        <w:t>.</w:t>
      </w:r>
    </w:p>
    <w:p w14:paraId="59E3B448" w14:textId="1F6B139E" w:rsidR="00194663" w:rsidRDefault="004D525D" w:rsidP="004D525D">
      <w:pPr>
        <w:pStyle w:val="Heading3"/>
      </w:pPr>
      <w:r>
        <w:t xml:space="preserve">Exercise </w:t>
      </w:r>
      <w:r w:rsidR="0028052E">
        <w:t>4</w:t>
      </w:r>
      <w:r>
        <w:t xml:space="preserve">: </w:t>
      </w:r>
      <w:r w:rsidR="00C0284B">
        <w:t>Explore the SharePoint 2013 MySite</w:t>
      </w:r>
    </w:p>
    <w:p w14:paraId="6CD139B1" w14:textId="7B267291" w:rsidR="003F4FE1" w:rsidRDefault="003F4FE1" w:rsidP="003C27BD">
      <w:pPr>
        <w:pStyle w:val="LabExerciseCallout"/>
      </w:pPr>
      <w:r>
        <w:t>In this exercise you will login as Ken a Wingtip Toys</w:t>
      </w:r>
      <w:r w:rsidR="003C27BD">
        <w:t xml:space="preserve"> employee. In this lab environment you need to remote into the same machine that you are currently logged in as.</w:t>
      </w:r>
    </w:p>
    <w:p w14:paraId="2D08C8E0" w14:textId="6E98E1B4" w:rsidR="003C27BD" w:rsidRDefault="003C27BD" w:rsidP="003C27BD">
      <w:pPr>
        <w:pStyle w:val="LabStepNumbered"/>
        <w:numPr>
          <w:ilvl w:val="0"/>
          <w:numId w:val="44"/>
        </w:numPr>
      </w:pPr>
      <w:r>
        <w:t xml:space="preserve">From </w:t>
      </w:r>
      <w:r w:rsidRPr="003C27BD">
        <w:t>the</w:t>
      </w:r>
      <w:r>
        <w:t xml:space="preserve"> Server Start Screen choose Remote Desktop connection.</w:t>
      </w:r>
    </w:p>
    <w:p w14:paraId="3CFE7D4D" w14:textId="3E464316" w:rsidR="003C27BD" w:rsidRDefault="003C27BD" w:rsidP="00BF08DC">
      <w:pPr>
        <w:pStyle w:val="LabStepScreenshot"/>
      </w:pPr>
      <w:r>
        <w:rPr>
          <w:noProof/>
        </w:rPr>
        <w:drawing>
          <wp:inline distT="0" distB="0" distL="0" distR="0" wp14:anchorId="28887FD5" wp14:editId="2202D1EA">
            <wp:extent cx="3049749" cy="3425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995" cy="3446449"/>
                    </a:xfrm>
                    <a:prstGeom prst="rect">
                      <a:avLst/>
                    </a:prstGeom>
                  </pic:spPr>
                </pic:pic>
              </a:graphicData>
            </a:graphic>
          </wp:inline>
        </w:drawing>
      </w:r>
    </w:p>
    <w:p w14:paraId="0D061273" w14:textId="29F5A0FF" w:rsidR="003C27BD" w:rsidRDefault="0060407F" w:rsidP="003C27BD">
      <w:pPr>
        <w:pStyle w:val="LabStepNumbered"/>
        <w:numPr>
          <w:ilvl w:val="0"/>
          <w:numId w:val="44"/>
        </w:numPr>
      </w:pPr>
      <w:r>
        <w:t>Connect to server address: WingtipServer</w:t>
      </w:r>
    </w:p>
    <w:p w14:paraId="124631EA" w14:textId="18E71E51" w:rsidR="0060407F" w:rsidRDefault="0060407F" w:rsidP="003C27BD">
      <w:pPr>
        <w:pStyle w:val="LabStepNumbered"/>
        <w:numPr>
          <w:ilvl w:val="0"/>
          <w:numId w:val="44"/>
        </w:numPr>
      </w:pPr>
      <w:r>
        <w:lastRenderedPageBreak/>
        <w:t>The credentials are wingtip\kens and Password1</w:t>
      </w:r>
    </w:p>
    <w:p w14:paraId="5876DB4B" w14:textId="6FF6532E" w:rsidR="00D05287" w:rsidRDefault="00D05287" w:rsidP="003C27BD">
      <w:pPr>
        <w:pStyle w:val="LabStepNumbered"/>
        <w:numPr>
          <w:ilvl w:val="0"/>
          <w:numId w:val="44"/>
        </w:numPr>
      </w:pPr>
      <w:r>
        <w:t xml:space="preserve">Open Internet Explorer and browse to </w:t>
      </w:r>
      <w:hyperlink r:id="rId9" w:history="1">
        <w:r w:rsidRPr="006C7986">
          <w:rPr>
            <w:rStyle w:val="Hyperlink"/>
          </w:rPr>
          <w:t>http://intranet.wingtip.com</w:t>
        </w:r>
      </w:hyperlink>
      <w:r>
        <w:t>. The welcome menu should indicate that you are logged in as Ken Sanchez.</w:t>
      </w:r>
      <w:r w:rsidR="008500E5">
        <w:t xml:space="preserve"> (Do you see the message for Scientists?)</w:t>
      </w:r>
    </w:p>
    <w:p w14:paraId="467DE0C9" w14:textId="1558226A" w:rsidR="00FE1D46" w:rsidRDefault="00FE1D46" w:rsidP="003C27BD">
      <w:pPr>
        <w:pStyle w:val="LabStepNumbered"/>
        <w:numPr>
          <w:ilvl w:val="0"/>
          <w:numId w:val="44"/>
        </w:numPr>
      </w:pPr>
      <w:r>
        <w:t xml:space="preserve">Click </w:t>
      </w:r>
      <w:r w:rsidR="00A101FD">
        <w:rPr>
          <w:b/>
        </w:rPr>
        <w:t>Newsfeed</w:t>
      </w:r>
      <w:r w:rsidR="00567FE6">
        <w:t>. SharePoint should indicate that you are visiting your My Site.</w:t>
      </w:r>
    </w:p>
    <w:p w14:paraId="774B9CBA" w14:textId="74C25563" w:rsidR="006862AF" w:rsidRDefault="006862AF" w:rsidP="00BF08DC">
      <w:pPr>
        <w:pStyle w:val="LabStepScreenshot"/>
      </w:pPr>
      <w:r>
        <w:rPr>
          <w:noProof/>
        </w:rPr>
        <w:drawing>
          <wp:inline distT="0" distB="0" distL="0" distR="0" wp14:anchorId="5E529AB1" wp14:editId="1BAE5AC8">
            <wp:extent cx="4782199" cy="2885704"/>
            <wp:effectExtent l="19050" t="19050" r="1841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200" cy="2905618"/>
                    </a:xfrm>
                    <a:prstGeom prst="rect">
                      <a:avLst/>
                    </a:prstGeom>
                    <a:ln>
                      <a:solidFill>
                        <a:schemeClr val="accent1"/>
                      </a:solidFill>
                    </a:ln>
                  </pic:spPr>
                </pic:pic>
              </a:graphicData>
            </a:graphic>
          </wp:inline>
        </w:drawing>
      </w:r>
    </w:p>
    <w:p w14:paraId="13351AA3" w14:textId="337FD73B" w:rsidR="006862AF" w:rsidRDefault="006862AF" w:rsidP="003C27BD">
      <w:pPr>
        <w:pStyle w:val="LabStepNumbered"/>
        <w:numPr>
          <w:ilvl w:val="0"/>
          <w:numId w:val="44"/>
        </w:numPr>
      </w:pPr>
      <w:r>
        <w:t xml:space="preserve">Click the </w:t>
      </w:r>
      <w:r w:rsidRPr="00EC4B10">
        <w:rPr>
          <w:b/>
        </w:rPr>
        <w:t>Sites</w:t>
      </w:r>
      <w:r>
        <w:t xml:space="preserve"> menu item and SharePoint will prompt you to “Get Social!” Click </w:t>
      </w:r>
      <w:r w:rsidRPr="00EC4B10">
        <w:rPr>
          <w:b/>
        </w:rPr>
        <w:t>OK</w:t>
      </w:r>
      <w:r>
        <w:t>. (If it doesn’t don’t sweat it.) SharePoint is doing a lot of processing in the background getting your My Site ready to go. You may notice after a few minutes that the site begins to show new lists and sites on the left navigation and the “We’re almost ready!” note goes away.</w:t>
      </w:r>
    </w:p>
    <w:p w14:paraId="1CAA7D9A" w14:textId="59BF442E" w:rsidR="006862AF" w:rsidRDefault="006862AF" w:rsidP="00BF08DC">
      <w:pPr>
        <w:pStyle w:val="LabStepScreenshot"/>
      </w:pPr>
      <w:r>
        <w:rPr>
          <w:noProof/>
        </w:rPr>
        <w:drawing>
          <wp:inline distT="0" distB="0" distL="0" distR="0" wp14:anchorId="19A78E93" wp14:editId="6F6ACF78">
            <wp:extent cx="4773881" cy="3249199"/>
            <wp:effectExtent l="19050" t="19050" r="2730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009" cy="3279234"/>
                    </a:xfrm>
                    <a:prstGeom prst="rect">
                      <a:avLst/>
                    </a:prstGeom>
                    <a:ln>
                      <a:solidFill>
                        <a:schemeClr val="accent1"/>
                      </a:solidFill>
                    </a:ln>
                  </pic:spPr>
                </pic:pic>
              </a:graphicData>
            </a:graphic>
          </wp:inline>
        </w:drawing>
      </w:r>
    </w:p>
    <w:p w14:paraId="2B1340D2" w14:textId="245D0363" w:rsidR="006862AF" w:rsidRDefault="00D3350F" w:rsidP="003C27BD">
      <w:pPr>
        <w:pStyle w:val="LabStepNumbered"/>
        <w:numPr>
          <w:ilvl w:val="0"/>
          <w:numId w:val="44"/>
        </w:numPr>
      </w:pPr>
      <w:r>
        <w:t>Try a few things on your My Site like:</w:t>
      </w:r>
    </w:p>
    <w:p w14:paraId="3A1074C9" w14:textId="0E1C3DE6" w:rsidR="00D3350F" w:rsidRDefault="00D3350F" w:rsidP="00D3350F">
      <w:pPr>
        <w:pStyle w:val="LabStepNumberedLevel2"/>
        <w:numPr>
          <w:ilvl w:val="1"/>
          <w:numId w:val="44"/>
        </w:numPr>
      </w:pPr>
      <w:r w:rsidRPr="00EC4B10">
        <w:rPr>
          <w:b/>
        </w:rPr>
        <w:t>Edit your profile</w:t>
      </w:r>
      <w:r>
        <w:t>.</w:t>
      </w:r>
    </w:p>
    <w:p w14:paraId="371A7C38" w14:textId="24713438" w:rsidR="00D3350F" w:rsidRDefault="00D3350F" w:rsidP="00D3350F">
      <w:pPr>
        <w:pStyle w:val="LabStepNumberedLevel2"/>
        <w:numPr>
          <w:ilvl w:val="1"/>
          <w:numId w:val="44"/>
        </w:numPr>
      </w:pPr>
      <w:r>
        <w:lastRenderedPageBreak/>
        <w:t xml:space="preserve">View your </w:t>
      </w:r>
      <w:r w:rsidRPr="00EC4B10">
        <w:rPr>
          <w:b/>
        </w:rPr>
        <w:t>Newsfeed</w:t>
      </w:r>
      <w:r w:rsidR="00D6605E">
        <w:t>. I</w:t>
      </w:r>
      <w:r>
        <w:t xml:space="preserve">t’ll be empty, but you can click the </w:t>
      </w:r>
      <w:r w:rsidRPr="00EC4B10">
        <w:rPr>
          <w:b/>
        </w:rPr>
        <w:t>Follow</w:t>
      </w:r>
      <w:r>
        <w:t xml:space="preserve"> link to start following People.</w:t>
      </w:r>
      <w:r w:rsidR="003708A8">
        <w:t xml:space="preserve"> Give it a try.</w:t>
      </w:r>
    </w:p>
    <w:p w14:paraId="56870759" w14:textId="485244F3" w:rsidR="003708A8" w:rsidRDefault="003708A8" w:rsidP="00D3350F">
      <w:pPr>
        <w:pStyle w:val="LabStepNumberedLevel2"/>
        <w:numPr>
          <w:ilvl w:val="1"/>
          <w:numId w:val="44"/>
        </w:numPr>
      </w:pPr>
      <w:r>
        <w:t xml:space="preserve">Create a new </w:t>
      </w:r>
      <w:r w:rsidRPr="00EC4B10">
        <w:rPr>
          <w:b/>
        </w:rPr>
        <w:t>Micro Blog post</w:t>
      </w:r>
      <w:r>
        <w:t>. Try the text “</w:t>
      </w:r>
      <w:r w:rsidRPr="00EC4B10">
        <w:rPr>
          <w:b/>
        </w:rPr>
        <w:t>Does anyone know a #SharePoint developer like @TedP</w:t>
      </w:r>
      <w:r>
        <w:t xml:space="preserve">” What you should notice is as you type SharePoint highlights the </w:t>
      </w:r>
      <w:r w:rsidRPr="00EC4B10">
        <w:rPr>
          <w:b/>
        </w:rPr>
        <w:t>hashtag</w:t>
      </w:r>
      <w:r>
        <w:t xml:space="preserve"> and </w:t>
      </w:r>
      <w:r w:rsidRPr="00EC4B10">
        <w:rPr>
          <w:b/>
        </w:rPr>
        <w:t>mention</w:t>
      </w:r>
      <w:r>
        <w:t xml:space="preserve"> and create a post linked to the tag #SharePoint and Ted’s profile.</w:t>
      </w:r>
    </w:p>
    <w:p w14:paraId="172C02FC" w14:textId="32FDBBB8" w:rsidR="003708A8" w:rsidRDefault="003708A8" w:rsidP="00BF08DC">
      <w:pPr>
        <w:pStyle w:val="LabStepScreenshotLevel2"/>
      </w:pPr>
      <w:r w:rsidRPr="00BF08DC">
        <w:rPr>
          <w:rStyle w:val="LabStepScreenshotFrame"/>
        </w:rPr>
        <w:drawing>
          <wp:inline distT="0" distB="0" distL="0" distR="0" wp14:anchorId="4B1747FA" wp14:editId="1AB77B00">
            <wp:extent cx="5994977" cy="1413164"/>
            <wp:effectExtent l="19050" t="19050" r="254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397" cy="1429999"/>
                    </a:xfrm>
                    <a:prstGeom prst="rect">
                      <a:avLst/>
                    </a:prstGeom>
                    <a:ln>
                      <a:solidFill>
                        <a:schemeClr val="accent1"/>
                      </a:solidFill>
                    </a:ln>
                  </pic:spPr>
                </pic:pic>
              </a:graphicData>
            </a:graphic>
          </wp:inline>
        </w:drawing>
      </w:r>
    </w:p>
    <w:p w14:paraId="5C1FBAE8" w14:textId="105F8BE8" w:rsidR="003708A8" w:rsidRDefault="00AB194E" w:rsidP="00D3350F">
      <w:pPr>
        <w:pStyle w:val="LabStepNumberedLevel2"/>
        <w:numPr>
          <w:ilvl w:val="1"/>
          <w:numId w:val="44"/>
        </w:numPr>
      </w:pPr>
      <w:r>
        <w:t xml:space="preserve">Click </w:t>
      </w:r>
      <w:r w:rsidRPr="00EC4B10">
        <w:rPr>
          <w:b/>
        </w:rPr>
        <w:t>Post</w:t>
      </w:r>
      <w:r>
        <w:t xml:space="preserve"> and SharePoint will add your profile photo.</w:t>
      </w:r>
    </w:p>
    <w:p w14:paraId="319DDE22" w14:textId="3CD4259B" w:rsidR="00AB194E" w:rsidRDefault="00AB194E" w:rsidP="00BF08DC">
      <w:pPr>
        <w:pStyle w:val="LabStepScreenshotLevel2"/>
      </w:pPr>
      <w:r w:rsidRPr="00C3174D">
        <w:rPr>
          <w:rStyle w:val="LabStepScreenshotFrame"/>
        </w:rPr>
        <w:drawing>
          <wp:inline distT="0" distB="0" distL="0" distR="0" wp14:anchorId="1821E649" wp14:editId="11894EE7">
            <wp:extent cx="5964080" cy="1567543"/>
            <wp:effectExtent l="19050" t="19050" r="177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0858" cy="1574581"/>
                    </a:xfrm>
                    <a:prstGeom prst="rect">
                      <a:avLst/>
                    </a:prstGeom>
                    <a:ln>
                      <a:solidFill>
                        <a:schemeClr val="accent1"/>
                      </a:solidFill>
                    </a:ln>
                  </pic:spPr>
                </pic:pic>
              </a:graphicData>
            </a:graphic>
          </wp:inline>
        </w:drawing>
      </w:r>
    </w:p>
    <w:p w14:paraId="5FBD449A" w14:textId="5D76CD93" w:rsidR="00ED612C" w:rsidRPr="00ED612C" w:rsidRDefault="00EC4B10" w:rsidP="00015D07">
      <w:pPr>
        <w:pStyle w:val="LabExerciseCallout"/>
      </w:pPr>
      <w:r>
        <w:t>In this exercise you saw the Audience Targeted content for your Audience. You also explored a few of the Social features of the My Site host.</w:t>
      </w:r>
    </w:p>
    <w:p w14:paraId="1A3A673B" w14:textId="45B7EBC7" w:rsidR="00C0284B" w:rsidRDefault="0028052E" w:rsidP="004D525D">
      <w:pPr>
        <w:pStyle w:val="Heading3"/>
      </w:pPr>
      <w:r>
        <w:t>Exercise 5</w:t>
      </w:r>
      <w:r w:rsidR="00C0284B">
        <w:t>: Sharing Documents and Content</w:t>
      </w:r>
    </w:p>
    <w:p w14:paraId="1E4B2FEA" w14:textId="4579F142" w:rsidR="00C3174D" w:rsidRDefault="00C3174D" w:rsidP="00C3174D">
      <w:pPr>
        <w:pStyle w:val="LabExerciseLeadIn"/>
      </w:pPr>
      <w:r>
        <w:t>In this exercise, you will learn how to share content with other users.</w:t>
      </w:r>
    </w:p>
    <w:p w14:paraId="6FE6A5AC" w14:textId="2D34492A" w:rsidR="00ED612C" w:rsidRDefault="00C04FEE" w:rsidP="00837049">
      <w:pPr>
        <w:pStyle w:val="LabStepNumbered"/>
        <w:numPr>
          <w:ilvl w:val="0"/>
          <w:numId w:val="45"/>
        </w:numPr>
      </w:pPr>
      <w:r>
        <w:t>While still logged in a</w:t>
      </w:r>
      <w:r w:rsidR="00A4547C">
        <w:t>s</w:t>
      </w:r>
      <w:r>
        <w:t xml:space="preserve"> Ken, browse to your Documents library</w:t>
      </w:r>
      <w:r w:rsidR="00A41BC9">
        <w:t xml:space="preserve"> by clicking </w:t>
      </w:r>
      <w:r w:rsidR="00291A46">
        <w:rPr>
          <w:b/>
        </w:rPr>
        <w:t>OneDrive</w:t>
      </w:r>
      <w:r>
        <w:t xml:space="preserve">. This is a document library just for you. If you put documents into the </w:t>
      </w:r>
      <w:r w:rsidRPr="00A41BC9">
        <w:rPr>
          <w:b/>
        </w:rPr>
        <w:t>Shared with Everyone</w:t>
      </w:r>
      <w:r>
        <w:t xml:space="preserve"> folder</w:t>
      </w:r>
      <w:r w:rsidR="00A4547C">
        <w:t>,</w:t>
      </w:r>
      <w:r>
        <w:t xml:space="preserve"> anyone who knows it’s there will be able to view the documents. If you </w:t>
      </w:r>
      <w:r w:rsidR="006D0031">
        <w:t xml:space="preserve">put the files at the root of this folder it’s up to you to share them. Let’s do it. </w:t>
      </w:r>
    </w:p>
    <w:p w14:paraId="799BC647" w14:textId="66CEF45B" w:rsidR="006D0031" w:rsidRDefault="006D0031" w:rsidP="00C04FEE">
      <w:pPr>
        <w:pStyle w:val="LabStepNumbered"/>
        <w:numPr>
          <w:ilvl w:val="0"/>
          <w:numId w:val="45"/>
        </w:numPr>
      </w:pPr>
      <w:r>
        <w:t xml:space="preserve">Drag the files from </w:t>
      </w:r>
      <w:r w:rsidRPr="00411876">
        <w:rPr>
          <w:b/>
        </w:rPr>
        <w:t xml:space="preserve">the </w:t>
      </w:r>
      <w:r w:rsidR="00291A46">
        <w:rPr>
          <w:b/>
        </w:rPr>
        <w:t>C:\Student\Modules</w:t>
      </w:r>
      <w:r w:rsidRPr="00411876">
        <w:rPr>
          <w:b/>
        </w:rPr>
        <w:t>\UserProfile</w:t>
      </w:r>
      <w:r w:rsidR="00291A46">
        <w:rPr>
          <w:b/>
        </w:rPr>
        <w:t>\Lab</w:t>
      </w:r>
      <w:bookmarkStart w:id="0" w:name="_GoBack"/>
      <w:bookmarkEnd w:id="0"/>
      <w:r w:rsidR="00411876" w:rsidRPr="00411876">
        <w:rPr>
          <w:b/>
        </w:rPr>
        <w:t>\Files</w:t>
      </w:r>
      <w:r>
        <w:t xml:space="preserve"> directory into the Documents library.</w:t>
      </w:r>
    </w:p>
    <w:p w14:paraId="58694C2C" w14:textId="67A71A9B" w:rsidR="006D0031" w:rsidRDefault="006D0031" w:rsidP="00C04FEE">
      <w:pPr>
        <w:pStyle w:val="LabStepNumbered"/>
        <w:numPr>
          <w:ilvl w:val="0"/>
          <w:numId w:val="45"/>
        </w:numPr>
      </w:pPr>
      <w:r>
        <w:t xml:space="preserve">After the upload is complete. Hover over a document and click the ellipsis. In the hover card chose </w:t>
      </w:r>
      <w:r w:rsidRPr="006D0031">
        <w:rPr>
          <w:b/>
        </w:rPr>
        <w:t>SHARE</w:t>
      </w:r>
      <w:r>
        <w:t>.</w:t>
      </w:r>
    </w:p>
    <w:p w14:paraId="3DC9C63E" w14:textId="5BAEA3F1" w:rsidR="006D0031" w:rsidRDefault="006D0031" w:rsidP="00BF08DC">
      <w:pPr>
        <w:pStyle w:val="LabStepScreenshot"/>
      </w:pPr>
      <w:r w:rsidRPr="00C3174D">
        <w:rPr>
          <w:rStyle w:val="LabStepScreenshotFrame"/>
        </w:rPr>
        <w:lastRenderedPageBreak/>
        <w:drawing>
          <wp:inline distT="0" distB="0" distL="0" distR="0" wp14:anchorId="55D42B2B" wp14:editId="27D9F5DE">
            <wp:extent cx="5341732" cy="3016333"/>
            <wp:effectExtent l="19050" t="19050" r="1143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5249" cy="3046553"/>
                    </a:xfrm>
                    <a:prstGeom prst="rect">
                      <a:avLst/>
                    </a:prstGeom>
                    <a:ln>
                      <a:solidFill>
                        <a:schemeClr val="accent1"/>
                      </a:solidFill>
                    </a:ln>
                  </pic:spPr>
                </pic:pic>
              </a:graphicData>
            </a:graphic>
          </wp:inline>
        </w:drawing>
      </w:r>
    </w:p>
    <w:p w14:paraId="21E4129C" w14:textId="3D19177D" w:rsidR="006D0031" w:rsidRDefault="006D0031" w:rsidP="00C04FEE">
      <w:pPr>
        <w:pStyle w:val="LabStepNumbered"/>
        <w:numPr>
          <w:ilvl w:val="0"/>
          <w:numId w:val="45"/>
        </w:numPr>
      </w:pPr>
      <w:r>
        <w:t xml:space="preserve">In the Share dialog you will see that the document is only shared with you. Add </w:t>
      </w:r>
      <w:r w:rsidRPr="00EC4B10">
        <w:rPr>
          <w:b/>
        </w:rPr>
        <w:t>AC</w:t>
      </w:r>
      <w:r>
        <w:t xml:space="preserve"> and </w:t>
      </w:r>
      <w:r w:rsidRPr="00EC4B10">
        <w:rPr>
          <w:b/>
        </w:rPr>
        <w:t>Scot</w:t>
      </w:r>
      <w:r>
        <w:t xml:space="preserve"> by typing their names separated by a semicolon. Notice that you can choose “Can Edit” and “Can View”. Leave it as </w:t>
      </w:r>
      <w:r w:rsidRPr="006D0031">
        <w:rPr>
          <w:b/>
        </w:rPr>
        <w:t>Can Edit</w:t>
      </w:r>
      <w:r>
        <w:t>.</w:t>
      </w:r>
    </w:p>
    <w:p w14:paraId="4CA960F1" w14:textId="1FD1DE32" w:rsidR="006D0031" w:rsidRDefault="006D0031" w:rsidP="00BF08DC">
      <w:pPr>
        <w:pStyle w:val="LabStepScreenshot"/>
      </w:pPr>
      <w:r>
        <w:rPr>
          <w:noProof/>
        </w:rPr>
        <w:drawing>
          <wp:inline distT="0" distB="0" distL="0" distR="0" wp14:anchorId="5145DA7D" wp14:editId="6EB6DF13">
            <wp:extent cx="4235177" cy="2042556"/>
            <wp:effectExtent l="19050" t="19050" r="1333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3728" cy="2051503"/>
                    </a:xfrm>
                    <a:prstGeom prst="rect">
                      <a:avLst/>
                    </a:prstGeom>
                    <a:ln>
                      <a:solidFill>
                        <a:schemeClr val="accent1"/>
                      </a:solidFill>
                    </a:ln>
                  </pic:spPr>
                </pic:pic>
              </a:graphicData>
            </a:graphic>
          </wp:inline>
        </w:drawing>
      </w:r>
    </w:p>
    <w:p w14:paraId="06A6EB9C" w14:textId="7848768A" w:rsidR="006D0031" w:rsidRDefault="003D5F90" w:rsidP="00C04FEE">
      <w:pPr>
        <w:pStyle w:val="LabStepNumbered"/>
        <w:numPr>
          <w:ilvl w:val="0"/>
          <w:numId w:val="45"/>
        </w:numPr>
      </w:pPr>
      <w:r>
        <w:t xml:space="preserve">Click </w:t>
      </w:r>
      <w:r w:rsidRPr="00EC4B10">
        <w:rPr>
          <w:b/>
        </w:rPr>
        <w:t>Share</w:t>
      </w:r>
      <w:r>
        <w:t>.</w:t>
      </w:r>
    </w:p>
    <w:p w14:paraId="51BDC557" w14:textId="6F71B978" w:rsidR="003D5F90" w:rsidRDefault="003D5F90" w:rsidP="00C04FEE">
      <w:pPr>
        <w:pStyle w:val="LabStepNumbered"/>
        <w:numPr>
          <w:ilvl w:val="0"/>
          <w:numId w:val="45"/>
        </w:numPr>
      </w:pPr>
      <w:r>
        <w:t>You will see a confirmation notice and the share icon will change next to your document.</w:t>
      </w:r>
    </w:p>
    <w:p w14:paraId="78E5173E" w14:textId="17D6B9F4" w:rsidR="003D5F90" w:rsidRDefault="003D5F90" w:rsidP="00BF08DC">
      <w:pPr>
        <w:pStyle w:val="LabStepScreenshot"/>
      </w:pPr>
      <w:r w:rsidRPr="00C3174D">
        <w:rPr>
          <w:rStyle w:val="LabStepScreenshotFrame"/>
        </w:rPr>
        <w:drawing>
          <wp:inline distT="0" distB="0" distL="0" distR="0" wp14:anchorId="23A871B3" wp14:editId="3D3FAD0C">
            <wp:extent cx="6707638" cy="985652"/>
            <wp:effectExtent l="19050" t="19050" r="1714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6570" cy="1000190"/>
                    </a:xfrm>
                    <a:prstGeom prst="rect">
                      <a:avLst/>
                    </a:prstGeom>
                    <a:ln>
                      <a:solidFill>
                        <a:schemeClr val="accent1"/>
                      </a:solidFill>
                    </a:ln>
                  </pic:spPr>
                </pic:pic>
              </a:graphicData>
            </a:graphic>
          </wp:inline>
        </w:drawing>
      </w:r>
    </w:p>
    <w:p w14:paraId="0EF88778" w14:textId="315450D7" w:rsidR="003D5F90" w:rsidRDefault="003D5F90" w:rsidP="003D5F90">
      <w:pPr>
        <w:pStyle w:val="LabExerciseCallout"/>
      </w:pPr>
      <w:r>
        <w:t>In thi</w:t>
      </w:r>
      <w:r w:rsidR="00EC4B10">
        <w:t>s exercise you shared documents with colleagues and chose the permission level for the users.</w:t>
      </w:r>
    </w:p>
    <w:p w14:paraId="656F0F93" w14:textId="2740A8B6" w:rsidR="00697EBD" w:rsidRDefault="0028052E" w:rsidP="00C0284B">
      <w:pPr>
        <w:pStyle w:val="Heading3"/>
      </w:pPr>
      <w:r>
        <w:lastRenderedPageBreak/>
        <w:t>Exercise 6</w:t>
      </w:r>
      <w:r w:rsidR="004431D4">
        <w:t>: Following People, Sites and Documents</w:t>
      </w:r>
    </w:p>
    <w:p w14:paraId="2544222A" w14:textId="3CE40C09" w:rsidR="008B3284" w:rsidRDefault="00EC4B10" w:rsidP="00C3174D">
      <w:pPr>
        <w:pStyle w:val="LabExerciseLeadIn"/>
      </w:pPr>
      <w:r>
        <w:t>SharePoint provides tools to keep you informed of changes going on in your SharePoint environment. People, Documents, Sites, and Tags can be followed. Any changes to the items you follow will trip notices in your news feed. In this exercise you will learn how to Follow these items and see the status on your Newsfeed.</w:t>
      </w:r>
    </w:p>
    <w:p w14:paraId="27AB9917" w14:textId="56FEC6B4" w:rsidR="0074673E" w:rsidRDefault="00335CF0" w:rsidP="008B3284">
      <w:pPr>
        <w:pStyle w:val="LabStepNumbered"/>
        <w:numPr>
          <w:ilvl w:val="0"/>
          <w:numId w:val="46"/>
        </w:numPr>
      </w:pPr>
      <w:r>
        <w:t>To follow a person</w:t>
      </w:r>
      <w:r w:rsidR="00A4547C">
        <w:t>,</w:t>
      </w:r>
      <w:r>
        <w:t xml:space="preserve"> begin on</w:t>
      </w:r>
      <w:r w:rsidR="0074673E">
        <w:t xml:space="preserve"> your </w:t>
      </w:r>
      <w:r w:rsidR="0074673E" w:rsidRPr="009527D9">
        <w:rPr>
          <w:b/>
        </w:rPr>
        <w:t>About Me</w:t>
      </w:r>
      <w:r w:rsidR="0074673E">
        <w:t xml:space="preserve"> page </w:t>
      </w:r>
      <w:r w:rsidR="00A4547C">
        <w:t xml:space="preserve">and </w:t>
      </w:r>
      <w:r w:rsidR="0074673E">
        <w:t xml:space="preserve">you should see the post that you created earlier. Click the </w:t>
      </w:r>
      <w:r w:rsidR="0074673E" w:rsidRPr="009527D9">
        <w:rPr>
          <w:b/>
        </w:rPr>
        <w:t>Ted Pattison</w:t>
      </w:r>
      <w:r w:rsidR="0074673E">
        <w:t xml:space="preserve"> link in your post to view </w:t>
      </w:r>
      <w:r w:rsidR="0074673E" w:rsidRPr="009527D9">
        <w:rPr>
          <w:b/>
        </w:rPr>
        <w:t>Ted’s profile</w:t>
      </w:r>
      <w:r w:rsidR="0074673E">
        <w:t>.</w:t>
      </w:r>
    </w:p>
    <w:p w14:paraId="3C14486A" w14:textId="05A526E2" w:rsidR="00ED612C" w:rsidRDefault="004D7954" w:rsidP="008B3284">
      <w:pPr>
        <w:pStyle w:val="LabStepNumbered"/>
        <w:numPr>
          <w:ilvl w:val="0"/>
          <w:numId w:val="46"/>
        </w:numPr>
      </w:pPr>
      <w:r>
        <w:t xml:space="preserve">On Ted’s profile page choose </w:t>
      </w:r>
      <w:r w:rsidRPr="004D7954">
        <w:rPr>
          <w:b/>
        </w:rPr>
        <w:t>follow this person</w:t>
      </w:r>
      <w:r>
        <w:rPr>
          <w:b/>
        </w:rPr>
        <w:t>.</w:t>
      </w:r>
    </w:p>
    <w:p w14:paraId="5528DCDC" w14:textId="23B76B65" w:rsidR="004D7954" w:rsidRDefault="004D7954" w:rsidP="00BF08DC">
      <w:pPr>
        <w:pStyle w:val="LabStepScreenshot"/>
      </w:pPr>
      <w:r>
        <w:rPr>
          <w:noProof/>
        </w:rPr>
        <w:drawing>
          <wp:inline distT="0" distB="0" distL="0" distR="0" wp14:anchorId="4E9FC547" wp14:editId="4EA4EAE4">
            <wp:extent cx="5178196" cy="2850078"/>
            <wp:effectExtent l="19050" t="19050" r="2286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2480" cy="2857940"/>
                    </a:xfrm>
                    <a:prstGeom prst="rect">
                      <a:avLst/>
                    </a:prstGeom>
                    <a:ln>
                      <a:solidFill>
                        <a:schemeClr val="accent1"/>
                      </a:solidFill>
                    </a:ln>
                  </pic:spPr>
                </pic:pic>
              </a:graphicData>
            </a:graphic>
          </wp:inline>
        </w:drawing>
      </w:r>
    </w:p>
    <w:p w14:paraId="72878C93" w14:textId="688F09B4" w:rsidR="004D7954" w:rsidRDefault="00010B4D" w:rsidP="008B3284">
      <w:pPr>
        <w:pStyle w:val="LabStepNumbered"/>
        <w:numPr>
          <w:ilvl w:val="0"/>
          <w:numId w:val="46"/>
        </w:numPr>
      </w:pPr>
      <w:r>
        <w:t>You will see a brief notification that you are now following Ted.</w:t>
      </w:r>
    </w:p>
    <w:p w14:paraId="52742544" w14:textId="6B68A916" w:rsidR="00010B4D" w:rsidRDefault="00010B4D" w:rsidP="00BF08DC">
      <w:pPr>
        <w:pStyle w:val="LabStepScreenshot"/>
      </w:pPr>
      <w:r>
        <w:rPr>
          <w:noProof/>
        </w:rPr>
        <w:drawing>
          <wp:inline distT="0" distB="0" distL="0" distR="0" wp14:anchorId="292BB205" wp14:editId="7EED0DFC">
            <wp:extent cx="4075450" cy="1650670"/>
            <wp:effectExtent l="19050" t="19050" r="2032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1267" cy="1657076"/>
                    </a:xfrm>
                    <a:prstGeom prst="rect">
                      <a:avLst/>
                    </a:prstGeom>
                    <a:ln>
                      <a:solidFill>
                        <a:schemeClr val="accent1"/>
                      </a:solidFill>
                    </a:ln>
                  </pic:spPr>
                </pic:pic>
              </a:graphicData>
            </a:graphic>
          </wp:inline>
        </w:drawing>
      </w:r>
    </w:p>
    <w:p w14:paraId="2883EFB0" w14:textId="2B810797" w:rsidR="00010B4D" w:rsidRDefault="00010B4D" w:rsidP="008B3284">
      <w:pPr>
        <w:pStyle w:val="LabStepNumbered"/>
        <w:numPr>
          <w:ilvl w:val="0"/>
          <w:numId w:val="46"/>
        </w:numPr>
      </w:pPr>
      <w:r>
        <w:t xml:space="preserve">Return to your profile by clicking </w:t>
      </w:r>
      <w:r w:rsidRPr="009527D9">
        <w:rPr>
          <w:b/>
        </w:rPr>
        <w:t>Ken Sanchez | About Me</w:t>
      </w:r>
      <w:r>
        <w:t>.</w:t>
      </w:r>
    </w:p>
    <w:p w14:paraId="564EE3AB" w14:textId="6E8D817E" w:rsidR="00010B4D" w:rsidRDefault="00010B4D" w:rsidP="008B3284">
      <w:pPr>
        <w:pStyle w:val="LabStepNumbered"/>
        <w:numPr>
          <w:ilvl w:val="0"/>
          <w:numId w:val="46"/>
        </w:numPr>
      </w:pPr>
      <w:r>
        <w:t>On your profile you will see a notification that you are now following Ted.</w:t>
      </w:r>
    </w:p>
    <w:p w14:paraId="72BABDA3" w14:textId="50688746" w:rsidR="00010B4D" w:rsidRDefault="00010B4D" w:rsidP="00BF08DC">
      <w:pPr>
        <w:pStyle w:val="LabStepScreenshot"/>
      </w:pPr>
      <w:r>
        <w:rPr>
          <w:noProof/>
        </w:rPr>
        <w:lastRenderedPageBreak/>
        <w:drawing>
          <wp:inline distT="0" distB="0" distL="0" distR="0" wp14:anchorId="551A626B" wp14:editId="02F505A9">
            <wp:extent cx="6334622" cy="3325091"/>
            <wp:effectExtent l="19050" t="19050" r="28575"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1379" cy="3344385"/>
                    </a:xfrm>
                    <a:prstGeom prst="rect">
                      <a:avLst/>
                    </a:prstGeom>
                    <a:ln>
                      <a:solidFill>
                        <a:schemeClr val="accent1"/>
                      </a:solidFill>
                    </a:ln>
                  </pic:spPr>
                </pic:pic>
              </a:graphicData>
            </a:graphic>
          </wp:inline>
        </w:drawing>
      </w:r>
    </w:p>
    <w:p w14:paraId="100CF7FC" w14:textId="01DD46C0" w:rsidR="00010B4D" w:rsidRDefault="006B09D3" w:rsidP="008B3284">
      <w:pPr>
        <w:pStyle w:val="LabStepNumbered"/>
        <w:numPr>
          <w:ilvl w:val="0"/>
          <w:numId w:val="46"/>
        </w:numPr>
      </w:pPr>
      <w:r>
        <w:t xml:space="preserve">To follow documents browse to a library where you have access, like your </w:t>
      </w:r>
      <w:r w:rsidRPr="009527D9">
        <w:rPr>
          <w:b/>
        </w:rPr>
        <w:t>SkyDrive</w:t>
      </w:r>
      <w:r>
        <w:t>.</w:t>
      </w:r>
    </w:p>
    <w:p w14:paraId="20EFDC70" w14:textId="0270426D" w:rsidR="006B09D3" w:rsidRDefault="006B09D3" w:rsidP="008B3284">
      <w:pPr>
        <w:pStyle w:val="LabStepNumbered"/>
        <w:numPr>
          <w:ilvl w:val="0"/>
          <w:numId w:val="46"/>
        </w:numPr>
      </w:pPr>
      <w:r>
        <w:t xml:space="preserve">Click the </w:t>
      </w:r>
      <w:r w:rsidRPr="009527D9">
        <w:rPr>
          <w:b/>
        </w:rPr>
        <w:t>ellipses</w:t>
      </w:r>
      <w:r>
        <w:t xml:space="preserve"> button and chose </w:t>
      </w:r>
      <w:r w:rsidRPr="009527D9">
        <w:rPr>
          <w:b/>
        </w:rPr>
        <w:t>FOLLOW</w:t>
      </w:r>
      <w:r>
        <w:t>.</w:t>
      </w:r>
    </w:p>
    <w:p w14:paraId="4DBE56D8" w14:textId="7113A009" w:rsidR="006B09D3" w:rsidRDefault="006B09D3" w:rsidP="00B044C5">
      <w:pPr>
        <w:pStyle w:val="LabStepScreenshot"/>
      </w:pPr>
      <w:r>
        <w:rPr>
          <w:noProof/>
        </w:rPr>
        <w:drawing>
          <wp:inline distT="0" distB="0" distL="0" distR="0" wp14:anchorId="18EF62D9" wp14:editId="7AD91774">
            <wp:extent cx="6172529" cy="3906982"/>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4062" cy="3933271"/>
                    </a:xfrm>
                    <a:prstGeom prst="rect">
                      <a:avLst/>
                    </a:prstGeom>
                    <a:ln>
                      <a:solidFill>
                        <a:schemeClr val="accent1"/>
                      </a:solidFill>
                    </a:ln>
                  </pic:spPr>
                </pic:pic>
              </a:graphicData>
            </a:graphic>
          </wp:inline>
        </w:drawing>
      </w:r>
    </w:p>
    <w:p w14:paraId="27B1094B" w14:textId="76D2D3C5" w:rsidR="006B09D3" w:rsidRDefault="00BC5582" w:rsidP="008B3284">
      <w:pPr>
        <w:pStyle w:val="LabStepNumbered"/>
        <w:numPr>
          <w:ilvl w:val="0"/>
          <w:numId w:val="46"/>
        </w:numPr>
      </w:pPr>
      <w:r>
        <w:lastRenderedPageBreak/>
        <w:t>You will see a notification that you are now following that document.</w:t>
      </w:r>
    </w:p>
    <w:p w14:paraId="11132D39" w14:textId="58467242" w:rsidR="00BC5582" w:rsidRDefault="00BC5582" w:rsidP="00BF08DC">
      <w:pPr>
        <w:pStyle w:val="LabStepScreenshot"/>
      </w:pPr>
      <w:r>
        <w:rPr>
          <w:noProof/>
        </w:rPr>
        <w:drawing>
          <wp:inline distT="0" distB="0" distL="0" distR="0" wp14:anchorId="219A3408" wp14:editId="0D7608E4">
            <wp:extent cx="3171429" cy="1038095"/>
            <wp:effectExtent l="19050" t="1905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1429" cy="1038095"/>
                    </a:xfrm>
                    <a:prstGeom prst="rect">
                      <a:avLst/>
                    </a:prstGeom>
                    <a:ln>
                      <a:solidFill>
                        <a:schemeClr val="accent1"/>
                      </a:solidFill>
                    </a:ln>
                  </pic:spPr>
                </pic:pic>
              </a:graphicData>
            </a:graphic>
          </wp:inline>
        </w:drawing>
      </w:r>
    </w:p>
    <w:p w14:paraId="3121C016" w14:textId="4A938123" w:rsidR="00BC5582" w:rsidRDefault="00EB6C31" w:rsidP="008B3284">
      <w:pPr>
        <w:pStyle w:val="LabStepNumbered"/>
        <w:numPr>
          <w:ilvl w:val="0"/>
          <w:numId w:val="46"/>
        </w:numPr>
      </w:pPr>
      <w:r>
        <w:t xml:space="preserve">Follow sites by browsing to any site that you have access to, like </w:t>
      </w:r>
      <w:r w:rsidRPr="009527D9">
        <w:rPr>
          <w:b/>
        </w:rPr>
        <w:t>http://intranet.wingtip.com</w:t>
      </w:r>
      <w:r>
        <w:t>.</w:t>
      </w:r>
    </w:p>
    <w:p w14:paraId="142FD01B" w14:textId="3EB1BD27" w:rsidR="00EB6C31" w:rsidRDefault="00EB6C31" w:rsidP="008B3284">
      <w:pPr>
        <w:pStyle w:val="LabStepNumbered"/>
        <w:numPr>
          <w:ilvl w:val="0"/>
          <w:numId w:val="46"/>
        </w:numPr>
      </w:pPr>
      <w:r>
        <w:t xml:space="preserve">Click the </w:t>
      </w:r>
      <w:r w:rsidRPr="009527D9">
        <w:rPr>
          <w:b/>
        </w:rPr>
        <w:t>Follow</w:t>
      </w:r>
      <w:r>
        <w:t xml:space="preserve"> star</w:t>
      </w:r>
    </w:p>
    <w:p w14:paraId="43B251CA" w14:textId="2B0F47A0" w:rsidR="00EB6C31" w:rsidRDefault="00EB6C31" w:rsidP="00BF08DC">
      <w:pPr>
        <w:pStyle w:val="LabStepScreenshot"/>
      </w:pPr>
      <w:r>
        <w:rPr>
          <w:noProof/>
        </w:rPr>
        <w:drawing>
          <wp:inline distT="0" distB="0" distL="0" distR="0" wp14:anchorId="043B960D" wp14:editId="1CEF1C50">
            <wp:extent cx="3542857" cy="1076190"/>
            <wp:effectExtent l="19050" t="19050" r="1968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2857" cy="1076190"/>
                    </a:xfrm>
                    <a:prstGeom prst="rect">
                      <a:avLst/>
                    </a:prstGeom>
                    <a:ln>
                      <a:solidFill>
                        <a:schemeClr val="accent1"/>
                      </a:solidFill>
                    </a:ln>
                  </pic:spPr>
                </pic:pic>
              </a:graphicData>
            </a:graphic>
          </wp:inline>
        </w:drawing>
      </w:r>
    </w:p>
    <w:p w14:paraId="420E6E7E" w14:textId="41148C78" w:rsidR="00EB6C31" w:rsidRDefault="00EB6C31" w:rsidP="008B3284">
      <w:pPr>
        <w:pStyle w:val="LabStepNumbered"/>
        <w:numPr>
          <w:ilvl w:val="0"/>
          <w:numId w:val="46"/>
        </w:numPr>
      </w:pPr>
      <w:r>
        <w:t>You will see a notification that you are now following the site.</w:t>
      </w:r>
    </w:p>
    <w:p w14:paraId="4C5D9D6D" w14:textId="74A26E56" w:rsidR="00EB6C31" w:rsidRDefault="00EB6C31" w:rsidP="00BF08DC">
      <w:pPr>
        <w:pStyle w:val="LabStepScreenshot"/>
      </w:pPr>
      <w:r>
        <w:rPr>
          <w:noProof/>
        </w:rPr>
        <w:drawing>
          <wp:inline distT="0" distB="0" distL="0" distR="0" wp14:anchorId="166FC00C" wp14:editId="42EE415C">
            <wp:extent cx="3142857" cy="790476"/>
            <wp:effectExtent l="19050" t="19050" r="1968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2857" cy="790476"/>
                    </a:xfrm>
                    <a:prstGeom prst="rect">
                      <a:avLst/>
                    </a:prstGeom>
                    <a:ln>
                      <a:solidFill>
                        <a:schemeClr val="accent1"/>
                      </a:solidFill>
                    </a:ln>
                  </pic:spPr>
                </pic:pic>
              </a:graphicData>
            </a:graphic>
          </wp:inline>
        </w:drawing>
      </w:r>
    </w:p>
    <w:p w14:paraId="09313D97" w14:textId="0719CD99" w:rsidR="00FA1D1F" w:rsidRDefault="00E139D8" w:rsidP="00FA1D1F">
      <w:pPr>
        <w:pStyle w:val="LabStepNumbered"/>
        <w:numPr>
          <w:ilvl w:val="0"/>
          <w:numId w:val="46"/>
        </w:numPr>
      </w:pPr>
      <w:r>
        <w:t xml:space="preserve">To view your followed </w:t>
      </w:r>
      <w:r w:rsidR="00FA1D1F">
        <w:t>S</w:t>
      </w:r>
      <w:r>
        <w:t>ites</w:t>
      </w:r>
      <w:r w:rsidR="00FA1D1F">
        <w:t>, People, Tags, and Documents</w:t>
      </w:r>
      <w:r w:rsidR="00A4547C">
        <w:t>,</w:t>
      </w:r>
      <w:r w:rsidR="00FA1D1F">
        <w:t xml:space="preserve"> visit your Newsfeed.</w:t>
      </w:r>
      <w:r w:rsidR="009D19C8">
        <w:t xml:space="preserve"> Clicking any of the numbers will show you the list of items you follow.</w:t>
      </w:r>
    </w:p>
    <w:p w14:paraId="17CDEDEA" w14:textId="0C68C38F" w:rsidR="009527D9" w:rsidRDefault="009527D9" w:rsidP="00BF08DC">
      <w:pPr>
        <w:pStyle w:val="LabStepScreenshot"/>
      </w:pPr>
      <w:r w:rsidRPr="00BF08DC">
        <w:rPr>
          <w:rStyle w:val="LabStepScreenshotFrame"/>
        </w:rPr>
        <w:drawing>
          <wp:inline distT="0" distB="0" distL="0" distR="0" wp14:anchorId="2A22E9E4" wp14:editId="57426BCC">
            <wp:extent cx="1979027" cy="2450592"/>
            <wp:effectExtent l="19050" t="19050" r="2159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5383" cy="2458463"/>
                    </a:xfrm>
                    <a:prstGeom prst="rect">
                      <a:avLst/>
                    </a:prstGeom>
                    <a:ln>
                      <a:solidFill>
                        <a:schemeClr val="accent1"/>
                      </a:solidFill>
                    </a:ln>
                  </pic:spPr>
                </pic:pic>
              </a:graphicData>
            </a:graphic>
          </wp:inline>
        </w:drawing>
      </w:r>
    </w:p>
    <w:p w14:paraId="554CF141" w14:textId="4F962013" w:rsidR="00290BB8" w:rsidRPr="009C6E1D" w:rsidRDefault="009527D9" w:rsidP="009C6E1D">
      <w:pPr>
        <w:pStyle w:val="LabExerciseCallout"/>
      </w:pPr>
      <w:r>
        <w:t>In this exercise you learned how to follow content and track the items on your MySite.</w:t>
      </w:r>
    </w:p>
    <w:p w14:paraId="19308733" w14:textId="2B6B9A28" w:rsidR="0007138E" w:rsidRPr="002E483A" w:rsidRDefault="0000602A" w:rsidP="00212D64">
      <w:r>
        <w:t xml:space="preserve"> </w:t>
      </w:r>
    </w:p>
    <w:sectPr w:rsidR="0007138E" w:rsidRPr="002E483A" w:rsidSect="00487314">
      <w:headerReference w:type="default" r:id="rId25"/>
      <w:footerReference w:type="default" r:id="rId26"/>
      <w:headerReference w:type="first" r:id="rId27"/>
      <w:footerReference w:type="first" r:id="rId2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0AF88" w14:textId="77777777" w:rsidR="00553F62" w:rsidRDefault="00553F62" w:rsidP="005F53BE">
      <w:pPr>
        <w:spacing w:before="0" w:after="0"/>
      </w:pPr>
      <w:r>
        <w:separator/>
      </w:r>
    </w:p>
  </w:endnote>
  <w:endnote w:type="continuationSeparator" w:id="0">
    <w:p w14:paraId="629C19C8" w14:textId="77777777" w:rsidR="00553F62" w:rsidRDefault="00553F62"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D3E45"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91A46">
      <w:rPr>
        <w:noProof/>
      </w:rPr>
      <w:t>6</w:t>
    </w:r>
    <w:r>
      <w:fldChar w:fldCharType="end"/>
    </w:r>
  </w:p>
  <w:p w14:paraId="4FCAA96B" w14:textId="77777777" w:rsidR="007F254C" w:rsidRPr="00487314" w:rsidRDefault="007F254C"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8BAF" w14:textId="77777777" w:rsidR="007F254C" w:rsidRDefault="007F254C"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91A46">
      <w:rPr>
        <w:noProof/>
      </w:rPr>
      <w:t>1</w:t>
    </w:r>
    <w:r>
      <w:fldChar w:fldCharType="end"/>
    </w:r>
  </w:p>
  <w:p w14:paraId="6C229EA0" w14:textId="77777777" w:rsidR="007F254C" w:rsidRPr="00487314" w:rsidRDefault="007F254C"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DABC0" w14:textId="77777777" w:rsidR="00553F62" w:rsidRDefault="00553F62" w:rsidP="005F53BE">
      <w:pPr>
        <w:spacing w:before="0" w:after="0"/>
      </w:pPr>
      <w:r>
        <w:separator/>
      </w:r>
    </w:p>
  </w:footnote>
  <w:footnote w:type="continuationSeparator" w:id="0">
    <w:p w14:paraId="3AA47675" w14:textId="77777777" w:rsidR="00553F62" w:rsidRDefault="00553F62"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CD43E" w14:textId="77777777" w:rsidR="007F254C" w:rsidRDefault="007F254C" w:rsidP="00487314">
    <w:pPr>
      <w:pStyle w:val="Header"/>
      <w:pBdr>
        <w:bottom w:val="single" w:sz="4" w:space="0" w:color="auto"/>
      </w:pBdr>
      <w:spacing w:before="240"/>
    </w:pPr>
    <w:r>
      <w:t>DO NOT UPDATE - Course Title Placeholder</w:t>
    </w:r>
  </w:p>
  <w:p w14:paraId="52070944" w14:textId="77777777" w:rsidR="007F254C" w:rsidRDefault="007F254C" w:rsidP="00487314">
    <w:pPr>
      <w:pStyle w:val="Header"/>
      <w:pBdr>
        <w:bottom w:val="single" w:sz="4" w:space="0" w:color="auto"/>
      </w:pBdr>
      <w:spacing w:before="240"/>
    </w:pPr>
    <w:r>
      <w:t>Module Name Placeholder</w:t>
    </w:r>
    <w:r>
      <w:tab/>
    </w:r>
    <w:r>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FCB7" w14:textId="77777777" w:rsidR="007F254C" w:rsidRDefault="007F254C"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5F760397"/>
    <w:multiLevelType w:val="hybridMultilevel"/>
    <w:tmpl w:val="EF9A6B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0">
    <w:nsid w:val="64473D7A"/>
    <w:multiLevelType w:val="hybridMultilevel"/>
    <w:tmpl w:val="E9E0B538"/>
    <w:lvl w:ilvl="0" w:tplc="D3A4C95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2">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3">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6">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7">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8">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5"/>
  </w:num>
  <w:num w:numId="30">
    <w:abstractNumId w:val="36"/>
  </w:num>
  <w:num w:numId="31">
    <w:abstractNumId w:val="12"/>
  </w:num>
  <w:num w:numId="32">
    <w:abstractNumId w:val="2"/>
  </w:num>
  <w:num w:numId="33">
    <w:abstractNumId w:val="44"/>
  </w:num>
  <w:num w:numId="34">
    <w:abstractNumId w:val="43"/>
  </w:num>
  <w:num w:numId="35">
    <w:abstractNumId w:val="37"/>
  </w:num>
  <w:num w:numId="36">
    <w:abstractNumId w:val="49"/>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31"/>
    <w:rsid w:val="0000602A"/>
    <w:rsid w:val="0000669C"/>
    <w:rsid w:val="00010B4D"/>
    <w:rsid w:val="00011D3D"/>
    <w:rsid w:val="00015D07"/>
    <w:rsid w:val="00041B4E"/>
    <w:rsid w:val="00060FED"/>
    <w:rsid w:val="0007138E"/>
    <w:rsid w:val="00072406"/>
    <w:rsid w:val="00092907"/>
    <w:rsid w:val="00092B50"/>
    <w:rsid w:val="000A14CA"/>
    <w:rsid w:val="000C618E"/>
    <w:rsid w:val="001136AC"/>
    <w:rsid w:val="00116BD8"/>
    <w:rsid w:val="001170EA"/>
    <w:rsid w:val="00125E3E"/>
    <w:rsid w:val="00135C06"/>
    <w:rsid w:val="00135C15"/>
    <w:rsid w:val="00136B0C"/>
    <w:rsid w:val="00157CED"/>
    <w:rsid w:val="00180351"/>
    <w:rsid w:val="00185412"/>
    <w:rsid w:val="001940C9"/>
    <w:rsid w:val="00194663"/>
    <w:rsid w:val="00196AC1"/>
    <w:rsid w:val="001B77F9"/>
    <w:rsid w:val="001D55F7"/>
    <w:rsid w:val="001E77EF"/>
    <w:rsid w:val="001F46E0"/>
    <w:rsid w:val="00212D64"/>
    <w:rsid w:val="00215C93"/>
    <w:rsid w:val="00223B5C"/>
    <w:rsid w:val="00234E10"/>
    <w:rsid w:val="002417F8"/>
    <w:rsid w:val="002545CD"/>
    <w:rsid w:val="002635C0"/>
    <w:rsid w:val="002643F5"/>
    <w:rsid w:val="0028052E"/>
    <w:rsid w:val="00283D8E"/>
    <w:rsid w:val="00290BB8"/>
    <w:rsid w:val="00291A46"/>
    <w:rsid w:val="00293D68"/>
    <w:rsid w:val="002C2C50"/>
    <w:rsid w:val="002E483A"/>
    <w:rsid w:val="0030444D"/>
    <w:rsid w:val="00317E0A"/>
    <w:rsid w:val="00335CF0"/>
    <w:rsid w:val="00352060"/>
    <w:rsid w:val="00357410"/>
    <w:rsid w:val="00363881"/>
    <w:rsid w:val="003644B1"/>
    <w:rsid w:val="00364F73"/>
    <w:rsid w:val="003708A8"/>
    <w:rsid w:val="003911B8"/>
    <w:rsid w:val="003C27BD"/>
    <w:rsid w:val="003D5F90"/>
    <w:rsid w:val="003E1A96"/>
    <w:rsid w:val="003E30FD"/>
    <w:rsid w:val="003E4DCA"/>
    <w:rsid w:val="003E77A9"/>
    <w:rsid w:val="003F4FE1"/>
    <w:rsid w:val="00410BF7"/>
    <w:rsid w:val="00411876"/>
    <w:rsid w:val="00426257"/>
    <w:rsid w:val="004431D4"/>
    <w:rsid w:val="00462C55"/>
    <w:rsid w:val="00470DE1"/>
    <w:rsid w:val="0047613F"/>
    <w:rsid w:val="0048025F"/>
    <w:rsid w:val="004826A9"/>
    <w:rsid w:val="004833F5"/>
    <w:rsid w:val="00487314"/>
    <w:rsid w:val="004976B0"/>
    <w:rsid w:val="004A225A"/>
    <w:rsid w:val="004A4E08"/>
    <w:rsid w:val="004A7251"/>
    <w:rsid w:val="004A7B0B"/>
    <w:rsid w:val="004B49F7"/>
    <w:rsid w:val="004C02C9"/>
    <w:rsid w:val="004D525D"/>
    <w:rsid w:val="004D7954"/>
    <w:rsid w:val="00510744"/>
    <w:rsid w:val="00525A2F"/>
    <w:rsid w:val="00545A11"/>
    <w:rsid w:val="00545BAF"/>
    <w:rsid w:val="00553F62"/>
    <w:rsid w:val="0056217D"/>
    <w:rsid w:val="00566D55"/>
    <w:rsid w:val="00567FE6"/>
    <w:rsid w:val="0057583C"/>
    <w:rsid w:val="005B1C35"/>
    <w:rsid w:val="005C074B"/>
    <w:rsid w:val="005E07FB"/>
    <w:rsid w:val="005E1A6B"/>
    <w:rsid w:val="005E631D"/>
    <w:rsid w:val="005F53BE"/>
    <w:rsid w:val="005F7459"/>
    <w:rsid w:val="0060407F"/>
    <w:rsid w:val="00607C47"/>
    <w:rsid w:val="0061366A"/>
    <w:rsid w:val="0062297B"/>
    <w:rsid w:val="006404A8"/>
    <w:rsid w:val="00647628"/>
    <w:rsid w:val="00673CE1"/>
    <w:rsid w:val="00673FC2"/>
    <w:rsid w:val="00674E89"/>
    <w:rsid w:val="006862AF"/>
    <w:rsid w:val="00697EBD"/>
    <w:rsid w:val="006A6A13"/>
    <w:rsid w:val="006B09D3"/>
    <w:rsid w:val="006C4ED0"/>
    <w:rsid w:val="006D0031"/>
    <w:rsid w:val="006D11AB"/>
    <w:rsid w:val="006E0D86"/>
    <w:rsid w:val="006E113F"/>
    <w:rsid w:val="006E643C"/>
    <w:rsid w:val="00707872"/>
    <w:rsid w:val="007205FB"/>
    <w:rsid w:val="0074666B"/>
    <w:rsid w:val="0074673E"/>
    <w:rsid w:val="007517B1"/>
    <w:rsid w:val="007778F1"/>
    <w:rsid w:val="007D6AB7"/>
    <w:rsid w:val="007E3B2D"/>
    <w:rsid w:val="007F254C"/>
    <w:rsid w:val="008018D6"/>
    <w:rsid w:val="008028B6"/>
    <w:rsid w:val="0080788B"/>
    <w:rsid w:val="00814AB5"/>
    <w:rsid w:val="008211E3"/>
    <w:rsid w:val="00830275"/>
    <w:rsid w:val="008500E5"/>
    <w:rsid w:val="0085200F"/>
    <w:rsid w:val="0085274C"/>
    <w:rsid w:val="008535D6"/>
    <w:rsid w:val="0085371D"/>
    <w:rsid w:val="008670DE"/>
    <w:rsid w:val="00877433"/>
    <w:rsid w:val="00882D4D"/>
    <w:rsid w:val="008B3284"/>
    <w:rsid w:val="008C2BF5"/>
    <w:rsid w:val="008C4422"/>
    <w:rsid w:val="008C5C8B"/>
    <w:rsid w:val="008D1874"/>
    <w:rsid w:val="008E4705"/>
    <w:rsid w:val="008F5041"/>
    <w:rsid w:val="0092462B"/>
    <w:rsid w:val="0093380E"/>
    <w:rsid w:val="00934614"/>
    <w:rsid w:val="00941D1D"/>
    <w:rsid w:val="009527D9"/>
    <w:rsid w:val="00954CD4"/>
    <w:rsid w:val="0096054E"/>
    <w:rsid w:val="009742DC"/>
    <w:rsid w:val="009762A7"/>
    <w:rsid w:val="0098230C"/>
    <w:rsid w:val="009A50B3"/>
    <w:rsid w:val="009B6722"/>
    <w:rsid w:val="009C2C1D"/>
    <w:rsid w:val="009C6E1D"/>
    <w:rsid w:val="009D19C8"/>
    <w:rsid w:val="009D46EE"/>
    <w:rsid w:val="009E2031"/>
    <w:rsid w:val="009E4B36"/>
    <w:rsid w:val="009E65AB"/>
    <w:rsid w:val="009F4D25"/>
    <w:rsid w:val="00A101FD"/>
    <w:rsid w:val="00A11E74"/>
    <w:rsid w:val="00A16BB6"/>
    <w:rsid w:val="00A22C8D"/>
    <w:rsid w:val="00A23B7D"/>
    <w:rsid w:val="00A32200"/>
    <w:rsid w:val="00A41BC9"/>
    <w:rsid w:val="00A435CE"/>
    <w:rsid w:val="00A4547C"/>
    <w:rsid w:val="00A45974"/>
    <w:rsid w:val="00A52083"/>
    <w:rsid w:val="00A73187"/>
    <w:rsid w:val="00A859B4"/>
    <w:rsid w:val="00A95BB0"/>
    <w:rsid w:val="00AB194E"/>
    <w:rsid w:val="00AB7E33"/>
    <w:rsid w:val="00AE10EF"/>
    <w:rsid w:val="00AE666A"/>
    <w:rsid w:val="00B044C5"/>
    <w:rsid w:val="00B05415"/>
    <w:rsid w:val="00B448BB"/>
    <w:rsid w:val="00B500BA"/>
    <w:rsid w:val="00B7272F"/>
    <w:rsid w:val="00B72D9C"/>
    <w:rsid w:val="00BB4431"/>
    <w:rsid w:val="00BC5582"/>
    <w:rsid w:val="00BF08DC"/>
    <w:rsid w:val="00C0284B"/>
    <w:rsid w:val="00C04FEE"/>
    <w:rsid w:val="00C14263"/>
    <w:rsid w:val="00C3174D"/>
    <w:rsid w:val="00C320AB"/>
    <w:rsid w:val="00C422C6"/>
    <w:rsid w:val="00C47A4F"/>
    <w:rsid w:val="00C50B77"/>
    <w:rsid w:val="00C704DE"/>
    <w:rsid w:val="00C90D96"/>
    <w:rsid w:val="00CC11E1"/>
    <w:rsid w:val="00CC1574"/>
    <w:rsid w:val="00CC30B3"/>
    <w:rsid w:val="00CD008C"/>
    <w:rsid w:val="00CD3DAA"/>
    <w:rsid w:val="00CE28B8"/>
    <w:rsid w:val="00CF4A2D"/>
    <w:rsid w:val="00CF731D"/>
    <w:rsid w:val="00D05287"/>
    <w:rsid w:val="00D1333D"/>
    <w:rsid w:val="00D32E4A"/>
    <w:rsid w:val="00D3350F"/>
    <w:rsid w:val="00D33D19"/>
    <w:rsid w:val="00D6605E"/>
    <w:rsid w:val="00D90239"/>
    <w:rsid w:val="00D97AA9"/>
    <w:rsid w:val="00DE0117"/>
    <w:rsid w:val="00DE2D7E"/>
    <w:rsid w:val="00E00875"/>
    <w:rsid w:val="00E139D8"/>
    <w:rsid w:val="00E243D4"/>
    <w:rsid w:val="00E27ED8"/>
    <w:rsid w:val="00E314EF"/>
    <w:rsid w:val="00E37D73"/>
    <w:rsid w:val="00E51EAA"/>
    <w:rsid w:val="00E66D0E"/>
    <w:rsid w:val="00E70172"/>
    <w:rsid w:val="00E81BDA"/>
    <w:rsid w:val="00E92846"/>
    <w:rsid w:val="00EA77D4"/>
    <w:rsid w:val="00EB1ADF"/>
    <w:rsid w:val="00EB6C31"/>
    <w:rsid w:val="00EC4B10"/>
    <w:rsid w:val="00ED612C"/>
    <w:rsid w:val="00EE11D5"/>
    <w:rsid w:val="00EE7D78"/>
    <w:rsid w:val="00F17A8C"/>
    <w:rsid w:val="00F46106"/>
    <w:rsid w:val="00F46C5D"/>
    <w:rsid w:val="00F66EDC"/>
    <w:rsid w:val="00FA1D1F"/>
    <w:rsid w:val="00FC34B0"/>
    <w:rsid w:val="00FD2D0E"/>
    <w:rsid w:val="00FE1D46"/>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F8D33430-0CD4-4269-AC92-9AE3BB8A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FE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60FE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060FE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060FE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060FE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060FE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E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060FED"/>
    <w:rPr>
      <w:rFonts w:ascii="Arial Black" w:hAnsi="Arial Black"/>
      <w:sz w:val="28"/>
    </w:rPr>
  </w:style>
  <w:style w:type="character" w:customStyle="1" w:styleId="Heading3Char">
    <w:name w:val="Heading 3 Char"/>
    <w:basedOn w:val="DefaultParagraphFont"/>
    <w:link w:val="Heading3"/>
    <w:rsid w:val="00060FED"/>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060FE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60FE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60F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E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60FED"/>
    <w:pPr>
      <w:tabs>
        <w:tab w:val="right" w:leader="dot" w:pos="10786"/>
      </w:tabs>
      <w:spacing w:before="80" w:after="0"/>
      <w:ind w:left="144"/>
    </w:pPr>
    <w:rPr>
      <w:b/>
    </w:rPr>
  </w:style>
  <w:style w:type="paragraph" w:styleId="TOC2">
    <w:name w:val="toc 2"/>
    <w:basedOn w:val="Normal"/>
    <w:next w:val="Normal"/>
    <w:autoRedefine/>
    <w:uiPriority w:val="39"/>
    <w:unhideWhenUsed/>
    <w:rsid w:val="00060FED"/>
    <w:pPr>
      <w:tabs>
        <w:tab w:val="right" w:leader="dot" w:pos="10790"/>
      </w:tabs>
      <w:spacing w:before="40" w:after="40"/>
      <w:ind w:left="288"/>
    </w:pPr>
    <w:rPr>
      <w:sz w:val="18"/>
    </w:rPr>
  </w:style>
  <w:style w:type="character" w:styleId="Hyperlink">
    <w:name w:val="Hyperlink"/>
    <w:basedOn w:val="DefaultParagraphFont"/>
    <w:uiPriority w:val="99"/>
    <w:unhideWhenUsed/>
    <w:rsid w:val="00060FED"/>
    <w:rPr>
      <w:color w:val="0000FF" w:themeColor="hyperlink"/>
      <w:u w:val="single"/>
    </w:rPr>
  </w:style>
  <w:style w:type="character" w:styleId="BookTitle">
    <w:name w:val="Book Title"/>
    <w:basedOn w:val="DefaultParagraphFont"/>
    <w:uiPriority w:val="33"/>
    <w:rsid w:val="00060FED"/>
    <w:rPr>
      <w:b/>
      <w:bCs/>
      <w:smallCaps/>
      <w:spacing w:val="5"/>
      <w:sz w:val="48"/>
    </w:rPr>
  </w:style>
  <w:style w:type="paragraph" w:styleId="Title">
    <w:name w:val="Title"/>
    <w:basedOn w:val="Normal"/>
    <w:next w:val="Normal"/>
    <w:link w:val="TitleChar"/>
    <w:uiPriority w:val="10"/>
    <w:unhideWhenUsed/>
    <w:rsid w:val="00060FE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60FE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060FED"/>
    <w:pPr>
      <w:spacing w:after="0" w:line="240" w:lineRule="auto"/>
    </w:pPr>
    <w:rPr>
      <w:rFonts w:eastAsiaTheme="minorEastAsia"/>
    </w:rPr>
  </w:style>
  <w:style w:type="character" w:customStyle="1" w:styleId="NoSpacingChar">
    <w:name w:val="No Spacing Char"/>
    <w:basedOn w:val="DefaultParagraphFont"/>
    <w:link w:val="NoSpacing"/>
    <w:uiPriority w:val="4"/>
    <w:rsid w:val="00060FED"/>
    <w:rPr>
      <w:rFonts w:eastAsiaTheme="minorEastAsia"/>
    </w:rPr>
  </w:style>
  <w:style w:type="paragraph" w:styleId="Header">
    <w:name w:val="header"/>
    <w:basedOn w:val="Normal"/>
    <w:link w:val="HeaderChar"/>
    <w:uiPriority w:val="99"/>
    <w:unhideWhenUsed/>
    <w:rsid w:val="00060FED"/>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60FED"/>
    <w:rPr>
      <w:rFonts w:ascii="Arial" w:hAnsi="Arial"/>
      <w:color w:val="292929"/>
      <w:sz w:val="16"/>
    </w:rPr>
  </w:style>
  <w:style w:type="paragraph" w:styleId="Footer">
    <w:name w:val="footer"/>
    <w:basedOn w:val="Normal"/>
    <w:link w:val="FooterChar"/>
    <w:uiPriority w:val="99"/>
    <w:unhideWhenUsed/>
    <w:rsid w:val="00060FE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60FED"/>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060FE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60FED"/>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60FED"/>
    <w:rPr>
      <w:rFonts w:ascii="Lucida Console" w:hAnsi="Lucida Console" w:cs="Courier New"/>
      <w:b/>
      <w:spacing w:val="-6"/>
      <w:sz w:val="18"/>
    </w:rPr>
  </w:style>
  <w:style w:type="paragraph" w:customStyle="1" w:styleId="NumberedBullet">
    <w:name w:val="Numbered Bullet"/>
    <w:basedOn w:val="ListParagraph"/>
    <w:uiPriority w:val="5"/>
    <w:unhideWhenUsed/>
    <w:rsid w:val="00060FED"/>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060FE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060FED"/>
    <w:pPr>
      <w:spacing w:before="0" w:after="0"/>
    </w:pPr>
    <w:rPr>
      <w:szCs w:val="20"/>
    </w:rPr>
  </w:style>
  <w:style w:type="character" w:customStyle="1" w:styleId="FootnoteTextChar">
    <w:name w:val="Footnote Text Char"/>
    <w:basedOn w:val="DefaultParagraphFont"/>
    <w:link w:val="FootnoteText"/>
    <w:uiPriority w:val="99"/>
    <w:semiHidden/>
    <w:rsid w:val="00060FED"/>
    <w:rPr>
      <w:rFonts w:ascii="Arial" w:hAnsi="Arial"/>
      <w:color w:val="262626" w:themeColor="text1" w:themeTint="D9"/>
      <w:sz w:val="20"/>
      <w:szCs w:val="20"/>
    </w:rPr>
  </w:style>
  <w:style w:type="table" w:styleId="LightShading-Accent4">
    <w:name w:val="Light Shading Accent 4"/>
    <w:basedOn w:val="TableNormal"/>
    <w:uiPriority w:val="60"/>
    <w:rsid w:val="00060FE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060FE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60FE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60FE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60F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60FE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060FE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60FED"/>
    <w:pPr>
      <w:tabs>
        <w:tab w:val="num" w:pos="360"/>
      </w:tabs>
      <w:ind w:left="360" w:hanging="360"/>
      <w:contextualSpacing/>
    </w:pPr>
  </w:style>
  <w:style w:type="character" w:customStyle="1" w:styleId="InLineUrl">
    <w:name w:val="InLineUrl"/>
    <w:basedOn w:val="DefaultParagraphFont"/>
    <w:qFormat/>
    <w:rsid w:val="00060FED"/>
    <w:rPr>
      <w:rFonts w:ascii="Arial" w:hAnsi="Arial"/>
      <w:b/>
      <w:sz w:val="18"/>
    </w:rPr>
  </w:style>
  <w:style w:type="paragraph" w:customStyle="1" w:styleId="LabStepNumbered">
    <w:name w:val="Lab Step Numbered"/>
    <w:link w:val="LabStepNumberedChar"/>
    <w:qFormat/>
    <w:rsid w:val="00060FED"/>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060FE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060FED"/>
    <w:pPr>
      <w:numPr>
        <w:numId w:val="0"/>
      </w:numPr>
      <w:spacing w:before="40"/>
      <w:ind w:left="720"/>
    </w:pPr>
  </w:style>
  <w:style w:type="character" w:customStyle="1" w:styleId="LabStepScreenshotFrame">
    <w:name w:val="Lab Step Screenshot Frame"/>
    <w:basedOn w:val="DefaultParagraphFont"/>
    <w:uiPriority w:val="1"/>
    <w:qFormat/>
    <w:rsid w:val="00060FED"/>
    <w:rPr>
      <w:noProof/>
      <w:bdr w:val="single" w:sz="2" w:space="0" w:color="DDDDDD"/>
    </w:rPr>
  </w:style>
  <w:style w:type="paragraph" w:customStyle="1" w:styleId="LabExerciseCallout">
    <w:name w:val="Lab Exercise Callout"/>
    <w:basedOn w:val="LabExerciseLeadIn"/>
    <w:qFormat/>
    <w:rsid w:val="00060FE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60FE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060FED"/>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60FED"/>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60FED"/>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060FED"/>
    <w:rPr>
      <w:rFonts w:ascii="Arial" w:hAnsi="Arial"/>
      <w:b/>
      <w:iCs/>
      <w:sz w:val="16"/>
    </w:rPr>
  </w:style>
  <w:style w:type="character" w:customStyle="1" w:styleId="InlindeCode">
    <w:name w:val="InlindeCode"/>
    <w:basedOn w:val="DefaultParagraphFont"/>
    <w:qFormat/>
    <w:rsid w:val="00060FED"/>
    <w:rPr>
      <w:rFonts w:ascii="Lucida Console" w:hAnsi="Lucida Console"/>
      <w:b/>
      <w:sz w:val="16"/>
    </w:rPr>
  </w:style>
  <w:style w:type="table" w:customStyle="1" w:styleId="LabStepTable">
    <w:name w:val="Lab Step Table"/>
    <w:basedOn w:val="TableGrid"/>
    <w:uiPriority w:val="99"/>
    <w:rsid w:val="00060FED"/>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060FED"/>
    <w:pPr>
      <w:ind w:left="792"/>
    </w:pPr>
  </w:style>
  <w:style w:type="paragraph" w:customStyle="1" w:styleId="LabStepScreenshotLevel2">
    <w:name w:val="Lab Step Screenshot Level 2"/>
    <w:basedOn w:val="LabStepScreenshot"/>
    <w:uiPriority w:val="2"/>
    <w:qFormat/>
    <w:rsid w:val="00060FED"/>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060FE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060FED"/>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60FED"/>
    <w:rPr>
      <w:sz w:val="16"/>
      <w:szCs w:val="16"/>
    </w:rPr>
  </w:style>
  <w:style w:type="paragraph" w:styleId="CommentText">
    <w:name w:val="annotation text"/>
    <w:basedOn w:val="Normal"/>
    <w:link w:val="CommentTextChar"/>
    <w:uiPriority w:val="99"/>
    <w:semiHidden/>
    <w:unhideWhenUsed/>
    <w:rsid w:val="00060FED"/>
    <w:rPr>
      <w:szCs w:val="20"/>
    </w:rPr>
  </w:style>
  <w:style w:type="character" w:customStyle="1" w:styleId="CommentTextChar">
    <w:name w:val="Comment Text Char"/>
    <w:basedOn w:val="DefaultParagraphFont"/>
    <w:link w:val="CommentText"/>
    <w:uiPriority w:val="99"/>
    <w:semiHidden/>
    <w:rsid w:val="00060FE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60FED"/>
    <w:rPr>
      <w:b/>
      <w:bCs/>
    </w:rPr>
  </w:style>
  <w:style w:type="character" w:customStyle="1" w:styleId="CommentSubjectChar">
    <w:name w:val="Comment Subject Char"/>
    <w:basedOn w:val="CommentTextChar"/>
    <w:link w:val="CommentSubject"/>
    <w:uiPriority w:val="99"/>
    <w:semiHidden/>
    <w:rsid w:val="00060FED"/>
    <w:rPr>
      <w:rFonts w:ascii="Arial" w:hAnsi="Arial"/>
      <w:b/>
      <w:bCs/>
      <w:color w:val="262626" w:themeColor="text1" w:themeTint="D9"/>
      <w:sz w:val="20"/>
      <w:szCs w:val="20"/>
    </w:rPr>
  </w:style>
  <w:style w:type="character" w:styleId="Strong">
    <w:name w:val="Strong"/>
    <w:basedOn w:val="DefaultParagraphFont"/>
    <w:uiPriority w:val="23"/>
    <w:rsid w:val="00060FED"/>
    <w:rPr>
      <w:b/>
      <w:bCs/>
    </w:rPr>
  </w:style>
  <w:style w:type="paragraph" w:styleId="NormalWeb">
    <w:name w:val="Normal (Web)"/>
    <w:basedOn w:val="Normal"/>
    <w:uiPriority w:val="99"/>
    <w:semiHidden/>
    <w:unhideWhenUsed/>
    <w:rsid w:val="00060FE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060FE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060FE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60FE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060FE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060FED"/>
    <w:pPr>
      <w:spacing w:before="240"/>
      <w:ind w:left="720" w:right="720"/>
    </w:pPr>
    <w:rPr>
      <w:color w:val="1C1C1C"/>
    </w:rPr>
  </w:style>
  <w:style w:type="paragraph" w:customStyle="1" w:styleId="SlidesNotes">
    <w:name w:val="Slides Notes"/>
    <w:basedOn w:val="Normal"/>
    <w:uiPriority w:val="4"/>
    <w:rsid w:val="00060FED"/>
    <w:pPr>
      <w:spacing w:before="240"/>
    </w:pPr>
  </w:style>
  <w:style w:type="paragraph" w:customStyle="1" w:styleId="LegalHeader">
    <w:name w:val="Legal Header"/>
    <w:basedOn w:val="Normal"/>
    <w:uiPriority w:val="3"/>
    <w:rsid w:val="00060FED"/>
    <w:pPr>
      <w:spacing w:before="600"/>
    </w:pPr>
    <w:rPr>
      <w:b/>
      <w:color w:val="auto"/>
      <w:u w:val="single"/>
    </w:rPr>
  </w:style>
  <w:style w:type="paragraph" w:customStyle="1" w:styleId="LegalBody">
    <w:name w:val="Legal Body"/>
    <w:basedOn w:val="Normal"/>
    <w:uiPriority w:val="3"/>
    <w:rsid w:val="00060FED"/>
    <w:rPr>
      <w:sz w:val="18"/>
    </w:rPr>
  </w:style>
  <w:style w:type="paragraph" w:customStyle="1" w:styleId="CourseInfo">
    <w:name w:val="Course Info"/>
    <w:basedOn w:val="Normal"/>
    <w:uiPriority w:val="4"/>
    <w:rsid w:val="00060FE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60FED"/>
    <w:rPr>
      <w:rFonts w:ascii="Arial" w:hAnsi="Arial"/>
      <w:color w:val="262626" w:themeColor="text1" w:themeTint="D9"/>
      <w:sz w:val="18"/>
    </w:rPr>
  </w:style>
  <w:style w:type="paragraph" w:customStyle="1" w:styleId="Strong1">
    <w:name w:val="Strong1"/>
    <w:basedOn w:val="LabStepNumbered"/>
    <w:link w:val="strongChar"/>
    <w:uiPriority w:val="5"/>
    <w:rsid w:val="00060FED"/>
    <w:pPr>
      <w:numPr>
        <w:numId w:val="0"/>
      </w:numPr>
      <w:ind w:left="757" w:hanging="360"/>
    </w:pPr>
    <w:rPr>
      <w:b/>
    </w:rPr>
  </w:style>
  <w:style w:type="character" w:customStyle="1" w:styleId="strongChar">
    <w:name w:val="strong Char"/>
    <w:basedOn w:val="LabStepNumberedChar"/>
    <w:link w:val="Strong1"/>
    <w:uiPriority w:val="5"/>
    <w:rsid w:val="00060FED"/>
    <w:rPr>
      <w:rFonts w:ascii="Arial" w:hAnsi="Arial"/>
      <w:b/>
      <w:color w:val="262626" w:themeColor="text1" w:themeTint="D9"/>
      <w:sz w:val="18"/>
    </w:rPr>
  </w:style>
  <w:style w:type="paragraph" w:customStyle="1" w:styleId="CourseCode">
    <w:name w:val="Course Code"/>
    <w:basedOn w:val="Normal"/>
    <w:uiPriority w:val="4"/>
    <w:rsid w:val="00060FE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60FED"/>
    <w:pPr>
      <w:tabs>
        <w:tab w:val="right" w:leader="dot" w:pos="10790"/>
      </w:tabs>
      <w:spacing w:before="40" w:after="0"/>
      <w:ind w:left="432"/>
    </w:pPr>
    <w:rPr>
      <w:sz w:val="16"/>
    </w:rPr>
  </w:style>
  <w:style w:type="numbering" w:customStyle="1" w:styleId="LabStepsTemplate">
    <w:name w:val="LabStepsTemplate"/>
    <w:uiPriority w:val="99"/>
    <w:rsid w:val="00060FED"/>
    <w:pPr>
      <w:numPr>
        <w:numId w:val="4"/>
      </w:numPr>
    </w:pPr>
  </w:style>
  <w:style w:type="paragraph" w:customStyle="1" w:styleId="ModuleDescription">
    <w:name w:val="Module Description"/>
    <w:basedOn w:val="Normal"/>
    <w:uiPriority w:val="4"/>
    <w:rsid w:val="00060FE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060FED"/>
    <w:pPr>
      <w:jc w:val="center"/>
    </w:pPr>
  </w:style>
  <w:style w:type="paragraph" w:customStyle="1" w:styleId="TopicsCoveredItem">
    <w:name w:val="Topics Covered Item"/>
    <w:basedOn w:val="Normal"/>
    <w:uiPriority w:val="4"/>
    <w:rsid w:val="00060FED"/>
    <w:pPr>
      <w:numPr>
        <w:numId w:val="5"/>
      </w:numPr>
      <w:spacing w:before="0" w:after="0"/>
      <w:contextualSpacing/>
    </w:pPr>
  </w:style>
  <w:style w:type="paragraph" w:customStyle="1" w:styleId="ModuleIntroHeader">
    <w:name w:val="Module Intro Header"/>
    <w:basedOn w:val="Normal"/>
    <w:uiPriority w:val="4"/>
    <w:rsid w:val="00060FED"/>
    <w:pPr>
      <w:pBdr>
        <w:bottom w:val="single" w:sz="8" w:space="1" w:color="auto"/>
      </w:pBdr>
      <w:spacing w:before="360"/>
      <w:ind w:left="288"/>
    </w:pPr>
    <w:rPr>
      <w:b/>
      <w:sz w:val="24"/>
    </w:rPr>
  </w:style>
  <w:style w:type="paragraph" w:customStyle="1" w:styleId="ModuleAgendaItem">
    <w:name w:val="Module Agenda Item"/>
    <w:basedOn w:val="Normal"/>
    <w:uiPriority w:val="4"/>
    <w:rsid w:val="00060FED"/>
    <w:pPr>
      <w:spacing w:before="0" w:after="0"/>
      <w:ind w:left="360" w:hanging="360"/>
      <w:contextualSpacing/>
    </w:pPr>
    <w:rPr>
      <w:sz w:val="24"/>
    </w:rPr>
  </w:style>
  <w:style w:type="paragraph" w:customStyle="1" w:styleId="LabExerciseItem">
    <w:name w:val="Lab Exercise Item"/>
    <w:basedOn w:val="Normal"/>
    <w:next w:val="Normal"/>
    <w:uiPriority w:val="4"/>
    <w:qFormat/>
    <w:rsid w:val="00060FED"/>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060FED"/>
    <w:pPr>
      <w:numPr>
        <w:ilvl w:val="1"/>
      </w:numPr>
    </w:pPr>
  </w:style>
  <w:style w:type="paragraph" w:customStyle="1" w:styleId="LabStepNumberedLevel3">
    <w:name w:val="Lab Step Numbered Level 3"/>
    <w:basedOn w:val="LabStepNumberedLevel2"/>
    <w:qFormat/>
    <w:rsid w:val="00060FED"/>
    <w:pPr>
      <w:numPr>
        <w:ilvl w:val="2"/>
      </w:numPr>
      <w:tabs>
        <w:tab w:val="left" w:pos="994"/>
      </w:tabs>
    </w:pPr>
  </w:style>
  <w:style w:type="paragraph" w:customStyle="1" w:styleId="LabStepNumberedLevel4">
    <w:name w:val="Lab Step Numbered Level 4"/>
    <w:basedOn w:val="LabStepNumberedLevel3"/>
    <w:qFormat/>
    <w:rsid w:val="00060FED"/>
    <w:pPr>
      <w:numPr>
        <w:ilvl w:val="3"/>
      </w:numPr>
      <w:tabs>
        <w:tab w:val="clear" w:pos="994"/>
        <w:tab w:val="left" w:pos="1627"/>
      </w:tabs>
    </w:pPr>
  </w:style>
  <w:style w:type="paragraph" w:customStyle="1" w:styleId="LabExerciseLeadIn">
    <w:name w:val="Lab Exercise Lead In"/>
    <w:basedOn w:val="Normal"/>
    <w:qFormat/>
    <w:rsid w:val="00060FE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intranet.wingtip.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999</TotalTime>
  <Pages>10</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Matthew McDermott</cp:lastModifiedBy>
  <cp:revision>120</cp:revision>
  <dcterms:created xsi:type="dcterms:W3CDTF">2013-02-01T17:40:00Z</dcterms:created>
  <dcterms:modified xsi:type="dcterms:W3CDTF">2014-08-20T22:19:00Z</dcterms:modified>
</cp:coreProperties>
</file>