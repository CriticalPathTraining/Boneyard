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BB" w:rsidRDefault="001B0ABB" w:rsidP="001B0ABB">
      <w:pPr>
        <w:pStyle w:val="Heading2"/>
      </w:pPr>
      <w:r>
        <w:t>Creating SharePoint Farm Solutions</w:t>
      </w:r>
    </w:p>
    <w:p w:rsidR="001B0ABB" w:rsidRPr="005C7841" w:rsidRDefault="001B0ABB" w:rsidP="001B0AB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1B0ABB" w:rsidRPr="005C7841" w:rsidRDefault="001B0ABB" w:rsidP="001B0AB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>
        <w:t>[[</w:t>
      </w:r>
      <w:proofErr w:type="spellStart"/>
      <w:r>
        <w:t>StudentFolder</w:t>
      </w:r>
      <w:proofErr w:type="spellEnd"/>
      <w:r>
        <w:t>]]\</w:t>
      </w:r>
      <w:proofErr w:type="spellStart"/>
      <w:r w:rsidRPr="004D60E1">
        <w:t>DevSolutions</w:t>
      </w:r>
      <w:proofErr w:type="spellEnd"/>
    </w:p>
    <w:p w:rsidR="001B0ABB" w:rsidRDefault="001B0ABB" w:rsidP="001B0ABB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rPr>
          <w:rFonts w:cs="Arial"/>
          <w:lang w:val="en"/>
        </w:rPr>
        <w:t xml:space="preserve">In this lab you will learn how to create SharePoint </w:t>
      </w:r>
      <w:r w:rsidR="00326795">
        <w:rPr>
          <w:rFonts w:cs="Arial"/>
          <w:lang w:val="en"/>
        </w:rPr>
        <w:t xml:space="preserve">farm </w:t>
      </w:r>
      <w:r>
        <w:rPr>
          <w:rFonts w:cs="Arial"/>
          <w:lang w:val="en"/>
        </w:rPr>
        <w:t xml:space="preserve">solutions. While Microsoft is pushing their new SharePoint App model </w:t>
      </w:r>
      <w:r w:rsidR="008A2317">
        <w:rPr>
          <w:rFonts w:cs="Arial"/>
          <w:lang w:val="en"/>
        </w:rPr>
        <w:t>as</w:t>
      </w:r>
      <w:r>
        <w:rPr>
          <w:rFonts w:cs="Arial"/>
          <w:lang w:val="en"/>
        </w:rPr>
        <w:t xml:space="preserve"> the preferred way to extend SharePoint deployments both on-premises as well as in the cloud with Office 365, there are still a great many things that cannot be accomplished </w:t>
      </w:r>
      <w:r w:rsidR="00F45067">
        <w:rPr>
          <w:rFonts w:cs="Arial"/>
          <w:lang w:val="en"/>
        </w:rPr>
        <w:t>using</w:t>
      </w:r>
      <w:r>
        <w:rPr>
          <w:rFonts w:cs="Arial"/>
          <w:lang w:val="en"/>
        </w:rPr>
        <w:t xml:space="preserve"> apps. This is </w:t>
      </w:r>
      <w:r w:rsidR="00F45067">
        <w:rPr>
          <w:rFonts w:cs="Arial"/>
          <w:lang w:val="en"/>
        </w:rPr>
        <w:t>why</w:t>
      </w:r>
      <w:r>
        <w:rPr>
          <w:rFonts w:cs="Arial"/>
          <w:lang w:val="en"/>
        </w:rPr>
        <w:t xml:space="preserve"> </w:t>
      </w:r>
      <w:r w:rsidR="00326795">
        <w:rPr>
          <w:rFonts w:cs="Arial"/>
          <w:lang w:val="en"/>
        </w:rPr>
        <w:t xml:space="preserve">farm </w:t>
      </w:r>
      <w:r>
        <w:rPr>
          <w:rFonts w:cs="Arial"/>
          <w:lang w:val="en"/>
        </w:rPr>
        <w:t>solutions still play an important role in the product.</w:t>
      </w:r>
    </w:p>
    <w:p w:rsidR="001B0ABB" w:rsidRPr="00AB0146" w:rsidRDefault="001B0ABB" w:rsidP="001B0ABB">
      <w:pPr>
        <w:pStyle w:val="Heading3"/>
      </w:pPr>
      <w:r>
        <w:t>Exercise 1: Setup Lab Environment</w:t>
      </w:r>
    </w:p>
    <w:p w:rsidR="001B0ABB" w:rsidRDefault="001B0ABB" w:rsidP="00171117">
      <w:pPr>
        <w:pStyle w:val="LabExerciseLeadIn"/>
      </w:pPr>
      <w:r>
        <w:t>In this exercise you will setup your environment.</w:t>
      </w:r>
    </w:p>
    <w:p w:rsidR="001B0ABB" w:rsidRDefault="001B0ABB" w:rsidP="00171117">
      <w:pPr>
        <w:pStyle w:val="LabExerciseLeadIn"/>
      </w:pPr>
      <w:r>
        <w:t xml:space="preserve">All exercises in this lab assume you will work in a new site collection, </w:t>
      </w:r>
      <w:r w:rsidRPr="00BC2C8D">
        <w:rPr>
          <w:rStyle w:val="Hyperlink"/>
        </w:rPr>
        <w:t>http://</w:t>
      </w:r>
      <w:r w:rsidRPr="00CC4C1B">
        <w:rPr>
          <w:rStyle w:val="Hyperlink"/>
        </w:rPr>
        <w:t>solutions</w:t>
      </w:r>
      <w:r w:rsidRPr="00BC2C8D">
        <w:rPr>
          <w:rStyle w:val="Hyperlink"/>
        </w:rPr>
        <w:t>.wingtip.com</w:t>
      </w:r>
      <w:r>
        <w:t xml:space="preserve">. </w:t>
      </w:r>
    </w:p>
    <w:p w:rsidR="001B0ABB" w:rsidRDefault="001B0ABB" w:rsidP="00171117">
      <w:pPr>
        <w:pStyle w:val="LabStepNumbered"/>
      </w:pPr>
      <w:r>
        <w:t>Setup a new site collection for this lab:</w:t>
      </w:r>
      <w:bookmarkStart w:id="0" w:name="_GoBack"/>
      <w:bookmarkEnd w:id="0"/>
    </w:p>
    <w:p w:rsidR="001B0ABB" w:rsidRDefault="001B0ABB" w:rsidP="00171117">
      <w:pPr>
        <w:pStyle w:val="LabStepNumberedLevel2"/>
      </w:pPr>
      <w:r>
        <w:t xml:space="preserve">Ensure you are logged into the </w:t>
      </w:r>
      <w:r w:rsidR="005E291C">
        <w:rPr>
          <w:b/>
        </w:rPr>
        <w:t>WingtipServer</w:t>
      </w:r>
      <w:r w:rsidR="005E291C">
        <w:t xml:space="preserve"> </w:t>
      </w:r>
      <w:r>
        <w:t xml:space="preserve">server as </w:t>
      </w:r>
      <w:r w:rsidRPr="00EA4967">
        <w:rPr>
          <w:b/>
        </w:rPr>
        <w:t>WINGTIP\Administrator</w:t>
      </w:r>
      <w:r>
        <w:t>.</w:t>
      </w:r>
    </w:p>
    <w:p w:rsidR="001B0ABB" w:rsidRDefault="001B0ABB" w:rsidP="00171117">
      <w:pPr>
        <w:pStyle w:val="LabStepNumberedLevel2"/>
      </w:pPr>
      <w:r>
        <w:t xml:space="preserve">Run a PowerShell script, found in the root lab folder for this module: </w:t>
      </w:r>
    </w:p>
    <w:p w:rsidR="001B0ABB" w:rsidRDefault="001B0ABB" w:rsidP="00171117">
      <w:pPr>
        <w:pStyle w:val="LabStepNumberedLevel3"/>
      </w:pPr>
      <w:r>
        <w:t xml:space="preserve">Right-click </w:t>
      </w:r>
      <w:r w:rsidRPr="00BC2C8D">
        <w:rPr>
          <w:b/>
        </w:rPr>
        <w:t>SetupModule.ps1</w:t>
      </w:r>
      <w:r>
        <w:t xml:space="preserve"> and select </w:t>
      </w:r>
      <w:proofErr w:type="gramStart"/>
      <w:r w:rsidRPr="00BC2C8D">
        <w:rPr>
          <w:b/>
        </w:rPr>
        <w:t>Run</w:t>
      </w:r>
      <w:proofErr w:type="gramEnd"/>
      <w:r w:rsidRPr="00BC2C8D">
        <w:rPr>
          <w:b/>
        </w:rPr>
        <w:t xml:space="preserve"> with PowerShell</w:t>
      </w:r>
      <w:r>
        <w:t>. This file can be found in the files associated with this lab:</w:t>
      </w:r>
    </w:p>
    <w:p w:rsidR="001B0ABB" w:rsidRPr="008018D6" w:rsidRDefault="001B0ABB" w:rsidP="001B0ABB">
      <w:pPr>
        <w:pStyle w:val="LabStepCodeBlockLevel2"/>
      </w:pPr>
      <w:r>
        <w:t xml:space="preserve"> [..]\</w:t>
      </w:r>
      <w:r w:rsidRPr="004D60E1">
        <w:t>DevSolutions</w:t>
      </w:r>
    </w:p>
    <w:p w:rsidR="001B0ABB" w:rsidRDefault="001B0ABB" w:rsidP="00171117">
      <w:pPr>
        <w:pStyle w:val="LabStepNumberedLevel2"/>
      </w:pPr>
      <w:r>
        <w:t>When the script completes, it will launch a new browser and navigate to the lab site collection.</w:t>
      </w:r>
    </w:p>
    <w:p w:rsidR="001B0ABB" w:rsidRDefault="001B0ABB" w:rsidP="00171117">
      <w:pPr>
        <w:pStyle w:val="LabStepNumberedLevel2"/>
      </w:pPr>
      <w:r>
        <w:t>Close the PowerShell console window.</w:t>
      </w:r>
    </w:p>
    <w:p w:rsidR="001B0ABB" w:rsidRDefault="001B0ABB" w:rsidP="001B0ABB">
      <w:pPr>
        <w:pStyle w:val="Heading3"/>
      </w:pPr>
      <w:bookmarkStart w:id="1" w:name="_Toc225684692"/>
      <w:bookmarkStart w:id="2" w:name="_Toc236505654"/>
      <w:r>
        <w:t xml:space="preserve">Exercise 2: </w:t>
      </w:r>
      <w:bookmarkEnd w:id="1"/>
      <w:bookmarkEnd w:id="2"/>
      <w:r>
        <w:t>Creating Web Parts using Farm Solutions</w:t>
      </w:r>
    </w:p>
    <w:p w:rsidR="001B0ABB" w:rsidRDefault="001B0ABB" w:rsidP="00171117">
      <w:pPr>
        <w:pStyle w:val="LabExerciseLeadIn"/>
      </w:pPr>
      <w:r>
        <w:t>In this exercise you will create a simple Web Part and add it to a custom Web Part group with a custom icon. This will be done using a farm solution.</w:t>
      </w:r>
    </w:p>
    <w:p w:rsidR="001B0ABB" w:rsidRDefault="001B0ABB" w:rsidP="00171117">
      <w:pPr>
        <w:pStyle w:val="LabStepNumbered"/>
        <w:numPr>
          <w:ilvl w:val="0"/>
          <w:numId w:val="36"/>
        </w:numPr>
      </w:pPr>
      <w:r>
        <w:t>Create a new project in Visual Studio 2012:</w:t>
      </w:r>
    </w:p>
    <w:p w:rsidR="008B4D03" w:rsidRDefault="008B4D03" w:rsidP="008B4D03">
      <w:pPr>
        <w:pStyle w:val="LabStepNumberedLevel2"/>
        <w:numPr>
          <w:ilvl w:val="1"/>
          <w:numId w:val="36"/>
        </w:numPr>
      </w:pPr>
      <w:r>
        <w:t xml:space="preserve">Launch </w:t>
      </w:r>
      <w:r w:rsidRPr="008B4D03">
        <w:rPr>
          <w:b/>
        </w:rPr>
        <w:t>Visual Studio 2012</w:t>
      </w:r>
      <w:r>
        <w:t xml:space="preserve"> as administrator: </w:t>
      </w:r>
    </w:p>
    <w:p w:rsidR="008B4D03" w:rsidRPr="008B4D03" w:rsidRDefault="008B4D03" w:rsidP="008B4D03">
      <w:pPr>
        <w:pStyle w:val="LabStepNumberedLevel3"/>
        <w:numPr>
          <w:ilvl w:val="2"/>
          <w:numId w:val="36"/>
        </w:numPr>
        <w:rPr>
          <w:b/>
        </w:rPr>
      </w:pPr>
      <w:r w:rsidRPr="008B4D03">
        <w:rPr>
          <w:b/>
        </w:rPr>
        <w:t xml:space="preserve">Windows Keyboard Key </w:t>
      </w:r>
      <w:r w:rsidRPr="00930E1C">
        <w:sym w:font="Wingdings" w:char="F0E0"/>
      </w:r>
      <w:r w:rsidRPr="008B4D03">
        <w:rPr>
          <w:b/>
        </w:rPr>
        <w:t xml:space="preserve"> Right click</w:t>
      </w:r>
      <w:r>
        <w:t xml:space="preserve"> on the </w:t>
      </w:r>
      <w:r w:rsidRPr="008B4D03">
        <w:rPr>
          <w:b/>
        </w:rPr>
        <w:t xml:space="preserve">Visual Studio 2012 </w:t>
      </w:r>
      <w:r>
        <w:t xml:space="preserve">tile and select </w:t>
      </w:r>
      <w:r w:rsidRPr="008B4D03">
        <w:rPr>
          <w:b/>
        </w:rPr>
        <w:t>Run as administrator</w:t>
      </w:r>
      <w:r w:rsidRPr="008B4D03">
        <w:rPr>
          <w:b/>
        </w:rPr>
        <w:br/>
      </w:r>
      <w:r>
        <w:rPr>
          <w:noProof/>
        </w:rPr>
        <w:drawing>
          <wp:inline distT="0" distB="0" distL="0" distR="0" wp14:anchorId="093B9BEE" wp14:editId="4ED9ADD6">
            <wp:extent cx="1299277" cy="16962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9777" cy="16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(Note: </w:t>
      </w:r>
      <w:r>
        <w:t xml:space="preserve">Alternatively after pressing the </w:t>
      </w:r>
      <w:r>
        <w:rPr>
          <w:b/>
        </w:rPr>
        <w:t>Windows Keyboard Key</w:t>
      </w:r>
      <w:r>
        <w:t xml:space="preserve"> you can simply start typing the name of the program you are looking for (e.g. Visual Studio); this will filter the results to those that match the letters typed on the keyboard)</w:t>
      </w:r>
    </w:p>
    <w:p w:rsidR="008B4D03" w:rsidRDefault="008B4D03" w:rsidP="008B4D03">
      <w:pPr>
        <w:pStyle w:val="LabStepNumberedLevel2"/>
        <w:numPr>
          <w:ilvl w:val="1"/>
          <w:numId w:val="36"/>
        </w:numPr>
      </w:pPr>
      <w:r>
        <w:t xml:space="preserve">In Visual Studio select </w:t>
      </w:r>
      <w:r w:rsidRPr="008B4D03">
        <w:rPr>
          <w:b/>
        </w:rPr>
        <w:t xml:space="preserve">File </w:t>
      </w:r>
      <w:r w:rsidRPr="000C3A99">
        <w:rPr>
          <w:b/>
        </w:rPr>
        <w:sym w:font="Wingdings" w:char="F0E0"/>
      </w:r>
      <w:r w:rsidRPr="008B4D03">
        <w:rPr>
          <w:b/>
        </w:rPr>
        <w:t xml:space="preserve"> New </w:t>
      </w:r>
      <w:r w:rsidRPr="000C3A99">
        <w:rPr>
          <w:b/>
        </w:rPr>
        <w:sym w:font="Wingdings" w:char="F0E0"/>
      </w:r>
      <w:r w:rsidRPr="008B4D03">
        <w:rPr>
          <w:b/>
        </w:rPr>
        <w:t xml:space="preserve"> Project</w:t>
      </w:r>
      <w:r>
        <w:t>.</w:t>
      </w:r>
    </w:p>
    <w:p w:rsidR="008B4D03" w:rsidRDefault="008B4D03" w:rsidP="008B4D03">
      <w:pPr>
        <w:pStyle w:val="LabStepNumberedLevel2"/>
        <w:numPr>
          <w:ilvl w:val="1"/>
          <w:numId w:val="36"/>
        </w:numPr>
      </w:pPr>
      <w:r>
        <w:t xml:space="preserve">In the </w:t>
      </w:r>
      <w:r w:rsidRPr="008B4D03">
        <w:rPr>
          <w:b/>
        </w:rPr>
        <w:t>New Project</w:t>
      </w:r>
      <w:r>
        <w:t xml:space="preserve"> dialog:</w:t>
      </w:r>
    </w:p>
    <w:p w:rsidR="008B4D03" w:rsidRDefault="008B4D03" w:rsidP="008B4D03">
      <w:pPr>
        <w:pStyle w:val="LabStepNumberedLevel3"/>
        <w:numPr>
          <w:ilvl w:val="2"/>
          <w:numId w:val="36"/>
        </w:numPr>
      </w:pPr>
      <w:r>
        <w:t xml:space="preserve">Find the </w:t>
      </w:r>
      <w:r w:rsidRPr="008B4D03">
        <w:rPr>
          <w:b/>
        </w:rPr>
        <w:t>SharePoint 2013 - Empty Project</w:t>
      </w:r>
      <w:r>
        <w:t xml:space="preserve"> template under the following node:</w:t>
      </w:r>
    </w:p>
    <w:p w:rsidR="008B4D03" w:rsidRDefault="008B4D03" w:rsidP="008B4D03">
      <w:pPr>
        <w:pStyle w:val="LabStepNumberedLevel4"/>
        <w:numPr>
          <w:ilvl w:val="3"/>
          <w:numId w:val="36"/>
        </w:numPr>
      </w:pPr>
      <w:r w:rsidRPr="008B4D03">
        <w:rPr>
          <w:b/>
        </w:rPr>
        <w:t xml:space="preserve">Templates </w:t>
      </w:r>
      <w:r w:rsidRPr="00171117">
        <w:sym w:font="Wingdings" w:char="F0E0"/>
      </w:r>
      <w:r w:rsidRPr="008B4D03">
        <w:rPr>
          <w:b/>
        </w:rPr>
        <w:t xml:space="preserve"> Visual C# </w:t>
      </w:r>
      <w:r w:rsidRPr="00171117">
        <w:sym w:font="Wingdings" w:char="F0E0"/>
      </w:r>
      <w:r w:rsidRPr="008B4D03">
        <w:rPr>
          <w:b/>
        </w:rPr>
        <w:t xml:space="preserve"> Office / SharePoint </w:t>
      </w:r>
      <w:r w:rsidRPr="00171117">
        <w:sym w:font="Wingdings" w:char="F0E0"/>
      </w:r>
      <w:r w:rsidRPr="008B4D03">
        <w:rPr>
          <w:b/>
        </w:rPr>
        <w:t xml:space="preserve"> </w:t>
      </w:r>
      <w:proofErr w:type="spellStart"/>
      <w:r w:rsidRPr="008B4D03">
        <w:rPr>
          <w:b/>
        </w:rPr>
        <w:t>SharePoint</w:t>
      </w:r>
      <w:proofErr w:type="spellEnd"/>
      <w:r w:rsidRPr="008B4D03">
        <w:rPr>
          <w:b/>
        </w:rPr>
        <w:t xml:space="preserve"> Solutions</w:t>
      </w:r>
    </w:p>
    <w:p w:rsidR="008B4D03" w:rsidRDefault="008B4D03" w:rsidP="008B4D03">
      <w:pPr>
        <w:pStyle w:val="LabStepNumberedLevel3"/>
        <w:numPr>
          <w:ilvl w:val="2"/>
          <w:numId w:val="36"/>
        </w:numPr>
      </w:pPr>
      <w:r w:rsidRPr="008B4D03">
        <w:rPr>
          <w:b/>
        </w:rPr>
        <w:t>Name</w:t>
      </w:r>
      <w:r>
        <w:t>:</w:t>
      </w:r>
      <w:r w:rsidRPr="008B4D03">
        <w:t xml:space="preserve"> </w:t>
      </w:r>
      <w:proofErr w:type="spellStart"/>
      <w:r>
        <w:t>WingtipWebParts</w:t>
      </w:r>
      <w:proofErr w:type="spellEnd"/>
    </w:p>
    <w:p w:rsidR="008B4D03" w:rsidRDefault="008B4D03" w:rsidP="008B4D03">
      <w:pPr>
        <w:pStyle w:val="LabStepNumberedLevel3"/>
        <w:numPr>
          <w:ilvl w:val="2"/>
          <w:numId w:val="36"/>
        </w:numPr>
      </w:pPr>
      <w:r w:rsidRPr="008B4D03">
        <w:rPr>
          <w:b/>
        </w:rPr>
        <w:t>Location:</w:t>
      </w:r>
      <w:r>
        <w:t xml:space="preserve"> [</w:t>
      </w:r>
      <w:proofErr w:type="gramStart"/>
      <w:r>
        <w:t>..]</w:t>
      </w:r>
      <w:proofErr w:type="gramEnd"/>
      <w:r w:rsidRPr="004239DF">
        <w:t>\</w:t>
      </w:r>
      <w:proofErr w:type="spellStart"/>
      <w:r>
        <w:t>DevSolutions</w:t>
      </w:r>
      <w:proofErr w:type="spellEnd"/>
      <w:r w:rsidRPr="004239DF">
        <w:t>\Exe</w:t>
      </w:r>
      <w:r>
        <w:t>rcises\</w:t>
      </w:r>
      <w:proofErr w:type="gramStart"/>
      <w:r>
        <w:t>Ex2</w:t>
      </w:r>
      <w:proofErr w:type="gramEnd"/>
      <w:r>
        <w:br/>
        <w:t>(Where [..] represents the location of the student files (e.g. c:\student\..)</w:t>
      </w:r>
    </w:p>
    <w:p w:rsidR="008B4D03" w:rsidRDefault="008B4D03" w:rsidP="008B4D03">
      <w:pPr>
        <w:pStyle w:val="LabStepNumberedLevel3"/>
        <w:numPr>
          <w:ilvl w:val="2"/>
          <w:numId w:val="36"/>
        </w:numPr>
      </w:pPr>
      <w:r w:rsidRPr="008B4D03">
        <w:rPr>
          <w:b/>
        </w:rPr>
        <w:t>Uncheck</w:t>
      </w:r>
      <w:r>
        <w:t xml:space="preserve"> the </w:t>
      </w:r>
      <w:r w:rsidRPr="008B4D03">
        <w:rPr>
          <w:b/>
        </w:rPr>
        <w:t>Create directory for solution</w:t>
      </w:r>
      <w:r>
        <w:t xml:space="preserve"> checkbox</w:t>
      </w:r>
    </w:p>
    <w:p w:rsidR="001B0ABB" w:rsidRPr="00E728BB" w:rsidRDefault="008B4D03" w:rsidP="008B4D03">
      <w:pPr>
        <w:pStyle w:val="LabStepNumberedLevel3"/>
        <w:numPr>
          <w:ilvl w:val="2"/>
          <w:numId w:val="36"/>
        </w:numPr>
      </w:pPr>
      <w:r>
        <w:t xml:space="preserve">Click </w:t>
      </w:r>
      <w:r w:rsidRPr="008B4D03">
        <w:rPr>
          <w:b/>
        </w:rPr>
        <w:t>OK</w:t>
      </w:r>
      <w:r w:rsidR="008A2317">
        <w:rPr>
          <w:b/>
        </w:rPr>
        <w:t xml:space="preserve"> </w:t>
      </w:r>
      <w:r w:rsidR="008A2317">
        <w:t>to create the project</w:t>
      </w:r>
    </w:p>
    <w:p w:rsidR="001B0ABB" w:rsidRDefault="001B0ABB" w:rsidP="00171117">
      <w:pPr>
        <w:pStyle w:val="LabStepNumberedLevel2"/>
      </w:pPr>
      <w:r w:rsidRPr="000D01F8">
        <w:lastRenderedPageBreak/>
        <w:t xml:space="preserve">In the </w:t>
      </w:r>
      <w:r w:rsidRPr="006A7636">
        <w:rPr>
          <w:b/>
        </w:rPr>
        <w:t>SharePoint Customization Wizard</w:t>
      </w:r>
      <w:r w:rsidRPr="000D01F8">
        <w:t xml:space="preserve">, </w:t>
      </w:r>
      <w:r>
        <w:t>use the following values to complete the wizard</w:t>
      </w:r>
      <w:r w:rsidRPr="000D01F8">
        <w:t>.</w:t>
      </w:r>
    </w:p>
    <w:p w:rsidR="001B0ABB" w:rsidRDefault="001B0ABB" w:rsidP="00171117">
      <w:pPr>
        <w:pStyle w:val="LabStepNumberedLevel3"/>
      </w:pPr>
      <w:r w:rsidRPr="006A7636">
        <w:rPr>
          <w:b/>
        </w:rPr>
        <w:t>What site do you want to use for debugging?</w:t>
      </w:r>
      <w:r>
        <w:t xml:space="preserve"> </w:t>
      </w:r>
      <w:hyperlink r:id="rId13" w:history="1">
        <w:r w:rsidRPr="00D944F3">
          <w:rPr>
            <w:rStyle w:val="Hyperlink"/>
          </w:rPr>
          <w:t>http://solutions.wingtip.com</w:t>
        </w:r>
      </w:hyperlink>
    </w:p>
    <w:p w:rsidR="001B0ABB" w:rsidRDefault="001B0ABB" w:rsidP="00171117">
      <w:pPr>
        <w:pStyle w:val="LabStepNumberedLevel3"/>
      </w:pPr>
      <w:r w:rsidRPr="006A7636">
        <w:rPr>
          <w:b/>
        </w:rPr>
        <w:t>What is the trust level for this SharePoint solution?</w:t>
      </w:r>
      <w:r>
        <w:t xml:space="preserve"> Deploy as farm solution</w:t>
      </w:r>
    </w:p>
    <w:p w:rsidR="0009708A" w:rsidRDefault="00F80D7B" w:rsidP="00F80D7B">
      <w:pPr>
        <w:pStyle w:val="LabStepNumberedLevel2"/>
      </w:pPr>
      <w:r>
        <w:t xml:space="preserve">Click </w:t>
      </w:r>
      <w:r>
        <w:rPr>
          <w:b/>
        </w:rPr>
        <w:t>Finish</w:t>
      </w:r>
    </w:p>
    <w:p w:rsidR="001B0ABB" w:rsidRDefault="001B0ABB" w:rsidP="00171117">
      <w:pPr>
        <w:pStyle w:val="LabStepNumbered"/>
      </w:pPr>
      <w:r>
        <w:t xml:space="preserve">Add a few images into your project so they are deployed inside the SharePoint </w:t>
      </w:r>
      <w:r w:rsidRPr="00885C80">
        <w:rPr>
          <w:b/>
        </w:rPr>
        <w:t>Images</w:t>
      </w:r>
      <w:r>
        <w:t xml:space="preserve"> folder.</w:t>
      </w:r>
    </w:p>
    <w:p w:rsidR="001B0ABB" w:rsidRDefault="001B0ABB" w:rsidP="00171117">
      <w:pPr>
        <w:pStyle w:val="LabStepNumberedLevel2"/>
      </w:pPr>
      <w:r>
        <w:t xml:space="preserve">Using the </w:t>
      </w:r>
      <w:r w:rsidRPr="00171117">
        <w:rPr>
          <w:b/>
        </w:rPr>
        <w:t>Solution Explorer</w:t>
      </w:r>
      <w:r>
        <w:t xml:space="preserve"> tool window, right-click the </w:t>
      </w:r>
      <w:proofErr w:type="spellStart"/>
      <w:r w:rsidRPr="00171117">
        <w:rPr>
          <w:b/>
        </w:rPr>
        <w:t>WingtipWebParts</w:t>
      </w:r>
      <w:proofErr w:type="spellEnd"/>
      <w:r>
        <w:t xml:space="preserve"> project and select </w:t>
      </w:r>
      <w:r w:rsidRPr="00171117">
        <w:rPr>
          <w:b/>
        </w:rPr>
        <w:t xml:space="preserve">Add </w:t>
      </w:r>
      <w:r w:rsidRPr="00171117">
        <w:rPr>
          <w:b/>
        </w:rPr>
        <w:sym w:font="Wingdings" w:char="F0E0"/>
      </w:r>
      <w:r w:rsidRPr="00171117">
        <w:rPr>
          <w:b/>
        </w:rPr>
        <w:t xml:space="preserve"> SharePoint “Images” Mapped Folder</w:t>
      </w:r>
      <w:r>
        <w:t>.</w:t>
      </w:r>
    </w:p>
    <w:p w:rsidR="001B0ABB" w:rsidRDefault="001B0ABB" w:rsidP="00171117">
      <w:pPr>
        <w:pStyle w:val="LabStepNumberedLevel2"/>
      </w:pPr>
      <w:r>
        <w:t xml:space="preserve">Right-click the </w:t>
      </w:r>
      <w:r w:rsidRPr="00171117">
        <w:rPr>
          <w:b/>
        </w:rPr>
        <w:t>Images\</w:t>
      </w:r>
      <w:proofErr w:type="spellStart"/>
      <w:r w:rsidRPr="00171117">
        <w:rPr>
          <w:b/>
        </w:rPr>
        <w:t>WingtipWebParts</w:t>
      </w:r>
      <w:proofErr w:type="spellEnd"/>
      <w:r>
        <w:t xml:space="preserve"> folder you just created and select </w:t>
      </w:r>
      <w:r w:rsidRPr="00171117">
        <w:rPr>
          <w:b/>
        </w:rPr>
        <w:t xml:space="preserve">Add </w:t>
      </w:r>
      <w:r w:rsidRPr="00171117">
        <w:rPr>
          <w:b/>
        </w:rPr>
        <w:sym w:font="Wingdings" w:char="F0E0"/>
      </w:r>
      <w:r w:rsidRPr="00171117">
        <w:rPr>
          <w:b/>
        </w:rPr>
        <w:t xml:space="preserve"> Existing Item</w:t>
      </w:r>
      <w:r>
        <w:t>.</w:t>
      </w:r>
    </w:p>
    <w:p w:rsidR="001B0ABB" w:rsidRDefault="001B0ABB" w:rsidP="00171117">
      <w:pPr>
        <w:pStyle w:val="LabStepNumberedLevel2"/>
      </w:pPr>
      <w:r>
        <w:t xml:space="preserve">In the </w:t>
      </w:r>
      <w:r w:rsidRPr="00171117">
        <w:rPr>
          <w:b/>
        </w:rPr>
        <w:t>Add Existing Item</w:t>
      </w:r>
      <w:r>
        <w:t xml:space="preserve"> dialog, navigate to the folder associated with this exercise:</w:t>
      </w:r>
    </w:p>
    <w:p w:rsidR="001B0ABB" w:rsidRDefault="001B0ABB" w:rsidP="001B0ABB">
      <w:pPr>
        <w:pStyle w:val="LabStepCodeBlockLevel2"/>
      </w:pPr>
      <w:r>
        <w:t>[..]\DevSolutions\Exercises\Ex2</w:t>
      </w:r>
    </w:p>
    <w:p w:rsidR="001B0ABB" w:rsidRDefault="001B0ABB" w:rsidP="00171117">
      <w:pPr>
        <w:pStyle w:val="LabStepNumberedLevel2"/>
      </w:pPr>
      <w:r>
        <w:t>Select the following files:</w:t>
      </w:r>
    </w:p>
    <w:p w:rsidR="001B0ABB" w:rsidRDefault="001B0ABB" w:rsidP="00171117">
      <w:pPr>
        <w:pStyle w:val="LabStepNumberedLevel3"/>
      </w:pPr>
      <w:r>
        <w:t>FeatureIcon.gif</w:t>
      </w:r>
    </w:p>
    <w:p w:rsidR="001B0ABB" w:rsidRDefault="001B0ABB" w:rsidP="00171117">
      <w:pPr>
        <w:pStyle w:val="LabStepNumberedLevel3"/>
      </w:pPr>
      <w:r>
        <w:t>SiteIcon.gif</w:t>
      </w:r>
    </w:p>
    <w:p w:rsidR="001B0ABB" w:rsidRDefault="001B0ABB" w:rsidP="00171117">
      <w:pPr>
        <w:pStyle w:val="LabStepNumberedLevel3"/>
      </w:pPr>
      <w:r>
        <w:t>WebPartIcon.gif</w:t>
      </w:r>
    </w:p>
    <w:p w:rsidR="00F80D7B" w:rsidRDefault="00F80D7B" w:rsidP="00F80D7B">
      <w:pPr>
        <w:pStyle w:val="LabStepNumberedLevel2"/>
      </w:pPr>
      <w:r>
        <w:t xml:space="preserve">Click </w:t>
      </w:r>
      <w:r>
        <w:rPr>
          <w:b/>
        </w:rPr>
        <w:t>Add</w:t>
      </w:r>
    </w:p>
    <w:p w:rsidR="001B0ABB" w:rsidRDefault="001B0ABB" w:rsidP="00171117">
      <w:pPr>
        <w:pStyle w:val="LabStepNumbered"/>
      </w:pPr>
      <w:r>
        <w:t>Add a Web Part to the project:</w:t>
      </w:r>
    </w:p>
    <w:p w:rsidR="001B0ABB" w:rsidRDefault="001B0ABB" w:rsidP="00171117">
      <w:pPr>
        <w:pStyle w:val="LabStepNumberedLevel2"/>
      </w:pPr>
      <w:r>
        <w:t xml:space="preserve">Using the </w:t>
      </w:r>
      <w:r w:rsidRPr="005D63AC">
        <w:rPr>
          <w:b/>
        </w:rPr>
        <w:t>Solution Explorer</w:t>
      </w:r>
      <w:r>
        <w:t xml:space="preserve"> tool window, right-click the </w:t>
      </w:r>
      <w:proofErr w:type="spellStart"/>
      <w:r w:rsidRPr="005D63AC">
        <w:rPr>
          <w:b/>
        </w:rPr>
        <w:t>WingtipWebParts</w:t>
      </w:r>
      <w:proofErr w:type="spellEnd"/>
      <w:r>
        <w:t xml:space="preserve"> project and select </w:t>
      </w:r>
      <w:r w:rsidRPr="005D63AC">
        <w:rPr>
          <w:b/>
        </w:rPr>
        <w:t xml:space="preserve">Add </w:t>
      </w:r>
      <w:r w:rsidRPr="005D63AC">
        <w:rPr>
          <w:b/>
        </w:rPr>
        <w:sym w:font="Wingdings" w:char="F0E0"/>
      </w:r>
      <w:r w:rsidRPr="005D63AC">
        <w:rPr>
          <w:b/>
        </w:rPr>
        <w:t xml:space="preserve"> </w:t>
      </w:r>
      <w:r>
        <w:rPr>
          <w:b/>
        </w:rPr>
        <w:t>New Item</w:t>
      </w:r>
      <w:r>
        <w:t>.</w:t>
      </w:r>
    </w:p>
    <w:p w:rsidR="001B0ABB" w:rsidRDefault="001B0ABB" w:rsidP="00171117">
      <w:pPr>
        <w:pStyle w:val="LabStepNumberedLevel2"/>
      </w:pPr>
      <w:r>
        <w:t xml:space="preserve">In the </w:t>
      </w:r>
      <w:r w:rsidRPr="00A15199">
        <w:rPr>
          <w:b/>
        </w:rPr>
        <w:t>Add New Item</w:t>
      </w:r>
      <w:r>
        <w:t xml:space="preserve"> dialog, select the </w:t>
      </w:r>
      <w:r w:rsidRPr="00A15199">
        <w:rPr>
          <w:b/>
        </w:rPr>
        <w:t>Web Part</w:t>
      </w:r>
      <w:r>
        <w:t xml:space="preserve"> template from the </w:t>
      </w:r>
      <w:r w:rsidRPr="00A15199">
        <w:rPr>
          <w:b/>
        </w:rPr>
        <w:t xml:space="preserve">Visual C# Items </w:t>
      </w:r>
      <w:r w:rsidRPr="00A15199">
        <w:rPr>
          <w:b/>
        </w:rPr>
        <w:sym w:font="Wingdings" w:char="F0E0"/>
      </w:r>
      <w:r w:rsidRPr="00A15199">
        <w:rPr>
          <w:b/>
        </w:rPr>
        <w:t xml:space="preserve"> Office/SharePoint</w:t>
      </w:r>
      <w:r>
        <w:t xml:space="preserve"> category.</w:t>
      </w:r>
    </w:p>
    <w:p w:rsidR="001B0ABB" w:rsidRDefault="001B0ABB" w:rsidP="00171117">
      <w:pPr>
        <w:pStyle w:val="LabStepNumberedLevel3"/>
      </w:pPr>
      <w:r w:rsidRPr="00A15199">
        <w:rPr>
          <w:b/>
        </w:rPr>
        <w:t>Name:</w:t>
      </w:r>
      <w:r>
        <w:t xml:space="preserve"> </w:t>
      </w:r>
      <w:proofErr w:type="spellStart"/>
      <w:r>
        <w:t>HelloPart</w:t>
      </w:r>
      <w:proofErr w:type="spellEnd"/>
    </w:p>
    <w:p w:rsidR="001B0ABB" w:rsidRDefault="001B0ABB" w:rsidP="00171117">
      <w:pPr>
        <w:pStyle w:val="LabStepNumberedLevel2"/>
      </w:pPr>
      <w:r>
        <w:t xml:space="preserve">Click </w:t>
      </w:r>
      <w:r w:rsidRPr="00A15199">
        <w:rPr>
          <w:b/>
        </w:rPr>
        <w:t>Add</w:t>
      </w:r>
      <w:r>
        <w:t>.</w:t>
      </w:r>
    </w:p>
    <w:p w:rsidR="001B0ABB" w:rsidRDefault="001B0ABB" w:rsidP="00171117">
      <w:pPr>
        <w:pStyle w:val="LabStepNumbered"/>
      </w:pPr>
      <w:r>
        <w:t xml:space="preserve">Inspect the SharePoint Project Item (SPI) node for the Web Part named </w:t>
      </w:r>
      <w:proofErr w:type="spellStart"/>
      <w:r w:rsidRPr="00885C80">
        <w:rPr>
          <w:b/>
        </w:rPr>
        <w:t>HelloPart</w:t>
      </w:r>
      <w:proofErr w:type="spellEnd"/>
      <w:r>
        <w:t xml:space="preserve">. Notice it contains three SPI files </w:t>
      </w:r>
      <w:r w:rsidRPr="002F4A79">
        <w:t xml:space="preserve">named </w:t>
      </w:r>
      <w:r w:rsidRPr="002F4A79">
        <w:rPr>
          <w:b/>
        </w:rPr>
        <w:t>Elements.xml</w:t>
      </w:r>
      <w:r w:rsidRPr="002F4A79">
        <w:t xml:space="preserve">, </w:t>
      </w:r>
      <w:proofErr w:type="spellStart"/>
      <w:r w:rsidRPr="002F4A79">
        <w:rPr>
          <w:b/>
        </w:rPr>
        <w:t>HelloPart.cs</w:t>
      </w:r>
      <w:proofErr w:type="spellEnd"/>
      <w:r w:rsidRPr="002F4A79">
        <w:t xml:space="preserve"> and </w:t>
      </w:r>
      <w:proofErr w:type="spellStart"/>
      <w:r w:rsidRPr="002F4A79">
        <w:rPr>
          <w:b/>
        </w:rPr>
        <w:t>HelloPart.webpart</w:t>
      </w:r>
      <w:proofErr w:type="spellEnd"/>
      <w:r w:rsidRPr="002F4A79">
        <w:t>.</w:t>
      </w:r>
    </w:p>
    <w:p w:rsidR="001B0ABB" w:rsidRDefault="0009708A" w:rsidP="001B0ABB">
      <w:pPr>
        <w:pStyle w:val="LabStepScreenshot"/>
      </w:pPr>
      <w:r>
        <w:rPr>
          <w:noProof/>
        </w:rPr>
        <w:drawing>
          <wp:inline distT="0" distB="0" distL="0" distR="0" wp14:anchorId="794EC17A" wp14:editId="5D615EB4">
            <wp:extent cx="2579298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976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B0ABB" w:rsidRDefault="001B0ABB" w:rsidP="00171117">
      <w:pPr>
        <w:pStyle w:val="LabStepNumbered"/>
      </w:pPr>
      <w:r>
        <w:t xml:space="preserve">Right-click the </w:t>
      </w:r>
      <w:proofErr w:type="spellStart"/>
      <w:r w:rsidRPr="002F4A79">
        <w:rPr>
          <w:b/>
        </w:rPr>
        <w:t>HelloPart</w:t>
      </w:r>
      <w:proofErr w:type="spellEnd"/>
      <w:r w:rsidRPr="002F4A79">
        <w:rPr>
          <w:b/>
        </w:rPr>
        <w:t xml:space="preserve"> \ </w:t>
      </w:r>
      <w:proofErr w:type="spellStart"/>
      <w:r w:rsidRPr="002F4A79">
        <w:rPr>
          <w:b/>
        </w:rPr>
        <w:t>HelloPart.webpart</w:t>
      </w:r>
      <w:proofErr w:type="spellEnd"/>
      <w:r>
        <w:t xml:space="preserve"> file and select </w:t>
      </w:r>
      <w:r w:rsidRPr="002F4A79">
        <w:rPr>
          <w:b/>
        </w:rPr>
        <w:t>Open</w:t>
      </w:r>
      <w:r>
        <w:t>.</w:t>
      </w:r>
    </w:p>
    <w:p w:rsidR="001B0ABB" w:rsidRDefault="001B0ABB" w:rsidP="00171117">
      <w:pPr>
        <w:pStyle w:val="LabStepNumberedLevel2"/>
      </w:pPr>
      <w:r>
        <w:t xml:space="preserve">Update the </w:t>
      </w:r>
      <w:r w:rsidRPr="00636415">
        <w:rPr>
          <w:b/>
        </w:rPr>
        <w:t>&lt;property&gt;</w:t>
      </w:r>
      <w:r>
        <w:t xml:space="preserve"> node that has the attribute </w:t>
      </w:r>
      <w:r w:rsidRPr="00636415">
        <w:rPr>
          <w:b/>
        </w:rPr>
        <w:t>name=”Title”</w:t>
      </w:r>
      <w:r>
        <w:t xml:space="preserve"> and set the title to </w:t>
      </w:r>
      <w:r w:rsidRPr="00636415">
        <w:rPr>
          <w:b/>
        </w:rPr>
        <w:t>The “Hello” Web Part</w:t>
      </w:r>
      <w:r>
        <w:t>.</w:t>
      </w:r>
    </w:p>
    <w:p w:rsidR="001B0ABB" w:rsidRDefault="001B0ABB" w:rsidP="00171117">
      <w:pPr>
        <w:pStyle w:val="LabStepNumberedLevel2"/>
      </w:pPr>
      <w:r>
        <w:t xml:space="preserve">Update the </w:t>
      </w:r>
      <w:r w:rsidRPr="00636415">
        <w:rPr>
          <w:b/>
        </w:rPr>
        <w:t>&lt;property&gt;</w:t>
      </w:r>
      <w:r>
        <w:t xml:space="preserve"> node that has the attribute </w:t>
      </w:r>
      <w:r w:rsidRPr="00636415">
        <w:rPr>
          <w:b/>
        </w:rPr>
        <w:t>name=”</w:t>
      </w:r>
      <w:r>
        <w:rPr>
          <w:b/>
        </w:rPr>
        <w:t>Description</w:t>
      </w:r>
      <w:r w:rsidRPr="00636415">
        <w:rPr>
          <w:b/>
        </w:rPr>
        <w:t>”</w:t>
      </w:r>
      <w:r>
        <w:t xml:space="preserve"> and set the title to </w:t>
      </w:r>
      <w:r>
        <w:rPr>
          <w:b/>
        </w:rPr>
        <w:t>A most compelling Web Part</w:t>
      </w:r>
      <w:r>
        <w:t>.</w:t>
      </w:r>
    </w:p>
    <w:p w:rsidR="001B0ABB" w:rsidRDefault="001B0ABB" w:rsidP="00171117">
      <w:pPr>
        <w:pStyle w:val="LabStepNumbered"/>
      </w:pPr>
      <w:r>
        <w:t xml:space="preserve">The </w:t>
      </w:r>
      <w:proofErr w:type="spellStart"/>
      <w:r w:rsidRPr="00636415">
        <w:rPr>
          <w:b/>
        </w:rPr>
        <w:t>HelloPart.webpart</w:t>
      </w:r>
      <w:proofErr w:type="spellEnd"/>
      <w:r>
        <w:t xml:space="preserve"> file should look like the following code sample: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lastRenderedPageBreak/>
        <w:t>&lt;?xml version="1.0" encoding="utf-8"?&gt;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>&lt;webParts&gt;</w:t>
      </w:r>
    </w:p>
    <w:p w:rsidR="001B0ABB" w:rsidRPr="00F34AAA" w:rsidRDefault="001B0ABB" w:rsidP="001B0ABB">
      <w:pPr>
        <w:pStyle w:val="LabStepCodeBlock"/>
        <w:rPr>
          <w:color w:val="808080" w:themeColor="background1" w:themeShade="80"/>
          <w:lang w:val="nl-BE"/>
        </w:rPr>
      </w:pPr>
      <w:r w:rsidRPr="007508E5">
        <w:rPr>
          <w:color w:val="808080" w:themeColor="background1" w:themeShade="80"/>
        </w:rPr>
        <w:t xml:space="preserve">  </w:t>
      </w:r>
      <w:r w:rsidRPr="00F34AAA">
        <w:rPr>
          <w:color w:val="808080" w:themeColor="background1" w:themeShade="80"/>
          <w:lang w:val="nl-BE"/>
        </w:rPr>
        <w:t>&lt;webPart xmlns="http://schemas.microsoft.com/WebPart/v3"&gt;</w:t>
      </w:r>
    </w:p>
    <w:p w:rsidR="001B0ABB" w:rsidRPr="00F34AAA" w:rsidRDefault="001B0ABB" w:rsidP="001B0ABB">
      <w:pPr>
        <w:pStyle w:val="LabStepCodeBlock"/>
        <w:rPr>
          <w:color w:val="808080" w:themeColor="background1" w:themeShade="80"/>
          <w:lang w:val="nl-BE"/>
        </w:rPr>
      </w:pPr>
      <w:r w:rsidRPr="00F34AAA">
        <w:rPr>
          <w:color w:val="808080" w:themeColor="background1" w:themeShade="80"/>
          <w:lang w:val="nl-BE"/>
        </w:rPr>
        <w:t xml:space="preserve">    &lt;metaData&gt;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F34AAA">
        <w:rPr>
          <w:color w:val="808080" w:themeColor="background1" w:themeShade="80"/>
          <w:lang w:val="nl-BE"/>
        </w:rPr>
        <w:t xml:space="preserve">      </w:t>
      </w:r>
      <w:r w:rsidRPr="007508E5">
        <w:rPr>
          <w:color w:val="808080" w:themeColor="background1" w:themeShade="80"/>
        </w:rPr>
        <w:t>&lt;type name="</w:t>
      </w:r>
      <w:r>
        <w:rPr>
          <w:color w:val="808080" w:themeColor="background1" w:themeShade="80"/>
        </w:rPr>
        <w:t>Wingtip</w:t>
      </w:r>
      <w:r w:rsidRPr="007508E5">
        <w:rPr>
          <w:color w:val="808080" w:themeColor="background1" w:themeShade="80"/>
        </w:rPr>
        <w:t xml:space="preserve">WebParts.HelloPart.HelloPart, 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              $SharePoint.Project.AssemblyFullName$" /&gt;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  &lt;importErrorMessage&gt;$Resources:core,ImportErrorMessage;&lt;/importErrorMessage&gt;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&lt;/metaData&gt;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&lt;data&gt;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  &lt;properties&gt;</w:t>
      </w:r>
    </w:p>
    <w:p w:rsidR="001B0ABB" w:rsidRPr="00D30E87" w:rsidRDefault="001B0ABB" w:rsidP="001B0ABB">
      <w:pPr>
        <w:pStyle w:val="LabStepCodeBlock"/>
        <w:rPr>
          <w:color w:val="auto"/>
        </w:rPr>
      </w:pPr>
      <w:r w:rsidRPr="00222659">
        <w:rPr>
          <w:color w:val="auto"/>
        </w:rPr>
        <w:t xml:space="preserve">        &lt;property name="Title" type="string"&gt;</w:t>
      </w:r>
      <w:r w:rsidRPr="00D30E87">
        <w:rPr>
          <w:color w:val="auto"/>
        </w:rPr>
        <w:t>The "Hello" Web Part</w:t>
      </w:r>
      <w:r w:rsidRPr="00222659">
        <w:rPr>
          <w:color w:val="auto"/>
        </w:rPr>
        <w:t>&lt;/property&gt;</w:t>
      </w:r>
    </w:p>
    <w:p w:rsidR="001B0ABB" w:rsidRPr="00D30E87" w:rsidRDefault="001B0ABB" w:rsidP="001B0ABB">
      <w:pPr>
        <w:pStyle w:val="LabStepCodeBlock"/>
        <w:rPr>
          <w:color w:val="auto"/>
        </w:rPr>
      </w:pPr>
      <w:r w:rsidRPr="00D30E87">
        <w:rPr>
          <w:color w:val="auto"/>
        </w:rPr>
        <w:t xml:space="preserve">        &lt;property name="Description" type="string"&gt;A most compelling Web Part</w:t>
      </w:r>
      <w:r w:rsidRPr="00222659">
        <w:rPr>
          <w:color w:val="auto"/>
        </w:rPr>
        <w:t>&lt;/property&gt;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  &lt;/properties&gt;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  &lt;/data&gt;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 xml:space="preserve">  &lt;/webPart&gt;</w:t>
      </w:r>
    </w:p>
    <w:p w:rsidR="001B0ABB" w:rsidRPr="007508E5" w:rsidRDefault="001B0ABB" w:rsidP="001B0ABB">
      <w:pPr>
        <w:pStyle w:val="LabStepCodeBlock"/>
        <w:rPr>
          <w:color w:val="808080" w:themeColor="background1" w:themeShade="80"/>
        </w:rPr>
      </w:pPr>
      <w:r w:rsidRPr="007508E5">
        <w:rPr>
          <w:color w:val="808080" w:themeColor="background1" w:themeShade="80"/>
        </w:rPr>
        <w:t>&lt;/webParts&gt;</w:t>
      </w:r>
    </w:p>
    <w:p w:rsidR="001B0ABB" w:rsidRDefault="001B0ABB" w:rsidP="00274D47">
      <w:pPr>
        <w:pStyle w:val="LabStepNumbered"/>
      </w:pPr>
      <w:r>
        <w:t>Add three more pr</w:t>
      </w:r>
      <w:r w:rsidRPr="00274D47">
        <w:t>o</w:t>
      </w:r>
      <w:r>
        <w:t xml:space="preserve">perties to the </w:t>
      </w:r>
      <w:proofErr w:type="spellStart"/>
      <w:r w:rsidRPr="008F4CD6">
        <w:rPr>
          <w:b/>
        </w:rPr>
        <w:t>HelloPart.webpart</w:t>
      </w:r>
      <w:proofErr w:type="spellEnd"/>
      <w:r>
        <w:t xml:space="preserve"> file, just after the last property by adding the following XML:</w:t>
      </w:r>
    </w:p>
    <w:p w:rsidR="001B0ABB" w:rsidRPr="008F4CD6" w:rsidRDefault="001B0ABB" w:rsidP="001B0ABB">
      <w:pPr>
        <w:pStyle w:val="LabStepCodeBlock"/>
      </w:pPr>
      <w:r w:rsidRPr="008F4CD6">
        <w:t>&lt;property name="ChromeType" type="string"&gt;TitleAndBorder&lt;/property&gt;</w:t>
      </w:r>
    </w:p>
    <w:p w:rsidR="001B0ABB" w:rsidRPr="008F4CD6" w:rsidRDefault="001B0ABB" w:rsidP="001B0ABB">
      <w:pPr>
        <w:pStyle w:val="LabStepCodeBlock"/>
      </w:pPr>
      <w:r w:rsidRPr="008F4CD6">
        <w:t>&lt;property name="CatalogIconImageUrl" type="string"&gt;_layouts/</w:t>
      </w:r>
      <w:r>
        <w:t>15/</w:t>
      </w:r>
      <w:r w:rsidRPr="008F4CD6">
        <w:t>images/WingtipWebParts/WebPartIcon.gif&lt;/property&gt;</w:t>
      </w:r>
    </w:p>
    <w:p w:rsidR="001B0ABB" w:rsidRPr="008F4CD6" w:rsidRDefault="001B0ABB" w:rsidP="001B0ABB">
      <w:pPr>
        <w:pStyle w:val="LabStepCodeBlock"/>
        <w:rPr>
          <w:rFonts w:ascii="Arial" w:hAnsi="Arial"/>
          <w:noProof w:val="0"/>
          <w:color w:val="262626" w:themeColor="text1" w:themeTint="D9"/>
          <w:sz w:val="20"/>
        </w:rPr>
      </w:pPr>
      <w:r w:rsidRPr="008F4CD6">
        <w:t>&lt;property name="TitleIconImageUrl" type="string"&gt;_layouts/</w:t>
      </w:r>
      <w:r>
        <w:t>15/</w:t>
      </w:r>
      <w:r w:rsidRPr="008F4CD6">
        <w:t>images/WingtipWebParts/WebPartIcon.gif&lt;/property&gt;</w:t>
      </w:r>
    </w:p>
    <w:p w:rsidR="001B0ABB" w:rsidRDefault="001B0ABB" w:rsidP="00274D47">
      <w:pPr>
        <w:pStyle w:val="LabStepNumbered"/>
      </w:pPr>
      <w:r w:rsidRPr="00274D47">
        <w:t>N</w:t>
      </w:r>
      <w:r>
        <w:t>ow, modify the element manifest that will provision the Web Part definition:</w:t>
      </w:r>
    </w:p>
    <w:p w:rsidR="001B0ABB" w:rsidRDefault="001B0ABB" w:rsidP="00274D47">
      <w:pPr>
        <w:pStyle w:val="LabStepNumberedLevel2"/>
      </w:pPr>
      <w:r>
        <w:t xml:space="preserve">Using the </w:t>
      </w:r>
      <w:r w:rsidRPr="005D63AC">
        <w:rPr>
          <w:b/>
        </w:rPr>
        <w:t>Solution Explorer</w:t>
      </w:r>
      <w:r>
        <w:t xml:space="preserve"> tool window, right-click the </w:t>
      </w:r>
      <w:proofErr w:type="spellStart"/>
      <w:r>
        <w:rPr>
          <w:b/>
        </w:rPr>
        <w:t>HelloPart</w:t>
      </w:r>
      <w:proofErr w:type="spellEnd"/>
      <w:r>
        <w:rPr>
          <w:b/>
        </w:rPr>
        <w:t xml:space="preserve"> \ Elements.xml </w:t>
      </w:r>
      <w:r>
        <w:t xml:space="preserve">file and select </w:t>
      </w:r>
      <w:r>
        <w:rPr>
          <w:b/>
        </w:rPr>
        <w:t>Open</w:t>
      </w:r>
      <w:r>
        <w:t>.</w:t>
      </w:r>
    </w:p>
    <w:p w:rsidR="001B0ABB" w:rsidRDefault="001B0ABB" w:rsidP="00274D47">
      <w:pPr>
        <w:pStyle w:val="LabStepNumberedLevel2"/>
      </w:pPr>
      <w:r>
        <w:t xml:space="preserve">Modify the </w:t>
      </w:r>
      <w:r w:rsidRPr="008F4CD6">
        <w:rPr>
          <w:b/>
        </w:rPr>
        <w:t xml:space="preserve">&lt;Property&gt; </w:t>
      </w:r>
      <w:r>
        <w:t xml:space="preserve">element </w:t>
      </w:r>
      <w:r w:rsidR="0009708A">
        <w:t xml:space="preserve">with the Name=”Group” attribute </w:t>
      </w:r>
      <w:r>
        <w:t xml:space="preserve">by setting the </w:t>
      </w:r>
      <w:r w:rsidRPr="008F4CD6">
        <w:rPr>
          <w:b/>
        </w:rPr>
        <w:t>Value</w:t>
      </w:r>
      <w:r>
        <w:t xml:space="preserve"> attribute to </w:t>
      </w:r>
      <w:r w:rsidRPr="008F4CD6">
        <w:rPr>
          <w:b/>
        </w:rPr>
        <w:t>Wingtip Web Parts</w:t>
      </w:r>
      <w:r>
        <w:t>.</w:t>
      </w:r>
    </w:p>
    <w:p w:rsidR="001B0ABB" w:rsidRDefault="001B0ABB" w:rsidP="00274D47">
      <w:pPr>
        <w:pStyle w:val="LabStepNumbered"/>
      </w:pPr>
      <w:r>
        <w:t>Finally, add some logic to the Web Part:</w:t>
      </w:r>
    </w:p>
    <w:p w:rsidR="001B0ABB" w:rsidRDefault="001B0ABB" w:rsidP="00274D47">
      <w:pPr>
        <w:pStyle w:val="LabStepNumberedLevel2"/>
      </w:pPr>
      <w:r>
        <w:t xml:space="preserve">Using the </w:t>
      </w:r>
      <w:r w:rsidRPr="005D63AC">
        <w:rPr>
          <w:b/>
        </w:rPr>
        <w:t>Solution Explorer</w:t>
      </w:r>
      <w:r>
        <w:t xml:space="preserve"> tool window, right-click the </w:t>
      </w:r>
      <w:proofErr w:type="spellStart"/>
      <w:r>
        <w:rPr>
          <w:b/>
        </w:rPr>
        <w:t>HelloPart</w:t>
      </w:r>
      <w:proofErr w:type="spellEnd"/>
      <w:r>
        <w:rPr>
          <w:b/>
        </w:rPr>
        <w:t xml:space="preserve"> \ </w:t>
      </w:r>
      <w:proofErr w:type="spellStart"/>
      <w:r>
        <w:rPr>
          <w:b/>
        </w:rPr>
        <w:t>HelloPart.cs</w:t>
      </w:r>
      <w:proofErr w:type="spellEnd"/>
      <w:r>
        <w:rPr>
          <w:b/>
        </w:rPr>
        <w:t xml:space="preserve"> </w:t>
      </w:r>
      <w:r>
        <w:t xml:space="preserve">file and select </w:t>
      </w:r>
      <w:r>
        <w:rPr>
          <w:b/>
        </w:rPr>
        <w:t>Open</w:t>
      </w:r>
      <w:r>
        <w:t>.</w:t>
      </w:r>
    </w:p>
    <w:p w:rsidR="001B0ABB" w:rsidRDefault="001B0ABB" w:rsidP="00274D47">
      <w:pPr>
        <w:pStyle w:val="LabStepNumberedLevel2"/>
      </w:pPr>
      <w:r>
        <w:t xml:space="preserve">Add the following code to the body of the </w:t>
      </w:r>
      <w:proofErr w:type="spellStart"/>
      <w:r w:rsidRPr="008F4CD6">
        <w:rPr>
          <w:b/>
        </w:rPr>
        <w:t>CreateChildControls</w:t>
      </w:r>
      <w:proofErr w:type="spellEnd"/>
      <w:r w:rsidRPr="008F4CD6">
        <w:rPr>
          <w:b/>
        </w:rPr>
        <w:t>()</w:t>
      </w:r>
      <w:r>
        <w:t xml:space="preserve"> method:</w:t>
      </w:r>
    </w:p>
    <w:p w:rsidR="001B0ABB" w:rsidRPr="008F4CD6" w:rsidRDefault="001B0ABB" w:rsidP="001B0ABB">
      <w:pPr>
        <w:pStyle w:val="LabStepCodeBlock"/>
      </w:pPr>
      <w:r w:rsidRPr="008F4CD6">
        <w:t>var label = new Label() { Text = "Hello Web Part" };</w:t>
      </w:r>
    </w:p>
    <w:p w:rsidR="001B0ABB" w:rsidRPr="008F4CD6" w:rsidRDefault="001B0ABB" w:rsidP="001B0ABB">
      <w:pPr>
        <w:pStyle w:val="LabStepCodeBlock"/>
        <w:rPr>
          <w:rFonts w:ascii="Arial" w:hAnsi="Arial"/>
          <w:noProof w:val="0"/>
          <w:color w:val="262626" w:themeColor="text1" w:themeTint="D9"/>
          <w:sz w:val="20"/>
        </w:rPr>
      </w:pPr>
      <w:r w:rsidRPr="008F4CD6">
        <w:t>this.Controls.Add(label);</w:t>
      </w:r>
    </w:p>
    <w:p w:rsidR="001B0ABB" w:rsidRDefault="001B0ABB" w:rsidP="00274D47">
      <w:pPr>
        <w:pStyle w:val="LabStepNumbered"/>
      </w:pPr>
      <w:r>
        <w:t xml:space="preserve">Save all changes: </w:t>
      </w:r>
      <w:r w:rsidRPr="003C66C6">
        <w:rPr>
          <w:b/>
        </w:rPr>
        <w:t xml:space="preserve">File </w:t>
      </w:r>
      <w:r w:rsidRPr="003C66C6">
        <w:rPr>
          <w:b/>
        </w:rPr>
        <w:sym w:font="Wingdings" w:char="F0E0"/>
      </w:r>
      <w:r w:rsidRPr="003C66C6">
        <w:rPr>
          <w:b/>
        </w:rPr>
        <w:t xml:space="preserve"> Save All</w:t>
      </w:r>
      <w:r>
        <w:t>.</w:t>
      </w:r>
    </w:p>
    <w:p w:rsidR="001B0ABB" w:rsidRDefault="001B0ABB" w:rsidP="001B0ABB">
      <w:pPr>
        <w:pStyle w:val="Heading4"/>
      </w:pPr>
      <w:r>
        <w:t>Build and Test the Project</w:t>
      </w:r>
    </w:p>
    <w:p w:rsidR="001B0ABB" w:rsidRPr="00FD6E52" w:rsidRDefault="001B0ABB" w:rsidP="00E265C3">
      <w:pPr>
        <w:pStyle w:val="LabStepNumbered"/>
      </w:pPr>
      <w:r>
        <w:t>Build and test your application</w:t>
      </w:r>
      <w:r w:rsidRPr="00E728BB">
        <w:t xml:space="preserve"> </w:t>
      </w:r>
      <w:r>
        <w:t xml:space="preserve">by </w:t>
      </w:r>
      <w:r w:rsidRPr="00FD6E52">
        <w:t xml:space="preserve">pressing </w:t>
      </w:r>
      <w:r w:rsidRPr="00F645B7">
        <w:rPr>
          <w:b/>
        </w:rPr>
        <w:t>[F5]</w:t>
      </w:r>
      <w:r w:rsidRPr="00FD6E52">
        <w:t xml:space="preserve"> or </w:t>
      </w:r>
      <w:r w:rsidRPr="00F645B7">
        <w:rPr>
          <w:b/>
        </w:rPr>
        <w:t xml:space="preserve">Debug </w:t>
      </w:r>
      <w:r w:rsidRPr="00FD6E52">
        <w:rPr>
          <w:b/>
        </w:rPr>
        <w:sym w:font="Wingdings" w:char="F0E0"/>
      </w:r>
      <w:r w:rsidRPr="00F645B7">
        <w:rPr>
          <w:b/>
        </w:rPr>
        <w:t xml:space="preserve"> Start Debugging</w:t>
      </w:r>
      <w:r w:rsidRPr="00FD6E52">
        <w:t xml:space="preserve">. </w:t>
      </w:r>
    </w:p>
    <w:p w:rsidR="001B0ABB" w:rsidRDefault="001B0ABB" w:rsidP="00F645B7">
      <w:pPr>
        <w:pStyle w:val="LabStepNumbered"/>
      </w:pPr>
      <w:r w:rsidRPr="00FD6E52">
        <w:t>Once the solution has been deployed, Internet</w:t>
      </w:r>
      <w:r>
        <w:t xml:space="preserve"> Explorer will launch and navigate to the </w:t>
      </w:r>
      <w:hyperlink r:id="rId15" w:history="1">
        <w:r w:rsidRPr="00D944F3">
          <w:rPr>
            <w:rStyle w:val="Hyperlink"/>
          </w:rPr>
          <w:t>http://solutions.wingtip.com</w:t>
        </w:r>
      </w:hyperlink>
      <w:r>
        <w:t xml:space="preserve"> site.</w:t>
      </w:r>
    </w:p>
    <w:p w:rsidR="001B0ABB" w:rsidRDefault="001B0ABB" w:rsidP="00F645B7">
      <w:pPr>
        <w:pStyle w:val="LabStepNumbered"/>
      </w:pPr>
      <w:r>
        <w:t>Add the Web Part to the page:</w:t>
      </w:r>
    </w:p>
    <w:p w:rsidR="001B0ABB" w:rsidRDefault="001B0ABB" w:rsidP="00F645B7">
      <w:pPr>
        <w:pStyle w:val="LabStepNumberedLevel2"/>
      </w:pPr>
      <w:r>
        <w:t xml:space="preserve">Using the </w:t>
      </w:r>
      <w:r w:rsidRPr="00331ED4">
        <w:rPr>
          <w:b/>
        </w:rPr>
        <w:t>Site Actions</w:t>
      </w:r>
      <w:r>
        <w:t xml:space="preserve"> “gear” icon in the top-right corner, select </w:t>
      </w:r>
      <w:r w:rsidRPr="00331ED4">
        <w:rPr>
          <w:b/>
        </w:rPr>
        <w:t>Edit Page</w:t>
      </w:r>
      <w:r>
        <w:t>.</w:t>
      </w:r>
      <w:r w:rsidR="00825118">
        <w:br/>
      </w:r>
      <w:r w:rsidR="00825118">
        <w:rPr>
          <w:noProof/>
        </w:rPr>
        <w:drawing>
          <wp:inline distT="0" distB="0" distL="0" distR="0" wp14:anchorId="03134D06" wp14:editId="11B01E7E">
            <wp:extent cx="998162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03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Level2"/>
      </w:pPr>
      <w:r>
        <w:t xml:space="preserve">Using the ribbon, select the </w:t>
      </w:r>
      <w:r w:rsidRPr="009E028F">
        <w:rPr>
          <w:b/>
        </w:rPr>
        <w:t>Insert</w:t>
      </w:r>
      <w:r>
        <w:t xml:space="preserve"> tab and click the </w:t>
      </w:r>
      <w:r>
        <w:rPr>
          <w:b/>
        </w:rPr>
        <w:t>Web</w:t>
      </w:r>
      <w:r w:rsidRPr="009E028F">
        <w:rPr>
          <w:b/>
        </w:rPr>
        <w:t xml:space="preserve"> Part</w:t>
      </w:r>
      <w:r>
        <w:t xml:space="preserve"> button.</w:t>
      </w:r>
    </w:p>
    <w:p w:rsidR="005E291C" w:rsidRDefault="00825118" w:rsidP="00E265C3">
      <w:pPr>
        <w:pStyle w:val="LabStepScreenshotLevel2"/>
      </w:pPr>
      <w:r>
        <w:lastRenderedPageBreak/>
        <w:drawing>
          <wp:inline distT="0" distB="0" distL="0" distR="0" wp14:anchorId="002542DF" wp14:editId="2E8079E8">
            <wp:extent cx="3775117" cy="200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64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Level2"/>
      </w:pPr>
      <w:r>
        <w:t xml:space="preserve">Select the </w:t>
      </w:r>
      <w:proofErr w:type="spellStart"/>
      <w:proofErr w:type="gramStart"/>
      <w:r>
        <w:rPr>
          <w:b/>
        </w:rPr>
        <w:t>The</w:t>
      </w:r>
      <w:proofErr w:type="spellEnd"/>
      <w:proofErr w:type="gramEnd"/>
      <w:r>
        <w:rPr>
          <w:b/>
        </w:rPr>
        <w:t xml:space="preserve"> “Hello” Web Part</w:t>
      </w:r>
      <w:r>
        <w:t xml:space="preserve"> from the </w:t>
      </w:r>
      <w:r w:rsidRPr="0043462D">
        <w:rPr>
          <w:b/>
        </w:rPr>
        <w:t>Wingtip Web Parts</w:t>
      </w:r>
      <w:r>
        <w:t xml:space="preserve"> category and click the </w:t>
      </w:r>
      <w:r w:rsidRPr="00323298">
        <w:rPr>
          <w:b/>
        </w:rPr>
        <w:t>Add</w:t>
      </w:r>
      <w:r>
        <w:t xml:space="preserve"> button.</w:t>
      </w:r>
    </w:p>
    <w:p w:rsidR="001B0ABB" w:rsidRDefault="00FD5F96" w:rsidP="00F645B7">
      <w:pPr>
        <w:pStyle w:val="LabStepScreenshotLevel2"/>
      </w:pPr>
      <w:r>
        <w:drawing>
          <wp:inline distT="0" distB="0" distL="0" distR="0" wp14:anchorId="6E3C4B37" wp14:editId="1E36CB84">
            <wp:extent cx="2638095" cy="78095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"/>
      </w:pPr>
      <w:r>
        <w:t>Close the browser to stop the debugger and go back to Visual Studio.</w:t>
      </w:r>
    </w:p>
    <w:p w:rsidR="001B0ABB" w:rsidRDefault="001B0ABB" w:rsidP="001B0ABB">
      <w:r>
        <w:t>In this exercise you created a Web Part, added it to your project and added it to the sample SharePoint site.</w:t>
      </w:r>
    </w:p>
    <w:p w:rsidR="001B0ABB" w:rsidRDefault="001B0ABB" w:rsidP="001B0ABB">
      <w:pPr>
        <w:pStyle w:val="Heading3"/>
      </w:pPr>
      <w:bookmarkStart w:id="3" w:name="_Toc236505655"/>
      <w:r>
        <w:t>Exercise 3: Creating a Visual Web Part with AJAX Behavior</w:t>
      </w:r>
      <w:bookmarkEnd w:id="3"/>
    </w:p>
    <w:p w:rsidR="001B0ABB" w:rsidRDefault="001B0ABB" w:rsidP="00F645B7">
      <w:pPr>
        <w:pStyle w:val="LabExerciseLeadIn"/>
      </w:pPr>
      <w:r>
        <w:t xml:space="preserve">Now you will add a second Web Part using the </w:t>
      </w:r>
      <w:r w:rsidRPr="00D30E87">
        <w:t>Visual Web Part</w:t>
      </w:r>
      <w:r>
        <w:t xml:space="preserve"> template. This makes it possible to create the UI for a Web Part using an ASP.NET User Control and the Visual Studio User Control Designer. You will also use the </w:t>
      </w:r>
      <w:proofErr w:type="spellStart"/>
      <w:r w:rsidRPr="00180D3A">
        <w:rPr>
          <w:rStyle w:val="InlindeCode"/>
        </w:rPr>
        <w:t>UpdatePanel</w:t>
      </w:r>
      <w:proofErr w:type="spellEnd"/>
      <w:r>
        <w:t xml:space="preserve"> control from ASP.NET AJAX to give your Web Part a Web 2.0 user experience eliminating </w:t>
      </w:r>
      <w:proofErr w:type="spellStart"/>
      <w:r>
        <w:t>postbacks</w:t>
      </w:r>
      <w:proofErr w:type="spellEnd"/>
      <w:r>
        <w:t>.</w:t>
      </w:r>
    </w:p>
    <w:p w:rsidR="001B0ABB" w:rsidRDefault="001B0ABB" w:rsidP="00F645B7">
      <w:pPr>
        <w:pStyle w:val="LabStepNumbered"/>
        <w:numPr>
          <w:ilvl w:val="0"/>
          <w:numId w:val="38"/>
        </w:numPr>
      </w:pPr>
      <w:r w:rsidRPr="005C56B1">
        <w:rPr>
          <w:b/>
        </w:rPr>
        <w:t>If you want to continue working with the solution from the previous example, you can skip this step</w:t>
      </w:r>
      <w:r>
        <w:t>. Otherwise you can follow these steps to open a clean project which effectively the where you left off if you had completed the previous exercise as outlined:</w:t>
      </w:r>
    </w:p>
    <w:p w:rsidR="001B0ABB" w:rsidRDefault="001B0ABB" w:rsidP="00F645B7">
      <w:pPr>
        <w:pStyle w:val="LabStepNumberedLevel2"/>
      </w:pPr>
      <w:r>
        <w:t xml:space="preserve">Open an existing </w:t>
      </w:r>
      <w:r w:rsidRPr="000A35F2">
        <w:t>starter</w:t>
      </w:r>
      <w:r>
        <w:t xml:space="preserve"> project in Visual Studio 2012:</w:t>
      </w:r>
    </w:p>
    <w:p w:rsidR="001B0ABB" w:rsidRDefault="001B0ABB" w:rsidP="00F645B7">
      <w:pPr>
        <w:pStyle w:val="LabStepNumberedLevel3"/>
      </w:pPr>
      <w:r>
        <w:t xml:space="preserve">Launch </w:t>
      </w:r>
      <w:r w:rsidRPr="00E265C3">
        <w:rPr>
          <w:b/>
        </w:rPr>
        <w:t>Visual Studio 2012</w:t>
      </w:r>
      <w:r>
        <w:t xml:space="preserve"> as administrator: </w:t>
      </w:r>
      <w:r w:rsidRPr="00E265C3">
        <w:rPr>
          <w:b/>
        </w:rPr>
        <w:t xml:space="preserve">Start </w:t>
      </w:r>
      <w:r w:rsidRPr="00E265C3">
        <w:rPr>
          <w:b/>
        </w:rPr>
        <w:sym w:font="Wingdings" w:char="F0E0"/>
      </w:r>
      <w:r w:rsidRPr="00E265C3">
        <w:rPr>
          <w:b/>
        </w:rPr>
        <w:t xml:space="preserve"> All Programs </w:t>
      </w:r>
      <w:r w:rsidRPr="00E265C3">
        <w:rPr>
          <w:b/>
        </w:rPr>
        <w:sym w:font="Wingdings" w:char="F0E0"/>
      </w:r>
      <w:r w:rsidRPr="00E265C3">
        <w:rPr>
          <w:b/>
        </w:rPr>
        <w:t xml:space="preserve"> Microsoft Visual Studio 2012 </w:t>
      </w:r>
      <w:r w:rsidRPr="00E265C3">
        <w:rPr>
          <w:b/>
        </w:rPr>
        <w:sym w:font="Wingdings" w:char="F0E0"/>
      </w:r>
      <w:r w:rsidRPr="00E265C3">
        <w:rPr>
          <w:b/>
        </w:rPr>
        <w:t xml:space="preserve"> Visual Studio 2012</w:t>
      </w:r>
      <w:r>
        <w:t>.</w:t>
      </w:r>
    </w:p>
    <w:p w:rsidR="001B0ABB" w:rsidRDefault="001B0ABB" w:rsidP="00F645B7">
      <w:pPr>
        <w:pStyle w:val="LabStepNumberedLevel3"/>
      </w:pPr>
      <w:r>
        <w:t xml:space="preserve">Select </w:t>
      </w:r>
      <w:r w:rsidRPr="00E265C3">
        <w:rPr>
          <w:b/>
        </w:rPr>
        <w:t xml:space="preserve">File </w:t>
      </w:r>
      <w:r w:rsidRPr="00E265C3">
        <w:rPr>
          <w:b/>
        </w:rPr>
        <w:sym w:font="Wingdings" w:char="F0E0"/>
      </w:r>
      <w:r w:rsidRPr="00E265C3">
        <w:rPr>
          <w:b/>
        </w:rPr>
        <w:t xml:space="preserve"> Open </w:t>
      </w:r>
      <w:r w:rsidRPr="00E265C3">
        <w:rPr>
          <w:b/>
        </w:rPr>
        <w:sym w:font="Wingdings" w:char="F0E0"/>
      </w:r>
      <w:r w:rsidRPr="00E265C3">
        <w:rPr>
          <w:b/>
        </w:rPr>
        <w:t xml:space="preserve"> Project/Solution</w:t>
      </w:r>
      <w:r>
        <w:t>.</w:t>
      </w:r>
    </w:p>
    <w:p w:rsidR="001B0ABB" w:rsidRDefault="001B0ABB" w:rsidP="00F645B7">
      <w:pPr>
        <w:pStyle w:val="LabStepNumberedLevel3"/>
      </w:pPr>
      <w:r>
        <w:t xml:space="preserve">In the </w:t>
      </w:r>
      <w:r w:rsidRPr="00E265C3">
        <w:rPr>
          <w:b/>
        </w:rPr>
        <w:t>Open Project</w:t>
      </w:r>
      <w:r>
        <w:t xml:space="preserve"> dialog, select the following project provided in the files associated with this lab:</w:t>
      </w:r>
    </w:p>
    <w:p w:rsidR="001B0ABB" w:rsidRDefault="001B0ABB" w:rsidP="001B0ABB">
      <w:pPr>
        <w:pStyle w:val="LabStepCodeBlockLevel2"/>
      </w:pPr>
      <w:r>
        <w:t>[..]</w:t>
      </w:r>
      <w:r w:rsidRPr="004239DF">
        <w:t>\</w:t>
      </w:r>
      <w:r w:rsidR="00B57B2D">
        <w:t>DevSolutions</w:t>
      </w:r>
      <w:r w:rsidRPr="006C4653">
        <w:t>\Exercises\Ex</w:t>
      </w:r>
      <w:r>
        <w:t>3</w:t>
      </w:r>
      <w:r w:rsidRPr="006C4653">
        <w:t>\</w:t>
      </w:r>
      <w:r>
        <w:t>StarterProject\WingtipWebParts</w:t>
      </w:r>
      <w:r w:rsidRPr="004239DF">
        <w:t>.sln</w:t>
      </w:r>
    </w:p>
    <w:p w:rsidR="005C56B1" w:rsidRDefault="005C56B1" w:rsidP="005C56B1">
      <w:pPr>
        <w:pStyle w:val="LabStepNumberedLevel3"/>
      </w:pPr>
      <w:r>
        <w:t xml:space="preserve">Once the project is open select the </w:t>
      </w:r>
      <w:proofErr w:type="spellStart"/>
      <w:r w:rsidRPr="005C56B1">
        <w:rPr>
          <w:b/>
        </w:rPr>
        <w:t>Win</w:t>
      </w:r>
      <w:r w:rsidR="00F17301">
        <w:rPr>
          <w:b/>
        </w:rPr>
        <w:t>g</w:t>
      </w:r>
      <w:r w:rsidRPr="005C56B1">
        <w:rPr>
          <w:b/>
        </w:rPr>
        <w:t>tipWebParts</w:t>
      </w:r>
      <w:proofErr w:type="spellEnd"/>
      <w:r>
        <w:t xml:space="preserve"> project and then click the </w:t>
      </w:r>
      <w:r w:rsidRPr="005C56B1">
        <w:rPr>
          <w:b/>
        </w:rPr>
        <w:t>wrench</w:t>
      </w:r>
      <w:r>
        <w:t xml:space="preserve"> icon in the top menu bar of the Solution Explorer Window to open the properties window </w:t>
      </w:r>
      <w:proofErr w:type="gramStart"/>
      <w:r>
        <w:t>below</w:t>
      </w:r>
      <w:proofErr w:type="gramEnd"/>
      <w:r>
        <w:br/>
        <w:t>(Note: this is NOT the same as right clicking on the project and using the shortcut menu; this method opens a separate properties window and is NOT what we are looking for here).</w:t>
      </w:r>
    </w:p>
    <w:p w:rsidR="005C56B1" w:rsidRDefault="005C56B1" w:rsidP="005C56B1">
      <w:pPr>
        <w:pStyle w:val="LabStepNumberedLevel3"/>
      </w:pPr>
      <w:r>
        <w:t xml:space="preserve">In the </w:t>
      </w:r>
      <w:r w:rsidRPr="005C56B1">
        <w:rPr>
          <w:b/>
        </w:rPr>
        <w:t>Properties</w:t>
      </w:r>
      <w:r>
        <w:t xml:space="preserve"> window (Below the Solution Explorer window) find the site URL and make sure it is set to </w:t>
      </w:r>
      <w:r w:rsidRPr="005C56B1">
        <w:rPr>
          <w:b/>
        </w:rPr>
        <w:t>http://solutions.wingtip.com</w:t>
      </w:r>
    </w:p>
    <w:p w:rsidR="001B0ABB" w:rsidRDefault="001B0ABB" w:rsidP="00F645B7">
      <w:pPr>
        <w:pStyle w:val="LabStepNumbered"/>
      </w:pPr>
      <w:r>
        <w:t xml:space="preserve">Add a new Visual Web Part to the </w:t>
      </w:r>
      <w:proofErr w:type="spellStart"/>
      <w:r w:rsidRPr="00180D3A">
        <w:rPr>
          <w:b/>
        </w:rPr>
        <w:t>WingtipWebParts</w:t>
      </w:r>
      <w:proofErr w:type="spellEnd"/>
      <w:r>
        <w:t xml:space="preserve"> project named </w:t>
      </w:r>
      <w:proofErr w:type="spellStart"/>
      <w:r w:rsidRPr="00180D3A">
        <w:rPr>
          <w:b/>
        </w:rPr>
        <w:t>ListInspector</w:t>
      </w:r>
      <w:r>
        <w:rPr>
          <w:b/>
        </w:rPr>
        <w:t>WebPart</w:t>
      </w:r>
      <w:proofErr w:type="spellEnd"/>
      <w:r>
        <w:t>:</w:t>
      </w:r>
    </w:p>
    <w:p w:rsidR="001B0ABB" w:rsidRDefault="001B0ABB" w:rsidP="00F645B7">
      <w:pPr>
        <w:pStyle w:val="LabStepNumberedLevel2"/>
      </w:pPr>
      <w:r>
        <w:t xml:space="preserve">Using the </w:t>
      </w:r>
      <w:r w:rsidRPr="005D63AC">
        <w:rPr>
          <w:b/>
        </w:rPr>
        <w:t>Solution Explorer</w:t>
      </w:r>
      <w:r>
        <w:t xml:space="preserve"> tool window, right-click the </w:t>
      </w:r>
      <w:proofErr w:type="spellStart"/>
      <w:r w:rsidRPr="005D63AC">
        <w:rPr>
          <w:b/>
        </w:rPr>
        <w:t>WingtipWebParts</w:t>
      </w:r>
      <w:proofErr w:type="spellEnd"/>
      <w:r>
        <w:t xml:space="preserve"> project and select </w:t>
      </w:r>
      <w:r w:rsidRPr="005D63AC">
        <w:rPr>
          <w:b/>
        </w:rPr>
        <w:t xml:space="preserve">Add </w:t>
      </w:r>
      <w:r w:rsidRPr="005D63AC">
        <w:rPr>
          <w:b/>
        </w:rPr>
        <w:sym w:font="Wingdings" w:char="F0E0"/>
      </w:r>
      <w:r w:rsidRPr="005D63AC">
        <w:rPr>
          <w:b/>
        </w:rPr>
        <w:t xml:space="preserve"> </w:t>
      </w:r>
      <w:r>
        <w:rPr>
          <w:b/>
        </w:rPr>
        <w:t>New Item</w:t>
      </w:r>
      <w:r>
        <w:t>.</w:t>
      </w:r>
    </w:p>
    <w:p w:rsidR="001B0ABB" w:rsidRDefault="001B0ABB" w:rsidP="00F645B7">
      <w:pPr>
        <w:pStyle w:val="LabStepNumberedLevel2"/>
      </w:pPr>
      <w:r>
        <w:t xml:space="preserve">In the </w:t>
      </w:r>
      <w:r w:rsidRPr="00A15199">
        <w:rPr>
          <w:b/>
        </w:rPr>
        <w:t>Add New Item</w:t>
      </w:r>
      <w:r>
        <w:t xml:space="preserve"> dialog, select the </w:t>
      </w:r>
      <w:r w:rsidRPr="00426410">
        <w:rPr>
          <w:b/>
        </w:rPr>
        <w:t xml:space="preserve">Visual </w:t>
      </w:r>
      <w:r w:rsidRPr="00A15199">
        <w:rPr>
          <w:b/>
        </w:rPr>
        <w:t>Web Part</w:t>
      </w:r>
      <w:r>
        <w:t xml:space="preserve"> template from the </w:t>
      </w:r>
      <w:r w:rsidRPr="00A15199">
        <w:rPr>
          <w:b/>
        </w:rPr>
        <w:t xml:space="preserve">Visual C# Items </w:t>
      </w:r>
      <w:r w:rsidRPr="00A15199">
        <w:rPr>
          <w:b/>
        </w:rPr>
        <w:sym w:font="Wingdings" w:char="F0E0"/>
      </w:r>
      <w:r w:rsidRPr="00A15199">
        <w:rPr>
          <w:b/>
        </w:rPr>
        <w:t xml:space="preserve"> Office/SharePoint</w:t>
      </w:r>
      <w:r>
        <w:t xml:space="preserve"> category.</w:t>
      </w:r>
    </w:p>
    <w:p w:rsidR="001B0ABB" w:rsidRDefault="001B0ABB" w:rsidP="00F645B7">
      <w:pPr>
        <w:pStyle w:val="LabStepNumberedLevel3"/>
      </w:pPr>
      <w:r w:rsidRPr="00A15199">
        <w:rPr>
          <w:b/>
        </w:rPr>
        <w:t>Name:</w:t>
      </w:r>
      <w:r>
        <w:t xml:space="preserve"> </w:t>
      </w:r>
      <w:proofErr w:type="spellStart"/>
      <w:r>
        <w:t>ListInspectorWebPart</w:t>
      </w:r>
      <w:proofErr w:type="spellEnd"/>
    </w:p>
    <w:p w:rsidR="001B0ABB" w:rsidRDefault="001B0ABB" w:rsidP="00F645B7">
      <w:pPr>
        <w:pStyle w:val="LabStepNumberedLevel2"/>
      </w:pPr>
      <w:r>
        <w:t xml:space="preserve">Click </w:t>
      </w:r>
      <w:r w:rsidRPr="00A15199">
        <w:rPr>
          <w:b/>
        </w:rPr>
        <w:t>Add</w:t>
      </w:r>
      <w:r>
        <w:t>.</w:t>
      </w:r>
    </w:p>
    <w:p w:rsidR="001B0ABB" w:rsidRDefault="001B0ABB" w:rsidP="00F645B7">
      <w:pPr>
        <w:pStyle w:val="LabStepNumbered"/>
      </w:pPr>
      <w:r>
        <w:t xml:space="preserve">Inspect the SharePoint Project Item (SPI) node for the Web Part named </w:t>
      </w:r>
      <w:proofErr w:type="spellStart"/>
      <w:r w:rsidRPr="00180D3A">
        <w:rPr>
          <w:b/>
        </w:rPr>
        <w:t>ListInspector</w:t>
      </w:r>
      <w:r>
        <w:rPr>
          <w:b/>
        </w:rPr>
        <w:t>WebPart</w:t>
      </w:r>
      <w:proofErr w:type="spellEnd"/>
      <w:r>
        <w:t>. Notice it contains multiple files</w:t>
      </w:r>
      <w:r w:rsidR="00B57B2D">
        <w:t>:</w:t>
      </w:r>
    </w:p>
    <w:p w:rsidR="001B0ABB" w:rsidRDefault="00FD5F96" w:rsidP="001B0ABB">
      <w:pPr>
        <w:pStyle w:val="LabStepScreenshot"/>
      </w:pPr>
      <w:r>
        <w:rPr>
          <w:noProof/>
        </w:rPr>
        <w:lastRenderedPageBreak/>
        <w:drawing>
          <wp:inline distT="0" distB="0" distL="0" distR="0" wp14:anchorId="0983B501" wp14:editId="19F4FACD">
            <wp:extent cx="2488071" cy="23241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8103" cy="23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"/>
      </w:pPr>
      <w:r w:rsidRPr="00426410">
        <w:t>Right</w:t>
      </w:r>
      <w:r>
        <w:t xml:space="preserve">-click the </w:t>
      </w:r>
      <w:proofErr w:type="spellStart"/>
      <w:r w:rsidRPr="00E265C3">
        <w:rPr>
          <w:b/>
        </w:rPr>
        <w:t>ListInspectorWebPart</w:t>
      </w:r>
      <w:proofErr w:type="spellEnd"/>
      <w:r w:rsidRPr="00E265C3">
        <w:rPr>
          <w:b/>
        </w:rPr>
        <w:t xml:space="preserve"> \ </w:t>
      </w:r>
      <w:proofErr w:type="spellStart"/>
      <w:r w:rsidRPr="00E265C3">
        <w:rPr>
          <w:b/>
        </w:rPr>
        <w:t>ListInspectorWebPart.webpart</w:t>
      </w:r>
      <w:proofErr w:type="spellEnd"/>
      <w:r>
        <w:t xml:space="preserve"> file and select </w:t>
      </w:r>
      <w:r w:rsidRPr="00E265C3">
        <w:rPr>
          <w:b/>
        </w:rPr>
        <w:t>Open</w:t>
      </w:r>
      <w:r>
        <w:t>.</w:t>
      </w:r>
    </w:p>
    <w:p w:rsidR="001B0ABB" w:rsidRDefault="001B0ABB" w:rsidP="00F645B7">
      <w:pPr>
        <w:pStyle w:val="LabStepNumbered"/>
      </w:pPr>
      <w:r>
        <w:t>Update the two existing properties (</w:t>
      </w:r>
      <w:r w:rsidRPr="00E11FE7">
        <w:rPr>
          <w:b/>
        </w:rPr>
        <w:t>Title</w:t>
      </w:r>
      <w:r>
        <w:t xml:space="preserve"> &amp; </w:t>
      </w:r>
      <w:r w:rsidRPr="00E11FE7">
        <w:rPr>
          <w:b/>
        </w:rPr>
        <w:t>Description</w:t>
      </w:r>
      <w:r>
        <w:t xml:space="preserve">) and add additional </w:t>
      </w:r>
      <w:r w:rsidR="00FD5F96">
        <w:t xml:space="preserve">properties, as listed below, </w:t>
      </w:r>
      <w:r>
        <w:t xml:space="preserve">to the </w:t>
      </w:r>
      <w:proofErr w:type="spellStart"/>
      <w:r w:rsidRPr="00180D3A">
        <w:rPr>
          <w:b/>
        </w:rPr>
        <w:t>ListInspector</w:t>
      </w:r>
      <w:r>
        <w:rPr>
          <w:b/>
        </w:rPr>
        <w:t>WebPart</w:t>
      </w:r>
      <w:r w:rsidRPr="008F4CD6">
        <w:rPr>
          <w:b/>
        </w:rPr>
        <w:t>.webpart</w:t>
      </w:r>
      <w:proofErr w:type="spellEnd"/>
      <w:r>
        <w:t xml:space="preserve"> file. The properties should look like this:</w:t>
      </w:r>
    </w:p>
    <w:p w:rsidR="001B0ABB" w:rsidRPr="00E11FE7" w:rsidRDefault="001B0ABB" w:rsidP="001B0ABB">
      <w:pPr>
        <w:pStyle w:val="LabStepCodeBlock"/>
      </w:pPr>
      <w:r w:rsidRPr="00E11FE7">
        <w:t>&lt;property name="Title" type="string"&gt;List Inspector Web Part&lt;/property&gt;</w:t>
      </w:r>
    </w:p>
    <w:p w:rsidR="001B0ABB" w:rsidRPr="00E11FE7" w:rsidRDefault="001B0ABB" w:rsidP="001B0ABB">
      <w:pPr>
        <w:pStyle w:val="LabStepCodeBlock"/>
      </w:pPr>
      <w:r w:rsidRPr="00E11FE7">
        <w:t>&lt;property name="Description" type="string"&gt;A Web Part which shows all the lists in the current site and allows you to get several of its property values.&lt;/property&gt;</w:t>
      </w:r>
    </w:p>
    <w:p w:rsidR="001B0ABB" w:rsidRPr="00E11FE7" w:rsidRDefault="001B0ABB" w:rsidP="001B0ABB">
      <w:pPr>
        <w:pStyle w:val="LabStepCodeBlock"/>
      </w:pPr>
      <w:r w:rsidRPr="00E11FE7">
        <w:t>&lt;property name="ChromeType" type="string"&gt;TitleAndBorder&lt;/property&gt;</w:t>
      </w:r>
    </w:p>
    <w:p w:rsidR="001B0ABB" w:rsidRPr="00E11FE7" w:rsidRDefault="001B0ABB" w:rsidP="001B0ABB">
      <w:pPr>
        <w:pStyle w:val="LabStepCodeBlock"/>
      </w:pPr>
      <w:r w:rsidRPr="00E11FE7">
        <w:t>&lt;property name="CatalogIconImageUrl" type="string"&gt;_layouts/15/images/WingtipWebParts/WebPartIcon.gif&lt;/property&gt;</w:t>
      </w:r>
    </w:p>
    <w:p w:rsidR="001B0ABB" w:rsidRPr="00E11FE7" w:rsidRDefault="001B0ABB" w:rsidP="001B0ABB">
      <w:pPr>
        <w:pStyle w:val="LabStepCodeBlock"/>
        <w:rPr>
          <w:rFonts w:ascii="Arial" w:hAnsi="Arial"/>
          <w:noProof w:val="0"/>
          <w:color w:val="262626" w:themeColor="text1" w:themeTint="D9"/>
          <w:sz w:val="20"/>
        </w:rPr>
      </w:pPr>
      <w:r w:rsidRPr="00E11FE7">
        <w:t xml:space="preserve">&lt;property name="TitleIconImageUrl" type="string"&gt;_layouts/15/images/WingtipWebParts/WebPartIcon.gif&lt;/property&gt; </w:t>
      </w:r>
    </w:p>
    <w:p w:rsidR="001B0ABB" w:rsidRDefault="001B0ABB" w:rsidP="00F645B7">
      <w:pPr>
        <w:pStyle w:val="LabStepNumbered"/>
      </w:pPr>
      <w:r>
        <w:t>Now, modify the element manifest that will provision the Web Part definition:</w:t>
      </w:r>
    </w:p>
    <w:p w:rsidR="001B0ABB" w:rsidRDefault="001B0ABB" w:rsidP="00F645B7">
      <w:pPr>
        <w:pStyle w:val="LabStepNumberedLevel2"/>
      </w:pPr>
      <w:r>
        <w:t xml:space="preserve">Using </w:t>
      </w:r>
      <w:r w:rsidRPr="00E11FE7">
        <w:t>the</w:t>
      </w:r>
      <w:r>
        <w:t xml:space="preserve"> </w:t>
      </w:r>
      <w:r w:rsidRPr="005D63AC">
        <w:rPr>
          <w:b/>
        </w:rPr>
        <w:t>Solution Explorer</w:t>
      </w:r>
      <w:r>
        <w:t xml:space="preserve"> tool window, right-click the </w:t>
      </w:r>
      <w:proofErr w:type="spellStart"/>
      <w:r w:rsidRPr="00180D3A">
        <w:rPr>
          <w:b/>
        </w:rPr>
        <w:t>ListInspector</w:t>
      </w:r>
      <w:r>
        <w:rPr>
          <w:b/>
        </w:rPr>
        <w:t>WebPart</w:t>
      </w:r>
      <w:proofErr w:type="spellEnd"/>
      <w:r w:rsidRPr="002F4A79">
        <w:rPr>
          <w:b/>
        </w:rPr>
        <w:t xml:space="preserve"> </w:t>
      </w:r>
      <w:r>
        <w:rPr>
          <w:b/>
        </w:rPr>
        <w:t xml:space="preserve">\ Elements.xml </w:t>
      </w:r>
      <w:r>
        <w:t xml:space="preserve">file and select </w:t>
      </w:r>
      <w:r>
        <w:rPr>
          <w:b/>
        </w:rPr>
        <w:t>Open</w:t>
      </w:r>
      <w:r>
        <w:t>.</w:t>
      </w:r>
    </w:p>
    <w:p w:rsidR="001B0ABB" w:rsidRDefault="00FD5F96" w:rsidP="00F645B7">
      <w:pPr>
        <w:pStyle w:val="LabStepNumberedLevel2"/>
      </w:pPr>
      <w:r>
        <w:t xml:space="preserve">Modify the </w:t>
      </w:r>
      <w:r w:rsidRPr="008F4CD6">
        <w:rPr>
          <w:b/>
        </w:rPr>
        <w:t xml:space="preserve">&lt;Property&gt; </w:t>
      </w:r>
      <w:r>
        <w:t xml:space="preserve">element with the Name=”Group” attribute by setting the </w:t>
      </w:r>
      <w:r w:rsidRPr="008F4CD6">
        <w:rPr>
          <w:b/>
        </w:rPr>
        <w:t>Value</w:t>
      </w:r>
      <w:r>
        <w:t xml:space="preserve"> attribute to </w:t>
      </w:r>
      <w:r w:rsidR="001B0ABB" w:rsidRPr="008F4CD6">
        <w:rPr>
          <w:b/>
        </w:rPr>
        <w:t>Wingtip Web Parts</w:t>
      </w:r>
      <w:r w:rsidR="001B0ABB">
        <w:t>.</w:t>
      </w:r>
    </w:p>
    <w:p w:rsidR="001B0ABB" w:rsidRDefault="001B0ABB" w:rsidP="00F645B7">
      <w:pPr>
        <w:pStyle w:val="LabStepNumbered"/>
      </w:pPr>
      <w:r>
        <w:t>Update the user interface portion of the Web Part:</w:t>
      </w:r>
    </w:p>
    <w:p w:rsidR="001B0ABB" w:rsidRDefault="001B0ABB" w:rsidP="00F645B7">
      <w:pPr>
        <w:pStyle w:val="LabStepNumberedLevel2"/>
      </w:pPr>
      <w:r>
        <w:t xml:space="preserve">Using </w:t>
      </w:r>
      <w:r w:rsidRPr="00E11FE7">
        <w:t>the</w:t>
      </w:r>
      <w:r>
        <w:t xml:space="preserve"> </w:t>
      </w:r>
      <w:r w:rsidRPr="00E265C3">
        <w:rPr>
          <w:b/>
        </w:rPr>
        <w:t>Solution E</w:t>
      </w:r>
      <w:r w:rsidRPr="005D63AC">
        <w:t>xplorer</w:t>
      </w:r>
      <w:r>
        <w:t xml:space="preserve"> tool window, right-click the </w:t>
      </w:r>
      <w:proofErr w:type="spellStart"/>
      <w:r w:rsidRPr="00E265C3">
        <w:rPr>
          <w:b/>
        </w:rPr>
        <w:t>ListInspectorWebPart</w:t>
      </w:r>
      <w:proofErr w:type="spellEnd"/>
      <w:r w:rsidRPr="00E265C3">
        <w:rPr>
          <w:b/>
        </w:rPr>
        <w:t xml:space="preserve"> \ ListInspectorWebPart.ascx</w:t>
      </w:r>
      <w:r>
        <w:t xml:space="preserve"> file and select </w:t>
      </w:r>
      <w:r w:rsidRPr="00E265C3">
        <w:rPr>
          <w:b/>
        </w:rPr>
        <w:t>View Designer</w:t>
      </w:r>
      <w:r>
        <w:t>.</w:t>
      </w:r>
    </w:p>
    <w:p w:rsidR="001B0ABB" w:rsidRDefault="001B0ABB" w:rsidP="00F645B7">
      <w:pPr>
        <w:pStyle w:val="LabStepNumberedLevel2"/>
      </w:pPr>
      <w:r>
        <w:t xml:space="preserve">If the </w:t>
      </w:r>
      <w:r w:rsidRPr="00E265C3">
        <w:rPr>
          <w:b/>
        </w:rPr>
        <w:t>Toolbox</w:t>
      </w:r>
      <w:r>
        <w:t xml:space="preserve"> tool window is not open, click it and then click the pushpin to pin it open:</w:t>
      </w:r>
    </w:p>
    <w:p w:rsidR="001B0ABB" w:rsidRDefault="001B0ABB" w:rsidP="00F645B7">
      <w:pPr>
        <w:pStyle w:val="LabStepScreenshotLevel2"/>
      </w:pPr>
      <w:r>
        <w:drawing>
          <wp:inline distT="0" distB="0" distL="0" distR="0" wp14:anchorId="216A9B18" wp14:editId="11CCBE7D">
            <wp:extent cx="2659380" cy="1359479"/>
            <wp:effectExtent l="0" t="0" r="0" b="0"/>
            <wp:docPr id="23" name="Picture 23" descr="C:\Users\ANDREW~1.RIV\AppData\Local\Temp\SNAGHTMLf5a0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DREW~1.RIV\AppData\Local\Temp\SNAGHTMLf5a0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09" cy="13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Level2"/>
      </w:pPr>
      <w:r>
        <w:t xml:space="preserve">Using the </w:t>
      </w:r>
      <w:r w:rsidRPr="007D61DB">
        <w:rPr>
          <w:b/>
        </w:rPr>
        <w:t>Toolbox</w:t>
      </w:r>
      <w:r>
        <w:t xml:space="preserve"> tool window, find the </w:t>
      </w:r>
      <w:proofErr w:type="spellStart"/>
      <w:r w:rsidRPr="007D61DB">
        <w:rPr>
          <w:b/>
        </w:rPr>
        <w:t>UpdatePanel</w:t>
      </w:r>
      <w:proofErr w:type="spellEnd"/>
      <w:r>
        <w:t xml:space="preserve"> control in the </w:t>
      </w:r>
      <w:r w:rsidRPr="007D61DB">
        <w:rPr>
          <w:b/>
        </w:rPr>
        <w:t>AJAX Extensions</w:t>
      </w:r>
      <w:r>
        <w:t xml:space="preserve"> grouping. Drag the </w:t>
      </w:r>
      <w:proofErr w:type="spellStart"/>
      <w:r w:rsidRPr="007D61DB">
        <w:rPr>
          <w:b/>
        </w:rPr>
        <w:t>UpdatePanel</w:t>
      </w:r>
      <w:proofErr w:type="spellEnd"/>
      <w:r>
        <w:t xml:space="preserve"> onto the design surface.</w:t>
      </w:r>
    </w:p>
    <w:p w:rsidR="001B0ABB" w:rsidRDefault="001B0ABB" w:rsidP="00F645B7">
      <w:pPr>
        <w:pStyle w:val="LabStepNumberedLevel2"/>
      </w:pPr>
      <w:r>
        <w:t xml:space="preserve">Using the buttons at the bottom of the designer, click </w:t>
      </w:r>
      <w:r w:rsidRPr="007D61DB">
        <w:rPr>
          <w:b/>
        </w:rPr>
        <w:t>Source</w:t>
      </w:r>
      <w:r>
        <w:t xml:space="preserve"> to switch to the </w:t>
      </w:r>
      <w:r w:rsidRPr="001410C9">
        <w:rPr>
          <w:b/>
        </w:rPr>
        <w:t>Source</w:t>
      </w:r>
      <w:r>
        <w:t xml:space="preserve"> view:</w:t>
      </w:r>
    </w:p>
    <w:p w:rsidR="001B0ABB" w:rsidRDefault="001B0ABB" w:rsidP="00F645B7">
      <w:pPr>
        <w:pStyle w:val="LabStepScreenshotLevel2"/>
      </w:pPr>
      <w:r>
        <w:lastRenderedPageBreak/>
        <w:drawing>
          <wp:inline distT="0" distB="0" distL="0" distR="0" wp14:anchorId="76B481EC" wp14:editId="05E923A3">
            <wp:extent cx="3329940" cy="1053705"/>
            <wp:effectExtent l="0" t="0" r="3810" b="0"/>
            <wp:docPr id="24" name="Picture 24" descr="C:\Users\ANDREW~1.RIV\AppData\Local\Temp\SNAGHTMLf5c2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W~1.RIV\AppData\Local\Temp\SNAGHTMLf5c2cb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46" cy="105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Level2"/>
      </w:pPr>
      <w:r>
        <w:t xml:space="preserve">Add an HTML table to the </w:t>
      </w:r>
      <w:r w:rsidRPr="007D61DB">
        <w:rPr>
          <w:b/>
        </w:rPr>
        <w:t>&lt;</w:t>
      </w:r>
      <w:proofErr w:type="spellStart"/>
      <w:r w:rsidRPr="007D61DB">
        <w:rPr>
          <w:b/>
        </w:rPr>
        <w:t>asp</w:t>
      </w:r>
      <w:proofErr w:type="gramStart"/>
      <w:r w:rsidRPr="007D61DB">
        <w:rPr>
          <w:b/>
        </w:rPr>
        <w:t>:UpdatePanel</w:t>
      </w:r>
      <w:proofErr w:type="spellEnd"/>
      <w:proofErr w:type="gramEnd"/>
      <w:r w:rsidRPr="007D61DB">
        <w:rPr>
          <w:b/>
        </w:rPr>
        <w:t>&gt;</w:t>
      </w:r>
      <w:r>
        <w:t xml:space="preserve"> element on the page. You can find the contents of this file in the following file in the folder associated with this exercise:</w:t>
      </w:r>
    </w:p>
    <w:p w:rsidR="001B0ABB" w:rsidRDefault="001B0ABB" w:rsidP="001B0ABB">
      <w:pPr>
        <w:pStyle w:val="LabStepCodeBlockLevel2"/>
      </w:pPr>
      <w:r>
        <w:t>[..]</w:t>
      </w:r>
      <w:r w:rsidRPr="004239DF">
        <w:t>\</w:t>
      </w:r>
      <w:r w:rsidR="00B57B2D">
        <w:t>DevSolutions</w:t>
      </w:r>
      <w:r w:rsidRPr="006C4653">
        <w:t>\Exercises\Ex</w:t>
      </w:r>
      <w:r>
        <w:t>3</w:t>
      </w:r>
      <w:r w:rsidRPr="006C4653">
        <w:t>\</w:t>
      </w:r>
      <w:r>
        <w:t>StarterFiles\</w:t>
      </w:r>
      <w:r w:rsidRPr="007D61DB">
        <w:t>ListInspectorTable.txt</w:t>
      </w:r>
    </w:p>
    <w:p w:rsidR="001B0ABB" w:rsidRDefault="001B0ABB" w:rsidP="001B0ABB">
      <w:pPr>
        <w:pStyle w:val="LabStepNumbered"/>
      </w:pPr>
      <w:r>
        <w:t xml:space="preserve">Using the buttons at the bottom of the designer, click </w:t>
      </w:r>
      <w:r w:rsidRPr="005C56B1">
        <w:rPr>
          <w:b/>
        </w:rPr>
        <w:t xml:space="preserve">Design </w:t>
      </w:r>
      <w:r>
        <w:t xml:space="preserve">to switch to the </w:t>
      </w:r>
      <w:r w:rsidRPr="005C56B1">
        <w:rPr>
          <w:b/>
        </w:rPr>
        <w:t xml:space="preserve">Design </w:t>
      </w:r>
      <w:r>
        <w:t>view:</w:t>
      </w:r>
      <w:r w:rsidR="005C56B1">
        <w:br/>
        <w:t>(the ListInspectorWebPart.ascx design view should appear as below:</w:t>
      </w:r>
      <w:r w:rsidR="005C56B1">
        <w:br/>
      </w:r>
      <w:r w:rsidR="005C56B1">
        <w:rPr>
          <w:noProof/>
        </w:rPr>
        <w:drawing>
          <wp:inline distT="0" distB="0" distL="0" distR="0" wp14:anchorId="5BE53501" wp14:editId="032F4ED8">
            <wp:extent cx="5561905" cy="22000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"/>
      </w:pPr>
      <w:r>
        <w:t>Now code the Visual Web Part to make it do something:</w:t>
      </w:r>
    </w:p>
    <w:p w:rsidR="001B0ABB" w:rsidRDefault="001B0ABB" w:rsidP="00F645B7">
      <w:pPr>
        <w:pStyle w:val="LabStepNumberedLevel2"/>
      </w:pPr>
      <w:r>
        <w:t xml:space="preserve">Using </w:t>
      </w:r>
      <w:r w:rsidRPr="00E11FE7">
        <w:t>the</w:t>
      </w:r>
      <w:r>
        <w:t xml:space="preserve"> </w:t>
      </w:r>
      <w:r w:rsidRPr="00F645B7">
        <w:rPr>
          <w:b/>
        </w:rPr>
        <w:t>Solution Explorer</w:t>
      </w:r>
      <w:r>
        <w:t xml:space="preserve"> tool window, right-click the </w:t>
      </w:r>
      <w:proofErr w:type="spellStart"/>
      <w:r w:rsidRPr="00F645B7">
        <w:rPr>
          <w:b/>
        </w:rPr>
        <w:t>ListInspectorWebPart</w:t>
      </w:r>
      <w:proofErr w:type="spellEnd"/>
      <w:r w:rsidRPr="00F645B7">
        <w:rPr>
          <w:b/>
        </w:rPr>
        <w:t xml:space="preserve"> \ ListInspectorWebPart.ascx \ </w:t>
      </w:r>
      <w:proofErr w:type="spellStart"/>
      <w:r w:rsidRPr="00F645B7">
        <w:rPr>
          <w:b/>
        </w:rPr>
        <w:t>ListInspectorWebPart.ascx.cs</w:t>
      </w:r>
      <w:proofErr w:type="spellEnd"/>
      <w:r>
        <w:t xml:space="preserve"> file and select </w:t>
      </w:r>
      <w:r w:rsidRPr="00F645B7">
        <w:rPr>
          <w:b/>
        </w:rPr>
        <w:t>Open</w:t>
      </w:r>
      <w:r>
        <w:t>.</w:t>
      </w:r>
    </w:p>
    <w:p w:rsidR="001B0ABB" w:rsidRDefault="001B0ABB" w:rsidP="00F645B7">
      <w:pPr>
        <w:pStyle w:val="LabStepNumberedLevel2"/>
      </w:pPr>
      <w:r>
        <w:t>Add the following to the top of the file:</w:t>
      </w:r>
    </w:p>
    <w:p w:rsidR="001B0ABB" w:rsidRDefault="001B0ABB" w:rsidP="001B0ABB">
      <w:pPr>
        <w:pStyle w:val="LabStepCodeBlockLevel2"/>
      </w:pPr>
      <w:r w:rsidRPr="00E830C6">
        <w:t>using Microsoft.SharePoint;</w:t>
      </w:r>
    </w:p>
    <w:p w:rsidR="001B0ABB" w:rsidRDefault="001B0ABB" w:rsidP="001B0ABB">
      <w:pPr>
        <w:pStyle w:val="LabStepCodeBlockLevel2"/>
      </w:pPr>
      <w:r w:rsidRPr="00592A3C">
        <w:t>using System.Web.UI.WebControls;</w:t>
      </w:r>
    </w:p>
    <w:p w:rsidR="001B0ABB" w:rsidRDefault="001B0ABB" w:rsidP="00F645B7">
      <w:pPr>
        <w:pStyle w:val="LabStepNumberedLevel2"/>
      </w:pPr>
      <w:r>
        <w:t>Create t</w:t>
      </w:r>
      <w:r w:rsidR="00FB09E4">
        <w:t>w</w:t>
      </w:r>
      <w:r>
        <w:t>o protected fields by adding the following code just inside the class:</w:t>
      </w:r>
    </w:p>
    <w:p w:rsidR="001B0ABB" w:rsidRDefault="001B0ABB" w:rsidP="001B0ABB">
      <w:pPr>
        <w:pStyle w:val="LabStepCodeBlockLevel2"/>
      </w:pPr>
      <w:r>
        <w:t>protected Guid SelectedListId = Guid.Empty;</w:t>
      </w:r>
    </w:p>
    <w:p w:rsidR="001B0ABB" w:rsidRDefault="001B0ABB" w:rsidP="001B0ABB">
      <w:pPr>
        <w:pStyle w:val="LabStepCodeBlockLevel2"/>
      </w:pPr>
      <w:r>
        <w:t>protected bool UpdateListProperties = false;</w:t>
      </w:r>
    </w:p>
    <w:p w:rsidR="001B0ABB" w:rsidRDefault="001B0ABB" w:rsidP="00F645B7">
      <w:pPr>
        <w:pStyle w:val="LabStepNumberedLevel2"/>
      </w:pPr>
      <w:r>
        <w:t xml:space="preserve">Add a method named </w:t>
      </w:r>
      <w:proofErr w:type="spellStart"/>
      <w:r w:rsidRPr="00592A3C">
        <w:rPr>
          <w:b/>
        </w:rPr>
        <w:t>lstLists_</w:t>
      </w:r>
      <w:proofErr w:type="gramStart"/>
      <w:r w:rsidRPr="00592A3C">
        <w:rPr>
          <w:b/>
        </w:rPr>
        <w:t>SelectedIndexChanged</w:t>
      </w:r>
      <w:proofErr w:type="spellEnd"/>
      <w:r w:rsidRPr="00592A3C">
        <w:rPr>
          <w:b/>
        </w:rPr>
        <w:t>(</w:t>
      </w:r>
      <w:proofErr w:type="gramEnd"/>
      <w:r w:rsidRPr="00592A3C">
        <w:rPr>
          <w:b/>
        </w:rPr>
        <w:t>)</w:t>
      </w:r>
      <w:r>
        <w:t xml:space="preserve"> by adding the following to the class. This event handler is already referenced in the markup you added to the </w:t>
      </w:r>
      <w:r w:rsidRPr="00592A3C">
        <w:rPr>
          <w:b/>
        </w:rPr>
        <w:t>ListInspectorWebPart.ascx</w:t>
      </w:r>
      <w:r>
        <w:t xml:space="preserve"> file:</w:t>
      </w:r>
    </w:p>
    <w:p w:rsidR="001B0ABB" w:rsidRDefault="001B0ABB" w:rsidP="001B0ABB">
      <w:pPr>
        <w:pStyle w:val="LabStepCodeBlockLevel2"/>
      </w:pPr>
      <w:r>
        <w:t>protected void lstLists_SelectedIndexChanged(object sender, EventArgs e)</w:t>
      </w:r>
    </w:p>
    <w:p w:rsidR="001B0ABB" w:rsidRDefault="001B0ABB" w:rsidP="001B0ABB">
      <w:pPr>
        <w:pStyle w:val="LabStepCodeBlockLevel2"/>
      </w:pPr>
      <w:r>
        <w:t>{</w:t>
      </w:r>
    </w:p>
    <w:p w:rsidR="001B0ABB" w:rsidRDefault="001B0ABB" w:rsidP="001B0ABB">
      <w:pPr>
        <w:pStyle w:val="LabStepCodeBlockLevel2"/>
      </w:pPr>
      <w:r>
        <w:t xml:space="preserve">  SelectedListId = new Guid(lstLists.SelectedValue);</w:t>
      </w:r>
    </w:p>
    <w:p w:rsidR="001B0ABB" w:rsidRDefault="001B0ABB" w:rsidP="001B0ABB">
      <w:pPr>
        <w:pStyle w:val="LabStepCodeBlockLevel2"/>
      </w:pPr>
      <w:r>
        <w:t xml:space="preserve">  UpdateListProperties = true;</w:t>
      </w:r>
    </w:p>
    <w:p w:rsidR="001B0ABB" w:rsidRDefault="001B0ABB" w:rsidP="001B0ABB">
      <w:pPr>
        <w:pStyle w:val="LabStepCodeBlockLevel2"/>
      </w:pPr>
      <w:r>
        <w:t>}</w:t>
      </w:r>
    </w:p>
    <w:p w:rsidR="001B0ABB" w:rsidRDefault="001B0ABB" w:rsidP="00F645B7">
      <w:pPr>
        <w:pStyle w:val="LabStepNumberedLevel2"/>
      </w:pPr>
      <w:r>
        <w:t xml:space="preserve">Add an overridden implementation of the </w:t>
      </w:r>
      <w:proofErr w:type="spellStart"/>
      <w:proofErr w:type="gramStart"/>
      <w:r w:rsidRPr="00592A3C">
        <w:rPr>
          <w:b/>
        </w:rPr>
        <w:t>OnPreRender</w:t>
      </w:r>
      <w:proofErr w:type="spellEnd"/>
      <w:r w:rsidRPr="00592A3C">
        <w:rPr>
          <w:b/>
        </w:rPr>
        <w:t>(</w:t>
      </w:r>
      <w:proofErr w:type="gramEnd"/>
      <w:r w:rsidRPr="00592A3C">
        <w:rPr>
          <w:b/>
        </w:rPr>
        <w:t>)</w:t>
      </w:r>
      <w:r>
        <w:t xml:space="preserve"> </w:t>
      </w:r>
      <w:r w:rsidRPr="00592A3C">
        <w:t>method</w:t>
      </w:r>
      <w:r>
        <w:t xml:space="preserve"> using the parameter list shown in the following code block.</w:t>
      </w:r>
    </w:p>
    <w:p w:rsidR="001B0ABB" w:rsidRPr="00592A3C" w:rsidRDefault="001B0ABB" w:rsidP="001B0ABB">
      <w:pPr>
        <w:pStyle w:val="LabStepCodeBlockLevel2"/>
      </w:pPr>
      <w:r w:rsidRPr="00592A3C">
        <w:t xml:space="preserve">protected </w:t>
      </w:r>
      <w:r>
        <w:t xml:space="preserve">override </w:t>
      </w:r>
      <w:r w:rsidRPr="00592A3C">
        <w:t>void OnPreRender(EventArgs e)</w:t>
      </w:r>
    </w:p>
    <w:p w:rsidR="001B0ABB" w:rsidRPr="00592A3C" w:rsidRDefault="001B0ABB" w:rsidP="001B0ABB">
      <w:pPr>
        <w:pStyle w:val="LabStepCodeBlockLevel2"/>
      </w:pPr>
      <w:r w:rsidRPr="00592A3C">
        <w:t>{</w:t>
      </w:r>
    </w:p>
    <w:p w:rsidR="001B0ABB" w:rsidRPr="00592A3C" w:rsidRDefault="001B0ABB" w:rsidP="001B0ABB">
      <w:pPr>
        <w:pStyle w:val="LabStepCodeBlockLevel2"/>
      </w:pPr>
      <w:r w:rsidRPr="00592A3C">
        <w:t xml:space="preserve">  if ((lstLists.SelectedIndex &gt; -1) &amp; (!UpdateListProperties))</w:t>
      </w:r>
    </w:p>
    <w:p w:rsidR="001B0ABB" w:rsidRPr="00592A3C" w:rsidRDefault="001B0ABB" w:rsidP="001B0ABB">
      <w:pPr>
        <w:pStyle w:val="LabStepCodeBlockLevel2"/>
      </w:pPr>
      <w:r w:rsidRPr="00592A3C">
        <w:t xml:space="preserve">  {</w:t>
      </w:r>
    </w:p>
    <w:p w:rsidR="001B0ABB" w:rsidRPr="00592A3C" w:rsidRDefault="001B0ABB" w:rsidP="001B0ABB">
      <w:pPr>
        <w:pStyle w:val="LabStepCodeBlockLevel2"/>
      </w:pPr>
      <w:r w:rsidRPr="00592A3C">
        <w:t xml:space="preserve">    SelectedListId = new Guid(lstLists.SelectedValue);</w:t>
      </w:r>
    </w:p>
    <w:p w:rsidR="001B0ABB" w:rsidRPr="00592A3C" w:rsidRDefault="001B0ABB" w:rsidP="001B0ABB">
      <w:pPr>
        <w:pStyle w:val="LabStepCodeBlockLevel2"/>
      </w:pPr>
      <w:r w:rsidRPr="00592A3C">
        <w:t xml:space="preserve">  }</w:t>
      </w:r>
    </w:p>
    <w:p w:rsidR="001B0ABB" w:rsidRPr="00592A3C" w:rsidRDefault="001B0ABB" w:rsidP="001B0ABB">
      <w:pPr>
        <w:pStyle w:val="LabStepCodeBlockLevel2"/>
      </w:pPr>
    </w:p>
    <w:p w:rsidR="001B0ABB" w:rsidRPr="00592A3C" w:rsidRDefault="001B0ABB" w:rsidP="001B0ABB">
      <w:pPr>
        <w:pStyle w:val="LabStepCodeBlockLevel2"/>
      </w:pPr>
      <w:r w:rsidRPr="00592A3C">
        <w:t xml:space="preserve">  lstLists.Items.Clear();</w:t>
      </w:r>
    </w:p>
    <w:p w:rsidR="001B0ABB" w:rsidRPr="00592A3C" w:rsidRDefault="001B0ABB" w:rsidP="001B0ABB">
      <w:pPr>
        <w:pStyle w:val="LabStepCodeBlockLevel2"/>
      </w:pPr>
      <w:r w:rsidRPr="00592A3C">
        <w:t xml:space="preserve">  SPWeb site = SPContext.Current.Web;</w:t>
      </w:r>
    </w:p>
    <w:p w:rsidR="001B0ABB" w:rsidRPr="00592A3C" w:rsidRDefault="001B0ABB" w:rsidP="001B0ABB">
      <w:pPr>
        <w:pStyle w:val="LabStepCodeBlockLevel2"/>
      </w:pPr>
      <w:r w:rsidRPr="00592A3C">
        <w:t xml:space="preserve">  foreach (SPList list in site.Lists)</w:t>
      </w:r>
    </w:p>
    <w:p w:rsidR="001B0ABB" w:rsidRPr="00592A3C" w:rsidRDefault="001B0ABB" w:rsidP="001B0ABB">
      <w:pPr>
        <w:pStyle w:val="LabStepCodeBlockLevel2"/>
      </w:pPr>
      <w:r w:rsidRPr="00592A3C">
        <w:lastRenderedPageBreak/>
        <w:t xml:space="preserve">  {</w:t>
      </w:r>
    </w:p>
    <w:p w:rsidR="001B0ABB" w:rsidRPr="00592A3C" w:rsidRDefault="001B0ABB" w:rsidP="001B0ABB">
      <w:pPr>
        <w:pStyle w:val="LabStepCodeBlockLevel2"/>
      </w:pPr>
      <w:r w:rsidRPr="00592A3C">
        <w:t xml:space="preserve">    ListItem listItem = new ListItem(list.Title, list.ID.ToString());</w:t>
      </w:r>
    </w:p>
    <w:p w:rsidR="001B0ABB" w:rsidRPr="00592A3C" w:rsidRDefault="001B0ABB" w:rsidP="001B0ABB">
      <w:pPr>
        <w:pStyle w:val="LabStepCodeBlockLevel2"/>
      </w:pPr>
      <w:r w:rsidRPr="00592A3C">
        <w:t xml:space="preserve">    lstLists.Items.Add(listItem);</w:t>
      </w:r>
    </w:p>
    <w:p w:rsidR="001B0ABB" w:rsidRPr="00592A3C" w:rsidRDefault="001B0ABB" w:rsidP="001B0ABB">
      <w:pPr>
        <w:pStyle w:val="LabStepCodeBlockLevel2"/>
      </w:pPr>
      <w:r w:rsidRPr="00592A3C">
        <w:t xml:space="preserve">  }</w:t>
      </w:r>
    </w:p>
    <w:p w:rsidR="001B0ABB" w:rsidRPr="00592A3C" w:rsidRDefault="001B0ABB" w:rsidP="001B0ABB">
      <w:pPr>
        <w:pStyle w:val="LabStepCodeBlockLevel2"/>
      </w:pPr>
    </w:p>
    <w:p w:rsidR="001B0ABB" w:rsidRPr="00592A3C" w:rsidRDefault="001B0ABB" w:rsidP="001B0ABB">
      <w:pPr>
        <w:pStyle w:val="LabStepCodeBlockLevel2"/>
      </w:pPr>
      <w:r w:rsidRPr="00592A3C">
        <w:t xml:space="preserve">  // when the page reloads, default the selected item to the current list</w:t>
      </w:r>
    </w:p>
    <w:p w:rsidR="001B0ABB" w:rsidRPr="00592A3C" w:rsidRDefault="001B0ABB" w:rsidP="001B0ABB">
      <w:pPr>
        <w:pStyle w:val="LabStepCodeBlockLevel2"/>
      </w:pPr>
      <w:r w:rsidRPr="00592A3C">
        <w:t xml:space="preserve">  if (SelectedListId != Guid.Empty)</w:t>
      </w:r>
    </w:p>
    <w:p w:rsidR="001B0ABB" w:rsidRPr="00592A3C" w:rsidRDefault="001B0ABB" w:rsidP="001B0ABB">
      <w:pPr>
        <w:pStyle w:val="LabStepCodeBlockLevel2"/>
      </w:pPr>
      <w:r w:rsidRPr="00592A3C">
        <w:t xml:space="preserve">  {</w:t>
      </w:r>
    </w:p>
    <w:p w:rsidR="001B0ABB" w:rsidRPr="00592A3C" w:rsidRDefault="001B0ABB" w:rsidP="001B0ABB">
      <w:pPr>
        <w:pStyle w:val="LabStepCodeBlockLevel2"/>
      </w:pPr>
      <w:r w:rsidRPr="00592A3C">
        <w:t xml:space="preserve">    lstLists.Items.FindByValue(SelectedListId.ToString()).Selected = true;</w:t>
      </w:r>
    </w:p>
    <w:p w:rsidR="001B0ABB" w:rsidRPr="00592A3C" w:rsidRDefault="001B0ABB" w:rsidP="001B0ABB">
      <w:pPr>
        <w:pStyle w:val="LabStepCodeBlockLevel2"/>
      </w:pPr>
      <w:r w:rsidRPr="00592A3C">
        <w:t xml:space="preserve">  }</w:t>
      </w:r>
    </w:p>
    <w:p w:rsidR="001B0ABB" w:rsidRPr="00592A3C" w:rsidRDefault="001B0ABB" w:rsidP="001B0ABB">
      <w:pPr>
        <w:pStyle w:val="LabStepCodeBlockLevel2"/>
      </w:pPr>
    </w:p>
    <w:p w:rsidR="001B0ABB" w:rsidRPr="00592A3C" w:rsidRDefault="001B0ABB" w:rsidP="001B0ABB">
      <w:pPr>
        <w:pStyle w:val="LabStepCodeBlockLevel2"/>
      </w:pPr>
      <w:r w:rsidRPr="00592A3C">
        <w:t xml:space="preserve">  if (UpdateListProperties)</w:t>
      </w:r>
    </w:p>
    <w:p w:rsidR="001B0ABB" w:rsidRPr="00592A3C" w:rsidRDefault="001B0ABB" w:rsidP="001B0ABB">
      <w:pPr>
        <w:pStyle w:val="LabStepCodeBlockLevel2"/>
      </w:pPr>
      <w:r w:rsidRPr="00592A3C">
        <w:t xml:space="preserve">  {</w:t>
      </w:r>
    </w:p>
    <w:p w:rsidR="001B0ABB" w:rsidRPr="00592A3C" w:rsidRDefault="001B0ABB" w:rsidP="001B0ABB">
      <w:pPr>
        <w:pStyle w:val="LabStepCodeBlockLevel2"/>
      </w:pPr>
      <w:r w:rsidRPr="00592A3C">
        <w:t xml:space="preserve">    SPList list = SPContext.Current.Web.Lists[SelectedListId];</w:t>
      </w:r>
    </w:p>
    <w:p w:rsidR="001B0ABB" w:rsidRPr="00592A3C" w:rsidRDefault="001B0ABB" w:rsidP="001B0ABB">
      <w:pPr>
        <w:pStyle w:val="LabStepCodeBlockLevel2"/>
      </w:pPr>
      <w:r w:rsidRPr="00592A3C">
        <w:t xml:space="preserve">    lblListTitle.Text = list.Title;</w:t>
      </w:r>
    </w:p>
    <w:p w:rsidR="001B0ABB" w:rsidRPr="00592A3C" w:rsidRDefault="001B0ABB" w:rsidP="001B0ABB">
      <w:pPr>
        <w:pStyle w:val="LabStepCodeBlockLevel2"/>
      </w:pPr>
      <w:r w:rsidRPr="00592A3C">
        <w:t xml:space="preserve">    lblListID.Text = list.ID.ToString().ToUpper();</w:t>
      </w:r>
    </w:p>
    <w:p w:rsidR="001B0ABB" w:rsidRPr="00592A3C" w:rsidRDefault="001B0ABB" w:rsidP="001B0ABB">
      <w:pPr>
        <w:pStyle w:val="LabStepCodeBlockLevel2"/>
      </w:pPr>
      <w:r w:rsidRPr="00592A3C">
        <w:t xml:space="preserve">    lblListIsDocumentLibrary.Text = (list is SPDocumentLibrary).ToString();</w:t>
      </w:r>
    </w:p>
    <w:p w:rsidR="001B0ABB" w:rsidRPr="00592A3C" w:rsidRDefault="001B0ABB" w:rsidP="001B0ABB">
      <w:pPr>
        <w:pStyle w:val="LabStepCodeBlockLevel2"/>
      </w:pPr>
      <w:r w:rsidRPr="00592A3C">
        <w:t xml:space="preserve">    lblListIsHidden.Text = list.Hidden.ToString();</w:t>
      </w:r>
    </w:p>
    <w:p w:rsidR="001B0ABB" w:rsidRPr="00592A3C" w:rsidRDefault="001B0ABB" w:rsidP="001B0ABB">
      <w:pPr>
        <w:pStyle w:val="LabStepCodeBlockLevel2"/>
      </w:pPr>
      <w:r w:rsidRPr="00592A3C">
        <w:t xml:space="preserve">    lblListItemCount.Text = list.ItemCount.ToString();</w:t>
      </w:r>
    </w:p>
    <w:p w:rsidR="001B0ABB" w:rsidRPr="00592A3C" w:rsidRDefault="001B0ABB" w:rsidP="001B0ABB">
      <w:pPr>
        <w:pStyle w:val="LabStepCodeBlockLevel2"/>
      </w:pPr>
      <w:r w:rsidRPr="00592A3C">
        <w:t xml:space="preserve">    lnkListUrl.Text = list.DefaultViewUrl;</w:t>
      </w:r>
    </w:p>
    <w:p w:rsidR="001B0ABB" w:rsidRPr="00592A3C" w:rsidRDefault="001B0ABB" w:rsidP="001B0ABB">
      <w:pPr>
        <w:pStyle w:val="LabStepCodeBlockLevel2"/>
      </w:pPr>
      <w:r w:rsidRPr="00592A3C">
        <w:t xml:space="preserve">    lnkListUrl.NavigateUrl = list.DefaultViewUrl;</w:t>
      </w:r>
    </w:p>
    <w:p w:rsidR="001B0ABB" w:rsidRPr="00592A3C" w:rsidRDefault="001B0ABB" w:rsidP="001B0ABB">
      <w:pPr>
        <w:pStyle w:val="LabStepCodeBlockLevel2"/>
      </w:pPr>
      <w:r w:rsidRPr="00592A3C">
        <w:t xml:space="preserve">  }</w:t>
      </w:r>
    </w:p>
    <w:p w:rsidR="001B0ABB" w:rsidRPr="00592A3C" w:rsidRDefault="001B0ABB" w:rsidP="001B0ABB">
      <w:pPr>
        <w:pStyle w:val="LabStepCodeBlockLevel2"/>
      </w:pPr>
    </w:p>
    <w:p w:rsidR="001B0ABB" w:rsidRDefault="001B0ABB" w:rsidP="001B0ABB">
      <w:pPr>
        <w:pStyle w:val="LabStepCodeBlockLevel2"/>
      </w:pPr>
      <w:r w:rsidRPr="00592A3C">
        <w:t>}</w:t>
      </w:r>
    </w:p>
    <w:p w:rsidR="001B0ABB" w:rsidRDefault="001B0ABB" w:rsidP="00F645B7">
      <w:pPr>
        <w:pStyle w:val="LabStepNumbered"/>
      </w:pPr>
      <w:r>
        <w:t xml:space="preserve">Save all changes: </w:t>
      </w:r>
      <w:r w:rsidRPr="003C66C6">
        <w:rPr>
          <w:b/>
        </w:rPr>
        <w:t xml:space="preserve">File </w:t>
      </w:r>
      <w:r w:rsidRPr="003C66C6">
        <w:rPr>
          <w:b/>
        </w:rPr>
        <w:sym w:font="Wingdings" w:char="F0E0"/>
      </w:r>
      <w:r w:rsidRPr="003C66C6">
        <w:rPr>
          <w:b/>
        </w:rPr>
        <w:t xml:space="preserve"> Save All</w:t>
      </w:r>
      <w:r>
        <w:t>.</w:t>
      </w:r>
    </w:p>
    <w:p w:rsidR="001B0ABB" w:rsidRDefault="001B0ABB" w:rsidP="001B0ABB">
      <w:pPr>
        <w:pStyle w:val="Heading4"/>
      </w:pPr>
      <w:r>
        <w:t>Build and Test the Project</w:t>
      </w:r>
    </w:p>
    <w:p w:rsidR="001B0ABB" w:rsidRPr="00FD6E52" w:rsidRDefault="001B0ABB" w:rsidP="00E265C3">
      <w:pPr>
        <w:pStyle w:val="LabStepNumbered"/>
      </w:pPr>
      <w:r>
        <w:t>Build and test your application</w:t>
      </w:r>
      <w:r w:rsidRPr="00E728BB">
        <w:t xml:space="preserve"> </w:t>
      </w:r>
      <w:r>
        <w:t xml:space="preserve">by </w:t>
      </w:r>
      <w:r w:rsidRPr="00FD6E52">
        <w:t xml:space="preserve">pressing </w:t>
      </w:r>
      <w:r w:rsidRPr="00F645B7">
        <w:rPr>
          <w:b/>
        </w:rPr>
        <w:t>[F5]</w:t>
      </w:r>
      <w:r w:rsidRPr="00FD6E52">
        <w:t xml:space="preserve"> or </w:t>
      </w:r>
      <w:r w:rsidRPr="00F645B7">
        <w:rPr>
          <w:b/>
        </w:rPr>
        <w:t xml:space="preserve">Debug </w:t>
      </w:r>
      <w:r w:rsidRPr="00FD6E52">
        <w:rPr>
          <w:b/>
        </w:rPr>
        <w:sym w:font="Wingdings" w:char="F0E0"/>
      </w:r>
      <w:r w:rsidRPr="00F645B7">
        <w:rPr>
          <w:b/>
        </w:rPr>
        <w:t xml:space="preserve"> Start Debugging</w:t>
      </w:r>
      <w:r w:rsidRPr="00FD6E52">
        <w:t xml:space="preserve">. </w:t>
      </w:r>
    </w:p>
    <w:p w:rsidR="001B0ABB" w:rsidRDefault="001B0ABB" w:rsidP="00F645B7">
      <w:pPr>
        <w:pStyle w:val="LabStepNumbered"/>
      </w:pPr>
      <w:r w:rsidRPr="00FD6E52">
        <w:t>Once the solution has been deployed, Internet</w:t>
      </w:r>
      <w:r>
        <w:t xml:space="preserve"> Explorer will launch and navigate to the </w:t>
      </w:r>
      <w:hyperlink r:id="rId23" w:history="1">
        <w:r w:rsidRPr="00D944F3">
          <w:rPr>
            <w:rStyle w:val="Hyperlink"/>
          </w:rPr>
          <w:t>http://solutions.wingtip.com</w:t>
        </w:r>
      </w:hyperlink>
      <w:r>
        <w:t xml:space="preserve"> site.</w:t>
      </w:r>
    </w:p>
    <w:p w:rsidR="001B0ABB" w:rsidRDefault="001B0ABB" w:rsidP="00F645B7">
      <w:pPr>
        <w:pStyle w:val="LabStepNumbered"/>
      </w:pPr>
      <w:r>
        <w:t>Add the Web Part to the page:</w:t>
      </w:r>
    </w:p>
    <w:p w:rsidR="001B0ABB" w:rsidRDefault="001B0ABB" w:rsidP="00F645B7">
      <w:pPr>
        <w:pStyle w:val="LabStepNumberedLevel2"/>
      </w:pPr>
      <w:r>
        <w:t xml:space="preserve">Using the </w:t>
      </w:r>
      <w:r w:rsidRPr="00331ED4">
        <w:rPr>
          <w:b/>
        </w:rPr>
        <w:t>Site Actions</w:t>
      </w:r>
      <w:r>
        <w:t xml:space="preserve"> “gear” icon in the top-right corner, select </w:t>
      </w:r>
      <w:r w:rsidRPr="00331ED4">
        <w:rPr>
          <w:b/>
        </w:rPr>
        <w:t>Edit Page</w:t>
      </w:r>
      <w:r>
        <w:t>.</w:t>
      </w:r>
      <w:r w:rsidR="008B04FA">
        <w:br/>
      </w:r>
      <w:r w:rsidR="008B04FA">
        <w:rPr>
          <w:noProof/>
        </w:rPr>
        <w:drawing>
          <wp:inline distT="0" distB="0" distL="0" distR="0" wp14:anchorId="06662649" wp14:editId="17D773CC">
            <wp:extent cx="998162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03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F645B7">
      <w:pPr>
        <w:pStyle w:val="LabStepNumberedLevel2"/>
      </w:pPr>
      <w:r>
        <w:t xml:space="preserve">Using the ribbon, select the </w:t>
      </w:r>
      <w:r w:rsidRPr="009E028F">
        <w:rPr>
          <w:b/>
        </w:rPr>
        <w:t>Insert</w:t>
      </w:r>
      <w:r>
        <w:t xml:space="preserve"> tab and click the </w:t>
      </w:r>
      <w:r>
        <w:rPr>
          <w:b/>
        </w:rPr>
        <w:t>Web</w:t>
      </w:r>
      <w:r w:rsidRPr="009E028F">
        <w:rPr>
          <w:b/>
        </w:rPr>
        <w:t xml:space="preserve"> Part</w:t>
      </w:r>
      <w:r>
        <w:t xml:space="preserve"> button.</w:t>
      </w:r>
    </w:p>
    <w:p w:rsidR="001B0ABB" w:rsidRDefault="001B0ABB" w:rsidP="00F645B7">
      <w:pPr>
        <w:pStyle w:val="LabStepNumberedLevel2"/>
      </w:pPr>
      <w:r>
        <w:t xml:space="preserve">Select the </w:t>
      </w:r>
      <w:r>
        <w:rPr>
          <w:b/>
        </w:rPr>
        <w:t>List Inspector Web Part</w:t>
      </w:r>
      <w:r>
        <w:t xml:space="preserve"> from the </w:t>
      </w:r>
      <w:r w:rsidRPr="0043462D">
        <w:rPr>
          <w:b/>
        </w:rPr>
        <w:t>Wingtip Web Parts</w:t>
      </w:r>
      <w:r>
        <w:t xml:space="preserve"> category and click the </w:t>
      </w:r>
      <w:r w:rsidRPr="00323298">
        <w:rPr>
          <w:b/>
        </w:rPr>
        <w:t>Add</w:t>
      </w:r>
      <w:r>
        <w:t xml:space="preserve"> button.</w:t>
      </w:r>
    </w:p>
    <w:p w:rsidR="001B0ABB" w:rsidRDefault="001B0ABB" w:rsidP="00F645B7">
      <w:pPr>
        <w:pStyle w:val="LabStepNumbered"/>
      </w:pPr>
      <w:r>
        <w:t>Click different lists to see the values refresh to show the respective properties.</w:t>
      </w:r>
    </w:p>
    <w:p w:rsidR="001B0ABB" w:rsidRDefault="001B0ABB" w:rsidP="00F645B7">
      <w:pPr>
        <w:pStyle w:val="LabStepNumbered"/>
      </w:pPr>
      <w:r>
        <w:t>Close the browser to stop the debugger and go back to Visual Studio.</w:t>
      </w:r>
    </w:p>
    <w:p w:rsidR="00316198" w:rsidRPr="00713E79" w:rsidRDefault="001B0ABB" w:rsidP="00326795">
      <w:pPr>
        <w:pStyle w:val="LabExerciseCallout"/>
        <w:rPr>
          <w:rStyle w:val="Strong"/>
          <w:b w:val="0"/>
          <w:bCs w:val="0"/>
        </w:rPr>
      </w:pPr>
      <w:r>
        <w:t>In this exercise you created a new Visual Web Part and deployed it as a farm solution.</w:t>
      </w:r>
    </w:p>
    <w:sectPr w:rsidR="00316198" w:rsidRPr="00713E79" w:rsidSect="00BD760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33B" w:rsidRDefault="00B7233B" w:rsidP="002754DA">
      <w:pPr>
        <w:spacing w:before="0" w:after="0"/>
      </w:pPr>
      <w:r>
        <w:separator/>
      </w:r>
    </w:p>
  </w:endnote>
  <w:endnote w:type="continuationSeparator" w:id="0">
    <w:p w:rsidR="00B7233B" w:rsidRDefault="00B7233B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2C" w:rsidRDefault="00441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2C" w:rsidRDefault="004416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2C" w:rsidRDefault="00441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33B" w:rsidRDefault="00B7233B" w:rsidP="002754DA">
      <w:pPr>
        <w:spacing w:before="0" w:after="0"/>
      </w:pPr>
      <w:r>
        <w:separator/>
      </w:r>
    </w:p>
  </w:footnote>
  <w:footnote w:type="continuationSeparator" w:id="0">
    <w:p w:rsidR="00B7233B" w:rsidRDefault="00B7233B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2C" w:rsidRDefault="00441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2C" w:rsidRDefault="004416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2C" w:rsidRDefault="00441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888D4F0"/>
    <w:lvl w:ilvl="0">
      <w:numFmt w:val="bullet"/>
      <w:lvlText w:val="*"/>
      <w:lvlJc w:val="left"/>
    </w:lvl>
  </w:abstractNum>
  <w:abstractNum w:abstractNumId="1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2946127D"/>
    <w:multiLevelType w:val="multilevel"/>
    <w:tmpl w:val="A70A9C82"/>
    <w:numStyleLink w:val="LabStepsTemplate"/>
  </w:abstractNum>
  <w:abstractNum w:abstractNumId="4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33B28030"/>
    <w:lvl w:ilvl="0" w:tplc="67549118">
      <w:start w:val="1"/>
      <w:numFmt w:val="lowerLetter"/>
      <w:lvlText w:val="%1)"/>
      <w:lvlJc w:val="left"/>
      <w:pPr>
        <w:ind w:left="1080" w:hanging="360"/>
      </w:pPr>
    </w:lvl>
    <w:lvl w:ilvl="1" w:tplc="C30427F6">
      <w:start w:val="1"/>
      <w:numFmt w:val="lowerLetter"/>
      <w:lvlText w:val="%2."/>
      <w:lvlJc w:val="left"/>
      <w:pPr>
        <w:ind w:left="1800" w:hanging="360"/>
      </w:pPr>
    </w:lvl>
    <w:lvl w:ilvl="2" w:tplc="7E40E340" w:tentative="1">
      <w:start w:val="1"/>
      <w:numFmt w:val="lowerRoman"/>
      <w:lvlText w:val="%3."/>
      <w:lvlJc w:val="right"/>
      <w:pPr>
        <w:ind w:left="2520" w:hanging="180"/>
      </w:pPr>
    </w:lvl>
    <w:lvl w:ilvl="3" w:tplc="C40ECED2" w:tentative="1">
      <w:start w:val="1"/>
      <w:numFmt w:val="decimal"/>
      <w:lvlText w:val="%4."/>
      <w:lvlJc w:val="left"/>
      <w:pPr>
        <w:ind w:left="3240" w:hanging="360"/>
      </w:pPr>
    </w:lvl>
    <w:lvl w:ilvl="4" w:tplc="F1223FA4" w:tentative="1">
      <w:start w:val="1"/>
      <w:numFmt w:val="lowerLetter"/>
      <w:lvlText w:val="%5."/>
      <w:lvlJc w:val="left"/>
      <w:pPr>
        <w:ind w:left="3960" w:hanging="360"/>
      </w:pPr>
    </w:lvl>
    <w:lvl w:ilvl="5" w:tplc="C7EE7EE2" w:tentative="1">
      <w:start w:val="1"/>
      <w:numFmt w:val="lowerRoman"/>
      <w:lvlText w:val="%6."/>
      <w:lvlJc w:val="right"/>
      <w:pPr>
        <w:ind w:left="4680" w:hanging="180"/>
      </w:pPr>
    </w:lvl>
    <w:lvl w:ilvl="6" w:tplc="378C8406" w:tentative="1">
      <w:start w:val="1"/>
      <w:numFmt w:val="decimal"/>
      <w:lvlText w:val="%7."/>
      <w:lvlJc w:val="left"/>
      <w:pPr>
        <w:ind w:left="5400" w:hanging="360"/>
      </w:pPr>
    </w:lvl>
    <w:lvl w:ilvl="7" w:tplc="5860C66E" w:tentative="1">
      <w:start w:val="1"/>
      <w:numFmt w:val="lowerLetter"/>
      <w:lvlText w:val="%8."/>
      <w:lvlJc w:val="left"/>
      <w:pPr>
        <w:ind w:left="6120" w:hanging="360"/>
      </w:pPr>
    </w:lvl>
    <w:lvl w:ilvl="8" w:tplc="FA3EAE9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2A2DB1"/>
    <w:multiLevelType w:val="hybridMultilevel"/>
    <w:tmpl w:val="76C4CA30"/>
    <w:lvl w:ilvl="0" w:tplc="CF86FCB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63B234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25CD7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FE96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70B6B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8DE1B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3AF6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9237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BE68E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B7E3460"/>
    <w:multiLevelType w:val="hybridMultilevel"/>
    <w:tmpl w:val="AF8E7288"/>
    <w:lvl w:ilvl="0" w:tplc="AF249DAC">
      <w:start w:val="1"/>
      <w:numFmt w:val="lowerRoman"/>
      <w:lvlText w:val="%1."/>
      <w:lvlJc w:val="right"/>
      <w:pPr>
        <w:ind w:left="1296" w:hanging="360"/>
      </w:pPr>
    </w:lvl>
    <w:lvl w:ilvl="1" w:tplc="35B6D826">
      <w:start w:val="1"/>
      <w:numFmt w:val="lowerLetter"/>
      <w:lvlText w:val="%2."/>
      <w:lvlJc w:val="left"/>
      <w:pPr>
        <w:ind w:left="2016" w:hanging="360"/>
      </w:pPr>
    </w:lvl>
    <w:lvl w:ilvl="2" w:tplc="ACAE425A" w:tentative="1">
      <w:start w:val="1"/>
      <w:numFmt w:val="lowerRoman"/>
      <w:lvlText w:val="%3."/>
      <w:lvlJc w:val="right"/>
      <w:pPr>
        <w:ind w:left="2736" w:hanging="180"/>
      </w:pPr>
    </w:lvl>
    <w:lvl w:ilvl="3" w:tplc="C5446B70" w:tentative="1">
      <w:start w:val="1"/>
      <w:numFmt w:val="decimal"/>
      <w:lvlText w:val="%4."/>
      <w:lvlJc w:val="left"/>
      <w:pPr>
        <w:ind w:left="3456" w:hanging="360"/>
      </w:pPr>
    </w:lvl>
    <w:lvl w:ilvl="4" w:tplc="1CA41B72" w:tentative="1">
      <w:start w:val="1"/>
      <w:numFmt w:val="lowerLetter"/>
      <w:lvlText w:val="%5."/>
      <w:lvlJc w:val="left"/>
      <w:pPr>
        <w:ind w:left="4176" w:hanging="360"/>
      </w:pPr>
    </w:lvl>
    <w:lvl w:ilvl="5" w:tplc="4154A554" w:tentative="1">
      <w:start w:val="1"/>
      <w:numFmt w:val="lowerRoman"/>
      <w:lvlText w:val="%6."/>
      <w:lvlJc w:val="right"/>
      <w:pPr>
        <w:ind w:left="4896" w:hanging="180"/>
      </w:pPr>
    </w:lvl>
    <w:lvl w:ilvl="6" w:tplc="EF784E46" w:tentative="1">
      <w:start w:val="1"/>
      <w:numFmt w:val="decimal"/>
      <w:lvlText w:val="%7."/>
      <w:lvlJc w:val="left"/>
      <w:pPr>
        <w:ind w:left="5616" w:hanging="360"/>
      </w:pPr>
    </w:lvl>
    <w:lvl w:ilvl="7" w:tplc="69EC0726" w:tentative="1">
      <w:start w:val="1"/>
      <w:numFmt w:val="lowerLetter"/>
      <w:lvlText w:val="%8."/>
      <w:lvlJc w:val="left"/>
      <w:pPr>
        <w:ind w:left="6336" w:hanging="360"/>
      </w:pPr>
    </w:lvl>
    <w:lvl w:ilvl="8" w:tplc="C138321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749076C2"/>
    <w:multiLevelType w:val="hybridMultilevel"/>
    <w:tmpl w:val="B6EAA18A"/>
    <w:lvl w:ilvl="0" w:tplc="18FAAD80">
      <w:start w:val="1"/>
      <w:numFmt w:val="lowerRoman"/>
      <w:lvlText w:val="%1."/>
      <w:lvlJc w:val="right"/>
      <w:pPr>
        <w:ind w:left="1512" w:hanging="360"/>
      </w:pPr>
    </w:lvl>
    <w:lvl w:ilvl="1" w:tplc="936E90C8" w:tentative="1">
      <w:start w:val="1"/>
      <w:numFmt w:val="lowerLetter"/>
      <w:lvlText w:val="%2."/>
      <w:lvlJc w:val="left"/>
      <w:pPr>
        <w:ind w:left="2016" w:hanging="360"/>
      </w:pPr>
    </w:lvl>
    <w:lvl w:ilvl="2" w:tplc="AF7A83B2" w:tentative="1">
      <w:start w:val="1"/>
      <w:numFmt w:val="lowerRoman"/>
      <w:lvlText w:val="%3."/>
      <w:lvlJc w:val="right"/>
      <w:pPr>
        <w:ind w:left="2736" w:hanging="180"/>
      </w:pPr>
    </w:lvl>
    <w:lvl w:ilvl="3" w:tplc="C55AC2AC" w:tentative="1">
      <w:start w:val="1"/>
      <w:numFmt w:val="decimal"/>
      <w:lvlText w:val="%4."/>
      <w:lvlJc w:val="left"/>
      <w:pPr>
        <w:ind w:left="3456" w:hanging="360"/>
      </w:pPr>
    </w:lvl>
    <w:lvl w:ilvl="4" w:tplc="FD24D47E" w:tentative="1">
      <w:start w:val="1"/>
      <w:numFmt w:val="lowerLetter"/>
      <w:lvlText w:val="%5."/>
      <w:lvlJc w:val="left"/>
      <w:pPr>
        <w:ind w:left="4176" w:hanging="360"/>
      </w:pPr>
    </w:lvl>
    <w:lvl w:ilvl="5" w:tplc="A1441DC0" w:tentative="1">
      <w:start w:val="1"/>
      <w:numFmt w:val="lowerRoman"/>
      <w:lvlText w:val="%6."/>
      <w:lvlJc w:val="right"/>
      <w:pPr>
        <w:ind w:left="4896" w:hanging="180"/>
      </w:pPr>
    </w:lvl>
    <w:lvl w:ilvl="6" w:tplc="91887DAE" w:tentative="1">
      <w:start w:val="1"/>
      <w:numFmt w:val="decimal"/>
      <w:lvlText w:val="%7."/>
      <w:lvlJc w:val="left"/>
      <w:pPr>
        <w:ind w:left="5616" w:hanging="360"/>
      </w:pPr>
    </w:lvl>
    <w:lvl w:ilvl="7" w:tplc="14FEABB0" w:tentative="1">
      <w:start w:val="1"/>
      <w:numFmt w:val="lowerLetter"/>
      <w:lvlText w:val="%8."/>
      <w:lvlJc w:val="left"/>
      <w:pPr>
        <w:ind w:left="6336" w:hanging="360"/>
      </w:pPr>
    </w:lvl>
    <w:lvl w:ilvl="8" w:tplc="F3AEEB30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CB2180D"/>
    <w:multiLevelType w:val="hybridMultilevel"/>
    <w:tmpl w:val="24A06752"/>
    <w:lvl w:ilvl="0" w:tplc="98846444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DCB811F8" w:tentative="1">
      <w:start w:val="1"/>
      <w:numFmt w:val="lowerLetter"/>
      <w:lvlText w:val="%2."/>
      <w:lvlJc w:val="left"/>
      <w:pPr>
        <w:ind w:left="2160" w:hanging="360"/>
      </w:pPr>
    </w:lvl>
    <w:lvl w:ilvl="2" w:tplc="C4C67AA0" w:tentative="1">
      <w:start w:val="1"/>
      <w:numFmt w:val="lowerRoman"/>
      <w:lvlText w:val="%3."/>
      <w:lvlJc w:val="right"/>
      <w:pPr>
        <w:ind w:left="2880" w:hanging="180"/>
      </w:pPr>
    </w:lvl>
    <w:lvl w:ilvl="3" w:tplc="D8163E6C" w:tentative="1">
      <w:start w:val="1"/>
      <w:numFmt w:val="decimal"/>
      <w:lvlText w:val="%4."/>
      <w:lvlJc w:val="left"/>
      <w:pPr>
        <w:ind w:left="3600" w:hanging="360"/>
      </w:pPr>
    </w:lvl>
    <w:lvl w:ilvl="4" w:tplc="1C38065C" w:tentative="1">
      <w:start w:val="1"/>
      <w:numFmt w:val="lowerLetter"/>
      <w:lvlText w:val="%5."/>
      <w:lvlJc w:val="left"/>
      <w:pPr>
        <w:ind w:left="4320" w:hanging="360"/>
      </w:pPr>
    </w:lvl>
    <w:lvl w:ilvl="5" w:tplc="5D446CE2" w:tentative="1">
      <w:start w:val="1"/>
      <w:numFmt w:val="lowerRoman"/>
      <w:lvlText w:val="%6."/>
      <w:lvlJc w:val="right"/>
      <w:pPr>
        <w:ind w:left="5040" w:hanging="180"/>
      </w:pPr>
    </w:lvl>
    <w:lvl w:ilvl="6" w:tplc="714E19EC" w:tentative="1">
      <w:start w:val="1"/>
      <w:numFmt w:val="decimal"/>
      <w:lvlText w:val="%7."/>
      <w:lvlJc w:val="left"/>
      <w:pPr>
        <w:ind w:left="5760" w:hanging="360"/>
      </w:pPr>
    </w:lvl>
    <w:lvl w:ilvl="7" w:tplc="E88006F4" w:tentative="1">
      <w:start w:val="1"/>
      <w:numFmt w:val="lowerLetter"/>
      <w:lvlText w:val="%8."/>
      <w:lvlJc w:val="left"/>
      <w:pPr>
        <w:ind w:left="6480" w:hanging="360"/>
      </w:pPr>
    </w:lvl>
    <w:lvl w:ilvl="8" w:tplc="0D40CD62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5"/>
  </w:num>
  <w:num w:numId="21">
    <w:abstractNumId w:val="6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7"/>
  </w:num>
  <w:num w:numId="28">
    <w:abstractNumId w:val="9"/>
  </w:num>
  <w:num w:numId="29">
    <w:abstractNumId w:val="13"/>
  </w:num>
  <w:num w:numId="30">
    <w:abstractNumId w:val="13"/>
  </w:num>
  <w:num w:numId="31">
    <w:abstractNumId w:val="12"/>
  </w:num>
  <w:num w:numId="32">
    <w:abstractNumId w:val="13"/>
  </w:num>
  <w:num w:numId="33">
    <w:abstractNumId w:val="13"/>
  </w:num>
  <w:num w:numId="34">
    <w:abstractNumId w:val="5"/>
  </w:num>
  <w:num w:numId="35">
    <w:abstractNumId w:val="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BB"/>
    <w:rsid w:val="00002196"/>
    <w:rsid w:val="000056C5"/>
    <w:rsid w:val="00012AC2"/>
    <w:rsid w:val="000237DD"/>
    <w:rsid w:val="00024303"/>
    <w:rsid w:val="000243F6"/>
    <w:rsid w:val="000267E9"/>
    <w:rsid w:val="00030FBC"/>
    <w:rsid w:val="00051385"/>
    <w:rsid w:val="000543B3"/>
    <w:rsid w:val="00063B7E"/>
    <w:rsid w:val="00065A75"/>
    <w:rsid w:val="000671A9"/>
    <w:rsid w:val="00075BE6"/>
    <w:rsid w:val="00082C8E"/>
    <w:rsid w:val="00086439"/>
    <w:rsid w:val="0009020D"/>
    <w:rsid w:val="00090A5A"/>
    <w:rsid w:val="000922A9"/>
    <w:rsid w:val="0009708A"/>
    <w:rsid w:val="000A019A"/>
    <w:rsid w:val="000A0FB8"/>
    <w:rsid w:val="000A4D31"/>
    <w:rsid w:val="000B09A5"/>
    <w:rsid w:val="000B4798"/>
    <w:rsid w:val="000C54C2"/>
    <w:rsid w:val="000D1CE4"/>
    <w:rsid w:val="000E4786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40317"/>
    <w:rsid w:val="00141688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1117"/>
    <w:rsid w:val="00172887"/>
    <w:rsid w:val="001760F5"/>
    <w:rsid w:val="00182F32"/>
    <w:rsid w:val="00190D86"/>
    <w:rsid w:val="0019249E"/>
    <w:rsid w:val="001969F7"/>
    <w:rsid w:val="001A3C36"/>
    <w:rsid w:val="001B0ABB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7F56"/>
    <w:rsid w:val="0021154E"/>
    <w:rsid w:val="00216298"/>
    <w:rsid w:val="00221821"/>
    <w:rsid w:val="002243BC"/>
    <w:rsid w:val="00225D1A"/>
    <w:rsid w:val="00226C32"/>
    <w:rsid w:val="00231D57"/>
    <w:rsid w:val="00234111"/>
    <w:rsid w:val="00236B37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4D47"/>
    <w:rsid w:val="002754DA"/>
    <w:rsid w:val="002820B9"/>
    <w:rsid w:val="00283D43"/>
    <w:rsid w:val="00286E1A"/>
    <w:rsid w:val="002930AF"/>
    <w:rsid w:val="002B29CA"/>
    <w:rsid w:val="002B50BA"/>
    <w:rsid w:val="002C5CBE"/>
    <w:rsid w:val="002C6DDC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26795"/>
    <w:rsid w:val="00333042"/>
    <w:rsid w:val="00347559"/>
    <w:rsid w:val="0035550E"/>
    <w:rsid w:val="003560BC"/>
    <w:rsid w:val="00361340"/>
    <w:rsid w:val="00364378"/>
    <w:rsid w:val="00367C9B"/>
    <w:rsid w:val="00371932"/>
    <w:rsid w:val="00373A63"/>
    <w:rsid w:val="003775F8"/>
    <w:rsid w:val="00385E7E"/>
    <w:rsid w:val="00394063"/>
    <w:rsid w:val="003943C7"/>
    <w:rsid w:val="003A6D85"/>
    <w:rsid w:val="003B1609"/>
    <w:rsid w:val="003B509E"/>
    <w:rsid w:val="003B6B6E"/>
    <w:rsid w:val="003B6E62"/>
    <w:rsid w:val="003C5D20"/>
    <w:rsid w:val="003C6F9B"/>
    <w:rsid w:val="003D1045"/>
    <w:rsid w:val="003D4A36"/>
    <w:rsid w:val="003D513A"/>
    <w:rsid w:val="003E3149"/>
    <w:rsid w:val="003E53A5"/>
    <w:rsid w:val="003F2EDC"/>
    <w:rsid w:val="00400DC5"/>
    <w:rsid w:val="0040576B"/>
    <w:rsid w:val="00414108"/>
    <w:rsid w:val="00420D38"/>
    <w:rsid w:val="00427A68"/>
    <w:rsid w:val="004336CC"/>
    <w:rsid w:val="0043657B"/>
    <w:rsid w:val="004402EC"/>
    <w:rsid w:val="0044162C"/>
    <w:rsid w:val="00445241"/>
    <w:rsid w:val="00445F5C"/>
    <w:rsid w:val="00446B8D"/>
    <w:rsid w:val="00464F96"/>
    <w:rsid w:val="0046679B"/>
    <w:rsid w:val="00474799"/>
    <w:rsid w:val="00481358"/>
    <w:rsid w:val="00482B10"/>
    <w:rsid w:val="004838B2"/>
    <w:rsid w:val="00484260"/>
    <w:rsid w:val="00487D07"/>
    <w:rsid w:val="004901DA"/>
    <w:rsid w:val="0049441A"/>
    <w:rsid w:val="004946E2"/>
    <w:rsid w:val="004A0344"/>
    <w:rsid w:val="004A66FA"/>
    <w:rsid w:val="004A7C45"/>
    <w:rsid w:val="004B2700"/>
    <w:rsid w:val="004B75D9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493F"/>
    <w:rsid w:val="00536A2B"/>
    <w:rsid w:val="00536EA7"/>
    <w:rsid w:val="00537866"/>
    <w:rsid w:val="00540A9A"/>
    <w:rsid w:val="005428BD"/>
    <w:rsid w:val="00551DC5"/>
    <w:rsid w:val="00551DFA"/>
    <w:rsid w:val="00560F81"/>
    <w:rsid w:val="005710D5"/>
    <w:rsid w:val="0057247C"/>
    <w:rsid w:val="00574574"/>
    <w:rsid w:val="00580480"/>
    <w:rsid w:val="0058123A"/>
    <w:rsid w:val="0058773B"/>
    <w:rsid w:val="00592DAA"/>
    <w:rsid w:val="005A0E17"/>
    <w:rsid w:val="005A3A17"/>
    <w:rsid w:val="005A3E02"/>
    <w:rsid w:val="005A4563"/>
    <w:rsid w:val="005A6656"/>
    <w:rsid w:val="005A6D5F"/>
    <w:rsid w:val="005B2865"/>
    <w:rsid w:val="005B6F90"/>
    <w:rsid w:val="005C03B9"/>
    <w:rsid w:val="005C1BF8"/>
    <w:rsid w:val="005C3A90"/>
    <w:rsid w:val="005C56B1"/>
    <w:rsid w:val="005D0297"/>
    <w:rsid w:val="005D380A"/>
    <w:rsid w:val="005D3854"/>
    <w:rsid w:val="005E054A"/>
    <w:rsid w:val="005E0D54"/>
    <w:rsid w:val="005E291C"/>
    <w:rsid w:val="005E3B38"/>
    <w:rsid w:val="005E79AF"/>
    <w:rsid w:val="005F03A0"/>
    <w:rsid w:val="005F2CE3"/>
    <w:rsid w:val="005F39DC"/>
    <w:rsid w:val="00601E9E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C0157"/>
    <w:rsid w:val="006C3796"/>
    <w:rsid w:val="006C4B76"/>
    <w:rsid w:val="006C5C78"/>
    <w:rsid w:val="006D1BB7"/>
    <w:rsid w:val="006E3BD3"/>
    <w:rsid w:val="006E5188"/>
    <w:rsid w:val="006F0F27"/>
    <w:rsid w:val="006F13F6"/>
    <w:rsid w:val="006F1760"/>
    <w:rsid w:val="006F64F9"/>
    <w:rsid w:val="0070089C"/>
    <w:rsid w:val="00711C05"/>
    <w:rsid w:val="00713E79"/>
    <w:rsid w:val="00726591"/>
    <w:rsid w:val="0072738D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5E3"/>
    <w:rsid w:val="007A7B3A"/>
    <w:rsid w:val="007B63AE"/>
    <w:rsid w:val="007B648F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80252D"/>
    <w:rsid w:val="008114C7"/>
    <w:rsid w:val="00812AF5"/>
    <w:rsid w:val="008237DD"/>
    <w:rsid w:val="00825118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317"/>
    <w:rsid w:val="008A2BA0"/>
    <w:rsid w:val="008A7318"/>
    <w:rsid w:val="008B04FA"/>
    <w:rsid w:val="008B4D03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CE8"/>
    <w:rsid w:val="008E3F36"/>
    <w:rsid w:val="00902F51"/>
    <w:rsid w:val="00903B98"/>
    <w:rsid w:val="0090725E"/>
    <w:rsid w:val="00915A59"/>
    <w:rsid w:val="0091656E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A5818"/>
    <w:rsid w:val="009B275F"/>
    <w:rsid w:val="009C016D"/>
    <w:rsid w:val="009C6E7B"/>
    <w:rsid w:val="009D168C"/>
    <w:rsid w:val="009D1C9A"/>
    <w:rsid w:val="009D22E7"/>
    <w:rsid w:val="009D553D"/>
    <w:rsid w:val="009E1990"/>
    <w:rsid w:val="009E2248"/>
    <w:rsid w:val="009E2AD2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6472F"/>
    <w:rsid w:val="00A66755"/>
    <w:rsid w:val="00A73931"/>
    <w:rsid w:val="00A811F8"/>
    <w:rsid w:val="00A81890"/>
    <w:rsid w:val="00A84330"/>
    <w:rsid w:val="00AA081D"/>
    <w:rsid w:val="00AA1C5E"/>
    <w:rsid w:val="00AB0EF6"/>
    <w:rsid w:val="00AB4BD9"/>
    <w:rsid w:val="00AC535D"/>
    <w:rsid w:val="00AD3847"/>
    <w:rsid w:val="00AE16EB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57B2D"/>
    <w:rsid w:val="00B60011"/>
    <w:rsid w:val="00B7233B"/>
    <w:rsid w:val="00B74E1A"/>
    <w:rsid w:val="00B7645C"/>
    <w:rsid w:val="00B80925"/>
    <w:rsid w:val="00B815CE"/>
    <w:rsid w:val="00B838CD"/>
    <w:rsid w:val="00B84304"/>
    <w:rsid w:val="00BA06CB"/>
    <w:rsid w:val="00BA1292"/>
    <w:rsid w:val="00BA332D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0028"/>
    <w:rsid w:val="00C53882"/>
    <w:rsid w:val="00C62D6E"/>
    <w:rsid w:val="00C642C3"/>
    <w:rsid w:val="00C66309"/>
    <w:rsid w:val="00C67699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11B33"/>
    <w:rsid w:val="00D12B10"/>
    <w:rsid w:val="00D1320B"/>
    <w:rsid w:val="00D15F6C"/>
    <w:rsid w:val="00D15FEC"/>
    <w:rsid w:val="00D209FD"/>
    <w:rsid w:val="00D2288E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130E"/>
    <w:rsid w:val="00E056FD"/>
    <w:rsid w:val="00E07AF0"/>
    <w:rsid w:val="00E13222"/>
    <w:rsid w:val="00E132BC"/>
    <w:rsid w:val="00E13B2A"/>
    <w:rsid w:val="00E15736"/>
    <w:rsid w:val="00E16C08"/>
    <w:rsid w:val="00E17666"/>
    <w:rsid w:val="00E177CD"/>
    <w:rsid w:val="00E22CFC"/>
    <w:rsid w:val="00E25E47"/>
    <w:rsid w:val="00E265C3"/>
    <w:rsid w:val="00E329CE"/>
    <w:rsid w:val="00E338DA"/>
    <w:rsid w:val="00E36698"/>
    <w:rsid w:val="00E42402"/>
    <w:rsid w:val="00E43499"/>
    <w:rsid w:val="00E45125"/>
    <w:rsid w:val="00E51A44"/>
    <w:rsid w:val="00E52656"/>
    <w:rsid w:val="00E57117"/>
    <w:rsid w:val="00E57901"/>
    <w:rsid w:val="00E605AD"/>
    <w:rsid w:val="00E60B87"/>
    <w:rsid w:val="00E663C5"/>
    <w:rsid w:val="00E66BB8"/>
    <w:rsid w:val="00E75E69"/>
    <w:rsid w:val="00E816DC"/>
    <w:rsid w:val="00E90829"/>
    <w:rsid w:val="00E95F93"/>
    <w:rsid w:val="00EA0CC6"/>
    <w:rsid w:val="00EB0E93"/>
    <w:rsid w:val="00EC02AD"/>
    <w:rsid w:val="00EC15A4"/>
    <w:rsid w:val="00ED1A11"/>
    <w:rsid w:val="00ED1EBB"/>
    <w:rsid w:val="00EE049F"/>
    <w:rsid w:val="00EE7A35"/>
    <w:rsid w:val="00EF0B37"/>
    <w:rsid w:val="00F01A46"/>
    <w:rsid w:val="00F10C41"/>
    <w:rsid w:val="00F17301"/>
    <w:rsid w:val="00F218A1"/>
    <w:rsid w:val="00F21A30"/>
    <w:rsid w:val="00F22325"/>
    <w:rsid w:val="00F22470"/>
    <w:rsid w:val="00F276BD"/>
    <w:rsid w:val="00F325C3"/>
    <w:rsid w:val="00F34FD2"/>
    <w:rsid w:val="00F40596"/>
    <w:rsid w:val="00F43BFB"/>
    <w:rsid w:val="00F45067"/>
    <w:rsid w:val="00F50640"/>
    <w:rsid w:val="00F5138E"/>
    <w:rsid w:val="00F577F9"/>
    <w:rsid w:val="00F62F1C"/>
    <w:rsid w:val="00F645B7"/>
    <w:rsid w:val="00F64CF9"/>
    <w:rsid w:val="00F72607"/>
    <w:rsid w:val="00F80D7B"/>
    <w:rsid w:val="00F81057"/>
    <w:rsid w:val="00F8243C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09E4"/>
    <w:rsid w:val="00FB2282"/>
    <w:rsid w:val="00FB3F0A"/>
    <w:rsid w:val="00FB68E3"/>
    <w:rsid w:val="00FB6B61"/>
    <w:rsid w:val="00FC00E1"/>
    <w:rsid w:val="00FC2749"/>
    <w:rsid w:val="00FC79BD"/>
    <w:rsid w:val="00FD1B1D"/>
    <w:rsid w:val="00FD1FA2"/>
    <w:rsid w:val="00FD5F96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DD41A-2F4F-4DBE-8ADC-C45EDE94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B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2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C5002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50028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2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C5002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002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002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0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2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5002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5002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5002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5002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02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500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5002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002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5002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5002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50028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C5002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5002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5002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5002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C5002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02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5002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5002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500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500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50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00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5002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5002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5002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50028"/>
    <w:pPr>
      <w:numPr>
        <w:numId w:val="33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C5002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C50028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C5002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C5002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5002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C5002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50028"/>
    <w:pPr>
      <w:numPr>
        <w:numId w:val="28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5002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5002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5002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C5002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5002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5002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C5002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50028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02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50028"/>
    <w:pPr>
      <w:numPr>
        <w:numId w:val="26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0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0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028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50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0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5002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5002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02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5002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5002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50028"/>
    <w:pPr>
      <w:spacing w:before="240"/>
    </w:pPr>
  </w:style>
  <w:style w:type="paragraph" w:customStyle="1" w:styleId="LegalHeader">
    <w:name w:val="Legal Header"/>
    <w:basedOn w:val="Normal"/>
    <w:uiPriority w:val="3"/>
    <w:rsid w:val="00C50028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50028"/>
    <w:rPr>
      <w:sz w:val="18"/>
    </w:rPr>
  </w:style>
  <w:style w:type="paragraph" w:customStyle="1" w:styleId="CourseInfo">
    <w:name w:val="Course Info"/>
    <w:basedOn w:val="Normal"/>
    <w:uiPriority w:val="4"/>
    <w:rsid w:val="00C5002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5002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5002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5002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5002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50028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rsid w:val="00C5002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50028"/>
    <w:pPr>
      <w:jc w:val="center"/>
    </w:pPr>
  </w:style>
  <w:style w:type="paragraph" w:customStyle="1" w:styleId="TopicsCoveredItem">
    <w:name w:val="Topics Covered Item"/>
    <w:basedOn w:val="Normal"/>
    <w:uiPriority w:val="4"/>
    <w:rsid w:val="00C50028"/>
    <w:pPr>
      <w:numPr>
        <w:numId w:val="3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5002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5002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C5002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5002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5002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H2">
    <w:name w:val="H2"/>
    <w:basedOn w:val="Normal"/>
    <w:next w:val="Normal"/>
    <w:uiPriority w:val="99"/>
    <w:rsid w:val="00FD5F96"/>
    <w:pPr>
      <w:keepNext/>
      <w:autoSpaceDE w:val="0"/>
      <w:autoSpaceDN w:val="0"/>
      <w:adjustRightInd w:val="0"/>
      <w:spacing w:before="100" w:after="100"/>
      <w:outlineLvl w:val="2"/>
    </w:pPr>
    <w:rPr>
      <w:rFonts w:ascii="Times New Roman" w:hAnsi="Times New Roman" w:cs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olutions.wingtip.com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://solutions.wingtip.com" TargetMode="External"/><Relationship Id="rId23" Type="http://schemas.openxmlformats.org/officeDocument/2006/relationships/hyperlink" Target="http://solutions.wingtip.com" TargetMode="External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EEE32D9-5AE9-41EB-A3F6-2AF0145B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632</TotalTime>
  <Pages>1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 Pattison</cp:lastModifiedBy>
  <cp:revision>16</cp:revision>
  <cp:lastPrinted>2009-08-12T16:30:00Z</cp:lastPrinted>
  <dcterms:created xsi:type="dcterms:W3CDTF">2012-10-19T01:59:00Z</dcterms:created>
  <dcterms:modified xsi:type="dcterms:W3CDTF">2013-09-27T17:02:00Z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