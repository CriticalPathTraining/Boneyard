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E96543" w14:textId="6C77EFDA" w:rsidR="00EB1ADF" w:rsidRDefault="00762B20" w:rsidP="0048025F">
      <w:pPr>
        <w:pStyle w:val="Heading2"/>
      </w:pPr>
      <w:r>
        <w:t xml:space="preserve">Programming </w:t>
      </w:r>
      <w:r w:rsidR="002B50CE">
        <w:t xml:space="preserve">with </w:t>
      </w:r>
      <w:r>
        <w:t>the Server-Side API</w:t>
      </w:r>
    </w:p>
    <w:p w14:paraId="54DEA4FD" w14:textId="77777777" w:rsidR="00EB1ADF" w:rsidRPr="005C7841" w:rsidRDefault="00EB1ADF" w:rsidP="0048025F">
      <w:pPr>
        <w:pStyle w:val="LabExerciseCallout"/>
      </w:pPr>
      <w:r w:rsidRPr="005C7841">
        <w:rPr>
          <w:b/>
        </w:rPr>
        <w:t>Lab Time</w:t>
      </w:r>
      <w:r w:rsidRPr="005C7841">
        <w:t xml:space="preserve">: </w:t>
      </w:r>
      <w:r w:rsidR="00762B20">
        <w:t>60</w:t>
      </w:r>
      <w:r w:rsidRPr="005C7841">
        <w:t xml:space="preserve"> minutes</w:t>
      </w:r>
    </w:p>
    <w:p w14:paraId="7C6C5C17" w14:textId="77777777" w:rsidR="00EB1ADF" w:rsidRPr="005C7841" w:rsidRDefault="00EB1ADF" w:rsidP="0048025F">
      <w:pPr>
        <w:pStyle w:val="LabExerciseCallout"/>
      </w:pPr>
      <w:r w:rsidRPr="005C7841">
        <w:rPr>
          <w:b/>
        </w:rPr>
        <w:t>Lab Folder</w:t>
      </w:r>
      <w:r w:rsidRPr="005C7841">
        <w:t xml:space="preserve">: </w:t>
      </w:r>
      <w:r w:rsidR="00941D1D">
        <w:t>[[</w:t>
      </w:r>
      <w:proofErr w:type="spellStart"/>
      <w:r w:rsidR="00941D1D">
        <w:t>StudentFolder</w:t>
      </w:r>
      <w:proofErr w:type="spellEnd"/>
      <w:r w:rsidR="00941D1D">
        <w:t>]]\</w:t>
      </w:r>
      <w:proofErr w:type="spellStart"/>
      <w:r w:rsidR="00762B20" w:rsidRPr="00762B20">
        <w:t>DevServerSide</w:t>
      </w:r>
      <w:proofErr w:type="spellEnd"/>
    </w:p>
    <w:p w14:paraId="6415EAEB" w14:textId="396694E4" w:rsidR="00EB1ADF" w:rsidRDefault="00EB1ADF" w:rsidP="0048025F">
      <w:pPr>
        <w:pStyle w:val="LabExerciseCallout"/>
      </w:pPr>
      <w:r w:rsidRPr="005C7841">
        <w:rPr>
          <w:b/>
        </w:rPr>
        <w:t>Lab Overview</w:t>
      </w:r>
      <w:r w:rsidRPr="005C7841">
        <w:t xml:space="preserve">: </w:t>
      </w:r>
      <w:r w:rsidR="008A3680">
        <w:rPr>
          <w:rFonts w:cs="Arial"/>
          <w:lang w:val="en"/>
        </w:rPr>
        <w:t>In this lab you will learn how to create lists and populate them with data using the SharePoint 2013 server-side API. In addition</w:t>
      </w:r>
      <w:r w:rsidR="000C0322">
        <w:rPr>
          <w:rFonts w:cs="Arial"/>
          <w:lang w:val="en"/>
        </w:rPr>
        <w:t>,</w:t>
      </w:r>
      <w:r w:rsidR="008A3680">
        <w:rPr>
          <w:rFonts w:cs="Arial"/>
          <w:lang w:val="en"/>
        </w:rPr>
        <w:t xml:space="preserve"> you will query the data using the two server-side query methods available: using </w:t>
      </w:r>
      <w:proofErr w:type="spellStart"/>
      <w:r w:rsidR="008A3680">
        <w:rPr>
          <w:rFonts w:cs="Arial"/>
          <w:lang w:val="en"/>
        </w:rPr>
        <w:t>SPQuery</w:t>
      </w:r>
      <w:proofErr w:type="spellEnd"/>
      <w:r w:rsidR="008A3680">
        <w:rPr>
          <w:rFonts w:cs="Arial"/>
          <w:lang w:val="en"/>
        </w:rPr>
        <w:t xml:space="preserve"> and LINQ for SharePoint.</w:t>
      </w:r>
    </w:p>
    <w:p w14:paraId="423E427D" w14:textId="77777777" w:rsidR="00AE2319" w:rsidRPr="00AB0146" w:rsidRDefault="00AE2319" w:rsidP="00AE2319">
      <w:pPr>
        <w:pStyle w:val="Heading3"/>
      </w:pPr>
      <w:bookmarkStart w:id="0" w:name="_Toc233191242"/>
      <w:bookmarkStart w:id="1" w:name="_Toc236505666"/>
      <w:bookmarkStart w:id="2" w:name="_Toc233191243"/>
      <w:bookmarkStart w:id="3" w:name="_Toc236505667"/>
      <w:r>
        <w:t>Exercise 1: Setup Lab Environment</w:t>
      </w:r>
    </w:p>
    <w:p w14:paraId="69898668" w14:textId="77777777" w:rsidR="00AE2319" w:rsidRDefault="00AE2319" w:rsidP="009931EC">
      <w:pPr>
        <w:pStyle w:val="LabExerciseLeadIn"/>
      </w:pPr>
      <w:r>
        <w:t>In this exercise you will setup your environment.</w:t>
      </w:r>
    </w:p>
    <w:p w14:paraId="5BF62B2E" w14:textId="51EA9924" w:rsidR="00AE2319" w:rsidRDefault="00AE2319" w:rsidP="009931EC">
      <w:pPr>
        <w:pStyle w:val="LabExerciseLeadIn"/>
      </w:pPr>
      <w:r>
        <w:t xml:space="preserve">All exercises in this lab assume you will work in a new site collection, </w:t>
      </w:r>
      <w:r w:rsidRPr="00BC2C8D">
        <w:rPr>
          <w:rStyle w:val="Hyperlink"/>
        </w:rPr>
        <w:t>http://</w:t>
      </w:r>
      <w:r>
        <w:rPr>
          <w:rStyle w:val="Hyperlink"/>
        </w:rPr>
        <w:t>serverside</w:t>
      </w:r>
      <w:r w:rsidRPr="00BC2C8D">
        <w:rPr>
          <w:rStyle w:val="Hyperlink"/>
        </w:rPr>
        <w:t>.wingtip.com</w:t>
      </w:r>
      <w:r>
        <w:t xml:space="preserve">. </w:t>
      </w:r>
    </w:p>
    <w:p w14:paraId="0DE37707" w14:textId="77777777" w:rsidR="00AE2319" w:rsidRDefault="00AE2319" w:rsidP="009931EC">
      <w:pPr>
        <w:pStyle w:val="LabStepNumbered"/>
      </w:pPr>
      <w:r>
        <w:t>Setup a new site collection for this lab:</w:t>
      </w:r>
    </w:p>
    <w:p w14:paraId="6A5A0FEC" w14:textId="47815542" w:rsidR="00AE2319" w:rsidRDefault="00AE2319" w:rsidP="009931EC">
      <w:pPr>
        <w:pStyle w:val="LabStepNumberedLevel2"/>
      </w:pPr>
      <w:r>
        <w:t xml:space="preserve">Ensure you are logged into the </w:t>
      </w:r>
      <w:proofErr w:type="spellStart"/>
      <w:r>
        <w:rPr>
          <w:b/>
        </w:rPr>
        <w:t>Wingtip</w:t>
      </w:r>
      <w:r w:rsidR="00DD570F">
        <w:rPr>
          <w:b/>
        </w:rPr>
        <w:t>Server</w:t>
      </w:r>
      <w:proofErr w:type="spellEnd"/>
      <w:r>
        <w:t xml:space="preserve"> server as </w:t>
      </w:r>
      <w:r w:rsidRPr="00EA4967">
        <w:rPr>
          <w:b/>
        </w:rPr>
        <w:t>WINGTIP\Administrator</w:t>
      </w:r>
      <w:r>
        <w:t>.</w:t>
      </w:r>
    </w:p>
    <w:p w14:paraId="1C21BC69" w14:textId="77777777" w:rsidR="00AE2319" w:rsidRDefault="00AE2319" w:rsidP="009931EC">
      <w:pPr>
        <w:pStyle w:val="LabStepNumberedLevel2"/>
      </w:pPr>
      <w:r>
        <w:t xml:space="preserve">Run a PowerShell script, found in the root lab folder for this module: </w:t>
      </w:r>
    </w:p>
    <w:p w14:paraId="5545BC4B" w14:textId="77777777" w:rsidR="00AE2319" w:rsidRDefault="00AE2319" w:rsidP="009931EC">
      <w:pPr>
        <w:pStyle w:val="LabStepNumberedLevel3"/>
      </w:pPr>
      <w:r>
        <w:t xml:space="preserve">Right-click </w:t>
      </w:r>
      <w:r w:rsidRPr="00BC2C8D">
        <w:rPr>
          <w:b/>
        </w:rPr>
        <w:t>SetupModule.ps1</w:t>
      </w:r>
      <w:r>
        <w:t xml:space="preserve"> and select </w:t>
      </w:r>
      <w:proofErr w:type="gramStart"/>
      <w:r w:rsidRPr="00BC2C8D">
        <w:rPr>
          <w:b/>
        </w:rPr>
        <w:t>Run</w:t>
      </w:r>
      <w:proofErr w:type="gramEnd"/>
      <w:r w:rsidRPr="00BC2C8D">
        <w:rPr>
          <w:b/>
        </w:rPr>
        <w:t xml:space="preserve"> with PowerShell</w:t>
      </w:r>
      <w:r>
        <w:t>. This file can be found in the files associated with this lab:</w:t>
      </w:r>
    </w:p>
    <w:p w14:paraId="6F557344" w14:textId="1B15A6B5" w:rsidR="00AE2319" w:rsidRPr="008018D6" w:rsidRDefault="00AE2319" w:rsidP="00AE2319">
      <w:pPr>
        <w:pStyle w:val="LabStepCodeBlockLevel2"/>
      </w:pPr>
      <w:r>
        <w:t xml:space="preserve"> [..]\</w:t>
      </w:r>
      <w:r w:rsidRPr="005A19C1">
        <w:t>Dev</w:t>
      </w:r>
      <w:r>
        <w:t>ServerS</w:t>
      </w:r>
      <w:r w:rsidRPr="005A19C1">
        <w:t>ide</w:t>
      </w:r>
    </w:p>
    <w:p w14:paraId="3C33F8BB" w14:textId="77777777" w:rsidR="00AE2319" w:rsidRDefault="00AE2319" w:rsidP="009931EC">
      <w:pPr>
        <w:pStyle w:val="LabStepNumberedLevel2"/>
      </w:pPr>
      <w:r>
        <w:t>When the script completes, it will launch a new browser and navigate to the lab site collection.</w:t>
      </w:r>
    </w:p>
    <w:p w14:paraId="30D9EFAE" w14:textId="77777777" w:rsidR="00AE2319" w:rsidRDefault="00AE2319" w:rsidP="009931EC">
      <w:pPr>
        <w:pStyle w:val="LabStepNumberedLevel2"/>
      </w:pPr>
      <w:r>
        <w:t>Close the PowerShell console window.</w:t>
      </w:r>
    </w:p>
    <w:p w14:paraId="4F1EB18C" w14:textId="05FB0D2D" w:rsidR="00AE2319" w:rsidRDefault="00AE2319" w:rsidP="00AE2319">
      <w:pPr>
        <w:pStyle w:val="Heading3"/>
      </w:pPr>
      <w:r>
        <w:t>Exercise 2: Creating List Data</w:t>
      </w:r>
      <w:bookmarkEnd w:id="0"/>
      <w:bookmarkEnd w:id="1"/>
    </w:p>
    <w:p w14:paraId="678E1449" w14:textId="77777777" w:rsidR="00AE2319" w:rsidRDefault="00AE2319" w:rsidP="009931EC">
      <w:pPr>
        <w:pStyle w:val="LabExerciseLeadIn"/>
      </w:pPr>
      <w:r>
        <w:t>In this exercise you will create a feature to provision lists. Because LINQ code is tied to specific list schemas, your solutions will often contain a list-provisioning component.</w:t>
      </w:r>
    </w:p>
    <w:p w14:paraId="21042FD7" w14:textId="77777777" w:rsidR="003D1802" w:rsidRDefault="003D1802" w:rsidP="00DD570F">
      <w:pPr>
        <w:pStyle w:val="LabStepNumbered"/>
        <w:numPr>
          <w:ilvl w:val="0"/>
          <w:numId w:val="41"/>
        </w:numPr>
      </w:pPr>
      <w:r>
        <w:t xml:space="preserve">Create a new project in </w:t>
      </w:r>
      <w:r w:rsidRPr="003D1802">
        <w:t>Visual</w:t>
      </w:r>
      <w:r>
        <w:t xml:space="preserve"> Studio </w:t>
      </w:r>
      <w:r w:rsidRPr="003D1802">
        <w:t>2012</w:t>
      </w:r>
      <w:r>
        <w:t>:</w:t>
      </w:r>
    </w:p>
    <w:p w14:paraId="38AC0314" w14:textId="2FB18A58" w:rsidR="003D1802" w:rsidRPr="003D1802" w:rsidRDefault="003D1802" w:rsidP="009931EC">
      <w:pPr>
        <w:pStyle w:val="LabStepNumberedLevel2"/>
      </w:pPr>
      <w:r w:rsidRPr="003D1802">
        <w:t xml:space="preserve">Launch </w:t>
      </w:r>
      <w:r w:rsidRPr="009931EC">
        <w:rPr>
          <w:b/>
        </w:rPr>
        <w:t>Visual Studio 2012</w:t>
      </w:r>
      <w:r w:rsidRPr="003D1802">
        <w:t xml:space="preserve">: </w:t>
      </w:r>
      <w:r w:rsidRPr="009931EC">
        <w:rPr>
          <w:b/>
        </w:rPr>
        <w:t xml:space="preserve">Start </w:t>
      </w:r>
      <w:r w:rsidRPr="009931EC">
        <w:rPr>
          <w:b/>
        </w:rPr>
        <w:sym w:font="Wingdings" w:char="F0E0"/>
      </w:r>
      <w:r w:rsidRPr="009931EC">
        <w:rPr>
          <w:b/>
        </w:rPr>
        <w:t xml:space="preserve"> All Programs </w:t>
      </w:r>
      <w:r w:rsidRPr="009931EC">
        <w:rPr>
          <w:b/>
        </w:rPr>
        <w:sym w:font="Wingdings" w:char="F0E0"/>
      </w:r>
      <w:r w:rsidRPr="009931EC">
        <w:rPr>
          <w:b/>
        </w:rPr>
        <w:t xml:space="preserve"> Microsoft Visual Studio 2012 </w:t>
      </w:r>
      <w:r w:rsidRPr="009931EC">
        <w:rPr>
          <w:b/>
        </w:rPr>
        <w:sym w:font="Wingdings" w:char="F0E0"/>
      </w:r>
      <w:r w:rsidRPr="009931EC">
        <w:rPr>
          <w:b/>
        </w:rPr>
        <w:t xml:space="preserve"> Visual Studio 2012</w:t>
      </w:r>
      <w:r w:rsidRPr="003D1802">
        <w:t>.</w:t>
      </w:r>
    </w:p>
    <w:p w14:paraId="39FEE40B" w14:textId="77777777" w:rsidR="003D1802" w:rsidRPr="003D1802" w:rsidRDefault="003D1802" w:rsidP="009931EC">
      <w:pPr>
        <w:pStyle w:val="LabStepNumberedLevel2"/>
      </w:pPr>
      <w:r w:rsidRPr="003D1802">
        <w:t xml:space="preserve">Select </w:t>
      </w:r>
      <w:r w:rsidRPr="009931EC">
        <w:rPr>
          <w:b/>
        </w:rPr>
        <w:t xml:space="preserve">File </w:t>
      </w:r>
      <w:r w:rsidRPr="009931EC">
        <w:rPr>
          <w:b/>
        </w:rPr>
        <w:sym w:font="Wingdings" w:char="F0E0"/>
      </w:r>
      <w:r w:rsidRPr="009931EC">
        <w:rPr>
          <w:b/>
        </w:rPr>
        <w:t xml:space="preserve"> New </w:t>
      </w:r>
      <w:r w:rsidRPr="009931EC">
        <w:rPr>
          <w:b/>
        </w:rPr>
        <w:sym w:font="Wingdings" w:char="F0E0"/>
      </w:r>
      <w:r w:rsidRPr="009931EC">
        <w:rPr>
          <w:b/>
        </w:rPr>
        <w:t xml:space="preserve"> Project</w:t>
      </w:r>
      <w:r w:rsidRPr="003D1802">
        <w:t>.</w:t>
      </w:r>
    </w:p>
    <w:p w14:paraId="027F424E" w14:textId="77777777" w:rsidR="003D1802" w:rsidRPr="003D1802" w:rsidRDefault="003D1802" w:rsidP="009931EC">
      <w:pPr>
        <w:pStyle w:val="LabStepNumberedLevel2"/>
      </w:pPr>
      <w:r w:rsidRPr="003D1802">
        <w:t xml:space="preserve">In the </w:t>
      </w:r>
      <w:r w:rsidRPr="009931EC">
        <w:rPr>
          <w:b/>
        </w:rPr>
        <w:t>New Project</w:t>
      </w:r>
      <w:r w:rsidRPr="003D1802">
        <w:t xml:space="preserve"> dialog:</w:t>
      </w:r>
    </w:p>
    <w:p w14:paraId="0DC8DE75" w14:textId="536119CC" w:rsidR="009931EC" w:rsidRDefault="00090E07" w:rsidP="009931EC">
      <w:pPr>
        <w:pStyle w:val="LabStepNumberedLevel3"/>
      </w:pPr>
      <w:r>
        <w:t xml:space="preserve">Find the </w:t>
      </w:r>
      <w:r w:rsidRPr="009931EC">
        <w:rPr>
          <w:b/>
        </w:rPr>
        <w:t xml:space="preserve">SharePoint 2013 </w:t>
      </w:r>
      <w:r w:rsidR="003B6309">
        <w:rPr>
          <w:b/>
        </w:rPr>
        <w:t xml:space="preserve">– Empty </w:t>
      </w:r>
      <w:r w:rsidRPr="009931EC">
        <w:rPr>
          <w:b/>
        </w:rPr>
        <w:t>Project</w:t>
      </w:r>
      <w:r>
        <w:t xml:space="preserve"> template</w:t>
      </w:r>
      <w:r w:rsidR="009931EC">
        <w:t>.</w:t>
      </w:r>
    </w:p>
    <w:p w14:paraId="671F68AD" w14:textId="07C9647A" w:rsidR="003D1802" w:rsidRPr="009931EC" w:rsidRDefault="00090E07" w:rsidP="009931EC">
      <w:pPr>
        <w:pStyle w:val="LabStepNumberedLevel4"/>
        <w:rPr>
          <w:b/>
        </w:rPr>
      </w:pPr>
      <w:r w:rsidRPr="009931EC">
        <w:rPr>
          <w:b/>
        </w:rPr>
        <w:t xml:space="preserve">Templates </w:t>
      </w:r>
      <w:r w:rsidRPr="009931EC">
        <w:rPr>
          <w:b/>
        </w:rPr>
        <w:sym w:font="Wingdings" w:char="F0E0"/>
      </w:r>
      <w:r w:rsidRPr="009931EC">
        <w:rPr>
          <w:b/>
        </w:rPr>
        <w:t xml:space="preserve"> Visual C# </w:t>
      </w:r>
      <w:r w:rsidRPr="009931EC">
        <w:rPr>
          <w:b/>
        </w:rPr>
        <w:sym w:font="Wingdings" w:char="F0E0"/>
      </w:r>
      <w:r w:rsidRPr="009931EC">
        <w:rPr>
          <w:b/>
        </w:rPr>
        <w:t xml:space="preserve"> Office / SharePoint </w:t>
      </w:r>
      <w:r w:rsidRPr="009931EC">
        <w:rPr>
          <w:b/>
        </w:rPr>
        <w:sym w:font="Wingdings" w:char="F0E0"/>
      </w:r>
      <w:r w:rsidRPr="009931EC">
        <w:rPr>
          <w:b/>
        </w:rPr>
        <w:t xml:space="preserve"> </w:t>
      </w:r>
      <w:proofErr w:type="spellStart"/>
      <w:r w:rsidRPr="009931EC">
        <w:rPr>
          <w:b/>
        </w:rPr>
        <w:t>SharePoint</w:t>
      </w:r>
      <w:proofErr w:type="spellEnd"/>
      <w:r w:rsidRPr="009931EC">
        <w:rPr>
          <w:b/>
        </w:rPr>
        <w:t xml:space="preserve"> Solutions</w:t>
      </w:r>
    </w:p>
    <w:p w14:paraId="3AFF937C" w14:textId="065A7EB8" w:rsidR="003D1802" w:rsidRPr="00DD570F" w:rsidRDefault="003D1802" w:rsidP="009931EC">
      <w:pPr>
        <w:pStyle w:val="LabStepNumberedLevel3"/>
      </w:pPr>
      <w:r w:rsidRPr="00DD570F">
        <w:rPr>
          <w:b/>
        </w:rPr>
        <w:t>Name:</w:t>
      </w:r>
      <w:r w:rsidRPr="00DD570F">
        <w:t xml:space="preserve"> </w:t>
      </w:r>
      <w:proofErr w:type="spellStart"/>
      <w:r w:rsidR="00501B45" w:rsidRPr="00DD570F">
        <w:t>ListCreator</w:t>
      </w:r>
      <w:proofErr w:type="spellEnd"/>
    </w:p>
    <w:p w14:paraId="79C9D655" w14:textId="77777777" w:rsidR="003D1802" w:rsidRPr="003D1802" w:rsidRDefault="003D1802" w:rsidP="009931EC">
      <w:pPr>
        <w:pStyle w:val="LabStepNumberedLevel2"/>
      </w:pPr>
      <w:r w:rsidRPr="003D1802">
        <w:t xml:space="preserve">Click </w:t>
      </w:r>
      <w:r w:rsidRPr="00A44580">
        <w:rPr>
          <w:b/>
        </w:rPr>
        <w:t>OK</w:t>
      </w:r>
      <w:r w:rsidRPr="003D1802">
        <w:t xml:space="preserve"> to create the project.</w:t>
      </w:r>
    </w:p>
    <w:p w14:paraId="4F30765C" w14:textId="77777777" w:rsidR="003D1802" w:rsidRPr="003D1802" w:rsidRDefault="003D1802" w:rsidP="009931EC">
      <w:pPr>
        <w:pStyle w:val="LabStepNumberedLevel2"/>
      </w:pPr>
      <w:r w:rsidRPr="003D1802">
        <w:t xml:space="preserve">In the </w:t>
      </w:r>
      <w:r w:rsidRPr="0094542B">
        <w:rPr>
          <w:b/>
        </w:rPr>
        <w:t>SharePoint Customization Wizard</w:t>
      </w:r>
      <w:r w:rsidRPr="003D1802">
        <w:t>, use the following values to complete the wizard and click Finish.</w:t>
      </w:r>
    </w:p>
    <w:p w14:paraId="11398E74" w14:textId="1FA0D8BB" w:rsidR="003D1802" w:rsidRPr="003D1802" w:rsidRDefault="003D1802" w:rsidP="009931EC">
      <w:pPr>
        <w:pStyle w:val="LabStepNumberedLevel3"/>
      </w:pPr>
      <w:r w:rsidRPr="0094542B">
        <w:rPr>
          <w:b/>
        </w:rPr>
        <w:t>What site do you want to use for debugging?</w:t>
      </w:r>
      <w:r w:rsidRPr="003D1802">
        <w:t xml:space="preserve"> </w:t>
      </w:r>
      <w:hyperlink r:id="rId8" w:history="1">
        <w:r w:rsidR="0094542B" w:rsidRPr="00F633CA">
          <w:rPr>
            <w:rStyle w:val="Hyperlink"/>
          </w:rPr>
          <w:t>http://serverside.wingtip.com</w:t>
        </w:r>
      </w:hyperlink>
      <w:r w:rsidR="0094542B">
        <w:t xml:space="preserve"> </w:t>
      </w:r>
    </w:p>
    <w:p w14:paraId="681AA240" w14:textId="77777777" w:rsidR="003D1802" w:rsidRPr="003D1802" w:rsidRDefault="003D1802" w:rsidP="009931EC">
      <w:pPr>
        <w:pStyle w:val="LabStepNumberedLevel3"/>
      </w:pPr>
      <w:r w:rsidRPr="0094542B">
        <w:rPr>
          <w:b/>
        </w:rPr>
        <w:t xml:space="preserve">What is the trust level for this SharePoint solution? </w:t>
      </w:r>
      <w:r w:rsidRPr="003D1802">
        <w:t>Deploy as farm solution</w:t>
      </w:r>
    </w:p>
    <w:p w14:paraId="485FCAB7" w14:textId="043AD1E4" w:rsidR="00C554B4" w:rsidRDefault="00A44580" w:rsidP="00A44580">
      <w:pPr>
        <w:pStyle w:val="LabStepNumbered"/>
      </w:pPr>
      <w:r>
        <w:t>Create a Feature that will do the work of this solution:</w:t>
      </w:r>
    </w:p>
    <w:p w14:paraId="6253D87E" w14:textId="185A3556" w:rsidR="00A44580" w:rsidRDefault="00A44580" w:rsidP="009931EC">
      <w:pPr>
        <w:pStyle w:val="LabStepNumberedLevel2"/>
      </w:pPr>
      <w:r>
        <w:t xml:space="preserve">Using the </w:t>
      </w:r>
      <w:r w:rsidRPr="005D63AC">
        <w:rPr>
          <w:b/>
        </w:rPr>
        <w:t>Solution Explorer</w:t>
      </w:r>
      <w:r>
        <w:t xml:space="preserve"> tool window, right-click the </w:t>
      </w:r>
      <w:r>
        <w:rPr>
          <w:b/>
        </w:rPr>
        <w:t xml:space="preserve">Features </w:t>
      </w:r>
      <w:r>
        <w:t xml:space="preserve">node and select </w:t>
      </w:r>
      <w:r w:rsidRPr="005D63AC">
        <w:rPr>
          <w:b/>
        </w:rPr>
        <w:t xml:space="preserve">Add </w:t>
      </w:r>
      <w:r>
        <w:rPr>
          <w:b/>
        </w:rPr>
        <w:t>Feature</w:t>
      </w:r>
      <w:r>
        <w:t>.</w:t>
      </w:r>
    </w:p>
    <w:p w14:paraId="5F92BDF7" w14:textId="6A731008" w:rsidR="00A44580" w:rsidRDefault="00A44580" w:rsidP="009931EC">
      <w:pPr>
        <w:pStyle w:val="LabStepNumberedLevel2"/>
      </w:pPr>
      <w:r>
        <w:t xml:space="preserve">In the Feature designer, set the </w:t>
      </w:r>
      <w:r w:rsidR="00AF0D3F">
        <w:t>following</w:t>
      </w:r>
      <w:r>
        <w:t xml:space="preserve"> values:</w:t>
      </w:r>
    </w:p>
    <w:p w14:paraId="1B8E9808" w14:textId="278D7CF5" w:rsidR="00A44580" w:rsidRDefault="00A44580" w:rsidP="009931EC">
      <w:pPr>
        <w:pStyle w:val="LabStepNumberedLevel3"/>
      </w:pPr>
      <w:r w:rsidRPr="00A44580">
        <w:rPr>
          <w:b/>
        </w:rPr>
        <w:t>Title:</w:t>
      </w:r>
      <w:r>
        <w:t xml:space="preserve"> Module: Server-Side Development – List Creator</w:t>
      </w:r>
    </w:p>
    <w:p w14:paraId="146CA89E" w14:textId="0A00C95C" w:rsidR="00A44580" w:rsidRDefault="00A44580" w:rsidP="009931EC">
      <w:pPr>
        <w:pStyle w:val="LabStepNumberedLevel3"/>
      </w:pPr>
      <w:r w:rsidRPr="00A44580">
        <w:rPr>
          <w:b/>
        </w:rPr>
        <w:t>Description:</w:t>
      </w:r>
      <w:r>
        <w:t xml:space="preserve"> Creates a new SharePoint list to store data for different data access methods using the server-side API.</w:t>
      </w:r>
    </w:p>
    <w:p w14:paraId="5B39826C" w14:textId="5ADB59FA" w:rsidR="00A44580" w:rsidRDefault="00A44580" w:rsidP="009931EC">
      <w:pPr>
        <w:pStyle w:val="LabStepNumberedLevel3"/>
      </w:pPr>
      <w:r>
        <w:rPr>
          <w:b/>
        </w:rPr>
        <w:t>Scope:</w:t>
      </w:r>
      <w:r>
        <w:t xml:space="preserve"> Web</w:t>
      </w:r>
    </w:p>
    <w:p w14:paraId="2C17C1C2" w14:textId="78DC4313" w:rsidR="00A44580" w:rsidRDefault="001354C5" w:rsidP="009931EC">
      <w:pPr>
        <w:pStyle w:val="LabStepNumberedLevel2"/>
      </w:pPr>
      <w:r>
        <w:t>Add an image to the Feature:</w:t>
      </w:r>
    </w:p>
    <w:p w14:paraId="3B43F9AF" w14:textId="3C41D8DF" w:rsidR="00BD314B" w:rsidRDefault="00BD314B" w:rsidP="009931EC">
      <w:pPr>
        <w:pStyle w:val="LabStepNumberedLevel3"/>
      </w:pPr>
      <w:r>
        <w:t xml:space="preserve">Using the </w:t>
      </w:r>
      <w:r w:rsidRPr="003B6309">
        <w:rPr>
          <w:b/>
        </w:rPr>
        <w:t>Solution Explorer</w:t>
      </w:r>
      <w:r>
        <w:t xml:space="preserve"> tool window, right-click the </w:t>
      </w:r>
      <w:proofErr w:type="spellStart"/>
      <w:r w:rsidRPr="003B6309">
        <w:rPr>
          <w:b/>
        </w:rPr>
        <w:t>ListCreator</w:t>
      </w:r>
      <w:proofErr w:type="spellEnd"/>
      <w:r>
        <w:t xml:space="preserve"> project and select </w:t>
      </w:r>
      <w:r w:rsidRPr="003B6309">
        <w:rPr>
          <w:b/>
        </w:rPr>
        <w:t xml:space="preserve">Add </w:t>
      </w:r>
      <w:r w:rsidRPr="003B6309">
        <w:rPr>
          <w:b/>
        </w:rPr>
        <w:sym w:font="Wingdings" w:char="F0E0"/>
      </w:r>
      <w:r w:rsidRPr="003B6309">
        <w:rPr>
          <w:b/>
        </w:rPr>
        <w:t xml:space="preserve"> SharePoint “Images” Mapped Folder</w:t>
      </w:r>
      <w:r>
        <w:t>.</w:t>
      </w:r>
    </w:p>
    <w:p w14:paraId="39CE7502" w14:textId="37FBCD51" w:rsidR="00BD314B" w:rsidRDefault="00BD314B" w:rsidP="009931EC">
      <w:pPr>
        <w:pStyle w:val="LabStepNumberedLevel3"/>
      </w:pPr>
      <w:r>
        <w:t xml:space="preserve">Right-click the </w:t>
      </w:r>
      <w:r w:rsidRPr="003B6309">
        <w:rPr>
          <w:b/>
        </w:rPr>
        <w:t>Images\</w:t>
      </w:r>
      <w:proofErr w:type="spellStart"/>
      <w:r w:rsidRPr="003B6309">
        <w:rPr>
          <w:b/>
        </w:rPr>
        <w:t>ListCreator</w:t>
      </w:r>
      <w:proofErr w:type="spellEnd"/>
      <w:r>
        <w:t xml:space="preserve"> folder you just created and select </w:t>
      </w:r>
      <w:r w:rsidRPr="003B6309">
        <w:rPr>
          <w:b/>
        </w:rPr>
        <w:t xml:space="preserve">Add </w:t>
      </w:r>
      <w:r w:rsidRPr="003B6309">
        <w:rPr>
          <w:b/>
        </w:rPr>
        <w:sym w:font="Wingdings" w:char="F0E0"/>
      </w:r>
      <w:r w:rsidRPr="003B6309">
        <w:rPr>
          <w:b/>
        </w:rPr>
        <w:t xml:space="preserve"> Existing Item</w:t>
      </w:r>
      <w:r>
        <w:t>.</w:t>
      </w:r>
    </w:p>
    <w:p w14:paraId="406B9DAD" w14:textId="401A3868" w:rsidR="00BD314B" w:rsidRDefault="00BD314B" w:rsidP="009931EC">
      <w:pPr>
        <w:pStyle w:val="LabStepNumberedLevel3"/>
      </w:pPr>
      <w:r>
        <w:t xml:space="preserve">In the </w:t>
      </w:r>
      <w:r w:rsidRPr="003B6309">
        <w:rPr>
          <w:b/>
        </w:rPr>
        <w:t>Add Existing Item</w:t>
      </w:r>
      <w:r>
        <w:t xml:space="preserve"> dialog, navigate to the </w:t>
      </w:r>
      <w:r w:rsidR="003B6309">
        <w:t xml:space="preserve">following </w:t>
      </w:r>
      <w:r>
        <w:t xml:space="preserve">folder </w:t>
      </w:r>
      <w:r w:rsidR="003B6309">
        <w:t xml:space="preserve">and </w:t>
      </w:r>
      <w:r>
        <w:t xml:space="preserve">add the </w:t>
      </w:r>
      <w:r w:rsidR="003B6309" w:rsidRPr="003B6309">
        <w:rPr>
          <w:b/>
        </w:rPr>
        <w:t>CPT_</w:t>
      </w:r>
      <w:r w:rsidRPr="003B6309">
        <w:rPr>
          <w:b/>
        </w:rPr>
        <w:t>FeatureIcon.gif</w:t>
      </w:r>
      <w:r>
        <w:t xml:space="preserve"> file:</w:t>
      </w:r>
    </w:p>
    <w:p w14:paraId="7B8CC86A" w14:textId="5B10BE06" w:rsidR="00BD314B" w:rsidRDefault="00BD314B" w:rsidP="00BD314B">
      <w:pPr>
        <w:pStyle w:val="LabStepCodeBlockLevel2"/>
      </w:pPr>
      <w:r>
        <w:t>[..]\</w:t>
      </w:r>
      <w:r w:rsidR="003B6309">
        <w:t>ExtraStudentFiles</w:t>
      </w:r>
      <w:r>
        <w:t>\</w:t>
      </w:r>
      <w:r w:rsidR="003B6309">
        <w:t>Images\CPT</w:t>
      </w:r>
    </w:p>
    <w:p w14:paraId="780D91A1" w14:textId="77777777" w:rsidR="00BD314B" w:rsidRDefault="00BD314B" w:rsidP="009931EC">
      <w:pPr>
        <w:pStyle w:val="LabStepNumberedLevel3"/>
      </w:pPr>
      <w:r>
        <w:lastRenderedPageBreak/>
        <w:t xml:space="preserve">Using the </w:t>
      </w:r>
      <w:r w:rsidRPr="00BD314B">
        <w:rPr>
          <w:b/>
        </w:rPr>
        <w:t>Solution Explorer</w:t>
      </w:r>
      <w:r>
        <w:t xml:space="preserve"> tool window, right-click </w:t>
      </w:r>
      <w:r w:rsidRPr="00BD314B">
        <w:rPr>
          <w:b/>
        </w:rPr>
        <w:t>Feature1</w:t>
      </w:r>
      <w:r>
        <w:t xml:space="preserve"> and select </w:t>
      </w:r>
      <w:r w:rsidRPr="00BD314B">
        <w:rPr>
          <w:b/>
        </w:rPr>
        <w:t>View Designer</w:t>
      </w:r>
      <w:r>
        <w:t>.</w:t>
      </w:r>
    </w:p>
    <w:p w14:paraId="70AB9754" w14:textId="3644A78A" w:rsidR="00BD314B" w:rsidRDefault="00BD314B" w:rsidP="009931EC">
      <w:pPr>
        <w:pStyle w:val="LabStepNumberedLevel3"/>
      </w:pPr>
      <w:r>
        <w:t xml:space="preserve">Using the </w:t>
      </w:r>
      <w:r w:rsidRPr="00BD314B">
        <w:rPr>
          <w:b/>
        </w:rPr>
        <w:t>Properties</w:t>
      </w:r>
      <w:r>
        <w:t xml:space="preserve"> tool window, set the </w:t>
      </w:r>
      <w:r w:rsidR="00176D51">
        <w:rPr>
          <w:b/>
        </w:rPr>
        <w:t>Image URL</w:t>
      </w:r>
      <w:bookmarkStart w:id="4" w:name="_GoBack"/>
      <w:bookmarkEnd w:id="4"/>
      <w:r>
        <w:t xml:space="preserve"> property to the following:</w:t>
      </w:r>
    </w:p>
    <w:p w14:paraId="45A54CA3" w14:textId="410FBB22" w:rsidR="00A44580" w:rsidRDefault="00BD314B" w:rsidP="00BD314B">
      <w:pPr>
        <w:pStyle w:val="LabStepCodeBlockLevel2"/>
      </w:pPr>
      <w:r>
        <w:t xml:space="preserve">ListCreator\CPT_FeatureIcon.gif </w:t>
      </w:r>
    </w:p>
    <w:p w14:paraId="05F6B9A1" w14:textId="7B1FBDE8" w:rsidR="00A44580" w:rsidRDefault="00A44580" w:rsidP="00A44580">
      <w:pPr>
        <w:pStyle w:val="LabStepNumbered"/>
      </w:pPr>
      <w:r>
        <w:t>Add a Feature receiver that when activated, will create a new list and populate it with data:</w:t>
      </w:r>
    </w:p>
    <w:p w14:paraId="7B562AE1" w14:textId="30814C64" w:rsidR="00E064E1" w:rsidRDefault="00E064E1" w:rsidP="009931EC">
      <w:pPr>
        <w:pStyle w:val="LabStepNumberedLevel2"/>
      </w:pPr>
      <w:r>
        <w:t xml:space="preserve">Using the </w:t>
      </w:r>
      <w:r w:rsidRPr="00BD314B">
        <w:rPr>
          <w:b/>
        </w:rPr>
        <w:t>Solution Explorer</w:t>
      </w:r>
      <w:r>
        <w:t xml:space="preserve"> tool window, right-click </w:t>
      </w:r>
      <w:r w:rsidRPr="00BD314B">
        <w:rPr>
          <w:b/>
        </w:rPr>
        <w:t>Feature1</w:t>
      </w:r>
      <w:r>
        <w:t xml:space="preserve"> and select </w:t>
      </w:r>
      <w:r>
        <w:rPr>
          <w:b/>
        </w:rPr>
        <w:t>Add Event Receiver</w:t>
      </w:r>
      <w:r>
        <w:t>.</w:t>
      </w:r>
    </w:p>
    <w:p w14:paraId="7B0F04AD" w14:textId="27017CCB" w:rsidR="00E064E1" w:rsidRDefault="00E064E1" w:rsidP="009931EC">
      <w:pPr>
        <w:pStyle w:val="LabStepNumberedLevel2"/>
      </w:pPr>
      <w:r>
        <w:t xml:space="preserve">In the </w:t>
      </w:r>
      <w:r w:rsidRPr="00E064E1">
        <w:rPr>
          <w:b/>
        </w:rPr>
        <w:t>Feature1.EventReceiver.cs</w:t>
      </w:r>
      <w:r>
        <w:t xml:space="preserve"> file, add the two following helper methods to the </w:t>
      </w:r>
      <w:r w:rsidRPr="00E064E1">
        <w:rPr>
          <w:b/>
        </w:rPr>
        <w:t>Feature1EventReceiver</w:t>
      </w:r>
      <w:r>
        <w:t xml:space="preserve"> class:</w:t>
      </w:r>
    </w:p>
    <w:p w14:paraId="5A107657" w14:textId="77777777" w:rsidR="00E064E1" w:rsidRDefault="00E064E1" w:rsidP="00E064E1">
      <w:pPr>
        <w:pStyle w:val="LabStepCodeBlockLevel2"/>
      </w:pPr>
      <w:r>
        <w:t>private void FixupField(SPList spList, string fieldInternalName)</w:t>
      </w:r>
    </w:p>
    <w:p w14:paraId="4498D693" w14:textId="77777777" w:rsidR="00E064E1" w:rsidRDefault="00E064E1" w:rsidP="00E064E1">
      <w:pPr>
        <w:pStyle w:val="LabStepCodeBlockLevel2"/>
      </w:pPr>
      <w:r>
        <w:t>{</w:t>
      </w:r>
    </w:p>
    <w:p w14:paraId="366C9F9E" w14:textId="77777777" w:rsidR="00E064E1" w:rsidRDefault="00E064E1" w:rsidP="00E064E1">
      <w:pPr>
        <w:pStyle w:val="LabStepCodeBlockLevel2"/>
      </w:pPr>
      <w:r>
        <w:t xml:space="preserve">  FixupField(spList.Fields.GetFieldByInternalName(fieldInternalName));</w:t>
      </w:r>
    </w:p>
    <w:p w14:paraId="00343E8E" w14:textId="77777777" w:rsidR="00E064E1" w:rsidRDefault="00E064E1" w:rsidP="00E064E1">
      <w:pPr>
        <w:pStyle w:val="LabStepCodeBlockLevel2"/>
      </w:pPr>
      <w:r>
        <w:t>}</w:t>
      </w:r>
    </w:p>
    <w:p w14:paraId="6F506C01" w14:textId="77777777" w:rsidR="00E064E1" w:rsidRDefault="00E064E1" w:rsidP="00E064E1">
      <w:pPr>
        <w:pStyle w:val="LabStepCodeBlockLevel2"/>
      </w:pPr>
    </w:p>
    <w:p w14:paraId="7B4C58D3" w14:textId="77777777" w:rsidR="00E064E1" w:rsidRDefault="00E064E1" w:rsidP="00E064E1">
      <w:pPr>
        <w:pStyle w:val="LabStepCodeBlockLevel2"/>
      </w:pPr>
      <w:r>
        <w:t>private void FixupField(SPField spField)</w:t>
      </w:r>
    </w:p>
    <w:p w14:paraId="3AF8859F" w14:textId="77777777" w:rsidR="00E064E1" w:rsidRDefault="00E064E1" w:rsidP="00E064E1">
      <w:pPr>
        <w:pStyle w:val="LabStepCodeBlockLevel2"/>
      </w:pPr>
      <w:r>
        <w:t>{</w:t>
      </w:r>
    </w:p>
    <w:p w14:paraId="6B2AFF0C" w14:textId="77777777" w:rsidR="00E064E1" w:rsidRDefault="00E064E1" w:rsidP="00E064E1">
      <w:pPr>
        <w:pStyle w:val="LabStepCodeBlockLevel2"/>
      </w:pPr>
      <w:r>
        <w:t xml:space="preserve">  // This method takes an InternalName of a field in a spList </w:t>
      </w:r>
    </w:p>
    <w:p w14:paraId="6B876AD7" w14:textId="77777777" w:rsidR="00E064E1" w:rsidRDefault="00E064E1" w:rsidP="00E064E1">
      <w:pPr>
        <w:pStyle w:val="LabStepCodeBlockLevel2"/>
      </w:pPr>
      <w:r>
        <w:t xml:space="preserve">  // and process a few things we want all fields to have by default</w:t>
      </w:r>
    </w:p>
    <w:p w14:paraId="451AA122" w14:textId="77777777" w:rsidR="00E064E1" w:rsidRDefault="00E064E1" w:rsidP="00E064E1">
      <w:pPr>
        <w:pStyle w:val="LabStepCodeBlockLevel2"/>
      </w:pPr>
      <w:r>
        <w:t xml:space="preserve">  // for example setting them to show into the default view</w:t>
      </w:r>
    </w:p>
    <w:p w14:paraId="29A465E7" w14:textId="77777777" w:rsidR="00E064E1" w:rsidRDefault="00E064E1" w:rsidP="00E064E1">
      <w:pPr>
        <w:pStyle w:val="LabStepCodeBlockLevel2"/>
      </w:pPr>
      <w:r>
        <w:t xml:space="preserve">  spField.ShowInDisplayForm = true;</w:t>
      </w:r>
    </w:p>
    <w:p w14:paraId="22E60C83" w14:textId="77777777" w:rsidR="00E064E1" w:rsidRDefault="00E064E1" w:rsidP="00E064E1">
      <w:pPr>
        <w:pStyle w:val="LabStepCodeBlockLevel2"/>
      </w:pPr>
      <w:r>
        <w:t xml:space="preserve">  spField.ShowInEditForm = true;</w:t>
      </w:r>
    </w:p>
    <w:p w14:paraId="6E7ABCE7" w14:textId="77777777" w:rsidR="00E064E1" w:rsidRDefault="00E064E1" w:rsidP="00E064E1">
      <w:pPr>
        <w:pStyle w:val="LabStepCodeBlockLevel2"/>
      </w:pPr>
      <w:r>
        <w:t xml:space="preserve">  spField.ShowInListSettings = true;</w:t>
      </w:r>
    </w:p>
    <w:p w14:paraId="75ADD669" w14:textId="77777777" w:rsidR="00E064E1" w:rsidRDefault="00E064E1" w:rsidP="00E064E1">
      <w:pPr>
        <w:pStyle w:val="LabStepCodeBlockLevel2"/>
      </w:pPr>
      <w:r>
        <w:t xml:space="preserve">  spField.ShowInNewForm = true;</w:t>
      </w:r>
    </w:p>
    <w:p w14:paraId="29077AF3" w14:textId="77777777" w:rsidR="00E064E1" w:rsidRDefault="00E064E1" w:rsidP="00E064E1">
      <w:pPr>
        <w:pStyle w:val="LabStepCodeBlockLevel2"/>
      </w:pPr>
      <w:r>
        <w:t xml:space="preserve">  spField.ShowInVersionHistory = true;</w:t>
      </w:r>
    </w:p>
    <w:p w14:paraId="1F04790C" w14:textId="77777777" w:rsidR="00E064E1" w:rsidRDefault="00E064E1" w:rsidP="00E064E1">
      <w:pPr>
        <w:pStyle w:val="LabStepCodeBlockLevel2"/>
      </w:pPr>
      <w:r>
        <w:t xml:space="preserve">  spField.ShowInViewForms = true;</w:t>
      </w:r>
    </w:p>
    <w:p w14:paraId="09A480C1" w14:textId="77777777" w:rsidR="00E064E1" w:rsidRDefault="00E064E1" w:rsidP="00E064E1">
      <w:pPr>
        <w:pStyle w:val="LabStepCodeBlockLevel2"/>
      </w:pPr>
    </w:p>
    <w:p w14:paraId="06EC12DB" w14:textId="77777777" w:rsidR="00E064E1" w:rsidRDefault="00E064E1" w:rsidP="00E064E1">
      <w:pPr>
        <w:pStyle w:val="LabStepCodeBlockLevel2"/>
      </w:pPr>
      <w:r>
        <w:t xml:space="preserve">  // Add field to default view</w:t>
      </w:r>
    </w:p>
    <w:p w14:paraId="299C0B84" w14:textId="77777777" w:rsidR="00E064E1" w:rsidRDefault="00E064E1" w:rsidP="00E064E1">
      <w:pPr>
        <w:pStyle w:val="LabStepCodeBlockLevel2"/>
      </w:pPr>
      <w:r>
        <w:t xml:space="preserve">  SPView defaultView = spField.ParentList.DefaultView;</w:t>
      </w:r>
    </w:p>
    <w:p w14:paraId="62728405" w14:textId="77777777" w:rsidR="00E064E1" w:rsidRDefault="00E064E1" w:rsidP="00E064E1">
      <w:pPr>
        <w:pStyle w:val="LabStepCodeBlockLevel2"/>
      </w:pPr>
      <w:r>
        <w:t xml:space="preserve">  defaultView.ViewFields.Add(spField);</w:t>
      </w:r>
    </w:p>
    <w:p w14:paraId="5E3F8F14" w14:textId="77777777" w:rsidR="00E064E1" w:rsidRDefault="00E064E1" w:rsidP="00E064E1">
      <w:pPr>
        <w:pStyle w:val="LabStepCodeBlockLevel2"/>
      </w:pPr>
      <w:r>
        <w:t xml:space="preserve">  defaultView.Update();</w:t>
      </w:r>
    </w:p>
    <w:p w14:paraId="4760D53F" w14:textId="77777777" w:rsidR="00E064E1" w:rsidRDefault="00E064E1" w:rsidP="00E064E1">
      <w:pPr>
        <w:pStyle w:val="LabStepCodeBlockLevel2"/>
      </w:pPr>
    </w:p>
    <w:p w14:paraId="68E1A9B3" w14:textId="77777777" w:rsidR="00E064E1" w:rsidRDefault="00E064E1" w:rsidP="00E064E1">
      <w:pPr>
        <w:pStyle w:val="LabStepCodeBlockLevel2"/>
      </w:pPr>
      <w:r>
        <w:t xml:space="preserve">  spField.Update();</w:t>
      </w:r>
    </w:p>
    <w:p w14:paraId="6B2588DD" w14:textId="77777777" w:rsidR="00E064E1" w:rsidRDefault="00E064E1" w:rsidP="00E064E1">
      <w:pPr>
        <w:pStyle w:val="LabStepCodeBlockLevel2"/>
      </w:pPr>
      <w:r>
        <w:t>}</w:t>
      </w:r>
    </w:p>
    <w:p w14:paraId="7B067907" w14:textId="77777777" w:rsidR="00E064E1" w:rsidRDefault="00E064E1" w:rsidP="009931EC">
      <w:pPr>
        <w:pStyle w:val="LabStepNumberedLevel2"/>
      </w:pPr>
      <w:r>
        <w:t xml:space="preserve">In the </w:t>
      </w:r>
      <w:r w:rsidRPr="00374776">
        <w:rPr>
          <w:b/>
        </w:rPr>
        <w:t>Feature1.EventReceiver.cs</w:t>
      </w:r>
      <w:r>
        <w:t xml:space="preserve"> file, find the commented out </w:t>
      </w:r>
      <w:proofErr w:type="spellStart"/>
      <w:proofErr w:type="gramStart"/>
      <w:r w:rsidRPr="00374776">
        <w:rPr>
          <w:b/>
        </w:rPr>
        <w:t>FeatureActivated</w:t>
      </w:r>
      <w:proofErr w:type="spellEnd"/>
      <w:r w:rsidRPr="00374776">
        <w:rPr>
          <w:b/>
        </w:rPr>
        <w:t>(</w:t>
      </w:r>
      <w:proofErr w:type="gramEnd"/>
      <w:r w:rsidRPr="00374776">
        <w:rPr>
          <w:b/>
        </w:rPr>
        <w:t>)</w:t>
      </w:r>
      <w:r>
        <w:t xml:space="preserve"> method.</w:t>
      </w:r>
    </w:p>
    <w:p w14:paraId="2A3ED758" w14:textId="1A0070C3" w:rsidR="00E064E1" w:rsidRDefault="00E064E1" w:rsidP="009931EC">
      <w:pPr>
        <w:pStyle w:val="LabStepNumberedLevel2"/>
      </w:pPr>
      <w:r>
        <w:t>Uncomment this method.</w:t>
      </w:r>
    </w:p>
    <w:p w14:paraId="3EB14C6F" w14:textId="77777777" w:rsidR="00E064E1" w:rsidRDefault="00E064E1" w:rsidP="009931EC">
      <w:pPr>
        <w:pStyle w:val="LabStepNumberedLevel2"/>
      </w:pPr>
      <w:r>
        <w:t xml:space="preserve">Add the following code to the body of the </w:t>
      </w:r>
      <w:proofErr w:type="spellStart"/>
      <w:proofErr w:type="gramStart"/>
      <w:r w:rsidRPr="00374776">
        <w:rPr>
          <w:b/>
        </w:rPr>
        <w:t>FeatureActivated</w:t>
      </w:r>
      <w:proofErr w:type="spellEnd"/>
      <w:r w:rsidRPr="00374776">
        <w:rPr>
          <w:b/>
        </w:rPr>
        <w:t>(</w:t>
      </w:r>
      <w:proofErr w:type="gramEnd"/>
      <w:r w:rsidRPr="00374776">
        <w:rPr>
          <w:b/>
        </w:rPr>
        <w:t>)</w:t>
      </w:r>
      <w:r>
        <w:t xml:space="preserve"> method. The comments within the code explain what it is doing. </w:t>
      </w:r>
    </w:p>
    <w:p w14:paraId="47D8075C" w14:textId="607F7DD1" w:rsidR="00E064E1" w:rsidRDefault="00E064E1" w:rsidP="00E064E1">
      <w:pPr>
        <w:pStyle w:val="LabExerciseCallout"/>
      </w:pPr>
      <w:r>
        <w:t xml:space="preserve">You can type this code or find it within in the files associated with this lab exercise: </w:t>
      </w:r>
      <w:r w:rsidRPr="00E064E1">
        <w:rPr>
          <w:b/>
        </w:rPr>
        <w:t>[</w:t>
      </w:r>
      <w:proofErr w:type="gramStart"/>
      <w:r w:rsidRPr="00E064E1">
        <w:rPr>
          <w:b/>
        </w:rPr>
        <w:t>..]</w:t>
      </w:r>
      <w:proofErr w:type="gramEnd"/>
      <w:r w:rsidRPr="00E064E1">
        <w:rPr>
          <w:b/>
        </w:rPr>
        <w:t>\</w:t>
      </w:r>
      <w:proofErr w:type="spellStart"/>
      <w:r w:rsidRPr="00E064E1">
        <w:rPr>
          <w:b/>
        </w:rPr>
        <w:t>DevServerSide</w:t>
      </w:r>
      <w:proofErr w:type="spellEnd"/>
      <w:r w:rsidRPr="00E064E1">
        <w:rPr>
          <w:b/>
        </w:rPr>
        <w:t>\Exercises\Ex</w:t>
      </w:r>
      <w:r w:rsidR="00374776">
        <w:rPr>
          <w:b/>
        </w:rPr>
        <w:t>2</w:t>
      </w:r>
      <w:r>
        <w:rPr>
          <w:b/>
        </w:rPr>
        <w:t>\</w:t>
      </w:r>
      <w:r w:rsidRPr="00E064E1">
        <w:rPr>
          <w:b/>
        </w:rPr>
        <w:t>FeatureActivated.txt</w:t>
      </w:r>
    </w:p>
    <w:p w14:paraId="76BD6C15" w14:textId="77777777" w:rsidR="00E064E1" w:rsidRPr="00E064E1" w:rsidRDefault="00E064E1" w:rsidP="00E064E1">
      <w:pPr>
        <w:pStyle w:val="LabStepCodeBlockLevel2"/>
      </w:pPr>
      <w:r w:rsidRPr="00E064E1">
        <w:t>SPWeb spWeb = properties.Feature.Parent as SPWeb;</w:t>
      </w:r>
    </w:p>
    <w:p w14:paraId="5BE85158" w14:textId="77777777" w:rsidR="00E064E1" w:rsidRPr="00E064E1" w:rsidRDefault="00E064E1" w:rsidP="00E064E1">
      <w:pPr>
        <w:pStyle w:val="LabStepCodeBlockLevel2"/>
      </w:pPr>
    </w:p>
    <w:p w14:paraId="7A859693" w14:textId="77777777" w:rsidR="00E064E1" w:rsidRPr="00E064E1" w:rsidRDefault="00E064E1" w:rsidP="00E064E1">
      <w:pPr>
        <w:pStyle w:val="LabStepCodeBlockLevel2"/>
      </w:pPr>
      <w:r w:rsidRPr="00E064E1">
        <w:t>//Projects List</w:t>
      </w:r>
    </w:p>
    <w:p w14:paraId="71EE7E09" w14:textId="77777777" w:rsidR="00E064E1" w:rsidRPr="00E064E1" w:rsidRDefault="00E064E1" w:rsidP="00E064E1">
      <w:pPr>
        <w:pStyle w:val="LabStepCodeBlockLevel2"/>
      </w:pPr>
      <w:r w:rsidRPr="00E064E1">
        <w:t>Guid pListGuid = spWeb.Lists.Add("Projects", "Company Projects", SPListTemplateType.GenericList);</w:t>
      </w:r>
    </w:p>
    <w:p w14:paraId="65660A31" w14:textId="77777777" w:rsidR="00E064E1" w:rsidRPr="00E064E1" w:rsidRDefault="00E064E1" w:rsidP="00E064E1">
      <w:pPr>
        <w:pStyle w:val="LabStepCodeBlockLevel2"/>
      </w:pPr>
      <w:r w:rsidRPr="00E064E1">
        <w:t>spWeb.Update();</w:t>
      </w:r>
    </w:p>
    <w:p w14:paraId="16A1DB6F" w14:textId="77777777" w:rsidR="00E064E1" w:rsidRPr="00E064E1" w:rsidRDefault="00E064E1" w:rsidP="00E064E1">
      <w:pPr>
        <w:pStyle w:val="LabStepCodeBlockLevel2"/>
      </w:pPr>
    </w:p>
    <w:p w14:paraId="5A6BFECC" w14:textId="77777777" w:rsidR="00E064E1" w:rsidRPr="00E064E1" w:rsidRDefault="00E064E1" w:rsidP="00E064E1">
      <w:pPr>
        <w:pStyle w:val="LabStepCodeBlockLevel2"/>
      </w:pPr>
      <w:r w:rsidRPr="00E064E1">
        <w:t>//Projects List columns</w:t>
      </w:r>
    </w:p>
    <w:p w14:paraId="7C1AD144" w14:textId="77777777" w:rsidR="00E064E1" w:rsidRPr="00E064E1" w:rsidRDefault="00E064E1" w:rsidP="00E064E1">
      <w:pPr>
        <w:pStyle w:val="LabStepCodeBlockLevel2"/>
      </w:pPr>
      <w:r w:rsidRPr="00E064E1">
        <w:t>SPList pList = spWeb.Lists[pListGuid];</w:t>
      </w:r>
    </w:p>
    <w:p w14:paraId="2BDB12E4" w14:textId="77777777" w:rsidR="00E064E1" w:rsidRPr="00E064E1" w:rsidRDefault="00E064E1" w:rsidP="00E064E1">
      <w:pPr>
        <w:pStyle w:val="LabStepCodeBlockLevel2"/>
      </w:pPr>
      <w:r w:rsidRPr="00E064E1">
        <w:t>pList.OnQuickLaunch = true;</w:t>
      </w:r>
    </w:p>
    <w:p w14:paraId="0E7091F8" w14:textId="77777777" w:rsidR="00E064E1" w:rsidRPr="00E064E1" w:rsidRDefault="00E064E1" w:rsidP="00E064E1">
      <w:pPr>
        <w:pStyle w:val="LabStepCodeBlockLevel2"/>
      </w:pPr>
      <w:r w:rsidRPr="00E064E1">
        <w:t>SPField pTitleIDField = pList.Fields["Title"];</w:t>
      </w:r>
    </w:p>
    <w:p w14:paraId="0F9C821B" w14:textId="77777777" w:rsidR="00E064E1" w:rsidRPr="00E064E1" w:rsidRDefault="00E064E1" w:rsidP="00E064E1">
      <w:pPr>
        <w:pStyle w:val="LabStepCodeBlockLevel2"/>
      </w:pPr>
      <w:r w:rsidRPr="00E064E1">
        <w:t>FixupField(pList, pList.Fields.Add("Description", SPFieldType.Text, false));</w:t>
      </w:r>
    </w:p>
    <w:p w14:paraId="02380354" w14:textId="77777777" w:rsidR="00E064E1" w:rsidRPr="00E064E1" w:rsidRDefault="00E064E1" w:rsidP="00E064E1">
      <w:pPr>
        <w:pStyle w:val="LabStepCodeBlockLevel2"/>
      </w:pPr>
      <w:r w:rsidRPr="00E064E1">
        <w:t>FixupField(pList, pList.Fields.Add("Due Date", SPFieldType.DateTime, false));</w:t>
      </w:r>
    </w:p>
    <w:p w14:paraId="39E465DD" w14:textId="77777777" w:rsidR="00E064E1" w:rsidRPr="00E064E1" w:rsidRDefault="00E064E1" w:rsidP="00E064E1">
      <w:pPr>
        <w:pStyle w:val="LabStepCodeBlockLevel2"/>
      </w:pPr>
      <w:r w:rsidRPr="00E064E1">
        <w:t>SPFieldDateTime dueDateField = pList.Fields["Due Date"] as SPFieldDateTime;</w:t>
      </w:r>
    </w:p>
    <w:p w14:paraId="0A24998C" w14:textId="77777777" w:rsidR="00E064E1" w:rsidRPr="00E064E1" w:rsidRDefault="00E064E1" w:rsidP="00E064E1">
      <w:pPr>
        <w:pStyle w:val="LabStepCodeBlockLevel2"/>
      </w:pPr>
      <w:r w:rsidRPr="00E064E1">
        <w:t>dueDateField.DisplayFormat = SPDateTimeFieldFormatType.DateOnly;</w:t>
      </w:r>
    </w:p>
    <w:p w14:paraId="39233433" w14:textId="77777777" w:rsidR="00E064E1" w:rsidRPr="00E064E1" w:rsidRDefault="00E064E1" w:rsidP="00E064E1">
      <w:pPr>
        <w:pStyle w:val="LabStepCodeBlockLevel2"/>
      </w:pPr>
    </w:p>
    <w:p w14:paraId="1696660A" w14:textId="77777777" w:rsidR="00E064E1" w:rsidRPr="00E064E1" w:rsidRDefault="00E064E1" w:rsidP="00E064E1">
      <w:pPr>
        <w:pStyle w:val="LabStepCodeBlockLevel2"/>
      </w:pPr>
      <w:r w:rsidRPr="00E064E1">
        <w:t>dueDateField.Update();</w:t>
      </w:r>
    </w:p>
    <w:p w14:paraId="22D55B7C" w14:textId="77777777" w:rsidR="00E064E1" w:rsidRPr="00E064E1" w:rsidRDefault="00E064E1" w:rsidP="00E064E1">
      <w:pPr>
        <w:pStyle w:val="LabStepCodeBlockLevel2"/>
      </w:pPr>
      <w:r w:rsidRPr="00E064E1">
        <w:t>pList.Update();</w:t>
      </w:r>
    </w:p>
    <w:p w14:paraId="6E237352" w14:textId="77777777" w:rsidR="00E064E1" w:rsidRPr="00E064E1" w:rsidRDefault="00E064E1" w:rsidP="00E064E1">
      <w:pPr>
        <w:pStyle w:val="LabStepCodeBlockLevel2"/>
      </w:pPr>
    </w:p>
    <w:p w14:paraId="610BF15F" w14:textId="77777777" w:rsidR="00E064E1" w:rsidRPr="00E064E1" w:rsidRDefault="00E064E1" w:rsidP="00E064E1">
      <w:pPr>
        <w:pStyle w:val="LabStepCodeBlockLevel2"/>
      </w:pPr>
      <w:r w:rsidRPr="00E064E1">
        <w:t>// Employees List</w:t>
      </w:r>
    </w:p>
    <w:p w14:paraId="2237A899" w14:textId="77777777" w:rsidR="00E064E1" w:rsidRPr="00E064E1" w:rsidRDefault="00E064E1" w:rsidP="00E064E1">
      <w:pPr>
        <w:pStyle w:val="LabStepCodeBlockLevel2"/>
      </w:pPr>
      <w:r w:rsidRPr="00E064E1">
        <w:t>Guid eListGuid = spWeb.Lists.Add("Employees", "Employees", SPListTemplateType.GenericList);</w:t>
      </w:r>
    </w:p>
    <w:p w14:paraId="4C4BBC50" w14:textId="77777777" w:rsidR="00E064E1" w:rsidRPr="00E064E1" w:rsidRDefault="00E064E1" w:rsidP="00E064E1">
      <w:pPr>
        <w:pStyle w:val="LabStepCodeBlockLevel2"/>
      </w:pPr>
      <w:r w:rsidRPr="00E064E1">
        <w:t>spWeb.Update();</w:t>
      </w:r>
    </w:p>
    <w:p w14:paraId="108434E3" w14:textId="77777777" w:rsidR="00E064E1" w:rsidRPr="00E064E1" w:rsidRDefault="00E064E1" w:rsidP="00E064E1">
      <w:pPr>
        <w:pStyle w:val="LabStepCodeBlockLevel2"/>
      </w:pPr>
    </w:p>
    <w:p w14:paraId="3AEDAA8D" w14:textId="77777777" w:rsidR="00E064E1" w:rsidRPr="00E064E1" w:rsidRDefault="00E064E1" w:rsidP="00E064E1">
      <w:pPr>
        <w:pStyle w:val="LabStepCodeBlockLevel2"/>
      </w:pPr>
      <w:r w:rsidRPr="00E064E1">
        <w:t>// Employees List columns</w:t>
      </w:r>
    </w:p>
    <w:p w14:paraId="4AB4C501" w14:textId="77777777" w:rsidR="00E064E1" w:rsidRPr="00E064E1" w:rsidRDefault="00E064E1" w:rsidP="00E064E1">
      <w:pPr>
        <w:pStyle w:val="LabStepCodeBlockLevel2"/>
      </w:pPr>
      <w:r w:rsidRPr="00E064E1">
        <w:t>SPList eList = spWeb.Lists[eListGuid];</w:t>
      </w:r>
    </w:p>
    <w:p w14:paraId="13F692C7" w14:textId="77777777" w:rsidR="00E064E1" w:rsidRPr="00E064E1" w:rsidRDefault="00E064E1" w:rsidP="00E064E1">
      <w:pPr>
        <w:pStyle w:val="LabStepCodeBlockLevel2"/>
      </w:pPr>
      <w:r w:rsidRPr="00E064E1">
        <w:t>eList.OnQuickLaunch = true;</w:t>
      </w:r>
    </w:p>
    <w:p w14:paraId="7569A6D8" w14:textId="77777777" w:rsidR="00E064E1" w:rsidRPr="00E064E1" w:rsidRDefault="00E064E1" w:rsidP="00E064E1">
      <w:pPr>
        <w:pStyle w:val="LabStepCodeBlockLevel2"/>
      </w:pPr>
      <w:r w:rsidRPr="00E064E1">
        <w:t>SPField titleIDField = eList.Fields["Title"];</w:t>
      </w:r>
    </w:p>
    <w:p w14:paraId="7132A267" w14:textId="77777777" w:rsidR="00E064E1" w:rsidRPr="00E064E1" w:rsidRDefault="00E064E1" w:rsidP="00E064E1">
      <w:pPr>
        <w:pStyle w:val="LabStepCodeBlockLevel2"/>
      </w:pPr>
      <w:r w:rsidRPr="00E064E1">
        <w:lastRenderedPageBreak/>
        <w:t>titleIDField.Title = "Fullname";</w:t>
      </w:r>
    </w:p>
    <w:p w14:paraId="3E8D4606" w14:textId="77777777" w:rsidR="00E064E1" w:rsidRPr="00E064E1" w:rsidRDefault="00E064E1" w:rsidP="00E064E1">
      <w:pPr>
        <w:pStyle w:val="LabStepCodeBlockLevel2"/>
      </w:pPr>
      <w:r w:rsidRPr="00E064E1">
        <w:t>titleIDField.Update();</w:t>
      </w:r>
    </w:p>
    <w:p w14:paraId="4CC430B7" w14:textId="77777777" w:rsidR="00E064E1" w:rsidRPr="00E064E1" w:rsidRDefault="00E064E1" w:rsidP="00E064E1">
      <w:pPr>
        <w:pStyle w:val="LabStepCodeBlockLevel2"/>
      </w:pPr>
    </w:p>
    <w:p w14:paraId="1D8DC2D6" w14:textId="77777777" w:rsidR="00E064E1" w:rsidRPr="00E064E1" w:rsidRDefault="00E064E1" w:rsidP="00E064E1">
      <w:pPr>
        <w:pStyle w:val="LabStepCodeBlockLevel2"/>
      </w:pPr>
      <w:r w:rsidRPr="00E064E1">
        <w:t>FixupField(eList, eList.Fields.Add("JobTitle", SPFieldType.Text, false));</w:t>
      </w:r>
    </w:p>
    <w:p w14:paraId="627843DD" w14:textId="77777777" w:rsidR="00E064E1" w:rsidRPr="00E064E1" w:rsidRDefault="00E064E1" w:rsidP="00E064E1">
      <w:pPr>
        <w:pStyle w:val="LabStepCodeBlockLevel2"/>
      </w:pPr>
      <w:r w:rsidRPr="00E064E1">
        <w:t>FixupField(eList, eList.Fields.Add("Team", SPFieldType.Text, false));</w:t>
      </w:r>
    </w:p>
    <w:p w14:paraId="3AD050FF" w14:textId="77777777" w:rsidR="00E064E1" w:rsidRPr="00E064E1" w:rsidRDefault="00E064E1" w:rsidP="00E064E1">
      <w:pPr>
        <w:pStyle w:val="LabStepCodeBlockLevel2"/>
      </w:pPr>
      <w:r w:rsidRPr="00E064E1">
        <w:t>FixupField(eList, eList.Fields.Add("Contribution (in Milestones)", SPFieldType.Number, false));</w:t>
      </w:r>
    </w:p>
    <w:p w14:paraId="64C02D10" w14:textId="77777777" w:rsidR="00E064E1" w:rsidRPr="00E064E1" w:rsidRDefault="00E064E1" w:rsidP="00E064E1">
      <w:pPr>
        <w:pStyle w:val="LabStepCodeBlockLevel2"/>
      </w:pPr>
    </w:p>
    <w:p w14:paraId="3B8DA444" w14:textId="77777777" w:rsidR="00E064E1" w:rsidRPr="00E064E1" w:rsidRDefault="00E064E1" w:rsidP="00E064E1">
      <w:pPr>
        <w:pStyle w:val="LabStepCodeBlockLevel2"/>
      </w:pPr>
      <w:r w:rsidRPr="00E064E1">
        <w:t>string projectFieldInternalName = eList.Fields.AddLookup("Project", pListGuid, false);</w:t>
      </w:r>
    </w:p>
    <w:p w14:paraId="43E39C4B" w14:textId="77777777" w:rsidR="00E064E1" w:rsidRPr="00E064E1" w:rsidRDefault="00E064E1" w:rsidP="00E064E1">
      <w:pPr>
        <w:pStyle w:val="LabStepCodeBlockLevel2"/>
      </w:pPr>
      <w:r w:rsidRPr="00E064E1">
        <w:t>SPFieldLookup projectField = eList.Fields.GetFieldByInternalName(projectFieldInternalName) as SPFieldLookup;</w:t>
      </w:r>
    </w:p>
    <w:p w14:paraId="0DEFD00D" w14:textId="77777777" w:rsidR="00E064E1" w:rsidRPr="00E064E1" w:rsidRDefault="00E064E1" w:rsidP="00E064E1">
      <w:pPr>
        <w:pStyle w:val="LabStepCodeBlockLevel2"/>
      </w:pPr>
      <w:r w:rsidRPr="00E064E1">
        <w:t>projectField.LookupField = pTitleIDField.InternalName;</w:t>
      </w:r>
    </w:p>
    <w:p w14:paraId="440D3E4A" w14:textId="77777777" w:rsidR="00E064E1" w:rsidRPr="00E064E1" w:rsidRDefault="00E064E1" w:rsidP="00E064E1">
      <w:pPr>
        <w:pStyle w:val="LabStepCodeBlockLevel2"/>
      </w:pPr>
      <w:r w:rsidRPr="00E064E1">
        <w:t>FixupField(projectField);</w:t>
      </w:r>
    </w:p>
    <w:p w14:paraId="4B1B863B" w14:textId="77777777" w:rsidR="00E064E1" w:rsidRPr="00E064E1" w:rsidRDefault="00E064E1" w:rsidP="00E064E1">
      <w:pPr>
        <w:pStyle w:val="LabStepCodeBlockLevel2"/>
      </w:pPr>
      <w:r w:rsidRPr="00E064E1">
        <w:t>eList.Update();</w:t>
      </w:r>
    </w:p>
    <w:p w14:paraId="79F96E1B" w14:textId="77777777" w:rsidR="00E064E1" w:rsidRPr="00E064E1" w:rsidRDefault="00E064E1" w:rsidP="00E064E1">
      <w:pPr>
        <w:pStyle w:val="LabStepCodeBlockLevel2"/>
      </w:pPr>
    </w:p>
    <w:p w14:paraId="7101F87E" w14:textId="77777777" w:rsidR="00E064E1" w:rsidRPr="00E064E1" w:rsidRDefault="00E064E1" w:rsidP="00E064E1">
      <w:pPr>
        <w:pStyle w:val="LabStepCodeBlockLevel2"/>
      </w:pPr>
      <w:r w:rsidRPr="00E064E1">
        <w:t>// Project Manager field (Project to Employee lookup)</w:t>
      </w:r>
    </w:p>
    <w:p w14:paraId="73A6EF2F" w14:textId="77777777" w:rsidR="00E064E1" w:rsidRPr="00E064E1" w:rsidRDefault="00E064E1" w:rsidP="00E064E1">
      <w:pPr>
        <w:pStyle w:val="LabStepCodeBlockLevel2"/>
      </w:pPr>
      <w:r w:rsidRPr="00E064E1">
        <w:t>string employeeFieldInternalName = pList.Fields.AddLookup("Primary Contact", eListGuid, false);</w:t>
      </w:r>
    </w:p>
    <w:p w14:paraId="6632D030" w14:textId="77777777" w:rsidR="00E064E1" w:rsidRPr="00E064E1" w:rsidRDefault="00E064E1" w:rsidP="00E064E1">
      <w:pPr>
        <w:pStyle w:val="LabStepCodeBlockLevel2"/>
      </w:pPr>
      <w:r w:rsidRPr="00E064E1">
        <w:t>SPFieldLookup managerField = pList.Fields.GetFieldByInternalName(employeeFieldInternalName) as SPFieldLookup;</w:t>
      </w:r>
    </w:p>
    <w:p w14:paraId="4669B3DA" w14:textId="77777777" w:rsidR="00E064E1" w:rsidRPr="00E064E1" w:rsidRDefault="00E064E1" w:rsidP="00E064E1">
      <w:pPr>
        <w:pStyle w:val="LabStepCodeBlockLevel2"/>
      </w:pPr>
      <w:r w:rsidRPr="00E064E1">
        <w:t>managerField.LookupField = titleIDField.InternalName;</w:t>
      </w:r>
    </w:p>
    <w:p w14:paraId="60259A0B" w14:textId="77777777" w:rsidR="00E064E1" w:rsidRPr="00E064E1" w:rsidRDefault="00E064E1" w:rsidP="00E064E1">
      <w:pPr>
        <w:pStyle w:val="LabStepCodeBlockLevel2"/>
      </w:pPr>
      <w:r w:rsidRPr="00E064E1">
        <w:t>FixupField(managerField);</w:t>
      </w:r>
    </w:p>
    <w:p w14:paraId="1D31A1A3" w14:textId="77777777" w:rsidR="00E064E1" w:rsidRPr="00E064E1" w:rsidRDefault="00E064E1" w:rsidP="00E064E1">
      <w:pPr>
        <w:pStyle w:val="LabStepCodeBlockLevel2"/>
        <w:rPr>
          <w:rFonts w:ascii="Arial" w:hAnsi="Arial"/>
          <w:noProof w:val="0"/>
          <w:color w:val="262626" w:themeColor="text1" w:themeTint="D9"/>
          <w:sz w:val="20"/>
        </w:rPr>
      </w:pPr>
      <w:r w:rsidRPr="00E064E1">
        <w:t>pList.Update();</w:t>
      </w:r>
    </w:p>
    <w:p w14:paraId="4088994C" w14:textId="48BB752A" w:rsidR="0078165C" w:rsidRDefault="0078165C" w:rsidP="009931EC">
      <w:pPr>
        <w:pStyle w:val="LabStepNumberedLevel2"/>
      </w:pPr>
      <w:r>
        <w:t xml:space="preserve">In the </w:t>
      </w:r>
      <w:r w:rsidRPr="00E064E1">
        <w:rPr>
          <w:b/>
        </w:rPr>
        <w:t>Feature1.EventReceiver.cs</w:t>
      </w:r>
      <w:r>
        <w:t xml:space="preserve"> file, find the commented out </w:t>
      </w:r>
      <w:proofErr w:type="spellStart"/>
      <w:proofErr w:type="gramStart"/>
      <w:r w:rsidR="009813AB" w:rsidRPr="009813AB">
        <w:rPr>
          <w:b/>
        </w:rPr>
        <w:t>FeatureDectivating</w:t>
      </w:r>
      <w:proofErr w:type="spellEnd"/>
      <w:r w:rsidR="009813AB" w:rsidRPr="009813AB">
        <w:rPr>
          <w:b/>
        </w:rPr>
        <w:t>(</w:t>
      </w:r>
      <w:proofErr w:type="gramEnd"/>
      <w:r w:rsidR="009813AB" w:rsidRPr="009813AB">
        <w:rPr>
          <w:b/>
        </w:rPr>
        <w:t>)</w:t>
      </w:r>
      <w:r w:rsidR="009813AB">
        <w:t xml:space="preserve"> </w:t>
      </w:r>
      <w:r>
        <w:t>method.</w:t>
      </w:r>
    </w:p>
    <w:p w14:paraId="536DD5E5" w14:textId="77777777" w:rsidR="0078165C" w:rsidRDefault="0078165C" w:rsidP="009931EC">
      <w:pPr>
        <w:pStyle w:val="LabStepNumberedLevel2"/>
      </w:pPr>
      <w:r>
        <w:t>Uncomment this method.</w:t>
      </w:r>
    </w:p>
    <w:p w14:paraId="60729DF1" w14:textId="77777777" w:rsidR="00AE2319" w:rsidRDefault="00AE2319" w:rsidP="009931EC">
      <w:pPr>
        <w:pStyle w:val="LabStepNumberedLevel2"/>
      </w:pPr>
      <w:r>
        <w:t xml:space="preserve">Add the following code to the </w:t>
      </w:r>
      <w:proofErr w:type="spellStart"/>
      <w:proofErr w:type="gramStart"/>
      <w:r w:rsidRPr="009813AB">
        <w:rPr>
          <w:b/>
        </w:rPr>
        <w:t>FeatureDectivating</w:t>
      </w:r>
      <w:proofErr w:type="spellEnd"/>
      <w:r w:rsidRPr="009813AB">
        <w:rPr>
          <w:b/>
        </w:rPr>
        <w:t>(</w:t>
      </w:r>
      <w:proofErr w:type="gramEnd"/>
      <w:r w:rsidRPr="009813AB">
        <w:rPr>
          <w:b/>
        </w:rPr>
        <w:t>)</w:t>
      </w:r>
      <w:r>
        <w:t xml:space="preserve"> method to tear down the lists.</w:t>
      </w:r>
    </w:p>
    <w:p w14:paraId="02370654" w14:textId="77777777" w:rsidR="009813AB" w:rsidRPr="009813AB" w:rsidRDefault="009813AB" w:rsidP="009813AB">
      <w:pPr>
        <w:pStyle w:val="LabStepCodeBlockLevel2"/>
      </w:pPr>
      <w:r w:rsidRPr="009813AB">
        <w:t>SPWeb spWeb = properties.Feature.Parent as SPWeb;</w:t>
      </w:r>
    </w:p>
    <w:p w14:paraId="13FA852F" w14:textId="77777777" w:rsidR="009813AB" w:rsidRPr="009813AB" w:rsidRDefault="009813AB" w:rsidP="009813AB">
      <w:pPr>
        <w:pStyle w:val="LabStepCodeBlockLevel2"/>
      </w:pPr>
      <w:r w:rsidRPr="009813AB">
        <w:t>SPList empList = spWeb.Lists["Employees"];</w:t>
      </w:r>
    </w:p>
    <w:p w14:paraId="0CD40631" w14:textId="77777777" w:rsidR="009813AB" w:rsidRPr="009813AB" w:rsidRDefault="009813AB" w:rsidP="009813AB">
      <w:pPr>
        <w:pStyle w:val="LabStepCodeBlockLevel2"/>
      </w:pPr>
      <w:r w:rsidRPr="009813AB">
        <w:t>empList.Delete();</w:t>
      </w:r>
    </w:p>
    <w:p w14:paraId="3CFE2D10" w14:textId="77777777" w:rsidR="009813AB" w:rsidRPr="009813AB" w:rsidRDefault="009813AB" w:rsidP="009813AB">
      <w:pPr>
        <w:pStyle w:val="LabStepCodeBlockLevel2"/>
      </w:pPr>
      <w:r w:rsidRPr="009813AB">
        <w:t>spWeb.Update();</w:t>
      </w:r>
    </w:p>
    <w:p w14:paraId="7E139F8B" w14:textId="77777777" w:rsidR="009813AB" w:rsidRPr="009813AB" w:rsidRDefault="009813AB" w:rsidP="009813AB">
      <w:pPr>
        <w:pStyle w:val="LabStepCodeBlockLevel2"/>
      </w:pPr>
    </w:p>
    <w:p w14:paraId="51DC8471" w14:textId="77777777" w:rsidR="009813AB" w:rsidRPr="009813AB" w:rsidRDefault="009813AB" w:rsidP="009813AB">
      <w:pPr>
        <w:pStyle w:val="LabStepCodeBlockLevel2"/>
      </w:pPr>
      <w:r w:rsidRPr="009813AB">
        <w:t>SPList projList = spWeb.Lists["Projects"];</w:t>
      </w:r>
    </w:p>
    <w:p w14:paraId="13D1C117" w14:textId="77777777" w:rsidR="009813AB" w:rsidRPr="009813AB" w:rsidRDefault="009813AB" w:rsidP="009813AB">
      <w:pPr>
        <w:pStyle w:val="LabStepCodeBlockLevel2"/>
      </w:pPr>
      <w:r w:rsidRPr="009813AB">
        <w:t>projList.Delete();</w:t>
      </w:r>
    </w:p>
    <w:p w14:paraId="1B7DB32D" w14:textId="77777777" w:rsidR="009813AB" w:rsidRPr="009813AB" w:rsidRDefault="009813AB" w:rsidP="009813AB">
      <w:pPr>
        <w:pStyle w:val="LabStepCodeBlockLevel2"/>
        <w:rPr>
          <w:rFonts w:ascii="Arial" w:hAnsi="Arial"/>
          <w:noProof w:val="0"/>
          <w:color w:val="262626" w:themeColor="text1" w:themeTint="D9"/>
          <w:sz w:val="20"/>
        </w:rPr>
      </w:pPr>
      <w:r w:rsidRPr="009813AB">
        <w:t>spWeb.Update();</w:t>
      </w:r>
    </w:p>
    <w:p w14:paraId="4CD601EA" w14:textId="77777777" w:rsidR="009813AB" w:rsidRDefault="009813AB" w:rsidP="009813AB">
      <w:pPr>
        <w:pStyle w:val="LabStepNumbered"/>
      </w:pPr>
      <w:r>
        <w:t xml:space="preserve">Save all changes: </w:t>
      </w:r>
      <w:r w:rsidRPr="003C66C6">
        <w:rPr>
          <w:b/>
        </w:rPr>
        <w:t xml:space="preserve">File </w:t>
      </w:r>
      <w:r w:rsidRPr="003C66C6">
        <w:rPr>
          <w:b/>
        </w:rPr>
        <w:sym w:font="Wingdings" w:char="F0E0"/>
      </w:r>
      <w:r w:rsidRPr="003C66C6">
        <w:rPr>
          <w:b/>
        </w:rPr>
        <w:t xml:space="preserve"> Save All</w:t>
      </w:r>
      <w:r>
        <w:t>.</w:t>
      </w:r>
    </w:p>
    <w:p w14:paraId="49145E2D" w14:textId="77777777" w:rsidR="009813AB" w:rsidRDefault="009813AB" w:rsidP="009813AB">
      <w:pPr>
        <w:pStyle w:val="Heading4"/>
      </w:pPr>
      <w:r>
        <w:t>Build and Test the Project</w:t>
      </w:r>
    </w:p>
    <w:p w14:paraId="2D6DBAF7" w14:textId="77777777" w:rsidR="009813AB" w:rsidRPr="00FD6E52" w:rsidRDefault="009813AB" w:rsidP="009931EC">
      <w:pPr>
        <w:pStyle w:val="LabStepNumbered"/>
      </w:pPr>
      <w:r>
        <w:t>Build and test your application</w:t>
      </w:r>
      <w:r w:rsidRPr="00E728BB">
        <w:t xml:space="preserve"> </w:t>
      </w:r>
      <w:r>
        <w:t xml:space="preserve">by </w:t>
      </w:r>
      <w:r w:rsidRPr="00FD6E52">
        <w:t xml:space="preserve">pressing </w:t>
      </w:r>
      <w:r w:rsidRPr="009813AB">
        <w:rPr>
          <w:b/>
        </w:rPr>
        <w:t>[F5]</w:t>
      </w:r>
      <w:r w:rsidRPr="00FD6E52">
        <w:t xml:space="preserve"> or </w:t>
      </w:r>
      <w:r w:rsidRPr="009813AB">
        <w:rPr>
          <w:b/>
        </w:rPr>
        <w:t xml:space="preserve">Debug </w:t>
      </w:r>
      <w:r w:rsidRPr="00FD6E52">
        <w:rPr>
          <w:b/>
        </w:rPr>
        <w:sym w:font="Wingdings" w:char="F0E0"/>
      </w:r>
      <w:r w:rsidRPr="009813AB">
        <w:rPr>
          <w:b/>
        </w:rPr>
        <w:t xml:space="preserve"> Start Debugging</w:t>
      </w:r>
      <w:r w:rsidRPr="00FD6E52">
        <w:t xml:space="preserve">. </w:t>
      </w:r>
    </w:p>
    <w:p w14:paraId="65AA6EAB" w14:textId="69128FFE" w:rsidR="009813AB" w:rsidRDefault="009813AB" w:rsidP="009813AB">
      <w:pPr>
        <w:pStyle w:val="LabStepNumbered"/>
      </w:pPr>
      <w:r w:rsidRPr="00FD6E52">
        <w:t>Once the solution has been deployed, Internet</w:t>
      </w:r>
      <w:r>
        <w:t xml:space="preserve"> Explorer will launch and navigate to the </w:t>
      </w:r>
      <w:hyperlink r:id="rId9" w:history="1">
        <w:r w:rsidR="001A1662" w:rsidRPr="00F633CA">
          <w:rPr>
            <w:rStyle w:val="Hyperlink"/>
          </w:rPr>
          <w:t>http://serverside.wingtip.com</w:t>
        </w:r>
      </w:hyperlink>
      <w:r>
        <w:t xml:space="preserve"> site.</w:t>
      </w:r>
    </w:p>
    <w:p w14:paraId="4011B0EE" w14:textId="059FE2CC" w:rsidR="001A1662" w:rsidRDefault="00AB31CC" w:rsidP="009813AB">
      <w:pPr>
        <w:pStyle w:val="LabStepNumbered"/>
      </w:pPr>
      <w:r>
        <w:t xml:space="preserve">Part of the debugging process involved activating the Feature you created so there should be a few new lists in the </w:t>
      </w:r>
      <w:r w:rsidRPr="00AB31CC">
        <w:rPr>
          <w:b/>
        </w:rPr>
        <w:t>Quick Launch</w:t>
      </w:r>
      <w:r>
        <w:t xml:space="preserve"> as shown:</w:t>
      </w:r>
    </w:p>
    <w:p w14:paraId="43328EDF" w14:textId="0573EEB5" w:rsidR="00AB31CC" w:rsidRDefault="00AB31CC" w:rsidP="00AB31CC">
      <w:pPr>
        <w:pStyle w:val="LabStepScreenshot"/>
      </w:pPr>
      <w:r>
        <w:rPr>
          <w:noProof/>
        </w:rPr>
        <w:drawing>
          <wp:inline distT="0" distB="0" distL="0" distR="0" wp14:anchorId="62EB5CF3" wp14:editId="60EA31EF">
            <wp:extent cx="1988820" cy="2353348"/>
            <wp:effectExtent l="0" t="0" r="0" b="0"/>
            <wp:docPr id="3" name="Picture 3" descr="C:\Users\ANDREW~1.RIV\AppData\Local\Temp\SNAGHTML123d20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1.RIV\AppData\Local\Temp\SNAGHTML123d204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1547" cy="2356575"/>
                    </a:xfrm>
                    <a:prstGeom prst="rect">
                      <a:avLst/>
                    </a:prstGeom>
                    <a:noFill/>
                    <a:ln>
                      <a:noFill/>
                    </a:ln>
                  </pic:spPr>
                </pic:pic>
              </a:graphicData>
            </a:graphic>
          </wp:inline>
        </w:drawing>
      </w:r>
    </w:p>
    <w:p w14:paraId="0BC94FA7" w14:textId="77777777" w:rsidR="00AB31CC" w:rsidRDefault="00AB31CC" w:rsidP="00AB31CC">
      <w:pPr>
        <w:pStyle w:val="LabStepNumbered"/>
      </w:pPr>
      <w:r>
        <w:t>Close the browser to stop the debugger and go back to Visual Studio.</w:t>
      </w:r>
    </w:p>
    <w:p w14:paraId="78C80E7E" w14:textId="5C062918" w:rsidR="00AB31CC" w:rsidRDefault="00AB31CC" w:rsidP="00AB31CC">
      <w:pPr>
        <w:pStyle w:val="LabStepNumbered"/>
      </w:pPr>
      <w:r>
        <w:lastRenderedPageBreak/>
        <w:t>In closing the browser, the Feature was deactivated which means the lists were deleted. Since everything is working, deploy the solution and manually activate the Feature:</w:t>
      </w:r>
    </w:p>
    <w:p w14:paraId="706E8C38" w14:textId="0001ED2C" w:rsidR="00AB31CC" w:rsidRDefault="00AB31CC" w:rsidP="009931EC">
      <w:pPr>
        <w:pStyle w:val="LabStepNumberedLevel2"/>
      </w:pPr>
      <w:r>
        <w:t xml:space="preserve">Using the </w:t>
      </w:r>
      <w:r w:rsidRPr="00AB31CC">
        <w:rPr>
          <w:b/>
        </w:rPr>
        <w:t>Solution Explorer</w:t>
      </w:r>
      <w:r>
        <w:t xml:space="preserve"> tool window, right-click the </w:t>
      </w:r>
      <w:proofErr w:type="spellStart"/>
      <w:r w:rsidRPr="00AB31CC">
        <w:rPr>
          <w:b/>
        </w:rPr>
        <w:t>ListCreator</w:t>
      </w:r>
      <w:proofErr w:type="spellEnd"/>
      <w:r>
        <w:t xml:space="preserve"> project and select </w:t>
      </w:r>
      <w:r w:rsidRPr="00AB31CC">
        <w:rPr>
          <w:b/>
        </w:rPr>
        <w:t>Deploy</w:t>
      </w:r>
      <w:r>
        <w:t>.</w:t>
      </w:r>
    </w:p>
    <w:p w14:paraId="64F44E0E" w14:textId="57535F03" w:rsidR="00AB31CC" w:rsidRDefault="00AB31CC" w:rsidP="009931EC">
      <w:pPr>
        <w:pStyle w:val="LabStepNumberedLevel2"/>
      </w:pPr>
      <w:r>
        <w:t xml:space="preserve">After the solution is deployed, using Internet Explorer, navigate to </w:t>
      </w:r>
      <w:hyperlink r:id="rId11" w:history="1">
        <w:r w:rsidRPr="00F633CA">
          <w:rPr>
            <w:rStyle w:val="Hyperlink"/>
          </w:rPr>
          <w:t>http://serverside.wingtip.com</w:t>
        </w:r>
      </w:hyperlink>
      <w:r>
        <w:t xml:space="preserve"> and ensure the lists are showing in the Quick Launch navigation.</w:t>
      </w:r>
    </w:p>
    <w:p w14:paraId="0B0A6B36" w14:textId="591417CB" w:rsidR="00C62779" w:rsidRDefault="00C62779" w:rsidP="00C62779">
      <w:pPr>
        <w:pStyle w:val="LabStepNumbered"/>
      </w:pPr>
      <w:r>
        <w:t>Add some sample data to the list:</w:t>
      </w:r>
    </w:p>
    <w:p w14:paraId="0516DC75" w14:textId="32780E99" w:rsidR="00C62779" w:rsidRDefault="00C62779" w:rsidP="009931EC">
      <w:pPr>
        <w:pStyle w:val="LabStepNumberedLevel2"/>
      </w:pPr>
      <w:r>
        <w:t xml:space="preserve">Using the </w:t>
      </w:r>
      <w:r w:rsidRPr="00C62779">
        <w:rPr>
          <w:b/>
        </w:rPr>
        <w:t>Quick Launch</w:t>
      </w:r>
      <w:r>
        <w:t xml:space="preserve"> navigation, select the </w:t>
      </w:r>
      <w:r w:rsidRPr="00C62779">
        <w:rPr>
          <w:b/>
        </w:rPr>
        <w:t>Employees</w:t>
      </w:r>
      <w:r>
        <w:t xml:space="preserve"> list.</w:t>
      </w:r>
    </w:p>
    <w:p w14:paraId="61F94279" w14:textId="27CFB4D8" w:rsidR="00C62779" w:rsidRDefault="00C62779" w:rsidP="009931EC">
      <w:pPr>
        <w:pStyle w:val="LabStepNumberedLevel2"/>
      </w:pPr>
      <w:r>
        <w:t>Add the following users to the list:</w:t>
      </w:r>
    </w:p>
    <w:p w14:paraId="082B055A" w14:textId="4D9E5097" w:rsidR="001A1662" w:rsidRDefault="00C62779" w:rsidP="009931EC">
      <w:pPr>
        <w:pStyle w:val="LabStepScreenshotLevel2"/>
      </w:pPr>
      <w:r>
        <w:drawing>
          <wp:inline distT="0" distB="0" distL="0" distR="0" wp14:anchorId="578B8E16" wp14:editId="1F459E39">
            <wp:extent cx="5425440" cy="1831606"/>
            <wp:effectExtent l="0" t="0" r="3810" b="0"/>
            <wp:docPr id="4" name="Picture 4" descr="C:\Users\ANDREW~1.RIV\AppData\Local\Temp\SNAGHTML124303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1.RIV\AppData\Local\Temp\SNAGHTML124303f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0707" cy="1833384"/>
                    </a:xfrm>
                    <a:prstGeom prst="rect">
                      <a:avLst/>
                    </a:prstGeom>
                    <a:noFill/>
                    <a:ln>
                      <a:noFill/>
                    </a:ln>
                  </pic:spPr>
                </pic:pic>
              </a:graphicData>
            </a:graphic>
          </wp:inline>
        </w:drawing>
      </w:r>
    </w:p>
    <w:p w14:paraId="4D867E42" w14:textId="7C0232C7" w:rsidR="00C62779" w:rsidRDefault="00C62779" w:rsidP="00C62779">
      <w:pPr>
        <w:pStyle w:val="LabStepNumbered"/>
      </w:pPr>
      <w:r>
        <w:t xml:space="preserve">Using the </w:t>
      </w:r>
      <w:r w:rsidRPr="00C62779">
        <w:rPr>
          <w:b/>
        </w:rPr>
        <w:t>Quick Launch</w:t>
      </w:r>
      <w:r>
        <w:t xml:space="preserve"> navigation, select the </w:t>
      </w:r>
      <w:r w:rsidRPr="00C62779">
        <w:rPr>
          <w:b/>
        </w:rPr>
        <w:t>Projects</w:t>
      </w:r>
      <w:r>
        <w:t xml:space="preserve"> list.</w:t>
      </w:r>
    </w:p>
    <w:p w14:paraId="3BA675CE" w14:textId="712C8FE3" w:rsidR="00C62779" w:rsidRDefault="00C62779" w:rsidP="00C62779">
      <w:pPr>
        <w:pStyle w:val="LabStepNumbered"/>
      </w:pPr>
      <w:r>
        <w:t>Add the following projects to the list:</w:t>
      </w:r>
    </w:p>
    <w:p w14:paraId="71FF7B5D" w14:textId="10BBA3EB" w:rsidR="00C62779" w:rsidRDefault="00C62779" w:rsidP="00C62779">
      <w:pPr>
        <w:pStyle w:val="LabStepScreenshot"/>
      </w:pPr>
      <w:r>
        <w:rPr>
          <w:noProof/>
        </w:rPr>
        <w:drawing>
          <wp:inline distT="0" distB="0" distL="0" distR="0" wp14:anchorId="5DB2F00A" wp14:editId="5CC6624B">
            <wp:extent cx="5539740" cy="1778085"/>
            <wp:effectExtent l="0" t="0" r="3810" b="0"/>
            <wp:docPr id="5" name="Picture 5" descr="C:\Users\ANDREW~1.RIV\AppData\Local\Temp\SNAGHTML124562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W~1.RIV\AppData\Local\Temp\SNAGHTML1245625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6633" cy="1783507"/>
                    </a:xfrm>
                    <a:prstGeom prst="rect">
                      <a:avLst/>
                    </a:prstGeom>
                    <a:noFill/>
                    <a:ln>
                      <a:noFill/>
                    </a:ln>
                  </pic:spPr>
                </pic:pic>
              </a:graphicData>
            </a:graphic>
          </wp:inline>
        </w:drawing>
      </w:r>
    </w:p>
    <w:p w14:paraId="29643CD7" w14:textId="77777777" w:rsidR="00AE2319" w:rsidRDefault="00AE2319" w:rsidP="00C62779">
      <w:r>
        <w:t>In this exercise you created two lists and added some data to them for future exercises.</w:t>
      </w:r>
    </w:p>
    <w:p w14:paraId="11A1FADF" w14:textId="259758F2" w:rsidR="00AE2319" w:rsidRDefault="00AE2319" w:rsidP="00AE2319">
      <w:pPr>
        <w:pStyle w:val="Heading3"/>
      </w:pPr>
      <w:r>
        <w:t xml:space="preserve">Exercise 3: Querying a List </w:t>
      </w:r>
      <w:r w:rsidR="000C72C0">
        <w:t>U</w:t>
      </w:r>
      <w:r>
        <w:t xml:space="preserve">sing </w:t>
      </w:r>
      <w:r w:rsidR="00952B80">
        <w:t xml:space="preserve">CAML &amp; </w:t>
      </w:r>
      <w:proofErr w:type="spellStart"/>
      <w:r>
        <w:t>SPQuery</w:t>
      </w:r>
      <w:proofErr w:type="spellEnd"/>
    </w:p>
    <w:p w14:paraId="7D46B743" w14:textId="5BF650FA" w:rsidR="00952B80" w:rsidRDefault="00952B80" w:rsidP="009931EC">
      <w:pPr>
        <w:pStyle w:val="LabExerciseLeadIn"/>
      </w:pPr>
      <w:r>
        <w:t xml:space="preserve">In this exercise you will create a Web Part that you will use to query the SharePoint lists using CAML and </w:t>
      </w:r>
      <w:proofErr w:type="spellStart"/>
      <w:r>
        <w:t>SPQuery</w:t>
      </w:r>
      <w:proofErr w:type="spellEnd"/>
      <w:r>
        <w:t>.</w:t>
      </w:r>
    </w:p>
    <w:p w14:paraId="1A1A9406" w14:textId="77777777" w:rsidR="000328FD" w:rsidRDefault="000328FD" w:rsidP="009931EC">
      <w:pPr>
        <w:pStyle w:val="LabStepNumbered"/>
        <w:numPr>
          <w:ilvl w:val="0"/>
          <w:numId w:val="39"/>
        </w:numPr>
      </w:pPr>
      <w:r>
        <w:t xml:space="preserve">Create a new project in </w:t>
      </w:r>
      <w:r w:rsidRPr="003D1802">
        <w:t>Visual</w:t>
      </w:r>
      <w:r>
        <w:t xml:space="preserve"> Studio </w:t>
      </w:r>
      <w:r w:rsidRPr="003D1802">
        <w:t>2012</w:t>
      </w:r>
      <w:r>
        <w:t>:</w:t>
      </w:r>
    </w:p>
    <w:p w14:paraId="08AD6214" w14:textId="77777777" w:rsidR="000328FD" w:rsidRPr="003D1802" w:rsidRDefault="000328FD" w:rsidP="009931EC">
      <w:pPr>
        <w:pStyle w:val="LabStepNumberedLevel2"/>
      </w:pPr>
      <w:r w:rsidRPr="003D1802">
        <w:t xml:space="preserve">Launch </w:t>
      </w:r>
      <w:r w:rsidRPr="009931EC">
        <w:rPr>
          <w:b/>
        </w:rPr>
        <w:t>Visual Studio 2012</w:t>
      </w:r>
      <w:r w:rsidRPr="003D1802">
        <w:t xml:space="preserve">: </w:t>
      </w:r>
      <w:r w:rsidRPr="009931EC">
        <w:rPr>
          <w:b/>
        </w:rPr>
        <w:t xml:space="preserve">Start </w:t>
      </w:r>
      <w:r w:rsidRPr="009931EC">
        <w:rPr>
          <w:b/>
        </w:rPr>
        <w:sym w:font="Wingdings" w:char="F0E0"/>
      </w:r>
      <w:r w:rsidRPr="009931EC">
        <w:rPr>
          <w:b/>
        </w:rPr>
        <w:t xml:space="preserve"> All Programs </w:t>
      </w:r>
      <w:r w:rsidRPr="009931EC">
        <w:rPr>
          <w:b/>
        </w:rPr>
        <w:sym w:font="Wingdings" w:char="F0E0"/>
      </w:r>
      <w:r w:rsidRPr="009931EC">
        <w:rPr>
          <w:b/>
        </w:rPr>
        <w:t xml:space="preserve"> Microsoft Visual Studio 2012 </w:t>
      </w:r>
      <w:r w:rsidRPr="009931EC">
        <w:rPr>
          <w:b/>
        </w:rPr>
        <w:sym w:font="Wingdings" w:char="F0E0"/>
      </w:r>
      <w:r w:rsidRPr="009931EC">
        <w:rPr>
          <w:b/>
        </w:rPr>
        <w:t xml:space="preserve"> Visual Studio 2012</w:t>
      </w:r>
      <w:r w:rsidRPr="003D1802">
        <w:t>.</w:t>
      </w:r>
    </w:p>
    <w:p w14:paraId="7E986012" w14:textId="77777777" w:rsidR="000328FD" w:rsidRPr="003D1802" w:rsidRDefault="000328FD" w:rsidP="009931EC">
      <w:pPr>
        <w:pStyle w:val="LabStepNumberedLevel2"/>
      </w:pPr>
      <w:r w:rsidRPr="003D1802">
        <w:t xml:space="preserve">Select </w:t>
      </w:r>
      <w:r w:rsidRPr="009931EC">
        <w:rPr>
          <w:b/>
        </w:rPr>
        <w:t xml:space="preserve">File </w:t>
      </w:r>
      <w:r w:rsidRPr="009931EC">
        <w:rPr>
          <w:b/>
        </w:rPr>
        <w:sym w:font="Wingdings" w:char="F0E0"/>
      </w:r>
      <w:r w:rsidRPr="009931EC">
        <w:rPr>
          <w:b/>
        </w:rPr>
        <w:t xml:space="preserve"> New </w:t>
      </w:r>
      <w:r w:rsidRPr="009931EC">
        <w:rPr>
          <w:b/>
        </w:rPr>
        <w:sym w:font="Wingdings" w:char="F0E0"/>
      </w:r>
      <w:r w:rsidRPr="009931EC">
        <w:rPr>
          <w:b/>
        </w:rPr>
        <w:t xml:space="preserve"> Project</w:t>
      </w:r>
      <w:r w:rsidRPr="003D1802">
        <w:t>.</w:t>
      </w:r>
    </w:p>
    <w:p w14:paraId="36AA8555" w14:textId="77777777" w:rsidR="000328FD" w:rsidRPr="003D1802" w:rsidRDefault="000328FD" w:rsidP="009931EC">
      <w:pPr>
        <w:pStyle w:val="LabStepNumberedLevel2"/>
      </w:pPr>
      <w:r w:rsidRPr="003D1802">
        <w:t xml:space="preserve">In the </w:t>
      </w:r>
      <w:r w:rsidRPr="009931EC">
        <w:rPr>
          <w:b/>
        </w:rPr>
        <w:t>New Project</w:t>
      </w:r>
      <w:r w:rsidRPr="003D1802">
        <w:t xml:space="preserve"> dialog:</w:t>
      </w:r>
    </w:p>
    <w:p w14:paraId="46C9CBD8" w14:textId="3E79519E" w:rsidR="000328FD" w:rsidRPr="003D1802" w:rsidRDefault="00090E07" w:rsidP="009931EC">
      <w:pPr>
        <w:pStyle w:val="LabStepNumberedLevel3"/>
      </w:pPr>
      <w:r>
        <w:t xml:space="preserve">Find the </w:t>
      </w:r>
      <w:r w:rsidRPr="009931EC">
        <w:rPr>
          <w:b/>
        </w:rPr>
        <w:t>SharePoint 2013</w:t>
      </w:r>
      <w:r w:rsidR="00EC044D">
        <w:rPr>
          <w:b/>
        </w:rPr>
        <w:t xml:space="preserve"> - Empty</w:t>
      </w:r>
      <w:r w:rsidRPr="009931EC">
        <w:rPr>
          <w:b/>
        </w:rPr>
        <w:t xml:space="preserve"> Project</w:t>
      </w:r>
      <w:r>
        <w:t xml:space="preserve"> template under the </w:t>
      </w:r>
      <w:r w:rsidRPr="009931EC">
        <w:rPr>
          <w:b/>
        </w:rPr>
        <w:t xml:space="preserve">Templates </w:t>
      </w:r>
      <w:r w:rsidRPr="009931EC">
        <w:rPr>
          <w:b/>
        </w:rPr>
        <w:sym w:font="Wingdings" w:char="F0E0"/>
      </w:r>
      <w:r w:rsidRPr="009931EC">
        <w:rPr>
          <w:b/>
        </w:rPr>
        <w:t xml:space="preserve"> Visual C# </w:t>
      </w:r>
      <w:r w:rsidRPr="009931EC">
        <w:rPr>
          <w:b/>
        </w:rPr>
        <w:sym w:font="Wingdings" w:char="F0E0"/>
      </w:r>
      <w:r w:rsidRPr="009931EC">
        <w:rPr>
          <w:b/>
        </w:rPr>
        <w:t xml:space="preserve"> Office / SharePoint </w:t>
      </w:r>
      <w:r w:rsidRPr="009931EC">
        <w:rPr>
          <w:b/>
        </w:rPr>
        <w:sym w:font="Wingdings" w:char="F0E0"/>
      </w:r>
      <w:r w:rsidRPr="009931EC">
        <w:rPr>
          <w:b/>
        </w:rPr>
        <w:t xml:space="preserve"> </w:t>
      </w:r>
      <w:proofErr w:type="spellStart"/>
      <w:r w:rsidRPr="009931EC">
        <w:rPr>
          <w:b/>
        </w:rPr>
        <w:t>SharePoint</w:t>
      </w:r>
      <w:proofErr w:type="spellEnd"/>
      <w:r w:rsidRPr="009931EC">
        <w:rPr>
          <w:b/>
        </w:rPr>
        <w:t xml:space="preserve"> Solutions</w:t>
      </w:r>
      <w:r>
        <w:t xml:space="preserve"> section</w:t>
      </w:r>
      <w:r w:rsidR="000328FD" w:rsidRPr="003D1802">
        <w:t>.</w:t>
      </w:r>
    </w:p>
    <w:p w14:paraId="469DFFA0" w14:textId="10FAB148" w:rsidR="000328FD" w:rsidRPr="00EC044D" w:rsidRDefault="000328FD" w:rsidP="009931EC">
      <w:pPr>
        <w:pStyle w:val="LabStepNumberedLevel3"/>
      </w:pPr>
      <w:r w:rsidRPr="00EC044D">
        <w:rPr>
          <w:b/>
        </w:rPr>
        <w:t>Name:</w:t>
      </w:r>
      <w:r w:rsidRPr="00EC044D">
        <w:t xml:space="preserve"> </w:t>
      </w:r>
      <w:proofErr w:type="spellStart"/>
      <w:r w:rsidR="00AA5A24" w:rsidRPr="00EC044D">
        <w:t>CamlQueryWebPart</w:t>
      </w:r>
      <w:proofErr w:type="spellEnd"/>
    </w:p>
    <w:p w14:paraId="36647504" w14:textId="77777777" w:rsidR="000328FD" w:rsidRPr="003D1802" w:rsidRDefault="000328FD" w:rsidP="009931EC">
      <w:pPr>
        <w:pStyle w:val="LabStepNumberedLevel2"/>
      </w:pPr>
      <w:r w:rsidRPr="003D1802">
        <w:t xml:space="preserve">Click </w:t>
      </w:r>
      <w:r w:rsidRPr="00A44580">
        <w:rPr>
          <w:b/>
        </w:rPr>
        <w:t>OK</w:t>
      </w:r>
      <w:r w:rsidRPr="003D1802">
        <w:t xml:space="preserve"> to create the project.</w:t>
      </w:r>
    </w:p>
    <w:p w14:paraId="46E9F6C4" w14:textId="77777777" w:rsidR="000328FD" w:rsidRPr="003D1802" w:rsidRDefault="000328FD" w:rsidP="009931EC">
      <w:pPr>
        <w:pStyle w:val="LabStepNumberedLevel2"/>
      </w:pPr>
      <w:r w:rsidRPr="003D1802">
        <w:t xml:space="preserve">In the </w:t>
      </w:r>
      <w:r w:rsidRPr="0094542B">
        <w:rPr>
          <w:b/>
        </w:rPr>
        <w:t>SharePoint Customization Wizard</w:t>
      </w:r>
      <w:r w:rsidRPr="003D1802">
        <w:t>, use the following values to complete the wizard and click Finish.</w:t>
      </w:r>
    </w:p>
    <w:p w14:paraId="18AC8EA7" w14:textId="77777777" w:rsidR="000328FD" w:rsidRPr="003D1802" w:rsidRDefault="000328FD" w:rsidP="009931EC">
      <w:pPr>
        <w:pStyle w:val="LabStepNumberedLevel3"/>
      </w:pPr>
      <w:r w:rsidRPr="0094542B">
        <w:rPr>
          <w:b/>
        </w:rPr>
        <w:lastRenderedPageBreak/>
        <w:t>What site do you want to use for debugging?</w:t>
      </w:r>
      <w:r w:rsidRPr="003D1802">
        <w:t xml:space="preserve"> </w:t>
      </w:r>
      <w:hyperlink r:id="rId14" w:history="1">
        <w:r w:rsidRPr="00F633CA">
          <w:rPr>
            <w:rStyle w:val="Hyperlink"/>
          </w:rPr>
          <w:t>http://serverside.wingtip.com</w:t>
        </w:r>
      </w:hyperlink>
      <w:r>
        <w:t xml:space="preserve"> </w:t>
      </w:r>
    </w:p>
    <w:p w14:paraId="1D2E10CB" w14:textId="390B44FD" w:rsidR="000328FD" w:rsidRDefault="000328FD" w:rsidP="009931EC">
      <w:pPr>
        <w:pStyle w:val="LabStepNumberedLevel3"/>
      </w:pPr>
      <w:r w:rsidRPr="0094542B">
        <w:rPr>
          <w:b/>
        </w:rPr>
        <w:t xml:space="preserve">What is the trust level for this SharePoint solution? </w:t>
      </w:r>
      <w:r w:rsidRPr="003D1802">
        <w:t xml:space="preserve">Deploy as </w:t>
      </w:r>
      <w:r w:rsidR="005714DF">
        <w:t>farm</w:t>
      </w:r>
      <w:r>
        <w:t xml:space="preserve"> </w:t>
      </w:r>
      <w:r w:rsidRPr="003D1802">
        <w:t>solution</w:t>
      </w:r>
    </w:p>
    <w:p w14:paraId="2FBC0A00" w14:textId="77777777" w:rsidR="007C6E22" w:rsidRDefault="007C6E22" w:rsidP="009931EC">
      <w:pPr>
        <w:pStyle w:val="LabStepNumbered"/>
      </w:pPr>
      <w:r>
        <w:t>Add a Web Part to the project:</w:t>
      </w:r>
    </w:p>
    <w:p w14:paraId="5BD87758" w14:textId="388E6A39" w:rsidR="007C6E22" w:rsidRDefault="007C6E22" w:rsidP="009931EC">
      <w:pPr>
        <w:pStyle w:val="LabStepNumberedLevel2"/>
      </w:pPr>
      <w:r>
        <w:t xml:space="preserve">Using the </w:t>
      </w:r>
      <w:r w:rsidRPr="005D63AC">
        <w:rPr>
          <w:b/>
        </w:rPr>
        <w:t>Solution Explorer</w:t>
      </w:r>
      <w:r>
        <w:t xml:space="preserve"> tool window, right-click the </w:t>
      </w:r>
      <w:proofErr w:type="spellStart"/>
      <w:r w:rsidR="001746FF" w:rsidRPr="001746FF">
        <w:rPr>
          <w:b/>
        </w:rPr>
        <w:t>CamlQueryWebPart</w:t>
      </w:r>
      <w:proofErr w:type="spellEnd"/>
      <w:r w:rsidR="00A96761">
        <w:rPr>
          <w:b/>
        </w:rPr>
        <w:t xml:space="preserve"> </w:t>
      </w:r>
      <w:r>
        <w:t xml:space="preserve">project and select </w:t>
      </w:r>
      <w:r w:rsidRPr="005D63AC">
        <w:rPr>
          <w:b/>
        </w:rPr>
        <w:t xml:space="preserve">Add </w:t>
      </w:r>
      <w:r w:rsidRPr="005D63AC">
        <w:rPr>
          <w:b/>
        </w:rPr>
        <w:sym w:font="Wingdings" w:char="F0E0"/>
      </w:r>
      <w:r w:rsidRPr="005D63AC">
        <w:rPr>
          <w:b/>
        </w:rPr>
        <w:t xml:space="preserve"> </w:t>
      </w:r>
      <w:r>
        <w:rPr>
          <w:b/>
        </w:rPr>
        <w:t>New Item</w:t>
      </w:r>
      <w:r>
        <w:t>.</w:t>
      </w:r>
    </w:p>
    <w:p w14:paraId="1A67408A" w14:textId="77777777" w:rsidR="007C6E22" w:rsidRDefault="007C6E22" w:rsidP="009931EC">
      <w:pPr>
        <w:pStyle w:val="LabStepNumberedLevel2"/>
      </w:pPr>
      <w:r>
        <w:t xml:space="preserve">In the </w:t>
      </w:r>
      <w:r w:rsidRPr="00A15199">
        <w:rPr>
          <w:b/>
        </w:rPr>
        <w:t>Add New Item</w:t>
      </w:r>
      <w:r>
        <w:t xml:space="preserve"> dialog, select the </w:t>
      </w:r>
      <w:r w:rsidRPr="00A15199">
        <w:rPr>
          <w:b/>
        </w:rPr>
        <w:t>Web Part</w:t>
      </w:r>
      <w:r>
        <w:t xml:space="preserve"> template from the </w:t>
      </w:r>
      <w:r w:rsidRPr="00A15199">
        <w:rPr>
          <w:b/>
        </w:rPr>
        <w:t xml:space="preserve">Visual C# Items </w:t>
      </w:r>
      <w:r w:rsidRPr="00A15199">
        <w:rPr>
          <w:b/>
        </w:rPr>
        <w:sym w:font="Wingdings" w:char="F0E0"/>
      </w:r>
      <w:r w:rsidRPr="00A15199">
        <w:rPr>
          <w:b/>
        </w:rPr>
        <w:t xml:space="preserve"> Office/SharePoint</w:t>
      </w:r>
      <w:r>
        <w:t xml:space="preserve"> category.</w:t>
      </w:r>
    </w:p>
    <w:p w14:paraId="0623B23F" w14:textId="18960378" w:rsidR="007C6E22" w:rsidRDefault="007C6E22" w:rsidP="009931EC">
      <w:pPr>
        <w:pStyle w:val="LabStepNumberedLevel3"/>
      </w:pPr>
      <w:r w:rsidRPr="00A15199">
        <w:rPr>
          <w:b/>
        </w:rPr>
        <w:t>Name:</w:t>
      </w:r>
      <w:r>
        <w:t xml:space="preserve"> </w:t>
      </w:r>
      <w:proofErr w:type="spellStart"/>
      <w:r w:rsidR="001746FF" w:rsidRPr="001746FF">
        <w:t>CamlQueryWebPart</w:t>
      </w:r>
      <w:proofErr w:type="spellEnd"/>
    </w:p>
    <w:p w14:paraId="2279D2A3" w14:textId="77777777" w:rsidR="007C6E22" w:rsidRDefault="007C6E22" w:rsidP="009931EC">
      <w:pPr>
        <w:pStyle w:val="LabStepNumberedLevel2"/>
      </w:pPr>
      <w:r>
        <w:t xml:space="preserve">Click </w:t>
      </w:r>
      <w:r w:rsidRPr="00A15199">
        <w:rPr>
          <w:b/>
        </w:rPr>
        <w:t>Add</w:t>
      </w:r>
      <w:r>
        <w:t>.</w:t>
      </w:r>
    </w:p>
    <w:p w14:paraId="3AA732C5" w14:textId="32394010" w:rsidR="007C6E22" w:rsidRDefault="007C6E22" w:rsidP="009931EC">
      <w:pPr>
        <w:pStyle w:val="LabStepNumberedLevel2"/>
      </w:pPr>
      <w:r>
        <w:t xml:space="preserve">Right-click the </w:t>
      </w:r>
      <w:proofErr w:type="spellStart"/>
      <w:r w:rsidR="001746FF" w:rsidRPr="009931EC">
        <w:rPr>
          <w:b/>
        </w:rPr>
        <w:t>CamlQueryWebPart</w:t>
      </w:r>
      <w:proofErr w:type="spellEnd"/>
      <w:r w:rsidR="00B827A8">
        <w:t xml:space="preserve"> </w:t>
      </w:r>
      <w:r w:rsidR="001746FF">
        <w:t>\</w:t>
      </w:r>
      <w:r w:rsidR="00B827A8">
        <w:t xml:space="preserve"> </w:t>
      </w:r>
      <w:proofErr w:type="spellStart"/>
      <w:r w:rsidR="001746FF" w:rsidRPr="009931EC">
        <w:rPr>
          <w:b/>
        </w:rPr>
        <w:t>CamlQueryWebPart</w:t>
      </w:r>
      <w:r w:rsidRPr="009931EC">
        <w:rPr>
          <w:b/>
        </w:rPr>
        <w:t>.webpart</w:t>
      </w:r>
      <w:proofErr w:type="spellEnd"/>
      <w:r>
        <w:t xml:space="preserve"> file and select </w:t>
      </w:r>
      <w:r w:rsidRPr="009931EC">
        <w:rPr>
          <w:b/>
        </w:rPr>
        <w:t>Open</w:t>
      </w:r>
      <w:r>
        <w:t>.</w:t>
      </w:r>
    </w:p>
    <w:p w14:paraId="3B538835" w14:textId="308697E4" w:rsidR="007C6E22" w:rsidRDefault="007C6E22" w:rsidP="009931EC">
      <w:pPr>
        <w:pStyle w:val="LabStepNumberedLevel3"/>
      </w:pPr>
      <w:r>
        <w:t xml:space="preserve">Update the </w:t>
      </w:r>
      <w:r w:rsidRPr="00636415">
        <w:rPr>
          <w:b/>
        </w:rPr>
        <w:t>&lt;property&gt;</w:t>
      </w:r>
      <w:r>
        <w:t xml:space="preserve"> node that has the attribute </w:t>
      </w:r>
      <w:r w:rsidRPr="00636415">
        <w:rPr>
          <w:b/>
        </w:rPr>
        <w:t>name=”Title”</w:t>
      </w:r>
      <w:r>
        <w:t xml:space="preserve"> and set the title to </w:t>
      </w:r>
      <w:r w:rsidR="001746FF">
        <w:rPr>
          <w:b/>
        </w:rPr>
        <w:t>CAML Query Web Part</w:t>
      </w:r>
      <w:r>
        <w:t>.</w:t>
      </w:r>
    </w:p>
    <w:p w14:paraId="6A96B199" w14:textId="77777777" w:rsidR="001746FF" w:rsidRDefault="001746FF" w:rsidP="009931EC">
      <w:pPr>
        <w:pStyle w:val="LabStepNumberedLevel2"/>
      </w:pPr>
      <w:r>
        <w:t>Now, modify the element manifest that will provision the Web Part definition:</w:t>
      </w:r>
    </w:p>
    <w:p w14:paraId="3228250E" w14:textId="26576D05" w:rsidR="001746FF" w:rsidRDefault="001746FF" w:rsidP="009931EC">
      <w:pPr>
        <w:pStyle w:val="LabStepNumberedLevel3"/>
      </w:pPr>
      <w:r>
        <w:t xml:space="preserve">Using the </w:t>
      </w:r>
      <w:r w:rsidRPr="005D63AC">
        <w:rPr>
          <w:b/>
        </w:rPr>
        <w:t>Solution Explorer</w:t>
      </w:r>
      <w:r>
        <w:t xml:space="preserve"> tool window, right-click the </w:t>
      </w:r>
      <w:proofErr w:type="spellStart"/>
      <w:r w:rsidRPr="001746FF">
        <w:rPr>
          <w:b/>
        </w:rPr>
        <w:t>CamlQueryWebPart</w:t>
      </w:r>
      <w:proofErr w:type="spellEnd"/>
      <w:r>
        <w:rPr>
          <w:b/>
        </w:rPr>
        <w:t xml:space="preserve"> \ Elements.xml </w:t>
      </w:r>
      <w:r>
        <w:t xml:space="preserve">file and select </w:t>
      </w:r>
      <w:r>
        <w:rPr>
          <w:b/>
        </w:rPr>
        <w:t>Open</w:t>
      </w:r>
      <w:r>
        <w:t>.</w:t>
      </w:r>
    </w:p>
    <w:p w14:paraId="49226832" w14:textId="77777777" w:rsidR="001746FF" w:rsidRDefault="001746FF" w:rsidP="009931EC">
      <w:pPr>
        <w:pStyle w:val="LabStepNumberedLevel3"/>
      </w:pPr>
      <w:r>
        <w:t xml:space="preserve">Modify the </w:t>
      </w:r>
      <w:r w:rsidRPr="008F4CD6">
        <w:rPr>
          <w:b/>
        </w:rPr>
        <w:t xml:space="preserve">&lt;Property&gt; </w:t>
      </w:r>
      <w:r>
        <w:t xml:space="preserve">element by setting the </w:t>
      </w:r>
      <w:r w:rsidRPr="008F4CD6">
        <w:rPr>
          <w:b/>
        </w:rPr>
        <w:t>Value</w:t>
      </w:r>
      <w:r>
        <w:t xml:space="preserve"> attribute to </w:t>
      </w:r>
      <w:r w:rsidRPr="008F4CD6">
        <w:rPr>
          <w:b/>
        </w:rPr>
        <w:t>Wingtip Web Parts</w:t>
      </w:r>
      <w:r>
        <w:t>.</w:t>
      </w:r>
    </w:p>
    <w:p w14:paraId="00271640" w14:textId="77777777" w:rsidR="00CA6B62" w:rsidRDefault="00CA6B62" w:rsidP="00CA6B62">
      <w:pPr>
        <w:pStyle w:val="LabStepNumbered"/>
      </w:pPr>
      <w:r>
        <w:t xml:space="preserve">Using the </w:t>
      </w:r>
      <w:r w:rsidRPr="00CA6B62">
        <w:rPr>
          <w:b/>
        </w:rPr>
        <w:t>Solution Explorer</w:t>
      </w:r>
      <w:r>
        <w:t xml:space="preserve"> tool window, right-click the </w:t>
      </w:r>
      <w:proofErr w:type="spellStart"/>
      <w:r w:rsidRPr="00CA6B62">
        <w:rPr>
          <w:b/>
        </w:rPr>
        <w:t>CamlQueryWebPart</w:t>
      </w:r>
      <w:proofErr w:type="spellEnd"/>
      <w:r w:rsidRPr="00CA6B62">
        <w:rPr>
          <w:b/>
        </w:rPr>
        <w:t xml:space="preserve"> \ </w:t>
      </w:r>
      <w:proofErr w:type="spellStart"/>
      <w:r w:rsidRPr="00CA6B62">
        <w:rPr>
          <w:b/>
        </w:rPr>
        <w:t>CamlQueryWebPart.cs</w:t>
      </w:r>
      <w:proofErr w:type="spellEnd"/>
      <w:r w:rsidRPr="00CA6B62">
        <w:rPr>
          <w:b/>
        </w:rPr>
        <w:t xml:space="preserve"> </w:t>
      </w:r>
      <w:r>
        <w:t xml:space="preserve">file and select </w:t>
      </w:r>
      <w:r w:rsidRPr="00CA6B62">
        <w:rPr>
          <w:b/>
        </w:rPr>
        <w:t>Open</w:t>
      </w:r>
      <w:r>
        <w:t>.</w:t>
      </w:r>
    </w:p>
    <w:p w14:paraId="73BD27A7" w14:textId="5EA16B11" w:rsidR="007C6E22" w:rsidRDefault="00D3666F" w:rsidP="00D3666F">
      <w:pPr>
        <w:pStyle w:val="LabStepNumbered"/>
      </w:pPr>
      <w:r>
        <w:t>Add code to the Web Part to query a SharePoint list:</w:t>
      </w:r>
    </w:p>
    <w:p w14:paraId="2F8987C6" w14:textId="4FFC3096" w:rsidR="00D3666F" w:rsidRDefault="001E6453" w:rsidP="009931EC">
      <w:pPr>
        <w:pStyle w:val="LabStepNumberedLevel2"/>
      </w:pPr>
      <w:r>
        <w:t xml:space="preserve">Add the following code to the </w:t>
      </w:r>
      <w:proofErr w:type="spellStart"/>
      <w:r w:rsidRPr="001E6453">
        <w:rPr>
          <w:b/>
        </w:rPr>
        <w:t>CreateChildControls</w:t>
      </w:r>
      <w:proofErr w:type="spellEnd"/>
      <w:r w:rsidRPr="001E6453">
        <w:rPr>
          <w:b/>
        </w:rPr>
        <w:t>()</w:t>
      </w:r>
      <w:r>
        <w:t xml:space="preserve"> method that creates a new </w:t>
      </w:r>
      <w:proofErr w:type="spellStart"/>
      <w:r w:rsidRPr="00EA13BF">
        <w:rPr>
          <w:b/>
        </w:rPr>
        <w:t>SPQuery</w:t>
      </w:r>
      <w:proofErr w:type="spellEnd"/>
      <w:r>
        <w:t xml:space="preserve"> object and passes in a CAML query, selecting only the </w:t>
      </w:r>
      <w:r w:rsidRPr="00EA13BF">
        <w:rPr>
          <w:b/>
        </w:rPr>
        <w:t>Title</w:t>
      </w:r>
      <w:r>
        <w:t xml:space="preserve"> &amp; </w:t>
      </w:r>
      <w:r w:rsidRPr="00EA13BF">
        <w:rPr>
          <w:b/>
        </w:rPr>
        <w:t>Description</w:t>
      </w:r>
      <w:r>
        <w:t xml:space="preserve"> fields:</w:t>
      </w:r>
    </w:p>
    <w:p w14:paraId="24BB4BC1" w14:textId="77777777" w:rsidR="001E6453" w:rsidRDefault="001E6453" w:rsidP="00CA6B62">
      <w:pPr>
        <w:pStyle w:val="LabStepCodeBlockLevel2"/>
      </w:pPr>
      <w:r>
        <w:t>SPList list = SPContext.Current.Web.Lists.TryGetList("Projects");</w:t>
      </w:r>
    </w:p>
    <w:p w14:paraId="4055F930" w14:textId="77777777" w:rsidR="001E6453" w:rsidRDefault="001E6453" w:rsidP="00CA6B62">
      <w:pPr>
        <w:pStyle w:val="LabStepCodeBlockLevel2"/>
      </w:pPr>
      <w:r>
        <w:t>if (list != null)</w:t>
      </w:r>
    </w:p>
    <w:p w14:paraId="3D458A9E" w14:textId="77777777" w:rsidR="001E6453" w:rsidRDefault="001E6453" w:rsidP="00CA6B62">
      <w:pPr>
        <w:pStyle w:val="LabStepCodeBlockLevel2"/>
      </w:pPr>
      <w:r>
        <w:t>{</w:t>
      </w:r>
    </w:p>
    <w:p w14:paraId="2FE3A39F" w14:textId="77777777" w:rsidR="001E6453" w:rsidRDefault="001E6453" w:rsidP="00CA6B62">
      <w:pPr>
        <w:pStyle w:val="LabStepCodeBlockLevel2"/>
      </w:pPr>
      <w:r>
        <w:t xml:space="preserve">  SPQuery query = new SPQuery()</w:t>
      </w:r>
    </w:p>
    <w:p w14:paraId="4B08C488" w14:textId="77777777" w:rsidR="001E6453" w:rsidRDefault="001E6453" w:rsidP="00CA6B62">
      <w:pPr>
        <w:pStyle w:val="LabStepCodeBlockLevel2"/>
      </w:pPr>
      <w:r>
        <w:t xml:space="preserve">  {</w:t>
      </w:r>
    </w:p>
    <w:p w14:paraId="2A6870F8" w14:textId="77777777" w:rsidR="001E6453" w:rsidRDefault="001E6453" w:rsidP="00CA6B62">
      <w:pPr>
        <w:pStyle w:val="LabStepCodeBlockLevel2"/>
      </w:pPr>
      <w:r>
        <w:t xml:space="preserve">    ViewFields = "&lt;FieldRef Name='Title' /&gt;&lt;FieldRef Name='Description' /&gt;",</w:t>
      </w:r>
    </w:p>
    <w:p w14:paraId="03C2B297" w14:textId="77777777" w:rsidR="001E6453" w:rsidRDefault="001E6453" w:rsidP="00CA6B62">
      <w:pPr>
        <w:pStyle w:val="LabStepCodeBlockLevel2"/>
      </w:pPr>
      <w:r>
        <w:t xml:space="preserve">    Query = @"&lt;OrderBy&gt;</w:t>
      </w:r>
    </w:p>
    <w:p w14:paraId="5F49EBD3" w14:textId="77777777" w:rsidR="001E6453" w:rsidRDefault="001E6453" w:rsidP="00CA6B62">
      <w:pPr>
        <w:pStyle w:val="LabStepCodeBlockLevel2"/>
      </w:pPr>
      <w:r>
        <w:t xml:space="preserve">                &lt;FieldRef Name='Title' /&gt;</w:t>
      </w:r>
    </w:p>
    <w:p w14:paraId="31E8D47F" w14:textId="77777777" w:rsidR="001E6453" w:rsidRDefault="001E6453" w:rsidP="00CA6B62">
      <w:pPr>
        <w:pStyle w:val="LabStepCodeBlockLevel2"/>
      </w:pPr>
      <w:r>
        <w:t xml:space="preserve">              &lt;/OrderBy&gt;"</w:t>
      </w:r>
    </w:p>
    <w:p w14:paraId="4C2CD39E" w14:textId="77777777" w:rsidR="001E6453" w:rsidRDefault="001E6453" w:rsidP="00CA6B62">
      <w:pPr>
        <w:pStyle w:val="LabStepCodeBlockLevel2"/>
      </w:pPr>
      <w:r>
        <w:t xml:space="preserve">  };</w:t>
      </w:r>
    </w:p>
    <w:p w14:paraId="6EBF392D" w14:textId="77777777" w:rsidR="001E6453" w:rsidRDefault="001E6453" w:rsidP="00CA6B62">
      <w:pPr>
        <w:pStyle w:val="LabStepCodeBlockLevel2"/>
      </w:pPr>
      <w:r>
        <w:t xml:space="preserve">  SPListItemCollection listItems = list.GetItems(query);</w:t>
      </w:r>
    </w:p>
    <w:p w14:paraId="0C91C9ED" w14:textId="390158F3" w:rsidR="001E6453" w:rsidRDefault="001E6453" w:rsidP="00CA6B62">
      <w:pPr>
        <w:pStyle w:val="LabStepCodeBlockLevel2"/>
      </w:pPr>
      <w:r>
        <w:t>}</w:t>
      </w:r>
    </w:p>
    <w:p w14:paraId="03BE47CF" w14:textId="47E268F5" w:rsidR="001E6453" w:rsidRDefault="001E6453" w:rsidP="001E6453">
      <w:pPr>
        <w:pStyle w:val="LabStepNumbered"/>
      </w:pPr>
      <w:r>
        <w:t xml:space="preserve">Add </w:t>
      </w:r>
      <w:r w:rsidR="00587D36">
        <w:t>the following code to the end of the</w:t>
      </w:r>
      <w:r w:rsidR="00E3745D">
        <w:t xml:space="preserve"> </w:t>
      </w:r>
      <w:r w:rsidR="00E3745D" w:rsidRPr="00E3745D">
        <w:rPr>
          <w:b/>
        </w:rPr>
        <w:t>if</w:t>
      </w:r>
      <w:r w:rsidR="00E3745D">
        <w:t xml:space="preserve"> statement you just added to the </w:t>
      </w:r>
      <w:r w:rsidR="00587D36">
        <w:t xml:space="preserve"> </w:t>
      </w:r>
      <w:proofErr w:type="spellStart"/>
      <w:r w:rsidR="00587D36" w:rsidRPr="00587D36">
        <w:rPr>
          <w:b/>
        </w:rPr>
        <w:t>CreateChildControls</w:t>
      </w:r>
      <w:proofErr w:type="spellEnd"/>
      <w:r w:rsidR="00587D36" w:rsidRPr="00587D36">
        <w:rPr>
          <w:b/>
        </w:rPr>
        <w:t xml:space="preserve">() </w:t>
      </w:r>
      <w:r w:rsidR="00587D36">
        <w:t xml:space="preserve">method </w:t>
      </w:r>
      <w:r>
        <w:t>to display the results of the query:</w:t>
      </w:r>
    </w:p>
    <w:p w14:paraId="52747F2A" w14:textId="77777777" w:rsidR="00587D36" w:rsidRDefault="00587D36" w:rsidP="00587D36">
      <w:pPr>
        <w:pStyle w:val="LabStepCodeBlockLevel2"/>
      </w:pPr>
      <w:r>
        <w:t>foreach (SPListItem item in listItems)</w:t>
      </w:r>
    </w:p>
    <w:p w14:paraId="5A3F54FC" w14:textId="77777777" w:rsidR="00587D36" w:rsidRDefault="00587D36" w:rsidP="00587D36">
      <w:pPr>
        <w:pStyle w:val="LabStepCodeBlockLevel2"/>
      </w:pPr>
      <w:r>
        <w:t>{</w:t>
      </w:r>
    </w:p>
    <w:p w14:paraId="4AAC2282" w14:textId="77777777" w:rsidR="00587D36" w:rsidRDefault="00587D36" w:rsidP="00587D36">
      <w:pPr>
        <w:pStyle w:val="LabStepCodeBlockLevel2"/>
      </w:pPr>
      <w:r>
        <w:t xml:space="preserve">  string html = string.Format("&lt;div&gt;&lt;b&gt;Project:&lt;/b&gt;{0}&lt;br /&gt;&lt;em&gt;{1}&lt;/em&gt;&lt;/div&gt;", item["Title"].ToString(), item["Description"].ToString());</w:t>
      </w:r>
    </w:p>
    <w:p w14:paraId="48B4C2B2" w14:textId="77777777" w:rsidR="00587D36" w:rsidRDefault="00587D36" w:rsidP="00587D36">
      <w:pPr>
        <w:pStyle w:val="LabStepCodeBlockLevel2"/>
      </w:pPr>
      <w:r>
        <w:t xml:space="preserve">  this.Controls.Add(new LiteralControl(html));</w:t>
      </w:r>
    </w:p>
    <w:p w14:paraId="32B6590C" w14:textId="599E0EF7" w:rsidR="00CA6B62" w:rsidRDefault="00587D36" w:rsidP="00587D36">
      <w:pPr>
        <w:pStyle w:val="LabStepCodeBlockLevel2"/>
      </w:pPr>
      <w:r>
        <w:t>}</w:t>
      </w:r>
    </w:p>
    <w:p w14:paraId="100EF73B" w14:textId="77777777" w:rsidR="00587D36" w:rsidRDefault="00587D36" w:rsidP="00587D36">
      <w:pPr>
        <w:pStyle w:val="LabStepNumbered"/>
      </w:pPr>
      <w:r>
        <w:t xml:space="preserve">Save all changes: </w:t>
      </w:r>
      <w:r w:rsidRPr="003C66C6">
        <w:rPr>
          <w:b/>
        </w:rPr>
        <w:t xml:space="preserve">File </w:t>
      </w:r>
      <w:r w:rsidRPr="003C66C6">
        <w:rPr>
          <w:b/>
        </w:rPr>
        <w:sym w:font="Wingdings" w:char="F0E0"/>
      </w:r>
      <w:r w:rsidRPr="003C66C6">
        <w:rPr>
          <w:b/>
        </w:rPr>
        <w:t xml:space="preserve"> Save All</w:t>
      </w:r>
      <w:r>
        <w:t>.</w:t>
      </w:r>
    </w:p>
    <w:p w14:paraId="292F5413" w14:textId="77777777" w:rsidR="00587D36" w:rsidRDefault="00587D36" w:rsidP="00587D36">
      <w:pPr>
        <w:pStyle w:val="Heading4"/>
      </w:pPr>
      <w:r>
        <w:t>Build and Test the Project</w:t>
      </w:r>
    </w:p>
    <w:p w14:paraId="17B914E0" w14:textId="77777777" w:rsidR="00587D36" w:rsidRPr="00FD6E52" w:rsidRDefault="00587D36" w:rsidP="009931EC">
      <w:pPr>
        <w:pStyle w:val="LabStepNumbered"/>
      </w:pPr>
      <w:r>
        <w:t>Build and test your application</w:t>
      </w:r>
      <w:r w:rsidRPr="00E728BB">
        <w:t xml:space="preserve"> </w:t>
      </w:r>
      <w:r>
        <w:t xml:space="preserve">by </w:t>
      </w:r>
      <w:r w:rsidRPr="00FD6E52">
        <w:t xml:space="preserve">pressing </w:t>
      </w:r>
      <w:r w:rsidRPr="00587D36">
        <w:rPr>
          <w:b/>
        </w:rPr>
        <w:t>[F5]</w:t>
      </w:r>
      <w:r w:rsidRPr="00FD6E52">
        <w:t xml:space="preserve"> or </w:t>
      </w:r>
      <w:r w:rsidRPr="00587D36">
        <w:rPr>
          <w:b/>
        </w:rPr>
        <w:t xml:space="preserve">Debug </w:t>
      </w:r>
      <w:r w:rsidRPr="00FD6E52">
        <w:rPr>
          <w:b/>
        </w:rPr>
        <w:sym w:font="Wingdings" w:char="F0E0"/>
      </w:r>
      <w:r w:rsidRPr="00587D36">
        <w:rPr>
          <w:b/>
        </w:rPr>
        <w:t xml:space="preserve"> Start Debugging</w:t>
      </w:r>
      <w:r w:rsidRPr="00FD6E52">
        <w:t xml:space="preserve">. </w:t>
      </w:r>
    </w:p>
    <w:p w14:paraId="3262A327" w14:textId="713ED83C" w:rsidR="00587D36" w:rsidRDefault="00587D36" w:rsidP="00587D36">
      <w:pPr>
        <w:pStyle w:val="LabStepNumbered"/>
      </w:pPr>
      <w:r w:rsidRPr="00FD6E52">
        <w:t>Once the solution has been deployed, Internet</w:t>
      </w:r>
      <w:r>
        <w:t xml:space="preserve"> Explorer will launch and navigate to the </w:t>
      </w:r>
      <w:hyperlink r:id="rId15" w:history="1">
        <w:r w:rsidRPr="00F633CA">
          <w:rPr>
            <w:rStyle w:val="Hyperlink"/>
          </w:rPr>
          <w:t>http://serverside.wingtip.com</w:t>
        </w:r>
      </w:hyperlink>
      <w:r>
        <w:t xml:space="preserve"> site.</w:t>
      </w:r>
    </w:p>
    <w:p w14:paraId="0D19D77A" w14:textId="77777777" w:rsidR="00587D36" w:rsidRDefault="00587D36" w:rsidP="00587D36">
      <w:pPr>
        <w:pStyle w:val="LabStepNumbered"/>
      </w:pPr>
      <w:r>
        <w:t>Add the Web Part to the page:</w:t>
      </w:r>
    </w:p>
    <w:p w14:paraId="336C21A9" w14:textId="77777777" w:rsidR="00587D36" w:rsidRDefault="00587D36" w:rsidP="009931EC">
      <w:pPr>
        <w:pStyle w:val="LabStepNumberedLevel2"/>
      </w:pPr>
      <w:r>
        <w:t xml:space="preserve">Using the </w:t>
      </w:r>
      <w:r w:rsidRPr="00331ED4">
        <w:rPr>
          <w:b/>
        </w:rPr>
        <w:t>Site Actions</w:t>
      </w:r>
      <w:r>
        <w:t xml:space="preserve"> “gear” icon in the top-right corner, select </w:t>
      </w:r>
      <w:r w:rsidRPr="00331ED4">
        <w:rPr>
          <w:b/>
        </w:rPr>
        <w:t>Edit Page</w:t>
      </w:r>
      <w:r>
        <w:t>.</w:t>
      </w:r>
    </w:p>
    <w:p w14:paraId="56542F07" w14:textId="77777777" w:rsidR="00587D36" w:rsidRDefault="00587D36" w:rsidP="009931EC">
      <w:pPr>
        <w:pStyle w:val="LabStepNumberedLevel2"/>
      </w:pPr>
      <w:r>
        <w:t xml:space="preserve">Using the ribbon, select the </w:t>
      </w:r>
      <w:r w:rsidRPr="009E028F">
        <w:rPr>
          <w:b/>
        </w:rPr>
        <w:t>Page</w:t>
      </w:r>
      <w:r>
        <w:t xml:space="preserve"> tab, then click the </w:t>
      </w:r>
      <w:r w:rsidRPr="009E028F">
        <w:rPr>
          <w:b/>
        </w:rPr>
        <w:t>Insert</w:t>
      </w:r>
      <w:r>
        <w:t xml:space="preserve"> tab and click the </w:t>
      </w:r>
      <w:r>
        <w:rPr>
          <w:b/>
        </w:rPr>
        <w:t>Web</w:t>
      </w:r>
      <w:r w:rsidRPr="009E028F">
        <w:rPr>
          <w:b/>
        </w:rPr>
        <w:t xml:space="preserve"> Part</w:t>
      </w:r>
      <w:r>
        <w:t xml:space="preserve"> button.</w:t>
      </w:r>
    </w:p>
    <w:p w14:paraId="769D0930" w14:textId="2C1240D2" w:rsidR="00587D36" w:rsidRDefault="00587D36" w:rsidP="009931EC">
      <w:pPr>
        <w:pStyle w:val="LabStepNumberedLevel2"/>
      </w:pPr>
      <w:r>
        <w:t xml:space="preserve">Select the </w:t>
      </w:r>
      <w:r>
        <w:rPr>
          <w:b/>
        </w:rPr>
        <w:t>CAML Query Web Part</w:t>
      </w:r>
      <w:r>
        <w:t xml:space="preserve"> from the </w:t>
      </w:r>
      <w:r w:rsidRPr="0043462D">
        <w:rPr>
          <w:b/>
        </w:rPr>
        <w:t>Wingtip Web Parts</w:t>
      </w:r>
      <w:r>
        <w:t xml:space="preserve"> category and click the </w:t>
      </w:r>
      <w:r w:rsidRPr="00323298">
        <w:rPr>
          <w:b/>
        </w:rPr>
        <w:t>Add</w:t>
      </w:r>
      <w:r>
        <w:t xml:space="preserve"> button.</w:t>
      </w:r>
    </w:p>
    <w:p w14:paraId="2A3A0CEF" w14:textId="01F69B09" w:rsidR="00587D36" w:rsidRDefault="00587D36" w:rsidP="00587D36">
      <w:pPr>
        <w:pStyle w:val="LabStepNumbered"/>
      </w:pPr>
      <w:r>
        <w:t>Notice that the Web Part is displaying the contents of the SharePoint list:</w:t>
      </w:r>
    </w:p>
    <w:p w14:paraId="3720222B" w14:textId="1140F546" w:rsidR="00587D36" w:rsidRDefault="00587D36" w:rsidP="00587D36">
      <w:pPr>
        <w:pStyle w:val="LabStepScreenshot"/>
      </w:pPr>
      <w:r>
        <w:rPr>
          <w:noProof/>
        </w:rPr>
        <w:lastRenderedPageBreak/>
        <w:drawing>
          <wp:inline distT="0" distB="0" distL="0" distR="0" wp14:anchorId="6F360ABD" wp14:editId="4D457B81">
            <wp:extent cx="3688080" cy="1437825"/>
            <wp:effectExtent l="0" t="0" r="0" b="0"/>
            <wp:docPr id="6" name="Picture 6" descr="C:\Users\ANDREW~1.RIV\AppData\Local\Temp\SNAGHTML1260be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W~1.RIV\AppData\Local\Temp\SNAGHTML1260be5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7497" cy="1441496"/>
                    </a:xfrm>
                    <a:prstGeom prst="rect">
                      <a:avLst/>
                    </a:prstGeom>
                    <a:noFill/>
                    <a:ln>
                      <a:noFill/>
                    </a:ln>
                  </pic:spPr>
                </pic:pic>
              </a:graphicData>
            </a:graphic>
          </wp:inline>
        </w:drawing>
      </w:r>
    </w:p>
    <w:p w14:paraId="0F85A901" w14:textId="77777777" w:rsidR="00587D36" w:rsidRDefault="00587D36" w:rsidP="00587D36">
      <w:pPr>
        <w:pStyle w:val="LabStepNumbered"/>
      </w:pPr>
      <w:r>
        <w:t>Close the browser to stop the debugger and go back to Visual Studio.</w:t>
      </w:r>
    </w:p>
    <w:p w14:paraId="67D56E55" w14:textId="0E4CADD9" w:rsidR="00587D36" w:rsidRDefault="00587D36" w:rsidP="00587D36">
      <w:r>
        <w:t xml:space="preserve">In this exercise you created a Web Part that used the </w:t>
      </w:r>
      <w:proofErr w:type="spellStart"/>
      <w:r>
        <w:t>SPQuery</w:t>
      </w:r>
      <w:proofErr w:type="spellEnd"/>
      <w:r>
        <w:t xml:space="preserve"> object with a CAML query t</w:t>
      </w:r>
      <w:r w:rsidR="00E92382">
        <w:t>o retrieve data from SharePoint</w:t>
      </w:r>
      <w:r w:rsidR="0022271C">
        <w:t>.</w:t>
      </w:r>
    </w:p>
    <w:p w14:paraId="057EBC15" w14:textId="2A444B04" w:rsidR="00AE2319" w:rsidRDefault="00AE2319" w:rsidP="00AE2319">
      <w:pPr>
        <w:pStyle w:val="Heading3"/>
      </w:pPr>
      <w:r>
        <w:t xml:space="preserve">Exercise 4: </w:t>
      </w:r>
      <w:bookmarkEnd w:id="2"/>
      <w:bookmarkEnd w:id="3"/>
      <w:r>
        <w:t xml:space="preserve">Querying a List </w:t>
      </w:r>
      <w:r w:rsidR="000C72C0">
        <w:t>U</w:t>
      </w:r>
      <w:r>
        <w:t>sing LINQ for SharePoint</w:t>
      </w:r>
    </w:p>
    <w:p w14:paraId="6A02190A" w14:textId="77777777" w:rsidR="00AE2319" w:rsidRDefault="00AE2319" w:rsidP="009931EC">
      <w:pPr>
        <w:pStyle w:val="LabExerciseLeadIn"/>
      </w:pPr>
      <w:r>
        <w:t xml:space="preserve">In this exercise you will create entities for use with LINQ. Entity creation is done by using the command line utility </w:t>
      </w:r>
      <w:proofErr w:type="spellStart"/>
      <w:r>
        <w:t>SPMetal</w:t>
      </w:r>
      <w:proofErr w:type="spellEnd"/>
      <w:r>
        <w:t>.</w:t>
      </w:r>
    </w:p>
    <w:p w14:paraId="4B7C8359" w14:textId="38C66DAE" w:rsidR="001C183B" w:rsidRDefault="001C183B" w:rsidP="009931EC">
      <w:pPr>
        <w:pStyle w:val="LabStepNumbered"/>
        <w:numPr>
          <w:ilvl w:val="0"/>
          <w:numId w:val="40"/>
        </w:numPr>
      </w:pPr>
      <w:r>
        <w:t>Generate an entity data model for the site containing the sample data:</w:t>
      </w:r>
    </w:p>
    <w:p w14:paraId="46F82CDA" w14:textId="77777777" w:rsidR="001C183B" w:rsidRDefault="001C183B" w:rsidP="00E87FCD">
      <w:pPr>
        <w:pStyle w:val="LabStepNumberedLevel2"/>
      </w:pPr>
      <w:r>
        <w:t xml:space="preserve">Open </w:t>
      </w:r>
      <w:r w:rsidRPr="00E3745D">
        <w:rPr>
          <w:b/>
        </w:rPr>
        <w:t>SharePoint 2013 Management Shell</w:t>
      </w:r>
      <w:r>
        <w:t xml:space="preserve">: </w:t>
      </w:r>
      <w:r w:rsidRPr="00E3745D">
        <w:rPr>
          <w:b/>
        </w:rPr>
        <w:t xml:space="preserve">Start </w:t>
      </w:r>
      <w:r w:rsidRPr="00E3745D">
        <w:rPr>
          <w:b/>
        </w:rPr>
        <w:sym w:font="Wingdings" w:char="F0E0"/>
      </w:r>
      <w:r w:rsidRPr="00E3745D">
        <w:rPr>
          <w:b/>
        </w:rPr>
        <w:t xml:space="preserve"> All Programs </w:t>
      </w:r>
      <w:r w:rsidRPr="00E3745D">
        <w:rPr>
          <w:b/>
        </w:rPr>
        <w:sym w:font="Wingdings" w:char="F0E0"/>
      </w:r>
      <w:r w:rsidRPr="00E3745D">
        <w:rPr>
          <w:b/>
        </w:rPr>
        <w:t xml:space="preserve"> Microsoft SharePoint 2013 Products </w:t>
      </w:r>
      <w:r w:rsidRPr="00E3745D">
        <w:rPr>
          <w:b/>
        </w:rPr>
        <w:sym w:font="Wingdings" w:char="F0E0"/>
      </w:r>
      <w:r w:rsidRPr="00E3745D">
        <w:rPr>
          <w:b/>
        </w:rPr>
        <w:t xml:space="preserve"> SharePoint 2013 Management Shel</w:t>
      </w:r>
      <w:r>
        <w:t xml:space="preserve">l. </w:t>
      </w:r>
    </w:p>
    <w:p w14:paraId="39DD7F63" w14:textId="45AC6858" w:rsidR="001C183B" w:rsidRDefault="001C183B" w:rsidP="00E87FCD">
      <w:pPr>
        <w:pStyle w:val="LabStepNumberedLevel2"/>
      </w:pPr>
      <w:r>
        <w:t xml:space="preserve">Execute the following command in the </w:t>
      </w:r>
      <w:r w:rsidRPr="009F401B">
        <w:t>SharePoint 2013 Management Shell</w:t>
      </w:r>
      <w:r>
        <w:t>:</w:t>
      </w:r>
    </w:p>
    <w:p w14:paraId="68E2CF64" w14:textId="58CCDE94" w:rsidR="001C183B" w:rsidRDefault="001C183B" w:rsidP="001C183B">
      <w:pPr>
        <w:pStyle w:val="LabStepCodeBlockLevel2"/>
      </w:pPr>
      <w:r w:rsidRPr="00340F36">
        <w:t>SPMetal</w:t>
      </w:r>
      <w:r w:rsidR="00E932CC">
        <w:t>.exe</w:t>
      </w:r>
      <w:r w:rsidRPr="00340F36">
        <w:t xml:space="preserve"> /web:</w:t>
      </w:r>
      <w:r>
        <w:t xml:space="preserve">http://serverside.wingtip.com </w:t>
      </w:r>
      <w:r w:rsidRPr="00340F36">
        <w:t>/code:</w:t>
      </w:r>
      <w:r>
        <w:t>”c:\ServerSide</w:t>
      </w:r>
      <w:r w:rsidRPr="00340F36">
        <w:t>Entities.cs</w:t>
      </w:r>
      <w:r>
        <w:t>”</w:t>
      </w:r>
    </w:p>
    <w:p w14:paraId="6C3E46FB" w14:textId="77777777" w:rsidR="00774CC9" w:rsidRDefault="00774CC9" w:rsidP="00E87FCD">
      <w:pPr>
        <w:pStyle w:val="LabStepNumbered"/>
      </w:pPr>
      <w:r>
        <w:t xml:space="preserve">Create a new project in </w:t>
      </w:r>
      <w:r w:rsidRPr="003D1802">
        <w:t>Visual</w:t>
      </w:r>
      <w:r>
        <w:t xml:space="preserve"> Studio </w:t>
      </w:r>
      <w:r w:rsidRPr="003D1802">
        <w:t>2012</w:t>
      </w:r>
      <w:r>
        <w:t>:</w:t>
      </w:r>
    </w:p>
    <w:p w14:paraId="2C35F3B6" w14:textId="77777777" w:rsidR="00774CC9" w:rsidRPr="003D1802" w:rsidRDefault="00774CC9" w:rsidP="00E87FCD">
      <w:pPr>
        <w:pStyle w:val="LabStepNumberedLevel2"/>
      </w:pPr>
      <w:r w:rsidRPr="003D1802">
        <w:t xml:space="preserve">Launch </w:t>
      </w:r>
      <w:r w:rsidRPr="00E87FCD">
        <w:rPr>
          <w:b/>
        </w:rPr>
        <w:t>Visual Studio 2012</w:t>
      </w:r>
      <w:r w:rsidRPr="003D1802">
        <w:t xml:space="preserve">: </w:t>
      </w:r>
      <w:r w:rsidRPr="00E87FCD">
        <w:rPr>
          <w:b/>
        </w:rPr>
        <w:t xml:space="preserve">Start </w:t>
      </w:r>
      <w:r w:rsidRPr="00E87FCD">
        <w:rPr>
          <w:b/>
        </w:rPr>
        <w:sym w:font="Wingdings" w:char="F0E0"/>
      </w:r>
      <w:r w:rsidRPr="00E87FCD">
        <w:rPr>
          <w:b/>
        </w:rPr>
        <w:t xml:space="preserve"> All Programs </w:t>
      </w:r>
      <w:r w:rsidRPr="00E87FCD">
        <w:rPr>
          <w:b/>
        </w:rPr>
        <w:sym w:font="Wingdings" w:char="F0E0"/>
      </w:r>
      <w:r w:rsidRPr="00E87FCD">
        <w:rPr>
          <w:b/>
        </w:rPr>
        <w:t xml:space="preserve"> Microsoft Visual Studio 2012 </w:t>
      </w:r>
      <w:r w:rsidRPr="00E87FCD">
        <w:rPr>
          <w:b/>
        </w:rPr>
        <w:sym w:font="Wingdings" w:char="F0E0"/>
      </w:r>
      <w:r w:rsidRPr="00E87FCD">
        <w:rPr>
          <w:b/>
        </w:rPr>
        <w:t xml:space="preserve"> Visual Studio 2012</w:t>
      </w:r>
      <w:r w:rsidRPr="003D1802">
        <w:t>.</w:t>
      </w:r>
    </w:p>
    <w:p w14:paraId="2CD34F95" w14:textId="77777777" w:rsidR="00774CC9" w:rsidRPr="003D1802" w:rsidRDefault="00774CC9" w:rsidP="00E87FCD">
      <w:pPr>
        <w:pStyle w:val="LabStepNumberedLevel2"/>
      </w:pPr>
      <w:r w:rsidRPr="003D1802">
        <w:t xml:space="preserve">Select </w:t>
      </w:r>
      <w:r w:rsidRPr="00E87FCD">
        <w:rPr>
          <w:b/>
        </w:rPr>
        <w:t xml:space="preserve">File </w:t>
      </w:r>
      <w:r w:rsidRPr="00E87FCD">
        <w:rPr>
          <w:b/>
        </w:rPr>
        <w:sym w:font="Wingdings" w:char="F0E0"/>
      </w:r>
      <w:r w:rsidRPr="00E87FCD">
        <w:rPr>
          <w:b/>
        </w:rPr>
        <w:t xml:space="preserve"> New </w:t>
      </w:r>
      <w:r w:rsidRPr="00E87FCD">
        <w:rPr>
          <w:b/>
        </w:rPr>
        <w:sym w:font="Wingdings" w:char="F0E0"/>
      </w:r>
      <w:r w:rsidRPr="00E87FCD">
        <w:rPr>
          <w:b/>
        </w:rPr>
        <w:t xml:space="preserve"> Project</w:t>
      </w:r>
      <w:r w:rsidRPr="003D1802">
        <w:t>.</w:t>
      </w:r>
    </w:p>
    <w:p w14:paraId="41A0BF07" w14:textId="77777777" w:rsidR="00774CC9" w:rsidRPr="003D1802" w:rsidRDefault="00774CC9" w:rsidP="00E87FCD">
      <w:pPr>
        <w:pStyle w:val="LabStepNumberedLevel2"/>
      </w:pPr>
      <w:r w:rsidRPr="003D1802">
        <w:t xml:space="preserve">In the </w:t>
      </w:r>
      <w:r w:rsidRPr="00E87FCD">
        <w:rPr>
          <w:b/>
        </w:rPr>
        <w:t>New Project</w:t>
      </w:r>
      <w:r w:rsidRPr="003D1802">
        <w:t xml:space="preserve"> dialog:</w:t>
      </w:r>
    </w:p>
    <w:p w14:paraId="4ECD365A" w14:textId="3B9F0DC4" w:rsidR="00774CC9" w:rsidRPr="003D1802" w:rsidRDefault="00090E07" w:rsidP="00E87FCD">
      <w:pPr>
        <w:pStyle w:val="LabStepNumberedLevel3"/>
      </w:pPr>
      <w:r>
        <w:t xml:space="preserve">Find the </w:t>
      </w:r>
      <w:r w:rsidRPr="00E87FCD">
        <w:rPr>
          <w:b/>
        </w:rPr>
        <w:t xml:space="preserve">SharePoint 2013 </w:t>
      </w:r>
      <w:r w:rsidR="00AA127B">
        <w:rPr>
          <w:b/>
        </w:rPr>
        <w:t xml:space="preserve">– Empty </w:t>
      </w:r>
      <w:r w:rsidRPr="00E87FCD">
        <w:rPr>
          <w:b/>
        </w:rPr>
        <w:t>Project</w:t>
      </w:r>
      <w:r>
        <w:t xml:space="preserve"> template under the </w:t>
      </w:r>
      <w:r w:rsidRPr="00E87FCD">
        <w:rPr>
          <w:b/>
        </w:rPr>
        <w:t xml:space="preserve">Templates </w:t>
      </w:r>
      <w:r w:rsidRPr="00E87FCD">
        <w:rPr>
          <w:b/>
        </w:rPr>
        <w:sym w:font="Wingdings" w:char="F0E0"/>
      </w:r>
      <w:r w:rsidRPr="00E87FCD">
        <w:rPr>
          <w:b/>
        </w:rPr>
        <w:t xml:space="preserve"> Visual C# </w:t>
      </w:r>
      <w:r w:rsidRPr="00E87FCD">
        <w:rPr>
          <w:b/>
        </w:rPr>
        <w:sym w:font="Wingdings" w:char="F0E0"/>
      </w:r>
      <w:r w:rsidRPr="00E87FCD">
        <w:rPr>
          <w:b/>
        </w:rPr>
        <w:t xml:space="preserve"> Office / SharePoint </w:t>
      </w:r>
      <w:r w:rsidRPr="00E87FCD">
        <w:rPr>
          <w:b/>
        </w:rPr>
        <w:sym w:font="Wingdings" w:char="F0E0"/>
      </w:r>
      <w:r w:rsidRPr="00E87FCD">
        <w:rPr>
          <w:b/>
        </w:rPr>
        <w:t xml:space="preserve"> </w:t>
      </w:r>
      <w:proofErr w:type="spellStart"/>
      <w:r w:rsidRPr="00E87FCD">
        <w:rPr>
          <w:b/>
        </w:rPr>
        <w:t>SharePoint</w:t>
      </w:r>
      <w:proofErr w:type="spellEnd"/>
      <w:r w:rsidRPr="00E87FCD">
        <w:rPr>
          <w:b/>
        </w:rPr>
        <w:t xml:space="preserve"> Solutions</w:t>
      </w:r>
      <w:r>
        <w:t xml:space="preserve"> section</w:t>
      </w:r>
      <w:r w:rsidR="00774CC9" w:rsidRPr="003D1802">
        <w:t>.</w:t>
      </w:r>
    </w:p>
    <w:p w14:paraId="31AAE720" w14:textId="4FAF0840" w:rsidR="00774CC9" w:rsidRPr="00E3745D" w:rsidRDefault="00774CC9" w:rsidP="00E87FCD">
      <w:pPr>
        <w:pStyle w:val="LabStepNumberedLevel3"/>
      </w:pPr>
      <w:r w:rsidRPr="00E3745D">
        <w:rPr>
          <w:b/>
        </w:rPr>
        <w:t>Name:</w:t>
      </w:r>
      <w:r w:rsidRPr="00E3745D">
        <w:t xml:space="preserve"> </w:t>
      </w:r>
      <w:proofErr w:type="spellStart"/>
      <w:r w:rsidR="007239B0" w:rsidRPr="00E3745D">
        <w:t>Linq</w:t>
      </w:r>
      <w:r w:rsidRPr="00E3745D">
        <w:t>QueryWebPart</w:t>
      </w:r>
      <w:proofErr w:type="spellEnd"/>
    </w:p>
    <w:p w14:paraId="04717498" w14:textId="77777777" w:rsidR="00774CC9" w:rsidRPr="003D1802" w:rsidRDefault="00774CC9" w:rsidP="00E87FCD">
      <w:pPr>
        <w:pStyle w:val="LabStepNumberedLevel2"/>
      </w:pPr>
      <w:r w:rsidRPr="003D1802">
        <w:t xml:space="preserve">Click </w:t>
      </w:r>
      <w:r w:rsidRPr="00A44580">
        <w:rPr>
          <w:b/>
        </w:rPr>
        <w:t>OK</w:t>
      </w:r>
      <w:r w:rsidRPr="003D1802">
        <w:t xml:space="preserve"> to create the project.</w:t>
      </w:r>
    </w:p>
    <w:p w14:paraId="0F92A704" w14:textId="77777777" w:rsidR="00774CC9" w:rsidRPr="003D1802" w:rsidRDefault="00774CC9" w:rsidP="00E87FCD">
      <w:pPr>
        <w:pStyle w:val="LabStepNumberedLevel2"/>
      </w:pPr>
      <w:r w:rsidRPr="003D1802">
        <w:t xml:space="preserve">In the </w:t>
      </w:r>
      <w:r w:rsidRPr="0094542B">
        <w:rPr>
          <w:b/>
        </w:rPr>
        <w:t>SharePoint Customization Wizard</w:t>
      </w:r>
      <w:r w:rsidRPr="003D1802">
        <w:t>, use the following values to complete the wizard and click Finish.</w:t>
      </w:r>
    </w:p>
    <w:p w14:paraId="081DF5FC" w14:textId="77777777" w:rsidR="00774CC9" w:rsidRPr="003D1802" w:rsidRDefault="00774CC9" w:rsidP="00E87FCD">
      <w:pPr>
        <w:pStyle w:val="LabStepNumberedLevel3"/>
      </w:pPr>
      <w:r w:rsidRPr="0094542B">
        <w:rPr>
          <w:b/>
        </w:rPr>
        <w:t>What site do you want to use for debugging?</w:t>
      </w:r>
      <w:r w:rsidRPr="003D1802">
        <w:t xml:space="preserve"> </w:t>
      </w:r>
      <w:hyperlink r:id="rId17" w:history="1">
        <w:r w:rsidRPr="00F633CA">
          <w:rPr>
            <w:rStyle w:val="Hyperlink"/>
          </w:rPr>
          <w:t>http://serverside.wingtip.com</w:t>
        </w:r>
      </w:hyperlink>
      <w:r>
        <w:t xml:space="preserve"> </w:t>
      </w:r>
    </w:p>
    <w:p w14:paraId="00727A80" w14:textId="6CCF0827" w:rsidR="00774CC9" w:rsidRDefault="00774CC9" w:rsidP="00E87FCD">
      <w:pPr>
        <w:pStyle w:val="LabStepNumberedLevel3"/>
      </w:pPr>
      <w:r w:rsidRPr="0094542B">
        <w:rPr>
          <w:b/>
        </w:rPr>
        <w:t xml:space="preserve">What is the trust level for this SharePoint solution? </w:t>
      </w:r>
      <w:r w:rsidRPr="003D1802">
        <w:t xml:space="preserve">Deploy as </w:t>
      </w:r>
      <w:r w:rsidR="00F517B8">
        <w:t>farm</w:t>
      </w:r>
      <w:r>
        <w:t xml:space="preserve"> </w:t>
      </w:r>
      <w:r w:rsidRPr="003D1802">
        <w:t>solution</w:t>
      </w:r>
    </w:p>
    <w:p w14:paraId="33839CC1" w14:textId="77777777" w:rsidR="003917FC" w:rsidRDefault="003917FC" w:rsidP="003917FC">
      <w:pPr>
        <w:pStyle w:val="LabStepNumbered"/>
      </w:pPr>
      <w:r>
        <w:t>Add the LINQ entity model you created using SPMetal.exe to the project:</w:t>
      </w:r>
    </w:p>
    <w:p w14:paraId="5B2179BE" w14:textId="77777777" w:rsidR="003917FC" w:rsidRDefault="003917FC" w:rsidP="00E87FCD">
      <w:pPr>
        <w:pStyle w:val="LabStepNumberedLevel2"/>
      </w:pPr>
      <w:r>
        <w:t xml:space="preserve">Using the </w:t>
      </w:r>
      <w:r w:rsidRPr="00CA6B62">
        <w:rPr>
          <w:b/>
        </w:rPr>
        <w:t>Solution Explorer</w:t>
      </w:r>
      <w:r>
        <w:t xml:space="preserve"> tool window, right-click the </w:t>
      </w:r>
      <w:proofErr w:type="spellStart"/>
      <w:r w:rsidRPr="007239B0">
        <w:rPr>
          <w:b/>
        </w:rPr>
        <w:t>LINQQ</w:t>
      </w:r>
      <w:r w:rsidRPr="001746FF">
        <w:rPr>
          <w:b/>
        </w:rPr>
        <w:t>ueryWebPart</w:t>
      </w:r>
      <w:proofErr w:type="spellEnd"/>
      <w:r>
        <w:t xml:space="preserve"> project and select </w:t>
      </w:r>
      <w:r w:rsidRPr="003A071B">
        <w:rPr>
          <w:b/>
        </w:rPr>
        <w:t xml:space="preserve">Add </w:t>
      </w:r>
      <w:r w:rsidRPr="003A071B">
        <w:rPr>
          <w:b/>
        </w:rPr>
        <w:sym w:font="Wingdings" w:char="F0E0"/>
      </w:r>
      <w:r w:rsidRPr="003A071B">
        <w:rPr>
          <w:b/>
        </w:rPr>
        <w:t xml:space="preserve"> Existing Item</w:t>
      </w:r>
      <w:r>
        <w:t>:</w:t>
      </w:r>
    </w:p>
    <w:p w14:paraId="2E4861DD" w14:textId="77777777" w:rsidR="003917FC" w:rsidRDefault="003917FC" w:rsidP="00E87FCD">
      <w:pPr>
        <w:pStyle w:val="LabStepNumberedLevel2"/>
      </w:pPr>
      <w:r>
        <w:t xml:space="preserve">In the </w:t>
      </w:r>
      <w:r w:rsidRPr="003A071B">
        <w:rPr>
          <w:b/>
        </w:rPr>
        <w:t>Add Existing Item</w:t>
      </w:r>
      <w:r>
        <w:t xml:space="preserve"> dialog, select the following file and click </w:t>
      </w:r>
      <w:r w:rsidRPr="003A071B">
        <w:rPr>
          <w:b/>
        </w:rPr>
        <w:t>Add</w:t>
      </w:r>
      <w:r>
        <w:t>:</w:t>
      </w:r>
    </w:p>
    <w:p w14:paraId="29DF2E15" w14:textId="77777777" w:rsidR="003917FC" w:rsidRDefault="003917FC" w:rsidP="003917FC">
      <w:pPr>
        <w:pStyle w:val="LabStepCodeBlockLevel2"/>
      </w:pPr>
      <w:r>
        <w:t>c:\ServerSideEntities.cs</w:t>
      </w:r>
    </w:p>
    <w:p w14:paraId="4FA31413" w14:textId="21FC601D" w:rsidR="009E7CC7" w:rsidRDefault="009E7CC7" w:rsidP="00774CC9">
      <w:pPr>
        <w:pStyle w:val="LabStepNumbered"/>
      </w:pPr>
      <w:r>
        <w:t>Add a reference to the Microsoft LINQ assembly:</w:t>
      </w:r>
    </w:p>
    <w:p w14:paraId="2813FDCD" w14:textId="6CD38A34" w:rsidR="009E7CC7" w:rsidRDefault="009E7CC7" w:rsidP="00E87FCD">
      <w:pPr>
        <w:pStyle w:val="LabStepNumberedLevel2"/>
      </w:pPr>
      <w:r>
        <w:t xml:space="preserve">Using the </w:t>
      </w:r>
      <w:r>
        <w:rPr>
          <w:b/>
        </w:rPr>
        <w:t>Solution Explorer</w:t>
      </w:r>
      <w:r>
        <w:t xml:space="preserve"> tool window, right-click the </w:t>
      </w:r>
      <w:proofErr w:type="spellStart"/>
      <w:r>
        <w:rPr>
          <w:b/>
        </w:rPr>
        <w:t>Linq</w:t>
      </w:r>
      <w:r w:rsidRPr="001746FF">
        <w:rPr>
          <w:b/>
        </w:rPr>
        <w:t>QueryWebPart</w:t>
      </w:r>
      <w:proofErr w:type="spellEnd"/>
      <w:r>
        <w:t xml:space="preserve"> project and select </w:t>
      </w:r>
      <w:r w:rsidR="00A004FC" w:rsidRPr="00491756">
        <w:rPr>
          <w:b/>
        </w:rPr>
        <w:t>Add Reference</w:t>
      </w:r>
      <w:r w:rsidR="00A004FC">
        <w:t>.</w:t>
      </w:r>
    </w:p>
    <w:p w14:paraId="167A4C73" w14:textId="5B9DBCD5" w:rsidR="00A004FC" w:rsidRDefault="00A004FC" w:rsidP="00E87FCD">
      <w:pPr>
        <w:pStyle w:val="LabStepNumberedLevel2"/>
      </w:pPr>
      <w:r>
        <w:t xml:space="preserve">Add a reference to the </w:t>
      </w:r>
      <w:r w:rsidRPr="00A004FC">
        <w:rPr>
          <w:b/>
        </w:rPr>
        <w:t>Microsoft.SharePoint.Linq.dll</w:t>
      </w:r>
      <w:r>
        <w:t xml:space="preserve"> found in the following location:</w:t>
      </w:r>
    </w:p>
    <w:p w14:paraId="50189F22" w14:textId="480A2E32" w:rsidR="00A004FC" w:rsidRDefault="00A004FC" w:rsidP="00A004FC">
      <w:pPr>
        <w:pStyle w:val="LabStepCodeBlockLevel2"/>
      </w:pPr>
      <w:r w:rsidRPr="00A004FC">
        <w:t>C:\Program Files\Common Files\Microsoft Shared\Web Server Extensions\15\ISAPI</w:t>
      </w:r>
    </w:p>
    <w:p w14:paraId="42D22B95" w14:textId="77777777" w:rsidR="00774CC9" w:rsidRDefault="00774CC9" w:rsidP="00774CC9">
      <w:pPr>
        <w:pStyle w:val="LabStepNumbered"/>
      </w:pPr>
      <w:r>
        <w:t>Add a Web Part to the project:</w:t>
      </w:r>
    </w:p>
    <w:p w14:paraId="13DEDDFB" w14:textId="0BE4AFE8" w:rsidR="00774CC9" w:rsidRDefault="00774CC9" w:rsidP="00E87FCD">
      <w:pPr>
        <w:pStyle w:val="LabStepNumberedLevel2"/>
      </w:pPr>
      <w:r>
        <w:t xml:space="preserve">Using the </w:t>
      </w:r>
      <w:r w:rsidRPr="005D63AC">
        <w:rPr>
          <w:b/>
        </w:rPr>
        <w:t>Solution Explorer</w:t>
      </w:r>
      <w:r>
        <w:t xml:space="preserve"> tool window, right-click the </w:t>
      </w:r>
      <w:proofErr w:type="spellStart"/>
      <w:r w:rsidR="007239B0">
        <w:rPr>
          <w:b/>
        </w:rPr>
        <w:t>Linq</w:t>
      </w:r>
      <w:r w:rsidRPr="001746FF">
        <w:rPr>
          <w:b/>
        </w:rPr>
        <w:t>QueryWebPart</w:t>
      </w:r>
      <w:proofErr w:type="spellEnd"/>
      <w:r>
        <w:rPr>
          <w:b/>
        </w:rPr>
        <w:t xml:space="preserve"> </w:t>
      </w:r>
      <w:r>
        <w:t xml:space="preserve">project and select </w:t>
      </w:r>
      <w:r w:rsidRPr="005D63AC">
        <w:rPr>
          <w:b/>
        </w:rPr>
        <w:t xml:space="preserve">Add </w:t>
      </w:r>
      <w:r w:rsidRPr="005D63AC">
        <w:rPr>
          <w:b/>
        </w:rPr>
        <w:sym w:font="Wingdings" w:char="F0E0"/>
      </w:r>
      <w:r w:rsidRPr="005D63AC">
        <w:rPr>
          <w:b/>
        </w:rPr>
        <w:t xml:space="preserve"> </w:t>
      </w:r>
      <w:r>
        <w:rPr>
          <w:b/>
        </w:rPr>
        <w:t>New Item</w:t>
      </w:r>
      <w:r>
        <w:t>.</w:t>
      </w:r>
    </w:p>
    <w:p w14:paraId="67F6A5DF" w14:textId="77777777" w:rsidR="00774CC9" w:rsidRDefault="00774CC9" w:rsidP="00E87FCD">
      <w:pPr>
        <w:pStyle w:val="LabStepNumberedLevel2"/>
      </w:pPr>
      <w:r>
        <w:t xml:space="preserve">In the </w:t>
      </w:r>
      <w:r w:rsidRPr="00A15199">
        <w:rPr>
          <w:b/>
        </w:rPr>
        <w:t>Add New Item</w:t>
      </w:r>
      <w:r>
        <w:t xml:space="preserve"> dialog, select the </w:t>
      </w:r>
      <w:r w:rsidRPr="00A15199">
        <w:rPr>
          <w:b/>
        </w:rPr>
        <w:t>Web Part</w:t>
      </w:r>
      <w:r>
        <w:t xml:space="preserve"> template from the </w:t>
      </w:r>
      <w:r w:rsidRPr="00A15199">
        <w:rPr>
          <w:b/>
        </w:rPr>
        <w:t xml:space="preserve">Visual C# Items </w:t>
      </w:r>
      <w:r w:rsidRPr="00A15199">
        <w:rPr>
          <w:b/>
        </w:rPr>
        <w:sym w:font="Wingdings" w:char="F0E0"/>
      </w:r>
      <w:r w:rsidRPr="00A15199">
        <w:rPr>
          <w:b/>
        </w:rPr>
        <w:t xml:space="preserve"> Office/SharePoint</w:t>
      </w:r>
      <w:r>
        <w:t xml:space="preserve"> category.</w:t>
      </w:r>
    </w:p>
    <w:p w14:paraId="7C4644FC" w14:textId="0B7A62D8" w:rsidR="00774CC9" w:rsidRDefault="00774CC9" w:rsidP="00E87FCD">
      <w:pPr>
        <w:pStyle w:val="LabStepNumberedLevel3"/>
      </w:pPr>
      <w:r w:rsidRPr="00A15199">
        <w:rPr>
          <w:b/>
        </w:rPr>
        <w:t>Name:</w:t>
      </w:r>
      <w:r>
        <w:t xml:space="preserve"> </w:t>
      </w:r>
      <w:proofErr w:type="spellStart"/>
      <w:r w:rsidR="007239B0">
        <w:t>LinqQ</w:t>
      </w:r>
      <w:r w:rsidRPr="001746FF">
        <w:t>ueryWebPart</w:t>
      </w:r>
      <w:proofErr w:type="spellEnd"/>
    </w:p>
    <w:p w14:paraId="2ED163BF" w14:textId="77777777" w:rsidR="00774CC9" w:rsidRDefault="00774CC9" w:rsidP="00E87FCD">
      <w:pPr>
        <w:pStyle w:val="LabStepNumberedLevel2"/>
      </w:pPr>
      <w:r>
        <w:lastRenderedPageBreak/>
        <w:t xml:space="preserve">Click </w:t>
      </w:r>
      <w:r w:rsidRPr="00A15199">
        <w:rPr>
          <w:b/>
        </w:rPr>
        <w:t>Add</w:t>
      </w:r>
      <w:r>
        <w:t>.</w:t>
      </w:r>
    </w:p>
    <w:p w14:paraId="31EC54F4" w14:textId="35A69F7C" w:rsidR="00774CC9" w:rsidRDefault="00774CC9" w:rsidP="00E87FCD">
      <w:pPr>
        <w:pStyle w:val="LabStepNumberedLevel2"/>
      </w:pPr>
      <w:r>
        <w:t xml:space="preserve">Right-click the </w:t>
      </w:r>
      <w:proofErr w:type="spellStart"/>
      <w:r w:rsidR="007239B0" w:rsidRPr="007239B0">
        <w:rPr>
          <w:b/>
        </w:rPr>
        <w:t>LinqQ</w:t>
      </w:r>
      <w:r w:rsidRPr="001746FF">
        <w:rPr>
          <w:b/>
        </w:rPr>
        <w:t>ueryWebPart</w:t>
      </w:r>
      <w:proofErr w:type="spellEnd"/>
      <w:r>
        <w:rPr>
          <w:b/>
        </w:rPr>
        <w:t xml:space="preserve"> \ </w:t>
      </w:r>
      <w:proofErr w:type="spellStart"/>
      <w:r w:rsidR="007239B0">
        <w:rPr>
          <w:b/>
        </w:rPr>
        <w:t>Linq</w:t>
      </w:r>
      <w:r w:rsidRPr="001746FF">
        <w:rPr>
          <w:b/>
        </w:rPr>
        <w:t>QueryWebPart</w:t>
      </w:r>
      <w:r w:rsidRPr="002F4A79">
        <w:rPr>
          <w:b/>
        </w:rPr>
        <w:t>.webpart</w:t>
      </w:r>
      <w:proofErr w:type="spellEnd"/>
      <w:r>
        <w:t xml:space="preserve"> file and select </w:t>
      </w:r>
      <w:r w:rsidRPr="002F4A79">
        <w:rPr>
          <w:b/>
        </w:rPr>
        <w:t>Open</w:t>
      </w:r>
      <w:r>
        <w:t>.</w:t>
      </w:r>
    </w:p>
    <w:p w14:paraId="5283E1D1" w14:textId="61C7FE4B" w:rsidR="00774CC9" w:rsidRDefault="00774CC9" w:rsidP="00E87FCD">
      <w:pPr>
        <w:pStyle w:val="LabStepNumberedLevel3"/>
      </w:pPr>
      <w:r>
        <w:t xml:space="preserve">Update the </w:t>
      </w:r>
      <w:r w:rsidRPr="00636415">
        <w:rPr>
          <w:b/>
        </w:rPr>
        <w:t>&lt;property&gt;</w:t>
      </w:r>
      <w:r>
        <w:t xml:space="preserve"> node that has the attribute </w:t>
      </w:r>
      <w:r w:rsidRPr="00636415">
        <w:rPr>
          <w:b/>
        </w:rPr>
        <w:t>name=”Title”</w:t>
      </w:r>
      <w:r>
        <w:t xml:space="preserve"> and set the title to </w:t>
      </w:r>
      <w:r w:rsidR="007239B0">
        <w:rPr>
          <w:b/>
        </w:rPr>
        <w:t xml:space="preserve">LINQ </w:t>
      </w:r>
      <w:r>
        <w:rPr>
          <w:b/>
        </w:rPr>
        <w:t>Query Web Part</w:t>
      </w:r>
      <w:r>
        <w:t>.</w:t>
      </w:r>
    </w:p>
    <w:p w14:paraId="287AEC37" w14:textId="77777777" w:rsidR="00774CC9" w:rsidRDefault="00774CC9" w:rsidP="00E87FCD">
      <w:pPr>
        <w:pStyle w:val="LabStepNumberedLevel2"/>
      </w:pPr>
      <w:r>
        <w:t>Now, modify the element manifest that will provision the Web Part definition:</w:t>
      </w:r>
    </w:p>
    <w:p w14:paraId="0EC4B2EE" w14:textId="0998E212" w:rsidR="00774CC9" w:rsidRDefault="00774CC9" w:rsidP="00E87FCD">
      <w:pPr>
        <w:pStyle w:val="LabStepNumberedLevel3"/>
      </w:pPr>
      <w:r>
        <w:t xml:space="preserve">Using the </w:t>
      </w:r>
      <w:r w:rsidRPr="005D63AC">
        <w:rPr>
          <w:b/>
        </w:rPr>
        <w:t>Solution Explorer</w:t>
      </w:r>
      <w:r>
        <w:t xml:space="preserve"> tool window, right-click the </w:t>
      </w:r>
      <w:proofErr w:type="spellStart"/>
      <w:r w:rsidR="007239B0" w:rsidRPr="007239B0">
        <w:rPr>
          <w:b/>
        </w:rPr>
        <w:t>LINQQ</w:t>
      </w:r>
      <w:r w:rsidRPr="001746FF">
        <w:rPr>
          <w:b/>
        </w:rPr>
        <w:t>ueryWebPart</w:t>
      </w:r>
      <w:proofErr w:type="spellEnd"/>
      <w:r>
        <w:rPr>
          <w:b/>
        </w:rPr>
        <w:t xml:space="preserve"> \ Elements.xml </w:t>
      </w:r>
      <w:r>
        <w:t xml:space="preserve">file and select </w:t>
      </w:r>
      <w:r>
        <w:rPr>
          <w:b/>
        </w:rPr>
        <w:t>Open</w:t>
      </w:r>
      <w:r>
        <w:t>.</w:t>
      </w:r>
    </w:p>
    <w:p w14:paraId="2B1109BD" w14:textId="77777777" w:rsidR="00774CC9" w:rsidRDefault="00774CC9" w:rsidP="00E87FCD">
      <w:pPr>
        <w:pStyle w:val="LabStepNumberedLevel3"/>
      </w:pPr>
      <w:r>
        <w:t xml:space="preserve">Modify the </w:t>
      </w:r>
      <w:r w:rsidRPr="008F4CD6">
        <w:rPr>
          <w:b/>
        </w:rPr>
        <w:t xml:space="preserve">&lt;Property&gt; </w:t>
      </w:r>
      <w:r>
        <w:t xml:space="preserve">element by setting the </w:t>
      </w:r>
      <w:r w:rsidRPr="008F4CD6">
        <w:rPr>
          <w:b/>
        </w:rPr>
        <w:t>Value</w:t>
      </w:r>
      <w:r>
        <w:t xml:space="preserve"> attribute to </w:t>
      </w:r>
      <w:r w:rsidRPr="008F4CD6">
        <w:rPr>
          <w:b/>
        </w:rPr>
        <w:t>Wingtip Web Parts</w:t>
      </w:r>
      <w:r>
        <w:t>.</w:t>
      </w:r>
    </w:p>
    <w:p w14:paraId="47AF50C1" w14:textId="55402192" w:rsidR="00774CC9" w:rsidRDefault="00774CC9" w:rsidP="00774CC9">
      <w:pPr>
        <w:pStyle w:val="LabStepNumbered"/>
      </w:pPr>
      <w:r>
        <w:t xml:space="preserve">Using the </w:t>
      </w:r>
      <w:r w:rsidRPr="00CA6B62">
        <w:rPr>
          <w:b/>
        </w:rPr>
        <w:t>Solution Explorer</w:t>
      </w:r>
      <w:r>
        <w:t xml:space="preserve"> tool window, right-click the </w:t>
      </w:r>
      <w:proofErr w:type="spellStart"/>
      <w:r w:rsidR="007239B0" w:rsidRPr="007239B0">
        <w:rPr>
          <w:b/>
        </w:rPr>
        <w:t>LINQQ</w:t>
      </w:r>
      <w:r w:rsidR="007239B0" w:rsidRPr="001746FF">
        <w:rPr>
          <w:b/>
        </w:rPr>
        <w:t>ueryWebPart</w:t>
      </w:r>
      <w:proofErr w:type="spellEnd"/>
      <w:r w:rsidR="007239B0">
        <w:rPr>
          <w:b/>
        </w:rPr>
        <w:t xml:space="preserve"> </w:t>
      </w:r>
      <w:r w:rsidRPr="00CA6B62">
        <w:rPr>
          <w:b/>
        </w:rPr>
        <w:t xml:space="preserve">\ </w:t>
      </w:r>
      <w:proofErr w:type="spellStart"/>
      <w:r w:rsidR="007239B0" w:rsidRPr="007239B0">
        <w:rPr>
          <w:b/>
        </w:rPr>
        <w:t>LINQQ</w:t>
      </w:r>
      <w:r w:rsidR="007239B0" w:rsidRPr="001746FF">
        <w:rPr>
          <w:b/>
        </w:rPr>
        <w:t>ueryWebPart</w:t>
      </w:r>
      <w:r w:rsidRPr="00CA6B62">
        <w:rPr>
          <w:b/>
        </w:rPr>
        <w:t>.cs</w:t>
      </w:r>
      <w:proofErr w:type="spellEnd"/>
      <w:r w:rsidRPr="00CA6B62">
        <w:rPr>
          <w:b/>
        </w:rPr>
        <w:t xml:space="preserve"> </w:t>
      </w:r>
      <w:r>
        <w:t xml:space="preserve">file and select </w:t>
      </w:r>
      <w:r w:rsidRPr="00CA6B62">
        <w:rPr>
          <w:b/>
        </w:rPr>
        <w:t>Open</w:t>
      </w:r>
      <w:r>
        <w:t>.</w:t>
      </w:r>
    </w:p>
    <w:p w14:paraId="303FFEF8" w14:textId="580B96BF" w:rsidR="009E7CC7" w:rsidRDefault="009E7CC7" w:rsidP="003917FC">
      <w:pPr>
        <w:pStyle w:val="LabStepNumbered"/>
      </w:pPr>
      <w:r>
        <w:t xml:space="preserve">Add the following lines to the top of the </w:t>
      </w:r>
      <w:proofErr w:type="spellStart"/>
      <w:r w:rsidRPr="007239B0">
        <w:rPr>
          <w:b/>
        </w:rPr>
        <w:t>LINQQ</w:t>
      </w:r>
      <w:r w:rsidRPr="001746FF">
        <w:rPr>
          <w:b/>
        </w:rPr>
        <w:t>ueryWebPart</w:t>
      </w:r>
      <w:r w:rsidRPr="00CA6B62">
        <w:rPr>
          <w:b/>
        </w:rPr>
        <w:t>.cs</w:t>
      </w:r>
      <w:proofErr w:type="spellEnd"/>
      <w:r w:rsidRPr="00CA6B62">
        <w:rPr>
          <w:b/>
        </w:rPr>
        <w:t xml:space="preserve"> </w:t>
      </w:r>
      <w:r>
        <w:t>file:</w:t>
      </w:r>
    </w:p>
    <w:p w14:paraId="03C5DE7A" w14:textId="7251A8A4" w:rsidR="00D551C8" w:rsidRDefault="00D551C8" w:rsidP="00D551C8">
      <w:pPr>
        <w:pStyle w:val="LabStepCodeBlockLevel2"/>
      </w:pPr>
      <w:r w:rsidRPr="00D551C8">
        <w:t>using System.Linq;</w:t>
      </w:r>
    </w:p>
    <w:p w14:paraId="62E25902" w14:textId="77777777" w:rsidR="003917FC" w:rsidRDefault="003917FC" w:rsidP="003917FC">
      <w:pPr>
        <w:pStyle w:val="LabStepNumbered"/>
      </w:pPr>
      <w:r>
        <w:t>Add code to the Web Part to query a SharePoint list:</w:t>
      </w:r>
    </w:p>
    <w:p w14:paraId="207D7C51" w14:textId="39D2734F" w:rsidR="003917FC" w:rsidRDefault="003917FC" w:rsidP="00E87FCD">
      <w:pPr>
        <w:pStyle w:val="LabStepNumberedLevel2"/>
      </w:pPr>
      <w:r>
        <w:t xml:space="preserve">Add the following code to the </w:t>
      </w:r>
      <w:proofErr w:type="spellStart"/>
      <w:r w:rsidRPr="001E6453">
        <w:rPr>
          <w:b/>
        </w:rPr>
        <w:t>CreateChildControls</w:t>
      </w:r>
      <w:proofErr w:type="spellEnd"/>
      <w:r w:rsidRPr="001E6453">
        <w:rPr>
          <w:b/>
        </w:rPr>
        <w:t>()</w:t>
      </w:r>
      <w:r>
        <w:t xml:space="preserve"> method that issues a query using a LINQ expression:</w:t>
      </w:r>
    </w:p>
    <w:p w14:paraId="2E67DC58" w14:textId="77777777" w:rsidR="00D551C8" w:rsidRDefault="00D551C8" w:rsidP="00D551C8">
      <w:pPr>
        <w:pStyle w:val="LabStepCodeBlockLevel2"/>
      </w:pPr>
      <w:r>
        <w:t>ServerSideEntitiesDataContext siteDataContext = new ServerSideEntitiesDataContext(SPContext.Current.Web.Url);</w:t>
      </w:r>
    </w:p>
    <w:p w14:paraId="617CD643" w14:textId="77777777" w:rsidR="00D551C8" w:rsidRDefault="00D551C8" w:rsidP="00D551C8">
      <w:pPr>
        <w:pStyle w:val="LabStepCodeBlockLevel2"/>
      </w:pPr>
      <w:r>
        <w:t>var query = from project in siteDataContext.Projects</w:t>
      </w:r>
    </w:p>
    <w:p w14:paraId="0D34AE52" w14:textId="77777777" w:rsidR="00D551C8" w:rsidRDefault="00D551C8" w:rsidP="00D551C8">
      <w:pPr>
        <w:pStyle w:val="LabStepCodeBlockLevel2"/>
      </w:pPr>
      <w:r>
        <w:t xml:space="preserve">            orderby project.Title</w:t>
      </w:r>
    </w:p>
    <w:p w14:paraId="39103B6F" w14:textId="77777777" w:rsidR="00D551C8" w:rsidRDefault="00D551C8" w:rsidP="00D551C8">
      <w:pPr>
        <w:pStyle w:val="LabStepCodeBlockLevel2"/>
      </w:pPr>
      <w:r>
        <w:t xml:space="preserve">            select new</w:t>
      </w:r>
    </w:p>
    <w:p w14:paraId="3EC4DB47" w14:textId="77777777" w:rsidR="00D551C8" w:rsidRDefault="00D551C8" w:rsidP="00D551C8">
      <w:pPr>
        <w:pStyle w:val="LabStepCodeBlockLevel2"/>
      </w:pPr>
      <w:r>
        <w:t xml:space="preserve">            {</w:t>
      </w:r>
    </w:p>
    <w:p w14:paraId="211D1759" w14:textId="77777777" w:rsidR="00D551C8" w:rsidRDefault="00D551C8" w:rsidP="00D551C8">
      <w:pPr>
        <w:pStyle w:val="LabStepCodeBlockLevel2"/>
      </w:pPr>
      <w:r>
        <w:t xml:space="preserve">              ProjectTitle = project.Title,</w:t>
      </w:r>
    </w:p>
    <w:p w14:paraId="74158207" w14:textId="77777777" w:rsidR="00D551C8" w:rsidRDefault="00D551C8" w:rsidP="00D551C8">
      <w:pPr>
        <w:pStyle w:val="LabStepCodeBlockLevel2"/>
      </w:pPr>
      <w:r>
        <w:t xml:space="preserve">              ProjectDescription = project.Description,</w:t>
      </w:r>
    </w:p>
    <w:p w14:paraId="782A386E" w14:textId="77777777" w:rsidR="00D551C8" w:rsidRDefault="00D551C8" w:rsidP="00D551C8">
      <w:pPr>
        <w:pStyle w:val="LabStepCodeBlockLevel2"/>
      </w:pPr>
      <w:r>
        <w:t xml:space="preserve">              ProjectContactName = project.PrimaryContact.Title,</w:t>
      </w:r>
    </w:p>
    <w:p w14:paraId="06C3D7C3" w14:textId="77777777" w:rsidR="00D551C8" w:rsidRDefault="00D551C8" w:rsidP="00D551C8">
      <w:pPr>
        <w:pStyle w:val="LabStepCodeBlockLevel2"/>
      </w:pPr>
      <w:r>
        <w:t xml:space="preserve">              ProjectContactJobTitle = project.PrimaryContact.JobTitle</w:t>
      </w:r>
    </w:p>
    <w:p w14:paraId="22391ACD" w14:textId="77777777" w:rsidR="00D551C8" w:rsidRDefault="00D551C8" w:rsidP="00D551C8">
      <w:pPr>
        <w:pStyle w:val="LabStepCodeBlockLevel2"/>
      </w:pPr>
      <w:r>
        <w:t xml:space="preserve">            };</w:t>
      </w:r>
    </w:p>
    <w:p w14:paraId="2EB61761" w14:textId="65FFAD3F" w:rsidR="0022271C" w:rsidRDefault="0022271C" w:rsidP="0022271C">
      <w:pPr>
        <w:pStyle w:val="LabExerciseCallout"/>
      </w:pPr>
      <w:r>
        <w:t xml:space="preserve">Notice how in the previous code sample the anonymous type has two properties coming from a relational list: </w:t>
      </w:r>
      <w:proofErr w:type="spellStart"/>
      <w:r w:rsidRPr="0022271C">
        <w:rPr>
          <w:b/>
        </w:rPr>
        <w:t>ProjectContactName</w:t>
      </w:r>
      <w:proofErr w:type="spellEnd"/>
      <w:r>
        <w:t xml:space="preserve"> &amp; </w:t>
      </w:r>
      <w:proofErr w:type="spellStart"/>
      <w:r w:rsidRPr="0022271C">
        <w:rPr>
          <w:b/>
        </w:rPr>
        <w:t>ProjectContactJobTitle</w:t>
      </w:r>
      <w:proofErr w:type="spellEnd"/>
      <w:r>
        <w:t xml:space="preserve">. When you added the code </w:t>
      </w:r>
      <w:proofErr w:type="spellStart"/>
      <w:r w:rsidRPr="0022271C">
        <w:rPr>
          <w:b/>
        </w:rPr>
        <w:t>project.PrimaryContact</w:t>
      </w:r>
      <w:proofErr w:type="spellEnd"/>
      <w:r>
        <w:t xml:space="preserve">, the query essentially jumped over to the related list because the field </w:t>
      </w:r>
      <w:proofErr w:type="spellStart"/>
      <w:r w:rsidRPr="0022271C">
        <w:rPr>
          <w:b/>
        </w:rPr>
        <w:t>PrimaryContact</w:t>
      </w:r>
      <w:proofErr w:type="spellEnd"/>
      <w:r>
        <w:t xml:space="preserve"> in the Projects list is a lookup column to the Employees list. LINQ for SharePoint handled all the code that was needed to establish the join for you. Doing this in CAML is much more tedious and prone to errors.</w:t>
      </w:r>
    </w:p>
    <w:p w14:paraId="5183C1A1" w14:textId="77777777" w:rsidR="003917FC" w:rsidRDefault="003917FC" w:rsidP="003917FC">
      <w:pPr>
        <w:pStyle w:val="LabStepNumbered"/>
      </w:pPr>
      <w:r>
        <w:t xml:space="preserve">Add the following code to the end of the </w:t>
      </w:r>
      <w:proofErr w:type="spellStart"/>
      <w:r w:rsidRPr="00587D36">
        <w:rPr>
          <w:b/>
        </w:rPr>
        <w:t>CreateChildControls</w:t>
      </w:r>
      <w:proofErr w:type="spellEnd"/>
      <w:r w:rsidRPr="00587D36">
        <w:rPr>
          <w:b/>
        </w:rPr>
        <w:t xml:space="preserve">() </w:t>
      </w:r>
      <w:r>
        <w:t>method to display the results of the query:</w:t>
      </w:r>
    </w:p>
    <w:p w14:paraId="2B8931C2" w14:textId="003F3D50" w:rsidR="00491756" w:rsidRDefault="00491756" w:rsidP="00491756">
      <w:pPr>
        <w:pStyle w:val="LabStepCodeBlockLevel2"/>
      </w:pPr>
      <w:r>
        <w:t>foreach (var item in query)</w:t>
      </w:r>
      <w:r w:rsidR="00F517B8">
        <w:t xml:space="preserve"> </w:t>
      </w:r>
      <w:r>
        <w:t>{</w:t>
      </w:r>
    </w:p>
    <w:p w14:paraId="1475973E" w14:textId="77777777" w:rsidR="00F517B8" w:rsidRDefault="00F517B8" w:rsidP="00491756">
      <w:pPr>
        <w:pStyle w:val="LabStepCodeBlockLevel2"/>
      </w:pPr>
    </w:p>
    <w:p w14:paraId="7B6D7A5B" w14:textId="151FD38C" w:rsidR="00F517B8" w:rsidRDefault="00F517B8" w:rsidP="00491756">
      <w:pPr>
        <w:pStyle w:val="LabStepCodeBlockLevel2"/>
      </w:pPr>
      <w:r>
        <w:t xml:space="preserve">  </w:t>
      </w:r>
      <w:r w:rsidR="00491756">
        <w:t>string html = string.Format("&lt;div&gt;&lt;b&gt;Project:&lt;/b&gt; {0}&lt;br /&gt;</w:t>
      </w:r>
      <w:r>
        <w:t xml:space="preserve">" + </w:t>
      </w:r>
    </w:p>
    <w:p w14:paraId="0FA6052D" w14:textId="01035F28" w:rsidR="00F517B8" w:rsidRDefault="00F517B8" w:rsidP="00491756">
      <w:pPr>
        <w:pStyle w:val="LabStepCodeBlockLevel2"/>
      </w:pPr>
      <w:r>
        <w:t xml:space="preserve">                                "</w:t>
      </w:r>
      <w:r w:rsidR="00491756">
        <w:t>&lt;em&gt;{1}&lt;/em&gt;&lt;br /&gt;&amp;nbsp;&amp;nbsp;&lt;b&gt;Primary Contact:&lt;/b&gt; {2} ({3})</w:t>
      </w:r>
      <w:r>
        <w:t xml:space="preserve">" + </w:t>
      </w:r>
    </w:p>
    <w:p w14:paraId="4946AEC0" w14:textId="79663356" w:rsidR="00491756" w:rsidRDefault="00F517B8" w:rsidP="00491756">
      <w:pPr>
        <w:pStyle w:val="LabStepCodeBlockLevel2"/>
      </w:pPr>
      <w:r>
        <w:t xml:space="preserve">                              "</w:t>
      </w:r>
      <w:r w:rsidR="00491756">
        <w:t>&lt;/div&gt;",</w:t>
      </w:r>
    </w:p>
    <w:p w14:paraId="37AADC55" w14:textId="6F95402D" w:rsidR="00491756" w:rsidRDefault="00491756" w:rsidP="00491756">
      <w:pPr>
        <w:pStyle w:val="LabStepCodeBlockLevel2"/>
      </w:pPr>
      <w:r>
        <w:tab/>
      </w:r>
      <w:r>
        <w:tab/>
      </w:r>
      <w:r>
        <w:tab/>
      </w:r>
      <w:r w:rsidR="00F517B8">
        <w:t xml:space="preserve">                       </w:t>
      </w:r>
      <w:r>
        <w:t>item.ProjectTitle,</w:t>
      </w:r>
    </w:p>
    <w:p w14:paraId="30D387E4" w14:textId="4BCBF901" w:rsidR="00491756" w:rsidRDefault="00491756" w:rsidP="00491756">
      <w:pPr>
        <w:pStyle w:val="LabStepCodeBlockLevel2"/>
      </w:pPr>
      <w:r>
        <w:tab/>
      </w:r>
      <w:r>
        <w:tab/>
      </w:r>
      <w:r>
        <w:tab/>
      </w:r>
      <w:r>
        <w:tab/>
      </w:r>
      <w:r>
        <w:tab/>
      </w:r>
      <w:r>
        <w:tab/>
      </w:r>
      <w:r w:rsidR="00F517B8">
        <w:t xml:space="preserve"> </w:t>
      </w:r>
      <w:r>
        <w:t>item.ProjectDescription,</w:t>
      </w:r>
    </w:p>
    <w:p w14:paraId="3E10F598" w14:textId="6B1C828A" w:rsidR="00491756" w:rsidRDefault="00491756" w:rsidP="00491756">
      <w:pPr>
        <w:pStyle w:val="LabStepCodeBlockLevel2"/>
      </w:pPr>
      <w:r>
        <w:tab/>
      </w:r>
      <w:r>
        <w:tab/>
      </w:r>
      <w:r>
        <w:tab/>
      </w:r>
      <w:r>
        <w:tab/>
      </w:r>
      <w:r>
        <w:tab/>
      </w:r>
      <w:r>
        <w:tab/>
      </w:r>
      <w:r w:rsidR="00F517B8">
        <w:t xml:space="preserve"> </w:t>
      </w:r>
      <w:r>
        <w:t>item.ProjectContactName,</w:t>
      </w:r>
    </w:p>
    <w:p w14:paraId="2BAA91CD" w14:textId="3FC8C68B" w:rsidR="00491756" w:rsidRDefault="00491756" w:rsidP="00491756">
      <w:pPr>
        <w:pStyle w:val="LabStepCodeBlockLevel2"/>
      </w:pPr>
      <w:r>
        <w:tab/>
      </w:r>
      <w:r>
        <w:tab/>
      </w:r>
      <w:r>
        <w:tab/>
      </w:r>
      <w:r>
        <w:tab/>
      </w:r>
      <w:r>
        <w:tab/>
      </w:r>
      <w:r>
        <w:tab/>
      </w:r>
      <w:r w:rsidR="00F517B8">
        <w:t xml:space="preserve"> </w:t>
      </w:r>
      <w:r>
        <w:t>item.ProjectContactJobTitle);</w:t>
      </w:r>
    </w:p>
    <w:p w14:paraId="7E37E9B4" w14:textId="77777777" w:rsidR="00F517B8" w:rsidRDefault="00F517B8" w:rsidP="00491756">
      <w:pPr>
        <w:pStyle w:val="LabStepCodeBlockLevel2"/>
      </w:pPr>
    </w:p>
    <w:p w14:paraId="49A8272F" w14:textId="420DA9D5" w:rsidR="00491756" w:rsidRDefault="00F517B8" w:rsidP="00491756">
      <w:pPr>
        <w:pStyle w:val="LabStepCodeBlockLevel2"/>
      </w:pPr>
      <w:r>
        <w:t xml:space="preserve">  </w:t>
      </w:r>
      <w:r w:rsidR="00491756">
        <w:t>this.Controls.Add(new LiteralControl(html));</w:t>
      </w:r>
    </w:p>
    <w:p w14:paraId="5D7B4C34" w14:textId="52F41B60" w:rsidR="001C183B" w:rsidRDefault="00491756" w:rsidP="00491756">
      <w:pPr>
        <w:pStyle w:val="LabStepCodeBlockLevel2"/>
      </w:pPr>
      <w:r>
        <w:t>}</w:t>
      </w:r>
    </w:p>
    <w:p w14:paraId="5BB7181E" w14:textId="77777777" w:rsidR="00491756" w:rsidRDefault="00491756" w:rsidP="00491756">
      <w:pPr>
        <w:pStyle w:val="LabStepNumbered"/>
      </w:pPr>
      <w:r>
        <w:t xml:space="preserve">Save all changes: </w:t>
      </w:r>
      <w:r w:rsidRPr="003C66C6">
        <w:rPr>
          <w:b/>
        </w:rPr>
        <w:t xml:space="preserve">File </w:t>
      </w:r>
      <w:r w:rsidRPr="003C66C6">
        <w:rPr>
          <w:b/>
        </w:rPr>
        <w:sym w:font="Wingdings" w:char="F0E0"/>
      </w:r>
      <w:r w:rsidRPr="003C66C6">
        <w:rPr>
          <w:b/>
        </w:rPr>
        <w:t xml:space="preserve"> Save All</w:t>
      </w:r>
      <w:r>
        <w:t>.</w:t>
      </w:r>
    </w:p>
    <w:p w14:paraId="1A2517B5" w14:textId="77777777" w:rsidR="00491756" w:rsidRDefault="00491756" w:rsidP="00491756">
      <w:pPr>
        <w:pStyle w:val="Heading4"/>
      </w:pPr>
      <w:r>
        <w:t>Build and Test the Project</w:t>
      </w:r>
    </w:p>
    <w:p w14:paraId="1C0B484F" w14:textId="77777777" w:rsidR="00491756" w:rsidRPr="00FD6E52" w:rsidRDefault="00491756" w:rsidP="00E87FCD">
      <w:pPr>
        <w:pStyle w:val="LabStepNumbered"/>
      </w:pPr>
      <w:r>
        <w:t>Build and test your application</w:t>
      </w:r>
      <w:r w:rsidRPr="00E728BB">
        <w:t xml:space="preserve"> </w:t>
      </w:r>
      <w:r>
        <w:t xml:space="preserve">by </w:t>
      </w:r>
      <w:r w:rsidRPr="00FD6E52">
        <w:t xml:space="preserve">pressing </w:t>
      </w:r>
      <w:r w:rsidRPr="00491756">
        <w:rPr>
          <w:b/>
        </w:rPr>
        <w:t>[F5]</w:t>
      </w:r>
      <w:r w:rsidRPr="00FD6E52">
        <w:t xml:space="preserve"> or </w:t>
      </w:r>
      <w:r w:rsidRPr="00491756">
        <w:rPr>
          <w:b/>
        </w:rPr>
        <w:t xml:space="preserve">Debug </w:t>
      </w:r>
      <w:r w:rsidRPr="00FD6E52">
        <w:rPr>
          <w:b/>
        </w:rPr>
        <w:sym w:font="Wingdings" w:char="F0E0"/>
      </w:r>
      <w:r w:rsidRPr="00491756">
        <w:rPr>
          <w:b/>
        </w:rPr>
        <w:t xml:space="preserve"> Start Debugging</w:t>
      </w:r>
      <w:r w:rsidRPr="00FD6E52">
        <w:t xml:space="preserve">. </w:t>
      </w:r>
    </w:p>
    <w:p w14:paraId="77E1B219" w14:textId="77777777" w:rsidR="00491756" w:rsidRDefault="00491756" w:rsidP="00491756">
      <w:pPr>
        <w:pStyle w:val="LabStepNumbered"/>
      </w:pPr>
      <w:r w:rsidRPr="00FD6E52">
        <w:t>Once the solution has been deployed, Internet</w:t>
      </w:r>
      <w:r>
        <w:t xml:space="preserve"> Explorer will launch and navigate to the </w:t>
      </w:r>
      <w:hyperlink r:id="rId18" w:history="1">
        <w:r w:rsidRPr="00F633CA">
          <w:rPr>
            <w:rStyle w:val="Hyperlink"/>
          </w:rPr>
          <w:t>http://serverside.wingtip.com</w:t>
        </w:r>
      </w:hyperlink>
      <w:r>
        <w:t xml:space="preserve"> site.</w:t>
      </w:r>
    </w:p>
    <w:p w14:paraId="287A5A27" w14:textId="77777777" w:rsidR="00491756" w:rsidRDefault="00491756" w:rsidP="00491756">
      <w:pPr>
        <w:pStyle w:val="LabStepNumbered"/>
      </w:pPr>
      <w:r>
        <w:t>Add the Web Part to the page:</w:t>
      </w:r>
    </w:p>
    <w:p w14:paraId="78E14163" w14:textId="77777777" w:rsidR="00491756" w:rsidRDefault="00491756" w:rsidP="00E87FCD">
      <w:pPr>
        <w:pStyle w:val="LabStepNumberedLevel2"/>
      </w:pPr>
      <w:r>
        <w:t xml:space="preserve">Using the </w:t>
      </w:r>
      <w:r w:rsidRPr="00331ED4">
        <w:rPr>
          <w:b/>
        </w:rPr>
        <w:t>Site Actions</w:t>
      </w:r>
      <w:r>
        <w:t xml:space="preserve"> “gear” icon in the top-right corner, select </w:t>
      </w:r>
      <w:r w:rsidRPr="00331ED4">
        <w:rPr>
          <w:b/>
        </w:rPr>
        <w:t>Edit Page</w:t>
      </w:r>
      <w:r>
        <w:t>.</w:t>
      </w:r>
    </w:p>
    <w:p w14:paraId="74966E25" w14:textId="77777777" w:rsidR="00491756" w:rsidRDefault="00491756" w:rsidP="00E87FCD">
      <w:pPr>
        <w:pStyle w:val="LabStepNumberedLevel2"/>
      </w:pPr>
      <w:r>
        <w:t xml:space="preserve">Using the ribbon, select the </w:t>
      </w:r>
      <w:r w:rsidRPr="009E028F">
        <w:rPr>
          <w:b/>
        </w:rPr>
        <w:t>Page</w:t>
      </w:r>
      <w:r>
        <w:t xml:space="preserve"> tab, then click the </w:t>
      </w:r>
      <w:r w:rsidRPr="009E028F">
        <w:rPr>
          <w:b/>
        </w:rPr>
        <w:t>Insert</w:t>
      </w:r>
      <w:r>
        <w:t xml:space="preserve"> tab and click the </w:t>
      </w:r>
      <w:r>
        <w:rPr>
          <w:b/>
        </w:rPr>
        <w:t>Web</w:t>
      </w:r>
      <w:r w:rsidRPr="009E028F">
        <w:rPr>
          <w:b/>
        </w:rPr>
        <w:t xml:space="preserve"> Part</w:t>
      </w:r>
      <w:r>
        <w:t xml:space="preserve"> button.</w:t>
      </w:r>
    </w:p>
    <w:p w14:paraId="4A0C72F5" w14:textId="15D6712F" w:rsidR="00491756" w:rsidRDefault="00491756" w:rsidP="00E87FCD">
      <w:pPr>
        <w:pStyle w:val="LabStepNumberedLevel2"/>
      </w:pPr>
      <w:r>
        <w:t xml:space="preserve">Select the </w:t>
      </w:r>
      <w:r w:rsidR="008C6ECD">
        <w:rPr>
          <w:b/>
        </w:rPr>
        <w:t>LINQ</w:t>
      </w:r>
      <w:r>
        <w:rPr>
          <w:b/>
        </w:rPr>
        <w:t xml:space="preserve"> Query Web Part</w:t>
      </w:r>
      <w:r>
        <w:t xml:space="preserve"> from the </w:t>
      </w:r>
      <w:r w:rsidRPr="0043462D">
        <w:rPr>
          <w:b/>
        </w:rPr>
        <w:t>Wingtip Web Parts</w:t>
      </w:r>
      <w:r>
        <w:t xml:space="preserve"> category and click the </w:t>
      </w:r>
      <w:r w:rsidRPr="00323298">
        <w:rPr>
          <w:b/>
        </w:rPr>
        <w:t>Add</w:t>
      </w:r>
      <w:r>
        <w:t xml:space="preserve"> button.</w:t>
      </w:r>
    </w:p>
    <w:p w14:paraId="5AA30209" w14:textId="77777777" w:rsidR="00491756" w:rsidRDefault="00491756" w:rsidP="00491756">
      <w:pPr>
        <w:pStyle w:val="LabStepNumbered"/>
      </w:pPr>
      <w:r>
        <w:t>Notice that the Web Part is displaying the contents of the SharePoint list:</w:t>
      </w:r>
    </w:p>
    <w:p w14:paraId="3A91F5BA" w14:textId="6E0EA59B" w:rsidR="00491756" w:rsidRDefault="008C6ECD" w:rsidP="00491756">
      <w:pPr>
        <w:pStyle w:val="LabStepScreenshot"/>
      </w:pPr>
      <w:r>
        <w:rPr>
          <w:noProof/>
        </w:rPr>
        <w:lastRenderedPageBreak/>
        <w:drawing>
          <wp:inline distT="0" distB="0" distL="0" distR="0" wp14:anchorId="7891D0F4" wp14:editId="0058E9D1">
            <wp:extent cx="4991100" cy="2066925"/>
            <wp:effectExtent l="0" t="0" r="0" b="0"/>
            <wp:docPr id="2" name="Picture 2" descr="C:\Users\ANDREW~1.RIV\AppData\Local\Temp\SNAGHTMLf20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1.RIV\AppData\Local\Temp\SNAGHTMLf206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1100" cy="2066925"/>
                    </a:xfrm>
                    <a:prstGeom prst="rect">
                      <a:avLst/>
                    </a:prstGeom>
                    <a:noFill/>
                    <a:ln>
                      <a:noFill/>
                    </a:ln>
                  </pic:spPr>
                </pic:pic>
              </a:graphicData>
            </a:graphic>
          </wp:inline>
        </w:drawing>
      </w:r>
    </w:p>
    <w:p w14:paraId="0C8CADFA" w14:textId="77777777" w:rsidR="00491756" w:rsidRDefault="00491756" w:rsidP="00491756">
      <w:pPr>
        <w:pStyle w:val="LabStepNumbered"/>
      </w:pPr>
      <w:r>
        <w:t>Close the browser to stop the debugger and go back to Visual Studio.</w:t>
      </w:r>
    </w:p>
    <w:p w14:paraId="7B631E1B" w14:textId="22C191A9" w:rsidR="00487314" w:rsidRPr="00EB1ADF" w:rsidRDefault="00491756" w:rsidP="000C0322">
      <w:pPr>
        <w:pStyle w:val="LabExerciseLeadIn"/>
      </w:pPr>
      <w:r>
        <w:t xml:space="preserve">In this exercise you created a Web Part that used </w:t>
      </w:r>
      <w:r w:rsidR="008C6ECD">
        <w:t xml:space="preserve">a LINQ </w:t>
      </w:r>
      <w:r>
        <w:t>query to retrieve data from SharePoint</w:t>
      </w:r>
      <w:r w:rsidR="00C31211">
        <w:t>.</w:t>
      </w:r>
    </w:p>
    <w:sectPr w:rsidR="00487314" w:rsidRPr="00EB1ADF" w:rsidSect="00487314">
      <w:headerReference w:type="default" r:id="rId20"/>
      <w:footerReference w:type="default" r:id="rId21"/>
      <w:headerReference w:type="first" r:id="rId22"/>
      <w:footerReference w:type="first" r:id="rId23"/>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EF3DEB" w14:textId="77777777" w:rsidR="00D13477" w:rsidRDefault="00D13477" w:rsidP="005F53BE">
      <w:pPr>
        <w:spacing w:before="0" w:after="0"/>
      </w:pPr>
      <w:r>
        <w:separator/>
      </w:r>
    </w:p>
  </w:endnote>
  <w:endnote w:type="continuationSeparator" w:id="0">
    <w:p w14:paraId="29A8C781" w14:textId="77777777" w:rsidR="00D13477" w:rsidRDefault="00D13477"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C23C2" w14:textId="77777777" w:rsidR="00487314" w:rsidRDefault="00487314" w:rsidP="00487314">
    <w:pPr>
      <w:pStyle w:val="Footer"/>
      <w:pBdr>
        <w:top w:val="single" w:sz="4" w:space="0" w:color="auto"/>
      </w:pBdr>
    </w:pPr>
    <w:r>
      <w:t>© Critical Path Training. 2012. All Rights Reserved</w:t>
    </w:r>
    <w:r>
      <w:tab/>
    </w:r>
    <w:r>
      <w:tab/>
    </w:r>
    <w:r>
      <w:fldChar w:fldCharType="begin"/>
    </w:r>
    <w:r>
      <w:instrText xml:space="preserve"> PAGE  \* MERGEFORMAT </w:instrText>
    </w:r>
    <w:r>
      <w:fldChar w:fldCharType="separate"/>
    </w:r>
    <w:r w:rsidR="00176D51">
      <w:rPr>
        <w:noProof/>
      </w:rPr>
      <w:t>2</w:t>
    </w:r>
    <w:r>
      <w:fldChar w:fldCharType="end"/>
    </w:r>
  </w:p>
  <w:p w14:paraId="4FD47A7B" w14:textId="77777777" w:rsidR="00487314" w:rsidRPr="00487314" w:rsidRDefault="00487314" w:rsidP="00487314">
    <w:pPr>
      <w:pStyle w:val="Footer"/>
      <w:pBdr>
        <w:top w:val="single" w:sz="4" w:space="0" w:color="auto"/>
      </w:pBdr>
    </w:pPr>
    <w:r>
      <w:t>www.CriticalPathTraining.com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8BAB9" w14:textId="77777777" w:rsidR="00487314" w:rsidRDefault="00487314" w:rsidP="00487314">
    <w:pPr>
      <w:pStyle w:val="Footer"/>
      <w:pBdr>
        <w:top w:val="single" w:sz="4" w:space="0" w:color="auto"/>
      </w:pBdr>
    </w:pPr>
    <w:r>
      <w:t>© Critical Path Training. 2012. All Rights Reserved</w:t>
    </w:r>
    <w:r>
      <w:tab/>
    </w:r>
    <w:r>
      <w:tab/>
    </w:r>
    <w:r>
      <w:fldChar w:fldCharType="begin"/>
    </w:r>
    <w:r>
      <w:instrText xml:space="preserve"> PAGE  \* MERGEFORMAT </w:instrText>
    </w:r>
    <w:r>
      <w:fldChar w:fldCharType="separate"/>
    </w:r>
    <w:r w:rsidR="00176D51">
      <w:rPr>
        <w:noProof/>
      </w:rPr>
      <w:t>1</w:t>
    </w:r>
    <w:r>
      <w:fldChar w:fldCharType="end"/>
    </w:r>
  </w:p>
  <w:p w14:paraId="5D8032FB" w14:textId="77777777" w:rsidR="00487314" w:rsidRPr="00487314" w:rsidRDefault="00487314" w:rsidP="00487314">
    <w:pPr>
      <w:pStyle w:val="Footer"/>
      <w:pBdr>
        <w:top w:val="single" w:sz="4" w:space="0" w:color="auto"/>
      </w:pBdr>
    </w:pPr>
    <w:r>
      <w:t>www.CriticalPathTraining.com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301309" w14:textId="77777777" w:rsidR="00D13477" w:rsidRDefault="00D13477" w:rsidP="005F53BE">
      <w:pPr>
        <w:spacing w:before="0" w:after="0"/>
      </w:pPr>
      <w:r>
        <w:separator/>
      </w:r>
    </w:p>
  </w:footnote>
  <w:footnote w:type="continuationSeparator" w:id="0">
    <w:p w14:paraId="728E1384" w14:textId="77777777" w:rsidR="00D13477" w:rsidRDefault="00D13477" w:rsidP="005F53B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F1ED8" w14:textId="77777777" w:rsidR="00487314" w:rsidRDefault="00EB1ADF" w:rsidP="00487314">
    <w:pPr>
      <w:pStyle w:val="Header"/>
      <w:pBdr>
        <w:bottom w:val="single" w:sz="4" w:space="0" w:color="auto"/>
      </w:pBdr>
      <w:spacing w:before="240"/>
    </w:pPr>
    <w:r>
      <w:t>DO NOT UPDATE - Course Title Placeholder</w:t>
    </w:r>
  </w:p>
  <w:p w14:paraId="7D4F35C2" w14:textId="77777777" w:rsidR="00487314" w:rsidRDefault="00487314" w:rsidP="00487314">
    <w:pPr>
      <w:pStyle w:val="Header"/>
      <w:pBdr>
        <w:bottom w:val="single" w:sz="4" w:space="0" w:color="auto"/>
      </w:pBdr>
      <w:spacing w:before="240"/>
    </w:pPr>
    <w:r>
      <w:t xml:space="preserve">Module </w:t>
    </w:r>
    <w:r w:rsidR="00EB1ADF">
      <w:t>Name Placeholder</w:t>
    </w:r>
    <w:r w:rsidR="00EB1ADF">
      <w:tab/>
    </w:r>
    <w:r w:rsidR="00EB1ADF">
      <w:tab/>
      <w:t xml:space="preserve">Version </w:t>
    </w:r>
    <w:proofErr w:type="spellStart"/>
    <w:r w:rsidR="00EB1ADF">
      <w:t>x.x</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E32610" w14:textId="77777777" w:rsidR="00487314" w:rsidRDefault="00487314" w:rsidP="00487314">
    <w:pPr>
      <w:pStyle w:val="Heade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1">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2">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4">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5">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6">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7">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8">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9">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1">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2">
    <w:nsid w:val="2946127D"/>
    <w:multiLevelType w:val="multilevel"/>
    <w:tmpl w:val="A70A9C82"/>
    <w:numStyleLink w:val="LabStepsTemplate"/>
  </w:abstractNum>
  <w:abstractNum w:abstractNumId="13">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14">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15">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17">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18">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19">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22">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23">
    <w:nsid w:val="39B05BA9"/>
    <w:multiLevelType w:val="multilevel"/>
    <w:tmpl w:val="914CB7EA"/>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4">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25">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26">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28">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29">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31">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32">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33">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34">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35">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36">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8">
    <w:nsid w:val="5D693EE2"/>
    <w:multiLevelType w:val="hybridMultilevel"/>
    <w:tmpl w:val="7A241A24"/>
    <w:lvl w:ilvl="0" w:tplc="7D76BED4">
      <w:start w:val="1"/>
      <w:numFmt w:val="decimal"/>
      <w:lvlText w:val="%1."/>
      <w:lvlJc w:val="left"/>
      <w:pPr>
        <w:ind w:left="360" w:hanging="360"/>
      </w:pPr>
    </w:lvl>
    <w:lvl w:ilvl="1" w:tplc="60E6F488">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9">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40">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41">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42">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43">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777E61ED"/>
    <w:multiLevelType w:val="singleLevel"/>
    <w:tmpl w:val="04090001"/>
    <w:lvl w:ilvl="0">
      <w:start w:val="1"/>
      <w:numFmt w:val="bullet"/>
      <w:lvlText w:val=""/>
      <w:lvlJc w:val="left"/>
      <w:pPr>
        <w:ind w:left="720" w:hanging="360"/>
      </w:pPr>
      <w:rPr>
        <w:rFonts w:ascii="Symbol" w:hAnsi="Symbol" w:hint="default"/>
      </w:rPr>
    </w:lvl>
  </w:abstractNum>
  <w:abstractNum w:abstractNumId="45">
    <w:nsid w:val="77A95F77"/>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46">
    <w:nsid w:val="77FE12C6"/>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47">
    <w:nsid w:val="7C10522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48">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9"/>
  </w:num>
  <w:num w:numId="3">
    <w:abstractNumId w:val="33"/>
  </w:num>
  <w:num w:numId="4">
    <w:abstractNumId w:val="19"/>
  </w:num>
  <w:num w:numId="5">
    <w:abstractNumId w:val="20"/>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num>
  <w:num w:numId="18">
    <w:abstractNumId w:val="5"/>
    <w:lvlOverride w:ilvl="0">
      <w:startOverride w:val="1"/>
    </w:lvlOverride>
  </w:num>
  <w:num w:numId="19">
    <w:abstractNumId w:val="5"/>
    <w:lvlOverride w:ilvl="0">
      <w:startOverride w:val="1"/>
    </w:lvlOverride>
  </w:num>
  <w:num w:numId="20">
    <w:abstractNumId w:val="5"/>
    <w:lvlOverride w:ilvl="0">
      <w:startOverride w:val="1"/>
    </w:lvlOverride>
  </w:num>
  <w:num w:numId="21">
    <w:abstractNumId w:val="23"/>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5"/>
  </w:num>
  <w:num w:numId="30">
    <w:abstractNumId w:val="36"/>
  </w:num>
  <w:num w:numId="31">
    <w:abstractNumId w:val="12"/>
  </w:num>
  <w:num w:numId="32">
    <w:abstractNumId w:val="2"/>
  </w:num>
  <w:num w:numId="33">
    <w:abstractNumId w:val="43"/>
  </w:num>
  <w:num w:numId="34">
    <w:abstractNumId w:val="42"/>
  </w:num>
  <w:num w:numId="35">
    <w:abstractNumId w:val="37"/>
  </w:num>
  <w:num w:numId="36">
    <w:abstractNumId w:val="48"/>
  </w:num>
  <w:num w:numId="3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B20"/>
    <w:rsid w:val="000328FD"/>
    <w:rsid w:val="00072406"/>
    <w:rsid w:val="00090E07"/>
    <w:rsid w:val="000C0322"/>
    <w:rsid w:val="000C72C0"/>
    <w:rsid w:val="000D3B77"/>
    <w:rsid w:val="001170EA"/>
    <w:rsid w:val="001354C5"/>
    <w:rsid w:val="00136B0C"/>
    <w:rsid w:val="001746FF"/>
    <w:rsid w:val="00176D51"/>
    <w:rsid w:val="00180351"/>
    <w:rsid w:val="001A1662"/>
    <w:rsid w:val="001C183B"/>
    <w:rsid w:val="001E6453"/>
    <w:rsid w:val="0022271C"/>
    <w:rsid w:val="00223B5C"/>
    <w:rsid w:val="002B2790"/>
    <w:rsid w:val="002B50CE"/>
    <w:rsid w:val="00374776"/>
    <w:rsid w:val="003917FC"/>
    <w:rsid w:val="003A071B"/>
    <w:rsid w:val="003B6309"/>
    <w:rsid w:val="003D1802"/>
    <w:rsid w:val="003F27C5"/>
    <w:rsid w:val="00426C2C"/>
    <w:rsid w:val="004644B6"/>
    <w:rsid w:val="0048025F"/>
    <w:rsid w:val="00487314"/>
    <w:rsid w:val="00491756"/>
    <w:rsid w:val="004A1B8F"/>
    <w:rsid w:val="004A225A"/>
    <w:rsid w:val="00501B45"/>
    <w:rsid w:val="00553EE7"/>
    <w:rsid w:val="00567D96"/>
    <w:rsid w:val="005714DF"/>
    <w:rsid w:val="00587D36"/>
    <w:rsid w:val="005F53BE"/>
    <w:rsid w:val="006E0D86"/>
    <w:rsid w:val="006F2C9E"/>
    <w:rsid w:val="00707872"/>
    <w:rsid w:val="007239B0"/>
    <w:rsid w:val="00762B20"/>
    <w:rsid w:val="00774CC9"/>
    <w:rsid w:val="007778F1"/>
    <w:rsid w:val="0078165C"/>
    <w:rsid w:val="00787588"/>
    <w:rsid w:val="007C6E22"/>
    <w:rsid w:val="007E3B2D"/>
    <w:rsid w:val="00814AA1"/>
    <w:rsid w:val="008A3680"/>
    <w:rsid w:val="008C6ECD"/>
    <w:rsid w:val="008C7595"/>
    <w:rsid w:val="009402B0"/>
    <w:rsid w:val="00941D1D"/>
    <w:rsid w:val="0094542B"/>
    <w:rsid w:val="00952B80"/>
    <w:rsid w:val="009742DC"/>
    <w:rsid w:val="009813AB"/>
    <w:rsid w:val="009931EC"/>
    <w:rsid w:val="009E7CC7"/>
    <w:rsid w:val="00A004FC"/>
    <w:rsid w:val="00A32200"/>
    <w:rsid w:val="00A44580"/>
    <w:rsid w:val="00A96761"/>
    <w:rsid w:val="00AA127B"/>
    <w:rsid w:val="00AA5A24"/>
    <w:rsid w:val="00AB31CC"/>
    <w:rsid w:val="00AE10EF"/>
    <w:rsid w:val="00AE2319"/>
    <w:rsid w:val="00AF0D3F"/>
    <w:rsid w:val="00B827A8"/>
    <w:rsid w:val="00BD314B"/>
    <w:rsid w:val="00C31211"/>
    <w:rsid w:val="00C554B4"/>
    <w:rsid w:val="00C62779"/>
    <w:rsid w:val="00CA6B62"/>
    <w:rsid w:val="00CE28B8"/>
    <w:rsid w:val="00D13477"/>
    <w:rsid w:val="00D3666F"/>
    <w:rsid w:val="00D551C8"/>
    <w:rsid w:val="00DD570F"/>
    <w:rsid w:val="00E00875"/>
    <w:rsid w:val="00E064E1"/>
    <w:rsid w:val="00E243D4"/>
    <w:rsid w:val="00E3745D"/>
    <w:rsid w:val="00E66D0E"/>
    <w:rsid w:val="00E87FCD"/>
    <w:rsid w:val="00E92382"/>
    <w:rsid w:val="00E932CC"/>
    <w:rsid w:val="00EA13BF"/>
    <w:rsid w:val="00EB1ADF"/>
    <w:rsid w:val="00EC044D"/>
    <w:rsid w:val="00EE11D5"/>
    <w:rsid w:val="00F517B8"/>
    <w:rsid w:val="00F66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CC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3"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7B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F517B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F517B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F517B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F517B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F517B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7B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F517B8"/>
    <w:rPr>
      <w:rFonts w:ascii="Arial Black" w:hAnsi="Arial Black"/>
      <w:sz w:val="28"/>
    </w:rPr>
  </w:style>
  <w:style w:type="character" w:customStyle="1" w:styleId="Heading3Char">
    <w:name w:val="Heading 3 Char"/>
    <w:basedOn w:val="DefaultParagraphFont"/>
    <w:link w:val="Heading3"/>
    <w:rsid w:val="00F517B8"/>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F517B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517B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517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7B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517B8"/>
    <w:pPr>
      <w:tabs>
        <w:tab w:val="right" w:leader="dot" w:pos="10786"/>
      </w:tabs>
      <w:spacing w:before="80" w:after="0"/>
      <w:ind w:left="144"/>
    </w:pPr>
    <w:rPr>
      <w:b/>
    </w:rPr>
  </w:style>
  <w:style w:type="paragraph" w:styleId="TOC2">
    <w:name w:val="toc 2"/>
    <w:basedOn w:val="Normal"/>
    <w:next w:val="Normal"/>
    <w:autoRedefine/>
    <w:uiPriority w:val="39"/>
    <w:unhideWhenUsed/>
    <w:rsid w:val="00F517B8"/>
    <w:pPr>
      <w:tabs>
        <w:tab w:val="right" w:leader="dot" w:pos="10790"/>
      </w:tabs>
      <w:spacing w:before="40" w:after="40"/>
      <w:ind w:left="288"/>
    </w:pPr>
    <w:rPr>
      <w:sz w:val="18"/>
    </w:rPr>
  </w:style>
  <w:style w:type="character" w:styleId="Hyperlink">
    <w:name w:val="Hyperlink"/>
    <w:basedOn w:val="DefaultParagraphFont"/>
    <w:uiPriority w:val="99"/>
    <w:unhideWhenUsed/>
    <w:rsid w:val="00F517B8"/>
    <w:rPr>
      <w:color w:val="0000FF" w:themeColor="hyperlink"/>
      <w:u w:val="single"/>
    </w:rPr>
  </w:style>
  <w:style w:type="character" w:styleId="BookTitle">
    <w:name w:val="Book Title"/>
    <w:basedOn w:val="DefaultParagraphFont"/>
    <w:uiPriority w:val="33"/>
    <w:rsid w:val="00F517B8"/>
    <w:rPr>
      <w:b/>
      <w:bCs/>
      <w:smallCaps/>
      <w:spacing w:val="5"/>
      <w:sz w:val="48"/>
    </w:rPr>
  </w:style>
  <w:style w:type="paragraph" w:styleId="Title">
    <w:name w:val="Title"/>
    <w:basedOn w:val="Normal"/>
    <w:next w:val="Normal"/>
    <w:link w:val="TitleChar"/>
    <w:uiPriority w:val="10"/>
    <w:unhideWhenUsed/>
    <w:rsid w:val="00F517B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517B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F517B8"/>
    <w:pPr>
      <w:spacing w:after="0" w:line="240" w:lineRule="auto"/>
    </w:pPr>
    <w:rPr>
      <w:rFonts w:eastAsiaTheme="minorEastAsia"/>
    </w:rPr>
  </w:style>
  <w:style w:type="character" w:customStyle="1" w:styleId="NoSpacingChar">
    <w:name w:val="No Spacing Char"/>
    <w:basedOn w:val="DefaultParagraphFont"/>
    <w:link w:val="NoSpacing"/>
    <w:uiPriority w:val="4"/>
    <w:rsid w:val="00F517B8"/>
    <w:rPr>
      <w:rFonts w:eastAsiaTheme="minorEastAsia"/>
    </w:rPr>
  </w:style>
  <w:style w:type="paragraph" w:styleId="Header">
    <w:name w:val="header"/>
    <w:basedOn w:val="Normal"/>
    <w:link w:val="HeaderChar"/>
    <w:uiPriority w:val="99"/>
    <w:unhideWhenUsed/>
    <w:rsid w:val="00F517B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517B8"/>
    <w:rPr>
      <w:rFonts w:ascii="Arial" w:hAnsi="Arial"/>
      <w:color w:val="292929"/>
      <w:sz w:val="16"/>
    </w:rPr>
  </w:style>
  <w:style w:type="paragraph" w:styleId="Footer">
    <w:name w:val="footer"/>
    <w:basedOn w:val="Normal"/>
    <w:link w:val="FooterChar"/>
    <w:uiPriority w:val="99"/>
    <w:unhideWhenUsed/>
    <w:rsid w:val="00F517B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517B8"/>
    <w:rPr>
      <w:rFonts w:ascii="Arial" w:hAnsi="Arial"/>
      <w:color w:val="292929"/>
      <w:sz w:val="16"/>
    </w:rPr>
  </w:style>
  <w:style w:type="paragraph" w:customStyle="1" w:styleId="LabExercise">
    <w:name w:val="Lab Exercise"/>
    <w:basedOn w:val="Normal"/>
    <w:next w:val="Normal"/>
    <w:qFormat/>
    <w:rsid w:val="00090E07"/>
    <w:pPr>
      <w:spacing w:before="0" w:after="200" w:line="276" w:lineRule="auto"/>
    </w:pPr>
    <w:rPr>
      <w:b/>
    </w:rPr>
  </w:style>
  <w:style w:type="paragraph" w:styleId="ListParagraph">
    <w:name w:val="List Paragraph"/>
    <w:basedOn w:val="Normal"/>
    <w:next w:val="Normal"/>
    <w:uiPriority w:val="34"/>
    <w:rsid w:val="00F517B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517B8"/>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F517B8"/>
    <w:rPr>
      <w:rFonts w:ascii="Lucida Console" w:hAnsi="Lucida Console" w:cs="Courier New"/>
      <w:b/>
      <w:spacing w:val="-6"/>
      <w:sz w:val="18"/>
    </w:rPr>
  </w:style>
  <w:style w:type="paragraph" w:customStyle="1" w:styleId="NumberedBullet">
    <w:name w:val="Numbered Bullet"/>
    <w:basedOn w:val="ListParagraph"/>
    <w:uiPriority w:val="5"/>
    <w:unhideWhenUsed/>
    <w:rsid w:val="00F517B8"/>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F517B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F517B8"/>
    <w:pPr>
      <w:spacing w:before="0" w:after="0"/>
    </w:pPr>
    <w:rPr>
      <w:szCs w:val="20"/>
    </w:rPr>
  </w:style>
  <w:style w:type="character" w:customStyle="1" w:styleId="FootnoteTextChar">
    <w:name w:val="Footnote Text Char"/>
    <w:basedOn w:val="DefaultParagraphFont"/>
    <w:link w:val="FootnoteText"/>
    <w:uiPriority w:val="99"/>
    <w:semiHidden/>
    <w:rsid w:val="00F517B8"/>
    <w:rPr>
      <w:rFonts w:ascii="Arial" w:hAnsi="Arial"/>
      <w:color w:val="262626" w:themeColor="text1" w:themeTint="D9"/>
      <w:sz w:val="20"/>
      <w:szCs w:val="20"/>
    </w:rPr>
  </w:style>
  <w:style w:type="table" w:styleId="LightShading-Accent4">
    <w:name w:val="Light Shading Accent 4"/>
    <w:basedOn w:val="TableNormal"/>
    <w:uiPriority w:val="60"/>
    <w:rsid w:val="00F517B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F517B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517B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517B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517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F517B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F517B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517B8"/>
    <w:pPr>
      <w:tabs>
        <w:tab w:val="num" w:pos="360"/>
      </w:tabs>
      <w:ind w:left="360" w:hanging="360"/>
      <w:contextualSpacing/>
    </w:pPr>
  </w:style>
  <w:style w:type="character" w:customStyle="1" w:styleId="InLineUrl">
    <w:name w:val="InLineUrl"/>
    <w:basedOn w:val="DefaultParagraphFont"/>
    <w:qFormat/>
    <w:rsid w:val="00F517B8"/>
    <w:rPr>
      <w:rFonts w:ascii="Arial" w:hAnsi="Arial"/>
      <w:b/>
      <w:sz w:val="18"/>
    </w:rPr>
  </w:style>
  <w:style w:type="paragraph" w:customStyle="1" w:styleId="LabStepNumbered">
    <w:name w:val="Lab Step Numbered"/>
    <w:link w:val="LabStepNumberedChar"/>
    <w:qFormat/>
    <w:rsid w:val="00F517B8"/>
    <w:pPr>
      <w:numPr>
        <w:numId w:val="33"/>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F517B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090E07"/>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F517B8"/>
    <w:pPr>
      <w:numPr>
        <w:numId w:val="0"/>
      </w:numPr>
      <w:spacing w:before="40"/>
      <w:ind w:left="720"/>
    </w:pPr>
  </w:style>
  <w:style w:type="character" w:customStyle="1" w:styleId="LabStepScreenshotFrame">
    <w:name w:val="Lab Step Screenshot Frame"/>
    <w:basedOn w:val="DefaultParagraphFont"/>
    <w:uiPriority w:val="1"/>
    <w:qFormat/>
    <w:rsid w:val="00F517B8"/>
    <w:rPr>
      <w:noProof/>
      <w:bdr w:val="single" w:sz="2" w:space="0" w:color="DDDDDD"/>
    </w:rPr>
  </w:style>
  <w:style w:type="paragraph" w:customStyle="1" w:styleId="LabExerciseCallout">
    <w:name w:val="Lab Exercise Callout"/>
    <w:basedOn w:val="LabExerciseLeadIn"/>
    <w:qFormat/>
    <w:rsid w:val="00F517B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090E07"/>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F517B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F517B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517B8"/>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517B8"/>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F517B8"/>
    <w:rPr>
      <w:rFonts w:ascii="Arial" w:hAnsi="Arial"/>
      <w:b/>
      <w:iCs/>
      <w:sz w:val="16"/>
    </w:rPr>
  </w:style>
  <w:style w:type="character" w:customStyle="1" w:styleId="InlindeCode">
    <w:name w:val="InlindeCode"/>
    <w:basedOn w:val="DefaultParagraphFont"/>
    <w:qFormat/>
    <w:rsid w:val="00F517B8"/>
    <w:rPr>
      <w:rFonts w:ascii="Lucida Console" w:hAnsi="Lucida Console"/>
      <w:b/>
      <w:sz w:val="16"/>
    </w:rPr>
  </w:style>
  <w:style w:type="table" w:customStyle="1" w:styleId="LabStepTable">
    <w:name w:val="Lab Step Table"/>
    <w:basedOn w:val="TableGrid"/>
    <w:uiPriority w:val="99"/>
    <w:rsid w:val="00F517B8"/>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090E07"/>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F517B8"/>
    <w:pPr>
      <w:ind w:left="792"/>
    </w:pPr>
  </w:style>
  <w:style w:type="paragraph" w:customStyle="1" w:styleId="LabStepScreenshotLevel2">
    <w:name w:val="Lab Step Screenshot Level 2"/>
    <w:basedOn w:val="LabStepScreenshot"/>
    <w:uiPriority w:val="2"/>
    <w:qFormat/>
    <w:rsid w:val="00F517B8"/>
    <w:pPr>
      <w:ind w:left="720"/>
    </w:pPr>
    <w:rPr>
      <w:noProof/>
    </w:rPr>
  </w:style>
  <w:style w:type="paragraph" w:customStyle="1" w:styleId="LabStepTableTextHeader">
    <w:name w:val="Lab Step Table Text Header"/>
    <w:basedOn w:val="LabStepTableText"/>
    <w:next w:val="LabStepTableText"/>
    <w:qFormat/>
    <w:rsid w:val="00090E07"/>
    <w:rPr>
      <w:b/>
    </w:rPr>
  </w:style>
  <w:style w:type="paragraph" w:customStyle="1" w:styleId="LabStepTableParagraph">
    <w:name w:val="Lab Step Table Paragraph"/>
    <w:basedOn w:val="LabStepNumbered"/>
    <w:qFormat/>
    <w:rsid w:val="00090E07"/>
    <w:pPr>
      <w:numPr>
        <w:numId w:val="0"/>
      </w:numPr>
    </w:pPr>
  </w:style>
  <w:style w:type="paragraph" w:styleId="TOCHeading">
    <w:name w:val="TOC Heading"/>
    <w:basedOn w:val="Heading1"/>
    <w:next w:val="Normal"/>
    <w:uiPriority w:val="39"/>
    <w:semiHidden/>
    <w:unhideWhenUsed/>
    <w:qFormat/>
    <w:rsid w:val="00F517B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F517B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517B8"/>
    <w:rPr>
      <w:sz w:val="16"/>
      <w:szCs w:val="16"/>
    </w:rPr>
  </w:style>
  <w:style w:type="paragraph" w:styleId="CommentText">
    <w:name w:val="annotation text"/>
    <w:basedOn w:val="Normal"/>
    <w:link w:val="CommentTextChar"/>
    <w:uiPriority w:val="99"/>
    <w:semiHidden/>
    <w:unhideWhenUsed/>
    <w:rsid w:val="00F517B8"/>
    <w:rPr>
      <w:szCs w:val="20"/>
    </w:rPr>
  </w:style>
  <w:style w:type="character" w:customStyle="1" w:styleId="CommentTextChar">
    <w:name w:val="Comment Text Char"/>
    <w:basedOn w:val="DefaultParagraphFont"/>
    <w:link w:val="CommentText"/>
    <w:uiPriority w:val="99"/>
    <w:semiHidden/>
    <w:rsid w:val="00F517B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517B8"/>
    <w:rPr>
      <w:b/>
      <w:bCs/>
    </w:rPr>
  </w:style>
  <w:style w:type="character" w:customStyle="1" w:styleId="CommentSubjectChar">
    <w:name w:val="Comment Subject Char"/>
    <w:basedOn w:val="CommentTextChar"/>
    <w:link w:val="CommentSubject"/>
    <w:uiPriority w:val="99"/>
    <w:semiHidden/>
    <w:rsid w:val="00F517B8"/>
    <w:rPr>
      <w:rFonts w:ascii="Arial" w:hAnsi="Arial"/>
      <w:b/>
      <w:bCs/>
      <w:color w:val="262626" w:themeColor="text1" w:themeTint="D9"/>
      <w:sz w:val="20"/>
      <w:szCs w:val="20"/>
    </w:rPr>
  </w:style>
  <w:style w:type="character" w:styleId="Strong">
    <w:name w:val="Strong"/>
    <w:basedOn w:val="DefaultParagraphFont"/>
    <w:uiPriority w:val="23"/>
    <w:rsid w:val="00F517B8"/>
    <w:rPr>
      <w:b/>
      <w:bCs/>
    </w:rPr>
  </w:style>
  <w:style w:type="paragraph" w:styleId="NormalWeb">
    <w:name w:val="Normal (Web)"/>
    <w:basedOn w:val="Normal"/>
    <w:uiPriority w:val="99"/>
    <w:semiHidden/>
    <w:unhideWhenUsed/>
    <w:rsid w:val="00F517B8"/>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F517B8"/>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F517B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517B8"/>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F517B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F517B8"/>
    <w:pPr>
      <w:spacing w:before="240"/>
      <w:ind w:left="720" w:right="720"/>
    </w:pPr>
    <w:rPr>
      <w:color w:val="1C1C1C"/>
    </w:rPr>
  </w:style>
  <w:style w:type="paragraph" w:customStyle="1" w:styleId="SlidesNotes">
    <w:name w:val="Slides Notes"/>
    <w:basedOn w:val="Normal"/>
    <w:uiPriority w:val="4"/>
    <w:rsid w:val="00F517B8"/>
    <w:pPr>
      <w:spacing w:before="240"/>
    </w:pPr>
  </w:style>
  <w:style w:type="paragraph" w:customStyle="1" w:styleId="LegalHeader">
    <w:name w:val="Legal Header"/>
    <w:basedOn w:val="Normal"/>
    <w:uiPriority w:val="3"/>
    <w:rsid w:val="00F517B8"/>
    <w:pPr>
      <w:spacing w:before="600"/>
    </w:pPr>
    <w:rPr>
      <w:b/>
      <w:color w:val="auto"/>
      <w:u w:val="single"/>
    </w:rPr>
  </w:style>
  <w:style w:type="paragraph" w:customStyle="1" w:styleId="LegalBody">
    <w:name w:val="Legal Body"/>
    <w:basedOn w:val="Normal"/>
    <w:uiPriority w:val="3"/>
    <w:rsid w:val="00F517B8"/>
    <w:rPr>
      <w:sz w:val="18"/>
    </w:rPr>
  </w:style>
  <w:style w:type="paragraph" w:customStyle="1" w:styleId="CourseInfo">
    <w:name w:val="Course Info"/>
    <w:basedOn w:val="Normal"/>
    <w:uiPriority w:val="4"/>
    <w:rsid w:val="00F517B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517B8"/>
    <w:rPr>
      <w:rFonts w:ascii="Arial" w:hAnsi="Arial"/>
      <w:color w:val="262626" w:themeColor="text1" w:themeTint="D9"/>
      <w:sz w:val="18"/>
    </w:rPr>
  </w:style>
  <w:style w:type="paragraph" w:customStyle="1" w:styleId="Strong1">
    <w:name w:val="Strong1"/>
    <w:basedOn w:val="LabStepNumbered"/>
    <w:link w:val="strongChar"/>
    <w:uiPriority w:val="5"/>
    <w:rsid w:val="00F517B8"/>
    <w:pPr>
      <w:numPr>
        <w:numId w:val="0"/>
      </w:numPr>
      <w:ind w:left="757" w:hanging="360"/>
    </w:pPr>
    <w:rPr>
      <w:b/>
    </w:rPr>
  </w:style>
  <w:style w:type="character" w:customStyle="1" w:styleId="strongChar">
    <w:name w:val="strong Char"/>
    <w:basedOn w:val="LabStepNumberedChar"/>
    <w:link w:val="Strong1"/>
    <w:uiPriority w:val="5"/>
    <w:rsid w:val="00F517B8"/>
    <w:rPr>
      <w:rFonts w:ascii="Arial" w:hAnsi="Arial"/>
      <w:b/>
      <w:color w:val="262626" w:themeColor="text1" w:themeTint="D9"/>
      <w:sz w:val="18"/>
    </w:rPr>
  </w:style>
  <w:style w:type="paragraph" w:customStyle="1" w:styleId="CourseCode">
    <w:name w:val="Course Code"/>
    <w:basedOn w:val="Normal"/>
    <w:uiPriority w:val="4"/>
    <w:rsid w:val="00F517B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517B8"/>
    <w:pPr>
      <w:tabs>
        <w:tab w:val="right" w:leader="dot" w:pos="10790"/>
      </w:tabs>
      <w:spacing w:before="40" w:after="0"/>
      <w:ind w:left="432"/>
    </w:pPr>
    <w:rPr>
      <w:sz w:val="16"/>
    </w:rPr>
  </w:style>
  <w:style w:type="numbering" w:customStyle="1" w:styleId="LabStepsTemplate">
    <w:name w:val="LabStepsTemplate"/>
    <w:uiPriority w:val="99"/>
    <w:rsid w:val="00F517B8"/>
    <w:pPr>
      <w:numPr>
        <w:numId w:val="4"/>
      </w:numPr>
    </w:pPr>
  </w:style>
  <w:style w:type="paragraph" w:customStyle="1" w:styleId="ModuleDescription">
    <w:name w:val="Module Description"/>
    <w:basedOn w:val="Normal"/>
    <w:uiPriority w:val="4"/>
    <w:rsid w:val="00F517B8"/>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F517B8"/>
    <w:pPr>
      <w:jc w:val="center"/>
    </w:pPr>
  </w:style>
  <w:style w:type="paragraph" w:customStyle="1" w:styleId="TopicsCoveredItem">
    <w:name w:val="Topics Covered Item"/>
    <w:basedOn w:val="Normal"/>
    <w:uiPriority w:val="4"/>
    <w:rsid w:val="00F517B8"/>
    <w:pPr>
      <w:numPr>
        <w:numId w:val="5"/>
      </w:numPr>
      <w:spacing w:before="0" w:after="0"/>
      <w:contextualSpacing/>
    </w:pPr>
  </w:style>
  <w:style w:type="paragraph" w:customStyle="1" w:styleId="ModuleIntroHeader">
    <w:name w:val="Module Intro Header"/>
    <w:basedOn w:val="Normal"/>
    <w:uiPriority w:val="4"/>
    <w:rsid w:val="00F517B8"/>
    <w:pPr>
      <w:pBdr>
        <w:bottom w:val="single" w:sz="8" w:space="1" w:color="auto"/>
      </w:pBdr>
      <w:spacing w:before="360"/>
      <w:ind w:left="288"/>
    </w:pPr>
    <w:rPr>
      <w:b/>
      <w:sz w:val="24"/>
    </w:rPr>
  </w:style>
  <w:style w:type="paragraph" w:customStyle="1" w:styleId="ModuleAgendaItem">
    <w:name w:val="Module Agenda Item"/>
    <w:basedOn w:val="Normal"/>
    <w:uiPriority w:val="4"/>
    <w:rsid w:val="00F517B8"/>
    <w:pPr>
      <w:spacing w:before="0" w:after="0"/>
      <w:ind w:left="360" w:hanging="360"/>
      <w:contextualSpacing/>
    </w:pPr>
    <w:rPr>
      <w:sz w:val="24"/>
    </w:rPr>
  </w:style>
  <w:style w:type="paragraph" w:customStyle="1" w:styleId="LabExerciseItem">
    <w:name w:val="Lab Exercise Item"/>
    <w:basedOn w:val="Normal"/>
    <w:next w:val="Normal"/>
    <w:uiPriority w:val="4"/>
    <w:qFormat/>
    <w:rsid w:val="00F517B8"/>
    <w:pPr>
      <w:spacing w:before="0" w:after="0"/>
      <w:ind w:left="360" w:hanging="360"/>
    </w:pPr>
  </w:style>
  <w:style w:type="character" w:styleId="FollowedHyperlink">
    <w:name w:val="FollowedHyperlink"/>
    <w:basedOn w:val="DefaultParagraphFont"/>
    <w:uiPriority w:val="99"/>
    <w:semiHidden/>
    <w:unhideWhenUsed/>
    <w:rsid w:val="00090E07"/>
    <w:rPr>
      <w:color w:val="800080" w:themeColor="followedHyperlink"/>
      <w:u w:val="single"/>
    </w:rPr>
  </w:style>
  <w:style w:type="paragraph" w:customStyle="1" w:styleId="Procedureheading">
    <w:name w:val="Procedure heading"/>
    <w:basedOn w:val="Heading4"/>
    <w:next w:val="Normal"/>
    <w:uiPriority w:val="99"/>
    <w:qFormat/>
    <w:rsid w:val="00090E07"/>
    <w:pPr>
      <w:numPr>
        <w:numId w:val="9"/>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LabStepNumberedLevel2">
    <w:name w:val="Lab Step Numbered Level 2"/>
    <w:basedOn w:val="LabStepNumbered"/>
    <w:qFormat/>
    <w:rsid w:val="00F517B8"/>
    <w:pPr>
      <w:numPr>
        <w:ilvl w:val="1"/>
      </w:numPr>
    </w:pPr>
  </w:style>
  <w:style w:type="paragraph" w:customStyle="1" w:styleId="LabStepNumberedLevel3">
    <w:name w:val="Lab Step Numbered Level 3"/>
    <w:basedOn w:val="LabStepNumberedLevel2"/>
    <w:qFormat/>
    <w:rsid w:val="00F517B8"/>
    <w:pPr>
      <w:numPr>
        <w:ilvl w:val="2"/>
      </w:numPr>
      <w:tabs>
        <w:tab w:val="left" w:pos="994"/>
      </w:tabs>
    </w:pPr>
  </w:style>
  <w:style w:type="paragraph" w:customStyle="1" w:styleId="LabStepNumberedLevel4">
    <w:name w:val="Lab Step Numbered Level 4"/>
    <w:basedOn w:val="LabStepNumberedLevel3"/>
    <w:qFormat/>
    <w:rsid w:val="00F517B8"/>
    <w:pPr>
      <w:numPr>
        <w:ilvl w:val="3"/>
      </w:numPr>
      <w:tabs>
        <w:tab w:val="clear" w:pos="994"/>
        <w:tab w:val="left" w:pos="1627"/>
      </w:tabs>
    </w:pPr>
  </w:style>
  <w:style w:type="paragraph" w:customStyle="1" w:styleId="LabExerciseLeadIn">
    <w:name w:val="Lab Exercise Lead In"/>
    <w:basedOn w:val="Normal"/>
    <w:qFormat/>
    <w:rsid w:val="00F517B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3"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7B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F517B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F517B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F517B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F517B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F517B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7B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F517B8"/>
    <w:rPr>
      <w:rFonts w:ascii="Arial Black" w:hAnsi="Arial Black"/>
      <w:sz w:val="28"/>
    </w:rPr>
  </w:style>
  <w:style w:type="character" w:customStyle="1" w:styleId="Heading3Char">
    <w:name w:val="Heading 3 Char"/>
    <w:basedOn w:val="DefaultParagraphFont"/>
    <w:link w:val="Heading3"/>
    <w:rsid w:val="00F517B8"/>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F517B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517B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517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7B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517B8"/>
    <w:pPr>
      <w:tabs>
        <w:tab w:val="right" w:leader="dot" w:pos="10786"/>
      </w:tabs>
      <w:spacing w:before="80" w:after="0"/>
      <w:ind w:left="144"/>
    </w:pPr>
    <w:rPr>
      <w:b/>
    </w:rPr>
  </w:style>
  <w:style w:type="paragraph" w:styleId="TOC2">
    <w:name w:val="toc 2"/>
    <w:basedOn w:val="Normal"/>
    <w:next w:val="Normal"/>
    <w:autoRedefine/>
    <w:uiPriority w:val="39"/>
    <w:unhideWhenUsed/>
    <w:rsid w:val="00F517B8"/>
    <w:pPr>
      <w:tabs>
        <w:tab w:val="right" w:leader="dot" w:pos="10790"/>
      </w:tabs>
      <w:spacing w:before="40" w:after="40"/>
      <w:ind w:left="288"/>
    </w:pPr>
    <w:rPr>
      <w:sz w:val="18"/>
    </w:rPr>
  </w:style>
  <w:style w:type="character" w:styleId="Hyperlink">
    <w:name w:val="Hyperlink"/>
    <w:basedOn w:val="DefaultParagraphFont"/>
    <w:uiPriority w:val="99"/>
    <w:unhideWhenUsed/>
    <w:rsid w:val="00F517B8"/>
    <w:rPr>
      <w:color w:val="0000FF" w:themeColor="hyperlink"/>
      <w:u w:val="single"/>
    </w:rPr>
  </w:style>
  <w:style w:type="character" w:styleId="BookTitle">
    <w:name w:val="Book Title"/>
    <w:basedOn w:val="DefaultParagraphFont"/>
    <w:uiPriority w:val="33"/>
    <w:rsid w:val="00F517B8"/>
    <w:rPr>
      <w:b/>
      <w:bCs/>
      <w:smallCaps/>
      <w:spacing w:val="5"/>
      <w:sz w:val="48"/>
    </w:rPr>
  </w:style>
  <w:style w:type="paragraph" w:styleId="Title">
    <w:name w:val="Title"/>
    <w:basedOn w:val="Normal"/>
    <w:next w:val="Normal"/>
    <w:link w:val="TitleChar"/>
    <w:uiPriority w:val="10"/>
    <w:unhideWhenUsed/>
    <w:rsid w:val="00F517B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517B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F517B8"/>
    <w:pPr>
      <w:spacing w:after="0" w:line="240" w:lineRule="auto"/>
    </w:pPr>
    <w:rPr>
      <w:rFonts w:eastAsiaTheme="minorEastAsia"/>
    </w:rPr>
  </w:style>
  <w:style w:type="character" w:customStyle="1" w:styleId="NoSpacingChar">
    <w:name w:val="No Spacing Char"/>
    <w:basedOn w:val="DefaultParagraphFont"/>
    <w:link w:val="NoSpacing"/>
    <w:uiPriority w:val="4"/>
    <w:rsid w:val="00F517B8"/>
    <w:rPr>
      <w:rFonts w:eastAsiaTheme="minorEastAsia"/>
    </w:rPr>
  </w:style>
  <w:style w:type="paragraph" w:styleId="Header">
    <w:name w:val="header"/>
    <w:basedOn w:val="Normal"/>
    <w:link w:val="HeaderChar"/>
    <w:uiPriority w:val="99"/>
    <w:unhideWhenUsed/>
    <w:rsid w:val="00F517B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517B8"/>
    <w:rPr>
      <w:rFonts w:ascii="Arial" w:hAnsi="Arial"/>
      <w:color w:val="292929"/>
      <w:sz w:val="16"/>
    </w:rPr>
  </w:style>
  <w:style w:type="paragraph" w:styleId="Footer">
    <w:name w:val="footer"/>
    <w:basedOn w:val="Normal"/>
    <w:link w:val="FooterChar"/>
    <w:uiPriority w:val="99"/>
    <w:unhideWhenUsed/>
    <w:rsid w:val="00F517B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517B8"/>
    <w:rPr>
      <w:rFonts w:ascii="Arial" w:hAnsi="Arial"/>
      <w:color w:val="292929"/>
      <w:sz w:val="16"/>
    </w:rPr>
  </w:style>
  <w:style w:type="paragraph" w:customStyle="1" w:styleId="LabExercise">
    <w:name w:val="Lab Exercise"/>
    <w:basedOn w:val="Normal"/>
    <w:next w:val="Normal"/>
    <w:qFormat/>
    <w:rsid w:val="00090E07"/>
    <w:pPr>
      <w:spacing w:before="0" w:after="200" w:line="276" w:lineRule="auto"/>
    </w:pPr>
    <w:rPr>
      <w:b/>
    </w:rPr>
  </w:style>
  <w:style w:type="paragraph" w:styleId="ListParagraph">
    <w:name w:val="List Paragraph"/>
    <w:basedOn w:val="Normal"/>
    <w:next w:val="Normal"/>
    <w:uiPriority w:val="34"/>
    <w:rsid w:val="00F517B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517B8"/>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F517B8"/>
    <w:rPr>
      <w:rFonts w:ascii="Lucida Console" w:hAnsi="Lucida Console" w:cs="Courier New"/>
      <w:b/>
      <w:spacing w:val="-6"/>
      <w:sz w:val="18"/>
    </w:rPr>
  </w:style>
  <w:style w:type="paragraph" w:customStyle="1" w:styleId="NumberedBullet">
    <w:name w:val="Numbered Bullet"/>
    <w:basedOn w:val="ListParagraph"/>
    <w:uiPriority w:val="5"/>
    <w:unhideWhenUsed/>
    <w:rsid w:val="00F517B8"/>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F517B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F517B8"/>
    <w:pPr>
      <w:spacing w:before="0" w:after="0"/>
    </w:pPr>
    <w:rPr>
      <w:szCs w:val="20"/>
    </w:rPr>
  </w:style>
  <w:style w:type="character" w:customStyle="1" w:styleId="FootnoteTextChar">
    <w:name w:val="Footnote Text Char"/>
    <w:basedOn w:val="DefaultParagraphFont"/>
    <w:link w:val="FootnoteText"/>
    <w:uiPriority w:val="99"/>
    <w:semiHidden/>
    <w:rsid w:val="00F517B8"/>
    <w:rPr>
      <w:rFonts w:ascii="Arial" w:hAnsi="Arial"/>
      <w:color w:val="262626" w:themeColor="text1" w:themeTint="D9"/>
      <w:sz w:val="20"/>
      <w:szCs w:val="20"/>
    </w:rPr>
  </w:style>
  <w:style w:type="table" w:styleId="LightShading-Accent4">
    <w:name w:val="Light Shading Accent 4"/>
    <w:basedOn w:val="TableNormal"/>
    <w:uiPriority w:val="60"/>
    <w:rsid w:val="00F517B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F517B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517B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517B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517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F517B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F517B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517B8"/>
    <w:pPr>
      <w:tabs>
        <w:tab w:val="num" w:pos="360"/>
      </w:tabs>
      <w:ind w:left="360" w:hanging="360"/>
      <w:contextualSpacing/>
    </w:pPr>
  </w:style>
  <w:style w:type="character" w:customStyle="1" w:styleId="InLineUrl">
    <w:name w:val="InLineUrl"/>
    <w:basedOn w:val="DefaultParagraphFont"/>
    <w:qFormat/>
    <w:rsid w:val="00F517B8"/>
    <w:rPr>
      <w:rFonts w:ascii="Arial" w:hAnsi="Arial"/>
      <w:b/>
      <w:sz w:val="18"/>
    </w:rPr>
  </w:style>
  <w:style w:type="paragraph" w:customStyle="1" w:styleId="LabStepNumbered">
    <w:name w:val="Lab Step Numbered"/>
    <w:link w:val="LabStepNumberedChar"/>
    <w:qFormat/>
    <w:rsid w:val="00F517B8"/>
    <w:pPr>
      <w:numPr>
        <w:numId w:val="33"/>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F517B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090E07"/>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F517B8"/>
    <w:pPr>
      <w:numPr>
        <w:numId w:val="0"/>
      </w:numPr>
      <w:spacing w:before="40"/>
      <w:ind w:left="720"/>
    </w:pPr>
  </w:style>
  <w:style w:type="character" w:customStyle="1" w:styleId="LabStepScreenshotFrame">
    <w:name w:val="Lab Step Screenshot Frame"/>
    <w:basedOn w:val="DefaultParagraphFont"/>
    <w:uiPriority w:val="1"/>
    <w:qFormat/>
    <w:rsid w:val="00F517B8"/>
    <w:rPr>
      <w:noProof/>
      <w:bdr w:val="single" w:sz="2" w:space="0" w:color="DDDDDD"/>
    </w:rPr>
  </w:style>
  <w:style w:type="paragraph" w:customStyle="1" w:styleId="LabExerciseCallout">
    <w:name w:val="Lab Exercise Callout"/>
    <w:basedOn w:val="LabExerciseLeadIn"/>
    <w:qFormat/>
    <w:rsid w:val="00F517B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090E07"/>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F517B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F517B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517B8"/>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517B8"/>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F517B8"/>
    <w:rPr>
      <w:rFonts w:ascii="Arial" w:hAnsi="Arial"/>
      <w:b/>
      <w:iCs/>
      <w:sz w:val="16"/>
    </w:rPr>
  </w:style>
  <w:style w:type="character" w:customStyle="1" w:styleId="InlindeCode">
    <w:name w:val="InlindeCode"/>
    <w:basedOn w:val="DefaultParagraphFont"/>
    <w:qFormat/>
    <w:rsid w:val="00F517B8"/>
    <w:rPr>
      <w:rFonts w:ascii="Lucida Console" w:hAnsi="Lucida Console"/>
      <w:b/>
      <w:sz w:val="16"/>
    </w:rPr>
  </w:style>
  <w:style w:type="table" w:customStyle="1" w:styleId="LabStepTable">
    <w:name w:val="Lab Step Table"/>
    <w:basedOn w:val="TableGrid"/>
    <w:uiPriority w:val="99"/>
    <w:rsid w:val="00F517B8"/>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090E07"/>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F517B8"/>
    <w:pPr>
      <w:ind w:left="792"/>
    </w:pPr>
  </w:style>
  <w:style w:type="paragraph" w:customStyle="1" w:styleId="LabStepScreenshotLevel2">
    <w:name w:val="Lab Step Screenshot Level 2"/>
    <w:basedOn w:val="LabStepScreenshot"/>
    <w:uiPriority w:val="2"/>
    <w:qFormat/>
    <w:rsid w:val="00F517B8"/>
    <w:pPr>
      <w:ind w:left="720"/>
    </w:pPr>
    <w:rPr>
      <w:noProof/>
    </w:rPr>
  </w:style>
  <w:style w:type="paragraph" w:customStyle="1" w:styleId="LabStepTableTextHeader">
    <w:name w:val="Lab Step Table Text Header"/>
    <w:basedOn w:val="LabStepTableText"/>
    <w:next w:val="LabStepTableText"/>
    <w:qFormat/>
    <w:rsid w:val="00090E07"/>
    <w:rPr>
      <w:b/>
    </w:rPr>
  </w:style>
  <w:style w:type="paragraph" w:customStyle="1" w:styleId="LabStepTableParagraph">
    <w:name w:val="Lab Step Table Paragraph"/>
    <w:basedOn w:val="LabStepNumbered"/>
    <w:qFormat/>
    <w:rsid w:val="00090E07"/>
    <w:pPr>
      <w:numPr>
        <w:numId w:val="0"/>
      </w:numPr>
    </w:pPr>
  </w:style>
  <w:style w:type="paragraph" w:styleId="TOCHeading">
    <w:name w:val="TOC Heading"/>
    <w:basedOn w:val="Heading1"/>
    <w:next w:val="Normal"/>
    <w:uiPriority w:val="39"/>
    <w:semiHidden/>
    <w:unhideWhenUsed/>
    <w:qFormat/>
    <w:rsid w:val="00F517B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F517B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517B8"/>
    <w:rPr>
      <w:sz w:val="16"/>
      <w:szCs w:val="16"/>
    </w:rPr>
  </w:style>
  <w:style w:type="paragraph" w:styleId="CommentText">
    <w:name w:val="annotation text"/>
    <w:basedOn w:val="Normal"/>
    <w:link w:val="CommentTextChar"/>
    <w:uiPriority w:val="99"/>
    <w:semiHidden/>
    <w:unhideWhenUsed/>
    <w:rsid w:val="00F517B8"/>
    <w:rPr>
      <w:szCs w:val="20"/>
    </w:rPr>
  </w:style>
  <w:style w:type="character" w:customStyle="1" w:styleId="CommentTextChar">
    <w:name w:val="Comment Text Char"/>
    <w:basedOn w:val="DefaultParagraphFont"/>
    <w:link w:val="CommentText"/>
    <w:uiPriority w:val="99"/>
    <w:semiHidden/>
    <w:rsid w:val="00F517B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517B8"/>
    <w:rPr>
      <w:b/>
      <w:bCs/>
    </w:rPr>
  </w:style>
  <w:style w:type="character" w:customStyle="1" w:styleId="CommentSubjectChar">
    <w:name w:val="Comment Subject Char"/>
    <w:basedOn w:val="CommentTextChar"/>
    <w:link w:val="CommentSubject"/>
    <w:uiPriority w:val="99"/>
    <w:semiHidden/>
    <w:rsid w:val="00F517B8"/>
    <w:rPr>
      <w:rFonts w:ascii="Arial" w:hAnsi="Arial"/>
      <w:b/>
      <w:bCs/>
      <w:color w:val="262626" w:themeColor="text1" w:themeTint="D9"/>
      <w:sz w:val="20"/>
      <w:szCs w:val="20"/>
    </w:rPr>
  </w:style>
  <w:style w:type="character" w:styleId="Strong">
    <w:name w:val="Strong"/>
    <w:basedOn w:val="DefaultParagraphFont"/>
    <w:uiPriority w:val="23"/>
    <w:rsid w:val="00F517B8"/>
    <w:rPr>
      <w:b/>
      <w:bCs/>
    </w:rPr>
  </w:style>
  <w:style w:type="paragraph" w:styleId="NormalWeb">
    <w:name w:val="Normal (Web)"/>
    <w:basedOn w:val="Normal"/>
    <w:uiPriority w:val="99"/>
    <w:semiHidden/>
    <w:unhideWhenUsed/>
    <w:rsid w:val="00F517B8"/>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F517B8"/>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F517B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517B8"/>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F517B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F517B8"/>
    <w:pPr>
      <w:spacing w:before="240"/>
      <w:ind w:left="720" w:right="720"/>
    </w:pPr>
    <w:rPr>
      <w:color w:val="1C1C1C"/>
    </w:rPr>
  </w:style>
  <w:style w:type="paragraph" w:customStyle="1" w:styleId="SlidesNotes">
    <w:name w:val="Slides Notes"/>
    <w:basedOn w:val="Normal"/>
    <w:uiPriority w:val="4"/>
    <w:rsid w:val="00F517B8"/>
    <w:pPr>
      <w:spacing w:before="240"/>
    </w:pPr>
  </w:style>
  <w:style w:type="paragraph" w:customStyle="1" w:styleId="LegalHeader">
    <w:name w:val="Legal Header"/>
    <w:basedOn w:val="Normal"/>
    <w:uiPriority w:val="3"/>
    <w:rsid w:val="00F517B8"/>
    <w:pPr>
      <w:spacing w:before="600"/>
    </w:pPr>
    <w:rPr>
      <w:b/>
      <w:color w:val="auto"/>
      <w:u w:val="single"/>
    </w:rPr>
  </w:style>
  <w:style w:type="paragraph" w:customStyle="1" w:styleId="LegalBody">
    <w:name w:val="Legal Body"/>
    <w:basedOn w:val="Normal"/>
    <w:uiPriority w:val="3"/>
    <w:rsid w:val="00F517B8"/>
    <w:rPr>
      <w:sz w:val="18"/>
    </w:rPr>
  </w:style>
  <w:style w:type="paragraph" w:customStyle="1" w:styleId="CourseInfo">
    <w:name w:val="Course Info"/>
    <w:basedOn w:val="Normal"/>
    <w:uiPriority w:val="4"/>
    <w:rsid w:val="00F517B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517B8"/>
    <w:rPr>
      <w:rFonts w:ascii="Arial" w:hAnsi="Arial"/>
      <w:color w:val="262626" w:themeColor="text1" w:themeTint="D9"/>
      <w:sz w:val="18"/>
    </w:rPr>
  </w:style>
  <w:style w:type="paragraph" w:customStyle="1" w:styleId="Strong1">
    <w:name w:val="Strong1"/>
    <w:basedOn w:val="LabStepNumbered"/>
    <w:link w:val="strongChar"/>
    <w:uiPriority w:val="5"/>
    <w:rsid w:val="00F517B8"/>
    <w:pPr>
      <w:numPr>
        <w:numId w:val="0"/>
      </w:numPr>
      <w:ind w:left="757" w:hanging="360"/>
    </w:pPr>
    <w:rPr>
      <w:b/>
    </w:rPr>
  </w:style>
  <w:style w:type="character" w:customStyle="1" w:styleId="strongChar">
    <w:name w:val="strong Char"/>
    <w:basedOn w:val="LabStepNumberedChar"/>
    <w:link w:val="Strong1"/>
    <w:uiPriority w:val="5"/>
    <w:rsid w:val="00F517B8"/>
    <w:rPr>
      <w:rFonts w:ascii="Arial" w:hAnsi="Arial"/>
      <w:b/>
      <w:color w:val="262626" w:themeColor="text1" w:themeTint="D9"/>
      <w:sz w:val="18"/>
    </w:rPr>
  </w:style>
  <w:style w:type="paragraph" w:customStyle="1" w:styleId="CourseCode">
    <w:name w:val="Course Code"/>
    <w:basedOn w:val="Normal"/>
    <w:uiPriority w:val="4"/>
    <w:rsid w:val="00F517B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517B8"/>
    <w:pPr>
      <w:tabs>
        <w:tab w:val="right" w:leader="dot" w:pos="10790"/>
      </w:tabs>
      <w:spacing w:before="40" w:after="0"/>
      <w:ind w:left="432"/>
    </w:pPr>
    <w:rPr>
      <w:sz w:val="16"/>
    </w:rPr>
  </w:style>
  <w:style w:type="numbering" w:customStyle="1" w:styleId="LabStepsTemplate">
    <w:name w:val="LabStepsTemplate"/>
    <w:uiPriority w:val="99"/>
    <w:rsid w:val="00F517B8"/>
    <w:pPr>
      <w:numPr>
        <w:numId w:val="4"/>
      </w:numPr>
    </w:pPr>
  </w:style>
  <w:style w:type="paragraph" w:customStyle="1" w:styleId="ModuleDescription">
    <w:name w:val="Module Description"/>
    <w:basedOn w:val="Normal"/>
    <w:uiPriority w:val="4"/>
    <w:rsid w:val="00F517B8"/>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F517B8"/>
    <w:pPr>
      <w:jc w:val="center"/>
    </w:pPr>
  </w:style>
  <w:style w:type="paragraph" w:customStyle="1" w:styleId="TopicsCoveredItem">
    <w:name w:val="Topics Covered Item"/>
    <w:basedOn w:val="Normal"/>
    <w:uiPriority w:val="4"/>
    <w:rsid w:val="00F517B8"/>
    <w:pPr>
      <w:numPr>
        <w:numId w:val="5"/>
      </w:numPr>
      <w:spacing w:before="0" w:after="0"/>
      <w:contextualSpacing/>
    </w:pPr>
  </w:style>
  <w:style w:type="paragraph" w:customStyle="1" w:styleId="ModuleIntroHeader">
    <w:name w:val="Module Intro Header"/>
    <w:basedOn w:val="Normal"/>
    <w:uiPriority w:val="4"/>
    <w:rsid w:val="00F517B8"/>
    <w:pPr>
      <w:pBdr>
        <w:bottom w:val="single" w:sz="8" w:space="1" w:color="auto"/>
      </w:pBdr>
      <w:spacing w:before="360"/>
      <w:ind w:left="288"/>
    </w:pPr>
    <w:rPr>
      <w:b/>
      <w:sz w:val="24"/>
    </w:rPr>
  </w:style>
  <w:style w:type="paragraph" w:customStyle="1" w:styleId="ModuleAgendaItem">
    <w:name w:val="Module Agenda Item"/>
    <w:basedOn w:val="Normal"/>
    <w:uiPriority w:val="4"/>
    <w:rsid w:val="00F517B8"/>
    <w:pPr>
      <w:spacing w:before="0" w:after="0"/>
      <w:ind w:left="360" w:hanging="360"/>
      <w:contextualSpacing/>
    </w:pPr>
    <w:rPr>
      <w:sz w:val="24"/>
    </w:rPr>
  </w:style>
  <w:style w:type="paragraph" w:customStyle="1" w:styleId="LabExerciseItem">
    <w:name w:val="Lab Exercise Item"/>
    <w:basedOn w:val="Normal"/>
    <w:next w:val="Normal"/>
    <w:uiPriority w:val="4"/>
    <w:qFormat/>
    <w:rsid w:val="00F517B8"/>
    <w:pPr>
      <w:spacing w:before="0" w:after="0"/>
      <w:ind w:left="360" w:hanging="360"/>
    </w:pPr>
  </w:style>
  <w:style w:type="character" w:styleId="FollowedHyperlink">
    <w:name w:val="FollowedHyperlink"/>
    <w:basedOn w:val="DefaultParagraphFont"/>
    <w:uiPriority w:val="99"/>
    <w:semiHidden/>
    <w:unhideWhenUsed/>
    <w:rsid w:val="00090E07"/>
    <w:rPr>
      <w:color w:val="800080" w:themeColor="followedHyperlink"/>
      <w:u w:val="single"/>
    </w:rPr>
  </w:style>
  <w:style w:type="paragraph" w:customStyle="1" w:styleId="Procedureheading">
    <w:name w:val="Procedure heading"/>
    <w:basedOn w:val="Heading4"/>
    <w:next w:val="Normal"/>
    <w:uiPriority w:val="99"/>
    <w:qFormat/>
    <w:rsid w:val="00090E07"/>
    <w:pPr>
      <w:numPr>
        <w:numId w:val="9"/>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LabStepNumberedLevel2">
    <w:name w:val="Lab Step Numbered Level 2"/>
    <w:basedOn w:val="LabStepNumbered"/>
    <w:qFormat/>
    <w:rsid w:val="00F517B8"/>
    <w:pPr>
      <w:numPr>
        <w:ilvl w:val="1"/>
      </w:numPr>
    </w:pPr>
  </w:style>
  <w:style w:type="paragraph" w:customStyle="1" w:styleId="LabStepNumberedLevel3">
    <w:name w:val="Lab Step Numbered Level 3"/>
    <w:basedOn w:val="LabStepNumberedLevel2"/>
    <w:qFormat/>
    <w:rsid w:val="00F517B8"/>
    <w:pPr>
      <w:numPr>
        <w:ilvl w:val="2"/>
      </w:numPr>
      <w:tabs>
        <w:tab w:val="left" w:pos="994"/>
      </w:tabs>
    </w:pPr>
  </w:style>
  <w:style w:type="paragraph" w:customStyle="1" w:styleId="LabStepNumberedLevel4">
    <w:name w:val="Lab Step Numbered Level 4"/>
    <w:basedOn w:val="LabStepNumberedLevel3"/>
    <w:qFormat/>
    <w:rsid w:val="00F517B8"/>
    <w:pPr>
      <w:numPr>
        <w:ilvl w:val="3"/>
      </w:numPr>
      <w:tabs>
        <w:tab w:val="clear" w:pos="994"/>
        <w:tab w:val="left" w:pos="1627"/>
      </w:tabs>
    </w:pPr>
  </w:style>
  <w:style w:type="paragraph" w:customStyle="1" w:styleId="LabExerciseLeadIn">
    <w:name w:val="Lab Exercise Lead In"/>
    <w:basedOn w:val="Normal"/>
    <w:qFormat/>
    <w:rsid w:val="00F517B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erside.wingtip.com" TargetMode="External"/><Relationship Id="rId13" Type="http://schemas.openxmlformats.org/officeDocument/2006/relationships/image" Target="media/image3.png"/><Relationship Id="rId18" Type="http://schemas.openxmlformats.org/officeDocument/2006/relationships/hyperlink" Target="http://serverside.wingtip.com"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rverside.wingtip.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rverside.wingtip.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rverside.wingtip.com" TargetMode="External"/><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rverside.wingtip.com" TargetMode="External"/><Relationship Id="rId14" Type="http://schemas.openxmlformats.org/officeDocument/2006/relationships/hyperlink" Target="http://serverside.wingtip.com"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CptCourseManual</Template>
  <TotalTime>149</TotalTime>
  <Pages>8</Pages>
  <Words>2504</Words>
  <Characters>14278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16749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Chris</cp:lastModifiedBy>
  <cp:revision>53</cp:revision>
  <dcterms:created xsi:type="dcterms:W3CDTF">2012-09-19T09:23:00Z</dcterms:created>
  <dcterms:modified xsi:type="dcterms:W3CDTF">2014-01-08T20:25:00Z</dcterms:modified>
</cp:coreProperties>
</file>