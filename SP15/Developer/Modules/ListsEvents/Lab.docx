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CDA" w:rsidRDefault="006D3CDA" w:rsidP="006D3CDA">
      <w:pPr>
        <w:pStyle w:val="Heading2"/>
      </w:pPr>
      <w:r>
        <w:t>Creating SharePoint 2013 Event Receivers</w:t>
      </w:r>
    </w:p>
    <w:p w:rsidR="006D3CDA" w:rsidRDefault="006D3CDA" w:rsidP="006D3CDA">
      <w:pPr>
        <w:pStyle w:val="LabExerciseCallout"/>
      </w:pPr>
      <w:r>
        <w:rPr>
          <w:b/>
        </w:rPr>
        <w:t>Lab Time</w:t>
      </w:r>
      <w:r>
        <w:t>: 60 minutes</w:t>
      </w:r>
    </w:p>
    <w:p w:rsidR="006D3CDA" w:rsidRDefault="006D3CDA" w:rsidP="006D3CDA">
      <w:pPr>
        <w:pStyle w:val="LabExerciseCallout"/>
      </w:pPr>
      <w:r>
        <w:rPr>
          <w:b/>
        </w:rPr>
        <w:t>Lab Folder</w:t>
      </w:r>
      <w:r>
        <w:t>: [[</w:t>
      </w:r>
      <w:proofErr w:type="spellStart"/>
      <w:r>
        <w:t>StudentFolder</w:t>
      </w:r>
      <w:proofErr w:type="spellEnd"/>
      <w:r>
        <w:t>]]\</w:t>
      </w:r>
      <w:proofErr w:type="spellStart"/>
      <w:r>
        <w:t>ListsEvents</w:t>
      </w:r>
      <w:proofErr w:type="spellEnd"/>
    </w:p>
    <w:p w:rsidR="006D3CDA" w:rsidRDefault="006D3CDA" w:rsidP="006D3CDA">
      <w:pPr>
        <w:pStyle w:val="LabExerciseCallout"/>
      </w:pPr>
      <w:r>
        <w:rPr>
          <w:b/>
        </w:rPr>
        <w:t>Lab Overview</w:t>
      </w:r>
      <w:r>
        <w:t xml:space="preserve">: </w:t>
      </w:r>
      <w:r>
        <w:rPr>
          <w:rFonts w:cs="Arial"/>
          <w:lang w:val="en"/>
        </w:rPr>
        <w:t>In this lab you will create different types of events in SharePoint 2013. First you will learn how to create server-side events in SharePoint 2013, the traditional type of events that run on the SharePoint server. You will also learn how to create remote event receivers, new in SharePoint 2013, and see how you can apply these to both app lifecycle events and list-based events.</w:t>
      </w:r>
    </w:p>
    <w:p w:rsidR="006D3CDA" w:rsidRDefault="006D3CDA" w:rsidP="006D3CDA">
      <w:pPr>
        <w:pStyle w:val="Heading3"/>
      </w:pPr>
      <w:bookmarkStart w:id="0" w:name="_Toc236505666"/>
      <w:bookmarkStart w:id="1" w:name="_Toc233191242"/>
      <w:r>
        <w:t>Exercise 1: Setup Lab Environment</w:t>
      </w:r>
    </w:p>
    <w:p w:rsidR="006D3CDA" w:rsidRDefault="006D3CDA" w:rsidP="006D3CDA">
      <w:pPr>
        <w:pStyle w:val="LabExerciseLeadIn"/>
      </w:pPr>
      <w:r>
        <w:t>In this exercise you will setup your environment.</w:t>
      </w:r>
    </w:p>
    <w:p w:rsidR="006D3CDA" w:rsidRDefault="006D3CDA" w:rsidP="006D3CDA">
      <w:pPr>
        <w:pStyle w:val="LabExerciseLeadIn"/>
      </w:pPr>
      <w:r>
        <w:t xml:space="preserve">All exercises in this lab assume you will work in a new site collection, </w:t>
      </w:r>
      <w:r>
        <w:rPr>
          <w:rStyle w:val="Hyperlink"/>
        </w:rPr>
        <w:t>http://listevents.wingtip.com</w:t>
      </w:r>
      <w:r>
        <w:t xml:space="preserve">. </w:t>
      </w:r>
    </w:p>
    <w:p w:rsidR="006D3CDA" w:rsidRDefault="006D3CDA" w:rsidP="006D3CDA">
      <w:pPr>
        <w:pStyle w:val="LabStepNumbered"/>
        <w:numPr>
          <w:ilvl w:val="0"/>
          <w:numId w:val="7"/>
        </w:numPr>
      </w:pPr>
      <w:r>
        <w:t>Setup a new site collection for this lab:</w:t>
      </w:r>
    </w:p>
    <w:p w:rsidR="006D3CDA" w:rsidRDefault="006D3CDA" w:rsidP="006D3CDA">
      <w:pPr>
        <w:pStyle w:val="LabStepNumberedLevel2"/>
        <w:numPr>
          <w:ilvl w:val="1"/>
          <w:numId w:val="7"/>
        </w:numPr>
      </w:pPr>
      <w:r>
        <w:t xml:space="preserve">Ensure you are logged into the </w:t>
      </w:r>
      <w:r>
        <w:rPr>
          <w:b/>
        </w:rPr>
        <w:t>WingtipServer</w:t>
      </w:r>
      <w:r>
        <w:t xml:space="preserve"> server as </w:t>
      </w:r>
      <w:r>
        <w:rPr>
          <w:b/>
        </w:rPr>
        <w:t>WINGTIP\Administrator</w:t>
      </w:r>
      <w:r>
        <w:t>.</w:t>
      </w:r>
    </w:p>
    <w:p w:rsidR="006D3CDA" w:rsidRDefault="006D3CDA" w:rsidP="006D3CDA">
      <w:pPr>
        <w:pStyle w:val="LabStepNumberedLevel2"/>
        <w:numPr>
          <w:ilvl w:val="1"/>
          <w:numId w:val="7"/>
        </w:numPr>
      </w:pPr>
      <w:r>
        <w:t xml:space="preserve">Run a PowerShell script, found in the root lab folder for this module: </w:t>
      </w:r>
    </w:p>
    <w:p w:rsidR="006D3CDA" w:rsidRDefault="006D3CDA" w:rsidP="006D3CDA">
      <w:pPr>
        <w:pStyle w:val="LabStepNumberedLevel3"/>
        <w:numPr>
          <w:ilvl w:val="2"/>
          <w:numId w:val="7"/>
        </w:numPr>
      </w:pPr>
      <w:r>
        <w:t xml:space="preserve">Right-click </w:t>
      </w:r>
      <w:r>
        <w:rPr>
          <w:b/>
        </w:rPr>
        <w:t>SetupModule.ps1</w:t>
      </w:r>
      <w:r>
        <w:t xml:space="preserve"> and select </w:t>
      </w:r>
      <w:proofErr w:type="gramStart"/>
      <w:r>
        <w:rPr>
          <w:b/>
        </w:rPr>
        <w:t>Run</w:t>
      </w:r>
      <w:proofErr w:type="gramEnd"/>
      <w:r>
        <w:rPr>
          <w:b/>
        </w:rPr>
        <w:t xml:space="preserve"> with PowerShell</w:t>
      </w:r>
      <w:r>
        <w:t>. This file can be found in the files associated with this lab:</w:t>
      </w:r>
    </w:p>
    <w:p w:rsidR="006D3CDA" w:rsidRDefault="006D3CDA" w:rsidP="006D3CDA">
      <w:pPr>
        <w:pStyle w:val="LabStepCodeBlockLevel2"/>
      </w:pPr>
      <w:r>
        <w:t xml:space="preserve"> [..]\ListsEvents</w:t>
      </w:r>
    </w:p>
    <w:p w:rsidR="006D3CDA" w:rsidRDefault="006D3CDA" w:rsidP="006D3CDA">
      <w:pPr>
        <w:pStyle w:val="LabStepNumberedLevel2"/>
        <w:numPr>
          <w:ilvl w:val="1"/>
          <w:numId w:val="7"/>
        </w:numPr>
      </w:pPr>
      <w:r>
        <w:t>When the script completes, it will launch a new browser and navigate to the lab site collection.</w:t>
      </w:r>
    </w:p>
    <w:p w:rsidR="006D3CDA" w:rsidRDefault="006D3CDA" w:rsidP="006D3CDA">
      <w:pPr>
        <w:pStyle w:val="LabStepNumberedLevel2"/>
        <w:numPr>
          <w:ilvl w:val="1"/>
          <w:numId w:val="7"/>
        </w:numPr>
      </w:pPr>
      <w:r>
        <w:t>Close the PowerShell console window.</w:t>
      </w:r>
    </w:p>
    <w:p w:rsidR="006D3CDA" w:rsidRDefault="006D3CDA" w:rsidP="006D3CDA">
      <w:pPr>
        <w:pStyle w:val="Heading3"/>
      </w:pPr>
      <w:r>
        <w:t xml:space="preserve">Exercise 2: </w:t>
      </w:r>
      <w:bookmarkEnd w:id="0"/>
      <w:bookmarkEnd w:id="1"/>
      <w:r>
        <w:t>Create Server-Side Event for all Announcement Lists</w:t>
      </w:r>
    </w:p>
    <w:p w:rsidR="006D3CDA" w:rsidRDefault="006D3CDA" w:rsidP="006D3CDA">
      <w:pPr>
        <w:pStyle w:val="LabExerciseLeadIn"/>
      </w:pPr>
      <w:r>
        <w:t>In this exercise you will create a new server-side event for all announcement lists that will display a custom error message if the body of the announcement contains a specific string.</w:t>
      </w:r>
    </w:p>
    <w:p w:rsidR="006D3CDA" w:rsidRDefault="006D3CDA" w:rsidP="000010BE">
      <w:pPr>
        <w:pStyle w:val="LabStepNumbered"/>
        <w:numPr>
          <w:ilvl w:val="0"/>
          <w:numId w:val="21"/>
        </w:numPr>
      </w:pPr>
      <w:r>
        <w:t>Create a new project in Visual Studio 2012:</w:t>
      </w:r>
    </w:p>
    <w:p w:rsidR="006D3CDA" w:rsidRDefault="006D3CDA" w:rsidP="006D3CDA">
      <w:pPr>
        <w:pStyle w:val="LabStepNumberedLevel2"/>
        <w:numPr>
          <w:ilvl w:val="1"/>
          <w:numId w:val="7"/>
        </w:numPr>
      </w:pPr>
      <w:r>
        <w:t xml:space="preserve">Launch </w:t>
      </w:r>
      <w:r>
        <w:rPr>
          <w:b/>
        </w:rPr>
        <w:t>Visual Studio 2012</w:t>
      </w:r>
      <w:r>
        <w:t>:</w:t>
      </w:r>
      <w:r>
        <w:rPr>
          <w:b/>
        </w:rPr>
        <w:t xml:space="preserve">Start </w:t>
      </w:r>
      <w:r>
        <w:sym w:font="Wingdings" w:char="F0E0"/>
      </w:r>
      <w:r>
        <w:rPr>
          <w:b/>
        </w:rPr>
        <w:t xml:space="preserve"> All Programs </w:t>
      </w:r>
      <w:r>
        <w:sym w:font="Wingdings" w:char="F0E0"/>
      </w:r>
      <w:r>
        <w:rPr>
          <w:b/>
        </w:rPr>
        <w:t xml:space="preserve"> Microsoft Visual Studio 2012 </w:t>
      </w:r>
      <w:r>
        <w:sym w:font="Wingdings" w:char="F0E0"/>
      </w:r>
      <w:r>
        <w:rPr>
          <w:b/>
        </w:rPr>
        <w:t xml:space="preserve"> Visual Studio 2012</w:t>
      </w:r>
    </w:p>
    <w:p w:rsidR="006D3CDA" w:rsidRDefault="006D3CDA" w:rsidP="006D3CDA">
      <w:pPr>
        <w:pStyle w:val="LabStepNumberedLevel2"/>
        <w:numPr>
          <w:ilvl w:val="1"/>
          <w:numId w:val="7"/>
        </w:numPr>
      </w:pPr>
      <w:r>
        <w:t xml:space="preserve">Select </w:t>
      </w:r>
      <w:r>
        <w:rPr>
          <w:b/>
        </w:rPr>
        <w:t xml:space="preserve">File </w:t>
      </w:r>
      <w:r>
        <w:rPr>
          <w:b/>
        </w:rPr>
        <w:sym w:font="Wingdings" w:char="F0E0"/>
      </w:r>
      <w:r>
        <w:rPr>
          <w:b/>
        </w:rPr>
        <w:t xml:space="preserve"> New </w:t>
      </w:r>
      <w:r>
        <w:rPr>
          <w:b/>
        </w:rPr>
        <w:sym w:font="Wingdings" w:char="F0E0"/>
      </w:r>
      <w:r>
        <w:rPr>
          <w:b/>
        </w:rPr>
        <w:t xml:space="preserve"> Project</w:t>
      </w:r>
      <w:r>
        <w:t>.</w:t>
      </w:r>
    </w:p>
    <w:p w:rsidR="006D3CDA" w:rsidRDefault="006D3CDA" w:rsidP="006D3CDA">
      <w:pPr>
        <w:pStyle w:val="LabStepNumberedLevel2"/>
        <w:numPr>
          <w:ilvl w:val="1"/>
          <w:numId w:val="7"/>
        </w:numPr>
      </w:pPr>
      <w:r>
        <w:t xml:space="preserve">In the </w:t>
      </w:r>
      <w:r>
        <w:rPr>
          <w:b/>
        </w:rPr>
        <w:t>New Project</w:t>
      </w:r>
      <w:r>
        <w:t xml:space="preserve"> dialog:</w:t>
      </w:r>
    </w:p>
    <w:p w:rsidR="006D3CDA" w:rsidRDefault="006D3CDA" w:rsidP="006D3CDA">
      <w:pPr>
        <w:pStyle w:val="LabStepNumberedLevel3"/>
        <w:numPr>
          <w:ilvl w:val="2"/>
          <w:numId w:val="7"/>
        </w:numPr>
      </w:pPr>
      <w:r>
        <w:t xml:space="preserve">Select the </w:t>
      </w:r>
      <w:r>
        <w:rPr>
          <w:b/>
        </w:rPr>
        <w:t>SharePoint 2013 – Empty Project</w:t>
      </w:r>
      <w:r>
        <w:t xml:space="preserve"> template under the </w:t>
      </w:r>
      <w:r>
        <w:rPr>
          <w:b/>
        </w:rPr>
        <w:t xml:space="preserve">Templates </w:t>
      </w:r>
      <w:r>
        <w:rPr>
          <w:b/>
        </w:rPr>
        <w:sym w:font="Wingdings" w:char="F0E0"/>
      </w:r>
      <w:r>
        <w:rPr>
          <w:b/>
        </w:rPr>
        <w:t xml:space="preserve"> Visual C# </w:t>
      </w:r>
      <w:r>
        <w:rPr>
          <w:b/>
        </w:rPr>
        <w:sym w:font="Wingdings" w:char="F0E0"/>
      </w:r>
      <w:r>
        <w:rPr>
          <w:b/>
        </w:rPr>
        <w:t xml:space="preserve"> Office / SharePoint </w:t>
      </w:r>
      <w:r>
        <w:rPr>
          <w:b/>
        </w:rPr>
        <w:sym w:font="Wingdings" w:char="F0E0"/>
      </w:r>
      <w:r>
        <w:rPr>
          <w:b/>
        </w:rPr>
        <w:t xml:space="preserve"> </w:t>
      </w:r>
      <w:proofErr w:type="spellStart"/>
      <w:r>
        <w:rPr>
          <w:b/>
        </w:rPr>
        <w:t>SharePoint</w:t>
      </w:r>
      <w:proofErr w:type="spellEnd"/>
      <w:r>
        <w:rPr>
          <w:b/>
        </w:rPr>
        <w:t xml:space="preserve"> Solutions</w:t>
      </w:r>
      <w:r>
        <w:t xml:space="preserve"> section.</w:t>
      </w:r>
    </w:p>
    <w:p w:rsidR="006D3CDA" w:rsidRDefault="006D3CDA" w:rsidP="006D3CDA">
      <w:pPr>
        <w:pStyle w:val="LabStepNumberedLevel3"/>
        <w:numPr>
          <w:ilvl w:val="2"/>
          <w:numId w:val="7"/>
        </w:numPr>
      </w:pPr>
      <w:r>
        <w:rPr>
          <w:b/>
        </w:rPr>
        <w:t>Name:</w:t>
      </w:r>
      <w:r>
        <w:t xml:space="preserve"> </w:t>
      </w:r>
      <w:proofErr w:type="spellStart"/>
      <w:r>
        <w:t>AnnouncementListEventChecker</w:t>
      </w:r>
      <w:proofErr w:type="spellEnd"/>
    </w:p>
    <w:p w:rsidR="006D3CDA" w:rsidRDefault="006D3CDA" w:rsidP="006D3CDA">
      <w:pPr>
        <w:pStyle w:val="LabStepNumberedLevel2"/>
        <w:numPr>
          <w:ilvl w:val="1"/>
          <w:numId w:val="7"/>
        </w:numPr>
      </w:pPr>
      <w:r>
        <w:t xml:space="preserve">Click </w:t>
      </w:r>
      <w:r>
        <w:rPr>
          <w:b/>
        </w:rPr>
        <w:t>OK</w:t>
      </w:r>
      <w:r>
        <w:t xml:space="preserve"> to create the project.</w:t>
      </w:r>
    </w:p>
    <w:p w:rsidR="006D3CDA" w:rsidRDefault="006D3CDA" w:rsidP="006D3CDA">
      <w:pPr>
        <w:pStyle w:val="LabStepNumberedLevel2"/>
        <w:numPr>
          <w:ilvl w:val="1"/>
          <w:numId w:val="7"/>
        </w:numPr>
      </w:pPr>
      <w:r>
        <w:t xml:space="preserve">In the </w:t>
      </w:r>
      <w:r>
        <w:rPr>
          <w:b/>
        </w:rPr>
        <w:t>SharePoint Customization Wizard</w:t>
      </w:r>
      <w:r>
        <w:t>, use the following values to complete the wizard and click Finish.</w:t>
      </w:r>
    </w:p>
    <w:p w:rsidR="006D3CDA" w:rsidRDefault="006D3CDA" w:rsidP="006D3CDA">
      <w:pPr>
        <w:pStyle w:val="LabStepNumberedLevel3"/>
        <w:numPr>
          <w:ilvl w:val="2"/>
          <w:numId w:val="7"/>
        </w:numPr>
      </w:pPr>
      <w:r>
        <w:rPr>
          <w:b/>
        </w:rPr>
        <w:t>What site do you want to use for debugging?</w:t>
      </w:r>
      <w:r>
        <w:t xml:space="preserve"> </w:t>
      </w:r>
      <w:hyperlink r:id="rId13" w:history="1">
        <w:r>
          <w:rPr>
            <w:rStyle w:val="Hyperlink"/>
          </w:rPr>
          <w:t>http://listevents.wingtip.com</w:t>
        </w:r>
      </w:hyperlink>
      <w:r>
        <w:t xml:space="preserve"> </w:t>
      </w:r>
    </w:p>
    <w:p w:rsidR="006D3CDA" w:rsidRDefault="006D3CDA" w:rsidP="006D3CDA">
      <w:pPr>
        <w:pStyle w:val="LabStepNumberedLevel3"/>
        <w:numPr>
          <w:ilvl w:val="2"/>
          <w:numId w:val="7"/>
        </w:numPr>
      </w:pPr>
      <w:r>
        <w:rPr>
          <w:b/>
        </w:rPr>
        <w:t xml:space="preserve">What is the trust level for this SharePoint solution? </w:t>
      </w:r>
      <w:r>
        <w:t xml:space="preserve">Deploy as </w:t>
      </w:r>
      <w:r w:rsidR="00A860DB">
        <w:t>farm</w:t>
      </w:r>
      <w:r>
        <w:t xml:space="preserve"> solution</w:t>
      </w:r>
    </w:p>
    <w:p w:rsidR="006D3CDA" w:rsidRDefault="006D3CDA" w:rsidP="006D3CDA">
      <w:pPr>
        <w:pStyle w:val="LabStepNumberedLevel2"/>
        <w:numPr>
          <w:ilvl w:val="1"/>
          <w:numId w:val="7"/>
        </w:numPr>
      </w:pPr>
      <w:r>
        <w:t xml:space="preserve">Click </w:t>
      </w:r>
      <w:r>
        <w:rPr>
          <w:b/>
        </w:rPr>
        <w:t>Finish</w:t>
      </w:r>
      <w:r>
        <w:t>.</w:t>
      </w:r>
    </w:p>
    <w:p w:rsidR="006D3CDA" w:rsidRDefault="006D3CDA" w:rsidP="006D3CDA">
      <w:pPr>
        <w:pStyle w:val="LabStepNumbered"/>
        <w:numPr>
          <w:ilvl w:val="0"/>
          <w:numId w:val="7"/>
        </w:numPr>
      </w:pPr>
      <w:r>
        <w:t>Add an event receiver that checks all new and updated announcement list items:</w:t>
      </w:r>
    </w:p>
    <w:p w:rsidR="006D3CDA" w:rsidRDefault="006D3CDA" w:rsidP="006D3CDA">
      <w:pPr>
        <w:pStyle w:val="LabStepNumberedLevel2"/>
        <w:numPr>
          <w:ilvl w:val="1"/>
          <w:numId w:val="7"/>
        </w:numPr>
      </w:pPr>
      <w:r>
        <w:t xml:space="preserve">Using the </w:t>
      </w:r>
      <w:r>
        <w:rPr>
          <w:b/>
        </w:rPr>
        <w:t>Solution Explorer</w:t>
      </w:r>
      <w:r>
        <w:t xml:space="preserve"> tool window, right-click the </w:t>
      </w:r>
      <w:proofErr w:type="spellStart"/>
      <w:r>
        <w:rPr>
          <w:b/>
        </w:rPr>
        <w:t>AnnouncementListEventChecker</w:t>
      </w:r>
      <w:proofErr w:type="spellEnd"/>
      <w:r>
        <w:t xml:space="preserve"> project and select </w:t>
      </w:r>
      <w:r>
        <w:rPr>
          <w:b/>
        </w:rPr>
        <w:t xml:space="preserve">Add </w:t>
      </w:r>
      <w:r>
        <w:rPr>
          <w:b/>
        </w:rPr>
        <w:sym w:font="Wingdings" w:char="F0E0"/>
      </w:r>
      <w:r>
        <w:rPr>
          <w:b/>
        </w:rPr>
        <w:t xml:space="preserve"> New Item</w:t>
      </w:r>
      <w:r>
        <w:t>.</w:t>
      </w:r>
    </w:p>
    <w:p w:rsidR="006D3CDA" w:rsidRDefault="006D3CDA" w:rsidP="006D3CDA">
      <w:pPr>
        <w:pStyle w:val="LabStepNumberedLevel2"/>
        <w:numPr>
          <w:ilvl w:val="1"/>
          <w:numId w:val="7"/>
        </w:numPr>
      </w:pPr>
      <w:r>
        <w:t xml:space="preserve">In the </w:t>
      </w:r>
      <w:r>
        <w:rPr>
          <w:b/>
        </w:rPr>
        <w:t>Add New Item</w:t>
      </w:r>
      <w:r>
        <w:t xml:space="preserve"> dialog, select the </w:t>
      </w:r>
      <w:r>
        <w:rPr>
          <w:b/>
        </w:rPr>
        <w:t>Event Receiver</w:t>
      </w:r>
      <w:r>
        <w:t xml:space="preserve"> template from the </w:t>
      </w:r>
      <w:r>
        <w:rPr>
          <w:b/>
        </w:rPr>
        <w:t xml:space="preserve">Visual C# Items </w:t>
      </w:r>
      <w:r>
        <w:rPr>
          <w:b/>
        </w:rPr>
        <w:sym w:font="Wingdings" w:char="F0E0"/>
      </w:r>
      <w:r>
        <w:rPr>
          <w:b/>
        </w:rPr>
        <w:t xml:space="preserve"> Office / SharePoint</w:t>
      </w:r>
      <w:r>
        <w:t xml:space="preserve"> category.</w:t>
      </w:r>
    </w:p>
    <w:p w:rsidR="006D3CDA" w:rsidRDefault="006D3CDA" w:rsidP="006D3CDA">
      <w:pPr>
        <w:pStyle w:val="LabStepNumberedLevel3"/>
        <w:numPr>
          <w:ilvl w:val="2"/>
          <w:numId w:val="7"/>
        </w:numPr>
      </w:pPr>
      <w:r>
        <w:rPr>
          <w:b/>
        </w:rPr>
        <w:t>Name:</w:t>
      </w:r>
      <w:r>
        <w:t xml:space="preserve"> </w:t>
      </w:r>
      <w:proofErr w:type="spellStart"/>
      <w:r>
        <w:t>ContosoAnnReceiver</w:t>
      </w:r>
      <w:proofErr w:type="spellEnd"/>
    </w:p>
    <w:p w:rsidR="006D3CDA" w:rsidRDefault="006D3CDA" w:rsidP="006D3CDA">
      <w:pPr>
        <w:pStyle w:val="LabStepNumberedLevel2"/>
        <w:numPr>
          <w:ilvl w:val="1"/>
          <w:numId w:val="7"/>
        </w:numPr>
      </w:pPr>
      <w:r>
        <w:t xml:space="preserve">Click </w:t>
      </w:r>
      <w:r>
        <w:rPr>
          <w:b/>
        </w:rPr>
        <w:t>Add</w:t>
      </w:r>
      <w:r>
        <w:t>.</w:t>
      </w:r>
    </w:p>
    <w:p w:rsidR="006D3CDA" w:rsidRDefault="006D3CDA" w:rsidP="006D3CDA">
      <w:pPr>
        <w:pStyle w:val="LabStepNumberedLevel2"/>
        <w:numPr>
          <w:ilvl w:val="1"/>
          <w:numId w:val="7"/>
        </w:numPr>
      </w:pPr>
      <w:r>
        <w:t xml:space="preserve">In the </w:t>
      </w:r>
      <w:r>
        <w:rPr>
          <w:b/>
        </w:rPr>
        <w:t>SharePoint Customization Wizard</w:t>
      </w:r>
      <w:r>
        <w:t xml:space="preserve"> dialog, use the following values to complete the form.</w:t>
      </w:r>
    </w:p>
    <w:p w:rsidR="006D3CDA" w:rsidRDefault="006D3CDA" w:rsidP="006D3CDA">
      <w:pPr>
        <w:pStyle w:val="LabStepNumberedLevel3"/>
        <w:numPr>
          <w:ilvl w:val="2"/>
          <w:numId w:val="7"/>
        </w:numPr>
      </w:pPr>
      <w:r>
        <w:rPr>
          <w:b/>
        </w:rPr>
        <w:t>What type of event receiver do you want</w:t>
      </w:r>
      <w:r>
        <w:t>: List Item Events</w:t>
      </w:r>
    </w:p>
    <w:p w:rsidR="006D3CDA" w:rsidRDefault="006D3CDA" w:rsidP="006D3CDA">
      <w:pPr>
        <w:pStyle w:val="LabStepNumberedLevel3"/>
        <w:numPr>
          <w:ilvl w:val="2"/>
          <w:numId w:val="7"/>
        </w:numPr>
      </w:pPr>
      <w:r>
        <w:rPr>
          <w:b/>
        </w:rPr>
        <w:t>What item should be the event source</w:t>
      </w:r>
      <w:r>
        <w:t>: Announcements</w:t>
      </w:r>
    </w:p>
    <w:p w:rsidR="006D3CDA" w:rsidRDefault="006D3CDA" w:rsidP="006D3CDA">
      <w:pPr>
        <w:pStyle w:val="LabStepNumberedLevel3"/>
        <w:numPr>
          <w:ilvl w:val="2"/>
          <w:numId w:val="7"/>
        </w:numPr>
      </w:pPr>
      <w:r>
        <w:rPr>
          <w:b/>
        </w:rPr>
        <w:t>Handle the following events</w:t>
      </w:r>
      <w:r>
        <w:t>: (check the following)</w:t>
      </w:r>
    </w:p>
    <w:p w:rsidR="006D3CDA" w:rsidRDefault="006D3CDA" w:rsidP="006D3CDA">
      <w:pPr>
        <w:pStyle w:val="LabStepNumberedLevel4"/>
        <w:numPr>
          <w:ilvl w:val="3"/>
          <w:numId w:val="7"/>
        </w:numPr>
      </w:pPr>
      <w:r>
        <w:t>An item is being added</w:t>
      </w:r>
    </w:p>
    <w:p w:rsidR="006D3CDA" w:rsidRDefault="006D3CDA" w:rsidP="006D3CDA">
      <w:pPr>
        <w:pStyle w:val="LabStepNumberedLevel4"/>
        <w:numPr>
          <w:ilvl w:val="3"/>
          <w:numId w:val="7"/>
        </w:numPr>
      </w:pPr>
      <w:r>
        <w:lastRenderedPageBreak/>
        <w:t>An item is being updated</w:t>
      </w:r>
    </w:p>
    <w:p w:rsidR="006D3CDA" w:rsidRDefault="006D3CDA" w:rsidP="006D3CDA">
      <w:pPr>
        <w:pStyle w:val="LabStepNumberedLevel2"/>
        <w:numPr>
          <w:ilvl w:val="1"/>
          <w:numId w:val="7"/>
        </w:numPr>
      </w:pPr>
      <w:r>
        <w:t xml:space="preserve">Click </w:t>
      </w:r>
      <w:r>
        <w:rPr>
          <w:b/>
        </w:rPr>
        <w:t>Finish</w:t>
      </w:r>
      <w:r>
        <w:t>.</w:t>
      </w:r>
    </w:p>
    <w:p w:rsidR="006D3CDA" w:rsidRDefault="006D3CDA" w:rsidP="006D3CDA">
      <w:pPr>
        <w:pStyle w:val="LabStepNumbered"/>
        <w:numPr>
          <w:ilvl w:val="0"/>
          <w:numId w:val="7"/>
        </w:numPr>
      </w:pPr>
      <w:r>
        <w:t>Add code to the event receiver to check if the announcement contains the phrase “</w:t>
      </w:r>
      <w:proofErr w:type="spellStart"/>
      <w:r>
        <w:t>contoso</w:t>
      </w:r>
      <w:proofErr w:type="spellEnd"/>
      <w:r>
        <w:t>” and if so, redirect the user:</w:t>
      </w:r>
    </w:p>
    <w:p w:rsidR="006D3CDA" w:rsidRDefault="006D3CDA" w:rsidP="006D3CDA">
      <w:pPr>
        <w:pStyle w:val="LabStepNumberedLevel2"/>
        <w:numPr>
          <w:ilvl w:val="1"/>
          <w:numId w:val="7"/>
        </w:numPr>
      </w:pPr>
      <w:r>
        <w:t xml:space="preserve">In the </w:t>
      </w:r>
      <w:proofErr w:type="spellStart"/>
      <w:r>
        <w:rPr>
          <w:b/>
        </w:rPr>
        <w:t>ContosoAnnReceiver.cs</w:t>
      </w:r>
      <w:proofErr w:type="spellEnd"/>
      <w:r>
        <w:t xml:space="preserve"> file, add the following methods to the </w:t>
      </w:r>
      <w:proofErr w:type="spellStart"/>
      <w:r>
        <w:rPr>
          <w:b/>
        </w:rPr>
        <w:t>ContosoAnnReceiver</w:t>
      </w:r>
      <w:proofErr w:type="spellEnd"/>
      <w:r>
        <w:t xml:space="preserve"> class:</w:t>
      </w:r>
    </w:p>
    <w:p w:rsidR="006D3CDA" w:rsidRDefault="006D3CDA" w:rsidP="006D3CDA">
      <w:pPr>
        <w:pStyle w:val="LabStepCodeBlockLevel2"/>
      </w:pPr>
      <w:r>
        <w:t>private void CheckForError(SPItemEventProperties properties)</w:t>
      </w:r>
    </w:p>
    <w:p w:rsidR="006D3CDA" w:rsidRDefault="006D3CDA" w:rsidP="006D3CDA">
      <w:pPr>
        <w:pStyle w:val="LabStepCodeBlockLevel2"/>
      </w:pPr>
      <w:r>
        <w:t>{</w:t>
      </w:r>
    </w:p>
    <w:p w:rsidR="006D3CDA" w:rsidRDefault="006D3CDA" w:rsidP="006D3CDA">
      <w:pPr>
        <w:pStyle w:val="LabStepCodeBlockLevel2"/>
      </w:pPr>
      <w:r>
        <w:t xml:space="preserve">  string stringToValidate = properties.AfterProperties["Title"].ToString() +</w:t>
      </w:r>
    </w:p>
    <w:p w:rsidR="006D3CDA" w:rsidRDefault="006D3CDA" w:rsidP="006D3CDA">
      <w:pPr>
        <w:pStyle w:val="LabStepCodeBlockLevel2"/>
      </w:pPr>
      <w:r>
        <w:t xml:space="preserve">                            properties.AfterProperties["Body"];</w:t>
      </w:r>
    </w:p>
    <w:p w:rsidR="006D3CDA" w:rsidRDefault="006D3CDA" w:rsidP="006D3CDA">
      <w:pPr>
        <w:pStyle w:val="LabStepCodeBlockLevel2"/>
      </w:pPr>
      <w:r>
        <w:t xml:space="preserve">  if (!IsValidString(stringToValidate)){</w:t>
      </w:r>
    </w:p>
    <w:p w:rsidR="006D3CDA" w:rsidRDefault="006D3CDA" w:rsidP="006D3CDA">
      <w:pPr>
        <w:pStyle w:val="LabStepCodeBlockLevel2"/>
      </w:pPr>
      <w:r>
        <w:t xml:space="preserve">    properties.ErrorMessage = </w:t>
      </w:r>
    </w:p>
    <w:p w:rsidR="006D3CDA" w:rsidRDefault="006D3CDA" w:rsidP="006D3CDA">
      <w:pPr>
        <w:pStyle w:val="LabStepCodeBlockLevel2"/>
      </w:pPr>
      <w:r>
        <w:t xml:space="preserve">              "Creating announcements with the previous company name is not permitted.";</w:t>
      </w:r>
    </w:p>
    <w:p w:rsidR="006D3CDA" w:rsidRDefault="006D3CDA" w:rsidP="006D3CDA">
      <w:pPr>
        <w:pStyle w:val="LabStepCodeBlockLevel2"/>
      </w:pPr>
      <w:r>
        <w:t xml:space="preserve">    properties.Status = SPEventReceiverStatus.CancelWithError;</w:t>
      </w:r>
    </w:p>
    <w:p w:rsidR="006D3CDA" w:rsidRDefault="006D3CDA" w:rsidP="006D3CDA">
      <w:pPr>
        <w:pStyle w:val="LabStepCodeBlockLevel2"/>
      </w:pPr>
      <w:r>
        <w:t xml:space="preserve">  }</w:t>
      </w:r>
    </w:p>
    <w:p w:rsidR="006D3CDA" w:rsidRDefault="006D3CDA" w:rsidP="006D3CDA">
      <w:pPr>
        <w:pStyle w:val="LabStepCodeBlockLevel2"/>
      </w:pPr>
      <w:r>
        <w:t>}</w:t>
      </w:r>
    </w:p>
    <w:p w:rsidR="006D3CDA" w:rsidRDefault="006D3CDA" w:rsidP="006D3CDA">
      <w:pPr>
        <w:pStyle w:val="LabStepCodeBlockLevel2"/>
      </w:pPr>
    </w:p>
    <w:p w:rsidR="006D3CDA" w:rsidRDefault="006D3CDA" w:rsidP="006D3CDA">
      <w:pPr>
        <w:pStyle w:val="LabStepCodeBlockLevel2"/>
      </w:pPr>
      <w:r>
        <w:t>private bool IsValidString(string stringToValidate)</w:t>
      </w:r>
    </w:p>
    <w:p w:rsidR="006D3CDA" w:rsidRDefault="006D3CDA" w:rsidP="006D3CDA">
      <w:pPr>
        <w:pStyle w:val="LabStepCodeBlockLevel2"/>
      </w:pPr>
      <w:r>
        <w:t>{</w:t>
      </w:r>
    </w:p>
    <w:p w:rsidR="006D3CDA" w:rsidRDefault="006D3CDA" w:rsidP="006D3CDA">
      <w:pPr>
        <w:pStyle w:val="LabStepCodeBlockLevel2"/>
      </w:pPr>
      <w:r>
        <w:t xml:space="preserve">  if (string.IsNullOrEmpty(stringToValidate))</w:t>
      </w:r>
    </w:p>
    <w:p w:rsidR="006D3CDA" w:rsidRDefault="006D3CDA" w:rsidP="006D3CDA">
      <w:pPr>
        <w:pStyle w:val="LabStepCodeBlockLevel2"/>
      </w:pPr>
      <w:r>
        <w:t xml:space="preserve">    return true;</w:t>
      </w:r>
    </w:p>
    <w:p w:rsidR="006D3CDA" w:rsidRDefault="006D3CDA" w:rsidP="006D3CDA">
      <w:pPr>
        <w:pStyle w:val="LabStepCodeBlockLevel2"/>
      </w:pPr>
    </w:p>
    <w:p w:rsidR="006D3CDA" w:rsidRDefault="006D3CDA" w:rsidP="006D3CDA">
      <w:pPr>
        <w:pStyle w:val="LabStepCodeBlockLevel2"/>
      </w:pPr>
      <w:r>
        <w:t xml:space="preserve">  // check if the string has "contoso" anywhere in the name</w:t>
      </w:r>
    </w:p>
    <w:p w:rsidR="006D3CDA" w:rsidRDefault="006D3CDA" w:rsidP="006D3CDA">
      <w:pPr>
        <w:pStyle w:val="LabStepCodeBlockLevel2"/>
      </w:pPr>
      <w:r>
        <w:t xml:space="preserve">  return stringToValidate.ToLower().Contains("contoso") ? false : true;</w:t>
      </w:r>
    </w:p>
    <w:p w:rsidR="006D3CDA" w:rsidRDefault="006D3CDA" w:rsidP="006D3CDA">
      <w:pPr>
        <w:pStyle w:val="LabStepCodeBlockLevel2"/>
      </w:pPr>
      <w:r>
        <w:t>}</w:t>
      </w:r>
    </w:p>
    <w:p w:rsidR="006D3CDA" w:rsidRDefault="006D3CDA" w:rsidP="006D3CDA">
      <w:pPr>
        <w:pStyle w:val="LabStepNumberedLevel2"/>
        <w:numPr>
          <w:ilvl w:val="1"/>
          <w:numId w:val="7"/>
        </w:numPr>
      </w:pPr>
      <w:r>
        <w:t xml:space="preserve">Next, add a call to the </w:t>
      </w:r>
      <w:proofErr w:type="spellStart"/>
      <w:proofErr w:type="gramStart"/>
      <w:r>
        <w:rPr>
          <w:b/>
        </w:rPr>
        <w:t>CheckForError</w:t>
      </w:r>
      <w:proofErr w:type="spellEnd"/>
      <w:r>
        <w:rPr>
          <w:b/>
        </w:rPr>
        <w:t>(</w:t>
      </w:r>
      <w:proofErr w:type="gramEnd"/>
      <w:r>
        <w:rPr>
          <w:b/>
        </w:rPr>
        <w:t>)</w:t>
      </w:r>
      <w:r>
        <w:t xml:space="preserve"> method to both </w:t>
      </w:r>
      <w:r w:rsidR="00410E10">
        <w:t>event receiver methods and</w:t>
      </w:r>
      <w:r>
        <w:t xml:space="preserve"> remove the existing code. The two methods should look like the following code after the changes:</w:t>
      </w:r>
    </w:p>
    <w:p w:rsidR="006D3CDA" w:rsidRDefault="006D3CDA" w:rsidP="006D3CDA">
      <w:pPr>
        <w:pStyle w:val="LabStepCodeBlockLevel2"/>
      </w:pPr>
      <w:r>
        <w:t>public override void ItemAdding(SPItemEventProperties properties)</w:t>
      </w:r>
    </w:p>
    <w:p w:rsidR="006D3CDA" w:rsidRDefault="006D3CDA" w:rsidP="006D3CDA">
      <w:pPr>
        <w:pStyle w:val="LabStepCodeBlockLevel2"/>
      </w:pPr>
      <w:r>
        <w:t>{</w:t>
      </w:r>
    </w:p>
    <w:p w:rsidR="006D3CDA" w:rsidRDefault="006D3CDA" w:rsidP="006D3CDA">
      <w:pPr>
        <w:pStyle w:val="LabStepCodeBlockLevel2"/>
      </w:pPr>
      <w:r>
        <w:t xml:space="preserve">  CheckForError(properties);</w:t>
      </w:r>
    </w:p>
    <w:p w:rsidR="006D3CDA" w:rsidRDefault="006D3CDA" w:rsidP="006D3CDA">
      <w:pPr>
        <w:pStyle w:val="LabStepCodeBlockLevel2"/>
      </w:pPr>
      <w:r>
        <w:t>}</w:t>
      </w:r>
    </w:p>
    <w:p w:rsidR="006D3CDA" w:rsidRDefault="006D3CDA" w:rsidP="006D3CDA">
      <w:pPr>
        <w:pStyle w:val="LabStepCodeBlockLevel2"/>
      </w:pPr>
    </w:p>
    <w:p w:rsidR="006D3CDA" w:rsidRDefault="006D3CDA" w:rsidP="006D3CDA">
      <w:pPr>
        <w:pStyle w:val="LabStepCodeBlockLevel2"/>
      </w:pPr>
      <w:r>
        <w:t>public override void ItemUpdating(SPItemEventProperties properties)</w:t>
      </w:r>
    </w:p>
    <w:p w:rsidR="006D3CDA" w:rsidRDefault="006D3CDA" w:rsidP="006D3CDA">
      <w:pPr>
        <w:pStyle w:val="LabStepCodeBlockLevel2"/>
      </w:pPr>
      <w:r>
        <w:t>{</w:t>
      </w:r>
    </w:p>
    <w:p w:rsidR="006D3CDA" w:rsidRDefault="006D3CDA" w:rsidP="006D3CDA">
      <w:pPr>
        <w:pStyle w:val="LabStepCodeBlockLevel2"/>
      </w:pPr>
      <w:r>
        <w:t xml:space="preserve">  CheckForError(properties);</w:t>
      </w:r>
    </w:p>
    <w:p w:rsidR="006D3CDA" w:rsidRDefault="006D3CDA" w:rsidP="006D3CDA">
      <w:pPr>
        <w:pStyle w:val="LabStepCodeBlockLevel2"/>
      </w:pPr>
      <w:r>
        <w:t>}</w:t>
      </w:r>
    </w:p>
    <w:p w:rsidR="006D3CDA" w:rsidRDefault="006D3CDA" w:rsidP="006D3CDA">
      <w:pPr>
        <w:pStyle w:val="LabStepNumbered"/>
        <w:numPr>
          <w:ilvl w:val="0"/>
          <w:numId w:val="7"/>
        </w:numPr>
      </w:pPr>
      <w:r>
        <w:t>Verify the event receiver registrations:</w:t>
      </w:r>
    </w:p>
    <w:p w:rsidR="006D3CDA" w:rsidRDefault="006D3CDA" w:rsidP="006D3CDA">
      <w:pPr>
        <w:pStyle w:val="LabStepNumberedLevel2"/>
        <w:numPr>
          <w:ilvl w:val="1"/>
          <w:numId w:val="7"/>
        </w:numPr>
      </w:pPr>
      <w:r>
        <w:t xml:space="preserve">Using the </w:t>
      </w:r>
      <w:r>
        <w:rPr>
          <w:b/>
        </w:rPr>
        <w:t>Solution Explorer</w:t>
      </w:r>
      <w:r>
        <w:t xml:space="preserve"> tool window, right-click the file </w:t>
      </w:r>
      <w:proofErr w:type="spellStart"/>
      <w:r>
        <w:rPr>
          <w:b/>
        </w:rPr>
        <w:t>ContosoAnnReceiver</w:t>
      </w:r>
      <w:proofErr w:type="spellEnd"/>
      <w:r>
        <w:rPr>
          <w:b/>
        </w:rPr>
        <w:t xml:space="preserve"> \ Elements.xml</w:t>
      </w:r>
      <w:r>
        <w:t xml:space="preserve"> and select </w:t>
      </w:r>
      <w:proofErr w:type="gramStart"/>
      <w:r>
        <w:rPr>
          <w:b/>
        </w:rPr>
        <w:t>Open</w:t>
      </w:r>
      <w:proofErr w:type="gramEnd"/>
      <w:r>
        <w:t>.</w:t>
      </w:r>
    </w:p>
    <w:p w:rsidR="006D3CDA" w:rsidRDefault="006D3CDA" w:rsidP="006D3CDA">
      <w:pPr>
        <w:pStyle w:val="LabStepNumberedLevel2"/>
        <w:numPr>
          <w:ilvl w:val="1"/>
          <w:numId w:val="7"/>
        </w:numPr>
      </w:pPr>
      <w:r>
        <w:t xml:space="preserve">Notice the </w:t>
      </w:r>
      <w:r>
        <w:rPr>
          <w:b/>
        </w:rPr>
        <w:t>&lt;Receivers&gt;</w:t>
      </w:r>
      <w:r>
        <w:t xml:space="preserve"> element is registering the event for </w:t>
      </w:r>
      <w:proofErr w:type="spellStart"/>
      <w:r>
        <w:rPr>
          <w:b/>
        </w:rPr>
        <w:t>ListTemplateId</w:t>
      </w:r>
      <w:proofErr w:type="spellEnd"/>
      <w:r>
        <w:rPr>
          <w:b/>
        </w:rPr>
        <w:t>=”104”</w:t>
      </w:r>
      <w:r>
        <w:t xml:space="preserve"> which is the ID of the Announcements list template. This means all the event receivers listed as children will be attached to all lists based on that type.</w:t>
      </w:r>
    </w:p>
    <w:p w:rsidR="006D3CDA" w:rsidRDefault="006D3CDA" w:rsidP="006D3CDA">
      <w:pPr>
        <w:pStyle w:val="LabStepNumberedLevel2"/>
        <w:numPr>
          <w:ilvl w:val="1"/>
          <w:numId w:val="7"/>
        </w:numPr>
      </w:pPr>
      <w:r>
        <w:t xml:space="preserve">Notice the two </w:t>
      </w:r>
      <w:r>
        <w:rPr>
          <w:b/>
        </w:rPr>
        <w:t>&lt;Receiver&gt;</w:t>
      </w:r>
      <w:r>
        <w:t xml:space="preserve"> elements contain references to the </w:t>
      </w:r>
      <w:proofErr w:type="spellStart"/>
      <w:r>
        <w:rPr>
          <w:b/>
        </w:rPr>
        <w:t>ItemAdding</w:t>
      </w:r>
      <w:proofErr w:type="spellEnd"/>
      <w:r>
        <w:t xml:space="preserve"> and </w:t>
      </w:r>
      <w:proofErr w:type="spellStart"/>
      <w:r>
        <w:rPr>
          <w:b/>
        </w:rPr>
        <w:t>ItemUpdating</w:t>
      </w:r>
      <w:proofErr w:type="spellEnd"/>
      <w:r>
        <w:t xml:space="preserve"> events.</w:t>
      </w:r>
    </w:p>
    <w:p w:rsidR="006D3CDA" w:rsidRDefault="006D3CDA" w:rsidP="006D3CDA">
      <w:pPr>
        <w:pStyle w:val="LabStepNumbered"/>
        <w:numPr>
          <w:ilvl w:val="0"/>
          <w:numId w:val="7"/>
        </w:numPr>
      </w:pPr>
      <w:r>
        <w:t xml:space="preserve">Save all changes: </w:t>
      </w:r>
      <w:r>
        <w:rPr>
          <w:b/>
        </w:rPr>
        <w:t xml:space="preserve">File </w:t>
      </w:r>
      <w:r>
        <w:rPr>
          <w:b/>
        </w:rPr>
        <w:sym w:font="Wingdings" w:char="F0E0"/>
      </w:r>
      <w:r>
        <w:rPr>
          <w:b/>
        </w:rPr>
        <w:t xml:space="preserve"> Save All</w:t>
      </w:r>
      <w:r>
        <w:t>.</w:t>
      </w:r>
    </w:p>
    <w:p w:rsidR="006D3CDA" w:rsidRDefault="006D3CDA" w:rsidP="006D3CDA">
      <w:pPr>
        <w:pStyle w:val="Heading4"/>
      </w:pPr>
      <w:r>
        <w:t>Build and Test the Project</w:t>
      </w:r>
    </w:p>
    <w:p w:rsidR="006D3CDA" w:rsidRDefault="006D3CDA" w:rsidP="006D3CDA">
      <w:pPr>
        <w:pStyle w:val="LabStepNumbered"/>
        <w:numPr>
          <w:ilvl w:val="0"/>
          <w:numId w:val="7"/>
        </w:numPr>
      </w:pPr>
      <w:r>
        <w:t xml:space="preserve">Build and test your application by pressing </w:t>
      </w:r>
      <w:r>
        <w:rPr>
          <w:b/>
        </w:rPr>
        <w:t>[F5]</w:t>
      </w:r>
      <w:r>
        <w:t xml:space="preserve"> or </w:t>
      </w:r>
      <w:r>
        <w:rPr>
          <w:b/>
        </w:rPr>
        <w:t xml:space="preserve">Debug </w:t>
      </w:r>
      <w:r>
        <w:rPr>
          <w:b/>
        </w:rPr>
        <w:sym w:font="Wingdings" w:char="F0E0"/>
      </w:r>
      <w:r>
        <w:rPr>
          <w:b/>
        </w:rPr>
        <w:t xml:space="preserve"> Start Debugging</w:t>
      </w:r>
      <w:r>
        <w:t xml:space="preserve">. </w:t>
      </w:r>
    </w:p>
    <w:p w:rsidR="006D3CDA" w:rsidRDefault="006D3CDA" w:rsidP="006D3CDA">
      <w:pPr>
        <w:pStyle w:val="LabStepNumbered"/>
        <w:numPr>
          <w:ilvl w:val="0"/>
          <w:numId w:val="7"/>
        </w:numPr>
      </w:pPr>
      <w:r>
        <w:t xml:space="preserve">Once the solution has been deployed, Internet Explorer will launch and navigate to the </w:t>
      </w:r>
      <w:hyperlink r:id="rId14" w:history="1">
        <w:r>
          <w:rPr>
            <w:rStyle w:val="Hyperlink"/>
          </w:rPr>
          <w:t>http://listevents.wingtip.com</w:t>
        </w:r>
      </w:hyperlink>
      <w:r>
        <w:t xml:space="preserve"> site.</w:t>
      </w:r>
    </w:p>
    <w:p w:rsidR="006D3CDA" w:rsidRDefault="006D3CDA" w:rsidP="006D3CDA">
      <w:pPr>
        <w:pStyle w:val="LabStepNumbered"/>
        <w:numPr>
          <w:ilvl w:val="0"/>
          <w:numId w:val="7"/>
        </w:numPr>
      </w:pPr>
      <w:r>
        <w:t>Create a new Announcements list:</w:t>
      </w:r>
    </w:p>
    <w:p w:rsidR="006D3CDA" w:rsidRDefault="006D3CDA" w:rsidP="006D3CDA">
      <w:pPr>
        <w:pStyle w:val="LabStepNumberedLevel2"/>
        <w:numPr>
          <w:ilvl w:val="1"/>
          <w:numId w:val="7"/>
        </w:numPr>
      </w:pPr>
      <w:r>
        <w:t xml:space="preserve">Using the </w:t>
      </w:r>
      <w:r>
        <w:rPr>
          <w:b/>
        </w:rPr>
        <w:t>Quick Launch</w:t>
      </w:r>
      <w:r>
        <w:t xml:space="preserve"> navigation, select </w:t>
      </w:r>
      <w:r>
        <w:rPr>
          <w:b/>
        </w:rPr>
        <w:t>Site Contents</w:t>
      </w:r>
      <w:r>
        <w:t>.</w:t>
      </w:r>
    </w:p>
    <w:p w:rsidR="006D3CDA" w:rsidRDefault="006D3CDA" w:rsidP="006D3CDA">
      <w:pPr>
        <w:pStyle w:val="LabStepNumberedLevel2"/>
        <w:numPr>
          <w:ilvl w:val="1"/>
          <w:numId w:val="7"/>
        </w:numPr>
      </w:pPr>
      <w:r>
        <w:t xml:space="preserve">On the </w:t>
      </w:r>
      <w:r>
        <w:rPr>
          <w:b/>
        </w:rPr>
        <w:t>Site Contents</w:t>
      </w:r>
      <w:r>
        <w:t xml:space="preserve"> page, select </w:t>
      </w:r>
      <w:proofErr w:type="gramStart"/>
      <w:r>
        <w:rPr>
          <w:b/>
        </w:rPr>
        <w:t>Add</w:t>
      </w:r>
      <w:proofErr w:type="gramEnd"/>
      <w:r>
        <w:rPr>
          <w:b/>
        </w:rPr>
        <w:t xml:space="preserve"> an app</w:t>
      </w:r>
      <w:r>
        <w:t>.</w:t>
      </w:r>
    </w:p>
    <w:p w:rsidR="006D3CDA" w:rsidRDefault="006D3CDA" w:rsidP="006D3CDA">
      <w:pPr>
        <w:pStyle w:val="LabStepNumberedLevel2"/>
        <w:numPr>
          <w:ilvl w:val="1"/>
          <w:numId w:val="7"/>
        </w:numPr>
      </w:pPr>
      <w:r>
        <w:t xml:space="preserve">On the </w:t>
      </w:r>
      <w:r>
        <w:rPr>
          <w:b/>
        </w:rPr>
        <w:t>Site Contents &gt; Your Apps</w:t>
      </w:r>
      <w:r>
        <w:t xml:space="preserve">, select the </w:t>
      </w:r>
      <w:r>
        <w:rPr>
          <w:b/>
        </w:rPr>
        <w:t>Announcement</w:t>
      </w:r>
      <w:r>
        <w:t xml:space="preserve"> app.</w:t>
      </w:r>
    </w:p>
    <w:p w:rsidR="006D3CDA" w:rsidRDefault="006D3CDA" w:rsidP="006D3CDA">
      <w:pPr>
        <w:pStyle w:val="LabStepNumberedLevel3"/>
        <w:numPr>
          <w:ilvl w:val="2"/>
          <w:numId w:val="7"/>
        </w:numPr>
      </w:pPr>
      <w:r>
        <w:t xml:space="preserve">Name the new app </w:t>
      </w:r>
      <w:r>
        <w:rPr>
          <w:b/>
        </w:rPr>
        <w:t>Announcements</w:t>
      </w:r>
      <w:r>
        <w:t xml:space="preserve"> and click </w:t>
      </w:r>
      <w:r>
        <w:rPr>
          <w:b/>
        </w:rPr>
        <w:t>Create</w:t>
      </w:r>
      <w:r>
        <w:t>.</w:t>
      </w:r>
    </w:p>
    <w:p w:rsidR="006D3CDA" w:rsidRDefault="006D3CDA" w:rsidP="006D3CDA">
      <w:pPr>
        <w:pStyle w:val="LabStepNumbered"/>
        <w:numPr>
          <w:ilvl w:val="0"/>
          <w:numId w:val="7"/>
        </w:numPr>
      </w:pPr>
      <w:r>
        <w:t>Add a valid announcement to the list:</w:t>
      </w:r>
    </w:p>
    <w:p w:rsidR="006D3CDA" w:rsidRDefault="006D3CDA" w:rsidP="006D3CDA">
      <w:pPr>
        <w:pStyle w:val="LabStepNumberedLevel2"/>
        <w:numPr>
          <w:ilvl w:val="1"/>
          <w:numId w:val="7"/>
        </w:numPr>
      </w:pPr>
      <w:r>
        <w:t xml:space="preserve">Using the </w:t>
      </w:r>
      <w:r>
        <w:rPr>
          <w:b/>
        </w:rPr>
        <w:t>Quick Launch</w:t>
      </w:r>
      <w:r>
        <w:t xml:space="preserve"> navigation, select </w:t>
      </w:r>
      <w:r>
        <w:rPr>
          <w:b/>
        </w:rPr>
        <w:t>Announcements</w:t>
      </w:r>
      <w:r>
        <w:t>.</w:t>
      </w:r>
    </w:p>
    <w:p w:rsidR="006D3CDA" w:rsidRDefault="006D3CDA" w:rsidP="006D3CDA">
      <w:pPr>
        <w:pStyle w:val="LabStepNumberedLevel2"/>
        <w:numPr>
          <w:ilvl w:val="1"/>
          <w:numId w:val="7"/>
        </w:numPr>
      </w:pPr>
      <w:r>
        <w:t xml:space="preserve">On the </w:t>
      </w:r>
      <w:r>
        <w:rPr>
          <w:b/>
        </w:rPr>
        <w:t>Announcements</w:t>
      </w:r>
      <w:r>
        <w:t xml:space="preserve"> page, create a new list item with the following values:</w:t>
      </w:r>
    </w:p>
    <w:p w:rsidR="006D3CDA" w:rsidRDefault="006D3CDA" w:rsidP="006D3CDA">
      <w:pPr>
        <w:pStyle w:val="LabStepNumberedLevel3"/>
        <w:numPr>
          <w:ilvl w:val="2"/>
          <w:numId w:val="7"/>
        </w:numPr>
      </w:pPr>
      <w:r>
        <w:rPr>
          <w:b/>
        </w:rPr>
        <w:t>Title:</w:t>
      </w:r>
      <w:r>
        <w:t xml:space="preserve"> Wingtip Inc. Goes Green!</w:t>
      </w:r>
    </w:p>
    <w:p w:rsidR="006D3CDA" w:rsidRDefault="006D3CDA" w:rsidP="006D3CDA">
      <w:pPr>
        <w:pStyle w:val="LabStepNumberedLevel3"/>
        <w:numPr>
          <w:ilvl w:val="2"/>
          <w:numId w:val="7"/>
        </w:numPr>
      </w:pPr>
      <w:r>
        <w:rPr>
          <w:b/>
        </w:rPr>
        <w:t>Body:</w:t>
      </w:r>
      <w:r>
        <w:t xml:space="preserve"> The title says it all!</w:t>
      </w:r>
    </w:p>
    <w:p w:rsidR="006D3CDA" w:rsidRDefault="006D3CDA" w:rsidP="006D3CDA">
      <w:pPr>
        <w:pStyle w:val="LabStepNumberedLevel2"/>
        <w:numPr>
          <w:ilvl w:val="1"/>
          <w:numId w:val="7"/>
        </w:numPr>
      </w:pPr>
      <w:r>
        <w:t xml:space="preserve">Click </w:t>
      </w:r>
      <w:r>
        <w:rPr>
          <w:b/>
        </w:rPr>
        <w:t>Save</w:t>
      </w:r>
      <w:r>
        <w:t>.</w:t>
      </w:r>
    </w:p>
    <w:p w:rsidR="006D3CDA" w:rsidRDefault="006D3CDA" w:rsidP="006D3CDA">
      <w:pPr>
        <w:pStyle w:val="LabStepNumberedLevel2"/>
        <w:numPr>
          <w:ilvl w:val="1"/>
          <w:numId w:val="7"/>
        </w:numPr>
      </w:pPr>
      <w:r>
        <w:t>Notice the announcement is added to the list as normal.</w:t>
      </w:r>
    </w:p>
    <w:p w:rsidR="006D3CDA" w:rsidRDefault="006D3CDA" w:rsidP="006D3CDA">
      <w:pPr>
        <w:pStyle w:val="LabStepNumbered"/>
        <w:numPr>
          <w:ilvl w:val="0"/>
          <w:numId w:val="7"/>
        </w:numPr>
      </w:pPr>
      <w:r>
        <w:lastRenderedPageBreak/>
        <w:t>Add an invalid announcement to the list:</w:t>
      </w:r>
    </w:p>
    <w:p w:rsidR="006D3CDA" w:rsidRDefault="006D3CDA" w:rsidP="006D3CDA">
      <w:pPr>
        <w:pStyle w:val="LabStepNumberedLevel2"/>
        <w:numPr>
          <w:ilvl w:val="1"/>
          <w:numId w:val="7"/>
        </w:numPr>
      </w:pPr>
      <w:r>
        <w:t xml:space="preserve">Using the </w:t>
      </w:r>
      <w:r>
        <w:rPr>
          <w:b/>
        </w:rPr>
        <w:t>Quick Launch</w:t>
      </w:r>
      <w:r>
        <w:t xml:space="preserve"> navigation, select </w:t>
      </w:r>
      <w:r>
        <w:rPr>
          <w:b/>
        </w:rPr>
        <w:t>Announcements</w:t>
      </w:r>
      <w:r>
        <w:t>.</w:t>
      </w:r>
    </w:p>
    <w:p w:rsidR="006D3CDA" w:rsidRDefault="006D3CDA" w:rsidP="006D3CDA">
      <w:pPr>
        <w:pStyle w:val="LabStepNumberedLevel2"/>
        <w:numPr>
          <w:ilvl w:val="1"/>
          <w:numId w:val="7"/>
        </w:numPr>
      </w:pPr>
      <w:r>
        <w:t xml:space="preserve">On the </w:t>
      </w:r>
      <w:r>
        <w:rPr>
          <w:b/>
        </w:rPr>
        <w:t>Announcements</w:t>
      </w:r>
      <w:r>
        <w:t xml:space="preserve"> page, create a new list item with the following values:</w:t>
      </w:r>
    </w:p>
    <w:p w:rsidR="006D3CDA" w:rsidRDefault="006D3CDA" w:rsidP="006D3CDA">
      <w:pPr>
        <w:pStyle w:val="LabStepNumberedLevel3"/>
        <w:numPr>
          <w:ilvl w:val="2"/>
          <w:numId w:val="7"/>
        </w:numPr>
      </w:pPr>
      <w:r>
        <w:rPr>
          <w:b/>
        </w:rPr>
        <w:t>Title:</w:t>
      </w:r>
      <w:r>
        <w:t xml:space="preserve"> Contoso Inc. Goes Green!</w:t>
      </w:r>
    </w:p>
    <w:p w:rsidR="006D3CDA" w:rsidRDefault="006D3CDA" w:rsidP="006D3CDA">
      <w:pPr>
        <w:pStyle w:val="LabStepNumberedLevel3"/>
        <w:numPr>
          <w:ilvl w:val="2"/>
          <w:numId w:val="7"/>
        </w:numPr>
      </w:pPr>
      <w:r>
        <w:rPr>
          <w:b/>
        </w:rPr>
        <w:t>Body:</w:t>
      </w:r>
      <w:r>
        <w:t xml:space="preserve"> The title says it all!</w:t>
      </w:r>
    </w:p>
    <w:p w:rsidR="006D3CDA" w:rsidRDefault="006D3CDA" w:rsidP="006D3CDA">
      <w:pPr>
        <w:pStyle w:val="LabStepNumberedLevel2"/>
        <w:numPr>
          <w:ilvl w:val="1"/>
          <w:numId w:val="7"/>
        </w:numPr>
      </w:pPr>
      <w:r>
        <w:t xml:space="preserve">Click </w:t>
      </w:r>
      <w:r>
        <w:rPr>
          <w:b/>
        </w:rPr>
        <w:t>Save</w:t>
      </w:r>
      <w:r>
        <w:t>.</w:t>
      </w:r>
    </w:p>
    <w:p w:rsidR="006D3CDA" w:rsidRDefault="006D3CDA" w:rsidP="006D3CDA">
      <w:pPr>
        <w:pStyle w:val="LabStepNumberedLevel2"/>
        <w:numPr>
          <w:ilvl w:val="1"/>
          <w:numId w:val="7"/>
        </w:numPr>
      </w:pPr>
      <w:r>
        <w:t>Notice how an error message appears and the item isn’t saved to the list:</w:t>
      </w:r>
    </w:p>
    <w:p w:rsidR="006D3CDA" w:rsidRDefault="006D3CDA" w:rsidP="006D3CDA">
      <w:pPr>
        <w:pStyle w:val="LabStepScreenshot"/>
      </w:pPr>
      <w:r>
        <w:rPr>
          <w:noProof/>
        </w:rPr>
        <w:drawing>
          <wp:inline distT="0" distB="0" distL="0" distR="0">
            <wp:extent cx="3980815" cy="2954655"/>
            <wp:effectExtent l="0" t="0" r="0" b="0"/>
            <wp:docPr id="20" name="Picture 20" descr="SNAGHTML1510bf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GHTML1510bfa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0815" cy="2954655"/>
                    </a:xfrm>
                    <a:prstGeom prst="rect">
                      <a:avLst/>
                    </a:prstGeom>
                    <a:noFill/>
                    <a:ln>
                      <a:noFill/>
                    </a:ln>
                  </pic:spPr>
                </pic:pic>
              </a:graphicData>
            </a:graphic>
          </wp:inline>
        </w:drawing>
      </w:r>
    </w:p>
    <w:p w:rsidR="006D3CDA" w:rsidRDefault="006D3CDA" w:rsidP="006D3CDA">
      <w:pPr>
        <w:pStyle w:val="LabStepNumbered"/>
        <w:numPr>
          <w:ilvl w:val="0"/>
          <w:numId w:val="7"/>
        </w:numPr>
      </w:pPr>
      <w:r>
        <w:t>Close the browser to stop the debugger and go back to Visual Studio.</w:t>
      </w:r>
    </w:p>
    <w:p w:rsidR="006D3CDA" w:rsidRDefault="006D3CDA" w:rsidP="006D3CDA">
      <w:r>
        <w:t>In this exercise you created an event receiver for all Announcement lists that displayed a custom error message when a certain string was detected.</w:t>
      </w:r>
    </w:p>
    <w:p w:rsidR="006D3CDA" w:rsidRDefault="006D3CDA" w:rsidP="006D3CDA">
      <w:pPr>
        <w:pStyle w:val="Heading3"/>
      </w:pPr>
      <w:r>
        <w:t>Exercise 3: Create Server-Side Event for a Specific List</w:t>
      </w:r>
    </w:p>
    <w:p w:rsidR="006D3CDA" w:rsidRDefault="006D3CDA" w:rsidP="006D3CDA">
      <w:pPr>
        <w:pStyle w:val="LabExerciseLeadIn"/>
      </w:pPr>
      <w:r>
        <w:t>In this exercise you will take the project you were just working on and modify it so that the event receivers are added to a specific list rather than all lists of type Announcements.</w:t>
      </w:r>
    </w:p>
    <w:p w:rsidR="006D3CDA" w:rsidRDefault="006D3CDA" w:rsidP="000010BE">
      <w:pPr>
        <w:pStyle w:val="LabStepNumbered"/>
        <w:numPr>
          <w:ilvl w:val="0"/>
          <w:numId w:val="22"/>
        </w:numPr>
      </w:pPr>
      <w:r>
        <w:t>Open an existing starter project in Visual Studio 2012:</w:t>
      </w:r>
    </w:p>
    <w:p w:rsidR="006D3CDA" w:rsidRDefault="006D3CDA" w:rsidP="006D3CDA">
      <w:pPr>
        <w:pStyle w:val="LabStepNumberedLevel2"/>
        <w:numPr>
          <w:ilvl w:val="1"/>
          <w:numId w:val="7"/>
        </w:numPr>
      </w:pPr>
      <w:r>
        <w:t xml:space="preserve">Launch </w:t>
      </w:r>
      <w:r>
        <w:rPr>
          <w:b/>
        </w:rPr>
        <w:t>Visual Studio 2012</w:t>
      </w:r>
      <w:r>
        <w:t xml:space="preserve"> as administrator: </w:t>
      </w:r>
      <w:r>
        <w:rPr>
          <w:b/>
        </w:rPr>
        <w:t xml:space="preserve">Start </w:t>
      </w:r>
      <w:r>
        <w:rPr>
          <w:b/>
        </w:rPr>
        <w:sym w:font="Wingdings" w:char="F0E0"/>
      </w:r>
      <w:r>
        <w:rPr>
          <w:b/>
        </w:rPr>
        <w:t xml:space="preserve"> All Programs </w:t>
      </w:r>
      <w:r>
        <w:rPr>
          <w:b/>
        </w:rPr>
        <w:sym w:font="Wingdings" w:char="F0E0"/>
      </w:r>
      <w:r>
        <w:rPr>
          <w:b/>
        </w:rPr>
        <w:t xml:space="preserve"> Microsoft Visual Studio 2012 </w:t>
      </w:r>
      <w:r>
        <w:rPr>
          <w:b/>
        </w:rPr>
        <w:sym w:font="Wingdings" w:char="F0E0"/>
      </w:r>
      <w:r>
        <w:rPr>
          <w:b/>
        </w:rPr>
        <w:t xml:space="preserve"> Visual Studio 2012</w:t>
      </w:r>
      <w:r>
        <w:t>.</w:t>
      </w:r>
    </w:p>
    <w:p w:rsidR="006D3CDA" w:rsidRDefault="006D3CDA" w:rsidP="006D3CDA">
      <w:pPr>
        <w:pStyle w:val="LabStepNumberedLevel2"/>
        <w:numPr>
          <w:ilvl w:val="1"/>
          <w:numId w:val="7"/>
        </w:numPr>
      </w:pPr>
      <w:r>
        <w:t xml:space="preserve">Select </w:t>
      </w:r>
      <w:r>
        <w:rPr>
          <w:b/>
        </w:rPr>
        <w:t xml:space="preserve">File </w:t>
      </w:r>
      <w:r>
        <w:rPr>
          <w:b/>
        </w:rPr>
        <w:sym w:font="Wingdings" w:char="F0E0"/>
      </w:r>
      <w:r>
        <w:rPr>
          <w:b/>
        </w:rPr>
        <w:t xml:space="preserve"> Open </w:t>
      </w:r>
      <w:r>
        <w:rPr>
          <w:b/>
        </w:rPr>
        <w:sym w:font="Wingdings" w:char="F0E0"/>
      </w:r>
      <w:r>
        <w:rPr>
          <w:b/>
        </w:rPr>
        <w:t xml:space="preserve"> Project/Solution</w:t>
      </w:r>
      <w:r>
        <w:t>.</w:t>
      </w:r>
    </w:p>
    <w:p w:rsidR="006D3CDA" w:rsidRDefault="006D3CDA" w:rsidP="006D3CDA">
      <w:pPr>
        <w:pStyle w:val="LabStepNumberedLevel2"/>
        <w:numPr>
          <w:ilvl w:val="1"/>
          <w:numId w:val="7"/>
        </w:numPr>
      </w:pPr>
      <w:r>
        <w:t xml:space="preserve">In the </w:t>
      </w:r>
      <w:r>
        <w:rPr>
          <w:b/>
        </w:rPr>
        <w:t>Open Project</w:t>
      </w:r>
      <w:r>
        <w:t xml:space="preserve"> dialog, select the following project provided in the files associated with this exercise:</w:t>
      </w:r>
    </w:p>
    <w:p w:rsidR="006D3CDA" w:rsidRDefault="006D3CDA" w:rsidP="006D3CDA">
      <w:pPr>
        <w:pStyle w:val="LabStepCodeBlockLevel2"/>
      </w:pPr>
      <w:r>
        <w:t>[..]\ListsEvents\Exercises\Ex3\AnnouncementListEventChecker.sln</w:t>
      </w:r>
    </w:p>
    <w:p w:rsidR="006D3CDA" w:rsidRDefault="006D3CDA" w:rsidP="006D3CDA">
      <w:pPr>
        <w:pStyle w:val="LabExerciseCallout"/>
      </w:pPr>
      <w:r>
        <w:t>Notice this project has been slightly modified from the one you were using in the last exercise. A new SharePoint Project Item has been added to create an instance of an Announcement list called Company Announcements.</w:t>
      </w:r>
    </w:p>
    <w:p w:rsidR="006D3CDA" w:rsidRDefault="006D3CDA" w:rsidP="006D3CDA">
      <w:pPr>
        <w:pStyle w:val="LabStepScreenshotLevel2"/>
      </w:pPr>
      <w:r>
        <w:lastRenderedPageBreak/>
        <w:drawing>
          <wp:inline distT="0" distB="0" distL="0" distR="0">
            <wp:extent cx="2307590" cy="2183130"/>
            <wp:effectExtent l="0" t="0" r="0" b="0"/>
            <wp:docPr id="19" name="Picture 19" descr="SNAGHTML2c5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HTML2c5a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7590" cy="2183130"/>
                    </a:xfrm>
                    <a:prstGeom prst="rect">
                      <a:avLst/>
                    </a:prstGeom>
                    <a:noFill/>
                    <a:ln>
                      <a:noFill/>
                    </a:ln>
                  </pic:spPr>
                </pic:pic>
              </a:graphicData>
            </a:graphic>
          </wp:inline>
        </w:drawing>
      </w:r>
    </w:p>
    <w:p w:rsidR="006D3CDA" w:rsidRDefault="006D3CDA" w:rsidP="006D3CDA">
      <w:pPr>
        <w:pStyle w:val="LabStepNumbered"/>
        <w:numPr>
          <w:ilvl w:val="0"/>
          <w:numId w:val="7"/>
        </w:numPr>
      </w:pPr>
      <w:r>
        <w:t>Modify the project to not attach the event receiver to every list of type Announcements list:</w:t>
      </w:r>
    </w:p>
    <w:p w:rsidR="006D3CDA" w:rsidRDefault="006D3CDA" w:rsidP="006D3CDA">
      <w:pPr>
        <w:pStyle w:val="LabStepNumberedLevel2"/>
        <w:numPr>
          <w:ilvl w:val="1"/>
          <w:numId w:val="7"/>
        </w:numPr>
      </w:pPr>
      <w:r>
        <w:t xml:space="preserve">Using the </w:t>
      </w:r>
      <w:r>
        <w:rPr>
          <w:b/>
        </w:rPr>
        <w:t>Solution Explorer</w:t>
      </w:r>
      <w:r>
        <w:t xml:space="preserve"> tool window, right-click the </w:t>
      </w:r>
      <w:r>
        <w:rPr>
          <w:b/>
        </w:rPr>
        <w:t>Features / Feature1</w:t>
      </w:r>
      <w:r>
        <w:t xml:space="preserve"> and select </w:t>
      </w:r>
      <w:r>
        <w:rPr>
          <w:b/>
        </w:rPr>
        <w:t>View Designer</w:t>
      </w:r>
      <w:r>
        <w:t>.</w:t>
      </w:r>
    </w:p>
    <w:p w:rsidR="006D3CDA" w:rsidRDefault="006D3CDA" w:rsidP="006D3CDA">
      <w:pPr>
        <w:pStyle w:val="LabStepNumberedLevel2"/>
        <w:numPr>
          <w:ilvl w:val="1"/>
          <w:numId w:val="7"/>
        </w:numPr>
      </w:pPr>
      <w:r>
        <w:t xml:space="preserve">In the section </w:t>
      </w:r>
      <w:r>
        <w:rPr>
          <w:b/>
        </w:rPr>
        <w:t>Items in the Feature</w:t>
      </w:r>
      <w:r>
        <w:t xml:space="preserve">, find the </w:t>
      </w:r>
      <w:proofErr w:type="spellStart"/>
      <w:r>
        <w:rPr>
          <w:b/>
        </w:rPr>
        <w:t>ContosoAnnReceiver</w:t>
      </w:r>
      <w:proofErr w:type="spellEnd"/>
      <w:r>
        <w:t>, and remove it using the arrows in the middle of the two panes:</w:t>
      </w:r>
    </w:p>
    <w:p w:rsidR="006D3CDA" w:rsidRDefault="006D3CDA" w:rsidP="006D3CDA">
      <w:pPr>
        <w:pStyle w:val="LabStepScreenshotLevel2"/>
      </w:pPr>
      <w:r>
        <w:drawing>
          <wp:inline distT="0" distB="0" distL="0" distR="0">
            <wp:extent cx="3850640" cy="3495675"/>
            <wp:effectExtent l="0" t="0" r="0" b="0"/>
            <wp:docPr id="18" name="Picture 18" descr="SNAGHTML5d36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5d364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0640" cy="3495675"/>
                    </a:xfrm>
                    <a:prstGeom prst="rect">
                      <a:avLst/>
                    </a:prstGeom>
                    <a:noFill/>
                    <a:ln>
                      <a:noFill/>
                    </a:ln>
                  </pic:spPr>
                </pic:pic>
              </a:graphicData>
            </a:graphic>
          </wp:inline>
        </w:drawing>
      </w:r>
    </w:p>
    <w:p w:rsidR="006D3CDA" w:rsidRDefault="006D3CDA" w:rsidP="006D3CDA">
      <w:pPr>
        <w:pStyle w:val="LabStepNumbered"/>
        <w:numPr>
          <w:ilvl w:val="0"/>
          <w:numId w:val="7"/>
        </w:numPr>
      </w:pPr>
      <w:r>
        <w:t>In order to attach the event handler to a specific list, you will need to write some custom code. The best place for this is going to be in the Feature receiver:</w:t>
      </w:r>
    </w:p>
    <w:p w:rsidR="006D3CDA" w:rsidRDefault="006D3CDA" w:rsidP="006D3CDA">
      <w:pPr>
        <w:pStyle w:val="LabStepNumberedLevel2"/>
        <w:numPr>
          <w:ilvl w:val="1"/>
          <w:numId w:val="7"/>
        </w:numPr>
      </w:pPr>
      <w:r>
        <w:t xml:space="preserve">Using the </w:t>
      </w:r>
      <w:r>
        <w:rPr>
          <w:b/>
        </w:rPr>
        <w:t>Solution Explorer</w:t>
      </w:r>
      <w:r>
        <w:t xml:space="preserve"> tool window, right-click the </w:t>
      </w:r>
      <w:r>
        <w:rPr>
          <w:b/>
        </w:rPr>
        <w:t>Features / Feature1</w:t>
      </w:r>
      <w:r>
        <w:t xml:space="preserve"> and select </w:t>
      </w:r>
      <w:r>
        <w:rPr>
          <w:b/>
        </w:rPr>
        <w:t>Add Event Receiver</w:t>
      </w:r>
      <w:r>
        <w:t>.</w:t>
      </w:r>
    </w:p>
    <w:p w:rsidR="006D3CDA" w:rsidRDefault="006D3CDA" w:rsidP="006D3CDA">
      <w:pPr>
        <w:pStyle w:val="LabStepNumberedLevel2"/>
        <w:numPr>
          <w:ilvl w:val="1"/>
          <w:numId w:val="7"/>
        </w:numPr>
      </w:pPr>
      <w:r>
        <w:t xml:space="preserve">Within the </w:t>
      </w:r>
      <w:r>
        <w:rPr>
          <w:b/>
        </w:rPr>
        <w:t>Feature1.EventReceiver.cs</w:t>
      </w:r>
      <w:r>
        <w:t xml:space="preserve">, find the </w:t>
      </w:r>
      <w:proofErr w:type="spellStart"/>
      <w:proofErr w:type="gramStart"/>
      <w:r>
        <w:rPr>
          <w:b/>
        </w:rPr>
        <w:t>FeatureActivated</w:t>
      </w:r>
      <w:proofErr w:type="spellEnd"/>
      <w:r>
        <w:rPr>
          <w:b/>
        </w:rPr>
        <w:t>(</w:t>
      </w:r>
      <w:proofErr w:type="gramEnd"/>
      <w:r>
        <w:rPr>
          <w:b/>
        </w:rPr>
        <w:t>)</w:t>
      </w:r>
      <w:r>
        <w:t xml:space="preserve"> method and uncomment it.</w:t>
      </w:r>
    </w:p>
    <w:p w:rsidR="006D3CDA" w:rsidRDefault="006D3CDA" w:rsidP="006D3CDA">
      <w:pPr>
        <w:pStyle w:val="LabStepNumberedLevel2"/>
        <w:numPr>
          <w:ilvl w:val="1"/>
          <w:numId w:val="7"/>
        </w:numPr>
      </w:pPr>
      <w:r>
        <w:t xml:space="preserve">Add the following code to the body of the </w:t>
      </w:r>
      <w:proofErr w:type="spellStart"/>
      <w:r>
        <w:rPr>
          <w:b/>
        </w:rPr>
        <w:t>FeatureActivated</w:t>
      </w:r>
      <w:proofErr w:type="spellEnd"/>
      <w:r>
        <w:rPr>
          <w:b/>
        </w:rPr>
        <w:t>()</w:t>
      </w:r>
      <w:r>
        <w:t xml:space="preserve"> method to create two new events for that specific list:</w:t>
      </w:r>
    </w:p>
    <w:p w:rsidR="006D3CDA" w:rsidRDefault="006D3CDA" w:rsidP="006D3CDA">
      <w:pPr>
        <w:pStyle w:val="LabStepCodeBlockLevel2"/>
      </w:pPr>
      <w:r>
        <w:t>SPWeb site = properties.Feature.Parent as SPWeb;</w:t>
      </w:r>
    </w:p>
    <w:p w:rsidR="006D3CDA" w:rsidRDefault="006D3CDA" w:rsidP="006D3CDA">
      <w:pPr>
        <w:pStyle w:val="LabStepCodeBlockLevel2"/>
      </w:pPr>
      <w:r>
        <w:t>if (site == null) { return; }</w:t>
      </w:r>
    </w:p>
    <w:p w:rsidR="006D3CDA" w:rsidRDefault="006D3CDA" w:rsidP="006D3CDA">
      <w:pPr>
        <w:pStyle w:val="LabStepCodeBlockLevel2"/>
      </w:pPr>
      <w:r>
        <w:t>SPList list = site.Lists.TryGetList("Company Announcements");</w:t>
      </w:r>
    </w:p>
    <w:p w:rsidR="006D3CDA" w:rsidRDefault="006D3CDA" w:rsidP="006D3CDA">
      <w:pPr>
        <w:pStyle w:val="LabStepCodeBlockLevel2"/>
      </w:pPr>
      <w:r>
        <w:t>if (list == null) { return; }</w:t>
      </w:r>
    </w:p>
    <w:p w:rsidR="006D3CDA" w:rsidRDefault="006D3CDA" w:rsidP="006D3CDA">
      <w:pPr>
        <w:pStyle w:val="LabStepCodeBlockLevel2"/>
      </w:pPr>
    </w:p>
    <w:p w:rsidR="006D3CDA" w:rsidRDefault="006D3CDA" w:rsidP="006D3CDA">
      <w:pPr>
        <w:pStyle w:val="LabStepCodeBlockLevel2"/>
      </w:pPr>
      <w:r>
        <w:t>// attach event to ItemAdding</w:t>
      </w:r>
    </w:p>
    <w:p w:rsidR="006D3CDA" w:rsidRDefault="006D3CDA" w:rsidP="006D3CDA">
      <w:pPr>
        <w:pStyle w:val="LabStepCodeBlockLevel2"/>
      </w:pPr>
      <w:r>
        <w:t>var itemAddingEvent = list.EventReceivers.Add();</w:t>
      </w:r>
    </w:p>
    <w:p w:rsidR="006D3CDA" w:rsidRDefault="006D3CDA" w:rsidP="006D3CDA">
      <w:pPr>
        <w:pStyle w:val="LabStepCodeBlockLevel2"/>
      </w:pPr>
      <w:r>
        <w:lastRenderedPageBreak/>
        <w:t>itemAddingEvent.Type = SPEventReceiverType.ItemAdding;</w:t>
      </w:r>
    </w:p>
    <w:p w:rsidR="006D3CDA" w:rsidRDefault="006D3CDA" w:rsidP="006D3CDA">
      <w:pPr>
        <w:pStyle w:val="LabStepCodeBlockLevel2"/>
      </w:pPr>
      <w:r>
        <w:t>itemAddingEvent.Synchronization = SPEventReceiverSynchronization.Synchronous;</w:t>
      </w:r>
    </w:p>
    <w:p w:rsidR="006D3CDA" w:rsidRDefault="006D3CDA" w:rsidP="006D3CDA">
      <w:pPr>
        <w:pStyle w:val="LabStepCodeBlockLevel2"/>
      </w:pPr>
      <w:r>
        <w:t>itemAddingEvent.Assembly = System.Reflection.Assembly.GetExecutingAssembly().FullName;</w:t>
      </w:r>
    </w:p>
    <w:p w:rsidR="006D3CDA" w:rsidRDefault="006D3CDA" w:rsidP="006D3CDA">
      <w:pPr>
        <w:pStyle w:val="LabStepCodeBlockLevel2"/>
      </w:pPr>
      <w:r>
        <w:t>itemAddingEvent.Class = "AnnouncementListEventChecker.ContosoAnnReceiver.ContosoAnnReceiver";</w:t>
      </w:r>
    </w:p>
    <w:p w:rsidR="006D3CDA" w:rsidRDefault="006D3CDA" w:rsidP="006D3CDA">
      <w:pPr>
        <w:pStyle w:val="LabStepCodeBlockLevel2"/>
      </w:pPr>
      <w:r>
        <w:t>itemAddingEvent.Update();</w:t>
      </w:r>
    </w:p>
    <w:p w:rsidR="006D3CDA" w:rsidRDefault="006D3CDA" w:rsidP="006D3CDA">
      <w:pPr>
        <w:pStyle w:val="LabStepCodeBlockLevel2"/>
      </w:pPr>
    </w:p>
    <w:p w:rsidR="006D3CDA" w:rsidRDefault="006D3CDA" w:rsidP="006D3CDA">
      <w:pPr>
        <w:pStyle w:val="LabStepCodeBlockLevel2"/>
      </w:pPr>
      <w:r>
        <w:t>// attach event to ItemUpdatinging</w:t>
      </w:r>
    </w:p>
    <w:p w:rsidR="006D3CDA" w:rsidRDefault="006D3CDA" w:rsidP="006D3CDA">
      <w:pPr>
        <w:pStyle w:val="LabStepCodeBlockLevel2"/>
      </w:pPr>
      <w:r>
        <w:t>var itemUpdatingEvent = list.EventReceivers.Add();</w:t>
      </w:r>
    </w:p>
    <w:p w:rsidR="006D3CDA" w:rsidRDefault="006D3CDA" w:rsidP="006D3CDA">
      <w:pPr>
        <w:pStyle w:val="LabStepCodeBlockLevel2"/>
      </w:pPr>
      <w:r>
        <w:t>itemUpdatingEvent.Type = SPEventReceiverType.ItemUpdating;</w:t>
      </w:r>
    </w:p>
    <w:p w:rsidR="006D3CDA" w:rsidRDefault="006D3CDA" w:rsidP="006D3CDA">
      <w:pPr>
        <w:pStyle w:val="LabStepCodeBlockLevel2"/>
      </w:pPr>
      <w:r>
        <w:t>itemUpdatingEvent.Synchronization = SPEventReceiverSynchronization.Synchronous;</w:t>
      </w:r>
    </w:p>
    <w:p w:rsidR="006D3CDA" w:rsidRDefault="006D3CDA" w:rsidP="006D3CDA">
      <w:pPr>
        <w:pStyle w:val="LabStepCodeBlockLevel2"/>
      </w:pPr>
      <w:r>
        <w:t>itemUpdatingEvent.Assembly = System.Reflection.Assembly.GetExecutingAssembly().FullName;</w:t>
      </w:r>
    </w:p>
    <w:p w:rsidR="006D3CDA" w:rsidRDefault="006D3CDA" w:rsidP="006D3CDA">
      <w:pPr>
        <w:pStyle w:val="LabStepCodeBlockLevel2"/>
      </w:pPr>
      <w:r>
        <w:t>itemUpdatingEvent.Class = "AnnouncementListEventChecker.ContosoAnnReceiver.ContosoAnnReceiver";</w:t>
      </w:r>
    </w:p>
    <w:p w:rsidR="006D3CDA" w:rsidRDefault="006D3CDA" w:rsidP="006D3CDA">
      <w:pPr>
        <w:pStyle w:val="LabStepCodeBlockLevel2"/>
      </w:pPr>
      <w:r>
        <w:t>itemUpdatingEvent.Update();</w:t>
      </w:r>
    </w:p>
    <w:p w:rsidR="006D3CDA" w:rsidRDefault="006D3CDA" w:rsidP="006D3CDA">
      <w:pPr>
        <w:pStyle w:val="LabStepNumbered"/>
        <w:numPr>
          <w:ilvl w:val="0"/>
          <w:numId w:val="7"/>
        </w:numPr>
      </w:pPr>
      <w:r>
        <w:t xml:space="preserve">Save all changes: </w:t>
      </w:r>
      <w:r>
        <w:rPr>
          <w:b/>
        </w:rPr>
        <w:t xml:space="preserve">File </w:t>
      </w:r>
      <w:r>
        <w:rPr>
          <w:b/>
        </w:rPr>
        <w:sym w:font="Wingdings" w:char="F0E0"/>
      </w:r>
      <w:r>
        <w:rPr>
          <w:b/>
        </w:rPr>
        <w:t xml:space="preserve"> Save All</w:t>
      </w:r>
      <w:r>
        <w:t>.</w:t>
      </w:r>
    </w:p>
    <w:p w:rsidR="006D3CDA" w:rsidRDefault="006D3CDA" w:rsidP="006D3CDA">
      <w:pPr>
        <w:pStyle w:val="Heading4"/>
      </w:pPr>
      <w:r>
        <w:t>Build and Test the Project</w:t>
      </w:r>
    </w:p>
    <w:p w:rsidR="006D3CDA" w:rsidRDefault="006D3CDA" w:rsidP="006D3CDA">
      <w:pPr>
        <w:pStyle w:val="LabStepNumbered"/>
        <w:numPr>
          <w:ilvl w:val="0"/>
          <w:numId w:val="7"/>
        </w:numPr>
      </w:pPr>
      <w:r>
        <w:t xml:space="preserve">Build and test your application by pressing </w:t>
      </w:r>
      <w:r>
        <w:rPr>
          <w:b/>
        </w:rPr>
        <w:t>[F5]</w:t>
      </w:r>
      <w:r>
        <w:t xml:space="preserve"> or </w:t>
      </w:r>
      <w:r>
        <w:rPr>
          <w:b/>
        </w:rPr>
        <w:t xml:space="preserve">Debug </w:t>
      </w:r>
      <w:r>
        <w:rPr>
          <w:b/>
        </w:rPr>
        <w:sym w:font="Wingdings" w:char="F0E0"/>
      </w:r>
      <w:r>
        <w:rPr>
          <w:b/>
        </w:rPr>
        <w:t xml:space="preserve"> Start Debugging</w:t>
      </w:r>
      <w:r>
        <w:t xml:space="preserve">. </w:t>
      </w:r>
    </w:p>
    <w:p w:rsidR="006D3CDA" w:rsidRDefault="006D3CDA" w:rsidP="006D3CDA">
      <w:pPr>
        <w:pStyle w:val="LabStepNumbered"/>
        <w:numPr>
          <w:ilvl w:val="0"/>
          <w:numId w:val="7"/>
        </w:numPr>
      </w:pPr>
      <w:r>
        <w:t xml:space="preserve">Once the solution has been deployed, Internet Explorer will launch and navigate to the </w:t>
      </w:r>
      <w:hyperlink r:id="rId18" w:history="1">
        <w:r w:rsidR="00C96654" w:rsidRPr="00CB6DF1">
          <w:rPr>
            <w:rStyle w:val="Hyperlink"/>
          </w:rPr>
          <w:t>http://listevents.wingtip.com</w:t>
        </w:r>
      </w:hyperlink>
      <w:r>
        <w:t xml:space="preserve"> site.</w:t>
      </w:r>
    </w:p>
    <w:p w:rsidR="006D3CDA" w:rsidRDefault="006D3CDA" w:rsidP="006D3CDA">
      <w:pPr>
        <w:pStyle w:val="LabStepNumbered"/>
        <w:numPr>
          <w:ilvl w:val="0"/>
          <w:numId w:val="7"/>
        </w:numPr>
      </w:pPr>
      <w:r>
        <w:t>Test the event receiver:</w:t>
      </w:r>
    </w:p>
    <w:p w:rsidR="006D3CDA" w:rsidRDefault="006D3CDA" w:rsidP="006D3CDA">
      <w:pPr>
        <w:pStyle w:val="LabStepNumberedLevel2"/>
        <w:numPr>
          <w:ilvl w:val="1"/>
          <w:numId w:val="7"/>
        </w:numPr>
      </w:pPr>
      <w:r>
        <w:t xml:space="preserve">Using the Quick Launch navigation, select </w:t>
      </w:r>
      <w:r>
        <w:rPr>
          <w:b/>
        </w:rPr>
        <w:t>Company Announcements</w:t>
      </w:r>
      <w:r>
        <w:t>.</w:t>
      </w:r>
    </w:p>
    <w:p w:rsidR="006D3CDA" w:rsidRDefault="006D3CDA" w:rsidP="006D3CDA">
      <w:pPr>
        <w:pStyle w:val="LabStepNumbered"/>
        <w:numPr>
          <w:ilvl w:val="0"/>
          <w:numId w:val="7"/>
        </w:numPr>
      </w:pPr>
      <w:r>
        <w:t>Add a valid announcement to the list:</w:t>
      </w:r>
    </w:p>
    <w:p w:rsidR="006D3CDA" w:rsidRDefault="006D3CDA" w:rsidP="006D3CDA">
      <w:pPr>
        <w:pStyle w:val="LabStepNumberedLevel2"/>
        <w:numPr>
          <w:ilvl w:val="1"/>
          <w:numId w:val="7"/>
        </w:numPr>
      </w:pPr>
      <w:r>
        <w:t xml:space="preserve">Using the </w:t>
      </w:r>
      <w:r>
        <w:rPr>
          <w:b/>
        </w:rPr>
        <w:t>Quick Launch</w:t>
      </w:r>
      <w:r>
        <w:t xml:space="preserve"> navigation, select </w:t>
      </w:r>
      <w:r>
        <w:rPr>
          <w:b/>
        </w:rPr>
        <w:t>Announcements</w:t>
      </w:r>
      <w:r>
        <w:t>.</w:t>
      </w:r>
    </w:p>
    <w:p w:rsidR="006D3CDA" w:rsidRDefault="006D3CDA" w:rsidP="006D3CDA">
      <w:pPr>
        <w:pStyle w:val="LabStepNumberedLevel2"/>
        <w:numPr>
          <w:ilvl w:val="1"/>
          <w:numId w:val="7"/>
        </w:numPr>
      </w:pPr>
      <w:r>
        <w:t xml:space="preserve">On the </w:t>
      </w:r>
      <w:r>
        <w:rPr>
          <w:b/>
        </w:rPr>
        <w:t>Announcements</w:t>
      </w:r>
      <w:r>
        <w:t xml:space="preserve"> page, create a new list item with the following values:</w:t>
      </w:r>
    </w:p>
    <w:p w:rsidR="006D3CDA" w:rsidRDefault="006D3CDA" w:rsidP="006D3CDA">
      <w:pPr>
        <w:pStyle w:val="LabStepNumberedLevel3"/>
        <w:numPr>
          <w:ilvl w:val="2"/>
          <w:numId w:val="7"/>
        </w:numPr>
      </w:pPr>
      <w:r>
        <w:rPr>
          <w:b/>
        </w:rPr>
        <w:t>Title:</w:t>
      </w:r>
      <w:r>
        <w:t xml:space="preserve"> Wingtip Inc. Goes Green!</w:t>
      </w:r>
    </w:p>
    <w:p w:rsidR="006D3CDA" w:rsidRDefault="006D3CDA" w:rsidP="006D3CDA">
      <w:pPr>
        <w:pStyle w:val="LabStepNumberedLevel3"/>
        <w:numPr>
          <w:ilvl w:val="2"/>
          <w:numId w:val="7"/>
        </w:numPr>
      </w:pPr>
      <w:r>
        <w:rPr>
          <w:b/>
        </w:rPr>
        <w:t>Body:</w:t>
      </w:r>
      <w:r>
        <w:t xml:space="preserve"> The title says it all!</w:t>
      </w:r>
    </w:p>
    <w:p w:rsidR="006D3CDA" w:rsidRDefault="006D3CDA" w:rsidP="006D3CDA">
      <w:pPr>
        <w:pStyle w:val="LabStepNumberedLevel2"/>
        <w:numPr>
          <w:ilvl w:val="1"/>
          <w:numId w:val="7"/>
        </w:numPr>
      </w:pPr>
      <w:r>
        <w:t xml:space="preserve">Click </w:t>
      </w:r>
      <w:r>
        <w:rPr>
          <w:b/>
        </w:rPr>
        <w:t>Save</w:t>
      </w:r>
      <w:r>
        <w:t>.</w:t>
      </w:r>
    </w:p>
    <w:p w:rsidR="006D3CDA" w:rsidRDefault="006D3CDA" w:rsidP="006D3CDA">
      <w:pPr>
        <w:pStyle w:val="LabStepNumberedLevel2"/>
        <w:numPr>
          <w:ilvl w:val="1"/>
          <w:numId w:val="7"/>
        </w:numPr>
      </w:pPr>
      <w:r>
        <w:t>Notice the announcement is added to the list like normal.</w:t>
      </w:r>
    </w:p>
    <w:p w:rsidR="006D3CDA" w:rsidRDefault="006D3CDA" w:rsidP="006D3CDA">
      <w:pPr>
        <w:pStyle w:val="LabStepNumbered"/>
        <w:numPr>
          <w:ilvl w:val="0"/>
          <w:numId w:val="7"/>
        </w:numPr>
      </w:pPr>
      <w:r>
        <w:t>Add an invalid announcement to the list:</w:t>
      </w:r>
    </w:p>
    <w:p w:rsidR="006D3CDA" w:rsidRDefault="006D3CDA" w:rsidP="006D3CDA">
      <w:pPr>
        <w:pStyle w:val="LabStepNumberedLevel2"/>
        <w:numPr>
          <w:ilvl w:val="1"/>
          <w:numId w:val="7"/>
        </w:numPr>
      </w:pPr>
      <w:r>
        <w:t xml:space="preserve">Using the </w:t>
      </w:r>
      <w:r>
        <w:rPr>
          <w:b/>
        </w:rPr>
        <w:t>Quick Launch</w:t>
      </w:r>
      <w:r>
        <w:t xml:space="preserve"> navigation, select </w:t>
      </w:r>
      <w:r>
        <w:rPr>
          <w:b/>
        </w:rPr>
        <w:t>Announcements</w:t>
      </w:r>
      <w:r>
        <w:t>.</w:t>
      </w:r>
    </w:p>
    <w:p w:rsidR="006D3CDA" w:rsidRDefault="006D3CDA" w:rsidP="006D3CDA">
      <w:pPr>
        <w:pStyle w:val="LabStepNumberedLevel2"/>
        <w:numPr>
          <w:ilvl w:val="1"/>
          <w:numId w:val="7"/>
        </w:numPr>
      </w:pPr>
      <w:r>
        <w:t xml:space="preserve">On the </w:t>
      </w:r>
      <w:r>
        <w:rPr>
          <w:b/>
        </w:rPr>
        <w:t>Announcements</w:t>
      </w:r>
      <w:r>
        <w:t xml:space="preserve"> page, create a new list item with the following values:</w:t>
      </w:r>
    </w:p>
    <w:p w:rsidR="006D3CDA" w:rsidRDefault="006D3CDA" w:rsidP="006D3CDA">
      <w:pPr>
        <w:pStyle w:val="LabStepNumberedLevel3"/>
        <w:numPr>
          <w:ilvl w:val="2"/>
          <w:numId w:val="7"/>
        </w:numPr>
      </w:pPr>
      <w:r>
        <w:rPr>
          <w:b/>
        </w:rPr>
        <w:t>Title:</w:t>
      </w:r>
      <w:r>
        <w:t xml:space="preserve"> Contoso Inc. Goes Green!</w:t>
      </w:r>
    </w:p>
    <w:p w:rsidR="006D3CDA" w:rsidRDefault="006D3CDA" w:rsidP="006D3CDA">
      <w:pPr>
        <w:pStyle w:val="LabStepNumberedLevel3"/>
        <w:numPr>
          <w:ilvl w:val="2"/>
          <w:numId w:val="7"/>
        </w:numPr>
      </w:pPr>
      <w:r>
        <w:rPr>
          <w:b/>
        </w:rPr>
        <w:t>Body:</w:t>
      </w:r>
      <w:r>
        <w:t xml:space="preserve"> The title says it all!</w:t>
      </w:r>
    </w:p>
    <w:p w:rsidR="006D3CDA" w:rsidRDefault="006D3CDA" w:rsidP="006D3CDA">
      <w:pPr>
        <w:pStyle w:val="LabStepNumberedLevel2"/>
        <w:numPr>
          <w:ilvl w:val="1"/>
          <w:numId w:val="7"/>
        </w:numPr>
      </w:pPr>
      <w:r>
        <w:t xml:space="preserve">Click </w:t>
      </w:r>
      <w:r>
        <w:rPr>
          <w:b/>
        </w:rPr>
        <w:t>Save</w:t>
      </w:r>
      <w:r>
        <w:t>.</w:t>
      </w:r>
    </w:p>
    <w:p w:rsidR="006D3CDA" w:rsidRDefault="006D3CDA" w:rsidP="006D3CDA">
      <w:pPr>
        <w:pStyle w:val="LabStepNumberedLevel2"/>
        <w:numPr>
          <w:ilvl w:val="1"/>
          <w:numId w:val="7"/>
        </w:numPr>
      </w:pPr>
      <w:r>
        <w:t>Notice how an error dialog appears and the item isn’t saved to the list.</w:t>
      </w:r>
    </w:p>
    <w:p w:rsidR="006D3CDA" w:rsidRDefault="006D3CDA" w:rsidP="006D3CDA">
      <w:pPr>
        <w:pStyle w:val="LabStepNumbered"/>
        <w:numPr>
          <w:ilvl w:val="0"/>
          <w:numId w:val="7"/>
        </w:numPr>
      </w:pPr>
      <w:r>
        <w:t>Close the browser to stop the debugger and go back to Visual Studio.</w:t>
      </w:r>
    </w:p>
    <w:p w:rsidR="006D3CDA" w:rsidRDefault="006D3CDA" w:rsidP="006D3CDA">
      <w:r>
        <w:t>In this exercise you created an event receiver for the Company Announcements list that displayed a custom error message when a certain string was detected.</w:t>
      </w:r>
    </w:p>
    <w:p w:rsidR="006D3CDA" w:rsidRDefault="006D3CDA" w:rsidP="006D3CDA">
      <w:pPr>
        <w:pStyle w:val="Heading3"/>
      </w:pPr>
      <w:r>
        <w:t>Exercise 4: Creating List-Based Remote Event Receivers</w:t>
      </w:r>
    </w:p>
    <w:p w:rsidR="006D3CDA" w:rsidRDefault="006D3CDA" w:rsidP="006D3CDA">
      <w:pPr>
        <w:pStyle w:val="LabExerciseLeadIn"/>
      </w:pPr>
      <w:r>
        <w:t>In this exercise you will create a remote event receiver that is triggered for new announcements. All those will be done in a SharePoint-Hosted App.</w:t>
      </w:r>
    </w:p>
    <w:p w:rsidR="006D3CDA" w:rsidRDefault="006D3CDA" w:rsidP="000010BE">
      <w:pPr>
        <w:pStyle w:val="LabStepNumbered"/>
        <w:numPr>
          <w:ilvl w:val="0"/>
          <w:numId w:val="20"/>
        </w:numPr>
      </w:pPr>
      <w:r>
        <w:t>Create a new project in Visual Studio 2012:</w:t>
      </w:r>
    </w:p>
    <w:p w:rsidR="006D3CDA" w:rsidRDefault="006D3CDA" w:rsidP="006D3CDA">
      <w:pPr>
        <w:pStyle w:val="LabStepNumberedLevel2"/>
        <w:numPr>
          <w:ilvl w:val="1"/>
          <w:numId w:val="7"/>
        </w:numPr>
      </w:pPr>
      <w:r>
        <w:t xml:space="preserve">Launch </w:t>
      </w:r>
      <w:r>
        <w:rPr>
          <w:b/>
        </w:rPr>
        <w:t>Visual Studio 2012</w:t>
      </w:r>
      <w:r>
        <w:t xml:space="preserve"> as administrator: </w:t>
      </w:r>
      <w:r>
        <w:rPr>
          <w:b/>
        </w:rPr>
        <w:t xml:space="preserve">Start </w:t>
      </w:r>
      <w:r>
        <w:rPr>
          <w:b/>
        </w:rPr>
        <w:sym w:font="Wingdings" w:char="F0E0"/>
      </w:r>
      <w:r>
        <w:rPr>
          <w:b/>
        </w:rPr>
        <w:t xml:space="preserve"> All Programs </w:t>
      </w:r>
      <w:r>
        <w:rPr>
          <w:b/>
        </w:rPr>
        <w:sym w:font="Wingdings" w:char="F0E0"/>
      </w:r>
      <w:r>
        <w:rPr>
          <w:b/>
        </w:rPr>
        <w:t xml:space="preserve"> Microsoft Visual Studio 2012 </w:t>
      </w:r>
      <w:r>
        <w:rPr>
          <w:b/>
        </w:rPr>
        <w:sym w:font="Wingdings" w:char="F0E0"/>
      </w:r>
      <w:r>
        <w:rPr>
          <w:b/>
        </w:rPr>
        <w:t xml:space="preserve"> Visual Studio 2012</w:t>
      </w:r>
      <w:r>
        <w:t>.</w:t>
      </w:r>
    </w:p>
    <w:p w:rsidR="006D3CDA" w:rsidRDefault="006D3CDA" w:rsidP="006D3CDA">
      <w:pPr>
        <w:pStyle w:val="LabStepNumberedLevel2"/>
        <w:numPr>
          <w:ilvl w:val="1"/>
          <w:numId w:val="7"/>
        </w:numPr>
      </w:pPr>
      <w:r>
        <w:t xml:space="preserve">Select </w:t>
      </w:r>
      <w:r>
        <w:rPr>
          <w:b/>
        </w:rPr>
        <w:t xml:space="preserve">File </w:t>
      </w:r>
      <w:r>
        <w:rPr>
          <w:b/>
        </w:rPr>
        <w:sym w:font="Wingdings" w:char="F0E0"/>
      </w:r>
      <w:r>
        <w:rPr>
          <w:b/>
        </w:rPr>
        <w:t xml:space="preserve"> New </w:t>
      </w:r>
      <w:r>
        <w:rPr>
          <w:b/>
        </w:rPr>
        <w:sym w:font="Wingdings" w:char="F0E0"/>
      </w:r>
      <w:r>
        <w:rPr>
          <w:b/>
        </w:rPr>
        <w:t xml:space="preserve"> Project</w:t>
      </w:r>
      <w:r>
        <w:t>.</w:t>
      </w:r>
    </w:p>
    <w:p w:rsidR="006D3CDA" w:rsidRDefault="006D3CDA" w:rsidP="006D3CDA">
      <w:pPr>
        <w:pStyle w:val="LabStepNumberedLevel2"/>
        <w:numPr>
          <w:ilvl w:val="1"/>
          <w:numId w:val="7"/>
        </w:numPr>
      </w:pPr>
      <w:r>
        <w:t xml:space="preserve">In the </w:t>
      </w:r>
      <w:r>
        <w:rPr>
          <w:b/>
        </w:rPr>
        <w:t>New Project</w:t>
      </w:r>
      <w:r>
        <w:t xml:space="preserve"> dialog:</w:t>
      </w:r>
    </w:p>
    <w:p w:rsidR="006D3CDA" w:rsidRDefault="006D3CDA" w:rsidP="006D3CDA">
      <w:pPr>
        <w:pStyle w:val="LabStepNumberedLevel3"/>
        <w:numPr>
          <w:ilvl w:val="2"/>
          <w:numId w:val="7"/>
        </w:numPr>
      </w:pPr>
      <w:r>
        <w:t xml:space="preserve">Select the </w:t>
      </w:r>
      <w:r>
        <w:rPr>
          <w:b/>
        </w:rPr>
        <w:t>App for SharePoint 2013</w:t>
      </w:r>
      <w:r>
        <w:t xml:space="preserve"> template under the </w:t>
      </w:r>
      <w:r>
        <w:rPr>
          <w:b/>
        </w:rPr>
        <w:t xml:space="preserve">Templates </w:t>
      </w:r>
      <w:r>
        <w:rPr>
          <w:b/>
        </w:rPr>
        <w:sym w:font="Wingdings" w:char="F0E0"/>
      </w:r>
      <w:r>
        <w:rPr>
          <w:b/>
        </w:rPr>
        <w:t xml:space="preserve"> Visual C# </w:t>
      </w:r>
      <w:r>
        <w:rPr>
          <w:b/>
        </w:rPr>
        <w:sym w:font="Wingdings" w:char="F0E0"/>
      </w:r>
      <w:r>
        <w:rPr>
          <w:b/>
        </w:rPr>
        <w:t xml:space="preserve"> Office / SharePoint </w:t>
      </w:r>
      <w:r>
        <w:rPr>
          <w:b/>
        </w:rPr>
        <w:sym w:font="Wingdings" w:char="F0E0"/>
      </w:r>
      <w:r>
        <w:rPr>
          <w:b/>
        </w:rPr>
        <w:t xml:space="preserve"> Apps</w:t>
      </w:r>
      <w:r>
        <w:t xml:space="preserve"> section.</w:t>
      </w:r>
    </w:p>
    <w:p w:rsidR="006D3CDA" w:rsidRDefault="006D3CDA" w:rsidP="006D3CDA">
      <w:pPr>
        <w:pStyle w:val="LabStepNumberedLevel3"/>
        <w:numPr>
          <w:ilvl w:val="2"/>
          <w:numId w:val="7"/>
        </w:numPr>
      </w:pPr>
      <w:r>
        <w:rPr>
          <w:b/>
        </w:rPr>
        <w:t>Name</w:t>
      </w:r>
      <w:r>
        <w:t xml:space="preserve">: </w:t>
      </w:r>
      <w:proofErr w:type="spellStart"/>
      <w:r>
        <w:t>AnnRemoteEventReceiverApp</w:t>
      </w:r>
      <w:proofErr w:type="spellEnd"/>
    </w:p>
    <w:p w:rsidR="006D3CDA" w:rsidRDefault="006D3CDA" w:rsidP="006D3CDA">
      <w:pPr>
        <w:pStyle w:val="LabStepNumberedLevel2"/>
        <w:numPr>
          <w:ilvl w:val="1"/>
          <w:numId w:val="7"/>
        </w:numPr>
      </w:pPr>
      <w:r>
        <w:t xml:space="preserve">Click </w:t>
      </w:r>
      <w:r>
        <w:rPr>
          <w:b/>
        </w:rPr>
        <w:t>Ok</w:t>
      </w:r>
      <w:r>
        <w:t xml:space="preserve"> to create the project.</w:t>
      </w:r>
    </w:p>
    <w:p w:rsidR="006D3CDA" w:rsidRDefault="006D3CDA" w:rsidP="006D3CDA">
      <w:pPr>
        <w:pStyle w:val="LabStepNumberedLevel2"/>
        <w:numPr>
          <w:ilvl w:val="1"/>
          <w:numId w:val="7"/>
        </w:numPr>
      </w:pPr>
      <w:r>
        <w:t xml:space="preserve">In the </w:t>
      </w:r>
      <w:r>
        <w:rPr>
          <w:b/>
        </w:rPr>
        <w:t xml:space="preserve">New App for SharePoint </w:t>
      </w:r>
      <w:r>
        <w:t>wizard, use the following values to complete the wizard.</w:t>
      </w:r>
    </w:p>
    <w:p w:rsidR="006D3CDA" w:rsidRDefault="006D3CDA" w:rsidP="006D3CDA">
      <w:pPr>
        <w:pStyle w:val="LabStepNumberedLevel3"/>
        <w:numPr>
          <w:ilvl w:val="2"/>
          <w:numId w:val="7"/>
        </w:numPr>
      </w:pPr>
      <w:r>
        <w:rPr>
          <w:b/>
        </w:rPr>
        <w:t>What is the name of your App for SharePoint?</w:t>
      </w:r>
      <w:r>
        <w:t xml:space="preserve"> Announcement RER App</w:t>
      </w:r>
    </w:p>
    <w:p w:rsidR="006D3CDA" w:rsidRDefault="006D3CDA" w:rsidP="006D3CDA">
      <w:pPr>
        <w:pStyle w:val="LabStepNumberedLevel3"/>
        <w:numPr>
          <w:ilvl w:val="2"/>
          <w:numId w:val="7"/>
        </w:numPr>
      </w:pPr>
      <w:r>
        <w:rPr>
          <w:b/>
        </w:rPr>
        <w:lastRenderedPageBreak/>
        <w:t>What site do you want to use for debugging?</w:t>
      </w:r>
      <w:r>
        <w:t xml:space="preserve"> </w:t>
      </w:r>
      <w:hyperlink r:id="rId19" w:history="1">
        <w:r w:rsidR="00C96654" w:rsidRPr="00CB6DF1">
          <w:rPr>
            <w:rStyle w:val="Hyperlink"/>
          </w:rPr>
          <w:t>http://listevents.wingtip.com</w:t>
        </w:r>
      </w:hyperlink>
    </w:p>
    <w:p w:rsidR="006D3CDA" w:rsidRDefault="006D3CDA" w:rsidP="006D3CDA">
      <w:pPr>
        <w:pStyle w:val="LabStepNumberedLevel3"/>
        <w:numPr>
          <w:ilvl w:val="2"/>
          <w:numId w:val="7"/>
        </w:numPr>
      </w:pPr>
      <w:r>
        <w:rPr>
          <w:b/>
        </w:rPr>
        <w:t>How do you want to host your app for SharePoint?</w:t>
      </w:r>
      <w:r>
        <w:t xml:space="preserve"> SharePoint-hosted</w:t>
      </w:r>
    </w:p>
    <w:p w:rsidR="006D3CDA" w:rsidRDefault="006D3CDA" w:rsidP="006D3CDA">
      <w:pPr>
        <w:pStyle w:val="LabStepNumberedLevel2"/>
        <w:numPr>
          <w:ilvl w:val="1"/>
          <w:numId w:val="7"/>
        </w:numPr>
      </w:pPr>
      <w:r>
        <w:t xml:space="preserve">Click </w:t>
      </w:r>
      <w:r>
        <w:rPr>
          <w:b/>
        </w:rPr>
        <w:t>Finish</w:t>
      </w:r>
      <w:r>
        <w:t>.</w:t>
      </w:r>
    </w:p>
    <w:p w:rsidR="006D3CDA" w:rsidRDefault="006D3CDA" w:rsidP="006D3CDA">
      <w:pPr>
        <w:pStyle w:val="LabStepNumbered"/>
        <w:numPr>
          <w:ilvl w:val="0"/>
          <w:numId w:val="7"/>
        </w:numPr>
      </w:pPr>
      <w:r>
        <w:t>Add an Announcements list to the App:</w:t>
      </w:r>
    </w:p>
    <w:p w:rsidR="006D3CDA" w:rsidRDefault="006D3CDA" w:rsidP="006D3CDA">
      <w:pPr>
        <w:pStyle w:val="LabStepNumberedLevel2"/>
        <w:numPr>
          <w:ilvl w:val="1"/>
          <w:numId w:val="7"/>
        </w:numPr>
      </w:pPr>
      <w:r>
        <w:t xml:space="preserve">Using the </w:t>
      </w:r>
      <w:r>
        <w:rPr>
          <w:b/>
        </w:rPr>
        <w:t>Solution Explorer</w:t>
      </w:r>
      <w:r>
        <w:t xml:space="preserve"> tool window, right-click the </w:t>
      </w:r>
      <w:proofErr w:type="spellStart"/>
      <w:r>
        <w:rPr>
          <w:b/>
        </w:rPr>
        <w:t>AnnRemoteEventReceiverApp</w:t>
      </w:r>
      <w:proofErr w:type="spellEnd"/>
      <w:r>
        <w:rPr>
          <w:b/>
        </w:rPr>
        <w:t xml:space="preserve"> </w:t>
      </w:r>
      <w:r>
        <w:t xml:space="preserve">node and select </w:t>
      </w:r>
      <w:r>
        <w:rPr>
          <w:b/>
        </w:rPr>
        <w:t xml:space="preserve">Add </w:t>
      </w:r>
      <w:r>
        <w:rPr>
          <w:b/>
        </w:rPr>
        <w:sym w:font="Wingdings" w:char="F0E0"/>
      </w:r>
      <w:r>
        <w:rPr>
          <w:b/>
        </w:rPr>
        <w:t xml:space="preserve"> New Item</w:t>
      </w:r>
      <w:r>
        <w:t>.</w:t>
      </w:r>
    </w:p>
    <w:p w:rsidR="006D3CDA" w:rsidRDefault="006D3CDA" w:rsidP="006D3CDA">
      <w:pPr>
        <w:pStyle w:val="LabStepNumberedLevel2"/>
        <w:numPr>
          <w:ilvl w:val="1"/>
          <w:numId w:val="7"/>
        </w:numPr>
      </w:pPr>
      <w:r>
        <w:t xml:space="preserve">In the </w:t>
      </w:r>
      <w:r>
        <w:rPr>
          <w:b/>
        </w:rPr>
        <w:t>Add New Item</w:t>
      </w:r>
      <w:r>
        <w:t xml:space="preserve"> dialog, select the </w:t>
      </w:r>
      <w:r>
        <w:rPr>
          <w:b/>
        </w:rPr>
        <w:t>List</w:t>
      </w:r>
      <w:r>
        <w:t xml:space="preserve"> template from </w:t>
      </w:r>
      <w:r>
        <w:rPr>
          <w:b/>
        </w:rPr>
        <w:t xml:space="preserve">Visual C# Items </w:t>
      </w:r>
      <w:r>
        <w:rPr>
          <w:b/>
        </w:rPr>
        <w:sym w:font="Wingdings" w:char="F0E0"/>
      </w:r>
      <w:r>
        <w:rPr>
          <w:b/>
        </w:rPr>
        <w:t xml:space="preserve"> Office / SharePoint</w:t>
      </w:r>
      <w:r>
        <w:t xml:space="preserve"> category.</w:t>
      </w:r>
    </w:p>
    <w:p w:rsidR="006D3CDA" w:rsidRDefault="006D3CDA" w:rsidP="006D3CDA">
      <w:pPr>
        <w:pStyle w:val="LabStepNumberedLevel3"/>
        <w:numPr>
          <w:ilvl w:val="2"/>
          <w:numId w:val="7"/>
        </w:numPr>
      </w:pPr>
      <w:r>
        <w:rPr>
          <w:b/>
        </w:rPr>
        <w:t>Name:</w:t>
      </w:r>
      <w:r>
        <w:t xml:space="preserve"> </w:t>
      </w:r>
      <w:proofErr w:type="spellStart"/>
      <w:r>
        <w:t>AnnouncementsListRER</w:t>
      </w:r>
      <w:proofErr w:type="spellEnd"/>
    </w:p>
    <w:p w:rsidR="006D3CDA" w:rsidRDefault="006D3CDA" w:rsidP="006D3CDA">
      <w:pPr>
        <w:pStyle w:val="LabStepNumberedLevel2"/>
        <w:numPr>
          <w:ilvl w:val="1"/>
          <w:numId w:val="7"/>
        </w:numPr>
      </w:pPr>
      <w:r>
        <w:t xml:space="preserve">Click </w:t>
      </w:r>
      <w:r>
        <w:rPr>
          <w:b/>
        </w:rPr>
        <w:t>Add</w:t>
      </w:r>
      <w:r>
        <w:t>.</w:t>
      </w:r>
    </w:p>
    <w:p w:rsidR="006D3CDA" w:rsidRDefault="006D3CDA" w:rsidP="006D3CDA">
      <w:pPr>
        <w:pStyle w:val="LabStepNumberedLevel2"/>
        <w:numPr>
          <w:ilvl w:val="1"/>
          <w:numId w:val="7"/>
        </w:numPr>
      </w:pPr>
      <w:r>
        <w:t>In the</w:t>
      </w:r>
      <w:r>
        <w:rPr>
          <w:b/>
        </w:rPr>
        <w:t xml:space="preserve"> SharePoint Customization Wizard</w:t>
      </w:r>
      <w:r>
        <w:t xml:space="preserve"> dialog, use the following values to complete the form:</w:t>
      </w:r>
    </w:p>
    <w:p w:rsidR="006D3CDA" w:rsidRDefault="006D3CDA" w:rsidP="006D3CDA">
      <w:pPr>
        <w:pStyle w:val="LabStepNumberedLevel3"/>
        <w:numPr>
          <w:ilvl w:val="2"/>
          <w:numId w:val="7"/>
        </w:numPr>
      </w:pPr>
      <w:r>
        <w:rPr>
          <w:b/>
        </w:rPr>
        <w:t>What name do you want to display for your list?</w:t>
      </w:r>
      <w:r>
        <w:t xml:space="preserve"> Announcements (RER)</w:t>
      </w:r>
    </w:p>
    <w:p w:rsidR="006D3CDA" w:rsidRDefault="006D3CDA" w:rsidP="006D3CDA">
      <w:pPr>
        <w:pStyle w:val="LabStepNumberedLevel3"/>
        <w:numPr>
          <w:ilvl w:val="2"/>
          <w:numId w:val="7"/>
        </w:numPr>
      </w:pPr>
      <w:r>
        <w:rPr>
          <w:b/>
        </w:rPr>
        <w:t>Do you want to create a customizable list template or a list instance based on an existing list type</w:t>
      </w:r>
      <w:r>
        <w:t>: Create a customizable list template and a list instance of it: Announcements</w:t>
      </w:r>
    </w:p>
    <w:p w:rsidR="006D3CDA" w:rsidRDefault="006D3CDA" w:rsidP="006D3CDA">
      <w:pPr>
        <w:pStyle w:val="LabStepNumberedLevel2"/>
        <w:numPr>
          <w:ilvl w:val="1"/>
          <w:numId w:val="7"/>
        </w:numPr>
      </w:pPr>
      <w:r>
        <w:t xml:space="preserve">Click </w:t>
      </w:r>
      <w:r>
        <w:rPr>
          <w:b/>
        </w:rPr>
        <w:t>Finish</w:t>
      </w:r>
      <w:r>
        <w:t>.</w:t>
      </w:r>
    </w:p>
    <w:p w:rsidR="006D3CDA" w:rsidRDefault="006D3CDA" w:rsidP="006D3CDA">
      <w:pPr>
        <w:pStyle w:val="LabStepScreenshotLevel2"/>
      </w:pPr>
      <w:r>
        <w:drawing>
          <wp:inline distT="0" distB="0" distL="0" distR="0">
            <wp:extent cx="3514725" cy="2550160"/>
            <wp:effectExtent l="0" t="0" r="952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2550160"/>
                    </a:xfrm>
                    <a:prstGeom prst="rect">
                      <a:avLst/>
                    </a:prstGeom>
                    <a:noFill/>
                    <a:ln>
                      <a:noFill/>
                    </a:ln>
                  </pic:spPr>
                </pic:pic>
              </a:graphicData>
            </a:graphic>
          </wp:inline>
        </w:drawing>
      </w:r>
    </w:p>
    <w:p w:rsidR="006D3CDA" w:rsidRDefault="006D3CDA" w:rsidP="006D3CDA">
      <w:pPr>
        <w:pStyle w:val="LabStepNumbered"/>
        <w:numPr>
          <w:ilvl w:val="0"/>
          <w:numId w:val="7"/>
        </w:numPr>
      </w:pPr>
      <w:r>
        <w:t>Add the new announcement list to the homepage of the app:</w:t>
      </w:r>
    </w:p>
    <w:p w:rsidR="006D3CDA" w:rsidRDefault="006D3CDA" w:rsidP="006D3CDA">
      <w:pPr>
        <w:pStyle w:val="LabStepNumberedLevel2"/>
        <w:numPr>
          <w:ilvl w:val="1"/>
          <w:numId w:val="7"/>
        </w:numPr>
      </w:pPr>
      <w:r>
        <w:t xml:space="preserve">Using the </w:t>
      </w:r>
      <w:r>
        <w:rPr>
          <w:b/>
        </w:rPr>
        <w:t>Solution Explorer</w:t>
      </w:r>
      <w:r>
        <w:t xml:space="preserve"> tool window, right-click the </w:t>
      </w:r>
      <w:r>
        <w:rPr>
          <w:b/>
        </w:rPr>
        <w:t xml:space="preserve">Pages\Default.aspx </w:t>
      </w:r>
      <w:r>
        <w:t xml:space="preserve">file and select </w:t>
      </w:r>
      <w:r>
        <w:rPr>
          <w:b/>
        </w:rPr>
        <w:t>Open</w:t>
      </w:r>
      <w:r>
        <w:t>.</w:t>
      </w:r>
    </w:p>
    <w:p w:rsidR="006D3CDA" w:rsidRDefault="006D3CDA" w:rsidP="006D3CDA">
      <w:pPr>
        <w:pStyle w:val="LabStepNumberedLevel2"/>
        <w:numPr>
          <w:ilvl w:val="1"/>
          <w:numId w:val="7"/>
        </w:numPr>
      </w:pPr>
      <w:r>
        <w:t xml:space="preserve">Add the following markup to the page, just before the closing </w:t>
      </w:r>
      <w:r>
        <w:rPr>
          <w:b/>
        </w:rPr>
        <w:t>&lt;/</w:t>
      </w:r>
      <w:proofErr w:type="spellStart"/>
      <w:r>
        <w:rPr>
          <w:b/>
        </w:rPr>
        <w:t>asp</w:t>
      </w:r>
      <w:proofErr w:type="gramStart"/>
      <w:r>
        <w:rPr>
          <w:b/>
        </w:rPr>
        <w:t>:Content</w:t>
      </w:r>
      <w:proofErr w:type="spellEnd"/>
      <w:proofErr w:type="gramEnd"/>
      <w:r>
        <w:rPr>
          <w:b/>
        </w:rPr>
        <w:t>&gt;</w:t>
      </w:r>
      <w:r>
        <w:t xml:space="preserve"> at the bottom of the file. This will add a Web Part Zone to the page.</w:t>
      </w:r>
    </w:p>
    <w:p w:rsidR="006D3CDA" w:rsidRDefault="006D3CDA" w:rsidP="006D3CDA">
      <w:pPr>
        <w:pStyle w:val="LabStepCodeBlockLevel2"/>
      </w:pPr>
      <w:r>
        <w:t>&lt;WebPartPages:WebPartZone runat="server" FrameType="TitleBarOnly" ID="full" Title="loc:full" /&gt;</w:t>
      </w:r>
    </w:p>
    <w:p w:rsidR="006D3CDA" w:rsidRDefault="006D3CDA" w:rsidP="006D3CDA">
      <w:pPr>
        <w:pStyle w:val="LabStepNumberedLevel2"/>
        <w:numPr>
          <w:ilvl w:val="1"/>
          <w:numId w:val="7"/>
        </w:numPr>
      </w:pPr>
      <w:r>
        <w:t xml:space="preserve">Using the </w:t>
      </w:r>
      <w:r>
        <w:rPr>
          <w:b/>
        </w:rPr>
        <w:t>Solution Explorer</w:t>
      </w:r>
      <w:r>
        <w:t xml:space="preserve"> tool window, right-click the </w:t>
      </w:r>
      <w:r>
        <w:rPr>
          <w:b/>
        </w:rPr>
        <w:t xml:space="preserve">Pages\Elements.xml </w:t>
      </w:r>
      <w:r>
        <w:t xml:space="preserve">file and select </w:t>
      </w:r>
      <w:r>
        <w:rPr>
          <w:b/>
        </w:rPr>
        <w:t>Open</w:t>
      </w:r>
      <w:r>
        <w:t>.</w:t>
      </w:r>
    </w:p>
    <w:p w:rsidR="006D3CDA" w:rsidRDefault="006D3CDA" w:rsidP="006D3CDA">
      <w:pPr>
        <w:pStyle w:val="LabStepNumberedLevel2"/>
        <w:numPr>
          <w:ilvl w:val="1"/>
          <w:numId w:val="7"/>
        </w:numPr>
      </w:pPr>
      <w:r>
        <w:t xml:space="preserve">Replace the </w:t>
      </w:r>
      <w:r>
        <w:rPr>
          <w:b/>
        </w:rPr>
        <w:t>&lt;File&gt;</w:t>
      </w:r>
      <w:r>
        <w:t xml:space="preserve"> element in the </w:t>
      </w:r>
      <w:r>
        <w:rPr>
          <w:b/>
        </w:rPr>
        <w:t>Elements.xml</w:t>
      </w:r>
      <w:r>
        <w:t xml:space="preserve"> file with the following to not only provision the page but also add the announcements list using an </w:t>
      </w:r>
      <w:proofErr w:type="spellStart"/>
      <w:r>
        <w:rPr>
          <w:b/>
        </w:rPr>
        <w:t>XsltListViewWebPart</w:t>
      </w:r>
      <w:proofErr w:type="spellEnd"/>
      <w:r>
        <w:t xml:space="preserve"> created by the app to the page:</w:t>
      </w:r>
    </w:p>
    <w:p w:rsidR="006D3CDA" w:rsidRDefault="006D3CDA" w:rsidP="006D3CDA">
      <w:pPr>
        <w:pStyle w:val="LabStepCodeBlockLevel2"/>
      </w:pPr>
      <w:r>
        <w:t>&lt;File Path="Pages\Default.aspx" Url="Pages/Default.aspx"&gt;</w:t>
      </w:r>
    </w:p>
    <w:p w:rsidR="006D3CDA" w:rsidRDefault="006D3CDA" w:rsidP="006D3CDA">
      <w:pPr>
        <w:pStyle w:val="LabStepCodeBlockLevel2"/>
      </w:pPr>
      <w:r>
        <w:t xml:space="preserve">  &lt;AllUsersWebPart WebPartZoneID="Full" WebPartOrder="0"&gt;</w:t>
      </w:r>
    </w:p>
    <w:p w:rsidR="006D3CDA" w:rsidRDefault="006D3CDA" w:rsidP="006D3CDA">
      <w:pPr>
        <w:pStyle w:val="LabStepCodeBlockLevel2"/>
      </w:pPr>
      <w:r>
        <w:t xml:space="preserve">    &lt;![CDATA[</w:t>
      </w:r>
    </w:p>
    <w:p w:rsidR="006D3CDA" w:rsidRDefault="006D3CDA" w:rsidP="006D3CDA">
      <w:pPr>
        <w:pStyle w:val="LabStepCodeBlockLevel2"/>
      </w:pPr>
      <w:r>
        <w:t xml:space="preserve">      &lt;webParts&gt;</w:t>
      </w:r>
    </w:p>
    <w:p w:rsidR="006D3CDA" w:rsidRDefault="006D3CDA" w:rsidP="006D3CDA">
      <w:pPr>
        <w:pStyle w:val="LabStepCodeBlockLevel2"/>
      </w:pPr>
      <w:r>
        <w:t xml:space="preserve">        &lt;webPart xmlns="http://schemas.microsoft.com/WebPart/v3"&gt;</w:t>
      </w:r>
    </w:p>
    <w:p w:rsidR="006D3CDA" w:rsidRDefault="006D3CDA" w:rsidP="006D3CDA">
      <w:pPr>
        <w:pStyle w:val="LabStepCodeBlockLevel2"/>
      </w:pPr>
      <w:r>
        <w:t xml:space="preserve">          &lt;metaData&gt;</w:t>
      </w:r>
    </w:p>
    <w:p w:rsidR="006D3CDA" w:rsidRDefault="006D3CDA" w:rsidP="006D3CDA">
      <w:pPr>
        <w:pStyle w:val="LabStepCodeBlockLevel2"/>
      </w:pPr>
      <w:r>
        <w:t xml:space="preserve">            &lt;type name="Microsoft.SharePoint.WebPartPages.XsltListViewWebPart, Microsoft.SharePoint, Version=14.0.0.0,Culture=neutral, PublicKeyToken=71e9bce111e9429c" /&gt;</w:t>
      </w:r>
    </w:p>
    <w:p w:rsidR="006D3CDA" w:rsidRDefault="006D3CDA" w:rsidP="006D3CDA">
      <w:pPr>
        <w:pStyle w:val="LabStepCodeBlockLevel2"/>
      </w:pPr>
      <w:r>
        <w:t xml:space="preserve">            &lt;importErrorMessage&gt;Cannot import this Web Part.&lt;/importErrorMessage&gt;</w:t>
      </w:r>
    </w:p>
    <w:p w:rsidR="006D3CDA" w:rsidRDefault="006D3CDA" w:rsidP="006D3CDA">
      <w:pPr>
        <w:pStyle w:val="LabStepCodeBlockLevel2"/>
      </w:pPr>
      <w:r>
        <w:t xml:space="preserve">          &lt;/metaData&gt;</w:t>
      </w:r>
    </w:p>
    <w:p w:rsidR="006D3CDA" w:rsidRDefault="006D3CDA" w:rsidP="006D3CDA">
      <w:pPr>
        <w:pStyle w:val="LabStepCodeBlockLevel2"/>
      </w:pPr>
      <w:r>
        <w:t xml:space="preserve">          &lt;data&gt;</w:t>
      </w:r>
    </w:p>
    <w:p w:rsidR="006D3CDA" w:rsidRDefault="006D3CDA" w:rsidP="006D3CDA">
      <w:pPr>
        <w:pStyle w:val="LabStepCodeBlockLevel2"/>
      </w:pPr>
      <w:r>
        <w:t xml:space="preserve">            &lt;properties&gt;</w:t>
      </w:r>
    </w:p>
    <w:p w:rsidR="006D3CDA" w:rsidRDefault="006D3CDA" w:rsidP="006D3CDA">
      <w:pPr>
        <w:pStyle w:val="LabStepCodeBlockLevel2"/>
      </w:pPr>
      <w:r>
        <w:t xml:space="preserve">              &lt;property name="Title" type="string"&gt;Announcements (RER)&lt;/property&gt;</w:t>
      </w:r>
    </w:p>
    <w:p w:rsidR="006D3CDA" w:rsidRDefault="006D3CDA" w:rsidP="006D3CDA">
      <w:pPr>
        <w:pStyle w:val="LabStepCodeBlockLevel2"/>
      </w:pPr>
      <w:r>
        <w:t xml:space="preserve">              &lt;property name="ListDisplayName" type="string"&gt;Announcements (RER)&lt;/property&gt; </w:t>
      </w:r>
    </w:p>
    <w:p w:rsidR="006D3CDA" w:rsidRDefault="006D3CDA" w:rsidP="006D3CDA">
      <w:pPr>
        <w:pStyle w:val="LabStepCodeBlockLevel2"/>
      </w:pPr>
      <w:r>
        <w:t xml:space="preserve">               &lt;property name="ChromeType" type="chrometype"&gt;TitleOnly&lt;/property&gt;</w:t>
      </w:r>
    </w:p>
    <w:p w:rsidR="006D3CDA" w:rsidRDefault="006D3CDA" w:rsidP="006D3CDA">
      <w:pPr>
        <w:pStyle w:val="LabStepCodeBlockLevel2"/>
      </w:pPr>
      <w:r>
        <w:t xml:space="preserve">            &lt;/properties&gt;</w:t>
      </w:r>
    </w:p>
    <w:p w:rsidR="006D3CDA" w:rsidRDefault="006D3CDA" w:rsidP="006D3CDA">
      <w:pPr>
        <w:pStyle w:val="LabStepCodeBlockLevel2"/>
      </w:pPr>
      <w:r>
        <w:lastRenderedPageBreak/>
        <w:t xml:space="preserve">          &lt;/data&gt;</w:t>
      </w:r>
    </w:p>
    <w:p w:rsidR="006D3CDA" w:rsidRDefault="006D3CDA" w:rsidP="006D3CDA">
      <w:pPr>
        <w:pStyle w:val="LabStepCodeBlockLevel2"/>
      </w:pPr>
      <w:r>
        <w:t xml:space="preserve">        &lt;/webPart&gt;</w:t>
      </w:r>
    </w:p>
    <w:p w:rsidR="006D3CDA" w:rsidRDefault="006D3CDA" w:rsidP="006D3CDA">
      <w:pPr>
        <w:pStyle w:val="LabStepCodeBlockLevel2"/>
      </w:pPr>
      <w:r>
        <w:t xml:space="preserve">      &lt;/webParts&gt;</w:t>
      </w:r>
    </w:p>
    <w:p w:rsidR="006D3CDA" w:rsidRDefault="006D3CDA" w:rsidP="006D3CDA">
      <w:pPr>
        <w:pStyle w:val="LabStepCodeBlockLevel2"/>
      </w:pPr>
      <w:r>
        <w:t xml:space="preserve">    ]]&gt;</w:t>
      </w:r>
    </w:p>
    <w:p w:rsidR="006D3CDA" w:rsidRDefault="006D3CDA" w:rsidP="006D3CDA">
      <w:pPr>
        <w:pStyle w:val="LabStepCodeBlockLevel2"/>
      </w:pPr>
      <w:r>
        <w:t xml:space="preserve">  &lt;/AllUsersWebPart&gt;</w:t>
      </w:r>
    </w:p>
    <w:p w:rsidR="006D3CDA" w:rsidRDefault="006D3CDA" w:rsidP="006D3CDA">
      <w:pPr>
        <w:pStyle w:val="LabStepCodeBlockLevel2"/>
      </w:pPr>
      <w:r>
        <w:t>&lt;/File&gt;</w:t>
      </w:r>
    </w:p>
    <w:p w:rsidR="006D3CDA" w:rsidRDefault="006D3CDA" w:rsidP="006D3CDA">
      <w:pPr>
        <w:pStyle w:val="Heading4"/>
      </w:pPr>
      <w:r>
        <w:t>Create a Remote Event Receiver</w:t>
      </w:r>
    </w:p>
    <w:p w:rsidR="006D3CDA" w:rsidRDefault="006D3CDA" w:rsidP="006D3CDA">
      <w:pPr>
        <w:pStyle w:val="LabStepNumbered"/>
        <w:numPr>
          <w:ilvl w:val="0"/>
          <w:numId w:val="7"/>
        </w:numPr>
      </w:pPr>
      <w:r>
        <w:t>Add a remote event receiver to the App:</w:t>
      </w:r>
    </w:p>
    <w:p w:rsidR="006D3CDA" w:rsidRDefault="006D3CDA" w:rsidP="006D3CDA">
      <w:pPr>
        <w:pStyle w:val="LabStepNumberedLevel2"/>
        <w:numPr>
          <w:ilvl w:val="1"/>
          <w:numId w:val="7"/>
        </w:numPr>
      </w:pPr>
      <w:r>
        <w:t xml:space="preserve">Using the </w:t>
      </w:r>
      <w:r>
        <w:rPr>
          <w:b/>
        </w:rPr>
        <w:t>Solution Explorer</w:t>
      </w:r>
      <w:r>
        <w:t xml:space="preserve"> tool window, right-click the </w:t>
      </w:r>
      <w:proofErr w:type="spellStart"/>
      <w:r>
        <w:rPr>
          <w:b/>
        </w:rPr>
        <w:t>AnnRemoteEventReceiverApp</w:t>
      </w:r>
      <w:proofErr w:type="spellEnd"/>
      <w:r>
        <w:rPr>
          <w:b/>
        </w:rPr>
        <w:t xml:space="preserve"> </w:t>
      </w:r>
      <w:r>
        <w:t xml:space="preserve">node and select </w:t>
      </w:r>
      <w:r>
        <w:rPr>
          <w:b/>
        </w:rPr>
        <w:t xml:space="preserve">Add </w:t>
      </w:r>
      <w:r>
        <w:rPr>
          <w:b/>
        </w:rPr>
        <w:sym w:font="Wingdings" w:char="F0E0"/>
      </w:r>
      <w:r>
        <w:rPr>
          <w:b/>
        </w:rPr>
        <w:t xml:space="preserve"> New Item</w:t>
      </w:r>
      <w:r>
        <w:t>.</w:t>
      </w:r>
    </w:p>
    <w:p w:rsidR="006D3CDA" w:rsidRDefault="006D3CDA" w:rsidP="006D3CDA">
      <w:pPr>
        <w:pStyle w:val="LabStepNumberedLevel2"/>
        <w:numPr>
          <w:ilvl w:val="1"/>
          <w:numId w:val="7"/>
        </w:numPr>
      </w:pPr>
      <w:r>
        <w:t xml:space="preserve">In the </w:t>
      </w:r>
      <w:r>
        <w:rPr>
          <w:b/>
        </w:rPr>
        <w:t>Add New Item</w:t>
      </w:r>
      <w:r>
        <w:t xml:space="preserve"> dialog, select the </w:t>
      </w:r>
      <w:r>
        <w:rPr>
          <w:b/>
        </w:rPr>
        <w:t>Remote Event Receiver</w:t>
      </w:r>
      <w:r>
        <w:t xml:space="preserve"> template from the </w:t>
      </w:r>
      <w:r>
        <w:rPr>
          <w:b/>
        </w:rPr>
        <w:t xml:space="preserve">Visual C# Items </w:t>
      </w:r>
      <w:r>
        <w:rPr>
          <w:b/>
        </w:rPr>
        <w:sym w:font="Wingdings" w:char="F0E0"/>
      </w:r>
      <w:r>
        <w:rPr>
          <w:b/>
        </w:rPr>
        <w:t xml:space="preserve"> Office / SharePoint</w:t>
      </w:r>
      <w:r>
        <w:t xml:space="preserve"> category.</w:t>
      </w:r>
    </w:p>
    <w:p w:rsidR="006D3CDA" w:rsidRDefault="006D3CDA" w:rsidP="006D3CDA">
      <w:pPr>
        <w:pStyle w:val="LabStepNumberedLevel3"/>
        <w:numPr>
          <w:ilvl w:val="2"/>
          <w:numId w:val="7"/>
        </w:numPr>
      </w:pPr>
      <w:r>
        <w:rPr>
          <w:b/>
        </w:rPr>
        <w:t>Name:</w:t>
      </w:r>
      <w:r>
        <w:t xml:space="preserve"> </w:t>
      </w:r>
      <w:proofErr w:type="spellStart"/>
      <w:r>
        <w:t>AnnRemoteEventReceiver</w:t>
      </w:r>
      <w:proofErr w:type="spellEnd"/>
    </w:p>
    <w:p w:rsidR="006D3CDA" w:rsidRDefault="006D3CDA" w:rsidP="006D3CDA">
      <w:pPr>
        <w:pStyle w:val="LabStepNumberedLevel2"/>
        <w:numPr>
          <w:ilvl w:val="1"/>
          <w:numId w:val="7"/>
        </w:numPr>
      </w:pPr>
      <w:r>
        <w:t xml:space="preserve">Click </w:t>
      </w:r>
      <w:r>
        <w:rPr>
          <w:b/>
        </w:rPr>
        <w:t>Add</w:t>
      </w:r>
      <w:r>
        <w:t>.</w:t>
      </w:r>
    </w:p>
    <w:p w:rsidR="006D3CDA" w:rsidRDefault="006D3CDA" w:rsidP="006D3CDA">
      <w:pPr>
        <w:pStyle w:val="LabStepNumberedLevel2"/>
        <w:numPr>
          <w:ilvl w:val="1"/>
          <w:numId w:val="7"/>
        </w:numPr>
      </w:pPr>
      <w:r>
        <w:t xml:space="preserve">In the </w:t>
      </w:r>
      <w:r>
        <w:rPr>
          <w:b/>
        </w:rPr>
        <w:t>SharePoint Customization Wizard</w:t>
      </w:r>
      <w:r>
        <w:t xml:space="preserve"> dialog, use the following values to complete the form:</w:t>
      </w:r>
    </w:p>
    <w:p w:rsidR="006D3CDA" w:rsidRDefault="006D3CDA" w:rsidP="006D3CDA">
      <w:pPr>
        <w:pStyle w:val="LabStepNumberedLevel3"/>
        <w:numPr>
          <w:ilvl w:val="2"/>
          <w:numId w:val="7"/>
        </w:numPr>
      </w:pPr>
      <w:r>
        <w:rPr>
          <w:b/>
        </w:rPr>
        <w:t>What type of event receiver do you want</w:t>
      </w:r>
      <w:r>
        <w:t>: List Item Events</w:t>
      </w:r>
    </w:p>
    <w:p w:rsidR="006D3CDA" w:rsidRDefault="006D3CDA" w:rsidP="006D3CDA">
      <w:pPr>
        <w:pStyle w:val="LabStepNumberedLevel3"/>
        <w:numPr>
          <w:ilvl w:val="2"/>
          <w:numId w:val="7"/>
        </w:numPr>
      </w:pPr>
      <w:r>
        <w:rPr>
          <w:b/>
        </w:rPr>
        <w:t>What item should be the event source</w:t>
      </w:r>
      <w:r>
        <w:t>: Announcements (RER) (</w:t>
      </w:r>
      <w:proofErr w:type="spellStart"/>
      <w:r>
        <w:t>AnnRemoteEventReceiverApp</w:t>
      </w:r>
      <w:proofErr w:type="spellEnd"/>
      <w:r>
        <w:t>\</w:t>
      </w:r>
      <w:proofErr w:type="spellStart"/>
      <w:r>
        <w:t>AnnouncementsListRER</w:t>
      </w:r>
      <w:proofErr w:type="spellEnd"/>
      <w:r>
        <w:t>)</w:t>
      </w:r>
    </w:p>
    <w:p w:rsidR="006D3CDA" w:rsidRDefault="006D3CDA" w:rsidP="006D3CDA">
      <w:pPr>
        <w:pStyle w:val="LabStepNumberedLevel3"/>
        <w:numPr>
          <w:ilvl w:val="2"/>
          <w:numId w:val="7"/>
        </w:numPr>
      </w:pPr>
      <w:r>
        <w:rPr>
          <w:b/>
        </w:rPr>
        <w:t>Handle the following events</w:t>
      </w:r>
      <w:r>
        <w:t>: (check the following)</w:t>
      </w:r>
    </w:p>
    <w:p w:rsidR="006D3CDA" w:rsidRDefault="006D3CDA" w:rsidP="006D3CDA">
      <w:pPr>
        <w:pStyle w:val="LabStepNumberedLevel4"/>
        <w:numPr>
          <w:ilvl w:val="3"/>
          <w:numId w:val="7"/>
        </w:numPr>
      </w:pPr>
      <w:r>
        <w:t>An item is being added</w:t>
      </w:r>
    </w:p>
    <w:p w:rsidR="006D3CDA" w:rsidRDefault="006D3CDA" w:rsidP="006D3CDA">
      <w:pPr>
        <w:pStyle w:val="LabStepNumberedLevel2"/>
        <w:numPr>
          <w:ilvl w:val="1"/>
          <w:numId w:val="7"/>
        </w:numPr>
      </w:pPr>
      <w:r>
        <w:t xml:space="preserve">Click </w:t>
      </w:r>
      <w:r>
        <w:rPr>
          <w:b/>
        </w:rPr>
        <w:t>Finish</w:t>
      </w:r>
      <w:r>
        <w:t>.</w:t>
      </w:r>
    </w:p>
    <w:p w:rsidR="006D3CDA" w:rsidRDefault="006D3CDA" w:rsidP="006D3CDA">
      <w:pPr>
        <w:pStyle w:val="LabStepScreenshotLevel2"/>
      </w:pPr>
      <w:r>
        <w:drawing>
          <wp:inline distT="0" distB="0" distL="0" distR="0">
            <wp:extent cx="3750945" cy="27305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0945" cy="2730500"/>
                    </a:xfrm>
                    <a:prstGeom prst="rect">
                      <a:avLst/>
                    </a:prstGeom>
                    <a:noFill/>
                    <a:ln>
                      <a:noFill/>
                    </a:ln>
                  </pic:spPr>
                </pic:pic>
              </a:graphicData>
            </a:graphic>
          </wp:inline>
        </w:drawing>
      </w:r>
    </w:p>
    <w:p w:rsidR="006D3CDA" w:rsidRDefault="006D3CDA" w:rsidP="006D3CDA">
      <w:pPr>
        <w:pStyle w:val="LabExerciseCallout"/>
      </w:pPr>
      <w:r>
        <w:t xml:space="preserve">With the event handler created, you can now create the implementation of it. </w:t>
      </w:r>
    </w:p>
    <w:p w:rsidR="006D3CDA" w:rsidRDefault="006D3CDA" w:rsidP="006D3CDA">
      <w:pPr>
        <w:pStyle w:val="LabStepNumbered"/>
        <w:numPr>
          <w:ilvl w:val="0"/>
          <w:numId w:val="7"/>
        </w:numPr>
      </w:pPr>
      <w:r>
        <w:t>First, modify the security configuration of the app to use internal security and not OAuth or a special S2S token:</w:t>
      </w:r>
    </w:p>
    <w:p w:rsidR="006D3CDA" w:rsidRDefault="006D3CDA" w:rsidP="006D3CDA">
      <w:pPr>
        <w:pStyle w:val="LabStepNumberedLevel2"/>
        <w:numPr>
          <w:ilvl w:val="1"/>
          <w:numId w:val="7"/>
        </w:numPr>
      </w:pPr>
      <w:r>
        <w:t xml:space="preserve">Using the </w:t>
      </w:r>
      <w:r>
        <w:rPr>
          <w:b/>
        </w:rPr>
        <w:t>Solution Explorer</w:t>
      </w:r>
      <w:r>
        <w:t xml:space="preserve"> tool window, within the </w:t>
      </w:r>
      <w:proofErr w:type="spellStart"/>
      <w:r>
        <w:rPr>
          <w:b/>
        </w:rPr>
        <w:t>AnnRemoteEventReceiverApp</w:t>
      </w:r>
      <w:proofErr w:type="spellEnd"/>
      <w:r>
        <w:t xml:space="preserve"> project, right-click the </w:t>
      </w:r>
      <w:r>
        <w:rPr>
          <w:b/>
        </w:rPr>
        <w:t>AppManifest.xml</w:t>
      </w:r>
      <w:r>
        <w:t xml:space="preserve"> file and select </w:t>
      </w:r>
      <w:r>
        <w:rPr>
          <w:b/>
        </w:rPr>
        <w:t>View Code</w:t>
      </w:r>
      <w:r>
        <w:t>.</w:t>
      </w:r>
    </w:p>
    <w:p w:rsidR="006D3CDA" w:rsidRDefault="006D3CDA" w:rsidP="006D3CDA">
      <w:pPr>
        <w:pStyle w:val="LabStepNumberedLevel2"/>
        <w:numPr>
          <w:ilvl w:val="1"/>
          <w:numId w:val="7"/>
        </w:numPr>
      </w:pPr>
      <w:r>
        <w:t xml:space="preserve">Locate the </w:t>
      </w:r>
      <w:r>
        <w:rPr>
          <w:b/>
        </w:rPr>
        <w:t>&lt;AppPrincipal&gt;</w:t>
      </w:r>
      <w:r>
        <w:t xml:space="preserve"> node.</w:t>
      </w:r>
    </w:p>
    <w:p w:rsidR="006D3CDA" w:rsidRDefault="006D3CDA" w:rsidP="006D3CDA">
      <w:pPr>
        <w:pStyle w:val="LabStepNumberedLevel2"/>
        <w:numPr>
          <w:ilvl w:val="1"/>
          <w:numId w:val="7"/>
        </w:numPr>
      </w:pPr>
      <w:r>
        <w:t xml:space="preserve">Replace the contents with </w:t>
      </w:r>
      <w:r>
        <w:rPr>
          <w:b/>
        </w:rPr>
        <w:t>&lt;Internal /&gt;</w:t>
      </w:r>
      <w:r>
        <w:t xml:space="preserve"> so it looks like the following markup:</w:t>
      </w:r>
    </w:p>
    <w:p w:rsidR="006D3CDA" w:rsidRDefault="006D3CDA" w:rsidP="006D3CDA">
      <w:pPr>
        <w:pStyle w:val="LabStepCodeBlockLevel2"/>
      </w:pPr>
      <w:r>
        <w:t>&lt;AppPrincipal&gt;</w:t>
      </w:r>
    </w:p>
    <w:p w:rsidR="006D3CDA" w:rsidRDefault="006D3CDA" w:rsidP="006D3CDA">
      <w:pPr>
        <w:pStyle w:val="LabStepCodeBlockLevel2"/>
      </w:pPr>
      <w:r>
        <w:t xml:space="preserve">  &lt;Internal /&gt;</w:t>
      </w:r>
    </w:p>
    <w:p w:rsidR="006D3CDA" w:rsidRDefault="006D3CDA" w:rsidP="006D3CDA">
      <w:pPr>
        <w:pStyle w:val="LabStepCodeBlockLevel2"/>
      </w:pPr>
      <w:r>
        <w:t>&lt;/AppPrincipal&gt;</w:t>
      </w:r>
    </w:p>
    <w:p w:rsidR="006D3CDA" w:rsidRDefault="006D3CDA" w:rsidP="006D3CDA">
      <w:pPr>
        <w:pStyle w:val="LabStepNumbered"/>
        <w:numPr>
          <w:ilvl w:val="0"/>
          <w:numId w:val="7"/>
        </w:numPr>
      </w:pPr>
      <w:r>
        <w:t>Now update the configuration of the remote web project’s security:</w:t>
      </w:r>
    </w:p>
    <w:p w:rsidR="006D3CDA" w:rsidRDefault="006D3CDA" w:rsidP="006D3CDA">
      <w:pPr>
        <w:pStyle w:val="LabStepNumberedLevel2"/>
        <w:numPr>
          <w:ilvl w:val="1"/>
          <w:numId w:val="7"/>
        </w:numPr>
      </w:pPr>
      <w:r>
        <w:t xml:space="preserve">Using the </w:t>
      </w:r>
      <w:r>
        <w:rPr>
          <w:b/>
        </w:rPr>
        <w:t>Solution Explorer</w:t>
      </w:r>
      <w:r>
        <w:t xml:space="preserve"> tool window, within the </w:t>
      </w:r>
      <w:proofErr w:type="spellStart"/>
      <w:r>
        <w:rPr>
          <w:b/>
        </w:rPr>
        <w:t>AnnRemoteEventReceiverAppWeb</w:t>
      </w:r>
      <w:proofErr w:type="spellEnd"/>
      <w:r>
        <w:t xml:space="preserve"> project, right-click the </w:t>
      </w:r>
      <w:r>
        <w:rPr>
          <w:b/>
        </w:rPr>
        <w:t>web.config</w:t>
      </w:r>
      <w:r>
        <w:t xml:space="preserve"> file and select </w:t>
      </w:r>
      <w:r>
        <w:rPr>
          <w:b/>
        </w:rPr>
        <w:t>Open</w:t>
      </w:r>
      <w:r>
        <w:t>.</w:t>
      </w:r>
    </w:p>
    <w:p w:rsidR="006D3CDA" w:rsidRDefault="006D3CDA" w:rsidP="006D3CDA">
      <w:pPr>
        <w:pStyle w:val="LabStepNumberedLevel2"/>
        <w:numPr>
          <w:ilvl w:val="1"/>
          <w:numId w:val="7"/>
        </w:numPr>
      </w:pPr>
      <w:r>
        <w:lastRenderedPageBreak/>
        <w:t xml:space="preserve">Locate the two </w:t>
      </w:r>
      <w:r>
        <w:rPr>
          <w:b/>
        </w:rPr>
        <w:t>&lt;add&gt;</w:t>
      </w:r>
      <w:r>
        <w:t xml:space="preserve"> nodes with a </w:t>
      </w:r>
      <w:r>
        <w:rPr>
          <w:b/>
        </w:rPr>
        <w:t>key</w:t>
      </w:r>
      <w:r>
        <w:t xml:space="preserve"> attribute that starts with </w:t>
      </w:r>
      <w:r>
        <w:rPr>
          <w:b/>
        </w:rPr>
        <w:t>Client</w:t>
      </w:r>
      <w:r>
        <w:t xml:space="preserve"> and delete them.</w:t>
      </w:r>
    </w:p>
    <w:p w:rsidR="006D3CDA" w:rsidRDefault="006D3CDA" w:rsidP="006D3CDA">
      <w:pPr>
        <w:pStyle w:val="LabStepNumbered"/>
        <w:numPr>
          <w:ilvl w:val="0"/>
          <w:numId w:val="7"/>
        </w:numPr>
      </w:pPr>
      <w:r>
        <w:t>With everything configured you can now code the event receivers. You will create an event that will update the item that triggered the event and update the Body field:</w:t>
      </w:r>
    </w:p>
    <w:p w:rsidR="006D3CDA" w:rsidRDefault="006D3CDA" w:rsidP="006D3CDA">
      <w:pPr>
        <w:pStyle w:val="LabStepNumberedLevel2"/>
        <w:numPr>
          <w:ilvl w:val="1"/>
          <w:numId w:val="7"/>
        </w:numPr>
      </w:pPr>
      <w:r>
        <w:t xml:space="preserve">Using the </w:t>
      </w:r>
      <w:r>
        <w:rPr>
          <w:b/>
        </w:rPr>
        <w:t>Solution Explorer</w:t>
      </w:r>
      <w:r>
        <w:t xml:space="preserve"> tool window, within the </w:t>
      </w:r>
      <w:proofErr w:type="spellStart"/>
      <w:r>
        <w:rPr>
          <w:b/>
        </w:rPr>
        <w:t>AnnRemoteEventReceiverAppWeb</w:t>
      </w:r>
      <w:proofErr w:type="spellEnd"/>
      <w:r>
        <w:t xml:space="preserve"> project, right-click the </w:t>
      </w:r>
      <w:proofErr w:type="spellStart"/>
      <w:r>
        <w:rPr>
          <w:b/>
        </w:rPr>
        <w:t>AnnRemoteEventReceiver.svc</w:t>
      </w:r>
      <w:proofErr w:type="spellEnd"/>
      <w:r>
        <w:rPr>
          <w:b/>
        </w:rPr>
        <w:t xml:space="preserve">\ </w:t>
      </w:r>
      <w:proofErr w:type="spellStart"/>
      <w:r>
        <w:rPr>
          <w:b/>
        </w:rPr>
        <w:t>AnnRemoteEventReceiver.svc.cs</w:t>
      </w:r>
      <w:proofErr w:type="spellEnd"/>
      <w:r>
        <w:t xml:space="preserve"> file and select </w:t>
      </w:r>
      <w:r>
        <w:rPr>
          <w:b/>
        </w:rPr>
        <w:t>View Code</w:t>
      </w:r>
      <w:r>
        <w:t>.</w:t>
      </w:r>
    </w:p>
    <w:p w:rsidR="006D3CDA" w:rsidRDefault="006D3CDA" w:rsidP="006D3CDA">
      <w:pPr>
        <w:pStyle w:val="LabStepNumberedLevel2"/>
        <w:numPr>
          <w:ilvl w:val="1"/>
          <w:numId w:val="7"/>
        </w:numPr>
      </w:pPr>
      <w:r>
        <w:t xml:space="preserve">Locate the </w:t>
      </w:r>
      <w:proofErr w:type="spellStart"/>
      <w:proofErr w:type="gramStart"/>
      <w:r>
        <w:rPr>
          <w:b/>
        </w:rPr>
        <w:t>ProcessEvent</w:t>
      </w:r>
      <w:proofErr w:type="spellEnd"/>
      <w:r>
        <w:rPr>
          <w:b/>
        </w:rPr>
        <w:t>(</w:t>
      </w:r>
      <w:proofErr w:type="gramEnd"/>
      <w:r>
        <w:rPr>
          <w:b/>
        </w:rPr>
        <w:t>)</w:t>
      </w:r>
      <w:r>
        <w:t xml:space="preserve"> method. Within this method you will find a lot of commented code. This is helper code for reaching back into SharePoint when the site is not using internal security. </w:t>
      </w:r>
    </w:p>
    <w:p w:rsidR="006D3CDA" w:rsidRDefault="006D3CDA" w:rsidP="006D3CDA">
      <w:pPr>
        <w:pStyle w:val="LabStepNumberedLevel3"/>
        <w:numPr>
          <w:ilvl w:val="2"/>
          <w:numId w:val="7"/>
        </w:numPr>
      </w:pPr>
      <w:r>
        <w:t xml:space="preserve">Delete all the commented code in </w:t>
      </w:r>
      <w:proofErr w:type="spellStart"/>
      <w:proofErr w:type="gramStart"/>
      <w:r>
        <w:rPr>
          <w:b/>
        </w:rPr>
        <w:t>ProcessEvent</w:t>
      </w:r>
      <w:proofErr w:type="spellEnd"/>
      <w:r>
        <w:rPr>
          <w:b/>
        </w:rPr>
        <w:t>(</w:t>
      </w:r>
      <w:proofErr w:type="gramEnd"/>
      <w:r>
        <w:rPr>
          <w:b/>
        </w:rPr>
        <w:t>)</w:t>
      </w:r>
      <w:r>
        <w:t>.</w:t>
      </w:r>
    </w:p>
    <w:p w:rsidR="006D3CDA" w:rsidRDefault="006D3CDA" w:rsidP="006D3CDA">
      <w:pPr>
        <w:pStyle w:val="LabStepNumberedLevel2"/>
        <w:numPr>
          <w:ilvl w:val="1"/>
          <w:numId w:val="7"/>
        </w:numPr>
      </w:pPr>
      <w:r>
        <w:t xml:space="preserve">Add the following code to the </w:t>
      </w:r>
      <w:proofErr w:type="spellStart"/>
      <w:r>
        <w:rPr>
          <w:b/>
        </w:rPr>
        <w:t>ProcessEvent</w:t>
      </w:r>
      <w:proofErr w:type="spellEnd"/>
      <w:r>
        <w:rPr>
          <w:b/>
        </w:rPr>
        <w:t>()</w:t>
      </w:r>
      <w:r>
        <w:t xml:space="preserve"> method to update the body of the item:</w:t>
      </w:r>
    </w:p>
    <w:p w:rsidR="006D3CDA" w:rsidRDefault="006D3CDA" w:rsidP="006D3CDA">
      <w:pPr>
        <w:pStyle w:val="LabStepCodeBlockLevel2"/>
      </w:pPr>
      <w:r>
        <w:t>SPRemoteEventResult result = new SPRemoteEventResult();</w:t>
      </w:r>
    </w:p>
    <w:p w:rsidR="006D3CDA" w:rsidRDefault="006D3CDA" w:rsidP="006D3CDA">
      <w:pPr>
        <w:pStyle w:val="LabStepCodeBlockLevel2"/>
      </w:pPr>
    </w:p>
    <w:p w:rsidR="006D3CDA" w:rsidRDefault="006D3CDA" w:rsidP="006D3CDA">
      <w:pPr>
        <w:pStyle w:val="LabStepCodeBlockLevel2"/>
      </w:pPr>
      <w:r>
        <w:t>if (properties.EventType == SPRemoteEventType.ItemAdding)</w:t>
      </w:r>
    </w:p>
    <w:p w:rsidR="006D3CDA" w:rsidRDefault="006D3CDA" w:rsidP="006D3CDA">
      <w:pPr>
        <w:pStyle w:val="LabStepCodeBlockLevel2"/>
      </w:pPr>
      <w:r>
        <w:t>{</w:t>
      </w:r>
    </w:p>
    <w:p w:rsidR="006D3CDA" w:rsidRDefault="006D3CDA" w:rsidP="006D3CDA">
      <w:pPr>
        <w:pStyle w:val="LabStepCodeBlockLevel2"/>
      </w:pPr>
      <w:r>
        <w:t xml:space="preserve">  string bodyValue = properties.ItemEventProperties.AfterProperties["Body"].ToString();</w:t>
      </w:r>
    </w:p>
    <w:p w:rsidR="006D3CDA" w:rsidRDefault="006D3CDA" w:rsidP="006D3CDA">
      <w:pPr>
        <w:pStyle w:val="LabStepCodeBlockLevel2"/>
      </w:pPr>
      <w:r>
        <w:t xml:space="preserve">  bodyValue += "\n\n\n *** CONFIDENTIAL *** \n";</w:t>
      </w:r>
    </w:p>
    <w:p w:rsidR="006D3CDA" w:rsidRDefault="006D3CDA" w:rsidP="006D3CDA">
      <w:pPr>
        <w:pStyle w:val="LabStepCodeBlockLevel2"/>
      </w:pPr>
    </w:p>
    <w:p w:rsidR="006D3CDA" w:rsidRDefault="006D3CDA" w:rsidP="006D3CDA">
      <w:pPr>
        <w:pStyle w:val="LabStepCodeBlockLevel2"/>
      </w:pPr>
      <w:r>
        <w:t xml:space="preserve">  result.ChangedItemProperties.Add("Body", bodyValue);</w:t>
      </w:r>
    </w:p>
    <w:p w:rsidR="006D3CDA" w:rsidRDefault="006D3CDA" w:rsidP="006D3CDA">
      <w:pPr>
        <w:pStyle w:val="LabStepCodeBlockLevel2"/>
      </w:pPr>
      <w:r>
        <w:t>}</w:t>
      </w:r>
    </w:p>
    <w:p w:rsidR="006D3CDA" w:rsidRDefault="006D3CDA" w:rsidP="006D3CDA">
      <w:pPr>
        <w:pStyle w:val="LabStepCodeBlockLevel2"/>
      </w:pPr>
    </w:p>
    <w:p w:rsidR="006D3CDA" w:rsidRDefault="006D3CDA" w:rsidP="006D3CDA">
      <w:pPr>
        <w:pStyle w:val="LabStepCodeBlockLevel2"/>
      </w:pPr>
      <w:r>
        <w:t>return result;</w:t>
      </w:r>
    </w:p>
    <w:p w:rsidR="006D3CDA" w:rsidRDefault="006D3CDA" w:rsidP="006D3CDA">
      <w:pPr>
        <w:pStyle w:val="LabStepNumbered"/>
        <w:numPr>
          <w:ilvl w:val="0"/>
          <w:numId w:val="7"/>
        </w:numPr>
      </w:pPr>
      <w:r>
        <w:t xml:space="preserve">Save all changes: </w:t>
      </w:r>
      <w:r>
        <w:rPr>
          <w:b/>
        </w:rPr>
        <w:t xml:space="preserve">File </w:t>
      </w:r>
      <w:r>
        <w:rPr>
          <w:b/>
        </w:rPr>
        <w:sym w:font="Wingdings" w:char="F0E0"/>
      </w:r>
      <w:r>
        <w:rPr>
          <w:b/>
        </w:rPr>
        <w:t xml:space="preserve"> Save All</w:t>
      </w:r>
      <w:r>
        <w:t>.</w:t>
      </w:r>
    </w:p>
    <w:p w:rsidR="006D3CDA" w:rsidRDefault="006D3CDA" w:rsidP="006D3CDA">
      <w:pPr>
        <w:pStyle w:val="Heading4"/>
      </w:pPr>
      <w:r>
        <w:t>Build and Test the Project</w:t>
      </w:r>
    </w:p>
    <w:p w:rsidR="006D3CDA" w:rsidRDefault="006D3CDA" w:rsidP="006D3CDA">
      <w:pPr>
        <w:pStyle w:val="LabStepNumbered"/>
        <w:numPr>
          <w:ilvl w:val="0"/>
          <w:numId w:val="7"/>
        </w:numPr>
      </w:pPr>
      <w:r>
        <w:t xml:space="preserve">Build and test your application by pressing </w:t>
      </w:r>
      <w:r>
        <w:rPr>
          <w:b/>
        </w:rPr>
        <w:t>[F5]</w:t>
      </w:r>
      <w:r>
        <w:t xml:space="preserve"> or </w:t>
      </w:r>
      <w:r>
        <w:rPr>
          <w:b/>
        </w:rPr>
        <w:t xml:space="preserve">Debug </w:t>
      </w:r>
      <w:r>
        <w:rPr>
          <w:b/>
        </w:rPr>
        <w:sym w:font="Wingdings" w:char="F0E0"/>
      </w:r>
      <w:r>
        <w:rPr>
          <w:b/>
        </w:rPr>
        <w:t xml:space="preserve"> Start Debugging</w:t>
      </w:r>
      <w:r>
        <w:t xml:space="preserve">. </w:t>
      </w:r>
    </w:p>
    <w:p w:rsidR="006D3CDA" w:rsidRDefault="006D3CDA" w:rsidP="006D3CDA">
      <w:pPr>
        <w:pStyle w:val="LabStepNumbered"/>
        <w:numPr>
          <w:ilvl w:val="0"/>
          <w:numId w:val="7"/>
        </w:numPr>
      </w:pPr>
      <w:r>
        <w:t xml:space="preserve">Once the solution has been deployed, Internet Explorer will launch and navigate to the </w:t>
      </w:r>
      <w:hyperlink r:id="rId22" w:history="1">
        <w:r>
          <w:rPr>
            <w:rStyle w:val="Hyperlink"/>
          </w:rPr>
          <w:t>http://listevents.wingtip.com</w:t>
        </w:r>
      </w:hyperlink>
      <w:r>
        <w:t xml:space="preserve"> site.</w:t>
      </w:r>
    </w:p>
    <w:p w:rsidR="006D3CDA" w:rsidRDefault="006D3CDA" w:rsidP="006D3CDA">
      <w:pPr>
        <w:pStyle w:val="LabStepNumbered"/>
        <w:numPr>
          <w:ilvl w:val="0"/>
          <w:numId w:val="7"/>
        </w:numPr>
      </w:pPr>
      <w:r>
        <w:t>Test the remote event receiver:</w:t>
      </w:r>
    </w:p>
    <w:p w:rsidR="006D3CDA" w:rsidRDefault="006D3CDA" w:rsidP="006D3CDA">
      <w:pPr>
        <w:pStyle w:val="LabStepNumberedLevel2"/>
        <w:numPr>
          <w:ilvl w:val="1"/>
          <w:numId w:val="7"/>
        </w:numPr>
      </w:pPr>
      <w:r>
        <w:t xml:space="preserve">Using the </w:t>
      </w:r>
      <w:r>
        <w:rPr>
          <w:b/>
        </w:rPr>
        <w:t>Quick Launch</w:t>
      </w:r>
      <w:r>
        <w:t xml:space="preserve"> navigation, select </w:t>
      </w:r>
      <w:r>
        <w:rPr>
          <w:b/>
        </w:rPr>
        <w:t>Announcements RER App</w:t>
      </w:r>
      <w:r>
        <w:t>.</w:t>
      </w:r>
    </w:p>
    <w:p w:rsidR="006D3CDA" w:rsidRDefault="006D3CDA" w:rsidP="006D3CDA">
      <w:pPr>
        <w:pStyle w:val="LabStepScreenshotLevel2"/>
      </w:pPr>
      <w:r>
        <w:drawing>
          <wp:inline distT="0" distB="0" distL="0" distR="0">
            <wp:extent cx="5038725" cy="2581275"/>
            <wp:effectExtent l="0" t="0" r="0" b="0"/>
            <wp:docPr id="15" name="Picture 15" descr="SNAGHTMLe2ff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GHTMLe2ff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2581275"/>
                    </a:xfrm>
                    <a:prstGeom prst="rect">
                      <a:avLst/>
                    </a:prstGeom>
                    <a:noFill/>
                    <a:ln>
                      <a:noFill/>
                    </a:ln>
                  </pic:spPr>
                </pic:pic>
              </a:graphicData>
            </a:graphic>
          </wp:inline>
        </w:drawing>
      </w:r>
    </w:p>
    <w:p w:rsidR="006D3CDA" w:rsidRDefault="006D3CDA" w:rsidP="006D3CDA">
      <w:pPr>
        <w:pStyle w:val="LabStepNumberedLevel2"/>
        <w:numPr>
          <w:ilvl w:val="1"/>
          <w:numId w:val="7"/>
        </w:numPr>
      </w:pPr>
      <w:r>
        <w:t xml:space="preserve">When the page loads, click the </w:t>
      </w:r>
      <w:r>
        <w:rPr>
          <w:b/>
        </w:rPr>
        <w:t>Add new announcement</w:t>
      </w:r>
      <w:r>
        <w:t xml:space="preserve"> link and create a new announcement with the following values:</w:t>
      </w:r>
    </w:p>
    <w:p w:rsidR="006D3CDA" w:rsidRDefault="006D3CDA" w:rsidP="006D3CDA">
      <w:pPr>
        <w:pStyle w:val="LabStepNumberedLevel3"/>
        <w:numPr>
          <w:ilvl w:val="2"/>
          <w:numId w:val="7"/>
        </w:numPr>
      </w:pPr>
      <w:r>
        <w:rPr>
          <w:b/>
        </w:rPr>
        <w:t>Title:</w:t>
      </w:r>
      <w:r>
        <w:t xml:space="preserve"> Contoso Inc. enters acquisition discussions with Wingtip Inc.</w:t>
      </w:r>
    </w:p>
    <w:p w:rsidR="006D3CDA" w:rsidRDefault="006D3CDA" w:rsidP="006D3CDA">
      <w:pPr>
        <w:pStyle w:val="LabStepNumberedLevel3"/>
        <w:numPr>
          <w:ilvl w:val="2"/>
          <w:numId w:val="7"/>
        </w:numPr>
      </w:pPr>
      <w:r>
        <w:rPr>
          <w:b/>
        </w:rPr>
        <w:t>Body:</w:t>
      </w:r>
      <w:r>
        <w:t xml:space="preserve"> This is very preliminary and shouldn’t be discussed outside the company.</w:t>
      </w:r>
    </w:p>
    <w:p w:rsidR="006D3CDA" w:rsidRDefault="006D3CDA" w:rsidP="006D3CDA">
      <w:pPr>
        <w:pStyle w:val="LabStepNumberedLevel2"/>
        <w:numPr>
          <w:ilvl w:val="1"/>
          <w:numId w:val="7"/>
        </w:numPr>
      </w:pPr>
      <w:r>
        <w:t xml:space="preserve">After creating the item, click the </w:t>
      </w:r>
      <w:r>
        <w:rPr>
          <w:b/>
        </w:rPr>
        <w:t>Announcements (RER)</w:t>
      </w:r>
      <w:r>
        <w:t xml:space="preserve"> title of the </w:t>
      </w:r>
      <w:proofErr w:type="spellStart"/>
      <w:r>
        <w:t>XsltListViewWebPart</w:t>
      </w:r>
      <w:proofErr w:type="spellEnd"/>
      <w:r>
        <w:t xml:space="preserve"> on the page to navigate to the list:</w:t>
      </w:r>
    </w:p>
    <w:p w:rsidR="006D3CDA" w:rsidRDefault="006D3CDA" w:rsidP="006D3CDA">
      <w:pPr>
        <w:pStyle w:val="LabStepScreenshotLevel2"/>
      </w:pPr>
      <w:r>
        <w:lastRenderedPageBreak/>
        <w:drawing>
          <wp:inline distT="0" distB="0" distL="0" distR="0">
            <wp:extent cx="3172460" cy="2027555"/>
            <wp:effectExtent l="0" t="0" r="0" b="0"/>
            <wp:docPr id="13" name="Picture 13" descr="SNAGHTMLe52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AGHTMLe52ab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2460" cy="2027555"/>
                    </a:xfrm>
                    <a:prstGeom prst="rect">
                      <a:avLst/>
                    </a:prstGeom>
                    <a:noFill/>
                    <a:ln>
                      <a:noFill/>
                    </a:ln>
                  </pic:spPr>
                </pic:pic>
              </a:graphicData>
            </a:graphic>
          </wp:inline>
        </w:drawing>
      </w:r>
    </w:p>
    <w:p w:rsidR="006D3CDA" w:rsidRDefault="006D3CDA" w:rsidP="006D3CDA">
      <w:pPr>
        <w:pStyle w:val="LabStepNumberedLevel2"/>
        <w:numPr>
          <w:ilvl w:val="1"/>
          <w:numId w:val="7"/>
        </w:numPr>
      </w:pPr>
      <w:r>
        <w:t xml:space="preserve">Click the only announcement in the list, the one you created and notice the </w:t>
      </w:r>
      <w:r>
        <w:rPr>
          <w:b/>
        </w:rPr>
        <w:t>Body</w:t>
      </w:r>
      <w:r>
        <w:t xml:space="preserve"> field has been updated:</w:t>
      </w:r>
    </w:p>
    <w:p w:rsidR="006D3CDA" w:rsidRDefault="006D3CDA" w:rsidP="006D3CDA">
      <w:pPr>
        <w:pStyle w:val="LabStepScreenshotLevel2"/>
      </w:pPr>
      <w:r>
        <w:drawing>
          <wp:inline distT="0" distB="0" distL="0" distR="0">
            <wp:extent cx="4864100" cy="2792730"/>
            <wp:effectExtent l="0" t="0" r="0" b="7620"/>
            <wp:docPr id="12" name="Picture 12" descr="SNAGHTMLe62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NAGHTMLe62ab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100" cy="2792730"/>
                    </a:xfrm>
                    <a:prstGeom prst="rect">
                      <a:avLst/>
                    </a:prstGeom>
                    <a:noFill/>
                    <a:ln>
                      <a:noFill/>
                    </a:ln>
                  </pic:spPr>
                </pic:pic>
              </a:graphicData>
            </a:graphic>
          </wp:inline>
        </w:drawing>
      </w:r>
    </w:p>
    <w:p w:rsidR="006D3CDA" w:rsidRDefault="006D3CDA" w:rsidP="006D3CDA">
      <w:pPr>
        <w:pStyle w:val="LabStepNumbered"/>
        <w:numPr>
          <w:ilvl w:val="0"/>
          <w:numId w:val="7"/>
        </w:numPr>
      </w:pPr>
      <w:r>
        <w:t>Close the browser to stop the debugger and go back to Visual Studio.</w:t>
      </w:r>
    </w:p>
    <w:p w:rsidR="006D3CDA" w:rsidRDefault="006D3CDA" w:rsidP="006D3CDA">
      <w:r>
        <w:t>In this exercise you saw how to create a new remote event receiver for a list.</w:t>
      </w:r>
    </w:p>
    <w:p w:rsidR="006D3CDA" w:rsidRDefault="006D3CDA" w:rsidP="006D3CDA">
      <w:pPr>
        <w:pStyle w:val="Heading3"/>
      </w:pPr>
      <w:r>
        <w:t>Exercise 5: Create an App Lifecycle Remote Event Receiver</w:t>
      </w:r>
    </w:p>
    <w:p w:rsidR="006D3CDA" w:rsidRDefault="006D3CDA" w:rsidP="006D3CDA">
      <w:pPr>
        <w:pStyle w:val="LabExerciseLeadIn"/>
      </w:pPr>
      <w:r>
        <w:t>In this exercise you will create a remote event receiver that is called in one of the app lifecycle events.</w:t>
      </w:r>
    </w:p>
    <w:p w:rsidR="006D3CDA" w:rsidRDefault="006D3CDA" w:rsidP="000010BE">
      <w:pPr>
        <w:pStyle w:val="LabStepNumbered"/>
        <w:numPr>
          <w:ilvl w:val="0"/>
          <w:numId w:val="23"/>
        </w:numPr>
      </w:pPr>
      <w:r>
        <w:t>Create a new project in Visual Studio 2012 for hosting your app:</w:t>
      </w:r>
    </w:p>
    <w:p w:rsidR="006D3CDA" w:rsidRDefault="006D3CDA" w:rsidP="006D3CDA">
      <w:pPr>
        <w:pStyle w:val="LabStepNumberedLevel2"/>
        <w:numPr>
          <w:ilvl w:val="1"/>
          <w:numId w:val="7"/>
        </w:numPr>
      </w:pPr>
      <w:r>
        <w:t xml:space="preserve">Launch </w:t>
      </w:r>
      <w:r>
        <w:rPr>
          <w:b/>
        </w:rPr>
        <w:t>Visual Studio 2012</w:t>
      </w:r>
      <w:r>
        <w:t xml:space="preserve"> as administrator: </w:t>
      </w:r>
      <w:r>
        <w:rPr>
          <w:b/>
        </w:rPr>
        <w:t xml:space="preserve">Start </w:t>
      </w:r>
      <w:r>
        <w:sym w:font="Wingdings" w:char="F0E0"/>
      </w:r>
      <w:r>
        <w:rPr>
          <w:b/>
        </w:rPr>
        <w:t xml:space="preserve"> All Programs </w:t>
      </w:r>
      <w:r>
        <w:sym w:font="Wingdings" w:char="F0E0"/>
      </w:r>
      <w:r>
        <w:rPr>
          <w:b/>
        </w:rPr>
        <w:t xml:space="preserve"> Microsoft Visual Studio 2012 </w:t>
      </w:r>
      <w:r>
        <w:sym w:font="Wingdings" w:char="F0E0"/>
      </w:r>
      <w:r>
        <w:rPr>
          <w:b/>
        </w:rPr>
        <w:t xml:space="preserve"> Visual Studio 2012</w:t>
      </w:r>
    </w:p>
    <w:p w:rsidR="006D3CDA" w:rsidRDefault="006D3CDA" w:rsidP="006D3CDA">
      <w:pPr>
        <w:pStyle w:val="LabStepNumberedLevel2"/>
        <w:numPr>
          <w:ilvl w:val="1"/>
          <w:numId w:val="7"/>
        </w:numPr>
      </w:pPr>
      <w:r>
        <w:t xml:space="preserve">Select </w:t>
      </w:r>
      <w:r>
        <w:rPr>
          <w:b/>
        </w:rPr>
        <w:t xml:space="preserve">File </w:t>
      </w:r>
      <w:r>
        <w:rPr>
          <w:b/>
        </w:rPr>
        <w:sym w:font="Wingdings" w:char="F0E0"/>
      </w:r>
      <w:r>
        <w:rPr>
          <w:b/>
        </w:rPr>
        <w:t xml:space="preserve"> New </w:t>
      </w:r>
      <w:r>
        <w:rPr>
          <w:b/>
        </w:rPr>
        <w:sym w:font="Wingdings" w:char="F0E0"/>
      </w:r>
      <w:r>
        <w:rPr>
          <w:b/>
        </w:rPr>
        <w:t xml:space="preserve"> Project</w:t>
      </w:r>
      <w:r>
        <w:t>.</w:t>
      </w:r>
    </w:p>
    <w:p w:rsidR="006D3CDA" w:rsidRDefault="006D3CDA" w:rsidP="006D3CDA">
      <w:pPr>
        <w:pStyle w:val="LabStepNumberedLevel2"/>
        <w:numPr>
          <w:ilvl w:val="1"/>
          <w:numId w:val="7"/>
        </w:numPr>
      </w:pPr>
      <w:r>
        <w:t>In the New Project dialog:</w:t>
      </w:r>
    </w:p>
    <w:p w:rsidR="006D3CDA" w:rsidRDefault="006D3CDA" w:rsidP="006D3CDA">
      <w:pPr>
        <w:pStyle w:val="LabStepNumberedLevel3"/>
        <w:numPr>
          <w:ilvl w:val="2"/>
          <w:numId w:val="7"/>
        </w:numPr>
      </w:pPr>
      <w:r>
        <w:t xml:space="preserve">Select the </w:t>
      </w:r>
      <w:r>
        <w:rPr>
          <w:b/>
        </w:rPr>
        <w:t>App for SharePoint 2013</w:t>
      </w:r>
      <w:r>
        <w:t xml:space="preserve"> template under the </w:t>
      </w:r>
      <w:r>
        <w:rPr>
          <w:b/>
        </w:rPr>
        <w:t xml:space="preserve">Templates </w:t>
      </w:r>
      <w:r>
        <w:rPr>
          <w:b/>
        </w:rPr>
        <w:sym w:font="Wingdings" w:char="F0E0"/>
      </w:r>
      <w:r>
        <w:rPr>
          <w:b/>
        </w:rPr>
        <w:t xml:space="preserve"> Visual C# </w:t>
      </w:r>
      <w:r>
        <w:rPr>
          <w:b/>
        </w:rPr>
        <w:sym w:font="Wingdings" w:char="F0E0"/>
      </w:r>
      <w:r>
        <w:rPr>
          <w:b/>
        </w:rPr>
        <w:t xml:space="preserve"> Office / SharePoint </w:t>
      </w:r>
      <w:r>
        <w:rPr>
          <w:b/>
        </w:rPr>
        <w:sym w:font="Wingdings" w:char="F0E0"/>
      </w:r>
      <w:r>
        <w:rPr>
          <w:b/>
        </w:rPr>
        <w:t xml:space="preserve"> Apps</w:t>
      </w:r>
      <w:r>
        <w:t xml:space="preserve"> section.</w:t>
      </w:r>
    </w:p>
    <w:p w:rsidR="006D3CDA" w:rsidRDefault="006D3CDA" w:rsidP="006D3CDA">
      <w:pPr>
        <w:pStyle w:val="LabStepNumberedLevel3"/>
        <w:numPr>
          <w:ilvl w:val="2"/>
          <w:numId w:val="7"/>
        </w:numPr>
      </w:pPr>
      <w:r>
        <w:rPr>
          <w:b/>
        </w:rPr>
        <w:t>Name</w:t>
      </w:r>
      <w:r>
        <w:t xml:space="preserve">: </w:t>
      </w:r>
      <w:proofErr w:type="spellStart"/>
      <w:r>
        <w:t>AppLifecycleEvent</w:t>
      </w:r>
      <w:proofErr w:type="spellEnd"/>
    </w:p>
    <w:p w:rsidR="006D3CDA" w:rsidRDefault="006D3CDA" w:rsidP="006D3CDA">
      <w:pPr>
        <w:pStyle w:val="LabStepNumberedLevel2"/>
        <w:numPr>
          <w:ilvl w:val="1"/>
          <w:numId w:val="7"/>
        </w:numPr>
      </w:pPr>
      <w:r>
        <w:t xml:space="preserve">Click </w:t>
      </w:r>
      <w:r>
        <w:rPr>
          <w:b/>
        </w:rPr>
        <w:t>Ok</w:t>
      </w:r>
      <w:r>
        <w:t xml:space="preserve"> to create the project.</w:t>
      </w:r>
    </w:p>
    <w:p w:rsidR="006D3CDA" w:rsidRDefault="006D3CDA" w:rsidP="006D3CDA">
      <w:pPr>
        <w:pStyle w:val="LabStepNumberedLevel2"/>
        <w:numPr>
          <w:ilvl w:val="1"/>
          <w:numId w:val="7"/>
        </w:numPr>
      </w:pPr>
      <w:r>
        <w:t xml:space="preserve">In the </w:t>
      </w:r>
      <w:r>
        <w:rPr>
          <w:b/>
        </w:rPr>
        <w:t xml:space="preserve">New App for SharePoint </w:t>
      </w:r>
      <w:r>
        <w:t>wizard, use the following values to complete the wizard.</w:t>
      </w:r>
    </w:p>
    <w:p w:rsidR="006D3CDA" w:rsidRDefault="006D3CDA" w:rsidP="006D3CDA">
      <w:pPr>
        <w:pStyle w:val="LabStepNumberedLevel3"/>
        <w:numPr>
          <w:ilvl w:val="2"/>
          <w:numId w:val="7"/>
        </w:numPr>
      </w:pPr>
      <w:r>
        <w:rPr>
          <w:b/>
        </w:rPr>
        <w:t>What is the name of your App for SharePoint?</w:t>
      </w:r>
      <w:r>
        <w:t xml:space="preserve"> App Lifecycle Event</w:t>
      </w:r>
    </w:p>
    <w:p w:rsidR="006D3CDA" w:rsidRDefault="006D3CDA" w:rsidP="006D3CDA">
      <w:pPr>
        <w:pStyle w:val="LabStepNumberedLevel3"/>
        <w:numPr>
          <w:ilvl w:val="2"/>
          <w:numId w:val="7"/>
        </w:numPr>
      </w:pPr>
      <w:r>
        <w:rPr>
          <w:b/>
        </w:rPr>
        <w:t>What site do you want to use for debugging?</w:t>
      </w:r>
      <w:r>
        <w:t xml:space="preserve"> </w:t>
      </w:r>
      <w:hyperlink r:id="rId26" w:history="1">
        <w:r w:rsidR="00BA548F" w:rsidRPr="00CB6DF1">
          <w:rPr>
            <w:rStyle w:val="Hyperlink"/>
          </w:rPr>
          <w:t>http://listevents.wingtip.com</w:t>
        </w:r>
      </w:hyperlink>
    </w:p>
    <w:p w:rsidR="006D3CDA" w:rsidRDefault="006D3CDA" w:rsidP="006D3CDA">
      <w:pPr>
        <w:pStyle w:val="LabStepNumberedLevel3"/>
        <w:numPr>
          <w:ilvl w:val="2"/>
          <w:numId w:val="7"/>
        </w:numPr>
      </w:pPr>
      <w:r>
        <w:rPr>
          <w:b/>
        </w:rPr>
        <w:t>How do you want to host your app for SharePoint?</w:t>
      </w:r>
      <w:r>
        <w:t xml:space="preserve"> SharePoint-hosted</w:t>
      </w:r>
    </w:p>
    <w:p w:rsidR="006D3CDA" w:rsidRDefault="006D3CDA" w:rsidP="006D3CDA">
      <w:pPr>
        <w:pStyle w:val="LabStepNumberedLevel2"/>
        <w:numPr>
          <w:ilvl w:val="1"/>
          <w:numId w:val="7"/>
        </w:numPr>
      </w:pPr>
      <w:r>
        <w:lastRenderedPageBreak/>
        <w:t xml:space="preserve">Click </w:t>
      </w:r>
      <w:r>
        <w:rPr>
          <w:b/>
        </w:rPr>
        <w:t>Finish</w:t>
      </w:r>
      <w:r>
        <w:t>.</w:t>
      </w:r>
    </w:p>
    <w:p w:rsidR="006D3CDA" w:rsidRDefault="006D3CDA" w:rsidP="006D3CDA">
      <w:pPr>
        <w:pStyle w:val="LabStepNumbered"/>
        <w:numPr>
          <w:ilvl w:val="0"/>
          <w:numId w:val="7"/>
        </w:numPr>
      </w:pPr>
      <w:r>
        <w:t>Create a new remote event receiver that will be called when the app is installed:</w:t>
      </w:r>
    </w:p>
    <w:p w:rsidR="006D3CDA" w:rsidRDefault="006D3CDA" w:rsidP="006D3CDA">
      <w:pPr>
        <w:pStyle w:val="LabStepNumberedLevel2"/>
        <w:numPr>
          <w:ilvl w:val="1"/>
          <w:numId w:val="7"/>
        </w:numPr>
      </w:pPr>
      <w:r>
        <w:t xml:space="preserve">Using the </w:t>
      </w:r>
      <w:r>
        <w:rPr>
          <w:b/>
        </w:rPr>
        <w:t>Solution Explorer</w:t>
      </w:r>
      <w:r>
        <w:t xml:space="preserve"> tool window, select the </w:t>
      </w:r>
      <w:proofErr w:type="spellStart"/>
      <w:r>
        <w:rPr>
          <w:b/>
        </w:rPr>
        <w:t>AppLifecycleEvent</w:t>
      </w:r>
      <w:proofErr w:type="spellEnd"/>
      <w:r>
        <w:rPr>
          <w:b/>
        </w:rPr>
        <w:t xml:space="preserve"> </w:t>
      </w:r>
      <w:r>
        <w:t>project.</w:t>
      </w:r>
    </w:p>
    <w:p w:rsidR="006D3CDA" w:rsidRDefault="006D3CDA" w:rsidP="006D3CDA">
      <w:pPr>
        <w:pStyle w:val="LabStepNumberedLevel2"/>
        <w:numPr>
          <w:ilvl w:val="1"/>
          <w:numId w:val="7"/>
        </w:numPr>
      </w:pPr>
      <w:r>
        <w:t xml:space="preserve">Using the </w:t>
      </w:r>
      <w:r>
        <w:rPr>
          <w:b/>
        </w:rPr>
        <w:t>Properties</w:t>
      </w:r>
      <w:r>
        <w:t xml:space="preserve"> tool window, find the </w:t>
      </w:r>
      <w:r>
        <w:rPr>
          <w:b/>
        </w:rPr>
        <w:t>Handle App Installed</w:t>
      </w:r>
      <w:r>
        <w:t xml:space="preserve"> and set it to </w:t>
      </w:r>
      <w:r>
        <w:rPr>
          <w:b/>
        </w:rPr>
        <w:t>True</w:t>
      </w:r>
      <w:r>
        <w:t>:</w:t>
      </w:r>
    </w:p>
    <w:p w:rsidR="006D3CDA" w:rsidRDefault="006D3CDA" w:rsidP="006D3CDA">
      <w:pPr>
        <w:pStyle w:val="LabStepScreenshotLevel2"/>
      </w:pPr>
      <w:r>
        <w:drawing>
          <wp:inline distT="0" distB="0" distL="0" distR="0">
            <wp:extent cx="2818130" cy="2637155"/>
            <wp:effectExtent l="0" t="0" r="1270" b="0"/>
            <wp:docPr id="6" name="Picture 6" descr="SNAGHTMLec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AGHTMLec21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8130" cy="2637155"/>
                    </a:xfrm>
                    <a:prstGeom prst="rect">
                      <a:avLst/>
                    </a:prstGeom>
                    <a:noFill/>
                    <a:ln>
                      <a:noFill/>
                    </a:ln>
                  </pic:spPr>
                </pic:pic>
              </a:graphicData>
            </a:graphic>
          </wp:inline>
        </w:drawing>
      </w:r>
    </w:p>
    <w:p w:rsidR="006D3CDA" w:rsidRDefault="006D3CDA" w:rsidP="006D3CDA">
      <w:pPr>
        <w:pStyle w:val="LabStepNumberedLevel2"/>
        <w:numPr>
          <w:ilvl w:val="1"/>
          <w:numId w:val="7"/>
        </w:numPr>
      </w:pPr>
      <w:r>
        <w:t xml:space="preserve">Visual Studio 2012 will prompt you to create a new web project to host the event. Click </w:t>
      </w:r>
      <w:r>
        <w:rPr>
          <w:b/>
        </w:rPr>
        <w:t>OK</w:t>
      </w:r>
      <w:r>
        <w:t>.</w:t>
      </w:r>
    </w:p>
    <w:p w:rsidR="006D3CDA" w:rsidRDefault="006D3CDA" w:rsidP="006D3CDA">
      <w:pPr>
        <w:pStyle w:val="LabStepNumbered"/>
        <w:numPr>
          <w:ilvl w:val="0"/>
          <w:numId w:val="7"/>
        </w:numPr>
      </w:pPr>
      <w:r>
        <w:t>Now code the event. You could do any number of things with the code in this event, but for demonstration purposes you will simply show that something happened by writing to the event log on the server:</w:t>
      </w:r>
    </w:p>
    <w:p w:rsidR="006D3CDA" w:rsidRDefault="006D3CDA" w:rsidP="006D3CDA">
      <w:pPr>
        <w:pStyle w:val="LabStepNumberedLevel2"/>
        <w:numPr>
          <w:ilvl w:val="1"/>
          <w:numId w:val="7"/>
        </w:numPr>
      </w:pPr>
      <w:r>
        <w:t xml:space="preserve">Using the </w:t>
      </w:r>
      <w:r>
        <w:rPr>
          <w:b/>
        </w:rPr>
        <w:t>Solution Explorer</w:t>
      </w:r>
      <w:r>
        <w:t xml:space="preserve"> tool window, within the </w:t>
      </w:r>
      <w:proofErr w:type="spellStart"/>
      <w:r>
        <w:rPr>
          <w:b/>
        </w:rPr>
        <w:t>AppLifecycleEventWeb</w:t>
      </w:r>
      <w:proofErr w:type="spellEnd"/>
      <w:r>
        <w:t xml:space="preserve"> project, right-click the </w:t>
      </w:r>
      <w:proofErr w:type="spellStart"/>
      <w:r>
        <w:rPr>
          <w:b/>
        </w:rPr>
        <w:t>AppEventReceiver.svc</w:t>
      </w:r>
      <w:proofErr w:type="spellEnd"/>
      <w:r>
        <w:rPr>
          <w:b/>
        </w:rPr>
        <w:t xml:space="preserve"> \ </w:t>
      </w:r>
      <w:proofErr w:type="spellStart"/>
      <w:r>
        <w:rPr>
          <w:b/>
        </w:rPr>
        <w:t>AppEventReceiver.svc.cs</w:t>
      </w:r>
      <w:proofErr w:type="spellEnd"/>
      <w:r>
        <w:t xml:space="preserve"> file and select </w:t>
      </w:r>
      <w:r>
        <w:rPr>
          <w:b/>
        </w:rPr>
        <w:t>View Code</w:t>
      </w:r>
      <w:r>
        <w:t>.</w:t>
      </w:r>
    </w:p>
    <w:p w:rsidR="006D3CDA" w:rsidRDefault="006D3CDA" w:rsidP="006D3CDA">
      <w:pPr>
        <w:pStyle w:val="LabStepNumberedLevel2"/>
        <w:numPr>
          <w:ilvl w:val="1"/>
          <w:numId w:val="7"/>
        </w:numPr>
      </w:pPr>
      <w:r>
        <w:t xml:space="preserve">Locate the </w:t>
      </w:r>
      <w:proofErr w:type="spellStart"/>
      <w:proofErr w:type="gramStart"/>
      <w:r>
        <w:rPr>
          <w:b/>
        </w:rPr>
        <w:t>ProcessEvent</w:t>
      </w:r>
      <w:proofErr w:type="spellEnd"/>
      <w:r>
        <w:rPr>
          <w:b/>
        </w:rPr>
        <w:t>(</w:t>
      </w:r>
      <w:proofErr w:type="gramEnd"/>
      <w:r>
        <w:rPr>
          <w:b/>
        </w:rPr>
        <w:t>)</w:t>
      </w:r>
      <w:r>
        <w:t xml:space="preserve"> method and delete all the commented code in </w:t>
      </w:r>
      <w:proofErr w:type="spellStart"/>
      <w:r>
        <w:rPr>
          <w:b/>
        </w:rPr>
        <w:t>ProcessEvent</w:t>
      </w:r>
      <w:proofErr w:type="spellEnd"/>
      <w:r>
        <w:rPr>
          <w:b/>
        </w:rPr>
        <w:t>()</w:t>
      </w:r>
      <w:r>
        <w:t>.</w:t>
      </w:r>
    </w:p>
    <w:p w:rsidR="006D3CDA" w:rsidRDefault="006D3CDA" w:rsidP="006D3CDA">
      <w:pPr>
        <w:pStyle w:val="LabStepNumberedLevel2"/>
        <w:numPr>
          <w:ilvl w:val="1"/>
          <w:numId w:val="7"/>
        </w:numPr>
      </w:pPr>
      <w:r>
        <w:t xml:space="preserve">Add the following code to the </w:t>
      </w:r>
      <w:proofErr w:type="spellStart"/>
      <w:r>
        <w:rPr>
          <w:b/>
        </w:rPr>
        <w:t>ProcessEvent</w:t>
      </w:r>
      <w:proofErr w:type="spellEnd"/>
      <w:r>
        <w:rPr>
          <w:b/>
        </w:rPr>
        <w:t>()</w:t>
      </w:r>
      <w:r>
        <w:t xml:space="preserve"> method to write to the event log the app was installed:</w:t>
      </w:r>
    </w:p>
    <w:p w:rsidR="006D3CDA" w:rsidRDefault="006D3CDA" w:rsidP="006D3CDA">
      <w:pPr>
        <w:pStyle w:val="LabStepCodeBlockLevel2"/>
      </w:pPr>
      <w:r>
        <w:t>SPRemoteEventResult result = new SPRemoteEventResult();</w:t>
      </w:r>
    </w:p>
    <w:p w:rsidR="006D3CDA" w:rsidRDefault="006D3CDA" w:rsidP="006D3CDA">
      <w:pPr>
        <w:pStyle w:val="LabStepCodeBlockLevel2"/>
      </w:pPr>
    </w:p>
    <w:p w:rsidR="006D3CDA" w:rsidRDefault="006D3CDA" w:rsidP="006D3CDA">
      <w:pPr>
        <w:pStyle w:val="LabStepCodeBlockLevel2"/>
      </w:pPr>
      <w:r>
        <w:t>if (properties.EventType == SPRemoteEventType.AppInstalled)</w:t>
      </w:r>
    </w:p>
    <w:p w:rsidR="006D3CDA" w:rsidRDefault="006D3CDA" w:rsidP="006D3CDA">
      <w:pPr>
        <w:pStyle w:val="LabStepCodeBlockLevel2"/>
      </w:pPr>
      <w:r>
        <w:t>{</w:t>
      </w:r>
    </w:p>
    <w:p w:rsidR="006D3CDA" w:rsidRDefault="006D3CDA" w:rsidP="006D3CDA">
      <w:pPr>
        <w:pStyle w:val="LabStepCodeBlockLevel2"/>
      </w:pPr>
      <w:r>
        <w:t xml:space="preserve">  string source = "Lifecycle SharePoint App Demo";</w:t>
      </w:r>
    </w:p>
    <w:p w:rsidR="006D3CDA" w:rsidRDefault="006D3CDA" w:rsidP="006D3CDA">
      <w:pPr>
        <w:pStyle w:val="LabStepCodeBlockLevel2"/>
      </w:pPr>
      <w:r>
        <w:t xml:space="preserve">  // verify there's a category in the Event Log for our app</w:t>
      </w:r>
    </w:p>
    <w:p w:rsidR="006D3CDA" w:rsidRDefault="006D3CDA" w:rsidP="006D3CDA">
      <w:pPr>
        <w:pStyle w:val="LabStepCodeBlockLevel2"/>
      </w:pPr>
      <w:r>
        <w:t xml:space="preserve">  if (!System.Diagnostics.EventLog.SourceExists(source))</w:t>
      </w:r>
    </w:p>
    <w:p w:rsidR="006D3CDA" w:rsidRDefault="006D3CDA" w:rsidP="006D3CDA">
      <w:pPr>
        <w:pStyle w:val="LabStepCodeBlockLevel2"/>
      </w:pPr>
      <w:r>
        <w:t xml:space="preserve">  {</w:t>
      </w:r>
    </w:p>
    <w:p w:rsidR="006D3CDA" w:rsidRDefault="006D3CDA" w:rsidP="006D3CDA">
      <w:pPr>
        <w:pStyle w:val="LabStepCodeBlockLevel2"/>
      </w:pPr>
      <w:r>
        <w:t xml:space="preserve">    System.Diagnostics.EventLog.CreateEventSource(source, "Application");</w:t>
      </w:r>
    </w:p>
    <w:p w:rsidR="006D3CDA" w:rsidRDefault="006D3CDA" w:rsidP="006D3CDA">
      <w:pPr>
        <w:pStyle w:val="LabStepCodeBlockLevel2"/>
      </w:pPr>
      <w:r>
        <w:t xml:space="preserve">  }</w:t>
      </w:r>
    </w:p>
    <w:p w:rsidR="006D3CDA" w:rsidRDefault="006D3CDA" w:rsidP="006D3CDA">
      <w:pPr>
        <w:pStyle w:val="LabStepCodeBlockLevel2"/>
      </w:pPr>
    </w:p>
    <w:p w:rsidR="006D3CDA" w:rsidRDefault="006D3CDA" w:rsidP="006D3CDA">
      <w:pPr>
        <w:pStyle w:val="LabStepCodeBlockLevel2"/>
      </w:pPr>
      <w:r>
        <w:t xml:space="preserve">  // write to the log</w:t>
      </w:r>
    </w:p>
    <w:p w:rsidR="006D3CDA" w:rsidRDefault="006D3CDA" w:rsidP="006D3CDA">
      <w:pPr>
        <w:pStyle w:val="LabStepCodeBlockLevel2"/>
      </w:pPr>
      <w:r>
        <w:t xml:space="preserve">  System.Diagnostics.EventLog.WriteEntry(source, "App Installed");</w:t>
      </w:r>
    </w:p>
    <w:p w:rsidR="006D3CDA" w:rsidRDefault="006D3CDA" w:rsidP="006D3CDA">
      <w:pPr>
        <w:pStyle w:val="LabStepCodeBlockLevel2"/>
      </w:pPr>
      <w:r>
        <w:t>}</w:t>
      </w:r>
    </w:p>
    <w:p w:rsidR="006D3CDA" w:rsidRDefault="006D3CDA" w:rsidP="006D3CDA">
      <w:pPr>
        <w:pStyle w:val="LabStepCodeBlockLevel2"/>
      </w:pPr>
      <w:r>
        <w:t>result.Status = SPRemoteEventServiceStatus.Continue;</w:t>
      </w:r>
    </w:p>
    <w:p w:rsidR="006D3CDA" w:rsidRDefault="006D3CDA" w:rsidP="006D3CDA">
      <w:pPr>
        <w:pStyle w:val="LabStepCodeBlockLevel2"/>
      </w:pPr>
      <w:r>
        <w:t>return result;</w:t>
      </w:r>
    </w:p>
    <w:p w:rsidR="006D3CDA" w:rsidRDefault="006D3CDA" w:rsidP="006D3CDA">
      <w:pPr>
        <w:pStyle w:val="Heading4"/>
      </w:pPr>
      <w:r>
        <w:t>Update Security Configuration for the App</w:t>
      </w:r>
    </w:p>
    <w:p w:rsidR="006D3CDA" w:rsidRDefault="006D3CDA" w:rsidP="006D3CDA">
      <w:pPr>
        <w:pStyle w:val="LabStepNumbered"/>
        <w:numPr>
          <w:ilvl w:val="0"/>
          <w:numId w:val="7"/>
        </w:numPr>
      </w:pPr>
      <w:r>
        <w:t>First, modify the security configuration of the app to use internal security and not OAuth or a special S2S token:</w:t>
      </w:r>
    </w:p>
    <w:p w:rsidR="006D3CDA" w:rsidRDefault="006D3CDA" w:rsidP="006D3CDA">
      <w:pPr>
        <w:pStyle w:val="LabStepNumberedLevel2"/>
        <w:numPr>
          <w:ilvl w:val="1"/>
          <w:numId w:val="7"/>
        </w:numPr>
      </w:pPr>
      <w:r>
        <w:t xml:space="preserve">Using the </w:t>
      </w:r>
      <w:r>
        <w:rPr>
          <w:b/>
        </w:rPr>
        <w:t>Solution Explorer</w:t>
      </w:r>
      <w:r>
        <w:t xml:space="preserve"> tool window, within the </w:t>
      </w:r>
      <w:proofErr w:type="spellStart"/>
      <w:r>
        <w:rPr>
          <w:b/>
        </w:rPr>
        <w:t>AppLifecycleEvent</w:t>
      </w:r>
      <w:proofErr w:type="spellEnd"/>
      <w:r>
        <w:t xml:space="preserve"> project, right-click the </w:t>
      </w:r>
      <w:r>
        <w:rPr>
          <w:b/>
        </w:rPr>
        <w:t>AppManifest.xml</w:t>
      </w:r>
      <w:r>
        <w:t xml:space="preserve"> file and select </w:t>
      </w:r>
      <w:r>
        <w:rPr>
          <w:b/>
        </w:rPr>
        <w:t>View Code</w:t>
      </w:r>
      <w:r>
        <w:t>.</w:t>
      </w:r>
    </w:p>
    <w:p w:rsidR="006D3CDA" w:rsidRDefault="006D3CDA" w:rsidP="006D3CDA">
      <w:pPr>
        <w:pStyle w:val="LabStepNumberedLevel2"/>
        <w:numPr>
          <w:ilvl w:val="1"/>
          <w:numId w:val="7"/>
        </w:numPr>
      </w:pPr>
      <w:r>
        <w:t xml:space="preserve">Locate the </w:t>
      </w:r>
      <w:r>
        <w:rPr>
          <w:b/>
        </w:rPr>
        <w:t>&lt;AppPrincipal&gt;</w:t>
      </w:r>
      <w:r>
        <w:t xml:space="preserve"> node.</w:t>
      </w:r>
    </w:p>
    <w:p w:rsidR="006D3CDA" w:rsidRDefault="006D3CDA" w:rsidP="006D3CDA">
      <w:pPr>
        <w:pStyle w:val="LabStepNumberedLevel2"/>
        <w:numPr>
          <w:ilvl w:val="1"/>
          <w:numId w:val="7"/>
        </w:numPr>
      </w:pPr>
      <w:r>
        <w:t xml:space="preserve">Replace the contents with </w:t>
      </w:r>
      <w:r>
        <w:rPr>
          <w:b/>
        </w:rPr>
        <w:t>&lt;Internal /&gt;</w:t>
      </w:r>
      <w:r>
        <w:t xml:space="preserve"> so it looks like the following markup:</w:t>
      </w:r>
    </w:p>
    <w:p w:rsidR="006D3CDA" w:rsidRDefault="006D3CDA" w:rsidP="006D3CDA">
      <w:pPr>
        <w:pStyle w:val="LabStepCodeBlockLevel2"/>
      </w:pPr>
      <w:r>
        <w:t>&lt;AppPrincipal&gt;</w:t>
      </w:r>
    </w:p>
    <w:p w:rsidR="006D3CDA" w:rsidRDefault="006D3CDA" w:rsidP="006D3CDA">
      <w:pPr>
        <w:pStyle w:val="LabStepCodeBlockLevel2"/>
      </w:pPr>
      <w:r>
        <w:t xml:space="preserve">  &lt;Internal /&gt;</w:t>
      </w:r>
    </w:p>
    <w:p w:rsidR="006D3CDA" w:rsidRDefault="006D3CDA" w:rsidP="006D3CDA">
      <w:pPr>
        <w:pStyle w:val="LabStepCodeBlockLevel2"/>
      </w:pPr>
      <w:r>
        <w:t>&lt;/AppPrincipal&gt;</w:t>
      </w:r>
    </w:p>
    <w:p w:rsidR="006D3CDA" w:rsidRDefault="006D3CDA" w:rsidP="006D3CDA">
      <w:pPr>
        <w:pStyle w:val="LabStepNumbered"/>
        <w:numPr>
          <w:ilvl w:val="0"/>
          <w:numId w:val="7"/>
        </w:numPr>
      </w:pPr>
      <w:r>
        <w:lastRenderedPageBreak/>
        <w:t>Now update the configuration of the remote web project’s security:</w:t>
      </w:r>
    </w:p>
    <w:p w:rsidR="006D3CDA" w:rsidRDefault="006D3CDA" w:rsidP="006D3CDA">
      <w:pPr>
        <w:pStyle w:val="LabStepNumberedLevel2"/>
        <w:numPr>
          <w:ilvl w:val="1"/>
          <w:numId w:val="7"/>
        </w:numPr>
      </w:pPr>
      <w:r>
        <w:t xml:space="preserve">Using the </w:t>
      </w:r>
      <w:r>
        <w:rPr>
          <w:b/>
        </w:rPr>
        <w:t>Solution Explorer</w:t>
      </w:r>
      <w:r>
        <w:t xml:space="preserve"> tool window, within the </w:t>
      </w:r>
      <w:proofErr w:type="spellStart"/>
      <w:r>
        <w:rPr>
          <w:b/>
        </w:rPr>
        <w:t>AppLifecycleEventWeb</w:t>
      </w:r>
      <w:proofErr w:type="spellEnd"/>
      <w:r>
        <w:t xml:space="preserve"> project, right-click the </w:t>
      </w:r>
      <w:r>
        <w:rPr>
          <w:b/>
        </w:rPr>
        <w:t>web.config</w:t>
      </w:r>
      <w:r>
        <w:t xml:space="preserve"> file and select </w:t>
      </w:r>
      <w:r>
        <w:rPr>
          <w:b/>
        </w:rPr>
        <w:t>Open</w:t>
      </w:r>
      <w:r>
        <w:t>.</w:t>
      </w:r>
    </w:p>
    <w:p w:rsidR="006D3CDA" w:rsidRDefault="006D3CDA" w:rsidP="006D3CDA">
      <w:pPr>
        <w:pStyle w:val="LabStepNumberedLevel2"/>
        <w:numPr>
          <w:ilvl w:val="1"/>
          <w:numId w:val="7"/>
        </w:numPr>
      </w:pPr>
      <w:r>
        <w:t xml:space="preserve">Locate the two </w:t>
      </w:r>
      <w:r>
        <w:rPr>
          <w:b/>
        </w:rPr>
        <w:t>&lt;add&gt;</w:t>
      </w:r>
      <w:r>
        <w:t xml:space="preserve"> nodes with a </w:t>
      </w:r>
      <w:r>
        <w:rPr>
          <w:b/>
        </w:rPr>
        <w:t>key</w:t>
      </w:r>
      <w:r>
        <w:t xml:space="preserve"> attribute that starts with </w:t>
      </w:r>
      <w:r>
        <w:rPr>
          <w:b/>
        </w:rPr>
        <w:t>Client</w:t>
      </w:r>
      <w:r>
        <w:t xml:space="preserve"> and delete them.</w:t>
      </w:r>
    </w:p>
    <w:p w:rsidR="006D3CDA" w:rsidRDefault="006D3CDA" w:rsidP="006D3CDA">
      <w:pPr>
        <w:pStyle w:val="LabStepNumbered"/>
        <w:numPr>
          <w:ilvl w:val="0"/>
          <w:numId w:val="7"/>
        </w:numPr>
      </w:pPr>
      <w:r>
        <w:t xml:space="preserve">Save all changes: </w:t>
      </w:r>
      <w:r>
        <w:rPr>
          <w:b/>
        </w:rPr>
        <w:t xml:space="preserve">File </w:t>
      </w:r>
      <w:r>
        <w:rPr>
          <w:b/>
        </w:rPr>
        <w:sym w:font="Wingdings" w:char="F0E0"/>
      </w:r>
      <w:r>
        <w:rPr>
          <w:b/>
        </w:rPr>
        <w:t xml:space="preserve"> Save All</w:t>
      </w:r>
      <w:r>
        <w:t>.</w:t>
      </w:r>
    </w:p>
    <w:p w:rsidR="006D3CDA" w:rsidRDefault="006D3CDA" w:rsidP="006D3CDA">
      <w:pPr>
        <w:pStyle w:val="Heading4"/>
      </w:pPr>
      <w:r>
        <w:t>Build and Test the Project</w:t>
      </w:r>
    </w:p>
    <w:p w:rsidR="006D3CDA" w:rsidRDefault="006D3CDA" w:rsidP="006D3CDA">
      <w:pPr>
        <w:pStyle w:val="LabStepNumbered"/>
        <w:numPr>
          <w:ilvl w:val="0"/>
          <w:numId w:val="7"/>
        </w:numPr>
      </w:pPr>
      <w:r>
        <w:t xml:space="preserve">Build and test your application by pressing </w:t>
      </w:r>
      <w:r>
        <w:rPr>
          <w:b/>
        </w:rPr>
        <w:t>[F5]</w:t>
      </w:r>
      <w:r>
        <w:t xml:space="preserve"> or </w:t>
      </w:r>
      <w:r>
        <w:rPr>
          <w:b/>
        </w:rPr>
        <w:t xml:space="preserve">Debug </w:t>
      </w:r>
      <w:r>
        <w:rPr>
          <w:b/>
        </w:rPr>
        <w:sym w:font="Wingdings" w:char="F0E0"/>
      </w:r>
      <w:r>
        <w:rPr>
          <w:b/>
        </w:rPr>
        <w:t xml:space="preserve"> Start Debugging</w:t>
      </w:r>
      <w:r>
        <w:t xml:space="preserve">. </w:t>
      </w:r>
    </w:p>
    <w:p w:rsidR="006D3CDA" w:rsidRDefault="006D3CDA" w:rsidP="006D3CDA">
      <w:pPr>
        <w:pStyle w:val="LabStepNumbered"/>
        <w:numPr>
          <w:ilvl w:val="0"/>
          <w:numId w:val="7"/>
        </w:numPr>
      </w:pPr>
      <w:r>
        <w:t xml:space="preserve">Once the solution has been deployed, Internet Explorer will launch and navigate to the </w:t>
      </w:r>
      <w:hyperlink r:id="rId28" w:history="1">
        <w:r>
          <w:rPr>
            <w:rStyle w:val="Hyperlink"/>
          </w:rPr>
          <w:t>http://listevents.wingtip.com</w:t>
        </w:r>
      </w:hyperlink>
      <w:r>
        <w:t xml:space="preserve"> site.</w:t>
      </w:r>
    </w:p>
    <w:p w:rsidR="006D3CDA" w:rsidRDefault="006D3CDA" w:rsidP="006D3CDA">
      <w:pPr>
        <w:pStyle w:val="LabStepNumbered"/>
        <w:numPr>
          <w:ilvl w:val="0"/>
          <w:numId w:val="7"/>
        </w:numPr>
      </w:pPr>
      <w:r>
        <w:t xml:space="preserve">At this point the app has been installed. Open the </w:t>
      </w:r>
      <w:r>
        <w:rPr>
          <w:b/>
        </w:rPr>
        <w:t>Event Viewer</w:t>
      </w:r>
      <w:r>
        <w:t xml:space="preserve"> on the server to see the log message: </w:t>
      </w:r>
      <w:r>
        <w:rPr>
          <w:b/>
        </w:rPr>
        <w:t xml:space="preserve">Start </w:t>
      </w:r>
      <w:r>
        <w:rPr>
          <w:b/>
        </w:rPr>
        <w:sym w:font="Wingdings" w:char="F0E0"/>
      </w:r>
      <w:r>
        <w:rPr>
          <w:b/>
        </w:rPr>
        <w:t xml:space="preserve"> Administrative Tools </w:t>
      </w:r>
      <w:r>
        <w:rPr>
          <w:b/>
        </w:rPr>
        <w:sym w:font="Wingdings" w:char="F0E0"/>
      </w:r>
      <w:r>
        <w:rPr>
          <w:b/>
        </w:rPr>
        <w:t xml:space="preserve"> Event Viewer</w:t>
      </w:r>
      <w:r>
        <w:t>.</w:t>
      </w:r>
    </w:p>
    <w:p w:rsidR="006D3CDA" w:rsidRDefault="006D3CDA" w:rsidP="006D3CDA">
      <w:pPr>
        <w:pStyle w:val="LabStepNumbered"/>
        <w:numPr>
          <w:ilvl w:val="0"/>
          <w:numId w:val="7"/>
        </w:numPr>
      </w:pPr>
      <w:r>
        <w:t xml:space="preserve">When the </w:t>
      </w:r>
      <w:r>
        <w:rPr>
          <w:b/>
        </w:rPr>
        <w:t>Event Viewer</w:t>
      </w:r>
      <w:r>
        <w:t xml:space="preserve"> window loads, expand the tree on the left to </w:t>
      </w:r>
      <w:r>
        <w:rPr>
          <w:b/>
        </w:rPr>
        <w:t xml:space="preserve">Event Viewer </w:t>
      </w:r>
      <w:r>
        <w:rPr>
          <w:b/>
        </w:rPr>
        <w:sym w:font="Wingdings" w:char="F0E0"/>
      </w:r>
      <w:r>
        <w:rPr>
          <w:b/>
        </w:rPr>
        <w:t xml:space="preserve"> Windows Logs </w:t>
      </w:r>
      <w:r>
        <w:rPr>
          <w:b/>
        </w:rPr>
        <w:sym w:font="Wingdings" w:char="F0E0"/>
      </w:r>
      <w:r>
        <w:rPr>
          <w:b/>
        </w:rPr>
        <w:t xml:space="preserve"> Application</w:t>
      </w:r>
      <w:r>
        <w:t>.</w:t>
      </w:r>
    </w:p>
    <w:p w:rsidR="006D3CDA" w:rsidRDefault="006D3CDA" w:rsidP="006D3CDA">
      <w:pPr>
        <w:pStyle w:val="LabStepNumbered"/>
        <w:numPr>
          <w:ilvl w:val="0"/>
          <w:numId w:val="7"/>
        </w:numPr>
      </w:pPr>
      <w:r>
        <w:t xml:space="preserve">With the </w:t>
      </w:r>
      <w:r>
        <w:rPr>
          <w:b/>
        </w:rPr>
        <w:t>Application</w:t>
      </w:r>
      <w:r>
        <w:t xml:space="preserve"> log open, find the event we just wrote from the app:</w:t>
      </w:r>
    </w:p>
    <w:p w:rsidR="006D3CDA" w:rsidRDefault="006D3CDA" w:rsidP="006D3CDA">
      <w:pPr>
        <w:pStyle w:val="LabStepScreenshot"/>
      </w:pPr>
      <w:bookmarkStart w:id="2" w:name="_GoBack"/>
      <w:r>
        <w:rPr>
          <w:noProof/>
        </w:rPr>
        <w:drawing>
          <wp:inline distT="0" distB="0" distL="0" distR="0">
            <wp:extent cx="4789805" cy="2425700"/>
            <wp:effectExtent l="0" t="0" r="0" b="0"/>
            <wp:docPr id="5" name="Picture 5" descr="SNAGHTMLf8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NAGHTMLf816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9805" cy="2425700"/>
                    </a:xfrm>
                    <a:prstGeom prst="rect">
                      <a:avLst/>
                    </a:prstGeom>
                    <a:noFill/>
                    <a:ln>
                      <a:noFill/>
                    </a:ln>
                  </pic:spPr>
                </pic:pic>
              </a:graphicData>
            </a:graphic>
          </wp:inline>
        </w:drawing>
      </w:r>
      <w:bookmarkEnd w:id="2"/>
    </w:p>
    <w:p w:rsidR="006D3CDA" w:rsidRDefault="006D3CDA" w:rsidP="006D3CDA">
      <w:pPr>
        <w:pStyle w:val="LabStepNumbered"/>
        <w:numPr>
          <w:ilvl w:val="0"/>
          <w:numId w:val="7"/>
        </w:numPr>
      </w:pPr>
      <w:r>
        <w:t>Close the browser to stop the debugger and go back to Visual Studio.</w:t>
      </w:r>
    </w:p>
    <w:p w:rsidR="006D3CDA" w:rsidRDefault="006D3CDA" w:rsidP="006D3CDA">
      <w:r>
        <w:t>In this exercise you learned how to create a remote event receiver to handle app lifecycle events.</w:t>
      </w:r>
    </w:p>
    <w:p w:rsidR="006D3CDA" w:rsidRDefault="006D3CDA" w:rsidP="006D3CDA">
      <w:pPr>
        <w:pStyle w:val="LabStepNumbered"/>
        <w:numPr>
          <w:ilvl w:val="0"/>
          <w:numId w:val="0"/>
        </w:numPr>
        <w:tabs>
          <w:tab w:val="left" w:pos="720"/>
        </w:tabs>
      </w:pPr>
    </w:p>
    <w:p w:rsidR="006D3CDA" w:rsidRDefault="006D3CDA" w:rsidP="006D3CDA">
      <w:pPr>
        <w:rPr>
          <w:rStyle w:val="Strong"/>
          <w:b w:val="0"/>
          <w:bCs w:val="0"/>
        </w:rPr>
      </w:pPr>
    </w:p>
    <w:p w:rsidR="00316198" w:rsidRPr="006D3CDA" w:rsidRDefault="00316198" w:rsidP="006D3CDA">
      <w:pPr>
        <w:rPr>
          <w:rStyle w:val="Strong"/>
          <w:b w:val="0"/>
          <w:bCs w:val="0"/>
        </w:rPr>
      </w:pPr>
    </w:p>
    <w:sectPr w:rsidR="00316198" w:rsidRPr="006D3CDA" w:rsidSect="00BD760F">
      <w:headerReference w:type="even" r:id="rId30"/>
      <w:headerReference w:type="default" r:id="rId31"/>
      <w:footerReference w:type="even" r:id="rId32"/>
      <w:footerReference w:type="default" r:id="rId33"/>
      <w:headerReference w:type="first" r:id="rId34"/>
      <w:footerReference w:type="first" r:id="rId35"/>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2FC" w:rsidRDefault="00E552FC" w:rsidP="002754DA">
      <w:pPr>
        <w:spacing w:before="0" w:after="0"/>
      </w:pPr>
      <w:r>
        <w:separator/>
      </w:r>
    </w:p>
  </w:endnote>
  <w:endnote w:type="continuationSeparator" w:id="0">
    <w:p w:rsidR="00E552FC" w:rsidRDefault="00E552F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2FC" w:rsidRDefault="00E552FC" w:rsidP="002754DA">
      <w:pPr>
        <w:spacing w:before="0" w:after="0"/>
      </w:pPr>
      <w:r>
        <w:separator/>
      </w:r>
    </w:p>
  </w:footnote>
  <w:footnote w:type="continuationSeparator" w:id="0">
    <w:p w:rsidR="00E552FC" w:rsidRDefault="00E552F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5">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5A1"/>
    <w:rsid w:val="000010BE"/>
    <w:rsid w:val="00002196"/>
    <w:rsid w:val="00012AC2"/>
    <w:rsid w:val="000237DD"/>
    <w:rsid w:val="00024303"/>
    <w:rsid w:val="000243F6"/>
    <w:rsid w:val="000267E9"/>
    <w:rsid w:val="00030FBC"/>
    <w:rsid w:val="00040D07"/>
    <w:rsid w:val="00051385"/>
    <w:rsid w:val="000543B3"/>
    <w:rsid w:val="00063B7E"/>
    <w:rsid w:val="00065A75"/>
    <w:rsid w:val="000671A9"/>
    <w:rsid w:val="00075BE6"/>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1A02"/>
    <w:rsid w:val="000F23A7"/>
    <w:rsid w:val="000F2E8E"/>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975"/>
    <w:rsid w:val="001C3C48"/>
    <w:rsid w:val="001E2DF2"/>
    <w:rsid w:val="001E5FC6"/>
    <w:rsid w:val="001E6C86"/>
    <w:rsid w:val="001E73CB"/>
    <w:rsid w:val="001F77DA"/>
    <w:rsid w:val="00200BA1"/>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B55BD"/>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4378"/>
    <w:rsid w:val="00367C9B"/>
    <w:rsid w:val="00371932"/>
    <w:rsid w:val="00373A63"/>
    <w:rsid w:val="003775F8"/>
    <w:rsid w:val="00385E7E"/>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10E10"/>
    <w:rsid w:val="00414108"/>
    <w:rsid w:val="00420D38"/>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2700"/>
    <w:rsid w:val="004B75D9"/>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40A9A"/>
    <w:rsid w:val="005428BD"/>
    <w:rsid w:val="005506B8"/>
    <w:rsid w:val="00551DC5"/>
    <w:rsid w:val="00551DFA"/>
    <w:rsid w:val="00560F81"/>
    <w:rsid w:val="005710D5"/>
    <w:rsid w:val="0057201D"/>
    <w:rsid w:val="0057247C"/>
    <w:rsid w:val="00574574"/>
    <w:rsid w:val="00580480"/>
    <w:rsid w:val="0058123A"/>
    <w:rsid w:val="0058773B"/>
    <w:rsid w:val="00592DAA"/>
    <w:rsid w:val="005A0E17"/>
    <w:rsid w:val="005A192B"/>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4FB6"/>
    <w:rsid w:val="005E79AF"/>
    <w:rsid w:val="005F03A0"/>
    <w:rsid w:val="005F2CE3"/>
    <w:rsid w:val="005F39DC"/>
    <w:rsid w:val="00601E9E"/>
    <w:rsid w:val="006133C4"/>
    <w:rsid w:val="0061750F"/>
    <w:rsid w:val="00620888"/>
    <w:rsid w:val="00625F0D"/>
    <w:rsid w:val="00626932"/>
    <w:rsid w:val="006316FA"/>
    <w:rsid w:val="00632485"/>
    <w:rsid w:val="0063362B"/>
    <w:rsid w:val="00643F55"/>
    <w:rsid w:val="00645BB8"/>
    <w:rsid w:val="00650ACD"/>
    <w:rsid w:val="00654F8F"/>
    <w:rsid w:val="0065756C"/>
    <w:rsid w:val="0066042A"/>
    <w:rsid w:val="00664869"/>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D3CDA"/>
    <w:rsid w:val="006E3BD3"/>
    <w:rsid w:val="006E5188"/>
    <w:rsid w:val="006F0F27"/>
    <w:rsid w:val="006F13F6"/>
    <w:rsid w:val="006F64F9"/>
    <w:rsid w:val="0070089C"/>
    <w:rsid w:val="00711C05"/>
    <w:rsid w:val="00713E79"/>
    <w:rsid w:val="00726591"/>
    <w:rsid w:val="0072738D"/>
    <w:rsid w:val="00733C5B"/>
    <w:rsid w:val="00737FD5"/>
    <w:rsid w:val="00740261"/>
    <w:rsid w:val="00740358"/>
    <w:rsid w:val="00740CA3"/>
    <w:rsid w:val="00741306"/>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3AE"/>
    <w:rsid w:val="007B648F"/>
    <w:rsid w:val="007C15DF"/>
    <w:rsid w:val="007C5EF6"/>
    <w:rsid w:val="007C731A"/>
    <w:rsid w:val="007D15A1"/>
    <w:rsid w:val="007D3352"/>
    <w:rsid w:val="007D72B4"/>
    <w:rsid w:val="007E240B"/>
    <w:rsid w:val="007E54CD"/>
    <w:rsid w:val="007E5A7C"/>
    <w:rsid w:val="007F2CD4"/>
    <w:rsid w:val="007F37E8"/>
    <w:rsid w:val="0080252D"/>
    <w:rsid w:val="008114C7"/>
    <w:rsid w:val="00812AF5"/>
    <w:rsid w:val="00815DF7"/>
    <w:rsid w:val="008237DD"/>
    <w:rsid w:val="00826FF7"/>
    <w:rsid w:val="0082729D"/>
    <w:rsid w:val="0083029D"/>
    <w:rsid w:val="00830A82"/>
    <w:rsid w:val="00841F3B"/>
    <w:rsid w:val="0084433E"/>
    <w:rsid w:val="00845FAD"/>
    <w:rsid w:val="008530CC"/>
    <w:rsid w:val="00856645"/>
    <w:rsid w:val="0086182E"/>
    <w:rsid w:val="008648D6"/>
    <w:rsid w:val="0086565F"/>
    <w:rsid w:val="0086572E"/>
    <w:rsid w:val="00865AE4"/>
    <w:rsid w:val="0086681C"/>
    <w:rsid w:val="00867B6B"/>
    <w:rsid w:val="008743F8"/>
    <w:rsid w:val="008750A4"/>
    <w:rsid w:val="00880606"/>
    <w:rsid w:val="00893C82"/>
    <w:rsid w:val="008943B0"/>
    <w:rsid w:val="008A1B16"/>
    <w:rsid w:val="008A2BA0"/>
    <w:rsid w:val="008A39D8"/>
    <w:rsid w:val="008A7318"/>
    <w:rsid w:val="008B697B"/>
    <w:rsid w:val="008C17EA"/>
    <w:rsid w:val="008C1C05"/>
    <w:rsid w:val="008C564C"/>
    <w:rsid w:val="008D054E"/>
    <w:rsid w:val="008D0899"/>
    <w:rsid w:val="008D261C"/>
    <w:rsid w:val="008D30B0"/>
    <w:rsid w:val="008D6EDA"/>
    <w:rsid w:val="008D7F27"/>
    <w:rsid w:val="008E1CE8"/>
    <w:rsid w:val="008E3F36"/>
    <w:rsid w:val="009008B7"/>
    <w:rsid w:val="00902F51"/>
    <w:rsid w:val="00903B98"/>
    <w:rsid w:val="0090725E"/>
    <w:rsid w:val="00915A59"/>
    <w:rsid w:val="0091656E"/>
    <w:rsid w:val="00921F91"/>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A5818"/>
    <w:rsid w:val="009B275F"/>
    <w:rsid w:val="009C016D"/>
    <w:rsid w:val="009C6E7B"/>
    <w:rsid w:val="009D168C"/>
    <w:rsid w:val="009D1C9A"/>
    <w:rsid w:val="009D22E7"/>
    <w:rsid w:val="009D553D"/>
    <w:rsid w:val="009E1990"/>
    <w:rsid w:val="009E2AD2"/>
    <w:rsid w:val="009F7F64"/>
    <w:rsid w:val="00A05346"/>
    <w:rsid w:val="00A05D85"/>
    <w:rsid w:val="00A070BA"/>
    <w:rsid w:val="00A10074"/>
    <w:rsid w:val="00A10BF8"/>
    <w:rsid w:val="00A128A7"/>
    <w:rsid w:val="00A136DF"/>
    <w:rsid w:val="00A15C8C"/>
    <w:rsid w:val="00A21B02"/>
    <w:rsid w:val="00A2430F"/>
    <w:rsid w:val="00A25FC5"/>
    <w:rsid w:val="00A26052"/>
    <w:rsid w:val="00A27676"/>
    <w:rsid w:val="00A3093C"/>
    <w:rsid w:val="00A30C18"/>
    <w:rsid w:val="00A36AE5"/>
    <w:rsid w:val="00A4394E"/>
    <w:rsid w:val="00A46E44"/>
    <w:rsid w:val="00A51DE9"/>
    <w:rsid w:val="00A53017"/>
    <w:rsid w:val="00A5490F"/>
    <w:rsid w:val="00A55EA3"/>
    <w:rsid w:val="00A6472F"/>
    <w:rsid w:val="00A66755"/>
    <w:rsid w:val="00A73931"/>
    <w:rsid w:val="00A7518E"/>
    <w:rsid w:val="00A77CC2"/>
    <w:rsid w:val="00A811F8"/>
    <w:rsid w:val="00A81890"/>
    <w:rsid w:val="00A84330"/>
    <w:rsid w:val="00A860DB"/>
    <w:rsid w:val="00AA081D"/>
    <w:rsid w:val="00AA1C5E"/>
    <w:rsid w:val="00AB0EF6"/>
    <w:rsid w:val="00AB4BD9"/>
    <w:rsid w:val="00AC535D"/>
    <w:rsid w:val="00AD3847"/>
    <w:rsid w:val="00AE16EB"/>
    <w:rsid w:val="00AF1E23"/>
    <w:rsid w:val="00AF424C"/>
    <w:rsid w:val="00AF4F9B"/>
    <w:rsid w:val="00B04598"/>
    <w:rsid w:val="00B04679"/>
    <w:rsid w:val="00B11579"/>
    <w:rsid w:val="00B267B7"/>
    <w:rsid w:val="00B3192C"/>
    <w:rsid w:val="00B410F6"/>
    <w:rsid w:val="00B56241"/>
    <w:rsid w:val="00B56C9C"/>
    <w:rsid w:val="00B57970"/>
    <w:rsid w:val="00B60011"/>
    <w:rsid w:val="00B74E1A"/>
    <w:rsid w:val="00B7645C"/>
    <w:rsid w:val="00B80925"/>
    <w:rsid w:val="00B815C5"/>
    <w:rsid w:val="00B815CE"/>
    <w:rsid w:val="00B838CD"/>
    <w:rsid w:val="00B84304"/>
    <w:rsid w:val="00BA06CB"/>
    <w:rsid w:val="00BA1292"/>
    <w:rsid w:val="00BA332D"/>
    <w:rsid w:val="00BA548F"/>
    <w:rsid w:val="00BB42DB"/>
    <w:rsid w:val="00BC1206"/>
    <w:rsid w:val="00BC120F"/>
    <w:rsid w:val="00BC22EE"/>
    <w:rsid w:val="00BC2C68"/>
    <w:rsid w:val="00BC3FCA"/>
    <w:rsid w:val="00BD1EA3"/>
    <w:rsid w:val="00BD760F"/>
    <w:rsid w:val="00BE20E7"/>
    <w:rsid w:val="00BE5EE7"/>
    <w:rsid w:val="00BF3349"/>
    <w:rsid w:val="00BF4AAD"/>
    <w:rsid w:val="00C1089B"/>
    <w:rsid w:val="00C171CF"/>
    <w:rsid w:val="00C261CA"/>
    <w:rsid w:val="00C30E56"/>
    <w:rsid w:val="00C3211E"/>
    <w:rsid w:val="00C33D09"/>
    <w:rsid w:val="00C34D0A"/>
    <w:rsid w:val="00C3766D"/>
    <w:rsid w:val="00C37A3E"/>
    <w:rsid w:val="00C44632"/>
    <w:rsid w:val="00C50028"/>
    <w:rsid w:val="00C53882"/>
    <w:rsid w:val="00C55012"/>
    <w:rsid w:val="00C62D6E"/>
    <w:rsid w:val="00C642C3"/>
    <w:rsid w:val="00C66309"/>
    <w:rsid w:val="00C67699"/>
    <w:rsid w:val="00C70683"/>
    <w:rsid w:val="00C80B2F"/>
    <w:rsid w:val="00C81CBC"/>
    <w:rsid w:val="00C847ED"/>
    <w:rsid w:val="00C9096A"/>
    <w:rsid w:val="00C92678"/>
    <w:rsid w:val="00C93E0C"/>
    <w:rsid w:val="00C96654"/>
    <w:rsid w:val="00C97674"/>
    <w:rsid w:val="00CB7A9C"/>
    <w:rsid w:val="00CB7CC1"/>
    <w:rsid w:val="00CD0AD0"/>
    <w:rsid w:val="00CD10A1"/>
    <w:rsid w:val="00CD3699"/>
    <w:rsid w:val="00CE155F"/>
    <w:rsid w:val="00CF0D9B"/>
    <w:rsid w:val="00CF2509"/>
    <w:rsid w:val="00CF713C"/>
    <w:rsid w:val="00CF7AD5"/>
    <w:rsid w:val="00D057EA"/>
    <w:rsid w:val="00D11B33"/>
    <w:rsid w:val="00D12B10"/>
    <w:rsid w:val="00D1320B"/>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52FC"/>
    <w:rsid w:val="00E57117"/>
    <w:rsid w:val="00E57901"/>
    <w:rsid w:val="00E605AD"/>
    <w:rsid w:val="00E60B87"/>
    <w:rsid w:val="00E663C5"/>
    <w:rsid w:val="00E66BB8"/>
    <w:rsid w:val="00E674F4"/>
    <w:rsid w:val="00E75E69"/>
    <w:rsid w:val="00E816DC"/>
    <w:rsid w:val="00E90829"/>
    <w:rsid w:val="00E95B10"/>
    <w:rsid w:val="00E95F93"/>
    <w:rsid w:val="00EA0CC6"/>
    <w:rsid w:val="00EB0E93"/>
    <w:rsid w:val="00EC02AD"/>
    <w:rsid w:val="00EC15A4"/>
    <w:rsid w:val="00ED1A11"/>
    <w:rsid w:val="00ED1EBB"/>
    <w:rsid w:val="00ED2B87"/>
    <w:rsid w:val="00EE049F"/>
    <w:rsid w:val="00EE7A35"/>
    <w:rsid w:val="00EF0B37"/>
    <w:rsid w:val="00EF52BF"/>
    <w:rsid w:val="00F01A46"/>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uiPriority="11"/>
    <w:lsdException w:name="Strong" w:semiHidden="0" w:uiPriority="23"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3CD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002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rsid w:val="00C50028"/>
    <w:rPr>
      <w:b/>
      <w:bCs/>
      <w:smallCaps/>
      <w:spacing w:val="5"/>
      <w:sz w:val="48"/>
    </w:rPr>
  </w:style>
  <w:style w:type="paragraph" w:styleId="Title">
    <w:name w:val="Title"/>
    <w:basedOn w:val="Normal"/>
    <w:next w:val="Normal"/>
    <w:link w:val="TitleChar"/>
    <w:uiPriority w:val="10"/>
    <w:unhideWhenUsed/>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0028"/>
    <w:pPr>
      <w:spacing w:after="0" w:line="240" w:lineRule="auto"/>
    </w:pPr>
    <w:rPr>
      <w:rFonts w:eastAsiaTheme="minorEastAsia"/>
    </w:rPr>
  </w:style>
  <w:style w:type="character" w:customStyle="1" w:styleId="NoSpacingChar">
    <w:name w:val="No Spacing Char"/>
    <w:basedOn w:val="DefaultParagraphFont"/>
    <w:link w:val="NoSpacing"/>
    <w:uiPriority w:val="4"/>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iPriority w:val="5"/>
    <w:unhideWhenUsed/>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qFormat/>
    <w:rsid w:val="00C50028"/>
    <w:rPr>
      <w:rFonts w:ascii="Arial" w:hAnsi="Arial"/>
      <w:b/>
      <w:sz w:val="18"/>
    </w:rPr>
  </w:style>
  <w:style w:type="paragraph" w:customStyle="1" w:styleId="LabStepNumbered">
    <w:name w:val="Lab Step Numbered"/>
    <w:link w:val="LabStepNumberedChar"/>
    <w:qFormat/>
    <w:rsid w:val="00C50028"/>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uiPriority w:val="3"/>
    <w:qFormat/>
    <w:rsid w:val="00C50028"/>
    <w:pPr>
      <w:numPr>
        <w:numId w:val="0"/>
      </w:numPr>
      <w:spacing w:before="40"/>
      <w:ind w:left="720"/>
    </w:pPr>
  </w:style>
  <w:style w:type="character" w:customStyle="1" w:styleId="LabStepScreenshotFrame">
    <w:name w:val="Lab Step Screenshot Frame"/>
    <w:basedOn w:val="DefaultParagraphFont"/>
    <w:uiPriority w:val="2"/>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0028"/>
    <w:rPr>
      <w:rFonts w:ascii="Arial" w:hAnsi="Arial"/>
      <w:b/>
      <w:iCs/>
      <w:sz w:val="16"/>
    </w:rPr>
  </w:style>
  <w:style w:type="character" w:customStyle="1" w:styleId="InlindeCode">
    <w:name w:val="InlindeCode"/>
    <w:basedOn w:val="DefaultParagraphFont"/>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uiPriority w:val="2"/>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0028"/>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qFormat/>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0028"/>
    <w:pPr>
      <w:spacing w:before="240"/>
      <w:ind w:left="720" w:right="720"/>
    </w:pPr>
    <w:rPr>
      <w:color w:val="1C1C1C"/>
    </w:rPr>
  </w:style>
  <w:style w:type="paragraph" w:customStyle="1" w:styleId="SlidesNotes">
    <w:name w:val="Slides Notes"/>
    <w:basedOn w:val="Normal"/>
    <w:uiPriority w:val="4"/>
    <w:rsid w:val="00C50028"/>
    <w:pPr>
      <w:spacing w:before="240"/>
    </w:pPr>
  </w:style>
  <w:style w:type="paragraph" w:customStyle="1" w:styleId="LegalHeader">
    <w:name w:val="Legal Header"/>
    <w:basedOn w:val="Normal"/>
    <w:uiPriority w:val="3"/>
    <w:rsid w:val="00C50028"/>
    <w:pPr>
      <w:spacing w:before="600"/>
    </w:pPr>
    <w:rPr>
      <w:b/>
      <w:color w:val="auto"/>
      <w:u w:val="single"/>
    </w:rPr>
  </w:style>
  <w:style w:type="paragraph" w:customStyle="1" w:styleId="LegalBody">
    <w:name w:val="Legal Body"/>
    <w:basedOn w:val="Normal"/>
    <w:uiPriority w:val="3"/>
    <w:rsid w:val="00C50028"/>
    <w:rPr>
      <w:sz w:val="18"/>
    </w:rPr>
  </w:style>
  <w:style w:type="paragraph" w:customStyle="1" w:styleId="CourseInfo">
    <w:name w:val="Course Info"/>
    <w:basedOn w:val="Normal"/>
    <w:uiPriority w:val="4"/>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uiPriority w:val="5"/>
    <w:rsid w:val="00C50028"/>
    <w:pPr>
      <w:numPr>
        <w:numId w:val="0"/>
      </w:numPr>
      <w:ind w:left="757" w:hanging="360"/>
    </w:pPr>
    <w:rPr>
      <w:b/>
    </w:rPr>
  </w:style>
  <w:style w:type="character" w:customStyle="1" w:styleId="strongChar">
    <w:name w:val="strong Char"/>
    <w:basedOn w:val="LabStepNumberedChar"/>
    <w:link w:val="Strong1"/>
    <w:uiPriority w:val="5"/>
    <w:rsid w:val="00C50028"/>
    <w:rPr>
      <w:rFonts w:ascii="Arial" w:hAnsi="Arial"/>
      <w:b/>
      <w:color w:val="262626" w:themeColor="text1" w:themeTint="D9"/>
      <w:sz w:val="18"/>
    </w:rPr>
  </w:style>
  <w:style w:type="paragraph" w:customStyle="1" w:styleId="CourseCode">
    <w:name w:val="Course Code"/>
    <w:basedOn w:val="Normal"/>
    <w:uiPriority w:val="4"/>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1"/>
      </w:numPr>
    </w:pPr>
  </w:style>
  <w:style w:type="paragraph" w:customStyle="1" w:styleId="ModuleDescription">
    <w:name w:val="Module Description"/>
    <w:basedOn w:val="Normal"/>
    <w:uiPriority w:val="4"/>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0028"/>
    <w:pPr>
      <w:jc w:val="center"/>
    </w:pPr>
  </w:style>
  <w:style w:type="paragraph" w:customStyle="1" w:styleId="TopicsCoveredItem">
    <w:name w:val="Topics Covered Item"/>
    <w:basedOn w:val="Normal"/>
    <w:uiPriority w:val="4"/>
    <w:rsid w:val="00C50028"/>
    <w:pPr>
      <w:numPr>
        <w:numId w:val="6"/>
      </w:numPr>
      <w:spacing w:before="0" w:after="0"/>
      <w:contextualSpacing/>
    </w:pPr>
  </w:style>
  <w:style w:type="paragraph" w:customStyle="1" w:styleId="ModuleIntroHeader">
    <w:name w:val="Module Intro Header"/>
    <w:basedOn w:val="Normal"/>
    <w:uiPriority w:val="4"/>
    <w:rsid w:val="00C50028"/>
    <w:pPr>
      <w:pBdr>
        <w:bottom w:val="single" w:sz="8" w:space="1" w:color="auto"/>
      </w:pBdr>
      <w:spacing w:before="360"/>
      <w:ind w:left="288"/>
    </w:pPr>
    <w:rPr>
      <w:b/>
      <w:sz w:val="24"/>
    </w:rPr>
  </w:style>
  <w:style w:type="paragraph" w:customStyle="1" w:styleId="ModuleAgendaItem">
    <w:name w:val="Module Agenda Item"/>
    <w:basedOn w:val="Normal"/>
    <w:uiPriority w:val="4"/>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uiPriority="11"/>
    <w:lsdException w:name="Strong" w:semiHidden="0" w:uiPriority="23"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3CD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002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rsid w:val="00C50028"/>
    <w:rPr>
      <w:b/>
      <w:bCs/>
      <w:smallCaps/>
      <w:spacing w:val="5"/>
      <w:sz w:val="48"/>
    </w:rPr>
  </w:style>
  <w:style w:type="paragraph" w:styleId="Title">
    <w:name w:val="Title"/>
    <w:basedOn w:val="Normal"/>
    <w:next w:val="Normal"/>
    <w:link w:val="TitleChar"/>
    <w:uiPriority w:val="10"/>
    <w:unhideWhenUsed/>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0028"/>
    <w:pPr>
      <w:spacing w:after="0" w:line="240" w:lineRule="auto"/>
    </w:pPr>
    <w:rPr>
      <w:rFonts w:eastAsiaTheme="minorEastAsia"/>
    </w:rPr>
  </w:style>
  <w:style w:type="character" w:customStyle="1" w:styleId="NoSpacingChar">
    <w:name w:val="No Spacing Char"/>
    <w:basedOn w:val="DefaultParagraphFont"/>
    <w:link w:val="NoSpacing"/>
    <w:uiPriority w:val="4"/>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iPriority w:val="5"/>
    <w:unhideWhenUsed/>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qFormat/>
    <w:rsid w:val="00C50028"/>
    <w:rPr>
      <w:rFonts w:ascii="Arial" w:hAnsi="Arial"/>
      <w:b/>
      <w:sz w:val="18"/>
    </w:rPr>
  </w:style>
  <w:style w:type="paragraph" w:customStyle="1" w:styleId="LabStepNumbered">
    <w:name w:val="Lab Step Numbered"/>
    <w:link w:val="LabStepNumberedChar"/>
    <w:qFormat/>
    <w:rsid w:val="00C50028"/>
    <w:pPr>
      <w:numPr>
        <w:numId w:val="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uiPriority w:val="3"/>
    <w:qFormat/>
    <w:rsid w:val="00C50028"/>
    <w:pPr>
      <w:numPr>
        <w:numId w:val="0"/>
      </w:numPr>
      <w:spacing w:before="40"/>
      <w:ind w:left="720"/>
    </w:pPr>
  </w:style>
  <w:style w:type="character" w:customStyle="1" w:styleId="LabStepScreenshotFrame">
    <w:name w:val="Lab Step Screenshot Frame"/>
    <w:basedOn w:val="DefaultParagraphFont"/>
    <w:uiPriority w:val="2"/>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0028"/>
    <w:rPr>
      <w:rFonts w:ascii="Arial" w:hAnsi="Arial"/>
      <w:b/>
      <w:iCs/>
      <w:sz w:val="16"/>
    </w:rPr>
  </w:style>
  <w:style w:type="character" w:customStyle="1" w:styleId="InlindeCode">
    <w:name w:val="InlindeCode"/>
    <w:basedOn w:val="DefaultParagraphFont"/>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uiPriority w:val="2"/>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0028"/>
    <w:pPr>
      <w:numPr>
        <w:numId w:val="2"/>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qFormat/>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0028"/>
    <w:pPr>
      <w:spacing w:before="240"/>
      <w:ind w:left="720" w:right="720"/>
    </w:pPr>
    <w:rPr>
      <w:color w:val="1C1C1C"/>
    </w:rPr>
  </w:style>
  <w:style w:type="paragraph" w:customStyle="1" w:styleId="SlidesNotes">
    <w:name w:val="Slides Notes"/>
    <w:basedOn w:val="Normal"/>
    <w:uiPriority w:val="4"/>
    <w:rsid w:val="00C50028"/>
    <w:pPr>
      <w:spacing w:before="240"/>
    </w:pPr>
  </w:style>
  <w:style w:type="paragraph" w:customStyle="1" w:styleId="LegalHeader">
    <w:name w:val="Legal Header"/>
    <w:basedOn w:val="Normal"/>
    <w:uiPriority w:val="3"/>
    <w:rsid w:val="00C50028"/>
    <w:pPr>
      <w:spacing w:before="600"/>
    </w:pPr>
    <w:rPr>
      <w:b/>
      <w:color w:val="auto"/>
      <w:u w:val="single"/>
    </w:rPr>
  </w:style>
  <w:style w:type="paragraph" w:customStyle="1" w:styleId="LegalBody">
    <w:name w:val="Legal Body"/>
    <w:basedOn w:val="Normal"/>
    <w:uiPriority w:val="3"/>
    <w:rsid w:val="00C50028"/>
    <w:rPr>
      <w:sz w:val="18"/>
    </w:rPr>
  </w:style>
  <w:style w:type="paragraph" w:customStyle="1" w:styleId="CourseInfo">
    <w:name w:val="Course Info"/>
    <w:basedOn w:val="Normal"/>
    <w:uiPriority w:val="4"/>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uiPriority w:val="5"/>
    <w:rsid w:val="00C50028"/>
    <w:pPr>
      <w:numPr>
        <w:numId w:val="0"/>
      </w:numPr>
      <w:ind w:left="757" w:hanging="360"/>
    </w:pPr>
    <w:rPr>
      <w:b/>
    </w:rPr>
  </w:style>
  <w:style w:type="character" w:customStyle="1" w:styleId="strongChar">
    <w:name w:val="strong Char"/>
    <w:basedOn w:val="LabStepNumberedChar"/>
    <w:link w:val="Strong1"/>
    <w:uiPriority w:val="5"/>
    <w:rsid w:val="00C50028"/>
    <w:rPr>
      <w:rFonts w:ascii="Arial" w:hAnsi="Arial"/>
      <w:b/>
      <w:color w:val="262626" w:themeColor="text1" w:themeTint="D9"/>
      <w:sz w:val="18"/>
    </w:rPr>
  </w:style>
  <w:style w:type="paragraph" w:customStyle="1" w:styleId="CourseCode">
    <w:name w:val="Course Code"/>
    <w:basedOn w:val="Normal"/>
    <w:uiPriority w:val="4"/>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1"/>
      </w:numPr>
    </w:pPr>
  </w:style>
  <w:style w:type="paragraph" w:customStyle="1" w:styleId="ModuleDescription">
    <w:name w:val="Module Description"/>
    <w:basedOn w:val="Normal"/>
    <w:uiPriority w:val="4"/>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0028"/>
    <w:pPr>
      <w:jc w:val="center"/>
    </w:pPr>
  </w:style>
  <w:style w:type="paragraph" w:customStyle="1" w:styleId="TopicsCoveredItem">
    <w:name w:val="Topics Covered Item"/>
    <w:basedOn w:val="Normal"/>
    <w:uiPriority w:val="4"/>
    <w:rsid w:val="00C50028"/>
    <w:pPr>
      <w:numPr>
        <w:numId w:val="6"/>
      </w:numPr>
      <w:spacing w:before="0" w:after="0"/>
      <w:contextualSpacing/>
    </w:pPr>
  </w:style>
  <w:style w:type="paragraph" w:customStyle="1" w:styleId="ModuleIntroHeader">
    <w:name w:val="Module Intro Header"/>
    <w:basedOn w:val="Normal"/>
    <w:uiPriority w:val="4"/>
    <w:rsid w:val="00C50028"/>
    <w:pPr>
      <w:pBdr>
        <w:bottom w:val="single" w:sz="8" w:space="1" w:color="auto"/>
      </w:pBdr>
      <w:spacing w:before="360"/>
      <w:ind w:left="288"/>
    </w:pPr>
    <w:rPr>
      <w:b/>
      <w:sz w:val="24"/>
    </w:rPr>
  </w:style>
  <w:style w:type="paragraph" w:customStyle="1" w:styleId="ModuleAgendaItem">
    <w:name w:val="Module Agenda Item"/>
    <w:basedOn w:val="Normal"/>
    <w:uiPriority w:val="4"/>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60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listevents.wingtip.com" TargetMode="External"/><Relationship Id="rId18" Type="http://schemas.openxmlformats.org/officeDocument/2006/relationships/hyperlink" Target="http://listevents.wingtip.com" TargetMode="External"/><Relationship Id="rId26" Type="http://schemas.openxmlformats.org/officeDocument/2006/relationships/hyperlink" Target="http://listevents.wingtip.com"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listevents.wingtip.com"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listevents.wingtip.com"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istevents.wingtip.com" TargetMode="External"/><Relationship Id="rId22" Type="http://schemas.openxmlformats.org/officeDocument/2006/relationships/hyperlink" Target="http://listevents.wingtip.com" TargetMode="External"/><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EAAABBE-BD7A-4086-975C-F386C7A2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Template>
  <TotalTime>107</TotalTime>
  <Pages>11</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20551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Chris</cp:lastModifiedBy>
  <cp:revision>33</cp:revision>
  <cp:lastPrinted>2009-08-12T16:30:00Z</cp:lastPrinted>
  <dcterms:created xsi:type="dcterms:W3CDTF">2012-10-29T02:53:00Z</dcterms:created>
  <dcterms:modified xsi:type="dcterms:W3CDTF">2014-01-08T20:19:00Z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