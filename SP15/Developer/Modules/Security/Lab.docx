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9F381" w14:textId="7E90FCB0" w:rsidR="00027DF5" w:rsidRDefault="00033E7F" w:rsidP="00027DF5">
      <w:pPr>
        <w:pStyle w:val="Heading2"/>
      </w:pPr>
      <w:r>
        <w:t xml:space="preserve">Configuring </w:t>
      </w:r>
      <w:r w:rsidR="00B76474">
        <w:t>Security with SharePoint Apps</w:t>
      </w:r>
    </w:p>
    <w:p w14:paraId="48BF557C" w14:textId="77777777" w:rsidR="00027DF5" w:rsidRPr="005C7841" w:rsidRDefault="00027DF5" w:rsidP="00027DF5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>
        <w:t>60</w:t>
      </w:r>
      <w:r w:rsidRPr="005C7841">
        <w:t xml:space="preserve"> minutes</w:t>
      </w:r>
    </w:p>
    <w:p w14:paraId="6F3F43AC" w14:textId="77777777" w:rsidR="00027DF5" w:rsidRPr="005C7841" w:rsidRDefault="00027DF5" w:rsidP="00027DF5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>
        <w:t>[[</w:t>
      </w:r>
      <w:proofErr w:type="spellStart"/>
      <w:r>
        <w:t>StudentFolder</w:t>
      </w:r>
      <w:proofErr w:type="spellEnd"/>
      <w:r>
        <w:t>]]\Security</w:t>
      </w:r>
    </w:p>
    <w:p w14:paraId="6913FE37" w14:textId="7F9ADDC5" w:rsidR="00027DF5" w:rsidRDefault="00027DF5" w:rsidP="00027DF5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r>
        <w:t>In this lab you will create SharePoint apps that utilize some of the new security featur</w:t>
      </w:r>
      <w:r w:rsidR="00033E7F">
        <w:t>es provided in SharePoint 2013.</w:t>
      </w:r>
    </w:p>
    <w:p w14:paraId="3F0C7100" w14:textId="77777777" w:rsidR="00027DF5" w:rsidRPr="00AB0146" w:rsidRDefault="00027DF5" w:rsidP="00027DF5">
      <w:pPr>
        <w:pStyle w:val="Heading3"/>
      </w:pPr>
      <w:r>
        <w:t>Exercise 1: Setup Lab Environment</w:t>
      </w:r>
    </w:p>
    <w:p w14:paraId="5B57F1DA" w14:textId="77777777" w:rsidR="00027DF5" w:rsidRDefault="00027DF5" w:rsidP="00027DF5">
      <w:pPr>
        <w:pStyle w:val="LabExerciseLeadIn"/>
      </w:pPr>
      <w:r>
        <w:t>In this exercise you will setup your environment.</w:t>
      </w:r>
    </w:p>
    <w:p w14:paraId="57E624C4" w14:textId="77777777" w:rsidR="00027DF5" w:rsidRDefault="00027DF5" w:rsidP="00027DF5">
      <w:pPr>
        <w:pStyle w:val="LabExerciseLeadIn"/>
      </w:pPr>
      <w:r>
        <w:t xml:space="preserve">All exercises in this lab assume you will work in a new site collection, </w:t>
      </w:r>
      <w:r w:rsidRPr="00BC2C8D">
        <w:rPr>
          <w:rStyle w:val="Hyperlink"/>
        </w:rPr>
        <w:t>http://</w:t>
      </w:r>
      <w:r>
        <w:rPr>
          <w:rStyle w:val="Hyperlink"/>
        </w:rPr>
        <w:t>security</w:t>
      </w:r>
      <w:r w:rsidRPr="00BC2C8D">
        <w:rPr>
          <w:rStyle w:val="Hyperlink"/>
        </w:rPr>
        <w:t>.wingtip.com</w:t>
      </w:r>
      <w:r>
        <w:t xml:space="preserve">. </w:t>
      </w:r>
    </w:p>
    <w:p w14:paraId="331D549C" w14:textId="77777777" w:rsidR="00027DF5" w:rsidRDefault="00027DF5" w:rsidP="002265B9">
      <w:pPr>
        <w:pStyle w:val="LabStepNumbered"/>
        <w:numPr>
          <w:ilvl w:val="0"/>
          <w:numId w:val="2"/>
        </w:numPr>
      </w:pPr>
      <w:r>
        <w:t>Setup a new site collection for this lab:</w:t>
      </w:r>
    </w:p>
    <w:p w14:paraId="0743C39C" w14:textId="7B7EF21C" w:rsidR="00027DF5" w:rsidRDefault="00027DF5" w:rsidP="002265B9">
      <w:pPr>
        <w:pStyle w:val="LabStepNumberedLevel2"/>
        <w:numPr>
          <w:ilvl w:val="1"/>
          <w:numId w:val="2"/>
        </w:numPr>
      </w:pPr>
      <w:r>
        <w:t xml:space="preserve">Ensure you are logged into the </w:t>
      </w:r>
      <w:r w:rsidR="009F2374">
        <w:rPr>
          <w:b/>
        </w:rPr>
        <w:t>WingtipServer</w:t>
      </w:r>
      <w:r>
        <w:t xml:space="preserve"> server as </w:t>
      </w:r>
      <w:r w:rsidRPr="005856CB">
        <w:rPr>
          <w:b/>
        </w:rPr>
        <w:t>WINGTIP\Administrator</w:t>
      </w:r>
      <w:r>
        <w:t>.</w:t>
      </w:r>
    </w:p>
    <w:p w14:paraId="4DB3F078" w14:textId="77777777" w:rsidR="00027DF5" w:rsidRDefault="00027DF5" w:rsidP="002265B9">
      <w:pPr>
        <w:pStyle w:val="LabStepNumberedLevel2"/>
        <w:numPr>
          <w:ilvl w:val="1"/>
          <w:numId w:val="2"/>
        </w:numPr>
      </w:pPr>
      <w:r>
        <w:t xml:space="preserve">Run a PowerShell script, found in the root lab folder for this module: </w:t>
      </w:r>
    </w:p>
    <w:p w14:paraId="0B1CF94C" w14:textId="77777777" w:rsidR="00027DF5" w:rsidRDefault="00027DF5" w:rsidP="002265B9">
      <w:pPr>
        <w:pStyle w:val="LabStepNumberedLevel3"/>
        <w:numPr>
          <w:ilvl w:val="2"/>
          <w:numId w:val="2"/>
        </w:numPr>
      </w:pPr>
      <w:r>
        <w:t xml:space="preserve">Right-click </w:t>
      </w:r>
      <w:r w:rsidRPr="00BC2C8D">
        <w:rPr>
          <w:b/>
        </w:rPr>
        <w:t>SetupModule.ps1</w:t>
      </w:r>
      <w:r>
        <w:t xml:space="preserve"> and select </w:t>
      </w:r>
      <w:proofErr w:type="gramStart"/>
      <w:r w:rsidRPr="00BC2C8D">
        <w:rPr>
          <w:b/>
        </w:rPr>
        <w:t>Run</w:t>
      </w:r>
      <w:proofErr w:type="gramEnd"/>
      <w:r w:rsidRPr="00BC2C8D">
        <w:rPr>
          <w:b/>
        </w:rPr>
        <w:t xml:space="preserve"> with PowerShell</w:t>
      </w:r>
      <w:r>
        <w:t>. This file can be found in the files associated with this lab:</w:t>
      </w:r>
    </w:p>
    <w:p w14:paraId="719499F2" w14:textId="77777777" w:rsidR="00027DF5" w:rsidRPr="008018D6" w:rsidRDefault="00027DF5" w:rsidP="00027DF5">
      <w:pPr>
        <w:pStyle w:val="LabStepCodeBlockLevel2"/>
      </w:pPr>
      <w:r>
        <w:t xml:space="preserve"> [..]\Security</w:t>
      </w:r>
    </w:p>
    <w:p w14:paraId="6CE2C1BD" w14:textId="77777777" w:rsidR="00027DF5" w:rsidRDefault="00027DF5" w:rsidP="002265B9">
      <w:pPr>
        <w:pStyle w:val="LabStepNumberedLevel2"/>
        <w:numPr>
          <w:ilvl w:val="1"/>
          <w:numId w:val="2"/>
        </w:numPr>
      </w:pPr>
      <w:r>
        <w:t>When the script completes, it will launch a new browser and navigate to the lab site collection.</w:t>
      </w:r>
    </w:p>
    <w:p w14:paraId="522F4DFE" w14:textId="77777777" w:rsidR="00027DF5" w:rsidRDefault="00027DF5" w:rsidP="002265B9">
      <w:pPr>
        <w:pStyle w:val="LabStepNumberedLevel2"/>
        <w:numPr>
          <w:ilvl w:val="1"/>
          <w:numId w:val="2"/>
        </w:numPr>
      </w:pPr>
      <w:r>
        <w:t>Close the PowerShell console window.</w:t>
      </w:r>
    </w:p>
    <w:p w14:paraId="7BCFFD7C" w14:textId="6DFECC70" w:rsidR="00027DF5" w:rsidRDefault="00027DF5" w:rsidP="00027DF5">
      <w:pPr>
        <w:pStyle w:val="Heading3"/>
      </w:pPr>
      <w:r>
        <w:t>Exercise 2: Create a SharePoint-Hosted App</w:t>
      </w:r>
      <w:r w:rsidR="00886DE7">
        <w:t xml:space="preserve"> that Requires </w:t>
      </w:r>
      <w:r w:rsidR="0081743C">
        <w:t>Custom</w:t>
      </w:r>
      <w:r w:rsidR="00886DE7">
        <w:t xml:space="preserve"> Permissions</w:t>
      </w:r>
    </w:p>
    <w:p w14:paraId="753C73AE" w14:textId="462B1973" w:rsidR="00027DF5" w:rsidRDefault="00027DF5" w:rsidP="00027DF5">
      <w:pPr>
        <w:pStyle w:val="LabExerciseLeadIn"/>
      </w:pPr>
      <w:r>
        <w:t xml:space="preserve">In this exercise you will create a SharePoint-Hosted App that uses the client-side object mode (CSOM) to </w:t>
      </w:r>
      <w:r w:rsidR="0081743C">
        <w:t xml:space="preserve">retrieve </w:t>
      </w:r>
      <w:r w:rsidR="00886DE7">
        <w:t xml:space="preserve">the title of the site at the top of the current site collection. This </w:t>
      </w:r>
      <w:r w:rsidR="0081743C">
        <w:t xml:space="preserve">CSOM </w:t>
      </w:r>
      <w:r w:rsidR="00886DE7">
        <w:t>call will fail unless the app requests and is granted the proper permissions during the installation of the app.</w:t>
      </w:r>
    </w:p>
    <w:p w14:paraId="2B2EE14F" w14:textId="77777777" w:rsidR="00027DF5" w:rsidRDefault="00027DF5" w:rsidP="00EF725E">
      <w:pPr>
        <w:pStyle w:val="LabStepNumbered"/>
        <w:numPr>
          <w:ilvl w:val="0"/>
          <w:numId w:val="23"/>
        </w:numPr>
      </w:pPr>
      <w:r>
        <w:t>Create a new project in Visual Studio 2012:</w:t>
      </w:r>
    </w:p>
    <w:p w14:paraId="40865A5B" w14:textId="77777777" w:rsidR="00027DF5" w:rsidRDefault="00027DF5" w:rsidP="002265B9">
      <w:pPr>
        <w:pStyle w:val="LabStepNumberedLevel2"/>
        <w:numPr>
          <w:ilvl w:val="1"/>
          <w:numId w:val="2"/>
        </w:numPr>
      </w:pPr>
      <w:r>
        <w:t xml:space="preserve">Launch </w:t>
      </w:r>
      <w:r w:rsidRPr="005856CB">
        <w:rPr>
          <w:b/>
        </w:rPr>
        <w:t>Visual Studio 2012</w:t>
      </w:r>
      <w:r>
        <w:t xml:space="preserve"> as administrator: </w:t>
      </w:r>
    </w:p>
    <w:p w14:paraId="7D4539E9" w14:textId="77777777" w:rsidR="00027DF5" w:rsidRDefault="00027DF5" w:rsidP="002265B9">
      <w:pPr>
        <w:pStyle w:val="LabStepNumberedLevel3"/>
        <w:numPr>
          <w:ilvl w:val="2"/>
          <w:numId w:val="2"/>
        </w:numPr>
      </w:pPr>
      <w:r w:rsidRPr="005856CB">
        <w:rPr>
          <w:b/>
        </w:rPr>
        <w:t xml:space="preserve">Start </w:t>
      </w:r>
      <w:r w:rsidRPr="005856CB">
        <w:rPr>
          <w:b/>
        </w:rPr>
        <w:sym w:font="Wingdings" w:char="F0E0"/>
      </w:r>
      <w:r w:rsidRPr="005856CB">
        <w:rPr>
          <w:b/>
        </w:rPr>
        <w:t xml:space="preserve"> All Programs </w:t>
      </w:r>
      <w:r w:rsidRPr="005856CB">
        <w:rPr>
          <w:b/>
        </w:rPr>
        <w:sym w:font="Wingdings" w:char="F0E0"/>
      </w:r>
      <w:r w:rsidRPr="005856CB">
        <w:rPr>
          <w:b/>
        </w:rPr>
        <w:t xml:space="preserve"> Microsoft Visual Studio 2012 </w:t>
      </w:r>
      <w:r w:rsidRPr="005856CB">
        <w:rPr>
          <w:b/>
        </w:rPr>
        <w:sym w:font="Wingdings" w:char="F0E0"/>
      </w:r>
      <w:r w:rsidRPr="005856CB">
        <w:rPr>
          <w:b/>
        </w:rPr>
        <w:t xml:space="preserve"> Visual Studio 2012</w:t>
      </w:r>
      <w:r w:rsidR="00EF725E">
        <w:rPr>
          <w:b/>
        </w:rPr>
        <w:t>.</w:t>
      </w:r>
    </w:p>
    <w:p w14:paraId="63CB8C37" w14:textId="77777777" w:rsidR="00027DF5" w:rsidRDefault="00027DF5" w:rsidP="002265B9">
      <w:pPr>
        <w:pStyle w:val="LabStepNumberedLevel2"/>
        <w:numPr>
          <w:ilvl w:val="1"/>
          <w:numId w:val="2"/>
        </w:numPr>
      </w:pPr>
      <w:r>
        <w:t xml:space="preserve">Select </w:t>
      </w:r>
      <w:r w:rsidRPr="005856CB">
        <w:rPr>
          <w:b/>
        </w:rPr>
        <w:t xml:space="preserve">File </w:t>
      </w:r>
      <w:r w:rsidRPr="005856CB">
        <w:rPr>
          <w:b/>
        </w:rPr>
        <w:sym w:font="Wingdings" w:char="F0E0"/>
      </w:r>
      <w:r w:rsidRPr="005856CB">
        <w:rPr>
          <w:b/>
        </w:rPr>
        <w:t xml:space="preserve"> New </w:t>
      </w:r>
      <w:r w:rsidRPr="005856CB">
        <w:rPr>
          <w:b/>
        </w:rPr>
        <w:sym w:font="Wingdings" w:char="F0E0"/>
      </w:r>
      <w:r w:rsidRPr="005856CB">
        <w:rPr>
          <w:b/>
        </w:rPr>
        <w:t xml:space="preserve"> Project</w:t>
      </w:r>
      <w:r>
        <w:t>.</w:t>
      </w:r>
    </w:p>
    <w:p w14:paraId="12CEFB77" w14:textId="77777777" w:rsidR="00027DF5" w:rsidRDefault="00027DF5" w:rsidP="002265B9">
      <w:pPr>
        <w:pStyle w:val="LabStepNumberedLevel2"/>
        <w:numPr>
          <w:ilvl w:val="1"/>
          <w:numId w:val="2"/>
        </w:numPr>
      </w:pPr>
      <w:r>
        <w:t xml:space="preserve">In the </w:t>
      </w:r>
      <w:r w:rsidRPr="005856CB">
        <w:rPr>
          <w:b/>
        </w:rPr>
        <w:t>New Project</w:t>
      </w:r>
      <w:r>
        <w:t xml:space="preserve"> dialog:</w:t>
      </w:r>
    </w:p>
    <w:p w14:paraId="2991C3C5" w14:textId="77777777" w:rsidR="00027DF5" w:rsidRDefault="00027DF5" w:rsidP="002265B9">
      <w:pPr>
        <w:pStyle w:val="LabStepNumberedLevel3"/>
        <w:numPr>
          <w:ilvl w:val="2"/>
          <w:numId w:val="2"/>
        </w:numPr>
      </w:pPr>
      <w:r>
        <w:t xml:space="preserve">Find the </w:t>
      </w:r>
      <w:r w:rsidRPr="00440061">
        <w:rPr>
          <w:b/>
        </w:rPr>
        <w:t>App for SharePoint 2013</w:t>
      </w:r>
      <w:r>
        <w:t xml:space="preserve"> template under the </w:t>
      </w:r>
      <w:r w:rsidRPr="00440061">
        <w:rPr>
          <w:b/>
        </w:rPr>
        <w:t xml:space="preserve">Templates </w:t>
      </w:r>
      <w:r w:rsidRPr="00440061">
        <w:sym w:font="Wingdings" w:char="F0E0"/>
      </w:r>
      <w:r w:rsidRPr="00440061">
        <w:rPr>
          <w:b/>
        </w:rPr>
        <w:t xml:space="preserve"> Visual C# </w:t>
      </w:r>
      <w:r w:rsidRPr="00440061">
        <w:sym w:font="Wingdings" w:char="F0E0"/>
      </w:r>
      <w:r w:rsidRPr="00440061">
        <w:rPr>
          <w:b/>
        </w:rPr>
        <w:t xml:space="preserve"> Office / SharePoint </w:t>
      </w:r>
      <w:r w:rsidRPr="006A7636">
        <w:sym w:font="Wingdings" w:char="F0E0"/>
      </w:r>
      <w:r w:rsidRPr="00440061">
        <w:rPr>
          <w:b/>
        </w:rPr>
        <w:t xml:space="preserve"> Apps </w:t>
      </w:r>
      <w:r>
        <w:t>section.</w:t>
      </w:r>
    </w:p>
    <w:p w14:paraId="5810379A" w14:textId="1529D431" w:rsidR="00027DF5" w:rsidRDefault="00027DF5" w:rsidP="002265B9">
      <w:pPr>
        <w:pStyle w:val="LabStepNumberedLevel3"/>
        <w:numPr>
          <w:ilvl w:val="2"/>
          <w:numId w:val="2"/>
        </w:numPr>
      </w:pPr>
      <w:r w:rsidRPr="000C3A99">
        <w:rPr>
          <w:b/>
        </w:rPr>
        <w:t>Name</w:t>
      </w:r>
      <w:r>
        <w:t xml:space="preserve">: </w:t>
      </w:r>
      <w:proofErr w:type="spellStart"/>
      <w:r w:rsidR="00886DE7">
        <w:t>AppPermissionsLab</w:t>
      </w:r>
      <w:proofErr w:type="spellEnd"/>
    </w:p>
    <w:p w14:paraId="01320363" w14:textId="77777777" w:rsidR="00027DF5" w:rsidRDefault="00027DF5" w:rsidP="002265B9">
      <w:pPr>
        <w:pStyle w:val="LabStepNumberedLevel2"/>
        <w:numPr>
          <w:ilvl w:val="1"/>
          <w:numId w:val="2"/>
        </w:numPr>
      </w:pPr>
      <w:r w:rsidRPr="000D01F8">
        <w:t xml:space="preserve">In the </w:t>
      </w:r>
      <w:r w:rsidRPr="004A256D">
        <w:rPr>
          <w:b/>
        </w:rPr>
        <w:t>New App for SharePoint</w:t>
      </w:r>
      <w:r w:rsidRPr="006A7636">
        <w:rPr>
          <w:b/>
        </w:rPr>
        <w:t xml:space="preserve"> </w:t>
      </w:r>
      <w:r w:rsidRPr="006E113F">
        <w:t>w</w:t>
      </w:r>
      <w:r w:rsidRPr="004A256D">
        <w:t>izard</w:t>
      </w:r>
      <w:r w:rsidRPr="000D01F8">
        <w:t xml:space="preserve">, </w:t>
      </w:r>
      <w:r>
        <w:t xml:space="preserve">use the following values to complete the wizard and click </w:t>
      </w:r>
      <w:r w:rsidRPr="006A7636">
        <w:rPr>
          <w:b/>
        </w:rPr>
        <w:t>Finish</w:t>
      </w:r>
      <w:r w:rsidRPr="000D01F8">
        <w:t>.</w:t>
      </w:r>
    </w:p>
    <w:p w14:paraId="76B8AAC7" w14:textId="2016B202" w:rsidR="00027DF5" w:rsidRPr="004A256D" w:rsidRDefault="00027DF5" w:rsidP="002265B9">
      <w:pPr>
        <w:pStyle w:val="LabStepNumberedLevel3"/>
        <w:numPr>
          <w:ilvl w:val="2"/>
          <w:numId w:val="2"/>
        </w:numPr>
      </w:pPr>
      <w:r w:rsidRPr="005856CB">
        <w:rPr>
          <w:b/>
        </w:rPr>
        <w:t>What is the name of your App for SharePoint?</w:t>
      </w:r>
      <w:r w:rsidRPr="004A256D">
        <w:t xml:space="preserve"> </w:t>
      </w:r>
      <w:r w:rsidR="00886DE7">
        <w:t>App Permissions Lab</w:t>
      </w:r>
    </w:p>
    <w:p w14:paraId="257C8EE1" w14:textId="77777777" w:rsidR="00027DF5" w:rsidRPr="004A256D" w:rsidRDefault="00027DF5" w:rsidP="002265B9">
      <w:pPr>
        <w:pStyle w:val="LabStepNumberedLevel3"/>
        <w:numPr>
          <w:ilvl w:val="2"/>
          <w:numId w:val="2"/>
        </w:numPr>
      </w:pPr>
      <w:r w:rsidRPr="005856CB">
        <w:rPr>
          <w:b/>
        </w:rPr>
        <w:t>What site do you want to use for debugging?</w:t>
      </w:r>
      <w:r>
        <w:t xml:space="preserve"> </w:t>
      </w:r>
      <w:hyperlink r:id="rId12" w:history="1">
        <w:r w:rsidRPr="00C03CA2">
          <w:rPr>
            <w:rStyle w:val="Hyperlink"/>
          </w:rPr>
          <w:t>http://security.wingtip.com</w:t>
        </w:r>
      </w:hyperlink>
    </w:p>
    <w:p w14:paraId="3682130C" w14:textId="77777777" w:rsidR="00027DF5" w:rsidRDefault="00027DF5" w:rsidP="002265B9">
      <w:pPr>
        <w:pStyle w:val="LabStepNumberedLevel3"/>
        <w:numPr>
          <w:ilvl w:val="2"/>
          <w:numId w:val="2"/>
        </w:numPr>
      </w:pPr>
      <w:r w:rsidRPr="005856CB">
        <w:rPr>
          <w:b/>
        </w:rPr>
        <w:t>How do you want to host your app for SharePoint?</w:t>
      </w:r>
      <w:r>
        <w:t xml:space="preserve"> SharePoint-h</w:t>
      </w:r>
      <w:r w:rsidRPr="004A256D">
        <w:t>osted</w:t>
      </w:r>
    </w:p>
    <w:p w14:paraId="37218DE0" w14:textId="0BE3647F" w:rsidR="00027DF5" w:rsidRDefault="00886DE7" w:rsidP="002265B9">
      <w:pPr>
        <w:pStyle w:val="LabStepNumbered"/>
        <w:numPr>
          <w:ilvl w:val="0"/>
          <w:numId w:val="2"/>
        </w:numPr>
      </w:pPr>
      <w:r>
        <w:t xml:space="preserve">Open the </w:t>
      </w:r>
      <w:r w:rsidRPr="00886DE7">
        <w:rPr>
          <w:b/>
        </w:rPr>
        <w:t>Default.aspx</w:t>
      </w:r>
      <w:r>
        <w:t xml:space="preserve"> file which defines the app’s user interface and replace the HTML content inside the Content control with the </w:t>
      </w:r>
      <w:proofErr w:type="spellStart"/>
      <w:r>
        <w:t>ContentPlaceHolderID</w:t>
      </w:r>
      <w:proofErr w:type="spellEnd"/>
      <w:r>
        <w:t xml:space="preserve"> of </w:t>
      </w:r>
      <w:proofErr w:type="spellStart"/>
      <w:r w:rsidRPr="00886DE7">
        <w:rPr>
          <w:b/>
        </w:rPr>
        <w:t>PlaceholderMain</w:t>
      </w:r>
      <w:proofErr w:type="spellEnd"/>
      <w:r>
        <w:t xml:space="preserve"> with the following HTML content.</w:t>
      </w:r>
    </w:p>
    <w:p w14:paraId="69A08F56" w14:textId="77777777" w:rsidR="00886DE7" w:rsidRDefault="00886DE7" w:rsidP="00886DE7">
      <w:pPr>
        <w:pStyle w:val="LabStepCodeBlock"/>
      </w:pPr>
      <w:r>
        <w:t>&lt;asp:Content ContentPlaceHolderID="PlaceHolderMain" runat="server"&gt;</w:t>
      </w:r>
    </w:p>
    <w:p w14:paraId="4FA7D073" w14:textId="77777777" w:rsidR="00886DE7" w:rsidRDefault="00886DE7" w:rsidP="00886DE7">
      <w:pPr>
        <w:pStyle w:val="LabStepCodeBlock"/>
      </w:pPr>
    </w:p>
    <w:p w14:paraId="73F4AF6E" w14:textId="77777777" w:rsidR="00886DE7" w:rsidRDefault="00886DE7" w:rsidP="00886DE7">
      <w:pPr>
        <w:pStyle w:val="LabStepCodeBlock"/>
      </w:pPr>
      <w:r>
        <w:t xml:space="preserve">  &lt;div id="toolbar"&gt;</w:t>
      </w:r>
    </w:p>
    <w:p w14:paraId="0CFAFF22" w14:textId="77777777" w:rsidR="00886DE7" w:rsidRDefault="00886DE7" w:rsidP="00886DE7">
      <w:pPr>
        <w:pStyle w:val="LabStepCodeBlock"/>
      </w:pPr>
      <w:r>
        <w:t xml:space="preserve">    &lt;input type="button" id="cmdGetSiteInfo" value="Get Site Info" /&gt;</w:t>
      </w:r>
    </w:p>
    <w:p w14:paraId="141A6BAF" w14:textId="77777777" w:rsidR="00886DE7" w:rsidRDefault="00886DE7" w:rsidP="00886DE7">
      <w:pPr>
        <w:pStyle w:val="LabStepCodeBlock"/>
      </w:pPr>
      <w:r>
        <w:t xml:space="preserve">  &lt;/div&gt;</w:t>
      </w:r>
    </w:p>
    <w:p w14:paraId="54A1D21E" w14:textId="77777777" w:rsidR="00886DE7" w:rsidRDefault="00886DE7" w:rsidP="00886DE7">
      <w:pPr>
        <w:pStyle w:val="LabStepCodeBlock"/>
      </w:pPr>
    </w:p>
    <w:p w14:paraId="5F06B5EB" w14:textId="77777777" w:rsidR="00886DE7" w:rsidRDefault="00886DE7" w:rsidP="00886DE7">
      <w:pPr>
        <w:pStyle w:val="LabStepCodeBlock"/>
      </w:pPr>
      <w:r>
        <w:t xml:space="preserve">  &lt;div id="results" style="margin-top: 12px; font-size: 32pt;" /&gt;</w:t>
      </w:r>
    </w:p>
    <w:p w14:paraId="1F7DDD3A" w14:textId="77777777" w:rsidR="00886DE7" w:rsidRDefault="00886DE7" w:rsidP="00886DE7">
      <w:pPr>
        <w:pStyle w:val="LabStepCodeBlock"/>
      </w:pPr>
    </w:p>
    <w:p w14:paraId="635908B1" w14:textId="3A9CC047" w:rsidR="00886DE7" w:rsidRDefault="00886DE7" w:rsidP="00886DE7">
      <w:pPr>
        <w:pStyle w:val="LabStepCodeBlock"/>
      </w:pPr>
      <w:r>
        <w:t>&lt;/asp:Content&gt;</w:t>
      </w:r>
    </w:p>
    <w:p w14:paraId="26ABD46F" w14:textId="10F99F64" w:rsidR="00886DE7" w:rsidRDefault="00886DE7" w:rsidP="002265B9">
      <w:pPr>
        <w:pStyle w:val="LabStepNumbered"/>
        <w:numPr>
          <w:ilvl w:val="0"/>
          <w:numId w:val="2"/>
        </w:numPr>
      </w:pPr>
      <w:r>
        <w:t xml:space="preserve">Inside Default.aspx, also update the page title </w:t>
      </w:r>
      <w:r w:rsidR="006C36AC">
        <w:t xml:space="preserve">by update the text inside the </w:t>
      </w:r>
      <w:r>
        <w:t xml:space="preserve">Content control with the </w:t>
      </w:r>
      <w:proofErr w:type="spellStart"/>
      <w:r>
        <w:t>ContentPlaceHolderID</w:t>
      </w:r>
      <w:proofErr w:type="spellEnd"/>
      <w:r>
        <w:t xml:space="preserve"> of </w:t>
      </w:r>
      <w:proofErr w:type="spellStart"/>
      <w:r w:rsidR="006C36AC" w:rsidRPr="006C36AC">
        <w:rPr>
          <w:b/>
        </w:rPr>
        <w:t>PlaceHolderPageTitleInTitleArea</w:t>
      </w:r>
      <w:proofErr w:type="spellEnd"/>
      <w:r>
        <w:t xml:space="preserve"> with the following</w:t>
      </w:r>
      <w:r w:rsidR="006C36AC">
        <w:t xml:space="preserve"> text.</w:t>
      </w:r>
    </w:p>
    <w:p w14:paraId="73E7ABCF" w14:textId="77777777" w:rsidR="00886DE7" w:rsidRDefault="00886DE7" w:rsidP="00886DE7">
      <w:pPr>
        <w:pStyle w:val="LabStepCodeBlock"/>
      </w:pPr>
      <w:r>
        <w:t>&lt;asp:Content ContentPlaceHolderID="PlaceHolderPageTitleInTitleArea" runat="server"&gt;</w:t>
      </w:r>
    </w:p>
    <w:p w14:paraId="19B7224E" w14:textId="77777777" w:rsidR="00886DE7" w:rsidRDefault="00886DE7" w:rsidP="00886DE7">
      <w:pPr>
        <w:pStyle w:val="LabStepCodeBlock"/>
      </w:pPr>
      <w:r>
        <w:t xml:space="preserve">  My Start Page in the App Web</w:t>
      </w:r>
    </w:p>
    <w:p w14:paraId="515F005B" w14:textId="21ABD8CA" w:rsidR="00886DE7" w:rsidRDefault="00886DE7" w:rsidP="00886DE7">
      <w:pPr>
        <w:pStyle w:val="LabStepCodeBlock"/>
      </w:pPr>
      <w:r>
        <w:lastRenderedPageBreak/>
        <w:t>&lt;/asp:Content&gt;</w:t>
      </w:r>
    </w:p>
    <w:p w14:paraId="7AAE354F" w14:textId="11C3F91B" w:rsidR="00886DE7" w:rsidRDefault="00526C70" w:rsidP="002265B9">
      <w:pPr>
        <w:pStyle w:val="LabStepNumbered"/>
        <w:numPr>
          <w:ilvl w:val="0"/>
          <w:numId w:val="2"/>
        </w:numPr>
      </w:pPr>
      <w:r>
        <w:t>When you are done, s</w:t>
      </w:r>
      <w:r w:rsidR="00886DE7">
        <w:t>ave your changes and close Default.aspx.</w:t>
      </w:r>
    </w:p>
    <w:p w14:paraId="332066B4" w14:textId="7AC935CF" w:rsidR="00886DE7" w:rsidRDefault="00886DE7" w:rsidP="002265B9">
      <w:pPr>
        <w:pStyle w:val="LabStepNumbered"/>
        <w:numPr>
          <w:ilvl w:val="0"/>
          <w:numId w:val="2"/>
        </w:numPr>
      </w:pPr>
      <w:r>
        <w:t xml:space="preserve">Open the </w:t>
      </w:r>
      <w:r w:rsidRPr="00886DE7">
        <w:rPr>
          <w:b/>
        </w:rPr>
        <w:t>App.js</w:t>
      </w:r>
      <w:r>
        <w:t xml:space="preserve"> file which defines your app’s behavior. Delete all the code from App.js and replace it with the following JavaScript code.</w:t>
      </w:r>
    </w:p>
    <w:p w14:paraId="6F9E7EED" w14:textId="4D6D8BAE" w:rsidR="008E18B2" w:rsidRDefault="008E18B2" w:rsidP="008E18B2">
      <w:pPr>
        <w:pStyle w:val="LabStepCodeBlock"/>
      </w:pPr>
      <w:r>
        <w:t>// the following code can be copy-and-pasted from Ex2/StarterFiles/App.js.txt</w:t>
      </w:r>
    </w:p>
    <w:p w14:paraId="2E78420F" w14:textId="77777777" w:rsidR="008E18B2" w:rsidRDefault="008E18B2" w:rsidP="008E18B2">
      <w:pPr>
        <w:pStyle w:val="LabStepCodeBlock"/>
      </w:pPr>
    </w:p>
    <w:p w14:paraId="69EE3C79" w14:textId="77777777" w:rsidR="008E18B2" w:rsidRDefault="008E18B2" w:rsidP="008E18B2">
      <w:pPr>
        <w:pStyle w:val="LabStepCodeBlock"/>
      </w:pPr>
      <w:r>
        <w:t>$(onPageReady);</w:t>
      </w:r>
    </w:p>
    <w:p w14:paraId="7392DDD2" w14:textId="77777777" w:rsidR="008E18B2" w:rsidRDefault="008E18B2" w:rsidP="008E18B2">
      <w:pPr>
        <w:pStyle w:val="LabStepCodeBlock"/>
      </w:pPr>
    </w:p>
    <w:p w14:paraId="6454C8C2" w14:textId="77777777" w:rsidR="008E18B2" w:rsidRDefault="008E18B2" w:rsidP="008E18B2">
      <w:pPr>
        <w:pStyle w:val="LabStepCodeBlock"/>
      </w:pPr>
      <w:r>
        <w:t>function onPageReady(){</w:t>
      </w:r>
    </w:p>
    <w:p w14:paraId="23A6A3E7" w14:textId="77777777" w:rsidR="008E18B2" w:rsidRDefault="008E18B2" w:rsidP="008E18B2">
      <w:pPr>
        <w:pStyle w:val="LabStepCodeBlock"/>
      </w:pPr>
      <w:r>
        <w:t xml:space="preserve">  $("#cmdGetSiteInfo").click(onGetSiteInfo);</w:t>
      </w:r>
    </w:p>
    <w:p w14:paraId="4AEA9E33" w14:textId="77777777" w:rsidR="008E18B2" w:rsidRDefault="008E18B2" w:rsidP="008E18B2">
      <w:pPr>
        <w:pStyle w:val="LabStepCodeBlock"/>
      </w:pPr>
      <w:r>
        <w:t>}</w:t>
      </w:r>
    </w:p>
    <w:p w14:paraId="25C3D6BB" w14:textId="77777777" w:rsidR="008E18B2" w:rsidRDefault="008E18B2" w:rsidP="008E18B2">
      <w:pPr>
        <w:pStyle w:val="LabStepCodeBlock"/>
      </w:pPr>
    </w:p>
    <w:p w14:paraId="6511935B" w14:textId="77777777" w:rsidR="008E18B2" w:rsidRDefault="008E18B2" w:rsidP="008E18B2">
      <w:pPr>
        <w:pStyle w:val="LabStepCodeBlock"/>
      </w:pPr>
      <w:r>
        <w:t>function onGetSiteInfo() {</w:t>
      </w:r>
    </w:p>
    <w:p w14:paraId="6E4EF893" w14:textId="77777777" w:rsidR="008E18B2" w:rsidRDefault="008E18B2" w:rsidP="008E18B2">
      <w:pPr>
        <w:pStyle w:val="LabStepCodeBlock"/>
      </w:pPr>
    </w:p>
    <w:p w14:paraId="66A31C88" w14:textId="77777777" w:rsidR="008E18B2" w:rsidRDefault="008E18B2" w:rsidP="008E18B2">
      <w:pPr>
        <w:pStyle w:val="LabStepCodeBlock"/>
      </w:pPr>
      <w:r>
        <w:t xml:space="preserve">  // create URL to make REST call into host web</w:t>
      </w:r>
    </w:p>
    <w:p w14:paraId="1A8A746F" w14:textId="77777777" w:rsidR="008E18B2" w:rsidRDefault="008E18B2" w:rsidP="008E18B2">
      <w:pPr>
        <w:pStyle w:val="LabStepCodeBlock"/>
      </w:pPr>
      <w:r>
        <w:t xml:space="preserve">  var urlHostSite = _spPageContextInfo.siteAbsoluteUrl;</w:t>
      </w:r>
    </w:p>
    <w:p w14:paraId="4CA196CC" w14:textId="77777777" w:rsidR="008E18B2" w:rsidRDefault="008E18B2" w:rsidP="008E18B2">
      <w:pPr>
        <w:pStyle w:val="LabStepCodeBlock"/>
      </w:pPr>
      <w:r>
        <w:t xml:space="preserve">  var urlRestCall = urlHostSite + "/_api/web?$select=Title, Url";</w:t>
      </w:r>
    </w:p>
    <w:p w14:paraId="6E22ED18" w14:textId="77777777" w:rsidR="008E18B2" w:rsidRDefault="008E18B2" w:rsidP="008E18B2">
      <w:pPr>
        <w:pStyle w:val="LabStepCodeBlock"/>
      </w:pPr>
    </w:p>
    <w:p w14:paraId="4CEE9B84" w14:textId="77777777" w:rsidR="008E18B2" w:rsidRDefault="008E18B2" w:rsidP="008E18B2">
      <w:pPr>
        <w:pStyle w:val="LabStepCodeBlock"/>
      </w:pPr>
      <w:r>
        <w:t xml:space="preserve">  // issue web service request against host web</w:t>
      </w:r>
    </w:p>
    <w:p w14:paraId="78D10312" w14:textId="77777777" w:rsidR="008E18B2" w:rsidRDefault="008E18B2" w:rsidP="008E18B2">
      <w:pPr>
        <w:pStyle w:val="LabStepCodeBlock"/>
      </w:pPr>
      <w:r>
        <w:t xml:space="preserve">  var ajaxOptions = {</w:t>
      </w:r>
    </w:p>
    <w:p w14:paraId="056FCDDE" w14:textId="77777777" w:rsidR="008E18B2" w:rsidRDefault="008E18B2" w:rsidP="008E18B2">
      <w:pPr>
        <w:pStyle w:val="LabStepCodeBlock"/>
      </w:pPr>
      <w:r>
        <w:t xml:space="preserve">    url: urlRestCall,</w:t>
      </w:r>
    </w:p>
    <w:p w14:paraId="2D3968BC" w14:textId="77777777" w:rsidR="008E18B2" w:rsidRDefault="008E18B2" w:rsidP="008E18B2">
      <w:pPr>
        <w:pStyle w:val="LabStepCodeBlock"/>
      </w:pPr>
      <w:r>
        <w:t xml:space="preserve">    type: "GET",</w:t>
      </w:r>
    </w:p>
    <w:p w14:paraId="0E73B8C9" w14:textId="77777777" w:rsidR="008E18B2" w:rsidRDefault="008E18B2" w:rsidP="008E18B2">
      <w:pPr>
        <w:pStyle w:val="LabStepCodeBlock"/>
      </w:pPr>
      <w:r>
        <w:t xml:space="preserve">    headers: { "ACCEPT": "application/json;odata=verbose" },</w:t>
      </w:r>
    </w:p>
    <w:p w14:paraId="0884AB40" w14:textId="77777777" w:rsidR="008E18B2" w:rsidRDefault="008E18B2" w:rsidP="008E18B2">
      <w:pPr>
        <w:pStyle w:val="LabStepCodeBlock"/>
      </w:pPr>
      <w:r>
        <w:t xml:space="preserve">    contentType: "application/json",</w:t>
      </w:r>
    </w:p>
    <w:p w14:paraId="64AA5A83" w14:textId="77777777" w:rsidR="008E18B2" w:rsidRDefault="008E18B2" w:rsidP="008E18B2">
      <w:pPr>
        <w:pStyle w:val="LabStepCodeBlock"/>
      </w:pPr>
      <w:r>
        <w:t xml:space="preserve">    success: onComplete,</w:t>
      </w:r>
    </w:p>
    <w:p w14:paraId="765F507E" w14:textId="77777777" w:rsidR="008E18B2" w:rsidRDefault="008E18B2" w:rsidP="008E18B2">
      <w:pPr>
        <w:pStyle w:val="LabStepCodeBlock"/>
      </w:pPr>
      <w:r>
        <w:t xml:space="preserve">    error: onError,</w:t>
      </w:r>
    </w:p>
    <w:p w14:paraId="419FEA1C" w14:textId="77777777" w:rsidR="008E18B2" w:rsidRDefault="008E18B2" w:rsidP="008E18B2">
      <w:pPr>
        <w:pStyle w:val="LabStepCodeBlock"/>
      </w:pPr>
      <w:r>
        <w:t xml:space="preserve">  };</w:t>
      </w:r>
    </w:p>
    <w:p w14:paraId="2EE50339" w14:textId="77777777" w:rsidR="008E18B2" w:rsidRDefault="008E18B2" w:rsidP="008E18B2">
      <w:pPr>
        <w:pStyle w:val="LabStepCodeBlock"/>
      </w:pPr>
    </w:p>
    <w:p w14:paraId="22B96D63" w14:textId="77777777" w:rsidR="008E18B2" w:rsidRDefault="008E18B2" w:rsidP="008E18B2">
      <w:pPr>
        <w:pStyle w:val="LabStepCodeBlock"/>
      </w:pPr>
      <w:r>
        <w:t xml:space="preserve">  $.ajax(ajaxOptions);</w:t>
      </w:r>
    </w:p>
    <w:p w14:paraId="3EA633F9" w14:textId="77777777" w:rsidR="008E18B2" w:rsidRDefault="008E18B2" w:rsidP="008E18B2">
      <w:pPr>
        <w:pStyle w:val="LabStepCodeBlock"/>
      </w:pPr>
      <w:r>
        <w:t>}</w:t>
      </w:r>
    </w:p>
    <w:p w14:paraId="0924BC77" w14:textId="77777777" w:rsidR="008E18B2" w:rsidRDefault="008E18B2" w:rsidP="008E18B2">
      <w:pPr>
        <w:pStyle w:val="LabStepCodeBlock"/>
      </w:pPr>
    </w:p>
    <w:p w14:paraId="615ECF03" w14:textId="77777777" w:rsidR="008E18B2" w:rsidRDefault="008E18B2" w:rsidP="008E18B2">
      <w:pPr>
        <w:pStyle w:val="LabStepCodeBlock"/>
      </w:pPr>
      <w:r>
        <w:t>function onComplete(data) {</w:t>
      </w:r>
    </w:p>
    <w:p w14:paraId="0D387F42" w14:textId="77777777" w:rsidR="008E18B2" w:rsidRDefault="008E18B2" w:rsidP="008E18B2">
      <w:pPr>
        <w:pStyle w:val="LabStepCodeBlock"/>
      </w:pPr>
      <w:r>
        <w:t xml:space="preserve">  var siteTitle = data.d.Title;</w:t>
      </w:r>
    </w:p>
    <w:p w14:paraId="4B76C04C" w14:textId="77777777" w:rsidR="008E18B2" w:rsidRDefault="008E18B2" w:rsidP="008E18B2">
      <w:pPr>
        <w:pStyle w:val="LabStepCodeBlock"/>
      </w:pPr>
      <w:r>
        <w:t xml:space="preserve">  $("#results").html($("&lt;p&gt;").text("Title of top-level site: " + siteTitle));</w:t>
      </w:r>
    </w:p>
    <w:p w14:paraId="25BBFBBA" w14:textId="77777777" w:rsidR="008E18B2" w:rsidRDefault="008E18B2" w:rsidP="008E18B2">
      <w:pPr>
        <w:pStyle w:val="LabStepCodeBlock"/>
      </w:pPr>
      <w:r>
        <w:t>};</w:t>
      </w:r>
    </w:p>
    <w:p w14:paraId="37B4D96D" w14:textId="77777777" w:rsidR="008E18B2" w:rsidRDefault="008E18B2" w:rsidP="008E18B2">
      <w:pPr>
        <w:pStyle w:val="LabStepCodeBlock"/>
      </w:pPr>
    </w:p>
    <w:p w14:paraId="3005EFAF" w14:textId="77777777" w:rsidR="008E18B2" w:rsidRDefault="008E18B2" w:rsidP="008E18B2">
      <w:pPr>
        <w:pStyle w:val="LabStepCodeBlock"/>
      </w:pPr>
      <w:r>
        <w:t>function onError(error) {</w:t>
      </w:r>
    </w:p>
    <w:p w14:paraId="6EC8D22E" w14:textId="77777777" w:rsidR="008E18B2" w:rsidRDefault="008E18B2" w:rsidP="008E18B2">
      <w:pPr>
        <w:pStyle w:val="LabStepCodeBlock"/>
      </w:pPr>
      <w:r>
        <w:t xml:space="preserve">  var errorNumber = error.status;</w:t>
      </w:r>
    </w:p>
    <w:p w14:paraId="29342519" w14:textId="77777777" w:rsidR="008E18B2" w:rsidRDefault="008E18B2" w:rsidP="008E18B2">
      <w:pPr>
        <w:pStyle w:val="LabStepCodeBlock"/>
      </w:pPr>
      <w:r>
        <w:t xml:space="preserve">  var errorMessage = errorNumber + " - " + error.statusText;</w:t>
      </w:r>
    </w:p>
    <w:p w14:paraId="5080099F" w14:textId="77777777" w:rsidR="008E18B2" w:rsidRDefault="008E18B2" w:rsidP="008E18B2">
      <w:pPr>
        <w:pStyle w:val="LabStepCodeBlock"/>
      </w:pPr>
      <w:r>
        <w:t xml:space="preserve">  $("#results").html($("&lt;p&gt;").text("An error has occurred: " + errorMessage));</w:t>
      </w:r>
    </w:p>
    <w:p w14:paraId="621C828D" w14:textId="5AFDF4EC" w:rsidR="00886DE7" w:rsidRDefault="008E18B2" w:rsidP="008E18B2">
      <w:pPr>
        <w:pStyle w:val="LabStepCodeBlock"/>
      </w:pPr>
      <w:r>
        <w:t>}</w:t>
      </w:r>
    </w:p>
    <w:p w14:paraId="49B688CC" w14:textId="77777777" w:rsidR="006C36AC" w:rsidRDefault="006C36AC" w:rsidP="00EF725E">
      <w:pPr>
        <w:pStyle w:val="LabStepNumbered"/>
      </w:pPr>
      <w:r>
        <w:t>Make a few observations about the JavaScript code you just added to App.js.</w:t>
      </w:r>
    </w:p>
    <w:p w14:paraId="623E0C71" w14:textId="1389D447" w:rsidR="006C36AC" w:rsidRDefault="006C36AC" w:rsidP="006C36AC">
      <w:pPr>
        <w:pStyle w:val="LabStepNumberedLevel2"/>
      </w:pPr>
      <w:r>
        <w:t xml:space="preserve">It used jQuery to wire up an event handlers to the click event of the </w:t>
      </w:r>
      <w:proofErr w:type="spellStart"/>
      <w:r w:rsidRPr="006C36AC">
        <w:rPr>
          <w:b/>
        </w:rPr>
        <w:t>cmdGetSiteInfo</w:t>
      </w:r>
      <w:proofErr w:type="spellEnd"/>
      <w:r>
        <w:t xml:space="preserve"> command button.</w:t>
      </w:r>
    </w:p>
    <w:p w14:paraId="29A15713" w14:textId="5BACBFAC" w:rsidR="006C36AC" w:rsidRDefault="006C36AC" w:rsidP="006C36AC">
      <w:pPr>
        <w:pStyle w:val="LabStepNumberedLevel2"/>
      </w:pPr>
      <w:r>
        <w:t>It uses the jQuery $</w:t>
      </w:r>
      <w:r w:rsidR="008E18B2">
        <w:t>.</w:t>
      </w:r>
      <w:proofErr w:type="spellStart"/>
      <w:r>
        <w:t>ajax</w:t>
      </w:r>
      <w:proofErr w:type="spellEnd"/>
      <w:r>
        <w:t xml:space="preserve"> function </w:t>
      </w:r>
      <w:r w:rsidR="008E18B2">
        <w:t>to make a call into the new SharePoint REST API.</w:t>
      </w:r>
    </w:p>
    <w:p w14:paraId="73FD68DC" w14:textId="235C9890" w:rsidR="008E18B2" w:rsidRDefault="008E18B2" w:rsidP="006C36AC">
      <w:pPr>
        <w:pStyle w:val="LabStepNumberedLevel2"/>
      </w:pPr>
      <w:r>
        <w:t>It used the REST API to retrieve the title of the top-level site in the site collection where the current app web reside.</w:t>
      </w:r>
    </w:p>
    <w:p w14:paraId="69314CCF" w14:textId="3BCCE2B0" w:rsidR="008E18B2" w:rsidRDefault="008E18B2" w:rsidP="006C36AC">
      <w:pPr>
        <w:pStyle w:val="LabStepNumberedLevel2"/>
      </w:pPr>
      <w:r>
        <w:t>An app does not possess default permissions to access the host web.</w:t>
      </w:r>
    </w:p>
    <w:p w14:paraId="4EDA42EA" w14:textId="2645E3BA" w:rsidR="006C36AC" w:rsidRDefault="006C36AC" w:rsidP="00EF725E">
      <w:pPr>
        <w:pStyle w:val="LabStepNumbered"/>
      </w:pPr>
      <w:r>
        <w:t>When you are done, save your changes and close App.js.</w:t>
      </w:r>
    </w:p>
    <w:p w14:paraId="0DD42BCF" w14:textId="77777777" w:rsidR="00027DF5" w:rsidRDefault="00027DF5" w:rsidP="00EF725E">
      <w:pPr>
        <w:pStyle w:val="LabStepNumbered"/>
      </w:pPr>
      <w:r>
        <w:t>Build and test your application</w:t>
      </w:r>
      <w:r w:rsidRPr="00E728BB">
        <w:t xml:space="preserve"> </w:t>
      </w:r>
      <w:r>
        <w:t xml:space="preserve">by </w:t>
      </w:r>
      <w:r w:rsidRPr="00DB6A78">
        <w:t>pressing</w:t>
      </w:r>
      <w:r w:rsidRPr="00FD6E52">
        <w:t xml:space="preserve"> </w:t>
      </w:r>
      <w:r w:rsidRPr="00E573AA">
        <w:rPr>
          <w:b/>
        </w:rPr>
        <w:t>[F5]</w:t>
      </w:r>
      <w:r w:rsidRPr="00FD6E52">
        <w:t xml:space="preserve"> or </w:t>
      </w:r>
      <w:r w:rsidRPr="00E573AA">
        <w:rPr>
          <w:b/>
        </w:rPr>
        <w:t xml:space="preserve">Debug </w:t>
      </w:r>
      <w:r w:rsidRPr="00FD6E52">
        <w:rPr>
          <w:b/>
        </w:rPr>
        <w:sym w:font="Wingdings" w:char="F0E0"/>
      </w:r>
      <w:r w:rsidRPr="00E573AA">
        <w:rPr>
          <w:b/>
        </w:rPr>
        <w:t xml:space="preserve"> Start Debugging</w:t>
      </w:r>
      <w:r w:rsidRPr="00FD6E52">
        <w:t>.</w:t>
      </w:r>
    </w:p>
    <w:p w14:paraId="0F0A28F7" w14:textId="77777777" w:rsidR="008E18B2" w:rsidRDefault="00027DF5" w:rsidP="00E573AA">
      <w:pPr>
        <w:pStyle w:val="LabStepNumbered"/>
      </w:pPr>
      <w:r w:rsidRPr="00FD6E52">
        <w:t xml:space="preserve">Once the </w:t>
      </w:r>
      <w:r w:rsidR="008E18B2">
        <w:t xml:space="preserve">app </w:t>
      </w:r>
      <w:r w:rsidRPr="00FD6E52">
        <w:t>has been deployed, Internet</w:t>
      </w:r>
      <w:r>
        <w:t xml:space="preserve"> Explorer will launch and navigate to </w:t>
      </w:r>
      <w:r w:rsidR="008E18B2">
        <w:t>the app’s start page in the app web.</w:t>
      </w:r>
    </w:p>
    <w:p w14:paraId="02097A5D" w14:textId="62880705" w:rsidR="008E18B2" w:rsidRDefault="008E18B2" w:rsidP="008E18B2">
      <w:pPr>
        <w:pStyle w:val="LabStepScreenshot"/>
      </w:pPr>
      <w:r w:rsidRPr="008E18B2">
        <w:rPr>
          <w:noProof/>
        </w:rPr>
        <w:drawing>
          <wp:inline distT="0" distB="0" distL="0" distR="0" wp14:anchorId="484366AB" wp14:editId="6A16B0AD">
            <wp:extent cx="3438144" cy="106529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62" cy="107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E915" w14:textId="1B5D6AAE" w:rsidR="008E18B2" w:rsidRDefault="008E18B2" w:rsidP="00E573AA">
      <w:pPr>
        <w:pStyle w:val="LabStepNumbered"/>
      </w:pPr>
      <w:r>
        <w:t xml:space="preserve">Click the </w:t>
      </w:r>
      <w:r w:rsidRPr="008E18B2">
        <w:rPr>
          <w:b/>
        </w:rPr>
        <w:t>Get Site Info</w:t>
      </w:r>
      <w:r>
        <w:t xml:space="preserve"> button.</w:t>
      </w:r>
    </w:p>
    <w:p w14:paraId="43998C54" w14:textId="4C964E82" w:rsidR="008E18B2" w:rsidRDefault="008E18B2" w:rsidP="008E18B2">
      <w:pPr>
        <w:pStyle w:val="LabStepNumberedLevel2"/>
      </w:pPr>
      <w:r>
        <w:t xml:space="preserve">At this point, the JavaScript code behind the button should </w:t>
      </w:r>
      <w:r w:rsidR="00B76474">
        <w:t xml:space="preserve">fail while attempting </w:t>
      </w:r>
      <w:r>
        <w:t xml:space="preserve">to make a REST </w:t>
      </w:r>
      <w:r w:rsidR="00B76474">
        <w:t xml:space="preserve">API </w:t>
      </w:r>
      <w:r>
        <w:t xml:space="preserve">call due to </w:t>
      </w:r>
      <w:r w:rsidR="00B76474">
        <w:t xml:space="preserve">a lack of </w:t>
      </w:r>
      <w:r>
        <w:t>permissions.</w:t>
      </w:r>
    </w:p>
    <w:p w14:paraId="3D4EA9A4" w14:textId="1BC7D886" w:rsidR="00B76474" w:rsidRDefault="00B76474" w:rsidP="008E18B2">
      <w:pPr>
        <w:pStyle w:val="LabStepNumberedLevel2"/>
      </w:pPr>
      <w:r>
        <w:lastRenderedPageBreak/>
        <w:t xml:space="preserve">Notice how the SharePoint API prompts the user for new credentials </w:t>
      </w:r>
      <w:proofErr w:type="spellStart"/>
      <w:r>
        <w:t>foir</w:t>
      </w:r>
      <w:proofErr w:type="spellEnd"/>
      <w:r>
        <w:t xml:space="preserve"> 3 attempts and then fails the attempt. </w:t>
      </w:r>
    </w:p>
    <w:p w14:paraId="69D264C8" w14:textId="14F82761" w:rsidR="008E18B2" w:rsidRDefault="00B76474" w:rsidP="00B76474">
      <w:pPr>
        <w:pStyle w:val="LabStepNumbered"/>
      </w:pPr>
      <w:r>
        <w:t>Stop the debugging session by closing the browser.</w:t>
      </w:r>
    </w:p>
    <w:p w14:paraId="2113F058" w14:textId="6AF97FD8" w:rsidR="00B76474" w:rsidRDefault="00B76474" w:rsidP="00B76474">
      <w:pPr>
        <w:pStyle w:val="LabStepNumbered"/>
      </w:pPr>
      <w:r>
        <w:t>Return to Visual Studio</w:t>
      </w:r>
      <w:r w:rsidR="00217CC8">
        <w:t xml:space="preserve"> and the </w:t>
      </w:r>
      <w:proofErr w:type="spellStart"/>
      <w:r w:rsidR="00217CC8" w:rsidRPr="00217CC8">
        <w:rPr>
          <w:b/>
        </w:rPr>
        <w:t>AppPermisionsLab</w:t>
      </w:r>
      <w:proofErr w:type="spellEnd"/>
      <w:r w:rsidR="00217CC8">
        <w:t xml:space="preserve"> project</w:t>
      </w:r>
      <w:proofErr w:type="gramStart"/>
      <w:r w:rsidR="00217CC8">
        <w:t>.</w:t>
      </w:r>
      <w:r>
        <w:t>.</w:t>
      </w:r>
      <w:proofErr w:type="gramEnd"/>
    </w:p>
    <w:p w14:paraId="0F0B6BB0" w14:textId="4693F9CD" w:rsidR="00B76474" w:rsidRDefault="00B76474" w:rsidP="00B76474">
      <w:pPr>
        <w:pStyle w:val="LabStepNumbered"/>
      </w:pPr>
      <w:r>
        <w:t xml:space="preserve">Open the App Manifest in the visual designer and navigate to the </w:t>
      </w:r>
      <w:r w:rsidRPr="00217CC8">
        <w:rPr>
          <w:b/>
        </w:rPr>
        <w:t>Permissions</w:t>
      </w:r>
      <w:r>
        <w:t xml:space="preserve"> tab.</w:t>
      </w:r>
    </w:p>
    <w:p w14:paraId="35E2F63B" w14:textId="1479D51F" w:rsidR="00B76474" w:rsidRDefault="00B76474" w:rsidP="00B76474">
      <w:pPr>
        <w:pStyle w:val="LabStepScreenshot"/>
      </w:pPr>
      <w:r w:rsidRPr="00B76474">
        <w:rPr>
          <w:rStyle w:val="LabStepScreenshotFrame"/>
        </w:rPr>
        <w:drawing>
          <wp:inline distT="0" distB="0" distL="0" distR="0" wp14:anchorId="215EA6E2" wp14:editId="61C5CD9B">
            <wp:extent cx="4330883" cy="143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843" cy="143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29B06" w14:textId="37973C15" w:rsidR="00027DF5" w:rsidRDefault="00217CC8" w:rsidP="00B76474">
      <w:pPr>
        <w:pStyle w:val="LabStepNumbered"/>
      </w:pPr>
      <w:r>
        <w:t xml:space="preserve">Add a permission request scoped at current </w:t>
      </w:r>
      <w:r w:rsidRPr="00217CC8">
        <w:rPr>
          <w:b/>
        </w:rPr>
        <w:t>Site Collection</w:t>
      </w:r>
      <w:r>
        <w:t xml:space="preserve"> for </w:t>
      </w:r>
      <w:r w:rsidRPr="00217CC8">
        <w:rPr>
          <w:b/>
        </w:rPr>
        <w:t>Read</w:t>
      </w:r>
      <w:r>
        <w:t xml:space="preserve"> permissions.</w:t>
      </w:r>
    </w:p>
    <w:p w14:paraId="085F1073" w14:textId="28672A6B" w:rsidR="00B76474" w:rsidRDefault="00B76474" w:rsidP="00B76474">
      <w:pPr>
        <w:pStyle w:val="LabStepScreenshot"/>
      </w:pPr>
      <w:r w:rsidRPr="00B76474">
        <w:rPr>
          <w:noProof/>
        </w:rPr>
        <w:drawing>
          <wp:inline distT="0" distB="0" distL="0" distR="0" wp14:anchorId="45C572E9" wp14:editId="6ACDFCBD">
            <wp:extent cx="4330700" cy="1146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139" cy="115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5D9C4" w14:textId="706057CD" w:rsidR="00B76474" w:rsidRDefault="00B76474" w:rsidP="00B76474">
      <w:pPr>
        <w:pStyle w:val="LabStepNumbered"/>
      </w:pPr>
      <w:r>
        <w:t xml:space="preserve">When you </w:t>
      </w:r>
      <w:r w:rsidR="00217CC8">
        <w:t xml:space="preserve">make this change in the visual designer, it automatically adds the following </w:t>
      </w:r>
      <w:r>
        <w:t xml:space="preserve">XML </w:t>
      </w:r>
      <w:r w:rsidR="00217CC8">
        <w:t>into the app manifest</w:t>
      </w:r>
      <w:r>
        <w:t>,</w:t>
      </w:r>
    </w:p>
    <w:p w14:paraId="36C01AC9" w14:textId="77777777" w:rsidR="00B76474" w:rsidRDefault="00B76474" w:rsidP="00B76474">
      <w:pPr>
        <w:pStyle w:val="LabStepCodeBlock"/>
      </w:pPr>
      <w:r>
        <w:t>&lt;AppPermissionRequests&gt;</w:t>
      </w:r>
    </w:p>
    <w:p w14:paraId="02D06A90" w14:textId="77777777" w:rsidR="00B76474" w:rsidRDefault="00B76474" w:rsidP="00B76474">
      <w:pPr>
        <w:pStyle w:val="LabStepCodeBlock"/>
      </w:pPr>
      <w:r>
        <w:t xml:space="preserve">  &lt;AppPermissionRequest Scope="http://sharepoint/content/sitecollection" Right="Read" /&gt;</w:t>
      </w:r>
    </w:p>
    <w:p w14:paraId="0C23B121" w14:textId="1094CC1D" w:rsidR="00B76474" w:rsidRDefault="00B76474" w:rsidP="00B76474">
      <w:pPr>
        <w:pStyle w:val="LabStepCodeBlock"/>
      </w:pPr>
      <w:r>
        <w:t>&lt;/AppPermissionRequests&gt;</w:t>
      </w:r>
    </w:p>
    <w:p w14:paraId="3B15478A" w14:textId="3A663A8C" w:rsidR="00217CC8" w:rsidRDefault="00217CC8" w:rsidP="00B76474">
      <w:pPr>
        <w:pStyle w:val="LabStepNumbered"/>
      </w:pPr>
      <w:r>
        <w:t>Save your changes and close AppManifest.xml.</w:t>
      </w:r>
    </w:p>
    <w:p w14:paraId="51781069" w14:textId="77777777" w:rsidR="00217CC8" w:rsidRDefault="00217CC8" w:rsidP="00217CC8">
      <w:pPr>
        <w:pStyle w:val="LabStepNumbered"/>
      </w:pPr>
      <w:r>
        <w:t>Now it is time to test the app a second time. Build and test your application</w:t>
      </w:r>
      <w:r w:rsidRPr="00E728BB">
        <w:t xml:space="preserve"> </w:t>
      </w:r>
      <w:r>
        <w:t xml:space="preserve">by </w:t>
      </w:r>
      <w:r w:rsidRPr="00DB6A78">
        <w:t>pressing</w:t>
      </w:r>
      <w:r w:rsidRPr="00FD6E52">
        <w:t xml:space="preserve"> </w:t>
      </w:r>
      <w:r w:rsidRPr="00E573AA">
        <w:rPr>
          <w:b/>
        </w:rPr>
        <w:t>[F5]</w:t>
      </w:r>
      <w:r w:rsidRPr="00FD6E52">
        <w:t xml:space="preserve"> or </w:t>
      </w:r>
      <w:r w:rsidRPr="00E573AA">
        <w:rPr>
          <w:b/>
        </w:rPr>
        <w:t xml:space="preserve">Debug </w:t>
      </w:r>
      <w:r w:rsidRPr="00FD6E52">
        <w:rPr>
          <w:b/>
        </w:rPr>
        <w:sym w:font="Wingdings" w:char="F0E0"/>
      </w:r>
      <w:r w:rsidRPr="00E573AA">
        <w:rPr>
          <w:b/>
        </w:rPr>
        <w:t xml:space="preserve"> Start Debugging</w:t>
      </w:r>
      <w:r w:rsidRPr="00FD6E52">
        <w:t>.</w:t>
      </w:r>
    </w:p>
    <w:p w14:paraId="21B2B887" w14:textId="53BFAD10" w:rsidR="00B76474" w:rsidRDefault="00217CC8" w:rsidP="00B76474">
      <w:pPr>
        <w:pStyle w:val="LabStepNumbered"/>
      </w:pPr>
      <w:r>
        <w:t>This time the app installation involves user interaction because the app is making a permission request. You will be promoted w</w:t>
      </w:r>
      <w:r w:rsidR="009451C4">
        <w:t>ith a dialog that looks like the dialog shown in the following screenshot.</w:t>
      </w:r>
    </w:p>
    <w:p w14:paraId="118D7F53" w14:textId="3364E95F" w:rsidR="00B76474" w:rsidRDefault="00B76474" w:rsidP="00B76474">
      <w:pPr>
        <w:pStyle w:val="LabStepScreenshot"/>
      </w:pPr>
      <w:r w:rsidRPr="00B76474">
        <w:rPr>
          <w:rStyle w:val="LabStepScreenshotFrame"/>
        </w:rPr>
        <w:drawing>
          <wp:inline distT="0" distB="0" distL="0" distR="0" wp14:anchorId="1C115C4B" wp14:editId="3153BAE9">
            <wp:extent cx="3359357" cy="1666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220" cy="167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646F8" w14:textId="41EAED79" w:rsidR="00B76474" w:rsidRDefault="00217CC8" w:rsidP="00B76474">
      <w:pPr>
        <w:pStyle w:val="LabStepNumbered"/>
      </w:pPr>
      <w:r>
        <w:t xml:space="preserve">Click the </w:t>
      </w:r>
      <w:r w:rsidRPr="00217CC8">
        <w:rPr>
          <w:b/>
        </w:rPr>
        <w:t>Trust It</w:t>
      </w:r>
      <w:r>
        <w:t xml:space="preserve"> button to approve the app’s permission request.</w:t>
      </w:r>
    </w:p>
    <w:p w14:paraId="1D351298" w14:textId="2C56B8D5" w:rsidR="00B76474" w:rsidRDefault="00217CC8" w:rsidP="00B76474">
      <w:pPr>
        <w:pStyle w:val="LabStepNumbered"/>
      </w:pPr>
      <w:r>
        <w:t xml:space="preserve">When the app’s start page appears, click the </w:t>
      </w:r>
      <w:r w:rsidRPr="00217CC8">
        <w:rPr>
          <w:b/>
        </w:rPr>
        <w:t>Get Site Info</w:t>
      </w:r>
      <w:r>
        <w:t xml:space="preserve"> button. This time the app should succeed in making the REST API call because it was granted the required permissions. </w:t>
      </w:r>
    </w:p>
    <w:p w14:paraId="4AD0B75A" w14:textId="4357AA8C" w:rsidR="00B76474" w:rsidRDefault="00B76474" w:rsidP="00B76474">
      <w:pPr>
        <w:pStyle w:val="LabStepScreenshot"/>
      </w:pPr>
      <w:r w:rsidRPr="00B76474">
        <w:rPr>
          <w:noProof/>
        </w:rPr>
        <w:lastRenderedPageBreak/>
        <w:drawing>
          <wp:inline distT="0" distB="0" distL="0" distR="0" wp14:anchorId="34A6AC27" wp14:editId="5F88E47F">
            <wp:extent cx="3761773" cy="15632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864" cy="15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9F43" w14:textId="5D1ABF1D" w:rsidR="00B76474" w:rsidRDefault="00217CC8" w:rsidP="00217CC8">
      <w:pPr>
        <w:pStyle w:val="LabStepNumbered"/>
      </w:pPr>
      <w:r>
        <w:t xml:space="preserve">Close the browser windows and close the </w:t>
      </w:r>
      <w:proofErr w:type="spellStart"/>
      <w:r w:rsidRPr="00217CC8">
        <w:rPr>
          <w:b/>
        </w:rPr>
        <w:t>AppPermissionsLab</w:t>
      </w:r>
      <w:proofErr w:type="spellEnd"/>
      <w:r>
        <w:t xml:space="preserve"> project in Visual Studio.</w:t>
      </w:r>
    </w:p>
    <w:p w14:paraId="2D0B78DF" w14:textId="263836E9" w:rsidR="00217CC8" w:rsidRDefault="00217CC8" w:rsidP="00217CC8">
      <w:pPr>
        <w:pStyle w:val="LabExerciseCallout"/>
      </w:pPr>
      <w:r>
        <w:t>In this exercise, you developed and test</w:t>
      </w:r>
      <w:r w:rsidR="00526C70">
        <w:t>ed</w:t>
      </w:r>
      <w:r>
        <w:t xml:space="preserve"> an app that required extra permissions. You were required to add a permission request in order for the app to accomplish a specific task which required permissions beyond what permissions an app has by default.</w:t>
      </w:r>
    </w:p>
    <w:p w14:paraId="6E020FD7" w14:textId="28FF619F" w:rsidR="00027DF5" w:rsidRDefault="00027DF5" w:rsidP="00027DF5">
      <w:pPr>
        <w:pStyle w:val="Heading3"/>
      </w:pPr>
      <w:r>
        <w:t xml:space="preserve">Exercise 3: Create </w:t>
      </w:r>
      <w:r w:rsidR="00DC674D">
        <w:t xml:space="preserve">a </w:t>
      </w:r>
      <w:r w:rsidR="00F22C9D">
        <w:t xml:space="preserve">Test </w:t>
      </w:r>
      <w:r>
        <w:t xml:space="preserve">Certificate </w:t>
      </w:r>
      <w:r w:rsidR="00F22C9D">
        <w:t>for Working with S2S Trusts</w:t>
      </w:r>
    </w:p>
    <w:p w14:paraId="6026A310" w14:textId="49E076A2" w:rsidR="00027DF5" w:rsidRDefault="00027DF5" w:rsidP="00DC674D">
      <w:pPr>
        <w:pStyle w:val="LabExerciseLeadIn"/>
      </w:pPr>
      <w:r>
        <w:t>In this exercise you will create a new self-signed certificate for a SharePoint app that will utilize the S2S authentication model. You will build the app in the next e</w:t>
      </w:r>
      <w:r w:rsidR="00526C70">
        <w:t>xercise. T</w:t>
      </w:r>
      <w:r>
        <w:t>his exercise is about getting everything prepared.</w:t>
      </w:r>
    </w:p>
    <w:p w14:paraId="64CEFF95" w14:textId="7DEDF5CE" w:rsidR="00217CC8" w:rsidRDefault="00F22C9D" w:rsidP="00E946CF">
      <w:pPr>
        <w:pStyle w:val="LabStepNumbered"/>
        <w:numPr>
          <w:ilvl w:val="0"/>
          <w:numId w:val="16"/>
        </w:numPr>
      </w:pPr>
      <w:r>
        <w:t xml:space="preserve">Look inside the folder for this lab and locate the folder </w:t>
      </w:r>
      <w:r w:rsidRPr="00F22C9D">
        <w:rPr>
          <w:b/>
        </w:rPr>
        <w:t>Security\Exercises\Ex3</w:t>
      </w:r>
      <w:r>
        <w:t>.</w:t>
      </w:r>
    </w:p>
    <w:p w14:paraId="5895DD94" w14:textId="7F7079AB" w:rsidR="00F22C9D" w:rsidRDefault="00F22C9D" w:rsidP="00F22C9D">
      <w:pPr>
        <w:pStyle w:val="LabStepNumberedLevel2"/>
        <w:numPr>
          <w:ilvl w:val="1"/>
          <w:numId w:val="16"/>
        </w:numPr>
      </w:pPr>
      <w:r>
        <w:t>Inside this folder you should be able to locate these two PowerShell scripts.</w:t>
      </w:r>
    </w:p>
    <w:p w14:paraId="409A6DBB" w14:textId="1E161038" w:rsidR="00F22C9D" w:rsidRPr="00F22C9D" w:rsidRDefault="00F22C9D" w:rsidP="00F22C9D">
      <w:pPr>
        <w:pStyle w:val="LabStepNumberedLevel3"/>
        <w:numPr>
          <w:ilvl w:val="2"/>
          <w:numId w:val="16"/>
        </w:numPr>
        <w:rPr>
          <w:b/>
        </w:rPr>
      </w:pPr>
      <w:r w:rsidRPr="00F22C9D">
        <w:rPr>
          <w:b/>
        </w:rPr>
        <w:t>CreateTestCertificateForS2STrust.ps1</w:t>
      </w:r>
    </w:p>
    <w:p w14:paraId="0B911CB9" w14:textId="396A556A" w:rsidR="00F22C9D" w:rsidRPr="00F22C9D" w:rsidRDefault="00F22C9D" w:rsidP="00F22C9D">
      <w:pPr>
        <w:pStyle w:val="LabStepNumberedLevel3"/>
        <w:numPr>
          <w:ilvl w:val="2"/>
          <w:numId w:val="16"/>
        </w:numPr>
        <w:rPr>
          <w:b/>
        </w:rPr>
      </w:pPr>
      <w:r w:rsidRPr="00F22C9D">
        <w:rPr>
          <w:b/>
        </w:rPr>
        <w:t>CreateTrustedSecurityTokenIssuer.ps1</w:t>
      </w:r>
    </w:p>
    <w:p w14:paraId="67AB05B8" w14:textId="34B24D5E" w:rsidR="00F22C9D" w:rsidRDefault="00F22C9D" w:rsidP="00E946CF">
      <w:pPr>
        <w:pStyle w:val="LabStepNumbered"/>
        <w:numPr>
          <w:ilvl w:val="0"/>
          <w:numId w:val="16"/>
        </w:numPr>
      </w:pPr>
      <w:r>
        <w:t xml:space="preserve">Open the PowerShell scripted named </w:t>
      </w:r>
      <w:r w:rsidRPr="00F22C9D">
        <w:rPr>
          <w:b/>
        </w:rPr>
        <w:t>CreateTestCertificateForS2STrust.ps1</w:t>
      </w:r>
      <w:r>
        <w:t xml:space="preserve"> in the PowerShell ISE.</w:t>
      </w:r>
    </w:p>
    <w:p w14:paraId="374ECBC4" w14:textId="5534570A" w:rsidR="00F22C9D" w:rsidRDefault="00F22C9D" w:rsidP="00F22C9D">
      <w:pPr>
        <w:pStyle w:val="LabStepNumberedLevel2"/>
        <w:numPr>
          <w:ilvl w:val="1"/>
          <w:numId w:val="16"/>
        </w:numPr>
      </w:pPr>
      <w:r>
        <w:t>Take a moment to review what this script does.</w:t>
      </w:r>
    </w:p>
    <w:p w14:paraId="07CACCF9" w14:textId="77777777" w:rsidR="00F22C9D" w:rsidRDefault="00F22C9D" w:rsidP="00F22C9D">
      <w:pPr>
        <w:pStyle w:val="LabStepCodeBlockLevel2"/>
      </w:pPr>
      <w:r>
        <w:t>$makecert = "C:\Program Files\Microsoft Office Servers\15.0\Tools\makecert.exe"</w:t>
      </w:r>
    </w:p>
    <w:p w14:paraId="0A262B2E" w14:textId="77777777" w:rsidR="00F22C9D" w:rsidRDefault="00F22C9D" w:rsidP="00F22C9D">
      <w:pPr>
        <w:pStyle w:val="LabStepCodeBlockLevel2"/>
      </w:pPr>
      <w:r>
        <w:t>$certmgr = "C:\Program Files\Microsoft Office Servers\15.0\Tools\certmgr.exe"</w:t>
      </w:r>
    </w:p>
    <w:p w14:paraId="75532916" w14:textId="77777777" w:rsidR="00F22C9D" w:rsidRDefault="00F22C9D" w:rsidP="00F22C9D">
      <w:pPr>
        <w:pStyle w:val="LabStepCodeBlockLevel2"/>
      </w:pPr>
    </w:p>
    <w:p w14:paraId="125C3A71" w14:textId="77777777" w:rsidR="00F22C9D" w:rsidRDefault="00F22C9D" w:rsidP="00F22C9D">
      <w:pPr>
        <w:pStyle w:val="LabStepCodeBlockLevel2"/>
      </w:pPr>
      <w:r>
        <w:t># specify domain name for SSL certificate</w:t>
      </w:r>
    </w:p>
    <w:p w14:paraId="773AC0F6" w14:textId="77777777" w:rsidR="00F22C9D" w:rsidRDefault="00F22C9D" w:rsidP="00F22C9D">
      <w:pPr>
        <w:pStyle w:val="LabStepCodeBlockLevel2"/>
      </w:pPr>
      <w:r>
        <w:t>$domain = "appserver.wingtip.com"</w:t>
      </w:r>
    </w:p>
    <w:p w14:paraId="24099B40" w14:textId="77777777" w:rsidR="00F22C9D" w:rsidRDefault="00F22C9D" w:rsidP="00F22C9D">
      <w:pPr>
        <w:pStyle w:val="LabStepCodeBlockLevel2"/>
      </w:pPr>
    </w:p>
    <w:p w14:paraId="1F959FB9" w14:textId="77777777" w:rsidR="00F22C9D" w:rsidRDefault="00F22C9D" w:rsidP="00F22C9D">
      <w:pPr>
        <w:pStyle w:val="LabStepCodeBlockLevel2"/>
      </w:pPr>
      <w:r>
        <w:t># create output directory to create SSL certificate file</w:t>
      </w:r>
    </w:p>
    <w:p w14:paraId="4A1D3BE5" w14:textId="77777777" w:rsidR="00F22C9D" w:rsidRDefault="00F22C9D" w:rsidP="00F22C9D">
      <w:pPr>
        <w:pStyle w:val="LabStepCodeBlockLevel2"/>
      </w:pPr>
      <w:r>
        <w:t>$outputDirectory = "c:\Certs\"</w:t>
      </w:r>
    </w:p>
    <w:p w14:paraId="5E8FA92A" w14:textId="77777777" w:rsidR="00F22C9D" w:rsidRDefault="00F22C9D" w:rsidP="00F22C9D">
      <w:pPr>
        <w:pStyle w:val="LabStepCodeBlockLevel2"/>
      </w:pPr>
      <w:r>
        <w:t>New-Item $outputDirectory -ItemType Directory -Force -Confirm:$false | Out-Null</w:t>
      </w:r>
    </w:p>
    <w:p w14:paraId="48599C74" w14:textId="77777777" w:rsidR="00F22C9D" w:rsidRDefault="00F22C9D" w:rsidP="00F22C9D">
      <w:pPr>
        <w:pStyle w:val="LabStepCodeBlockLevel2"/>
      </w:pPr>
    </w:p>
    <w:p w14:paraId="30D3F312" w14:textId="77777777" w:rsidR="00F22C9D" w:rsidRDefault="00F22C9D" w:rsidP="00F22C9D">
      <w:pPr>
        <w:pStyle w:val="LabStepCodeBlockLevel2"/>
      </w:pPr>
      <w:r>
        <w:t># create file name for SSL certificate files</w:t>
      </w:r>
    </w:p>
    <w:p w14:paraId="4E20C6B7" w14:textId="77777777" w:rsidR="00F22C9D" w:rsidRDefault="00F22C9D" w:rsidP="00F22C9D">
      <w:pPr>
        <w:pStyle w:val="LabStepCodeBlockLevel2"/>
      </w:pPr>
      <w:r>
        <w:t>$publicCertificatePath  =  $outputDirectory + $domain + ".cer"</w:t>
      </w:r>
    </w:p>
    <w:p w14:paraId="5A7437C4" w14:textId="77777777" w:rsidR="00F22C9D" w:rsidRDefault="00F22C9D" w:rsidP="00F22C9D">
      <w:pPr>
        <w:pStyle w:val="LabStepCodeBlockLevel2"/>
      </w:pPr>
      <w:r>
        <w:t>$privateCertificatePath = $outputDirectory + $domain + ".pfx"</w:t>
      </w:r>
    </w:p>
    <w:p w14:paraId="378C3983" w14:textId="77777777" w:rsidR="00F22C9D" w:rsidRDefault="00F22C9D" w:rsidP="00F22C9D">
      <w:pPr>
        <w:pStyle w:val="LabStepCodeBlockLevel2"/>
      </w:pPr>
    </w:p>
    <w:p w14:paraId="1987323B" w14:textId="77777777" w:rsidR="00F22C9D" w:rsidRDefault="00F22C9D" w:rsidP="00F22C9D">
      <w:pPr>
        <w:pStyle w:val="LabStepCodeBlockLevel2"/>
      </w:pPr>
      <w:r>
        <w:t xml:space="preserve">Write-Host </w:t>
      </w:r>
    </w:p>
    <w:p w14:paraId="729EBA87" w14:textId="77777777" w:rsidR="00F22C9D" w:rsidRDefault="00F22C9D" w:rsidP="00F22C9D">
      <w:pPr>
        <w:pStyle w:val="LabStepCodeBlockLevel2"/>
      </w:pPr>
      <w:r>
        <w:t>Write-Host "Creating .cer certificate file..."</w:t>
      </w:r>
    </w:p>
    <w:p w14:paraId="4E66B69E" w14:textId="77777777" w:rsidR="00F22C9D" w:rsidRDefault="00F22C9D" w:rsidP="00F22C9D">
      <w:pPr>
        <w:pStyle w:val="LabStepCodeBlockLevel2"/>
      </w:pPr>
      <w:r>
        <w:t>&amp; $makecert -r -pe -n "CN=$domain" -b 01/01/2012 -e 01/01/2022 -eku 1.3.6.1.5.5.7.3.1 -ss my -sr localMachine -sky exchange -sp "Microsoft RSA SChannel Cryptographic Provider" -sy 12 $publicCertificatePath</w:t>
      </w:r>
    </w:p>
    <w:p w14:paraId="5578A2B0" w14:textId="77777777" w:rsidR="00F22C9D" w:rsidRDefault="00F22C9D" w:rsidP="00F22C9D">
      <w:pPr>
        <w:pStyle w:val="LabStepCodeBlockLevel2"/>
      </w:pPr>
    </w:p>
    <w:p w14:paraId="10062B3B" w14:textId="77777777" w:rsidR="00F22C9D" w:rsidRDefault="00F22C9D" w:rsidP="00F22C9D">
      <w:pPr>
        <w:pStyle w:val="LabStepCodeBlockLevel2"/>
      </w:pPr>
      <w:r>
        <w:t xml:space="preserve">Write-Host </w:t>
      </w:r>
    </w:p>
    <w:p w14:paraId="57B5427C" w14:textId="77777777" w:rsidR="00F22C9D" w:rsidRDefault="00F22C9D" w:rsidP="00F22C9D">
      <w:pPr>
        <w:pStyle w:val="LabStepCodeBlockLevel2"/>
      </w:pPr>
      <w:r>
        <w:t>Write-Host "Registering certificate with IIS..."</w:t>
      </w:r>
    </w:p>
    <w:p w14:paraId="5FC476E5" w14:textId="77777777" w:rsidR="00F22C9D" w:rsidRDefault="00F22C9D" w:rsidP="00F22C9D">
      <w:pPr>
        <w:pStyle w:val="LabStepCodeBlockLevel2"/>
      </w:pPr>
      <w:r>
        <w:t>&amp; $certmgr /add $publicCertificatePath /s /r localMachine root</w:t>
      </w:r>
    </w:p>
    <w:p w14:paraId="0F1225F5" w14:textId="77777777" w:rsidR="00F22C9D" w:rsidRDefault="00F22C9D" w:rsidP="00F22C9D">
      <w:pPr>
        <w:pStyle w:val="LabStepCodeBlockLevel2"/>
      </w:pPr>
    </w:p>
    <w:p w14:paraId="4646D7A9" w14:textId="77777777" w:rsidR="00F22C9D" w:rsidRDefault="00F22C9D" w:rsidP="00F22C9D">
      <w:pPr>
        <w:pStyle w:val="LabStepCodeBlockLevel2"/>
      </w:pPr>
    </w:p>
    <w:p w14:paraId="26CC35F4" w14:textId="77777777" w:rsidR="00F22C9D" w:rsidRDefault="00F22C9D" w:rsidP="00F22C9D">
      <w:pPr>
        <w:pStyle w:val="LabStepCodeBlockLevel2"/>
      </w:pPr>
      <w:r>
        <w:t># get certificate to obtain thumbprint</w:t>
      </w:r>
    </w:p>
    <w:p w14:paraId="033E9707" w14:textId="77777777" w:rsidR="00F22C9D" w:rsidRDefault="00F22C9D" w:rsidP="00F22C9D">
      <w:pPr>
        <w:pStyle w:val="LabStepCodeBlockLevel2"/>
      </w:pPr>
      <w:r>
        <w:t>$publicCertificate = Get-PfxCertificate -FilePath $publicCertificatePath</w:t>
      </w:r>
    </w:p>
    <w:p w14:paraId="1334A2AA" w14:textId="77777777" w:rsidR="00F22C9D" w:rsidRDefault="00F22C9D" w:rsidP="00F22C9D">
      <w:pPr>
        <w:pStyle w:val="LabStepCodeBlockLevel2"/>
      </w:pPr>
      <w:r>
        <w:t>$publicCertificateThumbprint = $publicCertificate.Thumbprint</w:t>
      </w:r>
    </w:p>
    <w:p w14:paraId="6551134C" w14:textId="77777777" w:rsidR="00F22C9D" w:rsidRDefault="00F22C9D" w:rsidP="00F22C9D">
      <w:pPr>
        <w:pStyle w:val="LabStepCodeBlockLevel2"/>
      </w:pPr>
    </w:p>
    <w:p w14:paraId="725E3CA6" w14:textId="77777777" w:rsidR="00F22C9D" w:rsidRDefault="00F22C9D" w:rsidP="00F22C9D">
      <w:pPr>
        <w:pStyle w:val="LabStepCodeBlockLevel2"/>
      </w:pPr>
      <w:r>
        <w:t>Get-ChildItem cert:\\localmachine\my | Where-Object {$_.Thumbprint -eq $publicCertificateThumbprint} | ForEach-Object {</w:t>
      </w:r>
    </w:p>
    <w:p w14:paraId="244997AE" w14:textId="77777777" w:rsidR="00F22C9D" w:rsidRDefault="00F22C9D" w:rsidP="00F22C9D">
      <w:pPr>
        <w:pStyle w:val="LabStepCodeBlockLevel2"/>
      </w:pPr>
      <w:r>
        <w:t xml:space="preserve">    Write-Host "  .. exporting private key for certificate (*.PFK)" -ForegroundColor Gray </w:t>
      </w:r>
    </w:p>
    <w:p w14:paraId="364CACED" w14:textId="77777777" w:rsidR="00F22C9D" w:rsidRDefault="00F22C9D" w:rsidP="00F22C9D">
      <w:pPr>
        <w:pStyle w:val="LabStepCodeBlockLevel2"/>
      </w:pPr>
      <w:r>
        <w:t xml:space="preserve">    $privateCertificateByteArray = $_.Export("PFX", "Password1")</w:t>
      </w:r>
    </w:p>
    <w:p w14:paraId="3692DB36" w14:textId="77777777" w:rsidR="00F22C9D" w:rsidRDefault="00F22C9D" w:rsidP="00F22C9D">
      <w:pPr>
        <w:pStyle w:val="LabStepCodeBlockLevel2"/>
      </w:pPr>
      <w:r>
        <w:t xml:space="preserve">    [System.IO.File]::WriteAllBytes($privateCertificatePath, $privateCertificateByteArray)</w:t>
      </w:r>
    </w:p>
    <w:p w14:paraId="3AF07BA9" w14:textId="77777777" w:rsidR="00F22C9D" w:rsidRDefault="00F22C9D" w:rsidP="00F22C9D">
      <w:pPr>
        <w:pStyle w:val="LabStepCodeBlockLevel2"/>
      </w:pPr>
      <w:r>
        <w:t xml:space="preserve">    Write-Host "  Certificate exported" -ForegroundColor Gray </w:t>
      </w:r>
    </w:p>
    <w:p w14:paraId="55AC7C96" w14:textId="36C4E274" w:rsidR="00F22C9D" w:rsidRDefault="00F22C9D" w:rsidP="00F22C9D">
      <w:pPr>
        <w:pStyle w:val="LabStepCodeBlockLevel2"/>
      </w:pPr>
      <w:r>
        <w:t xml:space="preserve">}  </w:t>
      </w:r>
    </w:p>
    <w:p w14:paraId="3A3050BC" w14:textId="2295026B" w:rsidR="00F22C9D" w:rsidRDefault="00F22C9D" w:rsidP="00F22C9D">
      <w:pPr>
        <w:pStyle w:val="LabStepNumberedLevel2"/>
      </w:pPr>
      <w:r>
        <w:lastRenderedPageBreak/>
        <w:t xml:space="preserve">Execute the script using the </w:t>
      </w:r>
      <w:r w:rsidR="004A2357">
        <w:t xml:space="preserve">Windows </w:t>
      </w:r>
      <w:r>
        <w:t xml:space="preserve">PowerShell ISE. </w:t>
      </w:r>
      <w:r w:rsidR="004A2357">
        <w:t xml:space="preserve">After </w:t>
      </w:r>
      <w:r>
        <w:t xml:space="preserve">you </w:t>
      </w:r>
      <w:r w:rsidR="004A2357">
        <w:t>execute this script</w:t>
      </w:r>
      <w:r>
        <w:t xml:space="preserve">, </w:t>
      </w:r>
      <w:r w:rsidR="004A2357">
        <w:t xml:space="preserve">you should be able to see that it created </w:t>
      </w:r>
      <w:r>
        <w:t xml:space="preserve">two certificate files in the </w:t>
      </w:r>
      <w:r w:rsidRPr="00F22C9D">
        <w:rPr>
          <w:b/>
        </w:rPr>
        <w:t>c:\Certs</w:t>
      </w:r>
      <w:r>
        <w:t xml:space="preserve"> folder.</w:t>
      </w:r>
    </w:p>
    <w:p w14:paraId="10B657E7" w14:textId="1F2912FA" w:rsidR="00F22C9D" w:rsidRDefault="004A2357" w:rsidP="004A2357">
      <w:pPr>
        <w:pStyle w:val="LabStepScreenshotLevel2"/>
      </w:pPr>
      <w:r w:rsidRPr="004A2357">
        <w:rPr>
          <w:rStyle w:val="LabStepScreenshotFrame"/>
        </w:rPr>
        <w:drawing>
          <wp:inline distT="0" distB="0" distL="0" distR="0" wp14:anchorId="1FCAC56A" wp14:editId="2360E51A">
            <wp:extent cx="4213185" cy="10942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259" cy="109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791E" w14:textId="111898D7" w:rsidR="004A2357" w:rsidRDefault="004A2357" w:rsidP="004A2357">
      <w:pPr>
        <w:pStyle w:val="LabStepNumbered"/>
        <w:numPr>
          <w:ilvl w:val="0"/>
          <w:numId w:val="16"/>
        </w:numPr>
      </w:pPr>
      <w:r>
        <w:t xml:space="preserve">The next step is to create a trusted security token issuer for the certificate you have just created. Open the script named </w:t>
      </w:r>
      <w:r w:rsidRPr="004A2357">
        <w:rPr>
          <w:b/>
        </w:rPr>
        <w:t>CreateTrustedSecurityTokenIssuer.ps1</w:t>
      </w:r>
      <w:r>
        <w:t xml:space="preserve"> in the Windows PowerShell ISE and take a moment to review its content.</w:t>
      </w:r>
    </w:p>
    <w:p w14:paraId="41CE7493" w14:textId="77777777" w:rsidR="004A2357" w:rsidRDefault="004A2357" w:rsidP="004A2357">
      <w:pPr>
        <w:pStyle w:val="LabStepCodeBlock"/>
      </w:pPr>
      <w:r>
        <w:t>Add-PSSnapin "Microsoft.SharePoint.PowerShell"</w:t>
      </w:r>
    </w:p>
    <w:p w14:paraId="285AF249" w14:textId="77777777" w:rsidR="004A2357" w:rsidRDefault="004A2357" w:rsidP="004A2357">
      <w:pPr>
        <w:pStyle w:val="LabStepCodeBlock"/>
      </w:pPr>
    </w:p>
    <w:p w14:paraId="440DADEA" w14:textId="77777777" w:rsidR="004A2357" w:rsidRDefault="004A2357" w:rsidP="004A2357">
      <w:pPr>
        <w:pStyle w:val="LabStepCodeBlock"/>
      </w:pPr>
      <w:r>
        <w:t>$issuerID = "11111111-1111-1111-1111-111111111111"</w:t>
      </w:r>
    </w:p>
    <w:p w14:paraId="5BD5CA37" w14:textId="77777777" w:rsidR="004A2357" w:rsidRDefault="004A2357" w:rsidP="004A2357">
      <w:pPr>
        <w:pStyle w:val="LabStepCodeBlock"/>
      </w:pPr>
    </w:p>
    <w:p w14:paraId="33BB8283" w14:textId="77777777" w:rsidR="004A2357" w:rsidRDefault="004A2357" w:rsidP="004A2357">
      <w:pPr>
        <w:pStyle w:val="LabStepCodeBlock"/>
      </w:pPr>
      <w:r>
        <w:t>$targetSiteUrl = "http://wingtipserver"</w:t>
      </w:r>
    </w:p>
    <w:p w14:paraId="3B8AAFF6" w14:textId="77777777" w:rsidR="004A2357" w:rsidRDefault="004A2357" w:rsidP="004A2357">
      <w:pPr>
        <w:pStyle w:val="LabStepCodeBlock"/>
      </w:pPr>
      <w:r>
        <w:t>$targetSite = Get-SPSite $targetSiteUrl</w:t>
      </w:r>
    </w:p>
    <w:p w14:paraId="528D3813" w14:textId="77777777" w:rsidR="004A2357" w:rsidRDefault="004A2357" w:rsidP="004A2357">
      <w:pPr>
        <w:pStyle w:val="LabStepCodeBlock"/>
      </w:pPr>
      <w:r>
        <w:t>$realm = Get-SPAuthenticationRealm -ServiceContext $targetSite</w:t>
      </w:r>
    </w:p>
    <w:p w14:paraId="0EAD043A" w14:textId="77777777" w:rsidR="004A2357" w:rsidRDefault="004A2357" w:rsidP="004A2357">
      <w:pPr>
        <w:pStyle w:val="LabStepCodeBlock"/>
      </w:pPr>
    </w:p>
    <w:p w14:paraId="1E87D7F3" w14:textId="77777777" w:rsidR="004A2357" w:rsidRDefault="004A2357" w:rsidP="004A2357">
      <w:pPr>
        <w:pStyle w:val="LabStepCodeBlock"/>
      </w:pPr>
      <w:r>
        <w:t>$registeredIssuerName = $issuerID + '@' + $realm</w:t>
      </w:r>
    </w:p>
    <w:p w14:paraId="5C744590" w14:textId="77777777" w:rsidR="004A2357" w:rsidRDefault="004A2357" w:rsidP="004A2357">
      <w:pPr>
        <w:pStyle w:val="LabStepCodeBlock"/>
      </w:pPr>
    </w:p>
    <w:p w14:paraId="739D9FAB" w14:textId="77777777" w:rsidR="004A2357" w:rsidRDefault="004A2357" w:rsidP="004A2357">
      <w:pPr>
        <w:pStyle w:val="LabStepCodeBlock"/>
      </w:pPr>
      <w:r>
        <w:t xml:space="preserve">Write-Host $registeredIssuerName </w:t>
      </w:r>
    </w:p>
    <w:p w14:paraId="010354B7" w14:textId="77777777" w:rsidR="004A2357" w:rsidRDefault="004A2357" w:rsidP="004A2357">
      <w:pPr>
        <w:pStyle w:val="LabStepCodeBlock"/>
      </w:pPr>
    </w:p>
    <w:p w14:paraId="77D5B20A" w14:textId="77777777" w:rsidR="004A2357" w:rsidRDefault="004A2357" w:rsidP="004A2357">
      <w:pPr>
        <w:pStyle w:val="LabStepCodeBlock"/>
      </w:pPr>
      <w:r>
        <w:t>$publicCertificatePath = "C:\Certs\appserver.wingtip.com.cer"</w:t>
      </w:r>
    </w:p>
    <w:p w14:paraId="5C1C275D" w14:textId="77777777" w:rsidR="004A2357" w:rsidRDefault="004A2357" w:rsidP="004A2357">
      <w:pPr>
        <w:pStyle w:val="LabStepCodeBlock"/>
      </w:pPr>
      <w:r>
        <w:t>$publicCertificate = Get-PfxCertificate $publicCertificatePath</w:t>
      </w:r>
    </w:p>
    <w:p w14:paraId="3F1EF839" w14:textId="77777777" w:rsidR="004A2357" w:rsidRDefault="004A2357" w:rsidP="004A2357">
      <w:pPr>
        <w:pStyle w:val="LabStepCodeBlock"/>
      </w:pPr>
    </w:p>
    <w:p w14:paraId="22256997" w14:textId="77777777" w:rsidR="004A2357" w:rsidRDefault="004A2357" w:rsidP="004A2357">
      <w:pPr>
        <w:pStyle w:val="LabStepCodeBlock"/>
      </w:pPr>
      <w:r>
        <w:t>Write-Host "Create token issuer"</w:t>
      </w:r>
    </w:p>
    <w:p w14:paraId="10509941" w14:textId="77777777" w:rsidR="004A2357" w:rsidRDefault="004A2357" w:rsidP="004A2357">
      <w:pPr>
        <w:pStyle w:val="LabStepCodeBlock"/>
      </w:pPr>
      <w:r>
        <w:t>$secureTokenIssuer = New-SPTrustedSecurityTokenIssuer `</w:t>
      </w:r>
    </w:p>
    <w:p w14:paraId="7F140C74" w14:textId="77777777" w:rsidR="004A2357" w:rsidRDefault="004A2357" w:rsidP="004A2357">
      <w:pPr>
        <w:pStyle w:val="LabStepCodeBlock"/>
      </w:pPr>
      <w:r>
        <w:t xml:space="preserve">                     -Name $issuerID `</w:t>
      </w:r>
    </w:p>
    <w:p w14:paraId="3F2EC709" w14:textId="77777777" w:rsidR="004A2357" w:rsidRDefault="004A2357" w:rsidP="004A2357">
      <w:pPr>
        <w:pStyle w:val="LabStepCodeBlock"/>
      </w:pPr>
      <w:r>
        <w:t xml:space="preserve">                     -RegisteredIssuerName $registeredIssuerName `</w:t>
      </w:r>
    </w:p>
    <w:p w14:paraId="009678B8" w14:textId="77777777" w:rsidR="004A2357" w:rsidRDefault="004A2357" w:rsidP="004A2357">
      <w:pPr>
        <w:pStyle w:val="LabStepCodeBlock"/>
      </w:pPr>
      <w:r>
        <w:t xml:space="preserve">                     -Certificate $publicCertificate `</w:t>
      </w:r>
    </w:p>
    <w:p w14:paraId="27A1D328" w14:textId="77777777" w:rsidR="004A2357" w:rsidRDefault="004A2357" w:rsidP="004A2357">
      <w:pPr>
        <w:pStyle w:val="LabStepCodeBlock"/>
      </w:pPr>
      <w:r>
        <w:t xml:space="preserve">                     -IsTrustBroker</w:t>
      </w:r>
    </w:p>
    <w:p w14:paraId="062E74BC" w14:textId="77777777" w:rsidR="004A2357" w:rsidRDefault="004A2357" w:rsidP="004A2357">
      <w:pPr>
        <w:pStyle w:val="LabStepCodeBlock"/>
      </w:pPr>
    </w:p>
    <w:p w14:paraId="3F410F0D" w14:textId="77777777" w:rsidR="004A2357" w:rsidRDefault="004A2357" w:rsidP="004A2357">
      <w:pPr>
        <w:pStyle w:val="LabStepCodeBlock"/>
      </w:pPr>
      <w:r>
        <w:t>$secureTokenIssuer | select *</w:t>
      </w:r>
    </w:p>
    <w:p w14:paraId="3DEB3123" w14:textId="77777777" w:rsidR="004A2357" w:rsidRDefault="004A2357" w:rsidP="004A2357">
      <w:pPr>
        <w:pStyle w:val="LabStepCodeBlock"/>
      </w:pPr>
      <w:r>
        <w:t>$secureTokenIssuer  | select * | Out-File -FilePath "SecureTokenIssuer.txt"</w:t>
      </w:r>
    </w:p>
    <w:p w14:paraId="02C8F1EC" w14:textId="77777777" w:rsidR="004A2357" w:rsidRDefault="004A2357" w:rsidP="004A2357">
      <w:pPr>
        <w:pStyle w:val="LabStepCodeBlock"/>
      </w:pPr>
    </w:p>
    <w:p w14:paraId="71F594EB" w14:textId="77777777" w:rsidR="004A2357" w:rsidRDefault="004A2357" w:rsidP="004A2357">
      <w:pPr>
        <w:pStyle w:val="LabStepCodeBlock"/>
      </w:pPr>
    </w:p>
    <w:p w14:paraId="755EDF53" w14:textId="77777777" w:rsidR="004A2357" w:rsidRDefault="004A2357" w:rsidP="004A2357">
      <w:pPr>
        <w:pStyle w:val="LabStepCodeBlock"/>
      </w:pPr>
      <w:r>
        <w:t># configure SharePoint to suppport S2S Trusts with HTTP in addition to HTTPS</w:t>
      </w:r>
    </w:p>
    <w:p w14:paraId="53AA6FE8" w14:textId="77777777" w:rsidR="004A2357" w:rsidRDefault="004A2357" w:rsidP="004A2357">
      <w:pPr>
        <w:pStyle w:val="LabStepCodeBlock"/>
      </w:pPr>
      <w:r>
        <w:t>$serviceConfig = Get-SPSecurityTokenServiceConfig</w:t>
      </w:r>
    </w:p>
    <w:p w14:paraId="4C9401C1" w14:textId="77777777" w:rsidR="004A2357" w:rsidRDefault="004A2357" w:rsidP="004A2357">
      <w:pPr>
        <w:pStyle w:val="LabStepCodeBlock"/>
      </w:pPr>
      <w:r>
        <w:t>$serviceConfig.AllowOAuthOverHttp = $true</w:t>
      </w:r>
    </w:p>
    <w:p w14:paraId="60556138" w14:textId="65142739" w:rsidR="004A2357" w:rsidRDefault="004A2357" w:rsidP="004A2357">
      <w:pPr>
        <w:pStyle w:val="LabStepCodeBlock"/>
      </w:pPr>
      <w:r>
        <w:t>$serviceConfig.Update()</w:t>
      </w:r>
    </w:p>
    <w:p w14:paraId="4A5C803A" w14:textId="75232CE4" w:rsidR="00217CC8" w:rsidRDefault="004A2357" w:rsidP="004A2357">
      <w:pPr>
        <w:pStyle w:val="LabStepNumbered"/>
        <w:numPr>
          <w:ilvl w:val="0"/>
          <w:numId w:val="16"/>
        </w:numPr>
      </w:pPr>
      <w:r>
        <w:t xml:space="preserve">Execute </w:t>
      </w:r>
      <w:r w:rsidRPr="004A2357">
        <w:rPr>
          <w:b/>
        </w:rPr>
        <w:t>CreateTrustedSecurityTokenIssuer.ps1</w:t>
      </w:r>
      <w:r>
        <w:t xml:space="preserve"> using the Windows PowerShell ISE.</w:t>
      </w:r>
    </w:p>
    <w:p w14:paraId="617E1951" w14:textId="65737724" w:rsidR="004A2357" w:rsidRDefault="004A2357" w:rsidP="004A2357">
      <w:pPr>
        <w:pStyle w:val="LabStepNumberedLevel2"/>
        <w:numPr>
          <w:ilvl w:val="1"/>
          <w:numId w:val="16"/>
        </w:numPr>
      </w:pPr>
      <w:r>
        <w:t xml:space="preserve">When the script runs it create a text file named </w:t>
      </w:r>
      <w:r w:rsidRPr="004A2357">
        <w:rPr>
          <w:b/>
        </w:rPr>
        <w:t>SecureTokenIssuer.txt</w:t>
      </w:r>
      <w:r>
        <w:t>.</w:t>
      </w:r>
    </w:p>
    <w:p w14:paraId="19AE7DF7" w14:textId="13B78484" w:rsidR="004A2357" w:rsidRDefault="004A2357" w:rsidP="004A2357">
      <w:pPr>
        <w:pStyle w:val="LabStepNumberedLevel2"/>
        <w:numPr>
          <w:ilvl w:val="1"/>
          <w:numId w:val="16"/>
        </w:numPr>
      </w:pPr>
      <w:r>
        <w:t>Open this file and observe that it contains information about the trusted security token issuer that you registered.</w:t>
      </w:r>
    </w:p>
    <w:p w14:paraId="46EF324D" w14:textId="612035D2" w:rsidR="004A2357" w:rsidRDefault="004A2357" w:rsidP="004A2357">
      <w:pPr>
        <w:pStyle w:val="LabStepNumbered"/>
        <w:numPr>
          <w:ilvl w:val="0"/>
          <w:numId w:val="16"/>
        </w:numPr>
      </w:pPr>
      <w:r>
        <w:t>Close all the files you have opened in this exercise.</w:t>
      </w:r>
    </w:p>
    <w:p w14:paraId="240C0886" w14:textId="41756A3E" w:rsidR="00027DF5" w:rsidRPr="00F4024C" w:rsidRDefault="00027DF5" w:rsidP="004A2357">
      <w:pPr>
        <w:pStyle w:val="LabExerciseCallout"/>
      </w:pPr>
      <w:r>
        <w:t xml:space="preserve">In this exercise you </w:t>
      </w:r>
      <w:r w:rsidR="004A2357">
        <w:t xml:space="preserve">created a test certificate for configuring S2S trusts and registered a trusted security token issuer based on that test certificate. Now you can create a provider-hosted app that uses this trusted security token issuer as long as the </w:t>
      </w:r>
      <w:r w:rsidR="007F2C5D">
        <w:t>provider-hosted app has access to the password-protected PFX file with the private key.</w:t>
      </w:r>
    </w:p>
    <w:p w14:paraId="7CAFC43C" w14:textId="77777777" w:rsidR="00027DF5" w:rsidRDefault="00027DF5" w:rsidP="00027DF5">
      <w:pPr>
        <w:pStyle w:val="Heading3"/>
      </w:pPr>
      <w:r>
        <w:t>Exercise 4: Create a S2S High Trust SharePoint Provider-Hosted App</w:t>
      </w:r>
    </w:p>
    <w:p w14:paraId="7E081D8A" w14:textId="77777777" w:rsidR="00027DF5" w:rsidRPr="00F4024C" w:rsidRDefault="00027DF5" w:rsidP="00101653">
      <w:pPr>
        <w:pStyle w:val="LabExerciseLeadIn"/>
      </w:pPr>
      <w:r>
        <w:t>In this exercise you will create a new SharePoint Provider-Hosted app that will leverage the certificate and client ID generated in the previous exercise to implement a high-trust app that utilizes S2S authentication.</w:t>
      </w:r>
    </w:p>
    <w:p w14:paraId="18623F21" w14:textId="77777777" w:rsidR="00027DF5" w:rsidRDefault="00027DF5" w:rsidP="00101653">
      <w:pPr>
        <w:pStyle w:val="LabStepNumbered"/>
        <w:numPr>
          <w:ilvl w:val="0"/>
          <w:numId w:val="19"/>
        </w:numPr>
      </w:pPr>
      <w:r>
        <w:t>Create a new project in Visual Studio 2012 for hosting your app:</w:t>
      </w:r>
    </w:p>
    <w:p w14:paraId="0C1CA28B" w14:textId="77777777" w:rsidR="00101653" w:rsidRDefault="00027DF5" w:rsidP="00101653">
      <w:pPr>
        <w:pStyle w:val="LabStepNumberedLevel2"/>
      </w:pPr>
      <w:r>
        <w:t xml:space="preserve">Launch </w:t>
      </w:r>
      <w:r w:rsidRPr="00101653">
        <w:rPr>
          <w:b/>
        </w:rPr>
        <w:t>Visual Studio 2012</w:t>
      </w:r>
      <w:r>
        <w:t xml:space="preserve"> as administrator: </w:t>
      </w:r>
    </w:p>
    <w:p w14:paraId="419461E6" w14:textId="77777777" w:rsidR="00027DF5" w:rsidRDefault="00027DF5" w:rsidP="00101653">
      <w:pPr>
        <w:pStyle w:val="LabStepNumberedLevel3"/>
      </w:pPr>
      <w:r w:rsidRPr="00101653">
        <w:rPr>
          <w:b/>
        </w:rPr>
        <w:t xml:space="preserve">Start </w:t>
      </w:r>
      <w:r w:rsidRPr="00101653">
        <w:rPr>
          <w:b/>
        </w:rPr>
        <w:sym w:font="Wingdings" w:char="F0E0"/>
      </w:r>
      <w:r w:rsidRPr="00101653">
        <w:rPr>
          <w:b/>
        </w:rPr>
        <w:t xml:space="preserve"> All Programs </w:t>
      </w:r>
      <w:r w:rsidRPr="00101653">
        <w:rPr>
          <w:b/>
        </w:rPr>
        <w:sym w:font="Wingdings" w:char="F0E0"/>
      </w:r>
      <w:r w:rsidRPr="00101653">
        <w:rPr>
          <w:b/>
        </w:rPr>
        <w:t xml:space="preserve"> Microsoft Visual Studio 2012 </w:t>
      </w:r>
      <w:r w:rsidRPr="00101653">
        <w:rPr>
          <w:b/>
        </w:rPr>
        <w:sym w:font="Wingdings" w:char="F0E0"/>
      </w:r>
      <w:r w:rsidRPr="00101653">
        <w:rPr>
          <w:b/>
        </w:rPr>
        <w:t xml:space="preserve"> Visual Studio 2012</w:t>
      </w:r>
    </w:p>
    <w:p w14:paraId="747C7F41" w14:textId="77777777" w:rsidR="00027DF5" w:rsidRDefault="00027DF5" w:rsidP="00101653">
      <w:pPr>
        <w:pStyle w:val="LabStepNumberedLevel2"/>
      </w:pPr>
      <w:r>
        <w:t xml:space="preserve">Select </w:t>
      </w:r>
      <w:r w:rsidRPr="009C5DDF">
        <w:rPr>
          <w:b/>
        </w:rPr>
        <w:t xml:space="preserve">File </w:t>
      </w:r>
      <w:r w:rsidRPr="009C5DDF">
        <w:rPr>
          <w:b/>
        </w:rPr>
        <w:sym w:font="Wingdings" w:char="F0E0"/>
      </w:r>
      <w:r w:rsidRPr="009C5DDF">
        <w:rPr>
          <w:b/>
        </w:rPr>
        <w:t xml:space="preserve"> New </w:t>
      </w:r>
      <w:r w:rsidRPr="009C5DDF">
        <w:rPr>
          <w:b/>
        </w:rPr>
        <w:sym w:font="Wingdings" w:char="F0E0"/>
      </w:r>
      <w:r w:rsidRPr="009C5DDF">
        <w:rPr>
          <w:b/>
        </w:rPr>
        <w:t xml:space="preserve"> Project</w:t>
      </w:r>
      <w:r>
        <w:t>.</w:t>
      </w:r>
    </w:p>
    <w:p w14:paraId="672AE47C" w14:textId="77777777" w:rsidR="00027DF5" w:rsidRDefault="00027DF5" w:rsidP="00101653">
      <w:pPr>
        <w:pStyle w:val="LabStepNumberedLevel2"/>
      </w:pPr>
      <w:r>
        <w:t xml:space="preserve">In the </w:t>
      </w:r>
      <w:r w:rsidRPr="006E113F">
        <w:rPr>
          <w:b/>
        </w:rPr>
        <w:t>New Project</w:t>
      </w:r>
      <w:r>
        <w:t xml:space="preserve"> dialog:</w:t>
      </w:r>
    </w:p>
    <w:p w14:paraId="738C5D42" w14:textId="77777777" w:rsidR="00027DF5" w:rsidRDefault="00027DF5" w:rsidP="00101653">
      <w:pPr>
        <w:pStyle w:val="LabStepNumberedLevel3"/>
      </w:pPr>
      <w:r>
        <w:lastRenderedPageBreak/>
        <w:t xml:space="preserve">Find the </w:t>
      </w:r>
      <w:r w:rsidRPr="00101653">
        <w:rPr>
          <w:b/>
        </w:rPr>
        <w:t>App for SharePoint 2013</w:t>
      </w:r>
      <w:r>
        <w:t xml:space="preserve"> template under the </w:t>
      </w:r>
      <w:r w:rsidRPr="00101653">
        <w:rPr>
          <w:b/>
        </w:rPr>
        <w:t xml:space="preserve">Templates </w:t>
      </w:r>
      <w:r w:rsidRPr="00101653">
        <w:rPr>
          <w:b/>
        </w:rPr>
        <w:sym w:font="Wingdings" w:char="F0E0"/>
      </w:r>
      <w:r w:rsidRPr="00101653">
        <w:rPr>
          <w:b/>
        </w:rPr>
        <w:t xml:space="preserve"> Visual C# </w:t>
      </w:r>
      <w:r w:rsidRPr="00101653">
        <w:rPr>
          <w:b/>
        </w:rPr>
        <w:sym w:font="Wingdings" w:char="F0E0"/>
      </w:r>
      <w:r w:rsidRPr="00101653">
        <w:rPr>
          <w:b/>
        </w:rPr>
        <w:t xml:space="preserve"> Office / SharePoint </w:t>
      </w:r>
      <w:r w:rsidRPr="00101653">
        <w:rPr>
          <w:b/>
        </w:rPr>
        <w:sym w:font="Wingdings" w:char="F0E0"/>
      </w:r>
      <w:r w:rsidRPr="00101653">
        <w:rPr>
          <w:b/>
        </w:rPr>
        <w:t xml:space="preserve"> Apps</w:t>
      </w:r>
      <w:r w:rsidRPr="00440061">
        <w:t xml:space="preserve"> </w:t>
      </w:r>
      <w:r>
        <w:t>section.</w:t>
      </w:r>
    </w:p>
    <w:p w14:paraId="6AE2A29D" w14:textId="5B9A5B40" w:rsidR="00027DF5" w:rsidRDefault="00027DF5" w:rsidP="00101653">
      <w:pPr>
        <w:pStyle w:val="LabStepNumberedLevel3"/>
      </w:pPr>
      <w:r w:rsidRPr="00101653">
        <w:rPr>
          <w:b/>
        </w:rPr>
        <w:t>Name</w:t>
      </w:r>
      <w:r>
        <w:t xml:space="preserve">: </w:t>
      </w:r>
      <w:proofErr w:type="spellStart"/>
      <w:r w:rsidR="007F2C5D">
        <w:t>SecureApp</w:t>
      </w:r>
      <w:proofErr w:type="spellEnd"/>
    </w:p>
    <w:p w14:paraId="138541C5" w14:textId="77777777" w:rsidR="00027DF5" w:rsidRDefault="00027DF5" w:rsidP="00101653">
      <w:pPr>
        <w:pStyle w:val="LabStepNumberedLevel2"/>
      </w:pPr>
      <w:r w:rsidRPr="000D01F8">
        <w:t xml:space="preserve">In the </w:t>
      </w:r>
      <w:r w:rsidRPr="004A256D">
        <w:rPr>
          <w:b/>
        </w:rPr>
        <w:t>New App for SharePoint</w:t>
      </w:r>
      <w:r w:rsidRPr="006A7636">
        <w:rPr>
          <w:b/>
        </w:rPr>
        <w:t xml:space="preserve"> </w:t>
      </w:r>
      <w:r w:rsidRPr="006E113F">
        <w:t>w</w:t>
      </w:r>
      <w:r w:rsidRPr="004A256D">
        <w:t>izard</w:t>
      </w:r>
      <w:r w:rsidRPr="000D01F8">
        <w:t xml:space="preserve">, </w:t>
      </w:r>
      <w:r>
        <w:t xml:space="preserve">use the following values to complete the wizard and click </w:t>
      </w:r>
      <w:proofErr w:type="gramStart"/>
      <w:r w:rsidR="009C5DDF">
        <w:rPr>
          <w:b/>
        </w:rPr>
        <w:t>Next</w:t>
      </w:r>
      <w:proofErr w:type="gramEnd"/>
      <w:r w:rsidRPr="000D01F8">
        <w:t>.</w:t>
      </w:r>
    </w:p>
    <w:p w14:paraId="7A38E938" w14:textId="5D17BA89" w:rsidR="00027DF5" w:rsidRPr="004A256D" w:rsidRDefault="00027DF5" w:rsidP="00101653">
      <w:pPr>
        <w:pStyle w:val="LabStepNumberedLevel3"/>
      </w:pPr>
      <w:r w:rsidRPr="00101653">
        <w:rPr>
          <w:b/>
        </w:rPr>
        <w:t>What is the name of your App for SharePoint?</w:t>
      </w:r>
      <w:r w:rsidRPr="004A256D">
        <w:t xml:space="preserve"> </w:t>
      </w:r>
      <w:r w:rsidRPr="00305E35">
        <w:t>Secure</w:t>
      </w:r>
      <w:r>
        <w:t xml:space="preserve"> App</w:t>
      </w:r>
    </w:p>
    <w:p w14:paraId="7458148F" w14:textId="77777777" w:rsidR="00027DF5" w:rsidRPr="004A256D" w:rsidRDefault="00027DF5" w:rsidP="00101653">
      <w:pPr>
        <w:pStyle w:val="LabStepNumberedLevel3"/>
      </w:pPr>
      <w:r w:rsidRPr="00101653">
        <w:rPr>
          <w:b/>
        </w:rPr>
        <w:t>What site do you want to use for debugging?</w:t>
      </w:r>
      <w:r>
        <w:t xml:space="preserve"> </w:t>
      </w:r>
      <w:hyperlink r:id="rId19" w:history="1">
        <w:r w:rsidRPr="00C03CA2">
          <w:rPr>
            <w:rStyle w:val="Hyperlink"/>
          </w:rPr>
          <w:t>http://security.wingtip.com</w:t>
        </w:r>
      </w:hyperlink>
    </w:p>
    <w:p w14:paraId="58414BA4" w14:textId="68FD1588" w:rsidR="007F2C5D" w:rsidRDefault="00027DF5" w:rsidP="00101653">
      <w:pPr>
        <w:pStyle w:val="LabStepNumberedLevel3"/>
      </w:pPr>
      <w:r w:rsidRPr="00101653">
        <w:rPr>
          <w:b/>
        </w:rPr>
        <w:t>How do you want to host your app for SharePoint?</w:t>
      </w:r>
      <w:r>
        <w:t xml:space="preserve"> Provider-h</w:t>
      </w:r>
      <w:r w:rsidRPr="004A256D">
        <w:t>osted</w:t>
      </w:r>
      <w:r w:rsidR="007F2C5D">
        <w:t>.</w:t>
      </w:r>
    </w:p>
    <w:p w14:paraId="72199EAB" w14:textId="514E3AD1" w:rsidR="00027DF5" w:rsidRDefault="007F2C5D" w:rsidP="007F2C5D">
      <w:pPr>
        <w:pStyle w:val="LabStepScreenshotLevel2"/>
      </w:pPr>
      <w:r>
        <w:drawing>
          <wp:inline distT="0" distB="0" distL="0" distR="0" wp14:anchorId="7593397F" wp14:editId="38E8AD54">
            <wp:extent cx="3763800" cy="2743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5883" cy="275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3BCB" w14:textId="0640B717" w:rsidR="007F2C5D" w:rsidRDefault="007F2C5D" w:rsidP="007F2C5D">
      <w:pPr>
        <w:pStyle w:val="LabStepNumberedLevel2"/>
      </w:pPr>
      <w:r>
        <w:t xml:space="preserve">Click the </w:t>
      </w:r>
      <w:r w:rsidRPr="007F2C5D">
        <w:rPr>
          <w:b/>
        </w:rPr>
        <w:t>Next</w:t>
      </w:r>
      <w:r>
        <w:t xml:space="preserve"> button to move to the next screen. Do not click the Finish button.</w:t>
      </w:r>
    </w:p>
    <w:p w14:paraId="129F842C" w14:textId="11062B08" w:rsidR="007F2C5D" w:rsidRDefault="007F2C5D" w:rsidP="009C5DDF">
      <w:pPr>
        <w:pStyle w:val="LabStepNumberedLevel2"/>
      </w:pPr>
      <w:r>
        <w:t>You should now be at the Configure authentication settings page. File this page out as follows.</w:t>
      </w:r>
    </w:p>
    <w:p w14:paraId="6324BD50" w14:textId="4E85282B" w:rsidR="007F2C5D" w:rsidRDefault="007F2C5D" w:rsidP="007F2C5D">
      <w:pPr>
        <w:pStyle w:val="LabStepNumberedLevel3"/>
      </w:pPr>
      <w:r w:rsidRPr="007F2C5D">
        <w:rPr>
          <w:b/>
        </w:rPr>
        <w:t>Certificate location</w:t>
      </w:r>
      <w:r>
        <w:t xml:space="preserve">: </w:t>
      </w:r>
      <w:r w:rsidRPr="007F2C5D">
        <w:t>C:\Certs\appserver.wingtip.com.pfx</w:t>
      </w:r>
    </w:p>
    <w:p w14:paraId="32B0DC32" w14:textId="78345E44" w:rsidR="007F2C5D" w:rsidRDefault="007F2C5D" w:rsidP="007F2C5D">
      <w:pPr>
        <w:pStyle w:val="LabStepNumberedLevel3"/>
      </w:pPr>
      <w:r w:rsidRPr="007F2C5D">
        <w:rPr>
          <w:b/>
        </w:rPr>
        <w:t>Password</w:t>
      </w:r>
      <w:r>
        <w:t>: Password1</w:t>
      </w:r>
    </w:p>
    <w:p w14:paraId="45FC3970" w14:textId="4ECDA690" w:rsidR="007F2C5D" w:rsidRDefault="007F2C5D" w:rsidP="007F2C5D">
      <w:pPr>
        <w:pStyle w:val="LabStepNumberedLevel3"/>
      </w:pPr>
      <w:r w:rsidRPr="007F2C5D">
        <w:rPr>
          <w:b/>
        </w:rPr>
        <w:t>Issuer ID</w:t>
      </w:r>
      <w:r>
        <w:t xml:space="preserve">: </w:t>
      </w:r>
      <w:r w:rsidRPr="007F2C5D">
        <w:t>11111111-1111-1111-1111-111111111111</w:t>
      </w:r>
    </w:p>
    <w:p w14:paraId="7BBCA2ED" w14:textId="5BA47946" w:rsidR="007F2C5D" w:rsidRDefault="007F2C5D" w:rsidP="007F2C5D">
      <w:pPr>
        <w:pStyle w:val="LabStepScreenshotLevel2"/>
      </w:pPr>
      <w:r>
        <w:drawing>
          <wp:inline distT="0" distB="0" distL="0" distR="0" wp14:anchorId="4FCD68D1" wp14:editId="77834112">
            <wp:extent cx="3859086" cy="2812648"/>
            <wp:effectExtent l="0" t="0" r="825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3387" cy="282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6BB3" w14:textId="33A90643" w:rsidR="007F2C5D" w:rsidRDefault="007F2C5D" w:rsidP="009C5DDF">
      <w:pPr>
        <w:pStyle w:val="LabStepNumberedLevel2"/>
      </w:pPr>
      <w:r>
        <w:t>Click Finish to complete the wizard and create the new provider-hosted app project.</w:t>
      </w:r>
    </w:p>
    <w:p w14:paraId="29AB820D" w14:textId="276A14B5" w:rsidR="007F2C5D" w:rsidRDefault="002F7F8B" w:rsidP="007F2C5D">
      <w:pPr>
        <w:pStyle w:val="LabStepNumbered"/>
      </w:pPr>
      <w:r>
        <w:t xml:space="preserve">Once the Visual Studio solution for the </w:t>
      </w:r>
      <w:proofErr w:type="spellStart"/>
      <w:r w:rsidRPr="002F7F8B">
        <w:rPr>
          <w:b/>
        </w:rPr>
        <w:t>SecureApp</w:t>
      </w:r>
      <w:proofErr w:type="spellEnd"/>
      <w:r>
        <w:t xml:space="preserve"> project has been created, look inside the </w:t>
      </w:r>
      <w:proofErr w:type="spellStart"/>
      <w:r w:rsidRPr="002F7F8B">
        <w:rPr>
          <w:b/>
        </w:rPr>
        <w:t>SecureAppWeb</w:t>
      </w:r>
      <w:proofErr w:type="spellEnd"/>
      <w:r>
        <w:t xml:space="preserve"> project and locate the locate source file named </w:t>
      </w:r>
      <w:proofErr w:type="spellStart"/>
      <w:r>
        <w:t>Defautl.aspx.cs</w:t>
      </w:r>
      <w:proofErr w:type="spellEnd"/>
      <w:r>
        <w:t xml:space="preserve">. </w:t>
      </w:r>
    </w:p>
    <w:p w14:paraId="290B60AA" w14:textId="370C0A02" w:rsidR="002F7F8B" w:rsidRDefault="002F7F8B" w:rsidP="002F7F8B">
      <w:pPr>
        <w:pStyle w:val="LabStepScreenshot"/>
      </w:pPr>
      <w:r w:rsidRPr="002F7F8B">
        <w:rPr>
          <w:noProof/>
        </w:rPr>
        <w:lastRenderedPageBreak/>
        <w:drawing>
          <wp:inline distT="0" distB="0" distL="0" distR="0" wp14:anchorId="30A88A5D" wp14:editId="0BCC48A8">
            <wp:extent cx="2882265" cy="365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AF57" w14:textId="37CD378F" w:rsidR="002F7F8B" w:rsidRDefault="002F7F8B" w:rsidP="007F2C5D">
      <w:pPr>
        <w:pStyle w:val="LabStepNumbered"/>
      </w:pPr>
      <w:r>
        <w:t xml:space="preserve">Open </w:t>
      </w:r>
      <w:proofErr w:type="spellStart"/>
      <w:r>
        <w:t>OpenDefault.cs</w:t>
      </w:r>
      <w:proofErr w:type="spellEnd"/>
      <w:r>
        <w:t xml:space="preserve"> and inspect the C# code inside the </w:t>
      </w:r>
      <w:proofErr w:type="spellStart"/>
      <w:r w:rsidRPr="002F7F8B">
        <w:rPr>
          <w:b/>
        </w:rPr>
        <w:t>Page_Load</w:t>
      </w:r>
      <w:proofErr w:type="spellEnd"/>
      <w:r>
        <w:t xml:space="preserve"> event handler that was automatically added by Visual Studio. You can see that this code is creating a S2S client content using the client-side object model.</w:t>
      </w:r>
    </w:p>
    <w:p w14:paraId="6F3BBBEA" w14:textId="77777777" w:rsidR="002F7F8B" w:rsidRDefault="002F7F8B" w:rsidP="002F7F8B">
      <w:pPr>
        <w:pStyle w:val="LabStepCodeBlock"/>
      </w:pPr>
      <w:r>
        <w:t>protected void Page_Load(object sender, EventArgs e) {</w:t>
      </w:r>
    </w:p>
    <w:p w14:paraId="61A5053B" w14:textId="77777777" w:rsidR="002F7F8B" w:rsidRDefault="002F7F8B" w:rsidP="002F7F8B">
      <w:pPr>
        <w:pStyle w:val="LabStepCodeBlock"/>
      </w:pPr>
      <w:r>
        <w:t xml:space="preserve">  // The following code gets the client context and Title property by using TokenHelper.</w:t>
      </w:r>
    </w:p>
    <w:p w14:paraId="12C680C7" w14:textId="77777777" w:rsidR="002F7F8B" w:rsidRDefault="002F7F8B" w:rsidP="002F7F8B">
      <w:pPr>
        <w:pStyle w:val="LabStepCodeBlock"/>
      </w:pPr>
      <w:r>
        <w:t xml:space="preserve">  // To access other properties, you may need to request permissions on the host web.</w:t>
      </w:r>
    </w:p>
    <w:p w14:paraId="64470BB0" w14:textId="77777777" w:rsidR="002F7F8B" w:rsidRDefault="002F7F8B" w:rsidP="002F7F8B">
      <w:pPr>
        <w:pStyle w:val="LabStepCodeBlock"/>
      </w:pPr>
    </w:p>
    <w:p w14:paraId="14983E06" w14:textId="77777777" w:rsidR="002F7F8B" w:rsidRDefault="002F7F8B" w:rsidP="002F7F8B">
      <w:pPr>
        <w:pStyle w:val="LabStepCodeBlock"/>
      </w:pPr>
      <w:r>
        <w:t xml:space="preserve">  Uri hostWeb = new Uri(Request.QueryString["SPHostUrl"]);</w:t>
      </w:r>
    </w:p>
    <w:p w14:paraId="2F9032EA" w14:textId="77777777" w:rsidR="002F7F8B" w:rsidRDefault="002F7F8B" w:rsidP="002F7F8B">
      <w:pPr>
        <w:pStyle w:val="LabStepCodeBlock"/>
      </w:pPr>
    </w:p>
    <w:p w14:paraId="410F1F1F" w14:textId="77777777" w:rsidR="002F7F8B" w:rsidRDefault="002F7F8B" w:rsidP="002F7F8B">
      <w:pPr>
        <w:pStyle w:val="LabStepCodeBlock"/>
      </w:pPr>
      <w:r>
        <w:t xml:space="preserve">  using (var clientContext = </w:t>
      </w:r>
    </w:p>
    <w:p w14:paraId="009AE04F" w14:textId="77777777" w:rsidR="002F7F8B" w:rsidRDefault="002F7F8B" w:rsidP="002F7F8B">
      <w:pPr>
        <w:pStyle w:val="LabStepCodeBlock"/>
      </w:pPr>
      <w:r>
        <w:t xml:space="preserve">             TokenHelper.GetS2SClientContextWithWindowsIdentity(hostWeb, Request.LogonUserIdentity)) </w:t>
      </w:r>
    </w:p>
    <w:p w14:paraId="3064BDAF" w14:textId="0A819A5C" w:rsidR="002F7F8B" w:rsidRDefault="002F7F8B" w:rsidP="002F7F8B">
      <w:pPr>
        <w:pStyle w:val="LabStepCodeBlock"/>
      </w:pPr>
      <w:r>
        <w:t xml:space="preserve">  {</w:t>
      </w:r>
    </w:p>
    <w:p w14:paraId="23CD9DFF" w14:textId="77777777" w:rsidR="002F7F8B" w:rsidRDefault="002F7F8B" w:rsidP="002F7F8B">
      <w:pPr>
        <w:pStyle w:val="LabStepCodeBlock"/>
      </w:pPr>
      <w:r>
        <w:t xml:space="preserve">    clientContext.Load(clientContext.Web, web =&gt; web.Title);</w:t>
      </w:r>
    </w:p>
    <w:p w14:paraId="2232F4B0" w14:textId="77777777" w:rsidR="002F7F8B" w:rsidRDefault="002F7F8B" w:rsidP="002F7F8B">
      <w:pPr>
        <w:pStyle w:val="LabStepCodeBlock"/>
      </w:pPr>
      <w:r>
        <w:t xml:space="preserve">    clientContext.ExecuteQuery();</w:t>
      </w:r>
    </w:p>
    <w:p w14:paraId="17E1CE7E" w14:textId="77777777" w:rsidR="002F7F8B" w:rsidRDefault="002F7F8B" w:rsidP="002F7F8B">
      <w:pPr>
        <w:pStyle w:val="LabStepCodeBlock"/>
      </w:pPr>
      <w:r>
        <w:t xml:space="preserve">    Response.Write(clientContext.Web.Title);</w:t>
      </w:r>
    </w:p>
    <w:p w14:paraId="4CBB8759" w14:textId="77777777" w:rsidR="002F7F8B" w:rsidRDefault="002F7F8B" w:rsidP="002F7F8B">
      <w:pPr>
        <w:pStyle w:val="LabStepCodeBlock"/>
      </w:pPr>
      <w:r>
        <w:t xml:space="preserve">  }</w:t>
      </w:r>
    </w:p>
    <w:p w14:paraId="0DE91E7F" w14:textId="5144376D" w:rsidR="002F7F8B" w:rsidRDefault="002F7F8B" w:rsidP="002F7F8B">
      <w:pPr>
        <w:pStyle w:val="LabStepCodeBlock"/>
      </w:pPr>
      <w:r>
        <w:t>}</w:t>
      </w:r>
    </w:p>
    <w:p w14:paraId="56D93BBE" w14:textId="349D7F48" w:rsidR="002F7F8B" w:rsidRDefault="002F7F8B" w:rsidP="002F7F8B">
      <w:pPr>
        <w:pStyle w:val="LabStepNumbered"/>
      </w:pPr>
      <w:r>
        <w:t>Now test the app and see if it can make the S2S call onto the SharePoint host.</w:t>
      </w:r>
    </w:p>
    <w:p w14:paraId="26A21F74" w14:textId="21CF806E" w:rsidR="002F7F8B" w:rsidRDefault="002F7F8B" w:rsidP="002F7F8B">
      <w:pPr>
        <w:pStyle w:val="LabStepNumberedLevel2"/>
      </w:pPr>
      <w:r>
        <w:t>Press the {F5} key to start a debugging session.</w:t>
      </w:r>
    </w:p>
    <w:p w14:paraId="0C7B2F8C" w14:textId="365BB2E7" w:rsidR="002F7F8B" w:rsidRDefault="002F7F8B" w:rsidP="002F7F8B">
      <w:pPr>
        <w:pStyle w:val="LabStepNumberedLevel2"/>
      </w:pPr>
      <w:r>
        <w:t>You will be prompted to trust the app since it is being installed with a S2S trust,</w:t>
      </w:r>
    </w:p>
    <w:p w14:paraId="28914CB7" w14:textId="4D7AE04B" w:rsidR="002F7F8B" w:rsidRDefault="002F7F8B" w:rsidP="00091264">
      <w:pPr>
        <w:pStyle w:val="LabStepScreenshotLevel2"/>
      </w:pPr>
      <w:r w:rsidRPr="00091264">
        <w:rPr>
          <w:rStyle w:val="LabStepScreenshotFrame"/>
        </w:rPr>
        <w:lastRenderedPageBreak/>
        <w:drawing>
          <wp:inline distT="0" distB="0" distL="0" distR="0" wp14:anchorId="63AA4104" wp14:editId="785AC66B">
            <wp:extent cx="4328795" cy="22917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B3903" w14:textId="3DFC6524" w:rsidR="002F7F8B" w:rsidRDefault="002F7F8B" w:rsidP="002F7F8B">
      <w:pPr>
        <w:pStyle w:val="LabStepNumberedLevel2"/>
      </w:pPr>
      <w:r>
        <w:t xml:space="preserve">Click the </w:t>
      </w:r>
      <w:r w:rsidRPr="00091264">
        <w:rPr>
          <w:b/>
        </w:rPr>
        <w:t>Trust It</w:t>
      </w:r>
      <w:r>
        <w:t xml:space="preserve"> button to complete the app installation.</w:t>
      </w:r>
    </w:p>
    <w:p w14:paraId="16C0D878" w14:textId="62623126" w:rsidR="002F7F8B" w:rsidRDefault="00091264" w:rsidP="002F7F8B">
      <w:pPr>
        <w:pStyle w:val="LabStepNumberedLevel2"/>
      </w:pPr>
      <w:r>
        <w:t>After the app has been installed, the Visual Studio debugger should redirect you to the app’s start page in the remote web.  You should see a very simple page with the title of the host web.</w:t>
      </w:r>
    </w:p>
    <w:p w14:paraId="277CD221" w14:textId="30F77C27" w:rsidR="00091264" w:rsidRDefault="00091264" w:rsidP="00091264">
      <w:pPr>
        <w:pStyle w:val="LabStepScreenshotLevel2"/>
      </w:pPr>
      <w:r w:rsidRPr="00091264">
        <w:rPr>
          <w:rStyle w:val="LabStepScreenshotFrame"/>
        </w:rPr>
        <w:drawing>
          <wp:inline distT="0" distB="0" distL="0" distR="0" wp14:anchorId="24FC05AF" wp14:editId="64C94B2A">
            <wp:extent cx="4386805" cy="76577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293" cy="77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D341" w14:textId="3D609F26" w:rsidR="002F7F8B" w:rsidRDefault="00091264" w:rsidP="00091264">
      <w:pPr>
        <w:pStyle w:val="LabStepNumberedLevel2"/>
      </w:pPr>
      <w:r>
        <w:t>Keep the browser window open because you will use it in the next step.</w:t>
      </w:r>
    </w:p>
    <w:p w14:paraId="641CBBE1" w14:textId="40FA5E0C" w:rsidR="00091264" w:rsidRDefault="00091264" w:rsidP="00091264">
      <w:pPr>
        <w:pStyle w:val="LabStepNumbered"/>
      </w:pPr>
      <w:r>
        <w:t>Inspect an S2S call using the Fiddler utility.</w:t>
      </w:r>
    </w:p>
    <w:p w14:paraId="5FF6BE30" w14:textId="37E44DF5" w:rsidR="00091264" w:rsidRDefault="00091264" w:rsidP="00091264">
      <w:pPr>
        <w:pStyle w:val="LabStepNumberedLevel2"/>
      </w:pPr>
      <w:r>
        <w:t xml:space="preserve">Launch </w:t>
      </w:r>
      <w:r w:rsidR="00ED3742">
        <w:t xml:space="preserve">the </w:t>
      </w:r>
      <w:r>
        <w:t>Fiddler</w:t>
      </w:r>
      <w:r w:rsidR="00ED3742">
        <w:t xml:space="preserve"> utility application. This can be accomplished from the Windows Start page,</w:t>
      </w:r>
    </w:p>
    <w:p w14:paraId="4C8F7131" w14:textId="281CC979" w:rsidR="00ED3742" w:rsidRDefault="00ED3742" w:rsidP="00091264">
      <w:pPr>
        <w:pStyle w:val="LabStepNumberedLevel2"/>
      </w:pPr>
      <w:r>
        <w:t>Return to the browser window in Internet Explorer that you were using in the previous step. The Secure App should still be running in the Visual Studio debugger.</w:t>
      </w:r>
    </w:p>
    <w:p w14:paraId="35CF489F" w14:textId="7E34F138" w:rsidR="00091264" w:rsidRDefault="00091264" w:rsidP="00091264">
      <w:pPr>
        <w:pStyle w:val="LabStepNumberedLevel2"/>
      </w:pPr>
      <w:r>
        <w:t xml:space="preserve">Refresh the Start page of the Secure App </w:t>
      </w:r>
      <w:r w:rsidR="00ED3742">
        <w:t xml:space="preserve">by pressing the F5 key. This </w:t>
      </w:r>
      <w:r>
        <w:t xml:space="preserve">will issue a new CSOM call from server-side code </w:t>
      </w:r>
      <w:r w:rsidR="00ED3742">
        <w:t xml:space="preserve">executing in the app's </w:t>
      </w:r>
      <w:r>
        <w:t xml:space="preserve">remote web to the SharePoint </w:t>
      </w:r>
      <w:r w:rsidR="00ED3742">
        <w:t>host</w:t>
      </w:r>
      <w:proofErr w:type="gramStart"/>
      <w:r w:rsidR="00ED3742">
        <w:t>.</w:t>
      </w:r>
      <w:r>
        <w:t>.</w:t>
      </w:r>
      <w:proofErr w:type="gramEnd"/>
    </w:p>
    <w:p w14:paraId="55F7A337" w14:textId="169DF1A0" w:rsidR="00091264" w:rsidRDefault="00091264" w:rsidP="00091264">
      <w:pPr>
        <w:pStyle w:val="LabStepNumberedLevel2"/>
      </w:pPr>
      <w:r>
        <w:t>Once you have refreshed the page, return to Fiddler and inspect the requests.</w:t>
      </w:r>
    </w:p>
    <w:p w14:paraId="6428C06E" w14:textId="013B49CB" w:rsidR="00091264" w:rsidRDefault="00091264" w:rsidP="00091264">
      <w:pPr>
        <w:pStyle w:val="LabStepNumberedLevel2"/>
      </w:pPr>
      <w:r>
        <w:t xml:space="preserve">Find the request with the URL </w:t>
      </w:r>
      <w:r w:rsidR="00ED3742">
        <w:t>of</w:t>
      </w:r>
      <w:r>
        <w:t xml:space="preserve"> </w:t>
      </w:r>
      <w:r w:rsidRPr="00091264">
        <w:rPr>
          <w:b/>
        </w:rPr>
        <w:t>/_</w:t>
      </w:r>
      <w:proofErr w:type="spellStart"/>
      <w:r w:rsidRPr="00091264">
        <w:rPr>
          <w:b/>
        </w:rPr>
        <w:t>vti_bin</w:t>
      </w:r>
      <w:proofErr w:type="spellEnd"/>
      <w:r w:rsidRPr="00091264">
        <w:rPr>
          <w:b/>
        </w:rPr>
        <w:t>/</w:t>
      </w:r>
      <w:proofErr w:type="spellStart"/>
      <w:r w:rsidRPr="00091264">
        <w:rPr>
          <w:b/>
        </w:rPr>
        <w:t>client.svc</w:t>
      </w:r>
      <w:proofErr w:type="spellEnd"/>
      <w:r w:rsidRPr="00091264">
        <w:rPr>
          <w:b/>
        </w:rPr>
        <w:t>/</w:t>
      </w:r>
      <w:proofErr w:type="spellStart"/>
      <w:r w:rsidRPr="00091264">
        <w:rPr>
          <w:b/>
        </w:rPr>
        <w:t>ProcessQuery</w:t>
      </w:r>
      <w:proofErr w:type="spellEnd"/>
      <w:r w:rsidR="00ED3742">
        <w:t>.</w:t>
      </w:r>
      <w:r>
        <w:t xml:space="preserve"> This is the </w:t>
      </w:r>
      <w:r w:rsidR="00ED3742">
        <w:t xml:space="preserve">Fiddler data shown for a </w:t>
      </w:r>
      <w:r>
        <w:t>CSOM request.</w:t>
      </w:r>
    </w:p>
    <w:p w14:paraId="4A4D680F" w14:textId="59B41C01" w:rsidR="00091264" w:rsidRDefault="00091264" w:rsidP="00091264">
      <w:pPr>
        <w:pStyle w:val="LabStepNumberedLevel2"/>
      </w:pPr>
      <w:r>
        <w:t xml:space="preserve">Inspect the headers of this request and locate the </w:t>
      </w:r>
      <w:r w:rsidRPr="00091264">
        <w:rPr>
          <w:b/>
        </w:rPr>
        <w:t>Authenticate</w:t>
      </w:r>
      <w:r>
        <w:t xml:space="preserve"> header. You should be able to see that i</w:t>
      </w:r>
      <w:bookmarkStart w:id="0" w:name="_GoBack"/>
      <w:bookmarkEnd w:id="0"/>
      <w:r>
        <w:t>t contains a large value which is the S2S access token created by the TokenHelper class.</w:t>
      </w:r>
    </w:p>
    <w:p w14:paraId="183D5950" w14:textId="7B73261E" w:rsidR="00091264" w:rsidRDefault="00091264" w:rsidP="00091264">
      <w:pPr>
        <w:pStyle w:val="LabStepScreenshotLevel2"/>
      </w:pPr>
      <w:r w:rsidRPr="00091264">
        <w:drawing>
          <wp:inline distT="0" distB="0" distL="0" distR="0" wp14:anchorId="50A8BC52" wp14:editId="1273CBF7">
            <wp:extent cx="5567423" cy="1425148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24" cy="142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B2919" w14:textId="6DA33DA8" w:rsidR="00027DF5" w:rsidRDefault="00027DF5" w:rsidP="00091264">
      <w:pPr>
        <w:pStyle w:val="LabExerciseCallout"/>
      </w:pPr>
      <w:r>
        <w:t xml:space="preserve">In this exercise you created a new SharePoint Provider-Hosted App that </w:t>
      </w:r>
      <w:r w:rsidR="00ED5552">
        <w:t>uses</w:t>
      </w:r>
      <w:r>
        <w:t xml:space="preserve"> S2S security.</w:t>
      </w:r>
    </w:p>
    <w:p w14:paraId="07045F81" w14:textId="77777777" w:rsidR="00027DF5" w:rsidRPr="00EB1ADF" w:rsidRDefault="00027DF5" w:rsidP="00027DF5"/>
    <w:p w14:paraId="4DD08CE9" w14:textId="77777777" w:rsidR="00316198" w:rsidRPr="00027DF5" w:rsidRDefault="00316198" w:rsidP="00027DF5">
      <w:pPr>
        <w:rPr>
          <w:rStyle w:val="Strong"/>
          <w:b w:val="0"/>
          <w:bCs w:val="0"/>
        </w:rPr>
      </w:pPr>
    </w:p>
    <w:sectPr w:rsidR="00316198" w:rsidRPr="00027DF5" w:rsidSect="00BD760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type w:val="oddPage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5556C" w14:textId="77777777" w:rsidR="00D90F79" w:rsidRDefault="00D90F79" w:rsidP="002754DA">
      <w:pPr>
        <w:spacing w:before="0" w:after="0"/>
      </w:pPr>
      <w:r>
        <w:separator/>
      </w:r>
    </w:p>
  </w:endnote>
  <w:endnote w:type="continuationSeparator" w:id="0">
    <w:p w14:paraId="5BCB98CD" w14:textId="77777777" w:rsidR="00D90F79" w:rsidRDefault="00D90F79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43EE7" w14:textId="77777777" w:rsidR="000543B3" w:rsidRDefault="000543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B4776" w14:textId="77777777" w:rsidR="000543B3" w:rsidRDefault="000543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C51CA" w14:textId="77777777" w:rsidR="000543B3" w:rsidRDefault="000543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E4E03" w14:textId="77777777" w:rsidR="00D90F79" w:rsidRDefault="00D90F79" w:rsidP="002754DA">
      <w:pPr>
        <w:spacing w:before="0" w:after="0"/>
      </w:pPr>
      <w:r>
        <w:separator/>
      </w:r>
    </w:p>
  </w:footnote>
  <w:footnote w:type="continuationSeparator" w:id="0">
    <w:p w14:paraId="2C2F84CE" w14:textId="77777777" w:rsidR="00D90F79" w:rsidRDefault="00D90F79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D69C4" w14:textId="77777777" w:rsidR="000543B3" w:rsidRDefault="000543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129037" w14:textId="77777777" w:rsidR="000543B3" w:rsidRDefault="000543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68951" w14:textId="77777777" w:rsidR="000543B3" w:rsidRDefault="000543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82473"/>
    <w:multiLevelType w:val="multilevel"/>
    <w:tmpl w:val="7D04830A"/>
    <w:lvl w:ilvl="0">
      <w:start w:val="1"/>
      <w:numFmt w:val="decimal"/>
      <w:pStyle w:val="Ln1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1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05BA9"/>
    <w:multiLevelType w:val="multilevel"/>
    <w:tmpl w:val="914CB7EA"/>
    <w:lvl w:ilvl="0">
      <w:start w:val="1"/>
      <w:numFmt w:val="decimal"/>
      <w:lvlRestart w:val="0"/>
      <w:lvlText w:val="%1."/>
      <w:lvlJc w:val="left"/>
      <w:pPr>
        <w:tabs>
          <w:tab w:val="num" w:pos="1080"/>
        </w:tabs>
        <w:ind w:left="108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5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DF5"/>
    <w:rsid w:val="00002196"/>
    <w:rsid w:val="00012AC2"/>
    <w:rsid w:val="000237DD"/>
    <w:rsid w:val="00024303"/>
    <w:rsid w:val="000243F6"/>
    <w:rsid w:val="000267E9"/>
    <w:rsid w:val="00027DF5"/>
    <w:rsid w:val="00030FBC"/>
    <w:rsid w:val="00033E7F"/>
    <w:rsid w:val="00051385"/>
    <w:rsid w:val="000543B3"/>
    <w:rsid w:val="00063B7E"/>
    <w:rsid w:val="00065A75"/>
    <w:rsid w:val="000671A9"/>
    <w:rsid w:val="00075BE6"/>
    <w:rsid w:val="00082C8E"/>
    <w:rsid w:val="00086439"/>
    <w:rsid w:val="0009020D"/>
    <w:rsid w:val="00090A5A"/>
    <w:rsid w:val="00091264"/>
    <w:rsid w:val="000922A9"/>
    <w:rsid w:val="000A019A"/>
    <w:rsid w:val="000A0FB8"/>
    <w:rsid w:val="000A4D31"/>
    <w:rsid w:val="000B09A5"/>
    <w:rsid w:val="000B4798"/>
    <w:rsid w:val="000C54C2"/>
    <w:rsid w:val="000D1CE4"/>
    <w:rsid w:val="000E4786"/>
    <w:rsid w:val="000F11E6"/>
    <w:rsid w:val="000F23A7"/>
    <w:rsid w:val="000F2E8E"/>
    <w:rsid w:val="00101653"/>
    <w:rsid w:val="0011020C"/>
    <w:rsid w:val="00110EC0"/>
    <w:rsid w:val="001128F7"/>
    <w:rsid w:val="00123729"/>
    <w:rsid w:val="00123A37"/>
    <w:rsid w:val="0012715F"/>
    <w:rsid w:val="00140317"/>
    <w:rsid w:val="00141688"/>
    <w:rsid w:val="00151E41"/>
    <w:rsid w:val="001554D3"/>
    <w:rsid w:val="0015714F"/>
    <w:rsid w:val="00160EEF"/>
    <w:rsid w:val="00162568"/>
    <w:rsid w:val="0016348C"/>
    <w:rsid w:val="001657A8"/>
    <w:rsid w:val="0016603A"/>
    <w:rsid w:val="00166BA8"/>
    <w:rsid w:val="00172887"/>
    <w:rsid w:val="001760F5"/>
    <w:rsid w:val="00182F32"/>
    <w:rsid w:val="00190D86"/>
    <w:rsid w:val="0019249E"/>
    <w:rsid w:val="001969F7"/>
    <w:rsid w:val="001A3C36"/>
    <w:rsid w:val="001B176D"/>
    <w:rsid w:val="001B60FC"/>
    <w:rsid w:val="001C2975"/>
    <w:rsid w:val="001C3C48"/>
    <w:rsid w:val="001E2DF2"/>
    <w:rsid w:val="001E34BC"/>
    <w:rsid w:val="001E5FC6"/>
    <w:rsid w:val="001E6C86"/>
    <w:rsid w:val="001E73CB"/>
    <w:rsid w:val="001F77DA"/>
    <w:rsid w:val="00207F56"/>
    <w:rsid w:val="0021154E"/>
    <w:rsid w:val="00216298"/>
    <w:rsid w:val="00217CC8"/>
    <w:rsid w:val="00221821"/>
    <w:rsid w:val="002243BC"/>
    <w:rsid w:val="00225D1A"/>
    <w:rsid w:val="002265B9"/>
    <w:rsid w:val="00226C32"/>
    <w:rsid w:val="00231D57"/>
    <w:rsid w:val="00234111"/>
    <w:rsid w:val="00237391"/>
    <w:rsid w:val="002376C5"/>
    <w:rsid w:val="00243A3C"/>
    <w:rsid w:val="00246512"/>
    <w:rsid w:val="0024711C"/>
    <w:rsid w:val="002508CA"/>
    <w:rsid w:val="002525BB"/>
    <w:rsid w:val="002646DD"/>
    <w:rsid w:val="00265968"/>
    <w:rsid w:val="00273BA6"/>
    <w:rsid w:val="00273F7D"/>
    <w:rsid w:val="002754DA"/>
    <w:rsid w:val="002820B9"/>
    <w:rsid w:val="00283D43"/>
    <w:rsid w:val="00286E1A"/>
    <w:rsid w:val="00287A62"/>
    <w:rsid w:val="002930AF"/>
    <w:rsid w:val="002B29CA"/>
    <w:rsid w:val="002B50BA"/>
    <w:rsid w:val="002C5CBE"/>
    <w:rsid w:val="002C6DDC"/>
    <w:rsid w:val="002E035E"/>
    <w:rsid w:val="002E1C5A"/>
    <w:rsid w:val="002E259F"/>
    <w:rsid w:val="002E3602"/>
    <w:rsid w:val="002E66B3"/>
    <w:rsid w:val="002F08BD"/>
    <w:rsid w:val="002F2748"/>
    <w:rsid w:val="002F7F8B"/>
    <w:rsid w:val="0030388D"/>
    <w:rsid w:val="00307288"/>
    <w:rsid w:val="00311545"/>
    <w:rsid w:val="00316198"/>
    <w:rsid w:val="0031741B"/>
    <w:rsid w:val="00333042"/>
    <w:rsid w:val="00347559"/>
    <w:rsid w:val="0035550E"/>
    <w:rsid w:val="003560BC"/>
    <w:rsid w:val="00361340"/>
    <w:rsid w:val="00364378"/>
    <w:rsid w:val="00367C9B"/>
    <w:rsid w:val="0037090E"/>
    <w:rsid w:val="00371932"/>
    <w:rsid w:val="00373A63"/>
    <w:rsid w:val="003775F8"/>
    <w:rsid w:val="00385E7E"/>
    <w:rsid w:val="003900AB"/>
    <w:rsid w:val="003A6D85"/>
    <w:rsid w:val="003B1609"/>
    <w:rsid w:val="003B509E"/>
    <w:rsid w:val="003B6B6E"/>
    <w:rsid w:val="003B6E62"/>
    <w:rsid w:val="003C5D20"/>
    <w:rsid w:val="003C6F9B"/>
    <w:rsid w:val="003D1045"/>
    <w:rsid w:val="003D4A36"/>
    <w:rsid w:val="003D513A"/>
    <w:rsid w:val="003E3149"/>
    <w:rsid w:val="003E53A5"/>
    <w:rsid w:val="003F2EDC"/>
    <w:rsid w:val="00400DC5"/>
    <w:rsid w:val="0040576B"/>
    <w:rsid w:val="00414108"/>
    <w:rsid w:val="00420D38"/>
    <w:rsid w:val="00427A68"/>
    <w:rsid w:val="004336CC"/>
    <w:rsid w:val="0043657B"/>
    <w:rsid w:val="004402EC"/>
    <w:rsid w:val="00445241"/>
    <w:rsid w:val="00445F5C"/>
    <w:rsid w:val="00446B8D"/>
    <w:rsid w:val="00464F96"/>
    <w:rsid w:val="0046679B"/>
    <w:rsid w:val="00474799"/>
    <w:rsid w:val="00481358"/>
    <w:rsid w:val="00482B10"/>
    <w:rsid w:val="004838B2"/>
    <w:rsid w:val="00484260"/>
    <w:rsid w:val="00487D07"/>
    <w:rsid w:val="004901DA"/>
    <w:rsid w:val="0049441A"/>
    <w:rsid w:val="004946E2"/>
    <w:rsid w:val="004A0344"/>
    <w:rsid w:val="004A2357"/>
    <w:rsid w:val="004A66FA"/>
    <w:rsid w:val="004A7C45"/>
    <w:rsid w:val="004B2700"/>
    <w:rsid w:val="004B75D9"/>
    <w:rsid w:val="004C7D6E"/>
    <w:rsid w:val="004D2050"/>
    <w:rsid w:val="004D3A39"/>
    <w:rsid w:val="004D5B0F"/>
    <w:rsid w:val="004D71F4"/>
    <w:rsid w:val="004D75A3"/>
    <w:rsid w:val="004E1CBF"/>
    <w:rsid w:val="004E3B42"/>
    <w:rsid w:val="004E45B9"/>
    <w:rsid w:val="004F1E4C"/>
    <w:rsid w:val="004F33BD"/>
    <w:rsid w:val="004F54BD"/>
    <w:rsid w:val="00504620"/>
    <w:rsid w:val="0050658A"/>
    <w:rsid w:val="0050746C"/>
    <w:rsid w:val="005106D7"/>
    <w:rsid w:val="00513EAD"/>
    <w:rsid w:val="0051400B"/>
    <w:rsid w:val="00515C63"/>
    <w:rsid w:val="00526C70"/>
    <w:rsid w:val="0053493F"/>
    <w:rsid w:val="00536A2B"/>
    <w:rsid w:val="00536EA7"/>
    <w:rsid w:val="00537866"/>
    <w:rsid w:val="00540A9A"/>
    <w:rsid w:val="005428BD"/>
    <w:rsid w:val="00551DC5"/>
    <w:rsid w:val="00551DFA"/>
    <w:rsid w:val="00560F81"/>
    <w:rsid w:val="005710D5"/>
    <w:rsid w:val="0057247C"/>
    <w:rsid w:val="00574574"/>
    <w:rsid w:val="00580480"/>
    <w:rsid w:val="0058123A"/>
    <w:rsid w:val="0058773B"/>
    <w:rsid w:val="00592DAA"/>
    <w:rsid w:val="005A0E17"/>
    <w:rsid w:val="005A3A17"/>
    <w:rsid w:val="005A3E02"/>
    <w:rsid w:val="005A4563"/>
    <w:rsid w:val="005A6D5F"/>
    <w:rsid w:val="005B2865"/>
    <w:rsid w:val="005B6F90"/>
    <w:rsid w:val="005C03B9"/>
    <w:rsid w:val="005C1BF8"/>
    <w:rsid w:val="005C3A90"/>
    <w:rsid w:val="005D0297"/>
    <w:rsid w:val="005D380A"/>
    <w:rsid w:val="005D3854"/>
    <w:rsid w:val="005E054A"/>
    <w:rsid w:val="005E0D54"/>
    <w:rsid w:val="005E3B38"/>
    <w:rsid w:val="005E79AF"/>
    <w:rsid w:val="005F03A0"/>
    <w:rsid w:val="005F2CE3"/>
    <w:rsid w:val="005F39DC"/>
    <w:rsid w:val="00601E9E"/>
    <w:rsid w:val="006133C4"/>
    <w:rsid w:val="00620888"/>
    <w:rsid w:val="00625F0D"/>
    <w:rsid w:val="00626932"/>
    <w:rsid w:val="006316FA"/>
    <w:rsid w:val="00632485"/>
    <w:rsid w:val="0063362B"/>
    <w:rsid w:val="00643F55"/>
    <w:rsid w:val="00645BB8"/>
    <w:rsid w:val="00650ACD"/>
    <w:rsid w:val="00654F8F"/>
    <w:rsid w:val="0065756C"/>
    <w:rsid w:val="0066042A"/>
    <w:rsid w:val="006649DB"/>
    <w:rsid w:val="00666FB6"/>
    <w:rsid w:val="00667328"/>
    <w:rsid w:val="00667B58"/>
    <w:rsid w:val="0067766A"/>
    <w:rsid w:val="00682FC7"/>
    <w:rsid w:val="00686CA6"/>
    <w:rsid w:val="0069092F"/>
    <w:rsid w:val="00692AFB"/>
    <w:rsid w:val="0069598A"/>
    <w:rsid w:val="006A020F"/>
    <w:rsid w:val="006A105B"/>
    <w:rsid w:val="006A2A50"/>
    <w:rsid w:val="006B07C3"/>
    <w:rsid w:val="006B25FA"/>
    <w:rsid w:val="006B6F43"/>
    <w:rsid w:val="006C0157"/>
    <w:rsid w:val="006C36AC"/>
    <w:rsid w:val="006C3796"/>
    <w:rsid w:val="006C4B76"/>
    <w:rsid w:val="006C5C78"/>
    <w:rsid w:val="006D1BB7"/>
    <w:rsid w:val="006E3BD3"/>
    <w:rsid w:val="006E5188"/>
    <w:rsid w:val="006F0F27"/>
    <w:rsid w:val="006F13F6"/>
    <w:rsid w:val="006F64F9"/>
    <w:rsid w:val="0070089C"/>
    <w:rsid w:val="00711C05"/>
    <w:rsid w:val="00713E79"/>
    <w:rsid w:val="00726591"/>
    <w:rsid w:val="0072738D"/>
    <w:rsid w:val="00737FD5"/>
    <w:rsid w:val="00740261"/>
    <w:rsid w:val="00740358"/>
    <w:rsid w:val="00740CA3"/>
    <w:rsid w:val="007442CF"/>
    <w:rsid w:val="00747129"/>
    <w:rsid w:val="007508E5"/>
    <w:rsid w:val="00754D76"/>
    <w:rsid w:val="00756C10"/>
    <w:rsid w:val="007600AD"/>
    <w:rsid w:val="0076162E"/>
    <w:rsid w:val="0076526D"/>
    <w:rsid w:val="00770735"/>
    <w:rsid w:val="00775A11"/>
    <w:rsid w:val="0078763B"/>
    <w:rsid w:val="007A2E8C"/>
    <w:rsid w:val="007A3111"/>
    <w:rsid w:val="007A3D0E"/>
    <w:rsid w:val="007A6FDB"/>
    <w:rsid w:val="007A7B3A"/>
    <w:rsid w:val="007B63AE"/>
    <w:rsid w:val="007B648F"/>
    <w:rsid w:val="007C5EF6"/>
    <w:rsid w:val="007C731A"/>
    <w:rsid w:val="007D3352"/>
    <w:rsid w:val="007D72B4"/>
    <w:rsid w:val="007E240B"/>
    <w:rsid w:val="007E54CD"/>
    <w:rsid w:val="007E5A7C"/>
    <w:rsid w:val="007F2C5D"/>
    <w:rsid w:val="007F2CD4"/>
    <w:rsid w:val="007F37E8"/>
    <w:rsid w:val="0080252D"/>
    <w:rsid w:val="008114C7"/>
    <w:rsid w:val="00812AF5"/>
    <w:rsid w:val="0081743C"/>
    <w:rsid w:val="008237DD"/>
    <w:rsid w:val="00826FF7"/>
    <w:rsid w:val="0082729D"/>
    <w:rsid w:val="0083029D"/>
    <w:rsid w:val="00830A82"/>
    <w:rsid w:val="00841F3B"/>
    <w:rsid w:val="00845FAD"/>
    <w:rsid w:val="008530CC"/>
    <w:rsid w:val="00856645"/>
    <w:rsid w:val="008648D6"/>
    <w:rsid w:val="0086565F"/>
    <w:rsid w:val="00865AE4"/>
    <w:rsid w:val="0086681C"/>
    <w:rsid w:val="008743F8"/>
    <w:rsid w:val="008750A4"/>
    <w:rsid w:val="00880606"/>
    <w:rsid w:val="00886DE7"/>
    <w:rsid w:val="00893C82"/>
    <w:rsid w:val="008943B0"/>
    <w:rsid w:val="008A1B16"/>
    <w:rsid w:val="008A2BA0"/>
    <w:rsid w:val="008A7318"/>
    <w:rsid w:val="008B697B"/>
    <w:rsid w:val="008C17EA"/>
    <w:rsid w:val="008C1C05"/>
    <w:rsid w:val="008C564C"/>
    <w:rsid w:val="008D054E"/>
    <w:rsid w:val="008D0899"/>
    <w:rsid w:val="008D261C"/>
    <w:rsid w:val="008D30B0"/>
    <w:rsid w:val="008D6EDA"/>
    <w:rsid w:val="008D7F27"/>
    <w:rsid w:val="008E18B2"/>
    <w:rsid w:val="008E1CE8"/>
    <w:rsid w:val="008E3F36"/>
    <w:rsid w:val="008F16CC"/>
    <w:rsid w:val="00902F51"/>
    <w:rsid w:val="00903B98"/>
    <w:rsid w:val="0090725E"/>
    <w:rsid w:val="00915A59"/>
    <w:rsid w:val="0091656E"/>
    <w:rsid w:val="00925E86"/>
    <w:rsid w:val="009274C0"/>
    <w:rsid w:val="00931080"/>
    <w:rsid w:val="00931E3C"/>
    <w:rsid w:val="009422EE"/>
    <w:rsid w:val="00944282"/>
    <w:rsid w:val="009451C4"/>
    <w:rsid w:val="0095110D"/>
    <w:rsid w:val="00951BD2"/>
    <w:rsid w:val="00951C8A"/>
    <w:rsid w:val="009537AB"/>
    <w:rsid w:val="00956AB3"/>
    <w:rsid w:val="00960427"/>
    <w:rsid w:val="00961446"/>
    <w:rsid w:val="0096384D"/>
    <w:rsid w:val="00963AE0"/>
    <w:rsid w:val="00964D6A"/>
    <w:rsid w:val="00964DF1"/>
    <w:rsid w:val="00965C23"/>
    <w:rsid w:val="009707E1"/>
    <w:rsid w:val="00972959"/>
    <w:rsid w:val="009753EF"/>
    <w:rsid w:val="0098575B"/>
    <w:rsid w:val="00990EBF"/>
    <w:rsid w:val="009A5818"/>
    <w:rsid w:val="009B275F"/>
    <w:rsid w:val="009C016D"/>
    <w:rsid w:val="009C5DDF"/>
    <w:rsid w:val="009C6E7B"/>
    <w:rsid w:val="009D168C"/>
    <w:rsid w:val="009D1C9A"/>
    <w:rsid w:val="009D22E7"/>
    <w:rsid w:val="009D553D"/>
    <w:rsid w:val="009E1990"/>
    <w:rsid w:val="009E2AD2"/>
    <w:rsid w:val="009F2374"/>
    <w:rsid w:val="009F7F64"/>
    <w:rsid w:val="00A05346"/>
    <w:rsid w:val="00A05D85"/>
    <w:rsid w:val="00A070BA"/>
    <w:rsid w:val="00A10074"/>
    <w:rsid w:val="00A10BF8"/>
    <w:rsid w:val="00A128A7"/>
    <w:rsid w:val="00A136DF"/>
    <w:rsid w:val="00A15C8C"/>
    <w:rsid w:val="00A21B02"/>
    <w:rsid w:val="00A221BF"/>
    <w:rsid w:val="00A2430F"/>
    <w:rsid w:val="00A25FC5"/>
    <w:rsid w:val="00A27676"/>
    <w:rsid w:val="00A3093C"/>
    <w:rsid w:val="00A30C18"/>
    <w:rsid w:val="00A36AE5"/>
    <w:rsid w:val="00A4394E"/>
    <w:rsid w:val="00A46E44"/>
    <w:rsid w:val="00A51DE9"/>
    <w:rsid w:val="00A53017"/>
    <w:rsid w:val="00A53397"/>
    <w:rsid w:val="00A54467"/>
    <w:rsid w:val="00A5490F"/>
    <w:rsid w:val="00A55EA3"/>
    <w:rsid w:val="00A6472F"/>
    <w:rsid w:val="00A66755"/>
    <w:rsid w:val="00A73931"/>
    <w:rsid w:val="00A811F8"/>
    <w:rsid w:val="00A81890"/>
    <w:rsid w:val="00A84330"/>
    <w:rsid w:val="00AA081D"/>
    <w:rsid w:val="00AA1C5E"/>
    <w:rsid w:val="00AB0EF6"/>
    <w:rsid w:val="00AB4BD9"/>
    <w:rsid w:val="00AC535D"/>
    <w:rsid w:val="00AD3847"/>
    <w:rsid w:val="00AE16EB"/>
    <w:rsid w:val="00AF424C"/>
    <w:rsid w:val="00AF4F9B"/>
    <w:rsid w:val="00B04598"/>
    <w:rsid w:val="00B04679"/>
    <w:rsid w:val="00B11579"/>
    <w:rsid w:val="00B267B7"/>
    <w:rsid w:val="00B410F6"/>
    <w:rsid w:val="00B56241"/>
    <w:rsid w:val="00B56C9C"/>
    <w:rsid w:val="00B57970"/>
    <w:rsid w:val="00B60011"/>
    <w:rsid w:val="00B631F3"/>
    <w:rsid w:val="00B741F5"/>
    <w:rsid w:val="00B74E1A"/>
    <w:rsid w:val="00B7645C"/>
    <w:rsid w:val="00B76474"/>
    <w:rsid w:val="00B80925"/>
    <w:rsid w:val="00B815CE"/>
    <w:rsid w:val="00B838CD"/>
    <w:rsid w:val="00B84304"/>
    <w:rsid w:val="00BA06CB"/>
    <w:rsid w:val="00BA1292"/>
    <w:rsid w:val="00BA332D"/>
    <w:rsid w:val="00BB3170"/>
    <w:rsid w:val="00BB42DB"/>
    <w:rsid w:val="00BC1206"/>
    <w:rsid w:val="00BC120F"/>
    <w:rsid w:val="00BC22EE"/>
    <w:rsid w:val="00BC2C68"/>
    <w:rsid w:val="00BC3FCA"/>
    <w:rsid w:val="00BD1EA3"/>
    <w:rsid w:val="00BD760F"/>
    <w:rsid w:val="00BE20E7"/>
    <w:rsid w:val="00BE5EE7"/>
    <w:rsid w:val="00BF3349"/>
    <w:rsid w:val="00BF4AAD"/>
    <w:rsid w:val="00C1089B"/>
    <w:rsid w:val="00C171CF"/>
    <w:rsid w:val="00C30E56"/>
    <w:rsid w:val="00C3211E"/>
    <w:rsid w:val="00C33D09"/>
    <w:rsid w:val="00C34D0A"/>
    <w:rsid w:val="00C37A3E"/>
    <w:rsid w:val="00C44632"/>
    <w:rsid w:val="00C50028"/>
    <w:rsid w:val="00C53882"/>
    <w:rsid w:val="00C62D6E"/>
    <w:rsid w:val="00C642C3"/>
    <w:rsid w:val="00C66309"/>
    <w:rsid w:val="00C67699"/>
    <w:rsid w:val="00C70683"/>
    <w:rsid w:val="00C80B2F"/>
    <w:rsid w:val="00C81CBC"/>
    <w:rsid w:val="00C847ED"/>
    <w:rsid w:val="00C9096A"/>
    <w:rsid w:val="00C92678"/>
    <w:rsid w:val="00C93E0C"/>
    <w:rsid w:val="00C97674"/>
    <w:rsid w:val="00CB679F"/>
    <w:rsid w:val="00CB7A9C"/>
    <w:rsid w:val="00CB7CC1"/>
    <w:rsid w:val="00CD0AD0"/>
    <w:rsid w:val="00CD10A1"/>
    <w:rsid w:val="00CD3699"/>
    <w:rsid w:val="00CE155F"/>
    <w:rsid w:val="00CE21D0"/>
    <w:rsid w:val="00CF0D9B"/>
    <w:rsid w:val="00CF2509"/>
    <w:rsid w:val="00CF713C"/>
    <w:rsid w:val="00CF7AD5"/>
    <w:rsid w:val="00D057EA"/>
    <w:rsid w:val="00D11B33"/>
    <w:rsid w:val="00D12B10"/>
    <w:rsid w:val="00D1320B"/>
    <w:rsid w:val="00D15F6C"/>
    <w:rsid w:val="00D15FEC"/>
    <w:rsid w:val="00D209FD"/>
    <w:rsid w:val="00D2288E"/>
    <w:rsid w:val="00D33840"/>
    <w:rsid w:val="00D3469C"/>
    <w:rsid w:val="00D35E17"/>
    <w:rsid w:val="00D50509"/>
    <w:rsid w:val="00D51C42"/>
    <w:rsid w:val="00D525CC"/>
    <w:rsid w:val="00D56B22"/>
    <w:rsid w:val="00D6413D"/>
    <w:rsid w:val="00D64974"/>
    <w:rsid w:val="00D65BAA"/>
    <w:rsid w:val="00D66469"/>
    <w:rsid w:val="00D8031B"/>
    <w:rsid w:val="00D83758"/>
    <w:rsid w:val="00D84676"/>
    <w:rsid w:val="00D84A2F"/>
    <w:rsid w:val="00D85FEA"/>
    <w:rsid w:val="00D8754C"/>
    <w:rsid w:val="00D90F79"/>
    <w:rsid w:val="00D92006"/>
    <w:rsid w:val="00D950CC"/>
    <w:rsid w:val="00D97000"/>
    <w:rsid w:val="00DA442B"/>
    <w:rsid w:val="00DA6D71"/>
    <w:rsid w:val="00DC2A0F"/>
    <w:rsid w:val="00DC2AFF"/>
    <w:rsid w:val="00DC3E2A"/>
    <w:rsid w:val="00DC674D"/>
    <w:rsid w:val="00DD1790"/>
    <w:rsid w:val="00DD40A9"/>
    <w:rsid w:val="00DD5F52"/>
    <w:rsid w:val="00DD7D6E"/>
    <w:rsid w:val="00DE3C75"/>
    <w:rsid w:val="00DE5625"/>
    <w:rsid w:val="00DE58D9"/>
    <w:rsid w:val="00DF0141"/>
    <w:rsid w:val="00DF0E38"/>
    <w:rsid w:val="00DF2FB3"/>
    <w:rsid w:val="00DF61F9"/>
    <w:rsid w:val="00E056FD"/>
    <w:rsid w:val="00E07AF0"/>
    <w:rsid w:val="00E13222"/>
    <w:rsid w:val="00E132BC"/>
    <w:rsid w:val="00E136B1"/>
    <w:rsid w:val="00E15736"/>
    <w:rsid w:val="00E16C08"/>
    <w:rsid w:val="00E17666"/>
    <w:rsid w:val="00E177CD"/>
    <w:rsid w:val="00E22CFC"/>
    <w:rsid w:val="00E25E47"/>
    <w:rsid w:val="00E329CE"/>
    <w:rsid w:val="00E338DA"/>
    <w:rsid w:val="00E36698"/>
    <w:rsid w:val="00E42402"/>
    <w:rsid w:val="00E43499"/>
    <w:rsid w:val="00E45125"/>
    <w:rsid w:val="00E51A44"/>
    <w:rsid w:val="00E52656"/>
    <w:rsid w:val="00E57117"/>
    <w:rsid w:val="00E573AA"/>
    <w:rsid w:val="00E57901"/>
    <w:rsid w:val="00E605AD"/>
    <w:rsid w:val="00E60B87"/>
    <w:rsid w:val="00E65042"/>
    <w:rsid w:val="00E663C5"/>
    <w:rsid w:val="00E66BB8"/>
    <w:rsid w:val="00E730CC"/>
    <w:rsid w:val="00E75E69"/>
    <w:rsid w:val="00E816DC"/>
    <w:rsid w:val="00E90829"/>
    <w:rsid w:val="00E946CF"/>
    <w:rsid w:val="00E95F93"/>
    <w:rsid w:val="00EA0CC6"/>
    <w:rsid w:val="00EB0E93"/>
    <w:rsid w:val="00EC02AD"/>
    <w:rsid w:val="00EC15A4"/>
    <w:rsid w:val="00ED1A11"/>
    <w:rsid w:val="00ED1EBB"/>
    <w:rsid w:val="00ED3742"/>
    <w:rsid w:val="00ED5552"/>
    <w:rsid w:val="00EE049F"/>
    <w:rsid w:val="00EE1BE2"/>
    <w:rsid w:val="00EE7A35"/>
    <w:rsid w:val="00EF0B37"/>
    <w:rsid w:val="00EF725E"/>
    <w:rsid w:val="00F01A46"/>
    <w:rsid w:val="00F10C41"/>
    <w:rsid w:val="00F218A1"/>
    <w:rsid w:val="00F21A30"/>
    <w:rsid w:val="00F22325"/>
    <w:rsid w:val="00F22470"/>
    <w:rsid w:val="00F22C9D"/>
    <w:rsid w:val="00F276BD"/>
    <w:rsid w:val="00F31F2E"/>
    <w:rsid w:val="00F325C3"/>
    <w:rsid w:val="00F34FD2"/>
    <w:rsid w:val="00F40596"/>
    <w:rsid w:val="00F43BFB"/>
    <w:rsid w:val="00F50640"/>
    <w:rsid w:val="00F5138E"/>
    <w:rsid w:val="00F577F9"/>
    <w:rsid w:val="00F62F1C"/>
    <w:rsid w:val="00F64CF9"/>
    <w:rsid w:val="00F72607"/>
    <w:rsid w:val="00F81057"/>
    <w:rsid w:val="00F8243C"/>
    <w:rsid w:val="00F84B8D"/>
    <w:rsid w:val="00F86CCD"/>
    <w:rsid w:val="00F938D8"/>
    <w:rsid w:val="00F938DC"/>
    <w:rsid w:val="00F948BF"/>
    <w:rsid w:val="00FA1794"/>
    <w:rsid w:val="00FA3EB4"/>
    <w:rsid w:val="00FA5E15"/>
    <w:rsid w:val="00FB07B8"/>
    <w:rsid w:val="00FB2282"/>
    <w:rsid w:val="00FB3F0A"/>
    <w:rsid w:val="00FB68E3"/>
    <w:rsid w:val="00FB6B61"/>
    <w:rsid w:val="00FC00E1"/>
    <w:rsid w:val="00FC2749"/>
    <w:rsid w:val="00FC79BD"/>
    <w:rsid w:val="00FD1B1D"/>
    <w:rsid w:val="00FD1FA2"/>
    <w:rsid w:val="00FD69DA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DCD99"/>
  <w15:docId w15:val="{9D36F05F-89C3-48FE-839F-8D7A5C34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DF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028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C5002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C50028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C50028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50028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028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C50028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C50028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5002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0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028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50028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50028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C50028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C50028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C50028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0028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C500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C5002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50028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50028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C50028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50028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C50028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C50028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C50028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C50028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C50028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5002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0028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C5002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C50028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C500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5002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C500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C500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C5002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C5002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C50028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C50028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C50028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C50028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C50028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2"/>
    <w:qFormat/>
    <w:rsid w:val="00C50028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C50028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C50028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C50028"/>
    <w:pPr>
      <w:numPr>
        <w:numId w:val="5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C50028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50028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C50028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C50028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C50028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C50028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C50028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C50028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0028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C50028"/>
    <w:pPr>
      <w:numPr>
        <w:numId w:val="3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500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02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028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0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028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C500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002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C50028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C50028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0028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C50028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C50028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C50028"/>
    <w:pPr>
      <w:spacing w:before="240"/>
    </w:pPr>
  </w:style>
  <w:style w:type="paragraph" w:customStyle="1" w:styleId="LegalHeader">
    <w:name w:val="Legal Header"/>
    <w:basedOn w:val="Normal"/>
    <w:uiPriority w:val="3"/>
    <w:rsid w:val="00C50028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C50028"/>
    <w:rPr>
      <w:sz w:val="18"/>
    </w:rPr>
  </w:style>
  <w:style w:type="paragraph" w:customStyle="1" w:styleId="CourseInfo">
    <w:name w:val="Course Info"/>
    <w:basedOn w:val="Normal"/>
    <w:uiPriority w:val="4"/>
    <w:rsid w:val="00C50028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C50028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C50028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C50028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C50028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C50028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C50028"/>
    <w:pPr>
      <w:numPr>
        <w:numId w:val="1"/>
      </w:numPr>
    </w:pPr>
  </w:style>
  <w:style w:type="paragraph" w:customStyle="1" w:styleId="ModuleDescription">
    <w:name w:val="Module Description"/>
    <w:basedOn w:val="Normal"/>
    <w:uiPriority w:val="4"/>
    <w:rsid w:val="00C50028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C50028"/>
    <w:pPr>
      <w:jc w:val="center"/>
    </w:pPr>
  </w:style>
  <w:style w:type="paragraph" w:customStyle="1" w:styleId="TopicsCoveredItem">
    <w:name w:val="Topics Covered Item"/>
    <w:basedOn w:val="Normal"/>
    <w:uiPriority w:val="4"/>
    <w:rsid w:val="00C50028"/>
    <w:pPr>
      <w:numPr>
        <w:numId w:val="7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C50028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C50028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C50028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C50028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C50028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n1">
    <w:name w:val="Ln1"/>
    <w:basedOn w:val="Normal"/>
    <w:uiPriority w:val="99"/>
    <w:qFormat/>
    <w:rsid w:val="00027DF5"/>
    <w:pPr>
      <w:numPr>
        <w:numId w:val="9"/>
      </w:numPr>
      <w:spacing w:before="0" w:after="200" w:line="276" w:lineRule="auto"/>
    </w:pPr>
    <w:rPr>
      <w:rFonts w:ascii="Segoe" w:hAnsi="Segoe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image" Target="media/image6.emf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hyperlink" Target="http://security.wingtip.com" TargetMode="External"/><Relationship Id="rId17" Type="http://schemas.openxmlformats.org/officeDocument/2006/relationships/image" Target="media/image5.emf"/><Relationship Id="rId25" Type="http://schemas.openxmlformats.org/officeDocument/2006/relationships/image" Target="media/image12.em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23" Type="http://schemas.openxmlformats.org/officeDocument/2006/relationships/image" Target="media/image10.emf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://security.wingtip.com" TargetMode="External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image" Target="media/image9.emf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S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79E0D721-AC59-431C-9368-1D9FE3E4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441</TotalTime>
  <Pages>8</Pages>
  <Words>2181</Words>
  <Characters>12435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14587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Ted Pattison</dc:creator>
  <cp:lastModifiedBy>Ted Pattison</cp:lastModifiedBy>
  <cp:revision>24</cp:revision>
  <cp:lastPrinted>2009-08-12T16:30:00Z</cp:lastPrinted>
  <dcterms:created xsi:type="dcterms:W3CDTF">2012-10-29T02:01:00Z</dcterms:created>
  <dcterms:modified xsi:type="dcterms:W3CDTF">2014-01-10T15:37:00Z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