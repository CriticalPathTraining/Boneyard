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C6" w:rsidRDefault="00721DC6" w:rsidP="00721DC6">
      <w:pPr>
        <w:pStyle w:val="Heading2"/>
      </w:pPr>
      <w:r>
        <w:t>Programming with the SharePoint 2013 REST API</w:t>
      </w:r>
    </w:p>
    <w:p w:rsidR="00721DC6" w:rsidRPr="005C7841" w:rsidRDefault="00721DC6" w:rsidP="005A19C1">
      <w:pPr>
        <w:pStyle w:val="LabExerciseCallout"/>
      </w:pPr>
      <w:r w:rsidRPr="005C7841">
        <w:rPr>
          <w:b/>
        </w:rPr>
        <w:t>Lab Time</w:t>
      </w:r>
      <w:r w:rsidRPr="005C7841">
        <w:t xml:space="preserve">: </w:t>
      </w:r>
      <w:r w:rsidR="005A19C1">
        <w:t>60</w:t>
      </w:r>
      <w:r w:rsidRPr="005C7841">
        <w:t xml:space="preserve"> minutes</w:t>
      </w:r>
    </w:p>
    <w:p w:rsidR="00721DC6" w:rsidRPr="005C7841" w:rsidRDefault="00721DC6" w:rsidP="005A19C1">
      <w:pPr>
        <w:pStyle w:val="LabExerciseCallout"/>
      </w:pPr>
      <w:r w:rsidRPr="005C7841">
        <w:rPr>
          <w:b/>
        </w:rPr>
        <w:t>Lab Folder</w:t>
      </w:r>
      <w:r>
        <w:t xml:space="preserve">: </w:t>
      </w:r>
      <w:r w:rsidR="005A19C1">
        <w:t>[[</w:t>
      </w:r>
      <w:proofErr w:type="spellStart"/>
      <w:r w:rsidR="005A19C1">
        <w:t>StudentFolder</w:t>
      </w:r>
      <w:proofErr w:type="spellEnd"/>
      <w:r w:rsidR="005A19C1">
        <w:t>]]\</w:t>
      </w:r>
      <w:proofErr w:type="spellStart"/>
      <w:r w:rsidR="005A19C1" w:rsidRPr="005A19C1">
        <w:t>DevClientSide</w:t>
      </w:r>
      <w:proofErr w:type="spellEnd"/>
    </w:p>
    <w:p w:rsidR="00721DC6" w:rsidRDefault="00721DC6" w:rsidP="005A19C1">
      <w:pPr>
        <w:pStyle w:val="LabExerciseCallout"/>
      </w:pPr>
      <w:r w:rsidRPr="005C7841">
        <w:rPr>
          <w:b/>
        </w:rPr>
        <w:t>Lab Overview</w:t>
      </w:r>
      <w:r w:rsidRPr="005C7841">
        <w:t xml:space="preserve">: </w:t>
      </w:r>
      <w:r>
        <w:t>In this lab you will learn</w:t>
      </w:r>
      <w:r w:rsidRPr="00DF55CA">
        <w:t xml:space="preserve"> </w:t>
      </w:r>
      <w:r>
        <w:t xml:space="preserve">how to call into the SharePoint 2013 REST API using JavaScript and jQuery. You will learn how to call into this API using the jQuery library and to process JSON-based results. You will also learn how to leverage the </w:t>
      </w:r>
      <w:proofErr w:type="spellStart"/>
      <w:r>
        <w:t>jsRender</w:t>
      </w:r>
      <w:proofErr w:type="spellEnd"/>
      <w:r>
        <w:t xml:space="preserve"> library to create HTML output using a template-based approach.</w:t>
      </w:r>
    </w:p>
    <w:p w:rsidR="005A19C1" w:rsidRPr="00AB0146" w:rsidRDefault="005A19C1" w:rsidP="005A19C1">
      <w:pPr>
        <w:pStyle w:val="Heading3"/>
      </w:pPr>
      <w:r>
        <w:t>Exercise 1: Setup Lab Environment</w:t>
      </w:r>
    </w:p>
    <w:p w:rsidR="005A19C1" w:rsidRDefault="005A19C1" w:rsidP="003E6872">
      <w:pPr>
        <w:pStyle w:val="LabExerciseLeadIn"/>
      </w:pPr>
      <w:r>
        <w:t>In this exercise you will setup your environment.</w:t>
      </w:r>
    </w:p>
    <w:p w:rsidR="005A19C1" w:rsidRDefault="005A19C1" w:rsidP="003E6872">
      <w:pPr>
        <w:pStyle w:val="LabExerciseLeadIn"/>
      </w:pPr>
      <w:r>
        <w:t xml:space="preserve">All exercises in this lab assume you will work in a new site collection, </w:t>
      </w:r>
      <w:r w:rsidRPr="00BC2C8D">
        <w:rPr>
          <w:rStyle w:val="Hyperlink"/>
        </w:rPr>
        <w:t>http://</w:t>
      </w:r>
      <w:r w:rsidRPr="005A19C1">
        <w:rPr>
          <w:rStyle w:val="Hyperlink"/>
        </w:rPr>
        <w:t>clientside</w:t>
      </w:r>
      <w:r w:rsidRPr="00BC2C8D">
        <w:rPr>
          <w:rStyle w:val="Hyperlink"/>
        </w:rPr>
        <w:t>.wingtip.com</w:t>
      </w:r>
      <w:r>
        <w:t xml:space="preserve">. </w:t>
      </w:r>
    </w:p>
    <w:p w:rsidR="005A19C1" w:rsidRDefault="005A19C1" w:rsidP="005A19C1">
      <w:pPr>
        <w:pStyle w:val="LabStepNumbered"/>
      </w:pPr>
      <w:r>
        <w:t>Setup a new site collection for this lab:</w:t>
      </w:r>
    </w:p>
    <w:p w:rsidR="005A19C1" w:rsidRDefault="005A19C1" w:rsidP="003E6872">
      <w:pPr>
        <w:pStyle w:val="LabStepNumberedLevel2"/>
      </w:pPr>
      <w:r>
        <w:t xml:space="preserve">Ensure you are logged into the </w:t>
      </w:r>
      <w:proofErr w:type="spellStart"/>
      <w:r w:rsidR="00B5017F">
        <w:rPr>
          <w:b/>
        </w:rPr>
        <w:t>WingtipServer</w:t>
      </w:r>
      <w:proofErr w:type="spellEnd"/>
      <w:r>
        <w:t xml:space="preserve"> server as </w:t>
      </w:r>
      <w:r w:rsidRPr="00EA4967">
        <w:rPr>
          <w:b/>
        </w:rPr>
        <w:t>WINGTIP\Administrator</w:t>
      </w:r>
      <w:r>
        <w:t>.</w:t>
      </w:r>
    </w:p>
    <w:p w:rsidR="005A19C1" w:rsidRDefault="005A19C1" w:rsidP="003E6872">
      <w:pPr>
        <w:pStyle w:val="LabStepNumberedLevel2"/>
      </w:pPr>
      <w:r>
        <w:t xml:space="preserve">Run a PowerShell script, found in the root lab folder for this module: </w:t>
      </w:r>
    </w:p>
    <w:p w:rsidR="005A19C1" w:rsidRDefault="005A19C1" w:rsidP="003E6872">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rsidR="005A19C1" w:rsidRPr="008018D6" w:rsidRDefault="005A19C1" w:rsidP="005A19C1">
      <w:pPr>
        <w:pStyle w:val="LabStepCodeBlockLevel2"/>
      </w:pPr>
      <w:r>
        <w:t xml:space="preserve"> [..]\</w:t>
      </w:r>
      <w:r w:rsidRPr="005A19C1">
        <w:t>DevClientSide</w:t>
      </w:r>
    </w:p>
    <w:p w:rsidR="005A19C1" w:rsidRDefault="005A19C1" w:rsidP="003E6872">
      <w:pPr>
        <w:pStyle w:val="LabStepNumberedLevel2"/>
      </w:pPr>
      <w:r>
        <w:t>When the script completes, it will launch a new browser and navigate to the lab site collection.</w:t>
      </w:r>
    </w:p>
    <w:p w:rsidR="005A19C1" w:rsidRDefault="005A19C1" w:rsidP="003E6872">
      <w:pPr>
        <w:pStyle w:val="LabStepNumberedLevel2"/>
      </w:pPr>
      <w:r>
        <w:t>Close the PowerShell console window.</w:t>
      </w:r>
    </w:p>
    <w:p w:rsidR="00721DC6" w:rsidRDefault="00721DC6" w:rsidP="00721DC6">
      <w:pPr>
        <w:pStyle w:val="Heading3"/>
      </w:pPr>
      <w:r>
        <w:t>Exercise 2: Calling the SharePoint 2013 REST API</w:t>
      </w:r>
    </w:p>
    <w:p w:rsidR="00721DC6" w:rsidRDefault="00721DC6" w:rsidP="003E6872">
      <w:pPr>
        <w:pStyle w:val="LabExerciseLeadIn"/>
      </w:pPr>
      <w:r>
        <w:t xml:space="preserve">In this exercise, you will have a </w:t>
      </w:r>
      <w:r w:rsidRPr="00DF55CA">
        <w:rPr>
          <w:noProof/>
        </w:rPr>
        <w:t>wal</w:t>
      </w:r>
      <w:r>
        <w:rPr>
          <w:noProof/>
        </w:rPr>
        <w:t>k</w:t>
      </w:r>
      <w:r w:rsidRPr="00DF55CA">
        <w:rPr>
          <w:noProof/>
        </w:rPr>
        <w:t xml:space="preserve">through </w:t>
      </w:r>
      <w:r>
        <w:rPr>
          <w:noProof/>
        </w:rPr>
        <w:t xml:space="preserve">which shows how to form URLs to make REST API calls </w:t>
      </w:r>
      <w:r w:rsidRPr="00443623">
        <w:t>using</w:t>
      </w:r>
      <w:r>
        <w:rPr>
          <w:noProof/>
        </w:rPr>
        <w:t xml:space="preserve"> the browser.</w:t>
      </w:r>
    </w:p>
    <w:p w:rsidR="000A35F2" w:rsidRDefault="000A35F2" w:rsidP="003E6872">
      <w:pPr>
        <w:pStyle w:val="LabStepNumbered"/>
        <w:numPr>
          <w:ilvl w:val="0"/>
          <w:numId w:val="34"/>
        </w:numPr>
      </w:pPr>
      <w:r>
        <w:t xml:space="preserve">Open an existing </w:t>
      </w:r>
      <w:r w:rsidRPr="000A35F2">
        <w:t>starter</w:t>
      </w:r>
      <w:r>
        <w:t xml:space="preserve"> project in Visual Studio 2012:</w:t>
      </w:r>
    </w:p>
    <w:p w:rsidR="000A35F2" w:rsidRDefault="000A35F2" w:rsidP="003E6872">
      <w:pPr>
        <w:pStyle w:val="LabStepNumberedLevel2"/>
      </w:pPr>
      <w:r>
        <w:t xml:space="preserve">Launch </w:t>
      </w:r>
      <w:r w:rsidRPr="003E6872">
        <w:rPr>
          <w:b/>
        </w:rPr>
        <w:t>Visual Studio 2012</w:t>
      </w:r>
      <w:r>
        <w:t xml:space="preserve"> as administrator: </w:t>
      </w:r>
      <w:r w:rsidRPr="003E6872">
        <w:rPr>
          <w:b/>
        </w:rPr>
        <w:t xml:space="preserve">Start </w:t>
      </w:r>
      <w:r w:rsidRPr="003E6872">
        <w:rPr>
          <w:b/>
        </w:rPr>
        <w:sym w:font="Wingdings" w:char="F0E0"/>
      </w:r>
      <w:r w:rsidRPr="003E6872">
        <w:rPr>
          <w:b/>
        </w:rPr>
        <w:t xml:space="preserve"> All Programs </w:t>
      </w:r>
      <w:r w:rsidRPr="003E6872">
        <w:rPr>
          <w:b/>
        </w:rPr>
        <w:sym w:font="Wingdings" w:char="F0E0"/>
      </w:r>
      <w:r w:rsidRPr="003E6872">
        <w:rPr>
          <w:b/>
        </w:rPr>
        <w:t xml:space="preserve"> Microsoft Visual Studio 2012 </w:t>
      </w:r>
      <w:r w:rsidRPr="003E6872">
        <w:rPr>
          <w:b/>
        </w:rPr>
        <w:sym w:font="Wingdings" w:char="F0E0"/>
      </w:r>
      <w:r w:rsidRPr="003E6872">
        <w:rPr>
          <w:b/>
        </w:rPr>
        <w:t xml:space="preserve"> Visual Studio 2012</w:t>
      </w:r>
      <w:r>
        <w:t>.</w:t>
      </w:r>
    </w:p>
    <w:p w:rsidR="000A35F2" w:rsidRDefault="000A35F2" w:rsidP="003E6872">
      <w:pPr>
        <w:pStyle w:val="LabStepNumberedLevel2"/>
      </w:pPr>
      <w:r>
        <w:t xml:space="preserve">Select </w:t>
      </w:r>
      <w:r w:rsidRPr="003E6872">
        <w:rPr>
          <w:b/>
        </w:rPr>
        <w:t xml:space="preserve">File </w:t>
      </w:r>
      <w:r w:rsidRPr="003E6872">
        <w:rPr>
          <w:b/>
        </w:rPr>
        <w:sym w:font="Wingdings" w:char="F0E0"/>
      </w:r>
      <w:r w:rsidRPr="003E6872">
        <w:rPr>
          <w:b/>
        </w:rPr>
        <w:t xml:space="preserve"> Open </w:t>
      </w:r>
      <w:r w:rsidRPr="003E6872">
        <w:rPr>
          <w:b/>
        </w:rPr>
        <w:sym w:font="Wingdings" w:char="F0E0"/>
      </w:r>
      <w:r w:rsidRPr="003E6872">
        <w:rPr>
          <w:b/>
        </w:rPr>
        <w:t xml:space="preserve"> Project/Solution</w:t>
      </w:r>
      <w:r>
        <w:t>.</w:t>
      </w:r>
    </w:p>
    <w:p w:rsidR="000A35F2" w:rsidRDefault="000A35F2" w:rsidP="003E6872">
      <w:pPr>
        <w:pStyle w:val="LabStepNumberedLevel2"/>
      </w:pPr>
      <w:r>
        <w:t xml:space="preserve">In the </w:t>
      </w:r>
      <w:r w:rsidRPr="003E6872">
        <w:rPr>
          <w:b/>
        </w:rPr>
        <w:t>Open Project</w:t>
      </w:r>
      <w:r>
        <w:t xml:space="preserve"> dialog, select the following project provided in the files associated with this lab:</w:t>
      </w:r>
    </w:p>
    <w:p w:rsidR="000A35F2" w:rsidRDefault="000A35F2" w:rsidP="000A35F2">
      <w:pPr>
        <w:pStyle w:val="LabStepCodeBlockLevel2"/>
      </w:pPr>
      <w:r>
        <w:t>[..]</w:t>
      </w:r>
      <w:r w:rsidRPr="004239DF">
        <w:t>\</w:t>
      </w:r>
      <w:r>
        <w:t>DevClientSide</w:t>
      </w:r>
      <w:r w:rsidRPr="006C4653">
        <w:t>\Exercises\Ex2\</w:t>
      </w:r>
      <w:r>
        <w:t>RestLab</w:t>
      </w:r>
      <w:r w:rsidRPr="004239DF">
        <w:t>.sln</w:t>
      </w:r>
    </w:p>
    <w:p w:rsidR="00323F94" w:rsidRDefault="00323F94" w:rsidP="003E6872">
      <w:pPr>
        <w:pStyle w:val="LabStepScreenshotLevel2"/>
      </w:pPr>
      <w:r>
        <w:drawing>
          <wp:inline distT="0" distB="0" distL="0" distR="0" wp14:anchorId="7EBF01A1" wp14:editId="00AE669E">
            <wp:extent cx="2400300" cy="2256692"/>
            <wp:effectExtent l="0" t="0" r="0" b="0"/>
            <wp:docPr id="7" name="Picture 7" descr="C:\Users\ANDREW~1.RIV\AppData\Local\Temp\SNAGHTMLe15c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e15cc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925" cy="2260100"/>
                    </a:xfrm>
                    <a:prstGeom prst="rect">
                      <a:avLst/>
                    </a:prstGeom>
                    <a:noFill/>
                    <a:ln>
                      <a:noFill/>
                    </a:ln>
                  </pic:spPr>
                </pic:pic>
              </a:graphicData>
            </a:graphic>
          </wp:inline>
        </w:drawing>
      </w:r>
    </w:p>
    <w:p w:rsidR="003B4809" w:rsidRDefault="003B4809" w:rsidP="003E6872">
      <w:pPr>
        <w:pStyle w:val="LabStepNumbered"/>
      </w:pPr>
      <w:r>
        <w:t>Ensure the project is using the lab’s site collection for testing:</w:t>
      </w:r>
    </w:p>
    <w:p w:rsidR="003B4809" w:rsidRDefault="003B4809" w:rsidP="003E6872">
      <w:pPr>
        <w:pStyle w:val="LabStepNumberedLevel2"/>
      </w:pPr>
      <w:r>
        <w:t xml:space="preserve">Select the project </w:t>
      </w:r>
      <w:proofErr w:type="spellStart"/>
      <w:r w:rsidR="00CB4EE9">
        <w:rPr>
          <w:b/>
        </w:rPr>
        <w:t>RestLab</w:t>
      </w:r>
      <w:proofErr w:type="spellEnd"/>
      <w:r w:rsidR="00CB4EE9">
        <w:rPr>
          <w:b/>
        </w:rPr>
        <w:t xml:space="preserve"> </w:t>
      </w:r>
      <w:r>
        <w:t xml:space="preserve">in the </w:t>
      </w:r>
      <w:r w:rsidRPr="003E6872">
        <w:rPr>
          <w:b/>
        </w:rPr>
        <w:t>Solution Explorer</w:t>
      </w:r>
      <w:r>
        <w:t xml:space="preserve"> tool window.</w:t>
      </w:r>
    </w:p>
    <w:p w:rsidR="003B4809" w:rsidRDefault="003B4809" w:rsidP="003E6872">
      <w:pPr>
        <w:pStyle w:val="LabStepNumberedLevel2"/>
      </w:pPr>
      <w:r>
        <w:t xml:space="preserve">Look in the </w:t>
      </w:r>
      <w:r w:rsidRPr="003E6872">
        <w:rPr>
          <w:b/>
        </w:rPr>
        <w:t>Properties</w:t>
      </w:r>
      <w:r>
        <w:t xml:space="preserve"> tool window. If the </w:t>
      </w:r>
      <w:r w:rsidRPr="003E6872">
        <w:rPr>
          <w:b/>
        </w:rPr>
        <w:t>Site URL</w:t>
      </w:r>
      <w:r>
        <w:t xml:space="preserve"> property does not show </w:t>
      </w:r>
      <w:hyperlink r:id="rId10" w:history="1">
        <w:r w:rsidR="00834FA1" w:rsidRPr="002C4298">
          <w:rPr>
            <w:rStyle w:val="Hyperlink"/>
          </w:rPr>
          <w:t>http://clientside.wingtip.com</w:t>
        </w:r>
      </w:hyperlink>
      <w:r>
        <w:t>, update it so it does.</w:t>
      </w:r>
    </w:p>
    <w:p w:rsidR="00721DC6" w:rsidRPr="00E31690" w:rsidRDefault="00323F94" w:rsidP="00323F94">
      <w:pPr>
        <w:pStyle w:val="LabStepScreenshot"/>
      </w:pPr>
      <w:r w:rsidRPr="00323F94">
        <w:rPr>
          <w:noProof/>
        </w:rPr>
        <w:lastRenderedPageBreak/>
        <w:drawing>
          <wp:inline distT="0" distB="0" distL="0" distR="0" wp14:anchorId="13464516" wp14:editId="31FBD56C">
            <wp:extent cx="2720576" cy="17908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0576" cy="1790855"/>
                    </a:xfrm>
                    <a:prstGeom prst="rect">
                      <a:avLst/>
                    </a:prstGeom>
                  </pic:spPr>
                </pic:pic>
              </a:graphicData>
            </a:graphic>
          </wp:inline>
        </w:drawing>
      </w:r>
    </w:p>
    <w:p w:rsidR="002A6D1E" w:rsidRDefault="002A6D1E" w:rsidP="002A6D1E">
      <w:pPr>
        <w:pStyle w:val="Heading4"/>
      </w:pPr>
      <w:r>
        <w:t xml:space="preserve">Tour of the Provided Visual Studio Solution </w:t>
      </w:r>
    </w:p>
    <w:p w:rsidR="00721DC6" w:rsidRDefault="00721DC6" w:rsidP="003E6872">
      <w:pPr>
        <w:pStyle w:val="LabStepNumbered"/>
      </w:pPr>
      <w:r>
        <w:t xml:space="preserve">Note there is a project item to create a list named </w:t>
      </w:r>
      <w:r w:rsidRPr="002A6D1E">
        <w:rPr>
          <w:b/>
        </w:rPr>
        <w:t>Customers</w:t>
      </w:r>
      <w:r>
        <w:t xml:space="preserve">. When you deploy the project later in this exercise, it creates a Contacts list with the title of </w:t>
      </w:r>
      <w:r w:rsidRPr="002A6D1E">
        <w:rPr>
          <w:b/>
        </w:rPr>
        <w:t>Customers</w:t>
      </w:r>
      <w:r>
        <w:t xml:space="preserve"> and adds a few default items that will be used in testing your code.</w:t>
      </w:r>
    </w:p>
    <w:p w:rsidR="002A6D1E" w:rsidRDefault="002A6D1E" w:rsidP="003E6872">
      <w:pPr>
        <w:pStyle w:val="LabStepNumbered"/>
      </w:pPr>
      <w:r>
        <w:t xml:space="preserve">Using the </w:t>
      </w:r>
      <w:r w:rsidRPr="002A6D1E">
        <w:rPr>
          <w:b/>
        </w:rPr>
        <w:t>Solution Explorer</w:t>
      </w:r>
      <w:r>
        <w:t xml:space="preserve"> tool window, within the </w:t>
      </w:r>
      <w:proofErr w:type="spellStart"/>
      <w:r>
        <w:rPr>
          <w:b/>
        </w:rPr>
        <w:t>RestLab</w:t>
      </w:r>
      <w:proofErr w:type="spellEnd"/>
      <w:r>
        <w:t xml:space="preserve"> project, expand the </w:t>
      </w:r>
      <w:r w:rsidRPr="002A6D1E">
        <w:rPr>
          <w:b/>
        </w:rPr>
        <w:t>Modules</w:t>
      </w:r>
      <w:r>
        <w:t xml:space="preserve"> folder.</w:t>
      </w:r>
    </w:p>
    <w:p w:rsidR="00721DC6" w:rsidRDefault="00721DC6" w:rsidP="003E6872">
      <w:pPr>
        <w:pStyle w:val="LabStepNumbered"/>
      </w:pPr>
      <w:r>
        <w:t xml:space="preserve">Inside the </w:t>
      </w:r>
      <w:r w:rsidRPr="002E177C">
        <w:rPr>
          <w:b/>
        </w:rPr>
        <w:t>Modules</w:t>
      </w:r>
      <w:r>
        <w:t xml:space="preserve"> folder, there are three existing modules named </w:t>
      </w:r>
      <w:proofErr w:type="spellStart"/>
      <w:r w:rsidRPr="00E31690">
        <w:rPr>
          <w:b/>
        </w:rPr>
        <w:t>LabPages</w:t>
      </w:r>
      <w:proofErr w:type="spellEnd"/>
      <w:r>
        <w:t xml:space="preserve">, </w:t>
      </w:r>
      <w:proofErr w:type="spellStart"/>
      <w:r w:rsidRPr="00E31690">
        <w:rPr>
          <w:b/>
        </w:rPr>
        <w:t>RootFolder</w:t>
      </w:r>
      <w:proofErr w:type="spellEnd"/>
      <w:r>
        <w:t xml:space="preserve"> and </w:t>
      </w:r>
      <w:proofErr w:type="spellStart"/>
      <w:r w:rsidRPr="00E31690">
        <w:rPr>
          <w:b/>
        </w:rPr>
        <w:t>SolutionPage</w:t>
      </w:r>
      <w:proofErr w:type="spellEnd"/>
      <w:r>
        <w:t>.</w:t>
      </w:r>
    </w:p>
    <w:p w:rsidR="00721DC6" w:rsidRDefault="00721DC6" w:rsidP="003E6872">
      <w:pPr>
        <w:pStyle w:val="LabStepNumberedLevel2"/>
      </w:pPr>
      <w:r>
        <w:t xml:space="preserve">Expand the Module named </w:t>
      </w:r>
      <w:proofErr w:type="spellStart"/>
      <w:r w:rsidRPr="00E31690">
        <w:rPr>
          <w:b/>
        </w:rPr>
        <w:t>LabPages</w:t>
      </w:r>
      <w:proofErr w:type="spellEnd"/>
      <w:r>
        <w:t xml:space="preserve"> and see what files are inside. There are four site pages and a JavaScript file associated with each of the site pages. Most of the work you will do in this lab will involve writing JavaScript code inside these JavaScript source files to retrieve data using the CSOM </w:t>
      </w:r>
      <w:r w:rsidR="00323F94">
        <w:t xml:space="preserve">/ </w:t>
      </w:r>
      <w:r>
        <w:t>REST API.</w:t>
      </w:r>
    </w:p>
    <w:p w:rsidR="00721DC6" w:rsidRPr="00323F94" w:rsidRDefault="00323F94" w:rsidP="003E6872">
      <w:pPr>
        <w:pStyle w:val="LabStepScreenshotLevel2"/>
      </w:pPr>
      <w:r>
        <w:drawing>
          <wp:inline distT="0" distB="0" distL="0" distR="0">
            <wp:extent cx="2590800" cy="2628900"/>
            <wp:effectExtent l="0" t="0" r="0" b="0"/>
            <wp:docPr id="8" name="Picture 8" descr="C:\Users\ANDREW~1.RIV\AppData\Local\Temp\SNAGHTMLe1c8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e1c8d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628900"/>
                    </a:xfrm>
                    <a:prstGeom prst="rect">
                      <a:avLst/>
                    </a:prstGeom>
                    <a:noFill/>
                    <a:ln>
                      <a:noFill/>
                    </a:ln>
                  </pic:spPr>
                </pic:pic>
              </a:graphicData>
            </a:graphic>
          </wp:inline>
        </w:drawing>
      </w:r>
    </w:p>
    <w:p w:rsidR="00721DC6" w:rsidRDefault="00721DC6" w:rsidP="003E6872">
      <w:pPr>
        <w:pStyle w:val="LabStepNumberedLevel2"/>
      </w:pPr>
      <w:r>
        <w:t xml:space="preserve">Expand the Module named </w:t>
      </w:r>
      <w:proofErr w:type="spellStart"/>
      <w:r>
        <w:rPr>
          <w:b/>
        </w:rPr>
        <w:t>RootFolder</w:t>
      </w:r>
      <w:proofErr w:type="spellEnd"/>
      <w:r>
        <w:t xml:space="preserve"> and see what files are inside. This </w:t>
      </w:r>
      <w:proofErr w:type="gramStart"/>
      <w:r>
        <w:t>modules</w:t>
      </w:r>
      <w:proofErr w:type="gramEnd"/>
      <w:r>
        <w:t xml:space="preserve"> contains JavaScript libraries for </w:t>
      </w:r>
      <w:r w:rsidRPr="002E177C">
        <w:rPr>
          <w:b/>
        </w:rPr>
        <w:t>jquery.js</w:t>
      </w:r>
      <w:r>
        <w:t xml:space="preserve">, </w:t>
      </w:r>
      <w:r w:rsidRPr="002E177C">
        <w:rPr>
          <w:b/>
        </w:rPr>
        <w:t>jquery-ui.js</w:t>
      </w:r>
      <w:r>
        <w:t xml:space="preserve">, </w:t>
      </w:r>
      <w:r w:rsidRPr="002E177C">
        <w:rPr>
          <w:b/>
        </w:rPr>
        <w:t>datajs.js</w:t>
      </w:r>
      <w:r>
        <w:t xml:space="preserve"> and </w:t>
      </w:r>
      <w:r w:rsidRPr="002E177C">
        <w:rPr>
          <w:b/>
        </w:rPr>
        <w:t>jsrender.js</w:t>
      </w:r>
      <w:r>
        <w:t xml:space="preserve">. There is also a </w:t>
      </w:r>
      <w:proofErr w:type="spellStart"/>
      <w:r w:rsidRPr="002E177C">
        <w:rPr>
          <w:b/>
        </w:rPr>
        <w:t>css</w:t>
      </w:r>
      <w:proofErr w:type="spellEnd"/>
      <w:r>
        <w:t xml:space="preserve"> folder with .</w:t>
      </w:r>
      <w:proofErr w:type="spellStart"/>
      <w:r>
        <w:t>css</w:t>
      </w:r>
      <w:proofErr w:type="spellEnd"/>
      <w:r>
        <w:t xml:space="preserve"> files and images which are part of the jQuery UI library. Note that the links to these library source files have already been added to the pages you will be working with. Therefore, the code you write in this lab can automatically use the jQuery and jQuery UI libraries without you having to worry about linking to their source files.</w:t>
      </w:r>
    </w:p>
    <w:p w:rsidR="00721DC6" w:rsidRDefault="00301143" w:rsidP="003E6872">
      <w:pPr>
        <w:pStyle w:val="LabStepScreenshotLevel2"/>
      </w:pPr>
      <w:r>
        <w:lastRenderedPageBreak/>
        <w:drawing>
          <wp:inline distT="0" distB="0" distL="0" distR="0">
            <wp:extent cx="2354580" cy="2209800"/>
            <wp:effectExtent l="0" t="0" r="0" b="0"/>
            <wp:docPr id="9" name="Picture 9" descr="C:\Users\ANDREW~1.RIV\AppData\Local\Temp\SNAGHTMLe1d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e1d2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4580" cy="2209800"/>
                    </a:xfrm>
                    <a:prstGeom prst="rect">
                      <a:avLst/>
                    </a:prstGeom>
                    <a:noFill/>
                    <a:ln>
                      <a:noFill/>
                    </a:ln>
                  </pic:spPr>
                </pic:pic>
              </a:graphicData>
            </a:graphic>
          </wp:inline>
        </w:drawing>
      </w:r>
    </w:p>
    <w:p w:rsidR="00721DC6" w:rsidRDefault="00721DC6" w:rsidP="003E6872">
      <w:pPr>
        <w:pStyle w:val="LabStepNumberedLevel2"/>
      </w:pPr>
      <w:r>
        <w:t xml:space="preserve">Expand the Module named </w:t>
      </w:r>
      <w:proofErr w:type="spellStart"/>
      <w:r w:rsidRPr="002E177C">
        <w:rPr>
          <w:b/>
        </w:rPr>
        <w:t>SolutionPages</w:t>
      </w:r>
      <w:proofErr w:type="spellEnd"/>
      <w:r>
        <w:t xml:space="preserve"> and see what files are inside. There are four site pages and an associated JavaScri</w:t>
      </w:r>
      <w:r w:rsidR="002B51F0">
        <w:t>pt file for each site page. The</w:t>
      </w:r>
      <w:r>
        <w:t xml:space="preserve"> four JavaScript files represent the solutions to the exercises for this lab.</w:t>
      </w:r>
    </w:p>
    <w:p w:rsidR="00721DC6" w:rsidRDefault="00301143" w:rsidP="003E6872">
      <w:pPr>
        <w:pStyle w:val="LabStepScreenshotLevel2"/>
      </w:pPr>
      <w:r>
        <w:drawing>
          <wp:inline distT="0" distB="0" distL="0" distR="0">
            <wp:extent cx="2156460" cy="2179320"/>
            <wp:effectExtent l="0" t="0" r="0" b="0"/>
            <wp:docPr id="10" name="Picture 10" descr="C:\Users\ANDREW~1.RIV\AppData\Local\Temp\SNAGHTMLe1dbf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e1dbf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60" cy="2179320"/>
                    </a:xfrm>
                    <a:prstGeom prst="rect">
                      <a:avLst/>
                    </a:prstGeom>
                    <a:noFill/>
                    <a:ln>
                      <a:noFill/>
                    </a:ln>
                  </pic:spPr>
                </pic:pic>
              </a:graphicData>
            </a:graphic>
          </wp:inline>
        </w:drawing>
      </w:r>
    </w:p>
    <w:p w:rsidR="00721DC6" w:rsidRDefault="00721DC6" w:rsidP="003E6872">
      <w:pPr>
        <w:pStyle w:val="LabStepNumbered"/>
      </w:pPr>
      <w:r>
        <w:t xml:space="preserve">The </w:t>
      </w:r>
      <w:proofErr w:type="spellStart"/>
      <w:r w:rsidRPr="00136AA5">
        <w:rPr>
          <w:b/>
        </w:rPr>
        <w:t>RestLab</w:t>
      </w:r>
      <w:proofErr w:type="spellEnd"/>
      <w:r w:rsidR="008E7126">
        <w:t xml:space="preserve"> project contains a feature</w:t>
      </w:r>
      <w:r>
        <w:t xml:space="preserve"> named </w:t>
      </w:r>
      <w:proofErr w:type="spellStart"/>
      <w:r w:rsidRPr="00136AA5">
        <w:rPr>
          <w:b/>
        </w:rPr>
        <w:t>MainSite</w:t>
      </w:r>
      <w:proofErr w:type="spellEnd"/>
      <w:r>
        <w:t xml:space="preserve"> which has an associated feature receiver. When this </w:t>
      </w:r>
      <w:proofErr w:type="gramStart"/>
      <w:r>
        <w:t>features</w:t>
      </w:r>
      <w:proofErr w:type="gramEnd"/>
      <w:r>
        <w:t xml:space="preserve"> activates, the code inside the feature receiver creates navigation links to the pages for the lab as well as the solution pages.</w:t>
      </w:r>
    </w:p>
    <w:p w:rsidR="002A6D1E" w:rsidRDefault="002A6D1E" w:rsidP="002A6D1E">
      <w:pPr>
        <w:pStyle w:val="LabStepNumbered"/>
      </w:pPr>
      <w:r>
        <w:t>Build and test your application</w:t>
      </w:r>
      <w:r w:rsidRPr="00E728BB">
        <w:t xml:space="preserve"> </w:t>
      </w:r>
      <w:r>
        <w:t xml:space="preserve">by </w:t>
      </w:r>
      <w:r w:rsidRPr="00E728BB">
        <w:t>press</w:t>
      </w:r>
      <w:r>
        <w:t>ing</w:t>
      </w:r>
      <w:r w:rsidRPr="00E728BB">
        <w:t xml:space="preserve"> </w:t>
      </w:r>
      <w:r w:rsidRPr="00EB1D0C">
        <w:rPr>
          <w:b/>
        </w:rPr>
        <w:t>[F5]</w:t>
      </w:r>
      <w:r w:rsidRPr="00E728BB">
        <w:t xml:space="preserve"> or </w:t>
      </w:r>
      <w:r w:rsidRPr="00EB1D0C">
        <w:rPr>
          <w:b/>
        </w:rPr>
        <w:t xml:space="preserve">Debug </w:t>
      </w:r>
      <w:r w:rsidRPr="00586B67">
        <w:rPr>
          <w:b/>
        </w:rPr>
        <w:sym w:font="Wingdings" w:char="F0E0"/>
      </w:r>
      <w:r w:rsidRPr="00EB1D0C">
        <w:rPr>
          <w:b/>
        </w:rPr>
        <w:t xml:space="preserve"> Start Debugging</w:t>
      </w:r>
      <w:r w:rsidRPr="00E728BB">
        <w:t xml:space="preserve">. </w:t>
      </w:r>
    </w:p>
    <w:p w:rsidR="007F3FFB" w:rsidRDefault="007F3FFB" w:rsidP="003E6872">
      <w:pPr>
        <w:pStyle w:val="LabStepNumberedLevel2"/>
      </w:pPr>
      <w:r>
        <w:t xml:space="preserve">If prompted with an </w:t>
      </w:r>
      <w:r w:rsidRPr="002E29B5">
        <w:rPr>
          <w:b/>
        </w:rPr>
        <w:t>Attach Security Warning</w:t>
      </w:r>
      <w:r>
        <w:t xml:space="preserve"> dialog, click </w:t>
      </w:r>
      <w:r w:rsidRPr="002E29B5">
        <w:rPr>
          <w:b/>
        </w:rPr>
        <w:t>Attach</w:t>
      </w:r>
      <w:r>
        <w:t>.</w:t>
      </w:r>
    </w:p>
    <w:p w:rsidR="00EB5964" w:rsidRDefault="00EB5964" w:rsidP="003E6872">
      <w:pPr>
        <w:pStyle w:val="LabStepNumbered"/>
      </w:pPr>
      <w:r>
        <w:t>Once the solution has been deployed, Internet Explorer will launch and navigate to the homepage of the site. Notice all the links in the Quick Launch navigation:</w:t>
      </w:r>
    </w:p>
    <w:p w:rsidR="00721DC6" w:rsidRDefault="00EB5964" w:rsidP="00721DC6">
      <w:pPr>
        <w:pStyle w:val="LabStepScreenshot"/>
      </w:pPr>
      <w:r>
        <w:rPr>
          <w:noProof/>
        </w:rPr>
        <w:lastRenderedPageBreak/>
        <w:drawing>
          <wp:inline distT="0" distB="0" distL="0" distR="0">
            <wp:extent cx="4465320" cy="3065679"/>
            <wp:effectExtent l="0" t="0" r="0" b="1905"/>
            <wp:docPr id="11" name="Picture 11" descr="C:\Users\ANDREW~1.RIV\AppData\Local\Temp\SNAGHTMLe2588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e25882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5647" cy="3072769"/>
                    </a:xfrm>
                    <a:prstGeom prst="rect">
                      <a:avLst/>
                    </a:prstGeom>
                    <a:noFill/>
                    <a:ln>
                      <a:noFill/>
                    </a:ln>
                  </pic:spPr>
                </pic:pic>
              </a:graphicData>
            </a:graphic>
          </wp:inline>
        </w:drawing>
      </w:r>
    </w:p>
    <w:p w:rsidR="00EB5964" w:rsidRDefault="00EB5964" w:rsidP="003E6872">
      <w:pPr>
        <w:pStyle w:val="LabStepNumbered"/>
      </w:pPr>
      <w:r>
        <w:t xml:space="preserve">Using the Quick Launch navigation, select </w:t>
      </w:r>
      <w:r w:rsidR="00721DC6" w:rsidRPr="008805E5">
        <w:rPr>
          <w:b/>
        </w:rPr>
        <w:t>Exercise 1</w:t>
      </w:r>
      <w:r w:rsidR="00721DC6">
        <w:t xml:space="preserve"> to navigate to the page </w:t>
      </w:r>
      <w:r w:rsidR="00721DC6" w:rsidRPr="008805E5">
        <w:rPr>
          <w:b/>
        </w:rPr>
        <w:t>Exercise1.aspx</w:t>
      </w:r>
      <w:r w:rsidR="00721DC6">
        <w:t xml:space="preserve">. </w:t>
      </w:r>
    </w:p>
    <w:p w:rsidR="00721DC6" w:rsidRDefault="00EB5964" w:rsidP="003E6872">
      <w:pPr>
        <w:pStyle w:val="LabStepNumberedLevel2"/>
      </w:pPr>
      <w:r>
        <w:t>T</w:t>
      </w:r>
      <w:r w:rsidR="00721DC6">
        <w:t xml:space="preserve">here is a command button on the page. Click the </w:t>
      </w:r>
      <w:r w:rsidRPr="00EB5964">
        <w:rPr>
          <w:b/>
        </w:rPr>
        <w:t>Get Site Info</w:t>
      </w:r>
      <w:r w:rsidR="00721DC6">
        <w:t xml:space="preserve"> button and notice that the code currently behind this button writes some text to an element on the page.</w:t>
      </w:r>
    </w:p>
    <w:p w:rsidR="00721DC6" w:rsidRDefault="00EB5964" w:rsidP="00721DC6">
      <w:pPr>
        <w:pStyle w:val="LabStepScreenshot"/>
      </w:pPr>
      <w:r>
        <w:rPr>
          <w:noProof/>
        </w:rPr>
        <w:drawing>
          <wp:inline distT="0" distB="0" distL="0" distR="0">
            <wp:extent cx="4579620" cy="1600815"/>
            <wp:effectExtent l="0" t="0" r="0" b="0"/>
            <wp:docPr id="18" name="Picture 18" descr="C:\Users\ANDREW~1.RIV\AppData\Local\Temp\SNAGHTMLe275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1.RIV\AppData\Local\Temp\SNAGHTMLe275b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0633" cy="1604664"/>
                    </a:xfrm>
                    <a:prstGeom prst="rect">
                      <a:avLst/>
                    </a:prstGeom>
                    <a:noFill/>
                    <a:ln>
                      <a:noFill/>
                    </a:ln>
                  </pic:spPr>
                </pic:pic>
              </a:graphicData>
            </a:graphic>
          </wp:inline>
        </w:drawing>
      </w:r>
    </w:p>
    <w:p w:rsidR="00EB5964" w:rsidRDefault="00EB5964" w:rsidP="00EB5964">
      <w:pPr>
        <w:pStyle w:val="LabStepNumbered"/>
      </w:pPr>
      <w:r>
        <w:t>Close the browser to stop the debugger and go back to Visual Studio.</w:t>
      </w:r>
    </w:p>
    <w:p w:rsidR="00EB5964" w:rsidRDefault="00423C8C" w:rsidP="00EB5964">
      <w:pPr>
        <w:pStyle w:val="Heading4"/>
      </w:pPr>
      <w:r>
        <w:t>Use jQuery and the REST API to Display Site Properties</w:t>
      </w:r>
    </w:p>
    <w:p w:rsidR="00386240" w:rsidRDefault="00386240" w:rsidP="003E6872">
      <w:pPr>
        <w:pStyle w:val="LabStepNumbered"/>
      </w:pPr>
      <w:r>
        <w:t xml:space="preserve">Using the </w:t>
      </w:r>
      <w:r w:rsidRPr="00386240">
        <w:rPr>
          <w:b/>
        </w:rPr>
        <w:t>Solution Explorer</w:t>
      </w:r>
      <w:r>
        <w:t xml:space="preserve"> tool window, find the file </w:t>
      </w:r>
      <w:r w:rsidRPr="00386240">
        <w:rPr>
          <w:b/>
        </w:rPr>
        <w:t xml:space="preserve">Modules \ </w:t>
      </w:r>
      <w:proofErr w:type="spellStart"/>
      <w:r w:rsidRPr="00386240">
        <w:rPr>
          <w:b/>
        </w:rPr>
        <w:t>LabPages</w:t>
      </w:r>
      <w:proofErr w:type="spellEnd"/>
      <w:r w:rsidRPr="00386240">
        <w:rPr>
          <w:b/>
        </w:rPr>
        <w:t xml:space="preserve"> \ Exercise1.aspx</w:t>
      </w:r>
      <w:r>
        <w:t xml:space="preserve"> file. Right-click the </w:t>
      </w:r>
      <w:r>
        <w:rPr>
          <w:b/>
        </w:rPr>
        <w:t>Exercise</w:t>
      </w:r>
      <w:r w:rsidR="00BB58EE">
        <w:rPr>
          <w:b/>
        </w:rPr>
        <w:t>0</w:t>
      </w:r>
      <w:r>
        <w:rPr>
          <w:b/>
        </w:rPr>
        <w:t xml:space="preserve">1.aspx </w:t>
      </w:r>
      <w:r>
        <w:t xml:space="preserve">file and select </w:t>
      </w:r>
      <w:r w:rsidRPr="00386240">
        <w:rPr>
          <w:b/>
        </w:rPr>
        <w:t>Open</w:t>
      </w:r>
      <w:r>
        <w:t>.</w:t>
      </w:r>
    </w:p>
    <w:p w:rsidR="00721DC6" w:rsidRDefault="00386240" w:rsidP="003E6872">
      <w:pPr>
        <w:pStyle w:val="LabStepNumberedLevel2"/>
      </w:pPr>
      <w:r>
        <w:t>N</w:t>
      </w:r>
      <w:r w:rsidR="00721DC6">
        <w:t xml:space="preserve">otice that the placeholder named </w:t>
      </w:r>
      <w:proofErr w:type="spellStart"/>
      <w:r w:rsidR="00721DC6" w:rsidRPr="00EB5964">
        <w:rPr>
          <w:b/>
        </w:rPr>
        <w:t>PlaceHolderAddition</w:t>
      </w:r>
      <w:r w:rsidR="009004E6">
        <w:rPr>
          <w:b/>
        </w:rPr>
        <w:t>al</w:t>
      </w:r>
      <w:r w:rsidR="00721DC6" w:rsidRPr="00EB5964">
        <w:rPr>
          <w:b/>
        </w:rPr>
        <w:t>PageHead</w:t>
      </w:r>
      <w:proofErr w:type="spellEnd"/>
      <w:r w:rsidR="00721DC6">
        <w:t xml:space="preserve"> already contains links to </w:t>
      </w:r>
      <w:r w:rsidR="00721DC6" w:rsidRPr="00EB5964">
        <w:rPr>
          <w:b/>
        </w:rPr>
        <w:t>jquery.js</w:t>
      </w:r>
      <w:r w:rsidR="00721DC6">
        <w:t xml:space="preserve">, </w:t>
      </w:r>
      <w:r w:rsidR="00721DC6" w:rsidRPr="00EB5964">
        <w:rPr>
          <w:b/>
        </w:rPr>
        <w:t>jquery-ui.js</w:t>
      </w:r>
      <w:r w:rsidR="00721DC6">
        <w:t xml:space="preserve"> and the JavaScript file you will be editing in this exercise named </w:t>
      </w:r>
      <w:r w:rsidR="00721DC6" w:rsidRPr="00EB5964">
        <w:rPr>
          <w:b/>
        </w:rPr>
        <w:t>Exercise01.js</w:t>
      </w:r>
      <w:r w:rsidR="00721DC6">
        <w:t>.</w:t>
      </w:r>
    </w:p>
    <w:p w:rsidR="00721DC6" w:rsidRPr="00FC7901" w:rsidRDefault="00721DC6" w:rsidP="00386240">
      <w:pPr>
        <w:pStyle w:val="LabStepCodeBlockLevel2"/>
      </w:pPr>
      <w:r w:rsidRPr="00FC7901">
        <w:t>&lt;SharePoint:ScriptLink Name=</w:t>
      </w:r>
      <w:r>
        <w:t>"</w:t>
      </w:r>
      <w:r w:rsidRPr="00FC7901">
        <w:t>~sitecollection/js/jquery.js</w:t>
      </w:r>
      <w:r>
        <w:t>"</w:t>
      </w:r>
      <w:r w:rsidRPr="00FC7901">
        <w:t xml:space="preserve"> D</w:t>
      </w:r>
      <w:r>
        <w:t>efer="false" runat="server" /&gt;</w:t>
      </w:r>
    </w:p>
    <w:p w:rsidR="00721DC6" w:rsidRDefault="00721DC6" w:rsidP="00386240">
      <w:pPr>
        <w:pStyle w:val="LabStepCodeBlockLevel2"/>
      </w:pPr>
      <w:r w:rsidRPr="00FC7901">
        <w:t>&lt;SharePoint:ScriptLink Name=</w:t>
      </w:r>
      <w:r>
        <w:t>"</w:t>
      </w:r>
      <w:r w:rsidRPr="00FC7901">
        <w:t>~sitecollection/js/jquery-ui.js</w:t>
      </w:r>
      <w:r>
        <w:t>"</w:t>
      </w:r>
      <w:r w:rsidRPr="00FC7901">
        <w:t xml:space="preserve"> D</w:t>
      </w:r>
      <w:r>
        <w:t>efer="false" runat="server" /&gt;</w:t>
      </w:r>
      <w:r>
        <w:br/>
      </w:r>
      <w:r w:rsidRPr="00FC7901">
        <w:t>&lt;script src=</w:t>
      </w:r>
      <w:r>
        <w:t>"</w:t>
      </w:r>
      <w:r w:rsidRPr="00FC7901">
        <w:t>Exercise01.js</w:t>
      </w:r>
      <w:r>
        <w:t>"</w:t>
      </w:r>
      <w:r w:rsidRPr="00FC7901">
        <w:t xml:space="preserve"> type=</w:t>
      </w:r>
      <w:r>
        <w:t>"</w:t>
      </w:r>
      <w:r w:rsidRPr="00FC7901">
        <w:t>text/javascript</w:t>
      </w:r>
      <w:r>
        <w:t>"</w:t>
      </w:r>
      <w:r w:rsidRPr="00FC7901">
        <w:t xml:space="preserve"> &gt;&lt;/script&gt;</w:t>
      </w:r>
    </w:p>
    <w:p w:rsidR="00721DC6" w:rsidRDefault="00721DC6" w:rsidP="003E6872">
      <w:pPr>
        <w:pStyle w:val="LabStepNumberedLevel2"/>
      </w:pPr>
      <w:r>
        <w:t xml:space="preserve">Also note that </w:t>
      </w:r>
      <w:r w:rsidRPr="00FC7901">
        <w:rPr>
          <w:b/>
        </w:rPr>
        <w:t>Exercise1.aspx</w:t>
      </w:r>
      <w:r>
        <w:t xml:space="preserve"> contains a placeholder named </w:t>
      </w:r>
      <w:proofErr w:type="spellStart"/>
      <w:r w:rsidRPr="00136AA5">
        <w:rPr>
          <w:b/>
        </w:rPr>
        <w:t>PlaceHolder</w:t>
      </w:r>
      <w:r>
        <w:rPr>
          <w:b/>
        </w:rPr>
        <w:t>Main</w:t>
      </w:r>
      <w:proofErr w:type="spellEnd"/>
      <w:r>
        <w:t xml:space="preserve"> which contains a </w:t>
      </w:r>
      <w:r w:rsidR="00F36A8A" w:rsidRPr="00F36A8A">
        <w:rPr>
          <w:b/>
        </w:rPr>
        <w:t>&lt;</w:t>
      </w:r>
      <w:r w:rsidRPr="00F36A8A">
        <w:rPr>
          <w:b/>
        </w:rPr>
        <w:t>input</w:t>
      </w:r>
      <w:r w:rsidR="00F36A8A" w:rsidRPr="00F36A8A">
        <w:rPr>
          <w:b/>
        </w:rPr>
        <w:t>&gt;</w:t>
      </w:r>
      <w:r>
        <w:t xml:space="preserve"> </w:t>
      </w:r>
      <w:r w:rsidR="00F36A8A">
        <w:t>button</w:t>
      </w:r>
      <w:r>
        <w:t xml:space="preserve"> with an </w:t>
      </w:r>
      <w:r w:rsidRPr="00136AA5">
        <w:rPr>
          <w:b/>
        </w:rPr>
        <w:t>id</w:t>
      </w:r>
      <w:r>
        <w:t xml:space="preserve"> of </w:t>
      </w:r>
      <w:proofErr w:type="spellStart"/>
      <w:r w:rsidRPr="00136AA5">
        <w:rPr>
          <w:b/>
        </w:rPr>
        <w:t>cmdGetSiteInfo</w:t>
      </w:r>
      <w:proofErr w:type="spellEnd"/>
      <w:r>
        <w:t xml:space="preserve"> which acts as a command button</w:t>
      </w:r>
      <w:r w:rsidR="00F36A8A">
        <w:t>. It also has</w:t>
      </w:r>
      <w:r>
        <w:t xml:space="preserve"> a </w:t>
      </w:r>
      <w:r w:rsidR="00F36A8A" w:rsidRPr="00F36A8A">
        <w:rPr>
          <w:b/>
        </w:rPr>
        <w:t>&lt;</w:t>
      </w:r>
      <w:r w:rsidRPr="00F36A8A">
        <w:rPr>
          <w:b/>
        </w:rPr>
        <w:t>div</w:t>
      </w:r>
      <w:r w:rsidR="00F36A8A" w:rsidRPr="00F36A8A">
        <w:rPr>
          <w:b/>
        </w:rPr>
        <w:t>&gt;</w:t>
      </w:r>
      <w:r>
        <w:t xml:space="preserve"> with an </w:t>
      </w:r>
      <w:r w:rsidRPr="00B45D57">
        <w:rPr>
          <w:b/>
        </w:rPr>
        <w:t>id</w:t>
      </w:r>
      <w:r>
        <w:t xml:space="preserve"> of </w:t>
      </w:r>
      <w:r w:rsidRPr="00136AA5">
        <w:rPr>
          <w:b/>
        </w:rPr>
        <w:t>result</w:t>
      </w:r>
      <w:r w:rsidR="008D4601">
        <w:rPr>
          <w:b/>
        </w:rPr>
        <w:t>s</w:t>
      </w:r>
      <w:r>
        <w:t xml:space="preserve">. When you write your code over the next few steps, you use this </w:t>
      </w:r>
      <w:r w:rsidR="00F36A8A" w:rsidRPr="00F36A8A">
        <w:rPr>
          <w:b/>
        </w:rPr>
        <w:t>&lt;</w:t>
      </w:r>
      <w:r w:rsidRPr="00F36A8A">
        <w:rPr>
          <w:b/>
        </w:rPr>
        <w:t>div</w:t>
      </w:r>
      <w:r w:rsidR="00F36A8A" w:rsidRPr="00F36A8A">
        <w:rPr>
          <w:b/>
        </w:rPr>
        <w:t>&gt;</w:t>
      </w:r>
      <w:r>
        <w:t xml:space="preserve"> display content on the page.</w:t>
      </w:r>
    </w:p>
    <w:p w:rsidR="00721DC6" w:rsidRDefault="00721DC6" w:rsidP="00F36A8A">
      <w:pPr>
        <w:pStyle w:val="LabStepCodeBlockLevel2"/>
      </w:pPr>
      <w:r>
        <w:t>&lt;asp:Content ContentPlaceHolderId="PlaceHolderMain" runat="server"&gt;</w:t>
      </w:r>
    </w:p>
    <w:p w:rsidR="00721DC6" w:rsidRDefault="00721DC6" w:rsidP="00F36A8A">
      <w:pPr>
        <w:pStyle w:val="LabStepCodeBlockLevel2"/>
      </w:pPr>
      <w:r>
        <w:t xml:space="preserve">   </w:t>
      </w:r>
    </w:p>
    <w:p w:rsidR="00721DC6" w:rsidRDefault="00721DC6" w:rsidP="00F36A8A">
      <w:pPr>
        <w:pStyle w:val="LabStepCodeBlockLevel2"/>
      </w:pPr>
      <w:r>
        <w:t xml:space="preserve">  &lt;div id="toolbar" class="ui-widget-header" &gt;</w:t>
      </w:r>
    </w:p>
    <w:p w:rsidR="00721DC6" w:rsidRDefault="00721DC6" w:rsidP="00F36A8A">
      <w:pPr>
        <w:pStyle w:val="LabStepCodeBlockLevel2"/>
      </w:pPr>
      <w:r>
        <w:lastRenderedPageBreak/>
        <w:t xml:space="preserve">    &lt;input id="cmdGetSiteInfo" type="button" value="Get Site Info"  /&gt;</w:t>
      </w:r>
    </w:p>
    <w:p w:rsidR="00721DC6" w:rsidRDefault="00721DC6" w:rsidP="00F36A8A">
      <w:pPr>
        <w:pStyle w:val="LabStepCodeBlockLevel2"/>
      </w:pPr>
      <w:r>
        <w:t xml:space="preserve">  &lt;/div&gt;</w:t>
      </w:r>
    </w:p>
    <w:p w:rsidR="00721DC6" w:rsidRDefault="00721DC6" w:rsidP="00F36A8A">
      <w:pPr>
        <w:pStyle w:val="LabStepCodeBlockLevel2"/>
      </w:pPr>
      <w:r>
        <w:t xml:space="preserve">  </w:t>
      </w:r>
    </w:p>
    <w:p w:rsidR="00721DC6" w:rsidRDefault="00721DC6" w:rsidP="00F36A8A">
      <w:pPr>
        <w:pStyle w:val="LabStepCodeBlockLevel2"/>
      </w:pPr>
      <w:r>
        <w:t xml:space="preserve">  &lt;div id="results" /&gt;</w:t>
      </w:r>
    </w:p>
    <w:p w:rsidR="00721DC6" w:rsidRDefault="00721DC6" w:rsidP="00F36A8A">
      <w:pPr>
        <w:pStyle w:val="LabStepCodeBlockLevel2"/>
      </w:pPr>
      <w:r>
        <w:t xml:space="preserve">  </w:t>
      </w:r>
    </w:p>
    <w:p w:rsidR="00721DC6" w:rsidRPr="00FC7901" w:rsidRDefault="00721DC6" w:rsidP="00F36A8A">
      <w:pPr>
        <w:pStyle w:val="LabStepCodeBlockLevel2"/>
      </w:pPr>
      <w:r>
        <w:t>&lt;/asp:Content&gt;</w:t>
      </w:r>
    </w:p>
    <w:p w:rsidR="00E50E06" w:rsidRDefault="00E50E06" w:rsidP="00745FF1">
      <w:pPr>
        <w:pStyle w:val="LabStepNumbered"/>
      </w:pPr>
      <w:r>
        <w:t xml:space="preserve">Update </w:t>
      </w:r>
      <w:r w:rsidRPr="00277DC3">
        <w:rPr>
          <w:b/>
        </w:rPr>
        <w:t>Exercise1.aspx</w:t>
      </w:r>
      <w:r>
        <w:t xml:space="preserve"> to use jQuery to update the user interface:</w:t>
      </w:r>
    </w:p>
    <w:p w:rsidR="00745FF1" w:rsidRDefault="00745FF1" w:rsidP="003E6872">
      <w:pPr>
        <w:pStyle w:val="LabStepNumberedLevel2"/>
      </w:pPr>
      <w:r>
        <w:t xml:space="preserve">Using the </w:t>
      </w:r>
      <w:r w:rsidRPr="00386240">
        <w:rPr>
          <w:b/>
        </w:rPr>
        <w:t>Solution Explorer</w:t>
      </w:r>
      <w:r>
        <w:t xml:space="preserve"> tool window, find the file </w:t>
      </w:r>
      <w:r w:rsidRPr="00386240">
        <w:rPr>
          <w:b/>
        </w:rPr>
        <w:t>Mod</w:t>
      </w:r>
      <w:r>
        <w:rPr>
          <w:b/>
        </w:rPr>
        <w:t xml:space="preserve">ules \ </w:t>
      </w:r>
      <w:proofErr w:type="spellStart"/>
      <w:r>
        <w:rPr>
          <w:b/>
        </w:rPr>
        <w:t>LabPages</w:t>
      </w:r>
      <w:proofErr w:type="spellEnd"/>
      <w:r>
        <w:rPr>
          <w:b/>
        </w:rPr>
        <w:t xml:space="preserve"> \ Exercise</w:t>
      </w:r>
      <w:r w:rsidR="00BB58EE">
        <w:rPr>
          <w:b/>
        </w:rPr>
        <w:t>0</w:t>
      </w:r>
      <w:r>
        <w:rPr>
          <w:b/>
        </w:rPr>
        <w:t>1.js</w:t>
      </w:r>
      <w:r>
        <w:t xml:space="preserve"> file. Right-click the </w:t>
      </w:r>
      <w:r>
        <w:rPr>
          <w:b/>
        </w:rPr>
        <w:t>Exercise</w:t>
      </w:r>
      <w:r w:rsidR="00BB58EE">
        <w:rPr>
          <w:b/>
        </w:rPr>
        <w:t>0</w:t>
      </w:r>
      <w:r>
        <w:rPr>
          <w:b/>
        </w:rPr>
        <w:t xml:space="preserve">1.js </w:t>
      </w:r>
      <w:r>
        <w:t xml:space="preserve">file and select </w:t>
      </w:r>
      <w:r w:rsidRPr="00386240">
        <w:rPr>
          <w:b/>
        </w:rPr>
        <w:t>Open</w:t>
      </w:r>
      <w:r>
        <w:t>.</w:t>
      </w:r>
    </w:p>
    <w:p w:rsidR="00E50E06" w:rsidRDefault="00E50E06" w:rsidP="003E6872">
      <w:pPr>
        <w:pStyle w:val="LabStepNumberedLevel2"/>
      </w:pPr>
      <w:r>
        <w:t xml:space="preserve">Delete the contents of the </w:t>
      </w:r>
      <w:proofErr w:type="spellStart"/>
      <w:proofErr w:type="gramStart"/>
      <w:r w:rsidRPr="00E50E06">
        <w:rPr>
          <w:b/>
        </w:rPr>
        <w:t>onGetSiteInfo</w:t>
      </w:r>
      <w:proofErr w:type="spellEnd"/>
      <w:r w:rsidRPr="00E50E06">
        <w:rPr>
          <w:b/>
        </w:rPr>
        <w:t>(</w:t>
      </w:r>
      <w:proofErr w:type="gramEnd"/>
      <w:r w:rsidRPr="00E50E06">
        <w:rPr>
          <w:b/>
        </w:rPr>
        <w:t>)</w:t>
      </w:r>
      <w:r>
        <w:t xml:space="preserve"> function but leave the other code on the page.</w:t>
      </w:r>
    </w:p>
    <w:p w:rsidR="00E50E06" w:rsidRDefault="00E50E06" w:rsidP="003E6872">
      <w:pPr>
        <w:pStyle w:val="LabStepNumberedLevel2"/>
      </w:pPr>
      <w:r>
        <w:t xml:space="preserve">Add the following JavaScript code to the </w:t>
      </w:r>
      <w:proofErr w:type="spellStart"/>
      <w:proofErr w:type="gramStart"/>
      <w:r w:rsidRPr="00BB58EE">
        <w:rPr>
          <w:b/>
        </w:rPr>
        <w:t>onGetSiteInfo</w:t>
      </w:r>
      <w:proofErr w:type="spellEnd"/>
      <w:r w:rsidRPr="00BB58EE">
        <w:rPr>
          <w:b/>
        </w:rPr>
        <w:t>(</w:t>
      </w:r>
      <w:proofErr w:type="gramEnd"/>
      <w:r w:rsidRPr="00BB58EE">
        <w:rPr>
          <w:b/>
        </w:rPr>
        <w:t>)</w:t>
      </w:r>
      <w:r>
        <w:t xml:space="preserve"> function. It will first clear the contents of the results </w:t>
      </w:r>
      <w:r w:rsidRPr="00E50E06">
        <w:rPr>
          <w:b/>
        </w:rPr>
        <w:t>&lt;div&gt;</w:t>
      </w:r>
      <w:r w:rsidRPr="00E50E06">
        <w:t xml:space="preserve"> and </w:t>
      </w:r>
      <w:r>
        <w:t>then add the SharePoint animated gears icon.</w:t>
      </w:r>
    </w:p>
    <w:p w:rsidR="00721DC6" w:rsidRPr="00310FD6" w:rsidRDefault="00721DC6" w:rsidP="00E50E06">
      <w:pPr>
        <w:pStyle w:val="LabStepCodeBlockLevel2"/>
      </w:pPr>
      <w:r w:rsidRPr="00310FD6">
        <w:t>// clear resultsArea and add spinning gears icon</w:t>
      </w:r>
    </w:p>
    <w:p w:rsidR="00721DC6" w:rsidRPr="00310FD6" w:rsidRDefault="00721DC6" w:rsidP="00E50E06">
      <w:pPr>
        <w:pStyle w:val="LabStepCodeBlockLevel2"/>
      </w:pPr>
      <w:r w:rsidRPr="00310FD6">
        <w:t>$(</w:t>
      </w:r>
      <w:r>
        <w:t>"</w:t>
      </w:r>
      <w:r w:rsidRPr="00310FD6">
        <w:t>#results</w:t>
      </w:r>
      <w:r>
        <w:t>"</w:t>
      </w:r>
      <w:r w:rsidRPr="00310FD6">
        <w:t>).empty();</w:t>
      </w:r>
    </w:p>
    <w:p w:rsidR="00721DC6" w:rsidRDefault="00721DC6" w:rsidP="00E50E06">
      <w:pPr>
        <w:pStyle w:val="LabStepCodeBlockLevel2"/>
      </w:pPr>
      <w:r w:rsidRPr="00310FD6">
        <w:t>$(</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rsidR="00E50E06" w:rsidRDefault="00E50E06" w:rsidP="00E50E06">
      <w:pPr>
        <w:pStyle w:val="LabStepNumbered"/>
      </w:pPr>
      <w:r>
        <w:t>Build and test your application</w:t>
      </w:r>
      <w:r w:rsidRPr="00E728BB">
        <w:t xml:space="preserve"> </w:t>
      </w:r>
      <w:r>
        <w:t xml:space="preserve">by </w:t>
      </w:r>
      <w:r w:rsidRPr="00E728BB">
        <w:t>press</w:t>
      </w:r>
      <w:r>
        <w:t>ing</w:t>
      </w:r>
      <w:r w:rsidRPr="00E728BB">
        <w:t xml:space="preserve"> </w:t>
      </w:r>
      <w:r w:rsidRPr="00EB1D0C">
        <w:rPr>
          <w:b/>
        </w:rPr>
        <w:t>[F5]</w:t>
      </w:r>
      <w:r w:rsidRPr="00E728BB">
        <w:t xml:space="preserve"> or </w:t>
      </w:r>
      <w:r w:rsidRPr="00EB1D0C">
        <w:rPr>
          <w:b/>
        </w:rPr>
        <w:t xml:space="preserve">Debug </w:t>
      </w:r>
      <w:r w:rsidRPr="00586B67">
        <w:rPr>
          <w:b/>
        </w:rPr>
        <w:sym w:font="Wingdings" w:char="F0E0"/>
      </w:r>
      <w:r w:rsidRPr="00EB1D0C">
        <w:rPr>
          <w:b/>
        </w:rPr>
        <w:t xml:space="preserve"> Start Debugging</w:t>
      </w:r>
      <w:r w:rsidRPr="00E728BB">
        <w:t xml:space="preserve">. </w:t>
      </w:r>
    </w:p>
    <w:p w:rsidR="00E50E06" w:rsidRDefault="00E50E06" w:rsidP="00E50E06">
      <w:pPr>
        <w:pStyle w:val="LabStepNumbered"/>
      </w:pPr>
      <w:r>
        <w:t>Once the solution has been deployed, Internet Explorer will launch and navigate to the homepage of the site.</w:t>
      </w:r>
    </w:p>
    <w:p w:rsidR="00E50E06" w:rsidRDefault="00E50E06" w:rsidP="00E50E06">
      <w:pPr>
        <w:pStyle w:val="LabStepNumbered"/>
      </w:pPr>
      <w:r>
        <w:t xml:space="preserve">Using the Quick Launch navigation, select </w:t>
      </w:r>
      <w:r w:rsidRPr="00E50E06">
        <w:rPr>
          <w:b/>
        </w:rPr>
        <w:t>Exercise 1</w:t>
      </w:r>
      <w:r>
        <w:t>.</w:t>
      </w:r>
    </w:p>
    <w:p w:rsidR="00E50E06" w:rsidRDefault="00E50E06" w:rsidP="00E50E06">
      <w:pPr>
        <w:pStyle w:val="LabStepNumbered"/>
      </w:pPr>
      <w:r>
        <w:t xml:space="preserve">Click the </w:t>
      </w:r>
      <w:r w:rsidRPr="00E50E06">
        <w:rPr>
          <w:b/>
        </w:rPr>
        <w:t>Get Site Info</w:t>
      </w:r>
      <w:r w:rsidR="002B51F0">
        <w:t xml:space="preserve"> button. Notice it is n</w:t>
      </w:r>
      <w:r>
        <w:t>ow showing the working animate</w:t>
      </w:r>
      <w:r w:rsidR="00F92D6C">
        <w:t>d gears image</w:t>
      </w:r>
      <w:r>
        <w:t>:</w:t>
      </w:r>
    </w:p>
    <w:p w:rsidR="00721DC6" w:rsidRDefault="00E50E06" w:rsidP="00E50E06">
      <w:pPr>
        <w:pStyle w:val="LabStepScreenshot"/>
      </w:pPr>
      <w:r w:rsidRPr="00E50E06">
        <w:rPr>
          <w:noProof/>
        </w:rPr>
        <w:drawing>
          <wp:inline distT="0" distB="0" distL="0" distR="0">
            <wp:extent cx="2362200" cy="1363980"/>
            <wp:effectExtent l="0" t="0" r="0" b="0"/>
            <wp:docPr id="19" name="Picture 19" descr="C:\Users\ANDREW~1.RIV\AppData\Local\Temp\SNAGHTMLe374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1.RIV\AppData\Local\Temp\SNAGHTMLe3747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1363980"/>
                    </a:xfrm>
                    <a:prstGeom prst="rect">
                      <a:avLst/>
                    </a:prstGeom>
                    <a:noFill/>
                    <a:ln>
                      <a:noFill/>
                    </a:ln>
                  </pic:spPr>
                </pic:pic>
              </a:graphicData>
            </a:graphic>
          </wp:inline>
        </w:drawing>
      </w:r>
    </w:p>
    <w:p w:rsidR="00E50E06" w:rsidRDefault="00E50E06" w:rsidP="00E50E06">
      <w:pPr>
        <w:pStyle w:val="LabStepNumbered"/>
      </w:pPr>
      <w:r>
        <w:t>Close the browser to stop the debugger and go back to Visual Studio.</w:t>
      </w:r>
    </w:p>
    <w:p w:rsidR="00E50E06" w:rsidRDefault="00E50E06" w:rsidP="003E6872">
      <w:pPr>
        <w:pStyle w:val="LabStepNumbered"/>
      </w:pPr>
      <w:r>
        <w:t xml:space="preserve">Still in the </w:t>
      </w:r>
      <w:r w:rsidRPr="00E50E06">
        <w:rPr>
          <w:b/>
        </w:rPr>
        <w:t>Exercise</w:t>
      </w:r>
      <w:r w:rsidR="00BB58EE">
        <w:rPr>
          <w:b/>
        </w:rPr>
        <w:t>0</w:t>
      </w:r>
      <w:r w:rsidRPr="00E50E06">
        <w:rPr>
          <w:b/>
        </w:rPr>
        <w:t>1.js</w:t>
      </w:r>
      <w:r>
        <w:t xml:space="preserve"> file, find the </w:t>
      </w:r>
      <w:proofErr w:type="spellStart"/>
      <w:proofErr w:type="gramStart"/>
      <w:r w:rsidRPr="00E50E06">
        <w:rPr>
          <w:b/>
        </w:rPr>
        <w:t>onGetSiteInfo</w:t>
      </w:r>
      <w:proofErr w:type="spellEnd"/>
      <w:r w:rsidRPr="00E50E06">
        <w:rPr>
          <w:b/>
        </w:rPr>
        <w:t>(</w:t>
      </w:r>
      <w:proofErr w:type="gramEnd"/>
      <w:r w:rsidRPr="00E50E06">
        <w:rPr>
          <w:b/>
        </w:rPr>
        <w:t>)</w:t>
      </w:r>
      <w:r>
        <w:t xml:space="preserve"> function.</w:t>
      </w:r>
    </w:p>
    <w:p w:rsidR="00E50E06" w:rsidRDefault="00E50E06" w:rsidP="003E6872">
      <w:pPr>
        <w:pStyle w:val="LabStepNumbered"/>
      </w:pPr>
      <w:r>
        <w:t xml:space="preserve">Add the following code </w:t>
      </w:r>
      <w:r w:rsidR="009019F9">
        <w:t xml:space="preserve">to the end of the </w:t>
      </w:r>
      <w:proofErr w:type="spellStart"/>
      <w:proofErr w:type="gramStart"/>
      <w:r w:rsidR="00E07A06" w:rsidRPr="00E50E06">
        <w:rPr>
          <w:b/>
        </w:rPr>
        <w:t>onGetSiteInfo</w:t>
      </w:r>
      <w:proofErr w:type="spellEnd"/>
      <w:r w:rsidR="00E07A06" w:rsidRPr="00E50E06">
        <w:rPr>
          <w:b/>
        </w:rPr>
        <w:t>(</w:t>
      </w:r>
      <w:proofErr w:type="gramEnd"/>
      <w:r w:rsidR="00E07A06" w:rsidRPr="00E50E06">
        <w:rPr>
          <w:b/>
        </w:rPr>
        <w:t>)</w:t>
      </w:r>
      <w:r w:rsidR="00E07A06">
        <w:t xml:space="preserve"> </w:t>
      </w:r>
      <w:r w:rsidR="009019F9">
        <w:t xml:space="preserve">function </w:t>
      </w:r>
      <w:r>
        <w:t xml:space="preserve">to create a reference to the REST endpoint for the current SharePoint site. Notice you are using the </w:t>
      </w:r>
      <w:r w:rsidRPr="00E50E06">
        <w:rPr>
          <w:b/>
        </w:rPr>
        <w:t>_</w:t>
      </w:r>
      <w:proofErr w:type="spellStart"/>
      <w:r w:rsidRPr="00E50E06">
        <w:rPr>
          <w:b/>
        </w:rPr>
        <w:t>spPageContextInfo</w:t>
      </w:r>
      <w:proofErr w:type="spellEnd"/>
      <w:r>
        <w:t xml:space="preserve"> variable that SharePoint adds to every page.</w:t>
      </w:r>
    </w:p>
    <w:p w:rsidR="00721DC6" w:rsidRDefault="00721DC6" w:rsidP="00E50E06">
      <w:pPr>
        <w:pStyle w:val="LabStepCodeBlockLevel2"/>
      </w:pPr>
      <w:r w:rsidRPr="00174247">
        <w:t xml:space="preserve">var requestUri = _spPageContextInfo.webAbsoluteUrl + </w:t>
      </w:r>
      <w:r>
        <w:t>"</w:t>
      </w:r>
      <w:r w:rsidRPr="00174247">
        <w:t>/_api/</w:t>
      </w:r>
      <w:r w:rsidR="00E50E06">
        <w:t>w</w:t>
      </w:r>
      <w:r w:rsidRPr="00174247">
        <w:t>eb</w:t>
      </w:r>
      <w:r>
        <w:t>"</w:t>
      </w:r>
      <w:r w:rsidRPr="00174247">
        <w:t>;</w:t>
      </w:r>
    </w:p>
    <w:p w:rsidR="00E07A06" w:rsidRDefault="00721DC6" w:rsidP="003E6872">
      <w:pPr>
        <w:pStyle w:val="LabStepNumbered"/>
      </w:pPr>
      <w:r>
        <w:t xml:space="preserve">Next, execute an </w:t>
      </w:r>
      <w:r w:rsidR="00E07A06">
        <w:t xml:space="preserve">asynchronous </w:t>
      </w:r>
      <w:r>
        <w:t xml:space="preserve">request which </w:t>
      </w:r>
      <w:r w:rsidR="00E07A06">
        <w:t xml:space="preserve">formats the result in </w:t>
      </w:r>
      <w:r>
        <w:t xml:space="preserve">JSON </w:t>
      </w:r>
      <w:r w:rsidR="00E07A06">
        <w:t xml:space="preserve">format </w:t>
      </w:r>
      <w:r>
        <w:t xml:space="preserve">by calling the jQuery function named </w:t>
      </w:r>
      <w:r w:rsidR="00EC63A1">
        <w:rPr>
          <w:b/>
        </w:rPr>
        <w:t>$.</w:t>
      </w:r>
      <w:proofErr w:type="spellStart"/>
      <w:proofErr w:type="gramStart"/>
      <w:r w:rsidR="00EC63A1">
        <w:rPr>
          <w:b/>
        </w:rPr>
        <w:t>ajax</w:t>
      </w:r>
      <w:proofErr w:type="spellEnd"/>
      <w:r w:rsidR="00E07A06">
        <w:rPr>
          <w:b/>
        </w:rPr>
        <w:t>(</w:t>
      </w:r>
      <w:proofErr w:type="gramEnd"/>
      <w:r w:rsidR="00E07A06">
        <w:rPr>
          <w:b/>
        </w:rPr>
        <w:t>)</w:t>
      </w:r>
      <w:r>
        <w:t xml:space="preserve">. </w:t>
      </w:r>
      <w:r w:rsidR="00E07A06">
        <w:t xml:space="preserve">This method will pass in a callback where your code will run when the response is received. Add the following code to the end of the </w:t>
      </w:r>
      <w:proofErr w:type="spellStart"/>
      <w:r w:rsidR="00E07A06" w:rsidRPr="00E50E06">
        <w:rPr>
          <w:b/>
        </w:rPr>
        <w:t>onGetSiteInfo</w:t>
      </w:r>
      <w:proofErr w:type="spellEnd"/>
      <w:r w:rsidR="00E07A06" w:rsidRPr="00E50E06">
        <w:rPr>
          <w:b/>
        </w:rPr>
        <w:t>()</w:t>
      </w:r>
      <w:r w:rsidR="00E07A06">
        <w:t xml:space="preserve"> function:</w:t>
      </w:r>
    </w:p>
    <w:p w:rsidR="00C64D02" w:rsidRDefault="00C64D02" w:rsidP="00C64D02">
      <w:pPr>
        <w:pStyle w:val="LabStepCodeBlockLevel2"/>
      </w:pPr>
      <w:r>
        <w:t xml:space="preserve">// execute AJAX request </w:t>
      </w:r>
    </w:p>
    <w:p w:rsidR="00C64D02" w:rsidRDefault="00C64D02" w:rsidP="00C64D02">
      <w:pPr>
        <w:pStyle w:val="LabStepCodeBlockLevel2"/>
      </w:pPr>
      <w:r>
        <w:t>var requestHeaders = { "accept": "application/json;odata=verbose" }</w:t>
      </w:r>
    </w:p>
    <w:p w:rsidR="00C64D02" w:rsidRDefault="00C64D02" w:rsidP="00C64D02">
      <w:pPr>
        <w:pStyle w:val="LabStepCodeBlockLevel2"/>
      </w:pPr>
      <w:r>
        <w:t>$.ajax({</w:t>
      </w:r>
    </w:p>
    <w:p w:rsidR="00C64D02" w:rsidRDefault="00C64D02" w:rsidP="00C64D02">
      <w:pPr>
        <w:pStyle w:val="LabStepCodeBlockLevel2"/>
      </w:pPr>
      <w:r>
        <w:t xml:space="preserve">  url: requestUri,</w:t>
      </w:r>
    </w:p>
    <w:p w:rsidR="00C64D02" w:rsidRDefault="00C64D02" w:rsidP="00C64D02">
      <w:pPr>
        <w:pStyle w:val="LabStepCodeBlockLevel2"/>
      </w:pPr>
      <w:r>
        <w:t xml:space="preserve">  headers: requestHeaders,</w:t>
      </w:r>
    </w:p>
    <w:p w:rsidR="00C64D02" w:rsidRDefault="00C64D02" w:rsidP="00C64D02">
      <w:pPr>
        <w:pStyle w:val="LabStepCodeBlockLevel2"/>
      </w:pPr>
      <w:r>
        <w:t xml:space="preserve">  success: onDataReturned,</w:t>
      </w:r>
    </w:p>
    <w:p w:rsidR="00C64D02" w:rsidRDefault="00C64D02" w:rsidP="00C64D02">
      <w:pPr>
        <w:pStyle w:val="LabStepCodeBlockLevel2"/>
      </w:pPr>
      <w:r>
        <w:t xml:space="preserve">  error: onError</w:t>
      </w:r>
    </w:p>
    <w:p w:rsidR="00E07A06" w:rsidRDefault="00C64D02" w:rsidP="00E07A06">
      <w:pPr>
        <w:pStyle w:val="LabStepCodeBlockLevel2"/>
      </w:pPr>
      <w:r>
        <w:t>});</w:t>
      </w:r>
    </w:p>
    <w:p w:rsidR="00E07A06" w:rsidRDefault="00E07A06" w:rsidP="00E07A06">
      <w:pPr>
        <w:pStyle w:val="LabStepNumbered"/>
      </w:pPr>
      <w:r>
        <w:t xml:space="preserve">Now implement the callback by adding a new function </w:t>
      </w:r>
      <w:proofErr w:type="spellStart"/>
      <w:proofErr w:type="gramStart"/>
      <w:r w:rsidRPr="00423C8C">
        <w:rPr>
          <w:b/>
        </w:rPr>
        <w:t>onDataReturned</w:t>
      </w:r>
      <w:proofErr w:type="spellEnd"/>
      <w:r w:rsidRPr="00423C8C">
        <w:rPr>
          <w:b/>
        </w:rPr>
        <w:t>(</w:t>
      </w:r>
      <w:proofErr w:type="gramEnd"/>
      <w:r w:rsidRPr="00423C8C">
        <w:rPr>
          <w:b/>
        </w:rPr>
        <w:t>)</w:t>
      </w:r>
      <w:r>
        <w:t xml:space="preserve">. This will take the JSON formatted results and write them out to the page. Add the following code to the </w:t>
      </w:r>
      <w:r w:rsidRPr="00E07A06">
        <w:rPr>
          <w:b/>
        </w:rPr>
        <w:t>Example</w:t>
      </w:r>
      <w:r w:rsidR="00BB58EE">
        <w:rPr>
          <w:b/>
        </w:rPr>
        <w:t>0</w:t>
      </w:r>
      <w:r w:rsidRPr="00E07A06">
        <w:rPr>
          <w:b/>
        </w:rPr>
        <w:t>1.js</w:t>
      </w:r>
      <w:r w:rsidR="00EB22C5">
        <w:t xml:space="preserve"> file:</w:t>
      </w:r>
    </w:p>
    <w:p w:rsidR="00E07A06" w:rsidRPr="00E07A06" w:rsidRDefault="00E07A06" w:rsidP="00E07A06">
      <w:pPr>
        <w:pStyle w:val="LabStepCodeBlockLevel2"/>
      </w:pPr>
      <w:r w:rsidRPr="00E07A06">
        <w:t>function onDataReturned(data) {</w:t>
      </w:r>
    </w:p>
    <w:p w:rsidR="00E07A06" w:rsidRPr="00E07A06" w:rsidRDefault="00E07A06" w:rsidP="00E07A06">
      <w:pPr>
        <w:pStyle w:val="LabStepCodeBlockLevel2"/>
      </w:pPr>
      <w:r w:rsidRPr="00E07A06">
        <w:t xml:space="preserve">  $("#results").empty();</w:t>
      </w:r>
    </w:p>
    <w:p w:rsidR="00E07A06" w:rsidRPr="00E07A06" w:rsidRDefault="00E07A06" w:rsidP="00E07A06">
      <w:pPr>
        <w:pStyle w:val="LabStepCodeBlockLevel2"/>
      </w:pPr>
    </w:p>
    <w:p w:rsidR="00E07A06" w:rsidRPr="00E07A06" w:rsidRDefault="00E07A06" w:rsidP="00E07A06">
      <w:pPr>
        <w:pStyle w:val="LabStepCodeBlockLevel2"/>
      </w:pPr>
      <w:r w:rsidRPr="00E07A06">
        <w:t xml:space="preserve">  var odataResults = data.d</w:t>
      </w:r>
      <w:r w:rsidR="00D031A0">
        <w:t>;</w:t>
      </w:r>
    </w:p>
    <w:p w:rsidR="00E07A06" w:rsidRPr="00E07A06" w:rsidRDefault="00E07A06" w:rsidP="00E07A06">
      <w:pPr>
        <w:pStyle w:val="LabStepCodeBlockLevel2"/>
      </w:pPr>
    </w:p>
    <w:p w:rsidR="00E07A06" w:rsidRPr="00E07A06" w:rsidRDefault="00E07A06" w:rsidP="00E07A06">
      <w:pPr>
        <w:pStyle w:val="LabStepCodeBlockLevel2"/>
      </w:pPr>
      <w:r w:rsidRPr="00E07A06">
        <w:t xml:space="preserve">  $("&lt;h2&gt;").html("Site Properties").appendTo("#results");</w:t>
      </w:r>
    </w:p>
    <w:p w:rsidR="00E07A06" w:rsidRPr="00E07A06" w:rsidRDefault="00E07A06" w:rsidP="00E07A06">
      <w:pPr>
        <w:pStyle w:val="LabStepCodeBlockLevel2"/>
      </w:pPr>
      <w:r w:rsidRPr="00E07A06">
        <w:t xml:space="preserve">  $("&lt;p&gt;").html("&lt;b&gt;Id&lt;/b&gt;: " + odataResults.Id).appendTo("#results");</w:t>
      </w:r>
    </w:p>
    <w:p w:rsidR="00E07A06" w:rsidRPr="00E07A06" w:rsidRDefault="00E07A06" w:rsidP="00E07A06">
      <w:pPr>
        <w:pStyle w:val="LabStepCodeBlockLevel2"/>
      </w:pPr>
      <w:r w:rsidRPr="00E07A06">
        <w:t xml:space="preserve">  $("&lt;p&gt;").html("&lt;b&gt;Url&lt;/b&gt;: " + odataResults.Url).appendTo("#results");</w:t>
      </w:r>
    </w:p>
    <w:p w:rsidR="00E07A06" w:rsidRPr="00E07A06" w:rsidRDefault="00E07A06" w:rsidP="00E07A06">
      <w:pPr>
        <w:pStyle w:val="LabStepCodeBlockLevel2"/>
      </w:pPr>
      <w:r w:rsidRPr="00E07A06">
        <w:t xml:space="preserve">  $("&lt;p&gt;").html("&lt;b&gt;Title&lt;/b&gt;: " + odataResults.Title).appendTo("#results");</w:t>
      </w:r>
    </w:p>
    <w:p w:rsidR="00E07A06" w:rsidRPr="00E07A06" w:rsidRDefault="00E07A06" w:rsidP="00E07A06">
      <w:pPr>
        <w:pStyle w:val="LabStepCodeBlockLevel2"/>
      </w:pPr>
      <w:r w:rsidRPr="00E07A06">
        <w:t xml:space="preserve">  $("&lt;p&gt;").html("&lt;b&gt;MasterUrl&lt;/b&gt;: " + odataResults.MasterUrl).appendTo("#results");</w:t>
      </w:r>
    </w:p>
    <w:p w:rsidR="00E07A06" w:rsidRPr="00E07A06" w:rsidRDefault="00E07A06" w:rsidP="00E07A06">
      <w:pPr>
        <w:pStyle w:val="LabStepCodeBlockLevel2"/>
      </w:pPr>
      <w:r w:rsidRPr="00E07A06">
        <w:t xml:space="preserve">  $("&lt;p&gt;").html("&lt;b&gt;Language&lt;/b&gt;: " + odataResults.Language).appendTo("#results");</w:t>
      </w:r>
    </w:p>
    <w:p w:rsidR="00E07A06" w:rsidRPr="00E07A06" w:rsidRDefault="00E07A06" w:rsidP="00E07A06">
      <w:pPr>
        <w:pStyle w:val="LabStepCodeBlockLevel2"/>
        <w:rPr>
          <w:rFonts w:ascii="Arial" w:hAnsi="Arial"/>
          <w:noProof w:val="0"/>
          <w:color w:val="262626" w:themeColor="text1" w:themeTint="D9"/>
          <w:sz w:val="20"/>
        </w:rPr>
      </w:pPr>
      <w:r w:rsidRPr="00E07A06">
        <w:t>}</w:t>
      </w:r>
    </w:p>
    <w:p w:rsidR="00721DC6" w:rsidRDefault="00721DC6" w:rsidP="00E07A06">
      <w:pPr>
        <w:pStyle w:val="LabStepNumbered"/>
      </w:pPr>
      <w:r>
        <w:t xml:space="preserve"> Implement the </w:t>
      </w:r>
      <w:proofErr w:type="spellStart"/>
      <w:proofErr w:type="gramStart"/>
      <w:r w:rsidRPr="001861FF">
        <w:rPr>
          <w:b/>
        </w:rPr>
        <w:t>onError</w:t>
      </w:r>
      <w:proofErr w:type="spellEnd"/>
      <w:r w:rsidR="00423C8C">
        <w:rPr>
          <w:b/>
        </w:rPr>
        <w:t>(</w:t>
      </w:r>
      <w:proofErr w:type="gramEnd"/>
      <w:r w:rsidR="00423C8C">
        <w:rPr>
          <w:b/>
        </w:rPr>
        <w:t>)</w:t>
      </w:r>
      <w:r>
        <w:t xml:space="preserve"> function as follows to displa</w:t>
      </w:r>
      <w:r w:rsidR="00423C8C">
        <w:t xml:space="preserve">y the error message to the page. Add the following code to </w:t>
      </w:r>
      <w:r w:rsidR="00423C8C" w:rsidRPr="00423C8C">
        <w:rPr>
          <w:b/>
        </w:rPr>
        <w:t>Example</w:t>
      </w:r>
      <w:r w:rsidR="00BB58EE">
        <w:rPr>
          <w:b/>
        </w:rPr>
        <w:t>0</w:t>
      </w:r>
      <w:r w:rsidR="00423C8C" w:rsidRPr="00423C8C">
        <w:rPr>
          <w:b/>
        </w:rPr>
        <w:t>1.js</w:t>
      </w:r>
      <w:r w:rsidR="00423C8C">
        <w:t>:</w:t>
      </w:r>
    </w:p>
    <w:p w:rsidR="00721DC6" w:rsidRDefault="00721DC6" w:rsidP="00423C8C">
      <w:pPr>
        <w:pStyle w:val="LabStepCodeBlockLevel2"/>
      </w:pPr>
      <w:r>
        <w:t>function onError(err) {</w:t>
      </w:r>
    </w:p>
    <w:p w:rsidR="00721DC6" w:rsidRDefault="00721DC6" w:rsidP="00423C8C">
      <w:pPr>
        <w:pStyle w:val="LabStepCodeBlockLevel2"/>
      </w:pPr>
      <w:r>
        <w:t xml:space="preserve">  $("#results").text("ERROR: " + JSON.stringify(err));</w:t>
      </w:r>
    </w:p>
    <w:p w:rsidR="00721DC6" w:rsidRDefault="00721DC6" w:rsidP="00423C8C">
      <w:pPr>
        <w:pStyle w:val="LabStepCodeBlockLevel2"/>
      </w:pPr>
      <w:r>
        <w:t>}</w:t>
      </w:r>
    </w:p>
    <w:p w:rsidR="00DF5424" w:rsidRDefault="00DF5424" w:rsidP="00DF5424">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DF5424" w:rsidRDefault="00DF5424" w:rsidP="00DF5424">
      <w:pPr>
        <w:pStyle w:val="Heading4"/>
      </w:pPr>
      <w:r>
        <w:t>Build and Test the Project</w:t>
      </w:r>
    </w:p>
    <w:p w:rsidR="00DF5424" w:rsidRDefault="00DF5424" w:rsidP="003E6872">
      <w:pPr>
        <w:pStyle w:val="LabStepNumbered"/>
      </w:pPr>
      <w:r>
        <w:t>Build and test your application</w:t>
      </w:r>
      <w:r w:rsidRPr="00E728BB">
        <w:t xml:space="preserve"> </w:t>
      </w:r>
      <w:r>
        <w:t xml:space="preserve">by </w:t>
      </w:r>
      <w:r w:rsidRPr="00E728BB">
        <w:t>press</w:t>
      </w:r>
      <w:r>
        <w:t>ing</w:t>
      </w:r>
      <w:r w:rsidRPr="00E728BB">
        <w:t xml:space="preserve"> </w:t>
      </w:r>
      <w:r w:rsidRPr="00DF5424">
        <w:rPr>
          <w:b/>
        </w:rPr>
        <w:t>[F5]</w:t>
      </w:r>
      <w:r w:rsidRPr="00E728BB">
        <w:t xml:space="preserve"> or </w:t>
      </w:r>
      <w:r w:rsidRPr="00DF5424">
        <w:rPr>
          <w:b/>
        </w:rPr>
        <w:t xml:space="preserve">Debug </w:t>
      </w:r>
      <w:r w:rsidRPr="00586B67">
        <w:rPr>
          <w:b/>
        </w:rPr>
        <w:sym w:font="Wingdings" w:char="F0E0"/>
      </w:r>
      <w:r w:rsidRPr="00DF5424">
        <w:rPr>
          <w:b/>
        </w:rPr>
        <w:t xml:space="preserve"> Start Debugging</w:t>
      </w:r>
      <w:r w:rsidRPr="00E728BB">
        <w:t xml:space="preserve">. </w:t>
      </w:r>
    </w:p>
    <w:p w:rsidR="00F92D6C" w:rsidRDefault="00F92D6C" w:rsidP="00F92D6C">
      <w:pPr>
        <w:pStyle w:val="LabStepNumbered"/>
      </w:pPr>
      <w:r>
        <w:t>Once the solution has been deployed, Internet Explorer will launch and navigate to the homepage of the site.</w:t>
      </w:r>
    </w:p>
    <w:p w:rsidR="00F92D6C" w:rsidRDefault="00F92D6C" w:rsidP="00F92D6C">
      <w:pPr>
        <w:pStyle w:val="LabStepNumbered"/>
      </w:pPr>
      <w:r>
        <w:t xml:space="preserve">Using the Quick Launch navigation, select </w:t>
      </w:r>
      <w:r w:rsidRPr="00E50E06">
        <w:rPr>
          <w:b/>
        </w:rPr>
        <w:t>Exercise 1</w:t>
      </w:r>
      <w:r>
        <w:t>.</w:t>
      </w:r>
    </w:p>
    <w:p w:rsidR="00F92D6C" w:rsidRDefault="00F92D6C" w:rsidP="00F92D6C">
      <w:pPr>
        <w:pStyle w:val="LabStepNumbered"/>
      </w:pPr>
      <w:r>
        <w:t xml:space="preserve">Click the </w:t>
      </w:r>
      <w:r w:rsidRPr="00E50E06">
        <w:rPr>
          <w:b/>
        </w:rPr>
        <w:t>Get Site Info</w:t>
      </w:r>
      <w:r w:rsidR="002B51F0">
        <w:t xml:space="preserve"> button. Notice it is n</w:t>
      </w:r>
      <w:r>
        <w:t xml:space="preserve">ow showing the working animated gears image for a moment while it fetches the </w:t>
      </w:r>
      <w:r w:rsidR="00D07859">
        <w:t>site details:</w:t>
      </w:r>
    </w:p>
    <w:p w:rsidR="00721DC6" w:rsidRDefault="00F92D6C" w:rsidP="00F92D6C">
      <w:pPr>
        <w:pStyle w:val="LabStepScreenshot"/>
      </w:pPr>
      <w:r w:rsidRPr="00F92D6C">
        <w:rPr>
          <w:noProof/>
        </w:rPr>
        <w:drawing>
          <wp:inline distT="0" distB="0" distL="0" distR="0">
            <wp:extent cx="3238500" cy="2172374"/>
            <wp:effectExtent l="0" t="0" r="0" b="0"/>
            <wp:docPr id="20" name="Picture 20" descr="C:\Users\ANDREW~1.RIV\AppData\Local\Temp\SNAGHTMLe43c9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1.RIV\AppData\Local\Temp\SNAGHTMLe43c9b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4333" cy="2176287"/>
                    </a:xfrm>
                    <a:prstGeom prst="rect">
                      <a:avLst/>
                    </a:prstGeom>
                    <a:noFill/>
                    <a:ln>
                      <a:noFill/>
                    </a:ln>
                  </pic:spPr>
                </pic:pic>
              </a:graphicData>
            </a:graphic>
          </wp:inline>
        </w:drawing>
      </w:r>
    </w:p>
    <w:p w:rsidR="00DF5424" w:rsidRDefault="00DF5424" w:rsidP="00DF5424">
      <w:pPr>
        <w:pStyle w:val="LabStepNumbered"/>
      </w:pPr>
      <w:r>
        <w:t>Close the browser to stop the debugger and go back to Visual Studio.</w:t>
      </w:r>
    </w:p>
    <w:p w:rsidR="00721DC6" w:rsidRPr="00DF55CA" w:rsidRDefault="00721DC6" w:rsidP="00DF5424">
      <w:r>
        <w:t xml:space="preserve">At this point you have successfully made your first REST call into the SharePoint 2013 CSOM using JavaScript and </w:t>
      </w:r>
      <w:r w:rsidR="00DF5424">
        <w:t>jQuery.</w:t>
      </w:r>
    </w:p>
    <w:p w:rsidR="00721DC6" w:rsidRDefault="00721DC6" w:rsidP="00721DC6">
      <w:pPr>
        <w:pStyle w:val="Heading3"/>
      </w:pPr>
      <w:bookmarkStart w:id="0" w:name="_Toc246678981"/>
      <w:r>
        <w:rPr>
          <w:noProof/>
        </w:rPr>
        <w:t>Exercise 3: Executing OData Queries to Discover the Lists</w:t>
      </w:r>
    </w:p>
    <w:p w:rsidR="00721DC6" w:rsidRDefault="00721DC6" w:rsidP="003E6872">
      <w:pPr>
        <w:pStyle w:val="LabExerciseLeadIn"/>
      </w:pPr>
      <w:r w:rsidRPr="00DF55CA">
        <w:t>In this exercise</w:t>
      </w:r>
      <w:r>
        <w:t xml:space="preserve">, you will </w:t>
      </w:r>
      <w:r>
        <w:rPr>
          <w:noProof/>
        </w:rPr>
        <w:t xml:space="preserve">call into the REST APIs as you did in the previous exercise. However, now you will deal with a JSON result set that has mutliple items. In particular, you must write </w:t>
      </w:r>
      <w:r w:rsidR="002B51F0">
        <w:rPr>
          <w:noProof/>
        </w:rPr>
        <w:t>the</w:t>
      </w:r>
      <w:r>
        <w:rPr>
          <w:noProof/>
        </w:rPr>
        <w:t xml:space="preserve"> code to enumerate through the existing set of lists in the current site.</w:t>
      </w:r>
    </w:p>
    <w:p w:rsidR="00882AC2" w:rsidRDefault="00901B4C" w:rsidP="003E6872">
      <w:pPr>
        <w:pStyle w:val="LabStepNumbered"/>
        <w:numPr>
          <w:ilvl w:val="0"/>
          <w:numId w:val="35"/>
        </w:numPr>
      </w:pPr>
      <w:r>
        <w:t xml:space="preserve">If you want to continue working with the solution from the previous example, you can skip this step. Otherwise you can follow these steps to open a clean project which effectively </w:t>
      </w:r>
      <w:r w:rsidR="002B51F0">
        <w:t>is</w:t>
      </w:r>
      <w:r>
        <w:t xml:space="preserve"> where you left off if you had completed the previous exercise as outlined:</w:t>
      </w:r>
    </w:p>
    <w:p w:rsidR="00882AC2" w:rsidRDefault="00882AC2" w:rsidP="003E6872">
      <w:pPr>
        <w:pStyle w:val="LabStepNumberedLevel2"/>
      </w:pPr>
      <w:r>
        <w:t xml:space="preserve">Open an existing </w:t>
      </w:r>
      <w:r w:rsidRPr="000A35F2">
        <w:t>starter</w:t>
      </w:r>
      <w:r>
        <w:t xml:space="preserve"> project in Visual Studio 2012:</w:t>
      </w:r>
    </w:p>
    <w:p w:rsidR="00882AC2" w:rsidRDefault="00882AC2" w:rsidP="003E6872">
      <w:pPr>
        <w:pStyle w:val="LabStepNumberedLevel3"/>
      </w:pPr>
      <w:r>
        <w:t xml:space="preserve">Launch </w:t>
      </w:r>
      <w:r w:rsidRPr="003E6872">
        <w:rPr>
          <w:b/>
        </w:rPr>
        <w:t>Visual Studio 2012</w:t>
      </w:r>
      <w:r>
        <w:t xml:space="preserve"> as administrator: </w:t>
      </w:r>
      <w:r w:rsidRPr="003E6872">
        <w:rPr>
          <w:b/>
        </w:rPr>
        <w:t xml:space="preserve">Start </w:t>
      </w:r>
      <w:r w:rsidRPr="003E6872">
        <w:rPr>
          <w:b/>
        </w:rPr>
        <w:sym w:font="Wingdings" w:char="F0E0"/>
      </w:r>
      <w:r w:rsidRPr="003E6872">
        <w:rPr>
          <w:b/>
        </w:rPr>
        <w:t xml:space="preserve"> All Programs </w:t>
      </w:r>
      <w:r w:rsidRPr="003E6872">
        <w:rPr>
          <w:b/>
        </w:rPr>
        <w:sym w:font="Wingdings" w:char="F0E0"/>
      </w:r>
      <w:r w:rsidRPr="003E6872">
        <w:rPr>
          <w:b/>
        </w:rPr>
        <w:t xml:space="preserve"> Microsoft Visual Studio 2012 </w:t>
      </w:r>
      <w:r w:rsidRPr="003E6872">
        <w:rPr>
          <w:b/>
        </w:rPr>
        <w:sym w:font="Wingdings" w:char="F0E0"/>
      </w:r>
      <w:r w:rsidRPr="003E6872">
        <w:rPr>
          <w:b/>
        </w:rPr>
        <w:t xml:space="preserve"> Visual Studio 2012</w:t>
      </w:r>
      <w:r>
        <w:t>.</w:t>
      </w:r>
    </w:p>
    <w:p w:rsidR="00882AC2" w:rsidRDefault="00882AC2" w:rsidP="003E6872">
      <w:pPr>
        <w:pStyle w:val="LabStepNumberedLevel3"/>
      </w:pPr>
      <w:r>
        <w:t xml:space="preserve">Select </w:t>
      </w:r>
      <w:r w:rsidRPr="003E6872">
        <w:rPr>
          <w:b/>
        </w:rPr>
        <w:t xml:space="preserve">File </w:t>
      </w:r>
      <w:r w:rsidRPr="003E6872">
        <w:rPr>
          <w:b/>
        </w:rPr>
        <w:sym w:font="Wingdings" w:char="F0E0"/>
      </w:r>
      <w:r w:rsidRPr="003E6872">
        <w:rPr>
          <w:b/>
        </w:rPr>
        <w:t xml:space="preserve"> Open </w:t>
      </w:r>
      <w:r w:rsidRPr="003E6872">
        <w:rPr>
          <w:b/>
        </w:rPr>
        <w:sym w:font="Wingdings" w:char="F0E0"/>
      </w:r>
      <w:r w:rsidRPr="003E6872">
        <w:rPr>
          <w:b/>
        </w:rPr>
        <w:t xml:space="preserve"> Project/Solution</w:t>
      </w:r>
      <w:r>
        <w:t>.</w:t>
      </w:r>
    </w:p>
    <w:p w:rsidR="00882AC2" w:rsidRDefault="00882AC2" w:rsidP="003E6872">
      <w:pPr>
        <w:pStyle w:val="LabStepNumberedLevel3"/>
      </w:pPr>
      <w:r>
        <w:t xml:space="preserve">In the </w:t>
      </w:r>
      <w:r w:rsidRPr="003E6872">
        <w:rPr>
          <w:b/>
        </w:rPr>
        <w:t>Open Project</w:t>
      </w:r>
      <w:r>
        <w:t xml:space="preserve"> dialog, select the following project provided in the files associated with this lab:</w:t>
      </w:r>
    </w:p>
    <w:p w:rsidR="00882AC2" w:rsidRDefault="00882AC2" w:rsidP="00882AC2">
      <w:pPr>
        <w:pStyle w:val="LabStepCodeBlockLevel2"/>
      </w:pPr>
      <w:r>
        <w:lastRenderedPageBreak/>
        <w:t>[..]</w:t>
      </w:r>
      <w:r w:rsidRPr="004239DF">
        <w:t>\</w:t>
      </w:r>
      <w:r>
        <w:t>DevClientSide</w:t>
      </w:r>
      <w:r w:rsidRPr="006C4653">
        <w:t>\Exercises\Ex</w:t>
      </w:r>
      <w:r>
        <w:t>3</w:t>
      </w:r>
      <w:r w:rsidRPr="006C4653">
        <w:t>\</w:t>
      </w:r>
      <w:r>
        <w:t>RestLab</w:t>
      </w:r>
      <w:r w:rsidRPr="004239DF">
        <w:t>.sln</w:t>
      </w:r>
    </w:p>
    <w:p w:rsidR="00277DC3" w:rsidRDefault="00277DC3" w:rsidP="00277DC3">
      <w:pPr>
        <w:pStyle w:val="LabStepNumbered"/>
      </w:pPr>
      <w:r>
        <w:t xml:space="preserve">Using the </w:t>
      </w:r>
      <w:r w:rsidRPr="00277DC3">
        <w:rPr>
          <w:b/>
        </w:rPr>
        <w:t>Solution Explorer</w:t>
      </w:r>
      <w:r>
        <w:t xml:space="preserve"> tool window, find the file </w:t>
      </w:r>
      <w:r>
        <w:rPr>
          <w:b/>
        </w:rPr>
        <w:t xml:space="preserve">Modules \ </w:t>
      </w:r>
      <w:proofErr w:type="spellStart"/>
      <w:r>
        <w:rPr>
          <w:b/>
        </w:rPr>
        <w:t>LabPages</w:t>
      </w:r>
      <w:proofErr w:type="spellEnd"/>
      <w:r>
        <w:rPr>
          <w:b/>
        </w:rPr>
        <w:t xml:space="preserve"> \ Exercise02</w:t>
      </w:r>
      <w:r w:rsidRPr="00277DC3">
        <w:rPr>
          <w:b/>
        </w:rPr>
        <w:t>.aspx</w:t>
      </w:r>
      <w:r>
        <w:t xml:space="preserve"> file. Right-click the </w:t>
      </w:r>
      <w:r w:rsidRPr="00277DC3">
        <w:rPr>
          <w:b/>
        </w:rPr>
        <w:t>Exercise</w:t>
      </w:r>
      <w:r>
        <w:rPr>
          <w:b/>
        </w:rPr>
        <w:t>02</w:t>
      </w:r>
      <w:r w:rsidRPr="00277DC3">
        <w:rPr>
          <w:b/>
        </w:rPr>
        <w:t xml:space="preserve">.aspx </w:t>
      </w:r>
      <w:r>
        <w:t xml:space="preserve">file and select </w:t>
      </w:r>
      <w:r w:rsidRPr="00277DC3">
        <w:rPr>
          <w:b/>
        </w:rPr>
        <w:t>Open</w:t>
      </w:r>
      <w:r>
        <w:t>.</w:t>
      </w:r>
    </w:p>
    <w:p w:rsidR="00721DC6" w:rsidRDefault="00277DC3" w:rsidP="003E6872">
      <w:pPr>
        <w:pStyle w:val="LabStepNumberedLevel2"/>
      </w:pPr>
      <w:r>
        <w:t xml:space="preserve">This file is setup the same way as the </w:t>
      </w:r>
      <w:r w:rsidRPr="0083365E">
        <w:rPr>
          <w:b/>
        </w:rPr>
        <w:t>Exercise1.aspx</w:t>
      </w:r>
      <w:r>
        <w:t xml:space="preserve"> </w:t>
      </w:r>
      <w:r w:rsidR="002162C1">
        <w:t>page was setup.</w:t>
      </w:r>
    </w:p>
    <w:p w:rsidR="00623FAD" w:rsidRDefault="00623FAD" w:rsidP="00623FAD">
      <w:pPr>
        <w:pStyle w:val="LabStepNumbered"/>
      </w:pPr>
      <w:r>
        <w:t xml:space="preserve">Using the </w:t>
      </w:r>
      <w:r w:rsidRPr="00623FAD">
        <w:rPr>
          <w:b/>
        </w:rPr>
        <w:t>Solution Explorer</w:t>
      </w:r>
      <w:r>
        <w:t xml:space="preserve"> tool window, find the file </w:t>
      </w:r>
      <w:r w:rsidRPr="00623FAD">
        <w:rPr>
          <w:b/>
        </w:rPr>
        <w:t xml:space="preserve">Modules \ </w:t>
      </w:r>
      <w:proofErr w:type="spellStart"/>
      <w:r w:rsidRPr="00623FAD">
        <w:rPr>
          <w:b/>
        </w:rPr>
        <w:t>LabPages</w:t>
      </w:r>
      <w:proofErr w:type="spellEnd"/>
      <w:r w:rsidRPr="00623FAD">
        <w:rPr>
          <w:b/>
        </w:rPr>
        <w:t xml:space="preserve"> \ Exercise</w:t>
      </w:r>
      <w:r w:rsidR="00B9426C">
        <w:rPr>
          <w:b/>
        </w:rPr>
        <w:t>02</w:t>
      </w:r>
      <w:r w:rsidRPr="00623FAD">
        <w:rPr>
          <w:b/>
        </w:rPr>
        <w:t>.js</w:t>
      </w:r>
      <w:r>
        <w:t xml:space="preserve"> file. Right-click the </w:t>
      </w:r>
      <w:r w:rsidRPr="00623FAD">
        <w:rPr>
          <w:b/>
        </w:rPr>
        <w:t>Exercise</w:t>
      </w:r>
      <w:r w:rsidR="00B9426C">
        <w:rPr>
          <w:b/>
        </w:rPr>
        <w:t>02</w:t>
      </w:r>
      <w:r w:rsidRPr="00623FAD">
        <w:rPr>
          <w:b/>
        </w:rPr>
        <w:t xml:space="preserve">.js </w:t>
      </w:r>
      <w:r>
        <w:t xml:space="preserve">file and select </w:t>
      </w:r>
      <w:r w:rsidRPr="00623FAD">
        <w:rPr>
          <w:b/>
        </w:rPr>
        <w:t>Open</w:t>
      </w:r>
      <w:r>
        <w:t>.</w:t>
      </w:r>
    </w:p>
    <w:p w:rsidR="00721DC6" w:rsidRDefault="00721DC6" w:rsidP="003E6872">
      <w:pPr>
        <w:pStyle w:val="LabStepNumbered"/>
      </w:pPr>
      <w:r>
        <w:t xml:space="preserve">Open the JavaScript source </w:t>
      </w:r>
      <w:proofErr w:type="gramStart"/>
      <w:r>
        <w:t xml:space="preserve">file named </w:t>
      </w:r>
      <w:r>
        <w:rPr>
          <w:b/>
        </w:rPr>
        <w:t>Exercise</w:t>
      </w:r>
      <w:r w:rsidR="00277DC3">
        <w:rPr>
          <w:b/>
        </w:rPr>
        <w:t>0</w:t>
      </w:r>
      <w:r>
        <w:rPr>
          <w:b/>
        </w:rPr>
        <w:t>2</w:t>
      </w:r>
      <w:r w:rsidRPr="00310FD6">
        <w:rPr>
          <w:b/>
        </w:rPr>
        <w:t>.js</w:t>
      </w:r>
      <w:r>
        <w:t xml:space="preserve"> and inspect</w:t>
      </w:r>
      <w:proofErr w:type="gramEnd"/>
      <w:r>
        <w:t xml:space="preserve"> the code inside. </w:t>
      </w:r>
    </w:p>
    <w:p w:rsidR="0083365E" w:rsidRDefault="0083365E" w:rsidP="003E6872">
      <w:pPr>
        <w:pStyle w:val="LabStepNumberedLevel2"/>
      </w:pPr>
      <w:r>
        <w:t xml:space="preserve">Delete the contents of the </w:t>
      </w:r>
      <w:proofErr w:type="spellStart"/>
      <w:proofErr w:type="gramStart"/>
      <w:r w:rsidR="00A462FC" w:rsidRPr="00A462FC">
        <w:rPr>
          <w:b/>
        </w:rPr>
        <w:t>onGetLists</w:t>
      </w:r>
      <w:proofErr w:type="spellEnd"/>
      <w:r w:rsidRPr="00E50E06">
        <w:rPr>
          <w:b/>
        </w:rPr>
        <w:t>(</w:t>
      </w:r>
      <w:proofErr w:type="gramEnd"/>
      <w:r w:rsidRPr="00E50E06">
        <w:rPr>
          <w:b/>
        </w:rPr>
        <w:t>)</w:t>
      </w:r>
      <w:r>
        <w:t xml:space="preserve"> function but leave the other code on the page.</w:t>
      </w:r>
    </w:p>
    <w:p w:rsidR="0083365E" w:rsidRDefault="0083365E" w:rsidP="0083365E">
      <w:pPr>
        <w:pStyle w:val="LabStepNumbered"/>
      </w:pPr>
      <w:r>
        <w:t xml:space="preserve">Add the following JavaScript code to the </w:t>
      </w:r>
      <w:proofErr w:type="spellStart"/>
      <w:proofErr w:type="gramStart"/>
      <w:r w:rsidR="00A462FC" w:rsidRPr="00A462FC">
        <w:rPr>
          <w:b/>
        </w:rPr>
        <w:t>onGetLists</w:t>
      </w:r>
      <w:proofErr w:type="spellEnd"/>
      <w:r w:rsidRPr="00BB58EE">
        <w:rPr>
          <w:b/>
        </w:rPr>
        <w:t>(</w:t>
      </w:r>
      <w:proofErr w:type="gramEnd"/>
      <w:r w:rsidRPr="00BB58EE">
        <w:rPr>
          <w:b/>
        </w:rPr>
        <w:t>)</w:t>
      </w:r>
      <w:r>
        <w:t xml:space="preserve"> function. It will first clear the contents of the results </w:t>
      </w:r>
      <w:r w:rsidRPr="00E50E06">
        <w:rPr>
          <w:b/>
        </w:rPr>
        <w:t>&lt;div&gt;</w:t>
      </w:r>
      <w:r w:rsidRPr="00E50E06">
        <w:t xml:space="preserve"> and </w:t>
      </w:r>
      <w:r>
        <w:t>then add the SharePoint animated gears icon.</w:t>
      </w:r>
    </w:p>
    <w:p w:rsidR="0083365E" w:rsidRPr="00310FD6" w:rsidRDefault="0083365E" w:rsidP="0083365E">
      <w:pPr>
        <w:pStyle w:val="LabStepCodeBlockLevel2"/>
      </w:pPr>
      <w:r w:rsidRPr="00310FD6">
        <w:t>// clear results</w:t>
      </w:r>
      <w:r w:rsidR="00C64D02">
        <w:t xml:space="preserve"> a</w:t>
      </w:r>
      <w:r w:rsidRPr="00310FD6">
        <w:t>rea and add spinning gears icon</w:t>
      </w:r>
    </w:p>
    <w:p w:rsidR="0083365E" w:rsidRPr="00310FD6" w:rsidRDefault="0083365E" w:rsidP="0083365E">
      <w:pPr>
        <w:pStyle w:val="LabStepCodeBlockLevel2"/>
      </w:pPr>
      <w:r w:rsidRPr="00310FD6">
        <w:t>$(</w:t>
      </w:r>
      <w:r>
        <w:t>"</w:t>
      </w:r>
      <w:r w:rsidRPr="00310FD6">
        <w:t>#results</w:t>
      </w:r>
      <w:r>
        <w:t>"</w:t>
      </w:r>
      <w:r w:rsidRPr="00310FD6">
        <w:t>).empty();</w:t>
      </w:r>
    </w:p>
    <w:p w:rsidR="0083365E" w:rsidRDefault="0083365E" w:rsidP="0083365E">
      <w:pPr>
        <w:pStyle w:val="LabStepCodeBlockLevel2"/>
      </w:pPr>
      <w:r w:rsidRPr="00310FD6">
        <w:t>$(</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rsidR="0034393B" w:rsidRDefault="0083365E" w:rsidP="00B40B21">
      <w:pPr>
        <w:pStyle w:val="LabStepNumbered"/>
      </w:pPr>
      <w:r>
        <w:t xml:space="preserve">Next, add the following code to the end of the </w:t>
      </w:r>
      <w:proofErr w:type="spellStart"/>
      <w:proofErr w:type="gramStart"/>
      <w:r w:rsidRPr="00A462FC">
        <w:rPr>
          <w:b/>
        </w:rPr>
        <w:t>onGetLists</w:t>
      </w:r>
      <w:proofErr w:type="spellEnd"/>
      <w:r w:rsidRPr="00A462FC">
        <w:rPr>
          <w:b/>
        </w:rPr>
        <w:t>(</w:t>
      </w:r>
      <w:proofErr w:type="gramEnd"/>
      <w:r w:rsidRPr="00A462FC">
        <w:rPr>
          <w:b/>
        </w:rPr>
        <w:t>)</w:t>
      </w:r>
      <w:r>
        <w:t xml:space="preserve"> function to create a reference to the REST endpoint for the current SharePoint site. </w:t>
      </w:r>
    </w:p>
    <w:p w:rsidR="00721DC6" w:rsidRPr="00690B7E" w:rsidRDefault="00721DC6" w:rsidP="0034393B">
      <w:pPr>
        <w:pStyle w:val="LabStepCodeBlockLevel2"/>
      </w:pPr>
      <w:r>
        <w:t>var requestUri = _spPageContextInfo.webAbsoluteUrl + "/_api/</w:t>
      </w:r>
      <w:r w:rsidR="0034393B">
        <w:t>w</w:t>
      </w:r>
      <w:r>
        <w:t>eb/</w:t>
      </w:r>
      <w:r w:rsidR="0034393B">
        <w:t>l</w:t>
      </w:r>
      <w:r>
        <w:t>ists";</w:t>
      </w:r>
    </w:p>
    <w:p w:rsidR="0034393B" w:rsidRDefault="0034393B" w:rsidP="003E6872">
      <w:pPr>
        <w:pStyle w:val="LabStepNumbered"/>
      </w:pPr>
      <w:r>
        <w:t xml:space="preserve">Next, execute an asynchronous request which formats the result in JSON format by calling the jQuery function named </w:t>
      </w:r>
      <w:proofErr w:type="spellStart"/>
      <w:proofErr w:type="gramStart"/>
      <w:r w:rsidRPr="001861FF">
        <w:rPr>
          <w:b/>
        </w:rPr>
        <w:t>getJSON</w:t>
      </w:r>
      <w:proofErr w:type="spellEnd"/>
      <w:r>
        <w:rPr>
          <w:b/>
        </w:rPr>
        <w:t>(</w:t>
      </w:r>
      <w:proofErr w:type="gramEnd"/>
      <w:r>
        <w:rPr>
          <w:b/>
        </w:rPr>
        <w:t>)</w:t>
      </w:r>
      <w:r>
        <w:t xml:space="preserve">. This method will pass in a callback where your code will run when the response is received. Add the following code to the end of the </w:t>
      </w:r>
      <w:proofErr w:type="spellStart"/>
      <w:r>
        <w:rPr>
          <w:b/>
        </w:rPr>
        <w:t>onGetLists</w:t>
      </w:r>
      <w:proofErr w:type="spellEnd"/>
      <w:r w:rsidRPr="00E50E06">
        <w:rPr>
          <w:b/>
        </w:rPr>
        <w:t>()</w:t>
      </w:r>
      <w:r>
        <w:t xml:space="preserve"> function:</w:t>
      </w:r>
    </w:p>
    <w:p w:rsidR="00C64D02" w:rsidRDefault="00C64D02" w:rsidP="00C64D02">
      <w:pPr>
        <w:pStyle w:val="LabStepCodeBlockLevel2"/>
      </w:pPr>
      <w:r>
        <w:t xml:space="preserve">// execute AJAX request </w:t>
      </w:r>
    </w:p>
    <w:p w:rsidR="00C64D02" w:rsidRDefault="00C64D02" w:rsidP="00C64D02">
      <w:pPr>
        <w:pStyle w:val="LabStepCodeBlockLevel2"/>
      </w:pPr>
      <w:r>
        <w:t>var requestHeaders = { "accept": "application/json;odata=verbose" }</w:t>
      </w:r>
    </w:p>
    <w:p w:rsidR="00C64D02" w:rsidRDefault="00C64D02" w:rsidP="00C64D02">
      <w:pPr>
        <w:pStyle w:val="LabStepCodeBlockLevel2"/>
      </w:pPr>
      <w:r>
        <w:t>$.ajax({</w:t>
      </w:r>
    </w:p>
    <w:p w:rsidR="00C64D02" w:rsidRDefault="00C64D02" w:rsidP="00C64D02">
      <w:pPr>
        <w:pStyle w:val="LabStepCodeBlockLevel2"/>
      </w:pPr>
      <w:r>
        <w:t xml:space="preserve">  url: requestUri,</w:t>
      </w:r>
    </w:p>
    <w:p w:rsidR="00C64D02" w:rsidRDefault="00C64D02" w:rsidP="00C64D02">
      <w:pPr>
        <w:pStyle w:val="LabStepCodeBlockLevel2"/>
      </w:pPr>
      <w:r>
        <w:t xml:space="preserve">  headers: requestHeaders,</w:t>
      </w:r>
    </w:p>
    <w:p w:rsidR="00C64D02" w:rsidRDefault="00C64D02" w:rsidP="00C64D02">
      <w:pPr>
        <w:pStyle w:val="LabStepCodeBlockLevel2"/>
      </w:pPr>
      <w:r>
        <w:t xml:space="preserve">  success: onDataReturned,</w:t>
      </w:r>
    </w:p>
    <w:p w:rsidR="00C64D02" w:rsidRDefault="00C64D02" w:rsidP="00C64D02">
      <w:pPr>
        <w:pStyle w:val="LabStepCodeBlockLevel2"/>
      </w:pPr>
      <w:r>
        <w:t xml:space="preserve">  error: onError</w:t>
      </w:r>
    </w:p>
    <w:p w:rsidR="0034393B" w:rsidRDefault="00C64D02" w:rsidP="0034393B">
      <w:pPr>
        <w:pStyle w:val="LabStepCodeBlockLevel2"/>
      </w:pPr>
      <w:r>
        <w:t>});</w:t>
      </w:r>
    </w:p>
    <w:p w:rsidR="007B6A26" w:rsidRDefault="007B6A26" w:rsidP="007B6A26">
      <w:pPr>
        <w:pStyle w:val="LabStepNumbered"/>
      </w:pPr>
      <w:r>
        <w:t xml:space="preserve">Now implement the callback by adding a new function </w:t>
      </w:r>
      <w:proofErr w:type="spellStart"/>
      <w:proofErr w:type="gramStart"/>
      <w:r w:rsidRPr="00423C8C">
        <w:rPr>
          <w:b/>
        </w:rPr>
        <w:t>onDataReturned</w:t>
      </w:r>
      <w:proofErr w:type="spellEnd"/>
      <w:r w:rsidRPr="00423C8C">
        <w:rPr>
          <w:b/>
        </w:rPr>
        <w:t>(</w:t>
      </w:r>
      <w:proofErr w:type="gramEnd"/>
      <w:r w:rsidRPr="00423C8C">
        <w:rPr>
          <w:b/>
        </w:rPr>
        <w:t>)</w:t>
      </w:r>
      <w:r>
        <w:t xml:space="preserve">. This will take the JSON formatted results and write them out to the page. Add the following code to the </w:t>
      </w:r>
      <w:r w:rsidRPr="00E07A06">
        <w:rPr>
          <w:b/>
        </w:rPr>
        <w:t>Example</w:t>
      </w:r>
      <w:r>
        <w:rPr>
          <w:b/>
        </w:rPr>
        <w:t>02</w:t>
      </w:r>
      <w:r w:rsidRPr="00E07A06">
        <w:rPr>
          <w:b/>
        </w:rPr>
        <w:t>.js</w:t>
      </w:r>
      <w:r>
        <w:t xml:space="preserve"> file:</w:t>
      </w:r>
    </w:p>
    <w:p w:rsidR="007B6A26" w:rsidRDefault="007B6A26" w:rsidP="007B6A26">
      <w:pPr>
        <w:pStyle w:val="LabStepCodeBlockLevel2"/>
      </w:pPr>
      <w:r>
        <w:t>function onDataReturned(data) {</w:t>
      </w:r>
    </w:p>
    <w:p w:rsidR="007B6A26" w:rsidRDefault="007B6A26" w:rsidP="007B6A26">
      <w:pPr>
        <w:pStyle w:val="LabStepCodeBlockLevel2"/>
      </w:pPr>
      <w:r>
        <w:t xml:space="preserve">  $("#results").empty();</w:t>
      </w:r>
    </w:p>
    <w:p w:rsidR="007B6A26" w:rsidRDefault="007B6A26" w:rsidP="007B6A26">
      <w:pPr>
        <w:pStyle w:val="LabStepCodeBlockLevel2"/>
      </w:pPr>
      <w:r>
        <w:t xml:space="preserve">  var odataResults = data.d.results;</w:t>
      </w:r>
    </w:p>
    <w:p w:rsidR="007B6A26" w:rsidRDefault="007B6A26" w:rsidP="007B6A26">
      <w:pPr>
        <w:pStyle w:val="LabStepCodeBlockLevel2"/>
      </w:pPr>
    </w:p>
    <w:p w:rsidR="007B6A26" w:rsidRDefault="007B6A26" w:rsidP="007B6A26">
      <w:pPr>
        <w:pStyle w:val="LabStepCodeBlockLevel2"/>
      </w:pPr>
      <w:r>
        <w:t xml:space="preserve">  $("&lt;h2&gt;").html("Lists in this site").appendTo("#results");</w:t>
      </w:r>
    </w:p>
    <w:p w:rsidR="007B6A26" w:rsidRDefault="007B6A26" w:rsidP="007B6A26">
      <w:pPr>
        <w:pStyle w:val="LabStepCodeBlockLevel2"/>
      </w:pPr>
      <w:r>
        <w:t xml:space="preserve">  var ul = $("&lt;ul&gt;");</w:t>
      </w:r>
    </w:p>
    <w:p w:rsidR="007B6A26" w:rsidRDefault="007B6A26" w:rsidP="007B6A26">
      <w:pPr>
        <w:pStyle w:val="LabStepCodeBlockLevel2"/>
      </w:pPr>
    </w:p>
    <w:p w:rsidR="007B6A26" w:rsidRDefault="007B6A26" w:rsidP="007B6A26">
      <w:pPr>
        <w:pStyle w:val="LabStepCodeBlockLevel2"/>
      </w:pPr>
      <w:r>
        <w:t xml:space="preserve">  for (var i = 0; i &lt; odataResults.length; i++) {</w:t>
      </w:r>
    </w:p>
    <w:p w:rsidR="007B6A26" w:rsidRDefault="007B6A26" w:rsidP="007B6A26">
      <w:pPr>
        <w:pStyle w:val="LabStepCodeBlockLevel2"/>
      </w:pPr>
      <w:r>
        <w:t xml:space="preserve">    $("&lt;li&gt;").html(odataResults[i].Title).appendTo(ul);</w:t>
      </w:r>
    </w:p>
    <w:p w:rsidR="007B6A26" w:rsidRDefault="007B6A26" w:rsidP="007B6A26">
      <w:pPr>
        <w:pStyle w:val="LabStepCodeBlockLevel2"/>
      </w:pPr>
      <w:r>
        <w:t xml:space="preserve">  }</w:t>
      </w:r>
    </w:p>
    <w:p w:rsidR="007B6A26" w:rsidRDefault="007B6A26" w:rsidP="007B6A26">
      <w:pPr>
        <w:pStyle w:val="LabStepCodeBlockLevel2"/>
      </w:pPr>
    </w:p>
    <w:p w:rsidR="007B6A26" w:rsidRDefault="007B6A26" w:rsidP="007B6A26">
      <w:pPr>
        <w:pStyle w:val="LabStepCodeBlockLevel2"/>
      </w:pPr>
      <w:r>
        <w:t xml:space="preserve">  ul.appendTo("#results");</w:t>
      </w:r>
    </w:p>
    <w:p w:rsidR="007B6A26" w:rsidRPr="007B6A26" w:rsidRDefault="007B6A26" w:rsidP="007B6A26">
      <w:pPr>
        <w:pStyle w:val="LabStepCodeBlockLevel2"/>
      </w:pPr>
      <w:r>
        <w:t>}</w:t>
      </w:r>
    </w:p>
    <w:p w:rsidR="007B6A26" w:rsidRDefault="007B6A26" w:rsidP="007B6A26">
      <w:pPr>
        <w:pStyle w:val="LabStepNumbered"/>
      </w:pPr>
      <w:r>
        <w:t xml:space="preserve"> Implement the </w:t>
      </w:r>
      <w:proofErr w:type="spellStart"/>
      <w:proofErr w:type="gramStart"/>
      <w:r w:rsidRPr="001861FF">
        <w:rPr>
          <w:b/>
        </w:rPr>
        <w:t>onError</w:t>
      </w:r>
      <w:proofErr w:type="spellEnd"/>
      <w:r>
        <w:rPr>
          <w:b/>
        </w:rPr>
        <w:t>(</w:t>
      </w:r>
      <w:proofErr w:type="gramEnd"/>
      <w:r>
        <w:rPr>
          <w:b/>
        </w:rPr>
        <w:t>)</w:t>
      </w:r>
      <w:r>
        <w:t xml:space="preserve"> function as follows to display the error message to the page. Add the following code to </w:t>
      </w:r>
      <w:r w:rsidRPr="00423C8C">
        <w:rPr>
          <w:b/>
        </w:rPr>
        <w:t>Example</w:t>
      </w:r>
      <w:r>
        <w:rPr>
          <w:b/>
        </w:rPr>
        <w:t>02</w:t>
      </w:r>
      <w:r w:rsidRPr="00423C8C">
        <w:rPr>
          <w:b/>
        </w:rPr>
        <w:t>.js</w:t>
      </w:r>
      <w:r>
        <w:t>:</w:t>
      </w:r>
    </w:p>
    <w:p w:rsidR="007B6A26" w:rsidRDefault="007B6A26" w:rsidP="007B6A26">
      <w:pPr>
        <w:pStyle w:val="LabStepCodeBlockLevel2"/>
      </w:pPr>
      <w:r>
        <w:t>function onError(err) {</w:t>
      </w:r>
    </w:p>
    <w:p w:rsidR="007B6A26" w:rsidRDefault="007B6A26" w:rsidP="007B6A26">
      <w:pPr>
        <w:pStyle w:val="LabStepCodeBlockLevel2"/>
      </w:pPr>
      <w:r>
        <w:t xml:space="preserve">  $("#results").text("ERROR: " + JSON.stringify(err));</w:t>
      </w:r>
    </w:p>
    <w:p w:rsidR="007B6A26" w:rsidRDefault="007B6A26" w:rsidP="007B6A26">
      <w:pPr>
        <w:pStyle w:val="LabStepCodeBlockLevel2"/>
      </w:pPr>
      <w:r>
        <w:t>}</w:t>
      </w:r>
    </w:p>
    <w:p w:rsidR="007B6A26" w:rsidRDefault="007B6A26" w:rsidP="007B6A26">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7B6A26" w:rsidRDefault="007B6A26" w:rsidP="007B6A26">
      <w:pPr>
        <w:pStyle w:val="Heading4"/>
      </w:pPr>
      <w:r>
        <w:t>Build and Test the Project</w:t>
      </w:r>
    </w:p>
    <w:p w:rsidR="007B6A26" w:rsidRDefault="007B6A26" w:rsidP="003E6872">
      <w:pPr>
        <w:pStyle w:val="LabStepNumbered"/>
      </w:pPr>
      <w:r>
        <w:t>Build and test your application</w:t>
      </w:r>
      <w:r w:rsidRPr="00E728BB">
        <w:t xml:space="preserve"> </w:t>
      </w:r>
      <w:r>
        <w:t xml:space="preserve">by </w:t>
      </w:r>
      <w:r w:rsidRPr="00E728BB">
        <w:t>press</w:t>
      </w:r>
      <w:r>
        <w:t>ing</w:t>
      </w:r>
      <w:r w:rsidRPr="00E728BB">
        <w:t xml:space="preserve"> </w:t>
      </w:r>
      <w:r w:rsidRPr="007B6A26">
        <w:rPr>
          <w:b/>
        </w:rPr>
        <w:t>[F5]</w:t>
      </w:r>
      <w:r w:rsidRPr="00E728BB">
        <w:t xml:space="preserve"> or </w:t>
      </w:r>
      <w:r w:rsidRPr="007B6A26">
        <w:rPr>
          <w:b/>
        </w:rPr>
        <w:t xml:space="preserve">Debug </w:t>
      </w:r>
      <w:r w:rsidRPr="00586B67">
        <w:rPr>
          <w:b/>
        </w:rPr>
        <w:sym w:font="Wingdings" w:char="F0E0"/>
      </w:r>
      <w:r w:rsidRPr="007B6A26">
        <w:rPr>
          <w:b/>
        </w:rPr>
        <w:t xml:space="preserve"> Start Debugging</w:t>
      </w:r>
      <w:r w:rsidRPr="00E728BB">
        <w:t xml:space="preserve">. </w:t>
      </w:r>
    </w:p>
    <w:p w:rsidR="007B6A26" w:rsidRDefault="007B6A26" w:rsidP="007B6A26">
      <w:pPr>
        <w:pStyle w:val="LabStepNumbered"/>
      </w:pPr>
      <w:r>
        <w:t>Once the solution has been deployed, Internet Explorer will launch and navigate to the homepage of the site.</w:t>
      </w:r>
    </w:p>
    <w:p w:rsidR="007B6A26" w:rsidRDefault="007B6A26" w:rsidP="007B6A26">
      <w:pPr>
        <w:pStyle w:val="LabStepNumbered"/>
      </w:pPr>
      <w:r>
        <w:lastRenderedPageBreak/>
        <w:t xml:space="preserve">Using the Quick Launch navigation, select </w:t>
      </w:r>
      <w:r>
        <w:rPr>
          <w:b/>
        </w:rPr>
        <w:t>Exercise 2</w:t>
      </w:r>
      <w:r>
        <w:t>.</w:t>
      </w:r>
    </w:p>
    <w:p w:rsidR="007B6A26" w:rsidRDefault="007B6A26" w:rsidP="007B6A26">
      <w:pPr>
        <w:pStyle w:val="LabStepNumbered"/>
      </w:pPr>
      <w:r>
        <w:t xml:space="preserve">Click the </w:t>
      </w:r>
      <w:r w:rsidRPr="00E50E06">
        <w:rPr>
          <w:b/>
        </w:rPr>
        <w:t xml:space="preserve">Get </w:t>
      </w:r>
      <w:r w:rsidR="006C2DA5">
        <w:rPr>
          <w:b/>
        </w:rPr>
        <w:t>Lists</w:t>
      </w:r>
      <w:r w:rsidR="002B51F0">
        <w:t xml:space="preserve"> button. Notice it is n</w:t>
      </w:r>
      <w:r>
        <w:t xml:space="preserve">ow showing the working animated gears image for a moment while it fetches the </w:t>
      </w:r>
      <w:r w:rsidR="00A26AB5">
        <w:t>lists:</w:t>
      </w:r>
    </w:p>
    <w:p w:rsidR="007B6A26" w:rsidRDefault="006C2DA5" w:rsidP="007B6A26">
      <w:pPr>
        <w:pStyle w:val="LabStepScreenshot"/>
      </w:pPr>
      <w:r>
        <w:rPr>
          <w:noProof/>
        </w:rPr>
        <w:drawing>
          <wp:inline distT="0" distB="0" distL="0" distR="0" wp14:anchorId="6879C7AF" wp14:editId="56D1D9E9">
            <wp:extent cx="3497580" cy="236915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0204" cy="2370933"/>
                    </a:xfrm>
                    <a:prstGeom prst="rect">
                      <a:avLst/>
                    </a:prstGeom>
                  </pic:spPr>
                </pic:pic>
              </a:graphicData>
            </a:graphic>
          </wp:inline>
        </w:drawing>
      </w:r>
    </w:p>
    <w:p w:rsidR="007B6A26" w:rsidRDefault="007B6A26" w:rsidP="007B6A26">
      <w:pPr>
        <w:pStyle w:val="LabStepNumbered"/>
      </w:pPr>
      <w:r>
        <w:t>Close the browser to stop the debugger and go back to Visual Studio.</w:t>
      </w:r>
    </w:p>
    <w:p w:rsidR="007B6A26" w:rsidRDefault="000935CA" w:rsidP="000935CA">
      <w:r>
        <w:t>In this exercise you queried the REST API to get a collection of all lists in the SharePoint site.</w:t>
      </w:r>
    </w:p>
    <w:p w:rsidR="00721DC6" w:rsidRDefault="00721DC6" w:rsidP="007873A3">
      <w:pPr>
        <w:pStyle w:val="Heading3"/>
        <w:pBdr>
          <w:bottom w:val="single" w:sz="4" w:space="0" w:color="auto"/>
        </w:pBdr>
      </w:pPr>
      <w:bookmarkStart w:id="1" w:name="_Toc246678990"/>
      <w:bookmarkEnd w:id="0"/>
      <w:r>
        <w:t xml:space="preserve">Exercise 4: </w:t>
      </w:r>
      <w:r>
        <w:rPr>
          <w:noProof/>
        </w:rPr>
        <w:t>Using OData Filters and Templates</w:t>
      </w:r>
    </w:p>
    <w:p w:rsidR="00721DC6" w:rsidRDefault="00721DC6" w:rsidP="008C3320">
      <w:pPr>
        <w:pStyle w:val="LabExerciseCallout"/>
      </w:pPr>
      <w:r w:rsidRPr="00DF55CA">
        <w:t>In this exercise</w:t>
      </w:r>
      <w:r>
        <w:t xml:space="preserve">, you will make </w:t>
      </w:r>
      <w:r>
        <w:rPr>
          <w:noProof/>
        </w:rPr>
        <w:t xml:space="preserve">calls to the REST APIs using the jQuery </w:t>
      </w:r>
      <w:r w:rsidRPr="001E55FA">
        <w:rPr>
          <w:b/>
          <w:noProof/>
        </w:rPr>
        <w:t>getJSON</w:t>
      </w:r>
      <w:r>
        <w:rPr>
          <w:noProof/>
        </w:rPr>
        <w:t xml:space="preserve"> function as you did in the previous exercise. However, when calling into the REST API to get the list of the site, you will add a filter expression to filter out hidden system lists such as the MasterPage Gallery and the List Template Gallery. You will also begin working with a JavaScript utility library named jsRender which makes it much easier to parse a JSON resultset into a complex HTML element for display.</w:t>
      </w:r>
    </w:p>
    <w:p w:rsidR="005553CC" w:rsidRDefault="005553CC" w:rsidP="003E6872">
      <w:pPr>
        <w:pStyle w:val="LabStepNumbered"/>
        <w:numPr>
          <w:ilvl w:val="0"/>
          <w:numId w:val="36"/>
        </w:numPr>
      </w:pPr>
      <w:r>
        <w:t xml:space="preserve">If you want to continue working with the solution from the previous example, you can skip this step. Otherwise you can follow these steps to open a clean project which effectively </w:t>
      </w:r>
      <w:r w:rsidR="002B51F0">
        <w:t>is</w:t>
      </w:r>
      <w:r>
        <w:t xml:space="preserve"> where you left off if you had completed the previous exercise as outlined:</w:t>
      </w:r>
    </w:p>
    <w:p w:rsidR="005553CC" w:rsidRDefault="005553CC" w:rsidP="003E6872">
      <w:pPr>
        <w:pStyle w:val="LabStepNumberedLevel2"/>
      </w:pPr>
      <w:r>
        <w:t xml:space="preserve">Open an existing </w:t>
      </w:r>
      <w:r w:rsidRPr="000A35F2">
        <w:t>starter</w:t>
      </w:r>
      <w:r>
        <w:t xml:space="preserve"> project in Visual Studio 2012:</w:t>
      </w:r>
    </w:p>
    <w:p w:rsidR="005553CC" w:rsidRDefault="005553CC" w:rsidP="003E6872">
      <w:pPr>
        <w:pStyle w:val="LabStepNumberedLevel3"/>
      </w:pPr>
      <w:r>
        <w:t xml:space="preserve">Launch </w:t>
      </w:r>
      <w:r w:rsidRPr="003E6872">
        <w:rPr>
          <w:b/>
        </w:rPr>
        <w:t>Visual Studio 2012</w:t>
      </w:r>
      <w:r>
        <w:t xml:space="preserve"> as administrator: </w:t>
      </w:r>
      <w:r w:rsidRPr="003E6872">
        <w:rPr>
          <w:b/>
        </w:rPr>
        <w:t xml:space="preserve">Start </w:t>
      </w:r>
      <w:r w:rsidRPr="003E6872">
        <w:rPr>
          <w:b/>
        </w:rPr>
        <w:sym w:font="Wingdings" w:char="F0E0"/>
      </w:r>
      <w:r w:rsidRPr="003E6872">
        <w:rPr>
          <w:b/>
        </w:rPr>
        <w:t xml:space="preserve"> All Programs </w:t>
      </w:r>
      <w:r w:rsidRPr="003E6872">
        <w:rPr>
          <w:b/>
        </w:rPr>
        <w:sym w:font="Wingdings" w:char="F0E0"/>
      </w:r>
      <w:r w:rsidRPr="003E6872">
        <w:rPr>
          <w:b/>
        </w:rPr>
        <w:t xml:space="preserve"> Microsoft Visual Studio 2012 </w:t>
      </w:r>
      <w:r w:rsidRPr="003E6872">
        <w:rPr>
          <w:b/>
        </w:rPr>
        <w:sym w:font="Wingdings" w:char="F0E0"/>
      </w:r>
      <w:r w:rsidRPr="003E6872">
        <w:rPr>
          <w:b/>
        </w:rPr>
        <w:t xml:space="preserve"> Visual Studio 2012</w:t>
      </w:r>
      <w:r>
        <w:t>.</w:t>
      </w:r>
    </w:p>
    <w:p w:rsidR="005553CC" w:rsidRDefault="005553CC" w:rsidP="003E6872">
      <w:pPr>
        <w:pStyle w:val="LabStepNumberedLevel3"/>
      </w:pPr>
      <w:r>
        <w:t xml:space="preserve">Select </w:t>
      </w:r>
      <w:r w:rsidRPr="003E6872">
        <w:rPr>
          <w:b/>
        </w:rPr>
        <w:t xml:space="preserve">File </w:t>
      </w:r>
      <w:r w:rsidRPr="003E6872">
        <w:rPr>
          <w:b/>
        </w:rPr>
        <w:sym w:font="Wingdings" w:char="F0E0"/>
      </w:r>
      <w:r w:rsidRPr="003E6872">
        <w:rPr>
          <w:b/>
        </w:rPr>
        <w:t xml:space="preserve"> Open </w:t>
      </w:r>
      <w:r w:rsidRPr="003E6872">
        <w:rPr>
          <w:b/>
        </w:rPr>
        <w:sym w:font="Wingdings" w:char="F0E0"/>
      </w:r>
      <w:r w:rsidRPr="003E6872">
        <w:rPr>
          <w:b/>
        </w:rPr>
        <w:t xml:space="preserve"> Project/Solution</w:t>
      </w:r>
    </w:p>
    <w:p w:rsidR="005553CC" w:rsidRDefault="005553CC" w:rsidP="003E6872">
      <w:pPr>
        <w:pStyle w:val="LabStepNumberedLevel3"/>
      </w:pPr>
      <w:r>
        <w:t xml:space="preserve">In the </w:t>
      </w:r>
      <w:r w:rsidRPr="003E6872">
        <w:rPr>
          <w:b/>
        </w:rPr>
        <w:t>Open Project</w:t>
      </w:r>
      <w:r>
        <w:t xml:space="preserve"> dialog, select the following project provided in the files associated with this lab:</w:t>
      </w:r>
    </w:p>
    <w:p w:rsidR="005553CC" w:rsidRDefault="005553CC" w:rsidP="005553CC">
      <w:pPr>
        <w:pStyle w:val="LabStepCodeBlockLevel2"/>
      </w:pPr>
      <w:r>
        <w:t>[..]</w:t>
      </w:r>
      <w:r w:rsidRPr="004239DF">
        <w:t>\</w:t>
      </w:r>
      <w:r>
        <w:t>DevClientSide</w:t>
      </w:r>
      <w:r w:rsidRPr="006C4653">
        <w:t>\Exercises\Ex</w:t>
      </w:r>
      <w:r>
        <w:t>4</w:t>
      </w:r>
      <w:r w:rsidRPr="006C4653">
        <w:t>\</w:t>
      </w:r>
      <w:r>
        <w:t>RestLab</w:t>
      </w:r>
      <w:r w:rsidRPr="004239DF">
        <w:t>.sln</w:t>
      </w:r>
    </w:p>
    <w:p w:rsidR="001C6AE7" w:rsidRDefault="001C6AE7" w:rsidP="001C6AE7">
      <w:pPr>
        <w:pStyle w:val="LabStepNumbered"/>
      </w:pPr>
      <w:r>
        <w:t xml:space="preserve">Using the </w:t>
      </w:r>
      <w:r w:rsidRPr="00277DC3">
        <w:rPr>
          <w:b/>
        </w:rPr>
        <w:t>Solution Explorer</w:t>
      </w:r>
      <w:r>
        <w:t xml:space="preserve"> tool window, find the file </w:t>
      </w:r>
      <w:r>
        <w:rPr>
          <w:b/>
        </w:rPr>
        <w:t xml:space="preserve">Modules \ </w:t>
      </w:r>
      <w:proofErr w:type="spellStart"/>
      <w:r>
        <w:rPr>
          <w:b/>
        </w:rPr>
        <w:t>LabPages</w:t>
      </w:r>
      <w:proofErr w:type="spellEnd"/>
      <w:r>
        <w:rPr>
          <w:b/>
        </w:rPr>
        <w:t xml:space="preserve"> \ Exercise03</w:t>
      </w:r>
      <w:r w:rsidRPr="00277DC3">
        <w:rPr>
          <w:b/>
        </w:rPr>
        <w:t>.aspx</w:t>
      </w:r>
      <w:r>
        <w:t xml:space="preserve"> file. Right-click the </w:t>
      </w:r>
      <w:r w:rsidRPr="00277DC3">
        <w:rPr>
          <w:b/>
        </w:rPr>
        <w:t>Exercise</w:t>
      </w:r>
      <w:r>
        <w:rPr>
          <w:b/>
        </w:rPr>
        <w:t>03</w:t>
      </w:r>
      <w:r w:rsidRPr="00277DC3">
        <w:rPr>
          <w:b/>
        </w:rPr>
        <w:t xml:space="preserve">.aspx </w:t>
      </w:r>
      <w:r>
        <w:t xml:space="preserve">file and select </w:t>
      </w:r>
      <w:r w:rsidRPr="00277DC3">
        <w:rPr>
          <w:b/>
        </w:rPr>
        <w:t>Open</w:t>
      </w:r>
      <w:r>
        <w:t>.</w:t>
      </w:r>
    </w:p>
    <w:p w:rsidR="00A462FC" w:rsidRDefault="001C6AE7" w:rsidP="003E6872">
      <w:pPr>
        <w:pStyle w:val="LabStepNumberedLevel2"/>
      </w:pPr>
      <w:r>
        <w:t xml:space="preserve">This file is setup the same way as the </w:t>
      </w:r>
      <w:r w:rsidRPr="0083365E">
        <w:rPr>
          <w:b/>
        </w:rPr>
        <w:t>Exercise1.aspx</w:t>
      </w:r>
      <w:r>
        <w:t xml:space="preserve"> page was setup.</w:t>
      </w:r>
      <w:r w:rsidR="00A462FC" w:rsidRPr="00A462FC">
        <w:t xml:space="preserve"> </w:t>
      </w:r>
    </w:p>
    <w:p w:rsidR="00A462FC" w:rsidRDefault="00A462FC" w:rsidP="003E6872">
      <w:pPr>
        <w:pStyle w:val="LabStepNumberedLevel2"/>
      </w:pPr>
      <w:r>
        <w:t xml:space="preserve">One important difference is that the page contains an extra </w:t>
      </w:r>
      <w:proofErr w:type="spellStart"/>
      <w:r w:rsidRPr="00DB6CE0">
        <w:rPr>
          <w:b/>
        </w:rPr>
        <w:t>ScriptLink</w:t>
      </w:r>
      <w:proofErr w:type="spellEnd"/>
      <w:r>
        <w:t xml:space="preserve"> control which links to the JavaScript source file for the </w:t>
      </w:r>
      <w:proofErr w:type="spellStart"/>
      <w:r>
        <w:t>jsRender</w:t>
      </w:r>
      <w:proofErr w:type="spellEnd"/>
      <w:r>
        <w:t xml:space="preserve"> library.</w:t>
      </w:r>
    </w:p>
    <w:p w:rsidR="00A462FC" w:rsidRDefault="00A462FC" w:rsidP="00A462FC">
      <w:pPr>
        <w:pStyle w:val="LabStepCodeBlockLevel2"/>
      </w:pPr>
      <w:r w:rsidRPr="00547461">
        <w:t xml:space="preserve">&lt;SharePoint:ScriptLink Name="~sitecollection/js/jsrender.js" Defer="false" runat="server" /&gt;  </w:t>
      </w:r>
    </w:p>
    <w:p w:rsidR="001C6AE7" w:rsidRDefault="001C6AE7" w:rsidP="001C6AE7">
      <w:pPr>
        <w:pStyle w:val="LabStepNumbered"/>
      </w:pPr>
      <w:r>
        <w:t xml:space="preserve">Using the </w:t>
      </w:r>
      <w:r w:rsidRPr="00623FAD">
        <w:rPr>
          <w:b/>
        </w:rPr>
        <w:t>Solution Explorer</w:t>
      </w:r>
      <w:r>
        <w:t xml:space="preserve"> tool window, find the file </w:t>
      </w:r>
      <w:r w:rsidRPr="00623FAD">
        <w:rPr>
          <w:b/>
        </w:rPr>
        <w:t xml:space="preserve">Modules \ </w:t>
      </w:r>
      <w:proofErr w:type="spellStart"/>
      <w:r w:rsidRPr="00623FAD">
        <w:rPr>
          <w:b/>
        </w:rPr>
        <w:t>LabPages</w:t>
      </w:r>
      <w:proofErr w:type="spellEnd"/>
      <w:r w:rsidRPr="00623FAD">
        <w:rPr>
          <w:b/>
        </w:rPr>
        <w:t xml:space="preserve"> \ Exercise</w:t>
      </w:r>
      <w:r>
        <w:rPr>
          <w:b/>
        </w:rPr>
        <w:t>03</w:t>
      </w:r>
      <w:r w:rsidRPr="00623FAD">
        <w:rPr>
          <w:b/>
        </w:rPr>
        <w:t>.js</w:t>
      </w:r>
      <w:r>
        <w:t xml:space="preserve"> file. Right-click the </w:t>
      </w:r>
      <w:r w:rsidRPr="00623FAD">
        <w:rPr>
          <w:b/>
        </w:rPr>
        <w:t>Exercise</w:t>
      </w:r>
      <w:r>
        <w:rPr>
          <w:b/>
        </w:rPr>
        <w:t>03</w:t>
      </w:r>
      <w:r w:rsidRPr="00623FAD">
        <w:rPr>
          <w:b/>
        </w:rPr>
        <w:t xml:space="preserve">.js </w:t>
      </w:r>
      <w:r>
        <w:t xml:space="preserve">file and select </w:t>
      </w:r>
      <w:r w:rsidRPr="00623FAD">
        <w:rPr>
          <w:b/>
        </w:rPr>
        <w:t>Open</w:t>
      </w:r>
      <w:r>
        <w:t>.</w:t>
      </w:r>
    </w:p>
    <w:p w:rsidR="001C6AE7" w:rsidRDefault="001C6AE7" w:rsidP="003E6872">
      <w:pPr>
        <w:pStyle w:val="LabStepNumbered"/>
      </w:pPr>
      <w:r>
        <w:t xml:space="preserve">Open the JavaScript source </w:t>
      </w:r>
      <w:proofErr w:type="gramStart"/>
      <w:r>
        <w:t xml:space="preserve">file named </w:t>
      </w:r>
      <w:r>
        <w:rPr>
          <w:b/>
        </w:rPr>
        <w:t>Exercise03</w:t>
      </w:r>
      <w:r w:rsidRPr="00310FD6">
        <w:rPr>
          <w:b/>
        </w:rPr>
        <w:t>.js</w:t>
      </w:r>
      <w:r>
        <w:t xml:space="preserve"> and inspect</w:t>
      </w:r>
      <w:proofErr w:type="gramEnd"/>
      <w:r>
        <w:t xml:space="preserve"> the code inside. </w:t>
      </w:r>
    </w:p>
    <w:p w:rsidR="001C6AE7" w:rsidRDefault="001C6AE7" w:rsidP="003E6872">
      <w:pPr>
        <w:pStyle w:val="LabStepNumberedLevel2"/>
      </w:pPr>
      <w:r>
        <w:t xml:space="preserve">Delete the contents of the </w:t>
      </w:r>
      <w:proofErr w:type="spellStart"/>
      <w:proofErr w:type="gramStart"/>
      <w:r w:rsidRPr="00E50E06">
        <w:rPr>
          <w:b/>
        </w:rPr>
        <w:t>onGet</w:t>
      </w:r>
      <w:r>
        <w:rPr>
          <w:b/>
        </w:rPr>
        <w:t>UserLists</w:t>
      </w:r>
      <w:proofErr w:type="spellEnd"/>
      <w:r w:rsidRPr="00E50E06">
        <w:rPr>
          <w:b/>
        </w:rPr>
        <w:t>(</w:t>
      </w:r>
      <w:proofErr w:type="gramEnd"/>
      <w:r w:rsidRPr="00E50E06">
        <w:rPr>
          <w:b/>
        </w:rPr>
        <w:t>)</w:t>
      </w:r>
      <w:r>
        <w:t xml:space="preserve"> function but leave the other code on the page.</w:t>
      </w:r>
    </w:p>
    <w:p w:rsidR="00A462FC" w:rsidRDefault="00A462FC" w:rsidP="003E6872">
      <w:pPr>
        <w:pStyle w:val="LabStepNumbered"/>
      </w:pPr>
      <w:r>
        <w:t xml:space="preserve">Add the following JavaScript code to the </w:t>
      </w:r>
      <w:proofErr w:type="spellStart"/>
      <w:proofErr w:type="gramStart"/>
      <w:r w:rsidRPr="00E50E06">
        <w:rPr>
          <w:b/>
        </w:rPr>
        <w:t>onGet</w:t>
      </w:r>
      <w:r>
        <w:rPr>
          <w:b/>
        </w:rPr>
        <w:t>UserLists</w:t>
      </w:r>
      <w:proofErr w:type="spellEnd"/>
      <w:r w:rsidRPr="00BB58EE">
        <w:rPr>
          <w:b/>
        </w:rPr>
        <w:t>(</w:t>
      </w:r>
      <w:proofErr w:type="gramEnd"/>
      <w:r w:rsidRPr="00BB58EE">
        <w:rPr>
          <w:b/>
        </w:rPr>
        <w:t>)</w:t>
      </w:r>
      <w:r>
        <w:t xml:space="preserve"> function. It will first clear the contents of the results </w:t>
      </w:r>
      <w:r w:rsidRPr="00E50E06">
        <w:rPr>
          <w:b/>
        </w:rPr>
        <w:t>&lt;div&gt;</w:t>
      </w:r>
      <w:r w:rsidRPr="00E50E06">
        <w:t xml:space="preserve"> and </w:t>
      </w:r>
      <w:r>
        <w:t>then add the SharePoint animated gears icon.</w:t>
      </w:r>
    </w:p>
    <w:p w:rsidR="00A462FC" w:rsidRPr="00310FD6" w:rsidRDefault="00A462FC" w:rsidP="00A462FC">
      <w:pPr>
        <w:pStyle w:val="LabStepCodeBlockLevel2"/>
      </w:pPr>
      <w:r w:rsidRPr="00310FD6">
        <w:lastRenderedPageBreak/>
        <w:t>// clear resultsArea and add spinning gears icon</w:t>
      </w:r>
    </w:p>
    <w:p w:rsidR="00A462FC" w:rsidRPr="00310FD6" w:rsidRDefault="00A462FC" w:rsidP="00A462FC">
      <w:pPr>
        <w:pStyle w:val="LabStepCodeBlockLevel2"/>
      </w:pPr>
      <w:r w:rsidRPr="00310FD6">
        <w:t>$(</w:t>
      </w:r>
      <w:r>
        <w:t>"</w:t>
      </w:r>
      <w:r w:rsidRPr="00310FD6">
        <w:t>#results</w:t>
      </w:r>
      <w:r>
        <w:t>"</w:t>
      </w:r>
      <w:r w:rsidRPr="00310FD6">
        <w:t>).empty();</w:t>
      </w:r>
    </w:p>
    <w:p w:rsidR="00A462FC" w:rsidRDefault="00A462FC" w:rsidP="00A462FC">
      <w:pPr>
        <w:pStyle w:val="LabStepCodeBlockLevel2"/>
      </w:pPr>
      <w:r w:rsidRPr="00310FD6">
        <w:t>$(</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rsidR="00A462FC" w:rsidRDefault="00A462FC" w:rsidP="003E6872">
      <w:pPr>
        <w:pStyle w:val="LabStepNumbered"/>
      </w:pPr>
      <w:r>
        <w:t xml:space="preserve">Next, add the following code to the end of the </w:t>
      </w:r>
      <w:proofErr w:type="spellStart"/>
      <w:proofErr w:type="gramStart"/>
      <w:r w:rsidR="00C07A1D" w:rsidRPr="00E50E06">
        <w:rPr>
          <w:b/>
        </w:rPr>
        <w:t>onGet</w:t>
      </w:r>
      <w:r w:rsidR="00C07A1D">
        <w:rPr>
          <w:b/>
        </w:rPr>
        <w:t>UserLists</w:t>
      </w:r>
      <w:proofErr w:type="spellEnd"/>
      <w:r w:rsidRPr="00A462FC">
        <w:rPr>
          <w:b/>
        </w:rPr>
        <w:t>(</w:t>
      </w:r>
      <w:proofErr w:type="gramEnd"/>
      <w:r w:rsidRPr="00A462FC">
        <w:rPr>
          <w:b/>
        </w:rPr>
        <w:t>)</w:t>
      </w:r>
      <w:r>
        <w:t xml:space="preserve"> function to create a reference to the REST endpoint for the current SharePoint site. </w:t>
      </w:r>
      <w:r w:rsidR="00C07A1D">
        <w:t>Notice this code will add an extra OData command to the service to filter out all hidden lists:</w:t>
      </w:r>
    </w:p>
    <w:p w:rsidR="00A462FC" w:rsidRPr="00690B7E" w:rsidRDefault="00A462FC" w:rsidP="003E6872">
      <w:pPr>
        <w:pStyle w:val="LabStepCodeBlock"/>
      </w:pPr>
      <w:r>
        <w:t>var requestUri = _spPageContextInfo.webAbsoluteUrl + "/_api/web/lists</w:t>
      </w:r>
      <w:r w:rsidR="00C07A1D">
        <w:t>?$filter=Hidden eq false</w:t>
      </w:r>
      <w:r>
        <w:t>";</w:t>
      </w:r>
    </w:p>
    <w:p w:rsidR="00C07A1D" w:rsidRDefault="00C07A1D" w:rsidP="003E6872">
      <w:pPr>
        <w:pStyle w:val="LabStepNumbered"/>
      </w:pPr>
      <w:r>
        <w:t xml:space="preserve">Next, execute an asynchronous request which formats the result in JSON format by calling the jQuery function named </w:t>
      </w:r>
      <w:proofErr w:type="spellStart"/>
      <w:proofErr w:type="gramStart"/>
      <w:r w:rsidRPr="001861FF">
        <w:rPr>
          <w:b/>
        </w:rPr>
        <w:t>getJSON</w:t>
      </w:r>
      <w:proofErr w:type="spellEnd"/>
      <w:r>
        <w:rPr>
          <w:b/>
        </w:rPr>
        <w:t>(</w:t>
      </w:r>
      <w:proofErr w:type="gramEnd"/>
      <w:r>
        <w:rPr>
          <w:b/>
        </w:rPr>
        <w:t>)</w:t>
      </w:r>
      <w:r>
        <w:t xml:space="preserve">. This method will pass in a callback where your code will run when the response is received. Add the following code to the end of the </w:t>
      </w:r>
      <w:proofErr w:type="spellStart"/>
      <w:r w:rsidRPr="00E50E06">
        <w:rPr>
          <w:b/>
        </w:rPr>
        <w:t>onGet</w:t>
      </w:r>
      <w:r>
        <w:rPr>
          <w:b/>
        </w:rPr>
        <w:t>UserLists</w:t>
      </w:r>
      <w:proofErr w:type="spellEnd"/>
      <w:r w:rsidRPr="00E50E06">
        <w:rPr>
          <w:b/>
        </w:rPr>
        <w:t>()</w:t>
      </w:r>
      <w:r>
        <w:t xml:space="preserve"> function:</w:t>
      </w:r>
    </w:p>
    <w:p w:rsidR="000B402A" w:rsidRDefault="000B402A" w:rsidP="000B402A">
      <w:pPr>
        <w:pStyle w:val="LabStepCodeBlock"/>
      </w:pPr>
      <w:r>
        <w:t xml:space="preserve">// execute AJAX request </w:t>
      </w:r>
    </w:p>
    <w:p w:rsidR="000B402A" w:rsidRDefault="000B402A" w:rsidP="000B402A">
      <w:pPr>
        <w:pStyle w:val="LabStepCodeBlock"/>
      </w:pPr>
      <w:r>
        <w:t>var requestHeaders = { "accept": "application/json;odata=verbose" }</w:t>
      </w:r>
    </w:p>
    <w:p w:rsidR="000B402A" w:rsidRDefault="000B402A" w:rsidP="000B402A">
      <w:pPr>
        <w:pStyle w:val="LabStepCodeBlock"/>
      </w:pPr>
      <w:r>
        <w:t>$.ajax({</w:t>
      </w:r>
    </w:p>
    <w:p w:rsidR="000B402A" w:rsidRDefault="000B402A" w:rsidP="000B402A">
      <w:pPr>
        <w:pStyle w:val="LabStepCodeBlock"/>
      </w:pPr>
      <w:r>
        <w:t xml:space="preserve">  url: requestUri,</w:t>
      </w:r>
    </w:p>
    <w:p w:rsidR="000B402A" w:rsidRDefault="000B402A" w:rsidP="000B402A">
      <w:pPr>
        <w:pStyle w:val="LabStepCodeBlock"/>
      </w:pPr>
      <w:r>
        <w:t xml:space="preserve">  headers: requestHeaders,</w:t>
      </w:r>
    </w:p>
    <w:p w:rsidR="000B402A" w:rsidRDefault="000B402A" w:rsidP="000B402A">
      <w:pPr>
        <w:pStyle w:val="LabStepCodeBlock"/>
      </w:pPr>
      <w:r>
        <w:t xml:space="preserve">  success: onDataReturned,</w:t>
      </w:r>
    </w:p>
    <w:p w:rsidR="000B402A" w:rsidRDefault="000B402A" w:rsidP="000B402A">
      <w:pPr>
        <w:pStyle w:val="LabStepCodeBlock"/>
      </w:pPr>
      <w:r>
        <w:t xml:space="preserve">  error: onError</w:t>
      </w:r>
    </w:p>
    <w:p w:rsidR="00C07A1D" w:rsidRDefault="000B402A" w:rsidP="003E6872">
      <w:pPr>
        <w:pStyle w:val="LabStepCodeBlock"/>
      </w:pPr>
      <w:r>
        <w:t>});</w:t>
      </w:r>
    </w:p>
    <w:p w:rsidR="00721DC6" w:rsidRDefault="00C07A1D" w:rsidP="003E6872">
      <w:pPr>
        <w:pStyle w:val="LabStepNumbered"/>
      </w:pPr>
      <w:r>
        <w:t xml:space="preserve">Now implement the callback by adding a new function </w:t>
      </w:r>
      <w:proofErr w:type="spellStart"/>
      <w:proofErr w:type="gramStart"/>
      <w:r w:rsidRPr="00C07A1D">
        <w:rPr>
          <w:b/>
        </w:rPr>
        <w:t>onDataReturned</w:t>
      </w:r>
      <w:proofErr w:type="spellEnd"/>
      <w:r w:rsidRPr="00C07A1D">
        <w:rPr>
          <w:b/>
        </w:rPr>
        <w:t>(</w:t>
      </w:r>
      <w:proofErr w:type="gramEnd"/>
      <w:r w:rsidRPr="00C07A1D">
        <w:rPr>
          <w:b/>
        </w:rPr>
        <w:t>)</w:t>
      </w:r>
      <w:r>
        <w:t>. This will take the JSON formatted results and write them out to the page. Y</w:t>
      </w:r>
      <w:r w:rsidR="00721DC6">
        <w:t xml:space="preserve">ou are going to do things differently from </w:t>
      </w:r>
      <w:r>
        <w:t xml:space="preserve">the previous exercise </w:t>
      </w:r>
      <w:r w:rsidR="00721DC6">
        <w:t xml:space="preserve">because you are going to leverage the </w:t>
      </w:r>
      <w:proofErr w:type="spellStart"/>
      <w:r w:rsidR="00721DC6">
        <w:t>jsRender</w:t>
      </w:r>
      <w:proofErr w:type="spellEnd"/>
      <w:r w:rsidR="00721DC6">
        <w:t xml:space="preserve"> library to create a HTML ordered list from the JavaScript array held within a JSON result set. Complete the implementation of </w:t>
      </w:r>
      <w:proofErr w:type="spellStart"/>
      <w:proofErr w:type="gramStart"/>
      <w:r w:rsidR="00721DC6" w:rsidRPr="00C07A1D">
        <w:rPr>
          <w:b/>
        </w:rPr>
        <w:t>onDataReturned</w:t>
      </w:r>
      <w:proofErr w:type="spellEnd"/>
      <w:r w:rsidRPr="00C07A1D">
        <w:rPr>
          <w:b/>
        </w:rPr>
        <w:t>(</w:t>
      </w:r>
      <w:proofErr w:type="gramEnd"/>
      <w:r w:rsidRPr="00C07A1D">
        <w:rPr>
          <w:b/>
        </w:rPr>
        <w:t>)</w:t>
      </w:r>
      <w:r w:rsidR="00721DC6">
        <w:t xml:space="preserve"> using the following code which creates a </w:t>
      </w:r>
      <w:proofErr w:type="spellStart"/>
      <w:r w:rsidR="00721DC6">
        <w:t>jsRender</w:t>
      </w:r>
      <w:proofErr w:type="spellEnd"/>
      <w:r w:rsidR="00721DC6">
        <w:t xml:space="preserve"> template using the </w:t>
      </w:r>
      <w:r w:rsidR="00721DC6" w:rsidRPr="00C07A1D">
        <w:rPr>
          <w:b/>
        </w:rPr>
        <w:t>$.template</w:t>
      </w:r>
      <w:r w:rsidR="00721DC6">
        <w:t xml:space="preserve"> method and generates formatted output from the array and the template using the </w:t>
      </w:r>
      <w:r w:rsidR="00721DC6" w:rsidRPr="00C07A1D">
        <w:rPr>
          <w:b/>
        </w:rPr>
        <w:t>$.render</w:t>
      </w:r>
      <w:r w:rsidR="00721DC6">
        <w:t xml:space="preserve"> method.</w:t>
      </w:r>
      <w:r w:rsidRPr="00C07A1D">
        <w:t xml:space="preserve"> </w:t>
      </w:r>
      <w:r>
        <w:t xml:space="preserve">Add the following code to the </w:t>
      </w:r>
      <w:r w:rsidRPr="00E07A06">
        <w:rPr>
          <w:b/>
        </w:rPr>
        <w:t>Example</w:t>
      </w:r>
      <w:r>
        <w:rPr>
          <w:b/>
        </w:rPr>
        <w:t>03</w:t>
      </w:r>
      <w:r w:rsidRPr="00E07A06">
        <w:rPr>
          <w:b/>
        </w:rPr>
        <w:t>.js</w:t>
      </w:r>
      <w:r>
        <w:t xml:space="preserve"> file:</w:t>
      </w:r>
    </w:p>
    <w:p w:rsidR="00721DC6" w:rsidRDefault="00721DC6" w:rsidP="003E6872">
      <w:pPr>
        <w:pStyle w:val="LabStepCodeBlock"/>
      </w:pPr>
      <w:r>
        <w:t>function onDataReturned(data) {</w:t>
      </w:r>
    </w:p>
    <w:p w:rsidR="00721DC6" w:rsidRDefault="00721DC6" w:rsidP="003E6872">
      <w:pPr>
        <w:pStyle w:val="LabStepCodeBlock"/>
      </w:pPr>
      <w:r>
        <w:t xml:space="preserve">    $("#results").empty();</w:t>
      </w:r>
    </w:p>
    <w:p w:rsidR="00721DC6" w:rsidRDefault="00721DC6" w:rsidP="003E6872">
      <w:pPr>
        <w:pStyle w:val="LabStepCodeBlock"/>
      </w:pPr>
      <w:r>
        <w:t xml:space="preserve">    var odataResults = data.d.results;</w:t>
      </w:r>
    </w:p>
    <w:p w:rsidR="00721DC6" w:rsidRDefault="00721DC6" w:rsidP="003E6872">
      <w:pPr>
        <w:pStyle w:val="LabStepCodeBlock"/>
      </w:pPr>
    </w:p>
    <w:p w:rsidR="00721DC6" w:rsidRDefault="00721DC6" w:rsidP="003E6872">
      <w:pPr>
        <w:pStyle w:val="LabStepCodeBlock"/>
      </w:pPr>
      <w:r>
        <w:t xml:space="preserve">    $("&lt;h2&gt;").html("Lists in this site").appendTo("#results");</w:t>
      </w:r>
    </w:p>
    <w:p w:rsidR="00721DC6" w:rsidRDefault="00721DC6" w:rsidP="003E6872">
      <w:pPr>
        <w:pStyle w:val="LabStepCodeBlock"/>
      </w:pPr>
    </w:p>
    <w:p w:rsidR="00721DC6" w:rsidRDefault="00721DC6" w:rsidP="003E6872">
      <w:pPr>
        <w:pStyle w:val="LabStepCodeBlock"/>
      </w:pPr>
      <w:r>
        <w:t xml:space="preserve">    // create a template using jsRender library</w:t>
      </w:r>
    </w:p>
    <w:p w:rsidR="00721DC6" w:rsidRDefault="00721DC6" w:rsidP="003E6872">
      <w:pPr>
        <w:pStyle w:val="LabStepCodeBlock"/>
      </w:pPr>
      <w:r>
        <w:t xml:space="preserve">    renderingTemplate = "&lt;li&gt;{{=Title}}&lt;/li&gt;";</w:t>
      </w:r>
    </w:p>
    <w:p w:rsidR="00721DC6" w:rsidRDefault="00721DC6" w:rsidP="003E6872">
      <w:pPr>
        <w:pStyle w:val="LabStepCodeBlock"/>
      </w:pPr>
      <w:r>
        <w:t xml:space="preserve">    $.template("tmplLists", renderingTemplate);</w:t>
      </w:r>
    </w:p>
    <w:p w:rsidR="00721DC6" w:rsidRDefault="00721DC6" w:rsidP="003E6872">
      <w:pPr>
        <w:pStyle w:val="LabStepCodeBlock"/>
      </w:pPr>
    </w:p>
    <w:p w:rsidR="00721DC6" w:rsidRDefault="00721DC6" w:rsidP="003E6872">
      <w:pPr>
        <w:pStyle w:val="LabStepCodeBlock"/>
      </w:pPr>
      <w:r>
        <w:t xml:space="preserve">    // generate output from array using template</w:t>
      </w:r>
    </w:p>
    <w:p w:rsidR="00721DC6" w:rsidRDefault="00721DC6" w:rsidP="003E6872">
      <w:pPr>
        <w:pStyle w:val="LabStepCodeBlock"/>
      </w:pPr>
      <w:r>
        <w:t xml:space="preserve">    var ol = $("&lt;ol&gt;");</w:t>
      </w:r>
    </w:p>
    <w:p w:rsidR="00721DC6" w:rsidRDefault="00721DC6" w:rsidP="003E6872">
      <w:pPr>
        <w:pStyle w:val="LabStepCodeBlock"/>
      </w:pPr>
      <w:r>
        <w:t xml:space="preserve">    ol.append($.render(odataResults, "tmplLists"));</w:t>
      </w:r>
    </w:p>
    <w:p w:rsidR="00721DC6" w:rsidRDefault="00721DC6" w:rsidP="003E6872">
      <w:pPr>
        <w:pStyle w:val="LabStepCodeBlock"/>
      </w:pPr>
      <w:r>
        <w:t xml:space="preserve">    $("#results").append(ol);</w:t>
      </w:r>
    </w:p>
    <w:p w:rsidR="00721DC6" w:rsidRDefault="00721DC6" w:rsidP="003E6872">
      <w:pPr>
        <w:pStyle w:val="LabStepCodeBlock"/>
      </w:pPr>
      <w:r>
        <w:t>}</w:t>
      </w:r>
    </w:p>
    <w:p w:rsidR="00C07A1D" w:rsidRDefault="00C07A1D" w:rsidP="00C07A1D">
      <w:pPr>
        <w:pStyle w:val="LabStepNumbered"/>
      </w:pPr>
      <w:r>
        <w:t xml:space="preserve"> Implement the </w:t>
      </w:r>
      <w:proofErr w:type="spellStart"/>
      <w:proofErr w:type="gramStart"/>
      <w:r w:rsidRPr="001861FF">
        <w:rPr>
          <w:b/>
        </w:rPr>
        <w:t>onError</w:t>
      </w:r>
      <w:proofErr w:type="spellEnd"/>
      <w:r>
        <w:rPr>
          <w:b/>
        </w:rPr>
        <w:t>(</w:t>
      </w:r>
      <w:proofErr w:type="gramEnd"/>
      <w:r>
        <w:rPr>
          <w:b/>
        </w:rPr>
        <w:t>)</w:t>
      </w:r>
      <w:r>
        <w:t xml:space="preserve"> function as follows to display the error message to the page. Add the following code to </w:t>
      </w:r>
      <w:r w:rsidRPr="00423C8C">
        <w:rPr>
          <w:b/>
        </w:rPr>
        <w:t>Example</w:t>
      </w:r>
      <w:r>
        <w:rPr>
          <w:b/>
        </w:rPr>
        <w:t>03</w:t>
      </w:r>
      <w:r w:rsidRPr="00423C8C">
        <w:rPr>
          <w:b/>
        </w:rPr>
        <w:t>.js</w:t>
      </w:r>
      <w:r>
        <w:t>:</w:t>
      </w:r>
    </w:p>
    <w:p w:rsidR="00C07A1D" w:rsidRDefault="00C07A1D" w:rsidP="003E6872">
      <w:pPr>
        <w:pStyle w:val="LabStepCodeBlock"/>
      </w:pPr>
      <w:r>
        <w:t>function onError(err) {</w:t>
      </w:r>
    </w:p>
    <w:p w:rsidR="00C07A1D" w:rsidRDefault="00C07A1D" w:rsidP="003E6872">
      <w:pPr>
        <w:pStyle w:val="LabStepCodeBlock"/>
      </w:pPr>
      <w:r>
        <w:t xml:space="preserve">  $("#results").text("ERROR: " + JSON.stringify(err));</w:t>
      </w:r>
    </w:p>
    <w:p w:rsidR="00C07A1D" w:rsidRDefault="00C07A1D" w:rsidP="003E6872">
      <w:pPr>
        <w:pStyle w:val="LabStepCodeBlock"/>
      </w:pPr>
      <w:r>
        <w:t>}</w:t>
      </w:r>
    </w:p>
    <w:p w:rsidR="007F3FFB" w:rsidRDefault="007F3FFB" w:rsidP="007F3FFB">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7F3FFB" w:rsidRDefault="007F3FFB" w:rsidP="007F3FFB">
      <w:pPr>
        <w:pStyle w:val="Heading4"/>
      </w:pPr>
      <w:r>
        <w:t>Build and Test the Project</w:t>
      </w:r>
    </w:p>
    <w:p w:rsidR="007F3FFB" w:rsidRDefault="007F3FFB" w:rsidP="003E6872">
      <w:pPr>
        <w:pStyle w:val="LabStepNumbered"/>
      </w:pPr>
      <w:r>
        <w:t>Build and test your application</w:t>
      </w:r>
      <w:r w:rsidRPr="00E728BB">
        <w:t xml:space="preserve"> </w:t>
      </w:r>
      <w:r>
        <w:t xml:space="preserve">by </w:t>
      </w:r>
      <w:r w:rsidRPr="00E728BB">
        <w:t>press</w:t>
      </w:r>
      <w:r>
        <w:t>ing</w:t>
      </w:r>
      <w:r w:rsidRPr="00E728BB">
        <w:t xml:space="preserve"> </w:t>
      </w:r>
      <w:r w:rsidRPr="007F3FFB">
        <w:rPr>
          <w:b/>
        </w:rPr>
        <w:t>[F5]</w:t>
      </w:r>
      <w:r w:rsidRPr="00E728BB">
        <w:t xml:space="preserve"> or </w:t>
      </w:r>
      <w:r w:rsidRPr="007F3FFB">
        <w:rPr>
          <w:b/>
        </w:rPr>
        <w:t xml:space="preserve">Debug </w:t>
      </w:r>
      <w:r w:rsidRPr="00586B67">
        <w:rPr>
          <w:b/>
        </w:rPr>
        <w:sym w:font="Wingdings" w:char="F0E0"/>
      </w:r>
      <w:r w:rsidRPr="007F3FFB">
        <w:rPr>
          <w:b/>
        </w:rPr>
        <w:t xml:space="preserve"> Start Debugging</w:t>
      </w:r>
      <w:r w:rsidRPr="00E728BB">
        <w:t xml:space="preserve">. </w:t>
      </w:r>
    </w:p>
    <w:p w:rsidR="007F3FFB" w:rsidRDefault="007F3FFB" w:rsidP="007F3FFB">
      <w:pPr>
        <w:pStyle w:val="LabStepNumbered"/>
      </w:pPr>
      <w:r>
        <w:t>Once the solution has been deployed, Internet Explorer will launch and navigate to the homepage of the site.</w:t>
      </w:r>
    </w:p>
    <w:p w:rsidR="007F3FFB" w:rsidRDefault="007F3FFB" w:rsidP="007F3FFB">
      <w:pPr>
        <w:pStyle w:val="LabStepNumbered"/>
      </w:pPr>
      <w:r>
        <w:t xml:space="preserve">Using the Quick Launch navigation, select </w:t>
      </w:r>
      <w:r>
        <w:rPr>
          <w:b/>
        </w:rPr>
        <w:t xml:space="preserve">Exercise </w:t>
      </w:r>
      <w:r w:rsidR="00656FEC">
        <w:rPr>
          <w:b/>
        </w:rPr>
        <w:t>3</w:t>
      </w:r>
      <w:r>
        <w:t>.</w:t>
      </w:r>
    </w:p>
    <w:p w:rsidR="007F3FFB" w:rsidRDefault="007F3FFB" w:rsidP="007F3FFB">
      <w:pPr>
        <w:pStyle w:val="LabStepNumbered"/>
      </w:pPr>
      <w:r>
        <w:t xml:space="preserve">Click the </w:t>
      </w:r>
      <w:r w:rsidRPr="00E50E06">
        <w:rPr>
          <w:b/>
        </w:rPr>
        <w:t xml:space="preserve">Get </w:t>
      </w:r>
      <w:r w:rsidR="00656FEC">
        <w:rPr>
          <w:b/>
        </w:rPr>
        <w:t xml:space="preserve">User </w:t>
      </w:r>
      <w:r>
        <w:rPr>
          <w:b/>
        </w:rPr>
        <w:t>Lists</w:t>
      </w:r>
      <w:r w:rsidR="002B51F0">
        <w:t xml:space="preserve"> button. Notice it is n</w:t>
      </w:r>
      <w:r>
        <w:t>ow showing the working animated gears image for a moment while it fetches the lists:</w:t>
      </w:r>
    </w:p>
    <w:p w:rsidR="007F3FFB" w:rsidRDefault="00510EB2" w:rsidP="007F3FFB">
      <w:pPr>
        <w:pStyle w:val="LabStepScreenshot"/>
      </w:pPr>
      <w:r>
        <w:rPr>
          <w:noProof/>
        </w:rPr>
        <w:lastRenderedPageBreak/>
        <w:drawing>
          <wp:inline distT="0" distB="0" distL="0" distR="0" wp14:anchorId="122A8F2A" wp14:editId="05C302D2">
            <wp:extent cx="3215640" cy="2792089"/>
            <wp:effectExtent l="0" t="0" r="3810" b="0"/>
            <wp:docPr id="24" name="Picture 24" descr="C:\Users\ANDREW~1.RIV\AppData\Local\Temp\SNAGHTMLe876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1.RIV\AppData\Local\Temp\SNAGHTMLe876df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8652" cy="2794705"/>
                    </a:xfrm>
                    <a:prstGeom prst="rect">
                      <a:avLst/>
                    </a:prstGeom>
                    <a:noFill/>
                    <a:ln>
                      <a:noFill/>
                    </a:ln>
                  </pic:spPr>
                </pic:pic>
              </a:graphicData>
            </a:graphic>
          </wp:inline>
        </w:drawing>
      </w:r>
    </w:p>
    <w:p w:rsidR="007F3FFB" w:rsidRDefault="007F3FFB" w:rsidP="007F3FFB">
      <w:pPr>
        <w:pStyle w:val="LabStepNumbered"/>
      </w:pPr>
      <w:r>
        <w:t>Close the browser to stop the debugger and go back to Visual Studio.</w:t>
      </w:r>
    </w:p>
    <w:p w:rsidR="00510EB2" w:rsidRPr="00FE4223" w:rsidRDefault="00510EB2" w:rsidP="00510EB2">
      <w:pPr>
        <w:pStyle w:val="LabStepNumbered"/>
        <w:numPr>
          <w:ilvl w:val="0"/>
          <w:numId w:val="0"/>
        </w:numPr>
      </w:pPr>
      <w:r>
        <w:t>In this exercise you have learned how to add filtering expression in the</w:t>
      </w:r>
      <w:r w:rsidR="002B51F0">
        <w:t xml:space="preserve"> query string of the REST URI</w:t>
      </w:r>
      <w:r>
        <w:t xml:space="preserve"> as well as how to leverage the </w:t>
      </w:r>
      <w:proofErr w:type="spellStart"/>
      <w:r>
        <w:t>jsRender</w:t>
      </w:r>
      <w:proofErr w:type="spellEnd"/>
      <w:r>
        <w:t xml:space="preserve"> library to generate HTML output from </w:t>
      </w:r>
      <w:proofErr w:type="gramStart"/>
      <w:r>
        <w:t>a</w:t>
      </w:r>
      <w:proofErr w:type="gramEnd"/>
      <w:r>
        <w:t xml:space="preserve"> OData result set using templates.</w:t>
      </w:r>
    </w:p>
    <w:p w:rsidR="00721DC6" w:rsidRDefault="00721DC6" w:rsidP="00721DC6">
      <w:pPr>
        <w:pStyle w:val="Heading3"/>
      </w:pPr>
      <w:r>
        <w:t xml:space="preserve">Exercise 5: </w:t>
      </w:r>
      <w:r>
        <w:rPr>
          <w:noProof/>
        </w:rPr>
        <w:t>Querying SharePoint List Items</w:t>
      </w:r>
    </w:p>
    <w:p w:rsidR="00721DC6" w:rsidRDefault="00721DC6" w:rsidP="003E6872">
      <w:pPr>
        <w:pStyle w:val="LabExerciseLeadIn"/>
      </w:pPr>
      <w:r w:rsidRPr="00DF55CA">
        <w:t>In this exercise</w:t>
      </w:r>
      <w:r>
        <w:t>, you will use all the skills gained in the previous exercises to read and display the list</w:t>
      </w:r>
      <w:r w:rsidR="002B51F0">
        <w:t xml:space="preserve"> it</w:t>
      </w:r>
      <w:r>
        <w:t xml:space="preserve">ems from a list. You will use the REST API to run a query against a specific list which returns a specific set of columns. You will use the </w:t>
      </w:r>
      <w:proofErr w:type="spellStart"/>
      <w:r>
        <w:t>jsRender</w:t>
      </w:r>
      <w:proofErr w:type="spellEnd"/>
      <w:r>
        <w:t xml:space="preserve"> library and a template to format the item content as a HTML list. Then you will get more involved by creating a second template that displays the same list content as an HTML table.</w:t>
      </w:r>
    </w:p>
    <w:p w:rsidR="00510EB2" w:rsidRDefault="00510EB2" w:rsidP="003E6872">
      <w:pPr>
        <w:pStyle w:val="LabStepNumbered"/>
        <w:numPr>
          <w:ilvl w:val="0"/>
          <w:numId w:val="37"/>
        </w:numPr>
      </w:pPr>
      <w:r>
        <w:t xml:space="preserve">If you want to continue working with the solution from the previous example, you can skip this step. Otherwise you can follow these steps to open a clean project which effectively </w:t>
      </w:r>
      <w:r w:rsidR="002B51F0">
        <w:t>is</w:t>
      </w:r>
      <w:r>
        <w:t xml:space="preserve"> where you left off if you had completed the previous exercise as outlined:</w:t>
      </w:r>
    </w:p>
    <w:p w:rsidR="00510EB2" w:rsidRDefault="00510EB2" w:rsidP="003E6872">
      <w:pPr>
        <w:pStyle w:val="LabStepNumberedLevel2"/>
      </w:pPr>
      <w:r>
        <w:t xml:space="preserve">Open an existing </w:t>
      </w:r>
      <w:r w:rsidRPr="000A35F2">
        <w:t>starter</w:t>
      </w:r>
      <w:r>
        <w:t xml:space="preserve"> project in Visual Studio 2012:</w:t>
      </w:r>
    </w:p>
    <w:p w:rsidR="00510EB2" w:rsidRDefault="00510EB2" w:rsidP="003E6872">
      <w:pPr>
        <w:pStyle w:val="LabStepNumberedLevel3"/>
      </w:pPr>
      <w:r>
        <w:t xml:space="preserve">Launch </w:t>
      </w:r>
      <w:r w:rsidRPr="003E6872">
        <w:rPr>
          <w:b/>
        </w:rPr>
        <w:t>Visual Studio 2012</w:t>
      </w:r>
      <w:r>
        <w:t xml:space="preserve"> as administrator: </w:t>
      </w:r>
      <w:r w:rsidRPr="003E6872">
        <w:rPr>
          <w:b/>
        </w:rPr>
        <w:t xml:space="preserve">Start </w:t>
      </w:r>
      <w:r w:rsidRPr="003E6872">
        <w:rPr>
          <w:b/>
        </w:rPr>
        <w:sym w:font="Wingdings" w:char="F0E0"/>
      </w:r>
      <w:r w:rsidRPr="003E6872">
        <w:rPr>
          <w:b/>
        </w:rPr>
        <w:t xml:space="preserve"> All Programs </w:t>
      </w:r>
      <w:r w:rsidRPr="003E6872">
        <w:rPr>
          <w:b/>
        </w:rPr>
        <w:sym w:font="Wingdings" w:char="F0E0"/>
      </w:r>
      <w:r w:rsidRPr="003E6872">
        <w:rPr>
          <w:b/>
        </w:rPr>
        <w:t xml:space="preserve"> Microsoft Visual Studio 2012 </w:t>
      </w:r>
      <w:r w:rsidRPr="003E6872">
        <w:rPr>
          <w:b/>
        </w:rPr>
        <w:sym w:font="Wingdings" w:char="F0E0"/>
      </w:r>
      <w:r w:rsidRPr="003E6872">
        <w:rPr>
          <w:b/>
        </w:rPr>
        <w:t xml:space="preserve"> Visual Studio 2012</w:t>
      </w:r>
      <w:r>
        <w:t>.</w:t>
      </w:r>
    </w:p>
    <w:p w:rsidR="00510EB2" w:rsidRDefault="00510EB2" w:rsidP="003E6872">
      <w:pPr>
        <w:pStyle w:val="LabStepNumberedLevel3"/>
      </w:pPr>
      <w:r>
        <w:t xml:space="preserve">Select </w:t>
      </w:r>
      <w:r w:rsidRPr="003E6872">
        <w:rPr>
          <w:b/>
        </w:rPr>
        <w:t xml:space="preserve">File </w:t>
      </w:r>
      <w:r w:rsidRPr="003E6872">
        <w:rPr>
          <w:b/>
        </w:rPr>
        <w:sym w:font="Wingdings" w:char="F0E0"/>
      </w:r>
      <w:r w:rsidRPr="003E6872">
        <w:rPr>
          <w:b/>
        </w:rPr>
        <w:t xml:space="preserve"> Open </w:t>
      </w:r>
      <w:r w:rsidRPr="003E6872">
        <w:rPr>
          <w:b/>
        </w:rPr>
        <w:sym w:font="Wingdings" w:char="F0E0"/>
      </w:r>
      <w:r w:rsidRPr="003E6872">
        <w:rPr>
          <w:b/>
        </w:rPr>
        <w:t xml:space="preserve"> Project/Solution</w:t>
      </w:r>
      <w:r>
        <w:t>.</w:t>
      </w:r>
    </w:p>
    <w:p w:rsidR="00510EB2" w:rsidRDefault="00510EB2" w:rsidP="003E6872">
      <w:pPr>
        <w:pStyle w:val="LabStepNumberedLevel3"/>
      </w:pPr>
      <w:r>
        <w:t xml:space="preserve">In the </w:t>
      </w:r>
      <w:r w:rsidRPr="003E6872">
        <w:rPr>
          <w:b/>
        </w:rPr>
        <w:t>Open Project</w:t>
      </w:r>
      <w:r>
        <w:t xml:space="preserve"> dialog, select the following project provided in the files associated with this lab:</w:t>
      </w:r>
    </w:p>
    <w:p w:rsidR="00510EB2" w:rsidRDefault="00510EB2" w:rsidP="00510EB2">
      <w:pPr>
        <w:pStyle w:val="LabStepCodeBlockLevel2"/>
      </w:pPr>
      <w:r>
        <w:t>[..]</w:t>
      </w:r>
      <w:r w:rsidRPr="004239DF">
        <w:t>\</w:t>
      </w:r>
      <w:r>
        <w:t>DevClientSide</w:t>
      </w:r>
      <w:r w:rsidRPr="006C4653">
        <w:t>\Exercises\Ex</w:t>
      </w:r>
      <w:r>
        <w:t>5</w:t>
      </w:r>
      <w:r w:rsidRPr="006C4653">
        <w:t>\</w:t>
      </w:r>
      <w:r>
        <w:t>RestLab</w:t>
      </w:r>
      <w:r w:rsidRPr="004239DF">
        <w:t>.sln</w:t>
      </w:r>
    </w:p>
    <w:p w:rsidR="00961300" w:rsidRDefault="00961300" w:rsidP="00961300">
      <w:pPr>
        <w:pStyle w:val="LabStepNumbered"/>
      </w:pPr>
      <w:r>
        <w:t xml:space="preserve">Using the </w:t>
      </w:r>
      <w:r w:rsidRPr="00277DC3">
        <w:rPr>
          <w:b/>
        </w:rPr>
        <w:t>Solution Explorer</w:t>
      </w:r>
      <w:r>
        <w:t xml:space="preserve"> tool window, find the file </w:t>
      </w:r>
      <w:r>
        <w:rPr>
          <w:b/>
        </w:rPr>
        <w:t xml:space="preserve">Modules \ </w:t>
      </w:r>
      <w:proofErr w:type="spellStart"/>
      <w:r>
        <w:rPr>
          <w:b/>
        </w:rPr>
        <w:t>LabPages</w:t>
      </w:r>
      <w:proofErr w:type="spellEnd"/>
      <w:r>
        <w:rPr>
          <w:b/>
        </w:rPr>
        <w:t xml:space="preserve"> \ Exercise04</w:t>
      </w:r>
      <w:r w:rsidRPr="00277DC3">
        <w:rPr>
          <w:b/>
        </w:rPr>
        <w:t>.aspx</w:t>
      </w:r>
      <w:r>
        <w:t xml:space="preserve"> file. Right-click the </w:t>
      </w:r>
      <w:r w:rsidRPr="00277DC3">
        <w:rPr>
          <w:b/>
        </w:rPr>
        <w:t>Exercise</w:t>
      </w:r>
      <w:r>
        <w:rPr>
          <w:b/>
        </w:rPr>
        <w:t>04</w:t>
      </w:r>
      <w:r w:rsidRPr="00277DC3">
        <w:rPr>
          <w:b/>
        </w:rPr>
        <w:t xml:space="preserve">.aspx </w:t>
      </w:r>
      <w:r>
        <w:t xml:space="preserve">file and select </w:t>
      </w:r>
      <w:r w:rsidRPr="00277DC3">
        <w:rPr>
          <w:b/>
        </w:rPr>
        <w:t>Open</w:t>
      </w:r>
      <w:r>
        <w:t>.</w:t>
      </w:r>
    </w:p>
    <w:p w:rsidR="00961300" w:rsidRDefault="00961300" w:rsidP="003E6872">
      <w:pPr>
        <w:pStyle w:val="LabStepNumberedLevel2"/>
      </w:pPr>
      <w:r>
        <w:t xml:space="preserve">This file is setup the same way as the </w:t>
      </w:r>
      <w:r w:rsidRPr="0083365E">
        <w:rPr>
          <w:b/>
        </w:rPr>
        <w:t>Exercise1.aspx</w:t>
      </w:r>
      <w:r>
        <w:t xml:space="preserve"> page was setup.</w:t>
      </w:r>
      <w:r w:rsidRPr="00A462FC">
        <w:t xml:space="preserve"> </w:t>
      </w:r>
    </w:p>
    <w:p w:rsidR="00961300" w:rsidRDefault="00961300" w:rsidP="003E6872">
      <w:pPr>
        <w:pStyle w:val="LabStepNumberedLevel2"/>
      </w:pPr>
      <w:r>
        <w:t>Notice though that this file has two buttons in it.</w:t>
      </w:r>
    </w:p>
    <w:p w:rsidR="00961300" w:rsidRDefault="00961300" w:rsidP="00961300">
      <w:pPr>
        <w:pStyle w:val="LabStepNumbered"/>
      </w:pPr>
      <w:r>
        <w:t xml:space="preserve">Using the </w:t>
      </w:r>
      <w:r w:rsidRPr="00623FAD">
        <w:rPr>
          <w:b/>
        </w:rPr>
        <w:t>Solution Explorer</w:t>
      </w:r>
      <w:r>
        <w:t xml:space="preserve"> tool window, find the file </w:t>
      </w:r>
      <w:r w:rsidRPr="00623FAD">
        <w:rPr>
          <w:b/>
        </w:rPr>
        <w:t xml:space="preserve">Modules \ </w:t>
      </w:r>
      <w:proofErr w:type="spellStart"/>
      <w:r w:rsidRPr="00623FAD">
        <w:rPr>
          <w:b/>
        </w:rPr>
        <w:t>LabPages</w:t>
      </w:r>
      <w:proofErr w:type="spellEnd"/>
      <w:r w:rsidRPr="00623FAD">
        <w:rPr>
          <w:b/>
        </w:rPr>
        <w:t xml:space="preserve"> \ Exercise</w:t>
      </w:r>
      <w:r>
        <w:rPr>
          <w:b/>
        </w:rPr>
        <w:t>04</w:t>
      </w:r>
      <w:r w:rsidRPr="00623FAD">
        <w:rPr>
          <w:b/>
        </w:rPr>
        <w:t>.js</w:t>
      </w:r>
      <w:r>
        <w:t xml:space="preserve"> file. Right-click the </w:t>
      </w:r>
      <w:r w:rsidRPr="00623FAD">
        <w:rPr>
          <w:b/>
        </w:rPr>
        <w:t>Exercise</w:t>
      </w:r>
      <w:r>
        <w:rPr>
          <w:b/>
        </w:rPr>
        <w:t>04</w:t>
      </w:r>
      <w:r w:rsidRPr="00623FAD">
        <w:rPr>
          <w:b/>
        </w:rPr>
        <w:t xml:space="preserve">.js </w:t>
      </w:r>
      <w:r>
        <w:t xml:space="preserve">file and select </w:t>
      </w:r>
      <w:r w:rsidRPr="00623FAD">
        <w:rPr>
          <w:b/>
        </w:rPr>
        <w:t>Open</w:t>
      </w:r>
      <w:r>
        <w:t>.</w:t>
      </w:r>
    </w:p>
    <w:p w:rsidR="00D11BD8" w:rsidRDefault="00D11BD8" w:rsidP="00D11BD8">
      <w:pPr>
        <w:pStyle w:val="Heading4"/>
      </w:pPr>
      <w:r>
        <w:t>Implement the Get Customer</w:t>
      </w:r>
      <w:r w:rsidR="00EF3F92">
        <w:t xml:space="preserve"> List Button</w:t>
      </w:r>
    </w:p>
    <w:p w:rsidR="00961300" w:rsidRDefault="00961300" w:rsidP="003E6872">
      <w:pPr>
        <w:pStyle w:val="LabStepNumbered"/>
      </w:pPr>
      <w:r>
        <w:t xml:space="preserve">Open the JavaScript source </w:t>
      </w:r>
      <w:proofErr w:type="gramStart"/>
      <w:r>
        <w:t xml:space="preserve">file named </w:t>
      </w:r>
      <w:r w:rsidRPr="00D11BD8">
        <w:rPr>
          <w:b/>
        </w:rPr>
        <w:t>Exercise04.js</w:t>
      </w:r>
      <w:r>
        <w:t xml:space="preserve"> and inspect</w:t>
      </w:r>
      <w:proofErr w:type="gramEnd"/>
      <w:r>
        <w:t xml:space="preserve"> the code inside. </w:t>
      </w:r>
    </w:p>
    <w:p w:rsidR="00961300" w:rsidRDefault="00961300" w:rsidP="003E6872">
      <w:pPr>
        <w:pStyle w:val="LabStepNumberedLevel2"/>
      </w:pPr>
      <w:r>
        <w:t xml:space="preserve">Delete the contents of the </w:t>
      </w:r>
      <w:proofErr w:type="spellStart"/>
      <w:proofErr w:type="gramStart"/>
      <w:r w:rsidRPr="00E50E06">
        <w:rPr>
          <w:b/>
        </w:rPr>
        <w:t>onGet</w:t>
      </w:r>
      <w:r>
        <w:rPr>
          <w:b/>
        </w:rPr>
        <w:t>CustomerList</w:t>
      </w:r>
      <w:proofErr w:type="spellEnd"/>
      <w:r w:rsidRPr="00E50E06">
        <w:rPr>
          <w:b/>
        </w:rPr>
        <w:t>(</w:t>
      </w:r>
      <w:proofErr w:type="gramEnd"/>
      <w:r w:rsidRPr="00E50E06">
        <w:rPr>
          <w:b/>
        </w:rPr>
        <w:t>)</w:t>
      </w:r>
      <w:r>
        <w:t xml:space="preserve"> function but leave the other code on the page.</w:t>
      </w:r>
    </w:p>
    <w:p w:rsidR="00961300" w:rsidRDefault="00961300" w:rsidP="00961300">
      <w:pPr>
        <w:pStyle w:val="LabStepNumbered"/>
      </w:pPr>
      <w:r>
        <w:t xml:space="preserve">Add the following JavaScript code to the </w:t>
      </w:r>
      <w:proofErr w:type="spellStart"/>
      <w:proofErr w:type="gramStart"/>
      <w:r w:rsidRPr="00E50E06">
        <w:rPr>
          <w:b/>
        </w:rPr>
        <w:t>onGet</w:t>
      </w:r>
      <w:r>
        <w:rPr>
          <w:b/>
        </w:rPr>
        <w:t>CustomerList</w:t>
      </w:r>
      <w:proofErr w:type="spellEnd"/>
      <w:r w:rsidRPr="00BB58EE">
        <w:rPr>
          <w:b/>
        </w:rPr>
        <w:t>(</w:t>
      </w:r>
      <w:proofErr w:type="gramEnd"/>
      <w:r w:rsidRPr="00BB58EE">
        <w:rPr>
          <w:b/>
        </w:rPr>
        <w:t>)</w:t>
      </w:r>
      <w:r>
        <w:t xml:space="preserve"> function. It will first clear the contents of the results </w:t>
      </w:r>
      <w:r w:rsidRPr="00E50E06">
        <w:rPr>
          <w:b/>
        </w:rPr>
        <w:t>&lt;div&gt;</w:t>
      </w:r>
      <w:r w:rsidRPr="00E50E06">
        <w:t xml:space="preserve"> and </w:t>
      </w:r>
      <w:r>
        <w:t>then add the SharePoint animated gears icon.</w:t>
      </w:r>
    </w:p>
    <w:p w:rsidR="00961300" w:rsidRPr="00310FD6" w:rsidRDefault="00961300" w:rsidP="003E6872">
      <w:pPr>
        <w:pStyle w:val="LabStepCodeBlock"/>
      </w:pPr>
      <w:r w:rsidRPr="00310FD6">
        <w:lastRenderedPageBreak/>
        <w:t>// clear resultsArea and add spinning gears icon</w:t>
      </w:r>
    </w:p>
    <w:p w:rsidR="00961300" w:rsidRPr="00310FD6" w:rsidRDefault="00961300" w:rsidP="003E6872">
      <w:pPr>
        <w:pStyle w:val="LabStepCodeBlock"/>
      </w:pPr>
      <w:r w:rsidRPr="00310FD6">
        <w:t>$(</w:t>
      </w:r>
      <w:r>
        <w:t>"</w:t>
      </w:r>
      <w:r w:rsidRPr="00310FD6">
        <w:t>#results</w:t>
      </w:r>
      <w:r>
        <w:t>"</w:t>
      </w:r>
      <w:r w:rsidRPr="00310FD6">
        <w:t>).empty();</w:t>
      </w:r>
    </w:p>
    <w:p w:rsidR="00961300" w:rsidRDefault="00961300" w:rsidP="003E6872">
      <w:pPr>
        <w:pStyle w:val="LabStepCodeBlock"/>
      </w:pPr>
      <w:r w:rsidRPr="00310FD6">
        <w:t>$(</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rsidR="00961300" w:rsidRDefault="00961300" w:rsidP="00961300">
      <w:pPr>
        <w:pStyle w:val="LabStepNumbered"/>
      </w:pPr>
      <w:r>
        <w:t xml:space="preserve">Next, add the following code to the end of the </w:t>
      </w:r>
      <w:proofErr w:type="spellStart"/>
      <w:proofErr w:type="gramStart"/>
      <w:r w:rsidR="00901B4E" w:rsidRPr="00E50E06">
        <w:rPr>
          <w:b/>
        </w:rPr>
        <w:t>onGet</w:t>
      </w:r>
      <w:r w:rsidR="00901B4E">
        <w:rPr>
          <w:b/>
        </w:rPr>
        <w:t>CustomerList</w:t>
      </w:r>
      <w:proofErr w:type="spellEnd"/>
      <w:r w:rsidRPr="00A462FC">
        <w:rPr>
          <w:b/>
        </w:rPr>
        <w:t>(</w:t>
      </w:r>
      <w:proofErr w:type="gramEnd"/>
      <w:r w:rsidRPr="00A462FC">
        <w:rPr>
          <w:b/>
        </w:rPr>
        <w:t>)</w:t>
      </w:r>
      <w:r>
        <w:t xml:space="preserve"> function to create a reference to the REST endpoint for the current SharePoint site. Notice this code will use a new URL format to lookup values for a specific list and only retrieve specific properties from the list:</w:t>
      </w:r>
    </w:p>
    <w:p w:rsidR="00961300" w:rsidRPr="00690B7E" w:rsidRDefault="00961300" w:rsidP="003E6872">
      <w:pPr>
        <w:pStyle w:val="LabStepCodeBlock"/>
      </w:pPr>
      <w:r>
        <w:t>var requestUri = _spPageContextInfo.webAbsoluteUrl + "/_api/web/lists/GetByTitle('Customers')/Items?$select=Title,FirstName,WorkPhone";</w:t>
      </w:r>
    </w:p>
    <w:p w:rsidR="00D11BD8" w:rsidRDefault="00D11BD8" w:rsidP="003E6872">
      <w:pPr>
        <w:pStyle w:val="LabStepNumbered"/>
      </w:pPr>
      <w:r>
        <w:t xml:space="preserve">Next, execute an asynchronous request which formats the result in JSON format by calling the jQuery function named </w:t>
      </w:r>
      <w:proofErr w:type="spellStart"/>
      <w:proofErr w:type="gramStart"/>
      <w:r w:rsidRPr="001861FF">
        <w:rPr>
          <w:b/>
        </w:rPr>
        <w:t>getJSON</w:t>
      </w:r>
      <w:proofErr w:type="spellEnd"/>
      <w:r>
        <w:rPr>
          <w:b/>
        </w:rPr>
        <w:t>(</w:t>
      </w:r>
      <w:proofErr w:type="gramEnd"/>
      <w:r>
        <w:rPr>
          <w:b/>
        </w:rPr>
        <w:t>)</w:t>
      </w:r>
      <w:r>
        <w:t xml:space="preserve">. This method will pass in a callback where your code will run when the response is received. Add the following code to the end of the </w:t>
      </w:r>
      <w:proofErr w:type="spellStart"/>
      <w:r w:rsidRPr="00E50E06">
        <w:rPr>
          <w:b/>
        </w:rPr>
        <w:t>onGet</w:t>
      </w:r>
      <w:r>
        <w:rPr>
          <w:b/>
        </w:rPr>
        <w:t>CustomerList</w:t>
      </w:r>
      <w:proofErr w:type="spellEnd"/>
      <w:r w:rsidRPr="00E50E06">
        <w:rPr>
          <w:b/>
        </w:rPr>
        <w:t>()</w:t>
      </w:r>
      <w:r>
        <w:t xml:space="preserve"> function:</w:t>
      </w:r>
    </w:p>
    <w:p w:rsidR="000B402A" w:rsidRDefault="000B402A" w:rsidP="000B402A">
      <w:pPr>
        <w:pStyle w:val="LabStepCodeBlock"/>
      </w:pPr>
      <w:r>
        <w:t xml:space="preserve">// execute AJAX request </w:t>
      </w:r>
    </w:p>
    <w:p w:rsidR="000B402A" w:rsidRDefault="000B402A" w:rsidP="000B402A">
      <w:pPr>
        <w:pStyle w:val="LabStepCodeBlock"/>
      </w:pPr>
      <w:r>
        <w:t>var requestHeaders = { "accept": "application/json;odata=verbose" }</w:t>
      </w:r>
    </w:p>
    <w:p w:rsidR="000B402A" w:rsidRDefault="000B402A" w:rsidP="000B402A">
      <w:pPr>
        <w:pStyle w:val="LabStepCodeBlock"/>
      </w:pPr>
      <w:r>
        <w:t>$.ajax({</w:t>
      </w:r>
    </w:p>
    <w:p w:rsidR="000B402A" w:rsidRDefault="000B402A" w:rsidP="000B402A">
      <w:pPr>
        <w:pStyle w:val="LabStepCodeBlock"/>
      </w:pPr>
      <w:r>
        <w:t xml:space="preserve">  url: requestUri,</w:t>
      </w:r>
    </w:p>
    <w:p w:rsidR="000B402A" w:rsidRDefault="000B402A" w:rsidP="000B402A">
      <w:pPr>
        <w:pStyle w:val="LabStepCodeBlock"/>
      </w:pPr>
      <w:r>
        <w:t xml:space="preserve">  headers: requestHeaders,</w:t>
      </w:r>
    </w:p>
    <w:p w:rsidR="000B402A" w:rsidRDefault="000B402A" w:rsidP="000B402A">
      <w:pPr>
        <w:pStyle w:val="LabStepCodeBlock"/>
      </w:pPr>
      <w:r>
        <w:t xml:space="preserve">  success: onListDataReturned,</w:t>
      </w:r>
    </w:p>
    <w:p w:rsidR="000B402A" w:rsidRDefault="000B402A" w:rsidP="000B402A">
      <w:pPr>
        <w:pStyle w:val="LabStepCodeBlock"/>
      </w:pPr>
      <w:r>
        <w:t xml:space="preserve">  error: onError</w:t>
      </w:r>
    </w:p>
    <w:p w:rsidR="00D11BD8" w:rsidRDefault="000B402A" w:rsidP="003E6872">
      <w:pPr>
        <w:pStyle w:val="LabStepCodeBlock"/>
      </w:pPr>
      <w:r>
        <w:t>});</w:t>
      </w:r>
    </w:p>
    <w:p w:rsidR="00961300" w:rsidRDefault="00034492" w:rsidP="003E6872">
      <w:pPr>
        <w:pStyle w:val="LabStepNumbered"/>
      </w:pPr>
      <w:r>
        <w:t xml:space="preserve">Now implement the callback by adding a new function </w:t>
      </w:r>
      <w:proofErr w:type="spellStart"/>
      <w:r w:rsidRPr="00034492">
        <w:rPr>
          <w:b/>
        </w:rPr>
        <w:t>onListDataReturned</w:t>
      </w:r>
      <w:proofErr w:type="spellEnd"/>
      <w:r w:rsidRPr="00C07A1D">
        <w:rPr>
          <w:b/>
        </w:rPr>
        <w:t>()</w:t>
      </w:r>
      <w:r>
        <w:t xml:space="preserve">.Add the following code to the </w:t>
      </w:r>
      <w:r w:rsidRPr="00E07A06">
        <w:rPr>
          <w:b/>
        </w:rPr>
        <w:t>Example</w:t>
      </w:r>
      <w:r>
        <w:rPr>
          <w:b/>
        </w:rPr>
        <w:t>04</w:t>
      </w:r>
      <w:r w:rsidRPr="00E07A06">
        <w:rPr>
          <w:b/>
        </w:rPr>
        <w:t>.js</w:t>
      </w:r>
      <w:r>
        <w:t xml:space="preserve"> file:</w:t>
      </w:r>
    </w:p>
    <w:p w:rsidR="00721DC6" w:rsidRDefault="00721DC6" w:rsidP="003E6872">
      <w:pPr>
        <w:pStyle w:val="LabStepNumbered"/>
      </w:pPr>
      <w:r>
        <w:t xml:space="preserve">Implement the </w:t>
      </w:r>
      <w:proofErr w:type="spellStart"/>
      <w:r w:rsidRPr="007025CE">
        <w:rPr>
          <w:b/>
        </w:rPr>
        <w:t>onListDataReturned</w:t>
      </w:r>
      <w:proofErr w:type="spellEnd"/>
      <w:r>
        <w:t xml:space="preserve"> function as follows to create an HTML list from the items in the customers list which displays customers in a </w:t>
      </w:r>
      <w:r w:rsidRPr="003A54F6">
        <w:rPr>
          <w:i/>
        </w:rPr>
        <w:t>{Last Name, First Name}</w:t>
      </w:r>
      <w:r>
        <w:t xml:space="preserve"> format.</w:t>
      </w:r>
    </w:p>
    <w:p w:rsidR="00721DC6" w:rsidRDefault="00721DC6" w:rsidP="003E6872">
      <w:pPr>
        <w:pStyle w:val="LabStepCodeBlock"/>
      </w:pPr>
      <w:r>
        <w:t>function onListDataReturned(data) {</w:t>
      </w:r>
    </w:p>
    <w:p w:rsidR="00721DC6" w:rsidRDefault="00721DC6" w:rsidP="003E6872">
      <w:pPr>
        <w:pStyle w:val="LabStepCodeBlock"/>
      </w:pPr>
      <w:r>
        <w:t xml:space="preserve">  $("#results").empty();</w:t>
      </w:r>
    </w:p>
    <w:p w:rsidR="00721DC6" w:rsidRDefault="00721DC6" w:rsidP="003E6872">
      <w:pPr>
        <w:pStyle w:val="LabStepCodeBlock"/>
      </w:pPr>
    </w:p>
    <w:p w:rsidR="00721DC6" w:rsidRDefault="00721DC6" w:rsidP="003E6872">
      <w:pPr>
        <w:pStyle w:val="LabStepCodeBlock"/>
      </w:pPr>
      <w:r>
        <w:t xml:space="preserve">  var odataResults = data.d.results;</w:t>
      </w:r>
    </w:p>
    <w:p w:rsidR="00721DC6" w:rsidRDefault="00721DC6" w:rsidP="003E6872">
      <w:pPr>
        <w:pStyle w:val="LabStepCodeBlock"/>
      </w:pPr>
    </w:p>
    <w:p w:rsidR="00721DC6" w:rsidRDefault="00721DC6" w:rsidP="003E6872">
      <w:pPr>
        <w:pStyle w:val="LabStepCodeBlock"/>
      </w:pPr>
      <w:r>
        <w:t xml:space="preserve">  $("&lt;h2&gt;").html("Customers").appendTo("#results");</w:t>
      </w:r>
    </w:p>
    <w:p w:rsidR="00721DC6" w:rsidRDefault="00721DC6" w:rsidP="003E6872">
      <w:pPr>
        <w:pStyle w:val="LabStepCodeBlock"/>
      </w:pPr>
    </w:p>
    <w:p w:rsidR="00721DC6" w:rsidRDefault="00721DC6" w:rsidP="003E6872">
      <w:pPr>
        <w:pStyle w:val="LabStepCodeBlock"/>
      </w:pPr>
      <w:r>
        <w:t xml:space="preserve">  // set rendering template</w:t>
      </w:r>
    </w:p>
    <w:p w:rsidR="00721DC6" w:rsidRDefault="00721DC6" w:rsidP="003E6872">
      <w:pPr>
        <w:pStyle w:val="LabStepCodeBlock"/>
      </w:pPr>
      <w:r>
        <w:t xml:space="preserve">  var renderingTemplate = "&lt;li&gt;{{=Title}}, {{=FirstName}}&lt;/li&gt;";</w:t>
      </w:r>
    </w:p>
    <w:p w:rsidR="00721DC6" w:rsidRDefault="00721DC6" w:rsidP="003E6872">
      <w:pPr>
        <w:pStyle w:val="LabStepCodeBlock"/>
      </w:pPr>
      <w:r>
        <w:t xml:space="preserve">  $.template("tmplLists", renderingTemplate);</w:t>
      </w:r>
    </w:p>
    <w:p w:rsidR="00721DC6" w:rsidRDefault="00721DC6" w:rsidP="003E6872">
      <w:pPr>
        <w:pStyle w:val="LabStepCodeBlock"/>
      </w:pPr>
      <w:r>
        <w:t xml:space="preserve">  $("#results").append($("&lt;ul&gt;").append($.render(odataResults, "tmplLists")));</w:t>
      </w:r>
    </w:p>
    <w:p w:rsidR="00721DC6" w:rsidRDefault="00721DC6" w:rsidP="003E6872">
      <w:pPr>
        <w:pStyle w:val="LabStepCodeBlock"/>
      </w:pPr>
      <w:r>
        <w:t>}</w:t>
      </w:r>
    </w:p>
    <w:p w:rsidR="00EF3F92" w:rsidRDefault="00EF3F92" w:rsidP="00EF3F92">
      <w:pPr>
        <w:pStyle w:val="LabStepNumbered"/>
      </w:pPr>
      <w:r>
        <w:t xml:space="preserve"> Implement the </w:t>
      </w:r>
      <w:proofErr w:type="spellStart"/>
      <w:proofErr w:type="gramStart"/>
      <w:r w:rsidRPr="001861FF">
        <w:rPr>
          <w:b/>
        </w:rPr>
        <w:t>onError</w:t>
      </w:r>
      <w:proofErr w:type="spellEnd"/>
      <w:r>
        <w:rPr>
          <w:b/>
        </w:rPr>
        <w:t>(</w:t>
      </w:r>
      <w:proofErr w:type="gramEnd"/>
      <w:r>
        <w:rPr>
          <w:b/>
        </w:rPr>
        <w:t>)</w:t>
      </w:r>
      <w:r>
        <w:t xml:space="preserve"> function as follows to display the error message to the page. Add the following code to </w:t>
      </w:r>
      <w:r w:rsidRPr="00423C8C">
        <w:rPr>
          <w:b/>
        </w:rPr>
        <w:t>Example</w:t>
      </w:r>
      <w:r>
        <w:rPr>
          <w:b/>
        </w:rPr>
        <w:t>04</w:t>
      </w:r>
      <w:r w:rsidRPr="00423C8C">
        <w:rPr>
          <w:b/>
        </w:rPr>
        <w:t>.js</w:t>
      </w:r>
      <w:r>
        <w:t>:</w:t>
      </w:r>
    </w:p>
    <w:p w:rsidR="00EF3F92" w:rsidRDefault="00EF3F92" w:rsidP="003E6872">
      <w:pPr>
        <w:pStyle w:val="LabStepCodeBlock"/>
      </w:pPr>
      <w:r>
        <w:t>function onError(err) {</w:t>
      </w:r>
    </w:p>
    <w:p w:rsidR="00EF3F92" w:rsidRDefault="00EF3F92" w:rsidP="003E6872">
      <w:pPr>
        <w:pStyle w:val="LabStepCodeBlock"/>
      </w:pPr>
      <w:r>
        <w:t xml:space="preserve">  $("#results").text("ERROR: " + JSON.stringify(err));</w:t>
      </w:r>
    </w:p>
    <w:p w:rsidR="00EF3F92" w:rsidRDefault="00EF3F92" w:rsidP="003E6872">
      <w:pPr>
        <w:pStyle w:val="LabStepCodeBlock"/>
      </w:pPr>
      <w:r>
        <w:t>}</w:t>
      </w:r>
    </w:p>
    <w:p w:rsidR="00BF1D31" w:rsidRDefault="00BF1D31" w:rsidP="00BF1D31">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BF1D31" w:rsidRDefault="00BF1D31" w:rsidP="00BF1D31">
      <w:pPr>
        <w:pStyle w:val="Heading4"/>
      </w:pPr>
      <w:r>
        <w:t>Build and Test the Project</w:t>
      </w:r>
    </w:p>
    <w:p w:rsidR="00BF1D31" w:rsidRDefault="00BF1D31" w:rsidP="003E6872">
      <w:pPr>
        <w:pStyle w:val="LabStepNumbered"/>
      </w:pPr>
      <w:r>
        <w:t>Build and test your application</w:t>
      </w:r>
      <w:r w:rsidRPr="00E728BB">
        <w:t xml:space="preserve"> </w:t>
      </w:r>
      <w:r>
        <w:t xml:space="preserve">by </w:t>
      </w:r>
      <w:r w:rsidRPr="00E728BB">
        <w:t>press</w:t>
      </w:r>
      <w:r>
        <w:t>ing</w:t>
      </w:r>
      <w:r w:rsidRPr="00E728BB">
        <w:t xml:space="preserve"> </w:t>
      </w:r>
      <w:r w:rsidRPr="00BF1D31">
        <w:rPr>
          <w:b/>
        </w:rPr>
        <w:t>[F5]</w:t>
      </w:r>
      <w:r w:rsidRPr="00E728BB">
        <w:t xml:space="preserve"> or </w:t>
      </w:r>
      <w:r w:rsidRPr="00BF1D31">
        <w:rPr>
          <w:b/>
        </w:rPr>
        <w:t xml:space="preserve">Debug </w:t>
      </w:r>
      <w:r w:rsidRPr="00586B67">
        <w:rPr>
          <w:b/>
        </w:rPr>
        <w:sym w:font="Wingdings" w:char="F0E0"/>
      </w:r>
      <w:r w:rsidRPr="00BF1D31">
        <w:rPr>
          <w:b/>
        </w:rPr>
        <w:t xml:space="preserve"> Start Debugging</w:t>
      </w:r>
      <w:r w:rsidRPr="00E728BB">
        <w:t xml:space="preserve">. </w:t>
      </w:r>
    </w:p>
    <w:p w:rsidR="00BF1D31" w:rsidRDefault="00BF1D31" w:rsidP="00BF1D31">
      <w:pPr>
        <w:pStyle w:val="LabStepNumbered"/>
      </w:pPr>
      <w:r>
        <w:t>Once the solution has been deployed, Internet Explorer will launch and navigate to the homepage of the site.</w:t>
      </w:r>
    </w:p>
    <w:p w:rsidR="00BF1D31" w:rsidRDefault="00BF1D31" w:rsidP="00BF1D31">
      <w:pPr>
        <w:pStyle w:val="LabStepNumbered"/>
      </w:pPr>
      <w:r>
        <w:t xml:space="preserve">Using the Quick Launch navigation, select </w:t>
      </w:r>
      <w:r>
        <w:rPr>
          <w:b/>
        </w:rPr>
        <w:t>Exercise 4</w:t>
      </w:r>
      <w:r>
        <w:t>.</w:t>
      </w:r>
    </w:p>
    <w:p w:rsidR="00BF1D31" w:rsidRDefault="00BF1D31" w:rsidP="00BF1D31">
      <w:pPr>
        <w:pStyle w:val="LabStepNumbered"/>
      </w:pPr>
      <w:r>
        <w:t xml:space="preserve">Click the </w:t>
      </w:r>
      <w:r w:rsidRPr="00E50E06">
        <w:rPr>
          <w:b/>
        </w:rPr>
        <w:t xml:space="preserve">Get </w:t>
      </w:r>
      <w:r>
        <w:rPr>
          <w:b/>
        </w:rPr>
        <w:t>Customer List</w:t>
      </w:r>
      <w:r w:rsidR="002B51F0">
        <w:t xml:space="preserve"> button. Notice it is n</w:t>
      </w:r>
      <w:r>
        <w:t>ow showing the working animated gears image for a moment while it fetches the lists:</w:t>
      </w:r>
    </w:p>
    <w:p w:rsidR="00BF1D31" w:rsidRDefault="00BF1D31" w:rsidP="00BF1D31">
      <w:pPr>
        <w:pStyle w:val="LabStepScreenshot"/>
      </w:pPr>
      <w:r>
        <w:rPr>
          <w:noProof/>
        </w:rPr>
        <w:lastRenderedPageBreak/>
        <w:drawing>
          <wp:inline distT="0" distB="0" distL="0" distR="0" wp14:anchorId="254FED7C" wp14:editId="0656748F">
            <wp:extent cx="3367573" cy="2651760"/>
            <wp:effectExtent l="0" t="0" r="0" b="0"/>
            <wp:docPr id="27" name="Picture 27" descr="C:\Users\ANDREW~1.RIV\AppData\Local\Temp\SNAGHTMLe8f9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W~1.RIV\AppData\Local\Temp\SNAGHTMLe8f954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0238" cy="2653859"/>
                    </a:xfrm>
                    <a:prstGeom prst="rect">
                      <a:avLst/>
                    </a:prstGeom>
                    <a:noFill/>
                    <a:ln>
                      <a:noFill/>
                    </a:ln>
                  </pic:spPr>
                </pic:pic>
              </a:graphicData>
            </a:graphic>
          </wp:inline>
        </w:drawing>
      </w:r>
    </w:p>
    <w:p w:rsidR="00BF1D31" w:rsidRDefault="00BF1D31" w:rsidP="00BF1D31">
      <w:pPr>
        <w:pStyle w:val="LabStepNumbered"/>
      </w:pPr>
      <w:r>
        <w:t>Close the browser to stop the debugger and go back to Visual Studio.</w:t>
      </w:r>
    </w:p>
    <w:p w:rsidR="00C128B3" w:rsidRDefault="00C128B3" w:rsidP="00C128B3">
      <w:pPr>
        <w:pStyle w:val="Heading4"/>
      </w:pPr>
      <w:r>
        <w:t>Implement the Get Customer Table Button</w:t>
      </w:r>
    </w:p>
    <w:p w:rsidR="00C128B3" w:rsidRDefault="00C128B3" w:rsidP="003E6872">
      <w:pPr>
        <w:pStyle w:val="LabStepNumbered"/>
      </w:pPr>
      <w:r>
        <w:t xml:space="preserve">Open the JavaScript source </w:t>
      </w:r>
      <w:proofErr w:type="gramStart"/>
      <w:r>
        <w:t xml:space="preserve">file named </w:t>
      </w:r>
      <w:r w:rsidRPr="00C128B3">
        <w:rPr>
          <w:b/>
        </w:rPr>
        <w:t>Exercise04.js</w:t>
      </w:r>
      <w:r>
        <w:t xml:space="preserve"> and inspect</w:t>
      </w:r>
      <w:proofErr w:type="gramEnd"/>
      <w:r>
        <w:t xml:space="preserve"> the code inside. </w:t>
      </w:r>
    </w:p>
    <w:p w:rsidR="00C128B3" w:rsidRDefault="00C128B3" w:rsidP="003E6872">
      <w:pPr>
        <w:pStyle w:val="LabStepNumberedLevel2"/>
      </w:pPr>
      <w:r>
        <w:t xml:space="preserve">Delete the contents of the </w:t>
      </w:r>
      <w:proofErr w:type="spellStart"/>
      <w:proofErr w:type="gramStart"/>
      <w:r w:rsidR="00ED6D51" w:rsidRPr="00E50E06">
        <w:rPr>
          <w:b/>
        </w:rPr>
        <w:t>onGet</w:t>
      </w:r>
      <w:r w:rsidR="00ED6D51">
        <w:rPr>
          <w:b/>
        </w:rPr>
        <w:t>CustomerTable</w:t>
      </w:r>
      <w:proofErr w:type="spellEnd"/>
      <w:r w:rsidRPr="00E50E06">
        <w:rPr>
          <w:b/>
        </w:rPr>
        <w:t>(</w:t>
      </w:r>
      <w:proofErr w:type="gramEnd"/>
      <w:r w:rsidRPr="00E50E06">
        <w:rPr>
          <w:b/>
        </w:rPr>
        <w:t>)</w:t>
      </w:r>
      <w:r>
        <w:t xml:space="preserve"> function but leave the other code on the page.</w:t>
      </w:r>
    </w:p>
    <w:p w:rsidR="00ED6D51" w:rsidRDefault="00ED6D51" w:rsidP="00ED6D51">
      <w:pPr>
        <w:pStyle w:val="LabStepNumbered"/>
      </w:pPr>
      <w:r>
        <w:t xml:space="preserve">Add the following JavaScript code to the </w:t>
      </w:r>
      <w:proofErr w:type="spellStart"/>
      <w:proofErr w:type="gramStart"/>
      <w:r w:rsidRPr="00E50E06">
        <w:rPr>
          <w:b/>
        </w:rPr>
        <w:t>onGet</w:t>
      </w:r>
      <w:r>
        <w:rPr>
          <w:b/>
        </w:rPr>
        <w:t>CustomerTable</w:t>
      </w:r>
      <w:proofErr w:type="spellEnd"/>
      <w:r w:rsidRPr="00BB58EE">
        <w:rPr>
          <w:b/>
        </w:rPr>
        <w:t>(</w:t>
      </w:r>
      <w:proofErr w:type="gramEnd"/>
      <w:r w:rsidRPr="00BB58EE">
        <w:rPr>
          <w:b/>
        </w:rPr>
        <w:t>)</w:t>
      </w:r>
      <w:r>
        <w:t xml:space="preserve"> function. It will first clear the contents of the results </w:t>
      </w:r>
      <w:r w:rsidRPr="00E50E06">
        <w:rPr>
          <w:b/>
        </w:rPr>
        <w:t>&lt;div&gt;</w:t>
      </w:r>
      <w:r w:rsidRPr="00E50E06">
        <w:t xml:space="preserve"> and </w:t>
      </w:r>
      <w:r>
        <w:t>then add the SharePoint animated gears icon.</w:t>
      </w:r>
    </w:p>
    <w:p w:rsidR="00ED6D51" w:rsidRPr="00310FD6" w:rsidRDefault="00ED6D51" w:rsidP="003E6872">
      <w:pPr>
        <w:pStyle w:val="LabStepCodeBlock"/>
      </w:pPr>
      <w:r w:rsidRPr="00310FD6">
        <w:t>// clear resultsArea and add spinning gears icon</w:t>
      </w:r>
    </w:p>
    <w:p w:rsidR="00ED6D51" w:rsidRPr="00310FD6" w:rsidRDefault="00ED6D51" w:rsidP="003E6872">
      <w:pPr>
        <w:pStyle w:val="LabStepCodeBlock"/>
      </w:pPr>
      <w:r w:rsidRPr="00310FD6">
        <w:t>$(</w:t>
      </w:r>
      <w:r>
        <w:t>"</w:t>
      </w:r>
      <w:r w:rsidRPr="00310FD6">
        <w:t>#results</w:t>
      </w:r>
      <w:r>
        <w:t>"</w:t>
      </w:r>
      <w:r w:rsidRPr="00310FD6">
        <w:t>).empty();</w:t>
      </w:r>
    </w:p>
    <w:p w:rsidR="00ED6D51" w:rsidRDefault="00ED6D51" w:rsidP="003E6872">
      <w:pPr>
        <w:pStyle w:val="LabStepCodeBlock"/>
      </w:pPr>
      <w:r w:rsidRPr="00310FD6">
        <w:t>$(</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rsidR="00ED6D51" w:rsidRDefault="00ED6D51" w:rsidP="00ED6D51">
      <w:pPr>
        <w:pStyle w:val="LabStepNumbered"/>
      </w:pPr>
      <w:r>
        <w:t xml:space="preserve">Next, add the following code to the end of the </w:t>
      </w:r>
      <w:proofErr w:type="spellStart"/>
      <w:proofErr w:type="gramStart"/>
      <w:r w:rsidR="00E8106B" w:rsidRPr="00E50E06">
        <w:rPr>
          <w:b/>
        </w:rPr>
        <w:t>onGet</w:t>
      </w:r>
      <w:r w:rsidR="00E8106B">
        <w:rPr>
          <w:b/>
        </w:rPr>
        <w:t>CustomerTable</w:t>
      </w:r>
      <w:proofErr w:type="spellEnd"/>
      <w:r w:rsidRPr="00A462FC">
        <w:rPr>
          <w:b/>
        </w:rPr>
        <w:t>(</w:t>
      </w:r>
      <w:proofErr w:type="gramEnd"/>
      <w:r w:rsidRPr="00A462FC">
        <w:rPr>
          <w:b/>
        </w:rPr>
        <w:t>)</w:t>
      </w:r>
      <w:r>
        <w:t xml:space="preserve"> function to create a reference to the REST endpoint for the current SharePoint site. Notice this code will use a new URL format to lookup values for a specific list and only retrieve specific properties from the list:</w:t>
      </w:r>
    </w:p>
    <w:p w:rsidR="00ED6D51" w:rsidRPr="00690B7E" w:rsidRDefault="00ED6D51" w:rsidP="003E6872">
      <w:pPr>
        <w:pStyle w:val="LabStepCodeBlock"/>
      </w:pPr>
      <w:r>
        <w:t>var requestUri = _spPageContextInfo.webAbsoluteUrl + "/_api/web/lists/GetByTitle('Customers')/Items?$select=Title,FirstName,WorkPhone";</w:t>
      </w:r>
    </w:p>
    <w:p w:rsidR="00ED6D51" w:rsidRDefault="00ED6D51" w:rsidP="003E6872">
      <w:pPr>
        <w:pStyle w:val="LabStepNumbered"/>
      </w:pPr>
      <w:r>
        <w:t xml:space="preserve">Next, execute an asynchronous request which formats the result in JSON format by calling the jQuery function named </w:t>
      </w:r>
      <w:proofErr w:type="spellStart"/>
      <w:proofErr w:type="gramStart"/>
      <w:r w:rsidRPr="001861FF">
        <w:rPr>
          <w:b/>
        </w:rPr>
        <w:t>getJSON</w:t>
      </w:r>
      <w:proofErr w:type="spellEnd"/>
      <w:r>
        <w:rPr>
          <w:b/>
        </w:rPr>
        <w:t>(</w:t>
      </w:r>
      <w:proofErr w:type="gramEnd"/>
      <w:r>
        <w:rPr>
          <w:b/>
        </w:rPr>
        <w:t>)</w:t>
      </w:r>
      <w:r>
        <w:t xml:space="preserve">. This method will pass in a callback where your code will run when the response is received. Add the following code to the end of the </w:t>
      </w:r>
      <w:proofErr w:type="spellStart"/>
      <w:r w:rsidR="00E8106B" w:rsidRPr="00E50E06">
        <w:rPr>
          <w:b/>
        </w:rPr>
        <w:t>onGet</w:t>
      </w:r>
      <w:r w:rsidR="00E8106B">
        <w:rPr>
          <w:b/>
        </w:rPr>
        <w:t>CustomerTable</w:t>
      </w:r>
      <w:proofErr w:type="spellEnd"/>
      <w:r w:rsidRPr="00E50E06">
        <w:rPr>
          <w:b/>
        </w:rPr>
        <w:t>()</w:t>
      </w:r>
      <w:r>
        <w:t xml:space="preserve"> function:</w:t>
      </w:r>
    </w:p>
    <w:p w:rsidR="000B402A" w:rsidRDefault="000B402A" w:rsidP="000B402A">
      <w:pPr>
        <w:pStyle w:val="LabStepCodeBlock"/>
      </w:pPr>
      <w:r>
        <w:t xml:space="preserve">// execute AJAX request </w:t>
      </w:r>
    </w:p>
    <w:p w:rsidR="000B402A" w:rsidRDefault="000B402A" w:rsidP="000B402A">
      <w:pPr>
        <w:pStyle w:val="LabStepCodeBlock"/>
      </w:pPr>
      <w:r>
        <w:t>var requestHeaders = { "accept": "application/json;odata=verbose" }</w:t>
      </w:r>
    </w:p>
    <w:p w:rsidR="000B402A" w:rsidRDefault="000B402A" w:rsidP="000B402A">
      <w:pPr>
        <w:pStyle w:val="LabStepCodeBlock"/>
      </w:pPr>
      <w:r>
        <w:t>$.ajax({</w:t>
      </w:r>
    </w:p>
    <w:p w:rsidR="000B402A" w:rsidRDefault="000B402A" w:rsidP="000B402A">
      <w:pPr>
        <w:pStyle w:val="LabStepCodeBlock"/>
      </w:pPr>
      <w:r>
        <w:t xml:space="preserve">  url: requestUri,</w:t>
      </w:r>
    </w:p>
    <w:p w:rsidR="000B402A" w:rsidRDefault="000B402A" w:rsidP="000B402A">
      <w:pPr>
        <w:pStyle w:val="LabStepCodeBlock"/>
      </w:pPr>
      <w:r>
        <w:t xml:space="preserve">  headers: requestHeaders,</w:t>
      </w:r>
    </w:p>
    <w:p w:rsidR="000B402A" w:rsidRDefault="000B402A" w:rsidP="000B402A">
      <w:pPr>
        <w:pStyle w:val="LabStepCodeBlock"/>
      </w:pPr>
      <w:r>
        <w:t xml:space="preserve">  success: onTableDataReturned,</w:t>
      </w:r>
    </w:p>
    <w:p w:rsidR="000B402A" w:rsidRDefault="000B402A" w:rsidP="000B402A">
      <w:pPr>
        <w:pStyle w:val="LabStepCodeBlock"/>
      </w:pPr>
      <w:r>
        <w:t xml:space="preserve">  error: onError</w:t>
      </w:r>
    </w:p>
    <w:p w:rsidR="00ED6D51" w:rsidRDefault="000B402A" w:rsidP="000B402A">
      <w:pPr>
        <w:pStyle w:val="LabStepCodeBlock"/>
      </w:pPr>
      <w:r>
        <w:t>});</w:t>
      </w:r>
    </w:p>
    <w:p w:rsidR="00ED6D51" w:rsidRDefault="00ED6D51" w:rsidP="003E6872">
      <w:pPr>
        <w:pStyle w:val="LabStepNumbered"/>
      </w:pPr>
      <w:r>
        <w:t xml:space="preserve">Now implement the callback by adding a new function </w:t>
      </w:r>
      <w:proofErr w:type="spellStart"/>
      <w:r w:rsidRPr="00034492">
        <w:rPr>
          <w:b/>
        </w:rPr>
        <w:t>on</w:t>
      </w:r>
      <w:r w:rsidR="00E8106B">
        <w:rPr>
          <w:b/>
        </w:rPr>
        <w:t>Table</w:t>
      </w:r>
      <w:r w:rsidRPr="00034492">
        <w:rPr>
          <w:b/>
        </w:rPr>
        <w:t>DataReturned</w:t>
      </w:r>
      <w:proofErr w:type="spellEnd"/>
      <w:r w:rsidRPr="00C07A1D">
        <w:rPr>
          <w:b/>
        </w:rPr>
        <w:t>()</w:t>
      </w:r>
      <w:r>
        <w:t xml:space="preserve">.Add the following code to the </w:t>
      </w:r>
      <w:r w:rsidRPr="00E07A06">
        <w:rPr>
          <w:b/>
        </w:rPr>
        <w:t>Example</w:t>
      </w:r>
      <w:r>
        <w:rPr>
          <w:b/>
        </w:rPr>
        <w:t>04</w:t>
      </w:r>
      <w:r w:rsidRPr="00E07A06">
        <w:rPr>
          <w:b/>
        </w:rPr>
        <w:t>.js</w:t>
      </w:r>
      <w:r>
        <w:t xml:space="preserve"> file:</w:t>
      </w:r>
    </w:p>
    <w:p w:rsidR="00ED6D51" w:rsidRDefault="00ED6D51" w:rsidP="003E6872">
      <w:pPr>
        <w:pStyle w:val="LabStepNumbered"/>
      </w:pPr>
      <w:r>
        <w:t xml:space="preserve">Implement the </w:t>
      </w:r>
      <w:proofErr w:type="spellStart"/>
      <w:r w:rsidR="00E8106B">
        <w:rPr>
          <w:b/>
        </w:rPr>
        <w:t>onTable</w:t>
      </w:r>
      <w:r w:rsidRPr="007025CE">
        <w:rPr>
          <w:b/>
        </w:rPr>
        <w:t>DataReturned</w:t>
      </w:r>
      <w:proofErr w:type="spellEnd"/>
      <w:r>
        <w:t xml:space="preserve"> function as follows to create an HTML </w:t>
      </w:r>
      <w:r w:rsidR="00E8106B">
        <w:t>table</w:t>
      </w:r>
      <w:r>
        <w:t xml:space="preserve"> from the items in the customers list which displays customers in a </w:t>
      </w:r>
      <w:r w:rsidRPr="003A54F6">
        <w:rPr>
          <w:i/>
        </w:rPr>
        <w:t>{Last Name, First Name}</w:t>
      </w:r>
      <w:r>
        <w:t xml:space="preserve"> format.</w:t>
      </w:r>
    </w:p>
    <w:p w:rsidR="00721DC6" w:rsidRDefault="00721DC6" w:rsidP="003E6872">
      <w:pPr>
        <w:pStyle w:val="LabStepCodeBlock"/>
      </w:pPr>
      <w:r>
        <w:t>function onTableDataReturned(data) {</w:t>
      </w:r>
    </w:p>
    <w:p w:rsidR="00721DC6" w:rsidRDefault="00721DC6" w:rsidP="003E6872">
      <w:pPr>
        <w:pStyle w:val="LabStepCodeBlock"/>
      </w:pPr>
      <w:r>
        <w:t xml:space="preserve">  $("#results").empty();</w:t>
      </w:r>
    </w:p>
    <w:p w:rsidR="00721DC6" w:rsidRDefault="00721DC6" w:rsidP="003E6872">
      <w:pPr>
        <w:pStyle w:val="LabStepCodeBlock"/>
      </w:pPr>
    </w:p>
    <w:p w:rsidR="00721DC6" w:rsidRDefault="00721DC6" w:rsidP="003E6872">
      <w:pPr>
        <w:pStyle w:val="LabStepCodeBlock"/>
      </w:pPr>
      <w:r>
        <w:t xml:space="preserve">  var odataResults = data.d.results;</w:t>
      </w:r>
    </w:p>
    <w:p w:rsidR="00721DC6" w:rsidRDefault="00721DC6" w:rsidP="003E6872">
      <w:pPr>
        <w:pStyle w:val="LabStepCodeBlock"/>
      </w:pPr>
    </w:p>
    <w:p w:rsidR="00721DC6" w:rsidRDefault="00721DC6" w:rsidP="003E6872">
      <w:pPr>
        <w:pStyle w:val="LabStepCodeBlock"/>
      </w:pPr>
      <w:r>
        <w:t xml:space="preserve">  $("&lt;h2&gt;").html("Customers").appendTo("#results");</w:t>
      </w:r>
    </w:p>
    <w:p w:rsidR="00721DC6" w:rsidRDefault="00721DC6" w:rsidP="003E6872">
      <w:pPr>
        <w:pStyle w:val="LabStepCodeBlock"/>
      </w:pPr>
    </w:p>
    <w:p w:rsidR="00721DC6" w:rsidRDefault="00721DC6" w:rsidP="003E6872">
      <w:pPr>
        <w:pStyle w:val="LabStepCodeBlock"/>
      </w:pPr>
      <w:r>
        <w:t xml:space="preserve">  // set rendering template</w:t>
      </w:r>
    </w:p>
    <w:p w:rsidR="00721DC6" w:rsidRDefault="00721DC6" w:rsidP="003E6872">
      <w:pPr>
        <w:pStyle w:val="LabStepCodeBlock"/>
      </w:pPr>
      <w:r>
        <w:t xml:space="preserve">  var tableHeader = "&lt;thead&gt;" +</w:t>
      </w:r>
    </w:p>
    <w:p w:rsidR="00721DC6" w:rsidRDefault="00721DC6" w:rsidP="003E6872">
      <w:pPr>
        <w:pStyle w:val="LabStepCodeBlock"/>
      </w:pPr>
      <w:r>
        <w:t xml:space="preserve">                      "&lt;td&gt;Last Name&lt;/td&gt;" +</w:t>
      </w:r>
    </w:p>
    <w:p w:rsidR="00721DC6" w:rsidRDefault="00721DC6" w:rsidP="003E6872">
      <w:pPr>
        <w:pStyle w:val="LabStepCodeBlock"/>
      </w:pPr>
      <w:r>
        <w:t xml:space="preserve">                      "&lt;td&gt;First Name&lt;/td&gt;" +</w:t>
      </w:r>
    </w:p>
    <w:p w:rsidR="00721DC6" w:rsidRDefault="00721DC6" w:rsidP="003E6872">
      <w:pPr>
        <w:pStyle w:val="LabStepCodeBlock"/>
      </w:pPr>
      <w:r>
        <w:t xml:space="preserve">                      "&lt;td&gt;Work Phone&lt;/td&gt;" +</w:t>
      </w:r>
    </w:p>
    <w:p w:rsidR="00721DC6" w:rsidRDefault="00721DC6" w:rsidP="003E6872">
      <w:pPr>
        <w:pStyle w:val="LabStepCodeBlock"/>
      </w:pPr>
      <w:r>
        <w:t xml:space="preserve">                    "&lt;/thead&gt;";</w:t>
      </w:r>
    </w:p>
    <w:p w:rsidR="00721DC6" w:rsidRDefault="00721DC6" w:rsidP="003E6872">
      <w:pPr>
        <w:pStyle w:val="LabStepCodeBlock"/>
      </w:pPr>
    </w:p>
    <w:p w:rsidR="00721DC6" w:rsidRDefault="00721DC6" w:rsidP="003E6872">
      <w:pPr>
        <w:pStyle w:val="LabStepCodeBlock"/>
      </w:pPr>
      <w:r>
        <w:t xml:space="preserve">  var table = $("&lt;table&gt;").append($(tableHeader));</w:t>
      </w:r>
    </w:p>
    <w:p w:rsidR="00721DC6" w:rsidRDefault="00721DC6" w:rsidP="003E6872">
      <w:pPr>
        <w:pStyle w:val="LabStepCodeBlock"/>
      </w:pPr>
    </w:p>
    <w:p w:rsidR="00721DC6" w:rsidRDefault="00721DC6" w:rsidP="003E6872">
      <w:pPr>
        <w:pStyle w:val="LabStepCodeBlock"/>
      </w:pPr>
      <w:r>
        <w:t xml:space="preserve">  var renderingTemplate = "&lt;tr&gt;" +</w:t>
      </w:r>
    </w:p>
    <w:p w:rsidR="00721DC6" w:rsidRDefault="00721DC6" w:rsidP="003E6872">
      <w:pPr>
        <w:pStyle w:val="LabStepCodeBlock"/>
      </w:pPr>
      <w:r>
        <w:t xml:space="preserve">                            "&lt;td&gt;{{=Title}}&lt;/td&gt;" +</w:t>
      </w:r>
    </w:p>
    <w:p w:rsidR="00721DC6" w:rsidRDefault="00721DC6" w:rsidP="003E6872">
      <w:pPr>
        <w:pStyle w:val="LabStepCodeBlock"/>
      </w:pPr>
      <w:r>
        <w:t xml:space="preserve">                            "&lt;td&gt;{{=FirstName}}&lt;/td&gt;" + </w:t>
      </w:r>
    </w:p>
    <w:p w:rsidR="00721DC6" w:rsidRDefault="00721DC6" w:rsidP="003E6872">
      <w:pPr>
        <w:pStyle w:val="LabStepCodeBlock"/>
      </w:pPr>
      <w:r>
        <w:t xml:space="preserve">                            "&lt;td&gt;{{=WorkPhone}}&lt;/td&gt;" + </w:t>
      </w:r>
    </w:p>
    <w:p w:rsidR="00721DC6" w:rsidRDefault="00721DC6" w:rsidP="003E6872">
      <w:pPr>
        <w:pStyle w:val="LabStepCodeBlock"/>
      </w:pPr>
      <w:r>
        <w:t xml:space="preserve">                          "&lt;/tr&gt;";</w:t>
      </w:r>
    </w:p>
    <w:p w:rsidR="00721DC6" w:rsidRDefault="00721DC6" w:rsidP="003E6872">
      <w:pPr>
        <w:pStyle w:val="LabStepCodeBlock"/>
      </w:pPr>
    </w:p>
    <w:p w:rsidR="00721DC6" w:rsidRDefault="00721DC6" w:rsidP="003E6872">
      <w:pPr>
        <w:pStyle w:val="LabStepCodeBlock"/>
      </w:pPr>
      <w:r>
        <w:t xml:space="preserve">  $.template("tmplTable", renderingTemplate);</w:t>
      </w:r>
    </w:p>
    <w:p w:rsidR="00721DC6" w:rsidRDefault="00721DC6" w:rsidP="003E6872">
      <w:pPr>
        <w:pStyle w:val="LabStepCodeBlock"/>
      </w:pPr>
      <w:r>
        <w:t xml:space="preserve">  table.append($.render(odataResults, "tmplTable"));</w:t>
      </w:r>
    </w:p>
    <w:p w:rsidR="00721DC6" w:rsidRDefault="00721DC6" w:rsidP="003E6872">
      <w:pPr>
        <w:pStyle w:val="LabStepCodeBlock"/>
      </w:pPr>
      <w:r>
        <w:t xml:space="preserve">  $("#results").append(table);</w:t>
      </w:r>
    </w:p>
    <w:p w:rsidR="00721DC6" w:rsidRDefault="00721DC6" w:rsidP="003E6872">
      <w:pPr>
        <w:pStyle w:val="LabStepCodeBlock"/>
      </w:pPr>
      <w:r>
        <w:t>}</w:t>
      </w:r>
    </w:p>
    <w:p w:rsidR="00E8106B" w:rsidRDefault="00E8106B" w:rsidP="00E8106B">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E8106B" w:rsidRDefault="00E8106B" w:rsidP="00E8106B">
      <w:pPr>
        <w:pStyle w:val="Heading4"/>
      </w:pPr>
      <w:r>
        <w:t>Build and Test the Project</w:t>
      </w:r>
    </w:p>
    <w:p w:rsidR="00E8106B" w:rsidRDefault="00E8106B" w:rsidP="003E6872">
      <w:pPr>
        <w:pStyle w:val="LabStepNumbered"/>
      </w:pPr>
      <w:r>
        <w:t>Build and test your application</w:t>
      </w:r>
      <w:r w:rsidRPr="00E728BB">
        <w:t xml:space="preserve"> </w:t>
      </w:r>
      <w:r>
        <w:t xml:space="preserve">by </w:t>
      </w:r>
      <w:r w:rsidRPr="00E728BB">
        <w:t>press</w:t>
      </w:r>
      <w:r>
        <w:t>ing</w:t>
      </w:r>
      <w:r w:rsidRPr="00E728BB">
        <w:t xml:space="preserve"> </w:t>
      </w:r>
      <w:r w:rsidRPr="00E8106B">
        <w:rPr>
          <w:b/>
        </w:rPr>
        <w:t>[F5]</w:t>
      </w:r>
      <w:r w:rsidRPr="00E728BB">
        <w:t xml:space="preserve"> or </w:t>
      </w:r>
      <w:r w:rsidRPr="00E8106B">
        <w:rPr>
          <w:b/>
        </w:rPr>
        <w:t xml:space="preserve">Debug </w:t>
      </w:r>
      <w:r w:rsidRPr="00586B67">
        <w:rPr>
          <w:b/>
        </w:rPr>
        <w:sym w:font="Wingdings" w:char="F0E0"/>
      </w:r>
      <w:r w:rsidRPr="00E8106B">
        <w:rPr>
          <w:b/>
        </w:rPr>
        <w:t xml:space="preserve"> Start Debugging</w:t>
      </w:r>
      <w:r w:rsidRPr="00E728BB">
        <w:t xml:space="preserve">. </w:t>
      </w:r>
    </w:p>
    <w:p w:rsidR="00E8106B" w:rsidRDefault="00E8106B" w:rsidP="00E8106B">
      <w:pPr>
        <w:pStyle w:val="LabStepNumbered"/>
      </w:pPr>
      <w:r>
        <w:t>Once the solution has been deployed, Internet Explorer will launch and navigate to the homepage of the site.</w:t>
      </w:r>
    </w:p>
    <w:p w:rsidR="00E8106B" w:rsidRDefault="00E8106B" w:rsidP="00E8106B">
      <w:pPr>
        <w:pStyle w:val="LabStepNumbered"/>
      </w:pPr>
      <w:r>
        <w:t xml:space="preserve">Using the Quick Launch navigation, select </w:t>
      </w:r>
      <w:r>
        <w:rPr>
          <w:b/>
        </w:rPr>
        <w:t>Exercise 4</w:t>
      </w:r>
      <w:r>
        <w:t>.</w:t>
      </w:r>
    </w:p>
    <w:p w:rsidR="00E8106B" w:rsidRDefault="00E8106B" w:rsidP="00E8106B">
      <w:pPr>
        <w:pStyle w:val="LabStepNumbered"/>
      </w:pPr>
      <w:r>
        <w:t xml:space="preserve">Click the </w:t>
      </w:r>
      <w:r w:rsidRPr="00E50E06">
        <w:rPr>
          <w:b/>
        </w:rPr>
        <w:t xml:space="preserve">Get </w:t>
      </w:r>
      <w:r>
        <w:rPr>
          <w:b/>
        </w:rPr>
        <w:t>Customer Table</w:t>
      </w:r>
      <w:r w:rsidR="002B51F0">
        <w:t xml:space="preserve"> button. Notice it is n</w:t>
      </w:r>
      <w:r>
        <w:t>ow showing the working animated gears image for a moment while it fetches the lists:</w:t>
      </w:r>
    </w:p>
    <w:p w:rsidR="00E8106B" w:rsidRDefault="00E8106B" w:rsidP="00E8106B">
      <w:pPr>
        <w:pStyle w:val="LabStepScreenshot"/>
      </w:pPr>
      <w:r>
        <w:rPr>
          <w:noProof/>
        </w:rPr>
        <w:drawing>
          <wp:inline distT="0" distB="0" distL="0" distR="0" wp14:anchorId="3DC24281" wp14:editId="607E1D50">
            <wp:extent cx="3139454" cy="3116580"/>
            <wp:effectExtent l="0" t="0" r="0" b="0"/>
            <wp:docPr id="30" name="Picture 30" descr="C:\Users\ANDREW~1.RIV\AppData\Local\Temp\SNAGHTMLe9483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W~1.RIV\AppData\Local\Temp\SNAGHTMLe9483e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2200" cy="3119306"/>
                    </a:xfrm>
                    <a:prstGeom prst="rect">
                      <a:avLst/>
                    </a:prstGeom>
                    <a:noFill/>
                    <a:ln>
                      <a:noFill/>
                    </a:ln>
                  </pic:spPr>
                </pic:pic>
              </a:graphicData>
            </a:graphic>
          </wp:inline>
        </w:drawing>
      </w:r>
    </w:p>
    <w:p w:rsidR="00E8106B" w:rsidRDefault="00E8106B" w:rsidP="00E8106B">
      <w:pPr>
        <w:pStyle w:val="LabStepNumbered"/>
      </w:pPr>
      <w:r>
        <w:t>Close the browser to stop the debugger and go back to Visual Studio.</w:t>
      </w:r>
    </w:p>
    <w:p w:rsidR="00721DC6" w:rsidRPr="00EB1ADF" w:rsidRDefault="00721DC6" w:rsidP="00781E55">
      <w:pPr>
        <w:pStyle w:val="LabExerciseLeadIn"/>
      </w:pPr>
      <w:r w:rsidRPr="00DF55CA">
        <w:t xml:space="preserve">In this lab, you learned </w:t>
      </w:r>
      <w:r>
        <w:t>how to call into the SharePoint 2013 REST API using JavaScript</w:t>
      </w:r>
      <w:r w:rsidR="002B51F0">
        <w:t xml:space="preserve"> and the jQuery. You learned </w:t>
      </w:r>
      <w:bookmarkStart w:id="2" w:name="_GoBack"/>
      <w:bookmarkEnd w:id="2"/>
      <w:r w:rsidR="00AB1A68">
        <w:t xml:space="preserve">how to call </w:t>
      </w:r>
      <w:r>
        <w:t xml:space="preserve">into this API using the </w:t>
      </w:r>
      <w:proofErr w:type="spellStart"/>
      <w:r>
        <w:t>getJSON</w:t>
      </w:r>
      <w:proofErr w:type="spellEnd"/>
      <w:r>
        <w:t xml:space="preserve"> function of the jQuery library and to proce</w:t>
      </w:r>
      <w:r w:rsidR="00AB1A68">
        <w:t xml:space="preserve">ss JSON-based results. You </w:t>
      </w:r>
      <w:r>
        <w:t xml:space="preserve">also learned how to leverage the </w:t>
      </w:r>
      <w:proofErr w:type="spellStart"/>
      <w:r>
        <w:t>jsRender</w:t>
      </w:r>
      <w:proofErr w:type="spellEnd"/>
      <w:r>
        <w:t xml:space="preserve"> library to create HTML output using a template-based approach</w:t>
      </w:r>
      <w:bookmarkEnd w:id="1"/>
      <w:r>
        <w:t>.</w:t>
      </w:r>
    </w:p>
    <w:p w:rsidR="00487314" w:rsidRPr="00721DC6" w:rsidRDefault="00487314" w:rsidP="00721DC6"/>
    <w:sectPr w:rsidR="00487314" w:rsidRPr="00721DC6" w:rsidSect="00487314">
      <w:headerReference w:type="default" r:id="rId23"/>
      <w:footerReference w:type="default" r:id="rId24"/>
      <w:headerReference w:type="first" r:id="rId25"/>
      <w:footerReference w:type="first" r:id="rId26"/>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EA6" w:rsidRDefault="007D0EA6" w:rsidP="005F53BE">
      <w:pPr>
        <w:spacing w:before="0" w:after="0"/>
      </w:pPr>
      <w:r>
        <w:separator/>
      </w:r>
    </w:p>
  </w:endnote>
  <w:endnote w:type="continuationSeparator" w:id="0">
    <w:p w:rsidR="007D0EA6" w:rsidRDefault="007D0EA6"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3A3" w:rsidRDefault="007873A3"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2B51F0">
      <w:rPr>
        <w:noProof/>
      </w:rPr>
      <w:t>13</w:t>
    </w:r>
    <w:r>
      <w:fldChar w:fldCharType="end"/>
    </w:r>
  </w:p>
  <w:p w:rsidR="007873A3" w:rsidRPr="00487314" w:rsidRDefault="007873A3"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3A3" w:rsidRDefault="007873A3"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2B51F0">
      <w:rPr>
        <w:noProof/>
      </w:rPr>
      <w:t>1</w:t>
    </w:r>
    <w:r>
      <w:fldChar w:fldCharType="end"/>
    </w:r>
  </w:p>
  <w:p w:rsidR="007873A3" w:rsidRPr="00487314" w:rsidRDefault="007873A3"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EA6" w:rsidRDefault="007D0EA6" w:rsidP="005F53BE">
      <w:pPr>
        <w:spacing w:before="0" w:after="0"/>
      </w:pPr>
      <w:r>
        <w:separator/>
      </w:r>
    </w:p>
  </w:footnote>
  <w:footnote w:type="continuationSeparator" w:id="0">
    <w:p w:rsidR="007D0EA6" w:rsidRDefault="007D0EA6"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3A3" w:rsidRDefault="007873A3" w:rsidP="00487314">
    <w:pPr>
      <w:pStyle w:val="Header"/>
      <w:pBdr>
        <w:bottom w:val="single" w:sz="4" w:space="0" w:color="auto"/>
      </w:pBdr>
      <w:spacing w:before="240"/>
    </w:pPr>
    <w:r>
      <w:t>DO NOT UPDATE - Course Title Placeholder</w:t>
    </w:r>
  </w:p>
  <w:p w:rsidR="007873A3" w:rsidRDefault="007873A3" w:rsidP="00487314">
    <w:pPr>
      <w:pStyle w:val="Header"/>
      <w:pBdr>
        <w:bottom w:val="single" w:sz="4" w:space="0" w:color="auto"/>
      </w:pBdr>
      <w:spacing w:before="240"/>
    </w:pPr>
    <w:r>
      <w:t>Module Name Placeholder</w:t>
    </w:r>
    <w:r>
      <w:tab/>
    </w:r>
    <w:r>
      <w:tab/>
      <w:t xml:space="preserve">Version </w:t>
    </w:r>
    <w:proofErr w:type="spellStart"/>
    <w:r>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3A3" w:rsidRDefault="007873A3"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9">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4">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5">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7">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8">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6"/>
  </w:num>
  <w:num w:numId="9">
    <w:abstractNumId w:val="26"/>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5"/>
  </w:num>
  <w:num w:numId="25">
    <w:abstractNumId w:val="36"/>
  </w:num>
  <w:num w:numId="26">
    <w:abstractNumId w:val="12"/>
  </w:num>
  <w:num w:numId="27">
    <w:abstractNumId w:val="2"/>
  </w:num>
  <w:num w:numId="28">
    <w:abstractNumId w:val="42"/>
  </w:num>
  <w:num w:numId="29">
    <w:abstractNumId w:val="41"/>
  </w:num>
  <w:num w:numId="30">
    <w:abstractNumId w:val="37"/>
  </w:num>
  <w:num w:numId="31">
    <w:abstractNumId w:val="48"/>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oNotDisplayPageBoundaries/>
  <w:hideSpellingErrors/>
  <w:hideGrammaticalErrors/>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C73"/>
    <w:rsid w:val="00034492"/>
    <w:rsid w:val="00062DD3"/>
    <w:rsid w:val="00072406"/>
    <w:rsid w:val="000935CA"/>
    <w:rsid w:val="000A35F2"/>
    <w:rsid w:val="000B402A"/>
    <w:rsid w:val="001170EA"/>
    <w:rsid w:val="001624C6"/>
    <w:rsid w:val="00180351"/>
    <w:rsid w:val="001A3C0E"/>
    <w:rsid w:val="001A778B"/>
    <w:rsid w:val="001B4D7D"/>
    <w:rsid w:val="001B6E6B"/>
    <w:rsid w:val="001C6AE7"/>
    <w:rsid w:val="001D01EE"/>
    <w:rsid w:val="002162C1"/>
    <w:rsid w:val="00223B5C"/>
    <w:rsid w:val="0025441D"/>
    <w:rsid w:val="00273909"/>
    <w:rsid w:val="00277DC3"/>
    <w:rsid w:val="002A6D1E"/>
    <w:rsid w:val="002B51F0"/>
    <w:rsid w:val="002D0A0D"/>
    <w:rsid w:val="00301143"/>
    <w:rsid w:val="00323F94"/>
    <w:rsid w:val="0034393B"/>
    <w:rsid w:val="00386240"/>
    <w:rsid w:val="003B4809"/>
    <w:rsid w:val="003E6872"/>
    <w:rsid w:val="00423C8C"/>
    <w:rsid w:val="0048025F"/>
    <w:rsid w:val="00487314"/>
    <w:rsid w:val="004A225A"/>
    <w:rsid w:val="00510EB2"/>
    <w:rsid w:val="005553CC"/>
    <w:rsid w:val="00557E8A"/>
    <w:rsid w:val="005836C4"/>
    <w:rsid w:val="005861DC"/>
    <w:rsid w:val="005A19C1"/>
    <w:rsid w:val="005F53BE"/>
    <w:rsid w:val="005F55F7"/>
    <w:rsid w:val="006132E4"/>
    <w:rsid w:val="00623FAD"/>
    <w:rsid w:val="00634B3B"/>
    <w:rsid w:val="00656FEC"/>
    <w:rsid w:val="006C2DA5"/>
    <w:rsid w:val="006E0D86"/>
    <w:rsid w:val="006F5033"/>
    <w:rsid w:val="00721DC6"/>
    <w:rsid w:val="00734E6D"/>
    <w:rsid w:val="00745FF1"/>
    <w:rsid w:val="00751F0F"/>
    <w:rsid w:val="00781E55"/>
    <w:rsid w:val="007873A3"/>
    <w:rsid w:val="007B56E9"/>
    <w:rsid w:val="007B6A26"/>
    <w:rsid w:val="007D0EA6"/>
    <w:rsid w:val="007F3FFB"/>
    <w:rsid w:val="0083365E"/>
    <w:rsid w:val="00834FA1"/>
    <w:rsid w:val="00882AC2"/>
    <w:rsid w:val="008C3320"/>
    <w:rsid w:val="008D4601"/>
    <w:rsid w:val="008E7126"/>
    <w:rsid w:val="009004E6"/>
    <w:rsid w:val="009019F9"/>
    <w:rsid w:val="00901B4C"/>
    <w:rsid w:val="00901B4E"/>
    <w:rsid w:val="00941D1D"/>
    <w:rsid w:val="00961300"/>
    <w:rsid w:val="00963366"/>
    <w:rsid w:val="009742DC"/>
    <w:rsid w:val="00A03EA4"/>
    <w:rsid w:val="00A26AB5"/>
    <w:rsid w:val="00A462FC"/>
    <w:rsid w:val="00A54731"/>
    <w:rsid w:val="00A95D11"/>
    <w:rsid w:val="00AB1A68"/>
    <w:rsid w:val="00AE10EF"/>
    <w:rsid w:val="00B40B21"/>
    <w:rsid w:val="00B41296"/>
    <w:rsid w:val="00B5017F"/>
    <w:rsid w:val="00B7689B"/>
    <w:rsid w:val="00B856B2"/>
    <w:rsid w:val="00B9426C"/>
    <w:rsid w:val="00BA67C9"/>
    <w:rsid w:val="00BB58EE"/>
    <w:rsid w:val="00BE1B1F"/>
    <w:rsid w:val="00BF1D31"/>
    <w:rsid w:val="00C07A1D"/>
    <w:rsid w:val="00C128B3"/>
    <w:rsid w:val="00C64D02"/>
    <w:rsid w:val="00C7450D"/>
    <w:rsid w:val="00CA4F8E"/>
    <w:rsid w:val="00CB4EE9"/>
    <w:rsid w:val="00CE28B8"/>
    <w:rsid w:val="00D031A0"/>
    <w:rsid w:val="00D07859"/>
    <w:rsid w:val="00D11BD8"/>
    <w:rsid w:val="00D721E0"/>
    <w:rsid w:val="00D91F5A"/>
    <w:rsid w:val="00DE5C4F"/>
    <w:rsid w:val="00DF5424"/>
    <w:rsid w:val="00DF7F79"/>
    <w:rsid w:val="00E00875"/>
    <w:rsid w:val="00E07A06"/>
    <w:rsid w:val="00E50E06"/>
    <w:rsid w:val="00E65C30"/>
    <w:rsid w:val="00E8106B"/>
    <w:rsid w:val="00EB1ADF"/>
    <w:rsid w:val="00EB22C5"/>
    <w:rsid w:val="00EB5964"/>
    <w:rsid w:val="00EC63A1"/>
    <w:rsid w:val="00ED6D51"/>
    <w:rsid w:val="00EE11D5"/>
    <w:rsid w:val="00EF3F92"/>
    <w:rsid w:val="00F36A8A"/>
    <w:rsid w:val="00F51C73"/>
    <w:rsid w:val="00F92D6C"/>
    <w:rsid w:val="00FA2470"/>
    <w:rsid w:val="00FB540B"/>
    <w:rsid w:val="00FC13B6"/>
    <w:rsid w:val="00FF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EE9"/>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B4EE9"/>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B4EE9"/>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B4EE9"/>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B4EE9"/>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B4EE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E9"/>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B4EE9"/>
    <w:rPr>
      <w:rFonts w:ascii="Arial Black" w:hAnsi="Arial Black"/>
      <w:sz w:val="28"/>
    </w:rPr>
  </w:style>
  <w:style w:type="character" w:customStyle="1" w:styleId="Heading3Char">
    <w:name w:val="Heading 3 Char"/>
    <w:basedOn w:val="DefaultParagraphFont"/>
    <w:link w:val="Heading3"/>
    <w:rsid w:val="00CB4EE9"/>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B4EE9"/>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B4EE9"/>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B4E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E9"/>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B4EE9"/>
    <w:pPr>
      <w:tabs>
        <w:tab w:val="right" w:leader="dot" w:pos="10786"/>
      </w:tabs>
      <w:spacing w:before="80" w:after="0"/>
      <w:ind w:left="144"/>
    </w:pPr>
    <w:rPr>
      <w:b/>
    </w:rPr>
  </w:style>
  <w:style w:type="paragraph" w:styleId="TOC2">
    <w:name w:val="toc 2"/>
    <w:basedOn w:val="Normal"/>
    <w:next w:val="Normal"/>
    <w:autoRedefine/>
    <w:uiPriority w:val="39"/>
    <w:unhideWhenUsed/>
    <w:rsid w:val="00CB4EE9"/>
    <w:pPr>
      <w:tabs>
        <w:tab w:val="right" w:leader="dot" w:pos="10790"/>
      </w:tabs>
      <w:spacing w:before="40" w:after="40"/>
      <w:ind w:left="288"/>
    </w:pPr>
    <w:rPr>
      <w:sz w:val="18"/>
    </w:rPr>
  </w:style>
  <w:style w:type="character" w:styleId="Hyperlink">
    <w:name w:val="Hyperlink"/>
    <w:basedOn w:val="DefaultParagraphFont"/>
    <w:uiPriority w:val="99"/>
    <w:unhideWhenUsed/>
    <w:rsid w:val="00CB4EE9"/>
    <w:rPr>
      <w:color w:val="0000FF" w:themeColor="hyperlink"/>
      <w:u w:val="single"/>
    </w:rPr>
  </w:style>
  <w:style w:type="character" w:styleId="BookTitle">
    <w:name w:val="Book Title"/>
    <w:basedOn w:val="DefaultParagraphFont"/>
    <w:uiPriority w:val="33"/>
    <w:rsid w:val="00CB4EE9"/>
    <w:rPr>
      <w:b/>
      <w:bCs/>
      <w:smallCaps/>
      <w:spacing w:val="5"/>
      <w:sz w:val="48"/>
    </w:rPr>
  </w:style>
  <w:style w:type="paragraph" w:styleId="Title">
    <w:name w:val="Title"/>
    <w:basedOn w:val="Normal"/>
    <w:next w:val="Normal"/>
    <w:link w:val="TitleChar"/>
    <w:uiPriority w:val="10"/>
    <w:unhideWhenUsed/>
    <w:rsid w:val="00CB4EE9"/>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B4EE9"/>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B4EE9"/>
    <w:pPr>
      <w:spacing w:after="0" w:line="240" w:lineRule="auto"/>
    </w:pPr>
    <w:rPr>
      <w:rFonts w:eastAsiaTheme="minorEastAsia"/>
    </w:rPr>
  </w:style>
  <w:style w:type="character" w:customStyle="1" w:styleId="NoSpacingChar">
    <w:name w:val="No Spacing Char"/>
    <w:basedOn w:val="DefaultParagraphFont"/>
    <w:link w:val="NoSpacing"/>
    <w:uiPriority w:val="4"/>
    <w:rsid w:val="00CB4EE9"/>
    <w:rPr>
      <w:rFonts w:eastAsiaTheme="minorEastAsia"/>
    </w:rPr>
  </w:style>
  <w:style w:type="paragraph" w:styleId="Header">
    <w:name w:val="header"/>
    <w:basedOn w:val="Normal"/>
    <w:link w:val="HeaderChar"/>
    <w:uiPriority w:val="99"/>
    <w:unhideWhenUsed/>
    <w:rsid w:val="00CB4EE9"/>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B4EE9"/>
    <w:rPr>
      <w:rFonts w:ascii="Arial" w:hAnsi="Arial"/>
      <w:color w:val="292929"/>
      <w:sz w:val="16"/>
    </w:rPr>
  </w:style>
  <w:style w:type="paragraph" w:styleId="Footer">
    <w:name w:val="footer"/>
    <w:basedOn w:val="Normal"/>
    <w:link w:val="FooterChar"/>
    <w:uiPriority w:val="99"/>
    <w:unhideWhenUsed/>
    <w:rsid w:val="00CB4EE9"/>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B4EE9"/>
    <w:rPr>
      <w:rFonts w:ascii="Arial" w:hAnsi="Arial"/>
      <w:color w:val="292929"/>
      <w:sz w:val="16"/>
    </w:rPr>
  </w:style>
  <w:style w:type="paragraph" w:customStyle="1" w:styleId="LabExercise">
    <w:name w:val="Lab Exercise"/>
    <w:basedOn w:val="Normal"/>
    <w:next w:val="Normal"/>
    <w:qFormat/>
    <w:rsid w:val="00D031A0"/>
    <w:pPr>
      <w:spacing w:before="0" w:after="200" w:line="276" w:lineRule="auto"/>
    </w:pPr>
    <w:rPr>
      <w:b/>
    </w:rPr>
  </w:style>
  <w:style w:type="paragraph" w:styleId="ListParagraph">
    <w:name w:val="List Paragraph"/>
    <w:basedOn w:val="Normal"/>
    <w:next w:val="Normal"/>
    <w:uiPriority w:val="34"/>
    <w:rsid w:val="00CB4EE9"/>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B4EE9"/>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B4EE9"/>
    <w:rPr>
      <w:rFonts w:ascii="Lucida Console" w:hAnsi="Lucida Console" w:cs="Courier New"/>
      <w:b/>
      <w:spacing w:val="-6"/>
      <w:sz w:val="18"/>
    </w:rPr>
  </w:style>
  <w:style w:type="paragraph" w:customStyle="1" w:styleId="NumberedBullet">
    <w:name w:val="Numbered Bullet"/>
    <w:basedOn w:val="ListParagraph"/>
    <w:uiPriority w:val="5"/>
    <w:unhideWhenUsed/>
    <w:rsid w:val="00CB4EE9"/>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B4EE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B4EE9"/>
    <w:pPr>
      <w:spacing w:before="0" w:after="0"/>
    </w:pPr>
    <w:rPr>
      <w:szCs w:val="20"/>
    </w:rPr>
  </w:style>
  <w:style w:type="character" w:customStyle="1" w:styleId="FootnoteTextChar">
    <w:name w:val="Footnote Text Char"/>
    <w:basedOn w:val="DefaultParagraphFont"/>
    <w:link w:val="FootnoteText"/>
    <w:uiPriority w:val="99"/>
    <w:semiHidden/>
    <w:rsid w:val="00CB4EE9"/>
    <w:rPr>
      <w:rFonts w:ascii="Arial" w:hAnsi="Arial"/>
      <w:color w:val="262626" w:themeColor="text1" w:themeTint="D9"/>
      <w:sz w:val="20"/>
      <w:szCs w:val="20"/>
    </w:rPr>
  </w:style>
  <w:style w:type="table" w:styleId="LightShading-Accent4">
    <w:name w:val="Light Shading Accent 4"/>
    <w:basedOn w:val="TableNormal"/>
    <w:uiPriority w:val="60"/>
    <w:rsid w:val="00CB4EE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B4EE9"/>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B4E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B4EE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B4E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B4E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B4EE9"/>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B4EE9"/>
    <w:pPr>
      <w:tabs>
        <w:tab w:val="num" w:pos="360"/>
      </w:tabs>
      <w:ind w:left="360" w:hanging="360"/>
      <w:contextualSpacing/>
    </w:pPr>
  </w:style>
  <w:style w:type="character" w:customStyle="1" w:styleId="InLineUrl">
    <w:name w:val="InLineUrl"/>
    <w:basedOn w:val="DefaultParagraphFont"/>
    <w:qFormat/>
    <w:rsid w:val="00CB4EE9"/>
    <w:rPr>
      <w:rFonts w:ascii="Arial" w:hAnsi="Arial"/>
      <w:b/>
      <w:sz w:val="18"/>
    </w:rPr>
  </w:style>
  <w:style w:type="paragraph" w:customStyle="1" w:styleId="LabStepNumbered">
    <w:name w:val="Lab Step Numbered"/>
    <w:link w:val="LabStepNumberedChar"/>
    <w:qFormat/>
    <w:rsid w:val="00CB4EE9"/>
    <w:pPr>
      <w:numPr>
        <w:numId w:val="2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B4EE9"/>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031A0"/>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B4EE9"/>
    <w:pPr>
      <w:numPr>
        <w:numId w:val="0"/>
      </w:numPr>
      <w:spacing w:before="40"/>
      <w:ind w:left="720"/>
    </w:pPr>
  </w:style>
  <w:style w:type="character" w:customStyle="1" w:styleId="LabStepScreenshotFrame">
    <w:name w:val="Lab Step Screenshot Frame"/>
    <w:basedOn w:val="DefaultParagraphFont"/>
    <w:uiPriority w:val="1"/>
    <w:qFormat/>
    <w:rsid w:val="00CB4EE9"/>
    <w:rPr>
      <w:noProof/>
      <w:bdr w:val="single" w:sz="2" w:space="0" w:color="DDDDDD"/>
    </w:rPr>
  </w:style>
  <w:style w:type="paragraph" w:customStyle="1" w:styleId="LabExerciseCallout">
    <w:name w:val="Lab Exercise Callout"/>
    <w:basedOn w:val="LabExerciseLeadIn"/>
    <w:qFormat/>
    <w:rsid w:val="00CB4EE9"/>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D031A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B4EE9"/>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B4EE9"/>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B4EE9"/>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B4EE9"/>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B4EE9"/>
    <w:rPr>
      <w:rFonts w:ascii="Arial" w:hAnsi="Arial"/>
      <w:b/>
      <w:iCs/>
      <w:sz w:val="16"/>
    </w:rPr>
  </w:style>
  <w:style w:type="character" w:customStyle="1" w:styleId="InlindeCode">
    <w:name w:val="InlindeCode"/>
    <w:basedOn w:val="DefaultParagraphFont"/>
    <w:qFormat/>
    <w:rsid w:val="00CB4EE9"/>
    <w:rPr>
      <w:rFonts w:ascii="Lucida Console" w:hAnsi="Lucida Console"/>
      <w:b/>
      <w:sz w:val="16"/>
    </w:rPr>
  </w:style>
  <w:style w:type="table" w:customStyle="1" w:styleId="LabStepTable">
    <w:name w:val="Lab Step Table"/>
    <w:basedOn w:val="TableGrid"/>
    <w:uiPriority w:val="99"/>
    <w:rsid w:val="00CB4EE9"/>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031A0"/>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B4EE9"/>
    <w:pPr>
      <w:ind w:left="792"/>
    </w:pPr>
  </w:style>
  <w:style w:type="paragraph" w:customStyle="1" w:styleId="LabStepScreenshotLevel2">
    <w:name w:val="Lab Step Screenshot Level 2"/>
    <w:basedOn w:val="LabStepScreenshot"/>
    <w:uiPriority w:val="2"/>
    <w:qFormat/>
    <w:rsid w:val="00CB4EE9"/>
    <w:pPr>
      <w:ind w:left="720"/>
    </w:pPr>
    <w:rPr>
      <w:noProof/>
    </w:rPr>
  </w:style>
  <w:style w:type="paragraph" w:customStyle="1" w:styleId="LabStepTableTextHeader">
    <w:name w:val="Lab Step Table Text Header"/>
    <w:basedOn w:val="LabStepTableText"/>
    <w:next w:val="LabStepTableText"/>
    <w:qFormat/>
    <w:rsid w:val="00D031A0"/>
    <w:rPr>
      <w:b/>
    </w:rPr>
  </w:style>
  <w:style w:type="paragraph" w:customStyle="1" w:styleId="LabStepTableParagraph">
    <w:name w:val="Lab Step Table Paragraph"/>
    <w:basedOn w:val="LabStepNumbered"/>
    <w:qFormat/>
    <w:rsid w:val="00D031A0"/>
    <w:pPr>
      <w:numPr>
        <w:numId w:val="0"/>
      </w:numPr>
    </w:pPr>
  </w:style>
  <w:style w:type="paragraph" w:styleId="TOCHeading">
    <w:name w:val="TOC Heading"/>
    <w:basedOn w:val="Heading1"/>
    <w:next w:val="Normal"/>
    <w:uiPriority w:val="39"/>
    <w:semiHidden/>
    <w:unhideWhenUsed/>
    <w:qFormat/>
    <w:rsid w:val="00CB4EE9"/>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B4EE9"/>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B4EE9"/>
    <w:rPr>
      <w:sz w:val="16"/>
      <w:szCs w:val="16"/>
    </w:rPr>
  </w:style>
  <w:style w:type="paragraph" w:styleId="CommentText">
    <w:name w:val="annotation text"/>
    <w:basedOn w:val="Normal"/>
    <w:link w:val="CommentTextChar"/>
    <w:uiPriority w:val="99"/>
    <w:semiHidden/>
    <w:unhideWhenUsed/>
    <w:rsid w:val="00CB4EE9"/>
    <w:rPr>
      <w:szCs w:val="20"/>
    </w:rPr>
  </w:style>
  <w:style w:type="character" w:customStyle="1" w:styleId="CommentTextChar">
    <w:name w:val="Comment Text Char"/>
    <w:basedOn w:val="DefaultParagraphFont"/>
    <w:link w:val="CommentText"/>
    <w:uiPriority w:val="99"/>
    <w:semiHidden/>
    <w:rsid w:val="00CB4EE9"/>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B4EE9"/>
    <w:rPr>
      <w:b/>
      <w:bCs/>
    </w:rPr>
  </w:style>
  <w:style w:type="character" w:customStyle="1" w:styleId="CommentSubjectChar">
    <w:name w:val="Comment Subject Char"/>
    <w:basedOn w:val="CommentTextChar"/>
    <w:link w:val="CommentSubject"/>
    <w:uiPriority w:val="99"/>
    <w:semiHidden/>
    <w:rsid w:val="00CB4EE9"/>
    <w:rPr>
      <w:rFonts w:ascii="Arial" w:hAnsi="Arial"/>
      <w:b/>
      <w:bCs/>
      <w:color w:val="262626" w:themeColor="text1" w:themeTint="D9"/>
      <w:sz w:val="20"/>
      <w:szCs w:val="20"/>
    </w:rPr>
  </w:style>
  <w:style w:type="character" w:styleId="Strong">
    <w:name w:val="Strong"/>
    <w:basedOn w:val="DefaultParagraphFont"/>
    <w:uiPriority w:val="23"/>
    <w:rsid w:val="00CB4EE9"/>
    <w:rPr>
      <w:b/>
      <w:bCs/>
    </w:rPr>
  </w:style>
  <w:style w:type="paragraph" w:styleId="NormalWeb">
    <w:name w:val="Normal (Web)"/>
    <w:basedOn w:val="Normal"/>
    <w:uiPriority w:val="99"/>
    <w:semiHidden/>
    <w:unhideWhenUsed/>
    <w:rsid w:val="00CB4EE9"/>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B4EE9"/>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B4EE9"/>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B4EE9"/>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B4EE9"/>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B4EE9"/>
    <w:pPr>
      <w:spacing w:before="240"/>
      <w:ind w:left="720" w:right="720"/>
    </w:pPr>
    <w:rPr>
      <w:color w:val="1C1C1C"/>
    </w:rPr>
  </w:style>
  <w:style w:type="paragraph" w:customStyle="1" w:styleId="SlidesNotes">
    <w:name w:val="Slides Notes"/>
    <w:basedOn w:val="Normal"/>
    <w:uiPriority w:val="4"/>
    <w:rsid w:val="00CB4EE9"/>
    <w:pPr>
      <w:spacing w:before="240"/>
    </w:pPr>
  </w:style>
  <w:style w:type="paragraph" w:customStyle="1" w:styleId="LegalHeader">
    <w:name w:val="Legal Header"/>
    <w:basedOn w:val="Normal"/>
    <w:uiPriority w:val="3"/>
    <w:rsid w:val="00CB4EE9"/>
    <w:pPr>
      <w:spacing w:before="600"/>
    </w:pPr>
    <w:rPr>
      <w:b/>
      <w:color w:val="auto"/>
      <w:u w:val="single"/>
    </w:rPr>
  </w:style>
  <w:style w:type="paragraph" w:customStyle="1" w:styleId="LegalBody">
    <w:name w:val="Legal Body"/>
    <w:basedOn w:val="Normal"/>
    <w:uiPriority w:val="3"/>
    <w:rsid w:val="00CB4EE9"/>
    <w:rPr>
      <w:sz w:val="18"/>
    </w:rPr>
  </w:style>
  <w:style w:type="paragraph" w:customStyle="1" w:styleId="CourseInfo">
    <w:name w:val="Course Info"/>
    <w:basedOn w:val="Normal"/>
    <w:uiPriority w:val="4"/>
    <w:rsid w:val="00CB4EE9"/>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B4EE9"/>
    <w:rPr>
      <w:rFonts w:ascii="Arial" w:hAnsi="Arial"/>
      <w:color w:val="262626" w:themeColor="text1" w:themeTint="D9"/>
      <w:sz w:val="18"/>
    </w:rPr>
  </w:style>
  <w:style w:type="paragraph" w:customStyle="1" w:styleId="Strong1">
    <w:name w:val="Strong1"/>
    <w:basedOn w:val="LabStepNumbered"/>
    <w:link w:val="strongChar"/>
    <w:uiPriority w:val="5"/>
    <w:rsid w:val="00CB4EE9"/>
    <w:pPr>
      <w:numPr>
        <w:numId w:val="0"/>
      </w:numPr>
      <w:ind w:left="757" w:hanging="360"/>
    </w:pPr>
    <w:rPr>
      <w:b/>
    </w:rPr>
  </w:style>
  <w:style w:type="character" w:customStyle="1" w:styleId="strongChar">
    <w:name w:val="strong Char"/>
    <w:basedOn w:val="LabStepNumberedChar"/>
    <w:link w:val="Strong1"/>
    <w:uiPriority w:val="5"/>
    <w:rsid w:val="00CB4EE9"/>
    <w:rPr>
      <w:rFonts w:ascii="Arial" w:hAnsi="Arial"/>
      <w:b/>
      <w:color w:val="262626" w:themeColor="text1" w:themeTint="D9"/>
      <w:sz w:val="18"/>
    </w:rPr>
  </w:style>
  <w:style w:type="paragraph" w:customStyle="1" w:styleId="CourseCode">
    <w:name w:val="Course Code"/>
    <w:basedOn w:val="Normal"/>
    <w:uiPriority w:val="4"/>
    <w:rsid w:val="00CB4EE9"/>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B4EE9"/>
    <w:pPr>
      <w:tabs>
        <w:tab w:val="right" w:leader="dot" w:pos="10790"/>
      </w:tabs>
      <w:spacing w:before="40" w:after="0"/>
      <w:ind w:left="432"/>
    </w:pPr>
    <w:rPr>
      <w:sz w:val="16"/>
    </w:rPr>
  </w:style>
  <w:style w:type="numbering" w:customStyle="1" w:styleId="LabStepsTemplate">
    <w:name w:val="LabStepsTemplate"/>
    <w:uiPriority w:val="99"/>
    <w:rsid w:val="00CB4EE9"/>
    <w:pPr>
      <w:numPr>
        <w:numId w:val="4"/>
      </w:numPr>
    </w:pPr>
  </w:style>
  <w:style w:type="paragraph" w:customStyle="1" w:styleId="ModuleDescription">
    <w:name w:val="Module Description"/>
    <w:basedOn w:val="Normal"/>
    <w:uiPriority w:val="4"/>
    <w:rsid w:val="00CB4EE9"/>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B4EE9"/>
    <w:pPr>
      <w:jc w:val="center"/>
    </w:pPr>
  </w:style>
  <w:style w:type="paragraph" w:customStyle="1" w:styleId="TopicsCoveredItem">
    <w:name w:val="Topics Covered Item"/>
    <w:basedOn w:val="Normal"/>
    <w:uiPriority w:val="4"/>
    <w:rsid w:val="00CB4EE9"/>
    <w:pPr>
      <w:numPr>
        <w:numId w:val="5"/>
      </w:numPr>
      <w:spacing w:before="0" w:after="0"/>
      <w:contextualSpacing/>
    </w:pPr>
  </w:style>
  <w:style w:type="paragraph" w:customStyle="1" w:styleId="ModuleIntroHeader">
    <w:name w:val="Module Intro Header"/>
    <w:basedOn w:val="Normal"/>
    <w:uiPriority w:val="4"/>
    <w:rsid w:val="00CB4EE9"/>
    <w:pPr>
      <w:pBdr>
        <w:bottom w:val="single" w:sz="8" w:space="1" w:color="auto"/>
      </w:pBdr>
      <w:spacing w:before="360"/>
      <w:ind w:left="288"/>
    </w:pPr>
    <w:rPr>
      <w:b/>
      <w:sz w:val="24"/>
    </w:rPr>
  </w:style>
  <w:style w:type="paragraph" w:customStyle="1" w:styleId="ModuleAgendaItem">
    <w:name w:val="Module Agenda Item"/>
    <w:basedOn w:val="Normal"/>
    <w:uiPriority w:val="4"/>
    <w:rsid w:val="00CB4EE9"/>
    <w:pPr>
      <w:spacing w:before="0" w:after="0"/>
      <w:ind w:left="360" w:hanging="360"/>
      <w:contextualSpacing/>
    </w:pPr>
    <w:rPr>
      <w:sz w:val="24"/>
    </w:rPr>
  </w:style>
  <w:style w:type="paragraph" w:customStyle="1" w:styleId="LabExerciseItem">
    <w:name w:val="Lab Exercise Item"/>
    <w:basedOn w:val="Normal"/>
    <w:next w:val="Normal"/>
    <w:uiPriority w:val="4"/>
    <w:qFormat/>
    <w:rsid w:val="00CB4EE9"/>
    <w:pPr>
      <w:spacing w:before="0" w:after="0"/>
      <w:ind w:left="360" w:hanging="360"/>
    </w:pPr>
  </w:style>
  <w:style w:type="character" w:styleId="FollowedHyperlink">
    <w:name w:val="FollowedHyperlink"/>
    <w:basedOn w:val="DefaultParagraphFont"/>
    <w:uiPriority w:val="99"/>
    <w:semiHidden/>
    <w:unhideWhenUsed/>
    <w:rsid w:val="00D031A0"/>
    <w:rPr>
      <w:color w:val="800080" w:themeColor="followedHyperlink"/>
      <w:u w:val="single"/>
    </w:rPr>
  </w:style>
  <w:style w:type="paragraph" w:customStyle="1" w:styleId="ppListEnd">
    <w:name w:val="pp List End"/>
    <w:basedOn w:val="Normal"/>
    <w:next w:val="Normal"/>
    <w:rsid w:val="00963366"/>
    <w:pPr>
      <w:numPr>
        <w:numId w:val="8"/>
      </w:numPr>
      <w:pBdr>
        <w:top w:val="single" w:sz="2" w:space="1" w:color="C0C0C0"/>
      </w:pBdr>
      <w:spacing w:before="0" w:line="80" w:lineRule="exact"/>
      <w:ind w:right="4320"/>
      <w:jc w:val="right"/>
    </w:pPr>
    <w:rPr>
      <w:rFonts w:asciiTheme="minorHAnsi" w:eastAsiaTheme="minorEastAsia" w:hAnsiTheme="minorHAnsi"/>
      <w:sz w:val="12"/>
      <w:szCs w:val="20"/>
      <w:lang w:bidi="en-US"/>
    </w:rPr>
  </w:style>
  <w:style w:type="paragraph" w:customStyle="1" w:styleId="Procedureheading">
    <w:name w:val="Procedure heading"/>
    <w:basedOn w:val="Heading4"/>
    <w:next w:val="Normal"/>
    <w:uiPriority w:val="99"/>
    <w:qFormat/>
    <w:rsid w:val="00D031A0"/>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B4EE9"/>
    <w:pPr>
      <w:numPr>
        <w:ilvl w:val="1"/>
      </w:numPr>
    </w:pPr>
  </w:style>
  <w:style w:type="paragraph" w:customStyle="1" w:styleId="LabStepNumberedLevel3">
    <w:name w:val="Lab Step Numbered Level 3"/>
    <w:basedOn w:val="LabStepNumberedLevel2"/>
    <w:qFormat/>
    <w:rsid w:val="00CB4EE9"/>
    <w:pPr>
      <w:numPr>
        <w:ilvl w:val="2"/>
      </w:numPr>
      <w:tabs>
        <w:tab w:val="left" w:pos="994"/>
      </w:tabs>
    </w:pPr>
  </w:style>
  <w:style w:type="paragraph" w:customStyle="1" w:styleId="LabStepNumberedLevel4">
    <w:name w:val="Lab Step Numbered Level 4"/>
    <w:basedOn w:val="LabStepNumberedLevel3"/>
    <w:qFormat/>
    <w:rsid w:val="00CB4EE9"/>
    <w:pPr>
      <w:numPr>
        <w:ilvl w:val="3"/>
      </w:numPr>
      <w:tabs>
        <w:tab w:val="clear" w:pos="994"/>
        <w:tab w:val="left" w:pos="1627"/>
      </w:tabs>
    </w:pPr>
  </w:style>
  <w:style w:type="paragraph" w:customStyle="1" w:styleId="LabExerciseLeadIn">
    <w:name w:val="Lab Exercise Lead In"/>
    <w:basedOn w:val="Normal"/>
    <w:qFormat/>
    <w:rsid w:val="00CB4EE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EE9"/>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B4EE9"/>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B4EE9"/>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B4EE9"/>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B4EE9"/>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B4EE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E9"/>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B4EE9"/>
    <w:rPr>
      <w:rFonts w:ascii="Arial Black" w:hAnsi="Arial Black"/>
      <w:sz w:val="28"/>
    </w:rPr>
  </w:style>
  <w:style w:type="character" w:customStyle="1" w:styleId="Heading3Char">
    <w:name w:val="Heading 3 Char"/>
    <w:basedOn w:val="DefaultParagraphFont"/>
    <w:link w:val="Heading3"/>
    <w:rsid w:val="00CB4EE9"/>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B4EE9"/>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B4EE9"/>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B4E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E9"/>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B4EE9"/>
    <w:pPr>
      <w:tabs>
        <w:tab w:val="right" w:leader="dot" w:pos="10786"/>
      </w:tabs>
      <w:spacing w:before="80" w:after="0"/>
      <w:ind w:left="144"/>
    </w:pPr>
    <w:rPr>
      <w:b/>
    </w:rPr>
  </w:style>
  <w:style w:type="paragraph" w:styleId="TOC2">
    <w:name w:val="toc 2"/>
    <w:basedOn w:val="Normal"/>
    <w:next w:val="Normal"/>
    <w:autoRedefine/>
    <w:uiPriority w:val="39"/>
    <w:unhideWhenUsed/>
    <w:rsid w:val="00CB4EE9"/>
    <w:pPr>
      <w:tabs>
        <w:tab w:val="right" w:leader="dot" w:pos="10790"/>
      </w:tabs>
      <w:spacing w:before="40" w:after="40"/>
      <w:ind w:left="288"/>
    </w:pPr>
    <w:rPr>
      <w:sz w:val="18"/>
    </w:rPr>
  </w:style>
  <w:style w:type="character" w:styleId="Hyperlink">
    <w:name w:val="Hyperlink"/>
    <w:basedOn w:val="DefaultParagraphFont"/>
    <w:uiPriority w:val="99"/>
    <w:unhideWhenUsed/>
    <w:rsid w:val="00CB4EE9"/>
    <w:rPr>
      <w:color w:val="0000FF" w:themeColor="hyperlink"/>
      <w:u w:val="single"/>
    </w:rPr>
  </w:style>
  <w:style w:type="character" w:styleId="BookTitle">
    <w:name w:val="Book Title"/>
    <w:basedOn w:val="DefaultParagraphFont"/>
    <w:uiPriority w:val="33"/>
    <w:rsid w:val="00CB4EE9"/>
    <w:rPr>
      <w:b/>
      <w:bCs/>
      <w:smallCaps/>
      <w:spacing w:val="5"/>
      <w:sz w:val="48"/>
    </w:rPr>
  </w:style>
  <w:style w:type="paragraph" w:styleId="Title">
    <w:name w:val="Title"/>
    <w:basedOn w:val="Normal"/>
    <w:next w:val="Normal"/>
    <w:link w:val="TitleChar"/>
    <w:uiPriority w:val="10"/>
    <w:unhideWhenUsed/>
    <w:rsid w:val="00CB4EE9"/>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B4EE9"/>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B4EE9"/>
    <w:pPr>
      <w:spacing w:after="0" w:line="240" w:lineRule="auto"/>
    </w:pPr>
    <w:rPr>
      <w:rFonts w:eastAsiaTheme="minorEastAsia"/>
    </w:rPr>
  </w:style>
  <w:style w:type="character" w:customStyle="1" w:styleId="NoSpacingChar">
    <w:name w:val="No Spacing Char"/>
    <w:basedOn w:val="DefaultParagraphFont"/>
    <w:link w:val="NoSpacing"/>
    <w:uiPriority w:val="4"/>
    <w:rsid w:val="00CB4EE9"/>
    <w:rPr>
      <w:rFonts w:eastAsiaTheme="minorEastAsia"/>
    </w:rPr>
  </w:style>
  <w:style w:type="paragraph" w:styleId="Header">
    <w:name w:val="header"/>
    <w:basedOn w:val="Normal"/>
    <w:link w:val="HeaderChar"/>
    <w:uiPriority w:val="99"/>
    <w:unhideWhenUsed/>
    <w:rsid w:val="00CB4EE9"/>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B4EE9"/>
    <w:rPr>
      <w:rFonts w:ascii="Arial" w:hAnsi="Arial"/>
      <w:color w:val="292929"/>
      <w:sz w:val="16"/>
    </w:rPr>
  </w:style>
  <w:style w:type="paragraph" w:styleId="Footer">
    <w:name w:val="footer"/>
    <w:basedOn w:val="Normal"/>
    <w:link w:val="FooterChar"/>
    <w:uiPriority w:val="99"/>
    <w:unhideWhenUsed/>
    <w:rsid w:val="00CB4EE9"/>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B4EE9"/>
    <w:rPr>
      <w:rFonts w:ascii="Arial" w:hAnsi="Arial"/>
      <w:color w:val="292929"/>
      <w:sz w:val="16"/>
    </w:rPr>
  </w:style>
  <w:style w:type="paragraph" w:customStyle="1" w:styleId="LabExercise">
    <w:name w:val="Lab Exercise"/>
    <w:basedOn w:val="Normal"/>
    <w:next w:val="Normal"/>
    <w:qFormat/>
    <w:rsid w:val="00D031A0"/>
    <w:pPr>
      <w:spacing w:before="0" w:after="200" w:line="276" w:lineRule="auto"/>
    </w:pPr>
    <w:rPr>
      <w:b/>
    </w:rPr>
  </w:style>
  <w:style w:type="paragraph" w:styleId="ListParagraph">
    <w:name w:val="List Paragraph"/>
    <w:basedOn w:val="Normal"/>
    <w:next w:val="Normal"/>
    <w:uiPriority w:val="34"/>
    <w:rsid w:val="00CB4EE9"/>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B4EE9"/>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B4EE9"/>
    <w:rPr>
      <w:rFonts w:ascii="Lucida Console" w:hAnsi="Lucida Console" w:cs="Courier New"/>
      <w:b/>
      <w:spacing w:val="-6"/>
      <w:sz w:val="18"/>
    </w:rPr>
  </w:style>
  <w:style w:type="paragraph" w:customStyle="1" w:styleId="NumberedBullet">
    <w:name w:val="Numbered Bullet"/>
    <w:basedOn w:val="ListParagraph"/>
    <w:uiPriority w:val="5"/>
    <w:unhideWhenUsed/>
    <w:rsid w:val="00CB4EE9"/>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B4EE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B4EE9"/>
    <w:pPr>
      <w:spacing w:before="0" w:after="0"/>
    </w:pPr>
    <w:rPr>
      <w:szCs w:val="20"/>
    </w:rPr>
  </w:style>
  <w:style w:type="character" w:customStyle="1" w:styleId="FootnoteTextChar">
    <w:name w:val="Footnote Text Char"/>
    <w:basedOn w:val="DefaultParagraphFont"/>
    <w:link w:val="FootnoteText"/>
    <w:uiPriority w:val="99"/>
    <w:semiHidden/>
    <w:rsid w:val="00CB4EE9"/>
    <w:rPr>
      <w:rFonts w:ascii="Arial" w:hAnsi="Arial"/>
      <w:color w:val="262626" w:themeColor="text1" w:themeTint="D9"/>
      <w:sz w:val="20"/>
      <w:szCs w:val="20"/>
    </w:rPr>
  </w:style>
  <w:style w:type="table" w:styleId="LightShading-Accent4">
    <w:name w:val="Light Shading Accent 4"/>
    <w:basedOn w:val="TableNormal"/>
    <w:uiPriority w:val="60"/>
    <w:rsid w:val="00CB4EE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B4EE9"/>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B4E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B4EE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B4E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B4E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B4EE9"/>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B4EE9"/>
    <w:pPr>
      <w:tabs>
        <w:tab w:val="num" w:pos="360"/>
      </w:tabs>
      <w:ind w:left="360" w:hanging="360"/>
      <w:contextualSpacing/>
    </w:pPr>
  </w:style>
  <w:style w:type="character" w:customStyle="1" w:styleId="InLineUrl">
    <w:name w:val="InLineUrl"/>
    <w:basedOn w:val="DefaultParagraphFont"/>
    <w:qFormat/>
    <w:rsid w:val="00CB4EE9"/>
    <w:rPr>
      <w:rFonts w:ascii="Arial" w:hAnsi="Arial"/>
      <w:b/>
      <w:sz w:val="18"/>
    </w:rPr>
  </w:style>
  <w:style w:type="paragraph" w:customStyle="1" w:styleId="LabStepNumbered">
    <w:name w:val="Lab Step Numbered"/>
    <w:link w:val="LabStepNumberedChar"/>
    <w:qFormat/>
    <w:rsid w:val="00CB4EE9"/>
    <w:pPr>
      <w:numPr>
        <w:numId w:val="2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B4EE9"/>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031A0"/>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B4EE9"/>
    <w:pPr>
      <w:numPr>
        <w:numId w:val="0"/>
      </w:numPr>
      <w:spacing w:before="40"/>
      <w:ind w:left="720"/>
    </w:pPr>
  </w:style>
  <w:style w:type="character" w:customStyle="1" w:styleId="LabStepScreenshotFrame">
    <w:name w:val="Lab Step Screenshot Frame"/>
    <w:basedOn w:val="DefaultParagraphFont"/>
    <w:uiPriority w:val="1"/>
    <w:qFormat/>
    <w:rsid w:val="00CB4EE9"/>
    <w:rPr>
      <w:noProof/>
      <w:bdr w:val="single" w:sz="2" w:space="0" w:color="DDDDDD"/>
    </w:rPr>
  </w:style>
  <w:style w:type="paragraph" w:customStyle="1" w:styleId="LabExerciseCallout">
    <w:name w:val="Lab Exercise Callout"/>
    <w:basedOn w:val="LabExerciseLeadIn"/>
    <w:qFormat/>
    <w:rsid w:val="00CB4EE9"/>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D031A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B4EE9"/>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B4EE9"/>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B4EE9"/>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B4EE9"/>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B4EE9"/>
    <w:rPr>
      <w:rFonts w:ascii="Arial" w:hAnsi="Arial"/>
      <w:b/>
      <w:iCs/>
      <w:sz w:val="16"/>
    </w:rPr>
  </w:style>
  <w:style w:type="character" w:customStyle="1" w:styleId="InlindeCode">
    <w:name w:val="InlindeCode"/>
    <w:basedOn w:val="DefaultParagraphFont"/>
    <w:qFormat/>
    <w:rsid w:val="00CB4EE9"/>
    <w:rPr>
      <w:rFonts w:ascii="Lucida Console" w:hAnsi="Lucida Console"/>
      <w:b/>
      <w:sz w:val="16"/>
    </w:rPr>
  </w:style>
  <w:style w:type="table" w:customStyle="1" w:styleId="LabStepTable">
    <w:name w:val="Lab Step Table"/>
    <w:basedOn w:val="TableGrid"/>
    <w:uiPriority w:val="99"/>
    <w:rsid w:val="00CB4EE9"/>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031A0"/>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B4EE9"/>
    <w:pPr>
      <w:ind w:left="792"/>
    </w:pPr>
  </w:style>
  <w:style w:type="paragraph" w:customStyle="1" w:styleId="LabStepScreenshotLevel2">
    <w:name w:val="Lab Step Screenshot Level 2"/>
    <w:basedOn w:val="LabStepScreenshot"/>
    <w:uiPriority w:val="2"/>
    <w:qFormat/>
    <w:rsid w:val="00CB4EE9"/>
    <w:pPr>
      <w:ind w:left="720"/>
    </w:pPr>
    <w:rPr>
      <w:noProof/>
    </w:rPr>
  </w:style>
  <w:style w:type="paragraph" w:customStyle="1" w:styleId="LabStepTableTextHeader">
    <w:name w:val="Lab Step Table Text Header"/>
    <w:basedOn w:val="LabStepTableText"/>
    <w:next w:val="LabStepTableText"/>
    <w:qFormat/>
    <w:rsid w:val="00D031A0"/>
    <w:rPr>
      <w:b/>
    </w:rPr>
  </w:style>
  <w:style w:type="paragraph" w:customStyle="1" w:styleId="LabStepTableParagraph">
    <w:name w:val="Lab Step Table Paragraph"/>
    <w:basedOn w:val="LabStepNumbered"/>
    <w:qFormat/>
    <w:rsid w:val="00D031A0"/>
    <w:pPr>
      <w:numPr>
        <w:numId w:val="0"/>
      </w:numPr>
    </w:pPr>
  </w:style>
  <w:style w:type="paragraph" w:styleId="TOCHeading">
    <w:name w:val="TOC Heading"/>
    <w:basedOn w:val="Heading1"/>
    <w:next w:val="Normal"/>
    <w:uiPriority w:val="39"/>
    <w:semiHidden/>
    <w:unhideWhenUsed/>
    <w:qFormat/>
    <w:rsid w:val="00CB4EE9"/>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B4EE9"/>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B4EE9"/>
    <w:rPr>
      <w:sz w:val="16"/>
      <w:szCs w:val="16"/>
    </w:rPr>
  </w:style>
  <w:style w:type="paragraph" w:styleId="CommentText">
    <w:name w:val="annotation text"/>
    <w:basedOn w:val="Normal"/>
    <w:link w:val="CommentTextChar"/>
    <w:uiPriority w:val="99"/>
    <w:semiHidden/>
    <w:unhideWhenUsed/>
    <w:rsid w:val="00CB4EE9"/>
    <w:rPr>
      <w:szCs w:val="20"/>
    </w:rPr>
  </w:style>
  <w:style w:type="character" w:customStyle="1" w:styleId="CommentTextChar">
    <w:name w:val="Comment Text Char"/>
    <w:basedOn w:val="DefaultParagraphFont"/>
    <w:link w:val="CommentText"/>
    <w:uiPriority w:val="99"/>
    <w:semiHidden/>
    <w:rsid w:val="00CB4EE9"/>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B4EE9"/>
    <w:rPr>
      <w:b/>
      <w:bCs/>
    </w:rPr>
  </w:style>
  <w:style w:type="character" w:customStyle="1" w:styleId="CommentSubjectChar">
    <w:name w:val="Comment Subject Char"/>
    <w:basedOn w:val="CommentTextChar"/>
    <w:link w:val="CommentSubject"/>
    <w:uiPriority w:val="99"/>
    <w:semiHidden/>
    <w:rsid w:val="00CB4EE9"/>
    <w:rPr>
      <w:rFonts w:ascii="Arial" w:hAnsi="Arial"/>
      <w:b/>
      <w:bCs/>
      <w:color w:val="262626" w:themeColor="text1" w:themeTint="D9"/>
      <w:sz w:val="20"/>
      <w:szCs w:val="20"/>
    </w:rPr>
  </w:style>
  <w:style w:type="character" w:styleId="Strong">
    <w:name w:val="Strong"/>
    <w:basedOn w:val="DefaultParagraphFont"/>
    <w:uiPriority w:val="23"/>
    <w:rsid w:val="00CB4EE9"/>
    <w:rPr>
      <w:b/>
      <w:bCs/>
    </w:rPr>
  </w:style>
  <w:style w:type="paragraph" w:styleId="NormalWeb">
    <w:name w:val="Normal (Web)"/>
    <w:basedOn w:val="Normal"/>
    <w:uiPriority w:val="99"/>
    <w:semiHidden/>
    <w:unhideWhenUsed/>
    <w:rsid w:val="00CB4EE9"/>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B4EE9"/>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B4EE9"/>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B4EE9"/>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B4EE9"/>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B4EE9"/>
    <w:pPr>
      <w:spacing w:before="240"/>
      <w:ind w:left="720" w:right="720"/>
    </w:pPr>
    <w:rPr>
      <w:color w:val="1C1C1C"/>
    </w:rPr>
  </w:style>
  <w:style w:type="paragraph" w:customStyle="1" w:styleId="SlidesNotes">
    <w:name w:val="Slides Notes"/>
    <w:basedOn w:val="Normal"/>
    <w:uiPriority w:val="4"/>
    <w:rsid w:val="00CB4EE9"/>
    <w:pPr>
      <w:spacing w:before="240"/>
    </w:pPr>
  </w:style>
  <w:style w:type="paragraph" w:customStyle="1" w:styleId="LegalHeader">
    <w:name w:val="Legal Header"/>
    <w:basedOn w:val="Normal"/>
    <w:uiPriority w:val="3"/>
    <w:rsid w:val="00CB4EE9"/>
    <w:pPr>
      <w:spacing w:before="600"/>
    </w:pPr>
    <w:rPr>
      <w:b/>
      <w:color w:val="auto"/>
      <w:u w:val="single"/>
    </w:rPr>
  </w:style>
  <w:style w:type="paragraph" w:customStyle="1" w:styleId="LegalBody">
    <w:name w:val="Legal Body"/>
    <w:basedOn w:val="Normal"/>
    <w:uiPriority w:val="3"/>
    <w:rsid w:val="00CB4EE9"/>
    <w:rPr>
      <w:sz w:val="18"/>
    </w:rPr>
  </w:style>
  <w:style w:type="paragraph" w:customStyle="1" w:styleId="CourseInfo">
    <w:name w:val="Course Info"/>
    <w:basedOn w:val="Normal"/>
    <w:uiPriority w:val="4"/>
    <w:rsid w:val="00CB4EE9"/>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B4EE9"/>
    <w:rPr>
      <w:rFonts w:ascii="Arial" w:hAnsi="Arial"/>
      <w:color w:val="262626" w:themeColor="text1" w:themeTint="D9"/>
      <w:sz w:val="18"/>
    </w:rPr>
  </w:style>
  <w:style w:type="paragraph" w:customStyle="1" w:styleId="Strong1">
    <w:name w:val="Strong1"/>
    <w:basedOn w:val="LabStepNumbered"/>
    <w:link w:val="strongChar"/>
    <w:uiPriority w:val="5"/>
    <w:rsid w:val="00CB4EE9"/>
    <w:pPr>
      <w:numPr>
        <w:numId w:val="0"/>
      </w:numPr>
      <w:ind w:left="757" w:hanging="360"/>
    </w:pPr>
    <w:rPr>
      <w:b/>
    </w:rPr>
  </w:style>
  <w:style w:type="character" w:customStyle="1" w:styleId="strongChar">
    <w:name w:val="strong Char"/>
    <w:basedOn w:val="LabStepNumberedChar"/>
    <w:link w:val="Strong1"/>
    <w:uiPriority w:val="5"/>
    <w:rsid w:val="00CB4EE9"/>
    <w:rPr>
      <w:rFonts w:ascii="Arial" w:hAnsi="Arial"/>
      <w:b/>
      <w:color w:val="262626" w:themeColor="text1" w:themeTint="D9"/>
      <w:sz w:val="18"/>
    </w:rPr>
  </w:style>
  <w:style w:type="paragraph" w:customStyle="1" w:styleId="CourseCode">
    <w:name w:val="Course Code"/>
    <w:basedOn w:val="Normal"/>
    <w:uiPriority w:val="4"/>
    <w:rsid w:val="00CB4EE9"/>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B4EE9"/>
    <w:pPr>
      <w:tabs>
        <w:tab w:val="right" w:leader="dot" w:pos="10790"/>
      </w:tabs>
      <w:spacing w:before="40" w:after="0"/>
      <w:ind w:left="432"/>
    </w:pPr>
    <w:rPr>
      <w:sz w:val="16"/>
    </w:rPr>
  </w:style>
  <w:style w:type="numbering" w:customStyle="1" w:styleId="LabStepsTemplate">
    <w:name w:val="LabStepsTemplate"/>
    <w:uiPriority w:val="99"/>
    <w:rsid w:val="00CB4EE9"/>
    <w:pPr>
      <w:numPr>
        <w:numId w:val="4"/>
      </w:numPr>
    </w:pPr>
  </w:style>
  <w:style w:type="paragraph" w:customStyle="1" w:styleId="ModuleDescription">
    <w:name w:val="Module Description"/>
    <w:basedOn w:val="Normal"/>
    <w:uiPriority w:val="4"/>
    <w:rsid w:val="00CB4EE9"/>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B4EE9"/>
    <w:pPr>
      <w:jc w:val="center"/>
    </w:pPr>
  </w:style>
  <w:style w:type="paragraph" w:customStyle="1" w:styleId="TopicsCoveredItem">
    <w:name w:val="Topics Covered Item"/>
    <w:basedOn w:val="Normal"/>
    <w:uiPriority w:val="4"/>
    <w:rsid w:val="00CB4EE9"/>
    <w:pPr>
      <w:numPr>
        <w:numId w:val="5"/>
      </w:numPr>
      <w:spacing w:before="0" w:after="0"/>
      <w:contextualSpacing/>
    </w:pPr>
  </w:style>
  <w:style w:type="paragraph" w:customStyle="1" w:styleId="ModuleIntroHeader">
    <w:name w:val="Module Intro Header"/>
    <w:basedOn w:val="Normal"/>
    <w:uiPriority w:val="4"/>
    <w:rsid w:val="00CB4EE9"/>
    <w:pPr>
      <w:pBdr>
        <w:bottom w:val="single" w:sz="8" w:space="1" w:color="auto"/>
      </w:pBdr>
      <w:spacing w:before="360"/>
      <w:ind w:left="288"/>
    </w:pPr>
    <w:rPr>
      <w:b/>
      <w:sz w:val="24"/>
    </w:rPr>
  </w:style>
  <w:style w:type="paragraph" w:customStyle="1" w:styleId="ModuleAgendaItem">
    <w:name w:val="Module Agenda Item"/>
    <w:basedOn w:val="Normal"/>
    <w:uiPriority w:val="4"/>
    <w:rsid w:val="00CB4EE9"/>
    <w:pPr>
      <w:spacing w:before="0" w:after="0"/>
      <w:ind w:left="360" w:hanging="360"/>
      <w:contextualSpacing/>
    </w:pPr>
    <w:rPr>
      <w:sz w:val="24"/>
    </w:rPr>
  </w:style>
  <w:style w:type="paragraph" w:customStyle="1" w:styleId="LabExerciseItem">
    <w:name w:val="Lab Exercise Item"/>
    <w:basedOn w:val="Normal"/>
    <w:next w:val="Normal"/>
    <w:uiPriority w:val="4"/>
    <w:qFormat/>
    <w:rsid w:val="00CB4EE9"/>
    <w:pPr>
      <w:spacing w:before="0" w:after="0"/>
      <w:ind w:left="360" w:hanging="360"/>
    </w:pPr>
  </w:style>
  <w:style w:type="character" w:styleId="FollowedHyperlink">
    <w:name w:val="FollowedHyperlink"/>
    <w:basedOn w:val="DefaultParagraphFont"/>
    <w:uiPriority w:val="99"/>
    <w:semiHidden/>
    <w:unhideWhenUsed/>
    <w:rsid w:val="00D031A0"/>
    <w:rPr>
      <w:color w:val="800080" w:themeColor="followedHyperlink"/>
      <w:u w:val="single"/>
    </w:rPr>
  </w:style>
  <w:style w:type="paragraph" w:customStyle="1" w:styleId="ppListEnd">
    <w:name w:val="pp List End"/>
    <w:basedOn w:val="Normal"/>
    <w:next w:val="Normal"/>
    <w:rsid w:val="00963366"/>
    <w:pPr>
      <w:numPr>
        <w:numId w:val="8"/>
      </w:numPr>
      <w:pBdr>
        <w:top w:val="single" w:sz="2" w:space="1" w:color="C0C0C0"/>
      </w:pBdr>
      <w:spacing w:before="0" w:line="80" w:lineRule="exact"/>
      <w:ind w:right="4320"/>
      <w:jc w:val="right"/>
    </w:pPr>
    <w:rPr>
      <w:rFonts w:asciiTheme="minorHAnsi" w:eastAsiaTheme="minorEastAsia" w:hAnsiTheme="minorHAnsi"/>
      <w:sz w:val="12"/>
      <w:szCs w:val="20"/>
      <w:lang w:bidi="en-US"/>
    </w:rPr>
  </w:style>
  <w:style w:type="paragraph" w:customStyle="1" w:styleId="Procedureheading">
    <w:name w:val="Procedure heading"/>
    <w:basedOn w:val="Heading4"/>
    <w:next w:val="Normal"/>
    <w:uiPriority w:val="99"/>
    <w:qFormat/>
    <w:rsid w:val="00D031A0"/>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B4EE9"/>
    <w:pPr>
      <w:numPr>
        <w:ilvl w:val="1"/>
      </w:numPr>
    </w:pPr>
  </w:style>
  <w:style w:type="paragraph" w:customStyle="1" w:styleId="LabStepNumberedLevel3">
    <w:name w:val="Lab Step Numbered Level 3"/>
    <w:basedOn w:val="LabStepNumberedLevel2"/>
    <w:qFormat/>
    <w:rsid w:val="00CB4EE9"/>
    <w:pPr>
      <w:numPr>
        <w:ilvl w:val="2"/>
      </w:numPr>
      <w:tabs>
        <w:tab w:val="left" w:pos="994"/>
      </w:tabs>
    </w:pPr>
  </w:style>
  <w:style w:type="paragraph" w:customStyle="1" w:styleId="LabStepNumberedLevel4">
    <w:name w:val="Lab Step Numbered Level 4"/>
    <w:basedOn w:val="LabStepNumberedLevel3"/>
    <w:qFormat/>
    <w:rsid w:val="00CB4EE9"/>
    <w:pPr>
      <w:numPr>
        <w:ilvl w:val="3"/>
      </w:numPr>
      <w:tabs>
        <w:tab w:val="clear" w:pos="994"/>
        <w:tab w:val="left" w:pos="1627"/>
      </w:tabs>
    </w:pPr>
  </w:style>
  <w:style w:type="paragraph" w:customStyle="1" w:styleId="LabExerciseLeadIn">
    <w:name w:val="Lab Exercise Lead In"/>
    <w:basedOn w:val="Normal"/>
    <w:qFormat/>
    <w:rsid w:val="00CB4EE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clientside.wingtip.com"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39637-DC43-4396-B6F4-1B649554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Template>
  <TotalTime>285</TotalTime>
  <Pages>14</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25680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cp:lastModifiedBy>
  <cp:revision>64</cp:revision>
  <dcterms:created xsi:type="dcterms:W3CDTF">2012-09-16T11:05:00Z</dcterms:created>
  <dcterms:modified xsi:type="dcterms:W3CDTF">2014-01-08T20:42:00Z</dcterms:modified>
</cp:coreProperties>
</file>