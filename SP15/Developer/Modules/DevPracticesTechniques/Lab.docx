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DA53B" w14:textId="77777777" w:rsidR="00106F23" w:rsidRDefault="00106F23" w:rsidP="00106F23">
      <w:pPr>
        <w:pStyle w:val="Heading2"/>
      </w:pPr>
      <w:r>
        <w:t>SharePoint Development Practices &amp; Techniques</w:t>
      </w:r>
    </w:p>
    <w:p w14:paraId="50E8B215" w14:textId="77777777" w:rsidR="00106F23" w:rsidRPr="005C7841" w:rsidRDefault="00106F23" w:rsidP="00106F23">
      <w:pPr>
        <w:pStyle w:val="LabExerciseCallout"/>
      </w:pPr>
      <w:r w:rsidRPr="005C7841">
        <w:rPr>
          <w:b/>
        </w:rPr>
        <w:t>Lab Time</w:t>
      </w:r>
      <w:r w:rsidRPr="005C7841">
        <w:t xml:space="preserve">: </w:t>
      </w:r>
      <w:r>
        <w:t>45</w:t>
      </w:r>
      <w:r w:rsidRPr="005C7841">
        <w:t xml:space="preserve"> minutes</w:t>
      </w:r>
    </w:p>
    <w:p w14:paraId="0A04ADF8" w14:textId="77777777" w:rsidR="00106F23" w:rsidRPr="005C7841" w:rsidRDefault="00106F23" w:rsidP="00106F23">
      <w:pPr>
        <w:pStyle w:val="LabExerciseCallout"/>
      </w:pPr>
      <w:r w:rsidRPr="005C7841">
        <w:rPr>
          <w:b/>
        </w:rPr>
        <w:t>Lab Folder</w:t>
      </w:r>
      <w:r w:rsidRPr="005C7841">
        <w:t xml:space="preserve">: </w:t>
      </w:r>
      <w:r>
        <w:t>[[</w:t>
      </w:r>
      <w:proofErr w:type="spellStart"/>
      <w:r>
        <w:t>StudentFolder</w:t>
      </w:r>
      <w:proofErr w:type="spellEnd"/>
      <w:r>
        <w:t>]]\</w:t>
      </w:r>
      <w:proofErr w:type="spellStart"/>
      <w:r w:rsidRPr="00154A6E">
        <w:t>DevPracticesTechniques</w:t>
      </w:r>
      <w:proofErr w:type="spellEnd"/>
    </w:p>
    <w:p w14:paraId="7092AA81" w14:textId="77777777" w:rsidR="00106F23" w:rsidRDefault="00106F23" w:rsidP="00106F23">
      <w:pPr>
        <w:pStyle w:val="LabExerciseCallout"/>
      </w:pPr>
      <w:r w:rsidRPr="005C7841">
        <w:rPr>
          <w:b/>
        </w:rPr>
        <w:t>Lab Overview</w:t>
      </w:r>
      <w:r w:rsidRPr="005C7841">
        <w:t xml:space="preserve">: </w:t>
      </w:r>
      <w:r>
        <w:t xml:space="preserve">SharePoint 2013 has a strong emphasis on adding client-side development to the SharePoint developer’s toolbox. JavaScript development is very different from managed code development and not all SharePoint developers are as strong with JavaScript coding. In this lab you will use some of the popular JavaScript libraries that developers use to make their lives easier: jQuery, </w:t>
      </w:r>
      <w:proofErr w:type="spellStart"/>
      <w:r>
        <w:t>DataJS</w:t>
      </w:r>
      <w:proofErr w:type="spellEnd"/>
      <w:r>
        <w:t xml:space="preserve"> and </w:t>
      </w:r>
      <w:proofErr w:type="spellStart"/>
      <w:r>
        <w:t>KnockoutJS</w:t>
      </w:r>
      <w:proofErr w:type="spellEnd"/>
      <w:r>
        <w:t>.</w:t>
      </w:r>
    </w:p>
    <w:p w14:paraId="45A40588" w14:textId="77777777" w:rsidR="00106F23" w:rsidRPr="00AB0146" w:rsidRDefault="00106F23" w:rsidP="00106F23">
      <w:pPr>
        <w:pStyle w:val="Heading3"/>
      </w:pPr>
      <w:r>
        <w:t>Exercise 1: Setup Lab Environment</w:t>
      </w:r>
    </w:p>
    <w:p w14:paraId="4075172F" w14:textId="77777777" w:rsidR="00106F23" w:rsidRPr="00464FF3" w:rsidRDefault="00106F23" w:rsidP="00464FF3">
      <w:pPr>
        <w:pStyle w:val="LabExerciseLeadIn"/>
      </w:pPr>
      <w:r>
        <w:t>In this exercise you will setup your environment.</w:t>
      </w:r>
    </w:p>
    <w:p w14:paraId="67074BAD" w14:textId="77777777" w:rsidR="00106F23" w:rsidRDefault="00106F23" w:rsidP="00464FF3">
      <w:pPr>
        <w:pStyle w:val="LabExerciseLeadIn"/>
      </w:pPr>
      <w:r>
        <w:t xml:space="preserve">All exercises in this lab assume you will work in a new site collection, </w:t>
      </w:r>
      <w:r w:rsidRPr="00BC2C8D">
        <w:rPr>
          <w:rStyle w:val="Hyperlink"/>
        </w:rPr>
        <w:t>http://</w:t>
      </w:r>
      <w:r>
        <w:rPr>
          <w:rStyle w:val="Hyperlink"/>
        </w:rPr>
        <w:t>devpractices</w:t>
      </w:r>
      <w:r w:rsidRPr="00BC2C8D">
        <w:rPr>
          <w:rStyle w:val="Hyperlink"/>
        </w:rPr>
        <w:t>.wingtip.com</w:t>
      </w:r>
      <w:r>
        <w:t xml:space="preserve">. </w:t>
      </w:r>
    </w:p>
    <w:p w14:paraId="1DEF1161" w14:textId="77777777" w:rsidR="00106F23" w:rsidRDefault="00106F23" w:rsidP="00106F23">
      <w:pPr>
        <w:pStyle w:val="LabStepNumbered"/>
      </w:pPr>
      <w:r>
        <w:t>Setup a new site collection for this lab:</w:t>
      </w:r>
    </w:p>
    <w:p w14:paraId="777A6E6E" w14:textId="1D8ED99F" w:rsidR="00106F23" w:rsidRDefault="00106F23" w:rsidP="00106F23">
      <w:pPr>
        <w:pStyle w:val="LabStepNumberedLevel2"/>
      </w:pPr>
      <w:r>
        <w:t xml:space="preserve">Ensure you are logged into the </w:t>
      </w:r>
      <w:r>
        <w:rPr>
          <w:b/>
        </w:rPr>
        <w:t>Wingtip</w:t>
      </w:r>
      <w:r w:rsidR="006A581A">
        <w:rPr>
          <w:b/>
        </w:rPr>
        <w:t>Server</w:t>
      </w:r>
      <w:r>
        <w:t xml:space="preserve"> server as </w:t>
      </w:r>
      <w:r w:rsidRPr="00EA4967">
        <w:rPr>
          <w:b/>
        </w:rPr>
        <w:t>WINGTIP\Administrator</w:t>
      </w:r>
      <w:r>
        <w:t>.</w:t>
      </w:r>
    </w:p>
    <w:p w14:paraId="2EEB7B02" w14:textId="77777777" w:rsidR="00106F23" w:rsidRDefault="00106F23" w:rsidP="00106F23">
      <w:pPr>
        <w:pStyle w:val="LabStepNumberedLevel2"/>
      </w:pPr>
      <w:r>
        <w:t xml:space="preserve">Run a PowerShell script, found in the root lab folder for this module: </w:t>
      </w:r>
    </w:p>
    <w:p w14:paraId="1ADAB7BF" w14:textId="77777777" w:rsidR="00106F23" w:rsidRDefault="00106F23" w:rsidP="00106F23">
      <w:pPr>
        <w:pStyle w:val="LabStepNumberedLevel3"/>
      </w:pPr>
      <w:r>
        <w:t xml:space="preserve">Right-click </w:t>
      </w:r>
      <w:r w:rsidRPr="00BC2C8D">
        <w:rPr>
          <w:b/>
        </w:rPr>
        <w:t>SetupModule.ps1</w:t>
      </w:r>
      <w:r>
        <w:t xml:space="preserve"> and select </w:t>
      </w:r>
      <w:proofErr w:type="gramStart"/>
      <w:r w:rsidRPr="00BC2C8D">
        <w:rPr>
          <w:b/>
        </w:rPr>
        <w:t>Run</w:t>
      </w:r>
      <w:proofErr w:type="gramEnd"/>
      <w:r w:rsidRPr="00BC2C8D">
        <w:rPr>
          <w:b/>
        </w:rPr>
        <w:t xml:space="preserve"> with PowerShell</w:t>
      </w:r>
      <w:r>
        <w:t>. This file can be found in the files associated with this lab:</w:t>
      </w:r>
    </w:p>
    <w:p w14:paraId="53C7E0D2" w14:textId="77777777" w:rsidR="00106F23" w:rsidRPr="008018D6" w:rsidRDefault="00106F23" w:rsidP="00106F23">
      <w:pPr>
        <w:pStyle w:val="LabStepCodeBlockLevel2"/>
      </w:pPr>
      <w:r>
        <w:t xml:space="preserve"> [..]\</w:t>
      </w:r>
      <w:r w:rsidRPr="00B836AD">
        <w:t>DevPracticesTechniques</w:t>
      </w:r>
    </w:p>
    <w:p w14:paraId="3608A83D" w14:textId="77777777" w:rsidR="00106F23" w:rsidRDefault="00106F23" w:rsidP="00464FF3">
      <w:pPr>
        <w:pStyle w:val="LabStepNumberedLevel2"/>
      </w:pPr>
      <w:r>
        <w:t>When the script completes, it will launch a new browser and navigate to the lab site collection.</w:t>
      </w:r>
    </w:p>
    <w:p w14:paraId="052AFEBC" w14:textId="77777777" w:rsidR="00106F23" w:rsidRDefault="00106F23" w:rsidP="00464FF3">
      <w:pPr>
        <w:pStyle w:val="LabStepNumberedLevel2"/>
      </w:pPr>
      <w:r>
        <w:t>Close the PowerShell console window.</w:t>
      </w:r>
    </w:p>
    <w:p w14:paraId="5D7B2C37" w14:textId="59473DBF" w:rsidR="00106F23" w:rsidRDefault="00460131" w:rsidP="00106F23">
      <w:pPr>
        <w:pStyle w:val="Heading4"/>
      </w:pPr>
      <w:r>
        <w:t xml:space="preserve">Check to see if you need to setup the </w:t>
      </w:r>
      <w:r w:rsidR="00106F23">
        <w:t>Sample Resource Web Services</w:t>
      </w:r>
    </w:p>
    <w:p w14:paraId="595C237A" w14:textId="47F47E8F" w:rsidR="00106F23" w:rsidRDefault="00106F23" w:rsidP="00326614">
      <w:pPr>
        <w:pStyle w:val="LabStepNumbered"/>
      </w:pPr>
      <w:r>
        <w:t xml:space="preserve">Ensure you are logged into the </w:t>
      </w:r>
      <w:r w:rsidR="006A581A">
        <w:rPr>
          <w:b/>
        </w:rPr>
        <w:t>WingtipServer</w:t>
      </w:r>
      <w:r>
        <w:t xml:space="preserve"> server as </w:t>
      </w:r>
      <w:r w:rsidRPr="00464FF3">
        <w:rPr>
          <w:b/>
        </w:rPr>
        <w:t>WINGTIP\Administrator</w:t>
      </w:r>
      <w:r>
        <w:t>.</w:t>
      </w:r>
    </w:p>
    <w:p w14:paraId="3EC9F5EF" w14:textId="77777777" w:rsidR="00106F23" w:rsidRDefault="00106F23" w:rsidP="00464FF3">
      <w:pPr>
        <w:pStyle w:val="LabStepNumbered"/>
      </w:pPr>
      <w:r>
        <w:t>Check to see if the sample services have already been deployed:</w:t>
      </w:r>
    </w:p>
    <w:p w14:paraId="64EC99E7" w14:textId="77777777" w:rsidR="00106F23" w:rsidRDefault="00106F23" w:rsidP="00464FF3">
      <w:pPr>
        <w:pStyle w:val="LabStepNumberedLevel2"/>
      </w:pPr>
      <w:r>
        <w:t>Open Internet Explorer and try to navigate to the following OData services:</w:t>
      </w:r>
    </w:p>
    <w:p w14:paraId="63D92914" w14:textId="1277B3A6" w:rsidR="00106F23" w:rsidRDefault="00160E40" w:rsidP="00464FF3">
      <w:pPr>
        <w:pStyle w:val="LabStepNumberedLevel3"/>
      </w:pPr>
      <w:hyperlink r:id="rId13" w:history="1">
        <w:r w:rsidR="00106F23" w:rsidRPr="00934B95">
          <w:rPr>
            <w:rStyle w:val="Hyperlink"/>
          </w:rPr>
          <w:t>http://cptresources.wingtip.com:81/services/AdventureWorks2012Person.svc</w:t>
        </w:r>
      </w:hyperlink>
      <w:r w:rsidR="00460131">
        <w:rPr>
          <w:rStyle w:val="Hyperlink"/>
        </w:rPr>
        <w:t xml:space="preserve"> </w:t>
      </w:r>
    </w:p>
    <w:p w14:paraId="1D09CF44" w14:textId="7D4D2DE1" w:rsidR="00106F23" w:rsidRDefault="00160E40" w:rsidP="00464FF3">
      <w:pPr>
        <w:pStyle w:val="LabStepNumberedLevel3"/>
      </w:pPr>
      <w:hyperlink r:id="rId14" w:history="1">
        <w:r w:rsidR="00106F23" w:rsidRPr="00934B95">
          <w:rPr>
            <w:rStyle w:val="Hyperlink"/>
          </w:rPr>
          <w:t>http://cptresources.wingtip.com:81/services/AdventureWorks2012Product.svc</w:t>
        </w:r>
      </w:hyperlink>
      <w:r w:rsidR="00460131">
        <w:rPr>
          <w:rStyle w:val="Hyperlink"/>
        </w:rPr>
        <w:t xml:space="preserve"> </w:t>
      </w:r>
    </w:p>
    <w:p w14:paraId="1C6125DE" w14:textId="77777777" w:rsidR="00106F23" w:rsidRDefault="00160E40" w:rsidP="00464FF3">
      <w:pPr>
        <w:pStyle w:val="LabStepNumberedLevel3"/>
      </w:pPr>
      <w:hyperlink r:id="rId15" w:history="1">
        <w:r w:rsidR="00106F23" w:rsidRPr="00934B95">
          <w:rPr>
            <w:rStyle w:val="Hyperlink"/>
          </w:rPr>
          <w:t>http://cptresources.wingtip.com:81/services/Calculator.svc</w:t>
        </w:r>
      </w:hyperlink>
      <w:r w:rsidR="00106F23">
        <w:t xml:space="preserve"> </w:t>
      </w:r>
    </w:p>
    <w:p w14:paraId="55F67809" w14:textId="2792208F" w:rsidR="00106F23" w:rsidRDefault="00106F23" w:rsidP="00464FF3">
      <w:pPr>
        <w:pStyle w:val="LabStepNumberedLevel2"/>
      </w:pPr>
      <w:r>
        <w:t xml:space="preserve">If the links above work and do not return 404 errors, you can skip to the next exercise </w:t>
      </w:r>
      <w:r w:rsidR="00C3792F">
        <w:rPr>
          <w:b/>
        </w:rPr>
        <w:t>(</w:t>
      </w:r>
      <w:r w:rsidR="00C3792F" w:rsidRPr="00C3792F">
        <w:rPr>
          <w:b/>
          <w:bCs/>
        </w:rPr>
        <w:t>Exercise 2)</w:t>
      </w:r>
      <w:r w:rsidR="00C3792F">
        <w:rPr>
          <w:b/>
          <w:bCs/>
        </w:rPr>
        <w:t xml:space="preserve"> </w:t>
      </w:r>
      <w:r>
        <w:t>because the sample site &amp; services have already been deployed.</w:t>
      </w:r>
    </w:p>
    <w:p w14:paraId="6B67C88F" w14:textId="77777777" w:rsidR="00106F23" w:rsidRPr="00464FF3" w:rsidRDefault="00106F23" w:rsidP="00464FF3">
      <w:pPr>
        <w:pStyle w:val="LabStepNumbered"/>
      </w:pPr>
      <w:r>
        <w:t xml:space="preserve">If the </w:t>
      </w:r>
      <w:proofErr w:type="spellStart"/>
      <w:r w:rsidRPr="003F71F8">
        <w:rPr>
          <w:b/>
        </w:rPr>
        <w:t>Calculator.svc</w:t>
      </w:r>
      <w:proofErr w:type="spellEnd"/>
      <w:r>
        <w:t xml:space="preserve"> service works but the two </w:t>
      </w:r>
      <w:r w:rsidRPr="003F71F8">
        <w:rPr>
          <w:b/>
        </w:rPr>
        <w:t>AdventureWorks2012*.svc</w:t>
      </w:r>
      <w:r>
        <w:t xml:space="preserve"> services </w:t>
      </w:r>
      <w:r w:rsidRPr="003F71F8">
        <w:rPr>
          <w:b/>
        </w:rPr>
        <w:t>do not work</w:t>
      </w:r>
      <w:r w:rsidRPr="003F71F8">
        <w:t>, this in</w:t>
      </w:r>
      <w:r>
        <w:t xml:space="preserve">dicates the services were deployed, but two of the services are not able to connect to the local SQL Server sample </w:t>
      </w:r>
      <w:r w:rsidRPr="003F71F8">
        <w:rPr>
          <w:b/>
        </w:rPr>
        <w:t>AdventureWorks2012</w:t>
      </w:r>
      <w:r>
        <w:t xml:space="preserve"> database. The possible issues include:</w:t>
      </w:r>
    </w:p>
    <w:p w14:paraId="0786073F" w14:textId="77777777" w:rsidR="00106F23" w:rsidRPr="00464FF3" w:rsidRDefault="00106F23" w:rsidP="00464FF3">
      <w:pPr>
        <w:pStyle w:val="LabStepNumberedLevel2"/>
      </w:pPr>
      <w:r>
        <w:t>A connection prob</w:t>
      </w:r>
      <w:r w:rsidRPr="00464FF3">
        <w:t>lem with the IIS website.</w:t>
      </w:r>
    </w:p>
    <w:p w14:paraId="3BD0A194" w14:textId="77777777" w:rsidR="00106F23" w:rsidRPr="00464FF3" w:rsidRDefault="00106F23" w:rsidP="00464FF3">
      <w:pPr>
        <w:pStyle w:val="LabStepNumberedLevel2"/>
      </w:pPr>
      <w:r w:rsidRPr="00464FF3">
        <w:t xml:space="preserve">The connection strings in the </w:t>
      </w:r>
      <w:proofErr w:type="spellStart"/>
      <w:r w:rsidRPr="00464FF3">
        <w:rPr>
          <w:b/>
        </w:rPr>
        <w:t>cptservices</w:t>
      </w:r>
      <w:proofErr w:type="spellEnd"/>
      <w:r w:rsidRPr="00464FF3">
        <w:t xml:space="preserve"> application’s </w:t>
      </w:r>
      <w:proofErr w:type="spellStart"/>
      <w:r w:rsidRPr="00464FF3">
        <w:rPr>
          <w:b/>
        </w:rPr>
        <w:t>web.config</w:t>
      </w:r>
      <w:proofErr w:type="spellEnd"/>
      <w:r w:rsidRPr="00464FF3">
        <w:t>.</w:t>
      </w:r>
    </w:p>
    <w:p w14:paraId="4DD36C41" w14:textId="77777777" w:rsidR="00106F23" w:rsidRPr="00464FF3" w:rsidRDefault="00106F23" w:rsidP="00464FF3">
      <w:pPr>
        <w:pStyle w:val="LabStepNumberedLevel2"/>
      </w:pPr>
      <w:r w:rsidRPr="00464FF3">
        <w:t xml:space="preserve">The sample </w:t>
      </w:r>
      <w:r w:rsidRPr="00464FF3">
        <w:rPr>
          <w:b/>
        </w:rPr>
        <w:t>AdventureWorks2012</w:t>
      </w:r>
      <w:r w:rsidRPr="00464FF3">
        <w:t xml:space="preserve"> database is not installed in the local SQL Server.</w:t>
      </w:r>
    </w:p>
    <w:p w14:paraId="42ECCA03" w14:textId="77777777" w:rsidR="00106F23" w:rsidRDefault="00106F23" w:rsidP="00464FF3">
      <w:pPr>
        <w:pStyle w:val="LabStepNumberedLevel2"/>
      </w:pPr>
      <w:r w:rsidRPr="00464FF3">
        <w:t>The identity of the</w:t>
      </w:r>
      <w:r>
        <w:t xml:space="preserve"> hosting app pool does not have rights to the </w:t>
      </w:r>
      <w:proofErr w:type="spellStart"/>
      <w:r w:rsidRPr="00464FF3">
        <w:rPr>
          <w:b/>
        </w:rPr>
        <w:t>AdventureWorks</w:t>
      </w:r>
      <w:proofErr w:type="spellEnd"/>
      <w:r w:rsidRPr="00464FF3">
        <w:rPr>
          <w:b/>
        </w:rPr>
        <w:t xml:space="preserve"> 2012</w:t>
      </w:r>
      <w:r>
        <w:t xml:space="preserve"> database.</w:t>
      </w:r>
    </w:p>
    <w:p w14:paraId="0FEC0C0E" w14:textId="0313F88A" w:rsidR="00C3792F" w:rsidRDefault="00C3792F" w:rsidP="00C3792F">
      <w:pPr>
        <w:pStyle w:val="LabStepNumbered"/>
      </w:pPr>
      <w:r>
        <w:t>If all three of the web services return 404 errors</w:t>
      </w:r>
      <w:r w:rsidR="00460131">
        <w:t>, that means you need to setup these web services and that you should</w:t>
      </w:r>
      <w:r>
        <w:t xml:space="preserve"> continue on to step 6 to </w:t>
      </w:r>
      <w:r w:rsidR="00460131">
        <w:t>work through the steps to properly configure these web services.</w:t>
      </w:r>
    </w:p>
    <w:p w14:paraId="01908204" w14:textId="503EAFD3" w:rsidR="00C3792F" w:rsidRDefault="00106F23" w:rsidP="00C3792F">
      <w:pPr>
        <w:pStyle w:val="LabExerciseCallout"/>
      </w:pPr>
      <w:r>
        <w:t xml:space="preserve">You must resolve </w:t>
      </w:r>
      <w:r w:rsidR="00464FF3">
        <w:t xml:space="preserve">any issues and ensure these web services are working </w:t>
      </w:r>
      <w:r>
        <w:t>before proceeding</w:t>
      </w:r>
      <w:r w:rsidR="00C3792F">
        <w:t xml:space="preserve"> to Exercise 2</w:t>
      </w:r>
      <w:r>
        <w:t>.</w:t>
      </w:r>
    </w:p>
    <w:p w14:paraId="7AC718BA" w14:textId="77777777" w:rsidR="00106F23" w:rsidRDefault="00106F23" w:rsidP="00106F23">
      <w:pPr>
        <w:pStyle w:val="Heading4"/>
      </w:pPr>
      <w:r>
        <w:t>Update the App Pool Identity Rights in the SQL Server Adventure Works Database</w:t>
      </w:r>
    </w:p>
    <w:p w14:paraId="430C8351" w14:textId="77777777" w:rsidR="00106F23" w:rsidRDefault="00106F23" w:rsidP="00326614">
      <w:pPr>
        <w:pStyle w:val="LabStepNumbered"/>
      </w:pPr>
      <w:r>
        <w:t>Grant the identity of the hosting web site’s application pool access to the AdventureWorks2012 sample database:</w:t>
      </w:r>
    </w:p>
    <w:p w14:paraId="3530CDB1" w14:textId="77777777" w:rsidR="00F157FA" w:rsidRDefault="00106F23" w:rsidP="00F157FA">
      <w:pPr>
        <w:pStyle w:val="LabStepNumberedLevel2"/>
      </w:pPr>
      <w:r>
        <w:t xml:space="preserve">Open </w:t>
      </w:r>
      <w:r w:rsidRPr="00F157FA">
        <w:rPr>
          <w:b/>
        </w:rPr>
        <w:t>SQL Server Management Studio</w:t>
      </w:r>
      <w:r>
        <w:t xml:space="preserve">: </w:t>
      </w:r>
    </w:p>
    <w:p w14:paraId="59C6CA53" w14:textId="77777777" w:rsidR="009E0240" w:rsidRPr="009E0240" w:rsidRDefault="00C3792F" w:rsidP="00F157FA">
      <w:pPr>
        <w:pStyle w:val="LabStepNumberedLevel3"/>
      </w:pPr>
      <w:r>
        <w:rPr>
          <w:b/>
        </w:rPr>
        <w:t>Windows Keyboard Key</w:t>
      </w:r>
      <w:r w:rsidR="00106F23" w:rsidRPr="00F157FA">
        <w:rPr>
          <w:b/>
        </w:rPr>
        <w:t xml:space="preserve"> </w:t>
      </w:r>
      <w:r w:rsidR="00106F23" w:rsidRPr="00F157FA">
        <w:rPr>
          <w:b/>
        </w:rPr>
        <w:sym w:font="Wingdings" w:char="F0E0"/>
      </w:r>
      <w:r w:rsidR="00106F23" w:rsidRPr="00F157FA">
        <w:rPr>
          <w:b/>
        </w:rPr>
        <w:t xml:space="preserve"> SQL Server Management Studio</w:t>
      </w:r>
    </w:p>
    <w:p w14:paraId="466A75BE" w14:textId="77777777" w:rsidR="009E0240" w:rsidRPr="009E0240" w:rsidRDefault="0054554A" w:rsidP="009E0240">
      <w:pPr>
        <w:pStyle w:val="LabStepScreenshotLevel2"/>
      </w:pPr>
      <w:r>
        <w:lastRenderedPageBreak/>
        <w:drawing>
          <wp:inline distT="0" distB="0" distL="0" distR="0" wp14:anchorId="0636E881" wp14:editId="134F8E39">
            <wp:extent cx="691037" cy="70236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92432" cy="703782"/>
                    </a:xfrm>
                    <a:prstGeom prst="rect">
                      <a:avLst/>
                    </a:prstGeom>
                  </pic:spPr>
                </pic:pic>
              </a:graphicData>
            </a:graphic>
          </wp:inline>
        </w:drawing>
      </w:r>
    </w:p>
    <w:p w14:paraId="52169C0E" w14:textId="465C8D97" w:rsidR="00106F23" w:rsidRDefault="0054554A" w:rsidP="009E0240">
      <w:pPr>
        <w:pStyle w:val="LabExerciseCallout"/>
      </w:pPr>
      <w:r>
        <w:rPr>
          <w:b/>
        </w:rPr>
        <w:t xml:space="preserve">(Note: </w:t>
      </w:r>
      <w:r>
        <w:t xml:space="preserve">Alternatively after pressing the </w:t>
      </w:r>
      <w:r>
        <w:rPr>
          <w:b/>
        </w:rPr>
        <w:t>Windows Keyboard Key</w:t>
      </w:r>
      <w:r>
        <w:t xml:space="preserve"> you can simply start typing the name of the program you are looking for (e.g. SQL); this will filter the results to those that match the letters typed on the keyboard)</w:t>
      </w:r>
    </w:p>
    <w:p w14:paraId="486DB8ED" w14:textId="77777777" w:rsidR="00106F23" w:rsidRDefault="00106F23" w:rsidP="00F157FA">
      <w:pPr>
        <w:pStyle w:val="LabStepNumberedLevel2"/>
      </w:pPr>
      <w:r>
        <w:t xml:space="preserve">In the </w:t>
      </w:r>
      <w:r w:rsidRPr="00F157FA">
        <w:rPr>
          <w:b/>
        </w:rPr>
        <w:t>Connect to Server</w:t>
      </w:r>
      <w:r>
        <w:t xml:space="preserve"> dialog, enter the following and click </w:t>
      </w:r>
      <w:r w:rsidRPr="00F157FA">
        <w:rPr>
          <w:b/>
        </w:rPr>
        <w:t>Connect</w:t>
      </w:r>
      <w:r>
        <w:t>:</w:t>
      </w:r>
    </w:p>
    <w:p w14:paraId="345C2EE5" w14:textId="77777777" w:rsidR="00106F23" w:rsidRDefault="00106F23" w:rsidP="00F157FA">
      <w:pPr>
        <w:pStyle w:val="LabStepNumberedLevel3"/>
      </w:pPr>
      <w:r w:rsidRPr="00125E3E">
        <w:rPr>
          <w:b/>
        </w:rPr>
        <w:t>Server Type:</w:t>
      </w:r>
      <w:r>
        <w:t xml:space="preserve"> Database Engine</w:t>
      </w:r>
    </w:p>
    <w:p w14:paraId="4F7FD604" w14:textId="02F8D51C" w:rsidR="00106F23" w:rsidRDefault="00106F23" w:rsidP="00F157FA">
      <w:pPr>
        <w:pStyle w:val="LabStepNumberedLevel3"/>
      </w:pPr>
      <w:r w:rsidRPr="00125E3E">
        <w:rPr>
          <w:b/>
        </w:rPr>
        <w:t>Server name:</w:t>
      </w:r>
      <w:r>
        <w:t xml:space="preserve"> </w:t>
      </w:r>
      <w:r w:rsidR="006A581A">
        <w:t>WINGTIPSERVER</w:t>
      </w:r>
    </w:p>
    <w:p w14:paraId="76423496" w14:textId="77777777" w:rsidR="00106F23" w:rsidRDefault="00106F23" w:rsidP="00F157FA">
      <w:pPr>
        <w:pStyle w:val="LabStepNumberedLevel3"/>
      </w:pPr>
      <w:r w:rsidRPr="00125E3E">
        <w:rPr>
          <w:b/>
        </w:rPr>
        <w:t xml:space="preserve">Authentication: </w:t>
      </w:r>
      <w:r>
        <w:t>Windows Authentication</w:t>
      </w:r>
    </w:p>
    <w:p w14:paraId="64E8563A" w14:textId="67F29F76" w:rsidR="00106F23" w:rsidRDefault="00106F23" w:rsidP="00F157FA">
      <w:pPr>
        <w:pStyle w:val="LabStepNumberedLevel2"/>
      </w:pPr>
      <w:r>
        <w:t xml:space="preserve">In the </w:t>
      </w:r>
      <w:r w:rsidRPr="00421A14">
        <w:rPr>
          <w:b/>
        </w:rPr>
        <w:t>Object Explorer</w:t>
      </w:r>
      <w:r>
        <w:t xml:space="preserve"> tool window, expand the tree to show the contents of </w:t>
      </w:r>
      <w:r w:rsidR="006A581A">
        <w:rPr>
          <w:b/>
        </w:rPr>
        <w:t>WINGTIPSERVER</w:t>
      </w:r>
      <w:r w:rsidRPr="00421A14">
        <w:rPr>
          <w:b/>
        </w:rPr>
        <w:t xml:space="preserve"> </w:t>
      </w:r>
      <w:r w:rsidRPr="00421A14">
        <w:rPr>
          <w:b/>
        </w:rPr>
        <w:sym w:font="Wingdings" w:char="F0E0"/>
      </w:r>
      <w:r w:rsidRPr="00421A14">
        <w:rPr>
          <w:b/>
        </w:rPr>
        <w:t xml:space="preserve"> Security </w:t>
      </w:r>
      <w:r w:rsidRPr="00421A14">
        <w:rPr>
          <w:b/>
        </w:rPr>
        <w:sym w:font="Wingdings" w:char="F0E0"/>
      </w:r>
      <w:r w:rsidRPr="00421A14">
        <w:rPr>
          <w:b/>
        </w:rPr>
        <w:t xml:space="preserve"> Logins</w:t>
      </w:r>
      <w:r>
        <w:t>.</w:t>
      </w:r>
    </w:p>
    <w:p w14:paraId="4040D31A" w14:textId="77777777" w:rsidR="00106F23" w:rsidRDefault="00106F23" w:rsidP="00F4598D">
      <w:pPr>
        <w:pStyle w:val="LabStepNumberedLevel2"/>
      </w:pPr>
      <w:r>
        <w:t xml:space="preserve">Right-click </w:t>
      </w:r>
      <w:r w:rsidRPr="00F4598D">
        <w:rPr>
          <w:b/>
        </w:rPr>
        <w:t>WINGTIP\</w:t>
      </w:r>
      <w:proofErr w:type="spellStart"/>
      <w:r w:rsidRPr="00F4598D">
        <w:rPr>
          <w:b/>
        </w:rPr>
        <w:t>SP_Content</w:t>
      </w:r>
      <w:proofErr w:type="spellEnd"/>
      <w:r>
        <w:t xml:space="preserve"> and select </w:t>
      </w:r>
      <w:r w:rsidRPr="00F4598D">
        <w:rPr>
          <w:b/>
        </w:rPr>
        <w:t>Properties</w:t>
      </w:r>
      <w:r>
        <w:t>.</w:t>
      </w:r>
    </w:p>
    <w:p w14:paraId="11EF52BB" w14:textId="77777777" w:rsidR="00106F23" w:rsidRDefault="00106F23" w:rsidP="00F4598D">
      <w:pPr>
        <w:pStyle w:val="LabStepNumberedLevel2"/>
      </w:pPr>
      <w:r>
        <w:t xml:space="preserve">In the </w:t>
      </w:r>
      <w:r w:rsidRPr="00F4598D">
        <w:rPr>
          <w:b/>
        </w:rPr>
        <w:t>Select a page</w:t>
      </w:r>
      <w:r>
        <w:t xml:space="preserve"> pane on the left-hand side of the </w:t>
      </w:r>
      <w:r w:rsidRPr="00F4598D">
        <w:rPr>
          <w:b/>
        </w:rPr>
        <w:t>Login Properties – WINGTIP\</w:t>
      </w:r>
      <w:proofErr w:type="spellStart"/>
      <w:r w:rsidRPr="00F4598D">
        <w:rPr>
          <w:b/>
        </w:rPr>
        <w:t>SP_Content</w:t>
      </w:r>
      <w:proofErr w:type="spellEnd"/>
      <w:r>
        <w:t xml:space="preserve"> dialog, select </w:t>
      </w:r>
      <w:r w:rsidRPr="00F4598D">
        <w:rPr>
          <w:b/>
        </w:rPr>
        <w:t>User Mapping</w:t>
      </w:r>
      <w:r>
        <w:t>.</w:t>
      </w:r>
    </w:p>
    <w:p w14:paraId="254591F3" w14:textId="77777777" w:rsidR="00106F23" w:rsidRDefault="00106F23" w:rsidP="00F4598D">
      <w:pPr>
        <w:pStyle w:val="LabStepNumberedLevel2"/>
      </w:pPr>
      <w:r>
        <w:t xml:space="preserve">In the top portion of the dialog, in the </w:t>
      </w:r>
      <w:r w:rsidRPr="00F4598D">
        <w:rPr>
          <w:b/>
        </w:rPr>
        <w:t>Users mapped to this login</w:t>
      </w:r>
      <w:r>
        <w:t xml:space="preserve">, check the box next to </w:t>
      </w:r>
      <w:r w:rsidRPr="00F4598D">
        <w:rPr>
          <w:b/>
        </w:rPr>
        <w:t>AdventureWorks2012</w:t>
      </w:r>
      <w:r>
        <w:t>.</w:t>
      </w:r>
    </w:p>
    <w:p w14:paraId="78FCCBB9" w14:textId="77777777" w:rsidR="00106F23" w:rsidRDefault="00106F23" w:rsidP="00F4598D">
      <w:pPr>
        <w:pStyle w:val="LabStepNumberedLevel2"/>
      </w:pPr>
      <w:r>
        <w:t xml:space="preserve">In the bottom portion of this dialog, in the </w:t>
      </w:r>
      <w:r w:rsidRPr="00F4598D">
        <w:rPr>
          <w:b/>
        </w:rPr>
        <w:t>Database role membership for AdventureWorks2012</w:t>
      </w:r>
      <w:r>
        <w:t>, check the boxes next to:</w:t>
      </w:r>
    </w:p>
    <w:p w14:paraId="15207E1B" w14:textId="77777777" w:rsidR="00106F23" w:rsidRDefault="00106F23" w:rsidP="00F4598D">
      <w:pPr>
        <w:pStyle w:val="LabStepNumberedLevel3"/>
      </w:pPr>
      <w:proofErr w:type="spellStart"/>
      <w:r w:rsidRPr="00F4598D">
        <w:rPr>
          <w:b/>
        </w:rPr>
        <w:t>db_datareader</w:t>
      </w:r>
      <w:proofErr w:type="spellEnd"/>
    </w:p>
    <w:p w14:paraId="1A929C11" w14:textId="77777777" w:rsidR="00106F23" w:rsidRDefault="00106F23" w:rsidP="00F4598D">
      <w:pPr>
        <w:pStyle w:val="LabStepNumberedLevel3"/>
      </w:pPr>
      <w:proofErr w:type="spellStart"/>
      <w:r w:rsidRPr="00F4598D">
        <w:rPr>
          <w:b/>
        </w:rPr>
        <w:t>db_datawriter</w:t>
      </w:r>
      <w:proofErr w:type="spellEnd"/>
    </w:p>
    <w:p w14:paraId="0579EBE1" w14:textId="21F9FFBA" w:rsidR="00106F23" w:rsidRDefault="00C3792F" w:rsidP="00F4598D">
      <w:pPr>
        <w:pStyle w:val="LabStepScreenshotLevel2"/>
      </w:pPr>
      <w:r>
        <w:drawing>
          <wp:inline distT="0" distB="0" distL="0" distR="0" wp14:anchorId="6A899983" wp14:editId="690939C4">
            <wp:extent cx="3438939" cy="30954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38939" cy="3095413"/>
                    </a:xfrm>
                    <a:prstGeom prst="rect">
                      <a:avLst/>
                    </a:prstGeom>
                  </pic:spPr>
                </pic:pic>
              </a:graphicData>
            </a:graphic>
          </wp:inline>
        </w:drawing>
      </w:r>
    </w:p>
    <w:p w14:paraId="20C087B4" w14:textId="1C35AF24" w:rsidR="0018778D" w:rsidRDefault="0018778D" w:rsidP="0018778D">
      <w:pPr>
        <w:pStyle w:val="LabStepNumbered"/>
      </w:pPr>
      <w:r>
        <w:t xml:space="preserve">Next we need to add the </w:t>
      </w:r>
      <w:r w:rsidRPr="00527098">
        <w:rPr>
          <w:b/>
        </w:rPr>
        <w:t>NT AUTHORITY\IUSR</w:t>
      </w:r>
      <w:r>
        <w:rPr>
          <w:b/>
        </w:rPr>
        <w:t xml:space="preserve"> </w:t>
      </w:r>
      <w:r>
        <w:t>account the SQL Database to account for an issue with the Single Server image environment. (</w:t>
      </w:r>
      <w:r w:rsidR="002A6027">
        <w:rPr>
          <w:i/>
        </w:rPr>
        <w:t xml:space="preserve">Note: you would not </w:t>
      </w:r>
      <w:r w:rsidRPr="0018778D">
        <w:rPr>
          <w:i/>
        </w:rPr>
        <w:t>do this on a production multi-server farm</w:t>
      </w:r>
      <w:r>
        <w:t>.)</w:t>
      </w:r>
    </w:p>
    <w:p w14:paraId="1522D3EE" w14:textId="77777777" w:rsidR="0018778D" w:rsidRDefault="0018778D" w:rsidP="0018778D">
      <w:pPr>
        <w:pStyle w:val="LabStepNumberedLevel2"/>
      </w:pPr>
      <w:r>
        <w:t xml:space="preserve">In the </w:t>
      </w:r>
      <w:r w:rsidRPr="00527098">
        <w:t>SQL Server Management Studio</w:t>
      </w:r>
      <w:r>
        <w:t xml:space="preserve"> </w:t>
      </w:r>
      <w:r w:rsidRPr="00421A14">
        <w:t>Object Explorer</w:t>
      </w:r>
      <w:r>
        <w:t xml:space="preserve"> tool window, expand the tree to show the contents of WINGTIPSERVER</w:t>
      </w:r>
      <w:r w:rsidRPr="00421A14">
        <w:t xml:space="preserve"> </w:t>
      </w:r>
      <w:r w:rsidRPr="00421A14">
        <w:sym w:font="Wingdings" w:char="F0E0"/>
      </w:r>
      <w:r w:rsidRPr="00421A14">
        <w:t xml:space="preserve"> Security </w:t>
      </w:r>
      <w:r w:rsidRPr="00421A14">
        <w:sym w:font="Wingdings" w:char="F0E0"/>
      </w:r>
      <w:r w:rsidRPr="00421A14">
        <w:t xml:space="preserve"> Logins</w:t>
      </w:r>
      <w:r>
        <w:t>.</w:t>
      </w:r>
    </w:p>
    <w:p w14:paraId="742910E3" w14:textId="77777777" w:rsidR="0018778D" w:rsidRDefault="0018778D" w:rsidP="0018778D">
      <w:pPr>
        <w:pStyle w:val="LabStepNumberedLevel2"/>
      </w:pPr>
      <w:r>
        <w:t xml:space="preserve">Right-click </w:t>
      </w:r>
      <w:r>
        <w:rPr>
          <w:b/>
        </w:rPr>
        <w:t>Logins</w:t>
      </w:r>
      <w:r>
        <w:t xml:space="preserve"> and select </w:t>
      </w:r>
      <w:r>
        <w:rPr>
          <w:b/>
        </w:rPr>
        <w:t>New Logins</w:t>
      </w:r>
      <w:r>
        <w:t>.</w:t>
      </w:r>
    </w:p>
    <w:p w14:paraId="6679B83B" w14:textId="77777777" w:rsidR="0018778D" w:rsidRDefault="0018778D" w:rsidP="0018778D">
      <w:pPr>
        <w:pStyle w:val="LabStepNumberedLevel2"/>
      </w:pPr>
      <w:r>
        <w:t xml:space="preserve">In the </w:t>
      </w:r>
      <w:r>
        <w:rPr>
          <w:b/>
        </w:rPr>
        <w:t>Login - New</w:t>
      </w:r>
      <w:r>
        <w:t xml:space="preserve"> dialog box:</w:t>
      </w:r>
    </w:p>
    <w:p w14:paraId="669D96E8" w14:textId="77777777" w:rsidR="0018778D" w:rsidRDefault="0018778D" w:rsidP="0018778D">
      <w:pPr>
        <w:pStyle w:val="LabStepNumberedLevel3"/>
      </w:pPr>
      <w:r>
        <w:rPr>
          <w:b/>
        </w:rPr>
        <w:t>Login name:</w:t>
      </w:r>
      <w:r>
        <w:t xml:space="preserve"> NT AUTHORITY\IUSR</w:t>
      </w:r>
    </w:p>
    <w:p w14:paraId="46B33C90" w14:textId="77777777" w:rsidR="0018778D" w:rsidRDefault="0018778D" w:rsidP="0018778D">
      <w:pPr>
        <w:pStyle w:val="LabStepNumberedLevel3"/>
      </w:pPr>
      <w:r>
        <w:t xml:space="preserve">On the left-hand side of the </w:t>
      </w:r>
      <w:r w:rsidRPr="00F4598D">
        <w:t>Login–</w:t>
      </w:r>
      <w:r>
        <w:t xml:space="preserve"> New dialog, select </w:t>
      </w:r>
      <w:r w:rsidRPr="00527098">
        <w:rPr>
          <w:b/>
        </w:rPr>
        <w:t>User Mapping</w:t>
      </w:r>
      <w:r>
        <w:t>.</w:t>
      </w:r>
    </w:p>
    <w:p w14:paraId="65274AEF" w14:textId="77777777" w:rsidR="0018778D" w:rsidRDefault="0018778D" w:rsidP="0018778D">
      <w:pPr>
        <w:pStyle w:val="LabStepNumberedLevel2"/>
      </w:pPr>
      <w:r>
        <w:t xml:space="preserve">In the top portion of the dialog, in the </w:t>
      </w:r>
      <w:r w:rsidRPr="00F4598D">
        <w:rPr>
          <w:b/>
        </w:rPr>
        <w:t>Users mapped to this login</w:t>
      </w:r>
      <w:r>
        <w:t xml:space="preserve">, check the box next to </w:t>
      </w:r>
      <w:r w:rsidRPr="00F4598D">
        <w:rPr>
          <w:b/>
        </w:rPr>
        <w:t>AdventureWorks2012</w:t>
      </w:r>
      <w:r>
        <w:t>.</w:t>
      </w:r>
    </w:p>
    <w:p w14:paraId="2F729EDF" w14:textId="77777777" w:rsidR="0018778D" w:rsidRDefault="0018778D" w:rsidP="0018778D">
      <w:pPr>
        <w:pStyle w:val="LabStepNumberedLevel2"/>
      </w:pPr>
      <w:r>
        <w:t xml:space="preserve">In the bottom portion of this dialog, in the </w:t>
      </w:r>
      <w:r w:rsidRPr="00F4598D">
        <w:rPr>
          <w:b/>
        </w:rPr>
        <w:t>Database role membership for AdventureWorks2012</w:t>
      </w:r>
      <w:r>
        <w:t>, check the boxes next to:</w:t>
      </w:r>
    </w:p>
    <w:p w14:paraId="5B45A801" w14:textId="77777777" w:rsidR="0018778D" w:rsidRDefault="0018778D" w:rsidP="0018778D">
      <w:pPr>
        <w:pStyle w:val="LabStepNumberedLevel3"/>
      </w:pPr>
      <w:proofErr w:type="spellStart"/>
      <w:r w:rsidRPr="00F4598D">
        <w:lastRenderedPageBreak/>
        <w:t>db_datareader</w:t>
      </w:r>
      <w:proofErr w:type="spellEnd"/>
    </w:p>
    <w:p w14:paraId="1A4B03C9" w14:textId="77777777" w:rsidR="0018778D" w:rsidRDefault="0018778D" w:rsidP="0018778D">
      <w:pPr>
        <w:pStyle w:val="LabStepNumberedLevel3"/>
      </w:pPr>
      <w:proofErr w:type="spellStart"/>
      <w:r w:rsidRPr="00F4598D">
        <w:t>db_datawriter</w:t>
      </w:r>
      <w:proofErr w:type="spellEnd"/>
    </w:p>
    <w:p w14:paraId="4ADCEC31" w14:textId="77777777" w:rsidR="0018778D" w:rsidRDefault="0018778D" w:rsidP="0018778D">
      <w:pPr>
        <w:pStyle w:val="LabStepNumberedLevel2"/>
      </w:pPr>
      <w:r>
        <w:t xml:space="preserve">Click </w:t>
      </w:r>
      <w:r w:rsidRPr="00896DA0">
        <w:rPr>
          <w:b/>
        </w:rPr>
        <w:t>OK</w:t>
      </w:r>
      <w:r>
        <w:t xml:space="preserve"> and </w:t>
      </w:r>
      <w:r w:rsidRPr="00C3792F">
        <w:rPr>
          <w:b/>
        </w:rPr>
        <w:t>close</w:t>
      </w:r>
      <w:r>
        <w:t xml:space="preserve"> </w:t>
      </w:r>
      <w:r w:rsidRPr="000C5F50">
        <w:t>SQL Server Management Studio</w:t>
      </w:r>
      <w:r>
        <w:t>.</w:t>
      </w:r>
    </w:p>
    <w:p w14:paraId="34DB3874" w14:textId="77777777" w:rsidR="00106F23" w:rsidRDefault="00106F23" w:rsidP="00106F23">
      <w:pPr>
        <w:pStyle w:val="Heading4"/>
      </w:pPr>
      <w:r>
        <w:t>Create Sample Resource Website &amp; Deploy Sample Services Project</w:t>
      </w:r>
    </w:p>
    <w:p w14:paraId="59119A33" w14:textId="77777777" w:rsidR="00106F23" w:rsidRDefault="00106F23" w:rsidP="00326614">
      <w:pPr>
        <w:pStyle w:val="LabStepNumbered"/>
      </w:pPr>
      <w:r>
        <w:t>Create a new IIS web site to host the sample CPT OData web services:</w:t>
      </w:r>
    </w:p>
    <w:p w14:paraId="13556B20" w14:textId="77777777" w:rsidR="00106F23" w:rsidRDefault="00106F23" w:rsidP="00896DA0">
      <w:pPr>
        <w:pStyle w:val="LabStepNumberedLevel2"/>
      </w:pPr>
      <w:r>
        <w:t xml:space="preserve">Run a PowerShell script, found in the </w:t>
      </w:r>
      <w:proofErr w:type="spellStart"/>
      <w:r w:rsidRPr="00757E3D">
        <w:rPr>
          <w:b/>
        </w:rPr>
        <w:t>ExtraStudentFiles</w:t>
      </w:r>
      <w:proofErr w:type="spellEnd"/>
      <w:r>
        <w:t xml:space="preserve"> folder in the student folder: </w:t>
      </w:r>
    </w:p>
    <w:p w14:paraId="4EFB60DF" w14:textId="77777777" w:rsidR="00106F23" w:rsidRDefault="00106F23" w:rsidP="00896DA0">
      <w:pPr>
        <w:pStyle w:val="LabStepNumberedLevel3"/>
      </w:pPr>
      <w:r>
        <w:t xml:space="preserve">Right-click </w:t>
      </w:r>
      <w:r w:rsidRPr="00757E3D">
        <w:rPr>
          <w:b/>
        </w:rPr>
        <w:t>CreateCptResourcesWebSite</w:t>
      </w:r>
      <w:r w:rsidRPr="00BC2C8D">
        <w:rPr>
          <w:b/>
        </w:rPr>
        <w:t>.ps1</w:t>
      </w:r>
      <w:r>
        <w:t xml:space="preserve"> and select </w:t>
      </w:r>
      <w:proofErr w:type="gramStart"/>
      <w:r w:rsidRPr="00BC2C8D">
        <w:rPr>
          <w:b/>
        </w:rPr>
        <w:t>Run</w:t>
      </w:r>
      <w:proofErr w:type="gramEnd"/>
      <w:r w:rsidRPr="00BC2C8D">
        <w:rPr>
          <w:b/>
        </w:rPr>
        <w:t xml:space="preserve"> with PowerShell</w:t>
      </w:r>
      <w:r>
        <w:t>. This file can be found in the files associated with this course:</w:t>
      </w:r>
    </w:p>
    <w:p w14:paraId="1CC03856" w14:textId="77777777" w:rsidR="00106F23" w:rsidRPr="008018D6" w:rsidRDefault="00106F23" w:rsidP="00106F23">
      <w:pPr>
        <w:pStyle w:val="LabStepCodeBlockLevel2"/>
      </w:pPr>
      <w:r>
        <w:t>[..]\ExtraStudentFiles\Scripts</w:t>
      </w:r>
    </w:p>
    <w:p w14:paraId="153DEF3F" w14:textId="77777777" w:rsidR="00106F23" w:rsidRDefault="00106F23" w:rsidP="00106F23">
      <w:pPr>
        <w:pStyle w:val="LabExerciseCallout"/>
      </w:pPr>
      <w:r>
        <w:t xml:space="preserve">This script will create a new website in IIS named </w:t>
      </w:r>
      <w:r w:rsidRPr="00757E3D">
        <w:rPr>
          <w:b/>
        </w:rPr>
        <w:t>CPT Resources – 81</w:t>
      </w:r>
      <w:r>
        <w:t xml:space="preserve"> with a binding of </w:t>
      </w:r>
      <w:r w:rsidRPr="00757E3D">
        <w:rPr>
          <w:b/>
        </w:rPr>
        <w:t>http://cptresources.wingtip.com:81</w:t>
      </w:r>
      <w:r>
        <w:t>.</w:t>
      </w:r>
    </w:p>
    <w:p w14:paraId="040FF99D" w14:textId="77777777" w:rsidR="00106F23" w:rsidRDefault="00106F23" w:rsidP="00930E1C">
      <w:pPr>
        <w:pStyle w:val="LabStepNumberedLevel2"/>
      </w:pPr>
      <w:r>
        <w:t>Close the PowerShell console window.</w:t>
      </w:r>
    </w:p>
    <w:p w14:paraId="73E7B893" w14:textId="77777777" w:rsidR="00106F23" w:rsidRDefault="00106F23" w:rsidP="00930E1C">
      <w:pPr>
        <w:pStyle w:val="LabStepNumbered"/>
      </w:pPr>
      <w:r>
        <w:t>Install the CPT Services sample OData Web services project:</w:t>
      </w:r>
    </w:p>
    <w:p w14:paraId="7E7D256F" w14:textId="77777777" w:rsidR="00930E1C" w:rsidRDefault="00106F23" w:rsidP="00930E1C">
      <w:pPr>
        <w:pStyle w:val="LabStepNumberedLevel2"/>
      </w:pPr>
      <w:r>
        <w:t xml:space="preserve">Open </w:t>
      </w:r>
      <w:r w:rsidRPr="00930E1C">
        <w:rPr>
          <w:b/>
        </w:rPr>
        <w:t>Internet Information Services (IIS) Manager</w:t>
      </w:r>
      <w:r>
        <w:t>:</w:t>
      </w:r>
    </w:p>
    <w:p w14:paraId="67B0AB9A" w14:textId="77777777" w:rsidR="009E0240" w:rsidRDefault="0054554A" w:rsidP="00930E1C">
      <w:pPr>
        <w:pStyle w:val="LabStepNumberedLevel3"/>
        <w:rPr>
          <w:b/>
        </w:rPr>
      </w:pPr>
      <w:r>
        <w:rPr>
          <w:b/>
        </w:rPr>
        <w:t>Windows Keyboard Key</w:t>
      </w:r>
      <w:r w:rsidRPr="00F157FA">
        <w:rPr>
          <w:b/>
        </w:rPr>
        <w:t xml:space="preserve"> </w:t>
      </w:r>
      <w:r w:rsidRPr="00F157FA">
        <w:rPr>
          <w:b/>
        </w:rPr>
        <w:sym w:font="Wingdings" w:char="F0E0"/>
      </w:r>
      <w:r w:rsidRPr="00F157FA">
        <w:rPr>
          <w:b/>
        </w:rPr>
        <w:t xml:space="preserve"> </w:t>
      </w:r>
      <w:r w:rsidR="00106F23" w:rsidRPr="00930E1C">
        <w:rPr>
          <w:b/>
        </w:rPr>
        <w:t>Internet Information Services (IIS) Manager</w:t>
      </w:r>
    </w:p>
    <w:p w14:paraId="7887F840" w14:textId="06E3DA3D" w:rsidR="009E0240" w:rsidRPr="009E0240" w:rsidRDefault="0054554A" w:rsidP="009E0240">
      <w:pPr>
        <w:pStyle w:val="LabStepScreenshotLevel2"/>
      </w:pPr>
      <w:r>
        <w:drawing>
          <wp:inline distT="0" distB="0" distL="0" distR="0" wp14:anchorId="1DDFD790" wp14:editId="6F41FB35">
            <wp:extent cx="569843" cy="569843"/>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8125" cy="568125"/>
                    </a:xfrm>
                    <a:prstGeom prst="rect">
                      <a:avLst/>
                    </a:prstGeom>
                  </pic:spPr>
                </pic:pic>
              </a:graphicData>
            </a:graphic>
          </wp:inline>
        </w:drawing>
      </w:r>
    </w:p>
    <w:p w14:paraId="7DB8E93F" w14:textId="77777777" w:rsidR="00930E1C" w:rsidRDefault="00106F23" w:rsidP="00930E1C">
      <w:pPr>
        <w:pStyle w:val="LabStepNumberedLevel2"/>
      </w:pPr>
      <w:r>
        <w:t xml:space="preserve">In the left-hand </w:t>
      </w:r>
      <w:r w:rsidRPr="00930E1C">
        <w:rPr>
          <w:b/>
        </w:rPr>
        <w:t>Connections</w:t>
      </w:r>
      <w:r>
        <w:t xml:space="preserve"> pane, expand the tree to the following location:</w:t>
      </w:r>
    </w:p>
    <w:p w14:paraId="04561E94" w14:textId="5C3A05F3" w:rsidR="00106F23" w:rsidRPr="00930E1C" w:rsidRDefault="006A581A" w:rsidP="00930E1C">
      <w:pPr>
        <w:pStyle w:val="LabStepNumberedLevel3"/>
        <w:rPr>
          <w:b/>
        </w:rPr>
      </w:pPr>
      <w:r>
        <w:rPr>
          <w:b/>
        </w:rPr>
        <w:t>WINGTIPSERVER</w:t>
      </w:r>
      <w:r w:rsidR="00106F23" w:rsidRPr="00930E1C">
        <w:rPr>
          <w:b/>
        </w:rPr>
        <w:t xml:space="preserve"> </w:t>
      </w:r>
      <w:r w:rsidR="00106F23" w:rsidRPr="00930E1C">
        <w:rPr>
          <w:b/>
        </w:rPr>
        <w:sym w:font="Wingdings" w:char="F0E0"/>
      </w:r>
      <w:r w:rsidR="00106F23" w:rsidRPr="00930E1C">
        <w:rPr>
          <w:b/>
        </w:rPr>
        <w:t xml:space="preserve"> Sites </w:t>
      </w:r>
      <w:r w:rsidR="00106F23" w:rsidRPr="00930E1C">
        <w:rPr>
          <w:b/>
        </w:rPr>
        <w:sym w:font="Wingdings" w:char="F0E0"/>
      </w:r>
      <w:r w:rsidR="00106F23" w:rsidRPr="00930E1C">
        <w:rPr>
          <w:b/>
        </w:rPr>
        <w:t xml:space="preserve"> CPT Resources – 81</w:t>
      </w:r>
    </w:p>
    <w:p w14:paraId="76DFC990" w14:textId="77777777" w:rsidR="00106F23" w:rsidRDefault="00106F23" w:rsidP="00930E1C">
      <w:pPr>
        <w:pStyle w:val="LabStepNumberedLevel2"/>
      </w:pPr>
      <w:r>
        <w:t xml:space="preserve">Right-click </w:t>
      </w:r>
      <w:r w:rsidRPr="00930E1C">
        <w:rPr>
          <w:b/>
        </w:rPr>
        <w:t>CPT Resources – 81</w:t>
      </w:r>
      <w:r>
        <w:t xml:space="preserve"> and select </w:t>
      </w:r>
      <w:r w:rsidRPr="00930E1C">
        <w:rPr>
          <w:b/>
        </w:rPr>
        <w:t xml:space="preserve">Deploy </w:t>
      </w:r>
      <w:r w:rsidRPr="00930E1C">
        <w:rPr>
          <w:b/>
        </w:rPr>
        <w:sym w:font="Wingdings" w:char="F0E0"/>
      </w:r>
      <w:r w:rsidRPr="00930E1C">
        <w:rPr>
          <w:b/>
        </w:rPr>
        <w:t xml:space="preserve"> Import Application</w:t>
      </w:r>
      <w:r>
        <w:t>.</w:t>
      </w:r>
    </w:p>
    <w:p w14:paraId="02448331" w14:textId="45087399" w:rsidR="00106F23" w:rsidRDefault="0054554A" w:rsidP="00930E1C">
      <w:pPr>
        <w:pStyle w:val="LabStepScreenshotLevel2"/>
      </w:pPr>
      <w:r>
        <w:drawing>
          <wp:inline distT="0" distB="0" distL="0" distR="0" wp14:anchorId="704799F5" wp14:editId="354E97B2">
            <wp:extent cx="3372338" cy="3187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72338" cy="3187148"/>
                    </a:xfrm>
                    <a:prstGeom prst="rect">
                      <a:avLst/>
                    </a:prstGeom>
                  </pic:spPr>
                </pic:pic>
              </a:graphicData>
            </a:graphic>
          </wp:inline>
        </w:drawing>
      </w:r>
    </w:p>
    <w:p w14:paraId="1969953E" w14:textId="77777777" w:rsidR="00106F23" w:rsidRDefault="00106F23" w:rsidP="00930E1C">
      <w:pPr>
        <w:pStyle w:val="LabStepNumberedLevel2"/>
      </w:pPr>
      <w:r>
        <w:t xml:space="preserve">In the </w:t>
      </w:r>
      <w:r w:rsidRPr="009F42F1">
        <w:rPr>
          <w:b/>
        </w:rPr>
        <w:t>Import Application Package</w:t>
      </w:r>
      <w:r>
        <w:t xml:space="preserve"> dialog’s </w:t>
      </w:r>
      <w:r w:rsidRPr="009F42F1">
        <w:rPr>
          <w:b/>
        </w:rPr>
        <w:t>Select the Package</w:t>
      </w:r>
      <w:r>
        <w:t xml:space="preserve"> page, browse to the file </w:t>
      </w:r>
      <w:r w:rsidRPr="00303827">
        <w:rPr>
          <w:b/>
        </w:rPr>
        <w:t>CptServices_WebDeployPackage.zip</w:t>
      </w:r>
      <w:r>
        <w:t xml:space="preserve"> found in the files associated with this course:</w:t>
      </w:r>
    </w:p>
    <w:p w14:paraId="028F25F9" w14:textId="77777777" w:rsidR="00106F23" w:rsidRPr="008018D6" w:rsidRDefault="00106F23" w:rsidP="00106F23">
      <w:pPr>
        <w:pStyle w:val="LabStepCodeBlockLevel2"/>
      </w:pPr>
      <w:r>
        <w:t>[..]\ExtraStudentFiles\Resources</w:t>
      </w:r>
    </w:p>
    <w:p w14:paraId="48B07FA6" w14:textId="53E3278F" w:rsidR="00106F23" w:rsidRDefault="00106F23" w:rsidP="00930E1C">
      <w:pPr>
        <w:pStyle w:val="LabStepNumberedLevel2"/>
      </w:pPr>
      <w:r>
        <w:t xml:space="preserve">Click </w:t>
      </w:r>
      <w:r w:rsidR="0034170E">
        <w:rPr>
          <w:b/>
        </w:rPr>
        <w:t xml:space="preserve">Open </w:t>
      </w:r>
      <w:r w:rsidR="0034170E">
        <w:t xml:space="preserve">and then click </w:t>
      </w:r>
      <w:proofErr w:type="gramStart"/>
      <w:r w:rsidRPr="0034170E">
        <w:rPr>
          <w:b/>
        </w:rPr>
        <w:t>Next</w:t>
      </w:r>
      <w:proofErr w:type="gramEnd"/>
      <w:r>
        <w:t>.</w:t>
      </w:r>
    </w:p>
    <w:p w14:paraId="361DD401" w14:textId="77777777" w:rsidR="00106F23" w:rsidRDefault="00106F23" w:rsidP="00930E1C">
      <w:pPr>
        <w:pStyle w:val="LabStepNumberedLevel2"/>
      </w:pPr>
      <w:r>
        <w:t xml:space="preserve">On the </w:t>
      </w:r>
      <w:r w:rsidRPr="006507AD">
        <w:rPr>
          <w:b/>
        </w:rPr>
        <w:t>Select the Contents of the Package</w:t>
      </w:r>
      <w:r>
        <w:t xml:space="preserve"> page, click </w:t>
      </w:r>
      <w:proofErr w:type="gramStart"/>
      <w:r w:rsidRPr="006507AD">
        <w:rPr>
          <w:b/>
        </w:rPr>
        <w:t>Next</w:t>
      </w:r>
      <w:proofErr w:type="gramEnd"/>
      <w:r>
        <w:t>.</w:t>
      </w:r>
    </w:p>
    <w:p w14:paraId="6E38098F" w14:textId="77777777" w:rsidR="009E0240" w:rsidRPr="009E0240" w:rsidRDefault="00106F23" w:rsidP="00930E1C">
      <w:pPr>
        <w:pStyle w:val="LabStepNumberedLevel2"/>
      </w:pPr>
      <w:r>
        <w:lastRenderedPageBreak/>
        <w:t xml:space="preserve">On the </w:t>
      </w:r>
      <w:r w:rsidRPr="0034170E">
        <w:rPr>
          <w:b/>
        </w:rPr>
        <w:t>Enter Application Package Information</w:t>
      </w:r>
      <w:r>
        <w:t xml:space="preserve"> page, </w:t>
      </w:r>
      <w:r w:rsidR="0034170E">
        <w:t xml:space="preserve">make sure the </w:t>
      </w:r>
      <w:r w:rsidRPr="0034170E">
        <w:rPr>
          <w:b/>
        </w:rPr>
        <w:t>Application Path</w:t>
      </w:r>
      <w:r>
        <w:t xml:space="preserve"> </w:t>
      </w:r>
      <w:r w:rsidR="0034170E">
        <w:t xml:space="preserve">is set </w:t>
      </w:r>
      <w:r>
        <w:t xml:space="preserve">to </w:t>
      </w:r>
      <w:r w:rsidRPr="0034170E">
        <w:rPr>
          <w:b/>
        </w:rPr>
        <w:t>services</w:t>
      </w:r>
      <w:r>
        <w:t xml:space="preserve"> and click </w:t>
      </w:r>
      <w:r w:rsidRPr="0034170E">
        <w:rPr>
          <w:b/>
        </w:rPr>
        <w:t>Next.</w:t>
      </w:r>
    </w:p>
    <w:p w14:paraId="0D0A8190" w14:textId="30480B0A" w:rsidR="00106F23" w:rsidRDefault="0034170E" w:rsidP="009E0240">
      <w:pPr>
        <w:pStyle w:val="LabStepScreenshotLevel2"/>
      </w:pPr>
      <w:r>
        <w:drawing>
          <wp:inline distT="0" distB="0" distL="0" distR="0" wp14:anchorId="522B97CB" wp14:editId="55119E16">
            <wp:extent cx="3293648" cy="24980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95201" cy="2499213"/>
                    </a:xfrm>
                    <a:prstGeom prst="rect">
                      <a:avLst/>
                    </a:prstGeom>
                  </pic:spPr>
                </pic:pic>
              </a:graphicData>
            </a:graphic>
          </wp:inline>
        </w:drawing>
      </w:r>
    </w:p>
    <w:p w14:paraId="67193904" w14:textId="77777777" w:rsidR="00106F23" w:rsidRDefault="00106F23" w:rsidP="00930E1C">
      <w:pPr>
        <w:pStyle w:val="LabStepNumberedLevel2"/>
      </w:pPr>
      <w:r>
        <w:t xml:space="preserve">After the package is deployed, click </w:t>
      </w:r>
      <w:r w:rsidRPr="00193651">
        <w:rPr>
          <w:b/>
        </w:rPr>
        <w:t>Finish</w:t>
      </w:r>
      <w:r>
        <w:t xml:space="preserve"> on the </w:t>
      </w:r>
      <w:r w:rsidRPr="00193651">
        <w:rPr>
          <w:b/>
        </w:rPr>
        <w:t>Installation Progress and Summary</w:t>
      </w:r>
      <w:r>
        <w:t xml:space="preserve"> page to close the dialog.</w:t>
      </w:r>
    </w:p>
    <w:p w14:paraId="4DAD4823" w14:textId="77777777" w:rsidR="00106F23" w:rsidRDefault="00106F23" w:rsidP="00930E1C">
      <w:pPr>
        <w:pStyle w:val="LabStepNumbered"/>
      </w:pPr>
      <w:r>
        <w:t>Verify the sample OData services are working:</w:t>
      </w:r>
    </w:p>
    <w:p w14:paraId="0BB53FF5" w14:textId="77777777" w:rsidR="00106F23" w:rsidRDefault="00106F23" w:rsidP="00930E1C">
      <w:pPr>
        <w:pStyle w:val="LabStepNumberedLevel2"/>
      </w:pPr>
      <w:r>
        <w:t>Open Internet Explorer and try to navigate to the following OData services:</w:t>
      </w:r>
    </w:p>
    <w:p w14:paraId="43635A4B" w14:textId="3C4F805A" w:rsidR="00106F23" w:rsidRDefault="00160E40" w:rsidP="00930E1C">
      <w:pPr>
        <w:pStyle w:val="LabStepNumberedLevel3"/>
      </w:pPr>
      <w:hyperlink r:id="rId21" w:history="1">
        <w:r w:rsidR="00106F23" w:rsidRPr="00934B95">
          <w:rPr>
            <w:rStyle w:val="Hyperlink"/>
          </w:rPr>
          <w:t>http://cptresources.wingtip.com:81/services/AdventureWorks2012Person.svc</w:t>
        </w:r>
      </w:hyperlink>
    </w:p>
    <w:p w14:paraId="558BC33D" w14:textId="50FBC094" w:rsidR="00106F23" w:rsidRDefault="00160E40" w:rsidP="00930E1C">
      <w:pPr>
        <w:pStyle w:val="LabStepNumberedLevel3"/>
      </w:pPr>
      <w:hyperlink r:id="rId22" w:history="1">
        <w:r w:rsidR="00106F23" w:rsidRPr="00934B95">
          <w:rPr>
            <w:rStyle w:val="Hyperlink"/>
          </w:rPr>
          <w:t>http://cptresources.wingtip.com:81/services/AdventureWorks2012Product.svc</w:t>
        </w:r>
      </w:hyperlink>
    </w:p>
    <w:p w14:paraId="6DCDECC0" w14:textId="77777777" w:rsidR="00106F23" w:rsidRDefault="00160E40" w:rsidP="00930E1C">
      <w:pPr>
        <w:pStyle w:val="LabStepNumberedLevel3"/>
      </w:pPr>
      <w:hyperlink r:id="rId23" w:history="1">
        <w:r w:rsidR="00106F23" w:rsidRPr="00934B95">
          <w:rPr>
            <w:rStyle w:val="Hyperlink"/>
          </w:rPr>
          <w:t>http://cptresources.wingtip.com:81/services/Calculator.svc</w:t>
        </w:r>
      </w:hyperlink>
      <w:r w:rsidR="00106F23">
        <w:t xml:space="preserve"> </w:t>
      </w:r>
    </w:p>
    <w:p w14:paraId="100069AE" w14:textId="77777777" w:rsidR="00106F23" w:rsidRDefault="00106F23" w:rsidP="00930E1C">
      <w:pPr>
        <w:pStyle w:val="LabStepNumberedLevel2"/>
      </w:pPr>
      <w:r>
        <w:t>You should see XML returned by all services as the following figure shows:</w:t>
      </w:r>
    </w:p>
    <w:p w14:paraId="7AE2E949" w14:textId="630A8876" w:rsidR="00106F23" w:rsidRDefault="00264696" w:rsidP="00106F23">
      <w:pPr>
        <w:pStyle w:val="LabStepScreenshot"/>
      </w:pPr>
      <w:r>
        <w:rPr>
          <w:noProof/>
        </w:rPr>
        <w:drawing>
          <wp:inline distT="0" distB="0" distL="0" distR="0" wp14:anchorId="5A5A3AA3" wp14:editId="1D1BB3B0">
            <wp:extent cx="5520143" cy="3279648"/>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28425" cy="3284569"/>
                    </a:xfrm>
                    <a:prstGeom prst="rect">
                      <a:avLst/>
                    </a:prstGeom>
                  </pic:spPr>
                </pic:pic>
              </a:graphicData>
            </a:graphic>
          </wp:inline>
        </w:drawing>
      </w:r>
    </w:p>
    <w:p w14:paraId="1AA9AC5D" w14:textId="77777777" w:rsidR="00264696" w:rsidRDefault="00264696" w:rsidP="00264696">
      <w:pPr>
        <w:pStyle w:val="LabStepNumberedLevel2"/>
      </w:pPr>
      <w:r>
        <w:t>Open Internet Explorer and try to navigate to the following OData services:</w:t>
      </w:r>
    </w:p>
    <w:p w14:paraId="7A46269A" w14:textId="3918786A" w:rsidR="00264696" w:rsidRDefault="00160E40" w:rsidP="00264696">
      <w:pPr>
        <w:pStyle w:val="LabStepNumberedLevel3"/>
      </w:pPr>
      <w:hyperlink r:id="rId25" w:history="1">
        <w:r w:rsidR="00C04E1A" w:rsidRPr="005118FE">
          <w:rPr>
            <w:rStyle w:val="Hyperlink"/>
          </w:rPr>
          <w:t>http://cptresources.wingtip.com:81/services/AdventureWorks2012Person.svc/People</w:t>
        </w:r>
      </w:hyperlink>
      <w:r w:rsidR="00C04E1A">
        <w:t xml:space="preserve"> </w:t>
      </w:r>
      <w:r w:rsidR="00C04E1A" w:rsidRPr="00C04E1A">
        <w:t>(see note below)</w:t>
      </w:r>
    </w:p>
    <w:p w14:paraId="7043D256" w14:textId="04803D1F" w:rsidR="00264696" w:rsidRDefault="00160E40" w:rsidP="00264696">
      <w:pPr>
        <w:pStyle w:val="LabStepNumberedLevel3"/>
      </w:pPr>
      <w:hyperlink r:id="rId26" w:history="1">
        <w:r w:rsidR="00264696" w:rsidRPr="00844924">
          <w:rPr>
            <w:rStyle w:val="Hyperlink"/>
          </w:rPr>
          <w:t>http://cptresources.wingtip.com:81/services/AdventureWorks2012Product.svc/Products</w:t>
        </w:r>
      </w:hyperlink>
    </w:p>
    <w:p w14:paraId="2D67E3DB" w14:textId="579D2DB2" w:rsidR="00264696" w:rsidRDefault="00264696" w:rsidP="00C04E1A">
      <w:pPr>
        <w:pStyle w:val="LabExerciseCallout"/>
      </w:pPr>
      <w:r>
        <w:lastRenderedPageBreak/>
        <w:t xml:space="preserve">With the </w:t>
      </w:r>
      <w:proofErr w:type="spellStart"/>
      <w:r w:rsidRPr="00264696">
        <w:t>Person.svc</w:t>
      </w:r>
      <w:proofErr w:type="spellEnd"/>
      <w:r>
        <w:t xml:space="preserve">/People you should see a message that </w:t>
      </w:r>
      <w:r w:rsidRPr="00264696">
        <w:t>Internet Explorer cannot display this feed (The size of this feed exceeds the download limit)</w:t>
      </w:r>
    </w:p>
    <w:p w14:paraId="5D7D342A" w14:textId="77777777" w:rsidR="009E0240" w:rsidRDefault="00264696" w:rsidP="00264696">
      <w:pPr>
        <w:pStyle w:val="LabStepNumberedLevel2"/>
      </w:pPr>
      <w:r>
        <w:t xml:space="preserve">With the </w:t>
      </w:r>
      <w:proofErr w:type="spellStart"/>
      <w:r w:rsidRPr="00264696">
        <w:rPr>
          <w:b/>
        </w:rPr>
        <w:t>Products.svc</w:t>
      </w:r>
      <w:proofErr w:type="spellEnd"/>
      <w:r>
        <w:rPr>
          <w:b/>
        </w:rPr>
        <w:t>/Products</w:t>
      </w:r>
      <w:r>
        <w:t xml:space="preserve"> you should see feed information on Products similar to that shown in the image below:</w:t>
      </w:r>
    </w:p>
    <w:p w14:paraId="19466B11" w14:textId="6BA7D094" w:rsidR="00264696" w:rsidRDefault="00264696" w:rsidP="009E0240">
      <w:pPr>
        <w:pStyle w:val="LabStepScreenshotLevel2"/>
      </w:pPr>
      <w:r>
        <w:drawing>
          <wp:inline distT="0" distB="0" distL="0" distR="0" wp14:anchorId="5C1140DB" wp14:editId="645979A9">
            <wp:extent cx="4841848" cy="2882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41848" cy="2882348"/>
                    </a:xfrm>
                    <a:prstGeom prst="rect">
                      <a:avLst/>
                    </a:prstGeom>
                  </pic:spPr>
                </pic:pic>
              </a:graphicData>
            </a:graphic>
          </wp:inline>
        </w:drawing>
      </w:r>
    </w:p>
    <w:p w14:paraId="6E1C94BF" w14:textId="77777777" w:rsidR="00106F23" w:rsidRPr="00B75121" w:rsidRDefault="00106F23" w:rsidP="00106F23">
      <w:r>
        <w:t>You are now ready to perform the following lab exercises.</w:t>
      </w:r>
    </w:p>
    <w:p w14:paraId="59834DB5" w14:textId="77777777" w:rsidR="00106F23" w:rsidRDefault="00106F23" w:rsidP="00106F23">
      <w:pPr>
        <w:pStyle w:val="Heading3"/>
      </w:pPr>
      <w:r>
        <w:t xml:space="preserve">Exercise 2: Working with the jQuery and </w:t>
      </w:r>
      <w:proofErr w:type="spellStart"/>
      <w:r>
        <w:t>datajs</w:t>
      </w:r>
      <w:proofErr w:type="spellEnd"/>
      <w:r>
        <w:t xml:space="preserve"> JavaScript Libraries</w:t>
      </w:r>
    </w:p>
    <w:p w14:paraId="1D490F5E" w14:textId="77777777" w:rsidR="00106F23" w:rsidRDefault="00106F23" w:rsidP="00930E1C">
      <w:pPr>
        <w:pStyle w:val="LabExerciseLeadIn"/>
      </w:pPr>
      <w:r>
        <w:t xml:space="preserve">In this exercise you will create a simple example that uses the </w:t>
      </w:r>
      <w:proofErr w:type="spellStart"/>
      <w:r>
        <w:t>datajs</w:t>
      </w:r>
      <w:proofErr w:type="spellEnd"/>
      <w:r>
        <w:t xml:space="preserve"> library to query data from the OData services you created in the previous exercise. You will also use jQuery to access HTML objects on the page.</w:t>
      </w:r>
    </w:p>
    <w:p w14:paraId="16DF513B" w14:textId="77777777" w:rsidR="00106F23" w:rsidRDefault="00106F23" w:rsidP="00930E1C">
      <w:pPr>
        <w:pStyle w:val="LabStepNumbered"/>
        <w:numPr>
          <w:ilvl w:val="0"/>
          <w:numId w:val="43"/>
        </w:numPr>
      </w:pPr>
      <w:r>
        <w:t>Create a new project in Visual Studio 2012:</w:t>
      </w:r>
    </w:p>
    <w:p w14:paraId="787863B2" w14:textId="77777777" w:rsidR="00930E1C" w:rsidRDefault="00106F23" w:rsidP="00930E1C">
      <w:pPr>
        <w:pStyle w:val="LabStepNumberedLevel2"/>
      </w:pPr>
      <w:r>
        <w:t xml:space="preserve">Launch </w:t>
      </w:r>
      <w:r w:rsidRPr="00930E1C">
        <w:rPr>
          <w:b/>
        </w:rPr>
        <w:t>Visual Studio 2012</w:t>
      </w:r>
      <w:r>
        <w:t xml:space="preserve"> as administrator: </w:t>
      </w:r>
    </w:p>
    <w:p w14:paraId="1FF9B222" w14:textId="77777777" w:rsidR="009E0240" w:rsidRDefault="00264696" w:rsidP="00930E1C">
      <w:pPr>
        <w:pStyle w:val="LabStepNumberedLevel3"/>
        <w:rPr>
          <w:b/>
        </w:rPr>
      </w:pPr>
      <w:r>
        <w:rPr>
          <w:b/>
        </w:rPr>
        <w:t>Windows Keyboard Key</w:t>
      </w:r>
      <w:r w:rsidR="00106F23" w:rsidRPr="00930E1C">
        <w:rPr>
          <w:b/>
        </w:rPr>
        <w:t xml:space="preserve"> </w:t>
      </w:r>
      <w:r w:rsidR="00106F23" w:rsidRPr="00930E1C">
        <w:rPr>
          <w:b/>
        </w:rPr>
        <w:sym w:font="Wingdings" w:char="F0E0"/>
      </w:r>
      <w:r w:rsidR="00106F23" w:rsidRPr="00930E1C">
        <w:rPr>
          <w:b/>
        </w:rPr>
        <w:t xml:space="preserve"> </w:t>
      </w:r>
      <w:r w:rsidRPr="00264696">
        <w:rPr>
          <w:b/>
        </w:rPr>
        <w:t>Right click</w:t>
      </w:r>
      <w:r>
        <w:t xml:space="preserve"> on the </w:t>
      </w:r>
      <w:r w:rsidR="00106F23" w:rsidRPr="00930E1C">
        <w:rPr>
          <w:b/>
        </w:rPr>
        <w:t>Visual Studio 2012</w:t>
      </w:r>
      <w:r>
        <w:rPr>
          <w:b/>
        </w:rPr>
        <w:t xml:space="preserve"> </w:t>
      </w:r>
      <w:r>
        <w:t xml:space="preserve">tile and select </w:t>
      </w:r>
      <w:r w:rsidRPr="00264696">
        <w:rPr>
          <w:b/>
        </w:rPr>
        <w:t>Run as administrator</w:t>
      </w:r>
    </w:p>
    <w:p w14:paraId="103C143C" w14:textId="56C051BD" w:rsidR="00106F23" w:rsidRPr="00930E1C" w:rsidRDefault="00264696" w:rsidP="009E0240">
      <w:pPr>
        <w:pStyle w:val="LabStepScreenshotLevel2"/>
        <w:rPr>
          <w:b/>
        </w:rPr>
      </w:pPr>
      <w:r>
        <w:drawing>
          <wp:inline distT="0" distB="0" distL="0" distR="0" wp14:anchorId="0C041333" wp14:editId="7308E87B">
            <wp:extent cx="1299277" cy="16962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299777" cy="1696931"/>
                    </a:xfrm>
                    <a:prstGeom prst="rect">
                      <a:avLst/>
                    </a:prstGeom>
                  </pic:spPr>
                </pic:pic>
              </a:graphicData>
            </a:graphic>
          </wp:inline>
        </w:drawing>
      </w:r>
    </w:p>
    <w:p w14:paraId="6BE1066E" w14:textId="4404C391" w:rsidR="00106F23" w:rsidRDefault="00264696" w:rsidP="00930E1C">
      <w:pPr>
        <w:pStyle w:val="LabStepNumberedLevel2"/>
      </w:pPr>
      <w:r>
        <w:t>In Visual Studio s</w:t>
      </w:r>
      <w:r w:rsidR="00106F23">
        <w:t xml:space="preserve">elect </w:t>
      </w:r>
      <w:r w:rsidR="00106F23" w:rsidRPr="000C3A99">
        <w:rPr>
          <w:b/>
        </w:rPr>
        <w:t xml:space="preserve">File </w:t>
      </w:r>
      <w:r w:rsidR="00106F23" w:rsidRPr="000C3A99">
        <w:rPr>
          <w:b/>
        </w:rPr>
        <w:sym w:font="Wingdings" w:char="F0E0"/>
      </w:r>
      <w:r w:rsidR="00106F23" w:rsidRPr="000C3A99">
        <w:rPr>
          <w:b/>
        </w:rPr>
        <w:t xml:space="preserve"> New </w:t>
      </w:r>
      <w:r w:rsidR="00106F23" w:rsidRPr="000C3A99">
        <w:rPr>
          <w:b/>
        </w:rPr>
        <w:sym w:font="Wingdings" w:char="F0E0"/>
      </w:r>
      <w:r w:rsidR="00106F23" w:rsidRPr="000C3A99">
        <w:rPr>
          <w:b/>
        </w:rPr>
        <w:t xml:space="preserve"> Project</w:t>
      </w:r>
      <w:r w:rsidR="00106F23">
        <w:t>.</w:t>
      </w:r>
    </w:p>
    <w:p w14:paraId="32C0927D" w14:textId="77777777" w:rsidR="00106F23" w:rsidRDefault="00106F23" w:rsidP="00930E1C">
      <w:pPr>
        <w:pStyle w:val="LabStepNumberedLevel2"/>
      </w:pPr>
      <w:r>
        <w:t xml:space="preserve">In the </w:t>
      </w:r>
      <w:r w:rsidRPr="004008BD">
        <w:rPr>
          <w:b/>
        </w:rPr>
        <w:t>New Project</w:t>
      </w:r>
      <w:r>
        <w:t xml:space="preserve"> dialog:</w:t>
      </w:r>
    </w:p>
    <w:p w14:paraId="20C087E0" w14:textId="77777777" w:rsidR="00106F23" w:rsidRDefault="00106F23" w:rsidP="000A5285">
      <w:pPr>
        <w:pStyle w:val="LabStepNumberedLevel3"/>
      </w:pPr>
      <w:r>
        <w:t xml:space="preserve">Find the </w:t>
      </w:r>
      <w:r w:rsidRPr="000A5285">
        <w:rPr>
          <w:b/>
        </w:rPr>
        <w:t>ASP.NET Empty Web Application</w:t>
      </w:r>
      <w:r>
        <w:t xml:space="preserve"> template under the </w:t>
      </w:r>
      <w:r w:rsidRPr="000A5285">
        <w:rPr>
          <w:b/>
        </w:rPr>
        <w:t>Templates \ Visual C# \ Web</w:t>
      </w:r>
      <w:r>
        <w:t xml:space="preserve"> section.</w:t>
      </w:r>
    </w:p>
    <w:p w14:paraId="15295446" w14:textId="77777777" w:rsidR="00106F23" w:rsidRDefault="00106F23" w:rsidP="000A5285">
      <w:pPr>
        <w:pStyle w:val="LabStepNumberedLevel3"/>
      </w:pPr>
      <w:r w:rsidRPr="000A5285">
        <w:rPr>
          <w:b/>
        </w:rPr>
        <w:t>Name</w:t>
      </w:r>
      <w:r>
        <w:t xml:space="preserve">: </w:t>
      </w:r>
      <w:proofErr w:type="spellStart"/>
      <w:r>
        <w:t>DataJsExample</w:t>
      </w:r>
      <w:proofErr w:type="spellEnd"/>
    </w:p>
    <w:p w14:paraId="397BE50F" w14:textId="1E6C8F9A" w:rsidR="00554FF8" w:rsidRDefault="00554FF8" w:rsidP="00554FF8">
      <w:pPr>
        <w:pStyle w:val="LabStepNumberedLevel3"/>
      </w:pPr>
      <w:r>
        <w:rPr>
          <w:b/>
        </w:rPr>
        <w:t>Location:</w:t>
      </w:r>
      <w:r>
        <w:t xml:space="preserve"> [</w:t>
      </w:r>
      <w:proofErr w:type="gramStart"/>
      <w:r>
        <w:t>..]</w:t>
      </w:r>
      <w:proofErr w:type="gramEnd"/>
      <w:r w:rsidRPr="004239DF">
        <w:t>\</w:t>
      </w:r>
      <w:proofErr w:type="spellStart"/>
      <w:r w:rsidRPr="004239DF">
        <w:t>DevPracticesTechniques</w:t>
      </w:r>
      <w:proofErr w:type="spellEnd"/>
      <w:r w:rsidRPr="004239DF">
        <w:t>\Exe</w:t>
      </w:r>
      <w:r w:rsidR="007420E7">
        <w:t>rcises\</w:t>
      </w:r>
      <w:proofErr w:type="gramStart"/>
      <w:r w:rsidR="007420E7">
        <w:t>Ex2</w:t>
      </w:r>
      <w:proofErr w:type="gramEnd"/>
      <w:r w:rsidR="007420E7">
        <w:br/>
      </w:r>
      <w:r>
        <w:t xml:space="preserve">(Where [..] represents the location of the student </w:t>
      </w:r>
      <w:r w:rsidR="007420E7">
        <w:t>files (e.g. c:\student\..)</w:t>
      </w:r>
    </w:p>
    <w:p w14:paraId="0DDCA325" w14:textId="5BACDEC0" w:rsidR="007420E7" w:rsidRDefault="007420E7" w:rsidP="00554FF8">
      <w:pPr>
        <w:pStyle w:val="LabStepNumberedLevel3"/>
      </w:pPr>
      <w:r>
        <w:rPr>
          <w:b/>
        </w:rPr>
        <w:t>Uncheck</w:t>
      </w:r>
      <w:r>
        <w:t xml:space="preserve"> the </w:t>
      </w:r>
      <w:r>
        <w:rPr>
          <w:b/>
        </w:rPr>
        <w:t>Create directory for solution</w:t>
      </w:r>
      <w:r>
        <w:t xml:space="preserve"> checkbox</w:t>
      </w:r>
    </w:p>
    <w:p w14:paraId="05CF5A6F" w14:textId="1CD61C72" w:rsidR="00264696" w:rsidRDefault="00264696" w:rsidP="000A5285">
      <w:pPr>
        <w:pStyle w:val="LabStepNumberedLevel3"/>
      </w:pPr>
      <w:r>
        <w:t xml:space="preserve">Click </w:t>
      </w:r>
      <w:r>
        <w:rPr>
          <w:b/>
        </w:rPr>
        <w:t>OK</w:t>
      </w:r>
    </w:p>
    <w:p w14:paraId="6D92C83C" w14:textId="77777777" w:rsidR="00106F23" w:rsidRDefault="00106F23" w:rsidP="000A5285">
      <w:pPr>
        <w:pStyle w:val="LabStepNumbered"/>
      </w:pPr>
      <w:r>
        <w:lastRenderedPageBreak/>
        <w:t>When the project loads, add the required JavaScript libraries to it:</w:t>
      </w:r>
    </w:p>
    <w:p w14:paraId="33189897" w14:textId="77777777" w:rsidR="00106F23" w:rsidRDefault="00106F23" w:rsidP="000A5285">
      <w:pPr>
        <w:pStyle w:val="LabStepNumberedLevel2"/>
      </w:pPr>
      <w:r>
        <w:t xml:space="preserve">Right-click the project </w:t>
      </w:r>
      <w:proofErr w:type="spellStart"/>
      <w:r w:rsidRPr="004008BD">
        <w:rPr>
          <w:b/>
        </w:rPr>
        <w:t>DataJsExample</w:t>
      </w:r>
      <w:proofErr w:type="spellEnd"/>
      <w:r>
        <w:t xml:space="preserve"> in the </w:t>
      </w:r>
      <w:r w:rsidRPr="004008BD">
        <w:rPr>
          <w:b/>
        </w:rPr>
        <w:t>Solution Explorer</w:t>
      </w:r>
      <w:r>
        <w:t xml:space="preserve"> tool window and select </w:t>
      </w:r>
      <w:r w:rsidRPr="004008BD">
        <w:rPr>
          <w:b/>
        </w:rPr>
        <w:t xml:space="preserve">Add </w:t>
      </w:r>
      <w:r w:rsidRPr="004008BD">
        <w:rPr>
          <w:b/>
        </w:rPr>
        <w:sym w:font="Wingdings" w:char="F0E0"/>
      </w:r>
      <w:r w:rsidRPr="004008BD">
        <w:rPr>
          <w:b/>
        </w:rPr>
        <w:t xml:space="preserve"> Existing Item</w:t>
      </w:r>
      <w:r>
        <w:t>.</w:t>
      </w:r>
    </w:p>
    <w:p w14:paraId="51A296D2" w14:textId="77777777" w:rsidR="00106F23" w:rsidRDefault="00106F23" w:rsidP="000A5285">
      <w:pPr>
        <w:pStyle w:val="LabStepNumberedLevel2"/>
      </w:pPr>
      <w:r>
        <w:t xml:space="preserve">In the </w:t>
      </w:r>
      <w:r w:rsidRPr="004008BD">
        <w:rPr>
          <w:b/>
        </w:rPr>
        <w:t>Add Existing Item</w:t>
      </w:r>
      <w:r>
        <w:t xml:space="preserve"> dialog add the jQuery library from the files provided for this course:</w:t>
      </w:r>
    </w:p>
    <w:p w14:paraId="6580D871" w14:textId="77777777" w:rsidR="00106F23" w:rsidRDefault="00106F23" w:rsidP="00106F23">
      <w:pPr>
        <w:pStyle w:val="LabStepCodeBlockLevel2"/>
      </w:pPr>
      <w:r>
        <w:t>[..]\</w:t>
      </w:r>
      <w:r w:rsidRPr="004008BD">
        <w:t>ExtraStudentFiles\Resources\Libraries\jquery\jquery-1.8.1.min.js</w:t>
      </w:r>
    </w:p>
    <w:p w14:paraId="1AFC654F" w14:textId="77777777" w:rsidR="00106F23" w:rsidRDefault="00106F23" w:rsidP="000A5285">
      <w:pPr>
        <w:pStyle w:val="LabStepNumberedLevel2"/>
      </w:pPr>
      <w:r>
        <w:t xml:space="preserve">Repeat the above steps to add the </w:t>
      </w:r>
      <w:proofErr w:type="spellStart"/>
      <w:r>
        <w:t>datajs</w:t>
      </w:r>
      <w:proofErr w:type="spellEnd"/>
      <w:r>
        <w:t xml:space="preserve"> library to the project:</w:t>
      </w:r>
    </w:p>
    <w:p w14:paraId="5FC73DA5" w14:textId="77777777" w:rsidR="00106F23" w:rsidRDefault="00106F23" w:rsidP="00106F23">
      <w:pPr>
        <w:pStyle w:val="LabStepCodeBlockLevel2"/>
      </w:pPr>
      <w:r>
        <w:t>[..]\</w:t>
      </w:r>
      <w:r w:rsidRPr="004008BD">
        <w:t>ExtraStudentFiles\Resources\Libraries\datajs\datajs-1.0.3.min.js</w:t>
      </w:r>
    </w:p>
    <w:p w14:paraId="7994DAC0" w14:textId="77777777" w:rsidR="00106F23" w:rsidRDefault="00106F23" w:rsidP="000A5285">
      <w:pPr>
        <w:pStyle w:val="LabStepNumbered"/>
      </w:pPr>
      <w:r>
        <w:t>Add a new web page to the project:</w:t>
      </w:r>
    </w:p>
    <w:p w14:paraId="5E98E299" w14:textId="15C7503B" w:rsidR="00106F23" w:rsidRDefault="00106F23" w:rsidP="000A5285">
      <w:pPr>
        <w:pStyle w:val="LabStepNumberedLevel2"/>
      </w:pPr>
      <w:r>
        <w:t xml:space="preserve">Right-click the project </w:t>
      </w:r>
      <w:proofErr w:type="spellStart"/>
      <w:r w:rsidRPr="004008BD">
        <w:rPr>
          <w:b/>
        </w:rPr>
        <w:t>DataJsExample</w:t>
      </w:r>
      <w:proofErr w:type="spellEnd"/>
      <w:r>
        <w:t xml:space="preserve"> in the </w:t>
      </w:r>
      <w:r w:rsidRPr="004008BD">
        <w:rPr>
          <w:b/>
        </w:rPr>
        <w:t>Solution Explorer</w:t>
      </w:r>
      <w:r>
        <w:t xml:space="preserve"> tool window and select </w:t>
      </w:r>
      <w:r w:rsidRPr="004008BD">
        <w:rPr>
          <w:b/>
        </w:rPr>
        <w:t xml:space="preserve">Add </w:t>
      </w:r>
      <w:r w:rsidRPr="004008BD">
        <w:rPr>
          <w:b/>
        </w:rPr>
        <w:sym w:font="Wingdings" w:char="F0E0"/>
      </w:r>
      <w:r w:rsidRPr="004008BD">
        <w:rPr>
          <w:b/>
        </w:rPr>
        <w:t xml:space="preserve"> New Item</w:t>
      </w:r>
      <w:r w:rsidR="00963D56">
        <w:rPr>
          <w:b/>
        </w:rPr>
        <w:t>:</w:t>
      </w:r>
    </w:p>
    <w:p w14:paraId="2A39E252" w14:textId="77777777" w:rsidR="00106F23" w:rsidRDefault="00106F23" w:rsidP="000A5285">
      <w:pPr>
        <w:pStyle w:val="LabStepNumberedLevel3"/>
      </w:pPr>
      <w:r>
        <w:t xml:space="preserve">In the </w:t>
      </w:r>
      <w:r w:rsidRPr="004008BD">
        <w:rPr>
          <w:b/>
        </w:rPr>
        <w:t xml:space="preserve">Add </w:t>
      </w:r>
      <w:r>
        <w:rPr>
          <w:b/>
        </w:rPr>
        <w:t>N</w:t>
      </w:r>
      <w:r w:rsidRPr="004008BD">
        <w:rPr>
          <w:b/>
        </w:rPr>
        <w:t>ew Item</w:t>
      </w:r>
      <w:r>
        <w:t xml:space="preserve"> dialog, select the </w:t>
      </w:r>
      <w:r w:rsidRPr="004008BD">
        <w:rPr>
          <w:b/>
        </w:rPr>
        <w:t>HTML Page</w:t>
      </w:r>
      <w:r>
        <w:t xml:space="preserve"> template under the </w:t>
      </w:r>
      <w:r w:rsidRPr="004008BD">
        <w:rPr>
          <w:b/>
        </w:rPr>
        <w:t>Visual C# \ Web</w:t>
      </w:r>
      <w:r>
        <w:t xml:space="preserve"> section.</w:t>
      </w:r>
    </w:p>
    <w:p w14:paraId="09AC3C5C" w14:textId="1DA62441" w:rsidR="00106F23" w:rsidRPr="00963D56" w:rsidRDefault="00106F23" w:rsidP="000A5285">
      <w:pPr>
        <w:pStyle w:val="LabStepNumberedLevel3"/>
        <w:rPr>
          <w:b/>
        </w:rPr>
      </w:pPr>
      <w:r w:rsidRPr="004008BD">
        <w:rPr>
          <w:b/>
        </w:rPr>
        <w:t>Name:</w:t>
      </w:r>
      <w:r w:rsidR="00963D56">
        <w:t xml:space="preserve"> default.html</w:t>
      </w:r>
    </w:p>
    <w:p w14:paraId="1016DB6C" w14:textId="53F7B197" w:rsidR="00963D56" w:rsidRDefault="00963D56" w:rsidP="000A5285">
      <w:pPr>
        <w:pStyle w:val="LabStepNumberedLevel3"/>
      </w:pPr>
      <w:r>
        <w:t xml:space="preserve">Click the </w:t>
      </w:r>
      <w:r>
        <w:rPr>
          <w:b/>
        </w:rPr>
        <w:t xml:space="preserve">Add </w:t>
      </w:r>
      <w:r>
        <w:t>button</w:t>
      </w:r>
    </w:p>
    <w:p w14:paraId="2F943D5C" w14:textId="77777777" w:rsidR="00106F23" w:rsidRDefault="00106F23" w:rsidP="000A5285">
      <w:pPr>
        <w:pStyle w:val="LabStepNumbered"/>
      </w:pPr>
      <w:r>
        <w:t>Add JavaScript library references to the page:</w:t>
      </w:r>
    </w:p>
    <w:p w14:paraId="6502C524" w14:textId="3970254B" w:rsidR="00106F23" w:rsidRDefault="00106F23" w:rsidP="00D004A0">
      <w:pPr>
        <w:pStyle w:val="LabStepNumberedLevel2"/>
      </w:pPr>
      <w:r>
        <w:t xml:space="preserve">Add the two lines to the page to the </w:t>
      </w:r>
      <w:r w:rsidRPr="003D6381">
        <w:rPr>
          <w:b/>
        </w:rPr>
        <w:t>&lt;head&gt;</w:t>
      </w:r>
      <w:r>
        <w:t xml:space="preserve"> portion of the </w:t>
      </w:r>
      <w:r w:rsidR="00676E21" w:rsidRPr="00676E21">
        <w:rPr>
          <w:b/>
        </w:rPr>
        <w:t>default.html</w:t>
      </w:r>
      <w:r w:rsidR="00676E21">
        <w:t xml:space="preserve"> </w:t>
      </w:r>
      <w:r>
        <w:t>page:</w:t>
      </w:r>
    </w:p>
    <w:p w14:paraId="3651E44C" w14:textId="77777777" w:rsidR="00106F23" w:rsidRDefault="00106F23" w:rsidP="00106F23">
      <w:pPr>
        <w:pStyle w:val="LabStepCodeBlockLevel2"/>
      </w:pPr>
      <w:r>
        <w:t>&lt;script src="jquery-1.8.1.min.js"&gt;&lt;/script&gt;</w:t>
      </w:r>
    </w:p>
    <w:p w14:paraId="7EB018DD" w14:textId="77777777" w:rsidR="00106F23" w:rsidRDefault="00106F23" w:rsidP="00106F23">
      <w:pPr>
        <w:pStyle w:val="LabStepCodeBlockLevel2"/>
      </w:pPr>
      <w:r>
        <w:t>&lt;script src="datajs-1.0.3.min.js"&gt;&lt;/script&gt;</w:t>
      </w:r>
    </w:p>
    <w:p w14:paraId="44B6CDA5" w14:textId="77777777" w:rsidR="00106F23" w:rsidRDefault="00106F23" w:rsidP="00D004A0">
      <w:pPr>
        <w:pStyle w:val="LabStepNumbered"/>
      </w:pPr>
      <w:r>
        <w:t xml:space="preserve">Add visual components to the page. Within the </w:t>
      </w:r>
      <w:r w:rsidRPr="0072660F">
        <w:rPr>
          <w:b/>
        </w:rPr>
        <w:t>&lt;body&gt;</w:t>
      </w:r>
      <w:r>
        <w:t xml:space="preserve"> of the page, add the following HTML markup to design the page:</w:t>
      </w:r>
    </w:p>
    <w:p w14:paraId="33FC1A6B" w14:textId="77777777" w:rsidR="00106F23" w:rsidRDefault="00106F23" w:rsidP="00106F23">
      <w:pPr>
        <w:pStyle w:val="LabStepCodeBlock"/>
      </w:pPr>
      <w:r>
        <w:t>&lt;h1&gt;Adventure Works Product Catalog Search Tool&lt;/h1&gt;</w:t>
      </w:r>
    </w:p>
    <w:p w14:paraId="698E4ECA" w14:textId="77777777" w:rsidR="00106F23" w:rsidRDefault="00106F23" w:rsidP="00106F23">
      <w:pPr>
        <w:pStyle w:val="LabStepCodeBlock"/>
      </w:pPr>
    </w:p>
    <w:p w14:paraId="13718602" w14:textId="61D14CC1" w:rsidR="00106F23" w:rsidRDefault="00106F23" w:rsidP="00106F23">
      <w:pPr>
        <w:pStyle w:val="LabStepCodeBlock"/>
      </w:pPr>
      <w:r>
        <w:t>&lt;p&gt;Enter words to</w:t>
      </w:r>
      <w:r w:rsidR="00052E71">
        <w:t xml:space="preserve"> search for in the catalog, sepa</w:t>
      </w:r>
      <w:r>
        <w:t>rated by spaces.&lt;/p&gt;</w:t>
      </w:r>
    </w:p>
    <w:p w14:paraId="052EC06A" w14:textId="77777777" w:rsidR="00106F23" w:rsidRDefault="00106F23" w:rsidP="00106F23">
      <w:pPr>
        <w:pStyle w:val="LabStepCodeBlock"/>
      </w:pPr>
      <w:r>
        <w:t>&lt;input id="searchBox" type="text" /&gt;</w:t>
      </w:r>
    </w:p>
    <w:p w14:paraId="6D985322" w14:textId="77777777" w:rsidR="00106F23" w:rsidRDefault="00106F23" w:rsidP="00106F23">
      <w:pPr>
        <w:pStyle w:val="LabStepCodeBlock"/>
      </w:pPr>
      <w:r>
        <w:t>&lt;button id="searchButton"&gt;Search&lt;/button&gt;</w:t>
      </w:r>
    </w:p>
    <w:p w14:paraId="07BA3B23" w14:textId="77777777" w:rsidR="00106F23" w:rsidRDefault="00106F23" w:rsidP="00106F23">
      <w:pPr>
        <w:pStyle w:val="LabStepCodeBlock"/>
      </w:pPr>
    </w:p>
    <w:p w14:paraId="0E7B63E4" w14:textId="77777777" w:rsidR="00106F23" w:rsidRDefault="00106F23" w:rsidP="00106F23">
      <w:pPr>
        <w:pStyle w:val="LabStepCodeBlock"/>
      </w:pPr>
      <w:r>
        <w:t>&lt;div&gt;</w:t>
      </w:r>
    </w:p>
    <w:p w14:paraId="2EB3E1D1" w14:textId="77777777" w:rsidR="00106F23" w:rsidRDefault="00106F23" w:rsidP="00106F23">
      <w:pPr>
        <w:pStyle w:val="LabStepCodeBlock"/>
      </w:pPr>
      <w:r>
        <w:t xml:space="preserve">  &lt;div style="float: left; width: 200px; padding: 10px;"&gt;</w:t>
      </w:r>
    </w:p>
    <w:p w14:paraId="45EAED69" w14:textId="77777777" w:rsidR="00106F23" w:rsidRDefault="00106F23" w:rsidP="00106F23">
      <w:pPr>
        <w:pStyle w:val="LabStepCodeBlock"/>
      </w:pPr>
      <w:r>
        <w:t xml:space="preserve">    &lt;h2&gt;Query Results&lt;/h2&gt;</w:t>
      </w:r>
    </w:p>
    <w:p w14:paraId="60A2B0DB" w14:textId="77777777" w:rsidR="00106F23" w:rsidRDefault="00106F23" w:rsidP="00106F23">
      <w:pPr>
        <w:pStyle w:val="LabStepCodeBlock"/>
      </w:pPr>
      <w:r>
        <w:t xml:space="preserve">    &lt;ul id="queryResultsList"&gt;</w:t>
      </w:r>
    </w:p>
    <w:p w14:paraId="5C67A7FC" w14:textId="77777777" w:rsidR="00106F23" w:rsidRDefault="00106F23" w:rsidP="00106F23">
      <w:pPr>
        <w:pStyle w:val="LabStepCodeBlock"/>
      </w:pPr>
      <w:r>
        <w:t xml:space="preserve">      &lt;li&gt;item&lt;/li&gt;</w:t>
      </w:r>
    </w:p>
    <w:p w14:paraId="0FA45401" w14:textId="77777777" w:rsidR="00106F23" w:rsidRDefault="00106F23" w:rsidP="00106F23">
      <w:pPr>
        <w:pStyle w:val="LabStepCodeBlock"/>
      </w:pPr>
      <w:r>
        <w:t xml:space="preserve">      &lt;li&gt;item&lt;/li&gt;</w:t>
      </w:r>
    </w:p>
    <w:p w14:paraId="2E375B98" w14:textId="77777777" w:rsidR="00106F23" w:rsidRDefault="00106F23" w:rsidP="00106F23">
      <w:pPr>
        <w:pStyle w:val="LabStepCodeBlock"/>
      </w:pPr>
      <w:r>
        <w:t xml:space="preserve">      &lt;li&gt;item&lt;/li&gt;</w:t>
      </w:r>
    </w:p>
    <w:p w14:paraId="1CC196A9" w14:textId="77777777" w:rsidR="00106F23" w:rsidRDefault="00106F23" w:rsidP="00106F23">
      <w:pPr>
        <w:pStyle w:val="LabStepCodeBlock"/>
      </w:pPr>
      <w:r>
        <w:t xml:space="preserve">    &lt;/ul&gt;</w:t>
      </w:r>
    </w:p>
    <w:p w14:paraId="49BD8CF6" w14:textId="77777777" w:rsidR="00106F23" w:rsidRDefault="00106F23" w:rsidP="00106F23">
      <w:pPr>
        <w:pStyle w:val="LabStepCodeBlock"/>
      </w:pPr>
      <w:r>
        <w:t xml:space="preserve">  &lt;/div&gt;</w:t>
      </w:r>
    </w:p>
    <w:p w14:paraId="07D5A2B8" w14:textId="77777777" w:rsidR="00106F23" w:rsidRDefault="00106F23" w:rsidP="00106F23">
      <w:pPr>
        <w:pStyle w:val="LabStepCodeBlock"/>
      </w:pPr>
      <w:r>
        <w:t>&lt;/div&gt;</w:t>
      </w:r>
    </w:p>
    <w:p w14:paraId="29D02F28" w14:textId="742D2706" w:rsidR="00106F23" w:rsidRDefault="00106F23" w:rsidP="00D004A0">
      <w:pPr>
        <w:pStyle w:val="LabStepNumbered"/>
      </w:pPr>
      <w:r>
        <w:t>Now, using jQuery, attach a new event to the search button once the page has loaded. Add the following code immediately after the code you just added:</w:t>
      </w:r>
      <w:r w:rsidR="00963D56">
        <w:t xml:space="preserve"> (i.e. after the closing &lt;/div&gt; tag)</w:t>
      </w:r>
    </w:p>
    <w:p w14:paraId="32ADE1DB" w14:textId="77777777" w:rsidR="00106F23" w:rsidRDefault="00106F23" w:rsidP="00106F23">
      <w:pPr>
        <w:pStyle w:val="LabStepCodeBlock"/>
      </w:pPr>
      <w:r>
        <w:t>&lt;script type="text/javascript"&gt;</w:t>
      </w:r>
    </w:p>
    <w:p w14:paraId="53BE5D9B" w14:textId="77777777" w:rsidR="00106F23" w:rsidRDefault="00106F23" w:rsidP="00106F23">
      <w:pPr>
        <w:pStyle w:val="LabStepCodeBlock"/>
      </w:pPr>
      <w:r>
        <w:t xml:space="preserve">  var serviceUri = "http://cptresources.wingtip.com:81/services/AdventureWorks2012Product.svc/";</w:t>
      </w:r>
    </w:p>
    <w:p w14:paraId="4919F559" w14:textId="77777777" w:rsidR="00106F23" w:rsidRDefault="00106F23" w:rsidP="00106F23">
      <w:pPr>
        <w:pStyle w:val="LabStepCodeBlock"/>
      </w:pPr>
    </w:p>
    <w:p w14:paraId="03E642B5" w14:textId="77777777" w:rsidR="00106F23" w:rsidRDefault="00106F23" w:rsidP="00106F23">
      <w:pPr>
        <w:pStyle w:val="LabStepCodeBlock"/>
      </w:pPr>
      <w:r>
        <w:t xml:space="preserve">  // using jQuery, once the jQuery library has loaded &amp; the page is ready...</w:t>
      </w:r>
    </w:p>
    <w:p w14:paraId="3399D865" w14:textId="77777777" w:rsidR="00106F23" w:rsidRDefault="00106F23" w:rsidP="00106F23">
      <w:pPr>
        <w:pStyle w:val="LabStepCodeBlock"/>
      </w:pPr>
      <w:r>
        <w:t xml:space="preserve">  $(document).ready(function () {</w:t>
      </w:r>
    </w:p>
    <w:p w14:paraId="300F6ED6" w14:textId="77777777" w:rsidR="00106F23" w:rsidRDefault="00106F23" w:rsidP="00106F23">
      <w:pPr>
        <w:pStyle w:val="LabStepCodeBlock"/>
      </w:pPr>
      <w:r>
        <w:t xml:space="preserve">    // attach event to search button</w:t>
      </w:r>
    </w:p>
    <w:p w14:paraId="5B1BE0E8" w14:textId="77777777" w:rsidR="00106F23" w:rsidRDefault="00106F23" w:rsidP="00106F23">
      <w:pPr>
        <w:pStyle w:val="LabStepCodeBlock"/>
      </w:pPr>
      <w:r>
        <w:t xml:space="preserve">    $("#searchButton").click(function () {      </w:t>
      </w:r>
    </w:p>
    <w:p w14:paraId="579003F7" w14:textId="77777777" w:rsidR="00106F23" w:rsidRDefault="00106F23" w:rsidP="00106F23">
      <w:pPr>
        <w:pStyle w:val="LabStepCodeBlock"/>
      </w:pPr>
      <w:r>
        <w:t xml:space="preserve">      //NEXT-STEP</w:t>
      </w:r>
    </w:p>
    <w:p w14:paraId="4AF4F2D9" w14:textId="77777777" w:rsidR="00106F23" w:rsidRDefault="00106F23" w:rsidP="00106F23">
      <w:pPr>
        <w:pStyle w:val="LabStepCodeBlock"/>
      </w:pPr>
      <w:r>
        <w:t xml:space="preserve">    });</w:t>
      </w:r>
    </w:p>
    <w:p w14:paraId="321539B0" w14:textId="77777777" w:rsidR="00106F23" w:rsidRDefault="00106F23" w:rsidP="00106F23">
      <w:pPr>
        <w:pStyle w:val="LabStepCodeBlock"/>
      </w:pPr>
      <w:r>
        <w:t xml:space="preserve">  });</w:t>
      </w:r>
    </w:p>
    <w:p w14:paraId="7352DA05" w14:textId="77777777" w:rsidR="00106F23" w:rsidRDefault="00106F23" w:rsidP="00106F23">
      <w:pPr>
        <w:pStyle w:val="LabStepCodeBlock"/>
      </w:pPr>
      <w:r>
        <w:t>&lt;/script&gt;</w:t>
      </w:r>
    </w:p>
    <w:p w14:paraId="4C82DDCA" w14:textId="77777777" w:rsidR="00106F23" w:rsidRDefault="00106F23" w:rsidP="00D004A0">
      <w:pPr>
        <w:pStyle w:val="LabStepNumbered"/>
      </w:pPr>
      <w:r>
        <w:t xml:space="preserve">The first step is to take the search phrase that was entered and split it into multiple words. Replace the </w:t>
      </w:r>
      <w:r w:rsidRPr="00D72CBD">
        <w:rPr>
          <w:b/>
        </w:rPr>
        <w:t>//NEXT</w:t>
      </w:r>
      <w:r w:rsidRPr="00125B34">
        <w:rPr>
          <w:b/>
        </w:rPr>
        <w:t>-STEP</w:t>
      </w:r>
      <w:r>
        <w:t xml:space="preserve"> JavaScript comment with the following code:</w:t>
      </w:r>
    </w:p>
    <w:p w14:paraId="53835E7B" w14:textId="77777777" w:rsidR="00106F23" w:rsidRDefault="00106F23" w:rsidP="00106F23">
      <w:pPr>
        <w:pStyle w:val="LabStepCodeBlock"/>
      </w:pPr>
      <w:r>
        <w:t>// break search into array of words</w:t>
      </w:r>
    </w:p>
    <w:p w14:paraId="71CC7530" w14:textId="77777777" w:rsidR="00106F23" w:rsidRDefault="00106F23" w:rsidP="00106F23">
      <w:pPr>
        <w:pStyle w:val="LabStepCodeBlock"/>
      </w:pPr>
      <w:r>
        <w:t>var searchQuery = $("#searchBox").val();</w:t>
      </w:r>
    </w:p>
    <w:p w14:paraId="4BB8B0D7" w14:textId="77777777" w:rsidR="00106F23" w:rsidRDefault="00106F23" w:rsidP="00106F23">
      <w:pPr>
        <w:pStyle w:val="LabStepCodeBlock"/>
      </w:pPr>
      <w:r>
        <w:t>var regEx = /\b(\w+)\b/g;</w:t>
      </w:r>
    </w:p>
    <w:p w14:paraId="0765126F" w14:textId="77777777" w:rsidR="00106F23" w:rsidRDefault="00106F23" w:rsidP="00106F23">
      <w:pPr>
        <w:pStyle w:val="LabStepCodeBlock"/>
      </w:pPr>
      <w:r>
        <w:t>var searchWords = searchQuery.match(regEx);</w:t>
      </w:r>
    </w:p>
    <w:p w14:paraId="4B80D622" w14:textId="77777777" w:rsidR="00106F23" w:rsidRDefault="00106F23" w:rsidP="00106F23">
      <w:pPr>
        <w:pStyle w:val="LabStepCodeBlock"/>
      </w:pPr>
    </w:p>
    <w:p w14:paraId="28A3BDD4" w14:textId="77777777" w:rsidR="00106F23" w:rsidRDefault="00106F23" w:rsidP="00106F23">
      <w:pPr>
        <w:pStyle w:val="LabStepCodeBlock"/>
      </w:pPr>
      <w:r>
        <w:t>// if something was entered, execute query</w:t>
      </w:r>
    </w:p>
    <w:p w14:paraId="2CB641F0" w14:textId="77777777" w:rsidR="00106F23" w:rsidRDefault="00106F23" w:rsidP="00106F23">
      <w:pPr>
        <w:pStyle w:val="LabStepCodeBlock"/>
      </w:pPr>
      <w:r>
        <w:t>if (searchWords) {</w:t>
      </w:r>
    </w:p>
    <w:p w14:paraId="670C5872" w14:textId="77777777" w:rsidR="00106F23" w:rsidRDefault="00106F23" w:rsidP="00106F23">
      <w:pPr>
        <w:pStyle w:val="LabStepCodeBlock"/>
      </w:pPr>
      <w:r>
        <w:t xml:space="preserve">  //NEXT-STEP</w:t>
      </w:r>
    </w:p>
    <w:p w14:paraId="5FA9F976" w14:textId="77777777" w:rsidR="00106F23" w:rsidRDefault="00106F23" w:rsidP="00106F23">
      <w:pPr>
        <w:pStyle w:val="LabStepCodeBlock"/>
      </w:pPr>
      <w:r>
        <w:t>}</w:t>
      </w:r>
    </w:p>
    <w:p w14:paraId="16D3FADD" w14:textId="77777777" w:rsidR="00106F23" w:rsidRDefault="00106F23" w:rsidP="00D004A0">
      <w:pPr>
        <w:pStyle w:val="LabStepNumbered"/>
      </w:pPr>
      <w:r>
        <w:lastRenderedPageBreak/>
        <w:t xml:space="preserve">Next create the query you will issue to the OData service. This involves taking the words entered in the search box and appending them to the URI that will be sent to the service as well as specifying the order the data should be returned and what fields to pull back. Replace the </w:t>
      </w:r>
      <w:r w:rsidRPr="00D72CBD">
        <w:rPr>
          <w:b/>
        </w:rPr>
        <w:t>//NEXT</w:t>
      </w:r>
      <w:r w:rsidRPr="00125B34">
        <w:rPr>
          <w:b/>
        </w:rPr>
        <w:t>-STEP</w:t>
      </w:r>
      <w:r>
        <w:t xml:space="preserve"> JavaScript comment with the following code:</w:t>
      </w:r>
    </w:p>
    <w:p w14:paraId="5D4B9F57" w14:textId="77777777" w:rsidR="00106F23" w:rsidRDefault="00106F23" w:rsidP="00106F23">
      <w:pPr>
        <w:pStyle w:val="LabStepCodeBlock"/>
      </w:pPr>
      <w:r>
        <w:t>// get words to add to query</w:t>
      </w:r>
    </w:p>
    <w:p w14:paraId="392CA925" w14:textId="77777777" w:rsidR="00106F23" w:rsidRDefault="00106F23" w:rsidP="00106F23">
      <w:pPr>
        <w:pStyle w:val="LabStepCodeBlock"/>
      </w:pPr>
      <w:r>
        <w:t>var filterWords = "";</w:t>
      </w:r>
    </w:p>
    <w:p w14:paraId="0161B06F" w14:textId="77777777" w:rsidR="00106F23" w:rsidRDefault="00106F23" w:rsidP="00106F23">
      <w:pPr>
        <w:pStyle w:val="LabStepCodeBlock"/>
      </w:pPr>
      <w:r>
        <w:t>$.each(searchWords, function (key, word) {</w:t>
      </w:r>
    </w:p>
    <w:p w14:paraId="1BBA4A73" w14:textId="77777777" w:rsidR="00106F23" w:rsidRDefault="00106F23" w:rsidP="00106F23">
      <w:pPr>
        <w:pStyle w:val="LabStepCodeBlock"/>
      </w:pPr>
      <w:r>
        <w:t xml:space="preserve">  if (key) filterWords += "%20and%20";</w:t>
      </w:r>
    </w:p>
    <w:p w14:paraId="54C6D320" w14:textId="77777777" w:rsidR="00106F23" w:rsidRDefault="00106F23" w:rsidP="00106F23">
      <w:pPr>
        <w:pStyle w:val="LabStepCodeBlock"/>
      </w:pPr>
      <w:r>
        <w:t xml:space="preserve">  // double up any single quotes</w:t>
      </w:r>
    </w:p>
    <w:p w14:paraId="6A9E648D" w14:textId="77777777" w:rsidR="00106F23" w:rsidRDefault="00106F23" w:rsidP="00106F23">
      <w:pPr>
        <w:pStyle w:val="LabStepCodeBlock"/>
      </w:pPr>
      <w:r>
        <w:t xml:space="preserve">  word = word.replace(/'/g, "''");</w:t>
      </w:r>
    </w:p>
    <w:p w14:paraId="5984695C" w14:textId="77777777" w:rsidR="00106F23" w:rsidRDefault="00106F23" w:rsidP="00106F23">
      <w:pPr>
        <w:pStyle w:val="LabStepCodeBlock"/>
      </w:pPr>
      <w:r>
        <w:t xml:space="preserve">  // url escape word</w:t>
      </w:r>
    </w:p>
    <w:p w14:paraId="47CADD17" w14:textId="77777777" w:rsidR="00106F23" w:rsidRDefault="00106F23" w:rsidP="00106F23">
      <w:pPr>
        <w:pStyle w:val="LabStepCodeBlock"/>
      </w:pPr>
      <w:r>
        <w:t xml:space="preserve">  word = encodeURIComponent(word);</w:t>
      </w:r>
    </w:p>
    <w:p w14:paraId="4C90A00F" w14:textId="77777777" w:rsidR="00106F23" w:rsidRDefault="00106F23" w:rsidP="00106F23">
      <w:pPr>
        <w:pStyle w:val="LabStepCodeBlock"/>
      </w:pPr>
      <w:r>
        <w:t xml:space="preserve">  filterWords += "substringof('" + word + "',Name)";</w:t>
      </w:r>
    </w:p>
    <w:p w14:paraId="63593E15" w14:textId="77777777" w:rsidR="00106F23" w:rsidRDefault="00106F23" w:rsidP="00106F23">
      <w:pPr>
        <w:pStyle w:val="LabStepCodeBlock"/>
      </w:pPr>
      <w:r>
        <w:t>});</w:t>
      </w:r>
    </w:p>
    <w:p w14:paraId="71AF9546" w14:textId="77777777" w:rsidR="00106F23" w:rsidRDefault="00106F23" w:rsidP="00106F23">
      <w:pPr>
        <w:pStyle w:val="LabStepCodeBlock"/>
      </w:pPr>
    </w:p>
    <w:p w14:paraId="77FEA2FA" w14:textId="77777777" w:rsidR="00106F23" w:rsidRDefault="00106F23" w:rsidP="00106F23">
      <w:pPr>
        <w:pStyle w:val="LabStepCodeBlock"/>
      </w:pPr>
      <w:r>
        <w:t>// create base portion of the URI</w:t>
      </w:r>
    </w:p>
    <w:p w14:paraId="7EBF3718" w14:textId="77777777" w:rsidR="00106F23" w:rsidRDefault="00106F23" w:rsidP="00106F23">
      <w:pPr>
        <w:pStyle w:val="LabStepCodeBlock"/>
      </w:pPr>
      <w:r>
        <w:t>var queryUri = serviceUri + "Products?" +</w:t>
      </w:r>
    </w:p>
    <w:p w14:paraId="08B191AD" w14:textId="77777777" w:rsidR="00106F23" w:rsidRDefault="00106F23" w:rsidP="00106F23">
      <w:pPr>
        <w:pStyle w:val="LabStepCodeBlock"/>
      </w:pPr>
      <w:r>
        <w:t xml:space="preserve">  "$select=ProductID,ProductNumber,Name,ListPrice&amp;" +</w:t>
      </w:r>
    </w:p>
    <w:p w14:paraId="1F2E5A5D" w14:textId="77777777" w:rsidR="00106F23" w:rsidRDefault="00106F23" w:rsidP="00106F23">
      <w:pPr>
        <w:pStyle w:val="LabStepCodeBlock"/>
      </w:pPr>
      <w:r>
        <w:t xml:space="preserve">  "$top=10&amp;" +</w:t>
      </w:r>
    </w:p>
    <w:p w14:paraId="504D6452" w14:textId="77777777" w:rsidR="00106F23" w:rsidRDefault="00106F23" w:rsidP="00106F23">
      <w:pPr>
        <w:pStyle w:val="LabStepCodeBlock"/>
      </w:pPr>
      <w:r>
        <w:t xml:space="preserve">  "$orderby=Name%20asc&amp;" +</w:t>
      </w:r>
    </w:p>
    <w:p w14:paraId="440E8304" w14:textId="77777777" w:rsidR="00106F23" w:rsidRDefault="00106F23" w:rsidP="00106F23">
      <w:pPr>
        <w:pStyle w:val="LabStepCodeBlock"/>
      </w:pPr>
      <w:r>
        <w:t xml:space="preserve">  "$filter=" + filterWords;</w:t>
      </w:r>
    </w:p>
    <w:p w14:paraId="7BC51980" w14:textId="77777777" w:rsidR="00106F23" w:rsidRDefault="00106F23" w:rsidP="00106F23">
      <w:pPr>
        <w:pStyle w:val="LabStepCodeBlock"/>
      </w:pPr>
    </w:p>
    <w:p w14:paraId="537036AA" w14:textId="77777777" w:rsidR="00106F23" w:rsidRDefault="00106F23" w:rsidP="00106F23">
      <w:pPr>
        <w:pStyle w:val="LabStepCodeBlock"/>
      </w:pPr>
      <w:r>
        <w:t>//NEXT-STEP</w:t>
      </w:r>
    </w:p>
    <w:p w14:paraId="12EDF8A5" w14:textId="77777777" w:rsidR="00106F23" w:rsidRDefault="00106F23" w:rsidP="00D004A0">
      <w:pPr>
        <w:pStyle w:val="LabStepNumbered"/>
      </w:pPr>
      <w:r>
        <w:t xml:space="preserve">With the query built, now issue the query to the service to get the response. Replace the </w:t>
      </w:r>
      <w:r w:rsidRPr="00D72CBD">
        <w:rPr>
          <w:b/>
        </w:rPr>
        <w:t>//NEXT</w:t>
      </w:r>
      <w:r w:rsidRPr="00125B34">
        <w:rPr>
          <w:b/>
        </w:rPr>
        <w:t>-STEP</w:t>
      </w:r>
      <w:r>
        <w:t xml:space="preserve"> JavaScript comment with the following code:</w:t>
      </w:r>
    </w:p>
    <w:p w14:paraId="4E688019" w14:textId="77777777" w:rsidR="00106F23" w:rsidRDefault="00106F23" w:rsidP="00106F23">
      <w:pPr>
        <w:pStyle w:val="LabStepCodeBlock"/>
      </w:pPr>
      <w:r>
        <w:t>// configure datajs to allow cross domain callbacks using JSONP</w:t>
      </w:r>
    </w:p>
    <w:p w14:paraId="1A0714BA" w14:textId="77777777" w:rsidR="00106F23" w:rsidRDefault="00106F23" w:rsidP="00106F23">
      <w:pPr>
        <w:pStyle w:val="LabStepCodeBlock"/>
      </w:pPr>
      <w:r>
        <w:t>OData.defaultHttpClient.enableJsonpCallback = true;</w:t>
      </w:r>
    </w:p>
    <w:p w14:paraId="1CB2EEA7" w14:textId="77777777" w:rsidR="00106F23" w:rsidRDefault="00106F23" w:rsidP="00106F23">
      <w:pPr>
        <w:pStyle w:val="LabStepCodeBlock"/>
      </w:pPr>
      <w:r>
        <w:t>// run query</w:t>
      </w:r>
    </w:p>
    <w:p w14:paraId="177A304C" w14:textId="77777777" w:rsidR="00106F23" w:rsidRDefault="00106F23" w:rsidP="00106F23">
      <w:pPr>
        <w:pStyle w:val="LabStepCodeBlock"/>
      </w:pPr>
      <w:r>
        <w:t>OData.read(queryUri, function (queryResponse) {</w:t>
      </w:r>
    </w:p>
    <w:p w14:paraId="459B8CDB" w14:textId="77777777" w:rsidR="00106F23" w:rsidRDefault="00106F23" w:rsidP="00106F23">
      <w:pPr>
        <w:pStyle w:val="LabStepCodeBlock"/>
      </w:pPr>
      <w:r>
        <w:t xml:space="preserve">  // clear out returned items</w:t>
      </w:r>
    </w:p>
    <w:p w14:paraId="7B777EB4" w14:textId="77777777" w:rsidR="00106F23" w:rsidRDefault="00106F23" w:rsidP="00106F23">
      <w:pPr>
        <w:pStyle w:val="LabStepCodeBlock"/>
      </w:pPr>
      <w:r>
        <w:t xml:space="preserve">  $("#queryResultsList").empty();</w:t>
      </w:r>
    </w:p>
    <w:p w14:paraId="3244B4BB" w14:textId="77777777" w:rsidR="00106F23" w:rsidRDefault="00106F23" w:rsidP="00106F23">
      <w:pPr>
        <w:pStyle w:val="LabStepCodeBlock"/>
      </w:pPr>
    </w:p>
    <w:p w14:paraId="10D62ECC" w14:textId="77777777" w:rsidR="00106F23" w:rsidRDefault="00106F23" w:rsidP="00106F23">
      <w:pPr>
        <w:pStyle w:val="LabStepCodeBlock"/>
      </w:pPr>
      <w:r>
        <w:t xml:space="preserve">  </w:t>
      </w:r>
      <w:r w:rsidRPr="005A452D">
        <w:t>// for each result, add to list</w:t>
      </w:r>
    </w:p>
    <w:p w14:paraId="03CDF8D1" w14:textId="77777777" w:rsidR="00106F23" w:rsidRDefault="00106F23" w:rsidP="00106F23">
      <w:pPr>
        <w:pStyle w:val="LabStepCodeBlock"/>
      </w:pPr>
      <w:r>
        <w:t xml:space="preserve">  $.each(queryResponse.results, function (o) {</w:t>
      </w:r>
    </w:p>
    <w:p w14:paraId="0FCF1FF4" w14:textId="77777777" w:rsidR="00106F23" w:rsidRDefault="00106F23" w:rsidP="00106F23">
      <w:pPr>
        <w:pStyle w:val="LabStepCodeBlock"/>
      </w:pPr>
      <w:r>
        <w:t xml:space="preserve">    //NEXT-STEP</w:t>
      </w:r>
    </w:p>
    <w:p w14:paraId="180985B2" w14:textId="77777777" w:rsidR="00106F23" w:rsidRDefault="00106F23" w:rsidP="00106F23">
      <w:pPr>
        <w:pStyle w:val="LabStepCodeBlock"/>
      </w:pPr>
      <w:r>
        <w:t xml:space="preserve">  });</w:t>
      </w:r>
    </w:p>
    <w:p w14:paraId="405ABE07" w14:textId="77777777" w:rsidR="00106F23" w:rsidRDefault="00106F23" w:rsidP="00106F23">
      <w:pPr>
        <w:pStyle w:val="LabStepCodeBlock"/>
      </w:pPr>
      <w:r>
        <w:t>}, function (error) { alert("error occured:" + JSON.stringify(error)); });</w:t>
      </w:r>
    </w:p>
    <w:p w14:paraId="7438ED81" w14:textId="77777777" w:rsidR="00106F23" w:rsidRDefault="00106F23" w:rsidP="00D004A0">
      <w:pPr>
        <w:pStyle w:val="LabStepNumbered"/>
      </w:pPr>
      <w:r>
        <w:t xml:space="preserve">With the response in hand, the next step is to update the user interface with the items returned. Replace the </w:t>
      </w:r>
      <w:r w:rsidRPr="00D72CBD">
        <w:rPr>
          <w:b/>
        </w:rPr>
        <w:t>//NEXT</w:t>
      </w:r>
      <w:r w:rsidRPr="00125B34">
        <w:rPr>
          <w:b/>
        </w:rPr>
        <w:t>-STEP</w:t>
      </w:r>
      <w:r>
        <w:t xml:space="preserve"> JavaScript comment with the following code:</w:t>
      </w:r>
    </w:p>
    <w:p w14:paraId="46FC5B55" w14:textId="77777777" w:rsidR="00106F23" w:rsidRDefault="00106F23" w:rsidP="00106F23">
      <w:pPr>
        <w:pStyle w:val="LabStepCodeBlock"/>
      </w:pPr>
      <w:r w:rsidRPr="00A90A9A">
        <w:t>$("#queryResultsList").append("&lt;li&gt;" + this.Name + "&lt;/li&gt;");</w:t>
      </w:r>
    </w:p>
    <w:p w14:paraId="5A48B441" w14:textId="77777777" w:rsidR="00106F23" w:rsidRDefault="00106F23" w:rsidP="00D004A0">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14:paraId="3237FC6D" w14:textId="77777777" w:rsidR="00106F23" w:rsidRDefault="00106F23" w:rsidP="00106F23">
      <w:pPr>
        <w:pStyle w:val="Heading4"/>
      </w:pPr>
      <w:r>
        <w:t>Build and Test the Project</w:t>
      </w:r>
    </w:p>
    <w:p w14:paraId="28DBC122" w14:textId="77777777" w:rsidR="00106F23" w:rsidRDefault="00106F23" w:rsidP="00326614">
      <w:pPr>
        <w:pStyle w:val="LabStepNumbered"/>
      </w:pPr>
      <w:r>
        <w:t>Build and test your application</w:t>
      </w:r>
      <w:r w:rsidRPr="00E728BB">
        <w:t xml:space="preserve"> </w:t>
      </w:r>
      <w:r>
        <w:t xml:space="preserve">by </w:t>
      </w:r>
      <w:r w:rsidRPr="00E728BB">
        <w:t>press</w:t>
      </w:r>
      <w:r>
        <w:t>ing</w:t>
      </w:r>
      <w:r w:rsidRPr="00E728BB">
        <w:t xml:space="preserve"> </w:t>
      </w:r>
      <w:r w:rsidRPr="00D004A0">
        <w:rPr>
          <w:b/>
        </w:rPr>
        <w:t>[F5]</w:t>
      </w:r>
      <w:r w:rsidRPr="00E728BB">
        <w:t xml:space="preserve"> or </w:t>
      </w:r>
      <w:r w:rsidRPr="00D004A0">
        <w:rPr>
          <w:b/>
        </w:rPr>
        <w:t xml:space="preserve">Debug </w:t>
      </w:r>
      <w:r w:rsidRPr="00586B67">
        <w:rPr>
          <w:b/>
        </w:rPr>
        <w:sym w:font="Wingdings" w:char="F0E0"/>
      </w:r>
      <w:r w:rsidRPr="00D004A0">
        <w:rPr>
          <w:b/>
        </w:rPr>
        <w:t xml:space="preserve"> Start Debugging</w:t>
      </w:r>
      <w:r w:rsidRPr="00E728BB">
        <w:t xml:space="preserve">. </w:t>
      </w:r>
    </w:p>
    <w:p w14:paraId="118CFF89" w14:textId="77777777" w:rsidR="00106F23" w:rsidRDefault="00106F23" w:rsidP="00D004A0">
      <w:pPr>
        <w:pStyle w:val="LabStepNumbered"/>
      </w:pPr>
      <w:r>
        <w:t>Once the solution has been deployed, Internet Explorer will launch and navigate to the default page for the site. The default view will show the default dummy items in the list and an empty search box:</w:t>
      </w:r>
    </w:p>
    <w:p w14:paraId="6933D780" w14:textId="5EE07FBA" w:rsidR="00106F23" w:rsidRDefault="00052E71" w:rsidP="00106F23">
      <w:pPr>
        <w:pStyle w:val="LabStepScreenshot"/>
      </w:pPr>
      <w:r>
        <w:rPr>
          <w:noProof/>
        </w:rPr>
        <w:lastRenderedPageBreak/>
        <w:drawing>
          <wp:inline distT="0" distB="0" distL="0" distR="0" wp14:anchorId="23CF3D9B" wp14:editId="625CE982">
            <wp:extent cx="4734664" cy="24052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34664" cy="2405270"/>
                    </a:xfrm>
                    <a:prstGeom prst="rect">
                      <a:avLst/>
                    </a:prstGeom>
                  </pic:spPr>
                </pic:pic>
              </a:graphicData>
            </a:graphic>
          </wp:inline>
        </w:drawing>
      </w:r>
    </w:p>
    <w:p w14:paraId="04DF3434" w14:textId="77777777" w:rsidR="00106F23" w:rsidRDefault="00106F23" w:rsidP="00D004A0">
      <w:pPr>
        <w:pStyle w:val="LabStepNumbered"/>
      </w:pPr>
      <w:r>
        <w:t xml:space="preserve">Execute the search by entering </w:t>
      </w:r>
      <w:r w:rsidRPr="007B1DA5">
        <w:rPr>
          <w:b/>
        </w:rPr>
        <w:t>race</w:t>
      </w:r>
      <w:r>
        <w:t xml:space="preserve"> in the search box and clicking the </w:t>
      </w:r>
      <w:r w:rsidRPr="007B1DA5">
        <w:rPr>
          <w:b/>
        </w:rPr>
        <w:t>search</w:t>
      </w:r>
      <w:r>
        <w:t xml:space="preserve"> button.</w:t>
      </w:r>
    </w:p>
    <w:p w14:paraId="01E2552F" w14:textId="77777777" w:rsidR="00106F23" w:rsidRDefault="00106F23" w:rsidP="00D004A0">
      <w:pPr>
        <w:pStyle w:val="LabStepNumbered"/>
      </w:pPr>
      <w:r>
        <w:t>The results should be processed and you should now see results showing in the unordered list:</w:t>
      </w:r>
    </w:p>
    <w:p w14:paraId="62EA9894" w14:textId="6E6CCCCF" w:rsidR="00106F23" w:rsidRDefault="00052E71" w:rsidP="00106F23">
      <w:pPr>
        <w:pStyle w:val="LabStepScreenshot"/>
      </w:pPr>
      <w:r>
        <w:rPr>
          <w:noProof/>
        </w:rPr>
        <w:drawing>
          <wp:inline distT="0" distB="0" distL="0" distR="0" wp14:anchorId="17349067" wp14:editId="6A237C84">
            <wp:extent cx="4679877" cy="2623931"/>
            <wp:effectExtent l="0" t="0" r="698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79877" cy="2623931"/>
                    </a:xfrm>
                    <a:prstGeom prst="rect">
                      <a:avLst/>
                    </a:prstGeom>
                  </pic:spPr>
                </pic:pic>
              </a:graphicData>
            </a:graphic>
          </wp:inline>
        </w:drawing>
      </w:r>
    </w:p>
    <w:p w14:paraId="5CEC61EC" w14:textId="77777777" w:rsidR="00106F23" w:rsidRDefault="00106F23" w:rsidP="00D004A0">
      <w:pPr>
        <w:pStyle w:val="LabStepNumbered"/>
      </w:pPr>
      <w:r>
        <w:t xml:space="preserve">Inspect the actual response coming from the service using Fiddler. </w:t>
      </w:r>
    </w:p>
    <w:p w14:paraId="73758AC0" w14:textId="2E955F7D" w:rsidR="00106F23" w:rsidRDefault="00106F23" w:rsidP="00D004A0">
      <w:pPr>
        <w:pStyle w:val="LabStepNumberedLevel2"/>
      </w:pPr>
      <w:r>
        <w:t xml:space="preserve">Launch </w:t>
      </w:r>
      <w:r w:rsidRPr="00D004A0">
        <w:rPr>
          <w:b/>
        </w:rPr>
        <w:t>Fiddler</w:t>
      </w:r>
      <w:r w:rsidR="00D004A0">
        <w:t xml:space="preserve">: </w:t>
      </w:r>
      <w:r w:rsidR="00052E71">
        <w:rPr>
          <w:b/>
        </w:rPr>
        <w:t>Windows Key</w:t>
      </w:r>
      <w:r w:rsidRPr="00D004A0">
        <w:rPr>
          <w:b/>
        </w:rPr>
        <w:t xml:space="preserve"> </w:t>
      </w:r>
      <w:r w:rsidRPr="00D004A0">
        <w:rPr>
          <w:b/>
        </w:rPr>
        <w:sym w:font="Wingdings" w:char="F0E0"/>
      </w:r>
      <w:r w:rsidRPr="00D004A0">
        <w:rPr>
          <w:b/>
        </w:rPr>
        <w:t xml:space="preserve"> </w:t>
      </w:r>
      <w:r w:rsidR="00052E71">
        <w:t xml:space="preserve">Type </w:t>
      </w:r>
      <w:r w:rsidR="00052E71">
        <w:rPr>
          <w:b/>
        </w:rPr>
        <w:t>Fiddler2</w:t>
      </w:r>
      <w:r w:rsidRPr="00D004A0">
        <w:rPr>
          <w:b/>
        </w:rPr>
        <w:t xml:space="preserve"> </w:t>
      </w:r>
      <w:r w:rsidR="00052E71">
        <w:rPr>
          <w:b/>
        </w:rPr>
        <w:br/>
      </w:r>
      <w:r w:rsidR="00052E71">
        <w:rPr>
          <w:noProof/>
        </w:rPr>
        <w:drawing>
          <wp:inline distT="0" distB="0" distL="0" distR="0" wp14:anchorId="5B66BA78" wp14:editId="34738E28">
            <wp:extent cx="1150963" cy="376169"/>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166918" cy="381384"/>
                    </a:xfrm>
                    <a:prstGeom prst="rect">
                      <a:avLst/>
                    </a:prstGeom>
                  </pic:spPr>
                </pic:pic>
              </a:graphicData>
            </a:graphic>
          </wp:inline>
        </w:drawing>
      </w:r>
    </w:p>
    <w:p w14:paraId="7F58D6CA" w14:textId="77777777" w:rsidR="00106F23" w:rsidRDefault="00106F23" w:rsidP="00D004A0">
      <w:pPr>
        <w:pStyle w:val="LabStepNumberedLevel2"/>
      </w:pPr>
      <w:r>
        <w:t xml:space="preserve">Go back to the browser and rerun a search using a different term of </w:t>
      </w:r>
      <w:r w:rsidRPr="00D004A0">
        <w:rPr>
          <w:b/>
        </w:rPr>
        <w:t>bike</w:t>
      </w:r>
      <w:r>
        <w:t>:</w:t>
      </w:r>
    </w:p>
    <w:p w14:paraId="0E350B15" w14:textId="453BDB39" w:rsidR="00106F23" w:rsidRDefault="00052E71" w:rsidP="00D004A0">
      <w:pPr>
        <w:pStyle w:val="LabStepScreenshotLevel2"/>
      </w:pPr>
      <w:r>
        <w:lastRenderedPageBreak/>
        <w:drawing>
          <wp:inline distT="0" distB="0" distL="0" distR="0" wp14:anchorId="429F3DBC" wp14:editId="6ACC934D">
            <wp:extent cx="4733417" cy="2776331"/>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34542" cy="2776991"/>
                    </a:xfrm>
                    <a:prstGeom prst="rect">
                      <a:avLst/>
                    </a:prstGeom>
                  </pic:spPr>
                </pic:pic>
              </a:graphicData>
            </a:graphic>
          </wp:inline>
        </w:drawing>
      </w:r>
    </w:p>
    <w:p w14:paraId="23F6D64F" w14:textId="77777777" w:rsidR="00106F23" w:rsidRDefault="00106F23" w:rsidP="00D004A0">
      <w:pPr>
        <w:pStyle w:val="LabStepNumberedLevel2"/>
      </w:pPr>
      <w:r>
        <w:t>Switch back to Fiddler and you should see one request in the Web Sessions pane:</w:t>
      </w:r>
    </w:p>
    <w:p w14:paraId="4F885895" w14:textId="0DF79036" w:rsidR="00106F23" w:rsidRDefault="00052E71" w:rsidP="00D004A0">
      <w:pPr>
        <w:pStyle w:val="LabStepScreenshotLevel2"/>
      </w:pPr>
      <w:r>
        <w:drawing>
          <wp:inline distT="0" distB="0" distL="0" distR="0" wp14:anchorId="1131BC21" wp14:editId="3C0B0625">
            <wp:extent cx="5943600" cy="15487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548765"/>
                    </a:xfrm>
                    <a:prstGeom prst="rect">
                      <a:avLst/>
                    </a:prstGeom>
                  </pic:spPr>
                </pic:pic>
              </a:graphicData>
            </a:graphic>
          </wp:inline>
        </w:drawing>
      </w:r>
    </w:p>
    <w:p w14:paraId="3CBB3BB3" w14:textId="77777777" w:rsidR="00106F23" w:rsidRDefault="00106F23" w:rsidP="00D004A0">
      <w:pPr>
        <w:pStyle w:val="LabStepNumberedLevel2"/>
      </w:pPr>
      <w:r>
        <w:t>If you select the session, the right-hand side of Fiddler will show you the request details (on the top) and response details (on the bottom).</w:t>
      </w:r>
    </w:p>
    <w:p w14:paraId="75EE0742" w14:textId="77777777" w:rsidR="00106F23" w:rsidRDefault="00106F23" w:rsidP="00D004A0">
      <w:pPr>
        <w:pStyle w:val="LabStepNumberedLevel2"/>
      </w:pPr>
      <w:r>
        <w:t xml:space="preserve">For the request portion (the top part of Fiddler), select the </w:t>
      </w:r>
      <w:r w:rsidRPr="007B1DA5">
        <w:rPr>
          <w:b/>
        </w:rPr>
        <w:t>Inspectors</w:t>
      </w:r>
      <w:r>
        <w:t xml:space="preserve"> tab and the </w:t>
      </w:r>
      <w:r w:rsidRPr="007B1DA5">
        <w:rPr>
          <w:b/>
        </w:rPr>
        <w:t>Headers</w:t>
      </w:r>
      <w:r>
        <w:t xml:space="preserve"> button to see details of the request:</w:t>
      </w:r>
    </w:p>
    <w:p w14:paraId="479968E2" w14:textId="3B82CA1E" w:rsidR="00106F23" w:rsidRDefault="00052E71" w:rsidP="00D004A0">
      <w:pPr>
        <w:pStyle w:val="LabStepScreenshotLevel2"/>
      </w:pPr>
      <w:r>
        <w:drawing>
          <wp:inline distT="0" distB="0" distL="0" distR="0" wp14:anchorId="202A56FF" wp14:editId="13583F58">
            <wp:extent cx="5219048" cy="2371429"/>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9048" cy="2371429"/>
                    </a:xfrm>
                    <a:prstGeom prst="rect">
                      <a:avLst/>
                    </a:prstGeom>
                  </pic:spPr>
                </pic:pic>
              </a:graphicData>
            </a:graphic>
          </wp:inline>
        </w:drawing>
      </w:r>
    </w:p>
    <w:p w14:paraId="63599452" w14:textId="2E383E76" w:rsidR="00106F23" w:rsidRDefault="00106F23" w:rsidP="00D004A0">
      <w:pPr>
        <w:pStyle w:val="LabStepNumberedLevel2"/>
      </w:pPr>
      <w:r>
        <w:t xml:space="preserve">For the response portion (the bottom part of Fiddler), select first the </w:t>
      </w:r>
      <w:r w:rsidRPr="00421F34">
        <w:rPr>
          <w:b/>
        </w:rPr>
        <w:t>Raw</w:t>
      </w:r>
      <w:r>
        <w:t xml:space="preserve"> button to see the raw response. You may see a </w:t>
      </w:r>
      <w:r w:rsidRPr="00554FF8">
        <w:rPr>
          <w:b/>
        </w:rPr>
        <w:t>yellow box</w:t>
      </w:r>
      <w:r>
        <w:t xml:space="preserve"> at the top of the Response pane prompting you to click it to decode</w:t>
      </w:r>
      <w:r w:rsidR="00554FF8">
        <w:t xml:space="preserve"> (i.e. </w:t>
      </w:r>
      <w:r w:rsidR="00554FF8" w:rsidRPr="00554FF8">
        <w:rPr>
          <w:b/>
        </w:rPr>
        <w:t>Click here to transform</w:t>
      </w:r>
      <w:r w:rsidR="00554FF8">
        <w:t>)</w:t>
      </w:r>
      <w:r>
        <w:t xml:space="preserve"> the response. Go ahead and click this yellow box to decode the response. Notice how the results are in the JSON format:</w:t>
      </w:r>
    </w:p>
    <w:p w14:paraId="7E9BEF0B" w14:textId="30503ED6" w:rsidR="00106F23" w:rsidRDefault="00554FF8" w:rsidP="00D004A0">
      <w:pPr>
        <w:pStyle w:val="LabStepScreenshotLevel2"/>
      </w:pPr>
      <w:r>
        <w:lastRenderedPageBreak/>
        <w:drawing>
          <wp:inline distT="0" distB="0" distL="0" distR="0" wp14:anchorId="522BE293" wp14:editId="78A014F0">
            <wp:extent cx="5943600" cy="12331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233170"/>
                    </a:xfrm>
                    <a:prstGeom prst="rect">
                      <a:avLst/>
                    </a:prstGeom>
                  </pic:spPr>
                </pic:pic>
              </a:graphicData>
            </a:graphic>
          </wp:inline>
        </w:drawing>
      </w:r>
    </w:p>
    <w:p w14:paraId="2B0C9B4D" w14:textId="77777777" w:rsidR="009E0240" w:rsidRDefault="00106F23" w:rsidP="00D004A0">
      <w:pPr>
        <w:pStyle w:val="LabStepNumberedLevel2"/>
      </w:pPr>
      <w:r>
        <w:t>Now click the JSON button to see the formatted results in a much more readable format:</w:t>
      </w:r>
    </w:p>
    <w:p w14:paraId="73993A88" w14:textId="4D267FC0" w:rsidR="00106F23" w:rsidRDefault="00554FF8" w:rsidP="009E0240">
      <w:pPr>
        <w:pStyle w:val="LabStepScreenshotLevel2"/>
      </w:pPr>
      <w:r>
        <w:drawing>
          <wp:inline distT="0" distB="0" distL="0" distR="0" wp14:anchorId="702175EF" wp14:editId="4EB6582C">
            <wp:extent cx="5943600" cy="1638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638300"/>
                    </a:xfrm>
                    <a:prstGeom prst="rect">
                      <a:avLst/>
                    </a:prstGeom>
                  </pic:spPr>
                </pic:pic>
              </a:graphicData>
            </a:graphic>
          </wp:inline>
        </w:drawing>
      </w:r>
    </w:p>
    <w:p w14:paraId="58676DB0" w14:textId="77777777" w:rsidR="00106F23" w:rsidRDefault="00106F23" w:rsidP="00D004A0">
      <w:pPr>
        <w:pStyle w:val="LabStepNumberedLevel2"/>
      </w:pPr>
      <w:r>
        <w:t>Close the browser to stop debugging.</w:t>
      </w:r>
    </w:p>
    <w:p w14:paraId="12E7E390" w14:textId="77777777" w:rsidR="00106F23" w:rsidRDefault="00106F23" w:rsidP="009E0240">
      <w:pPr>
        <w:pStyle w:val="LabExerciseCallout"/>
      </w:pPr>
      <w:r>
        <w:t xml:space="preserve">In this exercise you used the popular jQuery &amp; </w:t>
      </w:r>
      <w:proofErr w:type="spellStart"/>
      <w:r>
        <w:t>datajs</w:t>
      </w:r>
      <w:proofErr w:type="spellEnd"/>
      <w:r>
        <w:t xml:space="preserve"> JavaScript libraries to issue a cross domain call and update the user interface with the results.</w:t>
      </w:r>
    </w:p>
    <w:p w14:paraId="6511D0FE" w14:textId="77777777" w:rsidR="00106F23" w:rsidRDefault="00106F23" w:rsidP="00106F23">
      <w:pPr>
        <w:pStyle w:val="Heading3"/>
      </w:pPr>
      <w:r>
        <w:t xml:space="preserve">Exercise 3: Working with the </w:t>
      </w:r>
      <w:proofErr w:type="spellStart"/>
      <w:r>
        <w:t>KnockoutJS</w:t>
      </w:r>
      <w:proofErr w:type="spellEnd"/>
      <w:r>
        <w:t xml:space="preserve"> JavaScript Library</w:t>
      </w:r>
    </w:p>
    <w:p w14:paraId="778B9DA0" w14:textId="77777777" w:rsidR="00106F23" w:rsidRDefault="00106F23" w:rsidP="00D004A0">
      <w:pPr>
        <w:pStyle w:val="LabExerciseLeadIn"/>
      </w:pPr>
      <w:r>
        <w:t xml:space="preserve">In this exercise you will build off the previous sample to create a more robust client-side solution using the MVVM JavaScript library </w:t>
      </w:r>
      <w:proofErr w:type="spellStart"/>
      <w:r>
        <w:t>KnockoutJS</w:t>
      </w:r>
      <w:proofErr w:type="spellEnd"/>
      <w:r>
        <w:t>.</w:t>
      </w:r>
    </w:p>
    <w:p w14:paraId="422AFEE8" w14:textId="77777777" w:rsidR="00106F23" w:rsidRDefault="00106F23" w:rsidP="00D004A0">
      <w:pPr>
        <w:pStyle w:val="LabStepNumbered"/>
        <w:numPr>
          <w:ilvl w:val="0"/>
          <w:numId w:val="45"/>
        </w:numPr>
      </w:pPr>
      <w:r>
        <w:t>Open an existing starter project in Visual Studio 2012:</w:t>
      </w:r>
    </w:p>
    <w:p w14:paraId="461FAACF" w14:textId="77777777" w:rsidR="00554FF8" w:rsidRDefault="00554FF8" w:rsidP="00554FF8">
      <w:pPr>
        <w:pStyle w:val="LabStepNumberedLevel2"/>
        <w:numPr>
          <w:ilvl w:val="1"/>
          <w:numId w:val="45"/>
        </w:numPr>
      </w:pPr>
      <w:r>
        <w:t xml:space="preserve">Launch </w:t>
      </w:r>
      <w:r w:rsidRPr="00554FF8">
        <w:rPr>
          <w:b/>
        </w:rPr>
        <w:t>Visual Studio 2012</w:t>
      </w:r>
      <w:r>
        <w:t xml:space="preserve"> as administrator: </w:t>
      </w:r>
    </w:p>
    <w:p w14:paraId="58FFBFF7" w14:textId="77777777" w:rsidR="009E0240" w:rsidRDefault="00554FF8" w:rsidP="00554FF8">
      <w:pPr>
        <w:pStyle w:val="LabStepNumberedLevel3"/>
        <w:numPr>
          <w:ilvl w:val="2"/>
          <w:numId w:val="45"/>
        </w:numPr>
        <w:rPr>
          <w:b/>
        </w:rPr>
      </w:pPr>
      <w:r w:rsidRPr="00554FF8">
        <w:rPr>
          <w:b/>
        </w:rPr>
        <w:t xml:space="preserve">Windows Keyboard Key </w:t>
      </w:r>
      <w:r w:rsidRPr="00930E1C">
        <w:sym w:font="Wingdings" w:char="F0E0"/>
      </w:r>
      <w:r w:rsidRPr="00554FF8">
        <w:rPr>
          <w:b/>
        </w:rPr>
        <w:t xml:space="preserve"> Right click</w:t>
      </w:r>
      <w:r>
        <w:t xml:space="preserve"> on the </w:t>
      </w:r>
      <w:r w:rsidRPr="00554FF8">
        <w:rPr>
          <w:b/>
        </w:rPr>
        <w:t xml:space="preserve">Visual Studio 2012 </w:t>
      </w:r>
      <w:r>
        <w:t xml:space="preserve">tile and select </w:t>
      </w:r>
      <w:r w:rsidRPr="00554FF8">
        <w:rPr>
          <w:b/>
        </w:rPr>
        <w:t>Run as administrator</w:t>
      </w:r>
    </w:p>
    <w:p w14:paraId="47E8ABD4" w14:textId="17565643" w:rsidR="00554FF8" w:rsidRPr="00554FF8" w:rsidRDefault="00554FF8" w:rsidP="009E0240">
      <w:pPr>
        <w:pStyle w:val="LabStepScreenshotLevel2"/>
        <w:rPr>
          <w:b/>
        </w:rPr>
      </w:pPr>
      <w:r>
        <w:drawing>
          <wp:inline distT="0" distB="0" distL="0" distR="0" wp14:anchorId="6A70EFFB" wp14:editId="09B34DFF">
            <wp:extent cx="1299277" cy="16962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299777" cy="1696931"/>
                    </a:xfrm>
                    <a:prstGeom prst="rect">
                      <a:avLst/>
                    </a:prstGeom>
                  </pic:spPr>
                </pic:pic>
              </a:graphicData>
            </a:graphic>
          </wp:inline>
        </w:drawing>
      </w:r>
    </w:p>
    <w:p w14:paraId="4080C647" w14:textId="77777777" w:rsidR="00106F23" w:rsidRDefault="00106F23" w:rsidP="00D004A0">
      <w:pPr>
        <w:pStyle w:val="LabStepNumberedLevel2"/>
      </w:pPr>
      <w:r>
        <w:t xml:space="preserve">Select </w:t>
      </w:r>
      <w:r w:rsidRPr="00D004A0">
        <w:rPr>
          <w:b/>
        </w:rPr>
        <w:t xml:space="preserve">File </w:t>
      </w:r>
      <w:r w:rsidRPr="00D004A0">
        <w:rPr>
          <w:b/>
        </w:rPr>
        <w:sym w:font="Wingdings" w:char="F0E0"/>
      </w:r>
      <w:r w:rsidRPr="00D004A0">
        <w:rPr>
          <w:b/>
        </w:rPr>
        <w:t xml:space="preserve"> Open </w:t>
      </w:r>
      <w:r w:rsidRPr="00D004A0">
        <w:rPr>
          <w:b/>
        </w:rPr>
        <w:sym w:font="Wingdings" w:char="F0E0"/>
      </w:r>
      <w:r w:rsidRPr="00D004A0">
        <w:rPr>
          <w:b/>
        </w:rPr>
        <w:t xml:space="preserve"> Project/Solution</w:t>
      </w:r>
      <w:r>
        <w:t>.</w:t>
      </w:r>
    </w:p>
    <w:p w14:paraId="27437048" w14:textId="77777777" w:rsidR="00106F23" w:rsidRDefault="00106F23" w:rsidP="00D004A0">
      <w:pPr>
        <w:pStyle w:val="LabStepNumberedLevel2"/>
      </w:pPr>
      <w:r>
        <w:t xml:space="preserve">In the </w:t>
      </w:r>
      <w:r w:rsidRPr="00D004A0">
        <w:rPr>
          <w:b/>
        </w:rPr>
        <w:t>Open Project</w:t>
      </w:r>
      <w:r>
        <w:t xml:space="preserve"> dialog, select the following project provided in the files associated with this lab:</w:t>
      </w:r>
    </w:p>
    <w:p w14:paraId="61372F81" w14:textId="77777777" w:rsidR="00106F23" w:rsidRDefault="00106F23" w:rsidP="00106F23">
      <w:pPr>
        <w:pStyle w:val="LabStepCodeBlockLevel2"/>
      </w:pPr>
      <w:r>
        <w:t>[..]</w:t>
      </w:r>
      <w:r w:rsidRPr="004239DF">
        <w:t>\DevPracticesTechniques\Exercises\Ex3\KnockoutJsExample.sln</w:t>
      </w:r>
    </w:p>
    <w:p w14:paraId="1D264E4B" w14:textId="77777777" w:rsidR="00106F23" w:rsidRDefault="00106F23" w:rsidP="00D004A0">
      <w:pPr>
        <w:pStyle w:val="LabStepNumbered"/>
      </w:pPr>
      <w:r>
        <w:t xml:space="preserve">This project is similar to the one you created in the previous exercise. The first step is to add the </w:t>
      </w:r>
      <w:proofErr w:type="spellStart"/>
      <w:r>
        <w:t>KnockoutJS</w:t>
      </w:r>
      <w:proofErr w:type="spellEnd"/>
      <w:r>
        <w:t xml:space="preserve"> JavaScript MVVM library:</w:t>
      </w:r>
    </w:p>
    <w:p w14:paraId="61965256" w14:textId="77777777" w:rsidR="00106F23" w:rsidRDefault="00106F23" w:rsidP="00D004A0">
      <w:pPr>
        <w:pStyle w:val="LabStepNumberedLevel2"/>
      </w:pPr>
      <w:r>
        <w:t xml:space="preserve">Right-click the project </w:t>
      </w:r>
      <w:proofErr w:type="spellStart"/>
      <w:r w:rsidRPr="00EA4593">
        <w:rPr>
          <w:b/>
        </w:rPr>
        <w:t>KnockoutJsExample</w:t>
      </w:r>
      <w:proofErr w:type="spellEnd"/>
      <w:r>
        <w:t xml:space="preserve"> in the </w:t>
      </w:r>
      <w:r w:rsidRPr="004008BD">
        <w:rPr>
          <w:b/>
        </w:rPr>
        <w:t>Solution Explorer</w:t>
      </w:r>
      <w:r>
        <w:t xml:space="preserve"> tool window and select </w:t>
      </w:r>
      <w:r w:rsidRPr="004008BD">
        <w:rPr>
          <w:b/>
        </w:rPr>
        <w:t xml:space="preserve">Add </w:t>
      </w:r>
      <w:r w:rsidRPr="004008BD">
        <w:rPr>
          <w:b/>
        </w:rPr>
        <w:sym w:font="Wingdings" w:char="F0E0"/>
      </w:r>
      <w:r w:rsidRPr="004008BD">
        <w:rPr>
          <w:b/>
        </w:rPr>
        <w:t xml:space="preserve"> Existing Item</w:t>
      </w:r>
      <w:r>
        <w:t>.</w:t>
      </w:r>
    </w:p>
    <w:p w14:paraId="5EE184D5" w14:textId="77777777" w:rsidR="00106F23" w:rsidRDefault="00106F23" w:rsidP="00D004A0">
      <w:pPr>
        <w:pStyle w:val="LabStepNumberedLevel2"/>
      </w:pPr>
      <w:r>
        <w:lastRenderedPageBreak/>
        <w:t xml:space="preserve">In the </w:t>
      </w:r>
      <w:r w:rsidRPr="004008BD">
        <w:rPr>
          <w:b/>
        </w:rPr>
        <w:t>Add Existing Item</w:t>
      </w:r>
      <w:r>
        <w:t xml:space="preserve"> dialog add the jQuery library from the files provided for this course:</w:t>
      </w:r>
    </w:p>
    <w:p w14:paraId="0CB1C62F" w14:textId="77777777" w:rsidR="00106F23" w:rsidRDefault="00106F23" w:rsidP="00106F23">
      <w:pPr>
        <w:pStyle w:val="LabStepCodeBlockLevel2"/>
      </w:pPr>
      <w:r>
        <w:t>[..]\</w:t>
      </w:r>
      <w:r w:rsidRPr="004008BD">
        <w:t>ExtraStudentFiles\Resources\Libraries\</w:t>
      </w:r>
      <w:r>
        <w:t>knockoutjs\</w:t>
      </w:r>
      <w:r w:rsidRPr="00EA4593">
        <w:t>knockout-2.1.0</w:t>
      </w:r>
      <w:r w:rsidRPr="004008BD">
        <w:t>.js</w:t>
      </w:r>
    </w:p>
    <w:p w14:paraId="1B0CB4A5" w14:textId="77777777" w:rsidR="00106F23" w:rsidRDefault="00106F23" w:rsidP="00356E57">
      <w:pPr>
        <w:pStyle w:val="LabStepNumbered"/>
      </w:pPr>
      <w:r>
        <w:t>Add JavaScript library references to the page:</w:t>
      </w:r>
    </w:p>
    <w:p w14:paraId="517AE0ED" w14:textId="1E538B76" w:rsidR="00106F23" w:rsidRDefault="00106F23" w:rsidP="00356E57">
      <w:pPr>
        <w:pStyle w:val="LabStepNumberedLevel2"/>
      </w:pPr>
      <w:r>
        <w:t xml:space="preserve">Add the following line to the </w:t>
      </w:r>
      <w:r w:rsidRPr="003D6381">
        <w:rPr>
          <w:b/>
        </w:rPr>
        <w:t>&lt;head&gt;</w:t>
      </w:r>
      <w:r>
        <w:t xml:space="preserve"> portion of the </w:t>
      </w:r>
      <w:r w:rsidR="00676E21" w:rsidRPr="00676E21">
        <w:rPr>
          <w:b/>
        </w:rPr>
        <w:t>default.html</w:t>
      </w:r>
      <w:r w:rsidR="00676E21">
        <w:t xml:space="preserve"> </w:t>
      </w:r>
      <w:r>
        <w:t>page:</w:t>
      </w:r>
    </w:p>
    <w:p w14:paraId="7213CCC5" w14:textId="77777777" w:rsidR="00106F23" w:rsidRDefault="00106F23" w:rsidP="00106F23">
      <w:pPr>
        <w:pStyle w:val="LabStepCodeBlockLevel2"/>
      </w:pPr>
      <w:r>
        <w:t>&lt;script src="</w:t>
      </w:r>
      <w:r w:rsidRPr="00EA4593">
        <w:t>knockout-2.1.0</w:t>
      </w:r>
      <w:r>
        <w:t>.js"&gt;&lt;/script&gt;</w:t>
      </w:r>
    </w:p>
    <w:p w14:paraId="7CA39840" w14:textId="6E3D3966" w:rsidR="00106F23" w:rsidRDefault="00106F23" w:rsidP="00106F23">
      <w:pPr>
        <w:pStyle w:val="LabExerciseCallout"/>
      </w:pPr>
      <w:proofErr w:type="spellStart"/>
      <w:r>
        <w:t>KnockoutJS</w:t>
      </w:r>
      <w:proofErr w:type="spellEnd"/>
      <w:r>
        <w:t xml:space="preserve"> is a JavaScript implementation of the model-view </w:t>
      </w:r>
      <w:r w:rsidR="005139F5">
        <w:t>view</w:t>
      </w:r>
      <w:r>
        <w:t>-model (MVVM) programming pattern. In this pattern you have a clear separation of the model (the data objects) from the view (web page) and glued together using a view model. It greatly simplifies updating the user interface in that you write the code to update the model &amp; the view model automatically updates the view for you.</w:t>
      </w:r>
    </w:p>
    <w:p w14:paraId="2B14C4AA" w14:textId="77777777" w:rsidR="00106F23" w:rsidRDefault="00106F23" w:rsidP="00106F23">
      <w:pPr>
        <w:pStyle w:val="LabExerciseCallout"/>
      </w:pPr>
      <w:r>
        <w:t xml:space="preserve">You could achieve the same thing just using jQuery, but it would mean you have a lot of code to write to update the user interface. Using </w:t>
      </w:r>
      <w:proofErr w:type="spellStart"/>
      <w:r>
        <w:t>KnockoutJS</w:t>
      </w:r>
      <w:proofErr w:type="spellEnd"/>
      <w:r>
        <w:t>, you’ll see you have very little code to write to get the user interface updated.</w:t>
      </w:r>
    </w:p>
    <w:p w14:paraId="56C97982" w14:textId="77777777" w:rsidR="00106F23" w:rsidRDefault="00106F23" w:rsidP="00356E57">
      <w:pPr>
        <w:pStyle w:val="LabStepNumbered"/>
      </w:pPr>
      <w:r>
        <w:t xml:space="preserve">The first step is to create a new Product object that will hold the data. Within the </w:t>
      </w:r>
      <w:r w:rsidRPr="00CD2C20">
        <w:rPr>
          <w:b/>
        </w:rPr>
        <w:t>&lt;script&gt;</w:t>
      </w:r>
      <w:r>
        <w:t xml:space="preserve"> tag in the page, just before the JavaScript line that creates the </w:t>
      </w:r>
      <w:proofErr w:type="spellStart"/>
      <w:r w:rsidRPr="00CD2C20">
        <w:rPr>
          <w:b/>
        </w:rPr>
        <w:t>serviceUri</w:t>
      </w:r>
      <w:proofErr w:type="spellEnd"/>
      <w:r>
        <w:t xml:space="preserve"> variable, add the following JavaScript code to create a Product object:</w:t>
      </w:r>
    </w:p>
    <w:p w14:paraId="0A476292" w14:textId="77777777" w:rsidR="00106F23" w:rsidRDefault="00106F23" w:rsidP="00106F23">
      <w:pPr>
        <w:pStyle w:val="LabStepCodeBlock"/>
      </w:pPr>
      <w:r>
        <w:t>var AWProduct = function (id, name, productNumber, listPrice) {</w:t>
      </w:r>
    </w:p>
    <w:p w14:paraId="6F9D358E" w14:textId="77777777" w:rsidR="00106F23" w:rsidRDefault="00106F23" w:rsidP="00106F23">
      <w:pPr>
        <w:pStyle w:val="LabStepCodeBlock"/>
      </w:pPr>
      <w:r>
        <w:t xml:space="preserve">  this.productId = id;</w:t>
      </w:r>
    </w:p>
    <w:p w14:paraId="7D1C8377" w14:textId="77777777" w:rsidR="00106F23" w:rsidRDefault="00106F23" w:rsidP="00106F23">
      <w:pPr>
        <w:pStyle w:val="LabStepCodeBlock"/>
      </w:pPr>
      <w:r>
        <w:t xml:space="preserve">  this.productName = name;</w:t>
      </w:r>
    </w:p>
    <w:p w14:paraId="49EC683D" w14:textId="77777777" w:rsidR="00106F23" w:rsidRDefault="00106F23" w:rsidP="00106F23">
      <w:pPr>
        <w:pStyle w:val="LabStepCodeBlock"/>
      </w:pPr>
      <w:r>
        <w:t xml:space="preserve">  this.productNumber = productNumber;</w:t>
      </w:r>
    </w:p>
    <w:p w14:paraId="0D67B751" w14:textId="77777777" w:rsidR="00106F23" w:rsidRDefault="00106F23" w:rsidP="00106F23">
      <w:pPr>
        <w:pStyle w:val="LabStepCodeBlock"/>
      </w:pPr>
      <w:r>
        <w:t xml:space="preserve">  this.listPrice = listPrice;</w:t>
      </w:r>
    </w:p>
    <w:p w14:paraId="5EF05905" w14:textId="77777777" w:rsidR="00106F23" w:rsidRDefault="00106F23" w:rsidP="00106F23">
      <w:pPr>
        <w:pStyle w:val="LabStepCodeBlock"/>
      </w:pPr>
      <w:r>
        <w:t>}</w:t>
      </w:r>
    </w:p>
    <w:p w14:paraId="4593F04E" w14:textId="77777777" w:rsidR="00106F23" w:rsidRDefault="00106F23" w:rsidP="00356E57">
      <w:pPr>
        <w:pStyle w:val="LabStepNumbered"/>
      </w:pPr>
      <w:r>
        <w:t>Now, create the view model that will be bound to the user interface and update the web page when changes occur. Add the following JavaScript code immediately after the code you just added in the last step:</w:t>
      </w:r>
    </w:p>
    <w:p w14:paraId="5776B1DB" w14:textId="77777777" w:rsidR="00106F23" w:rsidRDefault="00106F23" w:rsidP="00106F23">
      <w:pPr>
        <w:pStyle w:val="LabStepCodeBlock"/>
      </w:pPr>
      <w:r>
        <w:t>function AdventureWorksProductsViewModel() {</w:t>
      </w:r>
    </w:p>
    <w:p w14:paraId="7F92105F" w14:textId="77777777" w:rsidR="00106F23" w:rsidRDefault="00106F23" w:rsidP="00106F23">
      <w:pPr>
        <w:pStyle w:val="LabStepCodeBlock"/>
      </w:pPr>
      <w:r>
        <w:t xml:space="preserve">  this.products = ko.observableArray();</w:t>
      </w:r>
    </w:p>
    <w:p w14:paraId="218B0958" w14:textId="77777777" w:rsidR="00106F23" w:rsidRDefault="00106F23" w:rsidP="00106F23">
      <w:pPr>
        <w:pStyle w:val="LabStepCodeBlock"/>
      </w:pPr>
      <w:r>
        <w:t xml:space="preserve">  this.selectedProduct = ko.observable();</w:t>
      </w:r>
    </w:p>
    <w:p w14:paraId="6DF2401F" w14:textId="77777777" w:rsidR="00106F23" w:rsidRDefault="00106F23" w:rsidP="00106F23">
      <w:pPr>
        <w:pStyle w:val="LabStepCodeBlock"/>
      </w:pPr>
      <w:r>
        <w:t>}</w:t>
      </w:r>
    </w:p>
    <w:p w14:paraId="0192C639" w14:textId="77777777" w:rsidR="00106F23" w:rsidRDefault="00106F23" w:rsidP="00356E57">
      <w:pPr>
        <w:pStyle w:val="LabStepNumbered"/>
      </w:pPr>
      <w:r>
        <w:t xml:space="preserve">This is your first real introduction to </w:t>
      </w:r>
      <w:proofErr w:type="spellStart"/>
      <w:r>
        <w:t>KnockoutJS</w:t>
      </w:r>
      <w:proofErr w:type="spellEnd"/>
      <w:r>
        <w:t xml:space="preserve">. What you did was create two properties in the view model. For </w:t>
      </w:r>
      <w:r w:rsidRPr="00B67F85">
        <w:rPr>
          <w:b/>
        </w:rPr>
        <w:t>Products</w:t>
      </w:r>
      <w:r>
        <w:t xml:space="preserve">, you flagged it as an </w:t>
      </w:r>
      <w:proofErr w:type="spellStart"/>
      <w:r w:rsidRPr="00B67F85">
        <w:rPr>
          <w:b/>
        </w:rPr>
        <w:t>observableArray</w:t>
      </w:r>
      <w:proofErr w:type="spellEnd"/>
      <w:r>
        <w:t xml:space="preserve"> which is just like an observable collection in managed code, commonly used in XAML based languages like WPF and Silverlight. For the </w:t>
      </w:r>
      <w:proofErr w:type="spellStart"/>
      <w:r w:rsidRPr="00B67F85">
        <w:rPr>
          <w:b/>
        </w:rPr>
        <w:t>SelectedProduct</w:t>
      </w:r>
      <w:proofErr w:type="spellEnd"/>
      <w:r>
        <w:t xml:space="preserve"> property you made it a simple </w:t>
      </w:r>
      <w:r w:rsidRPr="00B67F85">
        <w:rPr>
          <w:b/>
        </w:rPr>
        <w:t>observable</w:t>
      </w:r>
      <w:r>
        <w:t xml:space="preserve">. These observable properties are monitored by the </w:t>
      </w:r>
      <w:proofErr w:type="spellStart"/>
      <w:r>
        <w:t>KnockoutJS</w:t>
      </w:r>
      <w:proofErr w:type="spellEnd"/>
      <w:r>
        <w:t xml:space="preserve"> library. When they see things change they will update the user interface accordingly.</w:t>
      </w:r>
    </w:p>
    <w:p w14:paraId="76CB2DFA" w14:textId="77777777" w:rsidR="00106F23" w:rsidRDefault="00106F23" w:rsidP="00356E57">
      <w:pPr>
        <w:pStyle w:val="LabStepNumbered"/>
      </w:pPr>
      <w:r>
        <w:t>With the data structure and view model setup there are three steps left:</w:t>
      </w:r>
    </w:p>
    <w:p w14:paraId="6BAFD5A4" w14:textId="77777777" w:rsidR="00106F23" w:rsidRDefault="00106F23" w:rsidP="00356E57">
      <w:pPr>
        <w:pStyle w:val="LabStepNumberedLevel2"/>
      </w:pPr>
      <w:r>
        <w:rPr>
          <w:b/>
        </w:rPr>
        <w:t xml:space="preserve">Update HTML controls with data binding notations </w:t>
      </w:r>
      <w:r>
        <w:t>– this involves adding special attributes to HTML controls.</w:t>
      </w:r>
    </w:p>
    <w:p w14:paraId="53A3E9B1" w14:textId="77777777" w:rsidR="00106F23" w:rsidRDefault="00106F23" w:rsidP="00356E57">
      <w:pPr>
        <w:pStyle w:val="LabStepNumberedLevel2"/>
      </w:pPr>
      <w:r>
        <w:rPr>
          <w:b/>
        </w:rPr>
        <w:t xml:space="preserve">Update the view model with data </w:t>
      </w:r>
      <w:r>
        <w:t xml:space="preserve">– in this scenario this means you need to modify the callback </w:t>
      </w:r>
      <w:proofErr w:type="spellStart"/>
      <w:r>
        <w:t>datajs</w:t>
      </w:r>
      <w:proofErr w:type="spellEnd"/>
      <w:r>
        <w:t xml:space="preserve"> is using to implement some logic after it receives a response from the OData service.</w:t>
      </w:r>
    </w:p>
    <w:p w14:paraId="5249018B" w14:textId="77777777" w:rsidR="00106F23" w:rsidRDefault="00106F23" w:rsidP="00356E57">
      <w:pPr>
        <w:pStyle w:val="LabStepNumberedLevel2"/>
      </w:pPr>
      <w:r>
        <w:rPr>
          <w:b/>
        </w:rPr>
        <w:t xml:space="preserve">Create an instance of the view model and bind it to the view </w:t>
      </w:r>
      <w:r>
        <w:t>– this is the last step and glues the view model to the controls.</w:t>
      </w:r>
    </w:p>
    <w:p w14:paraId="42FD98A3" w14:textId="77777777" w:rsidR="00356E57" w:rsidRDefault="00106F23" w:rsidP="00356E57">
      <w:pPr>
        <w:pStyle w:val="LabStepNumbered"/>
      </w:pPr>
      <w:r>
        <w:t>Let’s first update the HTML controls.</w:t>
      </w:r>
    </w:p>
    <w:p w14:paraId="55CD0DF5" w14:textId="36BF6836" w:rsidR="00106F23" w:rsidRDefault="00356E57" w:rsidP="00356E57">
      <w:pPr>
        <w:pStyle w:val="LabStepNumberedLevel2"/>
      </w:pPr>
      <w:r>
        <w:t xml:space="preserve">Look at </w:t>
      </w:r>
      <w:r w:rsidR="00106F23">
        <w:t xml:space="preserve">the top of the page </w:t>
      </w:r>
      <w:r>
        <w:t xml:space="preserve">and </w:t>
      </w:r>
      <w:r w:rsidR="00106F23">
        <w:t xml:space="preserve">find </w:t>
      </w:r>
      <w:r>
        <w:t xml:space="preserve">the </w:t>
      </w:r>
      <w:r w:rsidR="00106F23">
        <w:t>unordered list that looks like this:</w:t>
      </w:r>
    </w:p>
    <w:p w14:paraId="369D4F63" w14:textId="77777777" w:rsidR="00106F23" w:rsidRDefault="00106F23" w:rsidP="00356E57">
      <w:pPr>
        <w:pStyle w:val="LabStepCodeBlockLevel2"/>
      </w:pPr>
      <w:r w:rsidRPr="00B67F85">
        <w:t>&lt;ul id="queryResultsList"&gt;&lt;/ul&gt;</w:t>
      </w:r>
    </w:p>
    <w:p w14:paraId="4BFB6B92" w14:textId="77777777" w:rsidR="00106F23" w:rsidRDefault="00106F23" w:rsidP="00356E57">
      <w:pPr>
        <w:pStyle w:val="LabStepNumberedLevel2"/>
      </w:pPr>
      <w:r>
        <w:t>Replace this unordered list with a dropdown list as follows:</w:t>
      </w:r>
    </w:p>
    <w:p w14:paraId="075A9B61" w14:textId="77777777" w:rsidR="00106F23" w:rsidRDefault="00106F23" w:rsidP="00356E57">
      <w:pPr>
        <w:pStyle w:val="LabStepCodeBlockLevel2"/>
      </w:pPr>
      <w:r>
        <w:t xml:space="preserve">&lt;select data-bind="options: productViewModel.products, </w:t>
      </w:r>
    </w:p>
    <w:p w14:paraId="3A079BD3" w14:textId="77777777" w:rsidR="00106F23" w:rsidRDefault="00106F23" w:rsidP="00356E57">
      <w:pPr>
        <w:pStyle w:val="LabStepCodeBlockLevel2"/>
      </w:pPr>
      <w:r>
        <w:t xml:space="preserve">                   optionsCaption:'Select product...',</w:t>
      </w:r>
    </w:p>
    <w:p w14:paraId="50F1C159" w14:textId="77777777" w:rsidR="00106F23" w:rsidRDefault="00106F23" w:rsidP="00356E57">
      <w:pPr>
        <w:pStyle w:val="LabStepCodeBlockLevel2"/>
      </w:pPr>
      <w:r>
        <w:t xml:space="preserve">                   optionsText: 'productName',</w:t>
      </w:r>
    </w:p>
    <w:p w14:paraId="6593490C" w14:textId="77777777" w:rsidR="00106F23" w:rsidRDefault="00106F23" w:rsidP="00356E57">
      <w:pPr>
        <w:pStyle w:val="LabStepCodeBlockLevel2"/>
      </w:pPr>
      <w:r>
        <w:t xml:space="preserve">                   value:selectedProduct"&gt;&lt;/select&gt;</w:t>
      </w:r>
    </w:p>
    <w:p w14:paraId="5E6649C5" w14:textId="0E10D5C5" w:rsidR="00106F23" w:rsidRDefault="00106F23" w:rsidP="00356E57">
      <w:pPr>
        <w:pStyle w:val="LabStepNumberedLevel2"/>
      </w:pPr>
      <w:r>
        <w:t xml:space="preserve">This drop down list has a new attribute, </w:t>
      </w:r>
      <w:r w:rsidRPr="00B67F85">
        <w:rPr>
          <w:b/>
        </w:rPr>
        <w:t>data-bind</w:t>
      </w:r>
      <w:r w:rsidR="009C08CF">
        <w:t>,</w:t>
      </w:r>
      <w:r>
        <w:t xml:space="preserve"> </w:t>
      </w:r>
      <w:r w:rsidR="009C08CF">
        <w:t>which</w:t>
      </w:r>
      <w:r>
        <w:t xml:space="preserve"> will be used by </w:t>
      </w:r>
      <w:proofErr w:type="spellStart"/>
      <w:r>
        <w:t>KnockoutJS</w:t>
      </w:r>
      <w:proofErr w:type="spellEnd"/>
      <w:r>
        <w:t>. It effectively tells it to do the following:</w:t>
      </w:r>
    </w:p>
    <w:p w14:paraId="1528E070" w14:textId="77777777" w:rsidR="00106F23" w:rsidRDefault="00106F23" w:rsidP="00356E57">
      <w:pPr>
        <w:pStyle w:val="LabStepNumberedLevel3"/>
      </w:pPr>
      <w:r>
        <w:t xml:space="preserve">Bind the dropdown list </w:t>
      </w:r>
      <w:r w:rsidRPr="00B67F85">
        <w:rPr>
          <w:b/>
        </w:rPr>
        <w:t>options</w:t>
      </w:r>
      <w:r>
        <w:t xml:space="preserve"> to the products collection in the view model.</w:t>
      </w:r>
    </w:p>
    <w:p w14:paraId="5C36E24E" w14:textId="77777777" w:rsidR="00106F23" w:rsidRDefault="00106F23" w:rsidP="00356E57">
      <w:pPr>
        <w:pStyle w:val="LabStepNumberedLevel3"/>
      </w:pPr>
      <w:r>
        <w:t>For the very first option in the list, make it a caption, not a real value. This caption should give the user instructions to select something.</w:t>
      </w:r>
    </w:p>
    <w:p w14:paraId="4094BE53" w14:textId="77777777" w:rsidR="00106F23" w:rsidRDefault="00106F23" w:rsidP="00356E57">
      <w:pPr>
        <w:pStyle w:val="LabStepNumberedLevel3"/>
      </w:pPr>
      <w:r>
        <w:t xml:space="preserve">For each option, set the text value equal to the </w:t>
      </w:r>
      <w:proofErr w:type="spellStart"/>
      <w:r w:rsidRPr="00B67F85">
        <w:rPr>
          <w:b/>
        </w:rPr>
        <w:t>productName</w:t>
      </w:r>
      <w:proofErr w:type="spellEnd"/>
      <w:r>
        <w:t xml:space="preserve"> property on the product.</w:t>
      </w:r>
    </w:p>
    <w:p w14:paraId="255656E3" w14:textId="77777777" w:rsidR="00106F23" w:rsidRDefault="00106F23" w:rsidP="00356E57">
      <w:pPr>
        <w:pStyle w:val="LabStepNumberedLevel3"/>
      </w:pPr>
      <w:r>
        <w:t xml:space="preserve">For the selected </w:t>
      </w:r>
      <w:r w:rsidRPr="00B67F85">
        <w:rPr>
          <w:b/>
        </w:rPr>
        <w:t>value</w:t>
      </w:r>
      <w:r>
        <w:t xml:space="preserve">, bind that to the view model’s </w:t>
      </w:r>
      <w:proofErr w:type="spellStart"/>
      <w:r w:rsidRPr="00B67F85">
        <w:rPr>
          <w:b/>
        </w:rPr>
        <w:t>selectedProduct</w:t>
      </w:r>
      <w:proofErr w:type="spellEnd"/>
      <w:r>
        <w:t xml:space="preserve"> property.</w:t>
      </w:r>
    </w:p>
    <w:p w14:paraId="7C50090B" w14:textId="77777777" w:rsidR="00106F23" w:rsidRDefault="00106F23" w:rsidP="00356E57">
      <w:pPr>
        <w:pStyle w:val="LabStepNumbered"/>
      </w:pPr>
      <w:r>
        <w:lastRenderedPageBreak/>
        <w:t xml:space="preserve">To make things a little interesting make this a master-detail page. Add the following HTML markup to the page. It will bind the controls within the new </w:t>
      </w:r>
      <w:r w:rsidRPr="00090F99">
        <w:rPr>
          <w:b/>
        </w:rPr>
        <w:t>&lt;DIV&gt;</w:t>
      </w:r>
      <w:r>
        <w:t xml:space="preserve"> to the </w:t>
      </w:r>
      <w:proofErr w:type="spellStart"/>
      <w:r w:rsidRPr="00090F99">
        <w:rPr>
          <w:b/>
        </w:rPr>
        <w:t>seletedProduct</w:t>
      </w:r>
      <w:proofErr w:type="spellEnd"/>
      <w:r>
        <w:t xml:space="preserve"> in the view model and the properties for the actual product. This HTML fragment should be a sibling, not a child, to the </w:t>
      </w:r>
      <w:r w:rsidRPr="00090F99">
        <w:rPr>
          <w:b/>
        </w:rPr>
        <w:t>&lt;DIV&gt;</w:t>
      </w:r>
      <w:r>
        <w:t xml:space="preserve"> that contains the Query Results and look like the picture following the code fragment:</w:t>
      </w:r>
    </w:p>
    <w:p w14:paraId="2577EF3F" w14:textId="77777777" w:rsidR="00106F23" w:rsidRDefault="00106F23" w:rsidP="00106F23">
      <w:pPr>
        <w:pStyle w:val="LabStepCodeBlock"/>
      </w:pPr>
      <w:r>
        <w:t>&lt;div data-bind="with: productViewModel.selectedProduct"</w:t>
      </w:r>
    </w:p>
    <w:p w14:paraId="05220E4B" w14:textId="77777777" w:rsidR="00106F23" w:rsidRDefault="00106F23" w:rsidP="00106F23">
      <w:pPr>
        <w:pStyle w:val="LabStepCodeBlock"/>
      </w:pPr>
      <w:r>
        <w:t xml:space="preserve">     style="float: left; width: 300px; padding: 10px; margin-left: 25px;"&gt;</w:t>
      </w:r>
    </w:p>
    <w:p w14:paraId="068B14E3" w14:textId="77777777" w:rsidR="00106F23" w:rsidRDefault="00106F23" w:rsidP="00106F23">
      <w:pPr>
        <w:pStyle w:val="LabStepCodeBlock"/>
      </w:pPr>
      <w:r>
        <w:t xml:space="preserve">  &lt;h2&gt;Selected Item Detail:&lt;/h2&gt;</w:t>
      </w:r>
    </w:p>
    <w:p w14:paraId="20AD0070" w14:textId="77777777" w:rsidR="00106F23" w:rsidRDefault="00106F23" w:rsidP="00106F23">
      <w:pPr>
        <w:pStyle w:val="LabStepCodeBlock"/>
      </w:pPr>
      <w:r>
        <w:t xml:space="preserve">  &lt;b&gt;Product ID&lt;/b&gt;:&lt;span id="productId" data-bind="text: productId"&gt;&lt;/span&gt;&lt;br /&gt;</w:t>
      </w:r>
    </w:p>
    <w:p w14:paraId="27F69677" w14:textId="77777777" w:rsidR="00106F23" w:rsidRDefault="00106F23" w:rsidP="00106F23">
      <w:pPr>
        <w:pStyle w:val="LabStepCodeBlock"/>
      </w:pPr>
      <w:r>
        <w:t xml:space="preserve">  &lt;b&gt;Name&lt;/b&gt;:&lt;span id="productName" data-bind="text: productName"&gt;&lt;/span&gt;&lt;br /&gt;</w:t>
      </w:r>
    </w:p>
    <w:p w14:paraId="39F71B89" w14:textId="77777777" w:rsidR="00106F23" w:rsidRDefault="00106F23" w:rsidP="00106F23">
      <w:pPr>
        <w:pStyle w:val="LabStepCodeBlock"/>
      </w:pPr>
      <w:r>
        <w:t xml:space="preserve">  &lt;b&gt;Product Number&lt;/b&gt;:&lt;span id="productNumber" data-bind="text: productNumber"&gt;&lt;/span&gt;&lt;br /&gt;</w:t>
      </w:r>
    </w:p>
    <w:p w14:paraId="57E83B79" w14:textId="77777777" w:rsidR="00106F23" w:rsidRDefault="00106F23" w:rsidP="00106F23">
      <w:pPr>
        <w:pStyle w:val="LabStepCodeBlock"/>
      </w:pPr>
      <w:r>
        <w:t xml:space="preserve">  &lt;b&gt;List Price&lt;/b&gt;: $&lt;span id="productListPrice" data-bind="text: listPrice"&gt;&lt;/span&gt;</w:t>
      </w:r>
    </w:p>
    <w:p w14:paraId="033E6F98" w14:textId="77777777" w:rsidR="00106F23" w:rsidRDefault="00106F23" w:rsidP="00106F23">
      <w:pPr>
        <w:pStyle w:val="LabStepCodeBlock"/>
      </w:pPr>
      <w:r>
        <w:t>&lt;/div&gt;</w:t>
      </w:r>
    </w:p>
    <w:p w14:paraId="0D4BDD82" w14:textId="11063C7D" w:rsidR="00106F23" w:rsidRDefault="00A0288E" w:rsidP="00106F23">
      <w:pPr>
        <w:pStyle w:val="LabStepScreenshot"/>
      </w:pPr>
      <w:r>
        <w:rPr>
          <w:noProof/>
        </w:rPr>
        <w:drawing>
          <wp:inline distT="0" distB="0" distL="0" distR="0" wp14:anchorId="6A7CB816" wp14:editId="4DAF16DB">
            <wp:extent cx="5943600" cy="21132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113280"/>
                    </a:xfrm>
                    <a:prstGeom prst="rect">
                      <a:avLst/>
                    </a:prstGeom>
                  </pic:spPr>
                </pic:pic>
              </a:graphicData>
            </a:graphic>
          </wp:inline>
        </w:drawing>
      </w:r>
    </w:p>
    <w:p w14:paraId="327D7C0D" w14:textId="77777777" w:rsidR="00106F23" w:rsidRDefault="00106F23" w:rsidP="00356E57">
      <w:pPr>
        <w:pStyle w:val="LabStepNumbered"/>
      </w:pPr>
      <w:r>
        <w:t xml:space="preserve">In order to make the binding work, you need to create an instance of the view model and make </w:t>
      </w:r>
      <w:proofErr w:type="spellStart"/>
      <w:r>
        <w:t>KnockoutJS</w:t>
      </w:r>
      <w:proofErr w:type="spellEnd"/>
      <w:r>
        <w:t xml:space="preserve"> aware of all the bindings. Do this by adding the following two lines to the very bottom of the </w:t>
      </w:r>
      <w:r w:rsidRPr="009D2618">
        <w:rPr>
          <w:b/>
        </w:rPr>
        <w:t>&lt;script&gt;</w:t>
      </w:r>
      <w:r>
        <w:t xml:space="preserve"> block already on the page:</w:t>
      </w:r>
    </w:p>
    <w:p w14:paraId="130CD58F" w14:textId="77777777" w:rsidR="00106F23" w:rsidRDefault="00106F23" w:rsidP="00106F23">
      <w:pPr>
        <w:pStyle w:val="LabStepCodeBlock"/>
      </w:pPr>
      <w:r>
        <w:t>var productViewModel = new AdventureWorksProductsViewModel();</w:t>
      </w:r>
    </w:p>
    <w:p w14:paraId="6E69872E" w14:textId="77777777" w:rsidR="00106F23" w:rsidRDefault="00106F23" w:rsidP="00106F23">
      <w:pPr>
        <w:pStyle w:val="LabStepCodeBlock"/>
      </w:pPr>
      <w:r>
        <w:t>ko.applyBindings(productViewModel);</w:t>
      </w:r>
    </w:p>
    <w:p w14:paraId="6173E90E" w14:textId="77777777" w:rsidR="00106F23" w:rsidRDefault="00106F23" w:rsidP="00356E57">
      <w:pPr>
        <w:pStyle w:val="LabStepNumbered"/>
      </w:pPr>
      <w:r>
        <w:t xml:space="preserve">The last step in coding this up is to update the JavaScript JSONP callback to update the </w:t>
      </w:r>
      <w:r w:rsidRPr="009D2618">
        <w:rPr>
          <w:b/>
        </w:rPr>
        <w:t>products</w:t>
      </w:r>
      <w:r>
        <w:t xml:space="preserve"> collection in the view model with the results.</w:t>
      </w:r>
    </w:p>
    <w:p w14:paraId="36C0B18D" w14:textId="775EADE2" w:rsidR="00106F23" w:rsidRDefault="00106F23" w:rsidP="00052E71">
      <w:pPr>
        <w:pStyle w:val="LabStepNumberedLevel2"/>
      </w:pPr>
      <w:r>
        <w:t>First, update the code to clear our any previous results. Find the following line:</w:t>
      </w:r>
    </w:p>
    <w:p w14:paraId="1968448B" w14:textId="77777777" w:rsidR="00106F23" w:rsidRDefault="00106F23" w:rsidP="00106F23">
      <w:pPr>
        <w:pStyle w:val="LabStepCodeBlockLevel2"/>
      </w:pPr>
      <w:r w:rsidRPr="009D2618">
        <w:t>$("#queryResultsList").empty();</w:t>
      </w:r>
    </w:p>
    <w:p w14:paraId="501A4590" w14:textId="75232919" w:rsidR="00106F23" w:rsidRDefault="00356E57" w:rsidP="00356E57">
      <w:pPr>
        <w:pStyle w:val="LabStepNumberedLevel2"/>
      </w:pPr>
      <w:r>
        <w:t>R</w:t>
      </w:r>
      <w:r w:rsidR="00106F23">
        <w:t xml:space="preserve">eplace </w:t>
      </w:r>
      <w:r>
        <w:t xml:space="preserve">this line </w:t>
      </w:r>
      <w:r w:rsidR="00106F23">
        <w:t xml:space="preserve">with </w:t>
      </w:r>
      <w:r>
        <w:t xml:space="preserve">the following </w:t>
      </w:r>
      <w:r w:rsidR="00106F23">
        <w:t>code:</w:t>
      </w:r>
    </w:p>
    <w:p w14:paraId="1AEB8094" w14:textId="77777777" w:rsidR="00106F23" w:rsidRDefault="00106F23" w:rsidP="00106F23">
      <w:pPr>
        <w:pStyle w:val="LabStepCodeBlockLevel2"/>
      </w:pPr>
      <w:r w:rsidRPr="009D2618">
        <w:t>productViewModel.products.removeAll();</w:t>
      </w:r>
    </w:p>
    <w:p w14:paraId="57B06A62" w14:textId="77777777" w:rsidR="00106F23" w:rsidRDefault="00106F23" w:rsidP="00356E57">
      <w:pPr>
        <w:pStyle w:val="LabStepNumberedLevel2"/>
      </w:pPr>
      <w:r>
        <w:t xml:space="preserve">Next, update the code to update the </w:t>
      </w:r>
      <w:r w:rsidRPr="009D2618">
        <w:rPr>
          <w:b/>
        </w:rPr>
        <w:t>products</w:t>
      </w:r>
      <w:r>
        <w:t xml:space="preserve"> collection in the view model rather than the HTML page. Find the following line:</w:t>
      </w:r>
    </w:p>
    <w:p w14:paraId="25EE096B" w14:textId="77777777" w:rsidR="00106F23" w:rsidRDefault="00106F23" w:rsidP="00106F23">
      <w:pPr>
        <w:pStyle w:val="LabStepCodeBlockLevel2"/>
      </w:pPr>
      <w:r w:rsidRPr="009D2618">
        <w:t>$("#queryResultsList").append("&lt;li&gt;" + this.Name + "&lt;/li&gt;");</w:t>
      </w:r>
    </w:p>
    <w:p w14:paraId="37EC2337" w14:textId="0823B9A2" w:rsidR="00106F23" w:rsidRDefault="00356E57" w:rsidP="00356E57">
      <w:pPr>
        <w:pStyle w:val="LabStepNumberedLevel2"/>
      </w:pPr>
      <w:r>
        <w:t>R</w:t>
      </w:r>
      <w:r w:rsidR="00106F23">
        <w:t xml:space="preserve">eplace </w:t>
      </w:r>
      <w:r>
        <w:t xml:space="preserve">this line </w:t>
      </w:r>
      <w:r w:rsidR="00106F23">
        <w:t xml:space="preserve">with </w:t>
      </w:r>
      <w:r>
        <w:t xml:space="preserve">the following </w:t>
      </w:r>
      <w:r w:rsidR="00106F23">
        <w:t>code:</w:t>
      </w:r>
    </w:p>
    <w:p w14:paraId="790FCA8C" w14:textId="77777777" w:rsidR="00106F23" w:rsidRDefault="00106F23" w:rsidP="00106F23">
      <w:pPr>
        <w:pStyle w:val="LabStepCodeBlockLevel2"/>
      </w:pPr>
      <w:r w:rsidRPr="009D2618">
        <w:t>productViewModel.products.push(new AWProduct(this.ProductID, this.Name, this.ProductNumber, this.ListPrice));</w:t>
      </w:r>
    </w:p>
    <w:p w14:paraId="6DDA4754" w14:textId="77777777" w:rsidR="00106F23" w:rsidRDefault="00106F23" w:rsidP="00356E57">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14:paraId="69EF6610" w14:textId="77777777" w:rsidR="00106F23" w:rsidRDefault="00106F23" w:rsidP="00106F23">
      <w:pPr>
        <w:pStyle w:val="Heading4"/>
      </w:pPr>
      <w:r>
        <w:t>Build and Test the Project</w:t>
      </w:r>
    </w:p>
    <w:p w14:paraId="202B5A18" w14:textId="77777777" w:rsidR="00106F23" w:rsidRDefault="00106F23" w:rsidP="00326614">
      <w:pPr>
        <w:pStyle w:val="LabStepNumbered"/>
      </w:pPr>
      <w:r>
        <w:t>Build and test your application</w:t>
      </w:r>
      <w:r w:rsidRPr="00E728BB">
        <w:t xml:space="preserve"> </w:t>
      </w:r>
      <w:r>
        <w:t xml:space="preserve">by </w:t>
      </w:r>
      <w:r w:rsidRPr="00E728BB">
        <w:t>press</w:t>
      </w:r>
      <w:r>
        <w:t>ing</w:t>
      </w:r>
      <w:r w:rsidRPr="00E728BB">
        <w:t xml:space="preserve"> </w:t>
      </w:r>
      <w:r w:rsidRPr="00356E57">
        <w:rPr>
          <w:b/>
        </w:rPr>
        <w:t>[F5]</w:t>
      </w:r>
      <w:r w:rsidRPr="00E728BB">
        <w:t xml:space="preserve"> or </w:t>
      </w:r>
      <w:r w:rsidRPr="00356E57">
        <w:rPr>
          <w:b/>
        </w:rPr>
        <w:t xml:space="preserve">Debug </w:t>
      </w:r>
      <w:r w:rsidRPr="00586B67">
        <w:rPr>
          <w:b/>
        </w:rPr>
        <w:sym w:font="Wingdings" w:char="F0E0"/>
      </w:r>
      <w:r w:rsidRPr="00356E57">
        <w:rPr>
          <w:b/>
        </w:rPr>
        <w:t xml:space="preserve"> Start Debugging</w:t>
      </w:r>
      <w:r w:rsidRPr="00E728BB">
        <w:t xml:space="preserve">. </w:t>
      </w:r>
    </w:p>
    <w:p w14:paraId="66380973" w14:textId="77777777" w:rsidR="009E0240" w:rsidRDefault="00106F23" w:rsidP="00106F23">
      <w:pPr>
        <w:pStyle w:val="LabStepNumbered"/>
      </w:pPr>
      <w:r>
        <w:t>Once the solution has been deployed, Internet Explorer will launch and navigate to the default page for the site. The default view will show the default dummy items in the list and an empty search box:</w:t>
      </w:r>
    </w:p>
    <w:p w14:paraId="446A79D8" w14:textId="48B0D912" w:rsidR="00106F23" w:rsidRDefault="000C7068" w:rsidP="009E0240">
      <w:pPr>
        <w:pStyle w:val="LabStepScreenshot"/>
      </w:pPr>
      <w:r w:rsidRPr="009E0240">
        <w:rPr>
          <w:rStyle w:val="LabStepScreenshotFrame"/>
          <w:bdr w:val="none" w:sz="0" w:space="0" w:color="auto"/>
        </w:rPr>
        <w:lastRenderedPageBreak/>
        <w:drawing>
          <wp:inline distT="0" distB="0" distL="0" distR="0" wp14:anchorId="7F9A8F9C" wp14:editId="68DBDD05">
            <wp:extent cx="4297253" cy="2160104"/>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297253" cy="2160104"/>
                    </a:xfrm>
                    <a:prstGeom prst="rect">
                      <a:avLst/>
                    </a:prstGeom>
                  </pic:spPr>
                </pic:pic>
              </a:graphicData>
            </a:graphic>
          </wp:inline>
        </w:drawing>
      </w:r>
    </w:p>
    <w:p w14:paraId="43D13985" w14:textId="77777777" w:rsidR="00106F23" w:rsidRDefault="00106F23" w:rsidP="00356E57">
      <w:pPr>
        <w:pStyle w:val="LabStepNumbered"/>
      </w:pPr>
      <w:r>
        <w:t xml:space="preserve">Execute the search by entering </w:t>
      </w:r>
      <w:r w:rsidRPr="007B1DA5">
        <w:rPr>
          <w:b/>
        </w:rPr>
        <w:t>race</w:t>
      </w:r>
      <w:r>
        <w:t xml:space="preserve"> in the search box and clicking the </w:t>
      </w:r>
      <w:r w:rsidRPr="007B1DA5">
        <w:rPr>
          <w:b/>
        </w:rPr>
        <w:t>search</w:t>
      </w:r>
      <w:r>
        <w:t xml:space="preserve"> button.</w:t>
      </w:r>
    </w:p>
    <w:p w14:paraId="43847396" w14:textId="77777777" w:rsidR="009E0240" w:rsidRDefault="00106F23" w:rsidP="00106F23">
      <w:pPr>
        <w:pStyle w:val="LabStepNumbered"/>
      </w:pPr>
      <w:r>
        <w:t>The results should be processed and you should now see results showing in the dropdown list:</w:t>
      </w:r>
    </w:p>
    <w:p w14:paraId="134ADF15" w14:textId="4DDF2277" w:rsidR="00106F23" w:rsidRDefault="000C7068" w:rsidP="009E0240">
      <w:pPr>
        <w:pStyle w:val="LabStepScreenshot"/>
      </w:pPr>
      <w:r>
        <w:rPr>
          <w:noProof/>
        </w:rPr>
        <w:drawing>
          <wp:inline distT="0" distB="0" distL="0" distR="0" wp14:anchorId="51A67C1B" wp14:editId="5363C367">
            <wp:extent cx="4187417" cy="2630557"/>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88509" cy="2631243"/>
                    </a:xfrm>
                    <a:prstGeom prst="rect">
                      <a:avLst/>
                    </a:prstGeom>
                  </pic:spPr>
                </pic:pic>
              </a:graphicData>
            </a:graphic>
          </wp:inline>
        </w:drawing>
      </w:r>
    </w:p>
    <w:p w14:paraId="043A0BC5" w14:textId="598D2240" w:rsidR="009E0240" w:rsidRDefault="002A6027" w:rsidP="00106F23">
      <w:pPr>
        <w:pStyle w:val="LabStepNumbered"/>
      </w:pPr>
      <w:r>
        <w:t>Select one of the it</w:t>
      </w:r>
      <w:r w:rsidR="00106F23">
        <w:t>e</w:t>
      </w:r>
      <w:r>
        <w:t>m</w:t>
      </w:r>
      <w:bookmarkStart w:id="0" w:name="_GoBack"/>
      <w:bookmarkEnd w:id="0"/>
      <w:r w:rsidR="00106F23">
        <w:t>s to see the detail view appear:</w:t>
      </w:r>
    </w:p>
    <w:p w14:paraId="191E3658" w14:textId="206CDA13" w:rsidR="00106F23" w:rsidRDefault="000C7068" w:rsidP="009E0240">
      <w:pPr>
        <w:pStyle w:val="LabStepScreenshot"/>
      </w:pPr>
      <w:r>
        <w:rPr>
          <w:noProof/>
        </w:rPr>
        <w:drawing>
          <wp:inline distT="0" distB="0" distL="0" distR="0" wp14:anchorId="7B8E5E4D" wp14:editId="2BEC536C">
            <wp:extent cx="4187687" cy="2634306"/>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89667" cy="2635552"/>
                    </a:xfrm>
                    <a:prstGeom prst="rect">
                      <a:avLst/>
                    </a:prstGeom>
                  </pic:spPr>
                </pic:pic>
              </a:graphicData>
            </a:graphic>
          </wp:inline>
        </w:drawing>
      </w:r>
    </w:p>
    <w:p w14:paraId="371784E4" w14:textId="77777777" w:rsidR="00106F23" w:rsidRDefault="00106F23" w:rsidP="00356E57">
      <w:pPr>
        <w:pStyle w:val="LabStepNumbered"/>
      </w:pPr>
      <w:r>
        <w:lastRenderedPageBreak/>
        <w:t xml:space="preserve">Now try changing your query to </w:t>
      </w:r>
      <w:r w:rsidRPr="009D2618">
        <w:rPr>
          <w:b/>
        </w:rPr>
        <w:t>bike</w:t>
      </w:r>
      <w:r>
        <w:t xml:space="preserve"> and selecting a few items.</w:t>
      </w:r>
    </w:p>
    <w:p w14:paraId="1C51FE24" w14:textId="77777777" w:rsidR="00106F23" w:rsidRDefault="00106F23" w:rsidP="00356E57">
      <w:pPr>
        <w:pStyle w:val="LabStepNumbered"/>
      </w:pPr>
      <w:r>
        <w:t>Close the browser to stop debugging.</w:t>
      </w:r>
    </w:p>
    <w:p w14:paraId="57C08DBE" w14:textId="1F14B29F" w:rsidR="00316198" w:rsidRPr="00713E79" w:rsidRDefault="00106F23" w:rsidP="009E0240">
      <w:pPr>
        <w:pStyle w:val="LabExerciseCallout"/>
        <w:rPr>
          <w:rStyle w:val="Strong"/>
          <w:b w:val="0"/>
          <w:bCs w:val="0"/>
        </w:rPr>
      </w:pPr>
      <w:r>
        <w:t xml:space="preserve">In this exercise you used the popular </w:t>
      </w:r>
      <w:proofErr w:type="spellStart"/>
      <w:r>
        <w:t>KnockoutJS</w:t>
      </w:r>
      <w:proofErr w:type="spellEnd"/>
      <w:r>
        <w:t xml:space="preserve"> JavaScript library to issue a cross domain call and update the user interface with the results.</w:t>
      </w:r>
    </w:p>
    <w:sectPr w:rsidR="00316198" w:rsidRPr="00713E79" w:rsidSect="00BD760F">
      <w:headerReference w:type="even" r:id="rId41"/>
      <w:headerReference w:type="default" r:id="rId42"/>
      <w:footerReference w:type="even" r:id="rId43"/>
      <w:footerReference w:type="default" r:id="rId44"/>
      <w:headerReference w:type="first" r:id="rId45"/>
      <w:footerReference w:type="first" r:id="rId46"/>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A3F12" w14:textId="77777777" w:rsidR="00160E40" w:rsidRDefault="00160E40" w:rsidP="002754DA">
      <w:pPr>
        <w:spacing w:before="0" w:after="0"/>
      </w:pPr>
      <w:r>
        <w:separator/>
      </w:r>
    </w:p>
  </w:endnote>
  <w:endnote w:type="continuationSeparator" w:id="0">
    <w:p w14:paraId="088C2A2E" w14:textId="77777777" w:rsidR="00160E40" w:rsidRDefault="00160E40"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E1F47" w14:textId="77777777" w:rsidR="00A0288E" w:rsidRDefault="00A028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87F7E" w14:textId="77777777" w:rsidR="00A0288E" w:rsidRDefault="00A028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0D4FF" w14:textId="77777777" w:rsidR="00A0288E" w:rsidRDefault="00A02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FBF1F" w14:textId="77777777" w:rsidR="00160E40" w:rsidRDefault="00160E40" w:rsidP="002754DA">
      <w:pPr>
        <w:spacing w:before="0" w:after="0"/>
      </w:pPr>
      <w:r>
        <w:separator/>
      </w:r>
    </w:p>
  </w:footnote>
  <w:footnote w:type="continuationSeparator" w:id="0">
    <w:p w14:paraId="407A76FE" w14:textId="77777777" w:rsidR="00160E40" w:rsidRDefault="00160E40"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8CE99" w14:textId="77777777" w:rsidR="00A0288E" w:rsidRDefault="00A028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87DF4" w14:textId="77777777" w:rsidR="00A0288E" w:rsidRDefault="00A028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8980D" w14:textId="77777777" w:rsidR="00A0288E" w:rsidRDefault="00A028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E1601"/>
    <w:multiLevelType w:val="hybridMultilevel"/>
    <w:tmpl w:val="B10EE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D384E85C">
      <w:start w:val="1"/>
      <w:numFmt w:val="lowerLetter"/>
      <w:lvlText w:val="%1)"/>
      <w:lvlJc w:val="left"/>
      <w:pPr>
        <w:ind w:left="1080" w:hanging="360"/>
      </w:pPr>
    </w:lvl>
    <w:lvl w:ilvl="1" w:tplc="8F483A24">
      <w:start w:val="1"/>
      <w:numFmt w:val="lowerLetter"/>
      <w:lvlText w:val="%2."/>
      <w:lvlJc w:val="left"/>
      <w:pPr>
        <w:ind w:left="1800" w:hanging="360"/>
      </w:pPr>
    </w:lvl>
    <w:lvl w:ilvl="2" w:tplc="C07A9C42" w:tentative="1">
      <w:start w:val="1"/>
      <w:numFmt w:val="lowerRoman"/>
      <w:lvlText w:val="%3."/>
      <w:lvlJc w:val="right"/>
      <w:pPr>
        <w:ind w:left="2520" w:hanging="180"/>
      </w:pPr>
    </w:lvl>
    <w:lvl w:ilvl="3" w:tplc="0C8A814A" w:tentative="1">
      <w:start w:val="1"/>
      <w:numFmt w:val="decimal"/>
      <w:lvlText w:val="%4."/>
      <w:lvlJc w:val="left"/>
      <w:pPr>
        <w:ind w:left="3240" w:hanging="360"/>
      </w:pPr>
    </w:lvl>
    <w:lvl w:ilvl="4" w:tplc="6542EB04" w:tentative="1">
      <w:start w:val="1"/>
      <w:numFmt w:val="lowerLetter"/>
      <w:lvlText w:val="%5."/>
      <w:lvlJc w:val="left"/>
      <w:pPr>
        <w:ind w:left="3960" w:hanging="360"/>
      </w:pPr>
    </w:lvl>
    <w:lvl w:ilvl="5" w:tplc="BFC2301A" w:tentative="1">
      <w:start w:val="1"/>
      <w:numFmt w:val="lowerRoman"/>
      <w:lvlText w:val="%6."/>
      <w:lvlJc w:val="right"/>
      <w:pPr>
        <w:ind w:left="4680" w:hanging="180"/>
      </w:pPr>
    </w:lvl>
    <w:lvl w:ilvl="6" w:tplc="E45AFE34" w:tentative="1">
      <w:start w:val="1"/>
      <w:numFmt w:val="decimal"/>
      <w:lvlText w:val="%7."/>
      <w:lvlJc w:val="left"/>
      <w:pPr>
        <w:ind w:left="5400" w:hanging="360"/>
      </w:pPr>
    </w:lvl>
    <w:lvl w:ilvl="7" w:tplc="A034806A" w:tentative="1">
      <w:start w:val="1"/>
      <w:numFmt w:val="lowerLetter"/>
      <w:lvlText w:val="%8."/>
      <w:lvlJc w:val="left"/>
      <w:pPr>
        <w:ind w:left="6120" w:hanging="360"/>
      </w:pPr>
    </w:lvl>
    <w:lvl w:ilvl="8" w:tplc="C4CC4DAE" w:tentative="1">
      <w:start w:val="1"/>
      <w:numFmt w:val="lowerRoman"/>
      <w:lvlText w:val="%9."/>
      <w:lvlJc w:val="right"/>
      <w:pPr>
        <w:ind w:left="6840" w:hanging="180"/>
      </w:pPr>
    </w:lvl>
  </w:abstractNum>
  <w:abstractNum w:abstractNumId="9">
    <w:nsid w:val="532A2DB1"/>
    <w:multiLevelType w:val="hybridMultilevel"/>
    <w:tmpl w:val="76C4CA30"/>
    <w:lvl w:ilvl="0" w:tplc="8AF08828">
      <w:start w:val="1"/>
      <w:numFmt w:val="bullet"/>
      <w:pStyle w:val="LabSetupStep"/>
      <w:lvlText w:val=""/>
      <w:lvlJc w:val="left"/>
      <w:pPr>
        <w:ind w:left="432" w:hanging="360"/>
      </w:pPr>
      <w:rPr>
        <w:rFonts w:ascii="Symbol" w:hAnsi="Symbol" w:hint="default"/>
      </w:rPr>
    </w:lvl>
    <w:lvl w:ilvl="1" w:tplc="E2E2A23C" w:tentative="1">
      <w:start w:val="1"/>
      <w:numFmt w:val="bullet"/>
      <w:lvlText w:val="o"/>
      <w:lvlJc w:val="left"/>
      <w:pPr>
        <w:ind w:left="1800" w:hanging="360"/>
      </w:pPr>
      <w:rPr>
        <w:rFonts w:ascii="Courier New" w:hAnsi="Courier New" w:cs="Courier New" w:hint="default"/>
      </w:rPr>
    </w:lvl>
    <w:lvl w:ilvl="2" w:tplc="7F42A326" w:tentative="1">
      <w:start w:val="1"/>
      <w:numFmt w:val="bullet"/>
      <w:lvlText w:val=""/>
      <w:lvlJc w:val="left"/>
      <w:pPr>
        <w:ind w:left="2520" w:hanging="360"/>
      </w:pPr>
      <w:rPr>
        <w:rFonts w:ascii="Wingdings" w:hAnsi="Wingdings" w:hint="default"/>
      </w:rPr>
    </w:lvl>
    <w:lvl w:ilvl="3" w:tplc="885CB338" w:tentative="1">
      <w:start w:val="1"/>
      <w:numFmt w:val="bullet"/>
      <w:lvlText w:val=""/>
      <w:lvlJc w:val="left"/>
      <w:pPr>
        <w:ind w:left="3240" w:hanging="360"/>
      </w:pPr>
      <w:rPr>
        <w:rFonts w:ascii="Symbol" w:hAnsi="Symbol" w:hint="default"/>
      </w:rPr>
    </w:lvl>
    <w:lvl w:ilvl="4" w:tplc="0EC87386" w:tentative="1">
      <w:start w:val="1"/>
      <w:numFmt w:val="bullet"/>
      <w:lvlText w:val="o"/>
      <w:lvlJc w:val="left"/>
      <w:pPr>
        <w:ind w:left="3960" w:hanging="360"/>
      </w:pPr>
      <w:rPr>
        <w:rFonts w:ascii="Courier New" w:hAnsi="Courier New" w:cs="Courier New" w:hint="default"/>
      </w:rPr>
    </w:lvl>
    <w:lvl w:ilvl="5" w:tplc="5EFC41A4" w:tentative="1">
      <w:start w:val="1"/>
      <w:numFmt w:val="bullet"/>
      <w:lvlText w:val=""/>
      <w:lvlJc w:val="left"/>
      <w:pPr>
        <w:ind w:left="4680" w:hanging="360"/>
      </w:pPr>
      <w:rPr>
        <w:rFonts w:ascii="Wingdings" w:hAnsi="Wingdings" w:hint="default"/>
      </w:rPr>
    </w:lvl>
    <w:lvl w:ilvl="6" w:tplc="B82E471C" w:tentative="1">
      <w:start w:val="1"/>
      <w:numFmt w:val="bullet"/>
      <w:lvlText w:val=""/>
      <w:lvlJc w:val="left"/>
      <w:pPr>
        <w:ind w:left="5400" w:hanging="360"/>
      </w:pPr>
      <w:rPr>
        <w:rFonts w:ascii="Symbol" w:hAnsi="Symbol" w:hint="default"/>
      </w:rPr>
    </w:lvl>
    <w:lvl w:ilvl="7" w:tplc="50B0BFDC" w:tentative="1">
      <w:start w:val="1"/>
      <w:numFmt w:val="bullet"/>
      <w:lvlText w:val="o"/>
      <w:lvlJc w:val="left"/>
      <w:pPr>
        <w:ind w:left="6120" w:hanging="360"/>
      </w:pPr>
      <w:rPr>
        <w:rFonts w:ascii="Courier New" w:hAnsi="Courier New" w:cs="Courier New" w:hint="default"/>
      </w:rPr>
    </w:lvl>
    <w:lvl w:ilvl="8" w:tplc="105632F0"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7E3460"/>
    <w:multiLevelType w:val="hybridMultilevel"/>
    <w:tmpl w:val="AF8E7288"/>
    <w:lvl w:ilvl="0" w:tplc="A48637EC">
      <w:start w:val="1"/>
      <w:numFmt w:val="lowerRoman"/>
      <w:lvlText w:val="%1."/>
      <w:lvlJc w:val="right"/>
      <w:pPr>
        <w:ind w:left="1296" w:hanging="360"/>
      </w:pPr>
    </w:lvl>
    <w:lvl w:ilvl="1" w:tplc="D37E256E">
      <w:start w:val="1"/>
      <w:numFmt w:val="lowerLetter"/>
      <w:lvlText w:val="%2."/>
      <w:lvlJc w:val="left"/>
      <w:pPr>
        <w:ind w:left="2016" w:hanging="360"/>
      </w:pPr>
    </w:lvl>
    <w:lvl w:ilvl="2" w:tplc="36EEB074" w:tentative="1">
      <w:start w:val="1"/>
      <w:numFmt w:val="lowerRoman"/>
      <w:lvlText w:val="%3."/>
      <w:lvlJc w:val="right"/>
      <w:pPr>
        <w:ind w:left="2736" w:hanging="180"/>
      </w:pPr>
    </w:lvl>
    <w:lvl w:ilvl="3" w:tplc="D79864C8" w:tentative="1">
      <w:start w:val="1"/>
      <w:numFmt w:val="decimal"/>
      <w:lvlText w:val="%4."/>
      <w:lvlJc w:val="left"/>
      <w:pPr>
        <w:ind w:left="3456" w:hanging="360"/>
      </w:pPr>
    </w:lvl>
    <w:lvl w:ilvl="4" w:tplc="A5EAB542" w:tentative="1">
      <w:start w:val="1"/>
      <w:numFmt w:val="lowerLetter"/>
      <w:lvlText w:val="%5."/>
      <w:lvlJc w:val="left"/>
      <w:pPr>
        <w:ind w:left="4176" w:hanging="360"/>
      </w:pPr>
    </w:lvl>
    <w:lvl w:ilvl="5" w:tplc="19E23156" w:tentative="1">
      <w:start w:val="1"/>
      <w:numFmt w:val="lowerRoman"/>
      <w:lvlText w:val="%6."/>
      <w:lvlJc w:val="right"/>
      <w:pPr>
        <w:ind w:left="4896" w:hanging="180"/>
      </w:pPr>
    </w:lvl>
    <w:lvl w:ilvl="6" w:tplc="2BA83556" w:tentative="1">
      <w:start w:val="1"/>
      <w:numFmt w:val="decimal"/>
      <w:lvlText w:val="%7."/>
      <w:lvlJc w:val="left"/>
      <w:pPr>
        <w:ind w:left="5616" w:hanging="360"/>
      </w:pPr>
    </w:lvl>
    <w:lvl w:ilvl="7" w:tplc="A1BADC36" w:tentative="1">
      <w:start w:val="1"/>
      <w:numFmt w:val="lowerLetter"/>
      <w:lvlText w:val="%8."/>
      <w:lvlJc w:val="left"/>
      <w:pPr>
        <w:ind w:left="6336" w:hanging="360"/>
      </w:pPr>
    </w:lvl>
    <w:lvl w:ilvl="8" w:tplc="C2FAA224" w:tentative="1">
      <w:start w:val="1"/>
      <w:numFmt w:val="lowerRoman"/>
      <w:lvlText w:val="%9."/>
      <w:lvlJc w:val="right"/>
      <w:pPr>
        <w:ind w:left="7056" w:hanging="180"/>
      </w:pPr>
    </w:lvl>
  </w:abstractNum>
  <w:abstractNum w:abstractNumId="12">
    <w:nsid w:val="5D1A6CFC"/>
    <w:multiLevelType w:val="hybridMultilevel"/>
    <w:tmpl w:val="788C19E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5F760397"/>
    <w:multiLevelType w:val="hybridMultilevel"/>
    <w:tmpl w:val="EF9A6B7E"/>
    <w:lvl w:ilvl="0" w:tplc="64C07B32">
      <w:start w:val="1"/>
      <w:numFmt w:val="bullet"/>
      <w:lvlText w:val=""/>
      <w:lvlJc w:val="left"/>
      <w:pPr>
        <w:ind w:left="792" w:hanging="360"/>
      </w:pPr>
      <w:rPr>
        <w:rFonts w:ascii="Symbol" w:hAnsi="Symbol" w:hint="default"/>
      </w:rPr>
    </w:lvl>
    <w:lvl w:ilvl="1" w:tplc="BB5A0FD4" w:tentative="1">
      <w:start w:val="1"/>
      <w:numFmt w:val="bullet"/>
      <w:lvlText w:val="o"/>
      <w:lvlJc w:val="left"/>
      <w:pPr>
        <w:ind w:left="1512" w:hanging="360"/>
      </w:pPr>
      <w:rPr>
        <w:rFonts w:ascii="Courier New" w:hAnsi="Courier New" w:cs="Courier New" w:hint="default"/>
      </w:rPr>
    </w:lvl>
    <w:lvl w:ilvl="2" w:tplc="84669EC4" w:tentative="1">
      <w:start w:val="1"/>
      <w:numFmt w:val="bullet"/>
      <w:lvlText w:val=""/>
      <w:lvlJc w:val="left"/>
      <w:pPr>
        <w:ind w:left="2232" w:hanging="360"/>
      </w:pPr>
      <w:rPr>
        <w:rFonts w:ascii="Wingdings" w:hAnsi="Wingdings" w:hint="default"/>
      </w:rPr>
    </w:lvl>
    <w:lvl w:ilvl="3" w:tplc="7586F0CC" w:tentative="1">
      <w:start w:val="1"/>
      <w:numFmt w:val="bullet"/>
      <w:lvlText w:val=""/>
      <w:lvlJc w:val="left"/>
      <w:pPr>
        <w:ind w:left="2952" w:hanging="360"/>
      </w:pPr>
      <w:rPr>
        <w:rFonts w:ascii="Symbol" w:hAnsi="Symbol" w:hint="default"/>
      </w:rPr>
    </w:lvl>
    <w:lvl w:ilvl="4" w:tplc="6FD6E9EE" w:tentative="1">
      <w:start w:val="1"/>
      <w:numFmt w:val="bullet"/>
      <w:lvlText w:val="o"/>
      <w:lvlJc w:val="left"/>
      <w:pPr>
        <w:ind w:left="3672" w:hanging="360"/>
      </w:pPr>
      <w:rPr>
        <w:rFonts w:ascii="Courier New" w:hAnsi="Courier New" w:cs="Courier New" w:hint="default"/>
      </w:rPr>
    </w:lvl>
    <w:lvl w:ilvl="5" w:tplc="F07A1E34" w:tentative="1">
      <w:start w:val="1"/>
      <w:numFmt w:val="bullet"/>
      <w:lvlText w:val=""/>
      <w:lvlJc w:val="left"/>
      <w:pPr>
        <w:ind w:left="4392" w:hanging="360"/>
      </w:pPr>
      <w:rPr>
        <w:rFonts w:ascii="Wingdings" w:hAnsi="Wingdings" w:hint="default"/>
      </w:rPr>
    </w:lvl>
    <w:lvl w:ilvl="6" w:tplc="3204170C" w:tentative="1">
      <w:start w:val="1"/>
      <w:numFmt w:val="bullet"/>
      <w:lvlText w:val=""/>
      <w:lvlJc w:val="left"/>
      <w:pPr>
        <w:ind w:left="5112" w:hanging="360"/>
      </w:pPr>
      <w:rPr>
        <w:rFonts w:ascii="Symbol" w:hAnsi="Symbol" w:hint="default"/>
      </w:rPr>
    </w:lvl>
    <w:lvl w:ilvl="7" w:tplc="946A1F4C" w:tentative="1">
      <w:start w:val="1"/>
      <w:numFmt w:val="bullet"/>
      <w:lvlText w:val="o"/>
      <w:lvlJc w:val="left"/>
      <w:pPr>
        <w:ind w:left="5832" w:hanging="360"/>
      </w:pPr>
      <w:rPr>
        <w:rFonts w:ascii="Courier New" w:hAnsi="Courier New" w:cs="Courier New" w:hint="default"/>
      </w:rPr>
    </w:lvl>
    <w:lvl w:ilvl="8" w:tplc="134ED9FE" w:tentative="1">
      <w:start w:val="1"/>
      <w:numFmt w:val="bullet"/>
      <w:lvlText w:val=""/>
      <w:lvlJc w:val="left"/>
      <w:pPr>
        <w:ind w:left="6552" w:hanging="360"/>
      </w:pPr>
      <w:rPr>
        <w:rFonts w:ascii="Wingdings" w:hAnsi="Wingdings" w:hint="default"/>
      </w:rPr>
    </w:lvl>
  </w:abstractNum>
  <w:abstractNum w:abstractNumId="14">
    <w:nsid w:val="749076C2"/>
    <w:multiLevelType w:val="hybridMultilevel"/>
    <w:tmpl w:val="B6EAA18A"/>
    <w:lvl w:ilvl="0" w:tplc="AE3A8C58">
      <w:start w:val="1"/>
      <w:numFmt w:val="lowerRoman"/>
      <w:lvlText w:val="%1."/>
      <w:lvlJc w:val="right"/>
      <w:pPr>
        <w:ind w:left="1512" w:hanging="360"/>
      </w:pPr>
    </w:lvl>
    <w:lvl w:ilvl="1" w:tplc="9F807238" w:tentative="1">
      <w:start w:val="1"/>
      <w:numFmt w:val="lowerLetter"/>
      <w:lvlText w:val="%2."/>
      <w:lvlJc w:val="left"/>
      <w:pPr>
        <w:ind w:left="2016" w:hanging="360"/>
      </w:pPr>
    </w:lvl>
    <w:lvl w:ilvl="2" w:tplc="64D22F8A" w:tentative="1">
      <w:start w:val="1"/>
      <w:numFmt w:val="lowerRoman"/>
      <w:lvlText w:val="%3."/>
      <w:lvlJc w:val="right"/>
      <w:pPr>
        <w:ind w:left="2736" w:hanging="180"/>
      </w:pPr>
    </w:lvl>
    <w:lvl w:ilvl="3" w:tplc="4192CA48" w:tentative="1">
      <w:start w:val="1"/>
      <w:numFmt w:val="decimal"/>
      <w:lvlText w:val="%4."/>
      <w:lvlJc w:val="left"/>
      <w:pPr>
        <w:ind w:left="3456" w:hanging="360"/>
      </w:pPr>
    </w:lvl>
    <w:lvl w:ilvl="4" w:tplc="C3A08030" w:tentative="1">
      <w:start w:val="1"/>
      <w:numFmt w:val="lowerLetter"/>
      <w:lvlText w:val="%5."/>
      <w:lvlJc w:val="left"/>
      <w:pPr>
        <w:ind w:left="4176" w:hanging="360"/>
      </w:pPr>
    </w:lvl>
    <w:lvl w:ilvl="5" w:tplc="12AA5B04" w:tentative="1">
      <w:start w:val="1"/>
      <w:numFmt w:val="lowerRoman"/>
      <w:lvlText w:val="%6."/>
      <w:lvlJc w:val="right"/>
      <w:pPr>
        <w:ind w:left="4896" w:hanging="180"/>
      </w:pPr>
    </w:lvl>
    <w:lvl w:ilvl="6" w:tplc="2182034C" w:tentative="1">
      <w:start w:val="1"/>
      <w:numFmt w:val="decimal"/>
      <w:lvlText w:val="%7."/>
      <w:lvlJc w:val="left"/>
      <w:pPr>
        <w:ind w:left="5616" w:hanging="360"/>
      </w:pPr>
    </w:lvl>
    <w:lvl w:ilvl="7" w:tplc="BDDE84EE" w:tentative="1">
      <w:start w:val="1"/>
      <w:numFmt w:val="lowerLetter"/>
      <w:lvlText w:val="%8."/>
      <w:lvlJc w:val="left"/>
      <w:pPr>
        <w:ind w:left="6336" w:hanging="360"/>
      </w:pPr>
    </w:lvl>
    <w:lvl w:ilvl="8" w:tplc="15D25B94" w:tentative="1">
      <w:start w:val="1"/>
      <w:numFmt w:val="lowerRoman"/>
      <w:lvlText w:val="%9."/>
      <w:lvlJc w:val="right"/>
      <w:pPr>
        <w:ind w:left="7056" w:hanging="180"/>
      </w:pPr>
    </w:lvl>
  </w:abstractNum>
  <w:abstractNum w:abstractNumId="15">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CB2180D"/>
    <w:multiLevelType w:val="hybridMultilevel"/>
    <w:tmpl w:val="24A06752"/>
    <w:lvl w:ilvl="0" w:tplc="F8742156">
      <w:start w:val="1"/>
      <w:numFmt w:val="decimal"/>
      <w:lvlText w:val="(%1)"/>
      <w:lvlJc w:val="right"/>
      <w:pPr>
        <w:ind w:left="1296" w:hanging="360"/>
      </w:pPr>
      <w:rPr>
        <w:rFonts w:hint="default"/>
      </w:rPr>
    </w:lvl>
    <w:lvl w:ilvl="1" w:tplc="69B2661C" w:tentative="1">
      <w:start w:val="1"/>
      <w:numFmt w:val="lowerLetter"/>
      <w:lvlText w:val="%2."/>
      <w:lvlJc w:val="left"/>
      <w:pPr>
        <w:ind w:left="2160" w:hanging="360"/>
      </w:pPr>
    </w:lvl>
    <w:lvl w:ilvl="2" w:tplc="DD9076BE" w:tentative="1">
      <w:start w:val="1"/>
      <w:numFmt w:val="lowerRoman"/>
      <w:lvlText w:val="%3."/>
      <w:lvlJc w:val="right"/>
      <w:pPr>
        <w:ind w:left="2880" w:hanging="180"/>
      </w:pPr>
    </w:lvl>
    <w:lvl w:ilvl="3" w:tplc="EC946F5A" w:tentative="1">
      <w:start w:val="1"/>
      <w:numFmt w:val="decimal"/>
      <w:lvlText w:val="%4."/>
      <w:lvlJc w:val="left"/>
      <w:pPr>
        <w:ind w:left="3600" w:hanging="360"/>
      </w:pPr>
    </w:lvl>
    <w:lvl w:ilvl="4" w:tplc="34E6D6E2" w:tentative="1">
      <w:start w:val="1"/>
      <w:numFmt w:val="lowerLetter"/>
      <w:lvlText w:val="%5."/>
      <w:lvlJc w:val="left"/>
      <w:pPr>
        <w:ind w:left="4320" w:hanging="360"/>
      </w:pPr>
    </w:lvl>
    <w:lvl w:ilvl="5" w:tplc="478E9980" w:tentative="1">
      <w:start w:val="1"/>
      <w:numFmt w:val="lowerRoman"/>
      <w:lvlText w:val="%6."/>
      <w:lvlJc w:val="right"/>
      <w:pPr>
        <w:ind w:left="5040" w:hanging="180"/>
      </w:pPr>
    </w:lvl>
    <w:lvl w:ilvl="6" w:tplc="3C4E0BF2" w:tentative="1">
      <w:start w:val="1"/>
      <w:numFmt w:val="decimal"/>
      <w:lvlText w:val="%7."/>
      <w:lvlJc w:val="left"/>
      <w:pPr>
        <w:ind w:left="5760" w:hanging="360"/>
      </w:pPr>
    </w:lvl>
    <w:lvl w:ilvl="7" w:tplc="99B88FB8" w:tentative="1">
      <w:start w:val="1"/>
      <w:numFmt w:val="lowerLetter"/>
      <w:lvlText w:val="%8."/>
      <w:lvlJc w:val="left"/>
      <w:pPr>
        <w:ind w:left="6480" w:hanging="360"/>
      </w:pPr>
    </w:lvl>
    <w:lvl w:ilvl="8" w:tplc="EA1A9142"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5"/>
  </w:num>
  <w:num w:numId="19">
    <w:abstractNumId w:val="15"/>
  </w:num>
  <w:num w:numId="20">
    <w:abstractNumId w:val="4"/>
  </w:num>
  <w:num w:numId="21">
    <w:abstractNumId w:val="5"/>
  </w:num>
  <w:num w:numId="22">
    <w:abstractNumId w:val="14"/>
  </w:num>
  <w:num w:numId="23">
    <w:abstractNumId w:val="11"/>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7"/>
  </w:num>
  <w:num w:numId="28">
    <w:abstractNumId w:val="9"/>
  </w:num>
  <w:num w:numId="29">
    <w:abstractNumId w:val="15"/>
  </w:num>
  <w:num w:numId="30">
    <w:abstractNumId w:val="15"/>
  </w:num>
  <w:num w:numId="31">
    <w:abstractNumId w:val="14"/>
  </w:num>
  <w:num w:numId="32">
    <w:abstractNumId w:val="15"/>
  </w:num>
  <w:num w:numId="33">
    <w:abstractNumId w:val="15"/>
  </w:num>
  <w:num w:numId="34">
    <w:abstractNumId w:val="4"/>
  </w:num>
  <w:num w:numId="35">
    <w:abstractNumId w:val="5"/>
  </w:num>
  <w:num w:numId="36">
    <w:abstractNumId w:val="13"/>
  </w:num>
  <w:num w:numId="37">
    <w:abstractNumId w:val="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23"/>
    <w:rsid w:val="00002196"/>
    <w:rsid w:val="00012AC2"/>
    <w:rsid w:val="000237DD"/>
    <w:rsid w:val="00024303"/>
    <w:rsid w:val="000243F6"/>
    <w:rsid w:val="000267E9"/>
    <w:rsid w:val="00030FBC"/>
    <w:rsid w:val="00051385"/>
    <w:rsid w:val="00052E71"/>
    <w:rsid w:val="000543B3"/>
    <w:rsid w:val="00063B7E"/>
    <w:rsid w:val="00064650"/>
    <w:rsid w:val="00065A75"/>
    <w:rsid w:val="000671A9"/>
    <w:rsid w:val="00075BE6"/>
    <w:rsid w:val="00082C8E"/>
    <w:rsid w:val="00086439"/>
    <w:rsid w:val="0009020D"/>
    <w:rsid w:val="00090A5A"/>
    <w:rsid w:val="000922A9"/>
    <w:rsid w:val="000A019A"/>
    <w:rsid w:val="000A0FB8"/>
    <w:rsid w:val="000A4D31"/>
    <w:rsid w:val="000A5285"/>
    <w:rsid w:val="000B09A5"/>
    <w:rsid w:val="000B4798"/>
    <w:rsid w:val="000C54C2"/>
    <w:rsid w:val="000C7068"/>
    <w:rsid w:val="000D1CE4"/>
    <w:rsid w:val="000E4786"/>
    <w:rsid w:val="000F11E6"/>
    <w:rsid w:val="000F23A7"/>
    <w:rsid w:val="000F2E8E"/>
    <w:rsid w:val="00106F23"/>
    <w:rsid w:val="0011020C"/>
    <w:rsid w:val="00110EC0"/>
    <w:rsid w:val="001128F7"/>
    <w:rsid w:val="00123729"/>
    <w:rsid w:val="00123A37"/>
    <w:rsid w:val="0012715F"/>
    <w:rsid w:val="00140317"/>
    <w:rsid w:val="00140634"/>
    <w:rsid w:val="00141688"/>
    <w:rsid w:val="00151E41"/>
    <w:rsid w:val="001554D3"/>
    <w:rsid w:val="0015714F"/>
    <w:rsid w:val="00160E40"/>
    <w:rsid w:val="00160EEF"/>
    <w:rsid w:val="00162568"/>
    <w:rsid w:val="0016348C"/>
    <w:rsid w:val="001657A8"/>
    <w:rsid w:val="0016603A"/>
    <w:rsid w:val="00166BA8"/>
    <w:rsid w:val="00172887"/>
    <w:rsid w:val="001760F5"/>
    <w:rsid w:val="00182F32"/>
    <w:rsid w:val="0018778D"/>
    <w:rsid w:val="00190D86"/>
    <w:rsid w:val="0019249E"/>
    <w:rsid w:val="001969F7"/>
    <w:rsid w:val="001A3C36"/>
    <w:rsid w:val="001B176D"/>
    <w:rsid w:val="001B60FC"/>
    <w:rsid w:val="001C2975"/>
    <w:rsid w:val="001C3C48"/>
    <w:rsid w:val="001E2DF2"/>
    <w:rsid w:val="001E5FC6"/>
    <w:rsid w:val="001E6C86"/>
    <w:rsid w:val="001E73CB"/>
    <w:rsid w:val="001F77DA"/>
    <w:rsid w:val="00207F56"/>
    <w:rsid w:val="0021154E"/>
    <w:rsid w:val="00216298"/>
    <w:rsid w:val="00221821"/>
    <w:rsid w:val="002243BC"/>
    <w:rsid w:val="00225D1A"/>
    <w:rsid w:val="00226C32"/>
    <w:rsid w:val="00231D57"/>
    <w:rsid w:val="00234111"/>
    <w:rsid w:val="00237391"/>
    <w:rsid w:val="002376C5"/>
    <w:rsid w:val="00243A3C"/>
    <w:rsid w:val="0024711C"/>
    <w:rsid w:val="002508CA"/>
    <w:rsid w:val="00264696"/>
    <w:rsid w:val="002646DD"/>
    <w:rsid w:val="00265968"/>
    <w:rsid w:val="00273BA6"/>
    <w:rsid w:val="00273F7D"/>
    <w:rsid w:val="002754DA"/>
    <w:rsid w:val="002820B9"/>
    <w:rsid w:val="00283D43"/>
    <w:rsid w:val="00286E1A"/>
    <w:rsid w:val="002930AF"/>
    <w:rsid w:val="002A6027"/>
    <w:rsid w:val="002B29CA"/>
    <w:rsid w:val="002B50BA"/>
    <w:rsid w:val="002C5CBE"/>
    <w:rsid w:val="002C6DDC"/>
    <w:rsid w:val="002E035E"/>
    <w:rsid w:val="002E1C5A"/>
    <w:rsid w:val="002E259F"/>
    <w:rsid w:val="002E32D9"/>
    <w:rsid w:val="002E3602"/>
    <w:rsid w:val="002E66B3"/>
    <w:rsid w:val="002F2748"/>
    <w:rsid w:val="0030388D"/>
    <w:rsid w:val="00307288"/>
    <w:rsid w:val="00311545"/>
    <w:rsid w:val="00316198"/>
    <w:rsid w:val="0031741B"/>
    <w:rsid w:val="00326614"/>
    <w:rsid w:val="00333042"/>
    <w:rsid w:val="0034170E"/>
    <w:rsid w:val="00347559"/>
    <w:rsid w:val="0035550E"/>
    <w:rsid w:val="003560BC"/>
    <w:rsid w:val="00356E57"/>
    <w:rsid w:val="00361340"/>
    <w:rsid w:val="00364378"/>
    <w:rsid w:val="00367C9B"/>
    <w:rsid w:val="00371932"/>
    <w:rsid w:val="00373A63"/>
    <w:rsid w:val="003775F8"/>
    <w:rsid w:val="00385E7E"/>
    <w:rsid w:val="003A6D85"/>
    <w:rsid w:val="003B1609"/>
    <w:rsid w:val="003B509E"/>
    <w:rsid w:val="003B6B6E"/>
    <w:rsid w:val="003B6E62"/>
    <w:rsid w:val="003C22F6"/>
    <w:rsid w:val="003C5D20"/>
    <w:rsid w:val="003C6F9B"/>
    <w:rsid w:val="003D1045"/>
    <w:rsid w:val="003D4A36"/>
    <w:rsid w:val="003D513A"/>
    <w:rsid w:val="003E3149"/>
    <w:rsid w:val="003E53A5"/>
    <w:rsid w:val="003F2EDC"/>
    <w:rsid w:val="00400DC5"/>
    <w:rsid w:val="0040576B"/>
    <w:rsid w:val="00414108"/>
    <w:rsid w:val="00420D38"/>
    <w:rsid w:val="00427A68"/>
    <w:rsid w:val="004336CC"/>
    <w:rsid w:val="0043657B"/>
    <w:rsid w:val="004402EC"/>
    <w:rsid w:val="00445241"/>
    <w:rsid w:val="00445F5C"/>
    <w:rsid w:val="00446B8D"/>
    <w:rsid w:val="00460131"/>
    <w:rsid w:val="00464F96"/>
    <w:rsid w:val="00464FF3"/>
    <w:rsid w:val="0046679B"/>
    <w:rsid w:val="00474799"/>
    <w:rsid w:val="00481358"/>
    <w:rsid w:val="00482B10"/>
    <w:rsid w:val="004838B2"/>
    <w:rsid w:val="00484260"/>
    <w:rsid w:val="00487D07"/>
    <w:rsid w:val="004901DA"/>
    <w:rsid w:val="00492C82"/>
    <w:rsid w:val="0049441A"/>
    <w:rsid w:val="004946E2"/>
    <w:rsid w:val="004A0344"/>
    <w:rsid w:val="004A66FA"/>
    <w:rsid w:val="004A7C45"/>
    <w:rsid w:val="004B033E"/>
    <w:rsid w:val="004B2700"/>
    <w:rsid w:val="004B75D9"/>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9F5"/>
    <w:rsid w:val="00513EAD"/>
    <w:rsid w:val="0051400B"/>
    <w:rsid w:val="00514E6B"/>
    <w:rsid w:val="00515C63"/>
    <w:rsid w:val="0053493F"/>
    <w:rsid w:val="00536A2B"/>
    <w:rsid w:val="00536EA7"/>
    <w:rsid w:val="00537866"/>
    <w:rsid w:val="00540A9A"/>
    <w:rsid w:val="005428BD"/>
    <w:rsid w:val="0054554A"/>
    <w:rsid w:val="00551DC5"/>
    <w:rsid w:val="00551DFA"/>
    <w:rsid w:val="00554FF8"/>
    <w:rsid w:val="00560F81"/>
    <w:rsid w:val="005710D5"/>
    <w:rsid w:val="0057247C"/>
    <w:rsid w:val="00574574"/>
    <w:rsid w:val="00580480"/>
    <w:rsid w:val="0058123A"/>
    <w:rsid w:val="0058773B"/>
    <w:rsid w:val="00592DAA"/>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133C4"/>
    <w:rsid w:val="00620888"/>
    <w:rsid w:val="00625F0D"/>
    <w:rsid w:val="00626932"/>
    <w:rsid w:val="006316FA"/>
    <w:rsid w:val="00632485"/>
    <w:rsid w:val="0063362B"/>
    <w:rsid w:val="00643F55"/>
    <w:rsid w:val="00645BB8"/>
    <w:rsid w:val="00650ACD"/>
    <w:rsid w:val="00654F8F"/>
    <w:rsid w:val="0065756C"/>
    <w:rsid w:val="0066042A"/>
    <w:rsid w:val="006649DB"/>
    <w:rsid w:val="00667328"/>
    <w:rsid w:val="00667B58"/>
    <w:rsid w:val="00676E21"/>
    <w:rsid w:val="0067766A"/>
    <w:rsid w:val="00682FC7"/>
    <w:rsid w:val="00686CA6"/>
    <w:rsid w:val="0069092F"/>
    <w:rsid w:val="00692AFB"/>
    <w:rsid w:val="0069598A"/>
    <w:rsid w:val="006A020F"/>
    <w:rsid w:val="006A105B"/>
    <w:rsid w:val="006A2A50"/>
    <w:rsid w:val="006A581A"/>
    <w:rsid w:val="006B07C3"/>
    <w:rsid w:val="006B25FA"/>
    <w:rsid w:val="006B6F43"/>
    <w:rsid w:val="006C0157"/>
    <w:rsid w:val="006C3796"/>
    <w:rsid w:val="006C4B76"/>
    <w:rsid w:val="006C5C78"/>
    <w:rsid w:val="006D1BB7"/>
    <w:rsid w:val="006E3BD3"/>
    <w:rsid w:val="006E5188"/>
    <w:rsid w:val="006F0F27"/>
    <w:rsid w:val="006F13F6"/>
    <w:rsid w:val="006F64F9"/>
    <w:rsid w:val="0070089C"/>
    <w:rsid w:val="00711C05"/>
    <w:rsid w:val="00713E79"/>
    <w:rsid w:val="00726591"/>
    <w:rsid w:val="0072738D"/>
    <w:rsid w:val="00737FD5"/>
    <w:rsid w:val="00740261"/>
    <w:rsid w:val="00740358"/>
    <w:rsid w:val="00740CA3"/>
    <w:rsid w:val="007420E7"/>
    <w:rsid w:val="00743814"/>
    <w:rsid w:val="007442CF"/>
    <w:rsid w:val="00747129"/>
    <w:rsid w:val="007508E5"/>
    <w:rsid w:val="00754D76"/>
    <w:rsid w:val="00756C10"/>
    <w:rsid w:val="007600AD"/>
    <w:rsid w:val="0076162E"/>
    <w:rsid w:val="0076526D"/>
    <w:rsid w:val="00770735"/>
    <w:rsid w:val="00775A11"/>
    <w:rsid w:val="0078763B"/>
    <w:rsid w:val="007A2E8C"/>
    <w:rsid w:val="007A3111"/>
    <w:rsid w:val="007A3D0E"/>
    <w:rsid w:val="007A6FDB"/>
    <w:rsid w:val="007A7B3A"/>
    <w:rsid w:val="007B47A1"/>
    <w:rsid w:val="007B63AE"/>
    <w:rsid w:val="007B648F"/>
    <w:rsid w:val="007C5EF6"/>
    <w:rsid w:val="007C731A"/>
    <w:rsid w:val="007D3352"/>
    <w:rsid w:val="007D72B4"/>
    <w:rsid w:val="007E240B"/>
    <w:rsid w:val="007E54CD"/>
    <w:rsid w:val="007E5A7C"/>
    <w:rsid w:val="007F2CD4"/>
    <w:rsid w:val="007F37E8"/>
    <w:rsid w:val="0080252D"/>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80632"/>
    <w:rsid w:val="00893C82"/>
    <w:rsid w:val="008943B0"/>
    <w:rsid w:val="00896DA0"/>
    <w:rsid w:val="008A1B16"/>
    <w:rsid w:val="008A2BA0"/>
    <w:rsid w:val="008A7318"/>
    <w:rsid w:val="008B697B"/>
    <w:rsid w:val="008C17EA"/>
    <w:rsid w:val="008C1C05"/>
    <w:rsid w:val="008C564C"/>
    <w:rsid w:val="008D054E"/>
    <w:rsid w:val="008D0899"/>
    <w:rsid w:val="008D261C"/>
    <w:rsid w:val="008D30B0"/>
    <w:rsid w:val="008D6EDA"/>
    <w:rsid w:val="008D7F27"/>
    <w:rsid w:val="008E1CE8"/>
    <w:rsid w:val="008E3F36"/>
    <w:rsid w:val="008E5EA0"/>
    <w:rsid w:val="008F192B"/>
    <w:rsid w:val="00902F51"/>
    <w:rsid w:val="00903B98"/>
    <w:rsid w:val="0090725E"/>
    <w:rsid w:val="00915A59"/>
    <w:rsid w:val="0091656E"/>
    <w:rsid w:val="00925E86"/>
    <w:rsid w:val="009274C0"/>
    <w:rsid w:val="00930E1C"/>
    <w:rsid w:val="00931080"/>
    <w:rsid w:val="00931E3C"/>
    <w:rsid w:val="009422EE"/>
    <w:rsid w:val="00944282"/>
    <w:rsid w:val="0095110D"/>
    <w:rsid w:val="00951BD2"/>
    <w:rsid w:val="00951C8A"/>
    <w:rsid w:val="009537AB"/>
    <w:rsid w:val="00956AB3"/>
    <w:rsid w:val="00960427"/>
    <w:rsid w:val="00961446"/>
    <w:rsid w:val="0096384D"/>
    <w:rsid w:val="00963AE0"/>
    <w:rsid w:val="00963D56"/>
    <w:rsid w:val="00964D6A"/>
    <w:rsid w:val="00964DF1"/>
    <w:rsid w:val="00965C23"/>
    <w:rsid w:val="00972959"/>
    <w:rsid w:val="009753EF"/>
    <w:rsid w:val="0098575B"/>
    <w:rsid w:val="00990EBF"/>
    <w:rsid w:val="009A5818"/>
    <w:rsid w:val="009B275F"/>
    <w:rsid w:val="009C016D"/>
    <w:rsid w:val="009C08CF"/>
    <w:rsid w:val="009C6E7B"/>
    <w:rsid w:val="009D168C"/>
    <w:rsid w:val="009D1C9A"/>
    <w:rsid w:val="009D22E7"/>
    <w:rsid w:val="009D553D"/>
    <w:rsid w:val="009E0240"/>
    <w:rsid w:val="009E1990"/>
    <w:rsid w:val="009E2AD2"/>
    <w:rsid w:val="009F7F64"/>
    <w:rsid w:val="00A0288E"/>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11F8"/>
    <w:rsid w:val="00A81890"/>
    <w:rsid w:val="00A84330"/>
    <w:rsid w:val="00AA081D"/>
    <w:rsid w:val="00AA1C5E"/>
    <w:rsid w:val="00AB0EF6"/>
    <w:rsid w:val="00AB4BD9"/>
    <w:rsid w:val="00AC535D"/>
    <w:rsid w:val="00AD3847"/>
    <w:rsid w:val="00AE16EB"/>
    <w:rsid w:val="00AF424C"/>
    <w:rsid w:val="00AF4F9B"/>
    <w:rsid w:val="00B04598"/>
    <w:rsid w:val="00B04679"/>
    <w:rsid w:val="00B11579"/>
    <w:rsid w:val="00B267B7"/>
    <w:rsid w:val="00B410F6"/>
    <w:rsid w:val="00B56241"/>
    <w:rsid w:val="00B56C9C"/>
    <w:rsid w:val="00B57970"/>
    <w:rsid w:val="00B60011"/>
    <w:rsid w:val="00B74E1A"/>
    <w:rsid w:val="00B7645C"/>
    <w:rsid w:val="00B80925"/>
    <w:rsid w:val="00B815CE"/>
    <w:rsid w:val="00B838CD"/>
    <w:rsid w:val="00B84304"/>
    <w:rsid w:val="00BA06CB"/>
    <w:rsid w:val="00BA1292"/>
    <w:rsid w:val="00BA332D"/>
    <w:rsid w:val="00BB42DB"/>
    <w:rsid w:val="00BC1206"/>
    <w:rsid w:val="00BC120F"/>
    <w:rsid w:val="00BC22EE"/>
    <w:rsid w:val="00BC2C68"/>
    <w:rsid w:val="00BC3FCA"/>
    <w:rsid w:val="00BD1EA3"/>
    <w:rsid w:val="00BD760F"/>
    <w:rsid w:val="00BE20E7"/>
    <w:rsid w:val="00BE5EE7"/>
    <w:rsid w:val="00BF3349"/>
    <w:rsid w:val="00BF4AAD"/>
    <w:rsid w:val="00C04E1A"/>
    <w:rsid w:val="00C1089B"/>
    <w:rsid w:val="00C171CF"/>
    <w:rsid w:val="00C30E56"/>
    <w:rsid w:val="00C3211E"/>
    <w:rsid w:val="00C33D09"/>
    <w:rsid w:val="00C34D0A"/>
    <w:rsid w:val="00C3792F"/>
    <w:rsid w:val="00C37A3E"/>
    <w:rsid w:val="00C44632"/>
    <w:rsid w:val="00C50028"/>
    <w:rsid w:val="00C53882"/>
    <w:rsid w:val="00C62D6E"/>
    <w:rsid w:val="00C642C3"/>
    <w:rsid w:val="00C66309"/>
    <w:rsid w:val="00C67699"/>
    <w:rsid w:val="00C70683"/>
    <w:rsid w:val="00C80B2F"/>
    <w:rsid w:val="00C81CBC"/>
    <w:rsid w:val="00C847ED"/>
    <w:rsid w:val="00C871B4"/>
    <w:rsid w:val="00C9096A"/>
    <w:rsid w:val="00C92678"/>
    <w:rsid w:val="00C93E0C"/>
    <w:rsid w:val="00C97674"/>
    <w:rsid w:val="00CB72D5"/>
    <w:rsid w:val="00CB7A9C"/>
    <w:rsid w:val="00CB7CC1"/>
    <w:rsid w:val="00CD0AD0"/>
    <w:rsid w:val="00CD10A1"/>
    <w:rsid w:val="00CD3699"/>
    <w:rsid w:val="00CE155F"/>
    <w:rsid w:val="00CF0D9B"/>
    <w:rsid w:val="00CF2509"/>
    <w:rsid w:val="00CF713C"/>
    <w:rsid w:val="00CF7AD5"/>
    <w:rsid w:val="00D004A0"/>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7117"/>
    <w:rsid w:val="00E57901"/>
    <w:rsid w:val="00E605AD"/>
    <w:rsid w:val="00E60B87"/>
    <w:rsid w:val="00E663C5"/>
    <w:rsid w:val="00E66BB8"/>
    <w:rsid w:val="00E75E69"/>
    <w:rsid w:val="00E816DC"/>
    <w:rsid w:val="00E90829"/>
    <w:rsid w:val="00E95F93"/>
    <w:rsid w:val="00EA0CC6"/>
    <w:rsid w:val="00EA65FF"/>
    <w:rsid w:val="00EB0E93"/>
    <w:rsid w:val="00EC02AD"/>
    <w:rsid w:val="00EC15A4"/>
    <w:rsid w:val="00ED1A11"/>
    <w:rsid w:val="00ED1EBB"/>
    <w:rsid w:val="00EE049F"/>
    <w:rsid w:val="00EE7A35"/>
    <w:rsid w:val="00EF0B37"/>
    <w:rsid w:val="00F01A46"/>
    <w:rsid w:val="00F10C41"/>
    <w:rsid w:val="00F157FA"/>
    <w:rsid w:val="00F218A1"/>
    <w:rsid w:val="00F21A30"/>
    <w:rsid w:val="00F22325"/>
    <w:rsid w:val="00F22470"/>
    <w:rsid w:val="00F276BD"/>
    <w:rsid w:val="00F325C3"/>
    <w:rsid w:val="00F34FD2"/>
    <w:rsid w:val="00F40596"/>
    <w:rsid w:val="00F43BFB"/>
    <w:rsid w:val="00F4598D"/>
    <w:rsid w:val="00F50640"/>
    <w:rsid w:val="00F5138E"/>
    <w:rsid w:val="00F577F9"/>
    <w:rsid w:val="00F62F1C"/>
    <w:rsid w:val="00F64CF9"/>
    <w:rsid w:val="00F72607"/>
    <w:rsid w:val="00F81057"/>
    <w:rsid w:val="00F8243C"/>
    <w:rsid w:val="00F829F2"/>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2749"/>
    <w:rsid w:val="00FC79BD"/>
    <w:rsid w:val="00FD1B1D"/>
    <w:rsid w:val="00FD1FA2"/>
    <w:rsid w:val="00FD69DA"/>
    <w:rsid w:val="00FE0728"/>
    <w:rsid w:val="00FE1AF6"/>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D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uiPriority="11"/>
    <w:lsdException w:name="Strong" w:semiHidden="0" w:uiPriority="23" w:unhideWhenUsed="0"/>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6F2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002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5002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5002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qFormat/>
    <w:rsid w:val="00C5002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50028"/>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2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50028"/>
    <w:rPr>
      <w:rFonts w:ascii="Arial Black" w:hAnsi="Arial Black"/>
      <w:sz w:val="28"/>
    </w:rPr>
  </w:style>
  <w:style w:type="character" w:customStyle="1" w:styleId="Heading4Char">
    <w:name w:val="Heading 4 Char"/>
    <w:basedOn w:val="DefaultParagraphFont"/>
    <w:link w:val="Heading4"/>
    <w:uiPriority w:val="9"/>
    <w:rsid w:val="00C5002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002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00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2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0028"/>
    <w:pPr>
      <w:tabs>
        <w:tab w:val="right" w:leader="dot" w:pos="10786"/>
      </w:tabs>
      <w:spacing w:before="80" w:after="0"/>
      <w:ind w:left="144"/>
    </w:pPr>
    <w:rPr>
      <w:b/>
    </w:rPr>
  </w:style>
  <w:style w:type="paragraph" w:styleId="TOC2">
    <w:name w:val="toc 2"/>
    <w:basedOn w:val="Normal"/>
    <w:next w:val="Normal"/>
    <w:autoRedefine/>
    <w:uiPriority w:val="39"/>
    <w:unhideWhenUsed/>
    <w:rsid w:val="00C50028"/>
    <w:pPr>
      <w:tabs>
        <w:tab w:val="right" w:leader="dot" w:pos="10790"/>
      </w:tabs>
      <w:spacing w:before="40" w:after="40"/>
      <w:ind w:left="288"/>
    </w:pPr>
    <w:rPr>
      <w:sz w:val="18"/>
    </w:rPr>
  </w:style>
  <w:style w:type="character" w:styleId="Hyperlink">
    <w:name w:val="Hyperlink"/>
    <w:basedOn w:val="DefaultParagraphFont"/>
    <w:uiPriority w:val="99"/>
    <w:unhideWhenUsed/>
    <w:rsid w:val="00C50028"/>
    <w:rPr>
      <w:color w:val="0000FF" w:themeColor="hyperlink"/>
      <w:u w:val="single"/>
    </w:rPr>
  </w:style>
  <w:style w:type="character" w:styleId="BookTitle">
    <w:name w:val="Book Title"/>
    <w:basedOn w:val="DefaultParagraphFont"/>
    <w:uiPriority w:val="33"/>
    <w:rsid w:val="00C50028"/>
    <w:rPr>
      <w:b/>
      <w:bCs/>
      <w:smallCaps/>
      <w:spacing w:val="5"/>
      <w:sz w:val="48"/>
    </w:rPr>
  </w:style>
  <w:style w:type="paragraph" w:styleId="Title">
    <w:name w:val="Title"/>
    <w:basedOn w:val="Normal"/>
    <w:next w:val="Normal"/>
    <w:link w:val="TitleChar"/>
    <w:uiPriority w:val="10"/>
    <w:unhideWhenUsed/>
    <w:rsid w:val="00C5002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002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50028"/>
    <w:pPr>
      <w:spacing w:after="0" w:line="240" w:lineRule="auto"/>
    </w:pPr>
    <w:rPr>
      <w:rFonts w:eastAsiaTheme="minorEastAsia"/>
    </w:rPr>
  </w:style>
  <w:style w:type="character" w:customStyle="1" w:styleId="NoSpacingChar">
    <w:name w:val="No Spacing Char"/>
    <w:basedOn w:val="DefaultParagraphFont"/>
    <w:link w:val="NoSpacing"/>
    <w:uiPriority w:val="4"/>
    <w:rsid w:val="00C50028"/>
    <w:rPr>
      <w:rFonts w:eastAsiaTheme="minorEastAsia"/>
    </w:rPr>
  </w:style>
  <w:style w:type="paragraph" w:styleId="Header">
    <w:name w:val="header"/>
    <w:basedOn w:val="Normal"/>
    <w:link w:val="HeaderChar"/>
    <w:uiPriority w:val="99"/>
    <w:unhideWhenUsed/>
    <w:rsid w:val="00C5002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0028"/>
    <w:rPr>
      <w:rFonts w:ascii="Arial" w:hAnsi="Arial"/>
      <w:color w:val="292929"/>
      <w:sz w:val="16"/>
    </w:rPr>
  </w:style>
  <w:style w:type="paragraph" w:styleId="Footer">
    <w:name w:val="footer"/>
    <w:basedOn w:val="Normal"/>
    <w:link w:val="FooterChar"/>
    <w:uiPriority w:val="99"/>
    <w:unhideWhenUsed/>
    <w:rsid w:val="00C5002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0028"/>
    <w:rPr>
      <w:rFonts w:ascii="Arial" w:hAnsi="Arial"/>
      <w:color w:val="292929"/>
      <w:sz w:val="16"/>
    </w:rPr>
  </w:style>
  <w:style w:type="paragraph" w:styleId="ListParagraph">
    <w:name w:val="List Paragraph"/>
    <w:basedOn w:val="Normal"/>
    <w:next w:val="Normal"/>
    <w:uiPriority w:val="34"/>
    <w:rsid w:val="00C5002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002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50028"/>
    <w:rPr>
      <w:rFonts w:ascii="Lucida Console" w:hAnsi="Lucida Console" w:cs="Courier New"/>
      <w:b/>
      <w:spacing w:val="-6"/>
      <w:sz w:val="18"/>
    </w:rPr>
  </w:style>
  <w:style w:type="paragraph" w:customStyle="1" w:styleId="NumberedBullet">
    <w:name w:val="Numbered Bullet"/>
    <w:basedOn w:val="ListParagraph"/>
    <w:uiPriority w:val="5"/>
    <w:unhideWhenUsed/>
    <w:rsid w:val="00C50028"/>
    <w:pPr>
      <w:tabs>
        <w:tab w:val="left" w:pos="144"/>
      </w:tabs>
      <w:spacing w:before="80" w:after="40" w:line="240" w:lineRule="auto"/>
      <w:ind w:hanging="360"/>
      <w:contextualSpacing w:val="0"/>
    </w:pPr>
  </w:style>
  <w:style w:type="paragraph" w:customStyle="1" w:styleId="LabStepScreenshot">
    <w:name w:val="Lab Step Screenshot"/>
    <w:basedOn w:val="Normal"/>
    <w:qFormat/>
    <w:rsid w:val="00C5002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0028"/>
    <w:pPr>
      <w:spacing w:before="0" w:after="0"/>
    </w:pPr>
    <w:rPr>
      <w:szCs w:val="20"/>
    </w:rPr>
  </w:style>
  <w:style w:type="character" w:customStyle="1" w:styleId="FootnoteTextChar">
    <w:name w:val="Footnote Text Char"/>
    <w:basedOn w:val="DefaultParagraphFont"/>
    <w:link w:val="FootnoteText"/>
    <w:uiPriority w:val="99"/>
    <w:semiHidden/>
    <w:rsid w:val="00C50028"/>
    <w:rPr>
      <w:rFonts w:ascii="Arial" w:hAnsi="Arial"/>
      <w:color w:val="262626" w:themeColor="text1" w:themeTint="D9"/>
      <w:sz w:val="20"/>
      <w:szCs w:val="20"/>
    </w:rPr>
  </w:style>
  <w:style w:type="table" w:styleId="LightShading-Accent4">
    <w:name w:val="Light Shading Accent 4"/>
    <w:basedOn w:val="TableNormal"/>
    <w:uiPriority w:val="60"/>
    <w:rsid w:val="00C5002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5002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00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002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00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002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5002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0028"/>
    <w:pPr>
      <w:tabs>
        <w:tab w:val="num" w:pos="360"/>
      </w:tabs>
      <w:ind w:left="360" w:hanging="360"/>
      <w:contextualSpacing/>
    </w:pPr>
  </w:style>
  <w:style w:type="character" w:customStyle="1" w:styleId="InLineUrl">
    <w:name w:val="InLineUrl"/>
    <w:basedOn w:val="DefaultParagraphFont"/>
    <w:qFormat/>
    <w:rsid w:val="00C50028"/>
    <w:rPr>
      <w:rFonts w:ascii="Arial" w:hAnsi="Arial"/>
      <w:b/>
      <w:sz w:val="18"/>
    </w:rPr>
  </w:style>
  <w:style w:type="paragraph" w:customStyle="1" w:styleId="LabStepNumbered">
    <w:name w:val="Lab Step Numbered"/>
    <w:link w:val="LabStepNumberedChar"/>
    <w:qFormat/>
    <w:rsid w:val="00C50028"/>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C5002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C50028"/>
    <w:pPr>
      <w:numPr>
        <w:ilvl w:val="1"/>
      </w:numPr>
    </w:pPr>
  </w:style>
  <w:style w:type="paragraph" w:customStyle="1" w:styleId="LabStepLevel2NoBullet">
    <w:name w:val="Lab Step Level 2 No Bullet"/>
    <w:basedOn w:val="LabStepNumberedLevel2"/>
    <w:uiPriority w:val="3"/>
    <w:qFormat/>
    <w:rsid w:val="00C50028"/>
    <w:pPr>
      <w:numPr>
        <w:numId w:val="0"/>
      </w:numPr>
      <w:spacing w:before="40"/>
      <w:ind w:left="720"/>
    </w:pPr>
  </w:style>
  <w:style w:type="character" w:customStyle="1" w:styleId="LabStepScreenshotFrame">
    <w:name w:val="Lab Step Screenshot Frame"/>
    <w:basedOn w:val="DefaultParagraphFont"/>
    <w:uiPriority w:val="2"/>
    <w:qFormat/>
    <w:rsid w:val="00C50028"/>
    <w:rPr>
      <w:noProof/>
      <w:bdr w:val="single" w:sz="2" w:space="0" w:color="DDDDDD"/>
    </w:rPr>
  </w:style>
  <w:style w:type="paragraph" w:customStyle="1" w:styleId="LabExerciseCallout">
    <w:name w:val="Lab Exercise Callout"/>
    <w:basedOn w:val="LabExerciseLeadIn"/>
    <w:qFormat/>
    <w:rsid w:val="00C5002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C5002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0028"/>
    <w:pPr>
      <w:numPr>
        <w:numId w:val="28"/>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002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002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50028"/>
    <w:rPr>
      <w:rFonts w:ascii="Arial" w:hAnsi="Arial"/>
      <w:b/>
      <w:iCs/>
      <w:sz w:val="16"/>
    </w:rPr>
  </w:style>
  <w:style w:type="character" w:customStyle="1" w:styleId="InlindeCode">
    <w:name w:val="InlindeCode"/>
    <w:basedOn w:val="DefaultParagraphFont"/>
    <w:qFormat/>
    <w:rsid w:val="00C50028"/>
    <w:rPr>
      <w:rFonts w:ascii="Lucida Console" w:hAnsi="Lucida Console"/>
      <w:b/>
      <w:sz w:val="16"/>
    </w:rPr>
  </w:style>
  <w:style w:type="table" w:customStyle="1" w:styleId="LabStepTable">
    <w:name w:val="Lab Step Table"/>
    <w:basedOn w:val="TableGrid"/>
    <w:uiPriority w:val="99"/>
    <w:rsid w:val="00C5002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uiPriority w:val="9"/>
    <w:rsid w:val="00C5002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50028"/>
    <w:pPr>
      <w:ind w:left="792"/>
    </w:pPr>
  </w:style>
  <w:style w:type="paragraph" w:customStyle="1" w:styleId="LabStepScreenshotLevel2">
    <w:name w:val="Lab Step Screenshot Level 2"/>
    <w:basedOn w:val="LabStepScreenshot"/>
    <w:uiPriority w:val="2"/>
    <w:qFormat/>
    <w:rsid w:val="00C50028"/>
    <w:pPr>
      <w:ind w:left="720"/>
    </w:pPr>
    <w:rPr>
      <w:noProof/>
    </w:rPr>
  </w:style>
  <w:style w:type="paragraph" w:styleId="TOCHeading">
    <w:name w:val="TOC Heading"/>
    <w:basedOn w:val="Heading1"/>
    <w:next w:val="Normal"/>
    <w:uiPriority w:val="39"/>
    <w:semiHidden/>
    <w:unhideWhenUsed/>
    <w:qFormat/>
    <w:rsid w:val="00C5002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50028"/>
    <w:pPr>
      <w:numPr>
        <w:numId w:val="26"/>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0028"/>
    <w:rPr>
      <w:sz w:val="16"/>
      <w:szCs w:val="16"/>
    </w:rPr>
  </w:style>
  <w:style w:type="paragraph" w:styleId="CommentText">
    <w:name w:val="annotation text"/>
    <w:basedOn w:val="Normal"/>
    <w:link w:val="CommentTextChar"/>
    <w:uiPriority w:val="99"/>
    <w:semiHidden/>
    <w:unhideWhenUsed/>
    <w:rsid w:val="00C50028"/>
    <w:rPr>
      <w:szCs w:val="20"/>
    </w:rPr>
  </w:style>
  <w:style w:type="character" w:customStyle="1" w:styleId="CommentTextChar">
    <w:name w:val="Comment Text Char"/>
    <w:basedOn w:val="DefaultParagraphFont"/>
    <w:link w:val="CommentText"/>
    <w:uiPriority w:val="99"/>
    <w:semiHidden/>
    <w:rsid w:val="00C5002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0028"/>
    <w:rPr>
      <w:b/>
      <w:bCs/>
    </w:rPr>
  </w:style>
  <w:style w:type="character" w:customStyle="1" w:styleId="CommentSubjectChar">
    <w:name w:val="Comment Subject Char"/>
    <w:basedOn w:val="CommentTextChar"/>
    <w:link w:val="CommentSubject"/>
    <w:uiPriority w:val="99"/>
    <w:semiHidden/>
    <w:rsid w:val="00C50028"/>
    <w:rPr>
      <w:rFonts w:ascii="Arial" w:hAnsi="Arial"/>
      <w:b/>
      <w:bCs/>
      <w:color w:val="262626" w:themeColor="text1" w:themeTint="D9"/>
      <w:sz w:val="20"/>
      <w:szCs w:val="20"/>
    </w:rPr>
  </w:style>
  <w:style w:type="character" w:styleId="Strong">
    <w:name w:val="Strong"/>
    <w:basedOn w:val="DefaultParagraphFont"/>
    <w:uiPriority w:val="23"/>
    <w:rsid w:val="00C50028"/>
    <w:rPr>
      <w:b/>
      <w:bCs/>
    </w:rPr>
  </w:style>
  <w:style w:type="paragraph" w:styleId="NormalWeb">
    <w:name w:val="Normal (Web)"/>
    <w:basedOn w:val="Normal"/>
    <w:uiPriority w:val="99"/>
    <w:semiHidden/>
    <w:unhideWhenUsed/>
    <w:rsid w:val="00C5002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5002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5002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002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5002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50028"/>
    <w:pPr>
      <w:spacing w:before="240"/>
      <w:ind w:left="720" w:right="720"/>
    </w:pPr>
    <w:rPr>
      <w:color w:val="1C1C1C"/>
    </w:rPr>
  </w:style>
  <w:style w:type="paragraph" w:customStyle="1" w:styleId="SlidesNotes">
    <w:name w:val="Slides Notes"/>
    <w:basedOn w:val="Normal"/>
    <w:uiPriority w:val="4"/>
    <w:rsid w:val="00C50028"/>
    <w:pPr>
      <w:spacing w:before="240"/>
    </w:pPr>
  </w:style>
  <w:style w:type="paragraph" w:customStyle="1" w:styleId="LegalHeader">
    <w:name w:val="Legal Header"/>
    <w:basedOn w:val="Normal"/>
    <w:uiPriority w:val="3"/>
    <w:rsid w:val="00C50028"/>
    <w:pPr>
      <w:spacing w:before="600"/>
    </w:pPr>
    <w:rPr>
      <w:b/>
      <w:color w:val="auto"/>
      <w:u w:val="single"/>
    </w:rPr>
  </w:style>
  <w:style w:type="paragraph" w:customStyle="1" w:styleId="LegalBody">
    <w:name w:val="Legal Body"/>
    <w:basedOn w:val="Normal"/>
    <w:uiPriority w:val="3"/>
    <w:rsid w:val="00C50028"/>
    <w:rPr>
      <w:sz w:val="18"/>
    </w:rPr>
  </w:style>
  <w:style w:type="paragraph" w:customStyle="1" w:styleId="CourseInfo">
    <w:name w:val="Course Info"/>
    <w:basedOn w:val="Normal"/>
    <w:uiPriority w:val="4"/>
    <w:rsid w:val="00C5002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0028"/>
    <w:rPr>
      <w:rFonts w:ascii="Arial" w:hAnsi="Arial"/>
      <w:color w:val="262626" w:themeColor="text1" w:themeTint="D9"/>
      <w:sz w:val="18"/>
    </w:rPr>
  </w:style>
  <w:style w:type="paragraph" w:customStyle="1" w:styleId="Strong1">
    <w:name w:val="Strong1"/>
    <w:basedOn w:val="LabStepNumbered"/>
    <w:link w:val="strongChar"/>
    <w:uiPriority w:val="5"/>
    <w:rsid w:val="00C50028"/>
    <w:pPr>
      <w:numPr>
        <w:numId w:val="0"/>
      </w:numPr>
      <w:ind w:left="757" w:hanging="360"/>
    </w:pPr>
    <w:rPr>
      <w:b/>
    </w:rPr>
  </w:style>
  <w:style w:type="character" w:customStyle="1" w:styleId="strongChar">
    <w:name w:val="strong Char"/>
    <w:basedOn w:val="LabStepNumberedChar"/>
    <w:link w:val="Strong1"/>
    <w:uiPriority w:val="5"/>
    <w:rsid w:val="00C50028"/>
    <w:rPr>
      <w:rFonts w:ascii="Arial" w:hAnsi="Arial"/>
      <w:b/>
      <w:color w:val="262626" w:themeColor="text1" w:themeTint="D9"/>
      <w:sz w:val="18"/>
    </w:rPr>
  </w:style>
  <w:style w:type="paragraph" w:customStyle="1" w:styleId="CourseCode">
    <w:name w:val="Course Code"/>
    <w:basedOn w:val="Normal"/>
    <w:uiPriority w:val="4"/>
    <w:rsid w:val="00C5002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0028"/>
    <w:pPr>
      <w:tabs>
        <w:tab w:val="right" w:leader="dot" w:pos="10790"/>
      </w:tabs>
      <w:spacing w:before="40" w:after="0"/>
      <w:ind w:left="432"/>
    </w:pPr>
    <w:rPr>
      <w:sz w:val="16"/>
    </w:rPr>
  </w:style>
  <w:style w:type="numbering" w:customStyle="1" w:styleId="LabStepsTemplate">
    <w:name w:val="LabStepsTemplate"/>
    <w:uiPriority w:val="99"/>
    <w:rsid w:val="00C50028"/>
    <w:pPr>
      <w:numPr>
        <w:numId w:val="7"/>
      </w:numPr>
    </w:pPr>
  </w:style>
  <w:style w:type="paragraph" w:customStyle="1" w:styleId="ModuleDescription">
    <w:name w:val="Module Description"/>
    <w:basedOn w:val="Normal"/>
    <w:uiPriority w:val="4"/>
    <w:rsid w:val="00C5002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50028"/>
    <w:pPr>
      <w:jc w:val="center"/>
    </w:pPr>
  </w:style>
  <w:style w:type="paragraph" w:customStyle="1" w:styleId="TopicsCoveredItem">
    <w:name w:val="Topics Covered Item"/>
    <w:basedOn w:val="Normal"/>
    <w:uiPriority w:val="4"/>
    <w:rsid w:val="00C50028"/>
    <w:pPr>
      <w:numPr>
        <w:numId w:val="35"/>
      </w:numPr>
      <w:spacing w:before="0" w:after="0"/>
      <w:contextualSpacing/>
    </w:pPr>
  </w:style>
  <w:style w:type="paragraph" w:customStyle="1" w:styleId="ModuleIntroHeader">
    <w:name w:val="Module Intro Header"/>
    <w:basedOn w:val="Normal"/>
    <w:uiPriority w:val="4"/>
    <w:rsid w:val="00C50028"/>
    <w:pPr>
      <w:pBdr>
        <w:bottom w:val="single" w:sz="8" w:space="1" w:color="auto"/>
      </w:pBdr>
      <w:spacing w:before="360"/>
      <w:ind w:left="288"/>
    </w:pPr>
    <w:rPr>
      <w:b/>
      <w:sz w:val="24"/>
    </w:rPr>
  </w:style>
  <w:style w:type="paragraph" w:customStyle="1" w:styleId="ModuleAgendaItem">
    <w:name w:val="Module Agenda Item"/>
    <w:basedOn w:val="Normal"/>
    <w:uiPriority w:val="4"/>
    <w:rsid w:val="00C50028"/>
    <w:pPr>
      <w:spacing w:before="0" w:after="0"/>
      <w:ind w:left="360" w:hanging="360"/>
      <w:contextualSpacing/>
    </w:pPr>
    <w:rPr>
      <w:sz w:val="24"/>
    </w:rPr>
  </w:style>
  <w:style w:type="paragraph" w:customStyle="1" w:styleId="LabStepNumberedLevel3">
    <w:name w:val="Lab Step Numbered Level 3"/>
    <w:basedOn w:val="LabStepNumberedLevel2"/>
    <w:qFormat/>
    <w:rsid w:val="00C50028"/>
    <w:pPr>
      <w:numPr>
        <w:ilvl w:val="2"/>
      </w:numPr>
      <w:tabs>
        <w:tab w:val="left" w:pos="994"/>
      </w:tabs>
    </w:pPr>
  </w:style>
  <w:style w:type="paragraph" w:customStyle="1" w:styleId="LabStepNumberedLevel4">
    <w:name w:val="Lab Step Numbered Level 4"/>
    <w:basedOn w:val="LabStepNumberedLevel3"/>
    <w:qFormat/>
    <w:rsid w:val="00C50028"/>
    <w:pPr>
      <w:numPr>
        <w:ilvl w:val="3"/>
      </w:numPr>
      <w:tabs>
        <w:tab w:val="clear" w:pos="994"/>
        <w:tab w:val="left" w:pos="1627"/>
      </w:tabs>
    </w:pPr>
  </w:style>
  <w:style w:type="paragraph" w:customStyle="1" w:styleId="LabExerciseLeadIn">
    <w:name w:val="Lab Exercise Lead In"/>
    <w:basedOn w:val="Normal"/>
    <w:qFormat/>
    <w:rsid w:val="00C5002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H1">
    <w:name w:val="H1"/>
    <w:basedOn w:val="Normal"/>
    <w:next w:val="Normal"/>
    <w:uiPriority w:val="99"/>
    <w:rsid w:val="00052E71"/>
    <w:pPr>
      <w:keepNext/>
      <w:autoSpaceDE w:val="0"/>
      <w:autoSpaceDN w:val="0"/>
      <w:adjustRightInd w:val="0"/>
      <w:spacing w:before="100" w:after="100"/>
      <w:outlineLvl w:val="1"/>
    </w:pPr>
    <w:rPr>
      <w:rFonts w:ascii="Times New Roman" w:hAnsi="Times New Roman" w:cs="Times New Roman"/>
      <w:b/>
      <w:bCs/>
      <w:color w:val="auto"/>
      <w:kern w:val="36"/>
      <w:sz w:val="48"/>
      <w:szCs w:val="48"/>
    </w:rPr>
  </w:style>
  <w:style w:type="paragraph" w:customStyle="1" w:styleId="H2">
    <w:name w:val="H2"/>
    <w:basedOn w:val="Normal"/>
    <w:next w:val="Normal"/>
    <w:uiPriority w:val="99"/>
    <w:rsid w:val="00052E71"/>
    <w:pPr>
      <w:keepNext/>
      <w:autoSpaceDE w:val="0"/>
      <w:autoSpaceDN w:val="0"/>
      <w:adjustRightInd w:val="0"/>
      <w:spacing w:before="100" w:after="100"/>
      <w:outlineLvl w:val="2"/>
    </w:pPr>
    <w:rPr>
      <w:rFonts w:ascii="Times New Roman" w:hAnsi="Times New Roman" w:cs="Times New Roman"/>
      <w:b/>
      <w:bCs/>
      <w:color w:val="auto"/>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uiPriority="11"/>
    <w:lsdException w:name="Strong" w:semiHidden="0" w:uiPriority="23" w:unhideWhenUsed="0"/>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6F2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002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5002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5002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qFormat/>
    <w:rsid w:val="00C5002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50028"/>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2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50028"/>
    <w:rPr>
      <w:rFonts w:ascii="Arial Black" w:hAnsi="Arial Black"/>
      <w:sz w:val="28"/>
    </w:rPr>
  </w:style>
  <w:style w:type="character" w:customStyle="1" w:styleId="Heading4Char">
    <w:name w:val="Heading 4 Char"/>
    <w:basedOn w:val="DefaultParagraphFont"/>
    <w:link w:val="Heading4"/>
    <w:uiPriority w:val="9"/>
    <w:rsid w:val="00C5002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002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00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2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0028"/>
    <w:pPr>
      <w:tabs>
        <w:tab w:val="right" w:leader="dot" w:pos="10786"/>
      </w:tabs>
      <w:spacing w:before="80" w:after="0"/>
      <w:ind w:left="144"/>
    </w:pPr>
    <w:rPr>
      <w:b/>
    </w:rPr>
  </w:style>
  <w:style w:type="paragraph" w:styleId="TOC2">
    <w:name w:val="toc 2"/>
    <w:basedOn w:val="Normal"/>
    <w:next w:val="Normal"/>
    <w:autoRedefine/>
    <w:uiPriority w:val="39"/>
    <w:unhideWhenUsed/>
    <w:rsid w:val="00C50028"/>
    <w:pPr>
      <w:tabs>
        <w:tab w:val="right" w:leader="dot" w:pos="10790"/>
      </w:tabs>
      <w:spacing w:before="40" w:after="40"/>
      <w:ind w:left="288"/>
    </w:pPr>
    <w:rPr>
      <w:sz w:val="18"/>
    </w:rPr>
  </w:style>
  <w:style w:type="character" w:styleId="Hyperlink">
    <w:name w:val="Hyperlink"/>
    <w:basedOn w:val="DefaultParagraphFont"/>
    <w:uiPriority w:val="99"/>
    <w:unhideWhenUsed/>
    <w:rsid w:val="00C50028"/>
    <w:rPr>
      <w:color w:val="0000FF" w:themeColor="hyperlink"/>
      <w:u w:val="single"/>
    </w:rPr>
  </w:style>
  <w:style w:type="character" w:styleId="BookTitle">
    <w:name w:val="Book Title"/>
    <w:basedOn w:val="DefaultParagraphFont"/>
    <w:uiPriority w:val="33"/>
    <w:rsid w:val="00C50028"/>
    <w:rPr>
      <w:b/>
      <w:bCs/>
      <w:smallCaps/>
      <w:spacing w:val="5"/>
      <w:sz w:val="48"/>
    </w:rPr>
  </w:style>
  <w:style w:type="paragraph" w:styleId="Title">
    <w:name w:val="Title"/>
    <w:basedOn w:val="Normal"/>
    <w:next w:val="Normal"/>
    <w:link w:val="TitleChar"/>
    <w:uiPriority w:val="10"/>
    <w:unhideWhenUsed/>
    <w:rsid w:val="00C5002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002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50028"/>
    <w:pPr>
      <w:spacing w:after="0" w:line="240" w:lineRule="auto"/>
    </w:pPr>
    <w:rPr>
      <w:rFonts w:eastAsiaTheme="minorEastAsia"/>
    </w:rPr>
  </w:style>
  <w:style w:type="character" w:customStyle="1" w:styleId="NoSpacingChar">
    <w:name w:val="No Spacing Char"/>
    <w:basedOn w:val="DefaultParagraphFont"/>
    <w:link w:val="NoSpacing"/>
    <w:uiPriority w:val="4"/>
    <w:rsid w:val="00C50028"/>
    <w:rPr>
      <w:rFonts w:eastAsiaTheme="minorEastAsia"/>
    </w:rPr>
  </w:style>
  <w:style w:type="paragraph" w:styleId="Header">
    <w:name w:val="header"/>
    <w:basedOn w:val="Normal"/>
    <w:link w:val="HeaderChar"/>
    <w:uiPriority w:val="99"/>
    <w:unhideWhenUsed/>
    <w:rsid w:val="00C5002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0028"/>
    <w:rPr>
      <w:rFonts w:ascii="Arial" w:hAnsi="Arial"/>
      <w:color w:val="292929"/>
      <w:sz w:val="16"/>
    </w:rPr>
  </w:style>
  <w:style w:type="paragraph" w:styleId="Footer">
    <w:name w:val="footer"/>
    <w:basedOn w:val="Normal"/>
    <w:link w:val="FooterChar"/>
    <w:uiPriority w:val="99"/>
    <w:unhideWhenUsed/>
    <w:rsid w:val="00C5002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0028"/>
    <w:rPr>
      <w:rFonts w:ascii="Arial" w:hAnsi="Arial"/>
      <w:color w:val="292929"/>
      <w:sz w:val="16"/>
    </w:rPr>
  </w:style>
  <w:style w:type="paragraph" w:styleId="ListParagraph">
    <w:name w:val="List Paragraph"/>
    <w:basedOn w:val="Normal"/>
    <w:next w:val="Normal"/>
    <w:uiPriority w:val="34"/>
    <w:rsid w:val="00C5002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002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50028"/>
    <w:rPr>
      <w:rFonts w:ascii="Lucida Console" w:hAnsi="Lucida Console" w:cs="Courier New"/>
      <w:b/>
      <w:spacing w:val="-6"/>
      <w:sz w:val="18"/>
    </w:rPr>
  </w:style>
  <w:style w:type="paragraph" w:customStyle="1" w:styleId="NumberedBullet">
    <w:name w:val="Numbered Bullet"/>
    <w:basedOn w:val="ListParagraph"/>
    <w:uiPriority w:val="5"/>
    <w:unhideWhenUsed/>
    <w:rsid w:val="00C50028"/>
    <w:pPr>
      <w:tabs>
        <w:tab w:val="left" w:pos="144"/>
      </w:tabs>
      <w:spacing w:before="80" w:after="40" w:line="240" w:lineRule="auto"/>
      <w:ind w:hanging="360"/>
      <w:contextualSpacing w:val="0"/>
    </w:pPr>
  </w:style>
  <w:style w:type="paragraph" w:customStyle="1" w:styleId="LabStepScreenshot">
    <w:name w:val="Lab Step Screenshot"/>
    <w:basedOn w:val="Normal"/>
    <w:qFormat/>
    <w:rsid w:val="00C5002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0028"/>
    <w:pPr>
      <w:spacing w:before="0" w:after="0"/>
    </w:pPr>
    <w:rPr>
      <w:szCs w:val="20"/>
    </w:rPr>
  </w:style>
  <w:style w:type="character" w:customStyle="1" w:styleId="FootnoteTextChar">
    <w:name w:val="Footnote Text Char"/>
    <w:basedOn w:val="DefaultParagraphFont"/>
    <w:link w:val="FootnoteText"/>
    <w:uiPriority w:val="99"/>
    <w:semiHidden/>
    <w:rsid w:val="00C50028"/>
    <w:rPr>
      <w:rFonts w:ascii="Arial" w:hAnsi="Arial"/>
      <w:color w:val="262626" w:themeColor="text1" w:themeTint="D9"/>
      <w:sz w:val="20"/>
      <w:szCs w:val="20"/>
    </w:rPr>
  </w:style>
  <w:style w:type="table" w:styleId="LightShading-Accent4">
    <w:name w:val="Light Shading Accent 4"/>
    <w:basedOn w:val="TableNormal"/>
    <w:uiPriority w:val="60"/>
    <w:rsid w:val="00C5002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5002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00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002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00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002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5002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0028"/>
    <w:pPr>
      <w:tabs>
        <w:tab w:val="num" w:pos="360"/>
      </w:tabs>
      <w:ind w:left="360" w:hanging="360"/>
      <w:contextualSpacing/>
    </w:pPr>
  </w:style>
  <w:style w:type="character" w:customStyle="1" w:styleId="InLineUrl">
    <w:name w:val="InLineUrl"/>
    <w:basedOn w:val="DefaultParagraphFont"/>
    <w:qFormat/>
    <w:rsid w:val="00C50028"/>
    <w:rPr>
      <w:rFonts w:ascii="Arial" w:hAnsi="Arial"/>
      <w:b/>
      <w:sz w:val="18"/>
    </w:rPr>
  </w:style>
  <w:style w:type="paragraph" w:customStyle="1" w:styleId="LabStepNumbered">
    <w:name w:val="Lab Step Numbered"/>
    <w:link w:val="LabStepNumberedChar"/>
    <w:qFormat/>
    <w:rsid w:val="00C50028"/>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C5002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C50028"/>
    <w:pPr>
      <w:numPr>
        <w:ilvl w:val="1"/>
      </w:numPr>
    </w:pPr>
  </w:style>
  <w:style w:type="paragraph" w:customStyle="1" w:styleId="LabStepLevel2NoBullet">
    <w:name w:val="Lab Step Level 2 No Bullet"/>
    <w:basedOn w:val="LabStepNumberedLevel2"/>
    <w:uiPriority w:val="3"/>
    <w:qFormat/>
    <w:rsid w:val="00C50028"/>
    <w:pPr>
      <w:numPr>
        <w:numId w:val="0"/>
      </w:numPr>
      <w:spacing w:before="40"/>
      <w:ind w:left="720"/>
    </w:pPr>
  </w:style>
  <w:style w:type="character" w:customStyle="1" w:styleId="LabStepScreenshotFrame">
    <w:name w:val="Lab Step Screenshot Frame"/>
    <w:basedOn w:val="DefaultParagraphFont"/>
    <w:uiPriority w:val="2"/>
    <w:qFormat/>
    <w:rsid w:val="00C50028"/>
    <w:rPr>
      <w:noProof/>
      <w:bdr w:val="single" w:sz="2" w:space="0" w:color="DDDDDD"/>
    </w:rPr>
  </w:style>
  <w:style w:type="paragraph" w:customStyle="1" w:styleId="LabExerciseCallout">
    <w:name w:val="Lab Exercise Callout"/>
    <w:basedOn w:val="LabExerciseLeadIn"/>
    <w:qFormat/>
    <w:rsid w:val="00C5002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C5002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0028"/>
    <w:pPr>
      <w:numPr>
        <w:numId w:val="28"/>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002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002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50028"/>
    <w:rPr>
      <w:rFonts w:ascii="Arial" w:hAnsi="Arial"/>
      <w:b/>
      <w:iCs/>
      <w:sz w:val="16"/>
    </w:rPr>
  </w:style>
  <w:style w:type="character" w:customStyle="1" w:styleId="InlindeCode">
    <w:name w:val="InlindeCode"/>
    <w:basedOn w:val="DefaultParagraphFont"/>
    <w:qFormat/>
    <w:rsid w:val="00C50028"/>
    <w:rPr>
      <w:rFonts w:ascii="Lucida Console" w:hAnsi="Lucida Console"/>
      <w:b/>
      <w:sz w:val="16"/>
    </w:rPr>
  </w:style>
  <w:style w:type="table" w:customStyle="1" w:styleId="LabStepTable">
    <w:name w:val="Lab Step Table"/>
    <w:basedOn w:val="TableGrid"/>
    <w:uiPriority w:val="99"/>
    <w:rsid w:val="00C5002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uiPriority w:val="9"/>
    <w:rsid w:val="00C5002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50028"/>
    <w:pPr>
      <w:ind w:left="792"/>
    </w:pPr>
  </w:style>
  <w:style w:type="paragraph" w:customStyle="1" w:styleId="LabStepScreenshotLevel2">
    <w:name w:val="Lab Step Screenshot Level 2"/>
    <w:basedOn w:val="LabStepScreenshot"/>
    <w:uiPriority w:val="2"/>
    <w:qFormat/>
    <w:rsid w:val="00C50028"/>
    <w:pPr>
      <w:ind w:left="720"/>
    </w:pPr>
    <w:rPr>
      <w:noProof/>
    </w:rPr>
  </w:style>
  <w:style w:type="paragraph" w:styleId="TOCHeading">
    <w:name w:val="TOC Heading"/>
    <w:basedOn w:val="Heading1"/>
    <w:next w:val="Normal"/>
    <w:uiPriority w:val="39"/>
    <w:semiHidden/>
    <w:unhideWhenUsed/>
    <w:qFormat/>
    <w:rsid w:val="00C5002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50028"/>
    <w:pPr>
      <w:numPr>
        <w:numId w:val="26"/>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0028"/>
    <w:rPr>
      <w:sz w:val="16"/>
      <w:szCs w:val="16"/>
    </w:rPr>
  </w:style>
  <w:style w:type="paragraph" w:styleId="CommentText">
    <w:name w:val="annotation text"/>
    <w:basedOn w:val="Normal"/>
    <w:link w:val="CommentTextChar"/>
    <w:uiPriority w:val="99"/>
    <w:semiHidden/>
    <w:unhideWhenUsed/>
    <w:rsid w:val="00C50028"/>
    <w:rPr>
      <w:szCs w:val="20"/>
    </w:rPr>
  </w:style>
  <w:style w:type="character" w:customStyle="1" w:styleId="CommentTextChar">
    <w:name w:val="Comment Text Char"/>
    <w:basedOn w:val="DefaultParagraphFont"/>
    <w:link w:val="CommentText"/>
    <w:uiPriority w:val="99"/>
    <w:semiHidden/>
    <w:rsid w:val="00C5002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0028"/>
    <w:rPr>
      <w:b/>
      <w:bCs/>
    </w:rPr>
  </w:style>
  <w:style w:type="character" w:customStyle="1" w:styleId="CommentSubjectChar">
    <w:name w:val="Comment Subject Char"/>
    <w:basedOn w:val="CommentTextChar"/>
    <w:link w:val="CommentSubject"/>
    <w:uiPriority w:val="99"/>
    <w:semiHidden/>
    <w:rsid w:val="00C50028"/>
    <w:rPr>
      <w:rFonts w:ascii="Arial" w:hAnsi="Arial"/>
      <w:b/>
      <w:bCs/>
      <w:color w:val="262626" w:themeColor="text1" w:themeTint="D9"/>
      <w:sz w:val="20"/>
      <w:szCs w:val="20"/>
    </w:rPr>
  </w:style>
  <w:style w:type="character" w:styleId="Strong">
    <w:name w:val="Strong"/>
    <w:basedOn w:val="DefaultParagraphFont"/>
    <w:uiPriority w:val="23"/>
    <w:rsid w:val="00C50028"/>
    <w:rPr>
      <w:b/>
      <w:bCs/>
    </w:rPr>
  </w:style>
  <w:style w:type="paragraph" w:styleId="NormalWeb">
    <w:name w:val="Normal (Web)"/>
    <w:basedOn w:val="Normal"/>
    <w:uiPriority w:val="99"/>
    <w:semiHidden/>
    <w:unhideWhenUsed/>
    <w:rsid w:val="00C5002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5002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5002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002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5002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50028"/>
    <w:pPr>
      <w:spacing w:before="240"/>
      <w:ind w:left="720" w:right="720"/>
    </w:pPr>
    <w:rPr>
      <w:color w:val="1C1C1C"/>
    </w:rPr>
  </w:style>
  <w:style w:type="paragraph" w:customStyle="1" w:styleId="SlidesNotes">
    <w:name w:val="Slides Notes"/>
    <w:basedOn w:val="Normal"/>
    <w:uiPriority w:val="4"/>
    <w:rsid w:val="00C50028"/>
    <w:pPr>
      <w:spacing w:before="240"/>
    </w:pPr>
  </w:style>
  <w:style w:type="paragraph" w:customStyle="1" w:styleId="LegalHeader">
    <w:name w:val="Legal Header"/>
    <w:basedOn w:val="Normal"/>
    <w:uiPriority w:val="3"/>
    <w:rsid w:val="00C50028"/>
    <w:pPr>
      <w:spacing w:before="600"/>
    </w:pPr>
    <w:rPr>
      <w:b/>
      <w:color w:val="auto"/>
      <w:u w:val="single"/>
    </w:rPr>
  </w:style>
  <w:style w:type="paragraph" w:customStyle="1" w:styleId="LegalBody">
    <w:name w:val="Legal Body"/>
    <w:basedOn w:val="Normal"/>
    <w:uiPriority w:val="3"/>
    <w:rsid w:val="00C50028"/>
    <w:rPr>
      <w:sz w:val="18"/>
    </w:rPr>
  </w:style>
  <w:style w:type="paragraph" w:customStyle="1" w:styleId="CourseInfo">
    <w:name w:val="Course Info"/>
    <w:basedOn w:val="Normal"/>
    <w:uiPriority w:val="4"/>
    <w:rsid w:val="00C5002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0028"/>
    <w:rPr>
      <w:rFonts w:ascii="Arial" w:hAnsi="Arial"/>
      <w:color w:val="262626" w:themeColor="text1" w:themeTint="D9"/>
      <w:sz w:val="18"/>
    </w:rPr>
  </w:style>
  <w:style w:type="paragraph" w:customStyle="1" w:styleId="Strong1">
    <w:name w:val="Strong1"/>
    <w:basedOn w:val="LabStepNumbered"/>
    <w:link w:val="strongChar"/>
    <w:uiPriority w:val="5"/>
    <w:rsid w:val="00C50028"/>
    <w:pPr>
      <w:numPr>
        <w:numId w:val="0"/>
      </w:numPr>
      <w:ind w:left="757" w:hanging="360"/>
    </w:pPr>
    <w:rPr>
      <w:b/>
    </w:rPr>
  </w:style>
  <w:style w:type="character" w:customStyle="1" w:styleId="strongChar">
    <w:name w:val="strong Char"/>
    <w:basedOn w:val="LabStepNumberedChar"/>
    <w:link w:val="Strong1"/>
    <w:uiPriority w:val="5"/>
    <w:rsid w:val="00C50028"/>
    <w:rPr>
      <w:rFonts w:ascii="Arial" w:hAnsi="Arial"/>
      <w:b/>
      <w:color w:val="262626" w:themeColor="text1" w:themeTint="D9"/>
      <w:sz w:val="18"/>
    </w:rPr>
  </w:style>
  <w:style w:type="paragraph" w:customStyle="1" w:styleId="CourseCode">
    <w:name w:val="Course Code"/>
    <w:basedOn w:val="Normal"/>
    <w:uiPriority w:val="4"/>
    <w:rsid w:val="00C5002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0028"/>
    <w:pPr>
      <w:tabs>
        <w:tab w:val="right" w:leader="dot" w:pos="10790"/>
      </w:tabs>
      <w:spacing w:before="40" w:after="0"/>
      <w:ind w:left="432"/>
    </w:pPr>
    <w:rPr>
      <w:sz w:val="16"/>
    </w:rPr>
  </w:style>
  <w:style w:type="numbering" w:customStyle="1" w:styleId="LabStepsTemplate">
    <w:name w:val="LabStepsTemplate"/>
    <w:uiPriority w:val="99"/>
    <w:rsid w:val="00C50028"/>
    <w:pPr>
      <w:numPr>
        <w:numId w:val="7"/>
      </w:numPr>
    </w:pPr>
  </w:style>
  <w:style w:type="paragraph" w:customStyle="1" w:styleId="ModuleDescription">
    <w:name w:val="Module Description"/>
    <w:basedOn w:val="Normal"/>
    <w:uiPriority w:val="4"/>
    <w:rsid w:val="00C5002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50028"/>
    <w:pPr>
      <w:jc w:val="center"/>
    </w:pPr>
  </w:style>
  <w:style w:type="paragraph" w:customStyle="1" w:styleId="TopicsCoveredItem">
    <w:name w:val="Topics Covered Item"/>
    <w:basedOn w:val="Normal"/>
    <w:uiPriority w:val="4"/>
    <w:rsid w:val="00C50028"/>
    <w:pPr>
      <w:numPr>
        <w:numId w:val="35"/>
      </w:numPr>
      <w:spacing w:before="0" w:after="0"/>
      <w:contextualSpacing/>
    </w:pPr>
  </w:style>
  <w:style w:type="paragraph" w:customStyle="1" w:styleId="ModuleIntroHeader">
    <w:name w:val="Module Intro Header"/>
    <w:basedOn w:val="Normal"/>
    <w:uiPriority w:val="4"/>
    <w:rsid w:val="00C50028"/>
    <w:pPr>
      <w:pBdr>
        <w:bottom w:val="single" w:sz="8" w:space="1" w:color="auto"/>
      </w:pBdr>
      <w:spacing w:before="360"/>
      <w:ind w:left="288"/>
    </w:pPr>
    <w:rPr>
      <w:b/>
      <w:sz w:val="24"/>
    </w:rPr>
  </w:style>
  <w:style w:type="paragraph" w:customStyle="1" w:styleId="ModuleAgendaItem">
    <w:name w:val="Module Agenda Item"/>
    <w:basedOn w:val="Normal"/>
    <w:uiPriority w:val="4"/>
    <w:rsid w:val="00C50028"/>
    <w:pPr>
      <w:spacing w:before="0" w:after="0"/>
      <w:ind w:left="360" w:hanging="360"/>
      <w:contextualSpacing/>
    </w:pPr>
    <w:rPr>
      <w:sz w:val="24"/>
    </w:rPr>
  </w:style>
  <w:style w:type="paragraph" w:customStyle="1" w:styleId="LabStepNumberedLevel3">
    <w:name w:val="Lab Step Numbered Level 3"/>
    <w:basedOn w:val="LabStepNumberedLevel2"/>
    <w:qFormat/>
    <w:rsid w:val="00C50028"/>
    <w:pPr>
      <w:numPr>
        <w:ilvl w:val="2"/>
      </w:numPr>
      <w:tabs>
        <w:tab w:val="left" w:pos="994"/>
      </w:tabs>
    </w:pPr>
  </w:style>
  <w:style w:type="paragraph" w:customStyle="1" w:styleId="LabStepNumberedLevel4">
    <w:name w:val="Lab Step Numbered Level 4"/>
    <w:basedOn w:val="LabStepNumberedLevel3"/>
    <w:qFormat/>
    <w:rsid w:val="00C50028"/>
    <w:pPr>
      <w:numPr>
        <w:ilvl w:val="3"/>
      </w:numPr>
      <w:tabs>
        <w:tab w:val="clear" w:pos="994"/>
        <w:tab w:val="left" w:pos="1627"/>
      </w:tabs>
    </w:pPr>
  </w:style>
  <w:style w:type="paragraph" w:customStyle="1" w:styleId="LabExerciseLeadIn">
    <w:name w:val="Lab Exercise Lead In"/>
    <w:basedOn w:val="Normal"/>
    <w:qFormat/>
    <w:rsid w:val="00C5002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H1">
    <w:name w:val="H1"/>
    <w:basedOn w:val="Normal"/>
    <w:next w:val="Normal"/>
    <w:uiPriority w:val="99"/>
    <w:rsid w:val="00052E71"/>
    <w:pPr>
      <w:keepNext/>
      <w:autoSpaceDE w:val="0"/>
      <w:autoSpaceDN w:val="0"/>
      <w:adjustRightInd w:val="0"/>
      <w:spacing w:before="100" w:after="100"/>
      <w:outlineLvl w:val="1"/>
    </w:pPr>
    <w:rPr>
      <w:rFonts w:ascii="Times New Roman" w:hAnsi="Times New Roman" w:cs="Times New Roman"/>
      <w:b/>
      <w:bCs/>
      <w:color w:val="auto"/>
      <w:kern w:val="36"/>
      <w:sz w:val="48"/>
      <w:szCs w:val="48"/>
    </w:rPr>
  </w:style>
  <w:style w:type="paragraph" w:customStyle="1" w:styleId="H2">
    <w:name w:val="H2"/>
    <w:basedOn w:val="Normal"/>
    <w:next w:val="Normal"/>
    <w:uiPriority w:val="99"/>
    <w:rsid w:val="00052E71"/>
    <w:pPr>
      <w:keepNext/>
      <w:autoSpaceDE w:val="0"/>
      <w:autoSpaceDN w:val="0"/>
      <w:adjustRightInd w:val="0"/>
      <w:spacing w:before="100" w:after="100"/>
      <w:outlineLvl w:val="2"/>
    </w:pPr>
    <w:rPr>
      <w:rFonts w:ascii="Times New Roman" w:hAnsi="Times New Roman" w:cs="Times New Roman"/>
      <w:b/>
      <w:bCs/>
      <w:color w:val="auto"/>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cptresources.wingtip.com:81/services/AdventureWorks2012Person.svc" TargetMode="External"/><Relationship Id="rId18" Type="http://schemas.openxmlformats.org/officeDocument/2006/relationships/image" Target="media/image3.png"/><Relationship Id="rId26" Type="http://schemas.openxmlformats.org/officeDocument/2006/relationships/hyperlink" Target="http://cptresources.wingtip.com:81/services/AdventureWorks2012Product.svc/Products" TargetMode="External"/><Relationship Id="rId39"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hyperlink" Target="http://cptresources.wingtip.com:81/services/AdventureWorks2012Person.svc" TargetMode="External"/><Relationship Id="rId34" Type="http://schemas.openxmlformats.org/officeDocument/2006/relationships/image" Target="media/image14.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cptresources.wingtip.com:81/services/AdventureWorks2012Person.svc/People"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cptresources.wingtip.com:81/services/Calculator.svc" TargetMode="External"/><Relationship Id="rId23" Type="http://schemas.openxmlformats.org/officeDocument/2006/relationships/hyperlink" Target="http://cptresources.wingtip.com:81/services/Calculator.svc"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ptresources.wingtip.com:81/services/AdventureWorks2012Product.svc" TargetMode="External"/><Relationship Id="rId22" Type="http://schemas.openxmlformats.org/officeDocument/2006/relationships/hyperlink" Target="http://cptresources.wingtip.com:81/services/AdventureWorks2012Product.svc"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5E7352DD-B009-4CE5-BD17-9E77CC3B3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Template>
  <TotalTime>1052</TotalTime>
  <Pages>14</Pages>
  <Words>3257</Words>
  <Characters>18569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Chris</cp:lastModifiedBy>
  <cp:revision>20</cp:revision>
  <cp:lastPrinted>2009-08-12T16:30:00Z</cp:lastPrinted>
  <dcterms:created xsi:type="dcterms:W3CDTF">2012-10-18T20:26:00Z</dcterms:created>
  <dcterms:modified xsi:type="dcterms:W3CDTF">2014-01-08T19:21:00Z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