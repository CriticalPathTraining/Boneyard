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ADF" w:rsidRDefault="00F8492B" w:rsidP="0048025F">
      <w:pPr>
        <w:pStyle w:val="Heading2"/>
      </w:pPr>
      <w:r>
        <w:t>Creating Custom Search Verticals and Apps</w:t>
      </w:r>
    </w:p>
    <w:p w:rsidR="00EB1ADF" w:rsidRPr="005C7841" w:rsidRDefault="00EB1ADF" w:rsidP="0048025F">
      <w:pPr>
        <w:pStyle w:val="LabExerciseCallout"/>
      </w:pPr>
      <w:r w:rsidRPr="005C7841">
        <w:rPr>
          <w:b/>
        </w:rPr>
        <w:t>Lab Time</w:t>
      </w:r>
      <w:r w:rsidRPr="005C7841">
        <w:t xml:space="preserve">: </w:t>
      </w:r>
      <w:r w:rsidR="00F8492B">
        <w:t>60</w:t>
      </w:r>
      <w:r w:rsidRPr="005C7841">
        <w:t xml:space="preserve"> minutes</w:t>
      </w:r>
    </w:p>
    <w:p w:rsidR="00EB1ADF" w:rsidRPr="005C7841" w:rsidRDefault="00EB1ADF" w:rsidP="0048025F">
      <w:pPr>
        <w:pStyle w:val="LabExerciseCallout"/>
      </w:pPr>
      <w:r w:rsidRPr="005C7841">
        <w:rPr>
          <w:b/>
        </w:rPr>
        <w:t>Lab Folder</w:t>
      </w:r>
      <w:r w:rsidRPr="005C7841">
        <w:t xml:space="preserve">: </w:t>
      </w:r>
      <w:r w:rsidR="00941D1D">
        <w:t>[[</w:t>
      </w:r>
      <w:proofErr w:type="spellStart"/>
      <w:r w:rsidR="00941D1D">
        <w:t>StudentFolder</w:t>
      </w:r>
      <w:proofErr w:type="spellEnd"/>
      <w:r w:rsidR="00941D1D">
        <w:t>]]\</w:t>
      </w:r>
      <w:r w:rsidR="002B6D9F">
        <w:t>Search</w:t>
      </w:r>
    </w:p>
    <w:p w:rsidR="00EB1ADF" w:rsidRDefault="00EB1ADF" w:rsidP="0048025F">
      <w:pPr>
        <w:pStyle w:val="LabExerciseCallout"/>
      </w:pPr>
      <w:r w:rsidRPr="005C7841">
        <w:rPr>
          <w:b/>
        </w:rPr>
        <w:t>Lab Overview</w:t>
      </w:r>
      <w:r w:rsidRPr="005C7841">
        <w:t xml:space="preserve">: </w:t>
      </w:r>
      <w:r w:rsidR="002B6D9F">
        <w:rPr>
          <w:rFonts w:cs="Arial"/>
          <w:lang w:val="en"/>
        </w:rPr>
        <w:t>In this lab you will learn how to work with the improvements Microsoft made to the search platform in SharePoint 2013. This includes seeing how to create custom search experiences as well as executing search queries using the new remote service APIs.</w:t>
      </w:r>
    </w:p>
    <w:bookmarkStart w:id="0" w:name="_Toc318823267" w:displacedByCustomXml="next"/>
    <w:bookmarkStart w:id="1" w:name="_Toc236017343" w:displacedByCustomXml="next"/>
    <w:sdt>
      <w:sdtPr>
        <w:id w:val="449315247"/>
        <w:text/>
      </w:sdtPr>
      <w:sdtEndPr/>
      <w:sdtContent>
        <w:p w:rsidR="002B6D9F" w:rsidRPr="006274B6" w:rsidRDefault="002B6D9F" w:rsidP="002B6D9F">
          <w:pPr>
            <w:pStyle w:val="Heading3"/>
          </w:pPr>
          <w:r w:rsidRPr="006274B6">
            <w:t xml:space="preserve">Exercise 1: </w:t>
          </w:r>
          <w:r w:rsidR="003411BD">
            <w:t xml:space="preserve">Setup Search &amp; </w:t>
          </w:r>
          <w:r w:rsidRPr="006274B6">
            <w:t>Creating the Glossary List</w:t>
          </w:r>
        </w:p>
      </w:sdtContent>
    </w:sdt>
    <w:bookmarkEnd w:id="0" w:displacedByCustomXml="prev"/>
    <w:p w:rsidR="003411BD" w:rsidRDefault="003411BD" w:rsidP="003411BD">
      <w:pPr>
        <w:pStyle w:val="LabStepNumbered"/>
      </w:pPr>
      <w:r>
        <w:t>Setup a new site collection and create a few users for this lab:</w:t>
      </w:r>
    </w:p>
    <w:p w:rsidR="003411BD" w:rsidRDefault="003411BD" w:rsidP="00DB05E8">
      <w:pPr>
        <w:pStyle w:val="LabStepNumberedLevel2"/>
      </w:pPr>
      <w:r>
        <w:t xml:space="preserve">Ensure you are logged into the </w:t>
      </w:r>
      <w:r w:rsidR="00EC4E9E">
        <w:rPr>
          <w:b/>
        </w:rPr>
        <w:t>WingtipServer</w:t>
      </w:r>
      <w:r>
        <w:t xml:space="preserve"> server as </w:t>
      </w:r>
      <w:r w:rsidRPr="00EA4967">
        <w:rPr>
          <w:b/>
        </w:rPr>
        <w:t>WINGTIP\Administrator</w:t>
      </w:r>
      <w:r>
        <w:t>.</w:t>
      </w:r>
    </w:p>
    <w:p w:rsidR="00E80717" w:rsidRDefault="00E80717" w:rsidP="00DB05E8">
      <w:pPr>
        <w:pStyle w:val="LabStepNumberedLevel2"/>
      </w:pPr>
      <w:r>
        <w:t xml:space="preserve">Run a PowerShell script, found in the root lab folder for this module: </w:t>
      </w:r>
    </w:p>
    <w:p w:rsidR="00E80717" w:rsidRDefault="00E80717" w:rsidP="00DB05E8">
      <w:pPr>
        <w:pStyle w:val="LabStepNumberedLevel3"/>
      </w:pPr>
      <w:r>
        <w:t xml:space="preserve">Right-click </w:t>
      </w:r>
      <w:r w:rsidRPr="00BC2C8D">
        <w:rPr>
          <w:b/>
        </w:rPr>
        <w:t>SetupModule.ps1</w:t>
      </w:r>
      <w:r>
        <w:t xml:space="preserve"> and select </w:t>
      </w:r>
      <w:proofErr w:type="gramStart"/>
      <w:r w:rsidRPr="00BC2C8D">
        <w:rPr>
          <w:b/>
        </w:rPr>
        <w:t>Run</w:t>
      </w:r>
      <w:proofErr w:type="gramEnd"/>
      <w:r w:rsidRPr="00BC2C8D">
        <w:rPr>
          <w:b/>
        </w:rPr>
        <w:t xml:space="preserve"> with PowerShell</w:t>
      </w:r>
      <w:r>
        <w:t>. This file can be found in the files associated with this lab:</w:t>
      </w:r>
    </w:p>
    <w:p w:rsidR="00E80717" w:rsidRPr="008018D6" w:rsidRDefault="00E80717" w:rsidP="00E80717">
      <w:pPr>
        <w:pStyle w:val="LabStepCodeBlockLevel2"/>
      </w:pPr>
      <w:r>
        <w:t xml:space="preserve"> [..]\</w:t>
      </w:r>
      <w:r w:rsidR="00DB65A1">
        <w:t>Search</w:t>
      </w:r>
    </w:p>
    <w:p w:rsidR="008F3072" w:rsidRDefault="008F3072" w:rsidP="00DB05E8">
      <w:pPr>
        <w:pStyle w:val="LabStepNumberedLevel2"/>
      </w:pPr>
      <w:r>
        <w:t>The script will create two sites:</w:t>
      </w:r>
    </w:p>
    <w:p w:rsidR="008F3072" w:rsidRDefault="008F3072" w:rsidP="00DB05E8">
      <w:pPr>
        <w:pStyle w:val="LabStepNumberedLevel3"/>
      </w:pPr>
      <w:r w:rsidRPr="00DB05E8">
        <w:rPr>
          <w:b/>
        </w:rPr>
        <w:t>http://searchdev.wingtip.com</w:t>
      </w:r>
      <w:r>
        <w:t>: Developer site collection used to test search apps you’ll build</w:t>
      </w:r>
    </w:p>
    <w:p w:rsidR="008F3072" w:rsidRDefault="008F3072" w:rsidP="00DB05E8">
      <w:pPr>
        <w:pStyle w:val="LabStepNumberedLevel3"/>
      </w:pPr>
      <w:r w:rsidRPr="00DB05E8">
        <w:rPr>
          <w:b/>
        </w:rPr>
        <w:t>http://search.wingtip.com</w:t>
      </w:r>
      <w:r>
        <w:t>: Enterprise Search Center site collection</w:t>
      </w:r>
    </w:p>
    <w:p w:rsidR="008A5E69" w:rsidRDefault="003411BD" w:rsidP="00DB05E8">
      <w:pPr>
        <w:pStyle w:val="LabStepNumberedLevel2"/>
      </w:pPr>
      <w:r>
        <w:t xml:space="preserve">When the script completes, it will launch a new browser and navigate to the </w:t>
      </w:r>
      <w:r w:rsidR="008A5E69" w:rsidRPr="00DB05E8">
        <w:rPr>
          <w:b/>
        </w:rPr>
        <w:t>Enterprise Search Center</w:t>
      </w:r>
      <w:r w:rsidR="008A5E69">
        <w:t xml:space="preserve"> </w:t>
      </w:r>
      <w:r>
        <w:t xml:space="preserve">site collection: </w:t>
      </w:r>
      <w:r w:rsidR="008A5E69" w:rsidRPr="00DB05E8">
        <w:rPr>
          <w:b/>
        </w:rPr>
        <w:t>http://search.wingtip.com</w:t>
      </w:r>
      <w:r w:rsidR="008A5E69">
        <w:t xml:space="preserve">. </w:t>
      </w:r>
    </w:p>
    <w:p w:rsidR="003411BD" w:rsidRDefault="003411BD" w:rsidP="00DB05E8">
      <w:pPr>
        <w:pStyle w:val="LabStepNumberedLevel2"/>
      </w:pPr>
      <w:r>
        <w:t>Close the PowerShell console window.</w:t>
      </w:r>
    </w:p>
    <w:p w:rsidR="008A5E69" w:rsidRDefault="008A5E69" w:rsidP="008A5E69">
      <w:pPr>
        <w:pStyle w:val="Heading4"/>
      </w:pPr>
      <w:r>
        <w:t>Create Sample Glossary List</w:t>
      </w:r>
    </w:p>
    <w:p w:rsidR="008A5E69" w:rsidRDefault="008A5E69" w:rsidP="00DB05E8">
      <w:pPr>
        <w:pStyle w:val="LabStepNumbered"/>
      </w:pPr>
      <w:bookmarkStart w:id="2" w:name="_Toc246678979"/>
      <w:bookmarkStart w:id="3" w:name="_Toc318823268"/>
      <w:r>
        <w:t xml:space="preserve">Using </w:t>
      </w:r>
      <w:r w:rsidRPr="007C75A5">
        <w:rPr>
          <w:b/>
        </w:rPr>
        <w:t>Internet Explorer</w:t>
      </w:r>
      <w:r>
        <w:t xml:space="preserve"> navigate to </w:t>
      </w:r>
      <w:hyperlink r:id="rId8" w:history="1">
        <w:r w:rsidR="007C75A5" w:rsidRPr="001E13F5">
          <w:rPr>
            <w:rStyle w:val="Hyperlink"/>
          </w:rPr>
          <w:t>http://searchdev.wingtip.com</w:t>
        </w:r>
      </w:hyperlink>
      <w:r w:rsidR="007C75A5">
        <w:t xml:space="preserve"> </w:t>
      </w:r>
    </w:p>
    <w:bookmarkEnd w:id="2"/>
    <w:bookmarkEnd w:id="3"/>
    <w:p w:rsidR="002B6D9F" w:rsidRPr="006274B6" w:rsidRDefault="008A5E69" w:rsidP="002B6D9F">
      <w:pPr>
        <w:pStyle w:val="LabStepNumbered"/>
      </w:pPr>
      <w:r>
        <w:t>Create a new SharePoint list to store the Glossary:</w:t>
      </w:r>
    </w:p>
    <w:p w:rsidR="00B312C4" w:rsidRDefault="00B312C4" w:rsidP="00DB05E8">
      <w:pPr>
        <w:pStyle w:val="LabStepNumberedLevel2"/>
      </w:pPr>
      <w:r>
        <w:t xml:space="preserve">Using the </w:t>
      </w:r>
      <w:r w:rsidRPr="007C75A5">
        <w:rPr>
          <w:b/>
        </w:rPr>
        <w:t>Quick Launch</w:t>
      </w:r>
      <w:r>
        <w:t xml:space="preserve"> navigation to the left, select the </w:t>
      </w:r>
      <w:r w:rsidRPr="007C75A5">
        <w:rPr>
          <w:b/>
        </w:rPr>
        <w:t>Site Contents</w:t>
      </w:r>
      <w:r>
        <w:t xml:space="preserve"> link.</w:t>
      </w:r>
    </w:p>
    <w:p w:rsidR="008A5E69" w:rsidRDefault="008A5E69" w:rsidP="00DB05E8">
      <w:pPr>
        <w:pStyle w:val="LabStepNumberedLevel2"/>
      </w:pPr>
      <w:r>
        <w:t xml:space="preserve">On the </w:t>
      </w:r>
      <w:r w:rsidR="00B5593C" w:rsidRPr="007C75A5">
        <w:rPr>
          <w:b/>
        </w:rPr>
        <w:t>Site Contents</w:t>
      </w:r>
      <w:r>
        <w:t xml:space="preserve"> page</w:t>
      </w:r>
      <w:r w:rsidR="00B51FFD">
        <w:t xml:space="preserve"> click </w:t>
      </w:r>
      <w:proofErr w:type="gramStart"/>
      <w:r w:rsidR="00B51FFD">
        <w:t xml:space="preserve">the </w:t>
      </w:r>
      <w:r w:rsidR="00B51FFD" w:rsidRPr="007C75A5">
        <w:rPr>
          <w:b/>
        </w:rPr>
        <w:t>add</w:t>
      </w:r>
      <w:proofErr w:type="gramEnd"/>
      <w:r w:rsidR="00B51FFD" w:rsidRPr="007C75A5">
        <w:rPr>
          <w:b/>
        </w:rPr>
        <w:t xml:space="preserve"> an app</w:t>
      </w:r>
      <w:r w:rsidR="00B51FFD">
        <w:t xml:space="preserve"> icon.</w:t>
      </w:r>
    </w:p>
    <w:p w:rsidR="002B6D9F" w:rsidRPr="006274B6" w:rsidRDefault="00B51FFD" w:rsidP="00DB05E8">
      <w:pPr>
        <w:pStyle w:val="LabStepNumberedLevel2"/>
      </w:pPr>
      <w:r>
        <w:t xml:space="preserve">On the </w:t>
      </w:r>
      <w:r w:rsidRPr="007C75A5">
        <w:rPr>
          <w:b/>
        </w:rPr>
        <w:t>Site Contents &gt; Your Apps</w:t>
      </w:r>
      <w:r>
        <w:t xml:space="preserve"> page, c</w:t>
      </w:r>
      <w:r w:rsidR="002B6D9F" w:rsidRPr="006274B6">
        <w:t xml:space="preserve">lick </w:t>
      </w:r>
      <w:r w:rsidR="002B6D9F" w:rsidRPr="007C75A5">
        <w:rPr>
          <w:b/>
        </w:rPr>
        <w:t>Custom List</w:t>
      </w:r>
      <w:r w:rsidR="002B6D9F" w:rsidRPr="006274B6">
        <w:t>.</w:t>
      </w:r>
    </w:p>
    <w:p w:rsidR="002B6D9F" w:rsidRPr="006274B6" w:rsidRDefault="00407831" w:rsidP="00DB05E8">
      <w:pPr>
        <w:pStyle w:val="LabStepNumberedLevel2"/>
      </w:pPr>
      <w:r>
        <w:t>Name the list</w:t>
      </w:r>
      <w:r w:rsidR="00B51FFD">
        <w:t xml:space="preserve"> </w:t>
      </w:r>
      <w:r>
        <w:t>“</w:t>
      </w:r>
      <w:r w:rsidR="002B6D9F" w:rsidRPr="007C75A5">
        <w:rPr>
          <w:b/>
        </w:rPr>
        <w:t>Glossary</w:t>
      </w:r>
      <w:r w:rsidRPr="00407831">
        <w:t>”</w:t>
      </w:r>
      <w:r w:rsidR="002B6D9F" w:rsidRPr="006274B6">
        <w:t xml:space="preserve"> and click </w:t>
      </w:r>
      <w:r w:rsidR="002B6D9F" w:rsidRPr="007C75A5">
        <w:rPr>
          <w:b/>
        </w:rPr>
        <w:t>Create</w:t>
      </w:r>
      <w:r w:rsidR="002B6D9F" w:rsidRPr="006274B6">
        <w:t>.</w:t>
      </w:r>
    </w:p>
    <w:p w:rsidR="002B6D9F" w:rsidRDefault="00B51FFD" w:rsidP="002B6D9F">
      <w:pPr>
        <w:pStyle w:val="LabStepNumbered"/>
      </w:pPr>
      <w:bookmarkStart w:id="4" w:name="_Toc246678980"/>
      <w:r>
        <w:t>Create site columns to add to the list:</w:t>
      </w:r>
    </w:p>
    <w:p w:rsidR="00B51FFD" w:rsidRPr="006274B6" w:rsidRDefault="00B51FFD" w:rsidP="00DB05E8">
      <w:pPr>
        <w:pStyle w:val="LabStepNumberedLevel2"/>
      </w:pPr>
      <w:r>
        <w:t xml:space="preserve">Click the </w:t>
      </w:r>
      <w:r w:rsidRPr="00B51FFD">
        <w:rPr>
          <w:b/>
        </w:rPr>
        <w:t>Site Actions</w:t>
      </w:r>
      <w:r>
        <w:t xml:space="preserve"> “gear” icon in the top-right corner of the page and select </w:t>
      </w:r>
      <w:r w:rsidRPr="00B51FFD">
        <w:rPr>
          <w:b/>
        </w:rPr>
        <w:t>Site Settings</w:t>
      </w:r>
      <w:r>
        <w:t>.</w:t>
      </w:r>
    </w:p>
    <w:p w:rsidR="002B6D9F" w:rsidRPr="006274B6" w:rsidRDefault="00B51FFD" w:rsidP="00DB05E8">
      <w:pPr>
        <w:pStyle w:val="LabStepNumberedLevel2"/>
      </w:pPr>
      <w:r>
        <w:t xml:space="preserve">Under </w:t>
      </w:r>
      <w:r w:rsidR="002B6D9F" w:rsidRPr="006274B6">
        <w:t xml:space="preserve">the </w:t>
      </w:r>
      <w:r w:rsidR="002B6D9F" w:rsidRPr="00B51FFD">
        <w:rPr>
          <w:b/>
        </w:rPr>
        <w:t>Web Designer Galleries</w:t>
      </w:r>
      <w:r w:rsidR="002B6D9F" w:rsidRPr="006274B6">
        <w:t xml:space="preserve"> section, click </w:t>
      </w:r>
      <w:r w:rsidR="002B6D9F" w:rsidRPr="00B51FFD">
        <w:rPr>
          <w:b/>
        </w:rPr>
        <w:t>Site columns</w:t>
      </w:r>
      <w:r w:rsidR="002B6D9F" w:rsidRPr="006274B6">
        <w:t>.</w:t>
      </w:r>
    </w:p>
    <w:p w:rsidR="002B6D9F" w:rsidRDefault="002B6D9F" w:rsidP="00DB05E8">
      <w:pPr>
        <w:pStyle w:val="LabStepNumberedLevel2"/>
      </w:pPr>
      <w:r w:rsidRPr="006274B6">
        <w:t xml:space="preserve">On the </w:t>
      </w:r>
      <w:r w:rsidR="00C65780" w:rsidRPr="00C65780">
        <w:rPr>
          <w:b/>
        </w:rPr>
        <w:t>Site Settings &gt;</w:t>
      </w:r>
      <w:r w:rsidR="00C65780">
        <w:t xml:space="preserve"> </w:t>
      </w:r>
      <w:r w:rsidRPr="00B51FFD">
        <w:rPr>
          <w:b/>
        </w:rPr>
        <w:t>Site Columns</w:t>
      </w:r>
      <w:r w:rsidRPr="006274B6">
        <w:t xml:space="preserve"> page, click </w:t>
      </w:r>
      <w:r w:rsidRPr="00B51FFD">
        <w:rPr>
          <w:b/>
        </w:rPr>
        <w:t>Create</w:t>
      </w:r>
      <w:r w:rsidR="00B51FFD">
        <w:t xml:space="preserve">. </w:t>
      </w:r>
    </w:p>
    <w:p w:rsidR="00B51FFD" w:rsidRDefault="00B51FFD" w:rsidP="00DB05E8">
      <w:pPr>
        <w:pStyle w:val="LabStepNumberedLevel2"/>
      </w:pPr>
      <w:r>
        <w:t>Use the following values to create a new site column</w:t>
      </w:r>
      <w:r w:rsidRPr="00B51FFD">
        <w:t>:</w:t>
      </w:r>
    </w:p>
    <w:p w:rsidR="00B51FFD" w:rsidRDefault="00B51FFD" w:rsidP="00DB05E8">
      <w:pPr>
        <w:pStyle w:val="LabStepNumberedLevel3"/>
      </w:pPr>
      <w:r w:rsidRPr="00DB05E8">
        <w:rPr>
          <w:b/>
        </w:rPr>
        <w:t>Column name</w:t>
      </w:r>
      <w:r w:rsidRPr="00B51FFD">
        <w:t>:</w:t>
      </w:r>
      <w:r>
        <w:t xml:space="preserve"> Product</w:t>
      </w:r>
    </w:p>
    <w:p w:rsidR="00B51FFD" w:rsidRDefault="00B51FFD" w:rsidP="00DB05E8">
      <w:pPr>
        <w:pStyle w:val="LabStepNumberedLevel3"/>
      </w:pPr>
      <w:r w:rsidRPr="00DB05E8">
        <w:rPr>
          <w:b/>
        </w:rPr>
        <w:t>Type</w:t>
      </w:r>
      <w:r w:rsidRPr="00B51FFD">
        <w:t>:</w:t>
      </w:r>
      <w:r>
        <w:t xml:space="preserve"> Single line of text</w:t>
      </w:r>
    </w:p>
    <w:p w:rsidR="00407831" w:rsidRDefault="00407831" w:rsidP="00407831">
      <w:pPr>
        <w:pStyle w:val="LabStepNumberedLevel2"/>
      </w:pPr>
      <w:r>
        <w:t xml:space="preserve">Click </w:t>
      </w:r>
      <w:r>
        <w:rPr>
          <w:b/>
        </w:rPr>
        <w:t>OK</w:t>
      </w:r>
    </w:p>
    <w:p w:rsidR="00B51FFD" w:rsidRDefault="00B51FFD" w:rsidP="00DB05E8">
      <w:pPr>
        <w:pStyle w:val="LabStepNumberedLevel2"/>
      </w:pPr>
      <w:r w:rsidRPr="00B51FFD">
        <w:t xml:space="preserve">Repeat </w:t>
      </w:r>
      <w:r>
        <w:t>the last step to create a few more site column</w:t>
      </w:r>
      <w:r w:rsidR="00407831">
        <w:t>s</w:t>
      </w:r>
      <w:r>
        <w:t>:</w:t>
      </w:r>
    </w:p>
    <w:p w:rsidR="00B51FFD" w:rsidRDefault="00B51FFD" w:rsidP="00DB05E8">
      <w:pPr>
        <w:pStyle w:val="LabStepNumberedLevel3"/>
      </w:pPr>
      <w:r>
        <w:t>Site Column #2:</w:t>
      </w:r>
    </w:p>
    <w:p w:rsidR="00B51FFD" w:rsidRDefault="00B51FFD" w:rsidP="00DB05E8">
      <w:pPr>
        <w:pStyle w:val="LabStepNumberedLevel4"/>
      </w:pPr>
      <w:r w:rsidRPr="00B51FFD">
        <w:rPr>
          <w:b/>
        </w:rPr>
        <w:t>Column name:</w:t>
      </w:r>
      <w:r>
        <w:t xml:space="preserve"> Related Term 1</w:t>
      </w:r>
    </w:p>
    <w:p w:rsidR="00B51FFD" w:rsidRPr="00B51FFD" w:rsidRDefault="00B51FFD" w:rsidP="00DB05E8">
      <w:pPr>
        <w:pStyle w:val="LabStepNumberedLevel4"/>
      </w:pPr>
      <w:r w:rsidRPr="00B51FFD">
        <w:rPr>
          <w:b/>
        </w:rPr>
        <w:t>Type:</w:t>
      </w:r>
      <w:r>
        <w:t xml:space="preserve"> Single line of text</w:t>
      </w:r>
    </w:p>
    <w:p w:rsidR="00B51FFD" w:rsidRDefault="00B51FFD" w:rsidP="00DB05E8">
      <w:pPr>
        <w:pStyle w:val="LabStepNumberedLevel3"/>
      </w:pPr>
      <w:r>
        <w:t>Site Column #3:</w:t>
      </w:r>
    </w:p>
    <w:p w:rsidR="00B51FFD" w:rsidRDefault="00B51FFD" w:rsidP="00DB05E8">
      <w:pPr>
        <w:pStyle w:val="LabStepNumberedLevel4"/>
      </w:pPr>
      <w:r w:rsidRPr="00B51FFD">
        <w:rPr>
          <w:b/>
        </w:rPr>
        <w:t>Column name:</w:t>
      </w:r>
      <w:r>
        <w:t xml:space="preserve"> Related Term 2</w:t>
      </w:r>
    </w:p>
    <w:p w:rsidR="00B51FFD" w:rsidRPr="00B51FFD" w:rsidRDefault="00B51FFD" w:rsidP="00DB05E8">
      <w:pPr>
        <w:pStyle w:val="LabStepNumberedLevel4"/>
      </w:pPr>
      <w:r w:rsidRPr="00B51FFD">
        <w:rPr>
          <w:b/>
        </w:rPr>
        <w:t>Type:</w:t>
      </w:r>
      <w:r>
        <w:t xml:space="preserve"> Single line of text</w:t>
      </w:r>
    </w:p>
    <w:p w:rsidR="00B51FFD" w:rsidRDefault="00B51FFD" w:rsidP="00DB05E8">
      <w:pPr>
        <w:pStyle w:val="LabStepNumberedLevel3"/>
      </w:pPr>
      <w:r>
        <w:t>Site Column #4:</w:t>
      </w:r>
    </w:p>
    <w:p w:rsidR="00B51FFD" w:rsidRDefault="00B51FFD" w:rsidP="00DB05E8">
      <w:pPr>
        <w:pStyle w:val="LabStepNumberedLevel4"/>
      </w:pPr>
      <w:r w:rsidRPr="00DB05E8">
        <w:rPr>
          <w:b/>
        </w:rPr>
        <w:t>Column name</w:t>
      </w:r>
      <w:r w:rsidRPr="00B51FFD">
        <w:t>:</w:t>
      </w:r>
      <w:r>
        <w:t xml:space="preserve"> Definition</w:t>
      </w:r>
    </w:p>
    <w:p w:rsidR="00B51FFD" w:rsidRDefault="00B51FFD" w:rsidP="00DB05E8">
      <w:pPr>
        <w:pStyle w:val="LabStepNumberedLevel4"/>
      </w:pPr>
      <w:r w:rsidRPr="00DB05E8">
        <w:rPr>
          <w:b/>
        </w:rPr>
        <w:t>Type</w:t>
      </w:r>
      <w:r w:rsidRPr="00B51FFD">
        <w:t>:</w:t>
      </w:r>
      <w:r>
        <w:t xml:space="preserve"> Multiple lines of text</w:t>
      </w:r>
    </w:p>
    <w:p w:rsidR="00B51FFD" w:rsidRPr="00B51FFD" w:rsidRDefault="00B51FFD" w:rsidP="00DB05E8">
      <w:pPr>
        <w:pStyle w:val="LabStepNumberedLevel4"/>
      </w:pPr>
      <w:r w:rsidRPr="00DB05E8">
        <w:rPr>
          <w:b/>
        </w:rPr>
        <w:lastRenderedPageBreak/>
        <w:t>Additional Column Settings</w:t>
      </w:r>
      <w:r>
        <w:t>: Specify the type of text to allow: Plain text</w:t>
      </w:r>
    </w:p>
    <w:bookmarkEnd w:id="4"/>
    <w:p w:rsidR="002B6D9F" w:rsidRPr="006274B6" w:rsidRDefault="00B51FFD" w:rsidP="00F7433A">
      <w:pPr>
        <w:pStyle w:val="LabStepNumbered"/>
      </w:pPr>
      <w:r>
        <w:t>Next, add the site c</w:t>
      </w:r>
      <w:r w:rsidR="002B6D9F" w:rsidRPr="006274B6">
        <w:t xml:space="preserve">olumns to </w:t>
      </w:r>
      <w:r>
        <w:t>the Glossary list:</w:t>
      </w:r>
    </w:p>
    <w:p w:rsidR="00B5593C" w:rsidRDefault="00B312C4" w:rsidP="00DB05E8">
      <w:pPr>
        <w:pStyle w:val="LabStepNumberedLevel2"/>
      </w:pPr>
      <w:r>
        <w:t xml:space="preserve">Using the </w:t>
      </w:r>
      <w:r w:rsidRPr="00766EE2">
        <w:rPr>
          <w:b/>
        </w:rPr>
        <w:t>Quick Launch</w:t>
      </w:r>
      <w:r>
        <w:t xml:space="preserve"> navigation to the left, select the </w:t>
      </w:r>
      <w:r>
        <w:rPr>
          <w:b/>
        </w:rPr>
        <w:t xml:space="preserve">Glossary </w:t>
      </w:r>
      <w:r>
        <w:t>link</w:t>
      </w:r>
      <w:r w:rsidR="00B5593C" w:rsidRPr="00EE4E03">
        <w:t>.</w:t>
      </w:r>
    </w:p>
    <w:p w:rsidR="002B6D9F" w:rsidRPr="006274B6" w:rsidRDefault="00B51FFD" w:rsidP="00DB05E8">
      <w:pPr>
        <w:pStyle w:val="LabStepNumberedLevel2"/>
      </w:pPr>
      <w:r>
        <w:t xml:space="preserve">Using the ribbon, click the </w:t>
      </w:r>
      <w:r w:rsidR="002B6D9F" w:rsidRPr="00B51FFD">
        <w:rPr>
          <w:b/>
        </w:rPr>
        <w:t>List</w:t>
      </w:r>
      <w:r w:rsidR="002B6D9F" w:rsidRPr="006274B6">
        <w:t xml:space="preserve"> tab, and then click </w:t>
      </w:r>
      <w:r w:rsidR="000F53EC">
        <w:t xml:space="preserve">the </w:t>
      </w:r>
      <w:r w:rsidR="002B6D9F" w:rsidRPr="000F53EC">
        <w:rPr>
          <w:b/>
        </w:rPr>
        <w:t>List Settings</w:t>
      </w:r>
      <w:r w:rsidR="000F53EC">
        <w:t xml:space="preserve"> button</w:t>
      </w:r>
      <w:r w:rsidR="002B6D9F" w:rsidRPr="006274B6">
        <w:t>.</w:t>
      </w:r>
    </w:p>
    <w:p w:rsidR="002B6D9F" w:rsidRPr="006274B6" w:rsidRDefault="002B6D9F" w:rsidP="00DB05E8">
      <w:pPr>
        <w:pStyle w:val="LabStepNumberedLevel2"/>
      </w:pPr>
      <w:r w:rsidRPr="006274B6">
        <w:t xml:space="preserve">In the </w:t>
      </w:r>
      <w:r w:rsidRPr="00182D1B">
        <w:rPr>
          <w:b/>
        </w:rPr>
        <w:t>Columns</w:t>
      </w:r>
      <w:r w:rsidRPr="006274B6">
        <w:t xml:space="preserve"> section, click </w:t>
      </w:r>
      <w:r w:rsidRPr="00182D1B">
        <w:rPr>
          <w:b/>
        </w:rPr>
        <w:t>Add from existing site columns</w:t>
      </w:r>
      <w:r w:rsidRPr="006274B6">
        <w:t>.</w:t>
      </w:r>
    </w:p>
    <w:p w:rsidR="002B6D9F" w:rsidRPr="006274B6" w:rsidRDefault="002B6D9F" w:rsidP="00DB05E8">
      <w:pPr>
        <w:pStyle w:val="LabStepNumberedLevel2"/>
      </w:pPr>
      <w:r w:rsidRPr="006274B6">
        <w:t xml:space="preserve">In the </w:t>
      </w:r>
      <w:r w:rsidRPr="00182D1B">
        <w:rPr>
          <w:b/>
        </w:rPr>
        <w:t>Select Columns</w:t>
      </w:r>
      <w:r w:rsidRPr="006274B6">
        <w:t xml:space="preserve"> section, select </w:t>
      </w:r>
      <w:r w:rsidRPr="00182D1B">
        <w:rPr>
          <w:b/>
        </w:rPr>
        <w:t>Custom Columns</w:t>
      </w:r>
      <w:r w:rsidRPr="006274B6">
        <w:t xml:space="preserve"> from the </w:t>
      </w:r>
      <w:r w:rsidRPr="00182D1B">
        <w:rPr>
          <w:b/>
        </w:rPr>
        <w:t xml:space="preserve">Select site columns </w:t>
      </w:r>
      <w:r w:rsidRPr="000B350C">
        <w:t>dropdown</w:t>
      </w:r>
      <w:r w:rsidRPr="006274B6">
        <w:t>.</w:t>
      </w:r>
    </w:p>
    <w:p w:rsidR="002B6D9F" w:rsidRDefault="002B6D9F" w:rsidP="00DB05E8">
      <w:pPr>
        <w:pStyle w:val="LabStepNumberedLevel2"/>
      </w:pPr>
      <w:r w:rsidRPr="006274B6">
        <w:t xml:space="preserve">Select </w:t>
      </w:r>
      <w:r w:rsidR="00182D1B">
        <w:t xml:space="preserve">the following columns </w:t>
      </w:r>
      <w:r w:rsidRPr="006274B6">
        <w:t xml:space="preserve">from the </w:t>
      </w:r>
      <w:r w:rsidRPr="00182D1B">
        <w:rPr>
          <w:b/>
        </w:rPr>
        <w:t>Available site columns</w:t>
      </w:r>
      <w:r w:rsidRPr="006274B6">
        <w:t xml:space="preserve"> list</w:t>
      </w:r>
      <w:r w:rsidR="00407831">
        <w:t>:</w:t>
      </w:r>
    </w:p>
    <w:p w:rsidR="00182D1B" w:rsidRDefault="00182D1B" w:rsidP="00DB05E8">
      <w:pPr>
        <w:pStyle w:val="LabStepNumberedLevel3"/>
      </w:pPr>
      <w:r>
        <w:t>Product</w:t>
      </w:r>
    </w:p>
    <w:p w:rsidR="00182D1B" w:rsidRDefault="00182D1B" w:rsidP="00DB05E8">
      <w:pPr>
        <w:pStyle w:val="LabStepNumberedLevel3"/>
      </w:pPr>
      <w:r>
        <w:t>Related Term 1</w:t>
      </w:r>
    </w:p>
    <w:p w:rsidR="00182D1B" w:rsidRDefault="00182D1B" w:rsidP="00DB05E8">
      <w:pPr>
        <w:pStyle w:val="LabStepNumberedLevel3"/>
      </w:pPr>
      <w:r>
        <w:t>Related Term 2</w:t>
      </w:r>
    </w:p>
    <w:p w:rsidR="00182D1B" w:rsidRDefault="00182D1B" w:rsidP="00DB05E8">
      <w:pPr>
        <w:pStyle w:val="LabStepNumberedLevel3"/>
      </w:pPr>
      <w:r>
        <w:t>Definition</w:t>
      </w:r>
    </w:p>
    <w:p w:rsidR="00003045" w:rsidRPr="006274B6" w:rsidRDefault="00003045" w:rsidP="00003045">
      <w:pPr>
        <w:pStyle w:val="LabStepNumberedLevel2"/>
      </w:pPr>
      <w:r>
        <w:t xml:space="preserve">Click </w:t>
      </w:r>
      <w:r>
        <w:rPr>
          <w:b/>
        </w:rPr>
        <w:t>Add</w:t>
      </w:r>
    </w:p>
    <w:p w:rsidR="002B6D9F" w:rsidRPr="006274B6" w:rsidRDefault="002B6D9F" w:rsidP="00DB05E8">
      <w:pPr>
        <w:pStyle w:val="LabStepNumberedLevel2"/>
      </w:pPr>
      <w:r w:rsidRPr="006274B6">
        <w:t xml:space="preserve">Click </w:t>
      </w:r>
      <w:r w:rsidRPr="00182D1B">
        <w:rPr>
          <w:b/>
        </w:rPr>
        <w:t>OK</w:t>
      </w:r>
      <w:r w:rsidRPr="006274B6">
        <w:t>.</w:t>
      </w:r>
    </w:p>
    <w:p w:rsidR="00D70C7E" w:rsidRDefault="00D70C7E" w:rsidP="002B6D9F">
      <w:pPr>
        <w:pStyle w:val="LabStepNumbered"/>
      </w:pPr>
      <w:r>
        <w:t>Update the list view:</w:t>
      </w:r>
    </w:p>
    <w:p w:rsidR="002B6D9F" w:rsidRPr="006274B6" w:rsidRDefault="002B6D9F" w:rsidP="00DB05E8">
      <w:pPr>
        <w:pStyle w:val="LabStepNumberedLevel2"/>
      </w:pPr>
      <w:r w:rsidRPr="006274B6">
        <w:t xml:space="preserve">In the </w:t>
      </w:r>
      <w:r w:rsidRPr="00D70C7E">
        <w:rPr>
          <w:b/>
        </w:rPr>
        <w:t>Views</w:t>
      </w:r>
      <w:r w:rsidRPr="006274B6">
        <w:t xml:space="preserve"> section of the </w:t>
      </w:r>
      <w:r w:rsidRPr="00D70C7E">
        <w:rPr>
          <w:b/>
        </w:rPr>
        <w:t>List Settings</w:t>
      </w:r>
      <w:r w:rsidR="00D70C7E">
        <w:t xml:space="preserve"> page</w:t>
      </w:r>
      <w:r w:rsidRPr="006274B6">
        <w:t xml:space="preserve">, click </w:t>
      </w:r>
      <w:r w:rsidRPr="00D70C7E">
        <w:rPr>
          <w:b/>
        </w:rPr>
        <w:t>All Items</w:t>
      </w:r>
      <w:r w:rsidRPr="006274B6">
        <w:t>.</w:t>
      </w:r>
    </w:p>
    <w:p w:rsidR="00D70C7E" w:rsidRDefault="002B6D9F" w:rsidP="00DB05E8">
      <w:pPr>
        <w:pStyle w:val="LabStepNumberedLevel2"/>
      </w:pPr>
      <w:r w:rsidRPr="006274B6">
        <w:t xml:space="preserve">In the </w:t>
      </w:r>
      <w:r w:rsidRPr="00D70C7E">
        <w:rPr>
          <w:b/>
        </w:rPr>
        <w:t>Columns</w:t>
      </w:r>
      <w:r w:rsidR="00D70C7E">
        <w:t xml:space="preserve"> section do the following:</w:t>
      </w:r>
    </w:p>
    <w:p w:rsidR="002B6D9F" w:rsidRPr="006274B6" w:rsidRDefault="00D70C7E" w:rsidP="00DB05E8">
      <w:pPr>
        <w:pStyle w:val="LabStepNumberedLevel3"/>
      </w:pPr>
      <w:r>
        <w:t>C</w:t>
      </w:r>
      <w:r w:rsidR="002B6D9F" w:rsidRPr="006274B6">
        <w:t xml:space="preserve">heck the </w:t>
      </w:r>
      <w:r w:rsidR="002B6D9F" w:rsidRPr="00D70C7E">
        <w:rPr>
          <w:b/>
        </w:rPr>
        <w:t>Display</w:t>
      </w:r>
      <w:r w:rsidR="002B6D9F" w:rsidRPr="006274B6">
        <w:t xml:space="preserve"> checkbox for </w:t>
      </w:r>
      <w:r w:rsidR="002B6D9F" w:rsidRPr="00D70C7E">
        <w:rPr>
          <w:b/>
        </w:rPr>
        <w:t>ID</w:t>
      </w:r>
      <w:r w:rsidR="002B6D9F" w:rsidRPr="006274B6">
        <w:t xml:space="preserve">, and change the </w:t>
      </w:r>
      <w:r w:rsidR="002B6D9F" w:rsidRPr="00D70C7E">
        <w:rPr>
          <w:b/>
        </w:rPr>
        <w:t>Position from Left</w:t>
      </w:r>
      <w:r w:rsidR="002B6D9F" w:rsidRPr="006274B6">
        <w:t xml:space="preserve"> value to </w:t>
      </w:r>
      <w:r w:rsidR="002B6D9F" w:rsidRPr="00D70C7E">
        <w:rPr>
          <w:b/>
        </w:rPr>
        <w:t>1</w:t>
      </w:r>
      <w:r w:rsidR="002B6D9F" w:rsidRPr="006274B6">
        <w:t>.</w:t>
      </w:r>
    </w:p>
    <w:p w:rsidR="002B6D9F" w:rsidRDefault="002B6D9F" w:rsidP="00DB05E8">
      <w:pPr>
        <w:pStyle w:val="LabStepNumberedLevel3"/>
      </w:pPr>
      <w:r w:rsidRPr="006274B6">
        <w:t xml:space="preserve">Change the </w:t>
      </w:r>
      <w:r w:rsidRPr="00D70C7E">
        <w:rPr>
          <w:b/>
        </w:rPr>
        <w:t>Position</w:t>
      </w:r>
      <w:r w:rsidRPr="006274B6">
        <w:t xml:space="preserve"> </w:t>
      </w:r>
      <w:r w:rsidRPr="00D70C7E">
        <w:rPr>
          <w:b/>
        </w:rPr>
        <w:t>from</w:t>
      </w:r>
      <w:r w:rsidRPr="006274B6">
        <w:t xml:space="preserve"> </w:t>
      </w:r>
      <w:r w:rsidRPr="00D70C7E">
        <w:rPr>
          <w:b/>
        </w:rPr>
        <w:t>Left</w:t>
      </w:r>
      <w:r w:rsidRPr="006274B6">
        <w:t xml:space="preserve"> value for </w:t>
      </w:r>
      <w:r w:rsidRPr="00D70C7E">
        <w:rPr>
          <w:b/>
        </w:rPr>
        <w:t>Product</w:t>
      </w:r>
      <w:r w:rsidRPr="006274B6">
        <w:t xml:space="preserve"> to </w:t>
      </w:r>
      <w:r w:rsidRPr="00D70C7E">
        <w:rPr>
          <w:b/>
        </w:rPr>
        <w:t>2</w:t>
      </w:r>
      <w:r w:rsidRPr="006274B6">
        <w:t>.</w:t>
      </w:r>
    </w:p>
    <w:p w:rsidR="00003045" w:rsidRPr="006274B6" w:rsidRDefault="00003045" w:rsidP="00003045">
      <w:pPr>
        <w:pStyle w:val="LabStepNumberedLevel3"/>
      </w:pPr>
      <w:r>
        <w:t xml:space="preserve">Change the </w:t>
      </w:r>
      <w:r w:rsidRPr="00003045">
        <w:rPr>
          <w:b/>
        </w:rPr>
        <w:t>Position from Left</w:t>
      </w:r>
      <w:r>
        <w:t xml:space="preserve"> value for </w:t>
      </w:r>
      <w:r w:rsidRPr="00003045">
        <w:rPr>
          <w:b/>
        </w:rPr>
        <w:t>Definition</w:t>
      </w:r>
      <w:r>
        <w:t xml:space="preserve"> to </w:t>
      </w:r>
      <w:r w:rsidRPr="00003045">
        <w:rPr>
          <w:b/>
        </w:rPr>
        <w:t>4</w:t>
      </w:r>
      <w:r>
        <w:t>.</w:t>
      </w:r>
    </w:p>
    <w:p w:rsidR="002B6D9F" w:rsidRPr="006274B6" w:rsidRDefault="002B6D9F" w:rsidP="00DB05E8">
      <w:pPr>
        <w:pStyle w:val="LabStepNumberedLevel2"/>
      </w:pPr>
      <w:r w:rsidRPr="006274B6">
        <w:t xml:space="preserve">Click </w:t>
      </w:r>
      <w:r w:rsidRPr="00A833BD">
        <w:rPr>
          <w:b/>
        </w:rPr>
        <w:t>OK</w:t>
      </w:r>
      <w:r w:rsidRPr="006274B6">
        <w:t xml:space="preserve"> to save your changes to the </w:t>
      </w:r>
      <w:r w:rsidRPr="00A833BD">
        <w:rPr>
          <w:b/>
        </w:rPr>
        <w:t>All Items</w:t>
      </w:r>
      <w:r w:rsidRPr="006274B6">
        <w:t xml:space="preserve"> view.</w:t>
      </w:r>
    </w:p>
    <w:p w:rsidR="002B6D9F" w:rsidRPr="006274B6" w:rsidRDefault="00C65780" w:rsidP="00DB05E8">
      <w:pPr>
        <w:pStyle w:val="LabStepScreenshotLevel2"/>
      </w:pPr>
      <w:r>
        <w:drawing>
          <wp:inline distT="0" distB="0" distL="0" distR="0">
            <wp:extent cx="5440680" cy="1546860"/>
            <wp:effectExtent l="0" t="0" r="0" b="0"/>
            <wp:docPr id="2" name="Picture 2" descr="C:\Users\ANDREW~1.RIV\AppData\Local\Temp\SNAGHTML9c3ed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W~1.RIV\AppData\Local\Temp\SNAGHTML9c3ed5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680" cy="1546860"/>
                    </a:xfrm>
                    <a:prstGeom prst="rect">
                      <a:avLst/>
                    </a:prstGeom>
                    <a:noFill/>
                    <a:ln>
                      <a:noFill/>
                    </a:ln>
                  </pic:spPr>
                </pic:pic>
              </a:graphicData>
            </a:graphic>
          </wp:inline>
        </w:drawing>
      </w:r>
    </w:p>
    <w:p w:rsidR="002B6D9F" w:rsidRPr="006274B6" w:rsidRDefault="002B6D9F" w:rsidP="002B6D9F">
      <w:pPr>
        <w:pStyle w:val="LabStepNumbered"/>
      </w:pPr>
      <w:r w:rsidRPr="006274B6">
        <w:t>Disable Attachments</w:t>
      </w:r>
      <w:r w:rsidR="00A833BD">
        <w:t xml:space="preserve"> on the list:</w:t>
      </w:r>
    </w:p>
    <w:p w:rsidR="00A833BD" w:rsidRPr="006274B6" w:rsidRDefault="00A833BD" w:rsidP="00DB05E8">
      <w:pPr>
        <w:pStyle w:val="LabStepNumberedLevel2"/>
      </w:pPr>
      <w:r>
        <w:t xml:space="preserve">Using the ribbon, click the </w:t>
      </w:r>
      <w:r w:rsidRPr="00B51FFD">
        <w:rPr>
          <w:b/>
        </w:rPr>
        <w:t>List</w:t>
      </w:r>
      <w:r w:rsidRPr="006274B6">
        <w:t xml:space="preserve"> tab, and then click </w:t>
      </w:r>
      <w:r>
        <w:t xml:space="preserve">the </w:t>
      </w:r>
      <w:r w:rsidRPr="000F53EC">
        <w:rPr>
          <w:b/>
        </w:rPr>
        <w:t>List Settings</w:t>
      </w:r>
      <w:r>
        <w:t xml:space="preserve"> button</w:t>
      </w:r>
      <w:r w:rsidRPr="006274B6">
        <w:t>.</w:t>
      </w:r>
    </w:p>
    <w:p w:rsidR="002B6D9F" w:rsidRPr="006274B6" w:rsidRDefault="002B6D9F" w:rsidP="00DB05E8">
      <w:pPr>
        <w:pStyle w:val="LabStepNumberedLevel2"/>
      </w:pPr>
      <w:r w:rsidRPr="006274B6">
        <w:t xml:space="preserve">In the </w:t>
      </w:r>
      <w:r w:rsidRPr="00A833BD">
        <w:rPr>
          <w:b/>
        </w:rPr>
        <w:t>General Settings</w:t>
      </w:r>
      <w:r w:rsidRPr="006274B6">
        <w:t xml:space="preserve"> section, click </w:t>
      </w:r>
      <w:r w:rsidRPr="00A833BD">
        <w:rPr>
          <w:b/>
        </w:rPr>
        <w:t>Advanced Settings</w:t>
      </w:r>
      <w:r w:rsidRPr="006274B6">
        <w:t>.</w:t>
      </w:r>
    </w:p>
    <w:p w:rsidR="002B6D9F" w:rsidRPr="006274B6" w:rsidRDefault="002B6D9F" w:rsidP="00DB05E8">
      <w:pPr>
        <w:pStyle w:val="LabStepNumberedLevel2"/>
      </w:pPr>
      <w:r w:rsidRPr="006274B6">
        <w:t xml:space="preserve">In the </w:t>
      </w:r>
      <w:r w:rsidRPr="00A833BD">
        <w:rPr>
          <w:b/>
        </w:rPr>
        <w:t>Attachments</w:t>
      </w:r>
      <w:r w:rsidRPr="006274B6">
        <w:t xml:space="preserve"> section, select </w:t>
      </w:r>
      <w:r w:rsidRPr="00A833BD">
        <w:rPr>
          <w:b/>
        </w:rPr>
        <w:t>Disabled</w:t>
      </w:r>
      <w:r w:rsidRPr="006274B6">
        <w:t xml:space="preserve">, and then click </w:t>
      </w:r>
      <w:r w:rsidRPr="00A833BD">
        <w:rPr>
          <w:b/>
        </w:rPr>
        <w:t>OK</w:t>
      </w:r>
      <w:r w:rsidRPr="006274B6">
        <w:t>.</w:t>
      </w:r>
    </w:p>
    <w:p w:rsidR="002B6D9F" w:rsidRPr="006274B6" w:rsidRDefault="002B6D9F" w:rsidP="00DB05E8">
      <w:pPr>
        <w:pStyle w:val="LabStepNumberedLevel2"/>
      </w:pPr>
      <w:r w:rsidRPr="006274B6">
        <w:t xml:space="preserve">Click </w:t>
      </w:r>
      <w:r w:rsidRPr="00A833BD">
        <w:rPr>
          <w:b/>
        </w:rPr>
        <w:t>OK</w:t>
      </w:r>
      <w:r w:rsidRPr="006274B6">
        <w:t xml:space="preserve"> for the Message from webpage dialog that opens.</w:t>
      </w:r>
    </w:p>
    <w:p w:rsidR="00A833BD" w:rsidRDefault="00A833BD" w:rsidP="00A833BD">
      <w:pPr>
        <w:pStyle w:val="Heading4"/>
      </w:pPr>
      <w:bookmarkStart w:id="5" w:name="_Toc318823269"/>
      <w:r>
        <w:t xml:space="preserve">Import Sample Data </w:t>
      </w:r>
      <w:r w:rsidR="00191828">
        <w:t>into</w:t>
      </w:r>
      <w:r>
        <w:t xml:space="preserve"> the </w:t>
      </w:r>
      <w:r w:rsidR="00F33A1D">
        <w:t xml:space="preserve">Glossary </w:t>
      </w:r>
      <w:r>
        <w:t>List</w:t>
      </w:r>
      <w:r w:rsidR="002131EB">
        <w:t xml:space="preserve"> with Microsoft Access</w:t>
      </w:r>
    </w:p>
    <w:bookmarkEnd w:id="5"/>
    <w:p w:rsidR="004D023D" w:rsidRDefault="004D023D" w:rsidP="00DB05E8">
      <w:pPr>
        <w:pStyle w:val="LabStepNumbered"/>
      </w:pPr>
      <w:r>
        <w:t xml:space="preserve">Using </w:t>
      </w:r>
      <w:r w:rsidRPr="007C75A5">
        <w:rPr>
          <w:b/>
        </w:rPr>
        <w:t>Internet Explorer</w:t>
      </w:r>
      <w:r>
        <w:t xml:space="preserve"> navigate to </w:t>
      </w:r>
      <w:hyperlink r:id="rId10" w:history="1">
        <w:r w:rsidR="007C75A5" w:rsidRPr="001E13F5">
          <w:rPr>
            <w:rStyle w:val="Hyperlink"/>
          </w:rPr>
          <w:t>http://searchdev.wingtip.com</w:t>
        </w:r>
      </w:hyperlink>
      <w:r w:rsidR="007C75A5">
        <w:t xml:space="preserve"> </w:t>
      </w:r>
    </w:p>
    <w:p w:rsidR="00B312C4" w:rsidRDefault="00B312C4" w:rsidP="00311FC4">
      <w:pPr>
        <w:pStyle w:val="LabStepNumbered"/>
      </w:pPr>
      <w:r>
        <w:t xml:space="preserve">Using the </w:t>
      </w:r>
      <w:r w:rsidRPr="00B312C4">
        <w:rPr>
          <w:b/>
        </w:rPr>
        <w:t>Quick Launch</w:t>
      </w:r>
      <w:r>
        <w:t xml:space="preserve"> navigation to the left, select the </w:t>
      </w:r>
      <w:r w:rsidRPr="00B312C4">
        <w:rPr>
          <w:b/>
        </w:rPr>
        <w:t xml:space="preserve">Glossary </w:t>
      </w:r>
      <w:r>
        <w:t>link</w:t>
      </w:r>
      <w:r w:rsidRPr="00EE4E03">
        <w:t>.</w:t>
      </w:r>
    </w:p>
    <w:p w:rsidR="002131EB" w:rsidRDefault="002131EB" w:rsidP="002131EB">
      <w:pPr>
        <w:pStyle w:val="LabStepNumbered"/>
      </w:pPr>
      <w:r>
        <w:t xml:space="preserve">Using the ribbon, click the </w:t>
      </w:r>
      <w:r w:rsidRPr="00B51FFD">
        <w:rPr>
          <w:b/>
        </w:rPr>
        <w:t>List</w:t>
      </w:r>
      <w:r w:rsidRPr="006274B6">
        <w:t xml:space="preserve"> tab, and then click </w:t>
      </w:r>
      <w:r>
        <w:t xml:space="preserve">the </w:t>
      </w:r>
      <w:r>
        <w:rPr>
          <w:b/>
        </w:rPr>
        <w:t>Open with Access</w:t>
      </w:r>
      <w:r>
        <w:t xml:space="preserve"> button</w:t>
      </w:r>
      <w:r w:rsidR="00C65780">
        <w:t xml:space="preserve"> in the </w:t>
      </w:r>
      <w:r w:rsidR="00C65780" w:rsidRPr="00C65780">
        <w:rPr>
          <w:b/>
        </w:rPr>
        <w:t>Connect &amp; Export</w:t>
      </w:r>
      <w:r w:rsidR="00C65780">
        <w:t xml:space="preserve"> group</w:t>
      </w:r>
      <w:r w:rsidRPr="006274B6">
        <w:t>.</w:t>
      </w:r>
    </w:p>
    <w:p w:rsidR="002B6D9F" w:rsidRPr="006274B6" w:rsidRDefault="002B6D9F" w:rsidP="002B6D9F">
      <w:pPr>
        <w:pStyle w:val="LabStepNumbered"/>
      </w:pPr>
      <w:r w:rsidRPr="006274B6">
        <w:t xml:space="preserve">Confirm that </w:t>
      </w:r>
      <w:r w:rsidRPr="002131EB">
        <w:rPr>
          <w:b/>
        </w:rPr>
        <w:t>Link to data on the SharePoint site</w:t>
      </w:r>
      <w:r w:rsidRPr="006274B6">
        <w:t xml:space="preserve"> is selected, and then click </w:t>
      </w:r>
      <w:r w:rsidRPr="002131EB">
        <w:rPr>
          <w:b/>
        </w:rPr>
        <w:t>OK</w:t>
      </w:r>
      <w:r w:rsidRPr="006274B6">
        <w:t>.</w:t>
      </w:r>
    </w:p>
    <w:p w:rsidR="002B6D9F" w:rsidRPr="006274B6" w:rsidRDefault="002B6D9F" w:rsidP="002B6D9F">
      <w:pPr>
        <w:pStyle w:val="LabStepNumbered"/>
      </w:pPr>
      <w:r w:rsidRPr="006274B6">
        <w:t xml:space="preserve">Once the list is open in Access, </w:t>
      </w:r>
      <w:r w:rsidR="007846A3">
        <w:t xml:space="preserve">using the ribbon, select the </w:t>
      </w:r>
      <w:r w:rsidRPr="007846A3">
        <w:rPr>
          <w:b/>
        </w:rPr>
        <w:t>External Data</w:t>
      </w:r>
      <w:r w:rsidRPr="006274B6">
        <w:t xml:space="preserve"> tab</w:t>
      </w:r>
      <w:r w:rsidR="007846A3">
        <w:t xml:space="preserve"> and then click </w:t>
      </w:r>
      <w:r w:rsidR="007846A3" w:rsidRPr="007846A3">
        <w:rPr>
          <w:b/>
        </w:rPr>
        <w:t>Excel</w:t>
      </w:r>
      <w:r w:rsidR="007846A3">
        <w:t xml:space="preserve"> in </w:t>
      </w:r>
      <w:r w:rsidRPr="006274B6">
        <w:t xml:space="preserve">the </w:t>
      </w:r>
      <w:r w:rsidRPr="007846A3">
        <w:rPr>
          <w:b/>
        </w:rPr>
        <w:t>Import &amp; Link</w:t>
      </w:r>
      <w:r w:rsidRPr="006274B6">
        <w:t xml:space="preserve"> group.</w:t>
      </w:r>
    </w:p>
    <w:p w:rsidR="002B6D9F" w:rsidRDefault="002B6D9F" w:rsidP="00DB05E8">
      <w:pPr>
        <w:pStyle w:val="LabStepNumberedLevel2"/>
      </w:pPr>
      <w:r w:rsidRPr="006274B6">
        <w:t xml:space="preserve">In the </w:t>
      </w:r>
      <w:r w:rsidRPr="007846A3">
        <w:rPr>
          <w:b/>
        </w:rPr>
        <w:t>Get External Data - Excel Spreadsheet</w:t>
      </w:r>
      <w:r w:rsidRPr="006274B6">
        <w:t xml:space="preserve"> dialog box, click </w:t>
      </w:r>
      <w:proofErr w:type="gramStart"/>
      <w:r w:rsidRPr="007846A3">
        <w:rPr>
          <w:b/>
        </w:rPr>
        <w:t>Browse</w:t>
      </w:r>
      <w:proofErr w:type="gramEnd"/>
      <w:r w:rsidRPr="006274B6">
        <w:t>.</w:t>
      </w:r>
    </w:p>
    <w:p w:rsidR="00003045" w:rsidRDefault="00003045" w:rsidP="00003045">
      <w:pPr>
        <w:pStyle w:val="LabStepNumberedLevel2"/>
        <w:numPr>
          <w:ilvl w:val="0"/>
          <w:numId w:val="0"/>
        </w:numPr>
        <w:ind w:left="720"/>
      </w:pPr>
    </w:p>
    <w:p w:rsidR="00003045" w:rsidRPr="006274B6" w:rsidRDefault="00003045" w:rsidP="00003045">
      <w:pPr>
        <w:pStyle w:val="LabStepNumberedLevel2"/>
        <w:numPr>
          <w:ilvl w:val="0"/>
          <w:numId w:val="0"/>
        </w:numPr>
        <w:ind w:left="720"/>
      </w:pPr>
    </w:p>
    <w:p w:rsidR="007846A3" w:rsidRDefault="007846A3" w:rsidP="00DB05E8">
      <w:pPr>
        <w:pStyle w:val="LabStepNumberedLevel2"/>
      </w:pPr>
      <w:r>
        <w:lastRenderedPageBreak/>
        <w:t xml:space="preserve">Upload the </w:t>
      </w:r>
      <w:r w:rsidRPr="007846A3">
        <w:rPr>
          <w:b/>
        </w:rPr>
        <w:t>Terms.xlsx</w:t>
      </w:r>
      <w:r w:rsidRPr="006274B6">
        <w:t xml:space="preserve"> </w:t>
      </w:r>
      <w:r>
        <w:t>file, found in the files associated with this exercise:</w:t>
      </w:r>
    </w:p>
    <w:p w:rsidR="007846A3" w:rsidRDefault="007846A3" w:rsidP="007846A3">
      <w:pPr>
        <w:pStyle w:val="LabStepCodeBlockLevel2"/>
      </w:pPr>
      <w:r>
        <w:t>[..]\Search\Exercises\Ex1</w:t>
      </w:r>
    </w:p>
    <w:p w:rsidR="002B6D9F" w:rsidRPr="006274B6" w:rsidRDefault="002B6D9F" w:rsidP="00DB05E8">
      <w:pPr>
        <w:pStyle w:val="LabStepNumberedLevel2"/>
      </w:pPr>
      <w:r w:rsidRPr="006274B6">
        <w:t xml:space="preserve">Locate the </w:t>
      </w:r>
      <w:r w:rsidRPr="007846A3">
        <w:rPr>
          <w:b/>
        </w:rPr>
        <w:t>Terms.xlsx</w:t>
      </w:r>
      <w:r w:rsidRPr="006274B6">
        <w:t xml:space="preserve"> worksheet, and click </w:t>
      </w:r>
      <w:r w:rsidRPr="007846A3">
        <w:rPr>
          <w:b/>
        </w:rPr>
        <w:t>Open</w:t>
      </w:r>
      <w:r w:rsidRPr="006274B6">
        <w:t>.</w:t>
      </w:r>
    </w:p>
    <w:p w:rsidR="002B6D9F" w:rsidRPr="006274B6" w:rsidRDefault="002B6D9F" w:rsidP="00DB05E8">
      <w:pPr>
        <w:pStyle w:val="LabStepNumberedLevel2"/>
      </w:pPr>
      <w:r w:rsidRPr="006274B6">
        <w:t xml:space="preserve">Select </w:t>
      </w:r>
      <w:r w:rsidRPr="007846A3">
        <w:rPr>
          <w:b/>
        </w:rPr>
        <w:t>Append a copy of the records to the table</w:t>
      </w:r>
      <w:r w:rsidRPr="006274B6">
        <w:t xml:space="preserve">, ensure that </w:t>
      </w:r>
      <w:r w:rsidRPr="007846A3">
        <w:rPr>
          <w:b/>
        </w:rPr>
        <w:t>Glossary</w:t>
      </w:r>
      <w:r w:rsidRPr="006274B6">
        <w:t xml:space="preserve"> is selected in the drop-down list, and then click </w:t>
      </w:r>
      <w:r w:rsidRPr="007846A3">
        <w:rPr>
          <w:b/>
        </w:rPr>
        <w:t>OK</w:t>
      </w:r>
      <w:r w:rsidRPr="006274B6">
        <w:t>.</w:t>
      </w:r>
    </w:p>
    <w:p w:rsidR="002B6D9F" w:rsidRPr="006274B6" w:rsidRDefault="002B6D9F" w:rsidP="00DB05E8">
      <w:pPr>
        <w:pStyle w:val="LabStepNumberedLevel2"/>
      </w:pPr>
      <w:r w:rsidRPr="006274B6">
        <w:t xml:space="preserve">In the </w:t>
      </w:r>
      <w:r w:rsidRPr="007846A3">
        <w:rPr>
          <w:b/>
        </w:rPr>
        <w:t>Import Spreadsheet Wizard</w:t>
      </w:r>
      <w:r w:rsidRPr="006274B6">
        <w:t xml:space="preserve">, click </w:t>
      </w:r>
      <w:r w:rsidRPr="007846A3">
        <w:rPr>
          <w:b/>
        </w:rPr>
        <w:t>Next</w:t>
      </w:r>
      <w:r w:rsidR="007846A3">
        <w:t>,</w:t>
      </w:r>
      <w:r w:rsidRPr="006274B6">
        <w:t xml:space="preserve"> </w:t>
      </w:r>
      <w:r w:rsidRPr="007846A3">
        <w:rPr>
          <w:b/>
        </w:rPr>
        <w:t>Next</w:t>
      </w:r>
      <w:r w:rsidRPr="006274B6">
        <w:t xml:space="preserve"> </w:t>
      </w:r>
      <w:r w:rsidR="007846A3">
        <w:t>and then</w:t>
      </w:r>
      <w:r w:rsidRPr="006274B6">
        <w:t xml:space="preserve"> </w:t>
      </w:r>
      <w:r w:rsidRPr="007846A3">
        <w:rPr>
          <w:b/>
        </w:rPr>
        <w:t>Finish</w:t>
      </w:r>
      <w:r w:rsidRPr="006274B6">
        <w:t>.</w:t>
      </w:r>
    </w:p>
    <w:p w:rsidR="002B6D9F" w:rsidRPr="006274B6" w:rsidRDefault="002B6D9F" w:rsidP="00DB05E8">
      <w:pPr>
        <w:pStyle w:val="LabStepNumberedLevel2"/>
      </w:pPr>
      <w:r w:rsidRPr="006274B6">
        <w:t xml:space="preserve">In the </w:t>
      </w:r>
      <w:r w:rsidRPr="007846A3">
        <w:rPr>
          <w:b/>
        </w:rPr>
        <w:t>Save Import Steps</w:t>
      </w:r>
      <w:r w:rsidRPr="006274B6">
        <w:t xml:space="preserve"> dialog, click </w:t>
      </w:r>
      <w:r w:rsidRPr="007846A3">
        <w:rPr>
          <w:b/>
        </w:rPr>
        <w:t>Close</w:t>
      </w:r>
      <w:r w:rsidRPr="006274B6">
        <w:t>.</w:t>
      </w:r>
    </w:p>
    <w:p w:rsidR="007846A3" w:rsidRDefault="007846A3" w:rsidP="002B6D9F">
      <w:pPr>
        <w:pStyle w:val="LabStepNumbered"/>
      </w:pPr>
      <w:r>
        <w:t xml:space="preserve">Verify the </w:t>
      </w:r>
      <w:r w:rsidR="00DD1C86">
        <w:t>d</w:t>
      </w:r>
      <w:r>
        <w:t>ata was Imported</w:t>
      </w:r>
    </w:p>
    <w:p w:rsidR="002B6D9F" w:rsidRDefault="002B6D9F" w:rsidP="00DB05E8">
      <w:pPr>
        <w:pStyle w:val="LabStepNumberedLevel2"/>
      </w:pPr>
      <w:r w:rsidRPr="006274B6">
        <w:t xml:space="preserve">Open the </w:t>
      </w:r>
      <w:r w:rsidRPr="007846A3">
        <w:rPr>
          <w:b/>
        </w:rPr>
        <w:t>Glossary</w:t>
      </w:r>
      <w:r w:rsidRPr="006274B6">
        <w:t xml:space="preserve"> table in </w:t>
      </w:r>
      <w:r w:rsidRPr="00DD1C86">
        <w:rPr>
          <w:b/>
        </w:rPr>
        <w:t>Access</w:t>
      </w:r>
      <w:r w:rsidRPr="006274B6">
        <w:t>, and confirm that the data was imported.</w:t>
      </w:r>
    </w:p>
    <w:p w:rsidR="007846A3" w:rsidRPr="006274B6" w:rsidRDefault="007846A3" w:rsidP="00DB05E8">
      <w:pPr>
        <w:pStyle w:val="LabStepNumberedLevel2"/>
      </w:pPr>
      <w:r>
        <w:t>Close Microsoft Access.</w:t>
      </w:r>
    </w:p>
    <w:p w:rsidR="004D023D" w:rsidRDefault="004D023D" w:rsidP="00DB05E8">
      <w:pPr>
        <w:pStyle w:val="LabStepNumberedLevel2"/>
      </w:pPr>
      <w:r>
        <w:t xml:space="preserve">Go back to </w:t>
      </w:r>
      <w:r w:rsidRPr="00DD1C86">
        <w:rPr>
          <w:b/>
        </w:rPr>
        <w:t>Internet Explorer</w:t>
      </w:r>
      <w:r>
        <w:t xml:space="preserve"> navigate to </w:t>
      </w:r>
      <w:hyperlink r:id="rId11" w:history="1">
        <w:r w:rsidR="00DD1C86" w:rsidRPr="001E13F5">
          <w:rPr>
            <w:rStyle w:val="Hyperlink"/>
          </w:rPr>
          <w:t>http://searchdev.wingtip.com</w:t>
        </w:r>
      </w:hyperlink>
      <w:r w:rsidR="00DD1C86">
        <w:t xml:space="preserve"> </w:t>
      </w:r>
    </w:p>
    <w:p w:rsidR="00B5593C" w:rsidRDefault="00264057" w:rsidP="00DB05E8">
      <w:pPr>
        <w:pStyle w:val="LabStepNumberedLevel2"/>
      </w:pPr>
      <w:r>
        <w:t xml:space="preserve">Using the </w:t>
      </w:r>
      <w:r w:rsidRPr="00B312C4">
        <w:rPr>
          <w:b/>
        </w:rPr>
        <w:t>Quick Launch</w:t>
      </w:r>
      <w:r>
        <w:t xml:space="preserve"> navigation to the left, select the </w:t>
      </w:r>
      <w:r w:rsidRPr="00B312C4">
        <w:rPr>
          <w:b/>
        </w:rPr>
        <w:t xml:space="preserve">Glossary </w:t>
      </w:r>
      <w:r>
        <w:t>link</w:t>
      </w:r>
      <w:r w:rsidR="00B5593C">
        <w:t>.</w:t>
      </w:r>
    </w:p>
    <w:p w:rsidR="002B6D9F" w:rsidRPr="006274B6" w:rsidRDefault="007846A3" w:rsidP="00DB05E8">
      <w:pPr>
        <w:pStyle w:val="LabStepNumberedLevel2"/>
      </w:pPr>
      <w:r>
        <w:t>C</w:t>
      </w:r>
      <w:r w:rsidR="002B6D9F" w:rsidRPr="006274B6">
        <w:t>onfirm that the glossary data was imported to the list.</w:t>
      </w:r>
    </w:p>
    <w:p w:rsidR="002B6D9F" w:rsidRPr="006274B6" w:rsidRDefault="007846A3" w:rsidP="007846A3">
      <w:pPr>
        <w:pStyle w:val="Heading4"/>
      </w:pPr>
      <w:r>
        <w:t>Execute a Full Crawl with Search</w:t>
      </w:r>
    </w:p>
    <w:p w:rsidR="007846A3" w:rsidRDefault="007846A3" w:rsidP="009843EB">
      <w:pPr>
        <w:pStyle w:val="LabStepNumbered"/>
      </w:pPr>
      <w:r w:rsidRPr="00EA40F8">
        <w:t xml:space="preserve">Open </w:t>
      </w:r>
      <w:r w:rsidRPr="009D76A3">
        <w:rPr>
          <w:b/>
        </w:rPr>
        <w:t>Central Administration</w:t>
      </w:r>
      <w:r w:rsidRPr="00EA40F8">
        <w:t xml:space="preserve">: </w:t>
      </w:r>
      <w:r w:rsidRPr="009D76A3">
        <w:rPr>
          <w:b/>
        </w:rPr>
        <w:t xml:space="preserve">Start </w:t>
      </w:r>
      <w:r w:rsidRPr="009D76A3">
        <w:rPr>
          <w:b/>
        </w:rPr>
        <w:sym w:font="Wingdings" w:char="F0E0"/>
      </w:r>
      <w:r w:rsidRPr="009D76A3">
        <w:rPr>
          <w:b/>
        </w:rPr>
        <w:t xml:space="preserve"> All Programs </w:t>
      </w:r>
      <w:r w:rsidRPr="009D76A3">
        <w:rPr>
          <w:b/>
        </w:rPr>
        <w:sym w:font="Wingdings" w:char="F0E0"/>
      </w:r>
      <w:r w:rsidRPr="009D76A3">
        <w:rPr>
          <w:b/>
        </w:rPr>
        <w:t xml:space="preserve"> Microsoft SharePoint 2013 Products </w:t>
      </w:r>
      <w:r w:rsidRPr="009D76A3">
        <w:rPr>
          <w:b/>
        </w:rPr>
        <w:sym w:font="Wingdings" w:char="F0E0"/>
      </w:r>
      <w:r w:rsidRPr="009D76A3">
        <w:rPr>
          <w:b/>
        </w:rPr>
        <w:t xml:space="preserve"> SharePoint 2013 Central Administration</w:t>
      </w:r>
      <w:r w:rsidRPr="00EA40F8">
        <w:t>.</w:t>
      </w:r>
    </w:p>
    <w:p w:rsidR="007846A3" w:rsidRDefault="007846A3" w:rsidP="007846A3">
      <w:pPr>
        <w:pStyle w:val="LabStepNumbered"/>
      </w:pPr>
      <w:r>
        <w:t xml:space="preserve">Go to the </w:t>
      </w:r>
      <w:r>
        <w:rPr>
          <w:b/>
        </w:rPr>
        <w:t xml:space="preserve">Search Administration </w:t>
      </w:r>
      <w:r>
        <w:t>page:</w:t>
      </w:r>
      <w:r w:rsidRPr="00635D68">
        <w:rPr>
          <w:b/>
        </w:rPr>
        <w:t xml:space="preserve"> Application Management </w:t>
      </w:r>
      <w:r w:rsidRPr="00735A3F">
        <w:sym w:font="Wingdings" w:char="F0E0"/>
      </w:r>
      <w:r w:rsidRPr="00635D68">
        <w:rPr>
          <w:b/>
        </w:rPr>
        <w:t xml:space="preserve"> Manage Service Applications </w:t>
      </w:r>
      <w:r w:rsidRPr="00735A3F">
        <w:sym w:font="Wingdings" w:char="F0E0"/>
      </w:r>
      <w:r w:rsidRPr="00635D68">
        <w:rPr>
          <w:b/>
        </w:rPr>
        <w:t xml:space="preserve"> </w:t>
      </w:r>
      <w:r>
        <w:rPr>
          <w:b/>
        </w:rPr>
        <w:t>Search Service Application</w:t>
      </w:r>
      <w:r>
        <w:t>.</w:t>
      </w:r>
    </w:p>
    <w:p w:rsidR="007846A3" w:rsidRDefault="007846A3" w:rsidP="002B6D9F">
      <w:pPr>
        <w:pStyle w:val="LabStepNumbered"/>
      </w:pPr>
      <w:r>
        <w:t>Reset (clear) the existing search index:</w:t>
      </w:r>
    </w:p>
    <w:p w:rsidR="007846A3" w:rsidRPr="006274B6" w:rsidRDefault="007846A3" w:rsidP="009843EB">
      <w:pPr>
        <w:pStyle w:val="LabStepNumberedLevel2"/>
      </w:pPr>
      <w:r w:rsidRPr="006274B6">
        <w:t xml:space="preserve">On the </w:t>
      </w:r>
      <w:r w:rsidRPr="007846A3">
        <w:rPr>
          <w:b/>
        </w:rPr>
        <w:t>Search Administration</w:t>
      </w:r>
      <w:r w:rsidRPr="006274B6">
        <w:t xml:space="preserve"> page, in the left</w:t>
      </w:r>
      <w:r>
        <w:t>-hand</w:t>
      </w:r>
      <w:r w:rsidRPr="006274B6">
        <w:t xml:space="preserve"> navigation pane, click </w:t>
      </w:r>
      <w:r w:rsidRPr="007846A3">
        <w:rPr>
          <w:b/>
        </w:rPr>
        <w:t>Index Reset</w:t>
      </w:r>
      <w:r>
        <w:t xml:space="preserve"> under the </w:t>
      </w:r>
      <w:r w:rsidRPr="007846A3">
        <w:rPr>
          <w:b/>
        </w:rPr>
        <w:t>Crawling</w:t>
      </w:r>
      <w:r>
        <w:t xml:space="preserve"> group</w:t>
      </w:r>
      <w:r w:rsidRPr="006274B6">
        <w:t>.</w:t>
      </w:r>
    </w:p>
    <w:p w:rsidR="002B6D9F" w:rsidRPr="006274B6" w:rsidRDefault="002B6D9F" w:rsidP="009843EB">
      <w:pPr>
        <w:pStyle w:val="LabStepNumberedLevel2"/>
      </w:pPr>
      <w:r w:rsidRPr="006274B6">
        <w:t xml:space="preserve">On the </w:t>
      </w:r>
      <w:r w:rsidRPr="007846A3">
        <w:rPr>
          <w:b/>
        </w:rPr>
        <w:t>Index Reset</w:t>
      </w:r>
      <w:r w:rsidRPr="006274B6">
        <w:t xml:space="preserve"> page click </w:t>
      </w:r>
      <w:r w:rsidRPr="007846A3">
        <w:rPr>
          <w:b/>
        </w:rPr>
        <w:t>Reset Now</w:t>
      </w:r>
      <w:r w:rsidRPr="006274B6">
        <w:t>.</w:t>
      </w:r>
    </w:p>
    <w:p w:rsidR="002B6D9F" w:rsidRPr="006274B6" w:rsidRDefault="002B6D9F" w:rsidP="009843EB">
      <w:pPr>
        <w:pStyle w:val="LabStepNumberedLevel2"/>
      </w:pPr>
      <w:r w:rsidRPr="006274B6">
        <w:t xml:space="preserve">In the confirmation dialog box that appears, click </w:t>
      </w:r>
      <w:r w:rsidRPr="007846A3">
        <w:rPr>
          <w:b/>
        </w:rPr>
        <w:t>OK</w:t>
      </w:r>
      <w:r w:rsidRPr="006274B6">
        <w:t xml:space="preserve"> to confirm the content index reset.</w:t>
      </w:r>
    </w:p>
    <w:p w:rsidR="00381883" w:rsidRPr="006274B6" w:rsidRDefault="00381883" w:rsidP="00381883">
      <w:pPr>
        <w:pStyle w:val="LabExerciseCallout"/>
      </w:pPr>
      <w:r w:rsidRPr="006274B6">
        <w:t xml:space="preserve">Wait for the </w:t>
      </w:r>
      <w:r>
        <w:t xml:space="preserve">index reset </w:t>
      </w:r>
      <w:r w:rsidRPr="006274B6">
        <w:t>to complete before proceeding</w:t>
      </w:r>
      <w:r>
        <w:t>, this process will take a few moments.</w:t>
      </w:r>
    </w:p>
    <w:p w:rsidR="007846A3" w:rsidRDefault="007846A3" w:rsidP="002B6D9F">
      <w:pPr>
        <w:pStyle w:val="LabStepNumbered"/>
      </w:pPr>
      <w:r>
        <w:t>Execute a full search crawl:</w:t>
      </w:r>
    </w:p>
    <w:p w:rsidR="002B6D9F" w:rsidRPr="006274B6" w:rsidRDefault="002B6D9F" w:rsidP="009843EB">
      <w:pPr>
        <w:pStyle w:val="LabStepNumberedLevel2"/>
      </w:pPr>
      <w:r w:rsidRPr="006274B6">
        <w:t xml:space="preserve">On the </w:t>
      </w:r>
      <w:r w:rsidRPr="007846A3">
        <w:rPr>
          <w:b/>
        </w:rPr>
        <w:t>Search Administration</w:t>
      </w:r>
      <w:r w:rsidRPr="006274B6">
        <w:t xml:space="preserve"> pag</w:t>
      </w:r>
      <w:r w:rsidR="007846A3">
        <w:t xml:space="preserve">e, in the left navigation pane, </w:t>
      </w:r>
      <w:r w:rsidRPr="006274B6">
        <w:t xml:space="preserve">click </w:t>
      </w:r>
      <w:r w:rsidRPr="007846A3">
        <w:rPr>
          <w:b/>
        </w:rPr>
        <w:t>Content Sources</w:t>
      </w:r>
      <w:r w:rsidR="007846A3" w:rsidRPr="007846A3">
        <w:t xml:space="preserve"> </w:t>
      </w:r>
      <w:r w:rsidR="007846A3">
        <w:t xml:space="preserve">under the </w:t>
      </w:r>
      <w:r w:rsidR="007846A3" w:rsidRPr="007846A3">
        <w:rPr>
          <w:b/>
        </w:rPr>
        <w:t>Crawling</w:t>
      </w:r>
      <w:r w:rsidR="007846A3">
        <w:t xml:space="preserve"> group</w:t>
      </w:r>
      <w:r w:rsidRPr="006274B6">
        <w:t>.</w:t>
      </w:r>
    </w:p>
    <w:p w:rsidR="002B6D9F" w:rsidRDefault="002B6D9F" w:rsidP="009843EB">
      <w:pPr>
        <w:pStyle w:val="LabStepNumberedLevel2"/>
      </w:pPr>
      <w:r w:rsidRPr="006274B6">
        <w:t xml:space="preserve">On the </w:t>
      </w:r>
      <w:r w:rsidRPr="007846A3">
        <w:rPr>
          <w:b/>
        </w:rPr>
        <w:t>Manage Content Sources</w:t>
      </w:r>
      <w:r w:rsidRPr="006274B6">
        <w:t xml:space="preserve"> page, point to the </w:t>
      </w:r>
      <w:r w:rsidRPr="007846A3">
        <w:rPr>
          <w:b/>
        </w:rPr>
        <w:t>Local SharePoint sites</w:t>
      </w:r>
      <w:r w:rsidRPr="006274B6">
        <w:t xml:space="preserve"> content source, click the arrow that appears, and then click </w:t>
      </w:r>
      <w:r w:rsidRPr="007846A3">
        <w:rPr>
          <w:b/>
        </w:rPr>
        <w:t>Start Full Crawl</w:t>
      </w:r>
      <w:r w:rsidR="00F00A66">
        <w:t>:</w:t>
      </w:r>
    </w:p>
    <w:p w:rsidR="00F00A66" w:rsidRPr="006274B6" w:rsidRDefault="00F00A66" w:rsidP="009843EB">
      <w:pPr>
        <w:pStyle w:val="LabStepScreenshotLevel2"/>
      </w:pPr>
      <w:r>
        <w:drawing>
          <wp:inline distT="0" distB="0" distL="0" distR="0">
            <wp:extent cx="2926080" cy="1885071"/>
            <wp:effectExtent l="0" t="0" r="0" b="0"/>
            <wp:docPr id="9" name="Picture 9" descr="C:\Users\ANDREW~1.RIV\AppData\Local\Temp\SNAGHTML9c95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W~1.RIV\AppData\Local\Temp\SNAGHTML9c9536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1500" cy="1888563"/>
                    </a:xfrm>
                    <a:prstGeom prst="rect">
                      <a:avLst/>
                    </a:prstGeom>
                    <a:noFill/>
                    <a:ln>
                      <a:noFill/>
                    </a:ln>
                  </pic:spPr>
                </pic:pic>
              </a:graphicData>
            </a:graphic>
          </wp:inline>
        </w:drawing>
      </w:r>
    </w:p>
    <w:p w:rsidR="002B6D9F" w:rsidRDefault="002B6D9F" w:rsidP="007846A3">
      <w:pPr>
        <w:pStyle w:val="LabExerciseCallout"/>
      </w:pPr>
      <w:r w:rsidRPr="006274B6">
        <w:t>Wait for the Full Crawl to complete before proceeding</w:t>
      </w:r>
      <w:r w:rsidR="007846A3">
        <w:t>, this process will take a few moments.</w:t>
      </w:r>
    </w:p>
    <w:p w:rsidR="00003045" w:rsidRPr="00003045" w:rsidRDefault="00003045" w:rsidP="007846A3">
      <w:pPr>
        <w:pStyle w:val="LabExerciseCallout"/>
      </w:pPr>
      <w:r>
        <w:rPr>
          <w:b/>
        </w:rPr>
        <w:t>Note</w:t>
      </w:r>
      <w:r>
        <w:t>: Refresh the page to see changes in the crawl status, including completion of the crawl.</w:t>
      </w:r>
    </w:p>
    <w:p w:rsidR="002B6D9F" w:rsidRPr="006274B6" w:rsidRDefault="004D023D" w:rsidP="002B6D9F">
      <w:pPr>
        <w:pStyle w:val="LabStepNumbered"/>
      </w:pPr>
      <w:r>
        <w:t>Verify managed properties automatically created by the crawler:</w:t>
      </w:r>
    </w:p>
    <w:p w:rsidR="004D023D" w:rsidRPr="006274B6" w:rsidRDefault="004D023D" w:rsidP="009843EB">
      <w:pPr>
        <w:pStyle w:val="LabStepNumberedLevel2"/>
      </w:pPr>
      <w:r w:rsidRPr="006274B6">
        <w:t xml:space="preserve">On the </w:t>
      </w:r>
      <w:r w:rsidRPr="007846A3">
        <w:rPr>
          <w:b/>
        </w:rPr>
        <w:t>Search Administration</w:t>
      </w:r>
      <w:r w:rsidRPr="006274B6">
        <w:t xml:space="preserve"> page, in the left</w:t>
      </w:r>
      <w:r>
        <w:t>-hand</w:t>
      </w:r>
      <w:r w:rsidRPr="006274B6">
        <w:t xml:space="preserve"> navigation pane, click </w:t>
      </w:r>
      <w:r>
        <w:rPr>
          <w:b/>
        </w:rPr>
        <w:t>Search Schema</w:t>
      </w:r>
      <w:r w:rsidR="00487CCC">
        <w:rPr>
          <w:b/>
        </w:rPr>
        <w:t xml:space="preserve"> </w:t>
      </w:r>
      <w:r w:rsidR="00487CCC" w:rsidRPr="00286AC8">
        <w:t>under</w:t>
      </w:r>
      <w:r w:rsidR="00487CCC">
        <w:rPr>
          <w:b/>
        </w:rPr>
        <w:t xml:space="preserve"> </w:t>
      </w:r>
      <w:r w:rsidR="00487CCC" w:rsidRPr="00487CCC">
        <w:t>the</w:t>
      </w:r>
      <w:r w:rsidR="00487CCC">
        <w:rPr>
          <w:b/>
        </w:rPr>
        <w:t xml:space="preserve"> Queries and Results</w:t>
      </w:r>
      <w:r w:rsidR="00487CCC" w:rsidRPr="00487CCC">
        <w:t xml:space="preserve"> group</w:t>
      </w:r>
      <w:r w:rsidRPr="006274B6">
        <w:t>.</w:t>
      </w:r>
    </w:p>
    <w:p w:rsidR="002B6D9F" w:rsidRPr="006274B6" w:rsidRDefault="002B6D9F" w:rsidP="009843EB">
      <w:pPr>
        <w:pStyle w:val="LabStepNumberedLevel2"/>
      </w:pPr>
      <w:r w:rsidRPr="006274B6">
        <w:lastRenderedPageBreak/>
        <w:t xml:space="preserve">In the </w:t>
      </w:r>
      <w:r w:rsidRPr="004D023D">
        <w:rPr>
          <w:b/>
        </w:rPr>
        <w:t>Managed Property</w:t>
      </w:r>
      <w:r w:rsidRPr="006274B6">
        <w:t xml:space="preserve"> filter</w:t>
      </w:r>
      <w:r w:rsidR="004D023D">
        <w:t xml:space="preserve"> box</w:t>
      </w:r>
      <w:r w:rsidRPr="006274B6">
        <w:t xml:space="preserve">, type </w:t>
      </w:r>
      <w:proofErr w:type="spellStart"/>
      <w:r w:rsidRPr="004D023D">
        <w:rPr>
          <w:b/>
        </w:rPr>
        <w:t>ows</w:t>
      </w:r>
      <w:proofErr w:type="spellEnd"/>
      <w:r w:rsidRPr="006274B6">
        <w:t xml:space="preserve"> and click the </w:t>
      </w:r>
      <w:r w:rsidRPr="004D023D">
        <w:rPr>
          <w:b/>
        </w:rPr>
        <w:t>Apply</w:t>
      </w:r>
      <w:r w:rsidRPr="006274B6">
        <w:t xml:space="preserve"> button.</w:t>
      </w:r>
    </w:p>
    <w:p w:rsidR="002B6D9F" w:rsidRPr="006274B6" w:rsidRDefault="002B6D9F" w:rsidP="009843EB">
      <w:pPr>
        <w:pStyle w:val="LabStepNumberedLevel2"/>
      </w:pPr>
      <w:r w:rsidRPr="006274B6">
        <w:t>Look in the filtered results and verify the following managed properties are defined, which correspond to the columns in the Glossary list.</w:t>
      </w:r>
    </w:p>
    <w:p w:rsidR="002B6D9F" w:rsidRPr="006274B6" w:rsidRDefault="002B6D9F" w:rsidP="009843EB">
      <w:pPr>
        <w:pStyle w:val="LabStepNumberedLevel3"/>
      </w:pPr>
      <w:proofErr w:type="spellStart"/>
      <w:r w:rsidRPr="006274B6">
        <w:t>DefinitionOWSMTEXT</w:t>
      </w:r>
      <w:proofErr w:type="spellEnd"/>
    </w:p>
    <w:p w:rsidR="002B6D9F" w:rsidRPr="006274B6" w:rsidRDefault="002B6D9F" w:rsidP="009843EB">
      <w:pPr>
        <w:pStyle w:val="LabStepNumberedLevel3"/>
      </w:pPr>
      <w:proofErr w:type="spellStart"/>
      <w:r w:rsidRPr="006274B6">
        <w:t>ProductOWSTEXT</w:t>
      </w:r>
      <w:proofErr w:type="spellEnd"/>
    </w:p>
    <w:p w:rsidR="002B6D9F" w:rsidRPr="006274B6" w:rsidRDefault="002B6D9F" w:rsidP="009843EB">
      <w:pPr>
        <w:pStyle w:val="LabStepNumberedLevel3"/>
      </w:pPr>
      <w:r w:rsidRPr="006274B6">
        <w:t>RelatedTerm1OWSTEXT</w:t>
      </w:r>
    </w:p>
    <w:p w:rsidR="002B6D9F" w:rsidRPr="006274B6" w:rsidRDefault="002B6D9F" w:rsidP="009843EB">
      <w:pPr>
        <w:pStyle w:val="LabStepNumberedLevel3"/>
      </w:pPr>
      <w:r w:rsidRPr="006274B6">
        <w:t>RelatedTerm2OWSTEXT</w:t>
      </w:r>
    </w:p>
    <w:p w:rsidR="002B6D9F" w:rsidRPr="006274B6" w:rsidRDefault="002B6D9F" w:rsidP="002B6D9F">
      <w:pPr>
        <w:pStyle w:val="LabStepNumbered"/>
      </w:pPr>
      <w:r w:rsidRPr="006274B6">
        <w:t>Test Search</w:t>
      </w:r>
      <w:r w:rsidR="004D023D">
        <w:t>:</w:t>
      </w:r>
    </w:p>
    <w:p w:rsidR="004D023D" w:rsidRDefault="004D023D" w:rsidP="009843EB">
      <w:pPr>
        <w:pStyle w:val="LabStepNumberedLevel2"/>
      </w:pPr>
      <w:r>
        <w:t xml:space="preserve">Using Internet Explorer navigate to </w:t>
      </w:r>
      <w:r w:rsidR="00B312C4" w:rsidRPr="009843EB">
        <w:rPr>
          <w:b/>
        </w:rPr>
        <w:t>http://search.wingtip.com</w:t>
      </w:r>
      <w:r>
        <w:t>.</w:t>
      </w:r>
    </w:p>
    <w:p w:rsidR="002B6D9F" w:rsidRPr="006274B6" w:rsidRDefault="002B6D9F" w:rsidP="009843EB">
      <w:pPr>
        <w:pStyle w:val="LabStepNumberedLevel2"/>
      </w:pPr>
      <w:r w:rsidRPr="006274B6">
        <w:t xml:space="preserve">In the keyword box, enter </w:t>
      </w:r>
      <w:r w:rsidRPr="004D023D">
        <w:rPr>
          <w:b/>
        </w:rPr>
        <w:t>Argument</w:t>
      </w:r>
      <w:r w:rsidRPr="006274B6">
        <w:t xml:space="preserve"> and click </w:t>
      </w:r>
      <w:r w:rsidRPr="004D023D">
        <w:rPr>
          <w:b/>
        </w:rPr>
        <w:t>Search</w:t>
      </w:r>
      <w:r w:rsidRPr="006274B6">
        <w:t>.</w:t>
      </w:r>
    </w:p>
    <w:p w:rsidR="002B6D9F" w:rsidRDefault="002B6D9F" w:rsidP="009843EB">
      <w:pPr>
        <w:pStyle w:val="LabStepNumberedLevel2"/>
      </w:pPr>
      <w:r w:rsidRPr="006274B6">
        <w:t xml:space="preserve">Verify that search results are returned from the </w:t>
      </w:r>
      <w:r w:rsidRPr="004D023D">
        <w:rPr>
          <w:b/>
        </w:rPr>
        <w:t>Glossary</w:t>
      </w:r>
      <w:r w:rsidRPr="006274B6">
        <w:t xml:space="preserve"> list.</w:t>
      </w:r>
      <w:bookmarkStart w:id="6" w:name="_Toc246678981"/>
    </w:p>
    <w:p w:rsidR="00264057" w:rsidRDefault="00264057" w:rsidP="009843EB">
      <w:pPr>
        <w:pStyle w:val="LabStepScreenshotLevel2"/>
      </w:pPr>
      <w:r>
        <w:drawing>
          <wp:inline distT="0" distB="0" distL="0" distR="0">
            <wp:extent cx="5189220" cy="2141403"/>
            <wp:effectExtent l="0" t="0" r="0" b="0"/>
            <wp:docPr id="10" name="Picture 10" descr="C:\Users\ANDREW~1.RIV\AppData\Local\Temp\SNAGHTML9e02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W~1.RIV\AppData\Local\Temp\SNAGHTML9e02e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2421" cy="2142724"/>
                    </a:xfrm>
                    <a:prstGeom prst="rect">
                      <a:avLst/>
                    </a:prstGeom>
                    <a:noFill/>
                    <a:ln>
                      <a:noFill/>
                    </a:ln>
                  </pic:spPr>
                </pic:pic>
              </a:graphicData>
            </a:graphic>
          </wp:inline>
        </w:drawing>
      </w:r>
    </w:p>
    <w:p w:rsidR="004D023D" w:rsidRPr="006274B6" w:rsidRDefault="004D023D" w:rsidP="004D023D">
      <w:r>
        <w:t>In this exercise you created two new site collections, a new list and crawled the contents to popular the search index.</w:t>
      </w:r>
    </w:p>
    <w:bookmarkStart w:id="7" w:name="_Toc318823270" w:displacedByCustomXml="next"/>
    <w:sdt>
      <w:sdtPr>
        <w:id w:val="449315257"/>
        <w:text/>
      </w:sdtPr>
      <w:sdtEndPr/>
      <w:sdtContent>
        <w:p w:rsidR="002B6D9F" w:rsidRPr="006274B6" w:rsidRDefault="002B6D9F" w:rsidP="002B6D9F">
          <w:pPr>
            <w:pStyle w:val="Heading3"/>
          </w:pPr>
          <w:r w:rsidRPr="006274B6">
            <w:t>Exercise 2: Creating the Sear</w:t>
          </w:r>
          <w:r w:rsidR="003B6097">
            <w:t>ch User Interface Vertical</w:t>
          </w:r>
        </w:p>
      </w:sdtContent>
    </w:sdt>
    <w:bookmarkEnd w:id="7" w:displacedByCustomXml="prev"/>
    <w:bookmarkEnd w:id="6"/>
    <w:p w:rsidR="002B6D9F" w:rsidRPr="006274B6" w:rsidRDefault="00F7433A" w:rsidP="009843EB">
      <w:pPr>
        <w:pStyle w:val="LabExerciseLeadIn"/>
      </w:pPr>
      <w:r>
        <w:t xml:space="preserve">In this exercise </w:t>
      </w:r>
      <w:r w:rsidR="002B6D9F" w:rsidRPr="006274B6">
        <w:t xml:space="preserve">you </w:t>
      </w:r>
      <w:r>
        <w:t xml:space="preserve">will </w:t>
      </w:r>
      <w:r w:rsidR="002B6D9F" w:rsidRPr="006274B6">
        <w:t>create the user interface for the glossary search vertical. This interface will consist of a separate view dedicated solely to Glossary search results as well as a “block” view within the main search results experience. In practice, you can choose to implement one, the other, or both views in a solution.</w:t>
      </w:r>
    </w:p>
    <w:p w:rsidR="00972138" w:rsidRDefault="00972138" w:rsidP="00E65603">
      <w:pPr>
        <w:pStyle w:val="LabStepNumbered"/>
        <w:numPr>
          <w:ilvl w:val="0"/>
          <w:numId w:val="30"/>
        </w:numPr>
      </w:pPr>
      <w:bookmarkStart w:id="8" w:name="_Toc246678982"/>
      <w:r>
        <w:t xml:space="preserve">Using Internet Explorer navigate to </w:t>
      </w:r>
      <w:hyperlink r:id="rId14" w:history="1">
        <w:r w:rsidRPr="00B35FA3">
          <w:rPr>
            <w:rStyle w:val="Hyperlink"/>
          </w:rPr>
          <w:t>http://search.wingtip.com</w:t>
        </w:r>
      </w:hyperlink>
      <w:r>
        <w:t>.</w:t>
      </w:r>
    </w:p>
    <w:p w:rsidR="002B6D9F" w:rsidRPr="006274B6" w:rsidRDefault="00F7433A" w:rsidP="009843EB">
      <w:pPr>
        <w:pStyle w:val="LabStepNumbered"/>
      </w:pPr>
      <w:r>
        <w:t>C</w:t>
      </w:r>
      <w:r w:rsidR="002B6D9F" w:rsidRPr="006274B6">
        <w:t xml:space="preserve">reate a </w:t>
      </w:r>
      <w:r>
        <w:t xml:space="preserve">dedicated search </w:t>
      </w:r>
      <w:r w:rsidR="002B6D9F" w:rsidRPr="006274B6">
        <w:t>page for dis</w:t>
      </w:r>
      <w:r>
        <w:t>playing Glossary search results:</w:t>
      </w:r>
    </w:p>
    <w:p w:rsidR="00B5593C" w:rsidRDefault="00B5593C" w:rsidP="009843EB">
      <w:pPr>
        <w:pStyle w:val="LabStepNumberedLevel2"/>
      </w:pPr>
      <w:r w:rsidRPr="00EE4E03">
        <w:t xml:space="preserve">Select the </w:t>
      </w:r>
      <w:r w:rsidRPr="000F4CB6">
        <w:rPr>
          <w:b/>
        </w:rPr>
        <w:t>Site Actions</w:t>
      </w:r>
      <w:r>
        <w:t xml:space="preserve"> “</w:t>
      </w:r>
      <w:r w:rsidRPr="00EE4E03">
        <w:t>gear</w:t>
      </w:r>
      <w:r>
        <w:t>”</w:t>
      </w:r>
      <w:r w:rsidRPr="00EE4E03">
        <w:t xml:space="preserve"> in the top-right corner of the site and select </w:t>
      </w:r>
      <w:r>
        <w:rPr>
          <w:b/>
        </w:rPr>
        <w:t>Site Contents</w:t>
      </w:r>
      <w:r w:rsidRPr="00EE4E03">
        <w:t>.</w:t>
      </w:r>
    </w:p>
    <w:p w:rsidR="00B5593C" w:rsidRDefault="00B5593C" w:rsidP="009843EB">
      <w:pPr>
        <w:pStyle w:val="LabStepNumberedLevel2"/>
      </w:pPr>
      <w:r>
        <w:t xml:space="preserve">On the </w:t>
      </w:r>
      <w:r w:rsidRPr="00B5593C">
        <w:rPr>
          <w:b/>
        </w:rPr>
        <w:t>Site Contents</w:t>
      </w:r>
      <w:r>
        <w:t xml:space="preserve"> page click the </w:t>
      </w:r>
      <w:r>
        <w:rPr>
          <w:b/>
        </w:rPr>
        <w:t>Pages</w:t>
      </w:r>
      <w:r>
        <w:t xml:space="preserve"> list.</w:t>
      </w:r>
    </w:p>
    <w:p w:rsidR="002B6D9F" w:rsidRPr="006274B6" w:rsidRDefault="00972138" w:rsidP="009843EB">
      <w:pPr>
        <w:pStyle w:val="LabStepNumberedLevel2"/>
      </w:pPr>
      <w:r>
        <w:t xml:space="preserve">Using the ribbon, </w:t>
      </w:r>
      <w:r w:rsidR="002B6D9F" w:rsidRPr="006274B6">
        <w:t xml:space="preserve">click the </w:t>
      </w:r>
      <w:r w:rsidR="002B6D9F" w:rsidRPr="00972138">
        <w:rPr>
          <w:b/>
        </w:rPr>
        <w:t>Files</w:t>
      </w:r>
      <w:r>
        <w:t xml:space="preserve"> tab</w:t>
      </w:r>
      <w:r w:rsidR="002B6D9F" w:rsidRPr="006274B6">
        <w:t xml:space="preserve"> and then click</w:t>
      </w:r>
      <w:r w:rsidR="00B53649">
        <w:t xml:space="preserve"> the arrow below</w:t>
      </w:r>
      <w:r w:rsidR="002B6D9F" w:rsidRPr="006274B6">
        <w:t xml:space="preserve"> </w:t>
      </w:r>
      <w:r w:rsidR="002B6D9F" w:rsidRPr="00972138">
        <w:rPr>
          <w:b/>
        </w:rPr>
        <w:t>New Document</w:t>
      </w:r>
      <w:r w:rsidR="00B53649">
        <w:rPr>
          <w:b/>
        </w:rPr>
        <w:t xml:space="preserve"> </w:t>
      </w:r>
      <w:r w:rsidR="00B53649" w:rsidRPr="00B53649">
        <w:t>and select</w:t>
      </w:r>
      <w:r w:rsidR="00B53649">
        <w:rPr>
          <w:b/>
        </w:rPr>
        <w:t xml:space="preserve"> Welcome Page</w:t>
      </w:r>
      <w:r w:rsidR="002B6D9F" w:rsidRPr="006274B6">
        <w:t>.</w:t>
      </w:r>
    </w:p>
    <w:p w:rsidR="00972138" w:rsidRDefault="00972138" w:rsidP="009843EB">
      <w:pPr>
        <w:pStyle w:val="LabStepNumberedLevel2"/>
      </w:pPr>
      <w:r>
        <w:t>Use the following to complete the dialog:</w:t>
      </w:r>
    </w:p>
    <w:p w:rsidR="00972138" w:rsidRDefault="00972138" w:rsidP="009843EB">
      <w:pPr>
        <w:pStyle w:val="LabStepNumberedLevel3"/>
      </w:pPr>
      <w:r w:rsidRPr="00972138">
        <w:rPr>
          <w:b/>
        </w:rPr>
        <w:t>Title:</w:t>
      </w:r>
      <w:r>
        <w:t xml:space="preserve"> Glossary</w:t>
      </w:r>
    </w:p>
    <w:p w:rsidR="00972138" w:rsidRDefault="00972138" w:rsidP="009843EB">
      <w:pPr>
        <w:pStyle w:val="LabStepNumberedLevel3"/>
      </w:pPr>
      <w:r w:rsidRPr="00972138">
        <w:rPr>
          <w:b/>
        </w:rPr>
        <w:t>URL Name:</w:t>
      </w:r>
      <w:r>
        <w:t xml:space="preserve"> </w:t>
      </w:r>
      <w:proofErr w:type="spellStart"/>
      <w:r>
        <w:t>GlossaryResults</w:t>
      </w:r>
      <w:proofErr w:type="spellEnd"/>
    </w:p>
    <w:p w:rsidR="00972138" w:rsidRDefault="00972138" w:rsidP="009843EB">
      <w:pPr>
        <w:pStyle w:val="LabStepNumberedLevel3"/>
      </w:pPr>
      <w:r w:rsidRPr="00972138">
        <w:rPr>
          <w:b/>
        </w:rPr>
        <w:t>Page Layout:</w:t>
      </w:r>
      <w:r>
        <w:t xml:space="preserve"> (Welcome Page) Search Results</w:t>
      </w:r>
    </w:p>
    <w:p w:rsidR="00847F3E" w:rsidRDefault="00847F3E" w:rsidP="00847F3E">
      <w:pPr>
        <w:pStyle w:val="LabStepNumberedLevel2"/>
      </w:pPr>
      <w:r>
        <w:t xml:space="preserve">Click </w:t>
      </w:r>
      <w:r>
        <w:rPr>
          <w:b/>
        </w:rPr>
        <w:t>Create</w:t>
      </w:r>
    </w:p>
    <w:p w:rsidR="002B6D9F" w:rsidRDefault="003B6097" w:rsidP="002B6D9F">
      <w:pPr>
        <w:pStyle w:val="LabStepNumbered"/>
      </w:pPr>
      <w:r>
        <w:t xml:space="preserve">After the </w:t>
      </w:r>
      <w:r w:rsidRPr="003B6097">
        <w:rPr>
          <w:b/>
        </w:rPr>
        <w:t>GlossaryResults.aspx</w:t>
      </w:r>
      <w:r>
        <w:t xml:space="preserve"> page is created, check it in:</w:t>
      </w:r>
    </w:p>
    <w:p w:rsidR="003B6097" w:rsidRDefault="003B6097" w:rsidP="009843EB">
      <w:pPr>
        <w:pStyle w:val="LabStepNumberedLevel2"/>
      </w:pPr>
      <w:r>
        <w:t xml:space="preserve">Select the </w:t>
      </w:r>
      <w:proofErr w:type="spellStart"/>
      <w:r w:rsidRPr="003B6097">
        <w:rPr>
          <w:b/>
        </w:rPr>
        <w:t>GlossaryResults</w:t>
      </w:r>
      <w:proofErr w:type="spellEnd"/>
      <w:r>
        <w:t xml:space="preserve"> page in the </w:t>
      </w:r>
      <w:r w:rsidRPr="003B6097">
        <w:rPr>
          <w:b/>
        </w:rPr>
        <w:t>Pages</w:t>
      </w:r>
      <w:r>
        <w:t xml:space="preserve"> library</w:t>
      </w:r>
      <w:r w:rsidR="000B350C">
        <w:t>.</w:t>
      </w:r>
    </w:p>
    <w:p w:rsidR="003B6097" w:rsidRDefault="003B6097" w:rsidP="009843EB">
      <w:pPr>
        <w:pStyle w:val="LabStepNumberedLevel2"/>
      </w:pPr>
      <w:r>
        <w:t xml:space="preserve">Using the ribbon, click the </w:t>
      </w:r>
      <w:r w:rsidRPr="00406385">
        <w:rPr>
          <w:b/>
        </w:rPr>
        <w:t>Files</w:t>
      </w:r>
      <w:r>
        <w:t xml:space="preserve"> tab and then </w:t>
      </w:r>
      <w:r w:rsidRPr="003B6097">
        <w:rPr>
          <w:b/>
        </w:rPr>
        <w:t>Check In</w:t>
      </w:r>
      <w:r>
        <w:t xml:space="preserve"> in the </w:t>
      </w:r>
      <w:r w:rsidRPr="003B6097">
        <w:rPr>
          <w:b/>
        </w:rPr>
        <w:t>Open &amp; Check Out</w:t>
      </w:r>
      <w:r>
        <w:t xml:space="preserve"> group.</w:t>
      </w:r>
    </w:p>
    <w:p w:rsidR="00847F3E" w:rsidRDefault="003B6097" w:rsidP="00847F3E">
      <w:pPr>
        <w:pStyle w:val="LabStepNumberedLevel2"/>
      </w:pPr>
      <w:r>
        <w:t xml:space="preserve">In the </w:t>
      </w:r>
      <w:r w:rsidRPr="003B6097">
        <w:rPr>
          <w:b/>
        </w:rPr>
        <w:t>Check In</w:t>
      </w:r>
      <w:r>
        <w:t xml:space="preserve"> dialog, select </w:t>
      </w:r>
      <w:r w:rsidRPr="003B6097">
        <w:rPr>
          <w:b/>
        </w:rPr>
        <w:t>1.0 Major Version</w:t>
      </w:r>
      <w:r>
        <w:t xml:space="preserve"> and click </w:t>
      </w:r>
      <w:r w:rsidRPr="003B6097">
        <w:rPr>
          <w:b/>
        </w:rPr>
        <w:t>OK</w:t>
      </w:r>
      <w:r>
        <w:t>.</w:t>
      </w:r>
    </w:p>
    <w:p w:rsidR="002B6D9F" w:rsidRPr="006274B6" w:rsidRDefault="00F579C7" w:rsidP="002B6D9F">
      <w:pPr>
        <w:pStyle w:val="LabStepNumbered"/>
      </w:pPr>
      <w:r>
        <w:t xml:space="preserve">Create a </w:t>
      </w:r>
      <w:r w:rsidRPr="00F579C7">
        <w:rPr>
          <w:b/>
        </w:rPr>
        <w:t>Glossary</w:t>
      </w:r>
      <w:r>
        <w:t xml:space="preserve"> link for the search navigation:</w:t>
      </w:r>
    </w:p>
    <w:p w:rsidR="002B6D9F" w:rsidRPr="006274B6" w:rsidRDefault="00F579C7" w:rsidP="009843EB">
      <w:pPr>
        <w:pStyle w:val="LabStepNumberedLevel2"/>
      </w:pPr>
      <w:r>
        <w:lastRenderedPageBreak/>
        <w:t xml:space="preserve">Select the </w:t>
      </w:r>
      <w:r w:rsidRPr="00F579C7">
        <w:rPr>
          <w:b/>
        </w:rPr>
        <w:t>Site Actions</w:t>
      </w:r>
      <w:r>
        <w:t xml:space="preserve"> “gear” in the top-right corner of the site and select </w:t>
      </w:r>
      <w:r w:rsidRPr="00F579C7">
        <w:rPr>
          <w:b/>
        </w:rPr>
        <w:t>Site Settings</w:t>
      </w:r>
      <w:r>
        <w:t>.</w:t>
      </w:r>
    </w:p>
    <w:p w:rsidR="002B6D9F" w:rsidRPr="006274B6" w:rsidRDefault="002B6D9F" w:rsidP="009843EB">
      <w:pPr>
        <w:pStyle w:val="LabStepNumberedLevel2"/>
      </w:pPr>
      <w:r w:rsidRPr="006274B6">
        <w:t xml:space="preserve">Click </w:t>
      </w:r>
      <w:r w:rsidRPr="00F579C7">
        <w:rPr>
          <w:b/>
        </w:rPr>
        <w:t>Search Settings</w:t>
      </w:r>
      <w:r w:rsidRPr="006274B6">
        <w:t xml:space="preserve"> in the </w:t>
      </w:r>
      <w:r w:rsidRPr="00F579C7">
        <w:rPr>
          <w:b/>
        </w:rPr>
        <w:t>Search</w:t>
      </w:r>
      <w:r w:rsidRPr="006274B6">
        <w:t xml:space="preserve"> group.</w:t>
      </w:r>
    </w:p>
    <w:p w:rsidR="002B6D9F" w:rsidRPr="006274B6" w:rsidRDefault="002B6D9F" w:rsidP="009843EB">
      <w:pPr>
        <w:pStyle w:val="LabStepNumberedLevel2"/>
      </w:pPr>
      <w:r w:rsidRPr="006274B6">
        <w:t xml:space="preserve">In the </w:t>
      </w:r>
      <w:r w:rsidRPr="00F579C7">
        <w:rPr>
          <w:b/>
        </w:rPr>
        <w:t>Configure Search Navigation</w:t>
      </w:r>
      <w:r w:rsidRPr="006274B6">
        <w:t xml:space="preserve"> section, click </w:t>
      </w:r>
      <w:r w:rsidRPr="00F579C7">
        <w:rPr>
          <w:b/>
        </w:rPr>
        <w:t>Add</w:t>
      </w:r>
      <w:r w:rsidRPr="006274B6">
        <w:t xml:space="preserve"> </w:t>
      </w:r>
      <w:r w:rsidRPr="00F579C7">
        <w:rPr>
          <w:b/>
        </w:rPr>
        <w:t>link</w:t>
      </w:r>
      <w:r w:rsidRPr="006274B6">
        <w:t>.</w:t>
      </w:r>
    </w:p>
    <w:p w:rsidR="00F579C7" w:rsidRDefault="00F579C7" w:rsidP="009843EB">
      <w:pPr>
        <w:pStyle w:val="LabStepNumberedLevel2"/>
      </w:pPr>
      <w:r>
        <w:t>In the Navigation Link dialog, use the following to create a new link:</w:t>
      </w:r>
    </w:p>
    <w:p w:rsidR="002B6D9F" w:rsidRPr="006274B6" w:rsidRDefault="00F579C7" w:rsidP="009843EB">
      <w:pPr>
        <w:pStyle w:val="LabStepNumberedLevel3"/>
      </w:pPr>
      <w:r w:rsidRPr="00F579C7">
        <w:rPr>
          <w:b/>
        </w:rPr>
        <w:t>Title:</w:t>
      </w:r>
      <w:r>
        <w:t xml:space="preserve"> Glossary</w:t>
      </w:r>
    </w:p>
    <w:p w:rsidR="002B6D9F" w:rsidRDefault="00F579C7" w:rsidP="009843EB">
      <w:pPr>
        <w:pStyle w:val="LabStepNumberedLevel3"/>
      </w:pPr>
      <w:r w:rsidRPr="00F579C7">
        <w:rPr>
          <w:b/>
        </w:rPr>
        <w:t xml:space="preserve">Url: </w:t>
      </w:r>
      <w:r>
        <w:t xml:space="preserve">Click Browse and find the </w:t>
      </w:r>
      <w:r>
        <w:rPr>
          <w:b/>
        </w:rPr>
        <w:t>[</w:t>
      </w:r>
      <w:proofErr w:type="gramStart"/>
      <w:r>
        <w:rPr>
          <w:b/>
        </w:rPr>
        <w:t>.</w:t>
      </w:r>
      <w:r w:rsidRPr="00F579C7">
        <w:rPr>
          <w:b/>
        </w:rPr>
        <w:t>.</w:t>
      </w:r>
      <w:r>
        <w:rPr>
          <w:b/>
        </w:rPr>
        <w:t>]</w:t>
      </w:r>
      <w:proofErr w:type="gramEnd"/>
      <w:r w:rsidRPr="00F579C7">
        <w:rPr>
          <w:b/>
        </w:rPr>
        <w:t>/Pages/GlossaryResults.aspx</w:t>
      </w:r>
      <w:r w:rsidRPr="00F579C7">
        <w:t xml:space="preserve"> page</w:t>
      </w:r>
      <w:r>
        <w:t>.</w:t>
      </w:r>
    </w:p>
    <w:p w:rsidR="00847F3E" w:rsidRPr="006274B6" w:rsidRDefault="00847F3E" w:rsidP="00847F3E">
      <w:pPr>
        <w:pStyle w:val="LabStepNumberedLevel2"/>
      </w:pPr>
      <w:r>
        <w:t xml:space="preserve">Click </w:t>
      </w:r>
      <w:r>
        <w:rPr>
          <w:b/>
        </w:rPr>
        <w:t>OK</w:t>
      </w:r>
    </w:p>
    <w:p w:rsidR="002B6D9F" w:rsidRPr="006274B6" w:rsidRDefault="002B6D9F" w:rsidP="002B6D9F">
      <w:pPr>
        <w:pStyle w:val="LabStepNumbered"/>
      </w:pPr>
      <w:r w:rsidRPr="006274B6">
        <w:t xml:space="preserve">Click </w:t>
      </w:r>
      <w:r w:rsidRPr="00F579C7">
        <w:rPr>
          <w:b/>
        </w:rPr>
        <w:t>OK</w:t>
      </w:r>
      <w:r w:rsidRPr="006274B6">
        <w:t>.</w:t>
      </w:r>
    </w:p>
    <w:p w:rsidR="002B6D9F" w:rsidRPr="006274B6" w:rsidRDefault="002B6D9F" w:rsidP="00DB5109">
      <w:pPr>
        <w:pStyle w:val="Heading4"/>
      </w:pPr>
      <w:bookmarkStart w:id="9" w:name="_Toc318823272"/>
      <w:bookmarkEnd w:id="8"/>
      <w:r w:rsidRPr="006274B6">
        <w:t xml:space="preserve">Create a </w:t>
      </w:r>
      <w:r w:rsidR="00DB5109">
        <w:t xml:space="preserve">Search </w:t>
      </w:r>
      <w:r w:rsidRPr="006274B6">
        <w:t>Result Source</w:t>
      </w:r>
      <w:bookmarkEnd w:id="9"/>
    </w:p>
    <w:p w:rsidR="00F05E2A" w:rsidRDefault="00F05E2A" w:rsidP="009843EB">
      <w:pPr>
        <w:pStyle w:val="LabExerciseLeadIn"/>
      </w:pPr>
      <w:r>
        <w:t>Create a special result source to flag content coming from the Glossary list in the search results. This will be used later to map a specific rendering to the result.</w:t>
      </w:r>
    </w:p>
    <w:p w:rsidR="00DB5109" w:rsidRDefault="00DB5109" w:rsidP="009843EB">
      <w:pPr>
        <w:pStyle w:val="LabStepNumbered"/>
      </w:pPr>
      <w:r>
        <w:t xml:space="preserve">Using </w:t>
      </w:r>
      <w:r w:rsidRPr="00C958A3">
        <w:rPr>
          <w:b/>
        </w:rPr>
        <w:t>Internet Explorer</w:t>
      </w:r>
      <w:r>
        <w:t xml:space="preserve"> navigate to </w:t>
      </w:r>
      <w:hyperlink r:id="rId15" w:history="1">
        <w:r w:rsidRPr="00B35FA3">
          <w:rPr>
            <w:rStyle w:val="Hyperlink"/>
          </w:rPr>
          <w:t>http://search.wingtip.com</w:t>
        </w:r>
      </w:hyperlink>
      <w:r>
        <w:t>.</w:t>
      </w:r>
    </w:p>
    <w:p w:rsidR="00DB5109" w:rsidRDefault="00DB5109" w:rsidP="00311FC4">
      <w:pPr>
        <w:pStyle w:val="LabStepNumbered"/>
      </w:pPr>
      <w:r w:rsidRPr="00EE4E03">
        <w:t xml:space="preserve">Select the </w:t>
      </w:r>
      <w:r w:rsidRPr="00DB5109">
        <w:rPr>
          <w:b/>
        </w:rPr>
        <w:t>Site Actions</w:t>
      </w:r>
      <w:r>
        <w:t xml:space="preserve"> “</w:t>
      </w:r>
      <w:r w:rsidRPr="00EE4E03">
        <w:t>gear</w:t>
      </w:r>
      <w:r>
        <w:t>”</w:t>
      </w:r>
      <w:r w:rsidRPr="00EE4E03">
        <w:t xml:space="preserve"> in the top-right corner of the site and select </w:t>
      </w:r>
      <w:r w:rsidRPr="00DB5109">
        <w:rPr>
          <w:b/>
        </w:rPr>
        <w:t>Site Settings</w:t>
      </w:r>
      <w:r w:rsidRPr="00EE4E03">
        <w:t>.</w:t>
      </w:r>
    </w:p>
    <w:p w:rsidR="002B6D9F" w:rsidRPr="006274B6" w:rsidRDefault="002B6D9F" w:rsidP="002B6D9F">
      <w:pPr>
        <w:pStyle w:val="LabStepNumbered"/>
      </w:pPr>
      <w:r w:rsidRPr="006274B6">
        <w:t xml:space="preserve">Under </w:t>
      </w:r>
      <w:r w:rsidR="00DB5109">
        <w:t xml:space="preserve">the </w:t>
      </w:r>
      <w:r w:rsidRPr="00DB5109">
        <w:rPr>
          <w:b/>
        </w:rPr>
        <w:t>Search</w:t>
      </w:r>
      <w:r w:rsidR="00DB5109">
        <w:t xml:space="preserve"> section</w:t>
      </w:r>
      <w:r w:rsidRPr="006274B6">
        <w:t xml:space="preserve">, click </w:t>
      </w:r>
      <w:r w:rsidRPr="00DB5109">
        <w:rPr>
          <w:b/>
        </w:rPr>
        <w:t>Result Sources</w:t>
      </w:r>
      <w:r w:rsidRPr="006274B6">
        <w:t>.</w:t>
      </w:r>
    </w:p>
    <w:p w:rsidR="002B6D9F" w:rsidRPr="006274B6" w:rsidRDefault="002B6D9F" w:rsidP="002B6D9F">
      <w:pPr>
        <w:pStyle w:val="LabStepNumbered"/>
      </w:pPr>
      <w:r w:rsidRPr="006274B6">
        <w:t xml:space="preserve">On the </w:t>
      </w:r>
      <w:r w:rsidRPr="00DB5109">
        <w:rPr>
          <w:b/>
        </w:rPr>
        <w:t>Manage Result Sources</w:t>
      </w:r>
      <w:r w:rsidRPr="006274B6">
        <w:t xml:space="preserve"> page, click </w:t>
      </w:r>
      <w:r w:rsidRPr="00DB5109">
        <w:rPr>
          <w:b/>
        </w:rPr>
        <w:t>New Result Source</w:t>
      </w:r>
      <w:r w:rsidRPr="006274B6">
        <w:t>.</w:t>
      </w:r>
    </w:p>
    <w:p w:rsidR="00DB5109" w:rsidRDefault="00DB5109" w:rsidP="002B6D9F">
      <w:pPr>
        <w:pStyle w:val="LabStepNumbered"/>
      </w:pPr>
      <w:r>
        <w:t xml:space="preserve">On the </w:t>
      </w:r>
      <w:r w:rsidRPr="00DB5109">
        <w:rPr>
          <w:b/>
        </w:rPr>
        <w:t xml:space="preserve">Site Settings &gt; </w:t>
      </w:r>
      <w:r w:rsidR="00516B63">
        <w:rPr>
          <w:b/>
        </w:rPr>
        <w:t>Add</w:t>
      </w:r>
      <w:r w:rsidRPr="00DB5109">
        <w:rPr>
          <w:b/>
        </w:rPr>
        <w:t xml:space="preserve"> Result Source</w:t>
      </w:r>
      <w:r>
        <w:t xml:space="preserve"> page, use the following to complete the form:</w:t>
      </w:r>
    </w:p>
    <w:p w:rsidR="002B6D9F" w:rsidRPr="006274B6" w:rsidRDefault="00DB5109" w:rsidP="009843EB">
      <w:pPr>
        <w:pStyle w:val="LabStepNumberedLevel2"/>
      </w:pPr>
      <w:r w:rsidRPr="00DB5109">
        <w:rPr>
          <w:b/>
        </w:rPr>
        <w:t>Name:</w:t>
      </w:r>
      <w:r>
        <w:t xml:space="preserve"> Glossary</w:t>
      </w:r>
    </w:p>
    <w:p w:rsidR="00DB5109" w:rsidRDefault="00B1646A" w:rsidP="009843EB">
      <w:pPr>
        <w:pStyle w:val="LabStepNumberedLevel2"/>
      </w:pPr>
      <w:r>
        <w:rPr>
          <w:b/>
        </w:rPr>
        <w:t>Protocol</w:t>
      </w:r>
      <w:r w:rsidR="00DB5109" w:rsidRPr="00DB5109">
        <w:rPr>
          <w:b/>
        </w:rPr>
        <w:t>:</w:t>
      </w:r>
      <w:r w:rsidR="00DB5109">
        <w:t xml:space="preserve"> Local SharePoint</w:t>
      </w:r>
    </w:p>
    <w:p w:rsidR="00DB5109" w:rsidRDefault="00DB5109" w:rsidP="009843EB">
      <w:pPr>
        <w:pStyle w:val="LabStepNumberedLevel2"/>
      </w:pPr>
      <w:r w:rsidRPr="00DB5109">
        <w:rPr>
          <w:b/>
        </w:rPr>
        <w:t>Type:</w:t>
      </w:r>
      <w:r>
        <w:t xml:space="preserve"> SharePoint Search Results</w:t>
      </w:r>
    </w:p>
    <w:p w:rsidR="00DB5109" w:rsidRDefault="00DB5109" w:rsidP="009843EB">
      <w:pPr>
        <w:pStyle w:val="LabStepNumberedLevel2"/>
      </w:pPr>
      <w:r>
        <w:rPr>
          <w:b/>
        </w:rPr>
        <w:t>Query Transformation:</w:t>
      </w:r>
      <w:r w:rsidR="00F11136" w:rsidRPr="00F11136">
        <w:t xml:space="preserve"> </w:t>
      </w:r>
      <w:r w:rsidR="00F11136" w:rsidRPr="006274B6">
        <w:t>{</w:t>
      </w:r>
      <w:proofErr w:type="spellStart"/>
      <w:r w:rsidR="00F11136" w:rsidRPr="006274B6">
        <w:t>searchTerms</w:t>
      </w:r>
      <w:proofErr w:type="spellEnd"/>
      <w:r w:rsidR="00F11136" w:rsidRPr="006274B6">
        <w:t xml:space="preserve">} </w:t>
      </w:r>
      <w:proofErr w:type="spellStart"/>
      <w:r w:rsidR="00F11136" w:rsidRPr="006274B6">
        <w:t>contentclass</w:t>
      </w:r>
      <w:r w:rsidR="00F11136">
        <w:t>:sts_listitem_genericlist</w:t>
      </w:r>
      <w:proofErr w:type="spellEnd"/>
      <w:r w:rsidR="00F11136">
        <w:t xml:space="preserve"> </w:t>
      </w:r>
      <w:proofErr w:type="spellStart"/>
      <w:r w:rsidR="00F11136">
        <w:t>path:</w:t>
      </w:r>
      <w:r w:rsidR="00F11136" w:rsidRPr="006274B6">
        <w:t>http</w:t>
      </w:r>
      <w:proofErr w:type="spellEnd"/>
      <w:r w:rsidR="00F11136" w:rsidRPr="006274B6">
        <w:t>://</w:t>
      </w:r>
      <w:r w:rsidR="00F11136">
        <w:t xml:space="preserve">searchdev.wingtip.com/lists/glossary </w:t>
      </w:r>
    </w:p>
    <w:p w:rsidR="00847F3E" w:rsidRDefault="00847F3E" w:rsidP="00847F3E">
      <w:pPr>
        <w:pStyle w:val="LabStepNumbered"/>
      </w:pPr>
      <w:r>
        <w:t xml:space="preserve">Click </w:t>
      </w:r>
      <w:r>
        <w:rPr>
          <w:b/>
        </w:rPr>
        <w:t>Save</w:t>
      </w:r>
    </w:p>
    <w:p w:rsidR="002B6D9F" w:rsidRPr="006274B6" w:rsidRDefault="002B6D9F" w:rsidP="002B6D9F">
      <w:pPr>
        <w:pStyle w:val="LabStepNumbered"/>
      </w:pPr>
      <w:r w:rsidRPr="006274B6">
        <w:t xml:space="preserve">Bind the Results Source to the Search Results </w:t>
      </w:r>
      <w:r w:rsidR="00F11136">
        <w:t>W</w:t>
      </w:r>
      <w:r w:rsidRPr="006274B6">
        <w:t xml:space="preserve">eb </w:t>
      </w:r>
      <w:r w:rsidR="00F11136">
        <w:t>P</w:t>
      </w:r>
      <w:r w:rsidRPr="006274B6">
        <w:t>art</w:t>
      </w:r>
      <w:r w:rsidR="00F11136">
        <w:t>:</w:t>
      </w:r>
    </w:p>
    <w:p w:rsidR="00F11136" w:rsidRPr="00F11136" w:rsidRDefault="00F11136" w:rsidP="009843EB">
      <w:pPr>
        <w:pStyle w:val="LabStepNumberedLevel2"/>
      </w:pPr>
      <w:r w:rsidRPr="00F11136">
        <w:t>N</w:t>
      </w:r>
      <w:r>
        <w:t xml:space="preserve">avigate to </w:t>
      </w:r>
      <w:hyperlink r:id="rId16" w:history="1">
        <w:r w:rsidRPr="00B35FA3">
          <w:rPr>
            <w:rStyle w:val="Hyperlink"/>
          </w:rPr>
          <w:t>http://search.wingtip.com</w:t>
        </w:r>
      </w:hyperlink>
      <w:r>
        <w:t xml:space="preserve">. </w:t>
      </w:r>
    </w:p>
    <w:p w:rsidR="00F11136" w:rsidRPr="00F11136" w:rsidRDefault="00F11136" w:rsidP="009843EB">
      <w:pPr>
        <w:pStyle w:val="LabStepNumberedLevel2"/>
      </w:pPr>
      <w:r w:rsidRPr="00F11136">
        <w:t xml:space="preserve">Select the </w:t>
      </w:r>
      <w:r w:rsidRPr="00F11136">
        <w:rPr>
          <w:b/>
        </w:rPr>
        <w:t>Site Actions</w:t>
      </w:r>
      <w:r w:rsidRPr="00F11136">
        <w:t xml:space="preserve"> “gear” in the top-right corner of the site and select </w:t>
      </w:r>
      <w:r w:rsidRPr="00F11136">
        <w:rPr>
          <w:b/>
        </w:rPr>
        <w:t>Site Contents</w:t>
      </w:r>
      <w:r w:rsidRPr="00F11136">
        <w:t>.</w:t>
      </w:r>
    </w:p>
    <w:p w:rsidR="00F11136" w:rsidRPr="00F11136" w:rsidRDefault="00F11136" w:rsidP="009843EB">
      <w:pPr>
        <w:pStyle w:val="LabStepNumberedLevel2"/>
      </w:pPr>
      <w:r w:rsidRPr="00F11136">
        <w:t xml:space="preserve">On the </w:t>
      </w:r>
      <w:r w:rsidRPr="00F11136">
        <w:rPr>
          <w:b/>
        </w:rPr>
        <w:t>Site Contents</w:t>
      </w:r>
      <w:r w:rsidRPr="00F11136">
        <w:t xml:space="preserve"> page, click </w:t>
      </w:r>
      <w:r w:rsidRPr="00F11136">
        <w:rPr>
          <w:b/>
        </w:rPr>
        <w:t>Pages</w:t>
      </w:r>
      <w:r w:rsidRPr="00F11136">
        <w:t>.</w:t>
      </w:r>
    </w:p>
    <w:p w:rsidR="00F11136" w:rsidRPr="00F11136" w:rsidRDefault="00F11136" w:rsidP="009843EB">
      <w:pPr>
        <w:pStyle w:val="LabStepNumberedLevel2"/>
      </w:pPr>
      <w:r w:rsidRPr="00F11136">
        <w:t xml:space="preserve">On the </w:t>
      </w:r>
      <w:r w:rsidRPr="00F11136">
        <w:rPr>
          <w:b/>
        </w:rPr>
        <w:t>Pages</w:t>
      </w:r>
      <w:r w:rsidRPr="00F11136">
        <w:t xml:space="preserve"> page, select </w:t>
      </w:r>
      <w:proofErr w:type="spellStart"/>
      <w:r w:rsidRPr="00F11136">
        <w:rPr>
          <w:b/>
        </w:rPr>
        <w:t>GlossaryResults</w:t>
      </w:r>
      <w:proofErr w:type="spellEnd"/>
      <w:r w:rsidRPr="00F11136">
        <w:t xml:space="preserve"> to go to that page.</w:t>
      </w:r>
    </w:p>
    <w:p w:rsidR="00F11136" w:rsidRDefault="00F11136" w:rsidP="009843EB">
      <w:pPr>
        <w:pStyle w:val="LabStepNumberedLevel2"/>
      </w:pPr>
      <w:r w:rsidRPr="00F11136">
        <w:t xml:space="preserve">Select the </w:t>
      </w:r>
      <w:r w:rsidRPr="00F11136">
        <w:rPr>
          <w:b/>
        </w:rPr>
        <w:t>Site Actions</w:t>
      </w:r>
      <w:r w:rsidRPr="00F11136">
        <w:t xml:space="preserve"> “gear” in the top-right corner of the site and select </w:t>
      </w:r>
      <w:r w:rsidRPr="00F11136">
        <w:rPr>
          <w:b/>
        </w:rPr>
        <w:t>Edit Page</w:t>
      </w:r>
      <w:r w:rsidRPr="00F11136">
        <w:t>.</w:t>
      </w:r>
    </w:p>
    <w:p w:rsidR="002B6D9F" w:rsidRDefault="00F11136" w:rsidP="009843EB">
      <w:pPr>
        <w:pStyle w:val="LabStepNumberedLevel2"/>
      </w:pPr>
      <w:r>
        <w:t xml:space="preserve">Select the </w:t>
      </w:r>
      <w:r w:rsidR="002B6D9F" w:rsidRPr="00F11136">
        <w:rPr>
          <w:b/>
        </w:rPr>
        <w:t>Search Results</w:t>
      </w:r>
      <w:r w:rsidR="002B6D9F" w:rsidRPr="006274B6">
        <w:t xml:space="preserve"> </w:t>
      </w:r>
      <w:r>
        <w:t>W</w:t>
      </w:r>
      <w:r w:rsidR="002B6D9F" w:rsidRPr="006274B6">
        <w:t xml:space="preserve">eb </w:t>
      </w:r>
      <w:r>
        <w:t xml:space="preserve">Part and using the ribbon, select the </w:t>
      </w:r>
      <w:r w:rsidRPr="00F11136">
        <w:rPr>
          <w:b/>
        </w:rPr>
        <w:t>Web Part</w:t>
      </w:r>
      <w:r>
        <w:t xml:space="preserve"> tab and then click the </w:t>
      </w:r>
      <w:r w:rsidRPr="00F11136">
        <w:rPr>
          <w:b/>
        </w:rPr>
        <w:t>Web Part Properties</w:t>
      </w:r>
      <w:r>
        <w:t xml:space="preserve"> button.</w:t>
      </w:r>
    </w:p>
    <w:p w:rsidR="00F11136" w:rsidRPr="006274B6" w:rsidRDefault="00F11136" w:rsidP="009843EB">
      <w:pPr>
        <w:pStyle w:val="LabStepScreenshotLevel2"/>
      </w:pPr>
      <w:r>
        <w:drawing>
          <wp:inline distT="0" distB="0" distL="0" distR="0">
            <wp:extent cx="2880760" cy="2453084"/>
            <wp:effectExtent l="0" t="0" r="0" b="4445"/>
            <wp:docPr id="12" name="Picture 12" descr="C:\Users\ANDREW~1.RIV\AppData\Local\Temp\SNAGHTML9f2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W~1.RIV\AppData\Local\Temp\SNAGHTML9f2e0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6414" cy="2474929"/>
                    </a:xfrm>
                    <a:prstGeom prst="rect">
                      <a:avLst/>
                    </a:prstGeom>
                    <a:noFill/>
                    <a:ln>
                      <a:noFill/>
                    </a:ln>
                  </pic:spPr>
                </pic:pic>
              </a:graphicData>
            </a:graphic>
          </wp:inline>
        </w:drawing>
      </w:r>
    </w:p>
    <w:p w:rsidR="002B6D9F" w:rsidRPr="006274B6" w:rsidRDefault="00F11136" w:rsidP="009843EB">
      <w:pPr>
        <w:pStyle w:val="LabStepNumberedLevel2"/>
      </w:pPr>
      <w:r>
        <w:lastRenderedPageBreak/>
        <w:t xml:space="preserve">In the </w:t>
      </w:r>
      <w:r w:rsidRPr="00CC2F23">
        <w:rPr>
          <w:b/>
        </w:rPr>
        <w:t>Search Results</w:t>
      </w:r>
      <w:r>
        <w:t xml:space="preserve"> editor tool pane on the right-hand side, under </w:t>
      </w:r>
      <w:r w:rsidR="002B6D9F" w:rsidRPr="006274B6">
        <w:t xml:space="preserve">the </w:t>
      </w:r>
      <w:r w:rsidR="002B6D9F" w:rsidRPr="00F11136">
        <w:rPr>
          <w:b/>
        </w:rPr>
        <w:t>Search Criteria</w:t>
      </w:r>
      <w:r w:rsidR="002B6D9F" w:rsidRPr="006274B6">
        <w:t xml:space="preserve"> category, click </w:t>
      </w:r>
      <w:r>
        <w:rPr>
          <w:b/>
        </w:rPr>
        <w:t>Change query</w:t>
      </w:r>
      <w:r w:rsidR="000B350C">
        <w:rPr>
          <w:b/>
        </w:rPr>
        <w:t>.</w:t>
      </w:r>
      <w:bookmarkStart w:id="10" w:name="_GoBack"/>
      <w:bookmarkEnd w:id="10"/>
    </w:p>
    <w:p w:rsidR="002B6D9F" w:rsidRPr="006274B6" w:rsidRDefault="00CC2F23" w:rsidP="009843EB">
      <w:pPr>
        <w:pStyle w:val="LabStepNumberedLevel2"/>
      </w:pPr>
      <w:r>
        <w:t xml:space="preserve">For </w:t>
      </w:r>
      <w:r w:rsidR="002B6D9F" w:rsidRPr="006274B6">
        <w:t xml:space="preserve">the </w:t>
      </w:r>
      <w:r w:rsidRPr="00CC2F23">
        <w:rPr>
          <w:b/>
        </w:rPr>
        <w:t>Select a query</w:t>
      </w:r>
      <w:r w:rsidR="002B6D9F" w:rsidRPr="006274B6">
        <w:t xml:space="preserve"> drop-down list, select </w:t>
      </w:r>
      <w:r w:rsidR="002B6D9F" w:rsidRPr="00CC2F23">
        <w:rPr>
          <w:b/>
        </w:rPr>
        <w:t>Glossary</w:t>
      </w:r>
      <w:r>
        <w:t xml:space="preserve"> and click </w:t>
      </w:r>
      <w:r w:rsidRPr="00CC2F23">
        <w:rPr>
          <w:b/>
        </w:rPr>
        <w:t>OK</w:t>
      </w:r>
      <w:r>
        <w:t>.</w:t>
      </w:r>
    </w:p>
    <w:p w:rsidR="002B6D9F" w:rsidRPr="006274B6" w:rsidRDefault="002B6D9F" w:rsidP="009843EB">
      <w:pPr>
        <w:pStyle w:val="LabStepScreenshotLevel2"/>
      </w:pPr>
      <w:r w:rsidRPr="006274B6">
        <w:drawing>
          <wp:inline distT="0" distB="0" distL="0" distR="0" wp14:anchorId="3BEADB94" wp14:editId="3BF68752">
            <wp:extent cx="3827982" cy="3248025"/>
            <wp:effectExtent l="19050" t="19050" r="203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extLst>
                        <a:ext uri="{28A0092B-C50C-407E-A947-70E740481C1C}">
                          <a14:useLocalDpi xmlns:a14="http://schemas.microsoft.com/office/drawing/2010/main" val="0"/>
                        </a:ext>
                      </a:extLst>
                    </a:blip>
                    <a:stretch>
                      <a:fillRect/>
                    </a:stretch>
                  </pic:blipFill>
                  <pic:spPr>
                    <a:xfrm>
                      <a:off x="0" y="0"/>
                      <a:ext cx="3827982" cy="3248025"/>
                    </a:xfrm>
                    <a:prstGeom prst="rect">
                      <a:avLst/>
                    </a:prstGeom>
                    <a:ln>
                      <a:solidFill>
                        <a:schemeClr val="accent1"/>
                      </a:solidFill>
                    </a:ln>
                  </pic:spPr>
                </pic:pic>
              </a:graphicData>
            </a:graphic>
          </wp:inline>
        </w:drawing>
      </w:r>
    </w:p>
    <w:p w:rsidR="002B6D9F" w:rsidRPr="006274B6" w:rsidRDefault="00253A8B" w:rsidP="009843EB">
      <w:pPr>
        <w:pStyle w:val="LabStepNumberedLevel2"/>
      </w:pPr>
      <w:r>
        <w:t xml:space="preserve">Click </w:t>
      </w:r>
      <w:r w:rsidRPr="00253A8B">
        <w:rPr>
          <w:b/>
        </w:rPr>
        <w:t>OK</w:t>
      </w:r>
      <w:r>
        <w:t xml:space="preserve"> again to close the editor tool pane.</w:t>
      </w:r>
    </w:p>
    <w:p w:rsidR="00253A8B" w:rsidRDefault="00253A8B" w:rsidP="002B6D9F">
      <w:pPr>
        <w:pStyle w:val="LabStepNumbered"/>
      </w:pPr>
      <w:r>
        <w:t>Publish the page:</w:t>
      </w:r>
    </w:p>
    <w:p w:rsidR="00253A8B" w:rsidRDefault="00253A8B" w:rsidP="009843EB">
      <w:pPr>
        <w:pStyle w:val="LabStepNumberedLevel2"/>
      </w:pPr>
      <w:r>
        <w:t xml:space="preserve">Using the ribbon, click the </w:t>
      </w:r>
      <w:r w:rsidRPr="00253A8B">
        <w:rPr>
          <w:b/>
        </w:rPr>
        <w:t>Publish</w:t>
      </w:r>
      <w:r>
        <w:t xml:space="preserve"> tab and then the </w:t>
      </w:r>
      <w:r w:rsidRPr="00253A8B">
        <w:rPr>
          <w:b/>
        </w:rPr>
        <w:t>Publish</w:t>
      </w:r>
      <w:r>
        <w:t xml:space="preserve"> button.</w:t>
      </w:r>
    </w:p>
    <w:p w:rsidR="00253A8B" w:rsidRDefault="00253A8B" w:rsidP="009843EB">
      <w:pPr>
        <w:pStyle w:val="LabStepNumberedLevel2"/>
      </w:pPr>
      <w:r>
        <w:t xml:space="preserve">Click </w:t>
      </w:r>
      <w:r w:rsidRPr="00253A8B">
        <w:rPr>
          <w:b/>
        </w:rPr>
        <w:t>Continue</w:t>
      </w:r>
      <w:r>
        <w:t>.</w:t>
      </w:r>
    </w:p>
    <w:p w:rsidR="00521970" w:rsidRDefault="00521970" w:rsidP="00521970">
      <w:pPr>
        <w:pStyle w:val="LabStepNumbered"/>
      </w:pPr>
      <w:r>
        <w:t>Test the results:</w:t>
      </w:r>
    </w:p>
    <w:p w:rsidR="00521970" w:rsidRDefault="00521970" w:rsidP="009843EB">
      <w:pPr>
        <w:pStyle w:val="LabStepNumberedLevel2"/>
      </w:pPr>
      <w:r>
        <w:t xml:space="preserve">Ensure you are still on the </w:t>
      </w:r>
      <w:r w:rsidRPr="00521970">
        <w:rPr>
          <w:b/>
        </w:rPr>
        <w:t>GlossaryResults.aspx</w:t>
      </w:r>
      <w:r>
        <w:t xml:space="preserve"> page by examining the URL.</w:t>
      </w:r>
    </w:p>
    <w:p w:rsidR="00521970" w:rsidRDefault="00521970" w:rsidP="009843EB">
      <w:pPr>
        <w:pStyle w:val="LabStepNumberedLevel2"/>
      </w:pPr>
      <w:r>
        <w:t xml:space="preserve">Execute a search for </w:t>
      </w:r>
      <w:r w:rsidRPr="00521970">
        <w:rPr>
          <w:b/>
        </w:rPr>
        <w:t>average</w:t>
      </w:r>
      <w:r>
        <w:t>.</w:t>
      </w:r>
    </w:p>
    <w:p w:rsidR="00521970" w:rsidRDefault="00B62437" w:rsidP="009843EB">
      <w:pPr>
        <w:pStyle w:val="LabStepNumberedLevel2"/>
      </w:pPr>
      <w:r>
        <w:t>Your search results should only return items found in the Glossary list:</w:t>
      </w:r>
    </w:p>
    <w:p w:rsidR="00B62437" w:rsidRDefault="00B62437" w:rsidP="009843EB">
      <w:pPr>
        <w:pStyle w:val="LabStepScreenshotLevel2"/>
      </w:pPr>
      <w:r>
        <w:drawing>
          <wp:inline distT="0" distB="0" distL="0" distR="0">
            <wp:extent cx="3520440" cy="2001922"/>
            <wp:effectExtent l="0" t="0" r="3810" b="0"/>
            <wp:docPr id="13" name="Picture 13" descr="C:\Users\ANDREW~1.RIV\AppData\Local\Temp\SNAGHTML9f77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W~1.RIV\AppData\Local\Temp\SNAGHTML9f7702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7532" cy="2005955"/>
                    </a:xfrm>
                    <a:prstGeom prst="rect">
                      <a:avLst/>
                    </a:prstGeom>
                    <a:noFill/>
                    <a:ln>
                      <a:noFill/>
                    </a:ln>
                  </pic:spPr>
                </pic:pic>
              </a:graphicData>
            </a:graphic>
          </wp:inline>
        </w:drawing>
      </w:r>
    </w:p>
    <w:p w:rsidR="002B6D9F" w:rsidRPr="006274B6" w:rsidRDefault="002B6D9F" w:rsidP="00253A8B">
      <w:pPr>
        <w:pStyle w:val="Heading4"/>
      </w:pPr>
      <w:bookmarkStart w:id="11" w:name="_Toc318823273"/>
      <w:r w:rsidRPr="006274B6">
        <w:t>Format Search Vertical Results</w:t>
      </w:r>
      <w:bookmarkEnd w:id="11"/>
      <w:r w:rsidR="00253A8B">
        <w:t xml:space="preserve"> Using Display Templates</w:t>
      </w:r>
    </w:p>
    <w:p w:rsidR="00F05E2A" w:rsidRDefault="00F05E2A" w:rsidP="009843EB">
      <w:pPr>
        <w:pStyle w:val="LabExerciseLeadIn"/>
      </w:pPr>
      <w:r>
        <w:t>Now, create a special rendering for content that will be used when displaying items matching the “Glossary” result source.</w:t>
      </w:r>
    </w:p>
    <w:p w:rsidR="00831339" w:rsidRPr="006274B6" w:rsidRDefault="00831339" w:rsidP="009843EB">
      <w:pPr>
        <w:pStyle w:val="LabStepNumbered"/>
      </w:pPr>
      <w:r w:rsidRPr="006274B6">
        <w:lastRenderedPageBreak/>
        <w:t xml:space="preserve">Open </w:t>
      </w:r>
      <w:r w:rsidRPr="00831339">
        <w:rPr>
          <w:b/>
        </w:rPr>
        <w:t>DefaultGlossary_Orig.html</w:t>
      </w:r>
      <w:r w:rsidRPr="006274B6">
        <w:t xml:space="preserve"> with Microsoft Visual Studio.</w:t>
      </w:r>
    </w:p>
    <w:p w:rsidR="00DD1952" w:rsidRPr="00E728BB" w:rsidRDefault="00DD1952" w:rsidP="009843EB">
      <w:pPr>
        <w:pStyle w:val="LabStepNumberedLevel2"/>
      </w:pPr>
      <w:r w:rsidRPr="00E728BB">
        <w:t xml:space="preserve">Launch </w:t>
      </w:r>
      <w:r w:rsidRPr="00DD1952">
        <w:rPr>
          <w:b/>
        </w:rPr>
        <w:t>Visual Studio 2012</w:t>
      </w:r>
      <w:r>
        <w:t xml:space="preserve"> </w:t>
      </w:r>
      <w:r w:rsidRPr="00E728BB">
        <w:t xml:space="preserve">by selecting </w:t>
      </w:r>
      <w:r w:rsidRPr="00DD1952">
        <w:rPr>
          <w:b/>
        </w:rPr>
        <w:t xml:space="preserve">Start </w:t>
      </w:r>
      <w:r w:rsidRPr="00BB1039">
        <w:sym w:font="Wingdings" w:char="F0E0"/>
      </w:r>
      <w:r w:rsidRPr="00DD1952">
        <w:rPr>
          <w:b/>
        </w:rPr>
        <w:t xml:space="preserve"> All Programs </w:t>
      </w:r>
      <w:r w:rsidRPr="00BB1039">
        <w:sym w:font="Wingdings" w:char="F0E0"/>
      </w:r>
      <w:r w:rsidRPr="00DD1952">
        <w:rPr>
          <w:b/>
        </w:rPr>
        <w:t xml:space="preserve"> Microsoft Visual Studio 2012 </w:t>
      </w:r>
      <w:r w:rsidRPr="00BB1039">
        <w:sym w:font="Wingdings" w:char="F0E0"/>
      </w:r>
      <w:r w:rsidRPr="00DD1952">
        <w:rPr>
          <w:b/>
        </w:rPr>
        <w:t xml:space="preserve"> Visual Studio 2012</w:t>
      </w:r>
      <w:r w:rsidRPr="00E728BB">
        <w:t>.</w:t>
      </w:r>
    </w:p>
    <w:p w:rsidR="00831339" w:rsidRDefault="00831339" w:rsidP="009843EB">
      <w:pPr>
        <w:pStyle w:val="LabStepNumberedLevel2"/>
      </w:pPr>
      <w:r>
        <w:t xml:space="preserve">Select </w:t>
      </w:r>
      <w:r w:rsidRPr="00831339">
        <w:rPr>
          <w:b/>
        </w:rPr>
        <w:t xml:space="preserve">File </w:t>
      </w:r>
      <w:r w:rsidRPr="00831339">
        <w:rPr>
          <w:b/>
        </w:rPr>
        <w:sym w:font="Wingdings" w:char="F0E0"/>
      </w:r>
      <w:r w:rsidRPr="00831339">
        <w:rPr>
          <w:b/>
        </w:rPr>
        <w:t xml:space="preserve"> Open </w:t>
      </w:r>
      <w:r w:rsidRPr="00831339">
        <w:rPr>
          <w:b/>
        </w:rPr>
        <w:sym w:font="Wingdings" w:char="F0E0"/>
      </w:r>
      <w:r w:rsidRPr="00831339">
        <w:rPr>
          <w:b/>
        </w:rPr>
        <w:t xml:space="preserve"> File</w:t>
      </w:r>
      <w:r>
        <w:t>.</w:t>
      </w:r>
    </w:p>
    <w:p w:rsidR="00831339" w:rsidRDefault="00831339" w:rsidP="009843EB">
      <w:pPr>
        <w:pStyle w:val="LabStepNumberedLevel2"/>
      </w:pPr>
      <w:r>
        <w:t xml:space="preserve">When prompted, open the file </w:t>
      </w:r>
      <w:r w:rsidRPr="000E67B2">
        <w:rPr>
          <w:b/>
        </w:rPr>
        <w:t>DefaultGlossary_Orig.html</w:t>
      </w:r>
      <w:r>
        <w:t xml:space="preserve"> found in the files associated with this exercise:</w:t>
      </w:r>
    </w:p>
    <w:p w:rsidR="00831339" w:rsidRDefault="00831339" w:rsidP="00831339">
      <w:pPr>
        <w:pStyle w:val="LabStepCodeBlockLevel2"/>
      </w:pPr>
      <w:r>
        <w:t>[..]\</w:t>
      </w:r>
      <w:r w:rsidRPr="00831339">
        <w:t>Search\Exercises\Ex2</w:t>
      </w:r>
    </w:p>
    <w:p w:rsidR="00831339" w:rsidRDefault="002B6D9F" w:rsidP="002B6D9F">
      <w:pPr>
        <w:pStyle w:val="LabStepNumbered"/>
      </w:pPr>
      <w:r w:rsidRPr="006274B6">
        <w:t>In the HTML code, s</w:t>
      </w:r>
      <w:r w:rsidR="00831339">
        <w:t>earch for the following markup:</w:t>
      </w:r>
    </w:p>
    <w:p w:rsidR="002B6D9F" w:rsidRPr="006274B6" w:rsidRDefault="002B6D9F" w:rsidP="00831339">
      <w:pPr>
        <w:pStyle w:val="LabStepCodeBlockLevel2"/>
      </w:pPr>
      <w:r w:rsidRPr="006274B6">
        <w:t>&lt;a id="CopyLink"</w:t>
      </w:r>
    </w:p>
    <w:p w:rsidR="002B6D9F" w:rsidRPr="006274B6" w:rsidRDefault="002B6D9F" w:rsidP="002B6D9F">
      <w:pPr>
        <w:pStyle w:val="LabStepNumbered"/>
      </w:pPr>
      <w:r w:rsidRPr="006274B6">
        <w:t xml:space="preserve">Delete </w:t>
      </w:r>
      <w:r w:rsidR="00847F3E">
        <w:t>this entire</w:t>
      </w:r>
      <w:r w:rsidRPr="006274B6">
        <w:t xml:space="preserve"> HTML anchor tag, starting with the </w:t>
      </w:r>
      <w:r w:rsidRPr="00F479BE">
        <w:rPr>
          <w:b/>
        </w:rPr>
        <w:t>&lt;a</w:t>
      </w:r>
      <w:r w:rsidRPr="006274B6">
        <w:t xml:space="preserve"> characters and ending with th</w:t>
      </w:r>
      <w:r w:rsidR="00F479BE">
        <w:t>e characters that close the tag</w:t>
      </w:r>
      <w:r w:rsidRPr="006274B6">
        <w:t xml:space="preserve"> </w:t>
      </w:r>
      <w:r w:rsidRPr="00F479BE">
        <w:rPr>
          <w:b/>
        </w:rPr>
        <w:t>&lt;/a&gt;</w:t>
      </w:r>
      <w:r w:rsidRPr="006274B6">
        <w:t>.</w:t>
      </w:r>
    </w:p>
    <w:p w:rsidR="00F479BE" w:rsidRDefault="002B6D9F" w:rsidP="002B6D9F">
      <w:pPr>
        <w:pStyle w:val="LabStepNumbered"/>
      </w:pPr>
      <w:r w:rsidRPr="006274B6">
        <w:t>Replace the code that you deleted in the previous step with the HTML line break tag, as follows:</w:t>
      </w:r>
    </w:p>
    <w:p w:rsidR="002B6D9F" w:rsidRPr="006274B6" w:rsidRDefault="002B6D9F" w:rsidP="00F479BE">
      <w:pPr>
        <w:pStyle w:val="LabStepCodeBlockLevel2"/>
      </w:pPr>
      <w:r w:rsidRPr="006274B6">
        <w:t>&lt;br /&gt;</w:t>
      </w:r>
    </w:p>
    <w:p w:rsidR="00F479BE" w:rsidRDefault="002B6D9F" w:rsidP="002B6D9F">
      <w:pPr>
        <w:pStyle w:val="LabStepNumbered"/>
      </w:pPr>
      <w:r w:rsidRPr="006274B6">
        <w:t>Next, move the product name next to the title. To locate the product name, search for the following charac</w:t>
      </w:r>
      <w:r w:rsidR="00F479BE">
        <w:t>ters in the HTML code:</w:t>
      </w:r>
    </w:p>
    <w:p w:rsidR="002B6D9F" w:rsidRPr="006274B6" w:rsidRDefault="00F479BE" w:rsidP="00F479BE">
      <w:pPr>
        <w:pStyle w:val="LabStepCodeBlockLevel2"/>
      </w:pPr>
      <w:r>
        <w:t>_#= ctx.CurrentItem.</w:t>
      </w:r>
      <w:r w:rsidR="002B6D9F" w:rsidRPr="006274B6">
        <w:t>ProductOWSTXT =#_</w:t>
      </w:r>
    </w:p>
    <w:p w:rsidR="002B6D9F" w:rsidRDefault="002B6D9F" w:rsidP="002B6D9F">
      <w:pPr>
        <w:pStyle w:val="LabStepNumbered"/>
      </w:pPr>
      <w:r w:rsidRPr="006274B6">
        <w:t>The title is located inside the tag</w:t>
      </w:r>
      <w:r w:rsidR="00F479BE">
        <w:t xml:space="preserve"> </w:t>
      </w:r>
      <w:r w:rsidR="00F479BE" w:rsidRPr="00F479BE">
        <w:rPr>
          <w:b/>
        </w:rPr>
        <w:t>&lt;div id=”Header”&gt;</w:t>
      </w:r>
      <w:r w:rsidRPr="006274B6">
        <w:t xml:space="preserve">. When you find this </w:t>
      </w:r>
      <w:r w:rsidR="00F479BE" w:rsidRPr="00F479BE">
        <w:rPr>
          <w:b/>
        </w:rPr>
        <w:t>&lt;</w:t>
      </w:r>
      <w:r w:rsidRPr="00F479BE">
        <w:rPr>
          <w:b/>
        </w:rPr>
        <w:t>div</w:t>
      </w:r>
      <w:r w:rsidR="00F479BE" w:rsidRPr="00F479BE">
        <w:rPr>
          <w:b/>
        </w:rPr>
        <w:t>&gt;</w:t>
      </w:r>
      <w:r w:rsidRPr="006274B6">
        <w:t xml:space="preserve"> tag, on the line after the </w:t>
      </w:r>
      <w:proofErr w:type="spellStart"/>
      <w:r w:rsidRPr="00F479BE">
        <w:rPr>
          <w:b/>
        </w:rPr>
        <w:t>TitleLink</w:t>
      </w:r>
      <w:proofErr w:type="spellEnd"/>
      <w:r w:rsidRPr="006274B6">
        <w:t xml:space="preserve"> anchor tag, </w:t>
      </w:r>
      <w:r w:rsidR="000E67B2">
        <w:t>Add the following code:</w:t>
      </w:r>
    </w:p>
    <w:p w:rsidR="000E67B2" w:rsidRPr="006274B6" w:rsidRDefault="000E67B2" w:rsidP="000E67B2">
      <w:pPr>
        <w:pStyle w:val="LabStepCodeBlockLevel2"/>
      </w:pPr>
      <w:r>
        <w:t>- _#= ctx.CurrentItem.</w:t>
      </w:r>
      <w:r w:rsidRPr="006274B6">
        <w:t>ProductOWSTXT =#_</w:t>
      </w:r>
    </w:p>
    <w:p w:rsidR="002B6D9F" w:rsidRPr="006274B6" w:rsidRDefault="002B6D9F" w:rsidP="002B6D9F">
      <w:pPr>
        <w:pStyle w:val="LabStepNumbered"/>
      </w:pPr>
      <w:r w:rsidRPr="006274B6">
        <w:t xml:space="preserve">Save the file as </w:t>
      </w:r>
      <w:r w:rsidRPr="000E67B2">
        <w:rPr>
          <w:b/>
        </w:rPr>
        <w:t>DefaultGlossary.html</w:t>
      </w:r>
      <w:r w:rsidRPr="006274B6">
        <w:t>.</w:t>
      </w:r>
    </w:p>
    <w:p w:rsidR="002B6D9F" w:rsidRDefault="000E67B2" w:rsidP="000E67B2">
      <w:pPr>
        <w:pStyle w:val="LabStepScreenshot"/>
      </w:pPr>
      <w:r>
        <w:rPr>
          <w:noProof/>
        </w:rPr>
        <w:drawing>
          <wp:inline distT="0" distB="0" distL="0" distR="0">
            <wp:extent cx="5646420" cy="3108960"/>
            <wp:effectExtent l="0" t="0" r="0" b="0"/>
            <wp:docPr id="14" name="Picture 14" descr="C:\Users\ANDREW~1.RIV\AppData\Local\Temp\SNAGHTML9fe80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EW~1.RIV\AppData\Local\Temp\SNAGHTML9fe800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6420" cy="3108960"/>
                    </a:xfrm>
                    <a:prstGeom prst="rect">
                      <a:avLst/>
                    </a:prstGeom>
                    <a:noFill/>
                    <a:ln>
                      <a:noFill/>
                    </a:ln>
                  </pic:spPr>
                </pic:pic>
              </a:graphicData>
            </a:graphic>
          </wp:inline>
        </w:drawing>
      </w:r>
    </w:p>
    <w:p w:rsidR="00987253" w:rsidRPr="006274B6" w:rsidRDefault="00987253" w:rsidP="00987253">
      <w:pPr>
        <w:pStyle w:val="LabExerciseCallout"/>
      </w:pPr>
      <w:r>
        <w:t xml:space="preserve">Note the proceeding screenshot has a method named </w:t>
      </w:r>
      <w:proofErr w:type="spellStart"/>
      <w:r w:rsidRPr="00987253">
        <w:rPr>
          <w:b/>
        </w:rPr>
        <w:t>getTrimmedHHXmlString</w:t>
      </w:r>
      <w:proofErr w:type="spellEnd"/>
      <w:r>
        <w:t xml:space="preserve">. This is not the correct method name. The actual method name you will see in your code is </w:t>
      </w:r>
      <w:proofErr w:type="spellStart"/>
      <w:r w:rsidRPr="00987253">
        <w:rPr>
          <w:b/>
        </w:rPr>
        <w:t>getTrimmedProcessedHHXMLString</w:t>
      </w:r>
      <w:proofErr w:type="spellEnd"/>
      <w:r>
        <w:t>.</w:t>
      </w:r>
    </w:p>
    <w:p w:rsidR="002B6D9F" w:rsidRPr="006274B6" w:rsidRDefault="002B6D9F" w:rsidP="002B6D9F">
      <w:pPr>
        <w:pStyle w:val="LabStepNumbered"/>
      </w:pPr>
      <w:r w:rsidRPr="006274B6">
        <w:t xml:space="preserve">Upload the </w:t>
      </w:r>
      <w:r w:rsidR="00406385">
        <w:t>D</w:t>
      </w:r>
      <w:r w:rsidRPr="006274B6">
        <w:t xml:space="preserve">isplay </w:t>
      </w:r>
      <w:r w:rsidR="000E67B2">
        <w:t>T</w:t>
      </w:r>
      <w:r w:rsidRPr="006274B6">
        <w:t>emplate</w:t>
      </w:r>
      <w:r w:rsidR="000E67B2">
        <w:t xml:space="preserve"> you just created:</w:t>
      </w:r>
    </w:p>
    <w:p w:rsidR="000E67B2" w:rsidRDefault="000E67B2" w:rsidP="009843EB">
      <w:pPr>
        <w:pStyle w:val="LabStepNumberedLevel2"/>
      </w:pPr>
      <w:r>
        <w:t xml:space="preserve">Using </w:t>
      </w:r>
      <w:r w:rsidRPr="00C958A3">
        <w:rPr>
          <w:b/>
        </w:rPr>
        <w:t>Internet Explorer</w:t>
      </w:r>
      <w:r>
        <w:t xml:space="preserve"> navigate to </w:t>
      </w:r>
      <w:hyperlink r:id="rId21" w:history="1">
        <w:r w:rsidR="00C958A3" w:rsidRPr="001E13F5">
          <w:rPr>
            <w:rStyle w:val="Hyperlink"/>
          </w:rPr>
          <w:t>http://search.wingtip.com</w:t>
        </w:r>
      </w:hyperlink>
      <w:r w:rsidR="00C958A3">
        <w:t xml:space="preserve"> </w:t>
      </w:r>
    </w:p>
    <w:p w:rsidR="000E67B2" w:rsidRDefault="000E67B2" w:rsidP="009843EB">
      <w:pPr>
        <w:pStyle w:val="LabStepNumberedLevel2"/>
      </w:pPr>
      <w:r w:rsidRPr="00EE4E03">
        <w:t xml:space="preserve">Select the </w:t>
      </w:r>
      <w:r w:rsidRPr="00DB5109">
        <w:rPr>
          <w:b/>
        </w:rPr>
        <w:t>Site Actions</w:t>
      </w:r>
      <w:r>
        <w:t xml:space="preserve"> “</w:t>
      </w:r>
      <w:r w:rsidRPr="00EE4E03">
        <w:t>gear</w:t>
      </w:r>
      <w:r>
        <w:t>”</w:t>
      </w:r>
      <w:r w:rsidRPr="00EE4E03">
        <w:t xml:space="preserve"> in the top-right corner of the site and select </w:t>
      </w:r>
      <w:r w:rsidRPr="00DB5109">
        <w:rPr>
          <w:b/>
        </w:rPr>
        <w:t>Site Settings</w:t>
      </w:r>
      <w:r w:rsidRPr="00EE4E03">
        <w:t>.</w:t>
      </w:r>
    </w:p>
    <w:p w:rsidR="000E67B2" w:rsidRPr="006274B6" w:rsidRDefault="000E67B2" w:rsidP="009843EB">
      <w:pPr>
        <w:pStyle w:val="LabStepNumberedLevel2"/>
      </w:pPr>
      <w:r w:rsidRPr="006274B6">
        <w:t xml:space="preserve">Under </w:t>
      </w:r>
      <w:r>
        <w:t xml:space="preserve">the </w:t>
      </w:r>
      <w:r w:rsidRPr="000E67B2">
        <w:rPr>
          <w:b/>
        </w:rPr>
        <w:t>Web Designer Galleries</w:t>
      </w:r>
      <w:r w:rsidRPr="006274B6">
        <w:t xml:space="preserve"> </w:t>
      </w:r>
      <w:r>
        <w:t>section</w:t>
      </w:r>
      <w:r w:rsidRPr="006274B6">
        <w:t xml:space="preserve">, click </w:t>
      </w:r>
      <w:r w:rsidRPr="000E67B2">
        <w:rPr>
          <w:b/>
        </w:rPr>
        <w:t>Master Pages and Page layouts</w:t>
      </w:r>
      <w:r w:rsidRPr="006274B6">
        <w:t>.</w:t>
      </w:r>
    </w:p>
    <w:p w:rsidR="002B6D9F" w:rsidRPr="006274B6" w:rsidRDefault="000E67B2" w:rsidP="009843EB">
      <w:pPr>
        <w:pStyle w:val="LabStepNumberedLevel2"/>
      </w:pPr>
      <w:r>
        <w:t xml:space="preserve">Navigate to the folder </w:t>
      </w:r>
      <w:r w:rsidR="002B6D9F" w:rsidRPr="000E67B2">
        <w:rPr>
          <w:b/>
        </w:rPr>
        <w:t>Display Templates</w:t>
      </w:r>
      <w:r w:rsidRPr="000E67B2">
        <w:rPr>
          <w:b/>
        </w:rPr>
        <w:t xml:space="preserve"> </w:t>
      </w:r>
      <w:r w:rsidRPr="000E67B2">
        <w:rPr>
          <w:b/>
        </w:rPr>
        <w:sym w:font="Wingdings" w:char="F0E0"/>
      </w:r>
      <w:r w:rsidRPr="000E67B2">
        <w:rPr>
          <w:b/>
        </w:rPr>
        <w:t xml:space="preserve"> </w:t>
      </w:r>
      <w:r w:rsidR="002B6D9F" w:rsidRPr="000E67B2">
        <w:rPr>
          <w:b/>
        </w:rPr>
        <w:t>Search</w:t>
      </w:r>
      <w:r w:rsidR="002B6D9F" w:rsidRPr="006274B6">
        <w:t>.</w:t>
      </w:r>
    </w:p>
    <w:p w:rsidR="002B6D9F" w:rsidRPr="006274B6" w:rsidRDefault="000E67B2" w:rsidP="009843EB">
      <w:pPr>
        <w:pStyle w:val="LabStepNumberedLevel2"/>
      </w:pPr>
      <w:r>
        <w:lastRenderedPageBreak/>
        <w:t xml:space="preserve">Using the ribbon, click the </w:t>
      </w:r>
      <w:r w:rsidR="002B6D9F" w:rsidRPr="000E67B2">
        <w:rPr>
          <w:b/>
        </w:rPr>
        <w:t>Files</w:t>
      </w:r>
      <w:r w:rsidR="002B6D9F" w:rsidRPr="006274B6">
        <w:t xml:space="preserve"> tab and </w:t>
      </w:r>
      <w:r>
        <w:t xml:space="preserve">then click </w:t>
      </w:r>
      <w:r w:rsidR="002B6D9F" w:rsidRPr="000E67B2">
        <w:rPr>
          <w:b/>
        </w:rPr>
        <w:t>Upload Document</w:t>
      </w:r>
      <w:r w:rsidR="002B6D9F" w:rsidRPr="006274B6">
        <w:t>.</w:t>
      </w:r>
    </w:p>
    <w:p w:rsidR="002B6D9F" w:rsidRPr="006274B6" w:rsidRDefault="000E67B2" w:rsidP="009843EB">
      <w:pPr>
        <w:pStyle w:val="LabStepNumberedLevel2"/>
      </w:pPr>
      <w:r>
        <w:t>Upload the file you just saved</w:t>
      </w:r>
      <w:r w:rsidRPr="000E67B2">
        <w:t xml:space="preserve">: </w:t>
      </w:r>
      <w:r w:rsidRPr="000E67B2">
        <w:rPr>
          <w:b/>
        </w:rPr>
        <w:t>DefaultGlossary.html</w:t>
      </w:r>
      <w:r>
        <w:t>.</w:t>
      </w:r>
    </w:p>
    <w:p w:rsidR="005F78B5" w:rsidRDefault="005F78B5" w:rsidP="009843EB">
      <w:pPr>
        <w:pStyle w:val="LabStepNumberedLevel2"/>
      </w:pPr>
      <w:r>
        <w:t xml:space="preserve">On the </w:t>
      </w:r>
      <w:r w:rsidRPr="005F78B5">
        <w:rPr>
          <w:b/>
        </w:rPr>
        <w:t>Master Page Gallery – DefaultGlossary.html</w:t>
      </w:r>
      <w:r>
        <w:t xml:space="preserve"> dialog, use the following values to complete the form:</w:t>
      </w:r>
    </w:p>
    <w:p w:rsidR="005F78B5" w:rsidRDefault="005F78B5" w:rsidP="009843EB">
      <w:pPr>
        <w:pStyle w:val="LabStepNumberedLevel3"/>
      </w:pPr>
      <w:r w:rsidRPr="005F78B5">
        <w:rPr>
          <w:b/>
        </w:rPr>
        <w:t>Title:</w:t>
      </w:r>
      <w:r>
        <w:t xml:space="preserve"> </w:t>
      </w:r>
      <w:proofErr w:type="spellStart"/>
      <w:r>
        <w:t>DefaultGlossary</w:t>
      </w:r>
      <w:proofErr w:type="spellEnd"/>
    </w:p>
    <w:p w:rsidR="002B6D9F" w:rsidRDefault="005F78B5" w:rsidP="009843EB">
      <w:pPr>
        <w:pStyle w:val="LabStepNumberedLevel3"/>
      </w:pPr>
      <w:r w:rsidRPr="005F78B5">
        <w:rPr>
          <w:b/>
        </w:rPr>
        <w:t>Managed Property Mappings:</w:t>
      </w:r>
      <w:r>
        <w:t xml:space="preserve"> clear everything</w:t>
      </w:r>
    </w:p>
    <w:p w:rsidR="00847F3E" w:rsidRPr="006274B6" w:rsidRDefault="00847F3E" w:rsidP="00847F3E">
      <w:pPr>
        <w:pStyle w:val="LabStepNumberedLevel2"/>
      </w:pPr>
      <w:r>
        <w:t xml:space="preserve">Click </w:t>
      </w:r>
      <w:r>
        <w:rPr>
          <w:b/>
        </w:rPr>
        <w:t>Save</w:t>
      </w:r>
      <w:r>
        <w:t>.</w:t>
      </w:r>
    </w:p>
    <w:p w:rsidR="002B6D9F" w:rsidRPr="006274B6" w:rsidRDefault="002B6D9F" w:rsidP="005F78B5">
      <w:pPr>
        <w:pStyle w:val="Heading4"/>
      </w:pPr>
      <w:r w:rsidRPr="006274B6">
        <w:t xml:space="preserve">Create a </w:t>
      </w:r>
      <w:r w:rsidR="00F05E2A">
        <w:t>N</w:t>
      </w:r>
      <w:r w:rsidR="005F78B5">
        <w:t xml:space="preserve">ew </w:t>
      </w:r>
      <w:r w:rsidRPr="006274B6">
        <w:t>Result Type</w:t>
      </w:r>
    </w:p>
    <w:p w:rsidR="00F05E2A" w:rsidRDefault="00F05E2A" w:rsidP="009843EB">
      <w:pPr>
        <w:pStyle w:val="LabExerciseLeadIn"/>
      </w:pPr>
      <w:r>
        <w:t>Create a new result type which maps the Result Source “Glossary” to the display template you just created.</w:t>
      </w:r>
    </w:p>
    <w:p w:rsidR="005F78B5" w:rsidRDefault="005F78B5" w:rsidP="009843EB">
      <w:pPr>
        <w:pStyle w:val="LabStepNumbered"/>
      </w:pPr>
      <w:r>
        <w:t xml:space="preserve">Using </w:t>
      </w:r>
      <w:r w:rsidRPr="00B07647">
        <w:rPr>
          <w:b/>
        </w:rPr>
        <w:t>Internet Explorer</w:t>
      </w:r>
      <w:r>
        <w:t xml:space="preserve"> navigate to </w:t>
      </w:r>
      <w:hyperlink r:id="rId22" w:history="1">
        <w:r w:rsidRPr="00B35FA3">
          <w:rPr>
            <w:rStyle w:val="Hyperlink"/>
          </w:rPr>
          <w:t>http://search.wingtip.com</w:t>
        </w:r>
      </w:hyperlink>
      <w:r>
        <w:t>.</w:t>
      </w:r>
    </w:p>
    <w:p w:rsidR="005F78B5" w:rsidRDefault="005F78B5" w:rsidP="00311FC4">
      <w:pPr>
        <w:pStyle w:val="LabStepNumbered"/>
      </w:pPr>
      <w:r w:rsidRPr="00EE4E03">
        <w:t xml:space="preserve">Select the </w:t>
      </w:r>
      <w:r w:rsidRPr="005F78B5">
        <w:rPr>
          <w:b/>
        </w:rPr>
        <w:t>Site Actions</w:t>
      </w:r>
      <w:r>
        <w:t xml:space="preserve"> “</w:t>
      </w:r>
      <w:r w:rsidRPr="00EE4E03">
        <w:t>gear</w:t>
      </w:r>
      <w:r>
        <w:t>”</w:t>
      </w:r>
      <w:r w:rsidRPr="00EE4E03">
        <w:t xml:space="preserve"> in the top-right corner of the site and select </w:t>
      </w:r>
      <w:r w:rsidRPr="005F78B5">
        <w:rPr>
          <w:b/>
        </w:rPr>
        <w:t>Site Settings</w:t>
      </w:r>
      <w:r w:rsidRPr="00EE4E03">
        <w:t>.</w:t>
      </w:r>
    </w:p>
    <w:p w:rsidR="002B6D9F" w:rsidRPr="006274B6" w:rsidRDefault="002B6D9F" w:rsidP="002B6D9F">
      <w:pPr>
        <w:pStyle w:val="LabStepNumbered"/>
      </w:pPr>
      <w:r w:rsidRPr="006274B6">
        <w:t xml:space="preserve">Under </w:t>
      </w:r>
      <w:r w:rsidR="005F78B5">
        <w:t xml:space="preserve">the </w:t>
      </w:r>
      <w:r w:rsidRPr="005F78B5">
        <w:rPr>
          <w:b/>
        </w:rPr>
        <w:t>Search</w:t>
      </w:r>
      <w:r w:rsidR="005F78B5">
        <w:t xml:space="preserve"> section</w:t>
      </w:r>
      <w:r w:rsidRPr="006274B6">
        <w:t xml:space="preserve">, click </w:t>
      </w:r>
      <w:r w:rsidRPr="005F78B5">
        <w:rPr>
          <w:b/>
        </w:rPr>
        <w:t>Result Types</w:t>
      </w:r>
      <w:r w:rsidRPr="006274B6">
        <w:t>.</w:t>
      </w:r>
    </w:p>
    <w:p w:rsidR="002B6D9F" w:rsidRDefault="002B6D9F" w:rsidP="002B6D9F">
      <w:pPr>
        <w:pStyle w:val="LabStepNumbered"/>
      </w:pPr>
      <w:r w:rsidRPr="006274B6">
        <w:t xml:space="preserve">Click </w:t>
      </w:r>
      <w:r w:rsidRPr="005F78B5">
        <w:rPr>
          <w:b/>
        </w:rPr>
        <w:t>New Result Type</w:t>
      </w:r>
      <w:r w:rsidRPr="006274B6">
        <w:t>.</w:t>
      </w:r>
    </w:p>
    <w:p w:rsidR="005F78B5" w:rsidRPr="006274B6" w:rsidRDefault="005F78B5" w:rsidP="002B6D9F">
      <w:pPr>
        <w:pStyle w:val="LabStepNumbered"/>
      </w:pPr>
      <w:r>
        <w:t xml:space="preserve">On the </w:t>
      </w:r>
      <w:r w:rsidRPr="005F78B5">
        <w:rPr>
          <w:b/>
        </w:rPr>
        <w:t>Site Settings &gt; Add Result Type</w:t>
      </w:r>
      <w:r>
        <w:t xml:space="preserve"> page, use the following values to complete the form:</w:t>
      </w:r>
    </w:p>
    <w:p w:rsidR="002B6D9F" w:rsidRPr="006274B6" w:rsidRDefault="002B6D9F" w:rsidP="009843EB">
      <w:pPr>
        <w:pStyle w:val="LabStepNumberedLevel2"/>
      </w:pPr>
      <w:r w:rsidRPr="005F78B5">
        <w:rPr>
          <w:b/>
        </w:rPr>
        <w:t xml:space="preserve">Give </w:t>
      </w:r>
      <w:r w:rsidR="005F78B5" w:rsidRPr="005F78B5">
        <w:rPr>
          <w:b/>
        </w:rPr>
        <w:t>it a n</w:t>
      </w:r>
      <w:r w:rsidRPr="005F78B5">
        <w:rPr>
          <w:b/>
        </w:rPr>
        <w:t>ame</w:t>
      </w:r>
      <w:r w:rsidR="005F78B5" w:rsidRPr="005F78B5">
        <w:rPr>
          <w:b/>
        </w:rPr>
        <w:t>:</w:t>
      </w:r>
      <w:r w:rsidR="005F78B5">
        <w:t xml:space="preserve"> Glossary Result</w:t>
      </w:r>
    </w:p>
    <w:p w:rsidR="005F78B5" w:rsidRPr="00B07647" w:rsidRDefault="002B6D9F" w:rsidP="009843EB">
      <w:pPr>
        <w:pStyle w:val="LabStepNumberedLevel2"/>
      </w:pPr>
      <w:r w:rsidRPr="00B07647">
        <w:rPr>
          <w:b/>
        </w:rPr>
        <w:t>Conditions</w:t>
      </w:r>
      <w:r w:rsidR="005F78B5" w:rsidRPr="00B07647">
        <w:t>:</w:t>
      </w:r>
      <w:r w:rsidRPr="00B07647">
        <w:t xml:space="preserve"> </w:t>
      </w:r>
    </w:p>
    <w:p w:rsidR="002B6D9F" w:rsidRPr="006274B6" w:rsidRDefault="002B6D9F" w:rsidP="009843EB">
      <w:pPr>
        <w:pStyle w:val="LabStepNumberedLevel3"/>
      </w:pPr>
      <w:r w:rsidRPr="009843EB">
        <w:rPr>
          <w:b/>
        </w:rPr>
        <w:t>Which Source Should Results Match?</w:t>
      </w:r>
      <w:r w:rsidR="005F78B5" w:rsidRPr="005F78B5">
        <w:t xml:space="preserve"> </w:t>
      </w:r>
      <w:r w:rsidR="005F78B5" w:rsidRPr="006274B6">
        <w:t>Glossary</w:t>
      </w:r>
    </w:p>
    <w:p w:rsidR="005F78B5" w:rsidRDefault="005F78B5" w:rsidP="009843EB">
      <w:pPr>
        <w:pStyle w:val="LabStepNumberedLevel2"/>
      </w:pPr>
      <w:r w:rsidRPr="00E65603">
        <w:rPr>
          <w:b/>
        </w:rPr>
        <w:t>Actions</w:t>
      </w:r>
      <w:r>
        <w:t>:</w:t>
      </w:r>
    </w:p>
    <w:p w:rsidR="002B6D9F" w:rsidRDefault="002B6D9F" w:rsidP="009843EB">
      <w:pPr>
        <w:pStyle w:val="LabStepNumberedLevel3"/>
      </w:pPr>
      <w:r w:rsidRPr="009843EB">
        <w:rPr>
          <w:b/>
        </w:rPr>
        <w:t>What Should These Results Look Like?</w:t>
      </w:r>
      <w:r w:rsidRPr="005F78B5">
        <w:t xml:space="preserve"> </w:t>
      </w:r>
      <w:proofErr w:type="spellStart"/>
      <w:r w:rsidR="005F78B5" w:rsidRPr="006274B6">
        <w:t>DefaultGlossary</w:t>
      </w:r>
      <w:proofErr w:type="spellEnd"/>
    </w:p>
    <w:p w:rsidR="00847F3E" w:rsidRPr="006274B6" w:rsidRDefault="00847F3E" w:rsidP="00847F3E">
      <w:pPr>
        <w:pStyle w:val="LabStepNumbered"/>
      </w:pPr>
      <w:r>
        <w:t xml:space="preserve">Click </w:t>
      </w:r>
      <w:r>
        <w:rPr>
          <w:b/>
        </w:rPr>
        <w:t>Save</w:t>
      </w:r>
      <w:r>
        <w:t>.</w:t>
      </w:r>
    </w:p>
    <w:p w:rsidR="002B6D9F" w:rsidRPr="006274B6" w:rsidRDefault="002B6D9F" w:rsidP="005F78B5">
      <w:pPr>
        <w:pStyle w:val="Heading4"/>
      </w:pPr>
      <w:bookmarkStart w:id="12" w:name="_Toc318823274"/>
      <w:r w:rsidRPr="006274B6">
        <w:t>Format Main Search Results</w:t>
      </w:r>
      <w:bookmarkEnd w:id="12"/>
    </w:p>
    <w:p w:rsidR="002B6D9F" w:rsidRPr="006274B6" w:rsidRDefault="00163008" w:rsidP="00E65603">
      <w:pPr>
        <w:pStyle w:val="LabExerciseLeadIn"/>
      </w:pPr>
      <w:r>
        <w:t xml:space="preserve">Now </w:t>
      </w:r>
      <w:r w:rsidR="002B6D9F" w:rsidRPr="006274B6">
        <w:t xml:space="preserve">you will add a Results Block to show the </w:t>
      </w:r>
      <w:r w:rsidR="006D1598">
        <w:t>“</w:t>
      </w:r>
      <w:r w:rsidR="002B6D9F" w:rsidRPr="006274B6">
        <w:t>Glossary</w:t>
      </w:r>
      <w:r w:rsidR="006D1598">
        <w:t>” result sources</w:t>
      </w:r>
      <w:r w:rsidR="002B6D9F" w:rsidRPr="006274B6">
        <w:t xml:space="preserve"> in a separate block from the main results.</w:t>
      </w:r>
    </w:p>
    <w:p w:rsidR="002B2640" w:rsidRDefault="002B2640" w:rsidP="00E65603">
      <w:pPr>
        <w:pStyle w:val="LabStepNumbered"/>
      </w:pPr>
      <w:r>
        <w:t xml:space="preserve">Using </w:t>
      </w:r>
      <w:r w:rsidRPr="005D64F1">
        <w:rPr>
          <w:b/>
        </w:rPr>
        <w:t xml:space="preserve">Internet Explorer </w:t>
      </w:r>
      <w:r>
        <w:t xml:space="preserve">navigate to </w:t>
      </w:r>
      <w:hyperlink r:id="rId23" w:history="1">
        <w:r w:rsidR="005D64F1" w:rsidRPr="001E13F5">
          <w:rPr>
            <w:rStyle w:val="Hyperlink"/>
          </w:rPr>
          <w:t>http://search.wingtip.com</w:t>
        </w:r>
      </w:hyperlink>
      <w:r>
        <w:t>.</w:t>
      </w:r>
      <w:r w:rsidR="005D64F1">
        <w:t xml:space="preserve"> </w:t>
      </w:r>
    </w:p>
    <w:p w:rsidR="002B2640" w:rsidRDefault="002B2640" w:rsidP="00311FC4">
      <w:pPr>
        <w:pStyle w:val="LabStepNumbered"/>
      </w:pPr>
      <w:r w:rsidRPr="00EE4E03">
        <w:t xml:space="preserve">Select the </w:t>
      </w:r>
      <w:r w:rsidRPr="005F78B5">
        <w:rPr>
          <w:b/>
        </w:rPr>
        <w:t>Site Actions</w:t>
      </w:r>
      <w:r>
        <w:t xml:space="preserve"> “</w:t>
      </w:r>
      <w:r w:rsidRPr="00EE4E03">
        <w:t>gear</w:t>
      </w:r>
      <w:r>
        <w:t>”</w:t>
      </w:r>
      <w:r w:rsidRPr="00EE4E03">
        <w:t xml:space="preserve"> in the top-right corner of the site and select </w:t>
      </w:r>
      <w:r w:rsidRPr="005F78B5">
        <w:rPr>
          <w:b/>
        </w:rPr>
        <w:t>Site Settings</w:t>
      </w:r>
      <w:r w:rsidRPr="00EE4E03">
        <w:t>.</w:t>
      </w:r>
    </w:p>
    <w:p w:rsidR="002B2640" w:rsidRPr="006274B6" w:rsidRDefault="002B2640" w:rsidP="002B2640">
      <w:pPr>
        <w:pStyle w:val="LabStepNumbered"/>
      </w:pPr>
      <w:r w:rsidRPr="006274B6">
        <w:t xml:space="preserve">Under </w:t>
      </w:r>
      <w:r>
        <w:t xml:space="preserve">the </w:t>
      </w:r>
      <w:r w:rsidRPr="005F78B5">
        <w:rPr>
          <w:b/>
        </w:rPr>
        <w:t>Search</w:t>
      </w:r>
      <w:r>
        <w:t xml:space="preserve"> section</w:t>
      </w:r>
      <w:r w:rsidRPr="006274B6">
        <w:t xml:space="preserve">, click </w:t>
      </w:r>
      <w:r w:rsidRPr="002B2640">
        <w:rPr>
          <w:b/>
        </w:rPr>
        <w:t>Query Rules</w:t>
      </w:r>
      <w:r w:rsidRPr="006274B6">
        <w:t>.</w:t>
      </w:r>
    </w:p>
    <w:p w:rsidR="002B2640" w:rsidRDefault="002B2640" w:rsidP="002B6D9F">
      <w:pPr>
        <w:pStyle w:val="LabStepNumbered"/>
      </w:pPr>
      <w:r>
        <w:t xml:space="preserve">On the </w:t>
      </w:r>
      <w:r w:rsidRPr="002B2640">
        <w:rPr>
          <w:b/>
        </w:rPr>
        <w:t>Site Settings &gt; Manage Query Rules</w:t>
      </w:r>
      <w:r>
        <w:t xml:space="preserve"> page, use the following values to complete the form:</w:t>
      </w:r>
    </w:p>
    <w:p w:rsidR="002B6D9F" w:rsidRDefault="002B2640" w:rsidP="00E65603">
      <w:pPr>
        <w:pStyle w:val="LabStepNumberedLevel2"/>
      </w:pPr>
      <w:r w:rsidRPr="002B2640">
        <w:rPr>
          <w:b/>
        </w:rPr>
        <w:t>Select a Source:</w:t>
      </w:r>
      <w:r>
        <w:t xml:space="preserve"> </w:t>
      </w:r>
      <w:r w:rsidR="002B6D9F" w:rsidRPr="006274B6">
        <w:t>Local SharePoint Results</w:t>
      </w:r>
      <w:r>
        <w:t xml:space="preserve"> (system)</w:t>
      </w:r>
    </w:p>
    <w:p w:rsidR="00847F3E" w:rsidRPr="006274B6" w:rsidRDefault="00847F3E" w:rsidP="00847F3E">
      <w:pPr>
        <w:pStyle w:val="LabStepNumbered"/>
      </w:pPr>
      <w:r>
        <w:t xml:space="preserve">Click </w:t>
      </w:r>
      <w:r>
        <w:rPr>
          <w:b/>
        </w:rPr>
        <w:t>New Query Rule</w:t>
      </w:r>
    </w:p>
    <w:p w:rsidR="002B2640" w:rsidRDefault="002B2640" w:rsidP="002B6D9F">
      <w:pPr>
        <w:pStyle w:val="LabStepNumbered"/>
      </w:pPr>
      <w:r>
        <w:t xml:space="preserve">On the </w:t>
      </w:r>
      <w:r w:rsidRPr="002B2640">
        <w:rPr>
          <w:b/>
        </w:rPr>
        <w:t>Site Settings &gt; Add Query Rule</w:t>
      </w:r>
      <w:r>
        <w:t>, use the following values to complete the form</w:t>
      </w:r>
      <w:r w:rsidRPr="002B2640">
        <w:t>:</w:t>
      </w:r>
    </w:p>
    <w:p w:rsidR="002B6D9F" w:rsidRPr="006274B6" w:rsidRDefault="002B6D9F" w:rsidP="00E65603">
      <w:pPr>
        <w:pStyle w:val="LabStepNumberedLevel2"/>
      </w:pPr>
      <w:r w:rsidRPr="002B2640">
        <w:rPr>
          <w:b/>
        </w:rPr>
        <w:t>R</w:t>
      </w:r>
      <w:r w:rsidR="002B2640" w:rsidRPr="002B2640">
        <w:rPr>
          <w:b/>
        </w:rPr>
        <w:t>ule Name:</w:t>
      </w:r>
      <w:r w:rsidR="002B2640">
        <w:t xml:space="preserve"> Glossary Core</w:t>
      </w:r>
    </w:p>
    <w:p w:rsidR="005D64F1" w:rsidRDefault="002B6D9F" w:rsidP="00E65603">
      <w:pPr>
        <w:pStyle w:val="LabStepNumberedLevel2"/>
      </w:pPr>
      <w:r w:rsidRPr="002B2640">
        <w:rPr>
          <w:b/>
        </w:rPr>
        <w:t>Query Conditions</w:t>
      </w:r>
      <w:r w:rsidR="002B2640">
        <w:t>:</w:t>
      </w:r>
      <w:r w:rsidRPr="006274B6">
        <w:t xml:space="preserve"> </w:t>
      </w:r>
    </w:p>
    <w:p w:rsidR="002B6D9F" w:rsidRPr="006274B6" w:rsidRDefault="005D64F1" w:rsidP="005D64F1">
      <w:pPr>
        <w:pStyle w:val="LabStepNumberedLevel3"/>
      </w:pPr>
      <w:r>
        <w:t>C</w:t>
      </w:r>
      <w:r w:rsidR="002B6D9F" w:rsidRPr="006274B6">
        <w:t xml:space="preserve">lick </w:t>
      </w:r>
      <w:r w:rsidR="002B6D9F" w:rsidRPr="002B2640">
        <w:rPr>
          <w:b/>
        </w:rPr>
        <w:t>Remove Condition</w:t>
      </w:r>
      <w:r w:rsidR="002B6D9F" w:rsidRPr="006274B6">
        <w:t xml:space="preserve"> </w:t>
      </w:r>
      <w:r w:rsidR="002B2640">
        <w:t>to remove the default condition</w:t>
      </w:r>
    </w:p>
    <w:p w:rsidR="002B2640" w:rsidRPr="002B2640" w:rsidRDefault="002B2640" w:rsidP="00E65603">
      <w:pPr>
        <w:pStyle w:val="LabStepNumberedLevel2"/>
      </w:pPr>
      <w:r w:rsidRPr="00E65603">
        <w:rPr>
          <w:b/>
        </w:rPr>
        <w:t>Actions</w:t>
      </w:r>
      <w:r w:rsidRPr="002B2640">
        <w:t>:</w:t>
      </w:r>
    </w:p>
    <w:p w:rsidR="002B6D9F" w:rsidRPr="002B2640" w:rsidRDefault="002B2640" w:rsidP="00E65603">
      <w:pPr>
        <w:pStyle w:val="LabStepNumberedLevel3"/>
      </w:pPr>
      <w:r>
        <w:t xml:space="preserve">Click </w:t>
      </w:r>
      <w:r w:rsidRPr="00E65603">
        <w:rPr>
          <w:b/>
        </w:rPr>
        <w:t>Add Result Block</w:t>
      </w:r>
      <w:r w:rsidRPr="002B2640">
        <w:t>.</w:t>
      </w:r>
    </w:p>
    <w:p w:rsidR="009F607B" w:rsidRDefault="009F607B" w:rsidP="009F607B">
      <w:pPr>
        <w:pStyle w:val="LabStepNumberedLevel4"/>
      </w:pPr>
      <w:r w:rsidRPr="005D64F1">
        <w:rPr>
          <w:b/>
        </w:rPr>
        <w:t>Query</w:t>
      </w:r>
      <w:r>
        <w:t>:</w:t>
      </w:r>
    </w:p>
    <w:p w:rsidR="009F607B" w:rsidRDefault="009F607B" w:rsidP="009F607B">
      <w:pPr>
        <w:pStyle w:val="LabStepNumberedLevel4"/>
        <w:numPr>
          <w:ilvl w:val="4"/>
          <w:numId w:val="24"/>
        </w:numPr>
      </w:pPr>
      <w:r w:rsidRPr="005D64F1">
        <w:rPr>
          <w:b/>
        </w:rPr>
        <w:t>Select this Source:</w:t>
      </w:r>
      <w:r>
        <w:t xml:space="preserve"> Glossary</w:t>
      </w:r>
    </w:p>
    <w:p w:rsidR="002B6D9F" w:rsidRDefault="002B2640" w:rsidP="00E65603">
      <w:pPr>
        <w:pStyle w:val="LabStepNumberedLevel4"/>
      </w:pPr>
      <w:r w:rsidRPr="00E65603">
        <w:rPr>
          <w:b/>
        </w:rPr>
        <w:t>Settings</w:t>
      </w:r>
      <w:r>
        <w:t xml:space="preserve">: </w:t>
      </w:r>
      <w:r w:rsidR="002B6D9F" w:rsidRPr="006274B6">
        <w:t xml:space="preserve">Select </w:t>
      </w:r>
      <w:r w:rsidR="002B6D9F" w:rsidRPr="00E65603">
        <w:rPr>
          <w:b/>
        </w:rPr>
        <w:t xml:space="preserve">This Block is Always Shown </w:t>
      </w:r>
      <w:proofErr w:type="gramStart"/>
      <w:r w:rsidR="002B6D9F" w:rsidRPr="00E65603">
        <w:rPr>
          <w:b/>
        </w:rPr>
        <w:t>Above</w:t>
      </w:r>
      <w:proofErr w:type="gramEnd"/>
      <w:r w:rsidR="002B6D9F" w:rsidRPr="00E65603">
        <w:rPr>
          <w:b/>
        </w:rPr>
        <w:t xml:space="preserve"> Core Results</w:t>
      </w:r>
      <w:r w:rsidR="002B6D9F" w:rsidRPr="006274B6">
        <w:t>.</w:t>
      </w:r>
    </w:p>
    <w:p w:rsidR="002B6D9F" w:rsidRPr="006274B6" w:rsidRDefault="002B6D9F" w:rsidP="00E65603">
      <w:pPr>
        <w:pStyle w:val="LabStepNumberedLevel4"/>
      </w:pPr>
      <w:r w:rsidRPr="006274B6">
        <w:t xml:space="preserve">Click </w:t>
      </w:r>
      <w:r w:rsidRPr="00E65603">
        <w:rPr>
          <w:b/>
        </w:rPr>
        <w:t>OK</w:t>
      </w:r>
      <w:r w:rsidRPr="006274B6">
        <w:t>.</w:t>
      </w:r>
    </w:p>
    <w:p w:rsidR="002B6D9F" w:rsidRPr="006274B6" w:rsidRDefault="002B6D9F" w:rsidP="00E65603">
      <w:pPr>
        <w:pStyle w:val="LabStepNumberedLevel2"/>
      </w:pPr>
      <w:r w:rsidRPr="006274B6">
        <w:t xml:space="preserve">Click </w:t>
      </w:r>
      <w:r w:rsidRPr="005D64F1">
        <w:rPr>
          <w:b/>
        </w:rPr>
        <w:t xml:space="preserve">Change </w:t>
      </w:r>
      <w:r w:rsidR="002B2640" w:rsidRPr="005D64F1">
        <w:rPr>
          <w:b/>
        </w:rPr>
        <w:t>r</w:t>
      </w:r>
      <w:r w:rsidRPr="005D64F1">
        <w:rPr>
          <w:b/>
        </w:rPr>
        <w:t xml:space="preserve">anked </w:t>
      </w:r>
      <w:r w:rsidR="002B2640" w:rsidRPr="005D64F1">
        <w:rPr>
          <w:b/>
        </w:rPr>
        <w:t>r</w:t>
      </w:r>
      <w:r w:rsidRPr="005D64F1">
        <w:rPr>
          <w:b/>
        </w:rPr>
        <w:t xml:space="preserve">esults by </w:t>
      </w:r>
      <w:r w:rsidR="002B2640" w:rsidRPr="005D64F1">
        <w:rPr>
          <w:b/>
        </w:rPr>
        <w:t>c</w:t>
      </w:r>
      <w:r w:rsidRPr="005D64F1">
        <w:rPr>
          <w:b/>
        </w:rPr>
        <w:t xml:space="preserve">hanging the </w:t>
      </w:r>
      <w:r w:rsidR="002B2640" w:rsidRPr="005D64F1">
        <w:rPr>
          <w:b/>
        </w:rPr>
        <w:t>q</w:t>
      </w:r>
      <w:r w:rsidRPr="005D64F1">
        <w:rPr>
          <w:b/>
        </w:rPr>
        <w:t>uery</w:t>
      </w:r>
      <w:r w:rsidR="005D64F1" w:rsidRPr="005D64F1">
        <w:t>:</w:t>
      </w:r>
    </w:p>
    <w:p w:rsidR="002B6D9F" w:rsidRPr="006274B6" w:rsidRDefault="002B2640" w:rsidP="00E65603">
      <w:pPr>
        <w:pStyle w:val="LabStepNumberedLevel4"/>
      </w:pPr>
      <w:r w:rsidRPr="002B2640">
        <w:rPr>
          <w:b/>
        </w:rPr>
        <w:t>Q</w:t>
      </w:r>
      <w:r w:rsidR="002B6D9F" w:rsidRPr="002B2640">
        <w:rPr>
          <w:b/>
        </w:rPr>
        <w:t xml:space="preserve">uery </w:t>
      </w:r>
      <w:r w:rsidRPr="002B2640">
        <w:rPr>
          <w:b/>
        </w:rPr>
        <w:t>text</w:t>
      </w:r>
      <w:r w:rsidR="002B6D9F" w:rsidRPr="006274B6">
        <w:t>:</w:t>
      </w:r>
      <w:r w:rsidRPr="002B2640">
        <w:t xml:space="preserve"> </w:t>
      </w:r>
      <w:r w:rsidRPr="006274B6">
        <w:t>{</w:t>
      </w:r>
      <w:proofErr w:type="spellStart"/>
      <w:r w:rsidRPr="006274B6">
        <w:t>searchTerms</w:t>
      </w:r>
      <w:proofErr w:type="spellEnd"/>
      <w:r w:rsidRPr="006274B6">
        <w:t xml:space="preserve">} </w:t>
      </w:r>
      <w:proofErr w:type="spellStart"/>
      <w:r w:rsidRPr="006274B6">
        <w:t>contentclass</w:t>
      </w:r>
      <w:r>
        <w:t>:sts_listitem_genericlist</w:t>
      </w:r>
      <w:proofErr w:type="spellEnd"/>
      <w:r>
        <w:t xml:space="preserve"> </w:t>
      </w:r>
      <w:proofErr w:type="spellStart"/>
      <w:r>
        <w:t>path:</w:t>
      </w:r>
      <w:r w:rsidRPr="006274B6">
        <w:t>http</w:t>
      </w:r>
      <w:proofErr w:type="spellEnd"/>
      <w:r w:rsidRPr="006274B6">
        <w:t>://</w:t>
      </w:r>
      <w:r>
        <w:t xml:space="preserve">searchdev.wingtip.com/lists/glossary </w:t>
      </w:r>
    </w:p>
    <w:p w:rsidR="002B6D9F" w:rsidRPr="006274B6" w:rsidRDefault="002B6D9F" w:rsidP="00E65603">
      <w:pPr>
        <w:pStyle w:val="LabStepNumberedLevel4"/>
      </w:pPr>
      <w:r w:rsidRPr="006274B6">
        <w:t xml:space="preserve">Click </w:t>
      </w:r>
      <w:r w:rsidRPr="004A1294">
        <w:rPr>
          <w:b/>
        </w:rPr>
        <w:t>OK</w:t>
      </w:r>
      <w:r w:rsidRPr="006274B6">
        <w:t>.</w:t>
      </w:r>
    </w:p>
    <w:p w:rsidR="002B6D9F" w:rsidRPr="006274B6" w:rsidRDefault="002B6D9F" w:rsidP="00E65603">
      <w:pPr>
        <w:pStyle w:val="LabStepNumberedLevel2"/>
      </w:pPr>
      <w:r w:rsidRPr="006274B6">
        <w:t xml:space="preserve">Click </w:t>
      </w:r>
      <w:r w:rsidRPr="004A1294">
        <w:rPr>
          <w:b/>
        </w:rPr>
        <w:t>Save</w:t>
      </w:r>
      <w:r w:rsidRPr="006274B6">
        <w:t>.</w:t>
      </w:r>
    </w:p>
    <w:p w:rsidR="002B6D9F" w:rsidRPr="006274B6" w:rsidRDefault="002B6D9F" w:rsidP="004A1294">
      <w:pPr>
        <w:pStyle w:val="Heading4"/>
      </w:pPr>
      <w:bookmarkStart w:id="13" w:name="_Toc318823275"/>
      <w:r w:rsidRPr="006274B6">
        <w:lastRenderedPageBreak/>
        <w:t>Test the Search Vertical</w:t>
      </w:r>
      <w:bookmarkEnd w:id="13"/>
    </w:p>
    <w:p w:rsidR="004A256D" w:rsidRDefault="004A256D" w:rsidP="00E65603">
      <w:pPr>
        <w:pStyle w:val="LabStepNumbered"/>
      </w:pPr>
      <w:r>
        <w:t xml:space="preserve">Using </w:t>
      </w:r>
      <w:r w:rsidRPr="005D64F1">
        <w:rPr>
          <w:b/>
        </w:rPr>
        <w:t>Internet Explorer</w:t>
      </w:r>
      <w:r>
        <w:t xml:space="preserve"> navigate to </w:t>
      </w:r>
      <w:hyperlink r:id="rId24" w:history="1">
        <w:r w:rsidRPr="00B35FA3">
          <w:rPr>
            <w:rStyle w:val="Hyperlink"/>
          </w:rPr>
          <w:t>http://search.wingtip.com</w:t>
        </w:r>
      </w:hyperlink>
      <w:r>
        <w:t>.</w:t>
      </w:r>
    </w:p>
    <w:p w:rsidR="004A256D" w:rsidRDefault="004A256D" w:rsidP="002B6D9F">
      <w:pPr>
        <w:pStyle w:val="LabStepNumbered"/>
      </w:pPr>
      <w:r>
        <w:t xml:space="preserve">In the search query box, type </w:t>
      </w:r>
      <w:r w:rsidRPr="004A256D">
        <w:rPr>
          <w:b/>
        </w:rPr>
        <w:t>Tab</w:t>
      </w:r>
      <w:r>
        <w:t xml:space="preserve"> and press </w:t>
      </w:r>
      <w:r w:rsidRPr="004A256D">
        <w:rPr>
          <w:b/>
        </w:rPr>
        <w:t>[ENTER]</w:t>
      </w:r>
      <w:r>
        <w:t>.</w:t>
      </w:r>
    </w:p>
    <w:p w:rsidR="004A256D" w:rsidRDefault="004A256D" w:rsidP="002B6D9F">
      <w:pPr>
        <w:pStyle w:val="LabStepNumbered"/>
      </w:pPr>
      <w:r>
        <w:t xml:space="preserve">Notice the </w:t>
      </w:r>
      <w:proofErr w:type="gramStart"/>
      <w:r w:rsidRPr="004A256D">
        <w:rPr>
          <w:b/>
        </w:rPr>
        <w:t>Everything</w:t>
      </w:r>
      <w:proofErr w:type="gramEnd"/>
      <w:r>
        <w:t xml:space="preserve"> search navigation link shows results from the </w:t>
      </w:r>
      <w:r w:rsidRPr="004A256D">
        <w:rPr>
          <w:b/>
        </w:rPr>
        <w:t>Glossary</w:t>
      </w:r>
      <w:r>
        <w:t xml:space="preserve"> list at the top of the page.</w:t>
      </w:r>
    </w:p>
    <w:p w:rsidR="004A256D" w:rsidRDefault="004A256D" w:rsidP="002B6D9F">
      <w:pPr>
        <w:pStyle w:val="LabStepNumbered"/>
      </w:pPr>
      <w:r>
        <w:t xml:space="preserve">Now, click the … to the right of the search navigation links and select </w:t>
      </w:r>
      <w:r w:rsidRPr="004A256D">
        <w:rPr>
          <w:b/>
        </w:rPr>
        <w:t>Glossary</w:t>
      </w:r>
      <w:r>
        <w:t>.</w:t>
      </w:r>
    </w:p>
    <w:p w:rsidR="004A256D" w:rsidRDefault="005D64F1" w:rsidP="004A256D">
      <w:pPr>
        <w:pStyle w:val="LabStepScreenshot"/>
      </w:pPr>
      <w:r>
        <w:rPr>
          <w:noProof/>
        </w:rPr>
        <w:drawing>
          <wp:inline distT="0" distB="0" distL="0" distR="0">
            <wp:extent cx="4137549" cy="4267200"/>
            <wp:effectExtent l="0" t="0" r="0" b="0"/>
            <wp:docPr id="1" name="Picture 1" descr="C:\Users\ANDREW~1.RIV\AppData\Local\Temp\SNAGHTML2efa5d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1.RIV\AppData\Local\Temp\SNAGHTML2efa5d3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1203" cy="4270969"/>
                    </a:xfrm>
                    <a:prstGeom prst="rect">
                      <a:avLst/>
                    </a:prstGeom>
                    <a:noFill/>
                    <a:ln>
                      <a:noFill/>
                    </a:ln>
                  </pic:spPr>
                </pic:pic>
              </a:graphicData>
            </a:graphic>
          </wp:inline>
        </w:drawing>
      </w:r>
    </w:p>
    <w:p w:rsidR="004A256D" w:rsidRDefault="004A256D" w:rsidP="002B6D9F">
      <w:pPr>
        <w:pStyle w:val="LabStepNumbered"/>
      </w:pPr>
      <w:r>
        <w:t xml:space="preserve">Notice that the </w:t>
      </w:r>
      <w:r w:rsidRPr="005D64F1">
        <w:rPr>
          <w:b/>
        </w:rPr>
        <w:t>Glossary</w:t>
      </w:r>
      <w:r>
        <w:t xml:space="preserve"> page only shows results from the </w:t>
      </w:r>
      <w:r w:rsidRPr="005D64F1">
        <w:rPr>
          <w:b/>
        </w:rPr>
        <w:t>Glossary</w:t>
      </w:r>
      <w:r>
        <w:t xml:space="preserve"> list.</w:t>
      </w:r>
    </w:p>
    <w:p w:rsidR="004A256D" w:rsidRDefault="004A256D" w:rsidP="004A256D">
      <w:r>
        <w:t>In this exercise you created a customized search vertical with special renderings.</w:t>
      </w:r>
    </w:p>
    <w:bookmarkStart w:id="14" w:name="_Toc318823276" w:displacedByCustomXml="next"/>
    <w:bookmarkStart w:id="15" w:name="_Toc318792033" w:displacedByCustomXml="next"/>
    <w:sdt>
      <w:sdtPr>
        <w:id w:val="-666403469"/>
        <w:text/>
      </w:sdtPr>
      <w:sdtEndPr/>
      <w:sdtContent>
        <w:p w:rsidR="002B6D9F" w:rsidRPr="006274B6" w:rsidRDefault="002B6D9F" w:rsidP="002B6D9F">
          <w:pPr>
            <w:pStyle w:val="Heading3"/>
          </w:pPr>
          <w:r w:rsidRPr="006274B6">
            <w:t>Exercise 3: Search App</w:t>
          </w:r>
        </w:p>
      </w:sdtContent>
    </w:sdt>
    <w:bookmarkEnd w:id="14" w:displacedByCustomXml="prev"/>
    <w:bookmarkEnd w:id="15" w:displacedByCustomXml="prev"/>
    <w:p w:rsidR="002B6D9F" w:rsidRPr="006274B6" w:rsidRDefault="002B6D9F" w:rsidP="00E65603">
      <w:pPr>
        <w:pStyle w:val="LabExerciseLeadIn"/>
      </w:pPr>
      <w:r w:rsidRPr="006274B6">
        <w:t>In this exercise, you will create a SharePoint App that uses search to display search results. This exercise will help you understand how to request permissions in an App for search and access services in the hosting farm.</w:t>
      </w:r>
    </w:p>
    <w:p w:rsidR="004A256D" w:rsidRPr="00E728BB" w:rsidRDefault="004A256D" w:rsidP="00E65603">
      <w:pPr>
        <w:pStyle w:val="LabStepNumbered"/>
        <w:numPr>
          <w:ilvl w:val="0"/>
          <w:numId w:val="31"/>
        </w:numPr>
      </w:pPr>
      <w:bookmarkStart w:id="16" w:name="_Toc318792034"/>
      <w:bookmarkStart w:id="17" w:name="_Toc318823277"/>
      <w:r w:rsidRPr="00E728BB">
        <w:t xml:space="preserve">Launch </w:t>
      </w:r>
      <w:r w:rsidRPr="005D64F1">
        <w:rPr>
          <w:b/>
        </w:rPr>
        <w:t>Visual Studio</w:t>
      </w:r>
      <w:r w:rsidRPr="00E728BB">
        <w:t xml:space="preserve"> by selecting </w:t>
      </w:r>
      <w:r w:rsidRPr="005D64F1">
        <w:rPr>
          <w:b/>
        </w:rPr>
        <w:t xml:space="preserve">Start </w:t>
      </w:r>
      <w:r w:rsidRPr="005D64F1">
        <w:rPr>
          <w:b/>
        </w:rPr>
        <w:sym w:font="Wingdings" w:char="F0E0"/>
      </w:r>
      <w:r w:rsidRPr="005D64F1">
        <w:rPr>
          <w:b/>
        </w:rPr>
        <w:t xml:space="preserve"> All Programs </w:t>
      </w:r>
      <w:r w:rsidRPr="005D64F1">
        <w:rPr>
          <w:b/>
        </w:rPr>
        <w:sym w:font="Wingdings" w:char="F0E0"/>
      </w:r>
      <w:r w:rsidRPr="005D64F1">
        <w:rPr>
          <w:b/>
        </w:rPr>
        <w:t xml:space="preserve"> Microsoft Visual Studio 2012 </w:t>
      </w:r>
      <w:r w:rsidRPr="005D64F1">
        <w:rPr>
          <w:b/>
        </w:rPr>
        <w:sym w:font="Wingdings" w:char="F0E0"/>
      </w:r>
      <w:r w:rsidRPr="005D64F1">
        <w:rPr>
          <w:b/>
        </w:rPr>
        <w:t xml:space="preserve"> Visual Studio 2012</w:t>
      </w:r>
      <w:r w:rsidRPr="00E728BB">
        <w:t>.</w:t>
      </w:r>
    </w:p>
    <w:p w:rsidR="004A256D" w:rsidRPr="00E728BB" w:rsidRDefault="004A256D" w:rsidP="004A256D">
      <w:pPr>
        <w:pStyle w:val="LabStepNumbered"/>
      </w:pPr>
      <w:r w:rsidRPr="00E728BB">
        <w:t>Create a new project:</w:t>
      </w:r>
    </w:p>
    <w:p w:rsidR="004A256D" w:rsidRPr="00E728BB" w:rsidRDefault="004A256D" w:rsidP="00B66038">
      <w:pPr>
        <w:pStyle w:val="LabStepNumberedLevel2"/>
      </w:pPr>
      <w:r w:rsidRPr="00E728BB">
        <w:t xml:space="preserve">Select </w:t>
      </w:r>
      <w:r w:rsidRPr="00B66038">
        <w:rPr>
          <w:b/>
        </w:rPr>
        <w:t xml:space="preserve">File </w:t>
      </w:r>
      <w:r w:rsidRPr="00B66038">
        <w:rPr>
          <w:b/>
        </w:rPr>
        <w:sym w:font="Wingdings" w:char="F0E0"/>
      </w:r>
      <w:r w:rsidRPr="00B66038">
        <w:rPr>
          <w:b/>
        </w:rPr>
        <w:t xml:space="preserve"> New </w:t>
      </w:r>
      <w:r w:rsidRPr="00B66038">
        <w:rPr>
          <w:b/>
        </w:rPr>
        <w:sym w:font="Wingdings" w:char="F0E0"/>
      </w:r>
      <w:r w:rsidRPr="00B66038">
        <w:rPr>
          <w:b/>
        </w:rPr>
        <w:t xml:space="preserve"> Project</w:t>
      </w:r>
      <w:r w:rsidRPr="00E728BB">
        <w:t>.</w:t>
      </w:r>
    </w:p>
    <w:p w:rsidR="004A256D" w:rsidRPr="00E728BB" w:rsidRDefault="001403F1" w:rsidP="00B66038">
      <w:pPr>
        <w:pStyle w:val="LabStepNumberedLevel2"/>
      </w:pPr>
      <w:r>
        <w:t xml:space="preserve">Find the </w:t>
      </w:r>
      <w:r w:rsidRPr="00B66038">
        <w:rPr>
          <w:b/>
        </w:rPr>
        <w:t>App for SharePoint 2013</w:t>
      </w:r>
      <w:r>
        <w:t xml:space="preserve"> template under the </w:t>
      </w:r>
      <w:r w:rsidRPr="00B66038">
        <w:rPr>
          <w:b/>
        </w:rPr>
        <w:t xml:space="preserve">Templates </w:t>
      </w:r>
      <w:r w:rsidRPr="00B66038">
        <w:rPr>
          <w:b/>
        </w:rPr>
        <w:sym w:font="Wingdings" w:char="F0E0"/>
      </w:r>
      <w:r w:rsidRPr="00B66038">
        <w:rPr>
          <w:b/>
        </w:rPr>
        <w:t xml:space="preserve"> Visual C# </w:t>
      </w:r>
      <w:r w:rsidRPr="00B66038">
        <w:rPr>
          <w:b/>
        </w:rPr>
        <w:sym w:font="Wingdings" w:char="F0E0"/>
      </w:r>
      <w:r w:rsidRPr="00B66038">
        <w:rPr>
          <w:b/>
        </w:rPr>
        <w:t xml:space="preserve"> Office / SharePoint </w:t>
      </w:r>
      <w:r w:rsidRPr="00B66038">
        <w:rPr>
          <w:b/>
        </w:rPr>
        <w:sym w:font="Wingdings" w:char="F0E0"/>
      </w:r>
      <w:r w:rsidRPr="00B66038">
        <w:rPr>
          <w:b/>
        </w:rPr>
        <w:t xml:space="preserve"> Apps</w:t>
      </w:r>
      <w:r w:rsidRPr="00440061">
        <w:t xml:space="preserve"> </w:t>
      </w:r>
      <w:r>
        <w:t>section</w:t>
      </w:r>
      <w:r w:rsidR="004A256D" w:rsidRPr="00E728BB">
        <w:t>.</w:t>
      </w:r>
    </w:p>
    <w:p w:rsidR="004A256D" w:rsidRDefault="004A256D" w:rsidP="00B66038">
      <w:pPr>
        <w:pStyle w:val="LabStepNumberedLevel2"/>
      </w:pPr>
      <w:r w:rsidRPr="00E728BB">
        <w:t xml:space="preserve">Give the project a name of </w:t>
      </w:r>
      <w:proofErr w:type="spellStart"/>
      <w:r w:rsidRPr="00B66038">
        <w:rPr>
          <w:b/>
        </w:rPr>
        <w:t>SearchApp</w:t>
      </w:r>
      <w:proofErr w:type="spellEnd"/>
      <w:r w:rsidRPr="00E728BB">
        <w:t>.</w:t>
      </w:r>
    </w:p>
    <w:p w:rsidR="004A256D" w:rsidRPr="00E728BB" w:rsidRDefault="004A256D" w:rsidP="00B66038">
      <w:pPr>
        <w:pStyle w:val="LabStepNumberedLevel2"/>
      </w:pPr>
      <w:r>
        <w:t xml:space="preserve">Click </w:t>
      </w:r>
      <w:r w:rsidRPr="00B66038">
        <w:rPr>
          <w:b/>
        </w:rPr>
        <w:t>OK</w:t>
      </w:r>
      <w:r>
        <w:t xml:space="preserve"> to create the project.</w:t>
      </w:r>
    </w:p>
    <w:p w:rsidR="004A256D" w:rsidRDefault="004A256D" w:rsidP="00B66038">
      <w:pPr>
        <w:pStyle w:val="LabStepNumberedLevel2"/>
      </w:pPr>
      <w:r w:rsidRPr="000D01F8">
        <w:t xml:space="preserve">In the </w:t>
      </w:r>
      <w:r w:rsidRPr="00B66038">
        <w:rPr>
          <w:b/>
        </w:rPr>
        <w:t>New App for SharePoint</w:t>
      </w:r>
      <w:r w:rsidRPr="006A7636">
        <w:t xml:space="preserve"> </w:t>
      </w:r>
      <w:r w:rsidRPr="004A256D">
        <w:t>Wizard</w:t>
      </w:r>
      <w:r w:rsidRPr="000D01F8">
        <w:t xml:space="preserve">, </w:t>
      </w:r>
      <w:r>
        <w:t>use the following values to complete the wizard</w:t>
      </w:r>
      <w:r w:rsidR="001254F1">
        <w:t>:</w:t>
      </w:r>
    </w:p>
    <w:p w:rsidR="004A256D" w:rsidRPr="004A256D" w:rsidRDefault="004A256D" w:rsidP="00B66038">
      <w:pPr>
        <w:pStyle w:val="LabStepNumberedLevel3"/>
      </w:pPr>
      <w:r w:rsidRPr="00B66038">
        <w:rPr>
          <w:b/>
        </w:rPr>
        <w:t>What is the name of your App for SharePoint?</w:t>
      </w:r>
      <w:r w:rsidRPr="004A256D">
        <w:t xml:space="preserve"> </w:t>
      </w:r>
      <w:r>
        <w:t>Search App</w:t>
      </w:r>
    </w:p>
    <w:p w:rsidR="004A256D" w:rsidRPr="004A256D" w:rsidRDefault="004A256D" w:rsidP="00B66038">
      <w:pPr>
        <w:pStyle w:val="LabStepNumberedLevel3"/>
      </w:pPr>
      <w:r w:rsidRPr="00B66038">
        <w:rPr>
          <w:b/>
        </w:rPr>
        <w:lastRenderedPageBreak/>
        <w:t>What site do you want to use for debugging?</w:t>
      </w:r>
      <w:r>
        <w:t xml:space="preserve"> </w:t>
      </w:r>
      <w:hyperlink r:id="rId26" w:history="1">
        <w:r w:rsidR="003A0703" w:rsidRPr="00DB443E">
          <w:rPr>
            <w:rStyle w:val="Hyperlink"/>
          </w:rPr>
          <w:t>http://searchdev.wingtip.com</w:t>
        </w:r>
      </w:hyperlink>
      <w:r w:rsidR="003A0703">
        <w:t xml:space="preserve"> </w:t>
      </w:r>
    </w:p>
    <w:p w:rsidR="004A256D" w:rsidRDefault="004A256D" w:rsidP="00B66038">
      <w:pPr>
        <w:pStyle w:val="LabStepNumberedLevel3"/>
      </w:pPr>
      <w:r w:rsidRPr="00B66038">
        <w:rPr>
          <w:b/>
        </w:rPr>
        <w:t>How do you want to host your app for SharePoint?</w:t>
      </w:r>
      <w:r>
        <w:t xml:space="preserve"> SharePoint-h</w:t>
      </w:r>
      <w:r w:rsidRPr="004A256D">
        <w:t>osted</w:t>
      </w:r>
    </w:p>
    <w:p w:rsidR="001254F1" w:rsidRPr="004A256D" w:rsidRDefault="001254F1" w:rsidP="001254F1">
      <w:pPr>
        <w:pStyle w:val="LabStepNumberedLevel2"/>
      </w:pPr>
      <w:r>
        <w:t xml:space="preserve">Click </w:t>
      </w:r>
      <w:r>
        <w:rPr>
          <w:b/>
        </w:rPr>
        <w:t>Finish</w:t>
      </w:r>
      <w:r>
        <w:t>.</w:t>
      </w:r>
    </w:p>
    <w:bookmarkEnd w:id="16"/>
    <w:bookmarkEnd w:id="17"/>
    <w:p w:rsidR="002B6D9F" w:rsidRPr="006274B6" w:rsidRDefault="00D73BCE" w:rsidP="002B6D9F">
      <w:pPr>
        <w:pStyle w:val="LabStepNumbered"/>
      </w:pPr>
      <w:r>
        <w:t xml:space="preserve">Right-click the </w:t>
      </w:r>
      <w:r w:rsidRPr="00D73BCE">
        <w:rPr>
          <w:b/>
        </w:rPr>
        <w:t>Pages \ Default</w:t>
      </w:r>
      <w:r w:rsidR="002B6D9F" w:rsidRPr="00D73BCE">
        <w:rPr>
          <w:b/>
        </w:rPr>
        <w:t>.aspx</w:t>
      </w:r>
      <w:r w:rsidR="002B6D9F" w:rsidRPr="006274B6">
        <w:t xml:space="preserve"> </w:t>
      </w:r>
      <w:r>
        <w:t xml:space="preserve">file in the </w:t>
      </w:r>
      <w:r w:rsidRPr="00D73BCE">
        <w:rPr>
          <w:b/>
        </w:rPr>
        <w:t>Solution Explorer</w:t>
      </w:r>
      <w:r>
        <w:t xml:space="preserve"> tool window and select </w:t>
      </w:r>
      <w:r w:rsidRPr="00D73BCE">
        <w:rPr>
          <w:b/>
        </w:rPr>
        <w:t>View Markup</w:t>
      </w:r>
      <w:r>
        <w:t>.</w:t>
      </w:r>
    </w:p>
    <w:p w:rsidR="002B6D9F" w:rsidRPr="006274B6" w:rsidRDefault="002B6D9F" w:rsidP="002B6D9F">
      <w:pPr>
        <w:pStyle w:val="LabStepNumbered"/>
      </w:pPr>
      <w:r w:rsidRPr="006274B6">
        <w:t>Add the following code within the</w:t>
      </w:r>
      <w:r w:rsidR="00D73BCE">
        <w:t xml:space="preserve"> ASP.NET c</w:t>
      </w:r>
      <w:r w:rsidR="00D73BCE" w:rsidRPr="006274B6">
        <w:t xml:space="preserve">ontent </w:t>
      </w:r>
      <w:r w:rsidR="00D73BCE">
        <w:t>p</w:t>
      </w:r>
      <w:r w:rsidR="00D73BCE" w:rsidRPr="006274B6">
        <w:t>laceholder</w:t>
      </w:r>
      <w:r w:rsidRPr="006274B6">
        <w:t xml:space="preserve"> </w:t>
      </w:r>
      <w:proofErr w:type="spellStart"/>
      <w:r w:rsidRPr="00D73BCE">
        <w:rPr>
          <w:b/>
        </w:rPr>
        <w:t>PlaceHolderMain</w:t>
      </w:r>
      <w:proofErr w:type="spellEnd"/>
      <w:r w:rsidRPr="006274B6">
        <w:t xml:space="preserve"> control:</w:t>
      </w:r>
    </w:p>
    <w:p w:rsidR="002B6D9F" w:rsidRPr="006274B6" w:rsidRDefault="002B6D9F" w:rsidP="00D73BCE">
      <w:pPr>
        <w:pStyle w:val="LabStepCodeBlockLevel2"/>
      </w:pPr>
      <w:r w:rsidRPr="006274B6">
        <w:t>&lt;div id="toolbarDiv" style="display: none"&gt;</w:t>
      </w:r>
    </w:p>
    <w:p w:rsidR="002B6D9F" w:rsidRPr="006274B6" w:rsidRDefault="002B6D9F" w:rsidP="00D73BCE">
      <w:pPr>
        <w:pStyle w:val="LabStepCodeBlockLevel2"/>
      </w:pPr>
      <w:r w:rsidRPr="006274B6">
        <w:t xml:space="preserve">  &lt;input type="text" style="width: 200px" id="queryTerms" /&gt;</w:t>
      </w:r>
    </w:p>
    <w:p w:rsidR="002B6D9F" w:rsidRPr="006274B6" w:rsidRDefault="002B6D9F" w:rsidP="00D73BCE">
      <w:pPr>
        <w:pStyle w:val="LabStepCodeBlockLevel2"/>
      </w:pPr>
      <w:r w:rsidRPr="006274B6">
        <w:t xml:space="preserve">  &lt;button</w:t>
      </w:r>
      <w:r w:rsidR="00406385">
        <w:t xml:space="preserve"> onclick=”</w:t>
      </w:r>
      <w:r w:rsidR="00406385" w:rsidRPr="006274B6">
        <w:t>executeQuery($get('queryTerms').value);</w:t>
      </w:r>
      <w:r w:rsidR="00406385">
        <w:t xml:space="preserve"> return false;</w:t>
      </w:r>
      <w:r w:rsidR="00865929">
        <w:t>”</w:t>
      </w:r>
      <w:r w:rsidR="00406385">
        <w:t>&gt;Search&lt;/button&gt;</w:t>
      </w:r>
    </w:p>
    <w:p w:rsidR="002B6D9F" w:rsidRPr="006274B6" w:rsidRDefault="002B6D9F" w:rsidP="00D73BCE">
      <w:pPr>
        <w:pStyle w:val="LabStepCodeBlockLevel2"/>
      </w:pPr>
      <w:r w:rsidRPr="006274B6">
        <w:t>&lt;/div&gt;</w:t>
      </w:r>
    </w:p>
    <w:p w:rsidR="002B6D9F" w:rsidRPr="006274B6" w:rsidRDefault="002B6D9F" w:rsidP="00D73BCE">
      <w:pPr>
        <w:pStyle w:val="LabStepCodeBlockLevel2"/>
      </w:pPr>
      <w:r w:rsidRPr="006274B6">
        <w:t>&lt;div id="resultsDiv"&gt;&lt;/div&gt;</w:t>
      </w:r>
    </w:p>
    <w:p w:rsidR="00D73BCE" w:rsidRDefault="00D73BCE" w:rsidP="002B6D9F">
      <w:pPr>
        <w:pStyle w:val="LabStepNumbered"/>
      </w:pPr>
      <w:r>
        <w:t xml:space="preserve">Right-click the </w:t>
      </w:r>
      <w:r w:rsidRPr="00D73BCE">
        <w:rPr>
          <w:b/>
        </w:rPr>
        <w:t>Scripts \ App.js</w:t>
      </w:r>
      <w:r>
        <w:t xml:space="preserve"> file in</w:t>
      </w:r>
      <w:r w:rsidRPr="00D73BCE">
        <w:rPr>
          <w:b/>
        </w:rPr>
        <w:t xml:space="preserve"> Solution Explorer</w:t>
      </w:r>
      <w:r>
        <w:t xml:space="preserve"> tool window and select </w:t>
      </w:r>
      <w:r>
        <w:rPr>
          <w:b/>
        </w:rPr>
        <w:t>Open</w:t>
      </w:r>
    </w:p>
    <w:p w:rsidR="00D73BCE" w:rsidRDefault="00D73BCE" w:rsidP="002B6D9F">
      <w:pPr>
        <w:pStyle w:val="LabStepNumbered"/>
      </w:pPr>
      <w:r>
        <w:t xml:space="preserve">Replace the contents of the </w:t>
      </w:r>
      <w:proofErr w:type="spellStart"/>
      <w:r w:rsidRPr="00D73BCE">
        <w:rPr>
          <w:b/>
        </w:rPr>
        <w:t>sharePointRead</w:t>
      </w:r>
      <w:proofErr w:type="spellEnd"/>
      <w:r w:rsidRPr="00D73BCE">
        <w:rPr>
          <w:b/>
        </w:rPr>
        <w:t>()</w:t>
      </w:r>
      <w:r>
        <w:t xml:space="preserve"> method with a call to a new function </w:t>
      </w:r>
      <w:proofErr w:type="spellStart"/>
      <w:r w:rsidRPr="00D73BCE">
        <w:rPr>
          <w:b/>
        </w:rPr>
        <w:t>showToolbar</w:t>
      </w:r>
      <w:proofErr w:type="spellEnd"/>
      <w:r w:rsidRPr="00D73BCE">
        <w:rPr>
          <w:b/>
        </w:rPr>
        <w:t>()</w:t>
      </w:r>
      <w:r>
        <w:t>:</w:t>
      </w:r>
    </w:p>
    <w:p w:rsidR="00D73BCE" w:rsidRDefault="00D73BCE" w:rsidP="00D73BCE">
      <w:pPr>
        <w:pStyle w:val="LabStepCodeBlock"/>
      </w:pPr>
      <w:r>
        <w:t>function sharePointReady() {</w:t>
      </w:r>
    </w:p>
    <w:p w:rsidR="00D73BCE" w:rsidRDefault="00D73BCE" w:rsidP="00D73BCE">
      <w:pPr>
        <w:pStyle w:val="LabStepCodeBlock"/>
      </w:pPr>
      <w:r>
        <w:t xml:space="preserve">    showToolbar();</w:t>
      </w:r>
    </w:p>
    <w:p w:rsidR="002B6D9F" w:rsidRDefault="00D73BCE" w:rsidP="00D73BCE">
      <w:pPr>
        <w:pStyle w:val="LabStepCodeBlock"/>
      </w:pPr>
      <w:r>
        <w:t>}</w:t>
      </w:r>
    </w:p>
    <w:p w:rsidR="00D73BCE" w:rsidRDefault="00D73BCE" w:rsidP="00D73BCE">
      <w:pPr>
        <w:pStyle w:val="LabStepNumbered"/>
      </w:pPr>
      <w:r>
        <w:t>Next, delete the following functions that aren’t used:</w:t>
      </w:r>
    </w:p>
    <w:p w:rsidR="00D73BCE" w:rsidRDefault="00D73BCE" w:rsidP="00B66038">
      <w:pPr>
        <w:pStyle w:val="LabStepCodeBlock"/>
      </w:pPr>
      <w:r>
        <w:t>getUserName()</w:t>
      </w:r>
      <w:r w:rsidR="004F5D16">
        <w:t xml:space="preserve"> {..}</w:t>
      </w:r>
    </w:p>
    <w:p w:rsidR="00D73BCE" w:rsidRDefault="00D73BCE" w:rsidP="00B66038">
      <w:pPr>
        <w:pStyle w:val="LabStepCodeBlock"/>
      </w:pPr>
      <w:r>
        <w:t>onGetUserNameSuccess()</w:t>
      </w:r>
      <w:r w:rsidR="004F5D16">
        <w:t xml:space="preserve"> {..}</w:t>
      </w:r>
    </w:p>
    <w:p w:rsidR="00D73BCE" w:rsidRDefault="00D73BCE" w:rsidP="00B66038">
      <w:pPr>
        <w:pStyle w:val="LabStepCodeBlock"/>
      </w:pPr>
      <w:r>
        <w:t>onGetUserNameFail()</w:t>
      </w:r>
      <w:r w:rsidR="004F5D16">
        <w:t xml:space="preserve"> {..}</w:t>
      </w:r>
    </w:p>
    <w:p w:rsidR="00D73BCE" w:rsidRPr="006274B6" w:rsidRDefault="00D73BCE" w:rsidP="00311FC4">
      <w:pPr>
        <w:pStyle w:val="LabStepNumbered"/>
      </w:pPr>
      <w:r>
        <w:t xml:space="preserve">Next, add the following code to the end of the </w:t>
      </w:r>
      <w:r w:rsidRPr="00D73BCE">
        <w:rPr>
          <w:b/>
        </w:rPr>
        <w:t>App.js</w:t>
      </w:r>
      <w:r>
        <w:t xml:space="preserve"> file:</w:t>
      </w:r>
    </w:p>
    <w:p w:rsidR="002B6D9F" w:rsidRPr="006274B6" w:rsidRDefault="002B6D9F" w:rsidP="00D73BCE">
      <w:pPr>
        <w:pStyle w:val="LabStepCodeBlock"/>
      </w:pPr>
      <w:r w:rsidRPr="006274B6">
        <w:t>function showToolbar() {</w:t>
      </w:r>
    </w:p>
    <w:p w:rsidR="002B6D9F" w:rsidRPr="006274B6" w:rsidRDefault="002B6D9F" w:rsidP="00D73BCE">
      <w:pPr>
        <w:pStyle w:val="LabStepCodeBlock"/>
      </w:pPr>
      <w:r w:rsidRPr="006274B6">
        <w:t xml:space="preserve">    $("#toolbarDiv").show();</w:t>
      </w:r>
    </w:p>
    <w:p w:rsidR="002B6D9F" w:rsidRPr="006274B6" w:rsidRDefault="002B6D9F" w:rsidP="00D73BCE">
      <w:pPr>
        <w:pStyle w:val="LabStepCodeBlock"/>
      </w:pPr>
      <w:r w:rsidRPr="006274B6">
        <w:t>}</w:t>
      </w:r>
    </w:p>
    <w:p w:rsidR="002B6D9F" w:rsidRPr="006274B6" w:rsidRDefault="002B6D9F" w:rsidP="00D73BCE">
      <w:pPr>
        <w:pStyle w:val="LabStepCodeBlock"/>
      </w:pPr>
    </w:p>
    <w:p w:rsidR="002B6D9F" w:rsidRPr="006274B6" w:rsidRDefault="002B6D9F" w:rsidP="00D73BCE">
      <w:pPr>
        <w:pStyle w:val="LabStepCodeBlock"/>
      </w:pPr>
      <w:r w:rsidRPr="006274B6">
        <w:t>function executeQuery(queryTerms) {</w:t>
      </w:r>
    </w:p>
    <w:p w:rsidR="002B6D9F" w:rsidRPr="006274B6" w:rsidRDefault="002B6D9F" w:rsidP="00D73BCE">
      <w:pPr>
        <w:pStyle w:val="LabStepCodeBlock"/>
      </w:pPr>
    </w:p>
    <w:p w:rsidR="002B6D9F" w:rsidRPr="006274B6" w:rsidRDefault="002B6D9F" w:rsidP="00D73BCE">
      <w:pPr>
        <w:pStyle w:val="LabStepCodeBlock"/>
      </w:pPr>
      <w:r w:rsidRPr="006274B6">
        <w:t xml:space="preserve">    Results = {</w:t>
      </w:r>
    </w:p>
    <w:p w:rsidR="002B6D9F" w:rsidRPr="006274B6" w:rsidRDefault="002B6D9F" w:rsidP="00D73BCE">
      <w:pPr>
        <w:pStyle w:val="LabStepCodeBlock"/>
      </w:pPr>
      <w:r w:rsidRPr="006274B6">
        <w:t xml:space="preserve">        element: '',</w:t>
      </w:r>
    </w:p>
    <w:p w:rsidR="002B6D9F" w:rsidRPr="006274B6" w:rsidRDefault="002B6D9F" w:rsidP="00D73BCE">
      <w:pPr>
        <w:pStyle w:val="LabStepCodeBlock"/>
      </w:pPr>
      <w:r w:rsidRPr="006274B6">
        <w:t xml:space="preserve">        url: '',</w:t>
      </w:r>
    </w:p>
    <w:p w:rsidR="002B6D9F" w:rsidRPr="006274B6" w:rsidRDefault="002B6D9F" w:rsidP="00D73BCE">
      <w:pPr>
        <w:pStyle w:val="LabStepCodeBlock"/>
      </w:pPr>
    </w:p>
    <w:p w:rsidR="002B6D9F" w:rsidRPr="006274B6" w:rsidRDefault="002B6D9F" w:rsidP="00D73BCE">
      <w:pPr>
        <w:pStyle w:val="LabStepCodeBlock"/>
      </w:pPr>
      <w:r w:rsidRPr="006274B6">
        <w:t xml:space="preserve">        init: function (element) {</w:t>
      </w:r>
    </w:p>
    <w:p w:rsidR="002B6D9F" w:rsidRPr="006274B6" w:rsidRDefault="002B6D9F" w:rsidP="00D73BCE">
      <w:pPr>
        <w:pStyle w:val="LabStepCodeBlock"/>
      </w:pPr>
      <w:r w:rsidRPr="006274B6">
        <w:t xml:space="preserve">            Results.element = element;</w:t>
      </w:r>
    </w:p>
    <w:p w:rsidR="002B6D9F" w:rsidRPr="006274B6" w:rsidRDefault="002B6D9F" w:rsidP="00D73BCE">
      <w:pPr>
        <w:pStyle w:val="LabStepCodeBlock"/>
      </w:pPr>
      <w:r w:rsidRPr="006274B6">
        <w:t xml:space="preserve">            Results.url = _spPageContextInfo.webAbsoluteUrl +</w:t>
      </w:r>
    </w:p>
    <w:p w:rsidR="002B6D9F" w:rsidRPr="006274B6" w:rsidRDefault="002B6D9F" w:rsidP="00D73BCE">
      <w:pPr>
        <w:pStyle w:val="LabStepCodeBlock"/>
      </w:pPr>
      <w:r w:rsidRPr="006274B6">
        <w:t xml:space="preserve">            "/_api/search/query?querytext='" + queryTerms + "'";</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p>
    <w:p w:rsidR="002B6D9F" w:rsidRPr="006274B6" w:rsidRDefault="002B6D9F" w:rsidP="00D73BCE">
      <w:pPr>
        <w:pStyle w:val="LabStepCodeBlock"/>
      </w:pPr>
      <w:r w:rsidRPr="006274B6">
        <w:t xml:space="preserve">        load: function () {</w:t>
      </w:r>
    </w:p>
    <w:p w:rsidR="002B6D9F" w:rsidRPr="006274B6" w:rsidRDefault="002B6D9F" w:rsidP="00D73BCE">
      <w:pPr>
        <w:pStyle w:val="LabStepCodeBlock"/>
      </w:pPr>
      <w:r w:rsidRPr="006274B6">
        <w:t xml:space="preserve">            $.ajax(</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r w:rsidRPr="006274B6">
        <w:t xml:space="preserve">                        url: Results.url,</w:t>
      </w:r>
    </w:p>
    <w:p w:rsidR="002B6D9F" w:rsidRPr="006274B6" w:rsidRDefault="002B6D9F" w:rsidP="00D73BCE">
      <w:pPr>
        <w:pStyle w:val="LabStepCodeBlock"/>
      </w:pPr>
      <w:r w:rsidRPr="006274B6">
        <w:t xml:space="preserve">                        method: "GET",</w:t>
      </w:r>
    </w:p>
    <w:p w:rsidR="002B6D9F" w:rsidRPr="006274B6" w:rsidRDefault="002B6D9F" w:rsidP="00D73BCE">
      <w:pPr>
        <w:pStyle w:val="LabStepCodeBlock"/>
      </w:pPr>
      <w:r w:rsidRPr="006274B6">
        <w:t xml:space="preserve">                        headers: {</w:t>
      </w:r>
    </w:p>
    <w:p w:rsidR="002B6D9F" w:rsidRPr="006274B6" w:rsidRDefault="002B6D9F" w:rsidP="00D73BCE">
      <w:pPr>
        <w:pStyle w:val="LabStepCodeBlock"/>
      </w:pPr>
      <w:r w:rsidRPr="006274B6">
        <w:t xml:space="preserve">                            "accept": "application/json</w:t>
      </w:r>
      <w:r w:rsidR="005D64F1">
        <w:t>;odata=verbose</w:t>
      </w:r>
      <w:r w:rsidRPr="006274B6">
        <w:t>",</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r w:rsidRPr="006274B6">
        <w:t xml:space="preserve">                        success: Results.onSuccess,</w:t>
      </w:r>
    </w:p>
    <w:p w:rsidR="002B6D9F" w:rsidRPr="006274B6" w:rsidRDefault="002B6D9F" w:rsidP="00D73BCE">
      <w:pPr>
        <w:pStyle w:val="LabStepCodeBlock"/>
      </w:pPr>
      <w:r w:rsidRPr="006274B6">
        <w:t xml:space="preserve">                        error: Results.onError</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p>
    <w:p w:rsidR="002B6D9F" w:rsidRPr="006274B6" w:rsidRDefault="002B6D9F" w:rsidP="00D73BCE">
      <w:pPr>
        <w:pStyle w:val="LabStepCodeBlock"/>
      </w:pPr>
      <w:r w:rsidRPr="006274B6">
        <w:t xml:space="preserve">        onSuccess: function (data) {</w:t>
      </w:r>
    </w:p>
    <w:p w:rsidR="002B6D9F" w:rsidRPr="006274B6" w:rsidRDefault="002B6D9F" w:rsidP="00D73BCE">
      <w:pPr>
        <w:pStyle w:val="LabStepCodeBlock"/>
      </w:pPr>
      <w:r w:rsidRPr="006274B6">
        <w:t xml:space="preserve">            var results = </w:t>
      </w:r>
    </w:p>
    <w:p w:rsidR="002B6D9F" w:rsidRPr="006274B6" w:rsidRDefault="002B6D9F" w:rsidP="00D73BCE">
      <w:pPr>
        <w:pStyle w:val="LabStepCodeBlock"/>
      </w:pPr>
      <w:r w:rsidRPr="006274B6">
        <w:t xml:space="preserve">            data.d.query.PrimaryQueryResult</w:t>
      </w:r>
    </w:p>
    <w:p w:rsidR="002B6D9F" w:rsidRPr="006274B6" w:rsidRDefault="002B6D9F" w:rsidP="00D73BCE">
      <w:pPr>
        <w:pStyle w:val="LabStepCodeBlock"/>
      </w:pPr>
      <w:r w:rsidRPr="006274B6">
        <w:t xml:space="preserve">           .RelevantResults.Table.Rows.results;</w:t>
      </w:r>
    </w:p>
    <w:p w:rsidR="002B6D9F" w:rsidRPr="006274B6" w:rsidRDefault="002B6D9F" w:rsidP="00D73BCE">
      <w:pPr>
        <w:pStyle w:val="LabStepCodeBlock"/>
      </w:pPr>
    </w:p>
    <w:p w:rsidR="002B6D9F" w:rsidRPr="006274B6" w:rsidRDefault="002B6D9F" w:rsidP="00D73BCE">
      <w:pPr>
        <w:pStyle w:val="LabStepCodeBlock"/>
      </w:pPr>
      <w:r w:rsidRPr="006274B6">
        <w:t xml:space="preserve">            var html = "&lt;table&gt;";</w:t>
      </w:r>
    </w:p>
    <w:p w:rsidR="002B6D9F" w:rsidRPr="006274B6" w:rsidRDefault="002B6D9F" w:rsidP="00D73BCE">
      <w:pPr>
        <w:pStyle w:val="LabStepCodeBlock"/>
      </w:pPr>
    </w:p>
    <w:p w:rsidR="002B6D9F" w:rsidRPr="006274B6" w:rsidRDefault="002B6D9F" w:rsidP="00D73BCE">
      <w:pPr>
        <w:pStyle w:val="LabStepCodeBlock"/>
      </w:pPr>
      <w:r w:rsidRPr="006274B6">
        <w:t xml:space="preserve">            for (var i = 0; i &lt; results.length; i++) {</w:t>
      </w:r>
    </w:p>
    <w:p w:rsidR="002B6D9F" w:rsidRPr="006274B6" w:rsidRDefault="002B6D9F" w:rsidP="00D73BCE">
      <w:pPr>
        <w:pStyle w:val="LabStepCodeBlock"/>
      </w:pPr>
      <w:r w:rsidRPr="006274B6">
        <w:t xml:space="preserve">                html += "&lt;tr&gt;&lt;td&gt;";</w:t>
      </w:r>
    </w:p>
    <w:p w:rsidR="002B6D9F" w:rsidRPr="006274B6" w:rsidRDefault="002B6D9F" w:rsidP="00D73BCE">
      <w:pPr>
        <w:pStyle w:val="LabStepCodeBlock"/>
      </w:pPr>
      <w:r w:rsidRPr="006274B6">
        <w:t xml:space="preserve">                html += results[i].Cells.results[3].Value;</w:t>
      </w:r>
    </w:p>
    <w:p w:rsidR="002B6D9F" w:rsidRPr="006274B6" w:rsidRDefault="002B6D9F" w:rsidP="00D73BCE">
      <w:pPr>
        <w:pStyle w:val="LabStepCodeBlock"/>
      </w:pPr>
      <w:r w:rsidRPr="006274B6">
        <w:lastRenderedPageBreak/>
        <w:t xml:space="preserve">                html += "&lt;/td&gt;&lt;td&gt;"</w:t>
      </w:r>
    </w:p>
    <w:p w:rsidR="002B6D9F" w:rsidRPr="006274B6" w:rsidRDefault="002B6D9F" w:rsidP="00D73BCE">
      <w:pPr>
        <w:pStyle w:val="LabStepCodeBlock"/>
      </w:pPr>
      <w:r w:rsidRPr="006274B6">
        <w:t xml:space="preserve">                html += results[i].Cells.results[6].Value;</w:t>
      </w:r>
    </w:p>
    <w:p w:rsidR="002B6D9F" w:rsidRPr="006274B6" w:rsidRDefault="002B6D9F" w:rsidP="00D73BCE">
      <w:pPr>
        <w:pStyle w:val="LabStepCodeBlock"/>
      </w:pPr>
      <w:r w:rsidRPr="006274B6">
        <w:t xml:space="preserve">                html += "&lt;/td&gt;&lt;tr&gt;";</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p>
    <w:p w:rsidR="002B6D9F" w:rsidRPr="006274B6" w:rsidRDefault="002B6D9F" w:rsidP="00D73BCE">
      <w:pPr>
        <w:pStyle w:val="LabStepCodeBlock"/>
      </w:pPr>
      <w:r w:rsidRPr="006274B6">
        <w:t xml:space="preserve">            html += "&lt;/table&gt;";</w:t>
      </w:r>
    </w:p>
    <w:p w:rsidR="002B6D9F" w:rsidRPr="006274B6" w:rsidRDefault="002B6D9F" w:rsidP="00D73BCE">
      <w:pPr>
        <w:pStyle w:val="LabStepCodeBlock"/>
      </w:pPr>
      <w:r w:rsidRPr="006274B6">
        <w:t xml:space="preserve">            Results.element.html(html);</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p>
    <w:p w:rsidR="002B6D9F" w:rsidRPr="006274B6" w:rsidRDefault="002B6D9F" w:rsidP="00D73BCE">
      <w:pPr>
        <w:pStyle w:val="LabStepCodeBlock"/>
      </w:pPr>
      <w:r w:rsidRPr="006274B6">
        <w:t xml:space="preserve">        onError: function (err) {</w:t>
      </w:r>
    </w:p>
    <w:p w:rsidR="002B6D9F" w:rsidRPr="006274B6" w:rsidRDefault="002B6D9F" w:rsidP="00D73BCE">
      <w:pPr>
        <w:pStyle w:val="LabStepCodeBlock"/>
      </w:pPr>
      <w:r w:rsidRPr="006274B6">
        <w:t xml:space="preserve">            alert(JSON.stringify(err));</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r w:rsidRPr="006274B6">
        <w:t xml:space="preserve">    }</w:t>
      </w:r>
    </w:p>
    <w:p w:rsidR="002B6D9F" w:rsidRPr="006274B6" w:rsidRDefault="002B6D9F" w:rsidP="00D73BCE">
      <w:pPr>
        <w:pStyle w:val="LabStepCodeBlock"/>
      </w:pPr>
    </w:p>
    <w:p w:rsidR="002B6D9F" w:rsidRPr="006274B6" w:rsidRDefault="002B6D9F" w:rsidP="00D73BCE">
      <w:pPr>
        <w:pStyle w:val="LabStepCodeBlock"/>
      </w:pPr>
      <w:r w:rsidRPr="006274B6">
        <w:t xml:space="preserve">    Results.init($('#resultsDiv'));</w:t>
      </w:r>
    </w:p>
    <w:p w:rsidR="002B6D9F" w:rsidRPr="006274B6" w:rsidRDefault="002B6D9F" w:rsidP="00D73BCE">
      <w:pPr>
        <w:pStyle w:val="LabStepCodeBlock"/>
      </w:pPr>
      <w:r w:rsidRPr="006274B6">
        <w:t xml:space="preserve">    Results.load();</w:t>
      </w:r>
    </w:p>
    <w:p w:rsidR="002B6D9F" w:rsidRPr="006274B6" w:rsidRDefault="002B6D9F" w:rsidP="00D73BCE">
      <w:pPr>
        <w:pStyle w:val="LabStepCodeBlock"/>
      </w:pPr>
    </w:p>
    <w:p w:rsidR="002B6D9F" w:rsidRPr="006274B6" w:rsidRDefault="002B6D9F" w:rsidP="00D73BCE">
      <w:pPr>
        <w:pStyle w:val="LabStepCodeBlock"/>
      </w:pPr>
      <w:r w:rsidRPr="006274B6">
        <w:t>}</w:t>
      </w:r>
    </w:p>
    <w:p w:rsidR="002C493A" w:rsidRDefault="002C493A" w:rsidP="002B6D9F">
      <w:pPr>
        <w:pStyle w:val="LabStepNumbered"/>
      </w:pPr>
      <w:r>
        <w:t>Grant the app necessary permissions:</w:t>
      </w:r>
    </w:p>
    <w:p w:rsidR="002B6D9F" w:rsidRPr="006274B6" w:rsidRDefault="002C493A" w:rsidP="00B66038">
      <w:pPr>
        <w:pStyle w:val="LabStepNumberedLevel2"/>
      </w:pPr>
      <w:r>
        <w:t xml:space="preserve">Right-click the </w:t>
      </w:r>
      <w:r w:rsidR="002B6D9F" w:rsidRPr="002C493A">
        <w:rPr>
          <w:b/>
        </w:rPr>
        <w:t xml:space="preserve">AppManifest.xml </w:t>
      </w:r>
      <w:r>
        <w:t xml:space="preserve">file in the </w:t>
      </w:r>
      <w:r w:rsidRPr="002C493A">
        <w:rPr>
          <w:b/>
        </w:rPr>
        <w:t>Solution Explorer</w:t>
      </w:r>
      <w:r>
        <w:t xml:space="preserve"> tool window and select </w:t>
      </w:r>
      <w:r w:rsidRPr="002C493A">
        <w:rPr>
          <w:b/>
        </w:rPr>
        <w:t>Open</w:t>
      </w:r>
      <w:r w:rsidR="002B6D9F" w:rsidRPr="006274B6">
        <w:t>.</w:t>
      </w:r>
    </w:p>
    <w:p w:rsidR="00BA29FD" w:rsidRDefault="00625493" w:rsidP="00B66038">
      <w:pPr>
        <w:pStyle w:val="LabStepNumberedLevel2"/>
      </w:pPr>
      <w:r>
        <w:t xml:space="preserve">On </w:t>
      </w:r>
      <w:r w:rsidR="002B6D9F" w:rsidRPr="006274B6">
        <w:t xml:space="preserve">the </w:t>
      </w:r>
      <w:r w:rsidR="002B6D9F" w:rsidRPr="00BA29FD">
        <w:rPr>
          <w:b/>
        </w:rPr>
        <w:t>Permission</w:t>
      </w:r>
      <w:r>
        <w:rPr>
          <w:b/>
        </w:rPr>
        <w:t>s</w:t>
      </w:r>
      <w:r w:rsidR="002B6D9F" w:rsidRPr="00625493">
        <w:t xml:space="preserve"> </w:t>
      </w:r>
      <w:r w:rsidRPr="00625493">
        <w:t xml:space="preserve">tab </w:t>
      </w:r>
      <w:r w:rsidR="00BA29FD">
        <w:t>use the following values to create the permission:</w:t>
      </w:r>
    </w:p>
    <w:p w:rsidR="002B6D9F" w:rsidRDefault="00BA29FD" w:rsidP="00B66038">
      <w:pPr>
        <w:pStyle w:val="LabStepNumberedLevel3"/>
      </w:pPr>
      <w:r w:rsidRPr="00BA29FD">
        <w:rPr>
          <w:b/>
        </w:rPr>
        <w:t>Scope:</w:t>
      </w:r>
      <w:r w:rsidRPr="00BA29FD">
        <w:t xml:space="preserve"> Search</w:t>
      </w:r>
    </w:p>
    <w:p w:rsidR="002B6D9F" w:rsidRPr="006274B6" w:rsidRDefault="00BA29FD" w:rsidP="00B66038">
      <w:pPr>
        <w:pStyle w:val="LabStepNumberedLevel3"/>
      </w:pPr>
      <w:r w:rsidRPr="00BA29FD">
        <w:rPr>
          <w:b/>
        </w:rPr>
        <w:t>Permission:</w:t>
      </w:r>
      <w:r>
        <w:t xml:space="preserve"> </w:t>
      </w:r>
      <w:proofErr w:type="spellStart"/>
      <w:r w:rsidR="002B6D9F" w:rsidRPr="006274B6">
        <w:t>QueryAsUserIgnoreAppPrincipal</w:t>
      </w:r>
      <w:proofErr w:type="spellEnd"/>
    </w:p>
    <w:p w:rsidR="00BA29FD" w:rsidRDefault="00BA29FD" w:rsidP="00BA29FD">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rsidR="00BA29FD" w:rsidRDefault="00BA29FD" w:rsidP="00BA29FD">
      <w:pPr>
        <w:pStyle w:val="Heading4"/>
      </w:pPr>
      <w:r>
        <w:t>Build and Test the Project</w:t>
      </w:r>
    </w:p>
    <w:p w:rsidR="00BA29FD" w:rsidRDefault="00BA29FD" w:rsidP="00B66038">
      <w:pPr>
        <w:pStyle w:val="LabStepNumbered"/>
      </w:pPr>
      <w:r>
        <w:t>Build and test your application</w:t>
      </w:r>
      <w:r w:rsidRPr="00E728BB">
        <w:t xml:space="preserve"> </w:t>
      </w:r>
      <w:r>
        <w:t xml:space="preserve">by </w:t>
      </w:r>
      <w:r w:rsidRPr="00E728BB">
        <w:t>press</w:t>
      </w:r>
      <w:r>
        <w:t>ing</w:t>
      </w:r>
      <w:r w:rsidRPr="00E728BB">
        <w:t xml:space="preserve"> </w:t>
      </w:r>
      <w:r w:rsidRPr="00BA29FD">
        <w:rPr>
          <w:b/>
        </w:rPr>
        <w:t>[F5]</w:t>
      </w:r>
      <w:r w:rsidRPr="00E728BB">
        <w:t xml:space="preserve"> or </w:t>
      </w:r>
      <w:r w:rsidRPr="00BA29FD">
        <w:rPr>
          <w:b/>
        </w:rPr>
        <w:t xml:space="preserve">Debug </w:t>
      </w:r>
      <w:r w:rsidRPr="00586B67">
        <w:rPr>
          <w:b/>
        </w:rPr>
        <w:sym w:font="Wingdings" w:char="F0E0"/>
      </w:r>
      <w:r w:rsidRPr="00BA29FD">
        <w:rPr>
          <w:b/>
        </w:rPr>
        <w:t xml:space="preserve"> Start Debugging</w:t>
      </w:r>
      <w:r w:rsidRPr="00E728BB">
        <w:t xml:space="preserve">. </w:t>
      </w:r>
    </w:p>
    <w:p w:rsidR="00BA29FD" w:rsidRDefault="00BA29FD" w:rsidP="00BA29FD">
      <w:pPr>
        <w:pStyle w:val="LabStepNumbered"/>
      </w:pPr>
      <w:r>
        <w:t xml:space="preserve">Once the solution has been deployed, Internet Explorer will launch and navigate to the </w:t>
      </w:r>
      <w:hyperlink r:id="rId27" w:history="1">
        <w:r w:rsidR="00625493" w:rsidRPr="001E13F5">
          <w:rPr>
            <w:rStyle w:val="Hyperlink"/>
          </w:rPr>
          <w:t>http://searchdev.wingtip.com</w:t>
        </w:r>
      </w:hyperlink>
      <w:r w:rsidR="00625493">
        <w:t xml:space="preserve"> </w:t>
      </w:r>
      <w:r>
        <w:t>site.</w:t>
      </w:r>
    </w:p>
    <w:p w:rsidR="002B6D9F" w:rsidRPr="006274B6" w:rsidRDefault="002B6D9F" w:rsidP="002B6D9F">
      <w:pPr>
        <w:pStyle w:val="LabStepNumbered"/>
      </w:pPr>
      <w:r w:rsidRPr="006274B6">
        <w:t xml:space="preserve">When prompted by SharePoint to grant permissions, click </w:t>
      </w:r>
      <w:r w:rsidRPr="00FF3220">
        <w:rPr>
          <w:b/>
        </w:rPr>
        <w:t>Trust It</w:t>
      </w:r>
      <w:r w:rsidRPr="006274B6">
        <w:t>.</w:t>
      </w:r>
    </w:p>
    <w:p w:rsidR="00FF3220" w:rsidRDefault="00FF3220" w:rsidP="002B6D9F">
      <w:pPr>
        <w:pStyle w:val="LabStepNumbered"/>
      </w:pPr>
      <w:r>
        <w:t xml:space="preserve">On the </w:t>
      </w:r>
      <w:r w:rsidRPr="00FF3220">
        <w:rPr>
          <w:b/>
        </w:rPr>
        <w:t>Site Contents &gt; Your Apps</w:t>
      </w:r>
      <w:r>
        <w:t xml:space="preserve">, click the </w:t>
      </w:r>
      <w:r w:rsidRPr="00FF3220">
        <w:rPr>
          <w:b/>
        </w:rPr>
        <w:t>Search App</w:t>
      </w:r>
      <w:r>
        <w:t xml:space="preserve"> in the </w:t>
      </w:r>
      <w:r w:rsidRPr="00FF3220">
        <w:rPr>
          <w:b/>
        </w:rPr>
        <w:t>Lists, Libraries and other Apps</w:t>
      </w:r>
      <w:r>
        <w:t xml:space="preserve"> section.</w:t>
      </w:r>
    </w:p>
    <w:p w:rsidR="002B6D9F" w:rsidRPr="006274B6" w:rsidRDefault="002B6D9F" w:rsidP="00FF3220">
      <w:pPr>
        <w:pStyle w:val="LabStepNumbered"/>
      </w:pPr>
      <w:r w:rsidRPr="006274B6">
        <w:t xml:space="preserve">You should now see a text box and button. Try entering a search term </w:t>
      </w:r>
      <w:r w:rsidR="00FF3220">
        <w:t xml:space="preserve">such as </w:t>
      </w:r>
      <w:r w:rsidR="00FF3220" w:rsidRPr="00FF3220">
        <w:rPr>
          <w:b/>
        </w:rPr>
        <w:t>arguments</w:t>
      </w:r>
      <w:r w:rsidR="00FF3220">
        <w:t xml:space="preserve"> </w:t>
      </w:r>
      <w:r w:rsidRPr="006274B6">
        <w:t xml:space="preserve">and clicking the button. Results should subsequently appear </w:t>
      </w:r>
      <w:bookmarkEnd w:id="1"/>
      <w:r w:rsidR="00FF3220">
        <w:t>below the search box:</w:t>
      </w:r>
      <w:r w:rsidR="00FF3220" w:rsidRPr="006274B6">
        <w:t xml:space="preserve"> </w:t>
      </w:r>
    </w:p>
    <w:p w:rsidR="00487314" w:rsidRDefault="00FF3220" w:rsidP="00F8492B">
      <w:pPr>
        <w:pStyle w:val="LabStepScreenshot"/>
      </w:pPr>
      <w:r>
        <w:rPr>
          <w:noProof/>
        </w:rPr>
        <w:drawing>
          <wp:inline distT="0" distB="0" distL="0" distR="0">
            <wp:extent cx="4720856" cy="2754860"/>
            <wp:effectExtent l="0" t="0" r="3810" b="0"/>
            <wp:docPr id="16" name="Picture 16" descr="C:\Users\ANDREW~1.RIV\AppData\Local\Temp\SNAGHTMLa290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DREW~1.RIV\AppData\Local\Temp\SNAGHTMLa29024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4527" cy="2768673"/>
                    </a:xfrm>
                    <a:prstGeom prst="rect">
                      <a:avLst/>
                    </a:prstGeom>
                    <a:noFill/>
                    <a:ln>
                      <a:noFill/>
                    </a:ln>
                  </pic:spPr>
                </pic:pic>
              </a:graphicData>
            </a:graphic>
          </wp:inline>
        </w:drawing>
      </w:r>
    </w:p>
    <w:p w:rsidR="00FF3220" w:rsidRPr="00EB1ADF" w:rsidRDefault="00FF3220" w:rsidP="00FF3220">
      <w:r>
        <w:t>In this exercise you created a SharePoint-Hosted app that used the Search REST API to issue a query and display the results.</w:t>
      </w:r>
    </w:p>
    <w:sectPr w:rsidR="00FF3220" w:rsidRPr="00EB1ADF" w:rsidSect="00487314">
      <w:headerReference w:type="default" r:id="rId29"/>
      <w:footerReference w:type="default" r:id="rId30"/>
      <w:headerReference w:type="first" r:id="rId31"/>
      <w:footerReference w:type="first" r:id="rId32"/>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06D" w:rsidRDefault="00E0106D" w:rsidP="005F53BE">
      <w:pPr>
        <w:spacing w:before="0" w:after="0"/>
      </w:pPr>
      <w:r>
        <w:separator/>
      </w:r>
    </w:p>
  </w:endnote>
  <w:endnote w:type="continuationSeparator" w:id="0">
    <w:p w:rsidR="00E0106D" w:rsidRDefault="00E0106D"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33A" w:rsidRDefault="00F7433A"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0B350C">
      <w:rPr>
        <w:noProof/>
      </w:rPr>
      <w:t>9</w:t>
    </w:r>
    <w:r>
      <w:fldChar w:fldCharType="end"/>
    </w:r>
  </w:p>
  <w:p w:rsidR="00F7433A" w:rsidRPr="00487314" w:rsidRDefault="00F7433A" w:rsidP="00487314">
    <w:pPr>
      <w:pStyle w:val="Footer"/>
      <w:pBdr>
        <w:top w:val="single" w:sz="4" w:space="0" w:color="auto"/>
      </w:pBdr>
    </w:pPr>
    <w:r>
      <w:t>www.CriticalPathTraining.com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33A" w:rsidRDefault="00F7433A"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0B350C">
      <w:rPr>
        <w:noProof/>
      </w:rPr>
      <w:t>1</w:t>
    </w:r>
    <w:r>
      <w:fldChar w:fldCharType="end"/>
    </w:r>
  </w:p>
  <w:p w:rsidR="00F7433A" w:rsidRPr="00487314" w:rsidRDefault="00F7433A"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06D" w:rsidRDefault="00E0106D" w:rsidP="005F53BE">
      <w:pPr>
        <w:spacing w:before="0" w:after="0"/>
      </w:pPr>
      <w:r>
        <w:separator/>
      </w:r>
    </w:p>
  </w:footnote>
  <w:footnote w:type="continuationSeparator" w:id="0">
    <w:p w:rsidR="00E0106D" w:rsidRDefault="00E0106D" w:rsidP="005F53B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33A" w:rsidRDefault="00F7433A" w:rsidP="00487314">
    <w:pPr>
      <w:pStyle w:val="Header"/>
      <w:pBdr>
        <w:bottom w:val="single" w:sz="4" w:space="0" w:color="auto"/>
      </w:pBdr>
      <w:spacing w:before="240"/>
    </w:pPr>
    <w:r>
      <w:t>DO NOT UPDATE - Course Title Placeholder</w:t>
    </w:r>
  </w:p>
  <w:p w:rsidR="00F7433A" w:rsidRDefault="00F7433A" w:rsidP="00487314">
    <w:pPr>
      <w:pStyle w:val="Header"/>
      <w:pBdr>
        <w:bottom w:val="single" w:sz="4" w:space="0" w:color="auto"/>
      </w:pBdr>
      <w:spacing w:before="240"/>
    </w:pPr>
    <w:r>
      <w:t>Module Name Placeholder</w:t>
    </w:r>
    <w:r>
      <w:tab/>
    </w:r>
    <w:r>
      <w:tab/>
      <w:t xml:space="preserve">Version </w:t>
    </w:r>
    <w:proofErr w:type="spellStart"/>
    <w:r>
      <w:t>x.x</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33A" w:rsidRDefault="00F7433A" w:rsidP="00487314">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nsid w:val="2946127D"/>
    <w:multiLevelType w:val="multilevel"/>
    <w:tmpl w:val="A70A9C82"/>
    <w:numStyleLink w:val="LabStepsTemplate"/>
  </w:abstractNum>
  <w:abstractNum w:abstractNumId="13">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5">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7">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8">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19">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2">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3">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5">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8">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29">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1">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2">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3">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4">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5">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6">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8">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39">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4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1">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2">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4">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5">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6">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47">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9"/>
  </w:num>
  <w:num w:numId="3">
    <w:abstractNumId w:val="33"/>
  </w:num>
  <w:num w:numId="4">
    <w:abstractNumId w:val="19"/>
  </w:num>
  <w:num w:numId="5">
    <w:abstractNumId w:val="20"/>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5"/>
  </w:num>
  <w:num w:numId="21">
    <w:abstractNumId w:val="36"/>
  </w:num>
  <w:num w:numId="22">
    <w:abstractNumId w:val="12"/>
  </w:num>
  <w:num w:numId="23">
    <w:abstractNumId w:val="2"/>
  </w:num>
  <w:num w:numId="24">
    <w:abstractNumId w:val="42"/>
  </w:num>
  <w:num w:numId="25">
    <w:abstractNumId w:val="41"/>
  </w:num>
  <w:num w:numId="26">
    <w:abstractNumId w:val="37"/>
  </w:num>
  <w:num w:numId="27">
    <w:abstractNumId w:val="47"/>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D9F"/>
    <w:rsid w:val="00003045"/>
    <w:rsid w:val="00072406"/>
    <w:rsid w:val="000B350C"/>
    <w:rsid w:val="000C3F7F"/>
    <w:rsid w:val="000E67B2"/>
    <w:rsid w:val="000F53EC"/>
    <w:rsid w:val="001170EA"/>
    <w:rsid w:val="001254F1"/>
    <w:rsid w:val="00136B0C"/>
    <w:rsid w:val="001403F1"/>
    <w:rsid w:val="00163008"/>
    <w:rsid w:val="00180351"/>
    <w:rsid w:val="00182D1B"/>
    <w:rsid w:val="00191828"/>
    <w:rsid w:val="002131EB"/>
    <w:rsid w:val="00223B5C"/>
    <w:rsid w:val="0024697B"/>
    <w:rsid w:val="00253A8B"/>
    <w:rsid w:val="00264057"/>
    <w:rsid w:val="00286AC8"/>
    <w:rsid w:val="002B2640"/>
    <w:rsid w:val="002B6D9F"/>
    <w:rsid w:val="002C493A"/>
    <w:rsid w:val="00311FC4"/>
    <w:rsid w:val="00316DD2"/>
    <w:rsid w:val="003411BD"/>
    <w:rsid w:val="00381883"/>
    <w:rsid w:val="003A0703"/>
    <w:rsid w:val="003B6097"/>
    <w:rsid w:val="00406385"/>
    <w:rsid w:val="00407831"/>
    <w:rsid w:val="00447710"/>
    <w:rsid w:val="0048025F"/>
    <w:rsid w:val="00487314"/>
    <w:rsid w:val="00487CCC"/>
    <w:rsid w:val="00491535"/>
    <w:rsid w:val="004A1294"/>
    <w:rsid w:val="004A225A"/>
    <w:rsid w:val="004A256D"/>
    <w:rsid w:val="004D023D"/>
    <w:rsid w:val="004D4473"/>
    <w:rsid w:val="004F5D16"/>
    <w:rsid w:val="00516B63"/>
    <w:rsid w:val="00521970"/>
    <w:rsid w:val="00596D78"/>
    <w:rsid w:val="005D64F1"/>
    <w:rsid w:val="005F53BE"/>
    <w:rsid w:val="005F78B5"/>
    <w:rsid w:val="00625493"/>
    <w:rsid w:val="006274A0"/>
    <w:rsid w:val="006D1598"/>
    <w:rsid w:val="006E0D86"/>
    <w:rsid w:val="00707872"/>
    <w:rsid w:val="007778F1"/>
    <w:rsid w:val="007846A3"/>
    <w:rsid w:val="007C75A5"/>
    <w:rsid w:val="007E3B2D"/>
    <w:rsid w:val="00831339"/>
    <w:rsid w:val="00847F3E"/>
    <w:rsid w:val="00865929"/>
    <w:rsid w:val="008A5E69"/>
    <w:rsid w:val="008F3072"/>
    <w:rsid w:val="00935FE7"/>
    <w:rsid w:val="00941D1D"/>
    <w:rsid w:val="00972138"/>
    <w:rsid w:val="009742DC"/>
    <w:rsid w:val="0098398E"/>
    <w:rsid w:val="009843EB"/>
    <w:rsid w:val="00987253"/>
    <w:rsid w:val="009D76A3"/>
    <w:rsid w:val="009F607B"/>
    <w:rsid w:val="00A24888"/>
    <w:rsid w:val="00A833BD"/>
    <w:rsid w:val="00AB027E"/>
    <w:rsid w:val="00AE10EF"/>
    <w:rsid w:val="00AE3FC7"/>
    <w:rsid w:val="00B07647"/>
    <w:rsid w:val="00B10F9D"/>
    <w:rsid w:val="00B1646A"/>
    <w:rsid w:val="00B312C4"/>
    <w:rsid w:val="00B51FFD"/>
    <w:rsid w:val="00B53649"/>
    <w:rsid w:val="00B5593C"/>
    <w:rsid w:val="00B62437"/>
    <w:rsid w:val="00B66038"/>
    <w:rsid w:val="00BA29FD"/>
    <w:rsid w:val="00C329F4"/>
    <w:rsid w:val="00C65780"/>
    <w:rsid w:val="00C958A3"/>
    <w:rsid w:val="00CC2F23"/>
    <w:rsid w:val="00CE28B8"/>
    <w:rsid w:val="00D103D2"/>
    <w:rsid w:val="00D70C7E"/>
    <w:rsid w:val="00D73BCE"/>
    <w:rsid w:val="00DB05E8"/>
    <w:rsid w:val="00DB5109"/>
    <w:rsid w:val="00DB65A1"/>
    <w:rsid w:val="00DD1952"/>
    <w:rsid w:val="00DD1C86"/>
    <w:rsid w:val="00E00875"/>
    <w:rsid w:val="00E0106D"/>
    <w:rsid w:val="00E243D4"/>
    <w:rsid w:val="00E65603"/>
    <w:rsid w:val="00E66D0E"/>
    <w:rsid w:val="00E80717"/>
    <w:rsid w:val="00EB1ADF"/>
    <w:rsid w:val="00EC4E9E"/>
    <w:rsid w:val="00EE11D5"/>
    <w:rsid w:val="00F00A66"/>
    <w:rsid w:val="00F05E2A"/>
    <w:rsid w:val="00F11136"/>
    <w:rsid w:val="00F33A1D"/>
    <w:rsid w:val="00F479BE"/>
    <w:rsid w:val="00F579C7"/>
    <w:rsid w:val="00F70CB8"/>
    <w:rsid w:val="00F7433A"/>
    <w:rsid w:val="00F8492B"/>
    <w:rsid w:val="00FF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53"/>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87253"/>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987253"/>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987253"/>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987253"/>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98725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53"/>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987253"/>
    <w:rPr>
      <w:rFonts w:ascii="Arial Black" w:hAnsi="Arial Black"/>
      <w:sz w:val="28"/>
    </w:rPr>
  </w:style>
  <w:style w:type="character" w:customStyle="1" w:styleId="Heading3Char">
    <w:name w:val="Heading 3 Char"/>
    <w:basedOn w:val="DefaultParagraphFont"/>
    <w:link w:val="Heading3"/>
    <w:rsid w:val="00987253"/>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987253"/>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87253"/>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872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253"/>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87253"/>
    <w:pPr>
      <w:tabs>
        <w:tab w:val="right" w:leader="dot" w:pos="10786"/>
      </w:tabs>
      <w:spacing w:before="80" w:after="0"/>
      <w:ind w:left="144"/>
    </w:pPr>
    <w:rPr>
      <w:b/>
    </w:rPr>
  </w:style>
  <w:style w:type="paragraph" w:styleId="TOC2">
    <w:name w:val="toc 2"/>
    <w:basedOn w:val="Normal"/>
    <w:next w:val="Normal"/>
    <w:autoRedefine/>
    <w:uiPriority w:val="39"/>
    <w:unhideWhenUsed/>
    <w:rsid w:val="00987253"/>
    <w:pPr>
      <w:tabs>
        <w:tab w:val="right" w:leader="dot" w:pos="10790"/>
      </w:tabs>
      <w:spacing w:before="40" w:after="40"/>
      <w:ind w:left="288"/>
    </w:pPr>
    <w:rPr>
      <w:sz w:val="18"/>
    </w:rPr>
  </w:style>
  <w:style w:type="character" w:styleId="Hyperlink">
    <w:name w:val="Hyperlink"/>
    <w:basedOn w:val="DefaultParagraphFont"/>
    <w:uiPriority w:val="99"/>
    <w:unhideWhenUsed/>
    <w:rsid w:val="00987253"/>
    <w:rPr>
      <w:color w:val="0000FF" w:themeColor="hyperlink"/>
      <w:u w:val="single"/>
    </w:rPr>
  </w:style>
  <w:style w:type="character" w:styleId="BookTitle">
    <w:name w:val="Book Title"/>
    <w:basedOn w:val="DefaultParagraphFont"/>
    <w:uiPriority w:val="33"/>
    <w:rsid w:val="00987253"/>
    <w:rPr>
      <w:b/>
      <w:bCs/>
      <w:smallCaps/>
      <w:spacing w:val="5"/>
      <w:sz w:val="48"/>
    </w:rPr>
  </w:style>
  <w:style w:type="paragraph" w:styleId="Title">
    <w:name w:val="Title"/>
    <w:basedOn w:val="Normal"/>
    <w:next w:val="Normal"/>
    <w:link w:val="TitleChar"/>
    <w:uiPriority w:val="10"/>
    <w:unhideWhenUsed/>
    <w:rsid w:val="00987253"/>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87253"/>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987253"/>
    <w:pPr>
      <w:spacing w:after="0" w:line="240" w:lineRule="auto"/>
    </w:pPr>
    <w:rPr>
      <w:rFonts w:eastAsiaTheme="minorEastAsia"/>
    </w:rPr>
  </w:style>
  <w:style w:type="character" w:customStyle="1" w:styleId="NoSpacingChar">
    <w:name w:val="No Spacing Char"/>
    <w:basedOn w:val="DefaultParagraphFont"/>
    <w:link w:val="NoSpacing"/>
    <w:uiPriority w:val="4"/>
    <w:rsid w:val="00987253"/>
    <w:rPr>
      <w:rFonts w:eastAsiaTheme="minorEastAsia"/>
    </w:rPr>
  </w:style>
  <w:style w:type="paragraph" w:styleId="Header">
    <w:name w:val="header"/>
    <w:basedOn w:val="Normal"/>
    <w:link w:val="HeaderChar"/>
    <w:uiPriority w:val="99"/>
    <w:unhideWhenUsed/>
    <w:rsid w:val="00987253"/>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87253"/>
    <w:rPr>
      <w:rFonts w:ascii="Arial" w:hAnsi="Arial"/>
      <w:color w:val="292929"/>
      <w:sz w:val="16"/>
    </w:rPr>
  </w:style>
  <w:style w:type="paragraph" w:styleId="Footer">
    <w:name w:val="footer"/>
    <w:basedOn w:val="Normal"/>
    <w:link w:val="FooterChar"/>
    <w:uiPriority w:val="99"/>
    <w:unhideWhenUsed/>
    <w:rsid w:val="00987253"/>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87253"/>
    <w:rPr>
      <w:rFonts w:ascii="Arial" w:hAnsi="Arial"/>
      <w:color w:val="292929"/>
      <w:sz w:val="16"/>
    </w:rPr>
  </w:style>
  <w:style w:type="paragraph" w:customStyle="1" w:styleId="LabExercise">
    <w:name w:val="Lab Exercise"/>
    <w:basedOn w:val="Normal"/>
    <w:next w:val="Normal"/>
    <w:qFormat/>
    <w:rsid w:val="0048025F"/>
    <w:pPr>
      <w:spacing w:before="0" w:after="200" w:line="276" w:lineRule="auto"/>
    </w:pPr>
    <w:rPr>
      <w:b/>
    </w:rPr>
  </w:style>
  <w:style w:type="paragraph" w:styleId="ListParagraph">
    <w:name w:val="List Paragraph"/>
    <w:basedOn w:val="Normal"/>
    <w:next w:val="Normal"/>
    <w:uiPriority w:val="34"/>
    <w:rsid w:val="00987253"/>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8725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87253"/>
    <w:rPr>
      <w:rFonts w:ascii="Lucida Console" w:hAnsi="Lucida Console" w:cs="Courier New"/>
      <w:b/>
      <w:spacing w:val="-6"/>
      <w:sz w:val="18"/>
    </w:rPr>
  </w:style>
  <w:style w:type="paragraph" w:customStyle="1" w:styleId="NumberedBullet">
    <w:name w:val="Numbered Bullet"/>
    <w:basedOn w:val="ListParagraph"/>
    <w:uiPriority w:val="5"/>
    <w:unhideWhenUsed/>
    <w:rsid w:val="00987253"/>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98725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987253"/>
    <w:pPr>
      <w:spacing w:before="0" w:after="0"/>
    </w:pPr>
    <w:rPr>
      <w:szCs w:val="20"/>
    </w:rPr>
  </w:style>
  <w:style w:type="character" w:customStyle="1" w:styleId="FootnoteTextChar">
    <w:name w:val="Footnote Text Char"/>
    <w:basedOn w:val="DefaultParagraphFont"/>
    <w:link w:val="FootnoteText"/>
    <w:uiPriority w:val="99"/>
    <w:semiHidden/>
    <w:rsid w:val="00987253"/>
    <w:rPr>
      <w:rFonts w:ascii="Arial" w:hAnsi="Arial"/>
      <w:color w:val="262626" w:themeColor="text1" w:themeTint="D9"/>
      <w:sz w:val="20"/>
      <w:szCs w:val="20"/>
    </w:rPr>
  </w:style>
  <w:style w:type="table" w:styleId="LightShading-Accent4">
    <w:name w:val="Light Shading Accent 4"/>
    <w:basedOn w:val="TableNormal"/>
    <w:uiPriority w:val="60"/>
    <w:rsid w:val="0098725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987253"/>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8725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8725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872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8725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987253"/>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87253"/>
    <w:pPr>
      <w:tabs>
        <w:tab w:val="num" w:pos="360"/>
      </w:tabs>
      <w:ind w:left="360" w:hanging="360"/>
      <w:contextualSpacing/>
    </w:pPr>
  </w:style>
  <w:style w:type="character" w:customStyle="1" w:styleId="InLineUrl">
    <w:name w:val="InLineUrl"/>
    <w:basedOn w:val="DefaultParagraphFont"/>
    <w:qFormat/>
    <w:rsid w:val="00987253"/>
    <w:rPr>
      <w:rFonts w:ascii="Arial" w:hAnsi="Arial"/>
      <w:b/>
      <w:sz w:val="18"/>
    </w:rPr>
  </w:style>
  <w:style w:type="paragraph" w:customStyle="1" w:styleId="LabStepNumbered">
    <w:name w:val="Lab Step Numbered"/>
    <w:link w:val="LabStepNumberedChar"/>
    <w:qFormat/>
    <w:rsid w:val="00987253"/>
    <w:pPr>
      <w:numPr>
        <w:numId w:val="24"/>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987253"/>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5F53BE"/>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987253"/>
    <w:pPr>
      <w:numPr>
        <w:numId w:val="0"/>
      </w:numPr>
      <w:spacing w:before="40"/>
      <w:ind w:left="720"/>
    </w:pPr>
  </w:style>
  <w:style w:type="character" w:customStyle="1" w:styleId="LabStepScreenshotFrame">
    <w:name w:val="Lab Step Screenshot Frame"/>
    <w:basedOn w:val="DefaultParagraphFont"/>
    <w:uiPriority w:val="1"/>
    <w:qFormat/>
    <w:rsid w:val="00987253"/>
    <w:rPr>
      <w:noProof/>
      <w:bdr w:val="single" w:sz="2" w:space="0" w:color="DDDDDD"/>
    </w:rPr>
  </w:style>
  <w:style w:type="paragraph" w:customStyle="1" w:styleId="LabExerciseCallout">
    <w:name w:val="Lab Exercise Callout"/>
    <w:basedOn w:val="LabExerciseLeadIn"/>
    <w:qFormat/>
    <w:rsid w:val="00987253"/>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48025F"/>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87253"/>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987253"/>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8725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8725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987253"/>
    <w:rPr>
      <w:rFonts w:ascii="Arial" w:hAnsi="Arial"/>
      <w:b/>
      <w:iCs/>
      <w:sz w:val="16"/>
    </w:rPr>
  </w:style>
  <w:style w:type="character" w:customStyle="1" w:styleId="InlindeCode">
    <w:name w:val="InlindeCode"/>
    <w:basedOn w:val="DefaultParagraphFont"/>
    <w:qFormat/>
    <w:rsid w:val="00987253"/>
    <w:rPr>
      <w:rFonts w:ascii="Lucida Console" w:hAnsi="Lucida Console"/>
      <w:b/>
      <w:sz w:val="16"/>
    </w:rPr>
  </w:style>
  <w:style w:type="table" w:customStyle="1" w:styleId="LabStepTable">
    <w:name w:val="Lab Step Table"/>
    <w:basedOn w:val="TableGrid"/>
    <w:uiPriority w:val="99"/>
    <w:rsid w:val="00987253"/>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48025F"/>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987253"/>
    <w:pPr>
      <w:ind w:left="792"/>
    </w:pPr>
  </w:style>
  <w:style w:type="paragraph" w:customStyle="1" w:styleId="LabStepScreenshotLevel2">
    <w:name w:val="Lab Step Screenshot Level 2"/>
    <w:basedOn w:val="LabStepScreenshot"/>
    <w:uiPriority w:val="2"/>
    <w:qFormat/>
    <w:rsid w:val="00987253"/>
    <w:pPr>
      <w:ind w:left="720"/>
    </w:pPr>
    <w:rPr>
      <w:noProof/>
    </w:rPr>
  </w:style>
  <w:style w:type="paragraph" w:customStyle="1" w:styleId="LabStepTableTextHeader">
    <w:name w:val="Lab Step Table Text Header"/>
    <w:basedOn w:val="LabStepTableText"/>
    <w:next w:val="LabStepTableText"/>
    <w:qFormat/>
    <w:rsid w:val="0048025F"/>
    <w:rPr>
      <w:b/>
    </w:rPr>
  </w:style>
  <w:style w:type="paragraph" w:customStyle="1" w:styleId="LabStepTableParagraph">
    <w:name w:val="Lab Step Table Paragraph"/>
    <w:basedOn w:val="LabStepNumbered"/>
    <w:qFormat/>
    <w:rsid w:val="0048025F"/>
    <w:pPr>
      <w:numPr>
        <w:numId w:val="0"/>
      </w:numPr>
    </w:pPr>
  </w:style>
  <w:style w:type="paragraph" w:styleId="TOCHeading">
    <w:name w:val="TOC Heading"/>
    <w:basedOn w:val="Heading1"/>
    <w:next w:val="Normal"/>
    <w:uiPriority w:val="39"/>
    <w:semiHidden/>
    <w:unhideWhenUsed/>
    <w:qFormat/>
    <w:rsid w:val="00987253"/>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987253"/>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87253"/>
    <w:rPr>
      <w:sz w:val="16"/>
      <w:szCs w:val="16"/>
    </w:rPr>
  </w:style>
  <w:style w:type="paragraph" w:styleId="CommentText">
    <w:name w:val="annotation text"/>
    <w:basedOn w:val="Normal"/>
    <w:link w:val="CommentTextChar"/>
    <w:uiPriority w:val="99"/>
    <w:semiHidden/>
    <w:unhideWhenUsed/>
    <w:rsid w:val="00987253"/>
    <w:rPr>
      <w:szCs w:val="20"/>
    </w:rPr>
  </w:style>
  <w:style w:type="character" w:customStyle="1" w:styleId="CommentTextChar">
    <w:name w:val="Comment Text Char"/>
    <w:basedOn w:val="DefaultParagraphFont"/>
    <w:link w:val="CommentText"/>
    <w:uiPriority w:val="99"/>
    <w:semiHidden/>
    <w:rsid w:val="00987253"/>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87253"/>
    <w:rPr>
      <w:b/>
      <w:bCs/>
    </w:rPr>
  </w:style>
  <w:style w:type="character" w:customStyle="1" w:styleId="CommentSubjectChar">
    <w:name w:val="Comment Subject Char"/>
    <w:basedOn w:val="CommentTextChar"/>
    <w:link w:val="CommentSubject"/>
    <w:uiPriority w:val="99"/>
    <w:semiHidden/>
    <w:rsid w:val="00987253"/>
    <w:rPr>
      <w:rFonts w:ascii="Arial" w:hAnsi="Arial"/>
      <w:b/>
      <w:bCs/>
      <w:color w:val="262626" w:themeColor="text1" w:themeTint="D9"/>
      <w:sz w:val="20"/>
      <w:szCs w:val="20"/>
    </w:rPr>
  </w:style>
  <w:style w:type="character" w:styleId="Strong">
    <w:name w:val="Strong"/>
    <w:basedOn w:val="DefaultParagraphFont"/>
    <w:uiPriority w:val="23"/>
    <w:rsid w:val="00987253"/>
    <w:rPr>
      <w:b/>
      <w:bCs/>
    </w:rPr>
  </w:style>
  <w:style w:type="paragraph" w:styleId="NormalWeb">
    <w:name w:val="Normal (Web)"/>
    <w:basedOn w:val="Normal"/>
    <w:uiPriority w:val="99"/>
    <w:semiHidden/>
    <w:unhideWhenUsed/>
    <w:rsid w:val="00987253"/>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987253"/>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987253"/>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87253"/>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987253"/>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987253"/>
    <w:pPr>
      <w:spacing w:before="240"/>
      <w:ind w:left="720" w:right="720"/>
    </w:pPr>
    <w:rPr>
      <w:color w:val="1C1C1C"/>
    </w:rPr>
  </w:style>
  <w:style w:type="paragraph" w:customStyle="1" w:styleId="SlidesNotes">
    <w:name w:val="Slides Notes"/>
    <w:basedOn w:val="Normal"/>
    <w:uiPriority w:val="4"/>
    <w:rsid w:val="00987253"/>
    <w:pPr>
      <w:spacing w:before="240"/>
    </w:pPr>
  </w:style>
  <w:style w:type="paragraph" w:customStyle="1" w:styleId="LegalHeader">
    <w:name w:val="Legal Header"/>
    <w:basedOn w:val="Normal"/>
    <w:uiPriority w:val="3"/>
    <w:rsid w:val="00987253"/>
    <w:pPr>
      <w:spacing w:before="600"/>
    </w:pPr>
    <w:rPr>
      <w:b/>
      <w:color w:val="auto"/>
      <w:u w:val="single"/>
    </w:rPr>
  </w:style>
  <w:style w:type="paragraph" w:customStyle="1" w:styleId="LegalBody">
    <w:name w:val="Legal Body"/>
    <w:basedOn w:val="Normal"/>
    <w:uiPriority w:val="3"/>
    <w:rsid w:val="00987253"/>
    <w:rPr>
      <w:sz w:val="18"/>
    </w:rPr>
  </w:style>
  <w:style w:type="paragraph" w:customStyle="1" w:styleId="CourseInfo">
    <w:name w:val="Course Info"/>
    <w:basedOn w:val="Normal"/>
    <w:uiPriority w:val="4"/>
    <w:rsid w:val="00987253"/>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87253"/>
    <w:rPr>
      <w:rFonts w:ascii="Arial" w:hAnsi="Arial"/>
      <w:color w:val="262626" w:themeColor="text1" w:themeTint="D9"/>
      <w:sz w:val="18"/>
    </w:rPr>
  </w:style>
  <w:style w:type="paragraph" w:customStyle="1" w:styleId="Strong1">
    <w:name w:val="Strong1"/>
    <w:basedOn w:val="LabStepNumbered"/>
    <w:link w:val="strongChar"/>
    <w:uiPriority w:val="5"/>
    <w:rsid w:val="00987253"/>
    <w:pPr>
      <w:numPr>
        <w:numId w:val="0"/>
      </w:numPr>
      <w:ind w:left="757" w:hanging="360"/>
    </w:pPr>
    <w:rPr>
      <w:b/>
    </w:rPr>
  </w:style>
  <w:style w:type="character" w:customStyle="1" w:styleId="strongChar">
    <w:name w:val="strong Char"/>
    <w:basedOn w:val="LabStepNumberedChar"/>
    <w:link w:val="Strong1"/>
    <w:uiPriority w:val="5"/>
    <w:rsid w:val="00987253"/>
    <w:rPr>
      <w:rFonts w:ascii="Arial" w:hAnsi="Arial"/>
      <w:b/>
      <w:color w:val="262626" w:themeColor="text1" w:themeTint="D9"/>
      <w:sz w:val="18"/>
    </w:rPr>
  </w:style>
  <w:style w:type="paragraph" w:customStyle="1" w:styleId="CourseCode">
    <w:name w:val="Course Code"/>
    <w:basedOn w:val="Normal"/>
    <w:uiPriority w:val="4"/>
    <w:rsid w:val="00987253"/>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87253"/>
    <w:pPr>
      <w:tabs>
        <w:tab w:val="right" w:leader="dot" w:pos="10790"/>
      </w:tabs>
      <w:spacing w:before="40" w:after="0"/>
      <w:ind w:left="432"/>
    </w:pPr>
    <w:rPr>
      <w:sz w:val="16"/>
    </w:rPr>
  </w:style>
  <w:style w:type="numbering" w:customStyle="1" w:styleId="LabStepsTemplate">
    <w:name w:val="LabStepsTemplate"/>
    <w:uiPriority w:val="99"/>
    <w:rsid w:val="00987253"/>
    <w:pPr>
      <w:numPr>
        <w:numId w:val="4"/>
      </w:numPr>
    </w:pPr>
  </w:style>
  <w:style w:type="paragraph" w:customStyle="1" w:styleId="ModuleDescription">
    <w:name w:val="Module Description"/>
    <w:basedOn w:val="Normal"/>
    <w:uiPriority w:val="4"/>
    <w:rsid w:val="00987253"/>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987253"/>
    <w:pPr>
      <w:jc w:val="center"/>
    </w:pPr>
  </w:style>
  <w:style w:type="paragraph" w:customStyle="1" w:styleId="TopicsCoveredItem">
    <w:name w:val="Topics Covered Item"/>
    <w:basedOn w:val="Normal"/>
    <w:uiPriority w:val="4"/>
    <w:rsid w:val="00987253"/>
    <w:pPr>
      <w:numPr>
        <w:numId w:val="5"/>
      </w:numPr>
      <w:spacing w:before="0" w:after="0"/>
      <w:contextualSpacing/>
    </w:pPr>
  </w:style>
  <w:style w:type="paragraph" w:customStyle="1" w:styleId="ModuleIntroHeader">
    <w:name w:val="Module Intro Header"/>
    <w:basedOn w:val="Normal"/>
    <w:uiPriority w:val="4"/>
    <w:rsid w:val="00987253"/>
    <w:pPr>
      <w:pBdr>
        <w:bottom w:val="single" w:sz="8" w:space="1" w:color="auto"/>
      </w:pBdr>
      <w:spacing w:before="360"/>
      <w:ind w:left="288"/>
    </w:pPr>
    <w:rPr>
      <w:b/>
      <w:sz w:val="24"/>
    </w:rPr>
  </w:style>
  <w:style w:type="paragraph" w:customStyle="1" w:styleId="ModuleAgendaItem">
    <w:name w:val="Module Agenda Item"/>
    <w:basedOn w:val="Normal"/>
    <w:uiPriority w:val="4"/>
    <w:rsid w:val="00987253"/>
    <w:pPr>
      <w:spacing w:before="0" w:after="0"/>
      <w:ind w:left="360" w:hanging="360"/>
      <w:contextualSpacing/>
    </w:pPr>
    <w:rPr>
      <w:sz w:val="24"/>
    </w:rPr>
  </w:style>
  <w:style w:type="paragraph" w:customStyle="1" w:styleId="LabExerciseItem">
    <w:name w:val="Lab Exercise Item"/>
    <w:basedOn w:val="Normal"/>
    <w:next w:val="Normal"/>
    <w:uiPriority w:val="4"/>
    <w:qFormat/>
    <w:rsid w:val="00987253"/>
    <w:pPr>
      <w:spacing w:before="0" w:after="0"/>
      <w:ind w:left="360" w:hanging="360"/>
    </w:pPr>
  </w:style>
  <w:style w:type="character" w:styleId="FollowedHyperlink">
    <w:name w:val="FollowedHyperlink"/>
    <w:basedOn w:val="DefaultParagraphFont"/>
    <w:uiPriority w:val="99"/>
    <w:semiHidden/>
    <w:unhideWhenUsed/>
    <w:rsid w:val="0048025F"/>
    <w:rPr>
      <w:color w:val="800080" w:themeColor="followedHyperlink"/>
      <w:u w:val="single"/>
    </w:rPr>
  </w:style>
  <w:style w:type="paragraph" w:customStyle="1" w:styleId="Procedureheading">
    <w:name w:val="Procedure heading"/>
    <w:basedOn w:val="Heading4"/>
    <w:next w:val="Normal"/>
    <w:uiPriority w:val="99"/>
    <w:qFormat/>
    <w:rsid w:val="003411BD"/>
    <w:pPr>
      <w:numPr>
        <w:numId w:val="7"/>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987253"/>
    <w:pPr>
      <w:numPr>
        <w:ilvl w:val="1"/>
      </w:numPr>
    </w:pPr>
  </w:style>
  <w:style w:type="paragraph" w:customStyle="1" w:styleId="LabStepNumberedLevel3">
    <w:name w:val="Lab Step Numbered Level 3"/>
    <w:basedOn w:val="LabStepNumberedLevel2"/>
    <w:qFormat/>
    <w:rsid w:val="00987253"/>
    <w:pPr>
      <w:numPr>
        <w:ilvl w:val="2"/>
      </w:numPr>
      <w:tabs>
        <w:tab w:val="left" w:pos="994"/>
      </w:tabs>
    </w:pPr>
  </w:style>
  <w:style w:type="paragraph" w:customStyle="1" w:styleId="LabStepNumberedLevel4">
    <w:name w:val="Lab Step Numbered Level 4"/>
    <w:basedOn w:val="LabStepNumberedLevel3"/>
    <w:qFormat/>
    <w:rsid w:val="00987253"/>
    <w:pPr>
      <w:numPr>
        <w:ilvl w:val="3"/>
      </w:numPr>
      <w:tabs>
        <w:tab w:val="clear" w:pos="994"/>
        <w:tab w:val="left" w:pos="1627"/>
      </w:tabs>
    </w:pPr>
  </w:style>
  <w:style w:type="paragraph" w:customStyle="1" w:styleId="LabExerciseLeadIn">
    <w:name w:val="Lab Exercise Lead In"/>
    <w:basedOn w:val="Normal"/>
    <w:qFormat/>
    <w:rsid w:val="00987253"/>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53"/>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87253"/>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987253"/>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987253"/>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987253"/>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98725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53"/>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987253"/>
    <w:rPr>
      <w:rFonts w:ascii="Arial Black" w:hAnsi="Arial Black"/>
      <w:sz w:val="28"/>
    </w:rPr>
  </w:style>
  <w:style w:type="character" w:customStyle="1" w:styleId="Heading3Char">
    <w:name w:val="Heading 3 Char"/>
    <w:basedOn w:val="DefaultParagraphFont"/>
    <w:link w:val="Heading3"/>
    <w:rsid w:val="00987253"/>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987253"/>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87253"/>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872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253"/>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87253"/>
    <w:pPr>
      <w:tabs>
        <w:tab w:val="right" w:leader="dot" w:pos="10786"/>
      </w:tabs>
      <w:spacing w:before="80" w:after="0"/>
      <w:ind w:left="144"/>
    </w:pPr>
    <w:rPr>
      <w:b/>
    </w:rPr>
  </w:style>
  <w:style w:type="paragraph" w:styleId="TOC2">
    <w:name w:val="toc 2"/>
    <w:basedOn w:val="Normal"/>
    <w:next w:val="Normal"/>
    <w:autoRedefine/>
    <w:uiPriority w:val="39"/>
    <w:unhideWhenUsed/>
    <w:rsid w:val="00987253"/>
    <w:pPr>
      <w:tabs>
        <w:tab w:val="right" w:leader="dot" w:pos="10790"/>
      </w:tabs>
      <w:spacing w:before="40" w:after="40"/>
      <w:ind w:left="288"/>
    </w:pPr>
    <w:rPr>
      <w:sz w:val="18"/>
    </w:rPr>
  </w:style>
  <w:style w:type="character" w:styleId="Hyperlink">
    <w:name w:val="Hyperlink"/>
    <w:basedOn w:val="DefaultParagraphFont"/>
    <w:uiPriority w:val="99"/>
    <w:unhideWhenUsed/>
    <w:rsid w:val="00987253"/>
    <w:rPr>
      <w:color w:val="0000FF" w:themeColor="hyperlink"/>
      <w:u w:val="single"/>
    </w:rPr>
  </w:style>
  <w:style w:type="character" w:styleId="BookTitle">
    <w:name w:val="Book Title"/>
    <w:basedOn w:val="DefaultParagraphFont"/>
    <w:uiPriority w:val="33"/>
    <w:rsid w:val="00987253"/>
    <w:rPr>
      <w:b/>
      <w:bCs/>
      <w:smallCaps/>
      <w:spacing w:val="5"/>
      <w:sz w:val="48"/>
    </w:rPr>
  </w:style>
  <w:style w:type="paragraph" w:styleId="Title">
    <w:name w:val="Title"/>
    <w:basedOn w:val="Normal"/>
    <w:next w:val="Normal"/>
    <w:link w:val="TitleChar"/>
    <w:uiPriority w:val="10"/>
    <w:unhideWhenUsed/>
    <w:rsid w:val="00987253"/>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87253"/>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987253"/>
    <w:pPr>
      <w:spacing w:after="0" w:line="240" w:lineRule="auto"/>
    </w:pPr>
    <w:rPr>
      <w:rFonts w:eastAsiaTheme="minorEastAsia"/>
    </w:rPr>
  </w:style>
  <w:style w:type="character" w:customStyle="1" w:styleId="NoSpacingChar">
    <w:name w:val="No Spacing Char"/>
    <w:basedOn w:val="DefaultParagraphFont"/>
    <w:link w:val="NoSpacing"/>
    <w:uiPriority w:val="4"/>
    <w:rsid w:val="00987253"/>
    <w:rPr>
      <w:rFonts w:eastAsiaTheme="minorEastAsia"/>
    </w:rPr>
  </w:style>
  <w:style w:type="paragraph" w:styleId="Header">
    <w:name w:val="header"/>
    <w:basedOn w:val="Normal"/>
    <w:link w:val="HeaderChar"/>
    <w:uiPriority w:val="99"/>
    <w:unhideWhenUsed/>
    <w:rsid w:val="00987253"/>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87253"/>
    <w:rPr>
      <w:rFonts w:ascii="Arial" w:hAnsi="Arial"/>
      <w:color w:val="292929"/>
      <w:sz w:val="16"/>
    </w:rPr>
  </w:style>
  <w:style w:type="paragraph" w:styleId="Footer">
    <w:name w:val="footer"/>
    <w:basedOn w:val="Normal"/>
    <w:link w:val="FooterChar"/>
    <w:uiPriority w:val="99"/>
    <w:unhideWhenUsed/>
    <w:rsid w:val="00987253"/>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87253"/>
    <w:rPr>
      <w:rFonts w:ascii="Arial" w:hAnsi="Arial"/>
      <w:color w:val="292929"/>
      <w:sz w:val="16"/>
    </w:rPr>
  </w:style>
  <w:style w:type="paragraph" w:customStyle="1" w:styleId="LabExercise">
    <w:name w:val="Lab Exercise"/>
    <w:basedOn w:val="Normal"/>
    <w:next w:val="Normal"/>
    <w:qFormat/>
    <w:rsid w:val="0048025F"/>
    <w:pPr>
      <w:spacing w:before="0" w:after="200" w:line="276" w:lineRule="auto"/>
    </w:pPr>
    <w:rPr>
      <w:b/>
    </w:rPr>
  </w:style>
  <w:style w:type="paragraph" w:styleId="ListParagraph">
    <w:name w:val="List Paragraph"/>
    <w:basedOn w:val="Normal"/>
    <w:next w:val="Normal"/>
    <w:uiPriority w:val="34"/>
    <w:rsid w:val="00987253"/>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8725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87253"/>
    <w:rPr>
      <w:rFonts w:ascii="Lucida Console" w:hAnsi="Lucida Console" w:cs="Courier New"/>
      <w:b/>
      <w:spacing w:val="-6"/>
      <w:sz w:val="18"/>
    </w:rPr>
  </w:style>
  <w:style w:type="paragraph" w:customStyle="1" w:styleId="NumberedBullet">
    <w:name w:val="Numbered Bullet"/>
    <w:basedOn w:val="ListParagraph"/>
    <w:uiPriority w:val="5"/>
    <w:unhideWhenUsed/>
    <w:rsid w:val="00987253"/>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98725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987253"/>
    <w:pPr>
      <w:spacing w:before="0" w:after="0"/>
    </w:pPr>
    <w:rPr>
      <w:szCs w:val="20"/>
    </w:rPr>
  </w:style>
  <w:style w:type="character" w:customStyle="1" w:styleId="FootnoteTextChar">
    <w:name w:val="Footnote Text Char"/>
    <w:basedOn w:val="DefaultParagraphFont"/>
    <w:link w:val="FootnoteText"/>
    <w:uiPriority w:val="99"/>
    <w:semiHidden/>
    <w:rsid w:val="00987253"/>
    <w:rPr>
      <w:rFonts w:ascii="Arial" w:hAnsi="Arial"/>
      <w:color w:val="262626" w:themeColor="text1" w:themeTint="D9"/>
      <w:sz w:val="20"/>
      <w:szCs w:val="20"/>
    </w:rPr>
  </w:style>
  <w:style w:type="table" w:styleId="LightShading-Accent4">
    <w:name w:val="Light Shading Accent 4"/>
    <w:basedOn w:val="TableNormal"/>
    <w:uiPriority w:val="60"/>
    <w:rsid w:val="0098725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987253"/>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8725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8725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872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8725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987253"/>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87253"/>
    <w:pPr>
      <w:tabs>
        <w:tab w:val="num" w:pos="360"/>
      </w:tabs>
      <w:ind w:left="360" w:hanging="360"/>
      <w:contextualSpacing/>
    </w:pPr>
  </w:style>
  <w:style w:type="character" w:customStyle="1" w:styleId="InLineUrl">
    <w:name w:val="InLineUrl"/>
    <w:basedOn w:val="DefaultParagraphFont"/>
    <w:qFormat/>
    <w:rsid w:val="00987253"/>
    <w:rPr>
      <w:rFonts w:ascii="Arial" w:hAnsi="Arial"/>
      <w:b/>
      <w:sz w:val="18"/>
    </w:rPr>
  </w:style>
  <w:style w:type="paragraph" w:customStyle="1" w:styleId="LabStepNumbered">
    <w:name w:val="Lab Step Numbered"/>
    <w:link w:val="LabStepNumberedChar"/>
    <w:qFormat/>
    <w:rsid w:val="00987253"/>
    <w:pPr>
      <w:numPr>
        <w:numId w:val="24"/>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987253"/>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5F53BE"/>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987253"/>
    <w:pPr>
      <w:numPr>
        <w:numId w:val="0"/>
      </w:numPr>
      <w:spacing w:before="40"/>
      <w:ind w:left="720"/>
    </w:pPr>
  </w:style>
  <w:style w:type="character" w:customStyle="1" w:styleId="LabStepScreenshotFrame">
    <w:name w:val="Lab Step Screenshot Frame"/>
    <w:basedOn w:val="DefaultParagraphFont"/>
    <w:uiPriority w:val="1"/>
    <w:qFormat/>
    <w:rsid w:val="00987253"/>
    <w:rPr>
      <w:noProof/>
      <w:bdr w:val="single" w:sz="2" w:space="0" w:color="DDDDDD"/>
    </w:rPr>
  </w:style>
  <w:style w:type="paragraph" w:customStyle="1" w:styleId="LabExerciseCallout">
    <w:name w:val="Lab Exercise Callout"/>
    <w:basedOn w:val="LabExerciseLeadIn"/>
    <w:qFormat/>
    <w:rsid w:val="00987253"/>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48025F"/>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87253"/>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987253"/>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8725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8725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987253"/>
    <w:rPr>
      <w:rFonts w:ascii="Arial" w:hAnsi="Arial"/>
      <w:b/>
      <w:iCs/>
      <w:sz w:val="16"/>
    </w:rPr>
  </w:style>
  <w:style w:type="character" w:customStyle="1" w:styleId="InlindeCode">
    <w:name w:val="InlindeCode"/>
    <w:basedOn w:val="DefaultParagraphFont"/>
    <w:qFormat/>
    <w:rsid w:val="00987253"/>
    <w:rPr>
      <w:rFonts w:ascii="Lucida Console" w:hAnsi="Lucida Console"/>
      <w:b/>
      <w:sz w:val="16"/>
    </w:rPr>
  </w:style>
  <w:style w:type="table" w:customStyle="1" w:styleId="LabStepTable">
    <w:name w:val="Lab Step Table"/>
    <w:basedOn w:val="TableGrid"/>
    <w:uiPriority w:val="99"/>
    <w:rsid w:val="00987253"/>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48025F"/>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987253"/>
    <w:pPr>
      <w:ind w:left="792"/>
    </w:pPr>
  </w:style>
  <w:style w:type="paragraph" w:customStyle="1" w:styleId="LabStepScreenshotLevel2">
    <w:name w:val="Lab Step Screenshot Level 2"/>
    <w:basedOn w:val="LabStepScreenshot"/>
    <w:uiPriority w:val="2"/>
    <w:qFormat/>
    <w:rsid w:val="00987253"/>
    <w:pPr>
      <w:ind w:left="720"/>
    </w:pPr>
    <w:rPr>
      <w:noProof/>
    </w:rPr>
  </w:style>
  <w:style w:type="paragraph" w:customStyle="1" w:styleId="LabStepTableTextHeader">
    <w:name w:val="Lab Step Table Text Header"/>
    <w:basedOn w:val="LabStepTableText"/>
    <w:next w:val="LabStepTableText"/>
    <w:qFormat/>
    <w:rsid w:val="0048025F"/>
    <w:rPr>
      <w:b/>
    </w:rPr>
  </w:style>
  <w:style w:type="paragraph" w:customStyle="1" w:styleId="LabStepTableParagraph">
    <w:name w:val="Lab Step Table Paragraph"/>
    <w:basedOn w:val="LabStepNumbered"/>
    <w:qFormat/>
    <w:rsid w:val="0048025F"/>
    <w:pPr>
      <w:numPr>
        <w:numId w:val="0"/>
      </w:numPr>
    </w:pPr>
  </w:style>
  <w:style w:type="paragraph" w:styleId="TOCHeading">
    <w:name w:val="TOC Heading"/>
    <w:basedOn w:val="Heading1"/>
    <w:next w:val="Normal"/>
    <w:uiPriority w:val="39"/>
    <w:semiHidden/>
    <w:unhideWhenUsed/>
    <w:qFormat/>
    <w:rsid w:val="00987253"/>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987253"/>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87253"/>
    <w:rPr>
      <w:sz w:val="16"/>
      <w:szCs w:val="16"/>
    </w:rPr>
  </w:style>
  <w:style w:type="paragraph" w:styleId="CommentText">
    <w:name w:val="annotation text"/>
    <w:basedOn w:val="Normal"/>
    <w:link w:val="CommentTextChar"/>
    <w:uiPriority w:val="99"/>
    <w:semiHidden/>
    <w:unhideWhenUsed/>
    <w:rsid w:val="00987253"/>
    <w:rPr>
      <w:szCs w:val="20"/>
    </w:rPr>
  </w:style>
  <w:style w:type="character" w:customStyle="1" w:styleId="CommentTextChar">
    <w:name w:val="Comment Text Char"/>
    <w:basedOn w:val="DefaultParagraphFont"/>
    <w:link w:val="CommentText"/>
    <w:uiPriority w:val="99"/>
    <w:semiHidden/>
    <w:rsid w:val="00987253"/>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87253"/>
    <w:rPr>
      <w:b/>
      <w:bCs/>
    </w:rPr>
  </w:style>
  <w:style w:type="character" w:customStyle="1" w:styleId="CommentSubjectChar">
    <w:name w:val="Comment Subject Char"/>
    <w:basedOn w:val="CommentTextChar"/>
    <w:link w:val="CommentSubject"/>
    <w:uiPriority w:val="99"/>
    <w:semiHidden/>
    <w:rsid w:val="00987253"/>
    <w:rPr>
      <w:rFonts w:ascii="Arial" w:hAnsi="Arial"/>
      <w:b/>
      <w:bCs/>
      <w:color w:val="262626" w:themeColor="text1" w:themeTint="D9"/>
      <w:sz w:val="20"/>
      <w:szCs w:val="20"/>
    </w:rPr>
  </w:style>
  <w:style w:type="character" w:styleId="Strong">
    <w:name w:val="Strong"/>
    <w:basedOn w:val="DefaultParagraphFont"/>
    <w:uiPriority w:val="23"/>
    <w:rsid w:val="00987253"/>
    <w:rPr>
      <w:b/>
      <w:bCs/>
    </w:rPr>
  </w:style>
  <w:style w:type="paragraph" w:styleId="NormalWeb">
    <w:name w:val="Normal (Web)"/>
    <w:basedOn w:val="Normal"/>
    <w:uiPriority w:val="99"/>
    <w:semiHidden/>
    <w:unhideWhenUsed/>
    <w:rsid w:val="00987253"/>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987253"/>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987253"/>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87253"/>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987253"/>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987253"/>
    <w:pPr>
      <w:spacing w:before="240"/>
      <w:ind w:left="720" w:right="720"/>
    </w:pPr>
    <w:rPr>
      <w:color w:val="1C1C1C"/>
    </w:rPr>
  </w:style>
  <w:style w:type="paragraph" w:customStyle="1" w:styleId="SlidesNotes">
    <w:name w:val="Slides Notes"/>
    <w:basedOn w:val="Normal"/>
    <w:uiPriority w:val="4"/>
    <w:rsid w:val="00987253"/>
    <w:pPr>
      <w:spacing w:before="240"/>
    </w:pPr>
  </w:style>
  <w:style w:type="paragraph" w:customStyle="1" w:styleId="LegalHeader">
    <w:name w:val="Legal Header"/>
    <w:basedOn w:val="Normal"/>
    <w:uiPriority w:val="3"/>
    <w:rsid w:val="00987253"/>
    <w:pPr>
      <w:spacing w:before="600"/>
    </w:pPr>
    <w:rPr>
      <w:b/>
      <w:color w:val="auto"/>
      <w:u w:val="single"/>
    </w:rPr>
  </w:style>
  <w:style w:type="paragraph" w:customStyle="1" w:styleId="LegalBody">
    <w:name w:val="Legal Body"/>
    <w:basedOn w:val="Normal"/>
    <w:uiPriority w:val="3"/>
    <w:rsid w:val="00987253"/>
    <w:rPr>
      <w:sz w:val="18"/>
    </w:rPr>
  </w:style>
  <w:style w:type="paragraph" w:customStyle="1" w:styleId="CourseInfo">
    <w:name w:val="Course Info"/>
    <w:basedOn w:val="Normal"/>
    <w:uiPriority w:val="4"/>
    <w:rsid w:val="00987253"/>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87253"/>
    <w:rPr>
      <w:rFonts w:ascii="Arial" w:hAnsi="Arial"/>
      <w:color w:val="262626" w:themeColor="text1" w:themeTint="D9"/>
      <w:sz w:val="18"/>
    </w:rPr>
  </w:style>
  <w:style w:type="paragraph" w:customStyle="1" w:styleId="Strong1">
    <w:name w:val="Strong1"/>
    <w:basedOn w:val="LabStepNumbered"/>
    <w:link w:val="strongChar"/>
    <w:uiPriority w:val="5"/>
    <w:rsid w:val="00987253"/>
    <w:pPr>
      <w:numPr>
        <w:numId w:val="0"/>
      </w:numPr>
      <w:ind w:left="757" w:hanging="360"/>
    </w:pPr>
    <w:rPr>
      <w:b/>
    </w:rPr>
  </w:style>
  <w:style w:type="character" w:customStyle="1" w:styleId="strongChar">
    <w:name w:val="strong Char"/>
    <w:basedOn w:val="LabStepNumberedChar"/>
    <w:link w:val="Strong1"/>
    <w:uiPriority w:val="5"/>
    <w:rsid w:val="00987253"/>
    <w:rPr>
      <w:rFonts w:ascii="Arial" w:hAnsi="Arial"/>
      <w:b/>
      <w:color w:val="262626" w:themeColor="text1" w:themeTint="D9"/>
      <w:sz w:val="18"/>
    </w:rPr>
  </w:style>
  <w:style w:type="paragraph" w:customStyle="1" w:styleId="CourseCode">
    <w:name w:val="Course Code"/>
    <w:basedOn w:val="Normal"/>
    <w:uiPriority w:val="4"/>
    <w:rsid w:val="00987253"/>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87253"/>
    <w:pPr>
      <w:tabs>
        <w:tab w:val="right" w:leader="dot" w:pos="10790"/>
      </w:tabs>
      <w:spacing w:before="40" w:after="0"/>
      <w:ind w:left="432"/>
    </w:pPr>
    <w:rPr>
      <w:sz w:val="16"/>
    </w:rPr>
  </w:style>
  <w:style w:type="numbering" w:customStyle="1" w:styleId="LabStepsTemplate">
    <w:name w:val="LabStepsTemplate"/>
    <w:uiPriority w:val="99"/>
    <w:rsid w:val="00987253"/>
    <w:pPr>
      <w:numPr>
        <w:numId w:val="4"/>
      </w:numPr>
    </w:pPr>
  </w:style>
  <w:style w:type="paragraph" w:customStyle="1" w:styleId="ModuleDescription">
    <w:name w:val="Module Description"/>
    <w:basedOn w:val="Normal"/>
    <w:uiPriority w:val="4"/>
    <w:rsid w:val="00987253"/>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987253"/>
    <w:pPr>
      <w:jc w:val="center"/>
    </w:pPr>
  </w:style>
  <w:style w:type="paragraph" w:customStyle="1" w:styleId="TopicsCoveredItem">
    <w:name w:val="Topics Covered Item"/>
    <w:basedOn w:val="Normal"/>
    <w:uiPriority w:val="4"/>
    <w:rsid w:val="00987253"/>
    <w:pPr>
      <w:numPr>
        <w:numId w:val="5"/>
      </w:numPr>
      <w:spacing w:before="0" w:after="0"/>
      <w:contextualSpacing/>
    </w:pPr>
  </w:style>
  <w:style w:type="paragraph" w:customStyle="1" w:styleId="ModuleIntroHeader">
    <w:name w:val="Module Intro Header"/>
    <w:basedOn w:val="Normal"/>
    <w:uiPriority w:val="4"/>
    <w:rsid w:val="00987253"/>
    <w:pPr>
      <w:pBdr>
        <w:bottom w:val="single" w:sz="8" w:space="1" w:color="auto"/>
      </w:pBdr>
      <w:spacing w:before="360"/>
      <w:ind w:left="288"/>
    </w:pPr>
    <w:rPr>
      <w:b/>
      <w:sz w:val="24"/>
    </w:rPr>
  </w:style>
  <w:style w:type="paragraph" w:customStyle="1" w:styleId="ModuleAgendaItem">
    <w:name w:val="Module Agenda Item"/>
    <w:basedOn w:val="Normal"/>
    <w:uiPriority w:val="4"/>
    <w:rsid w:val="00987253"/>
    <w:pPr>
      <w:spacing w:before="0" w:after="0"/>
      <w:ind w:left="360" w:hanging="360"/>
      <w:contextualSpacing/>
    </w:pPr>
    <w:rPr>
      <w:sz w:val="24"/>
    </w:rPr>
  </w:style>
  <w:style w:type="paragraph" w:customStyle="1" w:styleId="LabExerciseItem">
    <w:name w:val="Lab Exercise Item"/>
    <w:basedOn w:val="Normal"/>
    <w:next w:val="Normal"/>
    <w:uiPriority w:val="4"/>
    <w:qFormat/>
    <w:rsid w:val="00987253"/>
    <w:pPr>
      <w:spacing w:before="0" w:after="0"/>
      <w:ind w:left="360" w:hanging="360"/>
    </w:pPr>
  </w:style>
  <w:style w:type="character" w:styleId="FollowedHyperlink">
    <w:name w:val="FollowedHyperlink"/>
    <w:basedOn w:val="DefaultParagraphFont"/>
    <w:uiPriority w:val="99"/>
    <w:semiHidden/>
    <w:unhideWhenUsed/>
    <w:rsid w:val="0048025F"/>
    <w:rPr>
      <w:color w:val="800080" w:themeColor="followedHyperlink"/>
      <w:u w:val="single"/>
    </w:rPr>
  </w:style>
  <w:style w:type="paragraph" w:customStyle="1" w:styleId="Procedureheading">
    <w:name w:val="Procedure heading"/>
    <w:basedOn w:val="Heading4"/>
    <w:next w:val="Normal"/>
    <w:uiPriority w:val="99"/>
    <w:qFormat/>
    <w:rsid w:val="003411BD"/>
    <w:pPr>
      <w:numPr>
        <w:numId w:val="7"/>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987253"/>
    <w:pPr>
      <w:numPr>
        <w:ilvl w:val="1"/>
      </w:numPr>
    </w:pPr>
  </w:style>
  <w:style w:type="paragraph" w:customStyle="1" w:styleId="LabStepNumberedLevel3">
    <w:name w:val="Lab Step Numbered Level 3"/>
    <w:basedOn w:val="LabStepNumberedLevel2"/>
    <w:qFormat/>
    <w:rsid w:val="00987253"/>
    <w:pPr>
      <w:numPr>
        <w:ilvl w:val="2"/>
      </w:numPr>
      <w:tabs>
        <w:tab w:val="left" w:pos="994"/>
      </w:tabs>
    </w:pPr>
  </w:style>
  <w:style w:type="paragraph" w:customStyle="1" w:styleId="LabStepNumberedLevel4">
    <w:name w:val="Lab Step Numbered Level 4"/>
    <w:basedOn w:val="LabStepNumberedLevel3"/>
    <w:qFormat/>
    <w:rsid w:val="00987253"/>
    <w:pPr>
      <w:numPr>
        <w:ilvl w:val="3"/>
      </w:numPr>
      <w:tabs>
        <w:tab w:val="clear" w:pos="994"/>
        <w:tab w:val="left" w:pos="1627"/>
      </w:tabs>
    </w:pPr>
  </w:style>
  <w:style w:type="paragraph" w:customStyle="1" w:styleId="LabExerciseLeadIn">
    <w:name w:val="Lab Exercise Lead In"/>
    <w:basedOn w:val="Normal"/>
    <w:qFormat/>
    <w:rsid w:val="00987253"/>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84453020">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ev.wingtip.com"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earchdev.wingtip.com" TargetMode="External"/><Relationship Id="rId3" Type="http://schemas.microsoft.com/office/2007/relationships/stylesWithEffects" Target="stylesWithEffects.xml"/><Relationship Id="rId21" Type="http://schemas.openxmlformats.org/officeDocument/2006/relationships/hyperlink" Target="http://search.wingtip.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arch.wingtip.com" TargetMode="External"/><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rchdev.wingtip.com" TargetMode="External"/><Relationship Id="rId24" Type="http://schemas.openxmlformats.org/officeDocument/2006/relationships/hyperlink" Target="http://search.wingtip.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arch.wingtip.com" TargetMode="External"/><Relationship Id="rId23" Type="http://schemas.openxmlformats.org/officeDocument/2006/relationships/hyperlink" Target="http://search.wingtip.com" TargetMode="External"/><Relationship Id="rId28" Type="http://schemas.openxmlformats.org/officeDocument/2006/relationships/image" Target="media/image9.png"/><Relationship Id="rId10" Type="http://schemas.openxmlformats.org/officeDocument/2006/relationships/hyperlink" Target="http://searchdev.wingtip.com" TargetMode="External"/><Relationship Id="rId19" Type="http://schemas.openxmlformats.org/officeDocument/2006/relationships/image" Target="media/image6.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arch.wingtip.com" TargetMode="External"/><Relationship Id="rId22" Type="http://schemas.openxmlformats.org/officeDocument/2006/relationships/hyperlink" Target="http://search.wingtip.com" TargetMode="External"/><Relationship Id="rId27" Type="http://schemas.openxmlformats.org/officeDocument/2006/relationships/hyperlink" Target="http://searchdev.wingtip.com"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CptCourseManual</Template>
  <TotalTime>547</TotalTime>
  <Pages>11</Pages>
  <Words>2830</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Chris</cp:lastModifiedBy>
  <cp:revision>67</cp:revision>
  <dcterms:created xsi:type="dcterms:W3CDTF">2012-09-07T14:08:00Z</dcterms:created>
  <dcterms:modified xsi:type="dcterms:W3CDTF">2014-01-09T14:23:00Z</dcterms:modified>
</cp:coreProperties>
</file>