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54" w:rsidRDefault="004F4054" w:rsidP="004F4054">
      <w:pPr>
        <w:pStyle w:val="Heading2"/>
      </w:pPr>
      <w:r>
        <w:t>Pages, Navigation and User Interface</w:t>
      </w:r>
      <w:bookmarkStart w:id="0" w:name="_GoBack"/>
      <w:bookmarkEnd w:id="0"/>
    </w:p>
    <w:p w:rsidR="004F4054" w:rsidRPr="005C7841" w:rsidRDefault="004F4054" w:rsidP="004F4054">
      <w:pPr>
        <w:pStyle w:val="LabExerciseCallout"/>
      </w:pPr>
      <w:r w:rsidRPr="005C7841">
        <w:rPr>
          <w:b/>
        </w:rPr>
        <w:t>Lab Time</w:t>
      </w:r>
      <w:r w:rsidRPr="005C7841">
        <w:t xml:space="preserve">: </w:t>
      </w:r>
      <w:r>
        <w:t>60</w:t>
      </w:r>
      <w:r w:rsidRPr="005C7841">
        <w:t xml:space="preserve"> minutes</w:t>
      </w:r>
    </w:p>
    <w:p w:rsidR="004F4054" w:rsidRPr="005C7841" w:rsidRDefault="004F4054" w:rsidP="004F4054">
      <w:pPr>
        <w:pStyle w:val="LabExerciseCallout"/>
      </w:pPr>
      <w:r w:rsidRPr="005C7841">
        <w:rPr>
          <w:b/>
        </w:rPr>
        <w:t>Lab Folder</w:t>
      </w:r>
      <w:r>
        <w:t>: [[</w:t>
      </w:r>
      <w:proofErr w:type="spellStart"/>
      <w:r>
        <w:t>StudentFolder</w:t>
      </w:r>
      <w:proofErr w:type="spellEnd"/>
      <w:r>
        <w:t>]\</w:t>
      </w:r>
      <w:proofErr w:type="spellStart"/>
      <w:r w:rsidRPr="00291837">
        <w:t>PagesNavUi</w:t>
      </w:r>
      <w:proofErr w:type="spellEnd"/>
    </w:p>
    <w:p w:rsidR="004F4054" w:rsidRDefault="004F4054" w:rsidP="004F4054">
      <w:pPr>
        <w:pStyle w:val="LabExerciseCallout"/>
      </w:pPr>
      <w:r w:rsidRPr="005C7841">
        <w:rPr>
          <w:b/>
        </w:rPr>
        <w:t>Lab Overview</w:t>
      </w:r>
      <w:r w:rsidRPr="005C7841">
        <w:t xml:space="preserve">: </w:t>
      </w:r>
      <w:r>
        <w:t>In this lab you will work with a SharePoint solution and a SharePoint application to add pages and create a user interface experience. Along the way you will learn how to add site pages which include web parts and views with custom rendering. You will also learn how to build out the user interface of a SharePoint app using the chrome control, app parts and UI custom actions.</w:t>
      </w:r>
    </w:p>
    <w:p w:rsidR="004F4054" w:rsidRPr="00AB0146" w:rsidRDefault="004F4054" w:rsidP="004F4054">
      <w:pPr>
        <w:pStyle w:val="Heading3"/>
      </w:pPr>
      <w:r>
        <w:t>Exercise 1: Setup Lab Environment</w:t>
      </w:r>
    </w:p>
    <w:p w:rsidR="004F4054" w:rsidRDefault="004F4054" w:rsidP="004F4054">
      <w:pPr>
        <w:pStyle w:val="LabExerciseLeadIn"/>
      </w:pPr>
      <w:r>
        <w:t>In this exercise you will setup your environment.</w:t>
      </w:r>
    </w:p>
    <w:p w:rsidR="004F4054" w:rsidRDefault="004F4054" w:rsidP="004F4054">
      <w:pPr>
        <w:pStyle w:val="LabExerciseLeadIn"/>
      </w:pPr>
      <w:r>
        <w:t xml:space="preserve">All exercises in this lab assume you will work in a new site collection, </w:t>
      </w:r>
      <w:r w:rsidRPr="00BC2C8D">
        <w:rPr>
          <w:rStyle w:val="Hyperlink"/>
        </w:rPr>
        <w:t>http://</w:t>
      </w:r>
      <w:r w:rsidRPr="00934E05">
        <w:rPr>
          <w:rStyle w:val="Hyperlink"/>
        </w:rPr>
        <w:t>pagesnavui</w:t>
      </w:r>
      <w:r w:rsidRPr="00BC2C8D">
        <w:rPr>
          <w:rStyle w:val="Hyperlink"/>
        </w:rPr>
        <w:t>.wingtip.com</w:t>
      </w:r>
      <w:r>
        <w:t xml:space="preserve">. </w:t>
      </w:r>
    </w:p>
    <w:p w:rsidR="004F4054" w:rsidRDefault="004F4054" w:rsidP="004F4054">
      <w:pPr>
        <w:pStyle w:val="LabStepNumbered"/>
      </w:pPr>
      <w:r>
        <w:t>Setup a new site collection for this lab:</w:t>
      </w:r>
    </w:p>
    <w:p w:rsidR="004F4054" w:rsidRDefault="004F4054" w:rsidP="00161EC5">
      <w:pPr>
        <w:pStyle w:val="LabStepNumberedLevel2"/>
      </w:pPr>
      <w:r>
        <w:t xml:space="preserve">Ensure you are logged into the </w:t>
      </w:r>
      <w:r w:rsidR="00CE73A5">
        <w:rPr>
          <w:b/>
        </w:rPr>
        <w:t>WingtipServer</w:t>
      </w:r>
      <w:r>
        <w:t xml:space="preserve"> server as </w:t>
      </w:r>
      <w:r w:rsidRPr="00EA4967">
        <w:rPr>
          <w:b/>
        </w:rPr>
        <w:t>WINGTIP\Administrator</w:t>
      </w:r>
      <w:r>
        <w:t>.</w:t>
      </w:r>
    </w:p>
    <w:p w:rsidR="004F4054" w:rsidRDefault="004F4054" w:rsidP="00161EC5">
      <w:pPr>
        <w:pStyle w:val="LabStepNumberedLevel2"/>
      </w:pPr>
      <w:r>
        <w:t xml:space="preserve">Run a PowerShell script, found in the root lab folder for this module: </w:t>
      </w:r>
    </w:p>
    <w:p w:rsidR="004F4054" w:rsidRDefault="004F4054" w:rsidP="00161EC5">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rsidR="004F4054" w:rsidRPr="008018D6" w:rsidRDefault="004F4054" w:rsidP="004F4054">
      <w:pPr>
        <w:pStyle w:val="LabStepCodeBlockLevel2"/>
      </w:pPr>
      <w:r>
        <w:t xml:space="preserve"> [..]\PagesNavUi</w:t>
      </w:r>
    </w:p>
    <w:p w:rsidR="004F4054" w:rsidRDefault="004F4054" w:rsidP="00161EC5">
      <w:pPr>
        <w:pStyle w:val="LabStepNumberedLevel2"/>
      </w:pPr>
      <w:r>
        <w:t>When the script completes, it will launch a new browser and navigate to the lab site collection.</w:t>
      </w:r>
    </w:p>
    <w:p w:rsidR="004F4054" w:rsidRDefault="004F4054" w:rsidP="00161EC5">
      <w:pPr>
        <w:pStyle w:val="LabStepNumberedLevel2"/>
      </w:pPr>
      <w:r>
        <w:t>Close the PowerShell console window.</w:t>
      </w:r>
    </w:p>
    <w:p w:rsidR="004F4054" w:rsidRDefault="004F4054" w:rsidP="004F4054">
      <w:pPr>
        <w:pStyle w:val="Heading3"/>
      </w:pPr>
      <w:r>
        <w:t>Exercise 2: Add Site Pages to a SharePoint Solution</w:t>
      </w:r>
    </w:p>
    <w:p w:rsidR="004F4054" w:rsidRPr="00EE012F" w:rsidRDefault="004F4054" w:rsidP="00161EC5">
      <w:pPr>
        <w:pStyle w:val="LabExerciseLeadIn"/>
      </w:pPr>
      <w:r>
        <w:t>In this exercise you will add some site pages to an existing solution and create links to these new pages.</w:t>
      </w:r>
    </w:p>
    <w:p w:rsidR="004F4054" w:rsidRDefault="004F4054" w:rsidP="0033332F">
      <w:pPr>
        <w:pStyle w:val="LabStepNumbered"/>
        <w:numPr>
          <w:ilvl w:val="0"/>
          <w:numId w:val="9"/>
        </w:numPr>
      </w:pPr>
      <w:r>
        <w:t>Open an existing starter project in Visual Studio 2012:</w:t>
      </w:r>
    </w:p>
    <w:p w:rsidR="004F4054" w:rsidRPr="00B95758" w:rsidRDefault="004F4054" w:rsidP="00B95758">
      <w:pPr>
        <w:pStyle w:val="LabStepNumberedLevel2"/>
      </w:pPr>
      <w:r>
        <w:t xml:space="preserve">Launch </w:t>
      </w:r>
      <w:r w:rsidRPr="00161EC5">
        <w:rPr>
          <w:b/>
        </w:rPr>
        <w:t>Visual Studio 2012</w:t>
      </w:r>
      <w:r>
        <w:t xml:space="preserve"> as administrator: </w:t>
      </w:r>
      <w:r w:rsidRPr="00B95758">
        <w:rPr>
          <w:b/>
        </w:rPr>
        <w:t xml:space="preserve">Start </w:t>
      </w:r>
      <w:r w:rsidRPr="00161EC5">
        <w:sym w:font="Wingdings" w:char="F0E0"/>
      </w:r>
      <w:r w:rsidRPr="00B95758">
        <w:rPr>
          <w:b/>
        </w:rPr>
        <w:t xml:space="preserve"> All Programs </w:t>
      </w:r>
      <w:r w:rsidRPr="00161EC5">
        <w:sym w:font="Wingdings" w:char="F0E0"/>
      </w:r>
      <w:r w:rsidRPr="00B95758">
        <w:rPr>
          <w:b/>
        </w:rPr>
        <w:t xml:space="preserve"> Microsoft Visual Studio 2012 </w:t>
      </w:r>
      <w:r w:rsidRPr="00161EC5">
        <w:sym w:font="Wingdings" w:char="F0E0"/>
      </w:r>
      <w:r w:rsidRPr="00B95758">
        <w:rPr>
          <w:b/>
        </w:rPr>
        <w:t xml:space="preserve"> Visual Studio 2012</w:t>
      </w:r>
    </w:p>
    <w:p w:rsidR="004F4054" w:rsidRDefault="004F4054" w:rsidP="00161EC5">
      <w:pPr>
        <w:pStyle w:val="LabStepNumberedLevel2"/>
      </w:pPr>
      <w:r>
        <w:t xml:space="preserve">Select </w:t>
      </w:r>
      <w:r w:rsidRPr="00161EC5">
        <w:rPr>
          <w:b/>
        </w:rPr>
        <w:t xml:space="preserve">File </w:t>
      </w:r>
      <w:r w:rsidRPr="00161EC5">
        <w:rPr>
          <w:b/>
        </w:rPr>
        <w:sym w:font="Wingdings" w:char="F0E0"/>
      </w:r>
      <w:r w:rsidRPr="00161EC5">
        <w:rPr>
          <w:b/>
        </w:rPr>
        <w:t xml:space="preserve"> Open </w:t>
      </w:r>
      <w:r w:rsidRPr="00161EC5">
        <w:rPr>
          <w:b/>
        </w:rPr>
        <w:sym w:font="Wingdings" w:char="F0E0"/>
      </w:r>
      <w:r w:rsidRPr="00161EC5">
        <w:rPr>
          <w:b/>
        </w:rPr>
        <w:t xml:space="preserve"> Project/Solution</w:t>
      </w:r>
      <w:r>
        <w:t>.</w:t>
      </w:r>
    </w:p>
    <w:p w:rsidR="004F4054" w:rsidRDefault="004F4054" w:rsidP="00161EC5">
      <w:pPr>
        <w:pStyle w:val="LabStepNumberedLevel2"/>
      </w:pPr>
      <w:r>
        <w:t xml:space="preserve">In the </w:t>
      </w:r>
      <w:r w:rsidRPr="00B95758">
        <w:rPr>
          <w:b/>
        </w:rPr>
        <w:t>Open Project</w:t>
      </w:r>
      <w:r>
        <w:t xml:space="preserve"> dialog, select the following project provided in the files associated with this lab:</w:t>
      </w:r>
    </w:p>
    <w:p w:rsidR="004F4054" w:rsidRDefault="004F4054" w:rsidP="004F4054">
      <w:pPr>
        <w:pStyle w:val="LabStepCodeBlockLevel2"/>
      </w:pPr>
      <w:r>
        <w:t>[..]</w:t>
      </w:r>
      <w:r w:rsidRPr="004239DF">
        <w:t>\</w:t>
      </w:r>
      <w:r w:rsidRPr="006C4653">
        <w:t>PagesNavUi\Exercises\Ex2\StarterProject</w:t>
      </w:r>
      <w:r>
        <w:t>\</w:t>
      </w:r>
      <w:r w:rsidRPr="006C4653">
        <w:t>WingtipSitePages</w:t>
      </w:r>
      <w:r w:rsidRPr="004239DF">
        <w:t>.sln</w:t>
      </w:r>
    </w:p>
    <w:p w:rsidR="00B95758" w:rsidRDefault="00B95758" w:rsidP="00B95758">
      <w:pPr>
        <w:pStyle w:val="LabExerciseCallout"/>
      </w:pPr>
      <w:r>
        <w:t>Note: You may get an error from Visual Studio about not having a site URL or debugging site specified. Ignore it for now.</w:t>
      </w:r>
    </w:p>
    <w:p w:rsidR="004F4054" w:rsidRDefault="004F4054" w:rsidP="00382386">
      <w:pPr>
        <w:pStyle w:val="LabStepNumbered"/>
      </w:pPr>
      <w:r>
        <w:t>Ensure the project is using the lab’s site collection for testing:</w:t>
      </w:r>
    </w:p>
    <w:p w:rsidR="004F4054" w:rsidRDefault="004F4054" w:rsidP="00382386">
      <w:pPr>
        <w:pStyle w:val="LabStepNumberedLevel2"/>
      </w:pPr>
      <w:r>
        <w:t xml:space="preserve">Select the project </w:t>
      </w:r>
      <w:proofErr w:type="spellStart"/>
      <w:r w:rsidRPr="00C7535E">
        <w:rPr>
          <w:b/>
        </w:rPr>
        <w:t>WingtipSitePages</w:t>
      </w:r>
      <w:proofErr w:type="spellEnd"/>
      <w:r>
        <w:t xml:space="preserve"> in the </w:t>
      </w:r>
      <w:r w:rsidRPr="00C7535E">
        <w:rPr>
          <w:b/>
        </w:rPr>
        <w:t>Solution Explorer</w:t>
      </w:r>
      <w:r>
        <w:t xml:space="preserve"> tool window.</w:t>
      </w:r>
    </w:p>
    <w:p w:rsidR="004F4054" w:rsidRDefault="004F4054" w:rsidP="00382386">
      <w:pPr>
        <w:pStyle w:val="LabStepNumberedLevel2"/>
      </w:pPr>
      <w:r>
        <w:t xml:space="preserve">Look in the </w:t>
      </w:r>
      <w:r w:rsidRPr="004B4BD7">
        <w:rPr>
          <w:b/>
        </w:rPr>
        <w:t>Properties</w:t>
      </w:r>
      <w:r>
        <w:t xml:space="preserve"> tool window</w:t>
      </w:r>
      <w:r w:rsidR="0092706D">
        <w:t xml:space="preserve"> and ensure </w:t>
      </w:r>
      <w:r>
        <w:t xml:space="preserve">the </w:t>
      </w:r>
      <w:r w:rsidRPr="00C7535E">
        <w:rPr>
          <w:b/>
        </w:rPr>
        <w:t>Site URL</w:t>
      </w:r>
      <w:r>
        <w:t xml:space="preserve"> property </w:t>
      </w:r>
      <w:r w:rsidR="0092706D">
        <w:t xml:space="preserve">is set to </w:t>
      </w:r>
      <w:hyperlink r:id="rId12" w:history="1">
        <w:r w:rsidRPr="00B2105D">
          <w:rPr>
            <w:rStyle w:val="Hyperlink"/>
          </w:rPr>
          <w:t>http://pagesnavui.wingtip.com</w:t>
        </w:r>
      </w:hyperlink>
      <w:r>
        <w:t>.</w:t>
      </w:r>
    </w:p>
    <w:p w:rsidR="0092706D" w:rsidRDefault="0092706D" w:rsidP="002850E5">
      <w:pPr>
        <w:pStyle w:val="LabStepNumberedLevel2"/>
      </w:pPr>
      <w:r>
        <w:t xml:space="preserve">Make sure the </w:t>
      </w:r>
      <w:r w:rsidRPr="0092706D">
        <w:rPr>
          <w:b/>
        </w:rPr>
        <w:t>Sandbox Solution</w:t>
      </w:r>
      <w:r>
        <w:t xml:space="preserve"> property of the </w:t>
      </w:r>
      <w:proofErr w:type="spellStart"/>
      <w:r w:rsidRPr="0092706D">
        <w:rPr>
          <w:b/>
        </w:rPr>
        <w:t>Wingtip</w:t>
      </w:r>
      <w:r w:rsidRPr="0092706D">
        <w:rPr>
          <w:b/>
        </w:rPr>
        <w:t>SitePages</w:t>
      </w:r>
      <w:proofErr w:type="spellEnd"/>
      <w:r>
        <w:t xml:space="preserve"> project is set to a value of </w:t>
      </w:r>
      <w:r w:rsidRPr="0092706D">
        <w:rPr>
          <w:b/>
        </w:rPr>
        <w:t>False</w:t>
      </w:r>
      <w:r>
        <w:t xml:space="preserve">. </w:t>
      </w:r>
    </w:p>
    <w:p w:rsidR="0092706D" w:rsidRDefault="0092706D" w:rsidP="0092706D">
      <w:pPr>
        <w:pStyle w:val="LabExerciseCallout"/>
      </w:pPr>
      <w:r>
        <w:t xml:space="preserve">Remember that the VM you are using to complete lab exercises does not support server-side code from a sandboxed solution. The </w:t>
      </w:r>
      <w:proofErr w:type="spellStart"/>
      <w:r w:rsidRPr="0092706D">
        <w:rPr>
          <w:b/>
        </w:rPr>
        <w:t>WingtipSitePages</w:t>
      </w:r>
      <w:proofErr w:type="spellEnd"/>
      <w:r>
        <w:t xml:space="preserve"> project will fail to load if you attempt to debug it as a sandboxed solution.</w:t>
      </w:r>
    </w:p>
    <w:p w:rsidR="004F4054" w:rsidRDefault="004F4054" w:rsidP="00382386">
      <w:pPr>
        <w:pStyle w:val="LabStepNumbered"/>
      </w:pPr>
      <w:r>
        <w:t xml:space="preserve">The </w:t>
      </w:r>
      <w:proofErr w:type="spellStart"/>
      <w:r w:rsidRPr="001B5BAD">
        <w:rPr>
          <w:b/>
        </w:rPr>
        <w:t>WingtipSitePages</w:t>
      </w:r>
      <w:proofErr w:type="spellEnd"/>
      <w:r>
        <w:t xml:space="preserve"> project already contains SharePoint Project Items to create a few site columns and two lists. These two lists, </w:t>
      </w:r>
      <w:r w:rsidRPr="001B5BAD">
        <w:rPr>
          <w:b/>
        </w:rPr>
        <w:t>Books</w:t>
      </w:r>
      <w:r>
        <w:t xml:space="preserve"> and </w:t>
      </w:r>
      <w:r w:rsidRPr="001B5BAD">
        <w:rPr>
          <w:b/>
        </w:rPr>
        <w:t>Customers</w:t>
      </w:r>
      <w:r>
        <w:t>, will be used throughout the remainder of this lab.</w:t>
      </w:r>
    </w:p>
    <w:p w:rsidR="004F4054" w:rsidRDefault="004F4054" w:rsidP="00382386">
      <w:pPr>
        <w:pStyle w:val="LabStepNumbered"/>
      </w:pPr>
      <w:r>
        <w:t>Create a new module to provision some site pages to the site:</w:t>
      </w:r>
    </w:p>
    <w:p w:rsidR="004F4054" w:rsidRDefault="004F4054" w:rsidP="00382386">
      <w:pPr>
        <w:pStyle w:val="LabStepNumberedLevel2"/>
      </w:pPr>
      <w:r>
        <w:t xml:space="preserve">Right-click the project </w:t>
      </w:r>
      <w:proofErr w:type="spellStart"/>
      <w:r w:rsidRPr="001B5BAD">
        <w:rPr>
          <w:b/>
        </w:rPr>
        <w:t>WingtipSitePages</w:t>
      </w:r>
      <w:proofErr w:type="spellEnd"/>
      <w:r>
        <w:t xml:space="preserve"> in the </w:t>
      </w:r>
      <w:r w:rsidRPr="001B5BAD">
        <w:rPr>
          <w:b/>
        </w:rPr>
        <w:t>Solution Explorer</w:t>
      </w:r>
      <w:r>
        <w:t xml:space="preserve"> tool window and select </w:t>
      </w:r>
      <w:r w:rsidRPr="001B5BAD">
        <w:rPr>
          <w:b/>
        </w:rPr>
        <w:t xml:space="preserve">Add </w:t>
      </w:r>
      <w:r w:rsidRPr="001B5BAD">
        <w:rPr>
          <w:b/>
        </w:rPr>
        <w:sym w:font="Wingdings" w:char="F0E0"/>
      </w:r>
      <w:r w:rsidRPr="001B5BAD">
        <w:rPr>
          <w:b/>
        </w:rPr>
        <w:t xml:space="preserve"> New Item</w:t>
      </w:r>
      <w:r>
        <w:t>.</w:t>
      </w:r>
    </w:p>
    <w:p w:rsidR="004F4054" w:rsidRDefault="004F4054" w:rsidP="00382386">
      <w:pPr>
        <w:pStyle w:val="LabStepNumberedLevel3"/>
      </w:pPr>
      <w:r>
        <w:t xml:space="preserve">In the </w:t>
      </w:r>
      <w:r w:rsidRPr="00626482">
        <w:rPr>
          <w:b/>
        </w:rPr>
        <w:t>Add New Item</w:t>
      </w:r>
      <w:r>
        <w:t xml:space="preserve"> dialog, select the </w:t>
      </w:r>
      <w:r w:rsidRPr="001B5BAD">
        <w:rPr>
          <w:b/>
        </w:rPr>
        <w:t>Module</w:t>
      </w:r>
      <w:r>
        <w:t xml:space="preserve"> template from the </w:t>
      </w:r>
      <w:r w:rsidRPr="00E91F63">
        <w:rPr>
          <w:b/>
        </w:rPr>
        <w:t xml:space="preserve">Visual C# </w:t>
      </w:r>
      <w:r>
        <w:rPr>
          <w:b/>
        </w:rPr>
        <w:t xml:space="preserve">Items </w:t>
      </w:r>
      <w:r w:rsidRPr="00E91F63">
        <w:rPr>
          <w:b/>
        </w:rPr>
        <w:sym w:font="Wingdings" w:char="F0E0"/>
      </w:r>
      <w:r w:rsidRPr="00E91F63">
        <w:rPr>
          <w:b/>
        </w:rPr>
        <w:t xml:space="preserve"> Office / SharePoint</w:t>
      </w:r>
      <w:r>
        <w:t xml:space="preserve"> category.</w:t>
      </w:r>
    </w:p>
    <w:p w:rsidR="004F4054" w:rsidRDefault="004F4054" w:rsidP="00B95758">
      <w:pPr>
        <w:pStyle w:val="LabStepNumberedLevel3"/>
      </w:pPr>
      <w:r w:rsidRPr="00626482">
        <w:rPr>
          <w:b/>
        </w:rPr>
        <w:t>Name:</w:t>
      </w:r>
      <w:r>
        <w:t xml:space="preserve"> </w:t>
      </w:r>
      <w:proofErr w:type="spellStart"/>
      <w:r>
        <w:t>WingtipPages</w:t>
      </w:r>
      <w:proofErr w:type="spellEnd"/>
    </w:p>
    <w:p w:rsidR="00B95758" w:rsidRDefault="00B95758" w:rsidP="00B95758">
      <w:pPr>
        <w:pStyle w:val="LabStepScreenshot"/>
      </w:pPr>
      <w:r>
        <w:rPr>
          <w:noProof/>
        </w:rPr>
        <w:lastRenderedPageBreak/>
        <w:drawing>
          <wp:inline distT="0" distB="0" distL="0" distR="0" wp14:anchorId="491FFEBB" wp14:editId="66952470">
            <wp:extent cx="2674852" cy="22023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852" cy="2202371"/>
                    </a:xfrm>
                    <a:prstGeom prst="rect">
                      <a:avLst/>
                    </a:prstGeom>
                  </pic:spPr>
                </pic:pic>
              </a:graphicData>
            </a:graphic>
          </wp:inline>
        </w:drawing>
      </w:r>
    </w:p>
    <w:p w:rsidR="004F4054" w:rsidRDefault="004F4054" w:rsidP="00382386">
      <w:pPr>
        <w:pStyle w:val="LabStepNumbered"/>
      </w:pPr>
      <w:r>
        <w:t xml:space="preserve">Add the provided site pages to the </w:t>
      </w:r>
      <w:proofErr w:type="spellStart"/>
      <w:r w:rsidRPr="00382386">
        <w:rPr>
          <w:b/>
        </w:rPr>
        <w:t>WingtipPages</w:t>
      </w:r>
      <w:proofErr w:type="spellEnd"/>
      <w:r>
        <w:t xml:space="preserve"> module:</w:t>
      </w:r>
    </w:p>
    <w:p w:rsidR="004F4054" w:rsidRDefault="004F4054" w:rsidP="00382386">
      <w:pPr>
        <w:pStyle w:val="LabStepNumberedLevel2"/>
      </w:pPr>
      <w:r>
        <w:t xml:space="preserve">Right-click the </w:t>
      </w:r>
      <w:proofErr w:type="spellStart"/>
      <w:r w:rsidRPr="00626482">
        <w:rPr>
          <w:b/>
        </w:rPr>
        <w:t>WingtipPages</w:t>
      </w:r>
      <w:proofErr w:type="spellEnd"/>
      <w:r>
        <w:t xml:space="preserve"> module in the </w:t>
      </w:r>
      <w:r w:rsidRPr="00626482">
        <w:rPr>
          <w:b/>
        </w:rPr>
        <w:t>Solution Explorer</w:t>
      </w:r>
      <w:r>
        <w:t xml:space="preserve"> tool window and select </w:t>
      </w:r>
      <w:r w:rsidRPr="00626482">
        <w:rPr>
          <w:b/>
        </w:rPr>
        <w:t xml:space="preserve">Add </w:t>
      </w:r>
      <w:r w:rsidRPr="00626482">
        <w:rPr>
          <w:b/>
        </w:rPr>
        <w:sym w:font="Wingdings" w:char="F0E0"/>
      </w:r>
      <w:r w:rsidRPr="00626482">
        <w:rPr>
          <w:b/>
        </w:rPr>
        <w:t xml:space="preserve"> Existing Item</w:t>
      </w:r>
      <w:r>
        <w:t>.</w:t>
      </w:r>
    </w:p>
    <w:p w:rsidR="004F4054" w:rsidRDefault="004F4054" w:rsidP="00382386">
      <w:pPr>
        <w:pStyle w:val="LabStepNumberedLevel2"/>
      </w:pPr>
      <w:r>
        <w:t xml:space="preserve">In the </w:t>
      </w:r>
      <w:r w:rsidRPr="000B45C7">
        <w:rPr>
          <w:b/>
        </w:rPr>
        <w:t>Add Existing Item</w:t>
      </w:r>
      <w:r>
        <w:t xml:space="preserve"> dialog, select the three </w:t>
      </w:r>
      <w:r w:rsidRPr="00626482">
        <w:rPr>
          <w:b/>
        </w:rPr>
        <w:t>*.ASPX</w:t>
      </w:r>
      <w:r>
        <w:t xml:space="preserve"> files in the files provided with this exercise:</w:t>
      </w:r>
    </w:p>
    <w:p w:rsidR="004F4054" w:rsidRDefault="004F4054" w:rsidP="004F4054">
      <w:pPr>
        <w:pStyle w:val="LabStepCodeBlockLevel2"/>
      </w:pPr>
      <w:r>
        <w:t>[..]\</w:t>
      </w:r>
      <w:r w:rsidRPr="00626482">
        <w:t>PagesNavUi\Exercises\Ex2\StarterFiles</w:t>
      </w:r>
    </w:p>
    <w:p w:rsidR="004F4054" w:rsidRDefault="004F4054" w:rsidP="00382386">
      <w:pPr>
        <w:pStyle w:val="LabStepNumberedLevel2"/>
      </w:pPr>
      <w:r>
        <w:t xml:space="preserve">Within the </w:t>
      </w:r>
      <w:proofErr w:type="spellStart"/>
      <w:r w:rsidRPr="00626482">
        <w:rPr>
          <w:b/>
        </w:rPr>
        <w:t>WingtipPages</w:t>
      </w:r>
      <w:proofErr w:type="spellEnd"/>
      <w:r>
        <w:t xml:space="preserve"> module, right click </w:t>
      </w:r>
      <w:r w:rsidRPr="00626482">
        <w:rPr>
          <w:b/>
        </w:rPr>
        <w:t>Sample.txt</w:t>
      </w:r>
      <w:r>
        <w:t xml:space="preserve"> and select </w:t>
      </w:r>
      <w:r w:rsidRPr="00626482">
        <w:rPr>
          <w:b/>
        </w:rPr>
        <w:t>Delete</w:t>
      </w:r>
      <w:r>
        <w:t>.</w:t>
      </w:r>
    </w:p>
    <w:p w:rsidR="004F4054" w:rsidRDefault="004F4054" w:rsidP="00382386">
      <w:pPr>
        <w:pStyle w:val="LabStepScreenshotLevel2"/>
      </w:pPr>
      <w:r>
        <w:drawing>
          <wp:inline distT="0" distB="0" distL="0" distR="0" wp14:anchorId="77670458" wp14:editId="461E951C">
            <wp:extent cx="2407920" cy="1516380"/>
            <wp:effectExtent l="0" t="0" r="0" b="0"/>
            <wp:docPr id="5" name="Picture 5" descr="C:\Users\ANDREW~1.RIV\AppData\Local\Temp\SNAGHTML9e74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9e744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1516380"/>
                    </a:xfrm>
                    <a:prstGeom prst="rect">
                      <a:avLst/>
                    </a:prstGeom>
                    <a:noFill/>
                    <a:ln>
                      <a:noFill/>
                    </a:ln>
                  </pic:spPr>
                </pic:pic>
              </a:graphicData>
            </a:graphic>
          </wp:inline>
        </w:drawing>
      </w:r>
    </w:p>
    <w:p w:rsidR="004F4054" w:rsidRDefault="004F4054" w:rsidP="00382386">
      <w:pPr>
        <w:pStyle w:val="LabStepNumbered"/>
      </w:pPr>
      <w:r>
        <w:t xml:space="preserve">Verify the </w:t>
      </w:r>
      <w:proofErr w:type="spellStart"/>
      <w:r w:rsidRPr="00382386">
        <w:rPr>
          <w:b/>
        </w:rPr>
        <w:t>WingtipPages</w:t>
      </w:r>
      <w:proofErr w:type="spellEnd"/>
      <w:r>
        <w:t xml:space="preserve"> module is included in the list of items in the Feature:</w:t>
      </w:r>
    </w:p>
    <w:p w:rsidR="004F4054" w:rsidRDefault="004F4054" w:rsidP="00382386">
      <w:pPr>
        <w:pStyle w:val="LabStepNumberedLevel2"/>
      </w:pPr>
      <w:r>
        <w:t xml:space="preserve">In the </w:t>
      </w:r>
      <w:r w:rsidRPr="00683CD0">
        <w:rPr>
          <w:b/>
        </w:rPr>
        <w:t>Solution Explorer</w:t>
      </w:r>
      <w:r>
        <w:t xml:space="preserve"> tool window, expand the </w:t>
      </w:r>
      <w:proofErr w:type="spellStart"/>
      <w:r w:rsidRPr="00683CD0">
        <w:rPr>
          <w:b/>
        </w:rPr>
        <w:t>WingtipSitePages</w:t>
      </w:r>
      <w:proofErr w:type="spellEnd"/>
      <w:r>
        <w:t xml:space="preserve"> project to the </w:t>
      </w:r>
      <w:r w:rsidRPr="00683CD0">
        <w:rPr>
          <w:b/>
        </w:rPr>
        <w:t>Features\</w:t>
      </w:r>
      <w:proofErr w:type="spellStart"/>
      <w:r w:rsidRPr="00683CD0">
        <w:rPr>
          <w:b/>
        </w:rPr>
        <w:t>MainSite</w:t>
      </w:r>
      <w:proofErr w:type="spellEnd"/>
      <w:r>
        <w:t xml:space="preserve"> node.</w:t>
      </w:r>
    </w:p>
    <w:p w:rsidR="004F4054" w:rsidRDefault="004F4054" w:rsidP="00382386">
      <w:pPr>
        <w:pStyle w:val="LabStepNumberedLevel2"/>
      </w:pPr>
      <w:r>
        <w:t xml:space="preserve">Right-click the </w:t>
      </w:r>
      <w:proofErr w:type="spellStart"/>
      <w:r w:rsidRPr="00683CD0">
        <w:rPr>
          <w:b/>
        </w:rPr>
        <w:t>MainSite</w:t>
      </w:r>
      <w:proofErr w:type="spellEnd"/>
      <w:r>
        <w:t xml:space="preserve"> Feature and select </w:t>
      </w:r>
      <w:r w:rsidRPr="00683CD0">
        <w:rPr>
          <w:b/>
        </w:rPr>
        <w:t>View Designer</w:t>
      </w:r>
      <w:r>
        <w:t>.</w:t>
      </w:r>
    </w:p>
    <w:p w:rsidR="004F4054" w:rsidRDefault="004F4054" w:rsidP="00382386">
      <w:pPr>
        <w:pStyle w:val="LabStepNumberedLevel2"/>
      </w:pPr>
      <w:r>
        <w:t xml:space="preserve">Verify the </w:t>
      </w:r>
      <w:proofErr w:type="spellStart"/>
      <w:r w:rsidRPr="00683CD0">
        <w:rPr>
          <w:b/>
        </w:rPr>
        <w:t>WingtipPages</w:t>
      </w:r>
      <w:proofErr w:type="spellEnd"/>
      <w:r>
        <w:t xml:space="preserve"> module is listed on the right-hand column </w:t>
      </w:r>
      <w:r w:rsidRPr="00683CD0">
        <w:rPr>
          <w:b/>
        </w:rPr>
        <w:t>Items in the Feature</w:t>
      </w:r>
      <w:r>
        <w:t xml:space="preserve">. If it isn’t select it and use the arrows between the two columns to add it from the left column: </w:t>
      </w:r>
      <w:r w:rsidRPr="00683CD0">
        <w:rPr>
          <w:b/>
        </w:rPr>
        <w:t>Items in the Solution</w:t>
      </w:r>
      <w:r>
        <w:t>.</w:t>
      </w:r>
    </w:p>
    <w:p w:rsidR="004F4054" w:rsidRDefault="004F4054" w:rsidP="004F4054">
      <w:pPr>
        <w:pStyle w:val="Heading4"/>
      </w:pPr>
      <w:r>
        <w:t>Add Navigation Elements to the Site to Surface the New Site Pages</w:t>
      </w:r>
    </w:p>
    <w:p w:rsidR="004F4054" w:rsidRDefault="004F4054" w:rsidP="00382386">
      <w:pPr>
        <w:pStyle w:val="LabExerciseLeadIn"/>
      </w:pPr>
      <w:r>
        <w:t>At this point your project will simply create a few pages in the development site. Users would have to know the URL and manually type it into the browser to navigate to these files. To make this more user friendly, write some custom code to add some navigation elements to the site to point to these three new files.</w:t>
      </w:r>
    </w:p>
    <w:p w:rsidR="004F4054" w:rsidRDefault="004F4054" w:rsidP="00713849">
      <w:pPr>
        <w:pStyle w:val="LabStepNumbered"/>
      </w:pPr>
      <w:r>
        <w:t xml:space="preserve">In the </w:t>
      </w:r>
      <w:r w:rsidRPr="00697572">
        <w:rPr>
          <w:b/>
        </w:rPr>
        <w:t>Solution Explorer</w:t>
      </w:r>
      <w:r>
        <w:t xml:space="preserve"> tool window, expand the </w:t>
      </w:r>
      <w:proofErr w:type="spellStart"/>
      <w:r w:rsidRPr="00697572">
        <w:rPr>
          <w:b/>
        </w:rPr>
        <w:t>WingtipSitePages</w:t>
      </w:r>
      <w:proofErr w:type="spellEnd"/>
      <w:r>
        <w:t xml:space="preserve"> project to the </w:t>
      </w:r>
      <w:r w:rsidRPr="00697572">
        <w:rPr>
          <w:b/>
        </w:rPr>
        <w:t>Features\</w:t>
      </w:r>
      <w:proofErr w:type="spellStart"/>
      <w:r w:rsidRPr="00697572">
        <w:rPr>
          <w:b/>
        </w:rPr>
        <w:t>MainSite</w:t>
      </w:r>
      <w:proofErr w:type="spellEnd"/>
      <w:r>
        <w:t xml:space="preserve"> node.</w:t>
      </w:r>
    </w:p>
    <w:p w:rsidR="004F4054" w:rsidRDefault="004F4054" w:rsidP="00697572">
      <w:pPr>
        <w:pStyle w:val="LabStepNumbered"/>
      </w:pPr>
      <w:r>
        <w:t xml:space="preserve">Right-click the </w:t>
      </w:r>
      <w:proofErr w:type="spellStart"/>
      <w:r w:rsidRPr="00626482">
        <w:rPr>
          <w:b/>
        </w:rPr>
        <w:t>MainSite</w:t>
      </w:r>
      <w:proofErr w:type="spellEnd"/>
      <w:r>
        <w:t xml:space="preserve"> Feature and select </w:t>
      </w:r>
      <w:r w:rsidRPr="00626482">
        <w:rPr>
          <w:b/>
        </w:rPr>
        <w:t>Add Event Receiver</w:t>
      </w:r>
      <w:r>
        <w:t>.</w:t>
      </w:r>
    </w:p>
    <w:p w:rsidR="004F4054" w:rsidRDefault="004F4054" w:rsidP="004F4054">
      <w:pPr>
        <w:pStyle w:val="LabStepScreenshot"/>
      </w:pPr>
      <w:r>
        <w:rPr>
          <w:noProof/>
        </w:rPr>
        <w:lastRenderedPageBreak/>
        <w:drawing>
          <wp:inline distT="0" distB="0" distL="0" distR="0" wp14:anchorId="1E4B37CE" wp14:editId="46A88B24">
            <wp:extent cx="2446020" cy="2131251"/>
            <wp:effectExtent l="0" t="0" r="0" b="0"/>
            <wp:docPr id="6" name="Picture 6" descr="C:\Users\ANDREW~1.RIV\AppData\Local\Temp\SNAGHTML9eb4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9eb4dc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2002" cy="2136463"/>
                    </a:xfrm>
                    <a:prstGeom prst="rect">
                      <a:avLst/>
                    </a:prstGeom>
                    <a:noFill/>
                    <a:ln>
                      <a:noFill/>
                    </a:ln>
                  </pic:spPr>
                </pic:pic>
              </a:graphicData>
            </a:graphic>
          </wp:inline>
        </w:drawing>
      </w:r>
    </w:p>
    <w:p w:rsidR="004F4054" w:rsidRDefault="004F4054" w:rsidP="00697572">
      <w:pPr>
        <w:pStyle w:val="LabStepNumbered"/>
      </w:pPr>
      <w:r>
        <w:t xml:space="preserve">Within the </w:t>
      </w:r>
      <w:proofErr w:type="spellStart"/>
      <w:r w:rsidRPr="000B45C7">
        <w:rPr>
          <w:b/>
        </w:rPr>
        <w:t>MainSite.EventReceiver.cs</w:t>
      </w:r>
      <w:proofErr w:type="spellEnd"/>
      <w:r>
        <w:t xml:space="preserve"> code file, add the following line to the top of the file to add a reference to the SharePoint navigation namespace:</w:t>
      </w:r>
    </w:p>
    <w:p w:rsidR="004F4054" w:rsidRDefault="004F4054" w:rsidP="004F4054">
      <w:pPr>
        <w:pStyle w:val="LabStepCodeBlock"/>
      </w:pPr>
      <w:r>
        <w:t>using Microsoft.SharePoint.Navigation;</w:t>
      </w:r>
    </w:p>
    <w:p w:rsidR="004F4054" w:rsidRDefault="004F4054" w:rsidP="00697572">
      <w:pPr>
        <w:pStyle w:val="LabStepNumbered"/>
      </w:pPr>
      <w:r>
        <w:t xml:space="preserve">Find the commented out method </w:t>
      </w:r>
      <w:proofErr w:type="spellStart"/>
      <w:r w:rsidRPr="00626482">
        <w:rPr>
          <w:b/>
        </w:rPr>
        <w:t>FeatureActivated</w:t>
      </w:r>
      <w:proofErr w:type="spellEnd"/>
      <w:r>
        <w:rPr>
          <w:b/>
        </w:rPr>
        <w:t>()</w:t>
      </w:r>
      <w:r>
        <w:t xml:space="preserve"> and replace it with the following code to create three new links in the top navigation link bar:</w:t>
      </w:r>
    </w:p>
    <w:p w:rsidR="004F4054" w:rsidRDefault="004F4054" w:rsidP="004F4054">
      <w:pPr>
        <w:pStyle w:val="LabStepCodeBlock"/>
      </w:pPr>
      <w:r>
        <w:t>public override void FeatureActivated(SPFeatureReceiverProperties properties) {</w:t>
      </w:r>
    </w:p>
    <w:p w:rsidR="004F4054" w:rsidRDefault="004F4054" w:rsidP="004F4054">
      <w:pPr>
        <w:pStyle w:val="LabStepCodeBlock"/>
      </w:pPr>
    </w:p>
    <w:p w:rsidR="004F4054" w:rsidRDefault="004F4054" w:rsidP="004F4054">
      <w:pPr>
        <w:pStyle w:val="LabStepCodeBlock"/>
      </w:pPr>
      <w:r>
        <w:t xml:space="preserve">  SPSite siteCollection = properties.Feature.Parent as SPSite;</w:t>
      </w:r>
    </w:p>
    <w:p w:rsidR="004F4054" w:rsidRDefault="004F4054" w:rsidP="004F4054">
      <w:pPr>
        <w:pStyle w:val="LabStepCodeBlock"/>
      </w:pPr>
      <w:r>
        <w:t xml:space="preserve">  if (siteCollection != null) {</w:t>
      </w:r>
    </w:p>
    <w:p w:rsidR="004F4054" w:rsidRDefault="004F4054" w:rsidP="004F4054">
      <w:pPr>
        <w:pStyle w:val="LabStepCodeBlock"/>
      </w:pPr>
      <w:r>
        <w:t xml:space="preserve">    SPWeb site = siteCollection.RootWeb;</w:t>
      </w:r>
    </w:p>
    <w:p w:rsidR="004F4054" w:rsidRDefault="004F4054" w:rsidP="004F4054">
      <w:pPr>
        <w:pStyle w:val="LabStepCodeBlock"/>
      </w:pPr>
      <w:r>
        <w:t xml:space="preserve">    // create menu items on top link bar for custom site pages</w:t>
      </w:r>
    </w:p>
    <w:p w:rsidR="004F4054" w:rsidRDefault="004F4054" w:rsidP="004F4054">
      <w:pPr>
        <w:pStyle w:val="LabStepCodeBlock"/>
      </w:pPr>
      <w:r>
        <w:t xml:space="preserve">    SPNavigationNodeCollection topNav = site.Navigation.TopNavigationBar;</w:t>
      </w:r>
    </w:p>
    <w:p w:rsidR="004F4054" w:rsidRDefault="004F4054" w:rsidP="004F4054">
      <w:pPr>
        <w:pStyle w:val="LabStepCodeBlock"/>
      </w:pPr>
      <w:r>
        <w:t xml:space="preserve">    topNav.AddAsLast(new SPNavigationNode("Page 1", "WingtipPages/Page1.aspx"));</w:t>
      </w:r>
    </w:p>
    <w:p w:rsidR="004F4054" w:rsidRDefault="004F4054" w:rsidP="004F4054">
      <w:pPr>
        <w:pStyle w:val="LabStepCodeBlock"/>
      </w:pPr>
      <w:r>
        <w:t xml:space="preserve">    topNav.AddAsLast(new SPNavigationNode("Page 2", "WingtipPages/Page2.aspx"));</w:t>
      </w:r>
    </w:p>
    <w:p w:rsidR="004F4054" w:rsidRDefault="004F4054" w:rsidP="004F4054">
      <w:pPr>
        <w:pStyle w:val="LabStepCodeBlock"/>
      </w:pPr>
      <w:r>
        <w:t xml:space="preserve">    topNav.AddAsLast(new SPNavigationNode("Page 3", "WingtipPages/Page3.aspx"));</w:t>
      </w:r>
    </w:p>
    <w:p w:rsidR="004F4054" w:rsidRDefault="004F4054" w:rsidP="004F4054">
      <w:pPr>
        <w:pStyle w:val="LabStepCodeBlock"/>
      </w:pPr>
      <w:r>
        <w:t xml:space="preserve">  }</w:t>
      </w:r>
    </w:p>
    <w:p w:rsidR="004F4054" w:rsidRDefault="004F4054" w:rsidP="004F4054">
      <w:pPr>
        <w:pStyle w:val="LabStepCodeBlock"/>
      </w:pPr>
      <w:r>
        <w:t>}</w:t>
      </w:r>
    </w:p>
    <w:p w:rsidR="004F4054" w:rsidRDefault="004F4054" w:rsidP="00697572">
      <w:pPr>
        <w:pStyle w:val="LabStepNumbered"/>
      </w:pPr>
      <w:r>
        <w:t xml:space="preserve">While the previous code will create three new links when the </w:t>
      </w:r>
      <w:r w:rsidRPr="000B45C7">
        <w:t>Feature</w:t>
      </w:r>
      <w:r>
        <w:t xml:space="preserve"> is activated, these links are not automatically removed when you deactivate the Feature. In addition, the provisioned files are not automatically removed. To clean up everything done by the Feature activation, find the commented out method </w:t>
      </w:r>
      <w:proofErr w:type="spellStart"/>
      <w:r w:rsidRPr="000B45C7">
        <w:rPr>
          <w:b/>
        </w:rPr>
        <w:t>FeatureDeactivating</w:t>
      </w:r>
      <w:proofErr w:type="spellEnd"/>
      <w:r w:rsidRPr="000B45C7">
        <w:rPr>
          <w:b/>
        </w:rPr>
        <w:t>()</w:t>
      </w:r>
      <w:r>
        <w:t xml:space="preserve"> and replace it with the following code to delete the links and provisioned pages:</w:t>
      </w:r>
    </w:p>
    <w:p w:rsidR="004F4054" w:rsidRPr="00697572" w:rsidRDefault="004F4054" w:rsidP="00697572">
      <w:pPr>
        <w:pStyle w:val="LabStepCodeBlock"/>
      </w:pPr>
      <w:r w:rsidRPr="00697572">
        <w:t>public override void FeatureDeactivating(SPFeatureReceiverProperties properties) {</w:t>
      </w:r>
    </w:p>
    <w:p w:rsidR="004F4054" w:rsidRPr="00697572" w:rsidRDefault="004F4054" w:rsidP="00697572">
      <w:pPr>
        <w:pStyle w:val="LabStepCodeBlock"/>
      </w:pPr>
      <w:r w:rsidRPr="00697572">
        <w:t xml:space="preserve">  SPSite siteCollection = properties.Feature.Parent as SPSite;</w:t>
      </w:r>
    </w:p>
    <w:p w:rsidR="004F4054" w:rsidRPr="00697572" w:rsidRDefault="004F4054" w:rsidP="00697572">
      <w:pPr>
        <w:pStyle w:val="LabStepCodeBlock"/>
      </w:pPr>
      <w:r w:rsidRPr="00697572">
        <w:t xml:space="preserve">  if (siteCollection != null) {</w:t>
      </w:r>
    </w:p>
    <w:p w:rsidR="004F4054" w:rsidRPr="00697572" w:rsidRDefault="004F4054" w:rsidP="00697572">
      <w:pPr>
        <w:pStyle w:val="LabStepCodeBlock"/>
      </w:pPr>
      <w:r w:rsidRPr="00697572">
        <w:t xml:space="preserve">    SPWeb site = siteCollection.RootWeb;</w:t>
      </w:r>
    </w:p>
    <w:p w:rsidR="004F4054" w:rsidRPr="00697572" w:rsidRDefault="004F4054" w:rsidP="00697572">
      <w:pPr>
        <w:pStyle w:val="LabStepCodeBlock"/>
      </w:pPr>
    </w:p>
    <w:p w:rsidR="004F4054" w:rsidRPr="00697572" w:rsidRDefault="004F4054" w:rsidP="00697572">
      <w:pPr>
        <w:pStyle w:val="LabStepCodeBlock"/>
      </w:pPr>
      <w:r w:rsidRPr="00697572">
        <w:t xml:space="preserve">    try {</w:t>
      </w:r>
    </w:p>
    <w:p w:rsidR="004F4054" w:rsidRPr="00697572" w:rsidRDefault="004F4054" w:rsidP="00697572">
      <w:pPr>
        <w:pStyle w:val="LabStepCodeBlock"/>
      </w:pPr>
      <w:r w:rsidRPr="00697572">
        <w:t xml:space="preserve">      // delete folder of site pages provisioned during activation</w:t>
      </w:r>
    </w:p>
    <w:p w:rsidR="004F4054" w:rsidRPr="00697572" w:rsidRDefault="004F4054" w:rsidP="00697572">
      <w:pPr>
        <w:pStyle w:val="LabStepCodeBlock"/>
      </w:pPr>
      <w:r w:rsidRPr="00697572">
        <w:t xml:space="preserve">      SPFolder sitePagesFolder = site.GetFolder("WingtipPages");</w:t>
      </w:r>
    </w:p>
    <w:p w:rsidR="004F4054" w:rsidRPr="00697572" w:rsidRDefault="004F4054" w:rsidP="00697572">
      <w:pPr>
        <w:pStyle w:val="LabStepCodeBlock"/>
      </w:pPr>
      <w:r w:rsidRPr="00697572">
        <w:t xml:space="preserve">      sitePagesFolder.Delete();</w:t>
      </w:r>
    </w:p>
    <w:p w:rsidR="004F4054" w:rsidRPr="00697572" w:rsidRDefault="004F4054" w:rsidP="00697572">
      <w:pPr>
        <w:pStyle w:val="LabStepCodeBlock"/>
      </w:pPr>
      <w:r w:rsidRPr="00697572">
        <w:t xml:space="preserve">    }</w:t>
      </w:r>
    </w:p>
    <w:p w:rsidR="004F4054" w:rsidRPr="00697572" w:rsidRDefault="004F4054" w:rsidP="00697572">
      <w:pPr>
        <w:pStyle w:val="LabStepCodeBlock"/>
      </w:pPr>
      <w:r w:rsidRPr="00697572">
        <w:t xml:space="preserve">    catch { }</w:t>
      </w:r>
    </w:p>
    <w:p w:rsidR="004F4054" w:rsidRPr="00697572" w:rsidRDefault="004F4054" w:rsidP="00697572">
      <w:pPr>
        <w:pStyle w:val="LabStepCodeBlock"/>
      </w:pPr>
    </w:p>
    <w:p w:rsidR="004F4054" w:rsidRPr="00697572" w:rsidRDefault="004F4054" w:rsidP="00697572">
      <w:pPr>
        <w:pStyle w:val="LabStepCodeBlock"/>
      </w:pPr>
      <w:r w:rsidRPr="00697572">
        <w:t xml:space="preserve">    SPNavigationNodeCollection topNav = site.Navigation.TopNavigationBar;</w:t>
      </w:r>
    </w:p>
    <w:p w:rsidR="004F4054" w:rsidRPr="00697572" w:rsidRDefault="004F4054" w:rsidP="00697572">
      <w:pPr>
        <w:pStyle w:val="LabStepCodeBlock"/>
      </w:pPr>
      <w:r w:rsidRPr="00697572">
        <w:t xml:space="preserve">    for (int i = topNav.Count - 1; i &gt;= 0; i--) {</w:t>
      </w:r>
    </w:p>
    <w:p w:rsidR="004F4054" w:rsidRPr="00697572" w:rsidRDefault="004F4054" w:rsidP="00697572">
      <w:pPr>
        <w:pStyle w:val="LabStepCodeBlock"/>
      </w:pPr>
      <w:r w:rsidRPr="00697572">
        <w:t xml:space="preserve">      if (topNav[i].Url.Contains("WingtipPages")) {</w:t>
      </w:r>
    </w:p>
    <w:p w:rsidR="004F4054" w:rsidRPr="00697572" w:rsidRDefault="004F4054" w:rsidP="00697572">
      <w:pPr>
        <w:pStyle w:val="LabStepCodeBlock"/>
      </w:pPr>
      <w:r w:rsidRPr="00697572">
        <w:t xml:space="preserve">        // delete node</w:t>
      </w:r>
    </w:p>
    <w:p w:rsidR="004F4054" w:rsidRPr="00697572" w:rsidRDefault="004F4054" w:rsidP="00697572">
      <w:pPr>
        <w:pStyle w:val="LabStepCodeBlock"/>
      </w:pPr>
      <w:r w:rsidRPr="00697572">
        <w:t xml:space="preserve">        topNav[i].Delete();</w:t>
      </w:r>
    </w:p>
    <w:p w:rsidR="004F4054" w:rsidRPr="00697572" w:rsidRDefault="004F4054" w:rsidP="00697572">
      <w:pPr>
        <w:pStyle w:val="LabStepCodeBlock"/>
      </w:pPr>
      <w:r w:rsidRPr="00697572">
        <w:t xml:space="preserve">      }</w:t>
      </w:r>
    </w:p>
    <w:p w:rsidR="004F4054" w:rsidRPr="00697572" w:rsidRDefault="004F4054" w:rsidP="00697572">
      <w:pPr>
        <w:pStyle w:val="LabStepCodeBlock"/>
      </w:pPr>
      <w:r w:rsidRPr="00697572">
        <w:t xml:space="preserve">    }</w:t>
      </w:r>
    </w:p>
    <w:p w:rsidR="004F4054" w:rsidRPr="00697572" w:rsidRDefault="004F4054" w:rsidP="00697572">
      <w:pPr>
        <w:pStyle w:val="LabStepCodeBlock"/>
      </w:pPr>
      <w:r w:rsidRPr="00697572">
        <w:t xml:space="preserve">  }</w:t>
      </w:r>
    </w:p>
    <w:p w:rsidR="004F4054" w:rsidRDefault="004F4054" w:rsidP="00697572">
      <w:pPr>
        <w:pStyle w:val="LabStepCodeBlock"/>
      </w:pPr>
      <w:r w:rsidRPr="00697572">
        <w:t>}</w:t>
      </w:r>
    </w:p>
    <w:p w:rsidR="004F4054" w:rsidRDefault="004F4054" w:rsidP="004F4054">
      <w:pPr>
        <w:pStyle w:val="Heading4"/>
      </w:pPr>
      <w:r>
        <w:lastRenderedPageBreak/>
        <w:t>Update the User Interface of the Provisioned Site Page Page1.aspx</w:t>
      </w:r>
    </w:p>
    <w:p w:rsidR="004F4054" w:rsidRDefault="004F4054" w:rsidP="00697572">
      <w:pPr>
        <w:pStyle w:val="LabExerciseLeadIn"/>
      </w:pPr>
      <w:r>
        <w:t>Page1.aspx has references to CSS classes to create a more specialized user interface. In order to get this user interface you need to provision a new CSS file.</w:t>
      </w:r>
    </w:p>
    <w:p w:rsidR="004F4054" w:rsidRDefault="004F4054" w:rsidP="00713849">
      <w:pPr>
        <w:pStyle w:val="LabStepNumbered"/>
      </w:pPr>
      <w:r>
        <w:t xml:space="preserve">Add a new CSS file to the provisioned files to modify the presentation of the site page </w:t>
      </w:r>
      <w:r w:rsidRPr="00697572">
        <w:rPr>
          <w:b/>
        </w:rPr>
        <w:t>Page1.aspx</w:t>
      </w:r>
      <w:r>
        <w:t>:</w:t>
      </w:r>
    </w:p>
    <w:p w:rsidR="004F4054" w:rsidRDefault="004F4054" w:rsidP="00697572">
      <w:pPr>
        <w:pStyle w:val="LabStepNumberedLevel2"/>
      </w:pPr>
      <w:r>
        <w:t xml:space="preserve">Right-click the </w:t>
      </w:r>
      <w:proofErr w:type="spellStart"/>
      <w:r w:rsidRPr="00713849">
        <w:rPr>
          <w:b/>
        </w:rPr>
        <w:t>WingtipPages</w:t>
      </w:r>
      <w:proofErr w:type="spellEnd"/>
      <w:r>
        <w:t xml:space="preserve"> module and select </w:t>
      </w:r>
      <w:r w:rsidRPr="00713849">
        <w:rPr>
          <w:b/>
        </w:rPr>
        <w:t xml:space="preserve">Add </w:t>
      </w:r>
      <w:r w:rsidRPr="00713849">
        <w:rPr>
          <w:b/>
        </w:rPr>
        <w:sym w:font="Wingdings" w:char="F0E0"/>
      </w:r>
      <w:r w:rsidRPr="00713849">
        <w:rPr>
          <w:b/>
        </w:rPr>
        <w:t xml:space="preserve"> Existing Item</w:t>
      </w:r>
      <w:r>
        <w:t>.</w:t>
      </w:r>
    </w:p>
    <w:p w:rsidR="004F4054" w:rsidRDefault="004F4054" w:rsidP="00697572">
      <w:pPr>
        <w:pStyle w:val="LabStepNumberedLevel2"/>
      </w:pPr>
      <w:r>
        <w:t xml:space="preserve">In the </w:t>
      </w:r>
      <w:r w:rsidRPr="00713849">
        <w:rPr>
          <w:b/>
        </w:rPr>
        <w:t>Add Existing</w:t>
      </w:r>
      <w:r w:rsidRPr="000B45C7">
        <w:t xml:space="preserve"> Item</w:t>
      </w:r>
      <w:r>
        <w:t xml:space="preserve"> dialog, select the </w:t>
      </w:r>
      <w:r w:rsidRPr="000B45C7">
        <w:t>styles.css</w:t>
      </w:r>
      <w:r>
        <w:t xml:space="preserve"> file from the files provided with this exercise:</w:t>
      </w:r>
    </w:p>
    <w:p w:rsidR="004F4054" w:rsidRDefault="004F4054" w:rsidP="004F4054">
      <w:pPr>
        <w:pStyle w:val="LabStepCodeBlockLevel2"/>
      </w:pPr>
      <w:r>
        <w:t>[..]\</w:t>
      </w:r>
      <w:r w:rsidRPr="00626482">
        <w:t>PagesNavUi\Exercises\Ex2\StarterFiles</w:t>
      </w:r>
    </w:p>
    <w:p w:rsidR="004F4054" w:rsidRDefault="004F4054" w:rsidP="00697572">
      <w:pPr>
        <w:pStyle w:val="LabStepNumbered"/>
      </w:pPr>
      <w:r>
        <w:t xml:space="preserve">Add a reference to the CSS file in </w:t>
      </w:r>
      <w:r w:rsidRPr="00CF5F24">
        <w:rPr>
          <w:b/>
        </w:rPr>
        <w:t>Page1.aspx</w:t>
      </w:r>
      <w:r>
        <w:t>:</w:t>
      </w:r>
    </w:p>
    <w:p w:rsidR="004F4054" w:rsidRDefault="004F4054" w:rsidP="00C952EC">
      <w:pPr>
        <w:pStyle w:val="LabStepNumberedLevel2"/>
      </w:pPr>
      <w:r>
        <w:t xml:space="preserve">In the </w:t>
      </w:r>
      <w:r w:rsidRPr="00C952EC">
        <w:rPr>
          <w:b/>
        </w:rPr>
        <w:t>Solution Explorer</w:t>
      </w:r>
      <w:r>
        <w:t xml:space="preserve"> tool window, find the </w:t>
      </w:r>
      <w:proofErr w:type="spellStart"/>
      <w:r w:rsidRPr="00C952EC">
        <w:rPr>
          <w:b/>
        </w:rPr>
        <w:t>WingtipPages</w:t>
      </w:r>
      <w:proofErr w:type="spellEnd"/>
      <w:r w:rsidRPr="00C952EC">
        <w:rPr>
          <w:b/>
        </w:rPr>
        <w:t>\Page1.aspx</w:t>
      </w:r>
      <w:r>
        <w:t xml:space="preserve"> file.</w:t>
      </w:r>
    </w:p>
    <w:p w:rsidR="004F4054" w:rsidRDefault="004F4054" w:rsidP="00C952EC">
      <w:pPr>
        <w:pStyle w:val="LabStepNumberedLevel2"/>
      </w:pPr>
      <w:r>
        <w:t xml:space="preserve">Right-click </w:t>
      </w:r>
      <w:r w:rsidRPr="00C952EC">
        <w:rPr>
          <w:b/>
        </w:rPr>
        <w:t>Page1.aspx</w:t>
      </w:r>
      <w:r>
        <w:t xml:space="preserve"> and select </w:t>
      </w:r>
      <w:r w:rsidRPr="00C952EC">
        <w:rPr>
          <w:b/>
        </w:rPr>
        <w:t>Open</w:t>
      </w:r>
      <w:r>
        <w:t>.</w:t>
      </w:r>
    </w:p>
    <w:p w:rsidR="004F4054" w:rsidRDefault="004F4054" w:rsidP="00C952EC">
      <w:pPr>
        <w:pStyle w:val="LabStepNumberedLevel2"/>
      </w:pPr>
      <w:r>
        <w:t xml:space="preserve">Find the ASP.NET content placeholder </w:t>
      </w:r>
      <w:proofErr w:type="spellStart"/>
      <w:r w:rsidRPr="00C952EC">
        <w:rPr>
          <w:b/>
        </w:rPr>
        <w:t>PlaceHolderAdditionalPageHead</w:t>
      </w:r>
      <w:proofErr w:type="spellEnd"/>
      <w:r>
        <w:t xml:space="preserve"> and add the following markup to the content of the content placeholder:</w:t>
      </w:r>
    </w:p>
    <w:p w:rsidR="004F4054" w:rsidRDefault="004F4054" w:rsidP="004F4054">
      <w:pPr>
        <w:pStyle w:val="LabStepCodeBlockLevel2"/>
      </w:pPr>
      <w:r w:rsidRPr="00CF5F24">
        <w:t xml:space="preserve">&lt;link href="styles.css" rel="stylesheet" type="text/css" /&gt;   </w:t>
      </w:r>
    </w:p>
    <w:p w:rsidR="004F4054" w:rsidRDefault="004F4054" w:rsidP="00C952EC">
      <w:pPr>
        <w:pStyle w:val="LabStepNumbered"/>
      </w:pPr>
      <w:r>
        <w:t xml:space="preserve">Save all </w:t>
      </w:r>
      <w:r w:rsidRPr="005929B5">
        <w:t>changes</w:t>
      </w:r>
      <w:r>
        <w:t xml:space="preserve">: </w:t>
      </w:r>
      <w:r w:rsidRPr="00C952EC">
        <w:rPr>
          <w:b/>
        </w:rPr>
        <w:t xml:space="preserve">File </w:t>
      </w:r>
      <w:r w:rsidRPr="00C952EC">
        <w:rPr>
          <w:b/>
        </w:rPr>
        <w:sym w:font="Wingdings" w:char="F0E0"/>
      </w:r>
      <w:r w:rsidRPr="00C952EC">
        <w:rPr>
          <w:b/>
        </w:rPr>
        <w:t xml:space="preserve"> Save All</w:t>
      </w:r>
      <w:r>
        <w:t>.</w:t>
      </w:r>
    </w:p>
    <w:p w:rsidR="004F4054" w:rsidRDefault="004F4054" w:rsidP="00C952EC">
      <w:pPr>
        <w:pStyle w:val="LabStepNumbered"/>
      </w:pPr>
      <w:r>
        <w:t xml:space="preserve">Build and test your </w:t>
      </w:r>
      <w:r w:rsidRPr="005929B5">
        <w:t>application</w:t>
      </w:r>
      <w:r w:rsidRPr="00E728BB">
        <w:t xml:space="preserve"> </w:t>
      </w:r>
      <w:r>
        <w:t xml:space="preserve">by </w:t>
      </w:r>
      <w:r w:rsidRPr="00E728BB">
        <w:t>press</w:t>
      </w:r>
      <w:r>
        <w:t>ing</w:t>
      </w:r>
      <w:r w:rsidRPr="00E728BB">
        <w:t xml:space="preserve"> </w:t>
      </w:r>
      <w:r w:rsidRPr="00C952EC">
        <w:rPr>
          <w:b/>
        </w:rPr>
        <w:t>[F5]</w:t>
      </w:r>
      <w:r w:rsidRPr="00E728BB">
        <w:t xml:space="preserve"> or </w:t>
      </w:r>
      <w:r w:rsidRPr="00C952EC">
        <w:rPr>
          <w:b/>
        </w:rPr>
        <w:t xml:space="preserve">Debug </w:t>
      </w:r>
      <w:r w:rsidRPr="00C952EC">
        <w:rPr>
          <w:b/>
        </w:rPr>
        <w:sym w:font="Wingdings" w:char="F0E0"/>
      </w:r>
      <w:r w:rsidRPr="00C952EC">
        <w:rPr>
          <w:b/>
        </w:rPr>
        <w:t xml:space="preserve"> Start Debugging</w:t>
      </w:r>
      <w:r w:rsidRPr="00E728BB">
        <w:t xml:space="preserve">. </w:t>
      </w:r>
    </w:p>
    <w:p w:rsidR="004F4054" w:rsidRDefault="00713849" w:rsidP="00713849">
      <w:pPr>
        <w:pStyle w:val="LabExerciseCallout"/>
      </w:pPr>
      <w:r>
        <w:t xml:space="preserve">Note: </w:t>
      </w:r>
      <w:r w:rsidR="004F4054">
        <w:t xml:space="preserve">If prompted with an </w:t>
      </w:r>
      <w:r w:rsidR="004F4054" w:rsidRPr="002E29B5">
        <w:rPr>
          <w:b/>
        </w:rPr>
        <w:t>Attach Security Warning</w:t>
      </w:r>
      <w:r w:rsidR="004F4054">
        <w:t xml:space="preserve"> dialog, click </w:t>
      </w:r>
      <w:r w:rsidR="004F4054" w:rsidRPr="002E29B5">
        <w:rPr>
          <w:b/>
        </w:rPr>
        <w:t>Attach</w:t>
      </w:r>
      <w:r w:rsidR="004F4054">
        <w:t>.</w:t>
      </w:r>
    </w:p>
    <w:p w:rsidR="004F4054" w:rsidRDefault="004F4054" w:rsidP="00C952EC">
      <w:pPr>
        <w:pStyle w:val="LabStepNumbered"/>
      </w:pPr>
      <w:r>
        <w:t>Once the solution has been deployed, Internet Explorer will launch and navigate to the default page for the site.</w:t>
      </w:r>
    </w:p>
    <w:p w:rsidR="004F4054" w:rsidRDefault="004F4054" w:rsidP="00C952EC">
      <w:pPr>
        <w:pStyle w:val="LabStepNumbered"/>
      </w:pPr>
      <w:r>
        <w:t xml:space="preserve">In the top navigation, select </w:t>
      </w:r>
      <w:r w:rsidRPr="00CF5F24">
        <w:rPr>
          <w:b/>
        </w:rPr>
        <w:t>Page 1</w:t>
      </w:r>
      <w:r>
        <w:t xml:space="preserve"> to navigate to the </w:t>
      </w:r>
      <w:r w:rsidRPr="00CF5F24">
        <w:rPr>
          <w:b/>
        </w:rPr>
        <w:t>Page1.aspx</w:t>
      </w:r>
      <w:r>
        <w:t xml:space="preserve"> site page you provisioned.</w:t>
      </w:r>
    </w:p>
    <w:p w:rsidR="004F4054" w:rsidRDefault="004F4054" w:rsidP="004F4054">
      <w:pPr>
        <w:pStyle w:val="LabStepScreenshot"/>
      </w:pPr>
      <w:r>
        <w:rPr>
          <w:noProof/>
        </w:rPr>
        <w:drawing>
          <wp:inline distT="0" distB="0" distL="0" distR="0" wp14:anchorId="4AEEAB7C" wp14:editId="413591DB">
            <wp:extent cx="5654040" cy="1580460"/>
            <wp:effectExtent l="0" t="0" r="0" b="0"/>
            <wp:docPr id="7" name="Picture 7" descr="C:\Users\ANDREW~1.RIV\AppData\Local\Temp\SNAGHTMLa08f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a08f1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699" cy="1583160"/>
                    </a:xfrm>
                    <a:prstGeom prst="rect">
                      <a:avLst/>
                    </a:prstGeom>
                    <a:noFill/>
                    <a:ln>
                      <a:noFill/>
                    </a:ln>
                  </pic:spPr>
                </pic:pic>
              </a:graphicData>
            </a:graphic>
          </wp:inline>
        </w:drawing>
      </w:r>
    </w:p>
    <w:p w:rsidR="004F4054" w:rsidRDefault="004F4054" w:rsidP="00C952EC">
      <w:pPr>
        <w:pStyle w:val="LabStepNumbered"/>
      </w:pPr>
      <w:r>
        <w:t xml:space="preserve">Notice how </w:t>
      </w:r>
      <w:r w:rsidRPr="00E81E8F">
        <w:rPr>
          <w:b/>
        </w:rPr>
        <w:t>Page1.aspx</w:t>
      </w:r>
      <w:r>
        <w:t xml:space="preserve"> has unique styling compared to just plain old text:</w:t>
      </w:r>
    </w:p>
    <w:p w:rsidR="004F4054" w:rsidRDefault="004F4054" w:rsidP="004F4054">
      <w:pPr>
        <w:pStyle w:val="LabStepScreenshot"/>
      </w:pPr>
      <w:r>
        <w:rPr>
          <w:noProof/>
        </w:rPr>
        <w:lastRenderedPageBreak/>
        <w:drawing>
          <wp:inline distT="0" distB="0" distL="0" distR="0" wp14:anchorId="3F296848" wp14:editId="32927750">
            <wp:extent cx="5608320" cy="2721367"/>
            <wp:effectExtent l="0" t="0" r="0" b="0"/>
            <wp:docPr id="8" name="Picture 8" descr="C:\Users\ANDREW~1.RIV\AppData\Local\Temp\SNAGHTMLa095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a09568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803" cy="2729365"/>
                    </a:xfrm>
                    <a:prstGeom prst="rect">
                      <a:avLst/>
                    </a:prstGeom>
                    <a:noFill/>
                    <a:ln>
                      <a:noFill/>
                    </a:ln>
                  </pic:spPr>
                </pic:pic>
              </a:graphicData>
            </a:graphic>
          </wp:inline>
        </w:drawing>
      </w:r>
    </w:p>
    <w:p w:rsidR="004F4054" w:rsidRDefault="004F4054" w:rsidP="00C372D0">
      <w:pPr>
        <w:pStyle w:val="LabStepNumbered"/>
      </w:pPr>
      <w:r>
        <w:t>Close the browser to stop the debugger and go back to Visual Studio.</w:t>
      </w:r>
    </w:p>
    <w:p w:rsidR="004F4054" w:rsidRDefault="004F4054" w:rsidP="004F4054">
      <w:pPr>
        <w:pStyle w:val="Heading4"/>
      </w:pPr>
      <w:r>
        <w:t>Update the User Interface of the Provisioned Site Pages Page2.aspx &amp; Page3.aspx</w:t>
      </w:r>
    </w:p>
    <w:p w:rsidR="004F4054" w:rsidRDefault="004F4054" w:rsidP="00C372D0">
      <w:pPr>
        <w:pStyle w:val="LabExerciseLeadIn"/>
      </w:pPr>
      <w:r>
        <w:t xml:space="preserve">Page2.aspx is a Web Part Page but does not include any Web Parts. In this section you will add a new instance of the </w:t>
      </w:r>
      <w:proofErr w:type="spellStart"/>
      <w:r>
        <w:t>XsltListViewWebPart</w:t>
      </w:r>
      <w:proofErr w:type="spellEnd"/>
      <w:r>
        <w:t xml:space="preserve"> to display the Customer list. For Page3.aspx, which is also a Web Part Page, you will also add </w:t>
      </w:r>
      <w:proofErr w:type="gramStart"/>
      <w:r>
        <w:t>a</w:t>
      </w:r>
      <w:proofErr w:type="gramEnd"/>
      <w:r>
        <w:t xml:space="preserve"> </w:t>
      </w:r>
      <w:proofErr w:type="spellStart"/>
      <w:r>
        <w:t>XsltListViewWebPart</w:t>
      </w:r>
      <w:proofErr w:type="spellEnd"/>
      <w:r>
        <w:t xml:space="preserve"> to show the contents of the Books list.</w:t>
      </w:r>
    </w:p>
    <w:p w:rsidR="004F4054" w:rsidRDefault="004F4054" w:rsidP="00C372D0">
      <w:pPr>
        <w:pStyle w:val="LabStepNumbered"/>
      </w:pPr>
      <w:r>
        <w:t xml:space="preserve">Add a Web Part to </w:t>
      </w:r>
      <w:r w:rsidRPr="0008241F">
        <w:rPr>
          <w:b/>
        </w:rPr>
        <w:t>Page2.aspx</w:t>
      </w:r>
      <w:r>
        <w:t>:</w:t>
      </w:r>
    </w:p>
    <w:p w:rsidR="004F4054" w:rsidRDefault="004F4054" w:rsidP="00C372D0">
      <w:pPr>
        <w:pStyle w:val="LabStepNumberedLevel2"/>
      </w:pPr>
      <w:r>
        <w:t xml:space="preserve">In the </w:t>
      </w:r>
      <w:r w:rsidRPr="00713849">
        <w:rPr>
          <w:b/>
        </w:rPr>
        <w:t>Solution Explorer</w:t>
      </w:r>
      <w:r>
        <w:t xml:space="preserve"> tool window, find the </w:t>
      </w:r>
      <w:proofErr w:type="spellStart"/>
      <w:r w:rsidRPr="00480172">
        <w:rPr>
          <w:b/>
        </w:rPr>
        <w:t>WingtipPages</w:t>
      </w:r>
      <w:proofErr w:type="spellEnd"/>
      <w:r w:rsidRPr="00480172">
        <w:rPr>
          <w:b/>
        </w:rPr>
        <w:t>\Page2.aspx</w:t>
      </w:r>
      <w:r>
        <w:t xml:space="preserve"> file.</w:t>
      </w:r>
    </w:p>
    <w:p w:rsidR="004F4054" w:rsidRDefault="004F4054" w:rsidP="00C372D0">
      <w:pPr>
        <w:pStyle w:val="LabStepNumberedLevel2"/>
      </w:pPr>
      <w:r>
        <w:t xml:space="preserve">Right-click </w:t>
      </w:r>
      <w:r>
        <w:rPr>
          <w:b/>
        </w:rPr>
        <w:t>Page2</w:t>
      </w:r>
      <w:r w:rsidRPr="00CF5F24">
        <w:rPr>
          <w:b/>
        </w:rPr>
        <w:t>.aspx</w:t>
      </w:r>
      <w:r>
        <w:t xml:space="preserve"> and select </w:t>
      </w:r>
      <w:r w:rsidRPr="00CF5F24">
        <w:rPr>
          <w:b/>
        </w:rPr>
        <w:t>Open</w:t>
      </w:r>
      <w:r>
        <w:t>.</w:t>
      </w:r>
    </w:p>
    <w:p w:rsidR="004F4054" w:rsidRDefault="004F4054" w:rsidP="00C372D0">
      <w:pPr>
        <w:pStyle w:val="LabStepNumberedLevel2"/>
      </w:pPr>
      <w:r>
        <w:t xml:space="preserve">Find </w:t>
      </w:r>
      <w:r w:rsidRPr="00480172">
        <w:t>the</w:t>
      </w:r>
      <w:r>
        <w:t xml:space="preserve"> ASP.NET content placeholder </w:t>
      </w:r>
      <w:proofErr w:type="spellStart"/>
      <w:r w:rsidRPr="00CF5F24">
        <w:rPr>
          <w:b/>
        </w:rPr>
        <w:t>PlaceHolder</w:t>
      </w:r>
      <w:r>
        <w:rPr>
          <w:b/>
        </w:rPr>
        <w:t>Main</w:t>
      </w:r>
      <w:proofErr w:type="spellEnd"/>
      <w:r>
        <w:t xml:space="preserve"> and add the following markup to the content of the content placeholder:</w:t>
      </w:r>
    </w:p>
    <w:p w:rsidR="004F4054" w:rsidRPr="0008241F" w:rsidRDefault="004F4054" w:rsidP="004F4054">
      <w:pPr>
        <w:pStyle w:val="LabStepCodeBlockLevel2"/>
      </w:pPr>
      <w:r w:rsidRPr="0008241F">
        <w:t xml:space="preserve">&lt;WebPartPages:WebPartZone ID="Main" Title="Main Web Part Zone" </w:t>
      </w:r>
    </w:p>
    <w:p w:rsidR="004F4054" w:rsidRPr="0008241F" w:rsidRDefault="004F4054" w:rsidP="004F4054">
      <w:pPr>
        <w:pStyle w:val="LabStepCodeBlockLevel2"/>
      </w:pPr>
      <w:r w:rsidRPr="0008241F">
        <w:t xml:space="preserve">                          FrameType="TitleBarOnly" runat="server" &gt;</w:t>
      </w:r>
    </w:p>
    <w:p w:rsidR="004F4054" w:rsidRPr="0008241F" w:rsidRDefault="004F4054" w:rsidP="004F4054">
      <w:pPr>
        <w:pStyle w:val="LabStepCodeBlockLevel2"/>
      </w:pPr>
      <w:r w:rsidRPr="0008241F">
        <w:t xml:space="preserve">  &lt;ZoneTemplate&gt;</w:t>
      </w:r>
    </w:p>
    <w:p w:rsidR="004F4054" w:rsidRPr="0008241F" w:rsidRDefault="004F4054" w:rsidP="004F4054">
      <w:pPr>
        <w:pStyle w:val="LabStepCodeBlockLevel2"/>
      </w:pPr>
      <w:r w:rsidRPr="0008241F">
        <w:t xml:space="preserve">    &lt;WebPartPages:XsltListViewWebPart </w:t>
      </w:r>
    </w:p>
    <w:p w:rsidR="004F4054" w:rsidRPr="0008241F" w:rsidRDefault="004F4054" w:rsidP="004F4054">
      <w:pPr>
        <w:pStyle w:val="LabStepCodeBlockLevel2"/>
      </w:pPr>
      <w:r w:rsidRPr="0008241F">
        <w:t xml:space="preserve">      runat="server"</w:t>
      </w:r>
    </w:p>
    <w:p w:rsidR="004F4054" w:rsidRPr="0008241F" w:rsidRDefault="004F4054" w:rsidP="004F4054">
      <w:pPr>
        <w:pStyle w:val="LabStepCodeBlockLevel2"/>
      </w:pPr>
      <w:r w:rsidRPr="0008241F">
        <w:t xml:space="preserve">      ID="Cu</w:t>
      </w:r>
      <w:r w:rsidR="00C66124">
        <w:t>s</w:t>
      </w:r>
      <w:r w:rsidRPr="0008241F">
        <w:t>tomersWebPart"</w:t>
      </w:r>
    </w:p>
    <w:p w:rsidR="004F4054" w:rsidRPr="0008241F" w:rsidRDefault="004F4054" w:rsidP="004F4054">
      <w:pPr>
        <w:pStyle w:val="LabStepCodeBlockLevel2"/>
      </w:pPr>
      <w:r w:rsidRPr="0008241F">
        <w:t xml:space="preserve">      Title="Customers"</w:t>
      </w:r>
    </w:p>
    <w:p w:rsidR="004F4054" w:rsidRPr="0008241F" w:rsidRDefault="004F4054" w:rsidP="004F4054">
      <w:pPr>
        <w:pStyle w:val="LabStepCodeBlockLevel2"/>
      </w:pPr>
      <w:r w:rsidRPr="0008241F">
        <w:t xml:space="preserve">      ListUrl="Lists/Customers"</w:t>
      </w:r>
    </w:p>
    <w:p w:rsidR="004F4054" w:rsidRPr="0008241F" w:rsidRDefault="004F4054" w:rsidP="004F4054">
      <w:pPr>
        <w:pStyle w:val="LabStepCodeBlockLevel2"/>
      </w:pPr>
      <w:r w:rsidRPr="0008241F">
        <w:t xml:space="preserve">      ChromeType="None"</w:t>
      </w:r>
    </w:p>
    <w:p w:rsidR="004F4054" w:rsidRPr="0008241F" w:rsidRDefault="004F4054" w:rsidP="004F4054">
      <w:pPr>
        <w:pStyle w:val="LabStepCodeBlockLevel2"/>
      </w:pPr>
      <w:r w:rsidRPr="0008241F">
        <w:t xml:space="preserve">      InplaceSearchEnabled="false" &gt;</w:t>
      </w:r>
    </w:p>
    <w:p w:rsidR="004F4054" w:rsidRPr="0008241F" w:rsidRDefault="004F4054" w:rsidP="004F4054">
      <w:pPr>
        <w:pStyle w:val="LabStepCodeBlockLevel2"/>
      </w:pPr>
      <w:r w:rsidRPr="0008241F">
        <w:t xml:space="preserve">    &lt;/WebPartPages:XsltListViewWebPart&gt;</w:t>
      </w:r>
    </w:p>
    <w:p w:rsidR="004F4054" w:rsidRPr="0008241F" w:rsidRDefault="004F4054" w:rsidP="004F4054">
      <w:pPr>
        <w:pStyle w:val="LabStepCodeBlockLevel2"/>
      </w:pPr>
      <w:r w:rsidRPr="0008241F">
        <w:t xml:space="preserve">  &lt;/ZoneTemplate&gt;</w:t>
      </w:r>
    </w:p>
    <w:p w:rsidR="004F4054" w:rsidRPr="0008241F" w:rsidRDefault="004F4054" w:rsidP="004F4054">
      <w:pPr>
        <w:pStyle w:val="LabStepCodeBlockLevel2"/>
        <w:rPr>
          <w:rFonts w:ascii="Arial" w:hAnsi="Arial"/>
          <w:noProof w:val="0"/>
          <w:color w:val="262626" w:themeColor="text1" w:themeTint="D9"/>
          <w:sz w:val="20"/>
        </w:rPr>
      </w:pPr>
      <w:r w:rsidRPr="0008241F">
        <w:t>&lt;/WebPartPages:WebPartZone&gt;</w:t>
      </w:r>
    </w:p>
    <w:p w:rsidR="004F4054" w:rsidRDefault="004F4054" w:rsidP="00C372D0">
      <w:pPr>
        <w:pStyle w:val="LabStepNumbered"/>
      </w:pPr>
      <w:r>
        <w:t xml:space="preserve">Add a Web Part to </w:t>
      </w:r>
      <w:r>
        <w:rPr>
          <w:b/>
        </w:rPr>
        <w:t>Page3</w:t>
      </w:r>
      <w:r w:rsidRPr="0008241F">
        <w:rPr>
          <w:b/>
        </w:rPr>
        <w:t>.aspx</w:t>
      </w:r>
      <w:r>
        <w:t>:</w:t>
      </w:r>
    </w:p>
    <w:p w:rsidR="004F4054" w:rsidRDefault="004F4054" w:rsidP="00C372D0">
      <w:pPr>
        <w:pStyle w:val="LabStepNumberedLevel2"/>
      </w:pPr>
      <w:r>
        <w:t xml:space="preserve">In the </w:t>
      </w:r>
      <w:r w:rsidRPr="00CF5F24">
        <w:t>Solution Explorer</w:t>
      </w:r>
      <w:r>
        <w:t xml:space="preserve"> tool window, find the </w:t>
      </w:r>
      <w:proofErr w:type="spellStart"/>
      <w:r>
        <w:rPr>
          <w:b/>
        </w:rPr>
        <w:t>WingtipPages</w:t>
      </w:r>
      <w:proofErr w:type="spellEnd"/>
      <w:r>
        <w:rPr>
          <w:b/>
        </w:rPr>
        <w:t>\Page3</w:t>
      </w:r>
      <w:r w:rsidRPr="00480172">
        <w:rPr>
          <w:b/>
        </w:rPr>
        <w:t>.aspx</w:t>
      </w:r>
      <w:r>
        <w:t xml:space="preserve"> file.</w:t>
      </w:r>
    </w:p>
    <w:p w:rsidR="004F4054" w:rsidRDefault="004F4054" w:rsidP="00C372D0">
      <w:pPr>
        <w:pStyle w:val="LabStepNumberedLevel2"/>
      </w:pPr>
      <w:r>
        <w:t xml:space="preserve">Right-click </w:t>
      </w:r>
      <w:r>
        <w:rPr>
          <w:b/>
        </w:rPr>
        <w:t>Page3</w:t>
      </w:r>
      <w:r w:rsidRPr="00CF5F24">
        <w:rPr>
          <w:b/>
        </w:rPr>
        <w:t>.aspx</w:t>
      </w:r>
      <w:r>
        <w:t xml:space="preserve"> and select </w:t>
      </w:r>
      <w:r w:rsidRPr="00CF5F24">
        <w:rPr>
          <w:b/>
        </w:rPr>
        <w:t>Open</w:t>
      </w:r>
      <w:r>
        <w:t>.</w:t>
      </w:r>
    </w:p>
    <w:p w:rsidR="004F4054" w:rsidRDefault="004F4054" w:rsidP="00C372D0">
      <w:pPr>
        <w:pStyle w:val="LabStepNumberedLevel2"/>
      </w:pPr>
      <w:r>
        <w:t xml:space="preserve">Find </w:t>
      </w:r>
      <w:r w:rsidRPr="00480172">
        <w:t>the</w:t>
      </w:r>
      <w:r>
        <w:t xml:space="preserve"> ASP.NET content placeholder </w:t>
      </w:r>
      <w:proofErr w:type="spellStart"/>
      <w:r w:rsidRPr="00CF5F24">
        <w:rPr>
          <w:b/>
        </w:rPr>
        <w:t>PlaceHolder</w:t>
      </w:r>
      <w:r>
        <w:rPr>
          <w:b/>
        </w:rPr>
        <w:t>Main</w:t>
      </w:r>
      <w:proofErr w:type="spellEnd"/>
      <w:r>
        <w:t xml:space="preserve"> and add the following markup to the content of the content placeholder:</w:t>
      </w:r>
    </w:p>
    <w:p w:rsidR="004F4054" w:rsidRPr="0008241F" w:rsidRDefault="004F4054" w:rsidP="004F4054">
      <w:pPr>
        <w:pStyle w:val="LabStepCodeBlockLevel2"/>
      </w:pPr>
      <w:r w:rsidRPr="0008241F">
        <w:t>&lt;WebPartPages:WebPartZone ID="Main" Title="Main Web Part Zone"</w:t>
      </w:r>
    </w:p>
    <w:p w:rsidR="004F4054" w:rsidRPr="0008241F" w:rsidRDefault="004F4054" w:rsidP="004F4054">
      <w:pPr>
        <w:pStyle w:val="LabStepCodeBlockLevel2"/>
      </w:pPr>
      <w:r w:rsidRPr="0008241F">
        <w:t xml:space="preserve">                          FrameType="TitleBarOnly" runat="server" &gt;</w:t>
      </w:r>
    </w:p>
    <w:p w:rsidR="004F4054" w:rsidRPr="0008241F" w:rsidRDefault="004F4054" w:rsidP="004F4054">
      <w:pPr>
        <w:pStyle w:val="LabStepCodeBlockLevel2"/>
      </w:pPr>
      <w:r w:rsidRPr="0008241F">
        <w:t xml:space="preserve">  &lt;ZoneTemplate&gt;</w:t>
      </w:r>
    </w:p>
    <w:p w:rsidR="004F4054" w:rsidRPr="0008241F" w:rsidRDefault="004F4054" w:rsidP="004F4054">
      <w:pPr>
        <w:pStyle w:val="LabStepCodeBlockLevel2"/>
      </w:pPr>
      <w:r w:rsidRPr="0008241F">
        <w:t xml:space="preserve">    &lt;WebPartPages:XsltListViewWebPart</w:t>
      </w:r>
    </w:p>
    <w:p w:rsidR="004F4054" w:rsidRPr="0008241F" w:rsidRDefault="004F4054" w:rsidP="004F4054">
      <w:pPr>
        <w:pStyle w:val="LabStepCodeBlockLevel2"/>
      </w:pPr>
      <w:r w:rsidRPr="0008241F">
        <w:t xml:space="preserve">      runat="server"</w:t>
      </w:r>
    </w:p>
    <w:p w:rsidR="004F4054" w:rsidRPr="0008241F" w:rsidRDefault="004F4054" w:rsidP="004F4054">
      <w:pPr>
        <w:pStyle w:val="LabStepCodeBlockLevel2"/>
      </w:pPr>
      <w:r w:rsidRPr="0008241F">
        <w:t xml:space="preserve">      ID="BooksWebPart"</w:t>
      </w:r>
    </w:p>
    <w:p w:rsidR="004F4054" w:rsidRPr="0008241F" w:rsidRDefault="004F4054" w:rsidP="004F4054">
      <w:pPr>
        <w:pStyle w:val="LabStepCodeBlockLevel2"/>
      </w:pPr>
      <w:r w:rsidRPr="0008241F">
        <w:t xml:space="preserve">      Title="Books"</w:t>
      </w:r>
    </w:p>
    <w:p w:rsidR="004F4054" w:rsidRPr="0008241F" w:rsidRDefault="004F4054" w:rsidP="004F4054">
      <w:pPr>
        <w:pStyle w:val="LabStepCodeBlockLevel2"/>
      </w:pPr>
      <w:r w:rsidRPr="0008241F">
        <w:t xml:space="preserve">      ListUrl="Lists/Books"</w:t>
      </w:r>
    </w:p>
    <w:p w:rsidR="004F4054" w:rsidRPr="0008241F" w:rsidRDefault="004F4054" w:rsidP="004F4054">
      <w:pPr>
        <w:pStyle w:val="LabStepCodeBlockLevel2"/>
      </w:pPr>
      <w:r w:rsidRPr="0008241F">
        <w:t xml:space="preserve">      ChromeType="None"</w:t>
      </w:r>
    </w:p>
    <w:p w:rsidR="004F4054" w:rsidRPr="0008241F" w:rsidRDefault="004F4054" w:rsidP="004F4054">
      <w:pPr>
        <w:pStyle w:val="LabStepCodeBlockLevel2"/>
      </w:pPr>
      <w:r w:rsidRPr="0008241F">
        <w:t xml:space="preserve">      InplaceSearchEnabled="false" &gt; </w:t>
      </w:r>
    </w:p>
    <w:p w:rsidR="004F4054" w:rsidRPr="0008241F" w:rsidRDefault="004F4054" w:rsidP="004F4054">
      <w:pPr>
        <w:pStyle w:val="LabStepCodeBlockLevel2"/>
      </w:pPr>
      <w:r w:rsidRPr="0008241F">
        <w:lastRenderedPageBreak/>
        <w:t xml:space="preserve">    &lt;/WebPartPages:XsltListViewWebPart&gt;</w:t>
      </w:r>
    </w:p>
    <w:p w:rsidR="004F4054" w:rsidRPr="0008241F" w:rsidRDefault="004F4054" w:rsidP="004F4054">
      <w:pPr>
        <w:pStyle w:val="LabStepCodeBlockLevel2"/>
      </w:pPr>
      <w:r w:rsidRPr="0008241F">
        <w:t xml:space="preserve">  &lt;/ZoneTemplate&gt;</w:t>
      </w:r>
    </w:p>
    <w:p w:rsidR="004F4054" w:rsidRPr="0008241F" w:rsidRDefault="004F4054" w:rsidP="004F4054">
      <w:pPr>
        <w:pStyle w:val="LabStepCodeBlockLevel2"/>
        <w:rPr>
          <w:rFonts w:ascii="Arial" w:hAnsi="Arial"/>
          <w:noProof w:val="0"/>
          <w:color w:val="262626" w:themeColor="text1" w:themeTint="D9"/>
          <w:sz w:val="20"/>
        </w:rPr>
      </w:pPr>
      <w:r w:rsidRPr="0008241F">
        <w:t>&lt;/WebPartPages:WebPartZone&gt;</w:t>
      </w:r>
    </w:p>
    <w:p w:rsidR="004F4054" w:rsidRDefault="004F4054" w:rsidP="00C372D0">
      <w:pPr>
        <w:pStyle w:val="LabStepNumbered"/>
      </w:pPr>
      <w:r>
        <w:t xml:space="preserve">Save all </w:t>
      </w:r>
      <w:r w:rsidRPr="005929B5">
        <w:t>changes</w:t>
      </w:r>
      <w:r>
        <w:t xml:space="preserve">: </w:t>
      </w:r>
      <w:r w:rsidRPr="003C66C6">
        <w:rPr>
          <w:b/>
        </w:rPr>
        <w:t xml:space="preserve">File </w:t>
      </w:r>
      <w:r w:rsidRPr="003C66C6">
        <w:rPr>
          <w:b/>
        </w:rPr>
        <w:sym w:font="Wingdings" w:char="F0E0"/>
      </w:r>
      <w:r w:rsidRPr="003C66C6">
        <w:rPr>
          <w:b/>
        </w:rPr>
        <w:t xml:space="preserve"> Save All</w:t>
      </w:r>
      <w:r>
        <w:t>.</w:t>
      </w:r>
    </w:p>
    <w:p w:rsidR="004F4054" w:rsidRDefault="004F4054" w:rsidP="00C372D0">
      <w:pPr>
        <w:pStyle w:val="LabStepNumbered"/>
      </w:pPr>
      <w:r>
        <w:t xml:space="preserve">Build and test your </w:t>
      </w:r>
      <w:r w:rsidRPr="005929B5">
        <w:t>application</w:t>
      </w:r>
      <w:r w:rsidRPr="00E728BB">
        <w:t xml:space="preserve"> </w:t>
      </w:r>
      <w:r>
        <w:t xml:space="preserve">by </w:t>
      </w:r>
      <w:r w:rsidRPr="00E728BB">
        <w:t>press</w:t>
      </w:r>
      <w:r>
        <w:t>ing</w:t>
      </w:r>
      <w:r w:rsidRPr="00E728BB">
        <w:t xml:space="preserve"> </w:t>
      </w:r>
      <w:r w:rsidRPr="00A90A9A">
        <w:rPr>
          <w:b/>
        </w:rPr>
        <w:t>[F5]</w:t>
      </w:r>
      <w:r w:rsidRPr="00E728BB">
        <w:t xml:space="preserve"> or </w:t>
      </w:r>
      <w:r w:rsidRPr="00A90A9A">
        <w:rPr>
          <w:b/>
        </w:rPr>
        <w:t xml:space="preserve">Debug </w:t>
      </w:r>
      <w:r w:rsidRPr="00586B67">
        <w:rPr>
          <w:b/>
        </w:rPr>
        <w:sym w:font="Wingdings" w:char="F0E0"/>
      </w:r>
      <w:r w:rsidRPr="00A90A9A">
        <w:rPr>
          <w:b/>
        </w:rPr>
        <w:t xml:space="preserve"> Start Debugging</w:t>
      </w:r>
      <w:r w:rsidRPr="00E728BB">
        <w:t xml:space="preserve">. </w:t>
      </w:r>
    </w:p>
    <w:p w:rsidR="004F4054" w:rsidRDefault="004F4054" w:rsidP="00C372D0">
      <w:pPr>
        <w:pStyle w:val="LabStepNumberedLevel2"/>
      </w:pPr>
      <w:r>
        <w:t xml:space="preserve">If prompted with an </w:t>
      </w:r>
      <w:r w:rsidRPr="002E29B5">
        <w:rPr>
          <w:b/>
        </w:rPr>
        <w:t>Attach Security Warning</w:t>
      </w:r>
      <w:r>
        <w:t xml:space="preserve"> dialog, click </w:t>
      </w:r>
      <w:r w:rsidRPr="002E29B5">
        <w:rPr>
          <w:b/>
        </w:rPr>
        <w:t>Attach</w:t>
      </w:r>
      <w:r>
        <w:t>.</w:t>
      </w:r>
    </w:p>
    <w:p w:rsidR="004F4054" w:rsidRDefault="004F4054" w:rsidP="00C372D0">
      <w:pPr>
        <w:pStyle w:val="LabStepNumbered"/>
      </w:pPr>
      <w:r>
        <w:t xml:space="preserve">When the site loads in Internet Explorer, select </w:t>
      </w:r>
      <w:r>
        <w:rPr>
          <w:b/>
        </w:rPr>
        <w:t>Page 2</w:t>
      </w:r>
      <w:r>
        <w:t xml:space="preserve"> to navigate to the </w:t>
      </w:r>
      <w:r>
        <w:rPr>
          <w:b/>
        </w:rPr>
        <w:t>Page2</w:t>
      </w:r>
      <w:r w:rsidRPr="00CF5F24">
        <w:rPr>
          <w:b/>
        </w:rPr>
        <w:t>.aspx</w:t>
      </w:r>
      <w:r>
        <w:t xml:space="preserve"> site page you provisioned. Notice the </w:t>
      </w:r>
      <w:r w:rsidRPr="00317569">
        <w:rPr>
          <w:b/>
        </w:rPr>
        <w:t>Customers</w:t>
      </w:r>
      <w:r>
        <w:t xml:space="preserve"> list is displayed in a typical format.</w:t>
      </w:r>
    </w:p>
    <w:p w:rsidR="004F4054" w:rsidRDefault="004F4054" w:rsidP="00C372D0">
      <w:pPr>
        <w:pStyle w:val="LabStepNumbered"/>
      </w:pPr>
      <w:r>
        <w:t xml:space="preserve">Now select </w:t>
      </w:r>
      <w:r w:rsidRPr="00317569">
        <w:rPr>
          <w:b/>
        </w:rPr>
        <w:t>Page 3</w:t>
      </w:r>
      <w:r>
        <w:t xml:space="preserve"> and notice it displays the </w:t>
      </w:r>
      <w:r w:rsidRPr="00317569">
        <w:rPr>
          <w:b/>
        </w:rPr>
        <w:t>Books</w:t>
      </w:r>
      <w:r>
        <w:t xml:space="preserve"> list in the same format.</w:t>
      </w:r>
    </w:p>
    <w:p w:rsidR="004F4054" w:rsidRDefault="004F4054" w:rsidP="00C372D0">
      <w:pPr>
        <w:pStyle w:val="LabStepNumbered"/>
      </w:pPr>
      <w:r>
        <w:t>Close the browser to stop the debugger and go back to Visual Studio.</w:t>
      </w:r>
    </w:p>
    <w:p w:rsidR="004F4054" w:rsidRDefault="004F4054" w:rsidP="00C372D0">
      <w:r>
        <w:t>In this exercise you added a few site pages to a sandbox solution and creating links in the navigation pointing to these pages.</w:t>
      </w:r>
    </w:p>
    <w:p w:rsidR="004F4054" w:rsidRDefault="004F4054" w:rsidP="004F4054">
      <w:pPr>
        <w:pStyle w:val="Heading3"/>
      </w:pPr>
      <w:r>
        <w:t>Exercise 3: Customize the Rendering of a SharePoint List Using JavaScript</w:t>
      </w:r>
    </w:p>
    <w:p w:rsidR="004F4054" w:rsidRDefault="004F4054" w:rsidP="00C372D0">
      <w:pPr>
        <w:pStyle w:val="LabExerciseLeadIn"/>
      </w:pPr>
      <w:r>
        <w:t>In this exercise you will customize the view of a SharePoint list using the new SharePoint 2013 capability that enables you to use JavaScript to control the layout of the list contents.</w:t>
      </w:r>
    </w:p>
    <w:p w:rsidR="004F4054" w:rsidRDefault="004F4054" w:rsidP="0033332F">
      <w:pPr>
        <w:pStyle w:val="LabStepNumbered"/>
        <w:numPr>
          <w:ilvl w:val="0"/>
          <w:numId w:val="12"/>
        </w:numPr>
      </w:pPr>
      <w:r>
        <w:t>Open an existing starter project in Visual Studio 2012:</w:t>
      </w:r>
    </w:p>
    <w:p w:rsidR="004737CD" w:rsidRDefault="004F4054" w:rsidP="004737CD">
      <w:pPr>
        <w:pStyle w:val="LabStepNumberedLevel2"/>
      </w:pPr>
      <w:r>
        <w:t xml:space="preserve">Launch </w:t>
      </w:r>
      <w:r w:rsidRPr="004737CD">
        <w:rPr>
          <w:b/>
        </w:rPr>
        <w:t>Visual Studio 2012</w:t>
      </w:r>
      <w:r w:rsidR="004737CD">
        <w:t xml:space="preserve"> as administrator:</w:t>
      </w:r>
    </w:p>
    <w:p w:rsidR="004F4054" w:rsidRDefault="004F4054" w:rsidP="004737CD">
      <w:pPr>
        <w:pStyle w:val="LabStepNumberedLevel3"/>
      </w:pPr>
      <w:r w:rsidRPr="004737CD">
        <w:rPr>
          <w:b/>
        </w:rPr>
        <w:t xml:space="preserve">Start </w:t>
      </w:r>
      <w:r w:rsidRPr="004737CD">
        <w:rPr>
          <w:b/>
        </w:rPr>
        <w:sym w:font="Wingdings" w:char="F0E0"/>
      </w:r>
      <w:r w:rsidRPr="004737CD">
        <w:rPr>
          <w:b/>
        </w:rPr>
        <w:t xml:space="preserve"> All Programs </w:t>
      </w:r>
      <w:r w:rsidRPr="004737CD">
        <w:rPr>
          <w:b/>
        </w:rPr>
        <w:sym w:font="Wingdings" w:char="F0E0"/>
      </w:r>
      <w:r w:rsidRPr="004737CD">
        <w:rPr>
          <w:b/>
        </w:rPr>
        <w:t xml:space="preserve"> Microsoft Visual Studio 2012 </w:t>
      </w:r>
      <w:r w:rsidRPr="004737CD">
        <w:rPr>
          <w:b/>
        </w:rPr>
        <w:sym w:font="Wingdings" w:char="F0E0"/>
      </w:r>
      <w:r w:rsidRPr="004737CD">
        <w:rPr>
          <w:b/>
        </w:rPr>
        <w:t xml:space="preserve"> Visual Studio 2012</w:t>
      </w:r>
    </w:p>
    <w:p w:rsidR="004F4054" w:rsidRDefault="004F4054" w:rsidP="004737CD">
      <w:pPr>
        <w:pStyle w:val="LabStepNumberedLevel2"/>
      </w:pPr>
      <w:r>
        <w:t xml:space="preserve">Select </w:t>
      </w:r>
      <w:r w:rsidRPr="004737CD">
        <w:rPr>
          <w:b/>
        </w:rPr>
        <w:t xml:space="preserve">File </w:t>
      </w:r>
      <w:r w:rsidRPr="004737CD">
        <w:rPr>
          <w:b/>
        </w:rPr>
        <w:sym w:font="Wingdings" w:char="F0E0"/>
      </w:r>
      <w:r w:rsidRPr="004737CD">
        <w:rPr>
          <w:b/>
        </w:rPr>
        <w:t xml:space="preserve"> Open </w:t>
      </w:r>
      <w:r w:rsidRPr="004737CD">
        <w:rPr>
          <w:b/>
        </w:rPr>
        <w:sym w:font="Wingdings" w:char="F0E0"/>
      </w:r>
      <w:r w:rsidRPr="004737CD">
        <w:rPr>
          <w:b/>
        </w:rPr>
        <w:t xml:space="preserve"> Project/Solution</w:t>
      </w:r>
      <w:r>
        <w:t>.</w:t>
      </w:r>
    </w:p>
    <w:p w:rsidR="004F4054" w:rsidRDefault="004F4054" w:rsidP="004737CD">
      <w:pPr>
        <w:pStyle w:val="LabStepNumberedLevel2"/>
      </w:pPr>
      <w:r>
        <w:t xml:space="preserve">In the </w:t>
      </w:r>
      <w:r w:rsidRPr="004737CD">
        <w:rPr>
          <w:b/>
        </w:rPr>
        <w:t>Open Project</w:t>
      </w:r>
      <w:r>
        <w:t xml:space="preserve"> dialog, select the following project provided in the files associated with this lab:</w:t>
      </w:r>
    </w:p>
    <w:p w:rsidR="004F4054" w:rsidRDefault="004F4054" w:rsidP="004F4054">
      <w:pPr>
        <w:pStyle w:val="LabStepCodeBlockLevel2"/>
      </w:pPr>
      <w:r>
        <w:t>[..]</w:t>
      </w:r>
      <w:r w:rsidRPr="004239DF">
        <w:t>\</w:t>
      </w:r>
      <w:r w:rsidRPr="006C4653">
        <w:t>PagesNavUi\Exercises\Ex</w:t>
      </w:r>
      <w:r>
        <w:t>3</w:t>
      </w:r>
      <w:r w:rsidRPr="006C4653">
        <w:t>\WingtipSitePages</w:t>
      </w:r>
      <w:r w:rsidRPr="004239DF">
        <w:t>.sln</w:t>
      </w:r>
    </w:p>
    <w:p w:rsidR="004F4054" w:rsidRDefault="004F4054" w:rsidP="004737CD">
      <w:pPr>
        <w:pStyle w:val="LabStepNumbered"/>
      </w:pPr>
      <w:r>
        <w:t>Ensure the project is using the lab’s site collection for testing:</w:t>
      </w:r>
    </w:p>
    <w:p w:rsidR="004F4054" w:rsidRDefault="004F4054" w:rsidP="004737CD">
      <w:pPr>
        <w:pStyle w:val="LabStepNumberedLevel2"/>
      </w:pPr>
      <w:r>
        <w:t xml:space="preserve">Right-click the project </w:t>
      </w:r>
      <w:proofErr w:type="spellStart"/>
      <w:r w:rsidRPr="00C7535E">
        <w:rPr>
          <w:b/>
        </w:rPr>
        <w:t>WingtipSitePages</w:t>
      </w:r>
      <w:proofErr w:type="spellEnd"/>
      <w:r>
        <w:t xml:space="preserve"> in the </w:t>
      </w:r>
      <w:r w:rsidRPr="00C7535E">
        <w:rPr>
          <w:b/>
        </w:rPr>
        <w:t>Solution Explorer</w:t>
      </w:r>
      <w:r>
        <w:t xml:space="preserve"> tool window and select </w:t>
      </w:r>
      <w:r w:rsidRPr="00C7535E">
        <w:rPr>
          <w:b/>
        </w:rPr>
        <w:t>Properties</w:t>
      </w:r>
      <w:r>
        <w:t>.</w:t>
      </w:r>
    </w:p>
    <w:p w:rsidR="004F4054" w:rsidRDefault="004F4054" w:rsidP="004737CD">
      <w:pPr>
        <w:pStyle w:val="LabStepNumberedLevel2"/>
      </w:pPr>
      <w:r>
        <w:t xml:space="preserve">If the </w:t>
      </w:r>
      <w:r w:rsidRPr="00C7535E">
        <w:rPr>
          <w:b/>
        </w:rPr>
        <w:t>Site URL</w:t>
      </w:r>
      <w:r>
        <w:t xml:space="preserve"> property does not show </w:t>
      </w:r>
      <w:hyperlink r:id="rId18" w:history="1">
        <w:r w:rsidRPr="00B2105D">
          <w:rPr>
            <w:rStyle w:val="Hyperlink"/>
          </w:rPr>
          <w:t>http://pagesnavui.wingtip.com</w:t>
        </w:r>
      </w:hyperlink>
      <w:r>
        <w:t>, update it so it does.</w:t>
      </w:r>
    </w:p>
    <w:p w:rsidR="004F4054" w:rsidRDefault="004F4054" w:rsidP="004737CD">
      <w:pPr>
        <w:pStyle w:val="LabStepNumbered"/>
      </w:pPr>
      <w:r>
        <w:t>Create a new module that will hold the JavaScript files used to customize the list rendering</w:t>
      </w:r>
    </w:p>
    <w:p w:rsidR="004F4054" w:rsidRDefault="004F4054" w:rsidP="004737CD">
      <w:pPr>
        <w:pStyle w:val="LabStepNumberedLevel2"/>
      </w:pPr>
      <w:r>
        <w:t xml:space="preserve">Right-click the project </w:t>
      </w:r>
      <w:proofErr w:type="spellStart"/>
      <w:r w:rsidRPr="001B5BAD">
        <w:rPr>
          <w:b/>
        </w:rPr>
        <w:t>WingtipSitePages</w:t>
      </w:r>
      <w:proofErr w:type="spellEnd"/>
      <w:r>
        <w:t xml:space="preserve"> in the </w:t>
      </w:r>
      <w:r w:rsidRPr="001B5BAD">
        <w:rPr>
          <w:b/>
        </w:rPr>
        <w:t>Solution Explorer</w:t>
      </w:r>
      <w:r>
        <w:t xml:space="preserve"> tool window and select </w:t>
      </w:r>
      <w:r w:rsidRPr="001B5BAD">
        <w:rPr>
          <w:b/>
        </w:rPr>
        <w:t xml:space="preserve">Add </w:t>
      </w:r>
      <w:r w:rsidRPr="001B5BAD">
        <w:rPr>
          <w:b/>
        </w:rPr>
        <w:sym w:font="Wingdings" w:char="F0E0"/>
      </w:r>
      <w:r w:rsidRPr="001B5BAD">
        <w:rPr>
          <w:b/>
        </w:rPr>
        <w:t xml:space="preserve"> New Item</w:t>
      </w:r>
      <w:r>
        <w:t>.</w:t>
      </w:r>
    </w:p>
    <w:p w:rsidR="004F4054" w:rsidRDefault="004F4054" w:rsidP="004737CD">
      <w:pPr>
        <w:pStyle w:val="LabStepNumberedLevel3"/>
      </w:pPr>
      <w:r>
        <w:t xml:space="preserve">In the </w:t>
      </w:r>
      <w:r w:rsidRPr="00626482">
        <w:rPr>
          <w:b/>
        </w:rPr>
        <w:t>Add New Item</w:t>
      </w:r>
      <w:r>
        <w:t xml:space="preserve"> dialog, select the </w:t>
      </w:r>
      <w:r w:rsidRPr="001B5BAD">
        <w:rPr>
          <w:b/>
        </w:rPr>
        <w:t>Module</w:t>
      </w:r>
      <w:r>
        <w:t xml:space="preserve"> template from the </w:t>
      </w:r>
      <w:r w:rsidRPr="00E91F63">
        <w:rPr>
          <w:b/>
        </w:rPr>
        <w:t xml:space="preserve">Visual C# </w:t>
      </w:r>
      <w:r>
        <w:rPr>
          <w:b/>
        </w:rPr>
        <w:t xml:space="preserve">Items </w:t>
      </w:r>
      <w:r w:rsidRPr="00E91F63">
        <w:rPr>
          <w:b/>
        </w:rPr>
        <w:sym w:font="Wingdings" w:char="F0E0"/>
      </w:r>
      <w:r w:rsidRPr="00E91F63">
        <w:rPr>
          <w:b/>
        </w:rPr>
        <w:t xml:space="preserve"> Office / SharePoint</w:t>
      </w:r>
      <w:r>
        <w:t xml:space="preserve"> category.</w:t>
      </w:r>
    </w:p>
    <w:p w:rsidR="004F4054" w:rsidRDefault="004F4054" w:rsidP="004737CD">
      <w:pPr>
        <w:pStyle w:val="LabStepNumberedLevel3"/>
      </w:pPr>
      <w:r w:rsidRPr="00626482">
        <w:rPr>
          <w:b/>
        </w:rPr>
        <w:t>Name:</w:t>
      </w:r>
      <w:r>
        <w:t xml:space="preserve"> Scripts</w:t>
      </w:r>
    </w:p>
    <w:p w:rsidR="004F4054" w:rsidRDefault="004F4054" w:rsidP="004737CD">
      <w:pPr>
        <w:pStyle w:val="LabStepNumberedLevel2"/>
      </w:pPr>
      <w:r>
        <w:t xml:space="preserve">Within the </w:t>
      </w:r>
      <w:r>
        <w:rPr>
          <w:b/>
        </w:rPr>
        <w:t xml:space="preserve">Scripts </w:t>
      </w:r>
      <w:r>
        <w:t xml:space="preserve">module, right click </w:t>
      </w:r>
      <w:r w:rsidRPr="00626482">
        <w:rPr>
          <w:b/>
        </w:rPr>
        <w:t>Sample.txt</w:t>
      </w:r>
      <w:r>
        <w:t xml:space="preserve"> and select </w:t>
      </w:r>
      <w:r w:rsidRPr="00626482">
        <w:rPr>
          <w:b/>
        </w:rPr>
        <w:t>Delete</w:t>
      </w:r>
      <w:r>
        <w:t>.</w:t>
      </w:r>
    </w:p>
    <w:p w:rsidR="004F4054" w:rsidRDefault="004F4054" w:rsidP="004737CD">
      <w:pPr>
        <w:pStyle w:val="LabStepNumbered"/>
      </w:pPr>
      <w:r>
        <w:t xml:space="preserve">Add a new JavaScript file to the </w:t>
      </w:r>
      <w:r w:rsidRPr="00E91F63">
        <w:rPr>
          <w:b/>
        </w:rPr>
        <w:t>Scripts</w:t>
      </w:r>
      <w:r>
        <w:t xml:space="preserve"> module:</w:t>
      </w:r>
    </w:p>
    <w:p w:rsidR="004F4054" w:rsidRDefault="004F4054" w:rsidP="004737CD">
      <w:pPr>
        <w:pStyle w:val="LabStepNumberedLevel2"/>
      </w:pPr>
      <w:r>
        <w:t xml:space="preserve">Right-click the </w:t>
      </w:r>
      <w:r w:rsidRPr="00E91F63">
        <w:rPr>
          <w:b/>
        </w:rPr>
        <w:t>Scripts</w:t>
      </w:r>
      <w:r>
        <w:t xml:space="preserve"> module and select </w:t>
      </w:r>
      <w:r w:rsidRPr="00E91F63">
        <w:rPr>
          <w:b/>
        </w:rPr>
        <w:t xml:space="preserve">Add </w:t>
      </w:r>
      <w:r w:rsidRPr="00E91F63">
        <w:rPr>
          <w:b/>
        </w:rPr>
        <w:sym w:font="Wingdings" w:char="F0E0"/>
      </w:r>
      <w:r w:rsidRPr="00E91F63">
        <w:rPr>
          <w:b/>
        </w:rPr>
        <w:t xml:space="preserve"> New Item</w:t>
      </w:r>
      <w:r>
        <w:t>.</w:t>
      </w:r>
    </w:p>
    <w:p w:rsidR="004F4054" w:rsidRDefault="004F4054" w:rsidP="004737CD">
      <w:pPr>
        <w:pStyle w:val="LabStepNumberedLevel3"/>
      </w:pPr>
      <w:r>
        <w:t xml:space="preserve">In the </w:t>
      </w:r>
      <w:r w:rsidRPr="00626482">
        <w:rPr>
          <w:b/>
        </w:rPr>
        <w:t>Add New Item</w:t>
      </w:r>
      <w:r>
        <w:t xml:space="preserve"> dialog, select the </w:t>
      </w:r>
      <w:r>
        <w:rPr>
          <w:b/>
        </w:rPr>
        <w:t>JavaScript File</w:t>
      </w:r>
      <w:r>
        <w:t xml:space="preserve"> template from the </w:t>
      </w:r>
      <w:r w:rsidRPr="00E91F63">
        <w:rPr>
          <w:b/>
        </w:rPr>
        <w:t xml:space="preserve">Visual C# </w:t>
      </w:r>
      <w:r>
        <w:rPr>
          <w:b/>
        </w:rPr>
        <w:t xml:space="preserve">Items </w:t>
      </w:r>
      <w:r w:rsidRPr="00E91F63">
        <w:rPr>
          <w:b/>
        </w:rPr>
        <w:sym w:font="Wingdings" w:char="F0E0"/>
      </w:r>
      <w:r w:rsidRPr="00E91F63">
        <w:rPr>
          <w:b/>
        </w:rPr>
        <w:t xml:space="preserve"> </w:t>
      </w:r>
      <w:r>
        <w:rPr>
          <w:b/>
        </w:rPr>
        <w:t xml:space="preserve">Web </w:t>
      </w:r>
      <w:r>
        <w:t>category.</w:t>
      </w:r>
    </w:p>
    <w:p w:rsidR="004F4054" w:rsidRDefault="004F4054" w:rsidP="004737CD">
      <w:pPr>
        <w:pStyle w:val="LabStepNumberedLevel3"/>
      </w:pPr>
      <w:r w:rsidRPr="00626482">
        <w:rPr>
          <w:b/>
        </w:rPr>
        <w:t>Name:</w:t>
      </w:r>
      <w:r>
        <w:t xml:space="preserve"> CustomRendering1.js</w:t>
      </w:r>
    </w:p>
    <w:p w:rsidR="004F4054" w:rsidRDefault="004F4054" w:rsidP="004737CD">
      <w:pPr>
        <w:pStyle w:val="LabStepNumbered"/>
      </w:pPr>
      <w:r>
        <w:t xml:space="preserve">First, add a new JavaScript function that will initialize and override the context. </w:t>
      </w:r>
      <w:r w:rsidR="004737CD">
        <w:t>To accomplish this a</w:t>
      </w:r>
      <w:r>
        <w:t xml:space="preserve">dd the following code to the </w:t>
      </w:r>
      <w:r w:rsidRPr="004737CD">
        <w:rPr>
          <w:b/>
        </w:rPr>
        <w:t>CustomRendering1.js</w:t>
      </w:r>
      <w:r>
        <w:t xml:space="preserve"> file:</w:t>
      </w:r>
    </w:p>
    <w:p w:rsidR="004F4054" w:rsidRDefault="004F4054" w:rsidP="004F4054">
      <w:pPr>
        <w:pStyle w:val="LabStepCodeBlock"/>
      </w:pPr>
      <w:r>
        <w:t>(function () {</w:t>
      </w:r>
    </w:p>
    <w:p w:rsidR="004F4054" w:rsidRDefault="004F4054" w:rsidP="004F4054">
      <w:pPr>
        <w:pStyle w:val="LabStepCodeBlock"/>
      </w:pPr>
      <w:r>
        <w:t xml:space="preserve">  // create and intialize object to override context</w:t>
      </w:r>
    </w:p>
    <w:p w:rsidR="004F4054" w:rsidRDefault="004F4054" w:rsidP="004F4054">
      <w:pPr>
        <w:pStyle w:val="LabStepCodeBlock"/>
      </w:pPr>
      <w:r>
        <w:t xml:space="preserve">  var overrideCtx = {};</w:t>
      </w:r>
    </w:p>
    <w:p w:rsidR="004F4054" w:rsidRDefault="004F4054" w:rsidP="004F4054">
      <w:pPr>
        <w:pStyle w:val="LabStepCodeBlock"/>
      </w:pPr>
      <w:r>
        <w:t xml:space="preserve">  overrideCtx.BaseViewID = 2;</w:t>
      </w:r>
    </w:p>
    <w:p w:rsidR="004F4054" w:rsidRDefault="004F4054" w:rsidP="004F4054">
      <w:pPr>
        <w:pStyle w:val="LabStepCodeBlock"/>
      </w:pPr>
      <w:r>
        <w:t xml:space="preserve">  overrideCtx.ListTemplateType = 10000;</w:t>
      </w:r>
    </w:p>
    <w:p w:rsidR="004F4054" w:rsidRDefault="004F4054" w:rsidP="004F4054">
      <w:pPr>
        <w:pStyle w:val="LabStepCodeBlock"/>
      </w:pPr>
      <w:r>
        <w:t xml:space="preserve">  // initialize template </w:t>
      </w:r>
    </w:p>
    <w:p w:rsidR="004F4054" w:rsidRDefault="004F4054" w:rsidP="004F4054">
      <w:pPr>
        <w:pStyle w:val="LabStepCodeBlock"/>
      </w:pPr>
      <w:r>
        <w:t xml:space="preserve">  overrideCtx.Templates = {};</w:t>
      </w:r>
    </w:p>
    <w:p w:rsidR="004F4054" w:rsidRDefault="004F4054" w:rsidP="004F4054">
      <w:pPr>
        <w:pStyle w:val="LabStepCodeBlock"/>
      </w:pPr>
      <w:r>
        <w:t xml:space="preserve">  overrideCtx.Templates.Header = "&lt;h2&gt;My favorite classic books&lt;/h2&gt;";</w:t>
      </w:r>
    </w:p>
    <w:p w:rsidR="004F4054" w:rsidRDefault="004F4054" w:rsidP="004F4054">
      <w:pPr>
        <w:pStyle w:val="LabStepCodeBlock"/>
      </w:pPr>
      <w:r>
        <w:t xml:space="preserve">  overrideCtx.Templates.Item = customItem;</w:t>
      </w:r>
    </w:p>
    <w:p w:rsidR="004F4054" w:rsidRDefault="004F4054" w:rsidP="004F4054">
      <w:pPr>
        <w:pStyle w:val="LabStepCodeBlock"/>
      </w:pPr>
      <w:r>
        <w:t xml:space="preserve">  // register with page template manager</w:t>
      </w:r>
    </w:p>
    <w:p w:rsidR="004F4054" w:rsidRDefault="004F4054" w:rsidP="004F4054">
      <w:pPr>
        <w:pStyle w:val="LabStepCodeBlock"/>
      </w:pPr>
      <w:r>
        <w:t xml:space="preserve">  SPClientTemplates.TemplateManager.RegisterTemplateOverrides(overrideCtx);</w:t>
      </w:r>
    </w:p>
    <w:p w:rsidR="004F4054" w:rsidRDefault="004F4054" w:rsidP="004F4054">
      <w:pPr>
        <w:pStyle w:val="LabStepCodeBlock"/>
      </w:pPr>
      <w:r>
        <w:t>})();</w:t>
      </w:r>
    </w:p>
    <w:p w:rsidR="004F4054" w:rsidRDefault="004F4054" w:rsidP="004737CD">
      <w:pPr>
        <w:pStyle w:val="LabStepNumbered"/>
      </w:pPr>
      <w:r>
        <w:t xml:space="preserve">The code you just added includes a reference to an object </w:t>
      </w:r>
      <w:proofErr w:type="spellStart"/>
      <w:r w:rsidRPr="00143E6F">
        <w:rPr>
          <w:b/>
        </w:rPr>
        <w:t>customItem</w:t>
      </w:r>
      <w:proofErr w:type="spellEnd"/>
      <w:r>
        <w:t>. Add the following code to the end of the file to implement this object:</w:t>
      </w:r>
    </w:p>
    <w:p w:rsidR="004F4054" w:rsidRDefault="004F4054" w:rsidP="004F4054">
      <w:pPr>
        <w:pStyle w:val="LabStepCodeBlock"/>
      </w:pPr>
      <w:r>
        <w:lastRenderedPageBreak/>
        <w:t>function customItem(ctx) {</w:t>
      </w:r>
    </w:p>
    <w:p w:rsidR="004F4054" w:rsidRDefault="004F4054" w:rsidP="004F4054">
      <w:pPr>
        <w:pStyle w:val="LabStepCodeBlock"/>
      </w:pPr>
      <w:r>
        <w:t xml:space="preserve">  // create item style</w:t>
      </w:r>
    </w:p>
    <w:p w:rsidR="004F4054" w:rsidRDefault="004F4054" w:rsidP="004F4054">
      <w:pPr>
        <w:pStyle w:val="LabStepCodeBlock"/>
      </w:pPr>
      <w:r>
        <w:t xml:space="preserve">  var itemStyle = "display:inline-block;width:200px;height:120px;border:black 1px solid;";</w:t>
      </w:r>
    </w:p>
    <w:p w:rsidR="004F4054" w:rsidRDefault="004F4054" w:rsidP="004F4054">
      <w:pPr>
        <w:pStyle w:val="LabStepCodeBlock"/>
      </w:pPr>
    </w:p>
    <w:p w:rsidR="004F4054" w:rsidRDefault="004F4054" w:rsidP="004F4054">
      <w:pPr>
        <w:pStyle w:val="LabStepCodeBlock"/>
      </w:pPr>
      <w:r>
        <w:t xml:space="preserve">  // create and return HTML for each item</w:t>
      </w:r>
    </w:p>
    <w:p w:rsidR="004F4054" w:rsidRDefault="004F4054" w:rsidP="004F4054">
      <w:pPr>
        <w:pStyle w:val="LabStepCodeBlock"/>
      </w:pPr>
      <w:r>
        <w:t xml:space="preserve">  return "&lt;div style='" + itemStyle + "'&gt;" +</w:t>
      </w:r>
    </w:p>
    <w:p w:rsidR="004F4054" w:rsidRDefault="004F4054" w:rsidP="004F4054">
      <w:pPr>
        <w:pStyle w:val="LabStepCodeBlock"/>
      </w:pPr>
      <w:r>
        <w:t xml:space="preserve">             ctx.CurrentItem.Title + "&lt;br/&gt;by&lt;br/&gt;" + ctx.CurrentItem.BookAuthor + </w:t>
      </w:r>
    </w:p>
    <w:p w:rsidR="004F4054" w:rsidRDefault="004F4054" w:rsidP="004F4054">
      <w:pPr>
        <w:pStyle w:val="LabStepCodeBlock"/>
      </w:pPr>
      <w:r>
        <w:t xml:space="preserve">         "&lt;/div&gt;";</w:t>
      </w:r>
    </w:p>
    <w:p w:rsidR="004F4054" w:rsidRDefault="004F4054" w:rsidP="004F4054">
      <w:pPr>
        <w:pStyle w:val="LabStepCodeBlock"/>
      </w:pPr>
      <w:r>
        <w:t>}</w:t>
      </w:r>
    </w:p>
    <w:p w:rsidR="004F4054" w:rsidRDefault="004F4054" w:rsidP="004F4054">
      <w:pPr>
        <w:pStyle w:val="Heading4"/>
      </w:pPr>
      <w:r>
        <w:t>Update the SharePoint List Books to use the new custom JavaScript rendering</w:t>
      </w:r>
    </w:p>
    <w:p w:rsidR="004F4054" w:rsidRDefault="004F4054" w:rsidP="00AC0BF6">
      <w:pPr>
        <w:pStyle w:val="LabStepNumbered"/>
      </w:pPr>
      <w:r>
        <w:t xml:space="preserve">In the </w:t>
      </w:r>
      <w:r w:rsidRPr="004737CD">
        <w:rPr>
          <w:b/>
        </w:rPr>
        <w:t>Solution Explorer</w:t>
      </w:r>
      <w:r>
        <w:t xml:space="preserve"> tool window, expand the </w:t>
      </w:r>
      <w:proofErr w:type="spellStart"/>
      <w:r w:rsidRPr="004737CD">
        <w:rPr>
          <w:b/>
        </w:rPr>
        <w:t>WingtipSitePages</w:t>
      </w:r>
      <w:proofErr w:type="spellEnd"/>
      <w:r>
        <w:t xml:space="preserve"> project to the </w:t>
      </w:r>
      <w:r w:rsidRPr="004737CD">
        <w:rPr>
          <w:b/>
        </w:rPr>
        <w:t>Books\Schema.xml</w:t>
      </w:r>
      <w:r>
        <w:t xml:space="preserve"> node.</w:t>
      </w:r>
    </w:p>
    <w:p w:rsidR="004F4054" w:rsidRDefault="004F4054" w:rsidP="004F4054">
      <w:pPr>
        <w:pStyle w:val="LabStepScreenshot"/>
      </w:pPr>
      <w:r>
        <w:rPr>
          <w:noProof/>
        </w:rPr>
        <w:drawing>
          <wp:inline distT="0" distB="0" distL="0" distR="0" wp14:anchorId="37F7F3C8" wp14:editId="3E501094">
            <wp:extent cx="2209800" cy="1104900"/>
            <wp:effectExtent l="0" t="0" r="0" b="0"/>
            <wp:docPr id="9" name="Picture 9" descr="C:\Users\ANDREW~1.RIV\AppData\Local\Temp\SNAGHTMLa287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a2870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04900"/>
                    </a:xfrm>
                    <a:prstGeom prst="rect">
                      <a:avLst/>
                    </a:prstGeom>
                    <a:noFill/>
                    <a:ln>
                      <a:noFill/>
                    </a:ln>
                  </pic:spPr>
                </pic:pic>
              </a:graphicData>
            </a:graphic>
          </wp:inline>
        </w:drawing>
      </w:r>
    </w:p>
    <w:p w:rsidR="004F4054" w:rsidRDefault="004F4054" w:rsidP="004737CD">
      <w:pPr>
        <w:pStyle w:val="LabStepNumbered"/>
      </w:pPr>
      <w:r>
        <w:t xml:space="preserve">Right-click the </w:t>
      </w:r>
      <w:r w:rsidRPr="00143E6F">
        <w:rPr>
          <w:b/>
        </w:rPr>
        <w:t>Schema.xml</w:t>
      </w:r>
      <w:r>
        <w:t xml:space="preserve"> file and select </w:t>
      </w:r>
      <w:r w:rsidRPr="00143E6F">
        <w:rPr>
          <w:b/>
        </w:rPr>
        <w:t>Open</w:t>
      </w:r>
      <w:r>
        <w:t>.</w:t>
      </w:r>
    </w:p>
    <w:p w:rsidR="004F4054" w:rsidRDefault="004F4054" w:rsidP="004737CD">
      <w:pPr>
        <w:pStyle w:val="LabStepNumbered"/>
      </w:pPr>
      <w:r>
        <w:t>Create a new view for the Books list that uses the custom JavaScript rendering:</w:t>
      </w:r>
    </w:p>
    <w:p w:rsidR="004F4054" w:rsidRDefault="004F4054" w:rsidP="004737CD">
      <w:pPr>
        <w:pStyle w:val="LabStepNumberedLevel2"/>
      </w:pPr>
      <w:r>
        <w:t xml:space="preserve">Find the closing </w:t>
      </w:r>
      <w:r w:rsidRPr="00143E6F">
        <w:rPr>
          <w:b/>
        </w:rPr>
        <w:t>&lt;/Views&gt;</w:t>
      </w:r>
      <w:r>
        <w:t xml:space="preserve"> element which should be on or near line #79. </w:t>
      </w:r>
    </w:p>
    <w:p w:rsidR="004F4054" w:rsidRDefault="004F4054" w:rsidP="004737CD">
      <w:pPr>
        <w:pStyle w:val="LabStepNumberedLevel2"/>
      </w:pPr>
      <w:r>
        <w:t xml:space="preserve">Add the following markup just above the closing </w:t>
      </w:r>
      <w:r w:rsidRPr="00143E6F">
        <w:rPr>
          <w:b/>
        </w:rPr>
        <w:t>&lt;/Views&gt;</w:t>
      </w:r>
      <w:r>
        <w:t xml:space="preserve"> element:</w:t>
      </w:r>
    </w:p>
    <w:p w:rsidR="004F4054" w:rsidRDefault="004F4054" w:rsidP="004F4054">
      <w:pPr>
        <w:pStyle w:val="LabStepCodeBlockLevel2"/>
      </w:pPr>
      <w:r>
        <w:t xml:space="preserve">&lt;View BaseViewID="2" </w:t>
      </w:r>
    </w:p>
    <w:p w:rsidR="004F4054" w:rsidRDefault="004F4054" w:rsidP="004F4054">
      <w:pPr>
        <w:pStyle w:val="LabStepCodeBlockLevel2"/>
      </w:pPr>
      <w:r>
        <w:t xml:space="preserve">      Name="8d2719f3-c3c3-415b-989d-33840d8e2ddb" </w:t>
      </w:r>
    </w:p>
    <w:p w:rsidR="004F4054" w:rsidRDefault="004F4054" w:rsidP="004F4054">
      <w:pPr>
        <w:pStyle w:val="LabStepCodeBlockLevel2"/>
      </w:pPr>
      <w:r>
        <w:t xml:space="preserve">      DisplayName="Custom Client-side Rendering" </w:t>
      </w:r>
    </w:p>
    <w:p w:rsidR="004F4054" w:rsidRDefault="004F4054" w:rsidP="004F4054">
      <w:pPr>
        <w:pStyle w:val="LabStepCodeBlockLevel2"/>
      </w:pPr>
      <w:r>
        <w:t xml:space="preserve">      Type="HTML" </w:t>
      </w:r>
    </w:p>
    <w:p w:rsidR="004F4054" w:rsidRDefault="004F4054" w:rsidP="004F4054">
      <w:pPr>
        <w:pStyle w:val="LabStepCodeBlockLevel2"/>
      </w:pPr>
      <w:r>
        <w:t xml:space="preserve">      WebPartZoneID="Main" </w:t>
      </w:r>
    </w:p>
    <w:p w:rsidR="004F4054" w:rsidRDefault="004F4054" w:rsidP="004F4054">
      <w:pPr>
        <w:pStyle w:val="LabStepCodeBlockLevel2"/>
      </w:pPr>
      <w:r>
        <w:t xml:space="preserve">      SetupPath="pages\viewpage.aspx" </w:t>
      </w:r>
    </w:p>
    <w:p w:rsidR="004F4054" w:rsidRDefault="004F4054" w:rsidP="004F4054">
      <w:pPr>
        <w:pStyle w:val="LabStepCodeBlockLevel2"/>
      </w:pPr>
      <w:r>
        <w:t xml:space="preserve">      Url="CustomRendering.aspx"</w:t>
      </w:r>
    </w:p>
    <w:p w:rsidR="004F4054" w:rsidRDefault="004F4054" w:rsidP="004F4054">
      <w:pPr>
        <w:pStyle w:val="LabStepCodeBlockLevel2"/>
      </w:pPr>
      <w:r>
        <w:t xml:space="preserve">      DefaultView="TRUE"&gt;</w:t>
      </w:r>
    </w:p>
    <w:p w:rsidR="004F4054" w:rsidRDefault="004F4054" w:rsidP="004F4054">
      <w:pPr>
        <w:pStyle w:val="LabStepCodeBlockLevel2"/>
      </w:pPr>
      <w:r>
        <w:t xml:space="preserve">  &lt;ViewFields&gt;</w:t>
      </w:r>
    </w:p>
    <w:p w:rsidR="004F4054" w:rsidRDefault="004F4054" w:rsidP="004F4054">
      <w:pPr>
        <w:pStyle w:val="LabStepCodeBlockLevel2"/>
      </w:pPr>
      <w:r>
        <w:t xml:space="preserve">    &lt;FieldRef Name="Title" /&gt;</w:t>
      </w:r>
    </w:p>
    <w:p w:rsidR="004F4054" w:rsidRDefault="004F4054" w:rsidP="004F4054">
      <w:pPr>
        <w:pStyle w:val="LabStepCodeBlockLevel2"/>
      </w:pPr>
      <w:r>
        <w:t xml:space="preserve">    &lt;FieldRef Name="BookAuthor" /&gt;</w:t>
      </w:r>
    </w:p>
    <w:p w:rsidR="004F4054" w:rsidRDefault="004F4054" w:rsidP="004F4054">
      <w:pPr>
        <w:pStyle w:val="LabStepCodeBlockLevel2"/>
      </w:pPr>
      <w:r>
        <w:t xml:space="preserve">  &lt;/ViewFields&gt;</w:t>
      </w:r>
    </w:p>
    <w:p w:rsidR="004F4054" w:rsidRDefault="004F4054" w:rsidP="004F4054">
      <w:pPr>
        <w:pStyle w:val="LabStepCodeBlockLevel2"/>
      </w:pPr>
      <w:r>
        <w:t xml:space="preserve">  &lt;Query /&gt;</w:t>
      </w:r>
    </w:p>
    <w:p w:rsidR="004F4054" w:rsidRDefault="004F4054" w:rsidP="004F4054">
      <w:pPr>
        <w:pStyle w:val="LabStepCodeBlockLevel2"/>
      </w:pPr>
      <w:r>
        <w:t xml:space="preserve">  &lt;Toolbar Type="Standard" /&gt;</w:t>
      </w:r>
    </w:p>
    <w:p w:rsidR="004F4054" w:rsidRDefault="004F4054" w:rsidP="004F4054">
      <w:pPr>
        <w:pStyle w:val="LabStepCodeBlockLevel2"/>
      </w:pPr>
      <w:r>
        <w:t xml:space="preserve">  &lt;XslLink&gt;main.xsl&lt;/XslLink&gt;</w:t>
      </w:r>
    </w:p>
    <w:p w:rsidR="004F4054" w:rsidRDefault="004F4054" w:rsidP="004F4054">
      <w:pPr>
        <w:pStyle w:val="LabStepCodeBlockLevel2"/>
      </w:pPr>
      <w:r>
        <w:t xml:space="preserve">  &lt;JSLink Default="TRUE"&gt;~site/Scripts/CustomRendering1.js&lt;/JSLink&gt;</w:t>
      </w:r>
    </w:p>
    <w:p w:rsidR="004F4054" w:rsidRDefault="004F4054" w:rsidP="004F4054">
      <w:pPr>
        <w:pStyle w:val="LabStepCodeBlockLevel2"/>
      </w:pPr>
      <w:r>
        <w:t>&lt;/View&gt;</w:t>
      </w:r>
    </w:p>
    <w:p w:rsidR="004F4054" w:rsidRDefault="004F4054" w:rsidP="004F4054">
      <w:pPr>
        <w:pStyle w:val="LabExerciseCallout"/>
      </w:pPr>
      <w:r>
        <w:t xml:space="preserve">Notice the view has the attribute </w:t>
      </w:r>
      <w:proofErr w:type="spellStart"/>
      <w:r w:rsidRPr="00D1708D">
        <w:rPr>
          <w:b/>
        </w:rPr>
        <w:t>DefaultView</w:t>
      </w:r>
      <w:proofErr w:type="spellEnd"/>
      <w:r>
        <w:t xml:space="preserve"> set to </w:t>
      </w:r>
      <w:r w:rsidRPr="00D1708D">
        <w:rPr>
          <w:b/>
        </w:rPr>
        <w:t>TRUE</w:t>
      </w:r>
      <w:r>
        <w:t xml:space="preserve"> and there is a new element </w:t>
      </w:r>
      <w:proofErr w:type="spellStart"/>
      <w:r w:rsidRPr="00D1708D">
        <w:rPr>
          <w:b/>
        </w:rPr>
        <w:t>JSLink</w:t>
      </w:r>
      <w:proofErr w:type="spellEnd"/>
      <w:r>
        <w:t xml:space="preserve"> that is pointing to the JavaScript file you just created.</w:t>
      </w:r>
    </w:p>
    <w:p w:rsidR="004F4054" w:rsidRDefault="004F4054" w:rsidP="004737CD">
      <w:pPr>
        <w:pStyle w:val="LabStepNumbered"/>
      </w:pPr>
      <w:r>
        <w:t xml:space="preserve">Save all </w:t>
      </w:r>
      <w:r w:rsidRPr="005929B5">
        <w:t>changes</w:t>
      </w:r>
      <w:r>
        <w:t xml:space="preserve">: </w:t>
      </w:r>
      <w:r w:rsidRPr="003C66C6">
        <w:rPr>
          <w:b/>
        </w:rPr>
        <w:t xml:space="preserve">File </w:t>
      </w:r>
      <w:r w:rsidRPr="003C66C6">
        <w:rPr>
          <w:b/>
        </w:rPr>
        <w:sym w:font="Wingdings" w:char="F0E0"/>
      </w:r>
      <w:r w:rsidRPr="003C66C6">
        <w:rPr>
          <w:b/>
        </w:rPr>
        <w:t xml:space="preserve"> Save All</w:t>
      </w:r>
      <w:r>
        <w:t>.</w:t>
      </w:r>
    </w:p>
    <w:p w:rsidR="004F4054" w:rsidRDefault="004F4054" w:rsidP="004737CD">
      <w:pPr>
        <w:pStyle w:val="LabStepNumbered"/>
      </w:pPr>
      <w:r>
        <w:t xml:space="preserve">Build and test your </w:t>
      </w:r>
      <w:r w:rsidRPr="005929B5">
        <w:t>application</w:t>
      </w:r>
      <w:r w:rsidRPr="00E728BB">
        <w:t xml:space="preserve"> </w:t>
      </w:r>
      <w:r>
        <w:t xml:space="preserve">by </w:t>
      </w:r>
      <w:r w:rsidRPr="00E728BB">
        <w:t>press</w:t>
      </w:r>
      <w:r>
        <w:t>ing</w:t>
      </w:r>
      <w:r w:rsidRPr="00E728BB">
        <w:t xml:space="preserve"> </w:t>
      </w:r>
      <w:r w:rsidRPr="00A90A9A">
        <w:rPr>
          <w:b/>
        </w:rPr>
        <w:t>[F5]</w:t>
      </w:r>
      <w:r w:rsidRPr="00E728BB">
        <w:t xml:space="preserve"> or </w:t>
      </w:r>
      <w:r w:rsidRPr="00A90A9A">
        <w:rPr>
          <w:b/>
        </w:rPr>
        <w:t xml:space="preserve">Debug </w:t>
      </w:r>
      <w:r w:rsidRPr="00586B67">
        <w:rPr>
          <w:b/>
        </w:rPr>
        <w:sym w:font="Wingdings" w:char="F0E0"/>
      </w:r>
      <w:r w:rsidRPr="00A90A9A">
        <w:rPr>
          <w:b/>
        </w:rPr>
        <w:t xml:space="preserve"> Start Debugging</w:t>
      </w:r>
      <w:r w:rsidRPr="00E728BB">
        <w:t xml:space="preserve">. </w:t>
      </w:r>
    </w:p>
    <w:p w:rsidR="004F4054" w:rsidRDefault="004F4054" w:rsidP="004737CD">
      <w:pPr>
        <w:pStyle w:val="LabStepNumberedLevel2"/>
      </w:pPr>
      <w:r>
        <w:t xml:space="preserve">If prompted with an </w:t>
      </w:r>
      <w:r w:rsidRPr="002E29B5">
        <w:rPr>
          <w:b/>
        </w:rPr>
        <w:t>Attach Security Warning</w:t>
      </w:r>
      <w:r>
        <w:t xml:space="preserve"> dialog, click </w:t>
      </w:r>
      <w:r w:rsidRPr="002E29B5">
        <w:rPr>
          <w:b/>
        </w:rPr>
        <w:t>Attach</w:t>
      </w:r>
      <w:r>
        <w:t>.</w:t>
      </w:r>
    </w:p>
    <w:p w:rsidR="004F4054" w:rsidRDefault="004F4054" w:rsidP="004737CD">
      <w:pPr>
        <w:pStyle w:val="LabStepNumbered"/>
      </w:pPr>
      <w:r>
        <w:t>Once the solution has been deployed, Internet Explorer will launch and navigate to the default page for the site.</w:t>
      </w:r>
    </w:p>
    <w:p w:rsidR="004F4054" w:rsidRDefault="004F4054" w:rsidP="004737CD">
      <w:pPr>
        <w:pStyle w:val="LabStepNumbered"/>
      </w:pPr>
      <w:r>
        <w:t xml:space="preserve">In the quick launch navigation, select </w:t>
      </w:r>
      <w:r>
        <w:rPr>
          <w:b/>
        </w:rPr>
        <w:t xml:space="preserve">Books </w:t>
      </w:r>
      <w:r>
        <w:t xml:space="preserve">to navigate to the </w:t>
      </w:r>
      <w:r>
        <w:rPr>
          <w:b/>
        </w:rPr>
        <w:t xml:space="preserve">Books </w:t>
      </w:r>
      <w:r>
        <w:t>list.</w:t>
      </w:r>
    </w:p>
    <w:p w:rsidR="004F4054" w:rsidRDefault="004F4054" w:rsidP="004737CD">
      <w:pPr>
        <w:pStyle w:val="LabStepNumbered"/>
      </w:pPr>
      <w:r>
        <w:t>Notice how the rendering looks nothing like a typical SharePoint list:</w:t>
      </w:r>
    </w:p>
    <w:p w:rsidR="004F4054" w:rsidRDefault="004F4054" w:rsidP="004F4054">
      <w:pPr>
        <w:pStyle w:val="LabStepScreenshot"/>
      </w:pPr>
      <w:r>
        <w:rPr>
          <w:noProof/>
        </w:rPr>
        <w:lastRenderedPageBreak/>
        <w:drawing>
          <wp:inline distT="0" distB="0" distL="0" distR="0" wp14:anchorId="2098DE33" wp14:editId="23911B9A">
            <wp:extent cx="3726180" cy="3116758"/>
            <wp:effectExtent l="0" t="0" r="0" b="7620"/>
            <wp:docPr id="10" name="Picture 10" descr="C:\Users\ANDREW~1.RIV\AppData\Local\Temp\SNAGHTMLa31d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a31de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9360" cy="3119418"/>
                    </a:xfrm>
                    <a:prstGeom prst="rect">
                      <a:avLst/>
                    </a:prstGeom>
                    <a:noFill/>
                    <a:ln>
                      <a:noFill/>
                    </a:ln>
                  </pic:spPr>
                </pic:pic>
              </a:graphicData>
            </a:graphic>
          </wp:inline>
        </w:drawing>
      </w:r>
    </w:p>
    <w:p w:rsidR="004F4054" w:rsidRDefault="004F4054" w:rsidP="004737CD">
      <w:pPr>
        <w:pStyle w:val="LabStepNumbered"/>
      </w:pPr>
      <w:r>
        <w:t>Close the browser to stop the debugger and go back to Visual Studio.</w:t>
      </w:r>
    </w:p>
    <w:p w:rsidR="004F4054" w:rsidRDefault="004F4054" w:rsidP="004737CD">
      <w:pPr>
        <w:pStyle w:val="LabStepNumbered"/>
      </w:pPr>
      <w:r>
        <w:t>Now, let’s make it a bit more interesting with a different JavaScript rendering. Add a new JavaScript rendering file:</w:t>
      </w:r>
    </w:p>
    <w:p w:rsidR="004F4054" w:rsidRDefault="004F4054" w:rsidP="004737CD">
      <w:pPr>
        <w:pStyle w:val="LabStepNumberedLevel2"/>
      </w:pPr>
      <w:r>
        <w:t xml:space="preserve">Right-click the </w:t>
      </w:r>
      <w:r w:rsidRPr="00E91F63">
        <w:rPr>
          <w:b/>
        </w:rPr>
        <w:t>Scripts</w:t>
      </w:r>
      <w:r>
        <w:t xml:space="preserve"> module and select </w:t>
      </w:r>
      <w:r w:rsidRPr="00E91F63">
        <w:rPr>
          <w:b/>
        </w:rPr>
        <w:t xml:space="preserve">Add </w:t>
      </w:r>
      <w:r w:rsidRPr="00E91F63">
        <w:rPr>
          <w:b/>
        </w:rPr>
        <w:sym w:font="Wingdings" w:char="F0E0"/>
      </w:r>
      <w:r w:rsidRPr="00E91F63">
        <w:rPr>
          <w:b/>
        </w:rPr>
        <w:t xml:space="preserve"> New Item</w:t>
      </w:r>
      <w:r>
        <w:t>.</w:t>
      </w:r>
    </w:p>
    <w:p w:rsidR="004F4054" w:rsidRDefault="004F4054" w:rsidP="004737CD">
      <w:pPr>
        <w:pStyle w:val="LabStepNumberedLevel3"/>
      </w:pPr>
      <w:r>
        <w:t xml:space="preserve">In the </w:t>
      </w:r>
      <w:r w:rsidRPr="00626482">
        <w:rPr>
          <w:b/>
        </w:rPr>
        <w:t>Add New Item</w:t>
      </w:r>
      <w:r>
        <w:t xml:space="preserve"> dialog, select the </w:t>
      </w:r>
      <w:r>
        <w:rPr>
          <w:b/>
        </w:rPr>
        <w:t>JavaScript File</w:t>
      </w:r>
      <w:r>
        <w:t xml:space="preserve"> template from the </w:t>
      </w:r>
      <w:r w:rsidRPr="00E91F63">
        <w:rPr>
          <w:b/>
        </w:rPr>
        <w:t xml:space="preserve">Visual C# </w:t>
      </w:r>
      <w:r>
        <w:rPr>
          <w:b/>
        </w:rPr>
        <w:t xml:space="preserve">Items </w:t>
      </w:r>
      <w:r w:rsidRPr="00E91F63">
        <w:rPr>
          <w:b/>
        </w:rPr>
        <w:sym w:font="Wingdings" w:char="F0E0"/>
      </w:r>
      <w:r w:rsidRPr="00E91F63">
        <w:rPr>
          <w:b/>
        </w:rPr>
        <w:t xml:space="preserve"> </w:t>
      </w:r>
      <w:r>
        <w:rPr>
          <w:b/>
        </w:rPr>
        <w:t xml:space="preserve">Web </w:t>
      </w:r>
      <w:r>
        <w:t>category.</w:t>
      </w:r>
    </w:p>
    <w:p w:rsidR="004F4054" w:rsidRDefault="004F4054" w:rsidP="004737CD">
      <w:pPr>
        <w:pStyle w:val="LabStepNumberedLevel3"/>
      </w:pPr>
      <w:r w:rsidRPr="00626482">
        <w:rPr>
          <w:b/>
        </w:rPr>
        <w:t>Name:</w:t>
      </w:r>
      <w:r>
        <w:t xml:space="preserve"> CustomRendering2.js</w:t>
      </w:r>
    </w:p>
    <w:p w:rsidR="004F4054" w:rsidRDefault="004F4054" w:rsidP="004737CD">
      <w:pPr>
        <w:pStyle w:val="LabStepNumbered"/>
      </w:pPr>
      <w:r>
        <w:t xml:space="preserve">Add the following JavaScript code to the </w:t>
      </w:r>
      <w:r w:rsidRPr="00375CF2">
        <w:rPr>
          <w:b/>
        </w:rPr>
        <w:t>CustomRendering2.js</w:t>
      </w:r>
      <w:r>
        <w:t xml:space="preserve"> file:</w:t>
      </w:r>
    </w:p>
    <w:p w:rsidR="004F4054" w:rsidRDefault="004F4054" w:rsidP="004F4054">
      <w:pPr>
        <w:pStyle w:val="LabStepCodeBlock"/>
      </w:pPr>
      <w:r>
        <w:t>(function () {</w:t>
      </w:r>
    </w:p>
    <w:p w:rsidR="004F4054" w:rsidRDefault="004F4054" w:rsidP="004F4054">
      <w:pPr>
        <w:pStyle w:val="LabStepCodeBlock"/>
      </w:pPr>
      <w:r>
        <w:t xml:space="preserve">  var overrideCtx = {};</w:t>
      </w:r>
    </w:p>
    <w:p w:rsidR="004F4054" w:rsidRDefault="004F4054" w:rsidP="004F4054">
      <w:pPr>
        <w:pStyle w:val="LabStepCodeBlock"/>
      </w:pPr>
      <w:r>
        <w:t xml:space="preserve">  overrideCtx.BaseViewID = 2;</w:t>
      </w:r>
    </w:p>
    <w:p w:rsidR="004F4054" w:rsidRDefault="004F4054" w:rsidP="004F4054">
      <w:pPr>
        <w:pStyle w:val="LabStepCodeBlock"/>
      </w:pPr>
      <w:r>
        <w:t xml:space="preserve">  overrideCtx.ListTemplateType = 10000;</w:t>
      </w:r>
    </w:p>
    <w:p w:rsidR="004F4054" w:rsidRDefault="004F4054" w:rsidP="004F4054">
      <w:pPr>
        <w:pStyle w:val="LabStepCodeBlock"/>
      </w:pPr>
      <w:r>
        <w:t xml:space="preserve">  overrideCtx.Templates = {};</w:t>
      </w:r>
    </w:p>
    <w:p w:rsidR="004F4054" w:rsidRDefault="004F4054" w:rsidP="004F4054">
      <w:pPr>
        <w:pStyle w:val="LabStepCodeBlock"/>
      </w:pPr>
      <w:r>
        <w:t xml:space="preserve">  overrideCtx.Templates.Header = "&lt;h2&gt;My favorite classic books&lt;/h2&gt;";</w:t>
      </w:r>
    </w:p>
    <w:p w:rsidR="004F4054" w:rsidRDefault="004F4054" w:rsidP="004F4054">
      <w:pPr>
        <w:pStyle w:val="LabStepCodeBlock"/>
      </w:pPr>
      <w:r>
        <w:t xml:space="preserve">  overrideCtx.Templates.Item = customItem;</w:t>
      </w:r>
    </w:p>
    <w:p w:rsidR="004F4054" w:rsidRDefault="004F4054" w:rsidP="004F4054">
      <w:pPr>
        <w:pStyle w:val="LabStepCodeBlock"/>
      </w:pPr>
    </w:p>
    <w:p w:rsidR="004F4054" w:rsidRDefault="004F4054" w:rsidP="004F4054">
      <w:pPr>
        <w:pStyle w:val="LabStepCodeBlock"/>
      </w:pPr>
      <w:r>
        <w:t xml:space="preserve">  SPClientTemplates.TemplateManager.RegisterTemplateOverrides(overrideCtx);</w:t>
      </w:r>
    </w:p>
    <w:p w:rsidR="004F4054" w:rsidRDefault="004F4054" w:rsidP="004F4054">
      <w:pPr>
        <w:pStyle w:val="LabStepCodeBlock"/>
      </w:pPr>
      <w:r>
        <w:t>})();</w:t>
      </w:r>
    </w:p>
    <w:p w:rsidR="004F4054" w:rsidRDefault="004F4054" w:rsidP="004F4054">
      <w:pPr>
        <w:pStyle w:val="LabStepCodeBlock"/>
      </w:pPr>
    </w:p>
    <w:p w:rsidR="004F4054" w:rsidRDefault="004F4054" w:rsidP="004F4054">
      <w:pPr>
        <w:pStyle w:val="LabStepCodeBlock"/>
      </w:pPr>
      <w:r>
        <w:t>function customItem(ctx) {</w:t>
      </w:r>
    </w:p>
    <w:p w:rsidR="004F4054" w:rsidRDefault="004F4054" w:rsidP="004F4054">
      <w:pPr>
        <w:pStyle w:val="LabStepCodeBlock"/>
      </w:pPr>
    </w:p>
    <w:p w:rsidR="004F4054" w:rsidRDefault="004F4054" w:rsidP="004F4054">
      <w:pPr>
        <w:pStyle w:val="LabStepCodeBlock"/>
      </w:pPr>
      <w:r>
        <w:t xml:space="preserve">  var itemStyle = "display:inline-block;width:200px;height:120px;max-height:120px;margin:12px;" +</w:t>
      </w:r>
    </w:p>
    <w:p w:rsidR="004F4054" w:rsidRDefault="004F4054" w:rsidP="004F4054">
      <w:pPr>
        <w:pStyle w:val="LabStepCodeBlock"/>
      </w:pPr>
      <w:r>
        <w:t xml:space="preserve">                  "border: 1px black solid;background-color:#ffe;padding-top:20px;" +</w:t>
      </w:r>
    </w:p>
    <w:p w:rsidR="004F4054" w:rsidRDefault="004F4054" w:rsidP="004F4054">
      <w:pPr>
        <w:pStyle w:val="LabStepCodeBlock"/>
      </w:pPr>
      <w:r>
        <w:t xml:space="preserve">                  "color:black;text-align:center;font-size:12px;";</w:t>
      </w:r>
    </w:p>
    <w:p w:rsidR="004F4054" w:rsidRDefault="004F4054" w:rsidP="004F4054">
      <w:pPr>
        <w:pStyle w:val="LabStepCodeBlock"/>
      </w:pPr>
    </w:p>
    <w:p w:rsidR="004F4054" w:rsidRDefault="004F4054" w:rsidP="004F4054">
      <w:pPr>
        <w:pStyle w:val="LabStepCodeBlock"/>
      </w:pPr>
      <w:r>
        <w:t xml:space="preserve">  var itemHTML = "&lt;div style='" + itemStyle + "'&gt;" +</w:t>
      </w:r>
    </w:p>
    <w:p w:rsidR="004F4054" w:rsidRDefault="004F4054" w:rsidP="004F4054">
      <w:pPr>
        <w:pStyle w:val="LabStepCodeBlock"/>
      </w:pPr>
      <w:r>
        <w:t xml:space="preserve">                    "&lt;strong&gt;" + ctx.CurrentItem.Title + "&lt;/strong&gt;" +</w:t>
      </w:r>
    </w:p>
    <w:p w:rsidR="004F4054" w:rsidRDefault="004F4054" w:rsidP="004F4054">
      <w:pPr>
        <w:pStyle w:val="LabStepCodeBlock"/>
      </w:pPr>
      <w:r>
        <w:t xml:space="preserve">                    "&lt;br/&gt;&lt;br/&gt;by&lt;br/&gt;&lt;br/&gt;" +</w:t>
      </w:r>
    </w:p>
    <w:p w:rsidR="004F4054" w:rsidRDefault="004F4054" w:rsidP="004F4054">
      <w:pPr>
        <w:pStyle w:val="LabStepCodeBlock"/>
      </w:pPr>
      <w:r>
        <w:t xml:space="preserve">                    "&lt;em&gt;" + ctx.CurrentItem.BookAuthor + "&lt;/em&gt;" +</w:t>
      </w:r>
    </w:p>
    <w:p w:rsidR="004F4054" w:rsidRDefault="004F4054" w:rsidP="004F4054">
      <w:pPr>
        <w:pStyle w:val="LabStepCodeBlock"/>
      </w:pPr>
      <w:r>
        <w:t xml:space="preserve">                 "&lt;/div&gt;";</w:t>
      </w:r>
    </w:p>
    <w:p w:rsidR="004F4054" w:rsidRDefault="004F4054" w:rsidP="004F4054">
      <w:pPr>
        <w:pStyle w:val="LabStepCodeBlock"/>
      </w:pPr>
    </w:p>
    <w:p w:rsidR="004F4054" w:rsidRDefault="004F4054" w:rsidP="004F4054">
      <w:pPr>
        <w:pStyle w:val="LabStepCodeBlock"/>
      </w:pPr>
      <w:r>
        <w:t xml:space="preserve">  return itemHTML;</w:t>
      </w:r>
    </w:p>
    <w:p w:rsidR="004F4054" w:rsidRDefault="004F4054" w:rsidP="004F4054">
      <w:pPr>
        <w:pStyle w:val="LabStepCodeBlock"/>
      </w:pPr>
      <w:r>
        <w:t>}</w:t>
      </w:r>
    </w:p>
    <w:p w:rsidR="004F4054" w:rsidRDefault="004F4054" w:rsidP="004737CD">
      <w:pPr>
        <w:pStyle w:val="LabStepNumbered"/>
      </w:pPr>
      <w:r>
        <w:t>Update the view to use the new JavaScript file:</w:t>
      </w:r>
    </w:p>
    <w:p w:rsidR="004F4054" w:rsidRDefault="004F4054" w:rsidP="004737CD">
      <w:pPr>
        <w:pStyle w:val="LabStepNumberedLevel2"/>
      </w:pPr>
      <w:r>
        <w:t xml:space="preserve">Right-click the </w:t>
      </w:r>
      <w:r w:rsidRPr="002E29B5">
        <w:rPr>
          <w:b/>
        </w:rPr>
        <w:t>Books\</w:t>
      </w:r>
      <w:r w:rsidRPr="00143E6F">
        <w:rPr>
          <w:b/>
        </w:rPr>
        <w:t>Schema.xml</w:t>
      </w:r>
      <w:r>
        <w:t xml:space="preserve"> file and select </w:t>
      </w:r>
      <w:r w:rsidRPr="00143E6F">
        <w:rPr>
          <w:b/>
        </w:rPr>
        <w:t>Open</w:t>
      </w:r>
      <w:r>
        <w:t>.</w:t>
      </w:r>
    </w:p>
    <w:p w:rsidR="004F4054" w:rsidRDefault="004F4054" w:rsidP="004737CD">
      <w:pPr>
        <w:pStyle w:val="LabStepNumberedLevel2"/>
      </w:pPr>
      <w:r>
        <w:t>Find the line towards the end of the file that looks like this:</w:t>
      </w:r>
    </w:p>
    <w:p w:rsidR="004F4054" w:rsidRDefault="004F4054" w:rsidP="004F4054">
      <w:pPr>
        <w:pStyle w:val="LabStepCodeBlockLevel2"/>
      </w:pPr>
      <w:r w:rsidRPr="002E29B5">
        <w:t>&lt;JSLink Default="TRUE"&gt;~site/Scripts/CustomRendering1.js&lt;/JSLink&gt;</w:t>
      </w:r>
    </w:p>
    <w:p w:rsidR="004F4054" w:rsidRDefault="004F4054" w:rsidP="004737CD">
      <w:pPr>
        <w:pStyle w:val="LabStepNumbered"/>
      </w:pPr>
      <w:r>
        <w:t xml:space="preserve">Update this line to point the </w:t>
      </w:r>
      <w:r w:rsidRPr="002E29B5">
        <w:rPr>
          <w:b/>
        </w:rPr>
        <w:t>CustomRendering2.js</w:t>
      </w:r>
      <w:r>
        <w:t xml:space="preserve"> file by changing the </w:t>
      </w:r>
      <w:r w:rsidRPr="002E29B5">
        <w:rPr>
          <w:b/>
        </w:rPr>
        <w:t>1</w:t>
      </w:r>
      <w:r>
        <w:t xml:space="preserve"> to a </w:t>
      </w:r>
      <w:r w:rsidRPr="002E29B5">
        <w:rPr>
          <w:b/>
        </w:rPr>
        <w:t>2</w:t>
      </w:r>
      <w:r>
        <w:t>.</w:t>
      </w:r>
    </w:p>
    <w:p w:rsidR="004F4054" w:rsidRDefault="004F4054" w:rsidP="00F042F5">
      <w:pPr>
        <w:pStyle w:val="LabStepNumbered"/>
      </w:pPr>
      <w:r>
        <w:lastRenderedPageBreak/>
        <w:t xml:space="preserve">Save all </w:t>
      </w:r>
      <w:r w:rsidRPr="005929B5">
        <w:t>changes</w:t>
      </w:r>
      <w:r>
        <w:t xml:space="preserve">: </w:t>
      </w:r>
      <w:r w:rsidRPr="00F042F5">
        <w:rPr>
          <w:b/>
        </w:rPr>
        <w:t xml:space="preserve">File </w:t>
      </w:r>
      <w:r w:rsidRPr="00F042F5">
        <w:rPr>
          <w:b/>
        </w:rPr>
        <w:sym w:font="Wingdings" w:char="F0E0"/>
      </w:r>
      <w:r w:rsidRPr="00F042F5">
        <w:rPr>
          <w:b/>
        </w:rPr>
        <w:t xml:space="preserve"> Save All</w:t>
      </w:r>
      <w:r>
        <w:t>.</w:t>
      </w:r>
    </w:p>
    <w:p w:rsidR="004F4054" w:rsidRDefault="004F4054" w:rsidP="00F042F5">
      <w:pPr>
        <w:pStyle w:val="LabStepNumbered"/>
      </w:pPr>
      <w:r>
        <w:t xml:space="preserve">Build and test your </w:t>
      </w:r>
      <w:r w:rsidRPr="005929B5">
        <w:t>application</w:t>
      </w:r>
      <w:r w:rsidRPr="00E728BB">
        <w:t xml:space="preserve"> </w:t>
      </w:r>
      <w:r>
        <w:t xml:space="preserve">by </w:t>
      </w:r>
      <w:r w:rsidRPr="00E728BB">
        <w:t>press</w:t>
      </w:r>
      <w:r>
        <w:t>ing</w:t>
      </w:r>
      <w:r w:rsidRPr="00E728BB">
        <w:t xml:space="preserve"> </w:t>
      </w:r>
      <w:r w:rsidRPr="00F042F5">
        <w:rPr>
          <w:b/>
        </w:rPr>
        <w:t>[F5]</w:t>
      </w:r>
      <w:r w:rsidRPr="00E728BB">
        <w:t xml:space="preserve"> or </w:t>
      </w:r>
      <w:r w:rsidRPr="00F042F5">
        <w:rPr>
          <w:b/>
        </w:rPr>
        <w:t xml:space="preserve">Debug </w:t>
      </w:r>
      <w:r w:rsidRPr="00F042F5">
        <w:rPr>
          <w:b/>
        </w:rPr>
        <w:sym w:font="Wingdings" w:char="F0E0"/>
      </w:r>
      <w:r w:rsidRPr="00F042F5">
        <w:rPr>
          <w:b/>
        </w:rPr>
        <w:t xml:space="preserve"> Start Debugging</w:t>
      </w:r>
      <w:r w:rsidR="00F042F5">
        <w:t>.</w:t>
      </w:r>
    </w:p>
    <w:p w:rsidR="004F4054" w:rsidRDefault="004F4054" w:rsidP="00F042F5">
      <w:pPr>
        <w:pStyle w:val="LabStepNumberedLevel2"/>
      </w:pPr>
      <w:r>
        <w:t xml:space="preserve">If prompted with an </w:t>
      </w:r>
      <w:r w:rsidRPr="002E29B5">
        <w:rPr>
          <w:b/>
        </w:rPr>
        <w:t>Attach Security Warning</w:t>
      </w:r>
      <w:r>
        <w:t xml:space="preserve"> dialog, click </w:t>
      </w:r>
      <w:r w:rsidRPr="002E29B5">
        <w:rPr>
          <w:b/>
        </w:rPr>
        <w:t>Attach</w:t>
      </w:r>
      <w:r>
        <w:t>.</w:t>
      </w:r>
    </w:p>
    <w:p w:rsidR="004F4054" w:rsidRDefault="004F4054" w:rsidP="00F042F5">
      <w:pPr>
        <w:pStyle w:val="LabStepNumbered"/>
      </w:pPr>
      <w:r>
        <w:t>Once the solution has been deployed, Internet Explorer will launch and navigate to the default page for the site.</w:t>
      </w:r>
    </w:p>
    <w:p w:rsidR="004F4054" w:rsidRDefault="004F4054" w:rsidP="00F042F5">
      <w:pPr>
        <w:pStyle w:val="LabStepNumbered"/>
      </w:pPr>
      <w:r>
        <w:t xml:space="preserve">In the quick launch navigation, select </w:t>
      </w:r>
      <w:r>
        <w:rPr>
          <w:b/>
        </w:rPr>
        <w:t xml:space="preserve">Books </w:t>
      </w:r>
      <w:r>
        <w:t xml:space="preserve">to navigate to the </w:t>
      </w:r>
      <w:r>
        <w:rPr>
          <w:b/>
        </w:rPr>
        <w:t xml:space="preserve">Books </w:t>
      </w:r>
      <w:r>
        <w:t>list.</w:t>
      </w:r>
    </w:p>
    <w:p w:rsidR="004F4054" w:rsidRDefault="004F4054" w:rsidP="00F042F5">
      <w:pPr>
        <w:pStyle w:val="LabStepNumbered"/>
      </w:pPr>
      <w:r>
        <w:t>Notice how the rendering looks much more customized than before:</w:t>
      </w:r>
    </w:p>
    <w:p w:rsidR="004F4054" w:rsidRDefault="004F4054" w:rsidP="004F4054">
      <w:pPr>
        <w:pStyle w:val="LabStepScreenshot"/>
      </w:pPr>
      <w:r>
        <w:rPr>
          <w:noProof/>
        </w:rPr>
        <w:drawing>
          <wp:inline distT="0" distB="0" distL="0" distR="0" wp14:anchorId="10DCAAF4" wp14:editId="7C971B78">
            <wp:extent cx="3826318" cy="2941320"/>
            <wp:effectExtent l="0" t="0" r="0" b="0"/>
            <wp:docPr id="11" name="Picture 11" descr="C:\Users\ANDREW~1.RIV\AppData\Local\Temp\SNAGHTMLa399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a399c2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31296" cy="2945146"/>
                    </a:xfrm>
                    <a:prstGeom prst="rect">
                      <a:avLst/>
                    </a:prstGeom>
                    <a:noFill/>
                    <a:ln>
                      <a:noFill/>
                    </a:ln>
                  </pic:spPr>
                </pic:pic>
              </a:graphicData>
            </a:graphic>
          </wp:inline>
        </w:drawing>
      </w:r>
    </w:p>
    <w:p w:rsidR="004F4054" w:rsidRDefault="004F4054" w:rsidP="00F042F5">
      <w:pPr>
        <w:pStyle w:val="LabStepNumbered"/>
      </w:pPr>
      <w:r>
        <w:t>Close the browser to stop the debugger and go back to Visual Studio.</w:t>
      </w:r>
    </w:p>
    <w:p w:rsidR="004F4054" w:rsidRPr="00143E6F" w:rsidRDefault="004F4054" w:rsidP="004F4054">
      <w:r>
        <w:t>In this exercise you implemented a new view with a custom rendering using the new capability in SharePoint 2013 that enables developers to use JavaScript for customized renderings.</w:t>
      </w:r>
    </w:p>
    <w:p w:rsidR="004F4054" w:rsidRDefault="004F4054" w:rsidP="004F4054">
      <w:pPr>
        <w:pStyle w:val="Heading3"/>
      </w:pPr>
      <w:r>
        <w:t>Exercise 4: Creating a User Interface for a Cloud-Hosted App</w:t>
      </w:r>
    </w:p>
    <w:p w:rsidR="004F4054" w:rsidRPr="00EE012F" w:rsidRDefault="004F4054" w:rsidP="00626583">
      <w:pPr>
        <w:pStyle w:val="LabExerciseLeadIn"/>
      </w:pPr>
      <w:r>
        <w:t>In this lab you will create a provider-hosted app and work on extending the user interface for the app with the chrome control, and app part and UI custom actions.</w:t>
      </w:r>
    </w:p>
    <w:p w:rsidR="004F4054" w:rsidRDefault="004F4054" w:rsidP="0033332F">
      <w:pPr>
        <w:pStyle w:val="LabStepNumbered"/>
        <w:numPr>
          <w:ilvl w:val="0"/>
          <w:numId w:val="14"/>
        </w:numPr>
      </w:pPr>
      <w:r>
        <w:t>Create a new project in Visual Studio 2012:</w:t>
      </w:r>
    </w:p>
    <w:p w:rsidR="004F4054" w:rsidRDefault="004F4054" w:rsidP="00AC0BF6">
      <w:pPr>
        <w:pStyle w:val="LabStepNumberedLevel2"/>
      </w:pPr>
      <w:r>
        <w:t xml:space="preserve">Launch </w:t>
      </w:r>
      <w:r w:rsidRPr="00626583">
        <w:rPr>
          <w:b/>
        </w:rPr>
        <w:t>Visual Studio 2012</w:t>
      </w:r>
      <w:r>
        <w:t xml:space="preserve"> as administrator: </w:t>
      </w:r>
      <w:r w:rsidRPr="00AC0BF6">
        <w:rPr>
          <w:b/>
        </w:rPr>
        <w:t xml:space="preserve">Start </w:t>
      </w:r>
      <w:r w:rsidRPr="00626583">
        <w:sym w:font="Wingdings" w:char="F0E0"/>
      </w:r>
      <w:r w:rsidRPr="00AC0BF6">
        <w:rPr>
          <w:b/>
        </w:rPr>
        <w:t xml:space="preserve"> All Programs </w:t>
      </w:r>
      <w:r w:rsidRPr="00626583">
        <w:sym w:font="Wingdings" w:char="F0E0"/>
      </w:r>
      <w:r w:rsidRPr="00AC0BF6">
        <w:rPr>
          <w:b/>
        </w:rPr>
        <w:t xml:space="preserve"> Microsoft Visual Studio 2012 </w:t>
      </w:r>
      <w:r w:rsidRPr="00626583">
        <w:sym w:font="Wingdings" w:char="F0E0"/>
      </w:r>
      <w:r w:rsidRPr="00AC0BF6">
        <w:rPr>
          <w:b/>
        </w:rPr>
        <w:t xml:space="preserve"> Visual Studio 2012</w:t>
      </w:r>
      <w:r>
        <w:t>.</w:t>
      </w:r>
    </w:p>
    <w:p w:rsidR="004F4054" w:rsidRDefault="004F4054" w:rsidP="00626583">
      <w:pPr>
        <w:pStyle w:val="LabStepNumberedLevel2"/>
      </w:pPr>
      <w:r>
        <w:t xml:space="preserve">Select </w:t>
      </w:r>
      <w:r w:rsidRPr="00626583">
        <w:rPr>
          <w:b/>
        </w:rPr>
        <w:t xml:space="preserve">File </w:t>
      </w:r>
      <w:r w:rsidRPr="00626583">
        <w:rPr>
          <w:b/>
        </w:rPr>
        <w:sym w:font="Wingdings" w:char="F0E0"/>
      </w:r>
      <w:r w:rsidRPr="00626583">
        <w:rPr>
          <w:b/>
        </w:rPr>
        <w:t xml:space="preserve"> New </w:t>
      </w:r>
      <w:r w:rsidRPr="00626583">
        <w:rPr>
          <w:b/>
        </w:rPr>
        <w:sym w:font="Wingdings" w:char="F0E0"/>
      </w:r>
      <w:r w:rsidRPr="00626583">
        <w:rPr>
          <w:b/>
        </w:rPr>
        <w:t xml:space="preserve"> Project</w:t>
      </w:r>
      <w:r>
        <w:t>.</w:t>
      </w:r>
    </w:p>
    <w:p w:rsidR="004F4054" w:rsidRDefault="004F4054" w:rsidP="00626583">
      <w:pPr>
        <w:pStyle w:val="LabStepNumberedLevel2"/>
      </w:pPr>
      <w:r>
        <w:t xml:space="preserve">In the </w:t>
      </w:r>
      <w:r w:rsidRPr="00626583">
        <w:rPr>
          <w:b/>
        </w:rPr>
        <w:t>New Project</w:t>
      </w:r>
      <w:r>
        <w:t xml:space="preserve"> dialog:</w:t>
      </w:r>
    </w:p>
    <w:p w:rsidR="004F4054" w:rsidRDefault="004F4054" w:rsidP="00626583">
      <w:pPr>
        <w:pStyle w:val="LabStepNumberedLevel3"/>
      </w:pPr>
      <w:r>
        <w:t xml:space="preserve">Find the </w:t>
      </w:r>
      <w:r w:rsidRPr="00F33CA2">
        <w:rPr>
          <w:b/>
        </w:rPr>
        <w:t>App for SharePoint 2013</w:t>
      </w:r>
      <w:r>
        <w:t xml:space="preserve"> template under the </w:t>
      </w:r>
      <w:r w:rsidRPr="00F33CA2">
        <w:rPr>
          <w:b/>
        </w:rPr>
        <w:t xml:space="preserve">Templates </w:t>
      </w:r>
      <w:r w:rsidRPr="00F33CA2">
        <w:rPr>
          <w:b/>
        </w:rPr>
        <w:sym w:font="Wingdings" w:char="F0E0"/>
      </w:r>
      <w:r w:rsidRPr="00F33CA2">
        <w:rPr>
          <w:b/>
        </w:rPr>
        <w:t xml:space="preserve"> Visual C# </w:t>
      </w:r>
      <w:r w:rsidRPr="00F33CA2">
        <w:rPr>
          <w:b/>
        </w:rPr>
        <w:sym w:font="Wingdings" w:char="F0E0"/>
      </w:r>
      <w:r w:rsidRPr="00F33CA2">
        <w:rPr>
          <w:b/>
        </w:rPr>
        <w:t xml:space="preserve"> Office / SharePoint </w:t>
      </w:r>
      <w:r w:rsidRPr="00F33CA2">
        <w:rPr>
          <w:b/>
        </w:rPr>
        <w:sym w:font="Wingdings" w:char="F0E0"/>
      </w:r>
      <w:r w:rsidRPr="00F33CA2">
        <w:rPr>
          <w:b/>
        </w:rPr>
        <w:t xml:space="preserve"> Apps</w:t>
      </w:r>
      <w:r w:rsidRPr="00440061">
        <w:t xml:space="preserve"> </w:t>
      </w:r>
      <w:r>
        <w:t>section.</w:t>
      </w:r>
    </w:p>
    <w:p w:rsidR="004F4054" w:rsidRDefault="004F4054" w:rsidP="00626583">
      <w:pPr>
        <w:pStyle w:val="LabStepNumberedLevel3"/>
      </w:pPr>
      <w:r w:rsidRPr="000C3A99">
        <w:t>Name</w:t>
      </w:r>
      <w:r>
        <w:t xml:space="preserve">: </w:t>
      </w:r>
      <w:proofErr w:type="spellStart"/>
      <w:r w:rsidRPr="00F33CA2">
        <w:rPr>
          <w:b/>
        </w:rPr>
        <w:t>RemotePages</w:t>
      </w:r>
      <w:proofErr w:type="spellEnd"/>
    </w:p>
    <w:p w:rsidR="004F4054" w:rsidRDefault="004F4054" w:rsidP="00F33CA2">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wizard and click </w:t>
      </w:r>
      <w:r w:rsidRPr="006A7636">
        <w:rPr>
          <w:b/>
        </w:rPr>
        <w:t>Finish</w:t>
      </w:r>
      <w:r w:rsidRPr="000D01F8">
        <w:t>.</w:t>
      </w:r>
    </w:p>
    <w:p w:rsidR="004F4054" w:rsidRPr="004A256D" w:rsidRDefault="004F4054" w:rsidP="00F33CA2">
      <w:pPr>
        <w:pStyle w:val="LabStepNumberedLevel3"/>
      </w:pPr>
      <w:r w:rsidRPr="00DC223D">
        <w:rPr>
          <w:b/>
        </w:rPr>
        <w:t>What is the name of your App for SharePoint?</w:t>
      </w:r>
      <w:r w:rsidRPr="004A256D">
        <w:t xml:space="preserve"> </w:t>
      </w:r>
      <w:r>
        <w:t>Remote Pages</w:t>
      </w:r>
    </w:p>
    <w:p w:rsidR="004F4054" w:rsidRPr="004A256D" w:rsidRDefault="004F4054" w:rsidP="00F33CA2">
      <w:pPr>
        <w:pStyle w:val="LabStepNumberedLevel3"/>
      </w:pPr>
      <w:r w:rsidRPr="00DC223D">
        <w:rPr>
          <w:b/>
        </w:rPr>
        <w:t>What site do you want to use for debugging?</w:t>
      </w:r>
      <w:r>
        <w:t xml:space="preserve"> </w:t>
      </w:r>
      <w:hyperlink r:id="rId22" w:history="1">
        <w:r w:rsidR="00AC0BF6" w:rsidRPr="0058298F">
          <w:rPr>
            <w:rStyle w:val="Hyperlink"/>
          </w:rPr>
          <w:t>http://pagesnavui.wingtip.com</w:t>
        </w:r>
      </w:hyperlink>
      <w:r w:rsidR="00AC0BF6">
        <w:t xml:space="preserve"> </w:t>
      </w:r>
    </w:p>
    <w:p w:rsidR="004F4054" w:rsidRDefault="004F4054" w:rsidP="00F33CA2">
      <w:pPr>
        <w:pStyle w:val="LabStepNumberedLevel3"/>
      </w:pPr>
      <w:r w:rsidRPr="00DC223D">
        <w:rPr>
          <w:b/>
        </w:rPr>
        <w:t>How do you want to host your app for SharePoint?</w:t>
      </w:r>
      <w:r>
        <w:t xml:space="preserve"> Provider-h</w:t>
      </w:r>
      <w:r w:rsidRPr="004A256D">
        <w:t>osted</w:t>
      </w:r>
    </w:p>
    <w:p w:rsidR="004F4054" w:rsidRDefault="004F4054" w:rsidP="00F33CA2">
      <w:pPr>
        <w:pStyle w:val="LabStepNumbered"/>
      </w:pPr>
      <w:r>
        <w:t>Change the new app’s authentication method to use internal authentication:</w:t>
      </w:r>
    </w:p>
    <w:p w:rsidR="004F4054" w:rsidRDefault="004F4054" w:rsidP="00DC223D">
      <w:pPr>
        <w:pStyle w:val="LabStepNumberedLevel2"/>
      </w:pPr>
      <w:r>
        <w:t xml:space="preserve">Open the project </w:t>
      </w:r>
      <w:proofErr w:type="spellStart"/>
      <w:r w:rsidRPr="00E51F5A">
        <w:rPr>
          <w:b/>
        </w:rPr>
        <w:t>RemotePages</w:t>
      </w:r>
      <w:proofErr w:type="spellEnd"/>
      <w:r>
        <w:t xml:space="preserve"> in the </w:t>
      </w:r>
      <w:r w:rsidRPr="00E51F5A">
        <w:rPr>
          <w:b/>
        </w:rPr>
        <w:t>Solution Explorer</w:t>
      </w:r>
      <w:r>
        <w:t xml:space="preserve"> tool window.</w:t>
      </w:r>
    </w:p>
    <w:p w:rsidR="004F4054" w:rsidRDefault="004F4054" w:rsidP="00DC223D">
      <w:pPr>
        <w:pStyle w:val="LabStepNumberedLevel2"/>
      </w:pPr>
      <w:r>
        <w:t xml:space="preserve">Right-click the </w:t>
      </w:r>
      <w:r w:rsidRPr="00E51F5A">
        <w:rPr>
          <w:b/>
        </w:rPr>
        <w:t>AppManifest.xml</w:t>
      </w:r>
      <w:r>
        <w:t xml:space="preserve"> file and select </w:t>
      </w:r>
      <w:r w:rsidRPr="00E51F5A">
        <w:rPr>
          <w:b/>
        </w:rPr>
        <w:t>View Code</w:t>
      </w:r>
      <w:r>
        <w:t>.</w:t>
      </w:r>
    </w:p>
    <w:p w:rsidR="004F4054" w:rsidRPr="004A256D" w:rsidRDefault="004F4054" w:rsidP="00DC223D">
      <w:pPr>
        <w:pStyle w:val="LabStepNumberedLevel2"/>
      </w:pPr>
      <w:r>
        <w:t xml:space="preserve">Find the </w:t>
      </w:r>
      <w:r w:rsidRPr="00E51F5A">
        <w:rPr>
          <w:b/>
        </w:rPr>
        <w:t>&lt;AppPrincipal&gt;</w:t>
      </w:r>
      <w:r>
        <w:t xml:space="preserve"> element. Remove the </w:t>
      </w:r>
      <w:r w:rsidRPr="00E51F5A">
        <w:rPr>
          <w:b/>
        </w:rPr>
        <w:t>&lt;</w:t>
      </w:r>
      <w:proofErr w:type="spellStart"/>
      <w:r w:rsidRPr="00E51F5A">
        <w:rPr>
          <w:b/>
        </w:rPr>
        <w:t>RemoteWebApplication</w:t>
      </w:r>
      <w:proofErr w:type="spellEnd"/>
      <w:r w:rsidRPr="00E51F5A">
        <w:rPr>
          <w:b/>
        </w:rPr>
        <w:t>&gt;</w:t>
      </w:r>
      <w:r>
        <w:t xml:space="preserve"> element and replace it with </w:t>
      </w:r>
      <w:r w:rsidRPr="00E51F5A">
        <w:rPr>
          <w:b/>
        </w:rPr>
        <w:t>&lt;Internal /&gt;</w:t>
      </w:r>
      <w:r>
        <w:t xml:space="preserve"> so the </w:t>
      </w:r>
      <w:r w:rsidRPr="00E51F5A">
        <w:rPr>
          <w:b/>
        </w:rPr>
        <w:t>&lt;AppPrincipal&gt;</w:t>
      </w:r>
      <w:r>
        <w:t xml:space="preserve"> element now looks like this:</w:t>
      </w:r>
    </w:p>
    <w:p w:rsidR="004F4054" w:rsidRPr="00E51F5A" w:rsidRDefault="004F4054" w:rsidP="004F4054">
      <w:pPr>
        <w:pStyle w:val="LabStepCodeBlockLevel2"/>
      </w:pPr>
      <w:r w:rsidRPr="00E51F5A">
        <w:lastRenderedPageBreak/>
        <w:t>&lt;AppPrincipal&gt;</w:t>
      </w:r>
    </w:p>
    <w:p w:rsidR="004F4054" w:rsidRPr="00E51F5A" w:rsidRDefault="004F4054" w:rsidP="004F4054">
      <w:pPr>
        <w:pStyle w:val="LabStepCodeBlockLevel2"/>
      </w:pPr>
      <w:r w:rsidRPr="00E51F5A">
        <w:t xml:space="preserve">  &lt;Internal</w:t>
      </w:r>
      <w:r>
        <w:t xml:space="preserve"> </w:t>
      </w:r>
      <w:r w:rsidRPr="00E51F5A">
        <w:t>/&gt;</w:t>
      </w:r>
    </w:p>
    <w:p w:rsidR="004F4054" w:rsidRDefault="004F4054" w:rsidP="004F4054">
      <w:pPr>
        <w:pStyle w:val="LabStepCodeBlockLevel2"/>
      </w:pPr>
      <w:r w:rsidRPr="00E51F5A">
        <w:t>&lt;/AppPrincipal&gt;</w:t>
      </w:r>
    </w:p>
    <w:p w:rsidR="004F4054" w:rsidRDefault="004F4054" w:rsidP="00DC223D">
      <w:pPr>
        <w:pStyle w:val="LabStepNumbered"/>
      </w:pPr>
      <w:r>
        <w:t>Next, configure the projects to disable the use of SSL so everything happens over HTTP rather than HTTPS:</w:t>
      </w:r>
    </w:p>
    <w:p w:rsidR="004F4054" w:rsidRDefault="004F4054" w:rsidP="00DC223D">
      <w:pPr>
        <w:pStyle w:val="LabStepNumberedLevel2"/>
      </w:pPr>
      <w:r>
        <w:t xml:space="preserve">Select the project </w:t>
      </w:r>
      <w:proofErr w:type="spellStart"/>
      <w:r w:rsidRPr="005931F4">
        <w:rPr>
          <w:b/>
        </w:rPr>
        <w:t>RemotePagesWeb</w:t>
      </w:r>
      <w:proofErr w:type="spellEnd"/>
      <w:r>
        <w:t xml:space="preserve"> in the </w:t>
      </w:r>
      <w:r w:rsidRPr="005931F4">
        <w:rPr>
          <w:b/>
        </w:rPr>
        <w:t>Solution Explorer</w:t>
      </w:r>
      <w:r>
        <w:t xml:space="preserve"> tool window.</w:t>
      </w:r>
    </w:p>
    <w:p w:rsidR="004F4054" w:rsidRDefault="004F4054" w:rsidP="00DC223D">
      <w:pPr>
        <w:pStyle w:val="LabStepNumberedLevel2"/>
      </w:pPr>
      <w:r>
        <w:t xml:space="preserve">Look in the </w:t>
      </w:r>
      <w:r w:rsidRPr="001161A9">
        <w:rPr>
          <w:b/>
        </w:rPr>
        <w:t>Properties</w:t>
      </w:r>
      <w:r>
        <w:t xml:space="preserve"> tool window. Look at the </w:t>
      </w:r>
      <w:r w:rsidRPr="0029024D">
        <w:rPr>
          <w:b/>
        </w:rPr>
        <w:t>SSL Enabled</w:t>
      </w:r>
      <w:r>
        <w:t xml:space="preserve"> property and make sure it is set to </w:t>
      </w:r>
      <w:r w:rsidRPr="0029024D">
        <w:rPr>
          <w:b/>
        </w:rPr>
        <w:t>False</w:t>
      </w:r>
      <w:r>
        <w:t>.</w:t>
      </w:r>
    </w:p>
    <w:p w:rsidR="004F4054" w:rsidRDefault="004F4054" w:rsidP="008C4A8C">
      <w:pPr>
        <w:pStyle w:val="LabStepNumbered"/>
      </w:pPr>
      <w:r>
        <w:t>Add a new image to the project to use as the startup icon for the app:</w:t>
      </w:r>
    </w:p>
    <w:p w:rsidR="004F4054" w:rsidRDefault="004F4054" w:rsidP="008C4A8C">
      <w:pPr>
        <w:pStyle w:val="LabStepNumberedLevel2"/>
      </w:pPr>
      <w:r>
        <w:t xml:space="preserve">Using the </w:t>
      </w:r>
      <w:r w:rsidRPr="00FB2502">
        <w:rPr>
          <w:b/>
        </w:rPr>
        <w:t>Solution Explorer</w:t>
      </w:r>
      <w:r>
        <w:t xml:space="preserve"> tool window, within the </w:t>
      </w:r>
      <w:proofErr w:type="spellStart"/>
      <w:r w:rsidRPr="00FB2502">
        <w:rPr>
          <w:b/>
        </w:rPr>
        <w:t>RemotePages</w:t>
      </w:r>
      <w:proofErr w:type="spellEnd"/>
      <w:r>
        <w:t xml:space="preserve"> project, right-click the </w:t>
      </w:r>
      <w:r w:rsidRPr="00FB2502">
        <w:rPr>
          <w:b/>
        </w:rPr>
        <w:t>AppManifest.xml</w:t>
      </w:r>
      <w:r>
        <w:t xml:space="preserve"> file and select </w:t>
      </w:r>
      <w:r w:rsidRPr="00FB2502">
        <w:rPr>
          <w:b/>
        </w:rPr>
        <w:t>Open</w:t>
      </w:r>
      <w:r>
        <w:t>.</w:t>
      </w:r>
    </w:p>
    <w:p w:rsidR="004F4054" w:rsidRDefault="004F4054" w:rsidP="008C4A8C">
      <w:pPr>
        <w:pStyle w:val="LabStepNumberedLevel2"/>
      </w:pPr>
      <w:r>
        <w:t xml:space="preserve">In the </w:t>
      </w:r>
      <w:r w:rsidRPr="002167AD">
        <w:rPr>
          <w:b/>
        </w:rPr>
        <w:t>App Manifest</w:t>
      </w:r>
      <w:r>
        <w:t xml:space="preserve"> designer, click the </w:t>
      </w:r>
      <w:r w:rsidR="002167AD">
        <w:rPr>
          <w:b/>
        </w:rPr>
        <w:t>[…]</w:t>
      </w:r>
      <w:r>
        <w:t xml:space="preserve"> button </w:t>
      </w:r>
      <w:r w:rsidR="002167AD">
        <w:t xml:space="preserve">next to the </w:t>
      </w:r>
      <w:r w:rsidR="002167AD" w:rsidRPr="002167AD">
        <w:rPr>
          <w:b/>
        </w:rPr>
        <w:t>Icon</w:t>
      </w:r>
      <w:r w:rsidR="002167AD">
        <w:t xml:space="preserve"> field </w:t>
      </w:r>
      <w:r>
        <w:t>to select a new icon.</w:t>
      </w:r>
    </w:p>
    <w:p w:rsidR="004F4054" w:rsidRDefault="004F4054" w:rsidP="008C4A8C">
      <w:pPr>
        <w:pStyle w:val="LabStepNumberedLevel2"/>
      </w:pPr>
      <w:r>
        <w:t xml:space="preserve">Select the </w:t>
      </w:r>
      <w:r w:rsidRPr="00A76794">
        <w:rPr>
          <w:b/>
        </w:rPr>
        <w:t>CPTAppIcon96x96.png</w:t>
      </w:r>
      <w:r>
        <w:t xml:space="preserve"> image</w:t>
      </w:r>
      <w:r w:rsidRPr="000B6749">
        <w:t xml:space="preserve"> </w:t>
      </w:r>
      <w:r>
        <w:t xml:space="preserve">found in the extra files associated with this course and click </w:t>
      </w:r>
      <w:r w:rsidRPr="000B6749">
        <w:rPr>
          <w:b/>
        </w:rPr>
        <w:t>OK</w:t>
      </w:r>
      <w:r>
        <w:t>:</w:t>
      </w:r>
    </w:p>
    <w:p w:rsidR="004F4054" w:rsidRDefault="004F4054" w:rsidP="004F4054">
      <w:pPr>
        <w:pStyle w:val="LabStepCodeBlockLevel2"/>
      </w:pPr>
      <w:r>
        <w:t>[..]\</w:t>
      </w:r>
      <w:r w:rsidRPr="00EC294E">
        <w:t>ExtraStudentFiles\Images\CPT</w:t>
      </w:r>
    </w:p>
    <w:p w:rsidR="004F4054" w:rsidRDefault="004F4054" w:rsidP="008C4A8C">
      <w:pPr>
        <w:pStyle w:val="LabStepNumbered"/>
      </w:pPr>
      <w:r>
        <w:t>Delete the old icon:</w:t>
      </w:r>
    </w:p>
    <w:p w:rsidR="004F4054" w:rsidRDefault="004F4054" w:rsidP="008C4A8C">
      <w:pPr>
        <w:pStyle w:val="LabStepNumberedLevel2"/>
      </w:pPr>
      <w:r>
        <w:t xml:space="preserve">Using the </w:t>
      </w:r>
      <w:r w:rsidRPr="00FB2502">
        <w:rPr>
          <w:b/>
        </w:rPr>
        <w:t>Solution Explorer</w:t>
      </w:r>
      <w:r>
        <w:t xml:space="preserve"> tool window, within the </w:t>
      </w:r>
      <w:proofErr w:type="spellStart"/>
      <w:r w:rsidRPr="00FB2502">
        <w:rPr>
          <w:b/>
        </w:rPr>
        <w:t>RemotePages</w:t>
      </w:r>
      <w:proofErr w:type="spellEnd"/>
      <w:r>
        <w:t xml:space="preserve"> project, right-click the </w:t>
      </w:r>
      <w:r w:rsidRPr="00FB2502">
        <w:rPr>
          <w:b/>
        </w:rPr>
        <w:t>App</w:t>
      </w:r>
      <w:r>
        <w:rPr>
          <w:b/>
        </w:rPr>
        <w:t>Icon.png</w:t>
      </w:r>
      <w:r>
        <w:t xml:space="preserve"> file and select </w:t>
      </w:r>
      <w:r>
        <w:rPr>
          <w:b/>
        </w:rPr>
        <w:t>Delete</w:t>
      </w:r>
      <w:r>
        <w:t>.</w:t>
      </w:r>
    </w:p>
    <w:p w:rsidR="004F4054" w:rsidRDefault="004F4054" w:rsidP="008C4A8C">
      <w:pPr>
        <w:pStyle w:val="LabStepNumbered"/>
      </w:pPr>
      <w:r>
        <w:t>Add some content to the app’s homepage so we know we are hitting our new site:</w:t>
      </w:r>
    </w:p>
    <w:p w:rsidR="004F4054" w:rsidRDefault="004F4054" w:rsidP="008C4A8C">
      <w:pPr>
        <w:pStyle w:val="LabStepNumberedLevel2"/>
      </w:pPr>
      <w:r>
        <w:t xml:space="preserve">Using the </w:t>
      </w:r>
      <w:r w:rsidRPr="00961612">
        <w:rPr>
          <w:b/>
        </w:rPr>
        <w:t>Solution Explorer</w:t>
      </w:r>
      <w:r>
        <w:t xml:space="preserve"> tool window, within the </w:t>
      </w:r>
      <w:proofErr w:type="spellStart"/>
      <w:r w:rsidRPr="00961612">
        <w:rPr>
          <w:b/>
        </w:rPr>
        <w:t>RemotePagesWeb</w:t>
      </w:r>
      <w:proofErr w:type="spellEnd"/>
      <w:r>
        <w:t xml:space="preserve">, right-click the </w:t>
      </w:r>
      <w:r w:rsidRPr="00961612">
        <w:rPr>
          <w:b/>
        </w:rPr>
        <w:t>Pages\Default.aspx</w:t>
      </w:r>
      <w:r>
        <w:t xml:space="preserve"> file and select </w:t>
      </w:r>
      <w:r w:rsidRPr="00961612">
        <w:rPr>
          <w:b/>
        </w:rPr>
        <w:t>Open</w:t>
      </w:r>
      <w:r>
        <w:t>.</w:t>
      </w:r>
    </w:p>
    <w:p w:rsidR="004F4054" w:rsidRDefault="004F4054" w:rsidP="008C4A8C">
      <w:pPr>
        <w:pStyle w:val="LabStepNumberedLevel2"/>
      </w:pPr>
      <w:r>
        <w:t xml:space="preserve">Add the following markup within the </w:t>
      </w:r>
      <w:r w:rsidRPr="00961612">
        <w:rPr>
          <w:b/>
        </w:rPr>
        <w:t>&lt;DIV&gt;</w:t>
      </w:r>
      <w:r>
        <w:t xml:space="preserve"> already in the page:</w:t>
      </w:r>
    </w:p>
    <w:p w:rsidR="004F4054" w:rsidRDefault="004F4054" w:rsidP="004F4054">
      <w:pPr>
        <w:pStyle w:val="LabStepCodeBlockLevel2"/>
      </w:pPr>
      <w:r>
        <w:t>&lt;h1&gt;Hello World&lt;/h1&gt;</w:t>
      </w:r>
    </w:p>
    <w:p w:rsidR="004F4054" w:rsidRDefault="004F4054" w:rsidP="008C4A8C">
      <w:pPr>
        <w:pStyle w:val="LabStepNumbered"/>
      </w:pPr>
      <w:r>
        <w:t>Remove all security code from the homepage’s code behind file for now:</w:t>
      </w:r>
    </w:p>
    <w:p w:rsidR="004F4054" w:rsidRDefault="004F4054" w:rsidP="008C4A8C">
      <w:pPr>
        <w:pStyle w:val="LabStepNumberedLevel2"/>
      </w:pPr>
      <w:r>
        <w:t xml:space="preserve">Using the </w:t>
      </w:r>
      <w:r w:rsidRPr="00961612">
        <w:rPr>
          <w:b/>
        </w:rPr>
        <w:t>Solution Explorer</w:t>
      </w:r>
      <w:r>
        <w:t xml:space="preserve"> tool window, within the </w:t>
      </w:r>
      <w:proofErr w:type="spellStart"/>
      <w:r w:rsidRPr="00961612">
        <w:rPr>
          <w:b/>
        </w:rPr>
        <w:t>RemotePagesWeb</w:t>
      </w:r>
      <w:proofErr w:type="spellEnd"/>
      <w:r>
        <w:t xml:space="preserve">, right-click the </w:t>
      </w:r>
      <w:r w:rsidRPr="00961612">
        <w:rPr>
          <w:b/>
        </w:rPr>
        <w:t>Pages\Default.aspx</w:t>
      </w:r>
      <w:r>
        <w:t xml:space="preserve"> file and select </w:t>
      </w:r>
      <w:r>
        <w:rPr>
          <w:b/>
        </w:rPr>
        <w:t>View Code</w:t>
      </w:r>
      <w:r>
        <w:t>.</w:t>
      </w:r>
    </w:p>
    <w:p w:rsidR="004F4054" w:rsidRDefault="004F4054" w:rsidP="008C4A8C">
      <w:pPr>
        <w:pStyle w:val="LabStepNumberedLevel2"/>
      </w:pPr>
      <w:r>
        <w:t xml:space="preserve">Remove all the code within the </w:t>
      </w:r>
      <w:proofErr w:type="spellStart"/>
      <w:r w:rsidRPr="006B22AA">
        <w:rPr>
          <w:b/>
        </w:rPr>
        <w:t>Page_</w:t>
      </w:r>
      <w:proofErr w:type="gramStart"/>
      <w:r w:rsidRPr="006B22AA">
        <w:rPr>
          <w:b/>
        </w:rPr>
        <w:t>Load</w:t>
      </w:r>
      <w:proofErr w:type="spellEnd"/>
      <w:r w:rsidRPr="006B22AA">
        <w:rPr>
          <w:b/>
        </w:rPr>
        <w:t>(</w:t>
      </w:r>
      <w:proofErr w:type="gramEnd"/>
      <w:r w:rsidRPr="006B22AA">
        <w:rPr>
          <w:b/>
        </w:rPr>
        <w:t>)</w:t>
      </w:r>
      <w:r>
        <w:t xml:space="preserve"> method.</w:t>
      </w:r>
    </w:p>
    <w:p w:rsidR="004F4054" w:rsidRDefault="004F4054" w:rsidP="008C4A8C">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4F4054" w:rsidRDefault="004F4054" w:rsidP="004F4054">
      <w:pPr>
        <w:pStyle w:val="Heading4"/>
      </w:pPr>
      <w:r>
        <w:t>Build and Test the Project</w:t>
      </w:r>
    </w:p>
    <w:p w:rsidR="004F4054" w:rsidRDefault="004F4054" w:rsidP="002A1500">
      <w:pPr>
        <w:pStyle w:val="LabStepNumbered"/>
      </w:pPr>
      <w:r>
        <w:t>Build and test your application</w:t>
      </w:r>
      <w:r w:rsidRPr="00E728BB">
        <w:t xml:space="preserve"> </w:t>
      </w:r>
      <w:r>
        <w:t xml:space="preserve">by </w:t>
      </w:r>
      <w:r w:rsidRPr="00E728BB">
        <w:t>press</w:t>
      </w:r>
      <w:r>
        <w:t>ing</w:t>
      </w:r>
      <w:r w:rsidRPr="00E728BB">
        <w:t xml:space="preserve"> </w:t>
      </w:r>
      <w:r w:rsidRPr="00EF3D14">
        <w:rPr>
          <w:b/>
        </w:rPr>
        <w:t>[F5]</w:t>
      </w:r>
      <w:r w:rsidRPr="00E728BB">
        <w:t xml:space="preserve"> or </w:t>
      </w:r>
      <w:r w:rsidRPr="00EF3D14">
        <w:rPr>
          <w:b/>
        </w:rPr>
        <w:t xml:space="preserve">Debug </w:t>
      </w:r>
      <w:r w:rsidRPr="00586B67">
        <w:rPr>
          <w:b/>
        </w:rPr>
        <w:sym w:font="Wingdings" w:char="F0E0"/>
      </w:r>
      <w:r w:rsidRPr="00EF3D14">
        <w:rPr>
          <w:b/>
        </w:rPr>
        <w:t xml:space="preserve"> Start Debugging</w:t>
      </w:r>
      <w:r w:rsidRPr="00E728BB">
        <w:t xml:space="preserve">. </w:t>
      </w:r>
    </w:p>
    <w:p w:rsidR="002A1500" w:rsidRDefault="004F4054" w:rsidP="00EF3D14">
      <w:pPr>
        <w:pStyle w:val="LabStepNumbered"/>
      </w:pPr>
      <w:r>
        <w:t>Once the solution has been deployed, Internet Explorer will launch and navigate</w:t>
      </w:r>
      <w:r w:rsidR="002A1500">
        <w:t xml:space="preserve"> to the homepage of the remote web.</w:t>
      </w:r>
    </w:p>
    <w:p w:rsidR="004F4054" w:rsidRDefault="002A1500" w:rsidP="00EF3D14">
      <w:pPr>
        <w:pStyle w:val="LabStepNumbered"/>
      </w:pPr>
      <w:r>
        <w:t xml:space="preserve">Using the browser navigate to </w:t>
      </w:r>
      <w:hyperlink r:id="rId23" w:history="1">
        <w:r w:rsidRPr="0058298F">
          <w:rPr>
            <w:rStyle w:val="Hyperlink"/>
          </w:rPr>
          <w:t>http://pagesnavui.wingtip.com</w:t>
        </w:r>
      </w:hyperlink>
      <w:r>
        <w:t xml:space="preserve"> &amp; click the </w:t>
      </w:r>
      <w:r w:rsidR="004F4054" w:rsidRPr="006B22AA">
        <w:rPr>
          <w:b/>
        </w:rPr>
        <w:t>Site Contents</w:t>
      </w:r>
      <w:r w:rsidR="004F4054">
        <w:t xml:space="preserve"> </w:t>
      </w:r>
      <w:r>
        <w:t>link the left-hand navigation</w:t>
      </w:r>
      <w:r w:rsidR="004F4054">
        <w:t xml:space="preserve">. You should see your app listed in the </w:t>
      </w:r>
      <w:r w:rsidR="004F4054" w:rsidRPr="006B22AA">
        <w:rPr>
          <w:b/>
        </w:rPr>
        <w:t xml:space="preserve">Lists, Libraries and </w:t>
      </w:r>
      <w:r w:rsidR="004F4054">
        <w:rPr>
          <w:b/>
        </w:rPr>
        <w:t xml:space="preserve">other </w:t>
      </w:r>
      <w:r w:rsidR="004F4054" w:rsidRPr="006B22AA">
        <w:rPr>
          <w:b/>
        </w:rPr>
        <w:t>Apps</w:t>
      </w:r>
      <w:r w:rsidR="004F4054">
        <w:t xml:space="preserve"> section of the page.</w:t>
      </w:r>
    </w:p>
    <w:p w:rsidR="004F4054" w:rsidRDefault="0091162F" w:rsidP="004F4054">
      <w:pPr>
        <w:pStyle w:val="LabStepScreenshot"/>
      </w:pPr>
      <w:r>
        <w:rPr>
          <w:noProof/>
        </w:rPr>
        <w:lastRenderedPageBreak/>
        <w:drawing>
          <wp:inline distT="0" distB="0" distL="0" distR="0">
            <wp:extent cx="4601199" cy="2941320"/>
            <wp:effectExtent l="0" t="0" r="9525" b="0"/>
            <wp:docPr id="17" name="Picture 17" descr="C:\Users\ANDREW~1.RIV\AppData\Local\Temp\SNAGHTML148cc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148ccdb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7911" cy="2945611"/>
                    </a:xfrm>
                    <a:prstGeom prst="rect">
                      <a:avLst/>
                    </a:prstGeom>
                    <a:noFill/>
                    <a:ln>
                      <a:noFill/>
                    </a:ln>
                  </pic:spPr>
                </pic:pic>
              </a:graphicData>
            </a:graphic>
          </wp:inline>
        </w:drawing>
      </w:r>
    </w:p>
    <w:p w:rsidR="004F4054" w:rsidRDefault="004F4054" w:rsidP="00EF3D14">
      <w:pPr>
        <w:pStyle w:val="LabStepNumbered"/>
      </w:pPr>
      <w:r>
        <w:t>Close the browser to stop the debugger and go back to Visual Studio.</w:t>
      </w:r>
    </w:p>
    <w:p w:rsidR="004F4054" w:rsidRDefault="004F4054" w:rsidP="004F4054">
      <w:pPr>
        <w:pStyle w:val="Heading4"/>
      </w:pPr>
      <w:r>
        <w:t>Add Some Content to the Application:</w:t>
      </w:r>
    </w:p>
    <w:p w:rsidR="004F4054" w:rsidRDefault="004F4054" w:rsidP="0091162F">
      <w:pPr>
        <w:pStyle w:val="LabStepNumbered"/>
      </w:pPr>
      <w:r>
        <w:t>With a working app, now let’s start adding some content and branding to the app.</w:t>
      </w:r>
    </w:p>
    <w:p w:rsidR="004F4054" w:rsidRDefault="004F4054" w:rsidP="00EF3D14">
      <w:pPr>
        <w:pStyle w:val="LabStepNumbered"/>
      </w:pPr>
      <w:r>
        <w:t>Add the SharePoint chrome control script files to the project:</w:t>
      </w:r>
    </w:p>
    <w:p w:rsidR="004F4054" w:rsidRDefault="004F4054" w:rsidP="00EF3D14">
      <w:pPr>
        <w:pStyle w:val="LabStepNumberedLevel2"/>
      </w:pPr>
      <w:r>
        <w:t xml:space="preserve">Right-click the </w:t>
      </w:r>
      <w:r w:rsidRPr="00E5756A">
        <w:rPr>
          <w:b/>
        </w:rPr>
        <w:t>Scripts</w:t>
      </w:r>
      <w:r>
        <w:t xml:space="preserve"> folder </w:t>
      </w:r>
      <w:r w:rsidR="0091162F">
        <w:t xml:space="preserve">in the </w:t>
      </w:r>
      <w:proofErr w:type="spellStart"/>
      <w:r w:rsidR="0091162F" w:rsidRPr="0091162F">
        <w:rPr>
          <w:b/>
        </w:rPr>
        <w:t>RemotePagesWeb</w:t>
      </w:r>
      <w:proofErr w:type="spellEnd"/>
      <w:r w:rsidR="0091162F">
        <w:t xml:space="preserve"> project </w:t>
      </w:r>
      <w:r>
        <w:t xml:space="preserve">and select </w:t>
      </w:r>
      <w:r w:rsidRPr="00E5756A">
        <w:rPr>
          <w:b/>
        </w:rPr>
        <w:t xml:space="preserve">Add </w:t>
      </w:r>
      <w:r w:rsidRPr="00E5756A">
        <w:rPr>
          <w:b/>
        </w:rPr>
        <w:sym w:font="Wingdings" w:char="F0E0"/>
      </w:r>
      <w:r w:rsidRPr="00E5756A">
        <w:rPr>
          <w:b/>
        </w:rPr>
        <w:t xml:space="preserve"> Existing Item</w:t>
      </w:r>
      <w:r>
        <w:t>.</w:t>
      </w:r>
    </w:p>
    <w:p w:rsidR="004F4054" w:rsidRDefault="004F4054" w:rsidP="00EF3D14">
      <w:pPr>
        <w:pStyle w:val="LabStepNumberedLevel2"/>
      </w:pPr>
      <w:r>
        <w:t xml:space="preserve">In the </w:t>
      </w:r>
      <w:r w:rsidRPr="00E5756A">
        <w:rPr>
          <w:b/>
        </w:rPr>
        <w:t>Add Existing Item</w:t>
      </w:r>
      <w:r>
        <w:t xml:space="preserve"> dialog, browse to the following folder:</w:t>
      </w:r>
    </w:p>
    <w:p w:rsidR="004F4054" w:rsidRDefault="004F4054" w:rsidP="004F4054">
      <w:pPr>
        <w:pStyle w:val="LabStepCodeBlockLevel2"/>
      </w:pPr>
      <w:r w:rsidRPr="00EC4C75">
        <w:t>C:\Program Files\Common Files\Microsoft Shared\Web Server Extensions\15\TEMPLATE\LAYOUTS</w:t>
      </w:r>
    </w:p>
    <w:p w:rsidR="004F4054" w:rsidRDefault="004F4054" w:rsidP="00EF3D14">
      <w:pPr>
        <w:pStyle w:val="LabStepNumberedLevel2"/>
      </w:pPr>
      <w:r>
        <w:t xml:space="preserve">Find the following two files and using </w:t>
      </w:r>
      <w:r w:rsidRPr="00EC4C75">
        <w:rPr>
          <w:b/>
        </w:rPr>
        <w:t>[CTRL</w:t>
      </w:r>
      <w:r>
        <w:rPr>
          <w:b/>
        </w:rPr>
        <w:t>]</w:t>
      </w:r>
      <w:r w:rsidRPr="00EC4C75">
        <w:rPr>
          <w:b/>
        </w:rPr>
        <w:t>+CLICK</w:t>
      </w:r>
      <w:r>
        <w:t>, select both of them:</w:t>
      </w:r>
    </w:p>
    <w:p w:rsidR="004F4054" w:rsidRDefault="004F4054" w:rsidP="00EF3D14">
      <w:pPr>
        <w:pStyle w:val="LabStepNumberedLevel3"/>
      </w:pPr>
      <w:r>
        <w:t>SP.UI.Controls.js</w:t>
      </w:r>
    </w:p>
    <w:p w:rsidR="004F4054" w:rsidRDefault="004F4054" w:rsidP="00EF3D14">
      <w:pPr>
        <w:pStyle w:val="LabStepNumberedLevel3"/>
      </w:pPr>
      <w:r>
        <w:t>SP.UI.Controls.debug.js</w:t>
      </w:r>
    </w:p>
    <w:p w:rsidR="004F4054" w:rsidRDefault="004F4054" w:rsidP="00EF3D14">
      <w:pPr>
        <w:pStyle w:val="LabStepNumberedLevel2"/>
      </w:pPr>
      <w:r>
        <w:t xml:space="preserve">To the right of the </w:t>
      </w:r>
      <w:r w:rsidRPr="00EC4C75">
        <w:rPr>
          <w:b/>
        </w:rPr>
        <w:t>Add</w:t>
      </w:r>
      <w:r>
        <w:t xml:space="preserve"> button in the dialog, there is a </w:t>
      </w:r>
      <w:r w:rsidRPr="00EC4C75">
        <w:rPr>
          <w:b/>
        </w:rPr>
        <w:t>down</w:t>
      </w:r>
      <w:r>
        <w:t xml:space="preserve"> arrow. Click the arrow and select </w:t>
      </w:r>
      <w:r w:rsidRPr="00EC4C75">
        <w:rPr>
          <w:b/>
        </w:rPr>
        <w:t>Add as Link</w:t>
      </w:r>
      <w:r>
        <w:t>. This will add the files as references in the project, but will not create copies in the project.</w:t>
      </w:r>
    </w:p>
    <w:p w:rsidR="004F4054" w:rsidRDefault="004F4054" w:rsidP="00EF3D14">
      <w:pPr>
        <w:pStyle w:val="LabStepScreenshotLevel2"/>
      </w:pPr>
      <w:r>
        <w:drawing>
          <wp:inline distT="0" distB="0" distL="0" distR="0" wp14:anchorId="6099F3D8" wp14:editId="0D2C8D3F">
            <wp:extent cx="2034540" cy="1219200"/>
            <wp:effectExtent l="0" t="0" r="0" b="0"/>
            <wp:docPr id="12" name="Picture 12" descr="C:\Users\ANDREW~1.RIV\AppData\Local\Temp\SNAGHTMLb5a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b5ad18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4540" cy="1219200"/>
                    </a:xfrm>
                    <a:prstGeom prst="rect">
                      <a:avLst/>
                    </a:prstGeom>
                    <a:noFill/>
                    <a:ln>
                      <a:noFill/>
                    </a:ln>
                  </pic:spPr>
                </pic:pic>
              </a:graphicData>
            </a:graphic>
          </wp:inline>
        </w:drawing>
      </w:r>
    </w:p>
    <w:p w:rsidR="004F4054" w:rsidRPr="0088034E" w:rsidRDefault="004F4054" w:rsidP="00D97A4A">
      <w:pPr>
        <w:pStyle w:val="LabStepNumbered"/>
      </w:pPr>
      <w:r>
        <w:t>Next, add a new master page to the Pa</w:t>
      </w:r>
      <w:r w:rsidRPr="0088034E">
        <w:t>g</w:t>
      </w:r>
      <w:r>
        <w:t>es folder.</w:t>
      </w:r>
    </w:p>
    <w:p w:rsidR="004F4054" w:rsidRPr="0088034E" w:rsidRDefault="004F4054" w:rsidP="00D97A4A">
      <w:pPr>
        <w:pStyle w:val="LabStepNumberedLevel2"/>
      </w:pPr>
      <w:r w:rsidRPr="0088034E">
        <w:t xml:space="preserve">Right-click the </w:t>
      </w:r>
      <w:r w:rsidRPr="0088034E">
        <w:rPr>
          <w:b/>
        </w:rPr>
        <w:t>Pages</w:t>
      </w:r>
      <w:r w:rsidRPr="0088034E">
        <w:t xml:space="preserve"> folder and select </w:t>
      </w:r>
      <w:r w:rsidRPr="0088034E">
        <w:rPr>
          <w:b/>
        </w:rPr>
        <w:t xml:space="preserve">Add </w:t>
      </w:r>
      <w:r w:rsidRPr="0088034E">
        <w:rPr>
          <w:b/>
        </w:rPr>
        <w:sym w:font="Wingdings" w:char="F0E0"/>
      </w:r>
      <w:r w:rsidRPr="0088034E">
        <w:rPr>
          <w:b/>
        </w:rPr>
        <w:t xml:space="preserve"> Existing Item</w:t>
      </w:r>
      <w:r w:rsidRPr="0088034E">
        <w:t>.</w:t>
      </w:r>
    </w:p>
    <w:p w:rsidR="004F4054" w:rsidRPr="0088034E" w:rsidRDefault="004F4054" w:rsidP="00D97A4A">
      <w:pPr>
        <w:pStyle w:val="LabStepNumberedLevel2"/>
      </w:pPr>
      <w:r w:rsidRPr="0088034E">
        <w:t xml:space="preserve">In the </w:t>
      </w:r>
      <w:r w:rsidRPr="0088034E">
        <w:rPr>
          <w:b/>
        </w:rPr>
        <w:t>Add Existing Item</w:t>
      </w:r>
      <w:r w:rsidRPr="0088034E">
        <w:t xml:space="preserve"> dialog, browse to the folder that contains files accompanying this exercise:</w:t>
      </w:r>
    </w:p>
    <w:p w:rsidR="004F4054" w:rsidRPr="0088034E" w:rsidRDefault="004F4054" w:rsidP="004F4054">
      <w:pPr>
        <w:pStyle w:val="LabStepCodeBlockLevel2"/>
      </w:pPr>
      <w:r>
        <w:t>[..]\</w:t>
      </w:r>
      <w:r w:rsidRPr="007B1FEE">
        <w:t>PagesNavUi\Exercises\Ex4</w:t>
      </w:r>
    </w:p>
    <w:p w:rsidR="004F4054" w:rsidRDefault="004F4054" w:rsidP="00D97A4A">
      <w:pPr>
        <w:pStyle w:val="LabStepNumberedLevel2"/>
      </w:pPr>
      <w:r>
        <w:t xml:space="preserve">Select the </w:t>
      </w:r>
      <w:proofErr w:type="spellStart"/>
      <w:r w:rsidRPr="007B1FEE">
        <w:rPr>
          <w:b/>
        </w:rPr>
        <w:t>RemoteWeb.master</w:t>
      </w:r>
      <w:proofErr w:type="spellEnd"/>
      <w:r>
        <w:t xml:space="preserve"> file and click </w:t>
      </w:r>
      <w:r w:rsidRPr="007B1FEE">
        <w:rPr>
          <w:b/>
        </w:rPr>
        <w:t>Add</w:t>
      </w:r>
      <w:r>
        <w:t>.</w:t>
      </w:r>
    </w:p>
    <w:p w:rsidR="004F4054" w:rsidRDefault="004F4054" w:rsidP="00D97A4A">
      <w:pPr>
        <w:pStyle w:val="LabStepNumbered"/>
      </w:pPr>
      <w:r>
        <w:t>Now modify the master page that will add the chrome control to all pages in the remote site that use the master page:</w:t>
      </w:r>
    </w:p>
    <w:p w:rsidR="004F4054" w:rsidRDefault="004F4054" w:rsidP="00D97A4A">
      <w:pPr>
        <w:pStyle w:val="LabStepNumberedLevel2"/>
      </w:pPr>
      <w:r>
        <w:t xml:space="preserve">Using the Solution Explorer tool window, within the </w:t>
      </w:r>
      <w:proofErr w:type="spellStart"/>
      <w:r w:rsidRPr="00824665">
        <w:rPr>
          <w:b/>
        </w:rPr>
        <w:t>RemotePagesWeb</w:t>
      </w:r>
      <w:proofErr w:type="spellEnd"/>
      <w:r>
        <w:t xml:space="preserve"> project right-click the </w:t>
      </w:r>
      <w:r w:rsidRPr="00824665">
        <w:rPr>
          <w:b/>
        </w:rPr>
        <w:t>Pages\</w:t>
      </w:r>
      <w:proofErr w:type="spellStart"/>
      <w:r>
        <w:rPr>
          <w:b/>
        </w:rPr>
        <w:t>RemoteWeb</w:t>
      </w:r>
      <w:r w:rsidRPr="00824665">
        <w:rPr>
          <w:b/>
        </w:rPr>
        <w:t>.</w:t>
      </w:r>
      <w:r>
        <w:rPr>
          <w:b/>
        </w:rPr>
        <w:t>master</w:t>
      </w:r>
      <w:proofErr w:type="spellEnd"/>
      <w:r>
        <w:t xml:space="preserve"> file and select </w:t>
      </w:r>
      <w:r w:rsidRPr="00824665">
        <w:rPr>
          <w:b/>
        </w:rPr>
        <w:t>Open</w:t>
      </w:r>
      <w:r>
        <w:t>.</w:t>
      </w:r>
    </w:p>
    <w:p w:rsidR="004F4054" w:rsidRDefault="004F4054" w:rsidP="00D97A4A">
      <w:pPr>
        <w:pStyle w:val="LabStepNumberedLevel2"/>
      </w:pPr>
      <w:r>
        <w:lastRenderedPageBreak/>
        <w:t xml:space="preserve">Add the following markup to the </w:t>
      </w:r>
      <w:r w:rsidRPr="000B348B">
        <w:rPr>
          <w:b/>
        </w:rPr>
        <w:t>&lt;head&gt;</w:t>
      </w:r>
      <w:r>
        <w:t xml:space="preserve"> part of the page to reference the CSS file:</w:t>
      </w:r>
    </w:p>
    <w:p w:rsidR="004F4054" w:rsidRDefault="004F4054" w:rsidP="004F4054">
      <w:pPr>
        <w:pStyle w:val="LabStepCodeBlockLevel2"/>
      </w:pPr>
      <w:r w:rsidRPr="000B348B">
        <w:t>&lt;link href="/Contents/app.css" type="text/css" rel="stylesheet" /&gt;</w:t>
      </w:r>
    </w:p>
    <w:p w:rsidR="004F4054" w:rsidRDefault="004F4054" w:rsidP="00F76E85">
      <w:pPr>
        <w:pStyle w:val="LabStepNumberedLevel2"/>
      </w:pPr>
      <w:r>
        <w:t xml:space="preserve">Add a reference to the jQuery library to the </w:t>
      </w:r>
      <w:r w:rsidRPr="000B348B">
        <w:rPr>
          <w:b/>
        </w:rPr>
        <w:t>&lt;head&gt;</w:t>
      </w:r>
      <w:r>
        <w:t xml:space="preserve"> part of the page:</w:t>
      </w:r>
      <w:r w:rsidR="00F76E85">
        <w:br/>
        <w:t>(</w:t>
      </w:r>
      <w:r w:rsidR="00F76E85" w:rsidRPr="00F72A5D">
        <w:rPr>
          <w:b/>
        </w:rPr>
        <w:t>NOTE</w:t>
      </w:r>
      <w:r w:rsidR="00F76E85">
        <w:t xml:space="preserve">: You </w:t>
      </w:r>
      <w:r w:rsidR="00F76E85" w:rsidRPr="00F76E85">
        <w:rPr>
          <w:b/>
        </w:rPr>
        <w:t>MUST</w:t>
      </w:r>
      <w:r w:rsidR="00F76E85">
        <w:t xml:space="preserve"> check the current version number of the </w:t>
      </w:r>
      <w:proofErr w:type="spellStart"/>
      <w:r w:rsidR="00F76E85">
        <w:t>jquery</w:t>
      </w:r>
      <w:proofErr w:type="spellEnd"/>
      <w:r w:rsidR="00F76E85">
        <w:t xml:space="preserve"> file located In the Solution Explorer </w:t>
      </w:r>
      <w:proofErr w:type="spellStart"/>
      <w:r w:rsidR="00F76E85" w:rsidRPr="00F76E85">
        <w:rPr>
          <w:b/>
        </w:rPr>
        <w:t>RemotePagesWeb</w:t>
      </w:r>
      <w:proofErr w:type="spellEnd"/>
      <w:r w:rsidR="00F76E85">
        <w:t xml:space="preserve"> Project </w:t>
      </w:r>
      <w:r w:rsidR="00F76E85" w:rsidRPr="00F76E85">
        <w:rPr>
          <w:b/>
        </w:rPr>
        <w:t>Scripts</w:t>
      </w:r>
      <w:r w:rsidR="00F76E85">
        <w:t xml:space="preserve"> Folder (If this has changed here you </w:t>
      </w:r>
      <w:r w:rsidR="00F76E85" w:rsidRPr="00F76E85">
        <w:rPr>
          <w:b/>
        </w:rPr>
        <w:t>MUST</w:t>
      </w:r>
      <w:r w:rsidR="00F76E85">
        <w:t xml:space="preserve"> also change it in the script line below)</w:t>
      </w:r>
    </w:p>
    <w:p w:rsidR="004F4054" w:rsidRDefault="004F4054" w:rsidP="004F4054">
      <w:pPr>
        <w:pStyle w:val="LabStepCodeBlockLevel2"/>
      </w:pPr>
      <w:r w:rsidRPr="000B348B">
        <w:t xml:space="preserve">&lt;script </w:t>
      </w:r>
      <w:r w:rsidR="00F76E85">
        <w:t xml:space="preserve">type=”text/javascript” </w:t>
      </w:r>
      <w:r w:rsidRPr="000B348B">
        <w:t>src="/Scripts/jquery-1.</w:t>
      </w:r>
      <w:r w:rsidR="0091162F">
        <w:t>7</w:t>
      </w:r>
      <w:r w:rsidRPr="000B348B">
        <w:t>.1.min.js"&gt;&lt;/script&gt;</w:t>
      </w:r>
    </w:p>
    <w:p w:rsidR="004F4054" w:rsidRDefault="004F4054" w:rsidP="00D97A4A">
      <w:pPr>
        <w:pStyle w:val="LabStepNumberedLevel2"/>
      </w:pPr>
      <w:r>
        <w:t xml:space="preserve">Add the following JavaScript in a new </w:t>
      </w:r>
      <w:r w:rsidRPr="00695344">
        <w:rPr>
          <w:b/>
        </w:rPr>
        <w:t xml:space="preserve">&lt;script&gt; </w:t>
      </w:r>
      <w:r>
        <w:t xml:space="preserve">tag in the </w:t>
      </w:r>
      <w:r w:rsidRPr="000B348B">
        <w:rPr>
          <w:b/>
        </w:rPr>
        <w:t>&lt;head&gt;</w:t>
      </w:r>
      <w:r>
        <w:t xml:space="preserve"> part of the page, after the jQuery reference. This will dynamically load the required JavaScript file at runtime:</w:t>
      </w:r>
    </w:p>
    <w:p w:rsidR="004F4054" w:rsidRDefault="004F4054" w:rsidP="00D97A4A">
      <w:pPr>
        <w:pStyle w:val="LabStepNumberedLevel3"/>
      </w:pPr>
      <w:r>
        <w:t xml:space="preserve">You will find this code in </w:t>
      </w:r>
      <w:r w:rsidRPr="0088034E">
        <w:t>the folder that contains files accompanying this exercise</w:t>
      </w:r>
      <w:r>
        <w:t xml:space="preserve"> as </w:t>
      </w:r>
      <w:r>
        <w:rPr>
          <w:b/>
        </w:rPr>
        <w:t>LoadSpUiControls</w:t>
      </w:r>
      <w:r w:rsidRPr="000B348B">
        <w:rPr>
          <w:b/>
        </w:rPr>
        <w:t>.js</w:t>
      </w:r>
      <w:r>
        <w:t>.</w:t>
      </w:r>
    </w:p>
    <w:p w:rsidR="004F4054" w:rsidRDefault="004F4054" w:rsidP="004F4054">
      <w:pPr>
        <w:pStyle w:val="LabStepCodeBlockLevel2"/>
      </w:pPr>
      <w:r>
        <w:t>&lt;script type="text/javascript"&gt;</w:t>
      </w:r>
    </w:p>
    <w:p w:rsidR="004F4054" w:rsidRDefault="004F4054" w:rsidP="004F4054">
      <w:pPr>
        <w:pStyle w:val="LabStepCodeBlockLevel2"/>
      </w:pPr>
      <w:r>
        <w:t xml:space="preserve">  var hostWebUrl;</w:t>
      </w:r>
    </w:p>
    <w:p w:rsidR="004F4054" w:rsidRDefault="004F4054" w:rsidP="004F4054">
      <w:pPr>
        <w:pStyle w:val="LabStepCodeBlockLevel2"/>
      </w:pPr>
      <w:r>
        <w:t xml:space="preserve">  var hostLayoutsUrl;</w:t>
      </w:r>
    </w:p>
    <w:p w:rsidR="004F4054" w:rsidRDefault="004F4054" w:rsidP="004F4054">
      <w:pPr>
        <w:pStyle w:val="LabStepCodeBlockLevel2"/>
      </w:pPr>
    </w:p>
    <w:p w:rsidR="004F4054" w:rsidRDefault="004F4054" w:rsidP="004F4054">
      <w:pPr>
        <w:pStyle w:val="LabStepCodeBlockLevel2"/>
      </w:pPr>
      <w:r>
        <w:t xml:space="preserve">  // Load the SharePoint resources.</w:t>
      </w:r>
    </w:p>
    <w:p w:rsidR="004F4054" w:rsidRDefault="004F4054" w:rsidP="004F4054">
      <w:pPr>
        <w:pStyle w:val="LabStepCodeBlockLevel2"/>
      </w:pPr>
      <w:r>
        <w:t xml:space="preserve">  $(document).ready(function () {</w:t>
      </w:r>
    </w:p>
    <w:p w:rsidR="004F4054" w:rsidRDefault="004F4054" w:rsidP="004F4054">
      <w:pPr>
        <w:pStyle w:val="LabStepCodeBlockLevel2"/>
      </w:pPr>
    </w:p>
    <w:p w:rsidR="004F4054" w:rsidRDefault="004F4054" w:rsidP="004F4054">
      <w:pPr>
        <w:pStyle w:val="LabStepCodeBlockLevel2"/>
      </w:pPr>
      <w:r>
        <w:t xml:space="preserve">    // Get the URI decoded app web URL.</w:t>
      </w:r>
    </w:p>
    <w:p w:rsidR="004F4054" w:rsidRDefault="004F4054" w:rsidP="004F4054">
      <w:pPr>
        <w:pStyle w:val="LabStepCodeBlockLevel2"/>
      </w:pPr>
      <w:r>
        <w:t xml:space="preserve">    hostWebUrl = decodeURIComponent(getQueryStringParameter("SPHostUrl"));</w:t>
      </w:r>
    </w:p>
    <w:p w:rsidR="004F4054" w:rsidRDefault="004F4054" w:rsidP="004F4054">
      <w:pPr>
        <w:pStyle w:val="LabStepCodeBlockLevel2"/>
      </w:pPr>
      <w:r>
        <w:t xml:space="preserve">    hostLayoutsUrl = hostWebUrl + "/_layouts/15/";</w:t>
      </w:r>
    </w:p>
    <w:p w:rsidR="004F4054" w:rsidRDefault="004F4054" w:rsidP="004F4054">
      <w:pPr>
        <w:pStyle w:val="LabStepCodeBlockLevel2"/>
      </w:pPr>
    </w:p>
    <w:p w:rsidR="004F4054" w:rsidRDefault="004F4054" w:rsidP="004F4054">
      <w:pPr>
        <w:pStyle w:val="LabStepCodeBlockLevel2"/>
      </w:pPr>
      <w:r>
        <w:t xml:space="preserve">    // Load the js file and continue to the success handler.</w:t>
      </w:r>
    </w:p>
    <w:p w:rsidR="004F4054" w:rsidRDefault="004F4054" w:rsidP="004F4054">
      <w:pPr>
        <w:pStyle w:val="LabStepCodeBlockLevel2"/>
      </w:pPr>
      <w:r>
        <w:t xml:space="preserve">    $.getScript(hostLayoutsUrl + "SP.UI.Controls.js", renderChromeControl)</w:t>
      </w:r>
    </w:p>
    <w:p w:rsidR="004F4054" w:rsidRDefault="004F4054" w:rsidP="004F4054">
      <w:pPr>
        <w:pStyle w:val="LabStepCodeBlockLevel2"/>
      </w:pPr>
      <w:r>
        <w:t xml:space="preserve">  });</w:t>
      </w:r>
    </w:p>
    <w:p w:rsidR="004F4054" w:rsidRDefault="004F4054" w:rsidP="004F4054">
      <w:pPr>
        <w:pStyle w:val="LabStepCodeBlockLevel2"/>
      </w:pPr>
    </w:p>
    <w:p w:rsidR="004F4054" w:rsidRDefault="004F4054" w:rsidP="004F4054">
      <w:pPr>
        <w:pStyle w:val="LabStepCodeBlockLevel2"/>
      </w:pPr>
    </w:p>
    <w:p w:rsidR="004F4054" w:rsidRDefault="004F4054" w:rsidP="004F4054">
      <w:pPr>
        <w:pStyle w:val="LabStepCodeBlockLevel2"/>
      </w:pPr>
      <w:r>
        <w:t xml:space="preserve">  function getQueryStringParameter(paramToRetrieve) {</w:t>
      </w:r>
    </w:p>
    <w:p w:rsidR="004F4054" w:rsidRDefault="004F4054" w:rsidP="004F4054">
      <w:pPr>
        <w:pStyle w:val="LabStepCodeBlockLevel2"/>
      </w:pPr>
      <w:r>
        <w:t xml:space="preserve">    var params = document.URL.split("?")[1].split("&amp;");</w:t>
      </w:r>
    </w:p>
    <w:p w:rsidR="004F4054" w:rsidRDefault="004F4054" w:rsidP="004F4054">
      <w:pPr>
        <w:pStyle w:val="LabStepCodeBlockLevel2"/>
      </w:pPr>
      <w:r>
        <w:t xml:space="preserve">    var strParams = "";</w:t>
      </w:r>
    </w:p>
    <w:p w:rsidR="004F4054" w:rsidRDefault="004F4054" w:rsidP="004F4054">
      <w:pPr>
        <w:pStyle w:val="LabStepCodeBlockLevel2"/>
      </w:pPr>
      <w:r>
        <w:t xml:space="preserve">    for (var i = 0; i &lt; params.length; i = i + 1) {</w:t>
      </w:r>
    </w:p>
    <w:p w:rsidR="004F4054" w:rsidRDefault="004F4054" w:rsidP="004F4054">
      <w:pPr>
        <w:pStyle w:val="LabStepCodeBlockLevel2"/>
      </w:pPr>
      <w:r>
        <w:t xml:space="preserve">      var singleParam = params[i].split("=");</w:t>
      </w:r>
    </w:p>
    <w:p w:rsidR="004F4054" w:rsidRDefault="004F4054" w:rsidP="004F4054">
      <w:pPr>
        <w:pStyle w:val="LabStepCodeBlockLevel2"/>
      </w:pPr>
      <w:r>
        <w:t xml:space="preserve">      if (singleParam[0] == paramToRetrieve)</w:t>
      </w:r>
    </w:p>
    <w:p w:rsidR="004F4054" w:rsidRDefault="004F4054" w:rsidP="004F4054">
      <w:pPr>
        <w:pStyle w:val="LabStepCodeBlockLevel2"/>
      </w:pPr>
      <w:r>
        <w:t xml:space="preserve">        return singleParam[1];</w:t>
      </w:r>
    </w:p>
    <w:p w:rsidR="004F4054" w:rsidRDefault="004F4054" w:rsidP="004F4054">
      <w:pPr>
        <w:pStyle w:val="LabStepCodeBlockLevel2"/>
      </w:pPr>
      <w:r>
        <w:t xml:space="preserve">    }</w:t>
      </w:r>
    </w:p>
    <w:p w:rsidR="004F4054" w:rsidRDefault="004F4054" w:rsidP="004F4054">
      <w:pPr>
        <w:pStyle w:val="LabStepCodeBlockLevel2"/>
      </w:pPr>
      <w:r>
        <w:t xml:space="preserve">  }</w:t>
      </w:r>
    </w:p>
    <w:p w:rsidR="004F4054" w:rsidRDefault="004F4054" w:rsidP="004F4054">
      <w:pPr>
        <w:pStyle w:val="LabStepCodeBlockLevel2"/>
      </w:pPr>
      <w:r>
        <w:t>&lt;/script&gt;</w:t>
      </w:r>
    </w:p>
    <w:p w:rsidR="004F4054" w:rsidRDefault="00F76E85" w:rsidP="00F76E85">
      <w:pPr>
        <w:pStyle w:val="LabStepNumberedLevel2"/>
      </w:pPr>
      <w:r>
        <w:t xml:space="preserve">Next, add a new JavaScript function to the end of the </w:t>
      </w:r>
      <w:r w:rsidRPr="000B348B">
        <w:rPr>
          <w:b/>
        </w:rPr>
        <w:t>&lt;script&gt;</w:t>
      </w:r>
      <w:r>
        <w:t xml:space="preserve"> block, just before the closing </w:t>
      </w:r>
      <w:r>
        <w:rPr>
          <w:b/>
        </w:rPr>
        <w:t xml:space="preserve">&lt;/script&gt; </w:t>
      </w:r>
      <w:r>
        <w:t>tag, that will create and initialize the Chrome Control:</w:t>
      </w:r>
    </w:p>
    <w:p w:rsidR="004F4054" w:rsidRDefault="004F4054" w:rsidP="00D97A4A">
      <w:pPr>
        <w:pStyle w:val="LabStepNumberedLevel3"/>
      </w:pPr>
      <w:r>
        <w:t xml:space="preserve">You will find this code in </w:t>
      </w:r>
      <w:r w:rsidRPr="0088034E">
        <w:t>the folder that contains files accompanying this exercise</w:t>
      </w:r>
      <w:r>
        <w:t xml:space="preserve"> as </w:t>
      </w:r>
      <w:r w:rsidRPr="00246AB2">
        <w:rPr>
          <w:b/>
        </w:rPr>
        <w:t>ChromeControl.js</w:t>
      </w:r>
      <w:r>
        <w:t>.</w:t>
      </w:r>
    </w:p>
    <w:p w:rsidR="004F4054" w:rsidRPr="000B348B" w:rsidRDefault="004F4054" w:rsidP="004F4054">
      <w:pPr>
        <w:pStyle w:val="LabStepCodeBlockLevel2"/>
      </w:pPr>
      <w:r w:rsidRPr="000B348B">
        <w:t>function renderChromeControl() {</w:t>
      </w:r>
    </w:p>
    <w:p w:rsidR="004F4054" w:rsidRPr="000B348B" w:rsidRDefault="004F4054" w:rsidP="004F4054">
      <w:pPr>
        <w:pStyle w:val="LabStepCodeBlockLevel2"/>
      </w:pPr>
      <w:r w:rsidRPr="000B348B">
        <w:t xml:space="preserve">  var options = {</w:t>
      </w:r>
    </w:p>
    <w:p w:rsidR="004F4054" w:rsidRPr="000B348B" w:rsidRDefault="004F4054" w:rsidP="004F4054">
      <w:pPr>
        <w:pStyle w:val="LabStepCodeBlockLevel2"/>
      </w:pPr>
      <w:r w:rsidRPr="000B348B">
        <w:t xml:space="preserve">    siteUrl: hostWebUrl,</w:t>
      </w:r>
    </w:p>
    <w:p w:rsidR="004F4054" w:rsidRPr="000B348B" w:rsidRDefault="004F4054" w:rsidP="004F4054">
      <w:pPr>
        <w:pStyle w:val="LabStepCodeBlockLevel2"/>
      </w:pPr>
      <w:r w:rsidRPr="000B348B">
        <w:t xml:space="preserve">    siteTitle: "Host Web",</w:t>
      </w:r>
    </w:p>
    <w:p w:rsidR="004F4054" w:rsidRPr="000B348B" w:rsidRDefault="004F4054" w:rsidP="004F4054">
      <w:pPr>
        <w:pStyle w:val="LabStepCodeBlockLevel2"/>
      </w:pPr>
      <w:r w:rsidRPr="000B348B">
        <w:t xml:space="preserve">    appHelpPageUrl: "help.aspx?SPHostUrl=" + hostWebUrl,</w:t>
      </w:r>
    </w:p>
    <w:p w:rsidR="004F4054" w:rsidRPr="000B348B" w:rsidRDefault="004F4054" w:rsidP="004F4054">
      <w:pPr>
        <w:pStyle w:val="LabStepCodeBlockLevel2"/>
      </w:pPr>
      <w:r>
        <w:t xml:space="preserve">    appIconUrl: "</w:t>
      </w:r>
      <w:r w:rsidRPr="000B348B">
        <w:t>/Content</w:t>
      </w:r>
      <w:r>
        <w:t>s</w:t>
      </w:r>
      <w:r w:rsidRPr="000B348B">
        <w:t>/AppIcon.png",</w:t>
      </w:r>
    </w:p>
    <w:p w:rsidR="004F4054" w:rsidRPr="000B348B" w:rsidRDefault="004F4054" w:rsidP="004F4054">
      <w:pPr>
        <w:pStyle w:val="LabStepCodeBlockLevel2"/>
      </w:pPr>
      <w:r w:rsidRPr="000B348B">
        <w:t xml:space="preserve">    appTitle: "Wingtip App",</w:t>
      </w:r>
    </w:p>
    <w:p w:rsidR="004F4054" w:rsidRPr="000B348B" w:rsidRDefault="004F4054" w:rsidP="004F4054">
      <w:pPr>
        <w:pStyle w:val="LabStepCodeBlockLevel2"/>
      </w:pPr>
      <w:r w:rsidRPr="000B348B">
        <w:t xml:space="preserve">    settingsLinks: [</w:t>
      </w:r>
    </w:p>
    <w:p w:rsidR="004F4054" w:rsidRPr="000B348B" w:rsidRDefault="004F4054" w:rsidP="004F4054">
      <w:pPr>
        <w:pStyle w:val="LabStepCodeBlockLevel2"/>
      </w:pPr>
      <w:r w:rsidRPr="000B348B">
        <w:t xml:space="preserve">      { linkUrl: "start.aspx?SPHostUrl=" + hostWebUrl, displayName: "Home" },</w:t>
      </w:r>
    </w:p>
    <w:p w:rsidR="004F4054" w:rsidRPr="000B348B" w:rsidRDefault="004F4054" w:rsidP="004F4054">
      <w:pPr>
        <w:pStyle w:val="LabStepCodeBlockLevel2"/>
      </w:pPr>
      <w:r w:rsidRPr="000B348B">
        <w:t xml:space="preserve">      { linkUrl: "about.aspx?SPHostUrl=" + hostWebUrl, displayName: "About" },</w:t>
      </w:r>
    </w:p>
    <w:p w:rsidR="004F4054" w:rsidRPr="000B348B" w:rsidRDefault="004F4054" w:rsidP="004F4054">
      <w:pPr>
        <w:pStyle w:val="LabStepCodeBlockLevel2"/>
      </w:pPr>
      <w:r w:rsidRPr="000B348B">
        <w:t xml:space="preserve">      { linkUrl: "contact.aspx?SPHostUrl=" + hostWebUrl, displayName: "Contact" }</w:t>
      </w:r>
    </w:p>
    <w:p w:rsidR="004F4054" w:rsidRPr="000B348B" w:rsidRDefault="004F4054" w:rsidP="004F4054">
      <w:pPr>
        <w:pStyle w:val="LabStepCodeBlockLevel2"/>
      </w:pPr>
      <w:r w:rsidRPr="000B348B">
        <w:t xml:space="preserve">    ]</w:t>
      </w:r>
    </w:p>
    <w:p w:rsidR="004F4054" w:rsidRPr="000B348B" w:rsidRDefault="004F4054" w:rsidP="004F4054">
      <w:pPr>
        <w:pStyle w:val="LabStepCodeBlockLevel2"/>
      </w:pPr>
      <w:r w:rsidRPr="000B348B">
        <w:t xml:space="preserve">  };</w:t>
      </w:r>
    </w:p>
    <w:p w:rsidR="004F4054" w:rsidRPr="000B348B" w:rsidRDefault="004F4054" w:rsidP="004F4054">
      <w:pPr>
        <w:pStyle w:val="LabStepCodeBlockLevel2"/>
      </w:pPr>
    </w:p>
    <w:p w:rsidR="004F4054" w:rsidRPr="000B348B" w:rsidRDefault="004F4054" w:rsidP="004F4054">
      <w:pPr>
        <w:pStyle w:val="LabStepCodeBlockLevel2"/>
      </w:pPr>
      <w:r w:rsidRPr="000B348B">
        <w:t xml:space="preserve">  var nav = new SP.UI.Controls.Navigation("chrome_ctrl_container", options);</w:t>
      </w:r>
    </w:p>
    <w:p w:rsidR="004F4054" w:rsidRPr="000B348B" w:rsidRDefault="004F4054" w:rsidP="004F4054">
      <w:pPr>
        <w:pStyle w:val="LabStepCodeBlockLevel2"/>
      </w:pPr>
      <w:r w:rsidRPr="000B348B">
        <w:t xml:space="preserve">  nav.setVisible(true);</w:t>
      </w:r>
    </w:p>
    <w:p w:rsidR="004F4054" w:rsidRPr="000B348B" w:rsidRDefault="004F4054" w:rsidP="004F4054">
      <w:pPr>
        <w:pStyle w:val="LabStepCodeBlockLevel2"/>
        <w:rPr>
          <w:rFonts w:ascii="Arial" w:hAnsi="Arial"/>
          <w:noProof w:val="0"/>
          <w:color w:val="262626" w:themeColor="text1" w:themeTint="D9"/>
          <w:sz w:val="20"/>
        </w:rPr>
      </w:pPr>
      <w:r w:rsidRPr="000B348B">
        <w:t xml:space="preserve">} </w:t>
      </w:r>
    </w:p>
    <w:p w:rsidR="004F4054" w:rsidRDefault="004F4054" w:rsidP="00D97A4A">
      <w:pPr>
        <w:pStyle w:val="LabStepNumbered"/>
      </w:pPr>
      <w:r>
        <w:t>Create a new folder for branding assets:</w:t>
      </w:r>
    </w:p>
    <w:p w:rsidR="004F4054" w:rsidRDefault="004F4054" w:rsidP="00D97A4A">
      <w:pPr>
        <w:pStyle w:val="LabStepNumberedLevel2"/>
      </w:pPr>
      <w:r>
        <w:t xml:space="preserve">Within the </w:t>
      </w:r>
      <w:r w:rsidRPr="00E5756A">
        <w:rPr>
          <w:b/>
        </w:rPr>
        <w:t>Solution Explorer</w:t>
      </w:r>
      <w:r>
        <w:t xml:space="preserve"> tool window, right-click the project </w:t>
      </w:r>
      <w:proofErr w:type="spellStart"/>
      <w:r w:rsidRPr="00E5756A">
        <w:rPr>
          <w:b/>
        </w:rPr>
        <w:t>RemotePagesWeb</w:t>
      </w:r>
      <w:proofErr w:type="spellEnd"/>
      <w:r>
        <w:t xml:space="preserve"> and select </w:t>
      </w:r>
      <w:r w:rsidRPr="00E5756A">
        <w:rPr>
          <w:b/>
        </w:rPr>
        <w:t xml:space="preserve">Add </w:t>
      </w:r>
      <w:r w:rsidRPr="00E5756A">
        <w:rPr>
          <w:b/>
        </w:rPr>
        <w:sym w:font="Wingdings" w:char="F0E0"/>
      </w:r>
      <w:r w:rsidRPr="00E5756A">
        <w:rPr>
          <w:b/>
        </w:rPr>
        <w:t xml:space="preserve"> </w:t>
      </w:r>
      <w:r>
        <w:rPr>
          <w:b/>
        </w:rPr>
        <w:t xml:space="preserve">New </w:t>
      </w:r>
      <w:r w:rsidRPr="00E5756A">
        <w:rPr>
          <w:b/>
        </w:rPr>
        <w:t>Folder</w:t>
      </w:r>
      <w:r>
        <w:t>.</w:t>
      </w:r>
    </w:p>
    <w:p w:rsidR="004F4054" w:rsidRDefault="004F4054" w:rsidP="00D97A4A">
      <w:pPr>
        <w:pStyle w:val="LabStepNumberedLevel3"/>
      </w:pPr>
      <w:r>
        <w:t xml:space="preserve">Give the new folder the name of </w:t>
      </w:r>
      <w:r>
        <w:rPr>
          <w:b/>
        </w:rPr>
        <w:t>Contents</w:t>
      </w:r>
      <w:r>
        <w:t>.</w:t>
      </w:r>
    </w:p>
    <w:p w:rsidR="004F4054" w:rsidRDefault="004F4054" w:rsidP="00D97A4A">
      <w:pPr>
        <w:pStyle w:val="LabStepNumbered"/>
      </w:pPr>
      <w:r>
        <w:t xml:space="preserve">Add a few branding files to the </w:t>
      </w:r>
      <w:r w:rsidRPr="0088034E">
        <w:rPr>
          <w:b/>
        </w:rPr>
        <w:t>Contents</w:t>
      </w:r>
      <w:r>
        <w:t xml:space="preserve"> folder:</w:t>
      </w:r>
    </w:p>
    <w:p w:rsidR="004F4054" w:rsidRDefault="004F4054" w:rsidP="00D97A4A">
      <w:pPr>
        <w:pStyle w:val="LabStepNumberedLevel2"/>
      </w:pPr>
      <w:r>
        <w:t xml:space="preserve">Right-click the </w:t>
      </w:r>
      <w:r>
        <w:rPr>
          <w:b/>
        </w:rPr>
        <w:t xml:space="preserve">Contents </w:t>
      </w:r>
      <w:r>
        <w:t xml:space="preserve">folder and select </w:t>
      </w:r>
      <w:r w:rsidRPr="00D65CFF">
        <w:rPr>
          <w:b/>
        </w:rPr>
        <w:t xml:space="preserve">Add </w:t>
      </w:r>
      <w:r w:rsidRPr="00D65CFF">
        <w:rPr>
          <w:b/>
        </w:rPr>
        <w:sym w:font="Wingdings" w:char="F0E0"/>
      </w:r>
      <w:r w:rsidRPr="00D65CFF">
        <w:rPr>
          <w:b/>
        </w:rPr>
        <w:t xml:space="preserve"> Existing Item</w:t>
      </w:r>
      <w:r>
        <w:t>.</w:t>
      </w:r>
    </w:p>
    <w:p w:rsidR="004F4054" w:rsidRDefault="004F4054" w:rsidP="00D97A4A">
      <w:pPr>
        <w:pStyle w:val="LabStepNumberedLevel2"/>
      </w:pPr>
      <w:r>
        <w:t xml:space="preserve">In the </w:t>
      </w:r>
      <w:r w:rsidRPr="007B1FEE">
        <w:rPr>
          <w:b/>
        </w:rPr>
        <w:t>Add Existing Item</w:t>
      </w:r>
      <w:r>
        <w:t xml:space="preserve"> dialog, browse to the folder that contains files accompanying this exercise:</w:t>
      </w:r>
    </w:p>
    <w:p w:rsidR="004F4054" w:rsidRPr="0088034E" w:rsidRDefault="004F4054" w:rsidP="004F4054">
      <w:pPr>
        <w:pStyle w:val="LabStepCodeBlockLevel2"/>
      </w:pPr>
      <w:r>
        <w:lastRenderedPageBreak/>
        <w:t>[..]\</w:t>
      </w:r>
      <w:r w:rsidRPr="007B1FEE">
        <w:t>PagesNavUi\Exercises\Ex4</w:t>
      </w:r>
    </w:p>
    <w:p w:rsidR="004F4054" w:rsidRDefault="004F4054" w:rsidP="00D97A4A">
      <w:pPr>
        <w:pStyle w:val="LabStepNumberedLevel2"/>
      </w:pPr>
      <w:r>
        <w:t xml:space="preserve">Select the following files and click </w:t>
      </w:r>
      <w:r w:rsidRPr="000C609E">
        <w:rPr>
          <w:b/>
        </w:rPr>
        <w:t>Add</w:t>
      </w:r>
      <w:r>
        <w:t>:</w:t>
      </w:r>
    </w:p>
    <w:p w:rsidR="004F4054" w:rsidRDefault="004F4054" w:rsidP="00D97A4A">
      <w:pPr>
        <w:pStyle w:val="LabStepNumberedLevel3"/>
      </w:pPr>
      <w:r>
        <w:t>app.css</w:t>
      </w:r>
    </w:p>
    <w:p w:rsidR="004F4054" w:rsidRDefault="004F4054" w:rsidP="00D97A4A">
      <w:pPr>
        <w:pStyle w:val="LabStepNumberedLevel3"/>
      </w:pPr>
      <w:r>
        <w:t>background.jpg</w:t>
      </w:r>
    </w:p>
    <w:p w:rsidR="004F4054" w:rsidRDefault="004F4054" w:rsidP="00D97A4A">
      <w:pPr>
        <w:pStyle w:val="LabStepNumberedLevel3"/>
      </w:pPr>
      <w:r>
        <w:t>nochrome.css</w:t>
      </w:r>
    </w:p>
    <w:p w:rsidR="004F4054" w:rsidRDefault="004F4054" w:rsidP="00D97A4A">
      <w:pPr>
        <w:pStyle w:val="LabStepNumberedLevel3"/>
      </w:pPr>
      <w:r>
        <w:t>AppIcon.png</w:t>
      </w:r>
    </w:p>
    <w:p w:rsidR="004F4054" w:rsidRDefault="004F4054" w:rsidP="00D97A4A">
      <w:pPr>
        <w:pStyle w:val="LabStepNumbered"/>
      </w:pPr>
      <w:r>
        <w:t>Add a few files to the Pages folder that will be used in the site:</w:t>
      </w:r>
    </w:p>
    <w:p w:rsidR="004F4054" w:rsidRDefault="004F4054" w:rsidP="00D97A4A">
      <w:pPr>
        <w:pStyle w:val="LabStepNumberedLevel2"/>
      </w:pPr>
      <w:r>
        <w:t xml:space="preserve">Create a new page: </w:t>
      </w:r>
      <w:r w:rsidRPr="00CC3F20">
        <w:rPr>
          <w:b/>
        </w:rPr>
        <w:t>start.aspx</w:t>
      </w:r>
      <w:r>
        <w:t>:</w:t>
      </w:r>
    </w:p>
    <w:p w:rsidR="004F4054" w:rsidRDefault="004F4054" w:rsidP="00D97A4A">
      <w:pPr>
        <w:pStyle w:val="LabStepNumberedLevel3"/>
      </w:pPr>
      <w:r>
        <w:t xml:space="preserve">Right-click the </w:t>
      </w:r>
      <w:r w:rsidRPr="002D2F46">
        <w:rPr>
          <w:b/>
        </w:rPr>
        <w:t>Pages</w:t>
      </w:r>
      <w:r>
        <w:t xml:space="preserve"> folder and select </w:t>
      </w:r>
      <w:r w:rsidRPr="002D2F46">
        <w:rPr>
          <w:b/>
        </w:rPr>
        <w:t xml:space="preserve">Add </w:t>
      </w:r>
      <w:r w:rsidRPr="002D2F46">
        <w:rPr>
          <w:b/>
        </w:rPr>
        <w:sym w:font="Wingdings" w:char="F0E0"/>
      </w:r>
      <w:r w:rsidRPr="002D2F46">
        <w:rPr>
          <w:b/>
        </w:rPr>
        <w:t xml:space="preserve"> New Item</w:t>
      </w:r>
      <w:r>
        <w:t>.</w:t>
      </w:r>
    </w:p>
    <w:p w:rsidR="004F4054" w:rsidRDefault="004F4054" w:rsidP="00D97A4A">
      <w:pPr>
        <w:pStyle w:val="LabStepNumberedLevel3"/>
      </w:pPr>
      <w:r>
        <w:t xml:space="preserve">In the </w:t>
      </w:r>
      <w:r w:rsidRPr="00CC3F20">
        <w:rPr>
          <w:b/>
        </w:rPr>
        <w:t>Add New Item</w:t>
      </w:r>
      <w:r>
        <w:t xml:space="preserve"> dialog, select the </w:t>
      </w:r>
      <w:r w:rsidRPr="00CC3F20">
        <w:rPr>
          <w:b/>
        </w:rPr>
        <w:t>Web Form</w:t>
      </w:r>
      <w:r>
        <w:t xml:space="preserve"> template within the </w:t>
      </w:r>
      <w:r w:rsidRPr="00CC3F20">
        <w:rPr>
          <w:b/>
        </w:rPr>
        <w:t>Visual C# \ Web</w:t>
      </w:r>
      <w:r>
        <w:t xml:space="preserve"> category.</w:t>
      </w:r>
    </w:p>
    <w:p w:rsidR="004F4054" w:rsidRDefault="004F4054" w:rsidP="00D97A4A">
      <w:pPr>
        <w:pStyle w:val="LabStepNumberedLevel4"/>
      </w:pPr>
      <w:r w:rsidRPr="00CC3F20">
        <w:rPr>
          <w:b/>
        </w:rPr>
        <w:t xml:space="preserve">Name: </w:t>
      </w:r>
      <w:r>
        <w:t>Start.aspx</w:t>
      </w:r>
    </w:p>
    <w:p w:rsidR="004F4054" w:rsidRDefault="004F4054" w:rsidP="00D97A4A">
      <w:pPr>
        <w:pStyle w:val="LabStepNumberedLevel3"/>
      </w:pPr>
      <w:r>
        <w:t xml:space="preserve">Replace the contents of the new page </w:t>
      </w:r>
      <w:r w:rsidRPr="00CC3F20">
        <w:rPr>
          <w:b/>
        </w:rPr>
        <w:t>start.aspx</w:t>
      </w:r>
      <w:r>
        <w:t xml:space="preserve">, except the </w:t>
      </w:r>
      <w:r w:rsidRPr="007951F5">
        <w:rPr>
          <w:b/>
        </w:rPr>
        <w:t xml:space="preserve">@Page </w:t>
      </w:r>
      <w:r>
        <w:t>directive at the top of the file, with the following markup:</w:t>
      </w:r>
    </w:p>
    <w:p w:rsidR="004F4054" w:rsidRPr="007951F5" w:rsidRDefault="004F4054" w:rsidP="004F4054">
      <w:pPr>
        <w:pStyle w:val="LabStepCodeBlockLevel2"/>
      </w:pPr>
      <w:r w:rsidRPr="007951F5">
        <w:t>&lt;asp:Content ContentPlaceHolderID="PlaceholderMain" runat="server"&gt;</w:t>
      </w:r>
    </w:p>
    <w:p w:rsidR="004F4054" w:rsidRPr="007951F5" w:rsidRDefault="004F4054" w:rsidP="004F4054">
      <w:pPr>
        <w:pStyle w:val="LabStepCodeBlockLevel2"/>
      </w:pPr>
      <w:r w:rsidRPr="007951F5">
        <w:t xml:space="preserve">  &lt;h1&gt;Start&lt;/h1&gt;</w:t>
      </w:r>
    </w:p>
    <w:p w:rsidR="004F4054" w:rsidRPr="007951F5" w:rsidRDefault="004F4054" w:rsidP="004F4054">
      <w:pPr>
        <w:pStyle w:val="LabStepCodeBlockLevel2"/>
        <w:rPr>
          <w:rFonts w:ascii="Arial" w:hAnsi="Arial"/>
          <w:noProof w:val="0"/>
          <w:color w:val="262626" w:themeColor="text1" w:themeTint="D9"/>
          <w:sz w:val="20"/>
        </w:rPr>
      </w:pPr>
      <w:r w:rsidRPr="007951F5">
        <w:t xml:space="preserve">&lt;/asp:Content&gt; </w:t>
      </w:r>
    </w:p>
    <w:p w:rsidR="004F4054" w:rsidRDefault="004F4054" w:rsidP="00D97A4A">
      <w:pPr>
        <w:pStyle w:val="LabStepNumberedLevel2"/>
      </w:pPr>
      <w:r w:rsidRPr="00CC3F20">
        <w:t xml:space="preserve">Repeat </w:t>
      </w:r>
      <w:r>
        <w:t xml:space="preserve">the previous </w:t>
      </w:r>
      <w:r w:rsidRPr="00CC3F20">
        <w:t>step</w:t>
      </w:r>
      <w:r>
        <w:t xml:space="preserve"> to create the following pages &amp; include the appropriate </w:t>
      </w:r>
      <w:r w:rsidRPr="007951F5">
        <w:rPr>
          <w:b/>
        </w:rPr>
        <w:t>&lt;h1&gt;</w:t>
      </w:r>
      <w:r>
        <w:t xml:space="preserve"> tag:</w:t>
      </w:r>
    </w:p>
    <w:p w:rsidR="004F4054" w:rsidRDefault="004F4054" w:rsidP="00D97A4A">
      <w:pPr>
        <w:pStyle w:val="LabStepNumberedLevel3"/>
      </w:pPr>
      <w:r>
        <w:t>About.aspx</w:t>
      </w:r>
    </w:p>
    <w:p w:rsidR="004F4054" w:rsidRDefault="004F4054" w:rsidP="00D97A4A">
      <w:pPr>
        <w:pStyle w:val="LabStepNumberedLevel3"/>
      </w:pPr>
      <w:r>
        <w:t>Contact.aspx</w:t>
      </w:r>
    </w:p>
    <w:p w:rsidR="004F4054" w:rsidRDefault="004F4054" w:rsidP="00D97A4A">
      <w:pPr>
        <w:pStyle w:val="LabStepNumberedLevel3"/>
      </w:pPr>
      <w:r>
        <w:t>Help.aspx</w:t>
      </w:r>
    </w:p>
    <w:p w:rsidR="004F4054" w:rsidRDefault="004F4054" w:rsidP="00D97A4A">
      <w:pPr>
        <w:pStyle w:val="LabStepNumbered"/>
      </w:pPr>
      <w:r>
        <w:t xml:space="preserve">Ensure all four of the pages you just created reference the new master page you added to the Pages library previously. Do this by adding the following attribute to each files </w:t>
      </w:r>
      <w:r w:rsidRPr="007951F5">
        <w:rPr>
          <w:b/>
        </w:rPr>
        <w:t xml:space="preserve">@Page </w:t>
      </w:r>
      <w:r>
        <w:t>directive:</w:t>
      </w:r>
    </w:p>
    <w:p w:rsidR="004F4054" w:rsidRPr="00CC3F20" w:rsidRDefault="004F4054" w:rsidP="004F4054">
      <w:pPr>
        <w:pStyle w:val="LabStepCodeBlock"/>
      </w:pPr>
      <w:r w:rsidRPr="00CC3F20">
        <w:t>MasterPageFile="~/Pages/RemoteWeb.Master"</w:t>
      </w:r>
    </w:p>
    <w:p w:rsidR="004F4054" w:rsidRDefault="004F4054" w:rsidP="00D97A4A">
      <w:pPr>
        <w:pStyle w:val="LabStepNumbered"/>
      </w:pPr>
      <w:r>
        <w:t>Now, change the start page of the app to use one of the new pages you just created:</w:t>
      </w:r>
    </w:p>
    <w:p w:rsidR="004F4054" w:rsidRDefault="004F4054" w:rsidP="00D97A4A">
      <w:pPr>
        <w:pStyle w:val="LabStepNumberedLevel2"/>
      </w:pPr>
      <w:r>
        <w:t xml:space="preserve">Using the </w:t>
      </w:r>
      <w:r w:rsidRPr="00EC4F38">
        <w:rPr>
          <w:b/>
        </w:rPr>
        <w:t>Solution Explorer</w:t>
      </w:r>
      <w:r>
        <w:t xml:space="preserve"> tool window, within the </w:t>
      </w:r>
      <w:proofErr w:type="spellStart"/>
      <w:r w:rsidRPr="00EC4F38">
        <w:rPr>
          <w:b/>
        </w:rPr>
        <w:t>RemotePages</w:t>
      </w:r>
      <w:proofErr w:type="spellEnd"/>
      <w:r>
        <w:t xml:space="preserve"> project, right-click the </w:t>
      </w:r>
      <w:r w:rsidRPr="00EC4F38">
        <w:rPr>
          <w:b/>
        </w:rPr>
        <w:t>AppManifest.xml</w:t>
      </w:r>
      <w:r>
        <w:t xml:space="preserve"> file and select </w:t>
      </w:r>
      <w:r w:rsidRPr="00EC4F38">
        <w:rPr>
          <w:b/>
        </w:rPr>
        <w:t>Open</w:t>
      </w:r>
      <w:r>
        <w:t>.</w:t>
      </w:r>
    </w:p>
    <w:p w:rsidR="004F4054" w:rsidRDefault="004F4054" w:rsidP="00D97A4A">
      <w:pPr>
        <w:pStyle w:val="LabStepNumberedLevel2"/>
      </w:pPr>
      <w:r>
        <w:t xml:space="preserve">For the </w:t>
      </w:r>
      <w:r w:rsidRPr="00EC4F38">
        <w:rPr>
          <w:b/>
        </w:rPr>
        <w:t>Start Page</w:t>
      </w:r>
      <w:r>
        <w:t xml:space="preserve">, select </w:t>
      </w:r>
      <w:proofErr w:type="spellStart"/>
      <w:r w:rsidRPr="00EC4F38">
        <w:rPr>
          <w:b/>
        </w:rPr>
        <w:t>RemotePagesWeb</w:t>
      </w:r>
      <w:proofErr w:type="spellEnd"/>
      <w:r w:rsidRPr="00EC4F38">
        <w:rPr>
          <w:b/>
        </w:rPr>
        <w:t>/Pages/Start.aspx</w:t>
      </w:r>
      <w:r>
        <w:t>.</w:t>
      </w:r>
    </w:p>
    <w:p w:rsidR="004F4054" w:rsidRDefault="004F4054" w:rsidP="00D97A4A">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4F4054" w:rsidRDefault="004F4054" w:rsidP="004F4054">
      <w:pPr>
        <w:pStyle w:val="Heading4"/>
      </w:pPr>
      <w:r>
        <w:t>Build and Test the Project</w:t>
      </w:r>
    </w:p>
    <w:p w:rsidR="004F4054" w:rsidRDefault="004F4054" w:rsidP="00B951E0">
      <w:pPr>
        <w:pStyle w:val="LabStepNumbered"/>
      </w:pPr>
      <w:r>
        <w:t>Build and test your application</w:t>
      </w:r>
      <w:r w:rsidRPr="00E728BB">
        <w:t xml:space="preserve"> </w:t>
      </w:r>
      <w:r>
        <w:t xml:space="preserve">by </w:t>
      </w:r>
      <w:r w:rsidRPr="00E728BB">
        <w:t>press</w:t>
      </w:r>
      <w:r>
        <w:t>ing</w:t>
      </w:r>
      <w:r w:rsidRPr="00E728BB">
        <w:t xml:space="preserve"> </w:t>
      </w:r>
      <w:r w:rsidRPr="00EA5432">
        <w:rPr>
          <w:b/>
        </w:rPr>
        <w:t>[F5]</w:t>
      </w:r>
      <w:r w:rsidRPr="00E728BB">
        <w:t xml:space="preserve"> or </w:t>
      </w:r>
      <w:r w:rsidRPr="00EA5432">
        <w:rPr>
          <w:b/>
        </w:rPr>
        <w:t xml:space="preserve">Debug </w:t>
      </w:r>
      <w:r w:rsidRPr="00586B67">
        <w:rPr>
          <w:b/>
        </w:rPr>
        <w:sym w:font="Wingdings" w:char="F0E0"/>
      </w:r>
      <w:r w:rsidRPr="00EA5432">
        <w:rPr>
          <w:b/>
        </w:rPr>
        <w:t xml:space="preserve"> Start Debugging</w:t>
      </w:r>
      <w:r w:rsidRPr="00E728BB">
        <w:t xml:space="preserve">. </w:t>
      </w:r>
    </w:p>
    <w:p w:rsidR="004F4054" w:rsidRDefault="004F4054" w:rsidP="00EA5432">
      <w:pPr>
        <w:pStyle w:val="LabStepNumbered"/>
      </w:pPr>
      <w:r>
        <w:t xml:space="preserve">Once the solution has been deployed, Internet Explorer will launch and navigate </w:t>
      </w:r>
      <w:r w:rsidR="00B951E0">
        <w:t>to</w:t>
      </w:r>
      <w:r w:rsidR="00B951E0" w:rsidRPr="00B951E0">
        <w:t xml:space="preserve"> the </w:t>
      </w:r>
      <w:r w:rsidR="00B951E0" w:rsidRPr="00B951E0">
        <w:rPr>
          <w:b/>
        </w:rPr>
        <w:t>start.aspx</w:t>
      </w:r>
      <w:r w:rsidR="00B951E0" w:rsidRPr="00B951E0">
        <w:t xml:space="preserve"> page of the remote web</w:t>
      </w:r>
      <w:r>
        <w:t xml:space="preserve">. </w:t>
      </w:r>
    </w:p>
    <w:p w:rsidR="004F4054" w:rsidRDefault="004F4054" w:rsidP="00EA5432">
      <w:pPr>
        <w:pStyle w:val="LabStepNumbered"/>
      </w:pPr>
      <w:r>
        <w:t>Notice how the pages have a similar look and feel at the top and throughout the styles using the app web’s branding:</w:t>
      </w:r>
    </w:p>
    <w:p w:rsidR="004F4054" w:rsidRDefault="004F4054" w:rsidP="004F4054">
      <w:pPr>
        <w:pStyle w:val="LabStepScreenshot"/>
      </w:pPr>
      <w:r>
        <w:rPr>
          <w:noProof/>
        </w:rPr>
        <w:drawing>
          <wp:inline distT="0" distB="0" distL="0" distR="0" wp14:anchorId="01337352" wp14:editId="2DDBC491">
            <wp:extent cx="5943600" cy="1569613"/>
            <wp:effectExtent l="0" t="0" r="0" b="0"/>
            <wp:docPr id="13" name="Picture 13" descr="C:\Users\ANDREW~1.RIV\AppData\Local\Temp\SNAGHTMLdefa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defa1c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9687" cy="1571221"/>
                    </a:xfrm>
                    <a:prstGeom prst="rect">
                      <a:avLst/>
                    </a:prstGeom>
                    <a:noFill/>
                    <a:ln>
                      <a:noFill/>
                    </a:ln>
                  </pic:spPr>
                </pic:pic>
              </a:graphicData>
            </a:graphic>
          </wp:inline>
        </w:drawing>
      </w:r>
    </w:p>
    <w:p w:rsidR="004F4054" w:rsidRDefault="004F4054" w:rsidP="00EA5432">
      <w:pPr>
        <w:pStyle w:val="LabStepNumbered"/>
      </w:pPr>
      <w:r>
        <w:t>Close the browser to stop the debugger and go back to Visual Studio.</w:t>
      </w:r>
    </w:p>
    <w:p w:rsidR="004F4054" w:rsidRDefault="004F4054" w:rsidP="004F4054">
      <w:pPr>
        <w:pStyle w:val="Heading4"/>
      </w:pPr>
      <w:r>
        <w:t>Add a New Client Web Part to the Application</w:t>
      </w:r>
    </w:p>
    <w:p w:rsidR="004F4054" w:rsidRDefault="004F4054" w:rsidP="00B769DE">
      <w:pPr>
        <w:pStyle w:val="LabStepNumbered"/>
      </w:pPr>
      <w:r>
        <w:t xml:space="preserve">Now add a client Web Part to the app project. </w:t>
      </w:r>
    </w:p>
    <w:p w:rsidR="004F4054" w:rsidRDefault="004F4054" w:rsidP="00EA5432">
      <w:pPr>
        <w:pStyle w:val="LabStepNumberedLevel2"/>
      </w:pPr>
      <w:r>
        <w:lastRenderedPageBreak/>
        <w:t xml:space="preserve">Using the </w:t>
      </w:r>
      <w:r w:rsidRPr="00DE7EA0">
        <w:rPr>
          <w:b/>
        </w:rPr>
        <w:t>Solution Explorer</w:t>
      </w:r>
      <w:r>
        <w:t xml:space="preserve"> tool window, right-click the </w:t>
      </w:r>
      <w:proofErr w:type="spellStart"/>
      <w:r w:rsidRPr="00DE7EA0">
        <w:rPr>
          <w:b/>
        </w:rPr>
        <w:t>RemotePages</w:t>
      </w:r>
      <w:proofErr w:type="spellEnd"/>
      <w:r>
        <w:t xml:space="preserve"> project and select </w:t>
      </w:r>
      <w:r w:rsidRPr="00DE7EA0">
        <w:rPr>
          <w:b/>
        </w:rPr>
        <w:t xml:space="preserve">Add </w:t>
      </w:r>
      <w:r w:rsidRPr="00DE7EA0">
        <w:rPr>
          <w:b/>
        </w:rPr>
        <w:sym w:font="Wingdings" w:char="F0E0"/>
      </w:r>
      <w:r w:rsidRPr="00DE7EA0">
        <w:rPr>
          <w:b/>
        </w:rPr>
        <w:t xml:space="preserve"> New Item</w:t>
      </w:r>
      <w:r>
        <w:t>.</w:t>
      </w:r>
    </w:p>
    <w:p w:rsidR="004F4054" w:rsidRDefault="004F4054" w:rsidP="00EA5432">
      <w:pPr>
        <w:pStyle w:val="LabStepNumberedLevel2"/>
      </w:pPr>
      <w:r>
        <w:t xml:space="preserve">In the </w:t>
      </w:r>
      <w:r w:rsidRPr="00CD5AD9">
        <w:rPr>
          <w:b/>
        </w:rPr>
        <w:t>Add New Item</w:t>
      </w:r>
      <w:r>
        <w:t xml:space="preserve"> dialog, select the </w:t>
      </w:r>
      <w:r w:rsidRPr="00CD5AD9">
        <w:rPr>
          <w:b/>
        </w:rPr>
        <w:t>Client Web Part (Host Web)</w:t>
      </w:r>
      <w:r>
        <w:t xml:space="preserve"> in the </w:t>
      </w:r>
      <w:r w:rsidRPr="00CD5AD9">
        <w:rPr>
          <w:b/>
        </w:rPr>
        <w:t xml:space="preserve">Visual C# Items \ Office / SharePoint </w:t>
      </w:r>
      <w:r>
        <w:t>category.</w:t>
      </w:r>
    </w:p>
    <w:p w:rsidR="004F4054" w:rsidRDefault="004F4054" w:rsidP="006D5081">
      <w:pPr>
        <w:pStyle w:val="LabStepNumberedLevel3"/>
      </w:pPr>
      <w:r w:rsidRPr="00CD5AD9">
        <w:rPr>
          <w:b/>
        </w:rPr>
        <w:t>Name:</w:t>
      </w:r>
      <w:r>
        <w:t xml:space="preserve"> </w:t>
      </w:r>
      <w:proofErr w:type="spellStart"/>
      <w:r>
        <w:t>AppPart</w:t>
      </w:r>
      <w:proofErr w:type="spellEnd"/>
    </w:p>
    <w:p w:rsidR="00B951E0" w:rsidRDefault="00B951E0" w:rsidP="006D5081">
      <w:pPr>
        <w:pStyle w:val="LabStepNumberedLevel2"/>
      </w:pPr>
      <w:r>
        <w:t xml:space="preserve">In the </w:t>
      </w:r>
      <w:r w:rsidRPr="00B951E0">
        <w:rPr>
          <w:b/>
        </w:rPr>
        <w:t>Create Client Web Part</w:t>
      </w:r>
      <w:r>
        <w:t xml:space="preserve"> dialog, select the option </w:t>
      </w:r>
      <w:r w:rsidR="00B769DE">
        <w:rPr>
          <w:b/>
        </w:rPr>
        <w:t xml:space="preserve">Create a new client web part page, </w:t>
      </w:r>
      <w:r w:rsidR="00B769DE">
        <w:t>enter</w:t>
      </w:r>
      <w:r w:rsidR="00B769DE">
        <w:rPr>
          <w:b/>
        </w:rPr>
        <w:t xml:space="preserve"> </w:t>
      </w:r>
      <w:proofErr w:type="spellStart"/>
      <w:r w:rsidR="00B769DE">
        <w:rPr>
          <w:b/>
        </w:rPr>
        <w:t>AppPart</w:t>
      </w:r>
      <w:proofErr w:type="spellEnd"/>
      <w:r w:rsidR="00B769DE" w:rsidRPr="00B769DE">
        <w:t xml:space="preserve"> for the name</w:t>
      </w:r>
      <w:r>
        <w:t xml:space="preserve"> </w:t>
      </w:r>
      <w:r w:rsidR="00B769DE">
        <w:t xml:space="preserve">and click </w:t>
      </w:r>
      <w:r w:rsidR="00B769DE" w:rsidRPr="00B769DE">
        <w:rPr>
          <w:b/>
        </w:rPr>
        <w:t>Finish</w:t>
      </w:r>
      <w:r>
        <w:t>.</w:t>
      </w:r>
    </w:p>
    <w:p w:rsidR="00B769DE" w:rsidRDefault="00B769DE" w:rsidP="00B769DE">
      <w:pPr>
        <w:pStyle w:val="LabStepNumberedLevel2"/>
      </w:pPr>
      <w:r>
        <w:t xml:space="preserve">Using the </w:t>
      </w:r>
      <w:r w:rsidRPr="00DE7EA0">
        <w:rPr>
          <w:b/>
        </w:rPr>
        <w:t>Solution Explorer</w:t>
      </w:r>
      <w:r>
        <w:t xml:space="preserve"> tool window, within the </w:t>
      </w:r>
      <w:proofErr w:type="spellStart"/>
      <w:r w:rsidRPr="00DE7EA0">
        <w:rPr>
          <w:b/>
        </w:rPr>
        <w:t>RemotePagesWeb</w:t>
      </w:r>
      <w:proofErr w:type="spellEnd"/>
      <w:r>
        <w:t xml:space="preserve"> project, within the </w:t>
      </w:r>
      <w:r w:rsidRPr="00DE7EA0">
        <w:rPr>
          <w:b/>
        </w:rPr>
        <w:t>Pages</w:t>
      </w:r>
      <w:r>
        <w:t xml:space="preserve"> folder right-click </w:t>
      </w:r>
      <w:r w:rsidRPr="00B769DE">
        <w:rPr>
          <w:b/>
        </w:rPr>
        <w:t>AppPart.aspx</w:t>
      </w:r>
      <w:r>
        <w:t xml:space="preserve"> and select </w:t>
      </w:r>
      <w:r w:rsidRPr="00B769DE">
        <w:rPr>
          <w:b/>
        </w:rPr>
        <w:t>Open</w:t>
      </w:r>
      <w:r>
        <w:t>.</w:t>
      </w:r>
    </w:p>
    <w:p w:rsidR="00B769DE" w:rsidRDefault="00B769DE" w:rsidP="00B769DE">
      <w:pPr>
        <w:pStyle w:val="LabStepNumberedLevel2"/>
      </w:pPr>
      <w:r>
        <w:t xml:space="preserve">Add a reference to the jQuery library to the </w:t>
      </w:r>
      <w:r w:rsidRPr="000B348B">
        <w:rPr>
          <w:b/>
        </w:rPr>
        <w:t>&lt;head&gt;</w:t>
      </w:r>
      <w:r>
        <w:t xml:space="preserve"> part of the page:</w:t>
      </w:r>
    </w:p>
    <w:p w:rsidR="00B769DE" w:rsidRDefault="00B769DE" w:rsidP="00B769DE">
      <w:pPr>
        <w:pStyle w:val="LabStepCodeBlockLevel2"/>
      </w:pPr>
      <w:r w:rsidRPr="000B348B">
        <w:t>&lt;script src="/Scripts/jquery-1.</w:t>
      </w:r>
      <w:r>
        <w:t>7</w:t>
      </w:r>
      <w:r w:rsidRPr="000B348B">
        <w:t>.1.min.js"&gt;&lt;/script&gt;</w:t>
      </w:r>
    </w:p>
    <w:p w:rsidR="00B769DE" w:rsidRDefault="00B769DE" w:rsidP="00B769DE">
      <w:pPr>
        <w:pStyle w:val="LabStepNumberedLevel2"/>
      </w:pPr>
      <w:r>
        <w:t>Add the following markup to the body of the page</w:t>
      </w:r>
    </w:p>
    <w:p w:rsidR="00B769DE" w:rsidRDefault="00B769DE" w:rsidP="00B769DE">
      <w:pPr>
        <w:pStyle w:val="LabStepCodeBlockLevel2"/>
      </w:pPr>
      <w:r>
        <w:t>&lt;b&gt;Hello world, this is coming from the remote web!&lt;/b&gt;</w:t>
      </w:r>
    </w:p>
    <w:p w:rsidR="004F4054" w:rsidRDefault="004F4054" w:rsidP="006D5081">
      <w:pPr>
        <w:pStyle w:val="LabStepNumberedLevel2"/>
      </w:pPr>
      <w:r w:rsidRPr="00CD5AD9">
        <w:t xml:space="preserve">Modify the </w:t>
      </w:r>
      <w:r>
        <w:t xml:space="preserve">contents of the </w:t>
      </w:r>
      <w:proofErr w:type="spellStart"/>
      <w:r w:rsidRPr="00CD5AD9">
        <w:rPr>
          <w:b/>
        </w:rPr>
        <w:t>AppPart</w:t>
      </w:r>
      <w:proofErr w:type="spellEnd"/>
      <w:r w:rsidRPr="00CD5AD9">
        <w:rPr>
          <w:b/>
        </w:rPr>
        <w:t>\Elements.xml</w:t>
      </w:r>
      <w:r>
        <w:t xml:space="preserve"> file in the </w:t>
      </w:r>
      <w:proofErr w:type="spellStart"/>
      <w:r w:rsidRPr="00CD5AD9">
        <w:rPr>
          <w:b/>
        </w:rPr>
        <w:t>RemotePages</w:t>
      </w:r>
      <w:proofErr w:type="spellEnd"/>
      <w:r>
        <w:t xml:space="preserve"> project to include the following:</w:t>
      </w:r>
    </w:p>
    <w:p w:rsidR="004F4054" w:rsidRDefault="00B769DE" w:rsidP="004F4054">
      <w:pPr>
        <w:pStyle w:val="LabStepCodeBlockLevel2"/>
      </w:pPr>
      <w:r>
        <w:t>&lt;ClientWebPart Name="AppPart</w:t>
      </w:r>
      <w:r w:rsidR="004F4054">
        <w:t xml:space="preserve">" </w:t>
      </w:r>
    </w:p>
    <w:p w:rsidR="004F4054" w:rsidRDefault="004F4054" w:rsidP="004F4054">
      <w:pPr>
        <w:pStyle w:val="LabStepCodeBlockLevel2"/>
      </w:pPr>
      <w:r>
        <w:t xml:space="preserve">               Title="Wingtip App Part Title" </w:t>
      </w:r>
    </w:p>
    <w:p w:rsidR="004F4054" w:rsidRDefault="004F4054" w:rsidP="004F4054">
      <w:pPr>
        <w:pStyle w:val="LabStepCodeBlockLevel2"/>
      </w:pPr>
      <w:r>
        <w:t xml:space="preserve">               Description="My app part" </w:t>
      </w:r>
    </w:p>
    <w:p w:rsidR="004F4054" w:rsidRDefault="004F4054" w:rsidP="004F4054">
      <w:pPr>
        <w:pStyle w:val="LabStepCodeBlockLevel2"/>
      </w:pPr>
      <w:r>
        <w:t xml:space="preserve">               DefaultWidth="600" </w:t>
      </w:r>
    </w:p>
    <w:p w:rsidR="004F4054" w:rsidRDefault="004F4054" w:rsidP="004F4054">
      <w:pPr>
        <w:pStyle w:val="LabStepCodeBlockLevel2"/>
      </w:pPr>
      <w:r>
        <w:t xml:space="preserve">               DefaultHeight="360"&gt;</w:t>
      </w:r>
    </w:p>
    <w:p w:rsidR="004F4054" w:rsidRDefault="004F4054" w:rsidP="004F4054">
      <w:pPr>
        <w:pStyle w:val="LabStepCodeBlockLevel2"/>
      </w:pPr>
      <w:r>
        <w:t xml:space="preserve">  &lt;Content Type="html" Src="~remoteAppUrl/Pages/AppPart.aspx?{StandardTokens}" /&gt;</w:t>
      </w:r>
    </w:p>
    <w:p w:rsidR="004F4054" w:rsidRDefault="004F4054" w:rsidP="004F4054">
      <w:pPr>
        <w:pStyle w:val="LabStepCodeBlockLevel2"/>
      </w:pPr>
      <w:r>
        <w:t>&lt;/ClientWebPart&gt;</w:t>
      </w:r>
    </w:p>
    <w:p w:rsidR="004F4054" w:rsidRDefault="004F4054" w:rsidP="006D5081">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4F4054" w:rsidRDefault="004F4054" w:rsidP="004F4054">
      <w:pPr>
        <w:pStyle w:val="Heading4"/>
      </w:pPr>
      <w:r>
        <w:t>Build and Test the Project</w:t>
      </w:r>
    </w:p>
    <w:p w:rsidR="004F4054" w:rsidRDefault="004F4054" w:rsidP="00B769DE">
      <w:pPr>
        <w:pStyle w:val="LabStepNumbered"/>
      </w:pPr>
      <w:r>
        <w:t>Build and test your application</w:t>
      </w:r>
      <w:r w:rsidRPr="00E728BB">
        <w:t xml:space="preserve"> </w:t>
      </w:r>
      <w:r>
        <w:t xml:space="preserve">by </w:t>
      </w:r>
      <w:r w:rsidRPr="00E728BB">
        <w:t>press</w:t>
      </w:r>
      <w:r>
        <w:t>ing</w:t>
      </w:r>
      <w:r w:rsidRPr="00E728BB">
        <w:t xml:space="preserve"> </w:t>
      </w:r>
      <w:r w:rsidRPr="006D5081">
        <w:rPr>
          <w:b/>
        </w:rPr>
        <w:t>[F5]</w:t>
      </w:r>
      <w:r w:rsidRPr="00E728BB">
        <w:t xml:space="preserve"> or </w:t>
      </w:r>
      <w:r w:rsidRPr="006D5081">
        <w:rPr>
          <w:b/>
        </w:rPr>
        <w:t xml:space="preserve">Debug </w:t>
      </w:r>
      <w:r w:rsidRPr="00586B67">
        <w:rPr>
          <w:b/>
        </w:rPr>
        <w:sym w:font="Wingdings" w:char="F0E0"/>
      </w:r>
      <w:r w:rsidRPr="006D5081">
        <w:rPr>
          <w:b/>
        </w:rPr>
        <w:t xml:space="preserve"> Start Debugging</w:t>
      </w:r>
      <w:r w:rsidRPr="00E728BB">
        <w:t xml:space="preserve">. </w:t>
      </w:r>
    </w:p>
    <w:p w:rsidR="00B769DE" w:rsidRDefault="00B769DE" w:rsidP="00B769DE">
      <w:pPr>
        <w:pStyle w:val="LabStepNumbered"/>
      </w:pPr>
      <w:r>
        <w:t>Once the solution has been deployed, Internet Explorer will launch and navigate to the homepage of the remote web.</w:t>
      </w:r>
    </w:p>
    <w:p w:rsidR="00B769DE" w:rsidRDefault="00B769DE" w:rsidP="00B769DE">
      <w:pPr>
        <w:pStyle w:val="LabStepNumbered"/>
      </w:pPr>
      <w:r>
        <w:t xml:space="preserve">Using the browser navigate to </w:t>
      </w:r>
      <w:hyperlink r:id="rId27" w:history="1">
        <w:r w:rsidRPr="0058298F">
          <w:rPr>
            <w:rStyle w:val="Hyperlink"/>
          </w:rPr>
          <w:t>http://pagesnavui.wingtip.com</w:t>
        </w:r>
      </w:hyperlink>
    </w:p>
    <w:p w:rsidR="004F4054" w:rsidRDefault="004F4054" w:rsidP="006D5081">
      <w:pPr>
        <w:pStyle w:val="LabStepNumbered"/>
      </w:pPr>
      <w:r>
        <w:t>Add the Client Web Part to the page:</w:t>
      </w:r>
    </w:p>
    <w:p w:rsidR="004F4054" w:rsidRDefault="004F4054" w:rsidP="006D5081">
      <w:pPr>
        <w:pStyle w:val="LabStepNumberedLevel2"/>
      </w:pPr>
      <w:r>
        <w:t xml:space="preserve">Using the </w:t>
      </w:r>
      <w:r w:rsidRPr="00331ED4">
        <w:rPr>
          <w:b/>
        </w:rPr>
        <w:t>Site Actions</w:t>
      </w:r>
      <w:r>
        <w:t xml:space="preserve"> “gear” icon in the top-right corner, select </w:t>
      </w:r>
      <w:r w:rsidRPr="00331ED4">
        <w:rPr>
          <w:b/>
        </w:rPr>
        <w:t>Edit Page</w:t>
      </w:r>
      <w:r>
        <w:t>.</w:t>
      </w:r>
    </w:p>
    <w:p w:rsidR="004F4054" w:rsidRDefault="004F4054" w:rsidP="006D5081">
      <w:pPr>
        <w:pStyle w:val="LabStepNumberedLevel2"/>
      </w:pPr>
      <w:r>
        <w:t xml:space="preserve">Using the ribbon, select the </w:t>
      </w:r>
      <w:r w:rsidRPr="009E028F">
        <w:rPr>
          <w:b/>
        </w:rPr>
        <w:t>Page</w:t>
      </w:r>
      <w:r>
        <w:t xml:space="preserve"> tab, then click the </w:t>
      </w:r>
      <w:r w:rsidRPr="009E028F">
        <w:rPr>
          <w:b/>
        </w:rPr>
        <w:t>Insert</w:t>
      </w:r>
      <w:r>
        <w:t xml:space="preserve"> tab and click the </w:t>
      </w:r>
      <w:r w:rsidRPr="009E028F">
        <w:rPr>
          <w:b/>
        </w:rPr>
        <w:t>App Part</w:t>
      </w:r>
      <w:r>
        <w:t xml:space="preserve"> button.</w:t>
      </w:r>
    </w:p>
    <w:p w:rsidR="004F4054" w:rsidRDefault="004F4054" w:rsidP="006D5081">
      <w:pPr>
        <w:pStyle w:val="LabStepNumberedLevel2"/>
      </w:pPr>
      <w:r>
        <w:t xml:space="preserve">Select the </w:t>
      </w:r>
      <w:r w:rsidRPr="00323298">
        <w:rPr>
          <w:b/>
        </w:rPr>
        <w:t>Wingtip App Part Title</w:t>
      </w:r>
      <w:r>
        <w:t xml:space="preserve"> and click the </w:t>
      </w:r>
      <w:r w:rsidRPr="00323298">
        <w:rPr>
          <w:b/>
        </w:rPr>
        <w:t>Add</w:t>
      </w:r>
      <w:r>
        <w:t xml:space="preserve"> button.</w:t>
      </w:r>
    </w:p>
    <w:p w:rsidR="004F4054" w:rsidRDefault="004F4054" w:rsidP="006D5081">
      <w:pPr>
        <w:pStyle w:val="LabStepNumberedLevel2"/>
      </w:pPr>
      <w:r>
        <w:t>Notice how the client Web Part is how showing content form the remote web site:</w:t>
      </w:r>
    </w:p>
    <w:p w:rsidR="004F4054" w:rsidRDefault="004F4054" w:rsidP="006D5081">
      <w:pPr>
        <w:pStyle w:val="LabStepScreenshotLevel2"/>
      </w:pPr>
      <w:r>
        <w:drawing>
          <wp:inline distT="0" distB="0" distL="0" distR="0" wp14:anchorId="6310B5DB" wp14:editId="131D8D55">
            <wp:extent cx="4411980" cy="2179320"/>
            <wp:effectExtent l="0" t="0" r="0" b="0"/>
            <wp:docPr id="14" name="Picture 14" descr="C:\Users\ANDREW~1.RIV\AppData\Local\Temp\SNAGHTMLdf0f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df0fef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1980" cy="2179320"/>
                    </a:xfrm>
                    <a:prstGeom prst="rect">
                      <a:avLst/>
                    </a:prstGeom>
                    <a:noFill/>
                    <a:ln>
                      <a:noFill/>
                    </a:ln>
                  </pic:spPr>
                </pic:pic>
              </a:graphicData>
            </a:graphic>
          </wp:inline>
        </w:drawing>
      </w:r>
    </w:p>
    <w:p w:rsidR="004F4054" w:rsidRDefault="004F4054" w:rsidP="006D5081">
      <w:pPr>
        <w:pStyle w:val="LabStepNumbered"/>
      </w:pPr>
      <w:r>
        <w:t>Close the browser to stop the debugger and go back to Visual Studio.</w:t>
      </w:r>
    </w:p>
    <w:p w:rsidR="004F4054" w:rsidRDefault="004F4054" w:rsidP="004F4054">
      <w:pPr>
        <w:pStyle w:val="Heading4"/>
      </w:pPr>
      <w:r>
        <w:t>Add a Custom Action to the Project</w:t>
      </w:r>
    </w:p>
    <w:p w:rsidR="004F4054" w:rsidRDefault="004F4054" w:rsidP="00B05068">
      <w:pPr>
        <w:pStyle w:val="LabStepNumbered"/>
      </w:pPr>
      <w:r>
        <w:t xml:space="preserve">Add a utility class to the </w:t>
      </w:r>
      <w:proofErr w:type="spellStart"/>
      <w:r w:rsidRPr="006D5081">
        <w:rPr>
          <w:b/>
        </w:rPr>
        <w:t>RemotePagesWeb</w:t>
      </w:r>
      <w:proofErr w:type="spellEnd"/>
      <w:r>
        <w:t xml:space="preserve"> project:</w:t>
      </w:r>
    </w:p>
    <w:p w:rsidR="004F4054" w:rsidRDefault="004F4054" w:rsidP="006D5081">
      <w:pPr>
        <w:pStyle w:val="LabStepNumberedLevel2"/>
      </w:pPr>
      <w:r>
        <w:t xml:space="preserve">Using the </w:t>
      </w:r>
      <w:r w:rsidRPr="00DE7EA0">
        <w:rPr>
          <w:b/>
        </w:rPr>
        <w:t>Solution Explorer</w:t>
      </w:r>
      <w:r>
        <w:t xml:space="preserve"> tool window, right-click </w:t>
      </w:r>
      <w:proofErr w:type="spellStart"/>
      <w:r w:rsidRPr="00DE7EA0">
        <w:rPr>
          <w:b/>
        </w:rPr>
        <w:t>RemotePagesWeb</w:t>
      </w:r>
      <w:proofErr w:type="spellEnd"/>
      <w:r>
        <w:t xml:space="preserve"> project and select </w:t>
      </w:r>
      <w:r w:rsidRPr="00DE7EA0">
        <w:rPr>
          <w:b/>
        </w:rPr>
        <w:t xml:space="preserve">Add </w:t>
      </w:r>
      <w:r w:rsidRPr="00DE7EA0">
        <w:rPr>
          <w:b/>
        </w:rPr>
        <w:sym w:font="Wingdings" w:char="F0E0"/>
      </w:r>
      <w:r w:rsidRPr="00DE7EA0">
        <w:rPr>
          <w:b/>
        </w:rPr>
        <w:t xml:space="preserve"> </w:t>
      </w:r>
      <w:r>
        <w:rPr>
          <w:b/>
        </w:rPr>
        <w:t>Existing</w:t>
      </w:r>
      <w:r w:rsidRPr="00DE7EA0">
        <w:rPr>
          <w:b/>
        </w:rPr>
        <w:t xml:space="preserve"> Item</w:t>
      </w:r>
      <w:r>
        <w:t>.</w:t>
      </w:r>
    </w:p>
    <w:p w:rsidR="004F4054" w:rsidRDefault="004F4054" w:rsidP="006D5081">
      <w:pPr>
        <w:pStyle w:val="LabStepNumberedLevel2"/>
      </w:pPr>
      <w:r>
        <w:lastRenderedPageBreak/>
        <w:t xml:space="preserve">Select the file </w:t>
      </w:r>
      <w:proofErr w:type="spellStart"/>
      <w:r w:rsidRPr="00657899">
        <w:rPr>
          <w:b/>
        </w:rPr>
        <w:t>HtmlTableWriter.cs</w:t>
      </w:r>
      <w:proofErr w:type="spellEnd"/>
      <w:r>
        <w:t xml:space="preserve"> from the files in the folder that accompany this exercise and select </w:t>
      </w:r>
      <w:r w:rsidRPr="00657899">
        <w:rPr>
          <w:b/>
        </w:rPr>
        <w:t>Add</w:t>
      </w:r>
      <w:r>
        <w:t>:</w:t>
      </w:r>
    </w:p>
    <w:p w:rsidR="004F4054" w:rsidRPr="0088034E" w:rsidRDefault="004F4054" w:rsidP="004F4054">
      <w:pPr>
        <w:pStyle w:val="LabStepCodeBlockLevel2"/>
      </w:pPr>
      <w:r>
        <w:t>[..]\</w:t>
      </w:r>
      <w:r w:rsidRPr="007B1FEE">
        <w:t>PagesNavUi\Exercises\Ex4</w:t>
      </w:r>
    </w:p>
    <w:p w:rsidR="004F4054" w:rsidRDefault="004F4054" w:rsidP="006D5081">
      <w:pPr>
        <w:pStyle w:val="LabStepNumbered"/>
      </w:pPr>
      <w:r>
        <w:t>Now add a page to serve as the target for a custom action</w:t>
      </w:r>
    </w:p>
    <w:p w:rsidR="004F4054" w:rsidRDefault="004F4054" w:rsidP="006D5081">
      <w:pPr>
        <w:pStyle w:val="LabStepNumberedLevel2"/>
      </w:pPr>
      <w:r>
        <w:t xml:space="preserve">Using the </w:t>
      </w:r>
      <w:r w:rsidRPr="00DE7EA0">
        <w:rPr>
          <w:b/>
        </w:rPr>
        <w:t>Solution Explorer</w:t>
      </w:r>
      <w:r>
        <w:t xml:space="preserve"> tool window, within the </w:t>
      </w:r>
      <w:proofErr w:type="spellStart"/>
      <w:r w:rsidRPr="00DE7EA0">
        <w:rPr>
          <w:b/>
        </w:rPr>
        <w:t>RemotePagesWeb</w:t>
      </w:r>
      <w:proofErr w:type="spellEnd"/>
      <w:r>
        <w:t xml:space="preserve"> project, right-click the </w:t>
      </w:r>
      <w:r w:rsidRPr="00DE7EA0">
        <w:rPr>
          <w:b/>
        </w:rPr>
        <w:t>Pages</w:t>
      </w:r>
      <w:r>
        <w:t xml:space="preserve"> folder and select </w:t>
      </w:r>
      <w:r w:rsidRPr="00DE7EA0">
        <w:rPr>
          <w:b/>
        </w:rPr>
        <w:t xml:space="preserve">Add </w:t>
      </w:r>
      <w:r w:rsidRPr="00DE7EA0">
        <w:rPr>
          <w:b/>
        </w:rPr>
        <w:sym w:font="Wingdings" w:char="F0E0"/>
      </w:r>
      <w:r w:rsidRPr="00DE7EA0">
        <w:rPr>
          <w:b/>
        </w:rPr>
        <w:t xml:space="preserve"> New Item</w:t>
      </w:r>
      <w:r>
        <w:t>.</w:t>
      </w:r>
    </w:p>
    <w:p w:rsidR="004F4054" w:rsidRDefault="004F4054" w:rsidP="006D5081">
      <w:pPr>
        <w:pStyle w:val="LabStepNumberedLevel3"/>
      </w:pPr>
      <w:r>
        <w:t xml:space="preserve">In the </w:t>
      </w:r>
      <w:r w:rsidRPr="00CC3F20">
        <w:rPr>
          <w:b/>
        </w:rPr>
        <w:t>Add New Item</w:t>
      </w:r>
      <w:r>
        <w:t xml:space="preserve"> dialog, select the </w:t>
      </w:r>
      <w:r w:rsidRPr="00CC3F20">
        <w:rPr>
          <w:b/>
        </w:rPr>
        <w:t>Web Form</w:t>
      </w:r>
      <w:r>
        <w:t xml:space="preserve"> template within the </w:t>
      </w:r>
      <w:r w:rsidRPr="00CC3F20">
        <w:rPr>
          <w:b/>
        </w:rPr>
        <w:t>Visual C# \ Web</w:t>
      </w:r>
      <w:r>
        <w:t xml:space="preserve"> category</w:t>
      </w:r>
    </w:p>
    <w:p w:rsidR="004F4054" w:rsidRDefault="004F4054" w:rsidP="006D5081">
      <w:pPr>
        <w:pStyle w:val="LabStepNumberedLevel4"/>
      </w:pPr>
      <w:r w:rsidRPr="00DE7EA0">
        <w:rPr>
          <w:b/>
        </w:rPr>
        <w:t>Name:</w:t>
      </w:r>
      <w:r>
        <w:t xml:space="preserve"> CustomAction.aspx</w:t>
      </w:r>
    </w:p>
    <w:p w:rsidR="004F4054" w:rsidRDefault="004F4054" w:rsidP="006D5081">
      <w:pPr>
        <w:pStyle w:val="LabStepNumberedLevel2"/>
      </w:pPr>
      <w:r>
        <w:t xml:space="preserve">Using the Solution Explorer tool window, within the </w:t>
      </w:r>
      <w:proofErr w:type="spellStart"/>
      <w:r w:rsidRPr="00DE7EA0">
        <w:rPr>
          <w:b/>
        </w:rPr>
        <w:t>RemotePagesWeb</w:t>
      </w:r>
      <w:proofErr w:type="spellEnd"/>
      <w:r>
        <w:t xml:space="preserve"> project right-click the </w:t>
      </w:r>
      <w:r w:rsidRPr="005972D4">
        <w:rPr>
          <w:b/>
        </w:rPr>
        <w:t>Pages\CustomAction.aspx</w:t>
      </w:r>
      <w:r>
        <w:t xml:space="preserve"> file and select </w:t>
      </w:r>
      <w:r>
        <w:rPr>
          <w:b/>
        </w:rPr>
        <w:t>Open</w:t>
      </w:r>
      <w:r>
        <w:t>.</w:t>
      </w:r>
    </w:p>
    <w:p w:rsidR="004F4054" w:rsidRDefault="004F4054" w:rsidP="006D5081">
      <w:pPr>
        <w:pStyle w:val="LabStepNumberedLevel2"/>
      </w:pPr>
      <w:r>
        <w:t xml:space="preserve">Add the following markup to the ASP.NET </w:t>
      </w:r>
      <w:r w:rsidR="001E14BD">
        <w:t>page body</w:t>
      </w:r>
      <w:r>
        <w:t>:</w:t>
      </w:r>
    </w:p>
    <w:p w:rsidR="004F4054" w:rsidRDefault="004F4054" w:rsidP="004F4054">
      <w:pPr>
        <w:pStyle w:val="LabStepCodeBlockLevel2"/>
      </w:pPr>
      <w:r>
        <w:t>&lt;h2&gt;UI Custom Action&lt;/h2&gt;</w:t>
      </w:r>
    </w:p>
    <w:p w:rsidR="004F4054" w:rsidRDefault="004F4054" w:rsidP="004F4054">
      <w:pPr>
        <w:pStyle w:val="LabStepCodeBlockLevel2"/>
      </w:pPr>
      <w:r>
        <w:t>&lt;asp:PlaceHolder ID="pageContent" runat="server"&gt;&lt;/asp:PlaceHolder&gt;</w:t>
      </w:r>
    </w:p>
    <w:p w:rsidR="004F4054" w:rsidRDefault="004F4054" w:rsidP="00BD068E">
      <w:pPr>
        <w:pStyle w:val="LabStepNumberedLevel2"/>
      </w:pPr>
      <w:r>
        <w:t xml:space="preserve">Using the </w:t>
      </w:r>
      <w:r w:rsidRPr="005972D4">
        <w:rPr>
          <w:b/>
        </w:rPr>
        <w:t>Solution Explorer</w:t>
      </w:r>
      <w:r>
        <w:t xml:space="preserve"> tool window, within the </w:t>
      </w:r>
      <w:proofErr w:type="spellStart"/>
      <w:r w:rsidRPr="00DE7EA0">
        <w:rPr>
          <w:b/>
        </w:rPr>
        <w:t>RemotePagesWeb</w:t>
      </w:r>
      <w:proofErr w:type="spellEnd"/>
      <w:r>
        <w:t xml:space="preserve"> project right-click the </w:t>
      </w:r>
      <w:r w:rsidRPr="005972D4">
        <w:rPr>
          <w:b/>
        </w:rPr>
        <w:t>Pages\CustomAction.aspx</w:t>
      </w:r>
      <w:r>
        <w:t xml:space="preserve"> file and select </w:t>
      </w:r>
      <w:r w:rsidRPr="005972D4">
        <w:rPr>
          <w:b/>
        </w:rPr>
        <w:t>View Code</w:t>
      </w:r>
      <w:r>
        <w:t>.</w:t>
      </w:r>
    </w:p>
    <w:p w:rsidR="001E14BD" w:rsidRDefault="001E14BD" w:rsidP="00BD068E">
      <w:pPr>
        <w:pStyle w:val="LabStepNumberedLevel2"/>
      </w:pPr>
      <w:r>
        <w:t>Add the following using statement to the file:</w:t>
      </w:r>
    </w:p>
    <w:p w:rsidR="001E14BD" w:rsidRDefault="001E14BD" w:rsidP="001E14BD">
      <w:pPr>
        <w:pStyle w:val="LabStepCodeBlockLevel2"/>
      </w:pPr>
      <w:r>
        <w:t>using RemoteAppPagesWeb;</w:t>
      </w:r>
    </w:p>
    <w:p w:rsidR="004F4054" w:rsidRDefault="004F4054" w:rsidP="00BD068E">
      <w:pPr>
        <w:pStyle w:val="LabStepNumberedLevel2"/>
      </w:pPr>
      <w:r>
        <w:t xml:space="preserve">Add the following code to the </w:t>
      </w:r>
      <w:proofErr w:type="spellStart"/>
      <w:r w:rsidRPr="00657899">
        <w:rPr>
          <w:b/>
        </w:rPr>
        <w:t>Page_Load</w:t>
      </w:r>
      <w:proofErr w:type="spellEnd"/>
      <w:r w:rsidRPr="00657899">
        <w:rPr>
          <w:b/>
        </w:rPr>
        <w:t>()</w:t>
      </w:r>
      <w:r>
        <w:t xml:space="preserve"> method:</w:t>
      </w:r>
    </w:p>
    <w:p w:rsidR="004F4054" w:rsidRDefault="004F4054" w:rsidP="004F4054">
      <w:pPr>
        <w:pStyle w:val="LabStepCodeBlockLevel2"/>
      </w:pPr>
      <w:r>
        <w:t>HtmlTableWriter table1 = new HtmlTableWriter();</w:t>
      </w:r>
    </w:p>
    <w:p w:rsidR="004F4054" w:rsidRDefault="004F4054" w:rsidP="004F4054">
      <w:pPr>
        <w:pStyle w:val="LabStepCodeBlockLevel2"/>
      </w:pPr>
    </w:p>
    <w:p w:rsidR="004F4054" w:rsidRDefault="004F4054" w:rsidP="004F4054">
      <w:pPr>
        <w:pStyle w:val="LabStepCodeBlockLevel2"/>
      </w:pPr>
      <w:r>
        <w:t>foreach (var param in Request.QueryString.AllKeys) {</w:t>
      </w:r>
    </w:p>
    <w:p w:rsidR="004F4054" w:rsidRDefault="004F4054" w:rsidP="004F4054">
      <w:pPr>
        <w:pStyle w:val="LabStepCodeBlockLevel2"/>
      </w:pPr>
      <w:r>
        <w:t xml:space="preserve">  table1.AddRow("Request.QueryString['" + param + "']", Request.QueryString[param].ToString());</w:t>
      </w:r>
    </w:p>
    <w:p w:rsidR="004F4054" w:rsidRDefault="004F4054" w:rsidP="004F4054">
      <w:pPr>
        <w:pStyle w:val="LabStepCodeBlockLevel2"/>
      </w:pPr>
      <w:r>
        <w:t>}</w:t>
      </w:r>
    </w:p>
    <w:p w:rsidR="004F4054" w:rsidRDefault="004F4054" w:rsidP="004F4054">
      <w:pPr>
        <w:pStyle w:val="LabStepCodeBlockLevel2"/>
      </w:pPr>
    </w:p>
    <w:p w:rsidR="004F4054" w:rsidRDefault="004F4054" w:rsidP="004F4054">
      <w:pPr>
        <w:pStyle w:val="LabStepCodeBlockLevel2"/>
      </w:pPr>
      <w:r>
        <w:t>pageContent.Controls.Add(new LiteralControl("&lt;h3&gt;Query String Parameters&lt;/h3&gt;"));</w:t>
      </w:r>
    </w:p>
    <w:p w:rsidR="004F4054" w:rsidRDefault="004F4054" w:rsidP="004F4054">
      <w:pPr>
        <w:pStyle w:val="LabStepCodeBlockLevel2"/>
      </w:pPr>
      <w:r>
        <w:t>pageContent.Controls.Add(new LiteralControl(table1.ToString()));</w:t>
      </w:r>
    </w:p>
    <w:p w:rsidR="004F4054" w:rsidRDefault="004F4054" w:rsidP="004F4054">
      <w:pPr>
        <w:pStyle w:val="LabStepCodeBlockLevel2"/>
      </w:pPr>
    </w:p>
    <w:p w:rsidR="004F4054" w:rsidRDefault="004F4054" w:rsidP="004F4054">
      <w:pPr>
        <w:pStyle w:val="LabStepCodeBlockLevel2"/>
      </w:pPr>
    </w:p>
    <w:p w:rsidR="004F4054" w:rsidRDefault="004F4054" w:rsidP="004F4054">
      <w:pPr>
        <w:pStyle w:val="LabStepCodeBlockLevel2"/>
      </w:pPr>
      <w:r>
        <w:t>HtmlTableWriter table2 = new HtmlTableWriter();</w:t>
      </w:r>
    </w:p>
    <w:p w:rsidR="004F4054" w:rsidRDefault="004F4054" w:rsidP="004F4054">
      <w:pPr>
        <w:pStyle w:val="LabStepCodeBlockLevel2"/>
      </w:pPr>
    </w:p>
    <w:p w:rsidR="004F4054" w:rsidRDefault="004F4054" w:rsidP="004F4054">
      <w:pPr>
        <w:pStyle w:val="LabStepCodeBlockLevel2"/>
      </w:pPr>
      <w:r>
        <w:t>string urlSourcePage = Request.QueryString["Source"].ToString();</w:t>
      </w:r>
    </w:p>
    <w:p w:rsidR="004F4054" w:rsidRDefault="004F4054" w:rsidP="004F4054">
      <w:pPr>
        <w:pStyle w:val="LabStepCodeBlockLevel2"/>
      </w:pPr>
      <w:r>
        <w:t>string linkSourcePage = "&lt;a href='" + urlSourcePage + "'&gt;" + urlSourcePage + "&lt;/a&gt;";</w:t>
      </w:r>
    </w:p>
    <w:p w:rsidR="004F4054" w:rsidRDefault="004F4054" w:rsidP="004F4054">
      <w:pPr>
        <w:pStyle w:val="LabStepCodeBlockLevel2"/>
      </w:pPr>
      <w:r>
        <w:t>table2.AddRow("[Source]", linkSourcePage);</w:t>
      </w:r>
    </w:p>
    <w:p w:rsidR="004F4054" w:rsidRDefault="004F4054" w:rsidP="004F4054">
      <w:pPr>
        <w:pStyle w:val="LabStepCodeBlockLevel2"/>
      </w:pPr>
    </w:p>
    <w:p w:rsidR="004F4054" w:rsidRDefault="004F4054" w:rsidP="004F4054">
      <w:pPr>
        <w:pStyle w:val="LabStepCodeBlockLevel2"/>
      </w:pPr>
      <w:r>
        <w:t>string urlList = Request.QueryString["SPHostUrl"].ToString() + Request.QueryString["ListURLDir"].ToString();</w:t>
      </w:r>
    </w:p>
    <w:p w:rsidR="004F4054" w:rsidRDefault="004F4054" w:rsidP="004F4054">
      <w:pPr>
        <w:pStyle w:val="LabStepCodeBlockLevel2"/>
      </w:pPr>
      <w:r>
        <w:t>string linkList = "&lt;a href='" + urlList + "' target='_blank'&gt;" + urlList + "&lt;/a&gt;";</w:t>
      </w:r>
    </w:p>
    <w:p w:rsidR="004F4054" w:rsidRDefault="004F4054" w:rsidP="004F4054">
      <w:pPr>
        <w:pStyle w:val="LabStepCodeBlockLevel2"/>
      </w:pPr>
      <w:r>
        <w:t>table2.AddRow("[SPHostUrl] + [ListURLDir]", linkList);</w:t>
      </w:r>
    </w:p>
    <w:p w:rsidR="004F4054" w:rsidRDefault="004F4054" w:rsidP="004F4054">
      <w:pPr>
        <w:pStyle w:val="LabStepCodeBlockLevel2"/>
      </w:pPr>
    </w:p>
    <w:p w:rsidR="004F4054" w:rsidRDefault="004F4054" w:rsidP="004F4054">
      <w:pPr>
        <w:pStyle w:val="LabStepCodeBlockLevel2"/>
      </w:pPr>
      <w:r>
        <w:t>string urlItem = Request.QueryString["SPHostUrl"].ToString() + Request.QueryString["ItemURL"].ToString();</w:t>
      </w:r>
    </w:p>
    <w:p w:rsidR="004F4054" w:rsidRDefault="004F4054" w:rsidP="004F4054">
      <w:pPr>
        <w:pStyle w:val="LabStepCodeBlockLevel2"/>
      </w:pPr>
      <w:r>
        <w:t>string linkItem = "&lt;a href='" + urlItem + "' target='_blank'&gt;" + urlItem + "&lt;/a&gt;";</w:t>
      </w:r>
    </w:p>
    <w:p w:rsidR="004F4054" w:rsidRDefault="004F4054" w:rsidP="004F4054">
      <w:pPr>
        <w:pStyle w:val="LabStepCodeBlockLevel2"/>
      </w:pPr>
      <w:r>
        <w:t>table2.AddRow("[SPHostUrl] + [ItemURL]", linkItem);</w:t>
      </w:r>
    </w:p>
    <w:p w:rsidR="004F4054" w:rsidRDefault="004F4054" w:rsidP="004F4054">
      <w:pPr>
        <w:pStyle w:val="LabStepCodeBlockLevel2"/>
      </w:pPr>
    </w:p>
    <w:p w:rsidR="004F4054" w:rsidRDefault="004F4054" w:rsidP="004F4054">
      <w:pPr>
        <w:pStyle w:val="LabStepCodeBlockLevel2"/>
      </w:pPr>
      <w:r>
        <w:t>pageContent.Controls.Add(new LiteralControl("&lt;h3&gt;Links back to host web&lt;/h3&gt;"));</w:t>
      </w:r>
    </w:p>
    <w:p w:rsidR="004F4054" w:rsidRDefault="004F4054" w:rsidP="004F4054">
      <w:pPr>
        <w:pStyle w:val="LabStepCodeBlockLevel2"/>
      </w:pPr>
      <w:r>
        <w:t>pageContent.Controls.Add(new LiteralControl(table2.ToString()));</w:t>
      </w:r>
    </w:p>
    <w:p w:rsidR="004F4054" w:rsidRDefault="004F4054" w:rsidP="00BD068E">
      <w:pPr>
        <w:pStyle w:val="LabStepNumbered"/>
      </w:pPr>
      <w:r>
        <w:t>Next, add a new custom action to the app project that references the project:</w:t>
      </w:r>
    </w:p>
    <w:p w:rsidR="004F4054" w:rsidRDefault="004F4054" w:rsidP="00BD068E">
      <w:pPr>
        <w:pStyle w:val="LabStepNumberedLevel2"/>
      </w:pPr>
      <w:r>
        <w:t xml:space="preserve">Using the </w:t>
      </w:r>
      <w:r w:rsidRPr="00DE7EA0">
        <w:rPr>
          <w:b/>
        </w:rPr>
        <w:t>Solution Explorer</w:t>
      </w:r>
      <w:r>
        <w:t xml:space="preserve"> tool window, right-click the </w:t>
      </w:r>
      <w:proofErr w:type="spellStart"/>
      <w:r w:rsidRPr="00DE7EA0">
        <w:rPr>
          <w:b/>
        </w:rPr>
        <w:t>RemotePages</w:t>
      </w:r>
      <w:proofErr w:type="spellEnd"/>
      <w:r>
        <w:t xml:space="preserve"> project and select </w:t>
      </w:r>
      <w:r w:rsidRPr="00DE7EA0">
        <w:rPr>
          <w:b/>
        </w:rPr>
        <w:t xml:space="preserve">Add </w:t>
      </w:r>
      <w:r w:rsidRPr="00DE7EA0">
        <w:rPr>
          <w:b/>
        </w:rPr>
        <w:sym w:font="Wingdings" w:char="F0E0"/>
      </w:r>
      <w:r w:rsidRPr="00DE7EA0">
        <w:rPr>
          <w:b/>
        </w:rPr>
        <w:t xml:space="preserve"> New Item</w:t>
      </w:r>
      <w:r w:rsidR="007740D5">
        <w:t>:</w:t>
      </w:r>
    </w:p>
    <w:p w:rsidR="007740D5" w:rsidRDefault="007740D5" w:rsidP="007740D5">
      <w:pPr>
        <w:pStyle w:val="LabStepNumberedLevel3"/>
      </w:pPr>
      <w:r>
        <w:t xml:space="preserve">Select the </w:t>
      </w:r>
      <w:r w:rsidRPr="007740D5">
        <w:rPr>
          <w:b/>
        </w:rPr>
        <w:t>Menu Item Custom Action</w:t>
      </w:r>
      <w:r>
        <w:t xml:space="preserve"> template</w:t>
      </w:r>
    </w:p>
    <w:p w:rsidR="001E14BD" w:rsidRDefault="001E14BD" w:rsidP="001E14BD">
      <w:pPr>
        <w:pStyle w:val="LabStepNumberedLevel3"/>
      </w:pPr>
      <w:r w:rsidRPr="00CD5AD9">
        <w:rPr>
          <w:b/>
        </w:rPr>
        <w:t>Name:</w:t>
      </w:r>
      <w:r>
        <w:t xml:space="preserve"> </w:t>
      </w:r>
      <w:proofErr w:type="spellStart"/>
      <w:r>
        <w:t>CustomAction</w:t>
      </w:r>
      <w:proofErr w:type="spellEnd"/>
    </w:p>
    <w:p w:rsidR="001E14BD" w:rsidRDefault="004F4054" w:rsidP="00BD068E">
      <w:pPr>
        <w:pStyle w:val="LabStepNumberedLevel2"/>
      </w:pPr>
      <w:r>
        <w:t xml:space="preserve">In the </w:t>
      </w:r>
      <w:r w:rsidR="001E14BD">
        <w:rPr>
          <w:b/>
        </w:rPr>
        <w:t xml:space="preserve">Create Custom Action for Menu Item </w:t>
      </w:r>
      <w:r>
        <w:t>dialog</w:t>
      </w:r>
      <w:r w:rsidR="001E14BD">
        <w:t xml:space="preserve">, on the </w:t>
      </w:r>
      <w:r w:rsidR="001E14BD" w:rsidRPr="001E14BD">
        <w:rPr>
          <w:b/>
        </w:rPr>
        <w:t>Specify the properties to create custom action for menu item</w:t>
      </w:r>
      <w:r w:rsidR="001E14BD">
        <w:t xml:space="preserve"> page, use the following to complete the dialog and click </w:t>
      </w:r>
      <w:r w:rsidR="001E14BD" w:rsidRPr="001E14BD">
        <w:rPr>
          <w:b/>
        </w:rPr>
        <w:t>Next</w:t>
      </w:r>
      <w:r w:rsidR="001E14BD">
        <w:t>:</w:t>
      </w:r>
    </w:p>
    <w:p w:rsidR="001E14BD" w:rsidRDefault="001E14BD" w:rsidP="001E14BD">
      <w:pPr>
        <w:pStyle w:val="LabStepNumberedLevel3"/>
      </w:pPr>
      <w:r w:rsidRPr="001E14BD">
        <w:rPr>
          <w:b/>
        </w:rPr>
        <w:t>Where do you want to expose the custom action?</w:t>
      </w:r>
      <w:r>
        <w:t xml:space="preserve"> Host Web</w:t>
      </w:r>
    </w:p>
    <w:p w:rsidR="001E14BD" w:rsidRDefault="001E14BD" w:rsidP="001E14BD">
      <w:pPr>
        <w:pStyle w:val="LabStepNumberedLevel3"/>
      </w:pPr>
      <w:r>
        <w:rPr>
          <w:b/>
        </w:rPr>
        <w:t>Where is the custom action scoped to?</w:t>
      </w:r>
      <w:r>
        <w:t xml:space="preserve"> </w:t>
      </w:r>
      <w:proofErr w:type="spellStart"/>
      <w:r>
        <w:t>ListTemplate</w:t>
      </w:r>
      <w:proofErr w:type="spellEnd"/>
    </w:p>
    <w:p w:rsidR="001E14BD" w:rsidRDefault="001E14BD" w:rsidP="001E14BD">
      <w:pPr>
        <w:pStyle w:val="LabStepNumberedLevel3"/>
      </w:pPr>
      <w:r>
        <w:rPr>
          <w:b/>
        </w:rPr>
        <w:t>Which particular item is the custom action scoped to?</w:t>
      </w:r>
      <w:r w:rsidRPr="001E14BD">
        <w:t xml:space="preserve"> Custom List</w:t>
      </w:r>
    </w:p>
    <w:p w:rsidR="001E14BD" w:rsidRDefault="001E14BD" w:rsidP="001E14BD">
      <w:pPr>
        <w:pStyle w:val="LabStepNumberedLevel2"/>
      </w:pPr>
      <w:r>
        <w:t xml:space="preserve">In the </w:t>
      </w:r>
      <w:r>
        <w:rPr>
          <w:b/>
        </w:rPr>
        <w:t xml:space="preserve">Create Custom Action for Menu Item </w:t>
      </w:r>
      <w:r>
        <w:t xml:space="preserve">dialog, on the </w:t>
      </w:r>
      <w:r w:rsidRPr="001E14BD">
        <w:rPr>
          <w:b/>
        </w:rPr>
        <w:t>Specify the properties to create custom action for menu item</w:t>
      </w:r>
      <w:r>
        <w:t xml:space="preserve"> page, use the following to complete the dialog and click </w:t>
      </w:r>
      <w:r>
        <w:rPr>
          <w:b/>
        </w:rPr>
        <w:t>Finish</w:t>
      </w:r>
      <w:r>
        <w:t>:</w:t>
      </w:r>
    </w:p>
    <w:p w:rsidR="001E14BD" w:rsidRDefault="001E14BD" w:rsidP="001E14BD">
      <w:pPr>
        <w:pStyle w:val="LabStepNumberedLevel3"/>
      </w:pPr>
      <w:r w:rsidRPr="001E14BD">
        <w:rPr>
          <w:b/>
        </w:rPr>
        <w:lastRenderedPageBreak/>
        <w:t xml:space="preserve">What is the text on the menu item? </w:t>
      </w:r>
      <w:r>
        <w:t>Custom Action</w:t>
      </w:r>
    </w:p>
    <w:p w:rsidR="001E14BD" w:rsidRPr="001E14BD" w:rsidRDefault="001E14BD" w:rsidP="001E14BD">
      <w:pPr>
        <w:pStyle w:val="LabStepNumberedLevel3"/>
      </w:pPr>
      <w:r>
        <w:rPr>
          <w:b/>
        </w:rPr>
        <w:t>Where does the custom action navigate to</w:t>
      </w:r>
      <w:proofErr w:type="gramStart"/>
      <w:r>
        <w:rPr>
          <w:b/>
        </w:rPr>
        <w:t>?</w:t>
      </w:r>
      <w:r>
        <w:t xml:space="preserve"> ..</w:t>
      </w:r>
      <w:proofErr w:type="gramEnd"/>
      <w:r>
        <w:t>\</w:t>
      </w:r>
      <w:proofErr w:type="spellStart"/>
      <w:r>
        <w:t>RemotePagesWeb</w:t>
      </w:r>
      <w:proofErr w:type="spellEnd"/>
      <w:r>
        <w:t>\Pages\CustomAction.aspx</w:t>
      </w:r>
    </w:p>
    <w:p w:rsidR="00FB038E" w:rsidRDefault="00FB038E" w:rsidP="00BD068E">
      <w:pPr>
        <w:pStyle w:val="LabStepNumberedLevel2"/>
      </w:pPr>
      <w:r>
        <w:t xml:space="preserve">Change the value of the </w:t>
      </w:r>
      <w:r w:rsidRPr="00FB038E">
        <w:rPr>
          <w:b/>
        </w:rPr>
        <w:t>&lt;</w:t>
      </w:r>
      <w:proofErr w:type="spellStart"/>
      <w:r w:rsidRPr="00FB038E">
        <w:rPr>
          <w:b/>
        </w:rPr>
        <w:t>UrlAction</w:t>
      </w:r>
      <w:proofErr w:type="spellEnd"/>
      <w:r w:rsidRPr="00FB038E">
        <w:rPr>
          <w:b/>
        </w:rPr>
        <w:t xml:space="preserve">&gt; </w:t>
      </w:r>
      <w:r>
        <w:t>element to the following:</w:t>
      </w:r>
    </w:p>
    <w:p w:rsidR="00FB038E" w:rsidRDefault="00FB038E" w:rsidP="00FB038E">
      <w:pPr>
        <w:pStyle w:val="LabStepCodeBlockLevel2"/>
      </w:pPr>
      <w:r w:rsidRPr="00FB038E">
        <w:t>~remoteAppUrl/Pages/CustomAction.aspx</w:t>
      </w:r>
    </w:p>
    <w:p w:rsidR="004F4054" w:rsidRDefault="00FB038E" w:rsidP="00FB038E">
      <w:pPr>
        <w:pStyle w:val="LabStepNumberedLevel2"/>
      </w:pPr>
      <w:r>
        <w:t>A</w:t>
      </w:r>
      <w:r w:rsidR="004F4054">
        <w:t xml:space="preserve">dd </w:t>
      </w:r>
      <w:r>
        <w:t xml:space="preserve">the following </w:t>
      </w:r>
      <w:r w:rsidR="004F4054">
        <w:t>query string parameters to the end of the URL</w:t>
      </w:r>
      <w:r>
        <w:t xml:space="preserve"> in the </w:t>
      </w:r>
      <w:r w:rsidRPr="00FB038E">
        <w:rPr>
          <w:b/>
        </w:rPr>
        <w:t>&lt;</w:t>
      </w:r>
      <w:proofErr w:type="spellStart"/>
      <w:r w:rsidRPr="00FB038E">
        <w:rPr>
          <w:b/>
        </w:rPr>
        <w:t>UrlAction</w:t>
      </w:r>
      <w:proofErr w:type="spellEnd"/>
      <w:r>
        <w:rPr>
          <w:b/>
        </w:rPr>
        <w:t>&gt;</w:t>
      </w:r>
      <w:r>
        <w:t xml:space="preserve"> element:</w:t>
      </w:r>
    </w:p>
    <w:p w:rsidR="004F4054" w:rsidRDefault="004F4054" w:rsidP="00FB038E">
      <w:pPr>
        <w:pStyle w:val="LabStepCodeBlockLevel2"/>
      </w:pPr>
      <w:r>
        <w:t>?Source={Source}&amp;amp;ListURLDir={ListUrlDir}&amp;amp;ListID={ListId}&amp;amp;ItemURL={ItemUrl}&amp;amp;ItemID={ItemId}&amp;amp;{StandardTokens}</w:t>
      </w:r>
    </w:p>
    <w:p w:rsidR="004F4054" w:rsidRDefault="004F4054" w:rsidP="00BD068E">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4F4054" w:rsidRDefault="004F4054" w:rsidP="004F4054">
      <w:pPr>
        <w:pStyle w:val="Heading4"/>
      </w:pPr>
      <w:r>
        <w:t>Build and Test the Project</w:t>
      </w:r>
    </w:p>
    <w:p w:rsidR="004F4054" w:rsidRDefault="004F4054" w:rsidP="00FB038E">
      <w:pPr>
        <w:pStyle w:val="LabStepNumbered"/>
      </w:pPr>
      <w:r>
        <w:t>Build and test your application</w:t>
      </w:r>
      <w:r w:rsidRPr="00E728BB">
        <w:t xml:space="preserve"> </w:t>
      </w:r>
      <w:r>
        <w:t xml:space="preserve">by </w:t>
      </w:r>
      <w:r w:rsidRPr="00E728BB">
        <w:t>press</w:t>
      </w:r>
      <w:r>
        <w:t>ing</w:t>
      </w:r>
      <w:r w:rsidRPr="00E728BB">
        <w:t xml:space="preserve"> </w:t>
      </w:r>
      <w:r w:rsidRPr="00BD068E">
        <w:rPr>
          <w:b/>
        </w:rPr>
        <w:t>[F5]</w:t>
      </w:r>
      <w:r w:rsidRPr="00E728BB">
        <w:t xml:space="preserve"> or </w:t>
      </w:r>
      <w:r w:rsidRPr="00BD068E">
        <w:rPr>
          <w:b/>
        </w:rPr>
        <w:t xml:space="preserve">Debug </w:t>
      </w:r>
      <w:r w:rsidRPr="00586B67">
        <w:rPr>
          <w:b/>
        </w:rPr>
        <w:sym w:font="Wingdings" w:char="F0E0"/>
      </w:r>
      <w:r w:rsidRPr="00BD068E">
        <w:rPr>
          <w:b/>
        </w:rPr>
        <w:t xml:space="preserve"> Start Debugging</w:t>
      </w:r>
      <w:r w:rsidRPr="00E728BB">
        <w:t xml:space="preserve">. </w:t>
      </w:r>
    </w:p>
    <w:p w:rsidR="00A06FF1" w:rsidRDefault="00A06FF1" w:rsidP="00A06FF1">
      <w:pPr>
        <w:pStyle w:val="LabStepNumbered"/>
      </w:pPr>
      <w:r>
        <w:t>Once the solution has been deployed, Internet Explorer will launch and navigate to the homepage of the remote web.</w:t>
      </w:r>
    </w:p>
    <w:p w:rsidR="00A06FF1" w:rsidRDefault="00A06FF1" w:rsidP="00A06FF1">
      <w:pPr>
        <w:pStyle w:val="LabStepNumbered"/>
      </w:pPr>
      <w:r>
        <w:t xml:space="preserve">Using the browser navigate to </w:t>
      </w:r>
      <w:hyperlink r:id="rId29" w:history="1">
        <w:r w:rsidRPr="0058298F">
          <w:rPr>
            <w:rStyle w:val="Hyperlink"/>
          </w:rPr>
          <w:t>http://pagesnavui.wingtip.com</w:t>
        </w:r>
      </w:hyperlink>
      <w:r>
        <w:t xml:space="preserve"> and click the </w:t>
      </w:r>
      <w:r w:rsidRPr="00A06FF1">
        <w:rPr>
          <w:b/>
        </w:rPr>
        <w:t>Site Contents</w:t>
      </w:r>
      <w:r>
        <w:t xml:space="preserve"> link in the left-hand navigation.</w:t>
      </w:r>
    </w:p>
    <w:p w:rsidR="004F4054" w:rsidRDefault="004F4054" w:rsidP="00BD068E">
      <w:pPr>
        <w:pStyle w:val="LabStepNumbered"/>
      </w:pPr>
      <w:r>
        <w:t>Create a new SharePoint list based on the custom list template:</w:t>
      </w:r>
    </w:p>
    <w:p w:rsidR="004F4054" w:rsidRDefault="004F4054" w:rsidP="00BD068E">
      <w:pPr>
        <w:pStyle w:val="LabStepNumberedLevel2"/>
      </w:pPr>
      <w:r>
        <w:t xml:space="preserve">Click the </w:t>
      </w:r>
      <w:r w:rsidRPr="00771A71">
        <w:rPr>
          <w:b/>
        </w:rPr>
        <w:t>Add an app</w:t>
      </w:r>
      <w:r>
        <w:t xml:space="preserve"> link.</w:t>
      </w:r>
    </w:p>
    <w:p w:rsidR="004F4054" w:rsidRDefault="004F4054" w:rsidP="00BD068E">
      <w:pPr>
        <w:pStyle w:val="LabStepNumberedLevel2"/>
      </w:pPr>
      <w:r>
        <w:t xml:space="preserve">On the </w:t>
      </w:r>
      <w:r w:rsidRPr="000F1BE9">
        <w:rPr>
          <w:b/>
        </w:rPr>
        <w:t>Site Contents &gt; Your Apps</w:t>
      </w:r>
      <w:r>
        <w:t xml:space="preserve">, click the </w:t>
      </w:r>
      <w:r w:rsidRPr="000F1BE9">
        <w:rPr>
          <w:b/>
        </w:rPr>
        <w:t>Custom List</w:t>
      </w:r>
      <w:r>
        <w:t xml:space="preserve"> template.</w:t>
      </w:r>
    </w:p>
    <w:p w:rsidR="004F4054" w:rsidRDefault="004F4054" w:rsidP="00BD068E">
      <w:pPr>
        <w:pStyle w:val="LabStepNumberedLevel2"/>
      </w:pPr>
      <w:r>
        <w:t xml:space="preserve">Give the list of name of </w:t>
      </w:r>
      <w:r w:rsidRPr="000F1BE9">
        <w:rPr>
          <w:b/>
        </w:rPr>
        <w:t>Testing Pages App</w:t>
      </w:r>
      <w:r>
        <w:t xml:space="preserve"> and click </w:t>
      </w:r>
      <w:r w:rsidRPr="000F1BE9">
        <w:rPr>
          <w:b/>
        </w:rPr>
        <w:t>Create</w:t>
      </w:r>
      <w:r>
        <w:t>.</w:t>
      </w:r>
    </w:p>
    <w:p w:rsidR="004F4054" w:rsidRDefault="004F4054" w:rsidP="00BD068E">
      <w:pPr>
        <w:pStyle w:val="LabStepNumbered"/>
      </w:pPr>
      <w:r>
        <w:t>Add an item to the new list:</w:t>
      </w:r>
    </w:p>
    <w:p w:rsidR="004F4054" w:rsidRDefault="004F4054" w:rsidP="00BD068E">
      <w:pPr>
        <w:pStyle w:val="LabStepNumberedLevel2"/>
      </w:pPr>
      <w:r>
        <w:t xml:space="preserve">From the </w:t>
      </w:r>
      <w:r w:rsidRPr="007740D5">
        <w:rPr>
          <w:b/>
        </w:rPr>
        <w:t>Site Contents</w:t>
      </w:r>
      <w:r>
        <w:t xml:space="preserve"> page, click the </w:t>
      </w:r>
      <w:r w:rsidRPr="007740D5">
        <w:rPr>
          <w:b/>
        </w:rPr>
        <w:t>Testing Pages App</w:t>
      </w:r>
      <w:r>
        <w:t>.</w:t>
      </w:r>
    </w:p>
    <w:p w:rsidR="004F4054" w:rsidRDefault="004F4054" w:rsidP="00BD068E">
      <w:pPr>
        <w:pStyle w:val="LabStepNumberedLevel2"/>
      </w:pPr>
      <w:r>
        <w:t xml:space="preserve">Click the </w:t>
      </w:r>
      <w:r w:rsidRPr="000F1BE9">
        <w:t>new item</w:t>
      </w:r>
      <w:r>
        <w:t xml:space="preserve"> link to create a new item.</w:t>
      </w:r>
    </w:p>
    <w:p w:rsidR="004F4054" w:rsidRDefault="004F4054" w:rsidP="00BD068E">
      <w:pPr>
        <w:pStyle w:val="LabStepNumberedLevel2"/>
      </w:pPr>
      <w:r>
        <w:t xml:space="preserve">Give the new item a </w:t>
      </w:r>
      <w:r w:rsidRPr="00C522A6">
        <w:rPr>
          <w:b/>
        </w:rPr>
        <w:t>Title</w:t>
      </w:r>
      <w:r>
        <w:t xml:space="preserve"> of </w:t>
      </w:r>
      <w:r w:rsidRPr="00C522A6">
        <w:rPr>
          <w:b/>
        </w:rPr>
        <w:t>Test Item</w:t>
      </w:r>
      <w:r>
        <w:t xml:space="preserve"> and click </w:t>
      </w:r>
      <w:r w:rsidRPr="00C522A6">
        <w:rPr>
          <w:b/>
        </w:rPr>
        <w:t>Save</w:t>
      </w:r>
      <w:r>
        <w:t>.</w:t>
      </w:r>
    </w:p>
    <w:p w:rsidR="004F4054" w:rsidRDefault="004F4054" w:rsidP="00BD068E">
      <w:pPr>
        <w:pStyle w:val="LabStepNumbered"/>
      </w:pPr>
      <w:r>
        <w:t>Click the edit control block (ECB) menu (the ‘</w:t>
      </w:r>
      <w:r w:rsidRPr="004276F7">
        <w:rPr>
          <w:b/>
        </w:rPr>
        <w:t>…</w:t>
      </w:r>
      <w:r>
        <w:t xml:space="preserve">’) of item you just created and click </w:t>
      </w:r>
      <w:r w:rsidR="007D2B39">
        <w:rPr>
          <w:b/>
        </w:rPr>
        <w:t>Custom</w:t>
      </w:r>
      <w:r w:rsidR="00510B87">
        <w:rPr>
          <w:b/>
        </w:rPr>
        <w:t xml:space="preserve"> </w:t>
      </w:r>
      <w:r w:rsidR="007D2B39">
        <w:rPr>
          <w:b/>
        </w:rPr>
        <w:t>Action</w:t>
      </w:r>
      <w:r>
        <w:t>:</w:t>
      </w:r>
    </w:p>
    <w:p w:rsidR="004F4054" w:rsidRDefault="004F4054" w:rsidP="004F4054">
      <w:pPr>
        <w:pStyle w:val="LabStepScreenshot"/>
      </w:pPr>
      <w:r>
        <w:rPr>
          <w:noProof/>
        </w:rPr>
        <w:drawing>
          <wp:inline distT="0" distB="0" distL="0" distR="0" wp14:anchorId="6FC3ADEC" wp14:editId="40F431D8">
            <wp:extent cx="4137660" cy="1622122"/>
            <wp:effectExtent l="0" t="0" r="0" b="0"/>
            <wp:docPr id="15" name="Picture 15" descr="C:\Users\ANDREW~1.RIV\AppData\Local\Temp\SNAGHTMLdf21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df2101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0104" cy="1623080"/>
                    </a:xfrm>
                    <a:prstGeom prst="rect">
                      <a:avLst/>
                    </a:prstGeom>
                    <a:noFill/>
                    <a:ln>
                      <a:noFill/>
                    </a:ln>
                  </pic:spPr>
                </pic:pic>
              </a:graphicData>
            </a:graphic>
          </wp:inline>
        </w:drawing>
      </w:r>
    </w:p>
    <w:p w:rsidR="004F4054" w:rsidRDefault="004F4054" w:rsidP="00BD068E">
      <w:pPr>
        <w:pStyle w:val="LabStepNumbered"/>
      </w:pPr>
      <w:r>
        <w:t>Notice the browser will redirect you to the other page.</w:t>
      </w:r>
    </w:p>
    <w:p w:rsidR="004F4054" w:rsidRDefault="004F4054" w:rsidP="00BD068E">
      <w:pPr>
        <w:pStyle w:val="LabStepNumbered"/>
      </w:pPr>
      <w:r>
        <w:t>Close the browser to stop the debugger and go back to Visual Studio.</w:t>
      </w:r>
    </w:p>
    <w:p w:rsidR="004F4054" w:rsidRDefault="004F4054" w:rsidP="004F4054">
      <w:pPr>
        <w:pStyle w:val="Heading4"/>
      </w:pPr>
      <w:r>
        <w:t>Add a Custom Action to the Project that Opens in a Dialog</w:t>
      </w:r>
    </w:p>
    <w:p w:rsidR="004F4054" w:rsidRDefault="004F4054" w:rsidP="00A06FF1">
      <w:pPr>
        <w:pStyle w:val="LabStepNumbered"/>
      </w:pPr>
      <w:r>
        <w:t>Add a new custom action to the app project that references the project:</w:t>
      </w:r>
    </w:p>
    <w:p w:rsidR="007740D5" w:rsidRDefault="007740D5" w:rsidP="007740D5">
      <w:pPr>
        <w:pStyle w:val="LabStepNumberedLevel2"/>
      </w:pPr>
      <w:r>
        <w:t xml:space="preserve">Using the </w:t>
      </w:r>
      <w:r w:rsidRPr="00DE7EA0">
        <w:rPr>
          <w:b/>
        </w:rPr>
        <w:t>Solution Explorer</w:t>
      </w:r>
      <w:r>
        <w:t xml:space="preserve"> tool window, right-click the </w:t>
      </w:r>
      <w:proofErr w:type="spellStart"/>
      <w:r w:rsidRPr="00DE7EA0">
        <w:rPr>
          <w:b/>
        </w:rPr>
        <w:t>RemotePages</w:t>
      </w:r>
      <w:proofErr w:type="spellEnd"/>
      <w:r>
        <w:t xml:space="preserve"> project and select </w:t>
      </w:r>
      <w:r w:rsidRPr="00DE7EA0">
        <w:rPr>
          <w:b/>
        </w:rPr>
        <w:t xml:space="preserve">Add </w:t>
      </w:r>
      <w:r w:rsidRPr="00DE7EA0">
        <w:rPr>
          <w:b/>
        </w:rPr>
        <w:sym w:font="Wingdings" w:char="F0E0"/>
      </w:r>
      <w:r w:rsidRPr="00DE7EA0">
        <w:rPr>
          <w:b/>
        </w:rPr>
        <w:t xml:space="preserve"> New Item</w:t>
      </w:r>
      <w:r>
        <w:t>:</w:t>
      </w:r>
    </w:p>
    <w:p w:rsidR="007740D5" w:rsidRDefault="007740D5" w:rsidP="007740D5">
      <w:pPr>
        <w:pStyle w:val="LabStepNumberedLevel3"/>
      </w:pPr>
      <w:r>
        <w:t xml:space="preserve">Select the </w:t>
      </w:r>
      <w:r w:rsidRPr="007740D5">
        <w:rPr>
          <w:b/>
        </w:rPr>
        <w:t>Menu Item Custom Action</w:t>
      </w:r>
      <w:r>
        <w:t xml:space="preserve"> template</w:t>
      </w:r>
    </w:p>
    <w:p w:rsidR="007740D5" w:rsidRDefault="007740D5" w:rsidP="007740D5">
      <w:pPr>
        <w:pStyle w:val="LabStepNumberedLevel3"/>
      </w:pPr>
      <w:r w:rsidRPr="00CD5AD9">
        <w:rPr>
          <w:b/>
        </w:rPr>
        <w:t>Name:</w:t>
      </w:r>
      <w:r>
        <w:t xml:space="preserve"> </w:t>
      </w:r>
      <w:proofErr w:type="spellStart"/>
      <w:r>
        <w:t>CustomAction</w:t>
      </w:r>
      <w:proofErr w:type="spellEnd"/>
    </w:p>
    <w:p w:rsidR="007740D5" w:rsidRDefault="007740D5" w:rsidP="007740D5">
      <w:pPr>
        <w:pStyle w:val="LabStepNumberedLevel2"/>
      </w:pPr>
      <w:r>
        <w:t xml:space="preserve">In the </w:t>
      </w:r>
      <w:r>
        <w:rPr>
          <w:b/>
        </w:rPr>
        <w:t xml:space="preserve">Create Custom Action for Menu Item </w:t>
      </w:r>
      <w:r>
        <w:t xml:space="preserve">dialog, on the </w:t>
      </w:r>
      <w:r w:rsidRPr="001E14BD">
        <w:rPr>
          <w:b/>
        </w:rPr>
        <w:t>Specify the properties to create custom action for menu item</w:t>
      </w:r>
      <w:r>
        <w:t xml:space="preserve"> page, use the following to complete the dialog and click </w:t>
      </w:r>
      <w:r w:rsidRPr="001E14BD">
        <w:rPr>
          <w:b/>
        </w:rPr>
        <w:t>Next</w:t>
      </w:r>
      <w:r>
        <w:t>:</w:t>
      </w:r>
    </w:p>
    <w:p w:rsidR="007740D5" w:rsidRDefault="007740D5" w:rsidP="007740D5">
      <w:pPr>
        <w:pStyle w:val="LabStepNumberedLevel3"/>
      </w:pPr>
      <w:r w:rsidRPr="001E14BD">
        <w:rPr>
          <w:b/>
        </w:rPr>
        <w:t>Where do you want to expose the custom action?</w:t>
      </w:r>
      <w:r>
        <w:t xml:space="preserve"> Host Web</w:t>
      </w:r>
    </w:p>
    <w:p w:rsidR="007740D5" w:rsidRDefault="007740D5" w:rsidP="007740D5">
      <w:pPr>
        <w:pStyle w:val="LabStepNumberedLevel3"/>
      </w:pPr>
      <w:r>
        <w:rPr>
          <w:b/>
        </w:rPr>
        <w:t>Where is the custom action scoped to?</w:t>
      </w:r>
      <w:r>
        <w:t xml:space="preserve"> </w:t>
      </w:r>
      <w:proofErr w:type="spellStart"/>
      <w:r>
        <w:t>ListTemplate</w:t>
      </w:r>
      <w:proofErr w:type="spellEnd"/>
    </w:p>
    <w:p w:rsidR="007740D5" w:rsidRDefault="007740D5" w:rsidP="007740D5">
      <w:pPr>
        <w:pStyle w:val="LabStepNumberedLevel3"/>
      </w:pPr>
      <w:r>
        <w:rPr>
          <w:b/>
        </w:rPr>
        <w:t>Which particular item is the custom action scoped to?</w:t>
      </w:r>
      <w:r w:rsidRPr="001E14BD">
        <w:t xml:space="preserve"> Custom List</w:t>
      </w:r>
    </w:p>
    <w:p w:rsidR="007740D5" w:rsidRDefault="007740D5" w:rsidP="007740D5">
      <w:pPr>
        <w:pStyle w:val="LabStepNumberedLevel2"/>
      </w:pPr>
      <w:r>
        <w:lastRenderedPageBreak/>
        <w:t xml:space="preserve">In the </w:t>
      </w:r>
      <w:r>
        <w:rPr>
          <w:b/>
        </w:rPr>
        <w:t xml:space="preserve">Create Custom Action for Menu Item </w:t>
      </w:r>
      <w:r>
        <w:t xml:space="preserve">dialog, on the </w:t>
      </w:r>
      <w:r w:rsidRPr="001E14BD">
        <w:rPr>
          <w:b/>
        </w:rPr>
        <w:t>Specify the properties to create custom action for menu item</w:t>
      </w:r>
      <w:r>
        <w:t xml:space="preserve"> page, use the following to complete the dialog and click </w:t>
      </w:r>
      <w:r>
        <w:rPr>
          <w:b/>
        </w:rPr>
        <w:t>Finish</w:t>
      </w:r>
      <w:r>
        <w:t>:</w:t>
      </w:r>
    </w:p>
    <w:p w:rsidR="007740D5" w:rsidRDefault="007740D5" w:rsidP="007740D5">
      <w:pPr>
        <w:pStyle w:val="LabStepNumberedLevel3"/>
      </w:pPr>
      <w:r w:rsidRPr="001E14BD">
        <w:rPr>
          <w:b/>
        </w:rPr>
        <w:t xml:space="preserve">What is the text on the menu item? </w:t>
      </w:r>
      <w:r>
        <w:t>Custom Action Dialog</w:t>
      </w:r>
    </w:p>
    <w:p w:rsidR="007740D5" w:rsidRPr="001E14BD" w:rsidRDefault="007740D5" w:rsidP="007740D5">
      <w:pPr>
        <w:pStyle w:val="LabStepNumberedLevel3"/>
      </w:pPr>
      <w:r>
        <w:rPr>
          <w:b/>
        </w:rPr>
        <w:t>Where does the custom action navigate to</w:t>
      </w:r>
      <w:proofErr w:type="gramStart"/>
      <w:r>
        <w:rPr>
          <w:b/>
        </w:rPr>
        <w:t>?</w:t>
      </w:r>
      <w:r>
        <w:t xml:space="preserve"> ..</w:t>
      </w:r>
      <w:proofErr w:type="gramEnd"/>
      <w:r>
        <w:t>\</w:t>
      </w:r>
      <w:proofErr w:type="spellStart"/>
      <w:r>
        <w:t>RemotePagesWeb</w:t>
      </w:r>
      <w:proofErr w:type="spellEnd"/>
      <w:r>
        <w:t>\Pages\CustomAction.aspx</w:t>
      </w:r>
    </w:p>
    <w:p w:rsidR="007740D5" w:rsidRDefault="007740D5" w:rsidP="007740D5">
      <w:pPr>
        <w:pStyle w:val="LabStepNumberedLevel2"/>
      </w:pPr>
      <w:r>
        <w:t xml:space="preserve">Change the value of the </w:t>
      </w:r>
      <w:r w:rsidRPr="00FB038E">
        <w:rPr>
          <w:b/>
        </w:rPr>
        <w:t>&lt;</w:t>
      </w:r>
      <w:proofErr w:type="spellStart"/>
      <w:r w:rsidRPr="00FB038E">
        <w:rPr>
          <w:b/>
        </w:rPr>
        <w:t>UrlAction</w:t>
      </w:r>
      <w:proofErr w:type="spellEnd"/>
      <w:r w:rsidRPr="00FB038E">
        <w:rPr>
          <w:b/>
        </w:rPr>
        <w:t xml:space="preserve">&gt; </w:t>
      </w:r>
      <w:r>
        <w:t>element to the following:</w:t>
      </w:r>
    </w:p>
    <w:p w:rsidR="007740D5" w:rsidRDefault="007740D5" w:rsidP="007740D5">
      <w:pPr>
        <w:pStyle w:val="LabStepCodeBlockLevel2"/>
      </w:pPr>
      <w:r w:rsidRPr="00FB038E">
        <w:t>~remoteAppUrl/Pages/CustomAction.aspx</w:t>
      </w:r>
    </w:p>
    <w:p w:rsidR="007740D5" w:rsidRDefault="007740D5" w:rsidP="007740D5">
      <w:pPr>
        <w:pStyle w:val="LabStepNumberedLevel2"/>
      </w:pPr>
      <w:r>
        <w:t xml:space="preserve">Add the following query string parameters to the end of the URL in the </w:t>
      </w:r>
      <w:r w:rsidRPr="00FB038E">
        <w:rPr>
          <w:b/>
        </w:rPr>
        <w:t>&lt;</w:t>
      </w:r>
      <w:proofErr w:type="spellStart"/>
      <w:r w:rsidRPr="00FB038E">
        <w:rPr>
          <w:b/>
        </w:rPr>
        <w:t>UrlAction</w:t>
      </w:r>
      <w:proofErr w:type="spellEnd"/>
      <w:r>
        <w:rPr>
          <w:b/>
        </w:rPr>
        <w:t>&gt;</w:t>
      </w:r>
      <w:r>
        <w:t xml:space="preserve"> element:</w:t>
      </w:r>
    </w:p>
    <w:p w:rsidR="007740D5" w:rsidRDefault="007740D5" w:rsidP="007740D5">
      <w:pPr>
        <w:pStyle w:val="LabStepCodeBlockLevel2"/>
      </w:pPr>
      <w:r>
        <w:t>?Source={Source}&amp;amp;ListURLDir={ListUrlDir}&amp;amp;ListID={ListId}&amp;amp;ItemURL={ItemUrl}&amp;amp;ItemID={ItemId}&amp;amp;{StandardTokens}</w:t>
      </w:r>
    </w:p>
    <w:p w:rsidR="007740D5" w:rsidRDefault="007740D5" w:rsidP="00BD068E">
      <w:pPr>
        <w:pStyle w:val="LabStepNumberedLevel2"/>
      </w:pPr>
      <w:r>
        <w:t xml:space="preserve">Add the following attributes to the </w:t>
      </w:r>
      <w:r w:rsidRPr="007740D5">
        <w:rPr>
          <w:b/>
        </w:rPr>
        <w:t>&lt;</w:t>
      </w:r>
      <w:proofErr w:type="spellStart"/>
      <w:r w:rsidRPr="007740D5">
        <w:rPr>
          <w:b/>
        </w:rPr>
        <w:t>CustomAction</w:t>
      </w:r>
      <w:proofErr w:type="spellEnd"/>
      <w:r w:rsidRPr="007740D5">
        <w:rPr>
          <w:b/>
        </w:rPr>
        <w:t>&gt;</w:t>
      </w:r>
      <w:r>
        <w:t xml:space="preserve"> element:</w:t>
      </w:r>
    </w:p>
    <w:p w:rsidR="007740D5" w:rsidRDefault="007740D5" w:rsidP="007740D5">
      <w:pPr>
        <w:pStyle w:val="LabStepCodeBlockLevel2"/>
      </w:pPr>
      <w:r>
        <w:t>HostWebDialog="TRUE"</w:t>
      </w:r>
    </w:p>
    <w:p w:rsidR="007740D5" w:rsidRDefault="007740D5" w:rsidP="007740D5">
      <w:pPr>
        <w:pStyle w:val="LabStepCodeBlockLevel2"/>
      </w:pPr>
      <w:r>
        <w:t>HostWebDialogWidth="600"</w:t>
      </w:r>
    </w:p>
    <w:p w:rsidR="007740D5" w:rsidRDefault="007740D5" w:rsidP="007740D5">
      <w:pPr>
        <w:pStyle w:val="LabStepCodeBlockLevel2"/>
      </w:pPr>
      <w:r>
        <w:t>HostWebDialogHeight="400"</w:t>
      </w:r>
    </w:p>
    <w:p w:rsidR="004F4054" w:rsidRDefault="004F4054" w:rsidP="00BD068E">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4F4054" w:rsidRDefault="004F4054" w:rsidP="004F4054">
      <w:pPr>
        <w:pStyle w:val="Heading4"/>
      </w:pPr>
      <w:r>
        <w:t>Build and Test the Project</w:t>
      </w:r>
    </w:p>
    <w:p w:rsidR="004F4054" w:rsidRDefault="004F4054" w:rsidP="007740D5">
      <w:pPr>
        <w:pStyle w:val="LabStepNumbered"/>
      </w:pPr>
      <w:r>
        <w:t>Build and test your application</w:t>
      </w:r>
      <w:r w:rsidRPr="00E728BB">
        <w:t xml:space="preserve"> </w:t>
      </w:r>
      <w:r>
        <w:t xml:space="preserve">by </w:t>
      </w:r>
      <w:r w:rsidRPr="00E728BB">
        <w:t>press</w:t>
      </w:r>
      <w:r>
        <w:t>ing</w:t>
      </w:r>
      <w:r w:rsidRPr="00E728BB">
        <w:t xml:space="preserve"> </w:t>
      </w:r>
      <w:r w:rsidRPr="00C55E14">
        <w:rPr>
          <w:b/>
        </w:rPr>
        <w:t>[F5]</w:t>
      </w:r>
      <w:r w:rsidRPr="00E728BB">
        <w:t xml:space="preserve"> or </w:t>
      </w:r>
      <w:r w:rsidRPr="00C55E14">
        <w:rPr>
          <w:b/>
        </w:rPr>
        <w:t xml:space="preserve">Debug </w:t>
      </w:r>
      <w:r w:rsidRPr="00586B67">
        <w:rPr>
          <w:b/>
        </w:rPr>
        <w:sym w:font="Wingdings" w:char="F0E0"/>
      </w:r>
      <w:r w:rsidRPr="00C55E14">
        <w:rPr>
          <w:b/>
        </w:rPr>
        <w:t xml:space="preserve"> Start Debugging</w:t>
      </w:r>
      <w:r w:rsidRPr="00E728BB">
        <w:t xml:space="preserve">. </w:t>
      </w:r>
    </w:p>
    <w:p w:rsidR="00C522A6" w:rsidRDefault="00C522A6" w:rsidP="00C522A6">
      <w:pPr>
        <w:pStyle w:val="LabStepNumbered"/>
      </w:pPr>
      <w:r>
        <w:t>Once the solution has been deployed, Internet Explorer will launch and navigate to the homepage of the remote web.</w:t>
      </w:r>
    </w:p>
    <w:p w:rsidR="00C522A6" w:rsidRDefault="00C522A6" w:rsidP="00C522A6">
      <w:pPr>
        <w:pStyle w:val="LabStepNumbered"/>
      </w:pPr>
      <w:r>
        <w:t xml:space="preserve">Using the browser navigate to </w:t>
      </w:r>
      <w:hyperlink r:id="rId31" w:history="1">
        <w:r w:rsidRPr="0058298F">
          <w:rPr>
            <w:rStyle w:val="Hyperlink"/>
          </w:rPr>
          <w:t>http://pagesnavui.wingtip.com</w:t>
        </w:r>
      </w:hyperlink>
      <w:r>
        <w:t xml:space="preserve"> and click the </w:t>
      </w:r>
      <w:r w:rsidRPr="00A06FF1">
        <w:rPr>
          <w:b/>
        </w:rPr>
        <w:t>Site Contents</w:t>
      </w:r>
      <w:r>
        <w:t xml:space="preserve"> link in the left-hand navigation.</w:t>
      </w:r>
    </w:p>
    <w:p w:rsidR="00C522A6" w:rsidRDefault="00C522A6" w:rsidP="00C522A6">
      <w:pPr>
        <w:pStyle w:val="LabStepNumbered"/>
      </w:pPr>
      <w:r>
        <w:t xml:space="preserve">Click the </w:t>
      </w:r>
      <w:r w:rsidRPr="00C522A6">
        <w:rPr>
          <w:b/>
        </w:rPr>
        <w:t>Testing Pages App</w:t>
      </w:r>
      <w:r>
        <w:t xml:space="preserve"> link in the left-hand navigation</w:t>
      </w:r>
    </w:p>
    <w:p w:rsidR="00C522A6" w:rsidRDefault="00C522A6" w:rsidP="00C522A6">
      <w:pPr>
        <w:pStyle w:val="LabStepNumbered"/>
      </w:pPr>
      <w:r>
        <w:t>Click the edit control block (ECB) menu (the ‘</w:t>
      </w:r>
      <w:r w:rsidRPr="004276F7">
        <w:rPr>
          <w:b/>
        </w:rPr>
        <w:t>…</w:t>
      </w:r>
      <w:r>
        <w:t xml:space="preserve">’) of item you created previously and click </w:t>
      </w:r>
      <w:r>
        <w:rPr>
          <w:b/>
        </w:rPr>
        <w:t>Custom Action Dialog</w:t>
      </w:r>
      <w:r>
        <w:t>:</w:t>
      </w:r>
    </w:p>
    <w:p w:rsidR="004F4054" w:rsidRDefault="004F4054" w:rsidP="00C55E14">
      <w:pPr>
        <w:pStyle w:val="LabStepNumbered"/>
      </w:pPr>
      <w:r>
        <w:t>Notice the browser will open the page from the remote site in a dialog window:</w:t>
      </w:r>
    </w:p>
    <w:p w:rsidR="004F4054" w:rsidRDefault="004F4054" w:rsidP="004F4054">
      <w:pPr>
        <w:pStyle w:val="LabStepScreenshot"/>
      </w:pPr>
      <w:r>
        <w:rPr>
          <w:noProof/>
        </w:rPr>
        <w:drawing>
          <wp:inline distT="0" distB="0" distL="0" distR="0" wp14:anchorId="7328EFBA" wp14:editId="04819E9F">
            <wp:extent cx="5097780" cy="2381708"/>
            <wp:effectExtent l="0" t="0" r="7620" b="0"/>
            <wp:docPr id="16" name="Picture 16" descr="C:\Users\ANDREW~1.RIV\AppData\Local\Temp\SNAGHTMLdf3b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df3b8d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3943" cy="2384588"/>
                    </a:xfrm>
                    <a:prstGeom prst="rect">
                      <a:avLst/>
                    </a:prstGeom>
                    <a:noFill/>
                    <a:ln>
                      <a:noFill/>
                    </a:ln>
                  </pic:spPr>
                </pic:pic>
              </a:graphicData>
            </a:graphic>
          </wp:inline>
        </w:drawing>
      </w:r>
    </w:p>
    <w:p w:rsidR="004F4054" w:rsidRDefault="004F4054" w:rsidP="00C55E14">
      <w:pPr>
        <w:pStyle w:val="LabStepNumbered"/>
      </w:pPr>
      <w:r>
        <w:t>Close the browser to stop the debugger.</w:t>
      </w:r>
    </w:p>
    <w:p w:rsidR="00316198" w:rsidRPr="00713E79" w:rsidRDefault="004F4054" w:rsidP="00713E79">
      <w:pPr>
        <w:rPr>
          <w:rStyle w:val="Strong"/>
          <w:b w:val="0"/>
          <w:bCs w:val="0"/>
        </w:rPr>
      </w:pPr>
      <w:r>
        <w:t>In this exercise you created a few navigation comp</w:t>
      </w:r>
      <w:r w:rsidR="00C55E14">
        <w:t>onents to see how things worked.</w:t>
      </w:r>
    </w:p>
    <w:sectPr w:rsidR="00316198" w:rsidRPr="00713E79" w:rsidSect="00BD760F">
      <w:headerReference w:type="even" r:id="rId33"/>
      <w:headerReference w:type="default" r:id="rId34"/>
      <w:footerReference w:type="even" r:id="rId35"/>
      <w:footerReference w:type="default" r:id="rId36"/>
      <w:headerReference w:type="first" r:id="rId37"/>
      <w:footerReference w:type="first" r:id="rId38"/>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DFB" w:rsidRDefault="00B71DFB" w:rsidP="002754DA">
      <w:pPr>
        <w:spacing w:before="0" w:after="0"/>
      </w:pPr>
      <w:r>
        <w:separator/>
      </w:r>
    </w:p>
  </w:endnote>
  <w:endnote w:type="continuationSeparator" w:id="0">
    <w:p w:rsidR="00B71DFB" w:rsidRDefault="00B71DF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DFB" w:rsidRDefault="00B71DFB" w:rsidP="002754DA">
      <w:pPr>
        <w:spacing w:before="0" w:after="0"/>
      </w:pPr>
      <w:r>
        <w:separator/>
      </w:r>
    </w:p>
  </w:footnote>
  <w:footnote w:type="continuationSeparator" w:id="0">
    <w:p w:rsidR="00B71DFB" w:rsidRDefault="00B71DF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849" w:rsidRDefault="00713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6">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7"/>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54"/>
    <w:rsid w:val="00002196"/>
    <w:rsid w:val="00012AC2"/>
    <w:rsid w:val="000237DD"/>
    <w:rsid w:val="00024303"/>
    <w:rsid w:val="000243F6"/>
    <w:rsid w:val="000267E9"/>
    <w:rsid w:val="00030FBC"/>
    <w:rsid w:val="00051385"/>
    <w:rsid w:val="000543B3"/>
    <w:rsid w:val="00063B7E"/>
    <w:rsid w:val="00065A75"/>
    <w:rsid w:val="000671A9"/>
    <w:rsid w:val="00075BE6"/>
    <w:rsid w:val="00082C8E"/>
    <w:rsid w:val="00086439"/>
    <w:rsid w:val="0009020D"/>
    <w:rsid w:val="00090A5A"/>
    <w:rsid w:val="000922A9"/>
    <w:rsid w:val="000A019A"/>
    <w:rsid w:val="000A0A3E"/>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1EC5"/>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14BD"/>
    <w:rsid w:val="001E2DF2"/>
    <w:rsid w:val="001E5FC6"/>
    <w:rsid w:val="001E6C86"/>
    <w:rsid w:val="001E73CB"/>
    <w:rsid w:val="001F77DA"/>
    <w:rsid w:val="00207F56"/>
    <w:rsid w:val="0021154E"/>
    <w:rsid w:val="00216298"/>
    <w:rsid w:val="002167AD"/>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A1500"/>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3332F"/>
    <w:rsid w:val="00347559"/>
    <w:rsid w:val="0035550E"/>
    <w:rsid w:val="003560BC"/>
    <w:rsid w:val="00361340"/>
    <w:rsid w:val="00364378"/>
    <w:rsid w:val="00367C9B"/>
    <w:rsid w:val="00371932"/>
    <w:rsid w:val="00373A63"/>
    <w:rsid w:val="003775F8"/>
    <w:rsid w:val="00382386"/>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4F96"/>
    <w:rsid w:val="0046679B"/>
    <w:rsid w:val="004737CD"/>
    <w:rsid w:val="00474799"/>
    <w:rsid w:val="00481358"/>
    <w:rsid w:val="00482B10"/>
    <w:rsid w:val="004838B2"/>
    <w:rsid w:val="00484260"/>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4054"/>
    <w:rsid w:val="004F54BD"/>
    <w:rsid w:val="00504620"/>
    <w:rsid w:val="0050658A"/>
    <w:rsid w:val="0050746C"/>
    <w:rsid w:val="005106D7"/>
    <w:rsid w:val="00510B87"/>
    <w:rsid w:val="00513EAD"/>
    <w:rsid w:val="0051400B"/>
    <w:rsid w:val="00515C63"/>
    <w:rsid w:val="0053493F"/>
    <w:rsid w:val="00536A2B"/>
    <w:rsid w:val="00536EA7"/>
    <w:rsid w:val="00537866"/>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583"/>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97572"/>
    <w:rsid w:val="006A020F"/>
    <w:rsid w:val="006A105B"/>
    <w:rsid w:val="006A2A50"/>
    <w:rsid w:val="006B07C3"/>
    <w:rsid w:val="006B25FA"/>
    <w:rsid w:val="006B6F43"/>
    <w:rsid w:val="006C0157"/>
    <w:rsid w:val="006C3796"/>
    <w:rsid w:val="006C4B76"/>
    <w:rsid w:val="006C5C78"/>
    <w:rsid w:val="006D1BB7"/>
    <w:rsid w:val="006D5081"/>
    <w:rsid w:val="006E3BD3"/>
    <w:rsid w:val="006E5188"/>
    <w:rsid w:val="006F0F27"/>
    <w:rsid w:val="006F13F6"/>
    <w:rsid w:val="006F64F9"/>
    <w:rsid w:val="0070089C"/>
    <w:rsid w:val="00711C05"/>
    <w:rsid w:val="00713849"/>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40D5"/>
    <w:rsid w:val="00775A11"/>
    <w:rsid w:val="0078763B"/>
    <w:rsid w:val="007A2E8C"/>
    <w:rsid w:val="007A3111"/>
    <w:rsid w:val="007A3D0E"/>
    <w:rsid w:val="007A6FDB"/>
    <w:rsid w:val="007A7B3A"/>
    <w:rsid w:val="007B63AE"/>
    <w:rsid w:val="007B648F"/>
    <w:rsid w:val="007C5EF6"/>
    <w:rsid w:val="007C731A"/>
    <w:rsid w:val="007D2B39"/>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7318"/>
    <w:rsid w:val="008B697B"/>
    <w:rsid w:val="008C17EA"/>
    <w:rsid w:val="008C1C05"/>
    <w:rsid w:val="008C4A8C"/>
    <w:rsid w:val="008C564C"/>
    <w:rsid w:val="008D054E"/>
    <w:rsid w:val="008D0899"/>
    <w:rsid w:val="008D261C"/>
    <w:rsid w:val="008D30B0"/>
    <w:rsid w:val="008D6EDA"/>
    <w:rsid w:val="008D7F27"/>
    <w:rsid w:val="008E1CE8"/>
    <w:rsid w:val="008E3F36"/>
    <w:rsid w:val="00902F51"/>
    <w:rsid w:val="00903B98"/>
    <w:rsid w:val="0090725E"/>
    <w:rsid w:val="0091162F"/>
    <w:rsid w:val="00915A59"/>
    <w:rsid w:val="0091656E"/>
    <w:rsid w:val="00925E86"/>
    <w:rsid w:val="0092706D"/>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AD2"/>
    <w:rsid w:val="009F7F64"/>
    <w:rsid w:val="00A05346"/>
    <w:rsid w:val="00A05D85"/>
    <w:rsid w:val="00A06FF1"/>
    <w:rsid w:val="00A070BA"/>
    <w:rsid w:val="00A10074"/>
    <w:rsid w:val="00A10BF8"/>
    <w:rsid w:val="00A128A7"/>
    <w:rsid w:val="00A136DF"/>
    <w:rsid w:val="00A15C8C"/>
    <w:rsid w:val="00A15E85"/>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2F2A"/>
    <w:rsid w:val="00AB4BD9"/>
    <w:rsid w:val="00AC0BF6"/>
    <w:rsid w:val="00AC535D"/>
    <w:rsid w:val="00AD3847"/>
    <w:rsid w:val="00AE16EB"/>
    <w:rsid w:val="00AF424C"/>
    <w:rsid w:val="00AF4F9B"/>
    <w:rsid w:val="00B04598"/>
    <w:rsid w:val="00B04679"/>
    <w:rsid w:val="00B05068"/>
    <w:rsid w:val="00B11579"/>
    <w:rsid w:val="00B267B7"/>
    <w:rsid w:val="00B410F6"/>
    <w:rsid w:val="00B56241"/>
    <w:rsid w:val="00B56C9C"/>
    <w:rsid w:val="00B57970"/>
    <w:rsid w:val="00B60011"/>
    <w:rsid w:val="00B71DFB"/>
    <w:rsid w:val="00B74E1A"/>
    <w:rsid w:val="00B7645C"/>
    <w:rsid w:val="00B769DE"/>
    <w:rsid w:val="00B80925"/>
    <w:rsid w:val="00B815CE"/>
    <w:rsid w:val="00B838CD"/>
    <w:rsid w:val="00B84304"/>
    <w:rsid w:val="00B951E0"/>
    <w:rsid w:val="00B95758"/>
    <w:rsid w:val="00BA06CB"/>
    <w:rsid w:val="00BA1292"/>
    <w:rsid w:val="00BA332D"/>
    <w:rsid w:val="00BB42DB"/>
    <w:rsid w:val="00BC1206"/>
    <w:rsid w:val="00BC120F"/>
    <w:rsid w:val="00BC22EE"/>
    <w:rsid w:val="00BC2C68"/>
    <w:rsid w:val="00BC3FCA"/>
    <w:rsid w:val="00BD068E"/>
    <w:rsid w:val="00BD1EA3"/>
    <w:rsid w:val="00BD760F"/>
    <w:rsid w:val="00BE20E7"/>
    <w:rsid w:val="00BE5EE7"/>
    <w:rsid w:val="00BF3349"/>
    <w:rsid w:val="00BF4AAD"/>
    <w:rsid w:val="00C1089B"/>
    <w:rsid w:val="00C171CF"/>
    <w:rsid w:val="00C30E56"/>
    <w:rsid w:val="00C3211E"/>
    <w:rsid w:val="00C33D09"/>
    <w:rsid w:val="00C34D0A"/>
    <w:rsid w:val="00C372D0"/>
    <w:rsid w:val="00C37A3E"/>
    <w:rsid w:val="00C44632"/>
    <w:rsid w:val="00C50028"/>
    <w:rsid w:val="00C522A6"/>
    <w:rsid w:val="00C53882"/>
    <w:rsid w:val="00C55E14"/>
    <w:rsid w:val="00C62D6E"/>
    <w:rsid w:val="00C642C3"/>
    <w:rsid w:val="00C66124"/>
    <w:rsid w:val="00C66309"/>
    <w:rsid w:val="00C67699"/>
    <w:rsid w:val="00C70683"/>
    <w:rsid w:val="00C80B2F"/>
    <w:rsid w:val="00C81CBC"/>
    <w:rsid w:val="00C847ED"/>
    <w:rsid w:val="00C9096A"/>
    <w:rsid w:val="00C92678"/>
    <w:rsid w:val="00C93E0C"/>
    <w:rsid w:val="00C952EC"/>
    <w:rsid w:val="00C97674"/>
    <w:rsid w:val="00CB7A9C"/>
    <w:rsid w:val="00CB7CC1"/>
    <w:rsid w:val="00CD0AD0"/>
    <w:rsid w:val="00CD10A1"/>
    <w:rsid w:val="00CD3699"/>
    <w:rsid w:val="00CE155F"/>
    <w:rsid w:val="00CE35E5"/>
    <w:rsid w:val="00CE73A5"/>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471EE"/>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97A4A"/>
    <w:rsid w:val="00DA442B"/>
    <w:rsid w:val="00DA6D71"/>
    <w:rsid w:val="00DC223D"/>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A5432"/>
    <w:rsid w:val="00EB0E93"/>
    <w:rsid w:val="00EC02AD"/>
    <w:rsid w:val="00EC15A4"/>
    <w:rsid w:val="00ED1A11"/>
    <w:rsid w:val="00ED1EBB"/>
    <w:rsid w:val="00EE049F"/>
    <w:rsid w:val="00EE7A35"/>
    <w:rsid w:val="00EF0B37"/>
    <w:rsid w:val="00EF3D14"/>
    <w:rsid w:val="00F01A46"/>
    <w:rsid w:val="00F042F5"/>
    <w:rsid w:val="00F10C41"/>
    <w:rsid w:val="00F218A1"/>
    <w:rsid w:val="00F21A30"/>
    <w:rsid w:val="00F22325"/>
    <w:rsid w:val="00F22470"/>
    <w:rsid w:val="00F276BD"/>
    <w:rsid w:val="00F325C3"/>
    <w:rsid w:val="00F33CA2"/>
    <w:rsid w:val="00F34FD2"/>
    <w:rsid w:val="00F40596"/>
    <w:rsid w:val="00F43BFB"/>
    <w:rsid w:val="00F50640"/>
    <w:rsid w:val="00F5138E"/>
    <w:rsid w:val="00F577F9"/>
    <w:rsid w:val="00F62F1C"/>
    <w:rsid w:val="00F64CF9"/>
    <w:rsid w:val="00F72607"/>
    <w:rsid w:val="00F76E85"/>
    <w:rsid w:val="00F81057"/>
    <w:rsid w:val="00F8243C"/>
    <w:rsid w:val="00F84B8D"/>
    <w:rsid w:val="00F86CCD"/>
    <w:rsid w:val="00F938D8"/>
    <w:rsid w:val="00F938DC"/>
    <w:rsid w:val="00F948BF"/>
    <w:rsid w:val="00FA1794"/>
    <w:rsid w:val="00FA3EB4"/>
    <w:rsid w:val="00FA5E15"/>
    <w:rsid w:val="00FB038E"/>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46CA4-9264-44CD-91B9-AA7F59DD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05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5002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qFormat/>
    <w:rsid w:val="00C50028"/>
    <w:rPr>
      <w:b/>
      <w:bCs/>
      <w:smallCaps/>
      <w:spacing w:val="5"/>
      <w:sz w:val="48"/>
    </w:rPr>
  </w:style>
  <w:style w:type="paragraph" w:styleId="Title">
    <w:name w:val="Title"/>
    <w:basedOn w:val="Normal"/>
    <w:next w:val="Normal"/>
    <w:link w:val="TitleChar"/>
    <w:uiPriority w:val="10"/>
    <w:unhideWhenUsed/>
    <w:qFormat/>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50028"/>
    <w:pPr>
      <w:spacing w:after="0" w:line="240" w:lineRule="auto"/>
    </w:pPr>
    <w:rPr>
      <w:rFonts w:eastAsiaTheme="minorEastAsia"/>
    </w:rPr>
  </w:style>
  <w:style w:type="character" w:customStyle="1" w:styleId="NoSpacingChar">
    <w:name w:val="No Spacing Char"/>
    <w:basedOn w:val="DefaultParagraphFont"/>
    <w:link w:val="NoSpacing"/>
    <w:uiPriority w:val="1"/>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qFormat/>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nhideWhenUsed/>
    <w:qFormat/>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uiPriority w:val="1"/>
    <w:qFormat/>
    <w:rsid w:val="00C50028"/>
    <w:rPr>
      <w:rFonts w:ascii="Arial" w:hAnsi="Arial"/>
      <w:b/>
      <w:sz w:val="18"/>
    </w:rPr>
  </w:style>
  <w:style w:type="paragraph" w:customStyle="1" w:styleId="LabStepNumbered">
    <w:name w:val="Lab Step Numbered"/>
    <w:link w:val="LabStepNumberedChar"/>
    <w:qFormat/>
    <w:rsid w:val="00C50028"/>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qFormat/>
    <w:rsid w:val="00C50028"/>
    <w:pPr>
      <w:numPr>
        <w:numId w:val="0"/>
      </w:numPr>
      <w:spacing w:before="40"/>
      <w:ind w:left="720"/>
    </w:pPr>
  </w:style>
  <w:style w:type="character" w:customStyle="1" w:styleId="LabStepScreenshotFrame">
    <w:name w:val="Lab Step Screenshot Frame"/>
    <w:basedOn w:val="DefaultParagraphFont"/>
    <w:uiPriority w:val="1"/>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50028"/>
    <w:rPr>
      <w:rFonts w:ascii="Arial" w:hAnsi="Arial"/>
      <w:b/>
      <w:iCs/>
      <w:sz w:val="16"/>
    </w:rPr>
  </w:style>
  <w:style w:type="character" w:customStyle="1" w:styleId="InlindeCode">
    <w:name w:val="InlindeCode"/>
    <w:basedOn w:val="DefaultParagraphFont"/>
    <w:uiPriority w:val="1"/>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50028"/>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2"/>
    <w:qFormat/>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50028"/>
    <w:pPr>
      <w:spacing w:before="240"/>
      <w:ind w:left="720" w:right="720"/>
    </w:pPr>
    <w:rPr>
      <w:color w:val="1C1C1C"/>
    </w:rPr>
  </w:style>
  <w:style w:type="paragraph" w:customStyle="1" w:styleId="SlidesNotes">
    <w:name w:val="Slides Notes"/>
    <w:basedOn w:val="Normal"/>
    <w:qFormat/>
    <w:rsid w:val="00C50028"/>
    <w:pPr>
      <w:spacing w:before="240"/>
    </w:pPr>
  </w:style>
  <w:style w:type="paragraph" w:customStyle="1" w:styleId="LegalHeader">
    <w:name w:val="Legal Header"/>
    <w:basedOn w:val="Normal"/>
    <w:qFormat/>
    <w:rsid w:val="00C50028"/>
    <w:pPr>
      <w:spacing w:before="600"/>
    </w:pPr>
    <w:rPr>
      <w:b/>
      <w:color w:val="auto"/>
      <w:u w:val="single"/>
    </w:rPr>
  </w:style>
  <w:style w:type="paragraph" w:customStyle="1" w:styleId="LegalBody">
    <w:name w:val="Legal Body"/>
    <w:basedOn w:val="Normal"/>
    <w:qFormat/>
    <w:rsid w:val="00C50028"/>
    <w:rPr>
      <w:sz w:val="18"/>
    </w:rPr>
  </w:style>
  <w:style w:type="paragraph" w:customStyle="1" w:styleId="CourseInfo">
    <w:name w:val="Course Info"/>
    <w:basedOn w:val="Normal"/>
    <w:qFormat/>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qFormat/>
    <w:rsid w:val="00C50028"/>
    <w:pPr>
      <w:numPr>
        <w:numId w:val="0"/>
      </w:numPr>
      <w:ind w:left="757" w:hanging="360"/>
    </w:pPr>
    <w:rPr>
      <w:b/>
    </w:rPr>
  </w:style>
  <w:style w:type="character" w:customStyle="1" w:styleId="strongChar">
    <w:name w:val="strong Char"/>
    <w:basedOn w:val="LabStepNumberedChar"/>
    <w:link w:val="Strong1"/>
    <w:rsid w:val="00C50028"/>
    <w:rPr>
      <w:rFonts w:ascii="Arial" w:hAnsi="Arial"/>
      <w:b/>
      <w:color w:val="262626" w:themeColor="text1" w:themeTint="D9"/>
      <w:sz w:val="18"/>
    </w:rPr>
  </w:style>
  <w:style w:type="paragraph" w:customStyle="1" w:styleId="CourseCode">
    <w:name w:val="Course Code"/>
    <w:basedOn w:val="Normal"/>
    <w:qFormat/>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qFormat/>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50028"/>
    <w:pPr>
      <w:jc w:val="center"/>
    </w:pPr>
  </w:style>
  <w:style w:type="paragraph" w:customStyle="1" w:styleId="TopicsCoveredItem">
    <w:name w:val="Topics Covered Item"/>
    <w:basedOn w:val="Normal"/>
    <w:qFormat/>
    <w:rsid w:val="00C50028"/>
    <w:pPr>
      <w:numPr>
        <w:numId w:val="6"/>
      </w:numPr>
      <w:spacing w:before="0" w:after="0"/>
      <w:contextualSpacing/>
    </w:pPr>
  </w:style>
  <w:style w:type="paragraph" w:customStyle="1" w:styleId="ModuleIntroHeader">
    <w:name w:val="Module Intro Header"/>
    <w:basedOn w:val="Normal"/>
    <w:qFormat/>
    <w:rsid w:val="00C50028"/>
    <w:pPr>
      <w:pBdr>
        <w:bottom w:val="single" w:sz="8" w:space="1" w:color="auto"/>
      </w:pBdr>
      <w:spacing w:before="360"/>
      <w:ind w:left="288"/>
    </w:pPr>
    <w:rPr>
      <w:b/>
      <w:sz w:val="24"/>
    </w:rPr>
  </w:style>
  <w:style w:type="paragraph" w:customStyle="1" w:styleId="ModuleAgendaItem">
    <w:name w:val="Module Agenda Item"/>
    <w:basedOn w:val="Normal"/>
    <w:qFormat/>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qFormat/>
    <w:rsid w:val="004F4054"/>
    <w:pPr>
      <w:spacing w:before="0" w:after="200" w:line="276" w:lineRule="auto"/>
    </w:pPr>
    <w:rPr>
      <w:b/>
    </w:rPr>
  </w:style>
  <w:style w:type="paragraph" w:customStyle="1" w:styleId="LabStepLevel2Numbered">
    <w:name w:val="Lab Step Level 2 Numbered"/>
    <w:basedOn w:val="LabStepNumbered"/>
    <w:qFormat/>
    <w:rsid w:val="004F4054"/>
    <w:pPr>
      <w:numPr>
        <w:numId w:val="0"/>
      </w:numPr>
      <w:tabs>
        <w:tab w:val="num" w:pos="1440"/>
      </w:tabs>
      <w:ind w:left="1440" w:hanging="320"/>
    </w:pPr>
    <w:rPr>
      <w:sz w:val="16"/>
    </w:rPr>
  </w:style>
  <w:style w:type="paragraph" w:customStyle="1" w:styleId="LabExerciseText">
    <w:name w:val="Lab Exercise Text"/>
    <w:basedOn w:val="Normal"/>
    <w:qFormat/>
    <w:rsid w:val="004F405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4F405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4F4054"/>
    <w:rPr>
      <w:b/>
    </w:rPr>
  </w:style>
  <w:style w:type="paragraph" w:customStyle="1" w:styleId="LabStepTableParagraph">
    <w:name w:val="Lab Step Table Paragraph"/>
    <w:basedOn w:val="LabStepNumbered"/>
    <w:qFormat/>
    <w:rsid w:val="004F4054"/>
    <w:pPr>
      <w:numPr>
        <w:numId w:val="0"/>
      </w:numPr>
    </w:pPr>
    <w:rPr>
      <w:sz w:val="20"/>
    </w:rPr>
  </w:style>
  <w:style w:type="paragraph" w:customStyle="1" w:styleId="LabExerciseItem">
    <w:name w:val="Lab Exercise Item"/>
    <w:basedOn w:val="Normal"/>
    <w:next w:val="Normal"/>
    <w:qFormat/>
    <w:rsid w:val="004F4054"/>
    <w:pPr>
      <w:spacing w:before="0" w:after="0"/>
      <w:ind w:left="360" w:hanging="360"/>
    </w:pPr>
  </w:style>
  <w:style w:type="character" w:styleId="FollowedHyperlink">
    <w:name w:val="FollowedHyperlink"/>
    <w:basedOn w:val="DefaultParagraphFont"/>
    <w:uiPriority w:val="99"/>
    <w:semiHidden/>
    <w:unhideWhenUsed/>
    <w:rsid w:val="004F4054"/>
    <w:rPr>
      <w:color w:val="800080" w:themeColor="followedHyperlink"/>
      <w:u w:val="single"/>
    </w:rPr>
  </w:style>
  <w:style w:type="paragraph" w:customStyle="1" w:styleId="ppListEnd">
    <w:name w:val="pp List End"/>
    <w:basedOn w:val="Normal"/>
    <w:next w:val="Normal"/>
    <w:rsid w:val="004F4054"/>
    <w:pPr>
      <w:numPr>
        <w:numId w:val="7"/>
      </w:numPr>
      <w:pBdr>
        <w:top w:val="single" w:sz="2" w:space="1" w:color="C0C0C0"/>
      </w:pBdr>
      <w:spacing w:before="0" w:line="80" w:lineRule="exact"/>
      <w:ind w:right="4320"/>
      <w:jc w:val="right"/>
    </w:pPr>
    <w:rPr>
      <w:rFonts w:asciiTheme="minorHAnsi" w:eastAsiaTheme="minorEastAsia" w:hAnsiTheme="minorHAnsi"/>
      <w:sz w:val="12"/>
      <w:szCs w:val="20"/>
      <w:lang w:bidi="en-US"/>
    </w:rPr>
  </w:style>
  <w:style w:type="paragraph" w:customStyle="1" w:styleId="Procedureheading">
    <w:name w:val="Procedure heading"/>
    <w:basedOn w:val="Heading4"/>
    <w:next w:val="Normal"/>
    <w:uiPriority w:val="99"/>
    <w:qFormat/>
    <w:rsid w:val="004F4054"/>
    <w:pPr>
      <w:numPr>
        <w:numId w:val="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agesnavui.wingtip.com"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pagesnavui.wingtip.com"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pagesnavui.wingti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pagesnavui.wingtip.com"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pagesnavui.wingti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pagesnavui.wingtip.com" TargetMode="External"/><Relationship Id="rId27" Type="http://schemas.openxmlformats.org/officeDocument/2006/relationships/hyperlink" Target="http://pagesnavui.wingtip.com" TargetMode="External"/><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F7F43857-932F-4565-8C20-3DFF287C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380</TotalTime>
  <Pages>17</Pages>
  <Words>5202</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34788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Ted Pattison</cp:lastModifiedBy>
  <cp:revision>31</cp:revision>
  <cp:lastPrinted>2009-08-12T13:30:00Z</cp:lastPrinted>
  <dcterms:created xsi:type="dcterms:W3CDTF">2012-10-28T21:49:00Z</dcterms:created>
  <dcterms:modified xsi:type="dcterms:W3CDTF">2013-09-27T17:32:00Z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