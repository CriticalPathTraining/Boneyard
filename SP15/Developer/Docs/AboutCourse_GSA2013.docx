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CE06E7" w:rsidP="00B000BC">
                <w:pPr>
                  <w:rPr>
                    <w:sz w:val="18"/>
                  </w:rPr>
                </w:pPr>
                <w:r>
                  <w:rPr>
                    <w:sz w:val="18"/>
                  </w:rPr>
                  <w:t>The Great SharePoint Adventure</w:t>
                </w:r>
                <w:r w:rsidR="005D74B5">
                  <w:rPr>
                    <w:sz w:val="18"/>
                  </w:rPr>
                  <w:t xml:space="preserve"> 2013</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5D74B5" w:rsidP="00F0296E">
                <w:pPr>
                  <w:rPr>
                    <w:sz w:val="18"/>
                  </w:rPr>
                </w:pPr>
                <w:r>
                  <w:rPr>
                    <w:sz w:val="18"/>
                  </w:rPr>
                  <w:t>GSA2013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F0296E" w:rsidP="00F0296E">
                <w:pPr>
                  <w:rPr>
                    <w:sz w:val="18"/>
                  </w:rPr>
                </w:pPr>
                <w:r w:rsidRPr="00F0296E">
                  <w:rPr>
                    <w:sz w:val="18"/>
                  </w:rPr>
                  <w:t>.NET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B000BC" w:rsidP="004E6845">
                <w:pPr>
                  <w:rPr>
                    <w:sz w:val="18"/>
                  </w:rPr>
                </w:pPr>
                <w:r>
                  <w:rPr>
                    <w:sz w:val="18"/>
                  </w:rPr>
                  <w:t>5</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D1406C" w:rsidRDefault="005D74B5" w:rsidP="005D74B5">
          <w:r>
            <w:t xml:space="preserve">This 5-day course explores the development opportunities with Microsoft’s SharePoint Server 2013 product. The first half of the class focuses on SharePoint Foundation 2013 </w:t>
          </w:r>
          <w:r w:rsidR="006064B7">
            <w:t xml:space="preserve">development </w:t>
          </w:r>
          <w:r>
            <w:t>where students will learn how to develop funda</w:t>
          </w:r>
          <w:r w:rsidR="00D1406C">
            <w:t>mental building blocks such as f</w:t>
          </w:r>
          <w:r>
            <w:t xml:space="preserve">eatures, solutions, pages, lists and workflows. In addition new </w:t>
          </w:r>
          <w:r w:rsidR="00D1406C">
            <w:t>topics such the new SharePoint app m</w:t>
          </w:r>
          <w:r>
            <w:t xml:space="preserve">odel and the </w:t>
          </w:r>
          <w:r w:rsidR="00D1406C">
            <w:t xml:space="preserve">SharePoint app </w:t>
          </w:r>
          <w:r>
            <w:t>security (OAut</w:t>
          </w:r>
          <w:r w:rsidR="00D1406C">
            <w:t>h and S2S) for apps as well as r</w:t>
          </w:r>
          <w:r>
            <w:t xml:space="preserve">emote </w:t>
          </w:r>
          <w:r w:rsidR="00D1406C">
            <w:t>e</w:t>
          </w:r>
          <w:r>
            <w:t xml:space="preserve">vent </w:t>
          </w:r>
          <w:r w:rsidR="00D1406C">
            <w:t>r</w:t>
          </w:r>
          <w:r>
            <w:t>eceivers are covered and explained in great depth.</w:t>
          </w:r>
        </w:p>
        <w:p w:rsidR="005D74B5" w:rsidRDefault="005D74B5" w:rsidP="005D74B5">
          <w:r>
            <w:t>The second half of the class address</w:t>
          </w:r>
          <w:r w:rsidR="00D1406C">
            <w:t>es</w:t>
          </w:r>
          <w:r>
            <w:t xml:space="preserve"> </w:t>
          </w:r>
          <w:r w:rsidR="00D1406C">
            <w:t xml:space="preserve">SharePoint Server 2013 service applications which provide additional </w:t>
          </w:r>
          <w:r>
            <w:t>enterprise development opportunities such as working with Business Connectivity Services, Enterprise Content Management, Web Content Management, search and other services specific to SharePoint Server 2013.</w:t>
          </w:r>
        </w:p>
        <w:p w:rsidR="005D74B5" w:rsidRDefault="005D74B5" w:rsidP="005D74B5">
          <w:r>
            <w:t>Some non-SharePoint topics are also covered that are heavily leveraged within SharePoint such as OData, Office 365, OAuth, JavaScript, JavaScript templates and Windows Azure so those students with little to no experience in these areas will get an adequate ramp-up to be productive in SharePoint 2013.</w:t>
          </w:r>
        </w:p>
        <w:p w:rsidR="0096780E" w:rsidRDefault="005D74B5" w:rsidP="005D74B5">
          <w:bookmarkStart w:id="1" w:name="_GoBack"/>
          <w:bookmarkEnd w:id="1"/>
          <w:r>
            <w:t>Throughout the course students will not only learn how to create robust project and solutions using the tools included in Visual Studio 2012</w:t>
          </w:r>
          <w:r w:rsidR="00D1406C">
            <w:t>,</w:t>
          </w:r>
          <w:r>
            <w:t xml:space="preserve"> but they will also learn best practices about what and when you should and should not do</w:t>
          </w:r>
          <w:r w:rsidR="00466E41" w:rsidRPr="00466E41">
            <w:t>.</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734F62" w:rsidRPr="00734F62" w:rsidRDefault="00924EE6" w:rsidP="00020213">
      <w:sdt>
        <w:sdtPr>
          <w:alias w:val="Student Prerequisites"/>
          <w:tag w:val="StudentPrerequisites"/>
          <w:id w:val="978655372"/>
          <w:placeholder>
            <w:docPart w:val="45722AA0BC9843BBA6ABEC0ECEBF872E"/>
          </w:placeholder>
        </w:sdtPr>
        <w:sdtEndPr/>
        <w:sdtContent>
          <w:r w:rsidR="005D74B5" w:rsidRPr="0056079A">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SharePoint Foundation 2010 / SharePoint Server 2010 and have experience working directly with XML files in Visual Studio</w:t>
          </w:r>
        </w:sdtContent>
      </w:sdt>
      <w:r w:rsidR="005D74B5">
        <w:t>.</w:t>
      </w:r>
    </w:p>
    <w:sectPr w:rsidR="00734F62" w:rsidRPr="00734F62" w:rsidSect="00A95AE3">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EE6" w:rsidRDefault="00924EE6" w:rsidP="002754DA">
      <w:pPr>
        <w:spacing w:before="0" w:after="0"/>
      </w:pPr>
      <w:r>
        <w:separator/>
      </w:r>
    </w:p>
  </w:endnote>
  <w:endnote w:type="continuationSeparator" w:id="0">
    <w:p w:rsidR="00924EE6" w:rsidRDefault="00924EE6"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EE6" w:rsidRDefault="00924EE6" w:rsidP="002754DA">
      <w:pPr>
        <w:spacing w:before="0" w:after="0"/>
      </w:pPr>
      <w:r>
        <w:separator/>
      </w:r>
    </w:p>
  </w:footnote>
  <w:footnote w:type="continuationSeparator" w:id="0">
    <w:p w:rsidR="00924EE6" w:rsidRDefault="00924EE6"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51385"/>
    <w:rsid w:val="00075BE6"/>
    <w:rsid w:val="00077CED"/>
    <w:rsid w:val="00082C8E"/>
    <w:rsid w:val="0009020D"/>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6B2"/>
    <w:rsid w:val="002A6F34"/>
    <w:rsid w:val="002C5CBE"/>
    <w:rsid w:val="002D3865"/>
    <w:rsid w:val="002E035E"/>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3ACE"/>
    <w:rsid w:val="003C6F9B"/>
    <w:rsid w:val="003D4A36"/>
    <w:rsid w:val="003D513A"/>
    <w:rsid w:val="003E3149"/>
    <w:rsid w:val="003E53A5"/>
    <w:rsid w:val="003F267B"/>
    <w:rsid w:val="003F2EDC"/>
    <w:rsid w:val="003F3D43"/>
    <w:rsid w:val="00414108"/>
    <w:rsid w:val="00414475"/>
    <w:rsid w:val="00420D38"/>
    <w:rsid w:val="00427A68"/>
    <w:rsid w:val="0043217E"/>
    <w:rsid w:val="00445241"/>
    <w:rsid w:val="00445F5C"/>
    <w:rsid w:val="00446B8D"/>
    <w:rsid w:val="00466E41"/>
    <w:rsid w:val="00474799"/>
    <w:rsid w:val="00481358"/>
    <w:rsid w:val="004838B2"/>
    <w:rsid w:val="004950E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745D"/>
    <w:rsid w:val="006064B7"/>
    <w:rsid w:val="006071B0"/>
    <w:rsid w:val="00620888"/>
    <w:rsid w:val="00625F0D"/>
    <w:rsid w:val="00626932"/>
    <w:rsid w:val="00631176"/>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5FA"/>
    <w:rsid w:val="006B6F43"/>
    <w:rsid w:val="006C0157"/>
    <w:rsid w:val="006C5C78"/>
    <w:rsid w:val="006E3BB1"/>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63AE"/>
    <w:rsid w:val="007B648F"/>
    <w:rsid w:val="007C5EF6"/>
    <w:rsid w:val="007D3284"/>
    <w:rsid w:val="007D5BC6"/>
    <w:rsid w:val="007E240B"/>
    <w:rsid w:val="007F2CD4"/>
    <w:rsid w:val="007F6631"/>
    <w:rsid w:val="0080252D"/>
    <w:rsid w:val="00810A8E"/>
    <w:rsid w:val="00810CEB"/>
    <w:rsid w:val="00812AF5"/>
    <w:rsid w:val="008169DE"/>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4EE6"/>
    <w:rsid w:val="00925E86"/>
    <w:rsid w:val="00926E86"/>
    <w:rsid w:val="009422EE"/>
    <w:rsid w:val="00944282"/>
    <w:rsid w:val="00946C38"/>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22E7"/>
    <w:rsid w:val="009E2AD2"/>
    <w:rsid w:val="009E7069"/>
    <w:rsid w:val="00A05D85"/>
    <w:rsid w:val="00A070BA"/>
    <w:rsid w:val="00A10074"/>
    <w:rsid w:val="00A10BF8"/>
    <w:rsid w:val="00A118CA"/>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4A6"/>
    <w:rsid w:val="00CB7A9C"/>
    <w:rsid w:val="00CB7CC1"/>
    <w:rsid w:val="00CD0AD0"/>
    <w:rsid w:val="00CD10A1"/>
    <w:rsid w:val="00CD3699"/>
    <w:rsid w:val="00CE06E7"/>
    <w:rsid w:val="00CE155F"/>
    <w:rsid w:val="00CF0D9B"/>
    <w:rsid w:val="00D057EA"/>
    <w:rsid w:val="00D12B10"/>
    <w:rsid w:val="00D1320B"/>
    <w:rsid w:val="00D1406C"/>
    <w:rsid w:val="00D15FEC"/>
    <w:rsid w:val="00D33840"/>
    <w:rsid w:val="00D3469C"/>
    <w:rsid w:val="00D50509"/>
    <w:rsid w:val="00D56B22"/>
    <w:rsid w:val="00D618EE"/>
    <w:rsid w:val="00D6413D"/>
    <w:rsid w:val="00D64974"/>
    <w:rsid w:val="00D64E0E"/>
    <w:rsid w:val="00D6646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3B78AE"/>
    <w:rsid w:val="00657008"/>
    <w:rsid w:val="00730437"/>
    <w:rsid w:val="0097436F"/>
    <w:rsid w:val="00A65C62"/>
    <w:rsid w:val="00AF3EF8"/>
    <w:rsid w:val="00B764F0"/>
    <w:rsid w:val="00C16F8F"/>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1 6 " ? > < t o c   x m l n s : x s i = " h t t p : / / w w w . w 3 . o r g / 2 0 0 1 / X M L S c h e m a - i n s t a n c e "   x m l n s : x s d = " h t t p : / / w w w . w 3 . o r g / 2 0 0 1 / X M L S c h e m a " / > 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D09E6288-BA8B-4294-9DB0-4B4653205009}">
  <ds:schemaRefs>
    <ds:schemaRef ds:uri="http://www.w3.org/2001/XMLSchema"/>
  </ds:schemaRefs>
</ds:datastoreItem>
</file>

<file path=customXml/itemProps5.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B35E92F2-ED73-4E6E-8EC8-69D782B6E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2478</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38</cp:revision>
  <cp:lastPrinted>2009-08-12T16:30:00Z</cp:lastPrinted>
  <dcterms:created xsi:type="dcterms:W3CDTF">2011-12-09T12:27:00Z</dcterms:created>
  <dcterms:modified xsi:type="dcterms:W3CDTF">2013-09-27T18:15:00Z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