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9F5F93" w:rsidP="009F5F93">
                <w:pPr>
                  <w:rPr>
                    <w:sz w:val="18"/>
                  </w:rPr>
                </w:pPr>
                <w:r w:rsidRPr="009F5F93">
                  <w:rPr>
                    <w:sz w:val="18"/>
                  </w:rPr>
                  <w:t>Building BI Solutions using Excel and SharePoint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E411B4" w:rsidP="001B21F3">
                <w:pPr>
                  <w:rPr>
                    <w:sz w:val="18"/>
                  </w:rPr>
                </w:pPr>
                <w:r>
                  <w:rPr>
                    <w:sz w:val="18"/>
                  </w:rPr>
                  <w:t>L</w:t>
                </w:r>
                <w:r w:rsidR="009F5F93">
                  <w:rPr>
                    <w:sz w:val="18"/>
                  </w:rPr>
                  <w:t>BI</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F5F93" w:rsidP="009F5F93">
                <w:pPr>
                  <w:rPr>
                    <w:sz w:val="18"/>
                  </w:rPr>
                </w:pPr>
                <w:r>
                  <w:rPr>
                    <w:sz w:val="18"/>
                  </w:rPr>
                  <w:t>Business Analysts and Excel Power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E411B4" w:rsidP="004E6845">
                <w:pPr>
                  <w:rPr>
                    <w:sz w:val="18"/>
                  </w:rPr>
                </w:pPr>
                <w:r>
                  <w:rPr>
                    <w:sz w:val="18"/>
                  </w:rPr>
                  <w:t>2</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F5F93" w:rsidRDefault="009F5F93" w:rsidP="009F5F93">
          <w:r>
            <w:t>Building BI Solutions with Excel and S</w:t>
          </w:r>
          <w:r w:rsidR="00E411B4">
            <w:t>harePoint 2013 is an intensive 2</w:t>
          </w:r>
          <w:r>
            <w:t>-day course for business analysts and power users that want to learn about the fundamental concepts and tools used to create business solutions using the Business Intelligence (BI) features of Microsoft Excel 2013 and SharePoint Server 2013.</w:t>
          </w:r>
        </w:p>
        <w:p w:rsidR="009F5F93" w:rsidRDefault="009F5F93" w:rsidP="009F5F93">
          <w:r>
            <w:t xml:space="preserve">The first day of this course focuses on the client-side BI features provided by Microsoft Excel 2013. Students will learn the basics of creating Pivot Tables and Pivot Charts as well as how to connect an Excel workbook to external data sources. There will be an emphasis on BI topics that are new to Excel 2013 such as working with </w:t>
          </w:r>
          <w:r w:rsidR="00E411B4">
            <w:t xml:space="preserve">Time Intelligence in </w:t>
          </w:r>
          <w:r>
            <w:t>PowerPivot.</w:t>
          </w:r>
        </w:p>
        <w:p w:rsidR="0096780E" w:rsidRDefault="009F5F93" w:rsidP="009F5F93">
          <w:r>
            <w:t xml:space="preserve">The second day of this course switches the focus over to </w:t>
          </w:r>
          <w:r w:rsidR="00E411B4">
            <w:t xml:space="preserve">reporting and </w:t>
          </w:r>
          <w:r>
            <w:t xml:space="preserve">the server side support for BI. Students begin the day by learning about </w:t>
          </w:r>
          <w:r w:rsidR="00E411B4">
            <w:t xml:space="preserve">creating reports in Excel with </w:t>
          </w:r>
          <w:r w:rsidR="00E411B4">
            <w:t>Power View</w:t>
          </w:r>
          <w:r>
            <w:t>. The day continues by ex</w:t>
          </w:r>
          <w:r w:rsidR="00E411B4">
            <w:t>panding the coverage building BI</w:t>
          </w:r>
          <w:r>
            <w:t xml:space="preserve"> solutions in a SharePoint 2013 environment using Excel Services and PowerPivot for SharePoint.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D404CE" w:rsidP="00020213">
      <w:sdt>
        <w:sdtPr>
          <w:alias w:val="Student Prerequisites"/>
          <w:tag w:val="StudentPrerequisites"/>
          <w:id w:val="978655372"/>
          <w:placeholder>
            <w:docPart w:val="518C9B66406347DE967B3510860FEDB4"/>
          </w:placeholder>
        </w:sdtPr>
        <w:sdtEndPr/>
        <w:sdtContent>
          <w:r w:rsidR="009F5F93" w:rsidRPr="009F5F93">
            <w:t>Students should have prior experience working with Microsoft Excel and within a SharePoint 2013 environment. Before coming to this class, students should already be comfortable working in Microsoft Excel with workbooks and be familiar with navigating around inside sites within a SharePoint 2013 environment.</w:t>
          </w:r>
          <w:bookmarkStart w:id="1" w:name="_GoBack"/>
          <w:bookmarkEnd w:id="1"/>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CE" w:rsidRDefault="00D404CE" w:rsidP="002754DA">
      <w:pPr>
        <w:spacing w:before="0" w:after="0"/>
      </w:pPr>
      <w:r>
        <w:separator/>
      </w:r>
    </w:p>
  </w:endnote>
  <w:endnote w:type="continuationSeparator" w:id="0">
    <w:p w:rsidR="00D404CE" w:rsidRDefault="00D404C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CE" w:rsidRDefault="00D404CE" w:rsidP="002754DA">
      <w:pPr>
        <w:spacing w:before="0" w:after="0"/>
      </w:pPr>
      <w:r>
        <w:separator/>
      </w:r>
    </w:p>
  </w:footnote>
  <w:footnote w:type="continuationSeparator" w:id="0">
    <w:p w:rsidR="00D404CE" w:rsidRDefault="00D404C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C54C2"/>
    <w:rsid w:val="000D1CE4"/>
    <w:rsid w:val="000E4786"/>
    <w:rsid w:val="000F23A7"/>
    <w:rsid w:val="00101565"/>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40D2"/>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9F5F93"/>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404CE"/>
    <w:rsid w:val="00D50509"/>
    <w:rsid w:val="00D56B22"/>
    <w:rsid w:val="00D618EE"/>
    <w:rsid w:val="00D6413D"/>
    <w:rsid w:val="00D64974"/>
    <w:rsid w:val="00D64E0E"/>
    <w:rsid w:val="00D66469"/>
    <w:rsid w:val="00D733B9"/>
    <w:rsid w:val="00D76C21"/>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11B4"/>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84360-B08D-4188-9F44-9A068B6C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E21E2"/>
    <w:rsid w:val="001309BC"/>
    <w:rsid w:val="0022524E"/>
    <w:rsid w:val="00257A38"/>
    <w:rsid w:val="00281851"/>
    <w:rsid w:val="002C2100"/>
    <w:rsid w:val="00453BF4"/>
    <w:rsid w:val="00730437"/>
    <w:rsid w:val="00792C64"/>
    <w:rsid w:val="0097436F"/>
    <w:rsid w:val="00A65C62"/>
    <w:rsid w:val="00AF3EF8"/>
    <w:rsid w:val="00B764F0"/>
    <w:rsid w:val="00BB05DA"/>
    <w:rsid w:val="00C16F8F"/>
    <w:rsid w:val="00CA6453"/>
    <w:rsid w:val="00CB3705"/>
    <w:rsid w:val="00D95CA8"/>
    <w:rsid w:val="00EB5D37"/>
    <w:rsid w:val="00EE6ECD"/>
    <w:rsid w:val="00F01FD5"/>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7006720F-4BA5-4774-88D0-19D06E98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53</cp:revision>
  <cp:lastPrinted>2009-08-12T16:30:00Z</cp:lastPrinted>
  <dcterms:created xsi:type="dcterms:W3CDTF">2011-12-09T12:27:00Z</dcterms:created>
  <dcterms:modified xsi:type="dcterms:W3CDTF">2015-01-21T15:38:00Z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