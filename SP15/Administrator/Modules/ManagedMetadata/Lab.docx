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198" w:rsidRDefault="00610826" w:rsidP="00610826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Working with the Managed Metadata Service</w:t>
      </w:r>
    </w:p>
    <w:p w:rsidR="00C1176D" w:rsidRPr="005C7841" w:rsidRDefault="00C1176D" w:rsidP="00C1176D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>
        <w:t>60</w:t>
      </w:r>
      <w:r w:rsidRPr="005C7841">
        <w:t xml:space="preserve"> minutes</w:t>
      </w:r>
    </w:p>
    <w:p w:rsidR="00C1176D" w:rsidRPr="005C7841" w:rsidRDefault="00C1176D" w:rsidP="00C1176D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>
        <w:t>C:\Student\Modules\ManagedMetadata\Lab</w:t>
      </w:r>
    </w:p>
    <w:p w:rsidR="00C1176D" w:rsidRDefault="00C1176D" w:rsidP="00C1176D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>
        <w:rPr>
          <w:rFonts w:cs="Arial"/>
          <w:lang w:val="en"/>
        </w:rPr>
        <w:t>In this module you will gain hands on experience creating</w:t>
      </w:r>
      <w:r w:rsidR="00746F66">
        <w:rPr>
          <w:rFonts w:cs="Arial"/>
          <w:lang w:val="en"/>
        </w:rPr>
        <w:t xml:space="preserve"> and using a term set with the Managed M</w:t>
      </w:r>
      <w:r>
        <w:rPr>
          <w:rFonts w:cs="Arial"/>
          <w:lang w:val="en"/>
        </w:rPr>
        <w:t>etadata service.</w:t>
      </w:r>
    </w:p>
    <w:p w:rsidR="00C1176D" w:rsidRPr="00AB0146" w:rsidRDefault="00C1176D" w:rsidP="00C1176D">
      <w:pPr>
        <w:pStyle w:val="Heading3"/>
      </w:pPr>
      <w:r>
        <w:t xml:space="preserve">Exercise 1: Creating </w:t>
      </w:r>
      <w:r w:rsidR="00405503">
        <w:t>a Taxonomy</w:t>
      </w:r>
      <w:r>
        <w:t xml:space="preserve"> with the Managed Metadata Term Store Tool</w:t>
      </w:r>
    </w:p>
    <w:p w:rsidR="00C1176D" w:rsidRDefault="00C1176D" w:rsidP="00405503">
      <w:pPr>
        <w:pStyle w:val="LabExerciseLeadIn"/>
      </w:pPr>
      <w:r>
        <w:rPr>
          <w:lang w:val="en"/>
        </w:rPr>
        <w:t>In this exercise you will create a new taxonomy using the Managed Metadata term store tool and use it within a site.</w:t>
      </w:r>
    </w:p>
    <w:p w:rsidR="00C1176D" w:rsidRDefault="00746F66" w:rsidP="00746F66">
      <w:pPr>
        <w:pStyle w:val="LabStepNumbered"/>
        <w:numPr>
          <w:ilvl w:val="0"/>
          <w:numId w:val="0"/>
        </w:numPr>
        <w:ind w:left="360" w:hanging="360"/>
      </w:pPr>
      <w:r>
        <w:t>First we need to c</w:t>
      </w:r>
      <w:r w:rsidR="00C1176D">
        <w:t xml:space="preserve">onnect </w:t>
      </w:r>
      <w:r>
        <w:t xml:space="preserve">to </w:t>
      </w:r>
      <w:r w:rsidR="00C1176D">
        <w:t>and configure the Managed Metadata Service for the remainder of this lab:</w:t>
      </w:r>
    </w:p>
    <w:p w:rsidR="00C1176D" w:rsidRPr="00C1176D" w:rsidRDefault="00C1176D" w:rsidP="00C1176D">
      <w:pPr>
        <w:pStyle w:val="LabStepNumbered"/>
        <w:numPr>
          <w:ilvl w:val="0"/>
          <w:numId w:val="33"/>
        </w:numPr>
      </w:pPr>
      <w:r>
        <w:t xml:space="preserve">Navigate to </w:t>
      </w:r>
      <w:r w:rsidRPr="00831F47">
        <w:t>Central Administration</w:t>
      </w:r>
      <w:r>
        <w:t>.</w:t>
      </w:r>
    </w:p>
    <w:p w:rsidR="00C1176D" w:rsidRDefault="00C1176D" w:rsidP="00C1176D">
      <w:pPr>
        <w:pStyle w:val="LabStepNumbered"/>
      </w:pPr>
      <w:r>
        <w:t xml:space="preserve">Navigate to the </w:t>
      </w:r>
      <w:r w:rsidRPr="00831F47">
        <w:t>Term Store Management Tool</w:t>
      </w:r>
      <w:r>
        <w:t xml:space="preserve"> page.</w:t>
      </w:r>
    </w:p>
    <w:p w:rsidR="00C1176D" w:rsidRPr="00405503" w:rsidRDefault="00C1176D" w:rsidP="00C1176D">
      <w:pPr>
        <w:pStyle w:val="LabStepNumberedLevel3"/>
      </w:pPr>
      <w:r w:rsidRPr="00405503">
        <w:t xml:space="preserve">Click on the </w:t>
      </w:r>
      <w:r w:rsidRPr="00405503">
        <w:rPr>
          <w:b/>
        </w:rPr>
        <w:t>Application Management</w:t>
      </w:r>
      <w:r w:rsidRPr="00405503">
        <w:t xml:space="preserve"> link.</w:t>
      </w:r>
    </w:p>
    <w:p w:rsidR="00405503" w:rsidRPr="00405503" w:rsidRDefault="00C1176D" w:rsidP="00C1176D">
      <w:pPr>
        <w:pStyle w:val="LabStepNumberedLevel3"/>
      </w:pPr>
      <w:r w:rsidRPr="00405503">
        <w:t xml:space="preserve">Click on the </w:t>
      </w:r>
      <w:r w:rsidRPr="00405503">
        <w:rPr>
          <w:b/>
        </w:rPr>
        <w:t>Manage Service Applications</w:t>
      </w:r>
      <w:r w:rsidR="00405503" w:rsidRPr="00405503">
        <w:t xml:space="preserve"> link</w:t>
      </w:r>
      <w:r w:rsidR="00405503">
        <w:t xml:space="preserve"> to navigate to the </w:t>
      </w:r>
      <w:r w:rsidR="00405503" w:rsidRPr="00405503">
        <w:rPr>
          <w:b/>
        </w:rPr>
        <w:t>Manage Service Applications</w:t>
      </w:r>
      <w:r w:rsidR="00405503">
        <w:t xml:space="preserve"> page</w:t>
      </w:r>
      <w:r w:rsidR="00405503" w:rsidRPr="00405503">
        <w:t>.</w:t>
      </w:r>
    </w:p>
    <w:p w:rsidR="00283DCA" w:rsidRDefault="00746F66" w:rsidP="00C1176D">
      <w:pPr>
        <w:pStyle w:val="LabStepNumberedLevel3"/>
      </w:pPr>
      <w:r>
        <w:t>Click on</w:t>
      </w:r>
      <w:r w:rsidR="00405503">
        <w:t xml:space="preserve"> </w:t>
      </w:r>
      <w:r w:rsidR="00405503" w:rsidRPr="00405503">
        <w:t xml:space="preserve">the </w:t>
      </w:r>
      <w:r w:rsidR="00C1176D" w:rsidRPr="00405503">
        <w:rPr>
          <w:b/>
        </w:rPr>
        <w:t>Managed Metadata Service</w:t>
      </w:r>
      <w:r w:rsidR="00405503">
        <w:t xml:space="preserve"> </w:t>
      </w:r>
      <w:r>
        <w:t>hyperlink</w:t>
      </w:r>
      <w:r w:rsidR="00405503">
        <w:t>.</w:t>
      </w:r>
    </w:p>
    <w:p w:rsidR="00C1176D" w:rsidRPr="00405503" w:rsidRDefault="00283DCA" w:rsidP="00283DCA">
      <w:pPr>
        <w:pStyle w:val="LabStepScreenshotLevel2"/>
      </w:pPr>
      <w:r>
        <w:drawing>
          <wp:inline distT="0" distB="0" distL="0" distR="0">
            <wp:extent cx="3152775" cy="83121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DCA" w:rsidRDefault="00C1176D" w:rsidP="00405503">
      <w:pPr>
        <w:pStyle w:val="LabStepNumbered"/>
      </w:pPr>
      <w:r>
        <w:t xml:space="preserve">When the </w:t>
      </w:r>
      <w:r w:rsidRPr="00831F47">
        <w:rPr>
          <w:b/>
        </w:rPr>
        <w:t>Term Store Management Tool</w:t>
      </w:r>
      <w:r>
        <w:t xml:space="preserve"> page loads, enter </w:t>
      </w:r>
      <w:r w:rsidRPr="00831F47">
        <w:rPr>
          <w:b/>
        </w:rPr>
        <w:t>WINGTIP\Administrator</w:t>
      </w:r>
      <w:r>
        <w:t xml:space="preserve"> in the </w:t>
      </w:r>
      <w:r w:rsidRPr="00831F47">
        <w:rPr>
          <w:b/>
        </w:rPr>
        <w:t>Term Store Administrators</w:t>
      </w:r>
      <w:r w:rsidRPr="009C2EF8">
        <w:t xml:space="preserve"> </w:t>
      </w:r>
      <w:r>
        <w:t xml:space="preserve">box and click the person with a check mark icon </w:t>
      </w:r>
      <w:r w:rsidRPr="00831F47">
        <w:rPr>
          <w:b/>
        </w:rPr>
        <w:t>“Check Names”</w:t>
      </w:r>
      <w:r>
        <w:t xml:space="preserve"> just below to the box to resolve the user.</w:t>
      </w:r>
    </w:p>
    <w:p w:rsidR="00C1176D" w:rsidRDefault="00746F66" w:rsidP="00283DCA">
      <w:pPr>
        <w:pStyle w:val="LabStepScreenshot"/>
      </w:pPr>
      <w:r>
        <w:rPr>
          <w:noProof/>
        </w:rPr>
        <w:drawing>
          <wp:inline distT="0" distB="0" distL="0" distR="0" wp14:anchorId="4D3D00CB" wp14:editId="710F11B9">
            <wp:extent cx="5078994" cy="906188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719" cy="90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6D" w:rsidRDefault="00C1176D" w:rsidP="00405503">
      <w:pPr>
        <w:pStyle w:val="LabStepNumbered"/>
      </w:pPr>
      <w:r>
        <w:t xml:space="preserve">Click </w:t>
      </w:r>
      <w:r w:rsidRPr="00831F47">
        <w:rPr>
          <w:b/>
        </w:rPr>
        <w:t>Save</w:t>
      </w:r>
      <w:r>
        <w:t xml:space="preserve"> at the bottom of the page.</w:t>
      </w:r>
    </w:p>
    <w:p w:rsidR="00C1176D" w:rsidRDefault="00746F66" w:rsidP="00405503">
      <w:pPr>
        <w:pStyle w:val="LabExerciseCallout"/>
      </w:pPr>
      <w:r>
        <w:t>We needed to add our account to the Term Store Administrators i</w:t>
      </w:r>
      <w:r w:rsidR="00405503">
        <w:t>n order to create groups and term sets in the term store database</w:t>
      </w:r>
      <w:proofErr w:type="gramStart"/>
      <w:r w:rsidR="00405503">
        <w:t>,.</w:t>
      </w:r>
      <w:proofErr w:type="gramEnd"/>
      <w:r w:rsidR="00405503">
        <w:t xml:space="preserve"> Simply having the permissions as a SharePoint farm administrator is not enough.</w:t>
      </w:r>
    </w:p>
    <w:p w:rsidR="00C1176D" w:rsidRPr="009C2EF8" w:rsidRDefault="00C1176D" w:rsidP="00C1176D">
      <w:pPr>
        <w:pStyle w:val="LabStepNumbered"/>
      </w:pPr>
      <w:r w:rsidRPr="009C2EF8">
        <w:t xml:space="preserve">Within the </w:t>
      </w:r>
      <w:r w:rsidRPr="00056C96">
        <w:rPr>
          <w:b/>
        </w:rPr>
        <w:t>Term Store Management Tool</w:t>
      </w:r>
      <w:r w:rsidRPr="009C2EF8">
        <w:t xml:space="preserve">, select the </w:t>
      </w:r>
      <w:r w:rsidRPr="00056C96">
        <w:rPr>
          <w:b/>
        </w:rPr>
        <w:t>Managed Metadata Service</w:t>
      </w:r>
      <w:r w:rsidRPr="009C2EF8">
        <w:t xml:space="preserve"> node</w:t>
      </w:r>
      <w:r w:rsidR="00746F66">
        <w:t xml:space="preserve"> drop down arrow</w:t>
      </w:r>
      <w:r w:rsidRPr="009C2EF8">
        <w:t xml:space="preserve"> in the left-hand part of the page and select </w:t>
      </w:r>
      <w:r w:rsidRPr="00056C96">
        <w:rPr>
          <w:b/>
        </w:rPr>
        <w:t>New Group</w:t>
      </w:r>
      <w:r w:rsidRPr="009C2EF8">
        <w:t>.</w:t>
      </w:r>
    </w:p>
    <w:p w:rsidR="00C1176D" w:rsidRPr="009C2EF8" w:rsidRDefault="00C1176D" w:rsidP="00C1176D">
      <w:pPr>
        <w:pStyle w:val="LabStepScreenshot"/>
      </w:pPr>
      <w:r w:rsidRPr="009C2EF8">
        <w:t xml:space="preserve"> </w:t>
      </w:r>
      <w:r w:rsidR="00746F66">
        <w:rPr>
          <w:noProof/>
        </w:rPr>
        <w:drawing>
          <wp:inline distT="0" distB="0" distL="0" distR="0">
            <wp:extent cx="2245584" cy="1394234"/>
            <wp:effectExtent l="0" t="0" r="2540" b="0"/>
            <wp:docPr id="5" name="Picture 5" descr="C:\Users\JFERGU~1\AppData\Local\Temp\SNAGHTML58a005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ERGU~1\AppData\Local\Temp\SNAGHTML58a0059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97" cy="13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6D" w:rsidRPr="009C2EF8" w:rsidRDefault="00C1176D" w:rsidP="00C1176D">
      <w:pPr>
        <w:pStyle w:val="LabStepNumbered"/>
      </w:pPr>
      <w:r w:rsidRPr="009C2EF8">
        <w:t xml:space="preserve">Set the name of the group to </w:t>
      </w:r>
      <w:r w:rsidRPr="00056C96">
        <w:rPr>
          <w:b/>
        </w:rPr>
        <w:t>Example Taxonomies</w:t>
      </w:r>
      <w:r w:rsidRPr="009C2EF8">
        <w:t>.</w:t>
      </w:r>
    </w:p>
    <w:p w:rsidR="00C1176D" w:rsidRPr="009C2EF8" w:rsidRDefault="00C1176D" w:rsidP="00C1176D">
      <w:pPr>
        <w:pStyle w:val="LabStepNumbered"/>
      </w:pPr>
      <w:r w:rsidRPr="009C2EF8">
        <w:t xml:space="preserve">Select the </w:t>
      </w:r>
      <w:r w:rsidRPr="00056C96">
        <w:rPr>
          <w:b/>
        </w:rPr>
        <w:t>Example Taxonomies</w:t>
      </w:r>
      <w:r w:rsidRPr="009C2EF8">
        <w:t xml:space="preserve"> group</w:t>
      </w:r>
      <w:r w:rsidR="00746F66">
        <w:t xml:space="preserve"> drop down arrow</w:t>
      </w:r>
      <w:r w:rsidR="00735E2B">
        <w:t xml:space="preserve"> and select </w:t>
      </w:r>
      <w:r w:rsidRPr="00056C96">
        <w:rPr>
          <w:b/>
        </w:rPr>
        <w:t>New Term Set</w:t>
      </w:r>
      <w:r w:rsidRPr="009C2EF8">
        <w:t>.</w:t>
      </w:r>
    </w:p>
    <w:p w:rsidR="00C1176D" w:rsidRPr="009C2EF8" w:rsidRDefault="00C1176D" w:rsidP="00C1176D">
      <w:pPr>
        <w:pStyle w:val="LabStepNumbered"/>
      </w:pPr>
      <w:r w:rsidRPr="009C2EF8">
        <w:t xml:space="preserve">Set the name of the term set to </w:t>
      </w:r>
      <w:r w:rsidRPr="00056C96">
        <w:rPr>
          <w:b/>
        </w:rPr>
        <w:t>Corporate Locations</w:t>
      </w:r>
      <w:r w:rsidR="00735E2B">
        <w:t xml:space="preserve"> and press </w:t>
      </w:r>
      <w:r w:rsidR="00735E2B">
        <w:rPr>
          <w:b/>
        </w:rPr>
        <w:t>Enter</w:t>
      </w:r>
      <w:r w:rsidRPr="009C2EF8">
        <w:t>.</w:t>
      </w:r>
    </w:p>
    <w:p w:rsidR="00C1176D" w:rsidRPr="009C2EF8" w:rsidRDefault="00C1176D" w:rsidP="00C1176D">
      <w:pPr>
        <w:pStyle w:val="LabStepNumbered"/>
      </w:pPr>
      <w:r w:rsidRPr="009C2EF8">
        <w:lastRenderedPageBreak/>
        <w:t xml:space="preserve">Select </w:t>
      </w:r>
      <w:r w:rsidRPr="00056C96">
        <w:rPr>
          <w:b/>
        </w:rPr>
        <w:t>Corporate Locations</w:t>
      </w:r>
      <w:r w:rsidRPr="009C2EF8">
        <w:t xml:space="preserve"> term set </w:t>
      </w:r>
      <w:r w:rsidR="00735E2B">
        <w:t xml:space="preserve">drop down arrow </w:t>
      </w:r>
      <w:r w:rsidRPr="009C2EF8">
        <w:t xml:space="preserve">and select </w:t>
      </w:r>
      <w:r w:rsidRPr="00056C96">
        <w:rPr>
          <w:b/>
        </w:rPr>
        <w:t>Create Term</w:t>
      </w:r>
      <w:r w:rsidRPr="009C2EF8">
        <w:t>. Use this technique to create a small taxonomy as shown in the following figure:</w:t>
      </w:r>
    </w:p>
    <w:p w:rsidR="00735E2B" w:rsidRPr="009C2EF8" w:rsidRDefault="00C1176D" w:rsidP="00735E2B">
      <w:pPr>
        <w:pStyle w:val="LabStepScreenshot"/>
      </w:pPr>
      <w:r w:rsidRPr="009C2EF8">
        <w:t xml:space="preserve"> </w:t>
      </w:r>
      <w:r>
        <w:rPr>
          <w:noProof/>
        </w:rPr>
        <w:drawing>
          <wp:inline distT="0" distB="0" distL="0" distR="0" wp14:anchorId="4F56C35B" wp14:editId="4E915DA3">
            <wp:extent cx="2209800" cy="2811780"/>
            <wp:effectExtent l="0" t="0" r="0" b="0"/>
            <wp:docPr id="7" name="Picture 7" descr="C:\Users\ANDREW~1.RIV\AppData\Local\Temp\SNAGHTML26877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W~1.RIV\AppData\Local\Temp\SNAGHTML26877b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2B" w:rsidRPr="00735E2B" w:rsidRDefault="00735E2B" w:rsidP="00735E2B">
      <w:pPr>
        <w:pStyle w:val="LabStepNumberedLevel2"/>
      </w:pPr>
      <w:r>
        <w:t xml:space="preserve">After creating </w:t>
      </w:r>
      <w:r w:rsidRPr="00735E2B">
        <w:rPr>
          <w:b/>
        </w:rPr>
        <w:t>United States</w:t>
      </w:r>
      <w:r>
        <w:t xml:space="preserve"> and pressing </w:t>
      </w:r>
      <w:r w:rsidRPr="00735E2B">
        <w:rPr>
          <w:b/>
        </w:rPr>
        <w:t>Enter</w:t>
      </w:r>
      <w:r>
        <w:t xml:space="preserve">, select the drop down arrow off of </w:t>
      </w:r>
      <w:r w:rsidRPr="00735E2B">
        <w:rPr>
          <w:b/>
        </w:rPr>
        <w:t>United States</w:t>
      </w:r>
      <w:r>
        <w:t xml:space="preserve"> and select </w:t>
      </w:r>
      <w:r>
        <w:rPr>
          <w:b/>
        </w:rPr>
        <w:t xml:space="preserve">Create Term </w:t>
      </w:r>
      <w:r>
        <w:t xml:space="preserve">to create the next level term </w:t>
      </w:r>
      <w:proofErr w:type="gramStart"/>
      <w:r w:rsidRPr="00735E2B">
        <w:rPr>
          <w:b/>
        </w:rPr>
        <w:t>East</w:t>
      </w:r>
      <w:proofErr w:type="gramEnd"/>
      <w:r>
        <w:t xml:space="preserve"> and press </w:t>
      </w:r>
      <w:r w:rsidRPr="00735E2B">
        <w:rPr>
          <w:b/>
        </w:rPr>
        <w:t>Enter</w:t>
      </w:r>
      <w:r>
        <w:t xml:space="preserve">. Type </w:t>
      </w:r>
      <w:r w:rsidRPr="00735E2B">
        <w:rPr>
          <w:b/>
        </w:rPr>
        <w:t>Central</w:t>
      </w:r>
      <w:r>
        <w:t xml:space="preserve"> and press </w:t>
      </w:r>
      <w:r w:rsidRPr="00735E2B">
        <w:rPr>
          <w:b/>
        </w:rPr>
        <w:t>Enter</w:t>
      </w:r>
      <w:r>
        <w:t xml:space="preserve">. Type </w:t>
      </w:r>
      <w:r w:rsidRPr="00735E2B">
        <w:rPr>
          <w:b/>
        </w:rPr>
        <w:t>West</w:t>
      </w:r>
      <w:r>
        <w:t xml:space="preserve"> and press </w:t>
      </w:r>
      <w:r w:rsidRPr="00735E2B">
        <w:rPr>
          <w:b/>
        </w:rPr>
        <w:t>Enter</w:t>
      </w:r>
      <w:r>
        <w:rPr>
          <w:b/>
        </w:rPr>
        <w:br/>
        <w:t>(</w:t>
      </w:r>
      <w:r>
        <w:t>Note: you can continue to add additional terms at the same level by typing them in and pressing enter after each one)</w:t>
      </w:r>
    </w:p>
    <w:p w:rsidR="00735E2B" w:rsidRDefault="00735E2B" w:rsidP="00735E2B">
      <w:pPr>
        <w:pStyle w:val="LabStepNumberedLevel2"/>
      </w:pPr>
      <w:r>
        <w:t xml:space="preserve">Select the drop down arrow off of </w:t>
      </w:r>
      <w:r w:rsidRPr="00735E2B">
        <w:rPr>
          <w:b/>
        </w:rPr>
        <w:t>East</w:t>
      </w:r>
      <w:r>
        <w:t xml:space="preserve"> and select </w:t>
      </w:r>
      <w:r w:rsidRPr="00735E2B">
        <w:rPr>
          <w:b/>
        </w:rPr>
        <w:t>New Term</w:t>
      </w:r>
      <w:r>
        <w:t xml:space="preserve">. Type </w:t>
      </w:r>
      <w:r w:rsidRPr="00735E2B">
        <w:rPr>
          <w:b/>
        </w:rPr>
        <w:t>New York</w:t>
      </w:r>
      <w:r>
        <w:t xml:space="preserve"> and press </w:t>
      </w:r>
      <w:r w:rsidRPr="00735E2B">
        <w:rPr>
          <w:b/>
        </w:rPr>
        <w:t>Enter</w:t>
      </w:r>
      <w:r>
        <w:t xml:space="preserve">. Type </w:t>
      </w:r>
      <w:r w:rsidRPr="00735E2B">
        <w:rPr>
          <w:b/>
        </w:rPr>
        <w:t>Florida</w:t>
      </w:r>
      <w:r>
        <w:t xml:space="preserve"> and press </w:t>
      </w:r>
      <w:r w:rsidRPr="00735E2B">
        <w:rPr>
          <w:b/>
        </w:rPr>
        <w:t>Enter</w:t>
      </w:r>
      <w:r>
        <w:t>.</w:t>
      </w:r>
    </w:p>
    <w:p w:rsidR="00735E2B" w:rsidRDefault="00735E2B" w:rsidP="00735E2B">
      <w:pPr>
        <w:pStyle w:val="LabStepNumberedLevel2"/>
      </w:pPr>
      <w:r>
        <w:t>Repeat this process for the sub terms of Central and West.</w:t>
      </w:r>
    </w:p>
    <w:p w:rsidR="00C61CF2" w:rsidRDefault="00C1176D" w:rsidP="00C1176D">
      <w:pPr>
        <w:pStyle w:val="LabStepNumbered"/>
      </w:pPr>
      <w:r w:rsidRPr="009C2EF8">
        <w:t xml:space="preserve">Now, </w:t>
      </w:r>
      <w:r w:rsidR="00C61CF2">
        <w:t xml:space="preserve">we will change the </w:t>
      </w:r>
      <w:proofErr w:type="spellStart"/>
      <w:r w:rsidR="00C61CF2">
        <w:t>taggable</w:t>
      </w:r>
      <w:proofErr w:type="spellEnd"/>
      <w:r w:rsidR="00C61CF2">
        <w:t xml:space="preserve"> property for the </w:t>
      </w:r>
      <w:r w:rsidR="00CC4B3C">
        <w:t xml:space="preserve">United States, </w:t>
      </w:r>
      <w:r w:rsidR="00C61CF2">
        <w:t>East, Central, and West terms as thes</w:t>
      </w:r>
      <w:r w:rsidR="00CC4B3C">
        <w:t>e</w:t>
      </w:r>
      <w:r w:rsidR="00C61CF2" w:rsidRPr="009C2EF8">
        <w:t xml:space="preserve"> term should not be available for tagging as </w:t>
      </w:r>
      <w:r w:rsidR="00C61CF2">
        <w:t>they are</w:t>
      </w:r>
      <w:r w:rsidR="00C61CF2" w:rsidRPr="009C2EF8">
        <w:t xml:space="preserve"> only used to group terms.</w:t>
      </w:r>
    </w:p>
    <w:p w:rsidR="00735E2B" w:rsidRDefault="00C61CF2" w:rsidP="00C61CF2">
      <w:pPr>
        <w:pStyle w:val="LabStepNumberedLevel2"/>
      </w:pPr>
      <w:r>
        <w:t>S</w:t>
      </w:r>
      <w:r w:rsidR="00C1176D" w:rsidRPr="009C2EF8">
        <w:t>elect the</w:t>
      </w:r>
      <w:r w:rsidR="00735E2B">
        <w:t xml:space="preserve"> tag for the</w:t>
      </w:r>
      <w:r w:rsidR="00C1176D" w:rsidRPr="009C2EF8">
        <w:t xml:space="preserve"> </w:t>
      </w:r>
      <w:r w:rsidR="00C1176D" w:rsidRPr="00056C96">
        <w:rPr>
          <w:b/>
        </w:rPr>
        <w:t>East</w:t>
      </w:r>
      <w:r w:rsidR="00C1176D" w:rsidRPr="009C2EF8">
        <w:t xml:space="preserve"> term</w:t>
      </w:r>
      <w:r w:rsidR="00735E2B">
        <w:t xml:space="preserve"> to expose the properties for this on the right hand pane of this screen</w:t>
      </w:r>
      <w:r w:rsidR="00C1176D" w:rsidRPr="009C2EF8">
        <w:t xml:space="preserve">. </w:t>
      </w:r>
      <w:r w:rsidR="00735E2B">
        <w:br/>
      </w:r>
      <w:r w:rsidR="00735E2B">
        <w:rPr>
          <w:noProof/>
        </w:rPr>
        <w:drawing>
          <wp:inline distT="0" distB="0" distL="0" distR="0" wp14:anchorId="7F3C0004" wp14:editId="3BD99B9B">
            <wp:extent cx="2254414" cy="1783533"/>
            <wp:effectExtent l="0" t="0" r="0" b="7620"/>
            <wp:docPr id="10" name="Picture 10" descr="C:\Users\JFERGU~1\AppData\Local\Temp\SNAGHTML58a8d5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ERGU~1\AppData\Local\Temp\SNAGHTML58a8d5a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594" cy="178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6D" w:rsidRPr="009C2EF8" w:rsidRDefault="00C1176D" w:rsidP="00735E2B">
      <w:pPr>
        <w:pStyle w:val="LabStepNumberedLevel2"/>
      </w:pPr>
      <w:r w:rsidRPr="009C2EF8">
        <w:t xml:space="preserve">In the right-hand pane you will find the detail for this term. </w:t>
      </w:r>
    </w:p>
    <w:p w:rsidR="00C1176D" w:rsidRPr="009C2EF8" w:rsidRDefault="00C1176D" w:rsidP="00735E2B">
      <w:pPr>
        <w:pStyle w:val="LabStepNumberedLevel3"/>
      </w:pPr>
      <w:r w:rsidRPr="009C2EF8">
        <w:t xml:space="preserve">Uncheck the </w:t>
      </w:r>
      <w:r w:rsidRPr="00056C96">
        <w:rPr>
          <w:b/>
        </w:rPr>
        <w:t>Available for Tagging</w:t>
      </w:r>
      <w:r w:rsidRPr="009C2EF8">
        <w:t xml:space="preserve"> checkbox and click </w:t>
      </w:r>
      <w:r w:rsidRPr="00056C96">
        <w:rPr>
          <w:b/>
        </w:rPr>
        <w:t>Save</w:t>
      </w:r>
      <w:r w:rsidRPr="009C2EF8">
        <w:t>.</w:t>
      </w:r>
    </w:p>
    <w:p w:rsidR="00735E2B" w:rsidRPr="009C2EF8" w:rsidRDefault="00C1176D" w:rsidP="00735E2B">
      <w:pPr>
        <w:pStyle w:val="LabStepScreenshot"/>
      </w:pPr>
      <w:r w:rsidRPr="009C2EF8">
        <w:lastRenderedPageBreak/>
        <w:t xml:space="preserve"> </w:t>
      </w:r>
      <w:r>
        <w:rPr>
          <w:noProof/>
        </w:rPr>
        <w:drawing>
          <wp:inline distT="0" distB="0" distL="0" distR="0" wp14:anchorId="025DBB90" wp14:editId="60F12747">
            <wp:extent cx="5350598" cy="2116132"/>
            <wp:effectExtent l="0" t="0" r="0" b="0"/>
            <wp:docPr id="8" name="Picture 8" descr="C:\Users\ANDREW~1.RIV\AppData\Local\Temp\SNAGHTML268cb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W~1.RIV\AppData\Local\Temp\SNAGHTML268cb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796" cy="212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2B" w:rsidRDefault="00735E2B" w:rsidP="00735E2B">
      <w:pPr>
        <w:pStyle w:val="LabStepNumberedLevel2"/>
      </w:pPr>
      <w:r>
        <w:t xml:space="preserve">Repeat this process for the </w:t>
      </w:r>
      <w:r w:rsidRPr="00735E2B">
        <w:rPr>
          <w:b/>
        </w:rPr>
        <w:t>Central</w:t>
      </w:r>
      <w:r>
        <w:t xml:space="preserve"> and </w:t>
      </w:r>
      <w:r w:rsidRPr="00735E2B">
        <w:rPr>
          <w:b/>
        </w:rPr>
        <w:t>West</w:t>
      </w:r>
      <w:r>
        <w:t xml:space="preserve"> </w:t>
      </w:r>
      <w:r w:rsidR="00CC4B3C">
        <w:t xml:space="preserve">and </w:t>
      </w:r>
      <w:r w:rsidR="00CC4B3C">
        <w:rPr>
          <w:b/>
        </w:rPr>
        <w:t xml:space="preserve">United States </w:t>
      </w:r>
      <w:r>
        <w:t>terms</w:t>
      </w:r>
    </w:p>
    <w:p w:rsidR="00C61CF2" w:rsidRDefault="00C61CF2" w:rsidP="00735E2B">
      <w:pPr>
        <w:pStyle w:val="LabStepNumberedLevel2"/>
      </w:pPr>
      <w:r>
        <w:t>You should note that Terms that are not available for tagging have a slightly different icon (tag facing up to the right at 45 degree angle) than Terms that are available (tag facing left and horizontal)</w:t>
      </w:r>
      <w:r>
        <w:br/>
      </w:r>
      <w:r>
        <w:rPr>
          <w:noProof/>
        </w:rPr>
        <w:drawing>
          <wp:inline distT="0" distB="0" distL="0" distR="0">
            <wp:extent cx="2028420" cy="2154725"/>
            <wp:effectExtent l="0" t="0" r="0" b="0"/>
            <wp:docPr id="11" name="Picture 11" descr="C:\Users\JFERGU~1\AppData\Local\Temp\SNAGHTML58adff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FERGU~1\AppData\Local\Temp\SNAGHTML58adff5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83" cy="215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6D" w:rsidRPr="009C2EF8" w:rsidRDefault="00C1176D" w:rsidP="00C1176D">
      <w:pPr>
        <w:pStyle w:val="LabStepNumbered"/>
      </w:pPr>
      <w:r w:rsidRPr="009C2EF8">
        <w:t>A new capability of the Term Store Management Tool is the ability to visually edit the custom properties on a term. Add a new property to signify the primary point of contact for a corporate region:</w:t>
      </w:r>
    </w:p>
    <w:p w:rsidR="00C1176D" w:rsidRPr="009C2EF8" w:rsidRDefault="00C1176D" w:rsidP="00C1176D">
      <w:pPr>
        <w:pStyle w:val="LabStepNumberedLevel2"/>
      </w:pPr>
      <w:r w:rsidRPr="009C2EF8">
        <w:t xml:space="preserve">Select the </w:t>
      </w:r>
      <w:r w:rsidRPr="00056C96">
        <w:rPr>
          <w:b/>
        </w:rPr>
        <w:t>Texas</w:t>
      </w:r>
      <w:r w:rsidRPr="009C2EF8">
        <w:t xml:space="preserve"> term.</w:t>
      </w:r>
    </w:p>
    <w:p w:rsidR="00C1176D" w:rsidRPr="009C2EF8" w:rsidRDefault="00C1176D" w:rsidP="00C1176D">
      <w:pPr>
        <w:pStyle w:val="LabStepNumberedLevel2"/>
      </w:pPr>
      <w:r w:rsidRPr="009C2EF8">
        <w:t xml:space="preserve">In the right-hand pane, select the </w:t>
      </w:r>
      <w:r w:rsidRPr="00056C96">
        <w:rPr>
          <w:b/>
        </w:rPr>
        <w:t>Custom Properties</w:t>
      </w:r>
      <w:r w:rsidRPr="009C2EF8">
        <w:t xml:space="preserve"> tab at the top.</w:t>
      </w:r>
    </w:p>
    <w:p w:rsidR="00C1176D" w:rsidRPr="009C2EF8" w:rsidRDefault="00C1176D" w:rsidP="00C1176D">
      <w:pPr>
        <w:pStyle w:val="LabStepNumberedLevel2"/>
      </w:pPr>
      <w:r w:rsidRPr="009C2EF8">
        <w:t xml:space="preserve">Under the </w:t>
      </w:r>
      <w:r w:rsidRPr="00056C96">
        <w:rPr>
          <w:b/>
        </w:rPr>
        <w:t>Shared Properties</w:t>
      </w:r>
      <w:r w:rsidRPr="009C2EF8">
        <w:t xml:space="preserve">, select </w:t>
      </w:r>
      <w:r w:rsidRPr="00056C96">
        <w:rPr>
          <w:b/>
        </w:rPr>
        <w:t>Add</w:t>
      </w:r>
      <w:r w:rsidRPr="009C2EF8">
        <w:t>.</w:t>
      </w:r>
    </w:p>
    <w:p w:rsidR="00C1176D" w:rsidRPr="00056C96" w:rsidRDefault="00C1176D" w:rsidP="00C1176D">
      <w:pPr>
        <w:pStyle w:val="LabStepNumberedLevel2"/>
        <w:rPr>
          <w:bCs/>
          <w:iCs/>
        </w:rPr>
      </w:pPr>
      <w:r w:rsidRPr="00056C96">
        <w:t xml:space="preserve">Name the property </w:t>
      </w:r>
      <w:proofErr w:type="spellStart"/>
      <w:r w:rsidRPr="00056C96">
        <w:rPr>
          <w:b/>
        </w:rPr>
        <w:t>PrimaryPOC</w:t>
      </w:r>
      <w:proofErr w:type="spellEnd"/>
      <w:r w:rsidRPr="00056C96">
        <w:t xml:space="preserve"> and give it a value of </w:t>
      </w:r>
      <w:r w:rsidRPr="00056C96">
        <w:rPr>
          <w:b/>
        </w:rPr>
        <w:t>Ken Sanchez</w:t>
      </w:r>
      <w:r w:rsidRPr="00056C96">
        <w:t xml:space="preserve"> and click </w:t>
      </w:r>
      <w:r w:rsidRPr="00056C96">
        <w:rPr>
          <w:b/>
        </w:rPr>
        <w:t>Save</w:t>
      </w:r>
      <w:r w:rsidRPr="00056C96">
        <w:t>.</w:t>
      </w:r>
    </w:p>
    <w:p w:rsidR="00C1176D" w:rsidRDefault="009015F3" w:rsidP="009015F3">
      <w:pPr>
        <w:pStyle w:val="Heading3"/>
      </w:pPr>
      <w:r>
        <w:t xml:space="preserve">Exercise 2: </w:t>
      </w:r>
      <w:r w:rsidR="00C1176D">
        <w:t>Use the Taxonomy in a SharePoint List</w:t>
      </w:r>
    </w:p>
    <w:p w:rsidR="009015F3" w:rsidRDefault="009015F3" w:rsidP="009015F3">
      <w:pPr>
        <w:pStyle w:val="LabExerciseLeadIn"/>
      </w:pPr>
      <w:r>
        <w:t>In this exercise you will use the taxonomy in a SharePoint list.</w:t>
      </w:r>
    </w:p>
    <w:p w:rsidR="00C1176D" w:rsidRDefault="009015F3" w:rsidP="009015F3">
      <w:pPr>
        <w:pStyle w:val="LabStepNumbered"/>
        <w:numPr>
          <w:ilvl w:val="0"/>
          <w:numId w:val="36"/>
        </w:numPr>
      </w:pPr>
      <w:r>
        <w:t xml:space="preserve">Navigate to the site at </w:t>
      </w:r>
      <w:r w:rsidRPr="009015F3">
        <w:rPr>
          <w:b/>
        </w:rPr>
        <w:t>http://sales.wingtip.com</w:t>
      </w:r>
      <w:r>
        <w:t>.</w:t>
      </w:r>
    </w:p>
    <w:p w:rsidR="00C1176D" w:rsidRDefault="00C1176D" w:rsidP="00C1176D">
      <w:pPr>
        <w:pStyle w:val="LabStepNumbered"/>
      </w:pPr>
      <w:r>
        <w:t xml:space="preserve">Create a new </w:t>
      </w:r>
      <w:r w:rsidRPr="009015F3">
        <w:rPr>
          <w:b/>
        </w:rPr>
        <w:t>Announcements</w:t>
      </w:r>
      <w:r>
        <w:t xml:space="preserve"> list:</w:t>
      </w:r>
    </w:p>
    <w:p w:rsidR="00C1176D" w:rsidRDefault="00C1176D" w:rsidP="00C1176D">
      <w:pPr>
        <w:pStyle w:val="LabStepNumberedLevel2"/>
      </w:pPr>
      <w:r>
        <w:t xml:space="preserve">In the </w:t>
      </w:r>
      <w:r w:rsidRPr="002656A1">
        <w:rPr>
          <w:b/>
        </w:rPr>
        <w:t>Quick Launch</w:t>
      </w:r>
      <w:r>
        <w:t xml:space="preserve"> navigation on the left-hand side of the page, click </w:t>
      </w:r>
      <w:r w:rsidRPr="002656A1">
        <w:rPr>
          <w:b/>
        </w:rPr>
        <w:t>Site Contents</w:t>
      </w:r>
      <w:r>
        <w:t>.</w:t>
      </w:r>
    </w:p>
    <w:p w:rsidR="00C1176D" w:rsidRDefault="00C1176D" w:rsidP="00C1176D">
      <w:pPr>
        <w:pStyle w:val="LabStepNumberedLevel2"/>
      </w:pPr>
      <w:r>
        <w:t xml:space="preserve">On the </w:t>
      </w:r>
      <w:r w:rsidRPr="002656A1">
        <w:rPr>
          <w:b/>
        </w:rPr>
        <w:t>Site Contents</w:t>
      </w:r>
      <w:r>
        <w:t xml:space="preserve"> page, under the </w:t>
      </w:r>
      <w:r w:rsidRPr="002656A1">
        <w:rPr>
          <w:b/>
        </w:rPr>
        <w:t>Lists, Libraries and Other Apps</w:t>
      </w:r>
      <w:r>
        <w:t xml:space="preserve"> section, click the </w:t>
      </w:r>
      <w:r>
        <w:rPr>
          <w:b/>
        </w:rPr>
        <w:t>Add a</w:t>
      </w:r>
      <w:r w:rsidRPr="002656A1">
        <w:rPr>
          <w:b/>
        </w:rPr>
        <w:t>n App</w:t>
      </w:r>
      <w:r>
        <w:t xml:space="preserve"> link.</w:t>
      </w:r>
    </w:p>
    <w:p w:rsidR="00C1176D" w:rsidRDefault="00C1176D" w:rsidP="00C1176D">
      <w:pPr>
        <w:pStyle w:val="LabStepNumberedLevel2"/>
      </w:pPr>
      <w:r>
        <w:t xml:space="preserve">On the </w:t>
      </w:r>
      <w:r w:rsidRPr="002656A1">
        <w:rPr>
          <w:b/>
        </w:rPr>
        <w:t>Site Contents &gt; Your Apps</w:t>
      </w:r>
      <w:r>
        <w:t xml:space="preserve"> page, select </w:t>
      </w:r>
      <w:r w:rsidRPr="002656A1">
        <w:rPr>
          <w:b/>
        </w:rPr>
        <w:t>Announcements</w:t>
      </w:r>
      <w:r>
        <w:t>.</w:t>
      </w:r>
    </w:p>
    <w:p w:rsidR="00C1176D" w:rsidRDefault="00C1176D" w:rsidP="00C1176D">
      <w:pPr>
        <w:pStyle w:val="LabStepNumberedLevel2"/>
      </w:pPr>
      <w:r>
        <w:t xml:space="preserve">Set the name of the list to </w:t>
      </w:r>
      <w:r w:rsidRPr="0007490C">
        <w:rPr>
          <w:b/>
        </w:rPr>
        <w:t>Announcements</w:t>
      </w:r>
      <w:r w:rsidR="00CC4B3C">
        <w:t xml:space="preserve"> and click </w:t>
      </w:r>
      <w:r w:rsidR="00CC4B3C">
        <w:rPr>
          <w:b/>
        </w:rPr>
        <w:t>Create</w:t>
      </w:r>
      <w:r w:rsidR="00CC4B3C">
        <w:t>.</w:t>
      </w:r>
    </w:p>
    <w:p w:rsidR="00C1176D" w:rsidRDefault="00C1176D" w:rsidP="009015F3">
      <w:pPr>
        <w:pStyle w:val="LabStepNumbered"/>
      </w:pPr>
      <w:r>
        <w:t xml:space="preserve">Modify the </w:t>
      </w:r>
      <w:r w:rsidRPr="0007490C">
        <w:rPr>
          <w:b/>
        </w:rPr>
        <w:t>Announcements</w:t>
      </w:r>
      <w:r>
        <w:t xml:space="preserve"> list to contain terms for the different company locations:</w:t>
      </w:r>
    </w:p>
    <w:p w:rsidR="00C1176D" w:rsidRDefault="00C1176D" w:rsidP="00C1176D">
      <w:pPr>
        <w:pStyle w:val="LabStepNumberedLevel2"/>
      </w:pPr>
      <w:r>
        <w:t xml:space="preserve">In the </w:t>
      </w:r>
      <w:r w:rsidRPr="0007490C">
        <w:rPr>
          <w:b/>
        </w:rPr>
        <w:t>Quick Launch</w:t>
      </w:r>
      <w:r>
        <w:t xml:space="preserve"> navigation, select the </w:t>
      </w:r>
      <w:r w:rsidRPr="00EF6ED8">
        <w:rPr>
          <w:b/>
        </w:rPr>
        <w:t>Announcements</w:t>
      </w:r>
      <w:r>
        <w:t xml:space="preserve"> list/app.</w:t>
      </w:r>
    </w:p>
    <w:p w:rsidR="00C1176D" w:rsidRDefault="00C1176D" w:rsidP="00C1176D">
      <w:pPr>
        <w:pStyle w:val="LabStepNumberedLevel2"/>
      </w:pPr>
      <w:r>
        <w:lastRenderedPageBreak/>
        <w:t xml:space="preserve">When the </w:t>
      </w:r>
      <w:r w:rsidRPr="00FC47D2">
        <w:rPr>
          <w:b/>
        </w:rPr>
        <w:t>Announcements</w:t>
      </w:r>
      <w:r>
        <w:t xml:space="preserve"> list loads, using the ribbon</w:t>
      </w:r>
      <w:r w:rsidR="00CC4B3C">
        <w:t xml:space="preserve"> (at the top of the page)</w:t>
      </w:r>
      <w:r>
        <w:t xml:space="preserve"> select the </w:t>
      </w:r>
      <w:r w:rsidRPr="00FC47D2">
        <w:rPr>
          <w:b/>
        </w:rPr>
        <w:t xml:space="preserve">List </w:t>
      </w:r>
      <w:r w:rsidRPr="00FC47D2">
        <w:t>tab</w:t>
      </w:r>
      <w:r>
        <w:rPr>
          <w:b/>
        </w:rPr>
        <w:t xml:space="preserve"> </w:t>
      </w:r>
      <w:r w:rsidRPr="00FC47D2">
        <w:t>and click the</w:t>
      </w:r>
      <w:r>
        <w:rPr>
          <w:b/>
        </w:rPr>
        <w:t xml:space="preserve"> </w:t>
      </w:r>
      <w:r w:rsidRPr="00FC47D2">
        <w:rPr>
          <w:b/>
        </w:rPr>
        <w:t>List Settings</w:t>
      </w:r>
      <w:r w:rsidRPr="00FC47D2">
        <w:t xml:space="preserve"> button</w:t>
      </w:r>
      <w:r>
        <w:t>.</w:t>
      </w:r>
      <w:r w:rsidR="00CC4B3C">
        <w:br/>
      </w:r>
      <w:r w:rsidR="00CC4B3C">
        <w:rPr>
          <w:noProof/>
        </w:rPr>
        <w:drawing>
          <wp:inline distT="0" distB="0" distL="0" distR="0">
            <wp:extent cx="6011501" cy="915303"/>
            <wp:effectExtent l="0" t="0" r="0" b="0"/>
            <wp:docPr id="12" name="Picture 12" descr="C:\Users\JFERGU~1\AppData\Local\Temp\SNAGHTML58ba92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FERGU~1\AppData\Local\Temp\SNAGHTML58ba92b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535" cy="91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6D" w:rsidRDefault="00C1176D" w:rsidP="00C1176D">
      <w:pPr>
        <w:pStyle w:val="LabStepNumberedLevel2"/>
      </w:pPr>
      <w:r>
        <w:t xml:space="preserve">Click the </w:t>
      </w:r>
      <w:r w:rsidRPr="00694FD7">
        <w:rPr>
          <w:b/>
        </w:rPr>
        <w:t>Create column</w:t>
      </w:r>
      <w:r>
        <w:t xml:space="preserve"> link in the </w:t>
      </w:r>
      <w:r w:rsidRPr="00694FD7">
        <w:rPr>
          <w:b/>
        </w:rPr>
        <w:t>Columns</w:t>
      </w:r>
      <w:r>
        <w:t xml:space="preserve"> section of the page.</w:t>
      </w:r>
    </w:p>
    <w:p w:rsidR="00C1176D" w:rsidRDefault="00C1176D" w:rsidP="00C1176D">
      <w:pPr>
        <w:pStyle w:val="LabStepNumberedLevel2"/>
      </w:pPr>
      <w:r>
        <w:t xml:space="preserve">On the </w:t>
      </w:r>
      <w:r w:rsidRPr="00E85C82">
        <w:rPr>
          <w:b/>
        </w:rPr>
        <w:t>Settings &gt; Create Column</w:t>
      </w:r>
      <w:r>
        <w:t xml:space="preserve"> page, use the following to create a new column mapped to the taxonomy you created and click </w:t>
      </w:r>
      <w:r>
        <w:rPr>
          <w:b/>
        </w:rPr>
        <w:t>OK</w:t>
      </w:r>
      <w:r>
        <w:t>:</w:t>
      </w:r>
    </w:p>
    <w:p w:rsidR="00C1176D" w:rsidRDefault="00C1176D" w:rsidP="00C1176D">
      <w:pPr>
        <w:pStyle w:val="LabStepNumberedLevel3"/>
      </w:pPr>
      <w:r w:rsidRPr="00E85C82">
        <w:rPr>
          <w:b/>
        </w:rPr>
        <w:t>Column Name:</w:t>
      </w:r>
      <w:r>
        <w:t xml:space="preserve"> Relevant Offices</w:t>
      </w:r>
    </w:p>
    <w:p w:rsidR="00C1176D" w:rsidRDefault="00C1176D" w:rsidP="00C1176D">
      <w:pPr>
        <w:pStyle w:val="LabStepNumberedLevel3"/>
      </w:pPr>
      <w:r w:rsidRPr="00E85C82">
        <w:rPr>
          <w:b/>
        </w:rPr>
        <w:t xml:space="preserve">The type of information in this column is: </w:t>
      </w:r>
      <w:r>
        <w:t>Managed Metadata</w:t>
      </w:r>
    </w:p>
    <w:p w:rsidR="00C1176D" w:rsidRDefault="00C1176D" w:rsidP="00C1176D">
      <w:pPr>
        <w:pStyle w:val="LabStepNumberedLevel3"/>
      </w:pPr>
      <w:r>
        <w:rPr>
          <w:b/>
        </w:rPr>
        <w:t>Allow multiple values</w:t>
      </w:r>
      <w:r w:rsidRPr="00B860C9">
        <w:t>: checked</w:t>
      </w:r>
    </w:p>
    <w:p w:rsidR="00C1176D" w:rsidRPr="001F74C2" w:rsidRDefault="00C1176D" w:rsidP="004B5EB1">
      <w:pPr>
        <w:pStyle w:val="LabStepNumberedLevel3"/>
      </w:pPr>
      <w:r w:rsidRPr="009015F3">
        <w:rPr>
          <w:b/>
        </w:rPr>
        <w:t>Term Set Settings</w:t>
      </w:r>
      <w:r w:rsidRPr="001F74C2">
        <w:t>:</w:t>
      </w:r>
      <w:r>
        <w:t xml:space="preserve"> Use a managed term set</w:t>
      </w:r>
      <w:r w:rsidR="009015F3">
        <w:t xml:space="preserve">. </w:t>
      </w:r>
      <w:r w:rsidRPr="001F74C2">
        <w:t xml:space="preserve">Select the </w:t>
      </w:r>
      <w:r w:rsidRPr="009015F3">
        <w:rPr>
          <w:b/>
        </w:rPr>
        <w:t>United States</w:t>
      </w:r>
      <w:r>
        <w:t xml:space="preserve"> term set as shown in the following figure:</w:t>
      </w:r>
    </w:p>
    <w:p w:rsidR="00C1176D" w:rsidRDefault="00C1176D" w:rsidP="00C1176D">
      <w:pPr>
        <w:pStyle w:val="LabStepScreenshotLevel2"/>
      </w:pPr>
      <w:r>
        <w:drawing>
          <wp:inline distT="0" distB="0" distL="0" distR="0" wp14:anchorId="5057BECE" wp14:editId="513FB35C">
            <wp:extent cx="5746750" cy="2870143"/>
            <wp:effectExtent l="0" t="0" r="0" b="0"/>
            <wp:docPr id="2" name="Picture 2" descr="C:\Users\ANDREW~1.RIV\AppData\Local\Temp\SNAGHTMLd8a0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~1.RIV\AppData\Local\Temp\SNAGHTMLd8a0b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62" cy="287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3C" w:rsidRDefault="00CC4B3C" w:rsidP="00CC4B3C">
      <w:pPr>
        <w:pStyle w:val="LabStepNumberedLevel3"/>
      </w:pPr>
      <w:r>
        <w:t xml:space="preserve">Click </w:t>
      </w:r>
      <w:r>
        <w:rPr>
          <w:b/>
        </w:rPr>
        <w:t>OK</w:t>
      </w:r>
      <w:r>
        <w:t xml:space="preserve"> to save your changes</w:t>
      </w:r>
    </w:p>
    <w:p w:rsidR="00C1176D" w:rsidRDefault="00C1176D" w:rsidP="00C1176D">
      <w:pPr>
        <w:pStyle w:val="LabStepNumbered"/>
      </w:pPr>
      <w:r>
        <w:t>Now add some data to your list:</w:t>
      </w:r>
    </w:p>
    <w:p w:rsidR="00C1176D" w:rsidRDefault="00C1176D" w:rsidP="00C1176D">
      <w:pPr>
        <w:pStyle w:val="LabStepNumberedLevel2"/>
      </w:pPr>
      <w:r>
        <w:t xml:space="preserve">In the </w:t>
      </w:r>
      <w:r w:rsidRPr="0007490C">
        <w:rPr>
          <w:b/>
        </w:rPr>
        <w:t>Quick Launch</w:t>
      </w:r>
      <w:r>
        <w:t xml:space="preserve"> navigation, select the </w:t>
      </w:r>
      <w:r w:rsidRPr="00EF6ED8">
        <w:rPr>
          <w:b/>
        </w:rPr>
        <w:t>Announcements</w:t>
      </w:r>
      <w:r>
        <w:t xml:space="preserve"> list/app.</w:t>
      </w:r>
    </w:p>
    <w:p w:rsidR="00C1176D" w:rsidRDefault="00720263" w:rsidP="00C1176D">
      <w:pPr>
        <w:pStyle w:val="LabStepNumberedLevel2"/>
      </w:pPr>
      <w:r>
        <w:t>Add an announcement to the list.  Set the:</w:t>
      </w:r>
    </w:p>
    <w:p w:rsidR="00720263" w:rsidRDefault="00720263" w:rsidP="00720263">
      <w:pPr>
        <w:pStyle w:val="LabStepNumberedLevel3"/>
      </w:pPr>
      <w:r w:rsidRPr="00720263">
        <w:rPr>
          <w:b/>
        </w:rPr>
        <w:t>Title</w:t>
      </w:r>
      <w:r>
        <w:t>: “The Stars at night, are big and bright…”</w:t>
      </w:r>
    </w:p>
    <w:p w:rsidR="00720263" w:rsidRDefault="00720263" w:rsidP="00720263">
      <w:pPr>
        <w:pStyle w:val="LabStepNumberedLevel3"/>
      </w:pPr>
      <w:r w:rsidRPr="00720263">
        <w:rPr>
          <w:b/>
        </w:rPr>
        <w:t>Relevant</w:t>
      </w:r>
      <w:r>
        <w:t xml:space="preserve"> Offices: Texas</w:t>
      </w:r>
    </w:p>
    <w:p w:rsidR="00720263" w:rsidRDefault="00720263" w:rsidP="00720263">
      <w:pPr>
        <w:pStyle w:val="LabStepNumberedLevel3"/>
      </w:pPr>
      <w:r>
        <w:t xml:space="preserve">Click </w:t>
      </w:r>
      <w:r>
        <w:rPr>
          <w:b/>
        </w:rPr>
        <w:t>Save</w:t>
      </w:r>
    </w:p>
    <w:p w:rsidR="00C1176D" w:rsidRDefault="00C1176D" w:rsidP="00C1176D">
      <w:pPr>
        <w:pStyle w:val="LabStepNumberedLevel2"/>
      </w:pPr>
      <w:r>
        <w:t xml:space="preserve">Next, add multiple announcements, except this time use the </w:t>
      </w:r>
      <w:r w:rsidRPr="00733EEA">
        <w:rPr>
          <w:b/>
        </w:rPr>
        <w:t>Quick Edit</w:t>
      </w:r>
      <w:r>
        <w:t xml:space="preserve"> view. Using the ribbon, click the </w:t>
      </w:r>
      <w:r w:rsidRPr="00733EEA">
        <w:rPr>
          <w:b/>
        </w:rPr>
        <w:t>List</w:t>
      </w:r>
      <w:r>
        <w:t xml:space="preserve"> tab and the </w:t>
      </w:r>
      <w:r w:rsidRPr="00733EEA">
        <w:rPr>
          <w:b/>
        </w:rPr>
        <w:t>Quick Edit</w:t>
      </w:r>
      <w:r>
        <w:t xml:space="preserve"> button in the </w:t>
      </w:r>
      <w:r w:rsidRPr="00733EEA">
        <w:rPr>
          <w:b/>
        </w:rPr>
        <w:t>View Format</w:t>
      </w:r>
      <w:r>
        <w:t xml:space="preserve"> group. This was previously called the Datasheet View. It has been improved </w:t>
      </w:r>
      <w:r w:rsidR="00720263">
        <w:t xml:space="preserve">in </w:t>
      </w:r>
      <w:r w:rsidR="00720263">
        <w:lastRenderedPageBreak/>
        <w:t xml:space="preserve">SharePoint 2013 </w:t>
      </w:r>
      <w:r>
        <w:t>to support managed metadata!</w:t>
      </w:r>
      <w:r w:rsidR="00720263">
        <w:br/>
      </w:r>
      <w:r w:rsidR="00720263">
        <w:rPr>
          <w:noProof/>
        </w:rPr>
        <w:drawing>
          <wp:inline distT="0" distB="0" distL="0" distR="0">
            <wp:extent cx="2761307" cy="1874156"/>
            <wp:effectExtent l="0" t="0" r="1270" b="0"/>
            <wp:docPr id="13" name="Picture 13" descr="C:\Users\JFERGU~1\AppData\Local\Temp\SNAGHTML58c07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FERGU~1\AppData\Local\Temp\SNAGHTML58c072d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23" cy="187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6D" w:rsidRDefault="00C1176D" w:rsidP="00C1176D">
      <w:pPr>
        <w:pStyle w:val="LabStepNumberedLevel3"/>
      </w:pPr>
      <w:r>
        <w:t xml:space="preserve">Add </w:t>
      </w:r>
      <w:r w:rsidR="00561DDB">
        <w:t>the following</w:t>
      </w:r>
      <w:r>
        <w:t xml:space="preserve"> announcements using the </w:t>
      </w:r>
      <w:r w:rsidRPr="00720263">
        <w:rPr>
          <w:b/>
        </w:rPr>
        <w:t>Quick Edit</w:t>
      </w:r>
      <w:r>
        <w:t xml:space="preserve"> view and make sure each has </w:t>
      </w:r>
      <w:r w:rsidR="00561DDB">
        <w:t>the appropriate</w:t>
      </w:r>
      <w:r>
        <w:t xml:space="preserve"> term</w:t>
      </w:r>
      <w:r w:rsidR="00561DDB">
        <w:t>(s)</w:t>
      </w:r>
      <w:r>
        <w:t xml:space="preserve"> tagged to it. </w:t>
      </w:r>
      <w:r w:rsidR="00561DDB">
        <w:t>As shown below</w:t>
      </w:r>
      <w:proofErr w:type="gramStart"/>
      <w:r w:rsidR="00561DDB">
        <w:t>:</w:t>
      </w:r>
      <w:r>
        <w:t>.</w:t>
      </w:r>
      <w:proofErr w:type="gramEnd"/>
      <w:r w:rsidR="00720263">
        <w:br/>
      </w:r>
      <w:r w:rsidR="00561DDB">
        <w:rPr>
          <w:noProof/>
        </w:rPr>
        <w:drawing>
          <wp:inline distT="0" distB="0" distL="0" distR="0">
            <wp:extent cx="5359651" cy="3966277"/>
            <wp:effectExtent l="0" t="0" r="0" b="0"/>
            <wp:docPr id="14" name="Picture 14" descr="C:\Users\JFERGU~1\AppData\Local\Temp\SNAGHTML58cb9d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FERGU~1\AppData\Local\Temp\SNAGHTML58cb9d0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116" cy="396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DB" w:rsidRDefault="00561DDB" w:rsidP="00561DDB">
      <w:pPr>
        <w:pStyle w:val="LabStepNumberedLevel2"/>
      </w:pPr>
      <w:r>
        <w:t xml:space="preserve">When finished click </w:t>
      </w:r>
      <w:r>
        <w:rPr>
          <w:b/>
        </w:rPr>
        <w:t>Stop</w:t>
      </w:r>
      <w:r>
        <w:t xml:space="preserve"> editing this list (Near the top </w:t>
      </w:r>
      <w:r w:rsidR="004F387D">
        <w:t>left</w:t>
      </w:r>
      <w:bookmarkStart w:id="0" w:name="_GoBack"/>
      <w:bookmarkEnd w:id="0"/>
      <w:r>
        <w:t xml:space="preserve"> side of the screen under the </w:t>
      </w:r>
      <w:r w:rsidRPr="00561DDB">
        <w:rPr>
          <w:b/>
        </w:rPr>
        <w:t>Announcements</w:t>
      </w:r>
      <w:r>
        <w:t xml:space="preserve"> title).</w:t>
      </w:r>
    </w:p>
    <w:p w:rsidR="00C1176D" w:rsidRDefault="00C1176D" w:rsidP="00C1176D">
      <w:pPr>
        <w:pStyle w:val="LabStepNumbered"/>
      </w:pPr>
      <w:r>
        <w:t xml:space="preserve">Last, </w:t>
      </w:r>
      <w:r w:rsidR="00561DDB">
        <w:t xml:space="preserve">to </w:t>
      </w:r>
      <w:r>
        <w:t xml:space="preserve">see </w:t>
      </w:r>
      <w:r w:rsidR="00561DDB">
        <w:t>how the managed navigation works, f</w:t>
      </w:r>
      <w:r>
        <w:t>irst, enable it on site:</w:t>
      </w:r>
    </w:p>
    <w:p w:rsidR="00C1176D" w:rsidRDefault="00C1176D" w:rsidP="00C1176D">
      <w:pPr>
        <w:pStyle w:val="LabStepNumberedLevel2"/>
      </w:pPr>
      <w:r>
        <w:t xml:space="preserve">Using the </w:t>
      </w:r>
      <w:r w:rsidRPr="00733EEA">
        <w:rPr>
          <w:b/>
        </w:rPr>
        <w:t>Site Actions</w:t>
      </w:r>
      <w:r>
        <w:t xml:space="preserve"> “gear” icon in the top-right corner of the browser, select </w:t>
      </w:r>
      <w:r w:rsidRPr="00733EEA">
        <w:rPr>
          <w:b/>
        </w:rPr>
        <w:t>Site Settings</w:t>
      </w:r>
      <w:r>
        <w:t>.</w:t>
      </w:r>
      <w:r w:rsidR="00561DDB">
        <w:br/>
      </w:r>
      <w:r w:rsidR="00561DDB">
        <w:rPr>
          <w:noProof/>
        </w:rPr>
        <w:drawing>
          <wp:inline distT="0" distB="0" distL="0" distR="0" wp14:anchorId="372476B9" wp14:editId="40CF7A59">
            <wp:extent cx="1176950" cy="791172"/>
            <wp:effectExtent l="0" t="0" r="444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9601" cy="7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6D" w:rsidRDefault="00C1176D" w:rsidP="00C1176D">
      <w:pPr>
        <w:pStyle w:val="LabStepNumberedLevel2"/>
      </w:pPr>
      <w:r>
        <w:t xml:space="preserve">In the </w:t>
      </w:r>
      <w:r w:rsidRPr="00733EEA">
        <w:rPr>
          <w:b/>
        </w:rPr>
        <w:t>Site Actions</w:t>
      </w:r>
      <w:r>
        <w:t xml:space="preserve"> </w:t>
      </w:r>
      <w:r w:rsidR="00561DDB">
        <w:t>section</w:t>
      </w:r>
      <w:r>
        <w:t xml:space="preserve">, select </w:t>
      </w:r>
      <w:r w:rsidRPr="00733EEA">
        <w:rPr>
          <w:b/>
        </w:rPr>
        <w:t>Manage Site Features</w:t>
      </w:r>
      <w:r>
        <w:t>.</w:t>
      </w:r>
    </w:p>
    <w:p w:rsidR="00C1176D" w:rsidRDefault="00C1176D" w:rsidP="00C1176D">
      <w:pPr>
        <w:pStyle w:val="LabStepNumberedLevel2"/>
      </w:pPr>
      <w:r>
        <w:t xml:space="preserve">Find the Site Feature </w:t>
      </w:r>
      <w:r w:rsidR="00561DDB">
        <w:rPr>
          <w:b/>
        </w:rPr>
        <w:t>Metadata</w:t>
      </w:r>
      <w:r w:rsidRPr="00B26601">
        <w:rPr>
          <w:b/>
        </w:rPr>
        <w:t xml:space="preserve"> Navigation and Filtering</w:t>
      </w:r>
      <w:r>
        <w:t xml:space="preserve"> and click the </w:t>
      </w:r>
      <w:r w:rsidRPr="00B26601">
        <w:rPr>
          <w:b/>
        </w:rPr>
        <w:t>Activate</w:t>
      </w:r>
      <w:r>
        <w:t xml:space="preserve"> button.</w:t>
      </w:r>
    </w:p>
    <w:p w:rsidR="00C1176D" w:rsidRDefault="00C1176D" w:rsidP="00C1176D">
      <w:pPr>
        <w:pStyle w:val="LabStepNumbered"/>
      </w:pPr>
      <w:r>
        <w:t>Now enable it on the list:</w:t>
      </w:r>
    </w:p>
    <w:p w:rsidR="00C1176D" w:rsidRDefault="00C1176D" w:rsidP="00C1176D">
      <w:pPr>
        <w:pStyle w:val="LabStepNumberedLevel2"/>
      </w:pPr>
      <w:r>
        <w:t xml:space="preserve">In the </w:t>
      </w:r>
      <w:r w:rsidRPr="002559AC">
        <w:rPr>
          <w:b/>
        </w:rPr>
        <w:t>Quick Launch</w:t>
      </w:r>
      <w:r>
        <w:t xml:space="preserve"> navigation, select the </w:t>
      </w:r>
      <w:r w:rsidRPr="002559AC">
        <w:rPr>
          <w:b/>
        </w:rPr>
        <w:t>Announcements</w:t>
      </w:r>
      <w:r>
        <w:t xml:space="preserve"> list/app.</w:t>
      </w:r>
    </w:p>
    <w:p w:rsidR="00C1176D" w:rsidRDefault="00C1176D" w:rsidP="00C1176D">
      <w:pPr>
        <w:pStyle w:val="LabStepNumberedLevel2"/>
      </w:pPr>
      <w:r>
        <w:t xml:space="preserve">When the </w:t>
      </w:r>
      <w:r w:rsidRPr="00FC47D2">
        <w:rPr>
          <w:b/>
        </w:rPr>
        <w:t>Announcements</w:t>
      </w:r>
      <w:r>
        <w:t xml:space="preserve"> list loads, using the ribbon select the </w:t>
      </w:r>
      <w:r w:rsidRPr="00FC47D2">
        <w:rPr>
          <w:b/>
        </w:rPr>
        <w:t xml:space="preserve">List </w:t>
      </w:r>
      <w:r w:rsidRPr="00FC47D2">
        <w:t>tab</w:t>
      </w:r>
      <w:r>
        <w:rPr>
          <w:b/>
        </w:rPr>
        <w:t xml:space="preserve"> </w:t>
      </w:r>
      <w:r w:rsidRPr="00FC47D2">
        <w:t>and click the</w:t>
      </w:r>
      <w:r>
        <w:rPr>
          <w:b/>
        </w:rPr>
        <w:t xml:space="preserve"> </w:t>
      </w:r>
      <w:r w:rsidRPr="00FC47D2">
        <w:rPr>
          <w:b/>
        </w:rPr>
        <w:t>List Settings</w:t>
      </w:r>
      <w:r w:rsidRPr="00FC47D2">
        <w:t xml:space="preserve"> button</w:t>
      </w:r>
      <w:r>
        <w:t>.</w:t>
      </w:r>
    </w:p>
    <w:p w:rsidR="00C1176D" w:rsidRDefault="00C1176D" w:rsidP="00C1176D">
      <w:pPr>
        <w:pStyle w:val="LabStepNumberedLevel2"/>
      </w:pPr>
      <w:r>
        <w:lastRenderedPageBreak/>
        <w:t xml:space="preserve">Under the </w:t>
      </w:r>
      <w:r w:rsidRPr="005E2747">
        <w:rPr>
          <w:b/>
        </w:rPr>
        <w:t>General Settings</w:t>
      </w:r>
      <w:r>
        <w:t xml:space="preserve"> section, select </w:t>
      </w:r>
      <w:r w:rsidRPr="005E2747">
        <w:rPr>
          <w:b/>
        </w:rPr>
        <w:t>Metadata navigation settings</w:t>
      </w:r>
      <w:r>
        <w:t>.</w:t>
      </w:r>
    </w:p>
    <w:p w:rsidR="00C1176D" w:rsidRDefault="00C1176D" w:rsidP="00C1176D">
      <w:pPr>
        <w:pStyle w:val="LabStepNumberedLevel2"/>
      </w:pPr>
      <w:r>
        <w:t xml:space="preserve">In the </w:t>
      </w:r>
      <w:r w:rsidRPr="00CD6F62">
        <w:rPr>
          <w:b/>
        </w:rPr>
        <w:t>Configure Navigation Hierarchies</w:t>
      </w:r>
      <w:r>
        <w:t xml:space="preserve">, add the </w:t>
      </w:r>
      <w:r w:rsidRPr="00CD6F62">
        <w:rPr>
          <w:b/>
        </w:rPr>
        <w:t>Relevant Offices</w:t>
      </w:r>
      <w:r>
        <w:t xml:space="preserve"> column from the </w:t>
      </w:r>
      <w:r w:rsidRPr="00CD6F62">
        <w:rPr>
          <w:b/>
        </w:rPr>
        <w:t>Available Hierarchy Fields</w:t>
      </w:r>
      <w:r>
        <w:t xml:space="preserve"> to the </w:t>
      </w:r>
      <w:r w:rsidRPr="00CD6F62">
        <w:rPr>
          <w:b/>
        </w:rPr>
        <w:t>Selected Hierarchy Fields</w:t>
      </w:r>
      <w:r>
        <w:t xml:space="preserve"> and </w:t>
      </w:r>
      <w:r w:rsidR="00561DDB">
        <w:t xml:space="preserve">remove </w:t>
      </w:r>
      <w:r w:rsidR="00561DDB" w:rsidRPr="00561DDB">
        <w:t>Folders</w:t>
      </w:r>
      <w:r w:rsidR="00561DDB">
        <w:t xml:space="preserve">. Then </w:t>
      </w:r>
      <w:r w:rsidRPr="00561DDB">
        <w:t>click</w:t>
      </w:r>
      <w:r>
        <w:t xml:space="preserve"> </w:t>
      </w:r>
      <w:r w:rsidRPr="00CD6F62">
        <w:rPr>
          <w:b/>
        </w:rPr>
        <w:t>OK</w:t>
      </w:r>
      <w:r>
        <w:t>.</w:t>
      </w:r>
    </w:p>
    <w:p w:rsidR="00C1176D" w:rsidRDefault="00C1176D" w:rsidP="00C1176D">
      <w:pPr>
        <w:pStyle w:val="LabStepNumbered"/>
      </w:pPr>
      <w:r>
        <w:t xml:space="preserve">Next, go back to the </w:t>
      </w:r>
      <w:r w:rsidRPr="007214A8">
        <w:rPr>
          <w:b/>
        </w:rPr>
        <w:t>Announcements</w:t>
      </w:r>
      <w:r>
        <w:t xml:space="preserve"> list</w:t>
      </w:r>
    </w:p>
    <w:p w:rsidR="00C1176D" w:rsidRDefault="00C1176D" w:rsidP="00C1176D">
      <w:pPr>
        <w:pStyle w:val="LabStepNumbered"/>
      </w:pPr>
      <w:r>
        <w:t xml:space="preserve">Notice in the lower portion of the </w:t>
      </w:r>
      <w:r w:rsidRPr="007214A8">
        <w:rPr>
          <w:b/>
        </w:rPr>
        <w:t>Quick Launch</w:t>
      </w:r>
      <w:r>
        <w:t xml:space="preserve"> you have a new navigation option. Using this you can filter all the content in the list, regardless of any folders you may have.</w:t>
      </w:r>
    </w:p>
    <w:p w:rsidR="00561DDB" w:rsidRDefault="00561DDB" w:rsidP="00561DDB">
      <w:pPr>
        <w:pStyle w:val="LabStepNumberedLevel2"/>
      </w:pPr>
      <w:r>
        <w:t xml:space="preserve">Try expanding </w:t>
      </w:r>
      <w:r w:rsidRPr="00561DDB">
        <w:rPr>
          <w:b/>
        </w:rPr>
        <w:t>Relevant Offices</w:t>
      </w:r>
      <w:r>
        <w:t xml:space="preserve"> and select </w:t>
      </w:r>
      <w:r w:rsidRPr="00561DDB">
        <w:rPr>
          <w:b/>
        </w:rPr>
        <w:t>Central</w:t>
      </w:r>
      <w:r>
        <w:t xml:space="preserve">, then </w:t>
      </w:r>
      <w:r>
        <w:rPr>
          <w:b/>
        </w:rPr>
        <w:t>West</w:t>
      </w:r>
      <w:r>
        <w:t xml:space="preserve">, then </w:t>
      </w:r>
      <w:r>
        <w:rPr>
          <w:b/>
        </w:rPr>
        <w:t>East</w:t>
      </w:r>
      <w:r>
        <w:t xml:space="preserve">, then just </w:t>
      </w:r>
      <w:r w:rsidRPr="00561DDB">
        <w:rPr>
          <w:b/>
        </w:rPr>
        <w:t>Florida</w:t>
      </w:r>
    </w:p>
    <w:p w:rsidR="00561DDB" w:rsidRDefault="00561DDB" w:rsidP="00561DDB">
      <w:pPr>
        <w:pStyle w:val="LabStepNumberedLevel2"/>
      </w:pPr>
      <w:r>
        <w:t xml:space="preserve">Notice how </w:t>
      </w:r>
      <w:proofErr w:type="gramStart"/>
      <w:r w:rsidRPr="00E82EBD">
        <w:rPr>
          <w:b/>
        </w:rPr>
        <w:t>East</w:t>
      </w:r>
      <w:proofErr w:type="gramEnd"/>
      <w:r>
        <w:t xml:space="preserve"> and </w:t>
      </w:r>
      <w:r w:rsidRPr="00E82EBD">
        <w:rPr>
          <w:b/>
        </w:rPr>
        <w:t>Florida</w:t>
      </w:r>
      <w:r>
        <w:t xml:space="preserve"> produce slightly different results (as there was a snowstorm announcement that did not affect </w:t>
      </w:r>
      <w:r w:rsidRPr="00E82EBD">
        <w:rPr>
          <w:b/>
        </w:rPr>
        <w:t>Florida</w:t>
      </w:r>
      <w:r>
        <w:t xml:space="preserve">, but did affect other </w:t>
      </w:r>
      <w:r w:rsidRPr="00E82EBD">
        <w:rPr>
          <w:b/>
        </w:rPr>
        <w:t>East</w:t>
      </w:r>
      <w:r>
        <w:t xml:space="preserve"> Coast locations).</w:t>
      </w:r>
    </w:p>
    <w:p w:rsidR="00C1176D" w:rsidRPr="00C1176D" w:rsidRDefault="00C1176D" w:rsidP="008A6DD7">
      <w:pPr>
        <w:pStyle w:val="LabExerciseCallout"/>
      </w:pPr>
      <w:r>
        <w:t>In this exercise you created a term set using the browser interface and used it within a SharePoint list.</w:t>
      </w:r>
    </w:p>
    <w:sectPr w:rsidR="00C1176D" w:rsidRPr="00C1176D" w:rsidSect="00BD760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054" w:rsidRDefault="00C82054" w:rsidP="002754DA">
      <w:pPr>
        <w:spacing w:before="0" w:after="0"/>
      </w:pPr>
      <w:r>
        <w:separator/>
      </w:r>
    </w:p>
  </w:endnote>
  <w:endnote w:type="continuationSeparator" w:id="0">
    <w:p w:rsidR="00C82054" w:rsidRDefault="00C82054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054" w:rsidRDefault="00C82054" w:rsidP="002754DA">
      <w:pPr>
        <w:spacing w:before="0" w:after="0"/>
      </w:pPr>
      <w:r>
        <w:separator/>
      </w:r>
    </w:p>
  </w:footnote>
  <w:footnote w:type="continuationSeparator" w:id="0">
    <w:p w:rsidR="00C82054" w:rsidRDefault="00C82054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2946127D"/>
    <w:multiLevelType w:val="multilevel"/>
    <w:tmpl w:val="A70A9C82"/>
    <w:numStyleLink w:val="LabStepsTemplate"/>
  </w:abstractNum>
  <w:abstractNum w:abstractNumId="3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5"/>
  </w:num>
  <w:num w:numId="11">
    <w:abstractNumId w:val="6"/>
  </w:num>
  <w:num w:numId="12">
    <w:abstractNumId w:val="8"/>
  </w:num>
  <w:num w:numId="13">
    <w:abstractNumId w:val="0"/>
  </w:num>
  <w:num w:numId="14">
    <w:abstractNumId w:val="0"/>
  </w:num>
  <w:num w:numId="15">
    <w:abstractNumId w:val="4"/>
  </w:num>
  <w:num w:numId="16">
    <w:abstractNumId w:val="6"/>
  </w:num>
  <w:num w:numId="17">
    <w:abstractNumId w:val="8"/>
  </w:num>
  <w:num w:numId="18">
    <w:abstractNumId w:val="12"/>
  </w:num>
  <w:num w:numId="19">
    <w:abstractNumId w:val="12"/>
  </w:num>
  <w:num w:numId="20">
    <w:abstractNumId w:val="4"/>
  </w:num>
  <w:num w:numId="21">
    <w:abstractNumId w:val="5"/>
  </w:num>
  <w:num w:numId="22">
    <w:abstractNumId w:val="11"/>
  </w:num>
  <w:num w:numId="23">
    <w:abstractNumId w:val="10"/>
  </w:num>
  <w:num w:numId="24">
    <w:abstractNumId w:val="13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6"/>
  </w:num>
  <w:num w:numId="28">
    <w:abstractNumId w:val="8"/>
  </w:num>
  <w:num w:numId="29">
    <w:abstractNumId w:val="12"/>
  </w:num>
  <w:num w:numId="30">
    <w:abstractNumId w:val="12"/>
  </w:num>
  <w:num w:numId="31">
    <w:abstractNumId w:val="11"/>
  </w:num>
  <w:num w:numId="32">
    <w:abstractNumId w:val="12"/>
  </w:num>
  <w:num w:numId="33">
    <w:abstractNumId w:val="12"/>
  </w:num>
  <w:num w:numId="34">
    <w:abstractNumId w:val="4"/>
  </w:num>
  <w:num w:numId="35">
    <w:abstractNumId w:val="5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26"/>
    <w:rsid w:val="00002196"/>
    <w:rsid w:val="00012AC2"/>
    <w:rsid w:val="000237DD"/>
    <w:rsid w:val="00024303"/>
    <w:rsid w:val="000243F6"/>
    <w:rsid w:val="000267E9"/>
    <w:rsid w:val="00030FBC"/>
    <w:rsid w:val="00051385"/>
    <w:rsid w:val="000543B3"/>
    <w:rsid w:val="00063B7E"/>
    <w:rsid w:val="00065A75"/>
    <w:rsid w:val="000671A9"/>
    <w:rsid w:val="00075BE6"/>
    <w:rsid w:val="00082C8E"/>
    <w:rsid w:val="00086439"/>
    <w:rsid w:val="0009020D"/>
    <w:rsid w:val="00090A5A"/>
    <w:rsid w:val="000922A9"/>
    <w:rsid w:val="000A019A"/>
    <w:rsid w:val="000A0FB8"/>
    <w:rsid w:val="000A4D31"/>
    <w:rsid w:val="000B09A5"/>
    <w:rsid w:val="000B4798"/>
    <w:rsid w:val="000C54C2"/>
    <w:rsid w:val="000D1CE4"/>
    <w:rsid w:val="000E4786"/>
    <w:rsid w:val="000E70DB"/>
    <w:rsid w:val="000F11E6"/>
    <w:rsid w:val="000F23A7"/>
    <w:rsid w:val="000F2E8E"/>
    <w:rsid w:val="0011020C"/>
    <w:rsid w:val="00110EC0"/>
    <w:rsid w:val="001128F7"/>
    <w:rsid w:val="00123729"/>
    <w:rsid w:val="00123A37"/>
    <w:rsid w:val="0012715F"/>
    <w:rsid w:val="00140317"/>
    <w:rsid w:val="00141688"/>
    <w:rsid w:val="00151E41"/>
    <w:rsid w:val="001554D3"/>
    <w:rsid w:val="0015714F"/>
    <w:rsid w:val="00160EEF"/>
    <w:rsid w:val="00162568"/>
    <w:rsid w:val="0016348C"/>
    <w:rsid w:val="001657A8"/>
    <w:rsid w:val="0016603A"/>
    <w:rsid w:val="00166BA8"/>
    <w:rsid w:val="00172887"/>
    <w:rsid w:val="001760F5"/>
    <w:rsid w:val="00182F32"/>
    <w:rsid w:val="00190D86"/>
    <w:rsid w:val="0019249E"/>
    <w:rsid w:val="001969F7"/>
    <w:rsid w:val="001A3C36"/>
    <w:rsid w:val="001B176D"/>
    <w:rsid w:val="001B60FC"/>
    <w:rsid w:val="001C2975"/>
    <w:rsid w:val="001C3C48"/>
    <w:rsid w:val="001E2DF2"/>
    <w:rsid w:val="001E5FC6"/>
    <w:rsid w:val="001E6C86"/>
    <w:rsid w:val="001E73CB"/>
    <w:rsid w:val="001F77DA"/>
    <w:rsid w:val="00207F56"/>
    <w:rsid w:val="00210D1B"/>
    <w:rsid w:val="0021154E"/>
    <w:rsid w:val="00216298"/>
    <w:rsid w:val="00221821"/>
    <w:rsid w:val="002243BC"/>
    <w:rsid w:val="00225D1A"/>
    <w:rsid w:val="00226C32"/>
    <w:rsid w:val="00231D57"/>
    <w:rsid w:val="00234111"/>
    <w:rsid w:val="00237391"/>
    <w:rsid w:val="002376C5"/>
    <w:rsid w:val="00243A3C"/>
    <w:rsid w:val="0024711C"/>
    <w:rsid w:val="002508CA"/>
    <w:rsid w:val="002646DD"/>
    <w:rsid w:val="00265968"/>
    <w:rsid w:val="00273BA6"/>
    <w:rsid w:val="00273F7D"/>
    <w:rsid w:val="002754DA"/>
    <w:rsid w:val="002820B9"/>
    <w:rsid w:val="00283D43"/>
    <w:rsid w:val="00283DCA"/>
    <w:rsid w:val="00284861"/>
    <w:rsid w:val="00286E1A"/>
    <w:rsid w:val="002930AF"/>
    <w:rsid w:val="002A182C"/>
    <w:rsid w:val="002B29CA"/>
    <w:rsid w:val="002B50BA"/>
    <w:rsid w:val="002C5CBE"/>
    <w:rsid w:val="002C6DDC"/>
    <w:rsid w:val="002C6DDF"/>
    <w:rsid w:val="002E035E"/>
    <w:rsid w:val="002E1C5A"/>
    <w:rsid w:val="002E259F"/>
    <w:rsid w:val="002E3602"/>
    <w:rsid w:val="002E66B3"/>
    <w:rsid w:val="002F2748"/>
    <w:rsid w:val="0030388D"/>
    <w:rsid w:val="00307288"/>
    <w:rsid w:val="00311545"/>
    <w:rsid w:val="00316198"/>
    <w:rsid w:val="0031741B"/>
    <w:rsid w:val="00333042"/>
    <w:rsid w:val="00347559"/>
    <w:rsid w:val="0035550E"/>
    <w:rsid w:val="003560BC"/>
    <w:rsid w:val="00361340"/>
    <w:rsid w:val="00364378"/>
    <w:rsid w:val="00367C9B"/>
    <w:rsid w:val="00371932"/>
    <w:rsid w:val="00373A63"/>
    <w:rsid w:val="003775F8"/>
    <w:rsid w:val="00385E7E"/>
    <w:rsid w:val="003A6D85"/>
    <w:rsid w:val="003B1609"/>
    <w:rsid w:val="003B509E"/>
    <w:rsid w:val="003B6B6E"/>
    <w:rsid w:val="003B6E62"/>
    <w:rsid w:val="003C5D20"/>
    <w:rsid w:val="003C6F9B"/>
    <w:rsid w:val="003D1045"/>
    <w:rsid w:val="003D4A36"/>
    <w:rsid w:val="003D513A"/>
    <w:rsid w:val="003E3149"/>
    <w:rsid w:val="003E53A5"/>
    <w:rsid w:val="003F2EDC"/>
    <w:rsid w:val="00400DC5"/>
    <w:rsid w:val="00405503"/>
    <w:rsid w:val="0040576B"/>
    <w:rsid w:val="00414108"/>
    <w:rsid w:val="00420D38"/>
    <w:rsid w:val="00427A68"/>
    <w:rsid w:val="004336CC"/>
    <w:rsid w:val="0043657B"/>
    <w:rsid w:val="004402EC"/>
    <w:rsid w:val="00445241"/>
    <w:rsid w:val="00445F5C"/>
    <w:rsid w:val="00446B8D"/>
    <w:rsid w:val="00464F96"/>
    <w:rsid w:val="0046679B"/>
    <w:rsid w:val="00474799"/>
    <w:rsid w:val="00481358"/>
    <w:rsid w:val="00482B10"/>
    <w:rsid w:val="004838B2"/>
    <w:rsid w:val="00484260"/>
    <w:rsid w:val="00487D07"/>
    <w:rsid w:val="004901DA"/>
    <w:rsid w:val="0049441A"/>
    <w:rsid w:val="004946E2"/>
    <w:rsid w:val="004A0344"/>
    <w:rsid w:val="004A66FA"/>
    <w:rsid w:val="004A7C45"/>
    <w:rsid w:val="004B2700"/>
    <w:rsid w:val="004B75D9"/>
    <w:rsid w:val="004C7D6E"/>
    <w:rsid w:val="004D2050"/>
    <w:rsid w:val="004D3A39"/>
    <w:rsid w:val="004D5B0F"/>
    <w:rsid w:val="004D71F4"/>
    <w:rsid w:val="004D75A3"/>
    <w:rsid w:val="004E1CBF"/>
    <w:rsid w:val="004E3B42"/>
    <w:rsid w:val="004E45B9"/>
    <w:rsid w:val="004F1E4C"/>
    <w:rsid w:val="004F387D"/>
    <w:rsid w:val="004F54BD"/>
    <w:rsid w:val="00504620"/>
    <w:rsid w:val="0050658A"/>
    <w:rsid w:val="0050746C"/>
    <w:rsid w:val="005106D7"/>
    <w:rsid w:val="00513EAD"/>
    <w:rsid w:val="0051400B"/>
    <w:rsid w:val="00515C63"/>
    <w:rsid w:val="0053493F"/>
    <w:rsid w:val="00536A2B"/>
    <w:rsid w:val="00536EA7"/>
    <w:rsid w:val="00537866"/>
    <w:rsid w:val="00540A9A"/>
    <w:rsid w:val="005428BD"/>
    <w:rsid w:val="00551DC5"/>
    <w:rsid w:val="00551DFA"/>
    <w:rsid w:val="00560F81"/>
    <w:rsid w:val="00561DDB"/>
    <w:rsid w:val="005710D5"/>
    <w:rsid w:val="0057247C"/>
    <w:rsid w:val="00574574"/>
    <w:rsid w:val="00580480"/>
    <w:rsid w:val="0058123A"/>
    <w:rsid w:val="0058773B"/>
    <w:rsid w:val="00592DAA"/>
    <w:rsid w:val="005A0E17"/>
    <w:rsid w:val="005A3A17"/>
    <w:rsid w:val="005A3E02"/>
    <w:rsid w:val="005A4563"/>
    <w:rsid w:val="005A6D5F"/>
    <w:rsid w:val="005B2865"/>
    <w:rsid w:val="005B6F90"/>
    <w:rsid w:val="005C03B9"/>
    <w:rsid w:val="005C1BF8"/>
    <w:rsid w:val="005C3A90"/>
    <w:rsid w:val="005D0297"/>
    <w:rsid w:val="005D380A"/>
    <w:rsid w:val="005D3854"/>
    <w:rsid w:val="005E054A"/>
    <w:rsid w:val="005E0D54"/>
    <w:rsid w:val="005E3B38"/>
    <w:rsid w:val="005E79AF"/>
    <w:rsid w:val="005F03A0"/>
    <w:rsid w:val="005F2CE3"/>
    <w:rsid w:val="005F39DC"/>
    <w:rsid w:val="00601E9E"/>
    <w:rsid w:val="00605F9D"/>
    <w:rsid w:val="00610826"/>
    <w:rsid w:val="006133C4"/>
    <w:rsid w:val="00620888"/>
    <w:rsid w:val="00625F0D"/>
    <w:rsid w:val="00626932"/>
    <w:rsid w:val="006316FA"/>
    <w:rsid w:val="00632485"/>
    <w:rsid w:val="0063362B"/>
    <w:rsid w:val="00643F55"/>
    <w:rsid w:val="00645BB8"/>
    <w:rsid w:val="00650ACD"/>
    <w:rsid w:val="00654F8F"/>
    <w:rsid w:val="0065756C"/>
    <w:rsid w:val="0066042A"/>
    <w:rsid w:val="006649DB"/>
    <w:rsid w:val="00667328"/>
    <w:rsid w:val="00667B58"/>
    <w:rsid w:val="0067766A"/>
    <w:rsid w:val="00682FC7"/>
    <w:rsid w:val="00686CA6"/>
    <w:rsid w:val="0069092F"/>
    <w:rsid w:val="00692AFB"/>
    <w:rsid w:val="0069598A"/>
    <w:rsid w:val="006A020F"/>
    <w:rsid w:val="006A105B"/>
    <w:rsid w:val="006A2A50"/>
    <w:rsid w:val="006B07C3"/>
    <w:rsid w:val="006B25FA"/>
    <w:rsid w:val="006B6F43"/>
    <w:rsid w:val="006C0157"/>
    <w:rsid w:val="006C3796"/>
    <w:rsid w:val="006C4B76"/>
    <w:rsid w:val="006C5C78"/>
    <w:rsid w:val="006D1BB7"/>
    <w:rsid w:val="006E3BD3"/>
    <w:rsid w:val="006E5188"/>
    <w:rsid w:val="006F0F27"/>
    <w:rsid w:val="006F13F6"/>
    <w:rsid w:val="006F64F9"/>
    <w:rsid w:val="0070089C"/>
    <w:rsid w:val="00711C05"/>
    <w:rsid w:val="00713E79"/>
    <w:rsid w:val="00720263"/>
    <w:rsid w:val="00726591"/>
    <w:rsid w:val="0072738D"/>
    <w:rsid w:val="00735E2B"/>
    <w:rsid w:val="00737FD5"/>
    <w:rsid w:val="00740261"/>
    <w:rsid w:val="00740358"/>
    <w:rsid w:val="00740CA3"/>
    <w:rsid w:val="007442CF"/>
    <w:rsid w:val="00746F66"/>
    <w:rsid w:val="00747129"/>
    <w:rsid w:val="007508E5"/>
    <w:rsid w:val="00754D76"/>
    <w:rsid w:val="00756C10"/>
    <w:rsid w:val="007600AD"/>
    <w:rsid w:val="0076162E"/>
    <w:rsid w:val="0076526D"/>
    <w:rsid w:val="00770735"/>
    <w:rsid w:val="00775A11"/>
    <w:rsid w:val="00775FD4"/>
    <w:rsid w:val="0078763B"/>
    <w:rsid w:val="007A2E8C"/>
    <w:rsid w:val="007A3111"/>
    <w:rsid w:val="007A3D0E"/>
    <w:rsid w:val="007A6FDB"/>
    <w:rsid w:val="007A7B3A"/>
    <w:rsid w:val="007B63AE"/>
    <w:rsid w:val="007B648F"/>
    <w:rsid w:val="007C5EF6"/>
    <w:rsid w:val="007C731A"/>
    <w:rsid w:val="007D3352"/>
    <w:rsid w:val="007D72B4"/>
    <w:rsid w:val="007E240B"/>
    <w:rsid w:val="007E54CD"/>
    <w:rsid w:val="007E5A7C"/>
    <w:rsid w:val="007F2CD4"/>
    <w:rsid w:val="007F37E8"/>
    <w:rsid w:val="0080252D"/>
    <w:rsid w:val="008114C7"/>
    <w:rsid w:val="00812AF5"/>
    <w:rsid w:val="008237DD"/>
    <w:rsid w:val="00826FF7"/>
    <w:rsid w:val="0082729D"/>
    <w:rsid w:val="0083029D"/>
    <w:rsid w:val="00830A82"/>
    <w:rsid w:val="00841F3B"/>
    <w:rsid w:val="00845FAD"/>
    <w:rsid w:val="008530CC"/>
    <w:rsid w:val="00856645"/>
    <w:rsid w:val="008648D6"/>
    <w:rsid w:val="0086565F"/>
    <w:rsid w:val="00865AE4"/>
    <w:rsid w:val="0086681C"/>
    <w:rsid w:val="008743F8"/>
    <w:rsid w:val="008750A4"/>
    <w:rsid w:val="00880606"/>
    <w:rsid w:val="00893C82"/>
    <w:rsid w:val="008943B0"/>
    <w:rsid w:val="008A1B16"/>
    <w:rsid w:val="008A2BA0"/>
    <w:rsid w:val="008A6DD7"/>
    <w:rsid w:val="008A7318"/>
    <w:rsid w:val="008B697B"/>
    <w:rsid w:val="008C17EA"/>
    <w:rsid w:val="008C1C05"/>
    <w:rsid w:val="008C564C"/>
    <w:rsid w:val="008D054E"/>
    <w:rsid w:val="008D0899"/>
    <w:rsid w:val="008D261C"/>
    <w:rsid w:val="008D30B0"/>
    <w:rsid w:val="008D6EDA"/>
    <w:rsid w:val="008D7F27"/>
    <w:rsid w:val="008E1CE8"/>
    <w:rsid w:val="008E3F36"/>
    <w:rsid w:val="009015F3"/>
    <w:rsid w:val="00902F51"/>
    <w:rsid w:val="00903B98"/>
    <w:rsid w:val="0090725E"/>
    <w:rsid w:val="00915A59"/>
    <w:rsid w:val="0091656E"/>
    <w:rsid w:val="00925E86"/>
    <w:rsid w:val="009274C0"/>
    <w:rsid w:val="00931080"/>
    <w:rsid w:val="00931E3C"/>
    <w:rsid w:val="009422EE"/>
    <w:rsid w:val="00944282"/>
    <w:rsid w:val="0095110D"/>
    <w:rsid w:val="00951BD2"/>
    <w:rsid w:val="00951C8A"/>
    <w:rsid w:val="009537AB"/>
    <w:rsid w:val="00956AB3"/>
    <w:rsid w:val="00960427"/>
    <w:rsid w:val="00961446"/>
    <w:rsid w:val="0096384D"/>
    <w:rsid w:val="00963AE0"/>
    <w:rsid w:val="00964D6A"/>
    <w:rsid w:val="00964DF1"/>
    <w:rsid w:val="00965C23"/>
    <w:rsid w:val="00972959"/>
    <w:rsid w:val="009753EF"/>
    <w:rsid w:val="0098575B"/>
    <w:rsid w:val="00990EBF"/>
    <w:rsid w:val="009A5818"/>
    <w:rsid w:val="009B275F"/>
    <w:rsid w:val="009C016D"/>
    <w:rsid w:val="009C6E7B"/>
    <w:rsid w:val="009D168C"/>
    <w:rsid w:val="009D1C9A"/>
    <w:rsid w:val="009D22E7"/>
    <w:rsid w:val="009D553D"/>
    <w:rsid w:val="009E1990"/>
    <w:rsid w:val="009E2AD2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430F"/>
    <w:rsid w:val="00A25FC5"/>
    <w:rsid w:val="00A27676"/>
    <w:rsid w:val="00A3093C"/>
    <w:rsid w:val="00A30C18"/>
    <w:rsid w:val="00A36AE5"/>
    <w:rsid w:val="00A4394E"/>
    <w:rsid w:val="00A46E44"/>
    <w:rsid w:val="00A51DE9"/>
    <w:rsid w:val="00A53017"/>
    <w:rsid w:val="00A5490F"/>
    <w:rsid w:val="00A55EA3"/>
    <w:rsid w:val="00A6472F"/>
    <w:rsid w:val="00A66755"/>
    <w:rsid w:val="00A73931"/>
    <w:rsid w:val="00A811F8"/>
    <w:rsid w:val="00A81890"/>
    <w:rsid w:val="00A84330"/>
    <w:rsid w:val="00AA081D"/>
    <w:rsid w:val="00AA1C5E"/>
    <w:rsid w:val="00AB0EF6"/>
    <w:rsid w:val="00AB4BD9"/>
    <w:rsid w:val="00AC535D"/>
    <w:rsid w:val="00AD3847"/>
    <w:rsid w:val="00AE16EB"/>
    <w:rsid w:val="00AF424C"/>
    <w:rsid w:val="00AF4F9B"/>
    <w:rsid w:val="00B04598"/>
    <w:rsid w:val="00B04679"/>
    <w:rsid w:val="00B11579"/>
    <w:rsid w:val="00B267B7"/>
    <w:rsid w:val="00B410F6"/>
    <w:rsid w:val="00B56241"/>
    <w:rsid w:val="00B56C9C"/>
    <w:rsid w:val="00B57970"/>
    <w:rsid w:val="00B60011"/>
    <w:rsid w:val="00B74E1A"/>
    <w:rsid w:val="00B7645C"/>
    <w:rsid w:val="00B80925"/>
    <w:rsid w:val="00B815CE"/>
    <w:rsid w:val="00B838CD"/>
    <w:rsid w:val="00B84304"/>
    <w:rsid w:val="00BA06CB"/>
    <w:rsid w:val="00BA1292"/>
    <w:rsid w:val="00BA332D"/>
    <w:rsid w:val="00BB42DB"/>
    <w:rsid w:val="00BC1206"/>
    <w:rsid w:val="00BC120F"/>
    <w:rsid w:val="00BC22EE"/>
    <w:rsid w:val="00BC2C68"/>
    <w:rsid w:val="00BC3FCA"/>
    <w:rsid w:val="00BD1EA3"/>
    <w:rsid w:val="00BD760F"/>
    <w:rsid w:val="00BE20E7"/>
    <w:rsid w:val="00BE5EE7"/>
    <w:rsid w:val="00BF3349"/>
    <w:rsid w:val="00BF4AAD"/>
    <w:rsid w:val="00C1089B"/>
    <w:rsid w:val="00C1176D"/>
    <w:rsid w:val="00C171CF"/>
    <w:rsid w:val="00C30E56"/>
    <w:rsid w:val="00C3211E"/>
    <w:rsid w:val="00C33D09"/>
    <w:rsid w:val="00C34D0A"/>
    <w:rsid w:val="00C37A3E"/>
    <w:rsid w:val="00C44632"/>
    <w:rsid w:val="00C50028"/>
    <w:rsid w:val="00C53882"/>
    <w:rsid w:val="00C61CF2"/>
    <w:rsid w:val="00C62D6E"/>
    <w:rsid w:val="00C642C3"/>
    <w:rsid w:val="00C66309"/>
    <w:rsid w:val="00C67699"/>
    <w:rsid w:val="00C70683"/>
    <w:rsid w:val="00C80B2F"/>
    <w:rsid w:val="00C81CBC"/>
    <w:rsid w:val="00C82054"/>
    <w:rsid w:val="00C847ED"/>
    <w:rsid w:val="00C9096A"/>
    <w:rsid w:val="00C92678"/>
    <w:rsid w:val="00C93E0C"/>
    <w:rsid w:val="00C97674"/>
    <w:rsid w:val="00CB7A9C"/>
    <w:rsid w:val="00CB7CC1"/>
    <w:rsid w:val="00CC4B3C"/>
    <w:rsid w:val="00CD0AD0"/>
    <w:rsid w:val="00CD10A1"/>
    <w:rsid w:val="00CD3699"/>
    <w:rsid w:val="00CE155F"/>
    <w:rsid w:val="00CF0D9B"/>
    <w:rsid w:val="00CF2509"/>
    <w:rsid w:val="00CF713C"/>
    <w:rsid w:val="00CF7AD5"/>
    <w:rsid w:val="00D057EA"/>
    <w:rsid w:val="00D11B33"/>
    <w:rsid w:val="00D12B10"/>
    <w:rsid w:val="00D1320B"/>
    <w:rsid w:val="00D15F6C"/>
    <w:rsid w:val="00D15FEC"/>
    <w:rsid w:val="00D209FD"/>
    <w:rsid w:val="00D2288E"/>
    <w:rsid w:val="00D33840"/>
    <w:rsid w:val="00D3469C"/>
    <w:rsid w:val="00D50509"/>
    <w:rsid w:val="00D51C42"/>
    <w:rsid w:val="00D525CC"/>
    <w:rsid w:val="00D56B22"/>
    <w:rsid w:val="00D6413D"/>
    <w:rsid w:val="00D64974"/>
    <w:rsid w:val="00D65BAA"/>
    <w:rsid w:val="00D66469"/>
    <w:rsid w:val="00D8031B"/>
    <w:rsid w:val="00D83758"/>
    <w:rsid w:val="00D84676"/>
    <w:rsid w:val="00D84A2F"/>
    <w:rsid w:val="00D85FEA"/>
    <w:rsid w:val="00D8754C"/>
    <w:rsid w:val="00D92006"/>
    <w:rsid w:val="00D950CC"/>
    <w:rsid w:val="00D97000"/>
    <w:rsid w:val="00DA442B"/>
    <w:rsid w:val="00DA6D71"/>
    <w:rsid w:val="00DC2A0F"/>
    <w:rsid w:val="00DC2AFF"/>
    <w:rsid w:val="00DC3E2A"/>
    <w:rsid w:val="00DD1790"/>
    <w:rsid w:val="00DD40A9"/>
    <w:rsid w:val="00DD5F52"/>
    <w:rsid w:val="00DD7D6E"/>
    <w:rsid w:val="00DE3C75"/>
    <w:rsid w:val="00DE5625"/>
    <w:rsid w:val="00DE58D9"/>
    <w:rsid w:val="00DF0141"/>
    <w:rsid w:val="00DF0E38"/>
    <w:rsid w:val="00DF2FB3"/>
    <w:rsid w:val="00DF61F9"/>
    <w:rsid w:val="00E056FD"/>
    <w:rsid w:val="00E07AF0"/>
    <w:rsid w:val="00E13222"/>
    <w:rsid w:val="00E132BC"/>
    <w:rsid w:val="00E15736"/>
    <w:rsid w:val="00E16C08"/>
    <w:rsid w:val="00E17666"/>
    <w:rsid w:val="00E177CD"/>
    <w:rsid w:val="00E22CFC"/>
    <w:rsid w:val="00E25E47"/>
    <w:rsid w:val="00E329CE"/>
    <w:rsid w:val="00E338DA"/>
    <w:rsid w:val="00E36698"/>
    <w:rsid w:val="00E42402"/>
    <w:rsid w:val="00E43499"/>
    <w:rsid w:val="00E45125"/>
    <w:rsid w:val="00E51A44"/>
    <w:rsid w:val="00E52656"/>
    <w:rsid w:val="00E57117"/>
    <w:rsid w:val="00E57901"/>
    <w:rsid w:val="00E605AD"/>
    <w:rsid w:val="00E60B87"/>
    <w:rsid w:val="00E663C5"/>
    <w:rsid w:val="00E66BB8"/>
    <w:rsid w:val="00E75E69"/>
    <w:rsid w:val="00E816DC"/>
    <w:rsid w:val="00E82EBD"/>
    <w:rsid w:val="00E90829"/>
    <w:rsid w:val="00E95F93"/>
    <w:rsid w:val="00EA0CC6"/>
    <w:rsid w:val="00EB0E93"/>
    <w:rsid w:val="00EC02AD"/>
    <w:rsid w:val="00EC15A4"/>
    <w:rsid w:val="00ED1A11"/>
    <w:rsid w:val="00ED1EBB"/>
    <w:rsid w:val="00EE049F"/>
    <w:rsid w:val="00EE7A35"/>
    <w:rsid w:val="00EF0B37"/>
    <w:rsid w:val="00F01A46"/>
    <w:rsid w:val="00F10C41"/>
    <w:rsid w:val="00F218A1"/>
    <w:rsid w:val="00F21A30"/>
    <w:rsid w:val="00F22325"/>
    <w:rsid w:val="00F22470"/>
    <w:rsid w:val="00F276BD"/>
    <w:rsid w:val="00F325C3"/>
    <w:rsid w:val="00F34FD2"/>
    <w:rsid w:val="00F40596"/>
    <w:rsid w:val="00F43BFB"/>
    <w:rsid w:val="00F50640"/>
    <w:rsid w:val="00F5138E"/>
    <w:rsid w:val="00F577F9"/>
    <w:rsid w:val="00F62F1C"/>
    <w:rsid w:val="00F64CF9"/>
    <w:rsid w:val="00F72607"/>
    <w:rsid w:val="00F81057"/>
    <w:rsid w:val="00F8243C"/>
    <w:rsid w:val="00F84B8D"/>
    <w:rsid w:val="00F86CCD"/>
    <w:rsid w:val="00F938D8"/>
    <w:rsid w:val="00F938DC"/>
    <w:rsid w:val="00F948BF"/>
    <w:rsid w:val="00FA1794"/>
    <w:rsid w:val="00FA3EB4"/>
    <w:rsid w:val="00FA5E15"/>
    <w:rsid w:val="00FB07B8"/>
    <w:rsid w:val="00FB2282"/>
    <w:rsid w:val="00FB3F0A"/>
    <w:rsid w:val="00FB68E3"/>
    <w:rsid w:val="00FB6B61"/>
    <w:rsid w:val="00FC00E1"/>
    <w:rsid w:val="00FC2749"/>
    <w:rsid w:val="00FC79BD"/>
    <w:rsid w:val="00FD1B1D"/>
    <w:rsid w:val="00FD1FA2"/>
    <w:rsid w:val="00FD69DA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537F1E-2FD6-4ADE-AFA4-B3B910FE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DCA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DCA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283DCA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283DCA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283DCA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8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DCA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283DCA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283DC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83DC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D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DCA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83DCA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83DCA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283DC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283DCA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283DCA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DCA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283D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283D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83DCA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83DCA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283DCA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83DCA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283DCA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283DCA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283DCA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283DCA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283DCA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83DC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3DCA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283DC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283DCA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283D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283DC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283D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283D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283DCA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283DCA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283DCA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283DCA"/>
    <w:pPr>
      <w:numPr>
        <w:numId w:val="18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283DCA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283DCA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283DCA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283DCA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283DCA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283DCA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283DCA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283DCA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83DCA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283DCA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283DCA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283DCA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283DC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283DCA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283DCA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3DC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283DCA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83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DC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DCA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DCA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283D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3DC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283DCA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283DCA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3DCA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283DCA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283DCA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283DCA"/>
    <w:pPr>
      <w:spacing w:before="240"/>
    </w:pPr>
  </w:style>
  <w:style w:type="paragraph" w:customStyle="1" w:styleId="LegalHeader">
    <w:name w:val="Legal Header"/>
    <w:basedOn w:val="Normal"/>
    <w:uiPriority w:val="3"/>
    <w:rsid w:val="00283DCA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283DCA"/>
    <w:rPr>
      <w:sz w:val="18"/>
    </w:rPr>
  </w:style>
  <w:style w:type="paragraph" w:customStyle="1" w:styleId="CourseInfo">
    <w:name w:val="Course Info"/>
    <w:basedOn w:val="Normal"/>
    <w:uiPriority w:val="4"/>
    <w:rsid w:val="00283DCA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283DCA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283DCA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283DCA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283DCA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283DCA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283DCA"/>
    <w:pPr>
      <w:numPr>
        <w:numId w:val="7"/>
      </w:numPr>
    </w:pPr>
  </w:style>
  <w:style w:type="paragraph" w:customStyle="1" w:styleId="ModuleDescription">
    <w:name w:val="Module Description"/>
    <w:basedOn w:val="Normal"/>
    <w:uiPriority w:val="4"/>
    <w:rsid w:val="00283DCA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283DCA"/>
    <w:pPr>
      <w:jc w:val="center"/>
    </w:pPr>
  </w:style>
  <w:style w:type="paragraph" w:customStyle="1" w:styleId="TopicsCoveredItem">
    <w:name w:val="Topics Covered Item"/>
    <w:basedOn w:val="Normal"/>
    <w:uiPriority w:val="4"/>
    <w:rsid w:val="00283DCA"/>
    <w:pPr>
      <w:numPr>
        <w:numId w:val="9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283DCA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283DCA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283DCA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283DCA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283DCA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283DCA"/>
    <w:pPr>
      <w:spacing w:before="0" w:after="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D0FFE900-864D-4402-93E0-68C2D070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113</TotalTime>
  <Pages>6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 Pattison</dc:creator>
  <cp:lastModifiedBy>Matthew McDermott</cp:lastModifiedBy>
  <cp:revision>8</cp:revision>
  <cp:lastPrinted>2009-08-12T16:30:00Z</cp:lastPrinted>
  <dcterms:created xsi:type="dcterms:W3CDTF">2012-11-01T16:58:00Z</dcterms:created>
  <dcterms:modified xsi:type="dcterms:W3CDTF">2014-01-02T20:34:00Z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