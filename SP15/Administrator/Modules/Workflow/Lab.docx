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98" w:rsidRDefault="004C7D5C" w:rsidP="004C7D5C">
      <w:pPr>
        <w:pStyle w:val="Heading2"/>
        <w:rPr>
          <w:rStyle w:val="Strong"/>
          <w:b w:val="0"/>
          <w:bCs w:val="0"/>
        </w:rPr>
      </w:pPr>
      <w:r>
        <w:rPr>
          <w:rStyle w:val="Strong"/>
          <w:b w:val="0"/>
          <w:bCs w:val="0"/>
        </w:rPr>
        <w:t>Configuring Workflow in SharePoint 2013</w:t>
      </w:r>
    </w:p>
    <w:p w:rsidR="00B81F0C" w:rsidRDefault="00B81F0C" w:rsidP="00B81F0C">
      <w:pPr>
        <w:pStyle w:val="LabExerciseCallout"/>
      </w:pPr>
      <w:r>
        <w:rPr>
          <w:b/>
        </w:rPr>
        <w:t>Lab Time</w:t>
      </w:r>
      <w:r>
        <w:t xml:space="preserve">: </w:t>
      </w:r>
      <w:r w:rsidR="00BE5AB5">
        <w:t>45</w:t>
      </w:r>
      <w:r>
        <w:t xml:space="preserve"> minutes</w:t>
      </w:r>
    </w:p>
    <w:p w:rsidR="00B81F0C" w:rsidRDefault="00B81F0C" w:rsidP="00B81F0C">
      <w:pPr>
        <w:pStyle w:val="LabExerciseCallout"/>
      </w:pPr>
      <w:r>
        <w:rPr>
          <w:b/>
        </w:rPr>
        <w:t>Lab Folder</w:t>
      </w:r>
      <w:r>
        <w:t>: C:\Student\Modules\Workflow\Lab</w:t>
      </w:r>
    </w:p>
    <w:p w:rsidR="004C7D5C" w:rsidRDefault="00B81F0C" w:rsidP="00B81F0C">
      <w:pPr>
        <w:pStyle w:val="LabExerciseCallout"/>
      </w:pPr>
      <w:r>
        <w:rPr>
          <w:b/>
        </w:rPr>
        <w:t>Lab Overview</w:t>
      </w:r>
      <w:r>
        <w:t xml:space="preserve">: </w:t>
      </w:r>
      <w:r>
        <w:rPr>
          <w:rFonts w:cs="Arial"/>
          <w:lang w:val="en"/>
        </w:rPr>
        <w:t>In this lab you begin install and configure Workflow Manager 1.0 in order to configure the new workflow environment for SharePoint 2013. At the end you will use the SharePoint Designer 2013 to ensure that your work configuration has been set up correctly.</w:t>
      </w:r>
    </w:p>
    <w:p w:rsidR="004C7D5C" w:rsidRDefault="004C7D5C" w:rsidP="004C7D5C">
      <w:pPr>
        <w:pStyle w:val="Heading3"/>
      </w:pPr>
      <w:r>
        <w:t xml:space="preserve">Exercise 1: </w:t>
      </w:r>
      <w:r w:rsidR="002658B6">
        <w:t>Install &amp; Configure Workflow Manager 1.0</w:t>
      </w:r>
    </w:p>
    <w:p w:rsidR="002658B6" w:rsidRDefault="002658B6" w:rsidP="002658B6">
      <w:pPr>
        <w:pStyle w:val="LabStepNumbered"/>
        <w:numPr>
          <w:ilvl w:val="0"/>
          <w:numId w:val="36"/>
        </w:numPr>
      </w:pPr>
      <w:r>
        <w:t xml:space="preserve">Ensure you are logged into the </w:t>
      </w:r>
      <w:r w:rsidRPr="0010480B">
        <w:rPr>
          <w:b/>
        </w:rPr>
        <w:t>Wingtip</w:t>
      </w:r>
      <w:r>
        <w:rPr>
          <w:b/>
        </w:rPr>
        <w:t>Server</w:t>
      </w:r>
      <w:r>
        <w:t xml:space="preserve"> VM using the account </w:t>
      </w:r>
      <w:r w:rsidRPr="0010480B">
        <w:rPr>
          <w:b/>
        </w:rPr>
        <w:t>wingtip\administrator | Password1</w:t>
      </w:r>
      <w:r>
        <w:t>.</w:t>
      </w:r>
    </w:p>
    <w:p w:rsidR="002658B6" w:rsidRDefault="002658B6" w:rsidP="002658B6">
      <w:pPr>
        <w:pStyle w:val="LabStepNumbered"/>
        <w:numPr>
          <w:ilvl w:val="0"/>
          <w:numId w:val="18"/>
        </w:numPr>
      </w:pPr>
      <w:r>
        <w:t>Verify that SQL Server 2012 TCP/IP has the TCP/IP connection protocol enabled to support Workflow Manager 1.0.</w:t>
      </w:r>
    </w:p>
    <w:p w:rsidR="002658B6" w:rsidRDefault="002658B6" w:rsidP="002658B6">
      <w:pPr>
        <w:pStyle w:val="LabStepNumberedLevel2"/>
        <w:numPr>
          <w:ilvl w:val="1"/>
          <w:numId w:val="18"/>
        </w:numPr>
      </w:pPr>
      <w:r>
        <w:t xml:space="preserve">Press the </w:t>
      </w:r>
      <w:r w:rsidRPr="00EB674F">
        <w:rPr>
          <w:b/>
        </w:rPr>
        <w:t>Windows key</w:t>
      </w:r>
      <w:r w:rsidR="00EB674F">
        <w:t xml:space="preserve"> on the keyboard</w:t>
      </w:r>
      <w:r>
        <w:t>.</w:t>
      </w:r>
    </w:p>
    <w:p w:rsidR="002658B6" w:rsidRDefault="002658B6" w:rsidP="002658B6">
      <w:pPr>
        <w:pStyle w:val="LabStepNumberedLevel2"/>
        <w:numPr>
          <w:ilvl w:val="1"/>
          <w:numId w:val="18"/>
        </w:numPr>
      </w:pPr>
      <w:r>
        <w:t xml:space="preserve">Open the </w:t>
      </w:r>
      <w:r w:rsidRPr="0010480B">
        <w:rPr>
          <w:b/>
        </w:rPr>
        <w:t>SQL Server Configuration Manager</w:t>
      </w:r>
      <w:r>
        <w:t>.</w:t>
      </w:r>
    </w:p>
    <w:p w:rsidR="002658B6" w:rsidRDefault="002658B6" w:rsidP="002658B6">
      <w:pPr>
        <w:pStyle w:val="LabStepScreenshotLevel2"/>
      </w:pPr>
      <w:r>
        <w:drawing>
          <wp:inline distT="0" distB="0" distL="0" distR="0" wp14:anchorId="4450AC1B" wp14:editId="65E74E77">
            <wp:extent cx="1238885" cy="1230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885" cy="1230630"/>
                    </a:xfrm>
                    <a:prstGeom prst="rect">
                      <a:avLst/>
                    </a:prstGeom>
                    <a:noFill/>
                    <a:ln>
                      <a:noFill/>
                    </a:ln>
                  </pic:spPr>
                </pic:pic>
              </a:graphicData>
            </a:graphic>
          </wp:inline>
        </w:drawing>
      </w:r>
    </w:p>
    <w:p w:rsidR="002658B6" w:rsidRPr="0010480B" w:rsidRDefault="002658B6" w:rsidP="002658B6">
      <w:pPr>
        <w:pStyle w:val="LabStepNumberedLevel2"/>
        <w:numPr>
          <w:ilvl w:val="1"/>
          <w:numId w:val="18"/>
        </w:numPr>
        <w:rPr>
          <w:b/>
        </w:rPr>
      </w:pPr>
      <w:r>
        <w:t xml:space="preserve">Expand the hierarchy on the left-hand side. Navigate from </w:t>
      </w:r>
      <w:r w:rsidRPr="0010480B">
        <w:rPr>
          <w:b/>
        </w:rPr>
        <w:t>SQL Server Connection Manager (local)</w:t>
      </w:r>
      <w:r>
        <w:rPr>
          <w:b/>
        </w:rPr>
        <w:t xml:space="preserve"> </w:t>
      </w:r>
      <w:r>
        <w:t xml:space="preserve">to </w:t>
      </w:r>
      <w:r w:rsidRPr="0010480B">
        <w:rPr>
          <w:b/>
        </w:rPr>
        <w:t>SQL Server Network Configuration</w:t>
      </w:r>
      <w:r>
        <w:t xml:space="preserve"> to </w:t>
      </w:r>
      <w:r>
        <w:rPr>
          <w:b/>
        </w:rPr>
        <w:t>Protocols for MSSQLSERVER</w:t>
      </w:r>
      <w:r w:rsidRPr="002658B6">
        <w:t>.</w:t>
      </w:r>
    </w:p>
    <w:p w:rsidR="002658B6" w:rsidRDefault="002658B6" w:rsidP="002658B6">
      <w:pPr>
        <w:pStyle w:val="LabStepScreenshotLevel2"/>
      </w:pPr>
      <w:r>
        <w:drawing>
          <wp:inline distT="0" distB="0" distL="0" distR="0" wp14:anchorId="75BA1015" wp14:editId="7E07E232">
            <wp:extent cx="2204720" cy="10680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4720" cy="1068070"/>
                    </a:xfrm>
                    <a:prstGeom prst="rect">
                      <a:avLst/>
                    </a:prstGeom>
                    <a:noFill/>
                    <a:ln>
                      <a:noFill/>
                    </a:ln>
                  </pic:spPr>
                </pic:pic>
              </a:graphicData>
            </a:graphic>
          </wp:inline>
        </w:drawing>
      </w:r>
    </w:p>
    <w:p w:rsidR="002658B6" w:rsidRDefault="002658B6" w:rsidP="002658B6">
      <w:pPr>
        <w:pStyle w:val="LabStepNumberedLevel2"/>
        <w:numPr>
          <w:ilvl w:val="1"/>
          <w:numId w:val="18"/>
        </w:numPr>
      </w:pPr>
      <w:r>
        <w:t xml:space="preserve">In the main window, if </w:t>
      </w:r>
      <w:r w:rsidRPr="00400A49">
        <w:rPr>
          <w:b/>
        </w:rPr>
        <w:t>TCP/IP</w:t>
      </w:r>
      <w:r>
        <w:t xml:space="preserve"> is </w:t>
      </w:r>
      <w:proofErr w:type="gramStart"/>
      <w:r w:rsidRPr="00400A49">
        <w:rPr>
          <w:b/>
        </w:rPr>
        <w:t>Disabled</w:t>
      </w:r>
      <w:proofErr w:type="gramEnd"/>
      <w:r>
        <w:t xml:space="preserve">, right-click </w:t>
      </w:r>
      <w:r w:rsidRPr="00E00E58">
        <w:rPr>
          <w:b/>
        </w:rPr>
        <w:t>TCP/IP</w:t>
      </w:r>
      <w:r>
        <w:t xml:space="preserve"> and select </w:t>
      </w:r>
      <w:r w:rsidRPr="00E00E58">
        <w:rPr>
          <w:b/>
        </w:rPr>
        <w:t>Enable</w:t>
      </w:r>
      <w:r>
        <w:t>.</w:t>
      </w:r>
    </w:p>
    <w:p w:rsidR="002658B6" w:rsidRDefault="002658B6" w:rsidP="002658B6">
      <w:pPr>
        <w:pStyle w:val="LabStepScreenshotLevel2"/>
      </w:pPr>
      <w:r>
        <w:drawing>
          <wp:inline distT="0" distB="0" distL="0" distR="0" wp14:anchorId="0F7DA003" wp14:editId="617052B4">
            <wp:extent cx="3088005" cy="1776730"/>
            <wp:effectExtent l="0" t="0" r="0" b="0"/>
            <wp:docPr id="253" name="Picture 253" descr="C:\Users\ANDREW~1.RIV\AppData\Local\Temp\SNAGHTML54a36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54a36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1776730"/>
                    </a:xfrm>
                    <a:prstGeom prst="rect">
                      <a:avLst/>
                    </a:prstGeom>
                    <a:noFill/>
                    <a:ln>
                      <a:noFill/>
                    </a:ln>
                  </pic:spPr>
                </pic:pic>
              </a:graphicData>
            </a:graphic>
          </wp:inline>
        </w:drawing>
      </w:r>
    </w:p>
    <w:p w:rsidR="002658B6" w:rsidRDefault="002658B6" w:rsidP="002658B6">
      <w:pPr>
        <w:pStyle w:val="LabStepNumberedLevel2"/>
        <w:numPr>
          <w:ilvl w:val="1"/>
          <w:numId w:val="18"/>
        </w:numPr>
      </w:pPr>
      <w:r>
        <w:t xml:space="preserve">When prompted with a warning, click </w:t>
      </w:r>
      <w:r w:rsidRPr="00E00E58">
        <w:rPr>
          <w:b/>
        </w:rPr>
        <w:t>OK</w:t>
      </w:r>
      <w:r>
        <w:t>.</w:t>
      </w:r>
    </w:p>
    <w:p w:rsidR="00055DA9" w:rsidRDefault="00055DA9" w:rsidP="002658B6">
      <w:pPr>
        <w:pStyle w:val="LabStepNumberedLevel2"/>
        <w:numPr>
          <w:ilvl w:val="1"/>
          <w:numId w:val="18"/>
        </w:numPr>
      </w:pPr>
      <w:r>
        <w:t xml:space="preserve">Close </w:t>
      </w:r>
      <w:r>
        <w:rPr>
          <w:b/>
        </w:rPr>
        <w:t>SQL Server Configuration Manager</w:t>
      </w:r>
    </w:p>
    <w:p w:rsidR="002658B6" w:rsidRDefault="00EB674F" w:rsidP="002658B6">
      <w:pPr>
        <w:pStyle w:val="LabStepNumbered"/>
        <w:numPr>
          <w:ilvl w:val="0"/>
          <w:numId w:val="18"/>
        </w:numPr>
      </w:pPr>
      <w:r>
        <w:t xml:space="preserve">If you just </w:t>
      </w:r>
      <w:r w:rsidRPr="00EB674F">
        <w:rPr>
          <w:b/>
        </w:rPr>
        <w:t>Enabled</w:t>
      </w:r>
      <w:r>
        <w:t xml:space="preserve"> the </w:t>
      </w:r>
      <w:r w:rsidRPr="00EB674F">
        <w:rPr>
          <w:b/>
        </w:rPr>
        <w:t xml:space="preserve">TCP/IP </w:t>
      </w:r>
      <w:r w:rsidRPr="00EB674F">
        <w:t>Protocol</w:t>
      </w:r>
      <w:r>
        <w:t xml:space="preserve">, then </w:t>
      </w:r>
      <w:r w:rsidR="002658B6">
        <w:t xml:space="preserve">SQL Server must be restarted </w:t>
      </w:r>
      <w:r>
        <w:t>in order to reflect this change; if not skip to step 4</w:t>
      </w:r>
    </w:p>
    <w:p w:rsidR="002658B6" w:rsidRDefault="002658B6" w:rsidP="002658B6">
      <w:pPr>
        <w:pStyle w:val="LabStepNumberedLevel2"/>
        <w:numPr>
          <w:ilvl w:val="1"/>
          <w:numId w:val="18"/>
        </w:numPr>
      </w:pPr>
      <w:r>
        <w:t xml:space="preserve">In the hierarchy on the left-hand side of the window, select </w:t>
      </w:r>
      <w:r w:rsidRPr="00D16B23">
        <w:rPr>
          <w:b/>
        </w:rPr>
        <w:t>SQL Server Services</w:t>
      </w:r>
      <w:r>
        <w:t>.</w:t>
      </w:r>
    </w:p>
    <w:p w:rsidR="002658B6" w:rsidRDefault="002658B6" w:rsidP="002658B6">
      <w:pPr>
        <w:pStyle w:val="LabStepNumberedLevel2"/>
        <w:numPr>
          <w:ilvl w:val="1"/>
          <w:numId w:val="18"/>
        </w:numPr>
      </w:pPr>
      <w:r>
        <w:lastRenderedPageBreak/>
        <w:t xml:space="preserve">Right-click </w:t>
      </w:r>
      <w:r w:rsidRPr="00D16B23">
        <w:rPr>
          <w:b/>
        </w:rPr>
        <w:t xml:space="preserve">SQL Server (MSSQLSERVER) </w:t>
      </w:r>
      <w:r>
        <w:t xml:space="preserve">and select </w:t>
      </w:r>
      <w:r w:rsidRPr="00D16B23">
        <w:rPr>
          <w:b/>
        </w:rPr>
        <w:t>Restart</w:t>
      </w:r>
      <w:r>
        <w:t>.</w:t>
      </w:r>
    </w:p>
    <w:p w:rsidR="002658B6" w:rsidRDefault="002658B6" w:rsidP="002658B6">
      <w:pPr>
        <w:pStyle w:val="LabExerciseCallout"/>
      </w:pPr>
      <w:r>
        <w:t xml:space="preserve">At this point SQL Server is now configured with the TCP/IP protocol enabled, a requirement when configuring Service Bus. The next step is to </w:t>
      </w:r>
      <w:r w:rsidR="008A0693">
        <w:t>c</w:t>
      </w:r>
      <w:r w:rsidR="008A0693" w:rsidRPr="008A0693">
        <w:t xml:space="preserve">onfigure the Workflow Service Account </w:t>
      </w:r>
      <w:r w:rsidR="008A0693">
        <w:t>(</w:t>
      </w:r>
      <w:proofErr w:type="spellStart"/>
      <w:r w:rsidR="008A0693">
        <w:t>SP_Workflow</w:t>
      </w:r>
      <w:proofErr w:type="spellEnd"/>
      <w:r w:rsidR="008A0693">
        <w:t>) with the necessary r</w:t>
      </w:r>
      <w:r w:rsidR="008A0693" w:rsidRPr="008A0693">
        <w:t>ights</w:t>
      </w:r>
    </w:p>
    <w:p w:rsidR="002658B6" w:rsidRDefault="002658B6" w:rsidP="002658B6">
      <w:pPr>
        <w:pStyle w:val="LabStepNumbered"/>
        <w:numPr>
          <w:ilvl w:val="0"/>
          <w:numId w:val="18"/>
        </w:numPr>
      </w:pPr>
      <w:r>
        <w:t xml:space="preserve">Grant the </w:t>
      </w:r>
      <w:r w:rsidRPr="00474CF0">
        <w:rPr>
          <w:b/>
        </w:rPr>
        <w:t>WINGTIP\</w:t>
      </w:r>
      <w:proofErr w:type="spellStart"/>
      <w:r w:rsidRPr="00474CF0">
        <w:rPr>
          <w:b/>
        </w:rPr>
        <w:t>SP_</w:t>
      </w:r>
      <w:r w:rsidR="008A0693">
        <w:rPr>
          <w:b/>
        </w:rPr>
        <w:t>Workflow</w:t>
      </w:r>
      <w:proofErr w:type="spellEnd"/>
      <w:r>
        <w:t xml:space="preserve"> account </w:t>
      </w:r>
      <w:proofErr w:type="spellStart"/>
      <w:r>
        <w:rPr>
          <w:b/>
        </w:rPr>
        <w:t>securityadmin</w:t>
      </w:r>
      <w:proofErr w:type="spellEnd"/>
      <w:r w:rsidRPr="00070D97">
        <w:t xml:space="preserve"> &amp; </w:t>
      </w:r>
      <w:proofErr w:type="spellStart"/>
      <w:r>
        <w:rPr>
          <w:b/>
        </w:rPr>
        <w:t>dbcreator</w:t>
      </w:r>
      <w:proofErr w:type="spellEnd"/>
      <w:r>
        <w:t xml:space="preserve"> permissions in SQL Server:</w:t>
      </w:r>
    </w:p>
    <w:p w:rsidR="00EB674F" w:rsidRDefault="002658B6" w:rsidP="002658B6">
      <w:pPr>
        <w:pStyle w:val="LabStepNumberedLevel2"/>
        <w:numPr>
          <w:ilvl w:val="1"/>
          <w:numId w:val="18"/>
        </w:numPr>
      </w:pPr>
      <w:r>
        <w:t xml:space="preserve">Launch </w:t>
      </w:r>
      <w:r w:rsidRPr="00BA5A87">
        <w:rPr>
          <w:b/>
        </w:rPr>
        <w:t>SQL Server Management Studio</w:t>
      </w:r>
    </w:p>
    <w:p w:rsidR="00EB674F" w:rsidRDefault="00EB674F" w:rsidP="00EB674F">
      <w:pPr>
        <w:pStyle w:val="LabStepNumberedLevel3"/>
      </w:pPr>
      <w:r>
        <w:t xml:space="preserve">Press the </w:t>
      </w:r>
      <w:r w:rsidRPr="00EB674F">
        <w:rPr>
          <w:b/>
        </w:rPr>
        <w:t>Windows</w:t>
      </w:r>
      <w:r>
        <w:t xml:space="preserve"> keyboard </w:t>
      </w:r>
      <w:r w:rsidRPr="00EB674F">
        <w:rPr>
          <w:b/>
        </w:rPr>
        <w:t>key</w:t>
      </w:r>
      <w:r>
        <w:t>.</w:t>
      </w:r>
    </w:p>
    <w:p w:rsidR="002658B6" w:rsidRDefault="00EB674F" w:rsidP="00EB674F">
      <w:pPr>
        <w:pStyle w:val="LabStepNumberedLevel3"/>
      </w:pPr>
      <w:r>
        <w:t xml:space="preserve">Open the </w:t>
      </w:r>
      <w:r w:rsidR="006D6E6B" w:rsidRPr="00BA5A87">
        <w:rPr>
          <w:b/>
        </w:rPr>
        <w:t>SQL Server Management Studio</w:t>
      </w:r>
      <w:r>
        <w:t>.</w:t>
      </w:r>
    </w:p>
    <w:p w:rsidR="002658B6" w:rsidRDefault="002658B6" w:rsidP="002658B6">
      <w:pPr>
        <w:pStyle w:val="LabStepNumberedLevel2"/>
        <w:numPr>
          <w:ilvl w:val="1"/>
          <w:numId w:val="18"/>
        </w:numPr>
      </w:pPr>
      <w:r>
        <w:t xml:space="preserve">When SQL Server Management Studio launches, within the </w:t>
      </w:r>
      <w:r w:rsidRPr="00BA5A87">
        <w:rPr>
          <w:b/>
        </w:rPr>
        <w:t>Connect to Server</w:t>
      </w:r>
      <w:r>
        <w:t xml:space="preserve"> dialog, login using the default settings and click </w:t>
      </w:r>
      <w:r w:rsidRPr="00BA5A87">
        <w:rPr>
          <w:b/>
        </w:rPr>
        <w:t>Connect</w:t>
      </w:r>
      <w:r>
        <w:t>.</w:t>
      </w:r>
    </w:p>
    <w:p w:rsidR="002658B6" w:rsidRDefault="002658B6" w:rsidP="002658B6">
      <w:pPr>
        <w:pStyle w:val="LabStepNumberedLevel2"/>
        <w:numPr>
          <w:ilvl w:val="1"/>
          <w:numId w:val="18"/>
        </w:numPr>
      </w:pPr>
      <w:r>
        <w:t xml:space="preserve">In the </w:t>
      </w:r>
      <w:r w:rsidRPr="00BA5A87">
        <w:rPr>
          <w:b/>
        </w:rPr>
        <w:t>Object Explorer</w:t>
      </w:r>
      <w:r>
        <w:t xml:space="preserve"> tool window, expand the </w:t>
      </w:r>
      <w:r w:rsidRPr="00BA5A87">
        <w:rPr>
          <w:b/>
        </w:rPr>
        <w:t>WINGTIP</w:t>
      </w:r>
      <w:r>
        <w:rPr>
          <w:b/>
        </w:rPr>
        <w:t>SERVER</w:t>
      </w:r>
      <w:r>
        <w:t xml:space="preserve"> server hierarchy to the </w:t>
      </w:r>
      <w:r w:rsidRPr="00BA5A87">
        <w:rPr>
          <w:b/>
        </w:rPr>
        <w:t xml:space="preserve">Security </w:t>
      </w:r>
      <w:r w:rsidRPr="00BA5A87">
        <w:rPr>
          <w:b/>
        </w:rPr>
        <w:sym w:font="Wingdings" w:char="F0E0"/>
      </w:r>
      <w:r w:rsidRPr="00BA5A87">
        <w:rPr>
          <w:b/>
        </w:rPr>
        <w:t xml:space="preserve"> Logins</w:t>
      </w:r>
      <w:r>
        <w:t xml:space="preserve"> node.</w:t>
      </w:r>
    </w:p>
    <w:p w:rsidR="008A0693" w:rsidRDefault="008A0693" w:rsidP="008A0693">
      <w:pPr>
        <w:pStyle w:val="LabStepScreenshotLevel2"/>
      </w:pPr>
      <w:r>
        <w:drawing>
          <wp:inline distT="0" distB="0" distL="0" distR="0" wp14:anchorId="2D21A566" wp14:editId="7ED30401">
            <wp:extent cx="2050991" cy="177800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447" cy="1794870"/>
                    </a:xfrm>
                    <a:prstGeom prst="rect">
                      <a:avLst/>
                    </a:prstGeom>
                    <a:noFill/>
                    <a:ln>
                      <a:noFill/>
                    </a:ln>
                  </pic:spPr>
                </pic:pic>
              </a:graphicData>
            </a:graphic>
          </wp:inline>
        </w:drawing>
      </w:r>
    </w:p>
    <w:p w:rsidR="008A0693" w:rsidRDefault="008A0693" w:rsidP="002658B6">
      <w:pPr>
        <w:pStyle w:val="LabStepNumberedLevel2"/>
        <w:numPr>
          <w:ilvl w:val="1"/>
          <w:numId w:val="18"/>
        </w:numPr>
      </w:pPr>
      <w:r>
        <w:t xml:space="preserve">At this point, you should see that </w:t>
      </w:r>
      <w:r w:rsidR="002658B6">
        <w:t xml:space="preserve">the </w:t>
      </w:r>
      <w:r>
        <w:t xml:space="preserve">account </w:t>
      </w:r>
      <w:r w:rsidR="002658B6" w:rsidRPr="00BA5A87">
        <w:rPr>
          <w:b/>
        </w:rPr>
        <w:t>WINGTIP\</w:t>
      </w:r>
      <w:proofErr w:type="spellStart"/>
      <w:r w:rsidR="002658B6" w:rsidRPr="00BA5A87">
        <w:rPr>
          <w:b/>
        </w:rPr>
        <w:t>SP_</w:t>
      </w:r>
      <w:r>
        <w:rPr>
          <w:b/>
        </w:rPr>
        <w:t>Workflow</w:t>
      </w:r>
      <w:proofErr w:type="spellEnd"/>
      <w:r>
        <w:rPr>
          <w:b/>
        </w:rPr>
        <w:t xml:space="preserve"> </w:t>
      </w:r>
      <w:r w:rsidR="002658B6">
        <w:t>account</w:t>
      </w:r>
      <w:r>
        <w:t xml:space="preserve"> has </w:t>
      </w:r>
      <w:r w:rsidR="0079304D">
        <w:t>not</w:t>
      </w:r>
      <w:r>
        <w:t xml:space="preserve"> been added as a login.</w:t>
      </w:r>
    </w:p>
    <w:p w:rsidR="008A0693" w:rsidRDefault="008A0693" w:rsidP="002658B6">
      <w:pPr>
        <w:pStyle w:val="LabStepNumberedLevel2"/>
        <w:numPr>
          <w:ilvl w:val="1"/>
          <w:numId w:val="18"/>
        </w:numPr>
      </w:pPr>
      <w:r>
        <w:t>R</w:t>
      </w:r>
      <w:r w:rsidR="002658B6">
        <w:t xml:space="preserve">ight-click </w:t>
      </w:r>
      <w:r>
        <w:t xml:space="preserve">on the </w:t>
      </w:r>
      <w:r w:rsidRPr="00055DA9">
        <w:rPr>
          <w:b/>
        </w:rPr>
        <w:t>Login</w:t>
      </w:r>
      <w:r w:rsidR="00055DA9" w:rsidRPr="00055DA9">
        <w:rPr>
          <w:b/>
        </w:rPr>
        <w:t>s</w:t>
      </w:r>
      <w:r>
        <w:t xml:space="preserve"> node and select the </w:t>
      </w:r>
      <w:r w:rsidRPr="00055DA9">
        <w:rPr>
          <w:b/>
        </w:rPr>
        <w:t>New Login</w:t>
      </w:r>
      <w:r w:rsidR="00055DA9" w:rsidRPr="00055DA9">
        <w:rPr>
          <w:b/>
        </w:rPr>
        <w:t>…</w:t>
      </w:r>
      <w:r>
        <w:t xml:space="preserve"> command.</w:t>
      </w:r>
    </w:p>
    <w:p w:rsidR="008A0693" w:rsidRDefault="008A0693" w:rsidP="008A0693">
      <w:pPr>
        <w:pStyle w:val="LabStepScreenshotLevel2"/>
      </w:pPr>
      <w:r w:rsidRPr="008A0693">
        <w:rPr>
          <w:rStyle w:val="LabStepScreenshotFrame"/>
        </w:rPr>
        <w:drawing>
          <wp:inline distT="0" distB="0" distL="0" distR="0" wp14:anchorId="004DA549" wp14:editId="3DCA8C01">
            <wp:extent cx="2325882" cy="1316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1832" cy="1325078"/>
                    </a:xfrm>
                    <a:prstGeom prst="rect">
                      <a:avLst/>
                    </a:prstGeom>
                    <a:noFill/>
                    <a:ln>
                      <a:noFill/>
                    </a:ln>
                  </pic:spPr>
                </pic:pic>
              </a:graphicData>
            </a:graphic>
          </wp:inline>
        </w:drawing>
      </w:r>
    </w:p>
    <w:p w:rsidR="008A0693" w:rsidRDefault="008A0693" w:rsidP="002658B6">
      <w:pPr>
        <w:pStyle w:val="LabStepNumberedLevel2"/>
        <w:numPr>
          <w:ilvl w:val="1"/>
          <w:numId w:val="18"/>
        </w:numPr>
      </w:pPr>
      <w:r>
        <w:t xml:space="preserve">On the </w:t>
      </w:r>
      <w:r w:rsidRPr="008A0693">
        <w:rPr>
          <w:b/>
        </w:rPr>
        <w:t>General</w:t>
      </w:r>
      <w:r>
        <w:t xml:space="preserve"> page of the </w:t>
      </w:r>
      <w:r w:rsidRPr="008A0693">
        <w:rPr>
          <w:b/>
        </w:rPr>
        <w:t>Login -New</w:t>
      </w:r>
      <w:r>
        <w:t xml:space="preserve"> dialog, enter an account name of </w:t>
      </w:r>
      <w:r w:rsidRPr="008A0693">
        <w:rPr>
          <w:b/>
        </w:rPr>
        <w:t>WINGTIP\</w:t>
      </w:r>
      <w:proofErr w:type="spellStart"/>
      <w:r w:rsidRPr="008A0693">
        <w:rPr>
          <w:b/>
        </w:rPr>
        <w:t>SP_Workflow</w:t>
      </w:r>
      <w:proofErr w:type="spellEnd"/>
      <w:r>
        <w:t>.</w:t>
      </w:r>
    </w:p>
    <w:p w:rsidR="008A0693" w:rsidRDefault="008A0693" w:rsidP="008A0693">
      <w:pPr>
        <w:pStyle w:val="LabStepScreenshotLevel2"/>
      </w:pPr>
      <w:r w:rsidRPr="008A0693">
        <w:rPr>
          <w:rStyle w:val="LabStepScreenshotFrame"/>
        </w:rPr>
        <w:drawing>
          <wp:inline distT="0" distB="0" distL="0" distR="0" wp14:anchorId="1E69DBD5" wp14:editId="5E233798">
            <wp:extent cx="4332718" cy="108124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0133" cy="1090585"/>
                    </a:xfrm>
                    <a:prstGeom prst="rect">
                      <a:avLst/>
                    </a:prstGeom>
                    <a:noFill/>
                    <a:ln>
                      <a:noFill/>
                    </a:ln>
                  </pic:spPr>
                </pic:pic>
              </a:graphicData>
            </a:graphic>
          </wp:inline>
        </w:drawing>
      </w:r>
    </w:p>
    <w:p w:rsidR="008A0693" w:rsidRPr="008A0693" w:rsidRDefault="00055DA9" w:rsidP="001519BA">
      <w:pPr>
        <w:pStyle w:val="LabStepNumberedLevel2"/>
        <w:numPr>
          <w:ilvl w:val="1"/>
          <w:numId w:val="18"/>
        </w:numPr>
      </w:pPr>
      <w:r>
        <w:t xml:space="preserve">On the left hand side of the screen in </w:t>
      </w:r>
      <w:r w:rsidR="002658B6">
        <w:t xml:space="preserve">the </w:t>
      </w:r>
      <w:r w:rsidR="002658B6" w:rsidRPr="008A0693">
        <w:rPr>
          <w:b/>
        </w:rPr>
        <w:t>Select a page</w:t>
      </w:r>
      <w:r w:rsidR="002658B6">
        <w:t xml:space="preserve"> pane</w:t>
      </w:r>
      <w:r w:rsidR="008A0693">
        <w:t xml:space="preserve"> and select </w:t>
      </w:r>
      <w:r w:rsidR="002658B6" w:rsidRPr="008A0693">
        <w:rPr>
          <w:b/>
        </w:rPr>
        <w:t>Server Roles</w:t>
      </w:r>
      <w:r w:rsidR="002658B6">
        <w:t>.</w:t>
      </w:r>
      <w:r w:rsidR="008A0693">
        <w:t xml:space="preserve"> </w:t>
      </w:r>
      <w:r w:rsidR="002658B6">
        <w:t xml:space="preserve">Check </w:t>
      </w:r>
      <w:proofErr w:type="spellStart"/>
      <w:r w:rsidR="002658B6" w:rsidRPr="008A0693">
        <w:rPr>
          <w:b/>
        </w:rPr>
        <w:t>securityadmin</w:t>
      </w:r>
      <w:proofErr w:type="spellEnd"/>
      <w:r w:rsidR="002658B6" w:rsidRPr="00070D97">
        <w:t xml:space="preserve"> &amp; </w:t>
      </w:r>
      <w:proofErr w:type="spellStart"/>
      <w:r w:rsidR="002658B6" w:rsidRPr="008A0693">
        <w:rPr>
          <w:b/>
        </w:rPr>
        <w:t>dbcreator</w:t>
      </w:r>
      <w:proofErr w:type="spellEnd"/>
      <w:r w:rsidR="008A0693">
        <w:rPr>
          <w:b/>
        </w:rPr>
        <w:t>.</w:t>
      </w:r>
    </w:p>
    <w:p w:rsidR="008A0693" w:rsidRDefault="008A0693" w:rsidP="008A0693">
      <w:pPr>
        <w:pStyle w:val="LabStepScreenshotLevel2"/>
      </w:pPr>
      <w:r w:rsidRPr="008A0693">
        <w:rPr>
          <w:rStyle w:val="LabStepScreenshotFrame"/>
        </w:rPr>
        <w:lastRenderedPageBreak/>
        <w:drawing>
          <wp:inline distT="0" distB="0" distL="0" distR="0" wp14:anchorId="0818AB6C" wp14:editId="3575029C">
            <wp:extent cx="4341264" cy="179351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059" cy="1797971"/>
                    </a:xfrm>
                    <a:prstGeom prst="rect">
                      <a:avLst/>
                    </a:prstGeom>
                    <a:noFill/>
                    <a:ln>
                      <a:noFill/>
                    </a:ln>
                  </pic:spPr>
                </pic:pic>
              </a:graphicData>
            </a:graphic>
          </wp:inline>
        </w:drawing>
      </w:r>
    </w:p>
    <w:p w:rsidR="002658B6" w:rsidRDefault="008A0693" w:rsidP="001519BA">
      <w:pPr>
        <w:pStyle w:val="LabStepNumberedLevel2"/>
        <w:numPr>
          <w:ilvl w:val="1"/>
          <w:numId w:val="18"/>
        </w:numPr>
      </w:pPr>
      <w:r>
        <w:t>C</w:t>
      </w:r>
      <w:r w:rsidR="002658B6">
        <w:t xml:space="preserve">lick </w:t>
      </w:r>
      <w:r w:rsidR="002658B6" w:rsidRPr="008A0693">
        <w:rPr>
          <w:b/>
        </w:rPr>
        <w:t>OK</w:t>
      </w:r>
      <w:r w:rsidR="002658B6">
        <w:t>:</w:t>
      </w:r>
      <w:r>
        <w:t xml:space="preserve"> to </w:t>
      </w:r>
      <w:r w:rsidR="00966914">
        <w:t xml:space="preserve">close the </w:t>
      </w:r>
      <w:r w:rsidR="00966914" w:rsidRPr="00966914">
        <w:rPr>
          <w:b/>
        </w:rPr>
        <w:t>Login - New</w:t>
      </w:r>
      <w:r w:rsidR="00966914">
        <w:t xml:space="preserve"> </w:t>
      </w:r>
      <w:r>
        <w:t>save your changes to the SQL Server new login.</w:t>
      </w:r>
    </w:p>
    <w:p w:rsidR="00966914" w:rsidRPr="00966914" w:rsidRDefault="00966914" w:rsidP="00966914">
      <w:pPr>
        <w:pStyle w:val="LabStepScreenshotLevel2"/>
        <w:rPr>
          <w:rStyle w:val="LabStepScreenshotFrame"/>
        </w:rPr>
      </w:pPr>
      <w:r w:rsidRPr="00966914">
        <w:rPr>
          <w:rStyle w:val="LabStepScreenshotFrame"/>
        </w:rPr>
        <w:drawing>
          <wp:inline distT="0" distB="0" distL="0" distR="0" wp14:anchorId="64F1F33C" wp14:editId="310D3976">
            <wp:extent cx="1608142" cy="153824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539" cy="1549145"/>
                    </a:xfrm>
                    <a:prstGeom prst="rect">
                      <a:avLst/>
                    </a:prstGeom>
                    <a:noFill/>
                    <a:ln>
                      <a:noFill/>
                    </a:ln>
                  </pic:spPr>
                </pic:pic>
              </a:graphicData>
            </a:graphic>
          </wp:inline>
        </w:drawing>
      </w:r>
    </w:p>
    <w:p w:rsidR="002658B6" w:rsidRDefault="002658B6" w:rsidP="002658B6">
      <w:pPr>
        <w:pStyle w:val="LabStepNumberedLevel2"/>
        <w:numPr>
          <w:ilvl w:val="1"/>
          <w:numId w:val="18"/>
        </w:numPr>
      </w:pPr>
      <w:r>
        <w:t xml:space="preserve">Close </w:t>
      </w:r>
      <w:r w:rsidRPr="00BA5A87">
        <w:rPr>
          <w:b/>
        </w:rPr>
        <w:t>SQL Server Management Studio</w:t>
      </w:r>
      <w:r>
        <w:t>.</w:t>
      </w:r>
    </w:p>
    <w:p w:rsidR="002658B6" w:rsidRDefault="002658B6" w:rsidP="002658B6">
      <w:pPr>
        <w:pStyle w:val="LabStepNumbered"/>
        <w:numPr>
          <w:ilvl w:val="0"/>
          <w:numId w:val="18"/>
        </w:numPr>
      </w:pPr>
      <w:r>
        <w:t xml:space="preserve">Add the </w:t>
      </w:r>
      <w:r w:rsidR="00966914" w:rsidRPr="00966914">
        <w:rPr>
          <w:b/>
        </w:rPr>
        <w:t>WINGTIP\</w:t>
      </w:r>
      <w:proofErr w:type="spellStart"/>
      <w:r w:rsidR="00966914" w:rsidRPr="00966914">
        <w:rPr>
          <w:b/>
        </w:rPr>
        <w:t>SP_Workflow</w:t>
      </w:r>
      <w:proofErr w:type="spellEnd"/>
      <w:r w:rsidR="00966914">
        <w:t xml:space="preserve"> account service account to the local A</w:t>
      </w:r>
      <w:r>
        <w:t>dministrators group</w:t>
      </w:r>
    </w:p>
    <w:p w:rsidR="002658B6" w:rsidRDefault="002658B6" w:rsidP="002658B6">
      <w:pPr>
        <w:pStyle w:val="LabStepNumberedLevel2"/>
        <w:numPr>
          <w:ilvl w:val="1"/>
          <w:numId w:val="18"/>
        </w:numPr>
      </w:pPr>
      <w:r>
        <w:t xml:space="preserve">Open the </w:t>
      </w:r>
      <w:r>
        <w:rPr>
          <w:b/>
        </w:rPr>
        <w:t>Active Directory Users and Computers</w:t>
      </w:r>
      <w:r w:rsidRPr="00423D7B" w:rsidDel="00F33068">
        <w:rPr>
          <w:b/>
        </w:rPr>
        <w:t xml:space="preserve"> </w:t>
      </w:r>
      <w:r w:rsidR="00966914">
        <w:t xml:space="preserve">administrative tool from the Windows </w:t>
      </w:r>
      <w:r w:rsidR="00966914" w:rsidRPr="00966914">
        <w:rPr>
          <w:b/>
        </w:rPr>
        <w:t>Start</w:t>
      </w:r>
      <w:r w:rsidR="00966914">
        <w:t xml:space="preserve"> page</w:t>
      </w:r>
      <w:r w:rsidR="00055DA9">
        <w:t xml:space="preserve"> (i.e. press the </w:t>
      </w:r>
      <w:r w:rsidR="00055DA9" w:rsidRPr="00055DA9">
        <w:rPr>
          <w:b/>
        </w:rPr>
        <w:t>Windows</w:t>
      </w:r>
      <w:r w:rsidR="00055DA9">
        <w:t xml:space="preserve"> </w:t>
      </w:r>
      <w:r w:rsidR="00055DA9" w:rsidRPr="00055DA9">
        <w:rPr>
          <w:b/>
        </w:rPr>
        <w:t>Key</w:t>
      </w:r>
      <w:r w:rsidR="00055DA9">
        <w:rPr>
          <w:b/>
        </w:rPr>
        <w:t xml:space="preserve"> </w:t>
      </w:r>
      <w:r w:rsidR="00055DA9">
        <w:t xml:space="preserve">then select the </w:t>
      </w:r>
      <w:r w:rsidR="00055DA9">
        <w:rPr>
          <w:b/>
        </w:rPr>
        <w:t xml:space="preserve">Active Directory Users and Computers </w:t>
      </w:r>
      <w:r w:rsidR="00055DA9">
        <w:t>tile)</w:t>
      </w:r>
      <w:r>
        <w:t xml:space="preserve">: </w:t>
      </w:r>
    </w:p>
    <w:p w:rsidR="002658B6" w:rsidRDefault="00966914" w:rsidP="00966914">
      <w:pPr>
        <w:pStyle w:val="LabStepNumberedLevel2"/>
      </w:pPr>
      <w:r>
        <w:t xml:space="preserve">Expand the tree view to </w:t>
      </w:r>
      <w:r w:rsidR="002658B6" w:rsidRPr="00966914">
        <w:rPr>
          <w:b/>
        </w:rPr>
        <w:t>Active Directory Users and Computers</w:t>
      </w:r>
      <w:r w:rsidR="002658B6" w:rsidRPr="00523E7E">
        <w:t xml:space="preserve"> </w:t>
      </w:r>
      <w:r w:rsidR="002658B6" w:rsidRPr="00F33068">
        <w:sym w:font="Wingdings" w:char="F0E0"/>
      </w:r>
      <w:r w:rsidR="002658B6">
        <w:t xml:space="preserve"> </w:t>
      </w:r>
      <w:r w:rsidR="002658B6" w:rsidRPr="00966914">
        <w:rPr>
          <w:b/>
        </w:rPr>
        <w:t>wingtip.com</w:t>
      </w:r>
      <w:r w:rsidR="002658B6">
        <w:t xml:space="preserve"> </w:t>
      </w:r>
      <w:r w:rsidR="002658B6" w:rsidRPr="00F33068">
        <w:sym w:font="Wingdings" w:char="F0E0"/>
      </w:r>
      <w:r w:rsidR="002658B6">
        <w:t xml:space="preserve"> </w:t>
      </w:r>
      <w:proofErr w:type="spellStart"/>
      <w:r w:rsidR="002658B6" w:rsidRPr="00966914">
        <w:rPr>
          <w:b/>
        </w:rPr>
        <w:t>Builtin</w:t>
      </w:r>
      <w:proofErr w:type="spellEnd"/>
      <w:r>
        <w:rPr>
          <w:b/>
        </w:rPr>
        <w:t xml:space="preserve">. </w:t>
      </w:r>
      <w:r w:rsidRPr="00966914">
        <w:t>Locate and select the</w:t>
      </w:r>
      <w:r>
        <w:rPr>
          <w:b/>
        </w:rPr>
        <w:t xml:space="preserve"> Administrators</w:t>
      </w:r>
      <w:r w:rsidRPr="00966914">
        <w:t xml:space="preserve"> group.</w:t>
      </w:r>
    </w:p>
    <w:p w:rsidR="00966914" w:rsidRPr="00C757E0" w:rsidRDefault="00966914" w:rsidP="00966914">
      <w:pPr>
        <w:pStyle w:val="LabStepScreenshotLevel2"/>
      </w:pPr>
      <w:r w:rsidRPr="00966914">
        <w:rPr>
          <w:rStyle w:val="LabStepScreenshotFrame"/>
        </w:rPr>
        <w:drawing>
          <wp:inline distT="0" distB="0" distL="0" distR="0" wp14:anchorId="63623696" wp14:editId="49D506B6">
            <wp:extent cx="4990465" cy="22136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0465" cy="2213610"/>
                    </a:xfrm>
                    <a:prstGeom prst="rect">
                      <a:avLst/>
                    </a:prstGeom>
                    <a:noFill/>
                    <a:ln>
                      <a:noFill/>
                    </a:ln>
                  </pic:spPr>
                </pic:pic>
              </a:graphicData>
            </a:graphic>
          </wp:inline>
        </w:drawing>
      </w:r>
    </w:p>
    <w:p w:rsidR="002658B6" w:rsidRDefault="002658B6" w:rsidP="002658B6">
      <w:pPr>
        <w:pStyle w:val="LabStepScreenshotLevel2"/>
      </w:pPr>
    </w:p>
    <w:p w:rsidR="002658B6" w:rsidRDefault="00966914" w:rsidP="002658B6">
      <w:pPr>
        <w:pStyle w:val="LabStepNumberedLevel2"/>
        <w:numPr>
          <w:ilvl w:val="1"/>
          <w:numId w:val="18"/>
        </w:numPr>
      </w:pPr>
      <w:r>
        <w:t>R</w:t>
      </w:r>
      <w:r w:rsidR="002658B6">
        <w:t xml:space="preserve">ight-click </w:t>
      </w:r>
      <w:r w:rsidR="002658B6" w:rsidRPr="009660A1">
        <w:rPr>
          <w:b/>
        </w:rPr>
        <w:t>Administrators</w:t>
      </w:r>
      <w:r w:rsidR="002658B6">
        <w:t xml:space="preserve"> </w:t>
      </w:r>
      <w:r>
        <w:t xml:space="preserve">group </w:t>
      </w:r>
      <w:r w:rsidR="002658B6">
        <w:t xml:space="preserve">and select </w:t>
      </w:r>
      <w:r w:rsidR="002658B6">
        <w:rPr>
          <w:b/>
        </w:rPr>
        <w:t>Properties</w:t>
      </w:r>
      <w:r w:rsidR="002658B6">
        <w:t>.</w:t>
      </w:r>
    </w:p>
    <w:p w:rsidR="002658B6" w:rsidRDefault="002658B6" w:rsidP="002658B6">
      <w:pPr>
        <w:pStyle w:val="LabStepNumberedLevel2"/>
        <w:numPr>
          <w:ilvl w:val="1"/>
          <w:numId w:val="18"/>
        </w:numPr>
      </w:pPr>
      <w:r>
        <w:t xml:space="preserve">In the </w:t>
      </w:r>
      <w:r w:rsidRPr="00C757E0">
        <w:rPr>
          <w:b/>
        </w:rPr>
        <w:t>Administrators Properties</w:t>
      </w:r>
      <w:r>
        <w:t xml:space="preserve"> dialog, select the </w:t>
      </w:r>
      <w:r w:rsidRPr="00E4660E">
        <w:rPr>
          <w:b/>
        </w:rPr>
        <w:t>Members</w:t>
      </w:r>
      <w:r>
        <w:t xml:space="preserve"> tab and click </w:t>
      </w:r>
      <w:r w:rsidRPr="00C757E0">
        <w:rPr>
          <w:b/>
        </w:rPr>
        <w:t>Add</w:t>
      </w:r>
      <w:r w:rsidR="00055DA9">
        <w:rPr>
          <w:b/>
        </w:rPr>
        <w:t>…</w:t>
      </w:r>
      <w:r>
        <w:t>.</w:t>
      </w:r>
    </w:p>
    <w:p w:rsidR="002658B6" w:rsidRDefault="002658B6" w:rsidP="002658B6">
      <w:pPr>
        <w:pStyle w:val="LabStepNumberedLevel2"/>
        <w:numPr>
          <w:ilvl w:val="1"/>
          <w:numId w:val="18"/>
        </w:numPr>
      </w:pPr>
      <w:r>
        <w:t xml:space="preserve">In the </w:t>
      </w:r>
      <w:r w:rsidRPr="00C757E0">
        <w:rPr>
          <w:b/>
        </w:rPr>
        <w:t>Enter the object names to select</w:t>
      </w:r>
      <w:r>
        <w:t xml:space="preserve"> box, enter </w:t>
      </w:r>
      <w:r w:rsidRPr="00C757E0">
        <w:rPr>
          <w:b/>
        </w:rPr>
        <w:t>WINGTIP\</w:t>
      </w:r>
      <w:proofErr w:type="spellStart"/>
      <w:r w:rsidRPr="00C757E0">
        <w:rPr>
          <w:b/>
        </w:rPr>
        <w:t>SP_</w:t>
      </w:r>
      <w:r w:rsidR="00966914">
        <w:rPr>
          <w:b/>
        </w:rPr>
        <w:t>Workflow</w:t>
      </w:r>
      <w:proofErr w:type="spellEnd"/>
      <w:r w:rsidR="00966914">
        <w:rPr>
          <w:b/>
        </w:rPr>
        <w:t xml:space="preserve"> </w:t>
      </w:r>
      <w:r>
        <w:t xml:space="preserve">and click the </w:t>
      </w:r>
      <w:r w:rsidRPr="00C757E0">
        <w:rPr>
          <w:b/>
        </w:rPr>
        <w:t>Check Names</w:t>
      </w:r>
      <w:r>
        <w:t xml:space="preserve"> button.</w:t>
      </w:r>
    </w:p>
    <w:p w:rsidR="002658B6" w:rsidRDefault="00966914" w:rsidP="002658B6">
      <w:pPr>
        <w:pStyle w:val="LabStepScreenshotLevel2"/>
      </w:pPr>
      <w:r>
        <w:lastRenderedPageBreak/>
        <w:drawing>
          <wp:inline distT="0" distB="0" distL="0" distR="0" wp14:anchorId="0C6F5561" wp14:editId="262B14E0">
            <wp:extent cx="2820112" cy="15447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1813" cy="1562139"/>
                    </a:xfrm>
                    <a:prstGeom prst="rect">
                      <a:avLst/>
                    </a:prstGeom>
                  </pic:spPr>
                </pic:pic>
              </a:graphicData>
            </a:graphic>
          </wp:inline>
        </w:drawing>
      </w:r>
    </w:p>
    <w:p w:rsidR="00966914" w:rsidRDefault="00966914" w:rsidP="002658B6">
      <w:pPr>
        <w:pStyle w:val="LabStepNumberedLevel2"/>
        <w:numPr>
          <w:ilvl w:val="1"/>
          <w:numId w:val="18"/>
        </w:numPr>
      </w:pPr>
      <w:r>
        <w:t xml:space="preserve">Click </w:t>
      </w:r>
      <w:r w:rsidRPr="00055DA9">
        <w:rPr>
          <w:b/>
        </w:rPr>
        <w:t>OK</w:t>
      </w:r>
      <w:r>
        <w:t xml:space="preserve"> to dismiss the dialog and verify that the </w:t>
      </w:r>
      <w:proofErr w:type="spellStart"/>
      <w:r w:rsidRPr="00864CC7">
        <w:rPr>
          <w:b/>
        </w:rPr>
        <w:t>SP_Workflow</w:t>
      </w:r>
      <w:proofErr w:type="spellEnd"/>
      <w:r>
        <w:t xml:space="preserve"> account has been added to the </w:t>
      </w:r>
      <w:r w:rsidR="00864CC7" w:rsidRPr="00864CC7">
        <w:rPr>
          <w:b/>
        </w:rPr>
        <w:t>Administrators</w:t>
      </w:r>
      <w:r w:rsidR="00864CC7">
        <w:t xml:space="preserve"> group.</w:t>
      </w:r>
    </w:p>
    <w:p w:rsidR="00864CC7" w:rsidRDefault="00864CC7" w:rsidP="00864CC7">
      <w:pPr>
        <w:pStyle w:val="LabStepScreenshotLevel2"/>
      </w:pPr>
      <w:r>
        <w:drawing>
          <wp:inline distT="0" distB="0" distL="0" distR="0" wp14:anchorId="5DCC9669" wp14:editId="0CB32D76">
            <wp:extent cx="31242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1524000"/>
                    </a:xfrm>
                    <a:prstGeom prst="rect">
                      <a:avLst/>
                    </a:prstGeom>
                    <a:noFill/>
                    <a:ln>
                      <a:noFill/>
                    </a:ln>
                  </pic:spPr>
                </pic:pic>
              </a:graphicData>
            </a:graphic>
          </wp:inline>
        </w:drawing>
      </w:r>
    </w:p>
    <w:p w:rsidR="002658B6" w:rsidRDefault="00864CC7" w:rsidP="002658B6">
      <w:pPr>
        <w:pStyle w:val="LabStepNumberedLevel2"/>
        <w:numPr>
          <w:ilvl w:val="1"/>
          <w:numId w:val="18"/>
        </w:numPr>
      </w:pPr>
      <w:r>
        <w:t xml:space="preserve">Click </w:t>
      </w:r>
      <w:r w:rsidRPr="00864CC7">
        <w:rPr>
          <w:b/>
        </w:rPr>
        <w:t>OK</w:t>
      </w:r>
      <w:r>
        <w:t xml:space="preserve"> to close the </w:t>
      </w:r>
      <w:r w:rsidR="002658B6" w:rsidRPr="00C757E0">
        <w:rPr>
          <w:b/>
        </w:rPr>
        <w:t>Administrators Properties</w:t>
      </w:r>
      <w:r w:rsidR="002658B6">
        <w:t xml:space="preserve"> dialog</w:t>
      </w:r>
      <w:r>
        <w:t>.</w:t>
      </w:r>
    </w:p>
    <w:p w:rsidR="002658B6" w:rsidRDefault="002658B6" w:rsidP="002658B6">
      <w:pPr>
        <w:pStyle w:val="LabStepNumberedLevel2"/>
        <w:numPr>
          <w:ilvl w:val="1"/>
          <w:numId w:val="18"/>
        </w:numPr>
      </w:pPr>
      <w:r>
        <w:t xml:space="preserve">Close the </w:t>
      </w:r>
      <w:r>
        <w:rPr>
          <w:b/>
        </w:rPr>
        <w:t>Active Directory Users and Computers</w:t>
      </w:r>
      <w:r w:rsidRPr="00423D7B" w:rsidDel="00F33068">
        <w:rPr>
          <w:b/>
        </w:rPr>
        <w:t xml:space="preserve"> </w:t>
      </w:r>
      <w:r>
        <w:t>window.</w:t>
      </w:r>
    </w:p>
    <w:p w:rsidR="002658B6" w:rsidRDefault="002658B6" w:rsidP="00864CC7">
      <w:pPr>
        <w:pStyle w:val="LabExerciseCallout"/>
      </w:pPr>
      <w:r>
        <w:t>At this point</w:t>
      </w:r>
      <w:r w:rsidR="00864CC7">
        <w:t>, you have configured</w:t>
      </w:r>
      <w:r>
        <w:t xml:space="preserve"> the service account that will host Workflow Manager</w:t>
      </w:r>
      <w:r w:rsidR="00864CC7">
        <w:t>. Now it is time to d</w:t>
      </w:r>
      <w:r>
        <w:t xml:space="preserve">ownload </w:t>
      </w:r>
      <w:r w:rsidR="00864CC7">
        <w:t>and i</w:t>
      </w:r>
      <w:r>
        <w:t xml:space="preserve">nstall </w:t>
      </w:r>
      <w:r w:rsidR="00864CC7">
        <w:t xml:space="preserve">the </w:t>
      </w:r>
      <w:r>
        <w:t>Workflow Manager and Service Bus</w:t>
      </w:r>
      <w:r w:rsidR="00864CC7">
        <w:t>. One thing that is a bit strange is that you must log off of the WingtipServer VM and then log back using the WINGTIP\</w:t>
      </w:r>
      <w:proofErr w:type="spellStart"/>
      <w:r w:rsidR="00864CC7">
        <w:t>SP_Workflow</w:t>
      </w:r>
      <w:proofErr w:type="spellEnd"/>
      <w:r w:rsidR="00864CC7">
        <w:t xml:space="preserve"> account before you begin the installation and initial configuration of the Workflow Manager</w:t>
      </w:r>
      <w:r w:rsidR="00B9036F">
        <w:t xml:space="preserve"> using the Web Platform Installer. Note that the </w:t>
      </w:r>
      <w:r w:rsidR="00B9036F" w:rsidRPr="00B9036F">
        <w:rPr>
          <w:b/>
        </w:rPr>
        <w:t>WingtipServer</w:t>
      </w:r>
      <w:r w:rsidR="00B9036F">
        <w:t xml:space="preserve"> VM must have an active Internet connection to complete this exercise</w:t>
      </w:r>
      <w:r w:rsidR="00864CC7">
        <w:t>.</w:t>
      </w:r>
    </w:p>
    <w:p w:rsidR="002658B6" w:rsidRDefault="00864CC7" w:rsidP="002658B6">
      <w:pPr>
        <w:pStyle w:val="LabStepNumbered"/>
        <w:numPr>
          <w:ilvl w:val="0"/>
          <w:numId w:val="18"/>
        </w:numPr>
      </w:pPr>
      <w:r>
        <w:t xml:space="preserve">Log off the VM and log back on </w:t>
      </w:r>
      <w:r w:rsidR="002658B6">
        <w:t xml:space="preserve">using the account </w:t>
      </w:r>
      <w:r w:rsidR="002658B6" w:rsidRPr="00C757E0">
        <w:rPr>
          <w:b/>
        </w:rPr>
        <w:t>WINGTIP\</w:t>
      </w:r>
      <w:proofErr w:type="spellStart"/>
      <w:r w:rsidR="002658B6" w:rsidRPr="00C757E0">
        <w:rPr>
          <w:b/>
        </w:rPr>
        <w:t>SP_</w:t>
      </w:r>
      <w:r>
        <w:rPr>
          <w:b/>
        </w:rPr>
        <w:t>Workflow</w:t>
      </w:r>
      <w:proofErr w:type="spellEnd"/>
      <w:r>
        <w:t xml:space="preserve"> and a password of </w:t>
      </w:r>
      <w:r w:rsidR="002658B6" w:rsidRPr="00C757E0">
        <w:rPr>
          <w:b/>
        </w:rPr>
        <w:t>Password1</w:t>
      </w:r>
      <w:r w:rsidR="002658B6">
        <w:t>.</w:t>
      </w:r>
    </w:p>
    <w:p w:rsidR="00055DA9" w:rsidRDefault="00055DA9" w:rsidP="00055DA9">
      <w:pPr>
        <w:pStyle w:val="LabStepNumberedLevel2"/>
      </w:pPr>
      <w:r>
        <w:t xml:space="preserve">Press the </w:t>
      </w:r>
      <w:r w:rsidRPr="00D44105">
        <w:rPr>
          <w:b/>
        </w:rPr>
        <w:t>Windows Key</w:t>
      </w:r>
      <w:r>
        <w:t xml:space="preserve"> to go to the Start menu</w:t>
      </w:r>
    </w:p>
    <w:p w:rsidR="00055DA9" w:rsidRDefault="00055DA9" w:rsidP="00055DA9">
      <w:pPr>
        <w:pStyle w:val="LabStepNumberedLevel2"/>
      </w:pPr>
      <w:r>
        <w:t xml:space="preserve">Click on your </w:t>
      </w:r>
      <w:r w:rsidRPr="00D44105">
        <w:rPr>
          <w:b/>
        </w:rPr>
        <w:t>login name</w:t>
      </w:r>
      <w:r>
        <w:t xml:space="preserve"> (in the upper right corner [Administrator] to surface the Sign out option </w:t>
      </w:r>
    </w:p>
    <w:p w:rsidR="00055DA9" w:rsidRPr="00D44105" w:rsidRDefault="00055DA9" w:rsidP="00055DA9">
      <w:pPr>
        <w:pStyle w:val="LabStepNumberedLevel2"/>
      </w:pPr>
      <w:r>
        <w:t xml:space="preserve">Click on </w:t>
      </w:r>
      <w:r w:rsidRPr="00D44105">
        <w:rPr>
          <w:b/>
        </w:rPr>
        <w:t>Sign out</w:t>
      </w:r>
    </w:p>
    <w:p w:rsidR="00D44105" w:rsidRDefault="00D44105" w:rsidP="00055DA9">
      <w:pPr>
        <w:pStyle w:val="LabStepNumberedLevel2"/>
      </w:pPr>
      <w:r>
        <w:t xml:space="preserve">Log back on as </w:t>
      </w:r>
      <w:proofErr w:type="spellStart"/>
      <w:r>
        <w:t>SP_Workflow</w:t>
      </w:r>
      <w:proofErr w:type="spellEnd"/>
    </w:p>
    <w:p w:rsidR="009C0018" w:rsidRDefault="009C0018" w:rsidP="009C0018">
      <w:pPr>
        <w:pStyle w:val="LabStepNumbered"/>
      </w:pPr>
      <w:r>
        <w:t xml:space="preserve">Open the Windows Explorer and navigate to the folder for the lab at </w:t>
      </w:r>
      <w:r w:rsidRPr="009C0018">
        <w:rPr>
          <w:b/>
        </w:rPr>
        <w:t>C:\Student\Modules\Workflow\Lab</w:t>
      </w:r>
      <w:r>
        <w:t xml:space="preserve">. You should be able to see a file named </w:t>
      </w:r>
      <w:r w:rsidRPr="009C0018">
        <w:rPr>
          <w:b/>
        </w:rPr>
        <w:t>wpilauncher.exe</w:t>
      </w:r>
      <w:r>
        <w:t>.</w:t>
      </w:r>
    </w:p>
    <w:p w:rsidR="009C0018" w:rsidRDefault="009C0018" w:rsidP="009C0018">
      <w:pPr>
        <w:pStyle w:val="LabStepNumbered"/>
      </w:pPr>
      <w:r>
        <w:t xml:space="preserve">Right-click on </w:t>
      </w:r>
      <w:r w:rsidRPr="009C0018">
        <w:rPr>
          <w:b/>
        </w:rPr>
        <w:t>wpilauncher.exe</w:t>
      </w:r>
      <w:r w:rsidRPr="009C0018">
        <w:t xml:space="preserve"> and </w:t>
      </w:r>
      <w:r>
        <w:t>select the command Run as administrator</w:t>
      </w:r>
      <w:r w:rsidR="00B9036F">
        <w:t xml:space="preserve"> to launch the </w:t>
      </w:r>
      <w:r w:rsidR="00B9036F" w:rsidRPr="00B9036F">
        <w:rPr>
          <w:b/>
        </w:rPr>
        <w:t>Platform Installer</w:t>
      </w:r>
      <w:r>
        <w:t>.</w:t>
      </w:r>
    </w:p>
    <w:p w:rsidR="009C0018" w:rsidRPr="009C0018" w:rsidRDefault="00B9036F" w:rsidP="009C0018">
      <w:pPr>
        <w:pStyle w:val="LabStepScreenshot"/>
      </w:pPr>
      <w:r w:rsidRPr="00B9036F">
        <w:rPr>
          <w:rStyle w:val="LabStepScreenshotFrame"/>
        </w:rPr>
        <w:drawing>
          <wp:inline distT="0" distB="0" distL="0" distR="0" wp14:anchorId="50E3D03F" wp14:editId="4EB8EC8F">
            <wp:extent cx="2785929" cy="88912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4876" cy="898364"/>
                    </a:xfrm>
                    <a:prstGeom prst="rect">
                      <a:avLst/>
                    </a:prstGeom>
                    <a:noFill/>
                    <a:ln>
                      <a:noFill/>
                    </a:ln>
                  </pic:spPr>
                </pic:pic>
              </a:graphicData>
            </a:graphic>
          </wp:inline>
        </w:drawing>
      </w:r>
    </w:p>
    <w:p w:rsidR="00B9036F" w:rsidRDefault="00B9036F" w:rsidP="002658B6">
      <w:pPr>
        <w:pStyle w:val="LabStepNumbered"/>
        <w:numPr>
          <w:ilvl w:val="0"/>
          <w:numId w:val="18"/>
        </w:numPr>
      </w:pPr>
      <w:r>
        <w:t xml:space="preserve">If you are prompted with a </w:t>
      </w:r>
      <w:r w:rsidRPr="00B9036F">
        <w:rPr>
          <w:b/>
        </w:rPr>
        <w:t>User Access Control</w:t>
      </w:r>
      <w:r>
        <w:t xml:space="preserve"> dialog, click </w:t>
      </w:r>
      <w:proofErr w:type="gramStart"/>
      <w:r w:rsidRPr="00B9036F">
        <w:rPr>
          <w:b/>
        </w:rPr>
        <w:t>Yes</w:t>
      </w:r>
      <w:proofErr w:type="gramEnd"/>
      <w:r>
        <w:t xml:space="preserve"> to continue.</w:t>
      </w:r>
    </w:p>
    <w:p w:rsidR="00B9036F" w:rsidRDefault="00B9036F" w:rsidP="002658B6">
      <w:pPr>
        <w:pStyle w:val="LabStepNumbered"/>
        <w:numPr>
          <w:ilvl w:val="0"/>
          <w:numId w:val="18"/>
        </w:numPr>
      </w:pPr>
      <w:r>
        <w:t>At this point, the Web Platform Installer should be initializing.</w:t>
      </w:r>
    </w:p>
    <w:p w:rsidR="00B9036F" w:rsidRDefault="00B9036F" w:rsidP="00B9036F">
      <w:pPr>
        <w:pStyle w:val="LabStepScreenshot"/>
      </w:pPr>
      <w:r>
        <w:rPr>
          <w:noProof/>
        </w:rPr>
        <w:lastRenderedPageBreak/>
        <w:drawing>
          <wp:inline distT="0" distB="0" distL="0" distR="0" wp14:anchorId="27580477" wp14:editId="76B00CE3">
            <wp:extent cx="3241052" cy="220481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2312" cy="2232883"/>
                    </a:xfrm>
                    <a:prstGeom prst="rect">
                      <a:avLst/>
                    </a:prstGeom>
                  </pic:spPr>
                </pic:pic>
              </a:graphicData>
            </a:graphic>
          </wp:inline>
        </w:drawing>
      </w:r>
    </w:p>
    <w:p w:rsidR="005D0D0A" w:rsidRDefault="00B9036F" w:rsidP="002658B6">
      <w:pPr>
        <w:pStyle w:val="LabStepNumbered"/>
        <w:numPr>
          <w:ilvl w:val="0"/>
          <w:numId w:val="18"/>
        </w:numPr>
      </w:pPr>
      <w:r>
        <w:t>After</w:t>
      </w:r>
      <w:r w:rsidR="002658B6">
        <w:t xml:space="preserve"> the </w:t>
      </w:r>
      <w:r w:rsidR="002658B6" w:rsidRPr="00506C5D">
        <w:rPr>
          <w:b/>
        </w:rPr>
        <w:t>Web Platform Installer</w:t>
      </w:r>
      <w:r w:rsidR="002658B6">
        <w:t xml:space="preserve"> loads, </w:t>
      </w:r>
      <w:r>
        <w:t xml:space="preserve">locate the search box at the top right of </w:t>
      </w:r>
      <w:r w:rsidR="00D44105">
        <w:t>the dialog box</w:t>
      </w:r>
      <w:r w:rsidR="005D0D0A">
        <w:t>. Execute a search by typing "workflow" into the search box and then pressing the ENTER key.</w:t>
      </w:r>
    </w:p>
    <w:p w:rsidR="00B9036F" w:rsidRDefault="005D0D0A" w:rsidP="00B9036F">
      <w:pPr>
        <w:pStyle w:val="LabStepScreenshot"/>
      </w:pPr>
      <w:r>
        <w:rPr>
          <w:noProof/>
        </w:rPr>
        <w:drawing>
          <wp:inline distT="0" distB="0" distL="0" distR="0" wp14:anchorId="5AEB617D" wp14:editId="1307F086">
            <wp:extent cx="5905144" cy="590514"/>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5897" cy="602589"/>
                    </a:xfrm>
                    <a:prstGeom prst="rect">
                      <a:avLst/>
                    </a:prstGeom>
                    <a:noFill/>
                    <a:ln>
                      <a:noFill/>
                    </a:ln>
                  </pic:spPr>
                </pic:pic>
              </a:graphicData>
            </a:graphic>
          </wp:inline>
        </w:drawing>
      </w:r>
    </w:p>
    <w:p w:rsidR="00B9036F" w:rsidRDefault="00B9036F" w:rsidP="002658B6">
      <w:pPr>
        <w:pStyle w:val="LabStepNumbered"/>
        <w:numPr>
          <w:ilvl w:val="0"/>
          <w:numId w:val="18"/>
        </w:numPr>
      </w:pPr>
      <w:r>
        <w:t xml:space="preserve">After running the search, you should be able to see </w:t>
      </w:r>
      <w:r w:rsidRPr="00824BF9">
        <w:rPr>
          <w:b/>
        </w:rPr>
        <w:t xml:space="preserve">Workflow </w:t>
      </w:r>
      <w:r>
        <w:rPr>
          <w:b/>
        </w:rPr>
        <w:t xml:space="preserve">Manger </w:t>
      </w:r>
      <w:r w:rsidRPr="00824BF9">
        <w:rPr>
          <w:b/>
        </w:rPr>
        <w:t>1.0</w:t>
      </w:r>
      <w:r>
        <w:rPr>
          <w:b/>
        </w:rPr>
        <w:t xml:space="preserve">. Select </w:t>
      </w:r>
      <w:r w:rsidRPr="00824BF9">
        <w:rPr>
          <w:b/>
        </w:rPr>
        <w:t xml:space="preserve">Workflow </w:t>
      </w:r>
      <w:r>
        <w:rPr>
          <w:b/>
        </w:rPr>
        <w:t xml:space="preserve">Manger </w:t>
      </w:r>
      <w:r w:rsidRPr="00824BF9">
        <w:rPr>
          <w:b/>
        </w:rPr>
        <w:t>1.0</w:t>
      </w:r>
      <w:r>
        <w:t xml:space="preserve"> and click </w:t>
      </w:r>
      <w:r>
        <w:rPr>
          <w:b/>
        </w:rPr>
        <w:t>Add</w:t>
      </w:r>
      <w:r>
        <w:t>.</w:t>
      </w:r>
    </w:p>
    <w:p w:rsidR="00B9036F" w:rsidRDefault="00B9036F" w:rsidP="00B9036F">
      <w:pPr>
        <w:pStyle w:val="LabStepScreenshot"/>
      </w:pPr>
      <w:r>
        <w:rPr>
          <w:noProof/>
        </w:rPr>
        <w:drawing>
          <wp:inline distT="0" distB="0" distL="0" distR="0" wp14:anchorId="32A2FEAD" wp14:editId="3210FCF4">
            <wp:extent cx="4460905" cy="15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8266" cy="1592273"/>
                    </a:xfrm>
                    <a:prstGeom prst="rect">
                      <a:avLst/>
                    </a:prstGeom>
                    <a:noFill/>
                    <a:ln>
                      <a:noFill/>
                    </a:ln>
                  </pic:spPr>
                </pic:pic>
              </a:graphicData>
            </a:graphic>
          </wp:inline>
        </w:drawing>
      </w:r>
    </w:p>
    <w:p w:rsidR="002658B6" w:rsidRDefault="002658B6" w:rsidP="002658B6">
      <w:pPr>
        <w:pStyle w:val="LabStepNumbered"/>
        <w:numPr>
          <w:ilvl w:val="0"/>
          <w:numId w:val="18"/>
        </w:numPr>
      </w:pPr>
      <w:r>
        <w:t xml:space="preserve">Click the </w:t>
      </w:r>
      <w:r w:rsidRPr="0085608B">
        <w:rPr>
          <w:b/>
        </w:rPr>
        <w:t>Install</w:t>
      </w:r>
      <w:r>
        <w:t xml:space="preserve"> button at the bottom of the </w:t>
      </w:r>
      <w:r w:rsidRPr="0085608B">
        <w:rPr>
          <w:b/>
        </w:rPr>
        <w:t>Web Platform Installer 4.0</w:t>
      </w:r>
      <w:r>
        <w:t xml:space="preserve"> window.</w:t>
      </w:r>
    </w:p>
    <w:p w:rsidR="002658B6" w:rsidRDefault="002658B6" w:rsidP="002658B6">
      <w:pPr>
        <w:pStyle w:val="LabStepNumbered"/>
        <w:numPr>
          <w:ilvl w:val="0"/>
          <w:numId w:val="18"/>
        </w:numPr>
      </w:pPr>
      <w:r>
        <w:t xml:space="preserve">On the </w:t>
      </w:r>
      <w:r w:rsidRPr="0085608B">
        <w:rPr>
          <w:b/>
        </w:rPr>
        <w:t>Prerequisites</w:t>
      </w:r>
      <w:r>
        <w:t xml:space="preserve"> page, click </w:t>
      </w:r>
      <w:r w:rsidRPr="0085608B">
        <w:rPr>
          <w:b/>
        </w:rPr>
        <w:t>I Accept</w:t>
      </w:r>
      <w:r>
        <w:t>.</w:t>
      </w:r>
    </w:p>
    <w:p w:rsidR="002658B6" w:rsidRDefault="002658B6" w:rsidP="002658B6">
      <w:pPr>
        <w:pStyle w:val="LabStepScreenshot"/>
      </w:pPr>
      <w:r>
        <w:rPr>
          <w:noProof/>
        </w:rPr>
        <w:lastRenderedPageBreak/>
        <w:drawing>
          <wp:inline distT="0" distB="0" distL="0" distR="0" wp14:anchorId="7155ABFD" wp14:editId="7EB3FB06">
            <wp:extent cx="3371907" cy="257228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6320" cy="2583279"/>
                    </a:xfrm>
                    <a:prstGeom prst="rect">
                      <a:avLst/>
                    </a:prstGeom>
                  </pic:spPr>
                </pic:pic>
              </a:graphicData>
            </a:graphic>
          </wp:inline>
        </w:drawing>
      </w:r>
    </w:p>
    <w:p w:rsidR="002658B6" w:rsidRDefault="002658B6" w:rsidP="002658B6">
      <w:pPr>
        <w:pStyle w:val="LabExerciseCallout"/>
      </w:pPr>
      <w:r w:rsidRPr="00E4660E">
        <w:rPr>
          <w:b/>
        </w:rPr>
        <w:t xml:space="preserve">Note: </w:t>
      </w:r>
      <w:r>
        <w:t xml:space="preserve">The </w:t>
      </w:r>
      <w:r w:rsidRPr="00E4660E">
        <w:rPr>
          <w:b/>
        </w:rPr>
        <w:t>Web Platform Installer 4.0</w:t>
      </w:r>
      <w:r>
        <w:t xml:space="preserve"> may prompt you to keep certain products updated using Microsoft Update. If it does, select </w:t>
      </w:r>
      <w:r w:rsidRPr="00E4660E">
        <w:rPr>
          <w:b/>
        </w:rPr>
        <w:t>Use Microsoft Update when</w:t>
      </w:r>
      <w:r>
        <w:rPr>
          <w:b/>
        </w:rPr>
        <w:t xml:space="preserve"> </w:t>
      </w:r>
      <w:r w:rsidRPr="00E4660E">
        <w:rPr>
          <w:b/>
        </w:rPr>
        <w:t xml:space="preserve">I check for updates (recommended) </w:t>
      </w:r>
      <w:r>
        <w:t xml:space="preserve">and click </w:t>
      </w:r>
      <w:r w:rsidRPr="00E4660E">
        <w:rPr>
          <w:b/>
        </w:rPr>
        <w:t>Continue</w:t>
      </w:r>
      <w:r>
        <w:t>.</w:t>
      </w:r>
    </w:p>
    <w:p w:rsidR="002658B6" w:rsidRDefault="002658B6" w:rsidP="002658B6">
      <w:pPr>
        <w:pStyle w:val="LabStepNumbered"/>
        <w:numPr>
          <w:ilvl w:val="0"/>
          <w:numId w:val="18"/>
        </w:numPr>
      </w:pPr>
      <w:r>
        <w:t xml:space="preserve">When the installer completes, the following dialog will appear. Click </w:t>
      </w:r>
      <w:r w:rsidRPr="000F247A">
        <w:rPr>
          <w:b/>
        </w:rPr>
        <w:t>Continue</w:t>
      </w:r>
      <w:r>
        <w:t xml:space="preserve"> to start the configuration process:</w:t>
      </w:r>
    </w:p>
    <w:p w:rsidR="005D0D0A" w:rsidRDefault="005D0D0A" w:rsidP="005D0D0A">
      <w:pPr>
        <w:pStyle w:val="LabStepScreenshot"/>
      </w:pPr>
      <w:r>
        <w:rPr>
          <w:noProof/>
        </w:rPr>
        <w:drawing>
          <wp:inline distT="0" distB="0" distL="0" distR="0" wp14:anchorId="59B20798" wp14:editId="1DDA3A26">
            <wp:extent cx="3788636" cy="259792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2969" cy="2621465"/>
                    </a:xfrm>
                    <a:prstGeom prst="rect">
                      <a:avLst/>
                    </a:prstGeom>
                  </pic:spPr>
                </pic:pic>
              </a:graphicData>
            </a:graphic>
          </wp:inline>
        </w:drawing>
      </w:r>
    </w:p>
    <w:p w:rsidR="002658B6" w:rsidRDefault="002658B6" w:rsidP="002658B6">
      <w:pPr>
        <w:pStyle w:val="LabStepNumbered"/>
        <w:numPr>
          <w:ilvl w:val="0"/>
          <w:numId w:val="18"/>
        </w:numPr>
      </w:pPr>
      <w:r>
        <w:t xml:space="preserve">On the </w:t>
      </w:r>
      <w:r w:rsidRPr="00506C5D">
        <w:rPr>
          <w:b/>
        </w:rPr>
        <w:t>Welcome</w:t>
      </w:r>
      <w:r>
        <w:t xml:space="preserve"> page, click </w:t>
      </w:r>
      <w:r>
        <w:rPr>
          <w:b/>
        </w:rPr>
        <w:t>Configure Workflow Manager with Default Settings (Recommended)</w:t>
      </w:r>
      <w:r>
        <w:t>.</w:t>
      </w:r>
    </w:p>
    <w:p w:rsidR="002658B6" w:rsidRDefault="002658B6" w:rsidP="002658B6">
      <w:pPr>
        <w:pStyle w:val="LabStepScreenshot"/>
      </w:pPr>
      <w:r>
        <w:rPr>
          <w:noProof/>
        </w:rPr>
        <w:lastRenderedPageBreak/>
        <w:drawing>
          <wp:inline distT="0" distB="0" distL="0" distR="0" wp14:anchorId="57F574CF" wp14:editId="7E8EFB18">
            <wp:extent cx="5501898" cy="3086294"/>
            <wp:effectExtent l="0" t="0" r="0" b="0"/>
            <wp:docPr id="58" name="Picture 58" descr="C:\Users\ANDREW~1.RIV\AppData\Local\Temp\SNAGHTMLb44e5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b44e5f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7617" cy="3095112"/>
                    </a:xfrm>
                    <a:prstGeom prst="rect">
                      <a:avLst/>
                    </a:prstGeom>
                    <a:noFill/>
                    <a:ln>
                      <a:noFill/>
                    </a:ln>
                  </pic:spPr>
                </pic:pic>
              </a:graphicData>
            </a:graphic>
          </wp:inline>
        </w:drawing>
      </w:r>
    </w:p>
    <w:p w:rsidR="002658B6" w:rsidRDefault="002658B6" w:rsidP="002658B6">
      <w:pPr>
        <w:pStyle w:val="LabStepNumbered"/>
        <w:numPr>
          <w:ilvl w:val="0"/>
          <w:numId w:val="18"/>
        </w:numPr>
      </w:pPr>
      <w:r>
        <w:t xml:space="preserve">On the </w:t>
      </w:r>
      <w:r w:rsidRPr="00C757E0">
        <w:rPr>
          <w:b/>
        </w:rPr>
        <w:t>New Farm Configuration</w:t>
      </w:r>
      <w:r w:rsidRPr="009525B7">
        <w:t xml:space="preserve"> page</w:t>
      </w:r>
      <w:r>
        <w:t>, do the following:</w:t>
      </w:r>
    </w:p>
    <w:p w:rsidR="002658B6" w:rsidRDefault="002658B6" w:rsidP="002658B6">
      <w:pPr>
        <w:pStyle w:val="LabStepNumberedLevel2"/>
        <w:numPr>
          <w:ilvl w:val="1"/>
          <w:numId w:val="18"/>
        </w:numPr>
      </w:pPr>
      <w:r>
        <w:t xml:space="preserve">In the section </w:t>
      </w:r>
      <w:r w:rsidRPr="009525B7">
        <w:rPr>
          <w:b/>
        </w:rPr>
        <w:t>Configure Service Account</w:t>
      </w:r>
      <w:r>
        <w:t>, set the credentials to:</w:t>
      </w:r>
    </w:p>
    <w:p w:rsidR="002658B6" w:rsidRDefault="002658B6" w:rsidP="002658B6">
      <w:pPr>
        <w:pStyle w:val="LabStepNumberedLevel3"/>
        <w:numPr>
          <w:ilvl w:val="2"/>
          <w:numId w:val="18"/>
        </w:numPr>
      </w:pPr>
      <w:r w:rsidRPr="009525B7">
        <w:rPr>
          <w:b/>
        </w:rPr>
        <w:t>User ID</w:t>
      </w:r>
      <w:r>
        <w:t>: sp_</w:t>
      </w:r>
      <w:r w:rsidR="005D0D0A">
        <w:t>workflow</w:t>
      </w:r>
      <w:r>
        <w:t>@wingtip.com</w:t>
      </w:r>
    </w:p>
    <w:p w:rsidR="002658B6" w:rsidRDefault="002658B6" w:rsidP="002658B6">
      <w:pPr>
        <w:pStyle w:val="LabStepNumberedLevel3"/>
        <w:numPr>
          <w:ilvl w:val="2"/>
          <w:numId w:val="18"/>
        </w:numPr>
      </w:pPr>
      <w:r w:rsidRPr="009525B7">
        <w:rPr>
          <w:b/>
        </w:rPr>
        <w:t>Password:</w:t>
      </w:r>
      <w:r>
        <w:t xml:space="preserve"> Password1</w:t>
      </w:r>
    </w:p>
    <w:p w:rsidR="003D6CBF" w:rsidRDefault="002658B6" w:rsidP="003D6CBF">
      <w:pPr>
        <w:pStyle w:val="LabStepNumberedLevel2"/>
        <w:numPr>
          <w:ilvl w:val="1"/>
          <w:numId w:val="18"/>
        </w:numPr>
      </w:pPr>
      <w:r w:rsidRPr="009525B7">
        <w:t xml:space="preserve">Check the </w:t>
      </w:r>
      <w:r w:rsidRPr="00C757E0">
        <w:rPr>
          <w:b/>
        </w:rPr>
        <w:t>Allow Workflow management over HTTP on this computer</w:t>
      </w:r>
      <w:r>
        <w:t xml:space="preserve"> checkbox.</w:t>
      </w:r>
    </w:p>
    <w:p w:rsidR="002658B6" w:rsidRPr="003D6CBF" w:rsidRDefault="002658B6" w:rsidP="002658B6">
      <w:pPr>
        <w:pStyle w:val="LabExerciseCallout"/>
        <w:rPr>
          <w:b/>
        </w:rPr>
      </w:pPr>
      <w:r w:rsidRPr="00D47594">
        <w:t xml:space="preserve">Ensure </w:t>
      </w:r>
      <w:r>
        <w:t>the username is entered in the fully qualified UPN format, not as the default shows in the installer (</w:t>
      </w:r>
      <w:proofErr w:type="spellStart"/>
      <w:r>
        <w:t>sp_</w:t>
      </w:r>
      <w:r w:rsidR="005D0D0A">
        <w:t>workflow</w:t>
      </w:r>
      <w:r>
        <w:t>@wingtip</w:t>
      </w:r>
      <w:proofErr w:type="spellEnd"/>
      <w:r>
        <w:t>) or the domain\username format.</w:t>
      </w:r>
      <w:r w:rsidR="005D0D0A">
        <w:t xml:space="preserve"> In particular</w:t>
      </w:r>
      <w:r w:rsidR="005D0D0A" w:rsidRPr="003D6CBF">
        <w:rPr>
          <w:b/>
        </w:rPr>
        <w:t>, the installer does not add the .com to the end of the account name so you must add it yourself.</w:t>
      </w:r>
    </w:p>
    <w:p w:rsidR="002658B6" w:rsidRPr="009525B7" w:rsidRDefault="002658B6" w:rsidP="002658B6">
      <w:pPr>
        <w:pStyle w:val="LabExerciseCallout"/>
      </w:pPr>
      <w:r>
        <w:t>In a production environment you should be doing everything over SSL.</w:t>
      </w:r>
    </w:p>
    <w:p w:rsidR="003D6CBF" w:rsidRDefault="003D6CBF" w:rsidP="002658B6">
      <w:pPr>
        <w:pStyle w:val="LabStepNumberedLevel2"/>
        <w:numPr>
          <w:ilvl w:val="1"/>
          <w:numId w:val="18"/>
        </w:numPr>
      </w:pPr>
      <w:r>
        <w:t>Make certain your USER ID is SP_Workflow@WINGTIP.com</w:t>
      </w:r>
    </w:p>
    <w:p w:rsidR="002658B6" w:rsidRDefault="002658B6" w:rsidP="002658B6">
      <w:pPr>
        <w:pStyle w:val="LabStepNumberedLevel2"/>
        <w:numPr>
          <w:ilvl w:val="1"/>
          <w:numId w:val="18"/>
        </w:numPr>
      </w:pPr>
      <w:r>
        <w:t xml:space="preserve">Click the </w:t>
      </w:r>
      <w:r w:rsidRPr="009525B7">
        <w:rPr>
          <w:b/>
        </w:rPr>
        <w:t>Test Connection</w:t>
      </w:r>
      <w:r>
        <w:t xml:space="preserve"> button to verify the connection credentials before proceeding:</w:t>
      </w:r>
    </w:p>
    <w:p w:rsidR="002658B6" w:rsidRDefault="005D0D0A" w:rsidP="002658B6">
      <w:pPr>
        <w:pStyle w:val="LabStepScreenshot"/>
      </w:pPr>
      <w:r w:rsidRPr="005D0D0A">
        <w:rPr>
          <w:rStyle w:val="LabStepScreenshotFrame"/>
        </w:rPr>
        <w:drawing>
          <wp:inline distT="0" distB="0" distL="0" distR="0" wp14:anchorId="2D64ADFE" wp14:editId="0A73BD92">
            <wp:extent cx="3708874" cy="2843314"/>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0463" cy="2852198"/>
                    </a:xfrm>
                    <a:prstGeom prst="rect">
                      <a:avLst/>
                    </a:prstGeom>
                    <a:noFill/>
                    <a:ln>
                      <a:noFill/>
                    </a:ln>
                  </pic:spPr>
                </pic:pic>
              </a:graphicData>
            </a:graphic>
          </wp:inline>
        </w:drawing>
      </w:r>
    </w:p>
    <w:p w:rsidR="002658B6" w:rsidRDefault="002658B6" w:rsidP="002658B6">
      <w:pPr>
        <w:pStyle w:val="LabStepNumberedLevel2"/>
        <w:numPr>
          <w:ilvl w:val="1"/>
          <w:numId w:val="18"/>
        </w:numPr>
      </w:pPr>
      <w:r>
        <w:t xml:space="preserve">In the </w:t>
      </w:r>
      <w:r w:rsidRPr="00C757E0">
        <w:rPr>
          <w:b/>
        </w:rPr>
        <w:t>Certificate Generation Key</w:t>
      </w:r>
      <w:r w:rsidRPr="00296714">
        <w:t xml:space="preserve"> and </w:t>
      </w:r>
      <w:r w:rsidRPr="00C757E0">
        <w:rPr>
          <w:b/>
        </w:rPr>
        <w:t>Confirm Certificate Generation Key</w:t>
      </w:r>
      <w:r>
        <w:t xml:space="preserve">, enter </w:t>
      </w:r>
      <w:r w:rsidRPr="00C757E0">
        <w:rPr>
          <w:b/>
        </w:rPr>
        <w:t>Password1</w:t>
      </w:r>
      <w:r>
        <w:t xml:space="preserve"> into both fields.</w:t>
      </w:r>
    </w:p>
    <w:p w:rsidR="002658B6" w:rsidRDefault="002658B6" w:rsidP="002658B6">
      <w:pPr>
        <w:pStyle w:val="LabStepNumbered"/>
        <w:numPr>
          <w:ilvl w:val="0"/>
          <w:numId w:val="18"/>
        </w:numPr>
      </w:pPr>
      <w:r>
        <w:lastRenderedPageBreak/>
        <w:t>Click the right arrow in the bottom right corner to proceed</w:t>
      </w:r>
      <w:r w:rsidR="00997F90">
        <w:t xml:space="preserve"> to the </w:t>
      </w:r>
      <w:r w:rsidR="00997F90" w:rsidRPr="00997F90">
        <w:rPr>
          <w:b/>
        </w:rPr>
        <w:t>Summary</w:t>
      </w:r>
      <w:r w:rsidR="00997F90">
        <w:t xml:space="preserve"> page.</w:t>
      </w:r>
    </w:p>
    <w:p w:rsidR="002658B6" w:rsidRDefault="002658B6" w:rsidP="002658B6">
      <w:pPr>
        <w:pStyle w:val="LabStepNumbered"/>
        <w:numPr>
          <w:ilvl w:val="0"/>
          <w:numId w:val="18"/>
        </w:numPr>
      </w:pPr>
      <w:r>
        <w:t xml:space="preserve">On the </w:t>
      </w:r>
      <w:r w:rsidRPr="00C16A98">
        <w:rPr>
          <w:b/>
        </w:rPr>
        <w:t>Summary</w:t>
      </w:r>
      <w:r>
        <w:t xml:space="preserve"> page review your settings and click the </w:t>
      </w:r>
      <w:r w:rsidR="00997F90">
        <w:t xml:space="preserve">button with the circled </w:t>
      </w:r>
      <w:r w:rsidRPr="00997F90">
        <w:t xml:space="preserve">check </w:t>
      </w:r>
      <w:r w:rsidR="00997F90" w:rsidRPr="00997F90">
        <w:t>mark</w:t>
      </w:r>
      <w:r w:rsidR="00997F90">
        <w:t xml:space="preserve"> </w:t>
      </w:r>
      <w:r>
        <w:t>at the bottom right of the wi</w:t>
      </w:r>
      <w:r w:rsidR="00142691">
        <w:t>n</w:t>
      </w:r>
      <w:bookmarkStart w:id="0" w:name="_GoBack"/>
      <w:bookmarkEnd w:id="0"/>
      <w:r>
        <w:t>dow to start the configuration process.</w:t>
      </w:r>
    </w:p>
    <w:p w:rsidR="002658B6" w:rsidRDefault="005D0D0A" w:rsidP="002658B6">
      <w:pPr>
        <w:pStyle w:val="LabStepScreenshot"/>
      </w:pPr>
      <w:r w:rsidRPr="00997F90">
        <w:rPr>
          <w:rStyle w:val="LabStepScreenshotFrame"/>
        </w:rPr>
        <w:drawing>
          <wp:inline distT="0" distB="0" distL="0" distR="0" wp14:anchorId="153C4AC8" wp14:editId="450D8BBC">
            <wp:extent cx="3734513" cy="31448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0990" cy="3158728"/>
                    </a:xfrm>
                    <a:prstGeom prst="rect">
                      <a:avLst/>
                    </a:prstGeom>
                    <a:noFill/>
                    <a:ln>
                      <a:noFill/>
                    </a:ln>
                  </pic:spPr>
                </pic:pic>
              </a:graphicData>
            </a:graphic>
          </wp:inline>
        </w:drawing>
      </w:r>
    </w:p>
    <w:p w:rsidR="002658B6" w:rsidRDefault="002658B6" w:rsidP="002658B6">
      <w:pPr>
        <w:pStyle w:val="LabStepNumbered"/>
        <w:numPr>
          <w:ilvl w:val="0"/>
          <w:numId w:val="18"/>
        </w:numPr>
      </w:pPr>
      <w:r>
        <w:t xml:space="preserve">After a few minutes the </w:t>
      </w:r>
      <w:r w:rsidRPr="00C16A98">
        <w:rPr>
          <w:b/>
        </w:rPr>
        <w:t>Configuration Progress</w:t>
      </w:r>
      <w:r>
        <w:t xml:space="preserve"> screen will show that everything has been configured correctly:</w:t>
      </w:r>
    </w:p>
    <w:p w:rsidR="002658B6" w:rsidRDefault="00997F90" w:rsidP="002658B6">
      <w:pPr>
        <w:pStyle w:val="LabStepScreenshot"/>
      </w:pPr>
      <w:r w:rsidRPr="00997F90">
        <w:rPr>
          <w:rStyle w:val="LabStepScreenshotFrame"/>
        </w:rPr>
        <w:drawing>
          <wp:inline distT="0" distB="0" distL="0" distR="0" wp14:anchorId="33B6842A" wp14:editId="7BF90311">
            <wp:extent cx="3683237" cy="3325147"/>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4477" cy="3344322"/>
                    </a:xfrm>
                    <a:prstGeom prst="rect">
                      <a:avLst/>
                    </a:prstGeom>
                    <a:noFill/>
                    <a:ln>
                      <a:noFill/>
                    </a:ln>
                  </pic:spPr>
                </pic:pic>
              </a:graphicData>
            </a:graphic>
          </wp:inline>
        </w:drawing>
      </w:r>
    </w:p>
    <w:p w:rsidR="002658B6" w:rsidRDefault="002658B6" w:rsidP="002658B6">
      <w:pPr>
        <w:pStyle w:val="LabStepNumbered"/>
        <w:numPr>
          <w:ilvl w:val="0"/>
          <w:numId w:val="18"/>
        </w:numPr>
      </w:pPr>
      <w:r>
        <w:t xml:space="preserve">Click the </w:t>
      </w:r>
      <w:r w:rsidRPr="008A31DD">
        <w:rPr>
          <w:b/>
        </w:rPr>
        <w:t>check</w:t>
      </w:r>
      <w:r>
        <w:t xml:space="preserve"> in the bottom right corner.</w:t>
      </w:r>
    </w:p>
    <w:p w:rsidR="002658B6" w:rsidRDefault="002658B6" w:rsidP="00997F90">
      <w:pPr>
        <w:pStyle w:val="LabExerciseCallout"/>
      </w:pPr>
      <w:r>
        <w:t>At this point Workflow Manager &amp; Service Bus has been installed and a new Workflow Manager farm has been created. The next step is to connect the SharePoint 2013 farm to the Workflow Manager farm.</w:t>
      </w:r>
    </w:p>
    <w:p w:rsidR="002658B6" w:rsidRDefault="00997F90" w:rsidP="00C27699">
      <w:pPr>
        <w:pStyle w:val="LabStepNumbered"/>
        <w:numPr>
          <w:ilvl w:val="0"/>
          <w:numId w:val="18"/>
        </w:numPr>
      </w:pPr>
      <w:r>
        <w:t xml:space="preserve">You are now done with the configuration work which must be done using the </w:t>
      </w:r>
      <w:r w:rsidRPr="00997F90">
        <w:rPr>
          <w:b/>
        </w:rPr>
        <w:t>WINGTIP\</w:t>
      </w:r>
      <w:proofErr w:type="spellStart"/>
      <w:r w:rsidRPr="00997F90">
        <w:rPr>
          <w:b/>
        </w:rPr>
        <w:t>SP_Workflow</w:t>
      </w:r>
      <w:proofErr w:type="spellEnd"/>
      <w:r>
        <w:t xml:space="preserve"> account. Log off the </w:t>
      </w:r>
      <w:r w:rsidRPr="00997F90">
        <w:rPr>
          <w:b/>
        </w:rPr>
        <w:t>WingtipServer</w:t>
      </w:r>
      <w:r>
        <w:t xml:space="preserve"> VM and then log back in as </w:t>
      </w:r>
      <w:r w:rsidR="002658B6" w:rsidRPr="00997F90">
        <w:rPr>
          <w:b/>
        </w:rPr>
        <w:t>W</w:t>
      </w:r>
      <w:r>
        <w:rPr>
          <w:b/>
        </w:rPr>
        <w:t>INGTIP\administrator</w:t>
      </w:r>
      <w:r w:rsidR="002658B6">
        <w:t>.</w:t>
      </w:r>
    </w:p>
    <w:p w:rsidR="002658B6" w:rsidRDefault="002658B6" w:rsidP="002658B6">
      <w:pPr>
        <w:pStyle w:val="LabStepNumbered"/>
        <w:numPr>
          <w:ilvl w:val="0"/>
          <w:numId w:val="18"/>
        </w:numPr>
      </w:pPr>
      <w:r>
        <w:lastRenderedPageBreak/>
        <w:t>Get the Workflow Manager endpoint:</w:t>
      </w:r>
    </w:p>
    <w:p w:rsidR="00997F90" w:rsidRDefault="00997F90" w:rsidP="002658B6">
      <w:pPr>
        <w:pStyle w:val="LabStepNumberedLevel2"/>
        <w:numPr>
          <w:ilvl w:val="1"/>
          <w:numId w:val="18"/>
        </w:numPr>
      </w:pPr>
      <w:r>
        <w:t xml:space="preserve">Press the </w:t>
      </w:r>
      <w:r w:rsidRPr="003D6CBF">
        <w:rPr>
          <w:b/>
        </w:rPr>
        <w:t xml:space="preserve">Windows </w:t>
      </w:r>
      <w:r>
        <w:t xml:space="preserve">key to display the </w:t>
      </w:r>
      <w:r w:rsidRPr="003D6CBF">
        <w:rPr>
          <w:b/>
        </w:rPr>
        <w:t>Windows Start</w:t>
      </w:r>
      <w:r>
        <w:t xml:space="preserve"> page.</w:t>
      </w:r>
    </w:p>
    <w:p w:rsidR="00997F90" w:rsidRDefault="00997F90" w:rsidP="002658B6">
      <w:pPr>
        <w:pStyle w:val="LabStepNumberedLevel2"/>
        <w:numPr>
          <w:ilvl w:val="1"/>
          <w:numId w:val="18"/>
        </w:numPr>
      </w:pPr>
      <w:r>
        <w:t>Type "</w:t>
      </w:r>
      <w:r w:rsidRPr="003D6CBF">
        <w:rPr>
          <w:b/>
        </w:rPr>
        <w:t>workflow</w:t>
      </w:r>
      <w:r>
        <w:t>"</w:t>
      </w:r>
      <w:r w:rsidR="007D4598">
        <w:t xml:space="preserve"> and then click </w:t>
      </w:r>
      <w:r w:rsidR="007D4598" w:rsidRPr="007D4598">
        <w:rPr>
          <w:b/>
        </w:rPr>
        <w:t xml:space="preserve">Workflow Manager </w:t>
      </w:r>
      <w:r w:rsidR="007D4598">
        <w:rPr>
          <w:b/>
        </w:rPr>
        <w:t xml:space="preserve">PowerShell </w:t>
      </w:r>
      <w:r w:rsidR="007D4598">
        <w:t>to start the command prompt which is used to configure the Workflow Manager.</w:t>
      </w:r>
    </w:p>
    <w:p w:rsidR="007D4598" w:rsidRDefault="007D4598" w:rsidP="007D4598">
      <w:pPr>
        <w:pStyle w:val="LabStepScreenshotLevel2"/>
      </w:pPr>
      <w:r>
        <w:drawing>
          <wp:inline distT="0" distB="0" distL="0" distR="0" wp14:anchorId="1AF78BC7" wp14:editId="25BA1AA6">
            <wp:extent cx="5076202" cy="191767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3951" cy="1924381"/>
                    </a:xfrm>
                    <a:prstGeom prst="rect">
                      <a:avLst/>
                    </a:prstGeom>
                    <a:noFill/>
                    <a:ln>
                      <a:noFill/>
                    </a:ln>
                  </pic:spPr>
                </pic:pic>
              </a:graphicData>
            </a:graphic>
          </wp:inline>
        </w:drawing>
      </w:r>
    </w:p>
    <w:p w:rsidR="002658B6" w:rsidRDefault="002658B6" w:rsidP="002658B6">
      <w:pPr>
        <w:pStyle w:val="LabStepNumberedLevel2"/>
        <w:numPr>
          <w:ilvl w:val="1"/>
          <w:numId w:val="18"/>
        </w:numPr>
      </w:pPr>
      <w:r>
        <w:t>Execute the Windows PowerShell following cmdlet:</w:t>
      </w:r>
      <w:r w:rsidR="003D6CBF">
        <w:t xml:space="preserve"> (Note: the symbol between Get-</w:t>
      </w:r>
      <w:proofErr w:type="spellStart"/>
      <w:r w:rsidR="003D6CBF">
        <w:t>WFFarm</w:t>
      </w:r>
      <w:proofErr w:type="spellEnd"/>
      <w:r w:rsidR="003D6CBF">
        <w:t xml:space="preserve"> and </w:t>
      </w:r>
      <w:proofErr w:type="spellStart"/>
      <w:r w:rsidR="003D6CBF">
        <w:t>ft</w:t>
      </w:r>
      <w:proofErr w:type="spellEnd"/>
      <w:r w:rsidR="003D6CBF">
        <w:t xml:space="preserve"> is the pipe symbol [</w:t>
      </w:r>
      <w:r w:rsidR="003D6CBF" w:rsidRPr="003D6CBF">
        <w:rPr>
          <w:b/>
        </w:rPr>
        <w:t>Shift + \</w:t>
      </w:r>
      <w:r w:rsidR="003D6CBF">
        <w:t xml:space="preserve"> keyboard key to add it])</w:t>
      </w:r>
    </w:p>
    <w:p w:rsidR="002658B6" w:rsidRDefault="002658B6" w:rsidP="002658B6">
      <w:pPr>
        <w:pStyle w:val="LabStepCodeBlockLevel2"/>
      </w:pPr>
      <w:r>
        <w:t>Get-WFFarm | ft HttpPort</w:t>
      </w:r>
    </w:p>
    <w:p w:rsidR="002658B6" w:rsidRDefault="002658B6" w:rsidP="002658B6">
      <w:pPr>
        <w:pStyle w:val="LabStepNumberedLevel2"/>
        <w:numPr>
          <w:ilvl w:val="1"/>
          <w:numId w:val="18"/>
        </w:numPr>
      </w:pPr>
      <w:r>
        <w:t>Take note of this port (usually 12291). This port number is what you will use to connect the SharePoint 2013 farm to the Workflow Manager 1.0 farm.</w:t>
      </w:r>
    </w:p>
    <w:p w:rsidR="002658B6" w:rsidRDefault="002658B6" w:rsidP="002658B6">
      <w:pPr>
        <w:pStyle w:val="LabExerciseCallout"/>
      </w:pPr>
      <w:r>
        <w:t xml:space="preserve">In production you should connect to the HTTPS port listed in the </w:t>
      </w:r>
      <w:proofErr w:type="spellStart"/>
      <w:r w:rsidRPr="00506C5D">
        <w:rPr>
          <w:b/>
        </w:rPr>
        <w:t>HttpsPort</w:t>
      </w:r>
      <w:proofErr w:type="spellEnd"/>
      <w:r>
        <w:t xml:space="preserve"> property</w:t>
      </w:r>
      <w:r w:rsidR="009B67B1">
        <w:t xml:space="preserve"> (typically 12290)</w:t>
      </w:r>
      <w:r>
        <w:t xml:space="preserve"> when you run </w:t>
      </w:r>
      <w:r w:rsidRPr="00506C5D">
        <w:rPr>
          <w:b/>
        </w:rPr>
        <w:t>Get-</w:t>
      </w:r>
      <w:proofErr w:type="spellStart"/>
      <w:r w:rsidRPr="00506C5D">
        <w:rPr>
          <w:b/>
        </w:rPr>
        <w:t>WFFarm</w:t>
      </w:r>
      <w:proofErr w:type="spellEnd"/>
      <w:r>
        <w:t>.</w:t>
      </w:r>
    </w:p>
    <w:p w:rsidR="002658B6" w:rsidRDefault="002658B6" w:rsidP="002658B6">
      <w:pPr>
        <w:pStyle w:val="LabStepNumberedLevel2"/>
        <w:numPr>
          <w:ilvl w:val="1"/>
          <w:numId w:val="18"/>
        </w:numPr>
      </w:pPr>
      <w:r>
        <w:t>Close the Workflow PowerShell window.</w:t>
      </w:r>
    </w:p>
    <w:p w:rsidR="002658B6" w:rsidRDefault="002658B6" w:rsidP="002658B6">
      <w:pPr>
        <w:pStyle w:val="LabStepNumbered"/>
        <w:numPr>
          <w:ilvl w:val="0"/>
          <w:numId w:val="18"/>
        </w:numPr>
      </w:pPr>
      <w:r>
        <w:t>Connect the SharePoint 2013 farm to Workflow Manager:</w:t>
      </w:r>
    </w:p>
    <w:p w:rsidR="002658B6" w:rsidRDefault="002658B6" w:rsidP="002658B6">
      <w:pPr>
        <w:pStyle w:val="LabStepNumberedLevel2"/>
        <w:numPr>
          <w:ilvl w:val="1"/>
          <w:numId w:val="18"/>
        </w:numPr>
      </w:pPr>
      <w:r>
        <w:t xml:space="preserve">Open </w:t>
      </w:r>
      <w:r w:rsidRPr="00D35E41">
        <w:rPr>
          <w:b/>
        </w:rPr>
        <w:t>SharePoint 2013 Management Shell</w:t>
      </w:r>
      <w:r w:rsidR="007D4598">
        <w:t xml:space="preserve"> from the Windows Start page.</w:t>
      </w:r>
    </w:p>
    <w:p w:rsidR="002658B6" w:rsidRDefault="002658B6" w:rsidP="002658B6">
      <w:pPr>
        <w:pStyle w:val="LabStepNumberedLevel2"/>
        <w:numPr>
          <w:ilvl w:val="1"/>
          <w:numId w:val="18"/>
        </w:numPr>
      </w:pPr>
      <w:r>
        <w:t xml:space="preserve">Execute the following Windows PowerShell script in the </w:t>
      </w:r>
      <w:r w:rsidRPr="00474CF0">
        <w:rPr>
          <w:b/>
        </w:rPr>
        <w:t>SharePoint 2013 Management Shell</w:t>
      </w:r>
      <w:r>
        <w:t>:</w:t>
      </w:r>
      <w:r w:rsidR="009B67B1">
        <w:br/>
        <w:t xml:space="preserve">(Note: this command </w:t>
      </w:r>
      <w:r w:rsidR="009B67B1" w:rsidRPr="009B67B1">
        <w:rPr>
          <w:b/>
        </w:rPr>
        <w:t>MUST be entered as one line</w:t>
      </w:r>
      <w:r w:rsidR="009B67B1">
        <w:t xml:space="preserve"> (it is only spread over 3 lines here to make it more readable)</w:t>
      </w:r>
    </w:p>
    <w:p w:rsidR="007D4598" w:rsidRDefault="002658B6" w:rsidP="002658B6">
      <w:pPr>
        <w:pStyle w:val="LabStepCodeBlockLevel2"/>
      </w:pPr>
      <w:r w:rsidRPr="00622784">
        <w:t>Register-SPWorkflowService –SPSite "http://</w:t>
      </w:r>
      <w:r>
        <w:t>intranet.</w:t>
      </w:r>
      <w:r w:rsidRPr="00622784">
        <w:t>wingtip</w:t>
      </w:r>
      <w:r>
        <w:t>.com</w:t>
      </w:r>
      <w:r w:rsidRPr="00622784">
        <w:t xml:space="preserve">" </w:t>
      </w:r>
      <w:r w:rsidR="007D4598">
        <w:br/>
        <w:t xml:space="preserve">                           </w:t>
      </w:r>
      <w:r w:rsidRPr="00622784">
        <w:t>–Work</w:t>
      </w:r>
      <w:r>
        <w:t>flowHostUri "http://wingtipserver</w:t>
      </w:r>
      <w:r w:rsidRPr="00622784">
        <w:t xml:space="preserve">:12291" </w:t>
      </w:r>
    </w:p>
    <w:p w:rsidR="002658B6" w:rsidRDefault="007D4598" w:rsidP="002658B6">
      <w:pPr>
        <w:pStyle w:val="LabStepCodeBlockLevel2"/>
      </w:pPr>
      <w:r>
        <w:t xml:space="preserve">                           </w:t>
      </w:r>
      <w:r w:rsidR="002658B6" w:rsidRPr="00622784">
        <w:t>–AllowOAuthHttp</w:t>
      </w:r>
    </w:p>
    <w:p w:rsidR="002658B6" w:rsidRDefault="002658B6" w:rsidP="002658B6">
      <w:pPr>
        <w:pStyle w:val="LabExerciseCallout"/>
      </w:pPr>
      <w:r>
        <w:t xml:space="preserve">This </w:t>
      </w:r>
      <w:r w:rsidR="007D4598">
        <w:t xml:space="preserve">PowerShell command which calls the </w:t>
      </w:r>
      <w:r w:rsidR="007D4598" w:rsidRPr="00622784">
        <w:t>Register-</w:t>
      </w:r>
      <w:proofErr w:type="spellStart"/>
      <w:r w:rsidR="007D4598" w:rsidRPr="00622784">
        <w:t>SPWorkflowService</w:t>
      </w:r>
      <w:proofErr w:type="spellEnd"/>
      <w:r w:rsidR="007D4598" w:rsidRPr="00622784">
        <w:t xml:space="preserve"> </w:t>
      </w:r>
      <w:proofErr w:type="spellStart"/>
      <w:r w:rsidR="007D4598">
        <w:t>cmdlet</w:t>
      </w:r>
      <w:proofErr w:type="spellEnd"/>
      <w:r w:rsidR="007D4598">
        <w:t xml:space="preserve"> </w:t>
      </w:r>
      <w:r>
        <w:t xml:space="preserve">is </w:t>
      </w:r>
      <w:r w:rsidR="007D4598">
        <w:t xml:space="preserve">configuring </w:t>
      </w:r>
      <w:r>
        <w:t xml:space="preserve">the endpoint </w:t>
      </w:r>
      <w:r w:rsidR="007D4598">
        <w:t xml:space="preserve">the local SharePoint farm will </w:t>
      </w:r>
      <w:r>
        <w:t xml:space="preserve">use to </w:t>
      </w:r>
      <w:r w:rsidR="007D4598">
        <w:t xml:space="preserve">communicate with </w:t>
      </w:r>
      <w:r>
        <w:t xml:space="preserve">Workflow Manager as well as the SharePoint site collection </w:t>
      </w:r>
      <w:r w:rsidR="007D4598">
        <w:t xml:space="preserve">that the Workflow manager </w:t>
      </w:r>
      <w:r>
        <w:t xml:space="preserve">should </w:t>
      </w:r>
      <w:r w:rsidR="007D4598">
        <w:t xml:space="preserve">use when calling into SharePoint using </w:t>
      </w:r>
      <w:r>
        <w:t>CSOM. It is also configuring all communication over HTTP rather than HTTPS for performance reasons. In production you should always use HTTPS.</w:t>
      </w:r>
    </w:p>
    <w:p w:rsidR="002658B6" w:rsidRPr="009B67B1" w:rsidRDefault="002658B6" w:rsidP="002658B6">
      <w:pPr>
        <w:pStyle w:val="LabExerciseCallout"/>
        <w:rPr>
          <w:b/>
        </w:rPr>
      </w:pPr>
      <w:r w:rsidRPr="009B67B1">
        <w:rPr>
          <w:b/>
        </w:rPr>
        <w:t>This step will take a moment with no feedback during the process. Be patient.</w:t>
      </w:r>
    </w:p>
    <w:p w:rsidR="002658B6" w:rsidRDefault="002658B6" w:rsidP="002658B6">
      <w:pPr>
        <w:pStyle w:val="LabStepNumberedLevel2"/>
        <w:numPr>
          <w:ilvl w:val="1"/>
          <w:numId w:val="18"/>
        </w:numPr>
      </w:pPr>
      <w:r>
        <w:t xml:space="preserve">Close the SharePoint 2013 Management </w:t>
      </w:r>
      <w:r w:rsidRPr="00B4311F">
        <w:t>Shell</w:t>
      </w:r>
      <w:r>
        <w:t>.</w:t>
      </w:r>
    </w:p>
    <w:p w:rsidR="002658B6" w:rsidRPr="003A15EF" w:rsidRDefault="002658B6" w:rsidP="007D4598">
      <w:pPr>
        <w:pStyle w:val="LabExerciseCallout"/>
      </w:pPr>
      <w:r>
        <w:t>At this point the SharePoint 2013 farm is connected to the Workflow Manager 1.0 farm.</w:t>
      </w:r>
    </w:p>
    <w:p w:rsidR="004C7D5C" w:rsidRDefault="00195F3F" w:rsidP="004C7D5C">
      <w:pPr>
        <w:pStyle w:val="Heading3"/>
      </w:pPr>
      <w:r>
        <w:t>Exercise 2</w:t>
      </w:r>
      <w:r w:rsidR="004C7D5C">
        <w:t>: Creating SharePoint 2013 Workflows with SharePoint Designer</w:t>
      </w:r>
    </w:p>
    <w:p w:rsidR="00195F3F" w:rsidRDefault="00195F3F" w:rsidP="00195F3F">
      <w:pPr>
        <w:pStyle w:val="LabExerciseLeadIn"/>
      </w:pPr>
      <w:r>
        <w:t>In this lab you will create a</w:t>
      </w:r>
      <w:r w:rsidR="009B67B1">
        <w:t>nd</w:t>
      </w:r>
      <w:r>
        <w:t xml:space="preserve"> test a simple workflow with SharePoint Designer 2013. The purpose of completing this lab is to verify that the SharePoint 2013 workflow environment has been setup correctly.</w:t>
      </w:r>
    </w:p>
    <w:p w:rsidR="00195F3F" w:rsidRDefault="00195F3F" w:rsidP="00195F3F">
      <w:pPr>
        <w:pStyle w:val="LabStepNumbered"/>
        <w:numPr>
          <w:ilvl w:val="0"/>
          <w:numId w:val="37"/>
        </w:numPr>
      </w:pPr>
      <w:r>
        <w:t>Open the SharePoint Designer 2013.</w:t>
      </w:r>
    </w:p>
    <w:p w:rsidR="00195F3F" w:rsidRDefault="00195F3F" w:rsidP="00195F3F">
      <w:pPr>
        <w:pStyle w:val="LabStepNumbered"/>
        <w:numPr>
          <w:ilvl w:val="0"/>
          <w:numId w:val="37"/>
        </w:numPr>
      </w:pPr>
      <w:r>
        <w:t xml:space="preserve">In SharePoint Designer, </w:t>
      </w:r>
      <w:r w:rsidR="009B67B1">
        <w:rPr>
          <w:b/>
        </w:rPr>
        <w:t>O</w:t>
      </w:r>
      <w:r w:rsidRPr="009B67B1">
        <w:rPr>
          <w:b/>
        </w:rPr>
        <w:t>pen</w:t>
      </w:r>
      <w:r>
        <w:t xml:space="preserve"> the site at </w:t>
      </w:r>
      <w:r w:rsidRPr="00195F3F">
        <w:rPr>
          <w:b/>
        </w:rPr>
        <w:t>http://intranet.wingtip.com</w:t>
      </w:r>
      <w:r>
        <w:t>.</w:t>
      </w:r>
    </w:p>
    <w:p w:rsidR="00195F3F" w:rsidRDefault="00195F3F" w:rsidP="00195F3F">
      <w:pPr>
        <w:pStyle w:val="LabStepNumbered"/>
        <w:numPr>
          <w:ilvl w:val="0"/>
          <w:numId w:val="37"/>
        </w:numPr>
      </w:pPr>
      <w:r>
        <w:t>Click on the Workflows node. You should see that there are currently no workflows in this site.</w:t>
      </w:r>
    </w:p>
    <w:p w:rsidR="009B67B1" w:rsidRDefault="009B67B1" w:rsidP="009B67B1">
      <w:pPr>
        <w:pStyle w:val="LabStepNumberedLevel2"/>
        <w:numPr>
          <w:ilvl w:val="1"/>
          <w:numId w:val="37"/>
        </w:numPr>
      </w:pPr>
      <w:r>
        <w:t xml:space="preserve">On the left hand side of the screen under the </w:t>
      </w:r>
      <w:r>
        <w:rPr>
          <w:b/>
        </w:rPr>
        <w:t xml:space="preserve">Site Objects </w:t>
      </w:r>
      <w:r>
        <w:t xml:space="preserve">section click on </w:t>
      </w:r>
      <w:r>
        <w:rPr>
          <w:b/>
        </w:rPr>
        <w:t>Workflows</w:t>
      </w:r>
    </w:p>
    <w:p w:rsidR="00195F3F" w:rsidRDefault="00195F3F" w:rsidP="00195F3F">
      <w:pPr>
        <w:pStyle w:val="LabStepScreenshot"/>
      </w:pPr>
      <w:r w:rsidRPr="00195F3F">
        <w:rPr>
          <w:rStyle w:val="LabStepScreenshotFrame"/>
        </w:rPr>
        <w:lastRenderedPageBreak/>
        <w:drawing>
          <wp:inline distT="0" distB="0" distL="0" distR="0" wp14:anchorId="6F9D2579" wp14:editId="7AB3849F">
            <wp:extent cx="3990886" cy="1773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8614" cy="1777162"/>
                    </a:xfrm>
                    <a:prstGeom prst="rect">
                      <a:avLst/>
                    </a:prstGeom>
                    <a:noFill/>
                    <a:ln>
                      <a:noFill/>
                    </a:ln>
                  </pic:spPr>
                </pic:pic>
              </a:graphicData>
            </a:graphic>
          </wp:inline>
        </w:drawing>
      </w:r>
    </w:p>
    <w:p w:rsidR="00195F3F" w:rsidRDefault="00195F3F" w:rsidP="00195F3F">
      <w:pPr>
        <w:pStyle w:val="LabStepNumbered"/>
        <w:numPr>
          <w:ilvl w:val="0"/>
          <w:numId w:val="37"/>
        </w:numPr>
      </w:pPr>
      <w:r>
        <w:t xml:space="preserve">With the </w:t>
      </w:r>
      <w:r w:rsidRPr="00195F3F">
        <w:rPr>
          <w:b/>
        </w:rPr>
        <w:t>Workflows</w:t>
      </w:r>
      <w:r>
        <w:t xml:space="preserve"> node selected, create a new workflow by dropping down the List Workflows button in the ribbon and selecting </w:t>
      </w:r>
      <w:r w:rsidR="000638CB">
        <w:t xml:space="preserve">the document library with the title of </w:t>
      </w:r>
      <w:r w:rsidR="000638CB" w:rsidRPr="000638CB">
        <w:rPr>
          <w:b/>
        </w:rPr>
        <w:t>Documents</w:t>
      </w:r>
      <w:r>
        <w:t>.</w:t>
      </w:r>
    </w:p>
    <w:p w:rsidR="000638CB" w:rsidRDefault="000638CB" w:rsidP="000638CB">
      <w:pPr>
        <w:pStyle w:val="LabStepScreenshot"/>
      </w:pPr>
      <w:r w:rsidRPr="000638CB">
        <w:rPr>
          <w:rStyle w:val="LabStepScreenshotFrame"/>
        </w:rPr>
        <w:drawing>
          <wp:inline distT="0" distB="0" distL="0" distR="0" wp14:anchorId="53F3B6BB" wp14:editId="47B5FE39">
            <wp:extent cx="948583" cy="1159379"/>
            <wp:effectExtent l="0" t="0" r="444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3336" cy="1165188"/>
                    </a:xfrm>
                    <a:prstGeom prst="rect">
                      <a:avLst/>
                    </a:prstGeom>
                    <a:noFill/>
                    <a:ln>
                      <a:noFill/>
                    </a:ln>
                  </pic:spPr>
                </pic:pic>
              </a:graphicData>
            </a:graphic>
          </wp:inline>
        </w:drawing>
      </w:r>
    </w:p>
    <w:p w:rsidR="000638CB" w:rsidRDefault="000638CB" w:rsidP="00F63212">
      <w:pPr>
        <w:pStyle w:val="LabStepNumbered"/>
      </w:pPr>
      <w:r>
        <w:t xml:space="preserve">Name the workflow </w:t>
      </w:r>
      <w:r w:rsidRPr="000638CB">
        <w:rPr>
          <w:b/>
        </w:rPr>
        <w:t>My First Workflow</w:t>
      </w:r>
      <w:r>
        <w:t xml:space="preserve"> and ensure that </w:t>
      </w:r>
      <w:r w:rsidRPr="000638CB">
        <w:rPr>
          <w:b/>
        </w:rPr>
        <w:t>SharePoint 2013 Workflow</w:t>
      </w:r>
      <w:r>
        <w:t xml:space="preserve"> is selected as the </w:t>
      </w:r>
      <w:r w:rsidRPr="000638CB">
        <w:rPr>
          <w:b/>
        </w:rPr>
        <w:t xml:space="preserve">Platform </w:t>
      </w:r>
      <w:proofErr w:type="gramStart"/>
      <w:r w:rsidRPr="000638CB">
        <w:rPr>
          <w:b/>
        </w:rPr>
        <w:t>Type</w:t>
      </w:r>
      <w:r w:rsidR="009B67B1">
        <w:rPr>
          <w:b/>
        </w:rPr>
        <w:t xml:space="preserve"> </w:t>
      </w:r>
      <w:r w:rsidR="009B67B1">
        <w:t xml:space="preserve"> and</w:t>
      </w:r>
      <w:proofErr w:type="gramEnd"/>
      <w:r w:rsidR="009B67B1">
        <w:t xml:space="preserve"> Click </w:t>
      </w:r>
      <w:r w:rsidR="009B67B1">
        <w:rPr>
          <w:b/>
        </w:rPr>
        <w:t>OK</w:t>
      </w:r>
      <w:r>
        <w:t>.</w:t>
      </w:r>
    </w:p>
    <w:p w:rsidR="000638CB" w:rsidRDefault="000638CB" w:rsidP="000638CB">
      <w:pPr>
        <w:pStyle w:val="LabStepScreenshot"/>
      </w:pPr>
      <w:r>
        <w:t xml:space="preserve"> </w:t>
      </w:r>
      <w:r>
        <w:rPr>
          <w:noProof/>
        </w:rPr>
        <w:drawing>
          <wp:inline distT="0" distB="0" distL="0" distR="0" wp14:anchorId="2BE6A5D4" wp14:editId="4A7476AE">
            <wp:extent cx="3435409" cy="22902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2097" cy="2294732"/>
                    </a:xfrm>
                    <a:prstGeom prst="rect">
                      <a:avLst/>
                    </a:prstGeom>
                  </pic:spPr>
                </pic:pic>
              </a:graphicData>
            </a:graphic>
          </wp:inline>
        </w:drawing>
      </w:r>
    </w:p>
    <w:p w:rsidR="000638CB" w:rsidRDefault="000638CB" w:rsidP="000638CB">
      <w:pPr>
        <w:pStyle w:val="LabExerciseCallout"/>
      </w:pPr>
      <w:r>
        <w:t xml:space="preserve">If </w:t>
      </w:r>
      <w:r w:rsidRPr="000638CB">
        <w:rPr>
          <w:b/>
        </w:rPr>
        <w:t>SharePoint 2013 Workflow</w:t>
      </w:r>
      <w:r>
        <w:t xml:space="preserve"> is not an available options</w:t>
      </w:r>
      <w:r w:rsidR="00143609">
        <w:t xml:space="preserve"> for the </w:t>
      </w:r>
      <w:r w:rsidR="00143609" w:rsidRPr="00143609">
        <w:rPr>
          <w:b/>
        </w:rPr>
        <w:t>Platform Type</w:t>
      </w:r>
      <w:r>
        <w:t xml:space="preserve">, it means that the </w:t>
      </w:r>
      <w:r w:rsidR="00143609">
        <w:t xml:space="preserve">configured </w:t>
      </w:r>
      <w:r>
        <w:t>workflow connection between the local SharePoint farm and the Workflow Manager has not been set up correctly.</w:t>
      </w:r>
    </w:p>
    <w:p w:rsidR="000638CB" w:rsidRPr="00195F3F" w:rsidRDefault="00143609" w:rsidP="00C71787">
      <w:pPr>
        <w:pStyle w:val="LabExerciseCallout"/>
      </w:pPr>
      <w:r>
        <w:t>At thi</w:t>
      </w:r>
      <w:r w:rsidR="009B67B1">
        <w:t>s point you can continue and pla</w:t>
      </w:r>
      <w:r>
        <w:t xml:space="preserve">y with the Workflow Designer. </w:t>
      </w:r>
      <w:r w:rsidR="009B67B1">
        <w:t>You have just verified</w:t>
      </w:r>
      <w:r>
        <w:t xml:space="preserve"> that the workflow configuration has been set up correctly.</w:t>
      </w:r>
    </w:p>
    <w:sectPr w:rsidR="000638CB" w:rsidRPr="00195F3F" w:rsidSect="00BD760F">
      <w:headerReference w:type="even" r:id="rId37"/>
      <w:headerReference w:type="default" r:id="rId38"/>
      <w:footerReference w:type="even" r:id="rId39"/>
      <w:footerReference w:type="default" r:id="rId40"/>
      <w:headerReference w:type="first" r:id="rId41"/>
      <w:footerReference w:type="first" r:id="rId42"/>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D77" w:rsidRDefault="000E1D77" w:rsidP="002754DA">
      <w:pPr>
        <w:spacing w:before="0" w:after="0"/>
      </w:pPr>
      <w:r>
        <w:separator/>
      </w:r>
    </w:p>
  </w:endnote>
  <w:endnote w:type="continuationSeparator" w:id="0">
    <w:p w:rsidR="000E1D77" w:rsidRDefault="000E1D77"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D77" w:rsidRDefault="000E1D77" w:rsidP="002754DA">
      <w:pPr>
        <w:spacing w:before="0" w:after="0"/>
      </w:pPr>
      <w:r>
        <w:separator/>
      </w:r>
    </w:p>
  </w:footnote>
  <w:footnote w:type="continuationSeparator" w:id="0">
    <w:p w:rsidR="000E1D77" w:rsidRDefault="000E1D77"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8">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7"/>
  </w:num>
  <w:num w:numId="5">
    <w:abstractNumId w:val="1"/>
  </w:num>
  <w:num w:numId="6">
    <w:abstractNumId w:val="9"/>
  </w:num>
  <w:num w:numId="7">
    <w:abstractNumId w:val="4"/>
  </w:num>
  <w:num w:numId="8">
    <w:abstractNumId w:val="2"/>
  </w:num>
  <w:num w:numId="9">
    <w:abstractNumId w:val="5"/>
  </w:num>
  <w:num w:numId="10">
    <w:abstractNumId w:val="5"/>
  </w:num>
  <w:num w:numId="11">
    <w:abstractNumId w:val="6"/>
  </w:num>
  <w:num w:numId="12">
    <w:abstractNumId w:val="8"/>
  </w:num>
  <w:num w:numId="13">
    <w:abstractNumId w:val="0"/>
  </w:num>
  <w:num w:numId="14">
    <w:abstractNumId w:val="0"/>
  </w:num>
  <w:num w:numId="15">
    <w:abstractNumId w:val="4"/>
  </w:num>
  <w:num w:numId="16">
    <w:abstractNumId w:val="6"/>
  </w:num>
  <w:num w:numId="17">
    <w:abstractNumId w:val="8"/>
  </w:num>
  <w:num w:numId="18">
    <w:abstractNumId w:val="12"/>
  </w:num>
  <w:num w:numId="19">
    <w:abstractNumId w:val="12"/>
  </w:num>
  <w:num w:numId="20">
    <w:abstractNumId w:val="4"/>
  </w:num>
  <w:num w:numId="21">
    <w:abstractNumId w:val="5"/>
  </w:num>
  <w:num w:numId="22">
    <w:abstractNumId w:val="11"/>
  </w:num>
  <w:num w:numId="23">
    <w:abstractNumId w:val="10"/>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6"/>
  </w:num>
  <w:num w:numId="28">
    <w:abstractNumId w:val="8"/>
  </w:num>
  <w:num w:numId="29">
    <w:abstractNumId w:val="12"/>
  </w:num>
  <w:num w:numId="30">
    <w:abstractNumId w:val="12"/>
  </w:num>
  <w:num w:numId="31">
    <w:abstractNumId w:val="11"/>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5C"/>
    <w:rsid w:val="00002196"/>
    <w:rsid w:val="00012AC2"/>
    <w:rsid w:val="000237DD"/>
    <w:rsid w:val="00024303"/>
    <w:rsid w:val="000243F6"/>
    <w:rsid w:val="000267E9"/>
    <w:rsid w:val="00030FBC"/>
    <w:rsid w:val="00043D5E"/>
    <w:rsid w:val="00051385"/>
    <w:rsid w:val="000543B3"/>
    <w:rsid w:val="00055DA9"/>
    <w:rsid w:val="000638CB"/>
    <w:rsid w:val="00063B7E"/>
    <w:rsid w:val="00065A75"/>
    <w:rsid w:val="000671A9"/>
    <w:rsid w:val="00075BE6"/>
    <w:rsid w:val="00082C8E"/>
    <w:rsid w:val="00085CA0"/>
    <w:rsid w:val="00086439"/>
    <w:rsid w:val="0009020D"/>
    <w:rsid w:val="00090A5A"/>
    <w:rsid w:val="000922A9"/>
    <w:rsid w:val="000A019A"/>
    <w:rsid w:val="000A0FB8"/>
    <w:rsid w:val="000A4D31"/>
    <w:rsid w:val="000B09A5"/>
    <w:rsid w:val="000B4798"/>
    <w:rsid w:val="000C54C2"/>
    <w:rsid w:val="000D1CE4"/>
    <w:rsid w:val="000E1D77"/>
    <w:rsid w:val="000E4786"/>
    <w:rsid w:val="000E4A31"/>
    <w:rsid w:val="000F11E6"/>
    <w:rsid w:val="000F23A7"/>
    <w:rsid w:val="000F2E8E"/>
    <w:rsid w:val="0011020C"/>
    <w:rsid w:val="00110EC0"/>
    <w:rsid w:val="001128F7"/>
    <w:rsid w:val="00123729"/>
    <w:rsid w:val="00123A37"/>
    <w:rsid w:val="0012715F"/>
    <w:rsid w:val="00140317"/>
    <w:rsid w:val="00141688"/>
    <w:rsid w:val="00142691"/>
    <w:rsid w:val="00143609"/>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5F3F"/>
    <w:rsid w:val="001969F7"/>
    <w:rsid w:val="001A3C36"/>
    <w:rsid w:val="001B176D"/>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46DD"/>
    <w:rsid w:val="002658B6"/>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09C2"/>
    <w:rsid w:val="00361340"/>
    <w:rsid w:val="00364378"/>
    <w:rsid w:val="00367C9B"/>
    <w:rsid w:val="00371932"/>
    <w:rsid w:val="00373A63"/>
    <w:rsid w:val="003775F8"/>
    <w:rsid w:val="00385E7E"/>
    <w:rsid w:val="003A6D85"/>
    <w:rsid w:val="003B1609"/>
    <w:rsid w:val="003B509E"/>
    <w:rsid w:val="003B6B6E"/>
    <w:rsid w:val="003B6E62"/>
    <w:rsid w:val="003C5D20"/>
    <w:rsid w:val="003C6F9B"/>
    <w:rsid w:val="003D1045"/>
    <w:rsid w:val="003D4A36"/>
    <w:rsid w:val="003D513A"/>
    <w:rsid w:val="003D6CBF"/>
    <w:rsid w:val="003E3149"/>
    <w:rsid w:val="003E53A5"/>
    <w:rsid w:val="003F2EDC"/>
    <w:rsid w:val="00400DC5"/>
    <w:rsid w:val="0040576B"/>
    <w:rsid w:val="00414108"/>
    <w:rsid w:val="00420D38"/>
    <w:rsid w:val="00427A68"/>
    <w:rsid w:val="004316AA"/>
    <w:rsid w:val="004336CC"/>
    <w:rsid w:val="0043657B"/>
    <w:rsid w:val="004402EC"/>
    <w:rsid w:val="00445241"/>
    <w:rsid w:val="00445F5C"/>
    <w:rsid w:val="00446B8D"/>
    <w:rsid w:val="00464F96"/>
    <w:rsid w:val="0046679B"/>
    <w:rsid w:val="00473615"/>
    <w:rsid w:val="00474799"/>
    <w:rsid w:val="00481358"/>
    <w:rsid w:val="00482B10"/>
    <w:rsid w:val="004838B2"/>
    <w:rsid w:val="00484260"/>
    <w:rsid w:val="0048557F"/>
    <w:rsid w:val="00487D07"/>
    <w:rsid w:val="004901DA"/>
    <w:rsid w:val="0049441A"/>
    <w:rsid w:val="004946E2"/>
    <w:rsid w:val="004A0344"/>
    <w:rsid w:val="004A66FA"/>
    <w:rsid w:val="004A7C45"/>
    <w:rsid w:val="004B2700"/>
    <w:rsid w:val="004B75D9"/>
    <w:rsid w:val="004C7D5C"/>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0D0A"/>
    <w:rsid w:val="005D380A"/>
    <w:rsid w:val="005D3854"/>
    <w:rsid w:val="005E054A"/>
    <w:rsid w:val="005E0D54"/>
    <w:rsid w:val="005E3B38"/>
    <w:rsid w:val="005E79AF"/>
    <w:rsid w:val="005F03A0"/>
    <w:rsid w:val="005F2CE3"/>
    <w:rsid w:val="005F39DC"/>
    <w:rsid w:val="0060087E"/>
    <w:rsid w:val="00601E9E"/>
    <w:rsid w:val="006133C4"/>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D6E6B"/>
    <w:rsid w:val="006E3BD3"/>
    <w:rsid w:val="006E5188"/>
    <w:rsid w:val="006E7926"/>
    <w:rsid w:val="006F0F27"/>
    <w:rsid w:val="006F13F6"/>
    <w:rsid w:val="006F64F9"/>
    <w:rsid w:val="0070089C"/>
    <w:rsid w:val="00705F7E"/>
    <w:rsid w:val="00711C05"/>
    <w:rsid w:val="00713E79"/>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9304D"/>
    <w:rsid w:val="007A2E8C"/>
    <w:rsid w:val="007A3111"/>
    <w:rsid w:val="007A3D0E"/>
    <w:rsid w:val="007A6FDB"/>
    <w:rsid w:val="007A7B3A"/>
    <w:rsid w:val="007B63AE"/>
    <w:rsid w:val="007B648F"/>
    <w:rsid w:val="007C5EF6"/>
    <w:rsid w:val="007C731A"/>
    <w:rsid w:val="007D3352"/>
    <w:rsid w:val="007D4598"/>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4CC7"/>
    <w:rsid w:val="0086565F"/>
    <w:rsid w:val="00865AE4"/>
    <w:rsid w:val="0086681C"/>
    <w:rsid w:val="008743F8"/>
    <w:rsid w:val="008750A4"/>
    <w:rsid w:val="00880606"/>
    <w:rsid w:val="00893C82"/>
    <w:rsid w:val="008943B0"/>
    <w:rsid w:val="008A0693"/>
    <w:rsid w:val="008A1B16"/>
    <w:rsid w:val="008A2BA0"/>
    <w:rsid w:val="008A7318"/>
    <w:rsid w:val="008B697B"/>
    <w:rsid w:val="008C17EA"/>
    <w:rsid w:val="008C1C05"/>
    <w:rsid w:val="008C564C"/>
    <w:rsid w:val="008D054E"/>
    <w:rsid w:val="008D0899"/>
    <w:rsid w:val="008D261C"/>
    <w:rsid w:val="008D30B0"/>
    <w:rsid w:val="008D6EDA"/>
    <w:rsid w:val="008D7F27"/>
    <w:rsid w:val="008E1CE8"/>
    <w:rsid w:val="008E3F36"/>
    <w:rsid w:val="00902F51"/>
    <w:rsid w:val="00903B98"/>
    <w:rsid w:val="0090725E"/>
    <w:rsid w:val="00915A59"/>
    <w:rsid w:val="0091656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66914"/>
    <w:rsid w:val="00972959"/>
    <w:rsid w:val="009753EF"/>
    <w:rsid w:val="0098575B"/>
    <w:rsid w:val="00990EBF"/>
    <w:rsid w:val="00997F90"/>
    <w:rsid w:val="009A5818"/>
    <w:rsid w:val="009B275F"/>
    <w:rsid w:val="009B67B1"/>
    <w:rsid w:val="009C0018"/>
    <w:rsid w:val="009C016D"/>
    <w:rsid w:val="009C6E7B"/>
    <w:rsid w:val="009D168C"/>
    <w:rsid w:val="009D1C9A"/>
    <w:rsid w:val="009D22E7"/>
    <w:rsid w:val="009D553D"/>
    <w:rsid w:val="009E1990"/>
    <w:rsid w:val="009E2AD2"/>
    <w:rsid w:val="009F7F64"/>
    <w:rsid w:val="00A05346"/>
    <w:rsid w:val="00A05D85"/>
    <w:rsid w:val="00A070BA"/>
    <w:rsid w:val="00A10074"/>
    <w:rsid w:val="00A10BF8"/>
    <w:rsid w:val="00A128A7"/>
    <w:rsid w:val="00A136DF"/>
    <w:rsid w:val="00A15C8C"/>
    <w:rsid w:val="00A21B02"/>
    <w:rsid w:val="00A2430F"/>
    <w:rsid w:val="00A2458A"/>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4BD9"/>
    <w:rsid w:val="00AC535D"/>
    <w:rsid w:val="00AD3847"/>
    <w:rsid w:val="00AE16EB"/>
    <w:rsid w:val="00AF424C"/>
    <w:rsid w:val="00AF4F9B"/>
    <w:rsid w:val="00B04598"/>
    <w:rsid w:val="00B04679"/>
    <w:rsid w:val="00B11579"/>
    <w:rsid w:val="00B267B7"/>
    <w:rsid w:val="00B410F6"/>
    <w:rsid w:val="00B56241"/>
    <w:rsid w:val="00B56C9C"/>
    <w:rsid w:val="00B57970"/>
    <w:rsid w:val="00B60011"/>
    <w:rsid w:val="00B74E1A"/>
    <w:rsid w:val="00B75171"/>
    <w:rsid w:val="00B7645C"/>
    <w:rsid w:val="00B80925"/>
    <w:rsid w:val="00B815CE"/>
    <w:rsid w:val="00B81F0C"/>
    <w:rsid w:val="00B838CD"/>
    <w:rsid w:val="00B84304"/>
    <w:rsid w:val="00B9036F"/>
    <w:rsid w:val="00BA06CB"/>
    <w:rsid w:val="00BA1292"/>
    <w:rsid w:val="00BA332D"/>
    <w:rsid w:val="00BB42DB"/>
    <w:rsid w:val="00BC1206"/>
    <w:rsid w:val="00BC120F"/>
    <w:rsid w:val="00BC22EE"/>
    <w:rsid w:val="00BC2C68"/>
    <w:rsid w:val="00BC3FCA"/>
    <w:rsid w:val="00BD1EA3"/>
    <w:rsid w:val="00BD760F"/>
    <w:rsid w:val="00BE20E7"/>
    <w:rsid w:val="00BE5AB5"/>
    <w:rsid w:val="00BE5EE7"/>
    <w:rsid w:val="00BF3349"/>
    <w:rsid w:val="00BF4AAD"/>
    <w:rsid w:val="00C1089B"/>
    <w:rsid w:val="00C171CF"/>
    <w:rsid w:val="00C30E56"/>
    <w:rsid w:val="00C3211E"/>
    <w:rsid w:val="00C33D09"/>
    <w:rsid w:val="00C34D0A"/>
    <w:rsid w:val="00C37A3E"/>
    <w:rsid w:val="00C44632"/>
    <w:rsid w:val="00C50028"/>
    <w:rsid w:val="00C53882"/>
    <w:rsid w:val="00C62D6E"/>
    <w:rsid w:val="00C642C3"/>
    <w:rsid w:val="00C66309"/>
    <w:rsid w:val="00C67699"/>
    <w:rsid w:val="00C70683"/>
    <w:rsid w:val="00C71787"/>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4526"/>
    <w:rsid w:val="00D15F6C"/>
    <w:rsid w:val="00D15FEC"/>
    <w:rsid w:val="00D209FD"/>
    <w:rsid w:val="00D2288E"/>
    <w:rsid w:val="00D33840"/>
    <w:rsid w:val="00D3469C"/>
    <w:rsid w:val="00D44105"/>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5E69"/>
    <w:rsid w:val="00E816DC"/>
    <w:rsid w:val="00E90829"/>
    <w:rsid w:val="00E95F93"/>
    <w:rsid w:val="00EA0CC6"/>
    <w:rsid w:val="00EB0E93"/>
    <w:rsid w:val="00EB674F"/>
    <w:rsid w:val="00EC02AD"/>
    <w:rsid w:val="00EC15A4"/>
    <w:rsid w:val="00ED1A11"/>
    <w:rsid w:val="00ED1EBB"/>
    <w:rsid w:val="00EE049F"/>
    <w:rsid w:val="00EE7A35"/>
    <w:rsid w:val="00EF0B37"/>
    <w:rsid w:val="00F01A46"/>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54BCB-52E3-40FE-80D1-8ED0284D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A7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0028"/>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rsid w:val="00C50028"/>
    <w:rPr>
      <w:b/>
      <w:bCs/>
      <w:smallCaps/>
      <w:spacing w:val="5"/>
      <w:sz w:val="48"/>
    </w:rPr>
  </w:style>
  <w:style w:type="paragraph" w:styleId="Title">
    <w:name w:val="Title"/>
    <w:basedOn w:val="Normal"/>
    <w:next w:val="Normal"/>
    <w:link w:val="TitleChar"/>
    <w:uiPriority w:val="10"/>
    <w:unhideWhenUsed/>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0028"/>
    <w:pPr>
      <w:spacing w:after="0" w:line="240" w:lineRule="auto"/>
    </w:pPr>
    <w:rPr>
      <w:rFonts w:eastAsiaTheme="minorEastAsia"/>
    </w:rPr>
  </w:style>
  <w:style w:type="character" w:customStyle="1" w:styleId="NoSpacingChar">
    <w:name w:val="No Spacing Char"/>
    <w:basedOn w:val="DefaultParagraphFont"/>
    <w:link w:val="NoSpacing"/>
    <w:uiPriority w:val="4"/>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iPriority w:val="5"/>
    <w:unhideWhenUsed/>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qFormat/>
    <w:rsid w:val="00C50028"/>
    <w:rPr>
      <w:rFonts w:ascii="Arial" w:hAnsi="Arial"/>
      <w:b/>
      <w:sz w:val="18"/>
    </w:rPr>
  </w:style>
  <w:style w:type="paragraph" w:customStyle="1" w:styleId="LabStepNumbered">
    <w:name w:val="Lab Step Numbered"/>
    <w:link w:val="LabStepNumberedChar"/>
    <w:qFormat/>
    <w:rsid w:val="00C50028"/>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uiPriority w:val="3"/>
    <w:qFormat/>
    <w:rsid w:val="00C50028"/>
    <w:pPr>
      <w:numPr>
        <w:numId w:val="0"/>
      </w:numPr>
      <w:spacing w:before="40"/>
      <w:ind w:left="720"/>
    </w:pPr>
  </w:style>
  <w:style w:type="character" w:customStyle="1" w:styleId="LabStepScreenshotFrame">
    <w:name w:val="Lab Step Screenshot Frame"/>
    <w:basedOn w:val="DefaultParagraphFont"/>
    <w:uiPriority w:val="2"/>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28"/>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0028"/>
    <w:rPr>
      <w:rFonts w:ascii="Arial" w:hAnsi="Arial"/>
      <w:b/>
      <w:iCs/>
      <w:sz w:val="16"/>
    </w:rPr>
  </w:style>
  <w:style w:type="character" w:customStyle="1" w:styleId="InlindeCode">
    <w:name w:val="InlindeCode"/>
    <w:basedOn w:val="DefaultParagraphFont"/>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0028"/>
    <w:pPr>
      <w:numPr>
        <w:numId w:val="2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0028"/>
    <w:pPr>
      <w:spacing w:before="240"/>
      <w:ind w:left="720" w:right="720"/>
    </w:pPr>
    <w:rPr>
      <w:color w:val="1C1C1C"/>
    </w:rPr>
  </w:style>
  <w:style w:type="paragraph" w:customStyle="1" w:styleId="SlidesNotes">
    <w:name w:val="Slides Notes"/>
    <w:basedOn w:val="Normal"/>
    <w:uiPriority w:val="4"/>
    <w:rsid w:val="00C50028"/>
    <w:pPr>
      <w:spacing w:before="240"/>
    </w:pPr>
  </w:style>
  <w:style w:type="paragraph" w:customStyle="1" w:styleId="LegalHeader">
    <w:name w:val="Legal Header"/>
    <w:basedOn w:val="Normal"/>
    <w:uiPriority w:val="3"/>
    <w:rsid w:val="00C50028"/>
    <w:pPr>
      <w:spacing w:before="600"/>
    </w:pPr>
    <w:rPr>
      <w:b/>
      <w:color w:val="auto"/>
      <w:u w:val="single"/>
    </w:rPr>
  </w:style>
  <w:style w:type="paragraph" w:customStyle="1" w:styleId="LegalBody">
    <w:name w:val="Legal Body"/>
    <w:basedOn w:val="Normal"/>
    <w:uiPriority w:val="3"/>
    <w:rsid w:val="00C50028"/>
    <w:rPr>
      <w:sz w:val="18"/>
    </w:rPr>
  </w:style>
  <w:style w:type="paragraph" w:customStyle="1" w:styleId="CourseInfo">
    <w:name w:val="Course Info"/>
    <w:basedOn w:val="Normal"/>
    <w:uiPriority w:val="4"/>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uiPriority w:val="5"/>
    <w:rsid w:val="00C50028"/>
    <w:pPr>
      <w:numPr>
        <w:numId w:val="0"/>
      </w:numPr>
      <w:ind w:left="757" w:hanging="360"/>
    </w:pPr>
    <w:rPr>
      <w:b/>
    </w:rPr>
  </w:style>
  <w:style w:type="character" w:customStyle="1" w:styleId="strongChar">
    <w:name w:val="strong Char"/>
    <w:basedOn w:val="LabStepNumberedChar"/>
    <w:link w:val="Strong1"/>
    <w:uiPriority w:val="5"/>
    <w:rsid w:val="00C50028"/>
    <w:rPr>
      <w:rFonts w:ascii="Arial" w:hAnsi="Arial"/>
      <w:b/>
      <w:color w:val="262626" w:themeColor="text1" w:themeTint="D9"/>
      <w:sz w:val="18"/>
    </w:rPr>
  </w:style>
  <w:style w:type="paragraph" w:customStyle="1" w:styleId="CourseCode">
    <w:name w:val="Course Code"/>
    <w:basedOn w:val="Normal"/>
    <w:uiPriority w:val="4"/>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7"/>
      </w:numPr>
    </w:pPr>
  </w:style>
  <w:style w:type="paragraph" w:customStyle="1" w:styleId="ModuleDescription">
    <w:name w:val="Module Description"/>
    <w:basedOn w:val="Normal"/>
    <w:uiPriority w:val="4"/>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0028"/>
    <w:pPr>
      <w:jc w:val="center"/>
    </w:pPr>
  </w:style>
  <w:style w:type="paragraph" w:customStyle="1" w:styleId="TopicsCoveredItem">
    <w:name w:val="Topics Covered Item"/>
    <w:basedOn w:val="Normal"/>
    <w:uiPriority w:val="4"/>
    <w:rsid w:val="00C50028"/>
    <w:pPr>
      <w:numPr>
        <w:numId w:val="35"/>
      </w:numPr>
      <w:spacing w:before="0" w:after="0"/>
      <w:contextualSpacing/>
    </w:pPr>
  </w:style>
  <w:style w:type="paragraph" w:customStyle="1" w:styleId="ModuleIntroHeader">
    <w:name w:val="Module Intro Header"/>
    <w:basedOn w:val="Normal"/>
    <w:uiPriority w:val="4"/>
    <w:rsid w:val="00C50028"/>
    <w:pPr>
      <w:pBdr>
        <w:bottom w:val="single" w:sz="8" w:space="1" w:color="auto"/>
      </w:pBdr>
      <w:spacing w:before="360"/>
      <w:ind w:left="288"/>
    </w:pPr>
    <w:rPr>
      <w:b/>
      <w:sz w:val="24"/>
    </w:rPr>
  </w:style>
  <w:style w:type="paragraph" w:customStyle="1" w:styleId="ModuleAgendaItem">
    <w:name w:val="Module Agenda Item"/>
    <w:basedOn w:val="Normal"/>
    <w:uiPriority w:val="4"/>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008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F2C01D7B-41AA-4BE0-86C6-31FD9B29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1304</TotalTime>
  <Pages>1</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Matthew McDermott</cp:lastModifiedBy>
  <cp:revision>16</cp:revision>
  <cp:lastPrinted>2009-08-12T16:30:00Z</cp:lastPrinted>
  <dcterms:created xsi:type="dcterms:W3CDTF">2012-11-01T17:03:00Z</dcterms:created>
  <dcterms:modified xsi:type="dcterms:W3CDTF">2015-05-01T12:20:00Z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