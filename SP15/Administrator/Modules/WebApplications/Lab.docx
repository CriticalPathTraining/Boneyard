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BF3" w:rsidRDefault="00622BF3" w:rsidP="00622BF3">
      <w:pPr>
        <w:pStyle w:val="Heading2"/>
      </w:pPr>
      <w:r>
        <w:t xml:space="preserve">Configuring </w:t>
      </w:r>
      <w:r w:rsidR="00682EF0">
        <w:t>Web Applications</w:t>
      </w:r>
    </w:p>
    <w:p w:rsidR="00622BF3" w:rsidRPr="005C7841" w:rsidRDefault="00622BF3" w:rsidP="00622BF3">
      <w:pPr>
        <w:pStyle w:val="LabExerciseCallout"/>
      </w:pPr>
      <w:r w:rsidRPr="005C7841">
        <w:rPr>
          <w:b/>
        </w:rPr>
        <w:t>Lab Time</w:t>
      </w:r>
      <w:r w:rsidRPr="005C7841">
        <w:t xml:space="preserve">: </w:t>
      </w:r>
      <w:r>
        <w:t xml:space="preserve">45 </w:t>
      </w:r>
      <w:r w:rsidRPr="005C7841">
        <w:t>minutes</w:t>
      </w:r>
    </w:p>
    <w:p w:rsidR="00622BF3" w:rsidRPr="005C7841" w:rsidRDefault="00622BF3" w:rsidP="00622BF3">
      <w:pPr>
        <w:pStyle w:val="LabExerciseCallout"/>
      </w:pPr>
      <w:r w:rsidRPr="005C7841">
        <w:rPr>
          <w:b/>
        </w:rPr>
        <w:t>Lab Folder</w:t>
      </w:r>
      <w:r w:rsidRPr="005C7841">
        <w:t xml:space="preserve">: </w:t>
      </w:r>
      <w:r>
        <w:t>C:\Student\Modules\WebApplications\Lab</w:t>
      </w:r>
    </w:p>
    <w:p w:rsidR="00622BF3" w:rsidRDefault="00622BF3" w:rsidP="00622BF3">
      <w:pPr>
        <w:pStyle w:val="LabExerciseCallout"/>
      </w:pPr>
      <w:r w:rsidRPr="005C7841">
        <w:rPr>
          <w:b/>
        </w:rPr>
        <w:t>Lab Overview</w:t>
      </w:r>
      <w:r w:rsidRPr="005C7841">
        <w:t xml:space="preserve">: </w:t>
      </w:r>
      <w:r>
        <w:rPr>
          <w:rFonts w:cs="Arial"/>
          <w:lang w:val="en"/>
        </w:rPr>
        <w:t xml:space="preserve">In this lab you begin by configuring a few commonly-used web application settings. Next, you will </w:t>
      </w:r>
      <w:r w:rsidR="00416715">
        <w:rPr>
          <w:rFonts w:cs="Arial"/>
          <w:lang w:val="en"/>
        </w:rPr>
        <w:t>create a new site collection in a path-based web application using Central Administration. After y</w:t>
      </w:r>
      <w:r>
        <w:rPr>
          <w:rFonts w:cs="Arial"/>
          <w:lang w:val="en"/>
        </w:rPr>
        <w:t xml:space="preserve">ou will create </w:t>
      </w:r>
      <w:r w:rsidR="00416715">
        <w:rPr>
          <w:rFonts w:cs="Arial"/>
          <w:lang w:val="en"/>
        </w:rPr>
        <w:t xml:space="preserve">several more </w:t>
      </w:r>
      <w:r>
        <w:rPr>
          <w:rFonts w:cs="Arial"/>
          <w:lang w:val="en"/>
        </w:rPr>
        <w:t xml:space="preserve">site collections as host header site collections with top-level domain names such as </w:t>
      </w:r>
      <w:r w:rsidR="00416715">
        <w:rPr>
          <w:rFonts w:cs="Arial"/>
          <w:b/>
          <w:lang w:val="en"/>
        </w:rPr>
        <w:t>sales</w:t>
      </w:r>
      <w:r w:rsidRPr="00E57138">
        <w:rPr>
          <w:rFonts w:cs="Arial"/>
          <w:b/>
          <w:lang w:val="en"/>
        </w:rPr>
        <w:t>.wingtip.com</w:t>
      </w:r>
      <w:r>
        <w:rPr>
          <w:rFonts w:cs="Arial"/>
          <w:lang w:val="en"/>
        </w:rPr>
        <w:t xml:space="preserve"> and </w:t>
      </w:r>
      <w:r>
        <w:rPr>
          <w:rFonts w:cs="Arial"/>
          <w:b/>
          <w:lang w:val="en"/>
        </w:rPr>
        <w:t>blog</w:t>
      </w:r>
      <w:r w:rsidRPr="00E57138">
        <w:rPr>
          <w:rFonts w:cs="Arial"/>
          <w:b/>
          <w:lang w:val="en"/>
        </w:rPr>
        <w:t>.wingtip.com</w:t>
      </w:r>
      <w:r>
        <w:rPr>
          <w:rFonts w:cs="Arial"/>
          <w:b/>
          <w:lang w:val="en"/>
        </w:rPr>
        <w:t xml:space="preserve">. </w:t>
      </w:r>
      <w:r>
        <w:rPr>
          <w:rFonts w:cs="Arial"/>
          <w:lang w:val="en"/>
        </w:rPr>
        <w:t xml:space="preserve">Along the way you will be required to modify DNS settings and </w:t>
      </w:r>
      <w:r w:rsidR="00416715">
        <w:rPr>
          <w:rFonts w:cs="Arial"/>
          <w:lang w:val="en"/>
        </w:rPr>
        <w:t xml:space="preserve">to </w:t>
      </w:r>
      <w:r>
        <w:rPr>
          <w:rFonts w:cs="Arial"/>
          <w:lang w:val="en"/>
        </w:rPr>
        <w:t xml:space="preserve">create a wildcard SSL certificate </w:t>
      </w:r>
      <w:r w:rsidR="00416715">
        <w:rPr>
          <w:rFonts w:cs="Arial"/>
          <w:lang w:val="en"/>
        </w:rPr>
        <w:t xml:space="preserve">for testing purposes </w:t>
      </w:r>
      <w:r>
        <w:rPr>
          <w:rFonts w:cs="Arial"/>
          <w:lang w:val="en"/>
        </w:rPr>
        <w:t>to get all the site collections up and running.</w:t>
      </w:r>
    </w:p>
    <w:p w:rsidR="00622BF3" w:rsidRDefault="00622BF3" w:rsidP="00622BF3">
      <w:pPr>
        <w:pStyle w:val="Heading3"/>
      </w:pPr>
      <w:r>
        <w:t>Exercise 1: Configuring General Web Application Settings</w:t>
      </w:r>
    </w:p>
    <w:p w:rsidR="00622BF3" w:rsidRPr="00F80D2D" w:rsidRDefault="00622BF3" w:rsidP="00622BF3">
      <w:pPr>
        <w:pStyle w:val="LabExerciseText"/>
        <w:rPr>
          <w:sz w:val="18"/>
          <w:szCs w:val="18"/>
        </w:rPr>
      </w:pPr>
      <w:r w:rsidRPr="00F80D2D">
        <w:rPr>
          <w:sz w:val="18"/>
          <w:szCs w:val="18"/>
        </w:rPr>
        <w:t xml:space="preserve">In this exercise you will configure </w:t>
      </w:r>
      <w:r w:rsidR="00416715" w:rsidRPr="00F80D2D">
        <w:rPr>
          <w:sz w:val="18"/>
          <w:szCs w:val="18"/>
        </w:rPr>
        <w:t xml:space="preserve">commonly-used settings for a </w:t>
      </w:r>
      <w:r w:rsidRPr="00F80D2D">
        <w:rPr>
          <w:sz w:val="18"/>
          <w:szCs w:val="18"/>
        </w:rPr>
        <w:t>web application. This will give you a chance to work with common web application configuration options such as list throttling, managed paths and service connections,</w:t>
      </w:r>
    </w:p>
    <w:p w:rsidR="00622BF3" w:rsidRPr="00996F27" w:rsidRDefault="00622BF3" w:rsidP="00622BF3">
      <w:pPr>
        <w:pStyle w:val="LabStepNumbered"/>
      </w:pPr>
      <w:r w:rsidRPr="00996F27">
        <w:t xml:space="preserve">Ensure you are logged onto the </w:t>
      </w:r>
      <w:r w:rsidR="00AF059C">
        <w:rPr>
          <w:b/>
        </w:rPr>
        <w:t>WingtipServer</w:t>
      </w:r>
      <w:r w:rsidRPr="00996F27">
        <w:t xml:space="preserve"> server as </w:t>
      </w:r>
      <w:r>
        <w:rPr>
          <w:b/>
        </w:rPr>
        <w:t>WINGTIP\A</w:t>
      </w:r>
      <w:r w:rsidRPr="00996F27">
        <w:rPr>
          <w:b/>
        </w:rPr>
        <w:t>dministrator</w:t>
      </w:r>
      <w:r w:rsidRPr="00996F27">
        <w:t>.</w:t>
      </w:r>
    </w:p>
    <w:p w:rsidR="00622BF3" w:rsidRPr="00996F27" w:rsidRDefault="00622BF3" w:rsidP="00622BF3">
      <w:pPr>
        <w:pStyle w:val="LabStepNumbered"/>
      </w:pPr>
      <w:r w:rsidRPr="00996F27">
        <w:t xml:space="preserve">Navigate to </w:t>
      </w:r>
      <w:r w:rsidRPr="00E67A15">
        <w:rPr>
          <w:b/>
        </w:rPr>
        <w:t>Central Administration</w:t>
      </w:r>
      <w:r w:rsidRPr="00996F27">
        <w:t>.</w:t>
      </w:r>
    </w:p>
    <w:p w:rsidR="00622BF3" w:rsidRPr="00996F27" w:rsidRDefault="00622BF3" w:rsidP="00622BF3">
      <w:pPr>
        <w:pStyle w:val="LabStepNumbered"/>
      </w:pPr>
      <w:r w:rsidRPr="00996F27">
        <w:t xml:space="preserve">Once you get to </w:t>
      </w:r>
      <w:r>
        <w:t xml:space="preserve">the home page of </w:t>
      </w:r>
      <w:r w:rsidRPr="00996F27">
        <w:t xml:space="preserve">Central Administration, click on the </w:t>
      </w:r>
      <w:r w:rsidRPr="00996F27">
        <w:rPr>
          <w:b/>
        </w:rPr>
        <w:t>Manage Web Applications</w:t>
      </w:r>
      <w:r w:rsidRPr="00996F27">
        <w:t xml:space="preserve"> link to navigate to the administration page which shows the list of web applications in the local farm. You should see that the farm currently contains four web applications.</w:t>
      </w:r>
    </w:p>
    <w:p w:rsidR="00622BF3" w:rsidRDefault="00AF059C" w:rsidP="00622BF3">
      <w:pPr>
        <w:pStyle w:val="LabStepScreenshot"/>
      </w:pPr>
      <w:r w:rsidRPr="00AF059C">
        <w:rPr>
          <w:rStyle w:val="LabStepScreenshotFrame"/>
        </w:rPr>
        <w:drawing>
          <wp:inline distT="0" distB="0" distL="0" distR="0">
            <wp:extent cx="5387008" cy="139093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711" cy="1397056"/>
                    </a:xfrm>
                    <a:prstGeom prst="rect">
                      <a:avLst/>
                    </a:prstGeom>
                    <a:noFill/>
                    <a:ln>
                      <a:noFill/>
                    </a:ln>
                  </pic:spPr>
                </pic:pic>
              </a:graphicData>
            </a:graphic>
          </wp:inline>
        </w:drawing>
      </w:r>
    </w:p>
    <w:p w:rsidR="00622BF3" w:rsidRPr="00996F27" w:rsidRDefault="00622BF3" w:rsidP="00622BF3">
      <w:pPr>
        <w:pStyle w:val="LabStepNumbered"/>
      </w:pPr>
      <w:r w:rsidRPr="00996F27">
        <w:t xml:space="preserve">Select the web application with the name </w:t>
      </w:r>
      <w:r>
        <w:rPr>
          <w:b/>
        </w:rPr>
        <w:t>SharePoint - 80</w:t>
      </w:r>
      <w:r w:rsidRPr="00996F27">
        <w:t xml:space="preserve"> which has an URL of </w:t>
      </w:r>
      <w:r>
        <w:rPr>
          <w:b/>
        </w:rPr>
        <w:t>http</w:t>
      </w:r>
      <w:r w:rsidRPr="00996F27">
        <w:rPr>
          <w:b/>
        </w:rPr>
        <w:t>://</w:t>
      </w:r>
      <w:r w:rsidR="00AF059C">
        <w:rPr>
          <w:b/>
        </w:rPr>
        <w:t>WingtipServer</w:t>
      </w:r>
      <w:r w:rsidRPr="00996F27">
        <w:t xml:space="preserve">. Drop down the </w:t>
      </w:r>
      <w:r w:rsidRPr="00996F27">
        <w:rPr>
          <w:b/>
        </w:rPr>
        <w:t>General Settings</w:t>
      </w:r>
      <w:r w:rsidRPr="00996F27">
        <w:t xml:space="preserve"> menu and select the first menu command titled </w:t>
      </w:r>
      <w:r w:rsidRPr="00996F27">
        <w:rPr>
          <w:b/>
        </w:rPr>
        <w:t>General Settings</w:t>
      </w:r>
      <w:r w:rsidRPr="00996F27">
        <w:t xml:space="preserve">. </w:t>
      </w:r>
    </w:p>
    <w:p w:rsidR="00622BF3" w:rsidRDefault="00622BF3" w:rsidP="00622BF3">
      <w:pPr>
        <w:pStyle w:val="LabStepScreenshot"/>
      </w:pPr>
      <w:r>
        <w:rPr>
          <w:noProof/>
        </w:rPr>
        <w:drawing>
          <wp:inline distT="0" distB="0" distL="0" distR="0" wp14:anchorId="08164281" wp14:editId="5901F18E">
            <wp:extent cx="3612055" cy="1654296"/>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4340" cy="1659922"/>
                    </a:xfrm>
                    <a:prstGeom prst="rect">
                      <a:avLst/>
                    </a:prstGeom>
                    <a:noFill/>
                    <a:ln>
                      <a:noFill/>
                    </a:ln>
                  </pic:spPr>
                </pic:pic>
              </a:graphicData>
            </a:graphic>
          </wp:inline>
        </w:drawing>
      </w:r>
    </w:p>
    <w:p w:rsidR="00622BF3" w:rsidRPr="00996F27" w:rsidRDefault="00622BF3" w:rsidP="00622BF3">
      <w:pPr>
        <w:pStyle w:val="LabStepNumbered"/>
      </w:pPr>
      <w:r w:rsidRPr="00996F27">
        <w:t xml:space="preserve">In the </w:t>
      </w:r>
      <w:r w:rsidRPr="00996F27">
        <w:rPr>
          <w:b/>
        </w:rPr>
        <w:t>Web Application General Settings</w:t>
      </w:r>
      <w:r w:rsidRPr="00996F27">
        <w:t xml:space="preserve"> dialog, assign a time zone of </w:t>
      </w:r>
      <w:r w:rsidRPr="00996F27">
        <w:rPr>
          <w:b/>
        </w:rPr>
        <w:t>Eastern Time</w:t>
      </w:r>
      <w:r w:rsidRPr="00996F27">
        <w:t xml:space="preserve"> or choose a different value for the time zone in which you are located. After you have set the time zone, scroll down to the bottom to see what other web application settings are available in this dialog. When you are done, click the </w:t>
      </w:r>
      <w:r w:rsidRPr="00996F27">
        <w:rPr>
          <w:b/>
        </w:rPr>
        <w:t>OK</w:t>
      </w:r>
      <w:r w:rsidRPr="00996F27">
        <w:t xml:space="preserve"> button to save your change to the </w:t>
      </w:r>
      <w:r w:rsidR="00416715" w:rsidRPr="00416715">
        <w:rPr>
          <w:b/>
        </w:rPr>
        <w:t xml:space="preserve">Default </w:t>
      </w:r>
      <w:r w:rsidRPr="00416715">
        <w:rPr>
          <w:b/>
        </w:rPr>
        <w:t>Time Zone</w:t>
      </w:r>
      <w:r w:rsidR="00416715">
        <w:t xml:space="preserve"> setting</w:t>
      </w:r>
      <w:r w:rsidRPr="00996F27">
        <w:t xml:space="preserve"> and return to the </w:t>
      </w:r>
      <w:r w:rsidRPr="00416715">
        <w:rPr>
          <w:b/>
        </w:rPr>
        <w:t>Web Application Management</w:t>
      </w:r>
      <w:r w:rsidRPr="00996F27">
        <w:t xml:space="preserve"> page.</w:t>
      </w:r>
    </w:p>
    <w:p w:rsidR="00622BF3" w:rsidRDefault="00622BF3" w:rsidP="00622BF3">
      <w:pPr>
        <w:pStyle w:val="LabStepScreenshot"/>
      </w:pPr>
      <w:r w:rsidRPr="00400D62">
        <w:rPr>
          <w:rStyle w:val="LabStepScreenshotFrame"/>
        </w:rPr>
        <w:lastRenderedPageBreak/>
        <w:drawing>
          <wp:inline distT="0" distB="0" distL="0" distR="0" wp14:anchorId="3A9CB23F" wp14:editId="286EF6AD">
            <wp:extent cx="2817495" cy="9152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6626" cy="921439"/>
                    </a:xfrm>
                    <a:prstGeom prst="rect">
                      <a:avLst/>
                    </a:prstGeom>
                    <a:noFill/>
                    <a:ln>
                      <a:noFill/>
                    </a:ln>
                  </pic:spPr>
                </pic:pic>
              </a:graphicData>
            </a:graphic>
          </wp:inline>
        </w:drawing>
      </w:r>
    </w:p>
    <w:p w:rsidR="00622BF3" w:rsidRPr="00996F27" w:rsidRDefault="00622BF3" w:rsidP="00622BF3">
      <w:pPr>
        <w:pStyle w:val="LabStepNumbered"/>
      </w:pPr>
      <w:r w:rsidRPr="00996F27">
        <w:t xml:space="preserve">With the </w:t>
      </w:r>
      <w:r w:rsidRPr="00996F27">
        <w:rPr>
          <w:b/>
        </w:rPr>
        <w:t>Wingtip Intranet</w:t>
      </w:r>
      <w:r w:rsidRPr="00996F27">
        <w:t xml:space="preserve"> web application selected on the </w:t>
      </w:r>
      <w:r w:rsidRPr="00416715">
        <w:rPr>
          <w:b/>
        </w:rPr>
        <w:t>Web Application Management</w:t>
      </w:r>
      <w:r w:rsidRPr="00996F27">
        <w:t xml:space="preserve"> page, drop down the </w:t>
      </w:r>
      <w:r w:rsidRPr="00996F27">
        <w:rPr>
          <w:b/>
        </w:rPr>
        <w:t>General Settings</w:t>
      </w:r>
      <w:r w:rsidRPr="00996F27">
        <w:t xml:space="preserve"> menu and select the menu item titled </w:t>
      </w:r>
      <w:r w:rsidRPr="00996F27">
        <w:rPr>
          <w:b/>
        </w:rPr>
        <w:t>Resource Throttling</w:t>
      </w:r>
      <w:r w:rsidRPr="00996F27">
        <w:t>.</w:t>
      </w:r>
    </w:p>
    <w:p w:rsidR="00622BF3" w:rsidRDefault="00622BF3" w:rsidP="00622BF3">
      <w:pPr>
        <w:pStyle w:val="LabStepScreenshot"/>
      </w:pPr>
      <w:r>
        <w:rPr>
          <w:noProof/>
        </w:rPr>
        <w:drawing>
          <wp:inline distT="0" distB="0" distL="0" distR="0" wp14:anchorId="43FA11E1" wp14:editId="6B8CC611">
            <wp:extent cx="3441215" cy="1609957"/>
            <wp:effectExtent l="0" t="0" r="698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1395" cy="1614720"/>
                    </a:xfrm>
                    <a:prstGeom prst="rect">
                      <a:avLst/>
                    </a:prstGeom>
                    <a:noFill/>
                    <a:ln>
                      <a:noFill/>
                    </a:ln>
                  </pic:spPr>
                </pic:pic>
              </a:graphicData>
            </a:graphic>
          </wp:inline>
        </w:drawing>
      </w:r>
    </w:p>
    <w:p w:rsidR="00622BF3" w:rsidRPr="00996F27" w:rsidRDefault="00622BF3" w:rsidP="00622BF3">
      <w:pPr>
        <w:pStyle w:val="LabStepNumbered"/>
      </w:pPr>
      <w:r w:rsidRPr="00996F27">
        <w:t xml:space="preserve">When the </w:t>
      </w:r>
      <w:r w:rsidRPr="00996F27">
        <w:rPr>
          <w:b/>
        </w:rPr>
        <w:t>Resource Throttling</w:t>
      </w:r>
      <w:r w:rsidRPr="00996F27">
        <w:t xml:space="preserve"> dialog appears, change the setting for the </w:t>
      </w:r>
      <w:r w:rsidRPr="00996F27">
        <w:rPr>
          <w:b/>
        </w:rPr>
        <w:t>List View Threshold</w:t>
      </w:r>
      <w:r w:rsidRPr="00996F27">
        <w:t xml:space="preserve"> from the default value of </w:t>
      </w:r>
      <w:r w:rsidRPr="00996F27">
        <w:rPr>
          <w:b/>
        </w:rPr>
        <w:t>5000</w:t>
      </w:r>
      <w:r w:rsidRPr="00996F27">
        <w:t xml:space="preserve"> to a new value of </w:t>
      </w:r>
      <w:r w:rsidRPr="00996F27">
        <w:rPr>
          <w:b/>
        </w:rPr>
        <w:t>7500</w:t>
      </w:r>
      <w:r w:rsidRPr="00996F27">
        <w:t xml:space="preserve">. Once you have changed this setting, scroll down to the bottom to see what other configuration options are available in this dialog. When you are done, click the </w:t>
      </w:r>
      <w:r w:rsidRPr="00996F27">
        <w:rPr>
          <w:b/>
        </w:rPr>
        <w:t>OK</w:t>
      </w:r>
      <w:r w:rsidRPr="00996F27">
        <w:t xml:space="preserve"> button to save your configuration change and return the Web Application Management page.</w:t>
      </w:r>
    </w:p>
    <w:p w:rsidR="00622BF3" w:rsidRPr="00996F27" w:rsidRDefault="00622BF3" w:rsidP="00622BF3">
      <w:pPr>
        <w:pStyle w:val="LabStepNumbered"/>
      </w:pPr>
      <w:r w:rsidRPr="00996F27">
        <w:t xml:space="preserve">With the </w:t>
      </w:r>
      <w:r w:rsidRPr="00996F27">
        <w:rPr>
          <w:b/>
        </w:rPr>
        <w:t>Wingtip Intranet</w:t>
      </w:r>
      <w:r w:rsidRPr="00996F27">
        <w:t xml:space="preserve"> web application selected on the Web Application Management page, click on the </w:t>
      </w:r>
      <w:r w:rsidR="00AA6691">
        <w:rPr>
          <w:b/>
        </w:rPr>
        <w:t>Service Connections</w:t>
      </w:r>
      <w:r w:rsidRPr="00996F27">
        <w:t xml:space="preserve"> button in the ribbon to display the </w:t>
      </w:r>
      <w:r w:rsidRPr="00996F27">
        <w:rPr>
          <w:b/>
        </w:rPr>
        <w:t>Configure Service Application Associations</w:t>
      </w:r>
      <w:r w:rsidRPr="00996F27">
        <w:t xml:space="preserve"> dialog.</w:t>
      </w:r>
    </w:p>
    <w:p w:rsidR="00622BF3" w:rsidRDefault="00F80D2D" w:rsidP="00622BF3">
      <w:pPr>
        <w:pStyle w:val="LabStepScreenshot"/>
      </w:pPr>
      <w:r>
        <w:rPr>
          <w:noProof/>
        </w:rPr>
        <w:drawing>
          <wp:inline distT="0" distB="0" distL="0" distR="0" wp14:anchorId="77F022D5" wp14:editId="61C2920C">
            <wp:extent cx="3512744" cy="2216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10071" cy="2214795"/>
                    </a:xfrm>
                    <a:prstGeom prst="rect">
                      <a:avLst/>
                    </a:prstGeom>
                  </pic:spPr>
                </pic:pic>
              </a:graphicData>
            </a:graphic>
          </wp:inline>
        </w:drawing>
      </w:r>
    </w:p>
    <w:p w:rsidR="00622BF3" w:rsidRPr="00996F27" w:rsidRDefault="00622BF3" w:rsidP="00622BF3">
      <w:pPr>
        <w:pStyle w:val="LabStepNumbered"/>
      </w:pPr>
      <w:r w:rsidRPr="00996F27">
        <w:t xml:space="preserve">Use the drop down menu to change the group from </w:t>
      </w:r>
      <w:r w:rsidRPr="00996F27">
        <w:rPr>
          <w:b/>
        </w:rPr>
        <w:t>default</w:t>
      </w:r>
      <w:r w:rsidRPr="00996F27">
        <w:t xml:space="preserve"> to </w:t>
      </w:r>
      <w:r w:rsidRPr="00996F27">
        <w:rPr>
          <w:b/>
        </w:rPr>
        <w:t>[custom]</w:t>
      </w:r>
      <w:r w:rsidRPr="00996F27">
        <w:t xml:space="preserve">. This </w:t>
      </w:r>
      <w:r>
        <w:t xml:space="preserve">change </w:t>
      </w:r>
      <w:r w:rsidRPr="00996F27">
        <w:t xml:space="preserve">makes it possible to select the service application associations for this web application on an individual basis. Select the service application associations </w:t>
      </w:r>
      <w:r w:rsidR="00416715">
        <w:t xml:space="preserve">for this web application </w:t>
      </w:r>
      <w:r w:rsidRPr="00996F27">
        <w:t xml:space="preserve">based on what is shown in the following screenshot. Once you have select the service application associations, click </w:t>
      </w:r>
      <w:r>
        <w:t xml:space="preserve">the </w:t>
      </w:r>
      <w:r w:rsidRPr="00996F27">
        <w:rPr>
          <w:b/>
        </w:rPr>
        <w:t>OK</w:t>
      </w:r>
      <w:r w:rsidRPr="00996F27">
        <w:t xml:space="preserve"> </w:t>
      </w:r>
      <w:r>
        <w:t xml:space="preserve">button </w:t>
      </w:r>
      <w:r w:rsidRPr="00996F27">
        <w:t xml:space="preserve">to save your changes and return to the </w:t>
      </w:r>
      <w:r w:rsidRPr="00416715">
        <w:rPr>
          <w:b/>
        </w:rPr>
        <w:t>Web Application Management</w:t>
      </w:r>
      <w:r w:rsidRPr="00996F27">
        <w:t xml:space="preserve"> page.</w:t>
      </w:r>
    </w:p>
    <w:p w:rsidR="00622BF3" w:rsidRDefault="00F80D2D" w:rsidP="00622BF3">
      <w:pPr>
        <w:pStyle w:val="LabStepScreenshot"/>
      </w:pPr>
      <w:r>
        <w:rPr>
          <w:noProof/>
        </w:rPr>
        <w:lastRenderedPageBreak/>
        <w:drawing>
          <wp:inline distT="0" distB="0" distL="0" distR="0" wp14:anchorId="336EDD9A" wp14:editId="408D2C64">
            <wp:extent cx="3506896" cy="22090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04228" cy="2207364"/>
                    </a:xfrm>
                    <a:prstGeom prst="rect">
                      <a:avLst/>
                    </a:prstGeom>
                  </pic:spPr>
                </pic:pic>
              </a:graphicData>
            </a:graphic>
          </wp:inline>
        </w:drawing>
      </w:r>
    </w:p>
    <w:p w:rsidR="00622BF3" w:rsidRDefault="00622BF3" w:rsidP="00622BF3">
      <w:pPr>
        <w:pStyle w:val="LabStepScreenshot"/>
      </w:pPr>
      <w:r w:rsidRPr="00996F27">
        <w:t xml:space="preserve">With the </w:t>
      </w:r>
      <w:r>
        <w:rPr>
          <w:b/>
        </w:rPr>
        <w:t>SharePoint - 80</w:t>
      </w:r>
      <w:r w:rsidRPr="00996F27">
        <w:t xml:space="preserve"> web application selected on the Web Application Management page, click on the </w:t>
      </w:r>
      <w:r w:rsidRPr="00996F27">
        <w:rPr>
          <w:b/>
        </w:rPr>
        <w:t>Managed Paths</w:t>
      </w:r>
      <w:r w:rsidRPr="00996F27">
        <w:t xml:space="preserve"> button in the ribbon to display the </w:t>
      </w:r>
      <w:r w:rsidRPr="00996F27">
        <w:rPr>
          <w:b/>
        </w:rPr>
        <w:t>Define Managed Paths</w:t>
      </w:r>
      <w:r w:rsidRPr="00996F27">
        <w:t xml:space="preserve"> dialog. Note that the web application should have </w:t>
      </w:r>
      <w:r w:rsidR="00F80D2D">
        <w:t xml:space="preserve">two </w:t>
      </w:r>
      <w:r>
        <w:t>managed paths</w:t>
      </w:r>
      <w:r w:rsidRPr="00996F27">
        <w:t xml:space="preserve">. </w:t>
      </w:r>
      <w:r>
        <w:t>You should observe that</w:t>
      </w:r>
      <w:r w:rsidRPr="00996F27">
        <w:t xml:space="preserve"> there is </w:t>
      </w:r>
      <w:r>
        <w:t xml:space="preserve">a </w:t>
      </w:r>
      <w:r w:rsidRPr="00996F27">
        <w:t xml:space="preserve">managed path </w:t>
      </w:r>
      <w:r>
        <w:t xml:space="preserve">which is </w:t>
      </w:r>
      <w:r w:rsidRPr="00996F27">
        <w:t xml:space="preserve">an </w:t>
      </w:r>
      <w:r w:rsidRPr="00E15CCA">
        <w:rPr>
          <w:b/>
        </w:rPr>
        <w:t>Explicit inclusion</w:t>
      </w:r>
      <w:r w:rsidRPr="00996F27">
        <w:t xml:space="preserve"> at the </w:t>
      </w:r>
      <w:r w:rsidRPr="00E15CCA">
        <w:rPr>
          <w:b/>
        </w:rPr>
        <w:t>(root)</w:t>
      </w:r>
      <w:r w:rsidRPr="00996F27">
        <w:t xml:space="preserve"> level</w:t>
      </w:r>
      <w:r>
        <w:t xml:space="preserve"> and there is a second which is a </w:t>
      </w:r>
      <w:r w:rsidRPr="00E15CCA">
        <w:rPr>
          <w:b/>
        </w:rPr>
        <w:t>Wildcard inclusion</w:t>
      </w:r>
      <w:r w:rsidRPr="00996F27">
        <w:t xml:space="preserve"> based on a path of </w:t>
      </w:r>
      <w:r w:rsidRPr="00996F27">
        <w:rPr>
          <w:b/>
        </w:rPr>
        <w:t>sites</w:t>
      </w:r>
      <w:r w:rsidRPr="00996F27">
        <w:t>.</w:t>
      </w:r>
      <w:r>
        <w:t xml:space="preserve"> </w:t>
      </w:r>
      <w:r w:rsidR="000415BD">
        <w:rPr>
          <w:noProof/>
        </w:rPr>
        <w:drawing>
          <wp:inline distT="0" distB="0" distL="0" distR="0" wp14:anchorId="3510B627" wp14:editId="5D28D387">
            <wp:extent cx="4143737" cy="127226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66151" cy="1279144"/>
                    </a:xfrm>
                    <a:prstGeom prst="rect">
                      <a:avLst/>
                    </a:prstGeom>
                  </pic:spPr>
                </pic:pic>
              </a:graphicData>
            </a:graphic>
          </wp:inline>
        </w:drawing>
      </w:r>
    </w:p>
    <w:p w:rsidR="00622BF3" w:rsidRDefault="00622BF3" w:rsidP="00622BF3">
      <w:pPr>
        <w:pStyle w:val="LabStepNumbered"/>
      </w:pPr>
      <w:r w:rsidRPr="00996F27">
        <w:t xml:space="preserve">Add a new </w:t>
      </w:r>
      <w:r>
        <w:rPr>
          <w:b/>
        </w:rPr>
        <w:t>Explicit</w:t>
      </w:r>
      <w:r w:rsidRPr="00996F27">
        <w:rPr>
          <w:b/>
        </w:rPr>
        <w:t xml:space="preserve"> inclusion</w:t>
      </w:r>
      <w:r w:rsidRPr="00996F27">
        <w:t xml:space="preserve"> managed path based on a path of </w:t>
      </w:r>
      <w:r>
        <w:rPr>
          <w:b/>
        </w:rPr>
        <w:t>search</w:t>
      </w:r>
      <w:r w:rsidRPr="00996F27">
        <w:t xml:space="preserve">. Do this by typing </w:t>
      </w:r>
      <w:r w:rsidRPr="003559FB">
        <w:rPr>
          <w:b/>
        </w:rPr>
        <w:t>search</w:t>
      </w:r>
      <w:r w:rsidRPr="00996F27">
        <w:t xml:space="preserve"> into the </w:t>
      </w:r>
      <w:r w:rsidRPr="00996F27">
        <w:rPr>
          <w:b/>
        </w:rPr>
        <w:t>Path</w:t>
      </w:r>
      <w:r w:rsidRPr="00996F27">
        <w:t xml:space="preserve"> textbox</w:t>
      </w:r>
      <w:r w:rsidR="000415BD">
        <w:t xml:space="preserve">, selecting </w:t>
      </w:r>
      <w:r w:rsidR="000415BD" w:rsidRPr="009C1D1E">
        <w:rPr>
          <w:b/>
        </w:rPr>
        <w:t>Explicit Inclusion</w:t>
      </w:r>
      <w:r w:rsidR="000415BD">
        <w:t xml:space="preserve"> from the </w:t>
      </w:r>
      <w:r w:rsidR="000415BD" w:rsidRPr="009C1D1E">
        <w:rPr>
          <w:b/>
        </w:rPr>
        <w:t>Type</w:t>
      </w:r>
      <w:r w:rsidR="000415BD">
        <w:t xml:space="preserve"> drop-down menu, </w:t>
      </w:r>
      <w:r w:rsidR="000415BD" w:rsidRPr="00996F27">
        <w:t>and</w:t>
      </w:r>
      <w:r w:rsidRPr="00996F27">
        <w:t xml:space="preserve"> clicking the </w:t>
      </w:r>
      <w:r w:rsidRPr="00996F27">
        <w:rPr>
          <w:b/>
        </w:rPr>
        <w:t>Add Path</w:t>
      </w:r>
      <w:r w:rsidRPr="00996F27">
        <w:t xml:space="preserve"> button.</w:t>
      </w:r>
    </w:p>
    <w:p w:rsidR="00622BF3" w:rsidRDefault="00622BF3" w:rsidP="00AA6691">
      <w:pPr>
        <w:pStyle w:val="LabStepScreenshot"/>
      </w:pPr>
      <w:r w:rsidRPr="00AA6691">
        <w:rPr>
          <w:rStyle w:val="LabStepScreenshotFrame"/>
          <w:bdr w:val="none" w:sz="0" w:space="0" w:color="auto"/>
        </w:rPr>
        <w:drawing>
          <wp:inline distT="0" distB="0" distL="0" distR="0" wp14:anchorId="77405F8E" wp14:editId="7B9EB3C8">
            <wp:extent cx="4229071" cy="2869096"/>
            <wp:effectExtent l="0" t="0" r="63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989" cy="2882609"/>
                    </a:xfrm>
                    <a:prstGeom prst="rect">
                      <a:avLst/>
                    </a:prstGeom>
                    <a:noFill/>
                    <a:ln>
                      <a:noFill/>
                    </a:ln>
                  </pic:spPr>
                </pic:pic>
              </a:graphicData>
            </a:graphic>
          </wp:inline>
        </w:drawing>
      </w:r>
    </w:p>
    <w:p w:rsidR="00622BF3" w:rsidRPr="00996F27" w:rsidRDefault="00622BF3" w:rsidP="00622BF3">
      <w:pPr>
        <w:pStyle w:val="LabStepNumbered"/>
      </w:pPr>
      <w:r w:rsidRPr="00996F27">
        <w:t xml:space="preserve">After you have added the new managed path, you should be able to see it listed as shown in the following screenshot. </w:t>
      </w:r>
      <w:r>
        <w:t xml:space="preserve">Note that you will not be using the search managed path in this lab. </w:t>
      </w:r>
      <w:r w:rsidR="00416715">
        <w:t>Instead</w:t>
      </w:r>
      <w:r>
        <w:t>, you will use it in a later lab which focuses on the search capabilities of SharePoint 2013.</w:t>
      </w:r>
    </w:p>
    <w:p w:rsidR="00622BF3" w:rsidRDefault="00622BF3" w:rsidP="00622BF3">
      <w:pPr>
        <w:pStyle w:val="LabStepScreenshot"/>
      </w:pPr>
      <w:r>
        <w:rPr>
          <w:noProof/>
        </w:rPr>
        <w:lastRenderedPageBreak/>
        <w:drawing>
          <wp:inline distT="0" distB="0" distL="0" distR="0" wp14:anchorId="126400C3" wp14:editId="217DEB1E">
            <wp:extent cx="4197532" cy="15314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2656" cy="1536941"/>
                    </a:xfrm>
                    <a:prstGeom prst="rect">
                      <a:avLst/>
                    </a:prstGeom>
                    <a:noFill/>
                    <a:ln>
                      <a:noFill/>
                    </a:ln>
                  </pic:spPr>
                </pic:pic>
              </a:graphicData>
            </a:graphic>
          </wp:inline>
        </w:drawing>
      </w:r>
    </w:p>
    <w:p w:rsidR="00622BF3" w:rsidRDefault="00622BF3" w:rsidP="00622BF3">
      <w:pPr>
        <w:pStyle w:val="LabStepNumbered"/>
      </w:pPr>
      <w:r w:rsidRPr="00996F27">
        <w:t xml:space="preserve">When you are done, click the </w:t>
      </w:r>
      <w:r w:rsidRPr="00996F27">
        <w:rPr>
          <w:b/>
        </w:rPr>
        <w:t>OK</w:t>
      </w:r>
      <w:r w:rsidRPr="00996F27">
        <w:t xml:space="preserve"> button to return to the </w:t>
      </w:r>
      <w:r w:rsidRPr="00416715">
        <w:rPr>
          <w:b/>
        </w:rPr>
        <w:t>Web Application Management</w:t>
      </w:r>
      <w:r w:rsidRPr="00996F27">
        <w:t xml:space="preserve"> page.</w:t>
      </w:r>
    </w:p>
    <w:p w:rsidR="00622BF3" w:rsidRDefault="00622BF3" w:rsidP="00622BF3">
      <w:r>
        <w:t>In this lab you configured several web application settings and created a managed path that will be used in a later lab.</w:t>
      </w:r>
    </w:p>
    <w:p w:rsidR="00622BF3" w:rsidRDefault="00622BF3" w:rsidP="00622BF3">
      <w:pPr>
        <w:pStyle w:val="Heading3"/>
      </w:pPr>
      <w:r>
        <w:t xml:space="preserve">Exercise 2: Creating </w:t>
      </w:r>
      <w:r w:rsidR="0042752C">
        <w:t>a Site Collection using Central Administration</w:t>
      </w:r>
    </w:p>
    <w:p w:rsidR="00622BF3" w:rsidRPr="00996F27" w:rsidRDefault="00622BF3" w:rsidP="00622BF3">
      <w:pPr>
        <w:pStyle w:val="LabExerciseText"/>
      </w:pPr>
      <w:r>
        <w:t xml:space="preserve">Now it's time to create a </w:t>
      </w:r>
      <w:r w:rsidRPr="00996F27">
        <w:t>new site collection</w:t>
      </w:r>
      <w:r>
        <w:t xml:space="preserve">. </w:t>
      </w:r>
      <w:r w:rsidR="0042752C">
        <w:t xml:space="preserve">In this exercise you </w:t>
      </w:r>
      <w:r>
        <w:t xml:space="preserve">will create the first site collection using Central Administration. </w:t>
      </w:r>
      <w:r w:rsidR="0042752C">
        <w:t xml:space="preserve">In the following exercise </w:t>
      </w:r>
      <w:r>
        <w:t>you will create several addition</w:t>
      </w:r>
      <w:r w:rsidR="00416715">
        <w:t>al</w:t>
      </w:r>
      <w:r>
        <w:t xml:space="preserve"> </w:t>
      </w:r>
      <w:r w:rsidR="0042752C">
        <w:t xml:space="preserve">host header </w:t>
      </w:r>
      <w:r>
        <w:t xml:space="preserve">site collections which </w:t>
      </w:r>
      <w:r w:rsidR="0042752C">
        <w:t>cannot be create</w:t>
      </w:r>
      <w:r w:rsidR="00416715">
        <w:t>d</w:t>
      </w:r>
      <w:r w:rsidR="0042752C">
        <w:t xml:space="preserve"> using Central Administration but </w:t>
      </w:r>
      <w:r w:rsidR="00416715">
        <w:t xml:space="preserve">instead </w:t>
      </w:r>
      <w:r>
        <w:t xml:space="preserve">must be created </w:t>
      </w:r>
      <w:r w:rsidR="0042752C">
        <w:t xml:space="preserve">using </w:t>
      </w:r>
      <w:r w:rsidR="00281A7E">
        <w:t>PowerShell</w:t>
      </w:r>
      <w:r w:rsidR="0042752C">
        <w:t>.</w:t>
      </w:r>
    </w:p>
    <w:p w:rsidR="00622BF3" w:rsidRDefault="00622BF3" w:rsidP="0042752C">
      <w:pPr>
        <w:pStyle w:val="LabStepNumbered"/>
        <w:numPr>
          <w:ilvl w:val="0"/>
          <w:numId w:val="26"/>
        </w:numPr>
      </w:pPr>
      <w:r>
        <w:t xml:space="preserve">Navigate to </w:t>
      </w:r>
      <w:r w:rsidRPr="00AA6691">
        <w:rPr>
          <w:b/>
        </w:rPr>
        <w:t>Central Administration</w:t>
      </w:r>
      <w:r>
        <w:t>.</w:t>
      </w:r>
    </w:p>
    <w:p w:rsidR="00622BF3" w:rsidRDefault="00622BF3" w:rsidP="0042752C">
      <w:pPr>
        <w:pStyle w:val="LabStepNumbered"/>
        <w:numPr>
          <w:ilvl w:val="0"/>
          <w:numId w:val="26"/>
        </w:numPr>
      </w:pPr>
      <w:r>
        <w:t xml:space="preserve">Click the </w:t>
      </w:r>
      <w:r w:rsidRPr="001F3A55">
        <w:rPr>
          <w:b/>
        </w:rPr>
        <w:t>Create site collection</w:t>
      </w:r>
      <w:r w:rsidR="000415BD">
        <w:rPr>
          <w:b/>
        </w:rPr>
        <w:t>s</w:t>
      </w:r>
      <w:r>
        <w:t xml:space="preserve"> link.</w:t>
      </w:r>
    </w:p>
    <w:p w:rsidR="00622BF3" w:rsidRPr="00996F27" w:rsidRDefault="00622BF3" w:rsidP="0042752C">
      <w:pPr>
        <w:pStyle w:val="LabStepNumbered"/>
        <w:numPr>
          <w:ilvl w:val="0"/>
          <w:numId w:val="26"/>
        </w:numPr>
      </w:pPr>
      <w:r w:rsidRPr="00996F27">
        <w:t xml:space="preserve">On the </w:t>
      </w:r>
      <w:r w:rsidRPr="0042752C">
        <w:rPr>
          <w:b/>
        </w:rPr>
        <w:t>Create Site Collection</w:t>
      </w:r>
      <w:r w:rsidRPr="00996F27">
        <w:t xml:space="preserve"> page, make sure that the </w:t>
      </w:r>
      <w:r w:rsidRPr="00416715">
        <w:rPr>
          <w:b/>
        </w:rPr>
        <w:t>Web Application</w:t>
      </w:r>
      <w:r w:rsidRPr="00996F27">
        <w:t xml:space="preserve"> drop down menu shows the web application at the URL of </w:t>
      </w:r>
      <w:r w:rsidRPr="0042752C">
        <w:rPr>
          <w:b/>
        </w:rPr>
        <w:t>http://intranet.wingtip.com</w:t>
      </w:r>
      <w:r w:rsidRPr="00996F27">
        <w:t>. Select this web application if it is not already selected.</w:t>
      </w:r>
    </w:p>
    <w:p w:rsidR="00622BF3" w:rsidRDefault="00622BF3" w:rsidP="0042752C">
      <w:pPr>
        <w:pStyle w:val="LabStepScreenshot"/>
      </w:pPr>
      <w:r>
        <w:rPr>
          <w:noProof/>
        </w:rPr>
        <w:drawing>
          <wp:inline distT="0" distB="0" distL="0" distR="0" wp14:anchorId="3EE7505C" wp14:editId="4B02AB05">
            <wp:extent cx="4334608" cy="88756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1092" cy="892990"/>
                    </a:xfrm>
                    <a:prstGeom prst="rect">
                      <a:avLst/>
                    </a:prstGeom>
                    <a:noFill/>
                    <a:ln>
                      <a:noFill/>
                    </a:ln>
                  </pic:spPr>
                </pic:pic>
              </a:graphicData>
            </a:graphic>
          </wp:inline>
        </w:drawing>
      </w:r>
    </w:p>
    <w:p w:rsidR="001F3A55" w:rsidRDefault="00622BF3" w:rsidP="0042752C">
      <w:pPr>
        <w:pStyle w:val="LabStepNumbered"/>
      </w:pPr>
      <w:r w:rsidRPr="00996F27">
        <w:t xml:space="preserve">Fill in the </w:t>
      </w:r>
      <w:r w:rsidR="00B91CCF">
        <w:t xml:space="preserve">form </w:t>
      </w:r>
      <w:r w:rsidRPr="00996F27">
        <w:t>to create a new site collection</w:t>
      </w:r>
      <w:r w:rsidR="001F3A55">
        <w:t>.</w:t>
      </w:r>
    </w:p>
    <w:p w:rsidR="001F3A55" w:rsidRDefault="00B91CCF" w:rsidP="001F3A55">
      <w:pPr>
        <w:pStyle w:val="LabStepLevel2Numbered"/>
      </w:pPr>
      <w:r>
        <w:t xml:space="preserve">Add a </w:t>
      </w:r>
      <w:r w:rsidR="00622BF3" w:rsidRPr="00996F27">
        <w:t xml:space="preserve">title of </w:t>
      </w:r>
      <w:r>
        <w:rPr>
          <w:b/>
        </w:rPr>
        <w:t>Wingtip Operations</w:t>
      </w:r>
      <w:r w:rsidR="001F3A55" w:rsidRPr="001F3A55">
        <w:t>.</w:t>
      </w:r>
      <w:r w:rsidRPr="00B91CCF">
        <w:t xml:space="preserve"> </w:t>
      </w:r>
    </w:p>
    <w:p w:rsidR="001F3A55" w:rsidRPr="001F3A55" w:rsidRDefault="001F3A55" w:rsidP="001F3A55">
      <w:pPr>
        <w:pStyle w:val="LabStepLevel2Numbered"/>
      </w:pPr>
      <w:r>
        <w:t xml:space="preserve">Add an </w:t>
      </w:r>
      <w:r w:rsidR="00622BF3" w:rsidRPr="00B91CCF">
        <w:rPr>
          <w:b/>
        </w:rPr>
        <w:t>URL</w:t>
      </w:r>
      <w:r w:rsidR="00622BF3" w:rsidRPr="00996F27">
        <w:t xml:space="preserve"> using the </w:t>
      </w:r>
      <w:r w:rsidR="00B91CCF" w:rsidRPr="00B91CCF">
        <w:rPr>
          <w:b/>
        </w:rPr>
        <w:t>sites</w:t>
      </w:r>
      <w:r w:rsidR="00B91CCF">
        <w:t xml:space="preserve"> </w:t>
      </w:r>
      <w:r w:rsidR="00622BF3" w:rsidRPr="00996F27">
        <w:t xml:space="preserve">managed path </w:t>
      </w:r>
      <w:r>
        <w:t xml:space="preserve">with an </w:t>
      </w:r>
      <w:r w:rsidR="00622BF3">
        <w:t xml:space="preserve">URL </w:t>
      </w:r>
      <w:r>
        <w:t xml:space="preserve">of </w:t>
      </w:r>
      <w:r w:rsidR="00B91CCF">
        <w:rPr>
          <w:b/>
        </w:rPr>
        <w:t>http</w:t>
      </w:r>
      <w:r w:rsidR="00622BF3" w:rsidRPr="00996F27">
        <w:rPr>
          <w:b/>
        </w:rPr>
        <w:t>://intranet.wingtip.com/</w:t>
      </w:r>
      <w:r w:rsidR="00B91CCF">
        <w:rPr>
          <w:b/>
        </w:rPr>
        <w:t>sites</w:t>
      </w:r>
      <w:r w:rsidR="00622BF3" w:rsidRPr="00996F27">
        <w:rPr>
          <w:b/>
        </w:rPr>
        <w:t>/</w:t>
      </w:r>
      <w:r w:rsidR="00B91CCF">
        <w:rPr>
          <w:b/>
        </w:rPr>
        <w:t>operations</w:t>
      </w:r>
      <w:r w:rsidR="00AA6691">
        <w:t>.</w:t>
      </w:r>
    </w:p>
    <w:p w:rsidR="001F3A55" w:rsidRDefault="001F3A55" w:rsidP="001F3A55">
      <w:pPr>
        <w:pStyle w:val="LabStepLevel2Numbered"/>
      </w:pPr>
      <w:r>
        <w:t>S</w:t>
      </w:r>
      <w:r w:rsidR="00B91CCF">
        <w:t xml:space="preserve">elect an </w:t>
      </w:r>
      <w:r w:rsidR="00B91CCF" w:rsidRPr="00B91CCF">
        <w:rPr>
          <w:b/>
        </w:rPr>
        <w:t>experience version</w:t>
      </w:r>
      <w:r w:rsidR="00B91CCF">
        <w:t xml:space="preserve"> of 2013</w:t>
      </w:r>
      <w:r>
        <w:t>.</w:t>
      </w:r>
    </w:p>
    <w:p w:rsidR="00622BF3" w:rsidRPr="00996F27" w:rsidRDefault="001F3A55" w:rsidP="001F3A55">
      <w:pPr>
        <w:pStyle w:val="LabStepLevel2Numbered"/>
      </w:pPr>
      <w:r>
        <w:t>S</w:t>
      </w:r>
      <w:r w:rsidR="00B91CCF">
        <w:t xml:space="preserve">elect </w:t>
      </w:r>
      <w:r w:rsidR="00B91CCF" w:rsidRPr="00B91CCF">
        <w:rPr>
          <w:b/>
        </w:rPr>
        <w:t>Team Site</w:t>
      </w:r>
      <w:r w:rsidR="00B91CCF">
        <w:t xml:space="preserve"> as the </w:t>
      </w:r>
      <w:r w:rsidR="00B91CCF" w:rsidRPr="00B91CCF">
        <w:rPr>
          <w:b/>
        </w:rPr>
        <w:t>template</w:t>
      </w:r>
      <w:r w:rsidR="00B91CCF">
        <w:t xml:space="preserve"> that will be used to create the top-level site</w:t>
      </w:r>
      <w:r w:rsidR="00622BF3" w:rsidRPr="00996F27">
        <w:t xml:space="preserve">. </w:t>
      </w:r>
    </w:p>
    <w:p w:rsidR="00622BF3" w:rsidRDefault="00B91CCF" w:rsidP="0042752C">
      <w:pPr>
        <w:pStyle w:val="LabStepScreenshot"/>
      </w:pPr>
      <w:r>
        <w:rPr>
          <w:noProof/>
        </w:rPr>
        <w:drawing>
          <wp:inline distT="0" distB="0" distL="0" distR="0" wp14:anchorId="4067B13D" wp14:editId="65074381">
            <wp:extent cx="3572127" cy="244426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79440" cy="2449265"/>
                    </a:xfrm>
                    <a:prstGeom prst="rect">
                      <a:avLst/>
                    </a:prstGeom>
                    <a:noFill/>
                    <a:ln>
                      <a:noFill/>
                    </a:ln>
                  </pic:spPr>
                </pic:pic>
              </a:graphicData>
            </a:graphic>
          </wp:inline>
        </w:drawing>
      </w:r>
    </w:p>
    <w:p w:rsidR="001F3A55" w:rsidRDefault="006D5C58" w:rsidP="001F3A55">
      <w:pPr>
        <w:pStyle w:val="LabStepLevel2Numbered"/>
      </w:pPr>
      <w:r>
        <w:t xml:space="preserve">Assign the </w:t>
      </w:r>
      <w:r w:rsidR="001F3A55">
        <w:t xml:space="preserve">user </w:t>
      </w:r>
      <w:r w:rsidRPr="001F3A55">
        <w:rPr>
          <w:b/>
        </w:rPr>
        <w:t>John Holiday (WINGTIP\JohnH)</w:t>
      </w:r>
      <w:r>
        <w:t xml:space="preserve"> as the </w:t>
      </w:r>
      <w:r w:rsidRPr="001F3A55">
        <w:rPr>
          <w:b/>
        </w:rPr>
        <w:t>Primary Site Collection Administrator</w:t>
      </w:r>
      <w:r>
        <w:t>.</w:t>
      </w:r>
    </w:p>
    <w:p w:rsidR="001F3A55" w:rsidRDefault="001F3A55" w:rsidP="001F3A55">
      <w:pPr>
        <w:pStyle w:val="LabStepLevel2Numbered"/>
      </w:pPr>
      <w:r>
        <w:lastRenderedPageBreak/>
        <w:t>A</w:t>
      </w:r>
      <w:r w:rsidR="006D5C58">
        <w:t xml:space="preserve">ssign the </w:t>
      </w:r>
      <w:r>
        <w:t xml:space="preserve">user </w:t>
      </w:r>
      <w:r w:rsidR="006D5C58" w:rsidRPr="001F3A55">
        <w:rPr>
          <w:b/>
        </w:rPr>
        <w:t>WINGTIP\Administrator</w:t>
      </w:r>
      <w:r w:rsidR="006D5C58">
        <w:t xml:space="preserve"> as the </w:t>
      </w:r>
      <w:r w:rsidR="006D5C58" w:rsidRPr="001F3A55">
        <w:rPr>
          <w:b/>
        </w:rPr>
        <w:t>Secondary Site Collection Administrator</w:t>
      </w:r>
      <w:r w:rsidR="006D5C58">
        <w:t xml:space="preserve">. </w:t>
      </w:r>
    </w:p>
    <w:p w:rsidR="0042752C" w:rsidRDefault="006D5C58" w:rsidP="001F3A55">
      <w:pPr>
        <w:pStyle w:val="LabStepLevel2Numbered"/>
      </w:pPr>
      <w:r>
        <w:t xml:space="preserve">Leave the </w:t>
      </w:r>
      <w:r w:rsidRPr="001F3A55">
        <w:rPr>
          <w:b/>
        </w:rPr>
        <w:t>Quota Template</w:t>
      </w:r>
      <w:r>
        <w:t xml:space="preserve"> setting with its default value of </w:t>
      </w:r>
      <w:r w:rsidRPr="001F3A55">
        <w:rPr>
          <w:b/>
        </w:rPr>
        <w:t>No Quota</w:t>
      </w:r>
      <w:r>
        <w:t>.</w:t>
      </w:r>
    </w:p>
    <w:p w:rsidR="0042752C" w:rsidRDefault="006D5C58" w:rsidP="006D5C58">
      <w:pPr>
        <w:pStyle w:val="LabStepScreenshot"/>
      </w:pPr>
      <w:r>
        <w:rPr>
          <w:noProof/>
        </w:rPr>
        <w:drawing>
          <wp:inline distT="0" distB="0" distL="0" distR="0" wp14:anchorId="62B59D9A" wp14:editId="6C6C12CE">
            <wp:extent cx="4466492" cy="154123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80514" cy="1546077"/>
                    </a:xfrm>
                    <a:prstGeom prst="rect">
                      <a:avLst/>
                    </a:prstGeom>
                    <a:noFill/>
                    <a:ln>
                      <a:noFill/>
                    </a:ln>
                  </pic:spPr>
                </pic:pic>
              </a:graphicData>
            </a:graphic>
          </wp:inline>
        </w:drawing>
      </w:r>
    </w:p>
    <w:p w:rsidR="001F3A55" w:rsidRDefault="006D5C58" w:rsidP="001F3A55">
      <w:pPr>
        <w:pStyle w:val="LabStepLevel2Numbered"/>
      </w:pPr>
      <w:r>
        <w:t xml:space="preserve">Click the </w:t>
      </w:r>
      <w:r w:rsidRPr="006D5C58">
        <w:rPr>
          <w:b/>
        </w:rPr>
        <w:t>OK</w:t>
      </w:r>
      <w:r>
        <w:t xml:space="preserve"> button to begin the process of creating the new site collection.</w:t>
      </w:r>
    </w:p>
    <w:p w:rsidR="006D5C58" w:rsidRDefault="006D5C58" w:rsidP="001F3A55">
      <w:pPr>
        <w:pStyle w:val="LabStepNumbered"/>
      </w:pPr>
      <w:r>
        <w:t xml:space="preserve">It will probably take the SharePoint host environment a few minutes to create the site collection. Once the SharePoint host environment has been created the site collection it will display a page that confirms it </w:t>
      </w:r>
      <w:r w:rsidR="001F3A55">
        <w:t xml:space="preserve">has successfully </w:t>
      </w:r>
      <w:r>
        <w:t xml:space="preserve">created a top-level site. This page will display a link that will make it possible for you to navigate </w:t>
      </w:r>
      <w:r w:rsidR="00D8407A">
        <w:t>to the new site collection</w:t>
      </w:r>
      <w:r>
        <w:t>.</w:t>
      </w:r>
    </w:p>
    <w:p w:rsidR="006D5C58" w:rsidRDefault="00AA6691" w:rsidP="006D5C58">
      <w:pPr>
        <w:pStyle w:val="LabStepScreenshot"/>
      </w:pPr>
      <w:r>
        <w:rPr>
          <w:noProof/>
        </w:rPr>
        <w:drawing>
          <wp:inline distT="0" distB="0" distL="0" distR="0" wp14:anchorId="091A5E54" wp14:editId="53A168CC">
            <wp:extent cx="5976731" cy="1062530"/>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3655" cy="1074428"/>
                    </a:xfrm>
                    <a:prstGeom prst="rect">
                      <a:avLst/>
                    </a:prstGeom>
                    <a:noFill/>
                    <a:ln>
                      <a:noFill/>
                    </a:ln>
                  </pic:spPr>
                </pic:pic>
              </a:graphicData>
            </a:graphic>
          </wp:inline>
        </w:drawing>
      </w:r>
    </w:p>
    <w:p w:rsidR="001F3A55" w:rsidRDefault="00D8407A" w:rsidP="00622BF3">
      <w:pPr>
        <w:pStyle w:val="LabStepNumbered"/>
      </w:pPr>
      <w:r>
        <w:t xml:space="preserve">Click the link to navigate to the </w:t>
      </w:r>
      <w:r w:rsidR="001F3A55">
        <w:t xml:space="preserve">new </w:t>
      </w:r>
      <w:r>
        <w:t xml:space="preserve">top-level site at </w:t>
      </w:r>
      <w:r w:rsidRPr="00D8407A">
        <w:rPr>
          <w:b/>
        </w:rPr>
        <w:t>http://intranet.wingtip.com/sites/operations</w:t>
      </w:r>
      <w:r w:rsidR="001F3A55">
        <w:t>.</w:t>
      </w:r>
    </w:p>
    <w:p w:rsidR="00D8407A" w:rsidRDefault="00D8407A" w:rsidP="00622BF3">
      <w:pPr>
        <w:pStyle w:val="LabStepNumbered"/>
      </w:pPr>
      <w:r>
        <w:t>Once the site has been initialized, it should display a page that looks like the following screenshot.</w:t>
      </w:r>
    </w:p>
    <w:p w:rsidR="00D8407A" w:rsidRDefault="000415BD" w:rsidP="00D8407A">
      <w:pPr>
        <w:pStyle w:val="LabStepScreenshot"/>
      </w:pPr>
      <w:r>
        <w:rPr>
          <w:noProof/>
        </w:rPr>
        <w:drawing>
          <wp:inline distT="0" distB="0" distL="0" distR="0" wp14:anchorId="723E415C" wp14:editId="595E4BCC">
            <wp:extent cx="476901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76107" cy="2747282"/>
                    </a:xfrm>
                    <a:prstGeom prst="rect">
                      <a:avLst/>
                    </a:prstGeom>
                  </pic:spPr>
                </pic:pic>
              </a:graphicData>
            </a:graphic>
          </wp:inline>
        </w:drawing>
      </w:r>
    </w:p>
    <w:p w:rsidR="00622BF3" w:rsidRDefault="0042752C" w:rsidP="00622BF3">
      <w:pPr>
        <w:pStyle w:val="LabStepNumbered"/>
      </w:pPr>
      <w:r>
        <w:t>You have now completed this exercise</w:t>
      </w:r>
      <w:r w:rsidR="00622BF3" w:rsidRPr="00996F27">
        <w:t>.</w:t>
      </w:r>
    </w:p>
    <w:p w:rsidR="00622BF3" w:rsidRPr="009C1D1E" w:rsidRDefault="00622BF3" w:rsidP="00622BF3">
      <w:pPr>
        <w:rPr>
          <w:sz w:val="18"/>
          <w:szCs w:val="18"/>
        </w:rPr>
      </w:pPr>
      <w:r w:rsidRPr="009C1D1E">
        <w:rPr>
          <w:sz w:val="18"/>
          <w:szCs w:val="18"/>
        </w:rPr>
        <w:t xml:space="preserve">In this exercise you </w:t>
      </w:r>
      <w:r w:rsidR="00D8407A" w:rsidRPr="009C1D1E">
        <w:rPr>
          <w:sz w:val="18"/>
          <w:szCs w:val="18"/>
        </w:rPr>
        <w:t xml:space="preserve">create a new site collection </w:t>
      </w:r>
      <w:r w:rsidR="00416715" w:rsidRPr="009C1D1E">
        <w:rPr>
          <w:sz w:val="18"/>
          <w:szCs w:val="18"/>
        </w:rPr>
        <w:t>with</w:t>
      </w:r>
      <w:r w:rsidR="00D8407A" w:rsidRPr="009C1D1E">
        <w:rPr>
          <w:sz w:val="18"/>
          <w:szCs w:val="18"/>
        </w:rPr>
        <w:t>in a path-based site collection</w:t>
      </w:r>
      <w:r w:rsidRPr="009C1D1E">
        <w:rPr>
          <w:sz w:val="18"/>
          <w:szCs w:val="18"/>
        </w:rPr>
        <w:t>.</w:t>
      </w:r>
    </w:p>
    <w:p w:rsidR="00622BF3" w:rsidRDefault="00622BF3" w:rsidP="00622BF3">
      <w:pPr>
        <w:pStyle w:val="Heading3"/>
      </w:pPr>
      <w:r>
        <w:t xml:space="preserve">Exercise 3: Creating Host </w:t>
      </w:r>
      <w:r w:rsidR="00F23B6E">
        <w:t>Named</w:t>
      </w:r>
      <w:r>
        <w:t xml:space="preserve"> Site Collections</w:t>
      </w:r>
    </w:p>
    <w:p w:rsidR="00622BF3" w:rsidRPr="009C1D1E" w:rsidRDefault="00622BF3" w:rsidP="00622BF3">
      <w:pPr>
        <w:pStyle w:val="LabExerciseText"/>
        <w:rPr>
          <w:sz w:val="18"/>
          <w:szCs w:val="18"/>
        </w:rPr>
      </w:pPr>
      <w:r w:rsidRPr="009C1D1E">
        <w:rPr>
          <w:sz w:val="18"/>
          <w:szCs w:val="18"/>
        </w:rPr>
        <w:t xml:space="preserve">In this exercise you will create </w:t>
      </w:r>
      <w:r w:rsidR="001F3A55" w:rsidRPr="009C1D1E">
        <w:rPr>
          <w:sz w:val="18"/>
          <w:szCs w:val="18"/>
        </w:rPr>
        <w:t xml:space="preserve">two </w:t>
      </w:r>
      <w:r w:rsidRPr="009C1D1E">
        <w:rPr>
          <w:sz w:val="18"/>
          <w:szCs w:val="18"/>
        </w:rPr>
        <w:t xml:space="preserve">new </w:t>
      </w:r>
      <w:r w:rsidR="001F3A55" w:rsidRPr="009C1D1E">
        <w:rPr>
          <w:sz w:val="18"/>
          <w:szCs w:val="18"/>
        </w:rPr>
        <w:t xml:space="preserve">host </w:t>
      </w:r>
      <w:r w:rsidR="00F23B6E">
        <w:rPr>
          <w:sz w:val="18"/>
          <w:szCs w:val="18"/>
        </w:rPr>
        <w:t>named</w:t>
      </w:r>
      <w:r w:rsidR="001F3A55" w:rsidRPr="009C1D1E">
        <w:rPr>
          <w:sz w:val="18"/>
          <w:szCs w:val="18"/>
        </w:rPr>
        <w:t xml:space="preserve"> </w:t>
      </w:r>
      <w:r w:rsidRPr="009C1D1E">
        <w:rPr>
          <w:sz w:val="18"/>
          <w:szCs w:val="18"/>
        </w:rPr>
        <w:t>site collection</w:t>
      </w:r>
      <w:r w:rsidR="001F3A55" w:rsidRPr="009C1D1E">
        <w:rPr>
          <w:sz w:val="18"/>
          <w:szCs w:val="18"/>
        </w:rPr>
        <w:t xml:space="preserve">s. The first one you will create will be at </w:t>
      </w:r>
      <w:r w:rsidRPr="009C1D1E">
        <w:rPr>
          <w:b/>
          <w:sz w:val="18"/>
          <w:szCs w:val="18"/>
        </w:rPr>
        <w:t>sales.wingtip.com</w:t>
      </w:r>
      <w:r w:rsidRPr="009C1D1E">
        <w:rPr>
          <w:sz w:val="18"/>
          <w:szCs w:val="18"/>
        </w:rPr>
        <w:t>. Next,</w:t>
      </w:r>
      <w:r w:rsidR="0037020E" w:rsidRPr="009C1D1E">
        <w:rPr>
          <w:sz w:val="18"/>
          <w:szCs w:val="18"/>
        </w:rPr>
        <w:t xml:space="preserve"> you will create a second host </w:t>
      </w:r>
      <w:r w:rsidR="00F23B6E">
        <w:rPr>
          <w:sz w:val="18"/>
          <w:szCs w:val="18"/>
        </w:rPr>
        <w:t>named</w:t>
      </w:r>
      <w:r w:rsidR="0037020E" w:rsidRPr="009C1D1E">
        <w:rPr>
          <w:sz w:val="18"/>
          <w:szCs w:val="18"/>
        </w:rPr>
        <w:t xml:space="preserve"> site collection at </w:t>
      </w:r>
      <w:r w:rsidR="0037020E" w:rsidRPr="009C1D1E">
        <w:rPr>
          <w:b/>
          <w:sz w:val="18"/>
          <w:szCs w:val="18"/>
        </w:rPr>
        <w:t>blog.wingtip.com</w:t>
      </w:r>
      <w:r w:rsidR="0037020E" w:rsidRPr="009C1D1E">
        <w:rPr>
          <w:sz w:val="18"/>
          <w:szCs w:val="18"/>
        </w:rPr>
        <w:t>.</w:t>
      </w:r>
    </w:p>
    <w:p w:rsidR="003877EB" w:rsidRDefault="0037020E" w:rsidP="00622BF3">
      <w:pPr>
        <w:pStyle w:val="LabStepNumbered"/>
        <w:numPr>
          <w:ilvl w:val="0"/>
          <w:numId w:val="23"/>
        </w:numPr>
      </w:pPr>
      <w:r>
        <w:lastRenderedPageBreak/>
        <w:t xml:space="preserve">Create </w:t>
      </w:r>
      <w:r w:rsidR="003877EB">
        <w:t xml:space="preserve">a new DNS A record based on </w:t>
      </w:r>
      <w:r>
        <w:t xml:space="preserve">the </w:t>
      </w:r>
      <w:r w:rsidR="003877EB">
        <w:t xml:space="preserve">wildcard path of </w:t>
      </w:r>
      <w:r w:rsidR="003877EB" w:rsidRPr="0037020E">
        <w:rPr>
          <w:b/>
        </w:rPr>
        <w:t>*.wingtip.com</w:t>
      </w:r>
      <w:r w:rsidR="003877EB">
        <w:t>.</w:t>
      </w:r>
    </w:p>
    <w:p w:rsidR="00091E51" w:rsidRPr="00996F27" w:rsidRDefault="00091E51" w:rsidP="00624AA7">
      <w:pPr>
        <w:pStyle w:val="LabStepNumberedLevel2"/>
      </w:pPr>
      <w:r w:rsidRPr="00996F27">
        <w:t xml:space="preserve">Start </w:t>
      </w:r>
      <w:r w:rsidRPr="00416715">
        <w:rPr>
          <w:b/>
        </w:rPr>
        <w:t>DNS Manager</w:t>
      </w:r>
      <w:r w:rsidRPr="00996F27">
        <w:t xml:space="preserve"> </w:t>
      </w:r>
      <w:r w:rsidR="00AA6691">
        <w:t xml:space="preserve">by press the </w:t>
      </w:r>
      <w:r w:rsidR="00AA6691" w:rsidRPr="00AA6691">
        <w:rPr>
          <w:b/>
        </w:rPr>
        <w:t>Windows</w:t>
      </w:r>
      <w:r w:rsidR="00AA6691">
        <w:t xml:space="preserve"> key to display the windows </w:t>
      </w:r>
      <w:r w:rsidR="00AA6691" w:rsidRPr="00AA6691">
        <w:rPr>
          <w:b/>
        </w:rPr>
        <w:t>Start</w:t>
      </w:r>
      <w:r w:rsidR="00AA6691">
        <w:t xml:space="preserve"> page and then clicking the </w:t>
      </w:r>
      <w:r w:rsidRPr="00091E51">
        <w:rPr>
          <w:b/>
        </w:rPr>
        <w:t>DNS</w:t>
      </w:r>
      <w:r w:rsidR="00AA6691">
        <w:t xml:space="preserve"> tile</w:t>
      </w:r>
      <w:r w:rsidRPr="00996F27">
        <w:t>.</w:t>
      </w:r>
    </w:p>
    <w:p w:rsidR="00091E51" w:rsidRPr="00AC3FF0" w:rsidRDefault="00091E51" w:rsidP="00624AA7">
      <w:pPr>
        <w:pStyle w:val="LabStepNumberedLevel2"/>
      </w:pPr>
      <w:r w:rsidRPr="00AC3FF0">
        <w:t xml:space="preserve">In the DNS Manager, navigate down the hierarchy of node to </w:t>
      </w:r>
      <w:r w:rsidRPr="00416715">
        <w:rPr>
          <w:b/>
        </w:rPr>
        <w:t xml:space="preserve">DNS » </w:t>
      </w:r>
      <w:r w:rsidR="00AF059C">
        <w:rPr>
          <w:b/>
        </w:rPr>
        <w:t>WingtipServer</w:t>
      </w:r>
      <w:r w:rsidRPr="00416715">
        <w:rPr>
          <w:b/>
        </w:rPr>
        <w:t xml:space="preserve"> » Forward Lookup Zones » wingtip.com</w:t>
      </w:r>
      <w:r w:rsidRPr="00AC3FF0">
        <w:t>.</w:t>
      </w:r>
    </w:p>
    <w:p w:rsidR="00091E51" w:rsidRDefault="0064449C" w:rsidP="00AA6691">
      <w:pPr>
        <w:pStyle w:val="LabStepScreenshotLevel2"/>
      </w:pPr>
      <w:r>
        <w:drawing>
          <wp:inline distT="0" distB="0" distL="0" distR="0" wp14:anchorId="32A7D928" wp14:editId="6C42A786">
            <wp:extent cx="1161165" cy="153062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0271" cy="1542629"/>
                    </a:xfrm>
                    <a:prstGeom prst="rect">
                      <a:avLst/>
                    </a:prstGeom>
                    <a:noFill/>
                    <a:ln>
                      <a:noFill/>
                    </a:ln>
                  </pic:spPr>
                </pic:pic>
              </a:graphicData>
            </a:graphic>
          </wp:inline>
        </w:drawing>
      </w:r>
    </w:p>
    <w:p w:rsidR="00091E51" w:rsidRPr="00AC3FF0" w:rsidRDefault="00091E51" w:rsidP="00624AA7">
      <w:pPr>
        <w:pStyle w:val="LabStepNumberedLevel2"/>
      </w:pPr>
      <w:r w:rsidRPr="00AC3FF0">
        <w:t xml:space="preserve">Right-click on the </w:t>
      </w:r>
      <w:r w:rsidRPr="00416715">
        <w:rPr>
          <w:b/>
        </w:rPr>
        <w:t>wingtip.com</w:t>
      </w:r>
      <w:r w:rsidRPr="00AC3FF0">
        <w:t xml:space="preserve"> node and click </w:t>
      </w:r>
      <w:r w:rsidR="001D48A9">
        <w:t xml:space="preserve">the </w:t>
      </w:r>
      <w:r w:rsidRPr="001D48A9">
        <w:rPr>
          <w:b/>
        </w:rPr>
        <w:t>New Host (A or AAAA)</w:t>
      </w:r>
      <w:r w:rsidR="001D48A9">
        <w:t xml:space="preserve"> </w:t>
      </w:r>
      <w:r w:rsidR="001D48A9" w:rsidRPr="00AC3FF0">
        <w:t>menu command</w:t>
      </w:r>
      <w:r w:rsidRPr="00AC3FF0">
        <w:t>.</w:t>
      </w:r>
    </w:p>
    <w:p w:rsidR="00091E51" w:rsidRPr="00AC3FF0" w:rsidRDefault="00091E51" w:rsidP="00624AA7">
      <w:pPr>
        <w:pStyle w:val="LabStepNumberedLevel2"/>
      </w:pPr>
      <w:r w:rsidRPr="00AC3FF0">
        <w:t xml:space="preserve">In the New Host dialog enter a </w:t>
      </w:r>
      <w:r w:rsidRPr="001D48A9">
        <w:rPr>
          <w:b/>
        </w:rPr>
        <w:t>Name</w:t>
      </w:r>
      <w:r w:rsidRPr="00AC3FF0">
        <w:t xml:space="preserve"> of </w:t>
      </w:r>
      <w:r w:rsidRPr="001D48A9">
        <w:rPr>
          <w:b/>
        </w:rPr>
        <w:t>*</w:t>
      </w:r>
      <w:r w:rsidRPr="00AC3FF0">
        <w:t xml:space="preserve"> and an </w:t>
      </w:r>
      <w:r w:rsidRPr="00965717">
        <w:rPr>
          <w:b/>
        </w:rPr>
        <w:t>IP address</w:t>
      </w:r>
      <w:r w:rsidRPr="00AC3FF0">
        <w:t xml:space="preserve"> of </w:t>
      </w:r>
      <w:r w:rsidRPr="00965717">
        <w:rPr>
          <w:b/>
        </w:rPr>
        <w:t>192.168.150.</w:t>
      </w:r>
      <w:r w:rsidR="0064449C">
        <w:rPr>
          <w:b/>
        </w:rPr>
        <w:t>1</w:t>
      </w:r>
      <w:r w:rsidRPr="00AC3FF0">
        <w:t xml:space="preserve">. When you are done, click the </w:t>
      </w:r>
      <w:r w:rsidRPr="001D48A9">
        <w:rPr>
          <w:b/>
        </w:rPr>
        <w:t>Add Host</w:t>
      </w:r>
      <w:r w:rsidRPr="00AC3FF0">
        <w:t xml:space="preserve"> bu</w:t>
      </w:r>
      <w:r w:rsidR="001D48A9">
        <w:t>tton to create the new A Record</w:t>
      </w:r>
      <w:r w:rsidRPr="00AC3FF0">
        <w:t>.</w:t>
      </w:r>
    </w:p>
    <w:p w:rsidR="00091E51" w:rsidRDefault="0064449C" w:rsidP="00AA6691">
      <w:pPr>
        <w:pStyle w:val="LabStepScreenshotLevel2"/>
      </w:pPr>
      <w:r>
        <w:drawing>
          <wp:inline distT="0" distB="0" distL="0" distR="0" wp14:anchorId="5421B145" wp14:editId="2B9A8BFE">
            <wp:extent cx="1821642" cy="1842053"/>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9646" cy="1850146"/>
                    </a:xfrm>
                    <a:prstGeom prst="rect">
                      <a:avLst/>
                    </a:prstGeom>
                  </pic:spPr>
                </pic:pic>
              </a:graphicData>
            </a:graphic>
          </wp:inline>
        </w:drawing>
      </w:r>
    </w:p>
    <w:p w:rsidR="00091E51" w:rsidRPr="00AC3FF0" w:rsidRDefault="00091E51" w:rsidP="00624AA7">
      <w:pPr>
        <w:pStyle w:val="LabStepNumberedLevel2"/>
      </w:pPr>
      <w:r w:rsidRPr="00AC3FF0">
        <w:t xml:space="preserve">You should be able to verify that there is a new DNS A record for </w:t>
      </w:r>
      <w:r w:rsidRPr="00965717">
        <w:rPr>
          <w:b/>
        </w:rPr>
        <w:t>*</w:t>
      </w:r>
      <w:r w:rsidRPr="00AC3FF0">
        <w:t>.</w:t>
      </w:r>
    </w:p>
    <w:p w:rsidR="00091E51" w:rsidRDefault="0064449C" w:rsidP="0064449C">
      <w:pPr>
        <w:pStyle w:val="LabStepScreenshotLevel2"/>
      </w:pPr>
      <w:r>
        <w:drawing>
          <wp:inline distT="0" distB="0" distL="0" distR="0" wp14:anchorId="62F966A3" wp14:editId="14E3737A">
            <wp:extent cx="4419600"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066800"/>
                    </a:xfrm>
                    <a:prstGeom prst="rect">
                      <a:avLst/>
                    </a:prstGeom>
                    <a:noFill/>
                    <a:ln>
                      <a:noFill/>
                    </a:ln>
                  </pic:spPr>
                </pic:pic>
              </a:graphicData>
            </a:graphic>
          </wp:inline>
        </w:drawing>
      </w:r>
    </w:p>
    <w:p w:rsidR="001D48A9" w:rsidRDefault="00091E51" w:rsidP="00624AA7">
      <w:pPr>
        <w:pStyle w:val="LabStepNumberedLevel2"/>
      </w:pPr>
      <w:r w:rsidRPr="00996F27">
        <w:t>Now it is time to test your work. Bring up a standard DOS command prompt</w:t>
      </w:r>
      <w:r w:rsidR="001D48A9">
        <w:t xml:space="preserve">. Run the </w:t>
      </w:r>
      <w:r w:rsidR="001D48A9" w:rsidRPr="001D48A9">
        <w:rPr>
          <w:b/>
        </w:rPr>
        <w:t>ipconfig</w:t>
      </w:r>
      <w:r w:rsidR="001D48A9">
        <w:t xml:space="preserve"> command and pass the </w:t>
      </w:r>
      <w:r w:rsidR="001D48A9" w:rsidRPr="001D48A9">
        <w:rPr>
          <w:b/>
        </w:rPr>
        <w:t>/flushdns</w:t>
      </w:r>
      <w:r w:rsidR="001D48A9">
        <w:t xml:space="preserve"> parameter to get rid of any cached DNS entries.</w:t>
      </w:r>
    </w:p>
    <w:p w:rsidR="003877EB" w:rsidRDefault="00210018" w:rsidP="00210018">
      <w:pPr>
        <w:pStyle w:val="LabStepScreenshotLevel2"/>
      </w:pPr>
      <w:r>
        <w:drawing>
          <wp:inline distT="0" distB="0" distL="0" distR="0" wp14:anchorId="74D1D740" wp14:editId="313B9A7A">
            <wp:extent cx="3572510" cy="8382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2510" cy="838200"/>
                    </a:xfrm>
                    <a:prstGeom prst="rect">
                      <a:avLst/>
                    </a:prstGeom>
                    <a:noFill/>
                    <a:ln>
                      <a:noFill/>
                    </a:ln>
                  </pic:spPr>
                </pic:pic>
              </a:graphicData>
            </a:graphic>
          </wp:inline>
        </w:drawing>
      </w:r>
    </w:p>
    <w:p w:rsidR="00210018" w:rsidRDefault="001D48A9" w:rsidP="00210018">
      <w:pPr>
        <w:pStyle w:val="LabStepLevel2Numbered"/>
      </w:pPr>
      <w:r>
        <w:t>Ensure you can successfully p</w:t>
      </w:r>
      <w:r w:rsidR="00210018">
        <w:t xml:space="preserve">ing </w:t>
      </w:r>
      <w:r>
        <w:t xml:space="preserve">the domain </w:t>
      </w:r>
      <w:r w:rsidR="00210018" w:rsidRPr="001D48A9">
        <w:rPr>
          <w:b/>
        </w:rPr>
        <w:t>sales.wingtip.com</w:t>
      </w:r>
      <w:r>
        <w:t xml:space="preserve"> and see a reply from </w:t>
      </w:r>
      <w:r w:rsidRPr="001D48A9">
        <w:rPr>
          <w:b/>
        </w:rPr>
        <w:t>192.168.150.</w:t>
      </w:r>
      <w:r w:rsidR="0064449C">
        <w:rPr>
          <w:b/>
        </w:rPr>
        <w:t>1</w:t>
      </w:r>
      <w:r w:rsidR="00210018">
        <w:t>.</w:t>
      </w:r>
    </w:p>
    <w:p w:rsidR="00210018" w:rsidRDefault="0064449C" w:rsidP="00210018">
      <w:pPr>
        <w:pStyle w:val="LabStepScreenshotLevel2"/>
      </w:pPr>
      <w:r>
        <w:lastRenderedPageBreak/>
        <w:drawing>
          <wp:inline distT="0" distB="0" distL="0" distR="0" wp14:anchorId="56A20745" wp14:editId="20FDD0D0">
            <wp:extent cx="3604591" cy="1201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19047" cy="1206349"/>
                    </a:xfrm>
                    <a:prstGeom prst="rect">
                      <a:avLst/>
                    </a:prstGeom>
                    <a:noFill/>
                    <a:ln>
                      <a:noFill/>
                    </a:ln>
                  </pic:spPr>
                </pic:pic>
              </a:graphicData>
            </a:graphic>
          </wp:inline>
        </w:drawing>
      </w:r>
    </w:p>
    <w:p w:rsidR="00210018" w:rsidRDefault="001D48A9" w:rsidP="00624AA7">
      <w:pPr>
        <w:pStyle w:val="LabStepNumberedLevel2"/>
      </w:pPr>
      <w:r>
        <w:t xml:space="preserve">Ensure you can successfully ping the domain </w:t>
      </w:r>
      <w:r>
        <w:rPr>
          <w:b/>
        </w:rPr>
        <w:t>blog</w:t>
      </w:r>
      <w:r w:rsidRPr="001D48A9">
        <w:rPr>
          <w:b/>
        </w:rPr>
        <w:t>.wingtip.com</w:t>
      </w:r>
      <w:r>
        <w:t xml:space="preserve"> and see a reply from </w:t>
      </w:r>
      <w:r w:rsidRPr="001D48A9">
        <w:rPr>
          <w:b/>
        </w:rPr>
        <w:t>192.168.150.</w:t>
      </w:r>
      <w:r w:rsidR="004D4BC5">
        <w:rPr>
          <w:b/>
        </w:rPr>
        <w:t>1</w:t>
      </w:r>
      <w:r>
        <w:t>.</w:t>
      </w:r>
    </w:p>
    <w:p w:rsidR="00210018" w:rsidRDefault="004D4BC5" w:rsidP="00210018">
      <w:pPr>
        <w:pStyle w:val="LabStepScreenshotLevel2"/>
      </w:pPr>
      <w:r>
        <w:drawing>
          <wp:inline distT="0" distB="0" distL="0" distR="0" wp14:anchorId="444080DF" wp14:editId="799CC586">
            <wp:extent cx="3644348" cy="12822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3280" cy="1292451"/>
                    </a:xfrm>
                    <a:prstGeom prst="rect">
                      <a:avLst/>
                    </a:prstGeom>
                    <a:noFill/>
                    <a:ln>
                      <a:noFill/>
                    </a:ln>
                  </pic:spPr>
                </pic:pic>
              </a:graphicData>
            </a:graphic>
          </wp:inline>
        </w:drawing>
      </w:r>
    </w:p>
    <w:p w:rsidR="00210018" w:rsidRDefault="00210018" w:rsidP="00624AA7">
      <w:pPr>
        <w:pStyle w:val="LabStepNumberedLevel2"/>
      </w:pPr>
      <w:r>
        <w:t xml:space="preserve">You have now </w:t>
      </w:r>
      <w:r w:rsidR="001D48A9">
        <w:t xml:space="preserve">successfully </w:t>
      </w:r>
      <w:r>
        <w:t>configured DNS.</w:t>
      </w:r>
    </w:p>
    <w:p w:rsidR="001D48A9" w:rsidRDefault="001D48A9" w:rsidP="001D48A9">
      <w:pPr>
        <w:pStyle w:val="LabExerciseCallout"/>
      </w:pPr>
      <w:r>
        <w:t>Now that you have created the required DNS entry, you can now create host header site collections that use it.</w:t>
      </w:r>
    </w:p>
    <w:p w:rsidR="005522B7" w:rsidRDefault="005522B7" w:rsidP="001D48A9">
      <w:pPr>
        <w:pStyle w:val="LabExerciseCallout"/>
      </w:pPr>
      <w:r>
        <w:t xml:space="preserve">Note that you will not create the site at </w:t>
      </w:r>
      <w:r w:rsidRPr="005522B7">
        <w:rPr>
          <w:b/>
        </w:rPr>
        <w:t>http://blog.wingtip.com</w:t>
      </w:r>
      <w:r>
        <w:t xml:space="preserve"> until the next lab. In this lab you will create a site at </w:t>
      </w:r>
      <w:r w:rsidRPr="005522B7">
        <w:rPr>
          <w:b/>
        </w:rPr>
        <w:t>http://sales.wingtip.com</w:t>
      </w:r>
      <w:r>
        <w:t>.</w:t>
      </w:r>
    </w:p>
    <w:p w:rsidR="00210018" w:rsidRDefault="00210018" w:rsidP="00622BF3">
      <w:pPr>
        <w:pStyle w:val="LabStepNumbered"/>
        <w:numPr>
          <w:ilvl w:val="0"/>
          <w:numId w:val="23"/>
        </w:numPr>
      </w:pPr>
      <w:r>
        <w:t xml:space="preserve">Create a host header site collection at </w:t>
      </w:r>
      <w:r w:rsidRPr="00BA5A98">
        <w:rPr>
          <w:b/>
        </w:rPr>
        <w:t>http://sales.wingtip.com</w:t>
      </w:r>
      <w:r>
        <w:t>.</w:t>
      </w:r>
    </w:p>
    <w:p w:rsidR="00210018" w:rsidRDefault="00622BF3" w:rsidP="00624AA7">
      <w:pPr>
        <w:pStyle w:val="LabStepNumberedLevel2"/>
      </w:pPr>
      <w:r w:rsidRPr="00996F27">
        <w:t xml:space="preserve">Create a PowerShell script </w:t>
      </w:r>
      <w:r>
        <w:t xml:space="preserve">named </w:t>
      </w:r>
      <w:r w:rsidRPr="00210018">
        <w:rPr>
          <w:b/>
        </w:rPr>
        <w:t>Create</w:t>
      </w:r>
      <w:r w:rsidR="001F3A55" w:rsidRPr="00210018">
        <w:rPr>
          <w:b/>
        </w:rPr>
        <w:t>Wingtip</w:t>
      </w:r>
      <w:r w:rsidRPr="00210018">
        <w:rPr>
          <w:b/>
        </w:rPr>
        <w:t>SalesSite.ps1</w:t>
      </w:r>
      <w:r w:rsidR="001F3A55">
        <w:t xml:space="preserve">. </w:t>
      </w:r>
    </w:p>
    <w:p w:rsidR="001F3A55" w:rsidRDefault="001F3A55" w:rsidP="00624AA7">
      <w:pPr>
        <w:pStyle w:val="LabStepNumberedLevel2"/>
      </w:pPr>
      <w:r>
        <w:t>S</w:t>
      </w:r>
      <w:r w:rsidR="00622BF3">
        <w:t xml:space="preserve">ave </w:t>
      </w:r>
      <w:r>
        <w:t xml:space="preserve">this new script in </w:t>
      </w:r>
      <w:r w:rsidR="00622BF3">
        <w:t xml:space="preserve">the </w:t>
      </w:r>
      <w:r>
        <w:t xml:space="preserve">folder for this </w:t>
      </w:r>
      <w:r w:rsidR="00622BF3">
        <w:t xml:space="preserve">lab at </w:t>
      </w:r>
      <w:r w:rsidR="00622BF3" w:rsidRPr="00210018">
        <w:rPr>
          <w:b/>
        </w:rPr>
        <w:t>C:\Student\</w:t>
      </w:r>
      <w:r w:rsidRPr="00210018">
        <w:rPr>
          <w:b/>
        </w:rPr>
        <w:t>Modules\</w:t>
      </w:r>
      <w:r w:rsidR="00622BF3" w:rsidRPr="00210018">
        <w:rPr>
          <w:b/>
        </w:rPr>
        <w:t>WebApplications\Lab</w:t>
      </w:r>
      <w:r w:rsidR="00622BF3">
        <w:t>.</w:t>
      </w:r>
    </w:p>
    <w:p w:rsidR="00622BF3" w:rsidRDefault="00622BF3" w:rsidP="00624AA7">
      <w:pPr>
        <w:pStyle w:val="LabStepNumberedLevel2"/>
      </w:pPr>
      <w:r>
        <w:t xml:space="preserve">Add code to </w:t>
      </w:r>
      <w:r w:rsidR="001F3A55" w:rsidRPr="00210018">
        <w:rPr>
          <w:b/>
        </w:rPr>
        <w:t>CreateWingtipSalesSite.ps1</w:t>
      </w:r>
      <w:r>
        <w:t xml:space="preserve"> to </w:t>
      </w:r>
      <w:r w:rsidR="00210018">
        <w:t>load</w:t>
      </w:r>
      <w:r>
        <w:t xml:space="preserve"> the SharePoint PowerShell snap-in</w:t>
      </w:r>
    </w:p>
    <w:p w:rsidR="00622BF3" w:rsidRPr="004D4BC5" w:rsidRDefault="00622BF3" w:rsidP="004D4BC5">
      <w:pPr>
        <w:pStyle w:val="LabStepCodeBlockLevel2"/>
      </w:pPr>
      <w:r w:rsidRPr="004D4BC5">
        <w:t>Add-PSSnapin Microsoft.SharePoint.PowerShell</w:t>
      </w:r>
    </w:p>
    <w:p w:rsidR="00622BF3" w:rsidRDefault="00622BF3" w:rsidP="00622BF3">
      <w:pPr>
        <w:pStyle w:val="LabStepLevel2Numbered"/>
      </w:pPr>
      <w:r>
        <w:t xml:space="preserve">Next, create a variable named </w:t>
      </w:r>
      <w:r w:rsidRPr="002B4661">
        <w:rPr>
          <w:b/>
        </w:rPr>
        <w:t>$webapp</w:t>
      </w:r>
      <w:r>
        <w:t xml:space="preserve"> and initialize it by calling </w:t>
      </w:r>
      <w:r w:rsidRPr="002B4661">
        <w:rPr>
          <w:b/>
        </w:rPr>
        <w:t>Get-SPWebApplication</w:t>
      </w:r>
      <w:r>
        <w:t xml:space="preserve"> and obtaining a reference to the web application at a base URL of </w:t>
      </w:r>
      <w:r w:rsidRPr="002B4661">
        <w:rPr>
          <w:b/>
        </w:rPr>
        <w:t>http://</w:t>
      </w:r>
      <w:r w:rsidR="00AF059C">
        <w:rPr>
          <w:b/>
        </w:rPr>
        <w:t>WingtipServer</w:t>
      </w:r>
      <w:r>
        <w:t>.</w:t>
      </w:r>
    </w:p>
    <w:p w:rsidR="00622BF3" w:rsidRPr="004D4BC5" w:rsidRDefault="00622BF3" w:rsidP="004D4BC5">
      <w:pPr>
        <w:pStyle w:val="LabStepCodeBlockLevel2"/>
      </w:pPr>
      <w:r w:rsidRPr="004D4BC5">
        <w:t>$webapp = Get-SPWebApplication -Identity "http://</w:t>
      </w:r>
      <w:r w:rsidR="00AF059C" w:rsidRPr="004D4BC5">
        <w:t>WingtipServer</w:t>
      </w:r>
      <w:r w:rsidRPr="004D4BC5">
        <w:t>"</w:t>
      </w:r>
    </w:p>
    <w:p w:rsidR="00622BF3" w:rsidRDefault="00622BF3" w:rsidP="00622BF3">
      <w:pPr>
        <w:pStyle w:val="LabStepLevel2Numbered"/>
      </w:pPr>
      <w:r>
        <w:t>Create a set of variable</w:t>
      </w:r>
      <w:r w:rsidR="00965717">
        <w:t>s</w:t>
      </w:r>
      <w:r>
        <w:t xml:space="preserve"> to hold the data required to create a new </w:t>
      </w:r>
      <w:r w:rsidR="00965717">
        <w:t xml:space="preserve">site collection </w:t>
      </w:r>
      <w:r>
        <w:t>using the following code listing.</w:t>
      </w:r>
      <w:r w:rsidR="00210018">
        <w:t xml:space="preserve"> Note that the site collection administrator should be assigned </w:t>
      </w:r>
      <w:r w:rsidR="00BA5A98">
        <w:t xml:space="preserve">with </w:t>
      </w:r>
      <w:r w:rsidR="00210018">
        <w:t xml:space="preserve">the </w:t>
      </w:r>
      <w:r w:rsidR="00BA5A98">
        <w:t>Active Directory use</w:t>
      </w:r>
      <w:r w:rsidR="00E0385A">
        <w:t>r</w:t>
      </w:r>
      <w:r w:rsidR="00BA5A98">
        <w:t xml:space="preserve"> named </w:t>
      </w:r>
      <w:r w:rsidR="00210018" w:rsidRPr="00210018">
        <w:rPr>
          <w:b/>
        </w:rPr>
        <w:t>Andrew Connell</w:t>
      </w:r>
      <w:r w:rsidR="00210018">
        <w:t xml:space="preserve"> </w:t>
      </w:r>
      <w:r w:rsidR="00BA5A98">
        <w:t xml:space="preserve">which has </w:t>
      </w:r>
      <w:r w:rsidR="00210018">
        <w:t xml:space="preserve">a login name of </w:t>
      </w:r>
      <w:r w:rsidR="00210018" w:rsidRPr="00210018">
        <w:rPr>
          <w:b/>
        </w:rPr>
        <w:t>WINGTIP\AC</w:t>
      </w:r>
      <w:r w:rsidR="00210018">
        <w:t>.</w:t>
      </w:r>
      <w:r w:rsidR="00BA5A98">
        <w:t xml:space="preserve"> Also assign the </w:t>
      </w:r>
      <w:r w:rsidR="00BA5A98" w:rsidRPr="00BA5A98">
        <w:rPr>
          <w:b/>
        </w:rPr>
        <w:t>WINGTIP\Administrator</w:t>
      </w:r>
      <w:r w:rsidR="00BA5A98">
        <w:t xml:space="preserve"> account as the secondary site collection administrator. Also use a site template of </w:t>
      </w:r>
      <w:r w:rsidR="00BA5A98" w:rsidRPr="00BA5A98">
        <w:rPr>
          <w:b/>
        </w:rPr>
        <w:t>STS#0</w:t>
      </w:r>
      <w:r w:rsidR="00BA5A98">
        <w:t xml:space="preserve"> which is used to create a new Team Site</w:t>
      </w:r>
    </w:p>
    <w:p w:rsidR="001F3A55" w:rsidRPr="004D4BC5" w:rsidRDefault="001F3A55" w:rsidP="004D4BC5">
      <w:pPr>
        <w:pStyle w:val="LabStepCodeBlockLevel2"/>
      </w:pPr>
      <w:r w:rsidRPr="004D4BC5">
        <w:t>$siteUrl = "http://sales.wingtip.com/"</w:t>
      </w:r>
    </w:p>
    <w:p w:rsidR="001F3A55" w:rsidRPr="004D4BC5" w:rsidRDefault="001F3A55" w:rsidP="004D4BC5">
      <w:pPr>
        <w:pStyle w:val="LabStepCodeBlockLevel2"/>
      </w:pPr>
      <w:r w:rsidRPr="004D4BC5">
        <w:t>$siteTitle = "Wingtip Sales Site"</w:t>
      </w:r>
    </w:p>
    <w:p w:rsidR="003877EB" w:rsidRPr="004D4BC5" w:rsidRDefault="001F3A55" w:rsidP="004D4BC5">
      <w:pPr>
        <w:pStyle w:val="LabStepCodeBlockLevel2"/>
      </w:pPr>
      <w:r w:rsidRPr="004D4BC5">
        <w:t>$siteAdmin1 = "Wingtip\AC"</w:t>
      </w:r>
    </w:p>
    <w:p w:rsidR="003877EB" w:rsidRPr="004D4BC5" w:rsidRDefault="001F3A55" w:rsidP="004D4BC5">
      <w:pPr>
        <w:pStyle w:val="LabStepCodeBlockLevel2"/>
      </w:pPr>
      <w:r w:rsidRPr="004D4BC5">
        <w:t>$siteAdmin2 = "Wingtip\Administrator"</w:t>
      </w:r>
    </w:p>
    <w:p w:rsidR="001F3A55" w:rsidRPr="004D4BC5" w:rsidRDefault="00210018" w:rsidP="004D4BC5">
      <w:pPr>
        <w:pStyle w:val="LabStepCodeBlockLevel2"/>
      </w:pPr>
      <w:r w:rsidRPr="004D4BC5">
        <w:t>$siteTemplate = "STS#0</w:t>
      </w:r>
      <w:r w:rsidR="001F3A55" w:rsidRPr="004D4BC5">
        <w:t>"</w:t>
      </w:r>
    </w:p>
    <w:p w:rsidR="00622BF3" w:rsidRDefault="00BA5A98" w:rsidP="00900FCD">
      <w:pPr>
        <w:pStyle w:val="LabStepLevel2Numbered"/>
      </w:pPr>
      <w:r>
        <w:t xml:space="preserve">Add the PowerShell cmdlet named </w:t>
      </w:r>
      <w:r w:rsidR="00622BF3" w:rsidRPr="00BA5A98">
        <w:rPr>
          <w:b/>
        </w:rPr>
        <w:t>New-SPSite</w:t>
      </w:r>
      <w:r w:rsidR="00622BF3">
        <w:t xml:space="preserve"> </w:t>
      </w:r>
      <w:r>
        <w:t>to create the new host header site collection</w:t>
      </w:r>
      <w:r w:rsidR="00622BF3">
        <w:t xml:space="preserve">. Make sure you use the parameter named </w:t>
      </w:r>
      <w:r w:rsidR="00622BF3" w:rsidRPr="00BA5A98">
        <w:rPr>
          <w:b/>
        </w:rPr>
        <w:t>–HostHeaderWebApplication</w:t>
      </w:r>
      <w:r w:rsidR="00622BF3">
        <w:t xml:space="preserve"> and pas</w:t>
      </w:r>
      <w:r w:rsidR="001F3A55">
        <w:t>s the web application referenced</w:t>
      </w:r>
      <w:r w:rsidR="00622BF3">
        <w:t xml:space="preserve"> by the </w:t>
      </w:r>
      <w:r w:rsidR="00622BF3" w:rsidRPr="00BA5A98">
        <w:rPr>
          <w:b/>
        </w:rPr>
        <w:t>$webapp</w:t>
      </w:r>
      <w:r w:rsidR="00622BF3">
        <w:t xml:space="preserve"> variable as shown in the following listing. Also </w:t>
      </w:r>
      <w:r>
        <w:t xml:space="preserve">keep in mind that </w:t>
      </w:r>
      <w:r w:rsidR="00622BF3">
        <w:t xml:space="preserve">the following listing uses line breaks in the parameter list </w:t>
      </w:r>
      <w:r>
        <w:t xml:space="preserve">passed to </w:t>
      </w:r>
      <w:r w:rsidRPr="00BA5A98">
        <w:rPr>
          <w:b/>
        </w:rPr>
        <w:t>New-SPSite</w:t>
      </w:r>
      <w:r>
        <w:t xml:space="preserve"> </w:t>
      </w:r>
      <w:r w:rsidR="004D4BC5">
        <w:t>to make the code readable.</w:t>
      </w:r>
      <w:r w:rsidR="00622BF3">
        <w:t xml:space="preserve"> However, you cannot use line breaks when you add parameters to a cmdlet </w:t>
      </w:r>
      <w:r w:rsidR="001F3A55">
        <w:t xml:space="preserve">such as </w:t>
      </w:r>
      <w:r w:rsidR="001F3A55" w:rsidRPr="00BA5A98">
        <w:rPr>
          <w:b/>
        </w:rPr>
        <w:t>New-SPSite</w:t>
      </w:r>
      <w:r w:rsidR="001F3A55">
        <w:t xml:space="preserve"> </w:t>
      </w:r>
      <w:r w:rsidR="00622BF3">
        <w:t>in an actual PowerShell script.</w:t>
      </w:r>
    </w:p>
    <w:p w:rsidR="00622BF3" w:rsidRPr="00996F27" w:rsidRDefault="00622BF3" w:rsidP="00965717">
      <w:pPr>
        <w:pStyle w:val="LabStepCodeBlockLevel2"/>
      </w:pPr>
      <w:r>
        <w:t xml:space="preserve">$site = New-SPSite </w:t>
      </w:r>
      <w:r w:rsidR="003877EB">
        <w:t>-HostHeaderWebApplication $webapp -Url $siteUrl -Name $siteTitle</w:t>
      </w:r>
      <w:r w:rsidR="003877EB">
        <w:br/>
        <w:t xml:space="preserve">                   </w:t>
      </w:r>
      <w:r>
        <w:t>-OwnerAlias $</w:t>
      </w:r>
      <w:r w:rsidR="003877EB">
        <w:t xml:space="preserve">siteAdmin1 </w:t>
      </w:r>
      <w:r w:rsidR="003877EB" w:rsidRPr="003877EB">
        <w:t>-SecondaryOwnerAlias</w:t>
      </w:r>
      <w:r w:rsidR="003877EB">
        <w:t xml:space="preserve"> $siteAdmin2 -Template $siteTemplate </w:t>
      </w:r>
    </w:p>
    <w:p w:rsidR="00BA5A98" w:rsidRDefault="00622BF3" w:rsidP="001F3A55">
      <w:pPr>
        <w:pStyle w:val="LabStepLevel2Numbered"/>
      </w:pPr>
      <w:r>
        <w:t>Once you have create</w:t>
      </w:r>
      <w:r w:rsidR="00BA5A98">
        <w:t>d</w:t>
      </w:r>
      <w:r>
        <w:t xml:space="preserve"> the PowerShell script</w:t>
      </w:r>
      <w:r w:rsidR="00BA5A98">
        <w:t>, save it</w:t>
      </w:r>
      <w:r>
        <w:t xml:space="preserve">, </w:t>
      </w:r>
    </w:p>
    <w:p w:rsidR="00622BF3" w:rsidRDefault="00BA5A98" w:rsidP="001F3A55">
      <w:pPr>
        <w:pStyle w:val="LabStepLevel2Numbered"/>
      </w:pPr>
      <w:r>
        <w:t>E</w:t>
      </w:r>
      <w:r w:rsidR="00622BF3">
        <w:t xml:space="preserve">xecute </w:t>
      </w:r>
      <w:r>
        <w:t xml:space="preserve">the script named </w:t>
      </w:r>
      <w:r w:rsidRPr="00210018">
        <w:rPr>
          <w:b/>
        </w:rPr>
        <w:t>CreateWingtipSalesSite.ps1</w:t>
      </w:r>
      <w:r>
        <w:rPr>
          <w:b/>
        </w:rPr>
        <w:t xml:space="preserve"> </w:t>
      </w:r>
      <w:r w:rsidR="00622BF3">
        <w:t xml:space="preserve">to create the new site collection at </w:t>
      </w:r>
      <w:r w:rsidR="00622BF3" w:rsidRPr="002B4661">
        <w:rPr>
          <w:b/>
        </w:rPr>
        <w:t>http://sales.wingtip.com</w:t>
      </w:r>
      <w:r w:rsidR="00622BF3">
        <w:t>.</w:t>
      </w:r>
    </w:p>
    <w:p w:rsidR="00622BF3" w:rsidRDefault="00BA5A98" w:rsidP="00624AA7">
      <w:pPr>
        <w:pStyle w:val="LabStepNumberedLevel2"/>
      </w:pPr>
      <w:r>
        <w:lastRenderedPageBreak/>
        <w:t>Once the site collection has been created, t</w:t>
      </w:r>
      <w:r w:rsidR="00622BF3">
        <w:t xml:space="preserve">est your work by navigating to the site at </w:t>
      </w:r>
      <w:r>
        <w:rPr>
          <w:b/>
        </w:rPr>
        <w:t>http://sales.wingtip.com</w:t>
      </w:r>
      <w:r w:rsidR="00622BF3">
        <w:t xml:space="preserve"> in the browser and making sure </w:t>
      </w:r>
      <w:r>
        <w:t xml:space="preserve">that the SharePoint host environment is able to </w:t>
      </w:r>
      <w:r w:rsidR="00622BF3">
        <w:t>properly</w:t>
      </w:r>
      <w:r>
        <w:t xml:space="preserve"> display the home page of the new site</w:t>
      </w:r>
      <w:r w:rsidR="00622BF3">
        <w:t>.</w:t>
      </w:r>
    </w:p>
    <w:p w:rsidR="00622BF3" w:rsidRDefault="00673AB8" w:rsidP="00965717">
      <w:pPr>
        <w:pStyle w:val="LabStepScreenshotLevel2"/>
      </w:pPr>
      <w:r>
        <w:drawing>
          <wp:inline distT="0" distB="0" distL="0" distR="0" wp14:anchorId="31C2F83F" wp14:editId="1FBA5D2F">
            <wp:extent cx="4994760" cy="3088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94760" cy="3088640"/>
                    </a:xfrm>
                    <a:prstGeom prst="rect">
                      <a:avLst/>
                    </a:prstGeom>
                  </pic:spPr>
                </pic:pic>
              </a:graphicData>
            </a:graphic>
          </wp:inline>
        </w:drawing>
      </w:r>
    </w:p>
    <w:p w:rsidR="00BA5A98" w:rsidRDefault="00BA5A98" w:rsidP="005522B7">
      <w:pPr>
        <w:pStyle w:val="LabStepNumberedLevel2"/>
      </w:pPr>
      <w:r>
        <w:t>You have now created your first host header site collection.</w:t>
      </w:r>
    </w:p>
    <w:p w:rsidR="00091E51" w:rsidRDefault="00091E51" w:rsidP="00A93D22">
      <w:pPr>
        <w:pStyle w:val="LabExerciseCallout"/>
      </w:pPr>
      <w:r>
        <w:t xml:space="preserve">In this exercise, you created </w:t>
      </w:r>
      <w:r w:rsidR="005522B7">
        <w:t>a host header site collection</w:t>
      </w:r>
      <w:r>
        <w:t xml:space="preserve"> </w:t>
      </w:r>
      <w:r w:rsidR="005522B7">
        <w:t>using the top-level domain name</w:t>
      </w:r>
      <w:r>
        <w:t xml:space="preserve"> of sales.wingtip.com.</w:t>
      </w:r>
    </w:p>
    <w:p w:rsidR="00D8407A" w:rsidRPr="00AB0146" w:rsidRDefault="00D8407A" w:rsidP="00D8407A">
      <w:pPr>
        <w:pStyle w:val="Heading3"/>
      </w:pPr>
      <w:r>
        <w:t xml:space="preserve">Exercise 4: Creating Host </w:t>
      </w:r>
      <w:r w:rsidR="00DD2984">
        <w:t>Named</w:t>
      </w:r>
      <w:r>
        <w:t xml:space="preserve"> Site Collections using a Wildcard SSL Certificate</w:t>
      </w:r>
    </w:p>
    <w:p w:rsidR="00D8407A" w:rsidRDefault="00091E51" w:rsidP="00D8407A">
      <w:pPr>
        <w:pStyle w:val="LabExerciseText"/>
      </w:pPr>
      <w:r>
        <w:rPr>
          <w:lang w:val="en"/>
        </w:rPr>
        <w:t xml:space="preserve">In this exercise you will create and install a test SSL certificate based on the wildcard path of </w:t>
      </w:r>
      <w:r w:rsidRPr="00091E51">
        <w:rPr>
          <w:b/>
          <w:lang w:val="en"/>
        </w:rPr>
        <w:t>*.wingtip.com</w:t>
      </w:r>
      <w:r>
        <w:rPr>
          <w:lang w:val="en"/>
        </w:rPr>
        <w:t xml:space="preserve">. You will then bind this SSL certificate to the IIS Web site associated with the </w:t>
      </w:r>
      <w:r w:rsidRPr="00091E51">
        <w:rPr>
          <w:b/>
          <w:lang w:val="en"/>
        </w:rPr>
        <w:t>SharePoint – 80</w:t>
      </w:r>
      <w:r>
        <w:rPr>
          <w:lang w:val="en"/>
        </w:rPr>
        <w:t xml:space="preserve"> web application. This will make it possible to create several site collections with top-level DNS names within this web application that are accessible through SSL</w:t>
      </w:r>
      <w:r w:rsidR="00D8407A">
        <w:rPr>
          <w:lang w:val="en"/>
        </w:rPr>
        <w:t>.</w:t>
      </w:r>
    </w:p>
    <w:p w:rsidR="00D8407A" w:rsidRDefault="00A93D22" w:rsidP="00D8407A">
      <w:pPr>
        <w:pStyle w:val="LabStepNumbered"/>
        <w:numPr>
          <w:ilvl w:val="0"/>
          <w:numId w:val="24"/>
        </w:numPr>
      </w:pPr>
      <w:r>
        <w:t xml:space="preserve">Create a </w:t>
      </w:r>
      <w:r>
        <w:rPr>
          <w:lang w:val="en"/>
        </w:rPr>
        <w:t xml:space="preserve">test SSL certificate based on the wildcard path of </w:t>
      </w:r>
      <w:r w:rsidRPr="00091E51">
        <w:rPr>
          <w:b/>
          <w:lang w:val="en"/>
        </w:rPr>
        <w:t>*.wingtip.com</w:t>
      </w:r>
      <w:r w:rsidRPr="00A93D22">
        <w:rPr>
          <w:lang w:val="en"/>
        </w:rPr>
        <w:t>.</w:t>
      </w:r>
    </w:p>
    <w:p w:rsidR="00EB6DD9" w:rsidRDefault="00EB6DD9" w:rsidP="00EB6DD9">
      <w:pPr>
        <w:pStyle w:val="LabStepNumberedLevel2"/>
        <w:numPr>
          <w:ilvl w:val="1"/>
          <w:numId w:val="24"/>
        </w:numPr>
      </w:pPr>
      <w:r>
        <w:t xml:space="preserve">Launch the </w:t>
      </w:r>
      <w:r w:rsidRPr="00EB6DD9">
        <w:rPr>
          <w:b/>
        </w:rPr>
        <w:t>IIS Manager</w:t>
      </w:r>
      <w:r>
        <w:t xml:space="preserve"> by pressing the </w:t>
      </w:r>
      <w:r w:rsidRPr="00EB6DD9">
        <w:rPr>
          <w:b/>
        </w:rPr>
        <w:t>Windows</w:t>
      </w:r>
      <w:r>
        <w:t xml:space="preserve"> key to display the Widows </w:t>
      </w:r>
      <w:r w:rsidRPr="00EB6DD9">
        <w:rPr>
          <w:b/>
        </w:rPr>
        <w:t>Start</w:t>
      </w:r>
      <w:r>
        <w:t xml:space="preserve"> page and clicking the tile with the caption </w:t>
      </w:r>
      <w:r w:rsidRPr="00EB6DD9">
        <w:rPr>
          <w:b/>
        </w:rPr>
        <w:t>Internet Information services (IIS)</w:t>
      </w:r>
      <w:r>
        <w:t>.</w:t>
      </w:r>
    </w:p>
    <w:p w:rsidR="00EB6DD9" w:rsidRDefault="00EB6DD9" w:rsidP="00265442">
      <w:pPr>
        <w:pStyle w:val="LabStepScreenshotLevel2"/>
      </w:pPr>
      <w:r w:rsidRPr="00265442">
        <w:drawing>
          <wp:inline distT="0" distB="0" distL="0" distR="0" wp14:anchorId="6DF90E40" wp14:editId="06A49960">
            <wp:extent cx="1278890" cy="12719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8890" cy="1271905"/>
                    </a:xfrm>
                    <a:prstGeom prst="rect">
                      <a:avLst/>
                    </a:prstGeom>
                    <a:noFill/>
                    <a:ln>
                      <a:noFill/>
                    </a:ln>
                  </pic:spPr>
                </pic:pic>
              </a:graphicData>
            </a:graphic>
          </wp:inline>
        </w:drawing>
      </w:r>
      <w:r>
        <w:br w:type="textWrapping" w:clear="all"/>
      </w:r>
    </w:p>
    <w:p w:rsidR="00A93D22" w:rsidRDefault="00A93D22" w:rsidP="0042683A">
      <w:pPr>
        <w:pStyle w:val="LabStepNumberedLevel2"/>
      </w:pPr>
      <w:r>
        <w:t xml:space="preserve">In the IIS Manager, select the top node for the computer named </w:t>
      </w:r>
      <w:r w:rsidR="00EB6DD9">
        <w:rPr>
          <w:b/>
        </w:rPr>
        <w:t>WINGTIPSERVER</w:t>
      </w:r>
      <w:r>
        <w:t xml:space="preserve">. Once you have selected the </w:t>
      </w:r>
      <w:r w:rsidR="00EB6DD9">
        <w:rPr>
          <w:b/>
        </w:rPr>
        <w:t>WINGTIPSERVER</w:t>
      </w:r>
      <w:r>
        <w:t xml:space="preserve"> node, look in the middle of the screen and find and double click on the </w:t>
      </w:r>
      <w:r w:rsidRPr="00A93D22">
        <w:rPr>
          <w:b/>
        </w:rPr>
        <w:t>Server Certificates</w:t>
      </w:r>
      <w:r>
        <w:t xml:space="preserve"> icon.</w:t>
      </w:r>
    </w:p>
    <w:p w:rsidR="00A93D22" w:rsidRDefault="00EB6DD9" w:rsidP="00A93D22">
      <w:pPr>
        <w:pStyle w:val="LabStepScreenshotLevel2"/>
      </w:pPr>
      <w:r>
        <w:lastRenderedPageBreak/>
        <w:drawing>
          <wp:inline distT="0" distB="0" distL="0" distR="0" wp14:anchorId="739CAF8B" wp14:editId="5D076620">
            <wp:extent cx="5870713" cy="200986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0167" cy="2016522"/>
                    </a:xfrm>
                    <a:prstGeom prst="rect">
                      <a:avLst/>
                    </a:prstGeom>
                    <a:noFill/>
                    <a:ln>
                      <a:noFill/>
                    </a:ln>
                  </pic:spPr>
                </pic:pic>
              </a:graphicData>
            </a:graphic>
          </wp:inline>
        </w:drawing>
      </w:r>
    </w:p>
    <w:p w:rsidR="00A93D22" w:rsidRDefault="00A93D22" w:rsidP="00265442">
      <w:pPr>
        <w:pStyle w:val="LabStepNumberedLevel2"/>
      </w:pPr>
      <w:r>
        <w:t>Currently</w:t>
      </w:r>
      <w:r w:rsidR="00965717">
        <w:t>,</w:t>
      </w:r>
      <w:r>
        <w:t xml:space="preserve"> there should be a certificate </w:t>
      </w:r>
      <w:r w:rsidR="00EB6DD9">
        <w:t>issued to</w:t>
      </w:r>
      <w:r>
        <w:t xml:space="preserve"> </w:t>
      </w:r>
      <w:r w:rsidRPr="008E4B99">
        <w:rPr>
          <w:b/>
        </w:rPr>
        <w:t>extranet.wingtip.com</w:t>
      </w:r>
      <w:r>
        <w:t xml:space="preserve"> that you installed in an earlier lab exercise.</w:t>
      </w:r>
    </w:p>
    <w:p w:rsidR="00A93D22" w:rsidRDefault="00EB6DD9" w:rsidP="008E4B99">
      <w:pPr>
        <w:pStyle w:val="LabStepScreenshotLevel2"/>
      </w:pPr>
      <w:r>
        <w:drawing>
          <wp:inline distT="0" distB="0" distL="0" distR="0" wp14:anchorId="4CDAF1B1" wp14:editId="067701AD">
            <wp:extent cx="6400800" cy="1225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1225550"/>
                    </a:xfrm>
                    <a:prstGeom prst="rect">
                      <a:avLst/>
                    </a:prstGeom>
                    <a:noFill/>
                    <a:ln>
                      <a:noFill/>
                    </a:ln>
                  </pic:spPr>
                </pic:pic>
              </a:graphicData>
            </a:graphic>
          </wp:inline>
        </w:drawing>
      </w:r>
    </w:p>
    <w:p w:rsidR="00A93D22" w:rsidRDefault="00A93D22" w:rsidP="00265442">
      <w:pPr>
        <w:pStyle w:val="LabStepNumberedLevel2"/>
      </w:pPr>
      <w:r>
        <w:t xml:space="preserve">Using the Windows Explorer, locate the student lab folder at </w:t>
      </w:r>
      <w:r w:rsidRPr="00A40AC9">
        <w:rPr>
          <w:b/>
        </w:rPr>
        <w:t>c:\Student\</w:t>
      </w:r>
      <w:r>
        <w:rPr>
          <w:b/>
        </w:rPr>
        <w:t>Modules\</w:t>
      </w:r>
      <w:r w:rsidR="00353361">
        <w:rPr>
          <w:b/>
        </w:rPr>
        <w:t>WebApplications</w:t>
      </w:r>
      <w:r w:rsidR="00965717">
        <w:rPr>
          <w:b/>
        </w:rPr>
        <w:t>\L</w:t>
      </w:r>
      <w:r w:rsidRPr="00A40AC9">
        <w:rPr>
          <w:b/>
        </w:rPr>
        <w:t>ab</w:t>
      </w:r>
      <w:r>
        <w:t xml:space="preserve">. You should see inside this folder that there is a Windows PowerShell script named </w:t>
      </w:r>
      <w:r w:rsidR="00353361" w:rsidRPr="00353361">
        <w:rPr>
          <w:b/>
        </w:rPr>
        <w:t>CreateWildcardSSLCert.ps1</w:t>
      </w:r>
      <w:r>
        <w:t xml:space="preserve">. </w:t>
      </w:r>
      <w:r w:rsidR="00353361">
        <w:t>Open up this script a</w:t>
      </w:r>
      <w:r w:rsidR="00EB6DD9">
        <w:t xml:space="preserve">nd examine the PowerShell code </w:t>
      </w:r>
      <w:r w:rsidR="00353361">
        <w:t>inside.</w:t>
      </w:r>
    </w:p>
    <w:p w:rsidR="00A93D22" w:rsidRDefault="00A93D22" w:rsidP="00265442">
      <w:pPr>
        <w:pStyle w:val="LabStepNumberedLevel2"/>
      </w:pPr>
      <w:r>
        <w:t xml:space="preserve">Execute the PowerShell script named </w:t>
      </w:r>
      <w:r w:rsidRPr="00A40AC9">
        <w:rPr>
          <w:b/>
        </w:rPr>
        <w:t>Crea</w:t>
      </w:r>
      <w:r>
        <w:rPr>
          <w:b/>
        </w:rPr>
        <w:t>te</w:t>
      </w:r>
      <w:r w:rsidR="00244618">
        <w:rPr>
          <w:b/>
        </w:rPr>
        <w:t>Wildcard</w:t>
      </w:r>
      <w:r>
        <w:rPr>
          <w:b/>
        </w:rPr>
        <w:t>SSLCert</w:t>
      </w:r>
      <w:r w:rsidRPr="00A40AC9">
        <w:rPr>
          <w:b/>
        </w:rPr>
        <w:t>.ps1</w:t>
      </w:r>
      <w:r>
        <w:t>. When you execute the script, you should see the following output.</w:t>
      </w:r>
    </w:p>
    <w:p w:rsidR="00A93D22" w:rsidRDefault="00353361" w:rsidP="00353361">
      <w:pPr>
        <w:pStyle w:val="LabStepScreenshotLevel2"/>
      </w:pPr>
      <w:r>
        <w:drawing>
          <wp:inline distT="0" distB="0" distL="0" distR="0" wp14:anchorId="1E87EC51" wp14:editId="5F81A82E">
            <wp:extent cx="5966352" cy="101807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8468" cy="1020146"/>
                    </a:xfrm>
                    <a:prstGeom prst="rect">
                      <a:avLst/>
                    </a:prstGeom>
                    <a:noFill/>
                    <a:ln>
                      <a:noFill/>
                    </a:ln>
                  </pic:spPr>
                </pic:pic>
              </a:graphicData>
            </a:graphic>
          </wp:inline>
        </w:drawing>
      </w:r>
    </w:p>
    <w:p w:rsidR="00A93D22" w:rsidRDefault="00A93D22" w:rsidP="00265442">
      <w:pPr>
        <w:pStyle w:val="LabStepNumberedLevel2"/>
      </w:pPr>
      <w:r>
        <w:t>Return to the IIS Manager and refresh the page which shows the SSL certificates. You should be able to verify that the test SSL certificate for extranet.wingtip.com has been added.</w:t>
      </w:r>
    </w:p>
    <w:p w:rsidR="00A93D22" w:rsidRDefault="00EB6DD9" w:rsidP="00900FCD">
      <w:pPr>
        <w:pStyle w:val="LabStepScreenshotLevel2"/>
      </w:pPr>
      <w:r>
        <w:drawing>
          <wp:inline distT="0" distB="0" distL="0" distR="0" wp14:anchorId="0C1DD4DD" wp14:editId="6F7BE831">
            <wp:extent cx="5347252" cy="1082182"/>
            <wp:effectExtent l="0" t="0" r="635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73234" cy="1087440"/>
                    </a:xfrm>
                    <a:prstGeom prst="rect">
                      <a:avLst/>
                    </a:prstGeom>
                    <a:noFill/>
                    <a:ln>
                      <a:noFill/>
                    </a:ln>
                  </pic:spPr>
                </pic:pic>
              </a:graphicData>
            </a:graphic>
          </wp:inline>
        </w:drawing>
      </w:r>
    </w:p>
    <w:p w:rsidR="00A93D22" w:rsidRDefault="00353361" w:rsidP="00265442">
      <w:pPr>
        <w:pStyle w:val="LabExerciseCallout"/>
      </w:pPr>
      <w:r>
        <w:t>Y</w:t>
      </w:r>
      <w:r w:rsidR="00A93D22">
        <w:t xml:space="preserve">ou </w:t>
      </w:r>
      <w:r>
        <w:t xml:space="preserve">have now installed the wildcard </w:t>
      </w:r>
      <w:r w:rsidR="00A93D22">
        <w:t>SSL test certificate and installed it into IIS.</w:t>
      </w:r>
    </w:p>
    <w:p w:rsidR="00A93D22" w:rsidRDefault="00353361" w:rsidP="00D8407A">
      <w:pPr>
        <w:pStyle w:val="LabStepNumbered"/>
        <w:numPr>
          <w:ilvl w:val="0"/>
          <w:numId w:val="24"/>
        </w:numPr>
      </w:pPr>
      <w:r>
        <w:t xml:space="preserve">Configure the IIS Web site bindings for the </w:t>
      </w:r>
      <w:r w:rsidRPr="00353361">
        <w:rPr>
          <w:b/>
        </w:rPr>
        <w:t>SharePoint – 80</w:t>
      </w:r>
      <w:r>
        <w:t xml:space="preserve"> web application.</w:t>
      </w:r>
    </w:p>
    <w:p w:rsidR="00965717" w:rsidRDefault="00353361" w:rsidP="00F23B6E">
      <w:pPr>
        <w:pStyle w:val="LabStepNumberedLevel2"/>
      </w:pPr>
      <w:r>
        <w:t xml:space="preserve">Go to the IIS </w:t>
      </w:r>
      <w:r w:rsidR="00965717">
        <w:t xml:space="preserve">Manager and select the IIS Web site named </w:t>
      </w:r>
      <w:r w:rsidR="00965717" w:rsidRPr="00965717">
        <w:rPr>
          <w:b/>
        </w:rPr>
        <w:t>SharePoint - 80</w:t>
      </w:r>
      <w:r w:rsidR="00965717">
        <w:t xml:space="preserve">. </w:t>
      </w:r>
    </w:p>
    <w:p w:rsidR="00353361" w:rsidRDefault="00A54D1A" w:rsidP="00F23B6E">
      <w:pPr>
        <w:pStyle w:val="LabStepNumberedLevel2"/>
      </w:pPr>
      <w:r>
        <w:t xml:space="preserve">On the right hand side of the screen in the </w:t>
      </w:r>
      <w:r w:rsidRPr="009C1D1E">
        <w:rPr>
          <w:b/>
        </w:rPr>
        <w:t>Actions</w:t>
      </w:r>
      <w:r>
        <w:t xml:space="preserve"> section, s</w:t>
      </w:r>
      <w:r w:rsidR="00353361">
        <w:t xml:space="preserve">elect </w:t>
      </w:r>
      <w:r w:rsidR="00965717">
        <w:t xml:space="preserve">the </w:t>
      </w:r>
      <w:r w:rsidR="00965717" w:rsidRPr="009C1D1E">
        <w:rPr>
          <w:b/>
        </w:rPr>
        <w:t>B</w:t>
      </w:r>
      <w:r w:rsidR="00353361" w:rsidRPr="009C1D1E">
        <w:rPr>
          <w:b/>
        </w:rPr>
        <w:t>indings</w:t>
      </w:r>
      <w:r w:rsidR="00965717">
        <w:t xml:space="preserve"> link to view the bindings for this IIS Web site. There should be one existing binding which is currently configured to accept incomin</w:t>
      </w:r>
      <w:r w:rsidR="00BC2CC7">
        <w:t>g requests from any IP address.</w:t>
      </w:r>
    </w:p>
    <w:p w:rsidR="00900FCD" w:rsidRDefault="00BC2CC7" w:rsidP="00F23B6E">
      <w:pPr>
        <w:pStyle w:val="LabStepNumberedLevel2"/>
      </w:pPr>
      <w:r>
        <w:lastRenderedPageBreak/>
        <w:t>A</w:t>
      </w:r>
      <w:r w:rsidR="00965717">
        <w:t xml:space="preserve">dd a second binding for SSL. Click the </w:t>
      </w:r>
      <w:r w:rsidR="00965717" w:rsidRPr="00965717">
        <w:rPr>
          <w:b/>
        </w:rPr>
        <w:t>New</w:t>
      </w:r>
      <w:r w:rsidR="00965717">
        <w:t xml:space="preserve"> button on the </w:t>
      </w:r>
      <w:r w:rsidR="00965717" w:rsidRPr="00965717">
        <w:rPr>
          <w:b/>
        </w:rPr>
        <w:t>Site Bindings</w:t>
      </w:r>
      <w:r w:rsidR="00965717">
        <w:t xml:space="preserve"> dialog to add a second binding. When the </w:t>
      </w:r>
      <w:r w:rsidR="00965717" w:rsidRPr="00965717">
        <w:rPr>
          <w:b/>
        </w:rPr>
        <w:t>Add Site Binding</w:t>
      </w:r>
      <w:r w:rsidR="00965717">
        <w:t xml:space="preserve"> dialog appears, fill in the information as shown in the following screenshot and then click </w:t>
      </w:r>
      <w:r w:rsidR="00965717" w:rsidRPr="00965717">
        <w:rPr>
          <w:b/>
        </w:rPr>
        <w:t>OK</w:t>
      </w:r>
      <w:r w:rsidR="00EB6DD9">
        <w:t>.</w:t>
      </w:r>
    </w:p>
    <w:p w:rsidR="00900FCD" w:rsidRDefault="00BD066B" w:rsidP="00900FCD">
      <w:pPr>
        <w:pStyle w:val="LabStepScreenshotLevel2"/>
      </w:pPr>
      <w:r>
        <w:drawing>
          <wp:inline distT="0" distB="0" distL="0" distR="0" wp14:anchorId="7DF847EC" wp14:editId="38EC2557">
            <wp:extent cx="3637722" cy="2165151"/>
            <wp:effectExtent l="0" t="0" r="127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538" cy="2177540"/>
                    </a:xfrm>
                    <a:prstGeom prst="rect">
                      <a:avLst/>
                    </a:prstGeom>
                  </pic:spPr>
                </pic:pic>
              </a:graphicData>
            </a:graphic>
          </wp:inline>
        </w:drawing>
      </w:r>
    </w:p>
    <w:p w:rsidR="00900FCD" w:rsidRDefault="00801833" w:rsidP="00F23B6E">
      <w:pPr>
        <w:pStyle w:val="LabStepNumberedLevel2"/>
      </w:pPr>
      <w:r>
        <w:t xml:space="preserve">After you have added the second binding, the </w:t>
      </w:r>
      <w:r w:rsidRPr="00BD066B">
        <w:rPr>
          <w:b/>
        </w:rPr>
        <w:t>Site Bindings</w:t>
      </w:r>
      <w:r>
        <w:t xml:space="preserve"> dialog should appear as it does in the following screenshot.</w:t>
      </w:r>
    </w:p>
    <w:p w:rsidR="00900FCD" w:rsidRDefault="00BD066B" w:rsidP="00900FCD">
      <w:pPr>
        <w:pStyle w:val="LabStepScreenshotLevel2"/>
      </w:pPr>
      <w:r>
        <w:drawing>
          <wp:inline distT="0" distB="0" distL="0" distR="0" wp14:anchorId="56615724" wp14:editId="6F58E66D">
            <wp:extent cx="3974930" cy="2325757"/>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82321" cy="2330082"/>
                    </a:xfrm>
                    <a:prstGeom prst="rect">
                      <a:avLst/>
                    </a:prstGeom>
                  </pic:spPr>
                </pic:pic>
              </a:graphicData>
            </a:graphic>
          </wp:inline>
        </w:drawing>
      </w:r>
    </w:p>
    <w:p w:rsidR="00900FCD" w:rsidRDefault="00900FCD" w:rsidP="00F23B6E">
      <w:pPr>
        <w:pStyle w:val="LabStepNumberedLevel2"/>
      </w:pPr>
      <w:r>
        <w:t xml:space="preserve">You have now finished configuring the bindings for the </w:t>
      </w:r>
      <w:r w:rsidRPr="00900FCD">
        <w:rPr>
          <w:b/>
        </w:rPr>
        <w:t>SharePoint – 80</w:t>
      </w:r>
      <w:r>
        <w:t xml:space="preserve"> web application.</w:t>
      </w:r>
    </w:p>
    <w:p w:rsidR="00900FCD" w:rsidRDefault="00900FCD" w:rsidP="00900FCD">
      <w:pPr>
        <w:pStyle w:val="LabExerciseCallout"/>
      </w:pPr>
      <w:r>
        <w:t>Now that you have configured the proper SSL settings, you can now create host header site collections that use SSL.</w:t>
      </w:r>
    </w:p>
    <w:p w:rsidR="00900FCD" w:rsidRDefault="00A54D1A" w:rsidP="00900FCD">
      <w:pPr>
        <w:pStyle w:val="LabStepNumbered"/>
        <w:numPr>
          <w:ilvl w:val="0"/>
          <w:numId w:val="23"/>
        </w:numPr>
      </w:pPr>
      <w:r>
        <w:t xml:space="preserve">Using </w:t>
      </w:r>
      <w:r w:rsidRPr="009C1D1E">
        <w:rPr>
          <w:b/>
        </w:rPr>
        <w:t>Windows PowerShell ISE</w:t>
      </w:r>
      <w:r>
        <w:t xml:space="preserve"> c</w:t>
      </w:r>
      <w:r w:rsidR="00900FCD">
        <w:t xml:space="preserve">reate a host header site collection at </w:t>
      </w:r>
      <w:r w:rsidR="00900FCD" w:rsidRPr="00BA5A98">
        <w:rPr>
          <w:b/>
        </w:rPr>
        <w:t>http</w:t>
      </w:r>
      <w:r w:rsidR="00900FCD">
        <w:rPr>
          <w:b/>
        </w:rPr>
        <w:t>s</w:t>
      </w:r>
      <w:r w:rsidR="00900FCD" w:rsidRPr="00BA5A98">
        <w:rPr>
          <w:b/>
        </w:rPr>
        <w:t>://</w:t>
      </w:r>
      <w:r w:rsidR="00801833">
        <w:rPr>
          <w:b/>
        </w:rPr>
        <w:t>research</w:t>
      </w:r>
      <w:r w:rsidR="00900FCD" w:rsidRPr="00BA5A98">
        <w:rPr>
          <w:b/>
        </w:rPr>
        <w:t>.wingtip.com</w:t>
      </w:r>
      <w:r w:rsidR="00900FCD">
        <w:t>.</w:t>
      </w:r>
    </w:p>
    <w:p w:rsidR="00900FCD" w:rsidRDefault="00900FCD" w:rsidP="00244618">
      <w:pPr>
        <w:pStyle w:val="LabStepNumberedLevel2"/>
      </w:pPr>
      <w:r w:rsidRPr="00996F27">
        <w:t xml:space="preserve">Create a PowerShell script </w:t>
      </w:r>
      <w:r>
        <w:t xml:space="preserve">named </w:t>
      </w:r>
      <w:r w:rsidRPr="00210018">
        <w:rPr>
          <w:b/>
        </w:rPr>
        <w:t>CreateWingtip</w:t>
      </w:r>
      <w:r w:rsidR="000A11D7">
        <w:rPr>
          <w:b/>
        </w:rPr>
        <w:t>Research</w:t>
      </w:r>
      <w:r w:rsidRPr="00210018">
        <w:rPr>
          <w:b/>
        </w:rPr>
        <w:t>Site.ps1</w:t>
      </w:r>
      <w:r>
        <w:t xml:space="preserve">. </w:t>
      </w:r>
    </w:p>
    <w:p w:rsidR="00900FCD" w:rsidRDefault="00900FCD" w:rsidP="00244618">
      <w:pPr>
        <w:pStyle w:val="LabStepNumberedLevel2"/>
      </w:pPr>
      <w:r>
        <w:t xml:space="preserve">Save this new script in the folder for this lab at </w:t>
      </w:r>
      <w:r w:rsidRPr="00210018">
        <w:rPr>
          <w:b/>
        </w:rPr>
        <w:t>C:\Student\Modules\WebApplications\Lab</w:t>
      </w:r>
      <w:r>
        <w:t>.</w:t>
      </w:r>
    </w:p>
    <w:p w:rsidR="00900FCD" w:rsidRDefault="00900FCD" w:rsidP="00244618">
      <w:pPr>
        <w:pStyle w:val="LabStepNumberedLevel2"/>
      </w:pPr>
      <w:r>
        <w:t xml:space="preserve">Add code to </w:t>
      </w:r>
      <w:r w:rsidRPr="00210018">
        <w:rPr>
          <w:b/>
        </w:rPr>
        <w:t>CreateWingtip</w:t>
      </w:r>
      <w:r w:rsidR="000A11D7">
        <w:rPr>
          <w:b/>
        </w:rPr>
        <w:t>Research</w:t>
      </w:r>
      <w:r w:rsidRPr="00210018">
        <w:rPr>
          <w:b/>
        </w:rPr>
        <w:t>Site.ps1</w:t>
      </w:r>
      <w:r>
        <w:t xml:space="preserve"> to load the SharePoint PowerShell snap-in</w:t>
      </w:r>
    </w:p>
    <w:p w:rsidR="00900FCD" w:rsidRDefault="00900FCD" w:rsidP="00900FCD">
      <w:pPr>
        <w:pStyle w:val="LabStepCodeBlockLevel2"/>
      </w:pPr>
      <w:r>
        <w:t>Add-PSSnapin Microsoft.SharePoint.PowerShell</w:t>
      </w:r>
    </w:p>
    <w:p w:rsidR="00900FCD" w:rsidRDefault="00900FCD" w:rsidP="00265442">
      <w:pPr>
        <w:pStyle w:val="LabStepNumberedLevel2"/>
      </w:pPr>
      <w:r>
        <w:t xml:space="preserve">Next, create a variable named </w:t>
      </w:r>
      <w:r w:rsidRPr="002B4661">
        <w:rPr>
          <w:b/>
        </w:rPr>
        <w:t>$webapp</w:t>
      </w:r>
      <w:r>
        <w:t xml:space="preserve"> and initialize it by calling </w:t>
      </w:r>
      <w:r w:rsidRPr="002B4661">
        <w:rPr>
          <w:b/>
        </w:rPr>
        <w:t>Get-SPWebApplication</w:t>
      </w:r>
      <w:r>
        <w:t xml:space="preserve"> and obtaining a reference to the web application at a base URL of </w:t>
      </w:r>
      <w:r w:rsidRPr="002B4661">
        <w:rPr>
          <w:b/>
        </w:rPr>
        <w:t>http://</w:t>
      </w:r>
      <w:r w:rsidR="00AF059C">
        <w:rPr>
          <w:b/>
        </w:rPr>
        <w:t>WingtipServer</w:t>
      </w:r>
      <w:r>
        <w:t>.</w:t>
      </w:r>
    </w:p>
    <w:p w:rsidR="00900FCD" w:rsidRDefault="00900FCD" w:rsidP="00900FCD">
      <w:pPr>
        <w:pStyle w:val="LabStepCodeBlockLevel2"/>
      </w:pPr>
      <w:r>
        <w:t>$webapp = Get-SPWebApplication -Identity "http://</w:t>
      </w:r>
      <w:r w:rsidR="00AF059C">
        <w:t>WingtipServer</w:t>
      </w:r>
      <w:r>
        <w:t>"</w:t>
      </w:r>
    </w:p>
    <w:p w:rsidR="00900FCD" w:rsidRDefault="00900FCD" w:rsidP="00265442">
      <w:pPr>
        <w:pStyle w:val="LabStepNumberedLevel2"/>
      </w:pPr>
      <w:r>
        <w:t>Create a set of variable</w:t>
      </w:r>
      <w:r w:rsidR="00801833">
        <w:t>s</w:t>
      </w:r>
      <w:r>
        <w:t xml:space="preserve"> to hold the data required to create a new </w:t>
      </w:r>
      <w:r w:rsidR="00801833">
        <w:t xml:space="preserve">site collection </w:t>
      </w:r>
      <w:r>
        <w:t>using the following code listing. Note that the site collection administrator should be assigned with the Active Directory use</w:t>
      </w:r>
      <w:r w:rsidR="00A54D1A">
        <w:t>r</w:t>
      </w:r>
      <w:r>
        <w:t xml:space="preserve"> named </w:t>
      </w:r>
      <w:r w:rsidR="000A11D7">
        <w:rPr>
          <w:b/>
        </w:rPr>
        <w:t>David Mann</w:t>
      </w:r>
      <w:r>
        <w:t xml:space="preserve"> which has a login name of </w:t>
      </w:r>
      <w:r w:rsidRPr="00210018">
        <w:rPr>
          <w:b/>
        </w:rPr>
        <w:t>WINGTIP\</w:t>
      </w:r>
      <w:r w:rsidR="000A11D7">
        <w:rPr>
          <w:b/>
        </w:rPr>
        <w:t>DavidM</w:t>
      </w:r>
      <w:r>
        <w:t xml:space="preserve">. Assign the </w:t>
      </w:r>
      <w:r w:rsidRPr="00BA5A98">
        <w:rPr>
          <w:b/>
        </w:rPr>
        <w:t>WINGTIP\Administrator</w:t>
      </w:r>
      <w:r>
        <w:t xml:space="preserve"> account as the secondary site collection administrator. Also use a site template of </w:t>
      </w:r>
      <w:r w:rsidR="000A11D7">
        <w:rPr>
          <w:b/>
        </w:rPr>
        <w:t>STS#1</w:t>
      </w:r>
      <w:r>
        <w:t xml:space="preserve"> which is used to create a new </w:t>
      </w:r>
      <w:r w:rsidR="000A11D7" w:rsidRPr="00801833">
        <w:rPr>
          <w:b/>
        </w:rPr>
        <w:t xml:space="preserve">Blank </w:t>
      </w:r>
      <w:r w:rsidRPr="00801833">
        <w:rPr>
          <w:b/>
        </w:rPr>
        <w:t>Site</w:t>
      </w:r>
      <w:r w:rsidR="00801833">
        <w:t>.</w:t>
      </w:r>
    </w:p>
    <w:p w:rsidR="00900FCD" w:rsidRDefault="00900FCD" w:rsidP="00900FCD">
      <w:pPr>
        <w:pStyle w:val="LabStepCodeBlockLevel2"/>
      </w:pPr>
      <w:r>
        <w:t>$siteUrl = "http</w:t>
      </w:r>
      <w:r w:rsidR="00FE366E">
        <w:t>s</w:t>
      </w:r>
      <w:r>
        <w:t>://</w:t>
      </w:r>
      <w:r w:rsidR="000A11D7">
        <w:t>research</w:t>
      </w:r>
      <w:r>
        <w:t>.wingtip.com/"</w:t>
      </w:r>
    </w:p>
    <w:p w:rsidR="00900FCD" w:rsidRDefault="00900FCD" w:rsidP="00900FCD">
      <w:pPr>
        <w:pStyle w:val="LabStepCodeBlockLevel2"/>
      </w:pPr>
      <w:r>
        <w:t xml:space="preserve">$siteTitle = "Wingtip </w:t>
      </w:r>
      <w:r w:rsidR="000A11D7">
        <w:t>Researh and Development</w:t>
      </w:r>
      <w:r>
        <w:t>"</w:t>
      </w:r>
    </w:p>
    <w:p w:rsidR="00900FCD" w:rsidRDefault="00900FCD" w:rsidP="00900FCD">
      <w:pPr>
        <w:pStyle w:val="LabStepCodeBlockLevel2"/>
      </w:pPr>
      <w:r>
        <w:lastRenderedPageBreak/>
        <w:t>$siteAdmin1 = "Wingtip\</w:t>
      </w:r>
      <w:r w:rsidR="000A11D7">
        <w:t>DavidM</w:t>
      </w:r>
      <w:r>
        <w:t>"</w:t>
      </w:r>
    </w:p>
    <w:p w:rsidR="00900FCD" w:rsidRDefault="00900FCD" w:rsidP="00900FCD">
      <w:pPr>
        <w:pStyle w:val="LabStepCodeBlockLevel2"/>
      </w:pPr>
      <w:r>
        <w:t>$siteAdmin2 = "Wingtip\Administrator"</w:t>
      </w:r>
    </w:p>
    <w:p w:rsidR="00900FCD" w:rsidRDefault="000A11D7" w:rsidP="00900FCD">
      <w:pPr>
        <w:pStyle w:val="LabStepCodeBlockLevel2"/>
      </w:pPr>
      <w:r>
        <w:t>$siteTemplate = "STS#1</w:t>
      </w:r>
      <w:r w:rsidR="00900FCD">
        <w:t>"</w:t>
      </w:r>
    </w:p>
    <w:p w:rsidR="00900FCD" w:rsidRDefault="00900FCD" w:rsidP="00265442">
      <w:pPr>
        <w:pStyle w:val="LabStepNumberedLevel2"/>
      </w:pPr>
      <w:r>
        <w:t xml:space="preserve">Add the PowerShell cmdlet named </w:t>
      </w:r>
      <w:r w:rsidRPr="00BA5A98">
        <w:rPr>
          <w:b/>
        </w:rPr>
        <w:t>New-SPSite</w:t>
      </w:r>
      <w:r>
        <w:t xml:space="preserve"> to create the new host header site collection. Make sure you use the parameter named </w:t>
      </w:r>
      <w:r w:rsidRPr="00BA5A98">
        <w:rPr>
          <w:b/>
        </w:rPr>
        <w:t>–HostHeaderWebApplication</w:t>
      </w:r>
      <w:r>
        <w:t xml:space="preserve"> and pass the web application referenced by the </w:t>
      </w:r>
      <w:r w:rsidRPr="00BA5A98">
        <w:rPr>
          <w:b/>
        </w:rPr>
        <w:t>$webapp</w:t>
      </w:r>
      <w:r>
        <w:t xml:space="preserve"> variable as shown in the following listing. Also keep in mind that the following listing uses line breaks in the parameter list passed to </w:t>
      </w:r>
      <w:r w:rsidRPr="00BA5A98">
        <w:rPr>
          <w:b/>
        </w:rPr>
        <w:t>New-SPSite</w:t>
      </w:r>
      <w:r>
        <w:t xml:space="preserve"> to make the code readable</w:t>
      </w:r>
      <w:r w:rsidR="008143D9">
        <w:t>.</w:t>
      </w:r>
      <w:r>
        <w:t xml:space="preserve"> However, you cannot use line breaks when you add parameters to a cmdlet such as </w:t>
      </w:r>
      <w:r w:rsidRPr="00BA5A98">
        <w:rPr>
          <w:b/>
        </w:rPr>
        <w:t>New-SPSite</w:t>
      </w:r>
      <w:r>
        <w:t xml:space="preserve"> in an actual PowerShell script.</w:t>
      </w:r>
    </w:p>
    <w:p w:rsidR="00900FCD" w:rsidRPr="00996F27" w:rsidRDefault="00900FCD" w:rsidP="000A11D7">
      <w:pPr>
        <w:pStyle w:val="LabStepCodeBlockLevel2"/>
      </w:pPr>
      <w:r>
        <w:t>$site = New-SPSite -HostHeaderWebApplication $webapp -Url $siteUrl -Name $siteTitle</w:t>
      </w:r>
      <w:r>
        <w:br/>
        <w:t xml:space="preserve">                   -OwnerAlias $siteAdmin1 </w:t>
      </w:r>
      <w:r w:rsidRPr="003877EB">
        <w:t>-SecondaryOwnerAlias</w:t>
      </w:r>
      <w:r>
        <w:t xml:space="preserve"> $siteAdmin2 -Template $siteTemplate </w:t>
      </w:r>
    </w:p>
    <w:p w:rsidR="00900FCD" w:rsidRDefault="00900FCD" w:rsidP="00265442">
      <w:pPr>
        <w:pStyle w:val="LabStepNumberedLevel2"/>
      </w:pPr>
      <w:r>
        <w:t xml:space="preserve">Once you have created the PowerShell script, save it, </w:t>
      </w:r>
    </w:p>
    <w:p w:rsidR="00900FCD" w:rsidRDefault="00900FCD" w:rsidP="00265442">
      <w:pPr>
        <w:pStyle w:val="LabStepNumberedLevel2"/>
      </w:pPr>
      <w:r>
        <w:t xml:space="preserve">Execute the script named </w:t>
      </w:r>
      <w:r w:rsidRPr="00210018">
        <w:rPr>
          <w:b/>
        </w:rPr>
        <w:t>CreateWingtip</w:t>
      </w:r>
      <w:r w:rsidR="000A11D7">
        <w:rPr>
          <w:b/>
        </w:rPr>
        <w:t>Reseach</w:t>
      </w:r>
      <w:r w:rsidRPr="00210018">
        <w:rPr>
          <w:b/>
        </w:rPr>
        <w:t>Site.ps1</w:t>
      </w:r>
      <w:r>
        <w:rPr>
          <w:b/>
        </w:rPr>
        <w:t xml:space="preserve"> </w:t>
      </w:r>
      <w:r>
        <w:t xml:space="preserve">to create the new site collection at </w:t>
      </w:r>
      <w:r w:rsidRPr="002B4661">
        <w:rPr>
          <w:b/>
        </w:rPr>
        <w:t>http</w:t>
      </w:r>
      <w:r w:rsidR="000A11D7">
        <w:rPr>
          <w:b/>
        </w:rPr>
        <w:t>s</w:t>
      </w:r>
      <w:r w:rsidRPr="002B4661">
        <w:rPr>
          <w:b/>
        </w:rPr>
        <w:t>://</w:t>
      </w:r>
      <w:r w:rsidR="000A11D7">
        <w:rPr>
          <w:b/>
        </w:rPr>
        <w:t>research</w:t>
      </w:r>
      <w:r w:rsidRPr="002B4661">
        <w:rPr>
          <w:b/>
        </w:rPr>
        <w:t>.wingtip.com</w:t>
      </w:r>
      <w:r>
        <w:t>.</w:t>
      </w:r>
    </w:p>
    <w:p w:rsidR="00BD066B" w:rsidRDefault="00BD066B" w:rsidP="00BD066B">
      <w:pPr>
        <w:pStyle w:val="LabExerciseCallout"/>
      </w:pPr>
      <w:r>
        <w:t>When you execute the script, you will get the following warning: "</w:t>
      </w:r>
      <w:r w:rsidRPr="00BD066B">
        <w:t xml:space="preserve"> </w:t>
      </w:r>
      <w:r>
        <w:t>WARNING: The port specified for the new host header site does not match any known bindings in the specified Web Application.  The new site will not be accessible if the Web Application is not extended to an IIS Web Site serving this port." This is a warning that you can ignore in this scenario.</w:t>
      </w:r>
    </w:p>
    <w:p w:rsidR="00900FCD" w:rsidRDefault="00900FCD" w:rsidP="00E076FE">
      <w:pPr>
        <w:pStyle w:val="LabStepNumberedLevel2"/>
      </w:pPr>
      <w:r>
        <w:t xml:space="preserve">Once the site collection has been created, test your work by navigating to the site at </w:t>
      </w:r>
      <w:r>
        <w:rPr>
          <w:b/>
        </w:rPr>
        <w:t>http</w:t>
      </w:r>
      <w:r w:rsidR="00BD066B">
        <w:rPr>
          <w:b/>
        </w:rPr>
        <w:t>s</w:t>
      </w:r>
      <w:r>
        <w:rPr>
          <w:b/>
        </w:rPr>
        <w:t>://</w:t>
      </w:r>
      <w:r w:rsidR="000A11D7">
        <w:rPr>
          <w:b/>
        </w:rPr>
        <w:t>research</w:t>
      </w:r>
      <w:r>
        <w:rPr>
          <w:b/>
        </w:rPr>
        <w:t>.wingtip.com</w:t>
      </w:r>
      <w:r>
        <w:t xml:space="preserve"> in the browser and making sure that the SharePoint host environment is able to properly display the home page of the new site.</w:t>
      </w:r>
    </w:p>
    <w:p w:rsidR="00900FCD" w:rsidRDefault="008143D9" w:rsidP="00265442">
      <w:pPr>
        <w:pStyle w:val="LabStepScreenshotLevel2"/>
      </w:pPr>
      <w:r>
        <w:drawing>
          <wp:inline distT="0" distB="0" distL="0" distR="0" wp14:anchorId="325423C1" wp14:editId="60EC66C6">
            <wp:extent cx="5943600" cy="18980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898015"/>
                    </a:xfrm>
                    <a:prstGeom prst="rect">
                      <a:avLst/>
                    </a:prstGeom>
                  </pic:spPr>
                </pic:pic>
              </a:graphicData>
            </a:graphic>
          </wp:inline>
        </w:drawing>
      </w:r>
      <w:r w:rsidR="00BD066B">
        <w:br w:type="textWrapping" w:clear="all"/>
      </w:r>
    </w:p>
    <w:p w:rsidR="00900FCD" w:rsidRDefault="00900FCD" w:rsidP="00265442">
      <w:pPr>
        <w:pStyle w:val="LabStepNumberedLevel2"/>
      </w:pPr>
      <w:r>
        <w:t xml:space="preserve">You have now created </w:t>
      </w:r>
      <w:r w:rsidR="00D0246B">
        <w:t xml:space="preserve">a </w:t>
      </w:r>
      <w:r>
        <w:t xml:space="preserve">host </w:t>
      </w:r>
      <w:r w:rsidR="0042683A">
        <w:t>named</w:t>
      </w:r>
      <w:bookmarkStart w:id="0" w:name="_GoBack"/>
      <w:bookmarkEnd w:id="0"/>
      <w:r>
        <w:t xml:space="preserve"> site collection</w:t>
      </w:r>
      <w:r w:rsidR="00D0246B">
        <w:t xml:space="preserve"> which used SSL</w:t>
      </w:r>
      <w:r>
        <w:t>.</w:t>
      </w:r>
    </w:p>
    <w:p w:rsidR="00D0246B" w:rsidRPr="00996F27" w:rsidRDefault="00D0246B" w:rsidP="00D0246B">
      <w:pPr>
        <w:pStyle w:val="LabExerciseCallout"/>
      </w:pPr>
      <w:r>
        <w:t xml:space="preserve">You have now completed this lab in which you created several new </w:t>
      </w:r>
      <w:r w:rsidR="00801833">
        <w:t xml:space="preserve">host </w:t>
      </w:r>
      <w:r w:rsidR="00E076FE">
        <w:t>named</w:t>
      </w:r>
      <w:r w:rsidR="00801833">
        <w:t xml:space="preserve"> </w:t>
      </w:r>
      <w:r>
        <w:t>site collections</w:t>
      </w:r>
      <w:r w:rsidR="00801833">
        <w:t xml:space="preserve"> including one that uses SSL</w:t>
      </w:r>
      <w:r>
        <w:t>.</w:t>
      </w:r>
    </w:p>
    <w:sectPr w:rsidR="00D0246B" w:rsidRPr="00996F27" w:rsidSect="00EC5416">
      <w:headerReference w:type="even" r:id="rId41"/>
      <w:headerReference w:type="default" r:id="rId42"/>
      <w:footerReference w:type="even" r:id="rId43"/>
      <w:footerReference w:type="default" r:id="rId44"/>
      <w:headerReference w:type="first" r:id="rId45"/>
      <w:footerReference w:type="first" r:id="rId46"/>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49B" w:rsidRDefault="00A1549B" w:rsidP="002754DA">
      <w:pPr>
        <w:spacing w:before="0" w:after="0"/>
      </w:pPr>
      <w:r>
        <w:separator/>
      </w:r>
    </w:p>
  </w:endnote>
  <w:endnote w:type="continuationSeparator" w:id="0">
    <w:p w:rsidR="00A1549B" w:rsidRDefault="00A1549B"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FCD" w:rsidRDefault="00900F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FCD" w:rsidRDefault="00900F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FCD" w:rsidRDefault="00900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49B" w:rsidRDefault="00A1549B" w:rsidP="002754DA">
      <w:pPr>
        <w:spacing w:before="0" w:after="0"/>
      </w:pPr>
      <w:r>
        <w:separator/>
      </w:r>
    </w:p>
  </w:footnote>
  <w:footnote w:type="continuationSeparator" w:id="0">
    <w:p w:rsidR="00A1549B" w:rsidRDefault="00A1549B"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FCD" w:rsidRDefault="00900F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FCD" w:rsidRDefault="00900F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FCD" w:rsidRDefault="00900F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8">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2">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8"/>
  </w:num>
  <w:num w:numId="4">
    <w:abstractNumId w:val="7"/>
  </w:num>
  <w:num w:numId="5">
    <w:abstractNumId w:val="1"/>
  </w:num>
  <w:num w:numId="6">
    <w:abstractNumId w:val="9"/>
  </w:num>
  <w:num w:numId="7">
    <w:abstractNumId w:val="4"/>
  </w:num>
  <w:num w:numId="8">
    <w:abstractNumId w:val="2"/>
  </w:num>
  <w:num w:numId="9">
    <w:abstractNumId w:val="5"/>
  </w:num>
  <w:num w:numId="10">
    <w:abstractNumId w:val="5"/>
  </w:num>
  <w:num w:numId="11">
    <w:abstractNumId w:val="6"/>
  </w:num>
  <w:num w:numId="12">
    <w:abstractNumId w:val="8"/>
  </w:num>
  <w:num w:numId="13">
    <w:abstractNumId w:val="0"/>
  </w:num>
  <w:num w:numId="14">
    <w:abstractNumId w:val="0"/>
  </w:num>
  <w:num w:numId="15">
    <w:abstractNumId w:val="4"/>
  </w:num>
  <w:num w:numId="16">
    <w:abstractNumId w:val="6"/>
  </w:num>
  <w:num w:numId="17">
    <w:abstractNumId w:val="8"/>
  </w:num>
  <w:num w:numId="18">
    <w:abstractNumId w:val="12"/>
  </w:num>
  <w:num w:numId="19">
    <w:abstractNumId w:val="12"/>
  </w:num>
  <w:num w:numId="20">
    <w:abstractNumId w:val="4"/>
  </w:num>
  <w:num w:numId="21">
    <w:abstractNumId w:val="5"/>
  </w:num>
  <w:num w:numId="22">
    <w:abstractNumId w:val="1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3"/>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BF3"/>
    <w:rsid w:val="00002196"/>
    <w:rsid w:val="00012AC2"/>
    <w:rsid w:val="000237DD"/>
    <w:rsid w:val="00024303"/>
    <w:rsid w:val="000243F6"/>
    <w:rsid w:val="000267E9"/>
    <w:rsid w:val="00030FBC"/>
    <w:rsid w:val="000415BD"/>
    <w:rsid w:val="00051385"/>
    <w:rsid w:val="000543B3"/>
    <w:rsid w:val="000671A9"/>
    <w:rsid w:val="00075BE6"/>
    <w:rsid w:val="00082C8E"/>
    <w:rsid w:val="00086439"/>
    <w:rsid w:val="0009020D"/>
    <w:rsid w:val="00090A5A"/>
    <w:rsid w:val="00091E51"/>
    <w:rsid w:val="000922A9"/>
    <w:rsid w:val="000A019A"/>
    <w:rsid w:val="000A0FB8"/>
    <w:rsid w:val="000A11D7"/>
    <w:rsid w:val="000A4D31"/>
    <w:rsid w:val="000B09A5"/>
    <w:rsid w:val="000B4798"/>
    <w:rsid w:val="000C54C2"/>
    <w:rsid w:val="000D1CE4"/>
    <w:rsid w:val="000E4786"/>
    <w:rsid w:val="000F0595"/>
    <w:rsid w:val="000F11E6"/>
    <w:rsid w:val="000F23A7"/>
    <w:rsid w:val="000F2E8E"/>
    <w:rsid w:val="0011020C"/>
    <w:rsid w:val="00110EC0"/>
    <w:rsid w:val="001128F7"/>
    <w:rsid w:val="00123729"/>
    <w:rsid w:val="00123A37"/>
    <w:rsid w:val="0012715F"/>
    <w:rsid w:val="00140317"/>
    <w:rsid w:val="00141688"/>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2975"/>
    <w:rsid w:val="001C3C48"/>
    <w:rsid w:val="001D48A9"/>
    <w:rsid w:val="001E2DF2"/>
    <w:rsid w:val="001E5FC6"/>
    <w:rsid w:val="001E6C86"/>
    <w:rsid w:val="001E73CB"/>
    <w:rsid w:val="001F3A55"/>
    <w:rsid w:val="001F77DA"/>
    <w:rsid w:val="00207F56"/>
    <w:rsid w:val="00210018"/>
    <w:rsid w:val="0021154E"/>
    <w:rsid w:val="00216298"/>
    <w:rsid w:val="00221821"/>
    <w:rsid w:val="002243BC"/>
    <w:rsid w:val="00225D1A"/>
    <w:rsid w:val="00226C32"/>
    <w:rsid w:val="00231D57"/>
    <w:rsid w:val="00234111"/>
    <w:rsid w:val="00237391"/>
    <w:rsid w:val="002376C5"/>
    <w:rsid w:val="00243A3C"/>
    <w:rsid w:val="00244618"/>
    <w:rsid w:val="0024711C"/>
    <w:rsid w:val="002508CA"/>
    <w:rsid w:val="002646DD"/>
    <w:rsid w:val="00265442"/>
    <w:rsid w:val="00265968"/>
    <w:rsid w:val="00273BA6"/>
    <w:rsid w:val="00273F7D"/>
    <w:rsid w:val="002754DA"/>
    <w:rsid w:val="00281A7E"/>
    <w:rsid w:val="002820B9"/>
    <w:rsid w:val="00283D43"/>
    <w:rsid w:val="00286E1A"/>
    <w:rsid w:val="002930AF"/>
    <w:rsid w:val="002B29CA"/>
    <w:rsid w:val="002B50BA"/>
    <w:rsid w:val="002C5CBE"/>
    <w:rsid w:val="002C6DDC"/>
    <w:rsid w:val="002E035E"/>
    <w:rsid w:val="002E1C5A"/>
    <w:rsid w:val="002E259F"/>
    <w:rsid w:val="002E3602"/>
    <w:rsid w:val="002E66B3"/>
    <w:rsid w:val="002F2748"/>
    <w:rsid w:val="0030388D"/>
    <w:rsid w:val="00307288"/>
    <w:rsid w:val="00311545"/>
    <w:rsid w:val="0031741B"/>
    <w:rsid w:val="00333042"/>
    <w:rsid w:val="00336FA8"/>
    <w:rsid w:val="00347559"/>
    <w:rsid w:val="00353361"/>
    <w:rsid w:val="0035550E"/>
    <w:rsid w:val="003560BC"/>
    <w:rsid w:val="00361340"/>
    <w:rsid w:val="00364378"/>
    <w:rsid w:val="00367C9B"/>
    <w:rsid w:val="0037020E"/>
    <w:rsid w:val="00373A63"/>
    <w:rsid w:val="003775F8"/>
    <w:rsid w:val="00385E7E"/>
    <w:rsid w:val="003877EB"/>
    <w:rsid w:val="003A6D85"/>
    <w:rsid w:val="003B1609"/>
    <w:rsid w:val="003B509E"/>
    <w:rsid w:val="003B6B6E"/>
    <w:rsid w:val="003B6E62"/>
    <w:rsid w:val="003C5D20"/>
    <w:rsid w:val="003C6F9B"/>
    <w:rsid w:val="003D1045"/>
    <w:rsid w:val="003D4A36"/>
    <w:rsid w:val="003D513A"/>
    <w:rsid w:val="003E3149"/>
    <w:rsid w:val="003E53A5"/>
    <w:rsid w:val="003F2EDC"/>
    <w:rsid w:val="00400DC5"/>
    <w:rsid w:val="0040576B"/>
    <w:rsid w:val="00414108"/>
    <w:rsid w:val="00416715"/>
    <w:rsid w:val="00420D38"/>
    <w:rsid w:val="0042683A"/>
    <w:rsid w:val="0042752C"/>
    <w:rsid w:val="00427A68"/>
    <w:rsid w:val="004336CC"/>
    <w:rsid w:val="0043657B"/>
    <w:rsid w:val="004402EC"/>
    <w:rsid w:val="00445241"/>
    <w:rsid w:val="00445F5C"/>
    <w:rsid w:val="00446B8D"/>
    <w:rsid w:val="00464F96"/>
    <w:rsid w:val="0046679B"/>
    <w:rsid w:val="00474799"/>
    <w:rsid w:val="00481358"/>
    <w:rsid w:val="00482B10"/>
    <w:rsid w:val="004838B2"/>
    <w:rsid w:val="00484260"/>
    <w:rsid w:val="00487D07"/>
    <w:rsid w:val="004901DA"/>
    <w:rsid w:val="0049441A"/>
    <w:rsid w:val="004946E2"/>
    <w:rsid w:val="004A0344"/>
    <w:rsid w:val="004A66FA"/>
    <w:rsid w:val="004A7C45"/>
    <w:rsid w:val="004B75D9"/>
    <w:rsid w:val="004C7D6E"/>
    <w:rsid w:val="004D2050"/>
    <w:rsid w:val="004D3A39"/>
    <w:rsid w:val="004D4BC5"/>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1DC5"/>
    <w:rsid w:val="00551DFA"/>
    <w:rsid w:val="005522B7"/>
    <w:rsid w:val="00560F81"/>
    <w:rsid w:val="005710D5"/>
    <w:rsid w:val="0057247C"/>
    <w:rsid w:val="00574574"/>
    <w:rsid w:val="00580480"/>
    <w:rsid w:val="0058123A"/>
    <w:rsid w:val="0058773B"/>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5F64C4"/>
    <w:rsid w:val="00601E9E"/>
    <w:rsid w:val="006133C4"/>
    <w:rsid w:val="00620888"/>
    <w:rsid w:val="00622BF3"/>
    <w:rsid w:val="00624AA7"/>
    <w:rsid w:val="00625F0D"/>
    <w:rsid w:val="00626932"/>
    <w:rsid w:val="006316FA"/>
    <w:rsid w:val="00632485"/>
    <w:rsid w:val="0063362B"/>
    <w:rsid w:val="00643F55"/>
    <w:rsid w:val="0064449C"/>
    <w:rsid w:val="00645BB8"/>
    <w:rsid w:val="00650ACD"/>
    <w:rsid w:val="00654F8F"/>
    <w:rsid w:val="0065756C"/>
    <w:rsid w:val="0066042A"/>
    <w:rsid w:val="006649DB"/>
    <w:rsid w:val="00667328"/>
    <w:rsid w:val="00667B58"/>
    <w:rsid w:val="00673AB8"/>
    <w:rsid w:val="0067766A"/>
    <w:rsid w:val="00682EF0"/>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D5C58"/>
    <w:rsid w:val="006E3BD3"/>
    <w:rsid w:val="006E5188"/>
    <w:rsid w:val="006E54E1"/>
    <w:rsid w:val="006F0F27"/>
    <w:rsid w:val="006F13F6"/>
    <w:rsid w:val="006F64F9"/>
    <w:rsid w:val="0070089C"/>
    <w:rsid w:val="00711C05"/>
    <w:rsid w:val="00726591"/>
    <w:rsid w:val="0072738D"/>
    <w:rsid w:val="00737FD5"/>
    <w:rsid w:val="00740261"/>
    <w:rsid w:val="00740358"/>
    <w:rsid w:val="00740C74"/>
    <w:rsid w:val="00740CA3"/>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63AE"/>
    <w:rsid w:val="007B648F"/>
    <w:rsid w:val="007C5EF6"/>
    <w:rsid w:val="007C731A"/>
    <w:rsid w:val="007D3352"/>
    <w:rsid w:val="007D72B4"/>
    <w:rsid w:val="007E240B"/>
    <w:rsid w:val="007E54CD"/>
    <w:rsid w:val="007E5A7C"/>
    <w:rsid w:val="007F2CD4"/>
    <w:rsid w:val="007F37E8"/>
    <w:rsid w:val="00801833"/>
    <w:rsid w:val="0080252D"/>
    <w:rsid w:val="00803DC2"/>
    <w:rsid w:val="008114C7"/>
    <w:rsid w:val="00812AF5"/>
    <w:rsid w:val="008143D9"/>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03FF"/>
    <w:rsid w:val="00893C82"/>
    <w:rsid w:val="008943B0"/>
    <w:rsid w:val="008A1B16"/>
    <w:rsid w:val="008A2BA0"/>
    <w:rsid w:val="008A7318"/>
    <w:rsid w:val="008B697B"/>
    <w:rsid w:val="008C17EA"/>
    <w:rsid w:val="008C1C05"/>
    <w:rsid w:val="008C564C"/>
    <w:rsid w:val="008D054E"/>
    <w:rsid w:val="008D0899"/>
    <w:rsid w:val="008D261C"/>
    <w:rsid w:val="008D30B0"/>
    <w:rsid w:val="008D6EDA"/>
    <w:rsid w:val="008D7F27"/>
    <w:rsid w:val="008E1CE8"/>
    <w:rsid w:val="008E3F36"/>
    <w:rsid w:val="008E4B99"/>
    <w:rsid w:val="00900FCD"/>
    <w:rsid w:val="00902F51"/>
    <w:rsid w:val="00903B98"/>
    <w:rsid w:val="0090725E"/>
    <w:rsid w:val="00915A59"/>
    <w:rsid w:val="0091656E"/>
    <w:rsid w:val="00925E86"/>
    <w:rsid w:val="00926B79"/>
    <w:rsid w:val="009274C0"/>
    <w:rsid w:val="00931080"/>
    <w:rsid w:val="00931E3C"/>
    <w:rsid w:val="009422EE"/>
    <w:rsid w:val="00944282"/>
    <w:rsid w:val="0095110D"/>
    <w:rsid w:val="00951BD2"/>
    <w:rsid w:val="00951C8A"/>
    <w:rsid w:val="009537AB"/>
    <w:rsid w:val="00956853"/>
    <w:rsid w:val="00956AB3"/>
    <w:rsid w:val="00960427"/>
    <w:rsid w:val="00961446"/>
    <w:rsid w:val="0096384D"/>
    <w:rsid w:val="00963AE0"/>
    <w:rsid w:val="00964D6A"/>
    <w:rsid w:val="00964DF1"/>
    <w:rsid w:val="00965717"/>
    <w:rsid w:val="00965C23"/>
    <w:rsid w:val="00972959"/>
    <w:rsid w:val="009753EF"/>
    <w:rsid w:val="0098575B"/>
    <w:rsid w:val="00990EBF"/>
    <w:rsid w:val="009A5818"/>
    <w:rsid w:val="009B275F"/>
    <w:rsid w:val="009C016D"/>
    <w:rsid w:val="009C1D1E"/>
    <w:rsid w:val="009C6E7B"/>
    <w:rsid w:val="009D168C"/>
    <w:rsid w:val="009D1C9A"/>
    <w:rsid w:val="009D22E7"/>
    <w:rsid w:val="009D553D"/>
    <w:rsid w:val="009E1990"/>
    <w:rsid w:val="009E2AD2"/>
    <w:rsid w:val="009F7F64"/>
    <w:rsid w:val="00A05346"/>
    <w:rsid w:val="00A05D85"/>
    <w:rsid w:val="00A070BA"/>
    <w:rsid w:val="00A10074"/>
    <w:rsid w:val="00A10BF8"/>
    <w:rsid w:val="00A128A7"/>
    <w:rsid w:val="00A136DF"/>
    <w:rsid w:val="00A1549B"/>
    <w:rsid w:val="00A15C8C"/>
    <w:rsid w:val="00A21B02"/>
    <w:rsid w:val="00A2430F"/>
    <w:rsid w:val="00A25FC5"/>
    <w:rsid w:val="00A27676"/>
    <w:rsid w:val="00A3093C"/>
    <w:rsid w:val="00A30C18"/>
    <w:rsid w:val="00A36AE5"/>
    <w:rsid w:val="00A4394E"/>
    <w:rsid w:val="00A46E44"/>
    <w:rsid w:val="00A51DE9"/>
    <w:rsid w:val="00A53017"/>
    <w:rsid w:val="00A5490F"/>
    <w:rsid w:val="00A54D1A"/>
    <w:rsid w:val="00A55EA3"/>
    <w:rsid w:val="00A6472F"/>
    <w:rsid w:val="00A66755"/>
    <w:rsid w:val="00A73931"/>
    <w:rsid w:val="00A811F8"/>
    <w:rsid w:val="00A81890"/>
    <w:rsid w:val="00A93D22"/>
    <w:rsid w:val="00AA081D"/>
    <w:rsid w:val="00AA1C5E"/>
    <w:rsid w:val="00AA6691"/>
    <w:rsid w:val="00AB0EF6"/>
    <w:rsid w:val="00AB4BD9"/>
    <w:rsid w:val="00AC535D"/>
    <w:rsid w:val="00AD3847"/>
    <w:rsid w:val="00AE16EB"/>
    <w:rsid w:val="00AF059C"/>
    <w:rsid w:val="00AF424C"/>
    <w:rsid w:val="00AF4F9B"/>
    <w:rsid w:val="00B04598"/>
    <w:rsid w:val="00B04679"/>
    <w:rsid w:val="00B11579"/>
    <w:rsid w:val="00B33D29"/>
    <w:rsid w:val="00B410F6"/>
    <w:rsid w:val="00B56241"/>
    <w:rsid w:val="00B56C9C"/>
    <w:rsid w:val="00B57970"/>
    <w:rsid w:val="00B60011"/>
    <w:rsid w:val="00B74E1A"/>
    <w:rsid w:val="00B7645C"/>
    <w:rsid w:val="00B80925"/>
    <w:rsid w:val="00B815CE"/>
    <w:rsid w:val="00B838CD"/>
    <w:rsid w:val="00B84304"/>
    <w:rsid w:val="00B91CCF"/>
    <w:rsid w:val="00BA06CB"/>
    <w:rsid w:val="00BA1292"/>
    <w:rsid w:val="00BA332D"/>
    <w:rsid w:val="00BA5A98"/>
    <w:rsid w:val="00BB42DB"/>
    <w:rsid w:val="00BC1206"/>
    <w:rsid w:val="00BC120F"/>
    <w:rsid w:val="00BC22EE"/>
    <w:rsid w:val="00BC2C68"/>
    <w:rsid w:val="00BC2CC7"/>
    <w:rsid w:val="00BC3FCA"/>
    <w:rsid w:val="00BD066B"/>
    <w:rsid w:val="00BD1EA3"/>
    <w:rsid w:val="00BD760F"/>
    <w:rsid w:val="00BE20E7"/>
    <w:rsid w:val="00BE5EE7"/>
    <w:rsid w:val="00BF3349"/>
    <w:rsid w:val="00BF4AAD"/>
    <w:rsid w:val="00C008B1"/>
    <w:rsid w:val="00C1089B"/>
    <w:rsid w:val="00C171CF"/>
    <w:rsid w:val="00C17502"/>
    <w:rsid w:val="00C30E56"/>
    <w:rsid w:val="00C3211E"/>
    <w:rsid w:val="00C33D09"/>
    <w:rsid w:val="00C34D0A"/>
    <w:rsid w:val="00C37A3E"/>
    <w:rsid w:val="00C44632"/>
    <w:rsid w:val="00C53882"/>
    <w:rsid w:val="00C62D6E"/>
    <w:rsid w:val="00C642C3"/>
    <w:rsid w:val="00C66309"/>
    <w:rsid w:val="00C67699"/>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CF2509"/>
    <w:rsid w:val="00CF713C"/>
    <w:rsid w:val="00CF7AD5"/>
    <w:rsid w:val="00D0246B"/>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758"/>
    <w:rsid w:val="00D8407A"/>
    <w:rsid w:val="00D84676"/>
    <w:rsid w:val="00D84A2F"/>
    <w:rsid w:val="00D85FEA"/>
    <w:rsid w:val="00D8754C"/>
    <w:rsid w:val="00D92006"/>
    <w:rsid w:val="00D950CC"/>
    <w:rsid w:val="00D97000"/>
    <w:rsid w:val="00DA442B"/>
    <w:rsid w:val="00DA6D71"/>
    <w:rsid w:val="00DC2A0F"/>
    <w:rsid w:val="00DC2AFF"/>
    <w:rsid w:val="00DC3E2A"/>
    <w:rsid w:val="00DD1790"/>
    <w:rsid w:val="00DD2984"/>
    <w:rsid w:val="00DD40A9"/>
    <w:rsid w:val="00DD5F52"/>
    <w:rsid w:val="00DD7D6E"/>
    <w:rsid w:val="00DE3C75"/>
    <w:rsid w:val="00DE5625"/>
    <w:rsid w:val="00DE58D9"/>
    <w:rsid w:val="00DF0141"/>
    <w:rsid w:val="00DF0E38"/>
    <w:rsid w:val="00DF2FB3"/>
    <w:rsid w:val="00DF61F9"/>
    <w:rsid w:val="00E0385A"/>
    <w:rsid w:val="00E056FD"/>
    <w:rsid w:val="00E076FE"/>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554F"/>
    <w:rsid w:val="00E57117"/>
    <w:rsid w:val="00E57901"/>
    <w:rsid w:val="00E605AD"/>
    <w:rsid w:val="00E60B87"/>
    <w:rsid w:val="00E663C5"/>
    <w:rsid w:val="00E66BB8"/>
    <w:rsid w:val="00E75E69"/>
    <w:rsid w:val="00E816DC"/>
    <w:rsid w:val="00E90829"/>
    <w:rsid w:val="00E95F93"/>
    <w:rsid w:val="00EA0CC6"/>
    <w:rsid w:val="00EB0E93"/>
    <w:rsid w:val="00EB6DD9"/>
    <w:rsid w:val="00EC02AD"/>
    <w:rsid w:val="00EC15A4"/>
    <w:rsid w:val="00EC5416"/>
    <w:rsid w:val="00ED1A11"/>
    <w:rsid w:val="00ED1EBB"/>
    <w:rsid w:val="00EE049F"/>
    <w:rsid w:val="00EE7A35"/>
    <w:rsid w:val="00EF0B37"/>
    <w:rsid w:val="00F01A46"/>
    <w:rsid w:val="00F10C41"/>
    <w:rsid w:val="00F218A1"/>
    <w:rsid w:val="00F21A30"/>
    <w:rsid w:val="00F22325"/>
    <w:rsid w:val="00F22470"/>
    <w:rsid w:val="00F23B6E"/>
    <w:rsid w:val="00F276BD"/>
    <w:rsid w:val="00F325C3"/>
    <w:rsid w:val="00F34FD2"/>
    <w:rsid w:val="00F40596"/>
    <w:rsid w:val="00F43BFB"/>
    <w:rsid w:val="00F50640"/>
    <w:rsid w:val="00F5138E"/>
    <w:rsid w:val="00F577F9"/>
    <w:rsid w:val="00F62F1C"/>
    <w:rsid w:val="00F64CF9"/>
    <w:rsid w:val="00F72607"/>
    <w:rsid w:val="00F80D2D"/>
    <w:rsid w:val="00F81057"/>
    <w:rsid w:val="00F8243C"/>
    <w:rsid w:val="00F84B8D"/>
    <w:rsid w:val="00F86CCD"/>
    <w:rsid w:val="00F87366"/>
    <w:rsid w:val="00F938D8"/>
    <w:rsid w:val="00F938DC"/>
    <w:rsid w:val="00F948BF"/>
    <w:rsid w:val="00FA1794"/>
    <w:rsid w:val="00FA3EB4"/>
    <w:rsid w:val="00FA5E15"/>
    <w:rsid w:val="00FB07B8"/>
    <w:rsid w:val="00FB2282"/>
    <w:rsid w:val="00FB3F0A"/>
    <w:rsid w:val="00FB68E3"/>
    <w:rsid w:val="00FB6B61"/>
    <w:rsid w:val="00FC00E1"/>
    <w:rsid w:val="00FC2749"/>
    <w:rsid w:val="00FC79BD"/>
    <w:rsid w:val="00FD1B1D"/>
    <w:rsid w:val="00FD1FA2"/>
    <w:rsid w:val="00FD4AFE"/>
    <w:rsid w:val="00FD69DA"/>
    <w:rsid w:val="00FE0728"/>
    <w:rsid w:val="00FE366E"/>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89C0C-C59C-4B91-A41D-85174ABD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44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265442"/>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265442"/>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265442"/>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265442"/>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26544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442"/>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265442"/>
    <w:rPr>
      <w:rFonts w:ascii="Arial Black" w:hAnsi="Arial Black"/>
      <w:sz w:val="28"/>
    </w:rPr>
  </w:style>
  <w:style w:type="character" w:customStyle="1" w:styleId="Heading4Char">
    <w:name w:val="Heading 4 Char"/>
    <w:basedOn w:val="DefaultParagraphFont"/>
    <w:link w:val="Heading4"/>
    <w:rsid w:val="00265442"/>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265442"/>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2654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442"/>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265442"/>
    <w:pPr>
      <w:tabs>
        <w:tab w:val="right" w:leader="dot" w:pos="10786"/>
      </w:tabs>
      <w:spacing w:before="80" w:after="0"/>
      <w:ind w:left="144"/>
    </w:pPr>
    <w:rPr>
      <w:b/>
    </w:rPr>
  </w:style>
  <w:style w:type="paragraph" w:styleId="TOC2">
    <w:name w:val="toc 2"/>
    <w:basedOn w:val="Normal"/>
    <w:next w:val="Normal"/>
    <w:autoRedefine/>
    <w:uiPriority w:val="39"/>
    <w:unhideWhenUsed/>
    <w:rsid w:val="00265442"/>
    <w:pPr>
      <w:tabs>
        <w:tab w:val="right" w:leader="dot" w:pos="10790"/>
      </w:tabs>
      <w:spacing w:before="40" w:after="40"/>
      <w:ind w:left="288"/>
    </w:pPr>
    <w:rPr>
      <w:sz w:val="18"/>
    </w:rPr>
  </w:style>
  <w:style w:type="character" w:styleId="Hyperlink">
    <w:name w:val="Hyperlink"/>
    <w:basedOn w:val="DefaultParagraphFont"/>
    <w:uiPriority w:val="99"/>
    <w:unhideWhenUsed/>
    <w:rsid w:val="00265442"/>
    <w:rPr>
      <w:color w:val="0000FF" w:themeColor="hyperlink"/>
      <w:u w:val="single"/>
    </w:rPr>
  </w:style>
  <w:style w:type="character" w:styleId="BookTitle">
    <w:name w:val="Book Title"/>
    <w:basedOn w:val="DefaultParagraphFont"/>
    <w:uiPriority w:val="33"/>
    <w:rsid w:val="00265442"/>
    <w:rPr>
      <w:b/>
      <w:bCs/>
      <w:smallCaps/>
      <w:spacing w:val="5"/>
      <w:sz w:val="48"/>
    </w:rPr>
  </w:style>
  <w:style w:type="paragraph" w:styleId="Title">
    <w:name w:val="Title"/>
    <w:basedOn w:val="Normal"/>
    <w:next w:val="Normal"/>
    <w:link w:val="TitleChar"/>
    <w:uiPriority w:val="10"/>
    <w:unhideWhenUsed/>
    <w:rsid w:val="00265442"/>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265442"/>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265442"/>
    <w:pPr>
      <w:spacing w:after="0" w:line="240" w:lineRule="auto"/>
    </w:pPr>
    <w:rPr>
      <w:rFonts w:eastAsiaTheme="minorEastAsia"/>
    </w:rPr>
  </w:style>
  <w:style w:type="character" w:customStyle="1" w:styleId="NoSpacingChar">
    <w:name w:val="No Spacing Char"/>
    <w:basedOn w:val="DefaultParagraphFont"/>
    <w:link w:val="NoSpacing"/>
    <w:uiPriority w:val="4"/>
    <w:rsid w:val="00265442"/>
    <w:rPr>
      <w:rFonts w:eastAsiaTheme="minorEastAsia"/>
    </w:rPr>
  </w:style>
  <w:style w:type="paragraph" w:styleId="Header">
    <w:name w:val="header"/>
    <w:basedOn w:val="Normal"/>
    <w:link w:val="HeaderChar"/>
    <w:uiPriority w:val="99"/>
    <w:unhideWhenUsed/>
    <w:rsid w:val="00265442"/>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265442"/>
    <w:rPr>
      <w:rFonts w:ascii="Arial" w:hAnsi="Arial"/>
      <w:color w:val="292929"/>
      <w:sz w:val="16"/>
    </w:rPr>
  </w:style>
  <w:style w:type="paragraph" w:styleId="Footer">
    <w:name w:val="footer"/>
    <w:basedOn w:val="Normal"/>
    <w:link w:val="FooterChar"/>
    <w:uiPriority w:val="99"/>
    <w:unhideWhenUsed/>
    <w:rsid w:val="00265442"/>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265442"/>
    <w:rPr>
      <w:rFonts w:ascii="Arial" w:hAnsi="Arial"/>
      <w:color w:val="292929"/>
      <w:sz w:val="16"/>
    </w:rPr>
  </w:style>
  <w:style w:type="paragraph" w:customStyle="1" w:styleId="LabStepLevel3Numbered">
    <w:name w:val="Lab Step Level 3 Numbered"/>
    <w:basedOn w:val="LabStepLevel2Numbered"/>
    <w:uiPriority w:val="3"/>
    <w:qFormat/>
    <w:rsid w:val="00D2288E"/>
    <w:pPr>
      <w:tabs>
        <w:tab w:val="clear" w:pos="720"/>
      </w:tabs>
      <w:spacing w:before="60" w:after="20"/>
      <w:ind w:left="1512" w:hanging="360"/>
    </w:pPr>
    <w:rPr>
      <w:sz w:val="16"/>
    </w:rPr>
  </w:style>
  <w:style w:type="paragraph" w:styleId="ListParagraph">
    <w:name w:val="List Paragraph"/>
    <w:basedOn w:val="Normal"/>
    <w:next w:val="Normal"/>
    <w:uiPriority w:val="34"/>
    <w:rsid w:val="00265442"/>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265442"/>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265442"/>
    <w:rPr>
      <w:rFonts w:ascii="Lucida Console" w:hAnsi="Lucida Console" w:cs="Courier New"/>
      <w:b/>
      <w:spacing w:val="-6"/>
      <w:sz w:val="18"/>
    </w:rPr>
  </w:style>
  <w:style w:type="paragraph" w:customStyle="1" w:styleId="NumberedBullet">
    <w:name w:val="Numbered Bullet"/>
    <w:basedOn w:val="ListParagraph"/>
    <w:uiPriority w:val="5"/>
    <w:unhideWhenUsed/>
    <w:rsid w:val="00265442"/>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265442"/>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265442"/>
    <w:pPr>
      <w:spacing w:before="0" w:after="0"/>
    </w:pPr>
    <w:rPr>
      <w:szCs w:val="20"/>
    </w:rPr>
  </w:style>
  <w:style w:type="character" w:customStyle="1" w:styleId="FootnoteTextChar">
    <w:name w:val="Footnote Text Char"/>
    <w:basedOn w:val="DefaultParagraphFont"/>
    <w:link w:val="FootnoteText"/>
    <w:uiPriority w:val="99"/>
    <w:semiHidden/>
    <w:rsid w:val="00265442"/>
    <w:rPr>
      <w:rFonts w:ascii="Arial" w:hAnsi="Arial"/>
      <w:color w:val="262626" w:themeColor="text1" w:themeTint="D9"/>
      <w:sz w:val="20"/>
      <w:szCs w:val="20"/>
    </w:rPr>
  </w:style>
  <w:style w:type="table" w:styleId="LightShading-Accent4">
    <w:name w:val="Light Shading Accent 4"/>
    <w:basedOn w:val="TableNormal"/>
    <w:uiPriority w:val="60"/>
    <w:rsid w:val="0026544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265442"/>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26544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26544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2654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2654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265442"/>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265442"/>
    <w:pPr>
      <w:tabs>
        <w:tab w:val="num" w:pos="360"/>
      </w:tabs>
      <w:ind w:left="360" w:hanging="360"/>
      <w:contextualSpacing/>
    </w:pPr>
  </w:style>
  <w:style w:type="character" w:customStyle="1" w:styleId="InLineUrl">
    <w:name w:val="InLineUrl"/>
    <w:basedOn w:val="DefaultParagraphFont"/>
    <w:qFormat/>
    <w:rsid w:val="00265442"/>
    <w:rPr>
      <w:rFonts w:ascii="Arial" w:hAnsi="Arial"/>
      <w:b/>
      <w:sz w:val="18"/>
    </w:rPr>
  </w:style>
  <w:style w:type="paragraph" w:customStyle="1" w:styleId="LabStepNumbered">
    <w:name w:val="Lab Step Numbered"/>
    <w:link w:val="LabStepNumberedChar"/>
    <w:qFormat/>
    <w:rsid w:val="00265442"/>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26544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484260"/>
    <w:pPr>
      <w:numPr>
        <w:numId w:val="0"/>
      </w:numPr>
      <w:tabs>
        <w:tab w:val="num" w:pos="720"/>
      </w:tabs>
      <w:ind w:left="720" w:hanging="320"/>
    </w:pPr>
  </w:style>
  <w:style w:type="paragraph" w:customStyle="1" w:styleId="LabStepLevel2NoBullet">
    <w:name w:val="Lab Step Level 2 No Bullet"/>
    <w:basedOn w:val="LabStepNumberedLevel2"/>
    <w:uiPriority w:val="3"/>
    <w:qFormat/>
    <w:rsid w:val="00265442"/>
    <w:pPr>
      <w:numPr>
        <w:numId w:val="0"/>
      </w:numPr>
      <w:spacing w:before="40"/>
      <w:ind w:left="720"/>
    </w:pPr>
  </w:style>
  <w:style w:type="character" w:customStyle="1" w:styleId="LabStepScreenshotFrame">
    <w:name w:val="Lab Step Screenshot Frame"/>
    <w:basedOn w:val="DefaultParagraphFont"/>
    <w:uiPriority w:val="1"/>
    <w:qFormat/>
    <w:rsid w:val="00265442"/>
    <w:rPr>
      <w:noProof/>
      <w:bdr w:val="single" w:sz="2" w:space="0" w:color="DDDDDD"/>
    </w:rPr>
  </w:style>
  <w:style w:type="paragraph" w:customStyle="1" w:styleId="LabExerciseCallout">
    <w:name w:val="Lab Exercise Callout"/>
    <w:basedOn w:val="LabExerciseLeadIn"/>
    <w:qFormat/>
    <w:rsid w:val="00265442"/>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AE16E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265442"/>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265442"/>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265442"/>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5442"/>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265442"/>
    <w:rPr>
      <w:rFonts w:ascii="Arial" w:hAnsi="Arial"/>
      <w:b/>
      <w:iCs/>
      <w:sz w:val="16"/>
    </w:rPr>
  </w:style>
  <w:style w:type="character" w:customStyle="1" w:styleId="InlindeCode">
    <w:name w:val="InlindeCode"/>
    <w:basedOn w:val="DefaultParagraphFont"/>
    <w:qFormat/>
    <w:rsid w:val="00265442"/>
    <w:rPr>
      <w:rFonts w:ascii="Lucida Console" w:hAnsi="Lucida Console"/>
      <w:b/>
      <w:sz w:val="16"/>
    </w:rPr>
  </w:style>
  <w:style w:type="table" w:customStyle="1" w:styleId="LabStepTable">
    <w:name w:val="Lab Step Table"/>
    <w:basedOn w:val="TableGrid"/>
    <w:uiPriority w:val="99"/>
    <w:rsid w:val="00265442"/>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265442"/>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265442"/>
    <w:pPr>
      <w:ind w:left="792"/>
    </w:pPr>
  </w:style>
  <w:style w:type="paragraph" w:customStyle="1" w:styleId="LabStepScreenshotLevel2">
    <w:name w:val="Lab Step Screenshot Level 2"/>
    <w:basedOn w:val="LabStepScreenshot"/>
    <w:uiPriority w:val="2"/>
    <w:qFormat/>
    <w:rsid w:val="00265442"/>
    <w:pPr>
      <w:ind w:left="720"/>
    </w:pPr>
    <w:rPr>
      <w:noProof/>
    </w:rPr>
  </w:style>
  <w:style w:type="paragraph" w:styleId="TOCHeading">
    <w:name w:val="TOC Heading"/>
    <w:basedOn w:val="Heading1"/>
    <w:next w:val="Normal"/>
    <w:uiPriority w:val="39"/>
    <w:semiHidden/>
    <w:unhideWhenUsed/>
    <w:qFormat/>
    <w:rsid w:val="00265442"/>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265442"/>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265442"/>
    <w:rPr>
      <w:sz w:val="16"/>
      <w:szCs w:val="16"/>
    </w:rPr>
  </w:style>
  <w:style w:type="paragraph" w:styleId="CommentText">
    <w:name w:val="annotation text"/>
    <w:basedOn w:val="Normal"/>
    <w:link w:val="CommentTextChar"/>
    <w:uiPriority w:val="99"/>
    <w:semiHidden/>
    <w:unhideWhenUsed/>
    <w:rsid w:val="00265442"/>
    <w:rPr>
      <w:szCs w:val="20"/>
    </w:rPr>
  </w:style>
  <w:style w:type="character" w:customStyle="1" w:styleId="CommentTextChar">
    <w:name w:val="Comment Text Char"/>
    <w:basedOn w:val="DefaultParagraphFont"/>
    <w:link w:val="CommentText"/>
    <w:uiPriority w:val="99"/>
    <w:semiHidden/>
    <w:rsid w:val="00265442"/>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265442"/>
    <w:rPr>
      <w:b/>
      <w:bCs/>
    </w:rPr>
  </w:style>
  <w:style w:type="character" w:customStyle="1" w:styleId="CommentSubjectChar">
    <w:name w:val="Comment Subject Char"/>
    <w:basedOn w:val="CommentTextChar"/>
    <w:link w:val="CommentSubject"/>
    <w:uiPriority w:val="99"/>
    <w:semiHidden/>
    <w:rsid w:val="00265442"/>
    <w:rPr>
      <w:rFonts w:ascii="Arial" w:hAnsi="Arial"/>
      <w:b/>
      <w:bCs/>
      <w:color w:val="262626" w:themeColor="text1" w:themeTint="D9"/>
      <w:sz w:val="20"/>
      <w:szCs w:val="20"/>
    </w:rPr>
  </w:style>
  <w:style w:type="character" w:styleId="Strong">
    <w:name w:val="Strong"/>
    <w:basedOn w:val="DefaultParagraphFont"/>
    <w:uiPriority w:val="23"/>
    <w:rsid w:val="00265442"/>
    <w:rPr>
      <w:b/>
      <w:bCs/>
    </w:rPr>
  </w:style>
  <w:style w:type="paragraph" w:styleId="NormalWeb">
    <w:name w:val="Normal (Web)"/>
    <w:basedOn w:val="Normal"/>
    <w:uiPriority w:val="99"/>
    <w:semiHidden/>
    <w:unhideWhenUsed/>
    <w:rsid w:val="00265442"/>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265442"/>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265442"/>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265442"/>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265442"/>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265442"/>
    <w:pPr>
      <w:spacing w:before="240"/>
      <w:ind w:left="720" w:right="720"/>
    </w:pPr>
    <w:rPr>
      <w:color w:val="1C1C1C"/>
    </w:rPr>
  </w:style>
  <w:style w:type="paragraph" w:customStyle="1" w:styleId="SlidesNotes">
    <w:name w:val="Slides Notes"/>
    <w:basedOn w:val="Normal"/>
    <w:uiPriority w:val="4"/>
    <w:rsid w:val="00265442"/>
    <w:pPr>
      <w:spacing w:before="240"/>
    </w:pPr>
  </w:style>
  <w:style w:type="paragraph" w:customStyle="1" w:styleId="LegalHeader">
    <w:name w:val="Legal Header"/>
    <w:basedOn w:val="Normal"/>
    <w:uiPriority w:val="3"/>
    <w:rsid w:val="00265442"/>
    <w:pPr>
      <w:spacing w:before="600"/>
    </w:pPr>
    <w:rPr>
      <w:b/>
      <w:color w:val="auto"/>
      <w:u w:val="single"/>
    </w:rPr>
  </w:style>
  <w:style w:type="paragraph" w:customStyle="1" w:styleId="LegalBody">
    <w:name w:val="Legal Body"/>
    <w:basedOn w:val="Normal"/>
    <w:uiPriority w:val="3"/>
    <w:rsid w:val="00265442"/>
    <w:rPr>
      <w:sz w:val="18"/>
    </w:rPr>
  </w:style>
  <w:style w:type="paragraph" w:customStyle="1" w:styleId="CourseInfo">
    <w:name w:val="Course Info"/>
    <w:basedOn w:val="Normal"/>
    <w:uiPriority w:val="4"/>
    <w:rsid w:val="00265442"/>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265442"/>
    <w:rPr>
      <w:rFonts w:ascii="Arial" w:hAnsi="Arial"/>
      <w:color w:val="262626" w:themeColor="text1" w:themeTint="D9"/>
      <w:sz w:val="18"/>
    </w:rPr>
  </w:style>
  <w:style w:type="paragraph" w:customStyle="1" w:styleId="Strong1">
    <w:name w:val="Strong1"/>
    <w:basedOn w:val="LabStepNumbered"/>
    <w:link w:val="strongChar"/>
    <w:uiPriority w:val="5"/>
    <w:rsid w:val="00265442"/>
    <w:pPr>
      <w:numPr>
        <w:numId w:val="0"/>
      </w:numPr>
      <w:ind w:left="757" w:hanging="360"/>
    </w:pPr>
    <w:rPr>
      <w:b/>
    </w:rPr>
  </w:style>
  <w:style w:type="character" w:customStyle="1" w:styleId="strongChar">
    <w:name w:val="strong Char"/>
    <w:basedOn w:val="LabStepNumberedChar"/>
    <w:link w:val="Strong1"/>
    <w:uiPriority w:val="5"/>
    <w:rsid w:val="00265442"/>
    <w:rPr>
      <w:rFonts w:ascii="Arial" w:hAnsi="Arial"/>
      <w:b/>
      <w:color w:val="262626" w:themeColor="text1" w:themeTint="D9"/>
      <w:sz w:val="18"/>
    </w:rPr>
  </w:style>
  <w:style w:type="paragraph" w:customStyle="1" w:styleId="CourseCode">
    <w:name w:val="Course Code"/>
    <w:basedOn w:val="Normal"/>
    <w:uiPriority w:val="4"/>
    <w:rsid w:val="00265442"/>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265442"/>
    <w:pPr>
      <w:tabs>
        <w:tab w:val="right" w:leader="dot" w:pos="10790"/>
      </w:tabs>
      <w:spacing w:before="40" w:after="0"/>
      <w:ind w:left="432"/>
    </w:pPr>
    <w:rPr>
      <w:sz w:val="16"/>
    </w:rPr>
  </w:style>
  <w:style w:type="numbering" w:customStyle="1" w:styleId="LabStepsTemplate">
    <w:name w:val="LabStepsTemplate"/>
    <w:uiPriority w:val="99"/>
    <w:rsid w:val="00265442"/>
    <w:pPr>
      <w:numPr>
        <w:numId w:val="7"/>
      </w:numPr>
    </w:pPr>
  </w:style>
  <w:style w:type="paragraph" w:customStyle="1" w:styleId="ModuleDescription">
    <w:name w:val="Module Description"/>
    <w:basedOn w:val="Normal"/>
    <w:uiPriority w:val="4"/>
    <w:rsid w:val="00265442"/>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265442"/>
    <w:pPr>
      <w:jc w:val="center"/>
    </w:pPr>
  </w:style>
  <w:style w:type="paragraph" w:customStyle="1" w:styleId="TopicsCoveredItem">
    <w:name w:val="Topics Covered Item"/>
    <w:basedOn w:val="Normal"/>
    <w:uiPriority w:val="4"/>
    <w:rsid w:val="00265442"/>
    <w:pPr>
      <w:numPr>
        <w:numId w:val="9"/>
      </w:numPr>
      <w:spacing w:before="0" w:after="0"/>
      <w:contextualSpacing/>
    </w:pPr>
  </w:style>
  <w:style w:type="paragraph" w:customStyle="1" w:styleId="ModuleIntroHeader">
    <w:name w:val="Module Intro Header"/>
    <w:basedOn w:val="Normal"/>
    <w:uiPriority w:val="4"/>
    <w:rsid w:val="00265442"/>
    <w:pPr>
      <w:pBdr>
        <w:bottom w:val="single" w:sz="8" w:space="1" w:color="auto"/>
      </w:pBdr>
      <w:spacing w:before="360"/>
      <w:ind w:left="288"/>
    </w:pPr>
    <w:rPr>
      <w:b/>
      <w:sz w:val="24"/>
    </w:rPr>
  </w:style>
  <w:style w:type="paragraph" w:customStyle="1" w:styleId="ModuleAgendaItem">
    <w:name w:val="Module Agenda Item"/>
    <w:basedOn w:val="Normal"/>
    <w:uiPriority w:val="4"/>
    <w:rsid w:val="00265442"/>
    <w:pPr>
      <w:spacing w:before="0" w:after="0"/>
      <w:ind w:left="360" w:hanging="360"/>
      <w:contextualSpacing/>
    </w:pPr>
    <w:rPr>
      <w:sz w:val="24"/>
    </w:rPr>
  </w:style>
  <w:style w:type="paragraph" w:customStyle="1" w:styleId="LabStepNumberedLevel2">
    <w:name w:val="Lab Step Numbered Level 2"/>
    <w:basedOn w:val="LabStepNumbered"/>
    <w:qFormat/>
    <w:rsid w:val="00265442"/>
    <w:pPr>
      <w:numPr>
        <w:ilvl w:val="1"/>
      </w:numPr>
    </w:pPr>
  </w:style>
  <w:style w:type="paragraph" w:customStyle="1" w:styleId="LabStepNumberedLevel3">
    <w:name w:val="Lab Step Numbered Level 3"/>
    <w:basedOn w:val="LabStepNumberedLevel2"/>
    <w:qFormat/>
    <w:rsid w:val="00265442"/>
    <w:pPr>
      <w:numPr>
        <w:ilvl w:val="2"/>
      </w:numPr>
      <w:tabs>
        <w:tab w:val="left" w:pos="994"/>
      </w:tabs>
    </w:pPr>
  </w:style>
  <w:style w:type="paragraph" w:customStyle="1" w:styleId="LabStepNumberedLevel4">
    <w:name w:val="Lab Step Numbered Level 4"/>
    <w:basedOn w:val="LabStepNumberedLevel3"/>
    <w:qFormat/>
    <w:rsid w:val="00265442"/>
    <w:pPr>
      <w:numPr>
        <w:ilvl w:val="3"/>
      </w:numPr>
      <w:tabs>
        <w:tab w:val="clear" w:pos="994"/>
        <w:tab w:val="left" w:pos="1627"/>
      </w:tabs>
    </w:pPr>
  </w:style>
  <w:style w:type="paragraph" w:customStyle="1" w:styleId="LabExerciseLeadIn">
    <w:name w:val="Lab Exercise Lead In"/>
    <w:basedOn w:val="Normal"/>
    <w:qFormat/>
    <w:rsid w:val="00265442"/>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265442"/>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2DCD60DB-8187-46EE-91D0-D2DDE2BA1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3370</TotalTime>
  <Pages>11</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McDermott</cp:lastModifiedBy>
  <cp:revision>26</cp:revision>
  <cp:lastPrinted>2009-08-12T16:30:00Z</cp:lastPrinted>
  <dcterms:created xsi:type="dcterms:W3CDTF">2012-10-13T23:17:00Z</dcterms:created>
  <dcterms:modified xsi:type="dcterms:W3CDTF">2014-01-04T20:08:00Z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