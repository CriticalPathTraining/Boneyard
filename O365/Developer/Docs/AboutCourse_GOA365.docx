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7E54BA" w:rsidP="005F101C">
                <w:pPr>
                  <w:rPr>
                    <w:sz w:val="18"/>
                  </w:rPr>
                </w:pPr>
                <w:r w:rsidRPr="007E54BA">
                  <w:rPr>
                    <w:sz w:val="18"/>
                  </w:rPr>
                  <w:t xml:space="preserve">The Great </w:t>
                </w:r>
                <w:r w:rsidR="005F101C">
                  <w:rPr>
                    <w:sz w:val="18"/>
                  </w:rPr>
                  <w:t>Office 365 Adventure</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5F101C" w:rsidP="005F101C">
                <w:pPr>
                  <w:rPr>
                    <w:sz w:val="18"/>
                  </w:rPr>
                </w:pPr>
                <w:r>
                  <w:rPr>
                    <w:sz w:val="18"/>
                  </w:rPr>
                  <w:t>GOA365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CD2BA7"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5F101C" w:rsidRDefault="005F101C" w:rsidP="005F101C">
          <w:r>
            <w:t>It's no secret that Microsoft has been shifting its development strategy away from the SharePoint on-premises environment to focus on the Office 365 environment and Windows Azure. Microsoft introduced the SharePoint add-in model (formerly known as the SharePoint app model) with the release of SharePoint 2013. Then in October of 2014 Microsoft announced a new and distinct development platform for Office 365 based on Azure Active Directory and the Office 365 APIs. As a consequence, many professional developers with SharePoint development experience are beginning to feel that their skillsets have become outdated and need an extreme makeover to catch up and keep pace with the constantly-evolving Office 365 platform.</w:t>
          </w:r>
        </w:p>
        <w:p w:rsidR="005F101C" w:rsidRDefault="005F101C" w:rsidP="005F101C">
          <w:r w:rsidRPr="005F101C">
            <w:rPr>
              <w:b/>
            </w:rPr>
            <w:t>The Great Office 365 Adventure</w:t>
          </w:r>
          <w:r>
            <w:t xml:space="preserve"> is an intensive five-day training course which provides a comprehensive examination of the different styles in which a professional developer can create custom software solutions for the Office 365 environment and SharePoint Online. The course begins by teaching essential client-side programming techniques including how to create Office add-ins and SharePoint-hosted add-ins using Visual Studio, JavaScript, jQuery, the JavaScript API for Office, the SharePoint REST API and the AngularJS framework. Once students have learned how to develop SharePoint-hosted add-ins, the course then examines using JavaScript injection and embedded scripts in SharePoint Online to create custom solutions that do not suffer from the limitations imposed by the SharePoint add-in model.</w:t>
          </w:r>
        </w:p>
        <w:p w:rsidR="0096780E" w:rsidRDefault="005F101C" w:rsidP="005F101C">
          <w:r>
            <w:t>The course also teaches essential server-side programming techniques including how use Visual Studio and the ASP.NET MVC framework to create provider-hosted add-ins for SharePoint Online</w:t>
          </w:r>
          <w:r w:rsidR="002A5024">
            <w:t xml:space="preserve">. Students will also learn how to </w:t>
          </w:r>
          <w:r>
            <w:t xml:space="preserve">create custom web applications that </w:t>
          </w:r>
          <w:r w:rsidR="002A5024">
            <w:t xml:space="preserve">authenticate users with Azure Active Directory and </w:t>
          </w:r>
          <w:r>
            <w:t xml:space="preserve">access content in the Office 365 environment </w:t>
          </w:r>
          <w:r w:rsidR="002A5024">
            <w:t xml:space="preserve">in an authorized fashion using </w:t>
          </w:r>
          <w:r>
            <w:t xml:space="preserve">the Office 365 </w:t>
          </w:r>
          <w:r w:rsidR="002A5024">
            <w:t>Unified API</w:t>
          </w:r>
          <w:r>
            <w:t xml:space="preserve">. Students will learn best practices in Office 365 security programming such as how to acquire and manage access tokens using Azure Active Directory (AAD). Along the way, students will be exposed to essential Microsoft frameworks for server-side development including </w:t>
          </w:r>
          <w:r w:rsidR="002A5024">
            <w:t xml:space="preserve">ASP.NET </w:t>
          </w:r>
          <w:bookmarkStart w:id="1" w:name="_GoBack"/>
          <w:bookmarkEnd w:id="1"/>
          <w:r>
            <w:t>MV</w:t>
          </w:r>
          <w:r w:rsidR="002A5024">
            <w:t xml:space="preserve">C, Entity Framework, Web API 2 and the </w:t>
          </w:r>
          <w:r>
            <w:t>OWIN</w:t>
          </w:r>
          <w:r w:rsidR="002A5024">
            <w:t xml:space="preserve"> framework</w:t>
          </w:r>
          <w:r>
            <w:t>. All instructor demonstrations and student lab exercises will be conducted live inside the Office 365 environment.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4A471E" w:rsidP="00020213">
      <w:sdt>
        <w:sdtPr>
          <w:alias w:val="Student Prerequisites"/>
          <w:tag w:val="StudentPrerequisites"/>
          <w:id w:val="978655372"/>
          <w:placeholder>
            <w:docPart w:val="45722AA0BC9843BBA6ABEC0ECEBF872E"/>
          </w:placeholder>
        </w:sdtPr>
        <w:sdtEndPr/>
        <w:sdtContent>
          <w:r w:rsidR="005F101C" w:rsidRPr="005F101C">
            <w:t>Attendees should be in good health and should have professional development experience with Visual Studio, C#, the .NET Framework, ASP.NET, JavaScript and jQuery. It is also recommended that attendees have previous hands-on experience with the SharePoint platform as well as experience using AngularJS and ASP.NET MVC.</w:t>
          </w:r>
        </w:sdtContent>
      </w:sdt>
    </w:p>
    <w:sectPr w:rsidR="00734F62" w:rsidRPr="00734F62" w:rsidSect="00A95AE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71E" w:rsidRDefault="004A471E" w:rsidP="002754DA">
      <w:pPr>
        <w:spacing w:before="0" w:after="0"/>
      </w:pPr>
      <w:r>
        <w:separator/>
      </w:r>
    </w:p>
  </w:endnote>
  <w:endnote w:type="continuationSeparator" w:id="0">
    <w:p w:rsidR="004A471E" w:rsidRDefault="004A471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71E" w:rsidRDefault="004A471E" w:rsidP="002754DA">
      <w:pPr>
        <w:spacing w:before="0" w:after="0"/>
      </w:pPr>
      <w:r>
        <w:separator/>
      </w:r>
    </w:p>
  </w:footnote>
  <w:footnote w:type="continuationSeparator" w:id="0">
    <w:p w:rsidR="004A471E" w:rsidRDefault="004A471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961A5"/>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5F54"/>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024"/>
    <w:rsid w:val="002A56B2"/>
    <w:rsid w:val="002A6F34"/>
    <w:rsid w:val="002C5CBE"/>
    <w:rsid w:val="002D3865"/>
    <w:rsid w:val="002E035E"/>
    <w:rsid w:val="002E0504"/>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3F3D43"/>
    <w:rsid w:val="00414108"/>
    <w:rsid w:val="00414475"/>
    <w:rsid w:val="00420D38"/>
    <w:rsid w:val="00427A68"/>
    <w:rsid w:val="0043217E"/>
    <w:rsid w:val="00445241"/>
    <w:rsid w:val="00445F5C"/>
    <w:rsid w:val="00446B8D"/>
    <w:rsid w:val="00466E41"/>
    <w:rsid w:val="00474799"/>
    <w:rsid w:val="00481358"/>
    <w:rsid w:val="004838B2"/>
    <w:rsid w:val="004950E4"/>
    <w:rsid w:val="004A471E"/>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86CC5"/>
    <w:rsid w:val="007A2E8C"/>
    <w:rsid w:val="007A3D0E"/>
    <w:rsid w:val="007A6FDB"/>
    <w:rsid w:val="007A7B3A"/>
    <w:rsid w:val="007B63AE"/>
    <w:rsid w:val="007B648F"/>
    <w:rsid w:val="007C5EF6"/>
    <w:rsid w:val="007D3284"/>
    <w:rsid w:val="007D5BC6"/>
    <w:rsid w:val="007E240B"/>
    <w:rsid w:val="007E54BA"/>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8745A"/>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B3445"/>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030B"/>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4A6"/>
    <w:rsid w:val="00CB7A9C"/>
    <w:rsid w:val="00CB7CC1"/>
    <w:rsid w:val="00CD0AD0"/>
    <w:rsid w:val="00CD10A1"/>
    <w:rsid w:val="00CD2BA7"/>
    <w:rsid w:val="00CD3699"/>
    <w:rsid w:val="00CE06E7"/>
    <w:rsid w:val="00CE155F"/>
    <w:rsid w:val="00CF0D9B"/>
    <w:rsid w:val="00D057EA"/>
    <w:rsid w:val="00D12B10"/>
    <w:rsid w:val="00D1320B"/>
    <w:rsid w:val="00D1406C"/>
    <w:rsid w:val="00D15FEC"/>
    <w:rsid w:val="00D33840"/>
    <w:rsid w:val="00D3469C"/>
    <w:rsid w:val="00D36669"/>
    <w:rsid w:val="00D50509"/>
    <w:rsid w:val="00D56B22"/>
    <w:rsid w:val="00D618EE"/>
    <w:rsid w:val="00D6413D"/>
    <w:rsid w:val="00D64974"/>
    <w:rsid w:val="00D64E0E"/>
    <w:rsid w:val="00D6646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3B78AE"/>
    <w:rsid w:val="00605BF5"/>
    <w:rsid w:val="00730437"/>
    <w:rsid w:val="00742EBA"/>
    <w:rsid w:val="00912BD8"/>
    <w:rsid w:val="0097436F"/>
    <w:rsid w:val="00997EDA"/>
    <w:rsid w:val="00A65C62"/>
    <w:rsid w:val="00AF3EF8"/>
    <w:rsid w:val="00B764F0"/>
    <w:rsid w:val="00C16F8F"/>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8D58624D-3A04-4EA4-BF5F-D7B4FF60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2508</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44</cp:revision>
  <cp:lastPrinted>2009-08-12T16:30:00Z</cp:lastPrinted>
  <dcterms:created xsi:type="dcterms:W3CDTF">2011-12-09T12:27:00Z</dcterms:created>
  <dcterms:modified xsi:type="dcterms:W3CDTF">2015-10-05T16:04:00Z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