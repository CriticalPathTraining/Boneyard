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2228E1" w:rsidP="00607C2B">
      <w:pPr>
        <w:pStyle w:val="Heading2"/>
      </w:pPr>
      <w:r>
        <w:t xml:space="preserve">Developing Provider-hosted </w:t>
      </w:r>
      <w:r w:rsidR="00B31D4F">
        <w:t>Add-ins</w:t>
      </w:r>
      <w:r>
        <w:t xml:space="preserve"> </w:t>
      </w:r>
      <w:r w:rsidR="00B31D4F">
        <w:t xml:space="preserve">using </w:t>
      </w:r>
      <w:r>
        <w:t>MVC</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bookmarkStart w:id="0" w:name="_GoBack"/>
      <w:bookmarkEnd w:id="0"/>
    </w:p>
    <w:p w:rsidR="00607C2B" w:rsidRPr="00607C2B" w:rsidRDefault="00607C2B" w:rsidP="00607C2B">
      <w:pPr>
        <w:pStyle w:val="LabExerciseCallout"/>
      </w:pPr>
      <w:r w:rsidRPr="005C7841">
        <w:rPr>
          <w:b/>
        </w:rPr>
        <w:t>Lab Folder</w:t>
      </w:r>
      <w:r w:rsidRPr="005C7841">
        <w:t xml:space="preserve">: </w:t>
      </w:r>
      <w:r w:rsidR="00F25C76">
        <w:t>C</w:t>
      </w:r>
      <w:r w:rsidR="003A158A">
        <w:t>:\Student\Modules\</w:t>
      </w:r>
      <w:r w:rsidR="003C6BA1">
        <w:t>MVC</w:t>
      </w:r>
      <w:r w:rsidR="00A77AAC">
        <w:t>\Lab</w:t>
      </w:r>
    </w:p>
    <w:p w:rsidR="00BB54BC" w:rsidRDefault="00607C2B" w:rsidP="00607C2B">
      <w:pPr>
        <w:pStyle w:val="LabExerciseCallout"/>
      </w:pPr>
      <w:r w:rsidRPr="005C7841">
        <w:rPr>
          <w:b/>
        </w:rPr>
        <w:t>Lab Overview</w:t>
      </w:r>
      <w:r w:rsidRPr="005C7841">
        <w:t xml:space="preserve">: </w:t>
      </w:r>
      <w:r>
        <w:t xml:space="preserve">In this lab you will </w:t>
      </w:r>
      <w:r w:rsidR="00171C7E">
        <w:t xml:space="preserve">create </w:t>
      </w:r>
      <w:r w:rsidR="00820CCD">
        <w:t xml:space="preserve">a </w:t>
      </w:r>
      <w:r w:rsidR="00B31D4F">
        <w:t>Provider-Hosted Add-in</w:t>
      </w:r>
      <w:r w:rsidR="00820CCD">
        <w:t xml:space="preserve"> using MVC5</w:t>
      </w:r>
      <w:r w:rsidR="002228E1">
        <w:t>. You will investigate the capabilities of the Model-View-Controller pattern</w:t>
      </w:r>
      <w:r w:rsidR="004F1851">
        <w:t>, and create a simple RESTful service that wraps a database.</w:t>
      </w:r>
    </w:p>
    <w:p w:rsidR="00C159E0" w:rsidRDefault="00C159E0" w:rsidP="00C159E0">
      <w:pPr>
        <w:pStyle w:val="Heading3"/>
      </w:pPr>
      <w:r>
        <w:t xml:space="preserve">Exercise </w:t>
      </w:r>
      <w:r w:rsidR="00152635">
        <w:t>1</w:t>
      </w:r>
      <w:r>
        <w:t xml:space="preserve">: </w:t>
      </w:r>
      <w:r w:rsidR="0083590C">
        <w:t>Creating</w:t>
      </w:r>
      <w:r w:rsidR="00152635">
        <w:t xml:space="preserve"> a </w:t>
      </w:r>
      <w:r w:rsidR="00B31D4F">
        <w:t>Provider-Hosted Add-in</w:t>
      </w:r>
      <w:r>
        <w:t xml:space="preserve"> </w:t>
      </w:r>
      <w:r w:rsidR="00942E67">
        <w:t>that uses the MVC Framework</w:t>
      </w:r>
    </w:p>
    <w:p w:rsidR="00C159E0" w:rsidRDefault="00C159E0" w:rsidP="00C84F52">
      <w:pPr>
        <w:pStyle w:val="LabExerciseLeadIn"/>
      </w:pPr>
      <w:r>
        <w:t xml:space="preserve">In this exercise you </w:t>
      </w:r>
      <w:r w:rsidR="00F81206">
        <w:t xml:space="preserve">create a new </w:t>
      </w:r>
      <w:r w:rsidR="00B31D4F">
        <w:t>Provider-Hosted Add-in</w:t>
      </w:r>
      <w:r w:rsidR="00D7601D">
        <w:t xml:space="preserve"> based on the ASP.NET MVC Framework</w:t>
      </w:r>
      <w:r w:rsidR="00F81206">
        <w:t>.</w:t>
      </w:r>
    </w:p>
    <w:p w:rsidR="00C159E0" w:rsidRDefault="00C159E0" w:rsidP="00A77AAC">
      <w:pPr>
        <w:pStyle w:val="LabStepNumbered"/>
      </w:pPr>
      <w:r>
        <w:t xml:space="preserve">Launch </w:t>
      </w:r>
      <w:r w:rsidR="002944F3">
        <w:rPr>
          <w:b/>
        </w:rPr>
        <w:t>Visual Studio 2015</w:t>
      </w:r>
      <w:r w:rsidR="002944F3">
        <w:t>.</w:t>
      </w:r>
    </w:p>
    <w:p w:rsidR="00A77AAC" w:rsidRDefault="00A77AAC" w:rsidP="00A77AAC">
      <w:pPr>
        <w:pStyle w:val="LabStepNumbered"/>
      </w:pPr>
      <w:r>
        <w:t xml:space="preserve">Create the new solution in </w:t>
      </w:r>
      <w:r w:rsidR="002944F3">
        <w:t>Visual Studio 2015</w:t>
      </w:r>
      <w:r>
        <w:t>:</w:t>
      </w:r>
    </w:p>
    <w:p w:rsidR="00C159E0" w:rsidRDefault="00C159E0" w:rsidP="00DA47C8">
      <w:pPr>
        <w:pStyle w:val="LabStepNumberedLevel2"/>
      </w:pPr>
      <w:r>
        <w:t xml:space="preserve">In Visual Studio select </w:t>
      </w:r>
      <w:r w:rsidRPr="000C3A99">
        <w:rPr>
          <w:b/>
        </w:rPr>
        <w:t xml:space="preserve">File </w:t>
      </w:r>
      <w:r w:rsidRPr="000C3A99">
        <w:rPr>
          <w:b/>
        </w:rPr>
        <w:sym w:font="Wingdings" w:char="F0E0"/>
      </w:r>
      <w:r w:rsidRPr="000C3A99">
        <w:rPr>
          <w:b/>
        </w:rPr>
        <w:t xml:space="preserve"> </w:t>
      </w:r>
      <w:r w:rsidR="00F81206">
        <w:rPr>
          <w:b/>
        </w:rPr>
        <w:t>New</w:t>
      </w:r>
      <w:r w:rsidRPr="000C3A99">
        <w:rPr>
          <w:b/>
        </w:rPr>
        <w:t xml:space="preserve"> </w:t>
      </w:r>
      <w:r w:rsidRPr="000C3A99">
        <w:rPr>
          <w:b/>
        </w:rPr>
        <w:sym w:font="Wingdings" w:char="F0E0"/>
      </w:r>
      <w:r w:rsidRPr="000C3A99">
        <w:rPr>
          <w:b/>
        </w:rPr>
        <w:t xml:space="preserve"> Project</w:t>
      </w:r>
      <w:r>
        <w:t>.</w:t>
      </w:r>
    </w:p>
    <w:p w:rsidR="00C159E0" w:rsidRDefault="00C159E0" w:rsidP="00DA47C8">
      <w:pPr>
        <w:pStyle w:val="LabStepNumberedLevel2"/>
      </w:pPr>
      <w:r>
        <w:t xml:space="preserve">In the </w:t>
      </w:r>
      <w:r w:rsidR="008F40A6">
        <w:rPr>
          <w:b/>
        </w:rPr>
        <w:t>New</w:t>
      </w:r>
      <w:r w:rsidRPr="004008BD">
        <w:rPr>
          <w:b/>
        </w:rPr>
        <w:t xml:space="preserve"> Project</w:t>
      </w:r>
      <w:r>
        <w:t xml:space="preserve"> dialog:</w:t>
      </w:r>
    </w:p>
    <w:p w:rsidR="00C159E0" w:rsidRDefault="00F81206" w:rsidP="00DA47C8">
      <w:pPr>
        <w:pStyle w:val="LabStepNumberedLevel3"/>
        <w:ind w:left="1008" w:hanging="288"/>
      </w:pPr>
      <w:r>
        <w:t xml:space="preserve">Select </w:t>
      </w:r>
      <w:r w:rsidRPr="00F81206">
        <w:rPr>
          <w:b/>
        </w:rPr>
        <w:t xml:space="preserve">Templates </w:t>
      </w:r>
      <w:r w:rsidRPr="00F81206">
        <w:rPr>
          <w:b/>
        </w:rPr>
        <w:sym w:font="Wingdings" w:char="F0E0"/>
      </w:r>
      <w:r w:rsidRPr="00F81206">
        <w:rPr>
          <w:b/>
        </w:rPr>
        <w:t xml:space="preserve"> Visual C# </w:t>
      </w:r>
      <w:r w:rsidRPr="00F81206">
        <w:rPr>
          <w:b/>
        </w:rPr>
        <w:sym w:font="Wingdings" w:char="F0E0"/>
      </w:r>
      <w:r w:rsidR="00B176FA">
        <w:rPr>
          <w:b/>
        </w:rPr>
        <w:t xml:space="preserve"> </w:t>
      </w:r>
      <w:r w:rsidRPr="00F81206">
        <w:rPr>
          <w:b/>
        </w:rPr>
        <w:t>Office/SharePoint</w:t>
      </w:r>
      <w:r w:rsidR="00B176FA">
        <w:rPr>
          <w:b/>
        </w:rPr>
        <w:t xml:space="preserve"> </w:t>
      </w:r>
      <w:r w:rsidRPr="00F81206">
        <w:rPr>
          <w:b/>
        </w:rPr>
        <w:sym w:font="Wingdings" w:char="F0E0"/>
      </w:r>
      <w:r w:rsidRPr="00F81206">
        <w:rPr>
          <w:b/>
        </w:rPr>
        <w:t xml:space="preserve"> Apps</w:t>
      </w:r>
      <w:r w:rsidR="00C159E0">
        <w:t>.</w:t>
      </w:r>
    </w:p>
    <w:p w:rsidR="00F81206" w:rsidRDefault="00F81206" w:rsidP="00DA47C8">
      <w:pPr>
        <w:pStyle w:val="LabStepNumberedLevel3"/>
        <w:ind w:left="1008" w:hanging="288"/>
      </w:pPr>
      <w:r>
        <w:t xml:space="preserve">Click </w:t>
      </w:r>
      <w:r w:rsidR="00B176FA">
        <w:rPr>
          <w:b/>
        </w:rPr>
        <w:t>App for SharePoint</w:t>
      </w:r>
    </w:p>
    <w:p w:rsidR="00C159E0" w:rsidRDefault="00F81206" w:rsidP="00DA47C8">
      <w:pPr>
        <w:pStyle w:val="LabStepNumberedLevel3"/>
        <w:ind w:left="1008" w:hanging="288"/>
      </w:pPr>
      <w:r w:rsidRPr="00F81206">
        <w:t xml:space="preserve">Name the </w:t>
      </w:r>
      <w:r>
        <w:t xml:space="preserve">new project </w:t>
      </w:r>
      <w:proofErr w:type="spellStart"/>
      <w:r w:rsidR="002A7D61">
        <w:rPr>
          <w:b/>
        </w:rPr>
        <w:t>CustomerManagerMVC</w:t>
      </w:r>
      <w:proofErr w:type="spellEnd"/>
      <w:r w:rsidR="00C159E0">
        <w:t>.</w:t>
      </w:r>
    </w:p>
    <w:p w:rsidR="002A7D61" w:rsidRDefault="002A7D61" w:rsidP="00DA47C8">
      <w:pPr>
        <w:pStyle w:val="LabStepNumberedLevel3"/>
        <w:ind w:left="1008" w:hanging="288"/>
      </w:pPr>
      <w:r>
        <w:t xml:space="preserve">Add the new project into the folder at </w:t>
      </w:r>
      <w:r w:rsidRPr="002A7D61">
        <w:rPr>
          <w:b/>
        </w:rPr>
        <w:t>C:\Student\Modules\MVC\Lab</w:t>
      </w:r>
      <w:r>
        <w:t>.</w:t>
      </w:r>
    </w:p>
    <w:p w:rsidR="002A7D61" w:rsidRPr="002A7D61" w:rsidRDefault="002A7D61" w:rsidP="00DA47C8">
      <w:pPr>
        <w:pStyle w:val="LabStepNumberedLevel3"/>
        <w:ind w:left="1008" w:hanging="288"/>
      </w:pPr>
      <w:r>
        <w:t xml:space="preserve">Click </w:t>
      </w:r>
      <w:r w:rsidRPr="002A7D61">
        <w:rPr>
          <w:b/>
        </w:rPr>
        <w:t>OK</w:t>
      </w:r>
      <w:r>
        <w:t xml:space="preserve"> to create the project which will lead Visual Studio to display the </w:t>
      </w:r>
      <w:r w:rsidRPr="002A7D61">
        <w:rPr>
          <w:b/>
        </w:rPr>
        <w:t>New App for SharePoint</w:t>
      </w:r>
      <w:r>
        <w:t xml:space="preserve"> wizard.</w:t>
      </w:r>
    </w:p>
    <w:p w:rsidR="002A7D61" w:rsidRPr="00F81206" w:rsidRDefault="00B176FA" w:rsidP="002A7D61">
      <w:pPr>
        <w:pStyle w:val="LabStepScreenshotLevel2"/>
      </w:pPr>
      <w:r>
        <w:drawing>
          <wp:inline distT="0" distB="0" distL="0" distR="0" wp14:anchorId="23B2DC05" wp14:editId="44EED86B">
            <wp:extent cx="3596640" cy="2032619"/>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3613" cy="2042211"/>
                    </a:xfrm>
                    <a:prstGeom prst="rect">
                      <a:avLst/>
                    </a:prstGeom>
                  </pic:spPr>
                </pic:pic>
              </a:graphicData>
            </a:graphic>
          </wp:inline>
        </w:drawing>
      </w:r>
    </w:p>
    <w:p w:rsidR="00F81206" w:rsidRPr="00F81206" w:rsidRDefault="00F81206" w:rsidP="00B176FA">
      <w:pPr>
        <w:pStyle w:val="LabStepNumberedLevel2"/>
      </w:pPr>
      <w:r>
        <w:t xml:space="preserve">In the </w:t>
      </w:r>
      <w:r w:rsidRPr="005637C0">
        <w:rPr>
          <w:b/>
        </w:rPr>
        <w:t>New App for SharePoint</w:t>
      </w:r>
      <w:r>
        <w:t xml:space="preserve"> wizard:</w:t>
      </w:r>
    </w:p>
    <w:p w:rsidR="00F81206" w:rsidRDefault="002944F3" w:rsidP="00F81206">
      <w:pPr>
        <w:pStyle w:val="LabStepNumberedLevel3"/>
      </w:pPr>
      <w:r>
        <w:t>Enter the URL for your Office 365 developer site</w:t>
      </w:r>
      <w:r w:rsidR="005637C0">
        <w:t>.</w:t>
      </w:r>
    </w:p>
    <w:p w:rsidR="00F81206" w:rsidRDefault="00F81206" w:rsidP="00F81206">
      <w:pPr>
        <w:pStyle w:val="LabStepNumberedLevel3"/>
      </w:pPr>
      <w:r>
        <w:t xml:space="preserve">Select </w:t>
      </w:r>
      <w:r w:rsidRPr="00F81206">
        <w:rPr>
          <w:b/>
        </w:rPr>
        <w:t>Provider-Hosted</w:t>
      </w:r>
      <w:r>
        <w:t xml:space="preserve"> as the hosting model.</w:t>
      </w:r>
    </w:p>
    <w:p w:rsidR="00A57171" w:rsidRDefault="00F81206" w:rsidP="002944F3">
      <w:pPr>
        <w:pStyle w:val="LabStepNumberedLevel3"/>
      </w:pPr>
      <w:r>
        <w:t xml:space="preserve">Click </w:t>
      </w:r>
      <w:r w:rsidR="00A57171">
        <w:rPr>
          <w:b/>
        </w:rPr>
        <w:t>Next</w:t>
      </w:r>
      <w:r>
        <w:t>.</w:t>
      </w:r>
    </w:p>
    <w:p w:rsidR="00A57171" w:rsidRDefault="00A57171" w:rsidP="002944F3">
      <w:pPr>
        <w:pStyle w:val="LabStepNumbered"/>
      </w:pPr>
      <w:r>
        <w:t xml:space="preserve">Specify the web project type as </w:t>
      </w:r>
      <w:r w:rsidRPr="00A57171">
        <w:rPr>
          <w:b/>
        </w:rPr>
        <w:t>ASP.NET MVC Web Application</w:t>
      </w:r>
      <w:r>
        <w:t xml:space="preserve"> and click</w:t>
      </w:r>
      <w:r w:rsidR="000F385B">
        <w:t xml:space="preserve"> </w:t>
      </w:r>
      <w:proofErr w:type="gramStart"/>
      <w:r w:rsidR="000F385B" w:rsidRPr="000F385B">
        <w:rPr>
          <w:b/>
        </w:rPr>
        <w:t>Next</w:t>
      </w:r>
      <w:proofErr w:type="gramEnd"/>
      <w:r w:rsidR="00D7601D">
        <w:t>.</w:t>
      </w:r>
    </w:p>
    <w:p w:rsidR="000F385B" w:rsidRDefault="000F385B" w:rsidP="000F385B">
      <w:pPr>
        <w:pStyle w:val="LabStepNumberedLevel2"/>
      </w:pPr>
      <w:r>
        <w:t xml:space="preserve">Click </w:t>
      </w:r>
      <w:r w:rsidRPr="00370F04">
        <w:rPr>
          <w:b/>
        </w:rPr>
        <w:t>Finish</w:t>
      </w:r>
      <w:r>
        <w:t xml:space="preserve"> to complete the wizard and create the new </w:t>
      </w:r>
      <w:r w:rsidR="00B31D4F">
        <w:t>Provider-Hosted Add-in</w:t>
      </w:r>
      <w:r>
        <w:t xml:space="preserve"> project.</w:t>
      </w:r>
    </w:p>
    <w:p w:rsidR="005637C0" w:rsidRDefault="005637C0" w:rsidP="00DA47C8">
      <w:pPr>
        <w:pStyle w:val="LabStepNumbered"/>
      </w:pPr>
      <w:r>
        <w:t xml:space="preserve">When the New app for SharePoint wizard completes it work, you should see a new Visual Studio solution which contains two projects. The top project name </w:t>
      </w:r>
      <w:proofErr w:type="spellStart"/>
      <w:r w:rsidRPr="005637C0">
        <w:rPr>
          <w:b/>
        </w:rPr>
        <w:t>CustomerManagerMVC</w:t>
      </w:r>
      <w:proofErr w:type="spellEnd"/>
      <w:r>
        <w:t xml:space="preserve"> is the app project while the bottom project named </w:t>
      </w:r>
      <w:proofErr w:type="spellStart"/>
      <w:r w:rsidRPr="005637C0">
        <w:rPr>
          <w:b/>
        </w:rPr>
        <w:t>CustomerManagerMVC</w:t>
      </w:r>
      <w:r>
        <w:rPr>
          <w:b/>
        </w:rPr>
        <w:t>Web</w:t>
      </w:r>
      <w:proofErr w:type="spellEnd"/>
      <w:r>
        <w:t xml:space="preserve"> is an ASP.NET project that can be used to implement the remote web.</w:t>
      </w:r>
    </w:p>
    <w:p w:rsidR="00A979BA" w:rsidRPr="00A979BA" w:rsidRDefault="00B176FA" w:rsidP="00A979BA">
      <w:pPr>
        <w:pStyle w:val="LabStepScreenshot"/>
        <w:rPr>
          <w:noProof/>
          <w:bdr w:val="single" w:sz="2" w:space="0" w:color="DDDDDD"/>
        </w:rPr>
      </w:pPr>
      <w:r w:rsidRPr="005637C0">
        <w:rPr>
          <w:rStyle w:val="LabStepScreenshotFrame"/>
        </w:rPr>
        <w:lastRenderedPageBreak/>
        <w:t xml:space="preserve"> </w:t>
      </w:r>
      <w:r w:rsidR="003266D4">
        <w:rPr>
          <w:noProof/>
        </w:rPr>
        <w:drawing>
          <wp:inline distT="0" distB="0" distL="0" distR="0" wp14:anchorId="2F099F43" wp14:editId="02A61BF5">
            <wp:extent cx="1509759" cy="2572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7698" cy="2585904"/>
                    </a:xfrm>
                    <a:prstGeom prst="rect">
                      <a:avLst/>
                    </a:prstGeom>
                  </pic:spPr>
                </pic:pic>
              </a:graphicData>
            </a:graphic>
          </wp:inline>
        </w:drawing>
      </w:r>
    </w:p>
    <w:p w:rsidR="000F385B" w:rsidRDefault="00A979BA" w:rsidP="00DA47C8">
      <w:pPr>
        <w:pStyle w:val="LabStepNumbered"/>
      </w:pPr>
      <w:r>
        <w:t xml:space="preserve">In the </w:t>
      </w:r>
      <w:proofErr w:type="spellStart"/>
      <w:r w:rsidRPr="00A979BA">
        <w:rPr>
          <w:b/>
        </w:rPr>
        <w:t>CustomerManagerMVC</w:t>
      </w:r>
      <w:proofErr w:type="spellEnd"/>
      <w:r>
        <w:t xml:space="preserve"> project open the </w:t>
      </w:r>
      <w:r w:rsidRPr="00A979BA">
        <w:rPr>
          <w:b/>
        </w:rPr>
        <w:t>AppManifest.xml</w:t>
      </w:r>
      <w:r>
        <w:t xml:space="preserve"> file by double clicking </w:t>
      </w:r>
      <w:r w:rsidR="000F385B">
        <w:t>IT.</w:t>
      </w:r>
    </w:p>
    <w:p w:rsidR="00A979BA" w:rsidRDefault="000F385B" w:rsidP="000F385B">
      <w:pPr>
        <w:pStyle w:val="LabStepNumberedLevel2"/>
      </w:pPr>
      <w:r>
        <w:t>S</w:t>
      </w:r>
      <w:r w:rsidR="00A979BA">
        <w:t xml:space="preserve">et the </w:t>
      </w:r>
      <w:r w:rsidR="00A979BA" w:rsidRPr="00A979BA">
        <w:rPr>
          <w:b/>
        </w:rPr>
        <w:t>Title</w:t>
      </w:r>
      <w:r w:rsidRPr="000F385B">
        <w:t xml:space="preserve"> to </w:t>
      </w:r>
      <w:r w:rsidR="00A979BA" w:rsidRPr="000F385B">
        <w:rPr>
          <w:b/>
        </w:rPr>
        <w:t>Customer Manager MVC</w:t>
      </w:r>
    </w:p>
    <w:p w:rsidR="00A979BA" w:rsidRDefault="00A979BA" w:rsidP="00A979BA">
      <w:pPr>
        <w:pStyle w:val="LabStepNumberedLevel2"/>
      </w:pPr>
      <w:r>
        <w:t xml:space="preserve">Save and close the </w:t>
      </w:r>
      <w:r w:rsidRPr="00A979BA">
        <w:rPr>
          <w:b/>
        </w:rPr>
        <w:t>AppManifest.xml</w:t>
      </w:r>
      <w:r>
        <w:t xml:space="preserve"> file.</w:t>
      </w:r>
    </w:p>
    <w:p w:rsidR="005B2AD8" w:rsidRDefault="0034145E" w:rsidP="005B2AD8">
      <w:pPr>
        <w:pStyle w:val="LabStepNumbered"/>
      </w:pPr>
      <w:r>
        <w:t xml:space="preserve">Examine the </w:t>
      </w:r>
      <w:proofErr w:type="spellStart"/>
      <w:r>
        <w:t>HomeController.cs</w:t>
      </w:r>
      <w:proofErr w:type="spellEnd"/>
      <w:r>
        <w:t xml:space="preserve"> file in your </w:t>
      </w:r>
      <w:proofErr w:type="spellStart"/>
      <w:r>
        <w:t>CustomerManagerMVCWeb</w:t>
      </w:r>
      <w:proofErr w:type="spellEnd"/>
      <w:r>
        <w:t xml:space="preserve"> project</w:t>
      </w:r>
    </w:p>
    <w:p w:rsidR="00A30D2F" w:rsidRDefault="0034145E" w:rsidP="005B2AD8">
      <w:pPr>
        <w:pStyle w:val="LabStepNumberedLevel2"/>
      </w:pPr>
      <w:r>
        <w:t xml:space="preserve">In this project expand the Controllers folder and double click on the </w:t>
      </w:r>
      <w:r w:rsidR="00A30D2F">
        <w:t xml:space="preserve">file named </w:t>
      </w:r>
      <w:proofErr w:type="spellStart"/>
      <w:r>
        <w:rPr>
          <w:b/>
        </w:rPr>
        <w:t>Home</w:t>
      </w:r>
      <w:r w:rsidR="00A30D2F" w:rsidRPr="004D21DD">
        <w:rPr>
          <w:b/>
        </w:rPr>
        <w:t>Controller.cs</w:t>
      </w:r>
      <w:proofErr w:type="spellEnd"/>
      <w:r w:rsidR="00A30D2F">
        <w:t xml:space="preserve"> </w:t>
      </w:r>
      <w:r>
        <w:t>to open the</w:t>
      </w:r>
      <w:r w:rsidR="00A30D2F">
        <w:t xml:space="preserve"> C# source file </w:t>
      </w:r>
      <w:r w:rsidR="00BC445B">
        <w:t xml:space="preserve">in </w:t>
      </w:r>
      <w:r w:rsidR="00A30D2F">
        <w:t>a Code View window.</w:t>
      </w:r>
    </w:p>
    <w:p w:rsidR="005B2AD8" w:rsidRDefault="00A30D2F" w:rsidP="001E1ACC">
      <w:pPr>
        <w:pStyle w:val="LabStepNumberedLevel2"/>
      </w:pPr>
      <w:r>
        <w:t xml:space="preserve">Examine the Controller class that Visual Studio has generated for you. You should be able to see that there is a class named </w:t>
      </w:r>
      <w:proofErr w:type="spellStart"/>
      <w:r w:rsidR="00C34382">
        <w:rPr>
          <w:b/>
        </w:rPr>
        <w:t>HomeController</w:t>
      </w:r>
      <w:proofErr w:type="spellEnd"/>
      <w:r>
        <w:t xml:space="preserve"> that inherits from the </w:t>
      </w:r>
      <w:r w:rsidRPr="00A30D2F">
        <w:rPr>
          <w:b/>
        </w:rPr>
        <w:t>Controller</w:t>
      </w:r>
      <w:r>
        <w:t xml:space="preserve"> class. The class contains an action method named </w:t>
      </w:r>
      <w:r w:rsidRPr="00A30D2F">
        <w:rPr>
          <w:b/>
        </w:rPr>
        <w:t>Index</w:t>
      </w:r>
      <w:r>
        <w:t>.</w:t>
      </w:r>
    </w:p>
    <w:p w:rsidR="00BE2963" w:rsidRDefault="00BE2963" w:rsidP="001E1ACC">
      <w:pPr>
        <w:pStyle w:val="LabStepNumberedLevel2"/>
      </w:pPr>
      <w:r>
        <w:t xml:space="preserve">An important aside; note the use of the </w:t>
      </w:r>
      <w:r w:rsidRPr="00BE2963">
        <w:rPr>
          <w:b/>
        </w:rPr>
        <w:t>[</w:t>
      </w:r>
      <w:proofErr w:type="spellStart"/>
      <w:r w:rsidRPr="00BE2963">
        <w:rPr>
          <w:b/>
        </w:rPr>
        <w:t>SharePointContextFilter</w:t>
      </w:r>
      <w:proofErr w:type="spellEnd"/>
      <w:r w:rsidRPr="00BE2963">
        <w:rPr>
          <w:b/>
        </w:rPr>
        <w:t>]</w:t>
      </w:r>
      <w:r>
        <w:t xml:space="preserve"> annotation on the </w:t>
      </w:r>
      <w:proofErr w:type="gramStart"/>
      <w:r w:rsidRPr="00BE2963">
        <w:rPr>
          <w:b/>
        </w:rPr>
        <w:t>Index(</w:t>
      </w:r>
      <w:proofErr w:type="gramEnd"/>
      <w:r w:rsidRPr="00BE2963">
        <w:rPr>
          <w:b/>
        </w:rPr>
        <w:t>)</w:t>
      </w:r>
      <w:r>
        <w:t xml:space="preserve"> method.  This is defined in the </w:t>
      </w:r>
      <w:proofErr w:type="spellStart"/>
      <w:r w:rsidRPr="00BE2963">
        <w:rPr>
          <w:b/>
        </w:rPr>
        <w:t>CustomerManagerMVCWeb</w:t>
      </w:r>
      <w:proofErr w:type="spellEnd"/>
      <w:r>
        <w:t xml:space="preserve"> project </w:t>
      </w:r>
      <w:r>
        <w:sym w:font="Wingdings" w:char="F0E0"/>
      </w:r>
      <w:r>
        <w:t xml:space="preserve"> </w:t>
      </w:r>
      <w:r w:rsidRPr="00BE2963">
        <w:rPr>
          <w:b/>
        </w:rPr>
        <w:t>Filters</w:t>
      </w:r>
      <w:r>
        <w:t xml:space="preserve"> </w:t>
      </w:r>
      <w:r>
        <w:sym w:font="Wingdings" w:char="F0E0"/>
      </w:r>
      <w:r>
        <w:t xml:space="preserve"> </w:t>
      </w:r>
      <w:proofErr w:type="spellStart"/>
      <w:r w:rsidRPr="00BE2963">
        <w:rPr>
          <w:b/>
        </w:rPr>
        <w:t>SharePointContextFilterAttribute.cs</w:t>
      </w:r>
      <w:proofErr w:type="spellEnd"/>
      <w:r>
        <w:t xml:space="preserve"> file which makes use of the very handy </w:t>
      </w:r>
      <w:proofErr w:type="spellStart"/>
      <w:r w:rsidRPr="00BE2963">
        <w:rPr>
          <w:b/>
        </w:rPr>
        <w:t>SharePointContext.cs</w:t>
      </w:r>
      <w:proofErr w:type="spellEnd"/>
      <w:r>
        <w:t xml:space="preserve"> code file (located in the root of the </w:t>
      </w:r>
      <w:proofErr w:type="spellStart"/>
      <w:r>
        <w:t>CustomerManagerMVCWeb</w:t>
      </w:r>
      <w:proofErr w:type="spellEnd"/>
      <w:r>
        <w:t xml:space="preserve"> project) to automagically handle user checks (i.e. this handles the </w:t>
      </w:r>
      <w:r w:rsidRPr="00BE2963">
        <w:rPr>
          <w:b/>
        </w:rPr>
        <w:t>OAuth</w:t>
      </w:r>
      <w:r>
        <w:t xml:space="preserve"> calls, app access token validation, and also handles the storing of this info into the user session. Every call to a Controller View painted with this attribute will pull what is stored in the user session with the </w:t>
      </w:r>
      <w:proofErr w:type="spellStart"/>
      <w:r w:rsidRPr="00BE2963">
        <w:rPr>
          <w:b/>
        </w:rPr>
        <w:t>SPHostUrl</w:t>
      </w:r>
      <w:proofErr w:type="spellEnd"/>
      <w:r>
        <w:t xml:space="preserve"> and automatically redirect the user to the login page if needed.  </w:t>
      </w:r>
    </w:p>
    <w:p w:rsidR="00BE2963" w:rsidRPr="0074377B" w:rsidRDefault="0034145E" w:rsidP="0034145E">
      <w:pPr>
        <w:pStyle w:val="LabStepCodeBlockLevel2"/>
        <w:rPr>
          <w:color w:val="808080" w:themeColor="background1" w:themeShade="80"/>
          <w:sz w:val="18"/>
        </w:rPr>
      </w:pPr>
      <w:r w:rsidRPr="0074377B">
        <w:rPr>
          <w:color w:val="808080" w:themeColor="background1" w:themeShade="80"/>
          <w:sz w:val="18"/>
        </w:rPr>
        <w:t>public class HomeController : Controller {</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[SharePointContextFilter]</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public ActionResult Index() {</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User spUser = null;</w:t>
      </w:r>
    </w:p>
    <w:p w:rsidR="00BE2963" w:rsidRPr="0074377B" w:rsidRDefault="00BE2963" w:rsidP="0034145E">
      <w:pPr>
        <w:pStyle w:val="LabStepCodeBlockLevel2"/>
        <w:rPr>
          <w:color w:val="808080" w:themeColor="background1" w:themeShade="80"/>
          <w:sz w:val="18"/>
        </w:rPr>
      </w:pP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var spContext = SharePointContextProvider.Current.GetSharePointContext(HttpContext);</w:t>
      </w:r>
    </w:p>
    <w:p w:rsidR="0034145E" w:rsidRPr="0074377B" w:rsidRDefault="0034145E" w:rsidP="0034145E">
      <w:pPr>
        <w:pStyle w:val="LabStepCodeBlockLevel2"/>
        <w:rPr>
          <w:color w:val="808080" w:themeColor="background1" w:themeShade="80"/>
          <w:sz w:val="18"/>
        </w:rPr>
      </w:pP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using (var clientContext = spContext.CreateUserClientContextForSPHost()) {</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if (clientContext != null) {</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spUser = clientContext.Web.CurrentUser;</w:t>
      </w:r>
    </w:p>
    <w:p w:rsidR="0034145E" w:rsidRPr="0074377B" w:rsidRDefault="0034145E" w:rsidP="0034145E">
      <w:pPr>
        <w:pStyle w:val="LabStepCodeBlockLevel2"/>
        <w:rPr>
          <w:color w:val="808080" w:themeColor="background1" w:themeShade="80"/>
          <w:sz w:val="18"/>
        </w:rPr>
      </w:pP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clientContext.Load(spUser, user =&gt; user.Title);</w:t>
      </w:r>
    </w:p>
    <w:p w:rsidR="0034145E" w:rsidRPr="0074377B" w:rsidRDefault="0034145E" w:rsidP="0034145E">
      <w:pPr>
        <w:pStyle w:val="LabStepCodeBlockLevel2"/>
        <w:rPr>
          <w:color w:val="808080" w:themeColor="background1" w:themeShade="80"/>
          <w:sz w:val="18"/>
        </w:rPr>
      </w:pP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clientContext.ExecuteQuery();</w:t>
      </w:r>
    </w:p>
    <w:p w:rsidR="0034145E" w:rsidRPr="0074377B" w:rsidRDefault="0034145E" w:rsidP="0034145E">
      <w:pPr>
        <w:pStyle w:val="LabStepCodeBlockLevel2"/>
        <w:rPr>
          <w:color w:val="808080" w:themeColor="background1" w:themeShade="80"/>
          <w:sz w:val="18"/>
        </w:rPr>
      </w:pP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ViewBag.UserName = spUser.Title;</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w:t>
      </w:r>
    </w:p>
    <w:p w:rsidR="0034145E" w:rsidRPr="0074377B" w:rsidRDefault="0034145E" w:rsidP="0034145E">
      <w:pPr>
        <w:pStyle w:val="LabStepCodeBlockLevel2"/>
        <w:rPr>
          <w:color w:val="808080" w:themeColor="background1" w:themeShade="80"/>
          <w:sz w:val="18"/>
        </w:rPr>
      </w:pPr>
      <w:r w:rsidRPr="0074377B">
        <w:rPr>
          <w:color w:val="808080" w:themeColor="background1" w:themeShade="80"/>
          <w:sz w:val="18"/>
        </w:rPr>
        <w:t xml:space="preserve">      }</w:t>
      </w:r>
    </w:p>
    <w:p w:rsidR="00A30D2F" w:rsidRPr="0074377B" w:rsidRDefault="000E0010" w:rsidP="00A30D2F">
      <w:pPr>
        <w:pStyle w:val="LabStepCodeBlockLevel2"/>
        <w:rPr>
          <w:color w:val="808080" w:themeColor="background1" w:themeShade="80"/>
          <w:sz w:val="18"/>
        </w:rPr>
      </w:pPr>
      <w:r w:rsidRPr="0074377B">
        <w:rPr>
          <w:color w:val="808080" w:themeColor="background1" w:themeShade="80"/>
          <w:sz w:val="18"/>
        </w:rPr>
        <w:t>...</w:t>
      </w:r>
    </w:p>
    <w:p w:rsidR="00A30D2F" w:rsidRPr="0074377B" w:rsidRDefault="00A30D2F" w:rsidP="00A30D2F">
      <w:pPr>
        <w:pStyle w:val="LabStepCodeBlockLevel2"/>
        <w:rPr>
          <w:color w:val="808080" w:themeColor="background1" w:themeShade="80"/>
          <w:sz w:val="18"/>
        </w:rPr>
      </w:pPr>
      <w:r w:rsidRPr="0074377B">
        <w:rPr>
          <w:color w:val="808080" w:themeColor="background1" w:themeShade="80"/>
          <w:sz w:val="18"/>
        </w:rPr>
        <w:t>}</w:t>
      </w:r>
    </w:p>
    <w:p w:rsidR="005B2AD8" w:rsidRDefault="00A30D2F" w:rsidP="00A30D2F">
      <w:pPr>
        <w:pStyle w:val="LabStepNumberedLevel2"/>
      </w:pPr>
      <w:r>
        <w:t xml:space="preserve">Modify the implementation of the </w:t>
      </w:r>
      <w:r w:rsidR="005B2AD8" w:rsidRPr="004D21DD">
        <w:rPr>
          <w:b/>
        </w:rPr>
        <w:t>Index</w:t>
      </w:r>
      <w:r w:rsidR="005B2AD8">
        <w:t xml:space="preserve"> method </w:t>
      </w:r>
      <w:r>
        <w:t>to match the following code listing</w:t>
      </w:r>
      <w:r w:rsidR="005B2AD8">
        <w:t>.</w:t>
      </w:r>
    </w:p>
    <w:p w:rsidR="00BC445B" w:rsidRPr="0074377B" w:rsidRDefault="004B5A2A" w:rsidP="00A30D2F">
      <w:pPr>
        <w:pStyle w:val="LabStepCodeBlockLevel2"/>
        <w:rPr>
          <w:color w:val="808080" w:themeColor="background1" w:themeShade="80"/>
          <w:sz w:val="18"/>
        </w:rPr>
      </w:pPr>
      <w:r w:rsidRPr="0074377B">
        <w:rPr>
          <w:color w:val="808080" w:themeColor="background1" w:themeShade="80"/>
          <w:sz w:val="18"/>
        </w:rPr>
        <w:t xml:space="preserve">public ActionResult Index() </w:t>
      </w:r>
    </w:p>
    <w:p w:rsidR="004B5A2A" w:rsidRPr="0074377B" w:rsidRDefault="004B5A2A" w:rsidP="00A30D2F">
      <w:pPr>
        <w:pStyle w:val="LabStepCodeBlockLevel2"/>
        <w:rPr>
          <w:color w:val="808080" w:themeColor="background1" w:themeShade="80"/>
          <w:sz w:val="18"/>
        </w:rPr>
      </w:pPr>
      <w:r w:rsidRPr="0074377B">
        <w:rPr>
          <w:color w:val="808080" w:themeColor="background1" w:themeShade="80"/>
          <w:sz w:val="18"/>
        </w:rPr>
        <w:t>{</w:t>
      </w:r>
    </w:p>
    <w:p w:rsidR="004B5A2A" w:rsidRPr="0074377B" w:rsidRDefault="004B5A2A" w:rsidP="00A30D2F">
      <w:pPr>
        <w:pStyle w:val="LabStepCodeBlockLevel2"/>
        <w:rPr>
          <w:color w:val="auto"/>
          <w:sz w:val="18"/>
        </w:rPr>
      </w:pPr>
      <w:r w:rsidRPr="0074377B">
        <w:rPr>
          <w:color w:val="auto"/>
          <w:sz w:val="18"/>
        </w:rPr>
        <w:t xml:space="preserve">  // create named properties in ViewBag </w:t>
      </w:r>
    </w:p>
    <w:p w:rsidR="004B5A2A" w:rsidRPr="0074377B" w:rsidRDefault="004B5A2A" w:rsidP="00A30D2F">
      <w:pPr>
        <w:pStyle w:val="LabStepCodeBlockLevel2"/>
        <w:rPr>
          <w:color w:val="auto"/>
          <w:sz w:val="18"/>
        </w:rPr>
      </w:pPr>
      <w:r w:rsidRPr="0074377B">
        <w:rPr>
          <w:color w:val="auto"/>
          <w:sz w:val="18"/>
        </w:rPr>
        <w:t xml:space="preserve">  ViewBag.welcomeMessage = "Hello from the ASP.NET MVC Framework";</w:t>
      </w:r>
    </w:p>
    <w:p w:rsidR="004B5A2A" w:rsidRPr="0074377B" w:rsidRDefault="004B5A2A" w:rsidP="00A30D2F">
      <w:pPr>
        <w:pStyle w:val="LabStepCodeBlockLevel2"/>
        <w:rPr>
          <w:color w:val="auto"/>
          <w:sz w:val="18"/>
        </w:rPr>
      </w:pPr>
      <w:r w:rsidRPr="0074377B">
        <w:rPr>
          <w:color w:val="auto"/>
          <w:sz w:val="18"/>
        </w:rPr>
        <w:t xml:space="preserve">  ViewBag.hostWebUrl = Request.QueryString["SPHostUrl"];</w:t>
      </w:r>
    </w:p>
    <w:p w:rsidR="00A30D2F" w:rsidRPr="0074377B" w:rsidRDefault="00A30D2F" w:rsidP="00A30D2F">
      <w:pPr>
        <w:pStyle w:val="LabStepCodeBlockLevel2"/>
        <w:rPr>
          <w:color w:val="auto"/>
          <w:sz w:val="18"/>
        </w:rPr>
      </w:pPr>
    </w:p>
    <w:p w:rsidR="004B5A2A" w:rsidRPr="0074377B" w:rsidRDefault="004B5A2A" w:rsidP="00A30D2F">
      <w:pPr>
        <w:pStyle w:val="LabStepCodeBlockLevel2"/>
        <w:rPr>
          <w:color w:val="auto"/>
          <w:sz w:val="18"/>
        </w:rPr>
      </w:pPr>
      <w:r w:rsidRPr="0074377B">
        <w:rPr>
          <w:color w:val="auto"/>
          <w:sz w:val="18"/>
        </w:rPr>
        <w:t xml:space="preserve">  // return default view for this action</w:t>
      </w:r>
    </w:p>
    <w:p w:rsidR="004B5A2A" w:rsidRPr="0074377B" w:rsidRDefault="004B5A2A" w:rsidP="00A30D2F">
      <w:pPr>
        <w:pStyle w:val="LabStepCodeBlockLevel2"/>
        <w:rPr>
          <w:color w:val="808080" w:themeColor="background1" w:themeShade="80"/>
          <w:sz w:val="18"/>
        </w:rPr>
      </w:pPr>
      <w:r w:rsidRPr="0074377B">
        <w:rPr>
          <w:color w:val="808080" w:themeColor="background1" w:themeShade="80"/>
          <w:sz w:val="18"/>
        </w:rPr>
        <w:lastRenderedPageBreak/>
        <w:t xml:space="preserve">  return View();</w:t>
      </w:r>
    </w:p>
    <w:p w:rsidR="008F76DB" w:rsidRPr="0074377B" w:rsidRDefault="004B5A2A" w:rsidP="00A30D2F">
      <w:pPr>
        <w:pStyle w:val="LabStepCodeBlockLevel2"/>
        <w:rPr>
          <w:color w:val="808080" w:themeColor="background1" w:themeShade="80"/>
          <w:sz w:val="18"/>
        </w:rPr>
      </w:pPr>
      <w:r w:rsidRPr="0074377B">
        <w:rPr>
          <w:color w:val="808080" w:themeColor="background1" w:themeShade="80"/>
          <w:sz w:val="18"/>
        </w:rPr>
        <w:t>}</w:t>
      </w:r>
    </w:p>
    <w:p w:rsidR="005B2AD8" w:rsidRDefault="008F76DB" w:rsidP="00A30D2F">
      <w:pPr>
        <w:pStyle w:val="LabStepNumberedLevel2"/>
      </w:pPr>
      <w:r w:rsidRPr="004D21DD">
        <w:rPr>
          <w:b/>
        </w:rPr>
        <w:t>Save</w:t>
      </w:r>
      <w:r>
        <w:t xml:space="preserve"> your </w:t>
      </w:r>
      <w:r w:rsidR="00A30D2F">
        <w:t xml:space="preserve">changes to </w:t>
      </w:r>
      <w:proofErr w:type="spellStart"/>
      <w:r w:rsidR="0034145E">
        <w:rPr>
          <w:b/>
        </w:rPr>
        <w:t>Home</w:t>
      </w:r>
      <w:r w:rsidR="00A30D2F" w:rsidRPr="004D21DD">
        <w:rPr>
          <w:b/>
        </w:rPr>
        <w:t>Controller.cs</w:t>
      </w:r>
      <w:proofErr w:type="spellEnd"/>
      <w:r>
        <w:t>.</w:t>
      </w:r>
    </w:p>
    <w:p w:rsidR="004F1851" w:rsidRDefault="004F1851" w:rsidP="004F1851">
      <w:pPr>
        <w:pStyle w:val="LabExerciseCallout"/>
      </w:pPr>
      <w:r>
        <w:t xml:space="preserve">The ViewBag object is used to hold arbitrary data that you wish to pass </w:t>
      </w:r>
      <w:r w:rsidR="004B5A2A">
        <w:t xml:space="preserve">from a controller </w:t>
      </w:r>
      <w:r>
        <w:t>to the view. In more advanced designs the ViewBag is replaced with a ViewModel object that is strongly typed.</w:t>
      </w:r>
    </w:p>
    <w:p w:rsidR="008F76DB" w:rsidRDefault="00C47413" w:rsidP="004D21DD">
      <w:pPr>
        <w:pStyle w:val="LabStepNumbered"/>
      </w:pPr>
      <w:r>
        <w:t xml:space="preserve">Examine the </w:t>
      </w:r>
      <w:r w:rsidR="004B5A2A">
        <w:t xml:space="preserve">default view for the </w:t>
      </w:r>
      <w:r w:rsidR="004B5A2A" w:rsidRPr="00BF26E2">
        <w:rPr>
          <w:b/>
        </w:rPr>
        <w:t>Index</w:t>
      </w:r>
      <w:r w:rsidR="004B5A2A">
        <w:t xml:space="preserve"> action</w:t>
      </w:r>
      <w:r w:rsidR="00A30D2F">
        <w:t xml:space="preserve"> method</w:t>
      </w:r>
      <w:r w:rsidR="004B5A2A">
        <w:t>.</w:t>
      </w:r>
    </w:p>
    <w:p w:rsidR="004D21DD" w:rsidRDefault="004D21DD" w:rsidP="004D21DD">
      <w:pPr>
        <w:pStyle w:val="LabStepNumberedLevel2"/>
      </w:pPr>
      <w:r>
        <w:t xml:space="preserve">Right-click the white area inside the </w:t>
      </w:r>
      <w:r w:rsidRPr="004D21DD">
        <w:rPr>
          <w:b/>
        </w:rPr>
        <w:t>Index</w:t>
      </w:r>
      <w:r>
        <w:t xml:space="preserve"> method and select </w:t>
      </w:r>
      <w:r w:rsidR="0034145E" w:rsidRPr="0034145E">
        <w:rPr>
          <w:b/>
        </w:rPr>
        <w:t>go to View</w:t>
      </w:r>
      <w:r>
        <w:t>.</w:t>
      </w:r>
    </w:p>
    <w:p w:rsidR="004B5A2A" w:rsidRDefault="0034145E" w:rsidP="00BF26E2">
      <w:pPr>
        <w:pStyle w:val="LabStepScreenshotLevel2"/>
      </w:pPr>
      <w:r>
        <w:drawing>
          <wp:inline distT="0" distB="0" distL="0" distR="0" wp14:anchorId="3D7BEC9C" wp14:editId="721F4AF4">
            <wp:extent cx="4104752" cy="1129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5507" cy="1151790"/>
                    </a:xfrm>
                    <a:prstGeom prst="rect">
                      <a:avLst/>
                    </a:prstGeom>
                  </pic:spPr>
                </pic:pic>
              </a:graphicData>
            </a:graphic>
          </wp:inline>
        </w:drawing>
      </w:r>
    </w:p>
    <w:p w:rsidR="00A30D2F" w:rsidRDefault="0034145E" w:rsidP="00595963">
      <w:pPr>
        <w:pStyle w:val="LabStepNumberedLevel2"/>
      </w:pPr>
      <w:r>
        <w:t xml:space="preserve">The </w:t>
      </w:r>
      <w:r w:rsidR="00A30D2F">
        <w:t xml:space="preserve">view for the </w:t>
      </w:r>
      <w:r w:rsidR="00A30D2F" w:rsidRPr="005E0A8C">
        <w:rPr>
          <w:b/>
        </w:rPr>
        <w:t>Index</w:t>
      </w:r>
      <w:r w:rsidR="00A30D2F">
        <w:t xml:space="preserve"> action named </w:t>
      </w:r>
      <w:proofErr w:type="spellStart"/>
      <w:r w:rsidR="00A30D2F" w:rsidRPr="005E0A8C">
        <w:rPr>
          <w:b/>
        </w:rPr>
        <w:t>Index.cshtml</w:t>
      </w:r>
      <w:proofErr w:type="spellEnd"/>
      <w:r w:rsidR="00A30D2F">
        <w:t xml:space="preserve"> </w:t>
      </w:r>
      <w:r>
        <w:t>should be</w:t>
      </w:r>
      <w:r w:rsidR="00A30D2F">
        <w:t xml:space="preserve"> open </w:t>
      </w:r>
      <w:r w:rsidR="00595963">
        <w:t>inside</w:t>
      </w:r>
      <w:r w:rsidR="00A30D2F">
        <w:t xml:space="preserve"> a Code View window.</w:t>
      </w:r>
    </w:p>
    <w:p w:rsidR="00A30D2F" w:rsidRDefault="00A30D2F" w:rsidP="004D21DD">
      <w:pPr>
        <w:pStyle w:val="LabStepNumberedLevel2"/>
      </w:pPr>
      <w:r>
        <w:t xml:space="preserve">Examine the view code that Visual Studio has added to </w:t>
      </w:r>
      <w:proofErr w:type="spellStart"/>
      <w:r w:rsidRPr="004D21DD">
        <w:rPr>
          <w:b/>
        </w:rPr>
        <w:t>Index.cshtml</w:t>
      </w:r>
      <w:proofErr w:type="spellEnd"/>
      <w:r>
        <w:t>.</w:t>
      </w:r>
    </w:p>
    <w:p w:rsidR="00A30D2F" w:rsidRPr="0074377B" w:rsidRDefault="00A30D2F" w:rsidP="00A30D2F">
      <w:pPr>
        <w:pStyle w:val="LabStepCodeBlockLevel2"/>
        <w:rPr>
          <w:color w:val="808080" w:themeColor="background1" w:themeShade="80"/>
          <w:sz w:val="18"/>
        </w:rPr>
      </w:pPr>
      <w:r w:rsidRPr="0074377B">
        <w:rPr>
          <w:color w:val="808080" w:themeColor="background1" w:themeShade="80"/>
          <w:sz w:val="18"/>
        </w:rPr>
        <w:t>@{</w:t>
      </w:r>
    </w:p>
    <w:p w:rsidR="00A30D2F" w:rsidRPr="0074377B" w:rsidRDefault="00A30D2F" w:rsidP="00A30D2F">
      <w:pPr>
        <w:pStyle w:val="LabStepCodeBlockLevel2"/>
        <w:rPr>
          <w:color w:val="808080" w:themeColor="background1" w:themeShade="80"/>
          <w:sz w:val="18"/>
        </w:rPr>
      </w:pPr>
      <w:r w:rsidRPr="0074377B">
        <w:rPr>
          <w:color w:val="808080" w:themeColor="background1" w:themeShade="80"/>
          <w:sz w:val="18"/>
        </w:rPr>
        <w:t xml:space="preserve">    ViewBag.Title = "</w:t>
      </w:r>
      <w:r w:rsidR="00DE513B" w:rsidRPr="0074377B">
        <w:rPr>
          <w:color w:val="808080" w:themeColor="background1" w:themeShade="80"/>
          <w:sz w:val="18"/>
        </w:rPr>
        <w:t>Home Page</w:t>
      </w:r>
      <w:r w:rsidRPr="0074377B">
        <w:rPr>
          <w:color w:val="808080" w:themeColor="background1" w:themeShade="80"/>
          <w:sz w:val="18"/>
        </w:rPr>
        <w:t>";</w:t>
      </w:r>
    </w:p>
    <w:p w:rsidR="00A30D2F" w:rsidRPr="0074377B" w:rsidRDefault="00A30D2F" w:rsidP="00A30D2F">
      <w:pPr>
        <w:pStyle w:val="LabStepCodeBlockLevel2"/>
        <w:rPr>
          <w:color w:val="808080" w:themeColor="background1" w:themeShade="80"/>
          <w:sz w:val="18"/>
        </w:rPr>
      </w:pPr>
      <w:r w:rsidRPr="0074377B">
        <w:rPr>
          <w:color w:val="808080" w:themeColor="background1" w:themeShade="80"/>
          <w:sz w:val="18"/>
        </w:rPr>
        <w:t>}</w:t>
      </w:r>
    </w:p>
    <w:p w:rsidR="00A30D2F" w:rsidRPr="0074377B" w:rsidRDefault="00DE513B" w:rsidP="00A30D2F">
      <w:pPr>
        <w:pStyle w:val="LabStepCodeBlockLevel2"/>
        <w:rPr>
          <w:color w:val="808080" w:themeColor="background1" w:themeShade="80"/>
          <w:sz w:val="18"/>
        </w:rPr>
      </w:pPr>
      <w:r w:rsidRPr="0074377B">
        <w:rPr>
          <w:color w:val="808080" w:themeColor="background1" w:themeShade="80"/>
          <w:sz w:val="18"/>
        </w:rPr>
        <w:t>&lt;div&gt;</w:t>
      </w:r>
    </w:p>
    <w:p w:rsidR="00DE513B" w:rsidRPr="0074377B" w:rsidRDefault="00DE513B" w:rsidP="00A30D2F">
      <w:pPr>
        <w:pStyle w:val="LabStepCodeBlockLevel2"/>
        <w:rPr>
          <w:color w:val="808080" w:themeColor="background1" w:themeShade="80"/>
          <w:sz w:val="18"/>
        </w:rPr>
      </w:pPr>
      <w:r w:rsidRPr="0074377B">
        <w:rPr>
          <w:color w:val="808080" w:themeColor="background1" w:themeShade="80"/>
          <w:sz w:val="18"/>
        </w:rPr>
        <w:t>…</w:t>
      </w:r>
    </w:p>
    <w:p w:rsidR="00DE513B" w:rsidRPr="0074377B" w:rsidRDefault="00DE513B" w:rsidP="00A30D2F">
      <w:pPr>
        <w:pStyle w:val="LabStepCodeBlockLevel2"/>
        <w:rPr>
          <w:color w:val="808080" w:themeColor="background1" w:themeShade="80"/>
          <w:sz w:val="18"/>
        </w:rPr>
      </w:pPr>
      <w:r w:rsidRPr="0074377B">
        <w:rPr>
          <w:color w:val="808080" w:themeColor="background1" w:themeShade="80"/>
          <w:sz w:val="18"/>
        </w:rPr>
        <w:t>&lt;/div&gt;</w:t>
      </w:r>
    </w:p>
    <w:p w:rsidR="00595963" w:rsidRDefault="00595963" w:rsidP="00595963">
      <w:pPr>
        <w:pStyle w:val="LabExerciseCallout"/>
      </w:pPr>
      <w:r>
        <w:t xml:space="preserve">An MVC View like this renders a partial page and generally works in concert with a master view (typically named </w:t>
      </w:r>
      <w:r w:rsidRPr="00BF26E2">
        <w:rPr>
          <w:b/>
        </w:rPr>
        <w:t>_</w:t>
      </w:r>
      <w:proofErr w:type="spellStart"/>
      <w:r w:rsidRPr="00BF26E2">
        <w:rPr>
          <w:b/>
        </w:rPr>
        <w:t>Layout.cshtml</w:t>
      </w:r>
      <w:proofErr w:type="spellEnd"/>
      <w:r>
        <w:t>). This relationship in the MVC framework is similar to the relationship between a content page and a master page in the Web Forms framework,</w:t>
      </w:r>
    </w:p>
    <w:p w:rsidR="004D21DD" w:rsidRDefault="005E0A8C" w:rsidP="004D21DD">
      <w:pPr>
        <w:pStyle w:val="LabStepNumberedLevel2"/>
      </w:pPr>
      <w:r>
        <w:t xml:space="preserve">Delete all the existing content inside </w:t>
      </w:r>
      <w:proofErr w:type="spellStart"/>
      <w:r w:rsidR="004D21DD" w:rsidRPr="004D21DD">
        <w:rPr>
          <w:b/>
        </w:rPr>
        <w:t>Index.cshtml</w:t>
      </w:r>
      <w:proofErr w:type="spellEnd"/>
      <w:r w:rsidR="004D21DD">
        <w:t xml:space="preserve"> file</w:t>
      </w:r>
      <w:r>
        <w:t xml:space="preserve"> and replace it with the code shown in the following code listing.</w:t>
      </w:r>
    </w:p>
    <w:p w:rsidR="00BF26E2" w:rsidRPr="0074377B" w:rsidRDefault="00BF26E2" w:rsidP="005E0A8C">
      <w:pPr>
        <w:pStyle w:val="LabStepCodeBlockLevel2"/>
        <w:rPr>
          <w:sz w:val="18"/>
        </w:rPr>
      </w:pPr>
      <w:r w:rsidRPr="0074377B">
        <w:rPr>
          <w:sz w:val="18"/>
        </w:rPr>
        <w:t>@{  ViewBag.Title = "Customer Manager MVC"; }</w:t>
      </w:r>
    </w:p>
    <w:p w:rsidR="00BF26E2" w:rsidRPr="0074377B" w:rsidRDefault="00BF26E2" w:rsidP="005E0A8C">
      <w:pPr>
        <w:pStyle w:val="LabStepCodeBlockLevel2"/>
        <w:rPr>
          <w:sz w:val="18"/>
        </w:rPr>
      </w:pPr>
    </w:p>
    <w:p w:rsidR="00BF26E2" w:rsidRPr="0074377B" w:rsidRDefault="00BF26E2" w:rsidP="005E0A8C">
      <w:pPr>
        <w:pStyle w:val="LabStepCodeBlockLevel2"/>
        <w:rPr>
          <w:sz w:val="18"/>
        </w:rPr>
      </w:pPr>
      <w:r w:rsidRPr="0074377B">
        <w:rPr>
          <w:sz w:val="18"/>
        </w:rPr>
        <w:t>&lt;div&gt;</w:t>
      </w:r>
    </w:p>
    <w:p w:rsidR="00BF26E2" w:rsidRPr="0074377B" w:rsidRDefault="00BF26E2" w:rsidP="005E0A8C">
      <w:pPr>
        <w:pStyle w:val="LabStepCodeBlockLevel2"/>
        <w:rPr>
          <w:sz w:val="18"/>
        </w:rPr>
      </w:pPr>
      <w:r w:rsidRPr="0074377B">
        <w:rPr>
          <w:sz w:val="18"/>
        </w:rPr>
        <w:t xml:space="preserve">  &lt;a href="@ViewBag.hostWebUrl"&gt;Host Web&lt;/a&gt;</w:t>
      </w:r>
    </w:p>
    <w:p w:rsidR="00BF26E2" w:rsidRPr="0074377B" w:rsidRDefault="00BF26E2" w:rsidP="005E0A8C">
      <w:pPr>
        <w:pStyle w:val="LabStepCodeBlockLevel2"/>
        <w:rPr>
          <w:sz w:val="18"/>
        </w:rPr>
      </w:pPr>
      <w:r w:rsidRPr="0074377B">
        <w:rPr>
          <w:sz w:val="18"/>
        </w:rPr>
        <w:t>&lt;/div&gt;</w:t>
      </w:r>
    </w:p>
    <w:p w:rsidR="00BF26E2" w:rsidRPr="0074377B" w:rsidRDefault="00BF26E2" w:rsidP="005E0A8C">
      <w:pPr>
        <w:pStyle w:val="LabStepCodeBlockLevel2"/>
        <w:rPr>
          <w:sz w:val="18"/>
        </w:rPr>
      </w:pPr>
    </w:p>
    <w:p w:rsidR="00BF26E2" w:rsidRPr="0074377B" w:rsidRDefault="00BF26E2" w:rsidP="005E0A8C">
      <w:pPr>
        <w:pStyle w:val="LabStepCodeBlockLevel2"/>
        <w:rPr>
          <w:sz w:val="18"/>
        </w:rPr>
      </w:pPr>
      <w:r w:rsidRPr="0074377B">
        <w:rPr>
          <w:sz w:val="18"/>
        </w:rPr>
        <w:t>&lt;h2&gt;App Start Page&lt;/h2&gt;</w:t>
      </w:r>
    </w:p>
    <w:p w:rsidR="0074377B" w:rsidRPr="0074377B" w:rsidRDefault="0074377B" w:rsidP="005E0A8C">
      <w:pPr>
        <w:pStyle w:val="LabStepCodeBlockLevel2"/>
        <w:rPr>
          <w:sz w:val="18"/>
        </w:rPr>
      </w:pPr>
    </w:p>
    <w:p w:rsidR="004D21DD" w:rsidRPr="0074377B" w:rsidRDefault="00BF26E2" w:rsidP="005E0A8C">
      <w:pPr>
        <w:pStyle w:val="LabStepCodeBlockLevel2"/>
        <w:rPr>
          <w:sz w:val="18"/>
        </w:rPr>
      </w:pPr>
      <w:r w:rsidRPr="0074377B">
        <w:rPr>
          <w:sz w:val="18"/>
        </w:rPr>
        <w:t>&lt;p&gt;@ViewBag.welcomeMessage&lt;/p&gt;</w:t>
      </w:r>
    </w:p>
    <w:p w:rsidR="004D21DD" w:rsidRDefault="004D21DD" w:rsidP="004D21DD">
      <w:pPr>
        <w:pStyle w:val="LabStepNumberedLevel2"/>
      </w:pPr>
      <w:r w:rsidRPr="004D21DD">
        <w:rPr>
          <w:b/>
        </w:rPr>
        <w:t>Save</w:t>
      </w:r>
      <w:r>
        <w:t xml:space="preserve"> your work.</w:t>
      </w:r>
    </w:p>
    <w:p w:rsidR="00595963" w:rsidRDefault="00595963" w:rsidP="00595963">
      <w:pPr>
        <w:pStyle w:val="LabExerciseCallout"/>
      </w:pPr>
      <w:r>
        <w:t xml:space="preserve">You have just created a simple controller and view which means you are almost ready to test your app in the Visual Studio debugger. However, you still need to take a few more steps to </w:t>
      </w:r>
      <w:r w:rsidR="00DE513B">
        <w:t>ensure that</w:t>
      </w:r>
      <w:r>
        <w:t xml:space="preserve"> the sta</w:t>
      </w:r>
      <w:r w:rsidR="00DE513B">
        <w:t>rt page of the SharePoint app</w:t>
      </w:r>
      <w:r>
        <w:t xml:space="preserve"> point</w:t>
      </w:r>
      <w:r w:rsidR="00DE513B">
        <w:t>s</w:t>
      </w:r>
      <w:r>
        <w:t xml:space="preserve"> to a valid URL within the routing scheme for the MVC app.</w:t>
      </w:r>
    </w:p>
    <w:p w:rsidR="00595963" w:rsidRDefault="00595963" w:rsidP="00595963">
      <w:pPr>
        <w:pStyle w:val="LabExerciseCallout"/>
      </w:pPr>
      <w:r>
        <w:t xml:space="preserve">The MVC Framework uses “routes” to direct HTTP calls to “controller” methods. The basic form of the route is the base URL followed by the controller name followed by the method name followed by any parameters. </w:t>
      </w:r>
      <w:r w:rsidRPr="004F1851">
        <w:t>{</w:t>
      </w:r>
      <w:proofErr w:type="gramStart"/>
      <w:r w:rsidRPr="004F1851">
        <w:t>controller</w:t>
      </w:r>
      <w:proofErr w:type="gramEnd"/>
      <w:r w:rsidRPr="004F1851">
        <w:t>}</w:t>
      </w:r>
      <w:proofErr w:type="gramStart"/>
      <w:r w:rsidRPr="004F1851">
        <w:t>/{</w:t>
      </w:r>
      <w:proofErr w:type="gramEnd"/>
      <w:r>
        <w:t>method</w:t>
      </w:r>
      <w:r w:rsidRPr="004F1851">
        <w:t>}/{</w:t>
      </w:r>
      <w:r>
        <w:t>parameter</w:t>
      </w:r>
      <w:r w:rsidRPr="004F1851">
        <w:t>}</w:t>
      </w:r>
      <w:r>
        <w:t xml:space="preserve">. In the next step, you will </w:t>
      </w:r>
      <w:r w:rsidR="00DE513B">
        <w:t>ensure that the properly configured to accept requests based on a URL that matches the root URL of the site</w:t>
      </w:r>
      <w:r>
        <w:t xml:space="preserve"> by </w:t>
      </w:r>
      <w:r w:rsidR="00DE513B">
        <w:t>examining/configuring</w:t>
      </w:r>
      <w:r>
        <w:t xml:space="preserve"> the </w:t>
      </w:r>
      <w:r w:rsidR="00F850E9">
        <w:t xml:space="preserve">MVC </w:t>
      </w:r>
      <w:r>
        <w:t>app's default controller.</w:t>
      </w:r>
    </w:p>
    <w:p w:rsidR="00595963" w:rsidRDefault="00DE513B" w:rsidP="00595963">
      <w:pPr>
        <w:pStyle w:val="LabStepNumbered"/>
      </w:pPr>
      <w:r>
        <w:t>Examine</w:t>
      </w:r>
      <w:r w:rsidR="00595963">
        <w:t xml:space="preserve"> the </w:t>
      </w:r>
      <w:proofErr w:type="spellStart"/>
      <w:r>
        <w:rPr>
          <w:b/>
        </w:rPr>
        <w:t>Home</w:t>
      </w:r>
      <w:r w:rsidR="00595963" w:rsidRPr="00B325DB">
        <w:rPr>
          <w:b/>
        </w:rPr>
        <w:t>Controller</w:t>
      </w:r>
      <w:proofErr w:type="spellEnd"/>
      <w:r w:rsidR="00595963">
        <w:t xml:space="preserve"> </w:t>
      </w:r>
      <w:r>
        <w:t>for the</w:t>
      </w:r>
      <w:r w:rsidR="00595963">
        <w:t xml:space="preserve"> default controller to the MVC app's routing scheme.</w:t>
      </w:r>
    </w:p>
    <w:p w:rsidR="00595963" w:rsidRDefault="00595963" w:rsidP="00595963">
      <w:pPr>
        <w:pStyle w:val="LabStepNumberedLevel2"/>
      </w:pPr>
      <w:r>
        <w:t xml:space="preserve">In the Solution Explorer, expand the </w:t>
      </w:r>
      <w:proofErr w:type="spellStart"/>
      <w:r w:rsidRPr="002D62E7">
        <w:rPr>
          <w:b/>
        </w:rPr>
        <w:t>App_Start</w:t>
      </w:r>
      <w:proofErr w:type="spellEnd"/>
      <w:r>
        <w:t xml:space="preserve"> folder inside the </w:t>
      </w:r>
      <w:proofErr w:type="spellStart"/>
      <w:r w:rsidRPr="002D62E7">
        <w:rPr>
          <w:b/>
        </w:rPr>
        <w:t>CustomerManagerMVCWeb</w:t>
      </w:r>
      <w:proofErr w:type="spellEnd"/>
      <w:r>
        <w:t xml:space="preserve"> project and locate the C# source file named </w:t>
      </w:r>
      <w:proofErr w:type="spellStart"/>
      <w:r w:rsidRPr="00B325DB">
        <w:rPr>
          <w:b/>
        </w:rPr>
        <w:t>RouteConfig.cs</w:t>
      </w:r>
      <w:proofErr w:type="spellEnd"/>
      <w:r>
        <w:t>.</w:t>
      </w:r>
    </w:p>
    <w:p w:rsidR="00595963" w:rsidRDefault="00DE513B" w:rsidP="00595963">
      <w:pPr>
        <w:pStyle w:val="LabStepScreenshotLevel2"/>
      </w:pPr>
      <w:r>
        <w:lastRenderedPageBreak/>
        <w:drawing>
          <wp:inline distT="0" distB="0" distL="0" distR="0" wp14:anchorId="2E6BF4F7" wp14:editId="09C28948">
            <wp:extent cx="1401745" cy="103700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233" cy="1049941"/>
                    </a:xfrm>
                    <a:prstGeom prst="rect">
                      <a:avLst/>
                    </a:prstGeom>
                  </pic:spPr>
                </pic:pic>
              </a:graphicData>
            </a:graphic>
          </wp:inline>
        </w:drawing>
      </w:r>
    </w:p>
    <w:p w:rsidR="00595963" w:rsidRDefault="00595963" w:rsidP="00595963">
      <w:pPr>
        <w:pStyle w:val="LabStepNumberedLevel2"/>
      </w:pPr>
      <w:r>
        <w:t xml:space="preserve">Double-click on </w:t>
      </w:r>
      <w:proofErr w:type="spellStart"/>
      <w:r w:rsidRPr="00B325DB">
        <w:rPr>
          <w:b/>
        </w:rPr>
        <w:t>RouteConfig.cs</w:t>
      </w:r>
      <w:proofErr w:type="spellEnd"/>
      <w:r>
        <w:t xml:space="preserve"> to open this source file in a Code View window. You should see a </w:t>
      </w:r>
      <w:proofErr w:type="spellStart"/>
      <w:r w:rsidRPr="002D62E7">
        <w:t>RouteConfig</w:t>
      </w:r>
      <w:proofErr w:type="spellEnd"/>
      <w:r>
        <w:t xml:space="preserve"> class that contains a method named </w:t>
      </w:r>
      <w:proofErr w:type="spellStart"/>
      <w:r w:rsidRPr="002D62E7">
        <w:rPr>
          <w:b/>
        </w:rPr>
        <w:t>RegisterRoutes</w:t>
      </w:r>
      <w:proofErr w:type="spellEnd"/>
      <w:r>
        <w:t xml:space="preserve">. Inside the implementation of the </w:t>
      </w:r>
      <w:proofErr w:type="spellStart"/>
      <w:r w:rsidRPr="002D62E7">
        <w:rPr>
          <w:b/>
        </w:rPr>
        <w:t>RegisterRoutes</w:t>
      </w:r>
      <w:proofErr w:type="spellEnd"/>
      <w:r>
        <w:t xml:space="preserve"> method, there is a call to the </w:t>
      </w:r>
      <w:proofErr w:type="spellStart"/>
      <w:r w:rsidRPr="002D62E7">
        <w:rPr>
          <w:b/>
        </w:rPr>
        <w:t>MapRoute</w:t>
      </w:r>
      <w:proofErr w:type="spellEnd"/>
      <w:r>
        <w:t xml:space="preserve"> method. You should be able to see that that code generated by Visual Studio configures a controller named </w:t>
      </w:r>
      <w:r w:rsidRPr="002D62E7">
        <w:rPr>
          <w:b/>
        </w:rPr>
        <w:t>"Home"</w:t>
      </w:r>
      <w:r>
        <w:t xml:space="preserve"> as the default controller for the MVC </w:t>
      </w:r>
      <w:proofErr w:type="gramStart"/>
      <w:r>
        <w:t>app's</w:t>
      </w:r>
      <w:proofErr w:type="gramEnd"/>
      <w:r>
        <w:t xml:space="preserve"> top-level routing scheme.</w:t>
      </w:r>
    </w:p>
    <w:p w:rsidR="00595963" w:rsidRPr="0074377B" w:rsidRDefault="00595963" w:rsidP="00595963">
      <w:pPr>
        <w:pStyle w:val="LabStepCodeBlockLevel2"/>
        <w:rPr>
          <w:color w:val="595959" w:themeColor="text1" w:themeTint="A6"/>
          <w:sz w:val="18"/>
        </w:rPr>
      </w:pPr>
      <w:r w:rsidRPr="0074377B">
        <w:rPr>
          <w:color w:val="595959" w:themeColor="text1" w:themeTint="A6"/>
          <w:sz w:val="18"/>
        </w:rPr>
        <w:t>routes.MapRoute(</w:t>
      </w:r>
    </w:p>
    <w:p w:rsidR="00595963" w:rsidRPr="0074377B" w:rsidRDefault="00595963" w:rsidP="00595963">
      <w:pPr>
        <w:pStyle w:val="LabStepCodeBlockLevel2"/>
        <w:rPr>
          <w:color w:val="595959" w:themeColor="text1" w:themeTint="A6"/>
          <w:sz w:val="18"/>
        </w:rPr>
      </w:pPr>
      <w:r w:rsidRPr="0074377B">
        <w:rPr>
          <w:color w:val="595959" w:themeColor="text1" w:themeTint="A6"/>
          <w:sz w:val="18"/>
        </w:rPr>
        <w:t xml:space="preserve">    name: "Default",</w:t>
      </w:r>
    </w:p>
    <w:p w:rsidR="00595963" w:rsidRPr="0074377B" w:rsidRDefault="00595963" w:rsidP="00595963">
      <w:pPr>
        <w:pStyle w:val="LabStepCodeBlockLevel2"/>
        <w:rPr>
          <w:color w:val="595959" w:themeColor="text1" w:themeTint="A6"/>
          <w:sz w:val="18"/>
        </w:rPr>
      </w:pPr>
      <w:r w:rsidRPr="0074377B">
        <w:rPr>
          <w:color w:val="595959" w:themeColor="text1" w:themeTint="A6"/>
          <w:sz w:val="18"/>
        </w:rPr>
        <w:t xml:space="preserve">    url: "{controller}/{action}/{id}",</w:t>
      </w:r>
    </w:p>
    <w:p w:rsidR="00595963" w:rsidRPr="0074377B" w:rsidRDefault="00595963" w:rsidP="00595963">
      <w:pPr>
        <w:pStyle w:val="LabStepCodeBlockLevel2"/>
        <w:rPr>
          <w:color w:val="595959" w:themeColor="text1" w:themeTint="A6"/>
          <w:sz w:val="18"/>
        </w:rPr>
      </w:pPr>
      <w:r w:rsidRPr="0074377B">
        <w:rPr>
          <w:color w:val="595959" w:themeColor="text1" w:themeTint="A6"/>
          <w:sz w:val="18"/>
        </w:rPr>
        <w:t xml:space="preserve">    defaults: new { </w:t>
      </w:r>
      <w:r w:rsidRPr="0074377B">
        <w:rPr>
          <w:sz w:val="18"/>
        </w:rPr>
        <w:t>controller = "Home"</w:t>
      </w:r>
      <w:r w:rsidRPr="0074377B">
        <w:rPr>
          <w:color w:val="595959" w:themeColor="text1" w:themeTint="A6"/>
          <w:sz w:val="18"/>
        </w:rPr>
        <w:t>, action = "Index", id = UrlParameter.Optional }</w:t>
      </w:r>
    </w:p>
    <w:p w:rsidR="00595963" w:rsidRPr="0074377B" w:rsidRDefault="00595963" w:rsidP="00595963">
      <w:pPr>
        <w:pStyle w:val="LabStepCodeBlockLevel2"/>
        <w:rPr>
          <w:sz w:val="18"/>
        </w:rPr>
      </w:pPr>
      <w:r w:rsidRPr="0074377B">
        <w:rPr>
          <w:color w:val="595959" w:themeColor="text1" w:themeTint="A6"/>
          <w:sz w:val="18"/>
        </w:rPr>
        <w:t>);</w:t>
      </w:r>
    </w:p>
    <w:p w:rsidR="00595963" w:rsidRDefault="00DE513B" w:rsidP="00595963">
      <w:pPr>
        <w:pStyle w:val="LabStepNumberedLevel2"/>
      </w:pPr>
      <w:r>
        <w:t>C</w:t>
      </w:r>
      <w:r w:rsidR="00595963">
        <w:t xml:space="preserve">lose </w:t>
      </w:r>
      <w:proofErr w:type="spellStart"/>
      <w:r w:rsidR="00595963" w:rsidRPr="00B325DB">
        <w:rPr>
          <w:b/>
        </w:rPr>
        <w:t>RouteConfig.cs</w:t>
      </w:r>
      <w:proofErr w:type="spellEnd"/>
      <w:r w:rsidR="00595963">
        <w:t>.</w:t>
      </w:r>
    </w:p>
    <w:p w:rsidR="00595963" w:rsidRDefault="00DE513B" w:rsidP="00595963">
      <w:pPr>
        <w:pStyle w:val="LabExerciseCallout"/>
      </w:pPr>
      <w:r>
        <w:t xml:space="preserve">Note: If you encounter a situation where you name the controller something other than </w:t>
      </w:r>
      <w:r w:rsidR="00595963" w:rsidRPr="00710EE6">
        <w:rPr>
          <w:b/>
        </w:rPr>
        <w:t>"Home"</w:t>
      </w:r>
      <w:r w:rsidR="00595963">
        <w:t xml:space="preserve"> </w:t>
      </w:r>
      <w:r>
        <w:t>you will need to alter</w:t>
      </w:r>
      <w:r w:rsidR="00595963">
        <w:t xml:space="preserve"> the default routing scheme </w:t>
      </w:r>
      <w:r>
        <w:t>in</w:t>
      </w:r>
      <w:r w:rsidR="00595963">
        <w:t xml:space="preserve"> </w:t>
      </w:r>
      <w:proofErr w:type="spellStart"/>
      <w:r w:rsidR="00595963" w:rsidRPr="00B325DB">
        <w:rPr>
          <w:b/>
        </w:rPr>
        <w:t>RouteConfig.cs</w:t>
      </w:r>
      <w:proofErr w:type="spellEnd"/>
      <w:r w:rsidR="00595963">
        <w:t>.</w:t>
      </w:r>
      <w:r w:rsidR="00B34D4C">
        <w:t xml:space="preserve"> As </w:t>
      </w:r>
      <w:r w:rsidR="00595963">
        <w:t xml:space="preserve">you can see it is easy to reconfigure the default controller in </w:t>
      </w:r>
      <w:r w:rsidR="00F850E9">
        <w:t xml:space="preserve">scenarios </w:t>
      </w:r>
      <w:r w:rsidR="00595963">
        <w:t xml:space="preserve">where you need this flexibility. </w:t>
      </w:r>
    </w:p>
    <w:p w:rsidR="00595963" w:rsidRDefault="00595963" w:rsidP="00595963">
      <w:pPr>
        <w:pStyle w:val="LabStepNumbered"/>
      </w:pPr>
      <w:r>
        <w:t>Configure the start page in the SharePoint app.</w:t>
      </w:r>
    </w:p>
    <w:p w:rsidR="00595963" w:rsidRDefault="00595963" w:rsidP="00595963">
      <w:pPr>
        <w:pStyle w:val="LabStepNumberedLevel2"/>
      </w:pPr>
      <w:r>
        <w:t xml:space="preserve">In the </w:t>
      </w:r>
      <w:r w:rsidRPr="00917ACE">
        <w:t>Solution Explorer</w:t>
      </w:r>
      <w:r>
        <w:t xml:space="preserve">, expand the </w:t>
      </w:r>
      <w:proofErr w:type="spellStart"/>
      <w:r w:rsidRPr="007031E6">
        <w:rPr>
          <w:b/>
        </w:rPr>
        <w:t>CustomerManagerMVC</w:t>
      </w:r>
      <w:proofErr w:type="spellEnd"/>
      <w:r>
        <w:t xml:space="preserve"> project node.</w:t>
      </w:r>
    </w:p>
    <w:p w:rsidR="00595963" w:rsidRDefault="00595963" w:rsidP="00595963">
      <w:pPr>
        <w:pStyle w:val="LabStepNumberedLevel2"/>
      </w:pPr>
      <w:r>
        <w:t xml:space="preserve">Locate and double-click </w:t>
      </w:r>
      <w:r w:rsidRPr="007031E6">
        <w:rPr>
          <w:b/>
        </w:rPr>
        <w:t>appManifest.xml</w:t>
      </w:r>
      <w:r>
        <w:t xml:space="preserve"> to open the app manifest file in the app manifest designer.</w:t>
      </w:r>
    </w:p>
    <w:p w:rsidR="00595963" w:rsidRDefault="003475E4" w:rsidP="00595963">
      <w:pPr>
        <w:pStyle w:val="LabStepNumberedLevel2"/>
      </w:pPr>
      <w:r>
        <w:t>Check and if needed, c</w:t>
      </w:r>
      <w:r w:rsidR="00595963">
        <w:t xml:space="preserve">hange the </w:t>
      </w:r>
      <w:r w:rsidR="00595963" w:rsidRPr="0054456E">
        <w:rPr>
          <w:b/>
        </w:rPr>
        <w:t>Start page</w:t>
      </w:r>
      <w:r w:rsidR="00595963">
        <w:t xml:space="preserve"> to </w:t>
      </w:r>
      <w:proofErr w:type="spellStart"/>
      <w:r w:rsidR="00595963" w:rsidRPr="007031E6">
        <w:rPr>
          <w:b/>
        </w:rPr>
        <w:t>CustomerManagerMVC</w:t>
      </w:r>
      <w:r w:rsidR="00595963">
        <w:rPr>
          <w:b/>
        </w:rPr>
        <w:t>Web</w:t>
      </w:r>
      <w:proofErr w:type="spellEnd"/>
      <w:r w:rsidR="00595963">
        <w:rPr>
          <w:b/>
        </w:rPr>
        <w:t>/</w:t>
      </w:r>
      <w:r w:rsidR="00595963">
        <w:t>.</w:t>
      </w:r>
    </w:p>
    <w:p w:rsidR="00595963" w:rsidRDefault="00595963" w:rsidP="00595963">
      <w:pPr>
        <w:pStyle w:val="LabStepScreenshotLevel2"/>
      </w:pPr>
      <w:r w:rsidRPr="00710EE6">
        <w:rPr>
          <w:rStyle w:val="LabStepScreenshotFrame"/>
        </w:rPr>
        <w:drawing>
          <wp:inline distT="0" distB="0" distL="0" distR="0" wp14:anchorId="0CD53728" wp14:editId="6AB1B925">
            <wp:extent cx="5162145" cy="550629"/>
            <wp:effectExtent l="0" t="0" r="63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749" cy="573093"/>
                    </a:xfrm>
                    <a:prstGeom prst="rect">
                      <a:avLst/>
                    </a:prstGeom>
                    <a:noFill/>
                    <a:ln>
                      <a:noFill/>
                    </a:ln>
                  </pic:spPr>
                </pic:pic>
              </a:graphicData>
            </a:graphic>
          </wp:inline>
        </w:drawing>
      </w:r>
    </w:p>
    <w:p w:rsidR="00595963" w:rsidRDefault="00595963" w:rsidP="00595963">
      <w:pPr>
        <w:pStyle w:val="LabStepNumberedLevel2"/>
      </w:pPr>
      <w:r>
        <w:t xml:space="preserve">Save and close </w:t>
      </w:r>
      <w:r w:rsidRPr="007031E6">
        <w:rPr>
          <w:b/>
        </w:rPr>
        <w:t>appManifest.xml</w:t>
      </w:r>
      <w:r>
        <w:t>.</w:t>
      </w:r>
    </w:p>
    <w:p w:rsidR="004D21DD" w:rsidRDefault="004D21DD" w:rsidP="004D21DD">
      <w:pPr>
        <w:pStyle w:val="LabStepNumbered"/>
      </w:pPr>
      <w:r>
        <w:t xml:space="preserve">Test your </w:t>
      </w:r>
      <w:r w:rsidR="005E0A8C">
        <w:t xml:space="preserve">work by running the </w:t>
      </w:r>
      <w:r>
        <w:t>app</w:t>
      </w:r>
      <w:r w:rsidR="005E0A8C">
        <w:t xml:space="preserve"> in the Visual Studio debugger.</w:t>
      </w:r>
    </w:p>
    <w:p w:rsidR="004D21DD" w:rsidRDefault="004D21DD" w:rsidP="004D21DD">
      <w:pPr>
        <w:pStyle w:val="LabStepNumberedLevel2"/>
      </w:pPr>
      <w:r>
        <w:t xml:space="preserve">Press </w:t>
      </w:r>
      <w:r w:rsidRPr="004D21DD">
        <w:rPr>
          <w:b/>
        </w:rPr>
        <w:t>F5</w:t>
      </w:r>
      <w:r>
        <w:t xml:space="preserve"> to begin debugging.</w:t>
      </w:r>
    </w:p>
    <w:p w:rsidR="004D21DD" w:rsidRDefault="00BF26E2" w:rsidP="004D21DD">
      <w:pPr>
        <w:pStyle w:val="LabStepNumberedLevel2"/>
      </w:pPr>
      <w:r>
        <w:t xml:space="preserve">If you are </w:t>
      </w:r>
      <w:r w:rsidR="004D21DD">
        <w:t>prompted</w:t>
      </w:r>
      <w:r>
        <w:t xml:space="preserve"> with a SharePoint page that asks whether you to trust the app</w:t>
      </w:r>
      <w:r w:rsidR="004D21DD">
        <w:t xml:space="preserve">, click </w:t>
      </w:r>
      <w:r w:rsidR="004D21DD" w:rsidRPr="004D21DD">
        <w:rPr>
          <w:b/>
        </w:rPr>
        <w:t>Trust it</w:t>
      </w:r>
      <w:r w:rsidR="004D21DD">
        <w:t>.</w:t>
      </w:r>
    </w:p>
    <w:p w:rsidR="00031E9E" w:rsidRDefault="005E0A8C" w:rsidP="001E1ACC">
      <w:pPr>
        <w:pStyle w:val="LabStepNumberedLevel2"/>
      </w:pPr>
      <w:r>
        <w:t xml:space="preserve">Once the app has been installed, you should be redirected to the app's start page. </w:t>
      </w:r>
      <w:r w:rsidR="004D21DD">
        <w:t xml:space="preserve">Verify that the </w:t>
      </w:r>
      <w:r>
        <w:t xml:space="preserve">start </w:t>
      </w:r>
      <w:r w:rsidR="004D21DD">
        <w:t xml:space="preserve">page </w:t>
      </w:r>
      <w:r>
        <w:t xml:space="preserve">for the app </w:t>
      </w:r>
      <w:r w:rsidR="00031E9E">
        <w:t>displays properly</w:t>
      </w:r>
      <w:r>
        <w:t xml:space="preserve">. The start page for your app should look like the </w:t>
      </w:r>
      <w:r w:rsidR="00031E9E">
        <w:t>page in the following screenshot.</w:t>
      </w:r>
    </w:p>
    <w:p w:rsidR="00BF26E2" w:rsidRDefault="00B34D4C" w:rsidP="00BF26E2">
      <w:pPr>
        <w:pStyle w:val="LabStepScreenshotLevel2"/>
      </w:pPr>
      <w:r w:rsidRPr="00B34D4C">
        <w:t xml:space="preserve"> </w:t>
      </w:r>
      <w:r w:rsidR="006E34DF" w:rsidRPr="006E34DF">
        <w:t xml:space="preserve"> </w:t>
      </w:r>
      <w:r w:rsidR="006E34DF">
        <w:drawing>
          <wp:inline distT="0" distB="0" distL="0" distR="0" wp14:anchorId="3BD29BF2" wp14:editId="1945A682">
            <wp:extent cx="4421275" cy="14536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0683" cy="1469944"/>
                    </a:xfrm>
                    <a:prstGeom prst="rect">
                      <a:avLst/>
                    </a:prstGeom>
                  </pic:spPr>
                </pic:pic>
              </a:graphicData>
            </a:graphic>
          </wp:inline>
        </w:drawing>
      </w:r>
    </w:p>
    <w:p w:rsidR="00031E9E" w:rsidRDefault="00031E9E" w:rsidP="00031E9E">
      <w:pPr>
        <w:pStyle w:val="LabStepNumberedLevel2"/>
      </w:pPr>
      <w:r>
        <w:t xml:space="preserve">Click on the </w:t>
      </w:r>
      <w:r w:rsidRPr="00031E9E">
        <w:rPr>
          <w:b/>
        </w:rPr>
        <w:t>Host Web</w:t>
      </w:r>
      <w:r>
        <w:t xml:space="preserve"> link and verify that you can click on it to navigate back to the host web.</w:t>
      </w:r>
    </w:p>
    <w:p w:rsidR="00182F48" w:rsidRDefault="00182F48" w:rsidP="001E1ACC">
      <w:pPr>
        <w:pStyle w:val="LabStepNumberedLevel2"/>
      </w:pPr>
      <w:r>
        <w:t>When you are done, close the browser window to end the debugging session and return to Visual Studio.</w:t>
      </w:r>
    </w:p>
    <w:p w:rsidR="00182F48" w:rsidRDefault="00182F48" w:rsidP="00182F48">
      <w:pPr>
        <w:pStyle w:val="LabExerciseCallout"/>
      </w:pPr>
      <w:r>
        <w:t xml:space="preserve">Now you will take a different approach in your MVC app for reading the </w:t>
      </w:r>
      <w:proofErr w:type="spellStart"/>
      <w:r w:rsidRPr="004C723D">
        <w:rPr>
          <w:b/>
        </w:rPr>
        <w:t>SPHostUrl</w:t>
      </w:r>
      <w:proofErr w:type="spellEnd"/>
      <w:r>
        <w:t xml:space="preserve"> query string parameter. More specifically, you will leverage the ability of the MVC Framework to automatically map incoming query string parameters sent over HTTP to named parameters you define inside your action method using C#.</w:t>
      </w:r>
    </w:p>
    <w:p w:rsidR="00031E9E" w:rsidRDefault="00031E9E" w:rsidP="00031E9E">
      <w:pPr>
        <w:pStyle w:val="LabStepNumbered"/>
      </w:pPr>
      <w:r>
        <w:lastRenderedPageBreak/>
        <w:t>Leverage the MVC Framework's ability to read query string parameters when handling requests from SharePoint.</w:t>
      </w:r>
    </w:p>
    <w:p w:rsidR="00031E9E" w:rsidRDefault="00031E9E" w:rsidP="00031E9E">
      <w:pPr>
        <w:pStyle w:val="LabStepNumberedLevel2"/>
      </w:pPr>
      <w:r>
        <w:t xml:space="preserve">Currently, </w:t>
      </w:r>
      <w:r w:rsidR="004C723D">
        <w:t>there i</w:t>
      </w:r>
      <w:r w:rsidR="005E0A8C">
        <w:t xml:space="preserve">s code in the </w:t>
      </w:r>
      <w:proofErr w:type="spellStart"/>
      <w:r w:rsidR="003C0C05">
        <w:rPr>
          <w:b/>
        </w:rPr>
        <w:t>Home</w:t>
      </w:r>
      <w:r w:rsidR="005E0A8C" w:rsidRPr="005E0A8C">
        <w:rPr>
          <w:b/>
        </w:rPr>
        <w:t>C</w:t>
      </w:r>
      <w:r w:rsidR="004C723D" w:rsidRPr="005E0A8C">
        <w:rPr>
          <w:b/>
        </w:rPr>
        <w:t>ontroller</w:t>
      </w:r>
      <w:proofErr w:type="spellEnd"/>
      <w:r w:rsidR="004C723D">
        <w:t xml:space="preserve"> </w:t>
      </w:r>
      <w:r w:rsidR="005E0A8C">
        <w:t xml:space="preserve">class </w:t>
      </w:r>
      <w:r w:rsidR="004C723D">
        <w:t xml:space="preserve">which explicitly reads the </w:t>
      </w:r>
      <w:proofErr w:type="spellStart"/>
      <w:r w:rsidR="004C723D" w:rsidRPr="004C723D">
        <w:rPr>
          <w:b/>
        </w:rPr>
        <w:t>SPHostUrl</w:t>
      </w:r>
      <w:proofErr w:type="spellEnd"/>
      <w:r w:rsidR="004C723D">
        <w:t xml:space="preserve"> query </w:t>
      </w:r>
      <w:r w:rsidR="00F850E9">
        <w:t xml:space="preserve">string property value using the </w:t>
      </w:r>
      <w:proofErr w:type="spellStart"/>
      <w:r w:rsidR="004C723D" w:rsidRPr="004C723D">
        <w:rPr>
          <w:b/>
        </w:rPr>
        <w:t>QueryString</w:t>
      </w:r>
      <w:proofErr w:type="spellEnd"/>
      <w:r w:rsidR="004C723D">
        <w:t xml:space="preserve"> collection property of the ASP.NET </w:t>
      </w:r>
      <w:r w:rsidR="004C723D" w:rsidRPr="004C723D">
        <w:rPr>
          <w:b/>
        </w:rPr>
        <w:t>Request</w:t>
      </w:r>
      <w:r w:rsidR="004C723D">
        <w:t xml:space="preserve"> object.</w:t>
      </w:r>
    </w:p>
    <w:p w:rsidR="00031E9E" w:rsidRPr="0074377B" w:rsidRDefault="00031E9E" w:rsidP="00031E9E">
      <w:pPr>
        <w:pStyle w:val="LabStepCodeBlockLevel2"/>
        <w:rPr>
          <w:color w:val="595959" w:themeColor="text1" w:themeTint="A6"/>
          <w:sz w:val="18"/>
        </w:rPr>
      </w:pPr>
      <w:r w:rsidRPr="0074377B">
        <w:rPr>
          <w:color w:val="595959" w:themeColor="text1" w:themeTint="A6"/>
          <w:sz w:val="18"/>
        </w:rPr>
        <w:t>ViewBag.hostWebUrl = Request.QueryString["SPHostUrl"];</w:t>
      </w:r>
    </w:p>
    <w:p w:rsidR="00031E9E" w:rsidRPr="0074377B" w:rsidRDefault="004C723D" w:rsidP="001E1ACC">
      <w:pPr>
        <w:pStyle w:val="LabStepNumberedLevel2"/>
        <w:rPr>
          <w:sz w:val="20"/>
        </w:rPr>
      </w:pPr>
      <w:r w:rsidRPr="0074377B">
        <w:rPr>
          <w:sz w:val="20"/>
        </w:rPr>
        <w:t xml:space="preserve">Begin by modifying the parameter list for the </w:t>
      </w:r>
      <w:r w:rsidRPr="0074377B">
        <w:rPr>
          <w:b/>
          <w:sz w:val="20"/>
        </w:rPr>
        <w:t>Index</w:t>
      </w:r>
      <w:r w:rsidRPr="0074377B">
        <w:rPr>
          <w:sz w:val="20"/>
        </w:rPr>
        <w:t xml:space="preserve"> method to define a single string parameter named </w:t>
      </w:r>
      <w:proofErr w:type="spellStart"/>
      <w:r w:rsidRPr="0074377B">
        <w:rPr>
          <w:b/>
          <w:sz w:val="20"/>
        </w:rPr>
        <w:t>SPHostUrl</w:t>
      </w:r>
      <w:proofErr w:type="spellEnd"/>
      <w:r w:rsidRPr="0074377B">
        <w:rPr>
          <w:sz w:val="20"/>
        </w:rPr>
        <w:t>.</w:t>
      </w:r>
    </w:p>
    <w:p w:rsidR="003475E4" w:rsidRPr="0074377B" w:rsidRDefault="00031E9E" w:rsidP="00D80AC1">
      <w:pPr>
        <w:pStyle w:val="LabStepCodeBlockLevel2"/>
        <w:rPr>
          <w:color w:val="595959" w:themeColor="text1" w:themeTint="A6"/>
          <w:sz w:val="18"/>
        </w:rPr>
      </w:pPr>
      <w:r w:rsidRPr="0074377B">
        <w:rPr>
          <w:color w:val="595959" w:themeColor="text1" w:themeTint="A6"/>
          <w:sz w:val="18"/>
        </w:rPr>
        <w:t>public ActionResult Index(</w:t>
      </w:r>
      <w:r w:rsidRPr="0074377B">
        <w:rPr>
          <w:sz w:val="18"/>
        </w:rPr>
        <w:t>string SPHostUrl</w:t>
      </w:r>
      <w:r w:rsidRPr="0074377B">
        <w:rPr>
          <w:color w:val="595959" w:themeColor="text1" w:themeTint="A6"/>
          <w:sz w:val="18"/>
        </w:rPr>
        <w:t xml:space="preserve">) </w:t>
      </w:r>
    </w:p>
    <w:p w:rsidR="00031E9E" w:rsidRPr="0074377B" w:rsidRDefault="00031E9E" w:rsidP="00D80AC1">
      <w:pPr>
        <w:pStyle w:val="LabStepCodeBlockLevel2"/>
        <w:rPr>
          <w:color w:val="595959" w:themeColor="text1" w:themeTint="A6"/>
          <w:sz w:val="18"/>
        </w:rPr>
      </w:pPr>
      <w:r w:rsidRPr="0074377B">
        <w:rPr>
          <w:color w:val="595959" w:themeColor="text1" w:themeTint="A6"/>
          <w:sz w:val="18"/>
        </w:rPr>
        <w:t>{</w:t>
      </w:r>
    </w:p>
    <w:p w:rsidR="004C723D" w:rsidRPr="0074377B" w:rsidRDefault="00031E9E" w:rsidP="00D80AC1">
      <w:pPr>
        <w:pStyle w:val="LabStepCodeBlockLevel2"/>
        <w:rPr>
          <w:color w:val="595959" w:themeColor="text1" w:themeTint="A6"/>
          <w:sz w:val="18"/>
        </w:rPr>
      </w:pPr>
      <w:r w:rsidRPr="0074377B">
        <w:rPr>
          <w:color w:val="595959" w:themeColor="text1" w:themeTint="A6"/>
          <w:sz w:val="18"/>
        </w:rPr>
        <w:t xml:space="preserve">  // </w:t>
      </w:r>
      <w:r w:rsidR="004C723D" w:rsidRPr="0074377B">
        <w:rPr>
          <w:color w:val="595959" w:themeColor="text1" w:themeTint="A6"/>
          <w:sz w:val="18"/>
        </w:rPr>
        <w:t>...</w:t>
      </w:r>
    </w:p>
    <w:p w:rsidR="00031E9E" w:rsidRPr="0074377B" w:rsidRDefault="00031E9E" w:rsidP="00D80AC1">
      <w:pPr>
        <w:pStyle w:val="LabStepCodeBlockLevel2"/>
        <w:rPr>
          <w:color w:val="595959" w:themeColor="text1" w:themeTint="A6"/>
          <w:sz w:val="18"/>
        </w:rPr>
      </w:pPr>
      <w:r w:rsidRPr="0074377B">
        <w:rPr>
          <w:color w:val="595959" w:themeColor="text1" w:themeTint="A6"/>
          <w:sz w:val="18"/>
        </w:rPr>
        <w:t>}</w:t>
      </w:r>
    </w:p>
    <w:p w:rsidR="00031E9E" w:rsidRDefault="004C723D" w:rsidP="00A41365">
      <w:pPr>
        <w:pStyle w:val="LabStepNumberedLevel2"/>
      </w:pPr>
      <w:r>
        <w:t xml:space="preserve">Next, </w:t>
      </w:r>
      <w:r w:rsidR="00A41365">
        <w:t xml:space="preserve">modify </w:t>
      </w:r>
      <w:r>
        <w:t xml:space="preserve">the code </w:t>
      </w:r>
      <w:r w:rsidR="00A41365">
        <w:t xml:space="preserve">in the </w:t>
      </w:r>
      <w:r w:rsidR="00A41365" w:rsidRPr="00A41365">
        <w:rPr>
          <w:b/>
        </w:rPr>
        <w:t>Index</w:t>
      </w:r>
      <w:r w:rsidR="00A41365">
        <w:t xml:space="preserve"> method </w:t>
      </w:r>
      <w:r>
        <w:t xml:space="preserve">that assigns a value to </w:t>
      </w:r>
      <w:proofErr w:type="spellStart"/>
      <w:r w:rsidRPr="00A41365">
        <w:rPr>
          <w:b/>
          <w:color w:val="auto"/>
        </w:rPr>
        <w:t>hostWebUrl</w:t>
      </w:r>
      <w:proofErr w:type="spellEnd"/>
      <w:r w:rsidR="00A41365">
        <w:t xml:space="preserve"> property of the </w:t>
      </w:r>
      <w:proofErr w:type="spellStart"/>
      <w:r w:rsidR="00A41365" w:rsidRPr="00A41365">
        <w:rPr>
          <w:b/>
        </w:rPr>
        <w:t>ViewBag</w:t>
      </w:r>
      <w:proofErr w:type="spellEnd"/>
      <w:r w:rsidR="00A41365">
        <w:t xml:space="preserve"> object. Now, you can just use the </w:t>
      </w:r>
      <w:proofErr w:type="spellStart"/>
      <w:r w:rsidR="00A41365" w:rsidRPr="00A41365">
        <w:rPr>
          <w:b/>
        </w:rPr>
        <w:t>SPHostUrl</w:t>
      </w:r>
      <w:proofErr w:type="spellEnd"/>
      <w:r w:rsidR="00A41365">
        <w:t xml:space="preserve"> parameter defined by the </w:t>
      </w:r>
      <w:r w:rsidR="00A41365" w:rsidRPr="00A41365">
        <w:rPr>
          <w:b/>
        </w:rPr>
        <w:t>Index</w:t>
      </w:r>
      <w:r w:rsidR="00A41365">
        <w:t xml:space="preserve"> method. </w:t>
      </w:r>
    </w:p>
    <w:p w:rsidR="003475E4" w:rsidRPr="0074377B" w:rsidRDefault="00031E9E" w:rsidP="00D80AC1">
      <w:pPr>
        <w:pStyle w:val="LabStepCodeBlockLevel2"/>
        <w:rPr>
          <w:color w:val="595959" w:themeColor="text1" w:themeTint="A6"/>
          <w:sz w:val="18"/>
        </w:rPr>
      </w:pPr>
      <w:r w:rsidRPr="0074377B">
        <w:rPr>
          <w:color w:val="595959" w:themeColor="text1" w:themeTint="A6"/>
          <w:sz w:val="18"/>
        </w:rPr>
        <w:t xml:space="preserve">public ActionResult Index(string SPHostUrl) </w:t>
      </w:r>
    </w:p>
    <w:p w:rsidR="00031E9E" w:rsidRPr="0074377B" w:rsidRDefault="00031E9E" w:rsidP="00D80AC1">
      <w:pPr>
        <w:pStyle w:val="LabStepCodeBlockLevel2"/>
        <w:rPr>
          <w:color w:val="595959" w:themeColor="text1" w:themeTint="A6"/>
          <w:sz w:val="18"/>
        </w:rPr>
      </w:pPr>
      <w:r w:rsidRPr="0074377B">
        <w:rPr>
          <w:color w:val="595959" w:themeColor="text1" w:themeTint="A6"/>
          <w:sz w:val="18"/>
        </w:rPr>
        <w:t>{</w:t>
      </w:r>
    </w:p>
    <w:p w:rsidR="004C723D" w:rsidRPr="0074377B" w:rsidRDefault="00031E9E" w:rsidP="00D80AC1">
      <w:pPr>
        <w:pStyle w:val="LabStepCodeBlockLevel2"/>
        <w:rPr>
          <w:color w:val="595959" w:themeColor="text1" w:themeTint="A6"/>
          <w:sz w:val="18"/>
        </w:rPr>
      </w:pPr>
      <w:r w:rsidRPr="0074377B">
        <w:rPr>
          <w:color w:val="595959" w:themeColor="text1" w:themeTint="A6"/>
          <w:sz w:val="18"/>
        </w:rPr>
        <w:t xml:space="preserve">  // </w:t>
      </w:r>
      <w:r w:rsidR="004C723D" w:rsidRPr="0074377B">
        <w:rPr>
          <w:color w:val="595959" w:themeColor="text1" w:themeTint="A6"/>
          <w:sz w:val="18"/>
        </w:rPr>
        <w:t xml:space="preserve">... </w:t>
      </w:r>
    </w:p>
    <w:p w:rsidR="004C723D" w:rsidRPr="0074377B" w:rsidRDefault="00CF34F8" w:rsidP="00D80AC1">
      <w:pPr>
        <w:pStyle w:val="LabStepCodeBlockLevel2"/>
        <w:rPr>
          <w:sz w:val="18"/>
        </w:rPr>
      </w:pPr>
      <w:r w:rsidRPr="0074377B">
        <w:rPr>
          <w:sz w:val="18"/>
        </w:rPr>
        <w:t xml:space="preserve">  // Delete this -&gt;</w:t>
      </w:r>
      <w:r w:rsidR="004C723D" w:rsidRPr="0074377B">
        <w:rPr>
          <w:sz w:val="18"/>
        </w:rPr>
        <w:t xml:space="preserve"> ViewBag.hostWebUrl = Request.QueryString["SPHostUrl"];</w:t>
      </w:r>
    </w:p>
    <w:p w:rsidR="00031E9E" w:rsidRPr="0074377B" w:rsidRDefault="00031E9E" w:rsidP="00D80AC1">
      <w:pPr>
        <w:pStyle w:val="LabStepCodeBlockLevel2"/>
        <w:rPr>
          <w:sz w:val="18"/>
        </w:rPr>
      </w:pPr>
      <w:r w:rsidRPr="0074377B">
        <w:rPr>
          <w:sz w:val="18"/>
        </w:rPr>
        <w:t xml:space="preserve">  ViewBag.hostWebUrl = SPHostUrl;</w:t>
      </w:r>
    </w:p>
    <w:p w:rsidR="00031E9E" w:rsidRPr="0074377B" w:rsidRDefault="00031E9E" w:rsidP="00D80AC1">
      <w:pPr>
        <w:pStyle w:val="LabStepCodeBlockLevel2"/>
        <w:rPr>
          <w:color w:val="595959" w:themeColor="text1" w:themeTint="A6"/>
          <w:sz w:val="18"/>
        </w:rPr>
      </w:pPr>
      <w:r w:rsidRPr="0074377B">
        <w:rPr>
          <w:sz w:val="18"/>
        </w:rPr>
        <w:t xml:space="preserve">  </w:t>
      </w:r>
      <w:r w:rsidRPr="0074377B">
        <w:rPr>
          <w:color w:val="595959" w:themeColor="text1" w:themeTint="A6"/>
          <w:sz w:val="18"/>
        </w:rPr>
        <w:t xml:space="preserve">// </w:t>
      </w:r>
      <w:r w:rsidR="004C723D" w:rsidRPr="0074377B">
        <w:rPr>
          <w:color w:val="595959" w:themeColor="text1" w:themeTint="A6"/>
          <w:sz w:val="18"/>
        </w:rPr>
        <w:t>...</w:t>
      </w:r>
    </w:p>
    <w:p w:rsidR="00031E9E" w:rsidRPr="0074377B" w:rsidRDefault="00031E9E" w:rsidP="00D80AC1">
      <w:pPr>
        <w:pStyle w:val="LabStepCodeBlockLevel2"/>
        <w:rPr>
          <w:color w:val="595959" w:themeColor="text1" w:themeTint="A6"/>
          <w:sz w:val="18"/>
        </w:rPr>
      </w:pPr>
      <w:r w:rsidRPr="0074377B">
        <w:rPr>
          <w:color w:val="595959" w:themeColor="text1" w:themeTint="A6"/>
          <w:sz w:val="18"/>
        </w:rPr>
        <w:t>}</w:t>
      </w:r>
    </w:p>
    <w:p w:rsidR="0074377B" w:rsidRDefault="0074377B" w:rsidP="00182F48">
      <w:pPr>
        <w:pStyle w:val="LabStepNumbered"/>
      </w:pPr>
      <w:r>
        <w:t xml:space="preserve">Add this same line to the other two methods in the </w:t>
      </w:r>
      <w:proofErr w:type="spellStart"/>
      <w:r>
        <w:t>HomeController</w:t>
      </w:r>
      <w:proofErr w:type="spellEnd"/>
      <w:r>
        <w:t xml:space="preserve"> class, as shown below, (i.e. </w:t>
      </w:r>
      <w:proofErr w:type="gramStart"/>
      <w:r>
        <w:t>About</w:t>
      </w:r>
      <w:proofErr w:type="gramEnd"/>
      <w:r>
        <w:t xml:space="preserve"> and Contact) as we will need this in a bit.</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public ActionResult About(string SPHostUrl) {</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ViewBag.Message = "Your application description page.";</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w:t>
      </w:r>
      <w:r w:rsidRPr="0074377B">
        <w:rPr>
          <w:color w:val="auto"/>
          <w:sz w:val="18"/>
        </w:rPr>
        <w:t>ViewBag.hostWebUrl = SPHostUrl;</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return View();</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w:t>
      </w:r>
    </w:p>
    <w:p w:rsidR="0074377B" w:rsidRPr="0074377B" w:rsidRDefault="0074377B" w:rsidP="0074377B">
      <w:pPr>
        <w:pStyle w:val="LabStepCodeBlockLevel2"/>
        <w:rPr>
          <w:color w:val="595959" w:themeColor="text1" w:themeTint="A6"/>
          <w:sz w:val="18"/>
        </w:rPr>
      </w:pP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public ActionResult Contact(string SPHostUrl) {</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ViewBag.Message = "Your contact page.";</w:t>
      </w:r>
    </w:p>
    <w:p w:rsidR="0074377B" w:rsidRPr="0074377B" w:rsidRDefault="0074377B" w:rsidP="0074377B">
      <w:pPr>
        <w:pStyle w:val="LabStepCodeBlockLevel2"/>
        <w:rPr>
          <w:color w:val="auto"/>
          <w:sz w:val="18"/>
        </w:rPr>
      </w:pPr>
      <w:r w:rsidRPr="0074377B">
        <w:rPr>
          <w:color w:val="auto"/>
          <w:sz w:val="18"/>
        </w:rPr>
        <w:t xml:space="preserve">      ViewBag.hostWebUrl = SPHostUrl;</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return View();</w:t>
      </w:r>
    </w:p>
    <w:p w:rsidR="0074377B" w:rsidRPr="0074377B" w:rsidRDefault="0074377B" w:rsidP="0074377B">
      <w:pPr>
        <w:pStyle w:val="LabStepCodeBlockLevel2"/>
        <w:rPr>
          <w:color w:val="595959" w:themeColor="text1" w:themeTint="A6"/>
          <w:sz w:val="18"/>
        </w:rPr>
      </w:pPr>
      <w:r w:rsidRPr="0074377B">
        <w:rPr>
          <w:color w:val="595959" w:themeColor="text1" w:themeTint="A6"/>
          <w:sz w:val="18"/>
        </w:rPr>
        <w:t xml:space="preserve">    }</w:t>
      </w:r>
    </w:p>
    <w:p w:rsidR="0074377B" w:rsidRDefault="0074377B" w:rsidP="0074377B">
      <w:pPr>
        <w:pStyle w:val="LabStepNumbered"/>
        <w:numPr>
          <w:ilvl w:val="0"/>
          <w:numId w:val="0"/>
        </w:numPr>
        <w:ind w:left="360"/>
      </w:pPr>
    </w:p>
    <w:p w:rsidR="00182F48" w:rsidRDefault="00182F48" w:rsidP="00182F48">
      <w:pPr>
        <w:pStyle w:val="LabStepNumbered"/>
      </w:pPr>
      <w:r>
        <w:t>Test your work by running the app in the Visual Studio debugger.</w:t>
      </w:r>
    </w:p>
    <w:p w:rsidR="00182F48" w:rsidRDefault="00182F48" w:rsidP="00182F48">
      <w:pPr>
        <w:pStyle w:val="LabStepNumberedLevel2"/>
      </w:pPr>
      <w:r>
        <w:t xml:space="preserve">Press </w:t>
      </w:r>
      <w:r w:rsidRPr="004D21DD">
        <w:rPr>
          <w:b/>
        </w:rPr>
        <w:t>F5</w:t>
      </w:r>
      <w:r>
        <w:t xml:space="preserve"> to begin debugging.</w:t>
      </w:r>
    </w:p>
    <w:p w:rsidR="00182F48" w:rsidRDefault="00182F48" w:rsidP="00182F48">
      <w:pPr>
        <w:pStyle w:val="LabStepNumberedLevel2"/>
      </w:pPr>
      <w:r>
        <w:t xml:space="preserve">Once the app has been installed, you should be redirected to the app's start page. </w:t>
      </w:r>
    </w:p>
    <w:p w:rsidR="00182F48" w:rsidRDefault="00182F48" w:rsidP="00182F48">
      <w:pPr>
        <w:pStyle w:val="LabStepNumberedLevel2"/>
      </w:pPr>
      <w:r>
        <w:t>Verify that hyperlink which links to the host web is still working properly.</w:t>
      </w:r>
    </w:p>
    <w:p w:rsidR="00A41365" w:rsidRDefault="00182F48" w:rsidP="00A41365">
      <w:pPr>
        <w:pStyle w:val="LabStepNumberedLevel2"/>
      </w:pPr>
      <w:r>
        <w:t>When you are done, close the browser window to end the debugging session and return to Visual Studio</w:t>
      </w:r>
      <w:r w:rsidR="00A41365">
        <w:t>.</w:t>
      </w:r>
    </w:p>
    <w:p w:rsidR="00F850E9" w:rsidRDefault="00F850E9" w:rsidP="00F850E9">
      <w:pPr>
        <w:pStyle w:val="Heading3"/>
      </w:pPr>
      <w:r>
        <w:t>Exercise 2: Creating a Multipage User Interface in an MVC App</w:t>
      </w:r>
    </w:p>
    <w:p w:rsidR="00F850E9" w:rsidRDefault="00F850E9" w:rsidP="00F850E9">
      <w:pPr>
        <w:pStyle w:val="LabExerciseLeadIn"/>
      </w:pPr>
      <w:r>
        <w:t xml:space="preserve">Over the next few steps, you will </w:t>
      </w:r>
      <w:r w:rsidR="003C0C05">
        <w:t>examine</w:t>
      </w:r>
      <w:r>
        <w:t xml:space="preserve"> an </w:t>
      </w:r>
      <w:proofErr w:type="gramStart"/>
      <w:r w:rsidRPr="00987D6B">
        <w:rPr>
          <w:b/>
        </w:rPr>
        <w:t>About</w:t>
      </w:r>
      <w:proofErr w:type="gramEnd"/>
      <w:r>
        <w:t xml:space="preserve"> page and a </w:t>
      </w:r>
      <w:r w:rsidRPr="00987D6B">
        <w:rPr>
          <w:b/>
        </w:rPr>
        <w:t>Contact</w:t>
      </w:r>
      <w:r>
        <w:t xml:space="preserve"> page </w:t>
      </w:r>
      <w:r w:rsidR="003C0C05">
        <w:t>in the</w:t>
      </w:r>
      <w:r>
        <w:t xml:space="preserve"> MVC app as well as </w:t>
      </w:r>
      <w:r w:rsidR="003C0C05">
        <w:t xml:space="preserve">examine </w:t>
      </w:r>
      <w:r>
        <w:t>the links for a navigation scheme which allows the user to move from page to page. When you want to add a new page to an MVC app, it typically involves adding a new action method to a controller class and then adding a view to show the results of that action method.</w:t>
      </w:r>
    </w:p>
    <w:p w:rsidR="00D80AC1" w:rsidRPr="00F850E9" w:rsidRDefault="00D80AC1" w:rsidP="00F850E9">
      <w:pPr>
        <w:pStyle w:val="LabExerciseLeadIn"/>
      </w:pPr>
      <w:r>
        <w:t xml:space="preserve">When you are working in a multi-page app, it makes sense to define </w:t>
      </w:r>
      <w:r w:rsidR="003475E4">
        <w:t xml:space="preserve">a </w:t>
      </w:r>
      <w:r>
        <w:t xml:space="preserve">common layout for all </w:t>
      </w:r>
      <w:r w:rsidR="00F850E9">
        <w:t xml:space="preserve">the app's </w:t>
      </w:r>
      <w:r>
        <w:t xml:space="preserve">pages </w:t>
      </w:r>
      <w:r w:rsidR="00BF2B1A">
        <w:t>at one</w:t>
      </w:r>
      <w:r>
        <w:t xml:space="preserve"> time. If you were using the ASP.NET Web Forms framework, you would use a master page to accomplish this</w:t>
      </w:r>
      <w:r w:rsidR="00F850E9">
        <w:t xml:space="preserve"> goal</w:t>
      </w:r>
      <w:r>
        <w:t xml:space="preserve">. </w:t>
      </w:r>
      <w:r w:rsidR="00F850E9">
        <w:t xml:space="preserve">With the </w:t>
      </w:r>
      <w:r>
        <w:t>MVC</w:t>
      </w:r>
      <w:r w:rsidR="00F850E9">
        <w:t xml:space="preserve"> framework</w:t>
      </w:r>
      <w:r>
        <w:t xml:space="preserve">, you use shared views to achieve the same goal. </w:t>
      </w:r>
      <w:r w:rsidR="00F850E9">
        <w:t xml:space="preserve">Before you add any more pages to the MVC app, you will first work on the </w:t>
      </w:r>
      <w:r w:rsidR="00CC71B0">
        <w:t xml:space="preserve">primary </w:t>
      </w:r>
      <w:r w:rsidR="00F850E9">
        <w:t xml:space="preserve">shared view </w:t>
      </w:r>
      <w:r>
        <w:t xml:space="preserve">file </w:t>
      </w:r>
      <w:r w:rsidR="00CC71B0">
        <w:t xml:space="preserve">for an MVC app which is </w:t>
      </w:r>
      <w:r>
        <w:t xml:space="preserve">named </w:t>
      </w:r>
      <w:r w:rsidRPr="002A09A2">
        <w:rPr>
          <w:b/>
        </w:rPr>
        <w:t>_</w:t>
      </w:r>
      <w:proofErr w:type="spellStart"/>
      <w:r w:rsidRPr="002A09A2">
        <w:rPr>
          <w:b/>
        </w:rPr>
        <w:t>Layout.cshtml</w:t>
      </w:r>
      <w:proofErr w:type="spellEnd"/>
      <w:r w:rsidRPr="00CC71B0">
        <w:t>.</w:t>
      </w:r>
    </w:p>
    <w:p w:rsidR="002A09A2" w:rsidRDefault="002A09A2" w:rsidP="009572BF">
      <w:pPr>
        <w:pStyle w:val="LabStepNumbered"/>
        <w:numPr>
          <w:ilvl w:val="0"/>
          <w:numId w:val="30"/>
        </w:numPr>
      </w:pPr>
      <w:r>
        <w:t xml:space="preserve">Modify the shared view file for the </w:t>
      </w:r>
      <w:proofErr w:type="spellStart"/>
      <w:r w:rsidRPr="009572BF">
        <w:rPr>
          <w:b/>
        </w:rPr>
        <w:t>CustomerManagerMVCWeb</w:t>
      </w:r>
      <w:proofErr w:type="spellEnd"/>
      <w:r>
        <w:t xml:space="preserve"> project.</w:t>
      </w:r>
    </w:p>
    <w:p w:rsidR="002944F3" w:rsidRDefault="002A09A2" w:rsidP="001C149E">
      <w:pPr>
        <w:pStyle w:val="LabStepNumberedLevel2"/>
      </w:pPr>
      <w:r>
        <w:t xml:space="preserve">In Solution Explorer, locate the shared view file named </w:t>
      </w:r>
      <w:r w:rsidRPr="00BF2B1A">
        <w:rPr>
          <w:b/>
        </w:rPr>
        <w:t>_</w:t>
      </w:r>
      <w:proofErr w:type="spellStart"/>
      <w:r w:rsidRPr="00BF2B1A">
        <w:rPr>
          <w:b/>
        </w:rPr>
        <w:t>Layout.cshtml</w:t>
      </w:r>
      <w:proofErr w:type="spellEnd"/>
      <w:r>
        <w:t xml:space="preserve"> which can be found inside the </w:t>
      </w:r>
      <w:r w:rsidRPr="00BF2B1A">
        <w:rPr>
          <w:b/>
        </w:rPr>
        <w:t>Views</w:t>
      </w:r>
      <w:r>
        <w:t xml:space="preserve"> folder inside a nested child folder named </w:t>
      </w:r>
      <w:r w:rsidRPr="00BF2B1A">
        <w:rPr>
          <w:b/>
        </w:rPr>
        <w:t>Shared</w:t>
      </w:r>
      <w:r>
        <w:t>.</w:t>
      </w:r>
    </w:p>
    <w:p w:rsidR="002A09A2" w:rsidRDefault="00BF2B1A" w:rsidP="002944F3">
      <w:pPr>
        <w:pStyle w:val="LabStepScreenshotLevel2"/>
      </w:pPr>
      <w:r w:rsidRPr="002A09A2">
        <w:rPr>
          <w:rStyle w:val="LabStepScreenshotFrame"/>
        </w:rPr>
        <w:lastRenderedPageBreak/>
        <w:t xml:space="preserve"> </w:t>
      </w:r>
      <w:r w:rsidR="00FD7C8F">
        <w:drawing>
          <wp:inline distT="0" distB="0" distL="0" distR="0" wp14:anchorId="47384DF2" wp14:editId="6EB1A50D">
            <wp:extent cx="1105763" cy="226282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8999" cy="2330838"/>
                    </a:xfrm>
                    <a:prstGeom prst="rect">
                      <a:avLst/>
                    </a:prstGeom>
                  </pic:spPr>
                </pic:pic>
              </a:graphicData>
            </a:graphic>
          </wp:inline>
        </w:drawing>
      </w:r>
    </w:p>
    <w:p w:rsidR="002A09A2" w:rsidRDefault="002A09A2" w:rsidP="002A09A2">
      <w:pPr>
        <w:pStyle w:val="LabStepNumberedLevel2"/>
      </w:pPr>
      <w:r>
        <w:t xml:space="preserve">Double click on </w:t>
      </w:r>
      <w:r w:rsidRPr="002A09A2">
        <w:rPr>
          <w:b/>
        </w:rPr>
        <w:t>_</w:t>
      </w:r>
      <w:proofErr w:type="spellStart"/>
      <w:r w:rsidRPr="002A09A2">
        <w:rPr>
          <w:b/>
        </w:rPr>
        <w:t>Layout.cshtml</w:t>
      </w:r>
      <w:proofErr w:type="spellEnd"/>
      <w:r>
        <w:t xml:space="preserve"> to open this view in a Code View window inside Visual Studio. The following listing shows what Visual Studio provides </w:t>
      </w:r>
      <w:r w:rsidR="00CF34F8">
        <w:t xml:space="preserve">in this file </w:t>
      </w:r>
      <w:r>
        <w:t>b</w:t>
      </w:r>
      <w:r w:rsidR="00CF34F8">
        <w:t>y</w:t>
      </w:r>
      <w:r w:rsidR="00FD7C8F">
        <w:t xml:space="preserve"> default when you create an MVC Provider Hosted App</w:t>
      </w:r>
      <w:r>
        <w:t>.</w:t>
      </w:r>
    </w:p>
    <w:p w:rsidR="002A09A2" w:rsidRPr="00BF2B1A" w:rsidRDefault="002A09A2" w:rsidP="00FD7C8F">
      <w:pPr>
        <w:pStyle w:val="LabStepCodeBlockLevel2"/>
        <w:ind w:left="0"/>
        <w:rPr>
          <w:color w:val="595959" w:themeColor="text1" w:themeTint="A6"/>
        </w:rPr>
      </w:pPr>
      <w:r w:rsidRPr="00BF2B1A">
        <w:rPr>
          <w:color w:val="595959" w:themeColor="text1" w:themeTint="A6"/>
        </w:rPr>
        <w:t>&lt;!DOCTYPE html&gt;</w:t>
      </w:r>
    </w:p>
    <w:p w:rsidR="00FD7C8F" w:rsidRPr="00FD7C8F" w:rsidRDefault="00FD7C8F" w:rsidP="00FD7C8F">
      <w:pPr>
        <w:pStyle w:val="LabStepCodeBlockLevel2"/>
        <w:ind w:left="0"/>
        <w:rPr>
          <w:color w:val="595959" w:themeColor="text1" w:themeTint="A6"/>
        </w:rPr>
      </w:pPr>
      <w:r w:rsidRPr="00FD7C8F">
        <w:rPr>
          <w:color w:val="595959" w:themeColor="text1" w:themeTint="A6"/>
        </w:rPr>
        <w:t>&lt;!DOCTYPE html&gt;</w:t>
      </w:r>
    </w:p>
    <w:p w:rsidR="00FD7C8F" w:rsidRPr="00FD7C8F" w:rsidRDefault="00FD7C8F" w:rsidP="00FD7C8F">
      <w:pPr>
        <w:pStyle w:val="LabStepCodeBlockLevel2"/>
        <w:ind w:left="0"/>
        <w:rPr>
          <w:color w:val="595959" w:themeColor="text1" w:themeTint="A6"/>
        </w:rPr>
      </w:pPr>
      <w:r w:rsidRPr="00FD7C8F">
        <w:rPr>
          <w:color w:val="595959" w:themeColor="text1" w:themeTint="A6"/>
        </w:rPr>
        <w:t>&lt;html&gt;</w:t>
      </w:r>
    </w:p>
    <w:p w:rsidR="00FD7C8F" w:rsidRPr="00FD7C8F" w:rsidRDefault="00FD7C8F" w:rsidP="00FD7C8F">
      <w:pPr>
        <w:pStyle w:val="LabStepCodeBlockLevel2"/>
        <w:ind w:left="0"/>
        <w:rPr>
          <w:color w:val="595959" w:themeColor="text1" w:themeTint="A6"/>
        </w:rPr>
      </w:pPr>
      <w:r w:rsidRPr="00FD7C8F">
        <w:rPr>
          <w:color w:val="595959" w:themeColor="text1" w:themeTint="A6"/>
        </w:rPr>
        <w:t>&lt;head&gt;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&lt;meta charset="utf-8" /&gt;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&lt;meta name="viewport" content="width=device-width, initial-scale=1.0"&gt;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&lt;title&gt;@ViewBag.Title - My ASP.NET Application&lt;/title&gt;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@Styles.Render("~/Content/css")</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@Scripts.Render("~/bundles/modernizr")</w:t>
      </w:r>
    </w:p>
    <w:p w:rsidR="00FD7C8F" w:rsidRPr="00FD7C8F" w:rsidRDefault="00FD7C8F" w:rsidP="00FD7C8F">
      <w:pPr>
        <w:pStyle w:val="LabStepCodeBlockLevel2"/>
        <w:ind w:left="0"/>
        <w:rPr>
          <w:color w:val="595959" w:themeColor="text1" w:themeTint="A6"/>
        </w:rPr>
      </w:pPr>
      <w:r w:rsidRPr="00FD7C8F">
        <w:rPr>
          <w:color w:val="595959" w:themeColor="text1" w:themeTint="A6"/>
        </w:rPr>
        <w:t>&lt;/head&gt;</w:t>
      </w:r>
    </w:p>
    <w:p w:rsidR="00FD7C8F" w:rsidRPr="00FD7C8F" w:rsidRDefault="00FD7C8F" w:rsidP="00FD7C8F">
      <w:pPr>
        <w:pStyle w:val="LabStepCodeBlockLevel2"/>
        <w:ind w:left="0"/>
        <w:rPr>
          <w:color w:val="595959" w:themeColor="text1" w:themeTint="A6"/>
        </w:rPr>
      </w:pPr>
      <w:r w:rsidRPr="00FD7C8F">
        <w:rPr>
          <w:color w:val="595959" w:themeColor="text1" w:themeTint="A6"/>
        </w:rPr>
        <w:t>&lt;body&gt;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&lt;div class="navbar navbar-inverse navbar-fixed-top"&gt;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&lt;div class="container"&gt;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&lt;div class="navbar-header"&gt;</w:t>
      </w:r>
    </w:p>
    <w:p w:rsidR="00FD7C8F" w:rsidRPr="00FD7C8F" w:rsidRDefault="00FD7C8F" w:rsidP="00FD7C8F">
      <w:pPr>
        <w:pStyle w:val="LabStepCodeBlockLevel2"/>
        <w:ind w:left="0"/>
        <w:rPr>
          <w:color w:val="595959" w:themeColor="text1" w:themeTint="A6"/>
        </w:rPr>
      </w:pPr>
      <w:r>
        <w:rPr>
          <w:color w:val="595959" w:themeColor="text1" w:themeTint="A6"/>
        </w:rPr>
        <w:t xml:space="preserve">             </w:t>
      </w:r>
      <w:r w:rsidRPr="00FD7C8F">
        <w:rPr>
          <w:color w:val="595959" w:themeColor="text1" w:themeTint="A6"/>
        </w:rPr>
        <w:t>&lt;button type="button" class="navbar-toggle" data-toggle="collapse" data-target=".navbar-collapse"&gt;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&lt;span class="icon-bar"&gt;&lt;/span&gt;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&lt;span class="icon-bar"&gt;&lt;/span&gt;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&lt;span class="icon-bar"&gt;&lt;/span&gt;</w:t>
      </w:r>
    </w:p>
    <w:p w:rsidR="00FD7C8F" w:rsidRPr="00FD7C8F" w:rsidRDefault="00FD7C8F" w:rsidP="00FD7C8F">
      <w:pPr>
        <w:pStyle w:val="LabStepCodeBlockLevel2"/>
        <w:ind w:left="0"/>
        <w:rPr>
          <w:color w:val="595959" w:themeColor="text1" w:themeTint="A6"/>
        </w:rPr>
      </w:pPr>
      <w:r>
        <w:rPr>
          <w:color w:val="595959" w:themeColor="text1" w:themeTint="A6"/>
        </w:rPr>
        <w:t xml:space="preserve">             </w:t>
      </w:r>
      <w:r w:rsidRPr="00FD7C8F">
        <w:rPr>
          <w:color w:val="595959" w:themeColor="text1" w:themeTint="A6"/>
        </w:rPr>
        <w:t>&lt;/button&gt;</w:t>
      </w:r>
    </w:p>
    <w:p w:rsidR="00FD7C8F" w:rsidRPr="00FD7C8F" w:rsidRDefault="00FD7C8F" w:rsidP="00FD7C8F">
      <w:pPr>
        <w:pStyle w:val="LabStepCodeBlockLevel2"/>
        <w:ind w:left="0"/>
        <w:rPr>
          <w:color w:val="595959" w:themeColor="text1" w:themeTint="A6"/>
        </w:rPr>
      </w:pPr>
      <w:r>
        <w:rPr>
          <w:color w:val="595959" w:themeColor="text1" w:themeTint="A6"/>
        </w:rPr>
        <w:t xml:space="preserve">             </w:t>
      </w:r>
      <w:r w:rsidRPr="00FD7C8F">
        <w:rPr>
          <w:color w:val="595959" w:themeColor="text1" w:themeTint="A6"/>
        </w:rPr>
        <w:t>@Html.ActionLink("</w:t>
      </w:r>
      <w:r w:rsidR="001D5529">
        <w:rPr>
          <w:color w:val="595959" w:themeColor="text1" w:themeTint="A6"/>
        </w:rPr>
        <w:t>Application name</w:t>
      </w:r>
      <w:r w:rsidRPr="00FD7C8F">
        <w:rPr>
          <w:color w:val="595959" w:themeColor="text1" w:themeTint="A6"/>
        </w:rPr>
        <w:t>", "Index", "Home", null, new { @class = "navbar-brand" })</w:t>
      </w:r>
    </w:p>
    <w:p w:rsidR="0074377B" w:rsidRDefault="00FD7C8F" w:rsidP="00FD7C8F">
      <w:pPr>
        <w:pStyle w:val="LabStepCodeBlockLevel2"/>
        <w:ind w:left="0"/>
        <w:rPr>
          <w:color w:val="595959" w:themeColor="text1" w:themeTint="A6"/>
        </w:rPr>
      </w:pPr>
      <w:r w:rsidRPr="00FD7C8F">
        <w:rPr>
          <w:color w:val="595959" w:themeColor="text1" w:themeTint="A6"/>
        </w:rPr>
        <w:t xml:space="preserve">            &lt;/div&gt;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&lt;div class="navbar-collapse collapse"&gt;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&lt;ul class="nav navbar-nav"&gt;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&lt;li&gt;@Html.ActionLink("Home", "Index", "Home")&lt;/li&gt;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&lt;li&gt;@Html.ActionLink("About", "About", "Home")&lt;/li&gt;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&lt;li&gt;@Html.ActionLink("Contact", "Contact", "Home")&lt;/li&gt;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&lt;/ul&gt;</w:t>
      </w:r>
    </w:p>
    <w:p w:rsidR="00327A0E" w:rsidRPr="00FD7C8F" w:rsidRDefault="00FD7C8F" w:rsidP="00FD7C8F">
      <w:pPr>
        <w:pStyle w:val="LabStepCodeBlockLevel2"/>
        <w:ind w:left="0"/>
        <w:rPr>
          <w:color w:val="595959" w:themeColor="text1" w:themeTint="A6"/>
        </w:rPr>
      </w:pPr>
      <w:r w:rsidRPr="00FD7C8F">
        <w:rPr>
          <w:color w:val="595959" w:themeColor="text1" w:themeTint="A6"/>
        </w:rPr>
        <w:t xml:space="preserve">            &lt;/div&gt;</w:t>
      </w:r>
    </w:p>
    <w:p w:rsidR="00FD7C8F" w:rsidRPr="00FD7C8F" w:rsidRDefault="00327A0E" w:rsidP="00FD7C8F">
      <w:pPr>
        <w:pStyle w:val="LabStepCodeBlockLevel2"/>
        <w:ind w:left="0"/>
        <w:rPr>
          <w:color w:val="595959" w:themeColor="text1" w:themeTint="A6"/>
        </w:rPr>
      </w:pPr>
      <w:r>
        <w:rPr>
          <w:color w:val="595959" w:themeColor="text1" w:themeTint="A6"/>
        </w:rPr>
        <w:t xml:space="preserve">        </w:t>
      </w:r>
      <w:r w:rsidR="00FD7C8F" w:rsidRPr="00FD7C8F">
        <w:rPr>
          <w:color w:val="595959" w:themeColor="text1" w:themeTint="A6"/>
        </w:rPr>
        <w:t>&lt;/div&gt;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&lt;/div&gt;</w:t>
      </w:r>
    </w:p>
    <w:p w:rsidR="0074377B" w:rsidRDefault="00FD7C8F" w:rsidP="00FD7C8F">
      <w:pPr>
        <w:pStyle w:val="LabStepCodeBlockLevel2"/>
        <w:ind w:left="0"/>
        <w:rPr>
          <w:color w:val="595959" w:themeColor="text1" w:themeTint="A6"/>
        </w:rPr>
      </w:pPr>
      <w:r w:rsidRPr="00FD7C8F">
        <w:rPr>
          <w:color w:val="595959" w:themeColor="text1" w:themeTint="A6"/>
        </w:rPr>
        <w:t xml:space="preserve">    &lt;div class="container body-content"&gt;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@RenderBody()</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&lt;hr /&gt;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&lt;footer&gt;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&lt;p&gt;&amp;copy; @DateTime.Now.Year - My ASP.NET Application&lt;/p&gt;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&lt;/footer&gt;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&lt;/div&gt;</w:t>
      </w:r>
    </w:p>
    <w:p w:rsidR="00FD7C8F" w:rsidRPr="00FD7C8F" w:rsidRDefault="00FD7C8F" w:rsidP="00FD7C8F">
      <w:pPr>
        <w:pStyle w:val="LabStepCodeBlockLevel2"/>
        <w:ind w:left="0"/>
        <w:rPr>
          <w:color w:val="595959" w:themeColor="text1" w:themeTint="A6"/>
        </w:rPr>
      </w:pP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@Scripts.Render("~/bundles/jquery")</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@Scripts.Render("~/bundles/bootstrap")</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@Scripts.Render("~/bundles/spcontext")</w:t>
      </w:r>
    </w:p>
    <w:p w:rsidR="00FD7C8F" w:rsidRPr="00FD7C8F" w:rsidRDefault="00FD7C8F" w:rsidP="00FD7C8F">
      <w:pPr>
        <w:pStyle w:val="LabStepCodeBlockLevel2"/>
        <w:ind w:left="0"/>
        <w:rPr>
          <w:color w:val="595959" w:themeColor="text1" w:themeTint="A6"/>
        </w:rPr>
      </w:pPr>
      <w:r w:rsidRPr="00FD7C8F">
        <w:rPr>
          <w:color w:val="595959" w:themeColor="text1" w:themeTint="A6"/>
        </w:rPr>
        <w:t xml:space="preserve">    @RenderSection("scripts", required: false)</w:t>
      </w:r>
    </w:p>
    <w:p w:rsidR="00FD7C8F" w:rsidRPr="00FD7C8F" w:rsidRDefault="00FD7C8F" w:rsidP="00FD7C8F">
      <w:pPr>
        <w:pStyle w:val="LabStepCodeBlockLevel2"/>
        <w:ind w:left="0"/>
        <w:rPr>
          <w:color w:val="595959" w:themeColor="text1" w:themeTint="A6"/>
        </w:rPr>
      </w:pPr>
      <w:r w:rsidRPr="00FD7C8F">
        <w:rPr>
          <w:color w:val="595959" w:themeColor="text1" w:themeTint="A6"/>
        </w:rPr>
        <w:t>&lt;/body&gt;</w:t>
      </w:r>
    </w:p>
    <w:p w:rsidR="002A09A2" w:rsidRPr="00BF2B1A" w:rsidRDefault="00FD7C8F" w:rsidP="00FD7C8F">
      <w:pPr>
        <w:pStyle w:val="LabStepCodeBlockLevel2"/>
        <w:ind w:left="0"/>
        <w:rPr>
          <w:color w:val="595959" w:themeColor="text1" w:themeTint="A6"/>
        </w:rPr>
      </w:pPr>
      <w:r w:rsidRPr="00FD7C8F">
        <w:rPr>
          <w:color w:val="595959" w:themeColor="text1" w:themeTint="A6"/>
        </w:rPr>
        <w:t>&lt;/html&gt;</w:t>
      </w:r>
      <w:r w:rsidR="002A09A2" w:rsidRPr="00BF2B1A">
        <w:rPr>
          <w:color w:val="595959" w:themeColor="text1" w:themeTint="A6"/>
        </w:rPr>
        <w:t>&lt;/html&gt;</w:t>
      </w:r>
    </w:p>
    <w:p w:rsidR="00327A0E" w:rsidRDefault="00327A0E" w:rsidP="00327A0E">
      <w:pPr>
        <w:pStyle w:val="LabStepNumberedLevel2"/>
      </w:pPr>
      <w:r>
        <w:t xml:space="preserve">This file is the primary shared view container that is used to display the other views in this application.  Examine this file and locate the </w:t>
      </w:r>
      <w:r w:rsidRPr="006E34DF">
        <w:rPr>
          <w:b/>
        </w:rPr>
        <w:t>&lt;body&gt;</w:t>
      </w:r>
      <w:r>
        <w:t xml:space="preserve"> section.</w:t>
      </w:r>
    </w:p>
    <w:p w:rsidR="00440A81" w:rsidRDefault="00440A81" w:rsidP="00440A81">
      <w:pPr>
        <w:pStyle w:val="LabExerciseCallout"/>
      </w:pPr>
      <w:r>
        <w:lastRenderedPageBreak/>
        <w:t>Note that the Application’s home page is referenced by the @</w:t>
      </w:r>
      <w:proofErr w:type="spellStart"/>
      <w:r>
        <w:t>Html.ActionLink</w:t>
      </w:r>
      <w:proofErr w:type="spellEnd"/>
      <w:r>
        <w:t xml:space="preserve"> in the navigation bar in two manners (First as </w:t>
      </w:r>
      <w:r w:rsidRPr="00440A81">
        <w:rPr>
          <w:b/>
        </w:rPr>
        <w:t>Application Name</w:t>
      </w:r>
      <w:r>
        <w:t xml:space="preserve">, and then again as </w:t>
      </w:r>
      <w:r w:rsidRPr="00440A81">
        <w:rPr>
          <w:b/>
        </w:rPr>
        <w:t>Home</w:t>
      </w:r>
      <w:r>
        <w:t>).  The two additional pages are Referenced in subsequent @</w:t>
      </w:r>
      <w:proofErr w:type="spellStart"/>
      <w:r>
        <w:t>Html.ActionLink</w:t>
      </w:r>
      <w:proofErr w:type="spellEnd"/>
      <w:r>
        <w:t xml:space="preserve"> entries (About and Contact). In each Case you are passing in the Text you would like to display first, the </w:t>
      </w:r>
      <w:proofErr w:type="spellStart"/>
      <w:r>
        <w:t>actionName</w:t>
      </w:r>
      <w:proofErr w:type="spellEnd"/>
      <w:r>
        <w:t xml:space="preserve"> (or page you would like to display) second, and third the </w:t>
      </w:r>
      <w:proofErr w:type="spellStart"/>
      <w:r>
        <w:t>routeValues</w:t>
      </w:r>
      <w:proofErr w:type="spellEnd"/>
      <w:r>
        <w:t xml:space="preserve"> (i.e. the object that contains all the parameters for the given routes [which in our case is the same for all pages “Home”]). The reason you are doing this is to ensure that the navigation links are contained in a manner that allows for their use (in a location relative format) anywhere the App might be deployed.</w:t>
      </w:r>
    </w:p>
    <w:p w:rsidR="00440A81" w:rsidRDefault="00440A81" w:rsidP="00440A81">
      <w:pPr>
        <w:pStyle w:val="LabStepNumberedLevel2"/>
        <w:numPr>
          <w:ilvl w:val="0"/>
          <w:numId w:val="0"/>
        </w:numPr>
        <w:ind w:left="720"/>
      </w:pPr>
    </w:p>
    <w:p w:rsidR="00327A0E" w:rsidRDefault="00327A0E" w:rsidP="00327A0E">
      <w:pPr>
        <w:pStyle w:val="LabStepNumberedLevel2"/>
      </w:pPr>
      <w:r>
        <w:t xml:space="preserve">In the &lt;body&gt; section locate the </w:t>
      </w:r>
      <w:r w:rsidRPr="006E34DF">
        <w:rPr>
          <w:b/>
        </w:rPr>
        <w:t>@</w:t>
      </w:r>
      <w:proofErr w:type="spellStart"/>
      <w:r w:rsidRPr="006E34DF">
        <w:rPr>
          <w:b/>
        </w:rPr>
        <w:t>Html.ActionLink</w:t>
      </w:r>
      <w:proofErr w:type="spellEnd"/>
      <w:r w:rsidR="00440A81">
        <w:rPr>
          <w:b/>
        </w:rPr>
        <w:t>(“Application Name”,</w:t>
      </w:r>
      <w:r>
        <w:t>…. code</w:t>
      </w:r>
    </w:p>
    <w:p w:rsidR="00327A0E" w:rsidRPr="003C0C05" w:rsidRDefault="00327A0E" w:rsidP="00327A0E">
      <w:pPr>
        <w:pStyle w:val="LabStepCodeBlockLevel2"/>
        <w:rPr>
          <w:color w:val="808080" w:themeColor="background1" w:themeShade="80"/>
        </w:rPr>
      </w:pPr>
      <w:r w:rsidRPr="003C0C05">
        <w:rPr>
          <w:color w:val="808080" w:themeColor="background1" w:themeShade="80"/>
        </w:rPr>
        <w:t>&lt;body&gt;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ab/>
        <w:t>&lt;div class="navbar navbar-inverse navbar-fixed-top"&gt;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&lt;div class="container"&gt;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&lt;div class="navbar-header"&gt;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&lt;button type="button" class="navbar-toggle" data-toggle="collapse" data-target=".navbar-collapse"&gt;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&lt;span class="icon-bar"&gt;&lt;/span&gt;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&lt;span class="icon-bar"&gt;&lt;/span&gt;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&lt;span class="icon-bar"&gt;&lt;/span&gt;</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&lt;/button&gt;</w:t>
      </w:r>
    </w:p>
    <w:p w:rsidR="00327A0E" w:rsidRDefault="00327A0E" w:rsidP="00327A0E">
      <w:pPr>
        <w:pStyle w:val="LabStepCodeBlockLevel2"/>
      </w:pPr>
      <w:r>
        <w:t xml:space="preserve">     @Html.ActionLink("Application name", "Index", "Home", null, new { @class = "navbar-brand" })</w:t>
      </w:r>
    </w:p>
    <w:p w:rsidR="00327A0E" w:rsidRPr="003C0C05" w:rsidRDefault="00327A0E" w:rsidP="00327A0E">
      <w:pPr>
        <w:pStyle w:val="LabStepCodeBlockLevel2"/>
        <w:rPr>
          <w:color w:val="808080" w:themeColor="background1" w:themeShade="80"/>
        </w:rPr>
      </w:pPr>
      <w:r w:rsidRPr="003C0C05">
        <w:rPr>
          <w:color w:val="808080" w:themeColor="background1" w:themeShade="80"/>
        </w:rPr>
        <w:t xml:space="preserve">  &lt;/div&gt;</w:t>
      </w:r>
    </w:p>
    <w:p w:rsidR="00327A0E" w:rsidRDefault="00327A0E" w:rsidP="00327A0E">
      <w:pPr>
        <w:pStyle w:val="LabStepCodeBlockLevel2"/>
      </w:pPr>
      <w:r>
        <w:t>…</w:t>
      </w:r>
    </w:p>
    <w:p w:rsidR="00327A0E" w:rsidRDefault="0074377B" w:rsidP="00327A0E">
      <w:pPr>
        <w:pStyle w:val="LabStepNumberedLevel2"/>
      </w:pPr>
      <w:r>
        <w:t>We already have a link to the home page for our Application (</w:t>
      </w:r>
      <w:r w:rsidRPr="00440A81">
        <w:rPr>
          <w:b/>
        </w:rPr>
        <w:t>Home</w:t>
      </w:r>
      <w:r>
        <w:t>) so we do not need this one as well… let’s replace it with a link to the Host Web</w:t>
      </w:r>
      <w:r w:rsidR="00440A81">
        <w:t xml:space="preserve"> as shown below; </w:t>
      </w:r>
      <w:r>
        <w:t xml:space="preserve">i.e. Delete </w:t>
      </w:r>
      <w:r w:rsidRPr="0074377B">
        <w:rPr>
          <w:b/>
        </w:rPr>
        <w:t>@</w:t>
      </w:r>
      <w:proofErr w:type="spellStart"/>
      <w:r w:rsidRPr="0074377B">
        <w:rPr>
          <w:b/>
        </w:rPr>
        <w:t>Html.ActionLink</w:t>
      </w:r>
      <w:proofErr w:type="spellEnd"/>
      <w:r w:rsidRPr="0074377B">
        <w:rPr>
          <w:b/>
        </w:rPr>
        <w:t>(“Application name”…)</w:t>
      </w:r>
      <w:r>
        <w:rPr>
          <w:b/>
        </w:rPr>
        <w:t xml:space="preserve"> </w:t>
      </w:r>
      <w:r w:rsidR="00440A81">
        <w:t>and replace it with</w:t>
      </w:r>
      <w:r w:rsidR="00AA314E">
        <w:t>:</w:t>
      </w:r>
    </w:p>
    <w:p w:rsidR="0074377B" w:rsidRPr="00AA314E" w:rsidRDefault="00AA314E" w:rsidP="00AA314E">
      <w:pPr>
        <w:pStyle w:val="LabStepCodeBlockLevel2"/>
        <w:rPr>
          <w:color w:val="auto"/>
          <w:sz w:val="18"/>
        </w:rPr>
      </w:pPr>
      <w:r w:rsidRPr="00AA314E">
        <w:rPr>
          <w:color w:val="auto"/>
        </w:rPr>
        <w:t xml:space="preserve">  </w:t>
      </w:r>
      <w:r w:rsidRPr="00AA314E">
        <w:rPr>
          <w:color w:val="auto"/>
          <w:sz w:val="18"/>
        </w:rPr>
        <w:t>&lt;a href="@ViewBag.hostWebUrl" class="navbar-brand"&gt;Host Web&lt;/a&gt;</w:t>
      </w:r>
    </w:p>
    <w:p w:rsidR="00AA314E" w:rsidRDefault="00AA314E" w:rsidP="002A09A2">
      <w:pPr>
        <w:pStyle w:val="LabStepNumberedLevel2"/>
      </w:pPr>
      <w:r>
        <w:t xml:space="preserve">Back on the </w:t>
      </w:r>
      <w:proofErr w:type="spellStart"/>
      <w:r w:rsidRPr="00AA314E">
        <w:rPr>
          <w:b/>
        </w:rPr>
        <w:t>Index.cshtml</w:t>
      </w:r>
      <w:proofErr w:type="spellEnd"/>
      <w:r>
        <w:t xml:space="preserve"> file we can now delete </w:t>
      </w:r>
      <w:r w:rsidRPr="00AA314E">
        <w:rPr>
          <w:b/>
        </w:rPr>
        <w:t xml:space="preserve">the &lt;div&gt; &lt;a </w:t>
      </w:r>
      <w:proofErr w:type="spellStart"/>
      <w:r w:rsidRPr="00AA314E">
        <w:rPr>
          <w:b/>
        </w:rPr>
        <w:t>href</w:t>
      </w:r>
      <w:proofErr w:type="spellEnd"/>
      <w:r w:rsidRPr="00AA314E">
        <w:rPr>
          <w:b/>
        </w:rPr>
        <w:t>=”@</w:t>
      </w:r>
      <w:proofErr w:type="spellStart"/>
      <w:r w:rsidRPr="00AA314E">
        <w:rPr>
          <w:b/>
        </w:rPr>
        <w:t>ViewBag.hostWebUrl</w:t>
      </w:r>
      <w:proofErr w:type="spellEnd"/>
      <w:r w:rsidRPr="00AA314E">
        <w:rPr>
          <w:b/>
        </w:rPr>
        <w:t>”&gt;Host Web&lt;/a&gt; &lt;/div&gt;</w:t>
      </w:r>
      <w:r>
        <w:t xml:space="preserve"> html as this is redundant. (Note: this file should still be open, but if not you can open it from the </w:t>
      </w:r>
      <w:proofErr w:type="spellStart"/>
      <w:r>
        <w:rPr>
          <w:b/>
        </w:rPr>
        <w:t>CustomerManagerMVCWeb</w:t>
      </w:r>
      <w:proofErr w:type="spellEnd"/>
      <w:r>
        <w:rPr>
          <w:b/>
        </w:rPr>
        <w:t xml:space="preserve"> </w:t>
      </w:r>
      <w:r>
        <w:rPr>
          <w:b/>
        </w:rPr>
        <w:sym w:font="Wingdings" w:char="F0E0"/>
      </w:r>
      <w:r>
        <w:rPr>
          <w:b/>
        </w:rPr>
        <w:t xml:space="preserve"> Views </w:t>
      </w:r>
      <w:r>
        <w:rPr>
          <w:b/>
        </w:rPr>
        <w:sym w:font="Wingdings" w:char="F0E0"/>
      </w:r>
      <w:r>
        <w:rPr>
          <w:b/>
        </w:rPr>
        <w:t xml:space="preserve"> Home </w:t>
      </w:r>
      <w:r>
        <w:t>folder).</w:t>
      </w:r>
    </w:p>
    <w:p w:rsidR="00AA314E" w:rsidRDefault="00AA314E" w:rsidP="002A09A2">
      <w:pPr>
        <w:pStyle w:val="LabStepNumberedLevel2"/>
      </w:pPr>
      <w:r>
        <w:t xml:space="preserve">Be sure to save your change to the </w:t>
      </w:r>
      <w:proofErr w:type="spellStart"/>
      <w:r w:rsidRPr="00AA314E">
        <w:rPr>
          <w:b/>
        </w:rPr>
        <w:t>Index.cshtml</w:t>
      </w:r>
      <w:proofErr w:type="spellEnd"/>
      <w:r>
        <w:t xml:space="preserve"> file and then return to the </w:t>
      </w:r>
      <w:r>
        <w:rPr>
          <w:b/>
        </w:rPr>
        <w:t>_</w:t>
      </w:r>
      <w:proofErr w:type="spellStart"/>
      <w:r>
        <w:rPr>
          <w:b/>
        </w:rPr>
        <w:t>Layout</w:t>
      </w:r>
      <w:r w:rsidRPr="00AA314E">
        <w:rPr>
          <w:b/>
        </w:rPr>
        <w:t>.cs</w:t>
      </w:r>
      <w:r>
        <w:rPr>
          <w:b/>
        </w:rPr>
        <w:t>html</w:t>
      </w:r>
      <w:proofErr w:type="spellEnd"/>
      <w:r>
        <w:t xml:space="preserve"> file for the next step.</w:t>
      </w:r>
    </w:p>
    <w:p w:rsidR="002A09A2" w:rsidRDefault="00AA314E" w:rsidP="002A09A2">
      <w:pPr>
        <w:pStyle w:val="LabStepNumberedLevel2"/>
      </w:pPr>
      <w:r>
        <w:t xml:space="preserve">In the </w:t>
      </w:r>
      <w:r w:rsidR="00440A81" w:rsidRPr="00440A81">
        <w:rPr>
          <w:b/>
        </w:rPr>
        <w:t>_</w:t>
      </w:r>
      <w:proofErr w:type="spellStart"/>
      <w:r w:rsidR="00440A81" w:rsidRPr="00440A81">
        <w:rPr>
          <w:b/>
        </w:rPr>
        <w:t>Layouts.cshtml</w:t>
      </w:r>
      <w:proofErr w:type="spellEnd"/>
      <w:r w:rsidR="00440A81">
        <w:t xml:space="preserve"> m</w:t>
      </w:r>
      <w:r w:rsidR="002A09A2">
        <w:t xml:space="preserve">odify the </w:t>
      </w:r>
      <w:r w:rsidR="002A09A2" w:rsidRPr="00D80AC1">
        <w:rPr>
          <w:b/>
        </w:rPr>
        <w:t>body</w:t>
      </w:r>
      <w:r w:rsidR="002A09A2">
        <w:t xml:space="preserve"> section </w:t>
      </w:r>
      <w:r w:rsidR="00182F48">
        <w:t xml:space="preserve">to </w:t>
      </w:r>
      <w:r w:rsidR="00D80AC1">
        <w:t>match the following code listing</w:t>
      </w:r>
      <w:r w:rsidR="00D053C5">
        <w:t xml:space="preserve"> (Note: you only need to modify the items bolded in black)</w:t>
      </w:r>
      <w:r w:rsidR="00182F48">
        <w:t>.</w:t>
      </w:r>
      <w:r w:rsidR="00D80AC1">
        <w:t xml:space="preserve"> Make sure you match the casing for HTML element the IDs </w:t>
      </w:r>
      <w:r w:rsidR="00D053C5">
        <w:t>(e.g.</w:t>
      </w:r>
      <w:r w:rsidR="00D80AC1">
        <w:t xml:space="preserve"> </w:t>
      </w:r>
      <w:proofErr w:type="spellStart"/>
      <w:r w:rsidR="00D80AC1" w:rsidRPr="00D80AC1">
        <w:rPr>
          <w:b/>
        </w:rPr>
        <w:t>topHeader</w:t>
      </w:r>
      <w:proofErr w:type="spellEnd"/>
      <w:r w:rsidR="00D80AC1">
        <w:t xml:space="preserve"> and </w:t>
      </w:r>
      <w:proofErr w:type="spellStart"/>
      <w:r w:rsidR="00D80AC1" w:rsidRPr="00D80AC1">
        <w:rPr>
          <w:b/>
        </w:rPr>
        <w:t>contentBody</w:t>
      </w:r>
      <w:proofErr w:type="spellEnd"/>
      <w:r w:rsidR="00D053C5">
        <w:t xml:space="preserve">) </w:t>
      </w:r>
      <w:r w:rsidR="00D80AC1">
        <w:t>because they will be referenced by a CSS file which uses this casing.</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&lt;body&gt;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&lt;div class="navbar-collapse collapse"&gt;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&lt;ul class="nav navbar-nav"&gt;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&lt;li&gt;@Html.ActionLink("Home", "Index", "Home")&lt;/li&gt;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&lt;li&gt;@Html.ActionLink("About", "About", "Home")&lt;/li&gt;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&lt;li&gt;@Html.ActionLink("Contact", "Contact", "Home")&lt;/li&gt;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&lt;/ul&gt;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&lt;/div&gt;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&lt;/div&gt;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&lt;/div&gt;</w:t>
      </w:r>
    </w:p>
    <w:p w:rsidR="00D053C5" w:rsidRPr="00AA314E" w:rsidRDefault="00D053C5" w:rsidP="00D053C5">
      <w:pPr>
        <w:pStyle w:val="LabStepCodeBlockLevel2"/>
        <w:rPr>
          <w:color w:val="auto"/>
          <w:sz w:val="18"/>
        </w:rPr>
      </w:pPr>
      <w:r w:rsidRPr="00AA314E">
        <w:rPr>
          <w:color w:val="595959" w:themeColor="text1" w:themeTint="A6"/>
          <w:sz w:val="18"/>
        </w:rPr>
        <w:t xml:space="preserve">  &lt;</w:t>
      </w:r>
      <w:r w:rsidRPr="00AA314E">
        <w:rPr>
          <w:color w:val="auto"/>
          <w:sz w:val="18"/>
        </w:rPr>
        <w:t>header id="topHeader"&gt;</w:t>
      </w:r>
    </w:p>
    <w:p w:rsidR="00D053C5" w:rsidRPr="00AA314E" w:rsidRDefault="00D053C5" w:rsidP="00D053C5">
      <w:pPr>
        <w:pStyle w:val="LabStepCodeBlockLevel2"/>
        <w:rPr>
          <w:color w:val="auto"/>
          <w:sz w:val="18"/>
        </w:rPr>
      </w:pPr>
      <w:r w:rsidRPr="00AA314E">
        <w:rPr>
          <w:color w:val="auto"/>
          <w:sz w:val="18"/>
        </w:rPr>
        <w:t xml:space="preserve">      &lt;h2&gt;Customer Manager MVC App&lt;/h2&gt;</w:t>
      </w:r>
    </w:p>
    <w:p w:rsidR="00D053C5" w:rsidRPr="00AA314E" w:rsidRDefault="00D053C5" w:rsidP="00D053C5">
      <w:pPr>
        <w:pStyle w:val="LabStepCodeBlockLevel2"/>
        <w:rPr>
          <w:color w:val="auto"/>
          <w:sz w:val="18"/>
        </w:rPr>
      </w:pPr>
      <w:r w:rsidRPr="00AA314E">
        <w:rPr>
          <w:color w:val="auto"/>
          <w:sz w:val="18"/>
        </w:rPr>
        <w:t xml:space="preserve">  &lt;/header&gt;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&lt;div class="container body-content" </w:t>
      </w:r>
      <w:r w:rsidRPr="00AA314E">
        <w:rPr>
          <w:color w:val="auto"/>
          <w:sz w:val="18"/>
        </w:rPr>
        <w:t>id="contentBody"</w:t>
      </w:r>
      <w:r w:rsidRPr="00AA314E">
        <w:rPr>
          <w:color w:val="595959" w:themeColor="text1" w:themeTint="A6"/>
          <w:sz w:val="18"/>
        </w:rPr>
        <w:t>&gt;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@RenderBody()</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&lt;hr /&gt;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&lt;footer&gt;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&lt;p&gt;&amp;copy; @DateTime.Now.Year - My ASP.NET Application&lt;/p&gt;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&lt;/footer&gt;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 xml:space="preserve">    &lt;/div&gt;</w:t>
      </w:r>
    </w:p>
    <w:p w:rsidR="00D053C5" w:rsidRPr="00AA314E" w:rsidRDefault="00D053C5" w:rsidP="00D053C5">
      <w:pPr>
        <w:pStyle w:val="LabStepCodeBlockLevel2"/>
        <w:rPr>
          <w:color w:val="595959" w:themeColor="text1" w:themeTint="A6"/>
          <w:sz w:val="18"/>
        </w:rPr>
      </w:pPr>
      <w:r w:rsidRPr="00AA314E">
        <w:rPr>
          <w:color w:val="595959" w:themeColor="text1" w:themeTint="A6"/>
          <w:sz w:val="18"/>
        </w:rPr>
        <w:tab/>
      </w:r>
      <w:r w:rsidRPr="00AA314E">
        <w:rPr>
          <w:color w:val="595959" w:themeColor="text1" w:themeTint="A6"/>
          <w:sz w:val="18"/>
        </w:rPr>
        <w:tab/>
        <w:t>//...</w:t>
      </w:r>
    </w:p>
    <w:p w:rsidR="00327A0E" w:rsidRPr="00AA314E" w:rsidRDefault="00D053C5" w:rsidP="00D053C5">
      <w:pPr>
        <w:pStyle w:val="LabStepCodeBlockLevel2"/>
        <w:rPr>
          <w:color w:val="595959" w:themeColor="text1" w:themeTint="A6"/>
          <w:sz w:val="18"/>
        </w:rPr>
      </w:pPr>
      <w:r w:rsidRPr="00AA314E">
        <w:rPr>
          <w:color w:val="595959" w:themeColor="text1" w:themeTint="A6"/>
          <w:sz w:val="18"/>
        </w:rPr>
        <w:t>&lt;/body&gt;</w:t>
      </w:r>
    </w:p>
    <w:p w:rsidR="00327A0E" w:rsidRPr="00D80AC1" w:rsidRDefault="00327A0E" w:rsidP="00182F48">
      <w:pPr>
        <w:pStyle w:val="LabStepCodeBlockLevel2"/>
        <w:rPr>
          <w:color w:val="595959" w:themeColor="text1" w:themeTint="A6"/>
        </w:rPr>
      </w:pPr>
    </w:p>
    <w:p w:rsidR="00D80AC1" w:rsidRDefault="00A378E4" w:rsidP="00FF7C7E">
      <w:pPr>
        <w:pStyle w:val="LabStepNumbered"/>
      </w:pPr>
      <w:r>
        <w:t xml:space="preserve">Improve the user interface by adding </w:t>
      </w:r>
      <w:r w:rsidR="00D80AC1">
        <w:t xml:space="preserve">CSS styles </w:t>
      </w:r>
      <w:r>
        <w:t xml:space="preserve">and a background image to </w:t>
      </w:r>
      <w:r w:rsidR="00D80AC1">
        <w:t>your shared page layout.</w:t>
      </w:r>
    </w:p>
    <w:p w:rsidR="00A378E4" w:rsidRDefault="00A378E4" w:rsidP="00D80AC1">
      <w:pPr>
        <w:pStyle w:val="LabStepNumberedLevel2"/>
      </w:pPr>
      <w:r>
        <w:t xml:space="preserve">In the </w:t>
      </w:r>
      <w:proofErr w:type="spellStart"/>
      <w:r w:rsidRPr="00A378E4">
        <w:rPr>
          <w:b/>
        </w:rPr>
        <w:t>CustomerManagerMVCWeb</w:t>
      </w:r>
      <w:proofErr w:type="spellEnd"/>
      <w:r>
        <w:t xml:space="preserve"> project, expand the </w:t>
      </w:r>
      <w:r w:rsidRPr="00A378E4">
        <w:rPr>
          <w:b/>
        </w:rPr>
        <w:t>Content</w:t>
      </w:r>
      <w:r>
        <w:t xml:space="preserve"> folder. You should be able to see that </w:t>
      </w:r>
      <w:r w:rsidR="00BF2B1A">
        <w:t>th</w:t>
      </w:r>
      <w:r>
        <w:t xml:space="preserve">is contains a CSS file named </w:t>
      </w:r>
      <w:r w:rsidRPr="00A378E4">
        <w:rPr>
          <w:b/>
        </w:rPr>
        <w:t>Site.css</w:t>
      </w:r>
      <w:r>
        <w:t>.</w:t>
      </w:r>
    </w:p>
    <w:p w:rsidR="00A378E4" w:rsidRDefault="00D053C5" w:rsidP="00A378E4">
      <w:pPr>
        <w:pStyle w:val="LabStepScreenshotLevel2"/>
      </w:pPr>
      <w:r>
        <w:lastRenderedPageBreak/>
        <w:drawing>
          <wp:inline distT="0" distB="0" distL="0" distR="0" wp14:anchorId="2CDCEAAA" wp14:editId="2E67142E">
            <wp:extent cx="1052647" cy="8646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4515" cy="882637"/>
                    </a:xfrm>
                    <a:prstGeom prst="rect">
                      <a:avLst/>
                    </a:prstGeom>
                  </pic:spPr>
                </pic:pic>
              </a:graphicData>
            </a:graphic>
          </wp:inline>
        </w:drawing>
      </w:r>
    </w:p>
    <w:p w:rsidR="00A378E4" w:rsidRDefault="00A378E4" w:rsidP="00A378E4">
      <w:pPr>
        <w:pStyle w:val="LabExerciseCallout"/>
      </w:pPr>
      <w:r>
        <w:t xml:space="preserve">Note that Visual Studio and the MVC Framework have already configured </w:t>
      </w:r>
      <w:r w:rsidR="00CC71B0">
        <w:t xml:space="preserve">the shared view named </w:t>
      </w:r>
      <w:r w:rsidR="00CC71B0" w:rsidRPr="002A09A2">
        <w:rPr>
          <w:b/>
        </w:rPr>
        <w:t>_</w:t>
      </w:r>
      <w:proofErr w:type="spellStart"/>
      <w:r w:rsidR="00CC71B0" w:rsidRPr="002A09A2">
        <w:rPr>
          <w:b/>
        </w:rPr>
        <w:t>Layout.cshtml</w:t>
      </w:r>
      <w:proofErr w:type="spellEnd"/>
      <w:r w:rsidR="00CC71B0">
        <w:t xml:space="preserve"> to </w:t>
      </w:r>
      <w:r>
        <w:t xml:space="preserve">link to </w:t>
      </w:r>
      <w:r w:rsidRPr="00A378E4">
        <w:rPr>
          <w:b/>
        </w:rPr>
        <w:t>Site.css</w:t>
      </w:r>
      <w:r>
        <w:t xml:space="preserve">. Any styles you add to </w:t>
      </w:r>
      <w:r w:rsidRPr="00A378E4">
        <w:rPr>
          <w:b/>
        </w:rPr>
        <w:t>Site.css</w:t>
      </w:r>
      <w:r>
        <w:t xml:space="preserve"> will affect all pages that use the shared view.</w:t>
      </w:r>
    </w:p>
    <w:p w:rsidR="00A378E4" w:rsidRDefault="00565C1E" w:rsidP="00D80AC1">
      <w:pPr>
        <w:pStyle w:val="LabStepNumberedLevel2"/>
      </w:pPr>
      <w:r>
        <w:t xml:space="preserve">Inside the Content folder, create a child folder name </w:t>
      </w:r>
      <w:proofErr w:type="spellStart"/>
      <w:r w:rsidRPr="00565C1E">
        <w:rPr>
          <w:b/>
        </w:rPr>
        <w:t>img</w:t>
      </w:r>
      <w:proofErr w:type="spellEnd"/>
      <w:r>
        <w:t>.</w:t>
      </w:r>
    </w:p>
    <w:p w:rsidR="00BF2B1A" w:rsidRDefault="00BF2B1A" w:rsidP="00BF2B1A">
      <w:pPr>
        <w:pStyle w:val="LabStepNumberedLevel3"/>
      </w:pPr>
      <w:r>
        <w:t xml:space="preserve">Right click on the </w:t>
      </w:r>
      <w:r w:rsidRPr="00D053C5">
        <w:rPr>
          <w:b/>
        </w:rPr>
        <w:t>Content</w:t>
      </w:r>
      <w:r>
        <w:t xml:space="preserve"> folder and select </w:t>
      </w:r>
      <w:r w:rsidRPr="00BF2B1A">
        <w:rPr>
          <w:b/>
        </w:rPr>
        <w:t xml:space="preserve">Add </w:t>
      </w:r>
      <w:r w:rsidRPr="00BF2B1A">
        <w:rPr>
          <w:b/>
        </w:rPr>
        <w:sym w:font="Wingdings" w:char="F0E0"/>
      </w:r>
      <w:r w:rsidRPr="00BF2B1A">
        <w:rPr>
          <w:b/>
        </w:rPr>
        <w:t xml:space="preserve"> New Folder</w:t>
      </w:r>
      <w:r>
        <w:rPr>
          <w:b/>
        </w:rPr>
        <w:t xml:space="preserve"> </w:t>
      </w:r>
      <w:r>
        <w:t xml:space="preserve">from the context menu, name the folder </w:t>
      </w:r>
      <w:proofErr w:type="spellStart"/>
      <w:r>
        <w:rPr>
          <w:b/>
        </w:rPr>
        <w:t>img</w:t>
      </w:r>
      <w:proofErr w:type="spellEnd"/>
      <w:r>
        <w:rPr>
          <w:b/>
        </w:rPr>
        <w:t xml:space="preserve"> </w:t>
      </w:r>
    </w:p>
    <w:p w:rsidR="00D80AC1" w:rsidRDefault="00A378E4" w:rsidP="00565C1E">
      <w:pPr>
        <w:pStyle w:val="LabStepNumberedLevel2"/>
      </w:pPr>
      <w:r>
        <w:t xml:space="preserve">In the Windows Explorer, </w:t>
      </w:r>
      <w:r w:rsidR="00565C1E">
        <w:t xml:space="preserve">look inside the folder at </w:t>
      </w:r>
      <w:r w:rsidR="00565C1E" w:rsidRPr="00565C1E">
        <w:rPr>
          <w:b/>
        </w:rPr>
        <w:t>C:\Student\Modules\MVC\Lab\StarterFiles</w:t>
      </w:r>
      <w:r w:rsidR="00565C1E">
        <w:t xml:space="preserve"> and locate the images file named </w:t>
      </w:r>
      <w:r w:rsidR="00565C1E" w:rsidRPr="00565C1E">
        <w:rPr>
          <w:b/>
        </w:rPr>
        <w:t>background.png</w:t>
      </w:r>
      <w:r w:rsidR="00565C1E">
        <w:t>.</w:t>
      </w:r>
    </w:p>
    <w:p w:rsidR="00BF2B1A" w:rsidRDefault="00565C1E" w:rsidP="001C149E">
      <w:pPr>
        <w:pStyle w:val="LabStepNumberedLevel2"/>
        <w:numPr>
          <w:ilvl w:val="0"/>
          <w:numId w:val="0"/>
        </w:numPr>
        <w:ind w:left="720" w:hanging="320"/>
      </w:pPr>
      <w:r>
        <w:t xml:space="preserve">Return to Visual Studio and add the </w:t>
      </w:r>
      <w:r w:rsidRPr="00BF2B1A">
        <w:rPr>
          <w:b/>
        </w:rPr>
        <w:t>background.png</w:t>
      </w:r>
      <w:r w:rsidR="00CC71B0">
        <w:t xml:space="preserve"> </w:t>
      </w:r>
      <w:r>
        <w:t xml:space="preserve">image file into the </w:t>
      </w:r>
      <w:proofErr w:type="spellStart"/>
      <w:r w:rsidRPr="00BF2B1A">
        <w:rPr>
          <w:b/>
        </w:rPr>
        <w:t>img</w:t>
      </w:r>
      <w:proofErr w:type="spellEnd"/>
      <w:r>
        <w:t xml:space="preserve"> folder.</w:t>
      </w:r>
      <w:r w:rsidR="00BF2B1A">
        <w:br/>
        <w:t>(Note: the easiest way to add a file to Visual Studio is by dragging it from the source folder in Explorer View into the Solution Explorer destination folder in Visual Studio).</w:t>
      </w:r>
    </w:p>
    <w:p w:rsidR="00565C1E" w:rsidRDefault="00194336" w:rsidP="00565C1E">
      <w:pPr>
        <w:pStyle w:val="LabStepScreenshotLevel2"/>
      </w:pPr>
      <w:r>
        <w:drawing>
          <wp:inline distT="0" distB="0" distL="0" distR="0" wp14:anchorId="4B7A04E0" wp14:editId="54B5BA4C">
            <wp:extent cx="1441980" cy="455799"/>
            <wp:effectExtent l="0" t="0" r="635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1982" cy="487409"/>
                    </a:xfrm>
                    <a:prstGeom prst="rect">
                      <a:avLst/>
                    </a:prstGeom>
                  </pic:spPr>
                </pic:pic>
              </a:graphicData>
            </a:graphic>
          </wp:inline>
        </w:drawing>
      </w:r>
    </w:p>
    <w:p w:rsidR="00565C1E" w:rsidRDefault="00565C1E" w:rsidP="00565C1E">
      <w:pPr>
        <w:pStyle w:val="LabStepNumberedLevel2"/>
      </w:pPr>
      <w:r>
        <w:t xml:space="preserve">Back in the Windows Explorer, look inside the folder at </w:t>
      </w:r>
      <w:r w:rsidRPr="00565C1E">
        <w:rPr>
          <w:b/>
        </w:rPr>
        <w:t>C:\Student\Modules\MVC\Lab\StarterFiles</w:t>
      </w:r>
      <w:r>
        <w:t xml:space="preserve"> and locate a text file named </w:t>
      </w:r>
      <w:r w:rsidRPr="00565C1E">
        <w:rPr>
          <w:b/>
        </w:rPr>
        <w:t>Site.css.additions.txt</w:t>
      </w:r>
      <w:r>
        <w:t xml:space="preserve">. Open this text file in </w:t>
      </w:r>
      <w:r w:rsidRPr="00565C1E">
        <w:rPr>
          <w:b/>
        </w:rPr>
        <w:t>Notepad.exe</w:t>
      </w:r>
      <w:r>
        <w:t xml:space="preserve"> and copy its content to the Windows clipboard.</w:t>
      </w:r>
    </w:p>
    <w:p w:rsidR="00565C1E" w:rsidRDefault="00565C1E" w:rsidP="00565C1E">
      <w:pPr>
        <w:pStyle w:val="LabStepNumberedLevel2"/>
      </w:pPr>
      <w:r>
        <w:t xml:space="preserve">Return to Visual Studio and open the CSS file named </w:t>
      </w:r>
      <w:r w:rsidRPr="00565C1E">
        <w:rPr>
          <w:b/>
        </w:rPr>
        <w:t>Site.css</w:t>
      </w:r>
      <w:r>
        <w:t xml:space="preserve">. Place your cursor at the end of Site.css and paste the contents of the Windows clipboard. Your shared view should now be displayed with the extra CSS styles from </w:t>
      </w:r>
      <w:r w:rsidRPr="00565C1E">
        <w:rPr>
          <w:b/>
        </w:rPr>
        <w:t>Site.css.additions.txt</w:t>
      </w:r>
      <w:r w:rsidRPr="00565C1E">
        <w:t>.</w:t>
      </w:r>
    </w:p>
    <w:p w:rsidR="00194336" w:rsidRDefault="00194336" w:rsidP="00565C1E">
      <w:pPr>
        <w:pStyle w:val="LabStepNumberedLevel2"/>
      </w:pPr>
      <w:r>
        <w:t>Save and close the Site.css file and Close the Site.css.additions.txt file.</w:t>
      </w:r>
    </w:p>
    <w:p w:rsidR="00022B54" w:rsidRDefault="00B355EB" w:rsidP="00565C1E">
      <w:pPr>
        <w:pStyle w:val="LabStepNumberedLevel2"/>
      </w:pPr>
      <w:r>
        <w:t xml:space="preserve">In the same </w:t>
      </w:r>
      <w:r>
        <w:rPr>
          <w:b/>
        </w:rPr>
        <w:t xml:space="preserve">Content </w:t>
      </w:r>
      <w:r>
        <w:t xml:space="preserve">folder in the project, open the </w:t>
      </w:r>
      <w:proofErr w:type="spellStart"/>
      <w:r>
        <w:t>bootstrap.cs</w:t>
      </w:r>
      <w:proofErr w:type="spellEnd"/>
      <w:r>
        <w:t xml:space="preserve"> file and Find (</w:t>
      </w:r>
      <w:proofErr w:type="spellStart"/>
      <w:r>
        <w:t>Ctrl+f</w:t>
      </w:r>
      <w:proofErr w:type="spellEnd"/>
      <w:r>
        <w:t>) the following text “max-width: 1170px”</w:t>
      </w:r>
    </w:p>
    <w:p w:rsidR="00B355EB" w:rsidRDefault="00B355EB" w:rsidP="00B355EB">
      <w:pPr>
        <w:pStyle w:val="LabStepNumberedLevel3"/>
      </w:pPr>
      <w:r>
        <w:t xml:space="preserve">Modify this to read “max-width: </w:t>
      </w:r>
      <w:r w:rsidRPr="00B355EB">
        <w:rPr>
          <w:b/>
        </w:rPr>
        <w:t>1250px</w:t>
      </w:r>
      <w:r>
        <w:t xml:space="preserve">” </w:t>
      </w:r>
    </w:p>
    <w:p w:rsidR="00B355EB" w:rsidRDefault="00B355EB" w:rsidP="00B355EB">
      <w:pPr>
        <w:pStyle w:val="LabStepNumberedLevel3"/>
      </w:pPr>
      <w:r>
        <w:t>Save and close the bootstrap.css file.</w:t>
      </w:r>
      <w:r>
        <w:br/>
        <w:t>(Note: this change is needed at the end of the final lab to lay out the data table correctly)</w:t>
      </w:r>
    </w:p>
    <w:p w:rsidR="00FF7C7E" w:rsidRDefault="00FF7C7E" w:rsidP="00FF7C7E">
      <w:pPr>
        <w:pStyle w:val="LabStepNumbered"/>
      </w:pPr>
      <w:r>
        <w:t>Test your work by running the app in the Visual Studio debugger.</w:t>
      </w:r>
    </w:p>
    <w:p w:rsidR="00781845" w:rsidRDefault="00781845" w:rsidP="00FF7C7E">
      <w:pPr>
        <w:pStyle w:val="LabStepNumberedLevel2"/>
      </w:pPr>
      <w:r>
        <w:t xml:space="preserve">Using the </w:t>
      </w:r>
      <w:r w:rsidRPr="00781845">
        <w:rPr>
          <w:b/>
        </w:rPr>
        <w:t>Visual Studio Build</w:t>
      </w:r>
      <w:r>
        <w:t xml:space="preserve"> Menu select </w:t>
      </w:r>
      <w:r w:rsidRPr="00781845">
        <w:rPr>
          <w:b/>
        </w:rPr>
        <w:t>Rebuild</w:t>
      </w:r>
      <w:r>
        <w:rPr>
          <w:b/>
        </w:rPr>
        <w:t xml:space="preserve"> Solution</w:t>
      </w:r>
      <w:r>
        <w:t xml:space="preserve"> to ensure that your changes are picked up by the compiler.</w:t>
      </w:r>
    </w:p>
    <w:p w:rsidR="00FF7C7E" w:rsidRDefault="00FF7C7E" w:rsidP="00FF7C7E">
      <w:pPr>
        <w:pStyle w:val="LabStepNumberedLevel2"/>
      </w:pPr>
      <w:r>
        <w:t xml:space="preserve">Press </w:t>
      </w:r>
      <w:r w:rsidRPr="004D21DD">
        <w:rPr>
          <w:b/>
        </w:rPr>
        <w:t>F5</w:t>
      </w:r>
      <w:r>
        <w:t xml:space="preserve"> to begin debugging.</w:t>
      </w:r>
    </w:p>
    <w:p w:rsidR="00FF7C7E" w:rsidRDefault="00FF7C7E" w:rsidP="00FF7C7E">
      <w:pPr>
        <w:pStyle w:val="LabStepNumberedLevel2"/>
      </w:pPr>
      <w:r>
        <w:t xml:space="preserve">If you are prompted with a SharePoint page that asks whether you to trust the app, click </w:t>
      </w:r>
      <w:r w:rsidRPr="004D21DD">
        <w:rPr>
          <w:b/>
        </w:rPr>
        <w:t>Trust it</w:t>
      </w:r>
      <w:r>
        <w:t>.</w:t>
      </w:r>
    </w:p>
    <w:p w:rsidR="00FF7C7E" w:rsidRDefault="00FF7C7E" w:rsidP="00FF7C7E">
      <w:pPr>
        <w:pStyle w:val="LabStepNumberedLevel2"/>
      </w:pPr>
      <w:r>
        <w:t xml:space="preserve">Once the app has been installed, you should be redirected to the app's start page. Verify that the start page for the app displays properly. The start page should now include the user interface elements </w:t>
      </w:r>
      <w:r w:rsidR="00987D6B">
        <w:t xml:space="preserve">and CSS styling </w:t>
      </w:r>
      <w:r>
        <w:t xml:space="preserve">that have been </w:t>
      </w:r>
      <w:r w:rsidR="00987D6B">
        <w:t xml:space="preserve">applied </w:t>
      </w:r>
      <w:r>
        <w:t>to the shared view.</w:t>
      </w:r>
      <w:r w:rsidR="00781845">
        <w:t xml:space="preserve"> When finished close the Internet Explorer window to return to Visual Studio.</w:t>
      </w:r>
    </w:p>
    <w:p w:rsidR="00182F48" w:rsidRDefault="009E620A" w:rsidP="00182F48">
      <w:pPr>
        <w:pStyle w:val="LabStepScreenshotLevel2"/>
      </w:pPr>
      <w:r>
        <w:drawing>
          <wp:inline distT="0" distB="0" distL="0" distR="0" wp14:anchorId="660C6EC6" wp14:editId="4EE57CF6">
            <wp:extent cx="3857348" cy="147900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8964" cy="1491129"/>
                    </a:xfrm>
                    <a:prstGeom prst="rect">
                      <a:avLst/>
                    </a:prstGeom>
                  </pic:spPr>
                </pic:pic>
              </a:graphicData>
            </a:graphic>
          </wp:inline>
        </w:drawing>
      </w:r>
    </w:p>
    <w:p w:rsidR="00182F48" w:rsidRDefault="00C34382" w:rsidP="00F850E9">
      <w:pPr>
        <w:pStyle w:val="LabStepNumbered"/>
      </w:pPr>
      <w:r>
        <w:t>Examine the</w:t>
      </w:r>
      <w:r w:rsidR="00FF7C7E">
        <w:t xml:space="preserve"> </w:t>
      </w:r>
      <w:r w:rsidR="00E045D3" w:rsidRPr="003A4518">
        <w:rPr>
          <w:b/>
        </w:rPr>
        <w:t>About</w:t>
      </w:r>
      <w:r w:rsidR="00E045D3">
        <w:rPr>
          <w:b/>
        </w:rPr>
        <w:t xml:space="preserve"> </w:t>
      </w:r>
      <w:r w:rsidR="00E045D3">
        <w:t>and</w:t>
      </w:r>
      <w:r>
        <w:t xml:space="preserve"> </w:t>
      </w:r>
      <w:r>
        <w:rPr>
          <w:b/>
        </w:rPr>
        <w:t>Contact</w:t>
      </w:r>
      <w:r w:rsidR="00FF7C7E">
        <w:t xml:space="preserve"> page</w:t>
      </w:r>
      <w:r>
        <w:t>s</w:t>
      </w:r>
      <w:r w:rsidR="00FF7C7E">
        <w:t xml:space="preserve"> </w:t>
      </w:r>
      <w:r>
        <w:t>in</w:t>
      </w:r>
      <w:r w:rsidR="00FF7C7E">
        <w:t xml:space="preserve"> the </w:t>
      </w:r>
      <w:r w:rsidR="00987D6B">
        <w:t xml:space="preserve">MVC </w:t>
      </w:r>
      <w:r w:rsidR="00FF7C7E">
        <w:t>app.</w:t>
      </w:r>
    </w:p>
    <w:p w:rsidR="001E1ACC" w:rsidRDefault="001E1ACC" w:rsidP="00FF7C7E">
      <w:pPr>
        <w:pStyle w:val="LabStepNumberedLevel2"/>
      </w:pPr>
      <w:r>
        <w:t xml:space="preserve">Open the C# source file with the </w:t>
      </w:r>
      <w:proofErr w:type="spellStart"/>
      <w:r w:rsidR="00C34382">
        <w:rPr>
          <w:b/>
        </w:rPr>
        <w:t>HomeController</w:t>
      </w:r>
      <w:proofErr w:type="spellEnd"/>
      <w:r>
        <w:t xml:space="preserve"> class named </w:t>
      </w:r>
      <w:proofErr w:type="spellStart"/>
      <w:r w:rsidR="00C34382">
        <w:rPr>
          <w:b/>
        </w:rPr>
        <w:t>HomeController</w:t>
      </w:r>
      <w:r w:rsidRPr="001E1ACC">
        <w:rPr>
          <w:b/>
        </w:rPr>
        <w:t>.cs</w:t>
      </w:r>
      <w:proofErr w:type="spellEnd"/>
      <w:r>
        <w:t>.</w:t>
      </w:r>
      <w:r w:rsidR="00F45B0E">
        <w:br/>
        <w:t xml:space="preserve">(Note: this should still be open from earlier, if not open it from the </w:t>
      </w:r>
      <w:proofErr w:type="spellStart"/>
      <w:r w:rsidR="00F45B0E" w:rsidRPr="00F45B0E">
        <w:rPr>
          <w:b/>
        </w:rPr>
        <w:t>CustomerManagerMVCWeb</w:t>
      </w:r>
      <w:proofErr w:type="spellEnd"/>
      <w:r w:rsidR="00F45B0E">
        <w:t xml:space="preserve"> project </w:t>
      </w:r>
      <w:r w:rsidR="00F45B0E" w:rsidRPr="00F45B0E">
        <w:rPr>
          <w:b/>
        </w:rPr>
        <w:t>Controllers</w:t>
      </w:r>
      <w:r w:rsidR="00F45B0E">
        <w:t xml:space="preserve"> folder) </w:t>
      </w:r>
    </w:p>
    <w:p w:rsidR="00F45B0E" w:rsidRDefault="00C34382" w:rsidP="00F45B0E">
      <w:pPr>
        <w:pStyle w:val="LabStepNumberedLevel2"/>
      </w:pPr>
      <w:r>
        <w:t xml:space="preserve">Examine the </w:t>
      </w:r>
      <w:r w:rsidR="00FF7C7E">
        <w:t xml:space="preserve">action </w:t>
      </w:r>
      <w:r w:rsidR="001E1ACC">
        <w:t>method</w:t>
      </w:r>
      <w:r>
        <w:t>s</w:t>
      </w:r>
      <w:r w:rsidR="001E1ACC">
        <w:t xml:space="preserve"> </w:t>
      </w:r>
      <w:r w:rsidR="00FF7C7E">
        <w:t xml:space="preserve">in the </w:t>
      </w:r>
      <w:proofErr w:type="spellStart"/>
      <w:r>
        <w:rPr>
          <w:b/>
        </w:rPr>
        <w:t>HomeController</w:t>
      </w:r>
      <w:proofErr w:type="spellEnd"/>
      <w:r w:rsidR="00FF7C7E">
        <w:t xml:space="preserve"> class named </w:t>
      </w:r>
      <w:proofErr w:type="gramStart"/>
      <w:r w:rsidR="00FF7C7E" w:rsidRPr="001E1ACC">
        <w:rPr>
          <w:b/>
        </w:rPr>
        <w:t>About</w:t>
      </w:r>
      <w:proofErr w:type="gramEnd"/>
      <w:r w:rsidR="001E1ACC">
        <w:t xml:space="preserve"> </w:t>
      </w:r>
      <w:r>
        <w:t xml:space="preserve">and </w:t>
      </w:r>
      <w:r>
        <w:rPr>
          <w:b/>
        </w:rPr>
        <w:t xml:space="preserve">Contact </w:t>
      </w:r>
      <w:r w:rsidR="001E1ACC">
        <w:t>which matches the following code listing</w:t>
      </w:r>
      <w:r w:rsidR="00FF7C7E">
        <w:t>.</w:t>
      </w:r>
    </w:p>
    <w:p w:rsidR="00C34382" w:rsidRPr="00C34382" w:rsidRDefault="00C34382" w:rsidP="00C34382">
      <w:pPr>
        <w:pStyle w:val="LabStepCodeBlockLevel2"/>
        <w:rPr>
          <w:color w:val="595959" w:themeColor="text1" w:themeTint="A6"/>
        </w:rPr>
      </w:pPr>
      <w:r w:rsidRPr="00C34382">
        <w:rPr>
          <w:color w:val="595959" w:themeColor="text1" w:themeTint="A6"/>
        </w:rPr>
        <w:lastRenderedPageBreak/>
        <w:t xml:space="preserve">    public ActionResult About() {</w:t>
      </w:r>
    </w:p>
    <w:p w:rsidR="00C34382" w:rsidRPr="00C34382" w:rsidRDefault="00C34382" w:rsidP="00C34382">
      <w:pPr>
        <w:pStyle w:val="LabStepCodeBlockLevel2"/>
        <w:rPr>
          <w:color w:val="595959" w:themeColor="text1" w:themeTint="A6"/>
        </w:rPr>
      </w:pPr>
      <w:r w:rsidRPr="00C34382">
        <w:rPr>
          <w:color w:val="595959" w:themeColor="text1" w:themeTint="A6"/>
        </w:rPr>
        <w:t xml:space="preserve">      ViewBag.Message = "Your application description page.";</w:t>
      </w:r>
    </w:p>
    <w:p w:rsidR="009E620A" w:rsidRDefault="009E620A" w:rsidP="00C34382">
      <w:pPr>
        <w:pStyle w:val="LabStepCodeBlockLevel2"/>
        <w:rPr>
          <w:color w:val="595959" w:themeColor="text1" w:themeTint="A6"/>
        </w:rPr>
      </w:pPr>
    </w:p>
    <w:p w:rsidR="00C34382" w:rsidRPr="00C34382" w:rsidRDefault="00C34382" w:rsidP="00C34382">
      <w:pPr>
        <w:pStyle w:val="LabStepCodeBlockLevel2"/>
        <w:rPr>
          <w:color w:val="595959" w:themeColor="text1" w:themeTint="A6"/>
        </w:rPr>
      </w:pPr>
      <w:r w:rsidRPr="00C34382">
        <w:rPr>
          <w:color w:val="595959" w:themeColor="text1" w:themeTint="A6"/>
        </w:rPr>
        <w:t xml:space="preserve">      return View();</w:t>
      </w:r>
    </w:p>
    <w:p w:rsidR="00C34382" w:rsidRPr="00C34382" w:rsidRDefault="00C34382" w:rsidP="00C34382">
      <w:pPr>
        <w:pStyle w:val="LabStepCodeBlockLevel2"/>
        <w:rPr>
          <w:color w:val="595959" w:themeColor="text1" w:themeTint="A6"/>
        </w:rPr>
      </w:pPr>
      <w:r w:rsidRPr="00C34382">
        <w:rPr>
          <w:color w:val="595959" w:themeColor="text1" w:themeTint="A6"/>
        </w:rPr>
        <w:t xml:space="preserve">    }</w:t>
      </w:r>
    </w:p>
    <w:p w:rsidR="00C34382" w:rsidRPr="00C34382" w:rsidRDefault="00C34382" w:rsidP="00C34382">
      <w:pPr>
        <w:pStyle w:val="LabStepCodeBlockLevel2"/>
        <w:rPr>
          <w:color w:val="595959" w:themeColor="text1" w:themeTint="A6"/>
        </w:rPr>
      </w:pPr>
    </w:p>
    <w:p w:rsidR="00C34382" w:rsidRPr="00C34382" w:rsidRDefault="00C34382" w:rsidP="00C34382">
      <w:pPr>
        <w:pStyle w:val="LabStepCodeBlockLevel2"/>
        <w:rPr>
          <w:color w:val="595959" w:themeColor="text1" w:themeTint="A6"/>
        </w:rPr>
      </w:pPr>
      <w:r w:rsidRPr="00C34382">
        <w:rPr>
          <w:color w:val="595959" w:themeColor="text1" w:themeTint="A6"/>
        </w:rPr>
        <w:t xml:space="preserve">    public ActionResult Contact() {</w:t>
      </w:r>
    </w:p>
    <w:p w:rsidR="00C34382" w:rsidRPr="00C34382" w:rsidRDefault="00C34382" w:rsidP="00C34382">
      <w:pPr>
        <w:pStyle w:val="LabStepCodeBlockLevel2"/>
        <w:rPr>
          <w:color w:val="595959" w:themeColor="text1" w:themeTint="A6"/>
        </w:rPr>
      </w:pPr>
      <w:r w:rsidRPr="00C34382">
        <w:rPr>
          <w:color w:val="595959" w:themeColor="text1" w:themeTint="A6"/>
        </w:rPr>
        <w:t xml:space="preserve">      ViewBag.Message = "Your contact page.";</w:t>
      </w:r>
    </w:p>
    <w:p w:rsidR="00C34382" w:rsidRPr="00C34382" w:rsidRDefault="00C34382" w:rsidP="00C34382">
      <w:pPr>
        <w:pStyle w:val="LabStepCodeBlockLevel2"/>
        <w:rPr>
          <w:color w:val="595959" w:themeColor="text1" w:themeTint="A6"/>
        </w:rPr>
      </w:pPr>
    </w:p>
    <w:p w:rsidR="00C34382" w:rsidRPr="00C34382" w:rsidRDefault="00C34382" w:rsidP="00C34382">
      <w:pPr>
        <w:pStyle w:val="LabStepCodeBlockLevel2"/>
        <w:rPr>
          <w:color w:val="595959" w:themeColor="text1" w:themeTint="A6"/>
        </w:rPr>
      </w:pPr>
      <w:r w:rsidRPr="00C34382">
        <w:rPr>
          <w:color w:val="595959" w:themeColor="text1" w:themeTint="A6"/>
        </w:rPr>
        <w:t xml:space="preserve">      return View();</w:t>
      </w:r>
    </w:p>
    <w:p w:rsidR="00FF7C7E" w:rsidRPr="00C34382" w:rsidRDefault="00C34382" w:rsidP="00C34382">
      <w:pPr>
        <w:pStyle w:val="LabStepCodeBlockLevel2"/>
        <w:rPr>
          <w:color w:val="595959" w:themeColor="text1" w:themeTint="A6"/>
        </w:rPr>
      </w:pPr>
      <w:r w:rsidRPr="00C34382">
        <w:rPr>
          <w:color w:val="595959" w:themeColor="text1" w:themeTint="A6"/>
        </w:rPr>
        <w:t xml:space="preserve">    }</w:t>
      </w:r>
    </w:p>
    <w:p w:rsidR="001E1ACC" w:rsidRDefault="001E1ACC" w:rsidP="001E1ACC">
      <w:pPr>
        <w:pStyle w:val="LabStepNumberedLevel2"/>
      </w:pPr>
      <w:r>
        <w:t xml:space="preserve">Right-click the white area inside the </w:t>
      </w:r>
      <w:proofErr w:type="gramStart"/>
      <w:r>
        <w:rPr>
          <w:b/>
        </w:rPr>
        <w:t>About</w:t>
      </w:r>
      <w:proofErr w:type="gramEnd"/>
      <w:r>
        <w:t xml:space="preserve"> method and select </w:t>
      </w:r>
      <w:r w:rsidR="00C34382">
        <w:rPr>
          <w:b/>
        </w:rPr>
        <w:t>Go To</w:t>
      </w:r>
      <w:r w:rsidRPr="004D21DD">
        <w:rPr>
          <w:b/>
        </w:rPr>
        <w:t xml:space="preserve"> View</w:t>
      </w:r>
      <w:r>
        <w:t>.</w:t>
      </w:r>
    </w:p>
    <w:p w:rsidR="00FF7C7E" w:rsidRDefault="00C34382" w:rsidP="00182F48">
      <w:pPr>
        <w:pStyle w:val="LabStepNumberedLevel2"/>
      </w:pPr>
      <w:r>
        <w:t>Examine</w:t>
      </w:r>
      <w:r w:rsidR="001E1ACC">
        <w:t xml:space="preserve"> the content</w:t>
      </w:r>
      <w:r>
        <w:t>s</w:t>
      </w:r>
      <w:r w:rsidR="001E1ACC">
        <w:t xml:space="preserve"> of </w:t>
      </w:r>
      <w:proofErr w:type="spellStart"/>
      <w:r w:rsidR="001E1ACC" w:rsidRPr="001E1ACC">
        <w:rPr>
          <w:b/>
        </w:rPr>
        <w:t>About.cshtml</w:t>
      </w:r>
      <w:proofErr w:type="spellEnd"/>
      <w:r>
        <w:t xml:space="preserve">. Modify the </w:t>
      </w:r>
      <w:r w:rsidRPr="00C34382">
        <w:rPr>
          <w:b/>
        </w:rPr>
        <w:t>&lt;p&gt;</w:t>
      </w:r>
      <w:r>
        <w:t xml:space="preserve"> tag so that it matches the code below.</w:t>
      </w:r>
    </w:p>
    <w:p w:rsidR="00C34382" w:rsidRDefault="001E1ACC" w:rsidP="001E1ACC">
      <w:pPr>
        <w:pStyle w:val="LabStepCodeBlockLevel2"/>
        <w:rPr>
          <w:color w:val="595959" w:themeColor="text1" w:themeTint="A6"/>
        </w:rPr>
      </w:pPr>
      <w:r w:rsidRPr="00F45B0E">
        <w:rPr>
          <w:color w:val="595959" w:themeColor="text1" w:themeTint="A6"/>
        </w:rPr>
        <w:t xml:space="preserve">@{  </w:t>
      </w:r>
    </w:p>
    <w:p w:rsidR="00C34382" w:rsidRDefault="00C34382" w:rsidP="001E1ACC">
      <w:pPr>
        <w:pStyle w:val="LabStepCodeBlockLevel2"/>
        <w:rPr>
          <w:color w:val="595959" w:themeColor="text1" w:themeTint="A6"/>
        </w:rPr>
      </w:pPr>
      <w:r>
        <w:rPr>
          <w:color w:val="595959" w:themeColor="text1" w:themeTint="A6"/>
        </w:rPr>
        <w:tab/>
      </w:r>
      <w:r>
        <w:rPr>
          <w:color w:val="595959" w:themeColor="text1" w:themeTint="A6"/>
        </w:rPr>
        <w:tab/>
      </w:r>
      <w:r w:rsidR="001E1ACC" w:rsidRPr="00F45B0E">
        <w:rPr>
          <w:color w:val="595959" w:themeColor="text1" w:themeTint="A6"/>
        </w:rPr>
        <w:t xml:space="preserve">ViewBag.Title = </w:t>
      </w:r>
      <w:r w:rsidRPr="00C34382">
        <w:rPr>
          <w:color w:val="595959" w:themeColor="text1" w:themeTint="A6"/>
        </w:rPr>
        <w:t>"About”</w:t>
      </w:r>
      <w:r w:rsidR="001E1ACC" w:rsidRPr="00F45B0E">
        <w:rPr>
          <w:color w:val="595959" w:themeColor="text1" w:themeTint="A6"/>
        </w:rPr>
        <w:t xml:space="preserve">; </w:t>
      </w:r>
    </w:p>
    <w:p w:rsidR="001E1ACC" w:rsidRPr="00F45B0E" w:rsidRDefault="001E1ACC" w:rsidP="001E1ACC">
      <w:pPr>
        <w:pStyle w:val="LabStepCodeBlockLevel2"/>
        <w:rPr>
          <w:color w:val="595959" w:themeColor="text1" w:themeTint="A6"/>
        </w:rPr>
      </w:pPr>
      <w:r w:rsidRPr="00F45B0E">
        <w:rPr>
          <w:color w:val="595959" w:themeColor="text1" w:themeTint="A6"/>
        </w:rPr>
        <w:t>}</w:t>
      </w:r>
    </w:p>
    <w:p w:rsidR="001E1ACC" w:rsidRPr="009572BF" w:rsidRDefault="001E1ACC" w:rsidP="001E1ACC">
      <w:pPr>
        <w:pStyle w:val="LabStepCodeBlockLevel2"/>
        <w:rPr>
          <w:color w:val="auto"/>
        </w:rPr>
      </w:pPr>
      <w:r w:rsidRPr="009572BF">
        <w:rPr>
          <w:color w:val="auto"/>
        </w:rPr>
        <w:t>&lt;h2&gt;</w:t>
      </w:r>
      <w:r w:rsidR="009572BF" w:rsidRPr="009572BF">
        <w:rPr>
          <w:color w:val="auto"/>
        </w:rPr>
        <w:t>@</w:t>
      </w:r>
      <w:r w:rsidR="00C34382" w:rsidRPr="009572BF">
        <w:rPr>
          <w:color w:val="auto"/>
        </w:rPr>
        <w:t xml:space="preserve">ViewBag.Title </w:t>
      </w:r>
      <w:r w:rsidRPr="009572BF">
        <w:rPr>
          <w:color w:val="auto"/>
        </w:rPr>
        <w:t>&lt;/h2&gt;</w:t>
      </w:r>
    </w:p>
    <w:p w:rsidR="00C34382" w:rsidRPr="009572BF" w:rsidRDefault="00C34382" w:rsidP="001E1ACC">
      <w:pPr>
        <w:pStyle w:val="LabStepCodeBlockLevel2"/>
        <w:rPr>
          <w:color w:val="auto"/>
        </w:rPr>
      </w:pPr>
      <w:r w:rsidRPr="009572BF">
        <w:rPr>
          <w:color w:val="auto"/>
        </w:rPr>
        <w:t>&lt;h3&gt;</w:t>
      </w:r>
      <w:r w:rsidR="009572BF" w:rsidRPr="009572BF">
        <w:rPr>
          <w:color w:val="auto"/>
        </w:rPr>
        <w:t>@</w:t>
      </w:r>
      <w:r w:rsidRPr="009572BF">
        <w:rPr>
          <w:color w:val="auto"/>
        </w:rPr>
        <w:t>ViewBag.Message&lt;/h3&gt;</w:t>
      </w:r>
    </w:p>
    <w:p w:rsidR="001E1ACC" w:rsidRPr="00C34382" w:rsidRDefault="001E1ACC" w:rsidP="001E1ACC">
      <w:pPr>
        <w:pStyle w:val="LabStepCodeBlockLevel2"/>
        <w:rPr>
          <w:color w:val="595959" w:themeColor="text1" w:themeTint="A6"/>
        </w:rPr>
      </w:pPr>
    </w:p>
    <w:p w:rsidR="001E1ACC" w:rsidRDefault="001E1ACC" w:rsidP="001E1ACC">
      <w:pPr>
        <w:pStyle w:val="LabStepCodeBlockLevel2"/>
      </w:pPr>
      <w:r w:rsidRPr="00C34382">
        <w:rPr>
          <w:color w:val="595959" w:themeColor="text1" w:themeTint="A6"/>
        </w:rPr>
        <w:t>&lt;p&gt;</w:t>
      </w:r>
      <w:r>
        <w:t>This app is currently being written and debugged by yours truly</w:t>
      </w:r>
      <w:r w:rsidRPr="00C34382">
        <w:rPr>
          <w:color w:val="595959" w:themeColor="text1" w:themeTint="A6"/>
        </w:rPr>
        <w:t>.&lt;/p&gt;</w:t>
      </w:r>
    </w:p>
    <w:p w:rsidR="00F45B0E" w:rsidRDefault="00F45B0E" w:rsidP="00F45B0E">
      <w:pPr>
        <w:pStyle w:val="LabStepNumberedLevel2"/>
      </w:pPr>
      <w:r>
        <w:t xml:space="preserve">Save and close the </w:t>
      </w:r>
      <w:proofErr w:type="spellStart"/>
      <w:r>
        <w:t>About.cshtml</w:t>
      </w:r>
      <w:proofErr w:type="spellEnd"/>
      <w:r>
        <w:t xml:space="preserve"> file.</w:t>
      </w:r>
    </w:p>
    <w:p w:rsidR="001E1ACC" w:rsidRDefault="00152685" w:rsidP="00152685">
      <w:pPr>
        <w:pStyle w:val="LabStepNumbered"/>
      </w:pPr>
      <w:r>
        <w:t xml:space="preserve">Return to the </w:t>
      </w:r>
      <w:proofErr w:type="spellStart"/>
      <w:r w:rsidRPr="00E045D3">
        <w:rPr>
          <w:b/>
        </w:rPr>
        <w:t>HomeController.cs</w:t>
      </w:r>
      <w:proofErr w:type="spellEnd"/>
      <w:r>
        <w:t xml:space="preserve"> file </w:t>
      </w:r>
      <w:r w:rsidR="00E045D3">
        <w:t>and right</w:t>
      </w:r>
      <w:r w:rsidR="001E1ACC">
        <w:t xml:space="preserve">-click the white area inside the </w:t>
      </w:r>
      <w:r w:rsidR="001E1ACC" w:rsidRPr="00152685">
        <w:rPr>
          <w:b/>
        </w:rPr>
        <w:t>Contact</w:t>
      </w:r>
      <w:r w:rsidR="001E1ACC">
        <w:t xml:space="preserve"> method and select </w:t>
      </w:r>
      <w:r>
        <w:rPr>
          <w:b/>
        </w:rPr>
        <w:t xml:space="preserve">Go </w:t>
      </w:r>
      <w:proofErr w:type="gramStart"/>
      <w:r>
        <w:rPr>
          <w:b/>
        </w:rPr>
        <w:t>To</w:t>
      </w:r>
      <w:proofErr w:type="gramEnd"/>
      <w:r w:rsidR="001E1ACC" w:rsidRPr="00152685">
        <w:rPr>
          <w:b/>
        </w:rPr>
        <w:t xml:space="preserve"> View</w:t>
      </w:r>
      <w:r w:rsidR="001E1ACC">
        <w:t>.</w:t>
      </w:r>
    </w:p>
    <w:p w:rsidR="001E1ACC" w:rsidRDefault="00152685" w:rsidP="001E1ACC">
      <w:pPr>
        <w:pStyle w:val="LabStepNumberedLevel2"/>
      </w:pPr>
      <w:r>
        <w:t>Examine and m</w:t>
      </w:r>
      <w:r w:rsidR="001E1ACC">
        <w:t>odify the content</w:t>
      </w:r>
      <w:r>
        <w:t>s</w:t>
      </w:r>
      <w:r w:rsidR="001E1ACC">
        <w:t xml:space="preserve"> of </w:t>
      </w:r>
      <w:proofErr w:type="spellStart"/>
      <w:r w:rsidR="001E1ACC">
        <w:rPr>
          <w:b/>
        </w:rPr>
        <w:t>Contact</w:t>
      </w:r>
      <w:r w:rsidR="001E1ACC" w:rsidRPr="001E1ACC">
        <w:rPr>
          <w:b/>
        </w:rPr>
        <w:t>.cshtml</w:t>
      </w:r>
      <w:proofErr w:type="spellEnd"/>
      <w:r w:rsidR="001E1ACC">
        <w:t xml:space="preserve"> to match the following code listing.</w:t>
      </w:r>
    </w:p>
    <w:p w:rsidR="00152685" w:rsidRDefault="001E1ACC" w:rsidP="001E1ACC">
      <w:pPr>
        <w:pStyle w:val="LabStepCodeBlockLevel2"/>
        <w:rPr>
          <w:color w:val="595959" w:themeColor="text1" w:themeTint="A6"/>
        </w:rPr>
      </w:pPr>
      <w:r w:rsidRPr="00F45B0E">
        <w:rPr>
          <w:color w:val="595959" w:themeColor="text1" w:themeTint="A6"/>
        </w:rPr>
        <w:t xml:space="preserve">@{  </w:t>
      </w:r>
    </w:p>
    <w:p w:rsidR="00152685" w:rsidRDefault="00152685" w:rsidP="001E1ACC">
      <w:pPr>
        <w:pStyle w:val="LabStepCodeBlockLevel2"/>
        <w:rPr>
          <w:color w:val="595959" w:themeColor="text1" w:themeTint="A6"/>
        </w:rPr>
      </w:pPr>
      <w:r>
        <w:rPr>
          <w:color w:val="595959" w:themeColor="text1" w:themeTint="A6"/>
        </w:rPr>
        <w:tab/>
      </w:r>
      <w:r>
        <w:rPr>
          <w:color w:val="595959" w:themeColor="text1" w:themeTint="A6"/>
        </w:rPr>
        <w:tab/>
      </w:r>
      <w:r w:rsidR="001E1ACC" w:rsidRPr="00F45B0E">
        <w:rPr>
          <w:color w:val="595959" w:themeColor="text1" w:themeTint="A6"/>
        </w:rPr>
        <w:t>ViewBag.Title =</w:t>
      </w:r>
      <w:r w:rsidR="001E1ACC">
        <w:t xml:space="preserve"> "Contact the App </w:t>
      </w:r>
      <w:r>
        <w:rPr>
          <w:color w:val="auto"/>
        </w:rPr>
        <w:t>Vendo</w:t>
      </w:r>
      <w:r w:rsidR="001E1ACC" w:rsidRPr="00152685">
        <w:rPr>
          <w:color w:val="auto"/>
        </w:rPr>
        <w:t>r</w:t>
      </w:r>
      <w:r w:rsidR="001E1ACC" w:rsidRPr="00F45B0E">
        <w:rPr>
          <w:color w:val="595959" w:themeColor="text1" w:themeTint="A6"/>
        </w:rPr>
        <w:t xml:space="preserve">"; </w:t>
      </w:r>
    </w:p>
    <w:p w:rsidR="001E1ACC" w:rsidRPr="00F45B0E" w:rsidRDefault="001E1ACC" w:rsidP="001E1ACC">
      <w:pPr>
        <w:pStyle w:val="LabStepCodeBlockLevel2"/>
        <w:rPr>
          <w:color w:val="595959" w:themeColor="text1" w:themeTint="A6"/>
        </w:rPr>
      </w:pPr>
      <w:r w:rsidRPr="00F45B0E">
        <w:rPr>
          <w:color w:val="595959" w:themeColor="text1" w:themeTint="A6"/>
        </w:rPr>
        <w:t>}</w:t>
      </w:r>
    </w:p>
    <w:p w:rsidR="001E1ACC" w:rsidRPr="00F45B0E" w:rsidRDefault="001E1ACC" w:rsidP="001E1ACC">
      <w:pPr>
        <w:pStyle w:val="LabStepCodeBlockLevel2"/>
        <w:rPr>
          <w:color w:val="595959" w:themeColor="text1" w:themeTint="A6"/>
        </w:rPr>
      </w:pPr>
    </w:p>
    <w:p w:rsidR="00152685" w:rsidRPr="00152685" w:rsidRDefault="00152685" w:rsidP="00152685">
      <w:pPr>
        <w:pStyle w:val="LabStepCodeBlockLevel2"/>
        <w:rPr>
          <w:color w:val="595959" w:themeColor="text1" w:themeTint="A6"/>
        </w:rPr>
      </w:pPr>
      <w:r w:rsidRPr="00152685">
        <w:rPr>
          <w:color w:val="595959" w:themeColor="text1" w:themeTint="A6"/>
        </w:rPr>
        <w:t>&lt;h2&gt;@ViewBag.Title.&lt;/h2&gt;</w:t>
      </w:r>
    </w:p>
    <w:p w:rsidR="00152685" w:rsidRPr="00152685" w:rsidRDefault="00152685" w:rsidP="00152685">
      <w:pPr>
        <w:pStyle w:val="LabStepCodeBlockLevel2"/>
        <w:rPr>
          <w:color w:val="595959" w:themeColor="text1" w:themeTint="A6"/>
        </w:rPr>
      </w:pPr>
      <w:r w:rsidRPr="00152685">
        <w:rPr>
          <w:color w:val="595959" w:themeColor="text1" w:themeTint="A6"/>
        </w:rPr>
        <w:t>&lt;h3&gt;@ViewBag.Message&lt;/h3&gt;</w:t>
      </w:r>
    </w:p>
    <w:p w:rsidR="00152685" w:rsidRPr="00152685" w:rsidRDefault="00152685" w:rsidP="00152685">
      <w:pPr>
        <w:pStyle w:val="LabStepCodeBlockLevel2"/>
        <w:rPr>
          <w:color w:val="595959" w:themeColor="text1" w:themeTint="A6"/>
        </w:rPr>
      </w:pPr>
    </w:p>
    <w:p w:rsidR="00152685" w:rsidRPr="00152685" w:rsidRDefault="00152685" w:rsidP="00152685">
      <w:pPr>
        <w:pStyle w:val="LabStepCodeBlockLevel2"/>
        <w:rPr>
          <w:color w:val="595959" w:themeColor="text1" w:themeTint="A6"/>
        </w:rPr>
      </w:pPr>
      <w:r w:rsidRPr="00152685">
        <w:rPr>
          <w:color w:val="595959" w:themeColor="text1" w:themeTint="A6"/>
        </w:rPr>
        <w:t>&lt;address&gt;</w:t>
      </w:r>
    </w:p>
    <w:p w:rsidR="00152685" w:rsidRPr="00152685" w:rsidRDefault="00152685" w:rsidP="00152685">
      <w:pPr>
        <w:pStyle w:val="LabStepCodeBlockLevel2"/>
        <w:rPr>
          <w:color w:val="595959" w:themeColor="text1" w:themeTint="A6"/>
        </w:rPr>
      </w:pPr>
      <w:r w:rsidRPr="00152685">
        <w:rPr>
          <w:color w:val="595959" w:themeColor="text1" w:themeTint="A6"/>
        </w:rPr>
        <w:t xml:space="preserve">    One Microsoft Way&lt;br /&gt;</w:t>
      </w:r>
    </w:p>
    <w:p w:rsidR="00152685" w:rsidRPr="00152685" w:rsidRDefault="00152685" w:rsidP="00152685">
      <w:pPr>
        <w:pStyle w:val="LabStepCodeBlockLevel2"/>
        <w:rPr>
          <w:color w:val="595959" w:themeColor="text1" w:themeTint="A6"/>
        </w:rPr>
      </w:pPr>
      <w:r w:rsidRPr="00152685">
        <w:rPr>
          <w:color w:val="595959" w:themeColor="text1" w:themeTint="A6"/>
        </w:rPr>
        <w:t xml:space="preserve">    Redmond, WA 98052-6399&lt;br /&gt;</w:t>
      </w:r>
    </w:p>
    <w:p w:rsidR="00152685" w:rsidRPr="00152685" w:rsidRDefault="00152685" w:rsidP="00152685">
      <w:pPr>
        <w:pStyle w:val="LabStepCodeBlockLevel2"/>
        <w:rPr>
          <w:color w:val="595959" w:themeColor="text1" w:themeTint="A6"/>
        </w:rPr>
      </w:pPr>
      <w:r w:rsidRPr="00152685">
        <w:rPr>
          <w:color w:val="595959" w:themeColor="text1" w:themeTint="A6"/>
        </w:rPr>
        <w:t xml:space="preserve">    &lt;abbr title="Phone"&gt;P:&lt;/abbr&gt;</w:t>
      </w:r>
    </w:p>
    <w:p w:rsidR="00152685" w:rsidRPr="00152685" w:rsidRDefault="00152685" w:rsidP="00152685">
      <w:pPr>
        <w:pStyle w:val="LabStepCodeBlockLevel2"/>
        <w:rPr>
          <w:color w:val="595959" w:themeColor="text1" w:themeTint="A6"/>
        </w:rPr>
      </w:pPr>
      <w:r w:rsidRPr="00152685">
        <w:rPr>
          <w:color w:val="595959" w:themeColor="text1" w:themeTint="A6"/>
        </w:rPr>
        <w:t xml:space="preserve">    425.555.0100</w:t>
      </w:r>
    </w:p>
    <w:p w:rsidR="00152685" w:rsidRPr="00152685" w:rsidRDefault="00152685" w:rsidP="00152685">
      <w:pPr>
        <w:pStyle w:val="LabStepCodeBlockLevel2"/>
        <w:rPr>
          <w:color w:val="595959" w:themeColor="text1" w:themeTint="A6"/>
        </w:rPr>
      </w:pPr>
      <w:r w:rsidRPr="00152685">
        <w:rPr>
          <w:color w:val="595959" w:themeColor="text1" w:themeTint="A6"/>
        </w:rPr>
        <w:t>&lt;/address&gt;</w:t>
      </w:r>
    </w:p>
    <w:p w:rsidR="00152685" w:rsidRPr="00152685" w:rsidRDefault="00152685" w:rsidP="00152685">
      <w:pPr>
        <w:pStyle w:val="LabStepCodeBlockLevel2"/>
        <w:rPr>
          <w:color w:val="595959" w:themeColor="text1" w:themeTint="A6"/>
        </w:rPr>
      </w:pPr>
    </w:p>
    <w:p w:rsidR="00152685" w:rsidRPr="00152685" w:rsidRDefault="00152685" w:rsidP="00152685">
      <w:pPr>
        <w:pStyle w:val="LabStepCodeBlockLevel2"/>
        <w:rPr>
          <w:color w:val="595959" w:themeColor="text1" w:themeTint="A6"/>
        </w:rPr>
      </w:pPr>
      <w:r w:rsidRPr="00152685">
        <w:rPr>
          <w:color w:val="595959" w:themeColor="text1" w:themeTint="A6"/>
        </w:rPr>
        <w:t>&lt;address&gt;</w:t>
      </w:r>
    </w:p>
    <w:p w:rsidR="00152685" w:rsidRPr="00152685" w:rsidRDefault="00152685" w:rsidP="00152685">
      <w:pPr>
        <w:pStyle w:val="LabStepCodeBlockLevel2"/>
        <w:rPr>
          <w:color w:val="595959" w:themeColor="text1" w:themeTint="A6"/>
        </w:rPr>
      </w:pPr>
      <w:r w:rsidRPr="00152685">
        <w:rPr>
          <w:color w:val="595959" w:themeColor="text1" w:themeTint="A6"/>
        </w:rPr>
        <w:t xml:space="preserve">    &lt;strong&gt;Support:&lt;/strong&gt;   &lt;a href="mailto:Support@example.com"&gt;Support@example.com&lt;/a&gt;&lt;br /&gt;</w:t>
      </w:r>
    </w:p>
    <w:p w:rsidR="00152685" w:rsidRPr="00152685" w:rsidRDefault="00152685" w:rsidP="00152685">
      <w:pPr>
        <w:pStyle w:val="LabStepCodeBlockLevel2"/>
        <w:rPr>
          <w:color w:val="595959" w:themeColor="text1" w:themeTint="A6"/>
        </w:rPr>
      </w:pPr>
      <w:r w:rsidRPr="00152685">
        <w:rPr>
          <w:color w:val="595959" w:themeColor="text1" w:themeTint="A6"/>
        </w:rPr>
        <w:t xml:space="preserve">    &lt;strong&gt;Marketing:&lt;/strong&gt; &lt;a href="mailto:Marketing@example.com"&gt;Marketing@example.com&lt;/a&gt;</w:t>
      </w:r>
    </w:p>
    <w:p w:rsidR="00F45B0E" w:rsidRDefault="00152685" w:rsidP="00152685">
      <w:pPr>
        <w:pStyle w:val="LabStepCodeBlockLevel2"/>
      </w:pPr>
      <w:r w:rsidRPr="00152685">
        <w:rPr>
          <w:color w:val="595959" w:themeColor="text1" w:themeTint="A6"/>
        </w:rPr>
        <w:t>&lt;/address&gt;</w:t>
      </w:r>
    </w:p>
    <w:p w:rsidR="00F45B0E" w:rsidRDefault="00F45B0E" w:rsidP="00F45B0E">
      <w:pPr>
        <w:pStyle w:val="LabStepNumberedLevel2"/>
      </w:pPr>
      <w:r>
        <w:t xml:space="preserve">Save and close the </w:t>
      </w:r>
      <w:proofErr w:type="spellStart"/>
      <w:r>
        <w:t>Contact.cshtml</w:t>
      </w:r>
      <w:proofErr w:type="spellEnd"/>
      <w:r>
        <w:t xml:space="preserve"> file.</w:t>
      </w:r>
    </w:p>
    <w:p w:rsidR="00A34F74" w:rsidRDefault="00A34F74" w:rsidP="00A34F74">
      <w:pPr>
        <w:pStyle w:val="LabStepNumbered"/>
      </w:pPr>
      <w:r>
        <w:t>Test your work by running the app in the Visual Studio debugger.</w:t>
      </w:r>
    </w:p>
    <w:p w:rsidR="00A34F74" w:rsidRDefault="00A34F74" w:rsidP="00A34F74">
      <w:pPr>
        <w:pStyle w:val="LabStepNumberedLevel2"/>
      </w:pPr>
      <w:r>
        <w:t xml:space="preserve">Press </w:t>
      </w:r>
      <w:r w:rsidRPr="004D21DD">
        <w:rPr>
          <w:b/>
        </w:rPr>
        <w:t>F5</w:t>
      </w:r>
      <w:r>
        <w:t xml:space="preserve"> to begin debugging.</w:t>
      </w:r>
    </w:p>
    <w:p w:rsidR="00A34F74" w:rsidRDefault="00A34F74" w:rsidP="00A34F74">
      <w:pPr>
        <w:pStyle w:val="LabStepNumberedLevel2"/>
      </w:pPr>
      <w:r>
        <w:t xml:space="preserve">Once the app has been installed, you should be redirected to the app's start page. Test </w:t>
      </w:r>
      <w:r w:rsidR="00D03B4D">
        <w:t xml:space="preserve">the links for the three pages </w:t>
      </w:r>
      <w:r>
        <w:t>to ensure you can navigate between all three pages.</w:t>
      </w:r>
    </w:p>
    <w:p w:rsidR="00A34F74" w:rsidRDefault="00440A81" w:rsidP="00A34F74">
      <w:pPr>
        <w:pStyle w:val="LabStepScreenshotLevel2"/>
      </w:pPr>
      <w:r>
        <w:drawing>
          <wp:inline distT="0" distB="0" distL="0" distR="0" wp14:anchorId="124A873F" wp14:editId="503329F8">
            <wp:extent cx="3857348" cy="147900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8964" cy="1491129"/>
                    </a:xfrm>
                    <a:prstGeom prst="rect">
                      <a:avLst/>
                    </a:prstGeom>
                  </pic:spPr>
                </pic:pic>
              </a:graphicData>
            </a:graphic>
          </wp:inline>
        </w:drawing>
      </w:r>
    </w:p>
    <w:p w:rsidR="003A4518" w:rsidRDefault="008838F2" w:rsidP="004936A7">
      <w:pPr>
        <w:pStyle w:val="Heading3"/>
      </w:pPr>
      <w:r>
        <w:lastRenderedPageBreak/>
        <w:t>Exercise 3</w:t>
      </w:r>
      <w:r w:rsidR="003A4518">
        <w:t xml:space="preserve">: Tracking SharePoint State </w:t>
      </w:r>
      <w:r w:rsidR="00F871FB">
        <w:t>using an ASP.NET Session Object</w:t>
      </w:r>
    </w:p>
    <w:p w:rsidR="003A4518" w:rsidRDefault="00D26555" w:rsidP="003A4518">
      <w:pPr>
        <w:pStyle w:val="LabExerciseLeadIn"/>
      </w:pPr>
      <w:r>
        <w:t xml:space="preserve">You will now </w:t>
      </w:r>
      <w:r w:rsidR="004E6251">
        <w:t xml:space="preserve">examine how host web URL’s are tracked </w:t>
      </w:r>
      <w:r>
        <w:t>across requests. When SharePoint redirects a user to the app start page, you</w:t>
      </w:r>
      <w:r w:rsidR="0092628D">
        <w:t>r</w:t>
      </w:r>
      <w:r>
        <w:t xml:space="preserve"> code </w:t>
      </w:r>
      <w:r w:rsidR="00740D07">
        <w:t>is reading</w:t>
      </w:r>
      <w:r>
        <w:t xml:space="preserve"> the value </w:t>
      </w:r>
      <w:r w:rsidR="0092628D">
        <w:t xml:space="preserve">of the query string parameters </w:t>
      </w:r>
      <w:r>
        <w:t xml:space="preserve">and </w:t>
      </w:r>
      <w:r w:rsidR="0092628D">
        <w:t xml:space="preserve">then </w:t>
      </w:r>
      <w:r w:rsidR="00740D07">
        <w:t>writing</w:t>
      </w:r>
      <w:r>
        <w:t xml:space="preserve"> it into an ASP.NET Session object. This </w:t>
      </w:r>
      <w:r w:rsidR="0092628D">
        <w:t xml:space="preserve">type of state management design </w:t>
      </w:r>
      <w:r>
        <w:t xml:space="preserve">can result in </w:t>
      </w:r>
      <w:r w:rsidR="0092628D">
        <w:t xml:space="preserve">greater maintainability </w:t>
      </w:r>
      <w:r>
        <w:t xml:space="preserve">because you don't have to worry about customizing the action links in your views to propagate the </w:t>
      </w:r>
      <w:proofErr w:type="spellStart"/>
      <w:r w:rsidRPr="00D26555">
        <w:rPr>
          <w:b/>
        </w:rPr>
        <w:t>SPHostUrl</w:t>
      </w:r>
      <w:proofErr w:type="spellEnd"/>
      <w:r>
        <w:t xml:space="preserve"> query string parameters. It also has the side effect of </w:t>
      </w:r>
      <w:r w:rsidR="0092628D">
        <w:t xml:space="preserve">producing </w:t>
      </w:r>
      <w:r>
        <w:t>cleaner-looking URLs.</w:t>
      </w:r>
    </w:p>
    <w:p w:rsidR="00286B5D" w:rsidRDefault="00EE5B15" w:rsidP="00286B5D">
      <w:pPr>
        <w:pStyle w:val="LabStepNumbered"/>
        <w:numPr>
          <w:ilvl w:val="0"/>
          <w:numId w:val="26"/>
        </w:numPr>
      </w:pPr>
      <w:r>
        <w:t xml:space="preserve">Return to Visual Studio and </w:t>
      </w:r>
      <w:r w:rsidR="00286B5D">
        <w:t xml:space="preserve">examine how we are currently tracking the </w:t>
      </w:r>
      <w:proofErr w:type="spellStart"/>
      <w:r w:rsidR="00286B5D">
        <w:t>HostURL</w:t>
      </w:r>
      <w:proofErr w:type="spellEnd"/>
      <w:r w:rsidR="00286B5D">
        <w:t xml:space="preserve"> by examining the </w:t>
      </w:r>
      <w:proofErr w:type="spellStart"/>
      <w:r w:rsidR="00286B5D" w:rsidRPr="00286B5D">
        <w:rPr>
          <w:b/>
        </w:rPr>
        <w:t>HomeController.cs</w:t>
      </w:r>
      <w:proofErr w:type="spellEnd"/>
      <w:r w:rsidR="00286B5D">
        <w:t xml:space="preserve"> class (Should still be open).  You will note that we previously configured all three Methods (</w:t>
      </w:r>
      <w:r w:rsidR="00286B5D" w:rsidRPr="00286B5D">
        <w:rPr>
          <w:b/>
        </w:rPr>
        <w:t>Index</w:t>
      </w:r>
      <w:r w:rsidR="00286B5D">
        <w:t xml:space="preserve">, </w:t>
      </w:r>
      <w:r w:rsidR="00286B5D" w:rsidRPr="00286B5D">
        <w:rPr>
          <w:b/>
        </w:rPr>
        <w:t>About</w:t>
      </w:r>
      <w:r w:rsidR="00286B5D">
        <w:t xml:space="preserve">, and </w:t>
      </w:r>
      <w:r w:rsidR="00286B5D" w:rsidRPr="00286B5D">
        <w:rPr>
          <w:b/>
        </w:rPr>
        <w:t>Contact</w:t>
      </w:r>
      <w:r w:rsidR="00286B5D">
        <w:t xml:space="preserve">) to take a string </w:t>
      </w:r>
      <w:proofErr w:type="spellStart"/>
      <w:r w:rsidR="00286B5D" w:rsidRPr="00286B5D">
        <w:rPr>
          <w:b/>
        </w:rPr>
        <w:t>SPHostURrl</w:t>
      </w:r>
      <w:proofErr w:type="spellEnd"/>
      <w:r w:rsidR="00286B5D">
        <w:t xml:space="preserve"> and store this in the </w:t>
      </w:r>
      <w:proofErr w:type="spellStart"/>
      <w:r w:rsidR="00286B5D" w:rsidRPr="00286B5D">
        <w:rPr>
          <w:b/>
        </w:rPr>
        <w:t>ViewBag.hostWebUrl</w:t>
      </w:r>
      <w:proofErr w:type="spellEnd"/>
      <w:r w:rsidR="00286B5D">
        <w:t xml:space="preserve">.  This is one way to ensure that this property is available between page views.  </w:t>
      </w:r>
      <w:r w:rsidR="00B838F3">
        <w:t xml:space="preserve">A downside of using this is that with every additional view you add to your App you will need to remember to modify each corresponding </w:t>
      </w:r>
      <w:proofErr w:type="spellStart"/>
      <w:r w:rsidR="00B838F3">
        <w:t>HomeController</w:t>
      </w:r>
      <w:proofErr w:type="spellEnd"/>
      <w:r w:rsidR="00B838F3">
        <w:t xml:space="preserve"> method (that is used to return the associated view) to add in the calls to the </w:t>
      </w:r>
      <w:proofErr w:type="spellStart"/>
      <w:r w:rsidR="00B838F3">
        <w:t>ViewBag</w:t>
      </w:r>
      <w:proofErr w:type="spellEnd"/>
      <w:r w:rsidR="00B838F3">
        <w:t>. I</w:t>
      </w:r>
      <w:r w:rsidR="00286B5D">
        <w:t>n MVC5 there is another better way to access this information</w:t>
      </w:r>
      <w:r w:rsidR="00B838F3">
        <w:t xml:space="preserve"> that does not require the use of the </w:t>
      </w:r>
      <w:proofErr w:type="spellStart"/>
      <w:r w:rsidR="00B838F3">
        <w:t>ViewBag</w:t>
      </w:r>
      <w:proofErr w:type="spellEnd"/>
      <w:r w:rsidR="00B838F3">
        <w:t>, so let’s remove these method calls in preparation for using the “improved method”</w:t>
      </w:r>
      <w:r w:rsidR="00286B5D">
        <w:t>.</w:t>
      </w:r>
    </w:p>
    <w:p w:rsidR="00EC3D8F" w:rsidRPr="00B838F3" w:rsidRDefault="00EC3D8F" w:rsidP="00B838F3">
      <w:pPr>
        <w:pStyle w:val="LabStepNumberedLevel2"/>
        <w:numPr>
          <w:ilvl w:val="1"/>
          <w:numId w:val="26"/>
        </w:numPr>
      </w:pPr>
      <w:r>
        <w:t>For each of the three methods (</w:t>
      </w:r>
      <w:r>
        <w:rPr>
          <w:b/>
        </w:rPr>
        <w:t xml:space="preserve">Index, About, Contact </w:t>
      </w:r>
      <w:r>
        <w:t xml:space="preserve">in the </w:t>
      </w:r>
      <w:proofErr w:type="spellStart"/>
      <w:r>
        <w:rPr>
          <w:b/>
        </w:rPr>
        <w:t>HomeController.cs</w:t>
      </w:r>
      <w:proofErr w:type="spellEnd"/>
      <w:r>
        <w:rPr>
          <w:b/>
        </w:rPr>
        <w:t xml:space="preserve"> </w:t>
      </w:r>
      <w:r>
        <w:t xml:space="preserve">file, remove the </w:t>
      </w:r>
      <w:r w:rsidRPr="00B838F3">
        <w:rPr>
          <w:b/>
        </w:rPr>
        <w:t xml:space="preserve">string </w:t>
      </w:r>
      <w:proofErr w:type="spellStart"/>
      <w:r w:rsidRPr="00B838F3">
        <w:rPr>
          <w:b/>
        </w:rPr>
        <w:t>SPHostUrl</w:t>
      </w:r>
      <w:proofErr w:type="spellEnd"/>
      <w:r>
        <w:t xml:space="preserve"> input parameter and also remove the </w:t>
      </w:r>
      <w:proofErr w:type="spellStart"/>
      <w:r w:rsidRPr="00B838F3">
        <w:rPr>
          <w:b/>
        </w:rPr>
        <w:t>ViewBag.hostWebUrl</w:t>
      </w:r>
      <w:proofErr w:type="spellEnd"/>
      <w:r w:rsidRPr="00B838F3">
        <w:rPr>
          <w:b/>
        </w:rPr>
        <w:t>=</w:t>
      </w:r>
      <w:proofErr w:type="spellStart"/>
      <w:r w:rsidRPr="00B838F3">
        <w:rPr>
          <w:b/>
        </w:rPr>
        <w:t>SPHostUrl</w:t>
      </w:r>
      <w:proofErr w:type="spellEnd"/>
      <w:r w:rsidRPr="00B838F3">
        <w:rPr>
          <w:b/>
        </w:rPr>
        <w:t>;</w:t>
      </w:r>
      <w:r>
        <w:t xml:space="preserve"> code.  When finished your </w:t>
      </w:r>
      <w:proofErr w:type="spellStart"/>
      <w:r w:rsidRPr="00B838F3">
        <w:rPr>
          <w:b/>
        </w:rPr>
        <w:t>HomeController</w:t>
      </w:r>
      <w:proofErr w:type="spellEnd"/>
      <w:r>
        <w:t xml:space="preserve"> class should appear as follows:</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public class HomeController : Controller {</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[SharePointContextFilter]</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public ActionResult Index() {</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 create named properties in ViewBag </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ViewBag.welcomeMessage = "Hello from the ASP.NET MVC Framework";</w:t>
      </w:r>
    </w:p>
    <w:p w:rsidR="00EC3D8F" w:rsidRPr="00EC3D8F" w:rsidRDefault="00EC3D8F" w:rsidP="00EC3D8F">
      <w:pPr>
        <w:pStyle w:val="LabStepCodeBlockLevel2"/>
        <w:rPr>
          <w:color w:val="595959" w:themeColor="text1" w:themeTint="A6"/>
        </w:rPr>
      </w:pPr>
    </w:p>
    <w:p w:rsidR="00EC3D8F" w:rsidRPr="00EC3D8F" w:rsidRDefault="00EC3D8F" w:rsidP="00EC3D8F">
      <w:pPr>
        <w:pStyle w:val="LabStepCodeBlockLevel2"/>
        <w:rPr>
          <w:color w:val="595959" w:themeColor="text1" w:themeTint="A6"/>
        </w:rPr>
      </w:pPr>
      <w:r w:rsidRPr="00EC3D8F">
        <w:rPr>
          <w:color w:val="595959" w:themeColor="text1" w:themeTint="A6"/>
        </w:rPr>
        <w:t xml:space="preserve">      // return default view for this action</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return View();</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w:t>
      </w:r>
    </w:p>
    <w:p w:rsidR="00EC3D8F" w:rsidRPr="00EC3D8F" w:rsidRDefault="00EC3D8F" w:rsidP="00EC3D8F">
      <w:pPr>
        <w:pStyle w:val="LabStepCodeBlockLevel2"/>
        <w:rPr>
          <w:color w:val="595959" w:themeColor="text1" w:themeTint="A6"/>
        </w:rPr>
      </w:pPr>
    </w:p>
    <w:p w:rsidR="00EC3D8F" w:rsidRPr="00EC3D8F" w:rsidRDefault="00EC3D8F" w:rsidP="00EC3D8F">
      <w:pPr>
        <w:pStyle w:val="LabStepCodeBlockLevel2"/>
        <w:rPr>
          <w:color w:val="595959" w:themeColor="text1" w:themeTint="A6"/>
        </w:rPr>
      </w:pPr>
      <w:r w:rsidRPr="00EC3D8F">
        <w:rPr>
          <w:color w:val="595959" w:themeColor="text1" w:themeTint="A6"/>
        </w:rPr>
        <w:t xml:space="preserve">    public ActionResult About() {</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ViewBag.Message = "Your application description page.";</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return View();</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w:t>
      </w:r>
    </w:p>
    <w:p w:rsidR="00EC3D8F" w:rsidRPr="00EC3D8F" w:rsidRDefault="00EC3D8F" w:rsidP="00EC3D8F">
      <w:pPr>
        <w:pStyle w:val="LabStepCodeBlockLevel2"/>
        <w:rPr>
          <w:color w:val="595959" w:themeColor="text1" w:themeTint="A6"/>
        </w:rPr>
      </w:pPr>
    </w:p>
    <w:p w:rsidR="00EC3D8F" w:rsidRPr="00EC3D8F" w:rsidRDefault="00EC3D8F" w:rsidP="00EC3D8F">
      <w:pPr>
        <w:pStyle w:val="LabStepCodeBlockLevel2"/>
        <w:rPr>
          <w:color w:val="595959" w:themeColor="text1" w:themeTint="A6"/>
        </w:rPr>
      </w:pPr>
      <w:r w:rsidRPr="00EC3D8F">
        <w:rPr>
          <w:color w:val="595959" w:themeColor="text1" w:themeTint="A6"/>
        </w:rPr>
        <w:t xml:space="preserve">    public ActionResult Contact() {</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ViewBag.Message = "Your contact page.";</w:t>
      </w:r>
    </w:p>
    <w:p w:rsidR="00EC3D8F" w:rsidRPr="00EC3D8F" w:rsidRDefault="00EC3D8F" w:rsidP="00EC3D8F">
      <w:pPr>
        <w:pStyle w:val="LabStepCodeBlockLevel2"/>
        <w:rPr>
          <w:color w:val="595959" w:themeColor="text1" w:themeTint="A6"/>
        </w:rPr>
      </w:pPr>
      <w:r w:rsidRPr="00EC3D8F">
        <w:rPr>
          <w:color w:val="595959" w:themeColor="text1" w:themeTint="A6"/>
        </w:rPr>
        <w:t xml:space="preserve">      return View();</w:t>
      </w:r>
    </w:p>
    <w:p w:rsidR="00EC3D8F" w:rsidRDefault="00EC3D8F" w:rsidP="00EC3D8F">
      <w:pPr>
        <w:pStyle w:val="LabStepCodeBlockLevel2"/>
        <w:rPr>
          <w:color w:val="595959" w:themeColor="text1" w:themeTint="A6"/>
        </w:rPr>
      </w:pPr>
      <w:r w:rsidRPr="00EC3D8F">
        <w:rPr>
          <w:color w:val="595959" w:themeColor="text1" w:themeTint="A6"/>
        </w:rPr>
        <w:t xml:space="preserve">    }</w:t>
      </w:r>
    </w:p>
    <w:p w:rsidR="00EC3D8F" w:rsidRPr="007576FA" w:rsidRDefault="00B838F3" w:rsidP="00B838F3">
      <w:pPr>
        <w:pStyle w:val="LabStepCodeBlockLevel2"/>
        <w:rPr>
          <w:color w:val="595959" w:themeColor="text1" w:themeTint="A6"/>
        </w:rPr>
      </w:pPr>
      <w:r>
        <w:rPr>
          <w:color w:val="595959" w:themeColor="text1" w:themeTint="A6"/>
        </w:rPr>
        <w:tab/>
        <w:t>}</w:t>
      </w:r>
    </w:p>
    <w:p w:rsidR="00EC3D8F" w:rsidRDefault="00EC3D8F" w:rsidP="00EC3D8F">
      <w:pPr>
        <w:pStyle w:val="LabStepNumberedLevel2"/>
        <w:numPr>
          <w:ilvl w:val="0"/>
          <w:numId w:val="0"/>
        </w:numPr>
        <w:ind w:left="720"/>
      </w:pPr>
    </w:p>
    <w:p w:rsidR="00B838F3" w:rsidRDefault="00B838F3" w:rsidP="003A4518">
      <w:pPr>
        <w:pStyle w:val="LabStepNumbered"/>
        <w:numPr>
          <w:ilvl w:val="0"/>
          <w:numId w:val="26"/>
        </w:numPr>
      </w:pPr>
      <w:r>
        <w:t xml:space="preserve">In the </w:t>
      </w:r>
      <w:proofErr w:type="spellStart"/>
      <w:r>
        <w:rPr>
          <w:b/>
        </w:rPr>
        <w:t>CustomerManagerMVCWeb</w:t>
      </w:r>
      <w:proofErr w:type="spellEnd"/>
      <w:r>
        <w:rPr>
          <w:b/>
        </w:rPr>
        <w:t xml:space="preserve"> </w:t>
      </w:r>
      <w:r>
        <w:t xml:space="preserve">project open the </w:t>
      </w:r>
      <w:r w:rsidRPr="00B838F3">
        <w:rPr>
          <w:b/>
        </w:rPr>
        <w:t>spcontext.js</w:t>
      </w:r>
      <w:r>
        <w:t xml:space="preserve"> file located in the </w:t>
      </w:r>
      <w:r>
        <w:rPr>
          <w:b/>
        </w:rPr>
        <w:t xml:space="preserve">Scripts </w:t>
      </w:r>
      <w:r>
        <w:t>folder.</w:t>
      </w:r>
    </w:p>
    <w:p w:rsidR="00B838F3" w:rsidRDefault="003E097F" w:rsidP="00B838F3">
      <w:pPr>
        <w:pStyle w:val="LabStepNumberedLevel2"/>
        <w:numPr>
          <w:ilvl w:val="1"/>
          <w:numId w:val="26"/>
        </w:numPr>
      </w:pPr>
      <w:r>
        <w:t xml:space="preserve">Examine the contents of this file.  This is used to automatically append the </w:t>
      </w:r>
      <w:proofErr w:type="spellStart"/>
      <w:r>
        <w:t>SPHost</w:t>
      </w:r>
      <w:proofErr w:type="spellEnd"/>
      <w:r>
        <w:t xml:space="preserve"> </w:t>
      </w:r>
      <w:proofErr w:type="spellStart"/>
      <w:proofErr w:type="gramStart"/>
      <w:r>
        <w:t>Url</w:t>
      </w:r>
      <w:proofErr w:type="spellEnd"/>
      <w:proofErr w:type="gramEnd"/>
      <w:r>
        <w:t xml:space="preserve"> parameter to every link on a page.</w:t>
      </w:r>
    </w:p>
    <w:p w:rsidR="005608CD" w:rsidRDefault="005608CD" w:rsidP="00B838F3">
      <w:pPr>
        <w:pStyle w:val="LabStepNumberedLevel2"/>
        <w:numPr>
          <w:ilvl w:val="1"/>
          <w:numId w:val="26"/>
        </w:numPr>
      </w:pPr>
      <w:r>
        <w:t xml:space="preserve">Close the </w:t>
      </w:r>
      <w:r>
        <w:rPr>
          <w:b/>
        </w:rPr>
        <w:t xml:space="preserve">spcontext.js </w:t>
      </w:r>
      <w:r>
        <w:t>file</w:t>
      </w:r>
    </w:p>
    <w:p w:rsidR="005608CD" w:rsidRDefault="003E097F" w:rsidP="003E097F">
      <w:pPr>
        <w:pStyle w:val="LabStepNumbered"/>
        <w:numPr>
          <w:ilvl w:val="0"/>
          <w:numId w:val="26"/>
        </w:numPr>
      </w:pPr>
      <w:r>
        <w:t xml:space="preserve">This </w:t>
      </w:r>
      <w:proofErr w:type="spellStart"/>
      <w:r w:rsidRPr="005608CD">
        <w:rPr>
          <w:b/>
        </w:rPr>
        <w:t>spcontext</w:t>
      </w:r>
      <w:proofErr w:type="spellEnd"/>
      <w:r>
        <w:t xml:space="preserve"> bundle is added by default to the </w:t>
      </w:r>
      <w:r w:rsidRPr="005608CD">
        <w:rPr>
          <w:b/>
        </w:rPr>
        <w:t>_</w:t>
      </w:r>
      <w:proofErr w:type="spellStart"/>
      <w:r w:rsidRPr="005608CD">
        <w:rPr>
          <w:b/>
        </w:rPr>
        <w:t>Layout.cshtml</w:t>
      </w:r>
      <w:proofErr w:type="spellEnd"/>
      <w:r>
        <w:t xml:space="preserve"> part</w:t>
      </w:r>
      <w:r w:rsidR="005608CD">
        <w:t>ial view file (recall that this is akin to a master page in that all other partial views will be rendered inside of this, meaning that all partial views will have access to this same JavaScript).</w:t>
      </w:r>
    </w:p>
    <w:p w:rsidR="003E097F" w:rsidRDefault="005608CD" w:rsidP="005608CD">
      <w:pPr>
        <w:pStyle w:val="LabStepNumberedLevel2"/>
        <w:numPr>
          <w:ilvl w:val="1"/>
          <w:numId w:val="26"/>
        </w:numPr>
      </w:pPr>
      <w:r>
        <w:t xml:space="preserve"> Examine this file for the @</w:t>
      </w:r>
      <w:proofErr w:type="spellStart"/>
      <w:r>
        <w:t>Scripts.Render</w:t>
      </w:r>
      <w:proofErr w:type="spellEnd"/>
      <w:r>
        <w:t xml:space="preserve"> code.</w:t>
      </w:r>
    </w:p>
    <w:p w:rsidR="003E097F" w:rsidRDefault="003E097F" w:rsidP="005608CD">
      <w:pPr>
        <w:pStyle w:val="LabExerciseCallout"/>
      </w:pPr>
      <w:r>
        <w:t xml:space="preserve">Note that the spcontext.js library is used </w:t>
      </w:r>
      <w:r w:rsidRPr="003E097F">
        <w:t xml:space="preserve">to automatically append the </w:t>
      </w:r>
      <w:proofErr w:type="spellStart"/>
      <w:r w:rsidRPr="003E097F">
        <w:t>SPHostUrl</w:t>
      </w:r>
      <w:proofErr w:type="spellEnd"/>
      <w:r w:rsidRPr="003E097F">
        <w:t xml:space="preserve"> parameter to every link on a page. In MVC5, the library is packaged in its own bundle, </w:t>
      </w:r>
      <w:r>
        <w:t>and is added by default to the _</w:t>
      </w:r>
      <w:proofErr w:type="spellStart"/>
      <w:r>
        <w:t>Layout.cshtml</w:t>
      </w:r>
      <w:proofErr w:type="spellEnd"/>
      <w:r>
        <w:t xml:space="preserve"> partial view</w:t>
      </w:r>
      <w:r w:rsidRPr="003E097F">
        <w:t xml:space="preserve">. The only thing to be careful about is </w:t>
      </w:r>
      <w:r>
        <w:t>if you are using a custom Chrome control bundle (i.e. @</w:t>
      </w:r>
      <w:proofErr w:type="spellStart"/>
      <w:r>
        <w:t>Scripts.Render</w:t>
      </w:r>
      <w:proofErr w:type="spellEnd"/>
      <w:r>
        <w:t xml:space="preserve"> (“~bundles/</w:t>
      </w:r>
      <w:proofErr w:type="spellStart"/>
      <w:r>
        <w:t>spchrome</w:t>
      </w:r>
      <w:proofErr w:type="spellEnd"/>
      <w:r>
        <w:t xml:space="preserve">) </w:t>
      </w:r>
      <w:r w:rsidRPr="003E097F">
        <w:t xml:space="preserve">the </w:t>
      </w:r>
      <w:proofErr w:type="spellStart"/>
      <w:r>
        <w:t>spcontext</w:t>
      </w:r>
      <w:proofErr w:type="spellEnd"/>
      <w:r>
        <w:t xml:space="preserve"> </w:t>
      </w:r>
      <w:r w:rsidRPr="003E097F">
        <w:t>library loads after the chrome control so that it can process any links you have defined in the Chrome Control options.</w:t>
      </w:r>
    </w:p>
    <w:p w:rsidR="00D26555" w:rsidRDefault="005608CD" w:rsidP="003A4518">
      <w:pPr>
        <w:pStyle w:val="LabStepNumbered"/>
        <w:numPr>
          <w:ilvl w:val="0"/>
          <w:numId w:val="26"/>
        </w:numPr>
      </w:pPr>
      <w:r>
        <w:t>In Visual Studio</w:t>
      </w:r>
      <w:r w:rsidR="00740D07">
        <w:t xml:space="preserve"> double-click on the </w:t>
      </w:r>
      <w:proofErr w:type="spellStart"/>
      <w:r w:rsidR="00740D07" w:rsidRPr="00740D07">
        <w:rPr>
          <w:b/>
        </w:rPr>
        <w:t>SharePointContext.cs</w:t>
      </w:r>
      <w:proofErr w:type="spellEnd"/>
      <w:r w:rsidR="00740D07">
        <w:t xml:space="preserve"> file in</w:t>
      </w:r>
      <w:r w:rsidR="00D26555">
        <w:t xml:space="preserve"> the </w:t>
      </w:r>
      <w:proofErr w:type="spellStart"/>
      <w:r w:rsidR="00D26555" w:rsidRPr="00D26555">
        <w:rPr>
          <w:b/>
        </w:rPr>
        <w:t>CustomerManagerMVCWeb</w:t>
      </w:r>
      <w:proofErr w:type="spellEnd"/>
      <w:r w:rsidR="00740D07">
        <w:t xml:space="preserve"> project to open this file in Code View.</w:t>
      </w:r>
    </w:p>
    <w:p w:rsidR="00D26555" w:rsidRDefault="004E6251" w:rsidP="003A4518">
      <w:pPr>
        <w:pStyle w:val="LabStepNumbered"/>
        <w:numPr>
          <w:ilvl w:val="0"/>
          <w:numId w:val="26"/>
        </w:numPr>
      </w:pPr>
      <w:r>
        <w:t>Examine the</w:t>
      </w:r>
      <w:r w:rsidR="00D26555">
        <w:t xml:space="preserve"> </w:t>
      </w:r>
      <w:r w:rsidR="005608CD">
        <w:t xml:space="preserve">code in this </w:t>
      </w:r>
      <w:r w:rsidR="00D26555">
        <w:t xml:space="preserve">utility class named </w:t>
      </w:r>
      <w:proofErr w:type="spellStart"/>
      <w:r>
        <w:rPr>
          <w:b/>
        </w:rPr>
        <w:t>SharePointContext.cs</w:t>
      </w:r>
      <w:proofErr w:type="spellEnd"/>
      <w:r w:rsidR="00D26555">
        <w:t>.</w:t>
      </w:r>
    </w:p>
    <w:p w:rsidR="00754152" w:rsidRDefault="00740D07" w:rsidP="007576FA">
      <w:pPr>
        <w:pStyle w:val="LabStepNumberedLevel2"/>
        <w:numPr>
          <w:ilvl w:val="1"/>
          <w:numId w:val="26"/>
        </w:numPr>
      </w:pPr>
      <w:r>
        <w:t xml:space="preserve">Note the overloaded </w:t>
      </w:r>
      <w:proofErr w:type="spellStart"/>
      <w:r w:rsidRPr="00740D07">
        <w:rPr>
          <w:b/>
        </w:rPr>
        <w:t>GetSPHostUrl</w:t>
      </w:r>
      <w:proofErr w:type="spellEnd"/>
      <w:r>
        <w:t xml:space="preserve"> methods for retrieving the SharePoint host </w:t>
      </w:r>
      <w:r w:rsidR="007576FA">
        <w:t>URL</w:t>
      </w:r>
      <w:r>
        <w:t xml:space="preserve"> from the </w:t>
      </w:r>
      <w:proofErr w:type="spellStart"/>
      <w:r>
        <w:t>QueryString</w:t>
      </w:r>
      <w:proofErr w:type="spellEnd"/>
      <w:r>
        <w:t xml:space="preserve"> of the specified HTTP request</w:t>
      </w:r>
      <w:r w:rsidR="005608CD">
        <w:t xml:space="preserve"> as shown below.</w:t>
      </w:r>
    </w:p>
    <w:p w:rsidR="007576FA" w:rsidRPr="00D7601D" w:rsidRDefault="007576FA" w:rsidP="00D7601D">
      <w:pPr>
        <w:pStyle w:val="LabStepCodeBlockLevel2"/>
      </w:pPr>
      <w:r w:rsidRPr="00D7601D">
        <w:t>public static Uri GetSPHostUrl(HttpRequestBase httpRequest)</w:t>
      </w:r>
      <w:r w:rsidR="00D7601D">
        <w:t xml:space="preserve"> </w:t>
      </w:r>
      <w:r w:rsidRPr="00D7601D">
        <w:t>{</w:t>
      </w:r>
    </w:p>
    <w:p w:rsidR="00D7601D" w:rsidRDefault="00D7601D" w:rsidP="00D7601D">
      <w:pPr>
        <w:pStyle w:val="LabStepCodeBlockLevel2"/>
      </w:pPr>
    </w:p>
    <w:p w:rsidR="007576FA" w:rsidRPr="00D7601D" w:rsidRDefault="00D7601D" w:rsidP="00D7601D">
      <w:pPr>
        <w:pStyle w:val="LabStepCodeBlockLevel2"/>
      </w:pPr>
      <w:r>
        <w:t xml:space="preserve">  </w:t>
      </w:r>
      <w:r w:rsidR="007576FA" w:rsidRPr="00D7601D">
        <w:t>if (httpRequest == null)</w:t>
      </w:r>
      <w:r>
        <w:t xml:space="preserve"> </w:t>
      </w:r>
      <w:r w:rsidR="007576FA" w:rsidRPr="00D7601D">
        <w:t>{</w:t>
      </w:r>
    </w:p>
    <w:p w:rsidR="007576FA" w:rsidRPr="00D7601D" w:rsidRDefault="007576FA" w:rsidP="00D7601D">
      <w:pPr>
        <w:pStyle w:val="LabStepCodeBlockLevel2"/>
      </w:pPr>
      <w:r w:rsidRPr="00D7601D">
        <w:t xml:space="preserve">    throw new ArgumentNullException("httpRequest");</w:t>
      </w:r>
    </w:p>
    <w:p w:rsidR="007576FA" w:rsidRPr="00D7601D" w:rsidRDefault="007576FA" w:rsidP="00D7601D">
      <w:pPr>
        <w:pStyle w:val="LabStepCodeBlockLevel2"/>
      </w:pPr>
      <w:r w:rsidRPr="00D7601D">
        <w:t xml:space="preserve">  }</w:t>
      </w:r>
    </w:p>
    <w:p w:rsidR="007576FA" w:rsidRPr="00D7601D" w:rsidRDefault="007576FA" w:rsidP="00D7601D">
      <w:pPr>
        <w:pStyle w:val="LabStepCodeBlockLevel2"/>
      </w:pPr>
    </w:p>
    <w:p w:rsidR="007576FA" w:rsidRPr="00D7601D" w:rsidRDefault="007576FA" w:rsidP="00D7601D">
      <w:pPr>
        <w:pStyle w:val="LabStepCodeBlockLevel2"/>
      </w:pPr>
      <w:r w:rsidRPr="00D7601D">
        <w:t xml:space="preserve">  string spHostUrlString = TokenHelper.EnsureTrailingSlash(httpRequest.QueryString[SPHostUrlKey]);</w:t>
      </w:r>
    </w:p>
    <w:p w:rsidR="007576FA" w:rsidRPr="00D7601D" w:rsidRDefault="007576FA" w:rsidP="00D7601D">
      <w:pPr>
        <w:pStyle w:val="LabStepCodeBlockLevel2"/>
      </w:pPr>
      <w:r w:rsidRPr="00D7601D">
        <w:lastRenderedPageBreak/>
        <w:t xml:space="preserve">  Uri spHostUrl;</w:t>
      </w:r>
    </w:p>
    <w:p w:rsidR="007576FA" w:rsidRPr="00D7601D" w:rsidRDefault="007576FA" w:rsidP="00D7601D">
      <w:pPr>
        <w:pStyle w:val="LabStepCodeBlockLevel2"/>
      </w:pPr>
      <w:r w:rsidRPr="00D7601D">
        <w:t xml:space="preserve">  if (Uri.TryCreate(spHostUrlString, UriKind.Absolute, out spHostUrl) &amp;&amp;</w:t>
      </w:r>
    </w:p>
    <w:p w:rsidR="007576FA" w:rsidRPr="00D7601D" w:rsidRDefault="007576FA" w:rsidP="00D7601D">
      <w:pPr>
        <w:pStyle w:val="LabStepCodeBlockLevel2"/>
      </w:pPr>
      <w:r w:rsidRPr="00D7601D">
        <w:t xml:space="preserve">     (spHostUrl.Scheme == Uri.UriSchemeHttp || spHostUrl.Scheme == Uri.UriSchemeHttps))</w:t>
      </w:r>
      <w:r w:rsidR="00D7601D">
        <w:t xml:space="preserve"> </w:t>
      </w:r>
      <w:r w:rsidRPr="00D7601D">
        <w:t>{</w:t>
      </w:r>
    </w:p>
    <w:p w:rsidR="007576FA" w:rsidRPr="00D7601D" w:rsidRDefault="007576FA" w:rsidP="00D7601D">
      <w:pPr>
        <w:pStyle w:val="LabStepCodeBlockLevel2"/>
      </w:pPr>
      <w:r w:rsidRPr="00D7601D">
        <w:t xml:space="preserve">      return spHostUrl;</w:t>
      </w:r>
    </w:p>
    <w:p w:rsidR="007576FA" w:rsidRPr="00D7601D" w:rsidRDefault="00D7601D" w:rsidP="00D7601D">
      <w:pPr>
        <w:pStyle w:val="LabStepCodeBlockLevel2"/>
      </w:pPr>
      <w:r>
        <w:t xml:space="preserve">  </w:t>
      </w:r>
      <w:r w:rsidR="007576FA" w:rsidRPr="00D7601D">
        <w:t>}</w:t>
      </w:r>
    </w:p>
    <w:p w:rsidR="007576FA" w:rsidRPr="00D7601D" w:rsidRDefault="007576FA" w:rsidP="00D7601D">
      <w:pPr>
        <w:pStyle w:val="LabStepCodeBlockLevel2"/>
      </w:pPr>
    </w:p>
    <w:p w:rsidR="007576FA" w:rsidRPr="00D7601D" w:rsidRDefault="007576FA" w:rsidP="00D7601D">
      <w:pPr>
        <w:pStyle w:val="LabStepCodeBlockLevel2"/>
      </w:pPr>
      <w:r w:rsidRPr="00D7601D">
        <w:t xml:space="preserve">  return null;</w:t>
      </w:r>
    </w:p>
    <w:p w:rsidR="007576FA" w:rsidRPr="00D7601D" w:rsidRDefault="007576FA" w:rsidP="00D7601D">
      <w:pPr>
        <w:pStyle w:val="LabStepCodeBlockLevel2"/>
      </w:pPr>
      <w:r w:rsidRPr="00D7601D">
        <w:t>}</w:t>
      </w:r>
    </w:p>
    <w:p w:rsidR="007576FA" w:rsidRPr="00D7601D" w:rsidRDefault="007576FA" w:rsidP="00D7601D">
      <w:pPr>
        <w:pStyle w:val="LabStepCodeBlockLevel2"/>
      </w:pPr>
    </w:p>
    <w:p w:rsidR="007576FA" w:rsidRPr="00D7601D" w:rsidRDefault="007576FA" w:rsidP="00D7601D">
      <w:pPr>
        <w:pStyle w:val="LabStepCodeBlockLevel2"/>
        <w:rPr>
          <w:color w:val="7F7F7F" w:themeColor="text1" w:themeTint="80"/>
        </w:rPr>
      </w:pPr>
      <w:r w:rsidRPr="00D7601D">
        <w:rPr>
          <w:color w:val="7F7F7F" w:themeColor="text1" w:themeTint="80"/>
        </w:rPr>
        <w:t>/// &lt;summary&gt;</w:t>
      </w:r>
    </w:p>
    <w:p w:rsidR="007576FA" w:rsidRPr="00D7601D" w:rsidRDefault="007576FA" w:rsidP="00D7601D">
      <w:pPr>
        <w:pStyle w:val="LabStepCodeBlockLevel2"/>
        <w:rPr>
          <w:color w:val="7F7F7F" w:themeColor="text1" w:themeTint="80"/>
        </w:rPr>
      </w:pPr>
      <w:r w:rsidRPr="00D7601D">
        <w:rPr>
          <w:color w:val="7F7F7F" w:themeColor="text1" w:themeTint="80"/>
        </w:rPr>
        <w:t>/// Gets the SharePoint host url from QueryString of the specified HTTP request.</w:t>
      </w:r>
    </w:p>
    <w:p w:rsidR="007576FA" w:rsidRPr="00D7601D" w:rsidRDefault="007576FA" w:rsidP="00D7601D">
      <w:pPr>
        <w:pStyle w:val="LabStepCodeBlockLevel2"/>
        <w:rPr>
          <w:color w:val="7F7F7F" w:themeColor="text1" w:themeTint="80"/>
        </w:rPr>
      </w:pPr>
      <w:r w:rsidRPr="00D7601D">
        <w:rPr>
          <w:color w:val="7F7F7F" w:themeColor="text1" w:themeTint="80"/>
        </w:rPr>
        <w:t>/// &lt;/summary&gt;</w:t>
      </w:r>
    </w:p>
    <w:p w:rsidR="007576FA" w:rsidRPr="00D7601D" w:rsidRDefault="007576FA" w:rsidP="00D7601D">
      <w:pPr>
        <w:pStyle w:val="LabStepCodeBlockLevel2"/>
        <w:rPr>
          <w:color w:val="7F7F7F" w:themeColor="text1" w:themeTint="80"/>
        </w:rPr>
      </w:pPr>
      <w:r w:rsidRPr="00D7601D">
        <w:rPr>
          <w:color w:val="7F7F7F" w:themeColor="text1" w:themeTint="80"/>
        </w:rPr>
        <w:t>/// &lt;param name="httpRequest"&gt;The specified HTTP request.&lt;/param&gt;</w:t>
      </w:r>
    </w:p>
    <w:p w:rsidR="007576FA" w:rsidRPr="00D7601D" w:rsidRDefault="007576FA" w:rsidP="00D7601D">
      <w:pPr>
        <w:pStyle w:val="LabStepCodeBlockLevel2"/>
        <w:rPr>
          <w:color w:val="7F7F7F" w:themeColor="text1" w:themeTint="80"/>
        </w:rPr>
      </w:pPr>
      <w:r w:rsidRPr="00D7601D">
        <w:rPr>
          <w:color w:val="7F7F7F" w:themeColor="text1" w:themeTint="80"/>
        </w:rPr>
        <w:t>/// &lt;returns&gt;The SharePoint host url. Returns &lt;c&gt;null&lt;/c&gt; if the HTTP request doesn't  …&lt;/returns&gt;</w:t>
      </w:r>
    </w:p>
    <w:p w:rsidR="007576FA" w:rsidRPr="00D7601D" w:rsidRDefault="007576FA" w:rsidP="00D7601D">
      <w:pPr>
        <w:pStyle w:val="LabStepCodeBlockLevel2"/>
      </w:pPr>
      <w:r w:rsidRPr="00D7601D">
        <w:t>public static Uri GetSPHostUrl(HttpRequest httpRequest)</w:t>
      </w:r>
      <w:r w:rsidR="00D7601D">
        <w:t xml:space="preserve"> </w:t>
      </w:r>
      <w:r w:rsidRPr="00D7601D">
        <w:t>{</w:t>
      </w:r>
    </w:p>
    <w:p w:rsidR="007576FA" w:rsidRPr="00D7601D" w:rsidRDefault="00D7601D" w:rsidP="00D7601D">
      <w:pPr>
        <w:pStyle w:val="LabStepCodeBlockLevel2"/>
      </w:pPr>
      <w:r>
        <w:t xml:space="preserve">  </w:t>
      </w:r>
      <w:r w:rsidR="007576FA" w:rsidRPr="00D7601D">
        <w:t>return GetSPHostUrl(new HttpRequestWrapper(httpRequest));</w:t>
      </w:r>
    </w:p>
    <w:p w:rsidR="007576FA" w:rsidRPr="00D7601D" w:rsidRDefault="007576FA" w:rsidP="00D7601D">
      <w:pPr>
        <w:pStyle w:val="LabStepCodeBlockLevel2"/>
      </w:pPr>
      <w:r w:rsidRPr="00D7601D">
        <w:t>}</w:t>
      </w:r>
    </w:p>
    <w:p w:rsidR="007576FA" w:rsidRPr="00D7601D" w:rsidRDefault="007576FA" w:rsidP="00D7601D">
      <w:pPr>
        <w:pStyle w:val="LabStepCodeBlockLevel2"/>
      </w:pPr>
    </w:p>
    <w:p w:rsidR="007576FA" w:rsidRPr="00D7601D" w:rsidRDefault="007576FA" w:rsidP="00D7601D">
      <w:pPr>
        <w:pStyle w:val="LabStepCodeBlockLevel2"/>
        <w:rPr>
          <w:color w:val="7F7F7F" w:themeColor="text1" w:themeTint="80"/>
        </w:rPr>
      </w:pPr>
      <w:r w:rsidRPr="00D7601D">
        <w:rPr>
          <w:color w:val="7F7F7F" w:themeColor="text1" w:themeTint="80"/>
        </w:rPr>
        <w:t>/// &lt;summary&gt;</w:t>
      </w:r>
    </w:p>
    <w:p w:rsidR="007576FA" w:rsidRPr="00D7601D" w:rsidRDefault="007576FA" w:rsidP="00D7601D">
      <w:pPr>
        <w:pStyle w:val="LabStepCodeBlockLevel2"/>
        <w:rPr>
          <w:color w:val="7F7F7F" w:themeColor="text1" w:themeTint="80"/>
        </w:rPr>
      </w:pPr>
      <w:r w:rsidRPr="00D7601D">
        <w:rPr>
          <w:color w:val="7F7F7F" w:themeColor="text1" w:themeTint="80"/>
        </w:rPr>
        <w:t>/// The SharePoint host url.</w:t>
      </w:r>
    </w:p>
    <w:p w:rsidR="007576FA" w:rsidRPr="00D7601D" w:rsidRDefault="007576FA" w:rsidP="00D7601D">
      <w:pPr>
        <w:pStyle w:val="LabStepCodeBlockLevel2"/>
        <w:rPr>
          <w:color w:val="7F7F7F" w:themeColor="text1" w:themeTint="80"/>
        </w:rPr>
      </w:pPr>
      <w:r w:rsidRPr="00D7601D">
        <w:rPr>
          <w:color w:val="7F7F7F" w:themeColor="text1" w:themeTint="80"/>
        </w:rPr>
        <w:t>/// &lt;/summary&gt;</w:t>
      </w:r>
    </w:p>
    <w:p w:rsidR="007576FA" w:rsidRPr="00D7601D" w:rsidRDefault="007576FA" w:rsidP="00D7601D">
      <w:pPr>
        <w:pStyle w:val="LabStepCodeBlockLevel2"/>
      </w:pPr>
      <w:r w:rsidRPr="00D7601D">
        <w:t>public Uri SPHostUrl</w:t>
      </w:r>
      <w:r w:rsidR="00D7601D">
        <w:t xml:space="preserve"> </w:t>
      </w:r>
      <w:r w:rsidRPr="00D7601D">
        <w:t>{</w:t>
      </w:r>
    </w:p>
    <w:p w:rsidR="007576FA" w:rsidRPr="00D7601D" w:rsidRDefault="00D7601D" w:rsidP="00D7601D">
      <w:pPr>
        <w:pStyle w:val="LabStepCodeBlockLevel2"/>
      </w:pPr>
      <w:r>
        <w:t xml:space="preserve">  </w:t>
      </w:r>
      <w:r w:rsidR="007576FA" w:rsidRPr="00D7601D">
        <w:t>get { return this.spHostUrl; }</w:t>
      </w:r>
    </w:p>
    <w:p w:rsidR="00754152" w:rsidRPr="00D7601D" w:rsidRDefault="007576FA" w:rsidP="00D7601D">
      <w:pPr>
        <w:pStyle w:val="LabStepCodeBlockLevel2"/>
      </w:pPr>
      <w:r w:rsidRPr="00D7601D">
        <w:t>}</w:t>
      </w:r>
    </w:p>
    <w:p w:rsidR="00131074" w:rsidRDefault="00131074" w:rsidP="00131074">
      <w:pPr>
        <w:pStyle w:val="LabExerciseCallout"/>
      </w:pPr>
      <w:r>
        <w:t xml:space="preserve">Note that the </w:t>
      </w:r>
      <w:r w:rsidR="00740D07">
        <w:t xml:space="preserve">classes defined in this file (e.g. </w:t>
      </w:r>
      <w:proofErr w:type="spellStart"/>
      <w:r w:rsidR="00740D07">
        <w:rPr>
          <w:b/>
        </w:rPr>
        <w:t>SharePointContext</w:t>
      </w:r>
      <w:proofErr w:type="spellEnd"/>
      <w:r>
        <w:t xml:space="preserve"> class</w:t>
      </w:r>
      <w:r w:rsidR="00740D07">
        <w:t>) are</w:t>
      </w:r>
      <w:r>
        <w:t xml:space="preserve"> being defined </w:t>
      </w:r>
      <w:r w:rsidR="0092628D">
        <w:t xml:space="preserve">in the </w:t>
      </w:r>
      <w:r w:rsidR="00740D07">
        <w:t xml:space="preserve">same namespace as the App (i.e. </w:t>
      </w:r>
      <w:proofErr w:type="spellStart"/>
      <w:r w:rsidR="00740D07" w:rsidRPr="00740D07">
        <w:rPr>
          <w:b/>
        </w:rPr>
        <w:t>CustomerManagerMVCWeb</w:t>
      </w:r>
      <w:proofErr w:type="spellEnd"/>
      <w:r w:rsidR="00740D07">
        <w:t xml:space="preserve">) </w:t>
      </w:r>
      <w:r w:rsidR="004F6B27">
        <w:t>This make</w:t>
      </w:r>
      <w:r w:rsidR="007576FA">
        <w:t>s it easy</w:t>
      </w:r>
      <w:r w:rsidR="004F6B27">
        <w:t xml:space="preserve"> to </w:t>
      </w:r>
      <w:r w:rsidR="00754152">
        <w:t>access</w:t>
      </w:r>
      <w:r w:rsidR="004F6B27">
        <w:t xml:space="preserve"> </w:t>
      </w:r>
      <w:r w:rsidR="0092628D">
        <w:t xml:space="preserve">the </w:t>
      </w:r>
      <w:r w:rsidR="00754152">
        <w:t xml:space="preserve">members </w:t>
      </w:r>
      <w:r w:rsidR="00740D07">
        <w:t xml:space="preserve">of these classes </w:t>
      </w:r>
      <w:r w:rsidR="00754152">
        <w:t xml:space="preserve">such as the </w:t>
      </w:r>
      <w:proofErr w:type="spellStart"/>
      <w:r w:rsidR="00754152" w:rsidRPr="00754152">
        <w:rPr>
          <w:b/>
        </w:rPr>
        <w:t>Get</w:t>
      </w:r>
      <w:r w:rsidR="00740D07">
        <w:rPr>
          <w:b/>
        </w:rPr>
        <w:t>SP</w:t>
      </w:r>
      <w:r w:rsidR="00754152" w:rsidRPr="00754152">
        <w:rPr>
          <w:b/>
        </w:rPr>
        <w:t>HostUrl</w:t>
      </w:r>
      <w:proofErr w:type="spellEnd"/>
      <w:r w:rsidR="004F6B27">
        <w:t xml:space="preserve"> </w:t>
      </w:r>
      <w:r w:rsidR="00754152">
        <w:t xml:space="preserve">method </w:t>
      </w:r>
      <w:r w:rsidR="00740D07">
        <w:t xml:space="preserve">in the </w:t>
      </w:r>
      <w:proofErr w:type="spellStart"/>
      <w:r w:rsidR="00740D07" w:rsidRPr="00740D07">
        <w:rPr>
          <w:b/>
        </w:rPr>
        <w:t>SharePointContext</w:t>
      </w:r>
      <w:proofErr w:type="spellEnd"/>
      <w:r w:rsidR="00740D07">
        <w:t xml:space="preserve"> class </w:t>
      </w:r>
      <w:r w:rsidR="004F6B27">
        <w:t>from a Razor view.</w:t>
      </w:r>
    </w:p>
    <w:p w:rsidR="005608CD" w:rsidRDefault="005608CD" w:rsidP="00754152">
      <w:pPr>
        <w:pStyle w:val="LabStepNumbered"/>
      </w:pPr>
      <w:r>
        <w:t xml:space="preserve">Now that we have seen how the Query String for the Host Web URL is generated for each link on a page and persisted throughout the application (through the use of the </w:t>
      </w:r>
      <w:r>
        <w:rPr>
          <w:b/>
        </w:rPr>
        <w:t xml:space="preserve">spcontext.js </w:t>
      </w:r>
      <w:r>
        <w:t xml:space="preserve">bundle), and we have seen how we might access this information in our application (through the use of the </w:t>
      </w:r>
      <w:proofErr w:type="spellStart"/>
      <w:r>
        <w:t>SharePointContext</w:t>
      </w:r>
      <w:proofErr w:type="spellEnd"/>
      <w:r>
        <w:t xml:space="preserve"> class, let’s put this knowledge to use in the _</w:t>
      </w:r>
      <w:proofErr w:type="spellStart"/>
      <w:r>
        <w:t>Layout.cshtml</w:t>
      </w:r>
      <w:proofErr w:type="spellEnd"/>
      <w:r>
        <w:t xml:space="preserve"> file by updating how we are generating the link back to the Host Web in the navigation bar.</w:t>
      </w:r>
    </w:p>
    <w:p w:rsidR="00F1605D" w:rsidRDefault="00F1605D" w:rsidP="00F1605D">
      <w:pPr>
        <w:pStyle w:val="LabStepNumberedLevel2"/>
      </w:pPr>
      <w:r>
        <w:t xml:space="preserve">Open the shared view file </w:t>
      </w:r>
      <w:r w:rsidRPr="00F1605D">
        <w:rPr>
          <w:b/>
        </w:rPr>
        <w:t>_</w:t>
      </w:r>
      <w:proofErr w:type="spellStart"/>
      <w:r w:rsidRPr="00F1605D">
        <w:rPr>
          <w:b/>
        </w:rPr>
        <w:t>Layouts.cshtml</w:t>
      </w:r>
      <w:proofErr w:type="spellEnd"/>
      <w:r>
        <w:t xml:space="preserve"> in a Code View window.</w:t>
      </w:r>
    </w:p>
    <w:p w:rsidR="00F1605D" w:rsidRDefault="0092628D" w:rsidP="00F1605D">
      <w:pPr>
        <w:pStyle w:val="LabStepNumberedLevel2"/>
      </w:pPr>
      <w:r>
        <w:t xml:space="preserve">Inside the </w:t>
      </w:r>
      <w:r w:rsidR="004A776B">
        <w:rPr>
          <w:b/>
        </w:rPr>
        <w:t>&lt;div class=”</w:t>
      </w:r>
      <w:proofErr w:type="spellStart"/>
      <w:r w:rsidR="004A776B">
        <w:rPr>
          <w:b/>
        </w:rPr>
        <w:t>navbar</w:t>
      </w:r>
      <w:proofErr w:type="spellEnd"/>
      <w:r w:rsidR="004A776B">
        <w:rPr>
          <w:b/>
        </w:rPr>
        <w:t>-header”</w:t>
      </w:r>
      <w:proofErr w:type="gramStart"/>
      <w:r w:rsidR="004A776B">
        <w:rPr>
          <w:b/>
        </w:rPr>
        <w:t xml:space="preserve">&gt; </w:t>
      </w:r>
      <w:r>
        <w:t xml:space="preserve"> element</w:t>
      </w:r>
      <w:proofErr w:type="gramEnd"/>
      <w:r>
        <w:t xml:space="preserve"> l</w:t>
      </w:r>
      <w:r w:rsidR="00F1605D">
        <w:t xml:space="preserve">ocate the </w:t>
      </w:r>
      <w:r w:rsidRPr="0092628D">
        <w:rPr>
          <w:b/>
        </w:rPr>
        <w:t>&lt;a&gt;</w:t>
      </w:r>
      <w:r>
        <w:t xml:space="preserve"> tag which provides the link to the host web.</w:t>
      </w:r>
      <w:r w:rsidR="00F1605D">
        <w:t xml:space="preserve"> </w:t>
      </w:r>
    </w:p>
    <w:p w:rsidR="00563CAE" w:rsidRDefault="004A776B" w:rsidP="00F1605D">
      <w:pPr>
        <w:pStyle w:val="LabStepCodeBlockLevel2"/>
      </w:pPr>
      <w:r w:rsidRPr="004A776B">
        <w:rPr>
          <w:color w:val="595959" w:themeColor="text1" w:themeTint="A6"/>
        </w:rPr>
        <w:t>&lt;a href="@ViewBag.hostWebUrl" class="navbar-brand"&gt;Host Web&lt;/a&gt;</w:t>
      </w:r>
      <w:r w:rsidR="00563CAE">
        <w:rPr>
          <w:color w:val="595959" w:themeColor="text1" w:themeTint="A6"/>
        </w:rPr>
        <w:t>...</w:t>
      </w:r>
    </w:p>
    <w:p w:rsidR="00563CAE" w:rsidRPr="004A776B" w:rsidRDefault="00F1605D" w:rsidP="004A776B">
      <w:pPr>
        <w:pStyle w:val="LabStepNumberedLevel2"/>
      </w:pPr>
      <w:r>
        <w:t xml:space="preserve">Update this link </w:t>
      </w:r>
      <w:r w:rsidR="0092628D">
        <w:t xml:space="preserve">determine the host web URL using a call to </w:t>
      </w:r>
      <w:proofErr w:type="spellStart"/>
      <w:r w:rsidR="004A776B">
        <w:rPr>
          <w:b/>
        </w:rPr>
        <w:t>SharePointContext</w:t>
      </w:r>
      <w:r w:rsidR="0092628D" w:rsidRPr="0092628D">
        <w:rPr>
          <w:b/>
        </w:rPr>
        <w:t>.GetHostUrl</w:t>
      </w:r>
      <w:proofErr w:type="spellEnd"/>
      <w:r w:rsidR="004A776B">
        <w:t xml:space="preserve"> as shown below:</w:t>
      </w:r>
    </w:p>
    <w:p w:rsidR="004A776B" w:rsidRDefault="004A776B" w:rsidP="004A776B">
      <w:pPr>
        <w:pStyle w:val="LabStepCodeBlockLevel2"/>
        <w:ind w:left="0"/>
        <w:rPr>
          <w:color w:val="595959" w:themeColor="text1" w:themeTint="A6"/>
        </w:rPr>
      </w:pPr>
      <w:r w:rsidRPr="004A776B">
        <w:rPr>
          <w:color w:val="595959" w:themeColor="text1" w:themeTint="A6"/>
        </w:rPr>
        <w:t>&lt;a href</w:t>
      </w:r>
      <w:r w:rsidRPr="004A776B">
        <w:rPr>
          <w:color w:val="auto"/>
        </w:rPr>
        <w:t>="@Html.Raw(SharePointContext.GetSPHostUrl(HttpContext.Current.Request).AbsoluteUri)</w:t>
      </w:r>
      <w:r w:rsidRPr="004A776B">
        <w:rPr>
          <w:color w:val="595959" w:themeColor="text1" w:themeTint="A6"/>
        </w:rPr>
        <w:t xml:space="preserve">" </w:t>
      </w:r>
    </w:p>
    <w:p w:rsidR="00563CAE" w:rsidRPr="00F1605D" w:rsidRDefault="004A776B" w:rsidP="004A776B">
      <w:pPr>
        <w:pStyle w:val="LabStepCodeBlockLevel2"/>
        <w:ind w:left="0"/>
        <w:rPr>
          <w:color w:val="595959" w:themeColor="text1" w:themeTint="A6"/>
        </w:rPr>
      </w:pPr>
      <w:r>
        <w:rPr>
          <w:color w:val="595959" w:themeColor="text1" w:themeTint="A6"/>
        </w:rPr>
        <w:tab/>
      </w:r>
      <w:r w:rsidRPr="004A776B">
        <w:rPr>
          <w:color w:val="595959" w:themeColor="text1" w:themeTint="A6"/>
        </w:rPr>
        <w:t>class="navbar-brand"&gt;Host Web&lt;/a&gt;</w:t>
      </w:r>
    </w:p>
    <w:p w:rsidR="00563CAE" w:rsidRDefault="00563CAE" w:rsidP="00563CAE">
      <w:pPr>
        <w:pStyle w:val="LabStepNumberedLevel2"/>
      </w:pPr>
      <w:r>
        <w:t xml:space="preserve">Save your changes and close </w:t>
      </w:r>
      <w:r w:rsidRPr="00563CAE">
        <w:rPr>
          <w:b/>
        </w:rPr>
        <w:t>_</w:t>
      </w:r>
      <w:proofErr w:type="spellStart"/>
      <w:r w:rsidRPr="00563CAE">
        <w:rPr>
          <w:b/>
        </w:rPr>
        <w:t>Layouts.cshtml</w:t>
      </w:r>
      <w:proofErr w:type="spellEnd"/>
      <w:r>
        <w:t>.</w:t>
      </w:r>
    </w:p>
    <w:p w:rsidR="00563CAE" w:rsidRDefault="00563CAE" w:rsidP="00563CAE">
      <w:pPr>
        <w:pStyle w:val="LabStepNumbered"/>
      </w:pPr>
      <w:r>
        <w:t>Test your work by running the app in the Visual Studio debugger.</w:t>
      </w:r>
    </w:p>
    <w:p w:rsidR="00563CAE" w:rsidRDefault="00563CAE" w:rsidP="00563CAE">
      <w:pPr>
        <w:pStyle w:val="LabStepNumberedLevel2"/>
      </w:pPr>
      <w:r>
        <w:t xml:space="preserve">Press </w:t>
      </w:r>
      <w:r w:rsidRPr="004D21DD">
        <w:rPr>
          <w:b/>
        </w:rPr>
        <w:t>F5</w:t>
      </w:r>
      <w:r>
        <w:t xml:space="preserve"> to begin debugging.</w:t>
      </w:r>
    </w:p>
    <w:p w:rsidR="00850A52" w:rsidRDefault="00563CAE" w:rsidP="0092628D">
      <w:pPr>
        <w:pStyle w:val="LabStepNumberedLevel2"/>
      </w:pPr>
      <w:r>
        <w:t>Once the app has been installed, you should be redi</w:t>
      </w:r>
      <w:r w:rsidR="00850A52">
        <w:t>rected to the app's start page.</w:t>
      </w:r>
    </w:p>
    <w:p w:rsidR="00850A52" w:rsidRDefault="00801433" w:rsidP="0092628D">
      <w:pPr>
        <w:pStyle w:val="LabStepNumberedLevel2"/>
      </w:pPr>
      <w:r>
        <w:t xml:space="preserve">Verify that the links for </w:t>
      </w:r>
      <w:r w:rsidRPr="00850A52">
        <w:rPr>
          <w:b/>
        </w:rPr>
        <w:t>Home</w:t>
      </w:r>
      <w:r>
        <w:t xml:space="preserve">, </w:t>
      </w:r>
      <w:r w:rsidRPr="00850A52">
        <w:rPr>
          <w:b/>
        </w:rPr>
        <w:t>About</w:t>
      </w:r>
      <w:r>
        <w:t xml:space="preserve"> and </w:t>
      </w:r>
      <w:r w:rsidRPr="00850A52">
        <w:rPr>
          <w:b/>
        </w:rPr>
        <w:t>Contact</w:t>
      </w:r>
      <w:r>
        <w:t xml:space="preserve"> still work correctly</w:t>
      </w:r>
      <w:r w:rsidR="00850A52">
        <w:t>.</w:t>
      </w:r>
    </w:p>
    <w:p w:rsidR="00563CAE" w:rsidRDefault="00801433" w:rsidP="0092628D">
      <w:pPr>
        <w:pStyle w:val="LabStepNumberedLevel2"/>
      </w:pPr>
      <w:r>
        <w:t>Also v</w:t>
      </w:r>
      <w:r w:rsidR="00563CAE">
        <w:t xml:space="preserve">erify that </w:t>
      </w:r>
      <w:r>
        <w:t xml:space="preserve">after you </w:t>
      </w:r>
      <w:r w:rsidR="00563CAE">
        <w:t xml:space="preserve">move from page to page </w:t>
      </w:r>
      <w:r>
        <w:t xml:space="preserve">that the </w:t>
      </w:r>
      <w:r w:rsidR="00850A52" w:rsidRPr="00850A52">
        <w:rPr>
          <w:b/>
        </w:rPr>
        <w:t>Host Web</w:t>
      </w:r>
      <w:r w:rsidR="00850A52">
        <w:t xml:space="preserve"> </w:t>
      </w:r>
      <w:r>
        <w:t xml:space="preserve">link still works correctly. If the host web link still works, it means that you are </w:t>
      </w:r>
      <w:r w:rsidR="00850A52">
        <w:t xml:space="preserve">successfully </w:t>
      </w:r>
      <w:r>
        <w:t>tracking the host web URL across requests using an ASP.NET Session variable.</w:t>
      </w:r>
    </w:p>
    <w:p w:rsidR="00563CAE" w:rsidRDefault="004A776B" w:rsidP="00563CAE">
      <w:pPr>
        <w:pStyle w:val="LabStepScreenshotLevel2"/>
      </w:pPr>
      <w:r>
        <w:drawing>
          <wp:inline distT="0" distB="0" distL="0" distR="0" wp14:anchorId="6705D27C" wp14:editId="3045CEEF">
            <wp:extent cx="5643154" cy="184708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1300" cy="1856301"/>
                    </a:xfrm>
                    <a:prstGeom prst="rect">
                      <a:avLst/>
                    </a:prstGeom>
                  </pic:spPr>
                </pic:pic>
              </a:graphicData>
            </a:graphic>
          </wp:inline>
        </w:drawing>
      </w:r>
    </w:p>
    <w:p w:rsidR="000E054E" w:rsidRDefault="006B6DB3" w:rsidP="000E054E">
      <w:pPr>
        <w:pStyle w:val="LabExerciseCallout"/>
      </w:pPr>
      <w:r>
        <w:lastRenderedPageBreak/>
        <w:t xml:space="preserve">You have </w:t>
      </w:r>
      <w:r w:rsidR="00850A52">
        <w:t>seen it'</w:t>
      </w:r>
      <w:r>
        <w:t xml:space="preserve">s </w:t>
      </w:r>
      <w:r w:rsidR="00850A52">
        <w:t xml:space="preserve">relatively simple </w:t>
      </w:r>
      <w:r>
        <w:t xml:space="preserve">to use the </w:t>
      </w:r>
      <w:r w:rsidR="004A776B">
        <w:t>inbuilt functionality to track</w:t>
      </w:r>
      <w:r>
        <w:t xml:space="preserve"> query string parameters that the SharePoint host passes to your app's start page. </w:t>
      </w:r>
    </w:p>
    <w:sectPr w:rsidR="000E054E" w:rsidSect="00BD760F">
      <w:headerReference w:type="even" r:id="rId23"/>
      <w:headerReference w:type="default" r:id="rId24"/>
      <w:footerReference w:type="even" r:id="rId25"/>
      <w:footerReference w:type="default" r:id="rId26"/>
      <w:headerReference w:type="first" r:id="rId27"/>
      <w:footerReference w:type="first" r:id="rId28"/>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41C" w:rsidRDefault="00F7641C" w:rsidP="002754DA">
      <w:pPr>
        <w:spacing w:before="0" w:after="0"/>
      </w:pPr>
      <w:r>
        <w:separator/>
      </w:r>
    </w:p>
  </w:endnote>
  <w:endnote w:type="continuationSeparator" w:id="0">
    <w:p w:rsidR="00F7641C" w:rsidRDefault="00F7641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1D" w:rsidRDefault="00D760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1D" w:rsidRDefault="00D760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1D" w:rsidRDefault="00D76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41C" w:rsidRDefault="00F7641C" w:rsidP="002754DA">
      <w:pPr>
        <w:spacing w:before="0" w:after="0"/>
      </w:pPr>
      <w:r>
        <w:separator/>
      </w:r>
    </w:p>
  </w:footnote>
  <w:footnote w:type="continuationSeparator" w:id="0">
    <w:p w:rsidR="00F7641C" w:rsidRDefault="00F7641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1D" w:rsidRDefault="00D760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1D" w:rsidRDefault="00D760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1D" w:rsidRDefault="00D760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6127D"/>
    <w:multiLevelType w:val="multilevel"/>
    <w:tmpl w:val="A70A9C82"/>
    <w:numStyleLink w:val="LabStepsTemplate"/>
  </w:abstractNum>
  <w:abstractNum w:abstractNumId="3"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15:restartNumberingAfterBreak="0">
    <w:nsid w:val="4FD320D4"/>
    <w:multiLevelType w:val="hybridMultilevel"/>
    <w:tmpl w:val="4C34D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9"/>
  </w:num>
  <w:num w:numId="5">
    <w:abstractNumId w:val="13"/>
  </w:num>
  <w:num w:numId="6">
    <w:abstractNumId w:val="13"/>
  </w:num>
  <w:num w:numId="7">
    <w:abstractNumId w:val="5"/>
  </w:num>
  <w:num w:numId="8">
    <w:abstractNumId w:val="12"/>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1"/>
  </w:num>
  <w:num w:numId="18">
    <w:abstractNumId w:val="2"/>
  </w:num>
  <w:num w:numId="19">
    <w:abstractNumId w:val="0"/>
  </w:num>
  <w:num w:numId="20">
    <w:abstractNumId w:val="11"/>
  </w:num>
  <w:num w:numId="21">
    <w:abstractNumId w:val="1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2B"/>
    <w:rsid w:val="00000223"/>
    <w:rsid w:val="00002196"/>
    <w:rsid w:val="000037AA"/>
    <w:rsid w:val="000108B4"/>
    <w:rsid w:val="00012AC2"/>
    <w:rsid w:val="000165A1"/>
    <w:rsid w:val="00022B54"/>
    <w:rsid w:val="000237DD"/>
    <w:rsid w:val="00024303"/>
    <w:rsid w:val="000243F6"/>
    <w:rsid w:val="000267E9"/>
    <w:rsid w:val="00026DD0"/>
    <w:rsid w:val="00030FBC"/>
    <w:rsid w:val="00031E9E"/>
    <w:rsid w:val="000369E8"/>
    <w:rsid w:val="00051385"/>
    <w:rsid w:val="000543B3"/>
    <w:rsid w:val="000671A9"/>
    <w:rsid w:val="00075BE6"/>
    <w:rsid w:val="00082C8E"/>
    <w:rsid w:val="00086439"/>
    <w:rsid w:val="0009020D"/>
    <w:rsid w:val="00090A5A"/>
    <w:rsid w:val="000922A9"/>
    <w:rsid w:val="000A019A"/>
    <w:rsid w:val="000A0FB8"/>
    <w:rsid w:val="000A375B"/>
    <w:rsid w:val="000A4D31"/>
    <w:rsid w:val="000B09A5"/>
    <w:rsid w:val="000B4798"/>
    <w:rsid w:val="000C54C2"/>
    <w:rsid w:val="000D1CE4"/>
    <w:rsid w:val="000E0010"/>
    <w:rsid w:val="000E054E"/>
    <w:rsid w:val="000E4786"/>
    <w:rsid w:val="000F11E6"/>
    <w:rsid w:val="000F23A7"/>
    <w:rsid w:val="000F24F9"/>
    <w:rsid w:val="000F2E8E"/>
    <w:rsid w:val="000F385B"/>
    <w:rsid w:val="0010517D"/>
    <w:rsid w:val="0011020C"/>
    <w:rsid w:val="00110EC0"/>
    <w:rsid w:val="001128F7"/>
    <w:rsid w:val="0011507B"/>
    <w:rsid w:val="0012341C"/>
    <w:rsid w:val="00123729"/>
    <w:rsid w:val="00123A37"/>
    <w:rsid w:val="0012715F"/>
    <w:rsid w:val="00130FC0"/>
    <w:rsid w:val="00131074"/>
    <w:rsid w:val="0013507A"/>
    <w:rsid w:val="00140317"/>
    <w:rsid w:val="00141688"/>
    <w:rsid w:val="00145BAE"/>
    <w:rsid w:val="00151E41"/>
    <w:rsid w:val="00152635"/>
    <w:rsid w:val="00152685"/>
    <w:rsid w:val="001554D3"/>
    <w:rsid w:val="0015714F"/>
    <w:rsid w:val="00160EEF"/>
    <w:rsid w:val="00162568"/>
    <w:rsid w:val="0016348C"/>
    <w:rsid w:val="0016370A"/>
    <w:rsid w:val="001657A8"/>
    <w:rsid w:val="0016603A"/>
    <w:rsid w:val="00166BA8"/>
    <w:rsid w:val="00171C7E"/>
    <w:rsid w:val="00172887"/>
    <w:rsid w:val="001760F5"/>
    <w:rsid w:val="00182F32"/>
    <w:rsid w:val="00182F48"/>
    <w:rsid w:val="00184509"/>
    <w:rsid w:val="00190D86"/>
    <w:rsid w:val="0019249E"/>
    <w:rsid w:val="00194336"/>
    <w:rsid w:val="001969F7"/>
    <w:rsid w:val="001A3C36"/>
    <w:rsid w:val="001B176D"/>
    <w:rsid w:val="001B60FC"/>
    <w:rsid w:val="001C149E"/>
    <w:rsid w:val="001C2975"/>
    <w:rsid w:val="001C3C48"/>
    <w:rsid w:val="001C5361"/>
    <w:rsid w:val="001D5529"/>
    <w:rsid w:val="001E1ACC"/>
    <w:rsid w:val="001E2DF2"/>
    <w:rsid w:val="001E3B71"/>
    <w:rsid w:val="001E5FC6"/>
    <w:rsid w:val="001E6C86"/>
    <w:rsid w:val="001E73CB"/>
    <w:rsid w:val="001F77DA"/>
    <w:rsid w:val="002037AF"/>
    <w:rsid w:val="00207BE5"/>
    <w:rsid w:val="00207F56"/>
    <w:rsid w:val="0021154E"/>
    <w:rsid w:val="00216298"/>
    <w:rsid w:val="00221821"/>
    <w:rsid w:val="002228E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772C2"/>
    <w:rsid w:val="002820B9"/>
    <w:rsid w:val="00283D43"/>
    <w:rsid w:val="00286B5D"/>
    <w:rsid w:val="00286E1A"/>
    <w:rsid w:val="002930AF"/>
    <w:rsid w:val="002944F3"/>
    <w:rsid w:val="002A09A2"/>
    <w:rsid w:val="002A09CE"/>
    <w:rsid w:val="002A6C31"/>
    <w:rsid w:val="002A7D61"/>
    <w:rsid w:val="002B29CA"/>
    <w:rsid w:val="002B49BE"/>
    <w:rsid w:val="002B50BA"/>
    <w:rsid w:val="002C5CBE"/>
    <w:rsid w:val="002C6DDC"/>
    <w:rsid w:val="002D31FF"/>
    <w:rsid w:val="002D62E7"/>
    <w:rsid w:val="002E035E"/>
    <w:rsid w:val="002E1C5A"/>
    <w:rsid w:val="002E259F"/>
    <w:rsid w:val="002E3602"/>
    <w:rsid w:val="002E66B3"/>
    <w:rsid w:val="002F2748"/>
    <w:rsid w:val="002F5578"/>
    <w:rsid w:val="0030388D"/>
    <w:rsid w:val="00307288"/>
    <w:rsid w:val="00311545"/>
    <w:rsid w:val="003159E3"/>
    <w:rsid w:val="00316198"/>
    <w:rsid w:val="0031741B"/>
    <w:rsid w:val="00325444"/>
    <w:rsid w:val="003266D4"/>
    <w:rsid w:val="00327A0E"/>
    <w:rsid w:val="00333042"/>
    <w:rsid w:val="0034145E"/>
    <w:rsid w:val="00347559"/>
    <w:rsid w:val="003475E4"/>
    <w:rsid w:val="0035550E"/>
    <w:rsid w:val="003560BC"/>
    <w:rsid w:val="00361340"/>
    <w:rsid w:val="00362B26"/>
    <w:rsid w:val="00364378"/>
    <w:rsid w:val="00367C9B"/>
    <w:rsid w:val="00371932"/>
    <w:rsid w:val="00373A63"/>
    <w:rsid w:val="003775F8"/>
    <w:rsid w:val="00377E0D"/>
    <w:rsid w:val="003829A4"/>
    <w:rsid w:val="00385E7E"/>
    <w:rsid w:val="00391AFB"/>
    <w:rsid w:val="003A158A"/>
    <w:rsid w:val="003A4518"/>
    <w:rsid w:val="003A6D85"/>
    <w:rsid w:val="003B1609"/>
    <w:rsid w:val="003B509E"/>
    <w:rsid w:val="003B5312"/>
    <w:rsid w:val="003B6B6E"/>
    <w:rsid w:val="003B6E62"/>
    <w:rsid w:val="003C0C05"/>
    <w:rsid w:val="003C5D20"/>
    <w:rsid w:val="003C6BA1"/>
    <w:rsid w:val="003C6F1C"/>
    <w:rsid w:val="003C6F9B"/>
    <w:rsid w:val="003D1045"/>
    <w:rsid w:val="003D4A36"/>
    <w:rsid w:val="003D513A"/>
    <w:rsid w:val="003E097F"/>
    <w:rsid w:val="003E3149"/>
    <w:rsid w:val="003E460D"/>
    <w:rsid w:val="003E53A5"/>
    <w:rsid w:val="003F0DE3"/>
    <w:rsid w:val="003F2EDC"/>
    <w:rsid w:val="004005DA"/>
    <w:rsid w:val="00400DC5"/>
    <w:rsid w:val="0040448F"/>
    <w:rsid w:val="0040576B"/>
    <w:rsid w:val="00405EBF"/>
    <w:rsid w:val="00414108"/>
    <w:rsid w:val="00420D38"/>
    <w:rsid w:val="00425BCC"/>
    <w:rsid w:val="00427A68"/>
    <w:rsid w:val="004336CC"/>
    <w:rsid w:val="0043657B"/>
    <w:rsid w:val="004402EC"/>
    <w:rsid w:val="00440A81"/>
    <w:rsid w:val="00441531"/>
    <w:rsid w:val="00445241"/>
    <w:rsid w:val="00445B3B"/>
    <w:rsid w:val="00445F5C"/>
    <w:rsid w:val="00446B8D"/>
    <w:rsid w:val="00452535"/>
    <w:rsid w:val="004569A7"/>
    <w:rsid w:val="00456E78"/>
    <w:rsid w:val="00460E05"/>
    <w:rsid w:val="00463DEB"/>
    <w:rsid w:val="00464B6B"/>
    <w:rsid w:val="00464F96"/>
    <w:rsid w:val="0046679B"/>
    <w:rsid w:val="00474799"/>
    <w:rsid w:val="00481358"/>
    <w:rsid w:val="00482B10"/>
    <w:rsid w:val="004838B2"/>
    <w:rsid w:val="00483D33"/>
    <w:rsid w:val="00484260"/>
    <w:rsid w:val="00485767"/>
    <w:rsid w:val="0048724B"/>
    <w:rsid w:val="00487C88"/>
    <w:rsid w:val="00487D07"/>
    <w:rsid w:val="004901DA"/>
    <w:rsid w:val="004936A7"/>
    <w:rsid w:val="0049441A"/>
    <w:rsid w:val="004946E2"/>
    <w:rsid w:val="004976B3"/>
    <w:rsid w:val="004A0344"/>
    <w:rsid w:val="004A349F"/>
    <w:rsid w:val="004A66FA"/>
    <w:rsid w:val="004A776B"/>
    <w:rsid w:val="004A7C45"/>
    <w:rsid w:val="004B2700"/>
    <w:rsid w:val="004B5A2A"/>
    <w:rsid w:val="004B75D9"/>
    <w:rsid w:val="004C251A"/>
    <w:rsid w:val="004C3FD9"/>
    <w:rsid w:val="004C6C49"/>
    <w:rsid w:val="004C723D"/>
    <w:rsid w:val="004C7D6E"/>
    <w:rsid w:val="004D2050"/>
    <w:rsid w:val="004D21DD"/>
    <w:rsid w:val="004D3A39"/>
    <w:rsid w:val="004D5B0F"/>
    <w:rsid w:val="004D71F4"/>
    <w:rsid w:val="004D75A3"/>
    <w:rsid w:val="004E0A41"/>
    <w:rsid w:val="004E1CBF"/>
    <w:rsid w:val="004E3B42"/>
    <w:rsid w:val="004E45B9"/>
    <w:rsid w:val="004E6251"/>
    <w:rsid w:val="004F1851"/>
    <w:rsid w:val="004F1E4C"/>
    <w:rsid w:val="004F54BD"/>
    <w:rsid w:val="004F6B27"/>
    <w:rsid w:val="00504620"/>
    <w:rsid w:val="0050658A"/>
    <w:rsid w:val="0050746C"/>
    <w:rsid w:val="005106D7"/>
    <w:rsid w:val="0051112C"/>
    <w:rsid w:val="00513EAD"/>
    <w:rsid w:val="0051400B"/>
    <w:rsid w:val="00515C63"/>
    <w:rsid w:val="0052595A"/>
    <w:rsid w:val="0053493F"/>
    <w:rsid w:val="00536A2B"/>
    <w:rsid w:val="00536EA7"/>
    <w:rsid w:val="00537866"/>
    <w:rsid w:val="00540A9A"/>
    <w:rsid w:val="005428BD"/>
    <w:rsid w:val="0054456E"/>
    <w:rsid w:val="00544DDA"/>
    <w:rsid w:val="00551DC5"/>
    <w:rsid w:val="00551DFA"/>
    <w:rsid w:val="005522AE"/>
    <w:rsid w:val="005608CD"/>
    <w:rsid w:val="00560F81"/>
    <w:rsid w:val="005637C0"/>
    <w:rsid w:val="00563CAE"/>
    <w:rsid w:val="00565C1E"/>
    <w:rsid w:val="005676EE"/>
    <w:rsid w:val="005710D5"/>
    <w:rsid w:val="0057247C"/>
    <w:rsid w:val="00574574"/>
    <w:rsid w:val="00580480"/>
    <w:rsid w:val="0058123A"/>
    <w:rsid w:val="0058773B"/>
    <w:rsid w:val="005908F6"/>
    <w:rsid w:val="00592DAA"/>
    <w:rsid w:val="00595963"/>
    <w:rsid w:val="00596F7D"/>
    <w:rsid w:val="005A0E17"/>
    <w:rsid w:val="005A3A17"/>
    <w:rsid w:val="005A3E02"/>
    <w:rsid w:val="005A4563"/>
    <w:rsid w:val="005A5DC7"/>
    <w:rsid w:val="005A6D5F"/>
    <w:rsid w:val="005B2865"/>
    <w:rsid w:val="005B2AD8"/>
    <w:rsid w:val="005B6F90"/>
    <w:rsid w:val="005C03B9"/>
    <w:rsid w:val="005C1BF8"/>
    <w:rsid w:val="005C3A90"/>
    <w:rsid w:val="005D0297"/>
    <w:rsid w:val="005D3244"/>
    <w:rsid w:val="005D380A"/>
    <w:rsid w:val="005D3854"/>
    <w:rsid w:val="005D6393"/>
    <w:rsid w:val="005E054A"/>
    <w:rsid w:val="005E0A8C"/>
    <w:rsid w:val="005E0D54"/>
    <w:rsid w:val="005E3B38"/>
    <w:rsid w:val="005E79AF"/>
    <w:rsid w:val="005F03A0"/>
    <w:rsid w:val="005F2CE3"/>
    <w:rsid w:val="005F39DC"/>
    <w:rsid w:val="00601E9E"/>
    <w:rsid w:val="00606B5B"/>
    <w:rsid w:val="00607C2B"/>
    <w:rsid w:val="006133C4"/>
    <w:rsid w:val="00620888"/>
    <w:rsid w:val="00624E95"/>
    <w:rsid w:val="00625F0D"/>
    <w:rsid w:val="00626932"/>
    <w:rsid w:val="006316FA"/>
    <w:rsid w:val="00631880"/>
    <w:rsid w:val="00632485"/>
    <w:rsid w:val="0063362B"/>
    <w:rsid w:val="006352C6"/>
    <w:rsid w:val="00643F55"/>
    <w:rsid w:val="00645BB8"/>
    <w:rsid w:val="00650ACD"/>
    <w:rsid w:val="00651B4B"/>
    <w:rsid w:val="00654F8F"/>
    <w:rsid w:val="006560F9"/>
    <w:rsid w:val="0065756C"/>
    <w:rsid w:val="0066042A"/>
    <w:rsid w:val="00661508"/>
    <w:rsid w:val="006649DB"/>
    <w:rsid w:val="00666A67"/>
    <w:rsid w:val="00667328"/>
    <w:rsid w:val="00667B58"/>
    <w:rsid w:val="0067214A"/>
    <w:rsid w:val="0067766A"/>
    <w:rsid w:val="00682FC7"/>
    <w:rsid w:val="00686CA6"/>
    <w:rsid w:val="0069092F"/>
    <w:rsid w:val="00691DCF"/>
    <w:rsid w:val="00692AFB"/>
    <w:rsid w:val="006943D3"/>
    <w:rsid w:val="0069598A"/>
    <w:rsid w:val="006A020F"/>
    <w:rsid w:val="006A105B"/>
    <w:rsid w:val="006A1CB2"/>
    <w:rsid w:val="006A2A50"/>
    <w:rsid w:val="006B07C3"/>
    <w:rsid w:val="006B12CD"/>
    <w:rsid w:val="006B25FA"/>
    <w:rsid w:val="006B5E39"/>
    <w:rsid w:val="006B6DB3"/>
    <w:rsid w:val="006B6F43"/>
    <w:rsid w:val="006C0157"/>
    <w:rsid w:val="006C3796"/>
    <w:rsid w:val="006C4644"/>
    <w:rsid w:val="006C4B76"/>
    <w:rsid w:val="006C55C3"/>
    <w:rsid w:val="006C5C78"/>
    <w:rsid w:val="006D1BB7"/>
    <w:rsid w:val="006E34DF"/>
    <w:rsid w:val="006E3BD3"/>
    <w:rsid w:val="006E5188"/>
    <w:rsid w:val="006F0F27"/>
    <w:rsid w:val="006F13F6"/>
    <w:rsid w:val="006F64F9"/>
    <w:rsid w:val="0070089C"/>
    <w:rsid w:val="007031E6"/>
    <w:rsid w:val="00710EE6"/>
    <w:rsid w:val="00711C05"/>
    <w:rsid w:val="00724A33"/>
    <w:rsid w:val="00726591"/>
    <w:rsid w:val="0072738D"/>
    <w:rsid w:val="00731109"/>
    <w:rsid w:val="00734928"/>
    <w:rsid w:val="00737FD5"/>
    <w:rsid w:val="00740261"/>
    <w:rsid w:val="00740358"/>
    <w:rsid w:val="00740CA3"/>
    <w:rsid w:val="00740D07"/>
    <w:rsid w:val="0074377B"/>
    <w:rsid w:val="007442CF"/>
    <w:rsid w:val="00747129"/>
    <w:rsid w:val="007508E5"/>
    <w:rsid w:val="00751BC6"/>
    <w:rsid w:val="00754152"/>
    <w:rsid w:val="00754D76"/>
    <w:rsid w:val="00756C10"/>
    <w:rsid w:val="007576FA"/>
    <w:rsid w:val="00757CD7"/>
    <w:rsid w:val="007600AD"/>
    <w:rsid w:val="0076162E"/>
    <w:rsid w:val="00764839"/>
    <w:rsid w:val="0076526D"/>
    <w:rsid w:val="00770735"/>
    <w:rsid w:val="00775A11"/>
    <w:rsid w:val="00781845"/>
    <w:rsid w:val="0078763B"/>
    <w:rsid w:val="007A0E34"/>
    <w:rsid w:val="007A2E8C"/>
    <w:rsid w:val="007A3111"/>
    <w:rsid w:val="007A3D0E"/>
    <w:rsid w:val="007A6FDB"/>
    <w:rsid w:val="007A7B3A"/>
    <w:rsid w:val="007B6018"/>
    <w:rsid w:val="007B63AE"/>
    <w:rsid w:val="007B648F"/>
    <w:rsid w:val="007C036A"/>
    <w:rsid w:val="007C5EF6"/>
    <w:rsid w:val="007C731A"/>
    <w:rsid w:val="007D3352"/>
    <w:rsid w:val="007D6957"/>
    <w:rsid w:val="007D72B4"/>
    <w:rsid w:val="007D7ED7"/>
    <w:rsid w:val="007E240B"/>
    <w:rsid w:val="007E54CD"/>
    <w:rsid w:val="007E5A7C"/>
    <w:rsid w:val="007F2CD4"/>
    <w:rsid w:val="007F37E8"/>
    <w:rsid w:val="007F4E77"/>
    <w:rsid w:val="007F5620"/>
    <w:rsid w:val="00801433"/>
    <w:rsid w:val="0080252D"/>
    <w:rsid w:val="00805738"/>
    <w:rsid w:val="008114C7"/>
    <w:rsid w:val="00812AF5"/>
    <w:rsid w:val="008141EA"/>
    <w:rsid w:val="00820CCD"/>
    <w:rsid w:val="008237DD"/>
    <w:rsid w:val="00826F6E"/>
    <w:rsid w:val="00826FF7"/>
    <w:rsid w:val="0082729D"/>
    <w:rsid w:val="0083029D"/>
    <w:rsid w:val="00830A82"/>
    <w:rsid w:val="0083590C"/>
    <w:rsid w:val="00841F3B"/>
    <w:rsid w:val="0084571E"/>
    <w:rsid w:val="00845FAD"/>
    <w:rsid w:val="00850A52"/>
    <w:rsid w:val="008530CC"/>
    <w:rsid w:val="008546E7"/>
    <w:rsid w:val="00856645"/>
    <w:rsid w:val="00860BB8"/>
    <w:rsid w:val="008648D6"/>
    <w:rsid w:val="0086565F"/>
    <w:rsid w:val="00865AE4"/>
    <w:rsid w:val="0086681C"/>
    <w:rsid w:val="008743F8"/>
    <w:rsid w:val="008750A4"/>
    <w:rsid w:val="00880606"/>
    <w:rsid w:val="008838F2"/>
    <w:rsid w:val="0089290C"/>
    <w:rsid w:val="00893C82"/>
    <w:rsid w:val="008943B0"/>
    <w:rsid w:val="008958BC"/>
    <w:rsid w:val="00897DC2"/>
    <w:rsid w:val="008A1B16"/>
    <w:rsid w:val="008A2BA0"/>
    <w:rsid w:val="008A69A5"/>
    <w:rsid w:val="008A7318"/>
    <w:rsid w:val="008B41B2"/>
    <w:rsid w:val="008B697B"/>
    <w:rsid w:val="008B6C55"/>
    <w:rsid w:val="008C17EA"/>
    <w:rsid w:val="008C1C05"/>
    <w:rsid w:val="008C564C"/>
    <w:rsid w:val="008C58FB"/>
    <w:rsid w:val="008D054E"/>
    <w:rsid w:val="008D0899"/>
    <w:rsid w:val="008D261C"/>
    <w:rsid w:val="008D30B0"/>
    <w:rsid w:val="008D6EDA"/>
    <w:rsid w:val="008D7F27"/>
    <w:rsid w:val="008E1CE8"/>
    <w:rsid w:val="008E2680"/>
    <w:rsid w:val="008E3F36"/>
    <w:rsid w:val="008E6AF4"/>
    <w:rsid w:val="008F40A6"/>
    <w:rsid w:val="008F76DB"/>
    <w:rsid w:val="00902F51"/>
    <w:rsid w:val="00903B98"/>
    <w:rsid w:val="00904E98"/>
    <w:rsid w:val="0090725E"/>
    <w:rsid w:val="00913A3A"/>
    <w:rsid w:val="00915A59"/>
    <w:rsid w:val="0091656E"/>
    <w:rsid w:val="00917ACE"/>
    <w:rsid w:val="00925E86"/>
    <w:rsid w:val="0092628D"/>
    <w:rsid w:val="009274C0"/>
    <w:rsid w:val="00931080"/>
    <w:rsid w:val="00931E3C"/>
    <w:rsid w:val="009375F0"/>
    <w:rsid w:val="009411D9"/>
    <w:rsid w:val="009422EE"/>
    <w:rsid w:val="00942E67"/>
    <w:rsid w:val="00944282"/>
    <w:rsid w:val="00947640"/>
    <w:rsid w:val="009503BC"/>
    <w:rsid w:val="0095110D"/>
    <w:rsid w:val="009519FB"/>
    <w:rsid w:val="00951BD2"/>
    <w:rsid w:val="00951C8A"/>
    <w:rsid w:val="009537AB"/>
    <w:rsid w:val="00956AB3"/>
    <w:rsid w:val="009572BF"/>
    <w:rsid w:val="00960427"/>
    <w:rsid w:val="00961446"/>
    <w:rsid w:val="0096384D"/>
    <w:rsid w:val="00963AE0"/>
    <w:rsid w:val="00964D6A"/>
    <w:rsid w:val="00964DF1"/>
    <w:rsid w:val="00965C23"/>
    <w:rsid w:val="00971768"/>
    <w:rsid w:val="00972959"/>
    <w:rsid w:val="009753EF"/>
    <w:rsid w:val="0098575B"/>
    <w:rsid w:val="00986B2F"/>
    <w:rsid w:val="00987D6B"/>
    <w:rsid w:val="00990EBF"/>
    <w:rsid w:val="00997536"/>
    <w:rsid w:val="009A27F0"/>
    <w:rsid w:val="009A5818"/>
    <w:rsid w:val="009B275F"/>
    <w:rsid w:val="009C016D"/>
    <w:rsid w:val="009C30CA"/>
    <w:rsid w:val="009C6E7B"/>
    <w:rsid w:val="009D147E"/>
    <w:rsid w:val="009D168C"/>
    <w:rsid w:val="009D1C9A"/>
    <w:rsid w:val="009D22E7"/>
    <w:rsid w:val="009D553D"/>
    <w:rsid w:val="009E1990"/>
    <w:rsid w:val="009E2AD2"/>
    <w:rsid w:val="009E620A"/>
    <w:rsid w:val="009F30BD"/>
    <w:rsid w:val="009F341D"/>
    <w:rsid w:val="009F4937"/>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0D2F"/>
    <w:rsid w:val="00A33A36"/>
    <w:rsid w:val="00A34F74"/>
    <w:rsid w:val="00A36AE5"/>
    <w:rsid w:val="00A378E4"/>
    <w:rsid w:val="00A409BA"/>
    <w:rsid w:val="00A41365"/>
    <w:rsid w:val="00A416B0"/>
    <w:rsid w:val="00A4394E"/>
    <w:rsid w:val="00A46E44"/>
    <w:rsid w:val="00A51DE9"/>
    <w:rsid w:val="00A53017"/>
    <w:rsid w:val="00A5490F"/>
    <w:rsid w:val="00A55EA3"/>
    <w:rsid w:val="00A57171"/>
    <w:rsid w:val="00A613FA"/>
    <w:rsid w:val="00A6472F"/>
    <w:rsid w:val="00A66755"/>
    <w:rsid w:val="00A73931"/>
    <w:rsid w:val="00A77AAC"/>
    <w:rsid w:val="00A807FF"/>
    <w:rsid w:val="00A811F8"/>
    <w:rsid w:val="00A81890"/>
    <w:rsid w:val="00A84330"/>
    <w:rsid w:val="00A978C4"/>
    <w:rsid w:val="00A979BA"/>
    <w:rsid w:val="00AA081D"/>
    <w:rsid w:val="00AA1C5E"/>
    <w:rsid w:val="00AA314E"/>
    <w:rsid w:val="00AB0EF6"/>
    <w:rsid w:val="00AB4BD9"/>
    <w:rsid w:val="00AC1004"/>
    <w:rsid w:val="00AC535D"/>
    <w:rsid w:val="00AD3847"/>
    <w:rsid w:val="00AE16EB"/>
    <w:rsid w:val="00AE27DB"/>
    <w:rsid w:val="00AE3180"/>
    <w:rsid w:val="00AE52BA"/>
    <w:rsid w:val="00AF1E2A"/>
    <w:rsid w:val="00AF424C"/>
    <w:rsid w:val="00AF4F9B"/>
    <w:rsid w:val="00B04598"/>
    <w:rsid w:val="00B04679"/>
    <w:rsid w:val="00B11579"/>
    <w:rsid w:val="00B176FA"/>
    <w:rsid w:val="00B252CE"/>
    <w:rsid w:val="00B267B7"/>
    <w:rsid w:val="00B304F8"/>
    <w:rsid w:val="00B31D4F"/>
    <w:rsid w:val="00B325DB"/>
    <w:rsid w:val="00B34D4C"/>
    <w:rsid w:val="00B355EB"/>
    <w:rsid w:val="00B37D3E"/>
    <w:rsid w:val="00B410F6"/>
    <w:rsid w:val="00B47C56"/>
    <w:rsid w:val="00B547F2"/>
    <w:rsid w:val="00B56241"/>
    <w:rsid w:val="00B56C9C"/>
    <w:rsid w:val="00B57970"/>
    <w:rsid w:val="00B60011"/>
    <w:rsid w:val="00B74E1A"/>
    <w:rsid w:val="00B76429"/>
    <w:rsid w:val="00B7645C"/>
    <w:rsid w:val="00B80925"/>
    <w:rsid w:val="00B815CE"/>
    <w:rsid w:val="00B838CD"/>
    <w:rsid w:val="00B838F3"/>
    <w:rsid w:val="00B84304"/>
    <w:rsid w:val="00B9327C"/>
    <w:rsid w:val="00B945DF"/>
    <w:rsid w:val="00BA06CB"/>
    <w:rsid w:val="00BA1292"/>
    <w:rsid w:val="00BA332D"/>
    <w:rsid w:val="00BB42DB"/>
    <w:rsid w:val="00BB54BC"/>
    <w:rsid w:val="00BC1206"/>
    <w:rsid w:val="00BC120F"/>
    <w:rsid w:val="00BC22EE"/>
    <w:rsid w:val="00BC2C68"/>
    <w:rsid w:val="00BC3FCA"/>
    <w:rsid w:val="00BC445B"/>
    <w:rsid w:val="00BD1EA3"/>
    <w:rsid w:val="00BD35FE"/>
    <w:rsid w:val="00BD760F"/>
    <w:rsid w:val="00BD7D6F"/>
    <w:rsid w:val="00BE20E7"/>
    <w:rsid w:val="00BE2963"/>
    <w:rsid w:val="00BE5EE7"/>
    <w:rsid w:val="00BF26E2"/>
    <w:rsid w:val="00BF2B1A"/>
    <w:rsid w:val="00BF3349"/>
    <w:rsid w:val="00BF4AAD"/>
    <w:rsid w:val="00C02987"/>
    <w:rsid w:val="00C1089B"/>
    <w:rsid w:val="00C159E0"/>
    <w:rsid w:val="00C171CF"/>
    <w:rsid w:val="00C30E56"/>
    <w:rsid w:val="00C31BD3"/>
    <w:rsid w:val="00C3211E"/>
    <w:rsid w:val="00C33D09"/>
    <w:rsid w:val="00C34382"/>
    <w:rsid w:val="00C34D0A"/>
    <w:rsid w:val="00C37A3E"/>
    <w:rsid w:val="00C44632"/>
    <w:rsid w:val="00C47413"/>
    <w:rsid w:val="00C51743"/>
    <w:rsid w:val="00C53882"/>
    <w:rsid w:val="00C54CAE"/>
    <w:rsid w:val="00C57174"/>
    <w:rsid w:val="00C62D6E"/>
    <w:rsid w:val="00C642C3"/>
    <w:rsid w:val="00C66309"/>
    <w:rsid w:val="00C67699"/>
    <w:rsid w:val="00C70683"/>
    <w:rsid w:val="00C80B2F"/>
    <w:rsid w:val="00C81CBC"/>
    <w:rsid w:val="00C82328"/>
    <w:rsid w:val="00C8259A"/>
    <w:rsid w:val="00C847ED"/>
    <w:rsid w:val="00C84F52"/>
    <w:rsid w:val="00C86B45"/>
    <w:rsid w:val="00C9096A"/>
    <w:rsid w:val="00C92678"/>
    <w:rsid w:val="00C93E0C"/>
    <w:rsid w:val="00C97674"/>
    <w:rsid w:val="00CB3262"/>
    <w:rsid w:val="00CB7A9C"/>
    <w:rsid w:val="00CB7CC1"/>
    <w:rsid w:val="00CC1D92"/>
    <w:rsid w:val="00CC71B0"/>
    <w:rsid w:val="00CD0AD0"/>
    <w:rsid w:val="00CD10A1"/>
    <w:rsid w:val="00CD3699"/>
    <w:rsid w:val="00CE155F"/>
    <w:rsid w:val="00CF0D9B"/>
    <w:rsid w:val="00CF1E7B"/>
    <w:rsid w:val="00CF2509"/>
    <w:rsid w:val="00CF34F8"/>
    <w:rsid w:val="00CF713C"/>
    <w:rsid w:val="00CF7AD5"/>
    <w:rsid w:val="00D03B4D"/>
    <w:rsid w:val="00D053C5"/>
    <w:rsid w:val="00D057EA"/>
    <w:rsid w:val="00D05C07"/>
    <w:rsid w:val="00D11AD7"/>
    <w:rsid w:val="00D11B33"/>
    <w:rsid w:val="00D12B10"/>
    <w:rsid w:val="00D1320B"/>
    <w:rsid w:val="00D15F6C"/>
    <w:rsid w:val="00D15FEC"/>
    <w:rsid w:val="00D209FD"/>
    <w:rsid w:val="00D2288E"/>
    <w:rsid w:val="00D26555"/>
    <w:rsid w:val="00D33840"/>
    <w:rsid w:val="00D3469C"/>
    <w:rsid w:val="00D42B24"/>
    <w:rsid w:val="00D50509"/>
    <w:rsid w:val="00D514D8"/>
    <w:rsid w:val="00D51C42"/>
    <w:rsid w:val="00D525CC"/>
    <w:rsid w:val="00D56464"/>
    <w:rsid w:val="00D56B22"/>
    <w:rsid w:val="00D6413D"/>
    <w:rsid w:val="00D64974"/>
    <w:rsid w:val="00D65BAA"/>
    <w:rsid w:val="00D66469"/>
    <w:rsid w:val="00D75D9A"/>
    <w:rsid w:val="00D7601D"/>
    <w:rsid w:val="00D8031B"/>
    <w:rsid w:val="00D80AC1"/>
    <w:rsid w:val="00D83758"/>
    <w:rsid w:val="00D84676"/>
    <w:rsid w:val="00D84A2F"/>
    <w:rsid w:val="00D85FEA"/>
    <w:rsid w:val="00D8754C"/>
    <w:rsid w:val="00D92006"/>
    <w:rsid w:val="00D950CC"/>
    <w:rsid w:val="00D96C8F"/>
    <w:rsid w:val="00D97000"/>
    <w:rsid w:val="00DA442B"/>
    <w:rsid w:val="00DA47C8"/>
    <w:rsid w:val="00DA5CB6"/>
    <w:rsid w:val="00DA6D71"/>
    <w:rsid w:val="00DB4411"/>
    <w:rsid w:val="00DC2A0F"/>
    <w:rsid w:val="00DC2AFF"/>
    <w:rsid w:val="00DC3E2A"/>
    <w:rsid w:val="00DC4746"/>
    <w:rsid w:val="00DD1790"/>
    <w:rsid w:val="00DD40A9"/>
    <w:rsid w:val="00DD5F52"/>
    <w:rsid w:val="00DD7D6E"/>
    <w:rsid w:val="00DE3C75"/>
    <w:rsid w:val="00DE513B"/>
    <w:rsid w:val="00DE5625"/>
    <w:rsid w:val="00DE58D9"/>
    <w:rsid w:val="00DF0141"/>
    <w:rsid w:val="00DF0E38"/>
    <w:rsid w:val="00DF2FB3"/>
    <w:rsid w:val="00DF61F9"/>
    <w:rsid w:val="00E045D3"/>
    <w:rsid w:val="00E056FD"/>
    <w:rsid w:val="00E07AF0"/>
    <w:rsid w:val="00E13222"/>
    <w:rsid w:val="00E132BC"/>
    <w:rsid w:val="00E15736"/>
    <w:rsid w:val="00E16C08"/>
    <w:rsid w:val="00E17666"/>
    <w:rsid w:val="00E177CD"/>
    <w:rsid w:val="00E22CFC"/>
    <w:rsid w:val="00E25E47"/>
    <w:rsid w:val="00E329CE"/>
    <w:rsid w:val="00E338DA"/>
    <w:rsid w:val="00E36698"/>
    <w:rsid w:val="00E4002D"/>
    <w:rsid w:val="00E41BFD"/>
    <w:rsid w:val="00E42402"/>
    <w:rsid w:val="00E43499"/>
    <w:rsid w:val="00E434C3"/>
    <w:rsid w:val="00E45125"/>
    <w:rsid w:val="00E51A44"/>
    <w:rsid w:val="00E52656"/>
    <w:rsid w:val="00E52C71"/>
    <w:rsid w:val="00E534D8"/>
    <w:rsid w:val="00E57117"/>
    <w:rsid w:val="00E57901"/>
    <w:rsid w:val="00E605AD"/>
    <w:rsid w:val="00E60B87"/>
    <w:rsid w:val="00E663C5"/>
    <w:rsid w:val="00E66BB8"/>
    <w:rsid w:val="00E75E69"/>
    <w:rsid w:val="00E77CE0"/>
    <w:rsid w:val="00E816DC"/>
    <w:rsid w:val="00E81B2A"/>
    <w:rsid w:val="00E90829"/>
    <w:rsid w:val="00E90A2E"/>
    <w:rsid w:val="00E95F93"/>
    <w:rsid w:val="00EA0CC6"/>
    <w:rsid w:val="00EB0E93"/>
    <w:rsid w:val="00EC02AD"/>
    <w:rsid w:val="00EC0B5A"/>
    <w:rsid w:val="00EC15A4"/>
    <w:rsid w:val="00EC3D8F"/>
    <w:rsid w:val="00ED1A11"/>
    <w:rsid w:val="00ED1EBB"/>
    <w:rsid w:val="00ED67A3"/>
    <w:rsid w:val="00ED682B"/>
    <w:rsid w:val="00EE049F"/>
    <w:rsid w:val="00EE0ACB"/>
    <w:rsid w:val="00EE33BC"/>
    <w:rsid w:val="00EE38B6"/>
    <w:rsid w:val="00EE5B15"/>
    <w:rsid w:val="00EE727D"/>
    <w:rsid w:val="00EE7A35"/>
    <w:rsid w:val="00EF08EE"/>
    <w:rsid w:val="00EF0B37"/>
    <w:rsid w:val="00F01A46"/>
    <w:rsid w:val="00F10C41"/>
    <w:rsid w:val="00F1605D"/>
    <w:rsid w:val="00F218A1"/>
    <w:rsid w:val="00F21A30"/>
    <w:rsid w:val="00F22325"/>
    <w:rsid w:val="00F22470"/>
    <w:rsid w:val="00F25C76"/>
    <w:rsid w:val="00F276BD"/>
    <w:rsid w:val="00F31C41"/>
    <w:rsid w:val="00F325C3"/>
    <w:rsid w:val="00F34FD2"/>
    <w:rsid w:val="00F370BE"/>
    <w:rsid w:val="00F40596"/>
    <w:rsid w:val="00F42571"/>
    <w:rsid w:val="00F42C90"/>
    <w:rsid w:val="00F43BFB"/>
    <w:rsid w:val="00F45292"/>
    <w:rsid w:val="00F45B0E"/>
    <w:rsid w:val="00F50640"/>
    <w:rsid w:val="00F5138E"/>
    <w:rsid w:val="00F517DB"/>
    <w:rsid w:val="00F526B3"/>
    <w:rsid w:val="00F53538"/>
    <w:rsid w:val="00F577F9"/>
    <w:rsid w:val="00F62F1C"/>
    <w:rsid w:val="00F64CF9"/>
    <w:rsid w:val="00F72607"/>
    <w:rsid w:val="00F73975"/>
    <w:rsid w:val="00F7641C"/>
    <w:rsid w:val="00F81057"/>
    <w:rsid w:val="00F81206"/>
    <w:rsid w:val="00F8243C"/>
    <w:rsid w:val="00F82F9B"/>
    <w:rsid w:val="00F84B8D"/>
    <w:rsid w:val="00F850E9"/>
    <w:rsid w:val="00F86CCD"/>
    <w:rsid w:val="00F871FB"/>
    <w:rsid w:val="00F938D8"/>
    <w:rsid w:val="00F938DC"/>
    <w:rsid w:val="00F948BF"/>
    <w:rsid w:val="00FA1794"/>
    <w:rsid w:val="00FA3EB4"/>
    <w:rsid w:val="00FA5E15"/>
    <w:rsid w:val="00FA6896"/>
    <w:rsid w:val="00FB0030"/>
    <w:rsid w:val="00FB07B8"/>
    <w:rsid w:val="00FB2282"/>
    <w:rsid w:val="00FB3F0A"/>
    <w:rsid w:val="00FB5836"/>
    <w:rsid w:val="00FB68E3"/>
    <w:rsid w:val="00FB6B61"/>
    <w:rsid w:val="00FC00E1"/>
    <w:rsid w:val="00FC1C89"/>
    <w:rsid w:val="00FC2749"/>
    <w:rsid w:val="00FC53F6"/>
    <w:rsid w:val="00FC5F02"/>
    <w:rsid w:val="00FC79BD"/>
    <w:rsid w:val="00FD000A"/>
    <w:rsid w:val="00FD1B1D"/>
    <w:rsid w:val="00FD1FA2"/>
    <w:rsid w:val="00FD6679"/>
    <w:rsid w:val="00FD69DA"/>
    <w:rsid w:val="00FD7C8F"/>
    <w:rsid w:val="00FE0728"/>
    <w:rsid w:val="00FE5F7D"/>
    <w:rsid w:val="00FE66CA"/>
    <w:rsid w:val="00FF0591"/>
    <w:rsid w:val="00FF3C5B"/>
    <w:rsid w:val="00FF4838"/>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2BF"/>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572BF"/>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572BF"/>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572BF"/>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572BF"/>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572B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BF"/>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572BF"/>
    <w:rPr>
      <w:rFonts w:ascii="Arial Black" w:hAnsi="Arial Black"/>
      <w:sz w:val="28"/>
    </w:rPr>
  </w:style>
  <w:style w:type="character" w:customStyle="1" w:styleId="Heading4Char">
    <w:name w:val="Heading 4 Char"/>
    <w:basedOn w:val="DefaultParagraphFont"/>
    <w:link w:val="Heading4"/>
    <w:rsid w:val="009572BF"/>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572BF"/>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572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2BF"/>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572BF"/>
    <w:pPr>
      <w:tabs>
        <w:tab w:val="right" w:leader="dot" w:pos="10786"/>
      </w:tabs>
      <w:spacing w:before="80" w:after="0"/>
      <w:ind w:left="144"/>
    </w:pPr>
    <w:rPr>
      <w:b/>
    </w:rPr>
  </w:style>
  <w:style w:type="paragraph" w:styleId="TOC2">
    <w:name w:val="toc 2"/>
    <w:basedOn w:val="Normal"/>
    <w:next w:val="Normal"/>
    <w:autoRedefine/>
    <w:uiPriority w:val="39"/>
    <w:unhideWhenUsed/>
    <w:rsid w:val="009572BF"/>
    <w:pPr>
      <w:tabs>
        <w:tab w:val="right" w:leader="dot" w:pos="10790"/>
      </w:tabs>
      <w:spacing w:before="40" w:after="40"/>
      <w:ind w:left="288"/>
    </w:pPr>
    <w:rPr>
      <w:sz w:val="18"/>
    </w:rPr>
  </w:style>
  <w:style w:type="character" w:styleId="Hyperlink">
    <w:name w:val="Hyperlink"/>
    <w:basedOn w:val="DefaultParagraphFont"/>
    <w:uiPriority w:val="99"/>
    <w:unhideWhenUsed/>
    <w:rsid w:val="009572BF"/>
    <w:rPr>
      <w:color w:val="0000FF" w:themeColor="hyperlink"/>
      <w:u w:val="single"/>
    </w:rPr>
  </w:style>
  <w:style w:type="character" w:styleId="BookTitle">
    <w:name w:val="Book Title"/>
    <w:basedOn w:val="DefaultParagraphFont"/>
    <w:uiPriority w:val="33"/>
    <w:rsid w:val="009572BF"/>
    <w:rPr>
      <w:b/>
      <w:bCs/>
      <w:smallCaps/>
      <w:spacing w:val="5"/>
      <w:sz w:val="48"/>
    </w:rPr>
  </w:style>
  <w:style w:type="paragraph" w:styleId="Title">
    <w:name w:val="Title"/>
    <w:basedOn w:val="Normal"/>
    <w:next w:val="Normal"/>
    <w:link w:val="TitleChar"/>
    <w:uiPriority w:val="10"/>
    <w:unhideWhenUsed/>
    <w:rsid w:val="009572BF"/>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572BF"/>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572BF"/>
    <w:pPr>
      <w:spacing w:after="0" w:line="240" w:lineRule="auto"/>
    </w:pPr>
    <w:rPr>
      <w:rFonts w:eastAsiaTheme="minorEastAsia"/>
    </w:rPr>
  </w:style>
  <w:style w:type="character" w:customStyle="1" w:styleId="NoSpacingChar">
    <w:name w:val="No Spacing Char"/>
    <w:basedOn w:val="DefaultParagraphFont"/>
    <w:link w:val="NoSpacing"/>
    <w:uiPriority w:val="4"/>
    <w:rsid w:val="009572BF"/>
    <w:rPr>
      <w:rFonts w:eastAsiaTheme="minorEastAsia"/>
    </w:rPr>
  </w:style>
  <w:style w:type="paragraph" w:styleId="Header">
    <w:name w:val="header"/>
    <w:basedOn w:val="Normal"/>
    <w:link w:val="HeaderChar"/>
    <w:uiPriority w:val="99"/>
    <w:unhideWhenUsed/>
    <w:rsid w:val="009572BF"/>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572BF"/>
    <w:rPr>
      <w:rFonts w:ascii="Arial" w:hAnsi="Arial"/>
      <w:color w:val="292929"/>
      <w:sz w:val="16"/>
    </w:rPr>
  </w:style>
  <w:style w:type="paragraph" w:styleId="Footer">
    <w:name w:val="footer"/>
    <w:basedOn w:val="Normal"/>
    <w:link w:val="FooterChar"/>
    <w:uiPriority w:val="99"/>
    <w:unhideWhenUsed/>
    <w:rsid w:val="009572BF"/>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572BF"/>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0"/>
      </w:numPr>
      <w:spacing w:before="60" w:after="20"/>
      <w:ind w:left="1512" w:hanging="360"/>
    </w:pPr>
    <w:rPr>
      <w:sz w:val="16"/>
    </w:rPr>
  </w:style>
  <w:style w:type="paragraph" w:styleId="ListParagraph">
    <w:name w:val="List Paragraph"/>
    <w:basedOn w:val="Normal"/>
    <w:next w:val="Normal"/>
    <w:uiPriority w:val="34"/>
    <w:rsid w:val="009572BF"/>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572BF"/>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572BF"/>
    <w:rPr>
      <w:rFonts w:ascii="Lucida Console" w:hAnsi="Lucida Console" w:cs="Courier New"/>
      <w:b/>
      <w:spacing w:val="-6"/>
      <w:sz w:val="18"/>
    </w:rPr>
  </w:style>
  <w:style w:type="paragraph" w:customStyle="1" w:styleId="NumberedBullet">
    <w:name w:val="Numbered Bullet"/>
    <w:basedOn w:val="ListParagraph"/>
    <w:uiPriority w:val="5"/>
    <w:unhideWhenUsed/>
    <w:rsid w:val="009572BF"/>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572BF"/>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572BF"/>
    <w:pPr>
      <w:spacing w:before="0" w:after="0"/>
    </w:pPr>
    <w:rPr>
      <w:szCs w:val="20"/>
    </w:rPr>
  </w:style>
  <w:style w:type="character" w:customStyle="1" w:styleId="FootnoteTextChar">
    <w:name w:val="Footnote Text Char"/>
    <w:basedOn w:val="DefaultParagraphFont"/>
    <w:link w:val="FootnoteText"/>
    <w:uiPriority w:val="99"/>
    <w:semiHidden/>
    <w:rsid w:val="009572BF"/>
    <w:rPr>
      <w:rFonts w:ascii="Arial" w:hAnsi="Arial"/>
      <w:color w:val="262626" w:themeColor="text1" w:themeTint="D9"/>
      <w:sz w:val="20"/>
      <w:szCs w:val="20"/>
    </w:rPr>
  </w:style>
  <w:style w:type="table" w:styleId="LightShading-Accent4">
    <w:name w:val="Light Shading Accent 4"/>
    <w:basedOn w:val="TableNormal"/>
    <w:uiPriority w:val="60"/>
    <w:rsid w:val="009572B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572BF"/>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572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572B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572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572B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572BF"/>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572BF"/>
    <w:pPr>
      <w:tabs>
        <w:tab w:val="num" w:pos="360"/>
      </w:tabs>
      <w:ind w:left="360" w:hanging="360"/>
      <w:contextualSpacing/>
    </w:pPr>
  </w:style>
  <w:style w:type="character" w:customStyle="1" w:styleId="InLineUrl">
    <w:name w:val="InLineUrl"/>
    <w:basedOn w:val="DefaultParagraphFont"/>
    <w:qFormat/>
    <w:rsid w:val="009572BF"/>
    <w:rPr>
      <w:rFonts w:ascii="Arial" w:hAnsi="Arial"/>
      <w:b/>
      <w:sz w:val="18"/>
    </w:rPr>
  </w:style>
  <w:style w:type="paragraph" w:customStyle="1" w:styleId="LabStepNumbered">
    <w:name w:val="Lab Step Numbered"/>
    <w:link w:val="LabStepNumberedChar"/>
    <w:qFormat/>
    <w:rsid w:val="009572BF"/>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572BF"/>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9572BF"/>
    <w:pPr>
      <w:numPr>
        <w:ilvl w:val="1"/>
      </w:numPr>
    </w:pPr>
  </w:style>
  <w:style w:type="paragraph" w:customStyle="1" w:styleId="LabStepLevel2NoBullet">
    <w:name w:val="Lab Step Level 2 No Bullet"/>
    <w:basedOn w:val="LabStepNumberedLevel2"/>
    <w:uiPriority w:val="3"/>
    <w:qFormat/>
    <w:rsid w:val="009572BF"/>
    <w:pPr>
      <w:numPr>
        <w:numId w:val="0"/>
      </w:numPr>
      <w:spacing w:before="40"/>
      <w:ind w:left="720"/>
    </w:pPr>
  </w:style>
  <w:style w:type="character" w:customStyle="1" w:styleId="LabStepScreenshotFrame">
    <w:name w:val="Lab Step Screenshot Frame"/>
    <w:basedOn w:val="DefaultParagraphFont"/>
    <w:uiPriority w:val="1"/>
    <w:qFormat/>
    <w:rsid w:val="009572BF"/>
    <w:rPr>
      <w:noProof/>
      <w:bdr w:val="single" w:sz="2" w:space="0" w:color="DDDDDD"/>
    </w:rPr>
  </w:style>
  <w:style w:type="paragraph" w:customStyle="1" w:styleId="LabExerciseCallout">
    <w:name w:val="Lab Exercise Callout"/>
    <w:basedOn w:val="LabExerciseLeadIn"/>
    <w:qFormat/>
    <w:rsid w:val="009572BF"/>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9572B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9572BF"/>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572BF"/>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572BF"/>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72BF"/>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572BF"/>
    <w:rPr>
      <w:rFonts w:ascii="Arial" w:hAnsi="Arial"/>
      <w:b/>
      <w:iCs/>
      <w:sz w:val="16"/>
    </w:rPr>
  </w:style>
  <w:style w:type="character" w:customStyle="1" w:styleId="InlindeCode">
    <w:name w:val="InlindeCode"/>
    <w:basedOn w:val="DefaultParagraphFont"/>
    <w:qFormat/>
    <w:rsid w:val="009572BF"/>
    <w:rPr>
      <w:rFonts w:ascii="Lucida Console" w:hAnsi="Lucida Console"/>
      <w:b/>
      <w:sz w:val="16"/>
    </w:rPr>
  </w:style>
  <w:style w:type="table" w:customStyle="1" w:styleId="LabStepTable">
    <w:name w:val="Lab Step Table"/>
    <w:basedOn w:val="TableGrid"/>
    <w:uiPriority w:val="99"/>
    <w:rsid w:val="009572BF"/>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9572BF"/>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9572BF"/>
    <w:pPr>
      <w:ind w:left="792"/>
    </w:pPr>
  </w:style>
  <w:style w:type="paragraph" w:customStyle="1" w:styleId="LabStepScreenshotLevel2">
    <w:name w:val="Lab Step Screenshot Level 2"/>
    <w:basedOn w:val="LabStepScreenshot"/>
    <w:uiPriority w:val="2"/>
    <w:qFormat/>
    <w:rsid w:val="009572BF"/>
    <w:pPr>
      <w:ind w:left="720"/>
    </w:pPr>
    <w:rPr>
      <w:noProof/>
    </w:rPr>
  </w:style>
  <w:style w:type="paragraph" w:styleId="TOCHeading">
    <w:name w:val="TOC Heading"/>
    <w:basedOn w:val="Heading1"/>
    <w:next w:val="Normal"/>
    <w:uiPriority w:val="39"/>
    <w:semiHidden/>
    <w:unhideWhenUsed/>
    <w:qFormat/>
    <w:rsid w:val="009572BF"/>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572BF"/>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572BF"/>
    <w:rPr>
      <w:sz w:val="16"/>
      <w:szCs w:val="16"/>
    </w:rPr>
  </w:style>
  <w:style w:type="paragraph" w:styleId="CommentText">
    <w:name w:val="annotation text"/>
    <w:basedOn w:val="Normal"/>
    <w:link w:val="CommentTextChar"/>
    <w:uiPriority w:val="99"/>
    <w:semiHidden/>
    <w:unhideWhenUsed/>
    <w:rsid w:val="009572BF"/>
    <w:rPr>
      <w:szCs w:val="20"/>
    </w:rPr>
  </w:style>
  <w:style w:type="character" w:customStyle="1" w:styleId="CommentTextChar">
    <w:name w:val="Comment Text Char"/>
    <w:basedOn w:val="DefaultParagraphFont"/>
    <w:link w:val="CommentText"/>
    <w:uiPriority w:val="99"/>
    <w:semiHidden/>
    <w:rsid w:val="009572BF"/>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572BF"/>
    <w:rPr>
      <w:b/>
      <w:bCs/>
    </w:rPr>
  </w:style>
  <w:style w:type="character" w:customStyle="1" w:styleId="CommentSubjectChar">
    <w:name w:val="Comment Subject Char"/>
    <w:basedOn w:val="CommentTextChar"/>
    <w:link w:val="CommentSubject"/>
    <w:uiPriority w:val="99"/>
    <w:semiHidden/>
    <w:rsid w:val="009572BF"/>
    <w:rPr>
      <w:rFonts w:ascii="Arial" w:hAnsi="Arial"/>
      <w:b/>
      <w:bCs/>
      <w:color w:val="262626" w:themeColor="text1" w:themeTint="D9"/>
      <w:sz w:val="20"/>
      <w:szCs w:val="20"/>
    </w:rPr>
  </w:style>
  <w:style w:type="character" w:styleId="Strong">
    <w:name w:val="Strong"/>
    <w:basedOn w:val="DefaultParagraphFont"/>
    <w:uiPriority w:val="23"/>
    <w:rsid w:val="009572BF"/>
    <w:rPr>
      <w:b/>
      <w:bCs/>
    </w:rPr>
  </w:style>
  <w:style w:type="paragraph" w:styleId="NormalWeb">
    <w:name w:val="Normal (Web)"/>
    <w:basedOn w:val="Normal"/>
    <w:uiPriority w:val="99"/>
    <w:semiHidden/>
    <w:unhideWhenUsed/>
    <w:rsid w:val="009572BF"/>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572BF"/>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572BF"/>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572BF"/>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572BF"/>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572BF"/>
    <w:pPr>
      <w:spacing w:before="240"/>
      <w:ind w:left="720" w:right="720"/>
    </w:pPr>
    <w:rPr>
      <w:color w:val="1C1C1C"/>
    </w:rPr>
  </w:style>
  <w:style w:type="paragraph" w:customStyle="1" w:styleId="SlidesNotes">
    <w:name w:val="Slides Notes"/>
    <w:basedOn w:val="Normal"/>
    <w:uiPriority w:val="4"/>
    <w:rsid w:val="009572BF"/>
    <w:pPr>
      <w:spacing w:before="240"/>
    </w:pPr>
  </w:style>
  <w:style w:type="paragraph" w:customStyle="1" w:styleId="LegalHeader">
    <w:name w:val="Legal Header"/>
    <w:basedOn w:val="Normal"/>
    <w:uiPriority w:val="3"/>
    <w:rsid w:val="009572BF"/>
    <w:pPr>
      <w:spacing w:before="600"/>
    </w:pPr>
    <w:rPr>
      <w:b/>
      <w:color w:val="auto"/>
      <w:u w:val="single"/>
    </w:rPr>
  </w:style>
  <w:style w:type="paragraph" w:customStyle="1" w:styleId="LegalBody">
    <w:name w:val="Legal Body"/>
    <w:basedOn w:val="Normal"/>
    <w:uiPriority w:val="3"/>
    <w:rsid w:val="009572BF"/>
    <w:rPr>
      <w:sz w:val="18"/>
    </w:rPr>
  </w:style>
  <w:style w:type="paragraph" w:customStyle="1" w:styleId="CourseInfo">
    <w:name w:val="Course Info"/>
    <w:basedOn w:val="Normal"/>
    <w:uiPriority w:val="4"/>
    <w:rsid w:val="009572BF"/>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572BF"/>
    <w:rPr>
      <w:rFonts w:ascii="Arial" w:hAnsi="Arial"/>
      <w:color w:val="262626" w:themeColor="text1" w:themeTint="D9"/>
      <w:sz w:val="18"/>
    </w:rPr>
  </w:style>
  <w:style w:type="paragraph" w:customStyle="1" w:styleId="Strong1">
    <w:name w:val="Strong1"/>
    <w:basedOn w:val="LabStepNumbered"/>
    <w:link w:val="strongChar"/>
    <w:uiPriority w:val="5"/>
    <w:rsid w:val="009572BF"/>
    <w:pPr>
      <w:numPr>
        <w:numId w:val="0"/>
      </w:numPr>
      <w:ind w:left="757" w:hanging="360"/>
    </w:pPr>
    <w:rPr>
      <w:b/>
    </w:rPr>
  </w:style>
  <w:style w:type="character" w:customStyle="1" w:styleId="strongChar">
    <w:name w:val="strong Char"/>
    <w:basedOn w:val="LabStepNumberedChar"/>
    <w:link w:val="Strong1"/>
    <w:uiPriority w:val="5"/>
    <w:rsid w:val="009572BF"/>
    <w:rPr>
      <w:rFonts w:ascii="Arial" w:hAnsi="Arial"/>
      <w:b/>
      <w:color w:val="262626" w:themeColor="text1" w:themeTint="D9"/>
      <w:sz w:val="18"/>
    </w:rPr>
  </w:style>
  <w:style w:type="paragraph" w:customStyle="1" w:styleId="CourseCode">
    <w:name w:val="Course Code"/>
    <w:basedOn w:val="Normal"/>
    <w:uiPriority w:val="4"/>
    <w:rsid w:val="009572BF"/>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572BF"/>
    <w:pPr>
      <w:tabs>
        <w:tab w:val="right" w:leader="dot" w:pos="10790"/>
      </w:tabs>
      <w:spacing w:before="40" w:after="0"/>
      <w:ind w:left="432"/>
    </w:pPr>
    <w:rPr>
      <w:sz w:val="16"/>
    </w:rPr>
  </w:style>
  <w:style w:type="numbering" w:customStyle="1" w:styleId="LabStepsTemplate">
    <w:name w:val="LabStepsTemplate"/>
    <w:uiPriority w:val="99"/>
    <w:rsid w:val="009572BF"/>
    <w:pPr>
      <w:numPr>
        <w:numId w:val="2"/>
      </w:numPr>
    </w:pPr>
  </w:style>
  <w:style w:type="paragraph" w:customStyle="1" w:styleId="ModuleDescription">
    <w:name w:val="Module Description"/>
    <w:basedOn w:val="Normal"/>
    <w:uiPriority w:val="4"/>
    <w:rsid w:val="009572BF"/>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572BF"/>
    <w:pPr>
      <w:jc w:val="center"/>
    </w:pPr>
  </w:style>
  <w:style w:type="paragraph" w:customStyle="1" w:styleId="TopicsCoveredItem">
    <w:name w:val="Topics Covered Item"/>
    <w:basedOn w:val="Normal"/>
    <w:uiPriority w:val="4"/>
    <w:rsid w:val="009572BF"/>
    <w:pPr>
      <w:numPr>
        <w:numId w:val="7"/>
      </w:numPr>
      <w:spacing w:before="0" w:after="0"/>
      <w:contextualSpacing/>
    </w:pPr>
  </w:style>
  <w:style w:type="paragraph" w:customStyle="1" w:styleId="ModuleIntroHeader">
    <w:name w:val="Module Intro Header"/>
    <w:basedOn w:val="Normal"/>
    <w:uiPriority w:val="4"/>
    <w:rsid w:val="009572BF"/>
    <w:pPr>
      <w:pBdr>
        <w:bottom w:val="single" w:sz="8" w:space="1" w:color="auto"/>
      </w:pBdr>
      <w:spacing w:before="360"/>
      <w:ind w:left="288"/>
    </w:pPr>
    <w:rPr>
      <w:b/>
      <w:sz w:val="24"/>
    </w:rPr>
  </w:style>
  <w:style w:type="paragraph" w:customStyle="1" w:styleId="ModuleAgendaItem">
    <w:name w:val="Module Agenda Item"/>
    <w:basedOn w:val="Normal"/>
    <w:uiPriority w:val="4"/>
    <w:rsid w:val="009572BF"/>
    <w:pPr>
      <w:spacing w:before="0" w:after="0"/>
      <w:ind w:left="360" w:hanging="360"/>
      <w:contextualSpacing/>
    </w:pPr>
    <w:rPr>
      <w:sz w:val="24"/>
    </w:rPr>
  </w:style>
  <w:style w:type="paragraph" w:customStyle="1" w:styleId="LabStepNumberedLevel3">
    <w:name w:val="Lab Step Numbered Level 3"/>
    <w:basedOn w:val="LabStepNumberedLevel2"/>
    <w:qFormat/>
    <w:rsid w:val="009572BF"/>
    <w:pPr>
      <w:numPr>
        <w:ilvl w:val="2"/>
      </w:numPr>
      <w:tabs>
        <w:tab w:val="left" w:pos="994"/>
      </w:tabs>
    </w:pPr>
  </w:style>
  <w:style w:type="paragraph" w:customStyle="1" w:styleId="LabStepNumberedLevel4">
    <w:name w:val="Lab Step Numbered Level 4"/>
    <w:basedOn w:val="LabStepNumberedLevel3"/>
    <w:qFormat/>
    <w:rsid w:val="009572BF"/>
    <w:pPr>
      <w:numPr>
        <w:ilvl w:val="3"/>
      </w:numPr>
      <w:tabs>
        <w:tab w:val="clear" w:pos="994"/>
        <w:tab w:val="left" w:pos="1627"/>
      </w:tabs>
    </w:pPr>
  </w:style>
  <w:style w:type="paragraph" w:customStyle="1" w:styleId="LabExerciseItem">
    <w:name w:val="Lab Exercise Item"/>
    <w:basedOn w:val="Normal"/>
    <w:next w:val="Normal"/>
    <w:uiPriority w:val="4"/>
    <w:qFormat/>
    <w:rsid w:val="009572BF"/>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2F0F9D13-B7D7-4FAC-AE33-8ECE45DC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4239</TotalTime>
  <Pages>12</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TedP</cp:lastModifiedBy>
  <cp:revision>17</cp:revision>
  <cp:lastPrinted>2009-08-12T16:30:00Z</cp:lastPrinted>
  <dcterms:created xsi:type="dcterms:W3CDTF">2014-05-14T03:37:00Z</dcterms:created>
  <dcterms:modified xsi:type="dcterms:W3CDTF">2015-09-30T17:33:00Z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