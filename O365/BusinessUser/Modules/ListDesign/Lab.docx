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0B8F0" w14:textId="77777777" w:rsidR="00F30B14" w:rsidRDefault="00576A68" w:rsidP="00F30B14">
      <w:pPr>
        <w:pStyle w:val="Heading2"/>
      </w:pPr>
      <w:r>
        <w:t xml:space="preserve">Designing Lists </w:t>
      </w:r>
      <w:r w:rsidR="004100F9">
        <w:t>using Site Columns and Content Types</w:t>
      </w:r>
    </w:p>
    <w:p w14:paraId="2DE38357" w14:textId="77777777" w:rsidR="00F30B14" w:rsidRPr="005C7841" w:rsidRDefault="00F30B14" w:rsidP="00F30B14">
      <w:pPr>
        <w:pStyle w:val="LabExerciseCallout"/>
      </w:pPr>
      <w:r w:rsidRPr="005C7841">
        <w:rPr>
          <w:b/>
        </w:rPr>
        <w:t>Lab Time</w:t>
      </w:r>
      <w:r w:rsidRPr="005C7841">
        <w:t xml:space="preserve">: </w:t>
      </w:r>
      <w:r w:rsidR="006B238A">
        <w:t>45 minutes</w:t>
      </w:r>
    </w:p>
    <w:p w14:paraId="0C326445" w14:textId="4F5577F3" w:rsidR="00F30B14" w:rsidRPr="005C7841" w:rsidRDefault="00F30B14" w:rsidP="00F30B14">
      <w:pPr>
        <w:pStyle w:val="LabExerciseCallout"/>
      </w:pPr>
      <w:r w:rsidRPr="005C7841">
        <w:rPr>
          <w:b/>
        </w:rPr>
        <w:t>Lab Folder</w:t>
      </w:r>
      <w:r w:rsidRPr="005C7841">
        <w:t>: C:\Student\</w:t>
      </w:r>
      <w:r w:rsidR="00CD2F18">
        <w:t>Modules\</w:t>
      </w:r>
      <w:r w:rsidR="00576A68">
        <w:t>ListDesign</w:t>
      </w:r>
    </w:p>
    <w:p w14:paraId="043D5F5F" w14:textId="77777777" w:rsidR="00F30B14" w:rsidRDefault="00F30B14" w:rsidP="00F30B14">
      <w:pPr>
        <w:pStyle w:val="LabExerciseCallout"/>
      </w:pPr>
      <w:r w:rsidRPr="00203637">
        <w:rPr>
          <w:b/>
        </w:rPr>
        <w:t>Lab Overview:</w:t>
      </w:r>
      <w:r w:rsidRPr="005C7841">
        <w:t xml:space="preserve"> </w:t>
      </w:r>
      <w:r>
        <w:t xml:space="preserve">In this lab </w:t>
      </w:r>
      <w:r w:rsidR="002C50A3">
        <w:t>you will create new lists from existing list templates, customize the columns of a list, add validation rules</w:t>
      </w:r>
      <w:r w:rsidR="00872981">
        <w:t xml:space="preserve"> to lists</w:t>
      </w:r>
      <w:r w:rsidR="002C50A3">
        <w:t>, and import content into a SharePoint list.</w:t>
      </w:r>
    </w:p>
    <w:p w14:paraId="41806ABF" w14:textId="77777777" w:rsidR="004100F9" w:rsidRDefault="004100F9" w:rsidP="004100F9">
      <w:pPr>
        <w:pStyle w:val="Heading3"/>
      </w:pPr>
      <w:r>
        <w:t>Exercise 1: Creating Site Columns for Wingtip Product Items</w:t>
      </w:r>
    </w:p>
    <w:p w14:paraId="768BF3CE" w14:textId="77777777" w:rsidR="004100F9" w:rsidRDefault="004100F9" w:rsidP="004100F9">
      <w:pPr>
        <w:pStyle w:val="LabExerciseLeadIn"/>
      </w:pPr>
      <w:r>
        <w:t>In this exercise you will create a set of site columns that will be used track Wingtip products in the Wingtip Intranet.</w:t>
      </w:r>
    </w:p>
    <w:p w14:paraId="3EDC73B8" w14:textId="77777777" w:rsidR="003176B0" w:rsidRDefault="003176B0" w:rsidP="003176B0">
      <w:pPr>
        <w:pStyle w:val="Heading4"/>
      </w:pPr>
      <w:r>
        <w:t>Log in to SharePoint Online Site</w:t>
      </w:r>
    </w:p>
    <w:p w14:paraId="2A503B8D" w14:textId="77777777" w:rsidR="003176B0" w:rsidRDefault="003176B0" w:rsidP="003176B0">
      <w:pPr>
        <w:pStyle w:val="LabStepNumbered"/>
        <w:numPr>
          <w:ilvl w:val="0"/>
          <w:numId w:val="9"/>
        </w:numPr>
      </w:pPr>
      <w:r>
        <w:t>Make sure you have the login information for the SharePoint environment where you will work on your lab exercises. You should have received this log in information from the hosting training company or from your instructor.</w:t>
      </w:r>
    </w:p>
    <w:p w14:paraId="630964AA" w14:textId="77777777" w:rsidR="003176B0" w:rsidRDefault="003176B0" w:rsidP="003176B0">
      <w:pPr>
        <w:pStyle w:val="LabStepNumbered"/>
        <w:numPr>
          <w:ilvl w:val="0"/>
          <w:numId w:val="9"/>
        </w:numPr>
      </w:pPr>
      <w:r>
        <w:t xml:space="preserve">Make sure you have the URL to the </w:t>
      </w:r>
      <w:r w:rsidRPr="00AD404F">
        <w:rPr>
          <w:b/>
        </w:rPr>
        <w:t>Team Site</w:t>
      </w:r>
      <w:r>
        <w:t xml:space="preserve"> that has been created for you to do your lab work. This URL will be in a form that looks something like this.</w:t>
      </w:r>
    </w:p>
    <w:p w14:paraId="7A67C2CB" w14:textId="77777777" w:rsidR="003176B0" w:rsidRDefault="003176B0" w:rsidP="003176B0">
      <w:pPr>
        <w:pStyle w:val="LabStepCodeBlock"/>
      </w:pPr>
      <w:r w:rsidRPr="00127839">
        <w:t>https://cptclassroom101.sharepoint.com/sites/Student_Teamsite</w:t>
      </w:r>
    </w:p>
    <w:p w14:paraId="79A8DB4E" w14:textId="77777777" w:rsidR="003176B0" w:rsidRPr="00EC37AF" w:rsidRDefault="003176B0" w:rsidP="003176B0">
      <w:pPr>
        <w:pStyle w:val="LabStepNumbered"/>
        <w:numPr>
          <w:ilvl w:val="0"/>
          <w:numId w:val="9"/>
        </w:numPr>
      </w:pPr>
      <w:r>
        <w:t xml:space="preserve">Launch the Internet Explorer and navigate to the URL of the Team Site mention in the previous step. Note that you should be logged in with a user account that has full control and </w:t>
      </w:r>
      <w:r w:rsidRPr="00EC37AF">
        <w:t>access to the site collection</w:t>
      </w:r>
      <w:r>
        <w:t>,</w:t>
      </w:r>
      <w:r w:rsidRPr="00EC37AF">
        <w:t xml:space="preserve"> and therefore will be permitted access</w:t>
      </w:r>
      <w:r>
        <w:t xml:space="preserve"> and be able to create lists</w:t>
      </w:r>
      <w:r w:rsidRPr="00EC37AF">
        <w:t>.</w:t>
      </w:r>
    </w:p>
    <w:p w14:paraId="5DF23F63" w14:textId="77777777" w:rsidR="003176B0" w:rsidRDefault="003176B0" w:rsidP="003176B0">
      <w:pPr>
        <w:pStyle w:val="LabStepNumberedLevel2"/>
        <w:numPr>
          <w:ilvl w:val="1"/>
          <w:numId w:val="9"/>
        </w:numPr>
      </w:pPr>
      <w:r>
        <w:t xml:space="preserve">When </w:t>
      </w:r>
      <w:r w:rsidRPr="00EC37AF">
        <w:t xml:space="preserve">prompted to login, enter </w:t>
      </w:r>
      <w:r>
        <w:t xml:space="preserve">the user name and password that has been supplied to you and then </w:t>
      </w:r>
      <w:r w:rsidRPr="00EC37AF">
        <w:t xml:space="preserve">click </w:t>
      </w:r>
      <w:r w:rsidRPr="00A7004D">
        <w:rPr>
          <w:b/>
        </w:rPr>
        <w:t>OK</w:t>
      </w:r>
      <w:r>
        <w:t>.</w:t>
      </w:r>
    </w:p>
    <w:p w14:paraId="3176A324" w14:textId="77777777" w:rsidR="003176B0" w:rsidRDefault="003176B0" w:rsidP="003176B0">
      <w:pPr>
        <w:pStyle w:val="LabStepLevel2Numbered"/>
      </w:pPr>
      <w:r>
        <w:rPr>
          <w:noProof/>
        </w:rPr>
        <w:drawing>
          <wp:inline distT="0" distB="0" distL="0" distR="0" wp14:anchorId="66F555D3" wp14:editId="6CEA7151">
            <wp:extent cx="1883664" cy="1856232"/>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3664" cy="1856232"/>
                    </a:xfrm>
                    <a:prstGeom prst="rect">
                      <a:avLst/>
                    </a:prstGeom>
                  </pic:spPr>
                </pic:pic>
              </a:graphicData>
            </a:graphic>
          </wp:inline>
        </w:drawing>
      </w:r>
    </w:p>
    <w:p w14:paraId="2F5D5E51" w14:textId="77777777" w:rsidR="003176B0" w:rsidRDefault="003176B0" w:rsidP="003176B0">
      <w:pPr>
        <w:pStyle w:val="LabStepNumberedLevel2"/>
      </w:pPr>
      <w:r>
        <w:t xml:space="preserve">You should be able to confirm that you are logged into the SharePoint site. For example, if you were logged in as a student named </w:t>
      </w:r>
      <w:r w:rsidRPr="00AD404F">
        <w:rPr>
          <w:b/>
        </w:rPr>
        <w:t>John Doe</w:t>
      </w:r>
      <w:r>
        <w:t>, your name would appear in the SharePoint Welcome menu as shown in the following screenshot.</w:t>
      </w:r>
    </w:p>
    <w:p w14:paraId="2BF812C8" w14:textId="77777777" w:rsidR="003176B0" w:rsidRPr="00EC37AF" w:rsidRDefault="003176B0" w:rsidP="003176B0">
      <w:pPr>
        <w:pStyle w:val="LabStepScreenshotLevel2"/>
      </w:pPr>
      <w:r>
        <w:drawing>
          <wp:inline distT="0" distB="0" distL="0" distR="0" wp14:anchorId="790A1F51" wp14:editId="1460600A">
            <wp:extent cx="5438775" cy="18288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1828800"/>
                    </a:xfrm>
                    <a:prstGeom prst="rect">
                      <a:avLst/>
                    </a:prstGeom>
                  </pic:spPr>
                </pic:pic>
              </a:graphicData>
            </a:graphic>
          </wp:inline>
        </w:drawing>
      </w:r>
    </w:p>
    <w:p w14:paraId="414023CF" w14:textId="0DD9B62E" w:rsidR="00A44B6B" w:rsidRDefault="00A44B6B" w:rsidP="00A44B6B">
      <w:pPr>
        <w:pStyle w:val="Heading4"/>
      </w:pPr>
      <w:r>
        <w:t>Create Site Columns</w:t>
      </w:r>
    </w:p>
    <w:p w14:paraId="56E4FC0E" w14:textId="51D05B01" w:rsidR="004100F9" w:rsidRDefault="004100F9" w:rsidP="004100F9">
      <w:pPr>
        <w:pStyle w:val="LabStepNumbered"/>
      </w:pPr>
      <w:r>
        <w:t xml:space="preserve">Inspect the set of site columns that come out-of-the-box with </w:t>
      </w:r>
      <w:r w:rsidR="003176B0">
        <w:t>SharePoint Online</w:t>
      </w:r>
      <w:r>
        <w:t>.</w:t>
      </w:r>
    </w:p>
    <w:p w14:paraId="29A68931" w14:textId="77777777" w:rsidR="004100F9" w:rsidRDefault="004100F9" w:rsidP="004100F9">
      <w:pPr>
        <w:pStyle w:val="LabStepNumberedLevel2"/>
      </w:pPr>
      <w:r>
        <w:t xml:space="preserve">Use the </w:t>
      </w:r>
      <w:r w:rsidRPr="0053624F">
        <w:rPr>
          <w:b/>
        </w:rPr>
        <w:t>Site Actions</w:t>
      </w:r>
      <w:r>
        <w:t xml:space="preserve"> menu to navigate to the </w:t>
      </w:r>
      <w:r w:rsidRPr="0053624F">
        <w:rPr>
          <w:b/>
        </w:rPr>
        <w:t>Site Settings</w:t>
      </w:r>
      <w:r>
        <w:t xml:space="preserve"> page. </w:t>
      </w:r>
    </w:p>
    <w:p w14:paraId="74E9EA0D" w14:textId="77777777" w:rsidR="004100F9" w:rsidRDefault="004100F9" w:rsidP="004100F9">
      <w:pPr>
        <w:pStyle w:val="LabStepNumberedLevel2"/>
      </w:pPr>
      <w:r>
        <w:t xml:space="preserve">Locate and click the </w:t>
      </w:r>
      <w:r w:rsidRPr="0053624F">
        <w:rPr>
          <w:b/>
        </w:rPr>
        <w:t>Site columns</w:t>
      </w:r>
      <w:r>
        <w:t xml:space="preserve"> link in the </w:t>
      </w:r>
      <w:r w:rsidRPr="0053624F">
        <w:rPr>
          <w:b/>
        </w:rPr>
        <w:t>Web Designer Galleries</w:t>
      </w:r>
      <w:r>
        <w:t xml:space="preserve"> section.</w:t>
      </w:r>
    </w:p>
    <w:p w14:paraId="4CC4D8FA" w14:textId="77777777" w:rsidR="004100F9" w:rsidRDefault="004100F9" w:rsidP="004100F9">
      <w:pPr>
        <w:pStyle w:val="LabStepScreenshotLevel2"/>
      </w:pPr>
      <w:r w:rsidRPr="00447305">
        <w:rPr>
          <w:rStyle w:val="LabStepScreenshotFrame"/>
        </w:rPr>
        <w:lastRenderedPageBreak/>
        <w:drawing>
          <wp:inline distT="0" distB="0" distL="0" distR="0" wp14:anchorId="3114A29D" wp14:editId="7FAF1F26">
            <wp:extent cx="1090794" cy="76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5627" cy="780703"/>
                    </a:xfrm>
                    <a:prstGeom prst="rect">
                      <a:avLst/>
                    </a:prstGeom>
                    <a:noFill/>
                    <a:ln>
                      <a:noFill/>
                    </a:ln>
                  </pic:spPr>
                </pic:pic>
              </a:graphicData>
            </a:graphic>
          </wp:inline>
        </w:drawing>
      </w:r>
    </w:p>
    <w:p w14:paraId="36C4CA29" w14:textId="77777777" w:rsidR="004100F9" w:rsidRDefault="004100F9" w:rsidP="004100F9">
      <w:pPr>
        <w:pStyle w:val="LabStepNumberedLevel2"/>
      </w:pPr>
      <w:r>
        <w:t xml:space="preserve">Review the set of existing site columns on the </w:t>
      </w:r>
      <w:r w:rsidRPr="00752295">
        <w:rPr>
          <w:b/>
        </w:rPr>
        <w:t>Site Columns</w:t>
      </w:r>
      <w:r>
        <w:t xml:space="preserve"> page. Use the </w:t>
      </w:r>
      <w:r w:rsidRPr="00752295">
        <w:rPr>
          <w:b/>
        </w:rPr>
        <w:t>Show Group</w:t>
      </w:r>
      <w:r>
        <w:t xml:space="preserve"> dropdown box to filter site columns so you can see the site columns in each individual group. </w:t>
      </w:r>
    </w:p>
    <w:p w14:paraId="368C4A7B" w14:textId="77777777" w:rsidR="004100F9" w:rsidRDefault="004100F9" w:rsidP="004100F9">
      <w:pPr>
        <w:pStyle w:val="LabStepScreenshotLevel2"/>
      </w:pPr>
      <w:r w:rsidRPr="00447305">
        <w:rPr>
          <w:rStyle w:val="LabStepScreenshotFrame"/>
        </w:rPr>
        <w:drawing>
          <wp:inline distT="0" distB="0" distL="0" distR="0" wp14:anchorId="7C4AE4E5" wp14:editId="603C1B34">
            <wp:extent cx="5614416" cy="2487168"/>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4416" cy="2487168"/>
                    </a:xfrm>
                    <a:prstGeom prst="rect">
                      <a:avLst/>
                    </a:prstGeom>
                    <a:noFill/>
                    <a:ln>
                      <a:noFill/>
                    </a:ln>
                  </pic:spPr>
                </pic:pic>
              </a:graphicData>
            </a:graphic>
          </wp:inline>
        </w:drawing>
      </w:r>
    </w:p>
    <w:p w14:paraId="3F122461" w14:textId="77777777" w:rsidR="004100F9" w:rsidRDefault="004100F9" w:rsidP="004100F9">
      <w:pPr>
        <w:pStyle w:val="LabStepNumbered"/>
      </w:pPr>
      <w:r>
        <w:t xml:space="preserve">Create the </w:t>
      </w:r>
      <w:r w:rsidRPr="00752295">
        <w:rPr>
          <w:b/>
        </w:rPr>
        <w:t>Product Code</w:t>
      </w:r>
      <w:r>
        <w:t xml:space="preserve"> site column.</w:t>
      </w:r>
    </w:p>
    <w:p w14:paraId="360A72F5" w14:textId="77777777" w:rsidR="004100F9" w:rsidRDefault="004100F9" w:rsidP="004100F9">
      <w:pPr>
        <w:pStyle w:val="LabStepNumberedLevel2"/>
      </w:pPr>
      <w:r>
        <w:t xml:space="preserve">Navigate to the </w:t>
      </w:r>
      <w:r w:rsidRPr="003E45EA">
        <w:rPr>
          <w:b/>
        </w:rPr>
        <w:t>Site Columns</w:t>
      </w:r>
      <w:r>
        <w:t xml:space="preserve"> page</w:t>
      </w:r>
    </w:p>
    <w:p w14:paraId="49E8F30D" w14:textId="77777777" w:rsidR="004100F9" w:rsidRDefault="004100F9" w:rsidP="004100F9">
      <w:pPr>
        <w:pStyle w:val="LabStepNumberedLevel2"/>
      </w:pPr>
      <w:r>
        <w:t xml:space="preserve">Click the </w:t>
      </w:r>
      <w:r w:rsidRPr="003E45EA">
        <w:rPr>
          <w:b/>
        </w:rPr>
        <w:t>Create</w:t>
      </w:r>
      <w:r>
        <w:t xml:space="preserve"> link to navigate to the Create Column page.</w:t>
      </w:r>
    </w:p>
    <w:p w14:paraId="08C10F98" w14:textId="77777777" w:rsidR="004100F9" w:rsidRDefault="004100F9" w:rsidP="004100F9">
      <w:pPr>
        <w:pStyle w:val="LabStepScreenshotLevel2"/>
      </w:pPr>
      <w:r w:rsidRPr="00447305">
        <w:rPr>
          <w:rStyle w:val="LabStepScreenshotFrame"/>
        </w:rPr>
        <w:drawing>
          <wp:inline distT="0" distB="0" distL="0" distR="0" wp14:anchorId="7CEC7706" wp14:editId="169F18EB">
            <wp:extent cx="2454414" cy="1137037"/>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3498" cy="1150511"/>
                    </a:xfrm>
                    <a:prstGeom prst="rect">
                      <a:avLst/>
                    </a:prstGeom>
                    <a:noFill/>
                    <a:ln>
                      <a:noFill/>
                    </a:ln>
                  </pic:spPr>
                </pic:pic>
              </a:graphicData>
            </a:graphic>
          </wp:inline>
        </w:drawing>
      </w:r>
    </w:p>
    <w:p w14:paraId="717FF3D6" w14:textId="77777777" w:rsidR="004100F9" w:rsidRDefault="004100F9" w:rsidP="004100F9">
      <w:pPr>
        <w:pStyle w:val="LabStepNumberedLevel2"/>
      </w:pPr>
      <w:r>
        <w:t xml:space="preserve">Enter a </w:t>
      </w:r>
      <w:r w:rsidRPr="003E45EA">
        <w:rPr>
          <w:b/>
        </w:rPr>
        <w:t>Column name</w:t>
      </w:r>
      <w:r>
        <w:t xml:space="preserve"> of </w:t>
      </w:r>
      <w:r w:rsidRPr="003E45EA">
        <w:rPr>
          <w:b/>
        </w:rPr>
        <w:t>ProductCode</w:t>
      </w:r>
      <w:r>
        <w:t xml:space="preserve"> and make sure the column type is set to </w:t>
      </w:r>
      <w:r w:rsidRPr="003E45EA">
        <w:rPr>
          <w:b/>
        </w:rPr>
        <w:t>Single line of text</w:t>
      </w:r>
      <w:r>
        <w:t>.</w:t>
      </w:r>
    </w:p>
    <w:p w14:paraId="54BA4CBB" w14:textId="77777777" w:rsidR="004100F9" w:rsidRDefault="004100F9" w:rsidP="004100F9">
      <w:pPr>
        <w:pStyle w:val="LabStepScreenshotLevel2"/>
      </w:pPr>
      <w:r w:rsidRPr="00447305">
        <w:rPr>
          <w:rStyle w:val="LabStepScreenshotFrame"/>
        </w:rPr>
        <w:drawing>
          <wp:inline distT="0" distB="0" distL="0" distR="0" wp14:anchorId="708BAD09" wp14:editId="397A1EEB">
            <wp:extent cx="2584174" cy="909714"/>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4277" cy="916791"/>
                    </a:xfrm>
                    <a:prstGeom prst="rect">
                      <a:avLst/>
                    </a:prstGeom>
                    <a:noFill/>
                    <a:ln>
                      <a:noFill/>
                    </a:ln>
                  </pic:spPr>
                </pic:pic>
              </a:graphicData>
            </a:graphic>
          </wp:inline>
        </w:drawing>
      </w:r>
    </w:p>
    <w:p w14:paraId="0A1E82AB" w14:textId="77777777" w:rsidR="004100F9" w:rsidRDefault="004100F9" w:rsidP="004100F9">
      <w:pPr>
        <w:pStyle w:val="LabExerciseCallout"/>
      </w:pPr>
      <w:r>
        <w:t xml:space="preserve">Remember you are intentionally avoiding a space in the column name so SharePoint doesn’t generate an internal site column name that includes that hideous </w:t>
      </w:r>
      <w:r w:rsidRPr="003E45EA">
        <w:rPr>
          <w:b/>
        </w:rPr>
        <w:t>_x0020_</w:t>
      </w:r>
      <w:r>
        <w:t xml:space="preserve">. In a later step you will modify the site column’s display name to add a space between </w:t>
      </w:r>
      <w:r w:rsidRPr="003E45EA">
        <w:rPr>
          <w:b/>
        </w:rPr>
        <w:t>Product</w:t>
      </w:r>
      <w:r>
        <w:t xml:space="preserve"> and </w:t>
      </w:r>
      <w:r w:rsidRPr="003E45EA">
        <w:rPr>
          <w:b/>
        </w:rPr>
        <w:t>Code</w:t>
      </w:r>
      <w:r>
        <w:t xml:space="preserve"> to make it more readable to users. </w:t>
      </w:r>
    </w:p>
    <w:p w14:paraId="4F87A0B4" w14:textId="77777777" w:rsidR="004100F9" w:rsidRDefault="004100F9" w:rsidP="004100F9">
      <w:pPr>
        <w:pStyle w:val="LabStepNumberedLevel2"/>
      </w:pPr>
      <w:r>
        <w:t xml:space="preserve">Down in the </w:t>
      </w:r>
      <w:r w:rsidRPr="001C13F9">
        <w:rPr>
          <w:b/>
        </w:rPr>
        <w:t>Group</w:t>
      </w:r>
      <w:r>
        <w:t xml:space="preserve"> section add a </w:t>
      </w:r>
      <w:r w:rsidRPr="001C13F9">
        <w:rPr>
          <w:b/>
        </w:rPr>
        <w:t>New group</w:t>
      </w:r>
      <w:r>
        <w:t xml:space="preserve"> value of </w:t>
      </w:r>
      <w:r w:rsidRPr="001C13F9">
        <w:rPr>
          <w:b/>
        </w:rPr>
        <w:t>Wingtip</w:t>
      </w:r>
      <w:r>
        <w:t>.</w:t>
      </w:r>
    </w:p>
    <w:p w14:paraId="212CF747" w14:textId="77777777" w:rsidR="004100F9" w:rsidRDefault="004100F9" w:rsidP="004100F9">
      <w:pPr>
        <w:pStyle w:val="LabStepScreenshotLevel2"/>
      </w:pPr>
      <w:r w:rsidRPr="00447305">
        <w:rPr>
          <w:rStyle w:val="LabStepScreenshotFrame"/>
        </w:rPr>
        <w:lastRenderedPageBreak/>
        <w:drawing>
          <wp:inline distT="0" distB="0" distL="0" distR="0" wp14:anchorId="1D00DF89" wp14:editId="458C4D28">
            <wp:extent cx="4094922" cy="1098335"/>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5360" cy="1106499"/>
                    </a:xfrm>
                    <a:prstGeom prst="rect">
                      <a:avLst/>
                    </a:prstGeom>
                    <a:noFill/>
                    <a:ln>
                      <a:noFill/>
                    </a:ln>
                  </pic:spPr>
                </pic:pic>
              </a:graphicData>
            </a:graphic>
          </wp:inline>
        </w:drawing>
      </w:r>
    </w:p>
    <w:p w14:paraId="5517291F" w14:textId="77777777" w:rsidR="004100F9" w:rsidRDefault="004100F9" w:rsidP="004100F9">
      <w:pPr>
        <w:pStyle w:val="LabStepNumberedLevel2"/>
      </w:pPr>
      <w:r>
        <w:t xml:space="preserve">In the </w:t>
      </w:r>
      <w:r w:rsidRPr="001C13F9">
        <w:rPr>
          <w:b/>
        </w:rPr>
        <w:t>Additional Column Settings</w:t>
      </w:r>
      <w:r>
        <w:t xml:space="preserve"> section, select </w:t>
      </w:r>
      <w:r w:rsidRPr="001C13F9">
        <w:rPr>
          <w:b/>
        </w:rPr>
        <w:t>Yes</w:t>
      </w:r>
      <w:r>
        <w:t xml:space="preserve"> for both the options </w:t>
      </w:r>
      <w:r w:rsidRPr="001C13F9">
        <w:rPr>
          <w:b/>
        </w:rPr>
        <w:t>Require that this column contains information</w:t>
      </w:r>
      <w:r>
        <w:t xml:space="preserve"> and </w:t>
      </w:r>
      <w:r w:rsidRPr="001C13F9">
        <w:rPr>
          <w:b/>
        </w:rPr>
        <w:t>Enforce unique values</w:t>
      </w:r>
      <w:r>
        <w:t xml:space="preserve">. Also set the </w:t>
      </w:r>
      <w:r w:rsidRPr="001C13F9">
        <w:rPr>
          <w:b/>
        </w:rPr>
        <w:t>Maximum number of characters</w:t>
      </w:r>
      <w:r>
        <w:t xml:space="preserve"> to a value of </w:t>
      </w:r>
      <w:r w:rsidRPr="001C13F9">
        <w:rPr>
          <w:b/>
        </w:rPr>
        <w:t>6</w:t>
      </w:r>
      <w:r>
        <w:t>.</w:t>
      </w:r>
    </w:p>
    <w:p w14:paraId="74916B4A" w14:textId="77777777" w:rsidR="004100F9" w:rsidRDefault="004100F9" w:rsidP="004100F9">
      <w:pPr>
        <w:pStyle w:val="LabStepScreenshotLevel2"/>
      </w:pPr>
      <w:r w:rsidRPr="00447305">
        <w:rPr>
          <w:rStyle w:val="LabStepScreenshotFrame"/>
        </w:rPr>
        <w:drawing>
          <wp:inline distT="0" distB="0" distL="0" distR="0" wp14:anchorId="3278CED3" wp14:editId="5FA33F94">
            <wp:extent cx="2761488" cy="156362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1488" cy="1563624"/>
                    </a:xfrm>
                    <a:prstGeom prst="rect">
                      <a:avLst/>
                    </a:prstGeom>
                    <a:noFill/>
                    <a:ln>
                      <a:noFill/>
                    </a:ln>
                  </pic:spPr>
                </pic:pic>
              </a:graphicData>
            </a:graphic>
          </wp:inline>
        </w:drawing>
      </w:r>
    </w:p>
    <w:p w14:paraId="09CDFEB5" w14:textId="77777777" w:rsidR="004100F9" w:rsidRDefault="004100F9" w:rsidP="004100F9">
      <w:pPr>
        <w:pStyle w:val="LabStepNumberedLevel2"/>
      </w:pPr>
      <w:r>
        <w:t xml:space="preserve">Click </w:t>
      </w:r>
      <w:r w:rsidRPr="001C13F9">
        <w:rPr>
          <w:b/>
        </w:rPr>
        <w:t>OK</w:t>
      </w:r>
      <w:r>
        <w:t xml:space="preserve"> to create the new site column. When you do this you will be prompted with the following dialog which informs you that SharePoint must configure an index for the site column in order to ensure unique column values within a list. Click </w:t>
      </w:r>
      <w:r w:rsidRPr="001C13F9">
        <w:rPr>
          <w:b/>
        </w:rPr>
        <w:t>OK</w:t>
      </w:r>
      <w:r>
        <w:t xml:space="preserve"> to continue.</w:t>
      </w:r>
    </w:p>
    <w:p w14:paraId="3EB10CF1" w14:textId="77777777" w:rsidR="004100F9" w:rsidRDefault="004100F9" w:rsidP="004100F9">
      <w:pPr>
        <w:pStyle w:val="LabStepScreenshotLevel2"/>
      </w:pPr>
      <w:r>
        <w:drawing>
          <wp:inline distT="0" distB="0" distL="0" distR="0" wp14:anchorId="14CB032F" wp14:editId="4B45E390">
            <wp:extent cx="2764714" cy="9541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830" cy="969727"/>
                    </a:xfrm>
                    <a:prstGeom prst="rect">
                      <a:avLst/>
                    </a:prstGeom>
                    <a:noFill/>
                    <a:ln>
                      <a:noFill/>
                    </a:ln>
                  </pic:spPr>
                </pic:pic>
              </a:graphicData>
            </a:graphic>
          </wp:inline>
        </w:drawing>
      </w:r>
    </w:p>
    <w:p w14:paraId="294A5351" w14:textId="77777777" w:rsidR="004100F9" w:rsidRDefault="004100F9" w:rsidP="004100F9">
      <w:pPr>
        <w:pStyle w:val="LabStepNumberedLevel2"/>
      </w:pPr>
      <w:r>
        <w:t xml:space="preserve">On the </w:t>
      </w:r>
      <w:r w:rsidRPr="001C13F9">
        <w:rPr>
          <w:b/>
        </w:rPr>
        <w:t>Site Columns</w:t>
      </w:r>
      <w:r>
        <w:t xml:space="preserve"> page, filter the page using the </w:t>
      </w:r>
      <w:r w:rsidRPr="001C13F9">
        <w:rPr>
          <w:b/>
        </w:rPr>
        <w:t>Show Group</w:t>
      </w:r>
      <w:r>
        <w:t xml:space="preserve"> dropdown to show only site columns in the Wingtip group. At this point, the </w:t>
      </w:r>
      <w:r w:rsidRPr="001C13F9">
        <w:rPr>
          <w:b/>
        </w:rPr>
        <w:t>ProductCode</w:t>
      </w:r>
      <w:r>
        <w:t xml:space="preserve"> site column should be the only site column you see.</w:t>
      </w:r>
    </w:p>
    <w:p w14:paraId="236B1522" w14:textId="77777777" w:rsidR="004100F9" w:rsidRDefault="004100F9" w:rsidP="004100F9">
      <w:pPr>
        <w:pStyle w:val="LabStepScreenshotLevel2"/>
      </w:pPr>
      <w:r w:rsidRPr="00447305">
        <w:rPr>
          <w:rStyle w:val="LabStepScreenshotFrame"/>
        </w:rPr>
        <w:drawing>
          <wp:inline distT="0" distB="0" distL="0" distR="0" wp14:anchorId="5337DBB6" wp14:editId="20F4AB23">
            <wp:extent cx="4206240" cy="116632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0461" cy="1178584"/>
                    </a:xfrm>
                    <a:prstGeom prst="rect">
                      <a:avLst/>
                    </a:prstGeom>
                    <a:noFill/>
                    <a:ln>
                      <a:noFill/>
                    </a:ln>
                  </pic:spPr>
                </pic:pic>
              </a:graphicData>
            </a:graphic>
          </wp:inline>
        </w:drawing>
      </w:r>
    </w:p>
    <w:p w14:paraId="5E16707F" w14:textId="77777777" w:rsidR="004100F9" w:rsidRDefault="004100F9" w:rsidP="004100F9">
      <w:pPr>
        <w:pStyle w:val="LabStepNumberedLevel2"/>
      </w:pPr>
      <w:r>
        <w:t xml:space="preserve">Now you can update the site column to add a space to its display name. Click on the </w:t>
      </w:r>
      <w:r w:rsidRPr="001C13F9">
        <w:rPr>
          <w:b/>
        </w:rPr>
        <w:t>ProductCode</w:t>
      </w:r>
      <w:r>
        <w:t xml:space="preserve"> link to navigate to the </w:t>
      </w:r>
      <w:r w:rsidRPr="001C13F9">
        <w:rPr>
          <w:b/>
        </w:rPr>
        <w:t>Edit Column</w:t>
      </w:r>
      <w:r>
        <w:t xml:space="preserve"> page. Add a space between </w:t>
      </w:r>
      <w:r w:rsidRPr="001C13F9">
        <w:rPr>
          <w:b/>
        </w:rPr>
        <w:t>Product</w:t>
      </w:r>
      <w:r>
        <w:t xml:space="preserve"> and </w:t>
      </w:r>
      <w:r w:rsidRPr="001C13F9">
        <w:rPr>
          <w:b/>
        </w:rPr>
        <w:t>Code</w:t>
      </w:r>
      <w:r>
        <w:t xml:space="preserve"> and click </w:t>
      </w:r>
      <w:r w:rsidRPr="001C13F9">
        <w:rPr>
          <w:b/>
        </w:rPr>
        <w:t>OK</w:t>
      </w:r>
      <w:r>
        <w:t xml:space="preserve"> to save your work.</w:t>
      </w:r>
    </w:p>
    <w:p w14:paraId="1DE6AC5A" w14:textId="77777777" w:rsidR="004100F9" w:rsidRDefault="004100F9" w:rsidP="004100F9">
      <w:pPr>
        <w:pStyle w:val="LabStepScreenshotLevel2"/>
      </w:pPr>
      <w:r w:rsidRPr="00447305">
        <w:rPr>
          <w:rStyle w:val="LabStepScreenshotFrame"/>
        </w:rPr>
        <w:drawing>
          <wp:inline distT="0" distB="0" distL="0" distR="0" wp14:anchorId="65562545" wp14:editId="34E0B3D0">
            <wp:extent cx="2639833" cy="105518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2231" cy="1064136"/>
                    </a:xfrm>
                    <a:prstGeom prst="rect">
                      <a:avLst/>
                    </a:prstGeom>
                    <a:noFill/>
                    <a:ln>
                      <a:noFill/>
                    </a:ln>
                  </pic:spPr>
                </pic:pic>
              </a:graphicData>
            </a:graphic>
          </wp:inline>
        </w:drawing>
      </w:r>
    </w:p>
    <w:p w14:paraId="356EC7F8" w14:textId="77777777" w:rsidR="004100F9" w:rsidRDefault="004100F9" w:rsidP="004100F9">
      <w:pPr>
        <w:pStyle w:val="LabStepNumberedLevel2"/>
      </w:pPr>
      <w:r>
        <w:t>At this point you have completed the work to create your first site column.</w:t>
      </w:r>
    </w:p>
    <w:p w14:paraId="75FA55AC" w14:textId="77777777" w:rsidR="004100F9" w:rsidRDefault="004100F9" w:rsidP="004100F9">
      <w:pPr>
        <w:pStyle w:val="LabStepScreenshotLevel2"/>
      </w:pPr>
      <w:r w:rsidRPr="00447305">
        <w:rPr>
          <w:rStyle w:val="LabStepScreenshotFrame"/>
        </w:rPr>
        <w:lastRenderedPageBreak/>
        <w:drawing>
          <wp:inline distT="0" distB="0" distL="0" distR="0" wp14:anchorId="2B5F140C" wp14:editId="7990CFE5">
            <wp:extent cx="4365432" cy="10179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7508" cy="1030097"/>
                    </a:xfrm>
                    <a:prstGeom prst="rect">
                      <a:avLst/>
                    </a:prstGeom>
                    <a:noFill/>
                    <a:ln>
                      <a:noFill/>
                    </a:ln>
                  </pic:spPr>
                </pic:pic>
              </a:graphicData>
            </a:graphic>
          </wp:inline>
        </w:drawing>
      </w:r>
    </w:p>
    <w:p w14:paraId="1FB5ACDC" w14:textId="77777777" w:rsidR="004100F9" w:rsidRDefault="004100F9" w:rsidP="004100F9">
      <w:pPr>
        <w:pStyle w:val="LabStepNumbered"/>
      </w:pPr>
      <w:r>
        <w:t xml:space="preserve">Create the </w:t>
      </w:r>
      <w:r w:rsidRPr="00C96717">
        <w:rPr>
          <w:b/>
        </w:rPr>
        <w:t>Product</w:t>
      </w:r>
      <w:r>
        <w:rPr>
          <w:b/>
        </w:rPr>
        <w:t xml:space="preserve"> </w:t>
      </w:r>
      <w:r w:rsidRPr="00C96717">
        <w:rPr>
          <w:b/>
        </w:rPr>
        <w:t>Description</w:t>
      </w:r>
      <w:r>
        <w:t xml:space="preserve"> site column.</w:t>
      </w:r>
    </w:p>
    <w:p w14:paraId="17B533B0" w14:textId="77777777" w:rsidR="004100F9" w:rsidRDefault="004100F9" w:rsidP="004100F9">
      <w:pPr>
        <w:pStyle w:val="LabStepNumberedLevel2"/>
      </w:pPr>
      <w:r>
        <w:t xml:space="preserve">On the </w:t>
      </w:r>
      <w:r w:rsidRPr="00C96717">
        <w:rPr>
          <w:b/>
        </w:rPr>
        <w:t>Site Columns</w:t>
      </w:r>
      <w:r>
        <w:t xml:space="preserve"> page, click the </w:t>
      </w:r>
      <w:r w:rsidRPr="00C96717">
        <w:rPr>
          <w:b/>
        </w:rPr>
        <w:t>Create</w:t>
      </w:r>
      <w:r>
        <w:t xml:space="preserve"> link to navigate to the </w:t>
      </w:r>
      <w:r w:rsidRPr="00C96717">
        <w:rPr>
          <w:b/>
        </w:rPr>
        <w:t>Create Column</w:t>
      </w:r>
      <w:r>
        <w:t xml:space="preserve"> page.</w:t>
      </w:r>
    </w:p>
    <w:p w14:paraId="1D8CB085" w14:textId="77777777" w:rsidR="004100F9" w:rsidRPr="00C96717" w:rsidRDefault="004100F9" w:rsidP="004100F9">
      <w:pPr>
        <w:pStyle w:val="LabStepNumberedLevel2"/>
      </w:pPr>
      <w:r>
        <w:t xml:space="preserve">Enter a column name of </w:t>
      </w:r>
      <w:r w:rsidRPr="00C96717">
        <w:rPr>
          <w:b/>
        </w:rPr>
        <w:t>ProductDescription</w:t>
      </w:r>
      <w:r w:rsidRPr="00C96717">
        <w:t xml:space="preserve"> and set the column type to</w:t>
      </w:r>
      <w:r>
        <w:rPr>
          <w:b/>
        </w:rPr>
        <w:t xml:space="preserve"> Multiple lines of text.</w:t>
      </w:r>
    </w:p>
    <w:p w14:paraId="395CA007" w14:textId="77777777" w:rsidR="004100F9" w:rsidRDefault="004100F9" w:rsidP="004100F9">
      <w:pPr>
        <w:pStyle w:val="LabStepScreenshotLevel2"/>
      </w:pPr>
      <w:r w:rsidRPr="00447305">
        <w:rPr>
          <w:rStyle w:val="LabStepScreenshotFrame"/>
        </w:rPr>
        <w:drawing>
          <wp:inline distT="0" distB="0" distL="0" distR="0" wp14:anchorId="43848598" wp14:editId="4E05E65E">
            <wp:extent cx="2735249" cy="1293065"/>
            <wp:effectExtent l="0" t="0" r="825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93" cy="1305850"/>
                    </a:xfrm>
                    <a:prstGeom prst="rect">
                      <a:avLst/>
                    </a:prstGeom>
                    <a:noFill/>
                    <a:ln>
                      <a:noFill/>
                    </a:ln>
                  </pic:spPr>
                </pic:pic>
              </a:graphicData>
            </a:graphic>
          </wp:inline>
        </w:drawing>
      </w:r>
    </w:p>
    <w:p w14:paraId="317411D9" w14:textId="77777777" w:rsidR="004100F9" w:rsidRDefault="004100F9" w:rsidP="004100F9">
      <w:pPr>
        <w:pStyle w:val="LabStepNumberedLevel2"/>
      </w:pPr>
      <w:r>
        <w:t xml:space="preserve">In the </w:t>
      </w:r>
      <w:r w:rsidRPr="00DD2687">
        <w:rPr>
          <w:b/>
        </w:rPr>
        <w:t>Group</w:t>
      </w:r>
      <w:r>
        <w:t xml:space="preserve"> section, assign the new site column to the </w:t>
      </w:r>
      <w:r w:rsidRPr="00DD2687">
        <w:rPr>
          <w:b/>
        </w:rPr>
        <w:t>Existing group</w:t>
      </w:r>
      <w:r>
        <w:t xml:space="preserve"> of </w:t>
      </w:r>
      <w:r w:rsidRPr="00DD2687">
        <w:rPr>
          <w:b/>
        </w:rPr>
        <w:t>Wingtip</w:t>
      </w:r>
      <w:r>
        <w:t>.</w:t>
      </w:r>
    </w:p>
    <w:p w14:paraId="4CDD7B7C" w14:textId="77777777" w:rsidR="004100F9" w:rsidRDefault="004100F9" w:rsidP="004100F9">
      <w:pPr>
        <w:pStyle w:val="LabStepScreenshotLevel2"/>
      </w:pPr>
      <w:r w:rsidRPr="00447305">
        <w:rPr>
          <w:rStyle w:val="LabStepScreenshotFrame"/>
        </w:rPr>
        <w:drawing>
          <wp:inline distT="0" distB="0" distL="0" distR="0" wp14:anchorId="53638F4C" wp14:editId="2D7D26B6">
            <wp:extent cx="4222143" cy="1122645"/>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3712" cy="1128380"/>
                    </a:xfrm>
                    <a:prstGeom prst="rect">
                      <a:avLst/>
                    </a:prstGeom>
                    <a:noFill/>
                    <a:ln>
                      <a:noFill/>
                    </a:ln>
                  </pic:spPr>
                </pic:pic>
              </a:graphicData>
            </a:graphic>
          </wp:inline>
        </w:drawing>
      </w:r>
    </w:p>
    <w:p w14:paraId="67D73317" w14:textId="77777777" w:rsidR="004100F9" w:rsidRDefault="004100F9" w:rsidP="004100F9">
      <w:pPr>
        <w:pStyle w:val="LabStepNumberedLevel2"/>
      </w:pPr>
      <w:r>
        <w:t xml:space="preserve">In the </w:t>
      </w:r>
      <w:r w:rsidRPr="00DD2687">
        <w:rPr>
          <w:b/>
        </w:rPr>
        <w:t>Additional Column Setting</w:t>
      </w:r>
      <w:r>
        <w:t xml:space="preserve"> section assign a value of </w:t>
      </w:r>
      <w:r w:rsidRPr="00DD2687">
        <w:rPr>
          <w:b/>
        </w:rPr>
        <w:t>4</w:t>
      </w:r>
      <w:r>
        <w:t xml:space="preserve"> to the </w:t>
      </w:r>
      <w:r w:rsidRPr="00DD2687">
        <w:rPr>
          <w:b/>
        </w:rPr>
        <w:t>Number of lines for editing</w:t>
      </w:r>
      <w:r>
        <w:t xml:space="preserve"> setting. Also set the </w:t>
      </w:r>
      <w:r w:rsidRPr="00DD2687">
        <w:rPr>
          <w:b/>
        </w:rPr>
        <w:t>Specify the type of text</w:t>
      </w:r>
      <w:r>
        <w:t xml:space="preserve"> </w:t>
      </w:r>
      <w:r w:rsidRPr="00DD2687">
        <w:rPr>
          <w:b/>
        </w:rPr>
        <w:t>to allow</w:t>
      </w:r>
      <w:r>
        <w:t xml:space="preserve"> setting to </w:t>
      </w:r>
      <w:r w:rsidRPr="00DD2687">
        <w:rPr>
          <w:b/>
        </w:rPr>
        <w:t>Plain text</w:t>
      </w:r>
      <w:r>
        <w:t>.</w:t>
      </w:r>
    </w:p>
    <w:p w14:paraId="45CFDA8A" w14:textId="77777777" w:rsidR="004100F9" w:rsidRDefault="004100F9" w:rsidP="004100F9">
      <w:pPr>
        <w:pStyle w:val="LabStepScreenshotLevel2"/>
      </w:pPr>
      <w:r w:rsidRPr="00447305">
        <w:rPr>
          <w:rStyle w:val="LabStepScreenshotFrame"/>
        </w:rPr>
        <w:drawing>
          <wp:inline distT="0" distB="0" distL="0" distR="0" wp14:anchorId="3542CE43" wp14:editId="5EEFB861">
            <wp:extent cx="3194584" cy="1844703"/>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5597" cy="1851062"/>
                    </a:xfrm>
                    <a:prstGeom prst="rect">
                      <a:avLst/>
                    </a:prstGeom>
                    <a:noFill/>
                    <a:ln>
                      <a:noFill/>
                    </a:ln>
                  </pic:spPr>
                </pic:pic>
              </a:graphicData>
            </a:graphic>
          </wp:inline>
        </w:drawing>
      </w:r>
    </w:p>
    <w:p w14:paraId="51FFAA29" w14:textId="77777777" w:rsidR="004100F9" w:rsidRDefault="004100F9" w:rsidP="004100F9">
      <w:pPr>
        <w:pStyle w:val="LabStepNumberedLevel2"/>
      </w:pPr>
      <w:r>
        <w:t xml:space="preserve">Click </w:t>
      </w:r>
      <w:r w:rsidRPr="00DD2687">
        <w:rPr>
          <w:b/>
        </w:rPr>
        <w:t>OK</w:t>
      </w:r>
      <w:r>
        <w:t xml:space="preserve"> to create the new site column. </w:t>
      </w:r>
    </w:p>
    <w:p w14:paraId="582FD26A" w14:textId="77777777" w:rsidR="004100F9" w:rsidRDefault="004100F9" w:rsidP="004100F9">
      <w:pPr>
        <w:pStyle w:val="LabStepNumberedLevel2"/>
      </w:pPr>
      <w:r>
        <w:t xml:space="preserve">Once the site column has been created, open it in the </w:t>
      </w:r>
      <w:r w:rsidRPr="00423886">
        <w:rPr>
          <w:b/>
        </w:rPr>
        <w:t>Edit Column</w:t>
      </w:r>
      <w:r>
        <w:t xml:space="preserve"> page and add a space to its display name to update it from </w:t>
      </w:r>
      <w:r>
        <w:rPr>
          <w:b/>
        </w:rPr>
        <w:t>Product</w:t>
      </w:r>
      <w:r w:rsidRPr="00DD2687">
        <w:rPr>
          <w:b/>
        </w:rPr>
        <w:t>Description</w:t>
      </w:r>
      <w:r>
        <w:t xml:space="preserve"> to </w:t>
      </w:r>
      <w:r w:rsidRPr="00DD2687">
        <w:rPr>
          <w:b/>
        </w:rPr>
        <w:t>Product Description</w:t>
      </w:r>
      <w:r>
        <w:t>.</w:t>
      </w:r>
    </w:p>
    <w:p w14:paraId="3DA81F73" w14:textId="77777777" w:rsidR="004100F9" w:rsidRDefault="004100F9" w:rsidP="004100F9">
      <w:pPr>
        <w:pStyle w:val="LabStepScreenshotLevel2"/>
      </w:pPr>
      <w:r w:rsidRPr="00447305">
        <w:rPr>
          <w:rStyle w:val="LabStepScreenshotFrame"/>
        </w:rPr>
        <w:drawing>
          <wp:inline distT="0" distB="0" distL="0" distR="0" wp14:anchorId="2D814B7D" wp14:editId="5439C39D">
            <wp:extent cx="4039263" cy="66376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2586" cy="672530"/>
                    </a:xfrm>
                    <a:prstGeom prst="rect">
                      <a:avLst/>
                    </a:prstGeom>
                    <a:noFill/>
                    <a:ln>
                      <a:noFill/>
                    </a:ln>
                  </pic:spPr>
                </pic:pic>
              </a:graphicData>
            </a:graphic>
          </wp:inline>
        </w:drawing>
      </w:r>
    </w:p>
    <w:p w14:paraId="75CB4AAD" w14:textId="77777777" w:rsidR="004100F9" w:rsidRDefault="004100F9" w:rsidP="004100F9">
      <w:pPr>
        <w:pStyle w:val="LabStepNumbered"/>
      </w:pPr>
      <w:r>
        <w:t xml:space="preserve">Create the </w:t>
      </w:r>
      <w:r w:rsidRPr="00C96717">
        <w:rPr>
          <w:b/>
        </w:rPr>
        <w:t>Product</w:t>
      </w:r>
      <w:r>
        <w:rPr>
          <w:b/>
        </w:rPr>
        <w:t xml:space="preserve"> </w:t>
      </w:r>
      <w:r w:rsidRPr="00C96717">
        <w:rPr>
          <w:b/>
        </w:rPr>
        <w:t>List</w:t>
      </w:r>
      <w:r>
        <w:rPr>
          <w:b/>
        </w:rPr>
        <w:t xml:space="preserve"> </w:t>
      </w:r>
      <w:r w:rsidRPr="00C96717">
        <w:rPr>
          <w:b/>
        </w:rPr>
        <w:t>Price</w:t>
      </w:r>
      <w:r>
        <w:rPr>
          <w:b/>
        </w:rPr>
        <w:t xml:space="preserve"> </w:t>
      </w:r>
      <w:r>
        <w:t>site column.</w:t>
      </w:r>
    </w:p>
    <w:p w14:paraId="12FCCF21" w14:textId="77777777" w:rsidR="004100F9" w:rsidRDefault="004100F9" w:rsidP="004100F9">
      <w:pPr>
        <w:pStyle w:val="LabStepNumberedLevel2"/>
      </w:pPr>
      <w:r>
        <w:t xml:space="preserve">On the </w:t>
      </w:r>
      <w:r w:rsidRPr="00C96717">
        <w:rPr>
          <w:b/>
        </w:rPr>
        <w:t>Site Columns</w:t>
      </w:r>
      <w:r>
        <w:t xml:space="preserve"> page, click the </w:t>
      </w:r>
      <w:r w:rsidRPr="00C96717">
        <w:rPr>
          <w:b/>
        </w:rPr>
        <w:t>Create</w:t>
      </w:r>
      <w:r>
        <w:t xml:space="preserve"> link to navigate to the </w:t>
      </w:r>
      <w:r w:rsidRPr="00C96717">
        <w:rPr>
          <w:b/>
        </w:rPr>
        <w:t>Create Column</w:t>
      </w:r>
      <w:r>
        <w:t xml:space="preserve"> page.</w:t>
      </w:r>
    </w:p>
    <w:p w14:paraId="07A2D745" w14:textId="77777777" w:rsidR="004100F9" w:rsidRPr="00C96717" w:rsidRDefault="004100F9" w:rsidP="004100F9">
      <w:pPr>
        <w:pStyle w:val="LabStepNumberedLevel2"/>
      </w:pPr>
      <w:r>
        <w:t xml:space="preserve">Enter a column name of </w:t>
      </w:r>
      <w:r w:rsidRPr="00C96717">
        <w:rPr>
          <w:b/>
        </w:rPr>
        <w:t>ProductListPrice</w:t>
      </w:r>
      <w:r w:rsidRPr="00C96717">
        <w:t xml:space="preserve"> and set the column type to</w:t>
      </w:r>
      <w:r>
        <w:rPr>
          <w:b/>
        </w:rPr>
        <w:t xml:space="preserve"> Currency.</w:t>
      </w:r>
    </w:p>
    <w:p w14:paraId="0D2920FA" w14:textId="77777777" w:rsidR="004100F9" w:rsidRDefault="004100F9" w:rsidP="004100F9">
      <w:pPr>
        <w:pStyle w:val="LabStepScreenshotLevel2"/>
      </w:pPr>
      <w:r w:rsidRPr="00447305">
        <w:rPr>
          <w:rStyle w:val="LabStepScreenshotFrame"/>
        </w:rPr>
        <w:lastRenderedPageBreak/>
        <w:drawing>
          <wp:inline distT="0" distB="0" distL="0" distR="0" wp14:anchorId="471249A2" wp14:editId="239F9F66">
            <wp:extent cx="3474720" cy="153701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7274" cy="1542564"/>
                    </a:xfrm>
                    <a:prstGeom prst="rect">
                      <a:avLst/>
                    </a:prstGeom>
                    <a:noFill/>
                    <a:ln>
                      <a:noFill/>
                    </a:ln>
                  </pic:spPr>
                </pic:pic>
              </a:graphicData>
            </a:graphic>
          </wp:inline>
        </w:drawing>
      </w:r>
    </w:p>
    <w:p w14:paraId="7DE2BF0E" w14:textId="77777777" w:rsidR="004100F9" w:rsidRDefault="004100F9" w:rsidP="004100F9">
      <w:pPr>
        <w:pStyle w:val="LabStepNumberedLevel2"/>
      </w:pPr>
      <w:r>
        <w:t xml:space="preserve">In the </w:t>
      </w:r>
      <w:r w:rsidRPr="00DD2687">
        <w:rPr>
          <w:b/>
        </w:rPr>
        <w:t>Group</w:t>
      </w:r>
      <w:r>
        <w:t xml:space="preserve"> section assign the new site column to the </w:t>
      </w:r>
      <w:r w:rsidRPr="00DD2687">
        <w:rPr>
          <w:b/>
        </w:rPr>
        <w:t>Existing group</w:t>
      </w:r>
      <w:r>
        <w:t xml:space="preserve"> of </w:t>
      </w:r>
      <w:r w:rsidRPr="00DD2687">
        <w:rPr>
          <w:b/>
        </w:rPr>
        <w:t>Wingtip</w:t>
      </w:r>
      <w:r>
        <w:t>.</w:t>
      </w:r>
    </w:p>
    <w:p w14:paraId="7EC86AAD" w14:textId="77777777" w:rsidR="004100F9" w:rsidRDefault="004100F9" w:rsidP="004100F9">
      <w:pPr>
        <w:pStyle w:val="LabStepScreenshotLevel2"/>
      </w:pPr>
      <w:r w:rsidRPr="00447305">
        <w:rPr>
          <w:rStyle w:val="LabStepScreenshotFrame"/>
        </w:rPr>
        <w:drawing>
          <wp:inline distT="0" distB="0" distL="0" distR="0" wp14:anchorId="3DB2D3D6" wp14:editId="10759309">
            <wp:extent cx="4222143" cy="1122645"/>
            <wp:effectExtent l="0" t="0" r="698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3712" cy="1128380"/>
                    </a:xfrm>
                    <a:prstGeom prst="rect">
                      <a:avLst/>
                    </a:prstGeom>
                    <a:noFill/>
                    <a:ln>
                      <a:noFill/>
                    </a:ln>
                  </pic:spPr>
                </pic:pic>
              </a:graphicData>
            </a:graphic>
          </wp:inline>
        </w:drawing>
      </w:r>
    </w:p>
    <w:p w14:paraId="69B172F2" w14:textId="77777777" w:rsidR="004100F9" w:rsidRPr="001B175D" w:rsidRDefault="004100F9" w:rsidP="004100F9">
      <w:pPr>
        <w:pStyle w:val="LabStepNumberedLevel2"/>
      </w:pPr>
      <w:r>
        <w:t xml:space="preserve">In the </w:t>
      </w:r>
      <w:r w:rsidRPr="00DD2687">
        <w:rPr>
          <w:b/>
        </w:rPr>
        <w:t>Additional Column Setting</w:t>
      </w:r>
      <w:r>
        <w:t xml:space="preserve"> locate the textbox for the </w:t>
      </w:r>
      <w:r w:rsidRPr="00FD0462">
        <w:rPr>
          <w:b/>
        </w:rPr>
        <w:t>Min</w:t>
      </w:r>
      <w:r>
        <w:t xml:space="preserve"> settings located under the caption.  </w:t>
      </w:r>
      <w:r w:rsidRPr="00B45BBB">
        <w:t>Specify a</w:t>
      </w:r>
      <w:r w:rsidRPr="00FD0462">
        <w:rPr>
          <w:b/>
        </w:rPr>
        <w:t xml:space="preserve"> minimum allowed value</w:t>
      </w:r>
      <w:r>
        <w:rPr>
          <w:b/>
        </w:rPr>
        <w:t xml:space="preserve"> </w:t>
      </w:r>
      <w:r w:rsidRPr="00B45BBB">
        <w:t>of</w:t>
      </w:r>
      <w:r>
        <w:rPr>
          <w:b/>
        </w:rPr>
        <w:t xml:space="preserve"> 0</w:t>
      </w:r>
      <w:r>
        <w:t xml:space="preserve">. Also set the </w:t>
      </w:r>
      <w:r w:rsidRPr="00FD0462">
        <w:rPr>
          <w:b/>
        </w:rPr>
        <w:t>Number of decimal places</w:t>
      </w:r>
      <w:r>
        <w:t xml:space="preserve"> setting to a value of </w:t>
      </w:r>
      <w:r w:rsidRPr="00FD0462">
        <w:rPr>
          <w:b/>
        </w:rPr>
        <w:t>2</w:t>
      </w:r>
      <w:r w:rsidRPr="001B175D">
        <w:t>.</w:t>
      </w:r>
    </w:p>
    <w:p w14:paraId="579390BE" w14:textId="77777777" w:rsidR="004100F9" w:rsidRDefault="004100F9" w:rsidP="004100F9">
      <w:pPr>
        <w:pStyle w:val="LabStepScreenshotLevel2"/>
      </w:pPr>
      <w:r w:rsidRPr="00447305">
        <w:rPr>
          <w:rStyle w:val="LabStepScreenshotFrame"/>
        </w:rPr>
        <w:drawing>
          <wp:inline distT="0" distB="0" distL="0" distR="0" wp14:anchorId="09966F07" wp14:editId="6B2E2034">
            <wp:extent cx="2488758" cy="1973623"/>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8080" cy="1988946"/>
                    </a:xfrm>
                    <a:prstGeom prst="rect">
                      <a:avLst/>
                    </a:prstGeom>
                    <a:noFill/>
                    <a:ln>
                      <a:noFill/>
                    </a:ln>
                  </pic:spPr>
                </pic:pic>
              </a:graphicData>
            </a:graphic>
          </wp:inline>
        </w:drawing>
      </w:r>
    </w:p>
    <w:p w14:paraId="5324B944" w14:textId="77777777" w:rsidR="004100F9" w:rsidRDefault="004100F9" w:rsidP="004100F9">
      <w:pPr>
        <w:pStyle w:val="LabStepNumberedLevel2"/>
      </w:pPr>
      <w:r>
        <w:t xml:space="preserve">Click </w:t>
      </w:r>
      <w:r w:rsidRPr="00DD2687">
        <w:rPr>
          <w:b/>
        </w:rPr>
        <w:t>OK</w:t>
      </w:r>
      <w:r>
        <w:t xml:space="preserve"> to create the new site column. </w:t>
      </w:r>
    </w:p>
    <w:p w14:paraId="42E4434A" w14:textId="77777777" w:rsidR="004100F9" w:rsidRDefault="004100F9" w:rsidP="004100F9">
      <w:pPr>
        <w:pStyle w:val="LabStepNumberedLevel2"/>
      </w:pPr>
      <w:r>
        <w:t xml:space="preserve">Once the site column has been created, open it in the </w:t>
      </w:r>
      <w:r w:rsidRPr="00423886">
        <w:rPr>
          <w:b/>
        </w:rPr>
        <w:t>Edit Column</w:t>
      </w:r>
      <w:r>
        <w:t xml:space="preserve"> page and add spaces to its display name to update it from </w:t>
      </w:r>
      <w:r w:rsidRPr="00C96717">
        <w:rPr>
          <w:b/>
        </w:rPr>
        <w:t>ProductListPrice</w:t>
      </w:r>
      <w:r>
        <w:t xml:space="preserve"> to </w:t>
      </w:r>
      <w:r w:rsidRPr="00C96717">
        <w:rPr>
          <w:b/>
        </w:rPr>
        <w:t>Product</w:t>
      </w:r>
      <w:r>
        <w:rPr>
          <w:b/>
        </w:rPr>
        <w:t xml:space="preserve"> </w:t>
      </w:r>
      <w:r w:rsidRPr="00C96717">
        <w:rPr>
          <w:b/>
        </w:rPr>
        <w:t>List</w:t>
      </w:r>
      <w:r>
        <w:rPr>
          <w:b/>
        </w:rPr>
        <w:t xml:space="preserve"> </w:t>
      </w:r>
      <w:r w:rsidRPr="00C96717">
        <w:rPr>
          <w:b/>
        </w:rPr>
        <w:t>Price</w:t>
      </w:r>
      <w:r>
        <w:t>.</w:t>
      </w:r>
    </w:p>
    <w:p w14:paraId="49F642B4" w14:textId="77777777" w:rsidR="004100F9" w:rsidRDefault="004100F9" w:rsidP="004100F9">
      <w:pPr>
        <w:pStyle w:val="LabStepScreenshotLevel2"/>
      </w:pPr>
      <w:r w:rsidRPr="00447305">
        <w:rPr>
          <w:rStyle w:val="LabStepScreenshotFrame"/>
        </w:rPr>
        <w:drawing>
          <wp:inline distT="0" distB="0" distL="0" distR="0" wp14:anchorId="639661BA" wp14:editId="1B2FF9B5">
            <wp:extent cx="4643562" cy="962218"/>
            <wp:effectExtent l="0" t="0" r="508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4538" cy="964492"/>
                    </a:xfrm>
                    <a:prstGeom prst="rect">
                      <a:avLst/>
                    </a:prstGeom>
                    <a:noFill/>
                    <a:ln>
                      <a:noFill/>
                    </a:ln>
                  </pic:spPr>
                </pic:pic>
              </a:graphicData>
            </a:graphic>
          </wp:inline>
        </w:drawing>
      </w:r>
    </w:p>
    <w:p w14:paraId="0769BE8C" w14:textId="77777777" w:rsidR="004100F9" w:rsidRDefault="004100F9" w:rsidP="004100F9">
      <w:pPr>
        <w:pStyle w:val="LabStepNumbered"/>
      </w:pPr>
      <w:r>
        <w:t xml:space="preserve">Create the </w:t>
      </w:r>
      <w:r w:rsidRPr="00C96717">
        <w:rPr>
          <w:b/>
        </w:rPr>
        <w:t>Product</w:t>
      </w:r>
      <w:r>
        <w:rPr>
          <w:b/>
        </w:rPr>
        <w:t xml:space="preserve"> </w:t>
      </w:r>
      <w:r w:rsidRPr="00C96717">
        <w:rPr>
          <w:b/>
        </w:rPr>
        <w:t>Color</w:t>
      </w:r>
      <w:r>
        <w:t xml:space="preserve"> site column.</w:t>
      </w:r>
    </w:p>
    <w:p w14:paraId="7EBFBB73" w14:textId="77777777" w:rsidR="004100F9" w:rsidRDefault="004100F9" w:rsidP="004100F9">
      <w:pPr>
        <w:pStyle w:val="LabStepNumberedLevel2"/>
      </w:pPr>
      <w:r>
        <w:t xml:space="preserve">On the </w:t>
      </w:r>
      <w:r w:rsidRPr="00C96717">
        <w:rPr>
          <w:b/>
        </w:rPr>
        <w:t>Site Columns</w:t>
      </w:r>
      <w:r>
        <w:t xml:space="preserve"> page, click the </w:t>
      </w:r>
      <w:r w:rsidRPr="00C96717">
        <w:rPr>
          <w:b/>
        </w:rPr>
        <w:t>Create</w:t>
      </w:r>
      <w:r>
        <w:t xml:space="preserve"> link to navigate to the </w:t>
      </w:r>
      <w:r w:rsidRPr="00C96717">
        <w:rPr>
          <w:b/>
        </w:rPr>
        <w:t>Create Column</w:t>
      </w:r>
      <w:r>
        <w:t xml:space="preserve"> page.</w:t>
      </w:r>
    </w:p>
    <w:p w14:paraId="1C872CA1" w14:textId="77777777" w:rsidR="004100F9" w:rsidRPr="00C96717" w:rsidRDefault="004100F9" w:rsidP="004100F9">
      <w:pPr>
        <w:pStyle w:val="LabStepNumberedLevel2"/>
      </w:pPr>
      <w:r>
        <w:t xml:space="preserve">Enter a column name of </w:t>
      </w:r>
      <w:r>
        <w:rPr>
          <w:b/>
        </w:rPr>
        <w:t>ProductColor</w:t>
      </w:r>
      <w:r w:rsidRPr="00C96717">
        <w:t xml:space="preserve"> and set the column type to</w:t>
      </w:r>
      <w:r>
        <w:rPr>
          <w:b/>
        </w:rPr>
        <w:t xml:space="preserve"> Choice.</w:t>
      </w:r>
    </w:p>
    <w:p w14:paraId="08C7EE17" w14:textId="77777777" w:rsidR="004100F9" w:rsidRDefault="004100F9" w:rsidP="004100F9">
      <w:pPr>
        <w:pStyle w:val="LabStepScreenshotLevel2"/>
      </w:pPr>
      <w:r w:rsidRPr="00447305">
        <w:rPr>
          <w:rStyle w:val="LabStepScreenshotFrame"/>
        </w:rPr>
        <w:lastRenderedPageBreak/>
        <w:drawing>
          <wp:inline distT="0" distB="0" distL="0" distR="0" wp14:anchorId="1A8B6621" wp14:editId="70D9BD80">
            <wp:extent cx="3222789" cy="12006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52725" cy="1211800"/>
                    </a:xfrm>
                    <a:prstGeom prst="rect">
                      <a:avLst/>
                    </a:prstGeom>
                    <a:noFill/>
                    <a:ln>
                      <a:noFill/>
                    </a:ln>
                  </pic:spPr>
                </pic:pic>
              </a:graphicData>
            </a:graphic>
          </wp:inline>
        </w:drawing>
      </w:r>
    </w:p>
    <w:p w14:paraId="79059469" w14:textId="77777777" w:rsidR="004100F9" w:rsidRDefault="004100F9" w:rsidP="004100F9">
      <w:pPr>
        <w:pStyle w:val="LabStepNumberedLevel2"/>
      </w:pPr>
      <w:r>
        <w:t xml:space="preserve">In the </w:t>
      </w:r>
      <w:r w:rsidRPr="00DD2687">
        <w:rPr>
          <w:b/>
        </w:rPr>
        <w:t>Group</w:t>
      </w:r>
      <w:r>
        <w:t xml:space="preserve"> section assign the new site column to the </w:t>
      </w:r>
      <w:r w:rsidRPr="00DD2687">
        <w:rPr>
          <w:b/>
        </w:rPr>
        <w:t>Existing group</w:t>
      </w:r>
      <w:r>
        <w:t xml:space="preserve"> of </w:t>
      </w:r>
      <w:r w:rsidRPr="00DD2687">
        <w:rPr>
          <w:b/>
        </w:rPr>
        <w:t>Wingtip</w:t>
      </w:r>
      <w:r>
        <w:t>.</w:t>
      </w:r>
    </w:p>
    <w:p w14:paraId="661B78DA" w14:textId="77777777" w:rsidR="004100F9" w:rsidRDefault="004100F9" w:rsidP="004100F9">
      <w:pPr>
        <w:pStyle w:val="LabStepScreenshotLevel2"/>
      </w:pPr>
      <w:r w:rsidRPr="00447305">
        <w:rPr>
          <w:rStyle w:val="LabStepScreenshotFrame"/>
        </w:rPr>
        <w:drawing>
          <wp:inline distT="0" distB="0" distL="0" distR="0" wp14:anchorId="6C47DC92" wp14:editId="1BE5BDA9">
            <wp:extent cx="4222143" cy="1122645"/>
            <wp:effectExtent l="0" t="0" r="698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3712" cy="1128380"/>
                    </a:xfrm>
                    <a:prstGeom prst="rect">
                      <a:avLst/>
                    </a:prstGeom>
                    <a:noFill/>
                    <a:ln>
                      <a:noFill/>
                    </a:ln>
                  </pic:spPr>
                </pic:pic>
              </a:graphicData>
            </a:graphic>
          </wp:inline>
        </w:drawing>
      </w:r>
    </w:p>
    <w:p w14:paraId="46F83503" w14:textId="77777777" w:rsidR="004100F9" w:rsidRDefault="004100F9" w:rsidP="004100F9">
      <w:pPr>
        <w:pStyle w:val="LabStepNumberedLevel2"/>
      </w:pPr>
      <w:r>
        <w:t xml:space="preserve">In the </w:t>
      </w:r>
      <w:r w:rsidRPr="00DD2687">
        <w:rPr>
          <w:b/>
        </w:rPr>
        <w:t>Additional Column Setting</w:t>
      </w:r>
      <w:r>
        <w:t xml:space="preserve"> section, locate the input control under the caption </w:t>
      </w:r>
      <w:r w:rsidRPr="00157D35">
        <w:rPr>
          <w:b/>
        </w:rPr>
        <w:t>Type each choice on a separate line</w:t>
      </w:r>
      <w:r>
        <w:t xml:space="preserve"> and add the following choice values.</w:t>
      </w:r>
    </w:p>
    <w:p w14:paraId="3B168A8F" w14:textId="77777777" w:rsidR="004100F9" w:rsidRDefault="004100F9" w:rsidP="004100F9">
      <w:pPr>
        <w:pStyle w:val="LabStepNumberedLevel3"/>
      </w:pPr>
      <w:r>
        <w:t>White</w:t>
      </w:r>
    </w:p>
    <w:p w14:paraId="6ACE5AF3" w14:textId="77777777" w:rsidR="004100F9" w:rsidRDefault="004100F9" w:rsidP="004100F9">
      <w:pPr>
        <w:pStyle w:val="LabStepNumberedLevel3"/>
      </w:pPr>
      <w:r>
        <w:t>Black</w:t>
      </w:r>
    </w:p>
    <w:p w14:paraId="098415AA" w14:textId="77777777" w:rsidR="004100F9" w:rsidRDefault="004100F9" w:rsidP="004100F9">
      <w:pPr>
        <w:pStyle w:val="LabStepNumberedLevel3"/>
      </w:pPr>
      <w:r>
        <w:t>Blue</w:t>
      </w:r>
    </w:p>
    <w:p w14:paraId="2B3FD820" w14:textId="77777777" w:rsidR="004100F9" w:rsidRDefault="004100F9" w:rsidP="004100F9">
      <w:pPr>
        <w:pStyle w:val="LabStepNumberedLevel3"/>
      </w:pPr>
      <w:r>
        <w:t>Red</w:t>
      </w:r>
    </w:p>
    <w:p w14:paraId="4B531466" w14:textId="77777777" w:rsidR="004100F9" w:rsidRDefault="004100F9" w:rsidP="004100F9">
      <w:pPr>
        <w:pStyle w:val="LabStepNumberedLevel3"/>
      </w:pPr>
      <w:r>
        <w:t>Green</w:t>
      </w:r>
    </w:p>
    <w:p w14:paraId="4D425F8D" w14:textId="77777777" w:rsidR="004100F9" w:rsidRDefault="004100F9" w:rsidP="004100F9">
      <w:pPr>
        <w:pStyle w:val="LabStepNumberedLevel3"/>
      </w:pPr>
      <w:r>
        <w:t>Yellow</w:t>
      </w:r>
    </w:p>
    <w:p w14:paraId="06587D8B" w14:textId="77777777" w:rsidR="004100F9" w:rsidRDefault="004100F9" w:rsidP="004100F9">
      <w:pPr>
        <w:pStyle w:val="LabStepNumberedLevel2"/>
      </w:pPr>
      <w:r>
        <w:t xml:space="preserve">In the </w:t>
      </w:r>
      <w:r w:rsidRPr="00DD2687">
        <w:rPr>
          <w:b/>
        </w:rPr>
        <w:t>Additional Column Setting</w:t>
      </w:r>
      <w:r>
        <w:t xml:space="preserve"> section, after adding the choice value, also assign the </w:t>
      </w:r>
      <w:r w:rsidRPr="00157D35">
        <w:rPr>
          <w:b/>
        </w:rPr>
        <w:t>Display choices using</w:t>
      </w:r>
      <w:r>
        <w:t xml:space="preserve"> setting to </w:t>
      </w:r>
      <w:r w:rsidRPr="00157D35">
        <w:rPr>
          <w:b/>
        </w:rPr>
        <w:t>Checkboxes (allow multiple selections)</w:t>
      </w:r>
      <w:r>
        <w:t>.</w:t>
      </w:r>
    </w:p>
    <w:p w14:paraId="0BD4DE65" w14:textId="77777777" w:rsidR="004100F9" w:rsidRDefault="004100F9" w:rsidP="004100F9">
      <w:pPr>
        <w:pStyle w:val="LabStepScreenshotLevel2"/>
      </w:pPr>
      <w:r w:rsidRPr="00447305">
        <w:rPr>
          <w:rStyle w:val="LabStepScreenshotFrame"/>
        </w:rPr>
        <w:drawing>
          <wp:inline distT="0" distB="0" distL="0" distR="0" wp14:anchorId="57A9B02B" wp14:editId="23D84F2B">
            <wp:extent cx="3077155" cy="3025869"/>
            <wp:effectExtent l="0" t="0" r="952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96423" cy="3044816"/>
                    </a:xfrm>
                    <a:prstGeom prst="rect">
                      <a:avLst/>
                    </a:prstGeom>
                    <a:noFill/>
                    <a:ln>
                      <a:noFill/>
                    </a:ln>
                  </pic:spPr>
                </pic:pic>
              </a:graphicData>
            </a:graphic>
          </wp:inline>
        </w:drawing>
      </w:r>
    </w:p>
    <w:p w14:paraId="00647235" w14:textId="77777777" w:rsidR="004100F9" w:rsidRDefault="004100F9" w:rsidP="004100F9">
      <w:pPr>
        <w:pStyle w:val="LabStepNumberedLevel2"/>
      </w:pPr>
      <w:r>
        <w:t xml:space="preserve">Click </w:t>
      </w:r>
      <w:r w:rsidRPr="00DD2687">
        <w:rPr>
          <w:b/>
        </w:rPr>
        <w:t>OK</w:t>
      </w:r>
      <w:r>
        <w:t xml:space="preserve"> to create the new site column.</w:t>
      </w:r>
    </w:p>
    <w:p w14:paraId="287E007F" w14:textId="77777777" w:rsidR="004100F9" w:rsidRDefault="004100F9" w:rsidP="004100F9">
      <w:pPr>
        <w:pStyle w:val="LabStepNumberedLevel2"/>
      </w:pPr>
      <w:r>
        <w:t xml:space="preserve">Once the site column has been created, open it in the </w:t>
      </w:r>
      <w:r w:rsidRPr="00423886">
        <w:rPr>
          <w:b/>
        </w:rPr>
        <w:t>Edit Column</w:t>
      </w:r>
      <w:r>
        <w:t xml:space="preserve"> page and add a space to its display name to update it from </w:t>
      </w:r>
      <w:r w:rsidRPr="00C96717">
        <w:rPr>
          <w:b/>
        </w:rPr>
        <w:t>ProductColor</w:t>
      </w:r>
      <w:r>
        <w:t xml:space="preserve"> to </w:t>
      </w:r>
      <w:r w:rsidRPr="00C96717">
        <w:rPr>
          <w:b/>
        </w:rPr>
        <w:t>Product</w:t>
      </w:r>
      <w:r>
        <w:rPr>
          <w:b/>
        </w:rPr>
        <w:t xml:space="preserve"> </w:t>
      </w:r>
      <w:r w:rsidRPr="00C96717">
        <w:rPr>
          <w:b/>
        </w:rPr>
        <w:t>Color</w:t>
      </w:r>
      <w:r>
        <w:t>.</w:t>
      </w:r>
    </w:p>
    <w:p w14:paraId="04E5C62F" w14:textId="77777777" w:rsidR="004100F9" w:rsidRDefault="004100F9" w:rsidP="004100F9">
      <w:pPr>
        <w:pStyle w:val="LabStepScreenshotLevel2"/>
      </w:pPr>
      <w:r w:rsidRPr="00447305">
        <w:rPr>
          <w:rStyle w:val="LabStepScreenshotFrame"/>
        </w:rPr>
        <w:lastRenderedPageBreak/>
        <w:drawing>
          <wp:inline distT="0" distB="0" distL="0" distR="0" wp14:anchorId="3C61ED87" wp14:editId="13E223C5">
            <wp:extent cx="4420925" cy="1042679"/>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9210" cy="1051709"/>
                    </a:xfrm>
                    <a:prstGeom prst="rect">
                      <a:avLst/>
                    </a:prstGeom>
                    <a:noFill/>
                    <a:ln>
                      <a:noFill/>
                    </a:ln>
                  </pic:spPr>
                </pic:pic>
              </a:graphicData>
            </a:graphic>
          </wp:inline>
        </w:drawing>
      </w:r>
    </w:p>
    <w:p w14:paraId="7DF0A3DB" w14:textId="77777777" w:rsidR="004100F9" w:rsidRDefault="004100F9" w:rsidP="004100F9">
      <w:pPr>
        <w:pStyle w:val="LabStepNumbered"/>
      </w:pPr>
      <w:r>
        <w:t xml:space="preserve">Create the </w:t>
      </w:r>
      <w:r w:rsidRPr="00C96717">
        <w:rPr>
          <w:b/>
        </w:rPr>
        <w:t>Minimum</w:t>
      </w:r>
      <w:r>
        <w:rPr>
          <w:b/>
        </w:rPr>
        <w:t xml:space="preserve"> </w:t>
      </w:r>
      <w:r w:rsidRPr="00C96717">
        <w:rPr>
          <w:b/>
        </w:rPr>
        <w:t>Age</w:t>
      </w:r>
      <w:r>
        <w:t xml:space="preserve"> site column.</w:t>
      </w:r>
    </w:p>
    <w:p w14:paraId="13CAFDE6" w14:textId="77777777" w:rsidR="004100F9" w:rsidRDefault="004100F9" w:rsidP="004100F9">
      <w:pPr>
        <w:pStyle w:val="LabStepNumberedLevel2"/>
      </w:pPr>
      <w:r>
        <w:t xml:space="preserve">On the </w:t>
      </w:r>
      <w:r w:rsidRPr="00C96717">
        <w:rPr>
          <w:b/>
        </w:rPr>
        <w:t>Site Columns</w:t>
      </w:r>
      <w:r>
        <w:t xml:space="preserve"> page, click the </w:t>
      </w:r>
      <w:r w:rsidRPr="00C96717">
        <w:rPr>
          <w:b/>
        </w:rPr>
        <w:t>Create</w:t>
      </w:r>
      <w:r>
        <w:t xml:space="preserve"> link to navigate to the </w:t>
      </w:r>
      <w:r w:rsidRPr="00C96717">
        <w:rPr>
          <w:b/>
        </w:rPr>
        <w:t>Create Column</w:t>
      </w:r>
      <w:r>
        <w:t xml:space="preserve"> page.</w:t>
      </w:r>
    </w:p>
    <w:p w14:paraId="6D7B2569" w14:textId="77777777" w:rsidR="004100F9" w:rsidRPr="00C96717" w:rsidRDefault="004100F9" w:rsidP="004100F9">
      <w:pPr>
        <w:pStyle w:val="LabStepNumberedLevel2"/>
      </w:pPr>
      <w:r>
        <w:t xml:space="preserve">Enter a column name of </w:t>
      </w:r>
      <w:r w:rsidRPr="00C96717">
        <w:rPr>
          <w:b/>
        </w:rPr>
        <w:t>MinimumAge</w:t>
      </w:r>
      <w:r w:rsidRPr="00C96717">
        <w:t xml:space="preserve"> and set the column type to</w:t>
      </w:r>
      <w:r>
        <w:rPr>
          <w:b/>
        </w:rPr>
        <w:t xml:space="preserve"> Number.</w:t>
      </w:r>
    </w:p>
    <w:p w14:paraId="28572A94" w14:textId="77777777" w:rsidR="004100F9" w:rsidRDefault="004100F9" w:rsidP="004100F9">
      <w:pPr>
        <w:pStyle w:val="LabStepScreenshotLevel2"/>
      </w:pPr>
      <w:r w:rsidRPr="00447305">
        <w:rPr>
          <w:rStyle w:val="LabStepScreenshotFrame"/>
        </w:rPr>
        <w:drawing>
          <wp:inline distT="0" distB="0" distL="0" distR="0" wp14:anchorId="6582FA3B" wp14:editId="6CC69614">
            <wp:extent cx="3331597" cy="1319157"/>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5857" cy="1328763"/>
                    </a:xfrm>
                    <a:prstGeom prst="rect">
                      <a:avLst/>
                    </a:prstGeom>
                    <a:noFill/>
                    <a:ln>
                      <a:noFill/>
                    </a:ln>
                  </pic:spPr>
                </pic:pic>
              </a:graphicData>
            </a:graphic>
          </wp:inline>
        </w:drawing>
      </w:r>
    </w:p>
    <w:p w14:paraId="330925F1" w14:textId="77777777" w:rsidR="004100F9" w:rsidRDefault="004100F9" w:rsidP="004100F9">
      <w:pPr>
        <w:pStyle w:val="LabStepNumberedLevel2"/>
      </w:pPr>
      <w:r>
        <w:t xml:space="preserve">In the </w:t>
      </w:r>
      <w:r w:rsidRPr="00DD2687">
        <w:rPr>
          <w:b/>
        </w:rPr>
        <w:t>Group</w:t>
      </w:r>
      <w:r>
        <w:t xml:space="preserve"> section assign the new site column to the </w:t>
      </w:r>
      <w:r w:rsidRPr="00DD2687">
        <w:rPr>
          <w:b/>
        </w:rPr>
        <w:t>Existing group</w:t>
      </w:r>
      <w:r>
        <w:t xml:space="preserve"> of </w:t>
      </w:r>
      <w:r w:rsidRPr="00DD2687">
        <w:rPr>
          <w:b/>
        </w:rPr>
        <w:t>Wingtip</w:t>
      </w:r>
      <w:r>
        <w:t>.</w:t>
      </w:r>
    </w:p>
    <w:p w14:paraId="01014E8B" w14:textId="77777777" w:rsidR="004100F9" w:rsidRDefault="004100F9" w:rsidP="004100F9">
      <w:pPr>
        <w:pStyle w:val="LabStepScreenshotLevel2"/>
      </w:pPr>
      <w:r w:rsidRPr="00447305">
        <w:rPr>
          <w:rStyle w:val="LabStepScreenshotFrame"/>
        </w:rPr>
        <w:drawing>
          <wp:inline distT="0" distB="0" distL="0" distR="0" wp14:anchorId="197865A5" wp14:editId="3AE01F77">
            <wp:extent cx="4222143" cy="1122645"/>
            <wp:effectExtent l="0" t="0" r="698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3712" cy="1128380"/>
                    </a:xfrm>
                    <a:prstGeom prst="rect">
                      <a:avLst/>
                    </a:prstGeom>
                    <a:noFill/>
                    <a:ln>
                      <a:noFill/>
                    </a:ln>
                  </pic:spPr>
                </pic:pic>
              </a:graphicData>
            </a:graphic>
          </wp:inline>
        </w:drawing>
      </w:r>
    </w:p>
    <w:p w14:paraId="2A2EE29E" w14:textId="77777777" w:rsidR="004100F9" w:rsidRDefault="004100F9" w:rsidP="004100F9">
      <w:pPr>
        <w:pStyle w:val="LabStepNumberedLevel2"/>
      </w:pPr>
      <w:r>
        <w:t xml:space="preserve">In the </w:t>
      </w:r>
      <w:r w:rsidRPr="00DD2687">
        <w:rPr>
          <w:b/>
        </w:rPr>
        <w:t>Additional Column Setting</w:t>
      </w:r>
      <w:r>
        <w:t xml:space="preserve"> section set the </w:t>
      </w:r>
      <w:r w:rsidRPr="00DC6710">
        <w:rPr>
          <w:b/>
        </w:rPr>
        <w:t>Min</w:t>
      </w:r>
      <w:r>
        <w:t xml:space="preserve"> allowed value to </w:t>
      </w:r>
      <w:r w:rsidRPr="00DC6710">
        <w:rPr>
          <w:b/>
        </w:rPr>
        <w:t>1</w:t>
      </w:r>
      <w:r>
        <w:t xml:space="preserve"> and the </w:t>
      </w:r>
      <w:r w:rsidRPr="00DC6710">
        <w:rPr>
          <w:b/>
        </w:rPr>
        <w:t>Max</w:t>
      </w:r>
      <w:r>
        <w:t xml:space="preserve"> allowed value to </w:t>
      </w:r>
      <w:r w:rsidRPr="00DC6710">
        <w:rPr>
          <w:b/>
        </w:rPr>
        <w:t>100</w:t>
      </w:r>
      <w:r>
        <w:t xml:space="preserve">. Also configure the </w:t>
      </w:r>
      <w:r w:rsidRPr="00DC6710">
        <w:rPr>
          <w:b/>
        </w:rPr>
        <w:t>Number of decimal places</w:t>
      </w:r>
      <w:r>
        <w:t xml:space="preserve"> setting with a value of </w:t>
      </w:r>
      <w:r w:rsidRPr="00DC6710">
        <w:rPr>
          <w:b/>
        </w:rPr>
        <w:t>0</w:t>
      </w:r>
      <w:r>
        <w:t>.</w:t>
      </w:r>
    </w:p>
    <w:p w14:paraId="63B8A31C" w14:textId="77777777" w:rsidR="004100F9" w:rsidRDefault="004100F9" w:rsidP="004100F9">
      <w:pPr>
        <w:pStyle w:val="LabStepScreenshotLevel2"/>
      </w:pPr>
      <w:r w:rsidRPr="00447305">
        <w:rPr>
          <w:rStyle w:val="LabStepScreenshotFrame"/>
        </w:rPr>
        <w:drawing>
          <wp:inline distT="0" distB="0" distL="0" distR="0" wp14:anchorId="4323FEBC" wp14:editId="56F0385B">
            <wp:extent cx="3148717" cy="238868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6423" cy="2394528"/>
                    </a:xfrm>
                    <a:prstGeom prst="rect">
                      <a:avLst/>
                    </a:prstGeom>
                    <a:noFill/>
                    <a:ln>
                      <a:noFill/>
                    </a:ln>
                  </pic:spPr>
                </pic:pic>
              </a:graphicData>
            </a:graphic>
          </wp:inline>
        </w:drawing>
      </w:r>
    </w:p>
    <w:p w14:paraId="3D565B1A" w14:textId="77777777" w:rsidR="004100F9" w:rsidRDefault="004100F9" w:rsidP="004100F9">
      <w:pPr>
        <w:pStyle w:val="LabStepNumberedLevel2"/>
      </w:pPr>
      <w:r>
        <w:t xml:space="preserve">Click </w:t>
      </w:r>
      <w:r w:rsidRPr="00DD2687">
        <w:rPr>
          <w:b/>
        </w:rPr>
        <w:t>OK</w:t>
      </w:r>
      <w:r>
        <w:t xml:space="preserve"> to create the new site column. </w:t>
      </w:r>
    </w:p>
    <w:p w14:paraId="34F1C239" w14:textId="77777777" w:rsidR="004100F9" w:rsidRDefault="004100F9" w:rsidP="004100F9">
      <w:pPr>
        <w:pStyle w:val="LabStepNumberedLevel2"/>
      </w:pPr>
      <w:r>
        <w:t xml:space="preserve">Once the site column has been created, open it in the </w:t>
      </w:r>
      <w:r w:rsidRPr="00423886">
        <w:rPr>
          <w:b/>
        </w:rPr>
        <w:t>Edit Column</w:t>
      </w:r>
      <w:r>
        <w:t xml:space="preserve"> page and add a space to its display name to update it from </w:t>
      </w:r>
      <w:r w:rsidRPr="00C96717">
        <w:rPr>
          <w:b/>
        </w:rPr>
        <w:t>MinimumAge</w:t>
      </w:r>
      <w:r w:rsidRPr="00C96717">
        <w:t xml:space="preserve"> </w:t>
      </w:r>
      <w:r>
        <w:t xml:space="preserve">to </w:t>
      </w:r>
      <w:r w:rsidRPr="00C96717">
        <w:rPr>
          <w:b/>
        </w:rPr>
        <w:t>Minimum</w:t>
      </w:r>
      <w:r>
        <w:rPr>
          <w:b/>
        </w:rPr>
        <w:t xml:space="preserve"> </w:t>
      </w:r>
      <w:r w:rsidRPr="00C96717">
        <w:rPr>
          <w:b/>
        </w:rPr>
        <w:t>Age</w:t>
      </w:r>
      <w:r>
        <w:t>.</w:t>
      </w:r>
    </w:p>
    <w:p w14:paraId="39B4CD03" w14:textId="77777777" w:rsidR="004100F9" w:rsidRDefault="004100F9" w:rsidP="004100F9">
      <w:pPr>
        <w:pStyle w:val="LabStepScreenshotLevel2"/>
      </w:pPr>
      <w:r w:rsidRPr="00447305">
        <w:rPr>
          <w:rStyle w:val="LabStepScreenshotFrame"/>
        </w:rPr>
        <w:lastRenderedPageBreak/>
        <w:drawing>
          <wp:inline distT="0" distB="0" distL="0" distR="0" wp14:anchorId="58AECE87" wp14:editId="4535F838">
            <wp:extent cx="3442915" cy="961991"/>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6135" cy="976861"/>
                    </a:xfrm>
                    <a:prstGeom prst="rect">
                      <a:avLst/>
                    </a:prstGeom>
                    <a:noFill/>
                    <a:ln>
                      <a:noFill/>
                    </a:ln>
                  </pic:spPr>
                </pic:pic>
              </a:graphicData>
            </a:graphic>
          </wp:inline>
        </w:drawing>
      </w:r>
    </w:p>
    <w:p w14:paraId="6829D0CB" w14:textId="77777777" w:rsidR="004100F9" w:rsidRDefault="004100F9" w:rsidP="004100F9">
      <w:pPr>
        <w:pStyle w:val="LabStepNumbered"/>
      </w:pPr>
      <w:r>
        <w:t xml:space="preserve">Create the </w:t>
      </w:r>
      <w:r>
        <w:rPr>
          <w:b/>
        </w:rPr>
        <w:t>Maximum Age</w:t>
      </w:r>
      <w:r>
        <w:t xml:space="preserve"> site column.</w:t>
      </w:r>
    </w:p>
    <w:p w14:paraId="273BDA62" w14:textId="77777777" w:rsidR="004100F9" w:rsidRDefault="004100F9" w:rsidP="004100F9">
      <w:pPr>
        <w:pStyle w:val="LabStepNumberedLevel2"/>
      </w:pPr>
      <w:r>
        <w:t xml:space="preserve">On the </w:t>
      </w:r>
      <w:r w:rsidRPr="00C96717">
        <w:rPr>
          <w:b/>
        </w:rPr>
        <w:t>Site Columns</w:t>
      </w:r>
      <w:r>
        <w:t xml:space="preserve"> page, click the </w:t>
      </w:r>
      <w:r w:rsidRPr="00C96717">
        <w:rPr>
          <w:b/>
        </w:rPr>
        <w:t>Create</w:t>
      </w:r>
      <w:r>
        <w:t xml:space="preserve"> link to navigate to the </w:t>
      </w:r>
      <w:r w:rsidRPr="00C96717">
        <w:rPr>
          <w:b/>
        </w:rPr>
        <w:t>Create Column</w:t>
      </w:r>
      <w:r>
        <w:t xml:space="preserve"> page.</w:t>
      </w:r>
    </w:p>
    <w:p w14:paraId="3E35A4E3" w14:textId="77777777" w:rsidR="004100F9" w:rsidRPr="00C96717" w:rsidRDefault="004100F9" w:rsidP="004100F9">
      <w:pPr>
        <w:pStyle w:val="LabStepNumberedLevel2"/>
      </w:pPr>
      <w:r>
        <w:t xml:space="preserve">Enter a column name of </w:t>
      </w:r>
      <w:r>
        <w:rPr>
          <w:b/>
        </w:rPr>
        <w:t>MaximumAge</w:t>
      </w:r>
      <w:r w:rsidRPr="00C96717">
        <w:t xml:space="preserve"> and set the column type to</w:t>
      </w:r>
      <w:r>
        <w:rPr>
          <w:b/>
        </w:rPr>
        <w:t xml:space="preserve"> Number.</w:t>
      </w:r>
    </w:p>
    <w:p w14:paraId="2B0376A7" w14:textId="77777777" w:rsidR="004100F9" w:rsidRDefault="004100F9" w:rsidP="004100F9">
      <w:pPr>
        <w:pStyle w:val="LabStepScreenshotLevel2"/>
      </w:pPr>
      <w:r>
        <w:drawing>
          <wp:inline distT="0" distB="0" distL="0" distR="0" wp14:anchorId="42805AC1" wp14:editId="512672DB">
            <wp:extent cx="3657600" cy="1449238"/>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8903" cy="1453717"/>
                    </a:xfrm>
                    <a:prstGeom prst="rect">
                      <a:avLst/>
                    </a:prstGeom>
                    <a:noFill/>
                    <a:ln>
                      <a:noFill/>
                    </a:ln>
                  </pic:spPr>
                </pic:pic>
              </a:graphicData>
            </a:graphic>
          </wp:inline>
        </w:drawing>
      </w:r>
    </w:p>
    <w:p w14:paraId="3EEBA482" w14:textId="77777777" w:rsidR="004100F9" w:rsidRDefault="004100F9" w:rsidP="004100F9">
      <w:pPr>
        <w:pStyle w:val="LabStepNumberedLevel2"/>
      </w:pPr>
      <w:r>
        <w:t xml:space="preserve">In the </w:t>
      </w:r>
      <w:r w:rsidRPr="00DD2687">
        <w:rPr>
          <w:b/>
        </w:rPr>
        <w:t>Group</w:t>
      </w:r>
      <w:r>
        <w:t xml:space="preserve"> section assign the new site column to the </w:t>
      </w:r>
      <w:r w:rsidRPr="00DD2687">
        <w:rPr>
          <w:b/>
        </w:rPr>
        <w:t>Existing group</w:t>
      </w:r>
      <w:r>
        <w:t xml:space="preserve"> of </w:t>
      </w:r>
      <w:r w:rsidRPr="00DD2687">
        <w:rPr>
          <w:b/>
        </w:rPr>
        <w:t>Wingtip</w:t>
      </w:r>
      <w:r>
        <w:t>.</w:t>
      </w:r>
    </w:p>
    <w:p w14:paraId="7112DFC6" w14:textId="77777777" w:rsidR="004100F9" w:rsidRDefault="004100F9" w:rsidP="004100F9">
      <w:pPr>
        <w:pStyle w:val="LabStepScreenshotLevel2"/>
      </w:pPr>
      <w:r w:rsidRPr="00447305">
        <w:rPr>
          <w:rStyle w:val="LabStepScreenshotFrame"/>
        </w:rPr>
        <w:drawing>
          <wp:inline distT="0" distB="0" distL="0" distR="0" wp14:anchorId="4B11261B" wp14:editId="6BEFBEE2">
            <wp:extent cx="4222143" cy="1122645"/>
            <wp:effectExtent l="0" t="0" r="698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3712" cy="1128380"/>
                    </a:xfrm>
                    <a:prstGeom prst="rect">
                      <a:avLst/>
                    </a:prstGeom>
                    <a:noFill/>
                    <a:ln>
                      <a:noFill/>
                    </a:ln>
                  </pic:spPr>
                </pic:pic>
              </a:graphicData>
            </a:graphic>
          </wp:inline>
        </w:drawing>
      </w:r>
    </w:p>
    <w:p w14:paraId="7C1F92E1" w14:textId="77777777" w:rsidR="004100F9" w:rsidRDefault="004100F9" w:rsidP="004100F9">
      <w:pPr>
        <w:pStyle w:val="LabStepNumberedLevel2"/>
      </w:pPr>
      <w:r>
        <w:t xml:space="preserve">In the </w:t>
      </w:r>
      <w:r w:rsidRPr="00DD2687">
        <w:rPr>
          <w:b/>
        </w:rPr>
        <w:t>Additional Column Setting</w:t>
      </w:r>
      <w:r>
        <w:t xml:space="preserve"> section set the </w:t>
      </w:r>
      <w:r w:rsidRPr="00DC6710">
        <w:rPr>
          <w:b/>
        </w:rPr>
        <w:t>Min</w:t>
      </w:r>
      <w:r>
        <w:t xml:space="preserve"> allowed value to </w:t>
      </w:r>
      <w:r w:rsidRPr="00DC6710">
        <w:rPr>
          <w:b/>
        </w:rPr>
        <w:t>1</w:t>
      </w:r>
      <w:r>
        <w:t xml:space="preserve"> and the </w:t>
      </w:r>
      <w:r w:rsidRPr="00DC6710">
        <w:rPr>
          <w:b/>
        </w:rPr>
        <w:t>Max</w:t>
      </w:r>
      <w:r>
        <w:t xml:space="preserve"> allowed value to </w:t>
      </w:r>
      <w:r w:rsidRPr="00DC6710">
        <w:rPr>
          <w:b/>
        </w:rPr>
        <w:t>100</w:t>
      </w:r>
      <w:r>
        <w:t xml:space="preserve">. Also configure the </w:t>
      </w:r>
      <w:r w:rsidRPr="00DC6710">
        <w:rPr>
          <w:b/>
        </w:rPr>
        <w:t>Number of decimal places</w:t>
      </w:r>
      <w:r>
        <w:t xml:space="preserve"> setting with a value of </w:t>
      </w:r>
      <w:r w:rsidRPr="00DC6710">
        <w:rPr>
          <w:b/>
        </w:rPr>
        <w:t>0</w:t>
      </w:r>
      <w:r>
        <w:t>.</w:t>
      </w:r>
    </w:p>
    <w:p w14:paraId="6252CDED" w14:textId="77777777" w:rsidR="004100F9" w:rsidRDefault="004100F9" w:rsidP="004100F9">
      <w:pPr>
        <w:pStyle w:val="LabStepScreenshotLevel2"/>
      </w:pPr>
      <w:r w:rsidRPr="00447305">
        <w:rPr>
          <w:rStyle w:val="LabStepScreenshotFrame"/>
        </w:rPr>
        <w:drawing>
          <wp:inline distT="0" distB="0" distL="0" distR="0" wp14:anchorId="677AE593" wp14:editId="70C633CE">
            <wp:extent cx="3148717" cy="238868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6423" cy="2394528"/>
                    </a:xfrm>
                    <a:prstGeom prst="rect">
                      <a:avLst/>
                    </a:prstGeom>
                    <a:noFill/>
                    <a:ln>
                      <a:noFill/>
                    </a:ln>
                  </pic:spPr>
                </pic:pic>
              </a:graphicData>
            </a:graphic>
          </wp:inline>
        </w:drawing>
      </w:r>
    </w:p>
    <w:p w14:paraId="1DB2F79C" w14:textId="77777777" w:rsidR="004100F9" w:rsidRDefault="004100F9" w:rsidP="004100F9">
      <w:pPr>
        <w:pStyle w:val="LabStepNumberedLevel2"/>
      </w:pPr>
      <w:r>
        <w:t xml:space="preserve">Click </w:t>
      </w:r>
      <w:r w:rsidRPr="00DD2687">
        <w:rPr>
          <w:b/>
        </w:rPr>
        <w:t>OK</w:t>
      </w:r>
      <w:r>
        <w:t xml:space="preserve"> to create the new site column.</w:t>
      </w:r>
    </w:p>
    <w:p w14:paraId="75D1CE78" w14:textId="77777777" w:rsidR="004100F9" w:rsidRDefault="004100F9" w:rsidP="004100F9">
      <w:pPr>
        <w:pStyle w:val="LabStepNumberedLevel2"/>
      </w:pPr>
      <w:r>
        <w:t xml:space="preserve">Once the site column has been created, open it in the </w:t>
      </w:r>
      <w:r w:rsidRPr="00423886">
        <w:rPr>
          <w:b/>
        </w:rPr>
        <w:t>Edit Column</w:t>
      </w:r>
      <w:r>
        <w:t xml:space="preserve"> page and add a space to its display name to update it from </w:t>
      </w:r>
      <w:r>
        <w:rPr>
          <w:b/>
        </w:rPr>
        <w:t>Max</w:t>
      </w:r>
      <w:r w:rsidRPr="00C96717">
        <w:rPr>
          <w:b/>
        </w:rPr>
        <w:t>imumAge</w:t>
      </w:r>
      <w:r w:rsidRPr="00C96717">
        <w:t xml:space="preserve"> </w:t>
      </w:r>
      <w:r>
        <w:t xml:space="preserve">to </w:t>
      </w:r>
      <w:r>
        <w:rPr>
          <w:b/>
        </w:rPr>
        <w:t>Max</w:t>
      </w:r>
      <w:r w:rsidRPr="00C96717">
        <w:rPr>
          <w:b/>
        </w:rPr>
        <w:t>imum</w:t>
      </w:r>
      <w:r>
        <w:rPr>
          <w:b/>
        </w:rPr>
        <w:t xml:space="preserve"> </w:t>
      </w:r>
      <w:r w:rsidRPr="00C96717">
        <w:rPr>
          <w:b/>
        </w:rPr>
        <w:t>Age</w:t>
      </w:r>
      <w:r>
        <w:t>.</w:t>
      </w:r>
    </w:p>
    <w:p w14:paraId="0CEAD7A5" w14:textId="77777777" w:rsidR="004100F9" w:rsidRDefault="004100F9" w:rsidP="004100F9">
      <w:pPr>
        <w:pStyle w:val="LabStepScreenshotLevel2"/>
      </w:pPr>
      <w:r>
        <w:lastRenderedPageBreak/>
        <w:drawing>
          <wp:inline distT="0" distB="0" distL="0" distR="0" wp14:anchorId="7EBE6C41" wp14:editId="6A4BF4B8">
            <wp:extent cx="4770783" cy="101776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99982" cy="1023996"/>
                    </a:xfrm>
                    <a:prstGeom prst="rect">
                      <a:avLst/>
                    </a:prstGeom>
                    <a:noFill/>
                    <a:ln>
                      <a:noFill/>
                    </a:ln>
                  </pic:spPr>
                </pic:pic>
              </a:graphicData>
            </a:graphic>
          </wp:inline>
        </w:drawing>
      </w:r>
    </w:p>
    <w:p w14:paraId="285F86C5" w14:textId="77777777" w:rsidR="004100F9" w:rsidRDefault="004100F9" w:rsidP="004100F9">
      <w:pPr>
        <w:pStyle w:val="LabExerciseCallout"/>
      </w:pPr>
      <w:r>
        <w:t>At this point, you are done creating the required set of site columns to track Wingtip products. In the following exercise you will create a new content type that puts these site columns to use.</w:t>
      </w:r>
    </w:p>
    <w:p w14:paraId="73C20563" w14:textId="77777777" w:rsidR="004100F9" w:rsidRDefault="004100F9" w:rsidP="004100F9">
      <w:pPr>
        <w:pStyle w:val="Heading3"/>
      </w:pPr>
      <w:r>
        <w:t>Exercise 2: Creating a Content Type for Wingtip Products</w:t>
      </w:r>
    </w:p>
    <w:p w14:paraId="75558E4A" w14:textId="77777777" w:rsidR="004100F9" w:rsidRDefault="004100F9" w:rsidP="004100F9">
      <w:pPr>
        <w:pStyle w:val="LabExerciseLeadIn"/>
      </w:pPr>
      <w:r>
        <w:t xml:space="preserve">In this lab you will create a new content type named </w:t>
      </w:r>
      <w:r w:rsidRPr="000D05D3">
        <w:rPr>
          <w:b/>
        </w:rPr>
        <w:t>Products</w:t>
      </w:r>
      <w:r>
        <w:t xml:space="preserve"> that will use all the site columns you created in the previous exercise.</w:t>
      </w:r>
    </w:p>
    <w:p w14:paraId="4E9B46A4" w14:textId="25A54AE4" w:rsidR="00A44B6B" w:rsidRDefault="00A44B6B" w:rsidP="00A44B6B">
      <w:pPr>
        <w:pStyle w:val="Heading4"/>
      </w:pPr>
      <w:r>
        <w:t>Create new Content Types</w:t>
      </w:r>
    </w:p>
    <w:p w14:paraId="6E40994D" w14:textId="29B98E77" w:rsidR="004100F9" w:rsidRDefault="004100F9" w:rsidP="00A44B6B">
      <w:pPr>
        <w:pStyle w:val="LabStepNumbered"/>
        <w:numPr>
          <w:ilvl w:val="0"/>
          <w:numId w:val="39"/>
        </w:numPr>
      </w:pPr>
      <w:r>
        <w:t xml:space="preserve">Inspect the set of content types that come out-of-the-box with </w:t>
      </w:r>
      <w:r w:rsidR="003176B0">
        <w:t>SharePoint Online</w:t>
      </w:r>
      <w:r>
        <w:t>.</w:t>
      </w:r>
    </w:p>
    <w:p w14:paraId="3F4618E2" w14:textId="77777777" w:rsidR="004100F9" w:rsidRDefault="004100F9" w:rsidP="004100F9">
      <w:pPr>
        <w:pStyle w:val="LabStepNumberedLevel2"/>
      </w:pPr>
      <w:r>
        <w:t xml:space="preserve">Use the </w:t>
      </w:r>
      <w:r w:rsidRPr="0053624F">
        <w:rPr>
          <w:b/>
        </w:rPr>
        <w:t>Site Actions</w:t>
      </w:r>
      <w:r>
        <w:t xml:space="preserve"> menu to navigate to the </w:t>
      </w:r>
      <w:r w:rsidRPr="0053624F">
        <w:rPr>
          <w:b/>
        </w:rPr>
        <w:t>Site Settings</w:t>
      </w:r>
      <w:r>
        <w:t xml:space="preserve"> page. </w:t>
      </w:r>
    </w:p>
    <w:p w14:paraId="7F355DF4" w14:textId="77777777" w:rsidR="004100F9" w:rsidRDefault="004100F9" w:rsidP="004100F9">
      <w:pPr>
        <w:pStyle w:val="LabStepNumberedLevel2"/>
      </w:pPr>
      <w:r>
        <w:t xml:space="preserve">Locate and click the </w:t>
      </w:r>
      <w:r>
        <w:rPr>
          <w:b/>
        </w:rPr>
        <w:t>Site content types</w:t>
      </w:r>
      <w:r>
        <w:t xml:space="preserve"> link in the </w:t>
      </w:r>
      <w:r w:rsidRPr="0053624F">
        <w:rPr>
          <w:b/>
        </w:rPr>
        <w:t>Web Designer Galleries</w:t>
      </w:r>
      <w:r>
        <w:t xml:space="preserve"> section to navigate to the </w:t>
      </w:r>
      <w:r w:rsidRPr="001B175D">
        <w:rPr>
          <w:b/>
        </w:rPr>
        <w:t>Site Content Types</w:t>
      </w:r>
      <w:r>
        <w:t xml:space="preserve"> page.</w:t>
      </w:r>
    </w:p>
    <w:p w14:paraId="3D626143" w14:textId="77777777" w:rsidR="004100F9" w:rsidRDefault="004100F9" w:rsidP="004100F9">
      <w:pPr>
        <w:pStyle w:val="LabStepScreenshotLevel2"/>
      </w:pPr>
      <w:r w:rsidRPr="00447305">
        <w:rPr>
          <w:rStyle w:val="LabStepScreenshotFrame"/>
        </w:rPr>
        <w:drawing>
          <wp:inline distT="0" distB="0" distL="0" distR="0" wp14:anchorId="7EF82177" wp14:editId="1028BE48">
            <wp:extent cx="1351722" cy="1007689"/>
            <wp:effectExtent l="0" t="0" r="127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64518" cy="1017228"/>
                    </a:xfrm>
                    <a:prstGeom prst="rect">
                      <a:avLst/>
                    </a:prstGeom>
                    <a:noFill/>
                    <a:ln>
                      <a:noFill/>
                    </a:ln>
                  </pic:spPr>
                </pic:pic>
              </a:graphicData>
            </a:graphic>
          </wp:inline>
        </w:drawing>
      </w:r>
    </w:p>
    <w:p w14:paraId="023A187E" w14:textId="77777777" w:rsidR="004100F9" w:rsidRDefault="004100F9" w:rsidP="004100F9">
      <w:pPr>
        <w:pStyle w:val="LabStepNumberedLevel2"/>
      </w:pPr>
      <w:r>
        <w:t xml:space="preserve">Review the set of content types available on the </w:t>
      </w:r>
      <w:r w:rsidRPr="001B175D">
        <w:rPr>
          <w:b/>
        </w:rPr>
        <w:t>Site Content Types</w:t>
      </w:r>
      <w:r>
        <w:t xml:space="preserve"> page. Use the </w:t>
      </w:r>
      <w:r w:rsidRPr="007C7FF2">
        <w:rPr>
          <w:b/>
        </w:rPr>
        <w:t>Show Group</w:t>
      </w:r>
      <w:r>
        <w:t xml:space="preserve"> filter control to inspect each group individually.</w:t>
      </w:r>
    </w:p>
    <w:p w14:paraId="09CA4263" w14:textId="77777777" w:rsidR="004100F9" w:rsidRDefault="004100F9" w:rsidP="004100F9">
      <w:pPr>
        <w:pStyle w:val="LabStepScreenshotLevel2"/>
      </w:pPr>
      <w:r w:rsidRPr="00447305">
        <w:rPr>
          <w:rStyle w:val="LabStepScreenshotFrame"/>
        </w:rPr>
        <w:drawing>
          <wp:inline distT="0" distB="0" distL="0" distR="0" wp14:anchorId="061880F0" wp14:editId="7517342D">
            <wp:extent cx="3705308" cy="150869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35245" cy="1520883"/>
                    </a:xfrm>
                    <a:prstGeom prst="rect">
                      <a:avLst/>
                    </a:prstGeom>
                    <a:noFill/>
                    <a:ln>
                      <a:noFill/>
                    </a:ln>
                  </pic:spPr>
                </pic:pic>
              </a:graphicData>
            </a:graphic>
          </wp:inline>
        </w:drawing>
      </w:r>
    </w:p>
    <w:p w14:paraId="2F6194AE" w14:textId="13891349" w:rsidR="004100F9" w:rsidRDefault="004100F9" w:rsidP="004100F9">
      <w:pPr>
        <w:pStyle w:val="LabExerciseCallout"/>
      </w:pPr>
      <w:r>
        <w:t xml:space="preserve">Now that you have seen the set of standard content types that come out-of-the-box with </w:t>
      </w:r>
      <w:r w:rsidR="003176B0">
        <w:t>SharePoint Online</w:t>
      </w:r>
      <w:r>
        <w:t xml:space="preserve">, it’s time to move on to the next step where you will create a custom content type. </w:t>
      </w:r>
    </w:p>
    <w:p w14:paraId="4D9190F9" w14:textId="77777777" w:rsidR="004100F9" w:rsidRDefault="004100F9" w:rsidP="004100F9">
      <w:pPr>
        <w:pStyle w:val="LabStepNumbered"/>
      </w:pPr>
      <w:r>
        <w:t xml:space="preserve">Create the </w:t>
      </w:r>
      <w:r w:rsidRPr="00DA4EDC">
        <w:rPr>
          <w:b/>
        </w:rPr>
        <w:t>Product</w:t>
      </w:r>
      <w:r>
        <w:t xml:space="preserve"> content type.</w:t>
      </w:r>
    </w:p>
    <w:p w14:paraId="64736CC5" w14:textId="77777777" w:rsidR="004100F9" w:rsidRDefault="004100F9" w:rsidP="004100F9">
      <w:pPr>
        <w:pStyle w:val="LabStepNumberedLevel2"/>
      </w:pPr>
      <w:r>
        <w:t xml:space="preserve">Click the </w:t>
      </w:r>
      <w:r w:rsidRPr="00DA4EDC">
        <w:rPr>
          <w:b/>
        </w:rPr>
        <w:t>Create</w:t>
      </w:r>
      <w:r>
        <w:t xml:space="preserve"> link on the </w:t>
      </w:r>
      <w:r w:rsidRPr="00DA4EDC">
        <w:rPr>
          <w:b/>
        </w:rPr>
        <w:t>Site Content Types</w:t>
      </w:r>
      <w:r>
        <w:t xml:space="preserve"> page to navigate to the </w:t>
      </w:r>
      <w:r w:rsidRPr="00DA4EDC">
        <w:rPr>
          <w:b/>
        </w:rPr>
        <w:t>New Site Content Types</w:t>
      </w:r>
      <w:r>
        <w:t xml:space="preserve"> page.</w:t>
      </w:r>
    </w:p>
    <w:p w14:paraId="3B20AEAA" w14:textId="77777777" w:rsidR="004100F9" w:rsidRDefault="004100F9" w:rsidP="004100F9">
      <w:pPr>
        <w:pStyle w:val="LabStepNumberedLevel2"/>
      </w:pPr>
      <w:r>
        <w:t xml:space="preserve">Enter a </w:t>
      </w:r>
      <w:r w:rsidRPr="00DA4EDC">
        <w:rPr>
          <w:b/>
        </w:rPr>
        <w:t>Name</w:t>
      </w:r>
      <w:r>
        <w:t xml:space="preserve"> of </w:t>
      </w:r>
      <w:r w:rsidRPr="00DA4EDC">
        <w:rPr>
          <w:b/>
        </w:rPr>
        <w:t>Product</w:t>
      </w:r>
      <w:r>
        <w:t>.</w:t>
      </w:r>
    </w:p>
    <w:p w14:paraId="6FD97537" w14:textId="77777777" w:rsidR="004100F9" w:rsidRDefault="004100F9" w:rsidP="004100F9">
      <w:pPr>
        <w:pStyle w:val="LabStepNumberedLevel2"/>
      </w:pPr>
      <w:r>
        <w:t xml:space="preserve">Set the </w:t>
      </w:r>
      <w:r w:rsidRPr="00DA4EDC">
        <w:rPr>
          <w:b/>
        </w:rPr>
        <w:t>Select parent content type</w:t>
      </w:r>
      <w:r>
        <w:t xml:space="preserve"> setting to </w:t>
      </w:r>
      <w:r w:rsidRPr="00DA4EDC">
        <w:rPr>
          <w:b/>
        </w:rPr>
        <w:t>List Content Types</w:t>
      </w:r>
      <w:r>
        <w:t>.</w:t>
      </w:r>
    </w:p>
    <w:p w14:paraId="0472A76F" w14:textId="77777777" w:rsidR="004100F9" w:rsidRDefault="004100F9" w:rsidP="004100F9">
      <w:pPr>
        <w:pStyle w:val="LabStepNumberedLevel2"/>
      </w:pPr>
      <w:r>
        <w:t xml:space="preserve">Set the </w:t>
      </w:r>
      <w:r w:rsidRPr="00DA4EDC">
        <w:rPr>
          <w:b/>
        </w:rPr>
        <w:t>Parent Content Type</w:t>
      </w:r>
      <w:r>
        <w:t xml:space="preserve"> setting to </w:t>
      </w:r>
      <w:r w:rsidRPr="00DA4EDC">
        <w:rPr>
          <w:b/>
        </w:rPr>
        <w:t>Item</w:t>
      </w:r>
      <w:r>
        <w:t>.</w:t>
      </w:r>
    </w:p>
    <w:p w14:paraId="3D8E08E5" w14:textId="77777777" w:rsidR="004100F9" w:rsidRDefault="004100F9" w:rsidP="004100F9">
      <w:pPr>
        <w:pStyle w:val="LabStepNumberedLevel2"/>
      </w:pPr>
      <w:r>
        <w:t xml:space="preserve">In the </w:t>
      </w:r>
      <w:r w:rsidRPr="00DA4EDC">
        <w:rPr>
          <w:b/>
        </w:rPr>
        <w:t>Group</w:t>
      </w:r>
      <w:r>
        <w:t xml:space="preserve"> section add a New Group value of </w:t>
      </w:r>
      <w:r w:rsidRPr="00DA4EDC">
        <w:rPr>
          <w:b/>
        </w:rPr>
        <w:t>Wingtip</w:t>
      </w:r>
      <w:r>
        <w:t>.</w:t>
      </w:r>
    </w:p>
    <w:p w14:paraId="0CF7FC2E" w14:textId="77777777" w:rsidR="004100F9" w:rsidRDefault="004100F9" w:rsidP="004100F9">
      <w:pPr>
        <w:pStyle w:val="LabStepNumberedLevel2"/>
      </w:pPr>
      <w:r>
        <w:t>Ensure your input values look as they do in the following screenshot.</w:t>
      </w:r>
    </w:p>
    <w:p w14:paraId="20923306" w14:textId="77777777" w:rsidR="004100F9" w:rsidRDefault="004100F9" w:rsidP="004100F9">
      <w:pPr>
        <w:pStyle w:val="LabStepScreenshotLevel2"/>
      </w:pPr>
      <w:r w:rsidRPr="00447305">
        <w:rPr>
          <w:rStyle w:val="LabStepScreenshotFrame"/>
        </w:rPr>
        <w:lastRenderedPageBreak/>
        <w:drawing>
          <wp:inline distT="0" distB="0" distL="0" distR="0" wp14:anchorId="16399D02" wp14:editId="3B49168A">
            <wp:extent cx="3997392" cy="2703443"/>
            <wp:effectExtent l="0" t="0" r="3175"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6801" cy="2709807"/>
                    </a:xfrm>
                    <a:prstGeom prst="rect">
                      <a:avLst/>
                    </a:prstGeom>
                    <a:noFill/>
                    <a:ln>
                      <a:noFill/>
                    </a:ln>
                  </pic:spPr>
                </pic:pic>
              </a:graphicData>
            </a:graphic>
          </wp:inline>
        </w:drawing>
      </w:r>
    </w:p>
    <w:p w14:paraId="23BC3D81" w14:textId="77777777" w:rsidR="004100F9" w:rsidRDefault="004100F9" w:rsidP="004100F9">
      <w:pPr>
        <w:pStyle w:val="LabStepNumberedLevel2"/>
      </w:pPr>
      <w:r>
        <w:t xml:space="preserve">Click OK to create the </w:t>
      </w:r>
      <w:r w:rsidRPr="00DA4EDC">
        <w:rPr>
          <w:b/>
        </w:rPr>
        <w:t>Product</w:t>
      </w:r>
      <w:r>
        <w:t xml:space="preserve"> content type.</w:t>
      </w:r>
    </w:p>
    <w:p w14:paraId="07904CEB" w14:textId="77777777" w:rsidR="004100F9" w:rsidRDefault="004100F9" w:rsidP="004100F9">
      <w:pPr>
        <w:pStyle w:val="LabStepScreenshotLevel2"/>
      </w:pPr>
      <w:r w:rsidRPr="00447305">
        <w:rPr>
          <w:rStyle w:val="LabStepScreenshotFrame"/>
        </w:rPr>
        <w:drawing>
          <wp:inline distT="0" distB="0" distL="0" distR="0" wp14:anchorId="7DF28A8A" wp14:editId="5CB9CB3D">
            <wp:extent cx="3275937" cy="1780470"/>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90116" cy="1788176"/>
                    </a:xfrm>
                    <a:prstGeom prst="rect">
                      <a:avLst/>
                    </a:prstGeom>
                    <a:noFill/>
                    <a:ln>
                      <a:noFill/>
                    </a:ln>
                  </pic:spPr>
                </pic:pic>
              </a:graphicData>
            </a:graphic>
          </wp:inline>
        </w:drawing>
      </w:r>
    </w:p>
    <w:p w14:paraId="45E378AF" w14:textId="77777777" w:rsidR="004100F9" w:rsidRDefault="004100F9" w:rsidP="004100F9">
      <w:pPr>
        <w:pStyle w:val="LabStepNumbered"/>
      </w:pPr>
      <w:r>
        <w:t xml:space="preserve">Add the Wingtip product site columns to the </w:t>
      </w:r>
      <w:r w:rsidRPr="001B175D">
        <w:rPr>
          <w:b/>
        </w:rPr>
        <w:t>Product</w:t>
      </w:r>
      <w:r>
        <w:t xml:space="preserve"> content types.</w:t>
      </w:r>
    </w:p>
    <w:p w14:paraId="4299BCF2" w14:textId="77777777" w:rsidR="004100F9" w:rsidRDefault="004100F9" w:rsidP="004100F9">
      <w:pPr>
        <w:pStyle w:val="LabStepNumberedLevel2"/>
      </w:pPr>
      <w:r>
        <w:t xml:space="preserve">On the </w:t>
      </w:r>
      <w:r w:rsidRPr="00DA4EDC">
        <w:rPr>
          <w:b/>
        </w:rPr>
        <w:t>Site Content Type</w:t>
      </w:r>
      <w:r>
        <w:t xml:space="preserve"> page, move down to the Columns section. You should be able to see that the Product content type has only a single column named </w:t>
      </w:r>
      <w:r w:rsidRPr="005E6470">
        <w:rPr>
          <w:b/>
        </w:rPr>
        <w:t>Title</w:t>
      </w:r>
      <w:r>
        <w:t>.</w:t>
      </w:r>
    </w:p>
    <w:p w14:paraId="1EF274EB" w14:textId="77777777" w:rsidR="004100F9" w:rsidRDefault="004100F9" w:rsidP="004100F9">
      <w:pPr>
        <w:pStyle w:val="LabStepScreenshotLevel2"/>
      </w:pPr>
      <w:r w:rsidRPr="00447305">
        <w:rPr>
          <w:rStyle w:val="LabStepScreenshotFrame"/>
        </w:rPr>
        <w:drawing>
          <wp:inline distT="0" distB="0" distL="0" distR="0" wp14:anchorId="5EB6CDC8" wp14:editId="26015DB4">
            <wp:extent cx="4914072" cy="1014774"/>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17904" cy="1036216"/>
                    </a:xfrm>
                    <a:prstGeom prst="rect">
                      <a:avLst/>
                    </a:prstGeom>
                    <a:noFill/>
                    <a:ln>
                      <a:noFill/>
                    </a:ln>
                  </pic:spPr>
                </pic:pic>
              </a:graphicData>
            </a:graphic>
          </wp:inline>
        </w:drawing>
      </w:r>
    </w:p>
    <w:p w14:paraId="567C2F84" w14:textId="77777777" w:rsidR="004100F9" w:rsidRDefault="004100F9" w:rsidP="004100F9">
      <w:pPr>
        <w:pStyle w:val="LabStepNumberedLevel2"/>
      </w:pPr>
      <w:r>
        <w:t xml:space="preserve">Click the </w:t>
      </w:r>
      <w:r w:rsidRPr="005E6470">
        <w:rPr>
          <w:b/>
        </w:rPr>
        <w:t>Add from existing site columns</w:t>
      </w:r>
      <w:r>
        <w:t xml:space="preserve"> link to navigate to the </w:t>
      </w:r>
      <w:r w:rsidRPr="005E6470">
        <w:rPr>
          <w:b/>
        </w:rPr>
        <w:t>Add Columns</w:t>
      </w:r>
      <w:r>
        <w:t xml:space="preserve"> page. Set the Select columns from the dropdown control to Wingtip to show only the site columns you created in the previous exercise.</w:t>
      </w:r>
    </w:p>
    <w:p w14:paraId="7537B41D" w14:textId="77777777" w:rsidR="004100F9" w:rsidRDefault="004100F9" w:rsidP="004100F9">
      <w:pPr>
        <w:pStyle w:val="LabStepScreenshotLevel2"/>
      </w:pPr>
      <w:r w:rsidRPr="00447305">
        <w:rPr>
          <w:rStyle w:val="LabStepScreenshotFrame"/>
        </w:rPr>
        <w:drawing>
          <wp:inline distT="0" distB="0" distL="0" distR="0" wp14:anchorId="1D749963" wp14:editId="1D2D1A06">
            <wp:extent cx="4154250" cy="156640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02292" cy="1584522"/>
                    </a:xfrm>
                    <a:prstGeom prst="rect">
                      <a:avLst/>
                    </a:prstGeom>
                    <a:noFill/>
                    <a:ln>
                      <a:noFill/>
                    </a:ln>
                  </pic:spPr>
                </pic:pic>
              </a:graphicData>
            </a:graphic>
          </wp:inline>
        </w:drawing>
      </w:r>
    </w:p>
    <w:p w14:paraId="7505C294" w14:textId="77777777" w:rsidR="004100F9" w:rsidRDefault="004100F9" w:rsidP="004100F9">
      <w:pPr>
        <w:pStyle w:val="LabStepNumberedLevel2"/>
      </w:pPr>
      <w:r>
        <w:lastRenderedPageBreak/>
        <w:t>Remember that the order in which columns are added can be significant. Therefore, add the site columns in the following order.</w:t>
      </w:r>
    </w:p>
    <w:p w14:paraId="7906A651" w14:textId="77777777" w:rsidR="004100F9" w:rsidRDefault="004100F9" w:rsidP="004100F9">
      <w:pPr>
        <w:pStyle w:val="LabStepNumberedLevel3"/>
      </w:pPr>
      <w:r>
        <w:t>Product Code</w:t>
      </w:r>
    </w:p>
    <w:p w14:paraId="0F2769B0" w14:textId="77777777" w:rsidR="004100F9" w:rsidRDefault="004100F9" w:rsidP="004100F9">
      <w:pPr>
        <w:pStyle w:val="LabStepNumberedLevel3"/>
      </w:pPr>
      <w:r>
        <w:t>Product Description</w:t>
      </w:r>
    </w:p>
    <w:p w14:paraId="760E4CF1" w14:textId="77777777" w:rsidR="004100F9" w:rsidRDefault="004100F9" w:rsidP="004100F9">
      <w:pPr>
        <w:pStyle w:val="LabStepNumberedLevel3"/>
      </w:pPr>
      <w:r>
        <w:t>Product List Price</w:t>
      </w:r>
    </w:p>
    <w:p w14:paraId="1DAAA8BF" w14:textId="77777777" w:rsidR="004100F9" w:rsidRDefault="004100F9" w:rsidP="004100F9">
      <w:pPr>
        <w:pStyle w:val="LabStepNumberedLevel3"/>
      </w:pPr>
      <w:r>
        <w:t>Product Color</w:t>
      </w:r>
    </w:p>
    <w:p w14:paraId="37187025" w14:textId="77777777" w:rsidR="004100F9" w:rsidRDefault="004100F9" w:rsidP="004100F9">
      <w:pPr>
        <w:pStyle w:val="LabStepNumberedLevel3"/>
      </w:pPr>
      <w:r>
        <w:t>Minimum Age</w:t>
      </w:r>
    </w:p>
    <w:p w14:paraId="3F92FD3B" w14:textId="77777777" w:rsidR="004100F9" w:rsidRDefault="004100F9" w:rsidP="004100F9">
      <w:pPr>
        <w:pStyle w:val="LabStepNumberedLevel3"/>
      </w:pPr>
      <w:r>
        <w:t>Maximum Age</w:t>
      </w:r>
    </w:p>
    <w:p w14:paraId="05098658" w14:textId="77777777" w:rsidR="004100F9" w:rsidRDefault="004100F9" w:rsidP="004100F9">
      <w:pPr>
        <w:pStyle w:val="LabStepNumberedLevel2"/>
      </w:pPr>
      <w:r>
        <w:t xml:space="preserve">When you are done, the </w:t>
      </w:r>
      <w:r w:rsidRPr="001B175D">
        <w:rPr>
          <w:b/>
        </w:rPr>
        <w:t>Add Columns</w:t>
      </w:r>
      <w:r>
        <w:t xml:space="preserve"> page should look like the following screenshot.</w:t>
      </w:r>
    </w:p>
    <w:p w14:paraId="5973A380" w14:textId="77777777" w:rsidR="004100F9" w:rsidRDefault="004100F9" w:rsidP="004100F9">
      <w:pPr>
        <w:pStyle w:val="LabStepScreenshotLevel2"/>
      </w:pPr>
      <w:r w:rsidRPr="00447305">
        <w:rPr>
          <w:rStyle w:val="LabStepScreenshotFrame"/>
        </w:rPr>
        <w:drawing>
          <wp:inline distT="0" distB="0" distL="0" distR="0" wp14:anchorId="664C0E5A" wp14:editId="0ECF790D">
            <wp:extent cx="3339548" cy="964676"/>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2090" cy="974076"/>
                    </a:xfrm>
                    <a:prstGeom prst="rect">
                      <a:avLst/>
                    </a:prstGeom>
                    <a:noFill/>
                    <a:ln>
                      <a:noFill/>
                    </a:ln>
                  </pic:spPr>
                </pic:pic>
              </a:graphicData>
            </a:graphic>
          </wp:inline>
        </w:drawing>
      </w:r>
    </w:p>
    <w:p w14:paraId="445454EB" w14:textId="77777777" w:rsidR="004100F9" w:rsidRDefault="004100F9" w:rsidP="004100F9">
      <w:pPr>
        <w:pStyle w:val="LabStepNumberedLevel2"/>
      </w:pPr>
      <w:r>
        <w:t xml:space="preserve">When you are done adding the site columns, click </w:t>
      </w:r>
      <w:r w:rsidRPr="00447305">
        <w:rPr>
          <w:b/>
        </w:rPr>
        <w:t>OK</w:t>
      </w:r>
      <w:r>
        <w:t xml:space="preserve"> to save your changes. The Product content type should now include all the site columns you created in the previous exercise.</w:t>
      </w:r>
    </w:p>
    <w:p w14:paraId="724A9907" w14:textId="77777777" w:rsidR="004100F9" w:rsidRDefault="004100F9" w:rsidP="004100F9">
      <w:pPr>
        <w:pStyle w:val="LabStepScreenshotLevel2"/>
      </w:pPr>
      <w:r>
        <w:drawing>
          <wp:inline distT="0" distB="0" distL="0" distR="0" wp14:anchorId="48639FD8" wp14:editId="30F7FD2F">
            <wp:extent cx="4746929" cy="116188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84073" cy="1170977"/>
                    </a:xfrm>
                    <a:prstGeom prst="rect">
                      <a:avLst/>
                    </a:prstGeom>
                    <a:noFill/>
                    <a:ln>
                      <a:noFill/>
                    </a:ln>
                  </pic:spPr>
                </pic:pic>
              </a:graphicData>
            </a:graphic>
          </wp:inline>
        </w:drawing>
      </w:r>
    </w:p>
    <w:p w14:paraId="32DDA3B2" w14:textId="77777777" w:rsidR="004100F9" w:rsidRDefault="004100F9" w:rsidP="004100F9">
      <w:pPr>
        <w:pStyle w:val="LabExerciseCallout"/>
      </w:pPr>
      <w:r>
        <w:t xml:space="preserve">You have just created the </w:t>
      </w:r>
      <w:r w:rsidRPr="005E6470">
        <w:rPr>
          <w:b/>
        </w:rPr>
        <w:t>Product</w:t>
      </w:r>
      <w:r>
        <w:t xml:space="preserve"> content type. However, you must remember that this content type has no purpose until you have used it in one or more lists. In the next exercise you will create a new Products list and configure it to use the Product content type.</w:t>
      </w:r>
    </w:p>
    <w:p w14:paraId="7BDDAAC5" w14:textId="77777777" w:rsidR="004100F9" w:rsidRDefault="004100F9" w:rsidP="004100F9">
      <w:pPr>
        <w:pStyle w:val="Heading3"/>
      </w:pPr>
      <w:r>
        <w:t>Exercise 3: Configuring a List to Use the Product Content Type</w:t>
      </w:r>
    </w:p>
    <w:p w14:paraId="01ED2FDF" w14:textId="77777777" w:rsidR="004100F9" w:rsidRDefault="004100F9" w:rsidP="004100F9">
      <w:pPr>
        <w:pStyle w:val="LabExerciseLeadIn"/>
      </w:pPr>
      <w:r>
        <w:t>In this exercise you will create a new custom list and configure it to use the Product content type you created in the previous exercise.</w:t>
      </w:r>
    </w:p>
    <w:p w14:paraId="4070147C" w14:textId="2F5924CD" w:rsidR="00A44B6B" w:rsidRDefault="00A44B6B" w:rsidP="00A44B6B">
      <w:pPr>
        <w:pStyle w:val="Heading4"/>
      </w:pPr>
      <w:r>
        <w:t>Configure List</w:t>
      </w:r>
      <w:bookmarkStart w:id="0" w:name="_GoBack"/>
      <w:bookmarkEnd w:id="0"/>
    </w:p>
    <w:p w14:paraId="03522B7F" w14:textId="5136DAAE" w:rsidR="004100F9" w:rsidRDefault="004100F9" w:rsidP="004100F9">
      <w:pPr>
        <w:pStyle w:val="LabStepNumbered"/>
        <w:numPr>
          <w:ilvl w:val="0"/>
          <w:numId w:val="37"/>
        </w:numPr>
      </w:pPr>
      <w:r>
        <w:t xml:space="preserve">Create the </w:t>
      </w:r>
      <w:r w:rsidRPr="004100F9">
        <w:rPr>
          <w:b/>
        </w:rPr>
        <w:t>Products</w:t>
      </w:r>
      <w:r>
        <w:t xml:space="preserve"> list.</w:t>
      </w:r>
    </w:p>
    <w:p w14:paraId="025B646F" w14:textId="77777777" w:rsidR="004100F9" w:rsidRDefault="004100F9" w:rsidP="004100F9">
      <w:pPr>
        <w:pStyle w:val="LabStepNumberedLevel2"/>
        <w:numPr>
          <w:ilvl w:val="1"/>
          <w:numId w:val="9"/>
        </w:numPr>
      </w:pPr>
      <w:r>
        <w:t xml:space="preserve">From the </w:t>
      </w:r>
      <w:r w:rsidRPr="0021100B">
        <w:rPr>
          <w:b/>
        </w:rPr>
        <w:t>Site Actions</w:t>
      </w:r>
      <w:r>
        <w:t xml:space="preserve"> menu, select </w:t>
      </w:r>
      <w:r w:rsidRPr="00447305">
        <w:rPr>
          <w:b/>
        </w:rPr>
        <w:t>Add an app</w:t>
      </w:r>
      <w:r>
        <w:t xml:space="preserve"> to navigate to the </w:t>
      </w:r>
      <w:r w:rsidRPr="0021100B">
        <w:rPr>
          <w:b/>
        </w:rPr>
        <w:t>Your Apps</w:t>
      </w:r>
      <w:r>
        <w:t xml:space="preserve"> page.</w:t>
      </w:r>
    </w:p>
    <w:p w14:paraId="0728B0C4" w14:textId="77777777" w:rsidR="004100F9" w:rsidRDefault="004100F9" w:rsidP="004100F9">
      <w:pPr>
        <w:pStyle w:val="LabStepNumberedLevel2"/>
        <w:numPr>
          <w:ilvl w:val="1"/>
          <w:numId w:val="9"/>
        </w:numPr>
      </w:pPr>
      <w:r>
        <w:t xml:space="preserve">Click the </w:t>
      </w:r>
      <w:r w:rsidRPr="0021100B">
        <w:rPr>
          <w:b/>
        </w:rPr>
        <w:t>Custom List</w:t>
      </w:r>
      <w:r>
        <w:t xml:space="preserve"> tile to create a new list based on the </w:t>
      </w:r>
      <w:r w:rsidRPr="0021100B">
        <w:rPr>
          <w:b/>
        </w:rPr>
        <w:t>Custom List</w:t>
      </w:r>
      <w:r>
        <w:t xml:space="preserve"> type.</w:t>
      </w:r>
    </w:p>
    <w:p w14:paraId="3F121521" w14:textId="77777777" w:rsidR="004100F9" w:rsidRDefault="004100F9" w:rsidP="004100F9">
      <w:pPr>
        <w:pStyle w:val="LabStepScreenshotLevel2"/>
      </w:pPr>
      <w:r w:rsidRPr="00104C17">
        <w:rPr>
          <w:rStyle w:val="LabStepScreenshotFrame"/>
        </w:rPr>
        <w:drawing>
          <wp:inline distT="0" distB="0" distL="0" distR="0" wp14:anchorId="34B8B424" wp14:editId="2CE3882B">
            <wp:extent cx="2130062" cy="1415332"/>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47114" cy="1426662"/>
                    </a:xfrm>
                    <a:prstGeom prst="rect">
                      <a:avLst/>
                    </a:prstGeom>
                    <a:noFill/>
                    <a:ln>
                      <a:noFill/>
                    </a:ln>
                  </pic:spPr>
                </pic:pic>
              </a:graphicData>
            </a:graphic>
          </wp:inline>
        </w:drawing>
      </w:r>
    </w:p>
    <w:p w14:paraId="33C1600B" w14:textId="77777777" w:rsidR="004100F9" w:rsidRDefault="004100F9" w:rsidP="004100F9">
      <w:pPr>
        <w:pStyle w:val="LabStepNumberedLevel2"/>
      </w:pPr>
      <w:r>
        <w:t xml:space="preserve">Enter a name of </w:t>
      </w:r>
      <w:r w:rsidRPr="0021100B">
        <w:rPr>
          <w:b/>
        </w:rPr>
        <w:t>Products</w:t>
      </w:r>
      <w:r>
        <w:t xml:space="preserve"> and click the </w:t>
      </w:r>
      <w:r w:rsidRPr="0021100B">
        <w:rPr>
          <w:b/>
        </w:rPr>
        <w:t>Create</w:t>
      </w:r>
      <w:r>
        <w:t xml:space="preserve"> button to create the new list.</w:t>
      </w:r>
    </w:p>
    <w:p w14:paraId="1C8E5CC4" w14:textId="77777777" w:rsidR="004100F9" w:rsidRDefault="004100F9" w:rsidP="004100F9">
      <w:pPr>
        <w:pStyle w:val="LabStepScreenshotLevel2"/>
      </w:pPr>
      <w:r w:rsidRPr="00104C17">
        <w:rPr>
          <w:rStyle w:val="LabStepScreenshotFrame"/>
        </w:rPr>
        <w:lastRenderedPageBreak/>
        <w:drawing>
          <wp:inline distT="0" distB="0" distL="0" distR="0" wp14:anchorId="2FEBB137" wp14:editId="7FFA4B6A">
            <wp:extent cx="3204376" cy="99515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41030" cy="1006542"/>
                    </a:xfrm>
                    <a:prstGeom prst="rect">
                      <a:avLst/>
                    </a:prstGeom>
                    <a:noFill/>
                    <a:ln>
                      <a:noFill/>
                    </a:ln>
                  </pic:spPr>
                </pic:pic>
              </a:graphicData>
            </a:graphic>
          </wp:inline>
        </w:drawing>
      </w:r>
    </w:p>
    <w:p w14:paraId="1C898BB8" w14:textId="77777777" w:rsidR="004100F9" w:rsidRDefault="004100F9" w:rsidP="004100F9">
      <w:pPr>
        <w:pStyle w:val="LabStepNumberedLevel2"/>
      </w:pPr>
      <w:r>
        <w:t xml:space="preserve">After the </w:t>
      </w:r>
      <w:r w:rsidRPr="00104C17">
        <w:rPr>
          <w:b/>
        </w:rPr>
        <w:t>Products</w:t>
      </w:r>
      <w:r>
        <w:t xml:space="preserve"> list has been created, you should be able to see a tile for it on the </w:t>
      </w:r>
      <w:r w:rsidRPr="00104C17">
        <w:rPr>
          <w:b/>
        </w:rPr>
        <w:t>Site Contents</w:t>
      </w:r>
      <w:r>
        <w:t xml:space="preserve"> page. Click the ellipse (…) menu in the top-right of the tile for the </w:t>
      </w:r>
      <w:r w:rsidRPr="00104C17">
        <w:rPr>
          <w:b/>
        </w:rPr>
        <w:t>Products</w:t>
      </w:r>
      <w:r>
        <w:t xml:space="preserve"> list and then click the </w:t>
      </w:r>
      <w:r w:rsidRPr="00104C17">
        <w:rPr>
          <w:b/>
        </w:rPr>
        <w:t>SETTINGS</w:t>
      </w:r>
      <w:r>
        <w:t xml:space="preserve"> link to navigate to the list </w:t>
      </w:r>
    </w:p>
    <w:p w14:paraId="63C1D461" w14:textId="77777777" w:rsidR="004100F9" w:rsidRDefault="004100F9" w:rsidP="004100F9">
      <w:pPr>
        <w:pStyle w:val="LabStepScreenshotLevel2"/>
      </w:pPr>
      <w:r>
        <w:drawing>
          <wp:inline distT="0" distB="0" distL="0" distR="0" wp14:anchorId="402C29CD" wp14:editId="794C86E5">
            <wp:extent cx="3116911" cy="1698073"/>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37796" cy="1709451"/>
                    </a:xfrm>
                    <a:prstGeom prst="rect">
                      <a:avLst/>
                    </a:prstGeom>
                    <a:noFill/>
                    <a:ln>
                      <a:noFill/>
                    </a:ln>
                  </pic:spPr>
                </pic:pic>
              </a:graphicData>
            </a:graphic>
          </wp:inline>
        </w:drawing>
      </w:r>
    </w:p>
    <w:p w14:paraId="1DFD7278" w14:textId="77777777" w:rsidR="004100F9" w:rsidRDefault="004100F9" w:rsidP="004100F9">
      <w:pPr>
        <w:pStyle w:val="LabStepNumberedLevel2"/>
      </w:pPr>
      <w:r>
        <w:t xml:space="preserve">At this point you should be at the </w:t>
      </w:r>
      <w:r w:rsidRPr="00207315">
        <w:rPr>
          <w:b/>
        </w:rPr>
        <w:t>Setting</w:t>
      </w:r>
      <w:r>
        <w:t xml:space="preserve"> page for the </w:t>
      </w:r>
      <w:r w:rsidRPr="00207315">
        <w:rPr>
          <w:b/>
        </w:rPr>
        <w:t>Products</w:t>
      </w:r>
      <w:r>
        <w:t xml:space="preserve"> list. You can see that the list has a </w:t>
      </w:r>
      <w:r w:rsidRPr="00207315">
        <w:rPr>
          <w:b/>
        </w:rPr>
        <w:t>Name</w:t>
      </w:r>
      <w:r>
        <w:t xml:space="preserve"> of </w:t>
      </w:r>
      <w:r w:rsidRPr="00207315">
        <w:rPr>
          <w:b/>
        </w:rPr>
        <w:t>Products</w:t>
      </w:r>
      <w:r>
        <w:t xml:space="preserve"> and a </w:t>
      </w:r>
      <w:r w:rsidRPr="00207315">
        <w:rPr>
          <w:b/>
        </w:rPr>
        <w:t>Web Address</w:t>
      </w:r>
      <w:r>
        <w:t xml:space="preserve"> of </w:t>
      </w:r>
      <w:hyperlink r:id="rId50" w:history="1">
        <w:r w:rsidRPr="00E4260E">
          <w:rPr>
            <w:rStyle w:val="Hyperlink"/>
          </w:rPr>
          <w:t>http://intranet.wingtip.com/Lists/Products/AllItems.aspx</w:t>
        </w:r>
      </w:hyperlink>
      <w:r>
        <w:t xml:space="preserve">. </w:t>
      </w:r>
    </w:p>
    <w:p w14:paraId="1F1D2848" w14:textId="77777777" w:rsidR="004100F9" w:rsidRDefault="004100F9" w:rsidP="004100F9">
      <w:pPr>
        <w:pStyle w:val="LabStepScreenshotLevel2"/>
      </w:pPr>
      <w:r w:rsidRPr="00207315">
        <w:rPr>
          <w:rStyle w:val="LabStepScreenshotFrame"/>
        </w:rPr>
        <w:drawing>
          <wp:inline distT="0" distB="0" distL="0" distR="0" wp14:anchorId="07DFEED7" wp14:editId="34DA5418">
            <wp:extent cx="3496631" cy="1399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513335" cy="1406116"/>
                    </a:xfrm>
                    <a:prstGeom prst="rect">
                      <a:avLst/>
                    </a:prstGeom>
                    <a:noFill/>
                    <a:ln>
                      <a:noFill/>
                    </a:ln>
                  </pic:spPr>
                </pic:pic>
              </a:graphicData>
            </a:graphic>
          </wp:inline>
        </w:drawing>
      </w:r>
    </w:p>
    <w:p w14:paraId="3C9F1EF5" w14:textId="77777777" w:rsidR="004100F9" w:rsidRDefault="004100F9" w:rsidP="004100F9">
      <w:pPr>
        <w:pStyle w:val="LabStepNumberedLevel2"/>
      </w:pPr>
      <w:r>
        <w:t>Inspect the existing set of columns in the list.</w:t>
      </w:r>
    </w:p>
    <w:p w14:paraId="3F737DD0" w14:textId="77777777" w:rsidR="004100F9" w:rsidRDefault="004100F9" w:rsidP="004100F9">
      <w:pPr>
        <w:pStyle w:val="LabStepScreenshotLevel2"/>
      </w:pPr>
      <w:r w:rsidRPr="00B138A9">
        <w:rPr>
          <w:rStyle w:val="LabStepScreenshotFrame"/>
        </w:rPr>
        <w:drawing>
          <wp:inline distT="0" distB="0" distL="0" distR="0" wp14:anchorId="36D8FA15" wp14:editId="3CFEB78B">
            <wp:extent cx="4086970" cy="12849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10650" cy="1292428"/>
                    </a:xfrm>
                    <a:prstGeom prst="rect">
                      <a:avLst/>
                    </a:prstGeom>
                    <a:noFill/>
                    <a:ln>
                      <a:noFill/>
                    </a:ln>
                  </pic:spPr>
                </pic:pic>
              </a:graphicData>
            </a:graphic>
          </wp:inline>
        </w:drawing>
      </w:r>
    </w:p>
    <w:p w14:paraId="4CAE621D" w14:textId="77777777" w:rsidR="004100F9" w:rsidRDefault="004100F9" w:rsidP="004100F9">
      <w:pPr>
        <w:pStyle w:val="LabStepNumbered"/>
      </w:pPr>
      <w:r>
        <w:t>Configure the Products list to support Product content type.</w:t>
      </w:r>
    </w:p>
    <w:p w14:paraId="58F6CC4C" w14:textId="77777777" w:rsidR="004100F9" w:rsidRDefault="004100F9" w:rsidP="004100F9">
      <w:pPr>
        <w:pStyle w:val="LabStepNumberedLevel2"/>
      </w:pPr>
      <w:r>
        <w:t xml:space="preserve">From the </w:t>
      </w:r>
      <w:r w:rsidRPr="00207315">
        <w:rPr>
          <w:b/>
        </w:rPr>
        <w:t>Setting</w:t>
      </w:r>
      <w:r>
        <w:t xml:space="preserve"> page for the </w:t>
      </w:r>
      <w:r w:rsidRPr="00207315">
        <w:rPr>
          <w:b/>
        </w:rPr>
        <w:t>Products</w:t>
      </w:r>
      <w:r>
        <w:t xml:space="preserve"> list, click the </w:t>
      </w:r>
      <w:r w:rsidRPr="00207315">
        <w:rPr>
          <w:b/>
        </w:rPr>
        <w:t>Advanced settings</w:t>
      </w:r>
      <w:r>
        <w:t xml:space="preserve"> link.</w:t>
      </w:r>
    </w:p>
    <w:p w14:paraId="0F0870AE" w14:textId="77777777" w:rsidR="004100F9" w:rsidRDefault="004100F9" w:rsidP="004100F9">
      <w:pPr>
        <w:pStyle w:val="LabStepScreenshotLevel2"/>
      </w:pPr>
      <w:r>
        <w:drawing>
          <wp:inline distT="0" distB="0" distL="0" distR="0" wp14:anchorId="12D42704" wp14:editId="6FE97DEC">
            <wp:extent cx="3323645" cy="132619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49384" cy="1336464"/>
                    </a:xfrm>
                    <a:prstGeom prst="rect">
                      <a:avLst/>
                    </a:prstGeom>
                    <a:noFill/>
                    <a:ln>
                      <a:noFill/>
                    </a:ln>
                  </pic:spPr>
                </pic:pic>
              </a:graphicData>
            </a:graphic>
          </wp:inline>
        </w:drawing>
      </w:r>
    </w:p>
    <w:p w14:paraId="51D77A5B" w14:textId="77777777" w:rsidR="004100F9" w:rsidRDefault="004100F9" w:rsidP="004100F9">
      <w:pPr>
        <w:pStyle w:val="LabStepNumberedLevel2"/>
      </w:pPr>
      <w:r>
        <w:t xml:space="preserve">On the </w:t>
      </w:r>
      <w:r w:rsidRPr="00207315">
        <w:rPr>
          <w:b/>
        </w:rPr>
        <w:t>Advanced Settings</w:t>
      </w:r>
      <w:r>
        <w:t xml:space="preserve"> page, change the value of the </w:t>
      </w:r>
      <w:r w:rsidRPr="00A31466">
        <w:rPr>
          <w:b/>
        </w:rPr>
        <w:t>Allow management of content types</w:t>
      </w:r>
      <w:r>
        <w:t xml:space="preserve"> setting from </w:t>
      </w:r>
      <w:r w:rsidRPr="00207315">
        <w:rPr>
          <w:b/>
        </w:rPr>
        <w:t>No</w:t>
      </w:r>
      <w:r>
        <w:t xml:space="preserve"> to </w:t>
      </w:r>
      <w:r w:rsidRPr="00207315">
        <w:rPr>
          <w:b/>
        </w:rPr>
        <w:t>Yes</w:t>
      </w:r>
      <w:r>
        <w:t>.</w:t>
      </w:r>
    </w:p>
    <w:p w14:paraId="527DE946" w14:textId="77777777" w:rsidR="004100F9" w:rsidRDefault="004100F9" w:rsidP="004100F9">
      <w:pPr>
        <w:pStyle w:val="LabStepScreenshotLevel2"/>
      </w:pPr>
      <w:r w:rsidRPr="00207315">
        <w:rPr>
          <w:rStyle w:val="LabStepScreenshotFrame"/>
        </w:rPr>
        <w:lastRenderedPageBreak/>
        <w:drawing>
          <wp:inline distT="0" distB="0" distL="0" distR="0" wp14:anchorId="6B90ACC9" wp14:editId="28418425">
            <wp:extent cx="2520563" cy="115832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45469" cy="1169771"/>
                    </a:xfrm>
                    <a:prstGeom prst="rect">
                      <a:avLst/>
                    </a:prstGeom>
                    <a:noFill/>
                    <a:ln>
                      <a:noFill/>
                    </a:ln>
                  </pic:spPr>
                </pic:pic>
              </a:graphicData>
            </a:graphic>
          </wp:inline>
        </w:drawing>
      </w:r>
    </w:p>
    <w:p w14:paraId="436AF1B4" w14:textId="77777777" w:rsidR="004100F9" w:rsidRDefault="004100F9" w:rsidP="004100F9">
      <w:pPr>
        <w:pStyle w:val="LabStepNumberedLevel2"/>
      </w:pPr>
      <w:r>
        <w:t xml:space="preserve">Click the </w:t>
      </w:r>
      <w:r w:rsidRPr="007C7FF2">
        <w:rPr>
          <w:b/>
        </w:rPr>
        <w:t>OK</w:t>
      </w:r>
      <w:r>
        <w:t xml:space="preserve"> button to save your changes. You should now see a new </w:t>
      </w:r>
      <w:r w:rsidRPr="00B138A9">
        <w:rPr>
          <w:b/>
        </w:rPr>
        <w:t>Content Types</w:t>
      </w:r>
      <w:r>
        <w:t xml:space="preserve"> section in the </w:t>
      </w:r>
      <w:r w:rsidRPr="007C7FF2">
        <w:rPr>
          <w:b/>
        </w:rPr>
        <w:t>Settings</w:t>
      </w:r>
      <w:r>
        <w:t xml:space="preserve"> page for the </w:t>
      </w:r>
      <w:r w:rsidRPr="007C7FF2">
        <w:rPr>
          <w:b/>
        </w:rPr>
        <w:t>Products</w:t>
      </w:r>
      <w:r>
        <w:t xml:space="preserve">. At this point, you should be able to observe that the list now contains the </w:t>
      </w:r>
      <w:r w:rsidRPr="007C7FF2">
        <w:rPr>
          <w:b/>
        </w:rPr>
        <w:t>Item</w:t>
      </w:r>
      <w:r>
        <w:t xml:space="preserve"> content type.</w:t>
      </w:r>
    </w:p>
    <w:p w14:paraId="78C766F8" w14:textId="77777777" w:rsidR="004100F9" w:rsidRDefault="004100F9" w:rsidP="004100F9">
      <w:pPr>
        <w:pStyle w:val="LabStepScreenshotLevel2"/>
      </w:pPr>
      <w:r>
        <w:drawing>
          <wp:inline distT="0" distB="0" distL="0" distR="0" wp14:anchorId="74775349" wp14:editId="20C2FB2D">
            <wp:extent cx="4993419" cy="125718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23066" cy="1264649"/>
                    </a:xfrm>
                    <a:prstGeom prst="rect">
                      <a:avLst/>
                    </a:prstGeom>
                    <a:noFill/>
                    <a:ln>
                      <a:noFill/>
                    </a:ln>
                  </pic:spPr>
                </pic:pic>
              </a:graphicData>
            </a:graphic>
          </wp:inline>
        </w:drawing>
      </w:r>
    </w:p>
    <w:p w14:paraId="14C63D78" w14:textId="77777777" w:rsidR="004100F9" w:rsidRDefault="004100F9" w:rsidP="004100F9">
      <w:pPr>
        <w:pStyle w:val="LabStepNumberedLevel2"/>
      </w:pPr>
      <w:r>
        <w:t xml:space="preserve">Click the </w:t>
      </w:r>
      <w:r w:rsidRPr="007C7FF2">
        <w:rPr>
          <w:b/>
        </w:rPr>
        <w:t>Add from existing site content types</w:t>
      </w:r>
      <w:r>
        <w:t xml:space="preserve"> link to navigate to the </w:t>
      </w:r>
      <w:r w:rsidRPr="007C7FF2">
        <w:rPr>
          <w:b/>
        </w:rPr>
        <w:t>Add Content Types</w:t>
      </w:r>
      <w:r>
        <w:t xml:space="preserve"> page.</w:t>
      </w:r>
    </w:p>
    <w:p w14:paraId="1430E45C" w14:textId="77777777" w:rsidR="004100F9" w:rsidRDefault="004100F9" w:rsidP="004100F9">
      <w:pPr>
        <w:pStyle w:val="LabStepNumberedLevel3"/>
      </w:pPr>
      <w:r>
        <w:t xml:space="preserve">Select </w:t>
      </w:r>
      <w:r>
        <w:rPr>
          <w:b/>
        </w:rPr>
        <w:t xml:space="preserve">Product </w:t>
      </w:r>
      <w:r>
        <w:t>from the available site content types.</w:t>
      </w:r>
    </w:p>
    <w:p w14:paraId="32B56701" w14:textId="77777777" w:rsidR="004100F9" w:rsidRDefault="004100F9" w:rsidP="004100F9">
      <w:pPr>
        <w:pStyle w:val="LabStepNumberedLevel3"/>
      </w:pPr>
      <w:r>
        <w:t xml:space="preserve">Click </w:t>
      </w:r>
      <w:r>
        <w:rPr>
          <w:b/>
        </w:rPr>
        <w:t>Add</w:t>
      </w:r>
      <w:r>
        <w:t>.</w:t>
      </w:r>
    </w:p>
    <w:p w14:paraId="743D5313" w14:textId="77777777" w:rsidR="004100F9" w:rsidRDefault="004100F9" w:rsidP="004100F9">
      <w:pPr>
        <w:pStyle w:val="LabStepNumberedLevel3"/>
      </w:pPr>
      <w:r>
        <w:t xml:space="preserve">Click </w:t>
      </w:r>
      <w:r w:rsidRPr="003F39C1">
        <w:rPr>
          <w:b/>
        </w:rPr>
        <w:t>OK</w:t>
      </w:r>
      <w:r>
        <w:t>.</w:t>
      </w:r>
    </w:p>
    <w:p w14:paraId="6FA8E534" w14:textId="77777777" w:rsidR="004100F9" w:rsidRDefault="004100F9" w:rsidP="004100F9">
      <w:pPr>
        <w:pStyle w:val="LabStepScreenshotLevel2"/>
      </w:pPr>
      <w:r>
        <w:drawing>
          <wp:inline distT="0" distB="0" distL="0" distR="0" wp14:anchorId="732AB74D" wp14:editId="48C6E987">
            <wp:extent cx="4175583" cy="1463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4164" cy="1476558"/>
                    </a:xfrm>
                    <a:prstGeom prst="rect">
                      <a:avLst/>
                    </a:prstGeom>
                    <a:noFill/>
                    <a:ln>
                      <a:noFill/>
                    </a:ln>
                  </pic:spPr>
                </pic:pic>
              </a:graphicData>
            </a:graphic>
          </wp:inline>
        </w:drawing>
      </w:r>
    </w:p>
    <w:p w14:paraId="3D6DEBE9" w14:textId="77777777" w:rsidR="004100F9" w:rsidRDefault="004100F9" w:rsidP="004100F9">
      <w:pPr>
        <w:pStyle w:val="LabStepNumberedLevel2"/>
      </w:pPr>
      <w:r>
        <w:t xml:space="preserve">Now, you should be able to see that the </w:t>
      </w:r>
      <w:r w:rsidRPr="007C7FF2">
        <w:rPr>
          <w:b/>
        </w:rPr>
        <w:t>Product</w:t>
      </w:r>
      <w:r>
        <w:t xml:space="preserve"> content type is included under the </w:t>
      </w:r>
      <w:r w:rsidRPr="007C7FF2">
        <w:rPr>
          <w:b/>
        </w:rPr>
        <w:t>Item</w:t>
      </w:r>
      <w:r>
        <w:t xml:space="preserve"> content type. However, there is an issue in that the </w:t>
      </w:r>
      <w:r w:rsidRPr="007C7FF2">
        <w:rPr>
          <w:b/>
        </w:rPr>
        <w:t>Product</w:t>
      </w:r>
      <w:r>
        <w:t xml:space="preserve"> content type is not currently configured as the </w:t>
      </w:r>
      <w:r w:rsidRPr="007C7FF2">
        <w:rPr>
          <w:b/>
        </w:rPr>
        <w:t>Default Content Type</w:t>
      </w:r>
      <w:r>
        <w:t xml:space="preserve"> for the </w:t>
      </w:r>
      <w:r w:rsidRPr="007C7FF2">
        <w:rPr>
          <w:b/>
        </w:rPr>
        <w:t>Products</w:t>
      </w:r>
      <w:r>
        <w:t xml:space="preserve"> list.</w:t>
      </w:r>
    </w:p>
    <w:p w14:paraId="3D001267" w14:textId="77777777" w:rsidR="004100F9" w:rsidRDefault="004100F9" w:rsidP="004100F9">
      <w:pPr>
        <w:pStyle w:val="LabStepScreenshotLevel2"/>
      </w:pPr>
      <w:r w:rsidRPr="00B138A9">
        <w:rPr>
          <w:rStyle w:val="LabStepScreenshotFrame"/>
        </w:rPr>
        <w:drawing>
          <wp:inline distT="0" distB="0" distL="0" distR="0" wp14:anchorId="11F9B0E5" wp14:editId="3303F44B">
            <wp:extent cx="4929809" cy="989422"/>
            <wp:effectExtent l="0" t="0" r="444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83560" cy="1000210"/>
                    </a:xfrm>
                    <a:prstGeom prst="rect">
                      <a:avLst/>
                    </a:prstGeom>
                    <a:noFill/>
                    <a:ln>
                      <a:noFill/>
                    </a:ln>
                  </pic:spPr>
                </pic:pic>
              </a:graphicData>
            </a:graphic>
          </wp:inline>
        </w:drawing>
      </w:r>
    </w:p>
    <w:p w14:paraId="46CEBB34" w14:textId="77777777" w:rsidR="004100F9" w:rsidRDefault="004100F9" w:rsidP="004100F9">
      <w:pPr>
        <w:pStyle w:val="LabStepNumberedLevel2"/>
      </w:pPr>
      <w:r>
        <w:t xml:space="preserve">Remove the </w:t>
      </w:r>
      <w:r w:rsidRPr="00E114EB">
        <w:rPr>
          <w:b/>
        </w:rPr>
        <w:t>Item</w:t>
      </w:r>
      <w:r>
        <w:t xml:space="preserve"> content type from the </w:t>
      </w:r>
      <w:r w:rsidRPr="00E114EB">
        <w:rPr>
          <w:b/>
        </w:rPr>
        <w:t>Products</w:t>
      </w:r>
      <w:r>
        <w:t xml:space="preserve"> list. Begin by clicking on the link for the </w:t>
      </w:r>
      <w:r w:rsidRPr="004146E6">
        <w:rPr>
          <w:b/>
        </w:rPr>
        <w:t>Item</w:t>
      </w:r>
      <w:r>
        <w:t xml:space="preserve"> content type </w:t>
      </w:r>
    </w:p>
    <w:p w14:paraId="03F0A62A" w14:textId="77777777" w:rsidR="004100F9" w:rsidRDefault="004100F9" w:rsidP="004100F9">
      <w:pPr>
        <w:pStyle w:val="LabStepScreenshotLevel2"/>
      </w:pPr>
      <w:r w:rsidRPr="004146E6">
        <w:rPr>
          <w:rStyle w:val="LabStepScreenshotFrame"/>
        </w:rPr>
        <w:drawing>
          <wp:inline distT="0" distB="0" distL="0" distR="0" wp14:anchorId="39BFB671" wp14:editId="0AC6D4B0">
            <wp:extent cx="1860605" cy="860669"/>
            <wp:effectExtent l="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73229" cy="866509"/>
                    </a:xfrm>
                    <a:prstGeom prst="rect">
                      <a:avLst/>
                    </a:prstGeom>
                    <a:noFill/>
                    <a:ln>
                      <a:noFill/>
                    </a:ln>
                  </pic:spPr>
                </pic:pic>
              </a:graphicData>
            </a:graphic>
          </wp:inline>
        </w:drawing>
      </w:r>
    </w:p>
    <w:p w14:paraId="42235ECB" w14:textId="77777777" w:rsidR="004100F9" w:rsidRDefault="004100F9" w:rsidP="004100F9">
      <w:pPr>
        <w:pStyle w:val="LabStepNumberedLevel2"/>
      </w:pPr>
      <w:r>
        <w:t xml:space="preserve">On the </w:t>
      </w:r>
      <w:r w:rsidRPr="004146E6">
        <w:rPr>
          <w:b/>
        </w:rPr>
        <w:t>List Content Types</w:t>
      </w:r>
      <w:r>
        <w:t xml:space="preserve"> page, complete the process for removing the </w:t>
      </w:r>
      <w:r w:rsidRPr="004146E6">
        <w:rPr>
          <w:b/>
        </w:rPr>
        <w:t>Item</w:t>
      </w:r>
      <w:r>
        <w:t xml:space="preserve"> content type by clicking the </w:t>
      </w:r>
      <w:r w:rsidRPr="004146E6">
        <w:rPr>
          <w:b/>
        </w:rPr>
        <w:t>Delete this content type</w:t>
      </w:r>
      <w:r>
        <w:t xml:space="preserve"> link.</w:t>
      </w:r>
    </w:p>
    <w:p w14:paraId="61F85ACD" w14:textId="77777777" w:rsidR="004100F9" w:rsidRDefault="004100F9" w:rsidP="004100F9">
      <w:pPr>
        <w:pStyle w:val="LabStepScreenshotLevel2"/>
      </w:pPr>
      <w:r>
        <w:lastRenderedPageBreak/>
        <w:drawing>
          <wp:inline distT="0" distB="0" distL="0" distR="0" wp14:anchorId="08DA09EE" wp14:editId="2FBBA676">
            <wp:extent cx="2285912" cy="1789044"/>
            <wp:effectExtent l="0" t="0" r="63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05457" cy="1804340"/>
                    </a:xfrm>
                    <a:prstGeom prst="rect">
                      <a:avLst/>
                    </a:prstGeom>
                    <a:noFill/>
                    <a:ln>
                      <a:noFill/>
                    </a:ln>
                  </pic:spPr>
                </pic:pic>
              </a:graphicData>
            </a:graphic>
          </wp:inline>
        </w:drawing>
      </w:r>
    </w:p>
    <w:p w14:paraId="0FC04823" w14:textId="77777777" w:rsidR="004100F9" w:rsidRDefault="004100F9" w:rsidP="004100F9">
      <w:pPr>
        <w:pStyle w:val="LabStepNumberedLevel2"/>
      </w:pPr>
      <w:r>
        <w:t xml:space="preserve">Now you should see that the </w:t>
      </w:r>
      <w:r w:rsidRPr="004146E6">
        <w:rPr>
          <w:b/>
        </w:rPr>
        <w:t>Products</w:t>
      </w:r>
      <w:r>
        <w:t xml:space="preserve"> list contains a single content type named </w:t>
      </w:r>
      <w:r w:rsidRPr="004146E6">
        <w:rPr>
          <w:b/>
        </w:rPr>
        <w:t>Product</w:t>
      </w:r>
      <w:r>
        <w:t>.</w:t>
      </w:r>
    </w:p>
    <w:p w14:paraId="5E9C1C23" w14:textId="77777777" w:rsidR="004100F9" w:rsidRDefault="004100F9" w:rsidP="004100F9">
      <w:pPr>
        <w:pStyle w:val="LabStepScreenshotLevel2"/>
      </w:pPr>
      <w:r>
        <w:drawing>
          <wp:inline distT="0" distB="0" distL="0" distR="0" wp14:anchorId="4CEDBCC8" wp14:editId="57701C2C">
            <wp:extent cx="4680722" cy="834887"/>
            <wp:effectExtent l="0" t="0" r="571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65922" cy="867921"/>
                    </a:xfrm>
                    <a:prstGeom prst="rect">
                      <a:avLst/>
                    </a:prstGeom>
                    <a:noFill/>
                    <a:ln>
                      <a:noFill/>
                    </a:ln>
                  </pic:spPr>
                </pic:pic>
              </a:graphicData>
            </a:graphic>
          </wp:inline>
        </w:drawing>
      </w:r>
    </w:p>
    <w:p w14:paraId="25F0581D" w14:textId="77777777" w:rsidR="004100F9" w:rsidRDefault="004100F9" w:rsidP="004100F9">
      <w:pPr>
        <w:pStyle w:val="LabStepNumberedLevel2"/>
      </w:pPr>
      <w:r>
        <w:t xml:space="preserve">Inspect the Columns section of the </w:t>
      </w:r>
      <w:r w:rsidRPr="004146E6">
        <w:rPr>
          <w:b/>
        </w:rPr>
        <w:t>Products</w:t>
      </w:r>
      <w:r>
        <w:t xml:space="preserve"> list to see what columns are there. As you can see, it contains all the site columns from the </w:t>
      </w:r>
      <w:r w:rsidRPr="004146E6">
        <w:rPr>
          <w:b/>
        </w:rPr>
        <w:t>Product</w:t>
      </w:r>
      <w:r>
        <w:t xml:space="preserve"> content type such as </w:t>
      </w:r>
      <w:r>
        <w:rPr>
          <w:b/>
        </w:rPr>
        <w:t>Product L</w:t>
      </w:r>
      <w:r w:rsidRPr="004146E6">
        <w:rPr>
          <w:b/>
        </w:rPr>
        <w:t>ist Price</w:t>
      </w:r>
      <w:r>
        <w:t xml:space="preserve">, </w:t>
      </w:r>
      <w:r w:rsidRPr="004146E6">
        <w:rPr>
          <w:b/>
        </w:rPr>
        <w:t>Maximum Age</w:t>
      </w:r>
      <w:r>
        <w:t xml:space="preserve">, </w:t>
      </w:r>
      <w:r w:rsidRPr="004146E6">
        <w:rPr>
          <w:b/>
        </w:rPr>
        <w:t>Minimum Age</w:t>
      </w:r>
      <w:r>
        <w:t xml:space="preserve">, </w:t>
      </w:r>
      <w:r w:rsidRPr="004146E6">
        <w:rPr>
          <w:b/>
        </w:rPr>
        <w:t>Product Code</w:t>
      </w:r>
      <w:r>
        <w:t xml:space="preserve">, </w:t>
      </w:r>
      <w:r w:rsidRPr="004146E6">
        <w:rPr>
          <w:b/>
        </w:rPr>
        <w:t>Product Color</w:t>
      </w:r>
      <w:r>
        <w:t xml:space="preserve"> and </w:t>
      </w:r>
      <w:r w:rsidRPr="004146E6">
        <w:rPr>
          <w:b/>
        </w:rPr>
        <w:t>Product Description</w:t>
      </w:r>
      <w:r>
        <w:t xml:space="preserve">. When you added the </w:t>
      </w:r>
      <w:r w:rsidRPr="004146E6">
        <w:rPr>
          <w:b/>
        </w:rPr>
        <w:t>Product</w:t>
      </w:r>
      <w:r>
        <w:t xml:space="preserve"> content type to the </w:t>
      </w:r>
      <w:r w:rsidRPr="004146E6">
        <w:rPr>
          <w:b/>
        </w:rPr>
        <w:t>Products</w:t>
      </w:r>
      <w:r>
        <w:t xml:space="preserve"> list, SharePoint automatically added all the site columns from the </w:t>
      </w:r>
      <w:r w:rsidRPr="00353612">
        <w:rPr>
          <w:b/>
        </w:rPr>
        <w:t>Product</w:t>
      </w:r>
      <w:r>
        <w:t xml:space="preserve"> content type that were not already present in the columns collection of the </w:t>
      </w:r>
      <w:r w:rsidRPr="004146E6">
        <w:rPr>
          <w:b/>
        </w:rPr>
        <w:t>Products</w:t>
      </w:r>
      <w:r>
        <w:t xml:space="preserve"> list.</w:t>
      </w:r>
    </w:p>
    <w:p w14:paraId="10710B82" w14:textId="77777777" w:rsidR="004100F9" w:rsidRDefault="004100F9" w:rsidP="004100F9">
      <w:pPr>
        <w:pStyle w:val="LabStepScreenshotLevel2"/>
      </w:pPr>
      <w:r w:rsidRPr="004146E6">
        <w:rPr>
          <w:rStyle w:val="LabStepScreenshotFrame"/>
        </w:rPr>
        <w:drawing>
          <wp:inline distT="0" distB="0" distL="0" distR="0" wp14:anchorId="02F5A3D2" wp14:editId="249A6EFB">
            <wp:extent cx="4603805" cy="1393852"/>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46272" cy="1406709"/>
                    </a:xfrm>
                    <a:prstGeom prst="rect">
                      <a:avLst/>
                    </a:prstGeom>
                    <a:noFill/>
                    <a:ln>
                      <a:noFill/>
                    </a:ln>
                  </pic:spPr>
                </pic:pic>
              </a:graphicData>
            </a:graphic>
          </wp:inline>
        </w:drawing>
      </w:r>
    </w:p>
    <w:p w14:paraId="5BD32BD4" w14:textId="77777777" w:rsidR="004100F9" w:rsidRDefault="004100F9" w:rsidP="004100F9">
      <w:pPr>
        <w:pStyle w:val="LabStepNumbered"/>
      </w:pPr>
      <w:r>
        <w:t xml:space="preserve">Add a new </w:t>
      </w:r>
      <w:r w:rsidRPr="00353612">
        <w:rPr>
          <w:b/>
        </w:rPr>
        <w:t>Product</w:t>
      </w:r>
      <w:r>
        <w:t xml:space="preserve"> item.</w:t>
      </w:r>
    </w:p>
    <w:p w14:paraId="4F45474C" w14:textId="77777777" w:rsidR="004100F9" w:rsidRDefault="004100F9" w:rsidP="004100F9">
      <w:pPr>
        <w:pStyle w:val="LabStepNumberedLevel2"/>
      </w:pPr>
      <w:r>
        <w:t xml:space="preserve">Navigate to the default view of the </w:t>
      </w:r>
      <w:r w:rsidRPr="00353612">
        <w:rPr>
          <w:b/>
        </w:rPr>
        <w:t>Products</w:t>
      </w:r>
      <w:r>
        <w:t xml:space="preserve"> list.</w:t>
      </w:r>
    </w:p>
    <w:p w14:paraId="2FCCFBF0" w14:textId="77777777" w:rsidR="004100F9" w:rsidRDefault="004100F9" w:rsidP="004100F9">
      <w:pPr>
        <w:pStyle w:val="LabStepNumberedLevel2"/>
      </w:pPr>
      <w:r>
        <w:t xml:space="preserve">Click the </w:t>
      </w:r>
      <w:r w:rsidRPr="00353612">
        <w:rPr>
          <w:b/>
        </w:rPr>
        <w:t>new item</w:t>
      </w:r>
      <w:r>
        <w:t xml:space="preserve"> link to navigate to a new item page.</w:t>
      </w:r>
    </w:p>
    <w:p w14:paraId="65E9EB0B" w14:textId="77777777" w:rsidR="004100F9" w:rsidRDefault="004100F9" w:rsidP="004100F9">
      <w:pPr>
        <w:pStyle w:val="LabStepScreenshotLevel2"/>
      </w:pPr>
      <w:r w:rsidRPr="00353612">
        <w:rPr>
          <w:rStyle w:val="LabStepScreenshotFrame"/>
        </w:rPr>
        <w:drawing>
          <wp:inline distT="0" distB="0" distL="0" distR="0" wp14:anchorId="53A055CC" wp14:editId="49084FF2">
            <wp:extent cx="2274972" cy="985962"/>
            <wp:effectExtent l="0" t="0" r="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8658" cy="991894"/>
                    </a:xfrm>
                    <a:prstGeom prst="rect">
                      <a:avLst/>
                    </a:prstGeom>
                    <a:noFill/>
                    <a:ln>
                      <a:noFill/>
                    </a:ln>
                  </pic:spPr>
                </pic:pic>
              </a:graphicData>
            </a:graphic>
          </wp:inline>
        </w:drawing>
      </w:r>
    </w:p>
    <w:p w14:paraId="59EB026D" w14:textId="77777777" w:rsidR="004100F9" w:rsidRDefault="004100F9" w:rsidP="004100F9">
      <w:pPr>
        <w:pStyle w:val="LabStepNumberedLevel2"/>
      </w:pPr>
      <w:r>
        <w:t xml:space="preserve">On the new item page, fill in the input values for a new </w:t>
      </w:r>
      <w:r w:rsidRPr="00353612">
        <w:rPr>
          <w:b/>
        </w:rPr>
        <w:t>Product</w:t>
      </w:r>
      <w:r>
        <w:t xml:space="preserve"> item as shown in the following screenshot.</w:t>
      </w:r>
    </w:p>
    <w:p w14:paraId="27C8EBFC" w14:textId="77777777" w:rsidR="004100F9" w:rsidRDefault="004100F9" w:rsidP="004100F9">
      <w:pPr>
        <w:pStyle w:val="LabStepScreenshotLevel2"/>
      </w:pPr>
      <w:r>
        <w:lastRenderedPageBreak/>
        <w:drawing>
          <wp:inline distT="0" distB="0" distL="0" distR="0" wp14:anchorId="5EEFD2C6" wp14:editId="3175EA4B">
            <wp:extent cx="3190429" cy="26954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06147" cy="2708772"/>
                    </a:xfrm>
                    <a:prstGeom prst="rect">
                      <a:avLst/>
                    </a:prstGeom>
                    <a:noFill/>
                    <a:ln>
                      <a:noFill/>
                    </a:ln>
                  </pic:spPr>
                </pic:pic>
              </a:graphicData>
            </a:graphic>
          </wp:inline>
        </w:drawing>
      </w:r>
    </w:p>
    <w:p w14:paraId="6211FAF6" w14:textId="77777777" w:rsidR="004100F9" w:rsidRDefault="004100F9" w:rsidP="004100F9">
      <w:pPr>
        <w:pStyle w:val="LabStepNumberedLevel2"/>
      </w:pPr>
      <w:r>
        <w:t xml:space="preserve">Click the </w:t>
      </w:r>
      <w:r w:rsidRPr="00353612">
        <w:rPr>
          <w:b/>
        </w:rPr>
        <w:t>Save</w:t>
      </w:r>
      <w:r>
        <w:t xml:space="preserve"> button to save the new </w:t>
      </w:r>
      <w:r w:rsidRPr="00353612">
        <w:rPr>
          <w:b/>
        </w:rPr>
        <w:t>Product</w:t>
      </w:r>
      <w:r>
        <w:t xml:space="preserve"> item. When you return to the default view of the </w:t>
      </w:r>
      <w:r w:rsidRPr="00353612">
        <w:rPr>
          <w:b/>
        </w:rPr>
        <w:t>Products</w:t>
      </w:r>
      <w:r>
        <w:t xml:space="preserve"> list, you can see that this view is currently displaying the </w:t>
      </w:r>
      <w:r w:rsidRPr="00353612">
        <w:rPr>
          <w:b/>
        </w:rPr>
        <w:t>Title</w:t>
      </w:r>
      <w:r>
        <w:t xml:space="preserve"> column but no other column.</w:t>
      </w:r>
    </w:p>
    <w:p w14:paraId="66D59618" w14:textId="77777777" w:rsidR="004100F9" w:rsidRDefault="004100F9" w:rsidP="004100F9">
      <w:pPr>
        <w:pStyle w:val="LabStepScreenshotLevel2"/>
      </w:pPr>
      <w:r>
        <w:drawing>
          <wp:inline distT="0" distB="0" distL="0" distR="0" wp14:anchorId="13AA1C76" wp14:editId="00128CD9">
            <wp:extent cx="1645920" cy="926948"/>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72366" cy="941842"/>
                    </a:xfrm>
                    <a:prstGeom prst="rect">
                      <a:avLst/>
                    </a:prstGeom>
                    <a:noFill/>
                    <a:ln>
                      <a:noFill/>
                    </a:ln>
                  </pic:spPr>
                </pic:pic>
              </a:graphicData>
            </a:graphic>
          </wp:inline>
        </w:drawing>
      </w:r>
    </w:p>
    <w:p w14:paraId="2AEBF1AF" w14:textId="77777777" w:rsidR="004100F9" w:rsidRDefault="004100F9" w:rsidP="004100F9">
      <w:pPr>
        <w:pStyle w:val="LabExerciseCallout"/>
      </w:pPr>
      <w:r>
        <w:t xml:space="preserve">From this you can observe that SharePoint adds the site columns from a content type in the list’s columns. But it does not update any views to include those columns. In the next step you will modify the default view for the Products list to include the site columns from the </w:t>
      </w:r>
      <w:r w:rsidRPr="00353612">
        <w:rPr>
          <w:b/>
        </w:rPr>
        <w:t>Product</w:t>
      </w:r>
      <w:r>
        <w:t xml:space="preserve"> content type.</w:t>
      </w:r>
    </w:p>
    <w:p w14:paraId="38A38DAF" w14:textId="77777777" w:rsidR="004100F9" w:rsidRDefault="004100F9" w:rsidP="004100F9">
      <w:pPr>
        <w:pStyle w:val="LabStepNumbered"/>
      </w:pPr>
      <w:r>
        <w:t xml:space="preserve">Update the </w:t>
      </w:r>
      <w:r w:rsidRPr="00353612">
        <w:rPr>
          <w:b/>
        </w:rPr>
        <w:t>All Items</w:t>
      </w:r>
      <w:r>
        <w:t xml:space="preserve"> view of the </w:t>
      </w:r>
      <w:r w:rsidRPr="00353612">
        <w:rPr>
          <w:b/>
        </w:rPr>
        <w:t>Products</w:t>
      </w:r>
      <w:r>
        <w:t xml:space="preserve"> list to include the site columns from the </w:t>
      </w:r>
      <w:r w:rsidRPr="00353612">
        <w:rPr>
          <w:b/>
        </w:rPr>
        <w:t>Product</w:t>
      </w:r>
      <w:r>
        <w:t xml:space="preserve"> content type.</w:t>
      </w:r>
    </w:p>
    <w:p w14:paraId="757F3482" w14:textId="77777777" w:rsidR="004100F9" w:rsidRDefault="004100F9" w:rsidP="004100F9">
      <w:pPr>
        <w:pStyle w:val="LabStepNumberedLevel2"/>
      </w:pPr>
      <w:r>
        <w:t xml:space="preserve">Navigate to the default view for the </w:t>
      </w:r>
      <w:r w:rsidRPr="00353612">
        <w:rPr>
          <w:b/>
        </w:rPr>
        <w:t>Products</w:t>
      </w:r>
      <w:r>
        <w:t xml:space="preserve"> list.</w:t>
      </w:r>
    </w:p>
    <w:p w14:paraId="2C0E5970" w14:textId="77777777" w:rsidR="004100F9" w:rsidRDefault="004100F9" w:rsidP="004100F9">
      <w:pPr>
        <w:pStyle w:val="LabStepNumberedLevel2"/>
      </w:pPr>
      <w:r>
        <w:t xml:space="preserve">In the ribbon, activate the </w:t>
      </w:r>
      <w:r w:rsidRPr="00353612">
        <w:rPr>
          <w:b/>
        </w:rPr>
        <w:t>List</w:t>
      </w:r>
      <w:r>
        <w:t xml:space="preserve"> tab and then click the </w:t>
      </w:r>
      <w:r w:rsidRPr="00353612">
        <w:rPr>
          <w:b/>
        </w:rPr>
        <w:t>Modify View</w:t>
      </w:r>
      <w:r>
        <w:t xml:space="preserve"> button to edit the default view for the </w:t>
      </w:r>
      <w:r w:rsidRPr="00353612">
        <w:rPr>
          <w:b/>
        </w:rPr>
        <w:t>Products</w:t>
      </w:r>
      <w:r>
        <w:t xml:space="preserve"> list.</w:t>
      </w:r>
    </w:p>
    <w:p w14:paraId="3D89DB0E" w14:textId="77777777" w:rsidR="004100F9" w:rsidRDefault="004100F9" w:rsidP="004100F9">
      <w:pPr>
        <w:pStyle w:val="LabStepScreenshotLevel2"/>
      </w:pPr>
      <w:r>
        <w:drawing>
          <wp:inline distT="0" distB="0" distL="0" distR="0" wp14:anchorId="62B21A3A" wp14:editId="65A50227">
            <wp:extent cx="2806810" cy="80194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39674" cy="811336"/>
                    </a:xfrm>
                    <a:prstGeom prst="rect">
                      <a:avLst/>
                    </a:prstGeom>
                    <a:noFill/>
                    <a:ln>
                      <a:noFill/>
                    </a:ln>
                  </pic:spPr>
                </pic:pic>
              </a:graphicData>
            </a:graphic>
          </wp:inline>
        </w:drawing>
      </w:r>
    </w:p>
    <w:p w14:paraId="6CA578DB" w14:textId="77777777" w:rsidR="004100F9" w:rsidRDefault="004100F9" w:rsidP="004100F9">
      <w:pPr>
        <w:pStyle w:val="LabStepNumberedLevel2"/>
      </w:pPr>
      <w:r>
        <w:t xml:space="preserve">Include the site columns from the </w:t>
      </w:r>
      <w:r w:rsidRPr="00353612">
        <w:rPr>
          <w:b/>
        </w:rPr>
        <w:t>Product</w:t>
      </w:r>
      <w:r>
        <w:t xml:space="preserve"> content type and order them as shown in the following screenshot.</w:t>
      </w:r>
    </w:p>
    <w:p w14:paraId="231A626C" w14:textId="77777777" w:rsidR="004100F9" w:rsidRDefault="004100F9" w:rsidP="004100F9">
      <w:pPr>
        <w:pStyle w:val="LabStepScreenshotLevel2"/>
      </w:pPr>
      <w:r>
        <w:drawing>
          <wp:inline distT="0" distB="0" distL="0" distR="0" wp14:anchorId="06508CE8" wp14:editId="5B3A419F">
            <wp:extent cx="4191866" cy="1956021"/>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18679" cy="1968532"/>
                    </a:xfrm>
                    <a:prstGeom prst="rect">
                      <a:avLst/>
                    </a:prstGeom>
                    <a:noFill/>
                    <a:ln>
                      <a:noFill/>
                    </a:ln>
                  </pic:spPr>
                </pic:pic>
              </a:graphicData>
            </a:graphic>
          </wp:inline>
        </w:drawing>
      </w:r>
    </w:p>
    <w:p w14:paraId="463E7C43" w14:textId="77777777" w:rsidR="004100F9" w:rsidRDefault="004100F9" w:rsidP="004100F9">
      <w:pPr>
        <w:pStyle w:val="LabStepNumberedLevel2"/>
      </w:pPr>
      <w:r>
        <w:t xml:space="preserve">Click </w:t>
      </w:r>
      <w:r>
        <w:rPr>
          <w:b/>
        </w:rPr>
        <w:t>Ok</w:t>
      </w:r>
      <w:r>
        <w:t xml:space="preserve"> to save your changes. You should now see that the default view is showing the proper set of columns.</w:t>
      </w:r>
    </w:p>
    <w:p w14:paraId="6631E490" w14:textId="77777777" w:rsidR="004100F9" w:rsidRDefault="004100F9" w:rsidP="004100F9">
      <w:pPr>
        <w:pStyle w:val="LabStepScreenshotLevel2"/>
      </w:pPr>
      <w:r w:rsidRPr="00A7236C">
        <w:rPr>
          <w:rStyle w:val="LabStepScreenshotFrame"/>
        </w:rPr>
        <w:lastRenderedPageBreak/>
        <w:drawing>
          <wp:inline distT="0" distB="0" distL="0" distR="0" wp14:anchorId="64F46A71" wp14:editId="0FA470A8">
            <wp:extent cx="4786685" cy="8829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24983" cy="889989"/>
                    </a:xfrm>
                    <a:prstGeom prst="rect">
                      <a:avLst/>
                    </a:prstGeom>
                    <a:noFill/>
                    <a:ln>
                      <a:noFill/>
                    </a:ln>
                  </pic:spPr>
                </pic:pic>
              </a:graphicData>
            </a:graphic>
          </wp:inline>
        </w:drawing>
      </w:r>
    </w:p>
    <w:p w14:paraId="231A5A6E" w14:textId="0E81F587" w:rsidR="004100F9" w:rsidRDefault="004100F9" w:rsidP="004100F9">
      <w:pPr>
        <w:pStyle w:val="LabStepNumbered"/>
      </w:pPr>
      <w:r>
        <w:t xml:space="preserve">Add a </w:t>
      </w:r>
      <w:r w:rsidR="004914FF">
        <w:t xml:space="preserve">few </w:t>
      </w:r>
      <w:r>
        <w:t>new Product item in edit mode.</w:t>
      </w:r>
    </w:p>
    <w:p w14:paraId="450BF9F0" w14:textId="77777777" w:rsidR="004100F9" w:rsidRDefault="004100F9" w:rsidP="004100F9">
      <w:pPr>
        <w:pStyle w:val="LabStepNumberedLevel2"/>
      </w:pPr>
      <w:r>
        <w:t xml:space="preserve">Enter edit mode for the Products list and add a second product for the </w:t>
      </w:r>
      <w:r w:rsidRPr="00A7236C">
        <w:rPr>
          <w:b/>
        </w:rPr>
        <w:t>Captain America Action Figure</w:t>
      </w:r>
      <w:r>
        <w:t xml:space="preserve"> using the values shown in the following screenshot.</w:t>
      </w:r>
    </w:p>
    <w:p w14:paraId="77804D11" w14:textId="77777777" w:rsidR="004100F9" w:rsidRDefault="004100F9" w:rsidP="004100F9">
      <w:pPr>
        <w:pStyle w:val="LabStepScreenshotLevel2"/>
      </w:pPr>
      <w:r>
        <w:drawing>
          <wp:inline distT="0" distB="0" distL="0" distR="0" wp14:anchorId="32829D52" wp14:editId="57DA26C8">
            <wp:extent cx="4468633" cy="88245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549138" cy="898350"/>
                    </a:xfrm>
                    <a:prstGeom prst="rect">
                      <a:avLst/>
                    </a:prstGeom>
                    <a:noFill/>
                    <a:ln>
                      <a:noFill/>
                    </a:ln>
                  </pic:spPr>
                </pic:pic>
              </a:graphicData>
            </a:graphic>
          </wp:inline>
        </w:drawing>
      </w:r>
    </w:p>
    <w:p w14:paraId="10198010" w14:textId="6C46BAC3" w:rsidR="004100F9" w:rsidRDefault="004914FF" w:rsidP="004100F9">
      <w:pPr>
        <w:pStyle w:val="LabExerciseCallout"/>
      </w:pPr>
      <w:r>
        <w:t>You have now completed this lab exercise.</w:t>
      </w:r>
    </w:p>
    <w:sectPr w:rsidR="004100F9" w:rsidSect="00BD760F">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A2597" w14:textId="77777777" w:rsidR="00723A0B" w:rsidRDefault="00723A0B" w:rsidP="002754DA">
      <w:pPr>
        <w:spacing w:before="0" w:after="0"/>
      </w:pPr>
      <w:r>
        <w:separator/>
      </w:r>
    </w:p>
  </w:endnote>
  <w:endnote w:type="continuationSeparator" w:id="0">
    <w:p w14:paraId="0E244610" w14:textId="77777777" w:rsidR="00723A0B" w:rsidRDefault="00723A0B"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D958E" w14:textId="77777777" w:rsidR="00723A0B" w:rsidRDefault="00723A0B" w:rsidP="002754DA">
      <w:pPr>
        <w:spacing w:before="0" w:after="0"/>
      </w:pPr>
      <w:r>
        <w:separator/>
      </w:r>
    </w:p>
  </w:footnote>
  <w:footnote w:type="continuationSeparator" w:id="0">
    <w:p w14:paraId="0BAA0039" w14:textId="77777777" w:rsidR="00723A0B" w:rsidRDefault="00723A0B" w:rsidP="002754D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05BA9"/>
    <w:multiLevelType w:val="multilevel"/>
    <w:tmpl w:val="914CB7EA"/>
    <w:name w:val="LabStepsTemplate22"/>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3AD71250"/>
    <w:multiLevelType w:val="hybridMultilevel"/>
    <w:tmpl w:val="6096F110"/>
    <w:lvl w:ilvl="0" w:tplc="81C27DBA">
      <w:start w:val="1"/>
      <w:numFmt w:val="bullet"/>
      <w:pStyle w:val="LabExerciseBold"/>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5"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num w:numId="1">
    <w:abstractNumId w:val="5"/>
  </w:num>
  <w:num w:numId="2">
    <w:abstractNumId w:val="4"/>
  </w:num>
  <w:num w:numId="3">
    <w:abstractNumId w:val="9"/>
  </w:num>
  <w:num w:numId="4">
    <w:abstractNumId w:val="11"/>
  </w:num>
  <w:num w:numId="5">
    <w:abstractNumId w:val="15"/>
  </w:num>
  <w:num w:numId="6">
    <w:abstractNumId w:val="6"/>
  </w:num>
  <w:num w:numId="7">
    <w:abstractNumId w:val="18"/>
  </w:num>
  <w:num w:numId="8">
    <w:abstractNumId w:val="16"/>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5"/>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5"/>
  </w:num>
  <w:num w:numId="24">
    <w:abstractNumId w:val="15"/>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
  </w:num>
  <w:num w:numId="28">
    <w:abstractNumId w:val="12"/>
  </w:num>
  <w:num w:numId="29">
    <w:abstractNumId w:val="3"/>
  </w:num>
  <w:num w:numId="30">
    <w:abstractNumId w:val="0"/>
  </w:num>
  <w:num w:numId="31">
    <w:abstractNumId w:val="14"/>
  </w:num>
  <w:num w:numId="32">
    <w:abstractNumId w:val="13"/>
  </w:num>
  <w:num w:numId="33">
    <w:abstractNumId w:val="17"/>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14"/>
    <w:rsid w:val="00002196"/>
    <w:rsid w:val="00002E76"/>
    <w:rsid w:val="00004E25"/>
    <w:rsid w:val="0001261E"/>
    <w:rsid w:val="00012AC2"/>
    <w:rsid w:val="000237DD"/>
    <w:rsid w:val="00024303"/>
    <w:rsid w:val="000243F6"/>
    <w:rsid w:val="00025154"/>
    <w:rsid w:val="000267E9"/>
    <w:rsid w:val="00030FBC"/>
    <w:rsid w:val="00034297"/>
    <w:rsid w:val="00051385"/>
    <w:rsid w:val="000543B3"/>
    <w:rsid w:val="00063B7E"/>
    <w:rsid w:val="00065A75"/>
    <w:rsid w:val="000671A9"/>
    <w:rsid w:val="00075BE6"/>
    <w:rsid w:val="00082C8E"/>
    <w:rsid w:val="00086439"/>
    <w:rsid w:val="0009020D"/>
    <w:rsid w:val="00090A5A"/>
    <w:rsid w:val="000922A9"/>
    <w:rsid w:val="00094852"/>
    <w:rsid w:val="000A019A"/>
    <w:rsid w:val="000A0FB8"/>
    <w:rsid w:val="000A4D31"/>
    <w:rsid w:val="000B09A5"/>
    <w:rsid w:val="000B4798"/>
    <w:rsid w:val="000B624B"/>
    <w:rsid w:val="000C490A"/>
    <w:rsid w:val="000C54C2"/>
    <w:rsid w:val="000C7F23"/>
    <w:rsid w:val="000D1A57"/>
    <w:rsid w:val="000D1CE4"/>
    <w:rsid w:val="000D3103"/>
    <w:rsid w:val="000E07C4"/>
    <w:rsid w:val="000E4786"/>
    <w:rsid w:val="000F11E6"/>
    <w:rsid w:val="000F23A7"/>
    <w:rsid w:val="000F2E8E"/>
    <w:rsid w:val="000F3AD0"/>
    <w:rsid w:val="000F42D6"/>
    <w:rsid w:val="0010480B"/>
    <w:rsid w:val="0011020C"/>
    <w:rsid w:val="00110EC0"/>
    <w:rsid w:val="001128F7"/>
    <w:rsid w:val="00115855"/>
    <w:rsid w:val="00123729"/>
    <w:rsid w:val="00123A37"/>
    <w:rsid w:val="0012715F"/>
    <w:rsid w:val="00140317"/>
    <w:rsid w:val="00141688"/>
    <w:rsid w:val="001472BA"/>
    <w:rsid w:val="00151E41"/>
    <w:rsid w:val="001534FA"/>
    <w:rsid w:val="001554D3"/>
    <w:rsid w:val="0015714F"/>
    <w:rsid w:val="00160EEF"/>
    <w:rsid w:val="00162568"/>
    <w:rsid w:val="0016348C"/>
    <w:rsid w:val="00164027"/>
    <w:rsid w:val="001644B7"/>
    <w:rsid w:val="001657A8"/>
    <w:rsid w:val="0016603A"/>
    <w:rsid w:val="00166BA8"/>
    <w:rsid w:val="00172887"/>
    <w:rsid w:val="001760F5"/>
    <w:rsid w:val="001803DE"/>
    <w:rsid w:val="00182F32"/>
    <w:rsid w:val="00190D86"/>
    <w:rsid w:val="0019249E"/>
    <w:rsid w:val="001969F7"/>
    <w:rsid w:val="001A3C36"/>
    <w:rsid w:val="001B176D"/>
    <w:rsid w:val="001B60FC"/>
    <w:rsid w:val="001C2975"/>
    <w:rsid w:val="001C3C48"/>
    <w:rsid w:val="001D3AC4"/>
    <w:rsid w:val="001E2DF2"/>
    <w:rsid w:val="001E5FC6"/>
    <w:rsid w:val="001E6C86"/>
    <w:rsid w:val="001E73CB"/>
    <w:rsid w:val="001F483B"/>
    <w:rsid w:val="001F77DA"/>
    <w:rsid w:val="002029C3"/>
    <w:rsid w:val="00207F56"/>
    <w:rsid w:val="0021154E"/>
    <w:rsid w:val="002125E2"/>
    <w:rsid w:val="00214D5C"/>
    <w:rsid w:val="00216298"/>
    <w:rsid w:val="00216542"/>
    <w:rsid w:val="00221821"/>
    <w:rsid w:val="00223F3A"/>
    <w:rsid w:val="002243BC"/>
    <w:rsid w:val="00225D1A"/>
    <w:rsid w:val="00226C32"/>
    <w:rsid w:val="00230CD9"/>
    <w:rsid w:val="00231D57"/>
    <w:rsid w:val="00234111"/>
    <w:rsid w:val="00235EB6"/>
    <w:rsid w:val="002372A9"/>
    <w:rsid w:val="00237391"/>
    <w:rsid w:val="002376C5"/>
    <w:rsid w:val="00243A3C"/>
    <w:rsid w:val="002456B9"/>
    <w:rsid w:val="002460AD"/>
    <w:rsid w:val="0024711C"/>
    <w:rsid w:val="002505FA"/>
    <w:rsid w:val="002508CA"/>
    <w:rsid w:val="0025121C"/>
    <w:rsid w:val="002646DD"/>
    <w:rsid w:val="00265968"/>
    <w:rsid w:val="00267C93"/>
    <w:rsid w:val="00273BA6"/>
    <w:rsid w:val="00273F7D"/>
    <w:rsid w:val="002754DA"/>
    <w:rsid w:val="002820B9"/>
    <w:rsid w:val="00283D43"/>
    <w:rsid w:val="00286E1A"/>
    <w:rsid w:val="00287864"/>
    <w:rsid w:val="00291557"/>
    <w:rsid w:val="002930AF"/>
    <w:rsid w:val="00296446"/>
    <w:rsid w:val="002A240C"/>
    <w:rsid w:val="002B23D0"/>
    <w:rsid w:val="002B29CA"/>
    <w:rsid w:val="002B50BA"/>
    <w:rsid w:val="002C50A3"/>
    <w:rsid w:val="002C5CBE"/>
    <w:rsid w:val="002C6C32"/>
    <w:rsid w:val="002C6DDC"/>
    <w:rsid w:val="002E035E"/>
    <w:rsid w:val="002E1696"/>
    <w:rsid w:val="002E1C5A"/>
    <w:rsid w:val="002E259F"/>
    <w:rsid w:val="002E3602"/>
    <w:rsid w:val="002E4836"/>
    <w:rsid w:val="002E66B3"/>
    <w:rsid w:val="002F2748"/>
    <w:rsid w:val="002F45AA"/>
    <w:rsid w:val="0030388D"/>
    <w:rsid w:val="00305A07"/>
    <w:rsid w:val="00307288"/>
    <w:rsid w:val="00311545"/>
    <w:rsid w:val="00316198"/>
    <w:rsid w:val="0031741B"/>
    <w:rsid w:val="003176B0"/>
    <w:rsid w:val="00333042"/>
    <w:rsid w:val="00347559"/>
    <w:rsid w:val="0035550E"/>
    <w:rsid w:val="003560BC"/>
    <w:rsid w:val="00361340"/>
    <w:rsid w:val="0036388E"/>
    <w:rsid w:val="00364378"/>
    <w:rsid w:val="00367C9B"/>
    <w:rsid w:val="00371932"/>
    <w:rsid w:val="00373A63"/>
    <w:rsid w:val="00375B29"/>
    <w:rsid w:val="003775F8"/>
    <w:rsid w:val="00385E7E"/>
    <w:rsid w:val="00391C88"/>
    <w:rsid w:val="00393EFF"/>
    <w:rsid w:val="0039479E"/>
    <w:rsid w:val="003A12E3"/>
    <w:rsid w:val="003A6D85"/>
    <w:rsid w:val="003B1609"/>
    <w:rsid w:val="003B509E"/>
    <w:rsid w:val="003B5113"/>
    <w:rsid w:val="003B6B6E"/>
    <w:rsid w:val="003B6E62"/>
    <w:rsid w:val="003C5D20"/>
    <w:rsid w:val="003C6F9B"/>
    <w:rsid w:val="003D1045"/>
    <w:rsid w:val="003D4A36"/>
    <w:rsid w:val="003D513A"/>
    <w:rsid w:val="003E3149"/>
    <w:rsid w:val="003E53A5"/>
    <w:rsid w:val="003F2EDC"/>
    <w:rsid w:val="003F4C3B"/>
    <w:rsid w:val="003F5A06"/>
    <w:rsid w:val="00400DC5"/>
    <w:rsid w:val="0040576B"/>
    <w:rsid w:val="00407645"/>
    <w:rsid w:val="004100F9"/>
    <w:rsid w:val="00414108"/>
    <w:rsid w:val="004173E4"/>
    <w:rsid w:val="00420477"/>
    <w:rsid w:val="00420D38"/>
    <w:rsid w:val="00424D96"/>
    <w:rsid w:val="00427A68"/>
    <w:rsid w:val="004336CC"/>
    <w:rsid w:val="0043657B"/>
    <w:rsid w:val="004402EC"/>
    <w:rsid w:val="00441656"/>
    <w:rsid w:val="00445241"/>
    <w:rsid w:val="00445520"/>
    <w:rsid w:val="00445F5C"/>
    <w:rsid w:val="00446B8D"/>
    <w:rsid w:val="0045749C"/>
    <w:rsid w:val="00464F96"/>
    <w:rsid w:val="004651A2"/>
    <w:rsid w:val="0046679B"/>
    <w:rsid w:val="00466EC7"/>
    <w:rsid w:val="004743A6"/>
    <w:rsid w:val="00474799"/>
    <w:rsid w:val="00476E46"/>
    <w:rsid w:val="00481358"/>
    <w:rsid w:val="00482B10"/>
    <w:rsid w:val="004838B2"/>
    <w:rsid w:val="00484260"/>
    <w:rsid w:val="00487D07"/>
    <w:rsid w:val="004901DA"/>
    <w:rsid w:val="004914FF"/>
    <w:rsid w:val="0049315D"/>
    <w:rsid w:val="004943F5"/>
    <w:rsid w:val="0049441A"/>
    <w:rsid w:val="004946E2"/>
    <w:rsid w:val="004A0344"/>
    <w:rsid w:val="004A3B04"/>
    <w:rsid w:val="004A66FA"/>
    <w:rsid w:val="004A7C45"/>
    <w:rsid w:val="004B2700"/>
    <w:rsid w:val="004B53D4"/>
    <w:rsid w:val="004B575F"/>
    <w:rsid w:val="004B75D9"/>
    <w:rsid w:val="004C7D6E"/>
    <w:rsid w:val="004D2050"/>
    <w:rsid w:val="004D3A39"/>
    <w:rsid w:val="004D4DC8"/>
    <w:rsid w:val="004D5B0F"/>
    <w:rsid w:val="004D71F4"/>
    <w:rsid w:val="004D75A3"/>
    <w:rsid w:val="004E1CBF"/>
    <w:rsid w:val="004E3B42"/>
    <w:rsid w:val="004E45B9"/>
    <w:rsid w:val="004F1E4C"/>
    <w:rsid w:val="004F54BD"/>
    <w:rsid w:val="00504620"/>
    <w:rsid w:val="0050658A"/>
    <w:rsid w:val="00506C5D"/>
    <w:rsid w:val="0050746C"/>
    <w:rsid w:val="005106D7"/>
    <w:rsid w:val="00513B9D"/>
    <w:rsid w:val="00513EAD"/>
    <w:rsid w:val="0051400B"/>
    <w:rsid w:val="00515C63"/>
    <w:rsid w:val="005263D1"/>
    <w:rsid w:val="0053493F"/>
    <w:rsid w:val="00536A2B"/>
    <w:rsid w:val="00536EA7"/>
    <w:rsid w:val="00537866"/>
    <w:rsid w:val="00540A9A"/>
    <w:rsid w:val="00540DF9"/>
    <w:rsid w:val="00541161"/>
    <w:rsid w:val="005428BD"/>
    <w:rsid w:val="00542FC3"/>
    <w:rsid w:val="00551888"/>
    <w:rsid w:val="00551DC5"/>
    <w:rsid w:val="00551DFA"/>
    <w:rsid w:val="005525EB"/>
    <w:rsid w:val="00560F81"/>
    <w:rsid w:val="005710D5"/>
    <w:rsid w:val="0057247C"/>
    <w:rsid w:val="00574574"/>
    <w:rsid w:val="00576A68"/>
    <w:rsid w:val="00580480"/>
    <w:rsid w:val="0058123A"/>
    <w:rsid w:val="0058773B"/>
    <w:rsid w:val="00592DAA"/>
    <w:rsid w:val="00597127"/>
    <w:rsid w:val="005A0E17"/>
    <w:rsid w:val="005A2DD0"/>
    <w:rsid w:val="005A3A17"/>
    <w:rsid w:val="005A3E02"/>
    <w:rsid w:val="005A4563"/>
    <w:rsid w:val="005A6AEF"/>
    <w:rsid w:val="005A6D5F"/>
    <w:rsid w:val="005B2865"/>
    <w:rsid w:val="005B6F90"/>
    <w:rsid w:val="005C03B9"/>
    <w:rsid w:val="005C1BF8"/>
    <w:rsid w:val="005C3A90"/>
    <w:rsid w:val="005C7E86"/>
    <w:rsid w:val="005D0297"/>
    <w:rsid w:val="005D380A"/>
    <w:rsid w:val="005D3854"/>
    <w:rsid w:val="005E054A"/>
    <w:rsid w:val="005E0D54"/>
    <w:rsid w:val="005E3B38"/>
    <w:rsid w:val="005E7687"/>
    <w:rsid w:val="005E79AF"/>
    <w:rsid w:val="005F03A0"/>
    <w:rsid w:val="005F2CE3"/>
    <w:rsid w:val="005F39DC"/>
    <w:rsid w:val="00601E9E"/>
    <w:rsid w:val="006133C4"/>
    <w:rsid w:val="00615757"/>
    <w:rsid w:val="00617569"/>
    <w:rsid w:val="00620888"/>
    <w:rsid w:val="0062423F"/>
    <w:rsid w:val="00625F0D"/>
    <w:rsid w:val="00626932"/>
    <w:rsid w:val="0062789E"/>
    <w:rsid w:val="006316FA"/>
    <w:rsid w:val="00632485"/>
    <w:rsid w:val="0063362B"/>
    <w:rsid w:val="00635F63"/>
    <w:rsid w:val="00643F55"/>
    <w:rsid w:val="00645A1A"/>
    <w:rsid w:val="00645BB8"/>
    <w:rsid w:val="00650ACD"/>
    <w:rsid w:val="00654F8F"/>
    <w:rsid w:val="0065756C"/>
    <w:rsid w:val="0066042A"/>
    <w:rsid w:val="00663494"/>
    <w:rsid w:val="00663B5B"/>
    <w:rsid w:val="006649DB"/>
    <w:rsid w:val="00667328"/>
    <w:rsid w:val="006674D1"/>
    <w:rsid w:val="00667B58"/>
    <w:rsid w:val="0067766A"/>
    <w:rsid w:val="00682EF3"/>
    <w:rsid w:val="00682FC7"/>
    <w:rsid w:val="00686CA6"/>
    <w:rsid w:val="0069092F"/>
    <w:rsid w:val="00692AFB"/>
    <w:rsid w:val="0069598A"/>
    <w:rsid w:val="006A020F"/>
    <w:rsid w:val="006A0489"/>
    <w:rsid w:val="006A105B"/>
    <w:rsid w:val="006A2A50"/>
    <w:rsid w:val="006B07C3"/>
    <w:rsid w:val="006B238A"/>
    <w:rsid w:val="006B25FA"/>
    <w:rsid w:val="006B6F43"/>
    <w:rsid w:val="006C0157"/>
    <w:rsid w:val="006C3616"/>
    <w:rsid w:val="006C3796"/>
    <w:rsid w:val="006C3E64"/>
    <w:rsid w:val="006C4B76"/>
    <w:rsid w:val="006C5C78"/>
    <w:rsid w:val="006D1BB7"/>
    <w:rsid w:val="006E35FB"/>
    <w:rsid w:val="006E3BD3"/>
    <w:rsid w:val="006E5188"/>
    <w:rsid w:val="006F0F27"/>
    <w:rsid w:val="006F13F6"/>
    <w:rsid w:val="006F64F9"/>
    <w:rsid w:val="0070089C"/>
    <w:rsid w:val="007028E9"/>
    <w:rsid w:val="00711C05"/>
    <w:rsid w:val="00713E79"/>
    <w:rsid w:val="00723A0B"/>
    <w:rsid w:val="00726591"/>
    <w:rsid w:val="0072738D"/>
    <w:rsid w:val="00737FD5"/>
    <w:rsid w:val="00740261"/>
    <w:rsid w:val="00740358"/>
    <w:rsid w:val="00740CA3"/>
    <w:rsid w:val="007442CF"/>
    <w:rsid w:val="00747129"/>
    <w:rsid w:val="007508E5"/>
    <w:rsid w:val="00754D76"/>
    <w:rsid w:val="00756C10"/>
    <w:rsid w:val="00757699"/>
    <w:rsid w:val="007600AD"/>
    <w:rsid w:val="0076162E"/>
    <w:rsid w:val="007644DF"/>
    <w:rsid w:val="0076526D"/>
    <w:rsid w:val="00770735"/>
    <w:rsid w:val="00775A11"/>
    <w:rsid w:val="007839F3"/>
    <w:rsid w:val="0078763B"/>
    <w:rsid w:val="007A2E8C"/>
    <w:rsid w:val="007A3111"/>
    <w:rsid w:val="007A3D0E"/>
    <w:rsid w:val="007A4113"/>
    <w:rsid w:val="007A6FDB"/>
    <w:rsid w:val="007A7B3A"/>
    <w:rsid w:val="007B63AE"/>
    <w:rsid w:val="007B648F"/>
    <w:rsid w:val="007B7A5B"/>
    <w:rsid w:val="007C5EF6"/>
    <w:rsid w:val="007C731A"/>
    <w:rsid w:val="007D2014"/>
    <w:rsid w:val="007D3352"/>
    <w:rsid w:val="007D37E5"/>
    <w:rsid w:val="007D72B4"/>
    <w:rsid w:val="007E240B"/>
    <w:rsid w:val="007E3448"/>
    <w:rsid w:val="007E54CD"/>
    <w:rsid w:val="007E5A7C"/>
    <w:rsid w:val="007F2CD4"/>
    <w:rsid w:val="007F37E8"/>
    <w:rsid w:val="007F5E83"/>
    <w:rsid w:val="0080133D"/>
    <w:rsid w:val="0080252D"/>
    <w:rsid w:val="008114C7"/>
    <w:rsid w:val="00812026"/>
    <w:rsid w:val="00812AF5"/>
    <w:rsid w:val="008237DD"/>
    <w:rsid w:val="00826149"/>
    <w:rsid w:val="00826FF7"/>
    <w:rsid w:val="0082729D"/>
    <w:rsid w:val="0083029D"/>
    <w:rsid w:val="00830A82"/>
    <w:rsid w:val="00832C08"/>
    <w:rsid w:val="00841F3B"/>
    <w:rsid w:val="00845FAD"/>
    <w:rsid w:val="008530CC"/>
    <w:rsid w:val="00854254"/>
    <w:rsid w:val="00856645"/>
    <w:rsid w:val="00856D72"/>
    <w:rsid w:val="008648D6"/>
    <w:rsid w:val="0086565F"/>
    <w:rsid w:val="00865AE4"/>
    <w:rsid w:val="0086681C"/>
    <w:rsid w:val="00872981"/>
    <w:rsid w:val="008743F8"/>
    <w:rsid w:val="008750A4"/>
    <w:rsid w:val="00875937"/>
    <w:rsid w:val="00880606"/>
    <w:rsid w:val="00881C22"/>
    <w:rsid w:val="00893C82"/>
    <w:rsid w:val="008943B0"/>
    <w:rsid w:val="008A1B16"/>
    <w:rsid w:val="008A2BA0"/>
    <w:rsid w:val="008A46D2"/>
    <w:rsid w:val="008A535B"/>
    <w:rsid w:val="008A642B"/>
    <w:rsid w:val="008A7318"/>
    <w:rsid w:val="008B697B"/>
    <w:rsid w:val="008C17EA"/>
    <w:rsid w:val="008C1C05"/>
    <w:rsid w:val="008C564C"/>
    <w:rsid w:val="008D054E"/>
    <w:rsid w:val="008D0899"/>
    <w:rsid w:val="008D261C"/>
    <w:rsid w:val="008D30B0"/>
    <w:rsid w:val="008D444D"/>
    <w:rsid w:val="008D6EDA"/>
    <w:rsid w:val="008D7F27"/>
    <w:rsid w:val="008E072E"/>
    <w:rsid w:val="008E1CE8"/>
    <w:rsid w:val="008E3F36"/>
    <w:rsid w:val="008E7197"/>
    <w:rsid w:val="00902F51"/>
    <w:rsid w:val="00903B98"/>
    <w:rsid w:val="0090725E"/>
    <w:rsid w:val="00915A59"/>
    <w:rsid w:val="0091656E"/>
    <w:rsid w:val="00925951"/>
    <w:rsid w:val="00925E86"/>
    <w:rsid w:val="009274C0"/>
    <w:rsid w:val="00927908"/>
    <w:rsid w:val="0093072F"/>
    <w:rsid w:val="00931080"/>
    <w:rsid w:val="00931E3C"/>
    <w:rsid w:val="009335B4"/>
    <w:rsid w:val="0093512D"/>
    <w:rsid w:val="009422EE"/>
    <w:rsid w:val="00944282"/>
    <w:rsid w:val="0095110D"/>
    <w:rsid w:val="00951BD2"/>
    <w:rsid w:val="00951C8A"/>
    <w:rsid w:val="009537AB"/>
    <w:rsid w:val="00956AB3"/>
    <w:rsid w:val="00960427"/>
    <w:rsid w:val="00961446"/>
    <w:rsid w:val="00961C7A"/>
    <w:rsid w:val="0096384D"/>
    <w:rsid w:val="00963AE0"/>
    <w:rsid w:val="00964D6A"/>
    <w:rsid w:val="00964DF1"/>
    <w:rsid w:val="00965C23"/>
    <w:rsid w:val="00972959"/>
    <w:rsid w:val="009753EF"/>
    <w:rsid w:val="0098575B"/>
    <w:rsid w:val="00985A41"/>
    <w:rsid w:val="00990EBF"/>
    <w:rsid w:val="00997CB1"/>
    <w:rsid w:val="009A5818"/>
    <w:rsid w:val="009B0ED5"/>
    <w:rsid w:val="009B275F"/>
    <w:rsid w:val="009B30C5"/>
    <w:rsid w:val="009C016D"/>
    <w:rsid w:val="009C6E7B"/>
    <w:rsid w:val="009D14AB"/>
    <w:rsid w:val="009D168C"/>
    <w:rsid w:val="009D1C9A"/>
    <w:rsid w:val="009D22E7"/>
    <w:rsid w:val="009D553D"/>
    <w:rsid w:val="009E1990"/>
    <w:rsid w:val="009E2AD2"/>
    <w:rsid w:val="009E5283"/>
    <w:rsid w:val="009E6E82"/>
    <w:rsid w:val="009F6D69"/>
    <w:rsid w:val="009F7F64"/>
    <w:rsid w:val="00A05346"/>
    <w:rsid w:val="00A05D85"/>
    <w:rsid w:val="00A070BA"/>
    <w:rsid w:val="00A10074"/>
    <w:rsid w:val="00A10BF8"/>
    <w:rsid w:val="00A128A7"/>
    <w:rsid w:val="00A136DF"/>
    <w:rsid w:val="00A15C8C"/>
    <w:rsid w:val="00A21B02"/>
    <w:rsid w:val="00A22F3D"/>
    <w:rsid w:val="00A230D0"/>
    <w:rsid w:val="00A2326A"/>
    <w:rsid w:val="00A2430F"/>
    <w:rsid w:val="00A25FC5"/>
    <w:rsid w:val="00A27676"/>
    <w:rsid w:val="00A3093C"/>
    <w:rsid w:val="00A30C18"/>
    <w:rsid w:val="00A328EA"/>
    <w:rsid w:val="00A36AE5"/>
    <w:rsid w:val="00A4394E"/>
    <w:rsid w:val="00A44B6B"/>
    <w:rsid w:val="00A46E44"/>
    <w:rsid w:val="00A50B33"/>
    <w:rsid w:val="00A51DE9"/>
    <w:rsid w:val="00A5238A"/>
    <w:rsid w:val="00A53017"/>
    <w:rsid w:val="00A5490F"/>
    <w:rsid w:val="00A55376"/>
    <w:rsid w:val="00A55EA3"/>
    <w:rsid w:val="00A637C9"/>
    <w:rsid w:val="00A63B40"/>
    <w:rsid w:val="00A6472F"/>
    <w:rsid w:val="00A66755"/>
    <w:rsid w:val="00A73931"/>
    <w:rsid w:val="00A811F8"/>
    <w:rsid w:val="00A81890"/>
    <w:rsid w:val="00A828AB"/>
    <w:rsid w:val="00A84330"/>
    <w:rsid w:val="00A96255"/>
    <w:rsid w:val="00AA081D"/>
    <w:rsid w:val="00AA1C5E"/>
    <w:rsid w:val="00AA2E3E"/>
    <w:rsid w:val="00AB0EF6"/>
    <w:rsid w:val="00AB4BD9"/>
    <w:rsid w:val="00AC0346"/>
    <w:rsid w:val="00AC535D"/>
    <w:rsid w:val="00AD3847"/>
    <w:rsid w:val="00AD6602"/>
    <w:rsid w:val="00AE0FFE"/>
    <w:rsid w:val="00AE16EB"/>
    <w:rsid w:val="00AF424C"/>
    <w:rsid w:val="00AF4F9B"/>
    <w:rsid w:val="00B04598"/>
    <w:rsid w:val="00B04679"/>
    <w:rsid w:val="00B11579"/>
    <w:rsid w:val="00B20BCB"/>
    <w:rsid w:val="00B22402"/>
    <w:rsid w:val="00B267B7"/>
    <w:rsid w:val="00B3009E"/>
    <w:rsid w:val="00B410F6"/>
    <w:rsid w:val="00B43C4A"/>
    <w:rsid w:val="00B468E9"/>
    <w:rsid w:val="00B56241"/>
    <w:rsid w:val="00B56C9C"/>
    <w:rsid w:val="00B57970"/>
    <w:rsid w:val="00B60011"/>
    <w:rsid w:val="00B65F1B"/>
    <w:rsid w:val="00B74E1A"/>
    <w:rsid w:val="00B75B51"/>
    <w:rsid w:val="00B7645C"/>
    <w:rsid w:val="00B80925"/>
    <w:rsid w:val="00B815CE"/>
    <w:rsid w:val="00B838CD"/>
    <w:rsid w:val="00B84304"/>
    <w:rsid w:val="00B954BB"/>
    <w:rsid w:val="00B9657F"/>
    <w:rsid w:val="00B975B8"/>
    <w:rsid w:val="00B97D67"/>
    <w:rsid w:val="00BA06CB"/>
    <w:rsid w:val="00BA1292"/>
    <w:rsid w:val="00BA332D"/>
    <w:rsid w:val="00BA5A87"/>
    <w:rsid w:val="00BA76FF"/>
    <w:rsid w:val="00BB42DB"/>
    <w:rsid w:val="00BB6639"/>
    <w:rsid w:val="00BC1206"/>
    <w:rsid w:val="00BC120F"/>
    <w:rsid w:val="00BC22EE"/>
    <w:rsid w:val="00BC2C68"/>
    <w:rsid w:val="00BC3FCA"/>
    <w:rsid w:val="00BD1EA3"/>
    <w:rsid w:val="00BD6ABB"/>
    <w:rsid w:val="00BD760F"/>
    <w:rsid w:val="00BE0144"/>
    <w:rsid w:val="00BE20E7"/>
    <w:rsid w:val="00BE59B1"/>
    <w:rsid w:val="00BE5EE7"/>
    <w:rsid w:val="00BF3349"/>
    <w:rsid w:val="00BF4AAD"/>
    <w:rsid w:val="00BF74F0"/>
    <w:rsid w:val="00C014E1"/>
    <w:rsid w:val="00C107E0"/>
    <w:rsid w:val="00C1089B"/>
    <w:rsid w:val="00C1567D"/>
    <w:rsid w:val="00C171CF"/>
    <w:rsid w:val="00C20461"/>
    <w:rsid w:val="00C21E97"/>
    <w:rsid w:val="00C30E56"/>
    <w:rsid w:val="00C3211E"/>
    <w:rsid w:val="00C33D09"/>
    <w:rsid w:val="00C34D0A"/>
    <w:rsid w:val="00C37A3E"/>
    <w:rsid w:val="00C44632"/>
    <w:rsid w:val="00C50028"/>
    <w:rsid w:val="00C5166C"/>
    <w:rsid w:val="00C53882"/>
    <w:rsid w:val="00C5716D"/>
    <w:rsid w:val="00C62D6E"/>
    <w:rsid w:val="00C642C3"/>
    <w:rsid w:val="00C66309"/>
    <w:rsid w:val="00C67699"/>
    <w:rsid w:val="00C70683"/>
    <w:rsid w:val="00C757E0"/>
    <w:rsid w:val="00C80B2F"/>
    <w:rsid w:val="00C81CBC"/>
    <w:rsid w:val="00C81DB8"/>
    <w:rsid w:val="00C847ED"/>
    <w:rsid w:val="00C87AC1"/>
    <w:rsid w:val="00C9096A"/>
    <w:rsid w:val="00C919DB"/>
    <w:rsid w:val="00C92678"/>
    <w:rsid w:val="00C93E0C"/>
    <w:rsid w:val="00C96B6B"/>
    <w:rsid w:val="00C97674"/>
    <w:rsid w:val="00CA7B5A"/>
    <w:rsid w:val="00CB5DD1"/>
    <w:rsid w:val="00CB7A9C"/>
    <w:rsid w:val="00CB7CC1"/>
    <w:rsid w:val="00CC4714"/>
    <w:rsid w:val="00CC5D34"/>
    <w:rsid w:val="00CD0AD0"/>
    <w:rsid w:val="00CD10A1"/>
    <w:rsid w:val="00CD2F18"/>
    <w:rsid w:val="00CD314F"/>
    <w:rsid w:val="00CD3699"/>
    <w:rsid w:val="00CD79FF"/>
    <w:rsid w:val="00CE155F"/>
    <w:rsid w:val="00CE7796"/>
    <w:rsid w:val="00CF0D9B"/>
    <w:rsid w:val="00CF2509"/>
    <w:rsid w:val="00CF46A9"/>
    <w:rsid w:val="00CF61AC"/>
    <w:rsid w:val="00CF713C"/>
    <w:rsid w:val="00CF7AD5"/>
    <w:rsid w:val="00D02BE9"/>
    <w:rsid w:val="00D035E9"/>
    <w:rsid w:val="00D057EA"/>
    <w:rsid w:val="00D11B33"/>
    <w:rsid w:val="00D12B10"/>
    <w:rsid w:val="00D1320B"/>
    <w:rsid w:val="00D15F6C"/>
    <w:rsid w:val="00D15FEC"/>
    <w:rsid w:val="00D2022E"/>
    <w:rsid w:val="00D209FD"/>
    <w:rsid w:val="00D212CB"/>
    <w:rsid w:val="00D2288E"/>
    <w:rsid w:val="00D22D89"/>
    <w:rsid w:val="00D32902"/>
    <w:rsid w:val="00D33840"/>
    <w:rsid w:val="00D3469C"/>
    <w:rsid w:val="00D348C3"/>
    <w:rsid w:val="00D35174"/>
    <w:rsid w:val="00D35E41"/>
    <w:rsid w:val="00D50509"/>
    <w:rsid w:val="00D51C42"/>
    <w:rsid w:val="00D525CC"/>
    <w:rsid w:val="00D56B22"/>
    <w:rsid w:val="00D60056"/>
    <w:rsid w:val="00D6413D"/>
    <w:rsid w:val="00D64974"/>
    <w:rsid w:val="00D65BAA"/>
    <w:rsid w:val="00D66469"/>
    <w:rsid w:val="00D66678"/>
    <w:rsid w:val="00D66FCA"/>
    <w:rsid w:val="00D75C34"/>
    <w:rsid w:val="00D8031B"/>
    <w:rsid w:val="00D80D97"/>
    <w:rsid w:val="00D83758"/>
    <w:rsid w:val="00D84676"/>
    <w:rsid w:val="00D84A2F"/>
    <w:rsid w:val="00D85FEA"/>
    <w:rsid w:val="00D8754C"/>
    <w:rsid w:val="00D92006"/>
    <w:rsid w:val="00D950CC"/>
    <w:rsid w:val="00D97000"/>
    <w:rsid w:val="00DA442B"/>
    <w:rsid w:val="00DA64C2"/>
    <w:rsid w:val="00DA6D71"/>
    <w:rsid w:val="00DA7F1E"/>
    <w:rsid w:val="00DB6168"/>
    <w:rsid w:val="00DC2A0F"/>
    <w:rsid w:val="00DC2AFF"/>
    <w:rsid w:val="00DC3E2A"/>
    <w:rsid w:val="00DD1790"/>
    <w:rsid w:val="00DD40A9"/>
    <w:rsid w:val="00DD5F52"/>
    <w:rsid w:val="00DD7D6E"/>
    <w:rsid w:val="00DE3C75"/>
    <w:rsid w:val="00DE5625"/>
    <w:rsid w:val="00DE58D9"/>
    <w:rsid w:val="00DF0141"/>
    <w:rsid w:val="00DF0E38"/>
    <w:rsid w:val="00DF1F4D"/>
    <w:rsid w:val="00DF2FB3"/>
    <w:rsid w:val="00DF61F9"/>
    <w:rsid w:val="00E056FD"/>
    <w:rsid w:val="00E07AF0"/>
    <w:rsid w:val="00E13222"/>
    <w:rsid w:val="00E132BC"/>
    <w:rsid w:val="00E15736"/>
    <w:rsid w:val="00E16C08"/>
    <w:rsid w:val="00E17666"/>
    <w:rsid w:val="00E177CD"/>
    <w:rsid w:val="00E22CFC"/>
    <w:rsid w:val="00E25E47"/>
    <w:rsid w:val="00E3147B"/>
    <w:rsid w:val="00E329CE"/>
    <w:rsid w:val="00E32FBB"/>
    <w:rsid w:val="00E338DA"/>
    <w:rsid w:val="00E36698"/>
    <w:rsid w:val="00E42402"/>
    <w:rsid w:val="00E42DD2"/>
    <w:rsid w:val="00E43499"/>
    <w:rsid w:val="00E43CDD"/>
    <w:rsid w:val="00E45125"/>
    <w:rsid w:val="00E51A44"/>
    <w:rsid w:val="00E52656"/>
    <w:rsid w:val="00E57117"/>
    <w:rsid w:val="00E57901"/>
    <w:rsid w:val="00E605AD"/>
    <w:rsid w:val="00E60B87"/>
    <w:rsid w:val="00E63727"/>
    <w:rsid w:val="00E663C5"/>
    <w:rsid w:val="00E66BB8"/>
    <w:rsid w:val="00E720BD"/>
    <w:rsid w:val="00E75969"/>
    <w:rsid w:val="00E75E69"/>
    <w:rsid w:val="00E816DC"/>
    <w:rsid w:val="00E85E34"/>
    <w:rsid w:val="00E90829"/>
    <w:rsid w:val="00E95F93"/>
    <w:rsid w:val="00EA0CC6"/>
    <w:rsid w:val="00EB0D87"/>
    <w:rsid w:val="00EB0E93"/>
    <w:rsid w:val="00EC02AD"/>
    <w:rsid w:val="00EC15A4"/>
    <w:rsid w:val="00ED1A11"/>
    <w:rsid w:val="00ED1EBB"/>
    <w:rsid w:val="00ED35F6"/>
    <w:rsid w:val="00ED6C0D"/>
    <w:rsid w:val="00EE049F"/>
    <w:rsid w:val="00EE2015"/>
    <w:rsid w:val="00EE3EE6"/>
    <w:rsid w:val="00EE7211"/>
    <w:rsid w:val="00EE7A35"/>
    <w:rsid w:val="00EF0B37"/>
    <w:rsid w:val="00F01A46"/>
    <w:rsid w:val="00F10C41"/>
    <w:rsid w:val="00F218A1"/>
    <w:rsid w:val="00F21A30"/>
    <w:rsid w:val="00F22325"/>
    <w:rsid w:val="00F22470"/>
    <w:rsid w:val="00F22590"/>
    <w:rsid w:val="00F23C83"/>
    <w:rsid w:val="00F276BD"/>
    <w:rsid w:val="00F30B14"/>
    <w:rsid w:val="00F325C3"/>
    <w:rsid w:val="00F34FD2"/>
    <w:rsid w:val="00F40596"/>
    <w:rsid w:val="00F43BFB"/>
    <w:rsid w:val="00F45E3C"/>
    <w:rsid w:val="00F47617"/>
    <w:rsid w:val="00F50640"/>
    <w:rsid w:val="00F5138E"/>
    <w:rsid w:val="00F577F9"/>
    <w:rsid w:val="00F62F1C"/>
    <w:rsid w:val="00F64CF9"/>
    <w:rsid w:val="00F72607"/>
    <w:rsid w:val="00F81057"/>
    <w:rsid w:val="00F8243C"/>
    <w:rsid w:val="00F84B8D"/>
    <w:rsid w:val="00F86CCD"/>
    <w:rsid w:val="00F9012E"/>
    <w:rsid w:val="00F938D8"/>
    <w:rsid w:val="00F938DC"/>
    <w:rsid w:val="00F948BF"/>
    <w:rsid w:val="00F97B4E"/>
    <w:rsid w:val="00FA1794"/>
    <w:rsid w:val="00FA20D1"/>
    <w:rsid w:val="00FA3EB4"/>
    <w:rsid w:val="00FA5E15"/>
    <w:rsid w:val="00FB07B8"/>
    <w:rsid w:val="00FB2282"/>
    <w:rsid w:val="00FB3F0A"/>
    <w:rsid w:val="00FB68E3"/>
    <w:rsid w:val="00FB6B61"/>
    <w:rsid w:val="00FB71B8"/>
    <w:rsid w:val="00FC00E1"/>
    <w:rsid w:val="00FC2749"/>
    <w:rsid w:val="00FC79BD"/>
    <w:rsid w:val="00FC7C96"/>
    <w:rsid w:val="00FD1B1D"/>
    <w:rsid w:val="00FD1FA2"/>
    <w:rsid w:val="00FD69DA"/>
    <w:rsid w:val="00FE0728"/>
    <w:rsid w:val="00FF30D5"/>
    <w:rsid w:val="00FF3C5B"/>
    <w:rsid w:val="00FF5ECE"/>
    <w:rsid w:val="00FF6F72"/>
    <w:rsid w:val="00FF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89CAB"/>
  <w15:docId w15:val="{0F2D3816-FEB0-4EE4-904B-A81802F1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5E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2125E2"/>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2125E2"/>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2125E2"/>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2125E2"/>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2125E2"/>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5E2"/>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2125E2"/>
    <w:rPr>
      <w:rFonts w:ascii="Arial Black" w:hAnsi="Arial Black"/>
      <w:sz w:val="28"/>
    </w:rPr>
  </w:style>
  <w:style w:type="character" w:customStyle="1" w:styleId="Heading4Char">
    <w:name w:val="Heading 4 Char"/>
    <w:basedOn w:val="DefaultParagraphFont"/>
    <w:link w:val="Heading4"/>
    <w:rsid w:val="002125E2"/>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2125E2"/>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2125E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5E2"/>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2125E2"/>
    <w:pPr>
      <w:tabs>
        <w:tab w:val="right" w:leader="dot" w:pos="10786"/>
      </w:tabs>
      <w:spacing w:before="80" w:after="0"/>
      <w:ind w:left="144"/>
    </w:pPr>
    <w:rPr>
      <w:b/>
    </w:rPr>
  </w:style>
  <w:style w:type="paragraph" w:styleId="TOC2">
    <w:name w:val="toc 2"/>
    <w:basedOn w:val="Normal"/>
    <w:next w:val="Normal"/>
    <w:autoRedefine/>
    <w:uiPriority w:val="39"/>
    <w:unhideWhenUsed/>
    <w:rsid w:val="002125E2"/>
    <w:pPr>
      <w:tabs>
        <w:tab w:val="right" w:leader="dot" w:pos="10790"/>
      </w:tabs>
      <w:spacing w:before="40" w:after="40"/>
      <w:ind w:left="288"/>
    </w:pPr>
    <w:rPr>
      <w:sz w:val="18"/>
    </w:rPr>
  </w:style>
  <w:style w:type="character" w:styleId="Hyperlink">
    <w:name w:val="Hyperlink"/>
    <w:basedOn w:val="DefaultParagraphFont"/>
    <w:uiPriority w:val="99"/>
    <w:unhideWhenUsed/>
    <w:rsid w:val="002125E2"/>
    <w:rPr>
      <w:color w:val="0000FF" w:themeColor="hyperlink"/>
      <w:u w:val="single"/>
    </w:rPr>
  </w:style>
  <w:style w:type="character" w:styleId="BookTitle">
    <w:name w:val="Book Title"/>
    <w:basedOn w:val="DefaultParagraphFont"/>
    <w:uiPriority w:val="33"/>
    <w:rsid w:val="002125E2"/>
    <w:rPr>
      <w:b/>
      <w:bCs/>
      <w:smallCaps/>
      <w:spacing w:val="5"/>
      <w:sz w:val="48"/>
    </w:rPr>
  </w:style>
  <w:style w:type="paragraph" w:styleId="Title">
    <w:name w:val="Title"/>
    <w:basedOn w:val="Normal"/>
    <w:next w:val="Normal"/>
    <w:link w:val="TitleChar"/>
    <w:uiPriority w:val="10"/>
    <w:unhideWhenUsed/>
    <w:rsid w:val="002125E2"/>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2125E2"/>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2125E2"/>
    <w:pPr>
      <w:spacing w:after="0" w:line="240" w:lineRule="auto"/>
    </w:pPr>
    <w:rPr>
      <w:rFonts w:eastAsiaTheme="minorEastAsia"/>
    </w:rPr>
  </w:style>
  <w:style w:type="character" w:customStyle="1" w:styleId="NoSpacingChar">
    <w:name w:val="No Spacing Char"/>
    <w:basedOn w:val="DefaultParagraphFont"/>
    <w:link w:val="NoSpacing"/>
    <w:uiPriority w:val="4"/>
    <w:rsid w:val="002125E2"/>
    <w:rPr>
      <w:rFonts w:eastAsiaTheme="minorEastAsia"/>
    </w:rPr>
  </w:style>
  <w:style w:type="paragraph" w:styleId="Header">
    <w:name w:val="header"/>
    <w:basedOn w:val="Normal"/>
    <w:link w:val="HeaderChar"/>
    <w:uiPriority w:val="99"/>
    <w:unhideWhenUsed/>
    <w:rsid w:val="002125E2"/>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2125E2"/>
    <w:rPr>
      <w:rFonts w:ascii="Arial" w:hAnsi="Arial"/>
      <w:color w:val="292929"/>
      <w:sz w:val="16"/>
    </w:rPr>
  </w:style>
  <w:style w:type="paragraph" w:styleId="Footer">
    <w:name w:val="footer"/>
    <w:basedOn w:val="Normal"/>
    <w:link w:val="FooterChar"/>
    <w:uiPriority w:val="99"/>
    <w:unhideWhenUsed/>
    <w:rsid w:val="002125E2"/>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2125E2"/>
    <w:rPr>
      <w:rFonts w:ascii="Arial" w:hAnsi="Arial"/>
      <w:color w:val="292929"/>
      <w:sz w:val="16"/>
    </w:rPr>
  </w:style>
  <w:style w:type="paragraph" w:styleId="ListParagraph">
    <w:name w:val="List Paragraph"/>
    <w:basedOn w:val="Normal"/>
    <w:next w:val="Normal"/>
    <w:uiPriority w:val="34"/>
    <w:rsid w:val="002125E2"/>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2125E2"/>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2125E2"/>
    <w:rPr>
      <w:rFonts w:ascii="Lucida Console" w:hAnsi="Lucida Console" w:cs="Courier New"/>
      <w:b/>
      <w:spacing w:val="-6"/>
      <w:sz w:val="18"/>
    </w:rPr>
  </w:style>
  <w:style w:type="paragraph" w:customStyle="1" w:styleId="NumberedBullet">
    <w:name w:val="Numbered Bullet"/>
    <w:basedOn w:val="ListParagraph"/>
    <w:uiPriority w:val="5"/>
    <w:unhideWhenUsed/>
    <w:rsid w:val="002125E2"/>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2125E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2125E2"/>
    <w:pPr>
      <w:spacing w:before="0" w:after="0"/>
    </w:pPr>
    <w:rPr>
      <w:szCs w:val="20"/>
    </w:rPr>
  </w:style>
  <w:style w:type="character" w:customStyle="1" w:styleId="FootnoteTextChar">
    <w:name w:val="Footnote Text Char"/>
    <w:basedOn w:val="DefaultParagraphFont"/>
    <w:link w:val="FootnoteText"/>
    <w:uiPriority w:val="99"/>
    <w:semiHidden/>
    <w:rsid w:val="002125E2"/>
    <w:rPr>
      <w:rFonts w:ascii="Arial" w:hAnsi="Arial"/>
      <w:color w:val="262626" w:themeColor="text1" w:themeTint="D9"/>
      <w:sz w:val="20"/>
      <w:szCs w:val="20"/>
    </w:rPr>
  </w:style>
  <w:style w:type="table" w:styleId="LightShading-Accent4">
    <w:name w:val="Light Shading Accent 4"/>
    <w:basedOn w:val="TableNormal"/>
    <w:uiPriority w:val="60"/>
    <w:rsid w:val="002125E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2125E2"/>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2125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2125E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2125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2125E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2125E2"/>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2125E2"/>
    <w:pPr>
      <w:tabs>
        <w:tab w:val="num" w:pos="360"/>
      </w:tabs>
      <w:ind w:left="360" w:hanging="360"/>
      <w:contextualSpacing/>
    </w:pPr>
  </w:style>
  <w:style w:type="character" w:customStyle="1" w:styleId="InLineUrl">
    <w:name w:val="InLineUrl"/>
    <w:basedOn w:val="DefaultParagraphFont"/>
    <w:qFormat/>
    <w:rsid w:val="002125E2"/>
    <w:rPr>
      <w:rFonts w:ascii="Arial" w:hAnsi="Arial"/>
      <w:b/>
      <w:sz w:val="18"/>
    </w:rPr>
  </w:style>
  <w:style w:type="paragraph" w:customStyle="1" w:styleId="LabStepNumbered">
    <w:name w:val="Lab Step Numbered"/>
    <w:link w:val="LabStepNumberedChar"/>
    <w:qFormat/>
    <w:rsid w:val="002125E2"/>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2125E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2125E2"/>
    <w:pPr>
      <w:numPr>
        <w:ilvl w:val="1"/>
      </w:numPr>
    </w:pPr>
  </w:style>
  <w:style w:type="paragraph" w:customStyle="1" w:styleId="LabStepLevel2NoBullet">
    <w:name w:val="Lab Step Level 2 No Bullet"/>
    <w:basedOn w:val="LabStepNumberedLevel2"/>
    <w:uiPriority w:val="3"/>
    <w:qFormat/>
    <w:rsid w:val="002125E2"/>
    <w:pPr>
      <w:numPr>
        <w:numId w:val="0"/>
      </w:numPr>
      <w:spacing w:before="40"/>
      <w:ind w:left="720"/>
    </w:pPr>
  </w:style>
  <w:style w:type="character" w:customStyle="1" w:styleId="LabStepScreenshotFrame">
    <w:name w:val="Lab Step Screenshot Frame"/>
    <w:basedOn w:val="DefaultParagraphFont"/>
    <w:uiPriority w:val="1"/>
    <w:qFormat/>
    <w:rsid w:val="002125E2"/>
    <w:rPr>
      <w:noProof/>
      <w:bdr w:val="single" w:sz="2" w:space="0" w:color="DDDDDD"/>
    </w:rPr>
  </w:style>
  <w:style w:type="paragraph" w:customStyle="1" w:styleId="LabExerciseCallout">
    <w:name w:val="Lab Exercise Callout"/>
    <w:basedOn w:val="LabExerciseLeadIn"/>
    <w:qFormat/>
    <w:rsid w:val="002125E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2125E2"/>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2125E2"/>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2125E2"/>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125E2"/>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2125E2"/>
    <w:rPr>
      <w:rFonts w:ascii="Arial" w:hAnsi="Arial"/>
      <w:b/>
      <w:iCs/>
      <w:sz w:val="16"/>
    </w:rPr>
  </w:style>
  <w:style w:type="character" w:customStyle="1" w:styleId="InlindeCode">
    <w:name w:val="InlindeCode"/>
    <w:basedOn w:val="DefaultParagraphFont"/>
    <w:qFormat/>
    <w:rsid w:val="002125E2"/>
    <w:rPr>
      <w:rFonts w:ascii="Lucida Console" w:hAnsi="Lucida Console"/>
      <w:b/>
      <w:sz w:val="16"/>
    </w:rPr>
  </w:style>
  <w:style w:type="table" w:customStyle="1" w:styleId="LabStepTable">
    <w:name w:val="Lab Step Table"/>
    <w:basedOn w:val="TableGrid"/>
    <w:uiPriority w:val="99"/>
    <w:rsid w:val="002125E2"/>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2125E2"/>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2125E2"/>
    <w:pPr>
      <w:ind w:left="792"/>
    </w:pPr>
  </w:style>
  <w:style w:type="paragraph" w:customStyle="1" w:styleId="LabStepScreenshotLevel2">
    <w:name w:val="Lab Step Screenshot Level 2"/>
    <w:basedOn w:val="LabStepScreenshot"/>
    <w:uiPriority w:val="2"/>
    <w:qFormat/>
    <w:rsid w:val="002125E2"/>
    <w:pPr>
      <w:ind w:left="720"/>
    </w:pPr>
    <w:rPr>
      <w:noProof/>
    </w:rPr>
  </w:style>
  <w:style w:type="paragraph" w:styleId="TOCHeading">
    <w:name w:val="TOC Heading"/>
    <w:basedOn w:val="Heading1"/>
    <w:next w:val="Normal"/>
    <w:uiPriority w:val="39"/>
    <w:semiHidden/>
    <w:unhideWhenUsed/>
    <w:qFormat/>
    <w:rsid w:val="002125E2"/>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2125E2"/>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2125E2"/>
    <w:rPr>
      <w:sz w:val="16"/>
      <w:szCs w:val="16"/>
    </w:rPr>
  </w:style>
  <w:style w:type="paragraph" w:styleId="CommentText">
    <w:name w:val="annotation text"/>
    <w:basedOn w:val="Normal"/>
    <w:link w:val="CommentTextChar"/>
    <w:uiPriority w:val="99"/>
    <w:semiHidden/>
    <w:unhideWhenUsed/>
    <w:rsid w:val="002125E2"/>
    <w:rPr>
      <w:szCs w:val="20"/>
    </w:rPr>
  </w:style>
  <w:style w:type="character" w:customStyle="1" w:styleId="CommentTextChar">
    <w:name w:val="Comment Text Char"/>
    <w:basedOn w:val="DefaultParagraphFont"/>
    <w:link w:val="CommentText"/>
    <w:uiPriority w:val="99"/>
    <w:semiHidden/>
    <w:rsid w:val="002125E2"/>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2125E2"/>
    <w:rPr>
      <w:b/>
      <w:bCs/>
    </w:rPr>
  </w:style>
  <w:style w:type="character" w:customStyle="1" w:styleId="CommentSubjectChar">
    <w:name w:val="Comment Subject Char"/>
    <w:basedOn w:val="CommentTextChar"/>
    <w:link w:val="CommentSubject"/>
    <w:uiPriority w:val="99"/>
    <w:semiHidden/>
    <w:rsid w:val="002125E2"/>
    <w:rPr>
      <w:rFonts w:ascii="Arial" w:hAnsi="Arial"/>
      <w:b/>
      <w:bCs/>
      <w:color w:val="262626" w:themeColor="text1" w:themeTint="D9"/>
      <w:sz w:val="20"/>
      <w:szCs w:val="20"/>
    </w:rPr>
  </w:style>
  <w:style w:type="character" w:styleId="Strong">
    <w:name w:val="Strong"/>
    <w:basedOn w:val="DefaultParagraphFont"/>
    <w:uiPriority w:val="23"/>
    <w:rsid w:val="002125E2"/>
    <w:rPr>
      <w:b/>
      <w:bCs/>
    </w:rPr>
  </w:style>
  <w:style w:type="paragraph" w:styleId="NormalWeb">
    <w:name w:val="Normal (Web)"/>
    <w:basedOn w:val="Normal"/>
    <w:uiPriority w:val="99"/>
    <w:semiHidden/>
    <w:unhideWhenUsed/>
    <w:rsid w:val="002125E2"/>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2125E2"/>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2125E2"/>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2125E2"/>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2125E2"/>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2125E2"/>
    <w:pPr>
      <w:spacing w:before="240"/>
      <w:ind w:left="720" w:right="720"/>
    </w:pPr>
    <w:rPr>
      <w:color w:val="1C1C1C"/>
    </w:rPr>
  </w:style>
  <w:style w:type="paragraph" w:customStyle="1" w:styleId="SlidesNotes">
    <w:name w:val="Slides Notes"/>
    <w:basedOn w:val="Normal"/>
    <w:uiPriority w:val="4"/>
    <w:rsid w:val="002125E2"/>
    <w:pPr>
      <w:spacing w:before="240"/>
    </w:pPr>
  </w:style>
  <w:style w:type="paragraph" w:customStyle="1" w:styleId="LegalHeader">
    <w:name w:val="Legal Header"/>
    <w:basedOn w:val="Normal"/>
    <w:uiPriority w:val="3"/>
    <w:rsid w:val="002125E2"/>
    <w:pPr>
      <w:spacing w:before="600"/>
    </w:pPr>
    <w:rPr>
      <w:b/>
      <w:color w:val="auto"/>
      <w:u w:val="single"/>
    </w:rPr>
  </w:style>
  <w:style w:type="paragraph" w:customStyle="1" w:styleId="LegalBody">
    <w:name w:val="Legal Body"/>
    <w:basedOn w:val="Normal"/>
    <w:uiPriority w:val="3"/>
    <w:rsid w:val="002125E2"/>
    <w:rPr>
      <w:sz w:val="18"/>
    </w:rPr>
  </w:style>
  <w:style w:type="paragraph" w:customStyle="1" w:styleId="CourseInfo">
    <w:name w:val="Course Info"/>
    <w:basedOn w:val="Normal"/>
    <w:uiPriority w:val="4"/>
    <w:rsid w:val="002125E2"/>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2125E2"/>
    <w:rPr>
      <w:rFonts w:ascii="Arial" w:hAnsi="Arial"/>
      <w:color w:val="262626" w:themeColor="text1" w:themeTint="D9"/>
      <w:sz w:val="18"/>
    </w:rPr>
  </w:style>
  <w:style w:type="paragraph" w:customStyle="1" w:styleId="Strong1">
    <w:name w:val="Strong1"/>
    <w:basedOn w:val="LabStepNumbered"/>
    <w:link w:val="strongChar"/>
    <w:uiPriority w:val="5"/>
    <w:rsid w:val="002125E2"/>
    <w:pPr>
      <w:numPr>
        <w:numId w:val="0"/>
      </w:numPr>
      <w:ind w:left="757" w:hanging="360"/>
    </w:pPr>
    <w:rPr>
      <w:b/>
    </w:rPr>
  </w:style>
  <w:style w:type="character" w:customStyle="1" w:styleId="strongChar">
    <w:name w:val="strong Char"/>
    <w:basedOn w:val="LabStepNumberedChar"/>
    <w:link w:val="Strong1"/>
    <w:uiPriority w:val="5"/>
    <w:rsid w:val="002125E2"/>
    <w:rPr>
      <w:rFonts w:ascii="Arial" w:hAnsi="Arial"/>
      <w:b/>
      <w:color w:val="262626" w:themeColor="text1" w:themeTint="D9"/>
      <w:sz w:val="18"/>
    </w:rPr>
  </w:style>
  <w:style w:type="paragraph" w:customStyle="1" w:styleId="CourseCode">
    <w:name w:val="Course Code"/>
    <w:basedOn w:val="Normal"/>
    <w:uiPriority w:val="4"/>
    <w:rsid w:val="002125E2"/>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2125E2"/>
    <w:pPr>
      <w:tabs>
        <w:tab w:val="right" w:leader="dot" w:pos="10790"/>
      </w:tabs>
      <w:spacing w:before="40" w:after="0"/>
      <w:ind w:left="432"/>
    </w:pPr>
    <w:rPr>
      <w:sz w:val="16"/>
    </w:rPr>
  </w:style>
  <w:style w:type="numbering" w:customStyle="1" w:styleId="LabStepsTemplate">
    <w:name w:val="LabStepsTemplate"/>
    <w:uiPriority w:val="99"/>
    <w:rsid w:val="002125E2"/>
    <w:pPr>
      <w:numPr>
        <w:numId w:val="1"/>
      </w:numPr>
    </w:pPr>
  </w:style>
  <w:style w:type="paragraph" w:customStyle="1" w:styleId="ModuleDescription">
    <w:name w:val="Module Description"/>
    <w:basedOn w:val="Normal"/>
    <w:uiPriority w:val="4"/>
    <w:rsid w:val="002125E2"/>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2125E2"/>
    <w:pPr>
      <w:jc w:val="center"/>
    </w:pPr>
  </w:style>
  <w:style w:type="paragraph" w:customStyle="1" w:styleId="TopicsCoveredItem">
    <w:name w:val="Topics Covered Item"/>
    <w:basedOn w:val="Normal"/>
    <w:uiPriority w:val="4"/>
    <w:rsid w:val="002125E2"/>
    <w:pPr>
      <w:numPr>
        <w:numId w:val="6"/>
      </w:numPr>
      <w:spacing w:before="0" w:after="0"/>
      <w:contextualSpacing/>
    </w:pPr>
  </w:style>
  <w:style w:type="paragraph" w:customStyle="1" w:styleId="ModuleIntroHeader">
    <w:name w:val="Module Intro Header"/>
    <w:basedOn w:val="Normal"/>
    <w:uiPriority w:val="4"/>
    <w:rsid w:val="002125E2"/>
    <w:pPr>
      <w:pBdr>
        <w:bottom w:val="single" w:sz="8" w:space="1" w:color="auto"/>
      </w:pBdr>
      <w:spacing w:before="360"/>
      <w:ind w:left="288"/>
    </w:pPr>
    <w:rPr>
      <w:b/>
      <w:sz w:val="24"/>
    </w:rPr>
  </w:style>
  <w:style w:type="paragraph" w:customStyle="1" w:styleId="ModuleAgendaItem">
    <w:name w:val="Module Agenda Item"/>
    <w:basedOn w:val="Normal"/>
    <w:uiPriority w:val="4"/>
    <w:rsid w:val="002125E2"/>
    <w:pPr>
      <w:spacing w:before="0" w:after="0"/>
      <w:ind w:left="360" w:hanging="360"/>
      <w:contextualSpacing/>
    </w:pPr>
    <w:rPr>
      <w:sz w:val="24"/>
    </w:rPr>
  </w:style>
  <w:style w:type="paragraph" w:customStyle="1" w:styleId="LabStepNumberedLevel3">
    <w:name w:val="Lab Step Numbered Level 3"/>
    <w:basedOn w:val="LabStepNumberedLevel2"/>
    <w:qFormat/>
    <w:rsid w:val="002125E2"/>
    <w:pPr>
      <w:numPr>
        <w:ilvl w:val="2"/>
      </w:numPr>
      <w:tabs>
        <w:tab w:val="left" w:pos="994"/>
      </w:tabs>
    </w:pPr>
  </w:style>
  <w:style w:type="paragraph" w:customStyle="1" w:styleId="LabStepNumberedLevel4">
    <w:name w:val="Lab Step Numbered Level 4"/>
    <w:basedOn w:val="LabStepNumberedLevel3"/>
    <w:qFormat/>
    <w:rsid w:val="002125E2"/>
    <w:pPr>
      <w:numPr>
        <w:ilvl w:val="3"/>
      </w:numPr>
      <w:tabs>
        <w:tab w:val="clear" w:pos="994"/>
        <w:tab w:val="left" w:pos="1627"/>
      </w:tabs>
    </w:pPr>
  </w:style>
  <w:style w:type="paragraph" w:customStyle="1" w:styleId="LabExerciseLeadIn">
    <w:name w:val="Lab Exercise Lead In"/>
    <w:basedOn w:val="Normal"/>
    <w:qFormat/>
    <w:rsid w:val="002125E2"/>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
    <w:name w:val="Lab Exercise"/>
    <w:basedOn w:val="Normal"/>
    <w:next w:val="Normal"/>
    <w:link w:val="LabExerciseChar"/>
    <w:qFormat/>
    <w:rsid w:val="00F30B14"/>
    <w:pPr>
      <w:spacing w:before="0" w:after="200" w:line="276" w:lineRule="auto"/>
    </w:pPr>
    <w:rPr>
      <w:b/>
    </w:rPr>
  </w:style>
  <w:style w:type="character" w:styleId="FollowedHyperlink">
    <w:name w:val="FollowedHyperlink"/>
    <w:basedOn w:val="DefaultParagraphFont"/>
    <w:uiPriority w:val="99"/>
    <w:semiHidden/>
    <w:unhideWhenUsed/>
    <w:rsid w:val="00F30B14"/>
    <w:rPr>
      <w:color w:val="800080" w:themeColor="followedHyperlink"/>
      <w:u w:val="single"/>
    </w:rPr>
  </w:style>
  <w:style w:type="paragraph" w:customStyle="1" w:styleId="LabExerciseText">
    <w:name w:val="Lab Exercise Text"/>
    <w:basedOn w:val="Normal"/>
    <w:qFormat/>
    <w:rsid w:val="00F30B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qFormat/>
    <w:rsid w:val="00F30B14"/>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F30B14"/>
    <w:rPr>
      <w:b/>
    </w:rPr>
  </w:style>
  <w:style w:type="paragraph" w:customStyle="1" w:styleId="LabStepTableParagraph">
    <w:name w:val="Lab Step Table Paragraph"/>
    <w:basedOn w:val="LabStepNumbered"/>
    <w:qFormat/>
    <w:rsid w:val="00F30B14"/>
    <w:pPr>
      <w:numPr>
        <w:numId w:val="0"/>
      </w:numPr>
    </w:pPr>
    <w:rPr>
      <w:sz w:val="20"/>
    </w:rPr>
  </w:style>
  <w:style w:type="paragraph" w:customStyle="1" w:styleId="LabExerciseItem">
    <w:name w:val="Lab Exercise Item"/>
    <w:basedOn w:val="Normal"/>
    <w:next w:val="Normal"/>
    <w:uiPriority w:val="4"/>
    <w:qFormat/>
    <w:rsid w:val="002125E2"/>
    <w:pPr>
      <w:spacing w:before="0" w:after="0"/>
      <w:ind w:left="360" w:hanging="360"/>
    </w:pPr>
  </w:style>
  <w:style w:type="paragraph" w:customStyle="1" w:styleId="ppFigureNumber">
    <w:name w:val="pp Figure Number"/>
    <w:basedOn w:val="Normal"/>
    <w:next w:val="Normal"/>
    <w:rsid w:val="00F30B14"/>
    <w:pPr>
      <w:numPr>
        <w:ilvl w:val="1"/>
        <w:numId w:val="7"/>
      </w:numPr>
      <w:spacing w:before="0" w:after="0" w:line="276" w:lineRule="auto"/>
      <w:ind w:left="0"/>
    </w:pPr>
    <w:rPr>
      <w:rFonts w:asciiTheme="minorHAnsi" w:eastAsiaTheme="minorEastAsia" w:hAnsiTheme="minorHAnsi"/>
      <w:b/>
      <w:sz w:val="22"/>
      <w:lang w:bidi="en-US"/>
    </w:rPr>
  </w:style>
  <w:style w:type="paragraph" w:customStyle="1" w:styleId="ppFigureNumberIndent">
    <w:name w:val="pp Figure Number Indent"/>
    <w:basedOn w:val="ppFigureNumber"/>
    <w:next w:val="Normal"/>
    <w:rsid w:val="00F30B14"/>
    <w:pPr>
      <w:numPr>
        <w:ilvl w:val="2"/>
      </w:numPr>
      <w:ind w:left="720"/>
    </w:pPr>
  </w:style>
  <w:style w:type="paragraph" w:customStyle="1" w:styleId="ppFigureNumberIndent2">
    <w:name w:val="pp Figure Number Indent 2"/>
    <w:basedOn w:val="ppFigureNumberIndent"/>
    <w:next w:val="Normal"/>
    <w:rsid w:val="00F30B14"/>
    <w:pPr>
      <w:numPr>
        <w:ilvl w:val="3"/>
      </w:numPr>
      <w:ind w:left="1440"/>
    </w:pPr>
  </w:style>
  <w:style w:type="paragraph" w:customStyle="1" w:styleId="ppFigureNumberIndent3">
    <w:name w:val="pp Figure Number Indent 3"/>
    <w:basedOn w:val="ppFigureNumberIndent2"/>
    <w:qFormat/>
    <w:rsid w:val="00F30B14"/>
    <w:pPr>
      <w:numPr>
        <w:ilvl w:val="4"/>
      </w:numPr>
      <w:ind w:left="2160" w:firstLine="0"/>
    </w:pPr>
  </w:style>
  <w:style w:type="paragraph" w:customStyle="1" w:styleId="ppNumberList">
    <w:name w:val="pp Number List"/>
    <w:basedOn w:val="Normal"/>
    <w:rsid w:val="00F30B14"/>
    <w:pPr>
      <w:numPr>
        <w:ilvl w:val="1"/>
        <w:numId w:val="8"/>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F30B1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F30B1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F30B14"/>
    <w:pPr>
      <w:numPr>
        <w:ilvl w:val="3"/>
      </w:numPr>
      <w:ind w:left="2115" w:hanging="357"/>
    </w:pPr>
  </w:style>
  <w:style w:type="paragraph" w:styleId="Revision">
    <w:name w:val="Revision"/>
    <w:hidden/>
    <w:uiPriority w:val="99"/>
    <w:semiHidden/>
    <w:rsid w:val="00E85E34"/>
    <w:pPr>
      <w:spacing w:after="0" w:line="240" w:lineRule="auto"/>
    </w:pPr>
    <w:rPr>
      <w:rFonts w:ascii="Arial" w:hAnsi="Arial"/>
      <w:color w:val="262626" w:themeColor="text1" w:themeTint="D9"/>
      <w:sz w:val="20"/>
    </w:rPr>
  </w:style>
  <w:style w:type="paragraph" w:customStyle="1" w:styleId="LabStepLevel2Numbered">
    <w:name w:val="Lab Step Level 2 Numbered"/>
    <w:basedOn w:val="Normal"/>
    <w:qFormat/>
    <w:rsid w:val="00E43CDD"/>
    <w:pPr>
      <w:spacing w:before="80" w:after="40"/>
      <w:ind w:left="1080" w:hanging="360"/>
    </w:pPr>
    <w:rPr>
      <w:rFonts w:ascii="Verdana" w:hAnsi="Verdana"/>
      <w:color w:val="auto"/>
      <w:sz w:val="16"/>
    </w:rPr>
  </w:style>
  <w:style w:type="paragraph" w:customStyle="1" w:styleId="LabExerciseBold">
    <w:name w:val="Lab Exercise Bold"/>
    <w:basedOn w:val="LabExercise"/>
    <w:link w:val="LabExerciseBoldChar"/>
    <w:qFormat/>
    <w:rsid w:val="000F42D6"/>
    <w:pPr>
      <w:numPr>
        <w:numId w:val="11"/>
      </w:numPr>
      <w:spacing w:before="360" w:after="120"/>
    </w:pPr>
  </w:style>
  <w:style w:type="character" w:customStyle="1" w:styleId="LabExerciseChar">
    <w:name w:val="Lab Exercise Char"/>
    <w:basedOn w:val="DefaultParagraphFont"/>
    <w:link w:val="LabExercise"/>
    <w:rsid w:val="00445520"/>
    <w:rPr>
      <w:rFonts w:ascii="Arial" w:hAnsi="Arial"/>
      <w:b/>
      <w:color w:val="262626" w:themeColor="text1" w:themeTint="D9"/>
      <w:sz w:val="20"/>
    </w:rPr>
  </w:style>
  <w:style w:type="character" w:customStyle="1" w:styleId="LabExerciseBoldChar">
    <w:name w:val="Lab Exercise Bold Char"/>
    <w:basedOn w:val="LabExerciseChar"/>
    <w:link w:val="LabExerciseBold"/>
    <w:rsid w:val="000F42D6"/>
    <w:rPr>
      <w:rFonts w:ascii="Arial" w:hAnsi="Arial"/>
      <w:b/>
      <w:color w:val="262626" w:themeColor="text1" w:themeTint="D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47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1.png"/><Relationship Id="rId68" Type="http://schemas.openxmlformats.org/officeDocument/2006/relationships/image" Target="media/image56.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5" Type="http://schemas.openxmlformats.org/officeDocument/2006/relationships/customXml" Target="../customXml/item5.xml"/><Relationship Id="rId61" Type="http://schemas.openxmlformats.org/officeDocument/2006/relationships/image" Target="media/image49.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5.png"/><Relationship Id="rId10" Type="http://schemas.openxmlformats.org/officeDocument/2006/relationships/footnotes" Target="footnote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hyperlink" Target="http://intranet.wingtip.com/Lists/Products/AllItems.aspx" TargetMode="External"/><Relationship Id="rId55" Type="http://schemas.openxmlformats.org/officeDocument/2006/relationships/image" Target="media/image43.png"/></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7DB902F0-D9B4-4392-8E98-43B2A32B5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1491</TotalTime>
  <Pages>16</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Christina Wheeler</cp:lastModifiedBy>
  <cp:revision>15</cp:revision>
  <cp:lastPrinted>2009-08-12T16:30:00Z</cp:lastPrinted>
  <dcterms:created xsi:type="dcterms:W3CDTF">2013-08-16T06:40:00Z</dcterms:created>
  <dcterms:modified xsi:type="dcterms:W3CDTF">2016-02-11T20:17:00Z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