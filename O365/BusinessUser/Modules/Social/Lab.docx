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560D" w:rsidRDefault="00C2560D" w:rsidP="00C2560D">
      <w:pPr>
        <w:pStyle w:val="Heading2"/>
      </w:pPr>
      <w:r>
        <w:t xml:space="preserve">Using Social Features </w:t>
      </w:r>
      <w:r w:rsidR="00E113AD">
        <w:t>in O365</w:t>
      </w:r>
    </w:p>
    <w:p w:rsidR="00C2560D" w:rsidRPr="005C7841" w:rsidRDefault="00C2560D" w:rsidP="00C2560D">
      <w:pPr>
        <w:pStyle w:val="LabExerciseCallout"/>
      </w:pPr>
      <w:r w:rsidRPr="005C7841">
        <w:rPr>
          <w:b/>
        </w:rPr>
        <w:t>Lab Time</w:t>
      </w:r>
      <w:r w:rsidRPr="005C7841">
        <w:t xml:space="preserve">: </w:t>
      </w:r>
      <w:r>
        <w:t>45 minutes</w:t>
      </w:r>
    </w:p>
    <w:p w:rsidR="00C2560D" w:rsidRPr="005C7841" w:rsidRDefault="00C2560D" w:rsidP="00C2560D">
      <w:pPr>
        <w:pStyle w:val="LabExerciseCallout"/>
      </w:pPr>
      <w:r w:rsidRPr="005C7841">
        <w:rPr>
          <w:b/>
        </w:rPr>
        <w:t>Lab Folder</w:t>
      </w:r>
      <w:r w:rsidRPr="005C7841">
        <w:t>: C:\Student\</w:t>
      </w:r>
      <w:r>
        <w:t>Modules\Social</w:t>
      </w:r>
    </w:p>
    <w:p w:rsidR="00C2560D" w:rsidRDefault="00C2560D" w:rsidP="00C2560D">
      <w:pPr>
        <w:pStyle w:val="LabExerciseCallout"/>
      </w:pPr>
      <w:r w:rsidRPr="00203637">
        <w:rPr>
          <w:b/>
        </w:rPr>
        <w:t>Lab Overview:</w:t>
      </w:r>
      <w:r w:rsidRPr="005C7841">
        <w:t xml:space="preserve"> </w:t>
      </w:r>
      <w:r>
        <w:t xml:space="preserve">In this lab you will update your profile, create and manage a blog site, post to your newsfeed on your personal site, create a team site for newsfeeds, and work with </w:t>
      </w:r>
      <w:r w:rsidR="006F4C6C">
        <w:t>OneDrive for Business</w:t>
      </w:r>
      <w:r>
        <w:t xml:space="preserve"> syncing.</w:t>
      </w:r>
    </w:p>
    <w:p w:rsidR="00C2560D" w:rsidRPr="00AB0146" w:rsidRDefault="00C2560D" w:rsidP="00C2560D">
      <w:pPr>
        <w:pStyle w:val="Heading3"/>
      </w:pPr>
      <w:r>
        <w:t>Exercise 1: Update Your Profile</w:t>
      </w:r>
    </w:p>
    <w:p w:rsidR="00C2560D" w:rsidRDefault="00C2560D" w:rsidP="00C2560D">
      <w:pPr>
        <w:pStyle w:val="LabExerciseLeadIn"/>
      </w:pPr>
      <w:r>
        <w:t>In this exercise you will learn how to update your profile information such as Basic Information, Contact Information, Personal Details, as well as update Newsfeed settings, and change profile permissions.</w:t>
      </w:r>
    </w:p>
    <w:p w:rsidR="00C2560D" w:rsidRDefault="00C2560D" w:rsidP="00C2560D">
      <w:pPr>
        <w:pStyle w:val="Heading4"/>
      </w:pPr>
      <w:r>
        <w:t>Log in to SharePoint Online Site</w:t>
      </w:r>
    </w:p>
    <w:p w:rsidR="00C2560D" w:rsidRDefault="00C2560D" w:rsidP="00C2560D">
      <w:pPr>
        <w:pStyle w:val="LabStepNumbered"/>
        <w:numPr>
          <w:ilvl w:val="0"/>
          <w:numId w:val="9"/>
        </w:numPr>
      </w:pPr>
      <w:r>
        <w:t>Make sure you have the login information for the SharePoint environment where you will work on your lab exercises. You should have received this log in information from the hosting training company or from your instructor.</w:t>
      </w:r>
    </w:p>
    <w:p w:rsidR="00C2560D" w:rsidRDefault="00C2560D" w:rsidP="00C2560D">
      <w:pPr>
        <w:pStyle w:val="LabStepNumbered"/>
        <w:numPr>
          <w:ilvl w:val="0"/>
          <w:numId w:val="9"/>
        </w:numPr>
      </w:pPr>
      <w:r>
        <w:t xml:space="preserve">Make sure you have the URL to the </w:t>
      </w:r>
      <w:r w:rsidRPr="00AD404F">
        <w:rPr>
          <w:b/>
        </w:rPr>
        <w:t>Team Site</w:t>
      </w:r>
      <w:r>
        <w:t xml:space="preserve"> that has been created for you to do your lab work. This URL will be in a form that looks something like this.</w:t>
      </w:r>
    </w:p>
    <w:p w:rsidR="00C2560D" w:rsidRDefault="00C2560D" w:rsidP="00C2560D">
      <w:pPr>
        <w:pStyle w:val="LabStepCodeBlock"/>
      </w:pPr>
      <w:r w:rsidRPr="00127839">
        <w:t>https://cptclassroom101.sharepoint.com/sites/</w:t>
      </w:r>
      <w:r>
        <w:t>Student</w:t>
      </w:r>
      <w:r w:rsidRPr="00127839">
        <w:t>_Teamsite</w:t>
      </w:r>
    </w:p>
    <w:p w:rsidR="00C2560D" w:rsidRPr="00EC37AF" w:rsidRDefault="00C2560D" w:rsidP="00C2560D">
      <w:pPr>
        <w:pStyle w:val="LabStepNumbered"/>
        <w:numPr>
          <w:ilvl w:val="0"/>
          <w:numId w:val="9"/>
        </w:numPr>
      </w:pPr>
      <w:r>
        <w:t xml:space="preserve">Launch Internet Explorer and navigate to the URL of the Team Site mentioned in the previous step. Note that you should be logged in with a user account that has full control and </w:t>
      </w:r>
      <w:r w:rsidRPr="00EC37AF">
        <w:t>access to the site collection</w:t>
      </w:r>
      <w:r>
        <w:t>,</w:t>
      </w:r>
      <w:r w:rsidRPr="00EC37AF">
        <w:t xml:space="preserve"> and therefore will be permitted access</w:t>
      </w:r>
      <w:r>
        <w:t xml:space="preserve"> and be able to create lists</w:t>
      </w:r>
      <w:r w:rsidRPr="00EC37AF">
        <w:t>.</w:t>
      </w:r>
    </w:p>
    <w:p w:rsidR="00C2560D" w:rsidRDefault="00C2560D" w:rsidP="00C2560D">
      <w:pPr>
        <w:pStyle w:val="LabStepNumberedLevel2"/>
        <w:numPr>
          <w:ilvl w:val="1"/>
          <w:numId w:val="9"/>
        </w:numPr>
      </w:pPr>
      <w:r>
        <w:t xml:space="preserve">When </w:t>
      </w:r>
      <w:r w:rsidRPr="00EC37AF">
        <w:t xml:space="preserve">prompted to login, enter </w:t>
      </w:r>
      <w:r>
        <w:t xml:space="preserve">the user name and password that has been supplied to you and then </w:t>
      </w:r>
      <w:r w:rsidRPr="00EC37AF">
        <w:t xml:space="preserve">click </w:t>
      </w:r>
      <w:r w:rsidRPr="00A7004D">
        <w:rPr>
          <w:b/>
        </w:rPr>
        <w:t>OK</w:t>
      </w:r>
      <w:r>
        <w:t>.</w:t>
      </w:r>
    </w:p>
    <w:p w:rsidR="00C2560D" w:rsidRDefault="00C2560D" w:rsidP="00C2560D">
      <w:pPr>
        <w:pStyle w:val="LabStepLevel2Numbered"/>
      </w:pPr>
      <w:r>
        <w:rPr>
          <w:noProof/>
        </w:rPr>
        <w:drawing>
          <wp:inline distT="0" distB="0" distL="0" distR="0" wp14:anchorId="4D0B4669" wp14:editId="449904BC">
            <wp:extent cx="2134200" cy="2103120"/>
            <wp:effectExtent l="19050" t="19050" r="1905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4200" cy="2103120"/>
                    </a:xfrm>
                    <a:prstGeom prst="rect">
                      <a:avLst/>
                    </a:prstGeom>
                    <a:ln>
                      <a:solidFill>
                        <a:schemeClr val="bg1">
                          <a:lumMod val="50000"/>
                        </a:schemeClr>
                      </a:solidFill>
                    </a:ln>
                  </pic:spPr>
                </pic:pic>
              </a:graphicData>
            </a:graphic>
          </wp:inline>
        </w:drawing>
      </w:r>
    </w:p>
    <w:p w:rsidR="00C2560D" w:rsidRDefault="00C2560D" w:rsidP="00C2560D">
      <w:pPr>
        <w:pStyle w:val="LabStepNumberedLevel2"/>
      </w:pPr>
      <w:r>
        <w:t xml:space="preserve">You should be able to confirm that you are logged into the SharePoint site. For example, if you were logged in as a student named </w:t>
      </w:r>
      <w:r>
        <w:rPr>
          <w:b/>
        </w:rPr>
        <w:t>CPT Student</w:t>
      </w:r>
      <w:r>
        <w:t>, your name would appear in the SharePoint Welcome menu as shown in the following screenshot.</w:t>
      </w:r>
    </w:p>
    <w:p w:rsidR="00C2560D" w:rsidRPr="00EC37AF" w:rsidRDefault="00C2560D" w:rsidP="00C2560D">
      <w:pPr>
        <w:pStyle w:val="LabStepScreenshotLevel2"/>
      </w:pPr>
      <w:r>
        <w:drawing>
          <wp:inline distT="0" distB="0" distL="0" distR="0" wp14:anchorId="3D576AED" wp14:editId="5DADDCA3">
            <wp:extent cx="5982653" cy="2011680"/>
            <wp:effectExtent l="19050" t="19050" r="18415"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2653" cy="2011680"/>
                    </a:xfrm>
                    <a:prstGeom prst="rect">
                      <a:avLst/>
                    </a:prstGeom>
                    <a:ln>
                      <a:solidFill>
                        <a:schemeClr val="bg1">
                          <a:lumMod val="50000"/>
                        </a:schemeClr>
                      </a:solidFill>
                    </a:ln>
                  </pic:spPr>
                </pic:pic>
              </a:graphicData>
            </a:graphic>
          </wp:inline>
        </w:drawing>
      </w:r>
    </w:p>
    <w:p w:rsidR="00C2560D" w:rsidRDefault="00095888" w:rsidP="00C2560D">
      <w:pPr>
        <w:pStyle w:val="Heading4"/>
      </w:pPr>
      <w:r>
        <w:lastRenderedPageBreak/>
        <w:t>Navigating in Delve</w:t>
      </w:r>
    </w:p>
    <w:p w:rsidR="00C2560D" w:rsidRDefault="00C2560D" w:rsidP="00C2560D">
      <w:pPr>
        <w:pStyle w:val="LabStepNumbered"/>
      </w:pPr>
      <w:r>
        <w:t xml:space="preserve">Click on the logged in user name </w:t>
      </w:r>
      <w:r w:rsidR="003762BE">
        <w:rPr>
          <w:b/>
        </w:rPr>
        <w:t xml:space="preserve">CPT Student </w:t>
      </w:r>
      <w:r>
        <w:t xml:space="preserve">select </w:t>
      </w:r>
      <w:r w:rsidRPr="00D813AD">
        <w:rPr>
          <w:b/>
        </w:rPr>
        <w:t>About Me</w:t>
      </w:r>
      <w:r>
        <w:t>.</w:t>
      </w:r>
    </w:p>
    <w:p w:rsidR="00C2560D" w:rsidRDefault="00357D97" w:rsidP="00C2560D">
      <w:pPr>
        <w:pStyle w:val="LabStepScreenshot"/>
      </w:pPr>
      <w:r>
        <w:rPr>
          <w:noProof/>
        </w:rPr>
        <w:drawing>
          <wp:inline distT="0" distB="0" distL="0" distR="0" wp14:anchorId="3688F2B8" wp14:editId="56C3D63F">
            <wp:extent cx="2781669" cy="2011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69" cy="2011680"/>
                    </a:xfrm>
                    <a:prstGeom prst="rect">
                      <a:avLst/>
                    </a:prstGeom>
                  </pic:spPr>
                </pic:pic>
              </a:graphicData>
            </a:graphic>
          </wp:inline>
        </w:drawing>
      </w:r>
    </w:p>
    <w:p w:rsidR="00C2560D" w:rsidRDefault="009F057A" w:rsidP="00324362">
      <w:pPr>
        <w:pStyle w:val="LabExerciseCallout"/>
      </w:pPr>
      <w:r>
        <w:t xml:space="preserve">SharePoint will </w:t>
      </w:r>
      <w:r w:rsidR="00E245E0">
        <w:t>start getting Delve ready for you. Since this process may take a while, proceed with the next steps to get familiar with the other areas.</w:t>
      </w:r>
    </w:p>
    <w:p w:rsidR="00C2560D" w:rsidRDefault="009F057A" w:rsidP="00C2560D">
      <w:pPr>
        <w:pStyle w:val="LabStepScreenshot"/>
      </w:pPr>
      <w:r>
        <w:rPr>
          <w:noProof/>
        </w:rPr>
        <w:drawing>
          <wp:inline distT="0" distB="0" distL="0" distR="0" wp14:anchorId="5E8A9EEC" wp14:editId="672A6EC5">
            <wp:extent cx="6107426" cy="301752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7426" cy="3017520"/>
                    </a:xfrm>
                    <a:prstGeom prst="rect">
                      <a:avLst/>
                    </a:prstGeom>
                  </pic:spPr>
                </pic:pic>
              </a:graphicData>
            </a:graphic>
          </wp:inline>
        </w:drawing>
      </w:r>
    </w:p>
    <w:p w:rsidR="00C2560D" w:rsidRDefault="00C2560D" w:rsidP="00C2560D">
      <w:pPr>
        <w:pStyle w:val="LabStepNumbered"/>
      </w:pPr>
      <w:r>
        <w:t xml:space="preserve">In the left navigation click on </w:t>
      </w:r>
      <w:r w:rsidR="009F057A">
        <w:rPr>
          <w:b/>
        </w:rPr>
        <w:t>Home</w:t>
      </w:r>
      <w:r>
        <w:t>.</w:t>
      </w:r>
    </w:p>
    <w:p w:rsidR="00C2560D" w:rsidRDefault="009F057A" w:rsidP="00C2560D">
      <w:pPr>
        <w:pStyle w:val="LabStepScreenshot"/>
      </w:pPr>
      <w:r>
        <w:rPr>
          <w:noProof/>
        </w:rPr>
        <w:drawing>
          <wp:inline distT="0" distB="0" distL="0" distR="0" wp14:anchorId="22C6C0AF" wp14:editId="05E85D6A">
            <wp:extent cx="491744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071"/>
                    <a:stretch/>
                  </pic:blipFill>
                  <pic:spPr bwMode="auto">
                    <a:xfrm>
                      <a:off x="0" y="0"/>
                      <a:ext cx="4917818" cy="1828941"/>
                    </a:xfrm>
                    <a:prstGeom prst="rect">
                      <a:avLst/>
                    </a:prstGeom>
                    <a:ln>
                      <a:noFill/>
                    </a:ln>
                    <a:extLst>
                      <a:ext uri="{53640926-AAD7-44D8-BBD7-CCE9431645EC}">
                        <a14:shadowObscured xmlns:a14="http://schemas.microsoft.com/office/drawing/2010/main"/>
                      </a:ext>
                    </a:extLst>
                  </pic:spPr>
                </pic:pic>
              </a:graphicData>
            </a:graphic>
          </wp:inline>
        </w:drawing>
      </w:r>
    </w:p>
    <w:p w:rsidR="00324362" w:rsidRPr="00324362" w:rsidRDefault="00324362" w:rsidP="00324362">
      <w:pPr>
        <w:pStyle w:val="LabExerciseCallout"/>
      </w:pPr>
      <w:r>
        <w:t xml:space="preserve">Your </w:t>
      </w:r>
      <w:r w:rsidRPr="00324362">
        <w:t>Home</w:t>
      </w:r>
      <w:r>
        <w:rPr>
          <w:b/>
        </w:rPr>
        <w:t xml:space="preserve"> </w:t>
      </w:r>
      <w:r>
        <w:t>page in Delve, shows documents that are likely to be most interesting to you right now. This will give you personalized and up-to-date overview of what you and people around you are currently working on. NOTE: You will only see content you have access to.</w:t>
      </w:r>
    </w:p>
    <w:p w:rsidR="00C2560D" w:rsidRDefault="009F057A" w:rsidP="00C2560D">
      <w:pPr>
        <w:pStyle w:val="LabStepScreenshot"/>
      </w:pPr>
      <w:r>
        <w:rPr>
          <w:noProof/>
        </w:rPr>
        <w:lastRenderedPageBreak/>
        <w:drawing>
          <wp:inline distT="0" distB="0" distL="0" distR="0" wp14:anchorId="313CC8B3" wp14:editId="32A3C205">
            <wp:extent cx="5430911" cy="33832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9569"/>
                    <a:stretch/>
                  </pic:blipFill>
                  <pic:spPr bwMode="auto">
                    <a:xfrm>
                      <a:off x="0" y="0"/>
                      <a:ext cx="5430911" cy="3383280"/>
                    </a:xfrm>
                    <a:prstGeom prst="rect">
                      <a:avLst/>
                    </a:prstGeom>
                    <a:ln>
                      <a:noFill/>
                    </a:ln>
                    <a:extLst>
                      <a:ext uri="{53640926-AAD7-44D8-BBD7-CCE9431645EC}">
                        <a14:shadowObscured xmlns:a14="http://schemas.microsoft.com/office/drawing/2010/main"/>
                      </a:ext>
                    </a:extLst>
                  </pic:spPr>
                </pic:pic>
              </a:graphicData>
            </a:graphic>
          </wp:inline>
        </w:drawing>
      </w:r>
    </w:p>
    <w:p w:rsidR="00E245E0" w:rsidRDefault="00083F01" w:rsidP="00083F01">
      <w:pPr>
        <w:pStyle w:val="LabStepNumbered"/>
      </w:pPr>
      <w:r>
        <w:t xml:space="preserve">To go back to your own documents on your profile page, </w:t>
      </w:r>
      <w:r w:rsidR="00E245E0">
        <w:t xml:space="preserve">click on </w:t>
      </w:r>
      <w:r w:rsidR="00E245E0" w:rsidRPr="00E245E0">
        <w:rPr>
          <w:b/>
        </w:rPr>
        <w:t>Me</w:t>
      </w:r>
      <w:r w:rsidR="00E245E0">
        <w:t>.</w:t>
      </w:r>
    </w:p>
    <w:p w:rsidR="00C2035B" w:rsidRDefault="00C2035B" w:rsidP="00C2035B">
      <w:pPr>
        <w:pStyle w:val="LabStepScreenshot"/>
      </w:pPr>
      <w:r>
        <w:rPr>
          <w:noProof/>
        </w:rPr>
        <w:drawing>
          <wp:inline distT="0" distB="0" distL="0" distR="0">
            <wp:extent cx="2178741" cy="2011680"/>
            <wp:effectExtent l="0" t="0" r="0" b="7620"/>
            <wp:docPr id="2" name="Picture 2" descr="Choose Me to go to you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ose Me to go to your profile 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8741" cy="2011680"/>
                    </a:xfrm>
                    <a:prstGeom prst="rect">
                      <a:avLst/>
                    </a:prstGeom>
                    <a:noFill/>
                    <a:ln>
                      <a:noFill/>
                    </a:ln>
                  </pic:spPr>
                </pic:pic>
              </a:graphicData>
            </a:graphic>
          </wp:inline>
        </w:drawing>
      </w:r>
    </w:p>
    <w:p w:rsidR="00C2035B" w:rsidRDefault="00C2035B" w:rsidP="00C2560D">
      <w:pPr>
        <w:pStyle w:val="LabStepNumbered"/>
      </w:pPr>
      <w:r>
        <w:t xml:space="preserve">The </w:t>
      </w:r>
      <w:r>
        <w:rPr>
          <w:b/>
        </w:rPr>
        <w:t>Get back to your recent documents</w:t>
      </w:r>
      <w:r>
        <w:t xml:space="preserve"> section, shows documents you’ve recently authored or modified that are store in SharePoint sites or OneDrive for Business.</w:t>
      </w:r>
    </w:p>
    <w:p w:rsidR="00C2035B" w:rsidRDefault="009E2667" w:rsidP="00C2035B">
      <w:pPr>
        <w:pStyle w:val="LabStepScreenshot"/>
      </w:pPr>
      <w:r>
        <w:rPr>
          <w:noProof/>
        </w:rPr>
        <w:drawing>
          <wp:inline distT="0" distB="0" distL="0" distR="0" wp14:anchorId="6B52710B" wp14:editId="42E76F14">
            <wp:extent cx="5937575" cy="26517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43" t="2873" b="4792"/>
                    <a:stretch/>
                  </pic:blipFill>
                  <pic:spPr bwMode="auto">
                    <a:xfrm>
                      <a:off x="0" y="0"/>
                      <a:ext cx="5937575" cy="2651760"/>
                    </a:xfrm>
                    <a:prstGeom prst="rect">
                      <a:avLst/>
                    </a:prstGeom>
                    <a:ln>
                      <a:noFill/>
                    </a:ln>
                    <a:extLst>
                      <a:ext uri="{53640926-AAD7-44D8-BBD7-CCE9431645EC}">
                        <a14:shadowObscured xmlns:a14="http://schemas.microsoft.com/office/drawing/2010/main"/>
                      </a:ext>
                    </a:extLst>
                  </pic:spPr>
                </pic:pic>
              </a:graphicData>
            </a:graphic>
          </wp:inline>
        </w:drawing>
      </w:r>
    </w:p>
    <w:p w:rsidR="00B3458E" w:rsidRDefault="00B3458E" w:rsidP="00B3458E">
      <w:pPr>
        <w:pStyle w:val="Heading4"/>
      </w:pPr>
      <w:r>
        <w:lastRenderedPageBreak/>
        <w:t xml:space="preserve">Edit </w:t>
      </w:r>
      <w:r w:rsidR="00451AB4">
        <w:t xml:space="preserve">Profile Basic </w:t>
      </w:r>
      <w:r>
        <w:t>Information</w:t>
      </w:r>
    </w:p>
    <w:p w:rsidR="00B3458E" w:rsidRDefault="00B3458E" w:rsidP="00B3458E">
      <w:pPr>
        <w:pStyle w:val="LabStepNumbered"/>
      </w:pPr>
      <w:r>
        <w:t xml:space="preserve">Click on </w:t>
      </w:r>
      <w:r w:rsidRPr="00B3458E">
        <w:rPr>
          <w:b/>
        </w:rPr>
        <w:t>Edit profile</w:t>
      </w:r>
      <w:r>
        <w:t xml:space="preserve"> under your name.</w:t>
      </w:r>
    </w:p>
    <w:p w:rsidR="00B3458E" w:rsidRDefault="00B3458E" w:rsidP="00B3458E">
      <w:pPr>
        <w:pStyle w:val="LabStepScreenshot"/>
      </w:pPr>
      <w:r>
        <w:rPr>
          <w:noProof/>
        </w:rPr>
        <w:drawing>
          <wp:inline distT="0" distB="0" distL="0" distR="0" wp14:anchorId="4E5128B9" wp14:editId="3D65DDF9">
            <wp:extent cx="2644246" cy="2926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4246" cy="2926080"/>
                    </a:xfrm>
                    <a:prstGeom prst="rect">
                      <a:avLst/>
                    </a:prstGeom>
                  </pic:spPr>
                </pic:pic>
              </a:graphicData>
            </a:graphic>
          </wp:inline>
        </w:drawing>
      </w:r>
    </w:p>
    <w:p w:rsidR="00C2560D" w:rsidRDefault="00C2560D" w:rsidP="00C2560D">
      <w:pPr>
        <w:pStyle w:val="LabStepNumbered"/>
      </w:pPr>
      <w:r>
        <w:t xml:space="preserve">From the </w:t>
      </w:r>
      <w:r w:rsidRPr="00667284">
        <w:rPr>
          <w:b/>
        </w:rPr>
        <w:t>Basic Information</w:t>
      </w:r>
      <w:r>
        <w:t xml:space="preserve"> panel, place your cursor in the </w:t>
      </w:r>
      <w:r w:rsidRPr="00667284">
        <w:rPr>
          <w:b/>
        </w:rPr>
        <w:t>About me</w:t>
      </w:r>
      <w:r>
        <w:t xml:space="preserve"> multi-line text box and type a desired description about yourself.</w:t>
      </w:r>
    </w:p>
    <w:p w:rsidR="00C2560D" w:rsidRDefault="00DB6A37" w:rsidP="00C2560D">
      <w:pPr>
        <w:pStyle w:val="LabStepScreenshot"/>
      </w:pPr>
      <w:r>
        <w:rPr>
          <w:noProof/>
        </w:rPr>
        <w:drawing>
          <wp:inline distT="0" distB="0" distL="0" distR="0" wp14:anchorId="22EDCB94" wp14:editId="206D3612">
            <wp:extent cx="5352381" cy="1942857"/>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2381" cy="1942857"/>
                    </a:xfrm>
                    <a:prstGeom prst="rect">
                      <a:avLst/>
                    </a:prstGeom>
                  </pic:spPr>
                </pic:pic>
              </a:graphicData>
            </a:graphic>
          </wp:inline>
        </w:drawing>
      </w:r>
    </w:p>
    <w:p w:rsidR="00C2560D" w:rsidRDefault="00C2560D" w:rsidP="00C2560D">
      <w:pPr>
        <w:pStyle w:val="LabStepNumbered"/>
      </w:pPr>
      <w:r>
        <w:t>Upload a profile picture:</w:t>
      </w:r>
    </w:p>
    <w:p w:rsidR="00C2560D" w:rsidRDefault="00C2560D" w:rsidP="00C2560D">
      <w:pPr>
        <w:pStyle w:val="LabStepNumberedLevel2"/>
      </w:pPr>
      <w:r>
        <w:t xml:space="preserve">In the </w:t>
      </w:r>
      <w:r w:rsidRPr="00667284">
        <w:rPr>
          <w:b/>
        </w:rPr>
        <w:t>Picture</w:t>
      </w:r>
      <w:r>
        <w:t xml:space="preserve"> section, click the </w:t>
      </w:r>
      <w:r w:rsidR="00E04569">
        <w:rPr>
          <w:b/>
        </w:rPr>
        <w:t>Change your photo</w:t>
      </w:r>
      <w:r w:rsidR="00E04569">
        <w:t xml:space="preserve"> link</w:t>
      </w:r>
      <w:r>
        <w:t>.</w:t>
      </w:r>
    </w:p>
    <w:p w:rsidR="00C2560D" w:rsidRDefault="00E04569" w:rsidP="00C2560D">
      <w:pPr>
        <w:pStyle w:val="LabStepScreenshotLevel2"/>
      </w:pPr>
      <w:r>
        <w:drawing>
          <wp:inline distT="0" distB="0" distL="0" distR="0" wp14:anchorId="6E71E2FC" wp14:editId="04780466">
            <wp:extent cx="5360958" cy="2161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96"/>
                    <a:stretch/>
                  </pic:blipFill>
                  <pic:spPr bwMode="auto">
                    <a:xfrm>
                      <a:off x="0" y="0"/>
                      <a:ext cx="5360958" cy="2161540"/>
                    </a:xfrm>
                    <a:prstGeom prst="rect">
                      <a:avLst/>
                    </a:prstGeom>
                    <a:ln>
                      <a:noFill/>
                    </a:ln>
                    <a:extLst>
                      <a:ext uri="{53640926-AAD7-44D8-BBD7-CCE9431645EC}">
                        <a14:shadowObscured xmlns:a14="http://schemas.microsoft.com/office/drawing/2010/main"/>
                      </a:ext>
                    </a:extLst>
                  </pic:spPr>
                </pic:pic>
              </a:graphicData>
            </a:graphic>
          </wp:inline>
        </w:drawing>
      </w:r>
    </w:p>
    <w:p w:rsidR="00702155" w:rsidRDefault="00702155" w:rsidP="00C2560D">
      <w:pPr>
        <w:pStyle w:val="LabStepNumberedLevel2"/>
      </w:pPr>
      <w:r>
        <w:t xml:space="preserve">Outlook will open in a new browser window. On the right-hand side, click </w:t>
      </w:r>
      <w:r w:rsidRPr="00702155">
        <w:rPr>
          <w:b/>
        </w:rPr>
        <w:t>Upload photo</w:t>
      </w:r>
      <w:r>
        <w:t>.</w:t>
      </w:r>
    </w:p>
    <w:p w:rsidR="00702155" w:rsidRDefault="00702155" w:rsidP="00702155">
      <w:pPr>
        <w:pStyle w:val="LabStepScreenshotLevel2"/>
      </w:pPr>
      <w:r>
        <w:lastRenderedPageBreak/>
        <w:drawing>
          <wp:inline distT="0" distB="0" distL="0" distR="0" wp14:anchorId="6EA6CEF4" wp14:editId="57E1CF92">
            <wp:extent cx="5852160" cy="250288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2160" cy="2502883"/>
                    </a:xfrm>
                    <a:prstGeom prst="rect">
                      <a:avLst/>
                    </a:prstGeom>
                  </pic:spPr>
                </pic:pic>
              </a:graphicData>
            </a:graphic>
          </wp:inline>
        </w:drawing>
      </w:r>
    </w:p>
    <w:p w:rsidR="00C2560D" w:rsidRPr="00667284" w:rsidRDefault="00702155" w:rsidP="00C2560D">
      <w:pPr>
        <w:pStyle w:val="LabStepNumberedLevel2"/>
      </w:pPr>
      <w:r>
        <w:t xml:space="preserve">Browse for a photo you want to use as your profile photo, then click </w:t>
      </w:r>
      <w:r w:rsidRPr="00702155">
        <w:rPr>
          <w:b/>
        </w:rPr>
        <w:t>Open</w:t>
      </w:r>
      <w:r>
        <w:t>.</w:t>
      </w:r>
    </w:p>
    <w:p w:rsidR="00C2560D" w:rsidRDefault="00702155" w:rsidP="00C2560D">
      <w:pPr>
        <w:pStyle w:val="LabStepScreenshotLevel2"/>
      </w:pPr>
      <w:r>
        <w:drawing>
          <wp:inline distT="0" distB="0" distL="0" distR="0" wp14:anchorId="539EE5BB" wp14:editId="301B445F">
            <wp:extent cx="4896945" cy="2743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945" cy="2743200"/>
                    </a:xfrm>
                    <a:prstGeom prst="rect">
                      <a:avLst/>
                    </a:prstGeom>
                  </pic:spPr>
                </pic:pic>
              </a:graphicData>
            </a:graphic>
          </wp:inline>
        </w:drawing>
      </w:r>
    </w:p>
    <w:p w:rsidR="00451AB4" w:rsidRDefault="00C2560D" w:rsidP="00702155">
      <w:pPr>
        <w:pStyle w:val="LabStepNumberedLevel2"/>
      </w:pPr>
      <w:r>
        <w:t>Notic</w:t>
      </w:r>
      <w:r w:rsidR="00932A54">
        <w:t xml:space="preserve">e the picture is uploaded and the photo </w:t>
      </w:r>
      <w:r>
        <w:t>is displayed.</w:t>
      </w:r>
      <w:r w:rsidR="00932A54">
        <w:t xml:space="preserve"> </w:t>
      </w:r>
      <w:r w:rsidR="00451AB4">
        <w:t xml:space="preserve">Click </w:t>
      </w:r>
      <w:r w:rsidR="00451AB4" w:rsidRPr="00451AB4">
        <w:rPr>
          <w:b/>
        </w:rPr>
        <w:t>Save</w:t>
      </w:r>
      <w:r w:rsidR="00451AB4">
        <w:t>.</w:t>
      </w:r>
    </w:p>
    <w:p w:rsidR="00451AB4" w:rsidRDefault="00451AB4" w:rsidP="00451AB4">
      <w:pPr>
        <w:pStyle w:val="LabStepScreenshotLevel2"/>
      </w:pPr>
      <w:r>
        <w:drawing>
          <wp:inline distT="0" distB="0" distL="0" distR="0" wp14:anchorId="30683B3E" wp14:editId="1BC0AC39">
            <wp:extent cx="5855498" cy="23774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5498" cy="2377440"/>
                    </a:xfrm>
                    <a:prstGeom prst="rect">
                      <a:avLst/>
                    </a:prstGeom>
                  </pic:spPr>
                </pic:pic>
              </a:graphicData>
            </a:graphic>
          </wp:inline>
        </w:drawing>
      </w:r>
    </w:p>
    <w:p w:rsidR="00C2560D" w:rsidRDefault="006B686D" w:rsidP="00702155">
      <w:pPr>
        <w:pStyle w:val="LabStepNumberedLevel2"/>
      </w:pPr>
      <w:r>
        <w:t xml:space="preserve">Notice your photo now shows up as a small round thumbnail. Now click </w:t>
      </w:r>
      <w:r w:rsidR="00932A54">
        <w:t xml:space="preserve">the </w:t>
      </w:r>
      <w:r w:rsidR="00932A54">
        <w:rPr>
          <w:b/>
        </w:rPr>
        <w:t>X</w:t>
      </w:r>
      <w:r w:rsidR="00932A54">
        <w:t xml:space="preserve"> to close the Outlook browser window.</w:t>
      </w:r>
    </w:p>
    <w:p w:rsidR="00702155" w:rsidRDefault="006B686D" w:rsidP="00702155">
      <w:pPr>
        <w:pStyle w:val="LabStepScreenshotLevel2"/>
      </w:pPr>
      <w:r>
        <w:lastRenderedPageBreak/>
        <w:drawing>
          <wp:inline distT="0" distB="0" distL="0" distR="0" wp14:anchorId="232B4712" wp14:editId="4B7FB4CE">
            <wp:extent cx="5940163" cy="2926080"/>
            <wp:effectExtent l="0" t="0" r="381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163" cy="2926080"/>
                    </a:xfrm>
                    <a:prstGeom prst="rect">
                      <a:avLst/>
                    </a:prstGeom>
                  </pic:spPr>
                </pic:pic>
              </a:graphicData>
            </a:graphic>
          </wp:inline>
        </w:drawing>
      </w:r>
    </w:p>
    <w:p w:rsidR="00C2560D" w:rsidRDefault="00141ECA" w:rsidP="00C2560D">
      <w:pPr>
        <w:pStyle w:val="LabStepNumbered"/>
      </w:pPr>
      <w:r>
        <w:t xml:space="preserve">Go back to the other browser window. </w:t>
      </w:r>
      <w:r w:rsidR="00C2560D">
        <w:t xml:space="preserve">In the </w:t>
      </w:r>
      <w:r w:rsidR="00C2560D" w:rsidRPr="0095217F">
        <w:rPr>
          <w:b/>
        </w:rPr>
        <w:t xml:space="preserve">Ask Me About </w:t>
      </w:r>
      <w:r w:rsidR="00C2560D">
        <w:t xml:space="preserve">text box, type some topics such as </w:t>
      </w:r>
      <w:r w:rsidR="00C2560D" w:rsidRPr="0095217F">
        <w:rPr>
          <w:b/>
        </w:rPr>
        <w:t>Workflows; InfoPath; SharePoint Designer</w:t>
      </w:r>
      <w:r w:rsidR="00C2560D">
        <w:t xml:space="preserve"> and then click the </w:t>
      </w:r>
      <w:r w:rsidR="00C2560D" w:rsidRPr="0095217F">
        <w:rPr>
          <w:b/>
        </w:rPr>
        <w:t>Save all and close</w:t>
      </w:r>
      <w:r w:rsidR="00C2560D">
        <w:t xml:space="preserve"> button.</w:t>
      </w:r>
    </w:p>
    <w:p w:rsidR="00C2560D" w:rsidRDefault="00DB6A37" w:rsidP="00C2560D">
      <w:pPr>
        <w:pStyle w:val="LabStepScreenshot"/>
      </w:pPr>
      <w:r>
        <w:rPr>
          <w:noProof/>
        </w:rPr>
        <w:drawing>
          <wp:inline distT="0" distB="0" distL="0" distR="0" wp14:anchorId="58D7539D" wp14:editId="375678D8">
            <wp:extent cx="5257143" cy="733333"/>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7143" cy="733333"/>
                    </a:xfrm>
                    <a:prstGeom prst="rect">
                      <a:avLst/>
                    </a:prstGeom>
                  </pic:spPr>
                </pic:pic>
              </a:graphicData>
            </a:graphic>
          </wp:inline>
        </w:drawing>
      </w:r>
    </w:p>
    <w:p w:rsidR="00895751" w:rsidRDefault="00895751" w:rsidP="00FC0935">
      <w:pPr>
        <w:pStyle w:val="LabExerciseCallout"/>
      </w:pPr>
      <w:r>
        <w:t>Continue with the next steps to update your contact information.</w:t>
      </w:r>
    </w:p>
    <w:p w:rsidR="00C2560D" w:rsidRDefault="00C2560D" w:rsidP="00895751">
      <w:pPr>
        <w:pStyle w:val="Heading4"/>
      </w:pPr>
      <w:r>
        <w:t>Edit Contact Information</w:t>
      </w:r>
    </w:p>
    <w:p w:rsidR="00C2560D" w:rsidRDefault="00C2560D" w:rsidP="00C2560D">
      <w:pPr>
        <w:pStyle w:val="LabStepNumbered"/>
      </w:pPr>
      <w:r>
        <w:t xml:space="preserve">Click the </w:t>
      </w:r>
      <w:r w:rsidRPr="004C6400">
        <w:rPr>
          <w:b/>
        </w:rPr>
        <w:t>Contact Information</w:t>
      </w:r>
      <w:r>
        <w:t xml:space="preserve"> link.</w:t>
      </w:r>
    </w:p>
    <w:p w:rsidR="00C2560D" w:rsidRDefault="00BC41F3" w:rsidP="00C2560D">
      <w:pPr>
        <w:pStyle w:val="LabStepScreenshot"/>
      </w:pPr>
      <w:r>
        <w:rPr>
          <w:noProof/>
        </w:rPr>
        <w:drawing>
          <wp:inline distT="0" distB="0" distL="0" distR="0" wp14:anchorId="62BE9B24" wp14:editId="0DB8BCCE">
            <wp:extent cx="5352381" cy="1342857"/>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2381" cy="1342857"/>
                    </a:xfrm>
                    <a:prstGeom prst="rect">
                      <a:avLst/>
                    </a:prstGeom>
                  </pic:spPr>
                </pic:pic>
              </a:graphicData>
            </a:graphic>
          </wp:inline>
        </w:drawing>
      </w:r>
    </w:p>
    <w:p w:rsidR="00C2560D" w:rsidRDefault="00C2560D" w:rsidP="00C2560D">
      <w:pPr>
        <w:pStyle w:val="LabStepNumbered"/>
      </w:pPr>
      <w:r>
        <w:t xml:space="preserve">In the </w:t>
      </w:r>
      <w:r w:rsidRPr="004C6400">
        <w:rPr>
          <w:b/>
        </w:rPr>
        <w:t>Mobile</w:t>
      </w:r>
      <w:r>
        <w:t xml:space="preserve"> </w:t>
      </w:r>
      <w:r w:rsidRPr="004C6400">
        <w:rPr>
          <w:b/>
        </w:rPr>
        <w:t>phone</w:t>
      </w:r>
      <w:r>
        <w:t xml:space="preserve"> text box, type in a fake phone number.</w:t>
      </w:r>
    </w:p>
    <w:p w:rsidR="00C2560D" w:rsidRDefault="00BC41F3" w:rsidP="00C2560D">
      <w:pPr>
        <w:pStyle w:val="LabStepScreenshot"/>
      </w:pPr>
      <w:r>
        <w:rPr>
          <w:noProof/>
        </w:rPr>
        <w:drawing>
          <wp:inline distT="0" distB="0" distL="0" distR="0" wp14:anchorId="4970993A" wp14:editId="1A6A5C59">
            <wp:extent cx="5362575" cy="13811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577" r="19325" b="44798"/>
                    <a:stretch/>
                  </pic:blipFill>
                  <pic:spPr bwMode="auto">
                    <a:xfrm>
                      <a:off x="0" y="0"/>
                      <a:ext cx="5362575" cy="1381125"/>
                    </a:xfrm>
                    <a:prstGeom prst="rect">
                      <a:avLst/>
                    </a:prstGeom>
                    <a:ln>
                      <a:noFill/>
                    </a:ln>
                    <a:extLst>
                      <a:ext uri="{53640926-AAD7-44D8-BBD7-CCE9431645EC}">
                        <a14:shadowObscured xmlns:a14="http://schemas.microsoft.com/office/drawing/2010/main"/>
                      </a:ext>
                    </a:extLst>
                  </pic:spPr>
                </pic:pic>
              </a:graphicData>
            </a:graphic>
          </wp:inline>
        </w:drawing>
      </w:r>
    </w:p>
    <w:p w:rsidR="00C2560D" w:rsidRDefault="00C2560D" w:rsidP="00FC0935">
      <w:pPr>
        <w:pStyle w:val="LabExerciseCallout"/>
      </w:pPr>
      <w:r>
        <w:t xml:space="preserve">Set any other desired values </w:t>
      </w:r>
      <w:r w:rsidR="00D46DFA">
        <w:t>and then continue with the next steps to update your Details.</w:t>
      </w:r>
    </w:p>
    <w:p w:rsidR="00C2560D" w:rsidRDefault="00C2560D" w:rsidP="00C2560D">
      <w:pPr>
        <w:pStyle w:val="Heading4"/>
      </w:pPr>
      <w:r>
        <w:lastRenderedPageBreak/>
        <w:t>Edit Personal Details</w:t>
      </w:r>
    </w:p>
    <w:p w:rsidR="00C2560D" w:rsidRDefault="00C2560D" w:rsidP="00C2560D">
      <w:pPr>
        <w:pStyle w:val="LabStepNumbered"/>
      </w:pPr>
      <w:r>
        <w:t xml:space="preserve">Click the </w:t>
      </w:r>
      <w:r>
        <w:rPr>
          <w:b/>
        </w:rPr>
        <w:t>Details</w:t>
      </w:r>
      <w:r w:rsidRPr="004C6400">
        <w:rPr>
          <w:b/>
        </w:rPr>
        <w:t xml:space="preserve"> </w:t>
      </w:r>
      <w:r>
        <w:t>link.</w:t>
      </w:r>
    </w:p>
    <w:p w:rsidR="00C2560D" w:rsidRDefault="00451E2C" w:rsidP="00C2560D">
      <w:pPr>
        <w:pStyle w:val="LabStepScreenshot"/>
      </w:pPr>
      <w:r>
        <w:rPr>
          <w:noProof/>
        </w:rPr>
        <w:drawing>
          <wp:inline distT="0" distB="0" distL="0" distR="0" wp14:anchorId="2D5ADE99" wp14:editId="355DD218">
            <wp:extent cx="4333333" cy="895238"/>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3333" cy="895238"/>
                    </a:xfrm>
                    <a:prstGeom prst="rect">
                      <a:avLst/>
                    </a:prstGeom>
                  </pic:spPr>
                </pic:pic>
              </a:graphicData>
            </a:graphic>
          </wp:inline>
        </w:drawing>
      </w:r>
    </w:p>
    <w:p w:rsidR="00C2560D" w:rsidRDefault="00C2560D" w:rsidP="00C2560D">
      <w:pPr>
        <w:pStyle w:val="LabStepNumbered"/>
      </w:pPr>
      <w:r>
        <w:t>Update the values for the desired properties.</w:t>
      </w:r>
    </w:p>
    <w:p w:rsidR="00C2560D" w:rsidRDefault="00451E2C" w:rsidP="00C2560D">
      <w:pPr>
        <w:pStyle w:val="LabStepScreenshot"/>
      </w:pPr>
      <w:r>
        <w:rPr>
          <w:noProof/>
        </w:rPr>
        <w:drawing>
          <wp:inline distT="0" distB="0" distL="0" distR="0" wp14:anchorId="12637587" wp14:editId="0569AA62">
            <wp:extent cx="5266667" cy="28476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6667" cy="2847619"/>
                    </a:xfrm>
                    <a:prstGeom prst="rect">
                      <a:avLst/>
                    </a:prstGeom>
                  </pic:spPr>
                </pic:pic>
              </a:graphicData>
            </a:graphic>
          </wp:inline>
        </w:drawing>
      </w:r>
    </w:p>
    <w:p w:rsidR="00C2560D" w:rsidRPr="00C27804" w:rsidRDefault="00451E2C" w:rsidP="00451E2C">
      <w:pPr>
        <w:pStyle w:val="LabExerciseCallout"/>
      </w:pPr>
      <w:r>
        <w:t>Continue with the next steps to update your Newsfeed settings.</w:t>
      </w:r>
    </w:p>
    <w:p w:rsidR="00C2560D" w:rsidRDefault="00C2560D" w:rsidP="00C2560D">
      <w:pPr>
        <w:pStyle w:val="Heading4"/>
      </w:pPr>
      <w:r>
        <w:t>Update Newsfeed Settings</w:t>
      </w:r>
    </w:p>
    <w:p w:rsidR="00C2560D" w:rsidRDefault="00C2560D" w:rsidP="00C2560D">
      <w:pPr>
        <w:pStyle w:val="LabStepNumbered"/>
      </w:pPr>
      <w:r>
        <w:t xml:space="preserve">Click the </w:t>
      </w:r>
      <w:r w:rsidRPr="00EA332F">
        <w:rPr>
          <w:b/>
        </w:rPr>
        <w:t>ellipse (…)</w:t>
      </w:r>
      <w:r>
        <w:t xml:space="preserve"> and select </w:t>
      </w:r>
      <w:r w:rsidRPr="00EA332F">
        <w:rPr>
          <w:b/>
        </w:rPr>
        <w:t>Newsfeed Settings</w:t>
      </w:r>
      <w:r>
        <w:t>.</w:t>
      </w:r>
    </w:p>
    <w:p w:rsidR="00C2560D" w:rsidRDefault="000304DF" w:rsidP="00C2560D">
      <w:pPr>
        <w:pStyle w:val="LabStepScreenshot"/>
      </w:pPr>
      <w:r>
        <w:rPr>
          <w:noProof/>
        </w:rPr>
        <w:drawing>
          <wp:inline distT="0" distB="0" distL="0" distR="0" wp14:anchorId="00ADB18B" wp14:editId="0FD8FAFA">
            <wp:extent cx="5485714" cy="933333"/>
            <wp:effectExtent l="0" t="0" r="127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5714" cy="933333"/>
                    </a:xfrm>
                    <a:prstGeom prst="rect">
                      <a:avLst/>
                    </a:prstGeom>
                  </pic:spPr>
                </pic:pic>
              </a:graphicData>
            </a:graphic>
          </wp:inline>
        </w:drawing>
      </w:r>
    </w:p>
    <w:p w:rsidR="00C2560D" w:rsidRDefault="00C2560D" w:rsidP="00C2560D">
      <w:pPr>
        <w:pStyle w:val="LabStepNumbered"/>
      </w:pPr>
      <w:r>
        <w:t xml:space="preserve">In the </w:t>
      </w:r>
      <w:r w:rsidRPr="00F270E2">
        <w:rPr>
          <w:b/>
        </w:rPr>
        <w:t xml:space="preserve">Followed #Tags </w:t>
      </w:r>
      <w:r>
        <w:t xml:space="preserve">text box, type any desired tags such as </w:t>
      </w:r>
      <w:r w:rsidRPr="00F270E2">
        <w:rPr>
          <w:b/>
        </w:rPr>
        <w:t>#</w:t>
      </w:r>
      <w:r w:rsidR="000304DF">
        <w:rPr>
          <w:b/>
        </w:rPr>
        <w:t>delve</w:t>
      </w:r>
      <w:r w:rsidRPr="00F270E2">
        <w:rPr>
          <w:b/>
        </w:rPr>
        <w:t>;#</w:t>
      </w:r>
      <w:r w:rsidR="000304DF">
        <w:rPr>
          <w:b/>
        </w:rPr>
        <w:t>workflow;#sharepoint</w:t>
      </w:r>
      <w:r>
        <w:t>.</w:t>
      </w:r>
    </w:p>
    <w:p w:rsidR="00C2560D" w:rsidRDefault="00741944" w:rsidP="00C2560D">
      <w:pPr>
        <w:pStyle w:val="LabStepScreenshot"/>
      </w:pPr>
      <w:r>
        <w:rPr>
          <w:noProof/>
        </w:rPr>
        <w:drawing>
          <wp:inline distT="0" distB="0" distL="0" distR="0" wp14:anchorId="2C30A991" wp14:editId="4D435E67">
            <wp:extent cx="6061746" cy="10058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61746" cy="1005840"/>
                    </a:xfrm>
                    <a:prstGeom prst="rect">
                      <a:avLst/>
                    </a:prstGeom>
                  </pic:spPr>
                </pic:pic>
              </a:graphicData>
            </a:graphic>
          </wp:inline>
        </w:drawing>
      </w:r>
    </w:p>
    <w:p w:rsidR="00741944" w:rsidRPr="00741944" w:rsidRDefault="00741944" w:rsidP="00741944">
      <w:pPr>
        <w:pStyle w:val="LabExerciseCallout"/>
      </w:pPr>
      <w:r>
        <w:t xml:space="preserve">The </w:t>
      </w:r>
      <w:r>
        <w:rPr>
          <w:b/>
        </w:rPr>
        <w:t xml:space="preserve">Who can see this? </w:t>
      </w:r>
      <w:r>
        <w:t>drop-downs allows you to set the privacy. The default for most is set to Everyone however you can update based on you desired setting. Also, some values you see in your learning environment profile could be different in your profile within your organization if the administrator has made customizations to the global profile settings.</w:t>
      </w:r>
    </w:p>
    <w:p w:rsidR="00C2560D" w:rsidRDefault="00C2560D" w:rsidP="00C2560D">
      <w:pPr>
        <w:pStyle w:val="LabStepNumbered"/>
      </w:pPr>
      <w:r>
        <w:t xml:space="preserve">In the </w:t>
      </w:r>
      <w:r w:rsidRPr="000C2FBE">
        <w:rPr>
          <w:b/>
        </w:rPr>
        <w:t xml:space="preserve">Email Notifications </w:t>
      </w:r>
      <w:r>
        <w:t>section, deselect any desired options you want to disable.</w:t>
      </w:r>
    </w:p>
    <w:p w:rsidR="00C2560D" w:rsidRDefault="000304DF" w:rsidP="00C2560D">
      <w:pPr>
        <w:pStyle w:val="LabStepScreenshot"/>
      </w:pPr>
      <w:r>
        <w:rPr>
          <w:noProof/>
        </w:rPr>
        <w:lastRenderedPageBreak/>
        <w:drawing>
          <wp:inline distT="0" distB="0" distL="0" distR="0" wp14:anchorId="6CF490BB" wp14:editId="258044D1">
            <wp:extent cx="4638095" cy="1447619"/>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8095" cy="1447619"/>
                    </a:xfrm>
                    <a:prstGeom prst="rect">
                      <a:avLst/>
                    </a:prstGeom>
                  </pic:spPr>
                </pic:pic>
              </a:graphicData>
            </a:graphic>
          </wp:inline>
        </w:drawing>
      </w:r>
    </w:p>
    <w:p w:rsidR="00C2560D" w:rsidRDefault="00C2560D" w:rsidP="00C2560D">
      <w:pPr>
        <w:pStyle w:val="LabStepNumbered"/>
      </w:pPr>
      <w:r>
        <w:t xml:space="preserve">Update the </w:t>
      </w:r>
      <w:r w:rsidRPr="000304DF">
        <w:rPr>
          <w:b/>
        </w:rPr>
        <w:t>People I follow</w:t>
      </w:r>
      <w:r>
        <w:t xml:space="preserve"> and the </w:t>
      </w:r>
      <w:r w:rsidRPr="000304DF">
        <w:rPr>
          <w:b/>
        </w:rPr>
        <w:t>Activities I want to share in my newsfeed</w:t>
      </w:r>
      <w:r>
        <w:t xml:space="preserve"> as desired.</w:t>
      </w:r>
    </w:p>
    <w:p w:rsidR="00C2560D" w:rsidRDefault="0010519C" w:rsidP="00C2560D">
      <w:pPr>
        <w:pStyle w:val="LabStepScreenshot"/>
      </w:pPr>
      <w:r>
        <w:rPr>
          <w:noProof/>
        </w:rPr>
        <w:drawing>
          <wp:inline distT="0" distB="0" distL="0" distR="0" wp14:anchorId="2CE977D0" wp14:editId="24A0DD22">
            <wp:extent cx="5156887" cy="2743200"/>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887" cy="2743200"/>
                    </a:xfrm>
                    <a:prstGeom prst="rect">
                      <a:avLst/>
                    </a:prstGeom>
                  </pic:spPr>
                </pic:pic>
              </a:graphicData>
            </a:graphic>
          </wp:inline>
        </w:drawing>
      </w:r>
    </w:p>
    <w:p w:rsidR="00C2560D" w:rsidRDefault="00C2560D" w:rsidP="00C2560D">
      <w:pPr>
        <w:pStyle w:val="LabStepNumbered"/>
      </w:pPr>
      <w:r>
        <w:t xml:space="preserve">Once all desired updates are complete, click </w:t>
      </w:r>
      <w:r w:rsidRPr="00123F7D">
        <w:rPr>
          <w:b/>
        </w:rPr>
        <w:t>Save all and close</w:t>
      </w:r>
      <w:r>
        <w:t>.</w:t>
      </w:r>
    </w:p>
    <w:p w:rsidR="0010519C" w:rsidRDefault="0010519C" w:rsidP="0010519C">
      <w:pPr>
        <w:pStyle w:val="LabStepScreenshot"/>
      </w:pPr>
      <w:r>
        <w:rPr>
          <w:noProof/>
        </w:rPr>
        <w:drawing>
          <wp:inline distT="0" distB="0" distL="0" distR="0" wp14:anchorId="17B2FA99" wp14:editId="02712FA5">
            <wp:extent cx="3504762" cy="285714"/>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4762" cy="285714"/>
                    </a:xfrm>
                    <a:prstGeom prst="rect">
                      <a:avLst/>
                    </a:prstGeom>
                  </pic:spPr>
                </pic:pic>
              </a:graphicData>
            </a:graphic>
          </wp:inline>
        </w:drawing>
      </w:r>
    </w:p>
    <w:p w:rsidR="00C2560D" w:rsidRDefault="00C2560D" w:rsidP="00C2560D">
      <w:pPr>
        <w:pStyle w:val="LabStepNumbered"/>
      </w:pPr>
      <w:r>
        <w:t xml:space="preserve">From the </w:t>
      </w:r>
      <w:r w:rsidRPr="00FF1C10">
        <w:rPr>
          <w:b/>
        </w:rPr>
        <w:t>Profile Changes</w:t>
      </w:r>
      <w:r>
        <w:t xml:space="preserve"> dialog, click </w:t>
      </w:r>
      <w:r w:rsidRPr="00FF1C10">
        <w:rPr>
          <w:b/>
        </w:rPr>
        <w:t>OK</w:t>
      </w:r>
      <w:r>
        <w:t>.</w:t>
      </w:r>
    </w:p>
    <w:p w:rsidR="00F44CE0" w:rsidRDefault="00F44CE0" w:rsidP="00F44CE0">
      <w:pPr>
        <w:pStyle w:val="LabStepScreenshot"/>
      </w:pPr>
      <w:r>
        <w:rPr>
          <w:noProof/>
        </w:rPr>
        <w:drawing>
          <wp:inline distT="0" distB="0" distL="0" distR="0" wp14:anchorId="0F5934DF" wp14:editId="0DE1EABD">
            <wp:extent cx="4356349" cy="118872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349" cy="1188720"/>
                    </a:xfrm>
                    <a:prstGeom prst="rect">
                      <a:avLst/>
                    </a:prstGeom>
                  </pic:spPr>
                </pic:pic>
              </a:graphicData>
            </a:graphic>
          </wp:inline>
        </w:drawing>
      </w:r>
    </w:p>
    <w:p w:rsidR="0020472C" w:rsidRDefault="0020472C" w:rsidP="0020472C">
      <w:pPr>
        <w:pStyle w:val="LabStepNumbered"/>
      </w:pPr>
      <w:r>
        <w:t>You’ll be redirected back to your profile page in Delve. Notice information you updated in your profile now shows up on the page.</w:t>
      </w:r>
    </w:p>
    <w:p w:rsidR="00394BAD" w:rsidRDefault="00394BAD" w:rsidP="00394BAD">
      <w:pPr>
        <w:pStyle w:val="LabExerciseCallout"/>
      </w:pPr>
      <w:r>
        <w:t>Your profile photo may not show up immediately on your profile page because it could take time for Outlook to sync your profile photo updates to O365.</w:t>
      </w:r>
      <w:r w:rsidR="009F30F7">
        <w:t xml:space="preserve"> Eventually your profile photo will show up on your profile page.</w:t>
      </w:r>
    </w:p>
    <w:p w:rsidR="0020472C" w:rsidRPr="00C27804" w:rsidRDefault="00394BAD" w:rsidP="0020472C">
      <w:pPr>
        <w:pStyle w:val="LabStepScreenshot"/>
      </w:pPr>
      <w:r>
        <w:rPr>
          <w:noProof/>
        </w:rPr>
        <w:lastRenderedPageBreak/>
        <w:drawing>
          <wp:inline distT="0" distB="0" distL="0" distR="0" wp14:anchorId="416627F8" wp14:editId="7BC7C245">
            <wp:extent cx="2282386" cy="45720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2386" cy="4572000"/>
                    </a:xfrm>
                    <a:prstGeom prst="rect">
                      <a:avLst/>
                    </a:prstGeom>
                  </pic:spPr>
                </pic:pic>
              </a:graphicData>
            </a:graphic>
          </wp:inline>
        </w:drawing>
      </w:r>
    </w:p>
    <w:p w:rsidR="00C2560D" w:rsidRDefault="00C2560D" w:rsidP="00C2560D">
      <w:pPr>
        <w:pStyle w:val="Heading3"/>
      </w:pPr>
      <w:r>
        <w:t>Exercise 2: Create and Manage a Blog</w:t>
      </w:r>
    </w:p>
    <w:p w:rsidR="00C2560D" w:rsidRDefault="00C2560D" w:rsidP="00C2560D">
      <w:pPr>
        <w:pStyle w:val="LabExerciseLeadIn"/>
      </w:pPr>
      <w:r>
        <w:t xml:space="preserve">In this exercise you </w:t>
      </w:r>
      <w:r w:rsidR="0055348B">
        <w:t>will learn how to create a personal blog post.</w:t>
      </w:r>
    </w:p>
    <w:p w:rsidR="00C2560D" w:rsidRDefault="00C2560D" w:rsidP="00C2560D">
      <w:pPr>
        <w:pStyle w:val="Heading4"/>
      </w:pPr>
      <w:r>
        <w:t xml:space="preserve">Create a </w:t>
      </w:r>
      <w:r w:rsidR="0055348B">
        <w:t>Blog Post</w:t>
      </w:r>
    </w:p>
    <w:p w:rsidR="003D7DEC" w:rsidRDefault="007D63E1" w:rsidP="003D7DEC">
      <w:pPr>
        <w:pStyle w:val="LabStepNumbered"/>
        <w:numPr>
          <w:ilvl w:val="0"/>
          <w:numId w:val="23"/>
        </w:numPr>
      </w:pPr>
      <w:r>
        <w:t>Make sure you are still on your profile page</w:t>
      </w:r>
      <w:r w:rsidR="003D7DEC">
        <w:t>. If you’re not on your profile page anymore, g</w:t>
      </w:r>
      <w:r w:rsidR="003D7DEC">
        <w:t>o to your profile by doing one of the following:</w:t>
      </w:r>
    </w:p>
    <w:p w:rsidR="003D7DEC" w:rsidRDefault="003D7DEC" w:rsidP="003D7DEC">
      <w:pPr>
        <w:pStyle w:val="LabStepNumberedLevel2"/>
      </w:pPr>
      <w:r>
        <w:t xml:space="preserve">Click your profile picture in the Office 365 header, and then select </w:t>
      </w:r>
      <w:r w:rsidRPr="003D7DEC">
        <w:rPr>
          <w:b/>
        </w:rPr>
        <w:t>About me</w:t>
      </w:r>
      <w:r>
        <w:t>.</w:t>
      </w:r>
    </w:p>
    <w:p w:rsidR="003D7DEC" w:rsidRDefault="00272A76" w:rsidP="003D7DEC">
      <w:pPr>
        <w:pStyle w:val="LabStepNumberedLevel2"/>
      </w:pPr>
      <w:r>
        <w:t>Or from the</w:t>
      </w:r>
      <w:r w:rsidRPr="00272A76">
        <w:rPr>
          <w:b/>
        </w:rPr>
        <w:t xml:space="preserve"> App Launcher</w:t>
      </w:r>
      <w:r>
        <w:t>, click on the Delve tile then click on</w:t>
      </w:r>
      <w:r w:rsidR="003D7DEC">
        <w:t xml:space="preserve"> </w:t>
      </w:r>
      <w:r>
        <w:t xml:space="preserve">from located in the </w:t>
      </w:r>
      <w:r w:rsidR="003D7DEC">
        <w:t>left-hand menu.</w:t>
      </w:r>
    </w:p>
    <w:p w:rsidR="00C2560D" w:rsidRDefault="0042230F" w:rsidP="0055348B">
      <w:pPr>
        <w:pStyle w:val="LabStepNumbered"/>
        <w:numPr>
          <w:ilvl w:val="0"/>
          <w:numId w:val="23"/>
        </w:numPr>
      </w:pPr>
      <w:r>
        <w:t xml:space="preserve">Scroll to the </w:t>
      </w:r>
      <w:r w:rsidR="00092AF4">
        <w:t>Blog section</w:t>
      </w:r>
      <w:r w:rsidR="00FD15A5">
        <w:t xml:space="preserve"> on your profile</w:t>
      </w:r>
      <w:r>
        <w:t xml:space="preserve"> and </w:t>
      </w:r>
      <w:r w:rsidR="00092AF4">
        <w:t>click</w:t>
      </w:r>
      <w:r w:rsidR="007D63E1">
        <w:t xml:space="preserve"> </w:t>
      </w:r>
      <w:r w:rsidR="007D63E1" w:rsidRPr="007D63E1">
        <w:rPr>
          <w:b/>
        </w:rPr>
        <w:t>+</w:t>
      </w:r>
      <w:r w:rsidR="007D63E1">
        <w:t xml:space="preserve"> </w:t>
      </w:r>
      <w:r w:rsidR="007D63E1">
        <w:rPr>
          <w:b/>
        </w:rPr>
        <w:t>New post</w:t>
      </w:r>
      <w:r w:rsidR="007D63E1">
        <w:t>.</w:t>
      </w:r>
    </w:p>
    <w:p w:rsidR="00C2560D" w:rsidRDefault="00A92E1C" w:rsidP="00C2560D">
      <w:pPr>
        <w:pStyle w:val="LabStepScreenshot"/>
      </w:pPr>
      <w:r>
        <w:rPr>
          <w:noProof/>
        </w:rPr>
        <w:drawing>
          <wp:inline distT="0" distB="0" distL="0" distR="0" wp14:anchorId="6EC765E6" wp14:editId="290D8FDB">
            <wp:extent cx="6063064" cy="2286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3064" cy="2286000"/>
                    </a:xfrm>
                    <a:prstGeom prst="rect">
                      <a:avLst/>
                    </a:prstGeom>
                  </pic:spPr>
                </pic:pic>
              </a:graphicData>
            </a:graphic>
          </wp:inline>
        </w:drawing>
      </w:r>
    </w:p>
    <w:p w:rsidR="00F73088" w:rsidRDefault="00F73088" w:rsidP="00F73088">
      <w:pPr>
        <w:pStyle w:val="LabStepNumbered"/>
      </w:pPr>
      <w:r>
        <w:lastRenderedPageBreak/>
        <w:t>You should now see a page similar to the image below.</w:t>
      </w:r>
    </w:p>
    <w:p w:rsidR="00F73088" w:rsidRDefault="00F73088" w:rsidP="00F73088">
      <w:pPr>
        <w:pStyle w:val="LabStepScreenshot"/>
      </w:pPr>
      <w:r>
        <w:rPr>
          <w:noProof/>
        </w:rPr>
        <w:drawing>
          <wp:inline distT="0" distB="0" distL="0" distR="0" wp14:anchorId="3D46108C" wp14:editId="141DF1EB">
            <wp:extent cx="5708157" cy="3383280"/>
            <wp:effectExtent l="19050" t="19050" r="26035"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9944"/>
                    <a:stretch/>
                  </pic:blipFill>
                  <pic:spPr bwMode="auto">
                    <a:xfrm>
                      <a:off x="0" y="0"/>
                      <a:ext cx="5708157" cy="3383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3088" w:rsidRDefault="00F73088" w:rsidP="00F73088">
      <w:pPr>
        <w:pStyle w:val="LabStepNumbered"/>
      </w:pPr>
      <w:r>
        <w:t>C</w:t>
      </w:r>
      <w:r w:rsidRPr="00F73088">
        <w:t xml:space="preserve">lick </w:t>
      </w:r>
      <w:r w:rsidRPr="00F73088">
        <w:rPr>
          <w:b/>
        </w:rPr>
        <w:t>Add Image</w:t>
      </w:r>
      <w:r w:rsidRPr="00F73088">
        <w:t xml:space="preserve"> to add a header graphic for your blog post.</w:t>
      </w:r>
    </w:p>
    <w:p w:rsidR="005016BD" w:rsidRDefault="005016BD" w:rsidP="005016BD">
      <w:pPr>
        <w:pStyle w:val="LabStepScreenshot"/>
      </w:pPr>
      <w:r>
        <w:rPr>
          <w:noProof/>
        </w:rPr>
        <w:drawing>
          <wp:inline distT="0" distB="0" distL="0" distR="0" wp14:anchorId="536D0099" wp14:editId="6CF69B7C">
            <wp:extent cx="1554480" cy="10363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4480" cy="1036320"/>
                    </a:xfrm>
                    <a:prstGeom prst="rect">
                      <a:avLst/>
                    </a:prstGeom>
                  </pic:spPr>
                </pic:pic>
              </a:graphicData>
            </a:graphic>
          </wp:inline>
        </w:drawing>
      </w:r>
    </w:p>
    <w:p w:rsidR="00BC15DC" w:rsidRDefault="00BC15DC" w:rsidP="005016BD">
      <w:pPr>
        <w:pStyle w:val="LabStepScreenshot"/>
      </w:pPr>
      <w:r>
        <w:rPr>
          <w:noProof/>
        </w:rPr>
        <w:drawing>
          <wp:inline distT="0" distB="0" distL="0" distR="0" wp14:anchorId="59072E6F" wp14:editId="67A4F54E">
            <wp:extent cx="4816184" cy="1371600"/>
            <wp:effectExtent l="19050" t="19050" r="2286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6184" cy="1371600"/>
                    </a:xfrm>
                    <a:prstGeom prst="rect">
                      <a:avLst/>
                    </a:prstGeom>
                    <a:ln>
                      <a:solidFill>
                        <a:schemeClr val="tx1"/>
                      </a:solidFill>
                    </a:ln>
                  </pic:spPr>
                </pic:pic>
              </a:graphicData>
            </a:graphic>
          </wp:inline>
        </w:drawing>
      </w:r>
    </w:p>
    <w:p w:rsidR="00BC15DC" w:rsidRDefault="00BC15DC" w:rsidP="005016BD">
      <w:pPr>
        <w:pStyle w:val="LabStepScreenshot"/>
      </w:pPr>
      <w:r>
        <w:rPr>
          <w:noProof/>
        </w:rPr>
        <w:drawing>
          <wp:inline distT="0" distB="0" distL="0" distR="0" wp14:anchorId="36F8E2E4" wp14:editId="7B0823F2">
            <wp:extent cx="4206240" cy="2359023"/>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6240" cy="2359023"/>
                    </a:xfrm>
                    <a:prstGeom prst="rect">
                      <a:avLst/>
                    </a:prstGeom>
                  </pic:spPr>
                </pic:pic>
              </a:graphicData>
            </a:graphic>
          </wp:inline>
        </w:drawing>
      </w:r>
    </w:p>
    <w:p w:rsidR="00BC15DC" w:rsidRDefault="00BC15DC" w:rsidP="005016BD">
      <w:pPr>
        <w:pStyle w:val="LabStepScreenshot"/>
      </w:pPr>
    </w:p>
    <w:p w:rsidR="00BC15DC" w:rsidRPr="00F73088" w:rsidRDefault="00BC15DC" w:rsidP="000C6E05">
      <w:pPr>
        <w:pStyle w:val="LabStepScreenshot"/>
      </w:pPr>
      <w:r>
        <w:rPr>
          <w:noProof/>
        </w:rPr>
        <w:drawing>
          <wp:inline distT="0" distB="0" distL="0" distR="0" wp14:anchorId="7F32DCFD" wp14:editId="10437A3D">
            <wp:extent cx="5669280" cy="3415740"/>
            <wp:effectExtent l="19050" t="19050" r="26670"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280" cy="3415740"/>
                    </a:xfrm>
                    <a:prstGeom prst="rect">
                      <a:avLst/>
                    </a:prstGeom>
                    <a:ln>
                      <a:solidFill>
                        <a:schemeClr val="tx1"/>
                      </a:solidFill>
                    </a:ln>
                  </pic:spPr>
                </pic:pic>
              </a:graphicData>
            </a:graphic>
          </wp:inline>
        </w:drawing>
      </w:r>
    </w:p>
    <w:p w:rsidR="00F73088" w:rsidRDefault="00F73088" w:rsidP="00F73088">
      <w:pPr>
        <w:pStyle w:val="LabStepNumbered"/>
      </w:pPr>
      <w:r w:rsidRPr="00F73088">
        <w:t xml:space="preserve">Click </w:t>
      </w:r>
      <w:r w:rsidRPr="00F73088">
        <w:rPr>
          <w:b/>
        </w:rPr>
        <w:t>Title</w:t>
      </w:r>
      <w:r w:rsidRPr="00F73088">
        <w:t xml:space="preserve"> to add a title for your blog post and click </w:t>
      </w:r>
      <w:r w:rsidRPr="00F73088">
        <w:rPr>
          <w:b/>
        </w:rPr>
        <w:t>Subtitle</w:t>
      </w:r>
      <w:r w:rsidRPr="00F73088">
        <w:t xml:space="preserve"> to add a subtitle if needed.</w:t>
      </w:r>
    </w:p>
    <w:p w:rsidR="00896D34" w:rsidRPr="00F73088" w:rsidRDefault="006607A1" w:rsidP="00896D34">
      <w:pPr>
        <w:pStyle w:val="LabStepScreenshot"/>
      </w:pPr>
      <w:r>
        <w:rPr>
          <w:noProof/>
        </w:rPr>
        <w:drawing>
          <wp:inline distT="0" distB="0" distL="0" distR="0" wp14:anchorId="79A9DDC7" wp14:editId="4ED353BF">
            <wp:extent cx="5394960" cy="1324136"/>
            <wp:effectExtent l="19050" t="19050" r="1524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4960" cy="1324136"/>
                    </a:xfrm>
                    <a:prstGeom prst="rect">
                      <a:avLst/>
                    </a:prstGeom>
                    <a:ln>
                      <a:solidFill>
                        <a:schemeClr val="tx1"/>
                      </a:solidFill>
                    </a:ln>
                  </pic:spPr>
                </pic:pic>
              </a:graphicData>
            </a:graphic>
          </wp:inline>
        </w:drawing>
      </w:r>
    </w:p>
    <w:p w:rsidR="00F73088" w:rsidRDefault="00F73088" w:rsidP="00F73088">
      <w:pPr>
        <w:pStyle w:val="LabStepNumbered"/>
      </w:pPr>
      <w:r w:rsidRPr="00F73088">
        <w:t>To add text to your blog post</w:t>
      </w:r>
      <w:r w:rsidR="00896D34">
        <w:t xml:space="preserve">, click </w:t>
      </w:r>
      <w:r w:rsidR="00896D34" w:rsidRPr="00896D34">
        <w:rPr>
          <w:b/>
        </w:rPr>
        <w:t>Start writing</w:t>
      </w:r>
      <w:r w:rsidRPr="00F73088">
        <w:t xml:space="preserve"> and enter the text for your blog post.</w:t>
      </w:r>
    </w:p>
    <w:p w:rsidR="007463A8" w:rsidRDefault="00C4563D" w:rsidP="007463A8">
      <w:pPr>
        <w:pStyle w:val="LabStepScreenshot"/>
      </w:pPr>
      <w:r>
        <w:rPr>
          <w:noProof/>
        </w:rPr>
        <w:drawing>
          <wp:inline distT="0" distB="0" distL="0" distR="0" wp14:anchorId="3B9393A1" wp14:editId="64081204">
            <wp:extent cx="5394960" cy="2023110"/>
            <wp:effectExtent l="19050" t="19050" r="15240"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4960" cy="2023110"/>
                    </a:xfrm>
                    <a:prstGeom prst="rect">
                      <a:avLst/>
                    </a:prstGeom>
                    <a:ln>
                      <a:solidFill>
                        <a:schemeClr val="tx1"/>
                      </a:solidFill>
                    </a:ln>
                  </pic:spPr>
                </pic:pic>
              </a:graphicData>
            </a:graphic>
          </wp:inline>
        </w:drawing>
      </w:r>
    </w:p>
    <w:p w:rsidR="00D5136F" w:rsidRPr="00F73088" w:rsidRDefault="00D5136F" w:rsidP="007463A8">
      <w:pPr>
        <w:pStyle w:val="LabStepScreenshot"/>
      </w:pPr>
      <w:r>
        <w:rPr>
          <w:noProof/>
        </w:rPr>
        <w:lastRenderedPageBreak/>
        <w:drawing>
          <wp:inline distT="0" distB="0" distL="0" distR="0" wp14:anchorId="71F030BE" wp14:editId="51B17AE1">
            <wp:extent cx="5576647" cy="1515110"/>
            <wp:effectExtent l="19050" t="19050" r="24130"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4278"/>
                    <a:stretch/>
                  </pic:blipFill>
                  <pic:spPr bwMode="auto">
                    <a:xfrm>
                      <a:off x="0" y="0"/>
                      <a:ext cx="5577840" cy="1515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3088" w:rsidRDefault="00F73088" w:rsidP="00DF7867">
      <w:pPr>
        <w:pStyle w:val="LabExerciseCallout"/>
      </w:pPr>
      <w:r w:rsidRPr="00F73088">
        <w:t>You can add an image, text area, video, or other asset to your blog post by hovering your pointer just above or below the text box, clicking the "+" sign that appears, and choosing the asset you want to add. When you add a document this way, the document appears as a thumbnail that is linked to the document. Clicking on the document opens it in Microsoft Office Online. You can also convert the asset to embedded view by clicking the expand arrows   in the top right corner of the asset.</w:t>
      </w:r>
    </w:p>
    <w:p w:rsidR="003A6C39" w:rsidRDefault="003A6C39" w:rsidP="003A6C39">
      <w:pPr>
        <w:pStyle w:val="LabStepScreenshot"/>
      </w:pPr>
      <w:r>
        <w:rPr>
          <w:noProof/>
        </w:rPr>
        <w:drawing>
          <wp:inline distT="0" distB="0" distL="0" distR="0" wp14:anchorId="797F3289" wp14:editId="381FDCD9">
            <wp:extent cx="5577082" cy="2517140"/>
            <wp:effectExtent l="19050" t="19050" r="24130" b="165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4"/>
                    <a:stretch/>
                  </pic:blipFill>
                  <pic:spPr bwMode="auto">
                    <a:xfrm>
                      <a:off x="0" y="0"/>
                      <a:ext cx="5577840" cy="25174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0" w:name="_GoBack"/>
      <w:bookmarkEnd w:id="0"/>
    </w:p>
    <w:p w:rsidR="003A6C39" w:rsidRDefault="003A6C39" w:rsidP="003A6C39">
      <w:pPr>
        <w:pStyle w:val="LabStepNumbered"/>
      </w:pPr>
      <w:r w:rsidRPr="003A6C39">
        <w:t>Once you are done writing con</w:t>
      </w:r>
      <w:r>
        <w:t xml:space="preserve">tent, you can publish your post by clicking </w:t>
      </w:r>
      <w:r w:rsidRPr="003A6C39">
        <w:rPr>
          <w:b/>
        </w:rPr>
        <w:t>Publish</w:t>
      </w:r>
      <w:r>
        <w:t xml:space="preserve"> located in the upper-right hand side.</w:t>
      </w:r>
    </w:p>
    <w:p w:rsidR="003A6C39" w:rsidRDefault="003A6C39" w:rsidP="003A6C39">
      <w:pPr>
        <w:pStyle w:val="LabStepScreenshot"/>
      </w:pPr>
      <w:r>
        <w:rPr>
          <w:noProof/>
        </w:rPr>
        <w:drawing>
          <wp:inline distT="0" distB="0" distL="0" distR="0" wp14:anchorId="7A16A648" wp14:editId="12AA1C26">
            <wp:extent cx="6309360" cy="629768"/>
            <wp:effectExtent l="19050" t="19050" r="1524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629768"/>
                    </a:xfrm>
                    <a:prstGeom prst="rect">
                      <a:avLst/>
                    </a:prstGeom>
                    <a:ln>
                      <a:solidFill>
                        <a:schemeClr val="tx1"/>
                      </a:solidFill>
                    </a:ln>
                  </pic:spPr>
                </pic:pic>
              </a:graphicData>
            </a:graphic>
          </wp:inline>
        </w:drawing>
      </w:r>
    </w:p>
    <w:p w:rsidR="00D7235F" w:rsidRDefault="00D7235F" w:rsidP="00D7235F">
      <w:pPr>
        <w:pStyle w:val="LabStepNumbered"/>
      </w:pPr>
      <w:r>
        <w:t xml:space="preserve">Once your post is published, it will be available in your </w:t>
      </w:r>
      <w:r w:rsidRPr="00D7235F">
        <w:rPr>
          <w:b/>
        </w:rPr>
        <w:t>All posts</w:t>
      </w:r>
      <w:r>
        <w:t xml:space="preserve"> page.</w:t>
      </w:r>
    </w:p>
    <w:p w:rsidR="00D7235F" w:rsidRPr="00F73088" w:rsidRDefault="00D7235F" w:rsidP="00D7235F">
      <w:pPr>
        <w:pStyle w:val="LabStepScreenshot"/>
      </w:pPr>
      <w:r>
        <w:rPr>
          <w:noProof/>
        </w:rPr>
        <w:drawing>
          <wp:inline distT="0" distB="0" distL="0" distR="0" wp14:anchorId="737C925D" wp14:editId="3CB61711">
            <wp:extent cx="6400800" cy="2141895"/>
            <wp:effectExtent l="19050" t="19050" r="19050"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141895"/>
                    </a:xfrm>
                    <a:prstGeom prst="rect">
                      <a:avLst/>
                    </a:prstGeom>
                    <a:ln>
                      <a:solidFill>
                        <a:schemeClr val="tx1"/>
                      </a:solidFill>
                    </a:ln>
                  </pic:spPr>
                </pic:pic>
              </a:graphicData>
            </a:graphic>
          </wp:inline>
        </w:drawing>
      </w:r>
    </w:p>
    <w:p w:rsidR="00C2560D" w:rsidRDefault="00F73088" w:rsidP="00F73088">
      <w:pPr>
        <w:pStyle w:val="Heading3"/>
      </w:pPr>
      <w:r w:rsidRPr="00F73088">
        <w:rPr>
          <w:rFonts w:ascii="Arial" w:eastAsiaTheme="minorHAnsi" w:hAnsi="Arial" w:cstheme="minorBidi"/>
          <w:b w:val="0"/>
          <w:bCs w:val="0"/>
          <w:color w:val="262626" w:themeColor="text1" w:themeTint="D9"/>
          <w:sz w:val="18"/>
        </w:rPr>
        <w:lastRenderedPageBreak/>
        <w:t xml:space="preserve"> </w:t>
      </w:r>
      <w:r w:rsidR="00C2560D">
        <w:t>Exercise 3: Post to Newsfeed</w:t>
      </w:r>
    </w:p>
    <w:p w:rsidR="00C2560D" w:rsidRDefault="00C2560D" w:rsidP="00C2560D">
      <w:pPr>
        <w:pStyle w:val="LabExerciseLeadIn"/>
      </w:pPr>
      <w:r>
        <w:t>In this exercise you will learn how to post a newsfeed to everyone and add pictures, videos, links, and tags to a newsfeed post.</w:t>
      </w:r>
    </w:p>
    <w:p w:rsidR="00C2560D" w:rsidRDefault="00C2560D" w:rsidP="00C2560D">
      <w:pPr>
        <w:pStyle w:val="Heading4"/>
      </w:pPr>
      <w:r>
        <w:t>Create Newsfeed Post for Everyone</w:t>
      </w:r>
    </w:p>
    <w:p w:rsidR="00C2560D" w:rsidRDefault="00C2560D" w:rsidP="00C2560D">
      <w:pPr>
        <w:pStyle w:val="LabExerciseText"/>
      </w:pPr>
      <w:r>
        <w:t>You can start</w:t>
      </w:r>
      <w:r w:rsidRPr="006C3E0A">
        <w:t xml:space="preserve"> conversations with people in your organization by posting to a newsfee</w:t>
      </w:r>
      <w:r>
        <w:t>d, either on your personal site or in team site newsfeeds. In this step, you will post a newsfeed on your personal site.</w:t>
      </w:r>
    </w:p>
    <w:p w:rsidR="00C2560D" w:rsidRDefault="00C2560D" w:rsidP="00C2560D">
      <w:pPr>
        <w:pStyle w:val="LabStepNumbered"/>
        <w:numPr>
          <w:ilvl w:val="0"/>
          <w:numId w:val="9"/>
        </w:numPr>
      </w:pPr>
      <w:r>
        <w:t xml:space="preserve">Click on the logged in user name </w:t>
      </w:r>
      <w:r w:rsidRPr="00DB4E04">
        <w:rPr>
          <w:b/>
        </w:rPr>
        <w:t>John Doe</w:t>
      </w:r>
      <w:r>
        <w:t xml:space="preserve"> located to the left of the </w:t>
      </w:r>
      <w:r w:rsidRPr="00DB4E04">
        <w:rPr>
          <w:b/>
        </w:rPr>
        <w:t>Settings</w:t>
      </w:r>
      <w:r>
        <w:t xml:space="preserve"> icon and select </w:t>
      </w:r>
      <w:r w:rsidRPr="00DB4E04">
        <w:rPr>
          <w:b/>
        </w:rPr>
        <w:t>About Me</w:t>
      </w:r>
      <w:r>
        <w:t>.</w:t>
      </w:r>
    </w:p>
    <w:p w:rsidR="00C2560D" w:rsidRDefault="00C2560D" w:rsidP="00C2560D">
      <w:pPr>
        <w:pStyle w:val="LabStepScreenshot"/>
      </w:pPr>
      <w:r>
        <w:rPr>
          <w:noProof/>
        </w:rPr>
        <w:drawing>
          <wp:inline distT="0" distB="0" distL="0" distR="0" wp14:anchorId="54EA1FF9" wp14:editId="34D96834">
            <wp:extent cx="1865376" cy="603504"/>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ocial.png"/>
                    <pic:cNvPicPr/>
                  </pic:nvPicPr>
                  <pic:blipFill>
                    <a:blip r:embed="rId51">
                      <a:extLst>
                        <a:ext uri="{28A0092B-C50C-407E-A947-70E740481C1C}">
                          <a14:useLocalDpi xmlns:a14="http://schemas.microsoft.com/office/drawing/2010/main" val="0"/>
                        </a:ext>
                      </a:extLst>
                    </a:blip>
                    <a:stretch>
                      <a:fillRect/>
                    </a:stretch>
                  </pic:blipFill>
                  <pic:spPr>
                    <a:xfrm>
                      <a:off x="0" y="0"/>
                      <a:ext cx="1865376" cy="603504"/>
                    </a:xfrm>
                    <a:prstGeom prst="rect">
                      <a:avLst/>
                    </a:prstGeom>
                  </pic:spPr>
                </pic:pic>
              </a:graphicData>
            </a:graphic>
          </wp:inline>
        </w:drawing>
      </w:r>
    </w:p>
    <w:p w:rsidR="00C2560D" w:rsidRDefault="00C2560D" w:rsidP="00C2560D">
      <w:pPr>
        <w:pStyle w:val="LabStepNumbered"/>
      </w:pPr>
      <w:r>
        <w:t xml:space="preserve">From the </w:t>
      </w:r>
      <w:r w:rsidRPr="00DB4E04">
        <w:rPr>
          <w:b/>
        </w:rPr>
        <w:t>About John Doe</w:t>
      </w:r>
      <w:r>
        <w:t xml:space="preserve"> page in the left navigation, click </w:t>
      </w:r>
      <w:r w:rsidRPr="00DB4E04">
        <w:rPr>
          <w:b/>
        </w:rPr>
        <w:t>Newsfeed</w:t>
      </w:r>
      <w:r>
        <w:t>.</w:t>
      </w:r>
    </w:p>
    <w:p w:rsidR="00C2560D" w:rsidRDefault="00C2560D" w:rsidP="00C2560D">
      <w:pPr>
        <w:pStyle w:val="LabStepScreenshot"/>
      </w:pPr>
      <w:r>
        <w:rPr>
          <w:noProof/>
        </w:rPr>
        <w:drawing>
          <wp:inline distT="0" distB="0" distL="0" distR="0" wp14:anchorId="137F5714" wp14:editId="173C58FC">
            <wp:extent cx="1033272" cy="8961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4_Social.png"/>
                    <pic:cNvPicPr/>
                  </pic:nvPicPr>
                  <pic:blipFill>
                    <a:blip r:embed="rId52">
                      <a:extLst>
                        <a:ext uri="{28A0092B-C50C-407E-A947-70E740481C1C}">
                          <a14:useLocalDpi xmlns:a14="http://schemas.microsoft.com/office/drawing/2010/main" val="0"/>
                        </a:ext>
                      </a:extLst>
                    </a:blip>
                    <a:stretch>
                      <a:fillRect/>
                    </a:stretch>
                  </pic:blipFill>
                  <pic:spPr>
                    <a:xfrm>
                      <a:off x="0" y="0"/>
                      <a:ext cx="1033272" cy="896112"/>
                    </a:xfrm>
                    <a:prstGeom prst="rect">
                      <a:avLst/>
                    </a:prstGeom>
                  </pic:spPr>
                </pic:pic>
              </a:graphicData>
            </a:graphic>
          </wp:inline>
        </w:drawing>
      </w:r>
    </w:p>
    <w:p w:rsidR="00C2560D" w:rsidRDefault="00C2560D" w:rsidP="00C2560D">
      <w:pPr>
        <w:pStyle w:val="LabStepNumbered"/>
      </w:pPr>
      <w:r>
        <w:t xml:space="preserve">To start a conversation, click in the </w:t>
      </w:r>
      <w:r w:rsidRPr="0009187F">
        <w:rPr>
          <w:b/>
        </w:rPr>
        <w:t>Start a conversation</w:t>
      </w:r>
      <w:r>
        <w:t xml:space="preserve"> box.</w:t>
      </w:r>
    </w:p>
    <w:p w:rsidR="00C2560D" w:rsidRDefault="00C2560D" w:rsidP="00C2560D">
      <w:pPr>
        <w:pStyle w:val="LabStepScreenshot"/>
      </w:pPr>
      <w:r>
        <w:rPr>
          <w:noProof/>
        </w:rPr>
        <w:drawing>
          <wp:inline distT="0" distB="0" distL="0" distR="0" wp14:anchorId="012E704D" wp14:editId="6D96E8A7">
            <wp:extent cx="2432304" cy="813816"/>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5_Social.png"/>
                    <pic:cNvPicPr/>
                  </pic:nvPicPr>
                  <pic:blipFill>
                    <a:blip r:embed="rId53">
                      <a:extLst>
                        <a:ext uri="{28A0092B-C50C-407E-A947-70E740481C1C}">
                          <a14:useLocalDpi xmlns:a14="http://schemas.microsoft.com/office/drawing/2010/main" val="0"/>
                        </a:ext>
                      </a:extLst>
                    </a:blip>
                    <a:stretch>
                      <a:fillRect/>
                    </a:stretch>
                  </pic:blipFill>
                  <pic:spPr>
                    <a:xfrm>
                      <a:off x="0" y="0"/>
                      <a:ext cx="2432304" cy="813816"/>
                    </a:xfrm>
                    <a:prstGeom prst="rect">
                      <a:avLst/>
                    </a:prstGeom>
                  </pic:spPr>
                </pic:pic>
              </a:graphicData>
            </a:graphic>
          </wp:inline>
        </w:drawing>
      </w:r>
    </w:p>
    <w:p w:rsidR="00C2560D" w:rsidRDefault="00C2560D" w:rsidP="00C2560D">
      <w:pPr>
        <w:pStyle w:val="LabStepNumbered"/>
      </w:pPr>
      <w:r>
        <w:t xml:space="preserve">Similar to posting on a Facebook wall, start typing your message and then click </w:t>
      </w:r>
      <w:r w:rsidRPr="00DB4E04">
        <w:rPr>
          <w:b/>
        </w:rPr>
        <w:t>Post</w:t>
      </w:r>
      <w:r>
        <w:t>.</w:t>
      </w:r>
    </w:p>
    <w:p w:rsidR="00C2560D" w:rsidRDefault="00C2560D" w:rsidP="00C2560D">
      <w:pPr>
        <w:pStyle w:val="LabStepScreenshot"/>
      </w:pPr>
      <w:r>
        <w:rPr>
          <w:noProof/>
        </w:rPr>
        <w:drawing>
          <wp:inline distT="0" distB="0" distL="0" distR="0" wp14:anchorId="51682EBA" wp14:editId="24D575B5">
            <wp:extent cx="2532888" cy="5943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_Social.png"/>
                    <pic:cNvPicPr/>
                  </pic:nvPicPr>
                  <pic:blipFill>
                    <a:blip r:embed="rId54">
                      <a:extLst>
                        <a:ext uri="{28A0092B-C50C-407E-A947-70E740481C1C}">
                          <a14:useLocalDpi xmlns:a14="http://schemas.microsoft.com/office/drawing/2010/main" val="0"/>
                        </a:ext>
                      </a:extLst>
                    </a:blip>
                    <a:stretch>
                      <a:fillRect/>
                    </a:stretch>
                  </pic:blipFill>
                  <pic:spPr>
                    <a:xfrm>
                      <a:off x="0" y="0"/>
                      <a:ext cx="2532888" cy="594360"/>
                    </a:xfrm>
                    <a:prstGeom prst="rect">
                      <a:avLst/>
                    </a:prstGeom>
                  </pic:spPr>
                </pic:pic>
              </a:graphicData>
            </a:graphic>
          </wp:inline>
        </w:drawing>
      </w:r>
    </w:p>
    <w:p w:rsidR="00C2560D" w:rsidRDefault="00C2560D" w:rsidP="00C2560D">
      <w:pPr>
        <w:pStyle w:val="LabStepNumbered"/>
      </w:pPr>
      <w:r>
        <w:t xml:space="preserve">Once posted, the new conversation will show up in the </w:t>
      </w:r>
      <w:r w:rsidRPr="008E5BFD">
        <w:rPr>
          <w:b/>
        </w:rPr>
        <w:t>Newsfeed</w:t>
      </w:r>
      <w:r>
        <w:t xml:space="preserve"> and in the </w:t>
      </w:r>
      <w:r w:rsidRPr="008E5BFD">
        <w:rPr>
          <w:b/>
        </w:rPr>
        <w:t>About Me John Doe’s Activity</w:t>
      </w:r>
      <w:r>
        <w:t xml:space="preserve"> feed. Users can then </w:t>
      </w:r>
      <w:r w:rsidRPr="00076D5F">
        <w:rPr>
          <w:b/>
        </w:rPr>
        <w:t>Like</w:t>
      </w:r>
      <w:r>
        <w:t xml:space="preserve"> or </w:t>
      </w:r>
      <w:r w:rsidRPr="00076D5F">
        <w:rPr>
          <w:b/>
        </w:rPr>
        <w:t>Reply</w:t>
      </w:r>
      <w:r>
        <w:t xml:space="preserve"> to your post just like they can on Facebook wall posts. You can also reply to your own post just by clicking on </w:t>
      </w:r>
      <w:r w:rsidRPr="008E7B37">
        <w:rPr>
          <w:b/>
        </w:rPr>
        <w:t>Reply</w:t>
      </w:r>
      <w:r>
        <w:t>.</w:t>
      </w:r>
    </w:p>
    <w:p w:rsidR="00C2560D" w:rsidRDefault="00C2560D" w:rsidP="00C2560D">
      <w:pPr>
        <w:pStyle w:val="LabStepScreenshot"/>
      </w:pPr>
      <w:r>
        <w:rPr>
          <w:noProof/>
        </w:rPr>
        <w:drawing>
          <wp:inline distT="0" distB="0" distL="0" distR="0" wp14:anchorId="2C1155F4" wp14:editId="301B4A22">
            <wp:extent cx="2432304" cy="1097280"/>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7_Social.png"/>
                    <pic:cNvPicPr/>
                  </pic:nvPicPr>
                  <pic:blipFill>
                    <a:blip r:embed="rId55">
                      <a:extLst>
                        <a:ext uri="{28A0092B-C50C-407E-A947-70E740481C1C}">
                          <a14:useLocalDpi xmlns:a14="http://schemas.microsoft.com/office/drawing/2010/main" val="0"/>
                        </a:ext>
                      </a:extLst>
                    </a:blip>
                    <a:stretch>
                      <a:fillRect/>
                    </a:stretch>
                  </pic:blipFill>
                  <pic:spPr>
                    <a:xfrm>
                      <a:off x="0" y="0"/>
                      <a:ext cx="2432304" cy="1097280"/>
                    </a:xfrm>
                    <a:prstGeom prst="rect">
                      <a:avLst/>
                    </a:prstGeom>
                  </pic:spPr>
                </pic:pic>
              </a:graphicData>
            </a:graphic>
          </wp:inline>
        </w:drawing>
      </w:r>
    </w:p>
    <w:p w:rsidR="00C2560D" w:rsidRDefault="00C2560D" w:rsidP="00C2560D">
      <w:pPr>
        <w:pStyle w:val="Heading4"/>
      </w:pPr>
      <w:r>
        <w:t>Add Picture to a Newsfeed Post</w:t>
      </w:r>
    </w:p>
    <w:p w:rsidR="00C2560D" w:rsidRDefault="00C2560D" w:rsidP="00C2560D">
      <w:pPr>
        <w:pStyle w:val="LabStepNumbered"/>
      </w:pPr>
      <w:r>
        <w:t xml:space="preserve">Click in the </w:t>
      </w:r>
      <w:r w:rsidRPr="0009187F">
        <w:rPr>
          <w:b/>
        </w:rPr>
        <w:t>Start a conversation</w:t>
      </w:r>
      <w:r>
        <w:t xml:space="preserve"> box</w:t>
      </w:r>
    </w:p>
    <w:p w:rsidR="00C2560D" w:rsidRDefault="00C2560D" w:rsidP="00C2560D">
      <w:pPr>
        <w:pStyle w:val="LabStepNumbered"/>
      </w:pPr>
      <w:r>
        <w:t xml:space="preserve">Click on the </w:t>
      </w:r>
      <w:r w:rsidRPr="008E5BFD">
        <w:rPr>
          <w:b/>
        </w:rPr>
        <w:t>picture</w:t>
      </w:r>
      <w:r>
        <w:t xml:space="preserve"> icon below the box.</w:t>
      </w:r>
    </w:p>
    <w:p w:rsidR="00C2560D" w:rsidRDefault="00C2560D" w:rsidP="00C2560D">
      <w:pPr>
        <w:pStyle w:val="LabStepScreenshot"/>
      </w:pPr>
      <w:r>
        <w:rPr>
          <w:noProof/>
        </w:rPr>
        <w:drawing>
          <wp:inline distT="0" distB="0" distL="0" distR="0" wp14:anchorId="21F7C1AF" wp14:editId="38CE2D6B">
            <wp:extent cx="2404872" cy="502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_Social.png"/>
                    <pic:cNvPicPr/>
                  </pic:nvPicPr>
                  <pic:blipFill>
                    <a:blip r:embed="rId56">
                      <a:extLst>
                        <a:ext uri="{28A0092B-C50C-407E-A947-70E740481C1C}">
                          <a14:useLocalDpi xmlns:a14="http://schemas.microsoft.com/office/drawing/2010/main" val="0"/>
                        </a:ext>
                      </a:extLst>
                    </a:blip>
                    <a:stretch>
                      <a:fillRect/>
                    </a:stretch>
                  </pic:blipFill>
                  <pic:spPr>
                    <a:xfrm>
                      <a:off x="0" y="0"/>
                      <a:ext cx="2404872" cy="502920"/>
                    </a:xfrm>
                    <a:prstGeom prst="rect">
                      <a:avLst/>
                    </a:prstGeom>
                  </pic:spPr>
                </pic:pic>
              </a:graphicData>
            </a:graphic>
          </wp:inline>
        </w:drawing>
      </w:r>
    </w:p>
    <w:p w:rsidR="00C2560D" w:rsidRDefault="00C2560D" w:rsidP="00C2560D">
      <w:pPr>
        <w:pStyle w:val="LabStepNumbered"/>
      </w:pPr>
      <w:r>
        <w:t xml:space="preserve">From the </w:t>
      </w:r>
      <w:r w:rsidRPr="008E5BFD">
        <w:rPr>
          <w:b/>
        </w:rPr>
        <w:t>Choose a picture</w:t>
      </w:r>
      <w:r>
        <w:t xml:space="preserve"> dialog, click </w:t>
      </w:r>
      <w:r w:rsidRPr="008E5BFD">
        <w:rPr>
          <w:b/>
        </w:rPr>
        <w:t>Browse</w:t>
      </w:r>
      <w:r>
        <w:t>.</w:t>
      </w:r>
    </w:p>
    <w:p w:rsidR="00C2560D" w:rsidRDefault="00C2560D" w:rsidP="00C2560D">
      <w:pPr>
        <w:pStyle w:val="LabStepScreenshot"/>
      </w:pPr>
      <w:r w:rsidRPr="008E5BFD">
        <w:rPr>
          <w:noProof/>
        </w:rPr>
        <w:lastRenderedPageBreak/>
        <w:drawing>
          <wp:inline distT="0" distB="0" distL="0" distR="0" wp14:anchorId="58B1295A" wp14:editId="1F8C467A">
            <wp:extent cx="2478024" cy="9509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9_Social.png"/>
                    <pic:cNvPicPr/>
                  </pic:nvPicPr>
                  <pic:blipFill>
                    <a:blip r:embed="rId57">
                      <a:extLst>
                        <a:ext uri="{28A0092B-C50C-407E-A947-70E740481C1C}">
                          <a14:useLocalDpi xmlns:a14="http://schemas.microsoft.com/office/drawing/2010/main" val="0"/>
                        </a:ext>
                      </a:extLst>
                    </a:blip>
                    <a:stretch>
                      <a:fillRect/>
                    </a:stretch>
                  </pic:blipFill>
                  <pic:spPr>
                    <a:xfrm>
                      <a:off x="0" y="0"/>
                      <a:ext cx="2478024" cy="950976"/>
                    </a:xfrm>
                    <a:prstGeom prst="rect">
                      <a:avLst/>
                    </a:prstGeom>
                  </pic:spPr>
                </pic:pic>
              </a:graphicData>
            </a:graphic>
          </wp:inline>
        </w:drawing>
      </w:r>
    </w:p>
    <w:p w:rsidR="00C2560D" w:rsidRDefault="00C2560D" w:rsidP="00C2560D">
      <w:pPr>
        <w:pStyle w:val="LabStepNumbered"/>
      </w:pPr>
      <w:r>
        <w:t xml:space="preserve">Navigate to </w:t>
      </w:r>
      <w:r w:rsidRPr="008E5BFD">
        <w:rPr>
          <w:b/>
        </w:rPr>
        <w:t>C:/Student/Social</w:t>
      </w:r>
      <w:r>
        <w:t xml:space="preserve">. Click on the </w:t>
      </w:r>
      <w:r w:rsidRPr="008E5BFD">
        <w:rPr>
          <w:b/>
        </w:rPr>
        <w:t xml:space="preserve">NewsfeedPhoto.jpg </w:t>
      </w:r>
      <w:r>
        <w:t xml:space="preserve">file and then click </w:t>
      </w:r>
      <w:r w:rsidRPr="008E5BFD">
        <w:rPr>
          <w:b/>
        </w:rPr>
        <w:t>Open</w:t>
      </w:r>
      <w:r>
        <w:t>.</w:t>
      </w:r>
    </w:p>
    <w:p w:rsidR="00C2560D" w:rsidRDefault="00C2560D" w:rsidP="00C2560D">
      <w:pPr>
        <w:pStyle w:val="LabStepScreenshot"/>
      </w:pPr>
      <w:r>
        <w:rPr>
          <w:noProof/>
        </w:rPr>
        <w:drawing>
          <wp:inline distT="0" distB="0" distL="0" distR="0" wp14:anchorId="6378758F" wp14:editId="1F42D47B">
            <wp:extent cx="3803904" cy="1764792"/>
            <wp:effectExtent l="0" t="0" r="635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_Social.png"/>
                    <pic:cNvPicPr/>
                  </pic:nvPicPr>
                  <pic:blipFill>
                    <a:blip r:embed="rId58">
                      <a:extLst>
                        <a:ext uri="{28A0092B-C50C-407E-A947-70E740481C1C}">
                          <a14:useLocalDpi xmlns:a14="http://schemas.microsoft.com/office/drawing/2010/main" val="0"/>
                        </a:ext>
                      </a:extLst>
                    </a:blip>
                    <a:stretch>
                      <a:fillRect/>
                    </a:stretch>
                  </pic:blipFill>
                  <pic:spPr>
                    <a:xfrm>
                      <a:off x="0" y="0"/>
                      <a:ext cx="3803904" cy="1764792"/>
                    </a:xfrm>
                    <a:prstGeom prst="rect">
                      <a:avLst/>
                    </a:prstGeom>
                  </pic:spPr>
                </pic:pic>
              </a:graphicData>
            </a:graphic>
          </wp:inline>
        </w:drawing>
      </w:r>
    </w:p>
    <w:p w:rsidR="00C2560D" w:rsidRDefault="00C2560D" w:rsidP="00C2560D">
      <w:pPr>
        <w:pStyle w:val="LabStepNumbered"/>
      </w:pPr>
      <w:r>
        <w:t xml:space="preserve">From the </w:t>
      </w:r>
      <w:r w:rsidRPr="00850B81">
        <w:rPr>
          <w:b/>
        </w:rPr>
        <w:t>Choose a picture</w:t>
      </w:r>
      <w:r>
        <w:t xml:space="preserve"> dialog, click </w:t>
      </w:r>
      <w:r w:rsidRPr="00850B81">
        <w:rPr>
          <w:b/>
        </w:rPr>
        <w:t>Upload</w:t>
      </w:r>
      <w:r>
        <w:t>.</w:t>
      </w:r>
    </w:p>
    <w:p w:rsidR="00C2560D" w:rsidRDefault="00C2560D" w:rsidP="00C2560D">
      <w:pPr>
        <w:pStyle w:val="LabStepScreenshot"/>
      </w:pPr>
      <w:r>
        <w:rPr>
          <w:noProof/>
        </w:rPr>
        <w:drawing>
          <wp:inline distT="0" distB="0" distL="0" distR="0" wp14:anchorId="61DE2AE1" wp14:editId="231FDC6C">
            <wp:extent cx="2505456" cy="96012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1_Social.png"/>
                    <pic:cNvPicPr/>
                  </pic:nvPicPr>
                  <pic:blipFill>
                    <a:blip r:embed="rId59">
                      <a:extLst>
                        <a:ext uri="{28A0092B-C50C-407E-A947-70E740481C1C}">
                          <a14:useLocalDpi xmlns:a14="http://schemas.microsoft.com/office/drawing/2010/main" val="0"/>
                        </a:ext>
                      </a:extLst>
                    </a:blip>
                    <a:stretch>
                      <a:fillRect/>
                    </a:stretch>
                  </pic:blipFill>
                  <pic:spPr>
                    <a:xfrm>
                      <a:off x="0" y="0"/>
                      <a:ext cx="2505456" cy="960120"/>
                    </a:xfrm>
                    <a:prstGeom prst="rect">
                      <a:avLst/>
                    </a:prstGeom>
                  </pic:spPr>
                </pic:pic>
              </a:graphicData>
            </a:graphic>
          </wp:inline>
        </w:drawing>
      </w:r>
    </w:p>
    <w:p w:rsidR="00C2560D" w:rsidRDefault="00C2560D" w:rsidP="00C2560D">
      <w:pPr>
        <w:pStyle w:val="LabStepNumbered"/>
      </w:pPr>
      <w:r>
        <w:t xml:space="preserve">Add text to the conversation if desired and then click </w:t>
      </w:r>
      <w:r w:rsidRPr="00850B81">
        <w:rPr>
          <w:b/>
        </w:rPr>
        <w:t>Post</w:t>
      </w:r>
      <w:r>
        <w:t>.</w:t>
      </w:r>
    </w:p>
    <w:p w:rsidR="00C2560D" w:rsidRDefault="00C2560D" w:rsidP="00C2560D">
      <w:pPr>
        <w:pStyle w:val="LabStepScreenshot"/>
      </w:pPr>
      <w:r>
        <w:rPr>
          <w:noProof/>
        </w:rPr>
        <w:drawing>
          <wp:inline distT="0" distB="0" distL="0" distR="0" wp14:anchorId="1857D72E" wp14:editId="7CE6BF2C">
            <wp:extent cx="2450592" cy="1609344"/>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_Social.png"/>
                    <pic:cNvPicPr/>
                  </pic:nvPicPr>
                  <pic:blipFill>
                    <a:blip r:embed="rId60">
                      <a:extLst>
                        <a:ext uri="{28A0092B-C50C-407E-A947-70E740481C1C}">
                          <a14:useLocalDpi xmlns:a14="http://schemas.microsoft.com/office/drawing/2010/main" val="0"/>
                        </a:ext>
                      </a:extLst>
                    </a:blip>
                    <a:stretch>
                      <a:fillRect/>
                    </a:stretch>
                  </pic:blipFill>
                  <pic:spPr>
                    <a:xfrm>
                      <a:off x="0" y="0"/>
                      <a:ext cx="2450592" cy="1609344"/>
                    </a:xfrm>
                    <a:prstGeom prst="rect">
                      <a:avLst/>
                    </a:prstGeom>
                  </pic:spPr>
                </pic:pic>
              </a:graphicData>
            </a:graphic>
          </wp:inline>
        </w:drawing>
      </w:r>
    </w:p>
    <w:p w:rsidR="00C2560D" w:rsidRDefault="00C2560D" w:rsidP="00C2560D">
      <w:pPr>
        <w:pStyle w:val="LabStepNumbered"/>
      </w:pPr>
      <w:r>
        <w:t>Notice the conversation is now posted to the Newsfeed wall.</w:t>
      </w:r>
    </w:p>
    <w:p w:rsidR="00C2560D" w:rsidRDefault="00C2560D" w:rsidP="00C2560D">
      <w:pPr>
        <w:pStyle w:val="LabStepScreenshot"/>
      </w:pPr>
      <w:r>
        <w:rPr>
          <w:noProof/>
        </w:rPr>
        <w:lastRenderedPageBreak/>
        <w:drawing>
          <wp:inline distT="0" distB="0" distL="0" distR="0" wp14:anchorId="3B40F56B" wp14:editId="4613DC38">
            <wp:extent cx="2404872" cy="2606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3_Social.png"/>
                    <pic:cNvPicPr/>
                  </pic:nvPicPr>
                  <pic:blipFill>
                    <a:blip r:embed="rId61">
                      <a:extLst>
                        <a:ext uri="{28A0092B-C50C-407E-A947-70E740481C1C}">
                          <a14:useLocalDpi xmlns:a14="http://schemas.microsoft.com/office/drawing/2010/main" val="0"/>
                        </a:ext>
                      </a:extLst>
                    </a:blip>
                    <a:stretch>
                      <a:fillRect/>
                    </a:stretch>
                  </pic:blipFill>
                  <pic:spPr>
                    <a:xfrm>
                      <a:off x="0" y="0"/>
                      <a:ext cx="2404872" cy="2606040"/>
                    </a:xfrm>
                    <a:prstGeom prst="rect">
                      <a:avLst/>
                    </a:prstGeom>
                  </pic:spPr>
                </pic:pic>
              </a:graphicData>
            </a:graphic>
          </wp:inline>
        </w:drawing>
      </w:r>
    </w:p>
    <w:p w:rsidR="00C2560D" w:rsidRDefault="00C2560D" w:rsidP="00C2560D">
      <w:pPr>
        <w:pStyle w:val="Heading4"/>
      </w:pPr>
      <w:r>
        <w:t>Add Website or Video Link to Newsfeed Post</w:t>
      </w:r>
    </w:p>
    <w:p w:rsidR="00C2560D" w:rsidRDefault="00C2560D" w:rsidP="00C2560D">
      <w:pPr>
        <w:pStyle w:val="LabStepNumbered"/>
      </w:pPr>
      <w:r>
        <w:t xml:space="preserve">Click in the </w:t>
      </w:r>
      <w:r w:rsidRPr="0009187F">
        <w:rPr>
          <w:b/>
        </w:rPr>
        <w:t>Start a conversation</w:t>
      </w:r>
      <w:r>
        <w:t xml:space="preserve"> box.</w:t>
      </w:r>
    </w:p>
    <w:p w:rsidR="00C2560D" w:rsidRDefault="00C2560D" w:rsidP="00C2560D">
      <w:pPr>
        <w:pStyle w:val="LabStepNumbered"/>
      </w:pPr>
      <w:r>
        <w:t xml:space="preserve">Just like posting a link on a Facebook wall, either </w:t>
      </w:r>
      <w:r w:rsidRPr="00B503D3">
        <w:rPr>
          <w:b/>
        </w:rPr>
        <w:t>type</w:t>
      </w:r>
      <w:r>
        <w:t xml:space="preserve"> the web address or </w:t>
      </w:r>
      <w:r w:rsidRPr="00B503D3">
        <w:rPr>
          <w:b/>
        </w:rPr>
        <w:t>paste</w:t>
      </w:r>
      <w:r>
        <w:t xml:space="preserve"> a copied address into the multi-line text box.</w:t>
      </w:r>
    </w:p>
    <w:p w:rsidR="00C2560D" w:rsidRDefault="00C2560D" w:rsidP="00C2560D">
      <w:pPr>
        <w:pStyle w:val="LabStepScreenshot"/>
      </w:pPr>
      <w:r>
        <w:rPr>
          <w:noProof/>
        </w:rPr>
        <w:drawing>
          <wp:inline distT="0" distB="0" distL="0" distR="0" wp14:anchorId="02F41BBA" wp14:editId="69D857B4">
            <wp:extent cx="2404872" cy="10698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_Social.png"/>
                    <pic:cNvPicPr/>
                  </pic:nvPicPr>
                  <pic:blipFill>
                    <a:blip r:embed="rId62">
                      <a:extLst>
                        <a:ext uri="{28A0092B-C50C-407E-A947-70E740481C1C}">
                          <a14:useLocalDpi xmlns:a14="http://schemas.microsoft.com/office/drawing/2010/main" val="0"/>
                        </a:ext>
                      </a:extLst>
                    </a:blip>
                    <a:stretch>
                      <a:fillRect/>
                    </a:stretch>
                  </pic:blipFill>
                  <pic:spPr>
                    <a:xfrm>
                      <a:off x="0" y="0"/>
                      <a:ext cx="2404872" cy="1069848"/>
                    </a:xfrm>
                    <a:prstGeom prst="rect">
                      <a:avLst/>
                    </a:prstGeom>
                  </pic:spPr>
                </pic:pic>
              </a:graphicData>
            </a:graphic>
          </wp:inline>
        </w:drawing>
      </w:r>
    </w:p>
    <w:p w:rsidR="00C2560D" w:rsidRDefault="00C2560D" w:rsidP="00C2560D">
      <w:pPr>
        <w:pStyle w:val="LabStepNumbered"/>
      </w:pPr>
      <w:r>
        <w:t xml:space="preserve">Click in the </w:t>
      </w:r>
      <w:r w:rsidRPr="0091550E">
        <w:rPr>
          <w:b/>
        </w:rPr>
        <w:t xml:space="preserve">Display </w:t>
      </w:r>
      <w:r>
        <w:rPr>
          <w:b/>
        </w:rPr>
        <w:t>a</w:t>
      </w:r>
      <w:r w:rsidRPr="0091550E">
        <w:rPr>
          <w:b/>
        </w:rPr>
        <w:t>s</w:t>
      </w:r>
      <w:r>
        <w:t xml:space="preserve"> box. Type the words you want to appear as the web link and then click the </w:t>
      </w:r>
      <w:r w:rsidRPr="0091550E">
        <w:rPr>
          <w:b/>
        </w:rPr>
        <w:t>check mark</w:t>
      </w:r>
      <w:r>
        <w:t>.</w:t>
      </w:r>
    </w:p>
    <w:p w:rsidR="00C2560D" w:rsidRDefault="00C2560D" w:rsidP="00C2560D">
      <w:pPr>
        <w:pStyle w:val="LabStepScreenshot"/>
      </w:pPr>
      <w:r>
        <w:rPr>
          <w:noProof/>
        </w:rPr>
        <w:drawing>
          <wp:inline distT="0" distB="0" distL="0" distR="0" wp14:anchorId="2BA989E2" wp14:editId="221B6664">
            <wp:extent cx="2432304" cy="1069848"/>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4_Social.png"/>
                    <pic:cNvPicPr/>
                  </pic:nvPicPr>
                  <pic:blipFill>
                    <a:blip r:embed="rId63">
                      <a:extLst>
                        <a:ext uri="{28A0092B-C50C-407E-A947-70E740481C1C}">
                          <a14:useLocalDpi xmlns:a14="http://schemas.microsoft.com/office/drawing/2010/main" val="0"/>
                        </a:ext>
                      </a:extLst>
                    </a:blip>
                    <a:stretch>
                      <a:fillRect/>
                    </a:stretch>
                  </pic:blipFill>
                  <pic:spPr>
                    <a:xfrm>
                      <a:off x="0" y="0"/>
                      <a:ext cx="2432304" cy="1069848"/>
                    </a:xfrm>
                    <a:prstGeom prst="rect">
                      <a:avLst/>
                    </a:prstGeom>
                  </pic:spPr>
                </pic:pic>
              </a:graphicData>
            </a:graphic>
          </wp:inline>
        </w:drawing>
      </w:r>
    </w:p>
    <w:p w:rsidR="00C2560D" w:rsidRDefault="00C2560D" w:rsidP="00C2560D">
      <w:pPr>
        <w:pStyle w:val="LabStepNumbered"/>
      </w:pPr>
      <w:r>
        <w:t xml:space="preserve">The post will preview with the URL and updated Display as text. Make additional changes if desired and when finished, click </w:t>
      </w:r>
      <w:r w:rsidRPr="00062720">
        <w:rPr>
          <w:b/>
        </w:rPr>
        <w:t>Post</w:t>
      </w:r>
      <w:r>
        <w:t>.</w:t>
      </w:r>
    </w:p>
    <w:p w:rsidR="00C2560D" w:rsidRDefault="00C2560D" w:rsidP="00C2560D">
      <w:pPr>
        <w:pStyle w:val="LabStepScreenshot"/>
      </w:pPr>
      <w:r>
        <w:rPr>
          <w:noProof/>
        </w:rPr>
        <w:drawing>
          <wp:inline distT="0" distB="0" distL="0" distR="0" wp14:anchorId="1033C227" wp14:editId="2CAC1202">
            <wp:extent cx="2450592" cy="1024128"/>
            <wp:effectExtent l="0" t="0" r="698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6_Social.png"/>
                    <pic:cNvPicPr/>
                  </pic:nvPicPr>
                  <pic:blipFill>
                    <a:blip r:embed="rId64">
                      <a:extLst>
                        <a:ext uri="{28A0092B-C50C-407E-A947-70E740481C1C}">
                          <a14:useLocalDpi xmlns:a14="http://schemas.microsoft.com/office/drawing/2010/main" val="0"/>
                        </a:ext>
                      </a:extLst>
                    </a:blip>
                    <a:stretch>
                      <a:fillRect/>
                    </a:stretch>
                  </pic:blipFill>
                  <pic:spPr>
                    <a:xfrm>
                      <a:off x="0" y="0"/>
                      <a:ext cx="2450592" cy="1024128"/>
                    </a:xfrm>
                    <a:prstGeom prst="rect">
                      <a:avLst/>
                    </a:prstGeom>
                  </pic:spPr>
                </pic:pic>
              </a:graphicData>
            </a:graphic>
          </wp:inline>
        </w:drawing>
      </w:r>
    </w:p>
    <w:p w:rsidR="00C2560D" w:rsidRDefault="00C2560D" w:rsidP="00C2560D">
      <w:pPr>
        <w:pStyle w:val="LabStepNumbered"/>
      </w:pPr>
      <w:r>
        <w:t>The link is now posted.</w:t>
      </w:r>
    </w:p>
    <w:p w:rsidR="00C2560D" w:rsidRDefault="00C2560D" w:rsidP="00C2560D">
      <w:pPr>
        <w:pStyle w:val="LabStepScreenshot"/>
      </w:pPr>
      <w:r>
        <w:rPr>
          <w:noProof/>
        </w:rPr>
        <w:lastRenderedPageBreak/>
        <w:drawing>
          <wp:inline distT="0" distB="0" distL="0" distR="0" wp14:anchorId="603BA746" wp14:editId="6B8D0C62">
            <wp:extent cx="2286000" cy="24780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7_Social.png"/>
                    <pic:cNvPicPr/>
                  </pic:nvPicPr>
                  <pic:blipFill>
                    <a:blip r:embed="rId65">
                      <a:extLst>
                        <a:ext uri="{28A0092B-C50C-407E-A947-70E740481C1C}">
                          <a14:useLocalDpi xmlns:a14="http://schemas.microsoft.com/office/drawing/2010/main" val="0"/>
                        </a:ext>
                      </a:extLst>
                    </a:blip>
                    <a:stretch>
                      <a:fillRect/>
                    </a:stretch>
                  </pic:blipFill>
                  <pic:spPr>
                    <a:xfrm>
                      <a:off x="0" y="0"/>
                      <a:ext cx="2286000" cy="2478024"/>
                    </a:xfrm>
                    <a:prstGeom prst="rect">
                      <a:avLst/>
                    </a:prstGeom>
                  </pic:spPr>
                </pic:pic>
              </a:graphicData>
            </a:graphic>
          </wp:inline>
        </w:drawing>
      </w:r>
    </w:p>
    <w:p w:rsidR="00C2560D" w:rsidRDefault="00C2560D" w:rsidP="00C2560D">
      <w:pPr>
        <w:pStyle w:val="Heading4"/>
      </w:pPr>
      <w:r>
        <w:t>Add Document Link to Newsfeed Post</w:t>
      </w:r>
    </w:p>
    <w:p w:rsidR="00C2560D" w:rsidRDefault="00C2560D" w:rsidP="00C2560D">
      <w:pPr>
        <w:pStyle w:val="LabStepNumbered"/>
      </w:pPr>
      <w:r>
        <w:t>Navigate to the SharePoint library that has the document you want to post on the Newsfeed.</w:t>
      </w:r>
    </w:p>
    <w:p w:rsidR="00C2560D" w:rsidRDefault="00C2560D" w:rsidP="00C2560D">
      <w:pPr>
        <w:pStyle w:val="LabStepScreenshot"/>
      </w:pPr>
      <w:r>
        <w:rPr>
          <w:noProof/>
        </w:rPr>
        <w:drawing>
          <wp:inline distT="0" distB="0" distL="0" distR="0" wp14:anchorId="1D20F148" wp14:editId="13D51D5E">
            <wp:extent cx="530352" cy="786384"/>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8_Social.png"/>
                    <pic:cNvPicPr/>
                  </pic:nvPicPr>
                  <pic:blipFill>
                    <a:blip r:embed="rId66">
                      <a:extLst>
                        <a:ext uri="{28A0092B-C50C-407E-A947-70E740481C1C}">
                          <a14:useLocalDpi xmlns:a14="http://schemas.microsoft.com/office/drawing/2010/main" val="0"/>
                        </a:ext>
                      </a:extLst>
                    </a:blip>
                    <a:stretch>
                      <a:fillRect/>
                    </a:stretch>
                  </pic:blipFill>
                  <pic:spPr>
                    <a:xfrm>
                      <a:off x="0" y="0"/>
                      <a:ext cx="530352" cy="786384"/>
                    </a:xfrm>
                    <a:prstGeom prst="rect">
                      <a:avLst/>
                    </a:prstGeom>
                  </pic:spPr>
                </pic:pic>
              </a:graphicData>
            </a:graphic>
          </wp:inline>
        </w:drawing>
      </w:r>
    </w:p>
    <w:p w:rsidR="00C2560D" w:rsidRDefault="00C2560D" w:rsidP="00C2560D">
      <w:pPr>
        <w:pStyle w:val="LabStepNumbered"/>
      </w:pPr>
      <w:r>
        <w:t xml:space="preserve">Click the </w:t>
      </w:r>
      <w:r w:rsidRPr="0009187F">
        <w:rPr>
          <w:b/>
        </w:rPr>
        <w:t>ellipse (..)</w:t>
      </w:r>
      <w:r>
        <w:t xml:space="preserve"> menu to open the document callout.</w:t>
      </w:r>
    </w:p>
    <w:p w:rsidR="00C2560D" w:rsidRDefault="00C2560D" w:rsidP="00C2560D">
      <w:pPr>
        <w:pStyle w:val="LabStepScreenshot"/>
      </w:pPr>
      <w:r>
        <w:rPr>
          <w:noProof/>
        </w:rPr>
        <w:drawing>
          <wp:inline distT="0" distB="0" distL="0" distR="0" wp14:anchorId="71D45A30" wp14:editId="7A94E8BB">
            <wp:extent cx="2852928" cy="13716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7_Social.png"/>
                    <pic:cNvPicPr/>
                  </pic:nvPicPr>
                  <pic:blipFill>
                    <a:blip r:embed="rId67">
                      <a:extLst>
                        <a:ext uri="{28A0092B-C50C-407E-A947-70E740481C1C}">
                          <a14:useLocalDpi xmlns:a14="http://schemas.microsoft.com/office/drawing/2010/main" val="0"/>
                        </a:ext>
                      </a:extLst>
                    </a:blip>
                    <a:stretch>
                      <a:fillRect/>
                    </a:stretch>
                  </pic:blipFill>
                  <pic:spPr>
                    <a:xfrm>
                      <a:off x="0" y="0"/>
                      <a:ext cx="2852928" cy="137160"/>
                    </a:xfrm>
                    <a:prstGeom prst="rect">
                      <a:avLst/>
                    </a:prstGeom>
                  </pic:spPr>
                </pic:pic>
              </a:graphicData>
            </a:graphic>
          </wp:inline>
        </w:drawing>
      </w:r>
    </w:p>
    <w:p w:rsidR="00C2560D" w:rsidRDefault="00C2560D" w:rsidP="00C2560D">
      <w:pPr>
        <w:pStyle w:val="LabStepNumbered"/>
      </w:pPr>
      <w:r>
        <w:t>Select the document</w:t>
      </w:r>
      <w:r w:rsidRPr="0009187F">
        <w:t xml:space="preserve"> </w:t>
      </w:r>
      <w:r w:rsidRPr="00875D67">
        <w:rPr>
          <w:b/>
        </w:rPr>
        <w:t>URL</w:t>
      </w:r>
      <w:r>
        <w:t xml:space="preserve">, right-click and select </w:t>
      </w:r>
      <w:r w:rsidRPr="008C7D92">
        <w:rPr>
          <w:b/>
        </w:rPr>
        <w:t>Copy</w:t>
      </w:r>
      <w:r>
        <w:t>.</w:t>
      </w:r>
    </w:p>
    <w:p w:rsidR="00C2560D" w:rsidRDefault="00C2560D" w:rsidP="00C2560D">
      <w:pPr>
        <w:pStyle w:val="LabStepScreenshot"/>
      </w:pPr>
      <w:r>
        <w:rPr>
          <w:noProof/>
        </w:rPr>
        <w:drawing>
          <wp:inline distT="0" distB="0" distL="0" distR="0" wp14:anchorId="3DB15388" wp14:editId="56DE5D26">
            <wp:extent cx="2487168" cy="1819656"/>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0_Social.png"/>
                    <pic:cNvPicPr/>
                  </pic:nvPicPr>
                  <pic:blipFill>
                    <a:blip r:embed="rId68">
                      <a:extLst>
                        <a:ext uri="{28A0092B-C50C-407E-A947-70E740481C1C}">
                          <a14:useLocalDpi xmlns:a14="http://schemas.microsoft.com/office/drawing/2010/main" val="0"/>
                        </a:ext>
                      </a:extLst>
                    </a:blip>
                    <a:stretch>
                      <a:fillRect/>
                    </a:stretch>
                  </pic:blipFill>
                  <pic:spPr>
                    <a:xfrm>
                      <a:off x="0" y="0"/>
                      <a:ext cx="2487168" cy="1819656"/>
                    </a:xfrm>
                    <a:prstGeom prst="rect">
                      <a:avLst/>
                    </a:prstGeom>
                  </pic:spPr>
                </pic:pic>
              </a:graphicData>
            </a:graphic>
          </wp:inline>
        </w:drawing>
      </w:r>
    </w:p>
    <w:p w:rsidR="00C2560D" w:rsidRDefault="00C2560D" w:rsidP="00C2560D">
      <w:pPr>
        <w:pStyle w:val="LabStepNumbered"/>
      </w:pPr>
      <w:r>
        <w:t xml:space="preserve">Click </w:t>
      </w:r>
      <w:r w:rsidRPr="0009187F">
        <w:rPr>
          <w:b/>
        </w:rPr>
        <w:t>Newsfeed</w:t>
      </w:r>
      <w:r>
        <w:t xml:space="preserve"> at the top of the page (or go to the team site newsfeed you want to post).</w:t>
      </w:r>
    </w:p>
    <w:p w:rsidR="00C2560D" w:rsidRDefault="00C2560D" w:rsidP="00C2560D">
      <w:pPr>
        <w:pStyle w:val="LabStepScreenshot"/>
      </w:pPr>
      <w:r>
        <w:rPr>
          <w:noProof/>
        </w:rPr>
        <w:drawing>
          <wp:inline distT="0" distB="0" distL="0" distR="0" wp14:anchorId="2BA8655B" wp14:editId="764512C5">
            <wp:extent cx="5330952" cy="14630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6_Social.png"/>
                    <pic:cNvPicPr/>
                  </pic:nvPicPr>
                  <pic:blipFill>
                    <a:blip r:embed="rId69">
                      <a:extLst>
                        <a:ext uri="{28A0092B-C50C-407E-A947-70E740481C1C}">
                          <a14:useLocalDpi xmlns:a14="http://schemas.microsoft.com/office/drawing/2010/main" val="0"/>
                        </a:ext>
                      </a:extLst>
                    </a:blip>
                    <a:stretch>
                      <a:fillRect/>
                    </a:stretch>
                  </pic:blipFill>
                  <pic:spPr>
                    <a:xfrm>
                      <a:off x="0" y="0"/>
                      <a:ext cx="5330952" cy="146304"/>
                    </a:xfrm>
                    <a:prstGeom prst="rect">
                      <a:avLst/>
                    </a:prstGeom>
                  </pic:spPr>
                </pic:pic>
              </a:graphicData>
            </a:graphic>
          </wp:inline>
        </w:drawing>
      </w:r>
    </w:p>
    <w:p w:rsidR="00C2560D" w:rsidRDefault="00C2560D" w:rsidP="00C2560D">
      <w:pPr>
        <w:pStyle w:val="LabStepNumbered"/>
      </w:pPr>
      <w:r>
        <w:t xml:space="preserve">Click in the </w:t>
      </w:r>
      <w:r w:rsidRPr="0009187F">
        <w:rPr>
          <w:b/>
        </w:rPr>
        <w:t>Start a conversation</w:t>
      </w:r>
      <w:r>
        <w:t xml:space="preserve"> box.</w:t>
      </w:r>
    </w:p>
    <w:p w:rsidR="00C2560D" w:rsidRDefault="00C2560D" w:rsidP="00C2560D">
      <w:pPr>
        <w:pStyle w:val="LabStepNumbered"/>
      </w:pPr>
      <w:r w:rsidRPr="006F404B">
        <w:t>Right-click</w:t>
      </w:r>
      <w:r>
        <w:t xml:space="preserve"> and </w:t>
      </w:r>
      <w:r w:rsidRPr="006F404B">
        <w:t>paste</w:t>
      </w:r>
      <w:r>
        <w:t xml:space="preserve"> the document </w:t>
      </w:r>
      <w:r w:rsidRPr="00875D67">
        <w:rPr>
          <w:b/>
        </w:rPr>
        <w:t>URL</w:t>
      </w:r>
      <w:r>
        <w:t>.</w:t>
      </w:r>
    </w:p>
    <w:p w:rsidR="00C2560D" w:rsidRDefault="00C2560D" w:rsidP="00C2560D">
      <w:pPr>
        <w:pStyle w:val="LabStepScreenshot"/>
      </w:pPr>
      <w:r>
        <w:rPr>
          <w:noProof/>
        </w:rPr>
        <w:lastRenderedPageBreak/>
        <w:drawing>
          <wp:inline distT="0" distB="0" distL="0" distR="0" wp14:anchorId="52EE110B" wp14:editId="1210A80B">
            <wp:extent cx="5303520" cy="1536192"/>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0_Social.png"/>
                    <pic:cNvPicPr/>
                  </pic:nvPicPr>
                  <pic:blipFill>
                    <a:blip r:embed="rId70">
                      <a:extLst>
                        <a:ext uri="{28A0092B-C50C-407E-A947-70E740481C1C}">
                          <a14:useLocalDpi xmlns:a14="http://schemas.microsoft.com/office/drawing/2010/main" val="0"/>
                        </a:ext>
                      </a:extLst>
                    </a:blip>
                    <a:stretch>
                      <a:fillRect/>
                    </a:stretch>
                  </pic:blipFill>
                  <pic:spPr>
                    <a:xfrm>
                      <a:off x="0" y="0"/>
                      <a:ext cx="5303520" cy="1536192"/>
                    </a:xfrm>
                    <a:prstGeom prst="rect">
                      <a:avLst/>
                    </a:prstGeom>
                  </pic:spPr>
                </pic:pic>
              </a:graphicData>
            </a:graphic>
          </wp:inline>
        </w:drawing>
      </w:r>
    </w:p>
    <w:p w:rsidR="00C2560D" w:rsidRDefault="00C2560D" w:rsidP="00C2560D">
      <w:pPr>
        <w:pStyle w:val="LabStepNumbered"/>
      </w:pPr>
      <w:r>
        <w:t xml:space="preserve">Click on the pasted web link to show the </w:t>
      </w:r>
      <w:r w:rsidRPr="008B2406">
        <w:rPr>
          <w:b/>
        </w:rPr>
        <w:t>URL</w:t>
      </w:r>
      <w:r>
        <w:t xml:space="preserve"> and </w:t>
      </w:r>
      <w:r w:rsidRPr="008B2406">
        <w:rPr>
          <w:b/>
        </w:rPr>
        <w:t>Display</w:t>
      </w:r>
      <w:r>
        <w:t xml:space="preserve"> </w:t>
      </w:r>
      <w:r w:rsidRPr="008B2406">
        <w:rPr>
          <w:b/>
        </w:rPr>
        <w:t>as</w:t>
      </w:r>
      <w:r>
        <w:t xml:space="preserve"> for the link. </w:t>
      </w:r>
    </w:p>
    <w:p w:rsidR="00C2560D" w:rsidRDefault="00C2560D" w:rsidP="00C2560D">
      <w:pPr>
        <w:pStyle w:val="LabStepNumbered"/>
      </w:pPr>
      <w:r>
        <w:t xml:space="preserve">Click in the </w:t>
      </w:r>
      <w:r>
        <w:rPr>
          <w:b/>
        </w:rPr>
        <w:t>Display a</w:t>
      </w:r>
      <w:r w:rsidRPr="0091550E">
        <w:rPr>
          <w:b/>
        </w:rPr>
        <w:t>s</w:t>
      </w:r>
      <w:r>
        <w:t xml:space="preserve"> box. Type the words you want to appear as the document link and then click the </w:t>
      </w:r>
      <w:r w:rsidRPr="0091550E">
        <w:rPr>
          <w:b/>
        </w:rPr>
        <w:t>check mark</w:t>
      </w:r>
      <w:r>
        <w:t>.</w:t>
      </w:r>
    </w:p>
    <w:p w:rsidR="00C2560D" w:rsidRDefault="00C2560D" w:rsidP="00C2560D">
      <w:pPr>
        <w:pStyle w:val="LabStepScreenshot"/>
      </w:pPr>
      <w:r>
        <w:rPr>
          <w:noProof/>
        </w:rPr>
        <w:drawing>
          <wp:inline distT="0" distB="0" distL="0" distR="0" wp14:anchorId="240B67B1" wp14:editId="6495C5E5">
            <wp:extent cx="2395728" cy="798576"/>
            <wp:effectExtent l="0" t="0" r="508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2_Social.png"/>
                    <pic:cNvPicPr/>
                  </pic:nvPicPr>
                  <pic:blipFill>
                    <a:blip r:embed="rId71">
                      <a:extLst>
                        <a:ext uri="{28A0092B-C50C-407E-A947-70E740481C1C}">
                          <a14:useLocalDpi xmlns:a14="http://schemas.microsoft.com/office/drawing/2010/main" val="0"/>
                        </a:ext>
                      </a:extLst>
                    </a:blip>
                    <a:stretch>
                      <a:fillRect/>
                    </a:stretch>
                  </pic:blipFill>
                  <pic:spPr>
                    <a:xfrm>
                      <a:off x="0" y="0"/>
                      <a:ext cx="2395728" cy="798576"/>
                    </a:xfrm>
                    <a:prstGeom prst="rect">
                      <a:avLst/>
                    </a:prstGeom>
                  </pic:spPr>
                </pic:pic>
              </a:graphicData>
            </a:graphic>
          </wp:inline>
        </w:drawing>
      </w:r>
    </w:p>
    <w:p w:rsidR="00C2560D" w:rsidRDefault="00C2560D" w:rsidP="00C2560D">
      <w:pPr>
        <w:pStyle w:val="LabStepNumbered"/>
      </w:pPr>
      <w:r>
        <w:t xml:space="preserve">Click </w:t>
      </w:r>
      <w:r w:rsidRPr="0091550E">
        <w:rPr>
          <w:b/>
        </w:rPr>
        <w:t>Post</w:t>
      </w:r>
      <w:r>
        <w:t>.</w:t>
      </w:r>
    </w:p>
    <w:p w:rsidR="00C2560D" w:rsidRDefault="00C2560D" w:rsidP="00C2560D">
      <w:pPr>
        <w:pStyle w:val="LabStepNumbered"/>
      </w:pPr>
      <w:r>
        <w:t>The link to the document is now in the Newsfeed.</w:t>
      </w:r>
    </w:p>
    <w:p w:rsidR="00C2560D" w:rsidRDefault="00C2560D" w:rsidP="00C2560D">
      <w:pPr>
        <w:pStyle w:val="LabStepScreenshot"/>
      </w:pPr>
      <w:r>
        <w:rPr>
          <w:noProof/>
        </w:rPr>
        <w:drawing>
          <wp:inline distT="0" distB="0" distL="0" distR="0" wp14:anchorId="60D5BECD" wp14:editId="0305ABCC">
            <wp:extent cx="1417320" cy="283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84_Social.png"/>
                    <pic:cNvPicPr/>
                  </pic:nvPicPr>
                  <pic:blipFill>
                    <a:blip r:embed="rId72">
                      <a:extLst>
                        <a:ext uri="{28A0092B-C50C-407E-A947-70E740481C1C}">
                          <a14:useLocalDpi xmlns:a14="http://schemas.microsoft.com/office/drawing/2010/main" val="0"/>
                        </a:ext>
                      </a:extLst>
                    </a:blip>
                    <a:stretch>
                      <a:fillRect/>
                    </a:stretch>
                  </pic:blipFill>
                  <pic:spPr>
                    <a:xfrm>
                      <a:off x="0" y="0"/>
                      <a:ext cx="1417320" cy="283464"/>
                    </a:xfrm>
                    <a:prstGeom prst="rect">
                      <a:avLst/>
                    </a:prstGeom>
                  </pic:spPr>
                </pic:pic>
              </a:graphicData>
            </a:graphic>
          </wp:inline>
        </w:drawing>
      </w:r>
    </w:p>
    <w:p w:rsidR="00C2560D" w:rsidRDefault="00C2560D" w:rsidP="00C2560D">
      <w:pPr>
        <w:pStyle w:val="Heading4"/>
      </w:pPr>
      <w:r>
        <w:t>Add Tags and Mentions to Newsfeed Post</w:t>
      </w:r>
    </w:p>
    <w:p w:rsidR="00C2560D" w:rsidRDefault="00C2560D" w:rsidP="00C2560D">
      <w:pPr>
        <w:pStyle w:val="LabStepNumbered"/>
      </w:pPr>
      <w:r>
        <w:t xml:space="preserve">Place your cursor in the </w:t>
      </w:r>
      <w:r w:rsidRPr="00DB4E04">
        <w:rPr>
          <w:b/>
        </w:rPr>
        <w:t>Start a conversation</w:t>
      </w:r>
      <w:r>
        <w:rPr>
          <w:b/>
        </w:rPr>
        <w:t xml:space="preserve"> </w:t>
      </w:r>
      <w:r w:rsidRPr="008E5BFD">
        <w:t>multi-line</w:t>
      </w:r>
      <w:r>
        <w:t xml:space="preserve"> text box.</w:t>
      </w:r>
    </w:p>
    <w:p w:rsidR="00C2560D" w:rsidRDefault="00C2560D" w:rsidP="00C2560D">
      <w:pPr>
        <w:pStyle w:val="LabStepNumbered"/>
      </w:pPr>
      <w:r>
        <w:t>Type the desired text for the conversation and then add tags to the text such as #training or a tag(s) pertaining to your conversation.</w:t>
      </w:r>
    </w:p>
    <w:p w:rsidR="00C2560D" w:rsidRDefault="00C2560D" w:rsidP="00C2560D">
      <w:pPr>
        <w:pStyle w:val="LabStepScreenshot"/>
      </w:pPr>
      <w:r>
        <w:rPr>
          <w:noProof/>
        </w:rPr>
        <w:drawing>
          <wp:inline distT="0" distB="0" distL="0" distR="0" wp14:anchorId="0B9C651D" wp14:editId="09DFBF44">
            <wp:extent cx="2404872" cy="9875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1_Social.png"/>
                    <pic:cNvPicPr/>
                  </pic:nvPicPr>
                  <pic:blipFill>
                    <a:blip r:embed="rId73">
                      <a:extLst>
                        <a:ext uri="{28A0092B-C50C-407E-A947-70E740481C1C}">
                          <a14:useLocalDpi xmlns:a14="http://schemas.microsoft.com/office/drawing/2010/main" val="0"/>
                        </a:ext>
                      </a:extLst>
                    </a:blip>
                    <a:stretch>
                      <a:fillRect/>
                    </a:stretch>
                  </pic:blipFill>
                  <pic:spPr>
                    <a:xfrm>
                      <a:off x="0" y="0"/>
                      <a:ext cx="2404872" cy="987552"/>
                    </a:xfrm>
                    <a:prstGeom prst="rect">
                      <a:avLst/>
                    </a:prstGeom>
                  </pic:spPr>
                </pic:pic>
              </a:graphicData>
            </a:graphic>
          </wp:inline>
        </w:drawing>
      </w:r>
    </w:p>
    <w:p w:rsidR="00C2560D" w:rsidRDefault="00C2560D" w:rsidP="00C2560D">
      <w:pPr>
        <w:pStyle w:val="LabStepNumbered"/>
      </w:pPr>
      <w:r>
        <w:t xml:space="preserve">Once complete, click </w:t>
      </w:r>
      <w:r w:rsidRPr="00D8664B">
        <w:rPr>
          <w:b/>
        </w:rPr>
        <w:t>Post</w:t>
      </w:r>
      <w:r>
        <w:t>.</w:t>
      </w:r>
    </w:p>
    <w:p w:rsidR="00C2560D" w:rsidRDefault="00C2560D" w:rsidP="00C2560D">
      <w:pPr>
        <w:pStyle w:val="LabStepScreenshot"/>
      </w:pPr>
      <w:r>
        <w:rPr>
          <w:noProof/>
        </w:rPr>
        <w:drawing>
          <wp:inline distT="0" distB="0" distL="0" distR="0" wp14:anchorId="67B940E0" wp14:editId="48FAB043">
            <wp:extent cx="1956816" cy="283464"/>
            <wp:effectExtent l="0" t="0" r="571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_Social.png"/>
                    <pic:cNvPicPr/>
                  </pic:nvPicPr>
                  <pic:blipFill>
                    <a:blip r:embed="rId74">
                      <a:extLst>
                        <a:ext uri="{28A0092B-C50C-407E-A947-70E740481C1C}">
                          <a14:useLocalDpi xmlns:a14="http://schemas.microsoft.com/office/drawing/2010/main" val="0"/>
                        </a:ext>
                      </a:extLst>
                    </a:blip>
                    <a:stretch>
                      <a:fillRect/>
                    </a:stretch>
                  </pic:blipFill>
                  <pic:spPr>
                    <a:xfrm>
                      <a:off x="0" y="0"/>
                      <a:ext cx="1956816" cy="283464"/>
                    </a:xfrm>
                    <a:prstGeom prst="rect">
                      <a:avLst/>
                    </a:prstGeom>
                  </pic:spPr>
                </pic:pic>
              </a:graphicData>
            </a:graphic>
          </wp:inline>
        </w:drawing>
      </w:r>
    </w:p>
    <w:p w:rsidR="00C2560D" w:rsidRDefault="00C2560D" w:rsidP="00C2560D">
      <w:pPr>
        <w:pStyle w:val="LabStepNumbered"/>
      </w:pPr>
      <w:r>
        <w:t xml:space="preserve">Click </w:t>
      </w:r>
      <w:r w:rsidRPr="00D8664B">
        <w:rPr>
          <w:b/>
        </w:rPr>
        <w:t>Follow #training</w:t>
      </w:r>
      <w:r>
        <w:t xml:space="preserve"> to follow the hashtag.</w:t>
      </w:r>
    </w:p>
    <w:p w:rsidR="00C2560D" w:rsidRDefault="00C2560D" w:rsidP="00C2560D">
      <w:pPr>
        <w:pStyle w:val="LabStepNumbered"/>
      </w:pPr>
      <w:r>
        <w:t xml:space="preserve">Click on </w:t>
      </w:r>
      <w:r w:rsidRPr="00D8664B">
        <w:rPr>
          <w:b/>
        </w:rPr>
        <w:t>#training</w:t>
      </w:r>
      <w:r>
        <w:rPr>
          <w:b/>
        </w:rPr>
        <w:t xml:space="preserve"> </w:t>
      </w:r>
      <w:r>
        <w:t>in the conversation post to the open the #training hashtag profile page.</w:t>
      </w:r>
    </w:p>
    <w:p w:rsidR="00C2560D" w:rsidRDefault="00C2560D" w:rsidP="00C2560D">
      <w:pPr>
        <w:pStyle w:val="LabStepScreenshot"/>
      </w:pPr>
      <w:r>
        <w:rPr>
          <w:noProof/>
        </w:rPr>
        <w:drawing>
          <wp:inline distT="0" distB="0" distL="0" distR="0" wp14:anchorId="5448D9F3" wp14:editId="09DE106E">
            <wp:extent cx="3813048" cy="1737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4_Soci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3048" cy="1737360"/>
                    </a:xfrm>
                    <a:prstGeom prst="rect">
                      <a:avLst/>
                    </a:prstGeom>
                  </pic:spPr>
                </pic:pic>
              </a:graphicData>
            </a:graphic>
          </wp:inline>
        </w:drawing>
      </w:r>
    </w:p>
    <w:p w:rsidR="00C2560D" w:rsidRDefault="00C2560D" w:rsidP="00C2560D">
      <w:pPr>
        <w:pStyle w:val="LabStepNumbered"/>
      </w:pPr>
      <w:r>
        <w:lastRenderedPageBreak/>
        <w:t xml:space="preserve">If you not did not click </w:t>
      </w:r>
      <w:r w:rsidRPr="003F1224">
        <w:rPr>
          <w:b/>
        </w:rPr>
        <w:t>follow</w:t>
      </w:r>
      <w:r>
        <w:t xml:space="preserve"> in step 21, you can also follow by clicking on </w:t>
      </w:r>
      <w:r w:rsidRPr="00A82A94">
        <w:rPr>
          <w:b/>
        </w:rPr>
        <w:t>follow</w:t>
      </w:r>
      <w:r w:rsidRPr="003F1224">
        <w:rPr>
          <w:b/>
        </w:rPr>
        <w:t xml:space="preserve"> this #tag</w:t>
      </w:r>
      <w:r>
        <w:t xml:space="preserve"> from the #training hashtag profile page.</w:t>
      </w:r>
    </w:p>
    <w:p w:rsidR="00C2560D" w:rsidRPr="009459D2" w:rsidRDefault="00C2560D" w:rsidP="00C2560D">
      <w:pPr>
        <w:pStyle w:val="LabStepScreenshot"/>
      </w:pPr>
      <w:r>
        <w:rPr>
          <w:noProof/>
        </w:rPr>
        <w:drawing>
          <wp:inline distT="0" distB="0" distL="0" distR="0" wp14:anchorId="2728F493" wp14:editId="693B701C">
            <wp:extent cx="1289304" cy="448056"/>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3_Social.png"/>
                    <pic:cNvPicPr/>
                  </pic:nvPicPr>
                  <pic:blipFill>
                    <a:blip r:embed="rId76">
                      <a:extLst>
                        <a:ext uri="{28A0092B-C50C-407E-A947-70E740481C1C}">
                          <a14:useLocalDpi xmlns:a14="http://schemas.microsoft.com/office/drawing/2010/main" val="0"/>
                        </a:ext>
                      </a:extLst>
                    </a:blip>
                    <a:stretch>
                      <a:fillRect/>
                    </a:stretch>
                  </pic:blipFill>
                  <pic:spPr>
                    <a:xfrm>
                      <a:off x="0" y="0"/>
                      <a:ext cx="1289304" cy="448056"/>
                    </a:xfrm>
                    <a:prstGeom prst="rect">
                      <a:avLst/>
                    </a:prstGeom>
                  </pic:spPr>
                </pic:pic>
              </a:graphicData>
            </a:graphic>
          </wp:inline>
        </w:drawing>
      </w:r>
    </w:p>
    <w:p w:rsidR="00C2560D" w:rsidRPr="009459D2" w:rsidRDefault="00C2560D" w:rsidP="00C2560D">
      <w:pPr>
        <w:pStyle w:val="Heading4"/>
      </w:pPr>
      <w:r>
        <w:t>Delete a Conversation Post</w:t>
      </w:r>
    </w:p>
    <w:p w:rsidR="00C2560D" w:rsidRDefault="00C2560D" w:rsidP="00C2560D">
      <w:pPr>
        <w:pStyle w:val="LabStepNumbered"/>
      </w:pPr>
      <w:r>
        <w:t xml:space="preserve">Find the post you want to delete on your </w:t>
      </w:r>
      <w:r w:rsidRPr="009459D2">
        <w:rPr>
          <w:b/>
        </w:rPr>
        <w:t>Newsfeed</w:t>
      </w:r>
      <w:r>
        <w:t>.</w:t>
      </w:r>
    </w:p>
    <w:p w:rsidR="00C2560D" w:rsidRDefault="00C2560D" w:rsidP="00C2560D">
      <w:pPr>
        <w:pStyle w:val="LabStepNumbered"/>
      </w:pPr>
      <w:r>
        <w:t xml:space="preserve">Hover your mouse to the right of the post and then click the </w:t>
      </w:r>
      <w:r w:rsidRPr="009459D2">
        <w:rPr>
          <w:b/>
        </w:rPr>
        <w:t>X</w:t>
      </w:r>
      <w:r>
        <w:t xml:space="preserve"> to delete.</w:t>
      </w:r>
    </w:p>
    <w:p w:rsidR="00C2560D" w:rsidRDefault="00C2560D" w:rsidP="00C2560D">
      <w:pPr>
        <w:pStyle w:val="LabStepScreenshot"/>
      </w:pPr>
      <w:r>
        <w:rPr>
          <w:noProof/>
        </w:rPr>
        <w:drawing>
          <wp:inline distT="0" distB="0" distL="0" distR="0" wp14:anchorId="2848D1AB" wp14:editId="0CA04B64">
            <wp:extent cx="2368296" cy="30175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9_Social.png"/>
                    <pic:cNvPicPr/>
                  </pic:nvPicPr>
                  <pic:blipFill>
                    <a:blip r:embed="rId77">
                      <a:extLst>
                        <a:ext uri="{28A0092B-C50C-407E-A947-70E740481C1C}">
                          <a14:useLocalDpi xmlns:a14="http://schemas.microsoft.com/office/drawing/2010/main" val="0"/>
                        </a:ext>
                      </a:extLst>
                    </a:blip>
                    <a:stretch>
                      <a:fillRect/>
                    </a:stretch>
                  </pic:blipFill>
                  <pic:spPr>
                    <a:xfrm>
                      <a:off x="0" y="0"/>
                      <a:ext cx="2368296" cy="301752"/>
                    </a:xfrm>
                    <a:prstGeom prst="rect">
                      <a:avLst/>
                    </a:prstGeom>
                  </pic:spPr>
                </pic:pic>
              </a:graphicData>
            </a:graphic>
          </wp:inline>
        </w:drawing>
      </w:r>
    </w:p>
    <w:p w:rsidR="00C2560D" w:rsidRPr="00EF1B2F" w:rsidRDefault="00C2560D" w:rsidP="00C2560D">
      <w:pPr>
        <w:pStyle w:val="LabStepNumbered"/>
      </w:pPr>
      <w:r>
        <w:t xml:space="preserve">From the </w:t>
      </w:r>
      <w:r w:rsidRPr="009459D2">
        <w:rPr>
          <w:b/>
        </w:rPr>
        <w:t>Get rid of this conversation</w:t>
      </w:r>
      <w:r>
        <w:t xml:space="preserve"> dialog, click </w:t>
      </w:r>
      <w:r w:rsidRPr="009459D2">
        <w:rPr>
          <w:b/>
        </w:rPr>
        <w:t>Delete</w:t>
      </w:r>
      <w:r>
        <w:t xml:space="preserve"> </w:t>
      </w:r>
      <w:r w:rsidRPr="009459D2">
        <w:rPr>
          <w:b/>
        </w:rPr>
        <w:t>it</w:t>
      </w:r>
      <w:r>
        <w:t>.</w:t>
      </w:r>
    </w:p>
    <w:p w:rsidR="00C2560D" w:rsidRDefault="00C2560D" w:rsidP="00C2560D">
      <w:pPr>
        <w:pStyle w:val="Heading3"/>
      </w:pPr>
      <w:r>
        <w:t>Exercise 4: Use a Team Site Newsfeed</w:t>
      </w:r>
    </w:p>
    <w:p w:rsidR="00C2560D" w:rsidRDefault="00C2560D" w:rsidP="00C2560D">
      <w:pPr>
        <w:pStyle w:val="LabExerciseLeadIn"/>
      </w:pPr>
      <w:r>
        <w:t>Sometimes conversations are better suited for a small group of people instead of being on your personal site. In these cases it is best to create and follow a team site that contains its own newsfeed. You can also post to existing Team Sites if you have the appropriate permissions. In this exercise you post a conversation on the Wingtip Intranet Newsfeed and follow the team site.</w:t>
      </w:r>
    </w:p>
    <w:p w:rsidR="00C2560D" w:rsidRDefault="00C2560D" w:rsidP="00C2560D">
      <w:pPr>
        <w:pStyle w:val="Heading4"/>
      </w:pPr>
      <w:r>
        <w:t>Post a Feed on Team Site</w:t>
      </w:r>
    </w:p>
    <w:p w:rsidR="00C2560D" w:rsidRDefault="00C2560D" w:rsidP="00C2560D">
      <w:pPr>
        <w:pStyle w:val="LabStepNumbered"/>
        <w:numPr>
          <w:ilvl w:val="0"/>
          <w:numId w:val="9"/>
        </w:numPr>
      </w:pPr>
      <w:r>
        <w:t xml:space="preserve">Navigate back to the Wingtip Intranet home page. </w:t>
      </w:r>
      <w:hyperlink r:id="rId78" w:history="1">
        <w:r w:rsidRPr="000D610B">
          <w:rPr>
            <w:rStyle w:val="Hyperlink"/>
          </w:rPr>
          <w:t>http://intranet.wingtip.com</w:t>
        </w:r>
      </w:hyperlink>
      <w:r>
        <w:t xml:space="preserve"> </w:t>
      </w:r>
    </w:p>
    <w:p w:rsidR="00C2560D" w:rsidRDefault="00C2560D" w:rsidP="00C2560D">
      <w:pPr>
        <w:pStyle w:val="LabStepNumbered"/>
        <w:numPr>
          <w:ilvl w:val="0"/>
          <w:numId w:val="9"/>
        </w:numPr>
      </w:pPr>
      <w:r>
        <w:t xml:space="preserve">Just like the steps you did in the previous exercise, click </w:t>
      </w:r>
      <w:r w:rsidRPr="00674E32">
        <w:rPr>
          <w:b/>
        </w:rPr>
        <w:t>Start a conversation</w:t>
      </w:r>
      <w:r>
        <w:t xml:space="preserve"> and then start typing your message.</w:t>
      </w:r>
    </w:p>
    <w:p w:rsidR="00C2560D" w:rsidRDefault="00C2560D" w:rsidP="00C2560D">
      <w:pPr>
        <w:pStyle w:val="LabStepNumbered"/>
        <w:numPr>
          <w:ilvl w:val="0"/>
          <w:numId w:val="9"/>
        </w:numPr>
      </w:pPr>
      <w:r>
        <w:t>Post a web link, document link, or a text conversation.</w:t>
      </w:r>
    </w:p>
    <w:p w:rsidR="00C2560D" w:rsidRDefault="00C2560D" w:rsidP="00C2560D">
      <w:pPr>
        <w:pStyle w:val="LabStepScreenshot"/>
      </w:pPr>
      <w:r>
        <w:rPr>
          <w:noProof/>
        </w:rPr>
        <w:drawing>
          <wp:inline distT="0" distB="0" distL="0" distR="0" wp14:anchorId="7C78ECA1" wp14:editId="461ACA42">
            <wp:extent cx="2395728" cy="1060704"/>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5_Social.png"/>
                    <pic:cNvPicPr/>
                  </pic:nvPicPr>
                  <pic:blipFill>
                    <a:blip r:embed="rId79">
                      <a:extLst>
                        <a:ext uri="{28A0092B-C50C-407E-A947-70E740481C1C}">
                          <a14:useLocalDpi xmlns:a14="http://schemas.microsoft.com/office/drawing/2010/main" val="0"/>
                        </a:ext>
                      </a:extLst>
                    </a:blip>
                    <a:stretch>
                      <a:fillRect/>
                    </a:stretch>
                  </pic:blipFill>
                  <pic:spPr>
                    <a:xfrm>
                      <a:off x="0" y="0"/>
                      <a:ext cx="2395728" cy="1060704"/>
                    </a:xfrm>
                    <a:prstGeom prst="rect">
                      <a:avLst/>
                    </a:prstGeom>
                  </pic:spPr>
                </pic:pic>
              </a:graphicData>
            </a:graphic>
          </wp:inline>
        </w:drawing>
      </w:r>
    </w:p>
    <w:p w:rsidR="00C2560D" w:rsidRDefault="00C2560D" w:rsidP="00C2560D">
      <w:pPr>
        <w:pStyle w:val="LabStepNumbered"/>
        <w:numPr>
          <w:ilvl w:val="0"/>
          <w:numId w:val="9"/>
        </w:numPr>
      </w:pPr>
      <w:r>
        <w:t xml:space="preserve">Once complete, click </w:t>
      </w:r>
      <w:r w:rsidRPr="00035B56">
        <w:rPr>
          <w:b/>
        </w:rPr>
        <w:t>Post</w:t>
      </w:r>
      <w:r>
        <w:t>.</w:t>
      </w:r>
    </w:p>
    <w:p w:rsidR="00C2560D" w:rsidRPr="006B73DD" w:rsidRDefault="00C2560D" w:rsidP="00C2560D">
      <w:pPr>
        <w:pStyle w:val="LabStepScreenshot"/>
      </w:pPr>
      <w:r>
        <w:rPr>
          <w:noProof/>
        </w:rPr>
        <w:drawing>
          <wp:inline distT="0" distB="0" distL="0" distR="0" wp14:anchorId="0CCE23DD" wp14:editId="5B429F9D">
            <wp:extent cx="3803904" cy="2404872"/>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6_Socia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03904" cy="2404872"/>
                    </a:xfrm>
                    <a:prstGeom prst="rect">
                      <a:avLst/>
                    </a:prstGeom>
                  </pic:spPr>
                </pic:pic>
              </a:graphicData>
            </a:graphic>
          </wp:inline>
        </w:drawing>
      </w:r>
    </w:p>
    <w:p w:rsidR="00C2560D" w:rsidRDefault="00C2560D" w:rsidP="00C2560D">
      <w:pPr>
        <w:pStyle w:val="Heading4"/>
      </w:pPr>
      <w:r>
        <w:t>Follow and Unfollow Team Site</w:t>
      </w:r>
    </w:p>
    <w:p w:rsidR="00C2560D" w:rsidRDefault="00C2560D" w:rsidP="00C2560D">
      <w:pPr>
        <w:pStyle w:val="LabStepNumbered"/>
      </w:pPr>
      <w:r>
        <w:t>Navigate to the site you want to follow.</w:t>
      </w:r>
    </w:p>
    <w:p w:rsidR="00C2560D" w:rsidRDefault="00C2560D" w:rsidP="00C2560D">
      <w:pPr>
        <w:pStyle w:val="LabStepNumbered"/>
      </w:pPr>
      <w:r>
        <w:t xml:space="preserve">At the top of the page, click </w:t>
      </w:r>
      <w:r w:rsidRPr="006D3EFD">
        <w:rPr>
          <w:b/>
        </w:rPr>
        <w:t>FOLLOW</w:t>
      </w:r>
      <w:r>
        <w:t>.</w:t>
      </w:r>
    </w:p>
    <w:p w:rsidR="00C2560D" w:rsidRDefault="00C2560D" w:rsidP="00C2560D">
      <w:pPr>
        <w:pStyle w:val="LabStepScreenshot"/>
      </w:pPr>
      <w:r>
        <w:rPr>
          <w:noProof/>
        </w:rPr>
        <w:lastRenderedPageBreak/>
        <w:drawing>
          <wp:inline distT="0" distB="0" distL="0" distR="0" wp14:anchorId="25F22B12" wp14:editId="566B0DA1">
            <wp:extent cx="4562856" cy="1801368"/>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7_Social.png"/>
                    <pic:cNvPicPr/>
                  </pic:nvPicPr>
                  <pic:blipFill>
                    <a:blip r:embed="rId81">
                      <a:extLst>
                        <a:ext uri="{28A0092B-C50C-407E-A947-70E740481C1C}">
                          <a14:useLocalDpi xmlns:a14="http://schemas.microsoft.com/office/drawing/2010/main" val="0"/>
                        </a:ext>
                      </a:extLst>
                    </a:blip>
                    <a:stretch>
                      <a:fillRect/>
                    </a:stretch>
                  </pic:blipFill>
                  <pic:spPr>
                    <a:xfrm>
                      <a:off x="0" y="0"/>
                      <a:ext cx="4562856" cy="1801368"/>
                    </a:xfrm>
                    <a:prstGeom prst="rect">
                      <a:avLst/>
                    </a:prstGeom>
                  </pic:spPr>
                </pic:pic>
              </a:graphicData>
            </a:graphic>
          </wp:inline>
        </w:drawing>
      </w:r>
    </w:p>
    <w:p w:rsidR="00C2560D" w:rsidRDefault="00C2560D" w:rsidP="00C2560D">
      <w:pPr>
        <w:pStyle w:val="LabStepNumbered"/>
      </w:pPr>
      <w:r>
        <w:t xml:space="preserve">A notification will display the site name and the message </w:t>
      </w:r>
      <w:r w:rsidRPr="005B7FA7">
        <w:rPr>
          <w:b/>
        </w:rPr>
        <w:t>Now following this site</w:t>
      </w:r>
      <w:r>
        <w:t>. This notification will disappear automatically.</w:t>
      </w:r>
    </w:p>
    <w:p w:rsidR="00C2560D" w:rsidRDefault="00C2560D" w:rsidP="00C2560D">
      <w:pPr>
        <w:pStyle w:val="LabStepScreenshot"/>
      </w:pPr>
      <w:r>
        <w:rPr>
          <w:noProof/>
        </w:rPr>
        <w:drawing>
          <wp:inline distT="0" distB="0" distL="0" distR="0" wp14:anchorId="63F6CD40" wp14:editId="0E2D0272">
            <wp:extent cx="1901952" cy="6492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8_Social.png"/>
                    <pic:cNvPicPr/>
                  </pic:nvPicPr>
                  <pic:blipFill>
                    <a:blip r:embed="rId82">
                      <a:extLst>
                        <a:ext uri="{28A0092B-C50C-407E-A947-70E740481C1C}">
                          <a14:useLocalDpi xmlns:a14="http://schemas.microsoft.com/office/drawing/2010/main" val="0"/>
                        </a:ext>
                      </a:extLst>
                    </a:blip>
                    <a:stretch>
                      <a:fillRect/>
                    </a:stretch>
                  </pic:blipFill>
                  <pic:spPr>
                    <a:xfrm>
                      <a:off x="0" y="0"/>
                      <a:ext cx="1901952" cy="649224"/>
                    </a:xfrm>
                    <a:prstGeom prst="rect">
                      <a:avLst/>
                    </a:prstGeom>
                  </pic:spPr>
                </pic:pic>
              </a:graphicData>
            </a:graphic>
          </wp:inline>
        </w:drawing>
      </w:r>
    </w:p>
    <w:p w:rsidR="00C2560D" w:rsidRDefault="00C2560D" w:rsidP="00C2560D">
      <w:pPr>
        <w:pStyle w:val="LabStepNumbered"/>
      </w:pPr>
      <w:r>
        <w:t xml:space="preserve">If you click on </w:t>
      </w:r>
      <w:r w:rsidRPr="003F1224">
        <w:rPr>
          <w:b/>
        </w:rPr>
        <w:t>FOLLOW</w:t>
      </w:r>
      <w:r>
        <w:t xml:space="preserve"> again a notification will display saying you are already following the site.</w:t>
      </w:r>
    </w:p>
    <w:p w:rsidR="00C2560D" w:rsidRDefault="00C2560D" w:rsidP="00C2560D">
      <w:pPr>
        <w:pStyle w:val="LabStepScreenshot"/>
      </w:pPr>
      <w:r>
        <w:rPr>
          <w:noProof/>
        </w:rPr>
        <w:drawing>
          <wp:inline distT="0" distB="0" distL="0" distR="0" wp14:anchorId="6FC37BFE" wp14:editId="3978C266">
            <wp:extent cx="1673352" cy="356616"/>
            <wp:effectExtent l="0" t="0" r="317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9_Social.png"/>
                    <pic:cNvPicPr/>
                  </pic:nvPicPr>
                  <pic:blipFill>
                    <a:blip r:embed="rId83">
                      <a:extLst>
                        <a:ext uri="{28A0092B-C50C-407E-A947-70E740481C1C}">
                          <a14:useLocalDpi xmlns:a14="http://schemas.microsoft.com/office/drawing/2010/main" val="0"/>
                        </a:ext>
                      </a:extLst>
                    </a:blip>
                    <a:stretch>
                      <a:fillRect/>
                    </a:stretch>
                  </pic:blipFill>
                  <pic:spPr>
                    <a:xfrm>
                      <a:off x="0" y="0"/>
                      <a:ext cx="1673352" cy="356616"/>
                    </a:xfrm>
                    <a:prstGeom prst="rect">
                      <a:avLst/>
                    </a:prstGeom>
                  </pic:spPr>
                </pic:pic>
              </a:graphicData>
            </a:graphic>
          </wp:inline>
        </w:drawing>
      </w:r>
    </w:p>
    <w:p w:rsidR="00C2560D" w:rsidRDefault="00C2560D" w:rsidP="00C2560D">
      <w:pPr>
        <w:pStyle w:val="LabStepNumbered"/>
      </w:pPr>
      <w:r>
        <w:t>To Unfollow a Team Site:</w:t>
      </w:r>
    </w:p>
    <w:p w:rsidR="00C2560D" w:rsidRDefault="00C2560D" w:rsidP="00C2560D">
      <w:pPr>
        <w:pStyle w:val="LabStepNumberedLevel2"/>
      </w:pPr>
      <w:r>
        <w:t xml:space="preserve">Click on </w:t>
      </w:r>
      <w:r w:rsidRPr="00B62343">
        <w:rPr>
          <w:b/>
        </w:rPr>
        <w:t>Newsfeed</w:t>
      </w:r>
      <w:r>
        <w:t xml:space="preserve"> located at the top of the page.</w:t>
      </w:r>
    </w:p>
    <w:p w:rsidR="00C2560D" w:rsidRDefault="00C2560D" w:rsidP="00C2560D">
      <w:pPr>
        <w:pStyle w:val="LabStepNumberedLevel2"/>
      </w:pPr>
      <w:r>
        <w:t xml:space="preserve">Under </w:t>
      </w:r>
      <w:r w:rsidRPr="00B62343">
        <w:rPr>
          <w:b/>
        </w:rPr>
        <w:t>I’m following</w:t>
      </w:r>
      <w:r>
        <w:t xml:space="preserve">, click on the </w:t>
      </w:r>
      <w:r w:rsidRPr="00B62343">
        <w:rPr>
          <w:b/>
        </w:rPr>
        <w:t>number</w:t>
      </w:r>
      <w:r>
        <w:rPr>
          <w:b/>
        </w:rPr>
        <w:t xml:space="preserve"> </w:t>
      </w:r>
      <w:r w:rsidRPr="00B62343">
        <w:t>(ie. 2)</w:t>
      </w:r>
      <w:r>
        <w:t xml:space="preserve"> for </w:t>
      </w:r>
      <w:r w:rsidRPr="00B62343">
        <w:rPr>
          <w:b/>
        </w:rPr>
        <w:t>sites</w:t>
      </w:r>
      <w:r>
        <w:t>.</w:t>
      </w:r>
    </w:p>
    <w:p w:rsidR="00C2560D" w:rsidRDefault="00C2560D" w:rsidP="00C2560D">
      <w:pPr>
        <w:pStyle w:val="LabStepScreenshotLevel2"/>
      </w:pPr>
      <w:r>
        <w:drawing>
          <wp:inline distT="0" distB="0" distL="0" distR="0" wp14:anchorId="68C69819" wp14:editId="25C5D724">
            <wp:extent cx="1188720" cy="1645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0_Social.png"/>
                    <pic:cNvPicPr/>
                  </pic:nvPicPr>
                  <pic:blipFill>
                    <a:blip r:embed="rId84">
                      <a:extLst>
                        <a:ext uri="{28A0092B-C50C-407E-A947-70E740481C1C}">
                          <a14:useLocalDpi xmlns:a14="http://schemas.microsoft.com/office/drawing/2010/main" val="0"/>
                        </a:ext>
                      </a:extLst>
                    </a:blip>
                    <a:stretch>
                      <a:fillRect/>
                    </a:stretch>
                  </pic:blipFill>
                  <pic:spPr>
                    <a:xfrm>
                      <a:off x="0" y="0"/>
                      <a:ext cx="1188720" cy="1645920"/>
                    </a:xfrm>
                    <a:prstGeom prst="rect">
                      <a:avLst/>
                    </a:prstGeom>
                  </pic:spPr>
                </pic:pic>
              </a:graphicData>
            </a:graphic>
          </wp:inline>
        </w:drawing>
      </w:r>
    </w:p>
    <w:p w:rsidR="00C2560D" w:rsidRDefault="00C2560D" w:rsidP="00C2560D">
      <w:pPr>
        <w:pStyle w:val="LabStepNumberedLevel2"/>
      </w:pPr>
      <w:r>
        <w:t xml:space="preserve">From the </w:t>
      </w:r>
      <w:r w:rsidRPr="00B62343">
        <w:rPr>
          <w:b/>
        </w:rPr>
        <w:t>Sites I’m following</w:t>
      </w:r>
      <w:r>
        <w:t xml:space="preserve"> page, find the site you want to unfollow and click </w:t>
      </w:r>
      <w:r w:rsidRPr="00B62343">
        <w:rPr>
          <w:b/>
        </w:rPr>
        <w:t>Stop following</w:t>
      </w:r>
      <w:r>
        <w:t>.</w:t>
      </w:r>
    </w:p>
    <w:p w:rsidR="00C2560D" w:rsidRPr="006B73DD" w:rsidRDefault="00C2560D" w:rsidP="00C2560D">
      <w:pPr>
        <w:pStyle w:val="LabStepScreenshotLevel2"/>
      </w:pPr>
      <w:r>
        <w:drawing>
          <wp:inline distT="0" distB="0" distL="0" distR="0" wp14:anchorId="31DB54AC" wp14:editId="464C2718">
            <wp:extent cx="2889504" cy="512064"/>
            <wp:effectExtent l="0" t="0" r="635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1_Social.png"/>
                    <pic:cNvPicPr/>
                  </pic:nvPicPr>
                  <pic:blipFill>
                    <a:blip r:embed="rId85">
                      <a:extLst>
                        <a:ext uri="{28A0092B-C50C-407E-A947-70E740481C1C}">
                          <a14:useLocalDpi xmlns:a14="http://schemas.microsoft.com/office/drawing/2010/main" val="0"/>
                        </a:ext>
                      </a:extLst>
                    </a:blip>
                    <a:stretch>
                      <a:fillRect/>
                    </a:stretch>
                  </pic:blipFill>
                  <pic:spPr>
                    <a:xfrm>
                      <a:off x="0" y="0"/>
                      <a:ext cx="2889504" cy="512064"/>
                    </a:xfrm>
                    <a:prstGeom prst="rect">
                      <a:avLst/>
                    </a:prstGeom>
                  </pic:spPr>
                </pic:pic>
              </a:graphicData>
            </a:graphic>
          </wp:inline>
        </w:drawing>
      </w:r>
    </w:p>
    <w:p w:rsidR="00C2560D" w:rsidRDefault="00C2560D" w:rsidP="00C2560D">
      <w:pPr>
        <w:pStyle w:val="Heading3"/>
      </w:pPr>
      <w:r>
        <w:t xml:space="preserve">Exercise 5: Working with </w:t>
      </w:r>
      <w:r w:rsidR="006F4C6C">
        <w:t>OneDrive for Business</w:t>
      </w:r>
    </w:p>
    <w:p w:rsidR="00C2560D" w:rsidRDefault="00C2560D" w:rsidP="00C2560D">
      <w:pPr>
        <w:pStyle w:val="LabExerciseLeadIn"/>
      </w:pPr>
      <w:r>
        <w:t xml:space="preserve">In this exercise you will learn to sync your </w:t>
      </w:r>
      <w:r w:rsidR="006F4C6C">
        <w:t>OneDrive for Business</w:t>
      </w:r>
      <w:r>
        <w:t xml:space="preserve"> library to your local computer, sync a site library to your computer, and work with files in a synced SharePoint library.</w:t>
      </w:r>
    </w:p>
    <w:p w:rsidR="00C2560D" w:rsidRDefault="00C2560D" w:rsidP="00C2560D">
      <w:pPr>
        <w:pStyle w:val="Heading4"/>
      </w:pPr>
      <w:r>
        <w:t xml:space="preserve">Sync </w:t>
      </w:r>
      <w:r w:rsidR="006F4C6C">
        <w:t>OneDrive for Business</w:t>
      </w:r>
      <w:r>
        <w:t xml:space="preserve"> Library to Computer</w:t>
      </w:r>
    </w:p>
    <w:p w:rsidR="00C2560D" w:rsidRDefault="00C2560D" w:rsidP="00C2560D">
      <w:pPr>
        <w:pStyle w:val="LabStepNumbered"/>
        <w:numPr>
          <w:ilvl w:val="0"/>
          <w:numId w:val="9"/>
        </w:numPr>
      </w:pPr>
      <w:r>
        <w:t xml:space="preserve">Navigate to your </w:t>
      </w:r>
      <w:r w:rsidR="006F4C6C">
        <w:t>OneDrive for Business</w:t>
      </w:r>
      <w:r>
        <w:t xml:space="preserve"> library by clicking in </w:t>
      </w:r>
      <w:r w:rsidRPr="00A95A9E">
        <w:rPr>
          <w:b/>
        </w:rPr>
        <w:t>SkyDrive</w:t>
      </w:r>
      <w:r>
        <w:t xml:space="preserve"> at the top of the page.</w:t>
      </w:r>
    </w:p>
    <w:p w:rsidR="00C2560D" w:rsidRDefault="00C2560D" w:rsidP="00C2560D">
      <w:pPr>
        <w:pStyle w:val="LabStepScreenshot"/>
      </w:pPr>
      <w:r>
        <w:rPr>
          <w:noProof/>
        </w:rPr>
        <w:drawing>
          <wp:inline distT="0" distB="0" distL="0" distR="0" wp14:anchorId="7284B109" wp14:editId="6788A6FF">
            <wp:extent cx="1801368" cy="16459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2_Social.png"/>
                    <pic:cNvPicPr/>
                  </pic:nvPicPr>
                  <pic:blipFill>
                    <a:blip r:embed="rId86">
                      <a:extLst>
                        <a:ext uri="{28A0092B-C50C-407E-A947-70E740481C1C}">
                          <a14:useLocalDpi xmlns:a14="http://schemas.microsoft.com/office/drawing/2010/main" val="0"/>
                        </a:ext>
                      </a:extLst>
                    </a:blip>
                    <a:stretch>
                      <a:fillRect/>
                    </a:stretch>
                  </pic:blipFill>
                  <pic:spPr>
                    <a:xfrm>
                      <a:off x="0" y="0"/>
                      <a:ext cx="1801368" cy="164592"/>
                    </a:xfrm>
                    <a:prstGeom prst="rect">
                      <a:avLst/>
                    </a:prstGeom>
                  </pic:spPr>
                </pic:pic>
              </a:graphicData>
            </a:graphic>
          </wp:inline>
        </w:drawing>
      </w:r>
    </w:p>
    <w:p w:rsidR="00C2560D" w:rsidRDefault="00C2560D" w:rsidP="00C2560D">
      <w:pPr>
        <w:pStyle w:val="LabStepNumbered"/>
        <w:numPr>
          <w:ilvl w:val="0"/>
          <w:numId w:val="9"/>
        </w:numPr>
      </w:pPr>
      <w:r>
        <w:t xml:space="preserve">Click </w:t>
      </w:r>
      <w:r w:rsidRPr="00A95A9E">
        <w:rPr>
          <w:b/>
        </w:rPr>
        <w:t>SYNC</w:t>
      </w:r>
      <w:r>
        <w:t xml:space="preserve"> located at the top of the page.</w:t>
      </w:r>
    </w:p>
    <w:p w:rsidR="00C2560D" w:rsidRDefault="00C2560D" w:rsidP="00C2560D">
      <w:pPr>
        <w:pStyle w:val="LabStepScreenshot"/>
      </w:pPr>
      <w:r>
        <w:rPr>
          <w:noProof/>
        </w:rPr>
        <w:lastRenderedPageBreak/>
        <w:drawing>
          <wp:inline distT="0" distB="0" distL="0" distR="0" wp14:anchorId="007B60E1" wp14:editId="18403BDB">
            <wp:extent cx="4279392" cy="1664208"/>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3_Social.png"/>
                    <pic:cNvPicPr/>
                  </pic:nvPicPr>
                  <pic:blipFill>
                    <a:blip r:embed="rId87">
                      <a:extLst>
                        <a:ext uri="{28A0092B-C50C-407E-A947-70E740481C1C}">
                          <a14:useLocalDpi xmlns:a14="http://schemas.microsoft.com/office/drawing/2010/main" val="0"/>
                        </a:ext>
                      </a:extLst>
                    </a:blip>
                    <a:stretch>
                      <a:fillRect/>
                    </a:stretch>
                  </pic:blipFill>
                  <pic:spPr>
                    <a:xfrm>
                      <a:off x="0" y="0"/>
                      <a:ext cx="4279392" cy="1664208"/>
                    </a:xfrm>
                    <a:prstGeom prst="rect">
                      <a:avLst/>
                    </a:prstGeom>
                  </pic:spPr>
                </pic:pic>
              </a:graphicData>
            </a:graphic>
          </wp:inline>
        </w:drawing>
      </w:r>
    </w:p>
    <w:p w:rsidR="00C2560D" w:rsidRDefault="00C2560D" w:rsidP="00C2560D">
      <w:pPr>
        <w:pStyle w:val="LabStepNumbered"/>
        <w:numPr>
          <w:ilvl w:val="0"/>
          <w:numId w:val="9"/>
        </w:numPr>
      </w:pPr>
      <w:r>
        <w:t xml:space="preserve">In the </w:t>
      </w:r>
      <w:r w:rsidR="006F4C6C">
        <w:t>OneDrive for Business</w:t>
      </w:r>
      <w:r>
        <w:t xml:space="preserve"> wizard, click </w:t>
      </w:r>
      <w:r w:rsidRPr="00A95A9E">
        <w:rPr>
          <w:b/>
        </w:rPr>
        <w:t>Sync Now</w:t>
      </w:r>
      <w:r>
        <w:t>.</w:t>
      </w:r>
    </w:p>
    <w:p w:rsidR="00C2560D" w:rsidRDefault="00C2560D" w:rsidP="00C2560D">
      <w:pPr>
        <w:pStyle w:val="LabStepScreenshot"/>
      </w:pPr>
      <w:r>
        <w:rPr>
          <w:noProof/>
        </w:rPr>
        <w:drawing>
          <wp:inline distT="0" distB="0" distL="0" distR="0" wp14:anchorId="7345092A" wp14:editId="3A7D75F9">
            <wp:extent cx="2907792" cy="1865376"/>
            <wp:effectExtent l="0" t="0" r="698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6_Social.png"/>
                    <pic:cNvPicPr/>
                  </pic:nvPicPr>
                  <pic:blipFill>
                    <a:blip r:embed="rId88">
                      <a:extLst>
                        <a:ext uri="{28A0092B-C50C-407E-A947-70E740481C1C}">
                          <a14:useLocalDpi xmlns:a14="http://schemas.microsoft.com/office/drawing/2010/main" val="0"/>
                        </a:ext>
                      </a:extLst>
                    </a:blip>
                    <a:stretch>
                      <a:fillRect/>
                    </a:stretch>
                  </pic:blipFill>
                  <pic:spPr>
                    <a:xfrm>
                      <a:off x="0" y="0"/>
                      <a:ext cx="2907792" cy="1865376"/>
                    </a:xfrm>
                    <a:prstGeom prst="rect">
                      <a:avLst/>
                    </a:prstGeom>
                  </pic:spPr>
                </pic:pic>
              </a:graphicData>
            </a:graphic>
          </wp:inline>
        </w:drawing>
      </w:r>
    </w:p>
    <w:p w:rsidR="00C2560D" w:rsidRDefault="00C2560D" w:rsidP="00C2560D">
      <w:pPr>
        <w:pStyle w:val="LabStepNumbered"/>
      </w:pPr>
      <w:r>
        <w:t>Wait for the sync to finish.</w:t>
      </w:r>
    </w:p>
    <w:p w:rsidR="00C2560D" w:rsidRDefault="00C2560D" w:rsidP="00C2560D">
      <w:pPr>
        <w:pStyle w:val="LabStepNumbered"/>
      </w:pPr>
      <w:r>
        <w:t xml:space="preserve">Click </w:t>
      </w:r>
      <w:r w:rsidRPr="00A95A9E">
        <w:rPr>
          <w:b/>
        </w:rPr>
        <w:t>Show my files…</w:t>
      </w:r>
    </w:p>
    <w:p w:rsidR="00C2560D" w:rsidRDefault="00C2560D" w:rsidP="00C2560D">
      <w:pPr>
        <w:pStyle w:val="LabStepScreenshot"/>
      </w:pPr>
      <w:r>
        <w:rPr>
          <w:noProof/>
        </w:rPr>
        <w:drawing>
          <wp:inline distT="0" distB="0" distL="0" distR="0" wp14:anchorId="7A23AE4A" wp14:editId="45E24F1C">
            <wp:extent cx="2907792" cy="1865376"/>
            <wp:effectExtent l="0" t="0" r="698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8_Social.png"/>
                    <pic:cNvPicPr/>
                  </pic:nvPicPr>
                  <pic:blipFill>
                    <a:blip r:embed="rId89">
                      <a:extLst>
                        <a:ext uri="{28A0092B-C50C-407E-A947-70E740481C1C}">
                          <a14:useLocalDpi xmlns:a14="http://schemas.microsoft.com/office/drawing/2010/main" val="0"/>
                        </a:ext>
                      </a:extLst>
                    </a:blip>
                    <a:stretch>
                      <a:fillRect/>
                    </a:stretch>
                  </pic:blipFill>
                  <pic:spPr>
                    <a:xfrm>
                      <a:off x="0" y="0"/>
                      <a:ext cx="2907792" cy="1865376"/>
                    </a:xfrm>
                    <a:prstGeom prst="rect">
                      <a:avLst/>
                    </a:prstGeom>
                  </pic:spPr>
                </pic:pic>
              </a:graphicData>
            </a:graphic>
          </wp:inline>
        </w:drawing>
      </w:r>
    </w:p>
    <w:p w:rsidR="00C2560D" w:rsidRDefault="00C2560D" w:rsidP="00C2560D">
      <w:pPr>
        <w:pStyle w:val="LabStepNumbered"/>
      </w:pPr>
      <w:r>
        <w:t>The Files Explorer automatically opens and displays your synced library.</w:t>
      </w:r>
    </w:p>
    <w:p w:rsidR="00C2560D" w:rsidRDefault="00C2560D" w:rsidP="00C2560D">
      <w:pPr>
        <w:pStyle w:val="LabStepScreenshot"/>
      </w:pPr>
      <w:r>
        <w:rPr>
          <w:noProof/>
        </w:rPr>
        <w:drawing>
          <wp:inline distT="0" distB="0" distL="0" distR="0" wp14:anchorId="1601B353" wp14:editId="5A493BEF">
            <wp:extent cx="3401568" cy="196596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9_Social.png"/>
                    <pic:cNvPicPr/>
                  </pic:nvPicPr>
                  <pic:blipFill>
                    <a:blip r:embed="rId90">
                      <a:extLst>
                        <a:ext uri="{28A0092B-C50C-407E-A947-70E740481C1C}">
                          <a14:useLocalDpi xmlns:a14="http://schemas.microsoft.com/office/drawing/2010/main" val="0"/>
                        </a:ext>
                      </a:extLst>
                    </a:blip>
                    <a:stretch>
                      <a:fillRect/>
                    </a:stretch>
                  </pic:blipFill>
                  <pic:spPr>
                    <a:xfrm>
                      <a:off x="0" y="0"/>
                      <a:ext cx="3401568" cy="1965960"/>
                    </a:xfrm>
                    <a:prstGeom prst="rect">
                      <a:avLst/>
                    </a:prstGeom>
                  </pic:spPr>
                </pic:pic>
              </a:graphicData>
            </a:graphic>
          </wp:inline>
        </w:drawing>
      </w:r>
    </w:p>
    <w:p w:rsidR="00C2560D" w:rsidRDefault="00C2560D" w:rsidP="00C2560D">
      <w:pPr>
        <w:pStyle w:val="LabStepNumbered"/>
        <w:numPr>
          <w:ilvl w:val="0"/>
          <w:numId w:val="9"/>
        </w:numPr>
      </w:pPr>
      <w:r>
        <w:t xml:space="preserve">Click </w:t>
      </w:r>
      <w:r w:rsidRPr="00A95A9E">
        <w:rPr>
          <w:b/>
        </w:rPr>
        <w:t>Show My Files</w:t>
      </w:r>
      <w:r>
        <w:t xml:space="preserve"> to go to the synced library folder.</w:t>
      </w:r>
    </w:p>
    <w:p w:rsidR="00C2560D" w:rsidRDefault="00C2560D" w:rsidP="00C2560D">
      <w:pPr>
        <w:pStyle w:val="Heading4"/>
      </w:pPr>
      <w:r>
        <w:lastRenderedPageBreak/>
        <w:t>Sync Team Site Library to Computer</w:t>
      </w:r>
    </w:p>
    <w:p w:rsidR="00C2560D" w:rsidRDefault="00C2560D" w:rsidP="00C2560D">
      <w:pPr>
        <w:pStyle w:val="LabStepNumbered"/>
      </w:pPr>
      <w:r>
        <w:t>Navigate to the Team Site</w:t>
      </w:r>
      <w:r w:rsidRPr="00E30096">
        <w:t xml:space="preserve"> library</w:t>
      </w:r>
      <w:r>
        <w:t xml:space="preserve"> you want to sync such as </w:t>
      </w:r>
      <w:r w:rsidRPr="00E30096">
        <w:rPr>
          <w:b/>
        </w:rPr>
        <w:t>IT Documents</w:t>
      </w:r>
      <w:r>
        <w:t xml:space="preserve"> located at the Wingtip Intranet root site.</w:t>
      </w:r>
    </w:p>
    <w:p w:rsidR="00C2560D" w:rsidRDefault="00C2560D" w:rsidP="00C2560D">
      <w:pPr>
        <w:pStyle w:val="LabStepNumbered"/>
      </w:pPr>
      <w:r>
        <w:t>C</w:t>
      </w:r>
      <w:r w:rsidRPr="00E30096">
        <w:t xml:space="preserve">lick the </w:t>
      </w:r>
      <w:r w:rsidRPr="00E30096">
        <w:rPr>
          <w:b/>
        </w:rPr>
        <w:t>SYNC</w:t>
      </w:r>
      <w:r w:rsidRPr="00E30096">
        <w:t xml:space="preserve"> button at the top of the page.</w:t>
      </w:r>
    </w:p>
    <w:p w:rsidR="00C2560D" w:rsidRDefault="00C2560D" w:rsidP="00C2560D">
      <w:pPr>
        <w:pStyle w:val="LabStepScreenshot"/>
      </w:pPr>
      <w:r>
        <w:rPr>
          <w:noProof/>
        </w:rPr>
        <w:drawing>
          <wp:inline distT="0" distB="0" distL="0" distR="0" wp14:anchorId="468D3649" wp14:editId="32686F07">
            <wp:extent cx="3685032" cy="125272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04_Social.png"/>
                    <pic:cNvPicPr/>
                  </pic:nvPicPr>
                  <pic:blipFill>
                    <a:blip r:embed="rId91">
                      <a:extLst>
                        <a:ext uri="{28A0092B-C50C-407E-A947-70E740481C1C}">
                          <a14:useLocalDpi xmlns:a14="http://schemas.microsoft.com/office/drawing/2010/main" val="0"/>
                        </a:ext>
                      </a:extLst>
                    </a:blip>
                    <a:stretch>
                      <a:fillRect/>
                    </a:stretch>
                  </pic:blipFill>
                  <pic:spPr>
                    <a:xfrm>
                      <a:off x="0" y="0"/>
                      <a:ext cx="3685032" cy="1252728"/>
                    </a:xfrm>
                    <a:prstGeom prst="rect">
                      <a:avLst/>
                    </a:prstGeom>
                  </pic:spPr>
                </pic:pic>
              </a:graphicData>
            </a:graphic>
          </wp:inline>
        </w:drawing>
      </w:r>
    </w:p>
    <w:p w:rsidR="00C2560D" w:rsidRDefault="00C2560D" w:rsidP="00C2560D">
      <w:pPr>
        <w:pStyle w:val="LabStepNumbered"/>
      </w:pPr>
      <w:r>
        <w:t xml:space="preserve">From the </w:t>
      </w:r>
      <w:r w:rsidRPr="00E30096">
        <w:rPr>
          <w:b/>
        </w:rPr>
        <w:t xml:space="preserve">Microsoft </w:t>
      </w:r>
      <w:r w:rsidR="006F4C6C">
        <w:rPr>
          <w:b/>
        </w:rPr>
        <w:t>OneDrive for Business</w:t>
      </w:r>
      <w:r>
        <w:t xml:space="preserve"> library sync dialog, click </w:t>
      </w:r>
      <w:r w:rsidRPr="00E30096">
        <w:rPr>
          <w:b/>
        </w:rPr>
        <w:t>Sync Now</w:t>
      </w:r>
      <w:r>
        <w:t>.</w:t>
      </w:r>
    </w:p>
    <w:p w:rsidR="00C2560D" w:rsidRDefault="00C2560D" w:rsidP="00C2560D">
      <w:pPr>
        <w:pStyle w:val="LabStepNumbered"/>
      </w:pPr>
      <w:r>
        <w:t>If prompted for credentials, enter the credentials supplied at the beginning of this lab.</w:t>
      </w:r>
    </w:p>
    <w:p w:rsidR="00C2560D" w:rsidRDefault="00C2560D" w:rsidP="00C2560D">
      <w:pPr>
        <w:pStyle w:val="LabStepScreenshot"/>
      </w:pPr>
      <w:r>
        <w:rPr>
          <w:noProof/>
        </w:rPr>
        <w:drawing>
          <wp:inline distT="0" distB="0" distL="0" distR="0" wp14:anchorId="6B783795" wp14:editId="7DF93960">
            <wp:extent cx="2011680" cy="1764792"/>
            <wp:effectExtent l="0" t="0" r="762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06_Social.png"/>
                    <pic:cNvPicPr/>
                  </pic:nvPicPr>
                  <pic:blipFill>
                    <a:blip r:embed="rId92">
                      <a:extLst>
                        <a:ext uri="{28A0092B-C50C-407E-A947-70E740481C1C}">
                          <a14:useLocalDpi xmlns:a14="http://schemas.microsoft.com/office/drawing/2010/main" val="0"/>
                        </a:ext>
                      </a:extLst>
                    </a:blip>
                    <a:stretch>
                      <a:fillRect/>
                    </a:stretch>
                  </pic:blipFill>
                  <pic:spPr>
                    <a:xfrm>
                      <a:off x="0" y="0"/>
                      <a:ext cx="2011680" cy="1764792"/>
                    </a:xfrm>
                    <a:prstGeom prst="rect">
                      <a:avLst/>
                    </a:prstGeom>
                  </pic:spPr>
                </pic:pic>
              </a:graphicData>
            </a:graphic>
          </wp:inline>
        </w:drawing>
      </w:r>
    </w:p>
    <w:p w:rsidR="00C2560D" w:rsidRDefault="00C2560D" w:rsidP="00C2560D">
      <w:pPr>
        <w:pStyle w:val="LabStepNumbered"/>
      </w:pPr>
      <w:r>
        <w:t xml:space="preserve">In the </w:t>
      </w:r>
      <w:r w:rsidRPr="00E30096">
        <w:rPr>
          <w:b/>
        </w:rPr>
        <w:t xml:space="preserve">Microsoft </w:t>
      </w:r>
      <w:r w:rsidR="006F4C6C">
        <w:rPr>
          <w:b/>
        </w:rPr>
        <w:t>OneDrive for Business</w:t>
      </w:r>
      <w:r>
        <w:t xml:space="preserve"> dialog, select </w:t>
      </w:r>
      <w:r w:rsidRPr="00E30096">
        <w:rPr>
          <w:b/>
        </w:rPr>
        <w:t>IT Documents</w:t>
      </w:r>
      <w:r>
        <w:t xml:space="preserve"> from the </w:t>
      </w:r>
      <w:r w:rsidRPr="00E30096">
        <w:rPr>
          <w:b/>
        </w:rPr>
        <w:t>Select the library you want to sync</w:t>
      </w:r>
      <w:r>
        <w:t xml:space="preserve"> list and then click </w:t>
      </w:r>
      <w:r w:rsidRPr="00E30096">
        <w:rPr>
          <w:b/>
        </w:rPr>
        <w:t>Sync</w:t>
      </w:r>
      <w:r>
        <w:t xml:space="preserve"> </w:t>
      </w:r>
      <w:r w:rsidRPr="00E30096">
        <w:rPr>
          <w:b/>
        </w:rPr>
        <w:t>selected</w:t>
      </w:r>
      <w:r>
        <w:t>.</w:t>
      </w:r>
    </w:p>
    <w:p w:rsidR="00C2560D" w:rsidRDefault="00C2560D" w:rsidP="00C2560D">
      <w:pPr>
        <w:pStyle w:val="LabStepScreenshot"/>
      </w:pPr>
      <w:r>
        <w:rPr>
          <w:noProof/>
        </w:rPr>
        <w:drawing>
          <wp:inline distT="0" distB="0" distL="0" distR="0" wp14:anchorId="5D1B0797" wp14:editId="70FF2576">
            <wp:extent cx="2889504" cy="1920240"/>
            <wp:effectExtent l="0" t="0" r="635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07_Social.png"/>
                    <pic:cNvPicPr/>
                  </pic:nvPicPr>
                  <pic:blipFill>
                    <a:blip r:embed="rId93">
                      <a:extLst>
                        <a:ext uri="{28A0092B-C50C-407E-A947-70E740481C1C}">
                          <a14:useLocalDpi xmlns:a14="http://schemas.microsoft.com/office/drawing/2010/main" val="0"/>
                        </a:ext>
                      </a:extLst>
                    </a:blip>
                    <a:stretch>
                      <a:fillRect/>
                    </a:stretch>
                  </pic:blipFill>
                  <pic:spPr>
                    <a:xfrm>
                      <a:off x="0" y="0"/>
                      <a:ext cx="2889504" cy="1920240"/>
                    </a:xfrm>
                    <a:prstGeom prst="rect">
                      <a:avLst/>
                    </a:prstGeom>
                  </pic:spPr>
                </pic:pic>
              </a:graphicData>
            </a:graphic>
          </wp:inline>
        </w:drawing>
      </w:r>
    </w:p>
    <w:p w:rsidR="00C2560D" w:rsidRPr="00F24085" w:rsidRDefault="00C2560D" w:rsidP="00C2560D">
      <w:pPr>
        <w:pStyle w:val="LabStepNumbered"/>
      </w:pPr>
      <w:r>
        <w:t xml:space="preserve">In the next dialog, click </w:t>
      </w:r>
      <w:r w:rsidRPr="00F24085">
        <w:rPr>
          <w:b/>
        </w:rPr>
        <w:t>Show my files…</w:t>
      </w:r>
    </w:p>
    <w:p w:rsidR="00C2560D" w:rsidRDefault="00C2560D" w:rsidP="00C2560D">
      <w:pPr>
        <w:pStyle w:val="LabStepScreenshot"/>
      </w:pPr>
      <w:r>
        <w:rPr>
          <w:noProof/>
        </w:rPr>
        <w:lastRenderedPageBreak/>
        <w:drawing>
          <wp:inline distT="0" distB="0" distL="0" distR="0" wp14:anchorId="074D1881" wp14:editId="33B1D16C">
            <wp:extent cx="2907792" cy="1865376"/>
            <wp:effectExtent l="0" t="0" r="698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8_Social.png"/>
                    <pic:cNvPicPr/>
                  </pic:nvPicPr>
                  <pic:blipFill>
                    <a:blip r:embed="rId94">
                      <a:extLst>
                        <a:ext uri="{28A0092B-C50C-407E-A947-70E740481C1C}">
                          <a14:useLocalDpi xmlns:a14="http://schemas.microsoft.com/office/drawing/2010/main" val="0"/>
                        </a:ext>
                      </a:extLst>
                    </a:blip>
                    <a:stretch>
                      <a:fillRect/>
                    </a:stretch>
                  </pic:blipFill>
                  <pic:spPr>
                    <a:xfrm>
                      <a:off x="0" y="0"/>
                      <a:ext cx="2907792" cy="1865376"/>
                    </a:xfrm>
                    <a:prstGeom prst="rect">
                      <a:avLst/>
                    </a:prstGeom>
                  </pic:spPr>
                </pic:pic>
              </a:graphicData>
            </a:graphic>
          </wp:inline>
        </w:drawing>
      </w:r>
    </w:p>
    <w:p w:rsidR="00C2560D" w:rsidRDefault="00C2560D" w:rsidP="00C2560D">
      <w:pPr>
        <w:pStyle w:val="LabStepNumbered"/>
      </w:pPr>
      <w:r>
        <w:t xml:space="preserve">The </w:t>
      </w:r>
      <w:r w:rsidRPr="00F80F5D">
        <w:rPr>
          <w:b/>
        </w:rPr>
        <w:t>IT Documents</w:t>
      </w:r>
      <w:r>
        <w:t xml:space="preserve"> library is now synced to your local computer.</w:t>
      </w:r>
    </w:p>
    <w:p w:rsidR="00C2560D" w:rsidRDefault="00C2560D" w:rsidP="00C2560D">
      <w:pPr>
        <w:pStyle w:val="LabStepScreenshot"/>
      </w:pPr>
      <w:r>
        <w:rPr>
          <w:noProof/>
        </w:rPr>
        <w:drawing>
          <wp:inline distT="0" distB="0" distL="0" distR="0" wp14:anchorId="47BBFDCA" wp14:editId="12041B42">
            <wp:extent cx="3401568" cy="19659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9_Social.png"/>
                    <pic:cNvPicPr/>
                  </pic:nvPicPr>
                  <pic:blipFill>
                    <a:blip r:embed="rId95">
                      <a:extLst>
                        <a:ext uri="{28A0092B-C50C-407E-A947-70E740481C1C}">
                          <a14:useLocalDpi xmlns:a14="http://schemas.microsoft.com/office/drawing/2010/main" val="0"/>
                        </a:ext>
                      </a:extLst>
                    </a:blip>
                    <a:stretch>
                      <a:fillRect/>
                    </a:stretch>
                  </pic:blipFill>
                  <pic:spPr>
                    <a:xfrm>
                      <a:off x="0" y="0"/>
                      <a:ext cx="3401568" cy="1965960"/>
                    </a:xfrm>
                    <a:prstGeom prst="rect">
                      <a:avLst/>
                    </a:prstGeom>
                  </pic:spPr>
                </pic:pic>
              </a:graphicData>
            </a:graphic>
          </wp:inline>
        </w:drawing>
      </w:r>
    </w:p>
    <w:p w:rsidR="00C2560D" w:rsidRDefault="00C2560D" w:rsidP="00C2560D">
      <w:pPr>
        <w:pStyle w:val="Heading4"/>
      </w:pPr>
      <w:r>
        <w:t>Work with Synced Files</w:t>
      </w:r>
    </w:p>
    <w:p w:rsidR="00C2560D" w:rsidRDefault="00C2560D" w:rsidP="00C2560D">
      <w:pPr>
        <w:pStyle w:val="LabStepNumbered"/>
      </w:pPr>
      <w:r>
        <w:t>Open the synced library folder in your file system.</w:t>
      </w:r>
    </w:p>
    <w:p w:rsidR="00C2560D" w:rsidRDefault="00C2560D" w:rsidP="00C2560D">
      <w:pPr>
        <w:pStyle w:val="LabStepNumbered"/>
      </w:pPr>
      <w:r>
        <w:t xml:space="preserve">Double-click on the </w:t>
      </w:r>
      <w:r w:rsidR="006F4C6C">
        <w:rPr>
          <w:b/>
        </w:rPr>
        <w:t>OneDrive for Business</w:t>
      </w:r>
      <w:r>
        <w:t xml:space="preserve"> icon in the Window’s taskbar.</w:t>
      </w:r>
    </w:p>
    <w:p w:rsidR="00C2560D" w:rsidRDefault="00C2560D" w:rsidP="00C2560D">
      <w:pPr>
        <w:pStyle w:val="LabExerciseCallout"/>
      </w:pPr>
      <w:r w:rsidRPr="00EA69DF">
        <w:rPr>
          <w:b/>
        </w:rPr>
        <w:t>Note:</w:t>
      </w:r>
      <w:r>
        <w:t xml:space="preserve"> </w:t>
      </w:r>
      <w:r w:rsidRPr="005F7297">
        <w:t>Team site library folders are placed under Fav</w:t>
      </w:r>
      <w:r>
        <w:t xml:space="preserve">orites in the SharePoint folder. You can navigate to the synced folders directly through File Explorer or by double-clicking on the </w:t>
      </w:r>
      <w:r w:rsidR="006F4C6C">
        <w:t>OneDrive for Business</w:t>
      </w:r>
      <w:r>
        <w:t xml:space="preserve"> taskbar icon.</w:t>
      </w:r>
    </w:p>
    <w:p w:rsidR="00C2560D" w:rsidRDefault="00C2560D" w:rsidP="00C2560D">
      <w:pPr>
        <w:pStyle w:val="LabStepScreenshotLevel2"/>
      </w:pPr>
      <w:r>
        <w:drawing>
          <wp:inline distT="0" distB="0" distL="0" distR="0" wp14:anchorId="42966388" wp14:editId="1E7526DC">
            <wp:extent cx="3118104" cy="1801368"/>
            <wp:effectExtent l="0" t="0" r="635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00_Social.png"/>
                    <pic:cNvPicPr/>
                  </pic:nvPicPr>
                  <pic:blipFill>
                    <a:blip r:embed="rId96">
                      <a:extLst>
                        <a:ext uri="{28A0092B-C50C-407E-A947-70E740481C1C}">
                          <a14:useLocalDpi xmlns:a14="http://schemas.microsoft.com/office/drawing/2010/main" val="0"/>
                        </a:ext>
                      </a:extLst>
                    </a:blip>
                    <a:stretch>
                      <a:fillRect/>
                    </a:stretch>
                  </pic:blipFill>
                  <pic:spPr>
                    <a:xfrm>
                      <a:off x="0" y="0"/>
                      <a:ext cx="3118104" cy="1801368"/>
                    </a:xfrm>
                    <a:prstGeom prst="rect">
                      <a:avLst/>
                    </a:prstGeom>
                  </pic:spPr>
                </pic:pic>
              </a:graphicData>
            </a:graphic>
          </wp:inline>
        </w:drawing>
      </w:r>
    </w:p>
    <w:p w:rsidR="00C2560D" w:rsidRDefault="00C2560D" w:rsidP="00C2560D">
      <w:pPr>
        <w:pStyle w:val="LabStepNumbered"/>
      </w:pPr>
      <w:r>
        <w:t xml:space="preserve">Right-click on a file or folder. Click </w:t>
      </w:r>
      <w:r w:rsidR="006F4C6C">
        <w:rPr>
          <w:b/>
        </w:rPr>
        <w:t>OneDrive for Business</w:t>
      </w:r>
      <w:r>
        <w:t xml:space="preserve"> and then click one of the available menu options:</w:t>
      </w:r>
    </w:p>
    <w:p w:rsidR="00C2560D" w:rsidRDefault="00C2560D" w:rsidP="00C2560D">
      <w:pPr>
        <w:pStyle w:val="LabStepNumberedLevel2"/>
      </w:pPr>
      <w:r>
        <w:t xml:space="preserve">Select </w:t>
      </w:r>
      <w:r w:rsidRPr="005F7297">
        <w:rPr>
          <w:b/>
        </w:rPr>
        <w:t>Go to Browser</w:t>
      </w:r>
      <w:r>
        <w:t xml:space="preserve"> to see the selected file or folder on the SharePoint site in the browser.</w:t>
      </w:r>
    </w:p>
    <w:p w:rsidR="00C2560D" w:rsidRDefault="00C2560D" w:rsidP="00C2560D">
      <w:pPr>
        <w:pStyle w:val="LabStepNumberedLevel2"/>
      </w:pPr>
      <w:r>
        <w:t xml:space="preserve">Select </w:t>
      </w:r>
      <w:r w:rsidRPr="005F7297">
        <w:rPr>
          <w:b/>
        </w:rPr>
        <w:t>Copy link</w:t>
      </w:r>
      <w:r>
        <w:t xml:space="preserve"> to copy the file’s Web URL in order to paste the link in another location such as an email.</w:t>
      </w:r>
    </w:p>
    <w:p w:rsidR="00C2560D" w:rsidRDefault="00C2560D" w:rsidP="00C2560D">
      <w:pPr>
        <w:pStyle w:val="LabStepNumberedLevel2"/>
      </w:pPr>
      <w:r>
        <w:t xml:space="preserve">Select </w:t>
      </w:r>
      <w:r w:rsidRPr="005F7297">
        <w:rPr>
          <w:b/>
        </w:rPr>
        <w:t>Share…</w:t>
      </w:r>
      <w:r>
        <w:t xml:space="preserve"> to open the </w:t>
      </w:r>
      <w:r w:rsidRPr="005F7297">
        <w:rPr>
          <w:b/>
        </w:rPr>
        <w:t>Share</w:t>
      </w:r>
      <w:r>
        <w:t xml:space="preserve"> dialog box on the SharePoint site to send an invitation to share the file with other people.</w:t>
      </w:r>
    </w:p>
    <w:p w:rsidR="00C2560D" w:rsidRPr="004779F5" w:rsidRDefault="00C2560D" w:rsidP="00C2560D">
      <w:pPr>
        <w:pStyle w:val="LabStepScreenshotLevel2"/>
      </w:pPr>
      <w:r>
        <w:lastRenderedPageBreak/>
        <w:drawing>
          <wp:inline distT="0" distB="0" distL="0" distR="0" wp14:anchorId="0F608038" wp14:editId="0423A3F6">
            <wp:extent cx="2825496" cy="2185416"/>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1_Social.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5496" cy="2185416"/>
                    </a:xfrm>
                    <a:prstGeom prst="rect">
                      <a:avLst/>
                    </a:prstGeom>
                  </pic:spPr>
                </pic:pic>
              </a:graphicData>
            </a:graphic>
          </wp:inline>
        </w:drawing>
      </w:r>
    </w:p>
    <w:p w:rsidR="00C2560D" w:rsidRDefault="00C2560D" w:rsidP="00C2560D">
      <w:pPr>
        <w:pStyle w:val="Heading4"/>
      </w:pPr>
      <w:r>
        <w:t xml:space="preserve">Stop Syncing a Library with </w:t>
      </w:r>
      <w:r w:rsidR="006F4C6C">
        <w:t>OneDrive for Business</w:t>
      </w:r>
    </w:p>
    <w:p w:rsidR="00C2560D" w:rsidRPr="00E30096" w:rsidRDefault="00C2560D" w:rsidP="00C2560D">
      <w:pPr>
        <w:pStyle w:val="LabStepNumbered"/>
      </w:pPr>
      <w:r>
        <w:t xml:space="preserve">Click the </w:t>
      </w:r>
      <w:r w:rsidR="006F4C6C">
        <w:rPr>
          <w:b/>
        </w:rPr>
        <w:t>OneDrive for Business</w:t>
      </w:r>
      <w:r>
        <w:t xml:space="preserve"> icon in the Window’s taskbar and select </w:t>
      </w:r>
      <w:r w:rsidRPr="00E30096">
        <w:rPr>
          <w:b/>
        </w:rPr>
        <w:t>Stop syncing a folder…</w:t>
      </w:r>
    </w:p>
    <w:p w:rsidR="00C2560D" w:rsidRDefault="00C2560D" w:rsidP="00C2560D">
      <w:pPr>
        <w:pStyle w:val="LabStepScreenshot"/>
      </w:pPr>
      <w:r>
        <w:rPr>
          <w:noProof/>
        </w:rPr>
        <w:drawing>
          <wp:inline distT="0" distB="0" distL="0" distR="0" wp14:anchorId="6655D002" wp14:editId="0519CD0C">
            <wp:extent cx="1207008" cy="10332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3_Social.png"/>
                    <pic:cNvPicPr/>
                  </pic:nvPicPr>
                  <pic:blipFill>
                    <a:blip r:embed="rId98">
                      <a:extLst>
                        <a:ext uri="{28A0092B-C50C-407E-A947-70E740481C1C}">
                          <a14:useLocalDpi xmlns:a14="http://schemas.microsoft.com/office/drawing/2010/main" val="0"/>
                        </a:ext>
                      </a:extLst>
                    </a:blip>
                    <a:stretch>
                      <a:fillRect/>
                    </a:stretch>
                  </pic:blipFill>
                  <pic:spPr>
                    <a:xfrm>
                      <a:off x="0" y="0"/>
                      <a:ext cx="1207008" cy="1033272"/>
                    </a:xfrm>
                    <a:prstGeom prst="rect">
                      <a:avLst/>
                    </a:prstGeom>
                  </pic:spPr>
                </pic:pic>
              </a:graphicData>
            </a:graphic>
          </wp:inline>
        </w:drawing>
      </w:r>
    </w:p>
    <w:p w:rsidR="00C2560D" w:rsidRDefault="00C2560D" w:rsidP="00C2560D">
      <w:pPr>
        <w:pStyle w:val="LabStepNumbered"/>
      </w:pPr>
      <w:r>
        <w:t xml:space="preserve">Select the folder you want to stop syncing, and then click </w:t>
      </w:r>
      <w:r w:rsidRPr="00E30096">
        <w:rPr>
          <w:b/>
        </w:rPr>
        <w:t>Stop syncing</w:t>
      </w:r>
      <w:r>
        <w:t>.</w:t>
      </w:r>
    </w:p>
    <w:p w:rsidR="00C2560D" w:rsidRDefault="00C2560D" w:rsidP="00C2560D">
      <w:pPr>
        <w:pStyle w:val="LabStepScreenshot"/>
      </w:pPr>
      <w:r>
        <w:rPr>
          <w:noProof/>
        </w:rPr>
        <w:drawing>
          <wp:inline distT="0" distB="0" distL="0" distR="0" wp14:anchorId="49DC038D" wp14:editId="188108EC">
            <wp:extent cx="2670048" cy="177393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1_Social.png"/>
                    <pic:cNvPicPr/>
                  </pic:nvPicPr>
                  <pic:blipFill>
                    <a:blip r:embed="rId99">
                      <a:extLst>
                        <a:ext uri="{28A0092B-C50C-407E-A947-70E740481C1C}">
                          <a14:useLocalDpi xmlns:a14="http://schemas.microsoft.com/office/drawing/2010/main" val="0"/>
                        </a:ext>
                      </a:extLst>
                    </a:blip>
                    <a:stretch>
                      <a:fillRect/>
                    </a:stretch>
                  </pic:blipFill>
                  <pic:spPr>
                    <a:xfrm>
                      <a:off x="0" y="0"/>
                      <a:ext cx="2670048" cy="1773936"/>
                    </a:xfrm>
                    <a:prstGeom prst="rect">
                      <a:avLst/>
                    </a:prstGeom>
                  </pic:spPr>
                </pic:pic>
              </a:graphicData>
            </a:graphic>
          </wp:inline>
        </w:drawing>
      </w:r>
    </w:p>
    <w:p w:rsidR="00C2560D" w:rsidRPr="00E30096" w:rsidRDefault="00C2560D" w:rsidP="00C2560D">
      <w:pPr>
        <w:pStyle w:val="LabExerciseCallout"/>
      </w:pPr>
      <w:r>
        <w:t>You have now completed this lab exercise.</w:t>
      </w:r>
    </w:p>
    <w:p w:rsidR="00F30B14" w:rsidRPr="00C2560D" w:rsidRDefault="00F30B14" w:rsidP="00C2560D"/>
    <w:sectPr w:rsidR="00F30B14" w:rsidRPr="00C2560D" w:rsidSect="00BD760F">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954" w:rsidRDefault="009F7954" w:rsidP="002754DA">
      <w:pPr>
        <w:spacing w:before="0" w:after="0"/>
      </w:pPr>
      <w:r>
        <w:separator/>
      </w:r>
    </w:p>
  </w:endnote>
  <w:endnote w:type="continuationSeparator" w:id="0">
    <w:p w:rsidR="009F7954" w:rsidRDefault="009F7954"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954" w:rsidRDefault="009F7954" w:rsidP="002754DA">
      <w:pPr>
        <w:spacing w:before="0" w:after="0"/>
      </w:pPr>
      <w:r>
        <w:separator/>
      </w:r>
    </w:p>
  </w:footnote>
  <w:footnote w:type="continuationSeparator" w:id="0">
    <w:p w:rsidR="009F7954" w:rsidRDefault="009F7954"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B05BA9"/>
    <w:multiLevelType w:val="multilevel"/>
    <w:tmpl w:val="914CB7EA"/>
    <w:name w:val="LabStepsTemplate22"/>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8" w15:restartNumberingAfterBreak="0">
    <w:nsid w:val="3AD71250"/>
    <w:multiLevelType w:val="hybridMultilevel"/>
    <w:tmpl w:val="6096F110"/>
    <w:lvl w:ilvl="0" w:tplc="81C27DBA">
      <w:start w:val="1"/>
      <w:numFmt w:val="bullet"/>
      <w:pStyle w:val="LabExerciseBol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1"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7"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num w:numId="1">
    <w:abstractNumId w:val="5"/>
  </w:num>
  <w:num w:numId="2">
    <w:abstractNumId w:val="4"/>
  </w:num>
  <w:num w:numId="3">
    <w:abstractNumId w:val="9"/>
  </w:num>
  <w:num w:numId="4">
    <w:abstractNumId w:val="11"/>
  </w:num>
  <w:num w:numId="5">
    <w:abstractNumId w:val="15"/>
  </w:num>
  <w:num w:numId="6">
    <w:abstractNumId w:val="6"/>
  </w:num>
  <w:num w:numId="7">
    <w:abstractNumId w:val="18"/>
  </w:num>
  <w:num w:numId="8">
    <w:abstractNumId w:val="16"/>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
  </w:num>
  <w:num w:numId="15">
    <w:abstractNumId w:val="12"/>
  </w:num>
  <w:num w:numId="16">
    <w:abstractNumId w:val="3"/>
  </w:num>
  <w:num w:numId="17">
    <w:abstractNumId w:val="0"/>
  </w:num>
  <w:num w:numId="18">
    <w:abstractNumId w:val="14"/>
  </w:num>
  <w:num w:numId="19">
    <w:abstractNumId w:val="13"/>
  </w:num>
  <w:num w:numId="20">
    <w:abstractNumId w:val="17"/>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B14"/>
    <w:rsid w:val="00002196"/>
    <w:rsid w:val="00002DAF"/>
    <w:rsid w:val="00002E76"/>
    <w:rsid w:val="00004E25"/>
    <w:rsid w:val="0001261E"/>
    <w:rsid w:val="00012AC2"/>
    <w:rsid w:val="00013025"/>
    <w:rsid w:val="0001322B"/>
    <w:rsid w:val="000155DC"/>
    <w:rsid w:val="00022A68"/>
    <w:rsid w:val="000237DD"/>
    <w:rsid w:val="00024303"/>
    <w:rsid w:val="000243F6"/>
    <w:rsid w:val="00025154"/>
    <w:rsid w:val="000267E9"/>
    <w:rsid w:val="000304DF"/>
    <w:rsid w:val="00030FBC"/>
    <w:rsid w:val="0003297B"/>
    <w:rsid w:val="00042D3A"/>
    <w:rsid w:val="00044476"/>
    <w:rsid w:val="00044A46"/>
    <w:rsid w:val="00046F8B"/>
    <w:rsid w:val="00051385"/>
    <w:rsid w:val="0005338A"/>
    <w:rsid w:val="00053992"/>
    <w:rsid w:val="000543B3"/>
    <w:rsid w:val="0005481F"/>
    <w:rsid w:val="00055381"/>
    <w:rsid w:val="00055D96"/>
    <w:rsid w:val="00057CD3"/>
    <w:rsid w:val="00060FF0"/>
    <w:rsid w:val="00062D18"/>
    <w:rsid w:val="00063B7E"/>
    <w:rsid w:val="000648A1"/>
    <w:rsid w:val="00064F3F"/>
    <w:rsid w:val="00065A75"/>
    <w:rsid w:val="000671A9"/>
    <w:rsid w:val="00075BE6"/>
    <w:rsid w:val="00082C8E"/>
    <w:rsid w:val="00083F01"/>
    <w:rsid w:val="00086439"/>
    <w:rsid w:val="0009020D"/>
    <w:rsid w:val="00090A5A"/>
    <w:rsid w:val="000922A9"/>
    <w:rsid w:val="00092AF4"/>
    <w:rsid w:val="0009315F"/>
    <w:rsid w:val="00094852"/>
    <w:rsid w:val="0009526E"/>
    <w:rsid w:val="00095888"/>
    <w:rsid w:val="000A009C"/>
    <w:rsid w:val="000A019A"/>
    <w:rsid w:val="000A0FB8"/>
    <w:rsid w:val="000A4D31"/>
    <w:rsid w:val="000A7A3A"/>
    <w:rsid w:val="000B09A5"/>
    <w:rsid w:val="000B4798"/>
    <w:rsid w:val="000B57E1"/>
    <w:rsid w:val="000B624B"/>
    <w:rsid w:val="000C1185"/>
    <w:rsid w:val="000C1617"/>
    <w:rsid w:val="000C1E01"/>
    <w:rsid w:val="000C490A"/>
    <w:rsid w:val="000C54C2"/>
    <w:rsid w:val="000C6E05"/>
    <w:rsid w:val="000C7F23"/>
    <w:rsid w:val="000D1A57"/>
    <w:rsid w:val="000D1CE4"/>
    <w:rsid w:val="000D3103"/>
    <w:rsid w:val="000D3797"/>
    <w:rsid w:val="000D4D18"/>
    <w:rsid w:val="000E07C4"/>
    <w:rsid w:val="000E4786"/>
    <w:rsid w:val="000F11E6"/>
    <w:rsid w:val="000F23A7"/>
    <w:rsid w:val="000F2E8E"/>
    <w:rsid w:val="000F3AD0"/>
    <w:rsid w:val="000F42D6"/>
    <w:rsid w:val="000F687D"/>
    <w:rsid w:val="000F7587"/>
    <w:rsid w:val="00101319"/>
    <w:rsid w:val="0010217F"/>
    <w:rsid w:val="0010480B"/>
    <w:rsid w:val="0010519C"/>
    <w:rsid w:val="0011020C"/>
    <w:rsid w:val="00110EC0"/>
    <w:rsid w:val="001128F7"/>
    <w:rsid w:val="00115855"/>
    <w:rsid w:val="00122763"/>
    <w:rsid w:val="00123729"/>
    <w:rsid w:val="00123A37"/>
    <w:rsid w:val="00123E72"/>
    <w:rsid w:val="00124BE4"/>
    <w:rsid w:val="001270C2"/>
    <w:rsid w:val="0012715F"/>
    <w:rsid w:val="00132F33"/>
    <w:rsid w:val="001341AF"/>
    <w:rsid w:val="0013502B"/>
    <w:rsid w:val="00135260"/>
    <w:rsid w:val="001356D7"/>
    <w:rsid w:val="00136813"/>
    <w:rsid w:val="00140317"/>
    <w:rsid w:val="00140A78"/>
    <w:rsid w:val="00141688"/>
    <w:rsid w:val="00141ECA"/>
    <w:rsid w:val="0015163B"/>
    <w:rsid w:val="00151E41"/>
    <w:rsid w:val="00151F13"/>
    <w:rsid w:val="001534FA"/>
    <w:rsid w:val="001554D3"/>
    <w:rsid w:val="0015714F"/>
    <w:rsid w:val="00160EEF"/>
    <w:rsid w:val="00162568"/>
    <w:rsid w:val="0016348C"/>
    <w:rsid w:val="00164027"/>
    <w:rsid w:val="00164323"/>
    <w:rsid w:val="001644B7"/>
    <w:rsid w:val="001657A8"/>
    <w:rsid w:val="0016603A"/>
    <w:rsid w:val="00166BA8"/>
    <w:rsid w:val="001705BE"/>
    <w:rsid w:val="00171337"/>
    <w:rsid w:val="001719B3"/>
    <w:rsid w:val="00172887"/>
    <w:rsid w:val="00173BFF"/>
    <w:rsid w:val="00174F4D"/>
    <w:rsid w:val="001760F5"/>
    <w:rsid w:val="001803DE"/>
    <w:rsid w:val="00182F32"/>
    <w:rsid w:val="001837F0"/>
    <w:rsid w:val="00184004"/>
    <w:rsid w:val="00186A31"/>
    <w:rsid w:val="001876CB"/>
    <w:rsid w:val="0018781F"/>
    <w:rsid w:val="001908DD"/>
    <w:rsid w:val="00190D86"/>
    <w:rsid w:val="0019249E"/>
    <w:rsid w:val="00194341"/>
    <w:rsid w:val="00194AEA"/>
    <w:rsid w:val="00194E98"/>
    <w:rsid w:val="001969F7"/>
    <w:rsid w:val="001969FE"/>
    <w:rsid w:val="001A13FC"/>
    <w:rsid w:val="001A224A"/>
    <w:rsid w:val="001A3C36"/>
    <w:rsid w:val="001A4347"/>
    <w:rsid w:val="001B053E"/>
    <w:rsid w:val="001B176D"/>
    <w:rsid w:val="001B60FC"/>
    <w:rsid w:val="001C2975"/>
    <w:rsid w:val="001C3C48"/>
    <w:rsid w:val="001C4B41"/>
    <w:rsid w:val="001C6B5E"/>
    <w:rsid w:val="001D3AC4"/>
    <w:rsid w:val="001D6F39"/>
    <w:rsid w:val="001E2DF2"/>
    <w:rsid w:val="001E50B2"/>
    <w:rsid w:val="001E5870"/>
    <w:rsid w:val="001E5FC6"/>
    <w:rsid w:val="001E6C86"/>
    <w:rsid w:val="001E73CB"/>
    <w:rsid w:val="001E7439"/>
    <w:rsid w:val="001E7480"/>
    <w:rsid w:val="001F1365"/>
    <w:rsid w:val="001F20E1"/>
    <w:rsid w:val="001F3330"/>
    <w:rsid w:val="001F483B"/>
    <w:rsid w:val="001F71EE"/>
    <w:rsid w:val="001F77DA"/>
    <w:rsid w:val="002029A1"/>
    <w:rsid w:val="002029C3"/>
    <w:rsid w:val="0020472C"/>
    <w:rsid w:val="00207F56"/>
    <w:rsid w:val="00210A96"/>
    <w:rsid w:val="0021154E"/>
    <w:rsid w:val="00211FD4"/>
    <w:rsid w:val="00214D5C"/>
    <w:rsid w:val="00216298"/>
    <w:rsid w:val="00216537"/>
    <w:rsid w:val="00216542"/>
    <w:rsid w:val="00221821"/>
    <w:rsid w:val="00223330"/>
    <w:rsid w:val="00223F3A"/>
    <w:rsid w:val="002243BC"/>
    <w:rsid w:val="00225D1A"/>
    <w:rsid w:val="00226C32"/>
    <w:rsid w:val="00226EB8"/>
    <w:rsid w:val="00230CD9"/>
    <w:rsid w:val="00231D57"/>
    <w:rsid w:val="00234111"/>
    <w:rsid w:val="00235EB6"/>
    <w:rsid w:val="00236E29"/>
    <w:rsid w:val="002372A9"/>
    <w:rsid w:val="00237391"/>
    <w:rsid w:val="002376C5"/>
    <w:rsid w:val="002418C6"/>
    <w:rsid w:val="00242A8B"/>
    <w:rsid w:val="00243A3C"/>
    <w:rsid w:val="002456B9"/>
    <w:rsid w:val="002460AD"/>
    <w:rsid w:val="0024711C"/>
    <w:rsid w:val="002505FA"/>
    <w:rsid w:val="002508CA"/>
    <w:rsid w:val="0025121C"/>
    <w:rsid w:val="00253579"/>
    <w:rsid w:val="002535FA"/>
    <w:rsid w:val="0026251B"/>
    <w:rsid w:val="002646DD"/>
    <w:rsid w:val="00265968"/>
    <w:rsid w:val="0026748F"/>
    <w:rsid w:val="00272A76"/>
    <w:rsid w:val="00273BA6"/>
    <w:rsid w:val="00273F7D"/>
    <w:rsid w:val="002754DA"/>
    <w:rsid w:val="002820B9"/>
    <w:rsid w:val="002838F7"/>
    <w:rsid w:val="00283D43"/>
    <w:rsid w:val="00286E1A"/>
    <w:rsid w:val="00287864"/>
    <w:rsid w:val="00291557"/>
    <w:rsid w:val="002916E3"/>
    <w:rsid w:val="002930AF"/>
    <w:rsid w:val="0029353F"/>
    <w:rsid w:val="002955B0"/>
    <w:rsid w:val="00296446"/>
    <w:rsid w:val="002A240C"/>
    <w:rsid w:val="002A4EBF"/>
    <w:rsid w:val="002B23D0"/>
    <w:rsid w:val="002B29CA"/>
    <w:rsid w:val="002B50BA"/>
    <w:rsid w:val="002B64B1"/>
    <w:rsid w:val="002C2E9A"/>
    <w:rsid w:val="002C309E"/>
    <w:rsid w:val="002C50A3"/>
    <w:rsid w:val="002C55E0"/>
    <w:rsid w:val="002C5CBE"/>
    <w:rsid w:val="002C647E"/>
    <w:rsid w:val="002C6C32"/>
    <w:rsid w:val="002C6DDC"/>
    <w:rsid w:val="002D0C0E"/>
    <w:rsid w:val="002D610F"/>
    <w:rsid w:val="002E035E"/>
    <w:rsid w:val="002E0B6C"/>
    <w:rsid w:val="002E1696"/>
    <w:rsid w:val="002E1C5A"/>
    <w:rsid w:val="002E259F"/>
    <w:rsid w:val="002E3602"/>
    <w:rsid w:val="002E607B"/>
    <w:rsid w:val="002E66B3"/>
    <w:rsid w:val="002F2748"/>
    <w:rsid w:val="002F3DA9"/>
    <w:rsid w:val="002F45AA"/>
    <w:rsid w:val="00301D55"/>
    <w:rsid w:val="0030388D"/>
    <w:rsid w:val="00307288"/>
    <w:rsid w:val="00311545"/>
    <w:rsid w:val="00311BE1"/>
    <w:rsid w:val="00312A93"/>
    <w:rsid w:val="00313795"/>
    <w:rsid w:val="00316198"/>
    <w:rsid w:val="003162EB"/>
    <w:rsid w:val="00316F58"/>
    <w:rsid w:val="0031741B"/>
    <w:rsid w:val="0032049E"/>
    <w:rsid w:val="00320E57"/>
    <w:rsid w:val="00324362"/>
    <w:rsid w:val="00327730"/>
    <w:rsid w:val="00327AA9"/>
    <w:rsid w:val="00330D46"/>
    <w:rsid w:val="00332E9D"/>
    <w:rsid w:val="00333042"/>
    <w:rsid w:val="003340E2"/>
    <w:rsid w:val="00336460"/>
    <w:rsid w:val="00337125"/>
    <w:rsid w:val="00337DD3"/>
    <w:rsid w:val="0034473E"/>
    <w:rsid w:val="00347559"/>
    <w:rsid w:val="00352455"/>
    <w:rsid w:val="0035550E"/>
    <w:rsid w:val="003560BC"/>
    <w:rsid w:val="003578DE"/>
    <w:rsid w:val="00357D97"/>
    <w:rsid w:val="00361340"/>
    <w:rsid w:val="0036388E"/>
    <w:rsid w:val="00364378"/>
    <w:rsid w:val="0036644A"/>
    <w:rsid w:val="00367C9B"/>
    <w:rsid w:val="00371932"/>
    <w:rsid w:val="00373A63"/>
    <w:rsid w:val="00375B29"/>
    <w:rsid w:val="003762BE"/>
    <w:rsid w:val="003775F8"/>
    <w:rsid w:val="0038073C"/>
    <w:rsid w:val="00385AFA"/>
    <w:rsid w:val="00385E7E"/>
    <w:rsid w:val="00393EFF"/>
    <w:rsid w:val="0039479E"/>
    <w:rsid w:val="00394BAD"/>
    <w:rsid w:val="003A12E3"/>
    <w:rsid w:val="003A5D7F"/>
    <w:rsid w:val="003A5FB5"/>
    <w:rsid w:val="003A6C39"/>
    <w:rsid w:val="003A6D85"/>
    <w:rsid w:val="003A72D0"/>
    <w:rsid w:val="003B1609"/>
    <w:rsid w:val="003B1E02"/>
    <w:rsid w:val="003B2226"/>
    <w:rsid w:val="003B37A2"/>
    <w:rsid w:val="003B5059"/>
    <w:rsid w:val="003B509E"/>
    <w:rsid w:val="003B5113"/>
    <w:rsid w:val="003B5DC8"/>
    <w:rsid w:val="003B62DA"/>
    <w:rsid w:val="003B678A"/>
    <w:rsid w:val="003B6B6E"/>
    <w:rsid w:val="003B6E62"/>
    <w:rsid w:val="003C07F1"/>
    <w:rsid w:val="003C292D"/>
    <w:rsid w:val="003C5D20"/>
    <w:rsid w:val="003C621A"/>
    <w:rsid w:val="003C62D3"/>
    <w:rsid w:val="003C6F9B"/>
    <w:rsid w:val="003D1045"/>
    <w:rsid w:val="003D4A36"/>
    <w:rsid w:val="003D513A"/>
    <w:rsid w:val="003D5DA6"/>
    <w:rsid w:val="003D7DEC"/>
    <w:rsid w:val="003E174C"/>
    <w:rsid w:val="003E2783"/>
    <w:rsid w:val="003E3149"/>
    <w:rsid w:val="003E37BD"/>
    <w:rsid w:val="003E5330"/>
    <w:rsid w:val="003E53A5"/>
    <w:rsid w:val="003F2443"/>
    <w:rsid w:val="003F2698"/>
    <w:rsid w:val="003F2EDC"/>
    <w:rsid w:val="003F3A67"/>
    <w:rsid w:val="003F4C3B"/>
    <w:rsid w:val="003F5A06"/>
    <w:rsid w:val="003F6E0A"/>
    <w:rsid w:val="00400DC5"/>
    <w:rsid w:val="0040576B"/>
    <w:rsid w:val="00407645"/>
    <w:rsid w:val="00414108"/>
    <w:rsid w:val="004173E4"/>
    <w:rsid w:val="00420477"/>
    <w:rsid w:val="00420D38"/>
    <w:rsid w:val="0042230F"/>
    <w:rsid w:val="00424D96"/>
    <w:rsid w:val="00427A68"/>
    <w:rsid w:val="004327E9"/>
    <w:rsid w:val="004336CC"/>
    <w:rsid w:val="0043657B"/>
    <w:rsid w:val="00437D88"/>
    <w:rsid w:val="004402EC"/>
    <w:rsid w:val="00442287"/>
    <w:rsid w:val="004443E5"/>
    <w:rsid w:val="00445241"/>
    <w:rsid w:val="00445520"/>
    <w:rsid w:val="00445AD6"/>
    <w:rsid w:val="00445F5C"/>
    <w:rsid w:val="00446B8D"/>
    <w:rsid w:val="00447474"/>
    <w:rsid w:val="00451513"/>
    <w:rsid w:val="00451AB4"/>
    <w:rsid w:val="00451E2C"/>
    <w:rsid w:val="00452A12"/>
    <w:rsid w:val="00453C39"/>
    <w:rsid w:val="00454B3C"/>
    <w:rsid w:val="00456943"/>
    <w:rsid w:val="0045749C"/>
    <w:rsid w:val="00461713"/>
    <w:rsid w:val="00464313"/>
    <w:rsid w:val="00464F96"/>
    <w:rsid w:val="004651A2"/>
    <w:rsid w:val="0046679B"/>
    <w:rsid w:val="004713CC"/>
    <w:rsid w:val="004743A6"/>
    <w:rsid w:val="00474799"/>
    <w:rsid w:val="00474C23"/>
    <w:rsid w:val="00476E46"/>
    <w:rsid w:val="00476E67"/>
    <w:rsid w:val="00481358"/>
    <w:rsid w:val="00482B10"/>
    <w:rsid w:val="004838B2"/>
    <w:rsid w:val="00483A14"/>
    <w:rsid w:val="00484260"/>
    <w:rsid w:val="004878D7"/>
    <w:rsid w:val="004879DF"/>
    <w:rsid w:val="00487D07"/>
    <w:rsid w:val="004901DA"/>
    <w:rsid w:val="00490355"/>
    <w:rsid w:val="004907ED"/>
    <w:rsid w:val="0049315D"/>
    <w:rsid w:val="004941C7"/>
    <w:rsid w:val="0049441A"/>
    <w:rsid w:val="004946E2"/>
    <w:rsid w:val="004A0344"/>
    <w:rsid w:val="004A3B04"/>
    <w:rsid w:val="004A5263"/>
    <w:rsid w:val="004A66FA"/>
    <w:rsid w:val="004A7C45"/>
    <w:rsid w:val="004B1760"/>
    <w:rsid w:val="004B2700"/>
    <w:rsid w:val="004B53D4"/>
    <w:rsid w:val="004B575F"/>
    <w:rsid w:val="004B75D9"/>
    <w:rsid w:val="004C7D6E"/>
    <w:rsid w:val="004C7F7F"/>
    <w:rsid w:val="004D1B3D"/>
    <w:rsid w:val="004D2050"/>
    <w:rsid w:val="004D327D"/>
    <w:rsid w:val="004D3A39"/>
    <w:rsid w:val="004D4DC8"/>
    <w:rsid w:val="004D55F2"/>
    <w:rsid w:val="004D5B0F"/>
    <w:rsid w:val="004D645F"/>
    <w:rsid w:val="004D6725"/>
    <w:rsid w:val="004D6AF3"/>
    <w:rsid w:val="004D71F4"/>
    <w:rsid w:val="004D75A3"/>
    <w:rsid w:val="004E1CBF"/>
    <w:rsid w:val="004E3B42"/>
    <w:rsid w:val="004E45B9"/>
    <w:rsid w:val="004E62A0"/>
    <w:rsid w:val="004F1E4C"/>
    <w:rsid w:val="004F54BD"/>
    <w:rsid w:val="004F5765"/>
    <w:rsid w:val="00501145"/>
    <w:rsid w:val="005016BD"/>
    <w:rsid w:val="005026B2"/>
    <w:rsid w:val="00504620"/>
    <w:rsid w:val="0050658A"/>
    <w:rsid w:val="00506C5D"/>
    <w:rsid w:val="0050746C"/>
    <w:rsid w:val="00507F87"/>
    <w:rsid w:val="005106D7"/>
    <w:rsid w:val="005114E9"/>
    <w:rsid w:val="00513B9D"/>
    <w:rsid w:val="00513EAD"/>
    <w:rsid w:val="0051400B"/>
    <w:rsid w:val="00515C63"/>
    <w:rsid w:val="00516D14"/>
    <w:rsid w:val="005263D1"/>
    <w:rsid w:val="005278A6"/>
    <w:rsid w:val="0053493F"/>
    <w:rsid w:val="00536A2B"/>
    <w:rsid w:val="00536D08"/>
    <w:rsid w:val="00536EA7"/>
    <w:rsid w:val="00537866"/>
    <w:rsid w:val="00537DAD"/>
    <w:rsid w:val="00540A9A"/>
    <w:rsid w:val="00540DF9"/>
    <w:rsid w:val="00541161"/>
    <w:rsid w:val="00541BFF"/>
    <w:rsid w:val="005428BD"/>
    <w:rsid w:val="00542FC3"/>
    <w:rsid w:val="0054706C"/>
    <w:rsid w:val="005471C5"/>
    <w:rsid w:val="00551888"/>
    <w:rsid w:val="00551DC5"/>
    <w:rsid w:val="00551DFA"/>
    <w:rsid w:val="005525EB"/>
    <w:rsid w:val="0055348B"/>
    <w:rsid w:val="00554D5C"/>
    <w:rsid w:val="00560F81"/>
    <w:rsid w:val="00565229"/>
    <w:rsid w:val="00567438"/>
    <w:rsid w:val="005710D5"/>
    <w:rsid w:val="005716C3"/>
    <w:rsid w:val="0057247C"/>
    <w:rsid w:val="00574574"/>
    <w:rsid w:val="00580480"/>
    <w:rsid w:val="0058123A"/>
    <w:rsid w:val="00582D48"/>
    <w:rsid w:val="00585AEA"/>
    <w:rsid w:val="00586847"/>
    <w:rsid w:val="0058773B"/>
    <w:rsid w:val="00592DAA"/>
    <w:rsid w:val="00595709"/>
    <w:rsid w:val="0059636F"/>
    <w:rsid w:val="00597127"/>
    <w:rsid w:val="005A0E17"/>
    <w:rsid w:val="005A2DD0"/>
    <w:rsid w:val="005A3A17"/>
    <w:rsid w:val="005A3E02"/>
    <w:rsid w:val="005A4563"/>
    <w:rsid w:val="005A5558"/>
    <w:rsid w:val="005A6AEF"/>
    <w:rsid w:val="005A6D5F"/>
    <w:rsid w:val="005B2865"/>
    <w:rsid w:val="005B3195"/>
    <w:rsid w:val="005B667B"/>
    <w:rsid w:val="005B684C"/>
    <w:rsid w:val="005B6F90"/>
    <w:rsid w:val="005C03B9"/>
    <w:rsid w:val="005C1BF8"/>
    <w:rsid w:val="005C23D6"/>
    <w:rsid w:val="005C3A17"/>
    <w:rsid w:val="005C3A90"/>
    <w:rsid w:val="005C7E86"/>
    <w:rsid w:val="005D0297"/>
    <w:rsid w:val="005D11E8"/>
    <w:rsid w:val="005D380A"/>
    <w:rsid w:val="005D3854"/>
    <w:rsid w:val="005D3871"/>
    <w:rsid w:val="005D6A53"/>
    <w:rsid w:val="005E054A"/>
    <w:rsid w:val="005E05E0"/>
    <w:rsid w:val="005E0D54"/>
    <w:rsid w:val="005E17D0"/>
    <w:rsid w:val="005E1DDE"/>
    <w:rsid w:val="005E2D1A"/>
    <w:rsid w:val="005E3B38"/>
    <w:rsid w:val="005E7687"/>
    <w:rsid w:val="005E79AF"/>
    <w:rsid w:val="005F03A0"/>
    <w:rsid w:val="005F0CD0"/>
    <w:rsid w:val="005F0DB2"/>
    <w:rsid w:val="005F2CE3"/>
    <w:rsid w:val="005F339E"/>
    <w:rsid w:val="005F39DC"/>
    <w:rsid w:val="00601E9E"/>
    <w:rsid w:val="00602DF2"/>
    <w:rsid w:val="0060348D"/>
    <w:rsid w:val="00605DCB"/>
    <w:rsid w:val="00612E92"/>
    <w:rsid w:val="006133C4"/>
    <w:rsid w:val="00613424"/>
    <w:rsid w:val="00616430"/>
    <w:rsid w:val="00616D05"/>
    <w:rsid w:val="00617569"/>
    <w:rsid w:val="00620888"/>
    <w:rsid w:val="006218C0"/>
    <w:rsid w:val="00621DB8"/>
    <w:rsid w:val="00622D12"/>
    <w:rsid w:val="0062423F"/>
    <w:rsid w:val="0062443F"/>
    <w:rsid w:val="00625F0D"/>
    <w:rsid w:val="00626932"/>
    <w:rsid w:val="0062789E"/>
    <w:rsid w:val="006316FA"/>
    <w:rsid w:val="00632485"/>
    <w:rsid w:val="0063362B"/>
    <w:rsid w:val="00635F63"/>
    <w:rsid w:val="00643F55"/>
    <w:rsid w:val="00645A1A"/>
    <w:rsid w:val="00645BB8"/>
    <w:rsid w:val="00650ACD"/>
    <w:rsid w:val="00650E39"/>
    <w:rsid w:val="00653989"/>
    <w:rsid w:val="00654F8F"/>
    <w:rsid w:val="00657299"/>
    <w:rsid w:val="0065756C"/>
    <w:rsid w:val="0066042A"/>
    <w:rsid w:val="006607A1"/>
    <w:rsid w:val="00660AF2"/>
    <w:rsid w:val="0066179E"/>
    <w:rsid w:val="0066214C"/>
    <w:rsid w:val="00663494"/>
    <w:rsid w:val="006636A8"/>
    <w:rsid w:val="00663B5B"/>
    <w:rsid w:val="006649DB"/>
    <w:rsid w:val="00664E4C"/>
    <w:rsid w:val="00667328"/>
    <w:rsid w:val="006674D1"/>
    <w:rsid w:val="00667B58"/>
    <w:rsid w:val="00671D5B"/>
    <w:rsid w:val="006756EE"/>
    <w:rsid w:val="006770D0"/>
    <w:rsid w:val="0067766A"/>
    <w:rsid w:val="00682EF3"/>
    <w:rsid w:val="00682FC7"/>
    <w:rsid w:val="00686CA6"/>
    <w:rsid w:val="0069092F"/>
    <w:rsid w:val="00690968"/>
    <w:rsid w:val="00692AFB"/>
    <w:rsid w:val="0069598A"/>
    <w:rsid w:val="006A020F"/>
    <w:rsid w:val="006A105B"/>
    <w:rsid w:val="006A1A7F"/>
    <w:rsid w:val="006A2A50"/>
    <w:rsid w:val="006A6805"/>
    <w:rsid w:val="006A6E71"/>
    <w:rsid w:val="006A6F1E"/>
    <w:rsid w:val="006B07C3"/>
    <w:rsid w:val="006B20A7"/>
    <w:rsid w:val="006B238A"/>
    <w:rsid w:val="006B25FA"/>
    <w:rsid w:val="006B4340"/>
    <w:rsid w:val="006B4C3F"/>
    <w:rsid w:val="006B686D"/>
    <w:rsid w:val="006B6F43"/>
    <w:rsid w:val="006C0157"/>
    <w:rsid w:val="006C0658"/>
    <w:rsid w:val="006C3616"/>
    <w:rsid w:val="006C3796"/>
    <w:rsid w:val="006C4B76"/>
    <w:rsid w:val="006C4F75"/>
    <w:rsid w:val="006C5C78"/>
    <w:rsid w:val="006C5F0B"/>
    <w:rsid w:val="006C6DC9"/>
    <w:rsid w:val="006D1BB7"/>
    <w:rsid w:val="006D6FE2"/>
    <w:rsid w:val="006D771C"/>
    <w:rsid w:val="006D7DF8"/>
    <w:rsid w:val="006E0ADA"/>
    <w:rsid w:val="006E2469"/>
    <w:rsid w:val="006E35FB"/>
    <w:rsid w:val="006E3BD3"/>
    <w:rsid w:val="006E5188"/>
    <w:rsid w:val="006E6A72"/>
    <w:rsid w:val="006F0F27"/>
    <w:rsid w:val="006F13F6"/>
    <w:rsid w:val="006F4C6C"/>
    <w:rsid w:val="006F58EB"/>
    <w:rsid w:val="006F64F9"/>
    <w:rsid w:val="0070089C"/>
    <w:rsid w:val="00701363"/>
    <w:rsid w:val="00702155"/>
    <w:rsid w:val="007028E9"/>
    <w:rsid w:val="00702FC2"/>
    <w:rsid w:val="00706917"/>
    <w:rsid w:val="00711C05"/>
    <w:rsid w:val="00713E79"/>
    <w:rsid w:val="00714415"/>
    <w:rsid w:val="00714544"/>
    <w:rsid w:val="007163AC"/>
    <w:rsid w:val="00716E85"/>
    <w:rsid w:val="00722F5D"/>
    <w:rsid w:val="00725021"/>
    <w:rsid w:val="00726591"/>
    <w:rsid w:val="0072738D"/>
    <w:rsid w:val="00737FD5"/>
    <w:rsid w:val="00740261"/>
    <w:rsid w:val="00740358"/>
    <w:rsid w:val="00740CA3"/>
    <w:rsid w:val="00741895"/>
    <w:rsid w:val="00741944"/>
    <w:rsid w:val="007442CF"/>
    <w:rsid w:val="007463A8"/>
    <w:rsid w:val="00747129"/>
    <w:rsid w:val="007508E5"/>
    <w:rsid w:val="0075222B"/>
    <w:rsid w:val="00754D76"/>
    <w:rsid w:val="00756C10"/>
    <w:rsid w:val="00757699"/>
    <w:rsid w:val="007600AD"/>
    <w:rsid w:val="00760BE2"/>
    <w:rsid w:val="0076162E"/>
    <w:rsid w:val="0076294A"/>
    <w:rsid w:val="007644DF"/>
    <w:rsid w:val="0076526D"/>
    <w:rsid w:val="007663EB"/>
    <w:rsid w:val="007675FE"/>
    <w:rsid w:val="00770735"/>
    <w:rsid w:val="00773E25"/>
    <w:rsid w:val="00775A11"/>
    <w:rsid w:val="00782D8F"/>
    <w:rsid w:val="00783704"/>
    <w:rsid w:val="007839F3"/>
    <w:rsid w:val="00784905"/>
    <w:rsid w:val="0078763B"/>
    <w:rsid w:val="00787AF8"/>
    <w:rsid w:val="00790247"/>
    <w:rsid w:val="00793D21"/>
    <w:rsid w:val="00794295"/>
    <w:rsid w:val="007A11C1"/>
    <w:rsid w:val="007A2E8C"/>
    <w:rsid w:val="007A3111"/>
    <w:rsid w:val="007A3D0E"/>
    <w:rsid w:val="007A4113"/>
    <w:rsid w:val="007A4537"/>
    <w:rsid w:val="007A66FC"/>
    <w:rsid w:val="007A6FDB"/>
    <w:rsid w:val="007A7B3A"/>
    <w:rsid w:val="007B0FE1"/>
    <w:rsid w:val="007B63AE"/>
    <w:rsid w:val="007B648F"/>
    <w:rsid w:val="007B7A5B"/>
    <w:rsid w:val="007B7FFD"/>
    <w:rsid w:val="007C5EF6"/>
    <w:rsid w:val="007C62DF"/>
    <w:rsid w:val="007C70F3"/>
    <w:rsid w:val="007C731A"/>
    <w:rsid w:val="007D2014"/>
    <w:rsid w:val="007D3352"/>
    <w:rsid w:val="007D37E5"/>
    <w:rsid w:val="007D63E1"/>
    <w:rsid w:val="007D72B4"/>
    <w:rsid w:val="007E240B"/>
    <w:rsid w:val="007E3448"/>
    <w:rsid w:val="007E54CD"/>
    <w:rsid w:val="007E5A7C"/>
    <w:rsid w:val="007F0E4C"/>
    <w:rsid w:val="007F280A"/>
    <w:rsid w:val="007F2CD4"/>
    <w:rsid w:val="007F37E8"/>
    <w:rsid w:val="007F437E"/>
    <w:rsid w:val="007F5E83"/>
    <w:rsid w:val="007F6EA4"/>
    <w:rsid w:val="0080133D"/>
    <w:rsid w:val="0080252D"/>
    <w:rsid w:val="00803B37"/>
    <w:rsid w:val="008114C7"/>
    <w:rsid w:val="00812026"/>
    <w:rsid w:val="00812AF5"/>
    <w:rsid w:val="0081358E"/>
    <w:rsid w:val="00817B52"/>
    <w:rsid w:val="008237DD"/>
    <w:rsid w:val="00824234"/>
    <w:rsid w:val="00826149"/>
    <w:rsid w:val="0082672D"/>
    <w:rsid w:val="00826FF7"/>
    <w:rsid w:val="0082729D"/>
    <w:rsid w:val="0083029D"/>
    <w:rsid w:val="00830A82"/>
    <w:rsid w:val="008313D2"/>
    <w:rsid w:val="00832693"/>
    <w:rsid w:val="00832C08"/>
    <w:rsid w:val="00841F3B"/>
    <w:rsid w:val="00845FAD"/>
    <w:rsid w:val="008530CC"/>
    <w:rsid w:val="00856645"/>
    <w:rsid w:val="00856D72"/>
    <w:rsid w:val="008648D6"/>
    <w:rsid w:val="0086565F"/>
    <w:rsid w:val="00865AE4"/>
    <w:rsid w:val="00865FC3"/>
    <w:rsid w:val="008664E9"/>
    <w:rsid w:val="0086681C"/>
    <w:rsid w:val="00872981"/>
    <w:rsid w:val="008743F8"/>
    <w:rsid w:val="008750A4"/>
    <w:rsid w:val="00875937"/>
    <w:rsid w:val="008761B6"/>
    <w:rsid w:val="00880606"/>
    <w:rsid w:val="0088086D"/>
    <w:rsid w:val="00881C22"/>
    <w:rsid w:val="00887398"/>
    <w:rsid w:val="00893C82"/>
    <w:rsid w:val="008943B0"/>
    <w:rsid w:val="00894F2A"/>
    <w:rsid w:val="00895751"/>
    <w:rsid w:val="00896D34"/>
    <w:rsid w:val="008A1451"/>
    <w:rsid w:val="008A1B16"/>
    <w:rsid w:val="008A2BA0"/>
    <w:rsid w:val="008A2FE8"/>
    <w:rsid w:val="008A41D6"/>
    <w:rsid w:val="008A46D2"/>
    <w:rsid w:val="008A535B"/>
    <w:rsid w:val="008A642B"/>
    <w:rsid w:val="008A7318"/>
    <w:rsid w:val="008B074E"/>
    <w:rsid w:val="008B697B"/>
    <w:rsid w:val="008C1139"/>
    <w:rsid w:val="008C17EA"/>
    <w:rsid w:val="008C1C05"/>
    <w:rsid w:val="008C564C"/>
    <w:rsid w:val="008C5FD2"/>
    <w:rsid w:val="008C7082"/>
    <w:rsid w:val="008C751C"/>
    <w:rsid w:val="008D00EF"/>
    <w:rsid w:val="008D054E"/>
    <w:rsid w:val="008D0899"/>
    <w:rsid w:val="008D261C"/>
    <w:rsid w:val="008D28EA"/>
    <w:rsid w:val="008D30B0"/>
    <w:rsid w:val="008D444D"/>
    <w:rsid w:val="008D4B18"/>
    <w:rsid w:val="008D6EDA"/>
    <w:rsid w:val="008D7243"/>
    <w:rsid w:val="008D7F27"/>
    <w:rsid w:val="008E072E"/>
    <w:rsid w:val="008E0F3D"/>
    <w:rsid w:val="008E122A"/>
    <w:rsid w:val="008E1CE8"/>
    <w:rsid w:val="008E3886"/>
    <w:rsid w:val="008E3F36"/>
    <w:rsid w:val="008E4AEA"/>
    <w:rsid w:val="008E7197"/>
    <w:rsid w:val="008E7B9A"/>
    <w:rsid w:val="008F29C7"/>
    <w:rsid w:val="008F5E51"/>
    <w:rsid w:val="00902F51"/>
    <w:rsid w:val="00903B98"/>
    <w:rsid w:val="00904036"/>
    <w:rsid w:val="009046B1"/>
    <w:rsid w:val="009062F1"/>
    <w:rsid w:val="00906D85"/>
    <w:rsid w:val="0090725E"/>
    <w:rsid w:val="00907505"/>
    <w:rsid w:val="00915A59"/>
    <w:rsid w:val="0091656E"/>
    <w:rsid w:val="00921BDF"/>
    <w:rsid w:val="00925951"/>
    <w:rsid w:val="00925E86"/>
    <w:rsid w:val="009274C0"/>
    <w:rsid w:val="00927908"/>
    <w:rsid w:val="0093072F"/>
    <w:rsid w:val="00931080"/>
    <w:rsid w:val="0093135F"/>
    <w:rsid w:val="00931E3C"/>
    <w:rsid w:val="00932A54"/>
    <w:rsid w:val="009335B4"/>
    <w:rsid w:val="0093512D"/>
    <w:rsid w:val="00937628"/>
    <w:rsid w:val="009422EE"/>
    <w:rsid w:val="00943C83"/>
    <w:rsid w:val="00944282"/>
    <w:rsid w:val="0094618B"/>
    <w:rsid w:val="0095110D"/>
    <w:rsid w:val="00951BD2"/>
    <w:rsid w:val="00951C8A"/>
    <w:rsid w:val="00951E0C"/>
    <w:rsid w:val="009527D6"/>
    <w:rsid w:val="00952D73"/>
    <w:rsid w:val="009537AB"/>
    <w:rsid w:val="00956AB3"/>
    <w:rsid w:val="009603B0"/>
    <w:rsid w:val="00960427"/>
    <w:rsid w:val="00961446"/>
    <w:rsid w:val="00961C7A"/>
    <w:rsid w:val="0096384D"/>
    <w:rsid w:val="00963AE0"/>
    <w:rsid w:val="00964D6A"/>
    <w:rsid w:val="00964DF1"/>
    <w:rsid w:val="00965536"/>
    <w:rsid w:val="00965C23"/>
    <w:rsid w:val="0096600F"/>
    <w:rsid w:val="00972318"/>
    <w:rsid w:val="00972959"/>
    <w:rsid w:val="009753EF"/>
    <w:rsid w:val="00981089"/>
    <w:rsid w:val="0098575B"/>
    <w:rsid w:val="00985A41"/>
    <w:rsid w:val="00986CEF"/>
    <w:rsid w:val="00990EBF"/>
    <w:rsid w:val="009912BC"/>
    <w:rsid w:val="00994059"/>
    <w:rsid w:val="009A0730"/>
    <w:rsid w:val="009A543F"/>
    <w:rsid w:val="009A5818"/>
    <w:rsid w:val="009A6074"/>
    <w:rsid w:val="009A6CCD"/>
    <w:rsid w:val="009B1C95"/>
    <w:rsid w:val="009B275F"/>
    <w:rsid w:val="009B30C5"/>
    <w:rsid w:val="009B688D"/>
    <w:rsid w:val="009C016D"/>
    <w:rsid w:val="009C3FB7"/>
    <w:rsid w:val="009C5B3F"/>
    <w:rsid w:val="009C6E7B"/>
    <w:rsid w:val="009D14AB"/>
    <w:rsid w:val="009D168C"/>
    <w:rsid w:val="009D1C9A"/>
    <w:rsid w:val="009D22E7"/>
    <w:rsid w:val="009D553D"/>
    <w:rsid w:val="009E1990"/>
    <w:rsid w:val="009E2527"/>
    <w:rsid w:val="009E2667"/>
    <w:rsid w:val="009E2AD2"/>
    <w:rsid w:val="009E5283"/>
    <w:rsid w:val="009E6685"/>
    <w:rsid w:val="009E6E82"/>
    <w:rsid w:val="009F057A"/>
    <w:rsid w:val="009F1AAD"/>
    <w:rsid w:val="009F30F7"/>
    <w:rsid w:val="009F6D69"/>
    <w:rsid w:val="009F7954"/>
    <w:rsid w:val="009F7F64"/>
    <w:rsid w:val="00A05346"/>
    <w:rsid w:val="00A05D85"/>
    <w:rsid w:val="00A06EFD"/>
    <w:rsid w:val="00A070BA"/>
    <w:rsid w:val="00A10074"/>
    <w:rsid w:val="00A101EC"/>
    <w:rsid w:val="00A10BF8"/>
    <w:rsid w:val="00A128A7"/>
    <w:rsid w:val="00A136DF"/>
    <w:rsid w:val="00A15C8C"/>
    <w:rsid w:val="00A21B02"/>
    <w:rsid w:val="00A22F3D"/>
    <w:rsid w:val="00A230D0"/>
    <w:rsid w:val="00A2326A"/>
    <w:rsid w:val="00A2430F"/>
    <w:rsid w:val="00A24B0C"/>
    <w:rsid w:val="00A25FC5"/>
    <w:rsid w:val="00A27676"/>
    <w:rsid w:val="00A3093C"/>
    <w:rsid w:val="00A30C18"/>
    <w:rsid w:val="00A328EA"/>
    <w:rsid w:val="00A3446D"/>
    <w:rsid w:val="00A36AE5"/>
    <w:rsid w:val="00A41DAF"/>
    <w:rsid w:val="00A4394E"/>
    <w:rsid w:val="00A4397D"/>
    <w:rsid w:val="00A46E44"/>
    <w:rsid w:val="00A50B33"/>
    <w:rsid w:val="00A51DE9"/>
    <w:rsid w:val="00A5234E"/>
    <w:rsid w:val="00A5238A"/>
    <w:rsid w:val="00A53017"/>
    <w:rsid w:val="00A546B1"/>
    <w:rsid w:val="00A5490F"/>
    <w:rsid w:val="00A5556E"/>
    <w:rsid w:val="00A5556F"/>
    <w:rsid w:val="00A55EA3"/>
    <w:rsid w:val="00A57717"/>
    <w:rsid w:val="00A60FD5"/>
    <w:rsid w:val="00A6255B"/>
    <w:rsid w:val="00A625B2"/>
    <w:rsid w:val="00A637C9"/>
    <w:rsid w:val="00A63853"/>
    <w:rsid w:val="00A63B40"/>
    <w:rsid w:val="00A6472F"/>
    <w:rsid w:val="00A66755"/>
    <w:rsid w:val="00A70C55"/>
    <w:rsid w:val="00A73931"/>
    <w:rsid w:val="00A76210"/>
    <w:rsid w:val="00A774DF"/>
    <w:rsid w:val="00A77D2F"/>
    <w:rsid w:val="00A811F8"/>
    <w:rsid w:val="00A81890"/>
    <w:rsid w:val="00A82385"/>
    <w:rsid w:val="00A828AB"/>
    <w:rsid w:val="00A836A3"/>
    <w:rsid w:val="00A84330"/>
    <w:rsid w:val="00A87B51"/>
    <w:rsid w:val="00A90CC0"/>
    <w:rsid w:val="00A92E1C"/>
    <w:rsid w:val="00A96255"/>
    <w:rsid w:val="00A9677D"/>
    <w:rsid w:val="00AA081D"/>
    <w:rsid w:val="00AA1C5E"/>
    <w:rsid w:val="00AA2E3E"/>
    <w:rsid w:val="00AA5117"/>
    <w:rsid w:val="00AA5DB2"/>
    <w:rsid w:val="00AA6727"/>
    <w:rsid w:val="00AB0EF6"/>
    <w:rsid w:val="00AB4BD9"/>
    <w:rsid w:val="00AB4C7A"/>
    <w:rsid w:val="00AB65DC"/>
    <w:rsid w:val="00AC0346"/>
    <w:rsid w:val="00AC2435"/>
    <w:rsid w:val="00AC535D"/>
    <w:rsid w:val="00AD0D78"/>
    <w:rsid w:val="00AD3847"/>
    <w:rsid w:val="00AE0FFE"/>
    <w:rsid w:val="00AE16EB"/>
    <w:rsid w:val="00AF2887"/>
    <w:rsid w:val="00AF424C"/>
    <w:rsid w:val="00AF4F9B"/>
    <w:rsid w:val="00AF7D7A"/>
    <w:rsid w:val="00B013EF"/>
    <w:rsid w:val="00B0271F"/>
    <w:rsid w:val="00B02899"/>
    <w:rsid w:val="00B039F5"/>
    <w:rsid w:val="00B04598"/>
    <w:rsid w:val="00B04679"/>
    <w:rsid w:val="00B11579"/>
    <w:rsid w:val="00B11742"/>
    <w:rsid w:val="00B1313C"/>
    <w:rsid w:val="00B13ED3"/>
    <w:rsid w:val="00B20BCB"/>
    <w:rsid w:val="00B21B71"/>
    <w:rsid w:val="00B22402"/>
    <w:rsid w:val="00B24B60"/>
    <w:rsid w:val="00B267B7"/>
    <w:rsid w:val="00B27202"/>
    <w:rsid w:val="00B3009E"/>
    <w:rsid w:val="00B32E2F"/>
    <w:rsid w:val="00B3458E"/>
    <w:rsid w:val="00B410F6"/>
    <w:rsid w:val="00B43C4A"/>
    <w:rsid w:val="00B43E61"/>
    <w:rsid w:val="00B468E9"/>
    <w:rsid w:val="00B47ED1"/>
    <w:rsid w:val="00B5276D"/>
    <w:rsid w:val="00B54F57"/>
    <w:rsid w:val="00B56241"/>
    <w:rsid w:val="00B56A8C"/>
    <w:rsid w:val="00B56C9C"/>
    <w:rsid w:val="00B57970"/>
    <w:rsid w:val="00B60011"/>
    <w:rsid w:val="00B62FC5"/>
    <w:rsid w:val="00B65F1B"/>
    <w:rsid w:val="00B66540"/>
    <w:rsid w:val="00B67158"/>
    <w:rsid w:val="00B72B3F"/>
    <w:rsid w:val="00B72EB2"/>
    <w:rsid w:val="00B74E1A"/>
    <w:rsid w:val="00B75B51"/>
    <w:rsid w:val="00B7645C"/>
    <w:rsid w:val="00B80925"/>
    <w:rsid w:val="00B815CE"/>
    <w:rsid w:val="00B838CD"/>
    <w:rsid w:val="00B84304"/>
    <w:rsid w:val="00B85098"/>
    <w:rsid w:val="00B8510E"/>
    <w:rsid w:val="00B857B5"/>
    <w:rsid w:val="00B9116C"/>
    <w:rsid w:val="00B92B9C"/>
    <w:rsid w:val="00B9657F"/>
    <w:rsid w:val="00B975B8"/>
    <w:rsid w:val="00B97D67"/>
    <w:rsid w:val="00BA06CB"/>
    <w:rsid w:val="00BA1292"/>
    <w:rsid w:val="00BA332D"/>
    <w:rsid w:val="00BA56A7"/>
    <w:rsid w:val="00BA5A87"/>
    <w:rsid w:val="00BB333F"/>
    <w:rsid w:val="00BB42DB"/>
    <w:rsid w:val="00BB60F2"/>
    <w:rsid w:val="00BB6639"/>
    <w:rsid w:val="00BB680B"/>
    <w:rsid w:val="00BB73DD"/>
    <w:rsid w:val="00BC1206"/>
    <w:rsid w:val="00BC120F"/>
    <w:rsid w:val="00BC15DC"/>
    <w:rsid w:val="00BC1668"/>
    <w:rsid w:val="00BC22EE"/>
    <w:rsid w:val="00BC262D"/>
    <w:rsid w:val="00BC2C68"/>
    <w:rsid w:val="00BC3FCA"/>
    <w:rsid w:val="00BC41F3"/>
    <w:rsid w:val="00BC5BAC"/>
    <w:rsid w:val="00BD1EA3"/>
    <w:rsid w:val="00BD3AE9"/>
    <w:rsid w:val="00BD474A"/>
    <w:rsid w:val="00BD4A48"/>
    <w:rsid w:val="00BD4F65"/>
    <w:rsid w:val="00BD6ABB"/>
    <w:rsid w:val="00BD760F"/>
    <w:rsid w:val="00BE0144"/>
    <w:rsid w:val="00BE20E7"/>
    <w:rsid w:val="00BE21A3"/>
    <w:rsid w:val="00BE3A2F"/>
    <w:rsid w:val="00BE59B1"/>
    <w:rsid w:val="00BE5EE7"/>
    <w:rsid w:val="00BF01CF"/>
    <w:rsid w:val="00BF3349"/>
    <w:rsid w:val="00BF3F6F"/>
    <w:rsid w:val="00BF4AAD"/>
    <w:rsid w:val="00BF74F0"/>
    <w:rsid w:val="00C014E1"/>
    <w:rsid w:val="00C01F54"/>
    <w:rsid w:val="00C02BC4"/>
    <w:rsid w:val="00C07EB9"/>
    <w:rsid w:val="00C107E0"/>
    <w:rsid w:val="00C1089B"/>
    <w:rsid w:val="00C1567D"/>
    <w:rsid w:val="00C171CF"/>
    <w:rsid w:val="00C2035B"/>
    <w:rsid w:val="00C20461"/>
    <w:rsid w:val="00C21AB1"/>
    <w:rsid w:val="00C21E97"/>
    <w:rsid w:val="00C2226E"/>
    <w:rsid w:val="00C24CEA"/>
    <w:rsid w:val="00C255E0"/>
    <w:rsid w:val="00C2560D"/>
    <w:rsid w:val="00C30E56"/>
    <w:rsid w:val="00C31D84"/>
    <w:rsid w:val="00C3211E"/>
    <w:rsid w:val="00C33D09"/>
    <w:rsid w:val="00C34D0A"/>
    <w:rsid w:val="00C37A3E"/>
    <w:rsid w:val="00C42777"/>
    <w:rsid w:val="00C44632"/>
    <w:rsid w:val="00C4563D"/>
    <w:rsid w:val="00C50028"/>
    <w:rsid w:val="00C5166C"/>
    <w:rsid w:val="00C52CC2"/>
    <w:rsid w:val="00C53882"/>
    <w:rsid w:val="00C56DAC"/>
    <w:rsid w:val="00C5716D"/>
    <w:rsid w:val="00C57CFF"/>
    <w:rsid w:val="00C60EEE"/>
    <w:rsid w:val="00C61413"/>
    <w:rsid w:val="00C62D6E"/>
    <w:rsid w:val="00C62FFB"/>
    <w:rsid w:val="00C630C9"/>
    <w:rsid w:val="00C642C3"/>
    <w:rsid w:val="00C64B67"/>
    <w:rsid w:val="00C64DD3"/>
    <w:rsid w:val="00C66309"/>
    <w:rsid w:val="00C67699"/>
    <w:rsid w:val="00C70683"/>
    <w:rsid w:val="00C70D44"/>
    <w:rsid w:val="00C71B8F"/>
    <w:rsid w:val="00C73C9A"/>
    <w:rsid w:val="00C757E0"/>
    <w:rsid w:val="00C80B2F"/>
    <w:rsid w:val="00C81CBC"/>
    <w:rsid w:val="00C81DB8"/>
    <w:rsid w:val="00C847ED"/>
    <w:rsid w:val="00C87AC1"/>
    <w:rsid w:val="00C9096A"/>
    <w:rsid w:val="00C919DB"/>
    <w:rsid w:val="00C9228A"/>
    <w:rsid w:val="00C92678"/>
    <w:rsid w:val="00C93E0C"/>
    <w:rsid w:val="00C9490E"/>
    <w:rsid w:val="00C96B6B"/>
    <w:rsid w:val="00C97674"/>
    <w:rsid w:val="00CA05C6"/>
    <w:rsid w:val="00CA52DA"/>
    <w:rsid w:val="00CA5659"/>
    <w:rsid w:val="00CA7B5A"/>
    <w:rsid w:val="00CB4B6E"/>
    <w:rsid w:val="00CB5DD1"/>
    <w:rsid w:val="00CB7A9C"/>
    <w:rsid w:val="00CB7CC1"/>
    <w:rsid w:val="00CC148D"/>
    <w:rsid w:val="00CC42DD"/>
    <w:rsid w:val="00CC4714"/>
    <w:rsid w:val="00CC5543"/>
    <w:rsid w:val="00CC5D34"/>
    <w:rsid w:val="00CD0AD0"/>
    <w:rsid w:val="00CD10A1"/>
    <w:rsid w:val="00CD314F"/>
    <w:rsid w:val="00CD3428"/>
    <w:rsid w:val="00CD3699"/>
    <w:rsid w:val="00CD6E6A"/>
    <w:rsid w:val="00CD79FF"/>
    <w:rsid w:val="00CE0526"/>
    <w:rsid w:val="00CE155F"/>
    <w:rsid w:val="00CE7796"/>
    <w:rsid w:val="00CF0D9B"/>
    <w:rsid w:val="00CF2509"/>
    <w:rsid w:val="00CF46A9"/>
    <w:rsid w:val="00CF4969"/>
    <w:rsid w:val="00CF5C37"/>
    <w:rsid w:val="00CF5CF6"/>
    <w:rsid w:val="00CF61AC"/>
    <w:rsid w:val="00CF713C"/>
    <w:rsid w:val="00CF7AD5"/>
    <w:rsid w:val="00D02BE9"/>
    <w:rsid w:val="00D035E9"/>
    <w:rsid w:val="00D057EA"/>
    <w:rsid w:val="00D0619D"/>
    <w:rsid w:val="00D07EDC"/>
    <w:rsid w:val="00D11B33"/>
    <w:rsid w:val="00D12B10"/>
    <w:rsid w:val="00D1320B"/>
    <w:rsid w:val="00D15F6C"/>
    <w:rsid w:val="00D15FEC"/>
    <w:rsid w:val="00D171F7"/>
    <w:rsid w:val="00D2022E"/>
    <w:rsid w:val="00D209FD"/>
    <w:rsid w:val="00D20C90"/>
    <w:rsid w:val="00D212CB"/>
    <w:rsid w:val="00D2288E"/>
    <w:rsid w:val="00D22D89"/>
    <w:rsid w:val="00D23F95"/>
    <w:rsid w:val="00D255CB"/>
    <w:rsid w:val="00D313CD"/>
    <w:rsid w:val="00D32902"/>
    <w:rsid w:val="00D33840"/>
    <w:rsid w:val="00D3469C"/>
    <w:rsid w:val="00D348C3"/>
    <w:rsid w:val="00D35174"/>
    <w:rsid w:val="00D35E41"/>
    <w:rsid w:val="00D35FF2"/>
    <w:rsid w:val="00D36DD3"/>
    <w:rsid w:val="00D449F2"/>
    <w:rsid w:val="00D46DFA"/>
    <w:rsid w:val="00D50509"/>
    <w:rsid w:val="00D5136F"/>
    <w:rsid w:val="00D51C42"/>
    <w:rsid w:val="00D51DDD"/>
    <w:rsid w:val="00D525CC"/>
    <w:rsid w:val="00D530E5"/>
    <w:rsid w:val="00D5460F"/>
    <w:rsid w:val="00D56B22"/>
    <w:rsid w:val="00D57778"/>
    <w:rsid w:val="00D60056"/>
    <w:rsid w:val="00D60471"/>
    <w:rsid w:val="00D60BD8"/>
    <w:rsid w:val="00D60F59"/>
    <w:rsid w:val="00D63FDE"/>
    <w:rsid w:val="00D6413D"/>
    <w:rsid w:val="00D648EA"/>
    <w:rsid w:val="00D64974"/>
    <w:rsid w:val="00D65BAA"/>
    <w:rsid w:val="00D66469"/>
    <w:rsid w:val="00D66678"/>
    <w:rsid w:val="00D66FCA"/>
    <w:rsid w:val="00D6770F"/>
    <w:rsid w:val="00D7235F"/>
    <w:rsid w:val="00D75C34"/>
    <w:rsid w:val="00D8031B"/>
    <w:rsid w:val="00D8099F"/>
    <w:rsid w:val="00D80D97"/>
    <w:rsid w:val="00D83758"/>
    <w:rsid w:val="00D83EF3"/>
    <w:rsid w:val="00D84676"/>
    <w:rsid w:val="00D84A2F"/>
    <w:rsid w:val="00D85FEA"/>
    <w:rsid w:val="00D8754C"/>
    <w:rsid w:val="00D92006"/>
    <w:rsid w:val="00D92A01"/>
    <w:rsid w:val="00D950CC"/>
    <w:rsid w:val="00D97000"/>
    <w:rsid w:val="00DA442B"/>
    <w:rsid w:val="00DA5F6F"/>
    <w:rsid w:val="00DA64C2"/>
    <w:rsid w:val="00DA6D71"/>
    <w:rsid w:val="00DA77DF"/>
    <w:rsid w:val="00DA7F1E"/>
    <w:rsid w:val="00DB3EE7"/>
    <w:rsid w:val="00DB6168"/>
    <w:rsid w:val="00DB6A37"/>
    <w:rsid w:val="00DC0D6C"/>
    <w:rsid w:val="00DC2A0F"/>
    <w:rsid w:val="00DC2AFF"/>
    <w:rsid w:val="00DC3E2A"/>
    <w:rsid w:val="00DC44CF"/>
    <w:rsid w:val="00DC50F1"/>
    <w:rsid w:val="00DD0CBF"/>
    <w:rsid w:val="00DD1790"/>
    <w:rsid w:val="00DD40A9"/>
    <w:rsid w:val="00DD4A07"/>
    <w:rsid w:val="00DD55E6"/>
    <w:rsid w:val="00DD5F52"/>
    <w:rsid w:val="00DD7774"/>
    <w:rsid w:val="00DD7D6E"/>
    <w:rsid w:val="00DE3C75"/>
    <w:rsid w:val="00DE5625"/>
    <w:rsid w:val="00DE58D9"/>
    <w:rsid w:val="00DF0141"/>
    <w:rsid w:val="00DF0E38"/>
    <w:rsid w:val="00DF1F4D"/>
    <w:rsid w:val="00DF2FB3"/>
    <w:rsid w:val="00DF61F9"/>
    <w:rsid w:val="00DF6B5C"/>
    <w:rsid w:val="00DF760D"/>
    <w:rsid w:val="00DF7867"/>
    <w:rsid w:val="00E04569"/>
    <w:rsid w:val="00E056FD"/>
    <w:rsid w:val="00E060DE"/>
    <w:rsid w:val="00E07AF0"/>
    <w:rsid w:val="00E07F1D"/>
    <w:rsid w:val="00E07F5A"/>
    <w:rsid w:val="00E113AD"/>
    <w:rsid w:val="00E122B5"/>
    <w:rsid w:val="00E13222"/>
    <w:rsid w:val="00E132BC"/>
    <w:rsid w:val="00E15736"/>
    <w:rsid w:val="00E158DD"/>
    <w:rsid w:val="00E16769"/>
    <w:rsid w:val="00E16C08"/>
    <w:rsid w:val="00E17666"/>
    <w:rsid w:val="00E177CD"/>
    <w:rsid w:val="00E21012"/>
    <w:rsid w:val="00E21092"/>
    <w:rsid w:val="00E22CFC"/>
    <w:rsid w:val="00E245E0"/>
    <w:rsid w:val="00E24BA6"/>
    <w:rsid w:val="00E25E47"/>
    <w:rsid w:val="00E25FBE"/>
    <w:rsid w:val="00E3147B"/>
    <w:rsid w:val="00E329CE"/>
    <w:rsid w:val="00E32DE7"/>
    <w:rsid w:val="00E32FBB"/>
    <w:rsid w:val="00E338DA"/>
    <w:rsid w:val="00E34FDF"/>
    <w:rsid w:val="00E36698"/>
    <w:rsid w:val="00E42402"/>
    <w:rsid w:val="00E42DD2"/>
    <w:rsid w:val="00E43074"/>
    <w:rsid w:val="00E43499"/>
    <w:rsid w:val="00E43CDD"/>
    <w:rsid w:val="00E45125"/>
    <w:rsid w:val="00E453FB"/>
    <w:rsid w:val="00E45A7A"/>
    <w:rsid w:val="00E45C14"/>
    <w:rsid w:val="00E47294"/>
    <w:rsid w:val="00E51A44"/>
    <w:rsid w:val="00E51E3C"/>
    <w:rsid w:val="00E52656"/>
    <w:rsid w:val="00E539BE"/>
    <w:rsid w:val="00E53B06"/>
    <w:rsid w:val="00E54A93"/>
    <w:rsid w:val="00E569E8"/>
    <w:rsid w:val="00E57117"/>
    <w:rsid w:val="00E57384"/>
    <w:rsid w:val="00E57901"/>
    <w:rsid w:val="00E601DD"/>
    <w:rsid w:val="00E605AD"/>
    <w:rsid w:val="00E60B87"/>
    <w:rsid w:val="00E63727"/>
    <w:rsid w:val="00E663C5"/>
    <w:rsid w:val="00E66BB8"/>
    <w:rsid w:val="00E720BD"/>
    <w:rsid w:val="00E75969"/>
    <w:rsid w:val="00E75E69"/>
    <w:rsid w:val="00E816DC"/>
    <w:rsid w:val="00E85322"/>
    <w:rsid w:val="00E85E34"/>
    <w:rsid w:val="00E90829"/>
    <w:rsid w:val="00E92D56"/>
    <w:rsid w:val="00E933CB"/>
    <w:rsid w:val="00E959A0"/>
    <w:rsid w:val="00E95F93"/>
    <w:rsid w:val="00EA0CC6"/>
    <w:rsid w:val="00EA1F03"/>
    <w:rsid w:val="00EA2286"/>
    <w:rsid w:val="00EA453C"/>
    <w:rsid w:val="00EB0D87"/>
    <w:rsid w:val="00EB0E93"/>
    <w:rsid w:val="00EB6704"/>
    <w:rsid w:val="00EC02AD"/>
    <w:rsid w:val="00EC15A4"/>
    <w:rsid w:val="00EC1ED4"/>
    <w:rsid w:val="00ED1A11"/>
    <w:rsid w:val="00ED1EBB"/>
    <w:rsid w:val="00ED35F6"/>
    <w:rsid w:val="00ED55EA"/>
    <w:rsid w:val="00ED6727"/>
    <w:rsid w:val="00ED6C0D"/>
    <w:rsid w:val="00EE049F"/>
    <w:rsid w:val="00EE2015"/>
    <w:rsid w:val="00EE29AB"/>
    <w:rsid w:val="00EE3EE6"/>
    <w:rsid w:val="00EE5C5C"/>
    <w:rsid w:val="00EE7211"/>
    <w:rsid w:val="00EE7A35"/>
    <w:rsid w:val="00EF084C"/>
    <w:rsid w:val="00EF0B37"/>
    <w:rsid w:val="00EF1DB9"/>
    <w:rsid w:val="00EF571B"/>
    <w:rsid w:val="00F01A46"/>
    <w:rsid w:val="00F05159"/>
    <w:rsid w:val="00F10C41"/>
    <w:rsid w:val="00F110C4"/>
    <w:rsid w:val="00F12B63"/>
    <w:rsid w:val="00F130F8"/>
    <w:rsid w:val="00F15C43"/>
    <w:rsid w:val="00F16AA8"/>
    <w:rsid w:val="00F16C9B"/>
    <w:rsid w:val="00F218A1"/>
    <w:rsid w:val="00F21A30"/>
    <w:rsid w:val="00F22325"/>
    <w:rsid w:val="00F22470"/>
    <w:rsid w:val="00F2366C"/>
    <w:rsid w:val="00F23C83"/>
    <w:rsid w:val="00F2529B"/>
    <w:rsid w:val="00F276BD"/>
    <w:rsid w:val="00F30B14"/>
    <w:rsid w:val="00F325C3"/>
    <w:rsid w:val="00F34FD2"/>
    <w:rsid w:val="00F40596"/>
    <w:rsid w:val="00F43BFB"/>
    <w:rsid w:val="00F44CE0"/>
    <w:rsid w:val="00F45E3C"/>
    <w:rsid w:val="00F46714"/>
    <w:rsid w:val="00F46C25"/>
    <w:rsid w:val="00F47617"/>
    <w:rsid w:val="00F50640"/>
    <w:rsid w:val="00F5138E"/>
    <w:rsid w:val="00F526F9"/>
    <w:rsid w:val="00F54A5D"/>
    <w:rsid w:val="00F577F9"/>
    <w:rsid w:val="00F62F1C"/>
    <w:rsid w:val="00F64CF9"/>
    <w:rsid w:val="00F654DE"/>
    <w:rsid w:val="00F66AE1"/>
    <w:rsid w:val="00F70346"/>
    <w:rsid w:val="00F7057F"/>
    <w:rsid w:val="00F72607"/>
    <w:rsid w:val="00F73088"/>
    <w:rsid w:val="00F75F1E"/>
    <w:rsid w:val="00F765A7"/>
    <w:rsid w:val="00F81057"/>
    <w:rsid w:val="00F823A3"/>
    <w:rsid w:val="00F8243C"/>
    <w:rsid w:val="00F83193"/>
    <w:rsid w:val="00F84B8D"/>
    <w:rsid w:val="00F851F6"/>
    <w:rsid w:val="00F86CCD"/>
    <w:rsid w:val="00F9012E"/>
    <w:rsid w:val="00F938D8"/>
    <w:rsid w:val="00F938DC"/>
    <w:rsid w:val="00F948BF"/>
    <w:rsid w:val="00F95B1C"/>
    <w:rsid w:val="00F96181"/>
    <w:rsid w:val="00F97B4E"/>
    <w:rsid w:val="00FA1794"/>
    <w:rsid w:val="00FA20D1"/>
    <w:rsid w:val="00FA3EB4"/>
    <w:rsid w:val="00FA5E15"/>
    <w:rsid w:val="00FA6EC1"/>
    <w:rsid w:val="00FB07B8"/>
    <w:rsid w:val="00FB2282"/>
    <w:rsid w:val="00FB3B94"/>
    <w:rsid w:val="00FB3F0A"/>
    <w:rsid w:val="00FB4514"/>
    <w:rsid w:val="00FB68E3"/>
    <w:rsid w:val="00FB6B61"/>
    <w:rsid w:val="00FB71B8"/>
    <w:rsid w:val="00FC00E1"/>
    <w:rsid w:val="00FC0935"/>
    <w:rsid w:val="00FC2749"/>
    <w:rsid w:val="00FC2DB8"/>
    <w:rsid w:val="00FC3610"/>
    <w:rsid w:val="00FC45BA"/>
    <w:rsid w:val="00FC79BD"/>
    <w:rsid w:val="00FC7C96"/>
    <w:rsid w:val="00FD15A5"/>
    <w:rsid w:val="00FD1B09"/>
    <w:rsid w:val="00FD1B1D"/>
    <w:rsid w:val="00FD1FA2"/>
    <w:rsid w:val="00FD3560"/>
    <w:rsid w:val="00FD564D"/>
    <w:rsid w:val="00FD5BD9"/>
    <w:rsid w:val="00FD69DA"/>
    <w:rsid w:val="00FE0728"/>
    <w:rsid w:val="00FE4233"/>
    <w:rsid w:val="00FF0FB3"/>
    <w:rsid w:val="00FF30D5"/>
    <w:rsid w:val="00FF3C5B"/>
    <w:rsid w:val="00FF5ECE"/>
    <w:rsid w:val="00FF6C9B"/>
    <w:rsid w:val="00FF7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B55D2"/>
  <w15:docId w15:val="{236C9166-EC3B-4E6C-9930-4AA4B0415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A1A7F"/>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6A1A7F"/>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6A1A7F"/>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6A1A7F"/>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6A1A7F"/>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6A1A7F"/>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A7F"/>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6A1A7F"/>
    <w:rPr>
      <w:rFonts w:ascii="Arial Black" w:hAnsi="Arial Black"/>
      <w:sz w:val="28"/>
    </w:rPr>
  </w:style>
  <w:style w:type="character" w:customStyle="1" w:styleId="Heading4Char">
    <w:name w:val="Heading 4 Char"/>
    <w:basedOn w:val="DefaultParagraphFont"/>
    <w:link w:val="Heading4"/>
    <w:rsid w:val="006A1A7F"/>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6A1A7F"/>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6A1A7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A7F"/>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6A1A7F"/>
    <w:pPr>
      <w:tabs>
        <w:tab w:val="right" w:leader="dot" w:pos="10786"/>
      </w:tabs>
      <w:spacing w:before="80" w:after="0"/>
      <w:ind w:left="144"/>
    </w:pPr>
    <w:rPr>
      <w:b/>
    </w:rPr>
  </w:style>
  <w:style w:type="paragraph" w:styleId="TOC2">
    <w:name w:val="toc 2"/>
    <w:basedOn w:val="Normal"/>
    <w:next w:val="Normal"/>
    <w:autoRedefine/>
    <w:uiPriority w:val="39"/>
    <w:unhideWhenUsed/>
    <w:rsid w:val="006A1A7F"/>
    <w:pPr>
      <w:tabs>
        <w:tab w:val="right" w:leader="dot" w:pos="10790"/>
      </w:tabs>
      <w:spacing w:before="40" w:after="40"/>
      <w:ind w:left="288"/>
    </w:pPr>
    <w:rPr>
      <w:sz w:val="18"/>
    </w:rPr>
  </w:style>
  <w:style w:type="character" w:styleId="Hyperlink">
    <w:name w:val="Hyperlink"/>
    <w:basedOn w:val="DefaultParagraphFont"/>
    <w:uiPriority w:val="99"/>
    <w:unhideWhenUsed/>
    <w:rsid w:val="006A1A7F"/>
    <w:rPr>
      <w:color w:val="0000FF" w:themeColor="hyperlink"/>
      <w:u w:val="single"/>
    </w:rPr>
  </w:style>
  <w:style w:type="character" w:styleId="BookTitle">
    <w:name w:val="Book Title"/>
    <w:basedOn w:val="DefaultParagraphFont"/>
    <w:uiPriority w:val="33"/>
    <w:rsid w:val="006A1A7F"/>
    <w:rPr>
      <w:b/>
      <w:bCs/>
      <w:smallCaps/>
      <w:spacing w:val="5"/>
      <w:sz w:val="48"/>
    </w:rPr>
  </w:style>
  <w:style w:type="paragraph" w:styleId="Title">
    <w:name w:val="Title"/>
    <w:basedOn w:val="Normal"/>
    <w:next w:val="Normal"/>
    <w:link w:val="TitleChar"/>
    <w:uiPriority w:val="10"/>
    <w:unhideWhenUsed/>
    <w:rsid w:val="006A1A7F"/>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6A1A7F"/>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6A1A7F"/>
    <w:pPr>
      <w:spacing w:after="0" w:line="240" w:lineRule="auto"/>
    </w:pPr>
    <w:rPr>
      <w:rFonts w:eastAsiaTheme="minorEastAsia"/>
    </w:rPr>
  </w:style>
  <w:style w:type="character" w:customStyle="1" w:styleId="NoSpacingChar">
    <w:name w:val="No Spacing Char"/>
    <w:basedOn w:val="DefaultParagraphFont"/>
    <w:link w:val="NoSpacing"/>
    <w:uiPriority w:val="4"/>
    <w:rsid w:val="006A1A7F"/>
    <w:rPr>
      <w:rFonts w:eastAsiaTheme="minorEastAsia"/>
    </w:rPr>
  </w:style>
  <w:style w:type="paragraph" w:styleId="Header">
    <w:name w:val="header"/>
    <w:basedOn w:val="Normal"/>
    <w:link w:val="HeaderChar"/>
    <w:uiPriority w:val="99"/>
    <w:unhideWhenUsed/>
    <w:rsid w:val="006A1A7F"/>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6A1A7F"/>
    <w:rPr>
      <w:rFonts w:ascii="Arial" w:hAnsi="Arial"/>
      <w:color w:val="292929"/>
      <w:sz w:val="16"/>
    </w:rPr>
  </w:style>
  <w:style w:type="paragraph" w:styleId="Footer">
    <w:name w:val="footer"/>
    <w:basedOn w:val="Normal"/>
    <w:link w:val="FooterChar"/>
    <w:uiPriority w:val="99"/>
    <w:unhideWhenUsed/>
    <w:rsid w:val="006A1A7F"/>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6A1A7F"/>
    <w:rPr>
      <w:rFonts w:ascii="Arial" w:hAnsi="Arial"/>
      <w:color w:val="292929"/>
      <w:sz w:val="16"/>
    </w:rPr>
  </w:style>
  <w:style w:type="paragraph" w:styleId="ListParagraph">
    <w:name w:val="List Paragraph"/>
    <w:basedOn w:val="Normal"/>
    <w:next w:val="Normal"/>
    <w:uiPriority w:val="34"/>
    <w:rsid w:val="006A1A7F"/>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6A1A7F"/>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6A1A7F"/>
    <w:rPr>
      <w:rFonts w:ascii="Lucida Console" w:hAnsi="Lucida Console" w:cs="Courier New"/>
      <w:b/>
      <w:spacing w:val="-6"/>
      <w:sz w:val="18"/>
    </w:rPr>
  </w:style>
  <w:style w:type="paragraph" w:customStyle="1" w:styleId="NumberedBullet">
    <w:name w:val="Numbered Bullet"/>
    <w:basedOn w:val="ListParagraph"/>
    <w:uiPriority w:val="5"/>
    <w:unhideWhenUsed/>
    <w:rsid w:val="006A1A7F"/>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6A1A7F"/>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6A1A7F"/>
    <w:pPr>
      <w:spacing w:before="0" w:after="0"/>
    </w:pPr>
    <w:rPr>
      <w:szCs w:val="20"/>
    </w:rPr>
  </w:style>
  <w:style w:type="character" w:customStyle="1" w:styleId="FootnoteTextChar">
    <w:name w:val="Footnote Text Char"/>
    <w:basedOn w:val="DefaultParagraphFont"/>
    <w:link w:val="FootnoteText"/>
    <w:uiPriority w:val="99"/>
    <w:semiHidden/>
    <w:rsid w:val="006A1A7F"/>
    <w:rPr>
      <w:rFonts w:ascii="Arial" w:hAnsi="Arial"/>
      <w:color w:val="262626" w:themeColor="text1" w:themeTint="D9"/>
      <w:sz w:val="20"/>
      <w:szCs w:val="20"/>
    </w:rPr>
  </w:style>
  <w:style w:type="table" w:styleId="LightShading-Accent4">
    <w:name w:val="Light Shading Accent 4"/>
    <w:basedOn w:val="TableNormal"/>
    <w:uiPriority w:val="60"/>
    <w:rsid w:val="006A1A7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6A1A7F"/>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6A1A7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6A1A7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A1A7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6A1A7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6A1A7F"/>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A1A7F"/>
    <w:pPr>
      <w:tabs>
        <w:tab w:val="num" w:pos="360"/>
      </w:tabs>
      <w:ind w:left="360" w:hanging="360"/>
      <w:contextualSpacing/>
    </w:pPr>
  </w:style>
  <w:style w:type="character" w:customStyle="1" w:styleId="InLineUrl">
    <w:name w:val="InLineUrl"/>
    <w:basedOn w:val="DefaultParagraphFont"/>
    <w:qFormat/>
    <w:rsid w:val="006A1A7F"/>
    <w:rPr>
      <w:rFonts w:ascii="Arial" w:hAnsi="Arial"/>
      <w:b/>
      <w:sz w:val="18"/>
    </w:rPr>
  </w:style>
  <w:style w:type="paragraph" w:customStyle="1" w:styleId="LabStepNumbered">
    <w:name w:val="Lab Step Numbered"/>
    <w:link w:val="LabStepNumberedChar"/>
    <w:qFormat/>
    <w:rsid w:val="006A1A7F"/>
    <w:pPr>
      <w:numPr>
        <w:numId w:val="5"/>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6A1A7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6A1A7F"/>
    <w:pPr>
      <w:numPr>
        <w:ilvl w:val="1"/>
      </w:numPr>
    </w:pPr>
  </w:style>
  <w:style w:type="paragraph" w:customStyle="1" w:styleId="LabStepLevel2NoBullet">
    <w:name w:val="Lab Step Level 2 No Bullet"/>
    <w:basedOn w:val="LabStepNumberedLevel2"/>
    <w:uiPriority w:val="3"/>
    <w:qFormat/>
    <w:rsid w:val="006A1A7F"/>
    <w:pPr>
      <w:numPr>
        <w:numId w:val="0"/>
      </w:numPr>
      <w:spacing w:before="40"/>
      <w:ind w:left="720"/>
    </w:pPr>
  </w:style>
  <w:style w:type="character" w:customStyle="1" w:styleId="LabStepScreenshotFrame">
    <w:name w:val="Lab Step Screenshot Frame"/>
    <w:basedOn w:val="DefaultParagraphFont"/>
    <w:uiPriority w:val="1"/>
    <w:qFormat/>
    <w:rsid w:val="006A1A7F"/>
    <w:rPr>
      <w:noProof/>
      <w:bdr w:val="single" w:sz="2" w:space="0" w:color="DDDDDD"/>
    </w:rPr>
  </w:style>
  <w:style w:type="paragraph" w:customStyle="1" w:styleId="LabExerciseCallout">
    <w:name w:val="Lab Exercise Callout"/>
    <w:basedOn w:val="LabExerciseLeadIn"/>
    <w:qFormat/>
    <w:rsid w:val="006A1A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6A1A7F"/>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6A1A7F"/>
    <w:pPr>
      <w:numPr>
        <w:numId w:val="4"/>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6A1A7F"/>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A1A7F"/>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6A1A7F"/>
    <w:rPr>
      <w:rFonts w:ascii="Arial" w:hAnsi="Arial"/>
      <w:b/>
      <w:iCs/>
      <w:sz w:val="16"/>
    </w:rPr>
  </w:style>
  <w:style w:type="character" w:customStyle="1" w:styleId="InlindeCode">
    <w:name w:val="InlindeCode"/>
    <w:basedOn w:val="DefaultParagraphFont"/>
    <w:qFormat/>
    <w:rsid w:val="006A1A7F"/>
    <w:rPr>
      <w:rFonts w:ascii="Lucida Console" w:hAnsi="Lucida Console"/>
      <w:b/>
      <w:sz w:val="16"/>
    </w:rPr>
  </w:style>
  <w:style w:type="table" w:customStyle="1" w:styleId="LabStepTable">
    <w:name w:val="Lab Step Table"/>
    <w:basedOn w:val="TableGrid"/>
    <w:uiPriority w:val="99"/>
    <w:rsid w:val="006A1A7F"/>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6A1A7F"/>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6A1A7F"/>
    <w:pPr>
      <w:ind w:left="792"/>
    </w:pPr>
  </w:style>
  <w:style w:type="paragraph" w:customStyle="1" w:styleId="LabStepScreenshotLevel2">
    <w:name w:val="Lab Step Screenshot Level 2"/>
    <w:basedOn w:val="LabStepScreenshot"/>
    <w:uiPriority w:val="2"/>
    <w:qFormat/>
    <w:rsid w:val="006A1A7F"/>
    <w:pPr>
      <w:ind w:left="720"/>
    </w:pPr>
    <w:rPr>
      <w:noProof/>
    </w:rPr>
  </w:style>
  <w:style w:type="paragraph" w:styleId="TOCHeading">
    <w:name w:val="TOC Heading"/>
    <w:basedOn w:val="Heading1"/>
    <w:next w:val="Normal"/>
    <w:uiPriority w:val="39"/>
    <w:semiHidden/>
    <w:unhideWhenUsed/>
    <w:qFormat/>
    <w:rsid w:val="006A1A7F"/>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A1A7F"/>
    <w:pPr>
      <w:numPr>
        <w:numId w:val="2"/>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6A1A7F"/>
    <w:rPr>
      <w:sz w:val="16"/>
      <w:szCs w:val="16"/>
    </w:rPr>
  </w:style>
  <w:style w:type="paragraph" w:styleId="CommentText">
    <w:name w:val="annotation text"/>
    <w:basedOn w:val="Normal"/>
    <w:link w:val="CommentTextChar"/>
    <w:uiPriority w:val="99"/>
    <w:semiHidden/>
    <w:unhideWhenUsed/>
    <w:rsid w:val="006A1A7F"/>
    <w:rPr>
      <w:szCs w:val="20"/>
    </w:rPr>
  </w:style>
  <w:style w:type="character" w:customStyle="1" w:styleId="CommentTextChar">
    <w:name w:val="Comment Text Char"/>
    <w:basedOn w:val="DefaultParagraphFont"/>
    <w:link w:val="CommentText"/>
    <w:uiPriority w:val="99"/>
    <w:semiHidden/>
    <w:rsid w:val="006A1A7F"/>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6A1A7F"/>
    <w:rPr>
      <w:b/>
      <w:bCs/>
    </w:rPr>
  </w:style>
  <w:style w:type="character" w:customStyle="1" w:styleId="CommentSubjectChar">
    <w:name w:val="Comment Subject Char"/>
    <w:basedOn w:val="CommentTextChar"/>
    <w:link w:val="CommentSubject"/>
    <w:uiPriority w:val="99"/>
    <w:semiHidden/>
    <w:rsid w:val="006A1A7F"/>
    <w:rPr>
      <w:rFonts w:ascii="Arial" w:hAnsi="Arial"/>
      <w:b/>
      <w:bCs/>
      <w:color w:val="262626" w:themeColor="text1" w:themeTint="D9"/>
      <w:sz w:val="20"/>
      <w:szCs w:val="20"/>
    </w:rPr>
  </w:style>
  <w:style w:type="character" w:styleId="Strong">
    <w:name w:val="Strong"/>
    <w:basedOn w:val="DefaultParagraphFont"/>
    <w:uiPriority w:val="23"/>
    <w:rsid w:val="006A1A7F"/>
    <w:rPr>
      <w:b/>
      <w:bCs/>
    </w:rPr>
  </w:style>
  <w:style w:type="paragraph" w:styleId="NormalWeb">
    <w:name w:val="Normal (Web)"/>
    <w:basedOn w:val="Normal"/>
    <w:uiPriority w:val="99"/>
    <w:semiHidden/>
    <w:unhideWhenUsed/>
    <w:rsid w:val="006A1A7F"/>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6A1A7F"/>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6A1A7F"/>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6A1A7F"/>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6A1A7F"/>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6A1A7F"/>
    <w:pPr>
      <w:spacing w:before="240"/>
      <w:ind w:left="720" w:right="720"/>
    </w:pPr>
    <w:rPr>
      <w:color w:val="1C1C1C"/>
    </w:rPr>
  </w:style>
  <w:style w:type="paragraph" w:customStyle="1" w:styleId="SlidesNotes">
    <w:name w:val="Slides Notes"/>
    <w:basedOn w:val="Normal"/>
    <w:uiPriority w:val="4"/>
    <w:rsid w:val="006A1A7F"/>
    <w:pPr>
      <w:spacing w:before="240"/>
    </w:pPr>
  </w:style>
  <w:style w:type="paragraph" w:customStyle="1" w:styleId="LegalHeader">
    <w:name w:val="Legal Header"/>
    <w:basedOn w:val="Normal"/>
    <w:uiPriority w:val="3"/>
    <w:rsid w:val="006A1A7F"/>
    <w:pPr>
      <w:spacing w:before="600"/>
    </w:pPr>
    <w:rPr>
      <w:b/>
      <w:color w:val="auto"/>
      <w:u w:val="single"/>
    </w:rPr>
  </w:style>
  <w:style w:type="paragraph" w:customStyle="1" w:styleId="LegalBody">
    <w:name w:val="Legal Body"/>
    <w:basedOn w:val="Normal"/>
    <w:uiPriority w:val="3"/>
    <w:rsid w:val="006A1A7F"/>
    <w:rPr>
      <w:sz w:val="18"/>
    </w:rPr>
  </w:style>
  <w:style w:type="paragraph" w:customStyle="1" w:styleId="CourseInfo">
    <w:name w:val="Course Info"/>
    <w:basedOn w:val="Normal"/>
    <w:uiPriority w:val="4"/>
    <w:rsid w:val="006A1A7F"/>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6A1A7F"/>
    <w:rPr>
      <w:rFonts w:ascii="Arial" w:hAnsi="Arial"/>
      <w:color w:val="262626" w:themeColor="text1" w:themeTint="D9"/>
      <w:sz w:val="18"/>
    </w:rPr>
  </w:style>
  <w:style w:type="paragraph" w:customStyle="1" w:styleId="Strong1">
    <w:name w:val="Strong1"/>
    <w:basedOn w:val="LabStepNumbered"/>
    <w:link w:val="strongChar"/>
    <w:uiPriority w:val="5"/>
    <w:rsid w:val="006A1A7F"/>
    <w:pPr>
      <w:numPr>
        <w:numId w:val="0"/>
      </w:numPr>
      <w:ind w:left="757" w:hanging="360"/>
    </w:pPr>
    <w:rPr>
      <w:b/>
    </w:rPr>
  </w:style>
  <w:style w:type="character" w:customStyle="1" w:styleId="strongChar">
    <w:name w:val="strong Char"/>
    <w:basedOn w:val="LabStepNumberedChar"/>
    <w:link w:val="Strong1"/>
    <w:uiPriority w:val="5"/>
    <w:rsid w:val="006A1A7F"/>
    <w:rPr>
      <w:rFonts w:ascii="Arial" w:hAnsi="Arial"/>
      <w:b/>
      <w:color w:val="262626" w:themeColor="text1" w:themeTint="D9"/>
      <w:sz w:val="18"/>
    </w:rPr>
  </w:style>
  <w:style w:type="paragraph" w:customStyle="1" w:styleId="CourseCode">
    <w:name w:val="Course Code"/>
    <w:basedOn w:val="Normal"/>
    <w:uiPriority w:val="4"/>
    <w:rsid w:val="006A1A7F"/>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6A1A7F"/>
    <w:pPr>
      <w:tabs>
        <w:tab w:val="right" w:leader="dot" w:pos="10790"/>
      </w:tabs>
      <w:spacing w:before="40" w:after="0"/>
      <w:ind w:left="432"/>
    </w:pPr>
    <w:rPr>
      <w:sz w:val="16"/>
    </w:rPr>
  </w:style>
  <w:style w:type="numbering" w:customStyle="1" w:styleId="LabStepsTemplate">
    <w:name w:val="LabStepsTemplate"/>
    <w:uiPriority w:val="99"/>
    <w:rsid w:val="006A1A7F"/>
    <w:pPr>
      <w:numPr>
        <w:numId w:val="1"/>
      </w:numPr>
    </w:pPr>
  </w:style>
  <w:style w:type="paragraph" w:customStyle="1" w:styleId="ModuleDescription">
    <w:name w:val="Module Description"/>
    <w:basedOn w:val="Normal"/>
    <w:uiPriority w:val="4"/>
    <w:rsid w:val="006A1A7F"/>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6A1A7F"/>
    <w:pPr>
      <w:jc w:val="center"/>
    </w:pPr>
  </w:style>
  <w:style w:type="paragraph" w:customStyle="1" w:styleId="TopicsCoveredItem">
    <w:name w:val="Topics Covered Item"/>
    <w:basedOn w:val="Normal"/>
    <w:uiPriority w:val="4"/>
    <w:rsid w:val="006A1A7F"/>
    <w:pPr>
      <w:numPr>
        <w:numId w:val="6"/>
      </w:numPr>
      <w:spacing w:before="0" w:after="0"/>
      <w:contextualSpacing/>
    </w:pPr>
  </w:style>
  <w:style w:type="paragraph" w:customStyle="1" w:styleId="ModuleIntroHeader">
    <w:name w:val="Module Intro Header"/>
    <w:basedOn w:val="Normal"/>
    <w:uiPriority w:val="4"/>
    <w:rsid w:val="006A1A7F"/>
    <w:pPr>
      <w:pBdr>
        <w:bottom w:val="single" w:sz="8" w:space="1" w:color="auto"/>
      </w:pBdr>
      <w:spacing w:before="360"/>
      <w:ind w:left="288"/>
    </w:pPr>
    <w:rPr>
      <w:b/>
      <w:sz w:val="24"/>
    </w:rPr>
  </w:style>
  <w:style w:type="paragraph" w:customStyle="1" w:styleId="ModuleAgendaItem">
    <w:name w:val="Module Agenda Item"/>
    <w:basedOn w:val="Normal"/>
    <w:uiPriority w:val="4"/>
    <w:rsid w:val="006A1A7F"/>
    <w:pPr>
      <w:spacing w:before="0" w:after="0"/>
      <w:ind w:left="360" w:hanging="360"/>
      <w:contextualSpacing/>
    </w:pPr>
    <w:rPr>
      <w:sz w:val="24"/>
    </w:rPr>
  </w:style>
  <w:style w:type="paragraph" w:customStyle="1" w:styleId="LabStepNumberedLevel3">
    <w:name w:val="Lab Step Numbered Level 3"/>
    <w:basedOn w:val="LabStepNumberedLevel2"/>
    <w:qFormat/>
    <w:rsid w:val="006A1A7F"/>
    <w:pPr>
      <w:numPr>
        <w:ilvl w:val="2"/>
      </w:numPr>
      <w:tabs>
        <w:tab w:val="left" w:pos="994"/>
      </w:tabs>
    </w:pPr>
  </w:style>
  <w:style w:type="paragraph" w:customStyle="1" w:styleId="LabStepNumberedLevel4">
    <w:name w:val="Lab Step Numbered Level 4"/>
    <w:basedOn w:val="LabStepNumberedLevel3"/>
    <w:qFormat/>
    <w:rsid w:val="006A1A7F"/>
    <w:pPr>
      <w:numPr>
        <w:ilvl w:val="3"/>
      </w:numPr>
      <w:tabs>
        <w:tab w:val="clear" w:pos="994"/>
        <w:tab w:val="left" w:pos="1627"/>
      </w:tabs>
    </w:pPr>
  </w:style>
  <w:style w:type="paragraph" w:customStyle="1" w:styleId="LabExerciseLeadIn">
    <w:name w:val="Lab Exercise Lead In"/>
    <w:basedOn w:val="Normal"/>
    <w:qFormat/>
    <w:rsid w:val="006A1A7F"/>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
    <w:name w:val="Lab Exercise"/>
    <w:basedOn w:val="Normal"/>
    <w:next w:val="Normal"/>
    <w:link w:val="LabExerciseChar"/>
    <w:qFormat/>
    <w:rsid w:val="00F30B14"/>
    <w:pPr>
      <w:spacing w:before="0" w:after="200" w:line="276" w:lineRule="auto"/>
    </w:pPr>
    <w:rPr>
      <w:b/>
    </w:rPr>
  </w:style>
  <w:style w:type="character" w:styleId="FollowedHyperlink">
    <w:name w:val="FollowedHyperlink"/>
    <w:basedOn w:val="DefaultParagraphFont"/>
    <w:uiPriority w:val="99"/>
    <w:semiHidden/>
    <w:unhideWhenUsed/>
    <w:rsid w:val="00F30B14"/>
    <w:rPr>
      <w:color w:val="800080" w:themeColor="followedHyperlink"/>
      <w:u w:val="single"/>
    </w:rPr>
  </w:style>
  <w:style w:type="paragraph" w:customStyle="1" w:styleId="LabExerciseText">
    <w:name w:val="Lab Exercise Text"/>
    <w:basedOn w:val="Normal"/>
    <w:qFormat/>
    <w:rsid w:val="00F30B14"/>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tepTableText">
    <w:name w:val="Lab Step Table Text"/>
    <w:basedOn w:val="Normal"/>
    <w:qFormat/>
    <w:rsid w:val="00F30B14"/>
    <w:pPr>
      <w:tabs>
        <w:tab w:val="left" w:pos="288"/>
        <w:tab w:val="left" w:pos="576"/>
      </w:tabs>
      <w:spacing w:before="0" w:after="0"/>
    </w:pPr>
    <w:rPr>
      <w:sz w:val="14"/>
    </w:rPr>
  </w:style>
  <w:style w:type="paragraph" w:customStyle="1" w:styleId="LabStepTableTextHeader">
    <w:name w:val="Lab Step Table Text Header"/>
    <w:basedOn w:val="LabStepTableText"/>
    <w:next w:val="LabStepTableText"/>
    <w:qFormat/>
    <w:rsid w:val="00F30B14"/>
    <w:rPr>
      <w:b/>
    </w:rPr>
  </w:style>
  <w:style w:type="paragraph" w:customStyle="1" w:styleId="LabStepTableParagraph">
    <w:name w:val="Lab Step Table Paragraph"/>
    <w:basedOn w:val="LabStepNumbered"/>
    <w:qFormat/>
    <w:rsid w:val="00F30B14"/>
    <w:pPr>
      <w:numPr>
        <w:numId w:val="0"/>
      </w:numPr>
    </w:pPr>
    <w:rPr>
      <w:sz w:val="20"/>
    </w:rPr>
  </w:style>
  <w:style w:type="paragraph" w:customStyle="1" w:styleId="LabExerciseItem">
    <w:name w:val="Lab Exercise Item"/>
    <w:basedOn w:val="Normal"/>
    <w:next w:val="Normal"/>
    <w:uiPriority w:val="4"/>
    <w:qFormat/>
    <w:rsid w:val="006A1A7F"/>
    <w:pPr>
      <w:spacing w:before="0" w:after="0"/>
      <w:ind w:left="360" w:hanging="360"/>
    </w:pPr>
  </w:style>
  <w:style w:type="paragraph" w:customStyle="1" w:styleId="ppFigureNumber">
    <w:name w:val="pp Figure Number"/>
    <w:basedOn w:val="Normal"/>
    <w:next w:val="Normal"/>
    <w:rsid w:val="00F30B14"/>
    <w:pPr>
      <w:numPr>
        <w:ilvl w:val="1"/>
        <w:numId w:val="7"/>
      </w:numPr>
      <w:spacing w:before="0" w:after="0" w:line="276" w:lineRule="auto"/>
      <w:ind w:left="0"/>
    </w:pPr>
    <w:rPr>
      <w:rFonts w:asciiTheme="minorHAnsi" w:eastAsiaTheme="minorEastAsia" w:hAnsiTheme="minorHAnsi"/>
      <w:b/>
      <w:sz w:val="22"/>
      <w:lang w:bidi="en-US"/>
    </w:rPr>
  </w:style>
  <w:style w:type="paragraph" w:customStyle="1" w:styleId="ppFigureNumberIndent">
    <w:name w:val="pp Figure Number Indent"/>
    <w:basedOn w:val="ppFigureNumber"/>
    <w:next w:val="Normal"/>
    <w:rsid w:val="00F30B14"/>
    <w:pPr>
      <w:numPr>
        <w:ilvl w:val="2"/>
      </w:numPr>
      <w:ind w:left="720"/>
    </w:pPr>
  </w:style>
  <w:style w:type="paragraph" w:customStyle="1" w:styleId="ppFigureNumberIndent2">
    <w:name w:val="pp Figure Number Indent 2"/>
    <w:basedOn w:val="ppFigureNumberIndent"/>
    <w:next w:val="Normal"/>
    <w:rsid w:val="00F30B14"/>
    <w:pPr>
      <w:numPr>
        <w:ilvl w:val="3"/>
      </w:numPr>
      <w:ind w:left="1440"/>
    </w:pPr>
  </w:style>
  <w:style w:type="paragraph" w:customStyle="1" w:styleId="ppFigureNumberIndent3">
    <w:name w:val="pp Figure Number Indent 3"/>
    <w:basedOn w:val="ppFigureNumberIndent2"/>
    <w:qFormat/>
    <w:rsid w:val="00F30B14"/>
    <w:pPr>
      <w:numPr>
        <w:ilvl w:val="4"/>
      </w:numPr>
      <w:ind w:left="2160" w:firstLine="0"/>
    </w:pPr>
  </w:style>
  <w:style w:type="paragraph" w:customStyle="1" w:styleId="ppNumberList">
    <w:name w:val="pp Number List"/>
    <w:basedOn w:val="Normal"/>
    <w:rsid w:val="00F30B14"/>
    <w:pPr>
      <w:numPr>
        <w:ilvl w:val="1"/>
        <w:numId w:val="8"/>
      </w:numPr>
      <w:tabs>
        <w:tab w:val="left" w:pos="1440"/>
      </w:tabs>
      <w:spacing w:before="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F30B14"/>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F30B14"/>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F30B14"/>
    <w:pPr>
      <w:numPr>
        <w:ilvl w:val="3"/>
      </w:numPr>
      <w:ind w:left="2115" w:hanging="357"/>
    </w:pPr>
  </w:style>
  <w:style w:type="paragraph" w:styleId="Revision">
    <w:name w:val="Revision"/>
    <w:hidden/>
    <w:uiPriority w:val="99"/>
    <w:semiHidden/>
    <w:rsid w:val="00E85E34"/>
    <w:pPr>
      <w:spacing w:after="0" w:line="240" w:lineRule="auto"/>
    </w:pPr>
    <w:rPr>
      <w:rFonts w:ascii="Arial" w:hAnsi="Arial"/>
      <w:color w:val="262626" w:themeColor="text1" w:themeTint="D9"/>
      <w:sz w:val="20"/>
    </w:rPr>
  </w:style>
  <w:style w:type="paragraph" w:customStyle="1" w:styleId="LabStepLevel2Numbered">
    <w:name w:val="Lab Step Level 2 Numbered"/>
    <w:basedOn w:val="Normal"/>
    <w:qFormat/>
    <w:rsid w:val="00E43CDD"/>
    <w:pPr>
      <w:spacing w:before="80" w:after="40"/>
      <w:ind w:left="1080" w:hanging="360"/>
    </w:pPr>
    <w:rPr>
      <w:rFonts w:ascii="Verdana" w:hAnsi="Verdana"/>
      <w:color w:val="auto"/>
      <w:sz w:val="16"/>
    </w:rPr>
  </w:style>
  <w:style w:type="paragraph" w:customStyle="1" w:styleId="LabExerciseBold">
    <w:name w:val="Lab Exercise Bold"/>
    <w:basedOn w:val="LabExercise"/>
    <w:link w:val="LabExerciseBoldChar"/>
    <w:qFormat/>
    <w:rsid w:val="000F42D6"/>
    <w:pPr>
      <w:numPr>
        <w:numId w:val="10"/>
      </w:numPr>
      <w:spacing w:before="360" w:after="120"/>
    </w:pPr>
  </w:style>
  <w:style w:type="character" w:customStyle="1" w:styleId="LabExerciseChar">
    <w:name w:val="Lab Exercise Char"/>
    <w:basedOn w:val="DefaultParagraphFont"/>
    <w:link w:val="LabExercise"/>
    <w:rsid w:val="00445520"/>
    <w:rPr>
      <w:rFonts w:ascii="Arial" w:hAnsi="Arial"/>
      <w:b/>
      <w:color w:val="262626" w:themeColor="text1" w:themeTint="D9"/>
      <w:sz w:val="20"/>
    </w:rPr>
  </w:style>
  <w:style w:type="character" w:customStyle="1" w:styleId="LabExerciseBoldChar">
    <w:name w:val="Lab Exercise Bold Char"/>
    <w:basedOn w:val="LabExerciseChar"/>
    <w:link w:val="LabExerciseBold"/>
    <w:rsid w:val="000F42D6"/>
    <w:rPr>
      <w:rFonts w:ascii="Arial" w:hAnsi="Arial"/>
      <w:b/>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47019">
      <w:bodyDiv w:val="1"/>
      <w:marLeft w:val="0"/>
      <w:marRight w:val="0"/>
      <w:marTop w:val="0"/>
      <w:marBottom w:val="0"/>
      <w:divBdr>
        <w:top w:val="none" w:sz="0" w:space="0" w:color="auto"/>
        <w:left w:val="none" w:sz="0" w:space="0" w:color="auto"/>
        <w:bottom w:val="none" w:sz="0" w:space="0" w:color="auto"/>
        <w:right w:val="none" w:sz="0" w:space="0" w:color="auto"/>
      </w:divBdr>
    </w:div>
    <w:div w:id="288515089">
      <w:bodyDiv w:val="1"/>
      <w:marLeft w:val="0"/>
      <w:marRight w:val="0"/>
      <w:marTop w:val="0"/>
      <w:marBottom w:val="0"/>
      <w:divBdr>
        <w:top w:val="none" w:sz="0" w:space="0" w:color="auto"/>
        <w:left w:val="none" w:sz="0" w:space="0" w:color="auto"/>
        <w:bottom w:val="none" w:sz="0" w:space="0" w:color="auto"/>
        <w:right w:val="none" w:sz="0" w:space="0" w:color="auto"/>
      </w:divBdr>
      <w:divsChild>
        <w:div w:id="1455515302">
          <w:marLeft w:val="0"/>
          <w:marRight w:val="0"/>
          <w:marTop w:val="0"/>
          <w:marBottom w:val="0"/>
          <w:divBdr>
            <w:top w:val="none" w:sz="0" w:space="0" w:color="auto"/>
            <w:left w:val="none" w:sz="0" w:space="0" w:color="auto"/>
            <w:bottom w:val="none" w:sz="0" w:space="0" w:color="auto"/>
            <w:right w:val="none" w:sz="0" w:space="0" w:color="auto"/>
          </w:divBdr>
          <w:divsChild>
            <w:div w:id="1684092844">
              <w:marLeft w:val="0"/>
              <w:marRight w:val="0"/>
              <w:marTop w:val="0"/>
              <w:marBottom w:val="0"/>
              <w:divBdr>
                <w:top w:val="none" w:sz="0" w:space="0" w:color="auto"/>
                <w:left w:val="none" w:sz="0" w:space="0" w:color="auto"/>
                <w:bottom w:val="none" w:sz="0" w:space="0" w:color="auto"/>
                <w:right w:val="none" w:sz="0" w:space="0" w:color="auto"/>
              </w:divBdr>
              <w:divsChild>
                <w:div w:id="54209618">
                  <w:marLeft w:val="4203"/>
                  <w:marRight w:val="0"/>
                  <w:marTop w:val="0"/>
                  <w:marBottom w:val="0"/>
                  <w:divBdr>
                    <w:top w:val="none" w:sz="0" w:space="0" w:color="auto"/>
                    <w:left w:val="none" w:sz="0" w:space="0" w:color="auto"/>
                    <w:bottom w:val="none" w:sz="0" w:space="0" w:color="auto"/>
                    <w:right w:val="none" w:sz="0" w:space="0" w:color="auto"/>
                  </w:divBdr>
                  <w:divsChild>
                    <w:div w:id="571426921">
                      <w:marLeft w:val="0"/>
                      <w:marRight w:val="0"/>
                      <w:marTop w:val="0"/>
                      <w:marBottom w:val="0"/>
                      <w:divBdr>
                        <w:top w:val="none" w:sz="0" w:space="0" w:color="auto"/>
                        <w:left w:val="none" w:sz="0" w:space="0" w:color="auto"/>
                        <w:bottom w:val="none" w:sz="0" w:space="0" w:color="auto"/>
                        <w:right w:val="none" w:sz="0" w:space="0" w:color="auto"/>
                      </w:divBdr>
                      <w:divsChild>
                        <w:div w:id="243341241">
                          <w:marLeft w:val="0"/>
                          <w:marRight w:val="0"/>
                          <w:marTop w:val="0"/>
                          <w:marBottom w:val="0"/>
                          <w:divBdr>
                            <w:top w:val="none" w:sz="0" w:space="0" w:color="auto"/>
                            <w:left w:val="none" w:sz="0" w:space="0" w:color="auto"/>
                            <w:bottom w:val="none" w:sz="0" w:space="0" w:color="auto"/>
                            <w:right w:val="none" w:sz="0" w:space="0" w:color="auto"/>
                          </w:divBdr>
                          <w:divsChild>
                            <w:div w:id="739254158">
                              <w:marLeft w:val="0"/>
                              <w:marRight w:val="0"/>
                              <w:marTop w:val="0"/>
                              <w:marBottom w:val="0"/>
                              <w:divBdr>
                                <w:top w:val="none" w:sz="0" w:space="0" w:color="auto"/>
                                <w:left w:val="none" w:sz="0" w:space="0" w:color="auto"/>
                                <w:bottom w:val="none" w:sz="0" w:space="0" w:color="auto"/>
                                <w:right w:val="none" w:sz="0" w:space="0" w:color="auto"/>
                              </w:divBdr>
                              <w:divsChild>
                                <w:div w:id="1947225922">
                                  <w:marLeft w:val="0"/>
                                  <w:marRight w:val="0"/>
                                  <w:marTop w:val="0"/>
                                  <w:marBottom w:val="0"/>
                                  <w:divBdr>
                                    <w:top w:val="none" w:sz="0" w:space="0" w:color="auto"/>
                                    <w:left w:val="none" w:sz="0" w:space="0" w:color="auto"/>
                                    <w:bottom w:val="none" w:sz="0" w:space="0" w:color="auto"/>
                                    <w:right w:val="none" w:sz="0" w:space="0" w:color="auto"/>
                                  </w:divBdr>
                                  <w:divsChild>
                                    <w:div w:id="1546022312">
                                      <w:marLeft w:val="0"/>
                                      <w:marRight w:val="0"/>
                                      <w:marTop w:val="0"/>
                                      <w:marBottom w:val="0"/>
                                      <w:divBdr>
                                        <w:top w:val="none" w:sz="0" w:space="0" w:color="auto"/>
                                        <w:left w:val="none" w:sz="0" w:space="0" w:color="auto"/>
                                        <w:bottom w:val="none" w:sz="0" w:space="0" w:color="auto"/>
                                        <w:right w:val="none" w:sz="0" w:space="0" w:color="auto"/>
                                      </w:divBdr>
                                      <w:divsChild>
                                        <w:div w:id="7256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812230">
      <w:bodyDiv w:val="1"/>
      <w:marLeft w:val="0"/>
      <w:marRight w:val="0"/>
      <w:marTop w:val="0"/>
      <w:marBottom w:val="0"/>
      <w:divBdr>
        <w:top w:val="none" w:sz="0" w:space="0" w:color="auto"/>
        <w:left w:val="none" w:sz="0" w:space="0" w:color="auto"/>
        <w:bottom w:val="none" w:sz="0" w:space="0" w:color="auto"/>
        <w:right w:val="none" w:sz="0" w:space="0" w:color="auto"/>
      </w:divBdr>
    </w:div>
    <w:div w:id="953024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intranet.wingtip.com"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7020963D-E416-4B28-97AB-C1F46B102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900</TotalTime>
  <Pages>23</Pages>
  <Words>2002</Words>
  <Characters>11417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13393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Christina Wheeler</cp:lastModifiedBy>
  <cp:revision>205</cp:revision>
  <cp:lastPrinted>2009-08-12T16:30:00Z</cp:lastPrinted>
  <dcterms:created xsi:type="dcterms:W3CDTF">2013-10-25T01:08:00Z</dcterms:created>
  <dcterms:modified xsi:type="dcterms:W3CDTF">2016-05-22T16:09:00Z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