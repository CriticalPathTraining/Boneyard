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B14" w:rsidRDefault="006B238A" w:rsidP="00F30B14">
      <w:pPr>
        <w:pStyle w:val="Heading2"/>
      </w:pPr>
      <w:r>
        <w:t xml:space="preserve">Working with </w:t>
      </w:r>
      <w:r w:rsidR="00E539BE">
        <w:t>Document Libraries</w:t>
      </w:r>
      <w:r>
        <w:t xml:space="preserve"> </w:t>
      </w:r>
      <w:r w:rsidR="00223F3A">
        <w:t xml:space="preserve">in </w:t>
      </w:r>
      <w:r w:rsidR="00F30B14">
        <w:t xml:space="preserve">SharePoint </w:t>
      </w:r>
      <w:r w:rsidR="003C2BD6">
        <w:t>Online</w:t>
      </w:r>
    </w:p>
    <w:p w:rsidR="00F30B14" w:rsidRPr="005C7841" w:rsidRDefault="00F30B14" w:rsidP="00F30B14">
      <w:pPr>
        <w:pStyle w:val="LabExerciseCallout"/>
      </w:pPr>
      <w:r w:rsidRPr="005C7841">
        <w:rPr>
          <w:b/>
        </w:rPr>
        <w:t>Lab Time</w:t>
      </w:r>
      <w:r w:rsidRPr="005C7841">
        <w:t xml:space="preserve">: </w:t>
      </w:r>
      <w:r w:rsidR="006B238A">
        <w:t>45 minutes</w:t>
      </w:r>
    </w:p>
    <w:p w:rsidR="00F30B14" w:rsidRPr="005C7841" w:rsidRDefault="00F30B14" w:rsidP="00F30B14">
      <w:pPr>
        <w:pStyle w:val="LabExerciseCallout"/>
      </w:pPr>
      <w:r w:rsidRPr="005C7841">
        <w:rPr>
          <w:b/>
        </w:rPr>
        <w:t>Lab Folder</w:t>
      </w:r>
      <w:r w:rsidRPr="005C7841">
        <w:t>: C:\Student\</w:t>
      </w:r>
      <w:r w:rsidR="00780C1B">
        <w:t>Modules\</w:t>
      </w:r>
      <w:r w:rsidR="00002DAF">
        <w:t>Documents</w:t>
      </w:r>
    </w:p>
    <w:p w:rsidR="00F30B14" w:rsidRDefault="00F30B14" w:rsidP="00F30B14">
      <w:pPr>
        <w:pStyle w:val="LabExerciseCallout"/>
      </w:pPr>
      <w:r w:rsidRPr="00203637">
        <w:rPr>
          <w:b/>
        </w:rPr>
        <w:t>Lab Overview:</w:t>
      </w:r>
      <w:r w:rsidRPr="005C7841">
        <w:t xml:space="preserve"> </w:t>
      </w:r>
      <w:r>
        <w:t xml:space="preserve">In this lab </w:t>
      </w:r>
      <w:r w:rsidR="002C50A3">
        <w:t xml:space="preserve">you will create </w:t>
      </w:r>
      <w:r w:rsidR="002C15ED">
        <w:t xml:space="preserve">a </w:t>
      </w:r>
      <w:r w:rsidR="002C50A3">
        <w:t xml:space="preserve">new </w:t>
      </w:r>
      <w:r w:rsidR="001719B3">
        <w:t>document library, work with the do</w:t>
      </w:r>
      <w:r w:rsidR="002C15ED">
        <w:t xml:space="preserve">cument library features, manage </w:t>
      </w:r>
      <w:r w:rsidR="001719B3">
        <w:t>files within the library, customize the library, and save the library as a template.</w:t>
      </w:r>
    </w:p>
    <w:p w:rsidR="00F30B14" w:rsidRPr="00AB0146" w:rsidRDefault="00F30B14" w:rsidP="00F30B14">
      <w:pPr>
        <w:pStyle w:val="Heading3"/>
      </w:pPr>
      <w:r>
        <w:t xml:space="preserve">Exercise 1: </w:t>
      </w:r>
      <w:r w:rsidR="00230C4D">
        <w:t>Crea</w:t>
      </w:r>
      <w:r w:rsidR="00F27912">
        <w:t>ting</w:t>
      </w:r>
      <w:r w:rsidR="006B238A">
        <w:t xml:space="preserve"> </w:t>
      </w:r>
      <w:r w:rsidR="003F2443">
        <w:t>Document Libraries</w:t>
      </w:r>
    </w:p>
    <w:p w:rsidR="00F30B14" w:rsidRDefault="00F30B14" w:rsidP="00F30B14">
      <w:pPr>
        <w:pStyle w:val="LabExerciseLeadIn"/>
      </w:pPr>
      <w:r>
        <w:t>In this exercise</w:t>
      </w:r>
      <w:r w:rsidR="00F27912">
        <w:t>,</w:t>
      </w:r>
      <w:r>
        <w:t xml:space="preserve"> </w:t>
      </w:r>
      <w:r w:rsidR="001D6F39">
        <w:t xml:space="preserve">you will create </w:t>
      </w:r>
      <w:r w:rsidR="00F27912">
        <w:t>a few different document libraries that will be configured to use specific document types. You will also create a Picture Library that will be used to store images.</w:t>
      </w:r>
    </w:p>
    <w:p w:rsidR="00086F9D" w:rsidRDefault="00086F9D" w:rsidP="00086F9D">
      <w:pPr>
        <w:pStyle w:val="Heading4"/>
      </w:pPr>
      <w:r>
        <w:t>Log in to SharePoint Online Site</w:t>
      </w:r>
    </w:p>
    <w:p w:rsidR="00086F9D" w:rsidRDefault="00086F9D" w:rsidP="00086F9D">
      <w:pPr>
        <w:pStyle w:val="LabStepNumbered"/>
        <w:numPr>
          <w:ilvl w:val="0"/>
          <w:numId w:val="9"/>
        </w:numPr>
      </w:pPr>
      <w:r>
        <w:t>Make sure you have the login information for the SharePoint environment where you will work on your lab exercises. You should have received this log in information from the hosting training company or from your instructor.</w:t>
      </w:r>
    </w:p>
    <w:p w:rsidR="00086F9D" w:rsidRDefault="00086F9D" w:rsidP="00086F9D">
      <w:pPr>
        <w:pStyle w:val="LabStepNumbered"/>
        <w:numPr>
          <w:ilvl w:val="0"/>
          <w:numId w:val="9"/>
        </w:numPr>
      </w:pPr>
      <w:r>
        <w:t xml:space="preserve">Make sure you have the URL to the </w:t>
      </w:r>
      <w:r w:rsidRPr="00AD404F">
        <w:rPr>
          <w:b/>
        </w:rPr>
        <w:t>Team Site</w:t>
      </w:r>
      <w:r>
        <w:t xml:space="preserve"> that has been created for you to do your lab work. This URL will be in a form that looks something like this.</w:t>
      </w:r>
    </w:p>
    <w:p w:rsidR="00086F9D" w:rsidRDefault="00086F9D" w:rsidP="00086F9D">
      <w:pPr>
        <w:pStyle w:val="LabStepCodeBlock"/>
      </w:pPr>
      <w:r w:rsidRPr="00127839">
        <w:t>https://cptclassroom101.sharepoint.com/sites/</w:t>
      </w:r>
      <w:r w:rsidR="002E432A">
        <w:t>Student</w:t>
      </w:r>
      <w:r w:rsidRPr="00127839">
        <w:t>_Teamsite</w:t>
      </w:r>
    </w:p>
    <w:p w:rsidR="00086F9D" w:rsidRPr="00EC37AF" w:rsidRDefault="00086F9D" w:rsidP="00086F9D">
      <w:pPr>
        <w:pStyle w:val="LabStepNumbered"/>
        <w:numPr>
          <w:ilvl w:val="0"/>
          <w:numId w:val="9"/>
        </w:numPr>
      </w:pPr>
      <w:r>
        <w:t>Launch Internet Explorer and navigate to the URL of the Team Site mention</w:t>
      </w:r>
      <w:r w:rsidR="004D6C3F">
        <w:t>ed</w:t>
      </w:r>
      <w:r>
        <w:t xml:space="preserve"> in the previous step. Note that you should be logged in with a user account that has full control and </w:t>
      </w:r>
      <w:r w:rsidRPr="00EC37AF">
        <w:t>access to the site collection</w:t>
      </w:r>
      <w:r>
        <w:t>,</w:t>
      </w:r>
      <w:r w:rsidRPr="00EC37AF">
        <w:t xml:space="preserve"> and therefore will be permitted access</w:t>
      </w:r>
      <w:r>
        <w:t xml:space="preserve"> and be able to create lists</w:t>
      </w:r>
      <w:r w:rsidRPr="00EC37AF">
        <w:t>.</w:t>
      </w:r>
    </w:p>
    <w:p w:rsidR="00086F9D" w:rsidRDefault="00086F9D" w:rsidP="00086F9D">
      <w:pPr>
        <w:pStyle w:val="LabStepNumberedLevel2"/>
        <w:numPr>
          <w:ilvl w:val="1"/>
          <w:numId w:val="9"/>
        </w:numPr>
      </w:pPr>
      <w:r>
        <w:t xml:space="preserve">When </w:t>
      </w:r>
      <w:r w:rsidRPr="00EC37AF">
        <w:t xml:space="preserve">prompted to login, enter </w:t>
      </w:r>
      <w:r>
        <w:t xml:space="preserve">the user name and password that has been supplied to you and then </w:t>
      </w:r>
      <w:r w:rsidRPr="00EC37AF">
        <w:t xml:space="preserve">click </w:t>
      </w:r>
      <w:r w:rsidRPr="00A7004D">
        <w:rPr>
          <w:b/>
        </w:rPr>
        <w:t>OK</w:t>
      </w:r>
      <w:r>
        <w:t>.</w:t>
      </w:r>
    </w:p>
    <w:p w:rsidR="00086F9D" w:rsidRDefault="00086F9D" w:rsidP="00086F9D">
      <w:pPr>
        <w:pStyle w:val="LabStepLevel2Numbered"/>
      </w:pPr>
      <w:r>
        <w:rPr>
          <w:noProof/>
        </w:rPr>
        <w:drawing>
          <wp:inline distT="0" distB="0" distL="0" distR="0" wp14:anchorId="4E416129" wp14:editId="3D3950DD">
            <wp:extent cx="1883664" cy="1856232"/>
            <wp:effectExtent l="19050" t="19050" r="2159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664" cy="1856232"/>
                    </a:xfrm>
                    <a:prstGeom prst="rect">
                      <a:avLst/>
                    </a:prstGeom>
                    <a:ln>
                      <a:solidFill>
                        <a:schemeClr val="bg1">
                          <a:lumMod val="50000"/>
                        </a:schemeClr>
                      </a:solidFill>
                    </a:ln>
                  </pic:spPr>
                </pic:pic>
              </a:graphicData>
            </a:graphic>
          </wp:inline>
        </w:drawing>
      </w:r>
    </w:p>
    <w:p w:rsidR="00086F9D" w:rsidRDefault="00086F9D" w:rsidP="00086F9D">
      <w:pPr>
        <w:pStyle w:val="LabStepNumberedLevel2"/>
      </w:pPr>
      <w:r>
        <w:t xml:space="preserve">You should be able to confirm that you are logged into the SharePoint site. For example, if you were logged in as a student named </w:t>
      </w:r>
      <w:r>
        <w:rPr>
          <w:b/>
        </w:rPr>
        <w:t>CPT Student</w:t>
      </w:r>
      <w:r>
        <w:t>, your name would appear in the SharePoint Welcome menu as shown in the following screenshot.</w:t>
      </w:r>
    </w:p>
    <w:p w:rsidR="00086F9D" w:rsidRPr="00EC37AF" w:rsidRDefault="00086F9D" w:rsidP="00086F9D">
      <w:pPr>
        <w:pStyle w:val="LabStepScreenshotLevel2"/>
      </w:pPr>
      <w:r>
        <w:drawing>
          <wp:inline distT="0" distB="0" distL="0" distR="0" wp14:anchorId="5AE0087F" wp14:editId="5FB2E4A6">
            <wp:extent cx="5438775" cy="1828800"/>
            <wp:effectExtent l="19050" t="19050" r="285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8775" cy="1828800"/>
                    </a:xfrm>
                    <a:prstGeom prst="rect">
                      <a:avLst/>
                    </a:prstGeom>
                    <a:ln>
                      <a:solidFill>
                        <a:schemeClr val="bg1">
                          <a:lumMod val="50000"/>
                        </a:schemeClr>
                      </a:solidFill>
                    </a:ln>
                  </pic:spPr>
                </pic:pic>
              </a:graphicData>
            </a:graphic>
          </wp:inline>
        </w:drawing>
      </w:r>
    </w:p>
    <w:p w:rsidR="002C647E" w:rsidRDefault="002C647E">
      <w:pPr>
        <w:pStyle w:val="Heading4"/>
      </w:pPr>
      <w:r>
        <w:t xml:space="preserve">Create </w:t>
      </w:r>
      <w:r w:rsidR="004B13D7">
        <w:t xml:space="preserve">a Word </w:t>
      </w:r>
      <w:r>
        <w:t>Document Library</w:t>
      </w:r>
    </w:p>
    <w:p w:rsidR="00E158DD" w:rsidRPr="005B3195" w:rsidRDefault="00E158DD" w:rsidP="00E158DD">
      <w:pPr>
        <w:pStyle w:val="LabExerciseText"/>
        <w:rPr>
          <w:b/>
        </w:rPr>
      </w:pPr>
      <w:r>
        <w:t xml:space="preserve">In this part of the exercise you will create a Document Library </w:t>
      </w:r>
      <w:r w:rsidR="005B3195">
        <w:t xml:space="preserve">to </w:t>
      </w:r>
      <w:r w:rsidR="00F64D7A">
        <w:t>hold W</w:t>
      </w:r>
      <w:r w:rsidR="00E91F37">
        <w:t>ord documents.</w:t>
      </w:r>
    </w:p>
    <w:p w:rsidR="00E92D56" w:rsidRPr="00216542" w:rsidRDefault="00E76A05" w:rsidP="00AA7CC3">
      <w:pPr>
        <w:pStyle w:val="LabStepNumbered"/>
        <w:numPr>
          <w:ilvl w:val="0"/>
          <w:numId w:val="9"/>
        </w:numPr>
      </w:pPr>
      <w:r>
        <w:t xml:space="preserve">To </w:t>
      </w:r>
      <w:r w:rsidR="00E92D56" w:rsidRPr="00216542">
        <w:t xml:space="preserve">create a new </w:t>
      </w:r>
      <w:r w:rsidR="00E92D56">
        <w:t>Document</w:t>
      </w:r>
      <w:r w:rsidR="00E92D56" w:rsidRPr="00216542">
        <w:t xml:space="preserve"> </w:t>
      </w:r>
      <w:r w:rsidR="00E92D56">
        <w:t>library</w:t>
      </w:r>
      <w:r>
        <w:t xml:space="preserve">, click </w:t>
      </w:r>
      <w:r w:rsidR="00E92D56" w:rsidRPr="00216542">
        <w:t xml:space="preserve">on the </w:t>
      </w:r>
      <w:r w:rsidR="00E92D56" w:rsidRPr="00E76A05">
        <w:rPr>
          <w:b/>
        </w:rPr>
        <w:t>Settings</w:t>
      </w:r>
      <w:r w:rsidR="00C016B1">
        <w:t xml:space="preserve"> icon then c</w:t>
      </w:r>
      <w:r w:rsidR="00E92D56" w:rsidRPr="00216542">
        <w:t xml:space="preserve">lick </w:t>
      </w:r>
      <w:r w:rsidR="00E92D56" w:rsidRPr="00E76A05">
        <w:rPr>
          <w:b/>
        </w:rPr>
        <w:t>Add an app</w:t>
      </w:r>
      <w:r w:rsidR="00E92D56" w:rsidRPr="00216542">
        <w:t>.</w:t>
      </w:r>
    </w:p>
    <w:p w:rsidR="00E92D56" w:rsidRDefault="00D75A22" w:rsidP="00E76A05">
      <w:pPr>
        <w:pStyle w:val="LabStepScreenshot"/>
        <w:rPr>
          <w:rStyle w:val="Strong"/>
          <w:b w:val="0"/>
          <w:bCs w:val="0"/>
        </w:rPr>
      </w:pPr>
      <w:r>
        <w:rPr>
          <w:noProof/>
        </w:rPr>
        <w:lastRenderedPageBreak/>
        <w:drawing>
          <wp:inline distT="0" distB="0" distL="0" distR="0" wp14:anchorId="074376DA" wp14:editId="423340A4">
            <wp:extent cx="1694927" cy="1828800"/>
            <wp:effectExtent l="19050" t="19050" r="1968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454"/>
                    <a:stretch/>
                  </pic:blipFill>
                  <pic:spPr bwMode="auto">
                    <a:xfrm>
                      <a:off x="0" y="0"/>
                      <a:ext cx="1694927" cy="1828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92D56" w:rsidRPr="00216542" w:rsidRDefault="00E92D56" w:rsidP="00E76A05">
      <w:pPr>
        <w:pStyle w:val="LabStepNumbered"/>
      </w:pPr>
      <w:r w:rsidRPr="00216542">
        <w:t xml:space="preserve">Click on the </w:t>
      </w:r>
      <w:r w:rsidR="00327AA9">
        <w:rPr>
          <w:b/>
        </w:rPr>
        <w:t>Document Library</w:t>
      </w:r>
      <w:r w:rsidRPr="00216542">
        <w:t xml:space="preserve"> tile.</w:t>
      </w:r>
    </w:p>
    <w:p w:rsidR="00E92D56" w:rsidRPr="006E35FB" w:rsidRDefault="00D75A22" w:rsidP="00E76A05">
      <w:pPr>
        <w:pStyle w:val="LabStepScreenshot"/>
        <w:rPr>
          <w:rStyle w:val="Strong"/>
          <w:b w:val="0"/>
          <w:bCs w:val="0"/>
        </w:rPr>
      </w:pPr>
      <w:r>
        <w:rPr>
          <w:noProof/>
        </w:rPr>
        <w:drawing>
          <wp:inline distT="0" distB="0" distL="0" distR="0" wp14:anchorId="345EA1AD" wp14:editId="041C0872">
            <wp:extent cx="4075611" cy="1097280"/>
            <wp:effectExtent l="19050" t="19050" r="2032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5611" cy="1097280"/>
                    </a:xfrm>
                    <a:prstGeom prst="rect">
                      <a:avLst/>
                    </a:prstGeom>
                    <a:ln>
                      <a:solidFill>
                        <a:schemeClr val="bg1">
                          <a:lumMod val="50000"/>
                        </a:schemeClr>
                      </a:solidFill>
                    </a:ln>
                  </pic:spPr>
                </pic:pic>
              </a:graphicData>
            </a:graphic>
          </wp:inline>
        </w:drawing>
      </w:r>
    </w:p>
    <w:p w:rsidR="00FF5F6F" w:rsidRDefault="00FF5F6F" w:rsidP="00FF5F6F">
      <w:pPr>
        <w:pStyle w:val="LabStepNumbered"/>
      </w:pPr>
      <w:r>
        <w:t xml:space="preserve">The Adding Document Library popup dialog will appear. </w:t>
      </w:r>
      <w:r w:rsidRPr="00216542">
        <w:t xml:space="preserve">In the </w:t>
      </w:r>
      <w:r w:rsidRPr="00216542">
        <w:rPr>
          <w:b/>
        </w:rPr>
        <w:t>Name</w:t>
      </w:r>
      <w:r w:rsidRPr="00216542">
        <w:t xml:space="preserve"> text box, type </w:t>
      </w:r>
      <w:r>
        <w:rPr>
          <w:b/>
        </w:rPr>
        <w:t>Word Documents</w:t>
      </w:r>
      <w:r>
        <w:t xml:space="preserve"> and then click </w:t>
      </w:r>
      <w:r w:rsidRPr="00FF5F6F">
        <w:rPr>
          <w:b/>
        </w:rPr>
        <w:t>Create</w:t>
      </w:r>
      <w:r>
        <w:t>.</w:t>
      </w:r>
    </w:p>
    <w:p w:rsidR="00E92D56" w:rsidRDefault="00FF5F6F" w:rsidP="00E92D56">
      <w:pPr>
        <w:pStyle w:val="LabStepScreenshot"/>
        <w:rPr>
          <w:rStyle w:val="Strong"/>
          <w:b w:val="0"/>
          <w:bCs w:val="0"/>
        </w:rPr>
      </w:pPr>
      <w:r>
        <w:rPr>
          <w:noProof/>
        </w:rPr>
        <w:drawing>
          <wp:inline distT="0" distB="0" distL="0" distR="0" wp14:anchorId="231DCFA7" wp14:editId="182D0424">
            <wp:extent cx="4180745" cy="1371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0745" cy="1371600"/>
                    </a:xfrm>
                    <a:prstGeom prst="rect">
                      <a:avLst/>
                    </a:prstGeom>
                  </pic:spPr>
                </pic:pic>
              </a:graphicData>
            </a:graphic>
          </wp:inline>
        </w:drawing>
      </w:r>
    </w:p>
    <w:p w:rsidR="00902CE6" w:rsidRDefault="00F70884" w:rsidP="00CE0526">
      <w:pPr>
        <w:pStyle w:val="LabStepNumbered"/>
      </w:pPr>
      <w:r>
        <w:t xml:space="preserve">The library will be created </w:t>
      </w:r>
      <w:r w:rsidR="00902CE6">
        <w:t xml:space="preserve">and you will be redirected to the </w:t>
      </w:r>
      <w:r w:rsidR="00902CE6" w:rsidRPr="00902CE6">
        <w:t>Site Contents</w:t>
      </w:r>
      <w:r w:rsidR="00902CE6">
        <w:t xml:space="preserve"> page</w:t>
      </w:r>
      <w:r>
        <w:t xml:space="preserve"> whi</w:t>
      </w:r>
      <w:r w:rsidR="00236E6D">
        <w:t>ch will display the new Wor</w:t>
      </w:r>
      <w:r>
        <w:t>d Documents tile</w:t>
      </w:r>
      <w:r w:rsidR="00902CE6">
        <w:t xml:space="preserve">. </w:t>
      </w:r>
      <w:r w:rsidR="00527E48">
        <w:t xml:space="preserve">Click on the </w:t>
      </w:r>
      <w:r w:rsidR="00527E48" w:rsidRPr="00527E48">
        <w:rPr>
          <w:b/>
        </w:rPr>
        <w:t>Word Documents</w:t>
      </w:r>
      <w:r w:rsidR="00527E48">
        <w:t xml:space="preserve"> tile to open the library.</w:t>
      </w:r>
    </w:p>
    <w:p w:rsidR="00902CE6" w:rsidRDefault="00902CE6" w:rsidP="00902CE6">
      <w:pPr>
        <w:pStyle w:val="LabStepScreenshot"/>
      </w:pPr>
      <w:r>
        <w:rPr>
          <w:noProof/>
        </w:rPr>
        <w:drawing>
          <wp:inline distT="0" distB="0" distL="0" distR="0" wp14:anchorId="7203D93B" wp14:editId="46ADF0FF">
            <wp:extent cx="1792474" cy="822960"/>
            <wp:effectExtent l="19050" t="19050" r="1778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2474" cy="822960"/>
                    </a:xfrm>
                    <a:prstGeom prst="rect">
                      <a:avLst/>
                    </a:prstGeom>
                    <a:ln>
                      <a:solidFill>
                        <a:schemeClr val="bg1">
                          <a:lumMod val="50000"/>
                        </a:schemeClr>
                      </a:solidFill>
                    </a:ln>
                  </pic:spPr>
                </pic:pic>
              </a:graphicData>
            </a:graphic>
          </wp:inline>
        </w:drawing>
      </w:r>
    </w:p>
    <w:p w:rsidR="00801D8B" w:rsidRDefault="00CE0526" w:rsidP="00AA7CC3">
      <w:pPr>
        <w:pStyle w:val="LabStepNumbered"/>
      </w:pPr>
      <w:r>
        <w:t xml:space="preserve">The </w:t>
      </w:r>
      <w:r w:rsidR="00582FAB" w:rsidRPr="00016656">
        <w:rPr>
          <w:b/>
        </w:rPr>
        <w:t>Word</w:t>
      </w:r>
      <w:r w:rsidR="00E601DD" w:rsidRPr="00016656">
        <w:rPr>
          <w:b/>
        </w:rPr>
        <w:t xml:space="preserve"> Documents</w:t>
      </w:r>
      <w:r>
        <w:t xml:space="preserve"> library will </w:t>
      </w:r>
      <w:r w:rsidR="00965ED2">
        <w:t xml:space="preserve">now </w:t>
      </w:r>
      <w:r>
        <w:t xml:space="preserve">display </w:t>
      </w:r>
      <w:r w:rsidR="00647E8E">
        <w:t>in the default All Documents</w:t>
      </w:r>
      <w:r w:rsidR="005915D1">
        <w:t xml:space="preserve"> view and the library will be empty.</w:t>
      </w:r>
      <w:r w:rsidR="00016656">
        <w:t xml:space="preserve"> </w:t>
      </w:r>
    </w:p>
    <w:p w:rsidR="00CE0526" w:rsidRDefault="005915D1" w:rsidP="00801D8B">
      <w:pPr>
        <w:pStyle w:val="LabStepScreenshot"/>
      </w:pPr>
      <w:r>
        <w:rPr>
          <w:noProof/>
        </w:rPr>
        <w:drawing>
          <wp:inline distT="0" distB="0" distL="0" distR="0" wp14:anchorId="0C4E8EC8" wp14:editId="39AA6054">
            <wp:extent cx="4050362" cy="1877253"/>
            <wp:effectExtent l="19050" t="19050" r="26670"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555" b="24185"/>
                    <a:stretch/>
                  </pic:blipFill>
                  <pic:spPr bwMode="auto">
                    <a:xfrm>
                      <a:off x="0" y="0"/>
                      <a:ext cx="4052910" cy="187843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16656" w:rsidRDefault="00016656" w:rsidP="00016656">
      <w:pPr>
        <w:pStyle w:val="LabStepNumbered"/>
      </w:pPr>
      <w:r>
        <w:lastRenderedPageBreak/>
        <w:t>Proceed to the next steps to create an Excel Document Library.</w:t>
      </w:r>
    </w:p>
    <w:p w:rsidR="004B13D7" w:rsidRDefault="004B13D7">
      <w:pPr>
        <w:pStyle w:val="Heading4"/>
      </w:pPr>
      <w:r>
        <w:t>Create an Excel Document Library</w:t>
      </w:r>
    </w:p>
    <w:p w:rsidR="00E76A05" w:rsidRPr="00216542" w:rsidRDefault="00E76A05" w:rsidP="00E76A05">
      <w:pPr>
        <w:pStyle w:val="LabStepNumbered"/>
        <w:numPr>
          <w:ilvl w:val="0"/>
          <w:numId w:val="9"/>
        </w:numPr>
      </w:pPr>
      <w:r>
        <w:t xml:space="preserve">To </w:t>
      </w:r>
      <w:r w:rsidRPr="00216542">
        <w:t xml:space="preserve">create a new </w:t>
      </w:r>
      <w:r>
        <w:t>Document</w:t>
      </w:r>
      <w:r w:rsidRPr="00216542">
        <w:t xml:space="preserve"> </w:t>
      </w:r>
      <w:r>
        <w:t xml:space="preserve">library, click </w:t>
      </w:r>
      <w:r w:rsidRPr="00216542">
        <w:t xml:space="preserve">on the </w:t>
      </w:r>
      <w:r w:rsidRPr="00E76A05">
        <w:rPr>
          <w:b/>
        </w:rPr>
        <w:t>Settings</w:t>
      </w:r>
      <w:r>
        <w:t xml:space="preserve"> icon then c</w:t>
      </w:r>
      <w:r w:rsidRPr="00216542">
        <w:t xml:space="preserve">lick </w:t>
      </w:r>
      <w:r w:rsidRPr="00E76A05">
        <w:rPr>
          <w:b/>
        </w:rPr>
        <w:t>Add an app</w:t>
      </w:r>
      <w:r w:rsidRPr="00216542">
        <w:t>.</w:t>
      </w:r>
    </w:p>
    <w:p w:rsidR="00E76A05" w:rsidRDefault="00E76A05" w:rsidP="00E76A05">
      <w:pPr>
        <w:pStyle w:val="LabStepScreenshot"/>
        <w:rPr>
          <w:rStyle w:val="Strong"/>
          <w:b w:val="0"/>
          <w:bCs w:val="0"/>
        </w:rPr>
      </w:pPr>
      <w:r>
        <w:rPr>
          <w:noProof/>
        </w:rPr>
        <w:drawing>
          <wp:inline distT="0" distB="0" distL="0" distR="0" wp14:anchorId="5D77D9EC" wp14:editId="59F02D2A">
            <wp:extent cx="1694927" cy="1828800"/>
            <wp:effectExtent l="19050" t="19050" r="19685"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454"/>
                    <a:stretch/>
                  </pic:blipFill>
                  <pic:spPr bwMode="auto">
                    <a:xfrm>
                      <a:off x="0" y="0"/>
                      <a:ext cx="1694927" cy="1828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91F37" w:rsidRDefault="00E91F37" w:rsidP="00E76A05">
      <w:pPr>
        <w:pStyle w:val="LabStepNumbered"/>
      </w:pPr>
      <w:r w:rsidRPr="00216542">
        <w:t xml:space="preserve">Click on the </w:t>
      </w:r>
      <w:r>
        <w:rPr>
          <w:b/>
        </w:rPr>
        <w:t>Document Library</w:t>
      </w:r>
      <w:r w:rsidRPr="00216542">
        <w:t xml:space="preserve"> tile.</w:t>
      </w:r>
    </w:p>
    <w:p w:rsidR="00D936BF" w:rsidRPr="00D626B0" w:rsidRDefault="00D936BF" w:rsidP="00E76A05">
      <w:pPr>
        <w:pStyle w:val="LabStepScreenshot"/>
        <w:rPr>
          <w:rStyle w:val="Strong"/>
          <w:b w:val="0"/>
          <w:bCs w:val="0"/>
        </w:rPr>
      </w:pPr>
      <w:r>
        <w:rPr>
          <w:noProof/>
        </w:rPr>
        <w:drawing>
          <wp:inline distT="0" distB="0" distL="0" distR="0" wp14:anchorId="61997B0D" wp14:editId="58127E08">
            <wp:extent cx="4075611" cy="1097280"/>
            <wp:effectExtent l="19050" t="19050" r="2032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5611" cy="1097280"/>
                    </a:xfrm>
                    <a:prstGeom prst="rect">
                      <a:avLst/>
                    </a:prstGeom>
                    <a:ln>
                      <a:solidFill>
                        <a:schemeClr val="bg1">
                          <a:lumMod val="50000"/>
                        </a:schemeClr>
                      </a:solidFill>
                    </a:ln>
                  </pic:spPr>
                </pic:pic>
              </a:graphicData>
            </a:graphic>
          </wp:inline>
        </w:drawing>
      </w:r>
    </w:p>
    <w:p w:rsidR="00E91F37" w:rsidRDefault="00582FAB" w:rsidP="00D626B0">
      <w:pPr>
        <w:pStyle w:val="LabStepNumbered"/>
      </w:pPr>
      <w:r>
        <w:t xml:space="preserve">From the dialog, click the </w:t>
      </w:r>
      <w:r w:rsidRPr="00E91F37">
        <w:rPr>
          <w:b/>
        </w:rPr>
        <w:t>Advanced Options</w:t>
      </w:r>
      <w:r>
        <w:t xml:space="preserve"> link</w:t>
      </w:r>
      <w:r w:rsidRPr="00216542">
        <w:t>.</w:t>
      </w:r>
    </w:p>
    <w:p w:rsidR="00980BDD" w:rsidRPr="00D626B0" w:rsidRDefault="00980BDD" w:rsidP="00980BDD">
      <w:pPr>
        <w:pStyle w:val="LabStepScreenshot"/>
        <w:rPr>
          <w:rStyle w:val="Strong"/>
          <w:b w:val="0"/>
          <w:bCs w:val="0"/>
        </w:rPr>
      </w:pPr>
      <w:r>
        <w:rPr>
          <w:noProof/>
        </w:rPr>
        <w:drawing>
          <wp:inline distT="0" distB="0" distL="0" distR="0" wp14:anchorId="344BFA81" wp14:editId="61D5FEC1">
            <wp:extent cx="3915784" cy="128016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5784" cy="1280160"/>
                    </a:xfrm>
                    <a:prstGeom prst="rect">
                      <a:avLst/>
                    </a:prstGeom>
                  </pic:spPr>
                </pic:pic>
              </a:graphicData>
            </a:graphic>
          </wp:inline>
        </w:drawing>
      </w:r>
    </w:p>
    <w:p w:rsidR="00582FAB" w:rsidRDefault="00CD169F" w:rsidP="00582FAB">
      <w:pPr>
        <w:pStyle w:val="LabStepNumbered"/>
      </w:pPr>
      <w:r>
        <w:t>You will now be on the Advanced Options create page. Proceed with the following settings:</w:t>
      </w:r>
    </w:p>
    <w:p w:rsidR="00582FAB" w:rsidRDefault="00582FAB" w:rsidP="00582FAB">
      <w:pPr>
        <w:pStyle w:val="LabStepNumberedLevel2"/>
      </w:pPr>
      <w:r w:rsidRPr="00216542">
        <w:t xml:space="preserve">In the </w:t>
      </w:r>
      <w:r w:rsidRPr="00216542">
        <w:rPr>
          <w:b/>
        </w:rPr>
        <w:t>Name</w:t>
      </w:r>
      <w:r w:rsidRPr="00216542">
        <w:t xml:space="preserve"> text box from the popup dialog, type </w:t>
      </w:r>
      <w:r>
        <w:rPr>
          <w:b/>
        </w:rPr>
        <w:t>Excel Documents</w:t>
      </w:r>
      <w:r>
        <w:t xml:space="preserve"> and type something for the </w:t>
      </w:r>
      <w:r w:rsidRPr="00B64DF0">
        <w:rPr>
          <w:b/>
        </w:rPr>
        <w:t>Description</w:t>
      </w:r>
      <w:r>
        <w:t xml:space="preserve"> (optional).</w:t>
      </w:r>
    </w:p>
    <w:p w:rsidR="00582FAB" w:rsidRDefault="00833E7C" w:rsidP="00582FAB">
      <w:pPr>
        <w:pStyle w:val="LabStepScreenshotLevel2"/>
      </w:pPr>
      <w:r>
        <w:drawing>
          <wp:inline distT="0" distB="0" distL="0" distR="0" wp14:anchorId="24A24D7F" wp14:editId="0D5F3F18">
            <wp:extent cx="5383850" cy="1280160"/>
            <wp:effectExtent l="19050" t="19050" r="2667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3850" cy="1280160"/>
                    </a:xfrm>
                    <a:prstGeom prst="rect">
                      <a:avLst/>
                    </a:prstGeom>
                    <a:ln>
                      <a:solidFill>
                        <a:schemeClr val="bg1">
                          <a:lumMod val="50000"/>
                        </a:schemeClr>
                      </a:solidFill>
                    </a:ln>
                  </pic:spPr>
                </pic:pic>
              </a:graphicData>
            </a:graphic>
          </wp:inline>
        </w:drawing>
      </w:r>
    </w:p>
    <w:p w:rsidR="00582FAB" w:rsidRDefault="00582FAB" w:rsidP="00582FAB">
      <w:pPr>
        <w:pStyle w:val="LabStepNumberedLevel2"/>
      </w:pPr>
      <w:r>
        <w:t>Leave</w:t>
      </w:r>
      <w:r w:rsidR="00A84C00">
        <w:t xml:space="preserve"> the</w:t>
      </w:r>
      <w:r>
        <w:t xml:space="preserve"> </w:t>
      </w:r>
      <w:r w:rsidRPr="00B64DF0">
        <w:rPr>
          <w:b/>
        </w:rPr>
        <w:t>Document Version History</w:t>
      </w:r>
      <w:r w:rsidR="003A1514">
        <w:t xml:space="preserve"> setting</w:t>
      </w:r>
      <w:r>
        <w:t xml:space="preserve"> </w:t>
      </w:r>
      <w:r w:rsidR="00A84C00">
        <w:t xml:space="preserve">for </w:t>
      </w:r>
      <w:r>
        <w:rPr>
          <w:b/>
        </w:rPr>
        <w:t>Create a version each time you edit a file in this document library</w:t>
      </w:r>
      <w:r>
        <w:t xml:space="preserve"> </w:t>
      </w:r>
      <w:r w:rsidR="00A84C00">
        <w:t xml:space="preserve">set </w:t>
      </w:r>
      <w:r>
        <w:t xml:space="preserve">to </w:t>
      </w:r>
      <w:r w:rsidR="00CB5DDE">
        <w:rPr>
          <w:b/>
        </w:rPr>
        <w:t>Yes</w:t>
      </w:r>
      <w:r>
        <w:t>.</w:t>
      </w:r>
    </w:p>
    <w:p w:rsidR="00582FAB" w:rsidRDefault="00833E7C" w:rsidP="00582FAB">
      <w:pPr>
        <w:pStyle w:val="LabStepScreenshotLevel2"/>
      </w:pPr>
      <w:r>
        <w:drawing>
          <wp:inline distT="0" distB="0" distL="0" distR="0" wp14:anchorId="770F3200" wp14:editId="1CFE27CF">
            <wp:extent cx="5915551" cy="548640"/>
            <wp:effectExtent l="19050" t="19050" r="2857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9" r="1271"/>
                    <a:stretch/>
                  </pic:blipFill>
                  <pic:spPr bwMode="auto">
                    <a:xfrm>
                      <a:off x="0" y="0"/>
                      <a:ext cx="5915551" cy="54864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582FAB" w:rsidRDefault="00582FAB" w:rsidP="00582FAB">
      <w:pPr>
        <w:pStyle w:val="LabStepNumberedLevel2"/>
      </w:pPr>
      <w:r>
        <w:lastRenderedPageBreak/>
        <w:t xml:space="preserve">In the </w:t>
      </w:r>
      <w:r w:rsidRPr="00B64DF0">
        <w:rPr>
          <w:b/>
        </w:rPr>
        <w:t>Document Template</w:t>
      </w:r>
      <w:r>
        <w:t xml:space="preserve"> drop-down list, ensure </w:t>
      </w:r>
      <w:r w:rsidRPr="00B64DF0">
        <w:rPr>
          <w:b/>
        </w:rPr>
        <w:t xml:space="preserve">Microsoft </w:t>
      </w:r>
      <w:r w:rsidR="006F512B">
        <w:rPr>
          <w:b/>
        </w:rPr>
        <w:t>Excel</w:t>
      </w:r>
      <w:r w:rsidRPr="00B64DF0">
        <w:rPr>
          <w:b/>
        </w:rPr>
        <w:t xml:space="preserve"> </w:t>
      </w:r>
      <w:r w:rsidR="00833E7C">
        <w:rPr>
          <w:b/>
        </w:rPr>
        <w:t>spreadsheet</w:t>
      </w:r>
      <w:r w:rsidR="00330426">
        <w:t xml:space="preserve"> is selected then click </w:t>
      </w:r>
      <w:r w:rsidR="00330426">
        <w:rPr>
          <w:b/>
        </w:rPr>
        <w:t>Create</w:t>
      </w:r>
      <w:r w:rsidR="00330426">
        <w:t>.</w:t>
      </w:r>
    </w:p>
    <w:p w:rsidR="00582FAB" w:rsidRDefault="00833E7C" w:rsidP="00582FAB">
      <w:pPr>
        <w:pStyle w:val="LabStepScreenshotLevel2"/>
      </w:pPr>
      <w:r>
        <w:drawing>
          <wp:inline distT="0" distB="0" distL="0" distR="0" wp14:anchorId="7E81139E" wp14:editId="5BA6F9E3">
            <wp:extent cx="5234375" cy="822960"/>
            <wp:effectExtent l="19050" t="19050" r="23495"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4375" cy="822960"/>
                    </a:xfrm>
                    <a:prstGeom prst="rect">
                      <a:avLst/>
                    </a:prstGeom>
                    <a:ln>
                      <a:solidFill>
                        <a:schemeClr val="bg1">
                          <a:lumMod val="50000"/>
                        </a:schemeClr>
                      </a:solidFill>
                    </a:ln>
                  </pic:spPr>
                </pic:pic>
              </a:graphicData>
            </a:graphic>
          </wp:inline>
        </w:drawing>
      </w:r>
    </w:p>
    <w:p w:rsidR="00582FAB" w:rsidRDefault="00582FAB" w:rsidP="00582FAB">
      <w:pPr>
        <w:pStyle w:val="LabStepNumbered"/>
      </w:pPr>
      <w:r>
        <w:t xml:space="preserve">The </w:t>
      </w:r>
      <w:r w:rsidR="006F512B">
        <w:rPr>
          <w:b/>
        </w:rPr>
        <w:t>Excel</w:t>
      </w:r>
      <w:r>
        <w:rPr>
          <w:b/>
        </w:rPr>
        <w:t xml:space="preserve"> Documents</w:t>
      </w:r>
      <w:r>
        <w:t xml:space="preserve"> library will </w:t>
      </w:r>
      <w:r w:rsidR="006E5317">
        <w:t xml:space="preserve">now display in the default All Documents view with the </w:t>
      </w:r>
      <w:r w:rsidR="006E5317">
        <w:rPr>
          <w:b/>
        </w:rPr>
        <w:t>LIBRARY</w:t>
      </w:r>
      <w:r w:rsidR="006E5317">
        <w:t xml:space="preserve"> tab automatically selected.</w:t>
      </w:r>
    </w:p>
    <w:p w:rsidR="004B13D7" w:rsidRDefault="00266BDC" w:rsidP="00266BDC">
      <w:pPr>
        <w:pStyle w:val="LabStepScreenshot"/>
      </w:pPr>
      <w:r>
        <w:rPr>
          <w:noProof/>
        </w:rPr>
        <w:drawing>
          <wp:inline distT="0" distB="0" distL="0" distR="0">
            <wp:extent cx="5121177" cy="1828800"/>
            <wp:effectExtent l="19050" t="19050" r="2286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12418"/>
                    <a:stretch/>
                  </pic:blipFill>
                  <pic:spPr bwMode="auto">
                    <a:xfrm>
                      <a:off x="0" y="0"/>
                      <a:ext cx="5121177" cy="1828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2A502C">
        <w:br w:type="textWrapping" w:clear="all"/>
      </w:r>
    </w:p>
    <w:p w:rsidR="00377390" w:rsidRDefault="00377390" w:rsidP="002A502C">
      <w:pPr>
        <w:pStyle w:val="LabExerciseCallout"/>
      </w:pPr>
      <w:r>
        <w:t xml:space="preserve">Because </w:t>
      </w:r>
      <w:r w:rsidRPr="00377390">
        <w:rPr>
          <w:b/>
        </w:rPr>
        <w:t xml:space="preserve">Microsoft Excel Spreadsheet </w:t>
      </w:r>
      <w:r>
        <w:t xml:space="preserve">was selected in the </w:t>
      </w:r>
      <w:r w:rsidRPr="00377390">
        <w:rPr>
          <w:b/>
        </w:rPr>
        <w:t>Document Template</w:t>
      </w:r>
      <w:r>
        <w:t xml:space="preserve"> option in the previous step, the library is using a blank Excel template. The options for Create a new file </w:t>
      </w:r>
      <w:r w:rsidR="00944F42">
        <w:t xml:space="preserve">options </w:t>
      </w:r>
      <w:r>
        <w:t xml:space="preserve">will only include </w:t>
      </w:r>
      <w:r w:rsidRPr="00377390">
        <w:rPr>
          <w:b/>
        </w:rPr>
        <w:t>New Document</w:t>
      </w:r>
      <w:r>
        <w:t xml:space="preserve"> (Excel) and </w:t>
      </w:r>
      <w:r w:rsidRPr="00377390">
        <w:rPr>
          <w:b/>
        </w:rPr>
        <w:t>New Folder</w:t>
      </w:r>
      <w:r>
        <w:t>.</w:t>
      </w:r>
      <w:r w:rsidR="00DF4F8E">
        <w:t xml:space="preserve"> The screenshot below illustrates these options. Later in this lab, you will modify the default template that this library is using.</w:t>
      </w:r>
    </w:p>
    <w:p w:rsidR="00377390" w:rsidRDefault="00377390" w:rsidP="00377390">
      <w:pPr>
        <w:pStyle w:val="LabStepScreenshot"/>
      </w:pPr>
      <w:r>
        <w:rPr>
          <w:noProof/>
        </w:rPr>
        <w:drawing>
          <wp:inline distT="0" distB="0" distL="0" distR="0" wp14:anchorId="31B7B1D3" wp14:editId="23074366">
            <wp:extent cx="2421251" cy="1188720"/>
            <wp:effectExtent l="19050" t="19050" r="1778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1251" cy="1188720"/>
                    </a:xfrm>
                    <a:prstGeom prst="rect">
                      <a:avLst/>
                    </a:prstGeom>
                    <a:ln>
                      <a:solidFill>
                        <a:schemeClr val="bg1">
                          <a:lumMod val="50000"/>
                        </a:schemeClr>
                      </a:solidFill>
                    </a:ln>
                  </pic:spPr>
                </pic:pic>
              </a:graphicData>
            </a:graphic>
          </wp:inline>
        </w:drawing>
      </w:r>
    </w:p>
    <w:p w:rsidR="002F7401" w:rsidRPr="004B13D7" w:rsidRDefault="002F7401" w:rsidP="002F7401">
      <w:pPr>
        <w:pStyle w:val="LabStepNumbered"/>
      </w:pPr>
      <w:r>
        <w:t>Proceed with the next steps to create a new Picture Library.</w:t>
      </w:r>
    </w:p>
    <w:p w:rsidR="00CD169F" w:rsidRDefault="00CD169F">
      <w:pPr>
        <w:pStyle w:val="Heading4"/>
      </w:pPr>
      <w:r>
        <w:t>Create a Picture Library</w:t>
      </w:r>
    </w:p>
    <w:p w:rsidR="002C4F1A" w:rsidRPr="00216542" w:rsidRDefault="002C4F1A" w:rsidP="002C4F1A">
      <w:pPr>
        <w:pStyle w:val="LabStepNumbered"/>
        <w:numPr>
          <w:ilvl w:val="0"/>
          <w:numId w:val="9"/>
        </w:numPr>
      </w:pPr>
      <w:r>
        <w:t xml:space="preserve">To </w:t>
      </w:r>
      <w:r w:rsidRPr="00216542">
        <w:t xml:space="preserve">create a new </w:t>
      </w:r>
      <w:r>
        <w:t>Picture</w:t>
      </w:r>
      <w:r w:rsidRPr="00216542">
        <w:t xml:space="preserve"> </w:t>
      </w:r>
      <w:r>
        <w:t xml:space="preserve">library, click </w:t>
      </w:r>
      <w:r w:rsidRPr="00216542">
        <w:t xml:space="preserve">on the </w:t>
      </w:r>
      <w:r w:rsidRPr="00E76A05">
        <w:rPr>
          <w:b/>
        </w:rPr>
        <w:t>Settings</w:t>
      </w:r>
      <w:r>
        <w:t xml:space="preserve"> icon then c</w:t>
      </w:r>
      <w:r w:rsidRPr="00216542">
        <w:t xml:space="preserve">lick </w:t>
      </w:r>
      <w:r w:rsidRPr="00E76A05">
        <w:rPr>
          <w:b/>
        </w:rPr>
        <w:t>Add an app</w:t>
      </w:r>
      <w:r w:rsidRPr="00216542">
        <w:t>.</w:t>
      </w:r>
    </w:p>
    <w:p w:rsidR="002C4F1A" w:rsidRDefault="002C4F1A" w:rsidP="002C4F1A">
      <w:pPr>
        <w:pStyle w:val="LabStepScreenshot"/>
        <w:rPr>
          <w:rStyle w:val="Strong"/>
          <w:b w:val="0"/>
          <w:bCs w:val="0"/>
        </w:rPr>
      </w:pPr>
      <w:r>
        <w:rPr>
          <w:noProof/>
        </w:rPr>
        <w:drawing>
          <wp:inline distT="0" distB="0" distL="0" distR="0" wp14:anchorId="5D77D9EC" wp14:editId="59F02D2A">
            <wp:extent cx="1694927" cy="1828800"/>
            <wp:effectExtent l="19050" t="19050" r="1968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454"/>
                    <a:stretch/>
                  </pic:blipFill>
                  <pic:spPr bwMode="auto">
                    <a:xfrm>
                      <a:off x="0" y="0"/>
                      <a:ext cx="1694927" cy="1828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76A05" w:rsidRDefault="008732EC" w:rsidP="00E76A05">
      <w:pPr>
        <w:pStyle w:val="LabStepNumbered"/>
      </w:pPr>
      <w:r>
        <w:t xml:space="preserve">To easily find the Picture Library template, type </w:t>
      </w:r>
      <w:r w:rsidRPr="008732EC">
        <w:rPr>
          <w:b/>
        </w:rPr>
        <w:t>Picture</w:t>
      </w:r>
      <w:r>
        <w:t xml:space="preserve"> in the </w:t>
      </w:r>
      <w:r w:rsidRPr="008732EC">
        <w:rPr>
          <w:b/>
        </w:rPr>
        <w:t>search box</w:t>
      </w:r>
      <w:r>
        <w:t xml:space="preserve"> located between </w:t>
      </w:r>
      <w:r w:rsidRPr="008732EC">
        <w:t>Site Contents &gt; Your Apps</w:t>
      </w:r>
      <w:r>
        <w:t xml:space="preserve"> and the Noteworthy tiles then click on the </w:t>
      </w:r>
      <w:r w:rsidRPr="008732EC">
        <w:rPr>
          <w:b/>
        </w:rPr>
        <w:t>search icon</w:t>
      </w:r>
      <w:r>
        <w:t>.</w:t>
      </w:r>
    </w:p>
    <w:p w:rsidR="00E76A05" w:rsidRDefault="00E76A05" w:rsidP="00E76A05">
      <w:pPr>
        <w:pStyle w:val="LabStepScreenshot"/>
      </w:pPr>
      <w:r>
        <w:rPr>
          <w:noProof/>
        </w:rPr>
        <w:lastRenderedPageBreak/>
        <w:drawing>
          <wp:inline distT="0" distB="0" distL="0" distR="0" wp14:anchorId="25DAFC90" wp14:editId="7DAF11F5">
            <wp:extent cx="3944071" cy="1828800"/>
            <wp:effectExtent l="19050" t="19050" r="1841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4071" cy="1828800"/>
                    </a:xfrm>
                    <a:prstGeom prst="rect">
                      <a:avLst/>
                    </a:prstGeom>
                    <a:ln>
                      <a:solidFill>
                        <a:schemeClr val="bg1">
                          <a:lumMod val="50000"/>
                        </a:schemeClr>
                      </a:solidFill>
                    </a:ln>
                  </pic:spPr>
                </pic:pic>
              </a:graphicData>
            </a:graphic>
          </wp:inline>
        </w:drawing>
      </w:r>
    </w:p>
    <w:p w:rsidR="00E76A05" w:rsidRDefault="0008390E" w:rsidP="008732EC">
      <w:pPr>
        <w:pStyle w:val="LabStepNumbered"/>
      </w:pPr>
      <w:r>
        <w:t xml:space="preserve">Now click </w:t>
      </w:r>
      <w:r w:rsidR="00E76A05" w:rsidRPr="00216542">
        <w:t xml:space="preserve">on the </w:t>
      </w:r>
      <w:r w:rsidR="008732EC">
        <w:rPr>
          <w:b/>
        </w:rPr>
        <w:t>Picture</w:t>
      </w:r>
      <w:r w:rsidR="00E76A05">
        <w:rPr>
          <w:b/>
        </w:rPr>
        <w:t xml:space="preserve"> Library</w:t>
      </w:r>
      <w:r>
        <w:t xml:space="preserve"> tile.</w:t>
      </w:r>
    </w:p>
    <w:p w:rsidR="00E76A05" w:rsidRDefault="0008390E" w:rsidP="008732EC">
      <w:pPr>
        <w:pStyle w:val="LabStepScreenshot"/>
        <w:rPr>
          <w:rStyle w:val="Strong"/>
          <w:b w:val="0"/>
          <w:bCs w:val="0"/>
        </w:rPr>
      </w:pPr>
      <w:r>
        <w:rPr>
          <w:noProof/>
        </w:rPr>
        <w:drawing>
          <wp:inline distT="0" distB="0" distL="0" distR="0" wp14:anchorId="64F82E10" wp14:editId="0ADDDFAA">
            <wp:extent cx="2559667" cy="1828800"/>
            <wp:effectExtent l="19050" t="19050" r="1270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9667" cy="1828800"/>
                    </a:xfrm>
                    <a:prstGeom prst="rect">
                      <a:avLst/>
                    </a:prstGeom>
                    <a:ln>
                      <a:solidFill>
                        <a:schemeClr val="bg1">
                          <a:lumMod val="50000"/>
                        </a:schemeClr>
                      </a:solidFill>
                    </a:ln>
                  </pic:spPr>
                </pic:pic>
              </a:graphicData>
            </a:graphic>
          </wp:inline>
        </w:drawing>
      </w:r>
    </w:p>
    <w:p w:rsidR="00801D8B" w:rsidRPr="00801D8B" w:rsidRDefault="00845184" w:rsidP="00801D8B">
      <w:pPr>
        <w:pStyle w:val="LabStepNumbered"/>
        <w:rPr>
          <w:rStyle w:val="Strong"/>
          <w:b w:val="0"/>
          <w:bCs w:val="0"/>
        </w:rPr>
      </w:pPr>
      <w:r>
        <w:t xml:space="preserve">The Adding Picture Library popup dialog will appear. </w:t>
      </w:r>
      <w:r w:rsidRPr="00216542">
        <w:t xml:space="preserve">In the </w:t>
      </w:r>
      <w:r w:rsidRPr="00216542">
        <w:rPr>
          <w:b/>
        </w:rPr>
        <w:t>Name</w:t>
      </w:r>
      <w:r w:rsidRPr="00216542">
        <w:t xml:space="preserve"> text box, type </w:t>
      </w:r>
      <w:r>
        <w:rPr>
          <w:b/>
        </w:rPr>
        <w:t xml:space="preserve">Employee Photos </w:t>
      </w:r>
      <w:r>
        <w:t xml:space="preserve">and then click </w:t>
      </w:r>
      <w:r w:rsidRPr="00FF5F6F">
        <w:rPr>
          <w:b/>
        </w:rPr>
        <w:t>Create</w:t>
      </w:r>
      <w:r>
        <w:t>.</w:t>
      </w:r>
    </w:p>
    <w:p w:rsidR="00CD169F" w:rsidRDefault="00845184" w:rsidP="00801D8B">
      <w:pPr>
        <w:pStyle w:val="LabStepScreenshot"/>
      </w:pPr>
      <w:r>
        <w:rPr>
          <w:noProof/>
        </w:rPr>
        <w:drawing>
          <wp:inline distT="0" distB="0" distL="0" distR="0" wp14:anchorId="71F8480E" wp14:editId="0109F7CE">
            <wp:extent cx="3352651" cy="1097280"/>
            <wp:effectExtent l="19050" t="19050" r="19685" b="266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651" cy="1097280"/>
                    </a:xfrm>
                    <a:prstGeom prst="rect">
                      <a:avLst/>
                    </a:prstGeom>
                    <a:ln>
                      <a:solidFill>
                        <a:schemeClr val="bg1">
                          <a:lumMod val="50000"/>
                        </a:schemeClr>
                      </a:solidFill>
                    </a:ln>
                  </pic:spPr>
                </pic:pic>
              </a:graphicData>
            </a:graphic>
          </wp:inline>
        </w:drawing>
      </w:r>
    </w:p>
    <w:p w:rsidR="00F70884" w:rsidRDefault="00F70884" w:rsidP="00CD169F">
      <w:pPr>
        <w:pStyle w:val="LabStepNumbered"/>
      </w:pPr>
      <w:r>
        <w:t xml:space="preserve">The library will be created and you will be redirected to the </w:t>
      </w:r>
      <w:r w:rsidRPr="00902CE6">
        <w:t>Site Contents</w:t>
      </w:r>
      <w:r>
        <w:t xml:space="preserve"> page which will display the new Employee Photos tile. Click on the </w:t>
      </w:r>
      <w:r>
        <w:rPr>
          <w:b/>
        </w:rPr>
        <w:t xml:space="preserve">Employee Photos </w:t>
      </w:r>
      <w:r>
        <w:t>tile to open the new library.</w:t>
      </w:r>
    </w:p>
    <w:p w:rsidR="00F70884" w:rsidRDefault="00F70884" w:rsidP="00801D8B">
      <w:pPr>
        <w:pStyle w:val="LabStepScreenshot"/>
      </w:pPr>
      <w:r>
        <w:rPr>
          <w:noProof/>
        </w:rPr>
        <w:drawing>
          <wp:inline distT="0" distB="0" distL="0" distR="0" wp14:anchorId="45B6825A" wp14:editId="122F4269">
            <wp:extent cx="1486853" cy="640080"/>
            <wp:effectExtent l="19050" t="19050" r="18415" b="266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6853" cy="640080"/>
                    </a:xfrm>
                    <a:prstGeom prst="rect">
                      <a:avLst/>
                    </a:prstGeom>
                    <a:ln>
                      <a:solidFill>
                        <a:schemeClr val="bg1">
                          <a:lumMod val="50000"/>
                        </a:schemeClr>
                      </a:solidFill>
                    </a:ln>
                  </pic:spPr>
                </pic:pic>
              </a:graphicData>
            </a:graphic>
          </wp:inline>
        </w:drawing>
      </w:r>
    </w:p>
    <w:p w:rsidR="00801D8B" w:rsidRDefault="00801D8B" w:rsidP="00801D8B">
      <w:pPr>
        <w:pStyle w:val="LabStepNumbered"/>
      </w:pPr>
      <w:r>
        <w:t xml:space="preserve">The </w:t>
      </w:r>
      <w:r>
        <w:rPr>
          <w:b/>
        </w:rPr>
        <w:t xml:space="preserve">Employee Photos </w:t>
      </w:r>
      <w:r w:rsidRPr="00801D8B">
        <w:t>picture</w:t>
      </w:r>
      <w:r>
        <w:rPr>
          <w:b/>
        </w:rPr>
        <w:t xml:space="preserve"> </w:t>
      </w:r>
      <w:r>
        <w:t>library will now display in the default Thumbnails view and the library will be empty.</w:t>
      </w:r>
    </w:p>
    <w:p w:rsidR="00801D8B" w:rsidRDefault="00801D8B" w:rsidP="00801D8B">
      <w:pPr>
        <w:pStyle w:val="LabStepScreenshot"/>
      </w:pPr>
      <w:r>
        <w:rPr>
          <w:noProof/>
        </w:rPr>
        <w:drawing>
          <wp:inline distT="0" distB="0" distL="0" distR="0" wp14:anchorId="5BFBF56A" wp14:editId="6C02CF67">
            <wp:extent cx="3037771" cy="1385491"/>
            <wp:effectExtent l="19050" t="19050" r="10795" b="2476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2343" cy="1387576"/>
                    </a:xfrm>
                    <a:prstGeom prst="rect">
                      <a:avLst/>
                    </a:prstGeom>
                    <a:ln>
                      <a:solidFill>
                        <a:schemeClr val="bg1">
                          <a:lumMod val="50000"/>
                        </a:schemeClr>
                      </a:solidFill>
                    </a:ln>
                  </pic:spPr>
                </pic:pic>
              </a:graphicData>
            </a:graphic>
          </wp:inline>
        </w:drawing>
      </w:r>
    </w:p>
    <w:p w:rsidR="00801D8B" w:rsidRDefault="00801D8B" w:rsidP="00801D8B">
      <w:pPr>
        <w:pStyle w:val="LabStepNumbered"/>
      </w:pPr>
      <w:r>
        <w:t>Proceed to the next steps to create and manage files.</w:t>
      </w:r>
    </w:p>
    <w:p w:rsidR="00DA5F6F" w:rsidRDefault="00DA5F6F" w:rsidP="00DA5F6F">
      <w:pPr>
        <w:pStyle w:val="Heading3"/>
      </w:pPr>
      <w:r>
        <w:lastRenderedPageBreak/>
        <w:t xml:space="preserve">Exercise 2: </w:t>
      </w:r>
      <w:r w:rsidR="005C4410">
        <w:t xml:space="preserve">Creating and </w:t>
      </w:r>
      <w:r>
        <w:t>Managing Files in Document Libraries</w:t>
      </w:r>
    </w:p>
    <w:p w:rsidR="00DA5F6F" w:rsidRDefault="00281215" w:rsidP="00281215">
      <w:pPr>
        <w:pStyle w:val="LabExerciseLeadIn"/>
      </w:pPr>
      <w:r>
        <w:t xml:space="preserve">In this exercise, you will create documents and folders, upload documents, open the library in Explorer View, </w:t>
      </w:r>
      <w:r w:rsidR="00DA5F6F">
        <w:t>and move files between SharePoint folders and document libraries.</w:t>
      </w:r>
    </w:p>
    <w:p w:rsidR="00644CEB" w:rsidRDefault="00644CEB">
      <w:pPr>
        <w:pStyle w:val="Heading4"/>
      </w:pPr>
      <w:r>
        <w:t>Upload Files to Picture Library</w:t>
      </w:r>
    </w:p>
    <w:p w:rsidR="00644CEB" w:rsidRPr="00CD4C43" w:rsidRDefault="00644CEB" w:rsidP="00644CEB">
      <w:pPr>
        <w:pStyle w:val="LabExerciseText"/>
      </w:pPr>
      <w:r>
        <w:t xml:space="preserve">In this section, </w:t>
      </w:r>
      <w:r>
        <w:t xml:space="preserve">you will upload photos to the </w:t>
      </w:r>
      <w:r w:rsidRPr="00644CEB">
        <w:rPr>
          <w:b/>
        </w:rPr>
        <w:t>Employees Photos</w:t>
      </w:r>
      <w:r>
        <w:t xml:space="preserve"> picture library you created in the previous steps</w:t>
      </w:r>
      <w:r w:rsidRPr="002217AE">
        <w:t>.</w:t>
      </w:r>
    </w:p>
    <w:p w:rsidR="0005526A" w:rsidRDefault="0005526A" w:rsidP="0005526A">
      <w:pPr>
        <w:pStyle w:val="LabStepNumbered"/>
        <w:numPr>
          <w:ilvl w:val="0"/>
          <w:numId w:val="40"/>
        </w:numPr>
      </w:pPr>
      <w:r>
        <w:t>Upload existing documents:</w:t>
      </w:r>
    </w:p>
    <w:p w:rsidR="0005526A" w:rsidRDefault="0005526A" w:rsidP="0005526A">
      <w:pPr>
        <w:pStyle w:val="LabStepNumberedLevel2"/>
      </w:pPr>
      <w:r>
        <w:t xml:space="preserve">Open Windows Explorer and navigate to </w:t>
      </w:r>
      <w:r w:rsidRPr="00D313CD">
        <w:rPr>
          <w:b/>
        </w:rPr>
        <w:t>C:\Student\</w:t>
      </w:r>
      <w:r>
        <w:rPr>
          <w:b/>
        </w:rPr>
        <w:t>Modules\</w:t>
      </w:r>
      <w:r w:rsidRPr="00D313CD">
        <w:rPr>
          <w:b/>
        </w:rPr>
        <w:t>Documents\Lab</w:t>
      </w:r>
      <w:r>
        <w:rPr>
          <w:b/>
        </w:rPr>
        <w:t>\Employee Photos</w:t>
      </w:r>
      <w:r>
        <w:t>.</w:t>
      </w:r>
    </w:p>
    <w:p w:rsidR="0005526A" w:rsidRDefault="0005526A" w:rsidP="0005526A">
      <w:pPr>
        <w:pStyle w:val="LabStepNumberedLevel2"/>
      </w:pPr>
      <w:r>
        <w:t>Select all the</w:t>
      </w:r>
      <w:r>
        <w:t xml:space="preserve"> files in the folder</w:t>
      </w:r>
      <w:r>
        <w:t>.</w:t>
      </w:r>
    </w:p>
    <w:p w:rsidR="0005526A" w:rsidRDefault="0005526A" w:rsidP="0005526A">
      <w:pPr>
        <w:pStyle w:val="LabStepNumberedLevel2"/>
      </w:pPr>
      <w:r>
        <w:t xml:space="preserve">Hold down your mouse button and drag the files from Windows Explorer to the </w:t>
      </w:r>
      <w:r>
        <w:rPr>
          <w:b/>
        </w:rPr>
        <w:t>Employee Photos</w:t>
      </w:r>
      <w:r>
        <w:t xml:space="preserve"> library as shown in the image below. Then release the mouse button.</w:t>
      </w:r>
    </w:p>
    <w:p w:rsidR="0005526A" w:rsidRDefault="0005526A" w:rsidP="0005526A">
      <w:pPr>
        <w:pStyle w:val="LabStepScreenshotLevel2"/>
      </w:pPr>
      <w:r>
        <w:drawing>
          <wp:inline distT="0" distB="0" distL="0" distR="0" wp14:anchorId="1FC2BFD9" wp14:editId="6480E1A8">
            <wp:extent cx="6078546" cy="3931920"/>
            <wp:effectExtent l="19050" t="19050" r="1778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8546" cy="3931920"/>
                    </a:xfrm>
                    <a:prstGeom prst="rect">
                      <a:avLst/>
                    </a:prstGeom>
                    <a:ln>
                      <a:solidFill>
                        <a:schemeClr val="bg1">
                          <a:lumMod val="50000"/>
                        </a:schemeClr>
                      </a:solidFill>
                    </a:ln>
                  </pic:spPr>
                </pic:pic>
              </a:graphicData>
            </a:graphic>
          </wp:inline>
        </w:drawing>
      </w:r>
    </w:p>
    <w:p w:rsidR="0005526A" w:rsidRDefault="0005526A" w:rsidP="0005526A">
      <w:pPr>
        <w:pStyle w:val="LabStepNumbered"/>
      </w:pPr>
      <w:r>
        <w:t>The documents will begin uploading and a progress bar and progress icons will show up on the page during the upload.</w:t>
      </w:r>
    </w:p>
    <w:p w:rsidR="0005526A" w:rsidRDefault="00AB0731" w:rsidP="0005526A">
      <w:pPr>
        <w:pStyle w:val="LabStepScreenshot"/>
      </w:pPr>
      <w:r>
        <w:rPr>
          <w:noProof/>
        </w:rPr>
        <w:drawing>
          <wp:inline distT="0" distB="0" distL="0" distR="0" wp14:anchorId="1E88F8F0" wp14:editId="79548A66">
            <wp:extent cx="3501856" cy="2468880"/>
            <wp:effectExtent l="19050" t="19050" r="2286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1856" cy="2468880"/>
                    </a:xfrm>
                    <a:prstGeom prst="rect">
                      <a:avLst/>
                    </a:prstGeom>
                    <a:ln>
                      <a:solidFill>
                        <a:schemeClr val="bg1">
                          <a:lumMod val="50000"/>
                        </a:schemeClr>
                      </a:solidFill>
                    </a:ln>
                  </pic:spPr>
                </pic:pic>
              </a:graphicData>
            </a:graphic>
          </wp:inline>
        </w:drawing>
      </w:r>
    </w:p>
    <w:p w:rsidR="003252ED" w:rsidRDefault="0005526A" w:rsidP="009C792F">
      <w:pPr>
        <w:pStyle w:val="LabStepNumbered"/>
      </w:pPr>
      <w:r>
        <w:lastRenderedPageBreak/>
        <w:t xml:space="preserve">Once the upload process is done, the </w:t>
      </w:r>
      <w:r w:rsidR="003252ED">
        <w:t>photos</w:t>
      </w:r>
      <w:r>
        <w:t xml:space="preserve"> will</w:t>
      </w:r>
      <w:r w:rsidR="003252ED">
        <w:t xml:space="preserve"> show up in the library as tiles. </w:t>
      </w:r>
    </w:p>
    <w:p w:rsidR="0005526A" w:rsidRPr="00A611D2" w:rsidRDefault="006B1BB5" w:rsidP="003252ED">
      <w:pPr>
        <w:pStyle w:val="LabStepScreenshot"/>
      </w:pPr>
      <w:r>
        <w:rPr>
          <w:noProof/>
        </w:rPr>
        <w:drawing>
          <wp:inline distT="0" distB="0" distL="0" distR="0" wp14:anchorId="65ED5F01" wp14:editId="7170E0CC">
            <wp:extent cx="6102430" cy="3749040"/>
            <wp:effectExtent l="19050" t="19050" r="127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2430" cy="3749040"/>
                    </a:xfrm>
                    <a:prstGeom prst="rect">
                      <a:avLst/>
                    </a:prstGeom>
                    <a:ln>
                      <a:solidFill>
                        <a:schemeClr val="bg1">
                          <a:lumMod val="50000"/>
                        </a:schemeClr>
                      </a:solidFill>
                    </a:ln>
                  </pic:spPr>
                </pic:pic>
              </a:graphicData>
            </a:graphic>
          </wp:inline>
        </w:drawing>
      </w:r>
    </w:p>
    <w:p w:rsidR="00377390" w:rsidRDefault="00852869" w:rsidP="00377390">
      <w:pPr>
        <w:pStyle w:val="Heading4"/>
      </w:pPr>
      <w:r>
        <w:t>Create N</w:t>
      </w:r>
      <w:r w:rsidR="00377390">
        <w:t>ew Word Document</w:t>
      </w:r>
    </w:p>
    <w:p w:rsidR="00CD4C43" w:rsidRPr="00CD4C43" w:rsidRDefault="007F358F" w:rsidP="00CD4C43">
      <w:pPr>
        <w:pStyle w:val="LabExerciseText"/>
      </w:pPr>
      <w:r>
        <w:t>In this section, y</w:t>
      </w:r>
      <w:r w:rsidR="00CD4C43">
        <w:t>ou will create a new</w:t>
      </w:r>
      <w:r w:rsidR="00C82BE7">
        <w:t xml:space="preserve"> Word</w:t>
      </w:r>
      <w:r w:rsidR="00CD4C43">
        <w:t xml:space="preserve"> document in the document library </w:t>
      </w:r>
      <w:r w:rsidR="00FC37F0">
        <w:t>titled</w:t>
      </w:r>
      <w:r>
        <w:t xml:space="preserve"> </w:t>
      </w:r>
      <w:r w:rsidRPr="007F358F">
        <w:rPr>
          <w:b/>
        </w:rPr>
        <w:t>Word Documents</w:t>
      </w:r>
      <w:r>
        <w:t xml:space="preserve"> </w:t>
      </w:r>
      <w:r w:rsidR="00CD4C43">
        <w:t>and use Word Online to modify the file.</w:t>
      </w:r>
      <w:r w:rsidR="002217AE">
        <w:t xml:space="preserve"> </w:t>
      </w:r>
      <w:r w:rsidR="00C82BE7">
        <w:t xml:space="preserve">Note: </w:t>
      </w:r>
      <w:r w:rsidR="002217AE">
        <w:t xml:space="preserve">This </w:t>
      </w:r>
      <w:r w:rsidR="002217AE" w:rsidRPr="002217AE">
        <w:t>library is using a blank Word templat</w:t>
      </w:r>
      <w:r w:rsidR="002217AE">
        <w:t xml:space="preserve">e file as the default template which </w:t>
      </w:r>
      <w:r w:rsidR="002217AE" w:rsidRPr="002217AE">
        <w:t>can be modified and you will do so later in this lab.</w:t>
      </w:r>
    </w:p>
    <w:p w:rsidR="00327D4B" w:rsidRDefault="00327D4B" w:rsidP="00327D4B">
      <w:pPr>
        <w:pStyle w:val="LabStepNumbered"/>
      </w:pPr>
      <w:r>
        <w:t xml:space="preserve">Open your </w:t>
      </w:r>
      <w:r>
        <w:t xml:space="preserve">Word </w:t>
      </w:r>
      <w:r>
        <w:t xml:space="preserve">Documents library. </w:t>
      </w:r>
    </w:p>
    <w:p w:rsidR="00327D4B" w:rsidRDefault="00327D4B" w:rsidP="00327D4B">
      <w:pPr>
        <w:pStyle w:val="LabStepNumberedLevel2"/>
      </w:pPr>
      <w:r>
        <w:t xml:space="preserve">Navigate to </w:t>
      </w:r>
      <w:r w:rsidRPr="00F229B1">
        <w:rPr>
          <w:b/>
        </w:rPr>
        <w:t>Site Contents</w:t>
      </w:r>
      <w:r>
        <w:t xml:space="preserve"> then click on the </w:t>
      </w:r>
      <w:r>
        <w:rPr>
          <w:b/>
        </w:rPr>
        <w:t xml:space="preserve">Word </w:t>
      </w:r>
      <w:r w:rsidRPr="00F229B1">
        <w:rPr>
          <w:b/>
        </w:rPr>
        <w:t>Documents</w:t>
      </w:r>
      <w:r>
        <w:t xml:space="preserve"> tile.</w:t>
      </w:r>
    </w:p>
    <w:p w:rsidR="00377390" w:rsidRDefault="00377390" w:rsidP="0005526A">
      <w:pPr>
        <w:pStyle w:val="LabStepNumbered"/>
      </w:pPr>
      <w:r>
        <w:t xml:space="preserve">Click on </w:t>
      </w:r>
      <w:r w:rsidRPr="0064341B">
        <w:rPr>
          <w:b/>
        </w:rPr>
        <w:t>+New</w:t>
      </w:r>
      <w:r>
        <w:t xml:space="preserve"> in the </w:t>
      </w:r>
      <w:r w:rsidRPr="0064341B">
        <w:rPr>
          <w:b/>
        </w:rPr>
        <w:t>Word Documents</w:t>
      </w:r>
      <w:r w:rsidR="0064341B">
        <w:t xml:space="preserve"> library</w:t>
      </w:r>
      <w:r>
        <w:t>.</w:t>
      </w:r>
    </w:p>
    <w:p w:rsidR="00377390" w:rsidRDefault="00377390" w:rsidP="00377390">
      <w:pPr>
        <w:pStyle w:val="LabStepScreenshot"/>
      </w:pPr>
      <w:r>
        <w:rPr>
          <w:noProof/>
        </w:rPr>
        <w:drawing>
          <wp:inline distT="0" distB="0" distL="0" distR="0" wp14:anchorId="215EE578" wp14:editId="5095F619">
            <wp:extent cx="3856616" cy="1371600"/>
            <wp:effectExtent l="19050" t="19050" r="10795" b="19050"/>
            <wp:docPr id="136" name="Picture 136" descr="C:\Users\chris\AppData\Local\Temp\SNAGHTML170e5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Temp\SNAGHTML170e5b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4573"/>
                    <a:stretch/>
                  </pic:blipFill>
                  <pic:spPr bwMode="auto">
                    <a:xfrm>
                      <a:off x="0" y="0"/>
                      <a:ext cx="3856616" cy="137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AC2C25" w:rsidRDefault="00AC2C25" w:rsidP="00AC2C25">
      <w:pPr>
        <w:pStyle w:val="LabStepNumbered"/>
      </w:pPr>
      <w:r>
        <w:t xml:space="preserve">A modal dialog will appear with a list of options. Click on </w:t>
      </w:r>
      <w:r w:rsidRPr="0064341B">
        <w:rPr>
          <w:b/>
        </w:rPr>
        <w:t>Word document</w:t>
      </w:r>
      <w:r>
        <w:t>.</w:t>
      </w:r>
    </w:p>
    <w:p w:rsidR="00377390" w:rsidRDefault="00377390" w:rsidP="00377390">
      <w:pPr>
        <w:pStyle w:val="LabStepScreenshot"/>
      </w:pPr>
      <w:r>
        <w:rPr>
          <w:noProof/>
        </w:rPr>
        <w:lastRenderedPageBreak/>
        <w:drawing>
          <wp:inline distT="0" distB="0" distL="0" distR="0" wp14:anchorId="240EFE31" wp14:editId="6E3A60DC">
            <wp:extent cx="3752203" cy="2377440"/>
            <wp:effectExtent l="19050" t="19050" r="20320" b="228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203" cy="2377440"/>
                    </a:xfrm>
                    <a:prstGeom prst="rect">
                      <a:avLst/>
                    </a:prstGeom>
                    <a:ln>
                      <a:solidFill>
                        <a:schemeClr val="bg1">
                          <a:lumMod val="50000"/>
                        </a:schemeClr>
                      </a:solidFill>
                    </a:ln>
                  </pic:spPr>
                </pic:pic>
              </a:graphicData>
            </a:graphic>
          </wp:inline>
        </w:drawing>
      </w:r>
    </w:p>
    <w:p w:rsidR="00377390" w:rsidRDefault="00377390" w:rsidP="00377390">
      <w:pPr>
        <w:pStyle w:val="LabStepNumbered"/>
      </w:pPr>
      <w:r>
        <w:t xml:space="preserve">The document will be created and </w:t>
      </w:r>
      <w:r w:rsidR="00285BBA">
        <w:t>will open</w:t>
      </w:r>
      <w:r>
        <w:t xml:space="preserve"> in Word Online.</w:t>
      </w:r>
    </w:p>
    <w:p w:rsidR="00377390" w:rsidRDefault="00377390" w:rsidP="00377390">
      <w:pPr>
        <w:pStyle w:val="LabStepScreenshot"/>
      </w:pPr>
      <w:r>
        <w:rPr>
          <w:noProof/>
        </w:rPr>
        <w:drawing>
          <wp:inline distT="0" distB="0" distL="0" distR="0" wp14:anchorId="50A2C790" wp14:editId="0FCED208">
            <wp:extent cx="6360160" cy="276225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9651"/>
                    <a:stretch/>
                  </pic:blipFill>
                  <pic:spPr bwMode="auto">
                    <a:xfrm>
                      <a:off x="0" y="0"/>
                      <a:ext cx="6360361" cy="276233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77390" w:rsidRDefault="00377390" w:rsidP="00377390">
      <w:pPr>
        <w:pStyle w:val="LabStepNumbered"/>
      </w:pPr>
      <w:r>
        <w:t xml:space="preserve">To rename the </w:t>
      </w:r>
      <w:r w:rsidR="000668C2">
        <w:t>document</w:t>
      </w:r>
      <w:r>
        <w:t xml:space="preserve">, click on the </w:t>
      </w:r>
      <w:r w:rsidRPr="00A77F75">
        <w:rPr>
          <w:b/>
        </w:rPr>
        <w:t>Document</w:t>
      </w:r>
      <w:r>
        <w:t xml:space="preserve"> name as indicated in the image below and type </w:t>
      </w:r>
      <w:r>
        <w:rPr>
          <w:b/>
        </w:rPr>
        <w:t>Project Status</w:t>
      </w:r>
      <w:r>
        <w:t>. The document will automatically be saved in SharePoint.</w:t>
      </w:r>
    </w:p>
    <w:p w:rsidR="00377390" w:rsidRDefault="00377390" w:rsidP="00377390">
      <w:pPr>
        <w:pStyle w:val="LabStepScreenshot"/>
      </w:pPr>
      <w:r>
        <w:rPr>
          <w:noProof/>
        </w:rPr>
        <w:drawing>
          <wp:inline distT="0" distB="0" distL="0" distR="0" wp14:anchorId="0C5C33E8" wp14:editId="48400B32">
            <wp:extent cx="6211019" cy="1554480"/>
            <wp:effectExtent l="19050" t="19050" r="1841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1019" cy="1554480"/>
                    </a:xfrm>
                    <a:prstGeom prst="rect">
                      <a:avLst/>
                    </a:prstGeom>
                    <a:ln>
                      <a:solidFill>
                        <a:schemeClr val="bg1">
                          <a:lumMod val="50000"/>
                        </a:schemeClr>
                      </a:solidFill>
                    </a:ln>
                  </pic:spPr>
                </pic:pic>
              </a:graphicData>
            </a:graphic>
          </wp:inline>
        </w:drawing>
      </w:r>
    </w:p>
    <w:p w:rsidR="00377390" w:rsidRDefault="00377390" w:rsidP="00377390">
      <w:pPr>
        <w:pStyle w:val="LabStepScreenshot"/>
      </w:pPr>
      <w:r>
        <w:rPr>
          <w:noProof/>
        </w:rPr>
        <w:drawing>
          <wp:inline distT="0" distB="0" distL="0" distR="0" wp14:anchorId="5BFA54AE" wp14:editId="2D8F770C">
            <wp:extent cx="6345936" cy="841248"/>
            <wp:effectExtent l="19050" t="19050" r="1714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45936" cy="841248"/>
                    </a:xfrm>
                    <a:prstGeom prst="rect">
                      <a:avLst/>
                    </a:prstGeom>
                    <a:ln>
                      <a:solidFill>
                        <a:schemeClr val="bg1">
                          <a:lumMod val="50000"/>
                        </a:schemeClr>
                      </a:solidFill>
                    </a:ln>
                  </pic:spPr>
                </pic:pic>
              </a:graphicData>
            </a:graphic>
          </wp:inline>
        </w:drawing>
      </w:r>
    </w:p>
    <w:p w:rsidR="00377390" w:rsidRDefault="00377390" w:rsidP="00377390">
      <w:pPr>
        <w:pStyle w:val="LabStepNumbered"/>
      </w:pPr>
      <w:r>
        <w:t xml:space="preserve">Place your cursor inside the document then click on </w:t>
      </w:r>
      <w:r w:rsidRPr="006078DC">
        <w:rPr>
          <w:b/>
        </w:rPr>
        <w:t>Heading 1</w:t>
      </w:r>
      <w:r>
        <w:t xml:space="preserve"> located in the styles ribbon group.</w:t>
      </w:r>
    </w:p>
    <w:p w:rsidR="00377390" w:rsidRDefault="00377390" w:rsidP="00377390">
      <w:pPr>
        <w:pStyle w:val="LabStepScreenshot"/>
      </w:pPr>
      <w:r>
        <w:rPr>
          <w:noProof/>
        </w:rPr>
        <w:lastRenderedPageBreak/>
        <w:drawing>
          <wp:inline distT="0" distB="0" distL="0" distR="0" wp14:anchorId="73D6C70C" wp14:editId="119F0056">
            <wp:extent cx="6180331" cy="17373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0331" cy="1737360"/>
                    </a:xfrm>
                    <a:prstGeom prst="rect">
                      <a:avLst/>
                    </a:prstGeom>
                    <a:ln>
                      <a:solidFill>
                        <a:schemeClr val="bg1">
                          <a:lumMod val="50000"/>
                        </a:schemeClr>
                      </a:solidFill>
                    </a:ln>
                  </pic:spPr>
                </pic:pic>
              </a:graphicData>
            </a:graphic>
          </wp:inline>
        </w:drawing>
      </w:r>
    </w:p>
    <w:p w:rsidR="00377390" w:rsidRDefault="00377390" w:rsidP="00377390">
      <w:pPr>
        <w:pStyle w:val="LabStepNumbered"/>
      </w:pPr>
      <w:r>
        <w:t xml:space="preserve">Type </w:t>
      </w:r>
      <w:r w:rsidRPr="005E5B92">
        <w:rPr>
          <w:b/>
        </w:rPr>
        <w:t>Project Status</w:t>
      </w:r>
      <w:r>
        <w:t>, hit enter and then add more text to your document.</w:t>
      </w:r>
      <w:r w:rsidR="00C862BE">
        <w:t xml:space="preserve"> The file will automatically save.</w:t>
      </w:r>
    </w:p>
    <w:p w:rsidR="00377390" w:rsidRDefault="00C862BE" w:rsidP="00377390">
      <w:pPr>
        <w:pStyle w:val="LabStepScreenshot"/>
      </w:pPr>
      <w:r>
        <w:rPr>
          <w:noProof/>
        </w:rPr>
        <w:drawing>
          <wp:inline distT="0" distB="0" distL="0" distR="0" wp14:anchorId="1A3C79BF" wp14:editId="68DF4616">
            <wp:extent cx="6183242" cy="1920240"/>
            <wp:effectExtent l="19050" t="19050" r="2730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3242" cy="1920240"/>
                    </a:xfrm>
                    <a:prstGeom prst="rect">
                      <a:avLst/>
                    </a:prstGeom>
                    <a:ln>
                      <a:solidFill>
                        <a:schemeClr val="bg1">
                          <a:lumMod val="50000"/>
                        </a:schemeClr>
                      </a:solidFill>
                    </a:ln>
                  </pic:spPr>
                </pic:pic>
              </a:graphicData>
            </a:graphic>
          </wp:inline>
        </w:drawing>
      </w:r>
    </w:p>
    <w:p w:rsidR="00377390" w:rsidRDefault="00377390" w:rsidP="00377390">
      <w:pPr>
        <w:pStyle w:val="LabStepNumbered"/>
      </w:pPr>
      <w:r>
        <w:t xml:space="preserve">To navigate back to the Word Documents document library, click on </w:t>
      </w:r>
      <w:r w:rsidRPr="00D163B7">
        <w:rPr>
          <w:b/>
        </w:rPr>
        <w:t>Team Site</w:t>
      </w:r>
      <w:r>
        <w:t xml:space="preserve"> located to the left of the filename.</w:t>
      </w:r>
    </w:p>
    <w:p w:rsidR="00377390" w:rsidRDefault="002909BA" w:rsidP="00377390">
      <w:pPr>
        <w:pStyle w:val="LabStepScreenshot"/>
      </w:pPr>
      <w:r>
        <w:rPr>
          <w:noProof/>
        </w:rPr>
        <w:drawing>
          <wp:inline distT="0" distB="0" distL="0" distR="0" wp14:anchorId="1B53DDCF" wp14:editId="51583012">
            <wp:extent cx="6179222" cy="1005840"/>
            <wp:effectExtent l="19050" t="19050" r="120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9222" cy="1005840"/>
                    </a:xfrm>
                    <a:prstGeom prst="rect">
                      <a:avLst/>
                    </a:prstGeom>
                    <a:ln>
                      <a:solidFill>
                        <a:schemeClr val="bg1">
                          <a:lumMod val="50000"/>
                        </a:schemeClr>
                      </a:solidFill>
                    </a:ln>
                  </pic:spPr>
                </pic:pic>
              </a:graphicData>
            </a:graphic>
          </wp:inline>
        </w:drawing>
      </w:r>
    </w:p>
    <w:p w:rsidR="00377390" w:rsidRDefault="00131CB8" w:rsidP="00377390">
      <w:pPr>
        <w:pStyle w:val="LabStepNumbered"/>
      </w:pPr>
      <w:r>
        <w:t xml:space="preserve">You will be redirected back to your document library and you should now see your newly created </w:t>
      </w:r>
      <w:r w:rsidRPr="00131CB8">
        <w:t>Project Status</w:t>
      </w:r>
      <w:r>
        <w:t xml:space="preserve"> file.</w:t>
      </w:r>
    </w:p>
    <w:p w:rsidR="00131CB8" w:rsidRPr="00DA5F6F" w:rsidRDefault="00131CB8" w:rsidP="00131CB8">
      <w:pPr>
        <w:pStyle w:val="LabStepScreenshot"/>
      </w:pPr>
      <w:r>
        <w:rPr>
          <w:noProof/>
        </w:rPr>
        <w:drawing>
          <wp:inline distT="0" distB="0" distL="0" distR="0" wp14:anchorId="6A533C6A" wp14:editId="6DD030B4">
            <wp:extent cx="2658290" cy="1280160"/>
            <wp:effectExtent l="19050" t="19050" r="27940" b="152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8290" cy="1280160"/>
                    </a:xfrm>
                    <a:prstGeom prst="rect">
                      <a:avLst/>
                    </a:prstGeom>
                    <a:ln>
                      <a:solidFill>
                        <a:schemeClr val="bg1">
                          <a:lumMod val="50000"/>
                        </a:schemeClr>
                      </a:solidFill>
                    </a:ln>
                  </pic:spPr>
                </pic:pic>
              </a:graphicData>
            </a:graphic>
          </wp:inline>
        </w:drawing>
      </w:r>
    </w:p>
    <w:p w:rsidR="005D3C97" w:rsidRDefault="00852869">
      <w:pPr>
        <w:pStyle w:val="Heading4"/>
      </w:pPr>
      <w:r>
        <w:t>Create N</w:t>
      </w:r>
      <w:r w:rsidR="005D3C97">
        <w:t xml:space="preserve">ew Excel </w:t>
      </w:r>
      <w:r w:rsidR="00F7447B">
        <w:t>Document</w:t>
      </w:r>
    </w:p>
    <w:p w:rsidR="00C82BE7" w:rsidRPr="00C82BE7" w:rsidRDefault="000B6D98" w:rsidP="00C82BE7">
      <w:pPr>
        <w:pStyle w:val="LabExerciseText"/>
      </w:pPr>
      <w:r>
        <w:t xml:space="preserve">In this section, you will create a new Excel document in the document library </w:t>
      </w:r>
      <w:r w:rsidR="00FC37F0">
        <w:t>titled</w:t>
      </w:r>
      <w:r>
        <w:t xml:space="preserve"> </w:t>
      </w:r>
      <w:r>
        <w:rPr>
          <w:b/>
        </w:rPr>
        <w:t>Excel</w:t>
      </w:r>
      <w:r w:rsidRPr="007F358F">
        <w:rPr>
          <w:b/>
        </w:rPr>
        <w:t xml:space="preserve"> Documents</w:t>
      </w:r>
      <w:r>
        <w:t xml:space="preserve"> and use Excel Online to modify the file. </w:t>
      </w:r>
      <w:r w:rsidR="00C82BE7">
        <w:t xml:space="preserve">Note: This </w:t>
      </w:r>
      <w:r w:rsidR="00C82BE7" w:rsidRPr="002217AE">
        <w:t xml:space="preserve">library is using a blank </w:t>
      </w:r>
      <w:r w:rsidR="00C82BE7">
        <w:t>Excel</w:t>
      </w:r>
      <w:r w:rsidR="00C82BE7" w:rsidRPr="002217AE">
        <w:t xml:space="preserve"> templat</w:t>
      </w:r>
      <w:r w:rsidR="00C82BE7">
        <w:t xml:space="preserve">e file as the default template which </w:t>
      </w:r>
      <w:r w:rsidR="00C82BE7" w:rsidRPr="002217AE">
        <w:t>can be modified and you will do so later in this lab.</w:t>
      </w:r>
    </w:p>
    <w:p w:rsidR="00E15722" w:rsidRDefault="005D3C97" w:rsidP="00F229B1">
      <w:pPr>
        <w:pStyle w:val="LabStepNumbered"/>
      </w:pPr>
      <w:r>
        <w:t xml:space="preserve">Open your Excel Documents </w:t>
      </w:r>
      <w:r w:rsidR="00F229B1">
        <w:t xml:space="preserve">library. </w:t>
      </w:r>
    </w:p>
    <w:p w:rsidR="005D3C97" w:rsidRDefault="005D3C97" w:rsidP="00E15722">
      <w:pPr>
        <w:pStyle w:val="LabStepNumberedLevel2"/>
      </w:pPr>
      <w:r>
        <w:t xml:space="preserve">Navigate to </w:t>
      </w:r>
      <w:r w:rsidRPr="00F229B1">
        <w:rPr>
          <w:b/>
        </w:rPr>
        <w:t>Site Contents</w:t>
      </w:r>
      <w:r>
        <w:t xml:space="preserve"> then click on the </w:t>
      </w:r>
      <w:r w:rsidRPr="00F229B1">
        <w:rPr>
          <w:b/>
        </w:rPr>
        <w:t>Excel Documents</w:t>
      </w:r>
      <w:r>
        <w:t xml:space="preserve"> tile.</w:t>
      </w:r>
    </w:p>
    <w:p w:rsidR="00F229B1" w:rsidRDefault="00F229B1" w:rsidP="00E15722">
      <w:pPr>
        <w:pStyle w:val="LabStepScreenshotLevel2"/>
      </w:pPr>
      <w:r>
        <w:lastRenderedPageBreak/>
        <w:drawing>
          <wp:inline distT="0" distB="0" distL="0" distR="0" wp14:anchorId="61DBA49A" wp14:editId="0EF61D48">
            <wp:extent cx="1699260" cy="731520"/>
            <wp:effectExtent l="19050" t="19050" r="15240"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9260" cy="731520"/>
                    </a:xfrm>
                    <a:prstGeom prst="rect">
                      <a:avLst/>
                    </a:prstGeom>
                    <a:ln>
                      <a:solidFill>
                        <a:schemeClr val="bg1">
                          <a:lumMod val="50000"/>
                        </a:schemeClr>
                      </a:solidFill>
                    </a:ln>
                  </pic:spPr>
                </pic:pic>
              </a:graphicData>
            </a:graphic>
          </wp:inline>
        </w:drawing>
      </w:r>
    </w:p>
    <w:p w:rsidR="005D3C97" w:rsidRDefault="005D3C97" w:rsidP="0005526A">
      <w:pPr>
        <w:pStyle w:val="LabStepNumbered"/>
      </w:pPr>
      <w:r>
        <w:t xml:space="preserve">Click on </w:t>
      </w:r>
      <w:r w:rsidRPr="0064341B">
        <w:rPr>
          <w:b/>
        </w:rPr>
        <w:t>+New</w:t>
      </w:r>
      <w:r>
        <w:t xml:space="preserve"> in the </w:t>
      </w:r>
      <w:r>
        <w:rPr>
          <w:b/>
        </w:rPr>
        <w:t>Excel</w:t>
      </w:r>
      <w:r w:rsidRPr="0064341B">
        <w:rPr>
          <w:b/>
        </w:rPr>
        <w:t xml:space="preserve"> Documents</w:t>
      </w:r>
      <w:r>
        <w:t xml:space="preserve"> library.</w:t>
      </w:r>
      <w:r w:rsidRPr="0064341B">
        <w:t xml:space="preserve"> </w:t>
      </w:r>
      <w:r>
        <w:t xml:space="preserve">A modal dialog will appear with a list of options. Click on </w:t>
      </w:r>
      <w:r w:rsidR="00F229B1">
        <w:rPr>
          <w:b/>
        </w:rPr>
        <w:t>New Document</w:t>
      </w:r>
      <w:r>
        <w:t>.</w:t>
      </w:r>
    </w:p>
    <w:p w:rsidR="005D3C97" w:rsidRDefault="00F229B1" w:rsidP="00F229B1">
      <w:pPr>
        <w:pStyle w:val="LabStepScreenshot"/>
      </w:pPr>
      <w:r>
        <w:rPr>
          <w:noProof/>
        </w:rPr>
        <w:drawing>
          <wp:inline distT="0" distB="0" distL="0" distR="0" wp14:anchorId="3AF9BCFD" wp14:editId="40B707B1">
            <wp:extent cx="2569945" cy="1280160"/>
            <wp:effectExtent l="19050" t="19050" r="20955" b="15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9945" cy="1280160"/>
                    </a:xfrm>
                    <a:prstGeom prst="rect">
                      <a:avLst/>
                    </a:prstGeom>
                    <a:ln>
                      <a:solidFill>
                        <a:schemeClr val="bg1">
                          <a:lumMod val="50000"/>
                        </a:schemeClr>
                      </a:solidFill>
                    </a:ln>
                  </pic:spPr>
                </pic:pic>
              </a:graphicData>
            </a:graphic>
          </wp:inline>
        </w:drawing>
      </w:r>
    </w:p>
    <w:p w:rsidR="00807B4F" w:rsidRDefault="00807B4F" w:rsidP="00807B4F">
      <w:pPr>
        <w:pStyle w:val="LabStepNumbered"/>
      </w:pPr>
      <w:r>
        <w:t>The excel document will be created and opens in Excel Online.</w:t>
      </w:r>
    </w:p>
    <w:p w:rsidR="00807B4F" w:rsidRDefault="00807B4F" w:rsidP="00807B4F">
      <w:pPr>
        <w:pStyle w:val="LabStepScreenshot"/>
      </w:pPr>
      <w:r>
        <w:rPr>
          <w:noProof/>
        </w:rPr>
        <w:drawing>
          <wp:inline distT="0" distB="0" distL="0" distR="0" wp14:anchorId="0BF335CD" wp14:editId="760FE5BE">
            <wp:extent cx="5680249" cy="3200400"/>
            <wp:effectExtent l="19050" t="19050" r="15875"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0249" cy="3200400"/>
                    </a:xfrm>
                    <a:prstGeom prst="rect">
                      <a:avLst/>
                    </a:prstGeom>
                    <a:ln>
                      <a:solidFill>
                        <a:schemeClr val="bg1">
                          <a:lumMod val="50000"/>
                        </a:schemeClr>
                      </a:solidFill>
                    </a:ln>
                  </pic:spPr>
                </pic:pic>
              </a:graphicData>
            </a:graphic>
          </wp:inline>
        </w:drawing>
      </w:r>
    </w:p>
    <w:p w:rsidR="00354C98" w:rsidRDefault="00807B4F" w:rsidP="00AA7CC3">
      <w:pPr>
        <w:pStyle w:val="LabStepNumbered"/>
      </w:pPr>
      <w:r>
        <w:t xml:space="preserve">To rename the </w:t>
      </w:r>
      <w:r w:rsidR="00361A1E">
        <w:t>document</w:t>
      </w:r>
      <w:r>
        <w:t xml:space="preserve">, click on the </w:t>
      </w:r>
      <w:r w:rsidR="007F56D9" w:rsidRPr="00354C98">
        <w:rPr>
          <w:b/>
        </w:rPr>
        <w:t>Book</w:t>
      </w:r>
      <w:r>
        <w:t xml:space="preserve"> name as indicated in the image below and type </w:t>
      </w:r>
      <w:r w:rsidRPr="00354C98">
        <w:rPr>
          <w:b/>
        </w:rPr>
        <w:t>Project</w:t>
      </w:r>
      <w:r w:rsidR="007F56D9" w:rsidRPr="00354C98">
        <w:rPr>
          <w:b/>
        </w:rPr>
        <w:t xml:space="preserve"> Milestones</w:t>
      </w:r>
      <w:r w:rsidR="00354C98">
        <w:t>.</w:t>
      </w:r>
    </w:p>
    <w:p w:rsidR="00807B4F" w:rsidRDefault="007F56D9" w:rsidP="00354C98">
      <w:pPr>
        <w:pStyle w:val="LabStepScreenshot"/>
      </w:pPr>
      <w:r>
        <w:rPr>
          <w:noProof/>
        </w:rPr>
        <w:drawing>
          <wp:inline distT="0" distB="0" distL="0" distR="0" wp14:anchorId="71E53B85" wp14:editId="00032D75">
            <wp:extent cx="5852160" cy="932688"/>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2160" cy="932688"/>
                    </a:xfrm>
                    <a:prstGeom prst="rect">
                      <a:avLst/>
                    </a:prstGeom>
                  </pic:spPr>
                </pic:pic>
              </a:graphicData>
            </a:graphic>
          </wp:inline>
        </w:drawing>
      </w:r>
    </w:p>
    <w:p w:rsidR="009F2CED" w:rsidRDefault="009F2CED" w:rsidP="00807B4F">
      <w:pPr>
        <w:pStyle w:val="LabStepScreenshot"/>
      </w:pPr>
      <w:r>
        <w:rPr>
          <w:noProof/>
        </w:rPr>
        <w:drawing>
          <wp:inline distT="0" distB="0" distL="0" distR="0" wp14:anchorId="451EB5FD" wp14:editId="621B6016">
            <wp:extent cx="5888736" cy="5943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8736" cy="594360"/>
                    </a:xfrm>
                    <a:prstGeom prst="rect">
                      <a:avLst/>
                    </a:prstGeom>
                  </pic:spPr>
                </pic:pic>
              </a:graphicData>
            </a:graphic>
          </wp:inline>
        </w:drawing>
      </w:r>
    </w:p>
    <w:p w:rsidR="00807B4F" w:rsidRDefault="00354C98" w:rsidP="00807B4F">
      <w:pPr>
        <w:pStyle w:val="LabStepNumbered"/>
      </w:pPr>
      <w:r>
        <w:t>Now add some data to the document.</w:t>
      </w:r>
    </w:p>
    <w:p w:rsidR="00354C98" w:rsidRDefault="00354C98" w:rsidP="00354C98">
      <w:pPr>
        <w:pStyle w:val="LabStepScreenshot"/>
      </w:pPr>
      <w:r>
        <w:rPr>
          <w:noProof/>
        </w:rPr>
        <w:lastRenderedPageBreak/>
        <w:drawing>
          <wp:inline distT="0" distB="0" distL="0" distR="0" wp14:anchorId="712FEAEC" wp14:editId="0DEE3DC2">
            <wp:extent cx="5310338" cy="2377440"/>
            <wp:effectExtent l="19050" t="19050" r="24130" b="228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686"/>
                    <a:stretch/>
                  </pic:blipFill>
                  <pic:spPr bwMode="auto">
                    <a:xfrm>
                      <a:off x="0" y="0"/>
                      <a:ext cx="5310338" cy="237744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54C98" w:rsidRDefault="00354C98" w:rsidP="00354C98">
      <w:pPr>
        <w:pStyle w:val="LabStepNumbered"/>
      </w:pPr>
      <w:r>
        <w:t>Rename Sheet 1 to Milestones:</w:t>
      </w:r>
    </w:p>
    <w:p w:rsidR="00354C98" w:rsidRPr="00354C98" w:rsidRDefault="00354C98" w:rsidP="00354C98">
      <w:pPr>
        <w:pStyle w:val="LabStepNumberedLevel2"/>
      </w:pPr>
      <w:r>
        <w:t xml:space="preserve">Right-click on the </w:t>
      </w:r>
      <w:r w:rsidRPr="00354C98">
        <w:rPr>
          <w:b/>
        </w:rPr>
        <w:t>Sheet 1 tab</w:t>
      </w:r>
      <w:r>
        <w:t xml:space="preserve"> then choose </w:t>
      </w:r>
      <w:r w:rsidRPr="00354C98">
        <w:rPr>
          <w:b/>
        </w:rPr>
        <w:t>Rename…</w:t>
      </w:r>
    </w:p>
    <w:p w:rsidR="00354C98" w:rsidRDefault="00354C98" w:rsidP="00354C98">
      <w:pPr>
        <w:pStyle w:val="LabStepScreenshotLevel2"/>
      </w:pPr>
      <w:r>
        <w:drawing>
          <wp:inline distT="0" distB="0" distL="0" distR="0" wp14:anchorId="2CCF6636" wp14:editId="5B6E923E">
            <wp:extent cx="4993167" cy="1463040"/>
            <wp:effectExtent l="19050" t="19050" r="17145" b="228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4540" b="11238"/>
                    <a:stretch/>
                  </pic:blipFill>
                  <pic:spPr bwMode="auto">
                    <a:xfrm>
                      <a:off x="0" y="0"/>
                      <a:ext cx="4993167" cy="146304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54C98" w:rsidRDefault="00354C98" w:rsidP="00354C98">
      <w:pPr>
        <w:pStyle w:val="LabStepNumberedLevel2"/>
      </w:pPr>
      <w:r>
        <w:t xml:space="preserve">Type </w:t>
      </w:r>
      <w:r w:rsidRPr="00354C98">
        <w:rPr>
          <w:b/>
        </w:rPr>
        <w:t>Milestones</w:t>
      </w:r>
      <w:r>
        <w:t xml:space="preserve"> then click </w:t>
      </w:r>
      <w:r w:rsidRPr="00354C98">
        <w:rPr>
          <w:b/>
        </w:rPr>
        <w:t>OK</w:t>
      </w:r>
      <w:r>
        <w:t>.</w:t>
      </w:r>
    </w:p>
    <w:p w:rsidR="00354C98" w:rsidRDefault="00354C98" w:rsidP="00354C98">
      <w:pPr>
        <w:pStyle w:val="LabStepScreenshotLevel2"/>
      </w:pPr>
      <w:r>
        <w:drawing>
          <wp:inline distT="0" distB="0" distL="0" distR="0" wp14:anchorId="587F49DE" wp14:editId="02F04EE8">
            <wp:extent cx="2664370" cy="1188720"/>
            <wp:effectExtent l="0" t="0" r="317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64370" cy="1188720"/>
                    </a:xfrm>
                    <a:prstGeom prst="rect">
                      <a:avLst/>
                    </a:prstGeom>
                  </pic:spPr>
                </pic:pic>
              </a:graphicData>
            </a:graphic>
          </wp:inline>
        </w:drawing>
      </w:r>
    </w:p>
    <w:p w:rsidR="00A5435E" w:rsidRDefault="00A5435E" w:rsidP="00A5435E">
      <w:pPr>
        <w:pStyle w:val="LabStepNumberedLevel2"/>
      </w:pPr>
      <w:r>
        <w:t>The sheet is now renamed to Milestones.</w:t>
      </w:r>
    </w:p>
    <w:p w:rsidR="00A5435E" w:rsidRDefault="00A5435E" w:rsidP="00A5435E">
      <w:pPr>
        <w:pStyle w:val="LabStepScreenshotLevel2"/>
      </w:pPr>
      <w:r>
        <w:drawing>
          <wp:inline distT="0" distB="0" distL="0" distR="0" wp14:anchorId="4F220CE2" wp14:editId="2E2209AD">
            <wp:extent cx="3585753" cy="548640"/>
            <wp:effectExtent l="19050" t="19050" r="15240" b="228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5753" cy="548640"/>
                    </a:xfrm>
                    <a:prstGeom prst="rect">
                      <a:avLst/>
                    </a:prstGeom>
                    <a:ln>
                      <a:solidFill>
                        <a:schemeClr val="bg1">
                          <a:lumMod val="50000"/>
                        </a:schemeClr>
                      </a:solidFill>
                    </a:ln>
                  </pic:spPr>
                </pic:pic>
              </a:graphicData>
            </a:graphic>
          </wp:inline>
        </w:drawing>
      </w:r>
    </w:p>
    <w:p w:rsidR="00A5435E" w:rsidRDefault="00A5435E" w:rsidP="00A5435E">
      <w:pPr>
        <w:pStyle w:val="LabStepNumbered"/>
      </w:pPr>
      <w:r>
        <w:t xml:space="preserve">To navigate back to the Excel Documents document library, click on </w:t>
      </w:r>
      <w:r w:rsidRPr="00D163B7">
        <w:rPr>
          <w:b/>
        </w:rPr>
        <w:t>Team Site</w:t>
      </w:r>
      <w:r>
        <w:t xml:space="preserve"> located to the left of the filename.</w:t>
      </w:r>
    </w:p>
    <w:p w:rsidR="00A5435E" w:rsidRDefault="00A5435E" w:rsidP="00A5435E">
      <w:pPr>
        <w:pStyle w:val="LabStepScreenshot"/>
      </w:pPr>
      <w:r>
        <w:rPr>
          <w:noProof/>
        </w:rPr>
        <w:drawing>
          <wp:inline distT="0" distB="0" distL="0" distR="0" wp14:anchorId="17A6DF4E" wp14:editId="76709526">
            <wp:extent cx="6067909" cy="73152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7909" cy="731520"/>
                    </a:xfrm>
                    <a:prstGeom prst="rect">
                      <a:avLst/>
                    </a:prstGeom>
                  </pic:spPr>
                </pic:pic>
              </a:graphicData>
            </a:graphic>
          </wp:inline>
        </w:drawing>
      </w:r>
    </w:p>
    <w:p w:rsidR="00A5435E" w:rsidRDefault="00A5435E" w:rsidP="00A5435E">
      <w:pPr>
        <w:pStyle w:val="LabStepNumbered"/>
      </w:pPr>
      <w:r>
        <w:t xml:space="preserve">You will be redirected back to your document library and you should now see your newly created </w:t>
      </w:r>
      <w:r w:rsidRPr="00131CB8">
        <w:t xml:space="preserve">Project </w:t>
      </w:r>
      <w:r>
        <w:t>Milestones excel file.</w:t>
      </w:r>
    </w:p>
    <w:p w:rsidR="00A5435E" w:rsidRDefault="00A5435E" w:rsidP="00A5435E">
      <w:pPr>
        <w:pStyle w:val="LabStepScreenshot"/>
      </w:pPr>
      <w:r>
        <w:rPr>
          <w:noProof/>
        </w:rPr>
        <w:lastRenderedPageBreak/>
        <w:drawing>
          <wp:inline distT="0" distB="0" distL="0" distR="0" wp14:anchorId="3D676FF8" wp14:editId="6F28E916">
            <wp:extent cx="3205329" cy="1371600"/>
            <wp:effectExtent l="19050" t="19050" r="14605"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5329" cy="1371600"/>
                    </a:xfrm>
                    <a:prstGeom prst="rect">
                      <a:avLst/>
                    </a:prstGeom>
                    <a:ln>
                      <a:solidFill>
                        <a:schemeClr val="bg1">
                          <a:lumMod val="50000"/>
                        </a:schemeClr>
                      </a:solidFill>
                    </a:ln>
                  </pic:spPr>
                </pic:pic>
              </a:graphicData>
            </a:graphic>
          </wp:inline>
        </w:drawing>
      </w:r>
    </w:p>
    <w:p w:rsidR="00DA5F6F" w:rsidRDefault="00DA5F6F" w:rsidP="00DA5F6F">
      <w:pPr>
        <w:pStyle w:val="Heading4"/>
      </w:pPr>
      <w:r>
        <w:t>Up</w:t>
      </w:r>
      <w:r w:rsidR="00ED55EA">
        <w:t>load Files to Document Library</w:t>
      </w:r>
    </w:p>
    <w:p w:rsidR="007F358F" w:rsidRPr="007F358F" w:rsidRDefault="007F358F" w:rsidP="007F358F">
      <w:pPr>
        <w:pStyle w:val="LabExerciseText"/>
      </w:pPr>
      <w:r>
        <w:t xml:space="preserve">In these steps, you will upload some existing files to the out-of-the-box document library </w:t>
      </w:r>
      <w:r w:rsidR="00FC37F0">
        <w:t>titled</w:t>
      </w:r>
      <w:r>
        <w:t xml:space="preserve"> </w:t>
      </w:r>
      <w:r w:rsidRPr="007F358F">
        <w:rPr>
          <w:b/>
        </w:rPr>
        <w:t>Documents</w:t>
      </w:r>
      <w:r>
        <w:t>.</w:t>
      </w:r>
    </w:p>
    <w:p w:rsidR="00AA7CC3" w:rsidRDefault="00AA7CC3" w:rsidP="00AA7CC3">
      <w:pPr>
        <w:pStyle w:val="LabStepNumbered"/>
      </w:pPr>
      <w:r>
        <w:t xml:space="preserve">Open your </w:t>
      </w:r>
      <w:r w:rsidRPr="00AA7CC3">
        <w:t>Documents</w:t>
      </w:r>
      <w:r>
        <w:t xml:space="preserve"> library. </w:t>
      </w:r>
    </w:p>
    <w:p w:rsidR="00AA7CC3" w:rsidRDefault="00AA7CC3" w:rsidP="00AA7CC3">
      <w:pPr>
        <w:pStyle w:val="LabStepNumberedLevel2"/>
      </w:pPr>
      <w:r>
        <w:t xml:space="preserve">Navigate to </w:t>
      </w:r>
      <w:r w:rsidRPr="00F229B1">
        <w:rPr>
          <w:b/>
        </w:rPr>
        <w:t>Site Contents</w:t>
      </w:r>
      <w:r>
        <w:t xml:space="preserve"> then click on the </w:t>
      </w:r>
      <w:r w:rsidRPr="00F229B1">
        <w:rPr>
          <w:b/>
        </w:rPr>
        <w:t>Documents</w:t>
      </w:r>
      <w:r>
        <w:t xml:space="preserve"> tile or click on the </w:t>
      </w:r>
      <w:r w:rsidRPr="00AA7CC3">
        <w:rPr>
          <w:b/>
        </w:rPr>
        <w:t>Documents</w:t>
      </w:r>
      <w:r>
        <w:t xml:space="preserve"> link located in the Quick Launch.</w:t>
      </w:r>
    </w:p>
    <w:p w:rsidR="00AA7CC3" w:rsidRDefault="00AA7CC3" w:rsidP="00AA7CC3">
      <w:pPr>
        <w:pStyle w:val="LabStepScreenshotLevel2"/>
      </w:pPr>
      <w:r>
        <w:drawing>
          <wp:inline distT="0" distB="0" distL="0" distR="0" wp14:anchorId="2CCC7467" wp14:editId="7B5DC54D">
            <wp:extent cx="1699260" cy="731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9260" cy="731520"/>
                    </a:xfrm>
                    <a:prstGeom prst="rect">
                      <a:avLst/>
                    </a:prstGeom>
                  </pic:spPr>
                </pic:pic>
              </a:graphicData>
            </a:graphic>
          </wp:inline>
        </w:drawing>
      </w:r>
    </w:p>
    <w:p w:rsidR="00FC37F0" w:rsidRDefault="00CA247A" w:rsidP="00C862BE">
      <w:pPr>
        <w:pStyle w:val="LabStepNumbered"/>
      </w:pPr>
      <w:r>
        <w:t>Upload existing documents:</w:t>
      </w:r>
    </w:p>
    <w:p w:rsidR="00CA247A" w:rsidRDefault="00CA247A" w:rsidP="00CA247A">
      <w:pPr>
        <w:pStyle w:val="LabStepNumberedLevel2"/>
      </w:pPr>
      <w:r>
        <w:t xml:space="preserve">Open Windows Explorer and navigate to </w:t>
      </w:r>
      <w:r w:rsidRPr="00D313CD">
        <w:rPr>
          <w:b/>
        </w:rPr>
        <w:t>C:\Student\</w:t>
      </w:r>
      <w:r>
        <w:rPr>
          <w:b/>
        </w:rPr>
        <w:t>Modules\</w:t>
      </w:r>
      <w:r w:rsidRPr="00D313CD">
        <w:rPr>
          <w:b/>
        </w:rPr>
        <w:t>Documents\Lab</w:t>
      </w:r>
      <w:r>
        <w:t>.</w:t>
      </w:r>
    </w:p>
    <w:p w:rsidR="00CA247A" w:rsidRDefault="00CA247A" w:rsidP="00CA247A">
      <w:pPr>
        <w:pStyle w:val="LabStepNumberedLevel2"/>
      </w:pPr>
      <w:r>
        <w:t>Select all the documents that are outside of the Templates folder. Do not include the Templates folder.</w:t>
      </w:r>
    </w:p>
    <w:p w:rsidR="00CA247A" w:rsidRDefault="00CA247A" w:rsidP="00CA247A">
      <w:pPr>
        <w:pStyle w:val="LabStepNumberedLevel2"/>
      </w:pPr>
      <w:r>
        <w:t xml:space="preserve">Hold down your mouse button and drag the files from Windows Explorer to the </w:t>
      </w:r>
      <w:r w:rsidRPr="00CA247A">
        <w:rPr>
          <w:b/>
        </w:rPr>
        <w:t>Documents</w:t>
      </w:r>
      <w:r>
        <w:t xml:space="preserve"> library as shown in the image below. Then release the mouse button.</w:t>
      </w:r>
    </w:p>
    <w:p w:rsidR="00CA247A" w:rsidRDefault="00CA247A" w:rsidP="00CA247A">
      <w:pPr>
        <w:pStyle w:val="LabStepScreenshotLevel2"/>
      </w:pPr>
      <w:r>
        <w:drawing>
          <wp:inline distT="0" distB="0" distL="0" distR="0" wp14:anchorId="3C5668B1" wp14:editId="219C9292">
            <wp:extent cx="5646491" cy="26517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6491" cy="2651760"/>
                    </a:xfrm>
                    <a:prstGeom prst="rect">
                      <a:avLst/>
                    </a:prstGeom>
                  </pic:spPr>
                </pic:pic>
              </a:graphicData>
            </a:graphic>
          </wp:inline>
        </w:drawing>
      </w:r>
    </w:p>
    <w:p w:rsidR="00CA247A" w:rsidRDefault="008754C7" w:rsidP="00CA247A">
      <w:pPr>
        <w:pStyle w:val="LabStepNumbered"/>
      </w:pPr>
      <w:r>
        <w:t>The documents will begin uploading and a progress bar and progress icons will show up on the page during the upload.</w:t>
      </w:r>
    </w:p>
    <w:p w:rsidR="008754C7" w:rsidRDefault="008754C7" w:rsidP="008754C7">
      <w:pPr>
        <w:pStyle w:val="LabStepScreenshot"/>
      </w:pPr>
      <w:r>
        <w:rPr>
          <w:noProof/>
        </w:rPr>
        <w:drawing>
          <wp:inline distT="0" distB="0" distL="0" distR="0" wp14:anchorId="39D0C866" wp14:editId="61F465C4">
            <wp:extent cx="2168616" cy="1463040"/>
            <wp:effectExtent l="0" t="0" r="317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8616" cy="1463040"/>
                    </a:xfrm>
                    <a:prstGeom prst="rect">
                      <a:avLst/>
                    </a:prstGeom>
                  </pic:spPr>
                </pic:pic>
              </a:graphicData>
            </a:graphic>
          </wp:inline>
        </w:drawing>
      </w:r>
      <w:bookmarkStart w:id="0" w:name="_GoBack"/>
      <w:bookmarkEnd w:id="0"/>
    </w:p>
    <w:p w:rsidR="008754C7" w:rsidRDefault="008754C7" w:rsidP="008754C7">
      <w:pPr>
        <w:pStyle w:val="LabStepNumbered"/>
      </w:pPr>
      <w:r>
        <w:lastRenderedPageBreak/>
        <w:t>Once the upload process is done, the documents will show up in the library and the document icon will display next to each document based on the document type.</w:t>
      </w:r>
    </w:p>
    <w:p w:rsidR="00377390" w:rsidRPr="00A611D2" w:rsidRDefault="008754C7" w:rsidP="00D43941">
      <w:pPr>
        <w:pStyle w:val="LabStepScreenshot"/>
      </w:pPr>
      <w:r>
        <w:rPr>
          <w:noProof/>
        </w:rPr>
        <w:drawing>
          <wp:inline distT="0" distB="0" distL="0" distR="0" wp14:anchorId="31C9029C" wp14:editId="2C25DF53">
            <wp:extent cx="3386550" cy="182880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6550" cy="1828800"/>
                    </a:xfrm>
                    <a:prstGeom prst="rect">
                      <a:avLst/>
                    </a:prstGeom>
                  </pic:spPr>
                </pic:pic>
              </a:graphicData>
            </a:graphic>
          </wp:inline>
        </w:drawing>
      </w:r>
    </w:p>
    <w:p w:rsidR="00DA5F6F" w:rsidRDefault="00E53B06" w:rsidP="00E21012">
      <w:pPr>
        <w:pStyle w:val="Heading4"/>
      </w:pPr>
      <w:r>
        <w:t>Create New Folder</w:t>
      </w:r>
      <w:r w:rsidR="00D43941">
        <w:t>s</w:t>
      </w:r>
    </w:p>
    <w:p w:rsidR="003B2E08" w:rsidRPr="003B2E08" w:rsidRDefault="003B2E08" w:rsidP="003B2E08">
      <w:pPr>
        <w:pStyle w:val="LabExerciseText"/>
      </w:pPr>
      <w:r>
        <w:t>In thi</w:t>
      </w:r>
      <w:r w:rsidR="003B2016">
        <w:t xml:space="preserve">s section, you will continue to work in the existing Documents library. You </w:t>
      </w:r>
      <w:r w:rsidR="00311551">
        <w:t>will create 3</w:t>
      </w:r>
      <w:r w:rsidR="003B2016">
        <w:t xml:space="preserve"> folders for this document library </w:t>
      </w:r>
      <w:r w:rsidR="00F80ECB">
        <w:t>titled</w:t>
      </w:r>
      <w:r w:rsidR="003B2016">
        <w:t xml:space="preserve"> Employe</w:t>
      </w:r>
      <w:r w:rsidR="00311551">
        <w:t>es, HR Only, and Manager Only Forms</w:t>
      </w:r>
      <w:r w:rsidR="003B2016">
        <w:t>.</w:t>
      </w:r>
    </w:p>
    <w:p w:rsidR="00724485" w:rsidRDefault="00724485" w:rsidP="00E86E8E">
      <w:pPr>
        <w:pStyle w:val="LabStepNumbered"/>
      </w:pPr>
      <w:r>
        <w:t>Create a new folder called Employees:</w:t>
      </w:r>
    </w:p>
    <w:p w:rsidR="00E86E8E" w:rsidRDefault="00E86E8E" w:rsidP="00724485">
      <w:pPr>
        <w:pStyle w:val="LabStepNumberedLevel2"/>
      </w:pPr>
      <w:r>
        <w:t xml:space="preserve">Click on </w:t>
      </w:r>
      <w:r w:rsidRPr="0064341B">
        <w:rPr>
          <w:b/>
        </w:rPr>
        <w:t>+New</w:t>
      </w:r>
      <w:r>
        <w:t xml:space="preserve"> in the </w:t>
      </w:r>
      <w:r w:rsidRPr="0064341B">
        <w:rPr>
          <w:b/>
        </w:rPr>
        <w:t>Documents</w:t>
      </w:r>
      <w:r>
        <w:t xml:space="preserve"> library.</w:t>
      </w:r>
      <w:r w:rsidRPr="0064341B">
        <w:t xml:space="preserve"> </w:t>
      </w:r>
      <w:r>
        <w:t xml:space="preserve">A modal dialog will appear with a list of options. Click on </w:t>
      </w:r>
      <w:r>
        <w:rPr>
          <w:b/>
        </w:rPr>
        <w:t>New Folder</w:t>
      </w:r>
      <w:r>
        <w:t>.</w:t>
      </w:r>
    </w:p>
    <w:p w:rsidR="00E53B06" w:rsidRDefault="00E86E8E" w:rsidP="00724485">
      <w:pPr>
        <w:pStyle w:val="LabStepScreenshotLevel2"/>
      </w:pPr>
      <w:r>
        <w:drawing>
          <wp:inline distT="0" distB="0" distL="0" distR="0" wp14:anchorId="7F645F89" wp14:editId="3968206F">
            <wp:extent cx="2652935"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2935" cy="1828800"/>
                    </a:xfrm>
                    <a:prstGeom prst="rect">
                      <a:avLst/>
                    </a:prstGeom>
                  </pic:spPr>
                </pic:pic>
              </a:graphicData>
            </a:graphic>
          </wp:inline>
        </w:drawing>
      </w:r>
    </w:p>
    <w:p w:rsidR="00E53B06" w:rsidRDefault="00E53B06" w:rsidP="00724485">
      <w:pPr>
        <w:pStyle w:val="LabStepNumberedLevel2"/>
      </w:pPr>
      <w:r>
        <w:t xml:space="preserve">In the </w:t>
      </w:r>
      <w:r w:rsidRPr="00E53B06">
        <w:rPr>
          <w:b/>
        </w:rPr>
        <w:t>Name</w:t>
      </w:r>
      <w:r>
        <w:t xml:space="preserve"> text box, type </w:t>
      </w:r>
      <w:r w:rsidR="001C79AC">
        <w:rPr>
          <w:b/>
        </w:rPr>
        <w:t>Employees</w:t>
      </w:r>
      <w:r>
        <w:t xml:space="preserve"> and then click </w:t>
      </w:r>
      <w:r w:rsidR="001C79AC">
        <w:rPr>
          <w:b/>
        </w:rPr>
        <w:t>Create</w:t>
      </w:r>
      <w:r>
        <w:t>.</w:t>
      </w:r>
    </w:p>
    <w:p w:rsidR="001C79AC" w:rsidRDefault="001C79AC" w:rsidP="00724485">
      <w:pPr>
        <w:pStyle w:val="LabStepScreenshotLevel2"/>
      </w:pPr>
      <w:r>
        <w:drawing>
          <wp:inline distT="0" distB="0" distL="0" distR="0" wp14:anchorId="7C5481A9" wp14:editId="0115A443">
            <wp:extent cx="3008672" cy="128016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8672" cy="1280160"/>
                    </a:xfrm>
                    <a:prstGeom prst="rect">
                      <a:avLst/>
                    </a:prstGeom>
                  </pic:spPr>
                </pic:pic>
              </a:graphicData>
            </a:graphic>
          </wp:inline>
        </w:drawing>
      </w:r>
    </w:p>
    <w:p w:rsidR="00724485" w:rsidRDefault="00724485" w:rsidP="00724485">
      <w:pPr>
        <w:pStyle w:val="LabStepNumbered"/>
      </w:pPr>
      <w:r>
        <w:t xml:space="preserve">Repeat the steps above to create the remaining folders titled </w:t>
      </w:r>
      <w:r w:rsidRPr="00724485">
        <w:rPr>
          <w:b/>
        </w:rPr>
        <w:t>HR Only</w:t>
      </w:r>
      <w:r w:rsidR="00311551">
        <w:t xml:space="preserve"> and </w:t>
      </w:r>
      <w:r w:rsidRPr="00724485">
        <w:rPr>
          <w:b/>
        </w:rPr>
        <w:t>Manager Only Forms</w:t>
      </w:r>
      <w:r>
        <w:t>.</w:t>
      </w:r>
    </w:p>
    <w:p w:rsidR="00724485" w:rsidRDefault="005B1189" w:rsidP="005B1189">
      <w:pPr>
        <w:pStyle w:val="LabStepScreenshot"/>
      </w:pPr>
      <w:r>
        <w:rPr>
          <w:noProof/>
        </w:rPr>
        <w:drawing>
          <wp:inline distT="0" distB="0" distL="0" distR="0" wp14:anchorId="7C26A476" wp14:editId="3ABE3D0C">
            <wp:extent cx="3382875" cy="1554480"/>
            <wp:effectExtent l="0" t="0" r="8255"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2875" cy="1554480"/>
                    </a:xfrm>
                    <a:prstGeom prst="rect">
                      <a:avLst/>
                    </a:prstGeom>
                  </pic:spPr>
                </pic:pic>
              </a:graphicData>
            </a:graphic>
          </wp:inline>
        </w:drawing>
      </w:r>
    </w:p>
    <w:p w:rsidR="00852869" w:rsidRDefault="00852869">
      <w:pPr>
        <w:pStyle w:val="Heading4"/>
      </w:pPr>
      <w:r>
        <w:lastRenderedPageBreak/>
        <w:t>Move Files into Folders</w:t>
      </w:r>
    </w:p>
    <w:p w:rsidR="00662E0C" w:rsidRPr="00662E0C" w:rsidRDefault="00662E0C" w:rsidP="00662E0C">
      <w:pPr>
        <w:pStyle w:val="LabExerciseText"/>
      </w:pPr>
      <w:r>
        <w:t>In these steps, you will move the existing files into the newly created folders.</w:t>
      </w:r>
    </w:p>
    <w:p w:rsidR="00662E0C" w:rsidRDefault="00662E0C" w:rsidP="00662E0C">
      <w:pPr>
        <w:pStyle w:val="LabStepNumbered"/>
      </w:pPr>
      <w:r>
        <w:t>Move the Employee Handbook</w:t>
      </w:r>
      <w:r w:rsidR="003850CC">
        <w:t xml:space="preserve"> document</w:t>
      </w:r>
      <w:r>
        <w:t xml:space="preserve"> into the Employees folder:</w:t>
      </w:r>
    </w:p>
    <w:p w:rsidR="00662E0C" w:rsidRDefault="00662E0C" w:rsidP="00662E0C">
      <w:pPr>
        <w:pStyle w:val="LabStepNumberedLevel2"/>
      </w:pPr>
      <w:r>
        <w:t xml:space="preserve">Click on the </w:t>
      </w:r>
      <w:r w:rsidRPr="00662E0C">
        <w:rPr>
          <w:b/>
        </w:rPr>
        <w:t>Employee Handbook PDF icon</w:t>
      </w:r>
      <w:r>
        <w:t xml:space="preserve">, hold down the mouse button and drag the file to the </w:t>
      </w:r>
      <w:r w:rsidRPr="00662E0C">
        <w:rPr>
          <w:b/>
        </w:rPr>
        <w:t>Employees</w:t>
      </w:r>
      <w:r>
        <w:t xml:space="preserve"> folder. Release the mouse button to move the file.</w:t>
      </w:r>
    </w:p>
    <w:p w:rsidR="00662E0C" w:rsidRDefault="00662E0C" w:rsidP="00662E0C">
      <w:pPr>
        <w:pStyle w:val="LabStepScreenshotLevel2"/>
      </w:pPr>
      <w:r>
        <w:drawing>
          <wp:inline distT="0" distB="0" distL="0" distR="0" wp14:anchorId="4041FF85" wp14:editId="5411D45C">
            <wp:extent cx="3638010" cy="2377440"/>
            <wp:effectExtent l="0" t="0" r="63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8010" cy="2377440"/>
                    </a:xfrm>
                    <a:prstGeom prst="rect">
                      <a:avLst/>
                    </a:prstGeom>
                  </pic:spPr>
                </pic:pic>
              </a:graphicData>
            </a:graphic>
          </wp:inline>
        </w:drawing>
      </w:r>
    </w:p>
    <w:p w:rsidR="007D172F" w:rsidRDefault="007D172F" w:rsidP="007D172F">
      <w:pPr>
        <w:pStyle w:val="LabStepNumberedLevel2"/>
      </w:pPr>
      <w:r>
        <w:t xml:space="preserve">The document has now been moved into the Employees folder. </w:t>
      </w:r>
      <w:r w:rsidR="004E0073">
        <w:t>C</w:t>
      </w:r>
      <w:r>
        <w:t xml:space="preserve">lick on the </w:t>
      </w:r>
      <w:r w:rsidRPr="007D172F">
        <w:rPr>
          <w:b/>
        </w:rPr>
        <w:t xml:space="preserve">Employees </w:t>
      </w:r>
      <w:r w:rsidRPr="00FF5C21">
        <w:t>folder icon</w:t>
      </w:r>
      <w:r>
        <w:t xml:space="preserve"> to open the Employees folder.</w:t>
      </w:r>
    </w:p>
    <w:p w:rsidR="007D172F" w:rsidRDefault="007D172F" w:rsidP="007D172F">
      <w:pPr>
        <w:pStyle w:val="LabStepScreenshotLevel2"/>
      </w:pPr>
      <w:r>
        <w:drawing>
          <wp:inline distT="0" distB="0" distL="0" distR="0" wp14:anchorId="6EE8836D" wp14:editId="4E62732D">
            <wp:extent cx="3483075" cy="1463040"/>
            <wp:effectExtent l="0" t="0" r="317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3075" cy="1463040"/>
                    </a:xfrm>
                    <a:prstGeom prst="rect">
                      <a:avLst/>
                    </a:prstGeom>
                  </pic:spPr>
                </pic:pic>
              </a:graphicData>
            </a:graphic>
          </wp:inline>
        </w:drawing>
      </w:r>
    </w:p>
    <w:p w:rsidR="007D172F" w:rsidRDefault="007D172F" w:rsidP="004E0073">
      <w:pPr>
        <w:pStyle w:val="LabStepNumberedLevel2"/>
      </w:pPr>
      <w:r>
        <w:t xml:space="preserve">Verify the Employee Handbook pdf file is </w:t>
      </w:r>
      <w:r w:rsidR="00FF1F73">
        <w:t>in</w:t>
      </w:r>
      <w:r>
        <w:t xml:space="preserve"> the</w:t>
      </w:r>
      <w:r w:rsidR="00417934">
        <w:t xml:space="preserve"> Employees</w:t>
      </w:r>
      <w:r>
        <w:t xml:space="preserve"> folder.</w:t>
      </w:r>
    </w:p>
    <w:p w:rsidR="007D172F" w:rsidRDefault="007D172F" w:rsidP="004E0073">
      <w:pPr>
        <w:pStyle w:val="LabStepScreenshotLevel2"/>
      </w:pPr>
      <w:r>
        <w:drawing>
          <wp:inline distT="0" distB="0" distL="0" distR="0" wp14:anchorId="61A07D9F" wp14:editId="2F60B211">
            <wp:extent cx="3150120" cy="1371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0120" cy="1371600"/>
                    </a:xfrm>
                    <a:prstGeom prst="rect">
                      <a:avLst/>
                    </a:prstGeom>
                  </pic:spPr>
                </pic:pic>
              </a:graphicData>
            </a:graphic>
          </wp:inline>
        </w:drawing>
      </w:r>
    </w:p>
    <w:p w:rsidR="007829A2" w:rsidRDefault="007829A2" w:rsidP="00197FE4">
      <w:pPr>
        <w:pStyle w:val="LabStepNumberedLevel2"/>
      </w:pPr>
      <w:r>
        <w:t xml:space="preserve">To navigate back up, click on the </w:t>
      </w:r>
      <w:r w:rsidRPr="007829A2">
        <w:rPr>
          <w:b/>
        </w:rPr>
        <w:t>Documents</w:t>
      </w:r>
      <w:r>
        <w:t xml:space="preserve"> link.</w:t>
      </w:r>
    </w:p>
    <w:p w:rsidR="007829A2" w:rsidRDefault="007829A2" w:rsidP="00197FE4">
      <w:pPr>
        <w:pStyle w:val="LabStepScreenshotLevel2"/>
      </w:pPr>
      <w:r>
        <w:drawing>
          <wp:inline distT="0" distB="0" distL="0" distR="0" wp14:anchorId="45EEE6EB" wp14:editId="09FAB460">
            <wp:extent cx="3011550" cy="12801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1550" cy="1280160"/>
                    </a:xfrm>
                    <a:prstGeom prst="rect">
                      <a:avLst/>
                    </a:prstGeom>
                  </pic:spPr>
                </pic:pic>
              </a:graphicData>
            </a:graphic>
          </wp:inline>
        </w:drawing>
      </w:r>
    </w:p>
    <w:p w:rsidR="007829A2" w:rsidRDefault="007829A2" w:rsidP="00197FE4">
      <w:pPr>
        <w:pStyle w:val="LabStepNumberedLevel2"/>
      </w:pPr>
      <w:r>
        <w:lastRenderedPageBreak/>
        <w:t>You will now be back in the root of the library.</w:t>
      </w:r>
    </w:p>
    <w:p w:rsidR="007829A2" w:rsidRDefault="007829A2" w:rsidP="00197FE4">
      <w:pPr>
        <w:pStyle w:val="LabStepScreenshotLevel2"/>
      </w:pPr>
      <w:r>
        <w:drawing>
          <wp:inline distT="0" distB="0" distL="0" distR="0" wp14:anchorId="018EEB9F" wp14:editId="753D0247">
            <wp:extent cx="3548363" cy="23774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8363" cy="2377440"/>
                    </a:xfrm>
                    <a:prstGeom prst="rect">
                      <a:avLst/>
                    </a:prstGeom>
                  </pic:spPr>
                </pic:pic>
              </a:graphicData>
            </a:graphic>
          </wp:inline>
        </w:drawing>
      </w:r>
    </w:p>
    <w:p w:rsidR="003850CC" w:rsidRDefault="003850CC" w:rsidP="003850CC">
      <w:pPr>
        <w:pStyle w:val="LabStepNumbered"/>
      </w:pPr>
      <w:r>
        <w:t>Move the Employee Orientation Checklist and the Employment Application into the HR Only folder:</w:t>
      </w:r>
    </w:p>
    <w:p w:rsidR="003850CC" w:rsidRDefault="003850CC" w:rsidP="003850CC">
      <w:pPr>
        <w:pStyle w:val="LabStepNumberedLevel2"/>
      </w:pPr>
      <w:r>
        <w:t xml:space="preserve">Click on the checkbox next to the </w:t>
      </w:r>
      <w:r w:rsidRPr="003850CC">
        <w:rPr>
          <w:b/>
        </w:rPr>
        <w:t>Employee Orientation Checklist</w:t>
      </w:r>
      <w:r>
        <w:t xml:space="preserve"> document and then hold down the shift key on the keyboard and select the </w:t>
      </w:r>
      <w:r w:rsidRPr="003850CC">
        <w:rPr>
          <w:b/>
        </w:rPr>
        <w:t>Employment Application</w:t>
      </w:r>
      <w:r>
        <w:rPr>
          <w:b/>
        </w:rPr>
        <w:t xml:space="preserve"> </w:t>
      </w:r>
      <w:r w:rsidRPr="003850CC">
        <w:t>document</w:t>
      </w:r>
      <w:r>
        <w:t>. The selected items will now be highlighted blue as shown in the image below.</w:t>
      </w:r>
    </w:p>
    <w:p w:rsidR="003850CC" w:rsidRDefault="003850CC" w:rsidP="003850CC">
      <w:pPr>
        <w:pStyle w:val="LabStepScreenshotLevel2"/>
      </w:pPr>
      <w:r>
        <w:drawing>
          <wp:inline distT="0" distB="0" distL="0" distR="0" wp14:anchorId="22ABC954" wp14:editId="333CBC5B">
            <wp:extent cx="3901515" cy="1554480"/>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1515" cy="1554480"/>
                    </a:xfrm>
                    <a:prstGeom prst="rect">
                      <a:avLst/>
                    </a:prstGeom>
                  </pic:spPr>
                </pic:pic>
              </a:graphicData>
            </a:graphic>
          </wp:inline>
        </w:drawing>
      </w:r>
    </w:p>
    <w:p w:rsidR="003850CC" w:rsidRDefault="004E0073" w:rsidP="00AF1CAC">
      <w:pPr>
        <w:pStyle w:val="LabStepNumberedLevel2"/>
      </w:pPr>
      <w:r>
        <w:t>C</w:t>
      </w:r>
      <w:r w:rsidR="003850CC">
        <w:t xml:space="preserve">lick and hold the mouse down on the document icon for either one of the selected documents and drag the files to the </w:t>
      </w:r>
      <w:r w:rsidR="003850CC" w:rsidRPr="00FF1F73">
        <w:rPr>
          <w:b/>
        </w:rPr>
        <w:t>HR Only</w:t>
      </w:r>
      <w:r w:rsidR="002F51DD">
        <w:t xml:space="preserve"> folder and then release the mouse button. </w:t>
      </w:r>
      <w:r w:rsidR="002F51DD">
        <w:rPr>
          <w:noProof/>
        </w:rPr>
        <w:drawing>
          <wp:inline distT="0" distB="0" distL="0" distR="0" wp14:anchorId="337E6E94" wp14:editId="11144DE0">
            <wp:extent cx="4119755" cy="15544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9755" cy="1554480"/>
                    </a:xfrm>
                    <a:prstGeom prst="rect">
                      <a:avLst/>
                    </a:prstGeom>
                  </pic:spPr>
                </pic:pic>
              </a:graphicData>
            </a:graphic>
          </wp:inline>
        </w:drawing>
      </w:r>
    </w:p>
    <w:p w:rsidR="00FF1F73" w:rsidRDefault="00FF1F73" w:rsidP="004E0073">
      <w:pPr>
        <w:pStyle w:val="LabStepNumberedLevel2"/>
      </w:pPr>
      <w:r>
        <w:t>The two files should now be moved into the HR Only folder.</w:t>
      </w:r>
    </w:p>
    <w:p w:rsidR="00FF1F73" w:rsidRDefault="00FF1F73" w:rsidP="004E0073">
      <w:pPr>
        <w:pStyle w:val="LabStepScreenshotLevel2"/>
      </w:pPr>
      <w:r>
        <w:drawing>
          <wp:inline distT="0" distB="0" distL="0" distR="0" wp14:anchorId="170AA782" wp14:editId="4B5194AE">
            <wp:extent cx="3672282" cy="1097280"/>
            <wp:effectExtent l="0" t="0" r="444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2282" cy="1097280"/>
                    </a:xfrm>
                    <a:prstGeom prst="rect">
                      <a:avLst/>
                    </a:prstGeom>
                  </pic:spPr>
                </pic:pic>
              </a:graphicData>
            </a:graphic>
          </wp:inline>
        </w:drawing>
      </w:r>
    </w:p>
    <w:p w:rsidR="004E0073" w:rsidRDefault="004E0073" w:rsidP="004E0073">
      <w:pPr>
        <w:pStyle w:val="LabStepNumberedLevel2"/>
      </w:pPr>
      <w:r>
        <w:t xml:space="preserve">Click on the </w:t>
      </w:r>
      <w:r>
        <w:rPr>
          <w:b/>
        </w:rPr>
        <w:t>HR Only</w:t>
      </w:r>
      <w:r w:rsidRPr="007D172F">
        <w:rPr>
          <w:b/>
        </w:rPr>
        <w:t xml:space="preserve"> </w:t>
      </w:r>
      <w:r w:rsidRPr="00FF5C21">
        <w:t>folder icon</w:t>
      </w:r>
      <w:r>
        <w:t xml:space="preserve"> to open the HR Only </w:t>
      </w:r>
      <w:r w:rsidR="008A7C43">
        <w:t>folder to verify the documents have been moved into the folder.</w:t>
      </w:r>
    </w:p>
    <w:p w:rsidR="004E0073" w:rsidRDefault="004E0073" w:rsidP="004E0073">
      <w:pPr>
        <w:pStyle w:val="LabStepScreenshotLevel2"/>
      </w:pPr>
      <w:r>
        <w:lastRenderedPageBreak/>
        <w:drawing>
          <wp:inline distT="0" distB="0" distL="0" distR="0" wp14:anchorId="71EFD520" wp14:editId="32BE1550">
            <wp:extent cx="3704247" cy="16459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4247" cy="1645920"/>
                    </a:xfrm>
                    <a:prstGeom prst="rect">
                      <a:avLst/>
                    </a:prstGeom>
                  </pic:spPr>
                </pic:pic>
              </a:graphicData>
            </a:graphic>
          </wp:inline>
        </w:drawing>
      </w:r>
    </w:p>
    <w:p w:rsidR="008A7C43" w:rsidRDefault="008A7C43" w:rsidP="008A7C43">
      <w:pPr>
        <w:pStyle w:val="LabStepNumberedLevel2"/>
      </w:pPr>
      <w:r>
        <w:t xml:space="preserve">To navigate back up, click on the </w:t>
      </w:r>
      <w:r w:rsidRPr="007829A2">
        <w:rPr>
          <w:b/>
        </w:rPr>
        <w:t>Documents</w:t>
      </w:r>
      <w:r>
        <w:t xml:space="preserve"> link.</w:t>
      </w:r>
    </w:p>
    <w:p w:rsidR="008A7C43" w:rsidRDefault="008A7C43" w:rsidP="008A7C43">
      <w:pPr>
        <w:pStyle w:val="LabStepScreenshotLevel2"/>
      </w:pPr>
      <w:r>
        <w:drawing>
          <wp:inline distT="0" distB="0" distL="0" distR="0" wp14:anchorId="1D4074D2" wp14:editId="234C9311">
            <wp:extent cx="3776371" cy="16459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6371" cy="1645920"/>
                    </a:xfrm>
                    <a:prstGeom prst="rect">
                      <a:avLst/>
                    </a:prstGeom>
                  </pic:spPr>
                </pic:pic>
              </a:graphicData>
            </a:graphic>
          </wp:inline>
        </w:drawing>
      </w:r>
    </w:p>
    <w:p w:rsidR="008A7C43" w:rsidRDefault="008A7C43" w:rsidP="008A7C43">
      <w:pPr>
        <w:pStyle w:val="LabStepNumbered"/>
      </w:pPr>
      <w:r>
        <w:t xml:space="preserve">Use the same method of dragging and dropping to move the </w:t>
      </w:r>
      <w:r w:rsidRPr="008A7C43">
        <w:rPr>
          <w:b/>
        </w:rPr>
        <w:t>Employee Performance Review</w:t>
      </w:r>
      <w:r>
        <w:t xml:space="preserve"> document into the </w:t>
      </w:r>
      <w:r w:rsidRPr="008A7C43">
        <w:rPr>
          <w:b/>
        </w:rPr>
        <w:t>Manager Only Forms</w:t>
      </w:r>
      <w:r>
        <w:t xml:space="preserve"> folder.</w:t>
      </w:r>
    </w:p>
    <w:p w:rsidR="008A7C43" w:rsidRDefault="008A7C43" w:rsidP="008A7C43">
      <w:pPr>
        <w:pStyle w:val="LabStepScreenshot"/>
      </w:pPr>
      <w:r>
        <w:rPr>
          <w:noProof/>
        </w:rPr>
        <w:drawing>
          <wp:inline distT="0" distB="0" distL="0" distR="0" wp14:anchorId="3371DD94" wp14:editId="020F7521">
            <wp:extent cx="4238591" cy="10972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8591" cy="1097280"/>
                    </a:xfrm>
                    <a:prstGeom prst="rect">
                      <a:avLst/>
                    </a:prstGeom>
                  </pic:spPr>
                </pic:pic>
              </a:graphicData>
            </a:graphic>
          </wp:inline>
        </w:drawing>
      </w:r>
    </w:p>
    <w:p w:rsidR="008A7C43" w:rsidRDefault="008A7C43" w:rsidP="008A7C43">
      <w:pPr>
        <w:pStyle w:val="LabStepNumberedLevel2"/>
      </w:pPr>
      <w:r>
        <w:t xml:space="preserve">Click on the </w:t>
      </w:r>
      <w:r>
        <w:rPr>
          <w:b/>
        </w:rPr>
        <w:t xml:space="preserve">Manager Only Forms </w:t>
      </w:r>
      <w:r w:rsidRPr="00FF5C21">
        <w:t>folder icon</w:t>
      </w:r>
      <w:r>
        <w:t xml:space="preserve"> to open the Manager Only Forms folder to verify the documents have been moved into the folder.</w:t>
      </w:r>
    </w:p>
    <w:p w:rsidR="008A7C43" w:rsidRDefault="008A7C43" w:rsidP="008A7C43">
      <w:pPr>
        <w:pStyle w:val="LabStepScreenshotLevel2"/>
      </w:pPr>
      <w:r>
        <w:drawing>
          <wp:inline distT="0" distB="0" distL="0" distR="0" wp14:anchorId="553A9C27" wp14:editId="71DCEA3C">
            <wp:extent cx="3917656" cy="1463040"/>
            <wp:effectExtent l="0" t="0" r="6985"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7656" cy="1463040"/>
                    </a:xfrm>
                    <a:prstGeom prst="rect">
                      <a:avLst/>
                    </a:prstGeom>
                  </pic:spPr>
                </pic:pic>
              </a:graphicData>
            </a:graphic>
          </wp:inline>
        </w:drawing>
      </w:r>
    </w:p>
    <w:p w:rsidR="00101B3F" w:rsidRDefault="00101B3F" w:rsidP="00101B3F">
      <w:pPr>
        <w:pStyle w:val="LabStepNumberedLevel2"/>
      </w:pPr>
      <w:r>
        <w:t xml:space="preserve">To navigate back up, click on the </w:t>
      </w:r>
      <w:r w:rsidRPr="007829A2">
        <w:rPr>
          <w:b/>
        </w:rPr>
        <w:t>Documents</w:t>
      </w:r>
      <w:r>
        <w:t xml:space="preserve"> link.</w:t>
      </w:r>
    </w:p>
    <w:p w:rsidR="00101B3F" w:rsidRDefault="00101B3F" w:rsidP="00C651F8">
      <w:pPr>
        <w:pStyle w:val="LabStepScreenshotLevel2"/>
      </w:pPr>
      <w:r>
        <w:drawing>
          <wp:inline distT="0" distB="0" distL="0" distR="0" wp14:anchorId="40147FD2" wp14:editId="015535CA">
            <wp:extent cx="3580395" cy="1280160"/>
            <wp:effectExtent l="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0395" cy="1280160"/>
                    </a:xfrm>
                    <a:prstGeom prst="rect">
                      <a:avLst/>
                    </a:prstGeom>
                  </pic:spPr>
                </pic:pic>
              </a:graphicData>
            </a:graphic>
          </wp:inline>
        </w:drawing>
      </w:r>
    </w:p>
    <w:p w:rsidR="00852869" w:rsidRDefault="00197FE4" w:rsidP="00197FE4">
      <w:pPr>
        <w:pStyle w:val="LabStepNumberedLevel2"/>
      </w:pPr>
      <w:r>
        <w:lastRenderedPageBreak/>
        <w:t>Your Documents library will now look similar to the image below.</w:t>
      </w:r>
    </w:p>
    <w:p w:rsidR="00566191" w:rsidRPr="00852869" w:rsidRDefault="00197FE4" w:rsidP="00566191">
      <w:pPr>
        <w:pStyle w:val="LabStepScreenshotLevel2"/>
      </w:pPr>
      <w:r>
        <w:drawing>
          <wp:inline distT="0" distB="0" distL="0" distR="0" wp14:anchorId="30C82D38" wp14:editId="3E1D0E99">
            <wp:extent cx="2817297" cy="15544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7297" cy="1554480"/>
                    </a:xfrm>
                    <a:prstGeom prst="rect">
                      <a:avLst/>
                    </a:prstGeom>
                  </pic:spPr>
                </pic:pic>
              </a:graphicData>
            </a:graphic>
          </wp:inline>
        </w:drawing>
      </w:r>
    </w:p>
    <w:p w:rsidR="00A546B1" w:rsidRDefault="00A546B1" w:rsidP="00DA5F6F">
      <w:pPr>
        <w:pStyle w:val="Heading4"/>
      </w:pPr>
      <w:r>
        <w:t>Delete Files and Folders</w:t>
      </w:r>
    </w:p>
    <w:p w:rsidR="00F96181" w:rsidRPr="00F96181" w:rsidRDefault="00F96181" w:rsidP="00F96181">
      <w:pPr>
        <w:pStyle w:val="LabExerciseText"/>
      </w:pPr>
      <w:r>
        <w:t>Deleting files and folders in SharePoint is easy to do. In this step</w:t>
      </w:r>
      <w:r w:rsidR="00933853">
        <w:t xml:space="preserve">, you will </w:t>
      </w:r>
      <w:r>
        <w:t xml:space="preserve">delete the </w:t>
      </w:r>
      <w:r w:rsidR="00933853">
        <w:t>Employee Orientation Checklist document</w:t>
      </w:r>
      <w:r>
        <w:t xml:space="preserve"> </w:t>
      </w:r>
      <w:r w:rsidR="00933853">
        <w:t xml:space="preserve">and create/delete a new </w:t>
      </w:r>
      <w:r w:rsidR="00DB191F">
        <w:t>subfolder in the HR Only folder.</w:t>
      </w:r>
    </w:p>
    <w:p w:rsidR="00F96181" w:rsidRDefault="00711AC7" w:rsidP="00F96181">
      <w:pPr>
        <w:pStyle w:val="LabStepNumbered"/>
      </w:pPr>
      <w:r>
        <w:t xml:space="preserve">Delete </w:t>
      </w:r>
      <w:r w:rsidR="008664E9">
        <w:t xml:space="preserve">the </w:t>
      </w:r>
      <w:r w:rsidR="00A875C5" w:rsidRPr="00A875C5">
        <w:t>Employee Orientation Checklist</w:t>
      </w:r>
      <w:r w:rsidR="00A875C5">
        <w:rPr>
          <w:b/>
        </w:rPr>
        <w:t xml:space="preserve"> </w:t>
      </w:r>
      <w:r w:rsidR="00A875C5">
        <w:t>document</w:t>
      </w:r>
      <w:r w:rsidR="00A546B1">
        <w:t>:</w:t>
      </w:r>
    </w:p>
    <w:p w:rsidR="00A875C5" w:rsidRDefault="00D4772C" w:rsidP="00A546B1">
      <w:pPr>
        <w:pStyle w:val="LabStepNumberedLevel2"/>
      </w:pPr>
      <w:r>
        <w:t>Open the HR Only folder by c</w:t>
      </w:r>
      <w:r w:rsidR="00FF5C21">
        <w:t>lick</w:t>
      </w:r>
      <w:r>
        <w:t>ing</w:t>
      </w:r>
      <w:r w:rsidR="00FF5C21">
        <w:t xml:space="preserve"> on the </w:t>
      </w:r>
      <w:r w:rsidR="00FF5C21" w:rsidRPr="00FF5C21">
        <w:rPr>
          <w:b/>
        </w:rPr>
        <w:t xml:space="preserve">HR Only </w:t>
      </w:r>
      <w:r w:rsidR="00FF5C21" w:rsidRPr="00FF5C21">
        <w:t>folder icon</w:t>
      </w:r>
      <w:r w:rsidR="00FF5C21">
        <w:t xml:space="preserve"> to open the folder.</w:t>
      </w:r>
    </w:p>
    <w:p w:rsidR="00FF5C21" w:rsidRDefault="00FF5C21" w:rsidP="00A546B1">
      <w:pPr>
        <w:pStyle w:val="LabStepNumberedLevel2"/>
      </w:pPr>
      <w:r>
        <w:t xml:space="preserve">Select the </w:t>
      </w:r>
      <w:r w:rsidR="00605316" w:rsidRPr="00605316">
        <w:rPr>
          <w:b/>
        </w:rPr>
        <w:t>check mark</w:t>
      </w:r>
      <w:r>
        <w:t xml:space="preserve"> for the </w:t>
      </w:r>
      <w:r w:rsidRPr="00FF5C21">
        <w:rPr>
          <w:b/>
        </w:rPr>
        <w:t>Employee Orientation Checklist</w:t>
      </w:r>
      <w:r>
        <w:t xml:space="preserve"> document. Click on the </w:t>
      </w:r>
      <w:r w:rsidRPr="00FF5C21">
        <w:rPr>
          <w:b/>
        </w:rPr>
        <w:t>More</w:t>
      </w:r>
      <w:r>
        <w:t xml:space="preserve"> in the </w:t>
      </w:r>
      <w:r w:rsidRPr="00FF5C21">
        <w:rPr>
          <w:b/>
        </w:rPr>
        <w:t>Quick Command</w:t>
      </w:r>
      <w:r w:rsidR="002243D0">
        <w:t xml:space="preserve"> </w:t>
      </w:r>
      <w:r w:rsidR="002243D0">
        <w:rPr>
          <w:b/>
        </w:rPr>
        <w:t>Bar</w:t>
      </w:r>
      <w:r>
        <w:t xml:space="preserve"> and choose </w:t>
      </w:r>
      <w:r w:rsidRPr="00FF5C21">
        <w:rPr>
          <w:b/>
        </w:rPr>
        <w:t>Delete</w:t>
      </w:r>
      <w:r>
        <w:t>.</w:t>
      </w:r>
    </w:p>
    <w:p w:rsidR="00FF5C21" w:rsidRDefault="00FF5C21" w:rsidP="00FF5C21">
      <w:pPr>
        <w:pStyle w:val="LabStepScreenshotLevel2"/>
      </w:pPr>
      <w:r>
        <w:drawing>
          <wp:inline distT="0" distB="0" distL="0" distR="0" wp14:anchorId="37ED8135" wp14:editId="0EE56D1C">
            <wp:extent cx="3082134" cy="2560320"/>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134" cy="2560320"/>
                    </a:xfrm>
                    <a:prstGeom prst="rect">
                      <a:avLst/>
                    </a:prstGeom>
                  </pic:spPr>
                </pic:pic>
              </a:graphicData>
            </a:graphic>
          </wp:inline>
        </w:drawing>
      </w:r>
    </w:p>
    <w:p w:rsidR="00F96181" w:rsidRDefault="00F96181" w:rsidP="00F96181">
      <w:pPr>
        <w:pStyle w:val="LabStepNumberedLevel2"/>
      </w:pPr>
      <w:r>
        <w:t xml:space="preserve">From the </w:t>
      </w:r>
      <w:r w:rsidRPr="00F96181">
        <w:rPr>
          <w:b/>
        </w:rPr>
        <w:t xml:space="preserve">send the item(s) to the site Recycle Bin </w:t>
      </w:r>
      <w:r>
        <w:t xml:space="preserve">dialog, click </w:t>
      </w:r>
      <w:r w:rsidRPr="00F96181">
        <w:rPr>
          <w:b/>
        </w:rPr>
        <w:t>OK</w:t>
      </w:r>
      <w:r>
        <w:t>.</w:t>
      </w:r>
    </w:p>
    <w:p w:rsidR="003205C6" w:rsidRDefault="00711AC7" w:rsidP="003205C6">
      <w:pPr>
        <w:pStyle w:val="LabStepScreenshotLevel2"/>
      </w:pPr>
      <w:r>
        <w:drawing>
          <wp:inline distT="0" distB="0" distL="0" distR="0" wp14:anchorId="2B19E741" wp14:editId="4E314EE1">
            <wp:extent cx="2667407" cy="10058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7407" cy="1005840"/>
                    </a:xfrm>
                    <a:prstGeom prst="rect">
                      <a:avLst/>
                    </a:prstGeom>
                  </pic:spPr>
                </pic:pic>
              </a:graphicData>
            </a:graphic>
          </wp:inline>
        </w:drawing>
      </w:r>
    </w:p>
    <w:p w:rsidR="001E7439" w:rsidRDefault="001E7439" w:rsidP="001E7439">
      <w:pPr>
        <w:pStyle w:val="LabStepNumberedLevel2"/>
      </w:pPr>
      <w:r>
        <w:t xml:space="preserve">Notice the </w:t>
      </w:r>
      <w:r w:rsidR="0011701B">
        <w:rPr>
          <w:b/>
        </w:rPr>
        <w:t>Employee Orientation Checklist</w:t>
      </w:r>
      <w:r>
        <w:t xml:space="preserve"> </w:t>
      </w:r>
      <w:r w:rsidR="0011701B">
        <w:t xml:space="preserve">document </w:t>
      </w:r>
      <w:r>
        <w:t>has been deleted.</w:t>
      </w:r>
    </w:p>
    <w:p w:rsidR="00226EB8" w:rsidRDefault="00711AC7" w:rsidP="00226EB8">
      <w:pPr>
        <w:pStyle w:val="LabStepScreenshotLevel2"/>
      </w:pPr>
      <w:r>
        <w:drawing>
          <wp:inline distT="0" distB="0" distL="0" distR="0" wp14:anchorId="3447E25C" wp14:editId="3B31CAEC">
            <wp:extent cx="3315994" cy="1280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5994" cy="1280160"/>
                    </a:xfrm>
                    <a:prstGeom prst="rect">
                      <a:avLst/>
                    </a:prstGeom>
                  </pic:spPr>
                </pic:pic>
              </a:graphicData>
            </a:graphic>
          </wp:inline>
        </w:drawing>
      </w:r>
    </w:p>
    <w:p w:rsidR="00024595" w:rsidRDefault="00F47C60" w:rsidP="00024595">
      <w:pPr>
        <w:pStyle w:val="LabStepNumbered"/>
      </w:pPr>
      <w:r>
        <w:lastRenderedPageBreak/>
        <w:t xml:space="preserve">Create a new </w:t>
      </w:r>
      <w:r w:rsidR="00DB191F">
        <w:t>sub</w:t>
      </w:r>
      <w:r>
        <w:t xml:space="preserve">folder called </w:t>
      </w:r>
      <w:r w:rsidR="00605316">
        <w:rPr>
          <w:b/>
        </w:rPr>
        <w:t xml:space="preserve">Awesome Docs </w:t>
      </w:r>
      <w:r w:rsidR="00024595">
        <w:t>using the steps you learned in the Create New Folders section.</w:t>
      </w:r>
    </w:p>
    <w:p w:rsidR="00F47C60" w:rsidRDefault="00024595" w:rsidP="00024595">
      <w:pPr>
        <w:pStyle w:val="LabStepScreenshot"/>
        <w:rPr>
          <w:noProof/>
        </w:rPr>
      </w:pPr>
      <w:r>
        <w:rPr>
          <w:noProof/>
        </w:rPr>
        <w:t xml:space="preserve"> </w:t>
      </w:r>
      <w:r w:rsidR="00F47C60">
        <w:rPr>
          <w:noProof/>
        </w:rPr>
        <w:drawing>
          <wp:inline distT="0" distB="0" distL="0" distR="0" wp14:anchorId="02773F23" wp14:editId="5F569513">
            <wp:extent cx="2011942" cy="1828800"/>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1942" cy="1828800"/>
                    </a:xfrm>
                    <a:prstGeom prst="rect">
                      <a:avLst/>
                    </a:prstGeom>
                  </pic:spPr>
                </pic:pic>
              </a:graphicData>
            </a:graphic>
          </wp:inline>
        </w:drawing>
      </w:r>
    </w:p>
    <w:p w:rsidR="00024595" w:rsidRDefault="00605316" w:rsidP="00024595">
      <w:pPr>
        <w:pStyle w:val="LabStepScreenshot"/>
      </w:pPr>
      <w:r>
        <w:rPr>
          <w:noProof/>
        </w:rPr>
        <w:drawing>
          <wp:inline distT="0" distB="0" distL="0" distR="0" wp14:anchorId="275F43F1" wp14:editId="01904399">
            <wp:extent cx="2576334" cy="10972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6334" cy="1097280"/>
                    </a:xfrm>
                    <a:prstGeom prst="rect">
                      <a:avLst/>
                    </a:prstGeom>
                  </pic:spPr>
                </pic:pic>
              </a:graphicData>
            </a:graphic>
          </wp:inline>
        </w:drawing>
      </w:r>
    </w:p>
    <w:p w:rsidR="00024595" w:rsidRDefault="00605316" w:rsidP="00024595">
      <w:pPr>
        <w:pStyle w:val="LabStepScreenshot"/>
      </w:pPr>
      <w:r>
        <w:rPr>
          <w:noProof/>
        </w:rPr>
        <w:drawing>
          <wp:inline distT="0" distB="0" distL="0" distR="0" wp14:anchorId="63C9C0DA" wp14:editId="7AF00797">
            <wp:extent cx="3669903" cy="164592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9903" cy="1645920"/>
                    </a:xfrm>
                    <a:prstGeom prst="rect">
                      <a:avLst/>
                    </a:prstGeom>
                  </pic:spPr>
                </pic:pic>
              </a:graphicData>
            </a:graphic>
          </wp:inline>
        </w:drawing>
      </w:r>
    </w:p>
    <w:p w:rsidR="00F96181" w:rsidRDefault="00F96181" w:rsidP="00F96181">
      <w:pPr>
        <w:pStyle w:val="LabStepNumbered"/>
      </w:pPr>
      <w:r>
        <w:t xml:space="preserve">To delete </w:t>
      </w:r>
      <w:r w:rsidR="001E7439">
        <w:t>the</w:t>
      </w:r>
      <w:r>
        <w:t xml:space="preserve"> </w:t>
      </w:r>
      <w:r w:rsidR="00605316">
        <w:rPr>
          <w:b/>
        </w:rPr>
        <w:t>Awesome</w:t>
      </w:r>
      <w:r>
        <w:t xml:space="preserve"> </w:t>
      </w:r>
      <w:r w:rsidR="00605316" w:rsidRPr="00605316">
        <w:rPr>
          <w:b/>
        </w:rPr>
        <w:t>Docs</w:t>
      </w:r>
      <w:r w:rsidR="00605316">
        <w:t xml:space="preserve"> </w:t>
      </w:r>
      <w:r w:rsidR="00DB191F">
        <w:t>sub</w:t>
      </w:r>
      <w:r>
        <w:t>folder:</w:t>
      </w:r>
    </w:p>
    <w:p w:rsidR="00605316" w:rsidRDefault="00605316" w:rsidP="00605316">
      <w:pPr>
        <w:pStyle w:val="LabStepNumberedLevel2"/>
      </w:pPr>
      <w:r>
        <w:t xml:space="preserve">Select the </w:t>
      </w:r>
      <w:r w:rsidRPr="00605316">
        <w:rPr>
          <w:b/>
        </w:rPr>
        <w:t>check mark</w:t>
      </w:r>
      <w:r>
        <w:t xml:space="preserve"> for the </w:t>
      </w:r>
      <w:r>
        <w:rPr>
          <w:b/>
        </w:rPr>
        <w:t>Awesome Docs</w:t>
      </w:r>
      <w:r>
        <w:t xml:space="preserve"> folder. Click on the </w:t>
      </w:r>
      <w:r w:rsidRPr="00FF5C21">
        <w:rPr>
          <w:b/>
        </w:rPr>
        <w:t>More</w:t>
      </w:r>
      <w:r>
        <w:t xml:space="preserve"> in the </w:t>
      </w:r>
      <w:r w:rsidRPr="00FF5C21">
        <w:rPr>
          <w:b/>
        </w:rPr>
        <w:t>Quick Command</w:t>
      </w:r>
      <w:r>
        <w:t xml:space="preserve"> </w:t>
      </w:r>
      <w:r>
        <w:rPr>
          <w:b/>
        </w:rPr>
        <w:t>Bar</w:t>
      </w:r>
      <w:r>
        <w:t xml:space="preserve"> and choose </w:t>
      </w:r>
      <w:r w:rsidRPr="00FF5C21">
        <w:rPr>
          <w:b/>
        </w:rPr>
        <w:t>Delete</w:t>
      </w:r>
      <w:r>
        <w:t>.</w:t>
      </w:r>
    </w:p>
    <w:p w:rsidR="00605316" w:rsidRDefault="00605316" w:rsidP="00605316">
      <w:pPr>
        <w:pStyle w:val="LabStepScreenshotLevel2"/>
      </w:pPr>
      <w:r>
        <w:drawing>
          <wp:inline distT="0" distB="0" distL="0" distR="0" wp14:anchorId="07002F0D" wp14:editId="4EF6CA4B">
            <wp:extent cx="3886092" cy="164592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6092" cy="1645920"/>
                    </a:xfrm>
                    <a:prstGeom prst="rect">
                      <a:avLst/>
                    </a:prstGeom>
                  </pic:spPr>
                </pic:pic>
              </a:graphicData>
            </a:graphic>
          </wp:inline>
        </w:drawing>
      </w:r>
    </w:p>
    <w:p w:rsidR="00F96181" w:rsidRDefault="001E7439" w:rsidP="001E7439">
      <w:pPr>
        <w:pStyle w:val="LabStepNumberedLevel2"/>
      </w:pPr>
      <w:r>
        <w:t xml:space="preserve">From the </w:t>
      </w:r>
      <w:r w:rsidRPr="00F96181">
        <w:rPr>
          <w:b/>
        </w:rPr>
        <w:t xml:space="preserve">send the item(s) to the site Recycle Bin </w:t>
      </w:r>
      <w:r>
        <w:t xml:space="preserve">dialog, click </w:t>
      </w:r>
      <w:r w:rsidRPr="00F96181">
        <w:rPr>
          <w:b/>
        </w:rPr>
        <w:t>OK</w:t>
      </w:r>
      <w:r>
        <w:t>.</w:t>
      </w:r>
    </w:p>
    <w:p w:rsidR="00605316" w:rsidRDefault="00605316" w:rsidP="00605316">
      <w:pPr>
        <w:pStyle w:val="LabStepScreenshotLevel2"/>
      </w:pPr>
      <w:r>
        <w:drawing>
          <wp:inline distT="0" distB="0" distL="0" distR="0" wp14:anchorId="47202DF4" wp14:editId="388FB89E">
            <wp:extent cx="2667407" cy="100584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7407" cy="1005840"/>
                    </a:xfrm>
                    <a:prstGeom prst="rect">
                      <a:avLst/>
                    </a:prstGeom>
                  </pic:spPr>
                </pic:pic>
              </a:graphicData>
            </a:graphic>
          </wp:inline>
        </w:drawing>
      </w:r>
    </w:p>
    <w:p w:rsidR="001E7439" w:rsidRDefault="001E7439" w:rsidP="001E7439">
      <w:pPr>
        <w:pStyle w:val="LabStepNumberedLevel2"/>
      </w:pPr>
      <w:r>
        <w:t xml:space="preserve">Notice the </w:t>
      </w:r>
      <w:r w:rsidR="00605316">
        <w:rPr>
          <w:b/>
        </w:rPr>
        <w:t>Awesome Docs</w:t>
      </w:r>
      <w:r>
        <w:t xml:space="preserve"> </w:t>
      </w:r>
      <w:r w:rsidR="00DB191F">
        <w:t>subfol</w:t>
      </w:r>
      <w:r>
        <w:t>der has been deleted.</w:t>
      </w:r>
    </w:p>
    <w:p w:rsidR="001E7439" w:rsidRPr="00A546B1" w:rsidRDefault="00DB191F" w:rsidP="001E7439">
      <w:pPr>
        <w:pStyle w:val="LabStepScreenshotLevel2"/>
      </w:pPr>
      <w:r>
        <w:lastRenderedPageBreak/>
        <w:drawing>
          <wp:inline distT="0" distB="0" distL="0" distR="0" wp14:anchorId="5B895418" wp14:editId="2F933620">
            <wp:extent cx="3552851" cy="13716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2851" cy="1371600"/>
                    </a:xfrm>
                    <a:prstGeom prst="rect">
                      <a:avLst/>
                    </a:prstGeom>
                  </pic:spPr>
                </pic:pic>
              </a:graphicData>
            </a:graphic>
          </wp:inline>
        </w:drawing>
      </w:r>
    </w:p>
    <w:p w:rsidR="00826BE7" w:rsidRDefault="00826BE7">
      <w:pPr>
        <w:pStyle w:val="Heading4"/>
      </w:pPr>
      <w:r>
        <w:t>Restore Deleted Files and Folders</w:t>
      </w:r>
    </w:p>
    <w:p w:rsidR="00826BE7" w:rsidRDefault="00826BE7" w:rsidP="00826BE7">
      <w:pPr>
        <w:pStyle w:val="LabExerciseText"/>
      </w:pPr>
      <w:r>
        <w:t xml:space="preserve">Restoring files is easy in SharePoint because the deleted items get moved into the </w:t>
      </w:r>
      <w:r w:rsidR="0059597F">
        <w:t xml:space="preserve">end user </w:t>
      </w:r>
      <w:r>
        <w:t>Recycle Bin. In this section, you will restore the file and subfolder that you deleted in the previous steps.</w:t>
      </w:r>
    </w:p>
    <w:p w:rsidR="0059597F" w:rsidRDefault="00C94109" w:rsidP="0059597F">
      <w:pPr>
        <w:pStyle w:val="LabStepNumbered"/>
      </w:pPr>
      <w:r>
        <w:t>Restore the Awesome Docs folder and the Employee Orientation Checklist by following the steps below:</w:t>
      </w:r>
    </w:p>
    <w:p w:rsidR="00C94109" w:rsidRDefault="00C94109" w:rsidP="00C94109">
      <w:pPr>
        <w:pStyle w:val="LabStepNumberedLevel2"/>
      </w:pPr>
      <w:r>
        <w:t>Navigate to the Recycle Bin by clicking on the Recycle Bin link located in the Quick Launch.</w:t>
      </w:r>
    </w:p>
    <w:p w:rsidR="00C94109" w:rsidRDefault="00C94109" w:rsidP="00C94109">
      <w:pPr>
        <w:pStyle w:val="LabStepScreenshotLevel2"/>
      </w:pPr>
      <w:r>
        <w:drawing>
          <wp:inline distT="0" distB="0" distL="0" distR="0" wp14:anchorId="3C3C1FDE" wp14:editId="47431D7E">
            <wp:extent cx="4213538" cy="2286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3538" cy="2286000"/>
                    </a:xfrm>
                    <a:prstGeom prst="rect">
                      <a:avLst/>
                    </a:prstGeom>
                  </pic:spPr>
                </pic:pic>
              </a:graphicData>
            </a:graphic>
          </wp:inline>
        </w:drawing>
      </w:r>
    </w:p>
    <w:p w:rsidR="00C94109" w:rsidRDefault="00C94109" w:rsidP="00C94109">
      <w:pPr>
        <w:pStyle w:val="LabStepNumberedLevel2"/>
      </w:pPr>
      <w:r>
        <w:t xml:space="preserve">Select the check boxes for the </w:t>
      </w:r>
      <w:r w:rsidRPr="00C94109">
        <w:rPr>
          <w:b/>
        </w:rPr>
        <w:t>Awesome Docs</w:t>
      </w:r>
      <w:r>
        <w:t xml:space="preserve"> subfolder and the </w:t>
      </w:r>
      <w:r w:rsidRPr="00C94109">
        <w:rPr>
          <w:b/>
        </w:rPr>
        <w:t>Employee Orientation Checklist.docx</w:t>
      </w:r>
      <w:r>
        <w:rPr>
          <w:b/>
        </w:rPr>
        <w:t xml:space="preserve"> </w:t>
      </w:r>
      <w:r>
        <w:t xml:space="preserve">file then click on </w:t>
      </w:r>
      <w:r w:rsidRPr="00C94109">
        <w:rPr>
          <w:b/>
        </w:rPr>
        <w:t>Restore Selection</w:t>
      </w:r>
      <w:r>
        <w:t>.</w:t>
      </w:r>
    </w:p>
    <w:p w:rsidR="00C94109" w:rsidRDefault="00C94109" w:rsidP="00C94109">
      <w:pPr>
        <w:pStyle w:val="LabStepScreenshotLevel2"/>
      </w:pPr>
      <w:r>
        <w:drawing>
          <wp:inline distT="0" distB="0" distL="0" distR="0" wp14:anchorId="5A0F2E8E" wp14:editId="25DC420A">
            <wp:extent cx="5394724" cy="15544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4724" cy="1554480"/>
                    </a:xfrm>
                    <a:prstGeom prst="rect">
                      <a:avLst/>
                    </a:prstGeom>
                  </pic:spPr>
                </pic:pic>
              </a:graphicData>
            </a:graphic>
          </wp:inline>
        </w:drawing>
      </w:r>
    </w:p>
    <w:p w:rsidR="00B40AE4" w:rsidRDefault="00B40AE4" w:rsidP="00B40AE4">
      <w:pPr>
        <w:pStyle w:val="LabStepNumberedLevel3"/>
      </w:pPr>
      <w:r>
        <w:t xml:space="preserve">When prompted </w:t>
      </w:r>
      <w:r>
        <w:rPr>
          <w:b/>
        </w:rPr>
        <w:t>Are you sure you want to restore these items?</w:t>
      </w:r>
      <w:r>
        <w:t xml:space="preserve"> click </w:t>
      </w:r>
      <w:r w:rsidRPr="00B40AE4">
        <w:rPr>
          <w:b/>
        </w:rPr>
        <w:t>OK</w:t>
      </w:r>
      <w:r>
        <w:t>.</w:t>
      </w:r>
    </w:p>
    <w:p w:rsidR="00B40AE4" w:rsidRDefault="00B40AE4" w:rsidP="00B40AE4">
      <w:pPr>
        <w:pStyle w:val="LabStepScreenshotLevel2"/>
      </w:pPr>
      <w:r>
        <w:drawing>
          <wp:inline distT="0" distB="0" distL="0" distR="0" wp14:anchorId="00299196" wp14:editId="17A002F5">
            <wp:extent cx="2041353" cy="10058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1353" cy="1005840"/>
                    </a:xfrm>
                    <a:prstGeom prst="rect">
                      <a:avLst/>
                    </a:prstGeom>
                  </pic:spPr>
                </pic:pic>
              </a:graphicData>
            </a:graphic>
          </wp:inline>
        </w:drawing>
      </w:r>
    </w:p>
    <w:p w:rsidR="00B40AE4" w:rsidRDefault="007F50C7" w:rsidP="007F50C7">
      <w:pPr>
        <w:pStyle w:val="LabStepNumberedLevel2"/>
      </w:pPr>
      <w:r>
        <w:t>The files will be restored and will no longer show up in the Recycle Bin.</w:t>
      </w:r>
    </w:p>
    <w:p w:rsidR="007F50C7" w:rsidRDefault="007F50C7" w:rsidP="007F50C7">
      <w:pPr>
        <w:pStyle w:val="LabStepScreenshotLevel2"/>
      </w:pPr>
      <w:r>
        <w:lastRenderedPageBreak/>
        <w:drawing>
          <wp:inline distT="0" distB="0" distL="0" distR="0" wp14:anchorId="139B164C" wp14:editId="0257B2C2">
            <wp:extent cx="5604267" cy="12801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4267" cy="1280160"/>
                    </a:xfrm>
                    <a:prstGeom prst="rect">
                      <a:avLst/>
                    </a:prstGeom>
                  </pic:spPr>
                </pic:pic>
              </a:graphicData>
            </a:graphic>
          </wp:inline>
        </w:drawing>
      </w:r>
    </w:p>
    <w:p w:rsidR="007F50C7" w:rsidRDefault="007F50C7" w:rsidP="007F50C7">
      <w:pPr>
        <w:pStyle w:val="LabStepNumberedLevel2"/>
      </w:pPr>
      <w:r>
        <w:t xml:space="preserve">Navigate back to the </w:t>
      </w:r>
      <w:r w:rsidRPr="007F50C7">
        <w:rPr>
          <w:b/>
        </w:rPr>
        <w:t>Documents</w:t>
      </w:r>
      <w:r>
        <w:t xml:space="preserve"> library and open the </w:t>
      </w:r>
      <w:r w:rsidRPr="007F50C7">
        <w:rPr>
          <w:b/>
        </w:rPr>
        <w:t>HR Only</w:t>
      </w:r>
      <w:r>
        <w:t xml:space="preserve"> folder. Verify the </w:t>
      </w:r>
      <w:r w:rsidRPr="007F50C7">
        <w:rPr>
          <w:b/>
        </w:rPr>
        <w:t>Awesome Docs</w:t>
      </w:r>
      <w:r>
        <w:t xml:space="preserve"> subfolder and the </w:t>
      </w:r>
      <w:r w:rsidRPr="007F50C7">
        <w:rPr>
          <w:b/>
        </w:rPr>
        <w:t>Employee Orientation Checklist</w:t>
      </w:r>
      <w:r>
        <w:t xml:space="preserve"> have been restored.</w:t>
      </w:r>
    </w:p>
    <w:p w:rsidR="007F50C7" w:rsidRDefault="007F50C7" w:rsidP="007F50C7">
      <w:pPr>
        <w:pStyle w:val="LabStepScreenshotLevel2"/>
      </w:pPr>
      <w:r>
        <w:drawing>
          <wp:inline distT="0" distB="0" distL="0" distR="0" wp14:anchorId="07A88A78" wp14:editId="15B47262">
            <wp:extent cx="3476208" cy="16459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6208" cy="1645920"/>
                    </a:xfrm>
                    <a:prstGeom prst="rect">
                      <a:avLst/>
                    </a:prstGeom>
                  </pic:spPr>
                </pic:pic>
              </a:graphicData>
            </a:graphic>
          </wp:inline>
        </w:drawing>
      </w:r>
    </w:p>
    <w:p w:rsidR="00806FA3" w:rsidRDefault="00806FA3" w:rsidP="00806FA3">
      <w:pPr>
        <w:pStyle w:val="LabStepNumberedLevel2"/>
      </w:pPr>
      <w:r>
        <w:t xml:space="preserve">To navigate back up, click on the </w:t>
      </w:r>
      <w:r w:rsidRPr="007829A2">
        <w:rPr>
          <w:b/>
        </w:rPr>
        <w:t>Documents</w:t>
      </w:r>
      <w:r w:rsidR="00D17EC4">
        <w:t xml:space="preserve"> link to take you back to the root of the document library.</w:t>
      </w:r>
    </w:p>
    <w:p w:rsidR="00D17EC4" w:rsidRPr="00826BE7" w:rsidRDefault="00D17EC4" w:rsidP="00D17EC4">
      <w:pPr>
        <w:pStyle w:val="LabStepScreenshotLevel2"/>
      </w:pPr>
      <w:r>
        <w:drawing>
          <wp:inline distT="0" distB="0" distL="0" distR="0" wp14:anchorId="3CD59379" wp14:editId="496563C7">
            <wp:extent cx="3465293" cy="182880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65293" cy="1828800"/>
                    </a:xfrm>
                    <a:prstGeom prst="rect">
                      <a:avLst/>
                    </a:prstGeom>
                  </pic:spPr>
                </pic:pic>
              </a:graphicData>
            </a:graphic>
          </wp:inline>
        </w:drawing>
      </w:r>
    </w:p>
    <w:p w:rsidR="002C647E" w:rsidRPr="002C647E" w:rsidRDefault="002C647E" w:rsidP="00E21012">
      <w:pPr>
        <w:pStyle w:val="Heading3"/>
      </w:pPr>
      <w:r>
        <w:t xml:space="preserve">Exercise </w:t>
      </w:r>
      <w:r w:rsidR="00DA5F6F">
        <w:t>3</w:t>
      </w:r>
      <w:r>
        <w:t>: Customize Document Library</w:t>
      </w:r>
    </w:p>
    <w:p w:rsidR="007163AC" w:rsidRDefault="007163AC" w:rsidP="007F6EA4">
      <w:pPr>
        <w:pStyle w:val="LabExerciseLeadIn"/>
      </w:pPr>
      <w:r>
        <w:t>In th</w:t>
      </w:r>
      <w:r w:rsidR="002C7495">
        <w:t>e previous exercise,</w:t>
      </w:r>
      <w:r>
        <w:t xml:space="preserve"> you </w:t>
      </w:r>
      <w:r w:rsidR="002C7495">
        <w:t xml:space="preserve">created folders in the existing </w:t>
      </w:r>
      <w:r>
        <w:t xml:space="preserve">Documents library. Navigating through folders in </w:t>
      </w:r>
      <w:r w:rsidR="002C7495">
        <w:t xml:space="preserve">a </w:t>
      </w:r>
      <w:r>
        <w:t>SharePoint document library provides the same experience as using a file share. Instead of using folders, it is recommended to use columns and custom views to provide a better experience for the user.</w:t>
      </w:r>
    </w:p>
    <w:p w:rsidR="007F6EA4" w:rsidRPr="007163AC" w:rsidRDefault="007F6EA4" w:rsidP="007F6EA4">
      <w:pPr>
        <w:pStyle w:val="LabExerciseLeadIn"/>
      </w:pPr>
      <w:r>
        <w:t>In this exercise</w:t>
      </w:r>
      <w:r w:rsidR="002C7495">
        <w:t>,</w:t>
      </w:r>
      <w:r>
        <w:t xml:space="preserve"> you will customize the document</w:t>
      </w:r>
      <w:r w:rsidR="007163AC">
        <w:t xml:space="preserve"> library by adding a </w:t>
      </w:r>
      <w:r w:rsidR="007163AC">
        <w:rPr>
          <w:b/>
        </w:rPr>
        <w:t xml:space="preserve">Category </w:t>
      </w:r>
      <w:r w:rsidR="007163AC">
        <w:t xml:space="preserve">choice column, set the category for each document, </w:t>
      </w:r>
      <w:r w:rsidR="002C7495">
        <w:t>create a new view that groups the documents by Category, and turn on the option in the view to Show all items without folders.</w:t>
      </w:r>
    </w:p>
    <w:p w:rsidR="002C647E" w:rsidRDefault="00B13ED3" w:rsidP="002C647E">
      <w:pPr>
        <w:pStyle w:val="Heading4"/>
      </w:pPr>
      <w:r>
        <w:t>Create Column</w:t>
      </w:r>
    </w:p>
    <w:p w:rsidR="00E47294" w:rsidRPr="00E47294" w:rsidRDefault="00E47294" w:rsidP="00E47294">
      <w:pPr>
        <w:pStyle w:val="LabExerciseText"/>
      </w:pPr>
      <w:r>
        <w:t>In this step you will create a choice column</w:t>
      </w:r>
      <w:r w:rsidR="009C3FB7">
        <w:t xml:space="preserve"> called </w:t>
      </w:r>
      <w:r w:rsidR="009C3FB7" w:rsidRPr="009C3FB7">
        <w:rPr>
          <w:b/>
        </w:rPr>
        <w:t>Category</w:t>
      </w:r>
      <w:r w:rsidR="009C3FB7">
        <w:t xml:space="preserve"> with </w:t>
      </w:r>
      <w:r w:rsidR="00950F35">
        <w:rPr>
          <w:b/>
        </w:rPr>
        <w:t>Employees</w:t>
      </w:r>
      <w:r w:rsidR="009C3FB7">
        <w:t xml:space="preserve">, </w:t>
      </w:r>
      <w:r w:rsidR="00950F35">
        <w:rPr>
          <w:b/>
        </w:rPr>
        <w:t>HR Only</w:t>
      </w:r>
      <w:r w:rsidR="009C3FB7">
        <w:t xml:space="preserve">, and </w:t>
      </w:r>
      <w:r w:rsidR="00950F35">
        <w:rPr>
          <w:b/>
        </w:rPr>
        <w:t xml:space="preserve">Manager Only Forms </w:t>
      </w:r>
      <w:r w:rsidR="009C3FB7">
        <w:t>as the available options.</w:t>
      </w:r>
      <w:r w:rsidR="00950F35">
        <w:t xml:space="preserve"> These choices are the same names as the folders you created in the Documents library.</w:t>
      </w:r>
    </w:p>
    <w:p w:rsidR="00FF1265" w:rsidRDefault="00FF1265" w:rsidP="00FF1265">
      <w:pPr>
        <w:pStyle w:val="LabStepNumbered"/>
        <w:numPr>
          <w:ilvl w:val="0"/>
          <w:numId w:val="24"/>
        </w:numPr>
      </w:pPr>
      <w:r>
        <w:t>Navigate to the Library Settings for the Documents library:</w:t>
      </w:r>
    </w:p>
    <w:p w:rsidR="00FF1265" w:rsidRDefault="00FF1265" w:rsidP="00FF1265">
      <w:pPr>
        <w:pStyle w:val="LabStepNumberedLevel2"/>
        <w:numPr>
          <w:ilvl w:val="1"/>
          <w:numId w:val="24"/>
        </w:numPr>
      </w:pPr>
      <w:r>
        <w:t xml:space="preserve">Click on the </w:t>
      </w:r>
      <w:r w:rsidRPr="00FF1265">
        <w:rPr>
          <w:b/>
        </w:rPr>
        <w:t>LIBRARY</w:t>
      </w:r>
      <w:r w:rsidR="001B3EB6">
        <w:t xml:space="preserve"> tab and </w:t>
      </w:r>
      <w:r>
        <w:t xml:space="preserve">then click on the </w:t>
      </w:r>
      <w:r w:rsidRPr="00FF1265">
        <w:rPr>
          <w:b/>
        </w:rPr>
        <w:t>Library Settings</w:t>
      </w:r>
      <w:r>
        <w:t xml:space="preserve"> ribbon button.</w:t>
      </w:r>
    </w:p>
    <w:p w:rsidR="00FF1265" w:rsidRDefault="00FF1265" w:rsidP="00FF1265">
      <w:pPr>
        <w:pStyle w:val="LabStepScreenshotLevel2"/>
      </w:pPr>
      <w:r>
        <w:lastRenderedPageBreak/>
        <w:drawing>
          <wp:inline distT="0" distB="0" distL="0" distR="0" wp14:anchorId="74A28FF9" wp14:editId="7F15E266">
            <wp:extent cx="5828722" cy="1920240"/>
            <wp:effectExtent l="0" t="0" r="635"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722" cy="1920240"/>
                    </a:xfrm>
                    <a:prstGeom prst="rect">
                      <a:avLst/>
                    </a:prstGeom>
                  </pic:spPr>
                </pic:pic>
              </a:graphicData>
            </a:graphic>
          </wp:inline>
        </w:drawing>
      </w:r>
    </w:p>
    <w:p w:rsidR="002C7635" w:rsidRDefault="002C7635" w:rsidP="0010217F">
      <w:pPr>
        <w:pStyle w:val="LabStepNumbered"/>
        <w:numPr>
          <w:ilvl w:val="0"/>
          <w:numId w:val="24"/>
        </w:numPr>
      </w:pPr>
      <w:r>
        <w:t>Create the new Category column following the steps below:</w:t>
      </w:r>
    </w:p>
    <w:p w:rsidR="00DA5F6F" w:rsidRDefault="00DA5F6F" w:rsidP="002C7635">
      <w:pPr>
        <w:pStyle w:val="LabStepNumberedLevel2"/>
        <w:numPr>
          <w:ilvl w:val="1"/>
          <w:numId w:val="24"/>
        </w:numPr>
      </w:pPr>
      <w:r>
        <w:t xml:space="preserve">In the </w:t>
      </w:r>
      <w:r w:rsidRPr="002C7635">
        <w:rPr>
          <w:b/>
        </w:rPr>
        <w:t>Columns</w:t>
      </w:r>
      <w:r>
        <w:t xml:space="preserve"> section, click the </w:t>
      </w:r>
      <w:r w:rsidRPr="002C7635">
        <w:rPr>
          <w:b/>
        </w:rPr>
        <w:t>Create</w:t>
      </w:r>
      <w:r>
        <w:t xml:space="preserve"> </w:t>
      </w:r>
      <w:r w:rsidRPr="002C7635">
        <w:rPr>
          <w:b/>
        </w:rPr>
        <w:t>column</w:t>
      </w:r>
      <w:r>
        <w:t xml:space="preserve"> link.</w:t>
      </w:r>
    </w:p>
    <w:p w:rsidR="00DA5F6F" w:rsidRDefault="00876212" w:rsidP="002C7635">
      <w:pPr>
        <w:pStyle w:val="LabStepScreenshotLevel2"/>
      </w:pPr>
      <w:r>
        <w:drawing>
          <wp:inline distT="0" distB="0" distL="0" distR="0" wp14:anchorId="64E9F665" wp14:editId="0AFC871E">
            <wp:extent cx="5355489" cy="2286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5489" cy="2286000"/>
                    </a:xfrm>
                    <a:prstGeom prst="rect">
                      <a:avLst/>
                    </a:prstGeom>
                  </pic:spPr>
                </pic:pic>
              </a:graphicData>
            </a:graphic>
          </wp:inline>
        </w:drawing>
      </w:r>
    </w:p>
    <w:p w:rsidR="00E47294" w:rsidRDefault="000D4D18" w:rsidP="002C7635">
      <w:pPr>
        <w:pStyle w:val="LabStepNumberedLevel2"/>
      </w:pPr>
      <w:r>
        <w:t xml:space="preserve">In the </w:t>
      </w:r>
      <w:r w:rsidRPr="000D4D18">
        <w:rPr>
          <w:b/>
        </w:rPr>
        <w:t>Column</w:t>
      </w:r>
      <w:r>
        <w:t xml:space="preserve"> </w:t>
      </w:r>
      <w:r w:rsidRPr="000D4D18">
        <w:rPr>
          <w:b/>
        </w:rPr>
        <w:t>name</w:t>
      </w:r>
      <w:r>
        <w:t xml:space="preserve"> text box, type </w:t>
      </w:r>
      <w:r w:rsidRPr="000D4D18">
        <w:rPr>
          <w:b/>
        </w:rPr>
        <w:t>Category</w:t>
      </w:r>
      <w:r>
        <w:t xml:space="preserve"> then select the </w:t>
      </w:r>
      <w:r w:rsidRPr="000D4D18">
        <w:rPr>
          <w:b/>
        </w:rPr>
        <w:t>Choice (menu to choose from)</w:t>
      </w:r>
      <w:r>
        <w:t xml:space="preserve"> radio button.</w:t>
      </w:r>
    </w:p>
    <w:p w:rsidR="000D4D18" w:rsidRDefault="00D14E40" w:rsidP="002C7635">
      <w:pPr>
        <w:pStyle w:val="LabStepScreenshotLevel2"/>
      </w:pPr>
      <w:r>
        <w:drawing>
          <wp:inline distT="0" distB="0" distL="0" distR="0" wp14:anchorId="682596BA" wp14:editId="7910AA17">
            <wp:extent cx="3294697" cy="2926080"/>
            <wp:effectExtent l="0" t="0" r="127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697" cy="2926080"/>
                    </a:xfrm>
                    <a:prstGeom prst="rect">
                      <a:avLst/>
                    </a:prstGeom>
                  </pic:spPr>
                </pic:pic>
              </a:graphicData>
            </a:graphic>
          </wp:inline>
        </w:drawing>
      </w:r>
    </w:p>
    <w:p w:rsidR="000D4D18" w:rsidRDefault="000D4D18" w:rsidP="00E63888">
      <w:pPr>
        <w:pStyle w:val="LabStepNumberedLevel2"/>
      </w:pPr>
      <w:r>
        <w:t xml:space="preserve">In the </w:t>
      </w:r>
      <w:r w:rsidRPr="000D4D18">
        <w:rPr>
          <w:b/>
        </w:rPr>
        <w:t>Type each choice on a separate line</w:t>
      </w:r>
      <w:r>
        <w:t xml:space="preserve"> multi-line text box</w:t>
      </w:r>
      <w:r w:rsidR="00CF5C37">
        <w:t xml:space="preserve">, type </w:t>
      </w:r>
      <w:r w:rsidR="00D14E40">
        <w:rPr>
          <w:b/>
        </w:rPr>
        <w:t>Employees</w:t>
      </w:r>
      <w:r w:rsidR="00CF5C37">
        <w:t xml:space="preserve"> (then hit enter), type </w:t>
      </w:r>
      <w:r w:rsidR="00D14E40">
        <w:rPr>
          <w:b/>
        </w:rPr>
        <w:t xml:space="preserve">HR Only </w:t>
      </w:r>
      <w:r w:rsidR="00CF5C37">
        <w:t xml:space="preserve">(then hit enter), and type </w:t>
      </w:r>
      <w:r w:rsidR="00D14E40">
        <w:rPr>
          <w:b/>
        </w:rPr>
        <w:t>Manager Only Forms</w:t>
      </w:r>
      <w:r w:rsidR="00CF5C37">
        <w:t xml:space="preserve"> (then hit enter).</w:t>
      </w:r>
    </w:p>
    <w:p w:rsidR="00171337" w:rsidRDefault="00D14E40" w:rsidP="00E63888">
      <w:pPr>
        <w:pStyle w:val="LabStepScreenshotLevel2"/>
      </w:pPr>
      <w:r>
        <w:lastRenderedPageBreak/>
        <w:drawing>
          <wp:inline distT="0" distB="0" distL="0" distR="0" wp14:anchorId="426BF29E" wp14:editId="5015811C">
            <wp:extent cx="3565255" cy="20116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5255" cy="2011680"/>
                    </a:xfrm>
                    <a:prstGeom prst="rect">
                      <a:avLst/>
                    </a:prstGeom>
                  </pic:spPr>
                </pic:pic>
              </a:graphicData>
            </a:graphic>
          </wp:inline>
        </w:drawing>
      </w:r>
    </w:p>
    <w:p w:rsidR="00CF5C37" w:rsidRDefault="00CF5C37" w:rsidP="00E63888">
      <w:pPr>
        <w:pStyle w:val="LabStepNumberedLevel2"/>
      </w:pPr>
      <w:r>
        <w:t xml:space="preserve">Ensure the </w:t>
      </w:r>
      <w:r w:rsidRPr="00CF5C37">
        <w:rPr>
          <w:b/>
        </w:rPr>
        <w:t>Drop-Down Menu</w:t>
      </w:r>
      <w:r>
        <w:t xml:space="preserve"> radio button is selected and </w:t>
      </w:r>
      <w:r w:rsidRPr="00CF5C37">
        <w:rPr>
          <w:b/>
        </w:rPr>
        <w:t>Allow ‘Fill-in’ choices</w:t>
      </w:r>
      <w:r>
        <w:t xml:space="preserve"> is set to </w:t>
      </w:r>
      <w:r w:rsidRPr="007C204C">
        <w:rPr>
          <w:b/>
        </w:rPr>
        <w:t>No</w:t>
      </w:r>
      <w:r>
        <w:t>.</w:t>
      </w:r>
    </w:p>
    <w:p w:rsidR="00171337" w:rsidRDefault="00D14E40" w:rsidP="00E63888">
      <w:pPr>
        <w:pStyle w:val="LabStepScreenshotLevel2"/>
      </w:pPr>
      <w:r>
        <w:drawing>
          <wp:inline distT="0" distB="0" distL="0" distR="0" wp14:anchorId="33DF017B" wp14:editId="0388E584">
            <wp:extent cx="2314592" cy="135256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4592" cy="1352560"/>
                    </a:xfrm>
                    <a:prstGeom prst="rect">
                      <a:avLst/>
                    </a:prstGeom>
                  </pic:spPr>
                </pic:pic>
              </a:graphicData>
            </a:graphic>
          </wp:inline>
        </w:drawing>
      </w:r>
    </w:p>
    <w:p w:rsidR="00171337" w:rsidRDefault="00171337" w:rsidP="00E63888">
      <w:pPr>
        <w:pStyle w:val="LabStepNumberedLevel2"/>
      </w:pPr>
      <w:r>
        <w:t xml:space="preserve">In the </w:t>
      </w:r>
      <w:r w:rsidRPr="00171337">
        <w:rPr>
          <w:b/>
        </w:rPr>
        <w:t>Default</w:t>
      </w:r>
      <w:r>
        <w:t xml:space="preserve"> </w:t>
      </w:r>
      <w:r w:rsidRPr="00171337">
        <w:rPr>
          <w:b/>
        </w:rPr>
        <w:t>value</w:t>
      </w:r>
      <w:r>
        <w:t xml:space="preserve"> with the </w:t>
      </w:r>
      <w:r w:rsidRPr="00171337">
        <w:rPr>
          <w:b/>
        </w:rPr>
        <w:t>Choice</w:t>
      </w:r>
      <w:r>
        <w:t xml:space="preserve"> option selected, delete </w:t>
      </w:r>
      <w:r w:rsidR="00D14E40">
        <w:rPr>
          <w:b/>
        </w:rPr>
        <w:t>Employees</w:t>
      </w:r>
      <w:r>
        <w:t xml:space="preserve"> from the text box. Ensure </w:t>
      </w:r>
      <w:r w:rsidRPr="00171337">
        <w:rPr>
          <w:b/>
        </w:rPr>
        <w:t>Add to default view</w:t>
      </w:r>
      <w:r>
        <w:t xml:space="preserve"> is selected and then click </w:t>
      </w:r>
      <w:r w:rsidRPr="00171337">
        <w:rPr>
          <w:b/>
        </w:rPr>
        <w:t>OK</w:t>
      </w:r>
      <w:r>
        <w:t>.</w:t>
      </w:r>
    </w:p>
    <w:p w:rsidR="00B13ED3" w:rsidRDefault="00D14E40" w:rsidP="00E63888">
      <w:pPr>
        <w:pStyle w:val="LabStepScreenshotLevel2"/>
      </w:pPr>
      <w:r>
        <w:drawing>
          <wp:inline distT="0" distB="0" distL="0" distR="0" wp14:anchorId="43F2EA53" wp14:editId="02F02435">
            <wp:extent cx="1766900" cy="962032"/>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6900" cy="962032"/>
                    </a:xfrm>
                    <a:prstGeom prst="rect">
                      <a:avLst/>
                    </a:prstGeom>
                  </pic:spPr>
                </pic:pic>
              </a:graphicData>
            </a:graphic>
          </wp:inline>
        </w:drawing>
      </w:r>
    </w:p>
    <w:p w:rsidR="00E63888" w:rsidRDefault="00E63888" w:rsidP="00E63888">
      <w:pPr>
        <w:pStyle w:val="LabStepNumberedLevel2"/>
      </w:pPr>
      <w:r>
        <w:t>Notice the column has now been added and shows up in the list of columns.</w:t>
      </w:r>
    </w:p>
    <w:p w:rsidR="00E63888" w:rsidRDefault="00E63888" w:rsidP="00E63888">
      <w:pPr>
        <w:pStyle w:val="LabStepScreenshotLevel2"/>
      </w:pPr>
      <w:r>
        <w:drawing>
          <wp:inline distT="0" distB="0" distL="0" distR="0" wp14:anchorId="56E38AF1" wp14:editId="7D7D8A38">
            <wp:extent cx="4843734" cy="15544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3734" cy="1554480"/>
                    </a:xfrm>
                    <a:prstGeom prst="rect">
                      <a:avLst/>
                    </a:prstGeom>
                  </pic:spPr>
                </pic:pic>
              </a:graphicData>
            </a:graphic>
          </wp:inline>
        </w:drawing>
      </w:r>
    </w:p>
    <w:p w:rsidR="00852943" w:rsidRDefault="00852943" w:rsidP="00852943">
      <w:pPr>
        <w:pStyle w:val="LabStepNumberedLevel2"/>
      </w:pPr>
      <w:r>
        <w:t xml:space="preserve">To go back to the library, click on the </w:t>
      </w:r>
      <w:r w:rsidRPr="00852943">
        <w:rPr>
          <w:b/>
        </w:rPr>
        <w:t>Documents</w:t>
      </w:r>
      <w:r>
        <w:t xml:space="preserve"> link located at the top of the settings page.</w:t>
      </w:r>
    </w:p>
    <w:p w:rsidR="00852943" w:rsidRDefault="00852943" w:rsidP="00852943">
      <w:pPr>
        <w:pStyle w:val="LabStepScreenshotLevel2"/>
      </w:pPr>
      <w:r>
        <w:drawing>
          <wp:inline distT="0" distB="0" distL="0" distR="0" wp14:anchorId="586620C6" wp14:editId="2ACC58C4">
            <wp:extent cx="4393628" cy="118872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3628" cy="1188720"/>
                    </a:xfrm>
                    <a:prstGeom prst="rect">
                      <a:avLst/>
                    </a:prstGeom>
                  </pic:spPr>
                </pic:pic>
              </a:graphicData>
            </a:graphic>
          </wp:inline>
        </w:drawing>
      </w:r>
      <w:r>
        <w:br w:type="textWrapping" w:clear="all"/>
      </w:r>
    </w:p>
    <w:p w:rsidR="0092750C" w:rsidRDefault="0092750C" w:rsidP="0092750C">
      <w:pPr>
        <w:pStyle w:val="LabStepNumberedLevel2"/>
      </w:pPr>
      <w:r>
        <w:lastRenderedPageBreak/>
        <w:t>The Category column has been added to the default view.</w:t>
      </w:r>
    </w:p>
    <w:p w:rsidR="0092750C" w:rsidRDefault="0092750C" w:rsidP="0092750C">
      <w:pPr>
        <w:pStyle w:val="LabStepScreenshotLevel2"/>
      </w:pPr>
      <w:r>
        <w:drawing>
          <wp:inline distT="0" distB="0" distL="0" distR="0" wp14:anchorId="681BF018" wp14:editId="7484A880">
            <wp:extent cx="3566727" cy="16459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727" cy="1645920"/>
                    </a:xfrm>
                    <a:prstGeom prst="rect">
                      <a:avLst/>
                    </a:prstGeom>
                  </pic:spPr>
                </pic:pic>
              </a:graphicData>
            </a:graphic>
          </wp:inline>
        </w:drawing>
      </w:r>
    </w:p>
    <w:p w:rsidR="00C05DC0" w:rsidRDefault="00C05DC0">
      <w:pPr>
        <w:pStyle w:val="Heading4"/>
      </w:pPr>
      <w:r>
        <w:t>Create a New View</w:t>
      </w:r>
    </w:p>
    <w:p w:rsidR="007D2F02" w:rsidRPr="007D2F02" w:rsidRDefault="007D2F02" w:rsidP="007D2F02">
      <w:pPr>
        <w:pStyle w:val="LabExerciseText"/>
      </w:pPr>
      <w:r>
        <w:t>To make it easier to view the documents, you are going to create a new view, set the group by to use the Category column, and hide the folders.</w:t>
      </w:r>
    </w:p>
    <w:p w:rsidR="00C05DC0" w:rsidRDefault="00C05DC0" w:rsidP="00C05DC0">
      <w:pPr>
        <w:pStyle w:val="LabStepNumbered"/>
      </w:pPr>
      <w:r>
        <w:t xml:space="preserve">To create </w:t>
      </w:r>
      <w:r w:rsidR="007D09C2">
        <w:t>the</w:t>
      </w:r>
      <w:r>
        <w:t xml:space="preserve"> new view:</w:t>
      </w:r>
    </w:p>
    <w:p w:rsidR="00C05DC0" w:rsidRDefault="00C05DC0" w:rsidP="00C05DC0">
      <w:pPr>
        <w:pStyle w:val="LabStepNumberedLevel2"/>
      </w:pPr>
      <w:r>
        <w:t xml:space="preserve">Click on the </w:t>
      </w:r>
      <w:r>
        <w:rPr>
          <w:b/>
        </w:rPr>
        <w:t>ellipsis</w:t>
      </w:r>
      <w:r w:rsidRPr="00D8099F">
        <w:rPr>
          <w:b/>
        </w:rPr>
        <w:t xml:space="preserve"> (…)</w:t>
      </w:r>
      <w:r>
        <w:t xml:space="preserve"> next to the All Documents view, then choose </w:t>
      </w:r>
      <w:r w:rsidRPr="00C05DC0">
        <w:rPr>
          <w:b/>
        </w:rPr>
        <w:t>Create View</w:t>
      </w:r>
      <w:r>
        <w:t>.</w:t>
      </w:r>
    </w:p>
    <w:p w:rsidR="00C05DC0" w:rsidRDefault="00C05DC0" w:rsidP="00C05DC0">
      <w:pPr>
        <w:pStyle w:val="LabStepScreenshotLevel2"/>
      </w:pPr>
      <w:r>
        <w:drawing>
          <wp:inline distT="0" distB="0" distL="0" distR="0" wp14:anchorId="2B68D832" wp14:editId="17E94EF7">
            <wp:extent cx="4368322" cy="21031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8322" cy="2103120"/>
                    </a:xfrm>
                    <a:prstGeom prst="rect">
                      <a:avLst/>
                    </a:prstGeom>
                  </pic:spPr>
                </pic:pic>
              </a:graphicData>
            </a:graphic>
          </wp:inline>
        </w:drawing>
      </w:r>
    </w:p>
    <w:p w:rsidR="00D1794B" w:rsidRDefault="00D1794B" w:rsidP="00D1794B">
      <w:pPr>
        <w:pStyle w:val="LabStepNumberedLevel2"/>
      </w:pPr>
      <w:r>
        <w:t xml:space="preserve">Click on </w:t>
      </w:r>
      <w:r w:rsidRPr="00D1794B">
        <w:rPr>
          <w:b/>
        </w:rPr>
        <w:t>All Documents</w:t>
      </w:r>
      <w:r>
        <w:t xml:space="preserve"> for the View Type.</w:t>
      </w:r>
    </w:p>
    <w:p w:rsidR="00D1794B" w:rsidRDefault="00D1794B" w:rsidP="00D1794B">
      <w:pPr>
        <w:pStyle w:val="LabStepScreenshotLevel2"/>
      </w:pPr>
      <w:r>
        <w:drawing>
          <wp:inline distT="0" distB="0" distL="0" distR="0" wp14:anchorId="200828E2" wp14:editId="43C535B4">
            <wp:extent cx="5708393" cy="2468880"/>
            <wp:effectExtent l="0" t="0" r="6985"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8393" cy="2468880"/>
                    </a:xfrm>
                    <a:prstGeom prst="rect">
                      <a:avLst/>
                    </a:prstGeom>
                  </pic:spPr>
                </pic:pic>
              </a:graphicData>
            </a:graphic>
          </wp:inline>
        </w:drawing>
      </w:r>
    </w:p>
    <w:p w:rsidR="007D2F02" w:rsidRDefault="00857F99" w:rsidP="00857F99">
      <w:pPr>
        <w:pStyle w:val="LabStepNumberedLevel2"/>
      </w:pPr>
      <w:r>
        <w:t xml:space="preserve">For the View Name, type </w:t>
      </w:r>
      <w:r>
        <w:rPr>
          <w:b/>
        </w:rPr>
        <w:t>Category View</w:t>
      </w:r>
      <w:r>
        <w:t xml:space="preserve">. Leave the </w:t>
      </w:r>
      <w:r>
        <w:rPr>
          <w:b/>
        </w:rPr>
        <w:t>Create a Public View</w:t>
      </w:r>
      <w:r>
        <w:t xml:space="preserve"> option selected</w:t>
      </w:r>
      <w:r w:rsidR="005D28E6">
        <w:t xml:space="preserve"> and uncheck the </w:t>
      </w:r>
      <w:r w:rsidR="005D28E6" w:rsidRPr="005D28E6">
        <w:rPr>
          <w:b/>
        </w:rPr>
        <w:t>Category</w:t>
      </w:r>
      <w:r w:rsidR="005D28E6">
        <w:t xml:space="preserve"> column from the Columns display</w:t>
      </w:r>
      <w:r>
        <w:t xml:space="preserve"> </w:t>
      </w:r>
      <w:r w:rsidR="00C6232D">
        <w:t>as shown in the image below.</w:t>
      </w:r>
    </w:p>
    <w:p w:rsidR="00857F99" w:rsidRDefault="00857F99" w:rsidP="00857F99">
      <w:pPr>
        <w:pStyle w:val="LabStepScreenshotLevel2"/>
      </w:pPr>
      <w:r>
        <w:lastRenderedPageBreak/>
        <w:drawing>
          <wp:anchor distT="0" distB="0" distL="114300" distR="114300" simplePos="0" relativeHeight="251659264" behindDoc="0" locked="0" layoutInCell="1" allowOverlap="1">
            <wp:simplePos x="914400" y="514350"/>
            <wp:positionH relativeFrom="column">
              <wp:align>left</wp:align>
            </wp:positionH>
            <wp:positionV relativeFrom="paragraph">
              <wp:align>top</wp:align>
            </wp:positionV>
            <wp:extent cx="5589270" cy="3242945"/>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4131"/>
                    <a:stretch/>
                  </pic:blipFill>
                  <pic:spPr bwMode="auto">
                    <a:xfrm>
                      <a:off x="0" y="0"/>
                      <a:ext cx="5589270" cy="3243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CD7">
        <w:br w:type="textWrapping" w:clear="all"/>
      </w:r>
    </w:p>
    <w:p w:rsidR="0011578D" w:rsidRDefault="0011578D" w:rsidP="00353F37">
      <w:pPr>
        <w:pStyle w:val="LabStepNumberedLevel2"/>
      </w:pPr>
      <w:r>
        <w:t xml:space="preserve">Scroll down and click on the </w:t>
      </w:r>
      <w:r w:rsidRPr="008C5FD2">
        <w:rPr>
          <w:b/>
        </w:rPr>
        <w:t xml:space="preserve">+ </w:t>
      </w:r>
      <w:r>
        <w:t xml:space="preserve">symbol next the </w:t>
      </w:r>
      <w:r w:rsidRPr="008C5FD2">
        <w:rPr>
          <w:b/>
        </w:rPr>
        <w:t xml:space="preserve">Group By </w:t>
      </w:r>
      <w:r>
        <w:t>section.</w:t>
      </w:r>
    </w:p>
    <w:p w:rsidR="0011578D" w:rsidRDefault="0011578D" w:rsidP="00353F37">
      <w:pPr>
        <w:pStyle w:val="LabStepScreenshotLevel2"/>
      </w:pPr>
      <w:r>
        <w:drawing>
          <wp:inline distT="0" distB="0" distL="0" distR="0" wp14:anchorId="0DA61C3E" wp14:editId="17CD5A9B">
            <wp:extent cx="899795" cy="1004888"/>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2486"/>
                    <a:stretch/>
                  </pic:blipFill>
                  <pic:spPr bwMode="auto">
                    <a:xfrm>
                      <a:off x="0" y="0"/>
                      <a:ext cx="900119" cy="1005250"/>
                    </a:xfrm>
                    <a:prstGeom prst="rect">
                      <a:avLst/>
                    </a:prstGeom>
                    <a:ln>
                      <a:noFill/>
                    </a:ln>
                    <a:extLst>
                      <a:ext uri="{53640926-AAD7-44D8-BBD7-CCE9431645EC}">
                        <a14:shadowObscured xmlns:a14="http://schemas.microsoft.com/office/drawing/2010/main"/>
                      </a:ext>
                    </a:extLst>
                  </pic:spPr>
                </pic:pic>
              </a:graphicData>
            </a:graphic>
          </wp:inline>
        </w:drawing>
      </w:r>
    </w:p>
    <w:p w:rsidR="0011578D" w:rsidRDefault="0011578D" w:rsidP="00353F37">
      <w:pPr>
        <w:pStyle w:val="LabStepNumberedLevel2"/>
      </w:pPr>
      <w:r>
        <w:t xml:space="preserve">From the </w:t>
      </w:r>
      <w:r w:rsidRPr="00CC6E19">
        <w:rPr>
          <w:b/>
        </w:rPr>
        <w:t>First group by the column</w:t>
      </w:r>
      <w:r w:rsidRPr="008C5FD2">
        <w:t xml:space="preserve"> </w:t>
      </w:r>
      <w:r>
        <w:t xml:space="preserve">drop-down list, select </w:t>
      </w:r>
      <w:r w:rsidRPr="00CC6E19">
        <w:rPr>
          <w:b/>
        </w:rPr>
        <w:t>Category</w:t>
      </w:r>
      <w:r>
        <w:t xml:space="preserve">. Ensure the </w:t>
      </w:r>
      <w:r w:rsidRPr="00CC6E19">
        <w:rPr>
          <w:b/>
        </w:rPr>
        <w:t>Show groups in ascending order</w:t>
      </w:r>
      <w:r>
        <w:t xml:space="preserve"> is selected. Leave </w:t>
      </w:r>
      <w:r w:rsidRPr="00CC6E19">
        <w:rPr>
          <w:b/>
        </w:rPr>
        <w:t>Then group by the column</w:t>
      </w:r>
      <w:r>
        <w:t xml:space="preserve"> set to </w:t>
      </w:r>
      <w:r w:rsidR="00CC6E19" w:rsidRPr="00CC6E19">
        <w:rPr>
          <w:b/>
        </w:rPr>
        <w:t>None</w:t>
      </w:r>
      <w:r w:rsidR="00CC6E19">
        <w:t>. In</w:t>
      </w:r>
      <w:r>
        <w:t xml:space="preserve"> the </w:t>
      </w:r>
      <w:r w:rsidRPr="00CC6E19">
        <w:rPr>
          <w:b/>
        </w:rPr>
        <w:t>By default, show groupings property</w:t>
      </w:r>
      <w:r>
        <w:t xml:space="preserve">, select </w:t>
      </w:r>
      <w:r w:rsidRPr="00CC6E19">
        <w:rPr>
          <w:b/>
        </w:rPr>
        <w:t>Expanded</w:t>
      </w:r>
      <w:r>
        <w:t>.</w:t>
      </w:r>
    </w:p>
    <w:p w:rsidR="0011578D" w:rsidRDefault="0011578D" w:rsidP="00353F37">
      <w:pPr>
        <w:pStyle w:val="LabStepScreenshotLevel2"/>
      </w:pPr>
      <w:r>
        <w:drawing>
          <wp:inline distT="0" distB="0" distL="0" distR="0" wp14:anchorId="45E814BD" wp14:editId="55B520DD">
            <wp:extent cx="5642147" cy="29260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2147" cy="2926080"/>
                    </a:xfrm>
                    <a:prstGeom prst="rect">
                      <a:avLst/>
                    </a:prstGeom>
                  </pic:spPr>
                </pic:pic>
              </a:graphicData>
            </a:graphic>
          </wp:inline>
        </w:drawing>
      </w:r>
    </w:p>
    <w:p w:rsidR="0011578D" w:rsidRDefault="0011578D" w:rsidP="0011578D">
      <w:pPr>
        <w:pStyle w:val="LabStepScreenshot"/>
      </w:pPr>
    </w:p>
    <w:p w:rsidR="00CC6E19" w:rsidRDefault="00CC6E19" w:rsidP="00353F37">
      <w:pPr>
        <w:pStyle w:val="LabStepNumberedLevel2"/>
      </w:pPr>
      <w:r>
        <w:t xml:space="preserve">Expand the </w:t>
      </w:r>
      <w:r w:rsidRPr="00CC6E19">
        <w:rPr>
          <w:b/>
        </w:rPr>
        <w:t>Folders</w:t>
      </w:r>
      <w:r>
        <w:t xml:space="preserve"> section and set the </w:t>
      </w:r>
      <w:r w:rsidRPr="00CC6E19">
        <w:rPr>
          <w:b/>
        </w:rPr>
        <w:t>Folders for Flat</w:t>
      </w:r>
      <w:r>
        <w:t xml:space="preserve"> option to </w:t>
      </w:r>
      <w:r w:rsidRPr="00CC6E19">
        <w:rPr>
          <w:b/>
        </w:rPr>
        <w:t>Show all items without folders</w:t>
      </w:r>
      <w:r>
        <w:t>.</w:t>
      </w:r>
      <w:r w:rsidR="009B5CD7">
        <w:t xml:space="preserve"> Then scroll down to the bottom and click </w:t>
      </w:r>
      <w:r w:rsidR="009B5CD7" w:rsidRPr="009B5CD7">
        <w:rPr>
          <w:b/>
        </w:rPr>
        <w:t>OK</w:t>
      </w:r>
      <w:r w:rsidR="009B5CD7">
        <w:t>.</w:t>
      </w:r>
    </w:p>
    <w:p w:rsidR="00CC6E19" w:rsidRDefault="00CC6E19" w:rsidP="00CC6E19">
      <w:pPr>
        <w:pStyle w:val="LabStepScreenshotLevel2"/>
      </w:pPr>
      <w:r>
        <w:lastRenderedPageBreak/>
        <w:drawing>
          <wp:inline distT="0" distB="0" distL="0" distR="0" wp14:anchorId="3AB5FA8B" wp14:editId="081917BF">
            <wp:extent cx="5708393" cy="731520"/>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08393" cy="731520"/>
                    </a:xfrm>
                    <a:prstGeom prst="rect">
                      <a:avLst/>
                    </a:prstGeom>
                  </pic:spPr>
                </pic:pic>
              </a:graphicData>
            </a:graphic>
          </wp:inline>
        </w:drawing>
      </w:r>
    </w:p>
    <w:p w:rsidR="0011578D" w:rsidRDefault="0011578D" w:rsidP="00353F37">
      <w:pPr>
        <w:pStyle w:val="LabStepNumberedLevel2"/>
      </w:pPr>
      <w:r>
        <w:t xml:space="preserve">Scroll to the top or bottom of the page and then click </w:t>
      </w:r>
      <w:r w:rsidRPr="008C5FD2">
        <w:rPr>
          <w:b/>
        </w:rPr>
        <w:t>OK</w:t>
      </w:r>
      <w:r>
        <w:t>.</w:t>
      </w:r>
    </w:p>
    <w:p w:rsidR="00B8365C" w:rsidRDefault="00B8365C" w:rsidP="00353F37">
      <w:pPr>
        <w:pStyle w:val="LabStepNumberedLevel2"/>
      </w:pPr>
      <w:r>
        <w:t>Notice the documents are grouped by Category and no folders are showing but the documents are displayed.</w:t>
      </w:r>
    </w:p>
    <w:p w:rsidR="00B8365C" w:rsidRDefault="00B8365C" w:rsidP="00B8365C">
      <w:pPr>
        <w:pStyle w:val="LabStepScreenshotLevel2"/>
      </w:pPr>
      <w:r>
        <w:drawing>
          <wp:inline distT="0" distB="0" distL="0" distR="0" wp14:anchorId="4CB10E05" wp14:editId="2D589E01">
            <wp:extent cx="2899473" cy="1828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5282"/>
                    <a:stretch/>
                  </pic:blipFill>
                  <pic:spPr bwMode="auto">
                    <a:xfrm>
                      <a:off x="0" y="0"/>
                      <a:ext cx="2899473" cy="1828800"/>
                    </a:xfrm>
                    <a:prstGeom prst="rect">
                      <a:avLst/>
                    </a:prstGeom>
                    <a:ln>
                      <a:noFill/>
                    </a:ln>
                    <a:extLst>
                      <a:ext uri="{53640926-AAD7-44D8-BBD7-CCE9431645EC}">
                        <a14:shadowObscured xmlns:a14="http://schemas.microsoft.com/office/drawing/2010/main"/>
                      </a:ext>
                    </a:extLst>
                  </pic:spPr>
                </pic:pic>
              </a:graphicData>
            </a:graphic>
          </wp:inline>
        </w:drawing>
      </w:r>
    </w:p>
    <w:p w:rsidR="00F91356" w:rsidRDefault="00F91356" w:rsidP="00F91356">
      <w:pPr>
        <w:pStyle w:val="Heading4"/>
      </w:pPr>
      <w:r>
        <w:t>Assign Category to Each File</w:t>
      </w:r>
    </w:p>
    <w:p w:rsidR="00F91356" w:rsidRPr="00F91356" w:rsidRDefault="00F91356" w:rsidP="00F91356">
      <w:pPr>
        <w:pStyle w:val="LabExerciseText"/>
      </w:pPr>
      <w:r>
        <w:t>In this section, you will assign a Category to each of the documents in the library.</w:t>
      </w:r>
    </w:p>
    <w:p w:rsidR="00F91356" w:rsidRDefault="00F91356" w:rsidP="00F91356">
      <w:pPr>
        <w:pStyle w:val="LabStepNumbered"/>
      </w:pPr>
      <w:r>
        <w:t>Set the Category for the Employee Handbook document to Employees:</w:t>
      </w:r>
    </w:p>
    <w:p w:rsidR="00F91356" w:rsidRDefault="00F91356" w:rsidP="00F91356">
      <w:pPr>
        <w:pStyle w:val="LabStepNumberedLevel2"/>
      </w:pPr>
      <w:r>
        <w:t xml:space="preserve">Select the </w:t>
      </w:r>
      <w:r w:rsidRPr="00605316">
        <w:rPr>
          <w:b/>
        </w:rPr>
        <w:t>check mark</w:t>
      </w:r>
      <w:r>
        <w:t xml:space="preserve"> for the </w:t>
      </w:r>
      <w:r>
        <w:rPr>
          <w:b/>
        </w:rPr>
        <w:t xml:space="preserve">Employee Handbook </w:t>
      </w:r>
      <w:r>
        <w:t xml:space="preserve">document. Click on </w:t>
      </w:r>
      <w:r w:rsidRPr="00FF5C21">
        <w:rPr>
          <w:b/>
        </w:rPr>
        <w:t>More</w:t>
      </w:r>
      <w:r>
        <w:t xml:space="preserve"> in the </w:t>
      </w:r>
      <w:r w:rsidRPr="00FF5C21">
        <w:rPr>
          <w:b/>
        </w:rPr>
        <w:t>Quick Command</w:t>
      </w:r>
      <w:r>
        <w:t xml:space="preserve"> </w:t>
      </w:r>
      <w:r>
        <w:rPr>
          <w:b/>
        </w:rPr>
        <w:t>Bar</w:t>
      </w:r>
      <w:r>
        <w:t xml:space="preserve"> and choose </w:t>
      </w:r>
      <w:r>
        <w:rPr>
          <w:b/>
        </w:rPr>
        <w:t>Properties</w:t>
      </w:r>
      <w:r>
        <w:t>.</w:t>
      </w:r>
    </w:p>
    <w:p w:rsidR="00F91356" w:rsidRDefault="005D28E6" w:rsidP="00F91356">
      <w:pPr>
        <w:pStyle w:val="LabStepScreenshotLevel2"/>
      </w:pPr>
      <w:r>
        <w:drawing>
          <wp:inline distT="0" distB="0" distL="0" distR="0" wp14:anchorId="0A8A74F4" wp14:editId="5625FB8B">
            <wp:extent cx="2959650" cy="1828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59650" cy="1828800"/>
                    </a:xfrm>
                    <a:prstGeom prst="rect">
                      <a:avLst/>
                    </a:prstGeom>
                  </pic:spPr>
                </pic:pic>
              </a:graphicData>
            </a:graphic>
          </wp:inline>
        </w:drawing>
      </w:r>
    </w:p>
    <w:p w:rsidR="00F91356" w:rsidRDefault="00EA4E68" w:rsidP="00F91356">
      <w:pPr>
        <w:pStyle w:val="LabStepNumberedLevel2"/>
      </w:pPr>
      <w:r>
        <w:t>Set</w:t>
      </w:r>
      <w:r w:rsidR="00287DFB">
        <w:t xml:space="preserve"> the</w:t>
      </w:r>
      <w:r w:rsidR="00F91356">
        <w:t xml:space="preserve"> </w:t>
      </w:r>
      <w:r w:rsidR="00F91356" w:rsidRPr="00EA4E68">
        <w:rPr>
          <w:b/>
        </w:rPr>
        <w:t>Category</w:t>
      </w:r>
      <w:r w:rsidR="00F91356">
        <w:t xml:space="preserve"> to </w:t>
      </w:r>
      <w:r w:rsidR="00F91356" w:rsidRPr="00F91356">
        <w:rPr>
          <w:b/>
        </w:rPr>
        <w:t>Employees</w:t>
      </w:r>
      <w:r w:rsidR="00287DFB">
        <w:t xml:space="preserve">. Click </w:t>
      </w:r>
      <w:r w:rsidR="00287DFB" w:rsidRPr="00287DFB">
        <w:rPr>
          <w:b/>
        </w:rPr>
        <w:t>Save</w:t>
      </w:r>
      <w:r w:rsidR="00F91356">
        <w:t>.</w:t>
      </w:r>
    </w:p>
    <w:p w:rsidR="00F91356" w:rsidRDefault="00287DFB" w:rsidP="00F91356">
      <w:pPr>
        <w:pStyle w:val="LabStepScreenshotLevel2"/>
      </w:pPr>
      <w:r>
        <w:drawing>
          <wp:inline distT="0" distB="0" distL="0" distR="0" wp14:anchorId="5AA7E8A9" wp14:editId="62AD6334">
            <wp:extent cx="3053918" cy="91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3918" cy="914400"/>
                    </a:xfrm>
                    <a:prstGeom prst="rect">
                      <a:avLst/>
                    </a:prstGeom>
                  </pic:spPr>
                </pic:pic>
              </a:graphicData>
            </a:graphic>
          </wp:inline>
        </w:drawing>
      </w:r>
    </w:p>
    <w:p w:rsidR="00B825B3" w:rsidRDefault="00B825B3" w:rsidP="00B825B3">
      <w:pPr>
        <w:pStyle w:val="LabStepNumberedLevel2"/>
      </w:pPr>
      <w:r>
        <w:t>Notice the Employee Handbook is now grouped by the Employees Category.</w:t>
      </w:r>
    </w:p>
    <w:p w:rsidR="00B825B3" w:rsidRDefault="00B825B3" w:rsidP="00B825B3">
      <w:pPr>
        <w:pStyle w:val="LabStepScreenshotLevel2"/>
      </w:pPr>
      <w:r>
        <w:drawing>
          <wp:inline distT="0" distB="0" distL="0" distR="0" wp14:anchorId="4B113E5C" wp14:editId="56B5B075">
            <wp:extent cx="3132098" cy="10058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5340"/>
                    <a:stretch/>
                  </pic:blipFill>
                  <pic:spPr bwMode="auto">
                    <a:xfrm>
                      <a:off x="0" y="0"/>
                      <a:ext cx="3132098" cy="1005840"/>
                    </a:xfrm>
                    <a:prstGeom prst="rect">
                      <a:avLst/>
                    </a:prstGeom>
                    <a:ln>
                      <a:noFill/>
                    </a:ln>
                    <a:extLst>
                      <a:ext uri="{53640926-AAD7-44D8-BBD7-CCE9431645EC}">
                        <a14:shadowObscured xmlns:a14="http://schemas.microsoft.com/office/drawing/2010/main"/>
                      </a:ext>
                    </a:extLst>
                  </pic:spPr>
                </pic:pic>
              </a:graphicData>
            </a:graphic>
          </wp:inline>
        </w:drawing>
      </w:r>
    </w:p>
    <w:p w:rsidR="00EA4E68" w:rsidRDefault="00EA4E68" w:rsidP="00EA4E68">
      <w:pPr>
        <w:pStyle w:val="LabStepNumbered"/>
      </w:pPr>
      <w:r>
        <w:lastRenderedPageBreak/>
        <w:t>Repeat the steps and assign the following:</w:t>
      </w:r>
    </w:p>
    <w:p w:rsidR="0019463C" w:rsidRDefault="00EA4E68" w:rsidP="00EA4E68">
      <w:pPr>
        <w:pStyle w:val="LabStepNumberedLevel2"/>
      </w:pPr>
      <w:r>
        <w:t xml:space="preserve">Set </w:t>
      </w:r>
      <w:r w:rsidRPr="00EA4E68">
        <w:rPr>
          <w:b/>
        </w:rPr>
        <w:t>Employee Orientation Checklist</w:t>
      </w:r>
      <w:r>
        <w:t xml:space="preserve"> and </w:t>
      </w:r>
      <w:r w:rsidRPr="00EA4E68">
        <w:rPr>
          <w:b/>
        </w:rPr>
        <w:t>Employee Application</w:t>
      </w:r>
      <w:r>
        <w:t xml:space="preserve"> to </w:t>
      </w:r>
      <w:r w:rsidRPr="00EA4E68">
        <w:rPr>
          <w:b/>
        </w:rPr>
        <w:t>HR Only</w:t>
      </w:r>
      <w:r>
        <w:t>.</w:t>
      </w:r>
    </w:p>
    <w:p w:rsidR="00EA4E68" w:rsidRDefault="00EA4E68" w:rsidP="00EA4E68">
      <w:pPr>
        <w:pStyle w:val="LabStepNumberedLevel2"/>
      </w:pPr>
      <w:r>
        <w:t xml:space="preserve">Set </w:t>
      </w:r>
      <w:r w:rsidRPr="00EA4E68">
        <w:rPr>
          <w:b/>
        </w:rPr>
        <w:t>Employee Performance Review</w:t>
      </w:r>
      <w:r>
        <w:t xml:space="preserve"> to </w:t>
      </w:r>
      <w:r w:rsidRPr="00EA4E68">
        <w:rPr>
          <w:b/>
        </w:rPr>
        <w:t>Manager Only Forms</w:t>
      </w:r>
      <w:r>
        <w:t>.</w:t>
      </w:r>
    </w:p>
    <w:p w:rsidR="0019463C" w:rsidRDefault="0019463C" w:rsidP="0019463C">
      <w:pPr>
        <w:pStyle w:val="LabStepNumbered"/>
      </w:pPr>
      <w:r>
        <w:t>When complete, your documents should now be grouped similar to the image below.</w:t>
      </w:r>
    </w:p>
    <w:p w:rsidR="0019463C" w:rsidRDefault="0019463C" w:rsidP="0019463C">
      <w:pPr>
        <w:pStyle w:val="LabStepScreenshot"/>
      </w:pPr>
      <w:r>
        <w:rPr>
          <w:noProof/>
        </w:rPr>
        <w:drawing>
          <wp:inline distT="0" distB="0" distL="0" distR="0" wp14:anchorId="0A838B26" wp14:editId="56AB5A2E">
            <wp:extent cx="3058892" cy="2194560"/>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2400"/>
                    <a:stretch/>
                  </pic:blipFill>
                  <pic:spPr bwMode="auto">
                    <a:xfrm>
                      <a:off x="0" y="0"/>
                      <a:ext cx="3058892" cy="2194560"/>
                    </a:xfrm>
                    <a:prstGeom prst="rect">
                      <a:avLst/>
                    </a:prstGeom>
                    <a:ln>
                      <a:noFill/>
                    </a:ln>
                    <a:extLst>
                      <a:ext uri="{53640926-AAD7-44D8-BBD7-CCE9431645EC}">
                        <a14:shadowObscured xmlns:a14="http://schemas.microsoft.com/office/drawing/2010/main"/>
                      </a:ext>
                    </a:extLst>
                  </pic:spPr>
                </pic:pic>
              </a:graphicData>
            </a:graphic>
          </wp:inline>
        </w:drawing>
      </w:r>
    </w:p>
    <w:p w:rsidR="0093135F" w:rsidRDefault="0093135F">
      <w:pPr>
        <w:pStyle w:val="Heading3"/>
      </w:pPr>
      <w:r>
        <w:t>Exercise 4: Configure Versioning for Co-Authoring</w:t>
      </w:r>
    </w:p>
    <w:p w:rsidR="0093135F" w:rsidRDefault="0093135F" w:rsidP="0093135F">
      <w:pPr>
        <w:pStyle w:val="LabExerciseLeadIn"/>
      </w:pPr>
      <w:r>
        <w:t xml:space="preserve">SharePoint versioning helps protect documents and prevent data loss by allowing authors to roll back to a previous document version when the current version contains unwanted changes. </w:t>
      </w:r>
    </w:p>
    <w:p w:rsidR="0093135F" w:rsidRDefault="0093135F" w:rsidP="0093135F">
      <w:pPr>
        <w:pStyle w:val="LabExerciseLeadIn"/>
      </w:pPr>
      <w:r>
        <w:t>Do not enable minor versioning in document libraries that contain OneNote notebooks. Minor versioning can result in synchronization errors that prevent edits from being saved.</w:t>
      </w:r>
    </w:p>
    <w:p w:rsidR="0093135F" w:rsidRPr="0093135F" w:rsidRDefault="0093135F" w:rsidP="0093135F">
      <w:pPr>
        <w:pStyle w:val="LabExerciseLeadIn"/>
      </w:pPr>
      <w:r>
        <w:t>When multiple authors work on the same document, edits are retained on the server as document versions. To limit server storage usage, you can limit the number of retained versions. If you enable major versioning in a document library that contains OneNote notebooks, we recommend that you specify the maximum number of versions so you can use disk space more efficiently.</w:t>
      </w:r>
    </w:p>
    <w:p w:rsidR="00701F3E" w:rsidRDefault="00701F3E" w:rsidP="00701F3E">
      <w:pPr>
        <w:pStyle w:val="Heading4"/>
      </w:pPr>
      <w:r>
        <w:t>Enable</w:t>
      </w:r>
      <w:r w:rsidR="00D74B5E">
        <w:t>/Modify</w:t>
      </w:r>
      <w:r>
        <w:t xml:space="preserve"> Versioning</w:t>
      </w:r>
    </w:p>
    <w:p w:rsidR="001807BB" w:rsidRDefault="001807BB" w:rsidP="00F84F6A">
      <w:pPr>
        <w:pStyle w:val="LabStepNumbered"/>
        <w:numPr>
          <w:ilvl w:val="0"/>
          <w:numId w:val="39"/>
        </w:numPr>
      </w:pPr>
      <w:r>
        <w:t>To enable or modify the versioning settings following the steps below:</w:t>
      </w:r>
    </w:p>
    <w:p w:rsidR="00316203" w:rsidRDefault="00316203" w:rsidP="001807BB">
      <w:pPr>
        <w:pStyle w:val="LabStepNumberedLevel2"/>
        <w:numPr>
          <w:ilvl w:val="1"/>
          <w:numId w:val="39"/>
        </w:numPr>
      </w:pPr>
      <w:r>
        <w:t xml:space="preserve">From the </w:t>
      </w:r>
      <w:r w:rsidRPr="001807BB">
        <w:rPr>
          <w:b/>
        </w:rPr>
        <w:t>LIBRARY</w:t>
      </w:r>
      <w:r>
        <w:t xml:space="preserve"> tab, in the Settings group click on the </w:t>
      </w:r>
      <w:r w:rsidRPr="001807BB">
        <w:rPr>
          <w:b/>
        </w:rPr>
        <w:t>Library</w:t>
      </w:r>
      <w:r>
        <w:t xml:space="preserve"> </w:t>
      </w:r>
      <w:r w:rsidRPr="001807BB">
        <w:rPr>
          <w:b/>
        </w:rPr>
        <w:t>Settings</w:t>
      </w:r>
      <w:r>
        <w:t xml:space="preserve"> ribbon button.</w:t>
      </w:r>
    </w:p>
    <w:p w:rsidR="00701F3E" w:rsidRDefault="00701F3E" w:rsidP="001807BB">
      <w:pPr>
        <w:pStyle w:val="LabStepNumberedLevel2"/>
      </w:pPr>
      <w:r>
        <w:t xml:space="preserve">In </w:t>
      </w:r>
      <w:r w:rsidRPr="001807BB">
        <w:rPr>
          <w:b/>
        </w:rPr>
        <w:t>General Settings</w:t>
      </w:r>
      <w:r>
        <w:t xml:space="preserve">, click on </w:t>
      </w:r>
      <w:r w:rsidRPr="001807BB">
        <w:rPr>
          <w:b/>
        </w:rPr>
        <w:t>Versioning settings</w:t>
      </w:r>
      <w:r>
        <w:t>.</w:t>
      </w:r>
    </w:p>
    <w:p w:rsidR="00701F3E" w:rsidRDefault="0067388E" w:rsidP="001807BB">
      <w:pPr>
        <w:pStyle w:val="LabStepScreenshotLevel2"/>
      </w:pPr>
      <w:r>
        <w:drawing>
          <wp:inline distT="0" distB="0" distL="0" distR="0" wp14:anchorId="5CF64916" wp14:editId="3E9874E8">
            <wp:extent cx="4415610" cy="1828800"/>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5610" cy="1828800"/>
                    </a:xfrm>
                    <a:prstGeom prst="rect">
                      <a:avLst/>
                    </a:prstGeom>
                  </pic:spPr>
                </pic:pic>
              </a:graphicData>
            </a:graphic>
          </wp:inline>
        </w:drawing>
      </w:r>
    </w:p>
    <w:p w:rsidR="00701F3E" w:rsidRDefault="00701F3E" w:rsidP="001807BB">
      <w:pPr>
        <w:pStyle w:val="LabStepNumberedLevel2"/>
      </w:pPr>
      <w:r>
        <w:t xml:space="preserve">In </w:t>
      </w:r>
      <w:r w:rsidRPr="00AF2887">
        <w:rPr>
          <w:b/>
        </w:rPr>
        <w:t>Document Version History</w:t>
      </w:r>
      <w:r>
        <w:t xml:space="preserve">, </w:t>
      </w:r>
      <w:r w:rsidR="004E31FF">
        <w:t>notice the</w:t>
      </w:r>
      <w:r>
        <w:t xml:space="preserve"> </w:t>
      </w:r>
      <w:r w:rsidRPr="00AF2887">
        <w:rPr>
          <w:b/>
        </w:rPr>
        <w:t>Create major versions</w:t>
      </w:r>
      <w:r w:rsidR="004E31FF">
        <w:rPr>
          <w:b/>
        </w:rPr>
        <w:t xml:space="preserve"> </w:t>
      </w:r>
      <w:r w:rsidR="004E31FF">
        <w:t xml:space="preserve">is </w:t>
      </w:r>
      <w:r w:rsidR="00177D15">
        <w:t xml:space="preserve">selected and the revision limit is set to </w:t>
      </w:r>
      <w:r w:rsidR="00177D15" w:rsidRPr="00A4692F">
        <w:rPr>
          <w:b/>
        </w:rPr>
        <w:t>500</w:t>
      </w:r>
      <w:r w:rsidR="00177D15">
        <w:t>.</w:t>
      </w:r>
      <w:r w:rsidR="00A4692F">
        <w:t xml:space="preserve"> These are the default settings when a document library.</w:t>
      </w:r>
    </w:p>
    <w:p w:rsidR="00701F3E" w:rsidRDefault="00177D15" w:rsidP="001807BB">
      <w:pPr>
        <w:pStyle w:val="LabStepScreenshotLevel2"/>
      </w:pPr>
      <w:r>
        <w:lastRenderedPageBreak/>
        <w:drawing>
          <wp:inline distT="0" distB="0" distL="0" distR="0" wp14:anchorId="0709353C" wp14:editId="6251F508">
            <wp:extent cx="3901895" cy="1920240"/>
            <wp:effectExtent l="0" t="0" r="381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1895" cy="1920240"/>
                    </a:xfrm>
                    <a:prstGeom prst="rect">
                      <a:avLst/>
                    </a:prstGeom>
                  </pic:spPr>
                </pic:pic>
              </a:graphicData>
            </a:graphic>
          </wp:inline>
        </w:drawing>
      </w:r>
    </w:p>
    <w:p w:rsidR="009342A9" w:rsidRDefault="009342A9" w:rsidP="009342A9">
      <w:pPr>
        <w:pStyle w:val="LabExerciseCallout"/>
      </w:pPr>
      <w:r w:rsidRPr="009342A9">
        <w:rPr>
          <w:b/>
        </w:rPr>
        <w:t>Why enable versioning?</w:t>
      </w:r>
      <w:r>
        <w:rPr>
          <w:b/>
        </w:rPr>
        <w:t xml:space="preserve"> </w:t>
      </w:r>
      <w:r>
        <w:t>When versioning is enabled, you can track and manage document and metadata changes. You can look at earlier versions of documents and recover them if necessary when versioning is enabled. Some organizations require retaining multiple versions of items for legal reasons and audit purposes.</w:t>
      </w:r>
      <w:r w:rsidR="00EE6D56">
        <w:t xml:space="preserve"> </w:t>
      </w:r>
      <w:r w:rsidR="00EE6D56" w:rsidRPr="00EE6D56">
        <w:t xml:space="preserve">You </w:t>
      </w:r>
      <w:r w:rsidR="00EE6D56">
        <w:t>may</w:t>
      </w:r>
      <w:r w:rsidR="00EE6D56" w:rsidRPr="00EE6D56">
        <w:t xml:space="preserve"> also want to track both major and minor versions of a </w:t>
      </w:r>
      <w:r w:rsidR="00EE6D56">
        <w:t>document</w:t>
      </w:r>
      <w:r w:rsidR="00EE6D56" w:rsidRPr="00EE6D56">
        <w:t xml:space="preserve">. A major version can signal a document is ready for review by a wide audience, whereas </w:t>
      </w:r>
      <w:r w:rsidR="00EE6D56">
        <w:t xml:space="preserve">a </w:t>
      </w:r>
      <w:r w:rsidR="00EE6D56" w:rsidRPr="00EE6D56">
        <w:t>minor (draft) version is a work-in-progress and not yet ready for wide circulation.</w:t>
      </w:r>
    </w:p>
    <w:p w:rsidR="0065419E" w:rsidRDefault="0065419E" w:rsidP="0065419E">
      <w:pPr>
        <w:pStyle w:val="LabExerciseCallout"/>
      </w:pPr>
      <w:r>
        <w:t>Content Approval –</w:t>
      </w:r>
      <w:r w:rsidRPr="0065419E">
        <w:t xml:space="preserve"> </w:t>
      </w:r>
      <w:r>
        <w:t>Turn this on only if you want to require content approval for documents submitted in this library.</w:t>
      </w:r>
    </w:p>
    <w:p w:rsidR="0087140A" w:rsidRDefault="0087140A" w:rsidP="0087140A">
      <w:pPr>
        <w:pStyle w:val="Heading4"/>
      </w:pPr>
      <w:r>
        <w:t>Configure Require Check Out</w:t>
      </w:r>
    </w:p>
    <w:p w:rsidR="0087140A" w:rsidRDefault="0087140A" w:rsidP="0087140A">
      <w:pPr>
        <w:pStyle w:val="LabExerciseText"/>
      </w:pPr>
      <w:r w:rsidRPr="00D530E5">
        <w:t xml:space="preserve">When a document is checked out of a document library, the document is locked. This makes it unavailable for co-authoring. Therefore, the Require Check Out setting should not be enabled in document libraries that are used for co-authoring. By default, for SharePoint </w:t>
      </w:r>
      <w:r>
        <w:t>Online</w:t>
      </w:r>
      <w:r w:rsidRPr="00D530E5">
        <w:t xml:space="preserve"> document libraries, this setting is not enabled.</w:t>
      </w:r>
    </w:p>
    <w:p w:rsidR="0087140A" w:rsidRDefault="0087140A" w:rsidP="0087140A">
      <w:pPr>
        <w:pStyle w:val="LabStepNumbered"/>
      </w:pPr>
      <w:r>
        <w:t>To enable Require Check Out</w:t>
      </w:r>
    </w:p>
    <w:p w:rsidR="0087140A" w:rsidRDefault="0087140A" w:rsidP="0087140A">
      <w:pPr>
        <w:pStyle w:val="LabStepNumberedLevel2"/>
      </w:pPr>
      <w:r>
        <w:t xml:space="preserve">Browse to the </w:t>
      </w:r>
      <w:r>
        <w:rPr>
          <w:b/>
        </w:rPr>
        <w:t>Word</w:t>
      </w:r>
      <w:r w:rsidRPr="00E07F1D">
        <w:rPr>
          <w:b/>
        </w:rPr>
        <w:t xml:space="preserve"> Documents</w:t>
      </w:r>
      <w:r>
        <w:t xml:space="preserve"> library or to the document library you want to configure.</w:t>
      </w:r>
    </w:p>
    <w:p w:rsidR="0087140A" w:rsidRDefault="0087140A" w:rsidP="0087140A">
      <w:pPr>
        <w:pStyle w:val="LabStepNumberedLevel2"/>
      </w:pPr>
      <w:r>
        <w:t xml:space="preserve">From the </w:t>
      </w:r>
      <w:r w:rsidRPr="00AF2887">
        <w:rPr>
          <w:b/>
        </w:rPr>
        <w:t>LIBRARY</w:t>
      </w:r>
      <w:r>
        <w:t xml:space="preserve"> tab, in the Settings group click on the </w:t>
      </w:r>
      <w:r w:rsidRPr="00AF2887">
        <w:rPr>
          <w:b/>
        </w:rPr>
        <w:t>Library</w:t>
      </w:r>
      <w:r>
        <w:t xml:space="preserve"> </w:t>
      </w:r>
      <w:r w:rsidRPr="00AF2887">
        <w:rPr>
          <w:b/>
        </w:rPr>
        <w:t>Settings</w:t>
      </w:r>
      <w:r>
        <w:t xml:space="preserve"> ribbon button.</w:t>
      </w:r>
    </w:p>
    <w:p w:rsidR="0087140A" w:rsidRDefault="0087140A" w:rsidP="0087140A">
      <w:pPr>
        <w:pStyle w:val="LabStepNumberedLevel2"/>
      </w:pPr>
      <w:r>
        <w:t xml:space="preserve">In </w:t>
      </w:r>
      <w:r w:rsidRPr="00D530E5">
        <w:rPr>
          <w:b/>
        </w:rPr>
        <w:t>General Settings</w:t>
      </w:r>
      <w:r>
        <w:t xml:space="preserve">, click on </w:t>
      </w:r>
      <w:r w:rsidRPr="00D530E5">
        <w:rPr>
          <w:b/>
        </w:rPr>
        <w:t>Versioning settings</w:t>
      </w:r>
      <w:r>
        <w:t>.</w:t>
      </w:r>
    </w:p>
    <w:p w:rsidR="0087140A" w:rsidRDefault="0087140A" w:rsidP="0087140A">
      <w:pPr>
        <w:pStyle w:val="LabStepNumberedLevel2"/>
      </w:pPr>
      <w:r>
        <w:t xml:space="preserve">In </w:t>
      </w:r>
      <w:r w:rsidRPr="00D530E5">
        <w:rPr>
          <w:b/>
        </w:rPr>
        <w:t>Require Check Out</w:t>
      </w:r>
      <w:r>
        <w:t xml:space="preserve">, select </w:t>
      </w:r>
      <w:r>
        <w:rPr>
          <w:b/>
        </w:rPr>
        <w:t>Yes</w:t>
      </w:r>
      <w:r>
        <w:t>.</w:t>
      </w:r>
    </w:p>
    <w:p w:rsidR="0087140A" w:rsidRDefault="0087140A" w:rsidP="0087140A">
      <w:pPr>
        <w:pStyle w:val="LabStepScreenshotLevel2"/>
      </w:pPr>
      <w:r>
        <w:drawing>
          <wp:inline distT="0" distB="0" distL="0" distR="0" wp14:anchorId="0803FBCE" wp14:editId="1BDFD0F9">
            <wp:extent cx="4023360" cy="43891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3_doclib.png"/>
                    <pic:cNvPicPr/>
                  </pic:nvPicPr>
                  <pic:blipFill>
                    <a:blip r:embed="rId109">
                      <a:extLst>
                        <a:ext uri="{28A0092B-C50C-407E-A947-70E740481C1C}">
                          <a14:useLocalDpi xmlns:a14="http://schemas.microsoft.com/office/drawing/2010/main" val="0"/>
                        </a:ext>
                      </a:extLst>
                    </a:blip>
                    <a:stretch>
                      <a:fillRect/>
                    </a:stretch>
                  </pic:blipFill>
                  <pic:spPr>
                    <a:xfrm>
                      <a:off x="0" y="0"/>
                      <a:ext cx="4023360" cy="438912"/>
                    </a:xfrm>
                    <a:prstGeom prst="rect">
                      <a:avLst/>
                    </a:prstGeom>
                  </pic:spPr>
                </pic:pic>
              </a:graphicData>
            </a:graphic>
          </wp:inline>
        </w:drawing>
      </w:r>
    </w:p>
    <w:p w:rsidR="0087140A" w:rsidRDefault="0087140A" w:rsidP="0087140A">
      <w:pPr>
        <w:pStyle w:val="LabStepNumbered"/>
      </w:pPr>
      <w:r>
        <w:t>To disable Require Check Out</w:t>
      </w:r>
    </w:p>
    <w:p w:rsidR="0087140A" w:rsidRDefault="0087140A" w:rsidP="0087140A">
      <w:pPr>
        <w:pStyle w:val="LabStepNumberedLevel2"/>
      </w:pPr>
      <w:r>
        <w:t xml:space="preserve">Browse to the </w:t>
      </w:r>
      <w:r>
        <w:rPr>
          <w:b/>
        </w:rPr>
        <w:t>Word</w:t>
      </w:r>
      <w:r w:rsidRPr="00E07F1D">
        <w:rPr>
          <w:b/>
        </w:rPr>
        <w:t xml:space="preserve"> Documents</w:t>
      </w:r>
      <w:r>
        <w:t xml:space="preserve"> library or to the document library you want to configure.</w:t>
      </w:r>
    </w:p>
    <w:p w:rsidR="0087140A" w:rsidRDefault="0087140A" w:rsidP="0087140A">
      <w:pPr>
        <w:pStyle w:val="LabStepNumberedLevel2"/>
      </w:pPr>
      <w:r>
        <w:t xml:space="preserve">From the </w:t>
      </w:r>
      <w:r w:rsidRPr="00AF2887">
        <w:rPr>
          <w:b/>
        </w:rPr>
        <w:t>LIBRARY</w:t>
      </w:r>
      <w:r>
        <w:t xml:space="preserve"> tab, in the Settings group click on the </w:t>
      </w:r>
      <w:r w:rsidRPr="00AF2887">
        <w:rPr>
          <w:b/>
        </w:rPr>
        <w:t>Library</w:t>
      </w:r>
      <w:r>
        <w:t xml:space="preserve"> </w:t>
      </w:r>
      <w:r w:rsidRPr="00AF2887">
        <w:rPr>
          <w:b/>
        </w:rPr>
        <w:t>Settings</w:t>
      </w:r>
      <w:r>
        <w:t xml:space="preserve"> ribbon button.</w:t>
      </w:r>
    </w:p>
    <w:p w:rsidR="0087140A" w:rsidRDefault="0087140A" w:rsidP="0087140A">
      <w:pPr>
        <w:pStyle w:val="LabStepNumberedLevel2"/>
      </w:pPr>
      <w:r>
        <w:t xml:space="preserve">In </w:t>
      </w:r>
      <w:r w:rsidRPr="00D530E5">
        <w:rPr>
          <w:b/>
        </w:rPr>
        <w:t>General Settings</w:t>
      </w:r>
      <w:r>
        <w:t xml:space="preserve">, click on </w:t>
      </w:r>
      <w:r w:rsidRPr="00D530E5">
        <w:rPr>
          <w:b/>
        </w:rPr>
        <w:t>Versioning settings</w:t>
      </w:r>
      <w:r>
        <w:t>.</w:t>
      </w:r>
    </w:p>
    <w:p w:rsidR="0087140A" w:rsidRDefault="0087140A" w:rsidP="0087140A">
      <w:pPr>
        <w:pStyle w:val="LabStepNumberedLevel2"/>
      </w:pPr>
      <w:r>
        <w:t xml:space="preserve">In </w:t>
      </w:r>
      <w:r w:rsidRPr="00D530E5">
        <w:rPr>
          <w:b/>
        </w:rPr>
        <w:t>Require Check Out</w:t>
      </w:r>
      <w:r>
        <w:t xml:space="preserve">, select </w:t>
      </w:r>
      <w:r w:rsidRPr="00D530E5">
        <w:rPr>
          <w:b/>
        </w:rPr>
        <w:t>No</w:t>
      </w:r>
      <w:r>
        <w:t>.</w:t>
      </w:r>
    </w:p>
    <w:p w:rsidR="0087140A" w:rsidRPr="00D530E5" w:rsidRDefault="0087140A" w:rsidP="0087140A">
      <w:pPr>
        <w:pStyle w:val="LabStepScreenshotLevel2"/>
      </w:pPr>
      <w:r>
        <w:drawing>
          <wp:inline distT="0" distB="0" distL="0" distR="0" wp14:anchorId="7460B0B4" wp14:editId="3C67D7D6">
            <wp:extent cx="4023360" cy="43891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4_doclib.png"/>
                    <pic:cNvPicPr/>
                  </pic:nvPicPr>
                  <pic:blipFill>
                    <a:blip r:embed="rId110">
                      <a:extLst>
                        <a:ext uri="{28A0092B-C50C-407E-A947-70E740481C1C}">
                          <a14:useLocalDpi xmlns:a14="http://schemas.microsoft.com/office/drawing/2010/main" val="0"/>
                        </a:ext>
                      </a:extLst>
                    </a:blip>
                    <a:stretch>
                      <a:fillRect/>
                    </a:stretch>
                  </pic:blipFill>
                  <pic:spPr>
                    <a:xfrm>
                      <a:off x="0" y="0"/>
                      <a:ext cx="4023360" cy="438912"/>
                    </a:xfrm>
                    <a:prstGeom prst="rect">
                      <a:avLst/>
                    </a:prstGeom>
                  </pic:spPr>
                </pic:pic>
              </a:graphicData>
            </a:graphic>
          </wp:inline>
        </w:drawing>
      </w:r>
    </w:p>
    <w:p w:rsidR="00566191" w:rsidRDefault="00EA04A7" w:rsidP="00566191">
      <w:pPr>
        <w:pStyle w:val="Heading4"/>
      </w:pPr>
      <w:r>
        <w:t>Check Out</w:t>
      </w:r>
      <w:r w:rsidR="0087140A">
        <w:t>/Check In Document</w:t>
      </w:r>
    </w:p>
    <w:p w:rsidR="00566191" w:rsidRDefault="00566191" w:rsidP="00566191">
      <w:pPr>
        <w:pStyle w:val="LabExerciseText"/>
      </w:pPr>
      <w:r>
        <w:t>Checking documents in and out allows you to obtain exclusive write access to a document, which eliminates the need to merge changes from multiple authors. When you check out a document, you are the only one who can save the changes to the document until you check the file back in. Follow the steps below to check out, make changes, save, and then check in a document.</w:t>
      </w:r>
    </w:p>
    <w:p w:rsidR="00566191" w:rsidRDefault="00EA04A7" w:rsidP="00566191">
      <w:pPr>
        <w:pStyle w:val="LabStepNumbered"/>
      </w:pPr>
      <w:r>
        <w:t xml:space="preserve">To Require Check Out, scroll down to the bottom of Versioning Settings page you are currently in and change the </w:t>
      </w:r>
      <w:r>
        <w:rPr>
          <w:b/>
        </w:rPr>
        <w:t xml:space="preserve">Require documents to be checked out before they can be edited? </w:t>
      </w:r>
      <w:r>
        <w:t xml:space="preserve">to </w:t>
      </w:r>
      <w:r w:rsidRPr="00EA04A7">
        <w:rPr>
          <w:b/>
        </w:rPr>
        <w:t>Yes</w:t>
      </w:r>
      <w:r>
        <w:t>.</w:t>
      </w:r>
    </w:p>
    <w:p w:rsidR="00EA04A7" w:rsidRDefault="00EA04A7" w:rsidP="00EA04A7">
      <w:pPr>
        <w:pStyle w:val="LabStepScreenshot"/>
      </w:pPr>
      <w:r>
        <w:rPr>
          <w:noProof/>
        </w:rPr>
        <w:drawing>
          <wp:inline distT="0" distB="0" distL="0" distR="0" wp14:anchorId="434BE149" wp14:editId="566FAEA7">
            <wp:extent cx="4775397" cy="4572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5397" cy="457200"/>
                    </a:xfrm>
                    <a:prstGeom prst="rect">
                      <a:avLst/>
                    </a:prstGeom>
                  </pic:spPr>
                </pic:pic>
              </a:graphicData>
            </a:graphic>
          </wp:inline>
        </w:drawing>
      </w:r>
    </w:p>
    <w:p w:rsidR="00EA04A7" w:rsidRDefault="00EA04A7" w:rsidP="00566191">
      <w:pPr>
        <w:pStyle w:val="LabStepNumbered"/>
      </w:pPr>
      <w:r>
        <w:t xml:space="preserve">To Check Out a document, click on the </w:t>
      </w:r>
      <w:r>
        <w:rPr>
          <w:b/>
        </w:rPr>
        <w:t>ellipsis (…)</w:t>
      </w:r>
      <w:r>
        <w:t xml:space="preserve"> for the </w:t>
      </w:r>
      <w:r w:rsidR="007D406C" w:rsidRPr="007D406C">
        <w:rPr>
          <w:b/>
        </w:rPr>
        <w:t>Employee Orientation Checklist</w:t>
      </w:r>
      <w:r w:rsidR="007D406C">
        <w:t xml:space="preserve"> </w:t>
      </w:r>
      <w:r>
        <w:t xml:space="preserve">document </w:t>
      </w:r>
      <w:r w:rsidR="007D406C">
        <w:t xml:space="preserve">then </w:t>
      </w:r>
      <w:r>
        <w:t xml:space="preserve">click on the </w:t>
      </w:r>
      <w:r w:rsidRPr="00EA04A7">
        <w:rPr>
          <w:b/>
        </w:rPr>
        <w:t>ellipsis (…)</w:t>
      </w:r>
      <w:r>
        <w:t xml:space="preserve"> in the document dialog. Choose </w:t>
      </w:r>
      <w:r w:rsidRPr="00EA04A7">
        <w:rPr>
          <w:b/>
        </w:rPr>
        <w:t>Advanced</w:t>
      </w:r>
      <w:r>
        <w:t xml:space="preserve"> then select </w:t>
      </w:r>
      <w:r w:rsidRPr="00EA04A7">
        <w:rPr>
          <w:b/>
        </w:rPr>
        <w:t>Check Out</w:t>
      </w:r>
      <w:r>
        <w:t>.</w:t>
      </w:r>
    </w:p>
    <w:p w:rsidR="00EA04A7" w:rsidRDefault="00EA04A7" w:rsidP="00EA04A7">
      <w:pPr>
        <w:pStyle w:val="LabStepScreenshot"/>
      </w:pPr>
      <w:r>
        <w:rPr>
          <w:noProof/>
        </w:rPr>
        <w:lastRenderedPageBreak/>
        <w:drawing>
          <wp:inline distT="0" distB="0" distL="0" distR="0" wp14:anchorId="0D0DDCB5" wp14:editId="18CF1753">
            <wp:extent cx="4372116" cy="36576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116" cy="3657600"/>
                    </a:xfrm>
                    <a:prstGeom prst="rect">
                      <a:avLst/>
                    </a:prstGeom>
                  </pic:spPr>
                </pic:pic>
              </a:graphicData>
            </a:graphic>
          </wp:inline>
        </w:drawing>
      </w:r>
    </w:p>
    <w:p w:rsidR="00566191" w:rsidRDefault="00566191" w:rsidP="00566191">
      <w:pPr>
        <w:pStyle w:val="LabStepNumbered"/>
      </w:pPr>
      <w:r>
        <w:t>Notice the document icon now has an arrow. This arrow indicates the file is checked out.</w:t>
      </w:r>
    </w:p>
    <w:p w:rsidR="00566191" w:rsidRDefault="00E87BB3" w:rsidP="00566191">
      <w:pPr>
        <w:pStyle w:val="LabStepScreenshot"/>
      </w:pPr>
      <w:r>
        <w:rPr>
          <w:noProof/>
        </w:rPr>
        <w:drawing>
          <wp:inline distT="0" distB="0" distL="0" distR="0" wp14:anchorId="47FF9BDB" wp14:editId="2257C232">
            <wp:extent cx="3541163" cy="13716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1163" cy="1371600"/>
                    </a:xfrm>
                    <a:prstGeom prst="rect">
                      <a:avLst/>
                    </a:prstGeom>
                  </pic:spPr>
                </pic:pic>
              </a:graphicData>
            </a:graphic>
          </wp:inline>
        </w:drawing>
      </w:r>
    </w:p>
    <w:p w:rsidR="00566191" w:rsidRDefault="00566191" w:rsidP="00566191">
      <w:pPr>
        <w:pStyle w:val="LabStepNumbered"/>
      </w:pPr>
      <w:r>
        <w:t xml:space="preserve">Click on the name </w:t>
      </w:r>
      <w:r w:rsidR="00E87BB3">
        <w:rPr>
          <w:b/>
        </w:rPr>
        <w:t xml:space="preserve">Employee Orientation Checklist </w:t>
      </w:r>
      <w:r>
        <w:t>to open the file.</w:t>
      </w:r>
      <w:r w:rsidR="00BD2723">
        <w:t xml:space="preserve"> The document will open in Word Online. You can edit the document either through the Word client or Word Online by selecting the </w:t>
      </w:r>
      <w:r w:rsidR="00BD2723" w:rsidRPr="00BD2723">
        <w:rPr>
          <w:b/>
        </w:rPr>
        <w:t>Edit Document</w:t>
      </w:r>
      <w:r w:rsidR="00BD2723">
        <w:t xml:space="preserve"> dropdown to get to the list of edit options.</w:t>
      </w:r>
    </w:p>
    <w:p w:rsidR="00BD2723" w:rsidRDefault="00BD2723" w:rsidP="00BD2723">
      <w:pPr>
        <w:pStyle w:val="LabStepScreenshot"/>
      </w:pPr>
      <w:r>
        <w:rPr>
          <w:noProof/>
        </w:rPr>
        <w:drawing>
          <wp:inline distT="0" distB="0" distL="0" distR="0" wp14:anchorId="60D5EF53" wp14:editId="5A82E305">
            <wp:extent cx="4322811" cy="2834640"/>
            <wp:effectExtent l="0" t="0" r="190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2811" cy="2834640"/>
                    </a:xfrm>
                    <a:prstGeom prst="rect">
                      <a:avLst/>
                    </a:prstGeom>
                  </pic:spPr>
                </pic:pic>
              </a:graphicData>
            </a:graphic>
          </wp:inline>
        </w:drawing>
      </w:r>
    </w:p>
    <w:p w:rsidR="00AB311D" w:rsidRDefault="00AB311D" w:rsidP="00566191">
      <w:pPr>
        <w:pStyle w:val="LabStepNumbered"/>
      </w:pPr>
      <w:r>
        <w:lastRenderedPageBreak/>
        <w:t xml:space="preserve">Choose </w:t>
      </w:r>
      <w:r w:rsidRPr="00AB311D">
        <w:rPr>
          <w:b/>
        </w:rPr>
        <w:t>Edit in Word</w:t>
      </w:r>
      <w:r>
        <w:t>. Make change to the file and then click the Save icon.</w:t>
      </w:r>
    </w:p>
    <w:p w:rsidR="00AB311D" w:rsidRDefault="00AB311D" w:rsidP="00AB311D">
      <w:pPr>
        <w:pStyle w:val="LabStepScreenshot"/>
      </w:pPr>
      <w:r>
        <w:rPr>
          <w:noProof/>
        </w:rPr>
        <w:drawing>
          <wp:inline distT="0" distB="0" distL="0" distR="0" wp14:anchorId="560B7951" wp14:editId="0F47AB6E">
            <wp:extent cx="4409721" cy="35661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9721" cy="3566160"/>
                    </a:xfrm>
                    <a:prstGeom prst="rect">
                      <a:avLst/>
                    </a:prstGeom>
                  </pic:spPr>
                </pic:pic>
              </a:graphicData>
            </a:graphic>
          </wp:inline>
        </w:drawing>
      </w:r>
    </w:p>
    <w:p w:rsidR="00AB311D" w:rsidRDefault="00AB311D" w:rsidP="00AB311D">
      <w:pPr>
        <w:pStyle w:val="LabExerciseCallout"/>
      </w:pPr>
      <w:r w:rsidRPr="00537DAD">
        <w:rPr>
          <w:b/>
        </w:rPr>
        <w:t>Note:</w:t>
      </w:r>
      <w:r>
        <w:t xml:space="preserve"> In some cases, you may want to leave the file checked out while you continue to make updates the next day. You can save the file and keep it checked out and then check in the file when you are ready to publish the changes. If you close the file, you will be prompted with a dialog confirming if you want to check in the file. If you click No your changes will still be saved but the file will remain checked out. All users will only have read access to the file while it is still checked out and they will only see the latest published version.</w:t>
      </w:r>
    </w:p>
    <w:p w:rsidR="0059495B" w:rsidRDefault="0059495B" w:rsidP="00566191">
      <w:pPr>
        <w:pStyle w:val="LabStepNumbered"/>
      </w:pPr>
      <w:r>
        <w:t xml:space="preserve">To </w:t>
      </w:r>
      <w:r w:rsidRPr="0059495B">
        <w:rPr>
          <w:b/>
        </w:rPr>
        <w:t>Check In</w:t>
      </w:r>
      <w:r>
        <w:t xml:space="preserve"> or </w:t>
      </w:r>
      <w:r w:rsidRPr="0059495B">
        <w:rPr>
          <w:b/>
        </w:rPr>
        <w:t>Discard Check Out</w:t>
      </w:r>
      <w:r>
        <w:t xml:space="preserve"> through Word, select the </w:t>
      </w:r>
      <w:r w:rsidRPr="0059495B">
        <w:rPr>
          <w:b/>
        </w:rPr>
        <w:t>File</w:t>
      </w:r>
      <w:r>
        <w:t xml:space="preserve"> tab to get to the Info panel to access the Checked Out Document options.</w:t>
      </w:r>
    </w:p>
    <w:p w:rsidR="0059495B" w:rsidRDefault="0059495B" w:rsidP="0059495B">
      <w:pPr>
        <w:pStyle w:val="LabStepScreenshot"/>
      </w:pPr>
      <w:r>
        <w:rPr>
          <w:noProof/>
        </w:rPr>
        <w:drawing>
          <wp:inline distT="0" distB="0" distL="0" distR="0" wp14:anchorId="2F541373" wp14:editId="52256888">
            <wp:extent cx="5078344" cy="3749040"/>
            <wp:effectExtent l="0" t="0" r="8255"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8344" cy="3749040"/>
                    </a:xfrm>
                    <a:prstGeom prst="rect">
                      <a:avLst/>
                    </a:prstGeom>
                  </pic:spPr>
                </pic:pic>
              </a:graphicData>
            </a:graphic>
          </wp:inline>
        </w:drawing>
      </w:r>
    </w:p>
    <w:p w:rsidR="00566191" w:rsidRDefault="00003266" w:rsidP="008D68A7">
      <w:pPr>
        <w:pStyle w:val="LabStepNumberedLevel2"/>
      </w:pPr>
      <w:r>
        <w:lastRenderedPageBreak/>
        <w:t>To Check In</w:t>
      </w:r>
      <w:r w:rsidR="002937BE">
        <w:t xml:space="preserve"> the document</w:t>
      </w:r>
      <w:r>
        <w:t xml:space="preserve">, click the Check In option. </w:t>
      </w:r>
      <w:r w:rsidR="00566191">
        <w:t xml:space="preserve">From the </w:t>
      </w:r>
      <w:r w:rsidR="00566191" w:rsidRPr="00003266">
        <w:rPr>
          <w:b/>
        </w:rPr>
        <w:t xml:space="preserve">Check in </w:t>
      </w:r>
      <w:r w:rsidR="00566191">
        <w:t xml:space="preserve">dialog, enter any desired </w:t>
      </w:r>
      <w:r w:rsidR="00566191" w:rsidRPr="00003266">
        <w:rPr>
          <w:b/>
        </w:rPr>
        <w:t>Comments</w:t>
      </w:r>
      <w:r w:rsidR="00566191">
        <w:t xml:space="preserve"> (optional) and then click </w:t>
      </w:r>
      <w:r w:rsidR="00566191" w:rsidRPr="00003266">
        <w:rPr>
          <w:b/>
        </w:rPr>
        <w:t>OK</w:t>
      </w:r>
      <w:r w:rsidR="00566191">
        <w:t>.</w:t>
      </w:r>
    </w:p>
    <w:p w:rsidR="00003266" w:rsidRDefault="00E162DC" w:rsidP="00003266">
      <w:pPr>
        <w:pStyle w:val="LabStepScreenshotLevel2"/>
      </w:pPr>
      <w:r>
        <w:drawing>
          <wp:inline distT="0" distB="0" distL="0" distR="0" wp14:anchorId="4F400E97" wp14:editId="73ED53BB">
            <wp:extent cx="2692639" cy="155448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2639" cy="1554480"/>
                    </a:xfrm>
                    <a:prstGeom prst="rect">
                      <a:avLst/>
                    </a:prstGeom>
                  </pic:spPr>
                </pic:pic>
              </a:graphicData>
            </a:graphic>
          </wp:inline>
        </w:drawing>
      </w:r>
    </w:p>
    <w:p w:rsidR="00566191" w:rsidRDefault="00566191" w:rsidP="00566191">
      <w:pPr>
        <w:pStyle w:val="LabExerciseCallout"/>
      </w:pPr>
      <w:r w:rsidRPr="00C52CC2">
        <w:rPr>
          <w:b/>
        </w:rPr>
        <w:t>Note:</w:t>
      </w:r>
      <w:r>
        <w:t xml:space="preserve"> If you want to retain your checkout but publish the latest changes so the users can see the updates, set </w:t>
      </w:r>
      <w:r>
        <w:rPr>
          <w:b/>
        </w:rPr>
        <w:t>Retain your check out after checking in</w:t>
      </w:r>
      <w:r>
        <w:t xml:space="preserve"> to </w:t>
      </w:r>
      <w:r w:rsidRPr="00C52CC2">
        <w:rPr>
          <w:b/>
        </w:rPr>
        <w:t>Yes</w:t>
      </w:r>
      <w:r>
        <w:t>.</w:t>
      </w:r>
    </w:p>
    <w:p w:rsidR="00E162DC" w:rsidRDefault="00E162DC" w:rsidP="00566191">
      <w:pPr>
        <w:pStyle w:val="LabStepNumbered"/>
      </w:pPr>
      <w:r>
        <w:t>Word will keep the document open and display the following messages because the file is checked in.</w:t>
      </w:r>
    </w:p>
    <w:p w:rsidR="00E162DC" w:rsidRDefault="00E162DC" w:rsidP="00E162DC">
      <w:pPr>
        <w:pStyle w:val="LabStepScreenshot"/>
      </w:pPr>
      <w:r>
        <w:rPr>
          <w:noProof/>
        </w:rPr>
        <w:drawing>
          <wp:inline distT="0" distB="0" distL="0" distR="0" wp14:anchorId="23882347" wp14:editId="1DAAE4A6">
            <wp:extent cx="5691942" cy="182880"/>
            <wp:effectExtent l="0" t="0" r="444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1942" cy="182880"/>
                    </a:xfrm>
                    <a:prstGeom prst="rect">
                      <a:avLst/>
                    </a:prstGeom>
                  </pic:spPr>
                </pic:pic>
              </a:graphicData>
            </a:graphic>
          </wp:inline>
        </w:drawing>
      </w:r>
    </w:p>
    <w:p w:rsidR="00E162DC" w:rsidRDefault="00E162DC" w:rsidP="00566191">
      <w:pPr>
        <w:pStyle w:val="LabStepNumbered"/>
      </w:pPr>
      <w:r>
        <w:t xml:space="preserve">Close </w:t>
      </w:r>
      <w:r w:rsidR="00D7228E">
        <w:t xml:space="preserve">the file in </w:t>
      </w:r>
      <w:r w:rsidRPr="00F3771F">
        <w:rPr>
          <w:b/>
        </w:rPr>
        <w:t>Word</w:t>
      </w:r>
      <w:r>
        <w:t>.</w:t>
      </w:r>
    </w:p>
    <w:p w:rsidR="00EA6708" w:rsidRDefault="00EA6708" w:rsidP="00566191">
      <w:pPr>
        <w:pStyle w:val="LabStepNumbered"/>
      </w:pPr>
      <w:r>
        <w:t xml:space="preserve">Go back to the browser and click on </w:t>
      </w:r>
      <w:r w:rsidRPr="00EA6708">
        <w:rPr>
          <w:b/>
        </w:rPr>
        <w:t>Team Site</w:t>
      </w:r>
      <w:r>
        <w:t xml:space="preserve"> in Word Online to navigate back to the document library.</w:t>
      </w:r>
    </w:p>
    <w:p w:rsidR="00EA6708" w:rsidRDefault="00EA6708" w:rsidP="00EA6708">
      <w:pPr>
        <w:pStyle w:val="LabStepScreenshot"/>
      </w:pPr>
      <w:r>
        <w:rPr>
          <w:noProof/>
        </w:rPr>
        <w:drawing>
          <wp:inline distT="0" distB="0" distL="0" distR="0" wp14:anchorId="15C0BBA3" wp14:editId="1BC82321">
            <wp:extent cx="6229302" cy="13716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29302" cy="1371600"/>
                    </a:xfrm>
                    <a:prstGeom prst="rect">
                      <a:avLst/>
                    </a:prstGeom>
                  </pic:spPr>
                </pic:pic>
              </a:graphicData>
            </a:graphic>
          </wp:inline>
        </w:drawing>
      </w:r>
    </w:p>
    <w:p w:rsidR="00566191" w:rsidRDefault="00566191" w:rsidP="00566191">
      <w:pPr>
        <w:pStyle w:val="LabStepNumbered"/>
      </w:pPr>
      <w:r>
        <w:t>Notice the document icon no longer shows an arrow, indicating that the file is no longer checked out.</w:t>
      </w:r>
    </w:p>
    <w:p w:rsidR="00566191" w:rsidRPr="00C52CC2" w:rsidRDefault="00D15B0D" w:rsidP="00566191">
      <w:pPr>
        <w:pStyle w:val="LabStepScreenshot"/>
      </w:pPr>
      <w:r>
        <w:rPr>
          <w:noProof/>
        </w:rPr>
        <w:drawing>
          <wp:inline distT="0" distB="0" distL="0" distR="0" wp14:anchorId="02054F41" wp14:editId="6EE56F34">
            <wp:extent cx="3204126" cy="1371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4126" cy="1371600"/>
                    </a:xfrm>
                    <a:prstGeom prst="rect">
                      <a:avLst/>
                    </a:prstGeom>
                  </pic:spPr>
                </pic:pic>
              </a:graphicData>
            </a:graphic>
          </wp:inline>
        </w:drawing>
      </w:r>
    </w:p>
    <w:p w:rsidR="00AA5DB2" w:rsidRDefault="00AA5DB2">
      <w:pPr>
        <w:pStyle w:val="Heading3"/>
      </w:pPr>
      <w:r>
        <w:t xml:space="preserve">Exercise </w:t>
      </w:r>
      <w:r w:rsidR="00C24CEA">
        <w:t>5</w:t>
      </w:r>
      <w:r>
        <w:t xml:space="preserve">: </w:t>
      </w:r>
      <w:r w:rsidR="00B76D1E">
        <w:t>Update Document Library Templates</w:t>
      </w:r>
    </w:p>
    <w:p w:rsidR="00AA5DB2" w:rsidRDefault="004443E5" w:rsidP="00AA5DB2">
      <w:pPr>
        <w:pStyle w:val="LabExerciseLeadIn"/>
      </w:pPr>
      <w:r>
        <w:t xml:space="preserve">In </w:t>
      </w:r>
      <w:r w:rsidR="00AF6EBE">
        <w:t>this exercise you will change the document library template for the document library you created in exercise 1. You will create a new document library that will default to Excel and change the default template for the library.</w:t>
      </w:r>
    </w:p>
    <w:p w:rsidR="003C621A" w:rsidRDefault="004B13D7" w:rsidP="003C621A">
      <w:pPr>
        <w:pStyle w:val="Heading4"/>
      </w:pPr>
      <w:r>
        <w:t xml:space="preserve">Update the </w:t>
      </w:r>
      <w:r w:rsidR="00BD16AD">
        <w:t xml:space="preserve">Word </w:t>
      </w:r>
      <w:r>
        <w:t>Document Library</w:t>
      </w:r>
      <w:r w:rsidR="00BD16AD">
        <w:t xml:space="preserve"> Template</w:t>
      </w:r>
    </w:p>
    <w:p w:rsidR="00C70CC7" w:rsidRDefault="00C70CC7" w:rsidP="00C70CC7">
      <w:pPr>
        <w:pStyle w:val="LabStepNumbered"/>
        <w:numPr>
          <w:ilvl w:val="0"/>
          <w:numId w:val="21"/>
        </w:numPr>
      </w:pPr>
      <w:r>
        <w:t xml:space="preserve">Navigate to the </w:t>
      </w:r>
      <w:r w:rsidRPr="00C70CC7">
        <w:rPr>
          <w:b/>
        </w:rPr>
        <w:t xml:space="preserve">Word Documents </w:t>
      </w:r>
      <w:r>
        <w:t>library.</w:t>
      </w:r>
    </w:p>
    <w:p w:rsidR="0001769E" w:rsidRDefault="00C70CC7" w:rsidP="00C70CC7">
      <w:pPr>
        <w:pStyle w:val="LabStepNumbered"/>
        <w:numPr>
          <w:ilvl w:val="0"/>
          <w:numId w:val="21"/>
        </w:numPr>
      </w:pPr>
      <w:r>
        <w:t xml:space="preserve">From the </w:t>
      </w:r>
      <w:r w:rsidRPr="00C70CC7">
        <w:rPr>
          <w:b/>
        </w:rPr>
        <w:t>LIBRARY</w:t>
      </w:r>
      <w:r>
        <w:t xml:space="preserve"> tab, click </w:t>
      </w:r>
      <w:r w:rsidRPr="00C70CC7">
        <w:rPr>
          <w:b/>
        </w:rPr>
        <w:t>Library</w:t>
      </w:r>
      <w:r>
        <w:t xml:space="preserve"> </w:t>
      </w:r>
      <w:r w:rsidRPr="00C70CC7">
        <w:rPr>
          <w:b/>
        </w:rPr>
        <w:t>Settings</w:t>
      </w:r>
      <w:r>
        <w:t xml:space="preserve"> ribbon button located in the </w:t>
      </w:r>
      <w:r w:rsidRPr="00C70CC7">
        <w:rPr>
          <w:b/>
        </w:rPr>
        <w:t>Settings</w:t>
      </w:r>
      <w:r>
        <w:t xml:space="preserve"> group.</w:t>
      </w:r>
    </w:p>
    <w:p w:rsidR="00C70CC7" w:rsidRDefault="00C70CC7" w:rsidP="00C70CC7">
      <w:pPr>
        <w:pStyle w:val="LabStepNumbered"/>
        <w:numPr>
          <w:ilvl w:val="0"/>
          <w:numId w:val="21"/>
        </w:numPr>
      </w:pPr>
      <w:r>
        <w:t xml:space="preserve">Under the </w:t>
      </w:r>
      <w:r w:rsidRPr="00C70CC7">
        <w:rPr>
          <w:b/>
        </w:rPr>
        <w:t>General</w:t>
      </w:r>
      <w:r>
        <w:t xml:space="preserve"> </w:t>
      </w:r>
      <w:r w:rsidRPr="00C70CC7">
        <w:rPr>
          <w:b/>
        </w:rPr>
        <w:t>Settings</w:t>
      </w:r>
      <w:r>
        <w:t xml:space="preserve"> section, click on the </w:t>
      </w:r>
      <w:r w:rsidRPr="00C70CC7">
        <w:rPr>
          <w:b/>
        </w:rPr>
        <w:t>Advanced</w:t>
      </w:r>
      <w:r>
        <w:t xml:space="preserve"> </w:t>
      </w:r>
      <w:r w:rsidRPr="00C70CC7">
        <w:rPr>
          <w:b/>
        </w:rPr>
        <w:t>settings</w:t>
      </w:r>
      <w:r>
        <w:t xml:space="preserve"> link.</w:t>
      </w:r>
    </w:p>
    <w:p w:rsidR="00C70CC7" w:rsidRDefault="00C70CC7" w:rsidP="00C70CC7">
      <w:pPr>
        <w:pStyle w:val="LabStepScreenshot"/>
      </w:pPr>
      <w:r>
        <w:rPr>
          <w:noProof/>
        </w:rPr>
        <w:lastRenderedPageBreak/>
        <w:drawing>
          <wp:inline distT="0" distB="0" distL="0" distR="0">
            <wp:extent cx="3310128" cy="804672"/>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7_doclib.png"/>
                    <pic:cNvPicPr/>
                  </pic:nvPicPr>
                  <pic:blipFill>
                    <a:blip r:embed="rId121">
                      <a:extLst>
                        <a:ext uri="{28A0092B-C50C-407E-A947-70E740481C1C}">
                          <a14:useLocalDpi xmlns:a14="http://schemas.microsoft.com/office/drawing/2010/main" val="0"/>
                        </a:ext>
                      </a:extLst>
                    </a:blip>
                    <a:stretch>
                      <a:fillRect/>
                    </a:stretch>
                  </pic:blipFill>
                  <pic:spPr>
                    <a:xfrm>
                      <a:off x="0" y="0"/>
                      <a:ext cx="3310128" cy="804672"/>
                    </a:xfrm>
                    <a:prstGeom prst="rect">
                      <a:avLst/>
                    </a:prstGeom>
                  </pic:spPr>
                </pic:pic>
              </a:graphicData>
            </a:graphic>
          </wp:inline>
        </w:drawing>
      </w:r>
    </w:p>
    <w:p w:rsidR="00C70CC7" w:rsidRDefault="00C70CC7" w:rsidP="00C70CC7">
      <w:pPr>
        <w:pStyle w:val="LabStepNumbered"/>
        <w:numPr>
          <w:ilvl w:val="0"/>
          <w:numId w:val="21"/>
        </w:numPr>
      </w:pPr>
      <w:r>
        <w:t xml:space="preserve">In the </w:t>
      </w:r>
      <w:r w:rsidRPr="00C70CC7">
        <w:rPr>
          <w:b/>
        </w:rPr>
        <w:t>Document</w:t>
      </w:r>
      <w:r>
        <w:t xml:space="preserve"> </w:t>
      </w:r>
      <w:r w:rsidRPr="00C70CC7">
        <w:rPr>
          <w:b/>
        </w:rPr>
        <w:t>Template</w:t>
      </w:r>
      <w:r>
        <w:t xml:space="preserve"> section under the </w:t>
      </w:r>
      <w:r w:rsidRPr="00C70CC7">
        <w:rPr>
          <w:b/>
        </w:rPr>
        <w:t>Template</w:t>
      </w:r>
      <w:r>
        <w:t xml:space="preserve"> </w:t>
      </w:r>
      <w:r w:rsidRPr="00C70CC7">
        <w:rPr>
          <w:b/>
        </w:rPr>
        <w:t>URL</w:t>
      </w:r>
      <w:r>
        <w:t xml:space="preserve"> property, click on </w:t>
      </w:r>
      <w:r w:rsidRPr="00C70CC7">
        <w:rPr>
          <w:b/>
        </w:rPr>
        <w:t>(Edit Template)</w:t>
      </w:r>
      <w:r>
        <w:t>.</w:t>
      </w:r>
    </w:p>
    <w:p w:rsidR="00C70CC7" w:rsidRDefault="00C70CC7" w:rsidP="00C70CC7">
      <w:pPr>
        <w:pStyle w:val="LabStepScreenshot"/>
      </w:pPr>
      <w:r>
        <w:rPr>
          <w:noProof/>
        </w:rPr>
        <w:drawing>
          <wp:inline distT="0" distB="0" distL="0" distR="0">
            <wp:extent cx="2606040" cy="777240"/>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8_doclib.png"/>
                    <pic:cNvPicPr/>
                  </pic:nvPicPr>
                  <pic:blipFill>
                    <a:blip r:embed="rId122">
                      <a:extLst>
                        <a:ext uri="{28A0092B-C50C-407E-A947-70E740481C1C}">
                          <a14:useLocalDpi xmlns:a14="http://schemas.microsoft.com/office/drawing/2010/main" val="0"/>
                        </a:ext>
                      </a:extLst>
                    </a:blip>
                    <a:stretch>
                      <a:fillRect/>
                    </a:stretch>
                  </pic:blipFill>
                  <pic:spPr>
                    <a:xfrm>
                      <a:off x="0" y="0"/>
                      <a:ext cx="2606040" cy="777240"/>
                    </a:xfrm>
                    <a:prstGeom prst="rect">
                      <a:avLst/>
                    </a:prstGeom>
                  </pic:spPr>
                </pic:pic>
              </a:graphicData>
            </a:graphic>
          </wp:inline>
        </w:drawing>
      </w:r>
    </w:p>
    <w:p w:rsidR="00C70CC7" w:rsidRDefault="002B2CF5" w:rsidP="00C70CC7">
      <w:pPr>
        <w:pStyle w:val="LabStepNumbered"/>
        <w:numPr>
          <w:ilvl w:val="0"/>
          <w:numId w:val="21"/>
        </w:numPr>
      </w:pPr>
      <w:r>
        <w:t xml:space="preserve">From the client computer, open </w:t>
      </w:r>
      <w:r w:rsidRPr="002B2CF5">
        <w:rPr>
          <w:b/>
        </w:rPr>
        <w:t>Windows Explorer</w:t>
      </w:r>
      <w:r>
        <w:t xml:space="preserve"> and navigate to </w:t>
      </w:r>
      <w:r w:rsidRPr="002B2CF5">
        <w:rPr>
          <w:b/>
        </w:rPr>
        <w:t>C:/Student/Documents/Lab</w:t>
      </w:r>
      <w:r>
        <w:t>.</w:t>
      </w:r>
    </w:p>
    <w:p w:rsidR="002B2CF5" w:rsidRDefault="002B2CF5" w:rsidP="00C70CC7">
      <w:pPr>
        <w:pStyle w:val="LabStepNumbered"/>
        <w:numPr>
          <w:ilvl w:val="0"/>
          <w:numId w:val="21"/>
        </w:numPr>
      </w:pPr>
      <w:r>
        <w:t>Double-click on the</w:t>
      </w:r>
      <w:r w:rsidRPr="002B2CF5">
        <w:rPr>
          <w:b/>
        </w:rPr>
        <w:t xml:space="preserve"> Time Sheet.docx </w:t>
      </w:r>
      <w:r>
        <w:t xml:space="preserve">file to open the file in </w:t>
      </w:r>
      <w:r w:rsidRPr="002B2CF5">
        <w:rPr>
          <w:b/>
        </w:rPr>
        <w:t>Word</w:t>
      </w:r>
      <w:r>
        <w:t>.</w:t>
      </w:r>
    </w:p>
    <w:p w:rsidR="002B2CF5" w:rsidRDefault="002B2CF5" w:rsidP="002B2CF5">
      <w:pPr>
        <w:pStyle w:val="LabStepScreenshot"/>
      </w:pPr>
      <w:r>
        <w:rPr>
          <w:noProof/>
        </w:rPr>
        <w:drawing>
          <wp:inline distT="0" distB="0" distL="0" distR="0">
            <wp:extent cx="3959352" cy="2295144"/>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9_doclib.png"/>
                    <pic:cNvPicPr/>
                  </pic:nvPicPr>
                  <pic:blipFill>
                    <a:blip r:embed="rId123">
                      <a:extLst>
                        <a:ext uri="{28A0092B-C50C-407E-A947-70E740481C1C}">
                          <a14:useLocalDpi xmlns:a14="http://schemas.microsoft.com/office/drawing/2010/main" val="0"/>
                        </a:ext>
                      </a:extLst>
                    </a:blip>
                    <a:stretch>
                      <a:fillRect/>
                    </a:stretch>
                  </pic:blipFill>
                  <pic:spPr>
                    <a:xfrm>
                      <a:off x="0" y="0"/>
                      <a:ext cx="3959352" cy="2295144"/>
                    </a:xfrm>
                    <a:prstGeom prst="rect">
                      <a:avLst/>
                    </a:prstGeom>
                  </pic:spPr>
                </pic:pic>
              </a:graphicData>
            </a:graphic>
          </wp:inline>
        </w:drawing>
      </w:r>
    </w:p>
    <w:p w:rsidR="00FF3921" w:rsidRDefault="00FF3921" w:rsidP="00B47FF8">
      <w:pPr>
        <w:pStyle w:val="LabStepNumbered"/>
      </w:pPr>
      <w:r>
        <w:t xml:space="preserve">Copy content from the </w:t>
      </w:r>
      <w:r w:rsidRPr="000176EF">
        <w:rPr>
          <w:b/>
        </w:rPr>
        <w:t>Time Sheet.dotx</w:t>
      </w:r>
      <w:r>
        <w:t xml:space="preserve"> file and paste into the </w:t>
      </w:r>
      <w:r w:rsidRPr="000176EF">
        <w:rPr>
          <w:b/>
        </w:rPr>
        <w:t>template.dotx</w:t>
      </w:r>
      <w:r>
        <w:t xml:space="preserve"> file:</w:t>
      </w:r>
    </w:p>
    <w:p w:rsidR="00B47FF8" w:rsidRDefault="00B47FF8" w:rsidP="00FF3921">
      <w:pPr>
        <w:pStyle w:val="LabStepNumberedLevel2"/>
      </w:pPr>
      <w:r>
        <w:t>Select all content (</w:t>
      </w:r>
      <w:r w:rsidRPr="00B47FF8">
        <w:rPr>
          <w:b/>
        </w:rPr>
        <w:t>Ctrl +A</w:t>
      </w:r>
      <w:r>
        <w:t>).</w:t>
      </w:r>
    </w:p>
    <w:p w:rsidR="00B47FF8" w:rsidRDefault="00B47FF8" w:rsidP="00FF3921">
      <w:pPr>
        <w:pStyle w:val="LabStepNumberedLevel2"/>
      </w:pPr>
      <w:r>
        <w:t>Copy the content (</w:t>
      </w:r>
      <w:r w:rsidRPr="00B47FF8">
        <w:rPr>
          <w:b/>
        </w:rPr>
        <w:t>Ctrl + C</w:t>
      </w:r>
      <w:r>
        <w:t>).</w:t>
      </w:r>
    </w:p>
    <w:p w:rsidR="00B47FF8" w:rsidRDefault="00B47FF8" w:rsidP="00FF3921">
      <w:pPr>
        <w:pStyle w:val="LabStepNumberedLevel2"/>
      </w:pPr>
      <w:r>
        <w:t xml:space="preserve">Close the </w:t>
      </w:r>
      <w:r w:rsidRPr="00B47FF8">
        <w:rPr>
          <w:b/>
        </w:rPr>
        <w:t>Time Sheet.docx</w:t>
      </w:r>
      <w:r>
        <w:t xml:space="preserve"> file.</w:t>
      </w:r>
    </w:p>
    <w:p w:rsidR="00B47FF8" w:rsidRDefault="00B47FF8" w:rsidP="00FF3921">
      <w:pPr>
        <w:pStyle w:val="LabStepNumberedLevel2"/>
      </w:pPr>
      <w:r>
        <w:t>Now paste (</w:t>
      </w:r>
      <w:r w:rsidRPr="00B47FF8">
        <w:rPr>
          <w:b/>
        </w:rPr>
        <w:t>Ctrl + V</w:t>
      </w:r>
      <w:r>
        <w:t>) the content into the template.dotx file that is open in Word.</w:t>
      </w:r>
    </w:p>
    <w:p w:rsidR="00B47FF8" w:rsidRDefault="00B47FF8" w:rsidP="00B47FF8">
      <w:pPr>
        <w:pStyle w:val="LabStepNumbered"/>
      </w:pPr>
      <w:r>
        <w:t xml:space="preserve">Save the </w:t>
      </w:r>
      <w:r w:rsidRPr="00B47FF8">
        <w:rPr>
          <w:b/>
        </w:rPr>
        <w:t>template.dotx</w:t>
      </w:r>
      <w:r>
        <w:t xml:space="preserve"> file and then close Word.</w:t>
      </w:r>
    </w:p>
    <w:p w:rsidR="00B47FF8" w:rsidRDefault="00FF3921" w:rsidP="00B47FF8">
      <w:pPr>
        <w:pStyle w:val="LabStepNumbered"/>
      </w:pPr>
      <w:r>
        <w:t xml:space="preserve">From the browser, navigate back to the root of the </w:t>
      </w:r>
      <w:r w:rsidRPr="00FF3921">
        <w:rPr>
          <w:b/>
        </w:rPr>
        <w:t>Word Documents</w:t>
      </w:r>
      <w:r>
        <w:t xml:space="preserve"> library.</w:t>
      </w:r>
    </w:p>
    <w:p w:rsidR="00FF3921" w:rsidRDefault="00FF3921" w:rsidP="00FF3921">
      <w:pPr>
        <w:pStyle w:val="LabStepNumbered"/>
      </w:pPr>
      <w:r>
        <w:t xml:space="preserve">From the </w:t>
      </w:r>
      <w:r w:rsidRPr="00906D85">
        <w:rPr>
          <w:b/>
        </w:rPr>
        <w:t>Files</w:t>
      </w:r>
      <w:r>
        <w:t xml:space="preserve"> tab of the </w:t>
      </w:r>
      <w:r>
        <w:rPr>
          <w:b/>
        </w:rPr>
        <w:t>Word Documents</w:t>
      </w:r>
      <w:r>
        <w:t xml:space="preserve"> library, expand the </w:t>
      </w:r>
      <w:r w:rsidRPr="00217A92">
        <w:rPr>
          <w:b/>
        </w:rPr>
        <w:t>New Document</w:t>
      </w:r>
      <w:r>
        <w:t xml:space="preserve"> </w:t>
      </w:r>
      <w:r>
        <w:rPr>
          <w:rStyle w:val="Strong"/>
          <w:b w:val="0"/>
          <w:bCs w:val="0"/>
        </w:rPr>
        <w:t xml:space="preserve">drop-down list and </w:t>
      </w:r>
      <w:r>
        <w:t xml:space="preserve">click </w:t>
      </w:r>
      <w:r w:rsidRPr="00906D85">
        <w:rPr>
          <w:b/>
        </w:rPr>
        <w:t>New Document</w:t>
      </w:r>
      <w:r>
        <w:t>.</w:t>
      </w:r>
    </w:p>
    <w:p w:rsidR="00FF3921" w:rsidRDefault="00FF3921" w:rsidP="00FF3921">
      <w:pPr>
        <w:pStyle w:val="LabStepScreenshot"/>
      </w:pPr>
      <w:r w:rsidRPr="00CD79FF">
        <w:rPr>
          <w:noProof/>
        </w:rPr>
        <w:drawing>
          <wp:inline distT="0" distB="0" distL="0" distR="0" wp14:anchorId="34574C18" wp14:editId="140EF5E9">
            <wp:extent cx="3300984" cy="14538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List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00984" cy="1453896"/>
                    </a:xfrm>
                    <a:prstGeom prst="rect">
                      <a:avLst/>
                    </a:prstGeom>
                  </pic:spPr>
                </pic:pic>
              </a:graphicData>
            </a:graphic>
          </wp:inline>
        </w:drawing>
      </w:r>
    </w:p>
    <w:p w:rsidR="00FF3921" w:rsidRDefault="00FF3921" w:rsidP="00B47FF8">
      <w:pPr>
        <w:pStyle w:val="LabStepNumbered"/>
      </w:pPr>
      <w:r>
        <w:t>Word will open using</w:t>
      </w:r>
      <w:r w:rsidR="00A10C25">
        <w:t xml:space="preserve"> the updated template.dotx file and the Document Properties panel should display on top which includes the Title and Category fields.</w:t>
      </w:r>
    </w:p>
    <w:p w:rsidR="00FF3921" w:rsidRDefault="00FF3921" w:rsidP="00FF3921">
      <w:pPr>
        <w:pStyle w:val="LabStepScreenshot"/>
      </w:pPr>
      <w:r>
        <w:rPr>
          <w:noProof/>
        </w:rPr>
        <w:lastRenderedPageBreak/>
        <w:drawing>
          <wp:inline distT="0" distB="0" distL="0" distR="0">
            <wp:extent cx="4681728" cy="2066544"/>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11_doclib.png"/>
                    <pic:cNvPicPr/>
                  </pic:nvPicPr>
                  <pic:blipFill>
                    <a:blip r:embed="rId125">
                      <a:extLst>
                        <a:ext uri="{28A0092B-C50C-407E-A947-70E740481C1C}">
                          <a14:useLocalDpi xmlns:a14="http://schemas.microsoft.com/office/drawing/2010/main" val="0"/>
                        </a:ext>
                      </a:extLst>
                    </a:blip>
                    <a:stretch>
                      <a:fillRect/>
                    </a:stretch>
                  </pic:blipFill>
                  <pic:spPr>
                    <a:xfrm>
                      <a:off x="0" y="0"/>
                      <a:ext cx="4681728" cy="2066544"/>
                    </a:xfrm>
                    <a:prstGeom prst="rect">
                      <a:avLst/>
                    </a:prstGeom>
                  </pic:spPr>
                </pic:pic>
              </a:graphicData>
            </a:graphic>
          </wp:inline>
        </w:drawing>
      </w:r>
    </w:p>
    <w:p w:rsidR="009157B7" w:rsidRDefault="009157B7" w:rsidP="009157B7">
      <w:pPr>
        <w:pStyle w:val="LabStepNumbered"/>
      </w:pPr>
      <w:r>
        <w:t xml:space="preserve">From the </w:t>
      </w:r>
      <w:r w:rsidRPr="009157B7">
        <w:rPr>
          <w:b/>
        </w:rPr>
        <w:t>Document Properties</w:t>
      </w:r>
      <w:r>
        <w:t xml:space="preserve"> panel, set the </w:t>
      </w:r>
      <w:r w:rsidRPr="009157B7">
        <w:rPr>
          <w:b/>
        </w:rPr>
        <w:t>Title</w:t>
      </w:r>
      <w:r>
        <w:t xml:space="preserve"> and </w:t>
      </w:r>
      <w:r w:rsidRPr="009157B7">
        <w:rPr>
          <w:b/>
        </w:rPr>
        <w:t>Category</w:t>
      </w:r>
      <w:r>
        <w:t xml:space="preserve"> to a desired value.</w:t>
      </w:r>
    </w:p>
    <w:p w:rsidR="009157B7" w:rsidRDefault="009157B7" w:rsidP="009157B7">
      <w:pPr>
        <w:pStyle w:val="LabStepNumbered"/>
      </w:pPr>
      <w:r>
        <w:t>Update the c</w:t>
      </w:r>
      <w:r w:rsidR="00AA4DA5">
        <w:t>ontents of the Time Sheet file and o</w:t>
      </w:r>
      <w:r>
        <w:t>nce complete</w:t>
      </w:r>
      <w:r w:rsidR="00AA4DA5">
        <w:t xml:space="preserve"> hit </w:t>
      </w:r>
      <w:r w:rsidR="00AA4DA5" w:rsidRPr="00AA4DA5">
        <w:rPr>
          <w:b/>
        </w:rPr>
        <w:t>save</w:t>
      </w:r>
      <w:r w:rsidR="00AA4DA5">
        <w:t>.</w:t>
      </w:r>
    </w:p>
    <w:p w:rsidR="00AA4DA5" w:rsidRDefault="00AA4DA5" w:rsidP="009157B7">
      <w:pPr>
        <w:pStyle w:val="LabStepNumbered"/>
      </w:pPr>
      <w:r>
        <w:t xml:space="preserve">From the </w:t>
      </w:r>
      <w:r w:rsidRPr="00AA4DA5">
        <w:rPr>
          <w:b/>
        </w:rPr>
        <w:t>Save As</w:t>
      </w:r>
      <w:r>
        <w:t xml:space="preserve"> panel, click on </w:t>
      </w:r>
      <w:r w:rsidRPr="00AA4DA5">
        <w:rPr>
          <w:b/>
        </w:rPr>
        <w:t>Word Documents</w:t>
      </w:r>
      <w:r>
        <w:t xml:space="preserve"> located under the </w:t>
      </w:r>
      <w:r w:rsidRPr="00AA4DA5">
        <w:rPr>
          <w:b/>
        </w:rPr>
        <w:t>Current Folder</w:t>
      </w:r>
      <w:r>
        <w:t xml:space="preserve"> section.</w:t>
      </w:r>
    </w:p>
    <w:p w:rsidR="00AA4DA5" w:rsidRDefault="00AA4DA5" w:rsidP="00AA4DA5">
      <w:pPr>
        <w:pStyle w:val="LabStepScreenshot"/>
      </w:pPr>
      <w:r>
        <w:rPr>
          <w:noProof/>
        </w:rPr>
        <w:drawing>
          <wp:inline distT="0" distB="0" distL="0" distR="0">
            <wp:extent cx="3758184" cy="1664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12_doclib.png"/>
                    <pic:cNvPicPr/>
                  </pic:nvPicPr>
                  <pic:blipFill>
                    <a:blip r:embed="rId126">
                      <a:extLst>
                        <a:ext uri="{28A0092B-C50C-407E-A947-70E740481C1C}">
                          <a14:useLocalDpi xmlns:a14="http://schemas.microsoft.com/office/drawing/2010/main" val="0"/>
                        </a:ext>
                      </a:extLst>
                    </a:blip>
                    <a:stretch>
                      <a:fillRect/>
                    </a:stretch>
                  </pic:blipFill>
                  <pic:spPr>
                    <a:xfrm>
                      <a:off x="0" y="0"/>
                      <a:ext cx="3758184" cy="1664208"/>
                    </a:xfrm>
                    <a:prstGeom prst="rect">
                      <a:avLst/>
                    </a:prstGeom>
                  </pic:spPr>
                </pic:pic>
              </a:graphicData>
            </a:graphic>
          </wp:inline>
        </w:drawing>
      </w:r>
    </w:p>
    <w:p w:rsidR="00AA4DA5" w:rsidRDefault="00AA4DA5" w:rsidP="00AA4DA5">
      <w:pPr>
        <w:pStyle w:val="LabStepNumbered"/>
      </w:pPr>
      <w:r>
        <w:t xml:space="preserve">Update the </w:t>
      </w:r>
      <w:r w:rsidRPr="00AA4DA5">
        <w:rPr>
          <w:b/>
        </w:rPr>
        <w:t>File name</w:t>
      </w:r>
      <w:r>
        <w:t xml:space="preserve"> and then click </w:t>
      </w:r>
      <w:r w:rsidRPr="00AA4DA5">
        <w:rPr>
          <w:b/>
        </w:rPr>
        <w:t>Save</w:t>
      </w:r>
      <w:r>
        <w:t>.</w:t>
      </w:r>
    </w:p>
    <w:p w:rsidR="00AA4DA5" w:rsidRDefault="00AA4DA5" w:rsidP="00AA4DA5">
      <w:pPr>
        <w:pStyle w:val="LabStepScreenshot"/>
      </w:pPr>
      <w:r>
        <w:rPr>
          <w:noProof/>
        </w:rPr>
        <w:drawing>
          <wp:inline distT="0" distB="0" distL="0" distR="0">
            <wp:extent cx="3410712" cy="2697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13_doclib.png"/>
                    <pic:cNvPicPr/>
                  </pic:nvPicPr>
                  <pic:blipFill>
                    <a:blip r:embed="rId127">
                      <a:extLst>
                        <a:ext uri="{28A0092B-C50C-407E-A947-70E740481C1C}">
                          <a14:useLocalDpi xmlns:a14="http://schemas.microsoft.com/office/drawing/2010/main" val="0"/>
                        </a:ext>
                      </a:extLst>
                    </a:blip>
                    <a:stretch>
                      <a:fillRect/>
                    </a:stretch>
                  </pic:blipFill>
                  <pic:spPr>
                    <a:xfrm>
                      <a:off x="0" y="0"/>
                      <a:ext cx="3410712" cy="2697480"/>
                    </a:xfrm>
                    <a:prstGeom prst="rect">
                      <a:avLst/>
                    </a:prstGeom>
                  </pic:spPr>
                </pic:pic>
              </a:graphicData>
            </a:graphic>
          </wp:inline>
        </w:drawing>
      </w:r>
    </w:p>
    <w:p w:rsidR="00AA4DA5" w:rsidRDefault="00AA4DA5" w:rsidP="009157B7">
      <w:pPr>
        <w:pStyle w:val="LabStepNumbered"/>
      </w:pPr>
      <w:r>
        <w:t>Close Word.</w:t>
      </w:r>
    </w:p>
    <w:p w:rsidR="009157B7" w:rsidRDefault="009157B7" w:rsidP="009157B7">
      <w:pPr>
        <w:pStyle w:val="LabStepNumbered"/>
      </w:pPr>
      <w:r>
        <w:t xml:space="preserve">From the browser, navigate back to the </w:t>
      </w:r>
      <w:r w:rsidRPr="009157B7">
        <w:rPr>
          <w:b/>
        </w:rPr>
        <w:t>Word Documents</w:t>
      </w:r>
      <w:r>
        <w:t xml:space="preserve"> library and notice your new file has been saved.</w:t>
      </w:r>
    </w:p>
    <w:p w:rsidR="00AA4DA5" w:rsidRDefault="00AA4DA5" w:rsidP="00AA4DA5">
      <w:pPr>
        <w:pStyle w:val="LabStepScreenshot"/>
      </w:pPr>
      <w:r>
        <w:rPr>
          <w:noProof/>
        </w:rPr>
        <w:drawing>
          <wp:inline distT="0" distB="0" distL="0" distR="0">
            <wp:extent cx="2697480" cy="393192"/>
            <wp:effectExtent l="0" t="0" r="762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_doclib.png"/>
                    <pic:cNvPicPr/>
                  </pic:nvPicPr>
                  <pic:blipFill>
                    <a:blip r:embed="rId128">
                      <a:extLst>
                        <a:ext uri="{28A0092B-C50C-407E-A947-70E740481C1C}">
                          <a14:useLocalDpi xmlns:a14="http://schemas.microsoft.com/office/drawing/2010/main" val="0"/>
                        </a:ext>
                      </a:extLst>
                    </a:blip>
                    <a:stretch>
                      <a:fillRect/>
                    </a:stretch>
                  </pic:blipFill>
                  <pic:spPr>
                    <a:xfrm>
                      <a:off x="0" y="0"/>
                      <a:ext cx="2697480" cy="393192"/>
                    </a:xfrm>
                    <a:prstGeom prst="rect">
                      <a:avLst/>
                    </a:prstGeom>
                  </pic:spPr>
                </pic:pic>
              </a:graphicData>
            </a:graphic>
          </wp:inline>
        </w:drawing>
      </w:r>
    </w:p>
    <w:p w:rsidR="00B6112D" w:rsidRDefault="00B6112D">
      <w:pPr>
        <w:pStyle w:val="Heading4"/>
      </w:pPr>
      <w:r>
        <w:lastRenderedPageBreak/>
        <w:t>Update the Excel Documents Library Template</w:t>
      </w:r>
    </w:p>
    <w:p w:rsidR="00B6112D" w:rsidRDefault="00B6112D" w:rsidP="00B6112D">
      <w:pPr>
        <w:pStyle w:val="LabStepNumbered"/>
        <w:numPr>
          <w:ilvl w:val="0"/>
          <w:numId w:val="21"/>
        </w:numPr>
      </w:pPr>
      <w:r>
        <w:t xml:space="preserve">Navigate to the </w:t>
      </w:r>
      <w:r>
        <w:rPr>
          <w:b/>
        </w:rPr>
        <w:t>Excel</w:t>
      </w:r>
      <w:r w:rsidRPr="00C70CC7">
        <w:rPr>
          <w:b/>
        </w:rPr>
        <w:t xml:space="preserve"> Documents </w:t>
      </w:r>
      <w:r>
        <w:t>library.</w:t>
      </w:r>
    </w:p>
    <w:p w:rsidR="00B6112D" w:rsidRDefault="00B6112D" w:rsidP="00B6112D">
      <w:pPr>
        <w:pStyle w:val="LabStepNumbered"/>
        <w:numPr>
          <w:ilvl w:val="0"/>
          <w:numId w:val="21"/>
        </w:numPr>
      </w:pPr>
      <w:r>
        <w:t xml:space="preserve">From the </w:t>
      </w:r>
      <w:r w:rsidRPr="00C70CC7">
        <w:rPr>
          <w:b/>
        </w:rPr>
        <w:t>LIBRARY</w:t>
      </w:r>
      <w:r>
        <w:t xml:space="preserve"> tab, click </w:t>
      </w:r>
      <w:r w:rsidRPr="00C70CC7">
        <w:rPr>
          <w:b/>
        </w:rPr>
        <w:t>Library</w:t>
      </w:r>
      <w:r>
        <w:t xml:space="preserve"> </w:t>
      </w:r>
      <w:r w:rsidRPr="00C70CC7">
        <w:rPr>
          <w:b/>
        </w:rPr>
        <w:t>Settings</w:t>
      </w:r>
      <w:r>
        <w:t xml:space="preserve"> ribbon button located in the </w:t>
      </w:r>
      <w:r w:rsidRPr="00C70CC7">
        <w:rPr>
          <w:b/>
        </w:rPr>
        <w:t>Settings</w:t>
      </w:r>
      <w:r>
        <w:t xml:space="preserve"> group.</w:t>
      </w:r>
    </w:p>
    <w:p w:rsidR="00B6112D" w:rsidRDefault="00B6112D" w:rsidP="00B6112D">
      <w:pPr>
        <w:pStyle w:val="LabStepNumbered"/>
        <w:numPr>
          <w:ilvl w:val="0"/>
          <w:numId w:val="21"/>
        </w:numPr>
      </w:pPr>
      <w:r>
        <w:t xml:space="preserve">Under the </w:t>
      </w:r>
      <w:r w:rsidRPr="00C70CC7">
        <w:rPr>
          <w:b/>
        </w:rPr>
        <w:t>General</w:t>
      </w:r>
      <w:r>
        <w:t xml:space="preserve"> </w:t>
      </w:r>
      <w:r w:rsidRPr="00C70CC7">
        <w:rPr>
          <w:b/>
        </w:rPr>
        <w:t>Settings</w:t>
      </w:r>
      <w:r>
        <w:t xml:space="preserve"> section, click on the </w:t>
      </w:r>
      <w:r w:rsidRPr="00C70CC7">
        <w:rPr>
          <w:b/>
        </w:rPr>
        <w:t>Advanced</w:t>
      </w:r>
      <w:r>
        <w:t xml:space="preserve"> </w:t>
      </w:r>
      <w:r w:rsidRPr="00C70CC7">
        <w:rPr>
          <w:b/>
        </w:rPr>
        <w:t>settings</w:t>
      </w:r>
      <w:r>
        <w:t xml:space="preserve"> link.</w:t>
      </w:r>
    </w:p>
    <w:p w:rsidR="00B6112D" w:rsidRDefault="00B6112D" w:rsidP="00B6112D">
      <w:pPr>
        <w:pStyle w:val="LabStepScreenshot"/>
      </w:pPr>
      <w:r>
        <w:rPr>
          <w:noProof/>
        </w:rPr>
        <w:drawing>
          <wp:inline distT="0" distB="0" distL="0" distR="0" wp14:anchorId="2D88300F" wp14:editId="5CA8858A">
            <wp:extent cx="3310128" cy="804672"/>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7_doclib.png"/>
                    <pic:cNvPicPr/>
                  </pic:nvPicPr>
                  <pic:blipFill>
                    <a:blip r:embed="rId121">
                      <a:extLst>
                        <a:ext uri="{28A0092B-C50C-407E-A947-70E740481C1C}">
                          <a14:useLocalDpi xmlns:a14="http://schemas.microsoft.com/office/drawing/2010/main" val="0"/>
                        </a:ext>
                      </a:extLst>
                    </a:blip>
                    <a:stretch>
                      <a:fillRect/>
                    </a:stretch>
                  </pic:blipFill>
                  <pic:spPr>
                    <a:xfrm>
                      <a:off x="0" y="0"/>
                      <a:ext cx="3310128" cy="804672"/>
                    </a:xfrm>
                    <a:prstGeom prst="rect">
                      <a:avLst/>
                    </a:prstGeom>
                  </pic:spPr>
                </pic:pic>
              </a:graphicData>
            </a:graphic>
          </wp:inline>
        </w:drawing>
      </w:r>
    </w:p>
    <w:p w:rsidR="00B6112D" w:rsidRDefault="00B6112D" w:rsidP="00B6112D">
      <w:pPr>
        <w:pStyle w:val="LabStepNumbered"/>
        <w:numPr>
          <w:ilvl w:val="0"/>
          <w:numId w:val="21"/>
        </w:numPr>
      </w:pPr>
      <w:r>
        <w:t xml:space="preserve">In the </w:t>
      </w:r>
      <w:r w:rsidRPr="00C70CC7">
        <w:rPr>
          <w:b/>
        </w:rPr>
        <w:t>Document</w:t>
      </w:r>
      <w:r>
        <w:t xml:space="preserve"> </w:t>
      </w:r>
      <w:r w:rsidRPr="00C70CC7">
        <w:rPr>
          <w:b/>
        </w:rPr>
        <w:t>Template</w:t>
      </w:r>
      <w:r>
        <w:t xml:space="preserve"> section under the </w:t>
      </w:r>
      <w:r w:rsidRPr="00C70CC7">
        <w:rPr>
          <w:b/>
        </w:rPr>
        <w:t>Template</w:t>
      </w:r>
      <w:r>
        <w:t xml:space="preserve"> </w:t>
      </w:r>
      <w:r w:rsidRPr="00C70CC7">
        <w:rPr>
          <w:b/>
        </w:rPr>
        <w:t>URL</w:t>
      </w:r>
      <w:r>
        <w:t xml:space="preserve"> property, click on </w:t>
      </w:r>
      <w:r w:rsidRPr="00C70CC7">
        <w:rPr>
          <w:b/>
        </w:rPr>
        <w:t>(Edit Template)</w:t>
      </w:r>
      <w:r>
        <w:t>.</w:t>
      </w:r>
    </w:p>
    <w:p w:rsidR="00B6112D" w:rsidRDefault="00B6112D" w:rsidP="00B6112D">
      <w:pPr>
        <w:pStyle w:val="LabStepScreenshot"/>
      </w:pPr>
      <w:r>
        <w:rPr>
          <w:noProof/>
        </w:rPr>
        <w:drawing>
          <wp:inline distT="0" distB="0" distL="0" distR="0" wp14:anchorId="4817F405" wp14:editId="59F94B71">
            <wp:extent cx="2615817" cy="7772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8_doclib.png"/>
                    <pic:cNvPicPr/>
                  </pic:nvPicPr>
                  <pic:blipFill>
                    <a:blip r:embed="rId129">
                      <a:extLst>
                        <a:ext uri="{28A0092B-C50C-407E-A947-70E740481C1C}">
                          <a14:useLocalDpi xmlns:a14="http://schemas.microsoft.com/office/drawing/2010/main" val="0"/>
                        </a:ext>
                      </a:extLst>
                    </a:blip>
                    <a:stretch>
                      <a:fillRect/>
                    </a:stretch>
                  </pic:blipFill>
                  <pic:spPr>
                    <a:xfrm>
                      <a:off x="0" y="0"/>
                      <a:ext cx="2615817" cy="777240"/>
                    </a:xfrm>
                    <a:prstGeom prst="rect">
                      <a:avLst/>
                    </a:prstGeom>
                  </pic:spPr>
                </pic:pic>
              </a:graphicData>
            </a:graphic>
          </wp:inline>
        </w:drawing>
      </w:r>
    </w:p>
    <w:p w:rsidR="00B6112D" w:rsidRDefault="00B6112D" w:rsidP="00B6112D">
      <w:pPr>
        <w:pStyle w:val="LabStepNumbered"/>
        <w:numPr>
          <w:ilvl w:val="0"/>
          <w:numId w:val="21"/>
        </w:numPr>
      </w:pPr>
      <w:r>
        <w:t xml:space="preserve">From the client computer, open </w:t>
      </w:r>
      <w:r w:rsidRPr="002B2CF5">
        <w:rPr>
          <w:b/>
        </w:rPr>
        <w:t>Windows Explorer</w:t>
      </w:r>
      <w:r>
        <w:t xml:space="preserve"> and navigate to </w:t>
      </w:r>
      <w:r w:rsidRPr="002B2CF5">
        <w:rPr>
          <w:b/>
        </w:rPr>
        <w:t>C:/Student/Documents/Lab</w:t>
      </w:r>
      <w:r>
        <w:t>.</w:t>
      </w:r>
    </w:p>
    <w:p w:rsidR="00B6112D" w:rsidRDefault="00B6112D" w:rsidP="00B6112D">
      <w:pPr>
        <w:pStyle w:val="LabStepNumbered"/>
        <w:numPr>
          <w:ilvl w:val="0"/>
          <w:numId w:val="21"/>
        </w:numPr>
      </w:pPr>
      <w:r>
        <w:t>Double-click on the</w:t>
      </w:r>
      <w:r w:rsidRPr="002B2CF5">
        <w:rPr>
          <w:b/>
        </w:rPr>
        <w:t xml:space="preserve"> </w:t>
      </w:r>
      <w:r>
        <w:rPr>
          <w:b/>
        </w:rPr>
        <w:t>Expense Report.xlsx</w:t>
      </w:r>
      <w:r w:rsidRPr="002B2CF5">
        <w:rPr>
          <w:b/>
        </w:rPr>
        <w:t xml:space="preserve"> </w:t>
      </w:r>
      <w:r>
        <w:t xml:space="preserve">file to open the file in </w:t>
      </w:r>
      <w:r>
        <w:rPr>
          <w:b/>
        </w:rPr>
        <w:t>Excel</w:t>
      </w:r>
      <w:r>
        <w:t>.</w:t>
      </w:r>
    </w:p>
    <w:p w:rsidR="00B6112D" w:rsidRDefault="00B6112D" w:rsidP="00B6112D">
      <w:pPr>
        <w:pStyle w:val="LabStepScreenshot"/>
      </w:pPr>
      <w:r>
        <w:rPr>
          <w:noProof/>
        </w:rPr>
        <w:drawing>
          <wp:inline distT="0" distB="0" distL="0" distR="0" wp14:anchorId="4BD00FE8" wp14:editId="07FF19AA">
            <wp:extent cx="3959352" cy="2295144"/>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9_doclib.png"/>
                    <pic:cNvPicPr/>
                  </pic:nvPicPr>
                  <pic:blipFill>
                    <a:blip r:embed="rId130">
                      <a:extLst>
                        <a:ext uri="{28A0092B-C50C-407E-A947-70E740481C1C}">
                          <a14:useLocalDpi xmlns:a14="http://schemas.microsoft.com/office/drawing/2010/main" val="0"/>
                        </a:ext>
                      </a:extLst>
                    </a:blip>
                    <a:stretch>
                      <a:fillRect/>
                    </a:stretch>
                  </pic:blipFill>
                  <pic:spPr>
                    <a:xfrm>
                      <a:off x="0" y="0"/>
                      <a:ext cx="3959352" cy="2295144"/>
                    </a:xfrm>
                    <a:prstGeom prst="rect">
                      <a:avLst/>
                    </a:prstGeom>
                  </pic:spPr>
                </pic:pic>
              </a:graphicData>
            </a:graphic>
          </wp:inline>
        </w:drawing>
      </w:r>
    </w:p>
    <w:p w:rsidR="00B6112D" w:rsidRDefault="00B6112D" w:rsidP="00B6112D">
      <w:pPr>
        <w:pStyle w:val="LabStepNumbered"/>
      </w:pPr>
      <w:r>
        <w:t>C</w:t>
      </w:r>
      <w:r w:rsidR="000176EF">
        <w:t xml:space="preserve">opy content from the </w:t>
      </w:r>
      <w:r w:rsidR="000176EF" w:rsidRPr="000176EF">
        <w:rPr>
          <w:b/>
        </w:rPr>
        <w:t>Expense Report.xlsx</w:t>
      </w:r>
      <w:r>
        <w:t xml:space="preserve"> file and paste into the </w:t>
      </w:r>
      <w:r w:rsidRPr="000176EF">
        <w:rPr>
          <w:b/>
        </w:rPr>
        <w:t>template.</w:t>
      </w:r>
      <w:r w:rsidR="000176EF" w:rsidRPr="000176EF">
        <w:rPr>
          <w:b/>
        </w:rPr>
        <w:t>xlsx</w:t>
      </w:r>
      <w:r>
        <w:t xml:space="preserve"> file:</w:t>
      </w:r>
    </w:p>
    <w:p w:rsidR="0043032E" w:rsidRPr="0043032E" w:rsidRDefault="0043032E" w:rsidP="00B6112D">
      <w:pPr>
        <w:pStyle w:val="LabStepNumberedLevel2"/>
      </w:pPr>
      <w:r>
        <w:t xml:space="preserve">Right-click on the </w:t>
      </w:r>
      <w:r w:rsidRPr="0043032E">
        <w:rPr>
          <w:b/>
        </w:rPr>
        <w:t>Expense Report sheet tab</w:t>
      </w:r>
      <w:r>
        <w:t xml:space="preserve"> in the </w:t>
      </w:r>
      <w:r w:rsidRPr="0043032E">
        <w:rPr>
          <w:b/>
        </w:rPr>
        <w:t>Expense Report.xlsx</w:t>
      </w:r>
      <w:r>
        <w:t xml:space="preserve"> file and select </w:t>
      </w:r>
      <w:r w:rsidRPr="0043032E">
        <w:rPr>
          <w:b/>
        </w:rPr>
        <w:t>Move or Copy…</w:t>
      </w:r>
    </w:p>
    <w:p w:rsidR="0043032E" w:rsidRDefault="0043032E" w:rsidP="0043032E">
      <w:pPr>
        <w:pStyle w:val="LabStepScreenshotLevel2"/>
      </w:pPr>
      <w:r>
        <w:drawing>
          <wp:inline distT="0" distB="0" distL="0" distR="0">
            <wp:extent cx="1828800" cy="156362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18_doclib.png"/>
                    <pic:cNvPicPr/>
                  </pic:nvPicPr>
                  <pic:blipFill>
                    <a:blip r:embed="rId131">
                      <a:extLst>
                        <a:ext uri="{28A0092B-C50C-407E-A947-70E740481C1C}">
                          <a14:useLocalDpi xmlns:a14="http://schemas.microsoft.com/office/drawing/2010/main" val="0"/>
                        </a:ext>
                      </a:extLst>
                    </a:blip>
                    <a:stretch>
                      <a:fillRect/>
                    </a:stretch>
                  </pic:blipFill>
                  <pic:spPr>
                    <a:xfrm>
                      <a:off x="0" y="0"/>
                      <a:ext cx="1828800" cy="1563624"/>
                    </a:xfrm>
                    <a:prstGeom prst="rect">
                      <a:avLst/>
                    </a:prstGeom>
                  </pic:spPr>
                </pic:pic>
              </a:graphicData>
            </a:graphic>
          </wp:inline>
        </w:drawing>
      </w:r>
    </w:p>
    <w:p w:rsidR="00B6112D" w:rsidRDefault="0043032E" w:rsidP="00B6112D">
      <w:pPr>
        <w:pStyle w:val="LabStepNumberedLevel2"/>
      </w:pPr>
      <w:r>
        <w:t xml:space="preserve">From the </w:t>
      </w:r>
      <w:r w:rsidRPr="0043032E">
        <w:rPr>
          <w:b/>
        </w:rPr>
        <w:t xml:space="preserve">Move or Copy </w:t>
      </w:r>
      <w:r>
        <w:t xml:space="preserve">dialog, select </w:t>
      </w:r>
      <w:r w:rsidRPr="0043032E">
        <w:rPr>
          <w:b/>
        </w:rPr>
        <w:t>template.xlsx</w:t>
      </w:r>
      <w:r>
        <w:t xml:space="preserve"> in the </w:t>
      </w:r>
      <w:r w:rsidRPr="0043032E">
        <w:rPr>
          <w:b/>
        </w:rPr>
        <w:t>To book</w:t>
      </w:r>
      <w:r>
        <w:t xml:space="preserve"> drop-down list.</w:t>
      </w:r>
    </w:p>
    <w:p w:rsidR="0043032E" w:rsidRDefault="0043032E" w:rsidP="00B6112D">
      <w:pPr>
        <w:pStyle w:val="LabStepNumberedLevel2"/>
      </w:pPr>
      <w:r>
        <w:t xml:space="preserve">Select the check box for </w:t>
      </w:r>
      <w:r w:rsidRPr="0043032E">
        <w:rPr>
          <w:b/>
        </w:rPr>
        <w:t>Create a copy</w:t>
      </w:r>
      <w:r>
        <w:t xml:space="preserve"> and click </w:t>
      </w:r>
      <w:r w:rsidRPr="0043032E">
        <w:rPr>
          <w:b/>
        </w:rPr>
        <w:t>OK</w:t>
      </w:r>
      <w:r>
        <w:t>.</w:t>
      </w:r>
    </w:p>
    <w:p w:rsidR="0043032E" w:rsidRDefault="0043032E" w:rsidP="0043032E">
      <w:pPr>
        <w:pStyle w:val="LabStepScreenshotLevel2"/>
      </w:pPr>
      <w:r>
        <w:lastRenderedPageBreak/>
        <w:drawing>
          <wp:inline distT="0" distB="0" distL="0" distR="0">
            <wp:extent cx="1600200" cy="15270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19_doclib.png"/>
                    <pic:cNvPicPr/>
                  </pic:nvPicPr>
                  <pic:blipFill>
                    <a:blip r:embed="rId132">
                      <a:extLst>
                        <a:ext uri="{28A0092B-C50C-407E-A947-70E740481C1C}">
                          <a14:useLocalDpi xmlns:a14="http://schemas.microsoft.com/office/drawing/2010/main" val="0"/>
                        </a:ext>
                      </a:extLst>
                    </a:blip>
                    <a:stretch>
                      <a:fillRect/>
                    </a:stretch>
                  </pic:blipFill>
                  <pic:spPr>
                    <a:xfrm>
                      <a:off x="0" y="0"/>
                      <a:ext cx="1600200" cy="1527048"/>
                    </a:xfrm>
                    <a:prstGeom prst="rect">
                      <a:avLst/>
                    </a:prstGeom>
                  </pic:spPr>
                </pic:pic>
              </a:graphicData>
            </a:graphic>
          </wp:inline>
        </w:drawing>
      </w:r>
    </w:p>
    <w:p w:rsidR="0043032E" w:rsidRDefault="0043032E" w:rsidP="00B6112D">
      <w:pPr>
        <w:pStyle w:val="LabStepNumbered"/>
      </w:pPr>
      <w:r>
        <w:t>In the</w:t>
      </w:r>
      <w:r w:rsidRPr="0043032E">
        <w:rPr>
          <w:b/>
        </w:rPr>
        <w:t xml:space="preserve"> template.xlsx </w:t>
      </w:r>
      <w:r>
        <w:t xml:space="preserve">file, right-click on the </w:t>
      </w:r>
      <w:r w:rsidRPr="0043032E">
        <w:rPr>
          <w:b/>
        </w:rPr>
        <w:t>Sheet1</w:t>
      </w:r>
      <w:r>
        <w:t xml:space="preserve"> tab and select </w:t>
      </w:r>
      <w:r w:rsidRPr="0043032E">
        <w:rPr>
          <w:b/>
        </w:rPr>
        <w:t>Delete</w:t>
      </w:r>
      <w:r>
        <w:t>.</w:t>
      </w:r>
    </w:p>
    <w:p w:rsidR="0043032E" w:rsidRDefault="0043032E" w:rsidP="0043032E">
      <w:pPr>
        <w:pStyle w:val="LabStepScreenshot"/>
      </w:pPr>
      <w:r>
        <w:rPr>
          <w:noProof/>
        </w:rPr>
        <w:drawing>
          <wp:inline distT="0" distB="0" distL="0" distR="0">
            <wp:extent cx="1645920" cy="143560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20_doclib.png"/>
                    <pic:cNvPicPr/>
                  </pic:nvPicPr>
                  <pic:blipFill>
                    <a:blip r:embed="rId133">
                      <a:extLst>
                        <a:ext uri="{28A0092B-C50C-407E-A947-70E740481C1C}">
                          <a14:useLocalDpi xmlns:a14="http://schemas.microsoft.com/office/drawing/2010/main" val="0"/>
                        </a:ext>
                      </a:extLst>
                    </a:blip>
                    <a:stretch>
                      <a:fillRect/>
                    </a:stretch>
                  </pic:blipFill>
                  <pic:spPr>
                    <a:xfrm>
                      <a:off x="0" y="0"/>
                      <a:ext cx="1645920" cy="1435608"/>
                    </a:xfrm>
                    <a:prstGeom prst="rect">
                      <a:avLst/>
                    </a:prstGeom>
                  </pic:spPr>
                </pic:pic>
              </a:graphicData>
            </a:graphic>
          </wp:inline>
        </w:drawing>
      </w:r>
    </w:p>
    <w:p w:rsidR="00B6112D" w:rsidRDefault="00B6112D" w:rsidP="00B6112D">
      <w:pPr>
        <w:pStyle w:val="LabStepNumbered"/>
      </w:pPr>
      <w:r>
        <w:t xml:space="preserve">Save the </w:t>
      </w:r>
      <w:r w:rsidRPr="00B47FF8">
        <w:rPr>
          <w:b/>
        </w:rPr>
        <w:t>template.</w:t>
      </w:r>
      <w:r w:rsidR="0043032E">
        <w:rPr>
          <w:b/>
        </w:rPr>
        <w:t>xlsx</w:t>
      </w:r>
      <w:r>
        <w:t xml:space="preserve"> file </w:t>
      </w:r>
      <w:r w:rsidR="0043032E">
        <w:t>and then close the file.</w:t>
      </w:r>
    </w:p>
    <w:p w:rsidR="0043032E" w:rsidRDefault="0043032E" w:rsidP="00B6112D">
      <w:pPr>
        <w:pStyle w:val="LabStepNumbered"/>
      </w:pPr>
      <w:r>
        <w:t xml:space="preserve">Close the </w:t>
      </w:r>
      <w:r w:rsidRPr="0043032E">
        <w:rPr>
          <w:b/>
        </w:rPr>
        <w:t>Expense Report.xlsx</w:t>
      </w:r>
      <w:r>
        <w:t xml:space="preserve"> file and close </w:t>
      </w:r>
      <w:r w:rsidRPr="0043032E">
        <w:rPr>
          <w:b/>
        </w:rPr>
        <w:t>Excel</w:t>
      </w:r>
      <w:r>
        <w:t>. Do not save changes to the Expense Report.xlsx file.</w:t>
      </w:r>
    </w:p>
    <w:p w:rsidR="00B6112D" w:rsidRDefault="00B6112D" w:rsidP="00B6112D">
      <w:pPr>
        <w:pStyle w:val="LabStepNumbered"/>
      </w:pPr>
      <w:r>
        <w:t xml:space="preserve">From the browser, navigate back to the root of the </w:t>
      </w:r>
      <w:r w:rsidR="0043032E">
        <w:rPr>
          <w:b/>
        </w:rPr>
        <w:t>Excel</w:t>
      </w:r>
      <w:r w:rsidRPr="00FF3921">
        <w:rPr>
          <w:b/>
        </w:rPr>
        <w:t xml:space="preserve"> Documents</w:t>
      </w:r>
      <w:r>
        <w:t xml:space="preserve"> library.</w:t>
      </w:r>
    </w:p>
    <w:p w:rsidR="00B6112D" w:rsidRDefault="00B6112D" w:rsidP="00B6112D">
      <w:pPr>
        <w:pStyle w:val="LabStepNumbered"/>
      </w:pPr>
      <w:r>
        <w:t xml:space="preserve">From the </w:t>
      </w:r>
      <w:r w:rsidRPr="00906D85">
        <w:rPr>
          <w:b/>
        </w:rPr>
        <w:t>Files</w:t>
      </w:r>
      <w:r>
        <w:t xml:space="preserve"> tab of the </w:t>
      </w:r>
      <w:r w:rsidR="0043032E">
        <w:rPr>
          <w:b/>
        </w:rPr>
        <w:t>Excel</w:t>
      </w:r>
      <w:r>
        <w:rPr>
          <w:b/>
        </w:rPr>
        <w:t xml:space="preserve"> Documents</w:t>
      </w:r>
      <w:r>
        <w:t xml:space="preserve"> library, expand the </w:t>
      </w:r>
      <w:r w:rsidRPr="00217A92">
        <w:rPr>
          <w:b/>
        </w:rPr>
        <w:t>New Document</w:t>
      </w:r>
      <w:r>
        <w:t xml:space="preserve"> </w:t>
      </w:r>
      <w:r>
        <w:rPr>
          <w:rStyle w:val="Strong"/>
          <w:b w:val="0"/>
          <w:bCs w:val="0"/>
        </w:rPr>
        <w:t xml:space="preserve">drop-down list and </w:t>
      </w:r>
      <w:r>
        <w:t xml:space="preserve">click </w:t>
      </w:r>
      <w:r w:rsidRPr="00906D85">
        <w:rPr>
          <w:b/>
        </w:rPr>
        <w:t>New Document</w:t>
      </w:r>
      <w:r>
        <w:t>.</w:t>
      </w:r>
    </w:p>
    <w:p w:rsidR="00B6112D" w:rsidRDefault="00B6112D" w:rsidP="00B6112D">
      <w:pPr>
        <w:pStyle w:val="LabStepScreenshot"/>
      </w:pPr>
      <w:r w:rsidRPr="00CD79FF">
        <w:rPr>
          <w:noProof/>
        </w:rPr>
        <w:drawing>
          <wp:inline distT="0" distB="0" distL="0" distR="0" wp14:anchorId="60885530" wp14:editId="693908BF">
            <wp:extent cx="3090672" cy="143560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Lists.png"/>
                    <pic:cNvPicPr/>
                  </pic:nvPicPr>
                  <pic:blipFill>
                    <a:blip r:embed="rId134">
                      <a:extLst>
                        <a:ext uri="{28A0092B-C50C-407E-A947-70E740481C1C}">
                          <a14:useLocalDpi xmlns:a14="http://schemas.microsoft.com/office/drawing/2010/main" val="0"/>
                        </a:ext>
                      </a:extLst>
                    </a:blip>
                    <a:stretch>
                      <a:fillRect/>
                    </a:stretch>
                  </pic:blipFill>
                  <pic:spPr>
                    <a:xfrm>
                      <a:off x="0" y="0"/>
                      <a:ext cx="3090672" cy="1435608"/>
                    </a:xfrm>
                    <a:prstGeom prst="rect">
                      <a:avLst/>
                    </a:prstGeom>
                  </pic:spPr>
                </pic:pic>
              </a:graphicData>
            </a:graphic>
          </wp:inline>
        </w:drawing>
      </w:r>
    </w:p>
    <w:p w:rsidR="00B6112D" w:rsidRDefault="0043032E" w:rsidP="00B6112D">
      <w:pPr>
        <w:pStyle w:val="LabStepNumbered"/>
      </w:pPr>
      <w:r>
        <w:t>Excel</w:t>
      </w:r>
      <w:r w:rsidR="00B6112D">
        <w:t xml:space="preserve"> will open using the updated template.</w:t>
      </w:r>
      <w:r>
        <w:t>xlsx</w:t>
      </w:r>
      <w:r w:rsidR="00626FDE">
        <w:t xml:space="preserve"> file</w:t>
      </w:r>
      <w:r w:rsidR="00B6112D">
        <w:t>.</w:t>
      </w:r>
    </w:p>
    <w:p w:rsidR="00B6112D" w:rsidRDefault="00B6112D" w:rsidP="00B6112D">
      <w:pPr>
        <w:pStyle w:val="LabStepScreenshot"/>
      </w:pPr>
      <w:r>
        <w:rPr>
          <w:noProof/>
        </w:rPr>
        <w:drawing>
          <wp:inline distT="0" distB="0" distL="0" distR="0" wp14:anchorId="4C118052" wp14:editId="5674AA12">
            <wp:extent cx="4650859" cy="206654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11_doclib.png"/>
                    <pic:cNvPicPr/>
                  </pic:nvPicPr>
                  <pic:blipFill>
                    <a:blip r:embed="rId135">
                      <a:extLst>
                        <a:ext uri="{28A0092B-C50C-407E-A947-70E740481C1C}">
                          <a14:useLocalDpi xmlns:a14="http://schemas.microsoft.com/office/drawing/2010/main" val="0"/>
                        </a:ext>
                      </a:extLst>
                    </a:blip>
                    <a:stretch>
                      <a:fillRect/>
                    </a:stretch>
                  </pic:blipFill>
                  <pic:spPr>
                    <a:xfrm>
                      <a:off x="0" y="0"/>
                      <a:ext cx="4650859" cy="2066544"/>
                    </a:xfrm>
                    <a:prstGeom prst="rect">
                      <a:avLst/>
                    </a:prstGeom>
                  </pic:spPr>
                </pic:pic>
              </a:graphicData>
            </a:graphic>
          </wp:inline>
        </w:drawing>
      </w:r>
    </w:p>
    <w:p w:rsidR="00B6112D" w:rsidRDefault="00B6112D" w:rsidP="00B6112D">
      <w:pPr>
        <w:pStyle w:val="LabStepNumbered"/>
      </w:pPr>
      <w:r>
        <w:t>Update the contents of the file and once complete hit</w:t>
      </w:r>
      <w:r w:rsidR="005503B5">
        <w:t xml:space="preserve"> the </w:t>
      </w:r>
      <w:r w:rsidR="005503B5" w:rsidRPr="005503B5">
        <w:rPr>
          <w:b/>
        </w:rPr>
        <w:t>Save</w:t>
      </w:r>
      <w:r w:rsidR="005503B5">
        <w:t xml:space="preserve"> icon at the top of Excel</w:t>
      </w:r>
      <w:r>
        <w:t>.</w:t>
      </w:r>
    </w:p>
    <w:p w:rsidR="00B6112D" w:rsidRDefault="00B6112D" w:rsidP="00B6112D">
      <w:pPr>
        <w:pStyle w:val="LabStepNumbered"/>
      </w:pPr>
      <w:r>
        <w:t xml:space="preserve">From the </w:t>
      </w:r>
      <w:r w:rsidRPr="00AA4DA5">
        <w:rPr>
          <w:b/>
        </w:rPr>
        <w:t>Save As</w:t>
      </w:r>
      <w:r>
        <w:t xml:space="preserve"> panel, click on </w:t>
      </w:r>
      <w:r w:rsidR="005503B5">
        <w:rPr>
          <w:b/>
        </w:rPr>
        <w:t>Excel</w:t>
      </w:r>
      <w:r w:rsidRPr="00AA4DA5">
        <w:rPr>
          <w:b/>
        </w:rPr>
        <w:t xml:space="preserve"> Documents</w:t>
      </w:r>
      <w:r>
        <w:t xml:space="preserve"> located under the </w:t>
      </w:r>
      <w:r w:rsidRPr="00AA4DA5">
        <w:rPr>
          <w:b/>
        </w:rPr>
        <w:t>Current Folder</w:t>
      </w:r>
      <w:r>
        <w:t xml:space="preserve"> section.</w:t>
      </w:r>
    </w:p>
    <w:p w:rsidR="00B6112D" w:rsidRDefault="00B6112D" w:rsidP="00B6112D">
      <w:pPr>
        <w:pStyle w:val="LabStepScreenshot"/>
      </w:pPr>
      <w:r>
        <w:rPr>
          <w:noProof/>
        </w:rPr>
        <w:lastRenderedPageBreak/>
        <w:drawing>
          <wp:inline distT="0" distB="0" distL="0" distR="0" wp14:anchorId="54AD5E0A" wp14:editId="19FD75E2">
            <wp:extent cx="3227832" cy="18745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12_doclib.png"/>
                    <pic:cNvPicPr/>
                  </pic:nvPicPr>
                  <pic:blipFill>
                    <a:blip r:embed="rId136">
                      <a:extLst>
                        <a:ext uri="{28A0092B-C50C-407E-A947-70E740481C1C}">
                          <a14:useLocalDpi xmlns:a14="http://schemas.microsoft.com/office/drawing/2010/main" val="0"/>
                        </a:ext>
                      </a:extLst>
                    </a:blip>
                    <a:stretch>
                      <a:fillRect/>
                    </a:stretch>
                  </pic:blipFill>
                  <pic:spPr>
                    <a:xfrm>
                      <a:off x="0" y="0"/>
                      <a:ext cx="3227832" cy="1874520"/>
                    </a:xfrm>
                    <a:prstGeom prst="rect">
                      <a:avLst/>
                    </a:prstGeom>
                  </pic:spPr>
                </pic:pic>
              </a:graphicData>
            </a:graphic>
          </wp:inline>
        </w:drawing>
      </w:r>
    </w:p>
    <w:p w:rsidR="00B6112D" w:rsidRDefault="00B6112D" w:rsidP="00B6112D">
      <w:pPr>
        <w:pStyle w:val="LabStepNumbered"/>
      </w:pPr>
      <w:r>
        <w:t xml:space="preserve">Update the </w:t>
      </w:r>
      <w:r w:rsidRPr="00AA4DA5">
        <w:rPr>
          <w:b/>
        </w:rPr>
        <w:t>File name</w:t>
      </w:r>
      <w:r>
        <w:t xml:space="preserve"> and then click </w:t>
      </w:r>
      <w:r w:rsidRPr="00AA4DA5">
        <w:rPr>
          <w:b/>
        </w:rPr>
        <w:t>Save</w:t>
      </w:r>
      <w:r>
        <w:t>.</w:t>
      </w:r>
    </w:p>
    <w:p w:rsidR="00B6112D" w:rsidRDefault="00B6112D" w:rsidP="00B6112D">
      <w:pPr>
        <w:pStyle w:val="LabStepScreenshot"/>
      </w:pPr>
      <w:r>
        <w:rPr>
          <w:noProof/>
        </w:rPr>
        <w:drawing>
          <wp:inline distT="0" distB="0" distL="0" distR="0" wp14:anchorId="2BA0272F" wp14:editId="3A0C05E0">
            <wp:extent cx="5084064" cy="3035808"/>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13_doclib.png"/>
                    <pic:cNvPicPr/>
                  </pic:nvPicPr>
                  <pic:blipFill>
                    <a:blip r:embed="rId137">
                      <a:extLst>
                        <a:ext uri="{28A0092B-C50C-407E-A947-70E740481C1C}">
                          <a14:useLocalDpi xmlns:a14="http://schemas.microsoft.com/office/drawing/2010/main" val="0"/>
                        </a:ext>
                      </a:extLst>
                    </a:blip>
                    <a:stretch>
                      <a:fillRect/>
                    </a:stretch>
                  </pic:blipFill>
                  <pic:spPr>
                    <a:xfrm>
                      <a:off x="0" y="0"/>
                      <a:ext cx="5084064" cy="3035808"/>
                    </a:xfrm>
                    <a:prstGeom prst="rect">
                      <a:avLst/>
                    </a:prstGeom>
                  </pic:spPr>
                </pic:pic>
              </a:graphicData>
            </a:graphic>
          </wp:inline>
        </w:drawing>
      </w:r>
    </w:p>
    <w:p w:rsidR="00B6112D" w:rsidRDefault="00B6112D" w:rsidP="00B6112D">
      <w:pPr>
        <w:pStyle w:val="LabStepNumbered"/>
      </w:pPr>
      <w:r>
        <w:t xml:space="preserve">Close </w:t>
      </w:r>
      <w:r w:rsidR="00A834C5" w:rsidRPr="00444B1E">
        <w:rPr>
          <w:b/>
        </w:rPr>
        <w:t>Excel</w:t>
      </w:r>
      <w:r>
        <w:t>.</w:t>
      </w:r>
    </w:p>
    <w:p w:rsidR="00B6112D" w:rsidRDefault="00B6112D" w:rsidP="00B6112D">
      <w:pPr>
        <w:pStyle w:val="LabStepNumbered"/>
      </w:pPr>
      <w:r>
        <w:t xml:space="preserve">From the browser, navigate back to the </w:t>
      </w:r>
      <w:r w:rsidR="00A834C5">
        <w:rPr>
          <w:b/>
        </w:rPr>
        <w:t>Excel</w:t>
      </w:r>
      <w:r w:rsidRPr="009157B7">
        <w:rPr>
          <w:b/>
        </w:rPr>
        <w:t xml:space="preserve"> Documents</w:t>
      </w:r>
      <w:r>
        <w:t xml:space="preserve"> library and notice your new file has been saved.</w:t>
      </w:r>
    </w:p>
    <w:p w:rsidR="00B6112D" w:rsidRDefault="00B6112D" w:rsidP="00B6112D">
      <w:pPr>
        <w:pStyle w:val="LabStepScreenshot"/>
      </w:pPr>
      <w:r>
        <w:rPr>
          <w:noProof/>
        </w:rPr>
        <w:drawing>
          <wp:inline distT="0" distB="0" distL="0" distR="0" wp14:anchorId="7A4A2702" wp14:editId="09C76041">
            <wp:extent cx="2404872" cy="987552"/>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_doclib.png"/>
                    <pic:cNvPicPr/>
                  </pic:nvPicPr>
                  <pic:blipFill>
                    <a:blip r:embed="rId138">
                      <a:extLst>
                        <a:ext uri="{28A0092B-C50C-407E-A947-70E740481C1C}">
                          <a14:useLocalDpi xmlns:a14="http://schemas.microsoft.com/office/drawing/2010/main" val="0"/>
                        </a:ext>
                      </a:extLst>
                    </a:blip>
                    <a:stretch>
                      <a:fillRect/>
                    </a:stretch>
                  </pic:blipFill>
                  <pic:spPr>
                    <a:xfrm>
                      <a:off x="0" y="0"/>
                      <a:ext cx="2404872" cy="987552"/>
                    </a:xfrm>
                    <a:prstGeom prst="rect">
                      <a:avLst/>
                    </a:prstGeom>
                  </pic:spPr>
                </pic:pic>
              </a:graphicData>
            </a:graphic>
          </wp:inline>
        </w:drawing>
      </w:r>
    </w:p>
    <w:p w:rsidR="00C50C65" w:rsidRPr="00B6112D" w:rsidRDefault="00C50C65" w:rsidP="00C50C65">
      <w:pPr>
        <w:pStyle w:val="LabExerciseCallout"/>
      </w:pPr>
      <w:r>
        <w:t>You have now completed this lab exercise.</w:t>
      </w:r>
    </w:p>
    <w:sectPr w:rsidR="00C50C65" w:rsidRPr="00B6112D" w:rsidSect="00BD760F">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6451" w:rsidRDefault="00F16451" w:rsidP="002754DA">
      <w:pPr>
        <w:spacing w:before="0" w:after="0"/>
      </w:pPr>
      <w:r>
        <w:separator/>
      </w:r>
    </w:p>
  </w:endnote>
  <w:endnote w:type="continuationSeparator" w:id="0">
    <w:p w:rsidR="00F16451" w:rsidRDefault="00F16451"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6451" w:rsidRDefault="00F16451" w:rsidP="002754DA">
      <w:pPr>
        <w:spacing w:before="0" w:after="0"/>
      </w:pPr>
      <w:r>
        <w:separator/>
      </w:r>
    </w:p>
  </w:footnote>
  <w:footnote w:type="continuationSeparator" w:id="0">
    <w:p w:rsidR="00F16451" w:rsidRDefault="00F16451"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B05BA9"/>
    <w:multiLevelType w:val="multilevel"/>
    <w:tmpl w:val="914CB7EA"/>
    <w:name w:val="LabStepsTemplate22"/>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8" w15:restartNumberingAfterBreak="0">
    <w:nsid w:val="3AD71250"/>
    <w:multiLevelType w:val="hybridMultilevel"/>
    <w:tmpl w:val="6096F110"/>
    <w:lvl w:ilvl="0" w:tplc="81C27DBA">
      <w:start w:val="1"/>
      <w:numFmt w:val="bullet"/>
      <w:pStyle w:val="LabExerciseBol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1"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7"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num w:numId="1">
    <w:abstractNumId w:val="5"/>
  </w:num>
  <w:num w:numId="2">
    <w:abstractNumId w:val="4"/>
  </w:num>
  <w:num w:numId="3">
    <w:abstractNumId w:val="9"/>
  </w:num>
  <w:num w:numId="4">
    <w:abstractNumId w:val="11"/>
  </w:num>
  <w:num w:numId="5">
    <w:abstractNumId w:val="15"/>
  </w:num>
  <w:num w:numId="6">
    <w:abstractNumId w:val="6"/>
  </w:num>
  <w:num w:numId="7">
    <w:abstractNumId w:val="18"/>
  </w:num>
  <w:num w:numId="8">
    <w:abstractNumId w:val="16"/>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num>
  <w:num w:numId="20">
    <w:abstractNumId w:val="15"/>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1"/>
  </w:num>
  <w:num w:numId="29">
    <w:abstractNumId w:val="12"/>
  </w:num>
  <w:num w:numId="30">
    <w:abstractNumId w:val="3"/>
  </w:num>
  <w:num w:numId="31">
    <w:abstractNumId w:val="0"/>
  </w:num>
  <w:num w:numId="32">
    <w:abstractNumId w:val="14"/>
  </w:num>
  <w:num w:numId="33">
    <w:abstractNumId w:val="13"/>
  </w:num>
  <w:num w:numId="34">
    <w:abstractNumId w:val="17"/>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B14"/>
    <w:rsid w:val="00002196"/>
    <w:rsid w:val="00002DAF"/>
    <w:rsid w:val="00002DC9"/>
    <w:rsid w:val="00002E76"/>
    <w:rsid w:val="00003266"/>
    <w:rsid w:val="00004E25"/>
    <w:rsid w:val="00012203"/>
    <w:rsid w:val="0001261E"/>
    <w:rsid w:val="00012AC2"/>
    <w:rsid w:val="00013025"/>
    <w:rsid w:val="00016656"/>
    <w:rsid w:val="0001769E"/>
    <w:rsid w:val="000176EF"/>
    <w:rsid w:val="00022A68"/>
    <w:rsid w:val="000236B4"/>
    <w:rsid w:val="000237DD"/>
    <w:rsid w:val="00024303"/>
    <w:rsid w:val="000243F6"/>
    <w:rsid w:val="00024595"/>
    <w:rsid w:val="00025154"/>
    <w:rsid w:val="000267E9"/>
    <w:rsid w:val="00030FBC"/>
    <w:rsid w:val="0003563D"/>
    <w:rsid w:val="000357CD"/>
    <w:rsid w:val="00051385"/>
    <w:rsid w:val="000543B3"/>
    <w:rsid w:val="0005526A"/>
    <w:rsid w:val="00062D18"/>
    <w:rsid w:val="00063B7E"/>
    <w:rsid w:val="00065A75"/>
    <w:rsid w:val="000668C2"/>
    <w:rsid w:val="000671A9"/>
    <w:rsid w:val="00073989"/>
    <w:rsid w:val="00075BE6"/>
    <w:rsid w:val="00082C8E"/>
    <w:rsid w:val="0008390E"/>
    <w:rsid w:val="00086439"/>
    <w:rsid w:val="00086F9D"/>
    <w:rsid w:val="0009020D"/>
    <w:rsid w:val="00090A5A"/>
    <w:rsid w:val="000922A9"/>
    <w:rsid w:val="00093879"/>
    <w:rsid w:val="00094852"/>
    <w:rsid w:val="00095CBD"/>
    <w:rsid w:val="000A019A"/>
    <w:rsid w:val="000A0FB8"/>
    <w:rsid w:val="000A3797"/>
    <w:rsid w:val="000A4D31"/>
    <w:rsid w:val="000B09A5"/>
    <w:rsid w:val="000B4798"/>
    <w:rsid w:val="000B57E1"/>
    <w:rsid w:val="000B624B"/>
    <w:rsid w:val="000B6D98"/>
    <w:rsid w:val="000C1185"/>
    <w:rsid w:val="000C1E01"/>
    <w:rsid w:val="000C3644"/>
    <w:rsid w:val="000C490A"/>
    <w:rsid w:val="000C54C2"/>
    <w:rsid w:val="000C7F23"/>
    <w:rsid w:val="000D1A57"/>
    <w:rsid w:val="000D1CE4"/>
    <w:rsid w:val="000D3103"/>
    <w:rsid w:val="000D4CAC"/>
    <w:rsid w:val="000D4D18"/>
    <w:rsid w:val="000E07C4"/>
    <w:rsid w:val="000E38E7"/>
    <w:rsid w:val="000E4786"/>
    <w:rsid w:val="000F11E6"/>
    <w:rsid w:val="000F23A7"/>
    <w:rsid w:val="000F2E8E"/>
    <w:rsid w:val="000F3AD0"/>
    <w:rsid w:val="000F42D6"/>
    <w:rsid w:val="00100A08"/>
    <w:rsid w:val="00101B3F"/>
    <w:rsid w:val="0010217F"/>
    <w:rsid w:val="00104467"/>
    <w:rsid w:val="0010480B"/>
    <w:rsid w:val="0011020C"/>
    <w:rsid w:val="00110EC0"/>
    <w:rsid w:val="001128F7"/>
    <w:rsid w:val="0011578D"/>
    <w:rsid w:val="00115855"/>
    <w:rsid w:val="0011701B"/>
    <w:rsid w:val="001178BE"/>
    <w:rsid w:val="00123219"/>
    <w:rsid w:val="00123729"/>
    <w:rsid w:val="00123A37"/>
    <w:rsid w:val="00124BE4"/>
    <w:rsid w:val="001270C2"/>
    <w:rsid w:val="0012715F"/>
    <w:rsid w:val="00131CB8"/>
    <w:rsid w:val="001356D7"/>
    <w:rsid w:val="00136813"/>
    <w:rsid w:val="00140317"/>
    <w:rsid w:val="00140A78"/>
    <w:rsid w:val="00141688"/>
    <w:rsid w:val="00151E41"/>
    <w:rsid w:val="001534FA"/>
    <w:rsid w:val="00154BC1"/>
    <w:rsid w:val="001554D3"/>
    <w:rsid w:val="0015714F"/>
    <w:rsid w:val="00160EEF"/>
    <w:rsid w:val="00162568"/>
    <w:rsid w:val="0016348C"/>
    <w:rsid w:val="00164027"/>
    <w:rsid w:val="00164323"/>
    <w:rsid w:val="001644B7"/>
    <w:rsid w:val="001657A8"/>
    <w:rsid w:val="0016603A"/>
    <w:rsid w:val="00166BA8"/>
    <w:rsid w:val="001700EA"/>
    <w:rsid w:val="00171337"/>
    <w:rsid w:val="001719B3"/>
    <w:rsid w:val="00172887"/>
    <w:rsid w:val="00173BFF"/>
    <w:rsid w:val="001760F5"/>
    <w:rsid w:val="00177D15"/>
    <w:rsid w:val="001803DE"/>
    <w:rsid w:val="001807BB"/>
    <w:rsid w:val="00182F32"/>
    <w:rsid w:val="001837F0"/>
    <w:rsid w:val="0018608B"/>
    <w:rsid w:val="001908DD"/>
    <w:rsid w:val="00190D86"/>
    <w:rsid w:val="0019249E"/>
    <w:rsid w:val="0019463C"/>
    <w:rsid w:val="00194E98"/>
    <w:rsid w:val="00195894"/>
    <w:rsid w:val="001969F7"/>
    <w:rsid w:val="00197FE4"/>
    <w:rsid w:val="001A13FC"/>
    <w:rsid w:val="001A3C36"/>
    <w:rsid w:val="001B176D"/>
    <w:rsid w:val="001B3EB6"/>
    <w:rsid w:val="001B60FC"/>
    <w:rsid w:val="001C28F7"/>
    <w:rsid w:val="001C2975"/>
    <w:rsid w:val="001C3660"/>
    <w:rsid w:val="001C3C48"/>
    <w:rsid w:val="001C6B5E"/>
    <w:rsid w:val="001C79AC"/>
    <w:rsid w:val="001D3AC4"/>
    <w:rsid w:val="001D6F39"/>
    <w:rsid w:val="001E2DF2"/>
    <w:rsid w:val="001E5870"/>
    <w:rsid w:val="001E5FC6"/>
    <w:rsid w:val="001E6C86"/>
    <w:rsid w:val="001E73CB"/>
    <w:rsid w:val="001E7439"/>
    <w:rsid w:val="001F2F3F"/>
    <w:rsid w:val="001F483B"/>
    <w:rsid w:val="001F71EE"/>
    <w:rsid w:val="001F77DA"/>
    <w:rsid w:val="002029C3"/>
    <w:rsid w:val="00207F56"/>
    <w:rsid w:val="0021154E"/>
    <w:rsid w:val="00214D5C"/>
    <w:rsid w:val="00216298"/>
    <w:rsid w:val="00216542"/>
    <w:rsid w:val="00217A92"/>
    <w:rsid w:val="002217AE"/>
    <w:rsid w:val="00221821"/>
    <w:rsid w:val="00222DFB"/>
    <w:rsid w:val="00223F3A"/>
    <w:rsid w:val="002243BC"/>
    <w:rsid w:val="002243D0"/>
    <w:rsid w:val="00225D1A"/>
    <w:rsid w:val="00226C32"/>
    <w:rsid w:val="00226EB8"/>
    <w:rsid w:val="00230C4D"/>
    <w:rsid w:val="00230CD9"/>
    <w:rsid w:val="00231D57"/>
    <w:rsid w:val="002339FF"/>
    <w:rsid w:val="00234111"/>
    <w:rsid w:val="00235EB6"/>
    <w:rsid w:val="00236E6D"/>
    <w:rsid w:val="002372A9"/>
    <w:rsid w:val="00237391"/>
    <w:rsid w:val="002376C5"/>
    <w:rsid w:val="00243A3C"/>
    <w:rsid w:val="002456B9"/>
    <w:rsid w:val="002460AD"/>
    <w:rsid w:val="0024711C"/>
    <w:rsid w:val="002505FA"/>
    <w:rsid w:val="002508CA"/>
    <w:rsid w:val="0025121C"/>
    <w:rsid w:val="0026298B"/>
    <w:rsid w:val="002646DD"/>
    <w:rsid w:val="00265968"/>
    <w:rsid w:val="00266BDC"/>
    <w:rsid w:val="00266FB5"/>
    <w:rsid w:val="00273BA6"/>
    <w:rsid w:val="00273F7D"/>
    <w:rsid w:val="002754DA"/>
    <w:rsid w:val="00281215"/>
    <w:rsid w:val="002820B9"/>
    <w:rsid w:val="00283D43"/>
    <w:rsid w:val="00285BBA"/>
    <w:rsid w:val="00286E1A"/>
    <w:rsid w:val="00287864"/>
    <w:rsid w:val="00287DFB"/>
    <w:rsid w:val="002909BA"/>
    <w:rsid w:val="00291557"/>
    <w:rsid w:val="002930AF"/>
    <w:rsid w:val="002937BE"/>
    <w:rsid w:val="00293F5E"/>
    <w:rsid w:val="002955B0"/>
    <w:rsid w:val="00296446"/>
    <w:rsid w:val="002A240C"/>
    <w:rsid w:val="002A502C"/>
    <w:rsid w:val="002B23D0"/>
    <w:rsid w:val="002B29CA"/>
    <w:rsid w:val="002B2CF5"/>
    <w:rsid w:val="002B50BA"/>
    <w:rsid w:val="002B564E"/>
    <w:rsid w:val="002C15ED"/>
    <w:rsid w:val="002C4F1A"/>
    <w:rsid w:val="002C50A3"/>
    <w:rsid w:val="002C5CBE"/>
    <w:rsid w:val="002C647E"/>
    <w:rsid w:val="002C6C32"/>
    <w:rsid w:val="002C6DDC"/>
    <w:rsid w:val="002C7495"/>
    <w:rsid w:val="002C7635"/>
    <w:rsid w:val="002E035E"/>
    <w:rsid w:val="002E1696"/>
    <w:rsid w:val="002E1C5A"/>
    <w:rsid w:val="002E259F"/>
    <w:rsid w:val="002E3602"/>
    <w:rsid w:val="002E432A"/>
    <w:rsid w:val="002E66B3"/>
    <w:rsid w:val="002F2748"/>
    <w:rsid w:val="002F3DA9"/>
    <w:rsid w:val="002F45AA"/>
    <w:rsid w:val="002F51DD"/>
    <w:rsid w:val="002F7401"/>
    <w:rsid w:val="0030388D"/>
    <w:rsid w:val="00307288"/>
    <w:rsid w:val="00311545"/>
    <w:rsid w:val="00311551"/>
    <w:rsid w:val="00316198"/>
    <w:rsid w:val="00316203"/>
    <w:rsid w:val="0031741B"/>
    <w:rsid w:val="003205C6"/>
    <w:rsid w:val="003252ED"/>
    <w:rsid w:val="00327AA9"/>
    <w:rsid w:val="00327D4B"/>
    <w:rsid w:val="00330426"/>
    <w:rsid w:val="0033269B"/>
    <w:rsid w:val="00333042"/>
    <w:rsid w:val="00336460"/>
    <w:rsid w:val="0034473E"/>
    <w:rsid w:val="00347559"/>
    <w:rsid w:val="00352455"/>
    <w:rsid w:val="00353F37"/>
    <w:rsid w:val="00354C98"/>
    <w:rsid w:val="00354EC2"/>
    <w:rsid w:val="0035550E"/>
    <w:rsid w:val="003560BC"/>
    <w:rsid w:val="003578DE"/>
    <w:rsid w:val="003612AB"/>
    <w:rsid w:val="003612D6"/>
    <w:rsid w:val="00361340"/>
    <w:rsid w:val="00361A1E"/>
    <w:rsid w:val="0036388E"/>
    <w:rsid w:val="00364378"/>
    <w:rsid w:val="00367C9B"/>
    <w:rsid w:val="00370C70"/>
    <w:rsid w:val="00371932"/>
    <w:rsid w:val="00373A63"/>
    <w:rsid w:val="00375B29"/>
    <w:rsid w:val="00377390"/>
    <w:rsid w:val="003775F8"/>
    <w:rsid w:val="003808DE"/>
    <w:rsid w:val="003850CC"/>
    <w:rsid w:val="00385E7E"/>
    <w:rsid w:val="00393EFF"/>
    <w:rsid w:val="0039479E"/>
    <w:rsid w:val="00395A89"/>
    <w:rsid w:val="003A12E3"/>
    <w:rsid w:val="003A1514"/>
    <w:rsid w:val="003A6D85"/>
    <w:rsid w:val="003A72D0"/>
    <w:rsid w:val="003B149B"/>
    <w:rsid w:val="003B1609"/>
    <w:rsid w:val="003B2016"/>
    <w:rsid w:val="003B2E08"/>
    <w:rsid w:val="003B37A2"/>
    <w:rsid w:val="003B5059"/>
    <w:rsid w:val="003B509E"/>
    <w:rsid w:val="003B5113"/>
    <w:rsid w:val="003B678A"/>
    <w:rsid w:val="003B6B6E"/>
    <w:rsid w:val="003B6E62"/>
    <w:rsid w:val="003C292D"/>
    <w:rsid w:val="003C2BD6"/>
    <w:rsid w:val="003C5D20"/>
    <w:rsid w:val="003C621A"/>
    <w:rsid w:val="003C6F9B"/>
    <w:rsid w:val="003D074B"/>
    <w:rsid w:val="003D1045"/>
    <w:rsid w:val="003D24A8"/>
    <w:rsid w:val="003D4A36"/>
    <w:rsid w:val="003D513A"/>
    <w:rsid w:val="003D5DA6"/>
    <w:rsid w:val="003E3149"/>
    <w:rsid w:val="003E454E"/>
    <w:rsid w:val="003E5330"/>
    <w:rsid w:val="003E53A5"/>
    <w:rsid w:val="003F2443"/>
    <w:rsid w:val="003F2EDC"/>
    <w:rsid w:val="003F4C3B"/>
    <w:rsid w:val="003F5A06"/>
    <w:rsid w:val="00400DC5"/>
    <w:rsid w:val="0040576B"/>
    <w:rsid w:val="00407645"/>
    <w:rsid w:val="00407AC8"/>
    <w:rsid w:val="00407C62"/>
    <w:rsid w:val="0041093C"/>
    <w:rsid w:val="00412C0C"/>
    <w:rsid w:val="00414108"/>
    <w:rsid w:val="00416CB6"/>
    <w:rsid w:val="004173E4"/>
    <w:rsid w:val="00417934"/>
    <w:rsid w:val="00420477"/>
    <w:rsid w:val="00420D38"/>
    <w:rsid w:val="00424D96"/>
    <w:rsid w:val="00427A68"/>
    <w:rsid w:val="0043032E"/>
    <w:rsid w:val="004327E9"/>
    <w:rsid w:val="004336CC"/>
    <w:rsid w:val="00434AFB"/>
    <w:rsid w:val="0043657B"/>
    <w:rsid w:val="00437D88"/>
    <w:rsid w:val="004402EC"/>
    <w:rsid w:val="004443E5"/>
    <w:rsid w:val="00444B1E"/>
    <w:rsid w:val="00445241"/>
    <w:rsid w:val="00445520"/>
    <w:rsid w:val="00445AD6"/>
    <w:rsid w:val="00445F5C"/>
    <w:rsid w:val="00446B8D"/>
    <w:rsid w:val="0045749C"/>
    <w:rsid w:val="00461713"/>
    <w:rsid w:val="00464F96"/>
    <w:rsid w:val="004651A2"/>
    <w:rsid w:val="00465A69"/>
    <w:rsid w:val="0046679B"/>
    <w:rsid w:val="004743A6"/>
    <w:rsid w:val="00474799"/>
    <w:rsid w:val="00474C23"/>
    <w:rsid w:val="00476E46"/>
    <w:rsid w:val="00481358"/>
    <w:rsid w:val="00482B10"/>
    <w:rsid w:val="004838B2"/>
    <w:rsid w:val="00484260"/>
    <w:rsid w:val="00487D07"/>
    <w:rsid w:val="004901DA"/>
    <w:rsid w:val="0049315D"/>
    <w:rsid w:val="0049441A"/>
    <w:rsid w:val="004946E2"/>
    <w:rsid w:val="004A0344"/>
    <w:rsid w:val="004A3B04"/>
    <w:rsid w:val="004A66FA"/>
    <w:rsid w:val="004A7C45"/>
    <w:rsid w:val="004B13D7"/>
    <w:rsid w:val="004B2700"/>
    <w:rsid w:val="004B40A4"/>
    <w:rsid w:val="004B53D4"/>
    <w:rsid w:val="004B575F"/>
    <w:rsid w:val="004B75D9"/>
    <w:rsid w:val="004C4732"/>
    <w:rsid w:val="004C7D6E"/>
    <w:rsid w:val="004D2050"/>
    <w:rsid w:val="004D3A39"/>
    <w:rsid w:val="004D4DC8"/>
    <w:rsid w:val="004D5B0F"/>
    <w:rsid w:val="004D6C3F"/>
    <w:rsid w:val="004D71F4"/>
    <w:rsid w:val="004D75A3"/>
    <w:rsid w:val="004E0073"/>
    <w:rsid w:val="004E1CBF"/>
    <w:rsid w:val="004E31FF"/>
    <w:rsid w:val="004E3B42"/>
    <w:rsid w:val="004E45B9"/>
    <w:rsid w:val="004E659F"/>
    <w:rsid w:val="004E6D67"/>
    <w:rsid w:val="004F1E4C"/>
    <w:rsid w:val="004F54BD"/>
    <w:rsid w:val="005026B2"/>
    <w:rsid w:val="0050419F"/>
    <w:rsid w:val="00504620"/>
    <w:rsid w:val="0050658A"/>
    <w:rsid w:val="00506C5D"/>
    <w:rsid w:val="0050746C"/>
    <w:rsid w:val="00507760"/>
    <w:rsid w:val="005106D7"/>
    <w:rsid w:val="00513B9D"/>
    <w:rsid w:val="00513EAD"/>
    <w:rsid w:val="0051400B"/>
    <w:rsid w:val="00515C63"/>
    <w:rsid w:val="00520F14"/>
    <w:rsid w:val="005263D1"/>
    <w:rsid w:val="00527E48"/>
    <w:rsid w:val="0053493F"/>
    <w:rsid w:val="00534CA1"/>
    <w:rsid w:val="00536A2B"/>
    <w:rsid w:val="00536EA7"/>
    <w:rsid w:val="00537866"/>
    <w:rsid w:val="00537DAD"/>
    <w:rsid w:val="00540A9A"/>
    <w:rsid w:val="00540DF9"/>
    <w:rsid w:val="00541161"/>
    <w:rsid w:val="005428BD"/>
    <w:rsid w:val="00542FC3"/>
    <w:rsid w:val="005471C5"/>
    <w:rsid w:val="005503B5"/>
    <w:rsid w:val="00551888"/>
    <w:rsid w:val="00551DC5"/>
    <w:rsid w:val="00551DFA"/>
    <w:rsid w:val="005525EB"/>
    <w:rsid w:val="005554D3"/>
    <w:rsid w:val="00560F81"/>
    <w:rsid w:val="005619A7"/>
    <w:rsid w:val="00566191"/>
    <w:rsid w:val="005710D5"/>
    <w:rsid w:val="0057247C"/>
    <w:rsid w:val="00574574"/>
    <w:rsid w:val="005752A3"/>
    <w:rsid w:val="00580480"/>
    <w:rsid w:val="0058123A"/>
    <w:rsid w:val="00582FAB"/>
    <w:rsid w:val="0058773B"/>
    <w:rsid w:val="005915D1"/>
    <w:rsid w:val="00592DAA"/>
    <w:rsid w:val="0059495B"/>
    <w:rsid w:val="0059597F"/>
    <w:rsid w:val="00597127"/>
    <w:rsid w:val="005A0E17"/>
    <w:rsid w:val="005A2DD0"/>
    <w:rsid w:val="005A3A17"/>
    <w:rsid w:val="005A3E02"/>
    <w:rsid w:val="005A4563"/>
    <w:rsid w:val="005A5558"/>
    <w:rsid w:val="005A6AEF"/>
    <w:rsid w:val="005A6D5F"/>
    <w:rsid w:val="005A6E7C"/>
    <w:rsid w:val="005B1189"/>
    <w:rsid w:val="005B2865"/>
    <w:rsid w:val="005B3195"/>
    <w:rsid w:val="005B6F90"/>
    <w:rsid w:val="005C03B9"/>
    <w:rsid w:val="005C0D06"/>
    <w:rsid w:val="005C1BF8"/>
    <w:rsid w:val="005C3A90"/>
    <w:rsid w:val="005C4410"/>
    <w:rsid w:val="005C7E86"/>
    <w:rsid w:val="005D0297"/>
    <w:rsid w:val="005D28E6"/>
    <w:rsid w:val="005D28F8"/>
    <w:rsid w:val="005D380A"/>
    <w:rsid w:val="005D3854"/>
    <w:rsid w:val="005D3871"/>
    <w:rsid w:val="005D3C97"/>
    <w:rsid w:val="005E054A"/>
    <w:rsid w:val="005E0D54"/>
    <w:rsid w:val="005E1EA6"/>
    <w:rsid w:val="005E3B38"/>
    <w:rsid w:val="005E5B92"/>
    <w:rsid w:val="005E7687"/>
    <w:rsid w:val="005E79AF"/>
    <w:rsid w:val="005F03A0"/>
    <w:rsid w:val="005F2CE3"/>
    <w:rsid w:val="005F39DC"/>
    <w:rsid w:val="00600A3F"/>
    <w:rsid w:val="00601E9E"/>
    <w:rsid w:val="00605316"/>
    <w:rsid w:val="00605DCB"/>
    <w:rsid w:val="006078DC"/>
    <w:rsid w:val="006133C4"/>
    <w:rsid w:val="00616430"/>
    <w:rsid w:val="00617569"/>
    <w:rsid w:val="006177A8"/>
    <w:rsid w:val="00620888"/>
    <w:rsid w:val="00622D12"/>
    <w:rsid w:val="0062423F"/>
    <w:rsid w:val="00625F0D"/>
    <w:rsid w:val="00626932"/>
    <w:rsid w:val="00626FDE"/>
    <w:rsid w:val="0062789E"/>
    <w:rsid w:val="006316FA"/>
    <w:rsid w:val="00632485"/>
    <w:rsid w:val="0063362B"/>
    <w:rsid w:val="00635F63"/>
    <w:rsid w:val="00640E2B"/>
    <w:rsid w:val="00641FC2"/>
    <w:rsid w:val="006428D1"/>
    <w:rsid w:val="0064341B"/>
    <w:rsid w:val="00643F55"/>
    <w:rsid w:val="00644CEB"/>
    <w:rsid w:val="00645A1A"/>
    <w:rsid w:val="00645BB8"/>
    <w:rsid w:val="00647E8E"/>
    <w:rsid w:val="00650ACD"/>
    <w:rsid w:val="0065419E"/>
    <w:rsid w:val="00654E73"/>
    <w:rsid w:val="00654F8F"/>
    <w:rsid w:val="0065756C"/>
    <w:rsid w:val="0066042A"/>
    <w:rsid w:val="00660AF2"/>
    <w:rsid w:val="0066179E"/>
    <w:rsid w:val="00662E0C"/>
    <w:rsid w:val="00663494"/>
    <w:rsid w:val="00663B5B"/>
    <w:rsid w:val="006649DB"/>
    <w:rsid w:val="00667328"/>
    <w:rsid w:val="006674D1"/>
    <w:rsid w:val="00667B58"/>
    <w:rsid w:val="0067388E"/>
    <w:rsid w:val="0067766A"/>
    <w:rsid w:val="00682DEF"/>
    <w:rsid w:val="00682EF3"/>
    <w:rsid w:val="00682FC7"/>
    <w:rsid w:val="00686CA6"/>
    <w:rsid w:val="00690366"/>
    <w:rsid w:val="0069092F"/>
    <w:rsid w:val="00692AFB"/>
    <w:rsid w:val="0069598A"/>
    <w:rsid w:val="00697A53"/>
    <w:rsid w:val="006A020F"/>
    <w:rsid w:val="006A105B"/>
    <w:rsid w:val="006A2A50"/>
    <w:rsid w:val="006A68D8"/>
    <w:rsid w:val="006A6BE6"/>
    <w:rsid w:val="006B07C3"/>
    <w:rsid w:val="006B1906"/>
    <w:rsid w:val="006B1BB5"/>
    <w:rsid w:val="006B238A"/>
    <w:rsid w:val="006B25FA"/>
    <w:rsid w:val="006B3B0A"/>
    <w:rsid w:val="006B6F43"/>
    <w:rsid w:val="006C0157"/>
    <w:rsid w:val="006C0E1C"/>
    <w:rsid w:val="006C2448"/>
    <w:rsid w:val="006C3616"/>
    <w:rsid w:val="006C3796"/>
    <w:rsid w:val="006C4B76"/>
    <w:rsid w:val="006C5C78"/>
    <w:rsid w:val="006D1BB7"/>
    <w:rsid w:val="006D771C"/>
    <w:rsid w:val="006E25DC"/>
    <w:rsid w:val="006E35FB"/>
    <w:rsid w:val="006E3BD3"/>
    <w:rsid w:val="006E5188"/>
    <w:rsid w:val="006E5317"/>
    <w:rsid w:val="006F0764"/>
    <w:rsid w:val="006F0F27"/>
    <w:rsid w:val="006F13F6"/>
    <w:rsid w:val="006F512B"/>
    <w:rsid w:val="006F58EB"/>
    <w:rsid w:val="006F64F9"/>
    <w:rsid w:val="0070089C"/>
    <w:rsid w:val="00701F3E"/>
    <w:rsid w:val="007028E9"/>
    <w:rsid w:val="00706917"/>
    <w:rsid w:val="00711AC7"/>
    <w:rsid w:val="00711C05"/>
    <w:rsid w:val="00713E79"/>
    <w:rsid w:val="00714544"/>
    <w:rsid w:val="007163AC"/>
    <w:rsid w:val="00716E85"/>
    <w:rsid w:val="00720082"/>
    <w:rsid w:val="00720AC9"/>
    <w:rsid w:val="00724485"/>
    <w:rsid w:val="00726591"/>
    <w:rsid w:val="0072738D"/>
    <w:rsid w:val="0073095E"/>
    <w:rsid w:val="00737FD5"/>
    <w:rsid w:val="00740261"/>
    <w:rsid w:val="00740358"/>
    <w:rsid w:val="00740CA3"/>
    <w:rsid w:val="00741895"/>
    <w:rsid w:val="007442CF"/>
    <w:rsid w:val="00744901"/>
    <w:rsid w:val="00747129"/>
    <w:rsid w:val="007508E5"/>
    <w:rsid w:val="0075222B"/>
    <w:rsid w:val="00754D76"/>
    <w:rsid w:val="00756C10"/>
    <w:rsid w:val="00757699"/>
    <w:rsid w:val="007600AD"/>
    <w:rsid w:val="00761059"/>
    <w:rsid w:val="0076162E"/>
    <w:rsid w:val="0076294A"/>
    <w:rsid w:val="007644DF"/>
    <w:rsid w:val="0076526D"/>
    <w:rsid w:val="00765D45"/>
    <w:rsid w:val="00770735"/>
    <w:rsid w:val="00772BD9"/>
    <w:rsid w:val="00775A11"/>
    <w:rsid w:val="0078053E"/>
    <w:rsid w:val="00780C1B"/>
    <w:rsid w:val="007829A2"/>
    <w:rsid w:val="007839F3"/>
    <w:rsid w:val="00786A5C"/>
    <w:rsid w:val="0078763B"/>
    <w:rsid w:val="007963B6"/>
    <w:rsid w:val="00797F2F"/>
    <w:rsid w:val="007A2E8C"/>
    <w:rsid w:val="007A3111"/>
    <w:rsid w:val="007A3D0E"/>
    <w:rsid w:val="007A4113"/>
    <w:rsid w:val="007A6FDB"/>
    <w:rsid w:val="007A7B3A"/>
    <w:rsid w:val="007B61D7"/>
    <w:rsid w:val="007B63AE"/>
    <w:rsid w:val="007B648F"/>
    <w:rsid w:val="007B6C1D"/>
    <w:rsid w:val="007B7A5B"/>
    <w:rsid w:val="007C204C"/>
    <w:rsid w:val="007C5EF6"/>
    <w:rsid w:val="007C731A"/>
    <w:rsid w:val="007D09C2"/>
    <w:rsid w:val="007D172F"/>
    <w:rsid w:val="007D2014"/>
    <w:rsid w:val="007D2F02"/>
    <w:rsid w:val="007D3352"/>
    <w:rsid w:val="007D37E5"/>
    <w:rsid w:val="007D406C"/>
    <w:rsid w:val="007D72B4"/>
    <w:rsid w:val="007E240B"/>
    <w:rsid w:val="007E3448"/>
    <w:rsid w:val="007E54CD"/>
    <w:rsid w:val="007E5A7C"/>
    <w:rsid w:val="007F2CD4"/>
    <w:rsid w:val="007F358F"/>
    <w:rsid w:val="007F37E8"/>
    <w:rsid w:val="007F50C7"/>
    <w:rsid w:val="007F56D9"/>
    <w:rsid w:val="007F5E83"/>
    <w:rsid w:val="007F6EA4"/>
    <w:rsid w:val="0080133D"/>
    <w:rsid w:val="00801D8B"/>
    <w:rsid w:val="0080252D"/>
    <w:rsid w:val="00803BFE"/>
    <w:rsid w:val="00806FA3"/>
    <w:rsid w:val="00807B4F"/>
    <w:rsid w:val="008114C7"/>
    <w:rsid w:val="00812026"/>
    <w:rsid w:val="00812AF5"/>
    <w:rsid w:val="0081358E"/>
    <w:rsid w:val="008237DD"/>
    <w:rsid w:val="00826149"/>
    <w:rsid w:val="00826BE7"/>
    <w:rsid w:val="00826FF7"/>
    <w:rsid w:val="0082729D"/>
    <w:rsid w:val="0083029D"/>
    <w:rsid w:val="00830A82"/>
    <w:rsid w:val="00832C08"/>
    <w:rsid w:val="00833E7C"/>
    <w:rsid w:val="008378AC"/>
    <w:rsid w:val="00837CBF"/>
    <w:rsid w:val="00841F3B"/>
    <w:rsid w:val="00845184"/>
    <w:rsid w:val="00845FAD"/>
    <w:rsid w:val="00852869"/>
    <w:rsid w:val="00852943"/>
    <w:rsid w:val="008530CC"/>
    <w:rsid w:val="00856645"/>
    <w:rsid w:val="00856D72"/>
    <w:rsid w:val="0085702A"/>
    <w:rsid w:val="00857545"/>
    <w:rsid w:val="00857F99"/>
    <w:rsid w:val="008648D6"/>
    <w:rsid w:val="0086565F"/>
    <w:rsid w:val="00865AE4"/>
    <w:rsid w:val="008664E9"/>
    <w:rsid w:val="0086681C"/>
    <w:rsid w:val="00866B4A"/>
    <w:rsid w:val="0087140A"/>
    <w:rsid w:val="00871FEC"/>
    <w:rsid w:val="00872981"/>
    <w:rsid w:val="008732EC"/>
    <w:rsid w:val="008743F8"/>
    <w:rsid w:val="008750A4"/>
    <w:rsid w:val="008754C7"/>
    <w:rsid w:val="00875937"/>
    <w:rsid w:val="00876212"/>
    <w:rsid w:val="008774F9"/>
    <w:rsid w:val="008802DF"/>
    <w:rsid w:val="00880606"/>
    <w:rsid w:val="00881C22"/>
    <w:rsid w:val="008842DD"/>
    <w:rsid w:val="00891C77"/>
    <w:rsid w:val="00893C82"/>
    <w:rsid w:val="008943B0"/>
    <w:rsid w:val="008A1B16"/>
    <w:rsid w:val="008A2A3E"/>
    <w:rsid w:val="008A2BA0"/>
    <w:rsid w:val="008A46D2"/>
    <w:rsid w:val="008A535B"/>
    <w:rsid w:val="008A642B"/>
    <w:rsid w:val="008A7318"/>
    <w:rsid w:val="008A7C43"/>
    <w:rsid w:val="008B3E78"/>
    <w:rsid w:val="008B697B"/>
    <w:rsid w:val="008C17EA"/>
    <w:rsid w:val="008C1C05"/>
    <w:rsid w:val="008C564C"/>
    <w:rsid w:val="008C5FD2"/>
    <w:rsid w:val="008D054E"/>
    <w:rsid w:val="008D0899"/>
    <w:rsid w:val="008D261C"/>
    <w:rsid w:val="008D30B0"/>
    <w:rsid w:val="008D444D"/>
    <w:rsid w:val="008D4BA9"/>
    <w:rsid w:val="008D6EDA"/>
    <w:rsid w:val="008D7F27"/>
    <w:rsid w:val="008E072E"/>
    <w:rsid w:val="008E122A"/>
    <w:rsid w:val="008E1CE8"/>
    <w:rsid w:val="008E26B0"/>
    <w:rsid w:val="008E3F36"/>
    <w:rsid w:val="008E56C3"/>
    <w:rsid w:val="008E7197"/>
    <w:rsid w:val="008F0F31"/>
    <w:rsid w:val="008F12A8"/>
    <w:rsid w:val="00901E2E"/>
    <w:rsid w:val="00902CE6"/>
    <w:rsid w:val="00902F51"/>
    <w:rsid w:val="00903B98"/>
    <w:rsid w:val="00906D85"/>
    <w:rsid w:val="0090725E"/>
    <w:rsid w:val="00912165"/>
    <w:rsid w:val="00912BED"/>
    <w:rsid w:val="009157B7"/>
    <w:rsid w:val="00915A59"/>
    <w:rsid w:val="0091656E"/>
    <w:rsid w:val="00925951"/>
    <w:rsid w:val="00925E86"/>
    <w:rsid w:val="009274C0"/>
    <w:rsid w:val="0092750C"/>
    <w:rsid w:val="00927908"/>
    <w:rsid w:val="0093072F"/>
    <w:rsid w:val="00931080"/>
    <w:rsid w:val="0093135F"/>
    <w:rsid w:val="00931E3C"/>
    <w:rsid w:val="009335B4"/>
    <w:rsid w:val="00933853"/>
    <w:rsid w:val="009342A9"/>
    <w:rsid w:val="0093512D"/>
    <w:rsid w:val="00940190"/>
    <w:rsid w:val="009422EE"/>
    <w:rsid w:val="00944282"/>
    <w:rsid w:val="00944F42"/>
    <w:rsid w:val="00950F35"/>
    <w:rsid w:val="0095110D"/>
    <w:rsid w:val="00951BD2"/>
    <w:rsid w:val="00951C8A"/>
    <w:rsid w:val="00952D73"/>
    <w:rsid w:val="009537AB"/>
    <w:rsid w:val="00956AB3"/>
    <w:rsid w:val="00960427"/>
    <w:rsid w:val="009608F8"/>
    <w:rsid w:val="00961446"/>
    <w:rsid w:val="00961C7A"/>
    <w:rsid w:val="0096384D"/>
    <w:rsid w:val="00963AE0"/>
    <w:rsid w:val="00964D6A"/>
    <w:rsid w:val="00964DF1"/>
    <w:rsid w:val="00965C23"/>
    <w:rsid w:val="00965C99"/>
    <w:rsid w:val="00965ED2"/>
    <w:rsid w:val="0096600F"/>
    <w:rsid w:val="00972318"/>
    <w:rsid w:val="00972959"/>
    <w:rsid w:val="00972C5F"/>
    <w:rsid w:val="00972D33"/>
    <w:rsid w:val="0097462A"/>
    <w:rsid w:val="009753EF"/>
    <w:rsid w:val="00980BDD"/>
    <w:rsid w:val="0098575B"/>
    <w:rsid w:val="00985A41"/>
    <w:rsid w:val="00990EBF"/>
    <w:rsid w:val="009A543F"/>
    <w:rsid w:val="009A5818"/>
    <w:rsid w:val="009A6074"/>
    <w:rsid w:val="009B275F"/>
    <w:rsid w:val="009B30C5"/>
    <w:rsid w:val="009B5CD7"/>
    <w:rsid w:val="009B688D"/>
    <w:rsid w:val="009C016D"/>
    <w:rsid w:val="009C3FB7"/>
    <w:rsid w:val="009C6E7B"/>
    <w:rsid w:val="009D14AB"/>
    <w:rsid w:val="009D168C"/>
    <w:rsid w:val="009D1C9A"/>
    <w:rsid w:val="009D22E7"/>
    <w:rsid w:val="009D553D"/>
    <w:rsid w:val="009D758E"/>
    <w:rsid w:val="009D762A"/>
    <w:rsid w:val="009E1990"/>
    <w:rsid w:val="009E2527"/>
    <w:rsid w:val="009E2AD2"/>
    <w:rsid w:val="009E5283"/>
    <w:rsid w:val="009E6E82"/>
    <w:rsid w:val="009F1ED9"/>
    <w:rsid w:val="009F2CED"/>
    <w:rsid w:val="009F6D69"/>
    <w:rsid w:val="009F7F64"/>
    <w:rsid w:val="00A008D0"/>
    <w:rsid w:val="00A05346"/>
    <w:rsid w:val="00A05D85"/>
    <w:rsid w:val="00A070BA"/>
    <w:rsid w:val="00A10074"/>
    <w:rsid w:val="00A1039C"/>
    <w:rsid w:val="00A10BF8"/>
    <w:rsid w:val="00A10C25"/>
    <w:rsid w:val="00A128A7"/>
    <w:rsid w:val="00A136DF"/>
    <w:rsid w:val="00A15C8C"/>
    <w:rsid w:val="00A21B02"/>
    <w:rsid w:val="00A22F3D"/>
    <w:rsid w:val="00A230D0"/>
    <w:rsid w:val="00A2326A"/>
    <w:rsid w:val="00A2430F"/>
    <w:rsid w:val="00A245B9"/>
    <w:rsid w:val="00A25FC5"/>
    <w:rsid w:val="00A27676"/>
    <w:rsid w:val="00A3087F"/>
    <w:rsid w:val="00A3093C"/>
    <w:rsid w:val="00A30C18"/>
    <w:rsid w:val="00A30E76"/>
    <w:rsid w:val="00A328EA"/>
    <w:rsid w:val="00A329FD"/>
    <w:rsid w:val="00A36AE5"/>
    <w:rsid w:val="00A41DAF"/>
    <w:rsid w:val="00A41ED1"/>
    <w:rsid w:val="00A4394E"/>
    <w:rsid w:val="00A4692F"/>
    <w:rsid w:val="00A46E44"/>
    <w:rsid w:val="00A50B33"/>
    <w:rsid w:val="00A51DE9"/>
    <w:rsid w:val="00A5238A"/>
    <w:rsid w:val="00A53017"/>
    <w:rsid w:val="00A5435E"/>
    <w:rsid w:val="00A546B1"/>
    <w:rsid w:val="00A5490F"/>
    <w:rsid w:val="00A55EA3"/>
    <w:rsid w:val="00A611D2"/>
    <w:rsid w:val="00A6255B"/>
    <w:rsid w:val="00A637C9"/>
    <w:rsid w:val="00A63B40"/>
    <w:rsid w:val="00A646CF"/>
    <w:rsid w:val="00A6472F"/>
    <w:rsid w:val="00A66736"/>
    <w:rsid w:val="00A66755"/>
    <w:rsid w:val="00A70C55"/>
    <w:rsid w:val="00A73931"/>
    <w:rsid w:val="00A77D2F"/>
    <w:rsid w:val="00A77F75"/>
    <w:rsid w:val="00A811F8"/>
    <w:rsid w:val="00A81890"/>
    <w:rsid w:val="00A82385"/>
    <w:rsid w:val="00A828AB"/>
    <w:rsid w:val="00A834C5"/>
    <w:rsid w:val="00A84330"/>
    <w:rsid w:val="00A84C00"/>
    <w:rsid w:val="00A875C5"/>
    <w:rsid w:val="00A96255"/>
    <w:rsid w:val="00AA081D"/>
    <w:rsid w:val="00AA1C5E"/>
    <w:rsid w:val="00AA2E3E"/>
    <w:rsid w:val="00AA4DA5"/>
    <w:rsid w:val="00AA5DB2"/>
    <w:rsid w:val="00AA7CC3"/>
    <w:rsid w:val="00AB0731"/>
    <w:rsid w:val="00AB0EF6"/>
    <w:rsid w:val="00AB30CF"/>
    <w:rsid w:val="00AB311D"/>
    <w:rsid w:val="00AB4BD9"/>
    <w:rsid w:val="00AB76A6"/>
    <w:rsid w:val="00AC0346"/>
    <w:rsid w:val="00AC2C25"/>
    <w:rsid w:val="00AC535D"/>
    <w:rsid w:val="00AC7477"/>
    <w:rsid w:val="00AD0D78"/>
    <w:rsid w:val="00AD3847"/>
    <w:rsid w:val="00AE0FFE"/>
    <w:rsid w:val="00AE16EB"/>
    <w:rsid w:val="00AF0B2D"/>
    <w:rsid w:val="00AF2887"/>
    <w:rsid w:val="00AF424C"/>
    <w:rsid w:val="00AF4F9B"/>
    <w:rsid w:val="00AF6EBE"/>
    <w:rsid w:val="00B04598"/>
    <w:rsid w:val="00B04679"/>
    <w:rsid w:val="00B11579"/>
    <w:rsid w:val="00B136C8"/>
    <w:rsid w:val="00B13ED3"/>
    <w:rsid w:val="00B1531D"/>
    <w:rsid w:val="00B161DF"/>
    <w:rsid w:val="00B20BCB"/>
    <w:rsid w:val="00B21B13"/>
    <w:rsid w:val="00B22402"/>
    <w:rsid w:val="00B2350D"/>
    <w:rsid w:val="00B267B7"/>
    <w:rsid w:val="00B3009E"/>
    <w:rsid w:val="00B37BF2"/>
    <w:rsid w:val="00B40AE4"/>
    <w:rsid w:val="00B410F6"/>
    <w:rsid w:val="00B43C4A"/>
    <w:rsid w:val="00B43DC2"/>
    <w:rsid w:val="00B4495E"/>
    <w:rsid w:val="00B468E9"/>
    <w:rsid w:val="00B47FF8"/>
    <w:rsid w:val="00B50082"/>
    <w:rsid w:val="00B50AC1"/>
    <w:rsid w:val="00B51736"/>
    <w:rsid w:val="00B54F57"/>
    <w:rsid w:val="00B56241"/>
    <w:rsid w:val="00B56C9C"/>
    <w:rsid w:val="00B57970"/>
    <w:rsid w:val="00B60011"/>
    <w:rsid w:val="00B6112D"/>
    <w:rsid w:val="00B6163E"/>
    <w:rsid w:val="00B62FC5"/>
    <w:rsid w:val="00B63672"/>
    <w:rsid w:val="00B64B4D"/>
    <w:rsid w:val="00B64DF0"/>
    <w:rsid w:val="00B655C9"/>
    <w:rsid w:val="00B65F1B"/>
    <w:rsid w:val="00B74530"/>
    <w:rsid w:val="00B74E1A"/>
    <w:rsid w:val="00B75B51"/>
    <w:rsid w:val="00B7645C"/>
    <w:rsid w:val="00B76D1E"/>
    <w:rsid w:val="00B80925"/>
    <w:rsid w:val="00B815CE"/>
    <w:rsid w:val="00B825B3"/>
    <w:rsid w:val="00B8365C"/>
    <w:rsid w:val="00B838CD"/>
    <w:rsid w:val="00B84304"/>
    <w:rsid w:val="00B857B5"/>
    <w:rsid w:val="00B9116C"/>
    <w:rsid w:val="00B92B9C"/>
    <w:rsid w:val="00B9657F"/>
    <w:rsid w:val="00B975B8"/>
    <w:rsid w:val="00B97D67"/>
    <w:rsid w:val="00BA06CB"/>
    <w:rsid w:val="00BA1292"/>
    <w:rsid w:val="00BA21A8"/>
    <w:rsid w:val="00BA332D"/>
    <w:rsid w:val="00BA5A87"/>
    <w:rsid w:val="00BB42DB"/>
    <w:rsid w:val="00BB6639"/>
    <w:rsid w:val="00BC1206"/>
    <w:rsid w:val="00BC120F"/>
    <w:rsid w:val="00BC22EE"/>
    <w:rsid w:val="00BC2C68"/>
    <w:rsid w:val="00BC3FCA"/>
    <w:rsid w:val="00BD10F4"/>
    <w:rsid w:val="00BD16AD"/>
    <w:rsid w:val="00BD1EA3"/>
    <w:rsid w:val="00BD2723"/>
    <w:rsid w:val="00BD3AE9"/>
    <w:rsid w:val="00BD4F65"/>
    <w:rsid w:val="00BD5B77"/>
    <w:rsid w:val="00BD6ABB"/>
    <w:rsid w:val="00BD760F"/>
    <w:rsid w:val="00BE0144"/>
    <w:rsid w:val="00BE0B4D"/>
    <w:rsid w:val="00BE20E7"/>
    <w:rsid w:val="00BE3A2F"/>
    <w:rsid w:val="00BE59B1"/>
    <w:rsid w:val="00BE5EE7"/>
    <w:rsid w:val="00BE673B"/>
    <w:rsid w:val="00BF01CF"/>
    <w:rsid w:val="00BF3349"/>
    <w:rsid w:val="00BF4AAD"/>
    <w:rsid w:val="00BF74F0"/>
    <w:rsid w:val="00C014E1"/>
    <w:rsid w:val="00C016B1"/>
    <w:rsid w:val="00C05DC0"/>
    <w:rsid w:val="00C107E0"/>
    <w:rsid w:val="00C1089B"/>
    <w:rsid w:val="00C1567D"/>
    <w:rsid w:val="00C168FD"/>
    <w:rsid w:val="00C171CF"/>
    <w:rsid w:val="00C20461"/>
    <w:rsid w:val="00C21E97"/>
    <w:rsid w:val="00C2226E"/>
    <w:rsid w:val="00C24CEA"/>
    <w:rsid w:val="00C30E56"/>
    <w:rsid w:val="00C3211E"/>
    <w:rsid w:val="00C33D09"/>
    <w:rsid w:val="00C34D0A"/>
    <w:rsid w:val="00C362DB"/>
    <w:rsid w:val="00C37A3E"/>
    <w:rsid w:val="00C41C06"/>
    <w:rsid w:val="00C42777"/>
    <w:rsid w:val="00C44632"/>
    <w:rsid w:val="00C50028"/>
    <w:rsid w:val="00C50C65"/>
    <w:rsid w:val="00C5166C"/>
    <w:rsid w:val="00C52CC2"/>
    <w:rsid w:val="00C53882"/>
    <w:rsid w:val="00C567B4"/>
    <w:rsid w:val="00C5716D"/>
    <w:rsid w:val="00C6232D"/>
    <w:rsid w:val="00C62D6E"/>
    <w:rsid w:val="00C630C9"/>
    <w:rsid w:val="00C642C3"/>
    <w:rsid w:val="00C64B67"/>
    <w:rsid w:val="00C64DD3"/>
    <w:rsid w:val="00C651F8"/>
    <w:rsid w:val="00C66309"/>
    <w:rsid w:val="00C67699"/>
    <w:rsid w:val="00C70683"/>
    <w:rsid w:val="00C70CC7"/>
    <w:rsid w:val="00C757E0"/>
    <w:rsid w:val="00C80B2F"/>
    <w:rsid w:val="00C81CBC"/>
    <w:rsid w:val="00C81DB8"/>
    <w:rsid w:val="00C82BE7"/>
    <w:rsid w:val="00C847ED"/>
    <w:rsid w:val="00C862BE"/>
    <w:rsid w:val="00C87AC1"/>
    <w:rsid w:val="00C9096A"/>
    <w:rsid w:val="00C919DB"/>
    <w:rsid w:val="00C91F39"/>
    <w:rsid w:val="00C92678"/>
    <w:rsid w:val="00C93E0C"/>
    <w:rsid w:val="00C94109"/>
    <w:rsid w:val="00C96B6B"/>
    <w:rsid w:val="00C97674"/>
    <w:rsid w:val="00CA130C"/>
    <w:rsid w:val="00CA247A"/>
    <w:rsid w:val="00CA7B5A"/>
    <w:rsid w:val="00CB5DD1"/>
    <w:rsid w:val="00CB5DDE"/>
    <w:rsid w:val="00CB7A9C"/>
    <w:rsid w:val="00CB7CC1"/>
    <w:rsid w:val="00CC42DD"/>
    <w:rsid w:val="00CC4714"/>
    <w:rsid w:val="00CC5543"/>
    <w:rsid w:val="00CC5D34"/>
    <w:rsid w:val="00CC6E19"/>
    <w:rsid w:val="00CD0AD0"/>
    <w:rsid w:val="00CD10A1"/>
    <w:rsid w:val="00CD169F"/>
    <w:rsid w:val="00CD314F"/>
    <w:rsid w:val="00CD3699"/>
    <w:rsid w:val="00CD4C43"/>
    <w:rsid w:val="00CD79FF"/>
    <w:rsid w:val="00CE0526"/>
    <w:rsid w:val="00CE155F"/>
    <w:rsid w:val="00CE7796"/>
    <w:rsid w:val="00CF0724"/>
    <w:rsid w:val="00CF0D9B"/>
    <w:rsid w:val="00CF2509"/>
    <w:rsid w:val="00CF46A9"/>
    <w:rsid w:val="00CF5C37"/>
    <w:rsid w:val="00CF61AC"/>
    <w:rsid w:val="00CF713C"/>
    <w:rsid w:val="00CF75B0"/>
    <w:rsid w:val="00CF7AD5"/>
    <w:rsid w:val="00D02BE9"/>
    <w:rsid w:val="00D035E9"/>
    <w:rsid w:val="00D051F7"/>
    <w:rsid w:val="00D057EA"/>
    <w:rsid w:val="00D11B33"/>
    <w:rsid w:val="00D12B10"/>
    <w:rsid w:val="00D1320B"/>
    <w:rsid w:val="00D14E40"/>
    <w:rsid w:val="00D15B0D"/>
    <w:rsid w:val="00D15F6C"/>
    <w:rsid w:val="00D15FEC"/>
    <w:rsid w:val="00D163B7"/>
    <w:rsid w:val="00D1794B"/>
    <w:rsid w:val="00D17EC4"/>
    <w:rsid w:val="00D2022E"/>
    <w:rsid w:val="00D209FD"/>
    <w:rsid w:val="00D20C90"/>
    <w:rsid w:val="00D212CB"/>
    <w:rsid w:val="00D2288E"/>
    <w:rsid w:val="00D22D89"/>
    <w:rsid w:val="00D313CD"/>
    <w:rsid w:val="00D32902"/>
    <w:rsid w:val="00D32C71"/>
    <w:rsid w:val="00D33840"/>
    <w:rsid w:val="00D3469C"/>
    <w:rsid w:val="00D348C3"/>
    <w:rsid w:val="00D35174"/>
    <w:rsid w:val="00D35E41"/>
    <w:rsid w:val="00D43941"/>
    <w:rsid w:val="00D449F2"/>
    <w:rsid w:val="00D46A6D"/>
    <w:rsid w:val="00D4772C"/>
    <w:rsid w:val="00D50509"/>
    <w:rsid w:val="00D51C42"/>
    <w:rsid w:val="00D525CC"/>
    <w:rsid w:val="00D530E5"/>
    <w:rsid w:val="00D5627D"/>
    <w:rsid w:val="00D56B22"/>
    <w:rsid w:val="00D60056"/>
    <w:rsid w:val="00D626B0"/>
    <w:rsid w:val="00D6413D"/>
    <w:rsid w:val="00D64974"/>
    <w:rsid w:val="00D65BAA"/>
    <w:rsid w:val="00D66469"/>
    <w:rsid w:val="00D66678"/>
    <w:rsid w:val="00D66FCA"/>
    <w:rsid w:val="00D7228E"/>
    <w:rsid w:val="00D74B5E"/>
    <w:rsid w:val="00D75A22"/>
    <w:rsid w:val="00D75C34"/>
    <w:rsid w:val="00D8031B"/>
    <w:rsid w:val="00D8099F"/>
    <w:rsid w:val="00D80D97"/>
    <w:rsid w:val="00D81525"/>
    <w:rsid w:val="00D83758"/>
    <w:rsid w:val="00D84676"/>
    <w:rsid w:val="00D84A2F"/>
    <w:rsid w:val="00D85FEA"/>
    <w:rsid w:val="00D8754C"/>
    <w:rsid w:val="00D92006"/>
    <w:rsid w:val="00D936BF"/>
    <w:rsid w:val="00D950CC"/>
    <w:rsid w:val="00D97000"/>
    <w:rsid w:val="00DA442B"/>
    <w:rsid w:val="00DA5F6F"/>
    <w:rsid w:val="00DA64C2"/>
    <w:rsid w:val="00DA6D71"/>
    <w:rsid w:val="00DA7F1E"/>
    <w:rsid w:val="00DB191F"/>
    <w:rsid w:val="00DB3C55"/>
    <w:rsid w:val="00DB6168"/>
    <w:rsid w:val="00DC003A"/>
    <w:rsid w:val="00DC0D6C"/>
    <w:rsid w:val="00DC2A0F"/>
    <w:rsid w:val="00DC2AFF"/>
    <w:rsid w:val="00DC3E2A"/>
    <w:rsid w:val="00DC68DA"/>
    <w:rsid w:val="00DD1790"/>
    <w:rsid w:val="00DD40A9"/>
    <w:rsid w:val="00DD5F52"/>
    <w:rsid w:val="00DD7774"/>
    <w:rsid w:val="00DD7D6E"/>
    <w:rsid w:val="00DE3C75"/>
    <w:rsid w:val="00DE5625"/>
    <w:rsid w:val="00DE5788"/>
    <w:rsid w:val="00DE58D9"/>
    <w:rsid w:val="00DE7A46"/>
    <w:rsid w:val="00DF0141"/>
    <w:rsid w:val="00DF0E38"/>
    <w:rsid w:val="00DF1F4D"/>
    <w:rsid w:val="00DF2FB3"/>
    <w:rsid w:val="00DF49C6"/>
    <w:rsid w:val="00DF4F8E"/>
    <w:rsid w:val="00DF61F9"/>
    <w:rsid w:val="00E056FD"/>
    <w:rsid w:val="00E07AF0"/>
    <w:rsid w:val="00E07F1D"/>
    <w:rsid w:val="00E07F5A"/>
    <w:rsid w:val="00E10F9C"/>
    <w:rsid w:val="00E13222"/>
    <w:rsid w:val="00E132BC"/>
    <w:rsid w:val="00E15722"/>
    <w:rsid w:val="00E15736"/>
    <w:rsid w:val="00E158DD"/>
    <w:rsid w:val="00E162DC"/>
    <w:rsid w:val="00E16C08"/>
    <w:rsid w:val="00E17666"/>
    <w:rsid w:val="00E177CD"/>
    <w:rsid w:val="00E21012"/>
    <w:rsid w:val="00E22CFC"/>
    <w:rsid w:val="00E25E47"/>
    <w:rsid w:val="00E3147B"/>
    <w:rsid w:val="00E329CE"/>
    <w:rsid w:val="00E32FBB"/>
    <w:rsid w:val="00E338DA"/>
    <w:rsid w:val="00E36698"/>
    <w:rsid w:val="00E37DFE"/>
    <w:rsid w:val="00E42402"/>
    <w:rsid w:val="00E42DD2"/>
    <w:rsid w:val="00E43499"/>
    <w:rsid w:val="00E43CDD"/>
    <w:rsid w:val="00E45125"/>
    <w:rsid w:val="00E453FB"/>
    <w:rsid w:val="00E457FB"/>
    <w:rsid w:val="00E45C14"/>
    <w:rsid w:val="00E47294"/>
    <w:rsid w:val="00E51A44"/>
    <w:rsid w:val="00E51E3C"/>
    <w:rsid w:val="00E52656"/>
    <w:rsid w:val="00E539BE"/>
    <w:rsid w:val="00E53B06"/>
    <w:rsid w:val="00E5618E"/>
    <w:rsid w:val="00E56E42"/>
    <w:rsid w:val="00E57117"/>
    <w:rsid w:val="00E57901"/>
    <w:rsid w:val="00E601DD"/>
    <w:rsid w:val="00E605AD"/>
    <w:rsid w:val="00E60B87"/>
    <w:rsid w:val="00E63727"/>
    <w:rsid w:val="00E63888"/>
    <w:rsid w:val="00E663C5"/>
    <w:rsid w:val="00E66BB8"/>
    <w:rsid w:val="00E720BD"/>
    <w:rsid w:val="00E74E6F"/>
    <w:rsid w:val="00E75969"/>
    <w:rsid w:val="00E75E69"/>
    <w:rsid w:val="00E76A05"/>
    <w:rsid w:val="00E816DC"/>
    <w:rsid w:val="00E84DA1"/>
    <w:rsid w:val="00E85E34"/>
    <w:rsid w:val="00E86E8E"/>
    <w:rsid w:val="00E87BB3"/>
    <w:rsid w:val="00E90829"/>
    <w:rsid w:val="00E91F37"/>
    <w:rsid w:val="00E92D56"/>
    <w:rsid w:val="00E959A0"/>
    <w:rsid w:val="00E95F93"/>
    <w:rsid w:val="00EA04A7"/>
    <w:rsid w:val="00EA0CC6"/>
    <w:rsid w:val="00EA4046"/>
    <w:rsid w:val="00EA4E68"/>
    <w:rsid w:val="00EA6708"/>
    <w:rsid w:val="00EB0D87"/>
    <w:rsid w:val="00EB0E93"/>
    <w:rsid w:val="00EC02AD"/>
    <w:rsid w:val="00EC15A4"/>
    <w:rsid w:val="00ED03D1"/>
    <w:rsid w:val="00ED1A11"/>
    <w:rsid w:val="00ED1EBB"/>
    <w:rsid w:val="00ED35F6"/>
    <w:rsid w:val="00ED55EA"/>
    <w:rsid w:val="00ED6C0D"/>
    <w:rsid w:val="00EE049F"/>
    <w:rsid w:val="00EE2015"/>
    <w:rsid w:val="00EE3EE6"/>
    <w:rsid w:val="00EE6D56"/>
    <w:rsid w:val="00EE7211"/>
    <w:rsid w:val="00EE7A35"/>
    <w:rsid w:val="00EF0B37"/>
    <w:rsid w:val="00F01A46"/>
    <w:rsid w:val="00F04A62"/>
    <w:rsid w:val="00F10C41"/>
    <w:rsid w:val="00F110C4"/>
    <w:rsid w:val="00F158CB"/>
    <w:rsid w:val="00F16451"/>
    <w:rsid w:val="00F16AA8"/>
    <w:rsid w:val="00F16C9B"/>
    <w:rsid w:val="00F172A4"/>
    <w:rsid w:val="00F218A1"/>
    <w:rsid w:val="00F21A30"/>
    <w:rsid w:val="00F22325"/>
    <w:rsid w:val="00F22470"/>
    <w:rsid w:val="00F229B1"/>
    <w:rsid w:val="00F23C83"/>
    <w:rsid w:val="00F276BD"/>
    <w:rsid w:val="00F27912"/>
    <w:rsid w:val="00F30B14"/>
    <w:rsid w:val="00F31689"/>
    <w:rsid w:val="00F325C3"/>
    <w:rsid w:val="00F34FD2"/>
    <w:rsid w:val="00F3771F"/>
    <w:rsid w:val="00F40596"/>
    <w:rsid w:val="00F41706"/>
    <w:rsid w:val="00F43BFB"/>
    <w:rsid w:val="00F45E3C"/>
    <w:rsid w:val="00F47617"/>
    <w:rsid w:val="00F47C60"/>
    <w:rsid w:val="00F50640"/>
    <w:rsid w:val="00F5138E"/>
    <w:rsid w:val="00F577F9"/>
    <w:rsid w:val="00F62F1C"/>
    <w:rsid w:val="00F64CF9"/>
    <w:rsid w:val="00F64D7A"/>
    <w:rsid w:val="00F70346"/>
    <w:rsid w:val="00F70884"/>
    <w:rsid w:val="00F72607"/>
    <w:rsid w:val="00F7447B"/>
    <w:rsid w:val="00F80ECB"/>
    <w:rsid w:val="00F81057"/>
    <w:rsid w:val="00F8243C"/>
    <w:rsid w:val="00F84B8D"/>
    <w:rsid w:val="00F84F6A"/>
    <w:rsid w:val="00F86CCD"/>
    <w:rsid w:val="00F9012E"/>
    <w:rsid w:val="00F91356"/>
    <w:rsid w:val="00F938D8"/>
    <w:rsid w:val="00F938DC"/>
    <w:rsid w:val="00F948BF"/>
    <w:rsid w:val="00F96181"/>
    <w:rsid w:val="00F9780C"/>
    <w:rsid w:val="00F97B4E"/>
    <w:rsid w:val="00FA1794"/>
    <w:rsid w:val="00FA20D1"/>
    <w:rsid w:val="00FA3EB4"/>
    <w:rsid w:val="00FA5E15"/>
    <w:rsid w:val="00FB07B8"/>
    <w:rsid w:val="00FB2282"/>
    <w:rsid w:val="00FB28C4"/>
    <w:rsid w:val="00FB3F0A"/>
    <w:rsid w:val="00FB68E3"/>
    <w:rsid w:val="00FB6B61"/>
    <w:rsid w:val="00FB71B8"/>
    <w:rsid w:val="00FC00E1"/>
    <w:rsid w:val="00FC2749"/>
    <w:rsid w:val="00FC37F0"/>
    <w:rsid w:val="00FC79BD"/>
    <w:rsid w:val="00FC7C96"/>
    <w:rsid w:val="00FD1B1D"/>
    <w:rsid w:val="00FD1FA2"/>
    <w:rsid w:val="00FD3560"/>
    <w:rsid w:val="00FD69DA"/>
    <w:rsid w:val="00FE0728"/>
    <w:rsid w:val="00FF0A25"/>
    <w:rsid w:val="00FF1265"/>
    <w:rsid w:val="00FF1C0F"/>
    <w:rsid w:val="00FF1F73"/>
    <w:rsid w:val="00FF30D5"/>
    <w:rsid w:val="00FF3921"/>
    <w:rsid w:val="00FF3C5B"/>
    <w:rsid w:val="00FF5C21"/>
    <w:rsid w:val="00FF5ECE"/>
    <w:rsid w:val="00FF5F6F"/>
    <w:rsid w:val="00FF7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730FC"/>
  <w15:docId w15:val="{F5CD365D-818A-4237-A022-E60F77F03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564E"/>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2B564E"/>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2B564E"/>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2B564E"/>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2B564E"/>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2B564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64E"/>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2B564E"/>
    <w:rPr>
      <w:rFonts w:ascii="Arial Black" w:hAnsi="Arial Black"/>
      <w:sz w:val="28"/>
    </w:rPr>
  </w:style>
  <w:style w:type="character" w:customStyle="1" w:styleId="Heading4Char">
    <w:name w:val="Heading 4 Char"/>
    <w:basedOn w:val="DefaultParagraphFont"/>
    <w:link w:val="Heading4"/>
    <w:rsid w:val="002B564E"/>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2B564E"/>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2B564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64E"/>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2B564E"/>
    <w:pPr>
      <w:tabs>
        <w:tab w:val="right" w:leader="dot" w:pos="10786"/>
      </w:tabs>
      <w:spacing w:before="80" w:after="0"/>
      <w:ind w:left="144"/>
    </w:pPr>
    <w:rPr>
      <w:b/>
    </w:rPr>
  </w:style>
  <w:style w:type="paragraph" w:styleId="TOC2">
    <w:name w:val="toc 2"/>
    <w:basedOn w:val="Normal"/>
    <w:next w:val="Normal"/>
    <w:autoRedefine/>
    <w:uiPriority w:val="39"/>
    <w:unhideWhenUsed/>
    <w:rsid w:val="002B564E"/>
    <w:pPr>
      <w:tabs>
        <w:tab w:val="right" w:leader="dot" w:pos="10790"/>
      </w:tabs>
      <w:spacing w:before="40" w:after="40"/>
      <w:ind w:left="288"/>
    </w:pPr>
    <w:rPr>
      <w:sz w:val="18"/>
    </w:rPr>
  </w:style>
  <w:style w:type="character" w:styleId="Hyperlink">
    <w:name w:val="Hyperlink"/>
    <w:basedOn w:val="DefaultParagraphFont"/>
    <w:uiPriority w:val="99"/>
    <w:unhideWhenUsed/>
    <w:rsid w:val="002B564E"/>
    <w:rPr>
      <w:color w:val="0000FF" w:themeColor="hyperlink"/>
      <w:u w:val="single"/>
    </w:rPr>
  </w:style>
  <w:style w:type="character" w:styleId="BookTitle">
    <w:name w:val="Book Title"/>
    <w:basedOn w:val="DefaultParagraphFont"/>
    <w:uiPriority w:val="33"/>
    <w:rsid w:val="002B564E"/>
    <w:rPr>
      <w:b/>
      <w:bCs/>
      <w:smallCaps/>
      <w:spacing w:val="5"/>
      <w:sz w:val="48"/>
    </w:rPr>
  </w:style>
  <w:style w:type="paragraph" w:styleId="Title">
    <w:name w:val="Title"/>
    <w:basedOn w:val="Normal"/>
    <w:next w:val="Normal"/>
    <w:link w:val="TitleChar"/>
    <w:uiPriority w:val="10"/>
    <w:unhideWhenUsed/>
    <w:rsid w:val="002B564E"/>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2B564E"/>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2B564E"/>
    <w:pPr>
      <w:spacing w:after="0" w:line="240" w:lineRule="auto"/>
    </w:pPr>
    <w:rPr>
      <w:rFonts w:eastAsiaTheme="minorEastAsia"/>
    </w:rPr>
  </w:style>
  <w:style w:type="character" w:customStyle="1" w:styleId="NoSpacingChar">
    <w:name w:val="No Spacing Char"/>
    <w:basedOn w:val="DefaultParagraphFont"/>
    <w:link w:val="NoSpacing"/>
    <w:uiPriority w:val="4"/>
    <w:rsid w:val="002B564E"/>
    <w:rPr>
      <w:rFonts w:eastAsiaTheme="minorEastAsia"/>
    </w:rPr>
  </w:style>
  <w:style w:type="paragraph" w:styleId="Header">
    <w:name w:val="header"/>
    <w:basedOn w:val="Normal"/>
    <w:link w:val="HeaderChar"/>
    <w:uiPriority w:val="99"/>
    <w:unhideWhenUsed/>
    <w:rsid w:val="002B564E"/>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2B564E"/>
    <w:rPr>
      <w:rFonts w:ascii="Arial" w:hAnsi="Arial"/>
      <w:color w:val="292929"/>
      <w:sz w:val="16"/>
    </w:rPr>
  </w:style>
  <w:style w:type="paragraph" w:styleId="Footer">
    <w:name w:val="footer"/>
    <w:basedOn w:val="Normal"/>
    <w:link w:val="FooterChar"/>
    <w:uiPriority w:val="99"/>
    <w:unhideWhenUsed/>
    <w:rsid w:val="002B564E"/>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2B564E"/>
    <w:rPr>
      <w:rFonts w:ascii="Arial" w:hAnsi="Arial"/>
      <w:color w:val="292929"/>
      <w:sz w:val="16"/>
    </w:rPr>
  </w:style>
  <w:style w:type="paragraph" w:styleId="ListParagraph">
    <w:name w:val="List Paragraph"/>
    <w:basedOn w:val="Normal"/>
    <w:next w:val="Normal"/>
    <w:uiPriority w:val="34"/>
    <w:rsid w:val="002B564E"/>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2B564E"/>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2B564E"/>
    <w:rPr>
      <w:rFonts w:ascii="Lucida Console" w:hAnsi="Lucida Console" w:cs="Courier New"/>
      <w:b/>
      <w:spacing w:val="-6"/>
      <w:sz w:val="18"/>
    </w:rPr>
  </w:style>
  <w:style w:type="paragraph" w:customStyle="1" w:styleId="NumberedBullet">
    <w:name w:val="Numbered Bullet"/>
    <w:basedOn w:val="ListParagraph"/>
    <w:uiPriority w:val="5"/>
    <w:unhideWhenUsed/>
    <w:rsid w:val="002B564E"/>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2B564E"/>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2B564E"/>
    <w:pPr>
      <w:spacing w:before="0" w:after="0"/>
    </w:pPr>
    <w:rPr>
      <w:szCs w:val="20"/>
    </w:rPr>
  </w:style>
  <w:style w:type="character" w:customStyle="1" w:styleId="FootnoteTextChar">
    <w:name w:val="Footnote Text Char"/>
    <w:basedOn w:val="DefaultParagraphFont"/>
    <w:link w:val="FootnoteText"/>
    <w:uiPriority w:val="99"/>
    <w:semiHidden/>
    <w:rsid w:val="002B564E"/>
    <w:rPr>
      <w:rFonts w:ascii="Arial" w:hAnsi="Arial"/>
      <w:color w:val="262626" w:themeColor="text1" w:themeTint="D9"/>
      <w:sz w:val="20"/>
      <w:szCs w:val="20"/>
    </w:rPr>
  </w:style>
  <w:style w:type="table" w:styleId="LightShading-Accent4">
    <w:name w:val="Light Shading Accent 4"/>
    <w:basedOn w:val="TableNormal"/>
    <w:uiPriority w:val="60"/>
    <w:rsid w:val="002B564E"/>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2B564E"/>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2B56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2B564E"/>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2B564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2B564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2B564E"/>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2B564E"/>
    <w:pPr>
      <w:tabs>
        <w:tab w:val="num" w:pos="360"/>
      </w:tabs>
      <w:ind w:left="360" w:hanging="360"/>
      <w:contextualSpacing/>
    </w:pPr>
  </w:style>
  <w:style w:type="character" w:customStyle="1" w:styleId="InLineUrl">
    <w:name w:val="InLineUrl"/>
    <w:basedOn w:val="DefaultParagraphFont"/>
    <w:qFormat/>
    <w:rsid w:val="002B564E"/>
    <w:rPr>
      <w:rFonts w:ascii="Arial" w:hAnsi="Arial"/>
      <w:b/>
      <w:sz w:val="18"/>
    </w:rPr>
  </w:style>
  <w:style w:type="paragraph" w:customStyle="1" w:styleId="LabStepNumbered">
    <w:name w:val="Lab Step Numbered"/>
    <w:link w:val="LabStepNumberedChar"/>
    <w:qFormat/>
    <w:rsid w:val="002B564E"/>
    <w:pPr>
      <w:numPr>
        <w:numId w:val="5"/>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2B564E"/>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2B564E"/>
    <w:pPr>
      <w:numPr>
        <w:ilvl w:val="1"/>
      </w:numPr>
    </w:pPr>
  </w:style>
  <w:style w:type="paragraph" w:customStyle="1" w:styleId="LabStepLevel2NoBullet">
    <w:name w:val="Lab Step Level 2 No Bullet"/>
    <w:basedOn w:val="LabStepNumberedLevel2"/>
    <w:uiPriority w:val="3"/>
    <w:qFormat/>
    <w:rsid w:val="002B564E"/>
    <w:pPr>
      <w:numPr>
        <w:numId w:val="0"/>
      </w:numPr>
      <w:spacing w:before="40"/>
      <w:ind w:left="720"/>
    </w:pPr>
  </w:style>
  <w:style w:type="character" w:customStyle="1" w:styleId="LabStepScreenshotFrame">
    <w:name w:val="Lab Step Screenshot Frame"/>
    <w:basedOn w:val="DefaultParagraphFont"/>
    <w:uiPriority w:val="1"/>
    <w:qFormat/>
    <w:rsid w:val="002B564E"/>
    <w:rPr>
      <w:noProof/>
      <w:bdr w:val="single" w:sz="2" w:space="0" w:color="DDDDDD"/>
    </w:rPr>
  </w:style>
  <w:style w:type="paragraph" w:customStyle="1" w:styleId="LabExerciseCallout">
    <w:name w:val="Lab Exercise Callout"/>
    <w:basedOn w:val="LabExerciseLeadIn"/>
    <w:qFormat/>
    <w:rsid w:val="002B564E"/>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2B564E"/>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2B564E"/>
    <w:pPr>
      <w:numPr>
        <w:numId w:val="4"/>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2B564E"/>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2B564E"/>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2B564E"/>
    <w:rPr>
      <w:rFonts w:ascii="Arial" w:hAnsi="Arial"/>
      <w:b/>
      <w:iCs/>
      <w:sz w:val="16"/>
    </w:rPr>
  </w:style>
  <w:style w:type="character" w:customStyle="1" w:styleId="InlindeCode">
    <w:name w:val="InlindeCode"/>
    <w:basedOn w:val="DefaultParagraphFont"/>
    <w:qFormat/>
    <w:rsid w:val="002B564E"/>
    <w:rPr>
      <w:rFonts w:ascii="Lucida Console" w:hAnsi="Lucida Console"/>
      <w:b/>
      <w:sz w:val="16"/>
    </w:rPr>
  </w:style>
  <w:style w:type="table" w:customStyle="1" w:styleId="LabStepTable">
    <w:name w:val="Lab Step Table"/>
    <w:basedOn w:val="TableGrid"/>
    <w:uiPriority w:val="99"/>
    <w:rsid w:val="002B564E"/>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2B564E"/>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2B564E"/>
    <w:pPr>
      <w:ind w:left="792"/>
    </w:pPr>
  </w:style>
  <w:style w:type="paragraph" w:customStyle="1" w:styleId="LabStepScreenshotLevel2">
    <w:name w:val="Lab Step Screenshot Level 2"/>
    <w:basedOn w:val="LabStepScreenshot"/>
    <w:uiPriority w:val="2"/>
    <w:qFormat/>
    <w:rsid w:val="002B564E"/>
    <w:pPr>
      <w:ind w:left="720"/>
    </w:pPr>
    <w:rPr>
      <w:noProof/>
    </w:rPr>
  </w:style>
  <w:style w:type="paragraph" w:styleId="TOCHeading">
    <w:name w:val="TOC Heading"/>
    <w:basedOn w:val="Heading1"/>
    <w:next w:val="Normal"/>
    <w:uiPriority w:val="39"/>
    <w:semiHidden/>
    <w:unhideWhenUsed/>
    <w:qFormat/>
    <w:rsid w:val="002B564E"/>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2B564E"/>
    <w:pPr>
      <w:numPr>
        <w:numId w:val="2"/>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2B564E"/>
    <w:rPr>
      <w:sz w:val="16"/>
      <w:szCs w:val="16"/>
    </w:rPr>
  </w:style>
  <w:style w:type="paragraph" w:styleId="CommentText">
    <w:name w:val="annotation text"/>
    <w:basedOn w:val="Normal"/>
    <w:link w:val="CommentTextChar"/>
    <w:uiPriority w:val="99"/>
    <w:semiHidden/>
    <w:unhideWhenUsed/>
    <w:rsid w:val="002B564E"/>
    <w:rPr>
      <w:szCs w:val="20"/>
    </w:rPr>
  </w:style>
  <w:style w:type="character" w:customStyle="1" w:styleId="CommentTextChar">
    <w:name w:val="Comment Text Char"/>
    <w:basedOn w:val="DefaultParagraphFont"/>
    <w:link w:val="CommentText"/>
    <w:uiPriority w:val="99"/>
    <w:semiHidden/>
    <w:rsid w:val="002B564E"/>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2B564E"/>
    <w:rPr>
      <w:b/>
      <w:bCs/>
    </w:rPr>
  </w:style>
  <w:style w:type="character" w:customStyle="1" w:styleId="CommentSubjectChar">
    <w:name w:val="Comment Subject Char"/>
    <w:basedOn w:val="CommentTextChar"/>
    <w:link w:val="CommentSubject"/>
    <w:uiPriority w:val="99"/>
    <w:semiHidden/>
    <w:rsid w:val="002B564E"/>
    <w:rPr>
      <w:rFonts w:ascii="Arial" w:hAnsi="Arial"/>
      <w:b/>
      <w:bCs/>
      <w:color w:val="262626" w:themeColor="text1" w:themeTint="D9"/>
      <w:sz w:val="20"/>
      <w:szCs w:val="20"/>
    </w:rPr>
  </w:style>
  <w:style w:type="character" w:styleId="Strong">
    <w:name w:val="Strong"/>
    <w:basedOn w:val="DefaultParagraphFont"/>
    <w:uiPriority w:val="23"/>
    <w:rsid w:val="002B564E"/>
    <w:rPr>
      <w:b/>
      <w:bCs/>
    </w:rPr>
  </w:style>
  <w:style w:type="paragraph" w:styleId="NormalWeb">
    <w:name w:val="Normal (Web)"/>
    <w:basedOn w:val="Normal"/>
    <w:uiPriority w:val="99"/>
    <w:semiHidden/>
    <w:unhideWhenUsed/>
    <w:rsid w:val="002B564E"/>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2B564E"/>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2B564E"/>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2B564E"/>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2B564E"/>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2B564E"/>
    <w:pPr>
      <w:spacing w:before="240"/>
      <w:ind w:left="720" w:right="720"/>
    </w:pPr>
    <w:rPr>
      <w:color w:val="1C1C1C"/>
    </w:rPr>
  </w:style>
  <w:style w:type="paragraph" w:customStyle="1" w:styleId="SlidesNotes">
    <w:name w:val="Slides Notes"/>
    <w:basedOn w:val="Normal"/>
    <w:uiPriority w:val="4"/>
    <w:rsid w:val="002B564E"/>
    <w:pPr>
      <w:spacing w:before="240"/>
    </w:pPr>
  </w:style>
  <w:style w:type="paragraph" w:customStyle="1" w:styleId="LegalHeader">
    <w:name w:val="Legal Header"/>
    <w:basedOn w:val="Normal"/>
    <w:uiPriority w:val="3"/>
    <w:rsid w:val="002B564E"/>
    <w:pPr>
      <w:spacing w:before="600"/>
    </w:pPr>
    <w:rPr>
      <w:b/>
      <w:color w:val="auto"/>
      <w:u w:val="single"/>
    </w:rPr>
  </w:style>
  <w:style w:type="paragraph" w:customStyle="1" w:styleId="LegalBody">
    <w:name w:val="Legal Body"/>
    <w:basedOn w:val="Normal"/>
    <w:uiPriority w:val="3"/>
    <w:rsid w:val="002B564E"/>
    <w:rPr>
      <w:sz w:val="18"/>
    </w:rPr>
  </w:style>
  <w:style w:type="paragraph" w:customStyle="1" w:styleId="CourseInfo">
    <w:name w:val="Course Info"/>
    <w:basedOn w:val="Normal"/>
    <w:uiPriority w:val="4"/>
    <w:rsid w:val="002B564E"/>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2B564E"/>
    <w:rPr>
      <w:rFonts w:ascii="Arial" w:hAnsi="Arial"/>
      <w:color w:val="262626" w:themeColor="text1" w:themeTint="D9"/>
      <w:sz w:val="18"/>
    </w:rPr>
  </w:style>
  <w:style w:type="paragraph" w:customStyle="1" w:styleId="Strong1">
    <w:name w:val="Strong1"/>
    <w:basedOn w:val="LabStepNumbered"/>
    <w:link w:val="strongChar"/>
    <w:uiPriority w:val="5"/>
    <w:rsid w:val="002B564E"/>
    <w:pPr>
      <w:numPr>
        <w:numId w:val="0"/>
      </w:numPr>
      <w:ind w:left="757" w:hanging="360"/>
    </w:pPr>
    <w:rPr>
      <w:b/>
    </w:rPr>
  </w:style>
  <w:style w:type="character" w:customStyle="1" w:styleId="strongChar">
    <w:name w:val="strong Char"/>
    <w:basedOn w:val="LabStepNumberedChar"/>
    <w:link w:val="Strong1"/>
    <w:uiPriority w:val="5"/>
    <w:rsid w:val="002B564E"/>
    <w:rPr>
      <w:rFonts w:ascii="Arial" w:hAnsi="Arial"/>
      <w:b/>
      <w:color w:val="262626" w:themeColor="text1" w:themeTint="D9"/>
      <w:sz w:val="18"/>
    </w:rPr>
  </w:style>
  <w:style w:type="paragraph" w:customStyle="1" w:styleId="CourseCode">
    <w:name w:val="Course Code"/>
    <w:basedOn w:val="Normal"/>
    <w:uiPriority w:val="4"/>
    <w:rsid w:val="002B564E"/>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2B564E"/>
    <w:pPr>
      <w:tabs>
        <w:tab w:val="right" w:leader="dot" w:pos="10790"/>
      </w:tabs>
      <w:spacing w:before="40" w:after="0"/>
      <w:ind w:left="432"/>
    </w:pPr>
    <w:rPr>
      <w:sz w:val="16"/>
    </w:rPr>
  </w:style>
  <w:style w:type="numbering" w:customStyle="1" w:styleId="LabStepsTemplate">
    <w:name w:val="LabStepsTemplate"/>
    <w:uiPriority w:val="99"/>
    <w:rsid w:val="002B564E"/>
    <w:pPr>
      <w:numPr>
        <w:numId w:val="1"/>
      </w:numPr>
    </w:pPr>
  </w:style>
  <w:style w:type="paragraph" w:customStyle="1" w:styleId="ModuleDescription">
    <w:name w:val="Module Description"/>
    <w:basedOn w:val="Normal"/>
    <w:uiPriority w:val="4"/>
    <w:rsid w:val="002B564E"/>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2B564E"/>
    <w:pPr>
      <w:jc w:val="center"/>
    </w:pPr>
  </w:style>
  <w:style w:type="paragraph" w:customStyle="1" w:styleId="TopicsCoveredItem">
    <w:name w:val="Topics Covered Item"/>
    <w:basedOn w:val="Normal"/>
    <w:uiPriority w:val="4"/>
    <w:rsid w:val="002B564E"/>
    <w:pPr>
      <w:numPr>
        <w:numId w:val="6"/>
      </w:numPr>
      <w:spacing w:before="0" w:after="0"/>
      <w:contextualSpacing/>
    </w:pPr>
  </w:style>
  <w:style w:type="paragraph" w:customStyle="1" w:styleId="ModuleIntroHeader">
    <w:name w:val="Module Intro Header"/>
    <w:basedOn w:val="Normal"/>
    <w:uiPriority w:val="4"/>
    <w:rsid w:val="002B564E"/>
    <w:pPr>
      <w:pBdr>
        <w:bottom w:val="single" w:sz="8" w:space="1" w:color="auto"/>
      </w:pBdr>
      <w:spacing w:before="360"/>
      <w:ind w:left="288"/>
    </w:pPr>
    <w:rPr>
      <w:b/>
      <w:sz w:val="24"/>
    </w:rPr>
  </w:style>
  <w:style w:type="paragraph" w:customStyle="1" w:styleId="ModuleAgendaItem">
    <w:name w:val="Module Agenda Item"/>
    <w:basedOn w:val="Normal"/>
    <w:uiPriority w:val="4"/>
    <w:rsid w:val="002B564E"/>
    <w:pPr>
      <w:spacing w:before="0" w:after="0"/>
      <w:ind w:left="360" w:hanging="360"/>
      <w:contextualSpacing/>
    </w:pPr>
    <w:rPr>
      <w:sz w:val="24"/>
    </w:rPr>
  </w:style>
  <w:style w:type="paragraph" w:customStyle="1" w:styleId="LabStepNumberedLevel3">
    <w:name w:val="Lab Step Numbered Level 3"/>
    <w:basedOn w:val="LabStepNumberedLevel2"/>
    <w:qFormat/>
    <w:rsid w:val="002B564E"/>
    <w:pPr>
      <w:numPr>
        <w:ilvl w:val="2"/>
      </w:numPr>
      <w:tabs>
        <w:tab w:val="left" w:pos="994"/>
      </w:tabs>
    </w:pPr>
  </w:style>
  <w:style w:type="paragraph" w:customStyle="1" w:styleId="LabStepNumberedLevel4">
    <w:name w:val="Lab Step Numbered Level 4"/>
    <w:basedOn w:val="LabStepNumberedLevel3"/>
    <w:qFormat/>
    <w:rsid w:val="002B564E"/>
    <w:pPr>
      <w:numPr>
        <w:ilvl w:val="3"/>
      </w:numPr>
      <w:tabs>
        <w:tab w:val="clear" w:pos="994"/>
        <w:tab w:val="left" w:pos="1627"/>
      </w:tabs>
    </w:pPr>
  </w:style>
  <w:style w:type="paragraph" w:customStyle="1" w:styleId="LabExerciseLeadIn">
    <w:name w:val="Lab Exercise Lead In"/>
    <w:basedOn w:val="Normal"/>
    <w:qFormat/>
    <w:rsid w:val="002B564E"/>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
    <w:name w:val="Lab Exercise"/>
    <w:basedOn w:val="Normal"/>
    <w:next w:val="Normal"/>
    <w:link w:val="LabExerciseChar"/>
    <w:qFormat/>
    <w:rsid w:val="00F30B14"/>
    <w:pPr>
      <w:spacing w:before="0" w:after="200" w:line="276" w:lineRule="auto"/>
    </w:pPr>
    <w:rPr>
      <w:b/>
    </w:rPr>
  </w:style>
  <w:style w:type="character" w:styleId="FollowedHyperlink">
    <w:name w:val="FollowedHyperlink"/>
    <w:basedOn w:val="DefaultParagraphFont"/>
    <w:uiPriority w:val="99"/>
    <w:semiHidden/>
    <w:unhideWhenUsed/>
    <w:rsid w:val="00F30B14"/>
    <w:rPr>
      <w:color w:val="800080" w:themeColor="followedHyperlink"/>
      <w:u w:val="single"/>
    </w:rPr>
  </w:style>
  <w:style w:type="paragraph" w:customStyle="1" w:styleId="LabExerciseText">
    <w:name w:val="Lab Exercise Text"/>
    <w:basedOn w:val="Normal"/>
    <w:qFormat/>
    <w:rsid w:val="00F30B14"/>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tepTableText">
    <w:name w:val="Lab Step Table Text"/>
    <w:basedOn w:val="Normal"/>
    <w:qFormat/>
    <w:rsid w:val="00F30B14"/>
    <w:pPr>
      <w:tabs>
        <w:tab w:val="left" w:pos="288"/>
        <w:tab w:val="left" w:pos="576"/>
      </w:tabs>
      <w:spacing w:before="0" w:after="0"/>
    </w:pPr>
    <w:rPr>
      <w:sz w:val="14"/>
    </w:rPr>
  </w:style>
  <w:style w:type="paragraph" w:customStyle="1" w:styleId="LabStepTableTextHeader">
    <w:name w:val="Lab Step Table Text Header"/>
    <w:basedOn w:val="LabStepTableText"/>
    <w:next w:val="LabStepTableText"/>
    <w:qFormat/>
    <w:rsid w:val="00F30B14"/>
    <w:rPr>
      <w:b/>
    </w:rPr>
  </w:style>
  <w:style w:type="paragraph" w:customStyle="1" w:styleId="LabStepTableParagraph">
    <w:name w:val="Lab Step Table Paragraph"/>
    <w:basedOn w:val="LabStepNumbered"/>
    <w:qFormat/>
    <w:rsid w:val="00F30B14"/>
    <w:pPr>
      <w:numPr>
        <w:numId w:val="0"/>
      </w:numPr>
    </w:pPr>
    <w:rPr>
      <w:sz w:val="20"/>
    </w:rPr>
  </w:style>
  <w:style w:type="paragraph" w:customStyle="1" w:styleId="LabExerciseItem">
    <w:name w:val="Lab Exercise Item"/>
    <w:basedOn w:val="Normal"/>
    <w:next w:val="Normal"/>
    <w:uiPriority w:val="4"/>
    <w:qFormat/>
    <w:rsid w:val="002B564E"/>
    <w:pPr>
      <w:spacing w:before="0" w:after="0"/>
      <w:ind w:left="360" w:hanging="360"/>
    </w:pPr>
  </w:style>
  <w:style w:type="paragraph" w:customStyle="1" w:styleId="ppFigureNumber">
    <w:name w:val="pp Figure Number"/>
    <w:basedOn w:val="Normal"/>
    <w:next w:val="Normal"/>
    <w:rsid w:val="00F30B14"/>
    <w:pPr>
      <w:numPr>
        <w:ilvl w:val="1"/>
        <w:numId w:val="7"/>
      </w:numPr>
      <w:spacing w:before="0" w:after="0" w:line="276" w:lineRule="auto"/>
      <w:ind w:left="0"/>
    </w:pPr>
    <w:rPr>
      <w:rFonts w:asciiTheme="minorHAnsi" w:eastAsiaTheme="minorEastAsia" w:hAnsiTheme="minorHAnsi"/>
      <w:b/>
      <w:sz w:val="22"/>
      <w:lang w:bidi="en-US"/>
    </w:rPr>
  </w:style>
  <w:style w:type="paragraph" w:customStyle="1" w:styleId="ppFigureNumberIndent">
    <w:name w:val="pp Figure Number Indent"/>
    <w:basedOn w:val="ppFigureNumber"/>
    <w:next w:val="Normal"/>
    <w:rsid w:val="00F30B14"/>
    <w:pPr>
      <w:numPr>
        <w:ilvl w:val="2"/>
      </w:numPr>
      <w:ind w:left="720"/>
    </w:pPr>
  </w:style>
  <w:style w:type="paragraph" w:customStyle="1" w:styleId="ppFigureNumberIndent2">
    <w:name w:val="pp Figure Number Indent 2"/>
    <w:basedOn w:val="ppFigureNumberIndent"/>
    <w:next w:val="Normal"/>
    <w:rsid w:val="00F30B14"/>
    <w:pPr>
      <w:numPr>
        <w:ilvl w:val="3"/>
      </w:numPr>
      <w:ind w:left="1440"/>
    </w:pPr>
  </w:style>
  <w:style w:type="paragraph" w:customStyle="1" w:styleId="ppFigureNumberIndent3">
    <w:name w:val="pp Figure Number Indent 3"/>
    <w:basedOn w:val="ppFigureNumberIndent2"/>
    <w:qFormat/>
    <w:rsid w:val="00F30B14"/>
    <w:pPr>
      <w:numPr>
        <w:ilvl w:val="4"/>
      </w:numPr>
      <w:ind w:left="2160" w:firstLine="0"/>
    </w:pPr>
  </w:style>
  <w:style w:type="paragraph" w:customStyle="1" w:styleId="ppNumberList">
    <w:name w:val="pp Number List"/>
    <w:basedOn w:val="Normal"/>
    <w:rsid w:val="00F30B14"/>
    <w:pPr>
      <w:numPr>
        <w:ilvl w:val="1"/>
        <w:numId w:val="8"/>
      </w:numPr>
      <w:tabs>
        <w:tab w:val="left" w:pos="1440"/>
      </w:tabs>
      <w:spacing w:before="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F30B14"/>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F30B14"/>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F30B14"/>
    <w:pPr>
      <w:numPr>
        <w:ilvl w:val="3"/>
      </w:numPr>
      <w:ind w:left="2115" w:hanging="357"/>
    </w:pPr>
  </w:style>
  <w:style w:type="paragraph" w:styleId="Revision">
    <w:name w:val="Revision"/>
    <w:hidden/>
    <w:uiPriority w:val="99"/>
    <w:semiHidden/>
    <w:rsid w:val="00E85E34"/>
    <w:pPr>
      <w:spacing w:after="0" w:line="240" w:lineRule="auto"/>
    </w:pPr>
    <w:rPr>
      <w:rFonts w:ascii="Arial" w:hAnsi="Arial"/>
      <w:color w:val="262626" w:themeColor="text1" w:themeTint="D9"/>
      <w:sz w:val="20"/>
    </w:rPr>
  </w:style>
  <w:style w:type="paragraph" w:customStyle="1" w:styleId="LabStepLevel2Numbered">
    <w:name w:val="Lab Step Level 2 Numbered"/>
    <w:basedOn w:val="Normal"/>
    <w:qFormat/>
    <w:rsid w:val="00E43CDD"/>
    <w:pPr>
      <w:spacing w:before="80" w:after="40"/>
      <w:ind w:left="1080" w:hanging="360"/>
    </w:pPr>
    <w:rPr>
      <w:rFonts w:ascii="Verdana" w:hAnsi="Verdana"/>
      <w:color w:val="auto"/>
      <w:sz w:val="16"/>
    </w:rPr>
  </w:style>
  <w:style w:type="paragraph" w:customStyle="1" w:styleId="LabExerciseBold">
    <w:name w:val="Lab Exercise Bold"/>
    <w:basedOn w:val="LabExercise"/>
    <w:link w:val="LabExerciseBoldChar"/>
    <w:qFormat/>
    <w:rsid w:val="000F42D6"/>
    <w:pPr>
      <w:numPr>
        <w:numId w:val="11"/>
      </w:numPr>
      <w:spacing w:before="360" w:after="120"/>
    </w:pPr>
  </w:style>
  <w:style w:type="character" w:customStyle="1" w:styleId="LabExerciseChar">
    <w:name w:val="Lab Exercise Char"/>
    <w:basedOn w:val="DefaultParagraphFont"/>
    <w:link w:val="LabExercise"/>
    <w:rsid w:val="00445520"/>
    <w:rPr>
      <w:rFonts w:ascii="Arial" w:hAnsi="Arial"/>
      <w:b/>
      <w:color w:val="262626" w:themeColor="text1" w:themeTint="D9"/>
      <w:sz w:val="20"/>
    </w:rPr>
  </w:style>
  <w:style w:type="character" w:customStyle="1" w:styleId="LabExerciseBoldChar">
    <w:name w:val="Lab Exercise Bold Char"/>
    <w:basedOn w:val="LabExerciseChar"/>
    <w:link w:val="LabExerciseBold"/>
    <w:rsid w:val="000F42D6"/>
    <w:rPr>
      <w:rFonts w:ascii="Arial" w:hAnsi="Arial"/>
      <w:b/>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47019">
      <w:bodyDiv w:val="1"/>
      <w:marLeft w:val="0"/>
      <w:marRight w:val="0"/>
      <w:marTop w:val="0"/>
      <w:marBottom w:val="0"/>
      <w:divBdr>
        <w:top w:val="none" w:sz="0" w:space="0" w:color="auto"/>
        <w:left w:val="none" w:sz="0" w:space="0" w:color="auto"/>
        <w:bottom w:val="none" w:sz="0" w:space="0" w:color="auto"/>
        <w:right w:val="none" w:sz="0" w:space="0" w:color="auto"/>
      </w:divBdr>
    </w:div>
    <w:div w:id="288515089">
      <w:bodyDiv w:val="1"/>
      <w:marLeft w:val="0"/>
      <w:marRight w:val="0"/>
      <w:marTop w:val="0"/>
      <w:marBottom w:val="0"/>
      <w:divBdr>
        <w:top w:val="none" w:sz="0" w:space="0" w:color="auto"/>
        <w:left w:val="none" w:sz="0" w:space="0" w:color="auto"/>
        <w:bottom w:val="none" w:sz="0" w:space="0" w:color="auto"/>
        <w:right w:val="none" w:sz="0" w:space="0" w:color="auto"/>
      </w:divBdr>
      <w:divsChild>
        <w:div w:id="1455515302">
          <w:marLeft w:val="0"/>
          <w:marRight w:val="0"/>
          <w:marTop w:val="0"/>
          <w:marBottom w:val="0"/>
          <w:divBdr>
            <w:top w:val="none" w:sz="0" w:space="0" w:color="auto"/>
            <w:left w:val="none" w:sz="0" w:space="0" w:color="auto"/>
            <w:bottom w:val="none" w:sz="0" w:space="0" w:color="auto"/>
            <w:right w:val="none" w:sz="0" w:space="0" w:color="auto"/>
          </w:divBdr>
          <w:divsChild>
            <w:div w:id="1684092844">
              <w:marLeft w:val="0"/>
              <w:marRight w:val="0"/>
              <w:marTop w:val="0"/>
              <w:marBottom w:val="0"/>
              <w:divBdr>
                <w:top w:val="none" w:sz="0" w:space="0" w:color="auto"/>
                <w:left w:val="none" w:sz="0" w:space="0" w:color="auto"/>
                <w:bottom w:val="none" w:sz="0" w:space="0" w:color="auto"/>
                <w:right w:val="none" w:sz="0" w:space="0" w:color="auto"/>
              </w:divBdr>
              <w:divsChild>
                <w:div w:id="54209618">
                  <w:marLeft w:val="4203"/>
                  <w:marRight w:val="0"/>
                  <w:marTop w:val="0"/>
                  <w:marBottom w:val="0"/>
                  <w:divBdr>
                    <w:top w:val="none" w:sz="0" w:space="0" w:color="auto"/>
                    <w:left w:val="none" w:sz="0" w:space="0" w:color="auto"/>
                    <w:bottom w:val="none" w:sz="0" w:space="0" w:color="auto"/>
                    <w:right w:val="none" w:sz="0" w:space="0" w:color="auto"/>
                  </w:divBdr>
                  <w:divsChild>
                    <w:div w:id="571426921">
                      <w:marLeft w:val="0"/>
                      <w:marRight w:val="0"/>
                      <w:marTop w:val="0"/>
                      <w:marBottom w:val="0"/>
                      <w:divBdr>
                        <w:top w:val="none" w:sz="0" w:space="0" w:color="auto"/>
                        <w:left w:val="none" w:sz="0" w:space="0" w:color="auto"/>
                        <w:bottom w:val="none" w:sz="0" w:space="0" w:color="auto"/>
                        <w:right w:val="none" w:sz="0" w:space="0" w:color="auto"/>
                      </w:divBdr>
                      <w:divsChild>
                        <w:div w:id="243341241">
                          <w:marLeft w:val="0"/>
                          <w:marRight w:val="0"/>
                          <w:marTop w:val="0"/>
                          <w:marBottom w:val="0"/>
                          <w:divBdr>
                            <w:top w:val="none" w:sz="0" w:space="0" w:color="auto"/>
                            <w:left w:val="none" w:sz="0" w:space="0" w:color="auto"/>
                            <w:bottom w:val="none" w:sz="0" w:space="0" w:color="auto"/>
                            <w:right w:val="none" w:sz="0" w:space="0" w:color="auto"/>
                          </w:divBdr>
                          <w:divsChild>
                            <w:div w:id="739254158">
                              <w:marLeft w:val="0"/>
                              <w:marRight w:val="0"/>
                              <w:marTop w:val="0"/>
                              <w:marBottom w:val="0"/>
                              <w:divBdr>
                                <w:top w:val="none" w:sz="0" w:space="0" w:color="auto"/>
                                <w:left w:val="none" w:sz="0" w:space="0" w:color="auto"/>
                                <w:bottom w:val="none" w:sz="0" w:space="0" w:color="auto"/>
                                <w:right w:val="none" w:sz="0" w:space="0" w:color="auto"/>
                              </w:divBdr>
                              <w:divsChild>
                                <w:div w:id="1947225922">
                                  <w:marLeft w:val="0"/>
                                  <w:marRight w:val="0"/>
                                  <w:marTop w:val="0"/>
                                  <w:marBottom w:val="0"/>
                                  <w:divBdr>
                                    <w:top w:val="none" w:sz="0" w:space="0" w:color="auto"/>
                                    <w:left w:val="none" w:sz="0" w:space="0" w:color="auto"/>
                                    <w:bottom w:val="none" w:sz="0" w:space="0" w:color="auto"/>
                                    <w:right w:val="none" w:sz="0" w:space="0" w:color="auto"/>
                                  </w:divBdr>
                                  <w:divsChild>
                                    <w:div w:id="1546022312">
                                      <w:marLeft w:val="0"/>
                                      <w:marRight w:val="0"/>
                                      <w:marTop w:val="0"/>
                                      <w:marBottom w:val="0"/>
                                      <w:divBdr>
                                        <w:top w:val="none" w:sz="0" w:space="0" w:color="auto"/>
                                        <w:left w:val="none" w:sz="0" w:space="0" w:color="auto"/>
                                        <w:bottom w:val="none" w:sz="0" w:space="0" w:color="auto"/>
                                        <w:right w:val="none" w:sz="0" w:space="0" w:color="auto"/>
                                      </w:divBdr>
                                      <w:divsChild>
                                        <w:div w:id="7256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5385958">
      <w:bodyDiv w:val="1"/>
      <w:marLeft w:val="0"/>
      <w:marRight w:val="0"/>
      <w:marTop w:val="0"/>
      <w:marBottom w:val="0"/>
      <w:divBdr>
        <w:top w:val="none" w:sz="0" w:space="0" w:color="auto"/>
        <w:left w:val="none" w:sz="0" w:space="0" w:color="auto"/>
        <w:bottom w:val="none" w:sz="0" w:space="0" w:color="auto"/>
        <w:right w:val="none" w:sz="0" w:space="0" w:color="auto"/>
      </w:divBdr>
      <w:divsChild>
        <w:div w:id="1132866656">
          <w:marLeft w:val="0"/>
          <w:marRight w:val="0"/>
          <w:marTop w:val="0"/>
          <w:marBottom w:val="0"/>
          <w:divBdr>
            <w:top w:val="none" w:sz="0" w:space="0" w:color="auto"/>
            <w:left w:val="none" w:sz="0" w:space="0" w:color="auto"/>
            <w:bottom w:val="none" w:sz="0" w:space="0" w:color="auto"/>
            <w:right w:val="none" w:sz="0" w:space="0" w:color="auto"/>
          </w:divBdr>
          <w:divsChild>
            <w:div w:id="351691237">
              <w:marLeft w:val="0"/>
              <w:marRight w:val="0"/>
              <w:marTop w:val="0"/>
              <w:marBottom w:val="0"/>
              <w:divBdr>
                <w:top w:val="none" w:sz="0" w:space="0" w:color="auto"/>
                <w:left w:val="none" w:sz="0" w:space="0" w:color="auto"/>
                <w:bottom w:val="none" w:sz="0" w:space="0" w:color="auto"/>
                <w:right w:val="none" w:sz="0" w:space="0" w:color="auto"/>
              </w:divBdr>
              <w:divsChild>
                <w:div w:id="974220379">
                  <w:marLeft w:val="0"/>
                  <w:marRight w:val="0"/>
                  <w:marTop w:val="0"/>
                  <w:marBottom w:val="0"/>
                  <w:divBdr>
                    <w:top w:val="none" w:sz="0" w:space="0" w:color="auto"/>
                    <w:left w:val="none" w:sz="0" w:space="0" w:color="auto"/>
                    <w:bottom w:val="none" w:sz="0" w:space="0" w:color="auto"/>
                    <w:right w:val="none" w:sz="0" w:space="0" w:color="auto"/>
                  </w:divBdr>
                  <w:divsChild>
                    <w:div w:id="18717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357213F5-83A6-46D8-8614-BEAAF22D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4832</TotalTime>
  <Pages>35</Pages>
  <Words>3782</Words>
  <Characters>21561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Christina Wheeler</cp:lastModifiedBy>
  <cp:revision>506</cp:revision>
  <cp:lastPrinted>2009-08-12T16:30:00Z</cp:lastPrinted>
  <dcterms:created xsi:type="dcterms:W3CDTF">2013-05-28T18:37:00Z</dcterms:created>
  <dcterms:modified xsi:type="dcterms:W3CDTF">2016-05-21T23:05:00Z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