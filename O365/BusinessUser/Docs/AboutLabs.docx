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B1D" w:rsidRDefault="00782B06" w:rsidP="00E711FB">
      <w:pPr>
        <w:pStyle w:val="Heading1"/>
      </w:pPr>
      <w:bookmarkStart w:id="0" w:name="_Toc225684689"/>
      <w:r>
        <w:t xml:space="preserve">About the </w:t>
      </w:r>
      <w:r w:rsidR="007E07DA">
        <w:t>Hands-o</w:t>
      </w:r>
      <w:r w:rsidR="00DD2006">
        <w:t>n Labs</w:t>
      </w:r>
    </w:p>
    <w:p w:rsidR="00FB50EF" w:rsidRDefault="00FB50EF" w:rsidP="00EF1F36">
      <w:pPr>
        <w:pStyle w:val="CourseInfo"/>
      </w:pPr>
      <w:r>
        <w:t xml:space="preserve">This courseware includes a rich set of hands-on lab exercises that are designed to complement the learning material that is presented in the lectures. The lab exercises were designed to run in a </w:t>
      </w:r>
      <w:r w:rsidR="00AB74B3">
        <w:t>hosted SharePoint environment. You will be supplied with security credentials which consist of a user name and pass</w:t>
      </w:r>
      <w:bookmarkStart w:id="1" w:name="_GoBack"/>
      <w:bookmarkEnd w:id="1"/>
      <w:r w:rsidR="00AB74B3">
        <w:t>word so that you can log into this hosted SharePoint environment. You will also be supplied with a set of site collection in which you will complete the work for the courses lab exercise.</w:t>
      </w:r>
    </w:p>
    <w:p w:rsidR="007972ED" w:rsidRDefault="00AB74B3" w:rsidP="007972ED">
      <w:pPr>
        <w:pStyle w:val="Heading3"/>
      </w:pPr>
      <w:bookmarkStart w:id="2" w:name="_Toc345611149"/>
      <w:r>
        <w:t>Student Credentials</w:t>
      </w:r>
    </w:p>
    <w:p w:rsidR="00AB74B3" w:rsidRDefault="00AB74B3" w:rsidP="007972ED">
      <w:r>
        <w:t xml:space="preserve">You will be supplied with student credentials either through an email message or by something provided to you by the instructor. The user name will have a form such as </w:t>
      </w:r>
      <w:hyperlink r:id="rId13" w:history="1">
        <w:r w:rsidR="005D7B35" w:rsidRPr="00B360F5">
          <w:rPr>
            <w:rStyle w:val="Hyperlink"/>
          </w:rPr>
          <w:t>John.Doe@ClassTenantName.onMicrosoft.com</w:t>
        </w:r>
      </w:hyperlink>
      <w:r>
        <w:t>. The password will be supplied to you as well and will be required to log in.</w:t>
      </w:r>
    </w:p>
    <w:p w:rsidR="00AB74B3" w:rsidRDefault="00AB74B3" w:rsidP="007972ED">
      <w:r>
        <w:t>Locate the information for your student credentials and enter below.</w:t>
      </w:r>
    </w:p>
    <w:p w:rsidR="00AB74B3" w:rsidRDefault="00AB74B3" w:rsidP="007972ED">
      <w:r>
        <w:t>User Name:</w:t>
      </w:r>
      <w:r>
        <w:tab/>
        <w:t>__________________________________________</w:t>
      </w:r>
    </w:p>
    <w:p w:rsidR="00AB74B3" w:rsidRDefault="00AB74B3" w:rsidP="007972ED">
      <w:r>
        <w:t>Password:</w:t>
      </w:r>
      <w:r>
        <w:tab/>
        <w:t>__________________________________________</w:t>
      </w:r>
    </w:p>
    <w:bookmarkEnd w:id="2"/>
    <w:p w:rsidR="005D7B35" w:rsidRDefault="005D7B35" w:rsidP="005D7B35"/>
    <w:p w:rsidR="005D7B35" w:rsidRDefault="005D7B35" w:rsidP="005D7B35"/>
    <w:p w:rsidR="005D7B35" w:rsidRPr="005D7B35" w:rsidRDefault="005D7B35" w:rsidP="005D7B35"/>
    <w:p w:rsidR="00AB74B3" w:rsidRDefault="00AB74B3" w:rsidP="00AB74B3">
      <w:pPr>
        <w:pStyle w:val="Heading3"/>
      </w:pPr>
      <w:r>
        <w:t>Site Collection URLs for Student labs</w:t>
      </w:r>
    </w:p>
    <w:p w:rsidR="00AB74B3" w:rsidRDefault="00AB74B3" w:rsidP="00AB74B3">
      <w:r>
        <w:t xml:space="preserve">Each student will be provided with a set of site collections that will be used to complete the work for the student labs. This set of site collections will consist of a Team Site and Publishing Site. The URLs for the site collections you will use will be provided to you along with the student credentials. </w:t>
      </w:r>
    </w:p>
    <w:p w:rsidR="00AB74B3" w:rsidRDefault="00AB74B3" w:rsidP="00AB74B3">
      <w:r>
        <w:t>Locate the information for the URLs to your site collections and enter them below.</w:t>
      </w:r>
    </w:p>
    <w:p w:rsidR="00AB74B3" w:rsidRDefault="00AB74B3" w:rsidP="00AB74B3">
      <w:r>
        <w:t>Team Site:</w:t>
      </w:r>
      <w:r>
        <w:tab/>
        <w:t>__________________________________________</w:t>
      </w:r>
      <w:r w:rsidR="00AD6ADC">
        <w:t>_____________________________</w:t>
      </w:r>
    </w:p>
    <w:p w:rsidR="00AB74B3" w:rsidRDefault="00AB74B3" w:rsidP="00AB74B3">
      <w:r>
        <w:t>Publishing Site:</w:t>
      </w:r>
      <w:r>
        <w:tab/>
        <w:t>__________________________________________</w:t>
      </w:r>
      <w:r w:rsidR="00AD6ADC">
        <w:t>_____________________________</w:t>
      </w:r>
    </w:p>
    <w:p w:rsidR="002C2B7A" w:rsidRDefault="002C2B7A" w:rsidP="002C2B7A">
      <w:r>
        <w:t>Search Center:</w:t>
      </w:r>
      <w:r>
        <w:tab/>
        <w:t>_______________________________________________________________________</w:t>
      </w:r>
    </w:p>
    <w:p w:rsidR="002C2B7A" w:rsidRPr="005D7B35" w:rsidRDefault="002C2B7A" w:rsidP="005D7B35"/>
    <w:p w:rsidR="00AD6ADC" w:rsidRDefault="00AD6ADC" w:rsidP="005D7B35"/>
    <w:p w:rsidR="005D7B35" w:rsidRPr="005D7B35" w:rsidRDefault="005D7B35" w:rsidP="005D7B35"/>
    <w:p w:rsidR="00FD1B1D" w:rsidRDefault="007972ED" w:rsidP="000911D5">
      <w:pPr>
        <w:pStyle w:val="Heading3"/>
      </w:pPr>
      <w:r>
        <w:t xml:space="preserve">Copying the </w:t>
      </w:r>
      <w:r w:rsidR="001B4D89">
        <w:t xml:space="preserve">Student </w:t>
      </w:r>
      <w:r>
        <w:t xml:space="preserve">Lab </w:t>
      </w:r>
      <w:r w:rsidR="001B4D89">
        <w:t>Files</w:t>
      </w:r>
    </w:p>
    <w:bookmarkEnd w:id="0"/>
    <w:p w:rsidR="00277964" w:rsidRPr="00E711FB" w:rsidRDefault="00DC6B0F" w:rsidP="00686036">
      <w:pPr>
        <w:rPr>
          <w:rStyle w:val="InLineUrl"/>
          <w:b w:val="0"/>
          <w:sz w:val="20"/>
        </w:rPr>
      </w:pPr>
      <w:r>
        <w:t xml:space="preserve">There is a set of student lab files that </w:t>
      </w:r>
      <w:r w:rsidR="00686036">
        <w:t xml:space="preserve">must be copied </w:t>
      </w:r>
      <w:r>
        <w:t xml:space="preserve">to </w:t>
      </w:r>
      <w:r w:rsidR="00AD6ADC">
        <w:t xml:space="preserve">your desktop </w:t>
      </w:r>
      <w:r w:rsidR="00686036">
        <w:t xml:space="preserve">before you can begin to work on </w:t>
      </w:r>
      <w:r>
        <w:t xml:space="preserve">the student lab exercises. </w:t>
      </w:r>
      <w:r w:rsidR="00686036">
        <w:t xml:space="preserve">These student </w:t>
      </w:r>
      <w:r>
        <w:t xml:space="preserve">files are distributed in a single ZIP archive known as the </w:t>
      </w:r>
      <w:r w:rsidR="00686036" w:rsidRPr="00686036">
        <w:rPr>
          <w:b/>
        </w:rPr>
        <w:t>"</w:t>
      </w:r>
      <w:r w:rsidRPr="00686036">
        <w:rPr>
          <w:b/>
        </w:rPr>
        <w:t>student.zip</w:t>
      </w:r>
      <w:r w:rsidR="00686036" w:rsidRPr="00686036">
        <w:rPr>
          <w:b/>
        </w:rPr>
        <w:t>"</w:t>
      </w:r>
      <w:r>
        <w:t xml:space="preserve"> file</w:t>
      </w:r>
      <w:r w:rsidR="00686036">
        <w:t xml:space="preserve"> which will have a file name that also contains </w:t>
      </w:r>
      <w:r>
        <w:t xml:space="preserve">the course code and the version (e.g. </w:t>
      </w:r>
      <w:r w:rsidRPr="00DC6B0F">
        <w:rPr>
          <w:b/>
        </w:rPr>
        <w:t>CPT_</w:t>
      </w:r>
      <w:r w:rsidR="005D7B35">
        <w:rPr>
          <w:b/>
        </w:rPr>
        <w:t>SB</w:t>
      </w:r>
      <w:r w:rsidR="00AD6ADC">
        <w:rPr>
          <w:b/>
        </w:rPr>
        <w:t>U</w:t>
      </w:r>
      <w:r w:rsidR="005D7B35">
        <w:rPr>
          <w:b/>
        </w:rPr>
        <w:t>365</w:t>
      </w:r>
      <w:r w:rsidR="002C2B7A">
        <w:rPr>
          <w:b/>
        </w:rPr>
        <w:t>_Student_v1.2</w:t>
      </w:r>
      <w:r w:rsidRPr="00DC6B0F">
        <w:rPr>
          <w:b/>
        </w:rPr>
        <w:t>.zip</w:t>
      </w:r>
      <w:r>
        <w:t xml:space="preserve">). Make sure the version number (e.g. </w:t>
      </w:r>
      <w:r w:rsidR="00686036">
        <w:t>v</w:t>
      </w:r>
      <w:r>
        <w:t xml:space="preserve">1.0, </w:t>
      </w:r>
      <w:r w:rsidR="00686036">
        <w:t>v</w:t>
      </w:r>
      <w:r>
        <w:t xml:space="preserve">1.1, </w:t>
      </w:r>
      <w:r w:rsidR="00686036">
        <w:t>v</w:t>
      </w:r>
      <w:r>
        <w:t>2.0</w:t>
      </w:r>
      <w:r w:rsidR="00686036">
        <w:t>, etc.</w:t>
      </w:r>
      <w:r>
        <w:t xml:space="preserve">) of the student.zip file </w:t>
      </w:r>
      <w:r w:rsidR="00686036">
        <w:t xml:space="preserve">matches </w:t>
      </w:r>
      <w:r>
        <w:t xml:space="preserve">the version number </w:t>
      </w:r>
      <w:r w:rsidR="00686036">
        <w:t xml:space="preserve">of </w:t>
      </w:r>
      <w:r>
        <w:t>this manual.</w:t>
      </w:r>
    </w:p>
    <w:sectPr w:rsidR="00277964" w:rsidRPr="00E711FB" w:rsidSect="00582F47">
      <w:headerReference w:type="default" r:id="rId14"/>
      <w:type w:val="oddPage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592" w:rsidRDefault="008E6592" w:rsidP="002754DA">
      <w:pPr>
        <w:spacing w:before="0" w:after="0"/>
      </w:pPr>
      <w:r>
        <w:separator/>
      </w:r>
    </w:p>
  </w:endnote>
  <w:endnote w:type="continuationSeparator" w:id="0">
    <w:p w:rsidR="008E6592" w:rsidRDefault="008E6592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592" w:rsidRDefault="008E6592" w:rsidP="002754DA">
      <w:pPr>
        <w:spacing w:before="0" w:after="0"/>
      </w:pPr>
      <w:r>
        <w:separator/>
      </w:r>
    </w:p>
  </w:footnote>
  <w:footnote w:type="continuationSeparator" w:id="0">
    <w:p w:rsidR="008E6592" w:rsidRDefault="008E6592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4A2F" w:rsidRDefault="00D84A2F" w:rsidP="00FB3A53">
    <w:pPr>
      <w:pStyle w:val="Header"/>
    </w:pPr>
  </w:p>
  <w:p w:rsidR="00FB3A53" w:rsidRPr="00FB3A53" w:rsidRDefault="00FB3A53" w:rsidP="00FB3A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119650FD"/>
    <w:multiLevelType w:val="hybridMultilevel"/>
    <w:tmpl w:val="C8AAB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12BB9"/>
    <w:multiLevelType w:val="hybridMultilevel"/>
    <w:tmpl w:val="1680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6127D"/>
    <w:multiLevelType w:val="multilevel"/>
    <w:tmpl w:val="A70A9C82"/>
    <w:numStyleLink w:val="LabStepsTemplate"/>
  </w:abstractNum>
  <w:abstractNum w:abstractNumId="5" w15:restartNumberingAfterBreak="0">
    <w:nsid w:val="2A26231B"/>
    <w:multiLevelType w:val="hybridMultilevel"/>
    <w:tmpl w:val="1A2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36075"/>
    <w:multiLevelType w:val="hybridMultilevel"/>
    <w:tmpl w:val="6C3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 w15:restartNumberingAfterBreak="0">
    <w:nsid w:val="710E0244"/>
    <w:multiLevelType w:val="hybridMultilevel"/>
    <w:tmpl w:val="180A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8EB19F5"/>
    <w:multiLevelType w:val="hybridMultilevel"/>
    <w:tmpl w:val="236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12"/>
  </w:num>
  <w:num w:numId="5">
    <w:abstractNumId w:val="11"/>
  </w:num>
  <w:num w:numId="6">
    <w:abstractNumId w:val="1"/>
  </w:num>
  <w:num w:numId="7">
    <w:abstractNumId w:val="6"/>
  </w:num>
  <w:num w:numId="8">
    <w:abstractNumId w:val="10"/>
  </w:num>
  <w:num w:numId="9">
    <w:abstractNumId w:val="12"/>
  </w:num>
  <w:num w:numId="10">
    <w:abstractNumId w:val="11"/>
  </w:num>
  <w:num w:numId="11">
    <w:abstractNumId w:val="1"/>
  </w:num>
  <w:num w:numId="12">
    <w:abstractNumId w:val="18"/>
  </w:num>
  <w:num w:numId="13">
    <w:abstractNumId w:val="3"/>
  </w:num>
  <w:num w:numId="14">
    <w:abstractNumId w:val="5"/>
  </w:num>
  <w:num w:numId="15">
    <w:abstractNumId w:val="15"/>
  </w:num>
  <w:num w:numId="16">
    <w:abstractNumId w:val="9"/>
  </w:num>
  <w:num w:numId="17">
    <w:abstractNumId w:val="13"/>
  </w:num>
  <w:num w:numId="18">
    <w:abstractNumId w:val="7"/>
  </w:num>
  <w:num w:numId="19">
    <w:abstractNumId w:val="4"/>
  </w:num>
  <w:num w:numId="20">
    <w:abstractNumId w:val="8"/>
  </w:num>
  <w:num w:numId="21">
    <w:abstractNumId w:val="0"/>
  </w:num>
  <w:num w:numId="22">
    <w:abstractNumId w:val="17"/>
  </w:num>
  <w:num w:numId="23">
    <w:abstractNumId w:val="16"/>
  </w:num>
  <w:num w:numId="24">
    <w:abstractNumId w:val="14"/>
  </w:num>
  <w:num w:numId="25">
    <w:abstractNumId w:val="19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5"/>
  <w:attachedTemplate r:id="rId1"/>
  <w:linkStyl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89"/>
    <w:rsid w:val="00012AC2"/>
    <w:rsid w:val="00024303"/>
    <w:rsid w:val="000243F6"/>
    <w:rsid w:val="00030FBC"/>
    <w:rsid w:val="00051385"/>
    <w:rsid w:val="00075BE6"/>
    <w:rsid w:val="00082C8E"/>
    <w:rsid w:val="0009020D"/>
    <w:rsid w:val="000911D5"/>
    <w:rsid w:val="000A019A"/>
    <w:rsid w:val="000A0FB8"/>
    <w:rsid w:val="000A4D31"/>
    <w:rsid w:val="000B4798"/>
    <w:rsid w:val="000C54C2"/>
    <w:rsid w:val="000D1CE4"/>
    <w:rsid w:val="000D481E"/>
    <w:rsid w:val="000E4786"/>
    <w:rsid w:val="000F0CB1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2F8D"/>
    <w:rsid w:val="001A3C36"/>
    <w:rsid w:val="001B176D"/>
    <w:rsid w:val="001B4D89"/>
    <w:rsid w:val="001B60FC"/>
    <w:rsid w:val="001C2975"/>
    <w:rsid w:val="001C3C48"/>
    <w:rsid w:val="001E5FC6"/>
    <w:rsid w:val="001E70F4"/>
    <w:rsid w:val="001E73CB"/>
    <w:rsid w:val="001F35F8"/>
    <w:rsid w:val="00207F56"/>
    <w:rsid w:val="0021093E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77964"/>
    <w:rsid w:val="002820B9"/>
    <w:rsid w:val="00286AE4"/>
    <w:rsid w:val="002C2B7A"/>
    <w:rsid w:val="002C5CBE"/>
    <w:rsid w:val="002E035E"/>
    <w:rsid w:val="002E259F"/>
    <w:rsid w:val="002E6161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77ED2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E7A6D"/>
    <w:rsid w:val="003F2EDC"/>
    <w:rsid w:val="00414108"/>
    <w:rsid w:val="00414475"/>
    <w:rsid w:val="00420D38"/>
    <w:rsid w:val="00427A68"/>
    <w:rsid w:val="0043217E"/>
    <w:rsid w:val="00445241"/>
    <w:rsid w:val="00445F5C"/>
    <w:rsid w:val="00446B8D"/>
    <w:rsid w:val="00474799"/>
    <w:rsid w:val="00481358"/>
    <w:rsid w:val="004838B2"/>
    <w:rsid w:val="004950E4"/>
    <w:rsid w:val="004A7C45"/>
    <w:rsid w:val="004B75D9"/>
    <w:rsid w:val="004C7D6E"/>
    <w:rsid w:val="004D02DF"/>
    <w:rsid w:val="004D3A39"/>
    <w:rsid w:val="004E1CBF"/>
    <w:rsid w:val="004E3B42"/>
    <w:rsid w:val="004E45B9"/>
    <w:rsid w:val="004F1E4C"/>
    <w:rsid w:val="004F54BD"/>
    <w:rsid w:val="00504620"/>
    <w:rsid w:val="0050658A"/>
    <w:rsid w:val="0050746C"/>
    <w:rsid w:val="005106D7"/>
    <w:rsid w:val="00513EAD"/>
    <w:rsid w:val="0051400B"/>
    <w:rsid w:val="00514DAA"/>
    <w:rsid w:val="00515C63"/>
    <w:rsid w:val="00536A2B"/>
    <w:rsid w:val="00536EA7"/>
    <w:rsid w:val="00537866"/>
    <w:rsid w:val="00537C8A"/>
    <w:rsid w:val="00540A9A"/>
    <w:rsid w:val="00551DFA"/>
    <w:rsid w:val="00560F81"/>
    <w:rsid w:val="00563AD4"/>
    <w:rsid w:val="005710D5"/>
    <w:rsid w:val="0057247C"/>
    <w:rsid w:val="00574574"/>
    <w:rsid w:val="00580480"/>
    <w:rsid w:val="00582F47"/>
    <w:rsid w:val="00592A81"/>
    <w:rsid w:val="005A0706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D7B35"/>
    <w:rsid w:val="005E054A"/>
    <w:rsid w:val="005E0D54"/>
    <w:rsid w:val="005E79AF"/>
    <w:rsid w:val="005F745D"/>
    <w:rsid w:val="006071B0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85F5A"/>
    <w:rsid w:val="00686036"/>
    <w:rsid w:val="0069092F"/>
    <w:rsid w:val="0069598A"/>
    <w:rsid w:val="006A020F"/>
    <w:rsid w:val="006A105B"/>
    <w:rsid w:val="006B07C3"/>
    <w:rsid w:val="006B207B"/>
    <w:rsid w:val="006B25FA"/>
    <w:rsid w:val="006B6F43"/>
    <w:rsid w:val="006C0157"/>
    <w:rsid w:val="006C1500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5725E"/>
    <w:rsid w:val="007600AD"/>
    <w:rsid w:val="0076162E"/>
    <w:rsid w:val="0076526D"/>
    <w:rsid w:val="00770735"/>
    <w:rsid w:val="00782B06"/>
    <w:rsid w:val="0078409B"/>
    <w:rsid w:val="007972ED"/>
    <w:rsid w:val="007A2E8C"/>
    <w:rsid w:val="007A3D0E"/>
    <w:rsid w:val="007A6FDB"/>
    <w:rsid w:val="007A7B3A"/>
    <w:rsid w:val="007B63AE"/>
    <w:rsid w:val="007B648F"/>
    <w:rsid w:val="007C5EF6"/>
    <w:rsid w:val="007E07DA"/>
    <w:rsid w:val="007E240B"/>
    <w:rsid w:val="007F2CD4"/>
    <w:rsid w:val="0080252D"/>
    <w:rsid w:val="00810CEB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81D69"/>
    <w:rsid w:val="00890BA7"/>
    <w:rsid w:val="00893C82"/>
    <w:rsid w:val="008943B0"/>
    <w:rsid w:val="008A1B16"/>
    <w:rsid w:val="008A2BA0"/>
    <w:rsid w:val="008A7318"/>
    <w:rsid w:val="008B697B"/>
    <w:rsid w:val="008C1C05"/>
    <w:rsid w:val="008D054E"/>
    <w:rsid w:val="008D0899"/>
    <w:rsid w:val="008D261C"/>
    <w:rsid w:val="008D30B0"/>
    <w:rsid w:val="008D7F27"/>
    <w:rsid w:val="008E1CE8"/>
    <w:rsid w:val="008E3F36"/>
    <w:rsid w:val="008E6592"/>
    <w:rsid w:val="00903B98"/>
    <w:rsid w:val="00907F31"/>
    <w:rsid w:val="00915A59"/>
    <w:rsid w:val="0091656E"/>
    <w:rsid w:val="00925E86"/>
    <w:rsid w:val="009422EE"/>
    <w:rsid w:val="00944282"/>
    <w:rsid w:val="0095110D"/>
    <w:rsid w:val="009537AB"/>
    <w:rsid w:val="00963669"/>
    <w:rsid w:val="0096384D"/>
    <w:rsid w:val="00964D48"/>
    <w:rsid w:val="00964D6A"/>
    <w:rsid w:val="00964DF1"/>
    <w:rsid w:val="00965C23"/>
    <w:rsid w:val="009753EF"/>
    <w:rsid w:val="00984AF3"/>
    <w:rsid w:val="00990EBF"/>
    <w:rsid w:val="009952AA"/>
    <w:rsid w:val="009A5818"/>
    <w:rsid w:val="009B31E6"/>
    <w:rsid w:val="009C016D"/>
    <w:rsid w:val="009C6E7B"/>
    <w:rsid w:val="009D22E7"/>
    <w:rsid w:val="009D7CEC"/>
    <w:rsid w:val="009E2AD2"/>
    <w:rsid w:val="00A03FD0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B74B3"/>
    <w:rsid w:val="00AD3847"/>
    <w:rsid w:val="00AD6ADC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860FD"/>
    <w:rsid w:val="00B95116"/>
    <w:rsid w:val="00BA332D"/>
    <w:rsid w:val="00BB42DB"/>
    <w:rsid w:val="00BC1206"/>
    <w:rsid w:val="00BC17CF"/>
    <w:rsid w:val="00BC22EE"/>
    <w:rsid w:val="00BC2C68"/>
    <w:rsid w:val="00BC7688"/>
    <w:rsid w:val="00BE20E7"/>
    <w:rsid w:val="00BE2A4A"/>
    <w:rsid w:val="00BE5EE7"/>
    <w:rsid w:val="00BF4AAD"/>
    <w:rsid w:val="00C03D16"/>
    <w:rsid w:val="00C20414"/>
    <w:rsid w:val="00C30E56"/>
    <w:rsid w:val="00C3211E"/>
    <w:rsid w:val="00C33D09"/>
    <w:rsid w:val="00C34D0A"/>
    <w:rsid w:val="00C37A3E"/>
    <w:rsid w:val="00C44632"/>
    <w:rsid w:val="00C53882"/>
    <w:rsid w:val="00C62D6E"/>
    <w:rsid w:val="00C642C3"/>
    <w:rsid w:val="00C70683"/>
    <w:rsid w:val="00C80B2F"/>
    <w:rsid w:val="00C81CBC"/>
    <w:rsid w:val="00C847ED"/>
    <w:rsid w:val="00C9096A"/>
    <w:rsid w:val="00C92678"/>
    <w:rsid w:val="00C93E0C"/>
    <w:rsid w:val="00C954C3"/>
    <w:rsid w:val="00C97674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4E0E"/>
    <w:rsid w:val="00D66469"/>
    <w:rsid w:val="00D8031B"/>
    <w:rsid w:val="00D84676"/>
    <w:rsid w:val="00D84A2F"/>
    <w:rsid w:val="00D85F0D"/>
    <w:rsid w:val="00D8754C"/>
    <w:rsid w:val="00D92006"/>
    <w:rsid w:val="00D943EE"/>
    <w:rsid w:val="00D950CC"/>
    <w:rsid w:val="00D966CF"/>
    <w:rsid w:val="00D97000"/>
    <w:rsid w:val="00DA442B"/>
    <w:rsid w:val="00DA6D71"/>
    <w:rsid w:val="00DB7D01"/>
    <w:rsid w:val="00DC2A0F"/>
    <w:rsid w:val="00DC2AFF"/>
    <w:rsid w:val="00DC6B0F"/>
    <w:rsid w:val="00DD1790"/>
    <w:rsid w:val="00DD2006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6CF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63EB2"/>
    <w:rsid w:val="00E711FB"/>
    <w:rsid w:val="00E816DC"/>
    <w:rsid w:val="00E90829"/>
    <w:rsid w:val="00E95F93"/>
    <w:rsid w:val="00E96822"/>
    <w:rsid w:val="00EA0CC6"/>
    <w:rsid w:val="00EB0E93"/>
    <w:rsid w:val="00EC02AD"/>
    <w:rsid w:val="00EC15A4"/>
    <w:rsid w:val="00EC76B0"/>
    <w:rsid w:val="00ED1A11"/>
    <w:rsid w:val="00EE7A35"/>
    <w:rsid w:val="00EF0B37"/>
    <w:rsid w:val="00EF1F36"/>
    <w:rsid w:val="00F10C41"/>
    <w:rsid w:val="00F218A1"/>
    <w:rsid w:val="00F21A30"/>
    <w:rsid w:val="00F22470"/>
    <w:rsid w:val="00F276BD"/>
    <w:rsid w:val="00F34FD2"/>
    <w:rsid w:val="00F43BFB"/>
    <w:rsid w:val="00F47ED8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A53"/>
    <w:rsid w:val="00FB3F0A"/>
    <w:rsid w:val="00FB50EF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D9113"/>
  <w15:docId w15:val="{27B1CE57-1767-4DAB-B84E-10050521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C2B7A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2B7A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2C2B7A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2C2B7A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2C2B7A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C2B7A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B7A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2C2B7A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2C2B7A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C2B7A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B7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B7A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C2B7A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C2B7A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2C2B7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2C2B7A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2C2B7A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B7A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2C2B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2C2B7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C2B7A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C2B7A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2C2B7A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C2B7A"/>
    <w:rPr>
      <w:rFonts w:ascii="Arial" w:hAnsi="Arial"/>
      <w:color w:val="292929"/>
      <w:sz w:val="16"/>
    </w:rPr>
  </w:style>
  <w:style w:type="paragraph" w:customStyle="1" w:styleId="LabExercise">
    <w:name w:val="Lab Exercise"/>
    <w:basedOn w:val="Normal"/>
    <w:next w:val="Normal"/>
    <w:qFormat/>
    <w:rsid w:val="000911D5"/>
    <w:pPr>
      <w:spacing w:before="0" w:after="200" w:line="276" w:lineRule="auto"/>
    </w:pPr>
    <w:rPr>
      <w:b/>
    </w:rPr>
  </w:style>
  <w:style w:type="paragraph" w:styleId="ListParagraph">
    <w:name w:val="List Paragraph"/>
    <w:basedOn w:val="Normal"/>
    <w:next w:val="Normal"/>
    <w:link w:val="ListParagraphChar"/>
    <w:uiPriority w:val="34"/>
    <w:rsid w:val="002C2B7A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2C2B7A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2C2B7A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2C2B7A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2C2B7A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C2B7A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B7A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2C2B7A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2C2B7A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2C2B7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2C2B7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2C2B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2C2B7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2C2B7A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2C2B7A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2C2B7A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2C2B7A"/>
    <w:pPr>
      <w:numPr>
        <w:numId w:val="22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2C2B7A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0911D5"/>
    <w:pPr>
      <w:spacing w:before="80" w:after="40"/>
      <w:ind w:left="1080" w:hanging="360"/>
    </w:pPr>
    <w:rPr>
      <w:sz w:val="16"/>
    </w:rPr>
  </w:style>
  <w:style w:type="paragraph" w:customStyle="1" w:styleId="LabStepLevel2NoBullet">
    <w:name w:val="Lab Step Level 2 No Bullet"/>
    <w:basedOn w:val="LabStepNumberedLevel2"/>
    <w:uiPriority w:val="3"/>
    <w:qFormat/>
    <w:rsid w:val="002C2B7A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2C2B7A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2C2B7A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ExerciseText">
    <w:name w:val="Lab Exercise Text"/>
    <w:basedOn w:val="Normal"/>
    <w:qFormat/>
    <w:rsid w:val="000911D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paragraph" w:customStyle="1" w:styleId="LabSetup">
    <w:name w:val="Lab Setup"/>
    <w:basedOn w:val="Normal"/>
    <w:next w:val="Normal"/>
    <w:rsid w:val="002C2B7A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2C2B7A"/>
    <w:pPr>
      <w:numPr>
        <w:numId w:val="4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2C2B7A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2B7A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2C2B7A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2C2B7A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2C2B7A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0911D5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rsid w:val="002C2B7A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2C2B7A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2C2B7A"/>
    <w:pPr>
      <w:ind w:left="720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0911D5"/>
    <w:rPr>
      <w:b/>
    </w:rPr>
  </w:style>
  <w:style w:type="paragraph" w:customStyle="1" w:styleId="LabStepTableParagraph">
    <w:name w:val="Lab Step Table Paragraph"/>
    <w:basedOn w:val="LabStepNumbered"/>
    <w:qFormat/>
    <w:rsid w:val="000911D5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B7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2C2B7A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C2B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B7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B7A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B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B7A"/>
    <w:rPr>
      <w:rFonts w:ascii="Arial" w:hAnsi="Arial"/>
      <w:b/>
      <w:bCs/>
      <w:color w:val="262626" w:themeColor="text1" w:themeTint="D9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2B7A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Slide">
    <w:name w:val="Slide"/>
    <w:basedOn w:val="Normal"/>
    <w:uiPriority w:val="4"/>
    <w:rsid w:val="002C2B7A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2C2B7A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2C2B7A"/>
    <w:pPr>
      <w:spacing w:before="240"/>
    </w:pPr>
  </w:style>
  <w:style w:type="character" w:styleId="Strong">
    <w:name w:val="Strong"/>
    <w:basedOn w:val="DefaultParagraphFont"/>
    <w:uiPriority w:val="23"/>
    <w:rsid w:val="002C2B7A"/>
    <w:rPr>
      <w:b/>
      <w:bCs/>
    </w:rPr>
  </w:style>
  <w:style w:type="paragraph" w:styleId="Subtitle">
    <w:name w:val="Subtitle"/>
    <w:basedOn w:val="Title"/>
    <w:next w:val="Normal"/>
    <w:link w:val="SubtitleChar"/>
    <w:uiPriority w:val="11"/>
    <w:rsid w:val="002C2B7A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2B7A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TOCHeader">
    <w:name w:val="TOC Header"/>
    <w:basedOn w:val="Normal"/>
    <w:uiPriority w:val="4"/>
    <w:rsid w:val="002C2B7A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customStyle="1" w:styleId="CourseInfo">
    <w:name w:val="Course Info"/>
    <w:basedOn w:val="Normal"/>
    <w:uiPriority w:val="4"/>
    <w:rsid w:val="002C2B7A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2C2B7A"/>
    <w:rPr>
      <w:rFonts w:ascii="Arial" w:hAnsi="Arial"/>
      <w:color w:val="262626" w:themeColor="text1" w:themeTint="D9"/>
      <w:sz w:val="18"/>
    </w:rPr>
  </w:style>
  <w:style w:type="paragraph" w:customStyle="1" w:styleId="LegalBody">
    <w:name w:val="Legal Body"/>
    <w:basedOn w:val="Normal"/>
    <w:uiPriority w:val="3"/>
    <w:rsid w:val="002C2B7A"/>
    <w:rPr>
      <w:sz w:val="18"/>
    </w:rPr>
  </w:style>
  <w:style w:type="paragraph" w:customStyle="1" w:styleId="LegalHeader">
    <w:name w:val="Legal Header"/>
    <w:basedOn w:val="Normal"/>
    <w:uiPriority w:val="3"/>
    <w:rsid w:val="002C2B7A"/>
    <w:pPr>
      <w:spacing w:before="600"/>
    </w:pPr>
    <w:rPr>
      <w:b/>
      <w:color w:val="auto"/>
      <w:u w:val="single"/>
    </w:rPr>
  </w:style>
  <w:style w:type="paragraph" w:customStyle="1" w:styleId="Strong1">
    <w:name w:val="Strong1"/>
    <w:basedOn w:val="LabStepNumbered"/>
    <w:link w:val="strongChar"/>
    <w:uiPriority w:val="5"/>
    <w:rsid w:val="002C2B7A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2C2B7A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2C2B7A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2C2B7A"/>
    <w:pPr>
      <w:tabs>
        <w:tab w:val="right" w:leader="dot" w:pos="10790"/>
      </w:tabs>
      <w:spacing w:before="40" w:after="0"/>
      <w:ind w:left="432"/>
    </w:pPr>
    <w:rPr>
      <w:sz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82F47"/>
    <w:rPr>
      <w:rFonts w:ascii="Arial" w:hAnsi="Arial"/>
      <w:color w:val="262626" w:themeColor="text1" w:themeTint="D9"/>
      <w:sz w:val="18"/>
    </w:rPr>
  </w:style>
  <w:style w:type="paragraph" w:customStyle="1" w:styleId="LabStepNumberedLevel2">
    <w:name w:val="Lab Step Numbered Level 2"/>
    <w:basedOn w:val="LabStepNumbered"/>
    <w:qFormat/>
    <w:rsid w:val="002C2B7A"/>
    <w:pPr>
      <w:numPr>
        <w:ilvl w:val="1"/>
      </w:numPr>
    </w:pPr>
  </w:style>
  <w:style w:type="numbering" w:customStyle="1" w:styleId="LabStepsTemplate">
    <w:name w:val="LabStepsTemplate"/>
    <w:uiPriority w:val="99"/>
    <w:rsid w:val="002C2B7A"/>
    <w:pPr>
      <w:numPr>
        <w:numId w:val="18"/>
      </w:numPr>
    </w:pPr>
  </w:style>
  <w:style w:type="paragraph" w:customStyle="1" w:styleId="ModuleDescription">
    <w:name w:val="Module Description"/>
    <w:basedOn w:val="Normal"/>
    <w:uiPriority w:val="4"/>
    <w:rsid w:val="002C2B7A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2C2B7A"/>
    <w:pPr>
      <w:jc w:val="center"/>
    </w:pPr>
  </w:style>
  <w:style w:type="paragraph" w:customStyle="1" w:styleId="TopicsCoveredItem">
    <w:name w:val="Topics Covered Item"/>
    <w:basedOn w:val="Normal"/>
    <w:uiPriority w:val="4"/>
    <w:rsid w:val="002C2B7A"/>
    <w:pPr>
      <w:numPr>
        <w:numId w:val="20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2C2B7A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2C2B7A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2C2B7A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2C2B7A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2C2B7A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2C2B7A"/>
    <w:pPr>
      <w:spacing w:before="0" w:after="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John.Doe@ClassTenantName.onMicrosoft.com" TargetMode="Externa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FS\Apollo\Apollo\Resource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2DB0640FBA9E488F6771F5B2FA06CF" ma:contentTypeVersion="0" ma:contentTypeDescription="Create a new document." ma:contentTypeScope="" ma:versionID="be658524ce81d4f0cb9bcb0788cfb6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5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AF6750-755D-4CC9-B1F0-6FAB83F8A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D09E6288-BA8B-4294-9DB0-4B4653205009}">
  <ds:schemaRefs>
    <ds:schemaRef ds:uri="http://www.w3.org/2001/XMLSchema"/>
  </ds:schemaRefs>
</ds:datastoreItem>
</file>

<file path=customXml/itemProps6.xml><?xml version="1.0" encoding="utf-8"?>
<ds:datastoreItem xmlns:ds="http://schemas.openxmlformats.org/officeDocument/2006/customXml" ds:itemID="{1EDF52E5-2A25-4D52-AB0D-827C6222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198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About the Lab Exercises</vt:lpstr>
    </vt:vector>
  </TitlesOfParts>
  <Company>Critical Path Training, LLC</Company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the Lab Exercises</dc:title>
  <dc:creator>Andrew Connell</dc:creator>
  <cp:lastModifiedBy>Ted Pattison</cp:lastModifiedBy>
  <cp:revision>35</cp:revision>
  <cp:lastPrinted>2009-08-12T16:30:00Z</cp:lastPrinted>
  <dcterms:created xsi:type="dcterms:W3CDTF">2010-04-19T10:52:00Z</dcterms:created>
  <dcterms:modified xsi:type="dcterms:W3CDTF">2016-03-08T16:26:00Z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0x010100BE2DB0640FBA9E488F6771F5B2FA06CF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02042ae6-9bb3-4ecc-a48a-2fd4915b64a2</vt:lpwstr>
  </property>
</Properties>
</file>