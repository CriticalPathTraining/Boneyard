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1B21F3" w:rsidP="007B0563">
                <w:pPr>
                  <w:rPr>
                    <w:sz w:val="18"/>
                  </w:rPr>
                </w:pPr>
                <w:r w:rsidRPr="006F3AEF">
                  <w:rPr>
                    <w:sz w:val="18"/>
                  </w:rPr>
                  <w:t xml:space="preserve">SharePoint </w:t>
                </w:r>
                <w:r w:rsidR="007B0563">
                  <w:rPr>
                    <w:sz w:val="18"/>
                  </w:rPr>
                  <w:t>Online</w:t>
                </w:r>
                <w:r>
                  <w:rPr>
                    <w:sz w:val="18"/>
                  </w:rPr>
                  <w:t xml:space="preserve"> </w:t>
                </w:r>
                <w:r w:rsidR="009119CE">
                  <w:rPr>
                    <w:sz w:val="18"/>
                  </w:rPr>
                  <w:t xml:space="preserve">for </w:t>
                </w:r>
                <w:r w:rsidR="00ED2F5E">
                  <w:rPr>
                    <w:sz w:val="18"/>
                  </w:rPr>
                  <w:t>Site 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9119CE" w:rsidP="00ED2F5E">
                <w:pPr>
                  <w:rPr>
                    <w:sz w:val="18"/>
                  </w:rPr>
                </w:pPr>
                <w:r>
                  <w:rPr>
                    <w:sz w:val="18"/>
                  </w:rPr>
                  <w:t>S</w:t>
                </w:r>
                <w:r w:rsidR="00ED2F5E">
                  <w:rPr>
                    <w:sz w:val="18"/>
                  </w:rPr>
                  <w:t>SA</w:t>
                </w:r>
                <w:r w:rsidR="007B0563">
                  <w:rPr>
                    <w:sz w:val="18"/>
                  </w:rPr>
                  <w:t>365</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9119CE" w:rsidP="00F0296E">
                <w:pPr>
                  <w:rPr>
                    <w:sz w:val="18"/>
                  </w:rPr>
                </w:pPr>
                <w:r>
                  <w:rPr>
                    <w:sz w:val="18"/>
                  </w:rPr>
                  <w:t>Business Users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2A678A" w:rsidP="00F0296E">
                <w:pPr>
                  <w:rPr>
                    <w:sz w:val="18"/>
                  </w:rPr>
                </w:pPr>
                <w:r>
                  <w:rPr>
                    <w:sz w:val="18"/>
                  </w:rPr>
                  <w:t>Instructor-</w:t>
                </w:r>
                <w:r w:rsidR="00B000BC">
                  <w:rPr>
                    <w:sz w:val="18"/>
                  </w:rPr>
                  <w:t>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ED2F5E" w:rsidP="00ED2F5E">
                <w:pPr>
                  <w:rPr>
                    <w:sz w:val="18"/>
                  </w:rPr>
                </w:pPr>
                <w:r>
                  <w:rPr>
                    <w:sz w:val="18"/>
                  </w:rPr>
                  <w:t>2</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ED2F5E" w:rsidRDefault="00ED2F5E" w:rsidP="00ED2F5E">
          <w:r>
            <w:t xml:space="preserve">This class is designed for site administrators and site collection owners who need to learn the ins and outs of managing sites and site content in </w:t>
          </w:r>
          <w:r w:rsidR="007B0563">
            <w:t xml:space="preserve">the </w:t>
          </w:r>
          <w:r>
            <w:t xml:space="preserve">SharePoint </w:t>
          </w:r>
          <w:r w:rsidR="007B0563">
            <w:t xml:space="preserve">Online </w:t>
          </w:r>
          <w:r>
            <w:t xml:space="preserve">environment. The course begins by examining the responsibilities of </w:t>
          </w:r>
          <w:bookmarkStart w:id="1" w:name="_GoBack"/>
          <w:bookmarkEnd w:id="1"/>
          <w:r>
            <w:t>a SharePoint site administrator where students will learn how to manage and configure site collections and the sites that they contain. The course also teaches students how to design lists and document libraries using advanced techniques involving the use of custom site columns and content types.</w:t>
          </w:r>
        </w:p>
        <w:p w:rsidR="0096780E" w:rsidRDefault="00ED2F5E" w:rsidP="005D74B5">
          <w:r>
            <w:t xml:space="preserve">Students will learn how to configure security in a SharePoint site collection by creating security groups and managing site membership. Students will also learn how to configure permissions to provide authorized access to sites, lists and document libraries. This course will also teach students how to work with advanced </w:t>
          </w:r>
          <w:r w:rsidR="007B0563">
            <w:t>SharePoint Online</w:t>
          </w:r>
          <w:r>
            <w:t xml:space="preserve"> features such as publishing, search and workflows. Students will learn to work with publishing sites and publishing features which include working with publishing pages, master pages and page layouts. Students will also learn how to configure SharePoint search settings as well as how to take advantage of the workflow support provided by </w:t>
          </w:r>
          <w:r w:rsidR="007B0563">
            <w:t>SharePoint Online</w:t>
          </w:r>
          <w:r>
            <w:t>.</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p w:rsidR="0067169E" w:rsidRDefault="007C1C0D" w:rsidP="00020213">
      <w:sdt>
        <w:sdtPr>
          <w:alias w:val="Student Prerequisites"/>
          <w:tag w:val="StudentPrerequisites"/>
          <w:id w:val="978655372"/>
          <w:placeholder>
            <w:docPart w:val="518C9B66406347DE967B3510860FEDB4"/>
          </w:placeholder>
        </w:sdtPr>
        <w:sdtEndPr/>
        <w:sdtContent>
          <w:r w:rsidR="009119CE" w:rsidRPr="009119CE">
            <w:t>Students should be experienced with accessing Internet websites with a browser such as Internet Explorer or Chrome. Students should also be familiar with Microsoft Office products such as Microsoft Word and Microsoft Excel.</w:t>
          </w:r>
        </w:sdtContent>
      </w:sdt>
    </w:p>
    <w:sectPr w:rsidR="0067169E" w:rsidSect="002525BB">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C0D" w:rsidRDefault="007C1C0D" w:rsidP="002754DA">
      <w:pPr>
        <w:spacing w:before="0" w:after="0"/>
      </w:pPr>
      <w:r>
        <w:separator/>
      </w:r>
    </w:p>
  </w:endnote>
  <w:endnote w:type="continuationSeparator" w:id="0">
    <w:p w:rsidR="007C1C0D" w:rsidRDefault="007C1C0D"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C0D" w:rsidRDefault="007C1C0D" w:rsidP="002754DA">
      <w:pPr>
        <w:spacing w:before="0" w:after="0"/>
      </w:pPr>
      <w:r>
        <w:separator/>
      </w:r>
    </w:p>
  </w:footnote>
  <w:footnote w:type="continuationSeparator" w:id="0">
    <w:p w:rsidR="007C1C0D" w:rsidRDefault="007C1C0D"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15:restartNumberingAfterBreak="0">
    <w:nsid w:val="2946127D"/>
    <w:multiLevelType w:val="multilevel"/>
    <w:tmpl w:val="A5DEA43E"/>
    <w:numStyleLink w:val="LabStepsTemplate"/>
  </w:abstractNum>
  <w:abstractNum w:abstractNumId="2" w15:restartNumberingAfterBreak="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15:restartNumberingAfterBreak="0">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4"/>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594C"/>
    <w:rsid w:val="000167FC"/>
    <w:rsid w:val="00020213"/>
    <w:rsid w:val="00023D3A"/>
    <w:rsid w:val="00024303"/>
    <w:rsid w:val="000243F6"/>
    <w:rsid w:val="00030FBC"/>
    <w:rsid w:val="00051385"/>
    <w:rsid w:val="00075BE6"/>
    <w:rsid w:val="00077CED"/>
    <w:rsid w:val="00082C8E"/>
    <w:rsid w:val="0009020D"/>
    <w:rsid w:val="000A019A"/>
    <w:rsid w:val="000A0BA9"/>
    <w:rsid w:val="000A0FB8"/>
    <w:rsid w:val="000A1049"/>
    <w:rsid w:val="000A4D31"/>
    <w:rsid w:val="000A58E2"/>
    <w:rsid w:val="000B4798"/>
    <w:rsid w:val="000B7CAC"/>
    <w:rsid w:val="000C54C2"/>
    <w:rsid w:val="000D1CE4"/>
    <w:rsid w:val="000E4786"/>
    <w:rsid w:val="000F23A7"/>
    <w:rsid w:val="0011020C"/>
    <w:rsid w:val="00110EC0"/>
    <w:rsid w:val="001128F7"/>
    <w:rsid w:val="00123729"/>
    <w:rsid w:val="00123A37"/>
    <w:rsid w:val="00140317"/>
    <w:rsid w:val="00141688"/>
    <w:rsid w:val="00151AD9"/>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21F3"/>
    <w:rsid w:val="001B4D89"/>
    <w:rsid w:val="001B60FC"/>
    <w:rsid w:val="001C2975"/>
    <w:rsid w:val="001C3C48"/>
    <w:rsid w:val="001D412A"/>
    <w:rsid w:val="001E5FC6"/>
    <w:rsid w:val="001E73CB"/>
    <w:rsid w:val="001F35F8"/>
    <w:rsid w:val="001F6F43"/>
    <w:rsid w:val="00207F56"/>
    <w:rsid w:val="00216298"/>
    <w:rsid w:val="002243BC"/>
    <w:rsid w:val="00224782"/>
    <w:rsid w:val="00226C32"/>
    <w:rsid w:val="00231D57"/>
    <w:rsid w:val="00234111"/>
    <w:rsid w:val="002376C5"/>
    <w:rsid w:val="00237EBC"/>
    <w:rsid w:val="00243A3C"/>
    <w:rsid w:val="002525BB"/>
    <w:rsid w:val="0025498C"/>
    <w:rsid w:val="002646DD"/>
    <w:rsid w:val="00265968"/>
    <w:rsid w:val="00273F7D"/>
    <w:rsid w:val="002754DA"/>
    <w:rsid w:val="00277964"/>
    <w:rsid w:val="002820B9"/>
    <w:rsid w:val="00286AE4"/>
    <w:rsid w:val="002A56B2"/>
    <w:rsid w:val="002A678A"/>
    <w:rsid w:val="002A6F34"/>
    <w:rsid w:val="002C5CBE"/>
    <w:rsid w:val="002D3865"/>
    <w:rsid w:val="002E035E"/>
    <w:rsid w:val="002E259F"/>
    <w:rsid w:val="002E61BD"/>
    <w:rsid w:val="002E66B3"/>
    <w:rsid w:val="002F0689"/>
    <w:rsid w:val="002F2748"/>
    <w:rsid w:val="0030388D"/>
    <w:rsid w:val="00307288"/>
    <w:rsid w:val="0031741B"/>
    <w:rsid w:val="00333042"/>
    <w:rsid w:val="00360EA4"/>
    <w:rsid w:val="00360FED"/>
    <w:rsid w:val="00361340"/>
    <w:rsid w:val="00364378"/>
    <w:rsid w:val="00367C9B"/>
    <w:rsid w:val="00377ED2"/>
    <w:rsid w:val="003A6D85"/>
    <w:rsid w:val="003B0AF8"/>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606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27E3B"/>
    <w:rsid w:val="00536A2B"/>
    <w:rsid w:val="00536EA7"/>
    <w:rsid w:val="00537866"/>
    <w:rsid w:val="00537C8A"/>
    <w:rsid w:val="00540A9A"/>
    <w:rsid w:val="00541B6F"/>
    <w:rsid w:val="00551DFA"/>
    <w:rsid w:val="00560F81"/>
    <w:rsid w:val="00563AD4"/>
    <w:rsid w:val="005710D5"/>
    <w:rsid w:val="0057247C"/>
    <w:rsid w:val="00574574"/>
    <w:rsid w:val="00580480"/>
    <w:rsid w:val="00585089"/>
    <w:rsid w:val="005A0706"/>
    <w:rsid w:val="005A0E17"/>
    <w:rsid w:val="005A3A17"/>
    <w:rsid w:val="005A3E02"/>
    <w:rsid w:val="005A4563"/>
    <w:rsid w:val="005A6D5F"/>
    <w:rsid w:val="005B43F2"/>
    <w:rsid w:val="005B6F90"/>
    <w:rsid w:val="005C03B9"/>
    <w:rsid w:val="005C1BF8"/>
    <w:rsid w:val="005D0A9C"/>
    <w:rsid w:val="005D380A"/>
    <w:rsid w:val="005D3854"/>
    <w:rsid w:val="005D3FE5"/>
    <w:rsid w:val="005D74B5"/>
    <w:rsid w:val="005E054A"/>
    <w:rsid w:val="005E0D54"/>
    <w:rsid w:val="005E244D"/>
    <w:rsid w:val="005E79AF"/>
    <w:rsid w:val="005F745D"/>
    <w:rsid w:val="006071B0"/>
    <w:rsid w:val="00620888"/>
    <w:rsid w:val="00625F0D"/>
    <w:rsid w:val="00626932"/>
    <w:rsid w:val="00631176"/>
    <w:rsid w:val="006316FA"/>
    <w:rsid w:val="0063362B"/>
    <w:rsid w:val="00633A5D"/>
    <w:rsid w:val="00650ACD"/>
    <w:rsid w:val="00654F8F"/>
    <w:rsid w:val="0066042A"/>
    <w:rsid w:val="006649DB"/>
    <w:rsid w:val="00667328"/>
    <w:rsid w:val="00667B58"/>
    <w:rsid w:val="0067169E"/>
    <w:rsid w:val="0067766A"/>
    <w:rsid w:val="00682781"/>
    <w:rsid w:val="0069092F"/>
    <w:rsid w:val="0069598A"/>
    <w:rsid w:val="006A020F"/>
    <w:rsid w:val="006A105B"/>
    <w:rsid w:val="006B07C3"/>
    <w:rsid w:val="006B25FA"/>
    <w:rsid w:val="006B6F43"/>
    <w:rsid w:val="006C0157"/>
    <w:rsid w:val="006C5C78"/>
    <w:rsid w:val="006E3BB1"/>
    <w:rsid w:val="006E4EFD"/>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2A3"/>
    <w:rsid w:val="00770735"/>
    <w:rsid w:val="007A2E8C"/>
    <w:rsid w:val="007A3D0E"/>
    <w:rsid w:val="007A6FDB"/>
    <w:rsid w:val="007A7B3A"/>
    <w:rsid w:val="007B0563"/>
    <w:rsid w:val="007B63AE"/>
    <w:rsid w:val="007B648F"/>
    <w:rsid w:val="007C1C0D"/>
    <w:rsid w:val="007C5EF6"/>
    <w:rsid w:val="007D3284"/>
    <w:rsid w:val="007D5BC6"/>
    <w:rsid w:val="007D68F0"/>
    <w:rsid w:val="007E240B"/>
    <w:rsid w:val="007F2CD4"/>
    <w:rsid w:val="007F6631"/>
    <w:rsid w:val="0080252D"/>
    <w:rsid w:val="00810A8E"/>
    <w:rsid w:val="00810CEB"/>
    <w:rsid w:val="00812AF5"/>
    <w:rsid w:val="008169DE"/>
    <w:rsid w:val="00825AC7"/>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19CE"/>
    <w:rsid w:val="00915A59"/>
    <w:rsid w:val="0091656E"/>
    <w:rsid w:val="00925E86"/>
    <w:rsid w:val="00926E86"/>
    <w:rsid w:val="009422EE"/>
    <w:rsid w:val="00944282"/>
    <w:rsid w:val="00946C38"/>
    <w:rsid w:val="0095110D"/>
    <w:rsid w:val="009537AB"/>
    <w:rsid w:val="00961E9A"/>
    <w:rsid w:val="00963669"/>
    <w:rsid w:val="0096384D"/>
    <w:rsid w:val="00964D48"/>
    <w:rsid w:val="00964D6A"/>
    <w:rsid w:val="00964DF1"/>
    <w:rsid w:val="00965C23"/>
    <w:rsid w:val="0096780E"/>
    <w:rsid w:val="009753EF"/>
    <w:rsid w:val="00984AF3"/>
    <w:rsid w:val="00990EBF"/>
    <w:rsid w:val="009952AA"/>
    <w:rsid w:val="009A1F85"/>
    <w:rsid w:val="009A5818"/>
    <w:rsid w:val="009B31E6"/>
    <w:rsid w:val="009C016D"/>
    <w:rsid w:val="009C6E7B"/>
    <w:rsid w:val="009D22E7"/>
    <w:rsid w:val="009E2AD2"/>
    <w:rsid w:val="009E4D13"/>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2ABA"/>
    <w:rsid w:val="00BA332D"/>
    <w:rsid w:val="00BB42DB"/>
    <w:rsid w:val="00BC1206"/>
    <w:rsid w:val="00BC22EE"/>
    <w:rsid w:val="00BC2C68"/>
    <w:rsid w:val="00BC7688"/>
    <w:rsid w:val="00BE0B5C"/>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733B9"/>
    <w:rsid w:val="00D8031B"/>
    <w:rsid w:val="00D84676"/>
    <w:rsid w:val="00D84A2F"/>
    <w:rsid w:val="00D8754C"/>
    <w:rsid w:val="00D90C70"/>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82661"/>
    <w:rsid w:val="00E90829"/>
    <w:rsid w:val="00E95F93"/>
    <w:rsid w:val="00EA0CC6"/>
    <w:rsid w:val="00EA14CB"/>
    <w:rsid w:val="00EB0E93"/>
    <w:rsid w:val="00EC02AD"/>
    <w:rsid w:val="00EC15A4"/>
    <w:rsid w:val="00EC76B0"/>
    <w:rsid w:val="00ED1A11"/>
    <w:rsid w:val="00ED2F5E"/>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538F"/>
    <w:rsid w:val="00F47ED8"/>
    <w:rsid w:val="00F5138E"/>
    <w:rsid w:val="00F577F9"/>
    <w:rsid w:val="00F62F1C"/>
    <w:rsid w:val="00F64CF9"/>
    <w:rsid w:val="00F67623"/>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F0AA0"/>
  <w15:docId w15:val="{3D8B7576-51B0-4F80-A852-0FFA84ED0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18C9B66406347DE967B3510860FEDB4"/>
        <w:category>
          <w:name w:val="General"/>
          <w:gallery w:val="placeholder"/>
        </w:category>
        <w:types>
          <w:type w:val="bbPlcHdr"/>
        </w:types>
        <w:behaviors>
          <w:behavior w:val="content"/>
        </w:behaviors>
        <w:guid w:val="{4DA7DFC0-6D31-4B3B-A179-5DB08A430832}"/>
      </w:docPartPr>
      <w:docPartBody>
        <w:p w:rsidR="00CB3705" w:rsidRDefault="00CB3705" w:rsidP="00281851">
          <w:pPr>
            <w:pStyle w:val="518C9B66406347DE967B3510860FEDB4"/>
          </w:pPr>
          <w:r w:rsidRPr="0067169E">
            <w:t>Attendees should have a solid technical background and comfort level working with complex systems such as Windows Server, Active Directory, Internet Information Services (IIS) and SQL Server. Prior experience with SharePoint is highly recommended</w:t>
          </w:r>
          <w:r w:rsidRPr="00466E41">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309BC"/>
    <w:rsid w:val="0022524E"/>
    <w:rsid w:val="00257A38"/>
    <w:rsid w:val="00281851"/>
    <w:rsid w:val="002C2100"/>
    <w:rsid w:val="00453BF4"/>
    <w:rsid w:val="006B4041"/>
    <w:rsid w:val="006B5474"/>
    <w:rsid w:val="00730437"/>
    <w:rsid w:val="00792C64"/>
    <w:rsid w:val="008C03C8"/>
    <w:rsid w:val="0097436F"/>
    <w:rsid w:val="00A65C62"/>
    <w:rsid w:val="00AF3EF8"/>
    <w:rsid w:val="00B764F0"/>
    <w:rsid w:val="00BB05DA"/>
    <w:rsid w:val="00C16F8F"/>
    <w:rsid w:val="00CA6453"/>
    <w:rsid w:val="00CB3705"/>
    <w:rsid w:val="00EB5D37"/>
    <w:rsid w:val="00EE6ECD"/>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3705"/>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18C9B66406347DE967B3510860FEDB4">
    <w:name w:val="518C9B66406347DE967B3510860FEDB4"/>
    <w:rsid w:val="0028185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82E82448-F0AF-42AB-A415-EDD2865B80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7DFFBC50-3A2B-437F-BAA8-A7E20DCFF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138</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53</cp:revision>
  <cp:lastPrinted>2009-08-12T16:30:00Z</cp:lastPrinted>
  <dcterms:created xsi:type="dcterms:W3CDTF">2011-12-09T12:27:00Z</dcterms:created>
  <dcterms:modified xsi:type="dcterms:W3CDTF">2016-03-08T15:54:00Z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