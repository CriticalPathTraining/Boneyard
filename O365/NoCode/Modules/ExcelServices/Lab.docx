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63698" w14:textId="4321AAB9" w:rsidR="00EB1ADF" w:rsidRDefault="00EA77D4" w:rsidP="0048025F">
      <w:pPr>
        <w:pStyle w:val="Heading2"/>
      </w:pPr>
      <w:r>
        <w:t xml:space="preserve">Working with </w:t>
      </w:r>
      <w:r w:rsidR="00E84255">
        <w:t xml:space="preserve">Excel </w:t>
      </w:r>
      <w:r w:rsidR="00194663">
        <w:t>Services</w:t>
      </w:r>
      <w:r w:rsidR="008C4422">
        <w:t xml:space="preserve"> 2013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0730F910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5D0755">
        <w:t>C:\Student\Modules\ExcelServices</w:t>
      </w:r>
      <w:r w:rsidR="001C292C">
        <w:t>\Lab</w:t>
      </w:r>
    </w:p>
    <w:p w14:paraId="266D4C88" w14:textId="3EE93D35" w:rsidR="00EB1ADF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5D0755">
        <w:rPr>
          <w:rFonts w:cs="Arial"/>
          <w:lang w:val="en"/>
        </w:rPr>
        <w:t xml:space="preserve"> you will work with Excel Services</w:t>
      </w:r>
      <w:r w:rsidR="001C292C">
        <w:rPr>
          <w:rFonts w:cs="Arial"/>
          <w:lang w:val="en"/>
        </w:rPr>
        <w:t xml:space="preserve"> to publish workbooks and to expose a data table as an OData source</w:t>
      </w:r>
      <w:r w:rsidR="003E77A9">
        <w:rPr>
          <w:rFonts w:cs="Arial"/>
          <w:lang w:val="en"/>
        </w:rPr>
        <w:t>.</w:t>
      </w:r>
    </w:p>
    <w:p w14:paraId="4A1DBA3F" w14:textId="45A6C48A" w:rsidR="00EB1ADF" w:rsidRPr="00AB0146" w:rsidRDefault="00EB1ADF" w:rsidP="00EB1ADF">
      <w:pPr>
        <w:pStyle w:val="Heading3"/>
      </w:pPr>
      <w:r>
        <w:t xml:space="preserve">Exercise 1: </w:t>
      </w:r>
      <w:r w:rsidR="00E84255">
        <w:t>Publish an Excel Workbook using Excel Services</w:t>
      </w:r>
    </w:p>
    <w:p w14:paraId="707EA7F1" w14:textId="0CACD2E4" w:rsidR="00EA77D4" w:rsidRDefault="00EA77D4" w:rsidP="006E5DB2">
      <w:pPr>
        <w:pStyle w:val="LabExerciseLeadIn"/>
      </w:pPr>
      <w:r>
        <w:t xml:space="preserve">In this exercise </w:t>
      </w:r>
      <w:r w:rsidR="006E5DB2">
        <w:t xml:space="preserve">you will setup your environment for using a BI Center site collection. </w:t>
      </w:r>
      <w:r w:rsidR="000B2616">
        <w:t xml:space="preserve">You will use the site at </w:t>
      </w:r>
      <w:r w:rsidR="000B2616" w:rsidRPr="00483A38">
        <w:rPr>
          <w:b/>
        </w:rPr>
        <w:t>https://&lt;Team Site&gt;_BICenter</w:t>
      </w:r>
      <w:r w:rsidR="000B2616">
        <w:t>.</w:t>
      </w:r>
    </w:p>
    <w:p w14:paraId="3B2DD98F" w14:textId="1BE47562" w:rsidR="003A2FEB" w:rsidRDefault="00EC4BC8" w:rsidP="00EC4BC8">
      <w:pPr>
        <w:pStyle w:val="LabStepNumbered"/>
      </w:pPr>
      <w:r>
        <w:t xml:space="preserve">This lab will use a new site to explore the Business Intelligence features of Excel Services. Navigate to the URL </w:t>
      </w:r>
      <w:r w:rsidRPr="00EC4BC8">
        <w:rPr>
          <w:b/>
        </w:rPr>
        <w:t>&lt;Team SIte&gt;_BICenter</w:t>
      </w:r>
      <w:r>
        <w:rPr>
          <w:noProof/>
        </w:rPr>
        <w:t>.</w:t>
      </w:r>
    </w:p>
    <w:p w14:paraId="011D01EA" w14:textId="3B472E84" w:rsidR="003A2FEB" w:rsidRDefault="00EC4BC8" w:rsidP="00D43642">
      <w:pPr>
        <w:pStyle w:val="LabStepNumbered"/>
      </w:pPr>
      <w:r>
        <w:t>Your BI Center Site should look like the following image</w:t>
      </w:r>
      <w:r w:rsidR="003A2FEB">
        <w:t>.</w:t>
      </w:r>
    </w:p>
    <w:p w14:paraId="27A7933A" w14:textId="29E87BC7" w:rsidR="00FA7997" w:rsidRDefault="00A01BC1" w:rsidP="004F5E71">
      <w:pPr>
        <w:pStyle w:val="LabStepScreenshotLevel2"/>
      </w:pPr>
      <w:r>
        <w:drawing>
          <wp:inline distT="0" distB="0" distL="0" distR="0" wp14:anchorId="15CC18AC" wp14:editId="15C7F95E">
            <wp:extent cx="3276207" cy="1710047"/>
            <wp:effectExtent l="19050" t="19050" r="1968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44" cy="1714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3EA53" w14:textId="0701701A" w:rsidR="00661895" w:rsidRDefault="00661895" w:rsidP="004951A6">
      <w:pPr>
        <w:pStyle w:val="LabStepNumbered"/>
      </w:pPr>
      <w:r>
        <w:t xml:space="preserve">Locate the </w:t>
      </w:r>
      <w:r w:rsidR="004951A6" w:rsidRPr="004951A6">
        <w:rPr>
          <w:b/>
        </w:rPr>
        <w:t>Loan calculator</w:t>
      </w:r>
      <w:r w:rsidR="004951A6">
        <w:t xml:space="preserve"> workbook </w:t>
      </w:r>
      <w:r>
        <w:t>in your stud</w:t>
      </w:r>
      <w:r w:rsidR="003A0E6B">
        <w:t>ent folder at the following p</w:t>
      </w:r>
      <w:r>
        <w:t>ath.</w:t>
      </w:r>
    </w:p>
    <w:p w14:paraId="26255886" w14:textId="583FF8E1" w:rsidR="004951A6" w:rsidRDefault="003A0E6B" w:rsidP="005D0755">
      <w:pPr>
        <w:pStyle w:val="LabStepCodeBlock"/>
      </w:pPr>
      <w:r w:rsidRPr="003A0E6B">
        <w:t>C:\Student\Modules\ExcelServices\Lab</w:t>
      </w:r>
      <w:r>
        <w:t>\</w:t>
      </w:r>
      <w:r w:rsidRPr="003A0E6B">
        <w:t>Loan calculator.xlsx</w:t>
      </w:r>
    </w:p>
    <w:p w14:paraId="080919A9" w14:textId="6FF10F6D" w:rsidR="004951A6" w:rsidRDefault="00504F6D" w:rsidP="004951A6">
      <w:pPr>
        <w:pStyle w:val="LabStepNumbered"/>
      </w:pPr>
      <w:r>
        <w:t xml:space="preserve">Open the file in Excel </w:t>
      </w:r>
      <w:r w:rsidR="003A0E6B">
        <w:t>and examine what's inside</w:t>
      </w:r>
      <w:r w:rsidR="004951A6">
        <w:t>.</w:t>
      </w:r>
    </w:p>
    <w:p w14:paraId="24E7A693" w14:textId="7B20FA46" w:rsidR="00504F6D" w:rsidRDefault="00504F6D" w:rsidP="004951A6">
      <w:pPr>
        <w:pStyle w:val="LabStepNumbered"/>
      </w:pPr>
      <w:r>
        <w:t>Add browser parameters:</w:t>
      </w:r>
    </w:p>
    <w:p w14:paraId="5002165E" w14:textId="5AB542D7" w:rsidR="00504F6D" w:rsidRDefault="00504F6D" w:rsidP="00504F6D">
      <w:pPr>
        <w:pStyle w:val="LabStepNumberedLevel2"/>
      </w:pPr>
      <w:r>
        <w:t xml:space="preserve">Click on the </w:t>
      </w:r>
      <w:r w:rsidRPr="004F5E71">
        <w:rPr>
          <w:b/>
        </w:rPr>
        <w:t>File</w:t>
      </w:r>
      <w:r>
        <w:t xml:space="preserve"> tab.</w:t>
      </w:r>
    </w:p>
    <w:p w14:paraId="00F1E39A" w14:textId="7BCE1BF5" w:rsidR="00504F6D" w:rsidRDefault="00504F6D" w:rsidP="00504F6D">
      <w:pPr>
        <w:pStyle w:val="LabStepNumberedLevel2"/>
      </w:pPr>
      <w:r>
        <w:t>Select the Browser View Options button.</w:t>
      </w:r>
    </w:p>
    <w:p w14:paraId="2D1384DC" w14:textId="0DD87B54" w:rsidR="00504F6D" w:rsidRDefault="00504F6D" w:rsidP="00504F6D">
      <w:pPr>
        <w:pStyle w:val="LabStepScreenshotLevel2"/>
      </w:pPr>
      <w:r>
        <w:drawing>
          <wp:inline distT="0" distB="0" distL="0" distR="0" wp14:anchorId="450008E0" wp14:editId="6645AAEB">
            <wp:extent cx="5320145" cy="956052"/>
            <wp:effectExtent l="19050" t="19050" r="1397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23_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56" cy="97373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14:paraId="7606BEAE" w14:textId="0C610D7D" w:rsidR="00504F6D" w:rsidRDefault="00504F6D" w:rsidP="00504F6D">
      <w:pPr>
        <w:pStyle w:val="LabStepNumberedLevel2"/>
      </w:pPr>
      <w:r>
        <w:t xml:space="preserve">From the </w:t>
      </w:r>
      <w:r w:rsidRPr="00504F6D">
        <w:rPr>
          <w:b/>
        </w:rPr>
        <w:t>Parameters</w:t>
      </w:r>
      <w:r>
        <w:t xml:space="preserve"> tab, click the </w:t>
      </w:r>
      <w:r w:rsidRPr="00504F6D">
        <w:rPr>
          <w:b/>
        </w:rPr>
        <w:t>Add</w:t>
      </w:r>
      <w:r>
        <w:t xml:space="preserve"> button.</w:t>
      </w:r>
    </w:p>
    <w:p w14:paraId="024F3A53" w14:textId="0D5A31BD" w:rsidR="00504F6D" w:rsidRDefault="00504F6D" w:rsidP="00504F6D">
      <w:pPr>
        <w:pStyle w:val="LabStepNumberedLevel2"/>
      </w:pPr>
      <w:r>
        <w:t xml:space="preserve">Select all of the available field parameters and then click </w:t>
      </w:r>
      <w:r w:rsidRPr="00504F6D">
        <w:rPr>
          <w:b/>
        </w:rPr>
        <w:t>OK</w:t>
      </w:r>
      <w:r>
        <w:t>.</w:t>
      </w:r>
    </w:p>
    <w:p w14:paraId="31EDDD94" w14:textId="3092DA9F" w:rsidR="00504F6D" w:rsidRDefault="00504F6D" w:rsidP="00504F6D">
      <w:pPr>
        <w:pStyle w:val="LabStepNumberedLevel2"/>
      </w:pPr>
      <w:r>
        <w:t xml:space="preserve">Click </w:t>
      </w:r>
      <w:r w:rsidRPr="00504F6D">
        <w:rPr>
          <w:b/>
        </w:rPr>
        <w:t>OK</w:t>
      </w:r>
      <w:r>
        <w:t xml:space="preserve"> to close Browser View Options dialog.</w:t>
      </w:r>
    </w:p>
    <w:p w14:paraId="0CD9D317" w14:textId="23963CE2" w:rsidR="00504F6D" w:rsidRDefault="00504F6D" w:rsidP="00504F6D">
      <w:pPr>
        <w:pStyle w:val="LabStepNumbered"/>
      </w:pPr>
      <w:r w:rsidRPr="00504F6D">
        <w:rPr>
          <w:b/>
        </w:rPr>
        <w:t>Save</w:t>
      </w:r>
      <w:r>
        <w:t xml:space="preserve"> the file.</w:t>
      </w:r>
    </w:p>
    <w:p w14:paraId="7413244A" w14:textId="5B86DABB" w:rsidR="00FA7997" w:rsidRDefault="008B4A63" w:rsidP="00D43642">
      <w:pPr>
        <w:pStyle w:val="LabStepNumbered"/>
      </w:pPr>
      <w:r>
        <w:t>Now</w:t>
      </w:r>
      <w:r w:rsidR="00802895">
        <w:t>, in Internet Explorer,</w:t>
      </w:r>
      <w:r>
        <w:t xml:space="preserve"> navigate to your Business Intelligence sit</w:t>
      </w:r>
      <w:r w:rsidR="00802895">
        <w:t xml:space="preserve">e </w:t>
      </w:r>
      <w:r w:rsidR="00802895" w:rsidRPr="00EC4BC8">
        <w:rPr>
          <w:b/>
        </w:rPr>
        <w:t>&lt;Team SIte&gt;_BICenter</w:t>
      </w:r>
      <w:r w:rsidR="00802895" w:rsidDel="00802895">
        <w:t xml:space="preserve"> </w:t>
      </w:r>
    </w:p>
    <w:p w14:paraId="52E5AE16" w14:textId="191FFA5B" w:rsidR="004951A6" w:rsidRDefault="004951A6" w:rsidP="00D43642">
      <w:pPr>
        <w:pStyle w:val="LabStepNumbered"/>
      </w:pPr>
      <w:r>
        <w:t xml:space="preserve">Click on </w:t>
      </w:r>
      <w:r w:rsidRPr="004951A6">
        <w:rPr>
          <w:b/>
        </w:rPr>
        <w:t>Site Contents</w:t>
      </w:r>
      <w:r>
        <w:t xml:space="preserve"> in the left navigation and then click on the </w:t>
      </w:r>
      <w:r w:rsidRPr="004951A6">
        <w:rPr>
          <w:b/>
        </w:rPr>
        <w:t>Documents</w:t>
      </w:r>
      <w:r>
        <w:t xml:space="preserve"> tile.</w:t>
      </w:r>
    </w:p>
    <w:p w14:paraId="1C5FDA0D" w14:textId="1B31B656" w:rsidR="00F167A6" w:rsidRDefault="00F167A6" w:rsidP="00F167A6">
      <w:pPr>
        <w:pStyle w:val="LabStepNumbered"/>
      </w:pPr>
      <w:r>
        <w:t xml:space="preserve">Upload the </w:t>
      </w:r>
      <w:r w:rsidRPr="001C2F6C">
        <w:t>Loan Calculator.xlsx</w:t>
      </w:r>
      <w:r>
        <w:t xml:space="preserve"> file to the </w:t>
      </w:r>
      <w:r w:rsidR="001C2F6C">
        <w:t>Document</w:t>
      </w:r>
      <w:r>
        <w:t xml:space="preserve"> library:</w:t>
      </w:r>
    </w:p>
    <w:p w14:paraId="06843A6B" w14:textId="22E0ABE6" w:rsidR="00F167A6" w:rsidRDefault="001C2F6C" w:rsidP="005D649F">
      <w:pPr>
        <w:pStyle w:val="LabStepNumberedLevel2"/>
      </w:pPr>
      <w:r>
        <w:t xml:space="preserve">From the </w:t>
      </w:r>
      <w:r w:rsidRPr="001C2F6C">
        <w:rPr>
          <w:b/>
        </w:rPr>
        <w:t>Documents</w:t>
      </w:r>
      <w:r>
        <w:t xml:space="preserve"> library, click </w:t>
      </w:r>
      <w:r w:rsidR="005E5A78">
        <w:rPr>
          <w:b/>
        </w:rPr>
        <w:t>Upload</w:t>
      </w:r>
      <w:r>
        <w:t xml:space="preserve"> to open the </w:t>
      </w:r>
      <w:r w:rsidRPr="001C2F6C">
        <w:rPr>
          <w:b/>
        </w:rPr>
        <w:t>Add a Document</w:t>
      </w:r>
      <w:r>
        <w:t xml:space="preserve"> dialog.</w:t>
      </w:r>
    </w:p>
    <w:p w14:paraId="26B3ACB6" w14:textId="34590965" w:rsidR="00F167A6" w:rsidRDefault="00F167A6" w:rsidP="005D649F">
      <w:pPr>
        <w:pStyle w:val="LabStepNumberedLevel2"/>
      </w:pPr>
      <w:r w:rsidRPr="00F167A6">
        <w:rPr>
          <w:b/>
        </w:rPr>
        <w:t>Browse</w:t>
      </w:r>
      <w:r>
        <w:t xml:space="preserve"> to the location of the file and then click </w:t>
      </w:r>
      <w:r w:rsidRPr="00F167A6">
        <w:rPr>
          <w:b/>
        </w:rPr>
        <w:t>Open</w:t>
      </w:r>
      <w:r>
        <w:t>.</w:t>
      </w:r>
    </w:p>
    <w:p w14:paraId="364947EC" w14:textId="56CA274E" w:rsidR="00F167A6" w:rsidRDefault="00F167A6" w:rsidP="005D649F">
      <w:pPr>
        <w:pStyle w:val="LabStepNumberedLevel2"/>
      </w:pPr>
      <w:r>
        <w:lastRenderedPageBreak/>
        <w:t xml:space="preserve">Click </w:t>
      </w:r>
      <w:r w:rsidRPr="00F167A6">
        <w:rPr>
          <w:b/>
        </w:rPr>
        <w:t>OK</w:t>
      </w:r>
      <w:r>
        <w:t>.</w:t>
      </w:r>
    </w:p>
    <w:p w14:paraId="55AA6C0A" w14:textId="5E3B5DE6" w:rsidR="00504F6D" w:rsidRDefault="00504F6D" w:rsidP="00504F6D">
      <w:pPr>
        <w:pStyle w:val="LabStepNumbered"/>
      </w:pPr>
      <w:r>
        <w:t xml:space="preserve">Click on the </w:t>
      </w:r>
      <w:r w:rsidRPr="00504F6D">
        <w:rPr>
          <w:b/>
        </w:rPr>
        <w:t>Loan Calculator</w:t>
      </w:r>
      <w:r>
        <w:t xml:space="preserve"> link to open the file in the browser.</w:t>
      </w:r>
    </w:p>
    <w:p w14:paraId="348BE6E2" w14:textId="0DE9CD60" w:rsidR="00504F6D" w:rsidRDefault="00504F6D" w:rsidP="00504F6D">
      <w:pPr>
        <w:pStyle w:val="LabStepNumbered"/>
      </w:pPr>
      <w:r>
        <w:t xml:space="preserve">Fill in all the input parameters </w:t>
      </w:r>
      <w:r w:rsidR="003A0E6B">
        <w:t xml:space="preserve">as shown in the following screenshot </w:t>
      </w:r>
      <w:r>
        <w:t xml:space="preserve">and then click </w:t>
      </w:r>
      <w:r w:rsidRPr="00504F6D">
        <w:rPr>
          <w:b/>
        </w:rPr>
        <w:t>Apply</w:t>
      </w:r>
      <w:r>
        <w:t>. Notice the data updates in the workbook.</w:t>
      </w:r>
    </w:p>
    <w:p w14:paraId="5FA321DA" w14:textId="3B227BC7" w:rsidR="00504F6D" w:rsidRDefault="00504F6D" w:rsidP="00504F6D">
      <w:pPr>
        <w:pStyle w:val="LabStepScreenshot"/>
      </w:pPr>
      <w:r>
        <w:rPr>
          <w:noProof/>
        </w:rPr>
        <w:drawing>
          <wp:inline distT="0" distB="0" distL="0" distR="0" wp14:anchorId="2B4BAB7E" wp14:editId="20A61389">
            <wp:extent cx="6145641" cy="3681350"/>
            <wp:effectExtent l="19050" t="19050" r="2667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25_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923" cy="3689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B4B68B" w14:textId="3B0F13C1" w:rsidR="00E84255" w:rsidRDefault="004D525D" w:rsidP="00E84255">
      <w:pPr>
        <w:pStyle w:val="Heading3"/>
      </w:pPr>
      <w:r>
        <w:t xml:space="preserve">Exercise </w:t>
      </w:r>
      <w:r w:rsidR="00045945">
        <w:t>2</w:t>
      </w:r>
      <w:r>
        <w:t xml:space="preserve">: </w:t>
      </w:r>
      <w:r w:rsidR="00E84255">
        <w:t>Expose an Excel Table as an OData Data Source</w:t>
      </w:r>
    </w:p>
    <w:p w14:paraId="51B40A81" w14:textId="70A3082D" w:rsidR="00B963E6" w:rsidRDefault="00B963E6" w:rsidP="00B963E6">
      <w:pPr>
        <w:pStyle w:val="LabExerciseLeadIn"/>
      </w:pPr>
      <w:r>
        <w:t>In this exercise you will create a dashboard in Excel that will have imported data from an OData data feed.</w:t>
      </w:r>
    </w:p>
    <w:p w14:paraId="5BFCD6A3" w14:textId="18C31C1E" w:rsidR="00B963E6" w:rsidRDefault="00B963E6" w:rsidP="00B963E6">
      <w:pPr>
        <w:pStyle w:val="LabStepNumbered"/>
        <w:numPr>
          <w:ilvl w:val="0"/>
          <w:numId w:val="42"/>
        </w:numPr>
      </w:pPr>
      <w:r>
        <w:t>Create a new Blank Workbook in Excel 2013</w:t>
      </w:r>
      <w:r w:rsidR="00071755">
        <w:t>/2016</w:t>
      </w:r>
      <w:r>
        <w:t>.</w:t>
      </w:r>
    </w:p>
    <w:p w14:paraId="19D4F726" w14:textId="41221665" w:rsidR="00233079" w:rsidRDefault="00233079" w:rsidP="00B963E6">
      <w:pPr>
        <w:pStyle w:val="LabStepNumbered"/>
        <w:numPr>
          <w:ilvl w:val="0"/>
          <w:numId w:val="42"/>
        </w:numPr>
      </w:pPr>
      <w:r>
        <w:t xml:space="preserve">From the Data tab, click </w:t>
      </w:r>
      <w:r>
        <w:rPr>
          <w:b/>
        </w:rPr>
        <w:t>From Other Sources</w:t>
      </w:r>
      <w:r>
        <w:t xml:space="preserve"> located in the Get External Data group and then choose </w:t>
      </w:r>
      <w:r w:rsidRPr="00233079">
        <w:rPr>
          <w:b/>
        </w:rPr>
        <w:t>From OData Data Feed</w:t>
      </w:r>
      <w:r>
        <w:t>.</w:t>
      </w:r>
    </w:p>
    <w:p w14:paraId="0B3BCD8A" w14:textId="17B89FB3" w:rsidR="003D263C" w:rsidRDefault="003D263C" w:rsidP="00CC3D8E">
      <w:pPr>
        <w:pStyle w:val="LabStepNumbered"/>
        <w:numPr>
          <w:ilvl w:val="0"/>
          <w:numId w:val="42"/>
        </w:numPr>
      </w:pPr>
      <w:r>
        <w:t xml:space="preserve">In the Location of the data feed box, specify the URL of the data feed. For this example use: </w:t>
      </w:r>
      <w:hyperlink r:id="rId10" w:history="1">
        <w:r w:rsidRPr="006A378C">
          <w:rPr>
            <w:rStyle w:val="Hyperlink"/>
          </w:rPr>
          <w:t>http://services.odata.org/AdventureWorksV3/AdventureWorks.svc</w:t>
        </w:r>
      </w:hyperlink>
      <w:r>
        <w:t xml:space="preserve"> </w:t>
      </w:r>
    </w:p>
    <w:p w14:paraId="4DA85628" w14:textId="289301D7" w:rsidR="003D263C" w:rsidRDefault="003D263C" w:rsidP="003D263C">
      <w:pPr>
        <w:pStyle w:val="LabStepScreenshot"/>
      </w:pPr>
      <w:r>
        <w:rPr>
          <w:noProof/>
        </w:rPr>
        <w:lastRenderedPageBreak/>
        <w:drawing>
          <wp:inline distT="0" distB="0" distL="0" distR="0" wp14:anchorId="2ABA57B8" wp14:editId="4E4D3A37">
            <wp:extent cx="4642610" cy="32657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02_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76" cy="32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D730" w14:textId="4BD17C19" w:rsidR="003D263C" w:rsidRDefault="003D263C" w:rsidP="003D263C">
      <w:pPr>
        <w:pStyle w:val="LabStepNumbered"/>
        <w:numPr>
          <w:ilvl w:val="0"/>
          <w:numId w:val="42"/>
        </w:numPr>
      </w:pPr>
      <w:r>
        <w:t xml:space="preserve">In the </w:t>
      </w:r>
      <w:r w:rsidRPr="003D263C">
        <w:rPr>
          <w:b/>
        </w:rPr>
        <w:t>Log on credentials</w:t>
      </w:r>
      <w:r>
        <w:t xml:space="preserve"> section, choose </w:t>
      </w:r>
      <w:r w:rsidRPr="003D263C">
        <w:rPr>
          <w:b/>
        </w:rPr>
        <w:t>Use the sign-in information from the person opening this file</w:t>
      </w:r>
      <w:r>
        <w:t>.</w:t>
      </w:r>
    </w:p>
    <w:p w14:paraId="2542BBC6" w14:textId="76B17712" w:rsidR="00E07604" w:rsidRDefault="00E07604" w:rsidP="003D263C">
      <w:pPr>
        <w:pStyle w:val="LabStepNumbered"/>
        <w:numPr>
          <w:ilvl w:val="0"/>
          <w:numId w:val="42"/>
        </w:numPr>
      </w:pPr>
      <w:r>
        <w:t xml:space="preserve">Click </w:t>
      </w:r>
      <w:r>
        <w:rPr>
          <w:b/>
        </w:rPr>
        <w:t>Next</w:t>
      </w:r>
      <w:r>
        <w:t>.</w:t>
      </w:r>
    </w:p>
    <w:p w14:paraId="504BB5E6" w14:textId="1E5DFBD4" w:rsidR="004C7C0D" w:rsidRDefault="004C7C0D" w:rsidP="003D263C">
      <w:pPr>
        <w:pStyle w:val="LabStepNumbered"/>
        <w:numPr>
          <w:ilvl w:val="0"/>
          <w:numId w:val="42"/>
        </w:numPr>
      </w:pPr>
      <w:r>
        <w:t xml:space="preserve">Select the </w:t>
      </w:r>
      <w:r w:rsidRPr="004C7C0D">
        <w:rPr>
          <w:b/>
        </w:rPr>
        <w:t>CompanySales</w:t>
      </w:r>
      <w:r>
        <w:t xml:space="preserve"> and </w:t>
      </w:r>
      <w:r w:rsidRPr="004C7C0D">
        <w:rPr>
          <w:b/>
        </w:rPr>
        <w:t>TerritorySalesDrilldown</w:t>
      </w:r>
      <w:r>
        <w:t xml:space="preserve"> check boxes. Then click the </w:t>
      </w:r>
      <w:r w:rsidRPr="004C7C0D">
        <w:rPr>
          <w:b/>
        </w:rPr>
        <w:t>Next</w:t>
      </w:r>
      <w:r>
        <w:t xml:space="preserve"> button.</w:t>
      </w:r>
    </w:p>
    <w:p w14:paraId="1FBAC3B5" w14:textId="2B6AE03E" w:rsidR="004C7C0D" w:rsidRDefault="004C7C0D" w:rsidP="004C7C0D">
      <w:pPr>
        <w:pStyle w:val="LabStepScreenshot"/>
      </w:pPr>
      <w:r>
        <w:rPr>
          <w:noProof/>
        </w:rPr>
        <w:drawing>
          <wp:inline distT="0" distB="0" distL="0" distR="0" wp14:anchorId="3E298304" wp14:editId="09469202">
            <wp:extent cx="4643252" cy="307196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03_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06" cy="30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B93" w14:textId="36B900CD" w:rsidR="004C7C0D" w:rsidRDefault="004C7C0D" w:rsidP="003D263C">
      <w:pPr>
        <w:pStyle w:val="LabStepNumbered"/>
        <w:numPr>
          <w:ilvl w:val="0"/>
          <w:numId w:val="42"/>
        </w:numPr>
      </w:pPr>
      <w:r>
        <w:t xml:space="preserve">On the </w:t>
      </w:r>
      <w:r w:rsidR="003419B7" w:rsidRPr="003419B7">
        <w:rPr>
          <w:b/>
        </w:rPr>
        <w:t>Save Data Connection File and Finish</w:t>
      </w:r>
      <w:r w:rsidR="003419B7">
        <w:t xml:space="preserve"> step, change the </w:t>
      </w:r>
      <w:r w:rsidR="003419B7" w:rsidRPr="003419B7">
        <w:rPr>
          <w:b/>
        </w:rPr>
        <w:t>File Name</w:t>
      </w:r>
      <w:r w:rsidR="003419B7">
        <w:t xml:space="preserve"> to </w:t>
      </w:r>
      <w:r w:rsidR="003419B7">
        <w:rPr>
          <w:b/>
        </w:rPr>
        <w:t>ExcelServicesODataFeed.odc</w:t>
      </w:r>
      <w:r w:rsidR="003419B7">
        <w:t xml:space="preserve"> and change the </w:t>
      </w:r>
      <w:r w:rsidR="003419B7" w:rsidRPr="003419B7">
        <w:rPr>
          <w:b/>
        </w:rPr>
        <w:t>Friendly Name</w:t>
      </w:r>
      <w:r w:rsidR="003419B7">
        <w:t xml:space="preserve"> to </w:t>
      </w:r>
      <w:r w:rsidR="003419B7" w:rsidRPr="003419B7">
        <w:rPr>
          <w:b/>
        </w:rPr>
        <w:t>Excel Services OData Feed</w:t>
      </w:r>
      <w:r w:rsidR="003419B7">
        <w:t>.</w:t>
      </w:r>
      <w:r w:rsidR="00795BC4">
        <w:t xml:space="preserve"> Then click </w:t>
      </w:r>
      <w:r w:rsidR="00795BC4" w:rsidRPr="00795BC4">
        <w:rPr>
          <w:b/>
        </w:rPr>
        <w:t>Finish</w:t>
      </w:r>
      <w:r w:rsidR="00795BC4">
        <w:t>.</w:t>
      </w:r>
    </w:p>
    <w:p w14:paraId="7FC2A2A3" w14:textId="67EB9C89" w:rsidR="004C7C0D" w:rsidRDefault="003419B7" w:rsidP="003419B7">
      <w:pPr>
        <w:pStyle w:val="LabStepScreenshot"/>
      </w:pPr>
      <w:r>
        <w:rPr>
          <w:noProof/>
        </w:rPr>
        <w:lastRenderedPageBreak/>
        <w:drawing>
          <wp:inline distT="0" distB="0" distL="0" distR="0" wp14:anchorId="54E1310C" wp14:editId="3F27C329">
            <wp:extent cx="4282047" cy="3598223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4_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062" cy="36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844" w14:textId="5E231FDB" w:rsidR="004C7C0D" w:rsidRDefault="00686BCB" w:rsidP="003D263C">
      <w:pPr>
        <w:pStyle w:val="LabStepNumbered"/>
        <w:numPr>
          <w:ilvl w:val="0"/>
          <w:numId w:val="42"/>
        </w:numPr>
      </w:pPr>
      <w:r>
        <w:t xml:space="preserve">On the </w:t>
      </w:r>
      <w:r w:rsidRPr="00686BCB">
        <w:rPr>
          <w:b/>
        </w:rPr>
        <w:t>Import Data</w:t>
      </w:r>
      <w:r>
        <w:t xml:space="preserve"> step, follow these steps:</w:t>
      </w:r>
    </w:p>
    <w:p w14:paraId="1B6A754F" w14:textId="09F2B3A4" w:rsidR="00686BCB" w:rsidRDefault="00686BCB" w:rsidP="00686BCB">
      <w:pPr>
        <w:pStyle w:val="LabStepNumberedLevel2"/>
        <w:numPr>
          <w:ilvl w:val="1"/>
          <w:numId w:val="42"/>
        </w:numPr>
      </w:pPr>
      <w:r>
        <w:t xml:space="preserve">Select the </w:t>
      </w:r>
      <w:r w:rsidRPr="00686BCB">
        <w:rPr>
          <w:b/>
        </w:rPr>
        <w:t>Table</w:t>
      </w:r>
      <w:r>
        <w:t xml:space="preserve"> option.</w:t>
      </w:r>
    </w:p>
    <w:p w14:paraId="3316BA38" w14:textId="08721C70" w:rsidR="00686BCB" w:rsidRDefault="00686BCB" w:rsidP="00686BCB">
      <w:pPr>
        <w:pStyle w:val="LabStepNumberedLevel2"/>
        <w:numPr>
          <w:ilvl w:val="1"/>
          <w:numId w:val="42"/>
        </w:numPr>
      </w:pPr>
      <w:r>
        <w:t xml:space="preserve">Make sure the </w:t>
      </w:r>
      <w:r w:rsidRPr="00686BCB">
        <w:rPr>
          <w:b/>
        </w:rPr>
        <w:t>Add this data to the Data Model</w:t>
      </w:r>
      <w:r>
        <w:t xml:space="preserve"> option is selected.</w:t>
      </w:r>
    </w:p>
    <w:p w14:paraId="3EE23E05" w14:textId="1CB9A744" w:rsidR="00686BCB" w:rsidRDefault="00686BCB" w:rsidP="00686BCB">
      <w:pPr>
        <w:pStyle w:val="LabStepNumberedLevel2"/>
        <w:numPr>
          <w:ilvl w:val="1"/>
          <w:numId w:val="42"/>
        </w:numPr>
      </w:pPr>
      <w:r>
        <w:t xml:space="preserve">Click </w:t>
      </w:r>
      <w:r w:rsidRPr="00686BCB">
        <w:rPr>
          <w:b/>
        </w:rPr>
        <w:t>OK</w:t>
      </w:r>
      <w:r w:rsidRPr="00686BCB">
        <w:t>.</w:t>
      </w:r>
    </w:p>
    <w:p w14:paraId="467D34ED" w14:textId="194A2EB8" w:rsidR="003B1E26" w:rsidRDefault="003B1E26" w:rsidP="003B1E26">
      <w:pPr>
        <w:pStyle w:val="LabStepNumbered"/>
        <w:numPr>
          <w:ilvl w:val="0"/>
          <w:numId w:val="42"/>
        </w:numPr>
      </w:pPr>
      <w:r>
        <w:t xml:space="preserve">Keep Excel open. </w:t>
      </w:r>
      <w:r w:rsidRPr="003B1E26">
        <w:rPr>
          <w:b/>
        </w:rPr>
        <w:t>Sheet 2</w:t>
      </w:r>
      <w:r>
        <w:t xml:space="preserve"> has been updated with data and </w:t>
      </w:r>
      <w:r w:rsidRPr="003B1E26">
        <w:rPr>
          <w:b/>
        </w:rPr>
        <w:t>Sheet 3</w:t>
      </w:r>
      <w:r>
        <w:t xml:space="preserve"> was added with data to the workbook.</w:t>
      </w:r>
    </w:p>
    <w:p w14:paraId="5F8918F5" w14:textId="7965F294" w:rsidR="00BB719D" w:rsidRDefault="00BB719D" w:rsidP="00BB719D">
      <w:pPr>
        <w:pStyle w:val="LabStepScreenshot"/>
      </w:pPr>
      <w:r>
        <w:rPr>
          <w:noProof/>
        </w:rPr>
        <w:drawing>
          <wp:inline distT="0" distB="0" distL="0" distR="0" wp14:anchorId="5717FFC4" wp14:editId="41E62609">
            <wp:extent cx="4531018" cy="3170712"/>
            <wp:effectExtent l="19050" t="19050" r="222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7_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16" cy="3170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89783" w14:textId="105312CA" w:rsidR="00B062D6" w:rsidRDefault="00B062D6" w:rsidP="00B062D6">
      <w:pPr>
        <w:pStyle w:val="LabExerciseText"/>
      </w:pPr>
      <w:r>
        <w:lastRenderedPageBreak/>
        <w:t xml:space="preserve">Now that the data has been imported into Excel from an OData data feed, the next step is to create a relationship between the tables of data. To do this, we’ll use </w:t>
      </w:r>
      <w:r w:rsidR="00C72D83">
        <w:t xml:space="preserve">the </w:t>
      </w:r>
      <w:r>
        <w:t>PowerPivot</w:t>
      </w:r>
      <w:r w:rsidR="00C72D83">
        <w:t xml:space="preserve"> add-in for Excel.</w:t>
      </w:r>
      <w:r w:rsidR="00BB719D">
        <w:t xml:space="preserve"> If the PowerPivot tab is not visible in Excel, enable the add-in by following the steps below.</w:t>
      </w:r>
    </w:p>
    <w:p w14:paraId="670CEDB8" w14:textId="719AFB5F" w:rsidR="00B062D6" w:rsidRDefault="00BB719D" w:rsidP="003B1E26">
      <w:pPr>
        <w:pStyle w:val="LabStepNumbered"/>
        <w:numPr>
          <w:ilvl w:val="0"/>
          <w:numId w:val="42"/>
        </w:numPr>
      </w:pPr>
      <w:r>
        <w:t xml:space="preserve">In Excel, from the </w:t>
      </w:r>
      <w:r w:rsidRPr="00BB719D">
        <w:rPr>
          <w:b/>
        </w:rPr>
        <w:t>File</w:t>
      </w:r>
      <w:r>
        <w:t xml:space="preserve"> tab select </w:t>
      </w:r>
      <w:r w:rsidRPr="00BB719D">
        <w:rPr>
          <w:b/>
        </w:rPr>
        <w:t>Options</w:t>
      </w:r>
      <w:r>
        <w:t>.</w:t>
      </w:r>
    </w:p>
    <w:p w14:paraId="5E049A29" w14:textId="7E724B35" w:rsidR="00BB719D" w:rsidRDefault="00BB719D" w:rsidP="003B1E26">
      <w:pPr>
        <w:pStyle w:val="LabStepNumbered"/>
        <w:numPr>
          <w:ilvl w:val="0"/>
          <w:numId w:val="42"/>
        </w:numPr>
      </w:pPr>
      <w:r>
        <w:t xml:space="preserve">Choose </w:t>
      </w:r>
      <w:r w:rsidRPr="00BB719D">
        <w:rPr>
          <w:b/>
        </w:rPr>
        <w:t>Add-Ins</w:t>
      </w:r>
      <w:r>
        <w:t xml:space="preserve"> located in the left navigation of the Excel Options dialog.</w:t>
      </w:r>
    </w:p>
    <w:p w14:paraId="01BC3A93" w14:textId="7F1C20F2" w:rsidR="00BB719D" w:rsidRDefault="00BB719D" w:rsidP="003B1E26">
      <w:pPr>
        <w:pStyle w:val="LabStepNumbered"/>
        <w:numPr>
          <w:ilvl w:val="0"/>
          <w:numId w:val="42"/>
        </w:numPr>
      </w:pPr>
      <w:r>
        <w:t xml:space="preserve">From the </w:t>
      </w:r>
      <w:r w:rsidRPr="00BB719D">
        <w:rPr>
          <w:b/>
        </w:rPr>
        <w:t>Manage</w:t>
      </w:r>
      <w:r>
        <w:t xml:space="preserve"> drop-down list, select </w:t>
      </w:r>
      <w:r>
        <w:rPr>
          <w:b/>
        </w:rPr>
        <w:t>COM Add-</w:t>
      </w:r>
      <w:r w:rsidRPr="00BB719D">
        <w:rPr>
          <w:b/>
        </w:rPr>
        <w:t>Ins</w:t>
      </w:r>
      <w:r>
        <w:t xml:space="preserve"> and then click the </w:t>
      </w:r>
      <w:r w:rsidRPr="00BB719D">
        <w:rPr>
          <w:b/>
        </w:rPr>
        <w:t>Go</w:t>
      </w:r>
      <w:r>
        <w:t xml:space="preserve"> button.</w:t>
      </w:r>
    </w:p>
    <w:p w14:paraId="217AD285" w14:textId="7741446B" w:rsidR="00EE6F2C" w:rsidRDefault="00EE6F2C" w:rsidP="00EE6F2C">
      <w:pPr>
        <w:pStyle w:val="LabStepScreenshot"/>
      </w:pPr>
      <w:r>
        <w:rPr>
          <w:noProof/>
        </w:rPr>
        <w:drawing>
          <wp:inline distT="0" distB="0" distL="0" distR="0" wp14:anchorId="1DEAA8FF" wp14:editId="33A753E6">
            <wp:extent cx="3381637" cy="475013"/>
            <wp:effectExtent l="19050" t="19050" r="2857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09_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497" cy="492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01CB74" w14:textId="3D8D5B98" w:rsidR="00BB719D" w:rsidRDefault="00BB719D" w:rsidP="003B1E26">
      <w:pPr>
        <w:pStyle w:val="LabStepNumbered"/>
        <w:numPr>
          <w:ilvl w:val="0"/>
          <w:numId w:val="42"/>
        </w:numPr>
      </w:pPr>
      <w:r>
        <w:t xml:space="preserve">Select the </w:t>
      </w:r>
      <w:r w:rsidRPr="00BB719D">
        <w:rPr>
          <w:b/>
        </w:rPr>
        <w:t>Microsoft Office PowerPivot for Excel 2013</w:t>
      </w:r>
      <w:r>
        <w:t xml:space="preserve"> option and then click </w:t>
      </w:r>
      <w:r w:rsidRPr="00BB719D">
        <w:rPr>
          <w:b/>
        </w:rPr>
        <w:t>OK</w:t>
      </w:r>
      <w:r>
        <w:t>.</w:t>
      </w:r>
    </w:p>
    <w:p w14:paraId="0C7BD941" w14:textId="6C6C7B22" w:rsidR="00EE6F2C" w:rsidRDefault="00EE6F2C" w:rsidP="00EE6F2C">
      <w:pPr>
        <w:pStyle w:val="LabStepScreenshot"/>
      </w:pPr>
      <w:r>
        <w:rPr>
          <w:noProof/>
        </w:rPr>
        <w:drawing>
          <wp:inline distT="0" distB="0" distL="0" distR="0" wp14:anchorId="18BCC695" wp14:editId="56CC2526">
            <wp:extent cx="5250324" cy="2090057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0_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225" cy="21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3F79" w14:textId="4E8B4214" w:rsidR="00EE6F2C" w:rsidRDefault="003C675A" w:rsidP="003B1E26">
      <w:pPr>
        <w:pStyle w:val="LabStepNumbered"/>
        <w:numPr>
          <w:ilvl w:val="0"/>
          <w:numId w:val="42"/>
        </w:numPr>
      </w:pPr>
      <w:r>
        <w:t xml:space="preserve">In Excel, click on the </w:t>
      </w:r>
      <w:r w:rsidRPr="003C675A">
        <w:rPr>
          <w:b/>
        </w:rPr>
        <w:t>PowerPivot</w:t>
      </w:r>
      <w:r>
        <w:t xml:space="preserve"> tab and then click on the </w:t>
      </w:r>
      <w:r w:rsidRPr="003C675A">
        <w:rPr>
          <w:b/>
        </w:rPr>
        <w:t>Manage</w:t>
      </w:r>
      <w:r>
        <w:t xml:space="preserve"> ribbon button.</w:t>
      </w:r>
    </w:p>
    <w:p w14:paraId="590B9864" w14:textId="77351A11" w:rsidR="003C675A" w:rsidRDefault="003C675A" w:rsidP="003C675A">
      <w:pPr>
        <w:pStyle w:val="LabStepScreenshot"/>
      </w:pPr>
      <w:r>
        <w:rPr>
          <w:noProof/>
        </w:rPr>
        <w:drawing>
          <wp:inline distT="0" distB="0" distL="0" distR="0" wp14:anchorId="4B35F04B" wp14:editId="794E564A">
            <wp:extent cx="6756904" cy="985652"/>
            <wp:effectExtent l="19050" t="19050" r="2540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11_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481" cy="994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190619" w14:textId="1CBE8E54" w:rsidR="003C675A" w:rsidRDefault="003C675A" w:rsidP="003B1E26">
      <w:pPr>
        <w:pStyle w:val="LabStepNumbered"/>
        <w:numPr>
          <w:ilvl w:val="0"/>
          <w:numId w:val="42"/>
        </w:numPr>
      </w:pPr>
      <w:r>
        <w:t xml:space="preserve">The PowerPivot for Excel </w:t>
      </w:r>
      <w:r w:rsidR="00EC0A91">
        <w:t xml:space="preserve">window </w:t>
      </w:r>
      <w:r>
        <w:t xml:space="preserve">opens. From the </w:t>
      </w:r>
      <w:r w:rsidRPr="003C675A">
        <w:rPr>
          <w:b/>
        </w:rPr>
        <w:t xml:space="preserve">PowerPivot for Excel </w:t>
      </w:r>
      <w:r>
        <w:t xml:space="preserve">window click the </w:t>
      </w:r>
      <w:r w:rsidRPr="003C675A">
        <w:rPr>
          <w:b/>
        </w:rPr>
        <w:t>Design</w:t>
      </w:r>
      <w:r>
        <w:t xml:space="preserve"> tab and then click on the </w:t>
      </w:r>
      <w:r w:rsidRPr="003C675A">
        <w:rPr>
          <w:b/>
        </w:rPr>
        <w:t>Create</w:t>
      </w:r>
      <w:r>
        <w:t xml:space="preserve"> </w:t>
      </w:r>
      <w:r w:rsidRPr="003C675A">
        <w:rPr>
          <w:b/>
        </w:rPr>
        <w:t>Relationship</w:t>
      </w:r>
      <w:r>
        <w:t xml:space="preserve"> ribbon button.</w:t>
      </w:r>
    </w:p>
    <w:p w14:paraId="2ED7A95F" w14:textId="0FC3D811" w:rsidR="008C3ADB" w:rsidRDefault="008C3ADB" w:rsidP="008C3ADB">
      <w:pPr>
        <w:pStyle w:val="LabStepScreenshot"/>
      </w:pPr>
      <w:r>
        <w:rPr>
          <w:noProof/>
        </w:rPr>
        <w:drawing>
          <wp:inline distT="0" distB="0" distL="0" distR="0" wp14:anchorId="6744CE0E" wp14:editId="58C9C1E8">
            <wp:extent cx="4603093" cy="1389413"/>
            <wp:effectExtent l="19050" t="19050" r="2667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12_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42" cy="1401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5C312F" w14:textId="0A034884" w:rsidR="008C3ADB" w:rsidRDefault="00A534E5" w:rsidP="003B1E26">
      <w:pPr>
        <w:pStyle w:val="LabStepNumbered"/>
        <w:numPr>
          <w:ilvl w:val="0"/>
          <w:numId w:val="42"/>
        </w:numPr>
      </w:pPr>
      <w:r>
        <w:t>From the Create Relationship dialog, specify the following:</w:t>
      </w:r>
    </w:p>
    <w:p w14:paraId="634FDDF7" w14:textId="22D6638D" w:rsidR="00A534E5" w:rsidRDefault="00A534E5" w:rsidP="00A534E5">
      <w:pPr>
        <w:pStyle w:val="LabStepNumberedLevel2"/>
        <w:numPr>
          <w:ilvl w:val="1"/>
          <w:numId w:val="42"/>
        </w:numPr>
      </w:pPr>
      <w:r>
        <w:t xml:space="preserve">Ensure </w:t>
      </w:r>
      <w:r w:rsidRPr="00A534E5">
        <w:rPr>
          <w:b/>
        </w:rPr>
        <w:t>CompanySales</w:t>
      </w:r>
      <w:r>
        <w:t xml:space="preserve"> is selected for the </w:t>
      </w:r>
      <w:r w:rsidRPr="00A534E5">
        <w:rPr>
          <w:b/>
        </w:rPr>
        <w:t>Table</w:t>
      </w:r>
      <w:r>
        <w:t xml:space="preserve"> drop-down list.</w:t>
      </w:r>
    </w:p>
    <w:p w14:paraId="630A7278" w14:textId="7C45AD53" w:rsidR="00A534E5" w:rsidRDefault="00A534E5" w:rsidP="00A534E5">
      <w:pPr>
        <w:pStyle w:val="LabStepNumberedLevel2"/>
        <w:numPr>
          <w:ilvl w:val="1"/>
          <w:numId w:val="42"/>
        </w:numPr>
      </w:pPr>
      <w:r>
        <w:t xml:space="preserve">In the </w:t>
      </w:r>
      <w:r w:rsidRPr="00A534E5">
        <w:rPr>
          <w:b/>
        </w:rPr>
        <w:t>Column</w:t>
      </w:r>
      <w:r>
        <w:t xml:space="preserve"> drop-down list select </w:t>
      </w:r>
      <w:r w:rsidRPr="00A534E5">
        <w:rPr>
          <w:b/>
        </w:rPr>
        <w:t>ID</w:t>
      </w:r>
      <w:r>
        <w:t>.</w:t>
      </w:r>
    </w:p>
    <w:p w14:paraId="15B5D8AA" w14:textId="4CF94153" w:rsidR="00A534E5" w:rsidRDefault="00A534E5" w:rsidP="00A534E5">
      <w:pPr>
        <w:pStyle w:val="LabStepNumberedLevel2"/>
        <w:numPr>
          <w:ilvl w:val="1"/>
          <w:numId w:val="42"/>
        </w:numPr>
      </w:pPr>
      <w:r>
        <w:lastRenderedPageBreak/>
        <w:t xml:space="preserve">In the </w:t>
      </w:r>
      <w:r w:rsidRPr="00A534E5">
        <w:rPr>
          <w:b/>
        </w:rPr>
        <w:t>Related Lookup Table</w:t>
      </w:r>
      <w:r>
        <w:t xml:space="preserve"> drop-down list, select </w:t>
      </w:r>
      <w:r w:rsidRPr="00A534E5">
        <w:rPr>
          <w:b/>
        </w:rPr>
        <w:t>TerritorySalesDrilldown</w:t>
      </w:r>
      <w:r>
        <w:t>.</w:t>
      </w:r>
    </w:p>
    <w:p w14:paraId="18173281" w14:textId="114BEB6A" w:rsidR="00A534E5" w:rsidRDefault="00A534E5" w:rsidP="00A534E5">
      <w:pPr>
        <w:pStyle w:val="LabStepNumberedLevel2"/>
        <w:numPr>
          <w:ilvl w:val="1"/>
          <w:numId w:val="42"/>
        </w:numPr>
      </w:pPr>
      <w:r>
        <w:t xml:space="preserve">In the </w:t>
      </w:r>
      <w:r w:rsidRPr="00A534E5">
        <w:rPr>
          <w:b/>
        </w:rPr>
        <w:t>Related Column Lookup</w:t>
      </w:r>
      <w:r>
        <w:t xml:space="preserve"> drop-down list, verify </w:t>
      </w:r>
      <w:r w:rsidRPr="00A534E5">
        <w:rPr>
          <w:b/>
        </w:rPr>
        <w:t>ID</w:t>
      </w:r>
      <w:r>
        <w:t xml:space="preserve"> is selected.</w:t>
      </w:r>
    </w:p>
    <w:p w14:paraId="01AFEE1B" w14:textId="163A490E" w:rsidR="00A838BA" w:rsidRDefault="00A838BA" w:rsidP="00A838BA">
      <w:pPr>
        <w:pStyle w:val="LabStepScreenshotLevel2"/>
      </w:pPr>
      <w:r>
        <w:drawing>
          <wp:inline distT="0" distB="0" distL="0" distR="0" wp14:anchorId="5511681D" wp14:editId="37E50CD8">
            <wp:extent cx="4061362" cy="21375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3_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362" cy="21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74E" w14:textId="532C9C4E" w:rsidR="00A838BA" w:rsidRDefault="003C6DDF" w:rsidP="00A838BA">
      <w:pPr>
        <w:pStyle w:val="LabStepNumbered"/>
        <w:numPr>
          <w:ilvl w:val="0"/>
          <w:numId w:val="42"/>
        </w:numPr>
      </w:pPr>
      <w:r>
        <w:t xml:space="preserve">Click </w:t>
      </w:r>
      <w:r w:rsidRPr="003C6DDF">
        <w:rPr>
          <w:b/>
        </w:rPr>
        <w:t>Create</w:t>
      </w:r>
      <w:r>
        <w:t xml:space="preserve"> and then close the </w:t>
      </w:r>
      <w:r w:rsidRPr="003C6DDF">
        <w:rPr>
          <w:b/>
        </w:rPr>
        <w:t>PowerPivot for Excel</w:t>
      </w:r>
      <w:r>
        <w:t xml:space="preserve"> window. Keep Excel open.</w:t>
      </w:r>
    </w:p>
    <w:p w14:paraId="143BB6B1" w14:textId="56CD2C32" w:rsidR="002C045F" w:rsidRDefault="002C045F" w:rsidP="002C045F">
      <w:pPr>
        <w:pStyle w:val="LabExerciseText"/>
      </w:pPr>
      <w:r>
        <w:t>Now that you have imported two tables of data into Excel and created a relationship between the tables</w:t>
      </w:r>
      <w:r w:rsidR="00900F55">
        <w:t xml:space="preserve">, you can now create reports and filters that will use the two tables as a single data source. Follow the next steps to create </w:t>
      </w:r>
      <w:r w:rsidR="001D2760">
        <w:t xml:space="preserve">ProductSales and GeoSales PivotChart dashboard </w:t>
      </w:r>
      <w:r w:rsidR="00900F55">
        <w:t>reports.</w:t>
      </w:r>
      <w:r w:rsidR="001869FD">
        <w:t xml:space="preserve"> The ProductSales report will show the product sales</w:t>
      </w:r>
      <w:r w:rsidR="008A5115">
        <w:t xml:space="preserve"> and the GeoSales will show the sales amounts across different geographical regions.</w:t>
      </w:r>
    </w:p>
    <w:p w14:paraId="5FCB45A5" w14:textId="5D65BAE4" w:rsidR="002C045F" w:rsidRDefault="001C66E3" w:rsidP="00A838BA">
      <w:pPr>
        <w:pStyle w:val="LabStepNumbered"/>
        <w:numPr>
          <w:ilvl w:val="0"/>
          <w:numId w:val="42"/>
        </w:numPr>
      </w:pPr>
      <w:r>
        <w:t xml:space="preserve">In Excel, select </w:t>
      </w:r>
      <w:r w:rsidRPr="001C66E3">
        <w:rPr>
          <w:b/>
        </w:rPr>
        <w:t>Sheet1</w:t>
      </w:r>
      <w:r>
        <w:t>.</w:t>
      </w:r>
    </w:p>
    <w:p w14:paraId="22BF940C" w14:textId="00DB1BCE" w:rsidR="001C66E3" w:rsidRDefault="001C66E3" w:rsidP="00A838BA">
      <w:pPr>
        <w:pStyle w:val="LabStepNumbered"/>
        <w:numPr>
          <w:ilvl w:val="0"/>
          <w:numId w:val="42"/>
        </w:numPr>
      </w:pPr>
      <w:r>
        <w:t xml:space="preserve">From the </w:t>
      </w:r>
      <w:r w:rsidRPr="001C66E3">
        <w:rPr>
          <w:b/>
        </w:rPr>
        <w:t>Insert</w:t>
      </w:r>
      <w:r>
        <w:t xml:space="preserve"> tab, click on </w:t>
      </w:r>
      <w:r w:rsidRPr="001C66E3">
        <w:rPr>
          <w:b/>
        </w:rPr>
        <w:t>PivotChart</w:t>
      </w:r>
      <w:r>
        <w:t xml:space="preserve"> which i</w:t>
      </w:r>
      <w:r w:rsidR="006A2726">
        <w:t>s located in the Charts section to open the PivotChart dialog.</w:t>
      </w:r>
    </w:p>
    <w:p w14:paraId="04007DB7" w14:textId="3251A1EF" w:rsidR="006A2726" w:rsidRDefault="006A2726" w:rsidP="006A2726">
      <w:pPr>
        <w:pStyle w:val="LabStepScreenshot"/>
      </w:pPr>
      <w:r>
        <w:rPr>
          <w:noProof/>
        </w:rPr>
        <w:drawing>
          <wp:inline distT="0" distB="0" distL="0" distR="0" wp14:anchorId="00BE1DC7" wp14:editId="2EE31C3D">
            <wp:extent cx="6092045" cy="1116281"/>
            <wp:effectExtent l="19050" t="19050" r="23495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14_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200" cy="112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656E5" w14:textId="12E7D74D" w:rsidR="006A2726" w:rsidRDefault="006A2726" w:rsidP="00A838BA">
      <w:pPr>
        <w:pStyle w:val="LabStepNumbered"/>
        <w:numPr>
          <w:ilvl w:val="0"/>
          <w:numId w:val="42"/>
        </w:numPr>
      </w:pPr>
      <w:r>
        <w:t xml:space="preserve">In the </w:t>
      </w:r>
      <w:r w:rsidRPr="006A2726">
        <w:rPr>
          <w:b/>
        </w:rPr>
        <w:t>Choose the data that you want to analyze</w:t>
      </w:r>
      <w:r>
        <w:t xml:space="preserve"> section, select the </w:t>
      </w:r>
      <w:r w:rsidRPr="006A2726">
        <w:rPr>
          <w:b/>
        </w:rPr>
        <w:t>Use an external data source</w:t>
      </w:r>
      <w:r>
        <w:t xml:space="preserve"> option.</w:t>
      </w:r>
    </w:p>
    <w:p w14:paraId="1C67ED91" w14:textId="70FB8C7D" w:rsidR="006A2726" w:rsidRDefault="006A2726" w:rsidP="006A2726">
      <w:pPr>
        <w:pStyle w:val="LabStepScreenshot"/>
      </w:pPr>
      <w:r>
        <w:rPr>
          <w:noProof/>
        </w:rPr>
        <w:drawing>
          <wp:inline distT="0" distB="0" distL="0" distR="0" wp14:anchorId="7D498361" wp14:editId="5D1453E1">
            <wp:extent cx="3094802" cy="25769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5_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02" cy="25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1405" w14:textId="5664B5FF" w:rsidR="006A2726" w:rsidRDefault="003D6ED3" w:rsidP="00A838BA">
      <w:pPr>
        <w:pStyle w:val="LabStepNumbered"/>
        <w:numPr>
          <w:ilvl w:val="0"/>
          <w:numId w:val="42"/>
        </w:numPr>
      </w:pPr>
      <w:r>
        <w:lastRenderedPageBreak/>
        <w:t xml:space="preserve">Click </w:t>
      </w:r>
      <w:r w:rsidRPr="003D6ED3">
        <w:rPr>
          <w:b/>
        </w:rPr>
        <w:t>Choose Connection</w:t>
      </w:r>
      <w:r>
        <w:t>.</w:t>
      </w:r>
    </w:p>
    <w:p w14:paraId="6BBB4A2F" w14:textId="061E473C" w:rsidR="006A2726" w:rsidRDefault="00705D38" w:rsidP="00A838BA">
      <w:pPr>
        <w:pStyle w:val="LabStepNumbered"/>
        <w:numPr>
          <w:ilvl w:val="0"/>
          <w:numId w:val="42"/>
        </w:numPr>
      </w:pPr>
      <w:r>
        <w:t xml:space="preserve">From the </w:t>
      </w:r>
      <w:r w:rsidRPr="00705D38">
        <w:rPr>
          <w:b/>
        </w:rPr>
        <w:t>Tables</w:t>
      </w:r>
      <w:r>
        <w:t xml:space="preserve"> tab, select the </w:t>
      </w:r>
      <w:r w:rsidRPr="00705D38">
        <w:rPr>
          <w:b/>
        </w:rPr>
        <w:t>Tables in Workbook Data Model</w:t>
      </w:r>
      <w:r>
        <w:t xml:space="preserve"> option and click </w:t>
      </w:r>
      <w:r w:rsidRPr="00705D38">
        <w:rPr>
          <w:b/>
        </w:rPr>
        <w:t>Open</w:t>
      </w:r>
      <w:r>
        <w:t>.</w:t>
      </w:r>
    </w:p>
    <w:p w14:paraId="7C977447" w14:textId="23CB9BEC" w:rsidR="00705D38" w:rsidRDefault="00705D38" w:rsidP="00705D38">
      <w:pPr>
        <w:pStyle w:val="LabStepScreenshot"/>
      </w:pPr>
      <w:r>
        <w:rPr>
          <w:noProof/>
        </w:rPr>
        <w:drawing>
          <wp:inline distT="0" distB="0" distL="0" distR="0" wp14:anchorId="55296A2D" wp14:editId="6F036DB2">
            <wp:extent cx="3836072" cy="382385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16_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231" cy="38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E43" w14:textId="77C33D50" w:rsidR="00705D38" w:rsidRDefault="00427863" w:rsidP="00A838BA">
      <w:pPr>
        <w:pStyle w:val="LabStepNumbered"/>
        <w:numPr>
          <w:ilvl w:val="0"/>
          <w:numId w:val="42"/>
        </w:numPr>
      </w:pPr>
      <w:r>
        <w:t xml:space="preserve">In the </w:t>
      </w:r>
      <w:r w:rsidRPr="00427863">
        <w:rPr>
          <w:b/>
        </w:rPr>
        <w:t>Create PivotChart</w:t>
      </w:r>
      <w:r>
        <w:t xml:space="preserve"> dialog, choose the </w:t>
      </w:r>
      <w:r w:rsidRPr="00427863">
        <w:rPr>
          <w:b/>
        </w:rPr>
        <w:t>Existing Worksheet</w:t>
      </w:r>
      <w:r>
        <w:t xml:space="preserve"> option and then click </w:t>
      </w:r>
      <w:r w:rsidRPr="00427863">
        <w:rPr>
          <w:b/>
        </w:rPr>
        <w:t>OK</w:t>
      </w:r>
      <w:r>
        <w:t>.</w:t>
      </w:r>
      <w:r w:rsidR="00D73447">
        <w:t xml:space="preserve"> </w:t>
      </w:r>
      <w:r w:rsidR="00D73447" w:rsidRPr="00D73447">
        <w:rPr>
          <w:b/>
        </w:rPr>
        <w:t>Chart1</w:t>
      </w:r>
      <w:r w:rsidR="00D73447">
        <w:t xml:space="preserve"> opens for editing.</w:t>
      </w:r>
    </w:p>
    <w:p w14:paraId="3D40B49D" w14:textId="052BA480" w:rsidR="00427863" w:rsidRDefault="00427863" w:rsidP="00427863">
      <w:pPr>
        <w:pStyle w:val="LabStepScreenshot"/>
      </w:pPr>
      <w:r>
        <w:rPr>
          <w:noProof/>
        </w:rPr>
        <w:drawing>
          <wp:inline distT="0" distB="0" distL="0" distR="0" wp14:anchorId="76527C44" wp14:editId="391609D1">
            <wp:extent cx="3864937" cy="3218213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17_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44" cy="32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32E2" w14:textId="62146A94" w:rsidR="00427863" w:rsidRDefault="00D73447" w:rsidP="00A838BA">
      <w:pPr>
        <w:pStyle w:val="LabStepNumbered"/>
        <w:numPr>
          <w:ilvl w:val="0"/>
          <w:numId w:val="42"/>
        </w:numPr>
      </w:pPr>
      <w:r>
        <w:lastRenderedPageBreak/>
        <w:t xml:space="preserve">In the </w:t>
      </w:r>
      <w:r w:rsidRPr="00844D91">
        <w:rPr>
          <w:b/>
        </w:rPr>
        <w:t>PivotChart Fields</w:t>
      </w:r>
      <w:r>
        <w:t xml:space="preserve"> pane, follow these steps:</w:t>
      </w:r>
    </w:p>
    <w:p w14:paraId="5ED9BC29" w14:textId="728959E9" w:rsidR="00D73447" w:rsidRDefault="00D73447" w:rsidP="00D73447">
      <w:pPr>
        <w:pStyle w:val="LabStepNumberedLevel2"/>
        <w:numPr>
          <w:ilvl w:val="1"/>
          <w:numId w:val="42"/>
        </w:numPr>
      </w:pPr>
      <w:r>
        <w:t xml:space="preserve">From the </w:t>
      </w:r>
      <w:r w:rsidRPr="00D73447">
        <w:rPr>
          <w:b/>
        </w:rPr>
        <w:t>CompanySales</w:t>
      </w:r>
      <w:r>
        <w:t xml:space="preserve"> section, drag </w:t>
      </w:r>
      <w:r w:rsidRPr="00D73447">
        <w:rPr>
          <w:b/>
        </w:rPr>
        <w:t>ProductCategory</w:t>
      </w:r>
      <w:r>
        <w:t xml:space="preserve"> to the </w:t>
      </w:r>
      <w:r w:rsidRPr="00D73447">
        <w:rPr>
          <w:b/>
        </w:rPr>
        <w:t>Legend (Series)</w:t>
      </w:r>
      <w:r>
        <w:t xml:space="preserve"> field well.</w:t>
      </w:r>
    </w:p>
    <w:p w14:paraId="1A4B23C0" w14:textId="2EBC148A" w:rsidR="00D73447" w:rsidRDefault="00D73447" w:rsidP="00D73447">
      <w:pPr>
        <w:pStyle w:val="LabStepNumberedLevel2"/>
        <w:numPr>
          <w:ilvl w:val="1"/>
          <w:numId w:val="42"/>
        </w:numPr>
      </w:pPr>
      <w:r>
        <w:t xml:space="preserve">In the </w:t>
      </w:r>
      <w:r w:rsidRPr="00D73447">
        <w:rPr>
          <w:b/>
        </w:rPr>
        <w:t>CompanySales</w:t>
      </w:r>
      <w:r>
        <w:t xml:space="preserve"> section, select the </w:t>
      </w:r>
      <w:r w:rsidRPr="00D73447">
        <w:rPr>
          <w:b/>
        </w:rPr>
        <w:t>Sales</w:t>
      </w:r>
      <w:r>
        <w:t xml:space="preserve"> checkbox.</w:t>
      </w:r>
    </w:p>
    <w:p w14:paraId="200216E0" w14:textId="73734322" w:rsidR="00936A8E" w:rsidRDefault="00936A8E" w:rsidP="00936A8E">
      <w:pPr>
        <w:pStyle w:val="LabStepScreenshotLevel2"/>
      </w:pPr>
      <w:r>
        <w:drawing>
          <wp:inline distT="0" distB="0" distL="0" distR="0" wp14:anchorId="27E3704E" wp14:editId="11159BCB">
            <wp:extent cx="4833257" cy="2937667"/>
            <wp:effectExtent l="19050" t="19050" r="24765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9_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61" cy="29524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6CBABE" w14:textId="31FC365D" w:rsidR="00D73447" w:rsidRDefault="00D23A4F" w:rsidP="00936A8E">
      <w:pPr>
        <w:pStyle w:val="LabStepNumbered"/>
        <w:numPr>
          <w:ilvl w:val="0"/>
          <w:numId w:val="42"/>
        </w:numPr>
      </w:pPr>
      <w:r>
        <w:t>Now move the PivotChart report close to the upper-left corner of the worksheet by dragging the chart to the corner of cell D1 in the worksheet.</w:t>
      </w:r>
    </w:p>
    <w:p w14:paraId="49F0C6F1" w14:textId="410184E8" w:rsidR="00D049BB" w:rsidRDefault="00D049BB" w:rsidP="00936A8E">
      <w:pPr>
        <w:pStyle w:val="LabStepNumbered"/>
        <w:numPr>
          <w:ilvl w:val="0"/>
          <w:numId w:val="42"/>
        </w:numPr>
      </w:pPr>
      <w:r>
        <w:t>Rename the PivotChart report by following the steps below:</w:t>
      </w:r>
    </w:p>
    <w:p w14:paraId="1780BDE4" w14:textId="76A7608D" w:rsidR="00D049BB" w:rsidRDefault="00D049BB" w:rsidP="00D049BB">
      <w:pPr>
        <w:pStyle w:val="LabStepNumberedLevel2"/>
        <w:numPr>
          <w:ilvl w:val="1"/>
          <w:numId w:val="42"/>
        </w:numPr>
      </w:pPr>
      <w:r>
        <w:t xml:space="preserve">Right-click on the PivotChart report and select </w:t>
      </w:r>
      <w:r w:rsidRPr="00D049BB">
        <w:rPr>
          <w:b/>
        </w:rPr>
        <w:t>PivotChart Options</w:t>
      </w:r>
      <w:r>
        <w:t>.</w:t>
      </w:r>
    </w:p>
    <w:p w14:paraId="7CA8E6B3" w14:textId="37C7F169" w:rsidR="00D049BB" w:rsidRDefault="00D049BB" w:rsidP="00D049BB">
      <w:pPr>
        <w:pStyle w:val="LabStepNumberedLevel2"/>
        <w:numPr>
          <w:ilvl w:val="1"/>
          <w:numId w:val="42"/>
        </w:numPr>
      </w:pPr>
      <w:r>
        <w:t xml:space="preserve">Change the </w:t>
      </w:r>
      <w:r w:rsidRPr="00D049BB">
        <w:rPr>
          <w:b/>
        </w:rPr>
        <w:t>PivotChart Name</w:t>
      </w:r>
      <w:r>
        <w:t xml:space="preserve"> from </w:t>
      </w:r>
      <w:r w:rsidRPr="00D049BB">
        <w:rPr>
          <w:b/>
        </w:rPr>
        <w:t>Chart1</w:t>
      </w:r>
      <w:r>
        <w:t xml:space="preserve"> to </w:t>
      </w:r>
      <w:r w:rsidRPr="00D049BB">
        <w:rPr>
          <w:b/>
        </w:rPr>
        <w:t>ProductSalesReport</w:t>
      </w:r>
      <w:r>
        <w:t>.</w:t>
      </w:r>
    </w:p>
    <w:p w14:paraId="5D30E4D7" w14:textId="0C8512CD" w:rsidR="00D049BB" w:rsidRDefault="00D049BB" w:rsidP="00D049BB">
      <w:pPr>
        <w:pStyle w:val="LabStepNumberedLevel2"/>
        <w:numPr>
          <w:ilvl w:val="1"/>
          <w:numId w:val="42"/>
        </w:numPr>
      </w:pPr>
      <w:r>
        <w:t xml:space="preserve">Click </w:t>
      </w:r>
      <w:r w:rsidRPr="00D049BB">
        <w:rPr>
          <w:b/>
        </w:rPr>
        <w:t>OK</w:t>
      </w:r>
      <w:r>
        <w:t>.</w:t>
      </w:r>
    </w:p>
    <w:p w14:paraId="368EBC2F" w14:textId="485F5124" w:rsidR="00067C20" w:rsidRDefault="00067C20" w:rsidP="00067C20">
      <w:pPr>
        <w:pStyle w:val="LabStepScreenshotLevel2"/>
      </w:pPr>
      <w:r>
        <w:drawing>
          <wp:inline distT="0" distB="0" distL="0" distR="0" wp14:anchorId="0BB89B23" wp14:editId="6E94DD80">
            <wp:extent cx="3065010" cy="3158836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0_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44" cy="31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193D" w14:textId="0CCFD455" w:rsidR="00067C20" w:rsidRDefault="00067C20" w:rsidP="00067C20">
      <w:pPr>
        <w:pStyle w:val="LabStepNumbered"/>
        <w:numPr>
          <w:ilvl w:val="0"/>
          <w:numId w:val="42"/>
        </w:numPr>
      </w:pPr>
      <w:r>
        <w:lastRenderedPageBreak/>
        <w:t>Save the worksheet</w:t>
      </w:r>
      <w:r w:rsidR="001A07AE">
        <w:t xml:space="preserve"> to the Desktop</w:t>
      </w:r>
      <w:r>
        <w:t xml:space="preserve"> and name it </w:t>
      </w:r>
      <w:r w:rsidRPr="00067C20">
        <w:rPr>
          <w:b/>
        </w:rPr>
        <w:t>Adventure Works Sales Report</w:t>
      </w:r>
      <w:r w:rsidR="0039236A">
        <w:t>. Keep the workbook open.</w:t>
      </w:r>
    </w:p>
    <w:p w14:paraId="5A787661" w14:textId="0C72E469" w:rsidR="00703148" w:rsidRDefault="00703148" w:rsidP="00067C20">
      <w:pPr>
        <w:pStyle w:val="LabStepNumbered"/>
        <w:numPr>
          <w:ilvl w:val="0"/>
          <w:numId w:val="42"/>
        </w:numPr>
      </w:pPr>
      <w:r>
        <w:t xml:space="preserve">In the same worksheet, click on cell </w:t>
      </w:r>
      <w:r w:rsidR="007E72F5">
        <w:rPr>
          <w:b/>
        </w:rPr>
        <w:t>D</w:t>
      </w:r>
      <w:r w:rsidRPr="00703148">
        <w:rPr>
          <w:b/>
        </w:rPr>
        <w:t>17</w:t>
      </w:r>
      <w:r>
        <w:t>.</w:t>
      </w:r>
    </w:p>
    <w:p w14:paraId="5DBC9C04" w14:textId="27BA2E94" w:rsidR="00703148" w:rsidRDefault="00703148" w:rsidP="00067C20">
      <w:pPr>
        <w:pStyle w:val="LabStepNumbered"/>
        <w:numPr>
          <w:ilvl w:val="0"/>
          <w:numId w:val="42"/>
        </w:numPr>
      </w:pPr>
      <w:r>
        <w:t xml:space="preserve">From the </w:t>
      </w:r>
      <w:r w:rsidRPr="00703148">
        <w:rPr>
          <w:b/>
        </w:rPr>
        <w:t>Insert</w:t>
      </w:r>
      <w:r>
        <w:t xml:space="preserve"> tab, click on </w:t>
      </w:r>
      <w:r w:rsidRPr="00703148">
        <w:rPr>
          <w:b/>
        </w:rPr>
        <w:t>PivotChart</w:t>
      </w:r>
      <w:r>
        <w:t>.</w:t>
      </w:r>
    </w:p>
    <w:p w14:paraId="50EAA734" w14:textId="77777777" w:rsidR="00703148" w:rsidRDefault="00703148" w:rsidP="00703148">
      <w:pPr>
        <w:pStyle w:val="LabStepNumbered"/>
        <w:numPr>
          <w:ilvl w:val="0"/>
          <w:numId w:val="42"/>
        </w:numPr>
      </w:pPr>
      <w:r>
        <w:t xml:space="preserve">In the </w:t>
      </w:r>
      <w:r w:rsidRPr="006A2726">
        <w:rPr>
          <w:b/>
        </w:rPr>
        <w:t>Choose the data that you want to analyze</w:t>
      </w:r>
      <w:r>
        <w:t xml:space="preserve"> section, select the </w:t>
      </w:r>
      <w:r w:rsidRPr="006A2726">
        <w:rPr>
          <w:b/>
        </w:rPr>
        <w:t>Use an external data source</w:t>
      </w:r>
      <w:r>
        <w:t xml:space="preserve"> option.</w:t>
      </w:r>
    </w:p>
    <w:p w14:paraId="732119C2" w14:textId="77777777" w:rsidR="00703148" w:rsidRDefault="00703148" w:rsidP="00703148">
      <w:pPr>
        <w:pStyle w:val="LabStepNumbered"/>
        <w:numPr>
          <w:ilvl w:val="0"/>
          <w:numId w:val="42"/>
        </w:numPr>
      </w:pPr>
      <w:r>
        <w:t xml:space="preserve">Click </w:t>
      </w:r>
      <w:r w:rsidRPr="003D6ED3">
        <w:rPr>
          <w:b/>
        </w:rPr>
        <w:t>Choose Connection</w:t>
      </w:r>
      <w:r>
        <w:t>.</w:t>
      </w:r>
    </w:p>
    <w:p w14:paraId="57E6298D" w14:textId="77777777" w:rsidR="00703148" w:rsidRDefault="00703148" w:rsidP="00703148">
      <w:pPr>
        <w:pStyle w:val="LabStepNumbered"/>
        <w:numPr>
          <w:ilvl w:val="0"/>
          <w:numId w:val="42"/>
        </w:numPr>
      </w:pPr>
      <w:r>
        <w:t xml:space="preserve">From the </w:t>
      </w:r>
      <w:r w:rsidRPr="00705D38">
        <w:rPr>
          <w:b/>
        </w:rPr>
        <w:t>Tables</w:t>
      </w:r>
      <w:r>
        <w:t xml:space="preserve"> tab, select the </w:t>
      </w:r>
      <w:r w:rsidRPr="00705D38">
        <w:rPr>
          <w:b/>
        </w:rPr>
        <w:t>Tables in Workbook Data Model</w:t>
      </w:r>
      <w:r>
        <w:t xml:space="preserve"> option and click </w:t>
      </w:r>
      <w:r w:rsidRPr="00705D38">
        <w:rPr>
          <w:b/>
        </w:rPr>
        <w:t>Open</w:t>
      </w:r>
      <w:r>
        <w:t>.</w:t>
      </w:r>
    </w:p>
    <w:p w14:paraId="74E3596D" w14:textId="006F65C2" w:rsidR="00703148" w:rsidRDefault="00703148" w:rsidP="00067C20">
      <w:pPr>
        <w:pStyle w:val="LabStepNumbered"/>
        <w:numPr>
          <w:ilvl w:val="0"/>
          <w:numId w:val="42"/>
        </w:numPr>
      </w:pPr>
      <w:r>
        <w:t xml:space="preserve">In the </w:t>
      </w:r>
      <w:r w:rsidRPr="00427863">
        <w:rPr>
          <w:b/>
        </w:rPr>
        <w:t>Create PivotChart</w:t>
      </w:r>
      <w:r>
        <w:t xml:space="preserve"> dialog, choose the </w:t>
      </w:r>
      <w:r w:rsidRPr="00427863">
        <w:rPr>
          <w:b/>
        </w:rPr>
        <w:t>Existing Worksheet</w:t>
      </w:r>
      <w:r>
        <w:t xml:space="preserve"> option and then click </w:t>
      </w:r>
      <w:r w:rsidRPr="00427863">
        <w:rPr>
          <w:b/>
        </w:rPr>
        <w:t>OK</w:t>
      </w:r>
      <w:r>
        <w:t xml:space="preserve">. </w:t>
      </w:r>
      <w:r w:rsidR="007E72F5">
        <w:rPr>
          <w:b/>
        </w:rPr>
        <w:t>Chart2</w:t>
      </w:r>
      <w:r>
        <w:t xml:space="preserve"> opens for editing.</w:t>
      </w:r>
    </w:p>
    <w:p w14:paraId="2EB13828" w14:textId="4117B060" w:rsidR="007E72F5" w:rsidRDefault="007E72F5" w:rsidP="00067C20">
      <w:pPr>
        <w:pStyle w:val="LabStepNumbered"/>
        <w:numPr>
          <w:ilvl w:val="0"/>
          <w:numId w:val="42"/>
        </w:numPr>
      </w:pPr>
      <w:r>
        <w:t xml:space="preserve">Move the PivotChart </w:t>
      </w:r>
      <w:r w:rsidR="00EC0A91">
        <w:t>under the first chart.</w:t>
      </w:r>
    </w:p>
    <w:p w14:paraId="1501AC8B" w14:textId="77777777" w:rsidR="00F14A4D" w:rsidRDefault="00F14A4D" w:rsidP="00F14A4D">
      <w:pPr>
        <w:pStyle w:val="LabStepNumbered"/>
        <w:numPr>
          <w:ilvl w:val="0"/>
          <w:numId w:val="42"/>
        </w:numPr>
      </w:pPr>
      <w:r>
        <w:t>In the PivotChart Fields pane, follow these steps:</w:t>
      </w:r>
    </w:p>
    <w:p w14:paraId="0184D8CD" w14:textId="77777777" w:rsidR="00F14A4D" w:rsidRDefault="00F14A4D" w:rsidP="00F14A4D">
      <w:pPr>
        <w:pStyle w:val="LabStepNumberedLevel2"/>
        <w:numPr>
          <w:ilvl w:val="1"/>
          <w:numId w:val="42"/>
        </w:numPr>
      </w:pPr>
      <w:r>
        <w:t xml:space="preserve">In the </w:t>
      </w:r>
      <w:r w:rsidRPr="00D73447">
        <w:rPr>
          <w:b/>
        </w:rPr>
        <w:t>CompanySales</w:t>
      </w:r>
      <w:r>
        <w:t xml:space="preserve"> section, select the </w:t>
      </w:r>
      <w:r w:rsidRPr="00D73447">
        <w:rPr>
          <w:b/>
        </w:rPr>
        <w:t>Sales</w:t>
      </w:r>
      <w:r>
        <w:t xml:space="preserve"> checkbox.</w:t>
      </w:r>
    </w:p>
    <w:p w14:paraId="032B065C" w14:textId="55F66DA3" w:rsidR="00F14A4D" w:rsidRDefault="00F14A4D" w:rsidP="00F14A4D">
      <w:pPr>
        <w:pStyle w:val="LabStepNumberedLevel2"/>
        <w:numPr>
          <w:ilvl w:val="1"/>
          <w:numId w:val="42"/>
        </w:numPr>
      </w:pPr>
      <w:r>
        <w:t xml:space="preserve">From the </w:t>
      </w:r>
      <w:r>
        <w:rPr>
          <w:b/>
        </w:rPr>
        <w:t>TerritorySalesDrilldown</w:t>
      </w:r>
      <w:r>
        <w:t xml:space="preserve"> section, drag </w:t>
      </w:r>
      <w:r>
        <w:rPr>
          <w:b/>
        </w:rPr>
        <w:t>TerritoryName</w:t>
      </w:r>
      <w:r>
        <w:t xml:space="preserve"> to the </w:t>
      </w:r>
      <w:r w:rsidRPr="00D73447">
        <w:rPr>
          <w:b/>
        </w:rPr>
        <w:t>Legend (Series)</w:t>
      </w:r>
      <w:r>
        <w:t xml:space="preserve"> field well.</w:t>
      </w:r>
    </w:p>
    <w:p w14:paraId="1A6DD903" w14:textId="1BAEEB4F" w:rsidR="00F14A4D" w:rsidRDefault="00BE4E45" w:rsidP="00BE4E45">
      <w:pPr>
        <w:pStyle w:val="LabStepScreenshotLevel2"/>
      </w:pPr>
      <w:r>
        <w:drawing>
          <wp:inline distT="0" distB="0" distL="0" distR="0" wp14:anchorId="2085F936" wp14:editId="247D67B3">
            <wp:extent cx="6090845" cy="3348841"/>
            <wp:effectExtent l="19050" t="19050" r="2476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21_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81" cy="3355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5C2DF" w14:textId="77777777" w:rsidR="008F7F45" w:rsidRDefault="008F7F45" w:rsidP="008F7F45">
      <w:pPr>
        <w:pStyle w:val="LabStepNumbered"/>
        <w:numPr>
          <w:ilvl w:val="0"/>
          <w:numId w:val="42"/>
        </w:numPr>
      </w:pPr>
      <w:r>
        <w:t>Rename the PivotChart report by following the steps below:</w:t>
      </w:r>
    </w:p>
    <w:p w14:paraId="0221C84C" w14:textId="77777777" w:rsidR="008F7F45" w:rsidRDefault="008F7F45" w:rsidP="008F7F45">
      <w:pPr>
        <w:pStyle w:val="LabStepNumberedLevel2"/>
        <w:numPr>
          <w:ilvl w:val="1"/>
          <w:numId w:val="42"/>
        </w:numPr>
      </w:pPr>
      <w:r>
        <w:t xml:space="preserve">Right-click on the PivotChart report and select </w:t>
      </w:r>
      <w:r w:rsidRPr="00D049BB">
        <w:rPr>
          <w:b/>
        </w:rPr>
        <w:t>PivotChart Options</w:t>
      </w:r>
      <w:r>
        <w:t>.</w:t>
      </w:r>
    </w:p>
    <w:p w14:paraId="650DB2A5" w14:textId="27483E0A" w:rsidR="008F7F45" w:rsidRDefault="008F7F45" w:rsidP="008F7F45">
      <w:pPr>
        <w:pStyle w:val="LabStepNumberedLevel2"/>
        <w:numPr>
          <w:ilvl w:val="1"/>
          <w:numId w:val="42"/>
        </w:numPr>
      </w:pPr>
      <w:r>
        <w:t xml:space="preserve">Change the </w:t>
      </w:r>
      <w:r w:rsidRPr="00D049BB">
        <w:rPr>
          <w:b/>
        </w:rPr>
        <w:t>PivotChart Name</w:t>
      </w:r>
      <w:r>
        <w:t xml:space="preserve"> from </w:t>
      </w:r>
      <w:r>
        <w:rPr>
          <w:b/>
        </w:rPr>
        <w:t>Chart2</w:t>
      </w:r>
      <w:r>
        <w:t xml:space="preserve"> to </w:t>
      </w:r>
      <w:r>
        <w:rPr>
          <w:b/>
        </w:rPr>
        <w:t>GeoSalesReport</w:t>
      </w:r>
      <w:r>
        <w:t>.</w:t>
      </w:r>
    </w:p>
    <w:p w14:paraId="598B5622" w14:textId="77777777" w:rsidR="008F7F45" w:rsidRDefault="008F7F45" w:rsidP="008F7F45">
      <w:pPr>
        <w:pStyle w:val="LabStepNumberedLevel2"/>
        <w:numPr>
          <w:ilvl w:val="1"/>
          <w:numId w:val="42"/>
        </w:numPr>
      </w:pPr>
      <w:r>
        <w:t xml:space="preserve">Click </w:t>
      </w:r>
      <w:r w:rsidRPr="00D049BB">
        <w:rPr>
          <w:b/>
        </w:rPr>
        <w:t>OK</w:t>
      </w:r>
      <w:r>
        <w:t>.</w:t>
      </w:r>
    </w:p>
    <w:p w14:paraId="762C1A81" w14:textId="63BC69C9" w:rsidR="00F14A4D" w:rsidRDefault="008F7F45" w:rsidP="00067C20">
      <w:pPr>
        <w:pStyle w:val="LabStepNumbered"/>
        <w:numPr>
          <w:ilvl w:val="0"/>
          <w:numId w:val="42"/>
        </w:numPr>
      </w:pPr>
      <w:r w:rsidRPr="00844D91">
        <w:rPr>
          <w:b/>
        </w:rPr>
        <w:t>Save</w:t>
      </w:r>
      <w:r>
        <w:t xml:space="preserve"> the </w:t>
      </w:r>
      <w:r w:rsidR="000C7F80">
        <w:t>file and then keep it open.</w:t>
      </w:r>
    </w:p>
    <w:p w14:paraId="1B79429A" w14:textId="33720747" w:rsidR="000C3850" w:rsidRDefault="000C3850" w:rsidP="00067C20">
      <w:pPr>
        <w:pStyle w:val="LabStepNumbered"/>
        <w:numPr>
          <w:ilvl w:val="0"/>
          <w:numId w:val="42"/>
        </w:numPr>
      </w:pPr>
      <w:r>
        <w:t>Before publishing the workbook, make some minor display changes by doing the following:</w:t>
      </w:r>
    </w:p>
    <w:p w14:paraId="250E42BE" w14:textId="1AC4930C" w:rsidR="000C3850" w:rsidRDefault="000C3850" w:rsidP="000C3850">
      <w:pPr>
        <w:pStyle w:val="LabStepNumberedLevel2"/>
        <w:numPr>
          <w:ilvl w:val="1"/>
          <w:numId w:val="42"/>
        </w:numPr>
      </w:pPr>
      <w:r>
        <w:t xml:space="preserve">In Excel, click the </w:t>
      </w:r>
      <w:r w:rsidRPr="000C3850">
        <w:rPr>
          <w:b/>
        </w:rPr>
        <w:t>View</w:t>
      </w:r>
      <w:r>
        <w:t xml:space="preserve"> tab.</w:t>
      </w:r>
    </w:p>
    <w:p w14:paraId="03421FA4" w14:textId="6B8501BF" w:rsidR="000C3850" w:rsidRDefault="000C3850" w:rsidP="000C3850">
      <w:pPr>
        <w:pStyle w:val="LabStepNumberedLevel2"/>
        <w:numPr>
          <w:ilvl w:val="1"/>
          <w:numId w:val="42"/>
        </w:numPr>
      </w:pPr>
      <w:r>
        <w:t xml:space="preserve">To remove gridlines uncheck the </w:t>
      </w:r>
      <w:r w:rsidRPr="000C3850">
        <w:rPr>
          <w:b/>
        </w:rPr>
        <w:t>Gridlines</w:t>
      </w:r>
      <w:r>
        <w:t xml:space="preserve"> checkbox located in the </w:t>
      </w:r>
      <w:r w:rsidRPr="000C3850">
        <w:rPr>
          <w:b/>
        </w:rPr>
        <w:t>Show</w:t>
      </w:r>
      <w:r>
        <w:t xml:space="preserve"> group.</w:t>
      </w:r>
    </w:p>
    <w:p w14:paraId="0249FD3F" w14:textId="2CCDBD64" w:rsidR="000C3850" w:rsidRDefault="000C3850" w:rsidP="000C3850">
      <w:pPr>
        <w:pStyle w:val="LabStepNumberedLevel2"/>
        <w:numPr>
          <w:ilvl w:val="1"/>
          <w:numId w:val="42"/>
        </w:numPr>
      </w:pPr>
      <w:r>
        <w:t>To rename the worksheet, right-click on</w:t>
      </w:r>
      <w:r w:rsidR="00EC0A91">
        <w:t xml:space="preserve"> the</w:t>
      </w:r>
      <w:r>
        <w:t xml:space="preserve"> </w:t>
      </w:r>
      <w:r w:rsidRPr="000C3850">
        <w:rPr>
          <w:b/>
        </w:rPr>
        <w:t>Sheet1</w:t>
      </w:r>
      <w:r>
        <w:t xml:space="preserve"> </w:t>
      </w:r>
      <w:r w:rsidR="00EC0A91">
        <w:t xml:space="preserve">tab </w:t>
      </w:r>
      <w:r>
        <w:t xml:space="preserve">and select </w:t>
      </w:r>
      <w:r w:rsidRPr="000C3850">
        <w:rPr>
          <w:b/>
        </w:rPr>
        <w:t>Rename</w:t>
      </w:r>
      <w:r>
        <w:t xml:space="preserve">. Type a new name such as </w:t>
      </w:r>
      <w:r w:rsidRPr="000C3850">
        <w:rPr>
          <w:b/>
        </w:rPr>
        <w:t>SalesInfo</w:t>
      </w:r>
      <w:r>
        <w:t>.</w:t>
      </w:r>
    </w:p>
    <w:p w14:paraId="0BF9DD96" w14:textId="0BB68475" w:rsidR="00EA7F11" w:rsidRDefault="00EA7F11" w:rsidP="000C3850">
      <w:pPr>
        <w:pStyle w:val="LabStepNumberedLevel2"/>
        <w:numPr>
          <w:ilvl w:val="1"/>
          <w:numId w:val="42"/>
        </w:numPr>
      </w:pPr>
      <w:r w:rsidRPr="00844D91">
        <w:rPr>
          <w:b/>
        </w:rPr>
        <w:t>Save</w:t>
      </w:r>
      <w:r>
        <w:t xml:space="preserve"> the file and then close Excel.</w:t>
      </w:r>
    </w:p>
    <w:p w14:paraId="14DE0FFA" w14:textId="6B7F7040" w:rsidR="005410FB" w:rsidRDefault="005410FB" w:rsidP="005410FB">
      <w:pPr>
        <w:pStyle w:val="LabStepNumbered"/>
        <w:numPr>
          <w:ilvl w:val="0"/>
          <w:numId w:val="42"/>
        </w:numPr>
      </w:pPr>
      <w:r>
        <w:t>To publish the workbook follow these steps:</w:t>
      </w:r>
    </w:p>
    <w:p w14:paraId="6459FE58" w14:textId="1EE4A897" w:rsidR="005410FB" w:rsidRDefault="005410FB" w:rsidP="005410FB">
      <w:pPr>
        <w:pStyle w:val="LabStepNumberedLevel2"/>
        <w:numPr>
          <w:ilvl w:val="1"/>
          <w:numId w:val="42"/>
        </w:numPr>
      </w:pPr>
      <w:r>
        <w:t xml:space="preserve">Open your BI Center </w:t>
      </w:r>
      <w:r w:rsidR="00083ECF">
        <w:t xml:space="preserve">site </w:t>
      </w:r>
      <w:r w:rsidR="00083ECF" w:rsidRPr="00EC4BC8">
        <w:rPr>
          <w:b/>
        </w:rPr>
        <w:t>&lt;Team SIte&gt;_BICenter</w:t>
      </w:r>
      <w:r w:rsidR="00083ECF">
        <w:rPr>
          <w:b/>
        </w:rPr>
        <w:t xml:space="preserve"> </w:t>
      </w:r>
      <w:r w:rsidR="00083ECF" w:rsidRPr="004F5E71">
        <w:t xml:space="preserve">in </w:t>
      </w:r>
      <w:r w:rsidR="00083ECF">
        <w:t>Internet Explorer</w:t>
      </w:r>
      <w:r>
        <w:t>.</w:t>
      </w:r>
    </w:p>
    <w:p w14:paraId="3B61BD95" w14:textId="72B96D65" w:rsidR="005410FB" w:rsidRDefault="005410FB" w:rsidP="0005266B">
      <w:pPr>
        <w:pStyle w:val="LabStepNumberedLevel2"/>
        <w:numPr>
          <w:ilvl w:val="1"/>
          <w:numId w:val="42"/>
        </w:numPr>
      </w:pPr>
      <w:r>
        <w:t xml:space="preserve">Navigate to </w:t>
      </w:r>
      <w:r w:rsidR="0005266B">
        <w:t xml:space="preserve">the </w:t>
      </w:r>
      <w:r w:rsidRPr="0005266B">
        <w:rPr>
          <w:b/>
        </w:rPr>
        <w:t>Documents</w:t>
      </w:r>
      <w:r>
        <w:t xml:space="preserve"> library.</w:t>
      </w:r>
      <w:r w:rsidR="0005266B">
        <w:t xml:space="preserve"> Click on </w:t>
      </w:r>
      <w:r w:rsidR="0005266B" w:rsidRPr="0005266B">
        <w:rPr>
          <w:b/>
        </w:rPr>
        <w:t>Site Contents</w:t>
      </w:r>
      <w:r w:rsidR="0005266B">
        <w:t xml:space="preserve"> in the left navigation and then click on the </w:t>
      </w:r>
      <w:r w:rsidR="0005266B" w:rsidRPr="0005266B">
        <w:rPr>
          <w:b/>
        </w:rPr>
        <w:t>Documents</w:t>
      </w:r>
      <w:r w:rsidR="0005266B">
        <w:t xml:space="preserve"> tile.</w:t>
      </w:r>
    </w:p>
    <w:p w14:paraId="46D06CD5" w14:textId="193291D7" w:rsidR="005410FB" w:rsidRDefault="005410FB" w:rsidP="005410FB">
      <w:pPr>
        <w:pStyle w:val="LabStepNumberedLevel2"/>
        <w:numPr>
          <w:ilvl w:val="1"/>
          <w:numId w:val="42"/>
        </w:numPr>
      </w:pPr>
      <w:r>
        <w:lastRenderedPageBreak/>
        <w:t xml:space="preserve">Click the </w:t>
      </w:r>
      <w:r w:rsidR="005E5A78">
        <w:rPr>
          <w:b/>
        </w:rPr>
        <w:t>Upload</w:t>
      </w:r>
      <w:bookmarkStart w:id="0" w:name="_GoBack"/>
      <w:bookmarkEnd w:id="0"/>
      <w:r>
        <w:t xml:space="preserve"> link to open the </w:t>
      </w:r>
      <w:r w:rsidRPr="005410FB">
        <w:rPr>
          <w:b/>
        </w:rPr>
        <w:t>Add a Document</w:t>
      </w:r>
      <w:r>
        <w:t xml:space="preserve"> dialog.</w:t>
      </w:r>
    </w:p>
    <w:p w14:paraId="3CCC4AA9" w14:textId="77777777" w:rsidR="0005266B" w:rsidRDefault="0005266B" w:rsidP="0005266B">
      <w:pPr>
        <w:pStyle w:val="LabStepNumberedLevel2"/>
        <w:numPr>
          <w:ilvl w:val="1"/>
          <w:numId w:val="42"/>
        </w:numPr>
      </w:pPr>
      <w:r w:rsidRPr="0005266B">
        <w:rPr>
          <w:b/>
        </w:rPr>
        <w:t>Browse</w:t>
      </w:r>
      <w:r>
        <w:t xml:space="preserve"> to the location of the file and then click </w:t>
      </w:r>
      <w:r w:rsidRPr="0005266B">
        <w:rPr>
          <w:b/>
        </w:rPr>
        <w:t>Open</w:t>
      </w:r>
      <w:r>
        <w:t>.</w:t>
      </w:r>
    </w:p>
    <w:p w14:paraId="0459135C" w14:textId="77777777" w:rsidR="0005266B" w:rsidRDefault="0005266B" w:rsidP="0005266B">
      <w:pPr>
        <w:pStyle w:val="LabStepNumberedLevel2"/>
        <w:numPr>
          <w:ilvl w:val="1"/>
          <w:numId w:val="42"/>
        </w:numPr>
      </w:pPr>
      <w:r>
        <w:t xml:space="preserve">Click </w:t>
      </w:r>
      <w:r w:rsidRPr="0005266B">
        <w:rPr>
          <w:b/>
        </w:rPr>
        <w:t>OK</w:t>
      </w:r>
      <w:r>
        <w:t>.</w:t>
      </w:r>
    </w:p>
    <w:p w14:paraId="75B9EFCB" w14:textId="18B184CD" w:rsidR="0005266B" w:rsidRDefault="0005266B" w:rsidP="0005266B">
      <w:pPr>
        <w:pStyle w:val="LabStepNumbered"/>
        <w:numPr>
          <w:ilvl w:val="0"/>
          <w:numId w:val="42"/>
        </w:numPr>
      </w:pPr>
      <w:r>
        <w:t>Click on the link to open the file in the browser.</w:t>
      </w:r>
    </w:p>
    <w:p w14:paraId="11484B65" w14:textId="7D35575B" w:rsidR="00E83114" w:rsidRDefault="00E83114" w:rsidP="00E83114">
      <w:pPr>
        <w:pStyle w:val="LabStepScreenshot"/>
      </w:pPr>
      <w:r>
        <w:rPr>
          <w:noProof/>
        </w:rPr>
        <w:drawing>
          <wp:inline distT="0" distB="0" distL="0" distR="0" wp14:anchorId="026547B5" wp14:editId="35B7C6CF">
            <wp:extent cx="6582484" cy="3693226"/>
            <wp:effectExtent l="19050" t="19050" r="2794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28_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553" cy="3699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FD1B22" w14:textId="67811A05" w:rsidR="005D0755" w:rsidRDefault="005D0755" w:rsidP="005D0755">
      <w:pPr>
        <w:pStyle w:val="LabExerciseCallout"/>
      </w:pPr>
      <w:r>
        <w:t xml:space="preserve">You have now completed this </w:t>
      </w:r>
      <w:r w:rsidR="0060682E">
        <w:t>Exercise.</w:t>
      </w:r>
    </w:p>
    <w:p w14:paraId="038EA6C4" w14:textId="77777777" w:rsidR="0088119A" w:rsidRDefault="0088119A">
      <w:pPr>
        <w:spacing w:before="0" w:after="200" w:line="276" w:lineRule="auto"/>
        <w:rPr>
          <w:rFonts w:ascii="Arial Black" w:eastAsiaTheme="majorEastAsia" w:hAnsi="Arial Black" w:cstheme="majorBidi"/>
          <w:b/>
          <w:bCs/>
          <w:color w:val="404040" w:themeColor="text1" w:themeTint="BF"/>
          <w:sz w:val="22"/>
        </w:rPr>
      </w:pPr>
      <w:r>
        <w:br w:type="page"/>
      </w:r>
    </w:p>
    <w:p w14:paraId="471C5206" w14:textId="725D623D" w:rsidR="0094230C" w:rsidRDefault="0094230C" w:rsidP="00844D91">
      <w:pPr>
        <w:pStyle w:val="Heading3"/>
      </w:pPr>
      <w:r>
        <w:lastRenderedPageBreak/>
        <w:t>Exercise 3: Present the Chart in a Web Part</w:t>
      </w:r>
    </w:p>
    <w:p w14:paraId="69B0ED72" w14:textId="14B86FAE" w:rsidR="0094230C" w:rsidRDefault="006D0366" w:rsidP="00844D91">
      <w:pPr>
        <w:pStyle w:val="LabStepNumbered"/>
        <w:numPr>
          <w:ilvl w:val="0"/>
          <w:numId w:val="44"/>
        </w:numPr>
      </w:pPr>
      <w:r>
        <w:t>Return to the home page of the BI Center.</w:t>
      </w:r>
    </w:p>
    <w:p w14:paraId="7094BA35" w14:textId="7871D178" w:rsidR="006D0366" w:rsidRDefault="006D0366" w:rsidP="00844D91">
      <w:pPr>
        <w:pStyle w:val="LabStepNumbered"/>
      </w:pPr>
      <w:r>
        <w:t xml:space="preserve">Click </w:t>
      </w:r>
      <w:r w:rsidRPr="004A53A4">
        <w:rPr>
          <w:b/>
        </w:rPr>
        <w:t>Site Actions | Edit Page</w:t>
      </w:r>
      <w:r>
        <w:t>.</w:t>
      </w:r>
    </w:p>
    <w:p w14:paraId="2A0618E8" w14:textId="05BFADFA" w:rsidR="00A86A3B" w:rsidRDefault="00112856" w:rsidP="00844D91">
      <w:pPr>
        <w:pStyle w:val="LabStepNumbered"/>
      </w:pPr>
      <w:r>
        <w:t xml:space="preserve">Delete the </w:t>
      </w:r>
      <w:r w:rsidR="00A86A3B">
        <w:t>Untitled We</w:t>
      </w:r>
      <w:r w:rsidR="006C2A77">
        <w:t>b</w:t>
      </w:r>
      <w:r w:rsidR="00A86A3B">
        <w:t xml:space="preserve"> Part from the </w:t>
      </w:r>
      <w:r>
        <w:t>home page</w:t>
      </w:r>
      <w:r w:rsidR="00A86A3B">
        <w:t>.</w:t>
      </w:r>
    </w:p>
    <w:p w14:paraId="7E2D13B1" w14:textId="0F877057" w:rsidR="00A86A3B" w:rsidRDefault="00A86A3B" w:rsidP="00844D91">
      <w:pPr>
        <w:pStyle w:val="LabStepScreenshot"/>
      </w:pPr>
      <w:r w:rsidRPr="00844D91">
        <w:rPr>
          <w:noProof/>
        </w:rPr>
        <w:drawing>
          <wp:inline distT="0" distB="0" distL="0" distR="0" wp14:anchorId="59ED6117" wp14:editId="7C98CDA1">
            <wp:extent cx="2141375" cy="3028208"/>
            <wp:effectExtent l="19050" t="19050" r="1143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118" cy="304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05033" w14:textId="2B316156" w:rsidR="0088119A" w:rsidRDefault="0088119A" w:rsidP="00844D91">
      <w:pPr>
        <w:pStyle w:val="LabStepNumbered"/>
      </w:pPr>
      <w:r>
        <w:t xml:space="preserve">In the </w:t>
      </w:r>
      <w:r w:rsidRPr="00844D91">
        <w:rPr>
          <w:b/>
        </w:rPr>
        <w:t>Main</w:t>
      </w:r>
      <w:r>
        <w:t xml:space="preserve"> web part zone, click </w:t>
      </w:r>
      <w:r w:rsidRPr="00844D91">
        <w:rPr>
          <w:b/>
        </w:rPr>
        <w:t>Add a Web Part</w:t>
      </w:r>
    </w:p>
    <w:p w14:paraId="4B80564F" w14:textId="77777777" w:rsidR="0088119A" w:rsidRDefault="0088119A" w:rsidP="00844D91">
      <w:pPr>
        <w:pStyle w:val="LabStepNumbered"/>
      </w:pPr>
      <w:r>
        <w:t xml:space="preserve">Choose the </w:t>
      </w:r>
      <w:r w:rsidRPr="00844D91">
        <w:rPr>
          <w:b/>
        </w:rPr>
        <w:t>Business Data Category</w:t>
      </w:r>
      <w:r>
        <w:t xml:space="preserve"> and the </w:t>
      </w:r>
      <w:r w:rsidRPr="00844D91">
        <w:rPr>
          <w:b/>
        </w:rPr>
        <w:t>Excel Web Access</w:t>
      </w:r>
      <w:r>
        <w:t xml:space="preserve"> Web part.</w:t>
      </w:r>
    </w:p>
    <w:p w14:paraId="4EE830E4" w14:textId="7552181F" w:rsidR="0088119A" w:rsidRDefault="0088119A" w:rsidP="00844D91">
      <w:pPr>
        <w:pStyle w:val="LabStepScreenshot"/>
      </w:pPr>
      <w:r w:rsidRPr="00844D91">
        <w:rPr>
          <w:noProof/>
        </w:rPr>
        <w:drawing>
          <wp:inline distT="0" distB="0" distL="0" distR="0" wp14:anchorId="697455AB" wp14:editId="1111BA1F">
            <wp:extent cx="6611902" cy="2968831"/>
            <wp:effectExtent l="19050" t="19050" r="1778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0456" cy="2981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63A58C" w14:textId="77777777" w:rsidR="0088119A" w:rsidRDefault="0088119A" w:rsidP="00844D91">
      <w:pPr>
        <w:pStyle w:val="LabStepNumbered"/>
      </w:pPr>
      <w:r>
        <w:t xml:space="preserve">Click </w:t>
      </w:r>
      <w:r w:rsidRPr="00844D91">
        <w:rPr>
          <w:b/>
        </w:rPr>
        <w:t>Add</w:t>
      </w:r>
      <w:r>
        <w:t>.</w:t>
      </w:r>
    </w:p>
    <w:p w14:paraId="6E444FAD" w14:textId="2D033010" w:rsidR="0088119A" w:rsidRDefault="0088119A" w:rsidP="00844D91">
      <w:pPr>
        <w:pStyle w:val="LabStepNumbered"/>
      </w:pPr>
      <w:r>
        <w:t xml:space="preserve">Select a workbook for the web part to access by clicking the text </w:t>
      </w:r>
      <w:r w:rsidRPr="00844D91">
        <w:rPr>
          <w:b/>
        </w:rPr>
        <w:t>Click here to open the tool pane</w:t>
      </w:r>
      <w:r w:rsidRPr="0088119A">
        <w:t>.</w:t>
      </w:r>
    </w:p>
    <w:p w14:paraId="38B2E79A" w14:textId="48B6B4F2" w:rsidR="0088119A" w:rsidRDefault="0088119A" w:rsidP="00844D91">
      <w:pPr>
        <w:pStyle w:val="LabStepNumbered"/>
      </w:pPr>
      <w:r>
        <w:lastRenderedPageBreak/>
        <w:t xml:space="preserve">In the </w:t>
      </w:r>
      <w:r w:rsidRPr="00844D91">
        <w:rPr>
          <w:b/>
        </w:rPr>
        <w:t>Workbook Tool pane</w:t>
      </w:r>
      <w:r>
        <w:t xml:space="preserve"> click the </w:t>
      </w:r>
      <w:r w:rsidRPr="00844D91">
        <w:rPr>
          <w:b/>
        </w:rPr>
        <w:t>ellipsis</w:t>
      </w:r>
      <w:r>
        <w:t xml:space="preserve"> button next to the Workbook text box.</w:t>
      </w:r>
    </w:p>
    <w:p w14:paraId="7D7D542A" w14:textId="4C12CD70" w:rsidR="00AA5D4C" w:rsidRDefault="00AA5D4C" w:rsidP="00844D91">
      <w:pPr>
        <w:pStyle w:val="LabStepNumbered"/>
      </w:pPr>
      <w:r>
        <w:t xml:space="preserve">Browse into the </w:t>
      </w:r>
      <w:r w:rsidRPr="00844D91">
        <w:rPr>
          <w:b/>
        </w:rPr>
        <w:t>Documents</w:t>
      </w:r>
      <w:r>
        <w:t xml:space="preserve"> library and chose the </w:t>
      </w:r>
      <w:r w:rsidRPr="00844D91">
        <w:rPr>
          <w:b/>
        </w:rPr>
        <w:t>Excel Services Sample Workbook.xlsx</w:t>
      </w:r>
      <w:r>
        <w:t xml:space="preserve"> file.</w:t>
      </w:r>
    </w:p>
    <w:p w14:paraId="08601709" w14:textId="53F17112" w:rsidR="00AA5D4C" w:rsidRDefault="00AA5D4C" w:rsidP="00844D91">
      <w:pPr>
        <w:pStyle w:val="LabStepNumbered"/>
      </w:pPr>
      <w:r>
        <w:t xml:space="preserve">Click </w:t>
      </w:r>
      <w:r w:rsidRPr="00844D91">
        <w:rPr>
          <w:b/>
        </w:rPr>
        <w:t>Insert</w:t>
      </w:r>
      <w:r>
        <w:t>.</w:t>
      </w:r>
    </w:p>
    <w:p w14:paraId="308F4F61" w14:textId="29E69A73" w:rsidR="00AA5D4C" w:rsidRDefault="00155501" w:rsidP="00844D91">
      <w:pPr>
        <w:pStyle w:val="LabStepNumbered"/>
      </w:pPr>
      <w:r>
        <w:t xml:space="preserve">Scroll to the bottom of the tool pane and click </w:t>
      </w:r>
      <w:r w:rsidRPr="004F5E71">
        <w:rPr>
          <w:b/>
        </w:rPr>
        <w:t>OK</w:t>
      </w:r>
      <w:r>
        <w:t>.</w:t>
      </w:r>
    </w:p>
    <w:p w14:paraId="0EF6B767" w14:textId="1B11CFC0" w:rsidR="00155501" w:rsidRDefault="00155501" w:rsidP="00844D91">
      <w:pPr>
        <w:pStyle w:val="LabStepNumbered"/>
      </w:pPr>
      <w:r>
        <w:t xml:space="preserve">In the ribbon, click </w:t>
      </w:r>
      <w:r w:rsidRPr="00844D91">
        <w:rPr>
          <w:b/>
        </w:rPr>
        <w:t>Stop Editing</w:t>
      </w:r>
      <w:r>
        <w:t>.</w:t>
      </w:r>
    </w:p>
    <w:p w14:paraId="155BA6D5" w14:textId="554E3EFE" w:rsidR="00155501" w:rsidRDefault="00155501" w:rsidP="00844D91">
      <w:pPr>
        <w:pStyle w:val="LabStepNumbered"/>
      </w:pPr>
      <w:r>
        <w:t>You should now see the entire Workbook displayed in the web part.</w:t>
      </w:r>
    </w:p>
    <w:p w14:paraId="35D36912" w14:textId="37E2C642" w:rsidR="00155501" w:rsidRDefault="00155501" w:rsidP="00844D91">
      <w:pPr>
        <w:pStyle w:val="LabStepScreenshot"/>
      </w:pPr>
      <w:r w:rsidRPr="00844D91">
        <w:rPr>
          <w:noProof/>
        </w:rPr>
        <w:drawing>
          <wp:inline distT="0" distB="0" distL="0" distR="0" wp14:anchorId="11DC9E68" wp14:editId="477B1E0E">
            <wp:extent cx="6858000" cy="291020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C3177" w14:textId="24B29792" w:rsidR="00BC537F" w:rsidRDefault="00BC537F" w:rsidP="00844D91">
      <w:pPr>
        <w:pStyle w:val="Heading4"/>
      </w:pPr>
      <w:r>
        <w:t>Display only one item from the workbook using Excel Services REST Protocol</w:t>
      </w:r>
    </w:p>
    <w:p w14:paraId="045D56BA" w14:textId="77777777" w:rsidR="00BC537F" w:rsidRDefault="00BC537F" w:rsidP="00844D91">
      <w:pPr>
        <w:pStyle w:val="LabStepNumbered"/>
        <w:numPr>
          <w:ilvl w:val="0"/>
          <w:numId w:val="45"/>
        </w:numPr>
      </w:pPr>
      <w:r>
        <w:t xml:space="preserve">Click Site </w:t>
      </w:r>
      <w:r w:rsidRPr="00844D91">
        <w:rPr>
          <w:b/>
        </w:rPr>
        <w:t>Actions | Edit Page</w:t>
      </w:r>
    </w:p>
    <w:p w14:paraId="7E0E4EE8" w14:textId="12E25829" w:rsidR="00BC537F" w:rsidRDefault="00C00CE5" w:rsidP="00844D91">
      <w:pPr>
        <w:pStyle w:val="LabStepNumbered"/>
      </w:pPr>
      <w:r>
        <w:t xml:space="preserve">Click </w:t>
      </w:r>
      <w:r w:rsidRPr="00844D91">
        <w:rPr>
          <w:b/>
        </w:rPr>
        <w:t>Add</w:t>
      </w:r>
      <w:r>
        <w:t xml:space="preserve"> a Web Part in the </w:t>
      </w:r>
      <w:r w:rsidRPr="00844D91">
        <w:rPr>
          <w:b/>
        </w:rPr>
        <w:t>Main</w:t>
      </w:r>
      <w:r>
        <w:t xml:space="preserve"> web part zone.</w:t>
      </w:r>
    </w:p>
    <w:p w14:paraId="61945734" w14:textId="53B57E0E" w:rsidR="00C00CE5" w:rsidRDefault="00C00CE5" w:rsidP="00844D91">
      <w:pPr>
        <w:pStyle w:val="LabStepNumbered"/>
      </w:pPr>
      <w:r>
        <w:t xml:space="preserve">Click the </w:t>
      </w:r>
      <w:r w:rsidRPr="00844D91">
        <w:rPr>
          <w:b/>
        </w:rPr>
        <w:t>Media and Content Category</w:t>
      </w:r>
      <w:r>
        <w:t xml:space="preserve"> and chose the </w:t>
      </w:r>
      <w:r w:rsidRPr="00844D91">
        <w:rPr>
          <w:b/>
        </w:rPr>
        <w:t>Image Viewer Web Part</w:t>
      </w:r>
      <w:r>
        <w:t>.</w:t>
      </w:r>
    </w:p>
    <w:p w14:paraId="105CD073" w14:textId="0CE6BB92" w:rsidR="00C00CE5" w:rsidRDefault="00C00CE5" w:rsidP="00844D91">
      <w:pPr>
        <w:pStyle w:val="LabStepNumbered"/>
      </w:pPr>
      <w:r>
        <w:t xml:space="preserve">Click </w:t>
      </w:r>
      <w:r w:rsidRPr="00844D91">
        <w:rPr>
          <w:b/>
        </w:rPr>
        <w:t>Add</w:t>
      </w:r>
      <w:r>
        <w:t xml:space="preserve"> to add the Web Part to the page.</w:t>
      </w:r>
    </w:p>
    <w:p w14:paraId="4A06E4FE" w14:textId="092F97DD" w:rsidR="00A86A3B" w:rsidRDefault="0038219D" w:rsidP="00844D91">
      <w:pPr>
        <w:pStyle w:val="LabStepNumbered"/>
      </w:pPr>
      <w:r>
        <w:t xml:space="preserve">Click the text </w:t>
      </w:r>
      <w:r w:rsidRPr="00844D91">
        <w:rPr>
          <w:b/>
        </w:rPr>
        <w:t>Open the tool pane</w:t>
      </w:r>
      <w:r>
        <w:t xml:space="preserve"> to access the web part properties.</w:t>
      </w:r>
    </w:p>
    <w:p w14:paraId="6F181020" w14:textId="6E114FE5" w:rsidR="0038219D" w:rsidRDefault="003770A6" w:rsidP="00844D91">
      <w:pPr>
        <w:pStyle w:val="LabStepNumbered"/>
      </w:pPr>
      <w:r>
        <w:t>In the Image Link text box type the following Url:</w:t>
      </w:r>
    </w:p>
    <w:p w14:paraId="7E751E1E" w14:textId="45247894" w:rsidR="003770A6" w:rsidRPr="00844D91" w:rsidRDefault="003770A6" w:rsidP="00844D91">
      <w:pPr>
        <w:pStyle w:val="LabStepNumbered"/>
        <w:numPr>
          <w:ilvl w:val="0"/>
          <w:numId w:val="0"/>
        </w:numPr>
        <w:ind w:left="360"/>
        <w:rPr>
          <w:b/>
        </w:rPr>
      </w:pPr>
      <w:r w:rsidRPr="00844D91">
        <w:rPr>
          <w:b/>
        </w:rPr>
        <w:t>/</w:t>
      </w:r>
      <w:r w:rsidR="00083ECF">
        <w:rPr>
          <w:b/>
        </w:rPr>
        <w:t>sites/&lt;TeamSite&gt;_bicenter/</w:t>
      </w:r>
      <w:r w:rsidRPr="00844D91">
        <w:rPr>
          <w:b/>
        </w:rPr>
        <w:t>_vti_bin/ExcelRest.aspx/Documents/Excel Services Sample Workbook.xlsx/model/charts('Chart 7')</w:t>
      </w:r>
    </w:p>
    <w:p w14:paraId="5B9E25AC" w14:textId="30025159" w:rsidR="00A86A3B" w:rsidRDefault="003770A6">
      <w:pPr>
        <w:pStyle w:val="LabExerciseCallout"/>
      </w:pPr>
      <w:r>
        <w:t>This isn’t as scary as it looks…</w:t>
      </w:r>
    </w:p>
    <w:p w14:paraId="1F9E0DDB" w14:textId="3A42A5F4" w:rsidR="00A86A3B" w:rsidRDefault="003770A6" w:rsidP="00844D91">
      <w:pPr>
        <w:pStyle w:val="LabStepNumbered"/>
      </w:pPr>
      <w:r>
        <w:t>Click the Test Link text to ensure you typed the address correctly. It should show the chart from inside the workbook.</w:t>
      </w:r>
    </w:p>
    <w:p w14:paraId="29E54A9F" w14:textId="4A09CE5B" w:rsidR="003770A6" w:rsidRDefault="003770A6" w:rsidP="00844D91">
      <w:pPr>
        <w:pStyle w:val="LabStepScreenshot"/>
      </w:pPr>
      <w:r w:rsidRPr="00844D91">
        <w:rPr>
          <w:noProof/>
        </w:rPr>
        <w:lastRenderedPageBreak/>
        <w:drawing>
          <wp:inline distT="0" distB="0" distL="0" distR="0" wp14:anchorId="753E4FE6" wp14:editId="42D98E97">
            <wp:extent cx="4046991" cy="3610099"/>
            <wp:effectExtent l="19050" t="19050" r="1079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0255" cy="3621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2831FA" w14:textId="77777777" w:rsidR="003770A6" w:rsidRDefault="003770A6" w:rsidP="00844D91">
      <w:pPr>
        <w:pStyle w:val="LabStepNumbered"/>
      </w:pPr>
      <w:r>
        <w:t xml:space="preserve">Return to the Web Part tool pane and click </w:t>
      </w:r>
      <w:r w:rsidRPr="00844D91">
        <w:rPr>
          <w:b/>
        </w:rPr>
        <w:t>OK</w:t>
      </w:r>
      <w:r>
        <w:t xml:space="preserve">. </w:t>
      </w:r>
    </w:p>
    <w:p w14:paraId="10E029E6" w14:textId="77777777" w:rsidR="005B372E" w:rsidRDefault="003770A6" w:rsidP="00844D91">
      <w:pPr>
        <w:pStyle w:val="LabStepNumbered"/>
      </w:pPr>
      <w:r>
        <w:t xml:space="preserve">In the Ribbon, choose </w:t>
      </w:r>
      <w:r w:rsidRPr="00844D91">
        <w:rPr>
          <w:b/>
        </w:rPr>
        <w:t>Stop Editing</w:t>
      </w:r>
    </w:p>
    <w:p w14:paraId="2D2D3478" w14:textId="033F742F" w:rsidR="003770A6" w:rsidRPr="0094230C" w:rsidRDefault="005B372E">
      <w:pPr>
        <w:pStyle w:val="LabExerciseCallout"/>
      </w:pPr>
      <w:r>
        <w:t>You have now learned two methods to add Excel charts to a SharePoint page.</w:t>
      </w:r>
    </w:p>
    <w:sectPr w:rsidR="003770A6" w:rsidRPr="0094230C" w:rsidSect="00487314">
      <w:headerReference w:type="default" r:id="rId32"/>
      <w:footerReference w:type="default" r:id="rId33"/>
      <w:headerReference w:type="first" r:id="rId34"/>
      <w:footerReference w:type="first" r:id="rId3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DB2B2" w14:textId="77777777" w:rsidR="00FD2C4E" w:rsidRDefault="00FD2C4E" w:rsidP="005F53BE">
      <w:pPr>
        <w:spacing w:before="0" w:after="0"/>
      </w:pPr>
      <w:r>
        <w:separator/>
      </w:r>
    </w:p>
  </w:endnote>
  <w:endnote w:type="continuationSeparator" w:id="0">
    <w:p w14:paraId="17E5171D" w14:textId="77777777" w:rsidR="00FD2C4E" w:rsidRDefault="00FD2C4E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D3E45" w14:textId="084510FC" w:rsidR="007F254C" w:rsidRDefault="007F254C" w:rsidP="00487314">
    <w:pPr>
      <w:pStyle w:val="Footer"/>
      <w:pBdr>
        <w:top w:val="single" w:sz="4" w:space="0" w:color="auto"/>
      </w:pBdr>
    </w:pPr>
    <w:r>
      <w:t>© Critical Path Training. 2012.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E5A78">
      <w:rPr>
        <w:noProof/>
      </w:rPr>
      <w:t>10</w:t>
    </w:r>
    <w:r>
      <w:fldChar w:fldCharType="end"/>
    </w:r>
  </w:p>
  <w:p w14:paraId="4FCAA96B" w14:textId="77777777" w:rsidR="007F254C" w:rsidRPr="00487314" w:rsidRDefault="007F254C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38BAF" w14:textId="0AA64055" w:rsidR="007F254C" w:rsidRDefault="007F254C" w:rsidP="00487314">
    <w:pPr>
      <w:pStyle w:val="Footer"/>
      <w:pBdr>
        <w:top w:val="single" w:sz="4" w:space="0" w:color="auto"/>
      </w:pBdr>
    </w:pPr>
    <w:r>
      <w:t>© Critical Path Training. 2012.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E5A78">
      <w:rPr>
        <w:noProof/>
      </w:rPr>
      <w:t>1</w:t>
    </w:r>
    <w:r>
      <w:fldChar w:fldCharType="end"/>
    </w:r>
  </w:p>
  <w:p w14:paraId="6C229EA0" w14:textId="77777777" w:rsidR="007F254C" w:rsidRPr="00487314" w:rsidRDefault="007F254C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598AD" w14:textId="77777777" w:rsidR="00FD2C4E" w:rsidRDefault="00FD2C4E" w:rsidP="005F53BE">
      <w:pPr>
        <w:spacing w:before="0" w:after="0"/>
      </w:pPr>
      <w:r>
        <w:separator/>
      </w:r>
    </w:p>
  </w:footnote>
  <w:footnote w:type="continuationSeparator" w:id="0">
    <w:p w14:paraId="5B9A6614" w14:textId="77777777" w:rsidR="00FD2C4E" w:rsidRDefault="00FD2C4E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CD43E" w14:textId="77777777" w:rsidR="007F254C" w:rsidRDefault="007F254C" w:rsidP="00487314">
    <w:pPr>
      <w:pStyle w:val="Header"/>
      <w:pBdr>
        <w:bottom w:val="single" w:sz="4" w:space="0" w:color="auto"/>
      </w:pBdr>
      <w:spacing w:before="240"/>
    </w:pPr>
    <w:r>
      <w:t>DO NOT UPDATE - Course Title Placeholder</w:t>
    </w:r>
  </w:p>
  <w:p w14:paraId="52070944" w14:textId="77777777" w:rsidR="007F254C" w:rsidRDefault="007F254C" w:rsidP="00487314">
    <w:pPr>
      <w:pStyle w:val="Header"/>
      <w:pBdr>
        <w:bottom w:val="single" w:sz="4" w:space="0" w:color="auto"/>
      </w:pBdr>
      <w:spacing w:before="240"/>
    </w:pPr>
    <w:r>
      <w:t>Module Name Placeholder</w:t>
    </w:r>
    <w:r>
      <w:tab/>
    </w:r>
    <w:r>
      <w:tab/>
      <w:t>Version x.x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CFCB7" w14:textId="77777777" w:rsidR="007F254C" w:rsidRDefault="007F254C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4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8" w15:restartNumberingAfterBreak="0">
    <w:nsid w:val="5F760397"/>
    <w:multiLevelType w:val="hybridMultilevel"/>
    <w:tmpl w:val="EF9A6B7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4473D7A"/>
    <w:multiLevelType w:val="hybridMultilevel"/>
    <w:tmpl w:val="E9E0B538"/>
    <w:lvl w:ilvl="0" w:tplc="D3A4C952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1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2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4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8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9"/>
  </w:num>
  <w:num w:numId="3">
    <w:abstractNumId w:val="33"/>
  </w:num>
  <w:num w:numId="4">
    <w:abstractNumId w:val="19"/>
  </w:num>
  <w:num w:numId="5">
    <w:abstractNumId w:val="20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5"/>
  </w:num>
  <w:num w:numId="30">
    <w:abstractNumId w:val="36"/>
  </w:num>
  <w:num w:numId="31">
    <w:abstractNumId w:val="12"/>
  </w:num>
  <w:num w:numId="32">
    <w:abstractNumId w:val="2"/>
  </w:num>
  <w:num w:numId="33">
    <w:abstractNumId w:val="44"/>
  </w:num>
  <w:num w:numId="34">
    <w:abstractNumId w:val="43"/>
  </w:num>
  <w:num w:numId="35">
    <w:abstractNumId w:val="37"/>
  </w:num>
  <w:num w:numId="36">
    <w:abstractNumId w:val="49"/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4"/>
  </w:num>
  <w:num w:numId="4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31"/>
    <w:rsid w:val="00045945"/>
    <w:rsid w:val="000467FB"/>
    <w:rsid w:val="0005266B"/>
    <w:rsid w:val="00067C20"/>
    <w:rsid w:val="00071755"/>
    <w:rsid w:val="00072406"/>
    <w:rsid w:val="00083ECF"/>
    <w:rsid w:val="00092B50"/>
    <w:rsid w:val="000A14CA"/>
    <w:rsid w:val="000B2616"/>
    <w:rsid w:val="000C21E9"/>
    <w:rsid w:val="000C3850"/>
    <w:rsid w:val="000C7F80"/>
    <w:rsid w:val="000F18E2"/>
    <w:rsid w:val="00112856"/>
    <w:rsid w:val="001170EA"/>
    <w:rsid w:val="00125E3E"/>
    <w:rsid w:val="00134B8A"/>
    <w:rsid w:val="00135C06"/>
    <w:rsid w:val="00135C15"/>
    <w:rsid w:val="00136B0C"/>
    <w:rsid w:val="0015183C"/>
    <w:rsid w:val="00155501"/>
    <w:rsid w:val="00180351"/>
    <w:rsid w:val="001869FD"/>
    <w:rsid w:val="001940C9"/>
    <w:rsid w:val="00194663"/>
    <w:rsid w:val="001A07AE"/>
    <w:rsid w:val="001C292C"/>
    <w:rsid w:val="001C2F6C"/>
    <w:rsid w:val="001C66E3"/>
    <w:rsid w:val="001D2760"/>
    <w:rsid w:val="001E3210"/>
    <w:rsid w:val="001F2936"/>
    <w:rsid w:val="001F46E0"/>
    <w:rsid w:val="00223B5C"/>
    <w:rsid w:val="00233079"/>
    <w:rsid w:val="00234E10"/>
    <w:rsid w:val="00272913"/>
    <w:rsid w:val="00274B27"/>
    <w:rsid w:val="00284833"/>
    <w:rsid w:val="00293D68"/>
    <w:rsid w:val="002C045F"/>
    <w:rsid w:val="00305C45"/>
    <w:rsid w:val="00307E96"/>
    <w:rsid w:val="00320B47"/>
    <w:rsid w:val="00326D1C"/>
    <w:rsid w:val="003419B7"/>
    <w:rsid w:val="00344B71"/>
    <w:rsid w:val="00352060"/>
    <w:rsid w:val="00357410"/>
    <w:rsid w:val="00364F73"/>
    <w:rsid w:val="003770A6"/>
    <w:rsid w:val="0038219D"/>
    <w:rsid w:val="003911B8"/>
    <w:rsid w:val="0039236A"/>
    <w:rsid w:val="003A0E6B"/>
    <w:rsid w:val="003A2FEB"/>
    <w:rsid w:val="003B1E26"/>
    <w:rsid w:val="003C675A"/>
    <w:rsid w:val="003C6DDF"/>
    <w:rsid w:val="003D263C"/>
    <w:rsid w:val="003D6ED3"/>
    <w:rsid w:val="003E77A9"/>
    <w:rsid w:val="00427863"/>
    <w:rsid w:val="0048025F"/>
    <w:rsid w:val="00483A38"/>
    <w:rsid w:val="00487314"/>
    <w:rsid w:val="004951A6"/>
    <w:rsid w:val="004976B0"/>
    <w:rsid w:val="004A225A"/>
    <w:rsid w:val="004A53A4"/>
    <w:rsid w:val="004A7251"/>
    <w:rsid w:val="004B10B1"/>
    <w:rsid w:val="004C054C"/>
    <w:rsid w:val="004C7C0D"/>
    <w:rsid w:val="004D23C6"/>
    <w:rsid w:val="004D525D"/>
    <w:rsid w:val="004F5E71"/>
    <w:rsid w:val="00504F6D"/>
    <w:rsid w:val="00510744"/>
    <w:rsid w:val="00537FB3"/>
    <w:rsid w:val="005410FB"/>
    <w:rsid w:val="005474DB"/>
    <w:rsid w:val="0056217D"/>
    <w:rsid w:val="00564002"/>
    <w:rsid w:val="0057121D"/>
    <w:rsid w:val="00575E20"/>
    <w:rsid w:val="00587247"/>
    <w:rsid w:val="005B07AE"/>
    <w:rsid w:val="005B372E"/>
    <w:rsid w:val="005B51DA"/>
    <w:rsid w:val="005C074B"/>
    <w:rsid w:val="005D0755"/>
    <w:rsid w:val="005E5442"/>
    <w:rsid w:val="005E5A78"/>
    <w:rsid w:val="005F53BE"/>
    <w:rsid w:val="0060682E"/>
    <w:rsid w:val="0061366A"/>
    <w:rsid w:val="0062297B"/>
    <w:rsid w:val="00653E57"/>
    <w:rsid w:val="006556A5"/>
    <w:rsid w:val="00661895"/>
    <w:rsid w:val="00671F0E"/>
    <w:rsid w:val="00674E89"/>
    <w:rsid w:val="00686BCB"/>
    <w:rsid w:val="00686E09"/>
    <w:rsid w:val="0069419C"/>
    <w:rsid w:val="00697EBD"/>
    <w:rsid w:val="006A2726"/>
    <w:rsid w:val="006B188E"/>
    <w:rsid w:val="006C2A77"/>
    <w:rsid w:val="006D0366"/>
    <w:rsid w:val="006E0D86"/>
    <w:rsid w:val="006E113F"/>
    <w:rsid w:val="006E5DB2"/>
    <w:rsid w:val="006E643C"/>
    <w:rsid w:val="006F14C1"/>
    <w:rsid w:val="00703148"/>
    <w:rsid w:val="00705D38"/>
    <w:rsid w:val="00707872"/>
    <w:rsid w:val="0074666B"/>
    <w:rsid w:val="00757E25"/>
    <w:rsid w:val="007778F1"/>
    <w:rsid w:val="00795368"/>
    <w:rsid w:val="00795BC4"/>
    <w:rsid w:val="007C6964"/>
    <w:rsid w:val="007D4F50"/>
    <w:rsid w:val="007E3B2D"/>
    <w:rsid w:val="007E72F5"/>
    <w:rsid w:val="007F254C"/>
    <w:rsid w:val="008018D6"/>
    <w:rsid w:val="00802895"/>
    <w:rsid w:val="008028B6"/>
    <w:rsid w:val="0080788B"/>
    <w:rsid w:val="008211E3"/>
    <w:rsid w:val="00844D91"/>
    <w:rsid w:val="0085274C"/>
    <w:rsid w:val="008535D6"/>
    <w:rsid w:val="0088119A"/>
    <w:rsid w:val="008A5115"/>
    <w:rsid w:val="008B4A63"/>
    <w:rsid w:val="008C3ADB"/>
    <w:rsid w:val="008C4422"/>
    <w:rsid w:val="008C5C8B"/>
    <w:rsid w:val="008D1233"/>
    <w:rsid w:val="008F5BD6"/>
    <w:rsid w:val="008F7F45"/>
    <w:rsid w:val="00900F55"/>
    <w:rsid w:val="0093380E"/>
    <w:rsid w:val="0093401C"/>
    <w:rsid w:val="00934039"/>
    <w:rsid w:val="00936A8E"/>
    <w:rsid w:val="00941D1D"/>
    <w:rsid w:val="0094230C"/>
    <w:rsid w:val="00954CD4"/>
    <w:rsid w:val="0096127C"/>
    <w:rsid w:val="009742DC"/>
    <w:rsid w:val="00995967"/>
    <w:rsid w:val="009E65AB"/>
    <w:rsid w:val="009F4D25"/>
    <w:rsid w:val="00A01BC1"/>
    <w:rsid w:val="00A11E74"/>
    <w:rsid w:val="00A16BB6"/>
    <w:rsid w:val="00A32200"/>
    <w:rsid w:val="00A435CE"/>
    <w:rsid w:val="00A45974"/>
    <w:rsid w:val="00A52083"/>
    <w:rsid w:val="00A52343"/>
    <w:rsid w:val="00A534E5"/>
    <w:rsid w:val="00A838BA"/>
    <w:rsid w:val="00A86A3B"/>
    <w:rsid w:val="00AA5D4C"/>
    <w:rsid w:val="00AE10EF"/>
    <w:rsid w:val="00AE666A"/>
    <w:rsid w:val="00AF05F5"/>
    <w:rsid w:val="00B062D6"/>
    <w:rsid w:val="00B167E1"/>
    <w:rsid w:val="00B500BA"/>
    <w:rsid w:val="00B7272F"/>
    <w:rsid w:val="00B83FCF"/>
    <w:rsid w:val="00B94A4B"/>
    <w:rsid w:val="00B963E6"/>
    <w:rsid w:val="00BB4431"/>
    <w:rsid w:val="00BB719D"/>
    <w:rsid w:val="00BC537F"/>
    <w:rsid w:val="00BE4E45"/>
    <w:rsid w:val="00C00CE5"/>
    <w:rsid w:val="00C320AB"/>
    <w:rsid w:val="00C43F70"/>
    <w:rsid w:val="00C47A4F"/>
    <w:rsid w:val="00C62F04"/>
    <w:rsid w:val="00C72D83"/>
    <w:rsid w:val="00C90D96"/>
    <w:rsid w:val="00CA03C2"/>
    <w:rsid w:val="00CC11E1"/>
    <w:rsid w:val="00CC1574"/>
    <w:rsid w:val="00CC1FF8"/>
    <w:rsid w:val="00CC30B3"/>
    <w:rsid w:val="00CE28B8"/>
    <w:rsid w:val="00D049BB"/>
    <w:rsid w:val="00D0590E"/>
    <w:rsid w:val="00D13F3B"/>
    <w:rsid w:val="00D23A4F"/>
    <w:rsid w:val="00D32E4A"/>
    <w:rsid w:val="00D33D19"/>
    <w:rsid w:val="00D43642"/>
    <w:rsid w:val="00D73447"/>
    <w:rsid w:val="00D97AA9"/>
    <w:rsid w:val="00E00875"/>
    <w:rsid w:val="00E07604"/>
    <w:rsid w:val="00E243D4"/>
    <w:rsid w:val="00E46F12"/>
    <w:rsid w:val="00E66D0E"/>
    <w:rsid w:val="00E70172"/>
    <w:rsid w:val="00E81BDA"/>
    <w:rsid w:val="00E83114"/>
    <w:rsid w:val="00E84255"/>
    <w:rsid w:val="00E91320"/>
    <w:rsid w:val="00E92846"/>
    <w:rsid w:val="00EA77D4"/>
    <w:rsid w:val="00EA7F11"/>
    <w:rsid w:val="00EB1ADF"/>
    <w:rsid w:val="00EC0A91"/>
    <w:rsid w:val="00EC4BC8"/>
    <w:rsid w:val="00EE11D5"/>
    <w:rsid w:val="00EE6F2C"/>
    <w:rsid w:val="00EE7D78"/>
    <w:rsid w:val="00F14A4D"/>
    <w:rsid w:val="00F167A6"/>
    <w:rsid w:val="00F1739B"/>
    <w:rsid w:val="00F17A8C"/>
    <w:rsid w:val="00F46C5D"/>
    <w:rsid w:val="00F66EDC"/>
    <w:rsid w:val="00FA7997"/>
    <w:rsid w:val="00FD2C4E"/>
    <w:rsid w:val="00FE2D37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90689745-5BF4-429A-93C5-5DC1E893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E1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7E1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B167E1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B167E1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B167E1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67E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E1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B167E1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B167E1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B167E1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167E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E1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167E1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167E1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B167E1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B167E1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B167E1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7E1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B167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B167E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167E1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167E1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B167E1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167E1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B167E1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B167E1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B167E1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B167E1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B167E1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67E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7E1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B167E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B167E1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B167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167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B167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B167E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B167E1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B167E1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B167E1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B167E1"/>
    <w:pPr>
      <w:numPr>
        <w:numId w:val="33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B167E1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B167E1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B167E1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B167E1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B167E1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B167E1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B167E1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167E1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B167E1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B167E1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B167E1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B167E1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B167E1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7E1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B167E1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6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7E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7E1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7E1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B167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67E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B167E1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B167E1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E1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B167E1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B167E1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B167E1"/>
    <w:pPr>
      <w:spacing w:before="240"/>
    </w:pPr>
  </w:style>
  <w:style w:type="paragraph" w:customStyle="1" w:styleId="LegalHeader">
    <w:name w:val="Legal Header"/>
    <w:basedOn w:val="Normal"/>
    <w:uiPriority w:val="3"/>
    <w:rsid w:val="00B167E1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B167E1"/>
    <w:rPr>
      <w:sz w:val="18"/>
    </w:rPr>
  </w:style>
  <w:style w:type="paragraph" w:customStyle="1" w:styleId="CourseInfo">
    <w:name w:val="Course Info"/>
    <w:basedOn w:val="Normal"/>
    <w:uiPriority w:val="4"/>
    <w:rsid w:val="00B167E1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B167E1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B167E1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B167E1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B167E1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B167E1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B167E1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B167E1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B167E1"/>
    <w:pPr>
      <w:jc w:val="center"/>
    </w:pPr>
  </w:style>
  <w:style w:type="paragraph" w:customStyle="1" w:styleId="TopicsCoveredItem">
    <w:name w:val="Topics Covered Item"/>
    <w:basedOn w:val="Normal"/>
    <w:uiPriority w:val="4"/>
    <w:rsid w:val="00B167E1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B167E1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B167E1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B167E1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9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B167E1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B167E1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B167E1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B167E1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yperlink" Target="http://services.odata.org/AdventureWorksV3/AdventureWorks.svc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1035</TotalTime>
  <Pages>13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Matthew McDermott</cp:lastModifiedBy>
  <cp:revision>47</cp:revision>
  <dcterms:created xsi:type="dcterms:W3CDTF">2013-07-31T20:42:00Z</dcterms:created>
  <dcterms:modified xsi:type="dcterms:W3CDTF">2015-10-07T17:47:00Z</dcterms:modified>
</cp:coreProperties>
</file>