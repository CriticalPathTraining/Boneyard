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CF" w:rsidRDefault="00060BCF">
      <w:bookmarkStart w:id="0" w:name="_GoBack"/>
      <w:bookmarkEnd w:id="0"/>
    </w:p>
    <w:sectPr w:rsidR="0006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44"/>
    <w:rsid w:val="00060BCF"/>
    <w:rsid w:val="002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39B"/>
  <w15:chartTrackingRefBased/>
  <w15:docId w15:val="{F5A8B4E4-280D-4105-800B-346AAD77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intranet.wingtip.com/sites/Research/ActionFigureProposals/Forms/Product%20Proposal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duct Proposal" ma:contentTypeID="0x010100A53F0D28641DC646818C49CFAFC6B0A800F753AA523142F34A819E044C40FAEA8C" ma:contentTypeVersion="2" ma:contentTypeDescription="" ma:contentTypeScope="" ma:versionID="7a637c699837fe746d1d74ba37d3fc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7204D8-FF1B-43B4-B24C-409D280F8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D058E4-5E97-4155-9A7D-E87165EB3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FFFA7-300B-4F8A-A7CF-22F800A690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2013-06-10T16:30:00Z</dcterms:created>
  <dcterms:modified xsi:type="dcterms:W3CDTF">2013-06-10T23:57:00Z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0x010100A53F0D28641DC646818C49CFAFC6B0A800F753AA523142F34A819E044C40FAEA8C</vt:lpwstr>
  </property>
</Properties>
</file>