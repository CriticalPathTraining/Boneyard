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80" w:rsidRDefault="004F4480" w:rsidP="004F4480">
      <w:pPr>
        <w:pStyle w:val="Title"/>
      </w:pPr>
      <w:r>
        <w:t xml:space="preserve">Wingtip </w:t>
      </w:r>
      <w:r w:rsidR="00AA1EC3">
        <w:t>Product Plan Weekly Status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F4480" w:rsidTr="004F4480">
        <w:tc>
          <w:tcPr>
            <w:tcW w:w="2695" w:type="dxa"/>
          </w:tcPr>
          <w:p w:rsidR="004F4480" w:rsidRDefault="004F4480" w:rsidP="00AA1EC3">
            <w:r>
              <w:t xml:space="preserve">Product </w:t>
            </w:r>
            <w:r w:rsidR="00AA1EC3">
              <w:t>Name</w:t>
            </w:r>
            <w:r>
              <w:t>:</w:t>
            </w:r>
          </w:p>
        </w:tc>
        <w:tc>
          <w:tcPr>
            <w:tcW w:w="6655" w:type="dxa"/>
          </w:tcPr>
          <w:p w:rsidR="004F4480" w:rsidRDefault="004F4480" w:rsidP="004F4480"/>
        </w:tc>
      </w:tr>
      <w:tr w:rsidR="004F4480" w:rsidTr="004F4480">
        <w:tc>
          <w:tcPr>
            <w:tcW w:w="2695" w:type="dxa"/>
          </w:tcPr>
          <w:p w:rsidR="004F4480" w:rsidRDefault="00AA1EC3" w:rsidP="004F4480">
            <w:r>
              <w:t>Blocking issues</w:t>
            </w:r>
            <w:r w:rsidR="004F4480">
              <w:t>:</w:t>
            </w:r>
          </w:p>
        </w:tc>
        <w:tc>
          <w:tcPr>
            <w:tcW w:w="6655" w:type="dxa"/>
          </w:tcPr>
          <w:p w:rsidR="004F4480" w:rsidRDefault="004F4480" w:rsidP="004F4480"/>
        </w:tc>
      </w:tr>
      <w:tr w:rsidR="004F4480" w:rsidTr="004F4480">
        <w:tc>
          <w:tcPr>
            <w:tcW w:w="2695" w:type="dxa"/>
          </w:tcPr>
          <w:p w:rsidR="004F4480" w:rsidRDefault="00AA1EC3" w:rsidP="004F4480">
            <w:r>
              <w:t>Budgetary issues</w:t>
            </w:r>
            <w:r w:rsidR="004F4480">
              <w:t>:</w:t>
            </w:r>
          </w:p>
        </w:tc>
        <w:tc>
          <w:tcPr>
            <w:tcW w:w="6655" w:type="dxa"/>
          </w:tcPr>
          <w:p w:rsidR="004F4480" w:rsidRDefault="004F4480" w:rsidP="004F4480"/>
        </w:tc>
      </w:tr>
      <w:tr w:rsidR="004F4480" w:rsidTr="004F4480">
        <w:tc>
          <w:tcPr>
            <w:tcW w:w="2695" w:type="dxa"/>
          </w:tcPr>
          <w:p w:rsidR="004F4480" w:rsidRDefault="00AA1EC3" w:rsidP="004F4480">
            <w:r>
              <w:t>Personnel issues</w:t>
            </w:r>
            <w:r w:rsidR="004F4480">
              <w:t>:</w:t>
            </w:r>
          </w:p>
        </w:tc>
        <w:tc>
          <w:tcPr>
            <w:tcW w:w="6655" w:type="dxa"/>
          </w:tcPr>
          <w:p w:rsidR="004F4480" w:rsidRDefault="004F4480" w:rsidP="004F4480"/>
        </w:tc>
      </w:tr>
    </w:tbl>
    <w:p w:rsidR="004F4480" w:rsidRDefault="004F4480" w:rsidP="004F4480"/>
    <w:p w:rsidR="004F4480" w:rsidRDefault="00AA1EC3" w:rsidP="004F4480">
      <w:pPr>
        <w:pStyle w:val="Heading2"/>
      </w:pPr>
      <w:r>
        <w:t>What actual items were completed this week</w:t>
      </w:r>
      <w:r w:rsidR="004F4480">
        <w:t>?</w:t>
      </w:r>
    </w:p>
    <w:p w:rsidR="004F4480" w:rsidRDefault="004F4480" w:rsidP="004F4480"/>
    <w:p w:rsidR="004F4480" w:rsidRDefault="004F4480" w:rsidP="004F4480"/>
    <w:p w:rsidR="004F4480" w:rsidRDefault="004F4480" w:rsidP="004F4480">
      <w:pPr>
        <w:pStyle w:val="Heading2"/>
      </w:pPr>
      <w:r>
        <w:t xml:space="preserve">Describe </w:t>
      </w:r>
      <w:r w:rsidR="00AA1EC3">
        <w:t>the moral of the troops</w:t>
      </w:r>
      <w:bookmarkStart w:id="0" w:name="_GoBack"/>
      <w:bookmarkEnd w:id="0"/>
      <w:r w:rsidR="00AA1EC3">
        <w:t xml:space="preserve"> at this point in the project</w:t>
      </w:r>
      <w:r>
        <w:t>?</w:t>
      </w:r>
    </w:p>
    <w:p w:rsidR="004F4480" w:rsidRDefault="004F4480" w:rsidP="004F4480"/>
    <w:p w:rsidR="004F4480" w:rsidRDefault="004F4480" w:rsidP="004F4480"/>
    <w:p w:rsidR="004F4480" w:rsidRPr="004F4480" w:rsidRDefault="004F4480" w:rsidP="004F4480"/>
    <w:sectPr w:rsidR="004F4480" w:rsidRPr="004F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69"/>
    <w:rsid w:val="004F4480"/>
    <w:rsid w:val="00911B69"/>
    <w:rsid w:val="00AA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D751C-CD34-48DB-9309-0820122A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480"/>
    <w:pPr>
      <w:pBdr>
        <w:bottom w:val="single" w:sz="4" w:space="4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F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4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4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ent\Modules\DocumentLibraries\Lab\DocumentTemplates\WingtipProduct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WingtipProductProposal.dotx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2013-07-05T19:55:00Z</dcterms:created>
  <dcterms:modified xsi:type="dcterms:W3CDTF">2013-07-05T19:58:00Z</dcterms:modified>
</cp:coreProperties>
</file>