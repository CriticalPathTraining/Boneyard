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480" w:rsidRDefault="004F4480" w:rsidP="004F4480">
      <w:pPr>
        <w:pStyle w:val="Title"/>
      </w:pPr>
      <w:r>
        <w:t xml:space="preserve">Wingtip </w:t>
      </w:r>
      <w:r w:rsidR="00AA1EC3">
        <w:t>Product Plan Weekly Status Report</w:t>
      </w:r>
    </w:p>
    <w:p w:rsidR="00ED080B" w:rsidRPr="00ED080B" w:rsidRDefault="00ED080B" w:rsidP="00ED080B">
      <w:pPr>
        <w:rPr>
          <w:sz w:val="28"/>
        </w:rPr>
      </w:pPr>
      <w:r w:rsidRPr="00ED080B">
        <w:rPr>
          <w:sz w:val="28"/>
        </w:rPr>
        <w:t xml:space="preserve">Week of </w:t>
      </w:r>
      <w:sdt>
        <w:sdtPr>
          <w:rPr>
            <w:sz w:val="28"/>
          </w:rPr>
          <w:alias w:val="Enter week for this report"/>
          <w:tag w:val="Enter week for this report"/>
          <w:id w:val="1554428516"/>
          <w:placeholder>
            <w:docPart w:val="731D597157284B509611B6EA3875EF81"/>
          </w:placeholder>
          <w:date w:fullDate="2013-09-16T00:00:00Z">
            <w:dateFormat w:val="M/d/yyyy"/>
            <w:lid w:val="en-US"/>
            <w:storeMappedDataAs w:val="dateTime"/>
            <w:calendar w:val="gregorian"/>
          </w:date>
        </w:sdtPr>
        <w:sdtContent>
          <w:r w:rsidRPr="00ED080B">
            <w:rPr>
              <w:sz w:val="28"/>
            </w:rPr>
            <w:t>9/16/2013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4F4480" w:rsidTr="004F4480">
        <w:tc>
          <w:tcPr>
            <w:tcW w:w="2695" w:type="dxa"/>
          </w:tcPr>
          <w:p w:rsidR="004F4480" w:rsidRDefault="004F4480" w:rsidP="00AA1EC3">
            <w:r>
              <w:t xml:space="preserve">Product </w:t>
            </w:r>
            <w:r w:rsidR="00AA1EC3">
              <w:t>Name</w:t>
            </w:r>
            <w:r>
              <w:t>:</w:t>
            </w:r>
          </w:p>
        </w:tc>
        <w:tc>
          <w:tcPr>
            <w:tcW w:w="6655" w:type="dxa"/>
          </w:tcPr>
          <w:p w:rsidR="004F4480" w:rsidRDefault="00ED080B" w:rsidP="004F4480">
            <w:r>
              <w:t>Ringo Starr Action Figure</w:t>
            </w:r>
          </w:p>
        </w:tc>
      </w:tr>
      <w:tr w:rsidR="004F4480" w:rsidTr="004F4480">
        <w:tc>
          <w:tcPr>
            <w:tcW w:w="2695" w:type="dxa"/>
          </w:tcPr>
          <w:p w:rsidR="004F4480" w:rsidRDefault="00AA1EC3" w:rsidP="004F4480">
            <w:r>
              <w:t>Blocking issues</w:t>
            </w:r>
            <w:r w:rsidR="004F4480">
              <w:t>:</w:t>
            </w:r>
          </w:p>
        </w:tc>
        <w:tc>
          <w:tcPr>
            <w:tcW w:w="6655" w:type="dxa"/>
          </w:tcPr>
          <w:p w:rsidR="004F4480" w:rsidRDefault="00ED080B" w:rsidP="004F4480">
            <w:r>
              <w:t>None</w:t>
            </w:r>
          </w:p>
        </w:tc>
      </w:tr>
      <w:tr w:rsidR="004F4480" w:rsidTr="004F4480">
        <w:tc>
          <w:tcPr>
            <w:tcW w:w="2695" w:type="dxa"/>
          </w:tcPr>
          <w:p w:rsidR="004F4480" w:rsidRDefault="00AA1EC3" w:rsidP="004F4480">
            <w:r>
              <w:t>Budgetary issues</w:t>
            </w:r>
            <w:r w:rsidR="004F4480">
              <w:t>:</w:t>
            </w:r>
          </w:p>
        </w:tc>
        <w:tc>
          <w:tcPr>
            <w:tcW w:w="6655" w:type="dxa"/>
          </w:tcPr>
          <w:p w:rsidR="004F4480" w:rsidRDefault="00ED080B" w:rsidP="004F4480">
            <w:r>
              <w:t>None</w:t>
            </w:r>
          </w:p>
        </w:tc>
      </w:tr>
      <w:tr w:rsidR="004F4480" w:rsidTr="004F4480">
        <w:tc>
          <w:tcPr>
            <w:tcW w:w="2695" w:type="dxa"/>
          </w:tcPr>
          <w:p w:rsidR="004F4480" w:rsidRDefault="00AA1EC3" w:rsidP="004F4480">
            <w:r>
              <w:t>Personnel issues</w:t>
            </w:r>
            <w:r w:rsidR="004F4480">
              <w:t>:</w:t>
            </w:r>
          </w:p>
        </w:tc>
        <w:tc>
          <w:tcPr>
            <w:tcW w:w="6655" w:type="dxa"/>
          </w:tcPr>
          <w:p w:rsidR="004F4480" w:rsidRDefault="00ED080B" w:rsidP="004F4480">
            <w:r>
              <w:t>None</w:t>
            </w:r>
          </w:p>
        </w:tc>
      </w:tr>
    </w:tbl>
    <w:p w:rsidR="004F4480" w:rsidRDefault="00ED080B" w:rsidP="004F4480">
      <w:pPr>
        <w:pStyle w:val="Heading2"/>
      </w:pPr>
      <w:r>
        <w:br/>
      </w:r>
      <w:r w:rsidR="00AA1EC3">
        <w:t>What actual items were completed this week</w:t>
      </w:r>
      <w:r w:rsidR="004F4480">
        <w:t>?</w:t>
      </w:r>
    </w:p>
    <w:p w:rsidR="004F4480" w:rsidRDefault="00ED080B" w:rsidP="00ED080B">
      <w:pPr>
        <w:pStyle w:val="ListParagraph"/>
        <w:numPr>
          <w:ilvl w:val="0"/>
          <w:numId w:val="1"/>
        </w:numPr>
      </w:pPr>
      <w:r>
        <w:t>We found some old pictures of the Beatles on the Internet</w:t>
      </w:r>
    </w:p>
    <w:p w:rsidR="004F4480" w:rsidRDefault="00ED080B" w:rsidP="004F4480">
      <w:pPr>
        <w:pStyle w:val="ListParagraph"/>
        <w:numPr>
          <w:ilvl w:val="0"/>
          <w:numId w:val="1"/>
        </w:numPr>
      </w:pPr>
      <w:r>
        <w:t>We began to prototype Ringo’s hair with the infamous fab four hairstyle.</w:t>
      </w:r>
    </w:p>
    <w:p w:rsidR="004F4480" w:rsidRDefault="004F4480" w:rsidP="004F4480">
      <w:pPr>
        <w:pStyle w:val="Heading2"/>
      </w:pPr>
      <w:r>
        <w:t xml:space="preserve">Describe </w:t>
      </w:r>
      <w:r w:rsidR="00AA1EC3">
        <w:t>the moral of the troops at this point in the project</w:t>
      </w:r>
      <w:r>
        <w:t>?</w:t>
      </w:r>
    </w:p>
    <w:p w:rsidR="00ED080B" w:rsidRPr="00ED080B" w:rsidRDefault="00ED080B" w:rsidP="00ED080B">
      <w:pPr>
        <w:pStyle w:val="ListParagraph"/>
        <w:numPr>
          <w:ilvl w:val="0"/>
          <w:numId w:val="2"/>
        </w:numPr>
      </w:pPr>
      <w:r>
        <w:t>The team work is solid. Everyone likes this project.</w:t>
      </w:r>
    </w:p>
    <w:p w:rsidR="004F4480" w:rsidRDefault="004F4480" w:rsidP="004F4480"/>
    <w:p w:rsidR="004F4480" w:rsidRDefault="004F4480" w:rsidP="004F4480"/>
    <w:p w:rsidR="004F4480" w:rsidRDefault="004F4480" w:rsidP="004F4480"/>
    <w:p w:rsidR="00ED080B" w:rsidRDefault="00ED080B" w:rsidP="004F4480">
      <w:bookmarkStart w:id="0" w:name="_GoBack"/>
      <w:bookmarkEnd w:id="0"/>
    </w:p>
    <w:p w:rsidR="00ED080B" w:rsidRPr="004F4480" w:rsidRDefault="00ED080B" w:rsidP="004F4480"/>
    <w:sectPr w:rsidR="00ED080B" w:rsidRPr="004F4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50717"/>
    <w:multiLevelType w:val="hybridMultilevel"/>
    <w:tmpl w:val="5D2CF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513C68"/>
    <w:multiLevelType w:val="hybridMultilevel"/>
    <w:tmpl w:val="1E8E7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69"/>
    <w:rsid w:val="004F4480"/>
    <w:rsid w:val="00911B69"/>
    <w:rsid w:val="00AA1EC3"/>
    <w:rsid w:val="00ED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5C04"/>
  <w15:chartTrackingRefBased/>
  <w15:docId w15:val="{74DD751C-CD34-48DB-9309-0820122A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4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4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4480"/>
    <w:pPr>
      <w:pBdr>
        <w:bottom w:val="single" w:sz="4" w:space="4" w:color="auto"/>
      </w:pBdr>
      <w:spacing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F4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F44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44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4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D080B"/>
    <w:rPr>
      <w:color w:val="808080"/>
    </w:rPr>
  </w:style>
  <w:style w:type="paragraph" w:styleId="ListParagraph">
    <w:name w:val="List Paragraph"/>
    <w:basedOn w:val="Normal"/>
    <w:uiPriority w:val="34"/>
    <w:qFormat/>
    <w:rsid w:val="00ED0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tudent\Modules\DocumentLibraries\Lab\DocumentTemplates\WingtipProductPropo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1D597157284B509611B6EA3875E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2B607-CFCD-4925-B72A-83A9DD563594}"/>
      </w:docPartPr>
      <w:docPartBody>
        <w:p w:rsidR="00000000" w:rsidRDefault="00235446" w:rsidP="00235446">
          <w:pPr>
            <w:pStyle w:val="731D597157284B509611B6EA3875EF81"/>
          </w:pPr>
          <w:r w:rsidRPr="007A1BB1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46"/>
    <w:rsid w:val="00235446"/>
    <w:rsid w:val="004A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5446"/>
    <w:rPr>
      <w:color w:val="808080"/>
    </w:rPr>
  </w:style>
  <w:style w:type="paragraph" w:customStyle="1" w:styleId="68C63E8AAFD147EF828C8FAF3519D374">
    <w:name w:val="68C63E8AAFD147EF828C8FAF3519D374"/>
    <w:rsid w:val="00235446"/>
  </w:style>
  <w:style w:type="paragraph" w:customStyle="1" w:styleId="731D597157284B509611B6EA3875EF81">
    <w:name w:val="731D597157284B509611B6EA3875EF81"/>
    <w:rsid w:val="002354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posedProductCode xmlns="0afa4e43-3af1-46dd-9207-4d8c52ce3a50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duct Plan Status Report" ma:contentTypeID="0x010100006E423AC0C2A647A038EF43D08ED6F7005457A2CF3755984A857EB0ECCA07B477" ma:contentTypeVersion="2" ma:contentTypeDescription="" ma:contentTypeScope="" ma:versionID="61414d5933f9f47224aa3eec4ad1cd40">
  <xsd:schema xmlns:xsd="http://www.w3.org/2001/XMLSchema" xmlns:xs="http://www.w3.org/2001/XMLSchema" xmlns:p="http://schemas.microsoft.com/office/2006/metadata/properties" xmlns:ns2="0afa4e43-3af1-46dd-9207-4d8c52ce3a50" targetNamespace="http://schemas.microsoft.com/office/2006/metadata/properties" ma:root="true" ma:fieldsID="0448a2b4b95bde944cceb0c3cb62c686" ns2:_="">
    <xsd:import namespace="0afa4e43-3af1-46dd-9207-4d8c52ce3a50"/>
    <xsd:element name="properties">
      <xsd:complexType>
        <xsd:sequence>
          <xsd:element name="documentManagement">
            <xsd:complexType>
              <xsd:all>
                <xsd:element ref="ns2:ProposedProductCod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a4e43-3af1-46dd-9207-4d8c52ce3a50" elementFormDefault="qualified">
    <xsd:import namespace="http://schemas.microsoft.com/office/2006/documentManagement/types"/>
    <xsd:import namespace="http://schemas.microsoft.com/office/infopath/2007/PartnerControls"/>
    <xsd:element name="ProposedProductCode" ma:index="8" ma:displayName="Proposed Product Code" ma:indexed="true" ma:internalName="ProposedProductCode">
      <xsd:simpleType>
        <xsd:restriction base="dms:Text">
          <xsd:maxLength value="6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8CAD10-2575-4EF8-8630-D0C3E8AF999B}">
  <ds:schemaRefs>
    <ds:schemaRef ds:uri="http://schemas.microsoft.com/office/2006/metadata/properties"/>
    <ds:schemaRef ds:uri="http://schemas.microsoft.com/office/infopath/2007/PartnerControls"/>
    <ds:schemaRef ds:uri="0afa4e43-3af1-46dd-9207-4d8c52ce3a50"/>
  </ds:schemaRefs>
</ds:datastoreItem>
</file>

<file path=customXml/itemProps2.xml><?xml version="1.0" encoding="utf-8"?>
<ds:datastoreItem xmlns:ds="http://schemas.openxmlformats.org/officeDocument/2006/customXml" ds:itemID="{9D3E667D-A935-47D6-AAAF-025A081259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003237-A0BA-49BE-B109-7259ACD8AF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fa4e43-3af1-46dd-9207-4d8c52ce3a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WingtipProductProposal.dotx</Template>
  <TotalTime>12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- 2013-10-15</dc:title>
  <dc:subject/>
  <dc:creator>Windows User</dc:creator>
  <cp:keywords/>
  <dc:description/>
  <cp:lastModifiedBy>Windows User</cp:lastModifiedBy>
  <cp:revision>1</cp:revision>
  <dcterms:created xsi:type="dcterms:W3CDTF">2013-07-05T20:48:00Z</dcterms:created>
  <dcterms:modified xsi:type="dcterms:W3CDTF">2013-07-05T21:00:00Z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0x010100006E423AC0C2A647A038EF43D08ED6F7005457A2CF3755984A857EB0ECCA07B477</vt:lpwstr>
  </property>
</Properties>
</file>