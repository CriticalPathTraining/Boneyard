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130F3" w14:textId="5BDE1E13" w:rsidR="00EB1ADF" w:rsidRDefault="005D5452" w:rsidP="0048025F">
      <w:pPr>
        <w:pStyle w:val="Heading2"/>
      </w:pPr>
      <w:r>
        <w:t xml:space="preserve">Working with </w:t>
      </w:r>
      <w:r w:rsidR="00F91A51">
        <w:t xml:space="preserve">the </w:t>
      </w:r>
      <w:r w:rsidR="00A15743">
        <w:t>Managed Metadata</w:t>
      </w:r>
      <w:r w:rsidR="00F91A51">
        <w:t xml:space="preserve"> Service</w:t>
      </w:r>
    </w:p>
    <w:p w14:paraId="26CFC61A" w14:textId="7CA21140" w:rsidR="00EB1ADF" w:rsidRPr="005C7841" w:rsidRDefault="00EB1ADF" w:rsidP="0048025F">
      <w:pPr>
        <w:pStyle w:val="LabExerciseCallout"/>
      </w:pPr>
      <w:r w:rsidRPr="005C7841">
        <w:rPr>
          <w:b/>
        </w:rPr>
        <w:t>Lab Time</w:t>
      </w:r>
      <w:r w:rsidRPr="005C7841">
        <w:t xml:space="preserve">: </w:t>
      </w:r>
      <w:r w:rsidR="00A15743">
        <w:t>60</w:t>
      </w:r>
      <w:r w:rsidRPr="005C7841">
        <w:t xml:space="preserve"> minutes</w:t>
      </w:r>
    </w:p>
    <w:p w14:paraId="0BEF9589" w14:textId="45A4E2B6" w:rsidR="00EB1ADF" w:rsidRPr="005C7841" w:rsidRDefault="00EB1ADF" w:rsidP="0048025F">
      <w:pPr>
        <w:pStyle w:val="LabExerciseCallout"/>
      </w:pPr>
      <w:r w:rsidRPr="005C7841">
        <w:rPr>
          <w:b/>
        </w:rPr>
        <w:t>Lab Folder</w:t>
      </w:r>
      <w:r w:rsidRPr="005C7841">
        <w:t xml:space="preserve">: </w:t>
      </w:r>
      <w:r w:rsidR="00540060">
        <w:t>C:\Student\Modules</w:t>
      </w:r>
      <w:r w:rsidR="00941D1D">
        <w:t>\</w:t>
      </w:r>
      <w:r w:rsidR="00897408">
        <w:t>ManagedMetadata</w:t>
      </w:r>
      <w:r w:rsidR="00540060">
        <w:t>\Lab</w:t>
      </w:r>
    </w:p>
    <w:p w14:paraId="5511B642" w14:textId="425BDC1F" w:rsidR="00FB5399" w:rsidRPr="00502593" w:rsidRDefault="00EB1ADF" w:rsidP="00502593">
      <w:pPr>
        <w:pStyle w:val="LabExerciseCallout"/>
        <w:rPr>
          <w:rFonts w:cs="Arial"/>
          <w:lang w:val="en"/>
        </w:rPr>
      </w:pPr>
      <w:r w:rsidRPr="005C7841">
        <w:rPr>
          <w:b/>
        </w:rPr>
        <w:t>Lab Overview</w:t>
      </w:r>
      <w:r w:rsidRPr="005C7841">
        <w:t xml:space="preserve">: </w:t>
      </w:r>
      <w:r w:rsidR="00A15743">
        <w:rPr>
          <w:rFonts w:cs="Arial"/>
          <w:lang w:val="en"/>
        </w:rPr>
        <w:t xml:space="preserve">In this module you will gain hands on experience </w:t>
      </w:r>
      <w:r w:rsidR="009B5E39">
        <w:rPr>
          <w:rFonts w:cs="Arial"/>
          <w:lang w:val="en"/>
        </w:rPr>
        <w:t xml:space="preserve">working with </w:t>
      </w:r>
      <w:r w:rsidR="00A15743">
        <w:rPr>
          <w:rFonts w:cs="Arial"/>
          <w:lang w:val="en"/>
        </w:rPr>
        <w:t xml:space="preserve">SharePoint </w:t>
      </w:r>
      <w:r w:rsidR="00502593">
        <w:rPr>
          <w:rFonts w:cs="Arial"/>
          <w:lang w:val="en"/>
        </w:rPr>
        <w:t>Online</w:t>
      </w:r>
      <w:r w:rsidR="00A15743">
        <w:rPr>
          <w:rFonts w:cs="Arial"/>
          <w:lang w:val="en"/>
        </w:rPr>
        <w:t xml:space="preserve"> Manag</w:t>
      </w:r>
      <w:r w:rsidR="009B5E39">
        <w:rPr>
          <w:rFonts w:cs="Arial"/>
          <w:lang w:val="en"/>
        </w:rPr>
        <w:t>ed Metadata service application</w:t>
      </w:r>
      <w:r w:rsidR="00A15743">
        <w:rPr>
          <w:rFonts w:cs="Arial"/>
          <w:lang w:val="en"/>
        </w:rPr>
        <w:t xml:space="preserve">. </w:t>
      </w:r>
      <w:r w:rsidR="009B5E39">
        <w:rPr>
          <w:rFonts w:cs="Arial"/>
          <w:lang w:val="en"/>
        </w:rPr>
        <w:t>The Managed Metadata Service Application (MMS) provides services for Content Type Syndication, Metadata Term Set Management and other key farm wide features that are used by other services like Search and the User Profile Service.</w:t>
      </w:r>
    </w:p>
    <w:p w14:paraId="0872C488" w14:textId="765FCA44" w:rsidR="00AD118C" w:rsidRDefault="00AD118C" w:rsidP="00EB1ADF">
      <w:pPr>
        <w:pStyle w:val="Heading3"/>
      </w:pPr>
      <w:r>
        <w:t>Exercise 1: Create a Local Term Set</w:t>
      </w:r>
    </w:p>
    <w:p w14:paraId="21AF7B21" w14:textId="6BA9D205" w:rsidR="002A673B" w:rsidRDefault="002A673B" w:rsidP="009D4F31">
      <w:pPr>
        <w:pStyle w:val="LabExerciseCallout"/>
      </w:pPr>
      <w:r>
        <w:t xml:space="preserve">In </w:t>
      </w:r>
      <w:r w:rsidRPr="009D4F31">
        <w:rPr>
          <w:lang w:val="en"/>
        </w:rPr>
        <w:t>this</w:t>
      </w:r>
      <w:r>
        <w:t xml:space="preserve"> exercise you will create a Local Term Set. As the name suggests, local term sets are restricted to use in the current Site Collection. This is good for Term Sets that will not be used in a broader enterprise. If you want to share your terms across Site </w:t>
      </w:r>
      <w:r w:rsidR="00632529">
        <w:t>Collections,</w:t>
      </w:r>
      <w:r>
        <w:t xml:space="preserve"> you will create an Enterprise Term Set in the next exercise.</w:t>
      </w:r>
    </w:p>
    <w:p w14:paraId="5B54DAF1" w14:textId="77777777" w:rsidR="002A673B" w:rsidRPr="009D4F31" w:rsidRDefault="002A673B" w:rsidP="002A673B">
      <w:pPr>
        <w:pStyle w:val="LabStepNumbered"/>
        <w:numPr>
          <w:ilvl w:val="0"/>
          <w:numId w:val="32"/>
        </w:numPr>
      </w:pPr>
      <w:r>
        <w:t xml:space="preserve">Browse to the site </w:t>
      </w:r>
      <w:r>
        <w:rPr>
          <w:b/>
        </w:rPr>
        <w:t>&lt;Team Site&gt;.</w:t>
      </w:r>
    </w:p>
    <w:p w14:paraId="616048C8" w14:textId="45D51CD0" w:rsidR="002A673B" w:rsidRDefault="002A673B" w:rsidP="002A673B">
      <w:pPr>
        <w:pStyle w:val="LabStepNumbered"/>
        <w:numPr>
          <w:ilvl w:val="0"/>
          <w:numId w:val="32"/>
        </w:numPr>
      </w:pPr>
      <w:r>
        <w:t xml:space="preserve">From the </w:t>
      </w:r>
      <w:r w:rsidRPr="009D4F31">
        <w:rPr>
          <w:b/>
        </w:rPr>
        <w:t>Site Actions</w:t>
      </w:r>
      <w:r>
        <w:t xml:space="preserve"> menu choose </w:t>
      </w:r>
      <w:r w:rsidRPr="009D4F31">
        <w:rPr>
          <w:b/>
        </w:rPr>
        <w:t>Site Contents</w:t>
      </w:r>
      <w:r>
        <w:t>.</w:t>
      </w:r>
    </w:p>
    <w:p w14:paraId="1BBF3094" w14:textId="10B76F84" w:rsidR="002A673B" w:rsidRDefault="002A673B" w:rsidP="002A673B">
      <w:pPr>
        <w:pStyle w:val="LabStepNumbered"/>
        <w:numPr>
          <w:ilvl w:val="0"/>
          <w:numId w:val="32"/>
        </w:numPr>
      </w:pPr>
      <w:r>
        <w:t xml:space="preserve">On the </w:t>
      </w:r>
      <w:r w:rsidRPr="009D4F31">
        <w:rPr>
          <w:b/>
        </w:rPr>
        <w:t>Site Contents</w:t>
      </w:r>
      <w:r>
        <w:t xml:space="preserve"> page choose </w:t>
      </w:r>
      <w:r w:rsidRPr="009D4F31">
        <w:rPr>
          <w:b/>
        </w:rPr>
        <w:t>Add an App</w:t>
      </w:r>
      <w:r>
        <w:t>.</w:t>
      </w:r>
    </w:p>
    <w:p w14:paraId="683DD4F2" w14:textId="73C2D3BA" w:rsidR="002A673B" w:rsidRDefault="002A673B" w:rsidP="002A673B">
      <w:pPr>
        <w:pStyle w:val="LabStepNumbered"/>
        <w:numPr>
          <w:ilvl w:val="0"/>
          <w:numId w:val="32"/>
        </w:numPr>
      </w:pPr>
      <w:r>
        <w:t xml:space="preserve">Choose the </w:t>
      </w:r>
      <w:r w:rsidRPr="009D4F31">
        <w:rPr>
          <w:b/>
        </w:rPr>
        <w:t>Issue Tracking</w:t>
      </w:r>
      <w:r>
        <w:t xml:space="preserve"> list template and give it a name of </w:t>
      </w:r>
      <w:r w:rsidRPr="009D4F31">
        <w:rPr>
          <w:b/>
        </w:rPr>
        <w:t>Brainstorming</w:t>
      </w:r>
      <w:r>
        <w:t>.</w:t>
      </w:r>
    </w:p>
    <w:p w14:paraId="14417564" w14:textId="2E4149AE" w:rsidR="002A673B" w:rsidRDefault="002A673B" w:rsidP="002A673B">
      <w:pPr>
        <w:pStyle w:val="LabStepNumbered"/>
        <w:numPr>
          <w:ilvl w:val="0"/>
          <w:numId w:val="32"/>
        </w:numPr>
      </w:pPr>
      <w:r>
        <w:t xml:space="preserve">Click the tile for the new </w:t>
      </w:r>
      <w:r w:rsidRPr="009D4F31">
        <w:rPr>
          <w:b/>
        </w:rPr>
        <w:t>Brainstorming</w:t>
      </w:r>
      <w:r>
        <w:t xml:space="preserve"> list.</w:t>
      </w:r>
    </w:p>
    <w:p w14:paraId="19B47593" w14:textId="545622F1" w:rsidR="002A673B" w:rsidRDefault="002A673B" w:rsidP="002A673B">
      <w:pPr>
        <w:pStyle w:val="LabStepNumbered"/>
        <w:numPr>
          <w:ilvl w:val="0"/>
          <w:numId w:val="32"/>
        </w:numPr>
      </w:pPr>
      <w:r>
        <w:t xml:space="preserve">From the </w:t>
      </w:r>
      <w:r w:rsidRPr="009D4F31">
        <w:rPr>
          <w:b/>
        </w:rPr>
        <w:t>List Tab</w:t>
      </w:r>
      <w:r>
        <w:t xml:space="preserve"> choose </w:t>
      </w:r>
      <w:r w:rsidRPr="009D4F31">
        <w:rPr>
          <w:b/>
        </w:rPr>
        <w:t>Create Column</w:t>
      </w:r>
      <w:r>
        <w:t xml:space="preserve"> in the ribbon.</w:t>
      </w:r>
    </w:p>
    <w:p w14:paraId="49C75FA4" w14:textId="77777777" w:rsidR="002A673B" w:rsidRDefault="002A673B" w:rsidP="002A673B">
      <w:pPr>
        <w:pStyle w:val="LabStepNumbered"/>
        <w:numPr>
          <w:ilvl w:val="0"/>
          <w:numId w:val="32"/>
        </w:numPr>
      </w:pPr>
      <w:r>
        <w:t>Configure the new column as follows:</w:t>
      </w:r>
    </w:p>
    <w:p w14:paraId="07875763" w14:textId="5BF17BF3" w:rsidR="002A673B" w:rsidRPr="009D4F31" w:rsidRDefault="002A673B" w:rsidP="009D4F31">
      <w:pPr>
        <w:pStyle w:val="LabStepNumberedLevel2"/>
        <w:numPr>
          <w:ilvl w:val="1"/>
          <w:numId w:val="32"/>
        </w:numPr>
      </w:pPr>
      <w:r>
        <w:t xml:space="preserve">Column Name: </w:t>
      </w:r>
      <w:r w:rsidRPr="009D4F31">
        <w:rPr>
          <w:b/>
        </w:rPr>
        <w:t>Phase</w:t>
      </w:r>
    </w:p>
    <w:p w14:paraId="5A2CF2E4" w14:textId="096EF7F6" w:rsidR="002A673B" w:rsidRPr="009D4F31" w:rsidRDefault="002A673B" w:rsidP="009D4F31">
      <w:pPr>
        <w:pStyle w:val="LabStepNumberedLevel2"/>
        <w:numPr>
          <w:ilvl w:val="1"/>
          <w:numId w:val="32"/>
        </w:numPr>
      </w:pPr>
      <w:r w:rsidRPr="009D4F31">
        <w:t>Type:</w:t>
      </w:r>
      <w:r>
        <w:rPr>
          <w:b/>
        </w:rPr>
        <w:t xml:space="preserve"> Managed Metadata</w:t>
      </w:r>
    </w:p>
    <w:p w14:paraId="012B57C3" w14:textId="5AAC25E7" w:rsidR="002A673B" w:rsidRDefault="002A673B" w:rsidP="009D4F31">
      <w:pPr>
        <w:pStyle w:val="LabStepNumbered"/>
        <w:numPr>
          <w:ilvl w:val="0"/>
          <w:numId w:val="32"/>
        </w:numPr>
      </w:pPr>
      <w:r>
        <w:t xml:space="preserve">Under </w:t>
      </w:r>
      <w:r w:rsidRPr="009D4F31">
        <w:rPr>
          <w:b/>
        </w:rPr>
        <w:t>Term</w:t>
      </w:r>
      <w:r>
        <w:t xml:space="preserve"> </w:t>
      </w:r>
      <w:r w:rsidRPr="009D4F31">
        <w:rPr>
          <w:b/>
        </w:rPr>
        <w:t>Set Settings</w:t>
      </w:r>
      <w:r>
        <w:t xml:space="preserve">, choose </w:t>
      </w:r>
      <w:r w:rsidRPr="009D4F31">
        <w:rPr>
          <w:b/>
        </w:rPr>
        <w:t>Customize your term set</w:t>
      </w:r>
      <w:r>
        <w:t xml:space="preserve">. This will create a </w:t>
      </w:r>
      <w:r w:rsidRPr="009D4F31">
        <w:rPr>
          <w:b/>
        </w:rPr>
        <w:t>Phase</w:t>
      </w:r>
      <w:r>
        <w:t xml:space="preserve"> term group.</w:t>
      </w:r>
    </w:p>
    <w:p w14:paraId="55D7A6BB" w14:textId="7397D48F" w:rsidR="002A673B" w:rsidRDefault="002A673B" w:rsidP="009D4F31">
      <w:pPr>
        <w:pStyle w:val="LabStepNumbered"/>
        <w:numPr>
          <w:ilvl w:val="0"/>
          <w:numId w:val="0"/>
        </w:numPr>
        <w:ind w:left="360"/>
      </w:pPr>
      <w:r>
        <w:rPr>
          <w:noProof/>
        </w:rPr>
        <w:drawing>
          <wp:inline distT="0" distB="0" distL="0" distR="0" wp14:anchorId="22C26484" wp14:editId="077131BE">
            <wp:extent cx="3680920" cy="3864334"/>
            <wp:effectExtent l="19050" t="19050" r="1524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1135" cy="3875058"/>
                    </a:xfrm>
                    <a:prstGeom prst="rect">
                      <a:avLst/>
                    </a:prstGeom>
                    <a:ln>
                      <a:solidFill>
                        <a:schemeClr val="accent1"/>
                      </a:solidFill>
                    </a:ln>
                  </pic:spPr>
                </pic:pic>
              </a:graphicData>
            </a:graphic>
          </wp:inline>
        </w:drawing>
      </w:r>
    </w:p>
    <w:p w14:paraId="5E21E83F" w14:textId="76779D94" w:rsidR="002A673B" w:rsidRDefault="00E12D5C" w:rsidP="009D4F31">
      <w:pPr>
        <w:pStyle w:val="LabStepNumbered"/>
        <w:numPr>
          <w:ilvl w:val="0"/>
          <w:numId w:val="32"/>
        </w:numPr>
      </w:pPr>
      <w:r>
        <w:t xml:space="preserve">Click the arrow on the </w:t>
      </w:r>
      <w:r w:rsidRPr="009D4F31">
        <w:rPr>
          <w:b/>
        </w:rPr>
        <w:t>Phase</w:t>
      </w:r>
      <w:r>
        <w:t xml:space="preserve"> group and choose </w:t>
      </w:r>
      <w:r w:rsidRPr="009D4F31">
        <w:rPr>
          <w:b/>
        </w:rPr>
        <w:t>Create Term</w:t>
      </w:r>
      <w:r>
        <w:t>.</w:t>
      </w:r>
    </w:p>
    <w:p w14:paraId="2BDE3392" w14:textId="27C34FE7" w:rsidR="00E12D5C" w:rsidRDefault="00E12D5C" w:rsidP="009D4F31">
      <w:pPr>
        <w:pStyle w:val="LabStepNumbered"/>
        <w:numPr>
          <w:ilvl w:val="0"/>
          <w:numId w:val="0"/>
        </w:numPr>
        <w:ind w:left="360"/>
      </w:pPr>
      <w:r>
        <w:rPr>
          <w:noProof/>
        </w:rPr>
        <w:lastRenderedPageBreak/>
        <w:drawing>
          <wp:inline distT="0" distB="0" distL="0" distR="0" wp14:anchorId="0ADD199A" wp14:editId="4C43BDCD">
            <wp:extent cx="3628571" cy="980952"/>
            <wp:effectExtent l="19050" t="19050" r="1016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571" cy="980952"/>
                    </a:xfrm>
                    <a:prstGeom prst="rect">
                      <a:avLst/>
                    </a:prstGeom>
                    <a:ln>
                      <a:solidFill>
                        <a:schemeClr val="accent1"/>
                      </a:solidFill>
                    </a:ln>
                  </pic:spPr>
                </pic:pic>
              </a:graphicData>
            </a:graphic>
          </wp:inline>
        </w:drawing>
      </w:r>
    </w:p>
    <w:p w14:paraId="41CE8C03" w14:textId="5703CCBC" w:rsidR="00E12D5C" w:rsidRDefault="00E12D5C" w:rsidP="009D4F31">
      <w:pPr>
        <w:pStyle w:val="LabStepNumbered"/>
        <w:numPr>
          <w:ilvl w:val="0"/>
          <w:numId w:val="32"/>
        </w:numPr>
      </w:pPr>
      <w:r>
        <w:t>Create the following Terms:</w:t>
      </w:r>
    </w:p>
    <w:p w14:paraId="4A247B9B" w14:textId="122306A7" w:rsidR="00E12D5C" w:rsidRDefault="00E12D5C" w:rsidP="009D4F31">
      <w:pPr>
        <w:pStyle w:val="LabStepNumberedLevel2"/>
        <w:numPr>
          <w:ilvl w:val="1"/>
          <w:numId w:val="32"/>
        </w:numPr>
      </w:pPr>
      <w:r>
        <w:t>Initiation</w:t>
      </w:r>
    </w:p>
    <w:p w14:paraId="0A91B03F" w14:textId="277580E7" w:rsidR="00E12D5C" w:rsidRDefault="00E12D5C" w:rsidP="009D4F31">
      <w:pPr>
        <w:pStyle w:val="LabStepNumberedLevel2"/>
        <w:numPr>
          <w:ilvl w:val="1"/>
          <w:numId w:val="32"/>
        </w:numPr>
      </w:pPr>
      <w:r>
        <w:t>Ideation</w:t>
      </w:r>
    </w:p>
    <w:p w14:paraId="64C2FD1F" w14:textId="414F6519" w:rsidR="00E12D5C" w:rsidRDefault="00E12D5C" w:rsidP="009D4F31">
      <w:pPr>
        <w:pStyle w:val="LabStepNumberedLevel2"/>
        <w:numPr>
          <w:ilvl w:val="1"/>
          <w:numId w:val="32"/>
        </w:numPr>
      </w:pPr>
      <w:r>
        <w:t>Financial Evaluation</w:t>
      </w:r>
    </w:p>
    <w:p w14:paraId="61DEF44F" w14:textId="26473910" w:rsidR="00E12D5C" w:rsidRDefault="00E12D5C" w:rsidP="009D4F31">
      <w:pPr>
        <w:pStyle w:val="LabStepNumberedLevel2"/>
        <w:numPr>
          <w:ilvl w:val="1"/>
          <w:numId w:val="32"/>
        </w:numPr>
      </w:pPr>
      <w:r>
        <w:t>Board Approval</w:t>
      </w:r>
    </w:p>
    <w:p w14:paraId="1DE6473A" w14:textId="1564EF1C" w:rsidR="00E12D5C" w:rsidRDefault="00E12D5C" w:rsidP="009D4F31">
      <w:pPr>
        <w:pStyle w:val="LabStepNumberedLevel2"/>
        <w:numPr>
          <w:ilvl w:val="1"/>
          <w:numId w:val="32"/>
        </w:numPr>
      </w:pPr>
      <w:r>
        <w:t>Approved</w:t>
      </w:r>
    </w:p>
    <w:p w14:paraId="5DD5329E" w14:textId="58265D2E" w:rsidR="00E12D5C" w:rsidRDefault="00E12D5C" w:rsidP="009D4F31">
      <w:pPr>
        <w:pStyle w:val="LabStepNumbered"/>
        <w:numPr>
          <w:ilvl w:val="0"/>
          <w:numId w:val="0"/>
        </w:numPr>
        <w:ind w:left="360"/>
      </w:pPr>
      <w:r>
        <w:rPr>
          <w:noProof/>
        </w:rPr>
        <w:drawing>
          <wp:inline distT="0" distB="0" distL="0" distR="0" wp14:anchorId="52D18095" wp14:editId="129F767F">
            <wp:extent cx="3923809" cy="1876190"/>
            <wp:effectExtent l="19050" t="19050" r="1968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1876190"/>
                    </a:xfrm>
                    <a:prstGeom prst="rect">
                      <a:avLst/>
                    </a:prstGeom>
                    <a:ln>
                      <a:solidFill>
                        <a:schemeClr val="accent1"/>
                      </a:solidFill>
                    </a:ln>
                  </pic:spPr>
                </pic:pic>
              </a:graphicData>
            </a:graphic>
          </wp:inline>
        </w:drawing>
      </w:r>
    </w:p>
    <w:p w14:paraId="6A6AF9B6" w14:textId="5C10FABB" w:rsidR="00E12D5C" w:rsidRDefault="00E12D5C" w:rsidP="009D4F31">
      <w:pPr>
        <w:pStyle w:val="LabStepNumbered"/>
        <w:numPr>
          <w:ilvl w:val="0"/>
          <w:numId w:val="32"/>
        </w:numPr>
      </w:pPr>
      <w:r>
        <w:t xml:space="preserve">Click </w:t>
      </w:r>
      <w:r w:rsidRPr="009D4F31">
        <w:rPr>
          <w:b/>
        </w:rPr>
        <w:t>OK</w:t>
      </w:r>
      <w:r>
        <w:t xml:space="preserve"> to add the field to your list.</w:t>
      </w:r>
    </w:p>
    <w:p w14:paraId="3C8F1FFF" w14:textId="659F3FE6" w:rsidR="00204E18" w:rsidRDefault="00204E18" w:rsidP="009D4F31">
      <w:pPr>
        <w:pStyle w:val="LabStepNumbered"/>
        <w:numPr>
          <w:ilvl w:val="0"/>
          <w:numId w:val="32"/>
        </w:numPr>
      </w:pPr>
      <w:r>
        <w:t xml:space="preserve">Click </w:t>
      </w:r>
      <w:r w:rsidRPr="009D4F31">
        <w:rPr>
          <w:b/>
        </w:rPr>
        <w:t>new item</w:t>
      </w:r>
      <w:r>
        <w:t xml:space="preserve"> and notice your new field and the terms associated with it.</w:t>
      </w:r>
    </w:p>
    <w:p w14:paraId="61AC4C85" w14:textId="19AF7D47" w:rsidR="00204E18" w:rsidRDefault="00204E18" w:rsidP="009D4F31">
      <w:pPr>
        <w:pStyle w:val="LabStepNumbered"/>
        <w:numPr>
          <w:ilvl w:val="0"/>
          <w:numId w:val="0"/>
        </w:numPr>
        <w:ind w:left="360"/>
      </w:pPr>
      <w:r>
        <w:rPr>
          <w:noProof/>
        </w:rPr>
        <w:drawing>
          <wp:inline distT="0" distB="0" distL="0" distR="0" wp14:anchorId="7C65D000" wp14:editId="32D2B585">
            <wp:extent cx="5619048" cy="2733333"/>
            <wp:effectExtent l="19050" t="19050" r="2032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2733333"/>
                    </a:xfrm>
                    <a:prstGeom prst="rect">
                      <a:avLst/>
                    </a:prstGeom>
                    <a:ln>
                      <a:solidFill>
                        <a:schemeClr val="accent1"/>
                      </a:solidFill>
                    </a:ln>
                  </pic:spPr>
                </pic:pic>
              </a:graphicData>
            </a:graphic>
          </wp:inline>
        </w:drawing>
      </w:r>
    </w:p>
    <w:p w14:paraId="29634DCC" w14:textId="54D97F6B" w:rsidR="00204E18" w:rsidRDefault="00204E18" w:rsidP="009D4F31">
      <w:pPr>
        <w:pStyle w:val="LabStepNumbered"/>
        <w:numPr>
          <w:ilvl w:val="0"/>
          <w:numId w:val="32"/>
        </w:numPr>
      </w:pPr>
      <w:r>
        <w:t xml:space="preserve">Click </w:t>
      </w:r>
      <w:r w:rsidRPr="009D4F31">
        <w:rPr>
          <w:b/>
        </w:rPr>
        <w:t>Save</w:t>
      </w:r>
      <w:r>
        <w:t xml:space="preserve"> to return to your list.</w:t>
      </w:r>
    </w:p>
    <w:p w14:paraId="588A833C" w14:textId="36FA17EB" w:rsidR="00204E18" w:rsidRDefault="00204E18" w:rsidP="009D4F31">
      <w:pPr>
        <w:pStyle w:val="LabStepNumbered"/>
        <w:numPr>
          <w:ilvl w:val="0"/>
          <w:numId w:val="32"/>
        </w:numPr>
      </w:pPr>
      <w:r>
        <w:t xml:space="preserve">Choose </w:t>
      </w:r>
      <w:r w:rsidRPr="009D4F31">
        <w:rPr>
          <w:b/>
        </w:rPr>
        <w:t>Site Actions | Site Settings</w:t>
      </w:r>
      <w:r>
        <w:t>.</w:t>
      </w:r>
    </w:p>
    <w:p w14:paraId="3374695D" w14:textId="13FAEA35" w:rsidR="00204E18" w:rsidRDefault="00204E18" w:rsidP="009D4F31">
      <w:pPr>
        <w:pStyle w:val="LabStepNumbered"/>
        <w:numPr>
          <w:ilvl w:val="0"/>
          <w:numId w:val="32"/>
        </w:numPr>
      </w:pPr>
      <w:r>
        <w:t>Under Site Administration choose Term Store Management</w:t>
      </w:r>
    </w:p>
    <w:p w14:paraId="1BF7A96E" w14:textId="40FCB52F" w:rsidR="00204E18" w:rsidRDefault="00204E18" w:rsidP="009D4F31">
      <w:pPr>
        <w:pStyle w:val="LabStepNumbered"/>
        <w:numPr>
          <w:ilvl w:val="0"/>
          <w:numId w:val="32"/>
        </w:numPr>
      </w:pPr>
      <w:r>
        <w:lastRenderedPageBreak/>
        <w:t xml:space="preserve">Notice that under your </w:t>
      </w:r>
      <w:r w:rsidRPr="009D4F31">
        <w:rPr>
          <w:b/>
        </w:rPr>
        <w:t>Team Site</w:t>
      </w:r>
      <w:r>
        <w:t xml:space="preserve"> there is a Term Set for </w:t>
      </w:r>
      <w:r w:rsidRPr="009D4F31">
        <w:rPr>
          <w:b/>
        </w:rPr>
        <w:t>Phase</w:t>
      </w:r>
      <w:r>
        <w:t xml:space="preserve">. You created a “local” term set, but it is still stored in the </w:t>
      </w:r>
      <w:r w:rsidRPr="009D4F31">
        <w:rPr>
          <w:b/>
        </w:rPr>
        <w:t>Managed Metadata Service</w:t>
      </w:r>
      <w:r>
        <w:t>.</w:t>
      </w:r>
    </w:p>
    <w:p w14:paraId="39BFB580" w14:textId="43644289" w:rsidR="00204E18" w:rsidRDefault="00204E18" w:rsidP="009D4F31">
      <w:pPr>
        <w:pStyle w:val="LabStepNumbered"/>
        <w:numPr>
          <w:ilvl w:val="0"/>
          <w:numId w:val="0"/>
        </w:numPr>
        <w:ind w:left="360"/>
      </w:pPr>
      <w:r>
        <w:rPr>
          <w:noProof/>
        </w:rPr>
        <w:drawing>
          <wp:inline distT="0" distB="0" distL="0" distR="0" wp14:anchorId="78596AD1" wp14:editId="66750EDA">
            <wp:extent cx="3009524" cy="2761905"/>
            <wp:effectExtent l="19050" t="19050" r="1968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524" cy="2761905"/>
                    </a:xfrm>
                    <a:prstGeom prst="rect">
                      <a:avLst/>
                    </a:prstGeom>
                    <a:ln>
                      <a:solidFill>
                        <a:schemeClr val="accent1"/>
                      </a:solidFill>
                    </a:ln>
                  </pic:spPr>
                </pic:pic>
              </a:graphicData>
            </a:graphic>
          </wp:inline>
        </w:drawing>
      </w:r>
    </w:p>
    <w:p w14:paraId="1A376CC7" w14:textId="6479FF70" w:rsidR="002A673B" w:rsidRDefault="00204E18" w:rsidP="009D4F31">
      <w:pPr>
        <w:pStyle w:val="LabExerciseCallout"/>
      </w:pPr>
      <w:r>
        <w:t xml:space="preserve">In this </w:t>
      </w:r>
      <w:r w:rsidRPr="009D4F31">
        <w:rPr>
          <w:lang w:val="en"/>
        </w:rPr>
        <w:t>exercise</w:t>
      </w:r>
      <w:r>
        <w:t xml:space="preserve"> you created a </w:t>
      </w:r>
      <w:r w:rsidR="00632529">
        <w:t xml:space="preserve">local </w:t>
      </w:r>
      <w:r>
        <w:t xml:space="preserve">term set for the Site Collection, in the next exercise you will create a term set that will be available for the </w:t>
      </w:r>
      <w:r w:rsidRPr="009D4F31">
        <w:rPr>
          <w:rStyle w:val="LabStepScreenshotFrame"/>
        </w:rPr>
        <w:t>entire</w:t>
      </w:r>
      <w:r>
        <w:t xml:space="preserve"> tenant.</w:t>
      </w:r>
    </w:p>
    <w:p w14:paraId="513860D9" w14:textId="4FC791D9" w:rsidR="00EB1ADF" w:rsidRPr="00AB0146" w:rsidRDefault="0066377C" w:rsidP="00EB1ADF">
      <w:pPr>
        <w:pStyle w:val="Heading3"/>
      </w:pPr>
      <w:r>
        <w:t xml:space="preserve">Exercise </w:t>
      </w:r>
      <w:r w:rsidR="00AD118C">
        <w:t>2</w:t>
      </w:r>
      <w:r w:rsidR="00EB1ADF">
        <w:t xml:space="preserve">: </w:t>
      </w:r>
      <w:r>
        <w:t>Create</w:t>
      </w:r>
      <w:r w:rsidR="005D5452">
        <w:t xml:space="preserve"> </w:t>
      </w:r>
      <w:r>
        <w:t xml:space="preserve">a New </w:t>
      </w:r>
      <w:r w:rsidR="00AD118C">
        <w:t xml:space="preserve">Enterprise </w:t>
      </w:r>
      <w:r>
        <w:t>Term Set</w:t>
      </w:r>
    </w:p>
    <w:p w14:paraId="7AE855BF" w14:textId="25F48E00" w:rsidR="00EB1ADF" w:rsidRDefault="005D5452" w:rsidP="00941D1D">
      <w:pPr>
        <w:pStyle w:val="LabExerciseCallout"/>
      </w:pPr>
      <w:r>
        <w:rPr>
          <w:lang w:val="en"/>
        </w:rPr>
        <w:t>In this exercise you will create a new taxonomy</w:t>
      </w:r>
      <w:r w:rsidR="005B3F2F">
        <w:rPr>
          <w:lang w:val="en"/>
        </w:rPr>
        <w:t xml:space="preserve"> group</w:t>
      </w:r>
      <w:r>
        <w:rPr>
          <w:lang w:val="en"/>
        </w:rPr>
        <w:t xml:space="preserve"> using the Managed Metadata term store tool and use it within a site.</w:t>
      </w:r>
      <w:r w:rsidR="005C5D10">
        <w:rPr>
          <w:lang w:val="en"/>
        </w:rPr>
        <w:t xml:space="preserve"> This metadata term set will enable researchers working on new products to tag their products based on the phase of development.</w:t>
      </w:r>
      <w:r w:rsidR="000C3562">
        <w:rPr>
          <w:lang w:val="en"/>
        </w:rPr>
        <w:t xml:space="preserve"> You will also import a hierarchical term set prepared for you by your corporate taxonomist. </w:t>
      </w:r>
    </w:p>
    <w:p w14:paraId="48B0849F" w14:textId="6286D24C" w:rsidR="005F6594" w:rsidRDefault="005C5D10" w:rsidP="005C5D10">
      <w:pPr>
        <w:pStyle w:val="LabStepNumbered"/>
        <w:numPr>
          <w:ilvl w:val="0"/>
          <w:numId w:val="32"/>
        </w:numPr>
      </w:pPr>
      <w:r>
        <w:t xml:space="preserve">Browse to the site </w:t>
      </w:r>
      <w:r w:rsidR="00EE0A26">
        <w:rPr>
          <w:b/>
        </w:rPr>
        <w:t>&lt;Team Site&gt;.</w:t>
      </w:r>
    </w:p>
    <w:p w14:paraId="07534616" w14:textId="57CBC509" w:rsidR="005C5D10" w:rsidRDefault="005C5D10" w:rsidP="005F6594">
      <w:pPr>
        <w:pStyle w:val="LabStepNumbered"/>
      </w:pPr>
      <w:r>
        <w:t xml:space="preserve">Navigate </w:t>
      </w:r>
      <w:r w:rsidRPr="005B3F2F">
        <w:rPr>
          <w:b/>
        </w:rPr>
        <w:t xml:space="preserve">to Site Settings | </w:t>
      </w:r>
      <w:r w:rsidR="0095157D" w:rsidRPr="005B3F2F">
        <w:rPr>
          <w:b/>
        </w:rPr>
        <w:t>Term store management</w:t>
      </w:r>
      <w:r w:rsidR="00447B96">
        <w:rPr>
          <w:b/>
        </w:rPr>
        <w:t xml:space="preserve"> </w:t>
      </w:r>
      <w:r w:rsidR="00447B96" w:rsidRPr="009B3F26">
        <w:t>under the</w:t>
      </w:r>
      <w:r w:rsidR="00447B96">
        <w:rPr>
          <w:b/>
        </w:rPr>
        <w:t xml:space="preserve"> Site Administration</w:t>
      </w:r>
      <w:r w:rsidR="00447B96" w:rsidRPr="009B3F26">
        <w:t xml:space="preserve"> section</w:t>
      </w:r>
      <w:r w:rsidR="0095157D">
        <w:t>.</w:t>
      </w:r>
    </w:p>
    <w:p w14:paraId="36DCA7AC" w14:textId="5DB888FD" w:rsidR="005F6594" w:rsidRDefault="0095157D" w:rsidP="0095157D">
      <w:pPr>
        <w:pStyle w:val="LabStepNumbered"/>
      </w:pPr>
      <w:r>
        <w:t xml:space="preserve">In the </w:t>
      </w:r>
      <w:r w:rsidRPr="005B3F2F">
        <w:rPr>
          <w:b/>
        </w:rPr>
        <w:t>Term Store Management Tool</w:t>
      </w:r>
      <w:r>
        <w:t xml:space="preserve"> click the </w:t>
      </w:r>
      <w:r w:rsidRPr="005B3F2F">
        <w:rPr>
          <w:b/>
        </w:rPr>
        <w:t>Managed Metadata Service</w:t>
      </w:r>
      <w:r>
        <w:t xml:space="preserve"> and choose </w:t>
      </w:r>
      <w:r w:rsidRPr="005B3F2F">
        <w:rPr>
          <w:b/>
        </w:rPr>
        <w:t>New Group</w:t>
      </w:r>
      <w:r>
        <w:t>.</w:t>
      </w:r>
    </w:p>
    <w:p w14:paraId="03782403" w14:textId="7456C8DF" w:rsidR="0095157D" w:rsidRDefault="0095157D" w:rsidP="00147BB1">
      <w:pPr>
        <w:pStyle w:val="LabStepScreenshot"/>
      </w:pPr>
      <w:r>
        <w:rPr>
          <w:noProof/>
        </w:rPr>
        <w:lastRenderedPageBreak/>
        <w:drawing>
          <wp:inline distT="0" distB="0" distL="0" distR="0" wp14:anchorId="2B98D78F" wp14:editId="48F41AFD">
            <wp:extent cx="4750129" cy="3040083"/>
            <wp:effectExtent l="19050" t="19050" r="1270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032" cy="3048981"/>
                    </a:xfrm>
                    <a:prstGeom prst="rect">
                      <a:avLst/>
                    </a:prstGeom>
                    <a:ln>
                      <a:solidFill>
                        <a:schemeClr val="accent1"/>
                      </a:solidFill>
                    </a:ln>
                  </pic:spPr>
                </pic:pic>
              </a:graphicData>
            </a:graphic>
          </wp:inline>
        </w:drawing>
      </w:r>
    </w:p>
    <w:p w14:paraId="36B6F65A" w14:textId="3954ECBF" w:rsidR="0095157D" w:rsidRDefault="0095157D" w:rsidP="0095157D">
      <w:pPr>
        <w:pStyle w:val="LabStepNumbered"/>
      </w:pPr>
      <w:r>
        <w:t>Name the group “</w:t>
      </w:r>
      <w:r w:rsidR="00B03E5F" w:rsidRPr="009D4F31">
        <w:rPr>
          <w:b/>
        </w:rPr>
        <w:t xml:space="preserve">&lt;Team Site&gt; </w:t>
      </w:r>
      <w:r w:rsidRPr="005B3F2F">
        <w:rPr>
          <w:b/>
        </w:rPr>
        <w:t>Research Department</w:t>
      </w:r>
      <w:r>
        <w:t>”.</w:t>
      </w:r>
    </w:p>
    <w:p w14:paraId="0A0B2532" w14:textId="5418A237" w:rsidR="00B03E5F" w:rsidRDefault="00B03E5F" w:rsidP="009D4F31">
      <w:pPr>
        <w:pStyle w:val="LabExerciseCallout"/>
      </w:pPr>
      <w:r>
        <w:t>Because we are working in a shared training environment you are adding your Team Site name to the beginning of this Enterprise Term Set to avoid stepping on each other. If this were a real Enterprise Term Set you would have only one and not need this prefix.</w:t>
      </w:r>
    </w:p>
    <w:p w14:paraId="231A59A5" w14:textId="46C2E5B9" w:rsidR="0095157D" w:rsidRDefault="0095157D" w:rsidP="0095157D">
      <w:pPr>
        <w:pStyle w:val="LabStepNumbered"/>
      </w:pPr>
      <w:r>
        <w:t xml:space="preserve">Click the </w:t>
      </w:r>
      <w:r w:rsidR="00B03E5F" w:rsidRPr="009D4F31">
        <w:rPr>
          <w:b/>
        </w:rPr>
        <w:t>&lt;Team Site&gt;</w:t>
      </w:r>
      <w:r w:rsidR="00B03E5F">
        <w:t xml:space="preserve"> </w:t>
      </w:r>
      <w:r w:rsidRPr="005B3F2F">
        <w:rPr>
          <w:b/>
        </w:rPr>
        <w:t>Research Department</w:t>
      </w:r>
      <w:r>
        <w:t xml:space="preserve"> node and choose </w:t>
      </w:r>
      <w:r w:rsidRPr="005B3F2F">
        <w:rPr>
          <w:b/>
        </w:rPr>
        <w:t>New Term Set</w:t>
      </w:r>
      <w:r>
        <w:t xml:space="preserve">. Name the term set </w:t>
      </w:r>
      <w:r w:rsidRPr="005B3F2F">
        <w:rPr>
          <w:b/>
        </w:rPr>
        <w:t>Project Status</w:t>
      </w:r>
      <w:r>
        <w:t>.</w:t>
      </w:r>
    </w:p>
    <w:p w14:paraId="44D6E9AD" w14:textId="4E45BA1F" w:rsidR="0095157D" w:rsidRDefault="0095157D" w:rsidP="0095157D">
      <w:pPr>
        <w:pStyle w:val="LabStepNumbered"/>
      </w:pPr>
      <w:r>
        <w:t xml:space="preserve">Click the </w:t>
      </w:r>
      <w:r w:rsidRPr="005B3F2F">
        <w:rPr>
          <w:b/>
        </w:rPr>
        <w:t>Project Status</w:t>
      </w:r>
      <w:r>
        <w:t xml:space="preserve"> node and choose </w:t>
      </w:r>
      <w:r w:rsidRPr="005B3F2F">
        <w:rPr>
          <w:b/>
        </w:rPr>
        <w:t>Create Term</w:t>
      </w:r>
      <w:r>
        <w:t xml:space="preserve">. Create the following terms under </w:t>
      </w:r>
      <w:r w:rsidRPr="005B3F2F">
        <w:rPr>
          <w:b/>
        </w:rPr>
        <w:t>Project Status</w:t>
      </w:r>
      <w:r w:rsidR="006D39DB">
        <w:rPr>
          <w:b/>
        </w:rPr>
        <w:t>.</w:t>
      </w:r>
    </w:p>
    <w:p w14:paraId="7D4F5DD0" w14:textId="0D3B1303" w:rsidR="0095157D" w:rsidRDefault="0095157D" w:rsidP="0095157D">
      <w:pPr>
        <w:pStyle w:val="LabStepNumberedLevel2"/>
        <w:numPr>
          <w:ilvl w:val="0"/>
          <w:numId w:val="33"/>
        </w:numPr>
      </w:pPr>
      <w:r>
        <w:t>Development</w:t>
      </w:r>
    </w:p>
    <w:p w14:paraId="480BF176" w14:textId="116354ED" w:rsidR="0095157D" w:rsidRDefault="0095157D" w:rsidP="0095157D">
      <w:pPr>
        <w:pStyle w:val="LabStepNumberedLevel2"/>
        <w:numPr>
          <w:ilvl w:val="0"/>
          <w:numId w:val="33"/>
        </w:numPr>
      </w:pPr>
      <w:r>
        <w:t>Financial Evaluation</w:t>
      </w:r>
    </w:p>
    <w:p w14:paraId="2E551715" w14:textId="4DCE912F" w:rsidR="0095157D" w:rsidRDefault="0095157D" w:rsidP="0095157D">
      <w:pPr>
        <w:pStyle w:val="LabStepNumberedLevel2"/>
        <w:numPr>
          <w:ilvl w:val="0"/>
          <w:numId w:val="33"/>
        </w:numPr>
      </w:pPr>
      <w:r>
        <w:t>Technical Evaluation</w:t>
      </w:r>
    </w:p>
    <w:p w14:paraId="2ABDC8D6" w14:textId="2C59315D" w:rsidR="0095157D" w:rsidRDefault="0095157D" w:rsidP="0095157D">
      <w:pPr>
        <w:pStyle w:val="LabStepNumberedLevel2"/>
        <w:numPr>
          <w:ilvl w:val="0"/>
          <w:numId w:val="33"/>
        </w:numPr>
      </w:pPr>
      <w:r>
        <w:t>Safety Evaluation</w:t>
      </w:r>
    </w:p>
    <w:p w14:paraId="08A490F1" w14:textId="2460D289" w:rsidR="0095157D" w:rsidRDefault="0095157D" w:rsidP="0095157D">
      <w:pPr>
        <w:pStyle w:val="LabStepNumberedLevel2"/>
        <w:numPr>
          <w:ilvl w:val="0"/>
          <w:numId w:val="33"/>
        </w:numPr>
      </w:pPr>
      <w:r>
        <w:t>Patent Application</w:t>
      </w:r>
    </w:p>
    <w:p w14:paraId="74C77F05" w14:textId="22BC5CBA" w:rsidR="0095157D" w:rsidRDefault="0095157D" w:rsidP="0095157D">
      <w:pPr>
        <w:pStyle w:val="LabStepNumberedLevel2"/>
        <w:numPr>
          <w:ilvl w:val="0"/>
          <w:numId w:val="33"/>
        </w:numPr>
      </w:pPr>
      <w:r>
        <w:t>Approval Requested</w:t>
      </w:r>
    </w:p>
    <w:p w14:paraId="3179A504" w14:textId="7AF7E3CD" w:rsidR="0095157D" w:rsidRDefault="0095157D" w:rsidP="0095157D">
      <w:pPr>
        <w:pStyle w:val="LabStepNumberedLevel2"/>
        <w:numPr>
          <w:ilvl w:val="0"/>
          <w:numId w:val="33"/>
        </w:numPr>
      </w:pPr>
      <w:r>
        <w:t>Approved</w:t>
      </w:r>
    </w:p>
    <w:p w14:paraId="2F3E0FFB" w14:textId="61E764BC" w:rsidR="0095157D" w:rsidRDefault="0095157D" w:rsidP="0095157D">
      <w:pPr>
        <w:pStyle w:val="LabStepNumberedLevel2"/>
        <w:numPr>
          <w:ilvl w:val="0"/>
          <w:numId w:val="33"/>
        </w:numPr>
      </w:pPr>
      <w:r>
        <w:t>On Hold</w:t>
      </w:r>
    </w:p>
    <w:p w14:paraId="05105CC3" w14:textId="3FBD0396" w:rsidR="0095157D" w:rsidRDefault="0095157D" w:rsidP="0095157D">
      <w:pPr>
        <w:pStyle w:val="LabStepNumberedLevel2"/>
        <w:numPr>
          <w:ilvl w:val="0"/>
          <w:numId w:val="33"/>
        </w:numPr>
      </w:pPr>
      <w:r>
        <w:t>Cancelled</w:t>
      </w:r>
    </w:p>
    <w:p w14:paraId="513F676F" w14:textId="30D8165A" w:rsidR="0095157D" w:rsidRDefault="0095157D" w:rsidP="0095157D">
      <w:pPr>
        <w:pStyle w:val="LabStepNumbered"/>
      </w:pPr>
      <w:r>
        <w:t>Your complete term set should look like this:</w:t>
      </w:r>
    </w:p>
    <w:p w14:paraId="322E2F44" w14:textId="1D12B741" w:rsidR="0095157D" w:rsidRDefault="0095157D" w:rsidP="00147BB1">
      <w:pPr>
        <w:pStyle w:val="LabStepScreenshot"/>
      </w:pPr>
    </w:p>
    <w:p w14:paraId="6A4D582C" w14:textId="36527024" w:rsidR="00B03E5F" w:rsidRDefault="00B03E5F" w:rsidP="00147BB1">
      <w:pPr>
        <w:pStyle w:val="LabStepScreenshot"/>
      </w:pPr>
      <w:r>
        <w:rPr>
          <w:noProof/>
        </w:rPr>
        <w:lastRenderedPageBreak/>
        <w:drawing>
          <wp:inline distT="0" distB="0" distL="0" distR="0" wp14:anchorId="13A4EDA5" wp14:editId="704D9C47">
            <wp:extent cx="2933333" cy="3171429"/>
            <wp:effectExtent l="19050" t="19050" r="1968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333" cy="3171429"/>
                    </a:xfrm>
                    <a:prstGeom prst="rect">
                      <a:avLst/>
                    </a:prstGeom>
                    <a:ln>
                      <a:solidFill>
                        <a:schemeClr val="accent1"/>
                      </a:solidFill>
                    </a:ln>
                  </pic:spPr>
                </pic:pic>
              </a:graphicData>
            </a:graphic>
          </wp:inline>
        </w:drawing>
      </w:r>
    </w:p>
    <w:p w14:paraId="1336E04A" w14:textId="31F86F64" w:rsidR="00B11927" w:rsidRDefault="00B11927" w:rsidP="00B11927">
      <w:pPr>
        <w:pStyle w:val="LabExerciseCallout"/>
      </w:pPr>
      <w:r>
        <w:t xml:space="preserve">You just manually created a flat term set. This is a great option for simple term sets that would also work in a Choice field. Choice fields cannot contain hierarchical data, which requires the Managed Metadata field type. In the next exercise you will import a </w:t>
      </w:r>
      <w:r w:rsidR="005B3F2F">
        <w:t>hierarchical term set rather than create it by hand.</w:t>
      </w:r>
    </w:p>
    <w:p w14:paraId="0FE68E3C" w14:textId="77777777" w:rsidR="00B11927" w:rsidRPr="00B11927" w:rsidRDefault="00B11927" w:rsidP="00B11927">
      <w:pPr>
        <w:pStyle w:val="LabStepNumbered"/>
      </w:pPr>
      <w:r w:rsidRPr="00B11927">
        <w:t xml:space="preserve">In the </w:t>
      </w:r>
      <w:r w:rsidRPr="005B3F2F">
        <w:rPr>
          <w:b/>
        </w:rPr>
        <w:t>Term Store Management Tool</w:t>
      </w:r>
      <w:r w:rsidRPr="00B11927">
        <w:t xml:space="preserve"> click the </w:t>
      </w:r>
      <w:r w:rsidRPr="005B3F2F">
        <w:rPr>
          <w:b/>
        </w:rPr>
        <w:t>Managed Metadata Service</w:t>
      </w:r>
      <w:r w:rsidRPr="00B11927">
        <w:t xml:space="preserve"> and choose </w:t>
      </w:r>
      <w:r w:rsidRPr="005B3F2F">
        <w:rPr>
          <w:b/>
        </w:rPr>
        <w:t>New Group</w:t>
      </w:r>
      <w:r w:rsidRPr="00B11927">
        <w:t>.</w:t>
      </w:r>
    </w:p>
    <w:p w14:paraId="0FD87E6B" w14:textId="2AA577ED" w:rsidR="00431402" w:rsidRDefault="00B11927" w:rsidP="008F0442">
      <w:pPr>
        <w:pStyle w:val="LabStepNumbered"/>
      </w:pPr>
      <w:r w:rsidRPr="00B11927">
        <w:t xml:space="preserve">Name the group </w:t>
      </w:r>
      <w:r w:rsidR="00B03E5F" w:rsidRPr="009D4F31">
        <w:rPr>
          <w:b/>
        </w:rPr>
        <w:t>&lt;Team Site&gt;</w:t>
      </w:r>
      <w:r w:rsidR="00B03E5F">
        <w:t xml:space="preserve"> </w:t>
      </w:r>
      <w:r w:rsidR="00956EB8">
        <w:rPr>
          <w:b/>
        </w:rPr>
        <w:t>Products</w:t>
      </w:r>
      <w:r>
        <w:t>.</w:t>
      </w:r>
    </w:p>
    <w:p w14:paraId="18A497E4" w14:textId="28F67952" w:rsidR="00B11927" w:rsidRDefault="00B11927" w:rsidP="008F0442">
      <w:pPr>
        <w:pStyle w:val="LabStepNumbered"/>
      </w:pPr>
      <w:r>
        <w:t xml:space="preserve">Hover and click on the new </w:t>
      </w:r>
      <w:r w:rsidR="00B03E5F" w:rsidRPr="004B508E">
        <w:rPr>
          <w:b/>
        </w:rPr>
        <w:t>&lt;Team Site&gt;</w:t>
      </w:r>
      <w:r w:rsidR="00B03E5F">
        <w:t xml:space="preserve"> </w:t>
      </w:r>
      <w:r w:rsidR="00956EB8">
        <w:rPr>
          <w:b/>
        </w:rPr>
        <w:t>Products</w:t>
      </w:r>
      <w:r>
        <w:t xml:space="preserve"> group and click </w:t>
      </w:r>
      <w:r w:rsidRPr="005B3F2F">
        <w:rPr>
          <w:b/>
        </w:rPr>
        <w:t>Import Term Set</w:t>
      </w:r>
      <w:r>
        <w:t>.</w:t>
      </w:r>
    </w:p>
    <w:p w14:paraId="590895D9" w14:textId="1298F770" w:rsidR="00B11927" w:rsidRDefault="00B11927" w:rsidP="00147BB1">
      <w:pPr>
        <w:pStyle w:val="LabStepScreenshot"/>
      </w:pPr>
    </w:p>
    <w:p w14:paraId="74693F1D" w14:textId="6DF6248F" w:rsidR="00956EB8" w:rsidRDefault="00956EB8" w:rsidP="00147BB1">
      <w:pPr>
        <w:pStyle w:val="LabStepScreenshot"/>
      </w:pPr>
      <w:r>
        <w:rPr>
          <w:noProof/>
        </w:rPr>
        <w:drawing>
          <wp:inline distT="0" distB="0" distL="0" distR="0" wp14:anchorId="16E57711" wp14:editId="57C6CEDF">
            <wp:extent cx="2914286" cy="1504762"/>
            <wp:effectExtent l="19050" t="19050" r="1968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286" cy="1504762"/>
                    </a:xfrm>
                    <a:prstGeom prst="rect">
                      <a:avLst/>
                    </a:prstGeom>
                    <a:ln>
                      <a:solidFill>
                        <a:schemeClr val="accent1"/>
                      </a:solidFill>
                    </a:ln>
                  </pic:spPr>
                </pic:pic>
              </a:graphicData>
            </a:graphic>
          </wp:inline>
        </w:drawing>
      </w:r>
    </w:p>
    <w:p w14:paraId="77528549" w14:textId="420ECD23" w:rsidR="00B11927" w:rsidRDefault="003E5C8B" w:rsidP="008F0442">
      <w:pPr>
        <w:pStyle w:val="LabStepNumbered"/>
      </w:pPr>
      <w:r>
        <w:t xml:space="preserve">In the </w:t>
      </w:r>
      <w:r w:rsidRPr="005B3F2F">
        <w:rPr>
          <w:b/>
        </w:rPr>
        <w:t>Term set import</w:t>
      </w:r>
      <w:r>
        <w:t xml:space="preserve"> dialog browse to </w:t>
      </w:r>
      <w:r w:rsidR="00540060">
        <w:t>C:\Student\Modules\ManagedMetadata\Lab\</w:t>
      </w:r>
      <w:r>
        <w:t>WingtipProductCategories.csv</w:t>
      </w:r>
    </w:p>
    <w:p w14:paraId="4F21D4DF" w14:textId="1D3176C5" w:rsidR="003E5C8B" w:rsidRDefault="003E5C8B" w:rsidP="00147BB1">
      <w:pPr>
        <w:pStyle w:val="LabStepScreenshot"/>
      </w:pPr>
      <w:r w:rsidRPr="00147BB1">
        <w:rPr>
          <w:rStyle w:val="LabStepScreenshotFrame"/>
        </w:rPr>
        <w:lastRenderedPageBreak/>
        <w:drawing>
          <wp:inline distT="0" distB="0" distL="0" distR="0" wp14:anchorId="0DA637A4" wp14:editId="48C9620E">
            <wp:extent cx="4352544" cy="1962333"/>
            <wp:effectExtent l="19050" t="19050" r="1016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1408" cy="1966329"/>
                    </a:xfrm>
                    <a:prstGeom prst="rect">
                      <a:avLst/>
                    </a:prstGeom>
                    <a:ln>
                      <a:solidFill>
                        <a:schemeClr val="accent1"/>
                      </a:solidFill>
                    </a:ln>
                  </pic:spPr>
                </pic:pic>
              </a:graphicData>
            </a:graphic>
          </wp:inline>
        </w:drawing>
      </w:r>
    </w:p>
    <w:p w14:paraId="77E8E464" w14:textId="43070545" w:rsidR="003E5C8B" w:rsidRDefault="003E5C8B" w:rsidP="008F0442">
      <w:pPr>
        <w:pStyle w:val="LabStepNumbered"/>
      </w:pPr>
      <w:r>
        <w:t xml:space="preserve">Click </w:t>
      </w:r>
      <w:r w:rsidRPr="005B3F2F">
        <w:rPr>
          <w:b/>
        </w:rPr>
        <w:t>OK</w:t>
      </w:r>
      <w:r>
        <w:t>.</w:t>
      </w:r>
    </w:p>
    <w:p w14:paraId="15C4F2B9" w14:textId="13B9DD4E" w:rsidR="00AC4A6F" w:rsidRDefault="00AC4A6F" w:rsidP="00041B25">
      <w:pPr>
        <w:pStyle w:val="LabExerciseLeadIn"/>
      </w:pPr>
      <w:r>
        <w:t xml:space="preserve">The Term Set import file is a comma separated value file with a hierarchical structure that enables Term Store administrators to quickly create Term Sets in SharePoint </w:t>
      </w:r>
      <w:r w:rsidR="00956EB8">
        <w:t>Online</w:t>
      </w:r>
      <w:r>
        <w:t>. If you are interested in the structure open the file in Excel and see for yourself!</w:t>
      </w:r>
    </w:p>
    <w:p w14:paraId="23FF6A33" w14:textId="2A80DFB7" w:rsidR="007F7981" w:rsidRDefault="007F7981" w:rsidP="009D4F31">
      <w:pPr>
        <w:pStyle w:val="LabStepNumbered"/>
        <w:ind w:left="0"/>
      </w:pPr>
      <w:r>
        <w:t xml:space="preserve">If the process completed successfully you should now see the imported hierarchical term set </w:t>
      </w:r>
      <w:r w:rsidRPr="00956EB8">
        <w:rPr>
          <w:b/>
        </w:rPr>
        <w:t>Product Category</w:t>
      </w:r>
      <w:r>
        <w:t>.</w:t>
      </w:r>
    </w:p>
    <w:p w14:paraId="739EB78A" w14:textId="2628FD94" w:rsidR="00956EB8" w:rsidRDefault="00956EB8" w:rsidP="00147BB1">
      <w:pPr>
        <w:pStyle w:val="LabStepScreenshot"/>
      </w:pPr>
      <w:r>
        <w:rPr>
          <w:noProof/>
        </w:rPr>
        <w:drawing>
          <wp:inline distT="0" distB="0" distL="0" distR="0" wp14:anchorId="0D94E9F0" wp14:editId="3EB03A67">
            <wp:extent cx="2609524" cy="1876190"/>
            <wp:effectExtent l="19050" t="19050" r="1968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524" cy="1876190"/>
                    </a:xfrm>
                    <a:prstGeom prst="rect">
                      <a:avLst/>
                    </a:prstGeom>
                    <a:ln>
                      <a:solidFill>
                        <a:schemeClr val="accent1"/>
                      </a:solidFill>
                    </a:ln>
                  </pic:spPr>
                </pic:pic>
              </a:graphicData>
            </a:graphic>
          </wp:inline>
        </w:drawing>
      </w:r>
    </w:p>
    <w:p w14:paraId="523AFFCC" w14:textId="3C741791" w:rsidR="005B3F2F" w:rsidRPr="00B11927" w:rsidRDefault="005B3F2F" w:rsidP="005B3F2F">
      <w:pPr>
        <w:pStyle w:val="LabExerciseCallout"/>
      </w:pPr>
      <w:r>
        <w:t>In this exercise you used two techniques to create term sets, one manual and one via import. Which did you prefer? I thought so.</w:t>
      </w:r>
    </w:p>
    <w:p w14:paraId="247A4A54" w14:textId="777F253D" w:rsidR="0066377C" w:rsidRDefault="005B3F2F" w:rsidP="0066377C">
      <w:pPr>
        <w:pStyle w:val="Heading3"/>
      </w:pPr>
      <w:r>
        <w:t>Exercise 3: Add a Managed Metadata Column to a Content Type</w:t>
      </w:r>
    </w:p>
    <w:p w14:paraId="796F7E95" w14:textId="0A54BEC1" w:rsidR="00E06700" w:rsidRDefault="00835EDE" w:rsidP="00E06700">
      <w:pPr>
        <w:pStyle w:val="LabExerciseCallout"/>
        <w:rPr>
          <w:lang w:val="en"/>
        </w:rPr>
      </w:pPr>
      <w:r>
        <w:rPr>
          <w:lang w:val="en"/>
        </w:rPr>
        <w:t xml:space="preserve">In this exercise you will add Managed Metadata columns to </w:t>
      </w:r>
      <w:r w:rsidR="00F65E50">
        <w:rPr>
          <w:lang w:val="en"/>
        </w:rPr>
        <w:t xml:space="preserve">the Product content type </w:t>
      </w:r>
      <w:r>
        <w:rPr>
          <w:lang w:val="en"/>
        </w:rPr>
        <w:t xml:space="preserve">to enhance the functionality of the </w:t>
      </w:r>
      <w:r w:rsidR="00F65E50">
        <w:rPr>
          <w:lang w:val="en"/>
        </w:rPr>
        <w:t>content type</w:t>
      </w:r>
      <w:r>
        <w:rPr>
          <w:lang w:val="en"/>
        </w:rPr>
        <w:t>. You will use the Term Set</w:t>
      </w:r>
      <w:r w:rsidR="00F65E50">
        <w:rPr>
          <w:lang w:val="en"/>
        </w:rPr>
        <w:t>s</w:t>
      </w:r>
      <w:r>
        <w:rPr>
          <w:lang w:val="en"/>
        </w:rPr>
        <w:t xml:space="preserve"> that you </w:t>
      </w:r>
      <w:r w:rsidR="00F65E50">
        <w:rPr>
          <w:lang w:val="en"/>
        </w:rPr>
        <w:t xml:space="preserve">just </w:t>
      </w:r>
      <w:r>
        <w:rPr>
          <w:lang w:val="en"/>
        </w:rPr>
        <w:t xml:space="preserve">created </w:t>
      </w:r>
      <w:r w:rsidR="00F65E50">
        <w:rPr>
          <w:lang w:val="en"/>
        </w:rPr>
        <w:t>and update the Product with the Product Category</w:t>
      </w:r>
      <w:r>
        <w:rPr>
          <w:lang w:val="en"/>
        </w:rPr>
        <w:t>.</w:t>
      </w:r>
      <w:r w:rsidR="00F65E50">
        <w:rPr>
          <w:lang w:val="en"/>
        </w:rPr>
        <w:t xml:space="preserve"> Since the research department has a unique need, you will enhance the Product content type specifically for the Research Department.</w:t>
      </w:r>
    </w:p>
    <w:p w14:paraId="7026B206" w14:textId="0B4EC8A5" w:rsidR="00F65E50" w:rsidRDefault="00F65E50" w:rsidP="009B74F4">
      <w:pPr>
        <w:pStyle w:val="LabStepNumbered"/>
        <w:numPr>
          <w:ilvl w:val="0"/>
          <w:numId w:val="34"/>
        </w:numPr>
      </w:pPr>
      <w:r>
        <w:t xml:space="preserve">Navigate to the </w:t>
      </w:r>
      <w:r w:rsidR="00783D8C">
        <w:rPr>
          <w:b/>
        </w:rPr>
        <w:t>&lt;Team Site&gt;</w:t>
      </w:r>
      <w:r w:rsidR="00956EB8">
        <w:rPr>
          <w:b/>
        </w:rPr>
        <w:t xml:space="preserve"> Site Settings</w:t>
      </w:r>
      <w:r w:rsidR="00956EB8" w:rsidRPr="009D4F31">
        <w:t xml:space="preserve"> page</w:t>
      </w:r>
      <w:r w:rsidR="003D04E4">
        <w:t>.</w:t>
      </w:r>
      <w:r w:rsidR="00956EB8">
        <w:t xml:space="preserve"> This can be accomplished by clicking </w:t>
      </w:r>
      <w:r w:rsidR="00956EB8" w:rsidRPr="009D4F31">
        <w:rPr>
          <w:b/>
        </w:rPr>
        <w:t>Site Settings</w:t>
      </w:r>
      <w:r w:rsidR="00956EB8">
        <w:t xml:space="preserve"> at the top of the Term Store Manager.</w:t>
      </w:r>
    </w:p>
    <w:p w14:paraId="4558104A" w14:textId="2784A8B1" w:rsidR="00E06700" w:rsidRDefault="00956EB8" w:rsidP="009B74F4">
      <w:pPr>
        <w:pStyle w:val="LabStepNumbered"/>
        <w:numPr>
          <w:ilvl w:val="0"/>
          <w:numId w:val="34"/>
        </w:numPr>
      </w:pPr>
      <w:r>
        <w:t xml:space="preserve">On the Site Settings page, navigate </w:t>
      </w:r>
      <w:r w:rsidR="009B74F4">
        <w:t xml:space="preserve">to </w:t>
      </w:r>
      <w:r w:rsidR="009B74F4" w:rsidRPr="003269DC">
        <w:rPr>
          <w:b/>
        </w:rPr>
        <w:t>Site Content</w:t>
      </w:r>
      <w:r w:rsidR="00F7759D" w:rsidRPr="003269DC">
        <w:rPr>
          <w:b/>
        </w:rPr>
        <w:t xml:space="preserve"> Types</w:t>
      </w:r>
      <w:r w:rsidR="009B74F4">
        <w:t>.</w:t>
      </w:r>
    </w:p>
    <w:p w14:paraId="53699CD8" w14:textId="15B2DE8B" w:rsidR="00783D8C" w:rsidRDefault="00783D8C" w:rsidP="009B74F4">
      <w:pPr>
        <w:pStyle w:val="LabStepNumbered"/>
        <w:numPr>
          <w:ilvl w:val="0"/>
          <w:numId w:val="34"/>
        </w:numPr>
      </w:pPr>
      <w:r>
        <w:t xml:space="preserve">Choose </w:t>
      </w:r>
      <w:r w:rsidRPr="009D4F31">
        <w:rPr>
          <w:b/>
        </w:rPr>
        <w:t>Show Group: Wingtip</w:t>
      </w:r>
      <w:r>
        <w:t>.</w:t>
      </w:r>
    </w:p>
    <w:p w14:paraId="3CE25874" w14:textId="23BB1E09" w:rsidR="00F7759D" w:rsidRDefault="00F7759D" w:rsidP="009B74F4">
      <w:pPr>
        <w:pStyle w:val="LabStepNumbered"/>
        <w:numPr>
          <w:ilvl w:val="0"/>
          <w:numId w:val="34"/>
        </w:numPr>
      </w:pPr>
      <w:r>
        <w:t xml:space="preserve">Click the </w:t>
      </w:r>
      <w:r w:rsidRPr="003269DC">
        <w:rPr>
          <w:b/>
        </w:rPr>
        <w:t>Product</w:t>
      </w:r>
      <w:r>
        <w:t xml:space="preserve"> content type.</w:t>
      </w:r>
    </w:p>
    <w:p w14:paraId="005A4FFC" w14:textId="3DB1A03D" w:rsidR="00F7759D" w:rsidRDefault="00F7759D" w:rsidP="009B74F4">
      <w:pPr>
        <w:pStyle w:val="LabStepNumbered"/>
        <w:numPr>
          <w:ilvl w:val="0"/>
          <w:numId w:val="34"/>
        </w:numPr>
      </w:pPr>
      <w:r>
        <w:t xml:space="preserve">On the </w:t>
      </w:r>
      <w:r w:rsidRPr="003269DC">
        <w:rPr>
          <w:b/>
        </w:rPr>
        <w:t>Site Content Type settings</w:t>
      </w:r>
      <w:r>
        <w:t xml:space="preserve"> page in the </w:t>
      </w:r>
      <w:r w:rsidRPr="003269DC">
        <w:rPr>
          <w:b/>
        </w:rPr>
        <w:t>Columns</w:t>
      </w:r>
      <w:r>
        <w:t xml:space="preserve"> section, choose </w:t>
      </w:r>
      <w:r w:rsidRPr="00F7759D">
        <w:rPr>
          <w:b/>
        </w:rPr>
        <w:t>Add from new site column</w:t>
      </w:r>
      <w:r>
        <w:t>.</w:t>
      </w:r>
    </w:p>
    <w:p w14:paraId="625D068B" w14:textId="5DFFA318" w:rsidR="00F7759D" w:rsidRDefault="00F7759D" w:rsidP="009B74F4">
      <w:pPr>
        <w:pStyle w:val="LabStepNumbered"/>
        <w:numPr>
          <w:ilvl w:val="0"/>
          <w:numId w:val="34"/>
        </w:numPr>
      </w:pPr>
      <w:r>
        <w:t xml:space="preserve">Create a new </w:t>
      </w:r>
      <w:r w:rsidRPr="003269DC">
        <w:rPr>
          <w:b/>
        </w:rPr>
        <w:t>Site Column</w:t>
      </w:r>
      <w:r>
        <w:t xml:space="preserve"> with the following settings:</w:t>
      </w:r>
    </w:p>
    <w:p w14:paraId="25D10027" w14:textId="71A8F9DF" w:rsidR="00F7759D" w:rsidRDefault="00F7759D" w:rsidP="00F7759D">
      <w:pPr>
        <w:pStyle w:val="LabStepNumberedLevel2"/>
        <w:numPr>
          <w:ilvl w:val="1"/>
          <w:numId w:val="34"/>
        </w:numPr>
      </w:pPr>
      <w:r>
        <w:t xml:space="preserve">Name: </w:t>
      </w:r>
      <w:r w:rsidRPr="003269DC">
        <w:rPr>
          <w:b/>
        </w:rPr>
        <w:t>ProductCategory</w:t>
      </w:r>
    </w:p>
    <w:p w14:paraId="0055ABB5" w14:textId="1F638B6F" w:rsidR="00F7759D" w:rsidRDefault="00F7759D" w:rsidP="00F7759D">
      <w:pPr>
        <w:pStyle w:val="LabStepNumberedLevel2"/>
        <w:numPr>
          <w:ilvl w:val="1"/>
          <w:numId w:val="34"/>
        </w:numPr>
      </w:pPr>
      <w:r>
        <w:t xml:space="preserve">Type: </w:t>
      </w:r>
      <w:r w:rsidRPr="003269DC">
        <w:rPr>
          <w:b/>
        </w:rPr>
        <w:t>Managed Metadata</w:t>
      </w:r>
    </w:p>
    <w:p w14:paraId="7A86C5EA" w14:textId="2A7FE862" w:rsidR="00F7759D" w:rsidRDefault="00F7759D" w:rsidP="00F7759D">
      <w:pPr>
        <w:pStyle w:val="LabStepNumberedLevel2"/>
        <w:numPr>
          <w:ilvl w:val="1"/>
          <w:numId w:val="34"/>
        </w:numPr>
      </w:pPr>
      <w:r>
        <w:t xml:space="preserve">Group: </w:t>
      </w:r>
      <w:r w:rsidRPr="003269DC">
        <w:rPr>
          <w:b/>
        </w:rPr>
        <w:t>Wingtip</w:t>
      </w:r>
    </w:p>
    <w:p w14:paraId="48E8EAAE" w14:textId="1E29D38C" w:rsidR="00F7759D" w:rsidRDefault="00F7759D" w:rsidP="00F7759D">
      <w:pPr>
        <w:pStyle w:val="LabStepNumberedLevel2"/>
        <w:numPr>
          <w:ilvl w:val="1"/>
          <w:numId w:val="34"/>
        </w:numPr>
      </w:pPr>
      <w:r>
        <w:lastRenderedPageBreak/>
        <w:t xml:space="preserve">Description: </w:t>
      </w:r>
      <w:r w:rsidRPr="003269DC">
        <w:rPr>
          <w:b/>
        </w:rPr>
        <w:t>Wingtip Product Category</w:t>
      </w:r>
    </w:p>
    <w:p w14:paraId="4FF87CC7" w14:textId="1332BC3C" w:rsidR="00F7759D" w:rsidRDefault="00F7759D" w:rsidP="00F7759D">
      <w:pPr>
        <w:pStyle w:val="LabStepNumberedLevel2"/>
        <w:numPr>
          <w:ilvl w:val="1"/>
          <w:numId w:val="34"/>
        </w:numPr>
      </w:pPr>
      <w:r>
        <w:t xml:space="preserve">Display Format: </w:t>
      </w:r>
      <w:r w:rsidRPr="003269DC">
        <w:rPr>
          <w:b/>
        </w:rPr>
        <w:t>Display the entire path to the term in the field</w:t>
      </w:r>
    </w:p>
    <w:p w14:paraId="1E1F99FE" w14:textId="1FEF9D54" w:rsidR="005D6152" w:rsidRDefault="005D6152" w:rsidP="009D4F31">
      <w:pPr>
        <w:pStyle w:val="LabStepNumberedLevel2"/>
        <w:numPr>
          <w:ilvl w:val="1"/>
          <w:numId w:val="34"/>
        </w:numPr>
      </w:pPr>
      <w:r>
        <w:t xml:space="preserve">Term Set Settings: </w:t>
      </w:r>
      <w:r w:rsidRPr="00BC4374">
        <w:rPr>
          <w:b/>
        </w:rPr>
        <w:t>Use managed term set: Product Category</w:t>
      </w:r>
      <w:r w:rsidR="00BC4374">
        <w:rPr>
          <w:b/>
        </w:rPr>
        <w:t xml:space="preserve">. </w:t>
      </w:r>
      <w:r w:rsidR="00BC4374" w:rsidRPr="009D4F31">
        <w:t>Choose the one in your</w:t>
      </w:r>
      <w:r w:rsidR="00BC4374">
        <w:rPr>
          <w:b/>
        </w:rPr>
        <w:t xml:space="preserve"> &lt;Team Site&gt; Products </w:t>
      </w:r>
      <w:r w:rsidR="00BC4374" w:rsidRPr="009D4F31">
        <w:t>group.</w:t>
      </w:r>
    </w:p>
    <w:p w14:paraId="76B0240A" w14:textId="54B503F7" w:rsidR="00BC4374" w:rsidRDefault="00BC4374" w:rsidP="00147BB1">
      <w:pPr>
        <w:pStyle w:val="LabStepScreenshotLevel2"/>
      </w:pPr>
      <w:r>
        <w:drawing>
          <wp:inline distT="0" distB="0" distL="0" distR="0" wp14:anchorId="3F65EEA7" wp14:editId="4EEBB69D">
            <wp:extent cx="6607534" cy="1931480"/>
            <wp:effectExtent l="19050" t="19050" r="2222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7940" cy="1934522"/>
                    </a:xfrm>
                    <a:prstGeom prst="rect">
                      <a:avLst/>
                    </a:prstGeom>
                    <a:ln>
                      <a:solidFill>
                        <a:schemeClr val="accent1"/>
                      </a:solidFill>
                    </a:ln>
                  </pic:spPr>
                </pic:pic>
              </a:graphicData>
            </a:graphic>
          </wp:inline>
        </w:drawing>
      </w:r>
    </w:p>
    <w:p w14:paraId="57642CD9" w14:textId="116B5141" w:rsidR="005D6152" w:rsidRDefault="00E71A1F" w:rsidP="00F7759D">
      <w:pPr>
        <w:pStyle w:val="LabStepNumberedLevel2"/>
        <w:numPr>
          <w:ilvl w:val="1"/>
          <w:numId w:val="34"/>
        </w:numPr>
      </w:pPr>
      <w:r>
        <w:t xml:space="preserve">Ensure that </w:t>
      </w:r>
      <w:r w:rsidRPr="003269DC">
        <w:rPr>
          <w:b/>
        </w:rPr>
        <w:t>Update List and Site Content Types</w:t>
      </w:r>
      <w:r>
        <w:t xml:space="preserve"> is set to </w:t>
      </w:r>
      <w:r w:rsidRPr="003269DC">
        <w:rPr>
          <w:b/>
        </w:rPr>
        <w:t>Yes</w:t>
      </w:r>
      <w:r>
        <w:t>.</w:t>
      </w:r>
    </w:p>
    <w:p w14:paraId="61839EAE" w14:textId="550CE748" w:rsidR="00E71A1F" w:rsidRDefault="00E71A1F" w:rsidP="00F7759D">
      <w:pPr>
        <w:pStyle w:val="LabStepNumberedLevel2"/>
        <w:numPr>
          <w:ilvl w:val="1"/>
          <w:numId w:val="34"/>
        </w:numPr>
      </w:pPr>
      <w:r>
        <w:t xml:space="preserve">Click </w:t>
      </w:r>
      <w:r w:rsidRPr="003269DC">
        <w:rPr>
          <w:b/>
        </w:rPr>
        <w:t>OK</w:t>
      </w:r>
      <w:r>
        <w:t>.</w:t>
      </w:r>
      <w:r w:rsidR="00156224">
        <w:t xml:space="preserve"> You will be returned to the </w:t>
      </w:r>
      <w:r w:rsidR="00156224" w:rsidRPr="003269DC">
        <w:rPr>
          <w:b/>
        </w:rPr>
        <w:t>Content Type Settings</w:t>
      </w:r>
      <w:r w:rsidR="00156224">
        <w:t xml:space="preserve"> page.</w:t>
      </w:r>
    </w:p>
    <w:p w14:paraId="5BFEB259" w14:textId="2D4EB1F2" w:rsidR="00156224" w:rsidRDefault="00156224" w:rsidP="00F7759D">
      <w:pPr>
        <w:pStyle w:val="LabStepNumberedLevel2"/>
        <w:numPr>
          <w:ilvl w:val="1"/>
          <w:numId w:val="34"/>
        </w:numPr>
      </w:pPr>
      <w:r>
        <w:t xml:space="preserve">Rename the Column by clicking the </w:t>
      </w:r>
      <w:r w:rsidRPr="00734B53">
        <w:rPr>
          <w:b/>
        </w:rPr>
        <w:t>ProductCategory</w:t>
      </w:r>
      <w:r>
        <w:t xml:space="preserve"> column name.</w:t>
      </w:r>
    </w:p>
    <w:p w14:paraId="3F0D5A32" w14:textId="2716A33B" w:rsidR="00156224" w:rsidRDefault="00156224" w:rsidP="00F7759D">
      <w:pPr>
        <w:pStyle w:val="LabStepNumberedLevel2"/>
        <w:numPr>
          <w:ilvl w:val="1"/>
          <w:numId w:val="34"/>
        </w:numPr>
      </w:pPr>
      <w:r>
        <w:t xml:space="preserve">On the Change Content Type Column page chose </w:t>
      </w:r>
      <w:r w:rsidRPr="00734B53">
        <w:rPr>
          <w:b/>
        </w:rPr>
        <w:t>Edit site column</w:t>
      </w:r>
      <w:r>
        <w:t>.</w:t>
      </w:r>
    </w:p>
    <w:p w14:paraId="180230CB" w14:textId="62BFCAC1" w:rsidR="00156224" w:rsidRDefault="00156224" w:rsidP="00156224">
      <w:pPr>
        <w:pStyle w:val="LabStepNumberedLevel2"/>
        <w:numPr>
          <w:ilvl w:val="1"/>
          <w:numId w:val="34"/>
        </w:numPr>
      </w:pPr>
      <w:r>
        <w:t xml:space="preserve">Add a space so that the column name reads: </w:t>
      </w:r>
      <w:r w:rsidRPr="00734B53">
        <w:rPr>
          <w:b/>
        </w:rPr>
        <w:t>Product Category</w:t>
      </w:r>
    </w:p>
    <w:p w14:paraId="7A3CF8DA" w14:textId="46BB756C" w:rsidR="00156224" w:rsidRDefault="00156224" w:rsidP="00156224">
      <w:pPr>
        <w:pStyle w:val="LabStepNumberedLevel2"/>
        <w:numPr>
          <w:ilvl w:val="1"/>
          <w:numId w:val="34"/>
        </w:numPr>
      </w:pPr>
      <w:r>
        <w:t xml:space="preserve">Click </w:t>
      </w:r>
      <w:r w:rsidRPr="00734B53">
        <w:rPr>
          <w:b/>
        </w:rPr>
        <w:t>OK</w:t>
      </w:r>
      <w:r>
        <w:t xml:space="preserve"> to save your changes. Click </w:t>
      </w:r>
      <w:r w:rsidRPr="00734B53">
        <w:rPr>
          <w:b/>
        </w:rPr>
        <w:t>OK</w:t>
      </w:r>
      <w:r>
        <w:t xml:space="preserve"> to complete the edit.</w:t>
      </w:r>
    </w:p>
    <w:p w14:paraId="72916CC6" w14:textId="43D1B1BE" w:rsidR="0088177E" w:rsidRDefault="0088177E" w:rsidP="009D4F31">
      <w:pPr>
        <w:pStyle w:val="LabExerciseCallout"/>
      </w:pPr>
      <w:r>
        <w:t>Now that you have updated the content type, you need to see the fruits of your labor in the Products list. In this next exercise you’ll open the Products list and see the new Managed Metadata column that is bound to the Product Category term set.</w:t>
      </w:r>
    </w:p>
    <w:p w14:paraId="7BF9241A" w14:textId="10725298" w:rsidR="0088177E" w:rsidRDefault="0088177E" w:rsidP="009D4F31">
      <w:pPr>
        <w:pStyle w:val="LabStepNumbered"/>
      </w:pPr>
      <w:r>
        <w:t xml:space="preserve">Navigate back to the </w:t>
      </w:r>
      <w:r w:rsidRPr="009D4F31">
        <w:rPr>
          <w:b/>
        </w:rPr>
        <w:t>&lt;Team Site&gt;</w:t>
      </w:r>
      <w:r>
        <w:t xml:space="preserve"> and click on the </w:t>
      </w:r>
      <w:r w:rsidRPr="009D4F31">
        <w:rPr>
          <w:b/>
        </w:rPr>
        <w:t>Products</w:t>
      </w:r>
      <w:r>
        <w:t xml:space="preserve"> list.</w:t>
      </w:r>
    </w:p>
    <w:p w14:paraId="0CD74F90" w14:textId="18FC107B" w:rsidR="0088177E" w:rsidRDefault="0088177E" w:rsidP="009D4F31">
      <w:pPr>
        <w:pStyle w:val="LabStepNumbered"/>
      </w:pPr>
      <w:r>
        <w:t xml:space="preserve">Edit the </w:t>
      </w:r>
      <w:r w:rsidRPr="009D4F31">
        <w:rPr>
          <w:b/>
        </w:rPr>
        <w:t xml:space="preserve">Batman Action </w:t>
      </w:r>
      <w:r>
        <w:rPr>
          <w:b/>
        </w:rPr>
        <w:t>F</w:t>
      </w:r>
      <w:r w:rsidRPr="009D4F31">
        <w:rPr>
          <w:b/>
        </w:rPr>
        <w:t>igure</w:t>
      </w:r>
      <w:r>
        <w:t xml:space="preserve"> (or any other product) and notice that there is now a </w:t>
      </w:r>
      <w:r w:rsidRPr="009D4F31">
        <w:rPr>
          <w:b/>
        </w:rPr>
        <w:t>Product Category</w:t>
      </w:r>
      <w:r>
        <w:t xml:space="preserve"> field bound to your new term set.</w:t>
      </w:r>
    </w:p>
    <w:p w14:paraId="41D1C1F6" w14:textId="3C96A0EC" w:rsidR="00935F7B" w:rsidRDefault="00935F7B" w:rsidP="009D4F31">
      <w:pPr>
        <w:pStyle w:val="LabStepScreenshot"/>
      </w:pPr>
      <w:r>
        <w:rPr>
          <w:noProof/>
        </w:rPr>
        <w:lastRenderedPageBreak/>
        <w:drawing>
          <wp:inline distT="0" distB="0" distL="0" distR="0" wp14:anchorId="79A85626" wp14:editId="34A3F2E2">
            <wp:extent cx="4363338" cy="4341412"/>
            <wp:effectExtent l="19050" t="19050" r="1841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5314" cy="4353328"/>
                    </a:xfrm>
                    <a:prstGeom prst="rect">
                      <a:avLst/>
                    </a:prstGeom>
                    <a:ln>
                      <a:solidFill>
                        <a:schemeClr val="accent1"/>
                      </a:solidFill>
                    </a:ln>
                  </pic:spPr>
                </pic:pic>
              </a:graphicData>
            </a:graphic>
          </wp:inline>
        </w:drawing>
      </w:r>
    </w:p>
    <w:p w14:paraId="39A42D9E" w14:textId="542042A7" w:rsidR="003A5BCE" w:rsidRDefault="003A5BCE" w:rsidP="009D4F31">
      <w:pPr>
        <w:pStyle w:val="LabStepNumbered"/>
      </w:pPr>
      <w:r>
        <w:t xml:space="preserve">Update </w:t>
      </w:r>
      <w:r w:rsidR="00935F7B">
        <w:t xml:space="preserve">the product record with a </w:t>
      </w:r>
      <w:r w:rsidR="00935F7B" w:rsidRPr="009D4F31">
        <w:rPr>
          <w:b/>
        </w:rPr>
        <w:t>Product Category</w:t>
      </w:r>
      <w:r>
        <w:t>.</w:t>
      </w:r>
      <w:r w:rsidR="00935F7B">
        <w:t xml:space="preserve"> Continue to add a few more Product Categories to 4-5 products.</w:t>
      </w:r>
      <w:r w:rsidR="00632529">
        <w:t xml:space="preserve"> You will need these entries for the Search Lab later.</w:t>
      </w:r>
    </w:p>
    <w:p w14:paraId="543EDFDE" w14:textId="7B726215" w:rsidR="00AD2FED" w:rsidRDefault="00AD2FED" w:rsidP="00AD2FED">
      <w:pPr>
        <w:pStyle w:val="Heading3"/>
      </w:pPr>
      <w:r>
        <w:t>Exercise 5: Extend an Enterprise Content Type</w:t>
      </w:r>
    </w:p>
    <w:p w14:paraId="587C9664" w14:textId="73A1F0FA" w:rsidR="00FB6015" w:rsidRDefault="0092097C" w:rsidP="009D4F31">
      <w:pPr>
        <w:pStyle w:val="LabExerciseCallout"/>
        <w:ind w:left="0"/>
      </w:pPr>
      <w:r>
        <w:t xml:space="preserve">The research department has a unique need to add a new column to the </w:t>
      </w:r>
      <w:r w:rsidR="00805F82">
        <w:t xml:space="preserve">Wingtip Enterprise </w:t>
      </w:r>
      <w:r w:rsidR="0082797D">
        <w:t>Document</w:t>
      </w:r>
      <w:r w:rsidR="0082797D" w:rsidRPr="0082797D" w:rsidDel="0082797D">
        <w:t xml:space="preserve"> </w:t>
      </w:r>
      <w:r>
        <w:t xml:space="preserve">content type. </w:t>
      </w:r>
      <w:r w:rsidR="00827F92">
        <w:t xml:space="preserve">The Enterprise Document is not specific enough for the testing team so you are going to “enhance” the Enterprise Content Type by creating a new content type based on it. </w:t>
      </w:r>
      <w:r>
        <w:t xml:space="preserve">You cannot add columns to an Enterprise Content type, but you can create a new content type based on an enterprise content type. In this section we’ll do just that. </w:t>
      </w:r>
    </w:p>
    <w:p w14:paraId="73533C82" w14:textId="625F8321" w:rsidR="000244EA" w:rsidRDefault="000244EA" w:rsidP="000244EA">
      <w:pPr>
        <w:pStyle w:val="LabStepNumbered"/>
        <w:numPr>
          <w:ilvl w:val="0"/>
          <w:numId w:val="36"/>
        </w:numPr>
      </w:pPr>
      <w:r>
        <w:t xml:space="preserve">Browse to the Research site at </w:t>
      </w:r>
      <w:r w:rsidR="00783D8C">
        <w:rPr>
          <w:b/>
        </w:rPr>
        <w:t>&lt;Team Site&gt;</w:t>
      </w:r>
      <w:r w:rsidR="0092097C" w:rsidRPr="00734B53">
        <w:rPr>
          <w:b/>
        </w:rPr>
        <w:t>/research</w:t>
      </w:r>
    </w:p>
    <w:p w14:paraId="1755A5B0" w14:textId="5C27D725" w:rsidR="0092097C" w:rsidRDefault="0092097C" w:rsidP="000244EA">
      <w:pPr>
        <w:pStyle w:val="LabStepNumbered"/>
        <w:numPr>
          <w:ilvl w:val="0"/>
          <w:numId w:val="36"/>
        </w:numPr>
      </w:pPr>
      <w:r>
        <w:t xml:space="preserve">Navigate to </w:t>
      </w:r>
      <w:r w:rsidRPr="00734B53">
        <w:rPr>
          <w:b/>
        </w:rPr>
        <w:t>Site Settings | Site Content Types</w:t>
      </w:r>
      <w:r>
        <w:t xml:space="preserve">. Click </w:t>
      </w:r>
      <w:r w:rsidRPr="00734B53">
        <w:rPr>
          <w:b/>
        </w:rPr>
        <w:t>Create</w:t>
      </w:r>
      <w:r>
        <w:t xml:space="preserve"> to create a new content type.</w:t>
      </w:r>
    </w:p>
    <w:p w14:paraId="203A9FD7" w14:textId="5A7953CF" w:rsidR="0092097C" w:rsidRDefault="0092097C" w:rsidP="000244EA">
      <w:pPr>
        <w:pStyle w:val="LabStepNumbered"/>
        <w:numPr>
          <w:ilvl w:val="0"/>
          <w:numId w:val="36"/>
        </w:numPr>
      </w:pPr>
      <w:r>
        <w:t>Create a new content type with the following settings:</w:t>
      </w:r>
    </w:p>
    <w:p w14:paraId="7F7584EC" w14:textId="0F48602C" w:rsidR="0092097C" w:rsidRDefault="0092097C" w:rsidP="0092097C">
      <w:pPr>
        <w:pStyle w:val="LabStepNumberedLevel2"/>
        <w:numPr>
          <w:ilvl w:val="1"/>
          <w:numId w:val="36"/>
        </w:numPr>
      </w:pPr>
      <w:r>
        <w:t xml:space="preserve">Name: </w:t>
      </w:r>
      <w:r w:rsidRPr="00734B53">
        <w:rPr>
          <w:b/>
        </w:rPr>
        <w:t>Research</w:t>
      </w:r>
      <w:r w:rsidR="009A688A" w:rsidRPr="00734B53">
        <w:rPr>
          <w:b/>
        </w:rPr>
        <w:t xml:space="preserve"> </w:t>
      </w:r>
      <w:r w:rsidRPr="00734B53">
        <w:rPr>
          <w:b/>
        </w:rPr>
        <w:t>Product</w:t>
      </w:r>
      <w:r w:rsidR="0082797D">
        <w:rPr>
          <w:b/>
        </w:rPr>
        <w:t xml:space="preserve"> Document</w:t>
      </w:r>
    </w:p>
    <w:p w14:paraId="5C835BB0" w14:textId="05367470" w:rsidR="0092097C" w:rsidRDefault="0092097C" w:rsidP="0082797D">
      <w:pPr>
        <w:pStyle w:val="LabStepNumberedLevel2"/>
        <w:numPr>
          <w:ilvl w:val="1"/>
          <w:numId w:val="36"/>
        </w:numPr>
      </w:pPr>
      <w:r>
        <w:t xml:space="preserve">Description: </w:t>
      </w:r>
      <w:r w:rsidRPr="0082797D">
        <w:rPr>
          <w:b/>
        </w:rPr>
        <w:t>Research product</w:t>
      </w:r>
      <w:r w:rsidR="0082797D" w:rsidRPr="0082797D">
        <w:rPr>
          <w:b/>
        </w:rPr>
        <w:t xml:space="preserve"> Document</w:t>
      </w:r>
      <w:r w:rsidRPr="0082797D">
        <w:rPr>
          <w:b/>
        </w:rPr>
        <w:t xml:space="preserve"> based on the </w:t>
      </w:r>
      <w:r w:rsidR="0082797D" w:rsidRPr="0082797D">
        <w:rPr>
          <w:b/>
        </w:rPr>
        <w:t>Wingtip Enterprise Document</w:t>
      </w:r>
      <w:r w:rsidR="0082797D" w:rsidRPr="0082797D" w:rsidDel="0082797D">
        <w:rPr>
          <w:b/>
        </w:rPr>
        <w:t xml:space="preserve"> </w:t>
      </w:r>
      <w:r w:rsidRPr="0082797D">
        <w:rPr>
          <w:b/>
        </w:rPr>
        <w:t>content type</w:t>
      </w:r>
    </w:p>
    <w:p w14:paraId="0FB39E0E" w14:textId="151DB24D" w:rsidR="0092097C" w:rsidRDefault="0092097C" w:rsidP="0082797D">
      <w:pPr>
        <w:pStyle w:val="LabStepNumberedLevel2"/>
        <w:numPr>
          <w:ilvl w:val="1"/>
          <w:numId w:val="36"/>
        </w:numPr>
      </w:pPr>
      <w:r>
        <w:t xml:space="preserve">Parent Content Type: </w:t>
      </w:r>
      <w:r w:rsidRPr="0082797D">
        <w:rPr>
          <w:b/>
        </w:rPr>
        <w:t>Wingtip</w:t>
      </w:r>
      <w:r w:rsidR="009C690B">
        <w:rPr>
          <w:b/>
        </w:rPr>
        <w:t xml:space="preserve"> Enterprise</w:t>
      </w:r>
      <w:r w:rsidRPr="0082797D">
        <w:rPr>
          <w:b/>
        </w:rPr>
        <w:t xml:space="preserve"> &gt; </w:t>
      </w:r>
      <w:r w:rsidR="0082797D" w:rsidRPr="0082797D">
        <w:rPr>
          <w:b/>
        </w:rPr>
        <w:t>Wingtip Enterprise Document</w:t>
      </w:r>
      <w:r w:rsidR="0082797D" w:rsidRPr="0082797D" w:rsidDel="0082797D">
        <w:rPr>
          <w:b/>
        </w:rPr>
        <w:t xml:space="preserve"> </w:t>
      </w:r>
    </w:p>
    <w:p w14:paraId="78C32D17" w14:textId="5E39D637" w:rsidR="0092097C" w:rsidRDefault="0092097C" w:rsidP="0092097C">
      <w:pPr>
        <w:pStyle w:val="LabStepNumberedLevel2"/>
        <w:numPr>
          <w:ilvl w:val="1"/>
          <w:numId w:val="36"/>
        </w:numPr>
      </w:pPr>
      <w:r>
        <w:t xml:space="preserve">Group: </w:t>
      </w:r>
      <w:r w:rsidRPr="00734B53">
        <w:rPr>
          <w:b/>
        </w:rPr>
        <w:t>Wingtip</w:t>
      </w:r>
    </w:p>
    <w:p w14:paraId="0BDDA6C4" w14:textId="2F4DDDA2" w:rsidR="0092097C" w:rsidRDefault="0092097C" w:rsidP="00147BB1">
      <w:pPr>
        <w:pStyle w:val="LabStepScreenshotLevel2"/>
      </w:pPr>
    </w:p>
    <w:p w14:paraId="1881C04A" w14:textId="007B92F8" w:rsidR="009C690B" w:rsidRDefault="009C690B" w:rsidP="00147BB1">
      <w:pPr>
        <w:pStyle w:val="LabStepScreenshotLevel2"/>
      </w:pPr>
      <w:r>
        <w:lastRenderedPageBreak/>
        <w:drawing>
          <wp:inline distT="0" distB="0" distL="0" distR="0" wp14:anchorId="1FC1DB5C" wp14:editId="10BE7A60">
            <wp:extent cx="5283280" cy="3538330"/>
            <wp:effectExtent l="19050" t="19050" r="12700" b="241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1373" cy="3543750"/>
                    </a:xfrm>
                    <a:prstGeom prst="rect">
                      <a:avLst/>
                    </a:prstGeom>
                    <a:ln>
                      <a:solidFill>
                        <a:schemeClr val="accent1"/>
                      </a:solidFill>
                    </a:ln>
                  </pic:spPr>
                </pic:pic>
              </a:graphicData>
            </a:graphic>
          </wp:inline>
        </w:drawing>
      </w:r>
    </w:p>
    <w:p w14:paraId="22E20AF0" w14:textId="54CA6A42" w:rsidR="006A1DAD" w:rsidRDefault="006A1DAD" w:rsidP="000244EA">
      <w:pPr>
        <w:pStyle w:val="LabStepNumbered"/>
        <w:numPr>
          <w:ilvl w:val="0"/>
          <w:numId w:val="36"/>
        </w:numPr>
      </w:pPr>
      <w:r>
        <w:t xml:space="preserve">Click </w:t>
      </w:r>
      <w:r w:rsidRPr="00734B53">
        <w:rPr>
          <w:b/>
        </w:rPr>
        <w:t>OK</w:t>
      </w:r>
      <w:r>
        <w:t xml:space="preserve"> to create the content type.</w:t>
      </w:r>
    </w:p>
    <w:p w14:paraId="72DAC001" w14:textId="138750CD" w:rsidR="009342A5" w:rsidRDefault="009342A5" w:rsidP="000244EA">
      <w:pPr>
        <w:pStyle w:val="LabStepNumbered"/>
        <w:numPr>
          <w:ilvl w:val="0"/>
          <w:numId w:val="36"/>
        </w:numPr>
      </w:pPr>
      <w:r>
        <w:t xml:space="preserve">Click the </w:t>
      </w:r>
      <w:r w:rsidRPr="009B3F26">
        <w:rPr>
          <w:b/>
        </w:rPr>
        <w:t>Site Content Types</w:t>
      </w:r>
      <w:r>
        <w:t xml:space="preserve"> heading to return to the list of Site Content types. Change the </w:t>
      </w:r>
      <w:r w:rsidRPr="009B3F26">
        <w:rPr>
          <w:b/>
        </w:rPr>
        <w:t>Show Group</w:t>
      </w:r>
      <w:r>
        <w:t xml:space="preserve"> selector to </w:t>
      </w:r>
      <w:r w:rsidRPr="009B3F26">
        <w:rPr>
          <w:b/>
        </w:rPr>
        <w:t>Wingtip</w:t>
      </w:r>
      <w:r>
        <w:t>.</w:t>
      </w:r>
    </w:p>
    <w:p w14:paraId="745B5458" w14:textId="593C6964" w:rsidR="006A1DAD" w:rsidRDefault="006A1DAD" w:rsidP="000244EA">
      <w:pPr>
        <w:pStyle w:val="LabStepNumbered"/>
        <w:numPr>
          <w:ilvl w:val="0"/>
          <w:numId w:val="36"/>
        </w:numPr>
      </w:pPr>
      <w:r>
        <w:t xml:space="preserve">Scroll to the bottom of the page and you should see that you now have </w:t>
      </w:r>
      <w:r w:rsidR="009342A5">
        <w:t xml:space="preserve">a new </w:t>
      </w:r>
      <w:r>
        <w:t>content type</w:t>
      </w:r>
      <w:r w:rsidR="009C690B">
        <w:t xml:space="preserve"> </w:t>
      </w:r>
      <w:r w:rsidR="009C690B" w:rsidRPr="009D4F31">
        <w:rPr>
          <w:b/>
        </w:rPr>
        <w:t>Research Product Document</w:t>
      </w:r>
      <w:r>
        <w:t xml:space="preserve"> under </w:t>
      </w:r>
      <w:r w:rsidRPr="00734B53">
        <w:rPr>
          <w:b/>
        </w:rPr>
        <w:t>Wingtip</w:t>
      </w:r>
      <w:r>
        <w:t>.</w:t>
      </w:r>
    </w:p>
    <w:p w14:paraId="0CD969AD" w14:textId="0BB7C361" w:rsidR="009C690B" w:rsidRDefault="009C690B" w:rsidP="000244EA">
      <w:pPr>
        <w:pStyle w:val="LabStepNumbered"/>
        <w:numPr>
          <w:ilvl w:val="0"/>
          <w:numId w:val="36"/>
        </w:numPr>
      </w:pPr>
      <w:r>
        <w:t xml:space="preserve">Click </w:t>
      </w:r>
      <w:r w:rsidRPr="009D4F31">
        <w:rPr>
          <w:b/>
        </w:rPr>
        <w:t>Research Product Document</w:t>
      </w:r>
      <w:r>
        <w:t xml:space="preserve"> to edit the content type.</w:t>
      </w:r>
    </w:p>
    <w:p w14:paraId="23CF1630" w14:textId="491C3956" w:rsidR="009C690B" w:rsidRDefault="009C690B" w:rsidP="000244EA">
      <w:pPr>
        <w:pStyle w:val="LabStepNumbered"/>
        <w:numPr>
          <w:ilvl w:val="0"/>
          <w:numId w:val="36"/>
        </w:numPr>
      </w:pPr>
      <w:r>
        <w:t>Under Columns choose Add from new site column.</w:t>
      </w:r>
    </w:p>
    <w:p w14:paraId="5AD06A37" w14:textId="5832869F" w:rsidR="009C690B" w:rsidRDefault="009C690B" w:rsidP="000244EA">
      <w:pPr>
        <w:pStyle w:val="LabStepNumbered"/>
        <w:numPr>
          <w:ilvl w:val="0"/>
          <w:numId w:val="36"/>
        </w:numPr>
      </w:pPr>
      <w:r>
        <w:t xml:space="preserve">On the </w:t>
      </w:r>
      <w:r w:rsidRPr="009D4F31">
        <w:rPr>
          <w:b/>
        </w:rPr>
        <w:t>Create Column</w:t>
      </w:r>
      <w:r>
        <w:t xml:space="preserve"> screen enter a Column name of </w:t>
      </w:r>
      <w:r w:rsidRPr="009D4F31">
        <w:rPr>
          <w:b/>
        </w:rPr>
        <w:t>ProductCategory</w:t>
      </w:r>
      <w:r>
        <w:t xml:space="preserve"> and choose a Type of </w:t>
      </w:r>
      <w:r w:rsidRPr="009D4F31">
        <w:rPr>
          <w:b/>
        </w:rPr>
        <w:t>Managed Metadata</w:t>
      </w:r>
      <w:r>
        <w:t xml:space="preserve"> and a Group of </w:t>
      </w:r>
      <w:r w:rsidRPr="009D4F31">
        <w:rPr>
          <w:b/>
        </w:rPr>
        <w:t>Wingtip</w:t>
      </w:r>
      <w:r>
        <w:t>.</w:t>
      </w:r>
    </w:p>
    <w:p w14:paraId="3EE7A85B" w14:textId="2D3EB209" w:rsidR="009C690B" w:rsidRDefault="009C690B" w:rsidP="000244EA">
      <w:pPr>
        <w:pStyle w:val="LabStepNumbered"/>
        <w:numPr>
          <w:ilvl w:val="0"/>
          <w:numId w:val="36"/>
        </w:numPr>
      </w:pPr>
      <w:r>
        <w:t xml:space="preserve">Under </w:t>
      </w:r>
      <w:r w:rsidRPr="009D4F31">
        <w:rPr>
          <w:b/>
        </w:rPr>
        <w:t>Term Set Settings</w:t>
      </w:r>
      <w:r>
        <w:t xml:space="preserve"> choose your </w:t>
      </w:r>
      <w:r w:rsidRPr="009D4F31">
        <w:rPr>
          <w:b/>
        </w:rPr>
        <w:t>&lt;Team Site&gt; Product Category</w:t>
      </w:r>
      <w:r>
        <w:t xml:space="preserve"> term set.</w:t>
      </w:r>
    </w:p>
    <w:p w14:paraId="255E9027" w14:textId="08FDA4A6" w:rsidR="009C690B" w:rsidRDefault="009C690B" w:rsidP="00091FD4">
      <w:pPr>
        <w:pStyle w:val="LabStepScreenshot"/>
      </w:pPr>
      <w:r>
        <w:rPr>
          <w:noProof/>
        </w:rPr>
        <w:drawing>
          <wp:inline distT="0" distB="0" distL="0" distR="0" wp14:anchorId="05A224CA" wp14:editId="0735BB3E">
            <wp:extent cx="6146358" cy="1991306"/>
            <wp:effectExtent l="19050" t="19050" r="2603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9335" cy="1995510"/>
                    </a:xfrm>
                    <a:prstGeom prst="rect">
                      <a:avLst/>
                    </a:prstGeom>
                    <a:ln>
                      <a:solidFill>
                        <a:schemeClr val="accent1"/>
                      </a:solidFill>
                    </a:ln>
                  </pic:spPr>
                </pic:pic>
              </a:graphicData>
            </a:graphic>
          </wp:inline>
        </w:drawing>
      </w:r>
    </w:p>
    <w:p w14:paraId="5940C8A7" w14:textId="335CE49C" w:rsidR="009C690B" w:rsidRDefault="009C690B" w:rsidP="000244EA">
      <w:pPr>
        <w:pStyle w:val="LabStepNumbered"/>
        <w:numPr>
          <w:ilvl w:val="0"/>
          <w:numId w:val="36"/>
        </w:numPr>
      </w:pPr>
      <w:r>
        <w:t xml:space="preserve">Click </w:t>
      </w:r>
      <w:r w:rsidRPr="009D4F31">
        <w:rPr>
          <w:b/>
        </w:rPr>
        <w:t>OK</w:t>
      </w:r>
      <w:r>
        <w:t xml:space="preserve"> to save your changes.</w:t>
      </w:r>
    </w:p>
    <w:p w14:paraId="2CA13025" w14:textId="5C649BC0" w:rsidR="006A1DAD" w:rsidRDefault="00BC237C" w:rsidP="00BC237C">
      <w:pPr>
        <w:pStyle w:val="LabExerciseCallout"/>
      </w:pPr>
      <w:r>
        <w:lastRenderedPageBreak/>
        <w:t xml:space="preserve">Now that you have created the </w:t>
      </w:r>
      <w:r w:rsidR="009C690B" w:rsidRPr="009C690B">
        <w:t xml:space="preserve">Research Product Document </w:t>
      </w:r>
      <w:r>
        <w:t xml:space="preserve"> content type</w:t>
      </w:r>
      <w:r w:rsidR="006D39DB">
        <w:t>,</w:t>
      </w:r>
      <w:r>
        <w:t xml:space="preserve"> you need to create a </w:t>
      </w:r>
      <w:r w:rsidR="009C690B">
        <w:t xml:space="preserve">library </w:t>
      </w:r>
      <w:r>
        <w:t xml:space="preserve">so that we can begin tracking our </w:t>
      </w:r>
      <w:r w:rsidR="009C690B">
        <w:t>Research Product Document</w:t>
      </w:r>
      <w:r>
        <w:t>.</w:t>
      </w:r>
    </w:p>
    <w:p w14:paraId="776F25AA" w14:textId="70F5EEAF" w:rsidR="00FB6015" w:rsidRDefault="00FB6015" w:rsidP="00BC237C">
      <w:pPr>
        <w:pStyle w:val="LabStepNumbered"/>
        <w:numPr>
          <w:ilvl w:val="0"/>
          <w:numId w:val="38"/>
        </w:numPr>
      </w:pPr>
      <w:r>
        <w:t xml:space="preserve">Navigate to </w:t>
      </w:r>
      <w:r w:rsidRPr="00734B53">
        <w:rPr>
          <w:b/>
        </w:rPr>
        <w:t>Site Contents</w:t>
      </w:r>
      <w:r>
        <w:t>.</w:t>
      </w:r>
    </w:p>
    <w:p w14:paraId="1E0CED3D" w14:textId="2A812712" w:rsidR="00FB6015" w:rsidRDefault="00FB6015" w:rsidP="000244EA">
      <w:pPr>
        <w:pStyle w:val="LabStepNumbered"/>
        <w:numPr>
          <w:ilvl w:val="0"/>
          <w:numId w:val="36"/>
        </w:numPr>
      </w:pPr>
      <w:r>
        <w:t xml:space="preserve">Click </w:t>
      </w:r>
      <w:r w:rsidRPr="00734B53">
        <w:rPr>
          <w:b/>
        </w:rPr>
        <w:t>Add an App</w:t>
      </w:r>
      <w:r>
        <w:t xml:space="preserve">. Choose </w:t>
      </w:r>
      <w:r w:rsidR="00CC1925">
        <w:rPr>
          <w:b/>
        </w:rPr>
        <w:t>Document Library</w:t>
      </w:r>
      <w:r>
        <w:t xml:space="preserve"> and give it the name </w:t>
      </w:r>
      <w:r w:rsidRPr="00881389">
        <w:rPr>
          <w:b/>
        </w:rPr>
        <w:t>ProductEvaluations</w:t>
      </w:r>
      <w:r>
        <w:t xml:space="preserve">. Click </w:t>
      </w:r>
      <w:r w:rsidRPr="00734B53">
        <w:rPr>
          <w:b/>
        </w:rPr>
        <w:t>Create</w:t>
      </w:r>
      <w:r>
        <w:t>.</w:t>
      </w:r>
    </w:p>
    <w:p w14:paraId="5047A7C7" w14:textId="7730AE48" w:rsidR="00FB6015" w:rsidRDefault="00FB6015" w:rsidP="000244EA">
      <w:pPr>
        <w:pStyle w:val="LabStepNumbered"/>
        <w:numPr>
          <w:ilvl w:val="0"/>
          <w:numId w:val="36"/>
        </w:numPr>
      </w:pPr>
      <w:r>
        <w:t xml:space="preserve">Rename the list by </w:t>
      </w:r>
      <w:r w:rsidR="00307E98">
        <w:t>choosing</w:t>
      </w:r>
      <w:r>
        <w:t xml:space="preserve"> the </w:t>
      </w:r>
      <w:r w:rsidRPr="00881389">
        <w:rPr>
          <w:b/>
        </w:rPr>
        <w:t>List tab</w:t>
      </w:r>
      <w:r>
        <w:t xml:space="preserve"> and clicking </w:t>
      </w:r>
      <w:r w:rsidRPr="00881389">
        <w:rPr>
          <w:b/>
        </w:rPr>
        <w:t>List Settings</w:t>
      </w:r>
      <w:r>
        <w:t xml:space="preserve"> from the ribbon.</w:t>
      </w:r>
    </w:p>
    <w:p w14:paraId="6C0B8050" w14:textId="7B411478" w:rsidR="00FB6015" w:rsidRDefault="00FB6015" w:rsidP="000244EA">
      <w:pPr>
        <w:pStyle w:val="LabStepNumbered"/>
        <w:numPr>
          <w:ilvl w:val="0"/>
          <w:numId w:val="36"/>
        </w:numPr>
      </w:pPr>
      <w:r>
        <w:t xml:space="preserve">Choose </w:t>
      </w:r>
      <w:r w:rsidRPr="00881389">
        <w:rPr>
          <w:b/>
        </w:rPr>
        <w:t>List name, description and navigation</w:t>
      </w:r>
      <w:r>
        <w:t xml:space="preserve"> and rename the list </w:t>
      </w:r>
      <w:r w:rsidRPr="00881389">
        <w:rPr>
          <w:b/>
        </w:rPr>
        <w:t>Product Evaluations</w:t>
      </w:r>
      <w:r>
        <w:t>.</w:t>
      </w:r>
    </w:p>
    <w:p w14:paraId="6268DDDA" w14:textId="7432C617" w:rsidR="00881389" w:rsidRDefault="00FB6015" w:rsidP="00FB6015">
      <w:pPr>
        <w:pStyle w:val="LabStepNumbered"/>
        <w:numPr>
          <w:ilvl w:val="0"/>
          <w:numId w:val="36"/>
        </w:numPr>
      </w:pPr>
      <w:r>
        <w:t>Provide a description of “</w:t>
      </w:r>
      <w:r w:rsidR="00734B53">
        <w:rPr>
          <w:b/>
        </w:rPr>
        <w:t>Research D</w:t>
      </w:r>
      <w:r w:rsidRPr="00881389">
        <w:rPr>
          <w:b/>
        </w:rPr>
        <w:t>epartment Product Evaluations</w:t>
      </w:r>
      <w:r>
        <w:t>”</w:t>
      </w:r>
      <w:r w:rsidR="00881389">
        <w:t>.</w:t>
      </w:r>
    </w:p>
    <w:p w14:paraId="138BF4F5" w14:textId="53071093" w:rsidR="00FB6015" w:rsidRDefault="00881389" w:rsidP="00FB6015">
      <w:pPr>
        <w:pStyle w:val="LabStepNumbered"/>
        <w:numPr>
          <w:ilvl w:val="0"/>
          <w:numId w:val="36"/>
        </w:numPr>
      </w:pPr>
      <w:r>
        <w:t xml:space="preserve">Change the Quick Launch setting to </w:t>
      </w:r>
      <w:r w:rsidRPr="00881389">
        <w:rPr>
          <w:b/>
        </w:rPr>
        <w:t>Show on Quick launch</w:t>
      </w:r>
      <w:r w:rsidR="00FB6015">
        <w:t xml:space="preserve"> and click </w:t>
      </w:r>
      <w:r w:rsidR="00FB6015" w:rsidRPr="00881389">
        <w:rPr>
          <w:b/>
        </w:rPr>
        <w:t>Save</w:t>
      </w:r>
      <w:r w:rsidR="00FB6015">
        <w:t>.</w:t>
      </w:r>
    </w:p>
    <w:p w14:paraId="73B6B6E2" w14:textId="0B9A6C47" w:rsidR="007B3ABF" w:rsidRDefault="00307E98" w:rsidP="00307E98">
      <w:pPr>
        <w:pStyle w:val="LabStepNumbered"/>
        <w:numPr>
          <w:ilvl w:val="0"/>
          <w:numId w:val="36"/>
        </w:numPr>
      </w:pPr>
      <w:r>
        <w:t xml:space="preserve">Click </w:t>
      </w:r>
      <w:r w:rsidRPr="00286A95">
        <w:rPr>
          <w:b/>
        </w:rPr>
        <w:t>Advanced settings</w:t>
      </w:r>
      <w:r>
        <w:t xml:space="preserve"> and click the </w:t>
      </w:r>
      <w:r w:rsidRPr="00286A95">
        <w:rPr>
          <w:b/>
        </w:rPr>
        <w:t>Allow management of content types?</w:t>
      </w:r>
      <w:r>
        <w:t xml:space="preserve"> Radio button to </w:t>
      </w:r>
      <w:r w:rsidRPr="00286A95">
        <w:rPr>
          <w:b/>
        </w:rPr>
        <w:t>Yes</w:t>
      </w:r>
      <w:r>
        <w:t>.</w:t>
      </w:r>
    </w:p>
    <w:p w14:paraId="222BF673" w14:textId="1B6270A5" w:rsidR="00307E98" w:rsidRDefault="00307E98" w:rsidP="00307E98">
      <w:pPr>
        <w:pStyle w:val="LabStepNumbered"/>
        <w:numPr>
          <w:ilvl w:val="0"/>
          <w:numId w:val="36"/>
        </w:numPr>
      </w:pPr>
      <w:r>
        <w:t xml:space="preserve">Click </w:t>
      </w:r>
      <w:r w:rsidRPr="00286A95">
        <w:rPr>
          <w:b/>
        </w:rPr>
        <w:t>Ok</w:t>
      </w:r>
      <w:r>
        <w:t>.</w:t>
      </w:r>
    </w:p>
    <w:p w14:paraId="3E3892BF" w14:textId="4E8159C9" w:rsidR="00307E98" w:rsidRDefault="00D21F98" w:rsidP="00307E98">
      <w:pPr>
        <w:pStyle w:val="LabStepNumbered"/>
        <w:numPr>
          <w:ilvl w:val="0"/>
          <w:numId w:val="36"/>
        </w:numPr>
      </w:pPr>
      <w:r>
        <w:t>In the Content Types Section cho</w:t>
      </w:r>
      <w:r w:rsidR="00897408">
        <w:t>o</w:t>
      </w:r>
      <w:r>
        <w:t xml:space="preserve">se </w:t>
      </w:r>
      <w:r w:rsidRPr="00881389">
        <w:rPr>
          <w:b/>
        </w:rPr>
        <w:t>Add from existing site content types</w:t>
      </w:r>
      <w:r>
        <w:t>.</w:t>
      </w:r>
    </w:p>
    <w:p w14:paraId="0E287C94" w14:textId="600A89A5" w:rsidR="00D21F98" w:rsidRDefault="00D21F98" w:rsidP="00307E98">
      <w:pPr>
        <w:pStyle w:val="LabStepNumbered"/>
        <w:numPr>
          <w:ilvl w:val="0"/>
          <w:numId w:val="36"/>
        </w:numPr>
      </w:pPr>
      <w:r>
        <w:t xml:space="preserve">From the </w:t>
      </w:r>
      <w:r w:rsidRPr="00881389">
        <w:rPr>
          <w:b/>
        </w:rPr>
        <w:t>Wingtip</w:t>
      </w:r>
      <w:r>
        <w:t xml:space="preserve"> group cho</w:t>
      </w:r>
      <w:r w:rsidR="00897408">
        <w:t>o</w:t>
      </w:r>
      <w:r>
        <w:t xml:space="preserve">se the </w:t>
      </w:r>
      <w:r w:rsidR="00CC1925" w:rsidRPr="00F358F3">
        <w:rPr>
          <w:b/>
        </w:rPr>
        <w:t>Research Product Document</w:t>
      </w:r>
      <w:r w:rsidR="00CC1925">
        <w:t xml:space="preserve"> </w:t>
      </w:r>
      <w:r>
        <w:t xml:space="preserve">content type and choose </w:t>
      </w:r>
      <w:r w:rsidRPr="00881389">
        <w:rPr>
          <w:b/>
        </w:rPr>
        <w:t>Ok</w:t>
      </w:r>
      <w:r>
        <w:t>.</w:t>
      </w:r>
    </w:p>
    <w:p w14:paraId="31388E05" w14:textId="5EA5E898" w:rsidR="00D21F98" w:rsidRDefault="00D21F98" w:rsidP="00D21F98">
      <w:pPr>
        <w:pStyle w:val="LabStepNumbered"/>
        <w:numPr>
          <w:ilvl w:val="0"/>
          <w:numId w:val="36"/>
        </w:numPr>
      </w:pPr>
      <w:r>
        <w:t xml:space="preserve">Click </w:t>
      </w:r>
      <w:r w:rsidRPr="00881389">
        <w:rPr>
          <w:b/>
        </w:rPr>
        <w:t>Change new button order and default content type</w:t>
      </w:r>
      <w:r>
        <w:t xml:space="preserve"> and change</w:t>
      </w:r>
      <w:r w:rsidR="00881389">
        <w:t xml:space="preserve"> </w:t>
      </w:r>
      <w:r w:rsidR="00881389" w:rsidRPr="00881389">
        <w:rPr>
          <w:b/>
        </w:rPr>
        <w:t>Research</w:t>
      </w:r>
      <w:r w:rsidRPr="00881389">
        <w:rPr>
          <w:b/>
        </w:rPr>
        <w:t xml:space="preserve"> Product</w:t>
      </w:r>
      <w:r>
        <w:t xml:space="preserve"> to order 1. </w:t>
      </w:r>
      <w:r w:rsidRPr="00881389">
        <w:rPr>
          <w:b/>
        </w:rPr>
        <w:t>Uncheck</w:t>
      </w:r>
      <w:r>
        <w:t xml:space="preserve"> the </w:t>
      </w:r>
      <w:r w:rsidR="00881389">
        <w:rPr>
          <w:b/>
        </w:rPr>
        <w:t>V</w:t>
      </w:r>
      <w:r w:rsidRPr="00881389">
        <w:rPr>
          <w:b/>
        </w:rPr>
        <w:t>isible</w:t>
      </w:r>
      <w:r>
        <w:t xml:space="preserve"> checkbox for </w:t>
      </w:r>
      <w:r w:rsidR="00091FD4">
        <w:rPr>
          <w:b/>
        </w:rPr>
        <w:t>Document</w:t>
      </w:r>
      <w:r w:rsidR="00881389">
        <w:rPr>
          <w:b/>
        </w:rPr>
        <w:t xml:space="preserve"> </w:t>
      </w:r>
      <w:r w:rsidR="00881389" w:rsidRPr="00881389">
        <w:t>content type</w:t>
      </w:r>
      <w:r>
        <w:t>.</w:t>
      </w:r>
    </w:p>
    <w:p w14:paraId="3D2B17B8" w14:textId="01FFD83F" w:rsidR="00B94380" w:rsidRDefault="008D0DA9" w:rsidP="00B94380">
      <w:pPr>
        <w:pStyle w:val="LabStepNumbered"/>
        <w:numPr>
          <w:ilvl w:val="0"/>
          <w:numId w:val="36"/>
        </w:numPr>
      </w:pPr>
      <w:r>
        <w:t xml:space="preserve">Click </w:t>
      </w:r>
      <w:r w:rsidRPr="00881389">
        <w:rPr>
          <w:b/>
        </w:rPr>
        <w:t>O</w:t>
      </w:r>
      <w:r w:rsidR="00881389" w:rsidRPr="00881389">
        <w:rPr>
          <w:b/>
        </w:rPr>
        <w:t>K</w:t>
      </w:r>
      <w:r>
        <w:t>.</w:t>
      </w:r>
    </w:p>
    <w:p w14:paraId="3EEB53FB" w14:textId="7C5FED47" w:rsidR="00CC1925" w:rsidRDefault="00BA2C60" w:rsidP="00B94380">
      <w:pPr>
        <w:pStyle w:val="LabStepNumbered"/>
        <w:numPr>
          <w:ilvl w:val="0"/>
          <w:numId w:val="36"/>
        </w:numPr>
      </w:pPr>
      <w:r>
        <w:t xml:space="preserve">Click </w:t>
      </w:r>
      <w:r w:rsidRPr="00734B53">
        <w:rPr>
          <w:b/>
        </w:rPr>
        <w:t>Product Evaluations</w:t>
      </w:r>
      <w:r>
        <w:t xml:space="preserve"> to return to the </w:t>
      </w:r>
      <w:r w:rsidR="00CC1925">
        <w:t>library</w:t>
      </w:r>
      <w:r>
        <w:t xml:space="preserve">. Test your work by clicking </w:t>
      </w:r>
      <w:r w:rsidRPr="00734B53">
        <w:rPr>
          <w:b/>
        </w:rPr>
        <w:t>new</w:t>
      </w:r>
      <w:r>
        <w:t xml:space="preserve">. You should see </w:t>
      </w:r>
      <w:r w:rsidR="00CC1925">
        <w:t xml:space="preserve">a new blank document. Add some text and choose </w:t>
      </w:r>
      <w:r w:rsidR="00CC1925" w:rsidRPr="009D4F31">
        <w:rPr>
          <w:b/>
        </w:rPr>
        <w:t>File | Save As | Rename</w:t>
      </w:r>
      <w:r w:rsidR="00CC1925">
        <w:t>.</w:t>
      </w:r>
      <w:r>
        <w:t xml:space="preserve"> </w:t>
      </w:r>
      <w:r w:rsidR="00CC1925">
        <w:t>Give the document a name. Return to the Product Evaluations library and Edit the Properties of the document.</w:t>
      </w:r>
    </w:p>
    <w:p w14:paraId="0926A8B8" w14:textId="7AB1405B" w:rsidR="00CC1925" w:rsidRDefault="00CC1925" w:rsidP="00091FD4">
      <w:pPr>
        <w:pStyle w:val="LabStepScreenshot"/>
      </w:pPr>
      <w:r>
        <w:rPr>
          <w:noProof/>
        </w:rPr>
        <w:drawing>
          <wp:inline distT="0" distB="0" distL="0" distR="0" wp14:anchorId="7CFECF2D" wp14:editId="3FDCCF12">
            <wp:extent cx="4532244" cy="4492776"/>
            <wp:effectExtent l="19050" t="19050" r="20955" b="222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9978" cy="4500443"/>
                    </a:xfrm>
                    <a:prstGeom prst="rect">
                      <a:avLst/>
                    </a:prstGeom>
                    <a:ln>
                      <a:solidFill>
                        <a:schemeClr val="accent1"/>
                      </a:solidFill>
                    </a:ln>
                  </pic:spPr>
                </pic:pic>
              </a:graphicData>
            </a:graphic>
          </wp:inline>
        </w:drawing>
      </w:r>
    </w:p>
    <w:p w14:paraId="27341284" w14:textId="5C17DB60" w:rsidR="00BA2C60" w:rsidRDefault="00CC1925" w:rsidP="00B94380">
      <w:pPr>
        <w:pStyle w:val="LabStepNumbered"/>
        <w:numPr>
          <w:ilvl w:val="0"/>
          <w:numId w:val="36"/>
        </w:numPr>
      </w:pPr>
      <w:r>
        <w:lastRenderedPageBreak/>
        <w:t>On the Edit Properties page notice that you have a mix of columns from the Enterprise Content Type and the additional field at the bottom added to your local content type.</w:t>
      </w:r>
    </w:p>
    <w:p w14:paraId="5E561E61" w14:textId="1A47E68A" w:rsidR="00BA2C60" w:rsidRDefault="00BA2C60" w:rsidP="00147BB1">
      <w:pPr>
        <w:pStyle w:val="LabStepScreenshot"/>
      </w:pPr>
    </w:p>
    <w:p w14:paraId="1F656B59" w14:textId="6D7DEDDF" w:rsidR="00CC1925" w:rsidRDefault="00E40E09" w:rsidP="00147BB1">
      <w:pPr>
        <w:pStyle w:val="LabStepScreenshot"/>
      </w:pPr>
      <w:r>
        <w:rPr>
          <w:noProof/>
        </w:rPr>
        <w:drawing>
          <wp:inline distT="0" distB="0" distL="0" distR="0" wp14:anchorId="131B6605" wp14:editId="18F6FA68">
            <wp:extent cx="5001370" cy="2995701"/>
            <wp:effectExtent l="19050" t="19050" r="2794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2400" cy="3008298"/>
                    </a:xfrm>
                    <a:prstGeom prst="rect">
                      <a:avLst/>
                    </a:prstGeom>
                    <a:ln>
                      <a:solidFill>
                        <a:schemeClr val="accent1"/>
                      </a:solidFill>
                    </a:ln>
                  </pic:spPr>
                </pic:pic>
              </a:graphicData>
            </a:graphic>
          </wp:inline>
        </w:drawing>
      </w:r>
    </w:p>
    <w:p w14:paraId="159B82C2" w14:textId="1146BF12" w:rsidR="00AB6A87" w:rsidRPr="00E06700" w:rsidRDefault="00734B53" w:rsidP="00734B53">
      <w:pPr>
        <w:pStyle w:val="LabExerciseCallout"/>
      </w:pPr>
      <w:r>
        <w:t xml:space="preserve">You just learned how to add metadata columns </w:t>
      </w:r>
      <w:r w:rsidR="00E40E09">
        <w:t xml:space="preserve">to an Enterprise Content Type to meet your </w:t>
      </w:r>
      <w:r w:rsidR="00632529">
        <w:t xml:space="preserve">specific </w:t>
      </w:r>
      <w:r w:rsidR="00E40E09">
        <w:t>needs.</w:t>
      </w:r>
    </w:p>
    <w:p w14:paraId="0177C3AA" w14:textId="3B6D88A0" w:rsidR="0066377C" w:rsidRDefault="0066377C" w:rsidP="0066377C">
      <w:pPr>
        <w:pStyle w:val="Heading3"/>
      </w:pPr>
      <w:r>
        <w:t xml:space="preserve">Exercise </w:t>
      </w:r>
      <w:r w:rsidR="003A5BCE">
        <w:t>6</w:t>
      </w:r>
      <w:r>
        <w:t>: Create and Configure an eDiscovery Site</w:t>
      </w:r>
    </w:p>
    <w:p w14:paraId="69046D22" w14:textId="58528B93" w:rsidR="00E06700" w:rsidRDefault="00AF4FF4" w:rsidP="00E06700">
      <w:pPr>
        <w:pStyle w:val="LabExerciseCallout"/>
        <w:rPr>
          <w:lang w:val="en"/>
        </w:rPr>
      </w:pPr>
      <w:r>
        <w:rPr>
          <w:lang w:val="en"/>
        </w:rPr>
        <w:t xml:space="preserve">In this exercise you will </w:t>
      </w:r>
      <w:r w:rsidR="00BF5B0A">
        <w:rPr>
          <w:lang w:val="en"/>
        </w:rPr>
        <w:t xml:space="preserve">use the </w:t>
      </w:r>
      <w:r>
        <w:rPr>
          <w:lang w:val="en"/>
        </w:rPr>
        <w:t xml:space="preserve">eDiscovery Center </w:t>
      </w:r>
      <w:r w:rsidR="00BF5B0A">
        <w:rPr>
          <w:lang w:val="en"/>
        </w:rPr>
        <w:t>created at the beginning of the lab. You will create a new eDiscovery Case.</w:t>
      </w:r>
    </w:p>
    <w:p w14:paraId="294B1542" w14:textId="741F2D80" w:rsidR="00BF5B0A" w:rsidRDefault="00BF5B0A" w:rsidP="009B3F26">
      <w:pPr>
        <w:pStyle w:val="LabStepNumbered"/>
        <w:numPr>
          <w:ilvl w:val="0"/>
          <w:numId w:val="39"/>
        </w:numPr>
      </w:pPr>
      <w:r w:rsidRPr="007D5EBA">
        <w:t>Navigate</w:t>
      </w:r>
      <w:r>
        <w:t xml:space="preserve"> your browser to </w:t>
      </w:r>
      <w:r w:rsidR="003A5BCE" w:rsidRPr="00632529">
        <w:rPr>
          <w:b/>
        </w:rPr>
        <w:t>http://&lt;class</w:t>
      </w:r>
      <w:r w:rsidR="003A5BCE" w:rsidRPr="007C38B4">
        <w:rPr>
          <w:b/>
        </w:rPr>
        <w:t xml:space="preserve"> site&gt;</w:t>
      </w:r>
      <w:r w:rsidRPr="007C38B4">
        <w:rPr>
          <w:b/>
        </w:rPr>
        <w:t>/sites/ediscovery</w:t>
      </w:r>
    </w:p>
    <w:p w14:paraId="08B01753" w14:textId="451D4361" w:rsidR="00AB6A87" w:rsidRDefault="00AB6A87" w:rsidP="007D5EBA">
      <w:pPr>
        <w:pStyle w:val="LabStepNumbered"/>
      </w:pPr>
      <w:r>
        <w:t xml:space="preserve">Create a new case by clicking the </w:t>
      </w:r>
      <w:r w:rsidRPr="00734B53">
        <w:rPr>
          <w:b/>
        </w:rPr>
        <w:t>Create new case</w:t>
      </w:r>
      <w:r>
        <w:t xml:space="preserve"> button.</w:t>
      </w:r>
    </w:p>
    <w:p w14:paraId="066AAA8B" w14:textId="1A8543B0" w:rsidR="00AB6A87" w:rsidRDefault="00AB6A87" w:rsidP="00AB6A87">
      <w:pPr>
        <w:pStyle w:val="LabStepNumbered"/>
      </w:pPr>
      <w:r>
        <w:t>Each case creates a new SharePoint eDiscovery Case site. Create your new case with the following settings:</w:t>
      </w:r>
    </w:p>
    <w:p w14:paraId="0EAEB283" w14:textId="7ED327FB" w:rsidR="00AB6A87" w:rsidRDefault="00AB6A87" w:rsidP="00AB6A87">
      <w:pPr>
        <w:pStyle w:val="LabStepNumberedLevel2"/>
      </w:pPr>
      <w:r>
        <w:t xml:space="preserve">Title: </w:t>
      </w:r>
      <w:r w:rsidR="00AD4BF7">
        <w:rPr>
          <w:b/>
        </w:rPr>
        <w:t xml:space="preserve">&lt;Team Site&gt; </w:t>
      </w:r>
      <w:r w:rsidR="00AD4BF7" w:rsidRPr="009D4F31">
        <w:t>(</w:t>
      </w:r>
      <w:r w:rsidR="00AD4BF7">
        <w:t>This is your full name)</w:t>
      </w:r>
    </w:p>
    <w:p w14:paraId="142D52CB" w14:textId="355CDEA8" w:rsidR="00AB6A87" w:rsidRDefault="00AB6A87" w:rsidP="00AB6A87">
      <w:pPr>
        <w:pStyle w:val="LabStepNumberedLevel2"/>
      </w:pPr>
      <w:r>
        <w:t xml:space="preserve">Description: </w:t>
      </w:r>
      <w:r w:rsidRPr="00734B53">
        <w:rPr>
          <w:b/>
        </w:rPr>
        <w:t>Heads fall off the action figures and present a choking hazard</w:t>
      </w:r>
      <w:r w:rsidRPr="00AB6A87">
        <w:t>.</w:t>
      </w:r>
    </w:p>
    <w:p w14:paraId="50A6B890" w14:textId="05B1C83D" w:rsidR="00AB6A87" w:rsidRPr="009B3F26" w:rsidRDefault="00AB6A87" w:rsidP="00AB6A87">
      <w:pPr>
        <w:pStyle w:val="LabStepNumberedLevel2"/>
      </w:pPr>
      <w:r>
        <w:t xml:space="preserve">URL: </w:t>
      </w:r>
      <w:r w:rsidR="00A5073A">
        <w:rPr>
          <w:b/>
        </w:rPr>
        <w:t>&lt;Team Site&gt; (no spaces)</w:t>
      </w:r>
    </w:p>
    <w:p w14:paraId="3040D28D" w14:textId="6591149D" w:rsidR="000708A4" w:rsidRDefault="000708A4" w:rsidP="00AB6A87">
      <w:pPr>
        <w:pStyle w:val="LabStepNumberedLevel2"/>
      </w:pPr>
      <w:r>
        <w:t xml:space="preserve">Navigation: </w:t>
      </w:r>
      <w:r w:rsidRPr="009B3F26">
        <w:rPr>
          <w:b/>
        </w:rPr>
        <w:t>Yes</w:t>
      </w:r>
      <w:r>
        <w:t xml:space="preserve"> (Show on Quick Launch)</w:t>
      </w:r>
    </w:p>
    <w:p w14:paraId="21BAF830" w14:textId="38455405" w:rsidR="000708A4" w:rsidRDefault="000708A4" w:rsidP="00AB6A87">
      <w:pPr>
        <w:pStyle w:val="LabStepNumberedLevel2"/>
      </w:pPr>
      <w:r>
        <w:t xml:space="preserve">Navigation inheritance: </w:t>
      </w:r>
      <w:r w:rsidRPr="009B3F26">
        <w:rPr>
          <w:b/>
        </w:rPr>
        <w:t>Yes</w:t>
      </w:r>
      <w:r w:rsidR="006C240D">
        <w:t xml:space="preserve"> (Use top link bar)</w:t>
      </w:r>
    </w:p>
    <w:p w14:paraId="21E2B6FE" w14:textId="09DF2716" w:rsidR="00AB6A87" w:rsidRDefault="00AB6A87" w:rsidP="00AB6A87">
      <w:pPr>
        <w:pStyle w:val="LabStepNumbered"/>
      </w:pPr>
      <w:r>
        <w:t xml:space="preserve">Click </w:t>
      </w:r>
      <w:r w:rsidRPr="00734B53">
        <w:rPr>
          <w:b/>
        </w:rPr>
        <w:t>Create</w:t>
      </w:r>
      <w:r>
        <w:t>.</w:t>
      </w:r>
    </w:p>
    <w:p w14:paraId="17BC5F17" w14:textId="23AF05B2" w:rsidR="003B7B87" w:rsidRDefault="003B7B87" w:rsidP="009D4F31">
      <w:pPr>
        <w:pStyle w:val="LabStepNumbered"/>
      </w:pPr>
      <w:r>
        <w:t>You should see your new Case site.</w:t>
      </w:r>
    </w:p>
    <w:p w14:paraId="674A1161" w14:textId="484207FA" w:rsidR="00AD4BF7" w:rsidRDefault="00AD4BF7" w:rsidP="00147BB1">
      <w:pPr>
        <w:pStyle w:val="LabStepScreenshot"/>
      </w:pPr>
      <w:r>
        <w:rPr>
          <w:noProof/>
        </w:rPr>
        <w:lastRenderedPageBreak/>
        <w:drawing>
          <wp:inline distT="0" distB="0" distL="0" distR="0" wp14:anchorId="2838E0FB" wp14:editId="4D9A3843">
            <wp:extent cx="5915770" cy="3528647"/>
            <wp:effectExtent l="19050" t="19050" r="889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1627" cy="3538106"/>
                    </a:xfrm>
                    <a:prstGeom prst="rect">
                      <a:avLst/>
                    </a:prstGeom>
                    <a:ln>
                      <a:solidFill>
                        <a:schemeClr val="accent1"/>
                      </a:solidFill>
                    </a:ln>
                  </pic:spPr>
                </pic:pic>
              </a:graphicData>
            </a:graphic>
          </wp:inline>
        </w:drawing>
      </w:r>
    </w:p>
    <w:p w14:paraId="78C64E74" w14:textId="27F21B4A" w:rsidR="009E4E81" w:rsidRDefault="009E4E81" w:rsidP="00AB6A87">
      <w:pPr>
        <w:pStyle w:val="LabStepNumbered"/>
      </w:pPr>
      <w:r>
        <w:t xml:space="preserve">Create a new </w:t>
      </w:r>
      <w:r w:rsidRPr="00734B53">
        <w:rPr>
          <w:b/>
        </w:rPr>
        <w:t>eDiscovery Set</w:t>
      </w:r>
      <w:r>
        <w:t xml:space="preserve"> to begin the investigation of the issues.</w:t>
      </w:r>
      <w:r w:rsidR="00400BC9">
        <w:t xml:space="preserve"> Under eDiscovery Sets click </w:t>
      </w:r>
      <w:r w:rsidR="00400BC9" w:rsidRPr="00734B53">
        <w:rPr>
          <w:b/>
        </w:rPr>
        <w:t>new item</w:t>
      </w:r>
      <w:r w:rsidR="00400BC9">
        <w:t xml:space="preserve"> and provide the following information:</w:t>
      </w:r>
    </w:p>
    <w:p w14:paraId="0E0DB396" w14:textId="5AEF5829" w:rsidR="00400BC9" w:rsidRPr="00734B53" w:rsidRDefault="00400BC9" w:rsidP="00400BC9">
      <w:pPr>
        <w:pStyle w:val="LabStepNumberedLevel2"/>
        <w:rPr>
          <w:b/>
        </w:rPr>
      </w:pPr>
      <w:r>
        <w:t xml:space="preserve">eDisovery Set Name: </w:t>
      </w:r>
      <w:r w:rsidRPr="00734B53">
        <w:rPr>
          <w:b/>
        </w:rPr>
        <w:t>Testing Documents</w:t>
      </w:r>
    </w:p>
    <w:p w14:paraId="3C0378A1" w14:textId="236F9F42" w:rsidR="00400BC9" w:rsidRDefault="00400BC9">
      <w:pPr>
        <w:pStyle w:val="LabStepNumberedLevel2"/>
      </w:pPr>
      <w:r>
        <w:t xml:space="preserve">Click </w:t>
      </w:r>
      <w:r w:rsidRPr="00734B53">
        <w:rPr>
          <w:b/>
        </w:rPr>
        <w:t>Add and Manage Sources</w:t>
      </w:r>
      <w:r>
        <w:t xml:space="preserve">. Under </w:t>
      </w:r>
      <w:r w:rsidRPr="00734B53">
        <w:rPr>
          <w:b/>
        </w:rPr>
        <w:t>Locations</w:t>
      </w:r>
      <w:r>
        <w:t xml:space="preserve"> add the Research site </w:t>
      </w:r>
      <w:r w:rsidR="00091FD4" w:rsidRPr="00632529">
        <w:rPr>
          <w:b/>
        </w:rPr>
        <w:t>http://&lt;class</w:t>
      </w:r>
      <w:r w:rsidR="00091FD4" w:rsidRPr="007C38B4">
        <w:rPr>
          <w:b/>
        </w:rPr>
        <w:t xml:space="preserve"> site&gt;/sites</w:t>
      </w:r>
      <w:r w:rsidR="00091FD4" w:rsidRPr="00091FD4">
        <w:rPr>
          <w:b/>
        </w:rPr>
        <w:t>/</w:t>
      </w:r>
      <w:r w:rsidR="00E8668A" w:rsidRPr="00091FD4">
        <w:rPr>
          <w:b/>
        </w:rPr>
        <w:t xml:space="preserve">&lt;Team </w:t>
      </w:r>
      <w:r w:rsidR="00E8668A">
        <w:rPr>
          <w:b/>
        </w:rPr>
        <w:t>Site&gt;</w:t>
      </w:r>
      <w:r w:rsidR="00913130" w:rsidRPr="00734B53">
        <w:rPr>
          <w:b/>
        </w:rPr>
        <w:t>/research</w:t>
      </w:r>
      <w:r w:rsidR="00913130">
        <w:t>.</w:t>
      </w:r>
      <w:r w:rsidR="00862413">
        <w:t xml:space="preserve"> Click the button to resolve the address and it should change to the sit</w:t>
      </w:r>
      <w:r w:rsidR="00734B53">
        <w:t>e</w:t>
      </w:r>
      <w:r w:rsidR="00862413">
        <w:t xml:space="preserve"> title </w:t>
      </w:r>
      <w:r w:rsidR="00123238">
        <w:rPr>
          <w:b/>
        </w:rPr>
        <w:t>Wingtip Product Research</w:t>
      </w:r>
      <w:r w:rsidR="00862413">
        <w:t>.</w:t>
      </w:r>
      <w:r w:rsidR="00593413">
        <w:t xml:space="preserve"> Add the Product Testing site </w:t>
      </w:r>
      <w:r w:rsidR="00E8668A" w:rsidRPr="00091FD4">
        <w:rPr>
          <w:b/>
        </w:rPr>
        <w:t xml:space="preserve">https://&lt;class </w:t>
      </w:r>
      <w:r w:rsidR="00E8668A">
        <w:rPr>
          <w:b/>
        </w:rPr>
        <w:t>site&gt;</w:t>
      </w:r>
      <w:r w:rsidR="00593413" w:rsidRPr="009B3F26">
        <w:rPr>
          <w:b/>
        </w:rPr>
        <w:t>/sites/producttesting</w:t>
      </w:r>
      <w:r w:rsidR="00593413">
        <w:t xml:space="preserve">. Click the button to resolve the address to </w:t>
      </w:r>
      <w:r w:rsidR="00593413" w:rsidRPr="009B3F26">
        <w:rPr>
          <w:b/>
        </w:rPr>
        <w:t>Wingtip Product Testing</w:t>
      </w:r>
      <w:r w:rsidR="00593413">
        <w:t>.</w:t>
      </w:r>
      <w:r w:rsidR="00906A36">
        <w:t xml:space="preserve"> (The Product Testing site was created previously. In our lab scenario, it is used by a different team.)</w:t>
      </w:r>
    </w:p>
    <w:p w14:paraId="01931816" w14:textId="1E428241" w:rsidR="00B855D7" w:rsidRDefault="006C240D" w:rsidP="00091FD4">
      <w:pPr>
        <w:pStyle w:val="LabStepScreenshotLevel2"/>
      </w:pPr>
      <w:r w:rsidRPr="00041B25">
        <w:rPr>
          <w:rStyle w:val="LabStepScreenshotFrame"/>
        </w:rPr>
        <w:lastRenderedPageBreak/>
        <w:drawing>
          <wp:inline distT="0" distB="0" distL="0" distR="0" wp14:anchorId="788BC65C" wp14:editId="1136E7A7">
            <wp:extent cx="3941795" cy="3467594"/>
            <wp:effectExtent l="19050" t="19050" r="2095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4073" cy="3495989"/>
                    </a:xfrm>
                    <a:prstGeom prst="rect">
                      <a:avLst/>
                    </a:prstGeom>
                    <a:ln>
                      <a:solidFill>
                        <a:schemeClr val="accent1"/>
                      </a:solidFill>
                    </a:ln>
                  </pic:spPr>
                </pic:pic>
              </a:graphicData>
            </a:graphic>
          </wp:inline>
        </w:drawing>
      </w:r>
    </w:p>
    <w:p w14:paraId="1A118DDA" w14:textId="77777777" w:rsidR="00DB6E7B" w:rsidRDefault="00DB6E7B" w:rsidP="00913130">
      <w:pPr>
        <w:pStyle w:val="LabStepNumberedLevel2"/>
      </w:pPr>
      <w:r>
        <w:t xml:space="preserve">Click </w:t>
      </w:r>
      <w:r w:rsidRPr="00734B53">
        <w:rPr>
          <w:b/>
        </w:rPr>
        <w:t>OK</w:t>
      </w:r>
      <w:r>
        <w:t>.</w:t>
      </w:r>
    </w:p>
    <w:p w14:paraId="65097F47" w14:textId="2AFE7F52" w:rsidR="007B039E" w:rsidRDefault="007B039E" w:rsidP="00913130">
      <w:pPr>
        <w:pStyle w:val="LabStepNumberedLevel2"/>
      </w:pPr>
      <w:r>
        <w:t xml:space="preserve">In the Filter box enter the query </w:t>
      </w:r>
      <w:r w:rsidRPr="00734B53">
        <w:rPr>
          <w:b/>
        </w:rPr>
        <w:t>head OR failed</w:t>
      </w:r>
      <w:r w:rsidR="00661F55">
        <w:rPr>
          <w:b/>
        </w:rPr>
        <w:t xml:space="preserve"> OR “action figure”</w:t>
      </w:r>
      <w:r>
        <w:t xml:space="preserve">. Click </w:t>
      </w:r>
      <w:r w:rsidR="00A5073A">
        <w:rPr>
          <w:b/>
        </w:rPr>
        <w:t>Get Statistics</w:t>
      </w:r>
      <w:r>
        <w:t>.</w:t>
      </w:r>
    </w:p>
    <w:p w14:paraId="315E4FB3" w14:textId="7321A2A5" w:rsidR="00070D04" w:rsidRDefault="007B039E" w:rsidP="00913130">
      <w:pPr>
        <w:pStyle w:val="LabStepNumberedLevel2"/>
      </w:pPr>
      <w:r>
        <w:t xml:space="preserve">You will see </w:t>
      </w:r>
      <w:r w:rsidR="00F31F0F">
        <w:t>a number</w:t>
      </w:r>
      <w:r>
        <w:t xml:space="preserve"> of results for your query.</w:t>
      </w:r>
      <w:r w:rsidR="00DB6E7B">
        <w:t xml:space="preserve"> </w:t>
      </w:r>
      <w:r w:rsidR="006C240D">
        <w:t xml:space="preserve">Click </w:t>
      </w:r>
      <w:r w:rsidR="006C240D" w:rsidRPr="009B3F26">
        <w:rPr>
          <w:b/>
        </w:rPr>
        <w:t>Save</w:t>
      </w:r>
      <w:r w:rsidR="006C240D">
        <w:t>.</w:t>
      </w:r>
    </w:p>
    <w:p w14:paraId="6B4D622D" w14:textId="0067315A" w:rsidR="00A5073A" w:rsidRDefault="00A5073A" w:rsidP="00091FD4">
      <w:pPr>
        <w:pStyle w:val="LabStepScreenshotLevel2"/>
      </w:pPr>
      <w:bookmarkStart w:id="0" w:name="_GoBack"/>
      <w:r>
        <w:drawing>
          <wp:inline distT="0" distB="0" distL="0" distR="0" wp14:anchorId="6C65457F" wp14:editId="2A76EEFB">
            <wp:extent cx="5295569" cy="3119973"/>
            <wp:effectExtent l="19050" t="19050" r="19685" b="234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1847" cy="3129564"/>
                    </a:xfrm>
                    <a:prstGeom prst="rect">
                      <a:avLst/>
                    </a:prstGeom>
                    <a:ln>
                      <a:solidFill>
                        <a:schemeClr val="accent1"/>
                      </a:solidFill>
                    </a:ln>
                  </pic:spPr>
                </pic:pic>
              </a:graphicData>
            </a:graphic>
          </wp:inline>
        </w:drawing>
      </w:r>
      <w:bookmarkEnd w:id="0"/>
    </w:p>
    <w:p w14:paraId="32378459" w14:textId="72B9C07A" w:rsidR="00767BEC" w:rsidRDefault="00767BEC" w:rsidP="00767BEC">
      <w:pPr>
        <w:pStyle w:val="LabExerciseCallout"/>
      </w:pPr>
      <w:r>
        <w:t xml:space="preserve">Note that is this step does not work correctly, you might need to </w:t>
      </w:r>
      <w:r w:rsidR="00A5073A">
        <w:t>wait for Office 365 to index the content</w:t>
      </w:r>
      <w:r>
        <w:t>.</w:t>
      </w:r>
    </w:p>
    <w:p w14:paraId="5A447099" w14:textId="68201680" w:rsidR="00070D04" w:rsidRDefault="00070D04" w:rsidP="00070D04">
      <w:pPr>
        <w:pStyle w:val="LabStepNumbered"/>
      </w:pPr>
      <w:r>
        <w:t xml:space="preserve">Queries </w:t>
      </w:r>
      <w:r w:rsidR="00C23950">
        <w:t>can be used to</w:t>
      </w:r>
      <w:r w:rsidR="005B12A7">
        <w:t xml:space="preserve"> evaluate search queries and </w:t>
      </w:r>
      <w:r w:rsidR="00C23950">
        <w:t>export the result sets from SharePoint.</w:t>
      </w:r>
    </w:p>
    <w:p w14:paraId="1D7A850C" w14:textId="43CCEA27" w:rsidR="00070D04" w:rsidRDefault="00070D04" w:rsidP="00070D04">
      <w:pPr>
        <w:pStyle w:val="LabStepNumberedLevel2"/>
      </w:pPr>
      <w:r>
        <w:lastRenderedPageBreak/>
        <w:t xml:space="preserve">Click </w:t>
      </w:r>
      <w:r w:rsidRPr="00F31F0F">
        <w:rPr>
          <w:b/>
        </w:rPr>
        <w:t>Queries</w:t>
      </w:r>
      <w:r>
        <w:t xml:space="preserve"> on the quick launch</w:t>
      </w:r>
    </w:p>
    <w:p w14:paraId="1CCB7179" w14:textId="4FEA0521" w:rsidR="00070D04" w:rsidRDefault="00070D04" w:rsidP="00070D04">
      <w:pPr>
        <w:pStyle w:val="LabStepNumberedLevel2"/>
      </w:pPr>
      <w:r>
        <w:t xml:space="preserve">Click </w:t>
      </w:r>
      <w:r w:rsidRPr="00F31F0F">
        <w:rPr>
          <w:b/>
        </w:rPr>
        <w:t>new item</w:t>
      </w:r>
      <w:r>
        <w:t xml:space="preserve"> and provide the following information:</w:t>
      </w:r>
    </w:p>
    <w:p w14:paraId="01CA7B54" w14:textId="5CFAAD09" w:rsidR="00070D04" w:rsidRDefault="00070D04" w:rsidP="00070D04">
      <w:pPr>
        <w:pStyle w:val="LabStepNumberedLevel3"/>
      </w:pPr>
      <w:r>
        <w:t xml:space="preserve">Name: </w:t>
      </w:r>
      <w:r w:rsidR="001E359A" w:rsidRPr="00F31F0F">
        <w:rPr>
          <w:b/>
        </w:rPr>
        <w:t>Failed Heads</w:t>
      </w:r>
    </w:p>
    <w:p w14:paraId="2DF4985B" w14:textId="1B0970E1" w:rsidR="00070D04" w:rsidRDefault="00070D04" w:rsidP="00070D04">
      <w:pPr>
        <w:pStyle w:val="LabStepNumberedLevel3"/>
      </w:pPr>
      <w:r>
        <w:t xml:space="preserve">Query: </w:t>
      </w:r>
      <w:r w:rsidR="00C23950" w:rsidRPr="00F31F0F">
        <w:rPr>
          <w:b/>
        </w:rPr>
        <w:t>head OR failed</w:t>
      </w:r>
      <w:r w:rsidR="007D5EBA">
        <w:rPr>
          <w:b/>
        </w:rPr>
        <w:t xml:space="preserve"> OR “action figure”</w:t>
      </w:r>
    </w:p>
    <w:p w14:paraId="5D19A4E1" w14:textId="3742D425" w:rsidR="00070D04" w:rsidRDefault="00070D04" w:rsidP="00070D04">
      <w:pPr>
        <w:pStyle w:val="LabStepNumberedLevel2"/>
      </w:pPr>
      <w:r>
        <w:t xml:space="preserve">Click the </w:t>
      </w:r>
      <w:r w:rsidRPr="00F31F0F">
        <w:rPr>
          <w:b/>
        </w:rPr>
        <w:t>Search</w:t>
      </w:r>
      <w:r>
        <w:t xml:space="preserve"> button and see that you have some documents returned from </w:t>
      </w:r>
      <w:r w:rsidRPr="00F31F0F">
        <w:rPr>
          <w:b/>
        </w:rPr>
        <w:t xml:space="preserve">Wingtip </w:t>
      </w:r>
      <w:r w:rsidR="00CC0696">
        <w:rPr>
          <w:b/>
        </w:rPr>
        <w:t>Product Testing</w:t>
      </w:r>
      <w:r w:rsidR="007D5EBA">
        <w:rPr>
          <w:b/>
        </w:rPr>
        <w:t xml:space="preserve"> </w:t>
      </w:r>
      <w:r w:rsidR="007D5EBA" w:rsidRPr="009B3F26">
        <w:t>and</w:t>
      </w:r>
      <w:r w:rsidR="007D5EBA">
        <w:rPr>
          <w:b/>
        </w:rPr>
        <w:t xml:space="preserve"> Wingtip Research</w:t>
      </w:r>
      <w:r>
        <w:t>.</w:t>
      </w:r>
      <w:r w:rsidR="00477E5D">
        <w:t xml:space="preserve"> Switch to the </w:t>
      </w:r>
      <w:r w:rsidR="00477E5D" w:rsidRPr="00F31F0F">
        <w:rPr>
          <w:b/>
        </w:rPr>
        <w:t>SharePoint</w:t>
      </w:r>
      <w:r w:rsidR="00477E5D">
        <w:t xml:space="preserve"> tab to see the details of documents from SharePoint.</w:t>
      </w:r>
      <w:r w:rsidR="007D5EBA">
        <w:t xml:space="preserve"> Use the File Extension refiner to view only files of a specific type.</w:t>
      </w:r>
    </w:p>
    <w:p w14:paraId="3EBE0035" w14:textId="1BC9ADB7" w:rsidR="00070D04" w:rsidRDefault="00477E5D" w:rsidP="00070D04">
      <w:pPr>
        <w:pStyle w:val="LabStepNumberedLevel2"/>
      </w:pPr>
      <w:r>
        <w:t xml:space="preserve">Click </w:t>
      </w:r>
      <w:r w:rsidRPr="00F31F0F">
        <w:rPr>
          <w:b/>
        </w:rPr>
        <w:t>Save</w:t>
      </w:r>
      <w:r>
        <w:t xml:space="preserve">. Click </w:t>
      </w:r>
      <w:r w:rsidRPr="00F31F0F">
        <w:rPr>
          <w:b/>
        </w:rPr>
        <w:t>Close</w:t>
      </w:r>
    </w:p>
    <w:p w14:paraId="08A0CC48" w14:textId="3A12B6C7" w:rsidR="00477E5D" w:rsidRDefault="00CD2B92" w:rsidP="00477E5D">
      <w:pPr>
        <w:pStyle w:val="LabStepNumbered"/>
      </w:pPr>
      <w:r>
        <w:t>The legal team has decided they need to see the work related to the investigation. You have been requested to export all of the items related to the case.</w:t>
      </w:r>
    </w:p>
    <w:p w14:paraId="4D433D4C" w14:textId="38E35547" w:rsidR="0032223E" w:rsidRDefault="0032223E" w:rsidP="0032223E">
      <w:pPr>
        <w:pStyle w:val="LabStepNumberedLevel2"/>
      </w:pPr>
      <w:r>
        <w:t xml:space="preserve">Click </w:t>
      </w:r>
      <w:r w:rsidRPr="00F31F0F">
        <w:rPr>
          <w:b/>
        </w:rPr>
        <w:t>Export</w:t>
      </w:r>
      <w:r>
        <w:t xml:space="preserve"> on the quick launch. On the </w:t>
      </w:r>
      <w:r w:rsidRPr="00F31F0F">
        <w:rPr>
          <w:b/>
        </w:rPr>
        <w:t>Exports page</w:t>
      </w:r>
      <w:r>
        <w:t xml:space="preserve">, click </w:t>
      </w:r>
      <w:r w:rsidRPr="00F31F0F">
        <w:rPr>
          <w:b/>
        </w:rPr>
        <w:t>new item</w:t>
      </w:r>
      <w:r>
        <w:t>.</w:t>
      </w:r>
    </w:p>
    <w:p w14:paraId="2BDC2E27" w14:textId="6B41A48A" w:rsidR="0032223E" w:rsidRDefault="0032223E" w:rsidP="0032223E">
      <w:pPr>
        <w:pStyle w:val="LabStepNumberedLevel2"/>
      </w:pPr>
      <w:r>
        <w:t xml:space="preserve">Place a </w:t>
      </w:r>
      <w:r w:rsidRPr="00F31F0F">
        <w:rPr>
          <w:b/>
        </w:rPr>
        <w:t>check mark</w:t>
      </w:r>
      <w:r>
        <w:t xml:space="preserve"> next to the </w:t>
      </w:r>
      <w:r w:rsidR="007D5EBA" w:rsidRPr="009B3F26">
        <w:rPr>
          <w:b/>
        </w:rPr>
        <w:t>Failed Heads</w:t>
      </w:r>
      <w:r w:rsidR="007D5EBA">
        <w:t xml:space="preserve"> </w:t>
      </w:r>
      <w:r>
        <w:t xml:space="preserve">Query you created earlier and click </w:t>
      </w:r>
      <w:r w:rsidRPr="00F31F0F">
        <w:rPr>
          <w:b/>
        </w:rPr>
        <w:t>Next</w:t>
      </w:r>
    </w:p>
    <w:p w14:paraId="56E547C7" w14:textId="07C36040" w:rsidR="0032223E" w:rsidRDefault="0032223E" w:rsidP="0032223E">
      <w:pPr>
        <w:pStyle w:val="LabStepNumberedLevel2"/>
      </w:pPr>
      <w:r>
        <w:t xml:space="preserve">On the </w:t>
      </w:r>
      <w:r w:rsidRPr="00F31F0F">
        <w:rPr>
          <w:b/>
        </w:rPr>
        <w:t>Export New Item</w:t>
      </w:r>
      <w:r>
        <w:t xml:space="preserve"> page confirm the settings for the export and click </w:t>
      </w:r>
      <w:r w:rsidRPr="00F31F0F">
        <w:rPr>
          <w:b/>
        </w:rPr>
        <w:t>Ok</w:t>
      </w:r>
      <w:r>
        <w:t>.</w:t>
      </w:r>
    </w:p>
    <w:p w14:paraId="4902B415" w14:textId="61DF5E8A" w:rsidR="0032223E" w:rsidRDefault="0032223E" w:rsidP="0032223E">
      <w:pPr>
        <w:pStyle w:val="LabStepNumberedLevel2"/>
      </w:pPr>
      <w:r>
        <w:t xml:space="preserve">On the </w:t>
      </w:r>
      <w:r w:rsidRPr="00F31F0F">
        <w:rPr>
          <w:b/>
        </w:rPr>
        <w:t>Export Download</w:t>
      </w:r>
      <w:r>
        <w:t xml:space="preserve"> page, click </w:t>
      </w:r>
      <w:r w:rsidRPr="00F31F0F">
        <w:rPr>
          <w:b/>
        </w:rPr>
        <w:t>Download Results</w:t>
      </w:r>
      <w:r>
        <w:t>.</w:t>
      </w:r>
    </w:p>
    <w:p w14:paraId="1A4B772B" w14:textId="77777777" w:rsidR="00A5073A" w:rsidRDefault="0032223E" w:rsidP="0032223E">
      <w:pPr>
        <w:pStyle w:val="LabStepNumberedLevel2"/>
      </w:pPr>
      <w:r>
        <w:t xml:space="preserve">The </w:t>
      </w:r>
      <w:r w:rsidRPr="00F31F0F">
        <w:rPr>
          <w:b/>
        </w:rPr>
        <w:t>eDiscovery Download Manager</w:t>
      </w:r>
      <w:r>
        <w:t xml:space="preserve"> will load.</w:t>
      </w:r>
      <w:r w:rsidR="00A5073A">
        <w:t xml:space="preserve">(If necessary click </w:t>
      </w:r>
      <w:r w:rsidR="00A5073A" w:rsidRPr="009D4F31">
        <w:rPr>
          <w:b/>
        </w:rPr>
        <w:t>Run</w:t>
      </w:r>
      <w:r w:rsidR="00A5073A">
        <w:t xml:space="preserve"> in the installer dialog for the </w:t>
      </w:r>
      <w:r w:rsidR="00A5073A" w:rsidRPr="009D4F31">
        <w:rPr>
          <w:b/>
        </w:rPr>
        <w:t>DownloadDiscoveryManager</w:t>
      </w:r>
      <w:r w:rsidR="00A5073A">
        <w:t xml:space="preserve"> app.)</w:t>
      </w:r>
      <w:r>
        <w:t xml:space="preserve"> </w:t>
      </w:r>
    </w:p>
    <w:p w14:paraId="30CA7460" w14:textId="5C276DA8" w:rsidR="0032223E" w:rsidRDefault="00A63746" w:rsidP="0032223E">
      <w:pPr>
        <w:pStyle w:val="LabStepNumberedLevel2"/>
      </w:pPr>
      <w:r>
        <w:t xml:space="preserve">Use the </w:t>
      </w:r>
      <w:r w:rsidRPr="00F31F0F">
        <w:rPr>
          <w:b/>
        </w:rPr>
        <w:t>Browse</w:t>
      </w:r>
      <w:r>
        <w:t xml:space="preserve"> button to select your </w:t>
      </w:r>
      <w:r w:rsidRPr="00F31F0F">
        <w:rPr>
          <w:b/>
        </w:rPr>
        <w:t>Desktop</w:t>
      </w:r>
      <w:r>
        <w:t xml:space="preserve"> as the download location. Click </w:t>
      </w:r>
      <w:r w:rsidRPr="00F31F0F">
        <w:rPr>
          <w:b/>
        </w:rPr>
        <w:t>OK</w:t>
      </w:r>
      <w:r>
        <w:t>.</w:t>
      </w:r>
    </w:p>
    <w:p w14:paraId="08DD863B" w14:textId="1202F4DC" w:rsidR="00A63746" w:rsidRDefault="007B78B5" w:rsidP="0032223E">
      <w:pPr>
        <w:pStyle w:val="LabStepNumberedLevel2"/>
      </w:pPr>
      <w:r>
        <w:t xml:space="preserve">Use the </w:t>
      </w:r>
      <w:r w:rsidRPr="009B3F26">
        <w:rPr>
          <w:b/>
        </w:rPr>
        <w:t>Export Location</w:t>
      </w:r>
      <w:r>
        <w:t xml:space="preserve"> link in the eDiscovery Download Manager to view the exported files.</w:t>
      </w:r>
    </w:p>
    <w:p w14:paraId="1EABE7B8" w14:textId="3024A723" w:rsidR="00A63746" w:rsidRDefault="00A63746" w:rsidP="00A63746">
      <w:pPr>
        <w:pStyle w:val="LabStepNumbered"/>
      </w:pPr>
      <w:r>
        <w:t>Review the different types of documents that were exported.</w:t>
      </w:r>
    </w:p>
    <w:p w14:paraId="7D188148" w14:textId="4AB8501B" w:rsidR="00A63746" w:rsidRDefault="00A63746" w:rsidP="00A63746">
      <w:pPr>
        <w:pStyle w:val="LabStepNumberedLevel2"/>
      </w:pPr>
      <w:r>
        <w:t xml:space="preserve">In Windows Explorer navigate to the </w:t>
      </w:r>
      <w:r w:rsidRPr="00F31F0F">
        <w:rPr>
          <w:b/>
        </w:rPr>
        <w:t xml:space="preserve">Wingtip </w:t>
      </w:r>
      <w:r w:rsidR="00CC0696">
        <w:rPr>
          <w:b/>
        </w:rPr>
        <w:t>Product Testing</w:t>
      </w:r>
      <w:r w:rsidR="00CC0696">
        <w:t xml:space="preserve"> </w:t>
      </w:r>
      <w:r>
        <w:t>folder and see that there is a</w:t>
      </w:r>
      <w:r w:rsidR="00CC0696">
        <w:t xml:space="preserve"> folder structure similar to the site. Follow the folders to the Shared Documents folder and locate the files that were exported.</w:t>
      </w:r>
    </w:p>
    <w:p w14:paraId="7349EDBA" w14:textId="62CBBE8E" w:rsidR="00494C54" w:rsidRDefault="00AE1165" w:rsidP="00A63746">
      <w:pPr>
        <w:pStyle w:val="LabStepNumberedLevel2"/>
      </w:pPr>
      <w:r>
        <w:t xml:space="preserve">Return to the root folder and locate the </w:t>
      </w:r>
      <w:r w:rsidRPr="009B3F26">
        <w:rPr>
          <w:b/>
        </w:rPr>
        <w:t>Wingtip Product Research</w:t>
      </w:r>
      <w:r>
        <w:t xml:space="preserve"> folder. Follow the folders to the research folder and note how the contents of the site is contained in folders that match the lists you previously created. Lists are exported as Excel compatible files and documents are exported in their original format.</w:t>
      </w:r>
    </w:p>
    <w:p w14:paraId="61485F4E" w14:textId="1B1C9ACB" w:rsidR="002C4701" w:rsidRDefault="002C4701" w:rsidP="002C4701">
      <w:pPr>
        <w:pStyle w:val="LabStepNumbered"/>
      </w:pPr>
      <w:r>
        <w:t>Based on your review the legal team has decided to place a hold on the content.</w:t>
      </w:r>
    </w:p>
    <w:p w14:paraId="1C30E70D" w14:textId="500E606F" w:rsidR="002C4701" w:rsidRDefault="001E359A" w:rsidP="002C4701">
      <w:pPr>
        <w:pStyle w:val="LabStepNumberedLevel2"/>
      </w:pPr>
      <w:r w:rsidRPr="001E359A">
        <w:t xml:space="preserve">Return to </w:t>
      </w:r>
      <w:r w:rsidR="00364C14">
        <w:t xml:space="preserve">the </w:t>
      </w:r>
      <w:r w:rsidR="00364C14" w:rsidRPr="00857F09">
        <w:rPr>
          <w:b/>
        </w:rPr>
        <w:t>eDiscovery Sets</w:t>
      </w:r>
      <w:r w:rsidR="00364C14">
        <w:t xml:space="preserve"> list and choose the </w:t>
      </w:r>
      <w:r w:rsidR="00364C14" w:rsidRPr="00857F09">
        <w:rPr>
          <w:b/>
        </w:rPr>
        <w:t>Testing Documents</w:t>
      </w:r>
      <w:r w:rsidR="00364C14">
        <w:t xml:space="preserve"> item.</w:t>
      </w:r>
    </w:p>
    <w:p w14:paraId="5296612F" w14:textId="36B4D602" w:rsidR="00364C14" w:rsidRPr="001E359A" w:rsidRDefault="00364C14" w:rsidP="002C4701">
      <w:pPr>
        <w:pStyle w:val="LabStepNumberedLevel2"/>
      </w:pPr>
      <w:r>
        <w:t xml:space="preserve">Choose the </w:t>
      </w:r>
      <w:r w:rsidRPr="00857F09">
        <w:rPr>
          <w:b/>
        </w:rPr>
        <w:t>Enable In-Place Hold</w:t>
      </w:r>
      <w:r>
        <w:t xml:space="preserve"> radio button and chose </w:t>
      </w:r>
      <w:r w:rsidRPr="00857F09">
        <w:rPr>
          <w:b/>
        </w:rPr>
        <w:t>Save</w:t>
      </w:r>
      <w:r>
        <w:t>.</w:t>
      </w:r>
    </w:p>
    <w:p w14:paraId="781FDE83" w14:textId="6A0AF01D" w:rsidR="00644A9B" w:rsidRDefault="00857F09" w:rsidP="00644A9B">
      <w:pPr>
        <w:pStyle w:val="LabExerciseCallout"/>
      </w:pPr>
      <w:r>
        <w:t>In this module you created an eDiscovery site and then initiated a Case and executed queries to locate documents related to a case. When necessary, you then exported the relevant documents and placed a legal hold.</w:t>
      </w:r>
    </w:p>
    <w:p w14:paraId="7875472D" w14:textId="77777777" w:rsidR="00475E7B" w:rsidRPr="0066377C" w:rsidRDefault="00475E7B" w:rsidP="0066377C"/>
    <w:sectPr w:rsidR="00475E7B" w:rsidRPr="0066377C" w:rsidSect="00487314">
      <w:headerReference w:type="default" r:id="rId26"/>
      <w:footerReference w:type="default" r:id="rId27"/>
      <w:headerReference w:type="first" r:id="rId28"/>
      <w:footerReference w:type="first" r:id="rId2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42A15" w14:textId="77777777" w:rsidR="00F015F8" w:rsidRDefault="00F015F8" w:rsidP="005F53BE">
      <w:pPr>
        <w:spacing w:before="0" w:after="0"/>
      </w:pPr>
      <w:r>
        <w:separator/>
      </w:r>
    </w:p>
  </w:endnote>
  <w:endnote w:type="continuationSeparator" w:id="0">
    <w:p w14:paraId="760EC260" w14:textId="77777777" w:rsidR="00F015F8" w:rsidRDefault="00F015F8"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B634B" w14:textId="5E8E5744"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091FD4">
      <w:rPr>
        <w:noProof/>
      </w:rPr>
      <w:t>13</w:t>
    </w:r>
    <w:r>
      <w:fldChar w:fldCharType="end"/>
    </w:r>
  </w:p>
  <w:p w14:paraId="1BFCFB5B" w14:textId="77777777" w:rsidR="00487314" w:rsidRPr="00487314" w:rsidRDefault="00487314"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55669" w14:textId="1158587D"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091FD4">
      <w:rPr>
        <w:noProof/>
      </w:rPr>
      <w:t>1</w:t>
    </w:r>
    <w:r>
      <w:fldChar w:fldCharType="end"/>
    </w:r>
  </w:p>
  <w:p w14:paraId="1210D0C4" w14:textId="77777777" w:rsidR="00487314" w:rsidRPr="00487314" w:rsidRDefault="0048731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BA6D5" w14:textId="77777777" w:rsidR="00F015F8" w:rsidRDefault="00F015F8" w:rsidP="005F53BE">
      <w:pPr>
        <w:spacing w:before="0" w:after="0"/>
      </w:pPr>
      <w:r>
        <w:separator/>
      </w:r>
    </w:p>
  </w:footnote>
  <w:footnote w:type="continuationSeparator" w:id="0">
    <w:p w14:paraId="5C1F85CF" w14:textId="77777777" w:rsidR="00F015F8" w:rsidRDefault="00F015F8"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E55E7" w14:textId="77777777" w:rsidR="00487314" w:rsidRDefault="00EB1ADF" w:rsidP="00487314">
    <w:pPr>
      <w:pStyle w:val="Header"/>
      <w:pBdr>
        <w:bottom w:val="single" w:sz="4" w:space="0" w:color="auto"/>
      </w:pBdr>
      <w:spacing w:before="240"/>
    </w:pPr>
    <w:r>
      <w:t>DO NOT UPDATE - Course Title Placeholder</w:t>
    </w:r>
  </w:p>
  <w:p w14:paraId="11527DB3" w14:textId="77777777" w:rsidR="00487314" w:rsidRDefault="00487314" w:rsidP="00487314">
    <w:pPr>
      <w:pStyle w:val="Header"/>
      <w:pBdr>
        <w:bottom w:val="single" w:sz="4" w:space="0" w:color="auto"/>
      </w:pBdr>
      <w:spacing w:before="240"/>
    </w:pPr>
    <w:r>
      <w:t xml:space="preserve">Module </w:t>
    </w:r>
    <w:r w:rsidR="00EB1ADF">
      <w:t>Name Placeholder</w:t>
    </w:r>
    <w:r w:rsidR="00EB1ADF">
      <w:tab/>
    </w:r>
    <w:r w:rsidR="00EB1ADF">
      <w:tab/>
      <w:t>Version 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1717B" w14:textId="77777777" w:rsidR="00487314" w:rsidRDefault="00487314" w:rsidP="00487314">
    <w:pPr>
      <w:pStyle w:val="Header"/>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7"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0"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1"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3"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4"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5"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8"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39"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0"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1"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0E36E5"/>
    <w:multiLevelType w:val="hybridMultilevel"/>
    <w:tmpl w:val="380EF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8"/>
  </w:num>
  <w:num w:numId="3">
    <w:abstractNumId w:val="32"/>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5"/>
  </w:num>
  <w:num w:numId="21">
    <w:abstractNumId w:val="35"/>
  </w:num>
  <w:num w:numId="22">
    <w:abstractNumId w:val="12"/>
  </w:num>
  <w:num w:numId="23">
    <w:abstractNumId w:val="2"/>
  </w:num>
  <w:num w:numId="24">
    <w:abstractNumId w:val="41"/>
  </w:num>
  <w:num w:numId="25">
    <w:abstractNumId w:val="40"/>
  </w:num>
  <w:num w:numId="26">
    <w:abstractNumId w:val="36"/>
  </w:num>
  <w:num w:numId="27">
    <w:abstractNumId w:val="47"/>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63"/>
    <w:rsid w:val="000122FC"/>
    <w:rsid w:val="000244EA"/>
    <w:rsid w:val="00025817"/>
    <w:rsid w:val="00026581"/>
    <w:rsid w:val="0003730C"/>
    <w:rsid w:val="00041B25"/>
    <w:rsid w:val="00054074"/>
    <w:rsid w:val="00056C96"/>
    <w:rsid w:val="000678A2"/>
    <w:rsid w:val="000708A4"/>
    <w:rsid w:val="00070D04"/>
    <w:rsid w:val="00072406"/>
    <w:rsid w:val="0007490C"/>
    <w:rsid w:val="000907BE"/>
    <w:rsid w:val="00090DAF"/>
    <w:rsid w:val="00091FD4"/>
    <w:rsid w:val="00095392"/>
    <w:rsid w:val="000C3562"/>
    <w:rsid w:val="000C3DD5"/>
    <w:rsid w:val="000D2B6F"/>
    <w:rsid w:val="000E3865"/>
    <w:rsid w:val="001170EA"/>
    <w:rsid w:val="00123238"/>
    <w:rsid w:val="00127902"/>
    <w:rsid w:val="0014663F"/>
    <w:rsid w:val="00147BB1"/>
    <w:rsid w:val="00153653"/>
    <w:rsid w:val="00156224"/>
    <w:rsid w:val="00167CA2"/>
    <w:rsid w:val="00180351"/>
    <w:rsid w:val="00194FBB"/>
    <w:rsid w:val="001A2A4C"/>
    <w:rsid w:val="001D23C3"/>
    <w:rsid w:val="001E359A"/>
    <w:rsid w:val="001F74C2"/>
    <w:rsid w:val="00204E18"/>
    <w:rsid w:val="00220FCC"/>
    <w:rsid w:val="00223B5C"/>
    <w:rsid w:val="00224827"/>
    <w:rsid w:val="00235D8C"/>
    <w:rsid w:val="00236682"/>
    <w:rsid w:val="002559AC"/>
    <w:rsid w:val="00264F76"/>
    <w:rsid w:val="002656A1"/>
    <w:rsid w:val="00267C6F"/>
    <w:rsid w:val="00271749"/>
    <w:rsid w:val="00286A95"/>
    <w:rsid w:val="002909A6"/>
    <w:rsid w:val="002A673B"/>
    <w:rsid w:val="002B7599"/>
    <w:rsid w:val="002C283A"/>
    <w:rsid w:val="002C4701"/>
    <w:rsid w:val="002D5AA9"/>
    <w:rsid w:val="002D632A"/>
    <w:rsid w:val="002E0643"/>
    <w:rsid w:val="002F5B77"/>
    <w:rsid w:val="00307E98"/>
    <w:rsid w:val="0032223E"/>
    <w:rsid w:val="003269DC"/>
    <w:rsid w:val="003303A0"/>
    <w:rsid w:val="00333A1C"/>
    <w:rsid w:val="003343BB"/>
    <w:rsid w:val="003349C9"/>
    <w:rsid w:val="00335DE7"/>
    <w:rsid w:val="00342899"/>
    <w:rsid w:val="0035350E"/>
    <w:rsid w:val="00364C14"/>
    <w:rsid w:val="003A5BCE"/>
    <w:rsid w:val="003B578A"/>
    <w:rsid w:val="003B7B87"/>
    <w:rsid w:val="003C5B54"/>
    <w:rsid w:val="003D04E4"/>
    <w:rsid w:val="003E5C8B"/>
    <w:rsid w:val="003E77A9"/>
    <w:rsid w:val="003F7D40"/>
    <w:rsid w:val="00400BC9"/>
    <w:rsid w:val="00413A6F"/>
    <w:rsid w:val="004231DC"/>
    <w:rsid w:val="00424989"/>
    <w:rsid w:val="004251CD"/>
    <w:rsid w:val="00431402"/>
    <w:rsid w:val="00447B96"/>
    <w:rsid w:val="00452126"/>
    <w:rsid w:val="004623AD"/>
    <w:rsid w:val="00471A19"/>
    <w:rsid w:val="00471E7A"/>
    <w:rsid w:val="00475E7B"/>
    <w:rsid w:val="00477E5D"/>
    <w:rsid w:val="0048025F"/>
    <w:rsid w:val="00487314"/>
    <w:rsid w:val="00487FE1"/>
    <w:rsid w:val="00494C54"/>
    <w:rsid w:val="004A225A"/>
    <w:rsid w:val="004A7380"/>
    <w:rsid w:val="004E1887"/>
    <w:rsid w:val="00500B29"/>
    <w:rsid w:val="00502593"/>
    <w:rsid w:val="00506D93"/>
    <w:rsid w:val="00511C3A"/>
    <w:rsid w:val="0052351A"/>
    <w:rsid w:val="00535048"/>
    <w:rsid w:val="00540060"/>
    <w:rsid w:val="00546B57"/>
    <w:rsid w:val="005632BF"/>
    <w:rsid w:val="005728DF"/>
    <w:rsid w:val="00573B90"/>
    <w:rsid w:val="00586B67"/>
    <w:rsid w:val="00593413"/>
    <w:rsid w:val="005B12A7"/>
    <w:rsid w:val="005B3F2F"/>
    <w:rsid w:val="005C1006"/>
    <w:rsid w:val="005C236B"/>
    <w:rsid w:val="005C2900"/>
    <w:rsid w:val="005C5D10"/>
    <w:rsid w:val="005D5452"/>
    <w:rsid w:val="005D6152"/>
    <w:rsid w:val="005E2747"/>
    <w:rsid w:val="005F26CA"/>
    <w:rsid w:val="005F53BE"/>
    <w:rsid w:val="005F6594"/>
    <w:rsid w:val="00627904"/>
    <w:rsid w:val="00632529"/>
    <w:rsid w:val="00644A9B"/>
    <w:rsid w:val="0065294E"/>
    <w:rsid w:val="00652B07"/>
    <w:rsid w:val="00661F55"/>
    <w:rsid w:val="00662189"/>
    <w:rsid w:val="0066377C"/>
    <w:rsid w:val="00685DE7"/>
    <w:rsid w:val="00694FD7"/>
    <w:rsid w:val="006A1DAD"/>
    <w:rsid w:val="006A3298"/>
    <w:rsid w:val="006A43BD"/>
    <w:rsid w:val="006B3A5D"/>
    <w:rsid w:val="006C0E2D"/>
    <w:rsid w:val="006C240D"/>
    <w:rsid w:val="006D39DB"/>
    <w:rsid w:val="006E0D86"/>
    <w:rsid w:val="006E63B5"/>
    <w:rsid w:val="006F15DB"/>
    <w:rsid w:val="007206B3"/>
    <w:rsid w:val="007214A8"/>
    <w:rsid w:val="00733EEA"/>
    <w:rsid w:val="00734B53"/>
    <w:rsid w:val="00741345"/>
    <w:rsid w:val="00746C06"/>
    <w:rsid w:val="00767BEC"/>
    <w:rsid w:val="0077318A"/>
    <w:rsid w:val="007778F1"/>
    <w:rsid w:val="00783D8C"/>
    <w:rsid w:val="0078699E"/>
    <w:rsid w:val="007944A4"/>
    <w:rsid w:val="007A7E8F"/>
    <w:rsid w:val="007B039E"/>
    <w:rsid w:val="007B0807"/>
    <w:rsid w:val="007B095E"/>
    <w:rsid w:val="007B3ABF"/>
    <w:rsid w:val="007B78B5"/>
    <w:rsid w:val="007C26BE"/>
    <w:rsid w:val="007C38B4"/>
    <w:rsid w:val="007D30BB"/>
    <w:rsid w:val="007D5EBA"/>
    <w:rsid w:val="007E3B2D"/>
    <w:rsid w:val="007F7981"/>
    <w:rsid w:val="00805F82"/>
    <w:rsid w:val="008222F1"/>
    <w:rsid w:val="0082797D"/>
    <w:rsid w:val="00827F92"/>
    <w:rsid w:val="00831F47"/>
    <w:rsid w:val="008322EC"/>
    <w:rsid w:val="00835EDE"/>
    <w:rsid w:val="008433D5"/>
    <w:rsid w:val="00850EE2"/>
    <w:rsid w:val="008563BE"/>
    <w:rsid w:val="00857F09"/>
    <w:rsid w:val="00862413"/>
    <w:rsid w:val="00864264"/>
    <w:rsid w:val="00877155"/>
    <w:rsid w:val="00881389"/>
    <w:rsid w:val="0088177E"/>
    <w:rsid w:val="00897408"/>
    <w:rsid w:val="008A1571"/>
    <w:rsid w:val="008A2479"/>
    <w:rsid w:val="008B7654"/>
    <w:rsid w:val="008C5DDE"/>
    <w:rsid w:val="008D0DA9"/>
    <w:rsid w:val="008D509B"/>
    <w:rsid w:val="008E12FC"/>
    <w:rsid w:val="00900030"/>
    <w:rsid w:val="00906A36"/>
    <w:rsid w:val="00913130"/>
    <w:rsid w:val="0092097C"/>
    <w:rsid w:val="00932442"/>
    <w:rsid w:val="009342A5"/>
    <w:rsid w:val="00935F7B"/>
    <w:rsid w:val="00940DD0"/>
    <w:rsid w:val="00941D1D"/>
    <w:rsid w:val="0095157D"/>
    <w:rsid w:val="009565D3"/>
    <w:rsid w:val="00956EB8"/>
    <w:rsid w:val="009658AA"/>
    <w:rsid w:val="009742DC"/>
    <w:rsid w:val="00993D3D"/>
    <w:rsid w:val="009A25F3"/>
    <w:rsid w:val="009A688A"/>
    <w:rsid w:val="009B3A1A"/>
    <w:rsid w:val="009B3F26"/>
    <w:rsid w:val="009B5E39"/>
    <w:rsid w:val="009B74F4"/>
    <w:rsid w:val="009C2EF8"/>
    <w:rsid w:val="009C5F33"/>
    <w:rsid w:val="009C690B"/>
    <w:rsid w:val="009D4F31"/>
    <w:rsid w:val="009E4E81"/>
    <w:rsid w:val="009E73EF"/>
    <w:rsid w:val="00A1469F"/>
    <w:rsid w:val="00A14E30"/>
    <w:rsid w:val="00A15743"/>
    <w:rsid w:val="00A35386"/>
    <w:rsid w:val="00A42B5C"/>
    <w:rsid w:val="00A5073A"/>
    <w:rsid w:val="00A62FE6"/>
    <w:rsid w:val="00A63746"/>
    <w:rsid w:val="00A80EB8"/>
    <w:rsid w:val="00AA3D2C"/>
    <w:rsid w:val="00AB4631"/>
    <w:rsid w:val="00AB6A87"/>
    <w:rsid w:val="00AC380C"/>
    <w:rsid w:val="00AC4A6F"/>
    <w:rsid w:val="00AD118C"/>
    <w:rsid w:val="00AD2FED"/>
    <w:rsid w:val="00AD4976"/>
    <w:rsid w:val="00AD4BF7"/>
    <w:rsid w:val="00AE10EF"/>
    <w:rsid w:val="00AE1165"/>
    <w:rsid w:val="00AE1D97"/>
    <w:rsid w:val="00AE6C52"/>
    <w:rsid w:val="00AF4FF4"/>
    <w:rsid w:val="00B01E59"/>
    <w:rsid w:val="00B03271"/>
    <w:rsid w:val="00B03E5F"/>
    <w:rsid w:val="00B11927"/>
    <w:rsid w:val="00B23544"/>
    <w:rsid w:val="00B26601"/>
    <w:rsid w:val="00B35663"/>
    <w:rsid w:val="00B4750A"/>
    <w:rsid w:val="00B70A01"/>
    <w:rsid w:val="00B83961"/>
    <w:rsid w:val="00B855D7"/>
    <w:rsid w:val="00B860C9"/>
    <w:rsid w:val="00B94380"/>
    <w:rsid w:val="00BA18A7"/>
    <w:rsid w:val="00BA2C60"/>
    <w:rsid w:val="00BA7E76"/>
    <w:rsid w:val="00BB1039"/>
    <w:rsid w:val="00BB2524"/>
    <w:rsid w:val="00BC237C"/>
    <w:rsid w:val="00BC26C0"/>
    <w:rsid w:val="00BC3627"/>
    <w:rsid w:val="00BC4374"/>
    <w:rsid w:val="00BD3CCC"/>
    <w:rsid w:val="00BF496E"/>
    <w:rsid w:val="00BF5B0A"/>
    <w:rsid w:val="00C168AC"/>
    <w:rsid w:val="00C23950"/>
    <w:rsid w:val="00C51430"/>
    <w:rsid w:val="00C55E5F"/>
    <w:rsid w:val="00C636D9"/>
    <w:rsid w:val="00C644AA"/>
    <w:rsid w:val="00C8212B"/>
    <w:rsid w:val="00C94E07"/>
    <w:rsid w:val="00CA497B"/>
    <w:rsid w:val="00CB3CD7"/>
    <w:rsid w:val="00CC0696"/>
    <w:rsid w:val="00CC1925"/>
    <w:rsid w:val="00CC6BB3"/>
    <w:rsid w:val="00CD2B92"/>
    <w:rsid w:val="00CD6F62"/>
    <w:rsid w:val="00CE28B8"/>
    <w:rsid w:val="00CF27A1"/>
    <w:rsid w:val="00D0182E"/>
    <w:rsid w:val="00D023EA"/>
    <w:rsid w:val="00D21F98"/>
    <w:rsid w:val="00D50CF6"/>
    <w:rsid w:val="00D70448"/>
    <w:rsid w:val="00D73E01"/>
    <w:rsid w:val="00D774CC"/>
    <w:rsid w:val="00D82111"/>
    <w:rsid w:val="00D822DD"/>
    <w:rsid w:val="00D91220"/>
    <w:rsid w:val="00DA4C41"/>
    <w:rsid w:val="00DB6E7B"/>
    <w:rsid w:val="00DE77C9"/>
    <w:rsid w:val="00E00875"/>
    <w:rsid w:val="00E06700"/>
    <w:rsid w:val="00E12D5C"/>
    <w:rsid w:val="00E243D4"/>
    <w:rsid w:val="00E25475"/>
    <w:rsid w:val="00E40E09"/>
    <w:rsid w:val="00E51A43"/>
    <w:rsid w:val="00E55F3B"/>
    <w:rsid w:val="00E66D0E"/>
    <w:rsid w:val="00E71A1F"/>
    <w:rsid w:val="00E75D04"/>
    <w:rsid w:val="00E807FB"/>
    <w:rsid w:val="00E83A47"/>
    <w:rsid w:val="00E85C82"/>
    <w:rsid w:val="00E8668A"/>
    <w:rsid w:val="00EA4E4A"/>
    <w:rsid w:val="00EA59AE"/>
    <w:rsid w:val="00EB0B92"/>
    <w:rsid w:val="00EB1ADF"/>
    <w:rsid w:val="00EC5CE8"/>
    <w:rsid w:val="00EE0A26"/>
    <w:rsid w:val="00EE11D5"/>
    <w:rsid w:val="00EE3A83"/>
    <w:rsid w:val="00EF32C6"/>
    <w:rsid w:val="00EF6ED8"/>
    <w:rsid w:val="00F015F8"/>
    <w:rsid w:val="00F31F0F"/>
    <w:rsid w:val="00F42218"/>
    <w:rsid w:val="00F63F8E"/>
    <w:rsid w:val="00F65E50"/>
    <w:rsid w:val="00F708E9"/>
    <w:rsid w:val="00F7759D"/>
    <w:rsid w:val="00F863BC"/>
    <w:rsid w:val="00F91A51"/>
    <w:rsid w:val="00F9345D"/>
    <w:rsid w:val="00FB5399"/>
    <w:rsid w:val="00FB6015"/>
    <w:rsid w:val="00FC47D2"/>
    <w:rsid w:val="00FC53D0"/>
    <w:rsid w:val="00FF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ADB1"/>
  <w15:docId w15:val="{18ABDB8C-A4C1-4F91-BC15-855B49B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7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71E7A"/>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471E7A"/>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471E7A"/>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471E7A"/>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471E7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7A"/>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71E7A"/>
    <w:rPr>
      <w:rFonts w:ascii="Arial Black" w:hAnsi="Arial Black"/>
      <w:sz w:val="28"/>
    </w:rPr>
  </w:style>
  <w:style w:type="character" w:customStyle="1" w:styleId="Heading3Char">
    <w:name w:val="Heading 3 Char"/>
    <w:basedOn w:val="DefaultParagraphFont"/>
    <w:link w:val="Heading3"/>
    <w:rsid w:val="00471E7A"/>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471E7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71E7A"/>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71E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7A"/>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71E7A"/>
    <w:pPr>
      <w:tabs>
        <w:tab w:val="right" w:leader="dot" w:pos="10786"/>
      </w:tabs>
      <w:spacing w:before="80" w:after="0"/>
      <w:ind w:left="144"/>
    </w:pPr>
    <w:rPr>
      <w:b/>
    </w:rPr>
  </w:style>
  <w:style w:type="paragraph" w:styleId="TOC2">
    <w:name w:val="toc 2"/>
    <w:basedOn w:val="Normal"/>
    <w:next w:val="Normal"/>
    <w:autoRedefine/>
    <w:uiPriority w:val="39"/>
    <w:unhideWhenUsed/>
    <w:rsid w:val="00471E7A"/>
    <w:pPr>
      <w:tabs>
        <w:tab w:val="right" w:leader="dot" w:pos="10790"/>
      </w:tabs>
      <w:spacing w:before="40" w:after="40"/>
      <w:ind w:left="288"/>
    </w:pPr>
    <w:rPr>
      <w:sz w:val="18"/>
    </w:rPr>
  </w:style>
  <w:style w:type="character" w:styleId="Hyperlink">
    <w:name w:val="Hyperlink"/>
    <w:basedOn w:val="DefaultParagraphFont"/>
    <w:uiPriority w:val="99"/>
    <w:unhideWhenUsed/>
    <w:rsid w:val="00471E7A"/>
    <w:rPr>
      <w:color w:val="0000FF" w:themeColor="hyperlink"/>
      <w:u w:val="single"/>
    </w:rPr>
  </w:style>
  <w:style w:type="character" w:styleId="BookTitle">
    <w:name w:val="Book Title"/>
    <w:basedOn w:val="DefaultParagraphFont"/>
    <w:uiPriority w:val="33"/>
    <w:rsid w:val="00471E7A"/>
    <w:rPr>
      <w:b/>
      <w:bCs/>
      <w:smallCaps/>
      <w:spacing w:val="5"/>
      <w:sz w:val="48"/>
    </w:rPr>
  </w:style>
  <w:style w:type="paragraph" w:styleId="Title">
    <w:name w:val="Title"/>
    <w:basedOn w:val="Normal"/>
    <w:next w:val="Normal"/>
    <w:link w:val="TitleChar"/>
    <w:uiPriority w:val="10"/>
    <w:unhideWhenUsed/>
    <w:rsid w:val="00471E7A"/>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71E7A"/>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471E7A"/>
    <w:pPr>
      <w:spacing w:after="0" w:line="240" w:lineRule="auto"/>
    </w:pPr>
    <w:rPr>
      <w:rFonts w:eastAsiaTheme="minorEastAsia"/>
    </w:rPr>
  </w:style>
  <w:style w:type="character" w:customStyle="1" w:styleId="NoSpacingChar">
    <w:name w:val="No Spacing Char"/>
    <w:basedOn w:val="DefaultParagraphFont"/>
    <w:link w:val="NoSpacing"/>
    <w:uiPriority w:val="4"/>
    <w:rsid w:val="00471E7A"/>
    <w:rPr>
      <w:rFonts w:eastAsiaTheme="minorEastAsia"/>
    </w:rPr>
  </w:style>
  <w:style w:type="paragraph" w:styleId="Header">
    <w:name w:val="header"/>
    <w:basedOn w:val="Normal"/>
    <w:link w:val="HeaderChar"/>
    <w:uiPriority w:val="99"/>
    <w:unhideWhenUsed/>
    <w:rsid w:val="00471E7A"/>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71E7A"/>
    <w:rPr>
      <w:rFonts w:ascii="Arial" w:hAnsi="Arial"/>
      <w:color w:val="292929"/>
      <w:sz w:val="16"/>
    </w:rPr>
  </w:style>
  <w:style w:type="paragraph" w:styleId="Footer">
    <w:name w:val="footer"/>
    <w:basedOn w:val="Normal"/>
    <w:link w:val="FooterChar"/>
    <w:uiPriority w:val="99"/>
    <w:unhideWhenUsed/>
    <w:rsid w:val="00471E7A"/>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71E7A"/>
    <w:rPr>
      <w:rFonts w:ascii="Arial" w:hAnsi="Arial"/>
      <w:color w:val="292929"/>
      <w:sz w:val="16"/>
    </w:rPr>
  </w:style>
  <w:style w:type="paragraph" w:customStyle="1" w:styleId="LabExercise">
    <w:name w:val="Lab Exercise"/>
    <w:basedOn w:val="Normal"/>
    <w:next w:val="Normal"/>
    <w:qFormat/>
    <w:rsid w:val="004251CD"/>
    <w:pPr>
      <w:spacing w:before="0" w:after="200" w:line="276" w:lineRule="auto"/>
    </w:pPr>
    <w:rPr>
      <w:b/>
    </w:rPr>
  </w:style>
  <w:style w:type="paragraph" w:styleId="ListParagraph">
    <w:name w:val="List Paragraph"/>
    <w:basedOn w:val="Normal"/>
    <w:next w:val="Normal"/>
    <w:uiPriority w:val="34"/>
    <w:rsid w:val="00471E7A"/>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71E7A"/>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471E7A"/>
    <w:rPr>
      <w:rFonts w:ascii="Lucida Console" w:hAnsi="Lucida Console" w:cs="Courier New"/>
      <w:b/>
      <w:spacing w:val="-6"/>
      <w:sz w:val="18"/>
    </w:rPr>
  </w:style>
  <w:style w:type="paragraph" w:customStyle="1" w:styleId="NumberedBullet">
    <w:name w:val="Numbered Bullet"/>
    <w:basedOn w:val="ListParagraph"/>
    <w:uiPriority w:val="5"/>
    <w:unhideWhenUsed/>
    <w:rsid w:val="00471E7A"/>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471E7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471E7A"/>
    <w:pPr>
      <w:spacing w:before="0" w:after="0"/>
    </w:pPr>
    <w:rPr>
      <w:szCs w:val="20"/>
    </w:rPr>
  </w:style>
  <w:style w:type="character" w:customStyle="1" w:styleId="FootnoteTextChar">
    <w:name w:val="Footnote Text Char"/>
    <w:basedOn w:val="DefaultParagraphFont"/>
    <w:link w:val="FootnoteText"/>
    <w:uiPriority w:val="99"/>
    <w:semiHidden/>
    <w:rsid w:val="00471E7A"/>
    <w:rPr>
      <w:rFonts w:ascii="Arial" w:hAnsi="Arial"/>
      <w:color w:val="262626" w:themeColor="text1" w:themeTint="D9"/>
      <w:sz w:val="20"/>
      <w:szCs w:val="20"/>
    </w:rPr>
  </w:style>
  <w:style w:type="table" w:styleId="LightShading-Accent4">
    <w:name w:val="Light Shading Accent 4"/>
    <w:basedOn w:val="TableNormal"/>
    <w:uiPriority w:val="60"/>
    <w:rsid w:val="00471E7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471E7A"/>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71E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71E7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71E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471E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471E7A"/>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71E7A"/>
    <w:pPr>
      <w:tabs>
        <w:tab w:val="num" w:pos="360"/>
      </w:tabs>
      <w:ind w:left="360" w:hanging="360"/>
      <w:contextualSpacing/>
    </w:pPr>
  </w:style>
  <w:style w:type="character" w:customStyle="1" w:styleId="InLineUrl">
    <w:name w:val="InLineUrl"/>
    <w:basedOn w:val="DefaultParagraphFont"/>
    <w:qFormat/>
    <w:rsid w:val="00471E7A"/>
    <w:rPr>
      <w:rFonts w:ascii="Arial" w:hAnsi="Arial"/>
      <w:b/>
      <w:sz w:val="18"/>
    </w:rPr>
  </w:style>
  <w:style w:type="paragraph" w:customStyle="1" w:styleId="LabStepNumbered">
    <w:name w:val="Lab Step Numbered"/>
    <w:link w:val="LabStepNumberedChar"/>
    <w:qFormat/>
    <w:rsid w:val="00471E7A"/>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471E7A"/>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rsid w:val="004251CD"/>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471E7A"/>
    <w:pPr>
      <w:numPr>
        <w:numId w:val="0"/>
      </w:numPr>
      <w:spacing w:before="40"/>
      <w:ind w:left="720"/>
    </w:pPr>
  </w:style>
  <w:style w:type="character" w:customStyle="1" w:styleId="LabStepScreenshotFrame">
    <w:name w:val="Lab Step Screenshot Frame"/>
    <w:basedOn w:val="DefaultParagraphFont"/>
    <w:uiPriority w:val="1"/>
    <w:qFormat/>
    <w:rsid w:val="00471E7A"/>
    <w:rPr>
      <w:noProof/>
      <w:bdr w:val="single" w:sz="2" w:space="0" w:color="DDDDDD"/>
    </w:rPr>
  </w:style>
  <w:style w:type="paragraph" w:customStyle="1" w:styleId="LabExerciseCallout">
    <w:name w:val="Lab Exercise Callout"/>
    <w:basedOn w:val="LabExerciseLeadIn"/>
    <w:qFormat/>
    <w:rsid w:val="00471E7A"/>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251C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71E7A"/>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471E7A"/>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71E7A"/>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1E7A"/>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471E7A"/>
    <w:rPr>
      <w:rFonts w:ascii="Arial" w:hAnsi="Arial"/>
      <w:b/>
      <w:iCs/>
      <w:sz w:val="16"/>
    </w:rPr>
  </w:style>
  <w:style w:type="character" w:customStyle="1" w:styleId="InlindeCode">
    <w:name w:val="InlindeCode"/>
    <w:basedOn w:val="DefaultParagraphFont"/>
    <w:qFormat/>
    <w:rsid w:val="00471E7A"/>
    <w:rPr>
      <w:rFonts w:ascii="Lucida Console" w:hAnsi="Lucida Console"/>
      <w:b/>
      <w:sz w:val="16"/>
    </w:rPr>
  </w:style>
  <w:style w:type="table" w:customStyle="1" w:styleId="LabStepTable">
    <w:name w:val="Lab Step Table"/>
    <w:basedOn w:val="TableGrid"/>
    <w:uiPriority w:val="99"/>
    <w:rsid w:val="00471E7A"/>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251CD"/>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471E7A"/>
    <w:pPr>
      <w:ind w:left="792"/>
    </w:pPr>
  </w:style>
  <w:style w:type="paragraph" w:customStyle="1" w:styleId="LabStepScreenshotLevel2">
    <w:name w:val="Lab Step Screenshot Level 2"/>
    <w:basedOn w:val="LabStepScreenshot"/>
    <w:uiPriority w:val="2"/>
    <w:qFormat/>
    <w:rsid w:val="00471E7A"/>
    <w:pPr>
      <w:ind w:left="720"/>
    </w:pPr>
    <w:rPr>
      <w:noProof/>
    </w:rPr>
  </w:style>
  <w:style w:type="paragraph" w:customStyle="1" w:styleId="LabStepTableTextHeader">
    <w:name w:val="Lab Step Table Text Header"/>
    <w:basedOn w:val="LabStepTableText"/>
    <w:next w:val="LabStepTableText"/>
    <w:qFormat/>
    <w:rsid w:val="004251CD"/>
    <w:rPr>
      <w:b/>
    </w:rPr>
  </w:style>
  <w:style w:type="paragraph" w:customStyle="1" w:styleId="LabStepTableParagraph">
    <w:name w:val="Lab Step Table Paragraph"/>
    <w:basedOn w:val="LabStepNumbered"/>
    <w:qFormat/>
    <w:rsid w:val="004251CD"/>
    <w:pPr>
      <w:numPr>
        <w:numId w:val="0"/>
      </w:numPr>
    </w:pPr>
  </w:style>
  <w:style w:type="paragraph" w:styleId="TOCHeading">
    <w:name w:val="TOC Heading"/>
    <w:basedOn w:val="Heading1"/>
    <w:next w:val="Normal"/>
    <w:uiPriority w:val="39"/>
    <w:semiHidden/>
    <w:unhideWhenUsed/>
    <w:qFormat/>
    <w:rsid w:val="00471E7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471E7A"/>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71E7A"/>
    <w:rPr>
      <w:sz w:val="16"/>
      <w:szCs w:val="16"/>
    </w:rPr>
  </w:style>
  <w:style w:type="paragraph" w:styleId="CommentText">
    <w:name w:val="annotation text"/>
    <w:basedOn w:val="Normal"/>
    <w:link w:val="CommentTextChar"/>
    <w:uiPriority w:val="99"/>
    <w:semiHidden/>
    <w:unhideWhenUsed/>
    <w:rsid w:val="00471E7A"/>
    <w:rPr>
      <w:szCs w:val="20"/>
    </w:rPr>
  </w:style>
  <w:style w:type="character" w:customStyle="1" w:styleId="CommentTextChar">
    <w:name w:val="Comment Text Char"/>
    <w:basedOn w:val="DefaultParagraphFont"/>
    <w:link w:val="CommentText"/>
    <w:uiPriority w:val="99"/>
    <w:semiHidden/>
    <w:rsid w:val="00471E7A"/>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71E7A"/>
    <w:rPr>
      <w:b/>
      <w:bCs/>
    </w:rPr>
  </w:style>
  <w:style w:type="character" w:customStyle="1" w:styleId="CommentSubjectChar">
    <w:name w:val="Comment Subject Char"/>
    <w:basedOn w:val="CommentTextChar"/>
    <w:link w:val="CommentSubject"/>
    <w:uiPriority w:val="99"/>
    <w:semiHidden/>
    <w:rsid w:val="00471E7A"/>
    <w:rPr>
      <w:rFonts w:ascii="Arial" w:hAnsi="Arial"/>
      <w:b/>
      <w:bCs/>
      <w:color w:val="262626" w:themeColor="text1" w:themeTint="D9"/>
      <w:sz w:val="20"/>
      <w:szCs w:val="20"/>
    </w:rPr>
  </w:style>
  <w:style w:type="character" w:styleId="Strong">
    <w:name w:val="Strong"/>
    <w:basedOn w:val="DefaultParagraphFont"/>
    <w:uiPriority w:val="23"/>
    <w:rsid w:val="00471E7A"/>
    <w:rPr>
      <w:b/>
      <w:bCs/>
    </w:rPr>
  </w:style>
  <w:style w:type="paragraph" w:styleId="NormalWeb">
    <w:name w:val="Normal (Web)"/>
    <w:basedOn w:val="Normal"/>
    <w:uiPriority w:val="99"/>
    <w:semiHidden/>
    <w:unhideWhenUsed/>
    <w:rsid w:val="00471E7A"/>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471E7A"/>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471E7A"/>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71E7A"/>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471E7A"/>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471E7A"/>
    <w:pPr>
      <w:spacing w:before="240"/>
      <w:ind w:left="720" w:right="720"/>
    </w:pPr>
    <w:rPr>
      <w:color w:val="1C1C1C"/>
    </w:rPr>
  </w:style>
  <w:style w:type="paragraph" w:customStyle="1" w:styleId="SlidesNotes">
    <w:name w:val="Slides Notes"/>
    <w:basedOn w:val="Normal"/>
    <w:uiPriority w:val="4"/>
    <w:rsid w:val="00471E7A"/>
    <w:pPr>
      <w:spacing w:before="240"/>
    </w:pPr>
  </w:style>
  <w:style w:type="paragraph" w:customStyle="1" w:styleId="LegalHeader">
    <w:name w:val="Legal Header"/>
    <w:basedOn w:val="Normal"/>
    <w:uiPriority w:val="3"/>
    <w:rsid w:val="00471E7A"/>
    <w:pPr>
      <w:spacing w:before="600"/>
    </w:pPr>
    <w:rPr>
      <w:b/>
      <w:color w:val="auto"/>
      <w:u w:val="single"/>
    </w:rPr>
  </w:style>
  <w:style w:type="paragraph" w:customStyle="1" w:styleId="LegalBody">
    <w:name w:val="Legal Body"/>
    <w:basedOn w:val="Normal"/>
    <w:uiPriority w:val="3"/>
    <w:rsid w:val="00471E7A"/>
    <w:rPr>
      <w:sz w:val="18"/>
    </w:rPr>
  </w:style>
  <w:style w:type="paragraph" w:customStyle="1" w:styleId="CourseInfo">
    <w:name w:val="Course Info"/>
    <w:basedOn w:val="Normal"/>
    <w:uiPriority w:val="4"/>
    <w:rsid w:val="00471E7A"/>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471E7A"/>
    <w:rPr>
      <w:rFonts w:ascii="Arial" w:hAnsi="Arial"/>
      <w:color w:val="262626" w:themeColor="text1" w:themeTint="D9"/>
      <w:sz w:val="18"/>
    </w:rPr>
  </w:style>
  <w:style w:type="paragraph" w:customStyle="1" w:styleId="Strong1">
    <w:name w:val="Strong1"/>
    <w:basedOn w:val="LabStepNumbered"/>
    <w:link w:val="strongChar"/>
    <w:uiPriority w:val="5"/>
    <w:rsid w:val="00471E7A"/>
    <w:pPr>
      <w:numPr>
        <w:numId w:val="0"/>
      </w:numPr>
      <w:ind w:left="757" w:hanging="360"/>
    </w:pPr>
    <w:rPr>
      <w:b/>
    </w:rPr>
  </w:style>
  <w:style w:type="character" w:customStyle="1" w:styleId="strongChar">
    <w:name w:val="strong Char"/>
    <w:basedOn w:val="LabStepNumberedChar"/>
    <w:link w:val="Strong1"/>
    <w:uiPriority w:val="5"/>
    <w:rsid w:val="00471E7A"/>
    <w:rPr>
      <w:rFonts w:ascii="Arial" w:hAnsi="Arial"/>
      <w:b/>
      <w:color w:val="262626" w:themeColor="text1" w:themeTint="D9"/>
      <w:sz w:val="18"/>
    </w:rPr>
  </w:style>
  <w:style w:type="paragraph" w:customStyle="1" w:styleId="CourseCode">
    <w:name w:val="Course Code"/>
    <w:basedOn w:val="Normal"/>
    <w:uiPriority w:val="4"/>
    <w:rsid w:val="00471E7A"/>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71E7A"/>
    <w:pPr>
      <w:tabs>
        <w:tab w:val="right" w:leader="dot" w:pos="10790"/>
      </w:tabs>
      <w:spacing w:before="40" w:after="0"/>
      <w:ind w:left="432"/>
    </w:pPr>
    <w:rPr>
      <w:sz w:val="16"/>
    </w:rPr>
  </w:style>
  <w:style w:type="numbering" w:customStyle="1" w:styleId="LabStepsTemplate">
    <w:name w:val="LabStepsTemplate"/>
    <w:uiPriority w:val="99"/>
    <w:rsid w:val="00471E7A"/>
    <w:pPr>
      <w:numPr>
        <w:numId w:val="4"/>
      </w:numPr>
    </w:pPr>
  </w:style>
  <w:style w:type="paragraph" w:customStyle="1" w:styleId="ModuleDescription">
    <w:name w:val="Module Description"/>
    <w:basedOn w:val="Normal"/>
    <w:uiPriority w:val="4"/>
    <w:rsid w:val="00471E7A"/>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471E7A"/>
    <w:pPr>
      <w:jc w:val="center"/>
    </w:pPr>
  </w:style>
  <w:style w:type="paragraph" w:customStyle="1" w:styleId="TopicsCoveredItem">
    <w:name w:val="Topics Covered Item"/>
    <w:basedOn w:val="Normal"/>
    <w:uiPriority w:val="4"/>
    <w:rsid w:val="00471E7A"/>
    <w:pPr>
      <w:numPr>
        <w:numId w:val="5"/>
      </w:numPr>
      <w:spacing w:before="0" w:after="0"/>
      <w:contextualSpacing/>
    </w:pPr>
  </w:style>
  <w:style w:type="paragraph" w:customStyle="1" w:styleId="ModuleIntroHeader">
    <w:name w:val="Module Intro Header"/>
    <w:basedOn w:val="Normal"/>
    <w:uiPriority w:val="4"/>
    <w:rsid w:val="00471E7A"/>
    <w:pPr>
      <w:pBdr>
        <w:bottom w:val="single" w:sz="8" w:space="1" w:color="auto"/>
      </w:pBdr>
      <w:spacing w:before="360"/>
      <w:ind w:left="288"/>
    </w:pPr>
    <w:rPr>
      <w:b/>
      <w:sz w:val="24"/>
    </w:rPr>
  </w:style>
  <w:style w:type="paragraph" w:customStyle="1" w:styleId="ModuleAgendaItem">
    <w:name w:val="Module Agenda Item"/>
    <w:basedOn w:val="Normal"/>
    <w:uiPriority w:val="4"/>
    <w:rsid w:val="00471E7A"/>
    <w:pPr>
      <w:spacing w:before="0" w:after="0"/>
      <w:ind w:left="360" w:hanging="360"/>
      <w:contextualSpacing/>
    </w:pPr>
    <w:rPr>
      <w:sz w:val="24"/>
    </w:rPr>
  </w:style>
  <w:style w:type="paragraph" w:customStyle="1" w:styleId="LabExerciseItem">
    <w:name w:val="Lab Exercise Item"/>
    <w:basedOn w:val="Normal"/>
    <w:next w:val="Normal"/>
    <w:uiPriority w:val="4"/>
    <w:qFormat/>
    <w:rsid w:val="00471E7A"/>
    <w:pPr>
      <w:spacing w:before="0" w:after="0"/>
      <w:ind w:left="360" w:hanging="360"/>
    </w:pPr>
  </w:style>
  <w:style w:type="character" w:styleId="FollowedHyperlink">
    <w:name w:val="FollowedHyperlink"/>
    <w:basedOn w:val="DefaultParagraphFont"/>
    <w:uiPriority w:val="99"/>
    <w:semiHidden/>
    <w:unhideWhenUsed/>
    <w:rsid w:val="004251CD"/>
    <w:rPr>
      <w:color w:val="800080" w:themeColor="followedHyperlink"/>
      <w:u w:val="single"/>
    </w:rPr>
  </w:style>
  <w:style w:type="paragraph" w:customStyle="1" w:styleId="LabStepNumberedLevel2">
    <w:name w:val="Lab Step Numbered Level 2"/>
    <w:basedOn w:val="LabStepNumbered"/>
    <w:qFormat/>
    <w:rsid w:val="00471E7A"/>
    <w:pPr>
      <w:numPr>
        <w:ilvl w:val="1"/>
      </w:numPr>
    </w:pPr>
  </w:style>
  <w:style w:type="paragraph" w:customStyle="1" w:styleId="LabStepNumberedLevel3">
    <w:name w:val="Lab Step Numbered Level 3"/>
    <w:basedOn w:val="LabStepNumberedLevel2"/>
    <w:qFormat/>
    <w:rsid w:val="00471E7A"/>
    <w:pPr>
      <w:numPr>
        <w:ilvl w:val="2"/>
      </w:numPr>
      <w:tabs>
        <w:tab w:val="left" w:pos="994"/>
      </w:tabs>
    </w:pPr>
  </w:style>
  <w:style w:type="paragraph" w:customStyle="1" w:styleId="LabStepNumberedLevel4">
    <w:name w:val="Lab Step Numbered Level 4"/>
    <w:basedOn w:val="LabStepNumberedLevel3"/>
    <w:qFormat/>
    <w:rsid w:val="00471E7A"/>
    <w:pPr>
      <w:numPr>
        <w:ilvl w:val="3"/>
      </w:numPr>
      <w:tabs>
        <w:tab w:val="clear" w:pos="994"/>
        <w:tab w:val="left" w:pos="1627"/>
      </w:tabs>
    </w:pPr>
  </w:style>
  <w:style w:type="paragraph" w:customStyle="1" w:styleId="LabExerciseLeadIn">
    <w:name w:val="Lab Exercise Lead In"/>
    <w:basedOn w:val="Normal"/>
    <w:qFormat/>
    <w:rsid w:val="00471E7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995914167">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89376211">
      <w:bodyDiv w:val="1"/>
      <w:marLeft w:val="0"/>
      <w:marRight w:val="0"/>
      <w:marTop w:val="0"/>
      <w:marBottom w:val="0"/>
      <w:divBdr>
        <w:top w:val="none" w:sz="0" w:space="0" w:color="auto"/>
        <w:left w:val="none" w:sz="0" w:space="0" w:color="auto"/>
        <w:bottom w:val="none" w:sz="0" w:space="0" w:color="auto"/>
        <w:right w:val="none" w:sz="0" w:space="0" w:color="auto"/>
      </w:divBdr>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38043835">
      <w:bodyDiv w:val="1"/>
      <w:marLeft w:val="0"/>
      <w:marRight w:val="0"/>
      <w:marTop w:val="0"/>
      <w:marBottom w:val="0"/>
      <w:divBdr>
        <w:top w:val="none" w:sz="0" w:space="0" w:color="auto"/>
        <w:left w:val="none" w:sz="0" w:space="0" w:color="auto"/>
        <w:bottom w:val="none" w:sz="0" w:space="0" w:color="auto"/>
        <w:right w:val="none" w:sz="0" w:space="0" w:color="auto"/>
      </w:divBdr>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2584</TotalTime>
  <Pages>1</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Matthew McDermott</cp:lastModifiedBy>
  <cp:revision>233</cp:revision>
  <dcterms:created xsi:type="dcterms:W3CDTF">2012-09-04T19:53:00Z</dcterms:created>
  <dcterms:modified xsi:type="dcterms:W3CDTF">2015-10-07T17:57:00Z</dcterms:modified>
</cp:coreProperties>
</file>