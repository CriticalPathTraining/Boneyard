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36799" w14:textId="77777777" w:rsidR="00EB1ADF" w:rsidRDefault="003D7587" w:rsidP="0048025F">
      <w:pPr>
        <w:pStyle w:val="Heading2"/>
      </w:pPr>
      <w:bookmarkStart w:id="0" w:name="_GoBack"/>
      <w:bookmarkEnd w:id="0"/>
      <w:r>
        <w:t>U</w:t>
      </w:r>
      <w:r w:rsidR="00570C1E">
        <w:t>sing the SharePoint 2013 Search Service</w:t>
      </w:r>
    </w:p>
    <w:p w14:paraId="585A1BF1" w14:textId="77777777" w:rsidR="00EB1ADF" w:rsidRPr="005C7841" w:rsidRDefault="00EB1ADF" w:rsidP="0048025F">
      <w:pPr>
        <w:pStyle w:val="LabExerciseCallout"/>
      </w:pPr>
      <w:r w:rsidRPr="005C7841">
        <w:rPr>
          <w:b/>
        </w:rPr>
        <w:t>Lab Time</w:t>
      </w:r>
      <w:r w:rsidRPr="005C7841">
        <w:t xml:space="preserve">: </w:t>
      </w:r>
      <w:r w:rsidR="00F8492B">
        <w:t>60</w:t>
      </w:r>
      <w:r w:rsidRPr="005C7841">
        <w:t xml:space="preserve"> minutes</w:t>
      </w:r>
    </w:p>
    <w:p w14:paraId="13EED1B5" w14:textId="77777777" w:rsidR="00EB1ADF" w:rsidRPr="005C7841" w:rsidRDefault="00EB1ADF" w:rsidP="0048025F">
      <w:pPr>
        <w:pStyle w:val="LabExerciseCallout"/>
      </w:pPr>
      <w:r w:rsidRPr="005C7841">
        <w:rPr>
          <w:b/>
        </w:rPr>
        <w:t>Lab Folder</w:t>
      </w:r>
      <w:r w:rsidRPr="005C7841">
        <w:t xml:space="preserve">: </w:t>
      </w:r>
      <w:r w:rsidR="003D7587">
        <w:t>c:\Student\Modules</w:t>
      </w:r>
      <w:r w:rsidR="00941D1D">
        <w:t>\</w:t>
      </w:r>
      <w:r w:rsidR="002B6D9F">
        <w:t>Search</w:t>
      </w:r>
      <w:r w:rsidR="003D7587">
        <w:t>\Lab</w:t>
      </w:r>
    </w:p>
    <w:p w14:paraId="4BEFC879" w14:textId="15E3D411" w:rsidR="00EB1ADF" w:rsidRDefault="00EB1ADF" w:rsidP="0048025F">
      <w:pPr>
        <w:pStyle w:val="LabExerciseCallout"/>
      </w:pPr>
      <w:r w:rsidRPr="005C7841">
        <w:rPr>
          <w:b/>
        </w:rPr>
        <w:t>Lab Overview</w:t>
      </w:r>
      <w:r w:rsidRPr="005C7841">
        <w:t xml:space="preserve">: </w:t>
      </w:r>
      <w:r w:rsidR="002B6D9F">
        <w:rPr>
          <w:rFonts w:cs="Arial"/>
          <w:lang w:val="en"/>
        </w:rPr>
        <w:t xml:space="preserve">In this lab you will learn how to work with the improvements Microsoft made to the search platform in SharePoint </w:t>
      </w:r>
      <w:r w:rsidR="001B4BC2">
        <w:rPr>
          <w:rFonts w:cs="Arial"/>
          <w:lang w:val="en"/>
        </w:rPr>
        <w:t>Online</w:t>
      </w:r>
      <w:r w:rsidR="002B6D9F">
        <w:rPr>
          <w:rFonts w:cs="Arial"/>
          <w:lang w:val="en"/>
        </w:rPr>
        <w:t>. This includes seeing how to create custom search experiences as well as executing search queries</w:t>
      </w:r>
      <w:r w:rsidR="00BE1BA4">
        <w:rPr>
          <w:rFonts w:cs="Arial"/>
          <w:lang w:val="en"/>
        </w:rPr>
        <w:t>.</w:t>
      </w:r>
      <w:r w:rsidR="00BE1BA4">
        <w:t xml:space="preserve"> </w:t>
      </w:r>
    </w:p>
    <w:p w14:paraId="48EA9AE1" w14:textId="2772A5CD" w:rsidR="00570C1E" w:rsidRDefault="002B6D9F" w:rsidP="00570C1E">
      <w:pPr>
        <w:pStyle w:val="Heading3"/>
      </w:pPr>
      <w:bookmarkStart w:id="1" w:name="_Toc318823267"/>
      <w:bookmarkStart w:id="2" w:name="_Toc236017343"/>
      <w:r w:rsidRPr="006274B6">
        <w:t xml:space="preserve">Exercise 1: </w:t>
      </w:r>
      <w:r w:rsidR="00570C1E">
        <w:t xml:space="preserve">Configure the SharePoint Search </w:t>
      </w:r>
      <w:bookmarkEnd w:id="1"/>
      <w:r w:rsidR="00BE1BA4">
        <w:t>Site</w:t>
      </w:r>
    </w:p>
    <w:p w14:paraId="6B448A2B" w14:textId="3999E197" w:rsidR="00D04611" w:rsidRDefault="00462645" w:rsidP="00462645">
      <w:pPr>
        <w:pStyle w:val="LabExerciseLeadIn"/>
      </w:pPr>
      <w:r>
        <w:t xml:space="preserve">In this exercise you will explore the SharePoint </w:t>
      </w:r>
      <w:r w:rsidR="00BA6E6E">
        <w:t xml:space="preserve">2013 Search </w:t>
      </w:r>
      <w:r w:rsidR="001B4BC2">
        <w:t>Settings available to the Site Collection</w:t>
      </w:r>
      <w:r>
        <w:t xml:space="preserve">. </w:t>
      </w:r>
    </w:p>
    <w:p w14:paraId="78B6BDE5" w14:textId="5A9AA26E" w:rsidR="00D84654" w:rsidRDefault="0028058E" w:rsidP="00C1379E">
      <w:pPr>
        <w:pStyle w:val="LabStepNumbered"/>
      </w:pPr>
      <w:r>
        <w:t>Browse</w:t>
      </w:r>
      <w:r w:rsidR="00D84654">
        <w:t xml:space="preserve"> to </w:t>
      </w:r>
      <w:r w:rsidR="00C1379E">
        <w:t xml:space="preserve">Search Center site located at </w:t>
      </w:r>
      <w:r w:rsidR="00C1379E" w:rsidRPr="00BE1BA4">
        <w:rPr>
          <w:b/>
        </w:rPr>
        <w:t>&lt;Team Site</w:t>
      </w:r>
      <w:r w:rsidR="00BE1BA4" w:rsidRPr="00BE1BA4">
        <w:rPr>
          <w:b/>
        </w:rPr>
        <w:t>&gt;</w:t>
      </w:r>
      <w:r w:rsidR="00C1379E" w:rsidRPr="00B076D5">
        <w:rPr>
          <w:b/>
        </w:rPr>
        <w:t>_Search</w:t>
      </w:r>
      <w:r w:rsidR="00C1379E">
        <w:t>.</w:t>
      </w:r>
    </w:p>
    <w:p w14:paraId="72539031" w14:textId="6783E134" w:rsidR="00C1379E" w:rsidRDefault="00C1379E" w:rsidP="00462645">
      <w:pPr>
        <w:pStyle w:val="LabStepNumbered"/>
      </w:pPr>
      <w:r>
        <w:t xml:space="preserve">This Search Site Collection is going to be the location for your search configuration. </w:t>
      </w:r>
    </w:p>
    <w:p w14:paraId="49637237" w14:textId="42A20FC2" w:rsidR="00307994" w:rsidRDefault="00307994" w:rsidP="00307994">
      <w:pPr>
        <w:pStyle w:val="LabStepNumbered"/>
        <w:numPr>
          <w:ilvl w:val="0"/>
          <w:numId w:val="0"/>
        </w:numPr>
        <w:ind w:left="360"/>
      </w:pPr>
      <w:r>
        <w:rPr>
          <w:noProof/>
        </w:rPr>
        <w:drawing>
          <wp:inline distT="0" distB="0" distL="0" distR="0" wp14:anchorId="5E436A67" wp14:editId="5D80D5D2">
            <wp:extent cx="4307814" cy="2695575"/>
            <wp:effectExtent l="19050" t="19050" r="171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6876" cy="2701246"/>
                    </a:xfrm>
                    <a:prstGeom prst="rect">
                      <a:avLst/>
                    </a:prstGeom>
                    <a:ln>
                      <a:solidFill>
                        <a:schemeClr val="accent1"/>
                      </a:solidFill>
                    </a:ln>
                  </pic:spPr>
                </pic:pic>
              </a:graphicData>
            </a:graphic>
          </wp:inline>
        </w:drawing>
      </w:r>
    </w:p>
    <w:p w14:paraId="318FCF79" w14:textId="40B6C0D0" w:rsidR="00D84654" w:rsidRDefault="00307994" w:rsidP="00C1379E">
      <w:pPr>
        <w:pStyle w:val="LabStepNumbered"/>
      </w:pPr>
      <w:r>
        <w:t xml:space="preserve">By this time in the class the Office 365 Search Engine should have had time to index the content on your site. You can test this by performing a search. Enter </w:t>
      </w:r>
      <w:r w:rsidRPr="00307994">
        <w:rPr>
          <w:b/>
        </w:rPr>
        <w:t>Action</w:t>
      </w:r>
      <w:r>
        <w:t xml:space="preserve"> in the search box and click the </w:t>
      </w:r>
      <w:r w:rsidRPr="00307994">
        <w:rPr>
          <w:b/>
        </w:rPr>
        <w:t>Search icon</w:t>
      </w:r>
      <w:r>
        <w:t>. You should see a page of results that include the Action Figures you entered in previous labs.</w:t>
      </w:r>
    </w:p>
    <w:p w14:paraId="7517310A" w14:textId="7AF201B8" w:rsidR="0028058E" w:rsidRDefault="0028058E" w:rsidP="0028058E">
      <w:pPr>
        <w:pStyle w:val="LabExerciseCallout"/>
      </w:pPr>
      <w:r>
        <w:t>SharePoint 2013 introduces a greater delegation of control of Search Administration than was found in previous versions of SharePoint.</w:t>
      </w:r>
      <w:r w:rsidR="0099298C">
        <w:t xml:space="preserve"> In the next Exercise we’ll explore these features of the Site Collection. For </w:t>
      </w:r>
      <w:r w:rsidR="00307994">
        <w:t>now,</w:t>
      </w:r>
      <w:r w:rsidR="0099298C">
        <w:t xml:space="preserve"> you will see how those same features are enabled for the </w:t>
      </w:r>
      <w:r w:rsidR="00307994">
        <w:t>tenant</w:t>
      </w:r>
      <w:r w:rsidR="0099298C">
        <w:t>.</w:t>
      </w:r>
    </w:p>
    <w:p w14:paraId="3099E86B" w14:textId="208B2FD1" w:rsidR="00307994" w:rsidRDefault="00307994" w:rsidP="00C1379E">
      <w:pPr>
        <w:pStyle w:val="LabStepNumbered"/>
      </w:pPr>
      <w:r>
        <w:t xml:space="preserve">Click Site </w:t>
      </w:r>
      <w:r w:rsidRPr="00307994">
        <w:rPr>
          <w:b/>
        </w:rPr>
        <w:t>Actions | Site Settings</w:t>
      </w:r>
      <w:r>
        <w:t xml:space="preserve"> and notice the Search related menu items under </w:t>
      </w:r>
      <w:r w:rsidRPr="00307994">
        <w:rPr>
          <w:b/>
        </w:rPr>
        <w:t>Site Collection Administration</w:t>
      </w:r>
      <w:r>
        <w:t>.</w:t>
      </w:r>
    </w:p>
    <w:p w14:paraId="16B618B4" w14:textId="310E3C90" w:rsidR="00307994" w:rsidRDefault="00307994" w:rsidP="00C1379E">
      <w:pPr>
        <w:pStyle w:val="LabStepNumbered"/>
      </w:pPr>
      <w:r>
        <w:t xml:space="preserve">Click </w:t>
      </w:r>
      <w:r w:rsidRPr="00307994">
        <w:rPr>
          <w:b/>
        </w:rPr>
        <w:t>Search Result Sources</w:t>
      </w:r>
      <w:r>
        <w:t>.</w:t>
      </w:r>
    </w:p>
    <w:p w14:paraId="0A3622DA" w14:textId="729B6FA9" w:rsidR="00307994" w:rsidRPr="00307994" w:rsidRDefault="00307994" w:rsidP="00C1379E">
      <w:pPr>
        <w:pStyle w:val="LabStepNumbered"/>
      </w:pPr>
      <w:r>
        <w:t xml:space="preserve">Notice that there are Result Sources for content items like </w:t>
      </w:r>
      <w:r w:rsidRPr="00307994">
        <w:rPr>
          <w:b/>
        </w:rPr>
        <w:t>Conversations</w:t>
      </w:r>
      <w:r>
        <w:t xml:space="preserve"> and </w:t>
      </w:r>
      <w:r w:rsidRPr="00307994">
        <w:rPr>
          <w:b/>
        </w:rPr>
        <w:t>Documents</w:t>
      </w:r>
      <w:r>
        <w:t>. These Result Sources help our users narrow their search to just items that are documents and conversations.</w:t>
      </w:r>
    </w:p>
    <w:p w14:paraId="35094FC4" w14:textId="64660498" w:rsidR="0099298C" w:rsidRPr="00307994" w:rsidRDefault="00307994" w:rsidP="00C1379E">
      <w:pPr>
        <w:pStyle w:val="LabStepNumbered"/>
      </w:pPr>
      <w:r>
        <w:t xml:space="preserve">Return to Site Settings by clicking </w:t>
      </w:r>
      <w:r w:rsidRPr="00307994">
        <w:rPr>
          <w:b/>
        </w:rPr>
        <w:t>Site Actions | Site Settings</w:t>
      </w:r>
      <w:r>
        <w:t>.</w:t>
      </w:r>
    </w:p>
    <w:p w14:paraId="4145EBAB" w14:textId="637C4B52" w:rsidR="0099298C" w:rsidRDefault="00ED68AC" w:rsidP="00462645">
      <w:pPr>
        <w:pStyle w:val="LabStepNumbered"/>
      </w:pPr>
      <w:r>
        <w:t xml:space="preserve">Click </w:t>
      </w:r>
      <w:r w:rsidR="00307994" w:rsidRPr="00307994">
        <w:rPr>
          <w:b/>
        </w:rPr>
        <w:t>Search</w:t>
      </w:r>
      <w:r w:rsidR="00307994">
        <w:t xml:space="preserve"> </w:t>
      </w:r>
      <w:r w:rsidRPr="00307994">
        <w:rPr>
          <w:b/>
        </w:rPr>
        <w:t>Query Rules</w:t>
      </w:r>
      <w:r>
        <w:t xml:space="preserve"> </w:t>
      </w:r>
      <w:r w:rsidR="00307994">
        <w:t xml:space="preserve">under </w:t>
      </w:r>
      <w:r w:rsidR="00307994" w:rsidRPr="00307994">
        <w:rPr>
          <w:b/>
        </w:rPr>
        <w:t>Site Collection Administration</w:t>
      </w:r>
      <w:r>
        <w:t xml:space="preserve">. </w:t>
      </w:r>
    </w:p>
    <w:p w14:paraId="326ED451" w14:textId="4FC3B58C" w:rsidR="00ED68AC" w:rsidRDefault="00ED68AC" w:rsidP="00CC3948">
      <w:pPr>
        <w:pStyle w:val="LabStepNumbered"/>
      </w:pPr>
      <w:r>
        <w:t xml:space="preserve">Change the </w:t>
      </w:r>
      <w:r w:rsidRPr="00CC3948">
        <w:rPr>
          <w:b/>
        </w:rPr>
        <w:t>Select a Result Source</w:t>
      </w:r>
      <w:r>
        <w:t xml:space="preserve"> combo box to </w:t>
      </w:r>
      <w:r w:rsidRPr="00CC3948">
        <w:rPr>
          <w:b/>
        </w:rPr>
        <w:t>Local SharePoint Results (System)</w:t>
      </w:r>
      <w:r>
        <w:t xml:space="preserve">. The list of Query Rules should change to show the rules that apply to Local SharePoint Results. We will create a few query rules in </w:t>
      </w:r>
      <w:r w:rsidR="00CC3948">
        <w:t xml:space="preserve">a </w:t>
      </w:r>
      <w:r>
        <w:t xml:space="preserve">later </w:t>
      </w:r>
      <w:r w:rsidR="00CC3948">
        <w:t>exercise</w:t>
      </w:r>
      <w:r w:rsidR="002E4331">
        <w:t>. F</w:t>
      </w:r>
      <w:r>
        <w:t xml:space="preserve">or </w:t>
      </w:r>
      <w:r w:rsidR="00CE6741">
        <w:t>now,</w:t>
      </w:r>
      <w:r>
        <w:t xml:space="preserve"> you can test a query to see what rule applies by </w:t>
      </w:r>
      <w:r w:rsidR="00CC3948">
        <w:t xml:space="preserve">typing a phone number in the </w:t>
      </w:r>
      <w:r w:rsidR="00CC3948" w:rsidRPr="00CC3948">
        <w:rPr>
          <w:b/>
        </w:rPr>
        <w:t>find rules that fire for a query</w:t>
      </w:r>
      <w:r w:rsidR="00CC3948">
        <w:t xml:space="preserve"> box like </w:t>
      </w:r>
      <w:r w:rsidR="00CC3948" w:rsidRPr="00CC3948">
        <w:rPr>
          <w:b/>
        </w:rPr>
        <w:t>800-555-1212</w:t>
      </w:r>
      <w:r w:rsidR="00CC3948">
        <w:t>.</w:t>
      </w:r>
    </w:p>
    <w:p w14:paraId="60D3EF0E" w14:textId="77777777" w:rsidR="00CC3948" w:rsidRDefault="00CC3948" w:rsidP="00F3469C">
      <w:pPr>
        <w:pStyle w:val="LabStepScreenshot"/>
      </w:pPr>
      <w:r>
        <w:rPr>
          <w:noProof/>
        </w:rPr>
        <w:lastRenderedPageBreak/>
        <w:drawing>
          <wp:inline distT="0" distB="0" distL="0" distR="0" wp14:anchorId="7BEC0BFC" wp14:editId="210AC663">
            <wp:extent cx="5519696" cy="4334493"/>
            <wp:effectExtent l="19050" t="19050" r="2413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8986" cy="4357494"/>
                    </a:xfrm>
                    <a:prstGeom prst="rect">
                      <a:avLst/>
                    </a:prstGeom>
                    <a:ln>
                      <a:solidFill>
                        <a:schemeClr val="accent1"/>
                      </a:solidFill>
                    </a:ln>
                  </pic:spPr>
                </pic:pic>
              </a:graphicData>
            </a:graphic>
          </wp:inline>
        </w:drawing>
      </w:r>
    </w:p>
    <w:p w14:paraId="3D86DECD" w14:textId="247E2746" w:rsidR="00CC3948" w:rsidRDefault="00CC3948" w:rsidP="00CC3948">
      <w:pPr>
        <w:pStyle w:val="LabExerciseCallout"/>
      </w:pPr>
      <w:r>
        <w:t xml:space="preserve">Managed properties are created so that document properties discovered by the indexer can be surfaced in Search Results and used for refinement, filtering and sorting. Managed properties are a key part of the Search Administration system and until SharePoint 2013 were largely the domain of Administrators. In the next exercise you will create your own managed properties. For </w:t>
      </w:r>
      <w:r w:rsidR="0017147C">
        <w:t>now,</w:t>
      </w:r>
      <w:r>
        <w:t xml:space="preserve"> we will look at those provided by the system.</w:t>
      </w:r>
    </w:p>
    <w:p w14:paraId="01E9DDDE" w14:textId="77777777" w:rsidR="0017147C" w:rsidRPr="00307994" w:rsidRDefault="0017147C" w:rsidP="0017147C">
      <w:pPr>
        <w:pStyle w:val="LabStepNumbered"/>
      </w:pPr>
      <w:r>
        <w:t xml:space="preserve">Return to Site Settings by clicking </w:t>
      </w:r>
      <w:r w:rsidRPr="00307994">
        <w:rPr>
          <w:b/>
        </w:rPr>
        <w:t>Site Actions | Site Settings</w:t>
      </w:r>
      <w:r>
        <w:t>.</w:t>
      </w:r>
    </w:p>
    <w:p w14:paraId="7A1E3BD5" w14:textId="73DCF320" w:rsidR="00CC3948" w:rsidRPr="0017147C" w:rsidRDefault="00F820FA" w:rsidP="00CC3948">
      <w:pPr>
        <w:pStyle w:val="LabStepNumbered"/>
      </w:pPr>
      <w:r w:rsidRPr="0017147C">
        <w:t xml:space="preserve">Click </w:t>
      </w:r>
      <w:r w:rsidRPr="0017147C">
        <w:rPr>
          <w:b/>
        </w:rPr>
        <w:t>Search Schema</w:t>
      </w:r>
      <w:r w:rsidR="0017147C">
        <w:t xml:space="preserve"> under </w:t>
      </w:r>
      <w:r w:rsidR="0017147C" w:rsidRPr="0017147C">
        <w:rPr>
          <w:b/>
        </w:rPr>
        <w:t>Site Collection Administration</w:t>
      </w:r>
      <w:r w:rsidR="00211536" w:rsidRPr="0017147C">
        <w:t>.</w:t>
      </w:r>
    </w:p>
    <w:p w14:paraId="74EA40A7" w14:textId="6A529019" w:rsidR="00211536" w:rsidRDefault="00211536" w:rsidP="00CC3948">
      <w:pPr>
        <w:pStyle w:val="LabStepNumbered"/>
      </w:pPr>
      <w:r>
        <w:t xml:space="preserve">The </w:t>
      </w:r>
      <w:r w:rsidR="00BE398D">
        <w:t>Managed Properties</w:t>
      </w:r>
      <w:r>
        <w:t xml:space="preserve"> section is broken into 3 sections:</w:t>
      </w:r>
    </w:p>
    <w:p w14:paraId="59BF449F" w14:textId="77777777" w:rsidR="00211536" w:rsidRDefault="00211536" w:rsidP="00211536">
      <w:pPr>
        <w:pStyle w:val="LabStepNumberedLevel2"/>
      </w:pPr>
      <w:r>
        <w:t>Crawled Properties – The full list of all properties discovered by the indexer. These could be properties from any indexable item (document, folder, email message, web page, etc.) that the crawler has encountered.</w:t>
      </w:r>
    </w:p>
    <w:p w14:paraId="19B86EA4" w14:textId="77777777" w:rsidR="00211536" w:rsidRDefault="00211536" w:rsidP="00211536">
      <w:pPr>
        <w:pStyle w:val="LabStepNumberedLevel2"/>
      </w:pPr>
      <w:r>
        <w:t>Managed Properties – Crawled properties are “promoted” to Managed Properties by administrators so that they can be used in different ways by the Search System. Several crawled properties can be combined into a single Managed Property when the value</w:t>
      </w:r>
      <w:r w:rsidR="00B31B41">
        <w:t>s they represent are equivalent, for example AssignedTo and Author.</w:t>
      </w:r>
    </w:p>
    <w:p w14:paraId="53794C1D" w14:textId="77777777" w:rsidR="00211536" w:rsidRDefault="00211536" w:rsidP="00211536">
      <w:pPr>
        <w:pStyle w:val="LabStepNumberedLevel2"/>
      </w:pPr>
      <w:r>
        <w:t xml:space="preserve">Categories – The crawled properties are grouped as they are discovered then grouped by category for easier discovery by </w:t>
      </w:r>
      <w:r w:rsidR="00B31B41">
        <w:t>administrators</w:t>
      </w:r>
      <w:r>
        <w:t>.</w:t>
      </w:r>
    </w:p>
    <w:p w14:paraId="6F69D9C3" w14:textId="77777777" w:rsidR="00B31B41" w:rsidRDefault="00B31B41" w:rsidP="00B31B41">
      <w:pPr>
        <w:pStyle w:val="LabStepNumbered"/>
      </w:pPr>
      <w:r>
        <w:t>Review the list of Managed Properties on the first page. Each has attributes that control how they may be used within the search system.</w:t>
      </w:r>
    </w:p>
    <w:p w14:paraId="4AD3F6E4" w14:textId="3258895A" w:rsidR="00B31B41" w:rsidRDefault="00B31B41" w:rsidP="00B31B41">
      <w:pPr>
        <w:pStyle w:val="LabExerciseLeadIn"/>
      </w:pPr>
      <w:r>
        <w:t>In this exe</w:t>
      </w:r>
      <w:r w:rsidR="00D55C9F">
        <w:t xml:space="preserve">rcise you reviewed the Search Configuration in </w:t>
      </w:r>
      <w:r w:rsidR="00C1379E">
        <w:t>in the Search Site Collection</w:t>
      </w:r>
      <w:r w:rsidR="00D55C9F">
        <w:t>.</w:t>
      </w:r>
      <w:r w:rsidR="00C1379E">
        <w:t xml:space="preserve"> There are additional controls available to the Tenant Administrator, your instructor can show you the details in a demo.</w:t>
      </w:r>
    </w:p>
    <w:bookmarkEnd w:id="2"/>
    <w:p w14:paraId="40B355C8" w14:textId="77777777" w:rsidR="00FF3220" w:rsidRDefault="00570C1E" w:rsidP="00570C1E">
      <w:pPr>
        <w:pStyle w:val="Heading3"/>
      </w:pPr>
      <w:r w:rsidRPr="006274B6">
        <w:lastRenderedPageBreak/>
        <w:t>Exercise</w:t>
      </w:r>
      <w:r>
        <w:t xml:space="preserve"> 2: Executing Queries using Managed Properties</w:t>
      </w:r>
    </w:p>
    <w:p w14:paraId="7A987AEC" w14:textId="4A43FCAE" w:rsidR="00742A6F" w:rsidRDefault="00BA3355" w:rsidP="00742A6F">
      <w:pPr>
        <w:pStyle w:val="LabExerciseLeadIn"/>
      </w:pPr>
      <w:r>
        <w:t xml:space="preserve">As Site Collection Administrators and Site Administrators you have some control available to you in SharePoint </w:t>
      </w:r>
      <w:r w:rsidR="00C1379E">
        <w:t>Online</w:t>
      </w:r>
      <w:r>
        <w:t>.</w:t>
      </w:r>
      <w:r w:rsidR="00CB34A6">
        <w:t xml:space="preserve"> In this exercise we’ll explore some of the controls available to Site Administrators. You will be pleasantly surprised at just how much control you have.</w:t>
      </w:r>
    </w:p>
    <w:p w14:paraId="6FCB1EF0" w14:textId="46B0A958" w:rsidR="005C4C8B" w:rsidRDefault="005C4C8B" w:rsidP="00742A6F">
      <w:pPr>
        <w:pStyle w:val="LabExerciseLeadIn"/>
      </w:pPr>
      <w:r>
        <w:t xml:space="preserve">Remember back to previous Labs when you created Content Types for Products, Products Plans and </w:t>
      </w:r>
      <w:r w:rsidR="002E4331">
        <w:t>Product Proposals?</w:t>
      </w:r>
      <w:r>
        <w:t xml:space="preserve"> You also created Managed Metadata fields for Product Category. In this lab you will learn how to search for specific items using the SharePoint Keyword Query Language.</w:t>
      </w:r>
    </w:p>
    <w:p w14:paraId="5E6EDE10" w14:textId="2583F4C1" w:rsidR="005C4C8B" w:rsidRDefault="005C4C8B" w:rsidP="00CB34A6">
      <w:pPr>
        <w:pStyle w:val="LabStepNumbered"/>
        <w:numPr>
          <w:ilvl w:val="0"/>
          <w:numId w:val="32"/>
        </w:numPr>
      </w:pPr>
      <w:r>
        <w:t xml:space="preserve">Browse to the Search Center site at </w:t>
      </w:r>
      <w:r w:rsidR="00D7653B">
        <w:rPr>
          <w:b/>
        </w:rPr>
        <w:t>&lt;Team Site&gt;_S</w:t>
      </w:r>
      <w:r w:rsidR="00C1379E">
        <w:rPr>
          <w:b/>
        </w:rPr>
        <w:t>earch</w:t>
      </w:r>
    </w:p>
    <w:p w14:paraId="5E49F5D6" w14:textId="77777777" w:rsidR="005C4C8B" w:rsidRDefault="005C19E8" w:rsidP="00CB34A6">
      <w:pPr>
        <w:pStyle w:val="LabStepNumbered"/>
        <w:numPr>
          <w:ilvl w:val="0"/>
          <w:numId w:val="32"/>
        </w:numPr>
      </w:pPr>
      <w:r>
        <w:t xml:space="preserve">Navigate to </w:t>
      </w:r>
      <w:r w:rsidRPr="00363653">
        <w:rPr>
          <w:b/>
        </w:rPr>
        <w:t>Site Settings</w:t>
      </w:r>
      <w:r>
        <w:t xml:space="preserve">. In the </w:t>
      </w:r>
      <w:r w:rsidRPr="00363653">
        <w:rPr>
          <w:b/>
        </w:rPr>
        <w:t>Site Collection Administration</w:t>
      </w:r>
      <w:r>
        <w:t xml:space="preserve"> </w:t>
      </w:r>
      <w:r w:rsidR="00363653">
        <w:t xml:space="preserve">section </w:t>
      </w:r>
      <w:r>
        <w:t>cho</w:t>
      </w:r>
      <w:r w:rsidR="00BA6E6E">
        <w:t>o</w:t>
      </w:r>
      <w:r>
        <w:t xml:space="preserve">se </w:t>
      </w:r>
      <w:r w:rsidRPr="00363653">
        <w:rPr>
          <w:b/>
        </w:rPr>
        <w:t>Search Schema</w:t>
      </w:r>
      <w:r>
        <w:t>.</w:t>
      </w:r>
    </w:p>
    <w:p w14:paraId="5668ED68" w14:textId="77777777" w:rsidR="00E60A49" w:rsidRDefault="00E60A49" w:rsidP="00CB34A6">
      <w:pPr>
        <w:pStyle w:val="LabStepNumbered"/>
        <w:numPr>
          <w:ilvl w:val="0"/>
          <w:numId w:val="32"/>
        </w:numPr>
      </w:pPr>
      <w:r>
        <w:t xml:space="preserve">On the </w:t>
      </w:r>
      <w:r w:rsidRPr="00363653">
        <w:rPr>
          <w:b/>
        </w:rPr>
        <w:t>Site Collection Administration – Managed Properties</w:t>
      </w:r>
      <w:r>
        <w:t xml:space="preserve"> page, cho</w:t>
      </w:r>
      <w:r w:rsidR="00BA6E6E">
        <w:t>o</w:t>
      </w:r>
      <w:r>
        <w:t xml:space="preserve">se </w:t>
      </w:r>
      <w:r w:rsidRPr="00363653">
        <w:rPr>
          <w:b/>
        </w:rPr>
        <w:t>Crawled Properties</w:t>
      </w:r>
      <w:r>
        <w:t>. This is the list of all properties discovered by SharePoint while crawling content.</w:t>
      </w:r>
    </w:p>
    <w:p w14:paraId="12688062" w14:textId="77777777" w:rsidR="00E60A49" w:rsidRDefault="00E60A49" w:rsidP="00CE2A4D">
      <w:pPr>
        <w:pStyle w:val="LabStepNumbered"/>
        <w:numPr>
          <w:ilvl w:val="0"/>
          <w:numId w:val="32"/>
        </w:numPr>
      </w:pPr>
      <w:r>
        <w:t xml:space="preserve">In the </w:t>
      </w:r>
      <w:r w:rsidRPr="0060233D">
        <w:rPr>
          <w:b/>
        </w:rPr>
        <w:t>Filters</w:t>
      </w:r>
      <w:r>
        <w:t xml:space="preserve"> section, in the </w:t>
      </w:r>
      <w:r w:rsidRPr="0060233D">
        <w:rPr>
          <w:b/>
        </w:rPr>
        <w:t>Crawled properties</w:t>
      </w:r>
      <w:r>
        <w:t xml:space="preserve"> text box enter “</w:t>
      </w:r>
      <w:r w:rsidRPr="00C1379E">
        <w:rPr>
          <w:b/>
        </w:rPr>
        <w:t>Product</w:t>
      </w:r>
      <w:r>
        <w:t xml:space="preserve">” and click </w:t>
      </w:r>
      <w:r w:rsidRPr="00C1379E">
        <w:rPr>
          <w:b/>
        </w:rPr>
        <w:t>Apply</w:t>
      </w:r>
      <w:r>
        <w:t>. Notice that there are several Managed Properties created for us automatically by SharePoint and they follow this pattern.</w:t>
      </w:r>
    </w:p>
    <w:tbl>
      <w:tblPr>
        <w:tblStyle w:val="LabStepTable"/>
        <w:tblW w:w="0" w:type="auto"/>
        <w:tblInd w:w="432" w:type="dxa"/>
        <w:tblLook w:val="04A0" w:firstRow="1" w:lastRow="0" w:firstColumn="1" w:lastColumn="0" w:noHBand="0" w:noVBand="1"/>
      </w:tblPr>
      <w:tblGrid>
        <w:gridCol w:w="2452"/>
        <w:gridCol w:w="2422"/>
        <w:gridCol w:w="2917"/>
        <w:gridCol w:w="2639"/>
      </w:tblGrid>
      <w:tr w:rsidR="00A52F4E" w:rsidRPr="003B45C8" w14:paraId="4B98747F" w14:textId="77777777" w:rsidTr="003B45C8">
        <w:trPr>
          <w:cnfStyle w:val="100000000000" w:firstRow="1" w:lastRow="0" w:firstColumn="0" w:lastColumn="0" w:oddVBand="0" w:evenVBand="0" w:oddHBand="0" w:evenHBand="0" w:firstRowFirstColumn="0" w:firstRowLastColumn="0" w:lastRowFirstColumn="0" w:lastRowLastColumn="0"/>
        </w:trPr>
        <w:tc>
          <w:tcPr>
            <w:tcW w:w="2452" w:type="dxa"/>
          </w:tcPr>
          <w:p w14:paraId="4E11DBA9" w14:textId="77777777" w:rsidR="00A52F4E" w:rsidRPr="003B45C8" w:rsidRDefault="00A52F4E" w:rsidP="003B45C8">
            <w:pPr>
              <w:spacing w:before="0" w:after="0"/>
              <w:rPr>
                <w:b/>
                <w:color w:val="FFFFFF" w:themeColor="background1"/>
                <w:sz w:val="16"/>
              </w:rPr>
            </w:pPr>
            <w:r w:rsidRPr="003B45C8">
              <w:rPr>
                <w:b/>
                <w:color w:val="FFFFFF" w:themeColor="background1"/>
                <w:sz w:val="16"/>
              </w:rPr>
              <w:t>Property Type</w:t>
            </w:r>
          </w:p>
        </w:tc>
        <w:tc>
          <w:tcPr>
            <w:tcW w:w="2422" w:type="dxa"/>
          </w:tcPr>
          <w:p w14:paraId="1E24B4BE" w14:textId="77777777" w:rsidR="00A52F4E" w:rsidRPr="003B45C8" w:rsidRDefault="00A52F4E" w:rsidP="003B45C8">
            <w:pPr>
              <w:spacing w:before="0" w:after="0"/>
              <w:rPr>
                <w:b/>
                <w:color w:val="FFFFFF" w:themeColor="background1"/>
                <w:sz w:val="16"/>
              </w:rPr>
            </w:pPr>
            <w:r w:rsidRPr="003B45C8">
              <w:rPr>
                <w:b/>
                <w:color w:val="FFFFFF" w:themeColor="background1"/>
                <w:sz w:val="16"/>
              </w:rPr>
              <w:t>Site Column Name</w:t>
            </w:r>
          </w:p>
        </w:tc>
        <w:tc>
          <w:tcPr>
            <w:tcW w:w="2917" w:type="dxa"/>
          </w:tcPr>
          <w:p w14:paraId="0136A868" w14:textId="77777777" w:rsidR="00A52F4E" w:rsidRPr="003B45C8" w:rsidRDefault="00A52F4E" w:rsidP="003B45C8">
            <w:pPr>
              <w:spacing w:before="0" w:after="0"/>
              <w:rPr>
                <w:b/>
                <w:color w:val="FFFFFF" w:themeColor="background1"/>
                <w:sz w:val="16"/>
              </w:rPr>
            </w:pPr>
            <w:r w:rsidRPr="003B45C8">
              <w:rPr>
                <w:b/>
                <w:color w:val="FFFFFF" w:themeColor="background1"/>
                <w:sz w:val="16"/>
              </w:rPr>
              <w:t>Crawled Property Name</w:t>
            </w:r>
          </w:p>
        </w:tc>
        <w:tc>
          <w:tcPr>
            <w:tcW w:w="2639" w:type="dxa"/>
          </w:tcPr>
          <w:p w14:paraId="28E746EB" w14:textId="77777777" w:rsidR="00A52F4E" w:rsidRPr="003B45C8" w:rsidRDefault="00A52F4E" w:rsidP="003B45C8">
            <w:pPr>
              <w:spacing w:before="0" w:after="0"/>
              <w:rPr>
                <w:b/>
                <w:color w:val="FFFFFF" w:themeColor="background1"/>
                <w:sz w:val="16"/>
              </w:rPr>
            </w:pPr>
            <w:r w:rsidRPr="003B45C8">
              <w:rPr>
                <w:b/>
                <w:color w:val="FFFFFF" w:themeColor="background1"/>
                <w:sz w:val="16"/>
              </w:rPr>
              <w:t>Managed Property Name</w:t>
            </w:r>
          </w:p>
        </w:tc>
      </w:tr>
      <w:tr w:rsidR="00A52F4E" w:rsidRPr="003B45C8" w14:paraId="4DA14D9E" w14:textId="77777777" w:rsidTr="003B45C8">
        <w:tc>
          <w:tcPr>
            <w:tcW w:w="2452" w:type="dxa"/>
          </w:tcPr>
          <w:p w14:paraId="32BA0A49" w14:textId="77777777" w:rsidR="00A52F4E" w:rsidRPr="003B45C8" w:rsidRDefault="00A52F4E" w:rsidP="003B45C8">
            <w:pPr>
              <w:spacing w:before="0" w:after="0"/>
              <w:rPr>
                <w:sz w:val="16"/>
              </w:rPr>
            </w:pPr>
            <w:r w:rsidRPr="003B45C8">
              <w:rPr>
                <w:sz w:val="16"/>
              </w:rPr>
              <w:t>Single line of text</w:t>
            </w:r>
          </w:p>
        </w:tc>
        <w:tc>
          <w:tcPr>
            <w:tcW w:w="2422" w:type="dxa"/>
          </w:tcPr>
          <w:p w14:paraId="26296218" w14:textId="77777777" w:rsidR="00A52F4E" w:rsidRPr="003B45C8" w:rsidRDefault="00A52F4E" w:rsidP="003B45C8">
            <w:pPr>
              <w:spacing w:before="0" w:after="0"/>
              <w:rPr>
                <w:sz w:val="16"/>
              </w:rPr>
            </w:pPr>
            <w:r w:rsidRPr="003B45C8">
              <w:rPr>
                <w:sz w:val="16"/>
              </w:rPr>
              <w:t>ProductCode</w:t>
            </w:r>
          </w:p>
        </w:tc>
        <w:tc>
          <w:tcPr>
            <w:tcW w:w="2917" w:type="dxa"/>
          </w:tcPr>
          <w:p w14:paraId="1CA508D0" w14:textId="77777777" w:rsidR="00A52F4E" w:rsidRPr="003B45C8" w:rsidRDefault="00A52F4E" w:rsidP="003B45C8">
            <w:pPr>
              <w:spacing w:before="0" w:after="0"/>
              <w:rPr>
                <w:sz w:val="16"/>
              </w:rPr>
            </w:pPr>
            <w:r w:rsidRPr="003B45C8">
              <w:rPr>
                <w:sz w:val="16"/>
              </w:rPr>
              <w:t>ows_q_TEXT_ ProductCode</w:t>
            </w:r>
          </w:p>
        </w:tc>
        <w:tc>
          <w:tcPr>
            <w:tcW w:w="2639" w:type="dxa"/>
          </w:tcPr>
          <w:p w14:paraId="024FE217" w14:textId="77777777" w:rsidR="00A52F4E" w:rsidRPr="003B45C8" w:rsidRDefault="00A52F4E" w:rsidP="003B45C8">
            <w:pPr>
              <w:spacing w:before="0" w:after="0"/>
              <w:rPr>
                <w:sz w:val="16"/>
              </w:rPr>
            </w:pPr>
            <w:r w:rsidRPr="003B45C8">
              <w:rPr>
                <w:sz w:val="16"/>
              </w:rPr>
              <w:t>ProductCodeOWSTEXT</w:t>
            </w:r>
          </w:p>
        </w:tc>
      </w:tr>
      <w:tr w:rsidR="00A52F4E" w:rsidRPr="003B45C8" w14:paraId="1C4EBE3C" w14:textId="77777777" w:rsidTr="003B45C8">
        <w:tc>
          <w:tcPr>
            <w:tcW w:w="2452" w:type="dxa"/>
          </w:tcPr>
          <w:p w14:paraId="402B8842" w14:textId="77777777" w:rsidR="00A52F4E" w:rsidRPr="003B45C8" w:rsidRDefault="00A52F4E" w:rsidP="003B45C8">
            <w:pPr>
              <w:spacing w:before="0" w:after="0"/>
              <w:rPr>
                <w:sz w:val="16"/>
              </w:rPr>
            </w:pPr>
            <w:r w:rsidRPr="003B45C8">
              <w:rPr>
                <w:sz w:val="16"/>
              </w:rPr>
              <w:t>Choice</w:t>
            </w:r>
          </w:p>
        </w:tc>
        <w:tc>
          <w:tcPr>
            <w:tcW w:w="2422" w:type="dxa"/>
          </w:tcPr>
          <w:p w14:paraId="61171EFF" w14:textId="77777777" w:rsidR="00A52F4E" w:rsidRPr="003B45C8" w:rsidRDefault="00A52F4E" w:rsidP="003B45C8">
            <w:pPr>
              <w:spacing w:before="0" w:after="0"/>
              <w:rPr>
                <w:sz w:val="16"/>
              </w:rPr>
            </w:pPr>
            <w:r w:rsidRPr="003B45C8">
              <w:rPr>
                <w:sz w:val="16"/>
              </w:rPr>
              <w:t>ProductColor</w:t>
            </w:r>
          </w:p>
        </w:tc>
        <w:tc>
          <w:tcPr>
            <w:tcW w:w="2917" w:type="dxa"/>
          </w:tcPr>
          <w:p w14:paraId="4F0D005E" w14:textId="77777777" w:rsidR="00A52F4E" w:rsidRPr="003B45C8" w:rsidRDefault="00A52F4E" w:rsidP="003B45C8">
            <w:pPr>
              <w:spacing w:before="0" w:after="0"/>
              <w:rPr>
                <w:sz w:val="16"/>
              </w:rPr>
            </w:pPr>
            <w:r w:rsidRPr="003B45C8">
              <w:rPr>
                <w:sz w:val="16"/>
              </w:rPr>
              <w:t>ows_q_CHCS_ProductColor</w:t>
            </w:r>
          </w:p>
        </w:tc>
        <w:tc>
          <w:tcPr>
            <w:tcW w:w="2639" w:type="dxa"/>
          </w:tcPr>
          <w:p w14:paraId="40D3E6EC" w14:textId="223EA62A" w:rsidR="00A52F4E" w:rsidRPr="003B45C8" w:rsidRDefault="00A146CC" w:rsidP="003B45C8">
            <w:pPr>
              <w:spacing w:before="0" w:after="0"/>
              <w:rPr>
                <w:sz w:val="16"/>
              </w:rPr>
            </w:pPr>
            <w:r>
              <w:rPr>
                <w:sz w:val="16"/>
              </w:rPr>
              <w:t>ProductColorOWSCHCM</w:t>
            </w:r>
          </w:p>
        </w:tc>
      </w:tr>
      <w:tr w:rsidR="00A52F4E" w:rsidRPr="003B45C8" w14:paraId="51253543" w14:textId="77777777" w:rsidTr="003B45C8">
        <w:tc>
          <w:tcPr>
            <w:tcW w:w="2452" w:type="dxa"/>
          </w:tcPr>
          <w:p w14:paraId="13E4B6C0" w14:textId="77777777" w:rsidR="00A52F4E" w:rsidRPr="003B45C8" w:rsidRDefault="00A52F4E" w:rsidP="003B45C8">
            <w:pPr>
              <w:spacing w:before="0" w:after="0"/>
              <w:rPr>
                <w:sz w:val="16"/>
              </w:rPr>
            </w:pPr>
            <w:r w:rsidRPr="003B45C8">
              <w:rPr>
                <w:sz w:val="16"/>
              </w:rPr>
              <w:t>Currency</w:t>
            </w:r>
          </w:p>
        </w:tc>
        <w:tc>
          <w:tcPr>
            <w:tcW w:w="2422" w:type="dxa"/>
          </w:tcPr>
          <w:p w14:paraId="4843AB02" w14:textId="77777777" w:rsidR="00A52F4E" w:rsidRPr="003B45C8" w:rsidRDefault="00A52F4E" w:rsidP="003B45C8">
            <w:pPr>
              <w:spacing w:before="0" w:after="0"/>
              <w:rPr>
                <w:sz w:val="16"/>
              </w:rPr>
            </w:pPr>
            <w:r w:rsidRPr="003B45C8">
              <w:rPr>
                <w:sz w:val="16"/>
              </w:rPr>
              <w:t>ProductListPrice</w:t>
            </w:r>
          </w:p>
        </w:tc>
        <w:tc>
          <w:tcPr>
            <w:tcW w:w="2917" w:type="dxa"/>
          </w:tcPr>
          <w:p w14:paraId="67043B99" w14:textId="77777777" w:rsidR="00A52F4E" w:rsidRPr="003B45C8" w:rsidRDefault="00A52F4E" w:rsidP="003B45C8">
            <w:pPr>
              <w:spacing w:before="0" w:after="0"/>
              <w:rPr>
                <w:sz w:val="16"/>
              </w:rPr>
            </w:pPr>
            <w:r w:rsidRPr="003B45C8">
              <w:rPr>
                <w:sz w:val="16"/>
              </w:rPr>
              <w:t>ows_q_CURR_ProductListPrice</w:t>
            </w:r>
          </w:p>
        </w:tc>
        <w:tc>
          <w:tcPr>
            <w:tcW w:w="2639" w:type="dxa"/>
          </w:tcPr>
          <w:p w14:paraId="286F4E8D" w14:textId="77777777" w:rsidR="00A52F4E" w:rsidRPr="003B45C8" w:rsidRDefault="00A52F4E" w:rsidP="003B45C8">
            <w:pPr>
              <w:spacing w:before="0" w:after="0"/>
              <w:rPr>
                <w:sz w:val="16"/>
              </w:rPr>
            </w:pPr>
            <w:r w:rsidRPr="003B45C8">
              <w:rPr>
                <w:sz w:val="16"/>
              </w:rPr>
              <w:t>ProductListPriceOWSCURR</w:t>
            </w:r>
          </w:p>
        </w:tc>
      </w:tr>
      <w:tr w:rsidR="00A52F4E" w:rsidRPr="003B45C8" w14:paraId="211CCA88" w14:textId="77777777" w:rsidTr="003B45C8">
        <w:tc>
          <w:tcPr>
            <w:tcW w:w="2452" w:type="dxa"/>
          </w:tcPr>
          <w:p w14:paraId="1B793477" w14:textId="77777777" w:rsidR="00A52F4E" w:rsidRPr="003B45C8" w:rsidRDefault="00A52F4E" w:rsidP="003B45C8">
            <w:pPr>
              <w:spacing w:before="0" w:after="0"/>
              <w:rPr>
                <w:sz w:val="16"/>
              </w:rPr>
            </w:pPr>
            <w:r w:rsidRPr="003B45C8">
              <w:rPr>
                <w:sz w:val="16"/>
              </w:rPr>
              <w:t>Managed Metadata</w:t>
            </w:r>
          </w:p>
        </w:tc>
        <w:tc>
          <w:tcPr>
            <w:tcW w:w="2422" w:type="dxa"/>
          </w:tcPr>
          <w:p w14:paraId="13DE8D01" w14:textId="77777777" w:rsidR="00A52F4E" w:rsidRPr="003B45C8" w:rsidRDefault="00A52F4E" w:rsidP="003B45C8">
            <w:pPr>
              <w:spacing w:before="0" w:after="0"/>
              <w:rPr>
                <w:sz w:val="16"/>
              </w:rPr>
            </w:pPr>
            <w:r w:rsidRPr="003B45C8">
              <w:rPr>
                <w:sz w:val="16"/>
              </w:rPr>
              <w:t>ProductCategory</w:t>
            </w:r>
          </w:p>
        </w:tc>
        <w:tc>
          <w:tcPr>
            <w:tcW w:w="2917" w:type="dxa"/>
          </w:tcPr>
          <w:p w14:paraId="5BD415AF" w14:textId="77777777" w:rsidR="00A52F4E" w:rsidRPr="003B45C8" w:rsidRDefault="00A52F4E" w:rsidP="003B45C8">
            <w:pPr>
              <w:spacing w:before="0" w:after="0"/>
              <w:rPr>
                <w:sz w:val="16"/>
              </w:rPr>
            </w:pPr>
            <w:r w:rsidRPr="003B45C8">
              <w:rPr>
                <w:sz w:val="16"/>
              </w:rPr>
              <w:t>ows_tax_q_ProductCategory</w:t>
            </w:r>
          </w:p>
        </w:tc>
        <w:tc>
          <w:tcPr>
            <w:tcW w:w="2639" w:type="dxa"/>
          </w:tcPr>
          <w:p w14:paraId="7250CEDC" w14:textId="77777777" w:rsidR="00A52F4E" w:rsidRPr="003B45C8" w:rsidRDefault="00A52F4E" w:rsidP="003B45C8">
            <w:pPr>
              <w:spacing w:before="0" w:after="0"/>
              <w:rPr>
                <w:sz w:val="16"/>
              </w:rPr>
            </w:pPr>
            <w:r w:rsidRPr="003B45C8">
              <w:rPr>
                <w:sz w:val="16"/>
              </w:rPr>
              <w:t>owstaxIdProductCategory</w:t>
            </w:r>
          </w:p>
        </w:tc>
      </w:tr>
    </w:tbl>
    <w:p w14:paraId="68927994" w14:textId="77777777" w:rsidR="00E60A49" w:rsidRDefault="00E54A62" w:rsidP="00F3469C">
      <w:pPr>
        <w:pStyle w:val="LabExerciseCallout"/>
      </w:pPr>
      <w:r>
        <w:t xml:space="preserve">These properties are created automatically for you by SharePoint if the fields are </w:t>
      </w:r>
      <w:r w:rsidRPr="00E54A62">
        <w:rPr>
          <w:b/>
        </w:rPr>
        <w:t>Site Columns</w:t>
      </w:r>
      <w:r>
        <w:t xml:space="preserve">. You will notice that some of the properties </w:t>
      </w:r>
      <w:r w:rsidRPr="00F3469C">
        <w:rPr>
          <w:b/>
        </w:rPr>
        <w:t>ows_ProductCategory</w:t>
      </w:r>
      <w:r>
        <w:t xml:space="preserve">, </w:t>
      </w:r>
      <w:r w:rsidRPr="00F3469C">
        <w:rPr>
          <w:b/>
        </w:rPr>
        <w:t>ows_productCode</w:t>
      </w:r>
      <w:r>
        <w:t xml:space="preserve"> and </w:t>
      </w:r>
      <w:r w:rsidRPr="00F3469C">
        <w:rPr>
          <w:b/>
        </w:rPr>
        <w:t>ows_ProductListPrice</w:t>
      </w:r>
      <w:r>
        <w:t xml:space="preserve"> are not mapped to Managed Properties. These crawled properties came from a list NOT using site columns. If you wish to use them in your search solution you will need to promote them to Managed Properties.</w:t>
      </w:r>
    </w:p>
    <w:p w14:paraId="564F091E" w14:textId="47E32D11" w:rsidR="0060434C" w:rsidRDefault="0060434C" w:rsidP="00CB34A6">
      <w:pPr>
        <w:pStyle w:val="LabStepNumbered"/>
        <w:numPr>
          <w:ilvl w:val="0"/>
          <w:numId w:val="32"/>
        </w:numPr>
      </w:pPr>
      <w:r>
        <w:t xml:space="preserve">Return to the search center </w:t>
      </w:r>
      <w:r w:rsidR="00C1379E">
        <w:rPr>
          <w:b/>
        </w:rPr>
        <w:t>&lt;Team Site&gt;_</w:t>
      </w:r>
      <w:r w:rsidR="00B95E71" w:rsidRPr="0060233D">
        <w:rPr>
          <w:b/>
        </w:rPr>
        <w:t>search</w:t>
      </w:r>
    </w:p>
    <w:p w14:paraId="311DA262" w14:textId="77777777" w:rsidR="0060434C" w:rsidRDefault="0060434C" w:rsidP="00CB34A6">
      <w:pPr>
        <w:pStyle w:val="LabStepNumbered"/>
        <w:numPr>
          <w:ilvl w:val="0"/>
          <w:numId w:val="32"/>
        </w:numPr>
      </w:pPr>
      <w:r>
        <w:t>In the search box enter the search term “Action” and click Search. This is the most basic</w:t>
      </w:r>
      <w:r w:rsidR="002E4331">
        <w:t xml:space="preserve"> keyword query.</w:t>
      </w:r>
      <w:r>
        <w:t xml:space="preserve"> You should see results from the list of Products that includes “Action Figures” of various kinds.</w:t>
      </w:r>
    </w:p>
    <w:p w14:paraId="58EB6550" w14:textId="77777777" w:rsidR="0060434C" w:rsidRDefault="0060434C">
      <w:pPr>
        <w:pStyle w:val="LabStepScreenshot"/>
      </w:pPr>
      <w:r w:rsidRPr="0060233D">
        <w:rPr>
          <w:rStyle w:val="LabStepScreenshotFrame"/>
          <w:bdr w:val="none" w:sz="0" w:space="0" w:color="auto"/>
        </w:rPr>
        <w:drawing>
          <wp:inline distT="0" distB="0" distL="0" distR="0" wp14:anchorId="4B1FB026" wp14:editId="13EEE452">
            <wp:extent cx="5130141" cy="3170712"/>
            <wp:effectExtent l="19050" t="19050" r="1397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8577" cy="3175926"/>
                    </a:xfrm>
                    <a:prstGeom prst="rect">
                      <a:avLst/>
                    </a:prstGeom>
                    <a:ln>
                      <a:solidFill>
                        <a:schemeClr val="accent1"/>
                      </a:solidFill>
                    </a:ln>
                  </pic:spPr>
                </pic:pic>
              </a:graphicData>
            </a:graphic>
          </wp:inline>
        </w:drawing>
      </w:r>
    </w:p>
    <w:p w14:paraId="599A947D" w14:textId="3935DE25" w:rsidR="0060434C" w:rsidRDefault="0060434C" w:rsidP="0060434C">
      <w:pPr>
        <w:pStyle w:val="LabStepNumbered"/>
        <w:numPr>
          <w:ilvl w:val="0"/>
          <w:numId w:val="32"/>
        </w:numPr>
      </w:pPr>
      <w:r>
        <w:lastRenderedPageBreak/>
        <w:t xml:space="preserve">Enhance this query using the managed properties we </w:t>
      </w:r>
      <w:r w:rsidR="00BA6E6E">
        <w:t>observed earlier. To find all of</w:t>
      </w:r>
      <w:r>
        <w:t xml:space="preserve"> the red figures add the ProductColor filter “</w:t>
      </w:r>
      <w:r w:rsidR="00BA6E6E" w:rsidRPr="0060233D">
        <w:rPr>
          <w:b/>
        </w:rPr>
        <w:t>Action ProductColorOWSCHCM</w:t>
      </w:r>
      <w:r w:rsidR="00363653">
        <w:rPr>
          <w:b/>
        </w:rPr>
        <w:t>:</w:t>
      </w:r>
      <w:r w:rsidRPr="0060233D">
        <w:rPr>
          <w:b/>
        </w:rPr>
        <w:t>Red</w:t>
      </w:r>
      <w:r>
        <w:t>” the list should be shorter.</w:t>
      </w:r>
    </w:p>
    <w:p w14:paraId="1A3F64DE" w14:textId="74CB8C74" w:rsidR="0060434C" w:rsidRDefault="00A146CC" w:rsidP="00F3469C">
      <w:pPr>
        <w:pStyle w:val="LabStepScreenshot"/>
      </w:pPr>
      <w:r>
        <w:rPr>
          <w:noProof/>
        </w:rPr>
        <w:drawing>
          <wp:inline distT="0" distB="0" distL="0" distR="0" wp14:anchorId="3FD838F3" wp14:editId="5D9D6E26">
            <wp:extent cx="5446644" cy="3177713"/>
            <wp:effectExtent l="19050" t="19050" r="2095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9119" cy="3190826"/>
                    </a:xfrm>
                    <a:prstGeom prst="rect">
                      <a:avLst/>
                    </a:prstGeom>
                    <a:ln>
                      <a:solidFill>
                        <a:schemeClr val="accent1"/>
                      </a:solidFill>
                    </a:ln>
                  </pic:spPr>
                </pic:pic>
              </a:graphicData>
            </a:graphic>
          </wp:inline>
        </w:drawing>
      </w:r>
    </w:p>
    <w:p w14:paraId="0D0D49E1" w14:textId="77777777" w:rsidR="0060434C" w:rsidRDefault="00151584" w:rsidP="002E4331">
      <w:pPr>
        <w:pStyle w:val="LabStepNumbered"/>
        <w:numPr>
          <w:ilvl w:val="0"/>
          <w:numId w:val="32"/>
        </w:numPr>
      </w:pPr>
      <w:r>
        <w:t>The automatically created Managed Properties serve a limited use as text values. If we wish to</w:t>
      </w:r>
      <w:r w:rsidR="002E4331">
        <w:t xml:space="preserve"> do more with them – and we do – w</w:t>
      </w:r>
      <w:r>
        <w:t xml:space="preserve">e need to add them to specially provided Managed Properties for this purpose. Return to </w:t>
      </w:r>
      <w:r w:rsidRPr="002E4331">
        <w:rPr>
          <w:b/>
        </w:rPr>
        <w:t>Site Settings | Search Schema</w:t>
      </w:r>
      <w:r>
        <w:t>.</w:t>
      </w:r>
    </w:p>
    <w:p w14:paraId="56575224" w14:textId="77777777" w:rsidR="00151584" w:rsidRDefault="00D55C9F" w:rsidP="00CB34A6">
      <w:pPr>
        <w:pStyle w:val="LabStepNumbered"/>
        <w:numPr>
          <w:ilvl w:val="0"/>
          <w:numId w:val="32"/>
        </w:numPr>
      </w:pPr>
      <w:r>
        <w:t xml:space="preserve">On the </w:t>
      </w:r>
      <w:r w:rsidR="005C19E8">
        <w:t xml:space="preserve">Managed Properties page, </w:t>
      </w:r>
      <w:r w:rsidR="00151584">
        <w:t xml:space="preserve">search for </w:t>
      </w:r>
      <w:r w:rsidR="00151584">
        <w:rPr>
          <w:b/>
        </w:rPr>
        <w:t>Refinable</w:t>
      </w:r>
      <w:r w:rsidR="005C19E8">
        <w:t>.</w:t>
      </w:r>
      <w:r w:rsidR="00151584">
        <w:t xml:space="preserve"> This is a list of specially provided generic</w:t>
      </w:r>
      <w:r w:rsidR="002E4331">
        <w:t>,</w:t>
      </w:r>
      <w:r w:rsidR="00151584">
        <w:t xml:space="preserve"> managed properties to which we can apply our special columns so we can do more with our data.</w:t>
      </w:r>
    </w:p>
    <w:p w14:paraId="6EF717C0" w14:textId="77777777" w:rsidR="00151584" w:rsidRDefault="00151584" w:rsidP="00151584">
      <w:pPr>
        <w:pStyle w:val="LabStepNumbered"/>
        <w:numPr>
          <w:ilvl w:val="0"/>
          <w:numId w:val="32"/>
        </w:numPr>
      </w:pPr>
      <w:r>
        <w:t xml:space="preserve">Click the Managed Property </w:t>
      </w:r>
      <w:r w:rsidRPr="00151584">
        <w:rPr>
          <w:b/>
        </w:rPr>
        <w:t>RefinableDecimal00</w:t>
      </w:r>
      <w:r>
        <w:t xml:space="preserve">. On the Edit Managed Property page scroll down to Mappings to crawled properties and click </w:t>
      </w:r>
      <w:r w:rsidRPr="00151584">
        <w:rPr>
          <w:b/>
        </w:rPr>
        <w:t>Add a Mapping</w:t>
      </w:r>
      <w:r>
        <w:t xml:space="preserve">. </w:t>
      </w:r>
    </w:p>
    <w:p w14:paraId="18571770" w14:textId="77777777" w:rsidR="00151584" w:rsidRDefault="00151584" w:rsidP="00151584">
      <w:pPr>
        <w:pStyle w:val="LabStepNumbered"/>
        <w:numPr>
          <w:ilvl w:val="0"/>
          <w:numId w:val="32"/>
        </w:numPr>
      </w:pPr>
      <w:r>
        <w:t xml:space="preserve">In the Crawled property selection dialog change the Filter to SharePoint and add the property filter </w:t>
      </w:r>
      <w:r w:rsidRPr="00151584">
        <w:rPr>
          <w:b/>
        </w:rPr>
        <w:t>Product</w:t>
      </w:r>
      <w:r>
        <w:t xml:space="preserve">. From the resulting list chose </w:t>
      </w:r>
      <w:r w:rsidR="00393DE6">
        <w:rPr>
          <w:b/>
        </w:rPr>
        <w:t>ows_</w:t>
      </w:r>
      <w:r w:rsidR="002C5204" w:rsidRPr="002C5204">
        <w:rPr>
          <w:b/>
        </w:rPr>
        <w:t>ProductListPrice</w:t>
      </w:r>
      <w:r w:rsidR="002C5204">
        <w:t>.</w:t>
      </w:r>
    </w:p>
    <w:p w14:paraId="602AF2BC" w14:textId="77777777" w:rsidR="002C5204" w:rsidRDefault="00393DE6" w:rsidP="00F3469C">
      <w:pPr>
        <w:pStyle w:val="LabStepScreenshot"/>
      </w:pPr>
      <w:r>
        <w:rPr>
          <w:noProof/>
        </w:rPr>
        <w:lastRenderedPageBreak/>
        <w:drawing>
          <wp:inline distT="0" distB="0" distL="0" distR="0" wp14:anchorId="633FCF76" wp14:editId="38552223">
            <wp:extent cx="4795406" cy="5058889"/>
            <wp:effectExtent l="19050" t="19050" r="24765"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1872" cy="5076260"/>
                    </a:xfrm>
                    <a:prstGeom prst="rect">
                      <a:avLst/>
                    </a:prstGeom>
                    <a:ln>
                      <a:solidFill>
                        <a:schemeClr val="accent1"/>
                      </a:solidFill>
                    </a:ln>
                  </pic:spPr>
                </pic:pic>
              </a:graphicData>
            </a:graphic>
          </wp:inline>
        </w:drawing>
      </w:r>
    </w:p>
    <w:p w14:paraId="6AAF0856" w14:textId="56993DC1" w:rsidR="00FA2A0A" w:rsidRDefault="00FA2A0A" w:rsidP="00FA2A0A">
      <w:pPr>
        <w:pStyle w:val="LabExerciseCallout"/>
      </w:pPr>
      <w:r w:rsidRPr="00FA2A0A">
        <w:t>When you search for a crawled property, you may find two crawled properties that represent the same content. For example, a site column of type Date and Time named Created will during crawl discover two crawled properties: ows_Created and ows_q_DATE_Created. Crawled properties that begin with either ows_r&lt;four letter code&gt;,</w:t>
      </w:r>
      <w:r w:rsidR="00CE6741">
        <w:t xml:space="preserve"> </w:t>
      </w:r>
      <w:r w:rsidRPr="00FA2A0A">
        <w:t>ows_q&lt;four letter code&gt; or ows_taxId are automatically created crawled properties. When you select a crawled property to map to a managed property, make sure that you don't map the automatically created crawled property. Instead, always map the crawled property that begins with ows_.</w:t>
      </w:r>
    </w:p>
    <w:p w14:paraId="57DFB69D" w14:textId="77777777" w:rsidR="001F6FBF" w:rsidRDefault="001F6FBF" w:rsidP="001F6FBF">
      <w:pPr>
        <w:pStyle w:val="LabStepNumbered"/>
        <w:numPr>
          <w:ilvl w:val="0"/>
          <w:numId w:val="32"/>
        </w:numPr>
      </w:pPr>
      <w:r>
        <w:t xml:space="preserve">Click </w:t>
      </w:r>
      <w:r w:rsidRPr="001F6FBF">
        <w:rPr>
          <w:b/>
        </w:rPr>
        <w:t>OK</w:t>
      </w:r>
      <w:r>
        <w:t>.</w:t>
      </w:r>
    </w:p>
    <w:p w14:paraId="3C6D8A0A" w14:textId="77777777" w:rsidR="001F6FBF" w:rsidRDefault="001F6FBF" w:rsidP="00CB34A6">
      <w:pPr>
        <w:pStyle w:val="LabStepNumbered"/>
        <w:numPr>
          <w:ilvl w:val="0"/>
          <w:numId w:val="32"/>
        </w:numPr>
      </w:pPr>
      <w:r>
        <w:t>The property should be added to the Mapped properties list.</w:t>
      </w:r>
    </w:p>
    <w:p w14:paraId="515575C7" w14:textId="77777777" w:rsidR="001F6FBF" w:rsidRDefault="00393DE6" w:rsidP="00F3469C">
      <w:pPr>
        <w:pStyle w:val="LabStepScreenshot"/>
      </w:pPr>
      <w:r>
        <w:rPr>
          <w:noProof/>
        </w:rPr>
        <w:drawing>
          <wp:inline distT="0" distB="0" distL="0" distR="0" wp14:anchorId="7B16357C" wp14:editId="6F1FF42C">
            <wp:extent cx="6338264" cy="1365662"/>
            <wp:effectExtent l="19050" t="19050" r="247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251" cy="1373631"/>
                    </a:xfrm>
                    <a:prstGeom prst="rect">
                      <a:avLst/>
                    </a:prstGeom>
                    <a:ln>
                      <a:solidFill>
                        <a:schemeClr val="accent1"/>
                      </a:solidFill>
                    </a:ln>
                  </pic:spPr>
                </pic:pic>
              </a:graphicData>
            </a:graphic>
          </wp:inline>
        </w:drawing>
      </w:r>
    </w:p>
    <w:p w14:paraId="56942C75" w14:textId="77777777" w:rsidR="001F6FBF" w:rsidRDefault="001F6FBF" w:rsidP="00CB34A6">
      <w:pPr>
        <w:pStyle w:val="LabStepNumbered"/>
        <w:numPr>
          <w:ilvl w:val="0"/>
          <w:numId w:val="32"/>
        </w:numPr>
      </w:pPr>
      <w:r>
        <w:lastRenderedPageBreak/>
        <w:t xml:space="preserve">Click </w:t>
      </w:r>
      <w:r w:rsidRPr="00C71F52">
        <w:rPr>
          <w:b/>
        </w:rPr>
        <w:t>OK</w:t>
      </w:r>
      <w:r>
        <w:t>. You have just created your first managed property. We now need to repeat this for the other properties we wish to use in the search solution we are developing. Use the following table to assign the crawled properties to Managed Properties following these instructions:</w:t>
      </w:r>
    </w:p>
    <w:p w14:paraId="0D7A6431" w14:textId="77777777" w:rsidR="001F6FBF" w:rsidRDefault="001F6FBF" w:rsidP="001F6FBF">
      <w:pPr>
        <w:pStyle w:val="LabStepNumberedLevel2"/>
        <w:numPr>
          <w:ilvl w:val="1"/>
          <w:numId w:val="32"/>
        </w:numPr>
      </w:pPr>
      <w:r>
        <w:t>For each property use the Managed Property Filter box to locate the managed property</w:t>
      </w:r>
      <w:r w:rsidR="002E4331">
        <w:t>.</w:t>
      </w:r>
    </w:p>
    <w:p w14:paraId="2B625D8E" w14:textId="77777777" w:rsidR="001F6FBF" w:rsidRDefault="001F6FBF" w:rsidP="001F6FBF">
      <w:pPr>
        <w:pStyle w:val="LabStepNumberedLevel2"/>
        <w:numPr>
          <w:ilvl w:val="1"/>
          <w:numId w:val="32"/>
        </w:numPr>
      </w:pPr>
      <w:r>
        <w:t>Click the Managed Property name.</w:t>
      </w:r>
    </w:p>
    <w:p w14:paraId="77ABDB70" w14:textId="77777777" w:rsidR="001F6FBF" w:rsidRDefault="001F6FBF" w:rsidP="001F6FBF">
      <w:pPr>
        <w:pStyle w:val="LabStepNumberedLevel2"/>
        <w:numPr>
          <w:ilvl w:val="1"/>
          <w:numId w:val="32"/>
        </w:numPr>
      </w:pPr>
      <w:r>
        <w:t xml:space="preserve">On the Edit Managed Property page click </w:t>
      </w:r>
      <w:r w:rsidRPr="001F6FBF">
        <w:rPr>
          <w:b/>
        </w:rPr>
        <w:t>Add a Mapping</w:t>
      </w:r>
      <w:r w:rsidR="002E4331">
        <w:rPr>
          <w:b/>
        </w:rPr>
        <w:t>.</w:t>
      </w:r>
    </w:p>
    <w:p w14:paraId="170E4323" w14:textId="77777777" w:rsidR="001F6FBF" w:rsidRDefault="001F6FBF" w:rsidP="001F6FBF">
      <w:pPr>
        <w:pStyle w:val="LabStepNumberedLevel2"/>
        <w:numPr>
          <w:ilvl w:val="1"/>
          <w:numId w:val="32"/>
        </w:numPr>
      </w:pPr>
      <w:r>
        <w:t>In the Crawled property selection dialog filter on SharePoint and enter the name of the Crawled property.</w:t>
      </w:r>
      <w:r w:rsidR="00B4603A">
        <w:t xml:space="preserve"> </w:t>
      </w:r>
      <w:r w:rsidR="00B02FF9">
        <w:t>Click</w:t>
      </w:r>
      <w:r w:rsidR="00B4603A">
        <w:t xml:space="preserve"> Find</w:t>
      </w:r>
      <w:r w:rsidR="002E4331">
        <w:t>.</w:t>
      </w:r>
    </w:p>
    <w:p w14:paraId="19325B7A" w14:textId="77777777" w:rsidR="00B4603A" w:rsidRDefault="00B4603A" w:rsidP="001F6FBF">
      <w:pPr>
        <w:pStyle w:val="LabStepNumberedLevel2"/>
        <w:numPr>
          <w:ilvl w:val="1"/>
          <w:numId w:val="32"/>
        </w:numPr>
      </w:pPr>
      <w:r>
        <w:t>Select the property and Click OK.</w:t>
      </w:r>
    </w:p>
    <w:p w14:paraId="3BEC0EEB" w14:textId="77777777" w:rsidR="00B4603A" w:rsidRDefault="00B4603A" w:rsidP="001F6FBF">
      <w:pPr>
        <w:pStyle w:val="LabStepNumberedLevel2"/>
        <w:numPr>
          <w:ilvl w:val="1"/>
          <w:numId w:val="32"/>
        </w:numPr>
      </w:pPr>
      <w:r>
        <w:t>Confirm that you have the correct property and click OK.</w:t>
      </w:r>
    </w:p>
    <w:p w14:paraId="6A051EAB" w14:textId="77777777" w:rsidR="001F6FBF" w:rsidRDefault="00B4603A" w:rsidP="00B267F8">
      <w:pPr>
        <w:pStyle w:val="LabStepNumberedLevel2"/>
        <w:numPr>
          <w:ilvl w:val="1"/>
          <w:numId w:val="32"/>
        </w:numPr>
      </w:pPr>
      <w:r>
        <w:t>Repeat the steps for the next property.</w:t>
      </w:r>
    </w:p>
    <w:tbl>
      <w:tblPr>
        <w:tblStyle w:val="TableGrid"/>
        <w:tblW w:w="0" w:type="auto"/>
        <w:tblInd w:w="828" w:type="dxa"/>
        <w:tblCellMar>
          <w:top w:w="29" w:type="dxa"/>
          <w:left w:w="58" w:type="dxa"/>
          <w:bottom w:w="29" w:type="dxa"/>
          <w:right w:w="58" w:type="dxa"/>
        </w:tblCellMar>
        <w:tblLook w:val="04A0" w:firstRow="1" w:lastRow="0" w:firstColumn="1" w:lastColumn="0" w:noHBand="0" w:noVBand="1"/>
      </w:tblPr>
      <w:tblGrid>
        <w:gridCol w:w="2623"/>
        <w:gridCol w:w="2621"/>
      </w:tblGrid>
      <w:tr w:rsidR="00742A6F" w:rsidRPr="00742A6F" w14:paraId="506F788A" w14:textId="77777777" w:rsidTr="00982763">
        <w:tc>
          <w:tcPr>
            <w:tcW w:w="2623" w:type="dxa"/>
            <w:shd w:val="clear" w:color="auto" w:fill="000000" w:themeFill="text1"/>
          </w:tcPr>
          <w:p w14:paraId="61766308" w14:textId="77777777" w:rsidR="001F6FBF" w:rsidRPr="00742A6F" w:rsidRDefault="001F6FBF" w:rsidP="00982763">
            <w:pPr>
              <w:spacing w:before="0" w:after="0"/>
              <w:rPr>
                <w:color w:val="FFFFFF" w:themeColor="background1"/>
              </w:rPr>
            </w:pPr>
            <w:r w:rsidRPr="00742A6F">
              <w:rPr>
                <w:color w:val="FFFFFF" w:themeColor="background1"/>
              </w:rPr>
              <w:t>Managed Property</w:t>
            </w:r>
          </w:p>
        </w:tc>
        <w:tc>
          <w:tcPr>
            <w:tcW w:w="2621" w:type="dxa"/>
            <w:shd w:val="clear" w:color="auto" w:fill="000000" w:themeFill="text1"/>
          </w:tcPr>
          <w:p w14:paraId="15C20CBD" w14:textId="77777777" w:rsidR="001F6FBF" w:rsidRPr="00742A6F" w:rsidRDefault="001F6FBF" w:rsidP="00982763">
            <w:pPr>
              <w:spacing w:before="0" w:after="0"/>
              <w:rPr>
                <w:color w:val="FFFFFF" w:themeColor="background1"/>
              </w:rPr>
            </w:pPr>
            <w:r w:rsidRPr="00742A6F">
              <w:rPr>
                <w:color w:val="FFFFFF" w:themeColor="background1"/>
              </w:rPr>
              <w:t>Crawled Property</w:t>
            </w:r>
          </w:p>
        </w:tc>
      </w:tr>
      <w:tr w:rsidR="001F6FBF" w14:paraId="4E002AE9" w14:textId="77777777" w:rsidTr="00982763">
        <w:tc>
          <w:tcPr>
            <w:tcW w:w="2623" w:type="dxa"/>
          </w:tcPr>
          <w:p w14:paraId="5F7023B7" w14:textId="77777777" w:rsidR="001F6FBF" w:rsidRDefault="001F6FBF" w:rsidP="00982763">
            <w:pPr>
              <w:spacing w:before="0" w:after="0"/>
            </w:pPr>
            <w:r>
              <w:t>RefinableInt00</w:t>
            </w:r>
          </w:p>
        </w:tc>
        <w:tc>
          <w:tcPr>
            <w:tcW w:w="2621" w:type="dxa"/>
          </w:tcPr>
          <w:p w14:paraId="6C171EA9" w14:textId="77777777" w:rsidR="001F6FBF" w:rsidRDefault="001F6FBF" w:rsidP="00982763">
            <w:pPr>
              <w:spacing w:before="0" w:after="0"/>
            </w:pPr>
            <w:r>
              <w:t>ows</w:t>
            </w:r>
            <w:r w:rsidR="008310B6">
              <w:t>_</w:t>
            </w:r>
            <w:r w:rsidR="001E2953">
              <w:t>MinimumAge</w:t>
            </w:r>
          </w:p>
        </w:tc>
      </w:tr>
      <w:tr w:rsidR="001F6FBF" w14:paraId="1621E5E4" w14:textId="77777777" w:rsidTr="00982763">
        <w:tc>
          <w:tcPr>
            <w:tcW w:w="2623" w:type="dxa"/>
          </w:tcPr>
          <w:p w14:paraId="777B0DAC" w14:textId="77777777" w:rsidR="001F6FBF" w:rsidRDefault="001E2953" w:rsidP="00982763">
            <w:pPr>
              <w:spacing w:before="0" w:after="0"/>
            </w:pPr>
            <w:r>
              <w:t>RefinableInt01</w:t>
            </w:r>
          </w:p>
        </w:tc>
        <w:tc>
          <w:tcPr>
            <w:tcW w:w="2621" w:type="dxa"/>
          </w:tcPr>
          <w:p w14:paraId="46C8884E" w14:textId="77777777" w:rsidR="001F6FBF" w:rsidRDefault="001E2953" w:rsidP="00982763">
            <w:pPr>
              <w:spacing w:before="0" w:after="0"/>
            </w:pPr>
            <w:r>
              <w:t>ows_MaximumAge</w:t>
            </w:r>
          </w:p>
        </w:tc>
      </w:tr>
      <w:tr w:rsidR="001E2953" w14:paraId="643DBD39" w14:textId="77777777" w:rsidTr="00982763">
        <w:tc>
          <w:tcPr>
            <w:tcW w:w="2623" w:type="dxa"/>
          </w:tcPr>
          <w:p w14:paraId="2D7D0F3B" w14:textId="77777777" w:rsidR="001E2953" w:rsidRPr="002B1471" w:rsidRDefault="00B4603A" w:rsidP="00982763">
            <w:pPr>
              <w:spacing w:before="0" w:after="0"/>
            </w:pPr>
            <w:r w:rsidRPr="002B1471">
              <w:t>RefinableString00</w:t>
            </w:r>
          </w:p>
        </w:tc>
        <w:tc>
          <w:tcPr>
            <w:tcW w:w="2621" w:type="dxa"/>
          </w:tcPr>
          <w:p w14:paraId="31BE1523" w14:textId="77777777" w:rsidR="001E2953" w:rsidRPr="002B1471" w:rsidRDefault="00B4603A" w:rsidP="00982763">
            <w:pPr>
              <w:spacing w:before="0" w:after="0"/>
            </w:pPr>
            <w:r w:rsidRPr="002B1471">
              <w:t>ows_ProductCategory</w:t>
            </w:r>
          </w:p>
        </w:tc>
      </w:tr>
      <w:tr w:rsidR="00B4603A" w14:paraId="3DFE254F" w14:textId="77777777" w:rsidTr="00982763">
        <w:tc>
          <w:tcPr>
            <w:tcW w:w="2623" w:type="dxa"/>
          </w:tcPr>
          <w:p w14:paraId="2F9127EC" w14:textId="77777777" w:rsidR="00B4603A" w:rsidRPr="002B1471" w:rsidRDefault="00B4603A" w:rsidP="00982763">
            <w:pPr>
              <w:spacing w:before="0" w:after="0"/>
            </w:pPr>
            <w:r w:rsidRPr="002B1471">
              <w:t>RefinableString01</w:t>
            </w:r>
          </w:p>
        </w:tc>
        <w:tc>
          <w:tcPr>
            <w:tcW w:w="2621" w:type="dxa"/>
          </w:tcPr>
          <w:p w14:paraId="6EB55802" w14:textId="77777777" w:rsidR="00B4603A" w:rsidRPr="002B1471" w:rsidRDefault="00B4603A" w:rsidP="00982763">
            <w:pPr>
              <w:spacing w:before="0" w:after="0"/>
            </w:pPr>
            <w:r w:rsidRPr="002B1471">
              <w:t>ows_ProductColor</w:t>
            </w:r>
          </w:p>
        </w:tc>
      </w:tr>
    </w:tbl>
    <w:p w14:paraId="42E4BCD8" w14:textId="77777777" w:rsidR="00C71F52" w:rsidRDefault="00424D0C" w:rsidP="00CB34A6">
      <w:pPr>
        <w:pStyle w:val="LabStepNumbered"/>
        <w:numPr>
          <w:ilvl w:val="0"/>
          <w:numId w:val="32"/>
        </w:numPr>
      </w:pPr>
      <w:r>
        <w:t>Once you have completed this assignment of fields</w:t>
      </w:r>
      <w:r w:rsidR="002E4331">
        <w:t>,</w:t>
      </w:r>
      <w:r>
        <w:t xml:space="preserve"> the Search Service must re</w:t>
      </w:r>
      <w:r w:rsidR="002E4331">
        <w:t>-</w:t>
      </w:r>
      <w:r>
        <w:t>crawl the content to populate the Managed Properties that you edited.</w:t>
      </w:r>
    </w:p>
    <w:p w14:paraId="62397DEB" w14:textId="77777777" w:rsidR="00C71F52" w:rsidRPr="00C71F52" w:rsidRDefault="00C71F52" w:rsidP="00C71F52">
      <w:pPr>
        <w:pStyle w:val="LabStepNumberedLevel2"/>
        <w:numPr>
          <w:ilvl w:val="1"/>
          <w:numId w:val="32"/>
        </w:numPr>
      </w:pPr>
      <w:r>
        <w:t xml:space="preserve">Navigate to the main Team Site with the Products List </w:t>
      </w:r>
      <w:r w:rsidRPr="00C71F52">
        <w:rPr>
          <w:b/>
        </w:rPr>
        <w:t>&lt;Team Site&gt;_TeamSite</w:t>
      </w:r>
      <w:r>
        <w:rPr>
          <w:b/>
        </w:rPr>
        <w:t>.</w:t>
      </w:r>
    </w:p>
    <w:p w14:paraId="3E69A269" w14:textId="77777777" w:rsidR="00C71F52" w:rsidRDefault="00C71F52" w:rsidP="00C71F52">
      <w:pPr>
        <w:pStyle w:val="LabStepNumberedLevel2"/>
        <w:numPr>
          <w:ilvl w:val="1"/>
          <w:numId w:val="32"/>
        </w:numPr>
      </w:pPr>
      <w:r>
        <w:t>Choose the Products List from the left navigation.</w:t>
      </w:r>
    </w:p>
    <w:p w14:paraId="5E1F5C80" w14:textId="77777777" w:rsidR="00C71F52" w:rsidRDefault="00C71F52" w:rsidP="00C71F52">
      <w:pPr>
        <w:pStyle w:val="LabStepNumberedLevel2"/>
        <w:numPr>
          <w:ilvl w:val="1"/>
          <w:numId w:val="32"/>
        </w:numPr>
      </w:pPr>
      <w:r>
        <w:t xml:space="preserve">On the </w:t>
      </w:r>
      <w:r w:rsidRPr="00C71F52">
        <w:rPr>
          <w:b/>
        </w:rPr>
        <w:t>List Tab</w:t>
      </w:r>
      <w:r>
        <w:t xml:space="preserve"> choose </w:t>
      </w:r>
      <w:r w:rsidRPr="00C71F52">
        <w:rPr>
          <w:b/>
        </w:rPr>
        <w:t>List Settings</w:t>
      </w:r>
      <w:r>
        <w:t>.</w:t>
      </w:r>
      <w:r w:rsidR="00424D0C">
        <w:t xml:space="preserve"> </w:t>
      </w:r>
    </w:p>
    <w:p w14:paraId="59EA26C8" w14:textId="3F1C9579" w:rsidR="001F6FBF" w:rsidRDefault="00C71F52" w:rsidP="00C71F52">
      <w:pPr>
        <w:pStyle w:val="LabStepNumberedLevel2"/>
        <w:numPr>
          <w:ilvl w:val="1"/>
          <w:numId w:val="32"/>
        </w:numPr>
      </w:pPr>
      <w:r>
        <w:t xml:space="preserve">Choose </w:t>
      </w:r>
      <w:r w:rsidRPr="00C71F52">
        <w:rPr>
          <w:b/>
        </w:rPr>
        <w:t>Advanced Settings</w:t>
      </w:r>
      <w:r>
        <w:t>.</w:t>
      </w:r>
    </w:p>
    <w:p w14:paraId="1F19E2C0" w14:textId="627C6022" w:rsidR="00C71F52" w:rsidRDefault="00C71F52" w:rsidP="00C71F52">
      <w:pPr>
        <w:pStyle w:val="LabStepNumberedLevel2"/>
        <w:numPr>
          <w:ilvl w:val="1"/>
          <w:numId w:val="32"/>
        </w:numPr>
      </w:pPr>
      <w:r>
        <w:t xml:space="preserve">Locate the </w:t>
      </w:r>
      <w:r w:rsidRPr="00C71F52">
        <w:rPr>
          <w:b/>
        </w:rPr>
        <w:t>Reindex List</w:t>
      </w:r>
      <w:r>
        <w:t xml:space="preserve"> setting and click </w:t>
      </w:r>
      <w:r w:rsidRPr="00C71F52">
        <w:rPr>
          <w:b/>
        </w:rPr>
        <w:t>Reindex List</w:t>
      </w:r>
      <w:r>
        <w:t xml:space="preserve">. Confirm the request by clicking </w:t>
      </w:r>
      <w:r w:rsidRPr="00C71F52">
        <w:rPr>
          <w:b/>
        </w:rPr>
        <w:t>Reindex List</w:t>
      </w:r>
      <w:r>
        <w:t xml:space="preserve"> again.</w:t>
      </w:r>
    </w:p>
    <w:p w14:paraId="5880D1D1" w14:textId="60FE141E" w:rsidR="00C71F52" w:rsidRDefault="00C71F52" w:rsidP="00742A6F">
      <w:pPr>
        <w:pStyle w:val="LabExerciseLeadIn"/>
      </w:pPr>
      <w:r>
        <w:t>The reindexing process can take as much as 15 minutes, though usually it will be done much sooner.</w:t>
      </w:r>
    </w:p>
    <w:p w14:paraId="28A2B893" w14:textId="608982EB" w:rsidR="008F36E0" w:rsidRPr="00D04611" w:rsidRDefault="00742A6F" w:rsidP="00742A6F">
      <w:pPr>
        <w:pStyle w:val="LabExerciseLeadIn"/>
      </w:pPr>
      <w:r>
        <w:t xml:space="preserve">Now, let's recap where you are at. </w:t>
      </w:r>
      <w:r w:rsidR="008F36E0">
        <w:t xml:space="preserve">In this exercise you laid the groundwork for creating search solutions in SharePoint </w:t>
      </w:r>
      <w:r w:rsidR="00D7653B">
        <w:t>Online</w:t>
      </w:r>
      <w:r w:rsidR="008F36E0">
        <w:t>.</w:t>
      </w:r>
      <w:r w:rsidR="00BE7CEB">
        <w:t xml:space="preserve"> In the next exercise you will use these fields.</w:t>
      </w:r>
    </w:p>
    <w:p w14:paraId="058FA17E" w14:textId="77777777" w:rsidR="00570C1E" w:rsidRDefault="00570C1E" w:rsidP="00570C1E">
      <w:pPr>
        <w:pStyle w:val="Heading3"/>
      </w:pPr>
      <w:r>
        <w:t>Exercise 3: Customizing the Refinement Panel</w:t>
      </w:r>
    </w:p>
    <w:p w14:paraId="2F26C2DA" w14:textId="44DD1604" w:rsidR="00D34833" w:rsidRDefault="00D34833" w:rsidP="00D34833">
      <w:pPr>
        <w:pStyle w:val="LabExerciseLeadIn"/>
      </w:pPr>
      <w:r>
        <w:t>In this exercise, you will learn how to configure the refine panel on a search results page.</w:t>
      </w:r>
      <w:r w:rsidR="00F42477">
        <w:t xml:space="preserve"> If you don’t see results immediately, complete the lab and take a break. Your work will come together when indexing is complete.</w:t>
      </w:r>
    </w:p>
    <w:p w14:paraId="72331A30" w14:textId="1CD54818" w:rsidR="00BE7CEB" w:rsidRDefault="00BE7CEB" w:rsidP="00BE7CEB">
      <w:pPr>
        <w:pStyle w:val="LabStepNumbered"/>
        <w:numPr>
          <w:ilvl w:val="0"/>
          <w:numId w:val="33"/>
        </w:numPr>
      </w:pPr>
      <w:r>
        <w:t xml:space="preserve">Return to the Search Center </w:t>
      </w:r>
      <w:r w:rsidR="00F42477" w:rsidRPr="00C71F52">
        <w:rPr>
          <w:b/>
        </w:rPr>
        <w:t>&lt;Team Site&gt;_</w:t>
      </w:r>
      <w:r w:rsidR="00B95E71">
        <w:rPr>
          <w:b/>
        </w:rPr>
        <w:t>s</w:t>
      </w:r>
      <w:r w:rsidRPr="0060233D">
        <w:rPr>
          <w:b/>
        </w:rPr>
        <w:t>earch</w:t>
      </w:r>
    </w:p>
    <w:p w14:paraId="2D80A537" w14:textId="77777777" w:rsidR="00BE7CEB" w:rsidRDefault="00BE7CEB" w:rsidP="00BE7CEB">
      <w:pPr>
        <w:pStyle w:val="LabStepNumbered"/>
        <w:numPr>
          <w:ilvl w:val="0"/>
          <w:numId w:val="33"/>
        </w:numPr>
      </w:pPr>
      <w:r>
        <w:t xml:space="preserve">Search for </w:t>
      </w:r>
      <w:r w:rsidRPr="0060233D">
        <w:rPr>
          <w:b/>
        </w:rPr>
        <w:t>“Action”</w:t>
      </w:r>
      <w:r>
        <w:t xml:space="preserve"> and you will see a result set of Action Figures. Notice that the refiners are more appropriate for documents. In this exercise we’ll fix that.</w:t>
      </w:r>
    </w:p>
    <w:p w14:paraId="3B4EF989" w14:textId="77777777" w:rsidR="00BE7CEB" w:rsidRDefault="00BE7CEB" w:rsidP="00BE7CEB">
      <w:pPr>
        <w:pStyle w:val="LabStepNumbered"/>
        <w:numPr>
          <w:ilvl w:val="0"/>
          <w:numId w:val="33"/>
        </w:numPr>
      </w:pPr>
      <w:r>
        <w:t xml:space="preserve">Click </w:t>
      </w:r>
      <w:r w:rsidR="00D55C9F" w:rsidRPr="0060233D">
        <w:rPr>
          <w:b/>
        </w:rPr>
        <w:t>Site Actions |</w:t>
      </w:r>
      <w:r w:rsidRPr="0060233D">
        <w:rPr>
          <w:b/>
        </w:rPr>
        <w:t xml:space="preserve"> Edit Page</w:t>
      </w:r>
      <w:r>
        <w:t>.</w:t>
      </w:r>
    </w:p>
    <w:p w14:paraId="5FC7CC57" w14:textId="77777777" w:rsidR="00BE7CEB" w:rsidRDefault="00BE7CEB" w:rsidP="00BE7CEB">
      <w:pPr>
        <w:pStyle w:val="LabStepNumbered"/>
        <w:numPr>
          <w:ilvl w:val="0"/>
          <w:numId w:val="33"/>
        </w:numPr>
      </w:pPr>
      <w:r>
        <w:t xml:space="preserve">Click the </w:t>
      </w:r>
      <w:r w:rsidRPr="0060233D">
        <w:rPr>
          <w:b/>
        </w:rPr>
        <w:t>Refinement Web</w:t>
      </w:r>
      <w:r>
        <w:t xml:space="preserve"> part and choose </w:t>
      </w:r>
      <w:r w:rsidRPr="0060233D">
        <w:rPr>
          <w:b/>
        </w:rPr>
        <w:t>Edit Web Part</w:t>
      </w:r>
      <w:r w:rsidR="002444A3">
        <w:t>.</w:t>
      </w:r>
    </w:p>
    <w:p w14:paraId="0EF72211" w14:textId="77777777" w:rsidR="00BE7CEB" w:rsidRDefault="00BE7CEB" w:rsidP="00F3469C">
      <w:pPr>
        <w:pStyle w:val="LabStepScreenshot"/>
      </w:pPr>
      <w:r>
        <w:rPr>
          <w:noProof/>
        </w:rPr>
        <w:lastRenderedPageBreak/>
        <w:drawing>
          <wp:inline distT="0" distB="0" distL="0" distR="0" wp14:anchorId="3C1B5187" wp14:editId="2344950E">
            <wp:extent cx="1453737" cy="2470067"/>
            <wp:effectExtent l="19050" t="19050" r="1333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5473" cy="2490008"/>
                    </a:xfrm>
                    <a:prstGeom prst="rect">
                      <a:avLst/>
                    </a:prstGeom>
                    <a:ln>
                      <a:solidFill>
                        <a:schemeClr val="accent1"/>
                      </a:solidFill>
                    </a:ln>
                  </pic:spPr>
                </pic:pic>
              </a:graphicData>
            </a:graphic>
          </wp:inline>
        </w:drawing>
      </w:r>
    </w:p>
    <w:p w14:paraId="39E28E57" w14:textId="77777777" w:rsidR="00BE7CEB" w:rsidRDefault="00B02FF9" w:rsidP="00BE7CEB">
      <w:pPr>
        <w:pStyle w:val="LabStepNumbered"/>
        <w:numPr>
          <w:ilvl w:val="0"/>
          <w:numId w:val="33"/>
        </w:numPr>
      </w:pPr>
      <w:r>
        <w:t xml:space="preserve">In the Refinement Edit Panel click </w:t>
      </w:r>
      <w:r w:rsidRPr="00B02FF9">
        <w:rPr>
          <w:b/>
        </w:rPr>
        <w:t>Choose Refiners…</w:t>
      </w:r>
    </w:p>
    <w:p w14:paraId="437B60DE" w14:textId="21235631" w:rsidR="00B02FF9" w:rsidRDefault="00B02FF9" w:rsidP="00BE7CEB">
      <w:pPr>
        <w:pStyle w:val="LabStepNumbered"/>
        <w:numPr>
          <w:ilvl w:val="0"/>
          <w:numId w:val="33"/>
        </w:numPr>
      </w:pPr>
      <w:r>
        <w:t xml:space="preserve">In the </w:t>
      </w:r>
      <w:r w:rsidRPr="0060233D">
        <w:rPr>
          <w:b/>
        </w:rPr>
        <w:t>Refinement configuration for Refinement</w:t>
      </w:r>
      <w:r>
        <w:t xml:space="preserve"> dialog locate the </w:t>
      </w:r>
      <w:r w:rsidRPr="0060233D">
        <w:rPr>
          <w:b/>
        </w:rPr>
        <w:t>RefinableDecimal00</w:t>
      </w:r>
      <w:r>
        <w:t xml:space="preserve"> property in the </w:t>
      </w:r>
      <w:r w:rsidRPr="0060233D">
        <w:rPr>
          <w:b/>
        </w:rPr>
        <w:t>Available refiners</w:t>
      </w:r>
      <w:r>
        <w:t xml:space="preserve"> list. Click </w:t>
      </w:r>
      <w:r w:rsidRPr="0060233D">
        <w:rPr>
          <w:b/>
        </w:rPr>
        <w:t>Add</w:t>
      </w:r>
      <w:r w:rsidR="00CA2194">
        <w:rPr>
          <w:b/>
        </w:rPr>
        <w:t xml:space="preserve"> </w:t>
      </w:r>
      <w:r w:rsidRPr="0060233D">
        <w:rPr>
          <w:b/>
        </w:rPr>
        <w:t>&gt;</w:t>
      </w:r>
      <w:r>
        <w:t xml:space="preserve"> to move it to the </w:t>
      </w:r>
      <w:r w:rsidRPr="0060233D">
        <w:rPr>
          <w:b/>
        </w:rPr>
        <w:t>Selected refiners</w:t>
      </w:r>
      <w:r>
        <w:t xml:space="preserve"> list. Repeat these steps </w:t>
      </w:r>
      <w:r w:rsidR="00CE6741">
        <w:t>for:</w:t>
      </w:r>
    </w:p>
    <w:p w14:paraId="6F400681" w14:textId="77777777" w:rsidR="00B02FF9" w:rsidRDefault="00B02FF9" w:rsidP="00B02FF9">
      <w:pPr>
        <w:pStyle w:val="LabStepNumberedLevel2"/>
        <w:numPr>
          <w:ilvl w:val="1"/>
          <w:numId w:val="33"/>
        </w:numPr>
      </w:pPr>
      <w:r>
        <w:t>RefinableInt00</w:t>
      </w:r>
    </w:p>
    <w:p w14:paraId="0646653F" w14:textId="77777777" w:rsidR="00B02FF9" w:rsidRDefault="00B02FF9" w:rsidP="00B02FF9">
      <w:pPr>
        <w:pStyle w:val="LabStepNumberedLevel2"/>
        <w:numPr>
          <w:ilvl w:val="1"/>
          <w:numId w:val="33"/>
        </w:numPr>
      </w:pPr>
      <w:r>
        <w:t>RefinableInt01</w:t>
      </w:r>
    </w:p>
    <w:p w14:paraId="55A6E865" w14:textId="77777777" w:rsidR="00B02FF9" w:rsidRDefault="00B02FF9" w:rsidP="00B02FF9">
      <w:pPr>
        <w:pStyle w:val="LabStepNumberedLevel2"/>
        <w:numPr>
          <w:ilvl w:val="1"/>
          <w:numId w:val="33"/>
        </w:numPr>
      </w:pPr>
      <w:r>
        <w:t>RefinableString00</w:t>
      </w:r>
    </w:p>
    <w:p w14:paraId="7F2E419B" w14:textId="77777777" w:rsidR="00B02FF9" w:rsidRDefault="00B02FF9" w:rsidP="00B02FF9">
      <w:pPr>
        <w:pStyle w:val="LabStepNumberedLevel2"/>
        <w:numPr>
          <w:ilvl w:val="1"/>
          <w:numId w:val="33"/>
        </w:numPr>
      </w:pPr>
      <w:r>
        <w:t>RefinableString01</w:t>
      </w:r>
    </w:p>
    <w:p w14:paraId="2C97CC20" w14:textId="77777777" w:rsidR="00CA2194" w:rsidRDefault="00CA2194" w:rsidP="0060233D">
      <w:pPr>
        <w:pStyle w:val="LabExerciseCallout"/>
      </w:pPr>
      <w:r>
        <w:t xml:space="preserve">You may see a warning about too many refiners at this point, you can remove the </w:t>
      </w:r>
      <w:r w:rsidRPr="0060233D">
        <w:rPr>
          <w:b/>
        </w:rPr>
        <w:t>Web Template</w:t>
      </w:r>
      <w:r>
        <w:t xml:space="preserve"> and </w:t>
      </w:r>
      <w:r w:rsidRPr="0060233D">
        <w:rPr>
          <w:b/>
        </w:rPr>
        <w:t>Content Type</w:t>
      </w:r>
      <w:r>
        <w:t xml:space="preserve"> refiners from the </w:t>
      </w:r>
      <w:r w:rsidRPr="0060233D">
        <w:rPr>
          <w:b/>
        </w:rPr>
        <w:t>Selected refiners</w:t>
      </w:r>
      <w:r>
        <w:t xml:space="preserve"> box.</w:t>
      </w:r>
    </w:p>
    <w:p w14:paraId="567EA1FE" w14:textId="77777777" w:rsidR="00B02FF9" w:rsidRDefault="00B02FF9" w:rsidP="00B02FF9">
      <w:pPr>
        <w:pStyle w:val="LabStepNumbered"/>
        <w:numPr>
          <w:ilvl w:val="0"/>
          <w:numId w:val="33"/>
        </w:numPr>
      </w:pPr>
      <w:r>
        <w:t xml:space="preserve">Since the field names are not clear you need to edit each refiner as follows. Click </w:t>
      </w:r>
      <w:r w:rsidRPr="0060233D">
        <w:rPr>
          <w:b/>
        </w:rPr>
        <w:t>RefinableDecimal00</w:t>
      </w:r>
      <w:r>
        <w:t xml:space="preserve"> in the </w:t>
      </w:r>
      <w:r w:rsidRPr="0060233D">
        <w:rPr>
          <w:b/>
        </w:rPr>
        <w:t>Selected refiners</w:t>
      </w:r>
      <w:r>
        <w:t xml:space="preserve"> list and set the following properties:</w:t>
      </w:r>
    </w:p>
    <w:tbl>
      <w:tblPr>
        <w:tblStyle w:val="TableGrid"/>
        <w:tblW w:w="0" w:type="auto"/>
        <w:tblInd w:w="468" w:type="dxa"/>
        <w:tblCellMar>
          <w:top w:w="29" w:type="dxa"/>
          <w:left w:w="58" w:type="dxa"/>
          <w:bottom w:w="29" w:type="dxa"/>
          <w:right w:w="58" w:type="dxa"/>
        </w:tblCellMar>
        <w:tblLook w:val="04A0" w:firstRow="1" w:lastRow="0" w:firstColumn="1" w:lastColumn="0" w:noHBand="0" w:noVBand="1"/>
      </w:tblPr>
      <w:tblGrid>
        <w:gridCol w:w="2741"/>
        <w:gridCol w:w="2563"/>
        <w:gridCol w:w="2563"/>
        <w:gridCol w:w="2563"/>
      </w:tblGrid>
      <w:tr w:rsidR="008F3172" w:rsidRPr="008F3172" w14:paraId="74E4AF77" w14:textId="77777777" w:rsidTr="00982763">
        <w:tc>
          <w:tcPr>
            <w:tcW w:w="2741" w:type="dxa"/>
            <w:shd w:val="clear" w:color="auto" w:fill="000000" w:themeFill="text1"/>
          </w:tcPr>
          <w:p w14:paraId="53197A38" w14:textId="77777777" w:rsidR="00B02FF9" w:rsidRPr="008F3172" w:rsidRDefault="00B02FF9" w:rsidP="00982763">
            <w:pPr>
              <w:spacing w:before="0" w:after="0"/>
              <w:rPr>
                <w:b/>
                <w:color w:val="FFFFFF" w:themeColor="background1"/>
              </w:rPr>
            </w:pPr>
            <w:r w:rsidRPr="008F3172">
              <w:rPr>
                <w:b/>
                <w:color w:val="FFFFFF" w:themeColor="background1"/>
              </w:rPr>
              <w:t>Field</w:t>
            </w:r>
          </w:p>
        </w:tc>
        <w:tc>
          <w:tcPr>
            <w:tcW w:w="2563" w:type="dxa"/>
            <w:shd w:val="clear" w:color="auto" w:fill="000000" w:themeFill="text1"/>
          </w:tcPr>
          <w:p w14:paraId="1372943B" w14:textId="77777777" w:rsidR="00B02FF9" w:rsidRPr="008F3172" w:rsidRDefault="00B02FF9" w:rsidP="00982763">
            <w:pPr>
              <w:spacing w:before="0" w:after="0"/>
              <w:rPr>
                <w:b/>
                <w:color w:val="FFFFFF" w:themeColor="background1"/>
              </w:rPr>
            </w:pPr>
            <w:r w:rsidRPr="008F3172">
              <w:rPr>
                <w:b/>
                <w:color w:val="FFFFFF" w:themeColor="background1"/>
              </w:rPr>
              <w:t>Display Name</w:t>
            </w:r>
          </w:p>
        </w:tc>
        <w:tc>
          <w:tcPr>
            <w:tcW w:w="2563" w:type="dxa"/>
            <w:shd w:val="clear" w:color="auto" w:fill="000000" w:themeFill="text1"/>
          </w:tcPr>
          <w:p w14:paraId="2DAD65C4" w14:textId="77777777" w:rsidR="00B02FF9" w:rsidRPr="008F3172" w:rsidRDefault="00B02FF9" w:rsidP="00982763">
            <w:pPr>
              <w:spacing w:before="0" w:after="0"/>
              <w:rPr>
                <w:b/>
                <w:color w:val="FFFFFF" w:themeColor="background1"/>
              </w:rPr>
            </w:pPr>
            <w:r w:rsidRPr="008F3172">
              <w:rPr>
                <w:b/>
                <w:color w:val="FFFFFF" w:themeColor="background1"/>
              </w:rPr>
              <w:t>Display Template</w:t>
            </w:r>
          </w:p>
        </w:tc>
        <w:tc>
          <w:tcPr>
            <w:tcW w:w="2563" w:type="dxa"/>
            <w:shd w:val="clear" w:color="auto" w:fill="000000" w:themeFill="text1"/>
          </w:tcPr>
          <w:p w14:paraId="7025CADF" w14:textId="77777777" w:rsidR="00B02FF9" w:rsidRPr="008F3172" w:rsidRDefault="00B02FF9" w:rsidP="00982763">
            <w:pPr>
              <w:spacing w:before="0" w:after="0"/>
              <w:rPr>
                <w:b/>
                <w:color w:val="FFFFFF" w:themeColor="background1"/>
              </w:rPr>
            </w:pPr>
            <w:r w:rsidRPr="008F3172">
              <w:rPr>
                <w:b/>
                <w:color w:val="FFFFFF" w:themeColor="background1"/>
              </w:rPr>
              <w:t>Intervals</w:t>
            </w:r>
            <w:r w:rsidR="002E10CA" w:rsidRPr="008F3172">
              <w:rPr>
                <w:b/>
                <w:color w:val="FFFFFF" w:themeColor="background1"/>
              </w:rPr>
              <w:t xml:space="preserve"> or Sort</w:t>
            </w:r>
          </w:p>
        </w:tc>
      </w:tr>
      <w:tr w:rsidR="00B02FF9" w14:paraId="583C9201" w14:textId="77777777" w:rsidTr="00982763">
        <w:tc>
          <w:tcPr>
            <w:tcW w:w="2741" w:type="dxa"/>
          </w:tcPr>
          <w:p w14:paraId="042C5C26" w14:textId="77777777" w:rsidR="00B02FF9" w:rsidRPr="00B02FF9" w:rsidRDefault="00B02FF9" w:rsidP="00982763">
            <w:pPr>
              <w:spacing w:before="0" w:after="0"/>
            </w:pPr>
            <w:r w:rsidRPr="00B02FF9">
              <w:t>RefinableDecimal00</w:t>
            </w:r>
          </w:p>
        </w:tc>
        <w:tc>
          <w:tcPr>
            <w:tcW w:w="2563" w:type="dxa"/>
          </w:tcPr>
          <w:p w14:paraId="34D7D148" w14:textId="77777777" w:rsidR="00B02FF9" w:rsidRDefault="00B02FF9" w:rsidP="00982763">
            <w:pPr>
              <w:spacing w:before="0" w:after="0"/>
            </w:pPr>
            <w:r>
              <w:t>List Price</w:t>
            </w:r>
          </w:p>
        </w:tc>
        <w:tc>
          <w:tcPr>
            <w:tcW w:w="2563" w:type="dxa"/>
          </w:tcPr>
          <w:p w14:paraId="568488D4" w14:textId="77777777" w:rsidR="00B02FF9" w:rsidRDefault="002E10CA" w:rsidP="00982763">
            <w:pPr>
              <w:spacing w:before="0" w:after="0"/>
            </w:pPr>
            <w:r>
              <w:t>Slider with Bar Graph</w:t>
            </w:r>
          </w:p>
        </w:tc>
        <w:tc>
          <w:tcPr>
            <w:tcW w:w="2563" w:type="dxa"/>
          </w:tcPr>
          <w:p w14:paraId="35820668" w14:textId="77777777" w:rsidR="00B02FF9" w:rsidRDefault="002E10CA" w:rsidP="00982763">
            <w:pPr>
              <w:spacing w:before="0" w:after="0"/>
            </w:pPr>
            <w:r w:rsidRPr="002E10CA">
              <w:t>10;15;25;50</w:t>
            </w:r>
          </w:p>
        </w:tc>
      </w:tr>
      <w:tr w:rsidR="00B02FF9" w14:paraId="3C6222B5" w14:textId="77777777" w:rsidTr="00982763">
        <w:tc>
          <w:tcPr>
            <w:tcW w:w="2741" w:type="dxa"/>
          </w:tcPr>
          <w:p w14:paraId="26BA227B" w14:textId="77777777" w:rsidR="00B02FF9" w:rsidRPr="00B02FF9" w:rsidRDefault="00B02FF9" w:rsidP="00982763">
            <w:pPr>
              <w:spacing w:before="0" w:after="0"/>
            </w:pPr>
            <w:r w:rsidRPr="00B02FF9">
              <w:t>RefinableInt00</w:t>
            </w:r>
          </w:p>
        </w:tc>
        <w:tc>
          <w:tcPr>
            <w:tcW w:w="2563" w:type="dxa"/>
          </w:tcPr>
          <w:p w14:paraId="4DC994A9" w14:textId="77777777" w:rsidR="00B02FF9" w:rsidRDefault="00B02FF9" w:rsidP="00982763">
            <w:pPr>
              <w:spacing w:before="0" w:after="0"/>
            </w:pPr>
            <w:r>
              <w:t>Min Age</w:t>
            </w:r>
          </w:p>
        </w:tc>
        <w:tc>
          <w:tcPr>
            <w:tcW w:w="2563" w:type="dxa"/>
          </w:tcPr>
          <w:p w14:paraId="4958F847" w14:textId="77777777" w:rsidR="00B02FF9" w:rsidRDefault="002E10CA" w:rsidP="00982763">
            <w:pPr>
              <w:spacing w:before="0" w:after="0"/>
            </w:pPr>
            <w:r>
              <w:t>Slider with Bar Graph</w:t>
            </w:r>
          </w:p>
        </w:tc>
        <w:tc>
          <w:tcPr>
            <w:tcW w:w="2563" w:type="dxa"/>
          </w:tcPr>
          <w:p w14:paraId="7539904F" w14:textId="77777777" w:rsidR="00B02FF9" w:rsidRDefault="002E10CA" w:rsidP="00982763">
            <w:pPr>
              <w:spacing w:before="0" w:after="0"/>
            </w:pPr>
            <w:r w:rsidRPr="002E10CA">
              <w:t>5;10;15;25</w:t>
            </w:r>
          </w:p>
        </w:tc>
      </w:tr>
      <w:tr w:rsidR="00B02FF9" w14:paraId="210FD178" w14:textId="77777777" w:rsidTr="00982763">
        <w:tc>
          <w:tcPr>
            <w:tcW w:w="2741" w:type="dxa"/>
          </w:tcPr>
          <w:p w14:paraId="1BDA44E9" w14:textId="77777777" w:rsidR="00B02FF9" w:rsidRPr="00B02FF9" w:rsidRDefault="00B02FF9" w:rsidP="00982763">
            <w:pPr>
              <w:spacing w:before="0" w:after="0"/>
            </w:pPr>
            <w:r w:rsidRPr="00B02FF9">
              <w:t>RefinableInt01</w:t>
            </w:r>
          </w:p>
        </w:tc>
        <w:tc>
          <w:tcPr>
            <w:tcW w:w="2563" w:type="dxa"/>
          </w:tcPr>
          <w:p w14:paraId="1F92593E" w14:textId="77777777" w:rsidR="00B02FF9" w:rsidRDefault="00B02FF9" w:rsidP="00982763">
            <w:pPr>
              <w:spacing w:before="0" w:after="0"/>
            </w:pPr>
            <w:r>
              <w:t>Max Age</w:t>
            </w:r>
          </w:p>
        </w:tc>
        <w:tc>
          <w:tcPr>
            <w:tcW w:w="2563" w:type="dxa"/>
          </w:tcPr>
          <w:p w14:paraId="4C7654A6" w14:textId="77777777" w:rsidR="00B02FF9" w:rsidRDefault="002E10CA" w:rsidP="00982763">
            <w:pPr>
              <w:spacing w:before="0" w:after="0"/>
            </w:pPr>
            <w:r>
              <w:t>Slider with Bar Graph</w:t>
            </w:r>
          </w:p>
        </w:tc>
        <w:tc>
          <w:tcPr>
            <w:tcW w:w="2563" w:type="dxa"/>
          </w:tcPr>
          <w:p w14:paraId="729A35D3" w14:textId="77777777" w:rsidR="00B02FF9" w:rsidRDefault="002E10CA" w:rsidP="00982763">
            <w:pPr>
              <w:spacing w:before="0" w:after="0"/>
            </w:pPr>
            <w:r w:rsidRPr="002E10CA">
              <w:t>5;10;15;25</w:t>
            </w:r>
          </w:p>
        </w:tc>
      </w:tr>
      <w:tr w:rsidR="00B02FF9" w14:paraId="79C883DC" w14:textId="77777777" w:rsidTr="00982763">
        <w:tc>
          <w:tcPr>
            <w:tcW w:w="2741" w:type="dxa"/>
          </w:tcPr>
          <w:p w14:paraId="76E3BF22" w14:textId="77777777" w:rsidR="00B02FF9" w:rsidRPr="00B02FF9" w:rsidRDefault="00B02FF9" w:rsidP="00982763">
            <w:pPr>
              <w:spacing w:before="0" w:after="0"/>
            </w:pPr>
            <w:r w:rsidRPr="00B02FF9">
              <w:t>RefinableString00</w:t>
            </w:r>
          </w:p>
        </w:tc>
        <w:tc>
          <w:tcPr>
            <w:tcW w:w="2563" w:type="dxa"/>
          </w:tcPr>
          <w:p w14:paraId="1A2873B0" w14:textId="77777777" w:rsidR="00B02FF9" w:rsidRDefault="002E10CA" w:rsidP="00982763">
            <w:pPr>
              <w:spacing w:before="0" w:after="0"/>
            </w:pPr>
            <w:r>
              <w:t>Category</w:t>
            </w:r>
          </w:p>
        </w:tc>
        <w:tc>
          <w:tcPr>
            <w:tcW w:w="2563" w:type="dxa"/>
          </w:tcPr>
          <w:p w14:paraId="1CEAF5FD" w14:textId="77777777" w:rsidR="00B02FF9" w:rsidRDefault="002E10CA" w:rsidP="00982763">
            <w:pPr>
              <w:spacing w:before="0" w:after="0"/>
            </w:pPr>
            <w:r>
              <w:t>Refinement Item</w:t>
            </w:r>
          </w:p>
        </w:tc>
        <w:tc>
          <w:tcPr>
            <w:tcW w:w="2563" w:type="dxa"/>
          </w:tcPr>
          <w:p w14:paraId="7CEBB696" w14:textId="77777777" w:rsidR="00B02FF9" w:rsidRDefault="002E10CA" w:rsidP="00982763">
            <w:pPr>
              <w:spacing w:before="0" w:after="0"/>
            </w:pPr>
            <w:r>
              <w:t>Count, Descending, 10</w:t>
            </w:r>
          </w:p>
        </w:tc>
      </w:tr>
      <w:tr w:rsidR="00B02FF9" w14:paraId="52108973" w14:textId="77777777" w:rsidTr="00982763">
        <w:tc>
          <w:tcPr>
            <w:tcW w:w="2741" w:type="dxa"/>
          </w:tcPr>
          <w:p w14:paraId="1C779A5E" w14:textId="77777777" w:rsidR="00B02FF9" w:rsidRPr="00B02FF9" w:rsidRDefault="00B02FF9" w:rsidP="00982763">
            <w:pPr>
              <w:spacing w:before="0" w:after="0"/>
            </w:pPr>
            <w:r w:rsidRPr="00B02FF9">
              <w:t>RefinableString01</w:t>
            </w:r>
          </w:p>
        </w:tc>
        <w:tc>
          <w:tcPr>
            <w:tcW w:w="2563" w:type="dxa"/>
          </w:tcPr>
          <w:p w14:paraId="3369BCF9" w14:textId="77777777" w:rsidR="00B02FF9" w:rsidRDefault="002E10CA" w:rsidP="00982763">
            <w:pPr>
              <w:spacing w:before="0" w:after="0"/>
            </w:pPr>
            <w:r>
              <w:t>Color</w:t>
            </w:r>
          </w:p>
        </w:tc>
        <w:tc>
          <w:tcPr>
            <w:tcW w:w="2563" w:type="dxa"/>
          </w:tcPr>
          <w:p w14:paraId="7A837877" w14:textId="77777777" w:rsidR="00B02FF9" w:rsidRDefault="002E10CA" w:rsidP="00982763">
            <w:pPr>
              <w:spacing w:before="0" w:after="0"/>
            </w:pPr>
            <w:r>
              <w:t>Refinement Item</w:t>
            </w:r>
          </w:p>
        </w:tc>
        <w:tc>
          <w:tcPr>
            <w:tcW w:w="2563" w:type="dxa"/>
          </w:tcPr>
          <w:p w14:paraId="20B16F88" w14:textId="77777777" w:rsidR="00B02FF9" w:rsidRDefault="002E10CA" w:rsidP="00982763">
            <w:pPr>
              <w:spacing w:before="0" w:after="0"/>
            </w:pPr>
            <w:r>
              <w:t>Count, Descending, 10</w:t>
            </w:r>
          </w:p>
        </w:tc>
      </w:tr>
    </w:tbl>
    <w:p w14:paraId="483F4656" w14:textId="77777777" w:rsidR="00B02FF9" w:rsidRDefault="002E10CA" w:rsidP="00B02FF9">
      <w:pPr>
        <w:pStyle w:val="LabStepNumbered"/>
        <w:numPr>
          <w:ilvl w:val="0"/>
          <w:numId w:val="33"/>
        </w:numPr>
      </w:pPr>
      <w:r>
        <w:t xml:space="preserve">Click </w:t>
      </w:r>
      <w:r w:rsidRPr="0060233D">
        <w:rPr>
          <w:b/>
        </w:rPr>
        <w:t>OK</w:t>
      </w:r>
      <w:r>
        <w:t xml:space="preserve"> to close the dialog.</w:t>
      </w:r>
    </w:p>
    <w:p w14:paraId="3E7A2DDB" w14:textId="77777777" w:rsidR="002E10CA" w:rsidRDefault="002E10CA" w:rsidP="00B02FF9">
      <w:pPr>
        <w:pStyle w:val="LabStepNumbered"/>
        <w:numPr>
          <w:ilvl w:val="0"/>
          <w:numId w:val="33"/>
        </w:numPr>
      </w:pPr>
      <w:r>
        <w:t xml:space="preserve">Click </w:t>
      </w:r>
      <w:r w:rsidRPr="0060233D">
        <w:rPr>
          <w:b/>
        </w:rPr>
        <w:t>OK</w:t>
      </w:r>
      <w:r>
        <w:t xml:space="preserve"> in the Web part Tool Panel.</w:t>
      </w:r>
    </w:p>
    <w:p w14:paraId="1B5601E3" w14:textId="4D9326EC" w:rsidR="00797D42" w:rsidRDefault="00797D42" w:rsidP="00B02FF9">
      <w:pPr>
        <w:pStyle w:val="LabStepNumbered"/>
        <w:numPr>
          <w:ilvl w:val="0"/>
          <w:numId w:val="33"/>
        </w:numPr>
      </w:pPr>
      <w:r>
        <w:t xml:space="preserve">Click </w:t>
      </w:r>
      <w:r w:rsidRPr="0060233D">
        <w:rPr>
          <w:b/>
        </w:rPr>
        <w:t>Save</w:t>
      </w:r>
      <w:r>
        <w:t>.</w:t>
      </w:r>
    </w:p>
    <w:p w14:paraId="703DF183" w14:textId="77777777" w:rsidR="00D975B4" w:rsidRDefault="00155C64" w:rsidP="00D04611">
      <w:pPr>
        <w:pStyle w:val="LabStepNumbered"/>
        <w:numPr>
          <w:ilvl w:val="0"/>
          <w:numId w:val="33"/>
        </w:numPr>
      </w:pPr>
      <w:r>
        <w:t xml:space="preserve">Click </w:t>
      </w:r>
      <w:r w:rsidRPr="0060233D">
        <w:rPr>
          <w:b/>
        </w:rPr>
        <w:t>Check In</w:t>
      </w:r>
      <w:r>
        <w:t xml:space="preserve"> on the ribbon in the Edit group. Supply a check</w:t>
      </w:r>
      <w:r w:rsidR="00B17A0B">
        <w:t>-</w:t>
      </w:r>
      <w:r>
        <w:t xml:space="preserve">in comment and click </w:t>
      </w:r>
      <w:r w:rsidRPr="0060233D">
        <w:rPr>
          <w:b/>
        </w:rPr>
        <w:t>Continue</w:t>
      </w:r>
      <w:r>
        <w:t xml:space="preserve">. </w:t>
      </w:r>
    </w:p>
    <w:p w14:paraId="13672F52" w14:textId="77777777" w:rsidR="00CA2F21" w:rsidRDefault="00155C64" w:rsidP="00D04611">
      <w:pPr>
        <w:pStyle w:val="LabStepNumbered"/>
        <w:numPr>
          <w:ilvl w:val="0"/>
          <w:numId w:val="33"/>
        </w:numPr>
      </w:pPr>
      <w:r w:rsidRPr="0060233D">
        <w:rPr>
          <w:b/>
        </w:rPr>
        <w:t>Publish</w:t>
      </w:r>
      <w:r>
        <w:t xml:space="preserve"> the page.</w:t>
      </w:r>
    </w:p>
    <w:p w14:paraId="788F12A9" w14:textId="77777777" w:rsidR="00FD34A6" w:rsidRDefault="00FD34A6" w:rsidP="00D04611">
      <w:pPr>
        <w:pStyle w:val="LabStepNumbered"/>
        <w:numPr>
          <w:ilvl w:val="0"/>
          <w:numId w:val="33"/>
        </w:numPr>
      </w:pPr>
      <w:r>
        <w:t>Execute a search like “WP*” to return a bunch of Products.</w:t>
      </w:r>
      <w:r w:rsidR="00D00E6D">
        <w:t xml:space="preserve"> You should see your refiners.</w:t>
      </w:r>
    </w:p>
    <w:p w14:paraId="23CBCE3D" w14:textId="77777777" w:rsidR="00D00E6D" w:rsidRDefault="00D00E6D" w:rsidP="008F3172">
      <w:pPr>
        <w:pStyle w:val="LabStepScreenshot"/>
      </w:pPr>
      <w:r w:rsidRPr="00CA17DB">
        <w:rPr>
          <w:rStyle w:val="LabStepScreenshotFrame"/>
        </w:rPr>
        <w:lastRenderedPageBreak/>
        <w:drawing>
          <wp:inline distT="0" distB="0" distL="0" distR="0" wp14:anchorId="2C5BD667" wp14:editId="77663D79">
            <wp:extent cx="1389413" cy="3480212"/>
            <wp:effectExtent l="19050" t="19050" r="2032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3419" cy="3515294"/>
                    </a:xfrm>
                    <a:prstGeom prst="rect">
                      <a:avLst/>
                    </a:prstGeom>
                    <a:ln>
                      <a:solidFill>
                        <a:schemeClr val="accent1"/>
                      </a:solidFill>
                    </a:ln>
                  </pic:spPr>
                </pic:pic>
              </a:graphicData>
            </a:graphic>
          </wp:inline>
        </w:drawing>
      </w:r>
    </w:p>
    <w:p w14:paraId="5CB3C2EA" w14:textId="77777777" w:rsidR="00D00E6D" w:rsidRDefault="00CF1844" w:rsidP="00CF1844">
      <w:pPr>
        <w:pStyle w:val="LabExerciseCallout"/>
      </w:pPr>
      <w:r>
        <w:t>In this exercise you edited Managed Properties to create refinable attributes on the Search page.</w:t>
      </w:r>
    </w:p>
    <w:p w14:paraId="77497328" w14:textId="77777777" w:rsidR="00570C1E" w:rsidRDefault="00570C1E" w:rsidP="00570C1E">
      <w:pPr>
        <w:pStyle w:val="Heading3"/>
      </w:pPr>
      <w:r w:rsidRPr="006274B6">
        <w:t>Exercise</w:t>
      </w:r>
      <w:r>
        <w:t xml:space="preserve"> </w:t>
      </w:r>
      <w:r w:rsidR="00CC1516">
        <w:t>4</w:t>
      </w:r>
      <w:r>
        <w:t>: Defining a Custom Search Result</w:t>
      </w:r>
    </w:p>
    <w:p w14:paraId="57D3B1CD" w14:textId="02B449FC" w:rsidR="007C6284" w:rsidRDefault="006E0C56" w:rsidP="00D53AB1">
      <w:pPr>
        <w:pStyle w:val="LabExerciseLeadIn"/>
      </w:pPr>
      <w:r>
        <w:t>Now that you have created the connections from your content to the Search Service and down to the Managed Properties</w:t>
      </w:r>
      <w:r w:rsidR="002444A3">
        <w:t>,</w:t>
      </w:r>
      <w:r>
        <w:t xml:space="preserve"> it’s time to show off your design talents. In this exercise you will create a new template for your Product results and include the custom metadata from the Product content type.</w:t>
      </w:r>
      <w:r w:rsidR="00D53AB1">
        <w:t xml:space="preserve"> This way, when your end users search for products, they will see your special Result Type.</w:t>
      </w:r>
    </w:p>
    <w:p w14:paraId="6F58F171" w14:textId="77777777" w:rsidR="00D53AB1" w:rsidRDefault="00D53AB1" w:rsidP="00D53AB1">
      <w:pPr>
        <w:pStyle w:val="LabExerciseLeadIn"/>
      </w:pPr>
      <w:r>
        <w:t>Display Templates are the key to presenting Search results. You will begin in Design Manager and create a copy of an existing template. You will then modify that template t</w:t>
      </w:r>
      <w:r w:rsidR="002444A3">
        <w:t>o look the way you want it, i</w:t>
      </w:r>
      <w:r>
        <w:t>ncluding the picture of the product in the search result.</w:t>
      </w:r>
    </w:p>
    <w:p w14:paraId="42337270" w14:textId="1459F427" w:rsidR="00D53AB1" w:rsidRDefault="00D53AB1" w:rsidP="00D53AB1">
      <w:pPr>
        <w:pStyle w:val="LabStepNumbered"/>
        <w:numPr>
          <w:ilvl w:val="0"/>
          <w:numId w:val="34"/>
        </w:numPr>
      </w:pPr>
      <w:r>
        <w:t xml:space="preserve">Browse to the Search Center at </w:t>
      </w:r>
      <w:r w:rsidR="00F42477">
        <w:rPr>
          <w:b/>
        </w:rPr>
        <w:t>&lt;Team Site&gt;_</w:t>
      </w:r>
      <w:r w:rsidR="00496FEE" w:rsidRPr="0060233D">
        <w:rPr>
          <w:b/>
        </w:rPr>
        <w:t>search</w:t>
      </w:r>
    </w:p>
    <w:p w14:paraId="4ABA0C3A" w14:textId="7B979D5D" w:rsidR="00D53AB1" w:rsidRDefault="00D53AB1" w:rsidP="00D53AB1">
      <w:pPr>
        <w:pStyle w:val="LabStepNumbered"/>
        <w:numPr>
          <w:ilvl w:val="0"/>
          <w:numId w:val="34"/>
        </w:numPr>
      </w:pPr>
      <w:r>
        <w:t>Navigate to</w:t>
      </w:r>
      <w:r w:rsidR="00A146CC">
        <w:t xml:space="preserve"> </w:t>
      </w:r>
      <w:r w:rsidR="00A146CC" w:rsidRPr="00A146CC">
        <w:rPr>
          <w:b/>
        </w:rPr>
        <w:t>Site Actions |</w:t>
      </w:r>
      <w:r>
        <w:t xml:space="preserve"> </w:t>
      </w:r>
      <w:r w:rsidRPr="0060233D">
        <w:rPr>
          <w:b/>
        </w:rPr>
        <w:t>Design Manager</w:t>
      </w:r>
      <w:r>
        <w:t>.</w:t>
      </w:r>
    </w:p>
    <w:p w14:paraId="5E73E93B" w14:textId="77777777" w:rsidR="00D53AB1" w:rsidRDefault="00D53AB1" w:rsidP="00D53AB1">
      <w:pPr>
        <w:pStyle w:val="LabStepNumbered"/>
        <w:numPr>
          <w:ilvl w:val="0"/>
          <w:numId w:val="34"/>
        </w:numPr>
      </w:pPr>
      <w:r>
        <w:t xml:space="preserve">From the Design Manager home page, choose </w:t>
      </w:r>
      <w:r w:rsidRPr="00392DAF">
        <w:rPr>
          <w:b/>
        </w:rPr>
        <w:t>3. Upload Design Files</w:t>
      </w:r>
      <w:r>
        <w:t>.</w:t>
      </w:r>
    </w:p>
    <w:p w14:paraId="1FC7664F" w14:textId="5F9615C7" w:rsidR="00D53AB1" w:rsidRDefault="00D53AB1" w:rsidP="00D53AB1">
      <w:pPr>
        <w:pStyle w:val="LabStepNumbered"/>
        <w:numPr>
          <w:ilvl w:val="0"/>
          <w:numId w:val="34"/>
        </w:numPr>
      </w:pPr>
      <w:r>
        <w:t xml:space="preserve">On the Design Manager: Upload Design Files page, click the link for </w:t>
      </w:r>
      <w:r w:rsidR="00F42477">
        <w:rPr>
          <w:b/>
        </w:rPr>
        <w:t>&lt;Team Site&gt;_Search</w:t>
      </w:r>
      <w:r w:rsidR="00496FEE" w:rsidRPr="0060233D">
        <w:rPr>
          <w:b/>
        </w:rPr>
        <w:t>/_catalog/masterpage</w:t>
      </w:r>
      <w:r>
        <w:t>. This will open an Explorer window to the site’s Master Page Gallery.</w:t>
      </w:r>
    </w:p>
    <w:p w14:paraId="0106152C" w14:textId="6166E02C" w:rsidR="00746F63" w:rsidRDefault="00746F63" w:rsidP="00D53AB1">
      <w:pPr>
        <w:pStyle w:val="LabStepNumbered"/>
        <w:numPr>
          <w:ilvl w:val="0"/>
          <w:numId w:val="34"/>
        </w:numPr>
      </w:pPr>
      <w:r>
        <w:t xml:space="preserve">Navigate to </w:t>
      </w:r>
      <w:r w:rsidRPr="0060233D">
        <w:rPr>
          <w:b/>
        </w:rPr>
        <w:t>Display Templates/Search</w:t>
      </w:r>
    </w:p>
    <w:p w14:paraId="3FACB16D" w14:textId="77777777" w:rsidR="00D53AB1" w:rsidRDefault="00AE102D" w:rsidP="00D53AB1">
      <w:pPr>
        <w:pStyle w:val="LabStepNumbered"/>
        <w:numPr>
          <w:ilvl w:val="0"/>
          <w:numId w:val="34"/>
        </w:numPr>
      </w:pPr>
      <w:r>
        <w:t xml:space="preserve">Locate the </w:t>
      </w:r>
      <w:r w:rsidRPr="00C41445">
        <w:rPr>
          <w:b/>
        </w:rPr>
        <w:t>Item_Picture.html</w:t>
      </w:r>
      <w:r>
        <w:t xml:space="preserve"> file and copy it to your desktop.</w:t>
      </w:r>
    </w:p>
    <w:p w14:paraId="5F1F7C6F" w14:textId="77777777" w:rsidR="003B0F71" w:rsidRDefault="003B0F71" w:rsidP="00D53AB1">
      <w:pPr>
        <w:pStyle w:val="LabStepNumbered"/>
        <w:numPr>
          <w:ilvl w:val="0"/>
          <w:numId w:val="34"/>
        </w:numPr>
      </w:pPr>
      <w:r>
        <w:t xml:space="preserve">Rename the file to </w:t>
      </w:r>
      <w:r w:rsidRPr="003B0F71">
        <w:rPr>
          <w:b/>
        </w:rPr>
        <w:t>Item_Product.html</w:t>
      </w:r>
      <w:r>
        <w:t>.</w:t>
      </w:r>
    </w:p>
    <w:p w14:paraId="55F5A65C" w14:textId="77777777" w:rsidR="00EE2273" w:rsidRDefault="00EE2273" w:rsidP="00D53AB1">
      <w:pPr>
        <w:pStyle w:val="LabStepNumbered"/>
        <w:numPr>
          <w:ilvl w:val="0"/>
          <w:numId w:val="34"/>
        </w:numPr>
      </w:pPr>
      <w:r>
        <w:t xml:space="preserve">Open the file in </w:t>
      </w:r>
      <w:r w:rsidR="00ED55C5" w:rsidRPr="0060233D">
        <w:rPr>
          <w:b/>
        </w:rPr>
        <w:t>Notepad++</w:t>
      </w:r>
    </w:p>
    <w:p w14:paraId="4BFBF0D0" w14:textId="77777777" w:rsidR="00392DAF" w:rsidRPr="000826FC" w:rsidRDefault="000826FC" w:rsidP="000826FC">
      <w:pPr>
        <w:pStyle w:val="LabStepNumbered"/>
        <w:numPr>
          <w:ilvl w:val="0"/>
          <w:numId w:val="34"/>
        </w:numPr>
      </w:pPr>
      <w:r>
        <w:t xml:space="preserve">Find the &lt;title&gt; tag and change it to </w:t>
      </w:r>
      <w:r w:rsidRPr="000826FC">
        <w:rPr>
          <w:b/>
        </w:rPr>
        <w:t>&lt;title&gt;Product Item&lt;/title&gt;</w:t>
      </w:r>
    </w:p>
    <w:p w14:paraId="1B5229CA" w14:textId="77777777" w:rsidR="003169DC" w:rsidRDefault="00C41445" w:rsidP="00C41445">
      <w:pPr>
        <w:pStyle w:val="LabStepNumbered"/>
        <w:numPr>
          <w:ilvl w:val="0"/>
          <w:numId w:val="34"/>
        </w:numPr>
      </w:pPr>
      <w:r>
        <w:t xml:space="preserve">Locate the </w:t>
      </w:r>
      <w:r w:rsidRPr="00C41445">
        <w:rPr>
          <w:b/>
        </w:rPr>
        <w:t>&lt;mso:ManagedPropertyMapping</w:t>
      </w:r>
      <w:r>
        <w:rPr>
          <w:b/>
        </w:rPr>
        <w:t xml:space="preserve"> </w:t>
      </w:r>
      <w:r w:rsidRPr="00C41445">
        <w:t>node and</w:t>
      </w:r>
      <w:r>
        <w:rPr>
          <w:b/>
        </w:rPr>
        <w:t xml:space="preserve"> </w:t>
      </w:r>
      <w:r w:rsidRPr="00C41445">
        <w:t>add the following properties</w:t>
      </w:r>
      <w:r>
        <w:t>, all on one line, as follows:</w:t>
      </w:r>
    </w:p>
    <w:p w14:paraId="3A19F623" w14:textId="77777777" w:rsidR="00C41445" w:rsidRDefault="00C41445" w:rsidP="00C41445">
      <w:pPr>
        <w:pStyle w:val="LabStepNumberedLevel2"/>
        <w:numPr>
          <w:ilvl w:val="1"/>
          <w:numId w:val="34"/>
        </w:numPr>
      </w:pPr>
      <w:r>
        <w:t>,</w:t>
      </w:r>
      <w:r w:rsidRPr="00C41445">
        <w:t>'ProductCodeOWSTEXT':'ProductCodeOWSTEXT'</w:t>
      </w:r>
    </w:p>
    <w:p w14:paraId="110468B2" w14:textId="77777777" w:rsidR="00C41445" w:rsidRDefault="00C41445" w:rsidP="00C41445">
      <w:pPr>
        <w:pStyle w:val="LabStepNumberedLevel2"/>
        <w:numPr>
          <w:ilvl w:val="1"/>
          <w:numId w:val="34"/>
        </w:numPr>
      </w:pPr>
      <w:r w:rsidRPr="00C41445">
        <w:t>,'ProductColorOWSCHCM':'ProductColorOWSCHCM'</w:t>
      </w:r>
    </w:p>
    <w:p w14:paraId="71312F2E" w14:textId="77777777" w:rsidR="00C41445" w:rsidRDefault="00C41445" w:rsidP="00C41445">
      <w:pPr>
        <w:pStyle w:val="LabStepNumberedLevel2"/>
        <w:numPr>
          <w:ilvl w:val="1"/>
          <w:numId w:val="34"/>
        </w:numPr>
      </w:pPr>
      <w:r w:rsidRPr="00C41445">
        <w:t>,'ProductDescriptionOWSMTXT':'ProductDescriptionOWSMTXT'</w:t>
      </w:r>
    </w:p>
    <w:p w14:paraId="06EBF299" w14:textId="77777777" w:rsidR="00C41445" w:rsidRDefault="00C41445" w:rsidP="00C41445">
      <w:pPr>
        <w:pStyle w:val="LabStepNumberedLevel2"/>
        <w:numPr>
          <w:ilvl w:val="1"/>
          <w:numId w:val="34"/>
        </w:numPr>
      </w:pPr>
      <w:r w:rsidRPr="00C41445">
        <w:t>,'ProductImageUrlOWSURLH':'ProductImageUrlOWSURLH'</w:t>
      </w:r>
    </w:p>
    <w:p w14:paraId="24C686DD" w14:textId="77777777" w:rsidR="00C41445" w:rsidRDefault="00C41445" w:rsidP="00C41445">
      <w:pPr>
        <w:pStyle w:val="LabStepNumberedLevel2"/>
        <w:numPr>
          <w:ilvl w:val="1"/>
          <w:numId w:val="34"/>
        </w:numPr>
      </w:pPr>
      <w:r w:rsidRPr="00C41445">
        <w:t>,'ProductListPriceOWSCURR':'ProductListPriceOWSCURR'</w:t>
      </w:r>
    </w:p>
    <w:p w14:paraId="6F30975C" w14:textId="77777777" w:rsidR="000826FC" w:rsidRDefault="000826FC" w:rsidP="00B614A8">
      <w:pPr>
        <w:pStyle w:val="LabStepNumbered"/>
        <w:numPr>
          <w:ilvl w:val="0"/>
          <w:numId w:val="34"/>
        </w:numPr>
      </w:pPr>
      <w:r w:rsidRPr="000826FC">
        <w:lastRenderedPageBreak/>
        <w:t xml:space="preserve">Locate the </w:t>
      </w:r>
      <w:r w:rsidR="00B614A8">
        <w:t xml:space="preserve">tag </w:t>
      </w:r>
      <w:r w:rsidR="00B614A8" w:rsidRPr="00B614A8">
        <w:rPr>
          <w:rFonts w:ascii="Courier New" w:hAnsi="Courier New" w:cs="Courier New"/>
          <w:sz w:val="20"/>
        </w:rPr>
        <w:t>&lt;div id="_#= $htmlEncode(itemId)</w:t>
      </w:r>
      <w:r>
        <w:t xml:space="preserve">tag and </w:t>
      </w:r>
      <w:r w:rsidR="008D6904">
        <w:t>delete</w:t>
      </w:r>
      <w:r w:rsidR="009A17EF">
        <w:t xml:space="preserve"> the highlighted lines below.</w:t>
      </w:r>
    </w:p>
    <w:p w14:paraId="362BA4C6" w14:textId="77777777" w:rsidR="009A17EF" w:rsidRDefault="009A17EF" w:rsidP="00F3469C">
      <w:pPr>
        <w:pStyle w:val="LabStepScreenshot"/>
      </w:pPr>
      <w:r w:rsidRPr="00F3469C">
        <w:rPr>
          <w:rStyle w:val="LabStepScreenshotFrame"/>
        </w:rPr>
        <w:drawing>
          <wp:inline distT="0" distB="0" distL="0" distR="0" wp14:anchorId="6EE267F6" wp14:editId="53B49ED7">
            <wp:extent cx="6502290" cy="1852551"/>
            <wp:effectExtent l="19050" t="19050" r="1333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8164" cy="1857073"/>
                    </a:xfrm>
                    <a:prstGeom prst="rect">
                      <a:avLst/>
                    </a:prstGeom>
                    <a:ln>
                      <a:solidFill>
                        <a:schemeClr val="accent1"/>
                      </a:solidFill>
                    </a:ln>
                  </pic:spPr>
                </pic:pic>
              </a:graphicData>
            </a:graphic>
          </wp:inline>
        </w:drawing>
      </w:r>
    </w:p>
    <w:p w14:paraId="435D1F9D" w14:textId="501C76F1" w:rsidR="00B614A8" w:rsidRDefault="00B614A8" w:rsidP="000826FC">
      <w:pPr>
        <w:pStyle w:val="LabStepNumbered"/>
        <w:numPr>
          <w:ilvl w:val="0"/>
          <w:numId w:val="34"/>
        </w:numPr>
      </w:pPr>
      <w:r>
        <w:t xml:space="preserve">Locate the </w:t>
      </w:r>
      <w:r w:rsidR="00A146CC">
        <w:t>C:\Student\Modules</w:t>
      </w:r>
      <w:r w:rsidR="009A17EF">
        <w:t>\Search</w:t>
      </w:r>
      <w:r w:rsidR="00A146CC">
        <w:t>\Lab</w:t>
      </w:r>
      <w:r w:rsidR="009A17EF">
        <w:t>\nocode-code.txt file and paste it into the space you just created. (Or if you love</w:t>
      </w:r>
      <w:r w:rsidR="002444A3">
        <w:t xml:space="preserve"> typing, you can type it all in.</w:t>
      </w:r>
      <w:r w:rsidR="009A17EF">
        <w:t>)</w:t>
      </w:r>
    </w:p>
    <w:p w14:paraId="6692A226" w14:textId="77777777" w:rsidR="000826FC" w:rsidRDefault="00A16D7D" w:rsidP="000826FC">
      <w:pPr>
        <w:pStyle w:val="LabStepNumbered"/>
        <w:numPr>
          <w:ilvl w:val="0"/>
          <w:numId w:val="34"/>
        </w:numPr>
      </w:pPr>
      <w:r w:rsidRPr="0060233D">
        <w:rPr>
          <w:b/>
        </w:rPr>
        <w:t>Save</w:t>
      </w:r>
      <w:r>
        <w:t xml:space="preserve"> the file.</w:t>
      </w:r>
    </w:p>
    <w:p w14:paraId="22637D06" w14:textId="77777777" w:rsidR="00A16D7D" w:rsidRDefault="00A16D7D" w:rsidP="000826FC">
      <w:pPr>
        <w:pStyle w:val="LabStepNumbered"/>
        <w:numPr>
          <w:ilvl w:val="0"/>
          <w:numId w:val="34"/>
        </w:numPr>
      </w:pPr>
      <w:r>
        <w:t>Drag the file into the Search directory.</w:t>
      </w:r>
    </w:p>
    <w:p w14:paraId="5DC01443" w14:textId="77777777" w:rsidR="00A16D7D" w:rsidRDefault="00A16D7D" w:rsidP="000826FC">
      <w:pPr>
        <w:pStyle w:val="LabStepNumbered"/>
        <w:numPr>
          <w:ilvl w:val="0"/>
          <w:numId w:val="34"/>
        </w:numPr>
      </w:pPr>
      <w:r>
        <w:t>Refresh the directory and you should notice that SharePoint made a copy of your file with a .JS extension.</w:t>
      </w:r>
    </w:p>
    <w:p w14:paraId="2CD63A50" w14:textId="77777777" w:rsidR="00A16D7D" w:rsidRDefault="00A16D7D" w:rsidP="00F3469C">
      <w:pPr>
        <w:pStyle w:val="LabStepScreenshot"/>
      </w:pPr>
      <w:r w:rsidRPr="00CA17DB">
        <w:rPr>
          <w:rStyle w:val="LabStepScreenshotFrame"/>
        </w:rPr>
        <w:drawing>
          <wp:inline distT="0" distB="0" distL="0" distR="0" wp14:anchorId="6FD0B252" wp14:editId="2816B5C9">
            <wp:extent cx="6025749" cy="3586348"/>
            <wp:effectExtent l="19050" t="19050" r="1333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5546" cy="3610034"/>
                    </a:xfrm>
                    <a:prstGeom prst="rect">
                      <a:avLst/>
                    </a:prstGeom>
                    <a:ln>
                      <a:solidFill>
                        <a:schemeClr val="accent1"/>
                      </a:solidFill>
                    </a:ln>
                  </pic:spPr>
                </pic:pic>
              </a:graphicData>
            </a:graphic>
          </wp:inline>
        </w:drawing>
      </w:r>
    </w:p>
    <w:p w14:paraId="3187DF16" w14:textId="6656AA30" w:rsidR="000826FC" w:rsidRDefault="00A16D7D" w:rsidP="000826FC">
      <w:pPr>
        <w:pStyle w:val="LabStepNumbered"/>
        <w:numPr>
          <w:ilvl w:val="0"/>
          <w:numId w:val="34"/>
        </w:numPr>
      </w:pPr>
      <w:r>
        <w:t xml:space="preserve">Now you need to tell SharePoint to use your display template. You do this by creating a </w:t>
      </w:r>
      <w:r w:rsidRPr="0060233D">
        <w:rPr>
          <w:b/>
        </w:rPr>
        <w:t>Result Type</w:t>
      </w:r>
      <w:r>
        <w:t xml:space="preserve"> rule. In the Search site </w:t>
      </w:r>
      <w:r w:rsidR="00EA548D">
        <w:rPr>
          <w:b/>
        </w:rPr>
        <w:t>&lt;Team Site&gt;_</w:t>
      </w:r>
      <w:r w:rsidR="00746F63" w:rsidRPr="0060233D">
        <w:rPr>
          <w:b/>
        </w:rPr>
        <w:t>search</w:t>
      </w:r>
      <w:r>
        <w:t xml:space="preserve"> choose </w:t>
      </w:r>
      <w:r w:rsidRPr="0060233D">
        <w:rPr>
          <w:b/>
        </w:rPr>
        <w:t>Site Actions | Site Settings</w:t>
      </w:r>
      <w:r>
        <w:t>.</w:t>
      </w:r>
    </w:p>
    <w:p w14:paraId="44862888" w14:textId="524C2A63" w:rsidR="00A16D7D" w:rsidRDefault="00A16D7D" w:rsidP="000826FC">
      <w:pPr>
        <w:pStyle w:val="LabStepNumbered"/>
        <w:numPr>
          <w:ilvl w:val="0"/>
          <w:numId w:val="34"/>
        </w:numPr>
      </w:pPr>
      <w:r>
        <w:t xml:space="preserve">Click </w:t>
      </w:r>
      <w:r w:rsidRPr="0060233D">
        <w:rPr>
          <w:b/>
        </w:rPr>
        <w:t>Search Result Types</w:t>
      </w:r>
      <w:r w:rsidR="00746F63">
        <w:t xml:space="preserve"> under </w:t>
      </w:r>
      <w:r w:rsidR="00746F63" w:rsidRPr="0060233D">
        <w:rPr>
          <w:b/>
        </w:rPr>
        <w:t>Site Collection Administration</w:t>
      </w:r>
      <w:r>
        <w:t>.</w:t>
      </w:r>
    </w:p>
    <w:p w14:paraId="69CDC591" w14:textId="77777777" w:rsidR="00A16D7D" w:rsidRDefault="00A16D7D" w:rsidP="000826FC">
      <w:pPr>
        <w:pStyle w:val="LabStepNumbered"/>
        <w:numPr>
          <w:ilvl w:val="0"/>
          <w:numId w:val="34"/>
        </w:numPr>
      </w:pPr>
      <w:r>
        <w:t xml:space="preserve">In the </w:t>
      </w:r>
      <w:r w:rsidRPr="0060233D">
        <w:rPr>
          <w:b/>
        </w:rPr>
        <w:t>Manage Result Types</w:t>
      </w:r>
      <w:r>
        <w:t xml:space="preserve"> page chose </w:t>
      </w:r>
      <w:r w:rsidRPr="0060233D">
        <w:rPr>
          <w:b/>
        </w:rPr>
        <w:t>New Result Type</w:t>
      </w:r>
      <w:r>
        <w:t>.</w:t>
      </w:r>
    </w:p>
    <w:p w14:paraId="1621358D" w14:textId="77777777" w:rsidR="00A16D7D" w:rsidRDefault="00A16D7D" w:rsidP="000826FC">
      <w:pPr>
        <w:pStyle w:val="LabStepNumbered"/>
        <w:numPr>
          <w:ilvl w:val="0"/>
          <w:numId w:val="34"/>
        </w:numPr>
      </w:pPr>
      <w:r>
        <w:t xml:space="preserve">Complete the new </w:t>
      </w:r>
      <w:r w:rsidRPr="0060233D">
        <w:rPr>
          <w:b/>
        </w:rPr>
        <w:t>Result Type</w:t>
      </w:r>
      <w:r>
        <w:t xml:space="preserve"> as follows:</w:t>
      </w:r>
    </w:p>
    <w:p w14:paraId="13102EF4" w14:textId="77777777" w:rsidR="00A16D7D" w:rsidRDefault="00A16D7D" w:rsidP="00A16D7D">
      <w:pPr>
        <w:pStyle w:val="LabStepNumberedLevel2"/>
        <w:numPr>
          <w:ilvl w:val="1"/>
          <w:numId w:val="34"/>
        </w:numPr>
      </w:pPr>
      <w:r>
        <w:t xml:space="preserve">Name: </w:t>
      </w:r>
      <w:r w:rsidRPr="0060233D">
        <w:rPr>
          <w:b/>
        </w:rPr>
        <w:t>Products</w:t>
      </w:r>
    </w:p>
    <w:p w14:paraId="6EE5FA1D" w14:textId="77777777" w:rsidR="00A16D7D" w:rsidRPr="0060233D" w:rsidRDefault="00A16D7D" w:rsidP="001B32E7">
      <w:pPr>
        <w:pStyle w:val="LabStepNumberedLevel2"/>
        <w:numPr>
          <w:ilvl w:val="1"/>
          <w:numId w:val="34"/>
        </w:numPr>
        <w:rPr>
          <w:b/>
        </w:rPr>
      </w:pPr>
      <w:r w:rsidRPr="00A16D7D">
        <w:lastRenderedPageBreak/>
        <w:t>Which source should results match?</w:t>
      </w:r>
      <w:r>
        <w:t xml:space="preserve">: </w:t>
      </w:r>
      <w:r w:rsidRPr="0060233D">
        <w:rPr>
          <w:b/>
        </w:rPr>
        <w:t xml:space="preserve">Local SharePoint </w:t>
      </w:r>
      <w:r w:rsidR="001B32E7" w:rsidRPr="0060233D">
        <w:rPr>
          <w:b/>
        </w:rPr>
        <w:t>Results</w:t>
      </w:r>
    </w:p>
    <w:p w14:paraId="07B92293" w14:textId="77777777" w:rsidR="001B32E7" w:rsidRDefault="001B32E7" w:rsidP="001B32E7">
      <w:pPr>
        <w:pStyle w:val="LabStepNumbered"/>
        <w:numPr>
          <w:ilvl w:val="0"/>
          <w:numId w:val="34"/>
        </w:numPr>
      </w:pPr>
      <w:r>
        <w:t>Click Show More Conditions and set the Custom Property as follows:</w:t>
      </w:r>
    </w:p>
    <w:p w14:paraId="64701494" w14:textId="77777777" w:rsidR="001B32E7" w:rsidRDefault="001B32E7" w:rsidP="001B32E7">
      <w:pPr>
        <w:pStyle w:val="LabStepNumberedLevel2"/>
        <w:numPr>
          <w:ilvl w:val="1"/>
          <w:numId w:val="34"/>
        </w:numPr>
      </w:pPr>
      <w:r>
        <w:t xml:space="preserve">Property: </w:t>
      </w:r>
      <w:r w:rsidRPr="0060233D">
        <w:rPr>
          <w:b/>
        </w:rPr>
        <w:t>ContentType</w:t>
      </w:r>
    </w:p>
    <w:p w14:paraId="3AD24DEE" w14:textId="77777777" w:rsidR="001B32E7" w:rsidRPr="0060233D" w:rsidRDefault="001B32E7" w:rsidP="001B32E7">
      <w:pPr>
        <w:pStyle w:val="LabStepNumberedLevel2"/>
        <w:numPr>
          <w:ilvl w:val="1"/>
          <w:numId w:val="34"/>
        </w:numPr>
        <w:rPr>
          <w:b/>
        </w:rPr>
      </w:pPr>
      <w:r w:rsidRPr="0060233D">
        <w:rPr>
          <w:b/>
        </w:rPr>
        <w:t>Equals any of…</w:t>
      </w:r>
    </w:p>
    <w:p w14:paraId="310466F9" w14:textId="77777777" w:rsidR="001B32E7" w:rsidRDefault="001B32E7" w:rsidP="001B32E7">
      <w:pPr>
        <w:pStyle w:val="LabStepNumberedLevel2"/>
        <w:numPr>
          <w:ilvl w:val="1"/>
          <w:numId w:val="34"/>
        </w:numPr>
      </w:pPr>
      <w:r>
        <w:t xml:space="preserve">Value: </w:t>
      </w:r>
      <w:r w:rsidRPr="0060233D">
        <w:rPr>
          <w:b/>
        </w:rPr>
        <w:t>Product</w:t>
      </w:r>
    </w:p>
    <w:p w14:paraId="10EF2B30" w14:textId="77777777" w:rsidR="001B32E7" w:rsidRDefault="001B32E7" w:rsidP="00F3469C">
      <w:pPr>
        <w:pStyle w:val="LabStepScreenshotLevel2"/>
      </w:pPr>
      <w:r w:rsidRPr="00F3469C">
        <w:rPr>
          <w:rStyle w:val="LabStepScreenshotFrame"/>
        </w:rPr>
        <w:drawing>
          <wp:inline distT="0" distB="0" distL="0" distR="0" wp14:anchorId="5EE5FB62" wp14:editId="38C46EE4">
            <wp:extent cx="5661787" cy="1555668"/>
            <wp:effectExtent l="19050" t="19050" r="1524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3307" cy="1567076"/>
                    </a:xfrm>
                    <a:prstGeom prst="rect">
                      <a:avLst/>
                    </a:prstGeom>
                    <a:ln>
                      <a:solidFill>
                        <a:schemeClr val="accent1"/>
                      </a:solidFill>
                    </a:ln>
                  </pic:spPr>
                </pic:pic>
              </a:graphicData>
            </a:graphic>
          </wp:inline>
        </w:drawing>
      </w:r>
    </w:p>
    <w:p w14:paraId="425883EA" w14:textId="77777777" w:rsidR="001B32E7" w:rsidRDefault="001B32E7" w:rsidP="001B32E7">
      <w:pPr>
        <w:pStyle w:val="LabStepNumbered"/>
        <w:numPr>
          <w:ilvl w:val="0"/>
          <w:numId w:val="34"/>
        </w:numPr>
      </w:pPr>
      <w:r>
        <w:t xml:space="preserve">Complete the Result Type by assigning the Display Template you created to the </w:t>
      </w:r>
      <w:r w:rsidRPr="001B32E7">
        <w:rPr>
          <w:b/>
        </w:rPr>
        <w:t>What should these results look like</w:t>
      </w:r>
      <w:r>
        <w:t xml:space="preserve">: </w:t>
      </w:r>
      <w:r w:rsidRPr="0060233D">
        <w:rPr>
          <w:b/>
        </w:rPr>
        <w:t>Product Item</w:t>
      </w:r>
    </w:p>
    <w:p w14:paraId="58C979AE" w14:textId="77777777" w:rsidR="001B32E7" w:rsidRDefault="001B32E7" w:rsidP="001B32E7">
      <w:pPr>
        <w:pStyle w:val="LabStepNumbered"/>
        <w:numPr>
          <w:ilvl w:val="0"/>
          <w:numId w:val="34"/>
        </w:numPr>
      </w:pPr>
      <w:r>
        <w:t xml:space="preserve">Click </w:t>
      </w:r>
      <w:r w:rsidRPr="0060233D">
        <w:rPr>
          <w:b/>
        </w:rPr>
        <w:t>Save</w:t>
      </w:r>
      <w:r>
        <w:t>.</w:t>
      </w:r>
    </w:p>
    <w:p w14:paraId="444DE19A" w14:textId="4DCBBCA6" w:rsidR="001B32E7" w:rsidRDefault="001B32E7" w:rsidP="001B32E7">
      <w:pPr>
        <w:pStyle w:val="LabStepNumbered"/>
        <w:numPr>
          <w:ilvl w:val="0"/>
          <w:numId w:val="34"/>
        </w:numPr>
      </w:pPr>
      <w:r>
        <w:t>To test your work return to the Search site and execut</w:t>
      </w:r>
      <w:r w:rsidR="00BA6E6E">
        <w:t xml:space="preserve">e a Product search like </w:t>
      </w:r>
      <w:r w:rsidR="00BA6E6E" w:rsidRPr="0060233D">
        <w:rPr>
          <w:b/>
        </w:rPr>
        <w:t>“</w:t>
      </w:r>
      <w:r w:rsidR="00D7653B">
        <w:rPr>
          <w:b/>
        </w:rPr>
        <w:t>ContentType:Product</w:t>
      </w:r>
      <w:r w:rsidR="00BA6E6E" w:rsidRPr="0060233D">
        <w:rPr>
          <w:b/>
        </w:rPr>
        <w:t>”</w:t>
      </w:r>
      <w:r w:rsidR="00BA6E6E">
        <w:t xml:space="preserve"> or</w:t>
      </w:r>
      <w:r>
        <w:t xml:space="preserve"> </w:t>
      </w:r>
      <w:r w:rsidRPr="0060233D">
        <w:rPr>
          <w:b/>
        </w:rPr>
        <w:t>“Action”</w:t>
      </w:r>
      <w:r>
        <w:t xml:space="preserve"> and you should see a different result type.</w:t>
      </w:r>
      <w:r w:rsidR="0094372C">
        <w:t xml:space="preserve"> (Your action figures may be on page 2 of the results.)</w:t>
      </w:r>
    </w:p>
    <w:p w14:paraId="7AD49F2B" w14:textId="77777777" w:rsidR="006C6D59" w:rsidRPr="000826FC" w:rsidRDefault="0058661B" w:rsidP="00F3469C">
      <w:pPr>
        <w:pStyle w:val="LabStepScreenshot"/>
      </w:pPr>
      <w:r w:rsidRPr="00CA17DB">
        <w:rPr>
          <w:rStyle w:val="LabStepScreenshotFrame"/>
        </w:rPr>
        <w:drawing>
          <wp:inline distT="0" distB="0" distL="0" distR="0" wp14:anchorId="1EC55CA9" wp14:editId="6FF5C3BB">
            <wp:extent cx="5909731" cy="4144488"/>
            <wp:effectExtent l="19050" t="19050" r="1524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1974" cy="4160087"/>
                    </a:xfrm>
                    <a:prstGeom prst="rect">
                      <a:avLst/>
                    </a:prstGeom>
                    <a:ln>
                      <a:solidFill>
                        <a:schemeClr val="accent1"/>
                      </a:solidFill>
                    </a:ln>
                  </pic:spPr>
                </pic:pic>
              </a:graphicData>
            </a:graphic>
          </wp:inline>
        </w:drawing>
      </w:r>
    </w:p>
    <w:p w14:paraId="49EB26BD" w14:textId="77777777" w:rsidR="007C6284" w:rsidRDefault="0058661B" w:rsidP="0058661B">
      <w:pPr>
        <w:pStyle w:val="LabExerciseCallout"/>
      </w:pPr>
      <w:r>
        <w:lastRenderedPageBreak/>
        <w:t>In this lab you created a custom display template and associated it with the Product Content Type with a Result Type.</w:t>
      </w:r>
    </w:p>
    <w:p w14:paraId="5D39ECB6" w14:textId="77777777" w:rsidR="00CC1516" w:rsidRDefault="00CC1516" w:rsidP="00CC1516">
      <w:pPr>
        <w:pStyle w:val="Heading3"/>
      </w:pPr>
      <w:r w:rsidRPr="006274B6">
        <w:t>Exercise</w:t>
      </w:r>
      <w:r>
        <w:t xml:space="preserve"> 5: Creating Custom Query Rules</w:t>
      </w:r>
    </w:p>
    <w:p w14:paraId="123AE9F9" w14:textId="77777777" w:rsidR="006A52E9" w:rsidRDefault="006A52E9" w:rsidP="00BA5AA1">
      <w:pPr>
        <w:pStyle w:val="LabExerciseLeadIn"/>
      </w:pPr>
      <w:r>
        <w:t>In this exercise you will use Query Rules to promote content and help your users find additional content based on their query. The training department at Wingtip Toys has decided to provide a training class for SharePoint. What they would like is for anyone searching for SharePoint to see a banner about the training class. They would also like to see a list of SharePoint Experts in the Search Results.</w:t>
      </w:r>
    </w:p>
    <w:p w14:paraId="792E9F7D" w14:textId="77777777" w:rsidR="00555E9D" w:rsidRDefault="00555E9D" w:rsidP="00C9279F">
      <w:pPr>
        <w:pStyle w:val="LabStepNumbered"/>
        <w:numPr>
          <w:ilvl w:val="0"/>
          <w:numId w:val="35"/>
        </w:numPr>
      </w:pPr>
      <w:r>
        <w:t xml:space="preserve">On the Search site, navigate to </w:t>
      </w:r>
      <w:r w:rsidRPr="0060233D">
        <w:rPr>
          <w:b/>
        </w:rPr>
        <w:t>Site Actions | Site Content</w:t>
      </w:r>
      <w:r>
        <w:t>.</w:t>
      </w:r>
    </w:p>
    <w:p w14:paraId="0CA97ACB" w14:textId="77777777" w:rsidR="00555E9D" w:rsidRDefault="009073B6" w:rsidP="00C9279F">
      <w:pPr>
        <w:pStyle w:val="LabStepNumbered"/>
        <w:numPr>
          <w:ilvl w:val="0"/>
          <w:numId w:val="35"/>
        </w:numPr>
      </w:pPr>
      <w:r>
        <w:t xml:space="preserve">Navigate into the </w:t>
      </w:r>
      <w:r w:rsidRPr="0060233D">
        <w:rPr>
          <w:b/>
        </w:rPr>
        <w:t>Documents</w:t>
      </w:r>
      <w:r>
        <w:t xml:space="preserve"> library.</w:t>
      </w:r>
    </w:p>
    <w:p w14:paraId="5CD8854D" w14:textId="2D395E6C" w:rsidR="006A52E9" w:rsidRDefault="00555E9D" w:rsidP="00C9279F">
      <w:pPr>
        <w:pStyle w:val="LabStepNumbered"/>
        <w:numPr>
          <w:ilvl w:val="0"/>
          <w:numId w:val="35"/>
        </w:numPr>
      </w:pPr>
      <w:r>
        <w:t xml:space="preserve">Locate the design files in the </w:t>
      </w:r>
      <w:r w:rsidR="00A146CC">
        <w:rPr>
          <w:b/>
        </w:rPr>
        <w:t>C:\Student\Modules</w:t>
      </w:r>
      <w:r w:rsidRPr="0060233D">
        <w:rPr>
          <w:b/>
        </w:rPr>
        <w:t>\Search</w:t>
      </w:r>
      <w:r w:rsidR="00A146CC">
        <w:rPr>
          <w:b/>
        </w:rPr>
        <w:t>\Lab</w:t>
      </w:r>
      <w:r w:rsidRPr="0060233D">
        <w:rPr>
          <w:b/>
        </w:rPr>
        <w:t>\training\</w:t>
      </w:r>
      <w:r>
        <w:t xml:space="preserve"> </w:t>
      </w:r>
      <w:r w:rsidR="00CF5298">
        <w:t>folder</w:t>
      </w:r>
      <w:r w:rsidR="009073B6">
        <w:t>. Drag and Drop the two files into the document library.</w:t>
      </w:r>
    </w:p>
    <w:p w14:paraId="797EC6B7" w14:textId="77777777" w:rsidR="00F24E39" w:rsidRDefault="00F24E39" w:rsidP="00CA3DCB">
      <w:pPr>
        <w:pStyle w:val="LabStepNumbered"/>
        <w:numPr>
          <w:ilvl w:val="0"/>
          <w:numId w:val="35"/>
        </w:numPr>
      </w:pPr>
      <w:r>
        <w:t xml:space="preserve">Now let’s create a rule to display the banner. Navigate to </w:t>
      </w:r>
      <w:r w:rsidRPr="0060233D">
        <w:rPr>
          <w:b/>
        </w:rPr>
        <w:t>Site Actions | Site Settings</w:t>
      </w:r>
      <w:r>
        <w:t>.</w:t>
      </w:r>
    </w:p>
    <w:p w14:paraId="0F9A6254" w14:textId="77777777" w:rsidR="00F24E39" w:rsidRDefault="008B1CA0" w:rsidP="00C9279F">
      <w:pPr>
        <w:pStyle w:val="LabStepNumbered"/>
        <w:numPr>
          <w:ilvl w:val="0"/>
          <w:numId w:val="35"/>
        </w:numPr>
      </w:pPr>
      <w:r>
        <w:t xml:space="preserve">Under </w:t>
      </w:r>
      <w:r w:rsidRPr="0060233D">
        <w:rPr>
          <w:b/>
        </w:rPr>
        <w:t>Site Collection Administration</w:t>
      </w:r>
      <w:r>
        <w:t xml:space="preserve"> cho</w:t>
      </w:r>
      <w:r w:rsidR="00BA6E6E">
        <w:t>o</w:t>
      </w:r>
      <w:r>
        <w:t xml:space="preserve">se </w:t>
      </w:r>
      <w:r w:rsidRPr="0060233D">
        <w:rPr>
          <w:b/>
        </w:rPr>
        <w:t>Search Query Rules</w:t>
      </w:r>
      <w:r>
        <w:t>.</w:t>
      </w:r>
    </w:p>
    <w:p w14:paraId="30BAF022" w14:textId="77777777" w:rsidR="008B1CA0" w:rsidRDefault="008B1CA0" w:rsidP="00C9279F">
      <w:pPr>
        <w:pStyle w:val="LabStepNumbered"/>
        <w:numPr>
          <w:ilvl w:val="0"/>
          <w:numId w:val="35"/>
        </w:numPr>
      </w:pPr>
      <w:r>
        <w:t xml:space="preserve">On the </w:t>
      </w:r>
      <w:r w:rsidRPr="0060233D">
        <w:rPr>
          <w:b/>
        </w:rPr>
        <w:t>Manage Query Rules</w:t>
      </w:r>
      <w:r>
        <w:t xml:space="preserve"> page, change the Query context selector to </w:t>
      </w:r>
      <w:r w:rsidRPr="0060233D">
        <w:rPr>
          <w:b/>
        </w:rPr>
        <w:t>Local SharePoint Results</w:t>
      </w:r>
      <w:r>
        <w:t>. The view should change to show you the out of the box rules that are already present for SharePoint.</w:t>
      </w:r>
    </w:p>
    <w:p w14:paraId="0E9B03FF" w14:textId="77777777" w:rsidR="008B1CA0" w:rsidRDefault="008B1CA0" w:rsidP="00C9279F">
      <w:pPr>
        <w:pStyle w:val="LabStepNumbered"/>
        <w:numPr>
          <w:ilvl w:val="0"/>
          <w:numId w:val="35"/>
        </w:numPr>
      </w:pPr>
      <w:r>
        <w:t xml:space="preserve">Click </w:t>
      </w:r>
      <w:r w:rsidRPr="008B1CA0">
        <w:rPr>
          <w:b/>
        </w:rPr>
        <w:t>New Query Rule</w:t>
      </w:r>
      <w:r>
        <w:t xml:space="preserve"> and create a rule with the following attributes:</w:t>
      </w:r>
    </w:p>
    <w:p w14:paraId="6BF51797" w14:textId="77777777" w:rsidR="008B1CA0" w:rsidRDefault="008B1CA0" w:rsidP="008B1CA0">
      <w:pPr>
        <w:pStyle w:val="LabStepNumberedLevel2"/>
        <w:numPr>
          <w:ilvl w:val="1"/>
          <w:numId w:val="35"/>
        </w:numPr>
      </w:pPr>
      <w:r>
        <w:t xml:space="preserve">Rule name: </w:t>
      </w:r>
      <w:r w:rsidRPr="0060233D">
        <w:rPr>
          <w:b/>
        </w:rPr>
        <w:t>SharePoint Training</w:t>
      </w:r>
    </w:p>
    <w:p w14:paraId="3496E069" w14:textId="77777777" w:rsidR="008B1CA0" w:rsidRDefault="008B1CA0" w:rsidP="008B1CA0">
      <w:pPr>
        <w:pStyle w:val="LabStepNumberedLevel2"/>
        <w:numPr>
          <w:ilvl w:val="1"/>
          <w:numId w:val="35"/>
        </w:numPr>
      </w:pPr>
      <w:r>
        <w:t xml:space="preserve">Query Conditions: </w:t>
      </w:r>
      <w:r w:rsidRPr="0060233D">
        <w:rPr>
          <w:b/>
        </w:rPr>
        <w:t>Advanced Query Text Match</w:t>
      </w:r>
    </w:p>
    <w:p w14:paraId="1B2BECFF" w14:textId="77777777" w:rsidR="008B1CA0" w:rsidRDefault="008B1CA0" w:rsidP="008B1CA0">
      <w:pPr>
        <w:pStyle w:val="LabStepNumberedLevel3"/>
        <w:numPr>
          <w:ilvl w:val="2"/>
          <w:numId w:val="35"/>
        </w:numPr>
      </w:pPr>
      <w:r>
        <w:t xml:space="preserve">Query Contains one of these phrases: </w:t>
      </w:r>
      <w:r w:rsidRPr="0060233D">
        <w:rPr>
          <w:b/>
        </w:rPr>
        <w:t>sharepoint;sps;moss</w:t>
      </w:r>
    </w:p>
    <w:p w14:paraId="7F2FA5BC" w14:textId="77777777" w:rsidR="008B1CA0" w:rsidRDefault="007F6A5E" w:rsidP="007F6A5E">
      <w:pPr>
        <w:pStyle w:val="LabStepNumberedLevel2"/>
        <w:numPr>
          <w:ilvl w:val="1"/>
          <w:numId w:val="35"/>
        </w:numPr>
      </w:pPr>
      <w:r>
        <w:t>Leave the rest of the condition fields as they are.</w:t>
      </w:r>
    </w:p>
    <w:p w14:paraId="61F618DA" w14:textId="77777777" w:rsidR="007F6A5E" w:rsidRDefault="007F6A5E" w:rsidP="00F3469C">
      <w:pPr>
        <w:pStyle w:val="LabStepScreenshot"/>
      </w:pPr>
      <w:r w:rsidRPr="00CA17DB">
        <w:rPr>
          <w:rStyle w:val="LabStepScreenshotFrame"/>
        </w:rPr>
        <w:drawing>
          <wp:inline distT="0" distB="0" distL="0" distR="0" wp14:anchorId="22A919CF" wp14:editId="3B89F298">
            <wp:extent cx="6045160" cy="3135086"/>
            <wp:effectExtent l="19050" t="19050" r="1333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1935" cy="3164530"/>
                    </a:xfrm>
                    <a:prstGeom prst="rect">
                      <a:avLst/>
                    </a:prstGeom>
                    <a:ln>
                      <a:solidFill>
                        <a:schemeClr val="accent1"/>
                      </a:solidFill>
                    </a:ln>
                  </pic:spPr>
                </pic:pic>
              </a:graphicData>
            </a:graphic>
          </wp:inline>
        </w:drawing>
      </w:r>
    </w:p>
    <w:p w14:paraId="39245144" w14:textId="77777777" w:rsidR="008B1CA0" w:rsidRDefault="007F6A5E" w:rsidP="007F6A5E">
      <w:pPr>
        <w:pStyle w:val="LabStepNumberedLevel2"/>
        <w:numPr>
          <w:ilvl w:val="1"/>
          <w:numId w:val="35"/>
        </w:numPr>
      </w:pPr>
      <w:r>
        <w:t xml:space="preserve">Under </w:t>
      </w:r>
      <w:r w:rsidRPr="0060233D">
        <w:rPr>
          <w:b/>
        </w:rPr>
        <w:t>Actions</w:t>
      </w:r>
      <w:r>
        <w:t xml:space="preserve"> click </w:t>
      </w:r>
      <w:r w:rsidRPr="0060233D">
        <w:rPr>
          <w:b/>
        </w:rPr>
        <w:t>Add promoted result</w:t>
      </w:r>
      <w:r>
        <w:t xml:space="preserve"> with the following attributes:</w:t>
      </w:r>
    </w:p>
    <w:p w14:paraId="414E7106" w14:textId="77777777" w:rsidR="007F6A5E" w:rsidRDefault="007F6A5E" w:rsidP="007F6A5E">
      <w:pPr>
        <w:pStyle w:val="LabStepNumberedLevel3"/>
        <w:numPr>
          <w:ilvl w:val="2"/>
          <w:numId w:val="35"/>
        </w:numPr>
      </w:pPr>
      <w:r>
        <w:t xml:space="preserve">Title: </w:t>
      </w:r>
      <w:r w:rsidRPr="0060233D">
        <w:rPr>
          <w:b/>
        </w:rPr>
        <w:t>SharePoint Class</w:t>
      </w:r>
    </w:p>
    <w:p w14:paraId="7952CC6B" w14:textId="79C7BAF9" w:rsidR="007F6A5E" w:rsidRDefault="007F6A5E" w:rsidP="007F6A5E">
      <w:pPr>
        <w:pStyle w:val="LabStepNumberedLevel3"/>
        <w:numPr>
          <w:ilvl w:val="2"/>
          <w:numId w:val="35"/>
        </w:numPr>
      </w:pPr>
      <w:r>
        <w:t xml:space="preserve">URL: </w:t>
      </w:r>
      <w:r w:rsidR="00C92B01" w:rsidRPr="00C92B01">
        <w:rPr>
          <w:b/>
        </w:rPr>
        <w:t>http://&lt;Team</w:t>
      </w:r>
      <w:r w:rsidR="00C92B01">
        <w:rPr>
          <w:b/>
        </w:rPr>
        <w:t xml:space="preserve"> Site&gt;_</w:t>
      </w:r>
      <w:r w:rsidR="00CF5298" w:rsidRPr="0060233D">
        <w:rPr>
          <w:b/>
        </w:rPr>
        <w:t>search/Documents/spclass.aspx</w:t>
      </w:r>
    </w:p>
    <w:p w14:paraId="78790B85" w14:textId="77777777" w:rsidR="007F6A5E" w:rsidRDefault="007F6A5E" w:rsidP="007F6A5E">
      <w:pPr>
        <w:pStyle w:val="LabStepNumberedLevel3"/>
        <w:numPr>
          <w:ilvl w:val="2"/>
          <w:numId w:val="35"/>
        </w:numPr>
      </w:pPr>
      <w:r w:rsidRPr="007F6A5E">
        <w:t>Render the URL as a banner instead of as a hyperlink</w:t>
      </w:r>
      <w:r>
        <w:t xml:space="preserve">: </w:t>
      </w:r>
      <w:r w:rsidRPr="0060233D">
        <w:rPr>
          <w:b/>
        </w:rPr>
        <w:t>Checked</w:t>
      </w:r>
    </w:p>
    <w:p w14:paraId="56BBE7D3" w14:textId="1D2A96C2" w:rsidR="007F6A5E" w:rsidRDefault="00DD0D24" w:rsidP="00F3469C">
      <w:pPr>
        <w:pStyle w:val="LabStepScreenshotLevel2"/>
      </w:pPr>
      <w:r w:rsidRPr="00DD0D24">
        <w:lastRenderedPageBreak/>
        <w:t xml:space="preserve"> </w:t>
      </w:r>
      <w:r w:rsidR="00C92B01">
        <w:drawing>
          <wp:inline distT="0" distB="0" distL="0" distR="0" wp14:anchorId="05E664B8" wp14:editId="347C4991">
            <wp:extent cx="3737113" cy="3393909"/>
            <wp:effectExtent l="19050" t="19050" r="1587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6449" cy="3402387"/>
                    </a:xfrm>
                    <a:prstGeom prst="rect">
                      <a:avLst/>
                    </a:prstGeom>
                    <a:ln>
                      <a:solidFill>
                        <a:schemeClr val="accent1"/>
                      </a:solidFill>
                    </a:ln>
                  </pic:spPr>
                </pic:pic>
              </a:graphicData>
            </a:graphic>
          </wp:inline>
        </w:drawing>
      </w:r>
    </w:p>
    <w:p w14:paraId="01B962E5" w14:textId="77777777" w:rsidR="007F6A5E" w:rsidRDefault="007F6A5E" w:rsidP="007F6A5E">
      <w:pPr>
        <w:pStyle w:val="LabStepNumberedLevel2"/>
        <w:numPr>
          <w:ilvl w:val="1"/>
          <w:numId w:val="35"/>
        </w:numPr>
      </w:pPr>
      <w:r>
        <w:t xml:space="preserve">Click </w:t>
      </w:r>
      <w:r w:rsidRPr="0060233D">
        <w:rPr>
          <w:b/>
        </w:rPr>
        <w:t>Save</w:t>
      </w:r>
    </w:p>
    <w:p w14:paraId="4013AB7B" w14:textId="0A9790C6" w:rsidR="007F6A5E" w:rsidRDefault="007F6A5E" w:rsidP="007F6A5E">
      <w:pPr>
        <w:pStyle w:val="LabStepNumbered"/>
        <w:numPr>
          <w:ilvl w:val="0"/>
          <w:numId w:val="35"/>
        </w:numPr>
      </w:pPr>
      <w:r>
        <w:t xml:space="preserve">Test your work by returning to the Search center at </w:t>
      </w:r>
      <w:r w:rsidR="00C92B01" w:rsidRPr="00C92B01">
        <w:rPr>
          <w:b/>
        </w:rPr>
        <w:t>http://&lt;Team</w:t>
      </w:r>
      <w:r w:rsidR="00C92B01">
        <w:rPr>
          <w:b/>
        </w:rPr>
        <w:t xml:space="preserve"> Site&gt;_</w:t>
      </w:r>
      <w:r w:rsidR="00367AFA" w:rsidRPr="0060233D">
        <w:rPr>
          <w:b/>
        </w:rPr>
        <w:t>search</w:t>
      </w:r>
      <w:r>
        <w:t xml:space="preserve"> and enter</w:t>
      </w:r>
      <w:r w:rsidR="00BA6E6E">
        <w:t>ing</w:t>
      </w:r>
      <w:r>
        <w:t xml:space="preserve"> </w:t>
      </w:r>
      <w:r w:rsidRPr="0060233D">
        <w:rPr>
          <w:b/>
        </w:rPr>
        <w:t>SharePoint</w:t>
      </w:r>
      <w:r w:rsidR="00367AFA">
        <w:t xml:space="preserve"> as a search term</w:t>
      </w:r>
      <w:r>
        <w:t xml:space="preserve">. </w:t>
      </w:r>
    </w:p>
    <w:p w14:paraId="4DA661AE" w14:textId="77777777" w:rsidR="007F6A5E" w:rsidRDefault="007F6A5E" w:rsidP="007F6A5E">
      <w:pPr>
        <w:pStyle w:val="LabStepNumbered"/>
        <w:numPr>
          <w:ilvl w:val="0"/>
          <w:numId w:val="35"/>
        </w:numPr>
      </w:pPr>
      <w:r>
        <w:t xml:space="preserve">Click </w:t>
      </w:r>
      <w:r w:rsidRPr="0060233D">
        <w:rPr>
          <w:b/>
        </w:rPr>
        <w:t>Search</w:t>
      </w:r>
      <w:r>
        <w:t xml:space="preserve"> and you should see the banner for your class</w:t>
      </w:r>
    </w:p>
    <w:p w14:paraId="02FE3272" w14:textId="77777777" w:rsidR="007F6A5E" w:rsidRDefault="007F6A5E" w:rsidP="00F3469C">
      <w:pPr>
        <w:pStyle w:val="LabStepScreenshot"/>
      </w:pPr>
      <w:r w:rsidRPr="00CA17DB">
        <w:rPr>
          <w:rStyle w:val="LabStepScreenshotFrame"/>
        </w:rPr>
        <w:drawing>
          <wp:inline distT="0" distB="0" distL="0" distR="0" wp14:anchorId="01D0C1FE" wp14:editId="6483BFC5">
            <wp:extent cx="4135143" cy="2633472"/>
            <wp:effectExtent l="19050" t="19050" r="1778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2315" cy="2638039"/>
                    </a:xfrm>
                    <a:prstGeom prst="rect">
                      <a:avLst/>
                    </a:prstGeom>
                    <a:ln>
                      <a:solidFill>
                        <a:schemeClr val="accent1"/>
                      </a:solidFill>
                    </a:ln>
                  </pic:spPr>
                </pic:pic>
              </a:graphicData>
            </a:graphic>
          </wp:inline>
        </w:drawing>
      </w:r>
    </w:p>
    <w:p w14:paraId="6CE1F7E8" w14:textId="77777777" w:rsidR="007F6A5E" w:rsidRDefault="00893ECA" w:rsidP="007F6A5E">
      <w:pPr>
        <w:pStyle w:val="LabStepNumbered"/>
        <w:numPr>
          <w:ilvl w:val="0"/>
          <w:numId w:val="35"/>
        </w:numPr>
      </w:pPr>
      <w:r>
        <w:t xml:space="preserve">Now we need to get a list of SharePoint experts associated with the SharePoint keywords. Navigate </w:t>
      </w:r>
      <w:r w:rsidR="00F00CA7">
        <w:t xml:space="preserve">to </w:t>
      </w:r>
      <w:r w:rsidR="00F00CA7" w:rsidRPr="00F00CA7">
        <w:rPr>
          <w:b/>
        </w:rPr>
        <w:t>Site Actions | Site Settings</w:t>
      </w:r>
      <w:r w:rsidR="00F00CA7">
        <w:t>.</w:t>
      </w:r>
    </w:p>
    <w:p w14:paraId="33F07DD7" w14:textId="77777777" w:rsidR="00F00CA7" w:rsidRDefault="00FD0148" w:rsidP="007F6A5E">
      <w:pPr>
        <w:pStyle w:val="LabStepNumbered"/>
        <w:numPr>
          <w:ilvl w:val="0"/>
          <w:numId w:val="35"/>
        </w:numPr>
      </w:pPr>
      <w:r>
        <w:t xml:space="preserve">Under Site Collection Administration choose </w:t>
      </w:r>
      <w:r w:rsidRPr="00FD0148">
        <w:rPr>
          <w:b/>
        </w:rPr>
        <w:t>Search Query Rules</w:t>
      </w:r>
      <w:r>
        <w:t>.</w:t>
      </w:r>
    </w:p>
    <w:p w14:paraId="2C186392" w14:textId="77777777" w:rsidR="00FD0148" w:rsidRDefault="00FD0148" w:rsidP="007F6A5E">
      <w:pPr>
        <w:pStyle w:val="LabStepNumbered"/>
        <w:numPr>
          <w:ilvl w:val="0"/>
          <w:numId w:val="35"/>
        </w:numPr>
      </w:pPr>
      <w:r>
        <w:t xml:space="preserve">Change the context to </w:t>
      </w:r>
      <w:r w:rsidRPr="00FD0148">
        <w:rPr>
          <w:b/>
        </w:rPr>
        <w:t>Local SharePoint Results</w:t>
      </w:r>
      <w:r>
        <w:t>.</w:t>
      </w:r>
    </w:p>
    <w:p w14:paraId="3EB08FF0" w14:textId="77777777" w:rsidR="00FD0148" w:rsidRDefault="00FD0148" w:rsidP="007F6A5E">
      <w:pPr>
        <w:pStyle w:val="LabStepNumbered"/>
        <w:numPr>
          <w:ilvl w:val="0"/>
          <w:numId w:val="35"/>
        </w:numPr>
      </w:pPr>
      <w:r>
        <w:t xml:space="preserve">Select the </w:t>
      </w:r>
      <w:r w:rsidRPr="00FD0148">
        <w:rPr>
          <w:b/>
        </w:rPr>
        <w:t>SharePoint Training</w:t>
      </w:r>
      <w:r>
        <w:t xml:space="preserve"> rule you created earlier and chose </w:t>
      </w:r>
      <w:r w:rsidRPr="00FD0148">
        <w:rPr>
          <w:b/>
        </w:rPr>
        <w:t>Edit</w:t>
      </w:r>
      <w:r>
        <w:t>.</w:t>
      </w:r>
    </w:p>
    <w:p w14:paraId="168EB0FF" w14:textId="77777777" w:rsidR="00FD0148" w:rsidRDefault="00D53BEF" w:rsidP="007F6A5E">
      <w:pPr>
        <w:pStyle w:val="LabStepNumbered"/>
        <w:numPr>
          <w:ilvl w:val="0"/>
          <w:numId w:val="35"/>
        </w:numPr>
      </w:pPr>
      <w:r>
        <w:t xml:space="preserve">Scroll down to Actions and choose </w:t>
      </w:r>
      <w:r w:rsidRPr="00D53BEF">
        <w:rPr>
          <w:b/>
        </w:rPr>
        <w:t>Add Result Block</w:t>
      </w:r>
      <w:r>
        <w:t>.</w:t>
      </w:r>
    </w:p>
    <w:p w14:paraId="7B28F30F" w14:textId="77777777" w:rsidR="00D53BEF" w:rsidRDefault="00D53BEF" w:rsidP="007F6A5E">
      <w:pPr>
        <w:pStyle w:val="LabStepNumbered"/>
        <w:numPr>
          <w:ilvl w:val="0"/>
          <w:numId w:val="35"/>
        </w:numPr>
      </w:pPr>
      <w:r>
        <w:lastRenderedPageBreak/>
        <w:t>In the Add Result Block dialog supply the following parameters:</w:t>
      </w:r>
    </w:p>
    <w:p w14:paraId="6D019124" w14:textId="77777777" w:rsidR="00D53BEF" w:rsidRDefault="00D53BEF" w:rsidP="00D53BEF">
      <w:pPr>
        <w:pStyle w:val="LabStepNumberedLevel2"/>
        <w:numPr>
          <w:ilvl w:val="1"/>
          <w:numId w:val="35"/>
        </w:numPr>
      </w:pPr>
      <w:r>
        <w:t xml:space="preserve">Block Title: </w:t>
      </w:r>
      <w:r w:rsidRPr="0060233D">
        <w:rPr>
          <w:b/>
        </w:rPr>
        <w:t>SharePoint Experts</w:t>
      </w:r>
    </w:p>
    <w:p w14:paraId="7029F44E" w14:textId="77777777" w:rsidR="00D53BEF" w:rsidRDefault="00D53BEF" w:rsidP="00D53BEF">
      <w:pPr>
        <w:pStyle w:val="LabStepNumberedLevel2"/>
        <w:numPr>
          <w:ilvl w:val="1"/>
          <w:numId w:val="35"/>
        </w:numPr>
      </w:pPr>
      <w:r>
        <w:t xml:space="preserve">Query: </w:t>
      </w:r>
      <w:r w:rsidRPr="0060233D">
        <w:rPr>
          <w:b/>
        </w:rPr>
        <w:t>Skills:SharePoint</w:t>
      </w:r>
    </w:p>
    <w:p w14:paraId="148E59A3" w14:textId="77777777" w:rsidR="00D53BEF" w:rsidRDefault="00D53BEF" w:rsidP="00D53BEF">
      <w:pPr>
        <w:pStyle w:val="LabStepNumberedLevel2"/>
        <w:numPr>
          <w:ilvl w:val="1"/>
          <w:numId w:val="35"/>
        </w:numPr>
      </w:pPr>
      <w:r>
        <w:t xml:space="preserve">Search this Source: </w:t>
      </w:r>
      <w:r w:rsidRPr="0060233D">
        <w:rPr>
          <w:b/>
        </w:rPr>
        <w:t>Local People Results</w:t>
      </w:r>
    </w:p>
    <w:p w14:paraId="34117B16" w14:textId="77777777" w:rsidR="00D53BEF" w:rsidRDefault="00D53BEF" w:rsidP="00D53BEF">
      <w:pPr>
        <w:pStyle w:val="LabStepNumberedLevel2"/>
        <w:numPr>
          <w:ilvl w:val="1"/>
          <w:numId w:val="35"/>
        </w:numPr>
      </w:pPr>
      <w:r>
        <w:t xml:space="preserve">Items: </w:t>
      </w:r>
      <w:r w:rsidRPr="0060233D">
        <w:rPr>
          <w:b/>
        </w:rPr>
        <w:t>4</w:t>
      </w:r>
    </w:p>
    <w:p w14:paraId="1DABCFAA" w14:textId="77777777" w:rsidR="00D53BEF" w:rsidRDefault="00D53BEF" w:rsidP="00D53BEF">
      <w:pPr>
        <w:pStyle w:val="LabStepNumberedLevel2"/>
        <w:numPr>
          <w:ilvl w:val="1"/>
          <w:numId w:val="35"/>
        </w:numPr>
      </w:pPr>
      <w:r>
        <w:t xml:space="preserve">Under Settings change the </w:t>
      </w:r>
      <w:r w:rsidRPr="0060233D">
        <w:rPr>
          <w:b/>
        </w:rPr>
        <w:t>Item Display Template</w:t>
      </w:r>
      <w:r>
        <w:t xml:space="preserve"> to </w:t>
      </w:r>
      <w:r w:rsidRPr="00D53BEF">
        <w:rPr>
          <w:b/>
        </w:rPr>
        <w:t>People Intent Item</w:t>
      </w:r>
      <w:r>
        <w:t>.</w:t>
      </w:r>
    </w:p>
    <w:p w14:paraId="634A69F9" w14:textId="77777777" w:rsidR="00D53BEF" w:rsidRDefault="00D53BEF" w:rsidP="0060233D">
      <w:pPr>
        <w:pStyle w:val="LabStepScreenshot"/>
      </w:pPr>
      <w:r w:rsidRPr="00CA17DB">
        <w:rPr>
          <w:rStyle w:val="LabStepScreenshotFrame"/>
        </w:rPr>
        <w:drawing>
          <wp:inline distT="0" distB="0" distL="0" distR="0" wp14:anchorId="10ABCF05" wp14:editId="73FAC25B">
            <wp:extent cx="3662121" cy="3291840"/>
            <wp:effectExtent l="19050" t="19050" r="14605"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5270" cy="3303660"/>
                    </a:xfrm>
                    <a:prstGeom prst="rect">
                      <a:avLst/>
                    </a:prstGeom>
                    <a:ln>
                      <a:solidFill>
                        <a:schemeClr val="accent1"/>
                      </a:solidFill>
                    </a:ln>
                  </pic:spPr>
                </pic:pic>
              </a:graphicData>
            </a:graphic>
          </wp:inline>
        </w:drawing>
      </w:r>
    </w:p>
    <w:p w14:paraId="38D05EA8" w14:textId="77777777" w:rsidR="00D53BEF" w:rsidRDefault="00D53BEF" w:rsidP="00D53BEF">
      <w:pPr>
        <w:pStyle w:val="LabStepNumbered"/>
        <w:numPr>
          <w:ilvl w:val="0"/>
          <w:numId w:val="35"/>
        </w:numPr>
      </w:pPr>
      <w:r>
        <w:t xml:space="preserve">Click </w:t>
      </w:r>
      <w:r w:rsidRPr="0060233D">
        <w:rPr>
          <w:b/>
        </w:rPr>
        <w:t>OK</w:t>
      </w:r>
      <w:r>
        <w:t>.</w:t>
      </w:r>
    </w:p>
    <w:p w14:paraId="2CCC2DC5" w14:textId="77777777" w:rsidR="00D53BEF" w:rsidRDefault="00D53BEF" w:rsidP="00D53BEF">
      <w:pPr>
        <w:pStyle w:val="LabStepNumbered"/>
        <w:numPr>
          <w:ilvl w:val="0"/>
          <w:numId w:val="35"/>
        </w:numPr>
      </w:pPr>
      <w:r>
        <w:t xml:space="preserve">Click </w:t>
      </w:r>
      <w:r w:rsidRPr="0060233D">
        <w:rPr>
          <w:b/>
        </w:rPr>
        <w:t>Save</w:t>
      </w:r>
    </w:p>
    <w:p w14:paraId="3004B722" w14:textId="77777777" w:rsidR="00F04A13" w:rsidRDefault="00F04A13" w:rsidP="00D53BEF">
      <w:pPr>
        <w:pStyle w:val="LabStepNumbered"/>
        <w:numPr>
          <w:ilvl w:val="0"/>
          <w:numId w:val="35"/>
        </w:numPr>
      </w:pPr>
      <w:r>
        <w:t xml:space="preserve">Test your work by returning to the Search Center and executing a search for </w:t>
      </w:r>
      <w:r w:rsidRPr="0060233D">
        <w:rPr>
          <w:b/>
        </w:rPr>
        <w:t>SharePoint</w:t>
      </w:r>
      <w:r>
        <w:t>.</w:t>
      </w:r>
    </w:p>
    <w:p w14:paraId="3FF261A7" w14:textId="77777777" w:rsidR="00F04A13" w:rsidRDefault="00F04A13" w:rsidP="00D53BEF">
      <w:pPr>
        <w:pStyle w:val="LabStepNumbered"/>
        <w:numPr>
          <w:ilvl w:val="0"/>
          <w:numId w:val="35"/>
        </w:numPr>
      </w:pPr>
      <w:r>
        <w:t>You should see the results with your banner and SharePoint Experts.</w:t>
      </w:r>
    </w:p>
    <w:p w14:paraId="50991663" w14:textId="77777777" w:rsidR="00611976" w:rsidRDefault="00611976" w:rsidP="00F3469C">
      <w:pPr>
        <w:pStyle w:val="LabStepScreenshot"/>
      </w:pPr>
      <w:r w:rsidRPr="00CA17DB">
        <w:rPr>
          <w:rStyle w:val="LabStepScreenshotFrame"/>
        </w:rPr>
        <w:lastRenderedPageBreak/>
        <w:drawing>
          <wp:inline distT="0" distB="0" distL="0" distR="0" wp14:anchorId="514074D4" wp14:editId="55941636">
            <wp:extent cx="3497475" cy="3230880"/>
            <wp:effectExtent l="19050" t="19050" r="27305"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6526" cy="3239241"/>
                    </a:xfrm>
                    <a:prstGeom prst="rect">
                      <a:avLst/>
                    </a:prstGeom>
                    <a:ln>
                      <a:solidFill>
                        <a:schemeClr val="accent1"/>
                      </a:solidFill>
                    </a:ln>
                  </pic:spPr>
                </pic:pic>
              </a:graphicData>
            </a:graphic>
          </wp:inline>
        </w:drawing>
      </w:r>
    </w:p>
    <w:p w14:paraId="4AB26655" w14:textId="2D24FA19" w:rsidR="00CC1516" w:rsidRPr="00D04611" w:rsidRDefault="00611976" w:rsidP="00B47FC6">
      <w:pPr>
        <w:pStyle w:val="LabExerciseCallout"/>
      </w:pPr>
      <w:r>
        <w:t>In this lab you created custom Query Rules to present content for users seeking help for SharePoint. You can use query rules for many purposes that help users find the information they seek.</w:t>
      </w:r>
    </w:p>
    <w:sectPr w:rsidR="00CC1516" w:rsidRPr="00D04611" w:rsidSect="00487314">
      <w:headerReference w:type="default" r:id="rId25"/>
      <w:footerReference w:type="default" r:id="rId26"/>
      <w:headerReference w:type="first" r:id="rId27"/>
      <w:footerReference w:type="first" r:id="rId2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DE089" w14:textId="77777777" w:rsidR="00C35B4E" w:rsidRDefault="00C35B4E" w:rsidP="005F53BE">
      <w:pPr>
        <w:spacing w:before="0" w:after="0"/>
      </w:pPr>
      <w:r>
        <w:separator/>
      </w:r>
    </w:p>
  </w:endnote>
  <w:endnote w:type="continuationSeparator" w:id="0">
    <w:p w14:paraId="1E5052A8" w14:textId="77777777" w:rsidR="00C35B4E" w:rsidRDefault="00C35B4E"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256C7" w14:textId="5DC94005"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1D354D">
      <w:rPr>
        <w:noProof/>
      </w:rPr>
      <w:t>14</w:t>
    </w:r>
    <w:r>
      <w:fldChar w:fldCharType="end"/>
    </w:r>
  </w:p>
  <w:p w14:paraId="28780BED" w14:textId="77777777" w:rsidR="00F7433A" w:rsidRPr="00487314" w:rsidRDefault="00F7433A"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8DE0" w14:textId="749F87F4" w:rsidR="00F7433A" w:rsidRDefault="00F7433A"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1D354D">
      <w:rPr>
        <w:noProof/>
      </w:rPr>
      <w:t>1</w:t>
    </w:r>
    <w:r>
      <w:fldChar w:fldCharType="end"/>
    </w:r>
  </w:p>
  <w:p w14:paraId="35948D49" w14:textId="77777777" w:rsidR="00F7433A" w:rsidRPr="00487314" w:rsidRDefault="00F7433A"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A44AA" w14:textId="77777777" w:rsidR="00C35B4E" w:rsidRDefault="00C35B4E" w:rsidP="005F53BE">
      <w:pPr>
        <w:spacing w:before="0" w:after="0"/>
      </w:pPr>
      <w:r>
        <w:separator/>
      </w:r>
    </w:p>
  </w:footnote>
  <w:footnote w:type="continuationSeparator" w:id="0">
    <w:p w14:paraId="51413776" w14:textId="77777777" w:rsidR="00C35B4E" w:rsidRDefault="00C35B4E"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64C27" w14:textId="77777777" w:rsidR="00F7433A" w:rsidRDefault="00F7433A" w:rsidP="00487314">
    <w:pPr>
      <w:pStyle w:val="Header"/>
      <w:pBdr>
        <w:bottom w:val="single" w:sz="4" w:space="0" w:color="auto"/>
      </w:pBdr>
      <w:spacing w:before="240"/>
    </w:pPr>
    <w:r>
      <w:t>DO NOT UPDATE - Course Title Placeholder</w:t>
    </w:r>
  </w:p>
  <w:p w14:paraId="17D44013" w14:textId="77777777" w:rsidR="00F7433A" w:rsidRDefault="00F7433A" w:rsidP="00487314">
    <w:pPr>
      <w:pStyle w:val="Header"/>
      <w:pBdr>
        <w:bottom w:val="single" w:sz="4" w:space="0" w:color="auto"/>
      </w:pBdr>
      <w:spacing w:before="240"/>
    </w:pPr>
    <w:r>
      <w:t>Module Name Placeholder</w:t>
    </w:r>
    <w:r>
      <w:tab/>
    </w:r>
    <w:r>
      <w:tab/>
      <w:t>Version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10842" w14:textId="77777777" w:rsidR="00F7433A" w:rsidRDefault="00F7433A"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15:restartNumberingAfterBreak="0">
    <w:nsid w:val="2946127D"/>
    <w:multiLevelType w:val="multilevel"/>
    <w:tmpl w:val="A70A9C82"/>
    <w:numStyleLink w:val="LabStepsTemplate"/>
  </w:abstractNum>
  <w:abstractNum w:abstractNumId="13"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9"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0"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1"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2"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4"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5"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6"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5"/>
  </w:num>
  <w:num w:numId="21">
    <w:abstractNumId w:val="36"/>
  </w:num>
  <w:num w:numId="22">
    <w:abstractNumId w:val="12"/>
  </w:num>
  <w:num w:numId="23">
    <w:abstractNumId w:val="2"/>
  </w:num>
  <w:num w:numId="24">
    <w:abstractNumId w:val="42"/>
  </w:num>
  <w:num w:numId="25">
    <w:abstractNumId w:val="41"/>
  </w:num>
  <w:num w:numId="26">
    <w:abstractNumId w:val="37"/>
  </w:num>
  <w:num w:numId="27">
    <w:abstractNumId w:val="47"/>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D9F"/>
    <w:rsid w:val="00072406"/>
    <w:rsid w:val="000826FC"/>
    <w:rsid w:val="000A2076"/>
    <w:rsid w:val="000B4ACB"/>
    <w:rsid w:val="000C3F7F"/>
    <w:rsid w:val="000D07B9"/>
    <w:rsid w:val="000E3E6C"/>
    <w:rsid w:val="000E67B2"/>
    <w:rsid w:val="000F53EC"/>
    <w:rsid w:val="001170EA"/>
    <w:rsid w:val="00136B0C"/>
    <w:rsid w:val="001403F1"/>
    <w:rsid w:val="00151584"/>
    <w:rsid w:val="00155C64"/>
    <w:rsid w:val="00161E27"/>
    <w:rsid w:val="00163008"/>
    <w:rsid w:val="0017147C"/>
    <w:rsid w:val="00180351"/>
    <w:rsid w:val="00182D1B"/>
    <w:rsid w:val="001830BF"/>
    <w:rsid w:val="00191828"/>
    <w:rsid w:val="001B32E7"/>
    <w:rsid w:val="001B4BC2"/>
    <w:rsid w:val="001D354D"/>
    <w:rsid w:val="001E2953"/>
    <w:rsid w:val="001F4B51"/>
    <w:rsid w:val="001F6FBF"/>
    <w:rsid w:val="00211536"/>
    <w:rsid w:val="002131EB"/>
    <w:rsid w:val="00223B5C"/>
    <w:rsid w:val="002444A3"/>
    <w:rsid w:val="00253A8B"/>
    <w:rsid w:val="00264057"/>
    <w:rsid w:val="00271F13"/>
    <w:rsid w:val="00276E12"/>
    <w:rsid w:val="002803E9"/>
    <w:rsid w:val="0028058E"/>
    <w:rsid w:val="00285CEB"/>
    <w:rsid w:val="00286AC8"/>
    <w:rsid w:val="00293DE7"/>
    <w:rsid w:val="002B1471"/>
    <w:rsid w:val="002B2640"/>
    <w:rsid w:val="002B6D9F"/>
    <w:rsid w:val="002C493A"/>
    <w:rsid w:val="002C5204"/>
    <w:rsid w:val="002E10CA"/>
    <w:rsid w:val="002E4331"/>
    <w:rsid w:val="00307994"/>
    <w:rsid w:val="00311FC4"/>
    <w:rsid w:val="003169DC"/>
    <w:rsid w:val="003411BD"/>
    <w:rsid w:val="00363653"/>
    <w:rsid w:val="00367AFA"/>
    <w:rsid w:val="00376CC2"/>
    <w:rsid w:val="00381883"/>
    <w:rsid w:val="00392DAF"/>
    <w:rsid w:val="00393DE6"/>
    <w:rsid w:val="003A3C17"/>
    <w:rsid w:val="003B0F71"/>
    <w:rsid w:val="003B45C8"/>
    <w:rsid w:val="003B6097"/>
    <w:rsid w:val="003D372F"/>
    <w:rsid w:val="003D7587"/>
    <w:rsid w:val="00406385"/>
    <w:rsid w:val="00424D0C"/>
    <w:rsid w:val="00437460"/>
    <w:rsid w:val="00462645"/>
    <w:rsid w:val="0048025F"/>
    <w:rsid w:val="00487314"/>
    <w:rsid w:val="00487CCC"/>
    <w:rsid w:val="00491535"/>
    <w:rsid w:val="00496FEE"/>
    <w:rsid w:val="004A1294"/>
    <w:rsid w:val="004A225A"/>
    <w:rsid w:val="004A256D"/>
    <w:rsid w:val="004B41B5"/>
    <w:rsid w:val="004D023D"/>
    <w:rsid w:val="004D5AE5"/>
    <w:rsid w:val="004F5D16"/>
    <w:rsid w:val="00521970"/>
    <w:rsid w:val="00555E9D"/>
    <w:rsid w:val="00570C1E"/>
    <w:rsid w:val="00572936"/>
    <w:rsid w:val="0058661B"/>
    <w:rsid w:val="00596D78"/>
    <w:rsid w:val="005C19E8"/>
    <w:rsid w:val="005C4C8B"/>
    <w:rsid w:val="005D64F1"/>
    <w:rsid w:val="005E5051"/>
    <w:rsid w:val="005F53BE"/>
    <w:rsid w:val="005F6668"/>
    <w:rsid w:val="005F78B5"/>
    <w:rsid w:val="0060233D"/>
    <w:rsid w:val="0060434C"/>
    <w:rsid w:val="00611976"/>
    <w:rsid w:val="00625493"/>
    <w:rsid w:val="006258E5"/>
    <w:rsid w:val="006274A0"/>
    <w:rsid w:val="006548C2"/>
    <w:rsid w:val="006A52E9"/>
    <w:rsid w:val="006C6D59"/>
    <w:rsid w:val="006D1598"/>
    <w:rsid w:val="006E0C56"/>
    <w:rsid w:val="006E0D86"/>
    <w:rsid w:val="00707872"/>
    <w:rsid w:val="00742A6F"/>
    <w:rsid w:val="00746F63"/>
    <w:rsid w:val="00772CBD"/>
    <w:rsid w:val="007768C0"/>
    <w:rsid w:val="007778F1"/>
    <w:rsid w:val="007846A3"/>
    <w:rsid w:val="00797D42"/>
    <w:rsid w:val="007C6284"/>
    <w:rsid w:val="007C75A5"/>
    <w:rsid w:val="007D7870"/>
    <w:rsid w:val="007E3B2D"/>
    <w:rsid w:val="007F527F"/>
    <w:rsid w:val="007F6A5E"/>
    <w:rsid w:val="008310B6"/>
    <w:rsid w:val="00831339"/>
    <w:rsid w:val="00853462"/>
    <w:rsid w:val="00893ECA"/>
    <w:rsid w:val="008A5E69"/>
    <w:rsid w:val="008B1CA0"/>
    <w:rsid w:val="008D5463"/>
    <w:rsid w:val="008D6904"/>
    <w:rsid w:val="008F3072"/>
    <w:rsid w:val="008F3172"/>
    <w:rsid w:val="008F36E0"/>
    <w:rsid w:val="009073B6"/>
    <w:rsid w:val="00933EFB"/>
    <w:rsid w:val="00935FE7"/>
    <w:rsid w:val="00941D1D"/>
    <w:rsid w:val="0094372C"/>
    <w:rsid w:val="00972138"/>
    <w:rsid w:val="009742DC"/>
    <w:rsid w:val="00982763"/>
    <w:rsid w:val="0098398E"/>
    <w:rsid w:val="009843EB"/>
    <w:rsid w:val="0099298C"/>
    <w:rsid w:val="009A17EF"/>
    <w:rsid w:val="009B1C3B"/>
    <w:rsid w:val="009C7F86"/>
    <w:rsid w:val="009D76A3"/>
    <w:rsid w:val="009E053B"/>
    <w:rsid w:val="00A146CC"/>
    <w:rsid w:val="00A16D7D"/>
    <w:rsid w:val="00A17CF0"/>
    <w:rsid w:val="00A52F4E"/>
    <w:rsid w:val="00A833BD"/>
    <w:rsid w:val="00A90838"/>
    <w:rsid w:val="00AE102D"/>
    <w:rsid w:val="00AE10EF"/>
    <w:rsid w:val="00AF1934"/>
    <w:rsid w:val="00AF4A90"/>
    <w:rsid w:val="00B02FF9"/>
    <w:rsid w:val="00B07647"/>
    <w:rsid w:val="00B076D5"/>
    <w:rsid w:val="00B17A0B"/>
    <w:rsid w:val="00B312C4"/>
    <w:rsid w:val="00B31B41"/>
    <w:rsid w:val="00B4603A"/>
    <w:rsid w:val="00B47FC6"/>
    <w:rsid w:val="00B51FFD"/>
    <w:rsid w:val="00B52F88"/>
    <w:rsid w:val="00B53649"/>
    <w:rsid w:val="00B5593C"/>
    <w:rsid w:val="00B614A8"/>
    <w:rsid w:val="00B62437"/>
    <w:rsid w:val="00B6455C"/>
    <w:rsid w:val="00B66038"/>
    <w:rsid w:val="00B90A0C"/>
    <w:rsid w:val="00B95E71"/>
    <w:rsid w:val="00BA29FD"/>
    <w:rsid w:val="00BA3355"/>
    <w:rsid w:val="00BA5AA1"/>
    <w:rsid w:val="00BA6E6E"/>
    <w:rsid w:val="00BE1BA4"/>
    <w:rsid w:val="00BE398D"/>
    <w:rsid w:val="00BE7CEB"/>
    <w:rsid w:val="00C1379E"/>
    <w:rsid w:val="00C329F4"/>
    <w:rsid w:val="00C35B4E"/>
    <w:rsid w:val="00C41445"/>
    <w:rsid w:val="00C43154"/>
    <w:rsid w:val="00C55114"/>
    <w:rsid w:val="00C65780"/>
    <w:rsid w:val="00C71F52"/>
    <w:rsid w:val="00C73F6F"/>
    <w:rsid w:val="00C9279F"/>
    <w:rsid w:val="00C92B01"/>
    <w:rsid w:val="00C958A3"/>
    <w:rsid w:val="00CA17DB"/>
    <w:rsid w:val="00CA2194"/>
    <w:rsid w:val="00CA2F21"/>
    <w:rsid w:val="00CB34A6"/>
    <w:rsid w:val="00CC1516"/>
    <w:rsid w:val="00CC2F23"/>
    <w:rsid w:val="00CC3948"/>
    <w:rsid w:val="00CC63FB"/>
    <w:rsid w:val="00CE28B8"/>
    <w:rsid w:val="00CE6741"/>
    <w:rsid w:val="00CF1844"/>
    <w:rsid w:val="00CF5298"/>
    <w:rsid w:val="00D00E6D"/>
    <w:rsid w:val="00D04611"/>
    <w:rsid w:val="00D103D2"/>
    <w:rsid w:val="00D20CDB"/>
    <w:rsid w:val="00D34833"/>
    <w:rsid w:val="00D53AB1"/>
    <w:rsid w:val="00D53BEF"/>
    <w:rsid w:val="00D55C9F"/>
    <w:rsid w:val="00D70C7E"/>
    <w:rsid w:val="00D73BCE"/>
    <w:rsid w:val="00D7653B"/>
    <w:rsid w:val="00D84654"/>
    <w:rsid w:val="00D84ED6"/>
    <w:rsid w:val="00D92D42"/>
    <w:rsid w:val="00D975B4"/>
    <w:rsid w:val="00DB05E8"/>
    <w:rsid w:val="00DB4E48"/>
    <w:rsid w:val="00DB5109"/>
    <w:rsid w:val="00DB65A1"/>
    <w:rsid w:val="00DC42D3"/>
    <w:rsid w:val="00DD0D24"/>
    <w:rsid w:val="00DD1952"/>
    <w:rsid w:val="00DD1C86"/>
    <w:rsid w:val="00E00875"/>
    <w:rsid w:val="00E243D4"/>
    <w:rsid w:val="00E54A62"/>
    <w:rsid w:val="00E60A49"/>
    <w:rsid w:val="00E65603"/>
    <w:rsid w:val="00E66D0E"/>
    <w:rsid w:val="00E80717"/>
    <w:rsid w:val="00EA201C"/>
    <w:rsid w:val="00EA548D"/>
    <w:rsid w:val="00EB1ADF"/>
    <w:rsid w:val="00EB50BB"/>
    <w:rsid w:val="00EC0395"/>
    <w:rsid w:val="00EC4E9E"/>
    <w:rsid w:val="00ED55C5"/>
    <w:rsid w:val="00ED68AC"/>
    <w:rsid w:val="00EE11D5"/>
    <w:rsid w:val="00EE2273"/>
    <w:rsid w:val="00F00A66"/>
    <w:rsid w:val="00F00CA7"/>
    <w:rsid w:val="00F04A13"/>
    <w:rsid w:val="00F05E2A"/>
    <w:rsid w:val="00F11136"/>
    <w:rsid w:val="00F16204"/>
    <w:rsid w:val="00F23EEC"/>
    <w:rsid w:val="00F24E39"/>
    <w:rsid w:val="00F33A1D"/>
    <w:rsid w:val="00F33CE7"/>
    <w:rsid w:val="00F3469C"/>
    <w:rsid w:val="00F42477"/>
    <w:rsid w:val="00F479BE"/>
    <w:rsid w:val="00F53023"/>
    <w:rsid w:val="00F579C7"/>
    <w:rsid w:val="00F70CB8"/>
    <w:rsid w:val="00F7433A"/>
    <w:rsid w:val="00F820FA"/>
    <w:rsid w:val="00F8492B"/>
    <w:rsid w:val="00FA2A0A"/>
    <w:rsid w:val="00FB44D7"/>
    <w:rsid w:val="00FD0148"/>
    <w:rsid w:val="00FD34A6"/>
    <w:rsid w:val="00FF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F11D7"/>
  <w15:docId w15:val="{85035605-C4BD-4A1E-B856-CF00DB07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11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511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5511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5511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5511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511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1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55114"/>
    <w:rPr>
      <w:rFonts w:ascii="Arial Black" w:hAnsi="Arial Black"/>
      <w:sz w:val="28"/>
    </w:rPr>
  </w:style>
  <w:style w:type="character" w:customStyle="1" w:styleId="Heading3Char">
    <w:name w:val="Heading 3 Char"/>
    <w:basedOn w:val="DefaultParagraphFont"/>
    <w:link w:val="Heading3"/>
    <w:rsid w:val="00C5511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5511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511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5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1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5114"/>
    <w:pPr>
      <w:tabs>
        <w:tab w:val="right" w:leader="dot" w:pos="10786"/>
      </w:tabs>
      <w:spacing w:before="80" w:after="0"/>
      <w:ind w:left="144"/>
    </w:pPr>
    <w:rPr>
      <w:b/>
    </w:rPr>
  </w:style>
  <w:style w:type="paragraph" w:styleId="TOC2">
    <w:name w:val="toc 2"/>
    <w:basedOn w:val="Normal"/>
    <w:next w:val="Normal"/>
    <w:autoRedefine/>
    <w:uiPriority w:val="39"/>
    <w:unhideWhenUsed/>
    <w:rsid w:val="00C55114"/>
    <w:pPr>
      <w:tabs>
        <w:tab w:val="right" w:leader="dot" w:pos="10790"/>
      </w:tabs>
      <w:spacing w:before="40" w:after="40"/>
      <w:ind w:left="288"/>
    </w:pPr>
    <w:rPr>
      <w:sz w:val="18"/>
    </w:rPr>
  </w:style>
  <w:style w:type="character" w:styleId="Hyperlink">
    <w:name w:val="Hyperlink"/>
    <w:basedOn w:val="DefaultParagraphFont"/>
    <w:uiPriority w:val="99"/>
    <w:unhideWhenUsed/>
    <w:rsid w:val="00C55114"/>
    <w:rPr>
      <w:color w:val="0000FF" w:themeColor="hyperlink"/>
      <w:u w:val="single"/>
    </w:rPr>
  </w:style>
  <w:style w:type="character" w:styleId="BookTitle">
    <w:name w:val="Book Title"/>
    <w:basedOn w:val="DefaultParagraphFont"/>
    <w:uiPriority w:val="33"/>
    <w:rsid w:val="00C55114"/>
    <w:rPr>
      <w:b/>
      <w:bCs/>
      <w:smallCaps/>
      <w:spacing w:val="5"/>
      <w:sz w:val="48"/>
    </w:rPr>
  </w:style>
  <w:style w:type="paragraph" w:styleId="Title">
    <w:name w:val="Title"/>
    <w:basedOn w:val="Normal"/>
    <w:next w:val="Normal"/>
    <w:link w:val="TitleChar"/>
    <w:uiPriority w:val="10"/>
    <w:unhideWhenUsed/>
    <w:rsid w:val="00C5511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511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5114"/>
    <w:pPr>
      <w:spacing w:after="0" w:line="240" w:lineRule="auto"/>
    </w:pPr>
    <w:rPr>
      <w:rFonts w:eastAsiaTheme="minorEastAsia"/>
    </w:rPr>
  </w:style>
  <w:style w:type="character" w:customStyle="1" w:styleId="NoSpacingChar">
    <w:name w:val="No Spacing Char"/>
    <w:basedOn w:val="DefaultParagraphFont"/>
    <w:link w:val="NoSpacing"/>
    <w:uiPriority w:val="4"/>
    <w:rsid w:val="00C55114"/>
    <w:rPr>
      <w:rFonts w:eastAsiaTheme="minorEastAsia"/>
    </w:rPr>
  </w:style>
  <w:style w:type="paragraph" w:styleId="Header">
    <w:name w:val="header"/>
    <w:basedOn w:val="Normal"/>
    <w:link w:val="HeaderChar"/>
    <w:uiPriority w:val="99"/>
    <w:unhideWhenUsed/>
    <w:rsid w:val="00C5511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5114"/>
    <w:rPr>
      <w:rFonts w:ascii="Arial" w:hAnsi="Arial"/>
      <w:color w:val="292929"/>
      <w:sz w:val="16"/>
    </w:rPr>
  </w:style>
  <w:style w:type="paragraph" w:styleId="Footer">
    <w:name w:val="footer"/>
    <w:basedOn w:val="Normal"/>
    <w:link w:val="FooterChar"/>
    <w:uiPriority w:val="99"/>
    <w:unhideWhenUsed/>
    <w:rsid w:val="00C5511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5114"/>
    <w:rPr>
      <w:rFonts w:ascii="Arial" w:hAnsi="Arial"/>
      <w:color w:val="292929"/>
      <w:sz w:val="16"/>
    </w:rPr>
  </w:style>
  <w:style w:type="paragraph" w:customStyle="1" w:styleId="LabExercise">
    <w:name w:val="Lab Exercise"/>
    <w:basedOn w:val="Normal"/>
    <w:next w:val="Normal"/>
    <w:qFormat/>
    <w:rsid w:val="0048025F"/>
    <w:pPr>
      <w:spacing w:before="0" w:after="200" w:line="276" w:lineRule="auto"/>
    </w:pPr>
    <w:rPr>
      <w:b/>
    </w:rPr>
  </w:style>
  <w:style w:type="paragraph" w:styleId="ListParagraph">
    <w:name w:val="List Paragraph"/>
    <w:basedOn w:val="Normal"/>
    <w:next w:val="Normal"/>
    <w:uiPriority w:val="34"/>
    <w:rsid w:val="00C5511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511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55114"/>
    <w:rPr>
      <w:rFonts w:ascii="Lucida Console" w:hAnsi="Lucida Console" w:cs="Courier New"/>
      <w:b/>
      <w:spacing w:val="-6"/>
      <w:sz w:val="18"/>
    </w:rPr>
  </w:style>
  <w:style w:type="paragraph" w:customStyle="1" w:styleId="NumberedBullet">
    <w:name w:val="Numbered Bullet"/>
    <w:basedOn w:val="ListParagraph"/>
    <w:uiPriority w:val="5"/>
    <w:unhideWhenUsed/>
    <w:rsid w:val="00C5511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5511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5114"/>
    <w:pPr>
      <w:spacing w:before="0" w:after="0"/>
    </w:pPr>
    <w:rPr>
      <w:szCs w:val="20"/>
    </w:rPr>
  </w:style>
  <w:style w:type="character" w:customStyle="1" w:styleId="FootnoteTextChar">
    <w:name w:val="Footnote Text Char"/>
    <w:basedOn w:val="DefaultParagraphFont"/>
    <w:link w:val="FootnoteText"/>
    <w:uiPriority w:val="99"/>
    <w:semiHidden/>
    <w:rsid w:val="00C55114"/>
    <w:rPr>
      <w:rFonts w:ascii="Arial" w:hAnsi="Arial"/>
      <w:color w:val="262626" w:themeColor="text1" w:themeTint="D9"/>
      <w:sz w:val="20"/>
      <w:szCs w:val="20"/>
    </w:rPr>
  </w:style>
  <w:style w:type="table" w:styleId="LightShading-Accent4">
    <w:name w:val="Light Shading Accent 4"/>
    <w:basedOn w:val="TableNormal"/>
    <w:uiPriority w:val="60"/>
    <w:rsid w:val="00C551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511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51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511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51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551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511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5114"/>
    <w:pPr>
      <w:tabs>
        <w:tab w:val="num" w:pos="360"/>
      </w:tabs>
      <w:ind w:left="360" w:hanging="360"/>
      <w:contextualSpacing/>
    </w:pPr>
  </w:style>
  <w:style w:type="character" w:customStyle="1" w:styleId="InLineUrl">
    <w:name w:val="InLineUrl"/>
    <w:basedOn w:val="DefaultParagraphFont"/>
    <w:qFormat/>
    <w:rsid w:val="00C55114"/>
    <w:rPr>
      <w:rFonts w:ascii="Arial" w:hAnsi="Arial"/>
      <w:b/>
      <w:sz w:val="18"/>
    </w:rPr>
  </w:style>
  <w:style w:type="paragraph" w:customStyle="1" w:styleId="LabStepNumbered">
    <w:name w:val="Lab Step Numbered"/>
    <w:link w:val="LabStepNumberedChar"/>
    <w:qFormat/>
    <w:rsid w:val="00C55114"/>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5511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5F53BE"/>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55114"/>
    <w:pPr>
      <w:numPr>
        <w:numId w:val="0"/>
      </w:numPr>
      <w:spacing w:before="40"/>
      <w:ind w:left="720"/>
    </w:pPr>
  </w:style>
  <w:style w:type="character" w:customStyle="1" w:styleId="LabStepScreenshotFrame">
    <w:name w:val="Lab Step Screenshot Frame"/>
    <w:basedOn w:val="DefaultParagraphFont"/>
    <w:uiPriority w:val="1"/>
    <w:qFormat/>
    <w:rsid w:val="00C55114"/>
    <w:rPr>
      <w:noProof/>
      <w:bdr w:val="single" w:sz="2" w:space="0" w:color="DDDDDD"/>
    </w:rPr>
  </w:style>
  <w:style w:type="paragraph" w:customStyle="1" w:styleId="LabExerciseCallout">
    <w:name w:val="Lab Exercise Callout"/>
    <w:basedOn w:val="LabExerciseLeadIn"/>
    <w:qFormat/>
    <w:rsid w:val="00C5511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8025F"/>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5511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511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511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511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5114"/>
    <w:rPr>
      <w:rFonts w:ascii="Arial" w:hAnsi="Arial"/>
      <w:b/>
      <w:iCs/>
      <w:sz w:val="16"/>
    </w:rPr>
  </w:style>
  <w:style w:type="character" w:customStyle="1" w:styleId="InlindeCode">
    <w:name w:val="InlindeCode"/>
    <w:basedOn w:val="DefaultParagraphFont"/>
    <w:qFormat/>
    <w:rsid w:val="00C55114"/>
    <w:rPr>
      <w:rFonts w:ascii="Lucida Console" w:hAnsi="Lucida Console"/>
      <w:b/>
      <w:sz w:val="16"/>
    </w:rPr>
  </w:style>
  <w:style w:type="table" w:customStyle="1" w:styleId="LabStepTable">
    <w:name w:val="Lab Step Table"/>
    <w:basedOn w:val="TableGrid"/>
    <w:uiPriority w:val="99"/>
    <w:rsid w:val="00C5511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8025F"/>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55114"/>
    <w:pPr>
      <w:ind w:left="792"/>
    </w:pPr>
  </w:style>
  <w:style w:type="paragraph" w:customStyle="1" w:styleId="LabStepScreenshotLevel2">
    <w:name w:val="Lab Step Screenshot Level 2"/>
    <w:basedOn w:val="LabStepScreenshot"/>
    <w:uiPriority w:val="2"/>
    <w:qFormat/>
    <w:rsid w:val="00C55114"/>
    <w:pPr>
      <w:ind w:left="720"/>
    </w:pPr>
    <w:rPr>
      <w:noProof/>
    </w:rPr>
  </w:style>
  <w:style w:type="paragraph" w:customStyle="1" w:styleId="LabStepTableTextHeader">
    <w:name w:val="Lab Step Table Text Header"/>
    <w:basedOn w:val="LabStepTableText"/>
    <w:next w:val="LabStepTableText"/>
    <w:qFormat/>
    <w:rsid w:val="0048025F"/>
    <w:rPr>
      <w:b/>
    </w:rPr>
  </w:style>
  <w:style w:type="paragraph" w:customStyle="1" w:styleId="LabStepTableParagraph">
    <w:name w:val="Lab Step Table Paragraph"/>
    <w:basedOn w:val="LabStepNumbered"/>
    <w:qFormat/>
    <w:rsid w:val="0048025F"/>
    <w:pPr>
      <w:numPr>
        <w:numId w:val="0"/>
      </w:numPr>
    </w:pPr>
  </w:style>
  <w:style w:type="paragraph" w:styleId="TOCHeading">
    <w:name w:val="TOC Heading"/>
    <w:basedOn w:val="Heading1"/>
    <w:next w:val="Normal"/>
    <w:uiPriority w:val="39"/>
    <w:semiHidden/>
    <w:unhideWhenUsed/>
    <w:qFormat/>
    <w:rsid w:val="00C5511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511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5114"/>
    <w:rPr>
      <w:sz w:val="16"/>
      <w:szCs w:val="16"/>
    </w:rPr>
  </w:style>
  <w:style w:type="paragraph" w:styleId="CommentText">
    <w:name w:val="annotation text"/>
    <w:basedOn w:val="Normal"/>
    <w:link w:val="CommentTextChar"/>
    <w:uiPriority w:val="99"/>
    <w:semiHidden/>
    <w:unhideWhenUsed/>
    <w:rsid w:val="00C55114"/>
    <w:rPr>
      <w:szCs w:val="20"/>
    </w:rPr>
  </w:style>
  <w:style w:type="character" w:customStyle="1" w:styleId="CommentTextChar">
    <w:name w:val="Comment Text Char"/>
    <w:basedOn w:val="DefaultParagraphFont"/>
    <w:link w:val="CommentText"/>
    <w:uiPriority w:val="99"/>
    <w:semiHidden/>
    <w:rsid w:val="00C5511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5114"/>
    <w:rPr>
      <w:b/>
      <w:bCs/>
    </w:rPr>
  </w:style>
  <w:style w:type="character" w:customStyle="1" w:styleId="CommentSubjectChar">
    <w:name w:val="Comment Subject Char"/>
    <w:basedOn w:val="CommentTextChar"/>
    <w:link w:val="CommentSubject"/>
    <w:uiPriority w:val="99"/>
    <w:semiHidden/>
    <w:rsid w:val="00C55114"/>
    <w:rPr>
      <w:rFonts w:ascii="Arial" w:hAnsi="Arial"/>
      <w:b/>
      <w:bCs/>
      <w:color w:val="262626" w:themeColor="text1" w:themeTint="D9"/>
      <w:sz w:val="20"/>
      <w:szCs w:val="20"/>
    </w:rPr>
  </w:style>
  <w:style w:type="character" w:styleId="Strong">
    <w:name w:val="Strong"/>
    <w:basedOn w:val="DefaultParagraphFont"/>
    <w:uiPriority w:val="23"/>
    <w:rsid w:val="00C55114"/>
    <w:rPr>
      <w:b/>
      <w:bCs/>
    </w:rPr>
  </w:style>
  <w:style w:type="paragraph" w:styleId="NormalWeb">
    <w:name w:val="Normal (Web)"/>
    <w:basedOn w:val="Normal"/>
    <w:uiPriority w:val="99"/>
    <w:semiHidden/>
    <w:unhideWhenUsed/>
    <w:rsid w:val="00C5511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511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511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511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511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5114"/>
    <w:pPr>
      <w:spacing w:before="240"/>
      <w:ind w:left="720" w:right="720"/>
    </w:pPr>
    <w:rPr>
      <w:color w:val="1C1C1C"/>
    </w:rPr>
  </w:style>
  <w:style w:type="paragraph" w:customStyle="1" w:styleId="SlidesNotes">
    <w:name w:val="Slides Notes"/>
    <w:basedOn w:val="Normal"/>
    <w:uiPriority w:val="4"/>
    <w:rsid w:val="00C55114"/>
    <w:pPr>
      <w:spacing w:before="240"/>
    </w:pPr>
  </w:style>
  <w:style w:type="paragraph" w:customStyle="1" w:styleId="LegalHeader">
    <w:name w:val="Legal Header"/>
    <w:basedOn w:val="Normal"/>
    <w:uiPriority w:val="3"/>
    <w:rsid w:val="00C55114"/>
    <w:pPr>
      <w:spacing w:before="600"/>
    </w:pPr>
    <w:rPr>
      <w:b/>
      <w:color w:val="auto"/>
      <w:u w:val="single"/>
    </w:rPr>
  </w:style>
  <w:style w:type="paragraph" w:customStyle="1" w:styleId="LegalBody">
    <w:name w:val="Legal Body"/>
    <w:basedOn w:val="Normal"/>
    <w:uiPriority w:val="3"/>
    <w:rsid w:val="00C55114"/>
    <w:rPr>
      <w:sz w:val="18"/>
    </w:rPr>
  </w:style>
  <w:style w:type="paragraph" w:customStyle="1" w:styleId="CourseInfo">
    <w:name w:val="Course Info"/>
    <w:basedOn w:val="Normal"/>
    <w:uiPriority w:val="4"/>
    <w:rsid w:val="00C5511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5114"/>
    <w:rPr>
      <w:rFonts w:ascii="Arial" w:hAnsi="Arial"/>
      <w:color w:val="262626" w:themeColor="text1" w:themeTint="D9"/>
      <w:sz w:val="18"/>
    </w:rPr>
  </w:style>
  <w:style w:type="paragraph" w:customStyle="1" w:styleId="Strong1">
    <w:name w:val="Strong1"/>
    <w:basedOn w:val="LabStepNumbered"/>
    <w:link w:val="strongChar"/>
    <w:uiPriority w:val="5"/>
    <w:rsid w:val="00C55114"/>
    <w:pPr>
      <w:numPr>
        <w:numId w:val="0"/>
      </w:numPr>
      <w:ind w:left="757" w:hanging="360"/>
    </w:pPr>
    <w:rPr>
      <w:b/>
    </w:rPr>
  </w:style>
  <w:style w:type="character" w:customStyle="1" w:styleId="strongChar">
    <w:name w:val="strong Char"/>
    <w:basedOn w:val="LabStepNumberedChar"/>
    <w:link w:val="Strong1"/>
    <w:uiPriority w:val="5"/>
    <w:rsid w:val="00C55114"/>
    <w:rPr>
      <w:rFonts w:ascii="Arial" w:hAnsi="Arial"/>
      <w:b/>
      <w:color w:val="262626" w:themeColor="text1" w:themeTint="D9"/>
      <w:sz w:val="18"/>
    </w:rPr>
  </w:style>
  <w:style w:type="paragraph" w:customStyle="1" w:styleId="CourseCode">
    <w:name w:val="Course Code"/>
    <w:basedOn w:val="Normal"/>
    <w:uiPriority w:val="4"/>
    <w:rsid w:val="00C5511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5114"/>
    <w:pPr>
      <w:tabs>
        <w:tab w:val="right" w:leader="dot" w:pos="10790"/>
      </w:tabs>
      <w:spacing w:before="40" w:after="0"/>
      <w:ind w:left="432"/>
    </w:pPr>
    <w:rPr>
      <w:sz w:val="16"/>
    </w:rPr>
  </w:style>
  <w:style w:type="numbering" w:customStyle="1" w:styleId="LabStepsTemplate">
    <w:name w:val="LabStepsTemplate"/>
    <w:uiPriority w:val="99"/>
    <w:rsid w:val="00C55114"/>
    <w:pPr>
      <w:numPr>
        <w:numId w:val="4"/>
      </w:numPr>
    </w:pPr>
  </w:style>
  <w:style w:type="paragraph" w:customStyle="1" w:styleId="ModuleDescription">
    <w:name w:val="Module Description"/>
    <w:basedOn w:val="Normal"/>
    <w:uiPriority w:val="4"/>
    <w:rsid w:val="00C5511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5114"/>
    <w:pPr>
      <w:jc w:val="center"/>
    </w:pPr>
  </w:style>
  <w:style w:type="paragraph" w:customStyle="1" w:styleId="TopicsCoveredItem">
    <w:name w:val="Topics Covered Item"/>
    <w:basedOn w:val="Normal"/>
    <w:uiPriority w:val="4"/>
    <w:rsid w:val="00C55114"/>
    <w:pPr>
      <w:numPr>
        <w:numId w:val="5"/>
      </w:numPr>
      <w:spacing w:before="0" w:after="0"/>
      <w:contextualSpacing/>
    </w:pPr>
  </w:style>
  <w:style w:type="paragraph" w:customStyle="1" w:styleId="ModuleIntroHeader">
    <w:name w:val="Module Intro Header"/>
    <w:basedOn w:val="Normal"/>
    <w:uiPriority w:val="4"/>
    <w:rsid w:val="00C55114"/>
    <w:pPr>
      <w:pBdr>
        <w:bottom w:val="single" w:sz="8" w:space="1" w:color="auto"/>
      </w:pBdr>
      <w:spacing w:before="360"/>
      <w:ind w:left="288"/>
    </w:pPr>
    <w:rPr>
      <w:b/>
      <w:sz w:val="24"/>
    </w:rPr>
  </w:style>
  <w:style w:type="paragraph" w:customStyle="1" w:styleId="ModuleAgendaItem">
    <w:name w:val="Module Agenda Item"/>
    <w:basedOn w:val="Normal"/>
    <w:uiPriority w:val="4"/>
    <w:rsid w:val="00C55114"/>
    <w:pPr>
      <w:spacing w:before="0" w:after="0"/>
      <w:ind w:left="360" w:hanging="360"/>
      <w:contextualSpacing/>
    </w:pPr>
    <w:rPr>
      <w:sz w:val="24"/>
    </w:rPr>
  </w:style>
  <w:style w:type="paragraph" w:customStyle="1" w:styleId="LabExerciseItem">
    <w:name w:val="Lab Exercise Item"/>
    <w:basedOn w:val="Normal"/>
    <w:next w:val="Normal"/>
    <w:uiPriority w:val="4"/>
    <w:qFormat/>
    <w:rsid w:val="00C55114"/>
    <w:pPr>
      <w:spacing w:before="0" w:after="0"/>
      <w:ind w:left="360" w:hanging="360"/>
    </w:pPr>
  </w:style>
  <w:style w:type="character" w:styleId="FollowedHyperlink">
    <w:name w:val="FollowedHyperlink"/>
    <w:basedOn w:val="DefaultParagraphFont"/>
    <w:uiPriority w:val="99"/>
    <w:semiHidden/>
    <w:unhideWhenUsed/>
    <w:rsid w:val="0048025F"/>
    <w:rPr>
      <w:color w:val="800080" w:themeColor="followedHyperlink"/>
      <w:u w:val="single"/>
    </w:rPr>
  </w:style>
  <w:style w:type="paragraph" w:customStyle="1" w:styleId="Procedureheading">
    <w:name w:val="Procedure heading"/>
    <w:basedOn w:val="Heading4"/>
    <w:next w:val="Normal"/>
    <w:uiPriority w:val="99"/>
    <w:qFormat/>
    <w:rsid w:val="003411BD"/>
    <w:pPr>
      <w:numPr>
        <w:numId w:val="7"/>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55114"/>
    <w:pPr>
      <w:numPr>
        <w:ilvl w:val="1"/>
      </w:numPr>
    </w:pPr>
  </w:style>
  <w:style w:type="paragraph" w:customStyle="1" w:styleId="LabStepNumberedLevel3">
    <w:name w:val="Lab Step Numbered Level 3"/>
    <w:basedOn w:val="LabStepNumberedLevel2"/>
    <w:qFormat/>
    <w:rsid w:val="00C55114"/>
    <w:pPr>
      <w:numPr>
        <w:ilvl w:val="2"/>
      </w:numPr>
      <w:tabs>
        <w:tab w:val="left" w:pos="994"/>
      </w:tabs>
    </w:pPr>
  </w:style>
  <w:style w:type="paragraph" w:customStyle="1" w:styleId="LabStepNumberedLevel4">
    <w:name w:val="Lab Step Numbered Level 4"/>
    <w:basedOn w:val="LabStepNumberedLevel3"/>
    <w:qFormat/>
    <w:rsid w:val="00C55114"/>
    <w:pPr>
      <w:numPr>
        <w:ilvl w:val="3"/>
      </w:numPr>
      <w:tabs>
        <w:tab w:val="clear" w:pos="994"/>
        <w:tab w:val="left" w:pos="1627"/>
      </w:tabs>
    </w:pPr>
  </w:style>
  <w:style w:type="paragraph" w:customStyle="1" w:styleId="LabExerciseLeadIn">
    <w:name w:val="Lab Exercise Lead In"/>
    <w:basedOn w:val="Normal"/>
    <w:qFormat/>
    <w:rsid w:val="00C5511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table" w:customStyle="1" w:styleId="LabTable">
    <w:name w:val="Lab Table"/>
    <w:basedOn w:val="TableNormal"/>
    <w:uiPriority w:val="99"/>
    <w:rsid w:val="003B45C8"/>
    <w:pPr>
      <w:spacing w:after="0" w:line="240" w:lineRule="auto"/>
    </w:pPr>
    <w:rPr>
      <w:rFonts w:ascii="Arial" w:hAnsi="Arial"/>
      <w:sz w:val="18"/>
    </w:rPr>
    <w:tblPr/>
  </w:style>
  <w:style w:type="paragraph" w:styleId="Revision">
    <w:name w:val="Revision"/>
    <w:hidden/>
    <w:uiPriority w:val="99"/>
    <w:semiHidden/>
    <w:rsid w:val="00FB44D7"/>
    <w:pPr>
      <w:spacing w:after="0" w:line="240" w:lineRule="auto"/>
    </w:pPr>
    <w:rPr>
      <w:rFonts w:ascii="Arial" w:hAnsi="Arial"/>
      <w:color w:val="262626" w:themeColor="text1" w:themeTint="D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65287398">
      <w:bodyDiv w:val="1"/>
      <w:marLeft w:val="0"/>
      <w:marRight w:val="0"/>
      <w:marTop w:val="0"/>
      <w:marBottom w:val="0"/>
      <w:divBdr>
        <w:top w:val="none" w:sz="0" w:space="0" w:color="auto"/>
        <w:left w:val="none" w:sz="0" w:space="0" w:color="auto"/>
        <w:bottom w:val="none" w:sz="0" w:space="0" w:color="auto"/>
        <w:right w:val="none" w:sz="0" w:space="0" w:color="auto"/>
      </w:divBdr>
      <w:divsChild>
        <w:div w:id="1783453728">
          <w:marLeft w:val="0"/>
          <w:marRight w:val="0"/>
          <w:marTop w:val="0"/>
          <w:marBottom w:val="0"/>
          <w:divBdr>
            <w:top w:val="none" w:sz="0" w:space="0" w:color="auto"/>
            <w:left w:val="none" w:sz="0" w:space="0" w:color="auto"/>
            <w:bottom w:val="none" w:sz="0" w:space="0" w:color="auto"/>
            <w:right w:val="none" w:sz="0" w:space="0" w:color="auto"/>
          </w:divBdr>
          <w:divsChild>
            <w:div w:id="1025407631">
              <w:marLeft w:val="0"/>
              <w:marRight w:val="0"/>
              <w:marTop w:val="0"/>
              <w:marBottom w:val="0"/>
              <w:divBdr>
                <w:top w:val="none" w:sz="0" w:space="0" w:color="auto"/>
                <w:left w:val="none" w:sz="0" w:space="0" w:color="auto"/>
                <w:bottom w:val="none" w:sz="0" w:space="0" w:color="auto"/>
                <w:right w:val="none" w:sz="0" w:space="0" w:color="auto"/>
              </w:divBdr>
              <w:divsChild>
                <w:div w:id="1973822098">
                  <w:marLeft w:val="4200"/>
                  <w:marRight w:val="0"/>
                  <w:marTop w:val="0"/>
                  <w:marBottom w:val="0"/>
                  <w:divBdr>
                    <w:top w:val="none" w:sz="0" w:space="0" w:color="auto"/>
                    <w:left w:val="none" w:sz="0" w:space="0" w:color="auto"/>
                    <w:bottom w:val="none" w:sz="0" w:space="0" w:color="auto"/>
                    <w:right w:val="none" w:sz="0" w:space="0" w:color="auto"/>
                  </w:divBdr>
                  <w:divsChild>
                    <w:div w:id="1894661120">
                      <w:marLeft w:val="0"/>
                      <w:marRight w:val="0"/>
                      <w:marTop w:val="0"/>
                      <w:marBottom w:val="0"/>
                      <w:divBdr>
                        <w:top w:val="none" w:sz="0" w:space="0" w:color="auto"/>
                        <w:left w:val="none" w:sz="0" w:space="0" w:color="auto"/>
                        <w:bottom w:val="none" w:sz="0" w:space="0" w:color="auto"/>
                        <w:right w:val="none" w:sz="0" w:space="0" w:color="auto"/>
                      </w:divBdr>
                      <w:divsChild>
                        <w:div w:id="1343508512">
                          <w:marLeft w:val="0"/>
                          <w:marRight w:val="0"/>
                          <w:marTop w:val="0"/>
                          <w:marBottom w:val="0"/>
                          <w:divBdr>
                            <w:top w:val="none" w:sz="0" w:space="0" w:color="auto"/>
                            <w:left w:val="none" w:sz="0" w:space="0" w:color="auto"/>
                            <w:bottom w:val="none" w:sz="0" w:space="0" w:color="auto"/>
                            <w:right w:val="none" w:sz="0" w:space="0" w:color="auto"/>
                          </w:divBdr>
                          <w:divsChild>
                            <w:div w:id="1691174342">
                              <w:marLeft w:val="0"/>
                              <w:marRight w:val="0"/>
                              <w:marTop w:val="0"/>
                              <w:marBottom w:val="0"/>
                              <w:divBdr>
                                <w:top w:val="none" w:sz="0" w:space="0" w:color="auto"/>
                                <w:left w:val="none" w:sz="0" w:space="0" w:color="auto"/>
                                <w:bottom w:val="none" w:sz="0" w:space="0" w:color="auto"/>
                                <w:right w:val="none" w:sz="0" w:space="0" w:color="auto"/>
                              </w:divBdr>
                              <w:divsChild>
                                <w:div w:id="2067410186">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6AE21-91E5-4790-8859-42B2C79C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4099</TotalTime>
  <Pages>14</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170</cp:revision>
  <dcterms:created xsi:type="dcterms:W3CDTF">2012-09-07T14:08:00Z</dcterms:created>
  <dcterms:modified xsi:type="dcterms:W3CDTF">2015-10-01T22:52:00Z</dcterms:modified>
</cp:coreProperties>
</file>