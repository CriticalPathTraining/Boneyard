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19F" w:rsidRDefault="0030519F" w:rsidP="00B51F9B">
      <w:pPr>
        <w:pStyle w:val="Heading1"/>
      </w:pPr>
      <w:r>
        <w:t>Lab 09: Se</w:t>
      </w:r>
      <w:r w:rsidR="00870E3B">
        <w:t>tting up a SharePoint Internet S</w:t>
      </w:r>
      <w:r>
        <w:t>ite</w:t>
      </w:r>
    </w:p>
    <w:p w:rsidR="0030519F" w:rsidRDefault="0030519F" w:rsidP="00F86317">
      <w:pPr>
        <w:pStyle w:val="LabOverview"/>
      </w:pPr>
      <w:r w:rsidRPr="00062F9D">
        <w:rPr>
          <w:b/>
        </w:rPr>
        <w:t>Lab Overview:</w:t>
      </w:r>
      <w:r>
        <w:t xml:space="preserve"> In this lab you will create a MOSS Publishing Site that is completely anonymous accessible.  http://customer.tpg.local You will also create a new SSP for this site.  Then you will make the anonymous site use Forms Based Authentication against a SQL store.</w:t>
      </w:r>
    </w:p>
    <w:p w:rsidR="0030519F" w:rsidRPr="00910A1E" w:rsidRDefault="0030519F" w:rsidP="00910A1E">
      <w:pPr>
        <w:pStyle w:val="Heading2"/>
      </w:pPr>
      <w:r w:rsidRPr="00910A1E">
        <w:t xml:space="preserve">Exercise 1: </w:t>
      </w:r>
      <w:r>
        <w:t>Creating a new web application</w:t>
      </w:r>
    </w:p>
    <w:p w:rsidR="0030519F" w:rsidRDefault="0030519F" w:rsidP="00580E12">
      <w:pPr>
        <w:pStyle w:val="ExerciseStepLevel1"/>
        <w:numPr>
          <w:ilvl w:val="0"/>
          <w:numId w:val="11"/>
        </w:numPr>
      </w:pPr>
      <w:r>
        <w:t xml:space="preserve">Setup DNS </w:t>
      </w:r>
    </w:p>
    <w:p w:rsidR="0030519F" w:rsidRDefault="0030519F" w:rsidP="00580E12">
      <w:pPr>
        <w:pStyle w:val="ExerciseStepLevel1"/>
        <w:numPr>
          <w:ilvl w:val="1"/>
          <w:numId w:val="11"/>
        </w:numPr>
        <w:ind w:firstLine="0"/>
      </w:pPr>
      <w:r>
        <w:t xml:space="preserve">Click Start &gt; Administrative Tools &gt; </w:t>
      </w:r>
      <w:r w:rsidRPr="003445B4">
        <w:rPr>
          <w:b/>
        </w:rPr>
        <w:t>DNS</w:t>
      </w:r>
    </w:p>
    <w:p w:rsidR="0030519F" w:rsidRDefault="0030519F" w:rsidP="00E02890">
      <w:pPr>
        <w:pStyle w:val="ExerciseStepLevel1"/>
        <w:numPr>
          <w:ilvl w:val="1"/>
          <w:numId w:val="11"/>
        </w:numPr>
        <w:spacing w:after="40"/>
        <w:ind w:firstLine="0"/>
      </w:pPr>
      <w:r>
        <w:t xml:space="preserve">Expand Litwareserver &gt; Forward Lookup Zones &gt; </w:t>
      </w:r>
      <w:r w:rsidRPr="002B0F0F">
        <w:rPr>
          <w:b/>
        </w:rPr>
        <w:t>TPG.local</w:t>
      </w:r>
      <w:r>
        <w:t xml:space="preserve"> then right click on TPG.local and choose </w:t>
      </w:r>
      <w:r w:rsidRPr="002B0F0F">
        <w:rPr>
          <w:b/>
        </w:rPr>
        <w:t>New Alias (CNAME)</w:t>
      </w:r>
    </w:p>
    <w:p w:rsidR="0030519F" w:rsidRDefault="0030519F" w:rsidP="00E02890">
      <w:pPr>
        <w:pStyle w:val="ExerciseStepLevel1"/>
        <w:numPr>
          <w:ilvl w:val="1"/>
          <w:numId w:val="11"/>
        </w:numPr>
        <w:spacing w:after="40"/>
        <w:ind w:firstLine="0"/>
      </w:pPr>
      <w:r>
        <w:t xml:space="preserve">For Alias name enter </w:t>
      </w:r>
      <w:r>
        <w:rPr>
          <w:b/>
        </w:rPr>
        <w:t>customer</w:t>
      </w:r>
    </w:p>
    <w:p w:rsidR="0030519F" w:rsidRDefault="0030519F" w:rsidP="00E02890">
      <w:pPr>
        <w:pStyle w:val="ExerciseStepLevel1"/>
        <w:numPr>
          <w:ilvl w:val="1"/>
          <w:numId w:val="11"/>
        </w:numPr>
        <w:spacing w:after="40"/>
        <w:ind w:firstLine="0"/>
      </w:pPr>
      <w:r>
        <w:t xml:space="preserve">For FQDN enter </w:t>
      </w:r>
      <w:r w:rsidRPr="002B0F0F">
        <w:rPr>
          <w:b/>
        </w:rPr>
        <w:t>litwareserver.tpg.local</w:t>
      </w:r>
    </w:p>
    <w:p w:rsidR="0030519F" w:rsidRDefault="0030519F" w:rsidP="00E02890">
      <w:pPr>
        <w:pStyle w:val="ExerciseStepLevel1"/>
        <w:numPr>
          <w:ilvl w:val="1"/>
          <w:numId w:val="11"/>
        </w:numPr>
        <w:spacing w:after="40"/>
        <w:ind w:firstLine="0"/>
      </w:pPr>
      <w:r>
        <w:t xml:space="preserve">Click </w:t>
      </w:r>
      <w:r w:rsidRPr="002B0F0F">
        <w:rPr>
          <w:b/>
        </w:rPr>
        <w:t>OK</w:t>
      </w:r>
    </w:p>
    <w:p w:rsidR="0030519F" w:rsidRDefault="0030519F" w:rsidP="00E02890">
      <w:pPr>
        <w:pStyle w:val="ExerciseStepLevel1"/>
        <w:numPr>
          <w:ilvl w:val="1"/>
          <w:numId w:val="11"/>
        </w:numPr>
        <w:ind w:firstLine="0"/>
      </w:pPr>
      <w:r>
        <w:t xml:space="preserve">Repeat for </w:t>
      </w:r>
      <w:r w:rsidRPr="00916A60">
        <w:rPr>
          <w:b/>
        </w:rPr>
        <w:t>cust</w:t>
      </w:r>
    </w:p>
    <w:p w:rsidR="0030519F" w:rsidRDefault="0030519F" w:rsidP="00E02890">
      <w:pPr>
        <w:pStyle w:val="ExerciseStepLevel1"/>
        <w:numPr>
          <w:ilvl w:val="1"/>
          <w:numId w:val="11"/>
        </w:numPr>
        <w:ind w:firstLine="0"/>
      </w:pPr>
      <w:r>
        <w:t xml:space="preserve">Close </w:t>
      </w:r>
      <w:r w:rsidRPr="003445B4">
        <w:rPr>
          <w:b/>
        </w:rPr>
        <w:t>DNS Management</w:t>
      </w:r>
    </w:p>
    <w:p w:rsidR="0030519F" w:rsidRDefault="0030519F" w:rsidP="00E02890">
      <w:pPr>
        <w:pStyle w:val="ExerciseStepLevel1"/>
        <w:numPr>
          <w:ilvl w:val="0"/>
          <w:numId w:val="11"/>
        </w:numPr>
      </w:pPr>
      <w:r>
        <w:t>Setup a new user for the App Pool</w:t>
      </w:r>
    </w:p>
    <w:p w:rsidR="0030519F" w:rsidRDefault="0030519F" w:rsidP="00E02890">
      <w:pPr>
        <w:pStyle w:val="ExerciseStepLevel1"/>
        <w:numPr>
          <w:ilvl w:val="1"/>
          <w:numId w:val="11"/>
        </w:numPr>
        <w:spacing w:after="40"/>
        <w:ind w:firstLine="0"/>
      </w:pPr>
      <w:r>
        <w:t xml:space="preserve">Click </w:t>
      </w:r>
      <w:r w:rsidRPr="002B0F0F">
        <w:t>Start &gt; Administrative Tools &gt;</w:t>
      </w:r>
      <w:r w:rsidRPr="00E02890">
        <w:rPr>
          <w:b/>
        </w:rPr>
        <w:t xml:space="preserve"> Active Directory Users and Computers</w:t>
      </w:r>
    </w:p>
    <w:p w:rsidR="0030519F" w:rsidRDefault="0030519F" w:rsidP="00E02890">
      <w:pPr>
        <w:pStyle w:val="ExerciseStepLevel1"/>
        <w:numPr>
          <w:ilvl w:val="1"/>
          <w:numId w:val="11"/>
        </w:numPr>
        <w:spacing w:after="40"/>
        <w:ind w:firstLine="0"/>
      </w:pPr>
      <w:r>
        <w:t xml:space="preserve">Click on the </w:t>
      </w:r>
      <w:r w:rsidRPr="00E02890">
        <w:rPr>
          <w:b/>
        </w:rPr>
        <w:t>Users</w:t>
      </w:r>
      <w:r>
        <w:t xml:space="preserve"> container</w:t>
      </w:r>
    </w:p>
    <w:p w:rsidR="0030519F" w:rsidRDefault="0030519F" w:rsidP="00E02890">
      <w:pPr>
        <w:pStyle w:val="ExerciseStepLevel1"/>
        <w:numPr>
          <w:ilvl w:val="1"/>
          <w:numId w:val="11"/>
        </w:numPr>
        <w:spacing w:after="40"/>
        <w:ind w:firstLine="0"/>
      </w:pPr>
      <w:r>
        <w:t xml:space="preserve">Click </w:t>
      </w:r>
      <w:r w:rsidRPr="00E02890">
        <w:rPr>
          <w:b/>
        </w:rPr>
        <w:t>Create a new user</w:t>
      </w:r>
      <w:r>
        <w:t xml:space="preserve"> </w:t>
      </w:r>
      <w:r w:rsidR="00D12E4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8.6pt;height:17.4pt;visibility:visible">
            <v:imagedata r:id="rId10" o:title=""/>
          </v:shape>
        </w:pict>
      </w:r>
    </w:p>
    <w:p w:rsidR="0030519F" w:rsidRDefault="0030519F" w:rsidP="00E02890">
      <w:pPr>
        <w:pStyle w:val="ExerciseStepLevel1"/>
        <w:numPr>
          <w:ilvl w:val="1"/>
          <w:numId w:val="11"/>
        </w:numPr>
        <w:spacing w:after="40"/>
        <w:ind w:firstLine="0"/>
      </w:pPr>
      <w:r>
        <w:t xml:space="preserve">First Name: </w:t>
      </w:r>
      <w:r w:rsidRPr="002B0F0F">
        <w:rPr>
          <w:b/>
        </w:rPr>
        <w:t>SharePoint</w:t>
      </w:r>
    </w:p>
    <w:p w:rsidR="0030519F" w:rsidRDefault="0030519F" w:rsidP="00E02890">
      <w:pPr>
        <w:pStyle w:val="ExerciseStepLevel1"/>
        <w:numPr>
          <w:ilvl w:val="1"/>
          <w:numId w:val="11"/>
        </w:numPr>
        <w:spacing w:after="40"/>
        <w:ind w:firstLine="0"/>
      </w:pPr>
      <w:r>
        <w:t xml:space="preserve">Last Name: </w:t>
      </w:r>
      <w:r>
        <w:rPr>
          <w:b/>
        </w:rPr>
        <w:t>Customer App Pool</w:t>
      </w:r>
    </w:p>
    <w:p w:rsidR="0030519F" w:rsidRDefault="0030519F" w:rsidP="00E02890">
      <w:pPr>
        <w:pStyle w:val="ExerciseStepLevel1"/>
        <w:numPr>
          <w:ilvl w:val="1"/>
          <w:numId w:val="11"/>
        </w:numPr>
        <w:spacing w:after="40"/>
        <w:ind w:firstLine="0"/>
      </w:pPr>
      <w:r>
        <w:t xml:space="preserve">User logon name: </w:t>
      </w:r>
      <w:r w:rsidRPr="002B0F0F">
        <w:rPr>
          <w:b/>
        </w:rPr>
        <w:t>SP_</w:t>
      </w:r>
      <w:r>
        <w:rPr>
          <w:b/>
        </w:rPr>
        <w:t>CustomerAppPool</w:t>
      </w:r>
      <w:r>
        <w:rPr>
          <w:b/>
        </w:rPr>
        <w:tab/>
      </w:r>
      <w:r>
        <w:rPr>
          <w:b/>
        </w:rPr>
        <w:tab/>
      </w:r>
      <w:r>
        <w:rPr>
          <w:b/>
        </w:rPr>
        <w:tab/>
      </w:r>
    </w:p>
    <w:p w:rsidR="0030519F" w:rsidRDefault="0030519F" w:rsidP="00E02890">
      <w:pPr>
        <w:pStyle w:val="ExerciseStepLevel1"/>
        <w:numPr>
          <w:ilvl w:val="1"/>
          <w:numId w:val="11"/>
        </w:numPr>
        <w:spacing w:after="40"/>
        <w:ind w:firstLine="0"/>
      </w:pPr>
      <w:r>
        <w:t xml:space="preserve">Click </w:t>
      </w:r>
      <w:r>
        <w:rPr>
          <w:b/>
        </w:rPr>
        <w:t>N</w:t>
      </w:r>
      <w:r w:rsidRPr="002B0F0F">
        <w:rPr>
          <w:b/>
        </w:rPr>
        <w:t>ext</w:t>
      </w:r>
    </w:p>
    <w:p w:rsidR="0030519F" w:rsidRDefault="0030519F" w:rsidP="00E02890">
      <w:pPr>
        <w:pStyle w:val="ExerciseStepLevel1"/>
        <w:numPr>
          <w:ilvl w:val="1"/>
          <w:numId w:val="11"/>
        </w:numPr>
        <w:spacing w:after="40"/>
        <w:ind w:firstLine="0"/>
      </w:pPr>
      <w:r>
        <w:t xml:space="preserve">Password: </w:t>
      </w:r>
      <w:r w:rsidRPr="002B0F0F">
        <w:rPr>
          <w:b/>
        </w:rPr>
        <w:t>pass@word1</w:t>
      </w:r>
    </w:p>
    <w:p w:rsidR="0030519F" w:rsidRPr="002B0F0F" w:rsidRDefault="0030519F" w:rsidP="00E02890">
      <w:pPr>
        <w:pStyle w:val="ExerciseStepLevel1"/>
        <w:numPr>
          <w:ilvl w:val="1"/>
          <w:numId w:val="11"/>
        </w:numPr>
        <w:spacing w:after="40"/>
        <w:ind w:firstLine="0"/>
        <w:rPr>
          <w:b/>
        </w:rPr>
      </w:pPr>
      <w:r>
        <w:t xml:space="preserve">Uncheck </w:t>
      </w:r>
      <w:r w:rsidRPr="002B0F0F">
        <w:rPr>
          <w:b/>
        </w:rPr>
        <w:t>User must change password at next logon</w:t>
      </w:r>
    </w:p>
    <w:p w:rsidR="0030519F" w:rsidRDefault="0030519F" w:rsidP="00E02890">
      <w:pPr>
        <w:pStyle w:val="ExerciseStepLevel1"/>
        <w:numPr>
          <w:ilvl w:val="1"/>
          <w:numId w:val="11"/>
        </w:numPr>
        <w:spacing w:after="40"/>
        <w:ind w:firstLine="0"/>
      </w:pPr>
      <w:r>
        <w:t xml:space="preserve">Click </w:t>
      </w:r>
      <w:r w:rsidRPr="002B0F0F">
        <w:rPr>
          <w:b/>
        </w:rPr>
        <w:t>Next</w:t>
      </w:r>
    </w:p>
    <w:p w:rsidR="0030519F" w:rsidRPr="008B7862" w:rsidRDefault="0030519F" w:rsidP="00E02890">
      <w:pPr>
        <w:pStyle w:val="ExerciseStepLevel1"/>
        <w:numPr>
          <w:ilvl w:val="1"/>
          <w:numId w:val="11"/>
        </w:numPr>
        <w:spacing w:after="40"/>
        <w:ind w:firstLine="0"/>
      </w:pPr>
      <w:r>
        <w:t xml:space="preserve">Click </w:t>
      </w:r>
      <w:r w:rsidRPr="002B0F0F">
        <w:rPr>
          <w:b/>
        </w:rPr>
        <w:t>Finish</w:t>
      </w:r>
    </w:p>
    <w:p w:rsidR="0030519F" w:rsidRDefault="0030519F" w:rsidP="00E02890">
      <w:pPr>
        <w:pStyle w:val="ExerciseStepLevel1"/>
        <w:numPr>
          <w:ilvl w:val="1"/>
          <w:numId w:val="11"/>
        </w:numPr>
        <w:spacing w:after="40"/>
        <w:ind w:firstLine="0"/>
      </w:pPr>
      <w:r>
        <w:t xml:space="preserve">Repeat for </w:t>
      </w:r>
      <w:r w:rsidRPr="00107489">
        <w:rPr>
          <w:b/>
        </w:rPr>
        <w:t>SP_CustomerSSP</w:t>
      </w:r>
    </w:p>
    <w:p w:rsidR="0030519F" w:rsidRDefault="0030519F" w:rsidP="00E02890">
      <w:pPr>
        <w:pStyle w:val="ExerciseStepLevel1"/>
        <w:numPr>
          <w:ilvl w:val="1"/>
          <w:numId w:val="11"/>
        </w:numPr>
        <w:spacing w:after="40"/>
        <w:ind w:firstLine="0"/>
      </w:pPr>
      <w:r>
        <w:t xml:space="preserve">Close </w:t>
      </w:r>
      <w:r>
        <w:rPr>
          <w:b/>
        </w:rPr>
        <w:t>User Management</w:t>
      </w:r>
    </w:p>
    <w:p w:rsidR="0030519F" w:rsidRPr="007C1A00" w:rsidRDefault="0030519F" w:rsidP="008B7862">
      <w:pPr>
        <w:pStyle w:val="ExerciseStepLevel1"/>
      </w:pPr>
      <w:r>
        <w:t>For this web application we will not setup Kerberos</w:t>
      </w:r>
    </w:p>
    <w:p w:rsidR="0030519F" w:rsidRDefault="0030519F" w:rsidP="00580E12">
      <w:pPr>
        <w:pStyle w:val="ExerciseStepLevel1"/>
        <w:numPr>
          <w:ilvl w:val="0"/>
          <w:numId w:val="11"/>
        </w:numPr>
      </w:pPr>
      <w:r>
        <w:t xml:space="preserve">Open </w:t>
      </w:r>
      <w:smartTag w:uri="urn:schemas-microsoft-com:office:smarttags" w:element="place">
        <w:r w:rsidRPr="000A4C58">
          <w:rPr>
            <w:b/>
          </w:rPr>
          <w:t>Central Admin</w:t>
        </w:r>
      </w:smartTag>
    </w:p>
    <w:p w:rsidR="0030519F" w:rsidRDefault="0030519F" w:rsidP="00580E12">
      <w:pPr>
        <w:pStyle w:val="ExerciseStepLevel1"/>
        <w:numPr>
          <w:ilvl w:val="0"/>
          <w:numId w:val="11"/>
        </w:numPr>
      </w:pPr>
      <w:r>
        <w:t xml:space="preserve">Go to the </w:t>
      </w:r>
      <w:r w:rsidRPr="000A4C58">
        <w:rPr>
          <w:b/>
        </w:rPr>
        <w:t>Application Management</w:t>
      </w:r>
      <w:r>
        <w:t xml:space="preserve"> tab</w:t>
      </w:r>
    </w:p>
    <w:p w:rsidR="0030519F" w:rsidRDefault="0030519F" w:rsidP="00580E12">
      <w:pPr>
        <w:pStyle w:val="ExerciseStepLevel1"/>
        <w:numPr>
          <w:ilvl w:val="0"/>
          <w:numId w:val="11"/>
        </w:numPr>
      </w:pPr>
      <w:r>
        <w:t xml:space="preserve">Under SharePoint Web Application Management click </w:t>
      </w:r>
      <w:r w:rsidRPr="000A4C58">
        <w:rPr>
          <w:b/>
        </w:rPr>
        <w:t>Create or extend Web application</w:t>
      </w:r>
    </w:p>
    <w:p w:rsidR="0030519F" w:rsidRDefault="0030519F" w:rsidP="00580E12">
      <w:pPr>
        <w:pStyle w:val="ExerciseStepLevel1"/>
        <w:numPr>
          <w:ilvl w:val="0"/>
          <w:numId w:val="11"/>
        </w:numPr>
      </w:pPr>
      <w:r>
        <w:lastRenderedPageBreak/>
        <w:t xml:space="preserve">Click </w:t>
      </w:r>
      <w:r w:rsidRPr="00473363">
        <w:rPr>
          <w:b/>
        </w:rPr>
        <w:t>Create a new Web application</w:t>
      </w:r>
    </w:p>
    <w:p w:rsidR="0030519F" w:rsidRDefault="0030519F" w:rsidP="006A0CAF">
      <w:pPr>
        <w:pStyle w:val="ExerciseStepLevel1"/>
        <w:numPr>
          <w:ilvl w:val="1"/>
          <w:numId w:val="11"/>
        </w:numPr>
        <w:tabs>
          <w:tab w:val="left" w:pos="576"/>
        </w:tabs>
        <w:ind w:firstLine="0"/>
      </w:pPr>
      <w:r>
        <w:t xml:space="preserve">Port = </w:t>
      </w:r>
      <w:r w:rsidRPr="000A4C58">
        <w:rPr>
          <w:b/>
        </w:rPr>
        <w:t>80</w:t>
      </w:r>
    </w:p>
    <w:p w:rsidR="0030519F" w:rsidRDefault="0030519F" w:rsidP="006A0CAF">
      <w:pPr>
        <w:pStyle w:val="ExerciseStepLevel1"/>
        <w:numPr>
          <w:ilvl w:val="1"/>
          <w:numId w:val="11"/>
        </w:numPr>
        <w:tabs>
          <w:tab w:val="left" w:pos="576"/>
        </w:tabs>
        <w:ind w:firstLine="0"/>
      </w:pPr>
      <w:r>
        <w:t xml:space="preserve">Host Header = </w:t>
      </w:r>
      <w:r w:rsidRPr="000A4C58">
        <w:rPr>
          <w:b/>
        </w:rPr>
        <w:t>customer.tpg.local</w:t>
      </w:r>
    </w:p>
    <w:p w:rsidR="0030519F" w:rsidRDefault="0030519F" w:rsidP="006A0CAF">
      <w:pPr>
        <w:pStyle w:val="ExerciseStepLevel1"/>
        <w:numPr>
          <w:ilvl w:val="1"/>
          <w:numId w:val="11"/>
        </w:numPr>
        <w:tabs>
          <w:tab w:val="left" w:pos="576"/>
        </w:tabs>
        <w:ind w:firstLine="0"/>
      </w:pPr>
      <w:r>
        <w:t xml:space="preserve">Create </w:t>
      </w:r>
      <w:r w:rsidRPr="000A4C58">
        <w:rPr>
          <w:b/>
        </w:rPr>
        <w:t>New application pool</w:t>
      </w:r>
    </w:p>
    <w:p w:rsidR="0030519F" w:rsidRDefault="0030519F" w:rsidP="006A0CAF">
      <w:pPr>
        <w:pStyle w:val="ExerciseStepLevel1"/>
        <w:numPr>
          <w:ilvl w:val="1"/>
          <w:numId w:val="11"/>
        </w:numPr>
        <w:tabs>
          <w:tab w:val="left" w:pos="576"/>
        </w:tabs>
        <w:ind w:firstLine="0"/>
      </w:pPr>
      <w:r>
        <w:t xml:space="preserve">Username = </w:t>
      </w:r>
      <w:r w:rsidRPr="000A4C58">
        <w:rPr>
          <w:b/>
        </w:rPr>
        <w:t>tpg\sp_CustomerAppPool</w:t>
      </w:r>
    </w:p>
    <w:p w:rsidR="0030519F" w:rsidRDefault="0030519F" w:rsidP="006A0CAF">
      <w:pPr>
        <w:pStyle w:val="ExerciseStepLevel1"/>
        <w:numPr>
          <w:ilvl w:val="1"/>
          <w:numId w:val="11"/>
        </w:numPr>
        <w:tabs>
          <w:tab w:val="left" w:pos="576"/>
        </w:tabs>
        <w:ind w:firstLine="0"/>
      </w:pPr>
      <w:r>
        <w:t xml:space="preserve">Password = </w:t>
      </w:r>
      <w:r w:rsidRPr="000A4C58">
        <w:rPr>
          <w:b/>
        </w:rPr>
        <w:t>pass@word1</w:t>
      </w:r>
    </w:p>
    <w:p w:rsidR="0030519F" w:rsidRDefault="0030519F" w:rsidP="006A0CAF">
      <w:pPr>
        <w:pStyle w:val="ExerciseStepLevel1"/>
        <w:numPr>
          <w:ilvl w:val="1"/>
          <w:numId w:val="11"/>
        </w:numPr>
        <w:tabs>
          <w:tab w:val="left" w:pos="576"/>
        </w:tabs>
        <w:ind w:firstLine="0"/>
      </w:pPr>
      <w:r>
        <w:t xml:space="preserve">Database Name = </w:t>
      </w:r>
      <w:r w:rsidRPr="000A4C58">
        <w:rPr>
          <w:b/>
        </w:rPr>
        <w:t>WSS_Content_Customer</w:t>
      </w:r>
    </w:p>
    <w:p w:rsidR="0030519F" w:rsidRDefault="0030519F" w:rsidP="006A0CAF">
      <w:pPr>
        <w:pStyle w:val="ExerciseStepLevel1"/>
        <w:numPr>
          <w:ilvl w:val="1"/>
          <w:numId w:val="11"/>
        </w:numPr>
        <w:tabs>
          <w:tab w:val="left" w:pos="576"/>
        </w:tabs>
        <w:ind w:firstLine="0"/>
      </w:pPr>
      <w:r>
        <w:t xml:space="preserve">Click </w:t>
      </w:r>
      <w:r w:rsidRPr="000A4C58">
        <w:rPr>
          <w:b/>
        </w:rPr>
        <w:t>OK</w:t>
      </w:r>
    </w:p>
    <w:p w:rsidR="0030519F" w:rsidRDefault="0030519F" w:rsidP="00B07F07">
      <w:pPr>
        <w:pStyle w:val="ExerciseStepLevel1"/>
        <w:numPr>
          <w:ilvl w:val="0"/>
          <w:numId w:val="11"/>
        </w:numPr>
      </w:pPr>
      <w:r>
        <w:t>Create a new SSP</w:t>
      </w:r>
    </w:p>
    <w:p w:rsidR="0030519F" w:rsidRDefault="0030519F" w:rsidP="00B07F07">
      <w:pPr>
        <w:pStyle w:val="ExerciseStepLevel1"/>
        <w:numPr>
          <w:ilvl w:val="1"/>
          <w:numId w:val="11"/>
        </w:numPr>
        <w:tabs>
          <w:tab w:val="left" w:pos="576"/>
        </w:tabs>
        <w:ind w:firstLine="0"/>
      </w:pPr>
      <w:r>
        <w:t xml:space="preserve">From the quick launch click </w:t>
      </w:r>
      <w:r w:rsidRPr="000A4C58">
        <w:rPr>
          <w:b/>
        </w:rPr>
        <w:t>Shared Services Administration</w:t>
      </w:r>
    </w:p>
    <w:p w:rsidR="0030519F" w:rsidRDefault="0030519F" w:rsidP="00B07F07">
      <w:pPr>
        <w:pStyle w:val="ExerciseStepLevel1"/>
        <w:numPr>
          <w:ilvl w:val="1"/>
          <w:numId w:val="11"/>
        </w:numPr>
        <w:tabs>
          <w:tab w:val="left" w:pos="576"/>
        </w:tabs>
        <w:ind w:firstLine="0"/>
      </w:pPr>
      <w:r>
        <w:t xml:space="preserve">Click </w:t>
      </w:r>
      <w:r w:rsidRPr="000A4C58">
        <w:rPr>
          <w:b/>
        </w:rPr>
        <w:t>New SSP</w:t>
      </w:r>
    </w:p>
    <w:p w:rsidR="0030519F" w:rsidRDefault="0030519F" w:rsidP="00B07F07">
      <w:pPr>
        <w:pStyle w:val="ExerciseStepLevel1"/>
        <w:numPr>
          <w:ilvl w:val="1"/>
          <w:numId w:val="11"/>
        </w:numPr>
        <w:tabs>
          <w:tab w:val="left" w:pos="576"/>
        </w:tabs>
        <w:ind w:firstLine="0"/>
      </w:pPr>
      <w:r>
        <w:t xml:space="preserve">SSP Name = </w:t>
      </w:r>
      <w:r w:rsidRPr="000A4C58">
        <w:rPr>
          <w:b/>
        </w:rPr>
        <w:t>Customer SSP</w:t>
      </w:r>
    </w:p>
    <w:p w:rsidR="0030519F" w:rsidRDefault="0030519F" w:rsidP="00B07F07">
      <w:pPr>
        <w:pStyle w:val="ExerciseStepLevel1"/>
        <w:numPr>
          <w:ilvl w:val="1"/>
          <w:numId w:val="11"/>
        </w:numPr>
        <w:tabs>
          <w:tab w:val="left" w:pos="576"/>
        </w:tabs>
        <w:ind w:firstLine="0"/>
      </w:pPr>
      <w:r>
        <w:t xml:space="preserve">For SSP Web application choose </w:t>
      </w:r>
      <w:r w:rsidRPr="000A4C58">
        <w:rPr>
          <w:b/>
        </w:rPr>
        <w:t>customer.tpg.local</w:t>
      </w:r>
    </w:p>
    <w:p w:rsidR="0030519F" w:rsidRDefault="0030519F" w:rsidP="00B07F07">
      <w:pPr>
        <w:pStyle w:val="ExerciseStepLevel1"/>
        <w:numPr>
          <w:ilvl w:val="1"/>
          <w:numId w:val="11"/>
        </w:numPr>
        <w:tabs>
          <w:tab w:val="left" w:pos="576"/>
        </w:tabs>
        <w:ind w:firstLine="0"/>
      </w:pPr>
      <w:r>
        <w:t xml:space="preserve">For MY Site Location choose </w:t>
      </w:r>
      <w:r w:rsidRPr="000A4C58">
        <w:rPr>
          <w:b/>
        </w:rPr>
        <w:t>customer.tpg.local</w:t>
      </w:r>
    </w:p>
    <w:p w:rsidR="0030519F" w:rsidRDefault="0030519F" w:rsidP="00B07F07">
      <w:pPr>
        <w:pStyle w:val="ExerciseStepLevel1"/>
        <w:numPr>
          <w:ilvl w:val="1"/>
          <w:numId w:val="11"/>
        </w:numPr>
        <w:tabs>
          <w:tab w:val="left" w:pos="576"/>
        </w:tabs>
        <w:ind w:firstLine="0"/>
      </w:pPr>
      <w:r>
        <w:t xml:space="preserve">Relative URL = </w:t>
      </w:r>
      <w:r w:rsidRPr="000A4C58">
        <w:rPr>
          <w:b/>
        </w:rPr>
        <w:t>/mysite</w:t>
      </w:r>
    </w:p>
    <w:p w:rsidR="0030519F" w:rsidRDefault="0030519F" w:rsidP="00B07F07">
      <w:pPr>
        <w:pStyle w:val="ExerciseStepLevel1"/>
        <w:numPr>
          <w:ilvl w:val="1"/>
          <w:numId w:val="11"/>
        </w:numPr>
        <w:tabs>
          <w:tab w:val="left" w:pos="576"/>
        </w:tabs>
        <w:ind w:firstLine="0"/>
      </w:pPr>
      <w:r>
        <w:t xml:space="preserve">Username = </w:t>
      </w:r>
      <w:r w:rsidRPr="000A4C58">
        <w:rPr>
          <w:b/>
        </w:rPr>
        <w:t>tpg\sp_CustomerSSP</w:t>
      </w:r>
    </w:p>
    <w:p w:rsidR="0030519F" w:rsidRDefault="0030519F" w:rsidP="00B07F07">
      <w:pPr>
        <w:pStyle w:val="ExerciseStepLevel1"/>
        <w:numPr>
          <w:ilvl w:val="1"/>
          <w:numId w:val="11"/>
        </w:numPr>
        <w:tabs>
          <w:tab w:val="left" w:pos="576"/>
        </w:tabs>
        <w:ind w:firstLine="0"/>
      </w:pPr>
      <w:r>
        <w:t xml:space="preserve">Password = </w:t>
      </w:r>
      <w:r w:rsidRPr="000A4C58">
        <w:rPr>
          <w:b/>
        </w:rPr>
        <w:t>pass@word1</w:t>
      </w:r>
    </w:p>
    <w:p w:rsidR="0030519F" w:rsidRDefault="0030519F" w:rsidP="00B07F07">
      <w:pPr>
        <w:pStyle w:val="ExerciseStepLevel1"/>
        <w:numPr>
          <w:ilvl w:val="1"/>
          <w:numId w:val="11"/>
        </w:numPr>
        <w:tabs>
          <w:tab w:val="left" w:pos="576"/>
        </w:tabs>
        <w:ind w:firstLine="0"/>
      </w:pPr>
      <w:r>
        <w:t xml:space="preserve">SSP Database = </w:t>
      </w:r>
      <w:r>
        <w:rPr>
          <w:b/>
        </w:rPr>
        <w:t>CustomerSSP</w:t>
      </w:r>
      <w:r w:rsidRPr="000A4C58">
        <w:rPr>
          <w:b/>
        </w:rPr>
        <w:t>_db</w:t>
      </w:r>
    </w:p>
    <w:p w:rsidR="0030519F" w:rsidRDefault="0030519F" w:rsidP="00B07F07">
      <w:pPr>
        <w:pStyle w:val="ExerciseStepLevel1"/>
        <w:numPr>
          <w:ilvl w:val="1"/>
          <w:numId w:val="11"/>
        </w:numPr>
        <w:tabs>
          <w:tab w:val="left" w:pos="576"/>
        </w:tabs>
        <w:ind w:firstLine="0"/>
      </w:pPr>
      <w:r>
        <w:t xml:space="preserve">SSP Search Database = </w:t>
      </w:r>
      <w:r w:rsidRPr="000A4C58">
        <w:rPr>
          <w:b/>
        </w:rPr>
        <w:t>CustomerSSP_Search_db</w:t>
      </w:r>
    </w:p>
    <w:p w:rsidR="0030519F" w:rsidRDefault="0030519F" w:rsidP="00B07F07">
      <w:pPr>
        <w:pStyle w:val="ExerciseStepLevel1"/>
        <w:numPr>
          <w:ilvl w:val="1"/>
          <w:numId w:val="11"/>
        </w:numPr>
        <w:tabs>
          <w:tab w:val="left" w:pos="576"/>
        </w:tabs>
        <w:ind w:firstLine="0"/>
      </w:pPr>
      <w:r>
        <w:t xml:space="preserve">Click </w:t>
      </w:r>
      <w:r w:rsidRPr="000A4C58">
        <w:rPr>
          <w:b/>
        </w:rPr>
        <w:t>OK</w:t>
      </w:r>
    </w:p>
    <w:p w:rsidR="0030519F" w:rsidRDefault="0030519F" w:rsidP="00B07F07">
      <w:pPr>
        <w:pStyle w:val="ExerciseStepLevel1"/>
        <w:numPr>
          <w:ilvl w:val="1"/>
          <w:numId w:val="11"/>
        </w:numPr>
        <w:tabs>
          <w:tab w:val="left" w:pos="576"/>
        </w:tabs>
        <w:ind w:firstLine="0"/>
      </w:pPr>
      <w:r>
        <w:t xml:space="preserve">Click </w:t>
      </w:r>
      <w:r w:rsidRPr="000A4C58">
        <w:rPr>
          <w:b/>
        </w:rPr>
        <w:t>OK</w:t>
      </w:r>
      <w:r>
        <w:t xml:space="preserve"> at the warning screen</w:t>
      </w:r>
    </w:p>
    <w:p w:rsidR="0030519F" w:rsidRDefault="0030519F" w:rsidP="00B07F07">
      <w:pPr>
        <w:pStyle w:val="ExerciseStepLevel1"/>
        <w:numPr>
          <w:ilvl w:val="1"/>
          <w:numId w:val="11"/>
        </w:numPr>
        <w:tabs>
          <w:tab w:val="left" w:pos="576"/>
        </w:tabs>
        <w:ind w:firstLine="0"/>
      </w:pPr>
      <w:r>
        <w:t xml:space="preserve">Click </w:t>
      </w:r>
      <w:r w:rsidRPr="000A4C58">
        <w:rPr>
          <w:b/>
        </w:rPr>
        <w:t>OK</w:t>
      </w:r>
      <w:r>
        <w:t xml:space="preserve"> at the success screen</w:t>
      </w:r>
    </w:p>
    <w:p w:rsidR="0030519F" w:rsidRDefault="0030519F" w:rsidP="004B525F">
      <w:pPr>
        <w:pStyle w:val="ExerciseStepLevel1"/>
        <w:numPr>
          <w:ilvl w:val="0"/>
          <w:numId w:val="11"/>
        </w:numPr>
      </w:pPr>
      <w:r>
        <w:t>Create the publishing Site Collection</w:t>
      </w:r>
    </w:p>
    <w:p w:rsidR="0030519F" w:rsidRDefault="0030519F" w:rsidP="004B525F">
      <w:pPr>
        <w:pStyle w:val="ExerciseStepLevel1"/>
        <w:numPr>
          <w:ilvl w:val="1"/>
          <w:numId w:val="11"/>
        </w:numPr>
        <w:tabs>
          <w:tab w:val="left" w:pos="576"/>
        </w:tabs>
        <w:ind w:firstLine="0"/>
      </w:pPr>
      <w:r>
        <w:t xml:space="preserve">Click the </w:t>
      </w:r>
      <w:r w:rsidRPr="00C266FB">
        <w:rPr>
          <w:b/>
        </w:rPr>
        <w:t>Application Management</w:t>
      </w:r>
      <w:r>
        <w:t xml:space="preserve"> tab</w:t>
      </w:r>
    </w:p>
    <w:p w:rsidR="0030519F" w:rsidRDefault="0030519F" w:rsidP="004B525F">
      <w:pPr>
        <w:pStyle w:val="ExerciseStepLevel1"/>
        <w:numPr>
          <w:ilvl w:val="1"/>
          <w:numId w:val="11"/>
        </w:numPr>
        <w:tabs>
          <w:tab w:val="left" w:pos="576"/>
        </w:tabs>
        <w:ind w:firstLine="0"/>
      </w:pPr>
      <w:r>
        <w:t xml:space="preserve">Under SharePoint Site Management click </w:t>
      </w:r>
      <w:r w:rsidRPr="00C266FB">
        <w:rPr>
          <w:b/>
        </w:rPr>
        <w:t>Create site collection</w:t>
      </w:r>
    </w:p>
    <w:p w:rsidR="0030519F" w:rsidRDefault="0030519F" w:rsidP="004B525F">
      <w:pPr>
        <w:pStyle w:val="ExerciseStepLevel1"/>
        <w:numPr>
          <w:ilvl w:val="1"/>
          <w:numId w:val="11"/>
        </w:numPr>
        <w:tabs>
          <w:tab w:val="left" w:pos="576"/>
        </w:tabs>
        <w:ind w:firstLine="0"/>
      </w:pPr>
      <w:r>
        <w:t xml:space="preserve">Title = </w:t>
      </w:r>
      <w:r w:rsidRPr="00C266FB">
        <w:rPr>
          <w:b/>
        </w:rPr>
        <w:t>TPG Customers</w:t>
      </w:r>
    </w:p>
    <w:p w:rsidR="0030519F" w:rsidRDefault="0030519F" w:rsidP="004B525F">
      <w:pPr>
        <w:pStyle w:val="ExerciseStepLevel1"/>
        <w:numPr>
          <w:ilvl w:val="1"/>
          <w:numId w:val="11"/>
        </w:numPr>
        <w:tabs>
          <w:tab w:val="left" w:pos="576"/>
        </w:tabs>
        <w:ind w:firstLine="0"/>
      </w:pPr>
      <w:r>
        <w:t xml:space="preserve">Template = </w:t>
      </w:r>
      <w:r w:rsidRPr="00C266FB">
        <w:rPr>
          <w:b/>
        </w:rPr>
        <w:t>Publishing Tab</w:t>
      </w:r>
      <w:r>
        <w:t xml:space="preserve">, </w:t>
      </w:r>
      <w:r w:rsidRPr="00C266FB">
        <w:rPr>
          <w:b/>
        </w:rPr>
        <w:t>Publishing Portal</w:t>
      </w:r>
    </w:p>
    <w:p w:rsidR="0030519F" w:rsidRDefault="0030519F" w:rsidP="004B525F">
      <w:pPr>
        <w:pStyle w:val="ExerciseStepLevel1"/>
        <w:numPr>
          <w:ilvl w:val="1"/>
          <w:numId w:val="11"/>
        </w:numPr>
        <w:tabs>
          <w:tab w:val="left" w:pos="576"/>
        </w:tabs>
        <w:ind w:firstLine="0"/>
      </w:pPr>
      <w:r>
        <w:t xml:space="preserve">Site Collection Administrator = </w:t>
      </w:r>
      <w:r w:rsidRPr="00C266FB">
        <w:rPr>
          <w:b/>
        </w:rPr>
        <w:t>tpg\alan</w:t>
      </w:r>
    </w:p>
    <w:p w:rsidR="0030519F" w:rsidRDefault="0030519F" w:rsidP="004B525F">
      <w:pPr>
        <w:pStyle w:val="ExerciseStepLevel1"/>
        <w:numPr>
          <w:ilvl w:val="1"/>
          <w:numId w:val="11"/>
        </w:numPr>
        <w:tabs>
          <w:tab w:val="left" w:pos="576"/>
        </w:tabs>
        <w:ind w:firstLine="0"/>
      </w:pPr>
      <w:r>
        <w:t xml:space="preserve">Click </w:t>
      </w:r>
      <w:r w:rsidRPr="00C266FB">
        <w:rPr>
          <w:b/>
        </w:rPr>
        <w:t>OK</w:t>
      </w:r>
    </w:p>
    <w:p w:rsidR="0030519F" w:rsidRDefault="0030519F" w:rsidP="004B525F">
      <w:pPr>
        <w:pStyle w:val="ExerciseStepLevel1"/>
        <w:numPr>
          <w:ilvl w:val="1"/>
          <w:numId w:val="11"/>
        </w:numPr>
        <w:tabs>
          <w:tab w:val="left" w:pos="576"/>
        </w:tabs>
        <w:ind w:firstLine="0"/>
      </w:pPr>
      <w:r>
        <w:t xml:space="preserve">Click </w:t>
      </w:r>
      <w:r w:rsidRPr="00C266FB">
        <w:rPr>
          <w:b/>
        </w:rPr>
        <w:t>OK</w:t>
      </w:r>
      <w:r>
        <w:t xml:space="preserve"> at the Success screen</w:t>
      </w:r>
    </w:p>
    <w:p w:rsidR="0030519F" w:rsidRDefault="0030519F" w:rsidP="00F71B09">
      <w:pPr>
        <w:pStyle w:val="ExerciseStepLevel1"/>
        <w:numPr>
          <w:ilvl w:val="0"/>
          <w:numId w:val="11"/>
        </w:numPr>
      </w:pPr>
      <w:r>
        <w:t>Set the Web application to allow anonymous access</w:t>
      </w:r>
    </w:p>
    <w:p w:rsidR="0030519F" w:rsidRDefault="0030519F" w:rsidP="00F910BE">
      <w:pPr>
        <w:pStyle w:val="ExerciseStepLevel1"/>
        <w:numPr>
          <w:ilvl w:val="1"/>
          <w:numId w:val="11"/>
        </w:numPr>
        <w:ind w:firstLine="0"/>
      </w:pPr>
      <w:r>
        <w:t xml:space="preserve">From the Application Management tab, under Application Security click </w:t>
      </w:r>
      <w:r w:rsidRPr="00C266FB">
        <w:rPr>
          <w:b/>
        </w:rPr>
        <w:t>Authentication providers</w:t>
      </w:r>
    </w:p>
    <w:p w:rsidR="0030519F" w:rsidRDefault="0030519F" w:rsidP="00F910BE">
      <w:pPr>
        <w:pStyle w:val="ExerciseStepLevel1"/>
        <w:numPr>
          <w:ilvl w:val="1"/>
          <w:numId w:val="11"/>
        </w:numPr>
        <w:ind w:firstLine="0"/>
      </w:pPr>
      <w:r>
        <w:t xml:space="preserve">Click </w:t>
      </w:r>
      <w:r w:rsidRPr="00C266FB">
        <w:rPr>
          <w:b/>
        </w:rPr>
        <w:t xml:space="preserve">Default </w:t>
      </w:r>
      <w:r>
        <w:t xml:space="preserve">(make sure the web application is set to </w:t>
      </w:r>
      <w:r w:rsidRPr="00C266FB">
        <w:rPr>
          <w:b/>
        </w:rPr>
        <w:t>http://customer.tpg.local</w:t>
      </w:r>
      <w:r>
        <w:t>)</w:t>
      </w:r>
    </w:p>
    <w:p w:rsidR="0030519F" w:rsidRDefault="0030519F" w:rsidP="00F910BE">
      <w:pPr>
        <w:pStyle w:val="ExerciseStepLevel1"/>
        <w:numPr>
          <w:ilvl w:val="1"/>
          <w:numId w:val="11"/>
        </w:numPr>
        <w:ind w:firstLine="0"/>
      </w:pPr>
      <w:r>
        <w:t xml:space="preserve">Click </w:t>
      </w:r>
      <w:r w:rsidRPr="00C266FB">
        <w:rPr>
          <w:b/>
        </w:rPr>
        <w:t>Enable anonymous access</w:t>
      </w:r>
    </w:p>
    <w:p w:rsidR="0030519F" w:rsidRDefault="0030519F" w:rsidP="00F910BE">
      <w:pPr>
        <w:pStyle w:val="ExerciseStepLevel1"/>
        <w:numPr>
          <w:ilvl w:val="1"/>
          <w:numId w:val="11"/>
        </w:numPr>
        <w:tabs>
          <w:tab w:val="left" w:pos="576"/>
        </w:tabs>
        <w:ind w:firstLine="0"/>
      </w:pPr>
      <w:r>
        <w:lastRenderedPageBreak/>
        <w:t xml:space="preserve">Click </w:t>
      </w:r>
      <w:r w:rsidRPr="00C266FB">
        <w:rPr>
          <w:b/>
        </w:rPr>
        <w:t>Save</w:t>
      </w:r>
    </w:p>
    <w:p w:rsidR="0030519F" w:rsidRDefault="0030519F" w:rsidP="00F910BE">
      <w:pPr>
        <w:pStyle w:val="ExerciseStepLevel1"/>
        <w:numPr>
          <w:ilvl w:val="0"/>
          <w:numId w:val="11"/>
        </w:numPr>
      </w:pPr>
      <w:r>
        <w:t>Set the customer publishing site for anonymous access</w:t>
      </w:r>
    </w:p>
    <w:p w:rsidR="0030519F" w:rsidRDefault="0030519F" w:rsidP="00F910BE">
      <w:pPr>
        <w:pStyle w:val="ExerciseStepLevel1"/>
        <w:numPr>
          <w:ilvl w:val="1"/>
          <w:numId w:val="11"/>
        </w:numPr>
        <w:tabs>
          <w:tab w:val="left" w:pos="576"/>
        </w:tabs>
        <w:ind w:firstLine="0"/>
      </w:pPr>
      <w:r>
        <w:t xml:space="preserve">Open </w:t>
      </w:r>
      <w:r w:rsidRPr="00C266FB">
        <w:rPr>
          <w:b/>
        </w:rPr>
        <w:t>http://customer.tpg.local</w:t>
      </w:r>
      <w:r>
        <w:t xml:space="preserve"> </w:t>
      </w:r>
    </w:p>
    <w:p w:rsidR="0030519F" w:rsidRDefault="0030519F" w:rsidP="00F910BE">
      <w:pPr>
        <w:pStyle w:val="ExerciseStepLevel1"/>
        <w:numPr>
          <w:ilvl w:val="1"/>
          <w:numId w:val="11"/>
        </w:numPr>
        <w:tabs>
          <w:tab w:val="left" w:pos="576"/>
        </w:tabs>
        <w:ind w:firstLine="0"/>
      </w:pPr>
      <w:r>
        <w:t xml:space="preserve">Log in as </w:t>
      </w:r>
      <w:r>
        <w:rPr>
          <w:b/>
        </w:rPr>
        <w:t>tpg\alan</w:t>
      </w:r>
    </w:p>
    <w:p w:rsidR="0030519F" w:rsidRDefault="0030519F" w:rsidP="00F910BE">
      <w:pPr>
        <w:pStyle w:val="ExerciseStepLevel1"/>
        <w:numPr>
          <w:ilvl w:val="1"/>
          <w:numId w:val="11"/>
        </w:numPr>
        <w:tabs>
          <w:tab w:val="left" w:pos="576"/>
        </w:tabs>
        <w:ind w:firstLine="0"/>
      </w:pPr>
      <w:r>
        <w:t xml:space="preserve">Click Site Actions &gt; Site Settings &gt; </w:t>
      </w:r>
      <w:r w:rsidRPr="00C266FB">
        <w:rPr>
          <w:b/>
        </w:rPr>
        <w:t>Modify All Site Settings</w:t>
      </w:r>
    </w:p>
    <w:p w:rsidR="0030519F" w:rsidRDefault="0030519F" w:rsidP="00F910BE">
      <w:pPr>
        <w:pStyle w:val="ExerciseStepLevel1"/>
        <w:numPr>
          <w:ilvl w:val="1"/>
          <w:numId w:val="11"/>
        </w:numPr>
        <w:tabs>
          <w:tab w:val="left" w:pos="576"/>
        </w:tabs>
        <w:ind w:firstLine="0"/>
      </w:pPr>
      <w:r>
        <w:t xml:space="preserve">Under Users and Permissions click </w:t>
      </w:r>
      <w:r w:rsidRPr="00C266FB">
        <w:rPr>
          <w:b/>
        </w:rPr>
        <w:t>Advanced permissions</w:t>
      </w:r>
    </w:p>
    <w:p w:rsidR="0030519F" w:rsidRDefault="0030519F" w:rsidP="00F910BE">
      <w:pPr>
        <w:pStyle w:val="ExerciseStepLevel1"/>
        <w:numPr>
          <w:ilvl w:val="1"/>
          <w:numId w:val="11"/>
        </w:numPr>
        <w:tabs>
          <w:tab w:val="left" w:pos="576"/>
        </w:tabs>
        <w:ind w:firstLine="0"/>
      </w:pPr>
      <w:r>
        <w:t xml:space="preserve">Click Settings &gt; </w:t>
      </w:r>
      <w:r w:rsidRPr="00C266FB">
        <w:rPr>
          <w:b/>
        </w:rPr>
        <w:t>Anonymous Access</w:t>
      </w:r>
    </w:p>
    <w:p w:rsidR="0030519F" w:rsidRDefault="0030519F" w:rsidP="00F910BE">
      <w:pPr>
        <w:pStyle w:val="ExerciseStepLevel1"/>
        <w:numPr>
          <w:ilvl w:val="1"/>
          <w:numId w:val="11"/>
        </w:numPr>
        <w:tabs>
          <w:tab w:val="left" w:pos="576"/>
        </w:tabs>
        <w:ind w:firstLine="0"/>
      </w:pPr>
      <w:r>
        <w:t xml:space="preserve">Select </w:t>
      </w:r>
      <w:r w:rsidRPr="00C266FB">
        <w:rPr>
          <w:b/>
        </w:rPr>
        <w:t>Entire Web site</w:t>
      </w:r>
    </w:p>
    <w:p w:rsidR="0030519F" w:rsidRDefault="0030519F" w:rsidP="00F910BE">
      <w:pPr>
        <w:pStyle w:val="ExerciseStepLevel1"/>
        <w:numPr>
          <w:ilvl w:val="1"/>
          <w:numId w:val="11"/>
        </w:numPr>
        <w:tabs>
          <w:tab w:val="left" w:pos="576"/>
        </w:tabs>
        <w:ind w:firstLine="0"/>
      </w:pPr>
      <w:r>
        <w:t xml:space="preserve">Click </w:t>
      </w:r>
      <w:r w:rsidRPr="00C266FB">
        <w:rPr>
          <w:b/>
        </w:rPr>
        <w:t>OK</w:t>
      </w:r>
    </w:p>
    <w:p w:rsidR="0030519F" w:rsidRDefault="0030519F" w:rsidP="00F910BE">
      <w:pPr>
        <w:pStyle w:val="ExerciseStepLevel1"/>
        <w:numPr>
          <w:ilvl w:val="0"/>
          <w:numId w:val="11"/>
        </w:numPr>
      </w:pPr>
      <w:r>
        <w:t xml:space="preserve">Open </w:t>
      </w:r>
      <w:r w:rsidRPr="00C266FB">
        <w:rPr>
          <w:b/>
        </w:rPr>
        <w:t>Firefox</w:t>
      </w:r>
      <w:r>
        <w:t xml:space="preserve"> from the desktop.  Click </w:t>
      </w:r>
      <w:r>
        <w:rPr>
          <w:b/>
        </w:rPr>
        <w:t>No</w:t>
      </w:r>
      <w:r>
        <w:t xml:space="preserve"> at any Firefox configuration messages.</w:t>
      </w:r>
    </w:p>
    <w:p w:rsidR="0030519F" w:rsidRDefault="0030519F" w:rsidP="00F910BE">
      <w:pPr>
        <w:pStyle w:val="ExerciseStepLevel1"/>
        <w:numPr>
          <w:ilvl w:val="0"/>
          <w:numId w:val="11"/>
        </w:numPr>
      </w:pPr>
      <w:r>
        <w:t xml:space="preserve">Go to </w:t>
      </w:r>
      <w:r w:rsidRPr="00C266FB">
        <w:rPr>
          <w:b/>
        </w:rPr>
        <w:t>http://customer.tpg.local</w:t>
      </w:r>
      <w:r>
        <w:t xml:space="preserve"> </w:t>
      </w:r>
    </w:p>
    <w:p w:rsidR="0030519F" w:rsidRDefault="0030519F" w:rsidP="00F910BE">
      <w:pPr>
        <w:pStyle w:val="ExerciseStepLevel1"/>
        <w:numPr>
          <w:ilvl w:val="0"/>
          <w:numId w:val="11"/>
        </w:numPr>
      </w:pPr>
      <w:r>
        <w:t xml:space="preserve">If you have done everything correctly no logins!  You can check the top right hand corner.  If you see Sign In then you know you are accessing the page anonymously. </w:t>
      </w:r>
    </w:p>
    <w:p w:rsidR="0030519F" w:rsidRDefault="0030519F" w:rsidP="007179D7">
      <w:pPr>
        <w:pStyle w:val="Heading2"/>
      </w:pPr>
      <w:r>
        <w:t>Exercise 2: Setup a site that requires authentication</w:t>
      </w:r>
    </w:p>
    <w:p w:rsidR="0030519F" w:rsidRDefault="0030519F" w:rsidP="005B19E0">
      <w:pPr>
        <w:pStyle w:val="LabOverview"/>
      </w:pPr>
      <w:r>
        <w:t xml:space="preserve">News Flash!  The Customer site is a hit!  So much so that your sales team wants to create a portion of the site that allows new customer to login and download information.  You have the potential to grow to 1000’s of users so adding these people to your Active Directory is not an option.  You will deploy forms based authentication.  </w:t>
      </w:r>
    </w:p>
    <w:p w:rsidR="0030519F" w:rsidRDefault="0030519F" w:rsidP="005B19E0">
      <w:pPr>
        <w:pStyle w:val="ExerciseStepLevel1"/>
        <w:numPr>
          <w:ilvl w:val="0"/>
          <w:numId w:val="30"/>
        </w:numPr>
      </w:pPr>
      <w:r>
        <w:t>Begin by creating the Downloads site</w:t>
      </w:r>
    </w:p>
    <w:p w:rsidR="0030519F" w:rsidRDefault="0030519F" w:rsidP="00C266FB">
      <w:pPr>
        <w:pStyle w:val="ExerciseStepLevel1"/>
        <w:numPr>
          <w:ilvl w:val="0"/>
          <w:numId w:val="30"/>
        </w:numPr>
      </w:pPr>
      <w:r>
        <w:t xml:space="preserve">From the home page click </w:t>
      </w:r>
      <w:r w:rsidRPr="00C266FB">
        <w:rPr>
          <w:b/>
        </w:rPr>
        <w:t>Sign In</w:t>
      </w:r>
      <w:r>
        <w:t xml:space="preserve"> (Firefox or IE)</w:t>
      </w:r>
    </w:p>
    <w:p w:rsidR="0030519F" w:rsidRDefault="0030519F" w:rsidP="00C266FB">
      <w:pPr>
        <w:pStyle w:val="ExerciseStepLevel1"/>
      </w:pPr>
      <w:r>
        <w:t xml:space="preserve">Sign in as </w:t>
      </w:r>
      <w:r w:rsidRPr="00C266FB">
        <w:rPr>
          <w:b/>
        </w:rPr>
        <w:t>tpg\alan</w:t>
      </w:r>
    </w:p>
    <w:p w:rsidR="0030519F" w:rsidRDefault="0030519F" w:rsidP="007179D7">
      <w:pPr>
        <w:pStyle w:val="ExerciseStepLevel1"/>
      </w:pPr>
      <w:r>
        <w:t>Create a sub site for Customer Downloads</w:t>
      </w:r>
    </w:p>
    <w:p w:rsidR="0030519F" w:rsidRDefault="0030519F" w:rsidP="00AE2552">
      <w:pPr>
        <w:pStyle w:val="ExerciseStepLevel1"/>
        <w:numPr>
          <w:ilvl w:val="1"/>
          <w:numId w:val="28"/>
        </w:numPr>
        <w:ind w:firstLine="0"/>
      </w:pPr>
      <w:r>
        <w:t xml:space="preserve">Click Site Actions &gt; </w:t>
      </w:r>
      <w:r w:rsidRPr="00C266FB">
        <w:rPr>
          <w:b/>
        </w:rPr>
        <w:t>Create Site</w:t>
      </w:r>
    </w:p>
    <w:p w:rsidR="0030519F" w:rsidRDefault="0030519F" w:rsidP="00AE2552">
      <w:pPr>
        <w:pStyle w:val="ExerciseStepLevel1"/>
        <w:numPr>
          <w:ilvl w:val="1"/>
          <w:numId w:val="28"/>
        </w:numPr>
        <w:ind w:firstLine="0"/>
      </w:pPr>
      <w:r>
        <w:t xml:space="preserve">Title = </w:t>
      </w:r>
      <w:r w:rsidRPr="00C266FB">
        <w:rPr>
          <w:b/>
        </w:rPr>
        <w:t>Customer Downloads</w:t>
      </w:r>
    </w:p>
    <w:p w:rsidR="0030519F" w:rsidRDefault="0030519F" w:rsidP="00AE2552">
      <w:pPr>
        <w:pStyle w:val="ExerciseStepLevel1"/>
        <w:numPr>
          <w:ilvl w:val="1"/>
          <w:numId w:val="28"/>
        </w:numPr>
        <w:ind w:firstLine="0"/>
      </w:pPr>
      <w:r>
        <w:t xml:space="preserve">URL = </w:t>
      </w:r>
      <w:r w:rsidRPr="00C266FB">
        <w:rPr>
          <w:b/>
        </w:rPr>
        <w:t>downloads</w:t>
      </w:r>
    </w:p>
    <w:p w:rsidR="0030519F" w:rsidRDefault="0030519F" w:rsidP="00AE2552">
      <w:pPr>
        <w:pStyle w:val="ExerciseStepLevel1"/>
        <w:numPr>
          <w:ilvl w:val="1"/>
          <w:numId w:val="28"/>
        </w:numPr>
        <w:ind w:firstLine="0"/>
      </w:pPr>
      <w:r>
        <w:t xml:space="preserve">Select </w:t>
      </w:r>
      <w:r w:rsidRPr="00C266FB">
        <w:rPr>
          <w:b/>
        </w:rPr>
        <w:t>Use unique permissions</w:t>
      </w:r>
    </w:p>
    <w:p w:rsidR="0030519F" w:rsidRDefault="0030519F" w:rsidP="00AE2552">
      <w:pPr>
        <w:pStyle w:val="ExerciseStepLevel1"/>
        <w:numPr>
          <w:ilvl w:val="1"/>
          <w:numId w:val="28"/>
        </w:numPr>
        <w:ind w:firstLine="0"/>
      </w:pPr>
      <w:r>
        <w:t xml:space="preserve">Click </w:t>
      </w:r>
      <w:r w:rsidRPr="00C266FB">
        <w:rPr>
          <w:b/>
        </w:rPr>
        <w:t>Create</w:t>
      </w:r>
    </w:p>
    <w:p w:rsidR="0030519F" w:rsidRDefault="0030519F" w:rsidP="00AE2552">
      <w:pPr>
        <w:pStyle w:val="ExerciseStepLevel1"/>
        <w:numPr>
          <w:ilvl w:val="1"/>
          <w:numId w:val="28"/>
        </w:numPr>
        <w:ind w:firstLine="0"/>
      </w:pPr>
      <w:r>
        <w:t>Take the groups defaults</w:t>
      </w:r>
    </w:p>
    <w:p w:rsidR="0030519F" w:rsidRDefault="0030519F" w:rsidP="00AE2552">
      <w:pPr>
        <w:pStyle w:val="ExerciseStepLevel1"/>
        <w:numPr>
          <w:ilvl w:val="1"/>
          <w:numId w:val="28"/>
        </w:numPr>
        <w:ind w:firstLine="0"/>
      </w:pPr>
      <w:r>
        <w:t xml:space="preserve">Click </w:t>
      </w:r>
      <w:r w:rsidRPr="00C266FB">
        <w:rPr>
          <w:b/>
        </w:rPr>
        <w:t>OK</w:t>
      </w:r>
    </w:p>
    <w:p w:rsidR="0030519F" w:rsidRDefault="0030519F" w:rsidP="00AE2552">
      <w:pPr>
        <w:pStyle w:val="ExerciseStepLevel1"/>
      </w:pPr>
      <w:r>
        <w:t xml:space="preserve">Click </w:t>
      </w:r>
      <w:r w:rsidRPr="00C266FB">
        <w:rPr>
          <w:b/>
        </w:rPr>
        <w:t>Submit for Approval</w:t>
      </w:r>
    </w:p>
    <w:p w:rsidR="0030519F" w:rsidRDefault="0030519F" w:rsidP="00AE2552">
      <w:pPr>
        <w:pStyle w:val="ExerciseStepLevel1"/>
      </w:pPr>
      <w:r>
        <w:t xml:space="preserve">Click </w:t>
      </w:r>
      <w:r w:rsidRPr="00C266FB">
        <w:rPr>
          <w:b/>
        </w:rPr>
        <w:t>Start</w:t>
      </w:r>
    </w:p>
    <w:p w:rsidR="0030519F" w:rsidRDefault="0030519F" w:rsidP="00AE2552">
      <w:pPr>
        <w:pStyle w:val="ExerciseStepLevel1"/>
      </w:pPr>
      <w:r>
        <w:t>Approve the page</w:t>
      </w:r>
    </w:p>
    <w:p w:rsidR="0030519F" w:rsidRDefault="0030519F" w:rsidP="00560147">
      <w:pPr>
        <w:pStyle w:val="ExerciseStepLevel1"/>
        <w:numPr>
          <w:ilvl w:val="1"/>
          <w:numId w:val="28"/>
        </w:numPr>
        <w:ind w:firstLine="0"/>
      </w:pPr>
      <w:r>
        <w:t xml:space="preserve">Click Site Actions &gt; </w:t>
      </w:r>
      <w:r w:rsidRPr="00C266FB">
        <w:rPr>
          <w:b/>
        </w:rPr>
        <w:t>View All Site Content</w:t>
      </w:r>
    </w:p>
    <w:p w:rsidR="0030519F" w:rsidRDefault="0030519F" w:rsidP="00560147">
      <w:pPr>
        <w:pStyle w:val="ExerciseStepLevel1"/>
        <w:numPr>
          <w:ilvl w:val="1"/>
          <w:numId w:val="28"/>
        </w:numPr>
        <w:ind w:firstLine="0"/>
      </w:pPr>
      <w:r>
        <w:t xml:space="preserve">Click </w:t>
      </w:r>
      <w:r w:rsidRPr="00C266FB">
        <w:rPr>
          <w:b/>
        </w:rPr>
        <w:t>Pages</w:t>
      </w:r>
    </w:p>
    <w:p w:rsidR="0030519F" w:rsidRDefault="0030519F" w:rsidP="00560147">
      <w:pPr>
        <w:pStyle w:val="ExerciseStepLevel1"/>
        <w:numPr>
          <w:ilvl w:val="1"/>
          <w:numId w:val="28"/>
        </w:numPr>
        <w:ind w:firstLine="0"/>
      </w:pPr>
      <w:r>
        <w:lastRenderedPageBreak/>
        <w:t xml:space="preserve">Hover over </w:t>
      </w:r>
      <w:r w:rsidRPr="00C266FB">
        <w:rPr>
          <w:b/>
        </w:rPr>
        <w:t>default</w:t>
      </w:r>
      <w:r>
        <w:t xml:space="preserve">, click the drop down and choose </w:t>
      </w:r>
      <w:r w:rsidRPr="00C266FB">
        <w:rPr>
          <w:b/>
        </w:rPr>
        <w:t>Approve/reject</w:t>
      </w:r>
    </w:p>
    <w:p w:rsidR="0030519F" w:rsidRDefault="0030519F" w:rsidP="00560147">
      <w:pPr>
        <w:pStyle w:val="ExerciseStepLevel1"/>
        <w:numPr>
          <w:ilvl w:val="1"/>
          <w:numId w:val="28"/>
        </w:numPr>
        <w:ind w:firstLine="0"/>
      </w:pPr>
      <w:r>
        <w:t xml:space="preserve">Select </w:t>
      </w:r>
      <w:r w:rsidRPr="00C266FB">
        <w:rPr>
          <w:b/>
        </w:rPr>
        <w:t>Approve</w:t>
      </w:r>
      <w:r>
        <w:rPr>
          <w:b/>
        </w:rPr>
        <w:t>d</w:t>
      </w:r>
      <w:r>
        <w:t xml:space="preserve"> and click </w:t>
      </w:r>
      <w:r w:rsidRPr="00C266FB">
        <w:rPr>
          <w:b/>
        </w:rPr>
        <w:t>OK</w:t>
      </w:r>
    </w:p>
    <w:p w:rsidR="0030519F" w:rsidRDefault="0030519F" w:rsidP="00560147">
      <w:pPr>
        <w:pStyle w:val="ExerciseStepLevel1"/>
        <w:numPr>
          <w:ilvl w:val="1"/>
          <w:numId w:val="28"/>
        </w:numPr>
        <w:ind w:firstLine="0"/>
      </w:pPr>
      <w:r>
        <w:t xml:space="preserve">Click </w:t>
      </w:r>
      <w:r w:rsidRPr="00C266FB">
        <w:rPr>
          <w:b/>
        </w:rPr>
        <w:t xml:space="preserve">OK </w:t>
      </w:r>
      <w:r>
        <w:t>at the pop up</w:t>
      </w:r>
    </w:p>
    <w:p w:rsidR="0030519F" w:rsidRDefault="0030519F" w:rsidP="005B19E0">
      <w:pPr>
        <w:pStyle w:val="ExerciseStepLevel1"/>
      </w:pPr>
      <w:r>
        <w:t xml:space="preserve">Navigate back to the home page </w:t>
      </w:r>
      <w:r w:rsidRPr="00AE0465">
        <w:rPr>
          <w:b/>
        </w:rPr>
        <w:t>http://customer.tpg.local</w:t>
      </w:r>
      <w:r>
        <w:t xml:space="preserve"> </w:t>
      </w:r>
    </w:p>
    <w:p w:rsidR="0030519F" w:rsidRDefault="0030519F" w:rsidP="005B19E0">
      <w:pPr>
        <w:pStyle w:val="ExerciseStepLevel1"/>
      </w:pPr>
      <w:r>
        <w:t xml:space="preserve">Click </w:t>
      </w:r>
      <w:r w:rsidRPr="00AE0465">
        <w:rPr>
          <w:b/>
        </w:rPr>
        <w:t>Welcome Alan Admin</w:t>
      </w:r>
      <w:r>
        <w:t xml:space="preserve"> and </w:t>
      </w:r>
      <w:r w:rsidRPr="00AE0465">
        <w:rPr>
          <w:b/>
        </w:rPr>
        <w:t>sign out</w:t>
      </w:r>
    </w:p>
    <w:p w:rsidR="0030519F" w:rsidRDefault="0030519F" w:rsidP="005B19E0">
      <w:pPr>
        <w:pStyle w:val="ExerciseStepLevel1"/>
      </w:pPr>
      <w:r>
        <w:t xml:space="preserve">Click </w:t>
      </w:r>
      <w:r w:rsidRPr="00AE0465">
        <w:rPr>
          <w:b/>
        </w:rPr>
        <w:t>Go back to site</w:t>
      </w:r>
    </w:p>
    <w:p w:rsidR="0030519F" w:rsidRDefault="0030519F" w:rsidP="005B19E0">
      <w:pPr>
        <w:pStyle w:val="ExerciseStepLevel1"/>
      </w:pPr>
      <w:r>
        <w:t>Notice now you do not see the customer downloads tab.  That is security trimming working, the site knows anonymous users don’t have access to that site so it doesn’t show it.  Try typing in the URL.  http://customers.tpg.local/downloads you should get a login prompt.  Perfect.  (If you didn’t get a prompt then cache probably got the best of you.  Close the browser and try again.)</w:t>
      </w:r>
    </w:p>
    <w:p w:rsidR="0030519F" w:rsidRDefault="0030519F" w:rsidP="005B19E0">
      <w:pPr>
        <w:pStyle w:val="ExerciseStepLevel1"/>
      </w:pPr>
      <w:r>
        <w:t xml:space="preserve">Close </w:t>
      </w:r>
      <w:r w:rsidRPr="00AE0465">
        <w:rPr>
          <w:b/>
        </w:rPr>
        <w:t>all open windows</w:t>
      </w:r>
    </w:p>
    <w:p w:rsidR="0030519F" w:rsidRDefault="0030519F" w:rsidP="00EF41F4">
      <w:pPr>
        <w:pStyle w:val="Heading2"/>
      </w:pPr>
      <w:r>
        <w:t>Exercise 3: Forms Based Authentication</w:t>
      </w:r>
    </w:p>
    <w:p w:rsidR="0030519F" w:rsidRDefault="0030519F" w:rsidP="00EF41F4">
      <w:pPr>
        <w:pStyle w:val="LabOverview"/>
      </w:pPr>
      <w:r>
        <w:t xml:space="preserve">That was the easy part.  Now for the challenge of your skills.  Windows based authentication would be great for your employees but now getting those 1000’s of customer access is priority one.  For this you will be using Forms Based Authentication.  </w:t>
      </w:r>
    </w:p>
    <w:p w:rsidR="0030519F" w:rsidRDefault="0030519F" w:rsidP="00EF41F4">
      <w:pPr>
        <w:pStyle w:val="LabOverview"/>
      </w:pPr>
      <w:r>
        <w:t>For FBA the developers have provided you with a database to use for your user storage.  They have also given you all of the configuration settings.  It is your job to hook it all up to SharePoint.</w:t>
      </w:r>
    </w:p>
    <w:p w:rsidR="0030519F" w:rsidRDefault="0030519F" w:rsidP="00EF41F4">
      <w:pPr>
        <w:pStyle w:val="ExerciseStepLevel1"/>
        <w:numPr>
          <w:ilvl w:val="0"/>
          <w:numId w:val="31"/>
        </w:numPr>
      </w:pPr>
      <w:r>
        <w:t>Deploy the database</w:t>
      </w:r>
    </w:p>
    <w:p w:rsidR="0030519F" w:rsidRDefault="0030519F" w:rsidP="001A4C7A">
      <w:pPr>
        <w:pStyle w:val="ExerciseStepLevel1"/>
        <w:numPr>
          <w:ilvl w:val="1"/>
          <w:numId w:val="31"/>
        </w:numPr>
        <w:ind w:firstLine="0"/>
      </w:pPr>
      <w:r>
        <w:t xml:space="preserve">Click Start &gt; All Programs &gt; Microsoft SQL Server 2005 &gt; </w:t>
      </w:r>
      <w:r w:rsidRPr="00AE0465">
        <w:rPr>
          <w:b/>
        </w:rPr>
        <w:t>SQL Server Management Studio</w:t>
      </w:r>
    </w:p>
    <w:p w:rsidR="0030519F" w:rsidRDefault="0030519F" w:rsidP="001A4C7A">
      <w:pPr>
        <w:pStyle w:val="ExerciseStepLevel1"/>
        <w:numPr>
          <w:ilvl w:val="1"/>
          <w:numId w:val="31"/>
        </w:numPr>
        <w:ind w:firstLine="0"/>
      </w:pPr>
      <w:r>
        <w:t xml:space="preserve">Click </w:t>
      </w:r>
      <w:r w:rsidRPr="00AE0465">
        <w:rPr>
          <w:b/>
        </w:rPr>
        <w:t>Connect</w:t>
      </w:r>
    </w:p>
    <w:p w:rsidR="0030519F" w:rsidRDefault="0030519F" w:rsidP="001A4C7A">
      <w:pPr>
        <w:pStyle w:val="ExerciseStepLevel1"/>
        <w:numPr>
          <w:ilvl w:val="1"/>
          <w:numId w:val="31"/>
        </w:numPr>
        <w:ind w:firstLine="0"/>
      </w:pPr>
      <w:r>
        <w:t xml:space="preserve">Expand </w:t>
      </w:r>
      <w:r w:rsidRPr="00AE0465">
        <w:rPr>
          <w:b/>
        </w:rPr>
        <w:t>Litwareserver</w:t>
      </w:r>
    </w:p>
    <w:p w:rsidR="0030519F" w:rsidRDefault="0030519F" w:rsidP="001A4C7A">
      <w:pPr>
        <w:pStyle w:val="ExerciseStepLevel1"/>
        <w:numPr>
          <w:ilvl w:val="1"/>
          <w:numId w:val="31"/>
        </w:numPr>
        <w:ind w:firstLine="0"/>
      </w:pPr>
      <w:r>
        <w:t xml:space="preserve">Right click </w:t>
      </w:r>
      <w:r w:rsidRPr="00AE0465">
        <w:rPr>
          <w:b/>
        </w:rPr>
        <w:t>Database</w:t>
      </w:r>
      <w:r>
        <w:rPr>
          <w:b/>
        </w:rPr>
        <w:t>s</w:t>
      </w:r>
    </w:p>
    <w:p w:rsidR="0030519F" w:rsidRDefault="0030519F" w:rsidP="001A4C7A">
      <w:pPr>
        <w:pStyle w:val="ExerciseStepLevel1"/>
        <w:numPr>
          <w:ilvl w:val="1"/>
          <w:numId w:val="31"/>
        </w:numPr>
        <w:ind w:firstLine="0"/>
      </w:pPr>
      <w:r>
        <w:t xml:space="preserve">Click </w:t>
      </w:r>
      <w:r w:rsidRPr="00AE0465">
        <w:rPr>
          <w:b/>
        </w:rPr>
        <w:t>Restore Database…</w:t>
      </w:r>
    </w:p>
    <w:p w:rsidR="0030519F" w:rsidRDefault="0030519F" w:rsidP="001A4C7A">
      <w:pPr>
        <w:pStyle w:val="ExerciseStepLevel1"/>
        <w:numPr>
          <w:ilvl w:val="1"/>
          <w:numId w:val="31"/>
        </w:numPr>
        <w:ind w:firstLine="0"/>
      </w:pPr>
      <w:r>
        <w:t xml:space="preserve">Select </w:t>
      </w:r>
      <w:r w:rsidRPr="00AE0465">
        <w:rPr>
          <w:b/>
        </w:rPr>
        <w:t>From device</w:t>
      </w:r>
    </w:p>
    <w:p w:rsidR="0030519F" w:rsidRDefault="0030519F" w:rsidP="001A4C7A">
      <w:pPr>
        <w:pStyle w:val="ExerciseStepLevel1"/>
        <w:numPr>
          <w:ilvl w:val="1"/>
          <w:numId w:val="31"/>
        </w:numPr>
        <w:ind w:firstLine="0"/>
      </w:pPr>
      <w:r>
        <w:t xml:space="preserve">Click </w:t>
      </w:r>
      <w:r w:rsidRPr="00B65F52">
        <w:rPr>
          <w:b/>
        </w:rPr>
        <w:t>…</w:t>
      </w:r>
      <w:r>
        <w:t xml:space="preserve"> button</w:t>
      </w:r>
    </w:p>
    <w:p w:rsidR="0030519F" w:rsidRDefault="0030519F" w:rsidP="001A4C7A">
      <w:pPr>
        <w:pStyle w:val="ExerciseStepLevel1"/>
        <w:numPr>
          <w:ilvl w:val="1"/>
          <w:numId w:val="31"/>
        </w:numPr>
        <w:ind w:firstLine="0"/>
      </w:pPr>
      <w:r>
        <w:t xml:space="preserve">Click </w:t>
      </w:r>
      <w:r w:rsidRPr="00AE0465">
        <w:rPr>
          <w:b/>
        </w:rPr>
        <w:t>Add</w:t>
      </w:r>
    </w:p>
    <w:p w:rsidR="0030519F" w:rsidRDefault="0030519F" w:rsidP="001A4C7A">
      <w:pPr>
        <w:pStyle w:val="ExerciseStepLevel1"/>
        <w:numPr>
          <w:ilvl w:val="1"/>
          <w:numId w:val="31"/>
        </w:numPr>
        <w:ind w:firstLine="0"/>
      </w:pPr>
      <w:r>
        <w:t xml:space="preserve">Navigate to </w:t>
      </w:r>
      <w:r w:rsidRPr="00AE0465">
        <w:rPr>
          <w:b/>
        </w:rPr>
        <w:t>c:\_student files\module 9</w:t>
      </w:r>
    </w:p>
    <w:p w:rsidR="0030519F" w:rsidRDefault="0030519F" w:rsidP="001A4C7A">
      <w:pPr>
        <w:pStyle w:val="ExerciseStepLevel1"/>
        <w:numPr>
          <w:ilvl w:val="1"/>
          <w:numId w:val="31"/>
        </w:numPr>
        <w:ind w:firstLine="0"/>
      </w:pPr>
      <w:r>
        <w:t xml:space="preserve">Select </w:t>
      </w:r>
      <w:r w:rsidRPr="00AE0465">
        <w:rPr>
          <w:b/>
        </w:rPr>
        <w:t>TPG_FBA.bak</w:t>
      </w:r>
    </w:p>
    <w:p w:rsidR="0030519F" w:rsidRPr="00AE0465" w:rsidRDefault="0030519F" w:rsidP="001A4C7A">
      <w:pPr>
        <w:pStyle w:val="ExerciseStepLevel1"/>
        <w:numPr>
          <w:ilvl w:val="1"/>
          <w:numId w:val="31"/>
        </w:numPr>
        <w:ind w:firstLine="0"/>
        <w:rPr>
          <w:b/>
        </w:rPr>
      </w:pPr>
      <w:r>
        <w:t xml:space="preserve">Click </w:t>
      </w:r>
      <w:r w:rsidRPr="00AE0465">
        <w:rPr>
          <w:b/>
        </w:rPr>
        <w:t>OK</w:t>
      </w:r>
    </w:p>
    <w:p w:rsidR="0030519F" w:rsidRDefault="0030519F" w:rsidP="001A4C7A">
      <w:pPr>
        <w:pStyle w:val="ExerciseStepLevel1"/>
        <w:numPr>
          <w:ilvl w:val="1"/>
          <w:numId w:val="31"/>
        </w:numPr>
        <w:ind w:firstLine="0"/>
      </w:pPr>
      <w:r>
        <w:t xml:space="preserve">Click </w:t>
      </w:r>
      <w:r w:rsidRPr="00AE0465">
        <w:rPr>
          <w:b/>
        </w:rPr>
        <w:t>OK</w:t>
      </w:r>
      <w:r>
        <w:t xml:space="preserve"> at Specify Backup</w:t>
      </w:r>
    </w:p>
    <w:p w:rsidR="0030519F" w:rsidRDefault="0030519F" w:rsidP="001A4C7A">
      <w:pPr>
        <w:pStyle w:val="ExerciseStepLevel1"/>
        <w:numPr>
          <w:ilvl w:val="1"/>
          <w:numId w:val="31"/>
        </w:numPr>
        <w:ind w:firstLine="0"/>
      </w:pPr>
      <w:r>
        <w:t xml:space="preserve">Check </w:t>
      </w:r>
      <w:r w:rsidRPr="00AE0465">
        <w:rPr>
          <w:b/>
        </w:rPr>
        <w:t>Restore</w:t>
      </w:r>
      <w:r>
        <w:t xml:space="preserve"> beside Name</w:t>
      </w:r>
    </w:p>
    <w:p w:rsidR="0030519F" w:rsidRDefault="0030519F" w:rsidP="001A4C7A">
      <w:pPr>
        <w:pStyle w:val="ExerciseStepLevel1"/>
        <w:numPr>
          <w:ilvl w:val="1"/>
          <w:numId w:val="31"/>
        </w:numPr>
        <w:ind w:firstLine="0"/>
      </w:pPr>
      <w:r>
        <w:t xml:space="preserve">To Database select </w:t>
      </w:r>
      <w:r w:rsidRPr="00AE0465">
        <w:rPr>
          <w:b/>
        </w:rPr>
        <w:t>TPG_FBA</w:t>
      </w:r>
    </w:p>
    <w:p w:rsidR="0030519F" w:rsidRDefault="0030519F" w:rsidP="001A4C7A">
      <w:pPr>
        <w:pStyle w:val="ExerciseStepLevel1"/>
        <w:numPr>
          <w:ilvl w:val="1"/>
          <w:numId w:val="31"/>
        </w:numPr>
        <w:ind w:firstLine="0"/>
      </w:pPr>
      <w:r>
        <w:t xml:space="preserve">Click </w:t>
      </w:r>
      <w:r w:rsidRPr="00AE0465">
        <w:rPr>
          <w:b/>
        </w:rPr>
        <w:t>OK</w:t>
      </w:r>
    </w:p>
    <w:p w:rsidR="0030519F" w:rsidRDefault="0030519F" w:rsidP="001A4C7A">
      <w:pPr>
        <w:pStyle w:val="ExerciseStepLevel1"/>
        <w:numPr>
          <w:ilvl w:val="1"/>
          <w:numId w:val="31"/>
        </w:numPr>
        <w:ind w:firstLine="0"/>
      </w:pPr>
      <w:r>
        <w:t xml:space="preserve">Click </w:t>
      </w:r>
      <w:r w:rsidRPr="00AE0465">
        <w:rPr>
          <w:b/>
        </w:rPr>
        <w:t>OK</w:t>
      </w:r>
      <w:r>
        <w:t xml:space="preserve"> at the successful message</w:t>
      </w:r>
    </w:p>
    <w:p w:rsidR="0030519F" w:rsidRDefault="0030519F" w:rsidP="00473363">
      <w:pPr>
        <w:pStyle w:val="ExerciseStepLevel1"/>
        <w:numPr>
          <w:ilvl w:val="0"/>
          <w:numId w:val="31"/>
        </w:numPr>
      </w:pPr>
      <w:r>
        <w:t>Set security on your new database</w:t>
      </w:r>
    </w:p>
    <w:p w:rsidR="0030519F" w:rsidRDefault="0030519F" w:rsidP="00E22F42">
      <w:pPr>
        <w:pStyle w:val="ExerciseStepLevel1"/>
        <w:numPr>
          <w:ilvl w:val="0"/>
          <w:numId w:val="0"/>
        </w:numPr>
        <w:ind w:left="288"/>
      </w:pPr>
      <w:r>
        <w:lastRenderedPageBreak/>
        <w:t xml:space="preserve">The Application Pool accounts of the web applications that will use FBA need access to read and write the database.  Granting access to sp_CustomerAppPool may be obvious but don’t forget about sp_Farm.  </w:t>
      </w:r>
      <w:smartTag w:uri="urn:schemas-microsoft-com:office:smarttags" w:element="place">
        <w:r>
          <w:t>Central Admin</w:t>
        </w:r>
      </w:smartTag>
      <w:r>
        <w:t xml:space="preserve"> will not use FBA but it will need access to the user store to look up users.  </w:t>
      </w:r>
    </w:p>
    <w:p w:rsidR="0030519F" w:rsidRDefault="0030519F" w:rsidP="00473363">
      <w:pPr>
        <w:pStyle w:val="ExerciseStepLevel1"/>
        <w:numPr>
          <w:ilvl w:val="1"/>
          <w:numId w:val="31"/>
        </w:numPr>
        <w:ind w:firstLine="0"/>
      </w:pPr>
      <w:r>
        <w:t xml:space="preserve">Expand </w:t>
      </w:r>
      <w:r w:rsidRPr="00E22F42">
        <w:rPr>
          <w:b/>
        </w:rPr>
        <w:t>Databases</w:t>
      </w:r>
    </w:p>
    <w:p w:rsidR="0030519F" w:rsidRDefault="0030519F" w:rsidP="00473363">
      <w:pPr>
        <w:pStyle w:val="ExerciseStepLevel1"/>
        <w:numPr>
          <w:ilvl w:val="1"/>
          <w:numId w:val="31"/>
        </w:numPr>
        <w:ind w:firstLine="0"/>
      </w:pPr>
      <w:r>
        <w:t xml:space="preserve">Expand </w:t>
      </w:r>
      <w:r w:rsidRPr="00E22F42">
        <w:rPr>
          <w:b/>
        </w:rPr>
        <w:t>TPG_FBA</w:t>
      </w:r>
    </w:p>
    <w:p w:rsidR="0030519F" w:rsidRDefault="0030519F" w:rsidP="00473363">
      <w:pPr>
        <w:pStyle w:val="ExerciseStepLevel1"/>
        <w:numPr>
          <w:ilvl w:val="1"/>
          <w:numId w:val="31"/>
        </w:numPr>
        <w:ind w:firstLine="0"/>
      </w:pPr>
      <w:r>
        <w:t xml:space="preserve">Expand </w:t>
      </w:r>
      <w:r w:rsidRPr="00E22F42">
        <w:rPr>
          <w:b/>
        </w:rPr>
        <w:t>Security</w:t>
      </w:r>
    </w:p>
    <w:p w:rsidR="0030519F" w:rsidRDefault="0030519F" w:rsidP="00473363">
      <w:pPr>
        <w:pStyle w:val="ExerciseStepLevel1"/>
        <w:numPr>
          <w:ilvl w:val="1"/>
          <w:numId w:val="31"/>
        </w:numPr>
        <w:ind w:firstLine="0"/>
      </w:pPr>
      <w:r>
        <w:t xml:space="preserve">Right click on </w:t>
      </w:r>
      <w:r w:rsidRPr="00BE2F56">
        <w:rPr>
          <w:b/>
        </w:rPr>
        <w:t>Users</w:t>
      </w:r>
      <w:r>
        <w:t xml:space="preserve"> and click </w:t>
      </w:r>
      <w:r w:rsidRPr="00BE2F56">
        <w:rPr>
          <w:b/>
        </w:rPr>
        <w:t>New User…</w:t>
      </w:r>
    </w:p>
    <w:p w:rsidR="0030519F" w:rsidRDefault="0030519F" w:rsidP="00473363">
      <w:pPr>
        <w:pStyle w:val="ExerciseStepLevel1"/>
        <w:numPr>
          <w:ilvl w:val="1"/>
          <w:numId w:val="31"/>
        </w:numPr>
        <w:ind w:firstLine="0"/>
      </w:pPr>
      <w:r>
        <w:t xml:space="preserve">User name = </w:t>
      </w:r>
      <w:r w:rsidRPr="00BE2F56">
        <w:rPr>
          <w:b/>
        </w:rPr>
        <w:t>tpg\SP_Farm</w:t>
      </w:r>
    </w:p>
    <w:p w:rsidR="0030519F" w:rsidRDefault="0030519F" w:rsidP="00473363">
      <w:pPr>
        <w:pStyle w:val="ExerciseStepLevel1"/>
        <w:numPr>
          <w:ilvl w:val="1"/>
          <w:numId w:val="31"/>
        </w:numPr>
        <w:ind w:firstLine="0"/>
      </w:pPr>
      <w:r>
        <w:t xml:space="preserve">Login Name = </w:t>
      </w:r>
      <w:r w:rsidRPr="00BE2F56">
        <w:rPr>
          <w:b/>
        </w:rPr>
        <w:t>tpg\sp_farm</w:t>
      </w:r>
    </w:p>
    <w:p w:rsidR="0030519F" w:rsidRDefault="0030519F" w:rsidP="00473363">
      <w:pPr>
        <w:pStyle w:val="ExerciseStepLevel1"/>
        <w:numPr>
          <w:ilvl w:val="1"/>
          <w:numId w:val="31"/>
        </w:numPr>
        <w:ind w:firstLine="0"/>
      </w:pPr>
      <w:r>
        <w:t xml:space="preserve">Under Database role membership select </w:t>
      </w:r>
      <w:r w:rsidRPr="000E5F1F">
        <w:rPr>
          <w:b/>
        </w:rPr>
        <w:t>db_owner</w:t>
      </w:r>
      <w:r>
        <w:t xml:space="preserve">, </w:t>
      </w:r>
      <w:r w:rsidRPr="00BE2F56">
        <w:rPr>
          <w:b/>
        </w:rPr>
        <w:t>db_datareader</w:t>
      </w:r>
      <w:r>
        <w:t xml:space="preserve"> and </w:t>
      </w:r>
      <w:r w:rsidRPr="00BE2F56">
        <w:rPr>
          <w:b/>
        </w:rPr>
        <w:t>db_datawriter</w:t>
      </w:r>
    </w:p>
    <w:p w:rsidR="0030519F" w:rsidRDefault="0030519F" w:rsidP="00473363">
      <w:pPr>
        <w:pStyle w:val="ExerciseStepLevel1"/>
        <w:numPr>
          <w:ilvl w:val="1"/>
          <w:numId w:val="31"/>
        </w:numPr>
        <w:ind w:firstLine="0"/>
      </w:pPr>
      <w:r>
        <w:t xml:space="preserve">Click </w:t>
      </w:r>
      <w:r w:rsidRPr="00BE2F56">
        <w:rPr>
          <w:b/>
        </w:rPr>
        <w:t>OK</w:t>
      </w:r>
    </w:p>
    <w:p w:rsidR="0030519F" w:rsidRPr="00C116B7" w:rsidRDefault="0030519F" w:rsidP="00473363">
      <w:pPr>
        <w:pStyle w:val="ExerciseStepLevel1"/>
        <w:numPr>
          <w:ilvl w:val="1"/>
          <w:numId w:val="31"/>
        </w:numPr>
        <w:ind w:firstLine="0"/>
      </w:pPr>
      <w:r>
        <w:t xml:space="preserve"> Repeat for </w:t>
      </w:r>
      <w:r w:rsidRPr="00BE2F56">
        <w:rPr>
          <w:b/>
        </w:rPr>
        <w:t>tpg\SP_CustomerAppPool</w:t>
      </w:r>
    </w:p>
    <w:p w:rsidR="0030519F" w:rsidRPr="00473363" w:rsidRDefault="0030519F" w:rsidP="00C116B7">
      <w:pPr>
        <w:pStyle w:val="ExerciseStepLevel1"/>
        <w:numPr>
          <w:ilvl w:val="1"/>
          <w:numId w:val="31"/>
        </w:numPr>
        <w:ind w:firstLine="0"/>
      </w:pPr>
      <w:r>
        <w:t xml:space="preserve">Close </w:t>
      </w:r>
      <w:r w:rsidRPr="00AE0465">
        <w:rPr>
          <w:b/>
        </w:rPr>
        <w:t>SQL Management Studio</w:t>
      </w:r>
    </w:p>
    <w:p w:rsidR="0030519F" w:rsidRDefault="0030519F" w:rsidP="001632D3">
      <w:pPr>
        <w:pStyle w:val="ExerciseStepLevel1"/>
        <w:numPr>
          <w:ilvl w:val="0"/>
          <w:numId w:val="31"/>
        </w:numPr>
      </w:pPr>
      <w:r>
        <w:t>Update web.config for customer.tpg.local</w:t>
      </w:r>
    </w:p>
    <w:p w:rsidR="0030519F" w:rsidRDefault="0030519F" w:rsidP="00376533">
      <w:pPr>
        <w:pStyle w:val="ExerciseStepLevel1"/>
        <w:numPr>
          <w:ilvl w:val="1"/>
          <w:numId w:val="31"/>
        </w:numPr>
        <w:ind w:firstLine="0"/>
      </w:pPr>
      <w:r>
        <w:t>Navigate to c</w:t>
      </w:r>
      <w:r w:rsidRPr="00AE0465">
        <w:rPr>
          <w:b/>
        </w:rPr>
        <w:t>:\inetpub\wwwroot\wss\VirtualDirectories\customer.tpg.local80</w:t>
      </w:r>
    </w:p>
    <w:p w:rsidR="0030519F" w:rsidRDefault="0030519F" w:rsidP="00376533">
      <w:pPr>
        <w:pStyle w:val="ExerciseStepLevel1"/>
        <w:numPr>
          <w:ilvl w:val="1"/>
          <w:numId w:val="31"/>
        </w:numPr>
        <w:ind w:firstLine="0"/>
      </w:pPr>
      <w:r>
        <w:t xml:space="preserve">Make a copy of </w:t>
      </w:r>
      <w:r w:rsidRPr="00AE0465">
        <w:rPr>
          <w:b/>
        </w:rPr>
        <w:t>web.config</w:t>
      </w:r>
      <w:r>
        <w:t xml:space="preserve"> (just in case)</w:t>
      </w:r>
    </w:p>
    <w:p w:rsidR="0030519F" w:rsidRDefault="0030519F" w:rsidP="00376533">
      <w:pPr>
        <w:pStyle w:val="ExerciseStepLevel1"/>
        <w:numPr>
          <w:ilvl w:val="1"/>
          <w:numId w:val="31"/>
        </w:numPr>
        <w:ind w:firstLine="0"/>
      </w:pPr>
      <w:r>
        <w:t xml:space="preserve">Right click on </w:t>
      </w:r>
      <w:r w:rsidRPr="00AE0465">
        <w:rPr>
          <w:b/>
        </w:rPr>
        <w:t>web.config</w:t>
      </w:r>
      <w:r>
        <w:t xml:space="preserve"> and choose </w:t>
      </w:r>
      <w:r w:rsidRPr="00AE0465">
        <w:rPr>
          <w:b/>
        </w:rPr>
        <w:t>open with…</w:t>
      </w:r>
    </w:p>
    <w:p w:rsidR="0030519F" w:rsidRDefault="0030519F" w:rsidP="00376533">
      <w:pPr>
        <w:pStyle w:val="ExerciseStepLevel1"/>
        <w:numPr>
          <w:ilvl w:val="1"/>
          <w:numId w:val="31"/>
        </w:numPr>
        <w:ind w:firstLine="0"/>
      </w:pPr>
      <w:r>
        <w:t xml:space="preserve">Choose </w:t>
      </w:r>
      <w:r w:rsidRPr="00AE0465">
        <w:rPr>
          <w:b/>
        </w:rPr>
        <w:t>Notepad</w:t>
      </w:r>
      <w:r>
        <w:t xml:space="preserve"> and click </w:t>
      </w:r>
      <w:r w:rsidRPr="00AE0465">
        <w:rPr>
          <w:b/>
        </w:rPr>
        <w:t>OK</w:t>
      </w:r>
      <w:r>
        <w:t xml:space="preserve"> (if you prefer to use Visual Studio you may.  Do NOT use Word pad!)</w:t>
      </w:r>
    </w:p>
    <w:p w:rsidR="0030519F" w:rsidRDefault="0030519F" w:rsidP="00376533">
      <w:pPr>
        <w:pStyle w:val="ExerciseStepLevel1"/>
        <w:numPr>
          <w:ilvl w:val="1"/>
          <w:numId w:val="31"/>
        </w:numPr>
        <w:ind w:firstLine="0"/>
      </w:pPr>
      <w:r>
        <w:t xml:space="preserve">Add the following text to your web.config file between </w:t>
      </w:r>
      <w:r w:rsidRPr="00AE0465">
        <w:rPr>
          <w:b/>
        </w:rPr>
        <w:t>&lt;/configSections&gt;</w:t>
      </w:r>
      <w:r>
        <w:t xml:space="preserve"> and </w:t>
      </w:r>
      <w:r w:rsidRPr="00AE0465">
        <w:rPr>
          <w:b/>
        </w:rPr>
        <w:t>&lt;SharePoint&gt;</w:t>
      </w:r>
      <w:r>
        <w:t xml:space="preserve"> (if you prefer to cut and paste you will find a file called </w:t>
      </w:r>
      <w:r w:rsidRPr="00AE0465">
        <w:rPr>
          <w:b/>
        </w:rPr>
        <w:t>customer.txt</w:t>
      </w:r>
      <w:r>
        <w:t xml:space="preserve"> in the </w:t>
      </w:r>
      <w:r w:rsidRPr="00AE0465">
        <w:rPr>
          <w:b/>
        </w:rPr>
        <w:t>module 9 folder</w:t>
      </w:r>
      <w:r>
        <w:t>)</w:t>
      </w:r>
    </w:p>
    <w:p w:rsidR="0030519F" w:rsidRPr="00CF0400" w:rsidRDefault="0030519F" w:rsidP="00381C20">
      <w:pPr>
        <w:pStyle w:val="ExerciseStepLevel1Code"/>
      </w:pPr>
      <w:r w:rsidRPr="00CF0400">
        <w:t>&lt;connectionStrings&gt;</w:t>
      </w:r>
    </w:p>
    <w:p w:rsidR="0030519F" w:rsidRPr="00CF0400" w:rsidRDefault="0030519F" w:rsidP="00381C20">
      <w:pPr>
        <w:pStyle w:val="ExerciseStepLevel1Code"/>
      </w:pPr>
      <w:r w:rsidRPr="00CF0400">
        <w:tab/>
      </w:r>
      <w:r w:rsidRPr="00CF0400">
        <w:tab/>
        <w:t>&lt;add name="TPG_Connect"</w:t>
      </w:r>
      <w:r>
        <w:t xml:space="preserve"> </w:t>
      </w:r>
      <w:r w:rsidRPr="00CF0400">
        <w:t>connectionString="Data Source=litwareserver; Initial Catalog=TPG_FBA;Integrated Security=True" /&gt;</w:t>
      </w:r>
    </w:p>
    <w:p w:rsidR="0030519F" w:rsidRDefault="0030519F" w:rsidP="00381C20">
      <w:pPr>
        <w:pStyle w:val="ExerciseStepLevel1Code"/>
      </w:pPr>
      <w:r w:rsidRPr="00CF0400">
        <w:tab/>
        <w:t>&lt;/connectionStrings&gt;</w:t>
      </w:r>
    </w:p>
    <w:p w:rsidR="0030519F" w:rsidRDefault="004D6844" w:rsidP="00381C20">
      <w:pPr>
        <w:pStyle w:val="ExerciseStepLevel1Picture"/>
      </w:pPr>
      <w:r>
        <w:rPr>
          <w:noProof/>
        </w:rPr>
        <w:pict>
          <v:shape id="Picture 25" o:spid="_x0000_i1026" type="#_x0000_t75" style="width:464.3pt;height:49.65pt;visibility:visible">
            <v:imagedata r:id="rId11" o:title=""/>
          </v:shape>
        </w:pict>
      </w:r>
    </w:p>
    <w:p w:rsidR="0030519F" w:rsidRDefault="0030519F" w:rsidP="005C34B9">
      <w:pPr>
        <w:pStyle w:val="ExerciseStepLevel1"/>
        <w:numPr>
          <w:ilvl w:val="1"/>
          <w:numId w:val="28"/>
        </w:numPr>
        <w:ind w:firstLine="0"/>
      </w:pPr>
      <w:r>
        <w:t xml:space="preserve">Add the following text between </w:t>
      </w:r>
      <w:r w:rsidRPr="00AE0465">
        <w:rPr>
          <w:b/>
        </w:rPr>
        <w:t>&lt;system.web&gt;</w:t>
      </w:r>
      <w:r>
        <w:t xml:space="preserve"> and </w:t>
      </w:r>
      <w:r w:rsidRPr="00AE0465">
        <w:rPr>
          <w:b/>
        </w:rPr>
        <w:t>&lt;securitypolicy&gt;</w:t>
      </w:r>
      <w:r>
        <w:t xml:space="preserve"> (second half of </w:t>
      </w:r>
      <w:r w:rsidRPr="00AE0465">
        <w:rPr>
          <w:b/>
        </w:rPr>
        <w:t>customer.txt</w:t>
      </w:r>
      <w:r>
        <w:t>)</w:t>
      </w:r>
    </w:p>
    <w:p w:rsidR="0030519F" w:rsidRDefault="0030519F" w:rsidP="00381C20">
      <w:pPr>
        <w:pStyle w:val="ExerciseStepLevel1Code"/>
      </w:pPr>
      <w:r>
        <w:t>&lt;membership defaultProvider="TPG_Members"&gt;</w:t>
      </w:r>
    </w:p>
    <w:p w:rsidR="0030519F" w:rsidRDefault="0030519F" w:rsidP="00381C20">
      <w:pPr>
        <w:pStyle w:val="ExerciseStepLevel1Code"/>
      </w:pPr>
      <w:r>
        <w:tab/>
        <w:t>&lt;providers&gt;</w:t>
      </w:r>
    </w:p>
    <w:p w:rsidR="0030519F" w:rsidRDefault="0030519F" w:rsidP="00381C20">
      <w:pPr>
        <w:pStyle w:val="ExerciseStepLevel1Code"/>
      </w:pPr>
      <w:r>
        <w:tab/>
      </w:r>
      <w:r>
        <w:tab/>
        <w:t>&lt;add connectionStringName="TPG_Connect" enablePasswordRetrieval="false" enablePasswordReset="true" requiresQuestionAndAnswer="false" applicationName="/" requiresUniqueEmail="false" passwordFormat="Hashed" maxInvalidPasswordAttempts="5" minRequiredPasswordLength="1" minRequiredNonalphanumericCharacters="0" passwordAttemptWindow="10" passwordStrengthRegularExpression="" name="TPG_Members" type="System.Web.Security.SqlMembershipProvider,System.Web,Version=2.0.0.0,Culture=neutral,PublicKeyToken=b03f5f7f11d50a3a" /&gt;</w:t>
      </w:r>
    </w:p>
    <w:p w:rsidR="0030519F" w:rsidRDefault="0030519F" w:rsidP="00381C20">
      <w:pPr>
        <w:pStyle w:val="ExerciseStepLevel1Code"/>
      </w:pPr>
      <w:r>
        <w:tab/>
        <w:t>&lt;/providers&gt;</w:t>
      </w:r>
    </w:p>
    <w:p w:rsidR="0030519F" w:rsidRDefault="0030519F" w:rsidP="00381C20">
      <w:pPr>
        <w:pStyle w:val="ExerciseStepLevel1Code"/>
      </w:pPr>
      <w:r>
        <w:t>&lt;/membership&gt;</w:t>
      </w:r>
    </w:p>
    <w:p w:rsidR="0030519F" w:rsidRDefault="0030519F" w:rsidP="00381C20">
      <w:pPr>
        <w:pStyle w:val="ExerciseStepLevel1Code"/>
      </w:pPr>
      <w:r>
        <w:t>&lt;roleManager enabled="true" defaultProvider="TPG_Role"&gt;</w:t>
      </w:r>
    </w:p>
    <w:p w:rsidR="0030519F" w:rsidRDefault="0030519F" w:rsidP="00381C20">
      <w:pPr>
        <w:pStyle w:val="ExerciseStepLevel1Code"/>
      </w:pPr>
      <w:r>
        <w:tab/>
        <w:t>&lt;providers&gt;</w:t>
      </w:r>
    </w:p>
    <w:p w:rsidR="0030519F" w:rsidRDefault="0030519F" w:rsidP="00381C20">
      <w:pPr>
        <w:pStyle w:val="ExerciseStepLevel1Code"/>
      </w:pPr>
      <w:r>
        <w:lastRenderedPageBreak/>
        <w:tab/>
      </w:r>
      <w:r>
        <w:tab/>
        <w:t>&lt;add connectionStringName="TPG_Connect" applicationName="/" name="TPG_Role" type="System.Web.Security.SqlRoleProvider,System.Web,Version=2.0.0.0,Culture=neutral,PublicKeyToken=b03f5f7f11d50a3a" /&gt;</w:t>
      </w:r>
    </w:p>
    <w:p w:rsidR="0030519F" w:rsidRDefault="0030519F" w:rsidP="00381C20">
      <w:pPr>
        <w:pStyle w:val="ExerciseStepLevel1Code"/>
      </w:pPr>
      <w:r>
        <w:tab/>
        <w:t>&lt;/providers&gt;</w:t>
      </w:r>
    </w:p>
    <w:p w:rsidR="0030519F" w:rsidRDefault="0030519F" w:rsidP="00381C20">
      <w:pPr>
        <w:pStyle w:val="ExerciseStepLevel1Code"/>
      </w:pPr>
      <w:r>
        <w:t>&lt;/roleManager&gt;</w:t>
      </w:r>
    </w:p>
    <w:p w:rsidR="0030519F" w:rsidRDefault="004D6844" w:rsidP="00B216F1">
      <w:pPr>
        <w:pStyle w:val="ExerciseStepLevel1Picture"/>
      </w:pPr>
      <w:r>
        <w:rPr>
          <w:noProof/>
        </w:rPr>
        <w:pict>
          <v:shape id="Picture 10" o:spid="_x0000_i1027" type="#_x0000_t75" style="width:468pt;height:170.05pt;visibility:visible">
            <v:imagedata r:id="rId12" o:title=""/>
          </v:shape>
        </w:pict>
      </w:r>
    </w:p>
    <w:p w:rsidR="0030519F" w:rsidRDefault="0030519F" w:rsidP="005C34B9">
      <w:pPr>
        <w:pStyle w:val="ExerciseStepLevel1"/>
        <w:numPr>
          <w:ilvl w:val="1"/>
          <w:numId w:val="28"/>
        </w:numPr>
        <w:ind w:firstLine="0"/>
      </w:pPr>
      <w:r w:rsidRPr="00AE0465">
        <w:rPr>
          <w:b/>
        </w:rPr>
        <w:t>Save</w:t>
      </w:r>
      <w:r>
        <w:t xml:space="preserve"> the file</w:t>
      </w:r>
    </w:p>
    <w:p w:rsidR="0030519F" w:rsidRDefault="0030519F" w:rsidP="00555B7A">
      <w:pPr>
        <w:pStyle w:val="ExerciseStepLevel1"/>
      </w:pPr>
      <w:r>
        <w:t>Edit the web.config for central admin</w:t>
      </w:r>
    </w:p>
    <w:p w:rsidR="0030519F" w:rsidRDefault="0030519F" w:rsidP="005C34B9">
      <w:pPr>
        <w:pStyle w:val="ExerciseStepLevel1"/>
        <w:numPr>
          <w:ilvl w:val="1"/>
          <w:numId w:val="28"/>
        </w:numPr>
        <w:ind w:firstLine="0"/>
      </w:pPr>
      <w:r>
        <w:t xml:space="preserve">Now navigate to </w:t>
      </w:r>
      <w:r w:rsidRPr="00AE0465">
        <w:rPr>
          <w:b/>
        </w:rPr>
        <w:t>c:\inetpub\wwwroot\wss\vituraldirectories</w:t>
      </w:r>
    </w:p>
    <w:p w:rsidR="0030519F" w:rsidRDefault="0030519F" w:rsidP="005C34B9">
      <w:pPr>
        <w:pStyle w:val="ExerciseStepLevel1"/>
        <w:numPr>
          <w:ilvl w:val="1"/>
          <w:numId w:val="28"/>
        </w:numPr>
        <w:ind w:firstLine="0"/>
      </w:pPr>
      <w:r>
        <w:t xml:space="preserve">Open the folder that is just a </w:t>
      </w:r>
      <w:r w:rsidRPr="00565831">
        <w:rPr>
          <w:b/>
        </w:rPr>
        <w:t>number</w:t>
      </w:r>
      <w:r>
        <w:t>.  In the example below it is 27571 (your number may be different.)</w:t>
      </w:r>
    </w:p>
    <w:p w:rsidR="0030519F" w:rsidRDefault="004D6844" w:rsidP="00AB2E97">
      <w:pPr>
        <w:pStyle w:val="ExerciseStepLevel1Picture"/>
      </w:pPr>
      <w:r>
        <w:rPr>
          <w:noProof/>
        </w:rPr>
        <w:pict>
          <v:shape id="Picture 13" o:spid="_x0000_i1028" type="#_x0000_t75" style="width:405.95pt;height:167.6pt;visibility:visible">
            <v:imagedata r:id="rId13" o:title=""/>
          </v:shape>
        </w:pict>
      </w:r>
    </w:p>
    <w:p w:rsidR="0030519F" w:rsidRDefault="0030519F" w:rsidP="005C34B9">
      <w:pPr>
        <w:pStyle w:val="ExerciseStepLevel1"/>
        <w:numPr>
          <w:ilvl w:val="1"/>
          <w:numId w:val="28"/>
        </w:numPr>
        <w:ind w:firstLine="0"/>
      </w:pPr>
      <w:r>
        <w:t xml:space="preserve">Make a copy of the </w:t>
      </w:r>
      <w:r w:rsidRPr="00565831">
        <w:rPr>
          <w:b/>
        </w:rPr>
        <w:t>web.config</w:t>
      </w:r>
      <w:r>
        <w:t xml:space="preserve"> file</w:t>
      </w:r>
    </w:p>
    <w:p w:rsidR="0030519F" w:rsidRDefault="0030519F" w:rsidP="005C34B9">
      <w:pPr>
        <w:pStyle w:val="ExerciseStepLevel1"/>
        <w:numPr>
          <w:ilvl w:val="1"/>
          <w:numId w:val="28"/>
        </w:numPr>
        <w:ind w:firstLine="0"/>
      </w:pPr>
      <w:r>
        <w:t xml:space="preserve">Right click on web.config, Open with &gt; </w:t>
      </w:r>
      <w:r w:rsidRPr="00565831">
        <w:rPr>
          <w:b/>
        </w:rPr>
        <w:t>Notepad</w:t>
      </w:r>
    </w:p>
    <w:p w:rsidR="0030519F" w:rsidRDefault="0030519F" w:rsidP="005C34B9">
      <w:pPr>
        <w:pStyle w:val="ExerciseStepLevel1"/>
        <w:numPr>
          <w:ilvl w:val="1"/>
          <w:numId w:val="28"/>
        </w:numPr>
        <w:ind w:firstLine="0"/>
      </w:pPr>
      <w:r>
        <w:t xml:space="preserve">Make the same change as step E above.  There is a file called </w:t>
      </w:r>
      <w:r w:rsidRPr="00565831">
        <w:rPr>
          <w:b/>
        </w:rPr>
        <w:t>centraladmin.txt</w:t>
      </w:r>
      <w:r>
        <w:t xml:space="preserve"> in the </w:t>
      </w:r>
      <w:r w:rsidRPr="00565831">
        <w:rPr>
          <w:b/>
        </w:rPr>
        <w:t>module 9 folder</w:t>
      </w:r>
      <w:r>
        <w:t xml:space="preserve"> you can copy from.</w:t>
      </w:r>
    </w:p>
    <w:p w:rsidR="0030519F" w:rsidRPr="00CF0400" w:rsidRDefault="0030519F" w:rsidP="0099413A">
      <w:pPr>
        <w:pStyle w:val="ExerciseStepLevel1Code"/>
      </w:pPr>
      <w:r w:rsidRPr="00CF0400">
        <w:t>&lt;connectionStrings&gt;</w:t>
      </w:r>
    </w:p>
    <w:p w:rsidR="0030519F" w:rsidRPr="00CF0400" w:rsidRDefault="0030519F" w:rsidP="0099413A">
      <w:pPr>
        <w:pStyle w:val="ExerciseStepLevel1Code"/>
      </w:pPr>
      <w:r w:rsidRPr="00CF0400">
        <w:tab/>
      </w:r>
      <w:r w:rsidRPr="00CF0400">
        <w:tab/>
        <w:t>&lt;add name="TPG_Connect"</w:t>
      </w:r>
      <w:r>
        <w:t xml:space="preserve"> </w:t>
      </w:r>
      <w:r w:rsidRPr="00CF0400">
        <w:t>connectionString="Data Source=litwareserver; Initial Catalog=TPG_FBA;Integrated Security=True" /&gt;</w:t>
      </w:r>
    </w:p>
    <w:p w:rsidR="0030519F" w:rsidRDefault="0030519F" w:rsidP="0099413A">
      <w:pPr>
        <w:pStyle w:val="ExerciseStepLevel1Code"/>
      </w:pPr>
      <w:r w:rsidRPr="00CF0400">
        <w:tab/>
        <w:t>&lt;/connectionStrings&gt;</w:t>
      </w:r>
    </w:p>
    <w:p w:rsidR="0030519F" w:rsidRDefault="004D6844" w:rsidP="0099413A">
      <w:pPr>
        <w:pStyle w:val="ExerciseStepLevel1Picture"/>
      </w:pPr>
      <w:r>
        <w:rPr>
          <w:noProof/>
        </w:rPr>
        <w:lastRenderedPageBreak/>
        <w:pict>
          <v:shape id="Picture 22" o:spid="_x0000_i1029" type="#_x0000_t75" style="width:464.3pt;height:49.65pt;visibility:visible">
            <v:imagedata r:id="rId11" o:title=""/>
          </v:shape>
        </w:pict>
      </w:r>
    </w:p>
    <w:p w:rsidR="0030519F" w:rsidRDefault="0030519F" w:rsidP="005C34B9">
      <w:pPr>
        <w:pStyle w:val="ExerciseStepLevel1"/>
        <w:numPr>
          <w:ilvl w:val="1"/>
          <w:numId w:val="28"/>
        </w:numPr>
        <w:ind w:firstLine="0"/>
      </w:pPr>
      <w:r>
        <w:t xml:space="preserve">Make the </w:t>
      </w:r>
      <w:r w:rsidRPr="00565831">
        <w:rPr>
          <w:b/>
        </w:rPr>
        <w:t>same changes</w:t>
      </w:r>
      <w:r>
        <w:t xml:space="preserve"> as step F above</w:t>
      </w:r>
    </w:p>
    <w:p w:rsidR="0030519F" w:rsidRDefault="0030519F" w:rsidP="0099413A">
      <w:pPr>
        <w:pStyle w:val="ExerciseStepLevel1Code"/>
      </w:pPr>
      <w:r>
        <w:t>&lt;membership defaultProvider="TPG_Members"&gt;</w:t>
      </w:r>
    </w:p>
    <w:p w:rsidR="0030519F" w:rsidRDefault="0030519F" w:rsidP="0099413A">
      <w:pPr>
        <w:pStyle w:val="ExerciseStepLevel1Code"/>
      </w:pPr>
      <w:r>
        <w:tab/>
        <w:t>&lt;providers&gt;</w:t>
      </w:r>
    </w:p>
    <w:p w:rsidR="0030519F" w:rsidRDefault="0030519F" w:rsidP="0099413A">
      <w:pPr>
        <w:pStyle w:val="ExerciseStepLevel1Code"/>
      </w:pPr>
      <w:r>
        <w:tab/>
      </w:r>
      <w:r>
        <w:tab/>
        <w:t>&lt;add connectionStringName="TPG_Connect" enablePasswordRetrieval="false" enablePasswordReset="true" requiresQuestionAndAnswer="false" applicationName="/" requiresUniqueEmail="false" passwordFormat="Hashed" maxInvalidPasswordAttempts="5" minRequiredPasswordLength="1" minRequiredNonalphanumericCharacters="0" passwordAttemptWindow="10" passwordStrengthRegularExpression="" name="TPG_Members" type="System.Web.Security.SqlMembershipProvider,System.Web,Version=2.0.0.0,Culture=neutral,PublicKeyToken=b03f5f7f11d50a3a" /&gt;</w:t>
      </w:r>
    </w:p>
    <w:p w:rsidR="0030519F" w:rsidRDefault="0030519F" w:rsidP="0099413A">
      <w:pPr>
        <w:pStyle w:val="ExerciseStepLevel1Code"/>
      </w:pPr>
      <w:r>
        <w:tab/>
        <w:t>&lt;/providers&gt;</w:t>
      </w:r>
    </w:p>
    <w:p w:rsidR="0030519F" w:rsidRDefault="0030519F" w:rsidP="0099413A">
      <w:pPr>
        <w:pStyle w:val="ExerciseStepLevel1Code"/>
      </w:pPr>
      <w:r>
        <w:t>&lt;/membership&gt;</w:t>
      </w:r>
    </w:p>
    <w:p w:rsidR="0030519F" w:rsidRDefault="0030519F" w:rsidP="0099413A">
      <w:pPr>
        <w:pStyle w:val="ExerciseStepLevel1Code"/>
      </w:pPr>
      <w:r>
        <w:t>&lt;roleManager enabled="true" defaultProvider="TPG_Role"&gt;</w:t>
      </w:r>
    </w:p>
    <w:p w:rsidR="0030519F" w:rsidRDefault="0030519F" w:rsidP="0099413A">
      <w:pPr>
        <w:pStyle w:val="ExerciseStepLevel1Code"/>
      </w:pPr>
      <w:r>
        <w:tab/>
        <w:t>&lt;providers&gt;</w:t>
      </w:r>
    </w:p>
    <w:p w:rsidR="0030519F" w:rsidRDefault="0030519F" w:rsidP="0099413A">
      <w:pPr>
        <w:pStyle w:val="ExerciseStepLevel1Code"/>
      </w:pPr>
      <w:r>
        <w:tab/>
      </w:r>
      <w:r>
        <w:tab/>
        <w:t>&lt;add connectionStringName="TPG_Connect" applicationName="/" name="TPG_Role" type="System.Web.Security.SqlRoleProvider,System.Web,Version=2.0.0.0,Culture=neutral,PublicKeyToken=b03f5f7f11d50a3a" /&gt;</w:t>
      </w:r>
    </w:p>
    <w:p w:rsidR="0030519F" w:rsidRDefault="0030519F" w:rsidP="0099413A">
      <w:pPr>
        <w:pStyle w:val="ExerciseStepLevel1Code"/>
      </w:pPr>
      <w:r>
        <w:tab/>
        <w:t>&lt;/providers&gt;</w:t>
      </w:r>
    </w:p>
    <w:p w:rsidR="0030519F" w:rsidRDefault="0030519F" w:rsidP="0099413A">
      <w:pPr>
        <w:pStyle w:val="ExerciseStepLevel1Code"/>
      </w:pPr>
      <w:r>
        <w:t>&lt;/roleManager&gt;</w:t>
      </w:r>
    </w:p>
    <w:p w:rsidR="0030519F" w:rsidRDefault="004D6844" w:rsidP="0099413A">
      <w:pPr>
        <w:pStyle w:val="ExerciseStepLevel1Picture"/>
      </w:pPr>
      <w:r>
        <w:rPr>
          <w:noProof/>
        </w:rPr>
        <w:pict>
          <v:shape id="_x0000_i1030" type="#_x0000_t75" style="width:468pt;height:170.05pt;visibility:visible">
            <v:imagedata r:id="rId12" o:title=""/>
          </v:shape>
        </w:pict>
      </w:r>
    </w:p>
    <w:p w:rsidR="0030519F" w:rsidRDefault="0030519F" w:rsidP="005C34B9">
      <w:pPr>
        <w:pStyle w:val="ExerciseStepLevel1"/>
        <w:numPr>
          <w:ilvl w:val="1"/>
          <w:numId w:val="28"/>
        </w:numPr>
        <w:ind w:firstLine="0"/>
      </w:pPr>
      <w:r>
        <w:t xml:space="preserve">Now find the line &lt;role manager enabled=”true” defaultProvider=”TPG_Role”&gt; and change TPG_Role to </w:t>
      </w:r>
      <w:r w:rsidRPr="00565831">
        <w:rPr>
          <w:b/>
        </w:rPr>
        <w:t>AspNetWindowsTokenRoleProvider</w:t>
      </w:r>
      <w:r>
        <w:t xml:space="preserve"> (if you copied from </w:t>
      </w:r>
      <w:r w:rsidRPr="00565831">
        <w:rPr>
          <w:b/>
        </w:rPr>
        <w:t>centraladmin.txt</w:t>
      </w:r>
      <w:r>
        <w:t xml:space="preserve"> skip this step)</w:t>
      </w:r>
    </w:p>
    <w:p w:rsidR="0030519F" w:rsidRDefault="004D6844" w:rsidP="0099413A">
      <w:pPr>
        <w:pStyle w:val="ExerciseStepLevel1Picture"/>
      </w:pPr>
      <w:r>
        <w:rPr>
          <w:noProof/>
        </w:rPr>
        <w:pict>
          <v:shape id="Picture 16" o:spid="_x0000_i1031" type="#_x0000_t75" style="width:464.3pt;height:31.05pt;visibility:visible">
            <v:imagedata r:id="rId14" o:title=""/>
          </v:shape>
        </w:pict>
      </w:r>
    </w:p>
    <w:p w:rsidR="0030519F" w:rsidRDefault="0030519F" w:rsidP="00555B7A">
      <w:pPr>
        <w:pStyle w:val="ExerciseStepLevel1"/>
        <w:numPr>
          <w:ilvl w:val="1"/>
          <w:numId w:val="28"/>
        </w:numPr>
        <w:ind w:firstLine="0"/>
      </w:pPr>
      <w:r w:rsidRPr="00565831">
        <w:rPr>
          <w:b/>
        </w:rPr>
        <w:t xml:space="preserve">Save </w:t>
      </w:r>
      <w:r>
        <w:t>the file</w:t>
      </w:r>
    </w:p>
    <w:p w:rsidR="0030519F" w:rsidRDefault="0030519F" w:rsidP="00555B7A">
      <w:pPr>
        <w:pStyle w:val="ExerciseStepLevel1"/>
        <w:numPr>
          <w:ilvl w:val="1"/>
          <w:numId w:val="28"/>
        </w:numPr>
        <w:ind w:firstLine="0"/>
      </w:pPr>
      <w:r>
        <w:rPr>
          <w:b/>
        </w:rPr>
        <w:t>Close</w:t>
      </w:r>
      <w:r>
        <w:t xml:space="preserve"> all open windows</w:t>
      </w:r>
    </w:p>
    <w:p w:rsidR="0030519F" w:rsidRDefault="0030519F" w:rsidP="00555B7A">
      <w:pPr>
        <w:pStyle w:val="ExerciseStepLevel1"/>
      </w:pPr>
      <w:r>
        <w:t>Change the authentication settings for customer.tpg.local</w:t>
      </w:r>
    </w:p>
    <w:p w:rsidR="0030519F" w:rsidRDefault="0030519F" w:rsidP="005F5BF1">
      <w:pPr>
        <w:pStyle w:val="ExerciseStepLevel1"/>
        <w:numPr>
          <w:ilvl w:val="1"/>
          <w:numId w:val="28"/>
        </w:numPr>
        <w:ind w:firstLine="0"/>
      </w:pPr>
      <w:r>
        <w:t xml:space="preserve">Open </w:t>
      </w:r>
      <w:r w:rsidRPr="00565831">
        <w:rPr>
          <w:b/>
        </w:rPr>
        <w:t>Central Admin</w:t>
      </w:r>
    </w:p>
    <w:p w:rsidR="0030519F" w:rsidRDefault="0030519F" w:rsidP="005F5BF1">
      <w:pPr>
        <w:pStyle w:val="ExerciseStepLevel1"/>
        <w:numPr>
          <w:ilvl w:val="1"/>
          <w:numId w:val="28"/>
        </w:numPr>
        <w:ind w:firstLine="0"/>
      </w:pPr>
      <w:r>
        <w:t xml:space="preserve">Click the </w:t>
      </w:r>
      <w:r w:rsidRPr="00565831">
        <w:rPr>
          <w:b/>
        </w:rPr>
        <w:t>Application Management</w:t>
      </w:r>
      <w:r>
        <w:t xml:space="preserve"> tab</w:t>
      </w:r>
    </w:p>
    <w:p w:rsidR="0030519F" w:rsidRDefault="0030519F" w:rsidP="005F5BF1">
      <w:pPr>
        <w:pStyle w:val="ExerciseStepLevel1"/>
        <w:numPr>
          <w:ilvl w:val="1"/>
          <w:numId w:val="28"/>
        </w:numPr>
        <w:ind w:firstLine="0"/>
      </w:pPr>
      <w:r>
        <w:t xml:space="preserve">Under Application Settings click </w:t>
      </w:r>
      <w:r w:rsidRPr="00565831">
        <w:rPr>
          <w:b/>
        </w:rPr>
        <w:t>Authentication providers</w:t>
      </w:r>
    </w:p>
    <w:p w:rsidR="0030519F" w:rsidRPr="00565831" w:rsidRDefault="0030519F" w:rsidP="005F5BF1">
      <w:pPr>
        <w:pStyle w:val="ExerciseStepLevel1"/>
        <w:numPr>
          <w:ilvl w:val="1"/>
          <w:numId w:val="28"/>
        </w:numPr>
        <w:ind w:firstLine="0"/>
        <w:rPr>
          <w:b/>
        </w:rPr>
      </w:pPr>
      <w:r>
        <w:t xml:space="preserve">Make sure you are on the </w:t>
      </w:r>
      <w:r w:rsidRPr="00565831">
        <w:rPr>
          <w:b/>
        </w:rPr>
        <w:t>http://customer.tpg.local</w:t>
      </w:r>
      <w:r>
        <w:t xml:space="preserve"> web app and click </w:t>
      </w:r>
      <w:r w:rsidRPr="00565831">
        <w:rPr>
          <w:b/>
        </w:rPr>
        <w:t>Default</w:t>
      </w:r>
    </w:p>
    <w:p w:rsidR="0030519F" w:rsidRDefault="0030519F" w:rsidP="005F5BF1">
      <w:pPr>
        <w:pStyle w:val="ExerciseStepLevel1"/>
        <w:numPr>
          <w:ilvl w:val="1"/>
          <w:numId w:val="28"/>
        </w:numPr>
        <w:ind w:firstLine="0"/>
      </w:pPr>
      <w:r>
        <w:lastRenderedPageBreak/>
        <w:t xml:space="preserve">For authentication type select </w:t>
      </w:r>
      <w:r w:rsidRPr="00565831">
        <w:rPr>
          <w:b/>
        </w:rPr>
        <w:t>Forms</w:t>
      </w:r>
    </w:p>
    <w:p w:rsidR="0030519F" w:rsidRDefault="0030519F" w:rsidP="005F5BF1">
      <w:pPr>
        <w:pStyle w:val="ExerciseStepLevel1"/>
        <w:numPr>
          <w:ilvl w:val="1"/>
          <w:numId w:val="28"/>
        </w:numPr>
        <w:ind w:firstLine="0"/>
      </w:pPr>
      <w:r>
        <w:t xml:space="preserve">Membership provider name = </w:t>
      </w:r>
      <w:r w:rsidRPr="00565831">
        <w:rPr>
          <w:b/>
        </w:rPr>
        <w:t>TPG_Members</w:t>
      </w:r>
    </w:p>
    <w:p w:rsidR="0030519F" w:rsidRDefault="0030519F" w:rsidP="005F5BF1">
      <w:pPr>
        <w:pStyle w:val="ExerciseStepLevel1"/>
        <w:numPr>
          <w:ilvl w:val="1"/>
          <w:numId w:val="28"/>
        </w:numPr>
        <w:ind w:firstLine="0"/>
      </w:pPr>
      <w:r>
        <w:t xml:space="preserve">Role manager name = </w:t>
      </w:r>
      <w:r w:rsidRPr="00565831">
        <w:rPr>
          <w:b/>
        </w:rPr>
        <w:t>TPG_Role</w:t>
      </w:r>
    </w:p>
    <w:p w:rsidR="0030519F" w:rsidRDefault="0030519F" w:rsidP="005F5BF1">
      <w:pPr>
        <w:pStyle w:val="ExerciseStepLevel1"/>
        <w:numPr>
          <w:ilvl w:val="1"/>
          <w:numId w:val="28"/>
        </w:numPr>
        <w:ind w:firstLine="0"/>
      </w:pPr>
      <w:r>
        <w:t xml:space="preserve">Click </w:t>
      </w:r>
      <w:r w:rsidRPr="00565831">
        <w:rPr>
          <w:b/>
        </w:rPr>
        <w:t>Save</w:t>
      </w:r>
    </w:p>
    <w:p w:rsidR="0030519F" w:rsidRDefault="0030519F" w:rsidP="00284616">
      <w:pPr>
        <w:pStyle w:val="ExerciseStepLevel1"/>
      </w:pPr>
      <w:r>
        <w:t>Grant access to the FBA account to login to the site</w:t>
      </w:r>
    </w:p>
    <w:p w:rsidR="0030519F" w:rsidRDefault="0030519F" w:rsidP="00284616">
      <w:pPr>
        <w:pStyle w:val="ExerciseStepLevel1"/>
        <w:numPr>
          <w:ilvl w:val="1"/>
          <w:numId w:val="28"/>
        </w:numPr>
        <w:ind w:firstLine="0"/>
      </w:pPr>
      <w:r>
        <w:t xml:space="preserve">Click </w:t>
      </w:r>
      <w:r w:rsidRPr="00565831">
        <w:rPr>
          <w:b/>
        </w:rPr>
        <w:t>Application Management</w:t>
      </w:r>
      <w:r>
        <w:t xml:space="preserve"> tab</w:t>
      </w:r>
    </w:p>
    <w:p w:rsidR="0030519F" w:rsidRDefault="0030519F" w:rsidP="00284616">
      <w:pPr>
        <w:pStyle w:val="ExerciseStepLevel1"/>
        <w:numPr>
          <w:ilvl w:val="1"/>
          <w:numId w:val="28"/>
        </w:numPr>
        <w:ind w:firstLine="0"/>
      </w:pPr>
      <w:r>
        <w:t xml:space="preserve">Under SharePoint Site Management click </w:t>
      </w:r>
      <w:r w:rsidRPr="00565831">
        <w:rPr>
          <w:b/>
        </w:rPr>
        <w:t>Site collection administrators</w:t>
      </w:r>
    </w:p>
    <w:p w:rsidR="0030519F" w:rsidRDefault="0030519F" w:rsidP="00284616">
      <w:pPr>
        <w:pStyle w:val="ExerciseStepLevel1"/>
        <w:numPr>
          <w:ilvl w:val="1"/>
          <w:numId w:val="28"/>
        </w:numPr>
        <w:ind w:firstLine="0"/>
      </w:pPr>
      <w:r>
        <w:t xml:space="preserve">Change Primary site collection administrator to </w:t>
      </w:r>
      <w:r w:rsidRPr="00565831">
        <w:rPr>
          <w:b/>
        </w:rPr>
        <w:t>admin</w:t>
      </w:r>
    </w:p>
    <w:p w:rsidR="0030519F" w:rsidRDefault="0030519F" w:rsidP="00284616">
      <w:pPr>
        <w:pStyle w:val="ExerciseStepLevel1"/>
        <w:numPr>
          <w:ilvl w:val="1"/>
          <w:numId w:val="28"/>
        </w:numPr>
        <w:ind w:firstLine="0"/>
      </w:pPr>
      <w:r>
        <w:t xml:space="preserve">Click </w:t>
      </w:r>
      <w:r w:rsidRPr="00565831">
        <w:rPr>
          <w:b/>
        </w:rPr>
        <w:t>OK</w:t>
      </w:r>
    </w:p>
    <w:p w:rsidR="0030519F" w:rsidRDefault="0030519F" w:rsidP="00C95FCD">
      <w:pPr>
        <w:pStyle w:val="ExerciseStepLevel1"/>
      </w:pPr>
      <w:r>
        <w:t>Try out FBA</w:t>
      </w:r>
    </w:p>
    <w:p w:rsidR="0030519F" w:rsidRDefault="0030519F" w:rsidP="00C95FCD">
      <w:pPr>
        <w:pStyle w:val="ExerciseStepLevel1"/>
        <w:numPr>
          <w:ilvl w:val="1"/>
          <w:numId w:val="28"/>
        </w:numPr>
        <w:ind w:firstLine="0"/>
      </w:pPr>
      <w:r>
        <w:t xml:space="preserve">Open a new browser and navigate to </w:t>
      </w:r>
      <w:r w:rsidRPr="00565831">
        <w:rPr>
          <w:b/>
        </w:rPr>
        <w:t>http://customer.tpg.local</w:t>
      </w:r>
      <w:r>
        <w:t xml:space="preserve"> </w:t>
      </w:r>
    </w:p>
    <w:p w:rsidR="0030519F" w:rsidRDefault="0030519F" w:rsidP="00C95FCD">
      <w:pPr>
        <w:pStyle w:val="ExerciseStepLevel1"/>
        <w:numPr>
          <w:ilvl w:val="1"/>
          <w:numId w:val="28"/>
        </w:numPr>
        <w:ind w:firstLine="0"/>
      </w:pPr>
      <w:r>
        <w:t>Initially the page should load without any login prompts thanks to anonymous access</w:t>
      </w:r>
    </w:p>
    <w:p w:rsidR="0030519F" w:rsidRDefault="0030519F" w:rsidP="00C95FCD">
      <w:pPr>
        <w:pStyle w:val="ExerciseStepLevel1"/>
        <w:numPr>
          <w:ilvl w:val="1"/>
          <w:numId w:val="28"/>
        </w:numPr>
        <w:ind w:firstLine="0"/>
      </w:pPr>
      <w:r>
        <w:t xml:space="preserve">Click </w:t>
      </w:r>
      <w:r w:rsidRPr="00565831">
        <w:rPr>
          <w:b/>
        </w:rPr>
        <w:t>Sign In</w:t>
      </w:r>
      <w:r>
        <w:t xml:space="preserve"> up in the top right corner</w:t>
      </w:r>
    </w:p>
    <w:p w:rsidR="0030519F" w:rsidRDefault="0030519F" w:rsidP="00C95FCD">
      <w:pPr>
        <w:pStyle w:val="ExerciseStepLevel1"/>
        <w:numPr>
          <w:ilvl w:val="1"/>
          <w:numId w:val="28"/>
        </w:numPr>
        <w:ind w:firstLine="0"/>
      </w:pPr>
      <w:r>
        <w:t xml:space="preserve">User name = </w:t>
      </w:r>
      <w:r w:rsidRPr="00565831">
        <w:rPr>
          <w:b/>
        </w:rPr>
        <w:t>admin</w:t>
      </w:r>
    </w:p>
    <w:p w:rsidR="0030519F" w:rsidRDefault="0030519F" w:rsidP="00C95FCD">
      <w:pPr>
        <w:pStyle w:val="ExerciseStepLevel1"/>
        <w:numPr>
          <w:ilvl w:val="1"/>
          <w:numId w:val="28"/>
        </w:numPr>
        <w:ind w:firstLine="0"/>
      </w:pPr>
      <w:r>
        <w:t xml:space="preserve">Password = </w:t>
      </w:r>
      <w:r w:rsidRPr="00565831">
        <w:rPr>
          <w:b/>
        </w:rPr>
        <w:t>pass@word1</w:t>
      </w:r>
    </w:p>
    <w:p w:rsidR="0030519F" w:rsidRDefault="0030519F" w:rsidP="00C95FCD">
      <w:pPr>
        <w:pStyle w:val="ExerciseStepLevel1"/>
        <w:numPr>
          <w:ilvl w:val="1"/>
          <w:numId w:val="28"/>
        </w:numPr>
        <w:ind w:firstLine="0"/>
      </w:pPr>
      <w:r>
        <w:t xml:space="preserve">Click </w:t>
      </w:r>
      <w:r w:rsidRPr="00565831">
        <w:rPr>
          <w:b/>
        </w:rPr>
        <w:t>Sign In</w:t>
      </w:r>
    </w:p>
    <w:p w:rsidR="0030519F" w:rsidRDefault="0030519F" w:rsidP="00C95FCD">
      <w:pPr>
        <w:pStyle w:val="ExerciseStepLevel1"/>
        <w:numPr>
          <w:ilvl w:val="1"/>
          <w:numId w:val="28"/>
        </w:numPr>
        <w:ind w:firstLine="0"/>
      </w:pPr>
      <w:r>
        <w:t>If you are taken back to the page and it says Welcome admin Congrats!  You have done well and setup FBA.</w:t>
      </w:r>
    </w:p>
    <w:p w:rsidR="0030519F" w:rsidRDefault="00C22CF3" w:rsidP="001B19FE">
      <w:pPr>
        <w:pStyle w:val="Heading2"/>
      </w:pPr>
      <w:r>
        <w:t>Exercise 4</w:t>
      </w:r>
      <w:r w:rsidR="0030519F">
        <w:t>: Adding users</w:t>
      </w:r>
    </w:p>
    <w:p w:rsidR="0030519F" w:rsidRDefault="0030519F" w:rsidP="001B19FE">
      <w:pPr>
        <w:pStyle w:val="LabOverview"/>
      </w:pPr>
      <w:r>
        <w:t>Out of the box SharePoint provides you with no mechanism for managing users in the SQL store.  Meaning adding another user or role is impossible.  You must either buy a 3</w:t>
      </w:r>
      <w:r w:rsidRPr="001B19FE">
        <w:rPr>
          <w:vertAlign w:val="superscript"/>
        </w:rPr>
        <w:t>rd</w:t>
      </w:r>
      <w:r>
        <w:t xml:space="preserve"> party tool to manage the users, build your own, or use the free feature on CodePlex.  For the lab try out the CodePlex solution conveniently downloaded to your machine.</w:t>
      </w:r>
    </w:p>
    <w:p w:rsidR="0030519F" w:rsidRDefault="0030519F" w:rsidP="00B23D2C">
      <w:pPr>
        <w:pStyle w:val="ExerciseStepLevel1"/>
        <w:numPr>
          <w:ilvl w:val="0"/>
          <w:numId w:val="32"/>
        </w:numPr>
      </w:pPr>
      <w:r>
        <w:t>Install the feature</w:t>
      </w:r>
    </w:p>
    <w:p w:rsidR="0030519F" w:rsidRDefault="0030519F" w:rsidP="00B23D2C">
      <w:pPr>
        <w:pStyle w:val="ExerciseStepLevel1"/>
        <w:numPr>
          <w:ilvl w:val="1"/>
          <w:numId w:val="32"/>
        </w:numPr>
        <w:ind w:firstLine="0"/>
      </w:pPr>
      <w:r>
        <w:t xml:space="preserve">Open a </w:t>
      </w:r>
      <w:r w:rsidRPr="00565831">
        <w:rPr>
          <w:b/>
        </w:rPr>
        <w:t>command prompt</w:t>
      </w:r>
    </w:p>
    <w:p w:rsidR="0030519F" w:rsidRDefault="0030519F" w:rsidP="00B23D2C">
      <w:pPr>
        <w:pStyle w:val="ExerciseStepLevel1"/>
        <w:numPr>
          <w:ilvl w:val="1"/>
          <w:numId w:val="32"/>
        </w:numPr>
        <w:ind w:firstLine="0"/>
      </w:pPr>
      <w:r>
        <w:t xml:space="preserve">Navigate to the 12 hive </w:t>
      </w:r>
      <w:r w:rsidRPr="00565831">
        <w:rPr>
          <w:b/>
        </w:rPr>
        <w:t>c:\program files\common files\Microsoft shared\web server extensions\12</w:t>
      </w:r>
    </w:p>
    <w:p w:rsidR="0030519F" w:rsidRDefault="0030519F" w:rsidP="00B23D2C">
      <w:pPr>
        <w:pStyle w:val="ExerciseStepLevel1"/>
        <w:numPr>
          <w:ilvl w:val="1"/>
          <w:numId w:val="32"/>
        </w:numPr>
        <w:ind w:firstLine="0"/>
      </w:pPr>
      <w:r>
        <w:t>Run the stsadm command to add the solution</w:t>
      </w:r>
    </w:p>
    <w:p w:rsidR="0030519F" w:rsidRDefault="0030519F" w:rsidP="00B23D2C">
      <w:pPr>
        <w:pStyle w:val="ExerciseStepLevel1Code"/>
      </w:pPr>
      <w:r>
        <w:t>Stsadm –o addsolution –filename “C:\_student files\module 9\fbamanagement.wsp”</w:t>
      </w:r>
    </w:p>
    <w:p w:rsidR="0030519F" w:rsidRDefault="0030519F" w:rsidP="00672F2E">
      <w:pPr>
        <w:pStyle w:val="ExerciseStepLevel1"/>
        <w:numPr>
          <w:ilvl w:val="1"/>
          <w:numId w:val="28"/>
        </w:numPr>
        <w:ind w:firstLine="0"/>
      </w:pPr>
      <w:r>
        <w:t>Run the stsadm command to deploy the solution</w:t>
      </w:r>
    </w:p>
    <w:p w:rsidR="0030519F" w:rsidRDefault="0030519F" w:rsidP="00672F2E">
      <w:pPr>
        <w:pStyle w:val="ExerciseStepLevel1Code"/>
      </w:pPr>
      <w:r>
        <w:t>Stsadm –o deploysolution –name FBAManagement.wsp –immediate –allowgacdeployment</w:t>
      </w:r>
    </w:p>
    <w:p w:rsidR="0030519F" w:rsidRDefault="0030519F" w:rsidP="00B65F52">
      <w:pPr>
        <w:pStyle w:val="ExerciseStepLevel1"/>
        <w:numPr>
          <w:ilvl w:val="1"/>
          <w:numId w:val="28"/>
        </w:numPr>
        <w:ind w:firstLine="0"/>
      </w:pPr>
      <w:r>
        <w:t>Run the stadm command to force timer jobs to run</w:t>
      </w:r>
    </w:p>
    <w:p w:rsidR="0030519F" w:rsidRPr="001B19FE" w:rsidRDefault="0030519F" w:rsidP="00B65F52">
      <w:pPr>
        <w:pStyle w:val="ExerciseStepLevel1Code"/>
      </w:pPr>
      <w:r>
        <w:t>Stsadm –o execadmsvcjobs</w:t>
      </w:r>
    </w:p>
    <w:p w:rsidR="0030519F" w:rsidRDefault="0030519F" w:rsidP="00A60541">
      <w:pPr>
        <w:pStyle w:val="ExerciseStepLevel1"/>
        <w:numPr>
          <w:ilvl w:val="1"/>
          <w:numId w:val="28"/>
        </w:numPr>
        <w:ind w:firstLine="0"/>
      </w:pPr>
      <w:r>
        <w:t>Run the stsadm commands to activate the features</w:t>
      </w:r>
    </w:p>
    <w:p w:rsidR="0030519F" w:rsidRDefault="0030519F" w:rsidP="00672F2E">
      <w:pPr>
        <w:pStyle w:val="ExerciseStepLevel1Code"/>
      </w:pPr>
      <w:r>
        <w:t>Stsadm –o activatefeature –name FBAConfigurationManagement</w:t>
      </w:r>
    </w:p>
    <w:p w:rsidR="0030519F" w:rsidRDefault="0030519F" w:rsidP="00672F2E">
      <w:pPr>
        <w:pStyle w:val="ExerciseStepLevel1Code"/>
      </w:pPr>
    </w:p>
    <w:p w:rsidR="0030519F" w:rsidRDefault="0030519F" w:rsidP="00672F2E">
      <w:pPr>
        <w:pStyle w:val="ExerciseStepLevel1Code"/>
      </w:pPr>
      <w:r>
        <w:t>Stsadm –o activatefeature –name FBAUserRoleManagement –url http://customer.tpg.local</w:t>
      </w:r>
    </w:p>
    <w:p w:rsidR="0030519F" w:rsidRDefault="0030519F" w:rsidP="00A60541">
      <w:pPr>
        <w:pStyle w:val="ExerciseStepLevel1"/>
        <w:numPr>
          <w:ilvl w:val="1"/>
          <w:numId w:val="28"/>
        </w:numPr>
        <w:ind w:firstLine="0"/>
      </w:pPr>
      <w:r>
        <w:lastRenderedPageBreak/>
        <w:t xml:space="preserve">Exit the </w:t>
      </w:r>
      <w:r w:rsidRPr="00565831">
        <w:rPr>
          <w:b/>
        </w:rPr>
        <w:t>command prompt</w:t>
      </w:r>
    </w:p>
    <w:p w:rsidR="0030519F" w:rsidRDefault="0030519F" w:rsidP="00672F2E">
      <w:pPr>
        <w:pStyle w:val="ExerciseStepLevel1"/>
      </w:pPr>
      <w:r>
        <w:t>Open the site and check out the new feature</w:t>
      </w:r>
    </w:p>
    <w:p w:rsidR="0030519F" w:rsidRDefault="0030519F" w:rsidP="00672F2E">
      <w:pPr>
        <w:pStyle w:val="ExerciseStepLevel1"/>
        <w:numPr>
          <w:ilvl w:val="1"/>
          <w:numId w:val="28"/>
        </w:numPr>
        <w:ind w:firstLine="0"/>
      </w:pPr>
      <w:r>
        <w:t xml:space="preserve">Navigate to </w:t>
      </w:r>
      <w:r w:rsidRPr="00565831">
        <w:rPr>
          <w:b/>
        </w:rPr>
        <w:t>http://customer.tpg.local</w:t>
      </w:r>
      <w:r>
        <w:t xml:space="preserve"> </w:t>
      </w:r>
    </w:p>
    <w:p w:rsidR="0030519F" w:rsidRDefault="0030519F" w:rsidP="00672F2E">
      <w:pPr>
        <w:pStyle w:val="ExerciseStepLevel1"/>
        <w:numPr>
          <w:ilvl w:val="1"/>
          <w:numId w:val="28"/>
        </w:numPr>
        <w:ind w:firstLine="0"/>
      </w:pPr>
      <w:r>
        <w:t xml:space="preserve">Sign in as </w:t>
      </w:r>
      <w:r w:rsidRPr="00565831">
        <w:rPr>
          <w:b/>
        </w:rPr>
        <w:t>admin</w:t>
      </w:r>
    </w:p>
    <w:p w:rsidR="0030519F" w:rsidRDefault="0030519F" w:rsidP="00672F2E">
      <w:pPr>
        <w:pStyle w:val="ExerciseStepLevel1"/>
        <w:numPr>
          <w:ilvl w:val="1"/>
          <w:numId w:val="28"/>
        </w:numPr>
        <w:ind w:firstLine="0"/>
      </w:pPr>
      <w:r>
        <w:t xml:space="preserve">Open </w:t>
      </w:r>
      <w:r w:rsidRPr="00565831">
        <w:rPr>
          <w:b/>
        </w:rPr>
        <w:t>Site Settings</w:t>
      </w:r>
    </w:p>
    <w:p w:rsidR="0030519F" w:rsidRDefault="0030519F" w:rsidP="00672F2E">
      <w:pPr>
        <w:pStyle w:val="ExerciseStepLevel1"/>
        <w:numPr>
          <w:ilvl w:val="1"/>
          <w:numId w:val="28"/>
        </w:numPr>
        <w:ind w:firstLine="0"/>
      </w:pPr>
      <w:r>
        <w:t xml:space="preserve">Under Site Collection Administration click </w:t>
      </w:r>
      <w:r w:rsidRPr="00565831">
        <w:rPr>
          <w:b/>
        </w:rPr>
        <w:t>Mange FBA Users</w:t>
      </w:r>
    </w:p>
    <w:p w:rsidR="0030519F" w:rsidRDefault="0030519F" w:rsidP="004F7035">
      <w:pPr>
        <w:pStyle w:val="ExerciseStepLevel1"/>
      </w:pPr>
      <w:r>
        <w:t>Create a new Role and put Freddy in it</w:t>
      </w:r>
    </w:p>
    <w:p w:rsidR="0030519F" w:rsidRDefault="0030519F" w:rsidP="004F7035">
      <w:pPr>
        <w:pStyle w:val="ExerciseStepLevel1"/>
        <w:numPr>
          <w:ilvl w:val="1"/>
          <w:numId w:val="28"/>
        </w:numPr>
        <w:ind w:firstLine="0"/>
      </w:pPr>
      <w:r>
        <w:t xml:space="preserve">Click </w:t>
      </w:r>
      <w:r w:rsidRPr="008D0D3E">
        <w:rPr>
          <w:b/>
        </w:rPr>
        <w:t>New Role</w:t>
      </w:r>
    </w:p>
    <w:p w:rsidR="0030519F" w:rsidRDefault="0030519F" w:rsidP="004F7035">
      <w:pPr>
        <w:pStyle w:val="ExerciseStepLevel1"/>
        <w:numPr>
          <w:ilvl w:val="1"/>
          <w:numId w:val="28"/>
        </w:numPr>
        <w:ind w:firstLine="0"/>
      </w:pPr>
      <w:r>
        <w:t xml:space="preserve">Role name = </w:t>
      </w:r>
      <w:r w:rsidRPr="008D0D3E">
        <w:rPr>
          <w:b/>
        </w:rPr>
        <w:t>FBA_Members</w:t>
      </w:r>
    </w:p>
    <w:p w:rsidR="0030519F" w:rsidRDefault="0030519F" w:rsidP="004F7035">
      <w:pPr>
        <w:pStyle w:val="ExerciseStepLevel1"/>
        <w:numPr>
          <w:ilvl w:val="1"/>
          <w:numId w:val="28"/>
        </w:numPr>
        <w:ind w:firstLine="0"/>
      </w:pPr>
      <w:r>
        <w:t xml:space="preserve">Click </w:t>
      </w:r>
      <w:r w:rsidRPr="008D0D3E">
        <w:rPr>
          <w:b/>
        </w:rPr>
        <w:t>OK</w:t>
      </w:r>
    </w:p>
    <w:p w:rsidR="0030519F" w:rsidRDefault="0030519F" w:rsidP="00BB6E76">
      <w:pPr>
        <w:pStyle w:val="ExerciseStepLevel1"/>
        <w:numPr>
          <w:ilvl w:val="1"/>
          <w:numId w:val="28"/>
        </w:numPr>
        <w:ind w:firstLine="0"/>
      </w:pPr>
      <w:r>
        <w:t xml:space="preserve">Click </w:t>
      </w:r>
      <w:r w:rsidRPr="008D0D3E">
        <w:rPr>
          <w:b/>
        </w:rPr>
        <w:t>New User</w:t>
      </w:r>
    </w:p>
    <w:p w:rsidR="0030519F" w:rsidRDefault="0030519F" w:rsidP="00672F2E">
      <w:pPr>
        <w:pStyle w:val="ExerciseStepLevel1"/>
        <w:numPr>
          <w:ilvl w:val="1"/>
          <w:numId w:val="28"/>
        </w:numPr>
        <w:ind w:firstLine="0"/>
      </w:pPr>
      <w:r>
        <w:t xml:space="preserve">Username = </w:t>
      </w:r>
      <w:r w:rsidRPr="008D0D3E">
        <w:rPr>
          <w:b/>
        </w:rPr>
        <w:t>freddy</w:t>
      </w:r>
    </w:p>
    <w:p w:rsidR="0030519F" w:rsidRDefault="0030519F" w:rsidP="00672F2E">
      <w:pPr>
        <w:pStyle w:val="ExerciseStepLevel1"/>
        <w:numPr>
          <w:ilvl w:val="1"/>
          <w:numId w:val="28"/>
        </w:numPr>
        <w:ind w:firstLine="0"/>
      </w:pPr>
      <w:r>
        <w:t xml:space="preserve">Password = </w:t>
      </w:r>
      <w:r w:rsidRPr="008D0D3E">
        <w:rPr>
          <w:b/>
        </w:rPr>
        <w:t>pass@word1</w:t>
      </w:r>
    </w:p>
    <w:p w:rsidR="0030519F" w:rsidRDefault="0030519F" w:rsidP="00672F2E">
      <w:pPr>
        <w:pStyle w:val="ExerciseStepLevel1"/>
        <w:numPr>
          <w:ilvl w:val="1"/>
          <w:numId w:val="28"/>
        </w:numPr>
        <w:ind w:firstLine="0"/>
      </w:pPr>
      <w:r>
        <w:t xml:space="preserve">Email = </w:t>
      </w:r>
      <w:r w:rsidRPr="008D0D3E">
        <w:rPr>
          <w:b/>
        </w:rPr>
        <w:t>freddy@tpg.local</w:t>
      </w:r>
    </w:p>
    <w:p w:rsidR="0030519F" w:rsidRDefault="0030519F" w:rsidP="00672F2E">
      <w:pPr>
        <w:pStyle w:val="ExerciseStepLevel1"/>
        <w:numPr>
          <w:ilvl w:val="1"/>
          <w:numId w:val="28"/>
        </w:numPr>
        <w:ind w:firstLine="0"/>
      </w:pPr>
      <w:r>
        <w:t xml:space="preserve">Select </w:t>
      </w:r>
      <w:r w:rsidRPr="008D0D3E">
        <w:rPr>
          <w:b/>
        </w:rPr>
        <w:t>FBA_Members</w:t>
      </w:r>
    </w:p>
    <w:p w:rsidR="0030519F" w:rsidRDefault="0030519F" w:rsidP="00672F2E">
      <w:pPr>
        <w:pStyle w:val="ExerciseStepLevel1"/>
        <w:numPr>
          <w:ilvl w:val="1"/>
          <w:numId w:val="28"/>
        </w:numPr>
        <w:ind w:firstLine="0"/>
      </w:pPr>
      <w:r>
        <w:t xml:space="preserve">Click </w:t>
      </w:r>
      <w:r>
        <w:rPr>
          <w:b/>
        </w:rPr>
        <w:t>OK</w:t>
      </w:r>
      <w:r>
        <w:t xml:space="preserve"> </w:t>
      </w:r>
    </w:p>
    <w:p w:rsidR="0030519F" w:rsidRDefault="0030519F" w:rsidP="004F7035">
      <w:pPr>
        <w:pStyle w:val="ExerciseStepLevel1"/>
      </w:pPr>
      <w:r>
        <w:t>Now you have put Freddy in the Role FBA_Members.  This is just like putting him in an AD group.  Now you can grant that group access to the SharePoint site.  Remember, right now Freddy exist in the user store but he does NOT have access to the SharePoint site.  Add him to the customer site.</w:t>
      </w:r>
    </w:p>
    <w:p w:rsidR="0030519F" w:rsidRDefault="0030519F" w:rsidP="004F7035">
      <w:pPr>
        <w:pStyle w:val="ExerciseStepLevel1"/>
        <w:numPr>
          <w:ilvl w:val="1"/>
          <w:numId w:val="28"/>
        </w:numPr>
        <w:ind w:firstLine="0"/>
      </w:pPr>
      <w:r>
        <w:t xml:space="preserve">Navigate to </w:t>
      </w:r>
      <w:r w:rsidRPr="008D0D3E">
        <w:rPr>
          <w:b/>
        </w:rPr>
        <w:t>http://customer.tpg.local/downloads</w:t>
      </w:r>
    </w:p>
    <w:p w:rsidR="0030519F" w:rsidRDefault="0030519F" w:rsidP="004F7035">
      <w:pPr>
        <w:pStyle w:val="ExerciseStepLevel1"/>
        <w:numPr>
          <w:ilvl w:val="1"/>
          <w:numId w:val="28"/>
        </w:numPr>
        <w:ind w:firstLine="0"/>
      </w:pPr>
      <w:r>
        <w:t xml:space="preserve">Open </w:t>
      </w:r>
      <w:r w:rsidRPr="008D0D3E">
        <w:rPr>
          <w:b/>
        </w:rPr>
        <w:t>Site Settings</w:t>
      </w:r>
      <w:r>
        <w:t xml:space="preserve"> </w:t>
      </w:r>
    </w:p>
    <w:p w:rsidR="0030519F" w:rsidRDefault="0030519F" w:rsidP="004F7035">
      <w:pPr>
        <w:pStyle w:val="ExerciseStepLevel1"/>
        <w:numPr>
          <w:ilvl w:val="1"/>
          <w:numId w:val="28"/>
        </w:numPr>
        <w:ind w:firstLine="0"/>
      </w:pPr>
      <w:r>
        <w:t xml:space="preserve">Under Users and Permissions click </w:t>
      </w:r>
      <w:r w:rsidRPr="008D0D3E">
        <w:rPr>
          <w:b/>
        </w:rPr>
        <w:t>People and groups</w:t>
      </w:r>
    </w:p>
    <w:p w:rsidR="0030519F" w:rsidRDefault="0030519F" w:rsidP="004F7035">
      <w:pPr>
        <w:pStyle w:val="ExerciseStepLevel1"/>
        <w:numPr>
          <w:ilvl w:val="1"/>
          <w:numId w:val="28"/>
        </w:numPr>
        <w:ind w:firstLine="0"/>
      </w:pPr>
      <w:r>
        <w:t xml:space="preserve">Click </w:t>
      </w:r>
      <w:r w:rsidRPr="008D0D3E">
        <w:rPr>
          <w:b/>
        </w:rPr>
        <w:t>New</w:t>
      </w:r>
    </w:p>
    <w:p w:rsidR="0030519F" w:rsidRDefault="0030519F" w:rsidP="004F7035">
      <w:pPr>
        <w:pStyle w:val="ExerciseStepLevel1"/>
        <w:numPr>
          <w:ilvl w:val="1"/>
          <w:numId w:val="28"/>
        </w:numPr>
        <w:ind w:firstLine="0"/>
      </w:pPr>
      <w:r>
        <w:t xml:space="preserve">Users/Groups = </w:t>
      </w:r>
      <w:r w:rsidRPr="008D0D3E">
        <w:rPr>
          <w:b/>
        </w:rPr>
        <w:t>FBA_Members</w:t>
      </w:r>
    </w:p>
    <w:p w:rsidR="0030519F" w:rsidRPr="008D0D3E" w:rsidRDefault="0030519F" w:rsidP="004F7035">
      <w:pPr>
        <w:pStyle w:val="ExerciseStepLevel1"/>
        <w:numPr>
          <w:ilvl w:val="1"/>
          <w:numId w:val="28"/>
        </w:numPr>
        <w:ind w:firstLine="0"/>
        <w:rPr>
          <w:b/>
        </w:rPr>
      </w:pPr>
      <w:r>
        <w:t xml:space="preserve">Add users to a SharePoint group = </w:t>
      </w:r>
      <w:r w:rsidRPr="008D0D3E">
        <w:rPr>
          <w:b/>
        </w:rPr>
        <w:t>TPG Customers Visitors [Read]</w:t>
      </w:r>
    </w:p>
    <w:p w:rsidR="0030519F" w:rsidRDefault="0030519F" w:rsidP="004F7035">
      <w:pPr>
        <w:pStyle w:val="ExerciseStepLevel1"/>
        <w:numPr>
          <w:ilvl w:val="1"/>
          <w:numId w:val="28"/>
        </w:numPr>
        <w:ind w:firstLine="0"/>
      </w:pPr>
      <w:r>
        <w:t xml:space="preserve">Deselect </w:t>
      </w:r>
      <w:r w:rsidRPr="008D0D3E">
        <w:rPr>
          <w:b/>
        </w:rPr>
        <w:t>Send welcome e-mail</w:t>
      </w:r>
    </w:p>
    <w:p w:rsidR="0030519F" w:rsidRDefault="0030519F" w:rsidP="004F7035">
      <w:pPr>
        <w:pStyle w:val="ExerciseStepLevel1"/>
        <w:numPr>
          <w:ilvl w:val="1"/>
          <w:numId w:val="28"/>
        </w:numPr>
        <w:ind w:firstLine="0"/>
      </w:pPr>
      <w:r>
        <w:t xml:space="preserve">Click </w:t>
      </w:r>
      <w:r w:rsidRPr="008D0D3E">
        <w:rPr>
          <w:b/>
        </w:rPr>
        <w:t>OK</w:t>
      </w:r>
    </w:p>
    <w:p w:rsidR="0030519F" w:rsidRDefault="0030519F" w:rsidP="00A22C22">
      <w:pPr>
        <w:pStyle w:val="ExerciseStepLevel1"/>
      </w:pPr>
      <w:r>
        <w:t>Try to login as Freddy</w:t>
      </w:r>
    </w:p>
    <w:p w:rsidR="0030519F" w:rsidRDefault="0030519F" w:rsidP="00A22C22">
      <w:pPr>
        <w:pStyle w:val="ExerciseStepLevel1"/>
        <w:numPr>
          <w:ilvl w:val="1"/>
          <w:numId w:val="28"/>
        </w:numPr>
        <w:ind w:firstLine="0"/>
      </w:pPr>
      <w:r>
        <w:t xml:space="preserve">Return to the </w:t>
      </w:r>
      <w:r w:rsidRPr="008D0D3E">
        <w:rPr>
          <w:b/>
        </w:rPr>
        <w:t>home page</w:t>
      </w:r>
    </w:p>
    <w:p w:rsidR="0030519F" w:rsidRDefault="0030519F" w:rsidP="00A22C22">
      <w:pPr>
        <w:pStyle w:val="ExerciseStepLevel1"/>
        <w:numPr>
          <w:ilvl w:val="1"/>
          <w:numId w:val="28"/>
        </w:numPr>
        <w:ind w:firstLine="0"/>
      </w:pPr>
      <w:r>
        <w:t xml:space="preserve">Click </w:t>
      </w:r>
      <w:r w:rsidRPr="008D0D3E">
        <w:rPr>
          <w:b/>
        </w:rPr>
        <w:t>Welcome admin</w:t>
      </w:r>
    </w:p>
    <w:p w:rsidR="0030519F" w:rsidRPr="008D0D3E" w:rsidRDefault="0030519F" w:rsidP="00A22C22">
      <w:pPr>
        <w:pStyle w:val="ExerciseStepLevel1"/>
        <w:numPr>
          <w:ilvl w:val="1"/>
          <w:numId w:val="28"/>
        </w:numPr>
        <w:ind w:firstLine="0"/>
        <w:rPr>
          <w:b/>
        </w:rPr>
      </w:pPr>
      <w:r w:rsidRPr="008D0D3E">
        <w:rPr>
          <w:b/>
        </w:rPr>
        <w:t>Sign in as Different user</w:t>
      </w:r>
    </w:p>
    <w:p w:rsidR="0030519F" w:rsidRDefault="0030519F" w:rsidP="00A22C22">
      <w:pPr>
        <w:pStyle w:val="ExerciseStepLevel1"/>
        <w:numPr>
          <w:ilvl w:val="1"/>
          <w:numId w:val="28"/>
        </w:numPr>
        <w:ind w:firstLine="0"/>
      </w:pPr>
      <w:r>
        <w:t xml:space="preserve">Username = </w:t>
      </w:r>
      <w:r w:rsidRPr="008D0D3E">
        <w:rPr>
          <w:b/>
        </w:rPr>
        <w:t>Freddy</w:t>
      </w:r>
    </w:p>
    <w:p w:rsidR="0030519F" w:rsidRDefault="0030519F" w:rsidP="00A22C22">
      <w:pPr>
        <w:pStyle w:val="ExerciseStepLevel1"/>
        <w:numPr>
          <w:ilvl w:val="1"/>
          <w:numId w:val="28"/>
        </w:numPr>
        <w:ind w:firstLine="0"/>
      </w:pPr>
      <w:r>
        <w:t xml:space="preserve">Password = </w:t>
      </w:r>
      <w:r w:rsidRPr="008D0D3E">
        <w:rPr>
          <w:b/>
        </w:rPr>
        <w:t>pass@word1</w:t>
      </w:r>
    </w:p>
    <w:p w:rsidR="0030519F" w:rsidRDefault="0030519F" w:rsidP="00A22C22">
      <w:pPr>
        <w:pStyle w:val="ExerciseStepLevel1"/>
        <w:numPr>
          <w:ilvl w:val="1"/>
          <w:numId w:val="28"/>
        </w:numPr>
        <w:ind w:firstLine="0"/>
      </w:pPr>
      <w:r>
        <w:t>Now Freddy has read only access to the site.  When the sales people upload files here Freddy will be able to download them.</w:t>
      </w:r>
    </w:p>
    <w:p w:rsidR="0030519F" w:rsidRDefault="00C22CF3" w:rsidP="000F4A57">
      <w:pPr>
        <w:pStyle w:val="Heading2"/>
      </w:pPr>
      <w:r>
        <w:lastRenderedPageBreak/>
        <w:t>Exercise 5</w:t>
      </w:r>
      <w:r w:rsidR="0030519F">
        <w:t>:  Fixing Search</w:t>
      </w:r>
    </w:p>
    <w:p w:rsidR="0030519F" w:rsidRDefault="0030519F" w:rsidP="000F4A57">
      <w:pPr>
        <w:pStyle w:val="LabOverview"/>
      </w:pPr>
      <w:r>
        <w:t>But now that you are using FBA there are new challenges.  The primary challenge?  Search doesn’t not work.  In order to get search working you will create a separate web application http://cust.tpg.local that uses windows integrated authentication.  Then with a little configuration everything should work like a charm.</w:t>
      </w:r>
    </w:p>
    <w:p w:rsidR="0030519F" w:rsidRDefault="0030519F" w:rsidP="000F4A57">
      <w:pPr>
        <w:pStyle w:val="ExerciseStepLevel1"/>
        <w:numPr>
          <w:ilvl w:val="0"/>
          <w:numId w:val="33"/>
        </w:numPr>
      </w:pPr>
      <w:r>
        <w:t>Open the SSP</w:t>
      </w:r>
    </w:p>
    <w:p w:rsidR="0030519F" w:rsidRDefault="0030519F" w:rsidP="000F4A57">
      <w:pPr>
        <w:pStyle w:val="ExerciseStepLevel1"/>
        <w:numPr>
          <w:ilvl w:val="1"/>
          <w:numId w:val="33"/>
        </w:numPr>
        <w:ind w:firstLine="0"/>
      </w:pPr>
      <w:r>
        <w:t xml:space="preserve">Open </w:t>
      </w:r>
      <w:r w:rsidRPr="008D0D3E">
        <w:rPr>
          <w:b/>
        </w:rPr>
        <w:t>Central Admin</w:t>
      </w:r>
    </w:p>
    <w:p w:rsidR="0030519F" w:rsidRDefault="0030519F" w:rsidP="000F4A57">
      <w:pPr>
        <w:pStyle w:val="ExerciseStepLevel1"/>
        <w:numPr>
          <w:ilvl w:val="1"/>
          <w:numId w:val="33"/>
        </w:numPr>
        <w:ind w:firstLine="0"/>
      </w:pPr>
      <w:r>
        <w:t xml:space="preserve">In the quick launch click on </w:t>
      </w:r>
      <w:r w:rsidRPr="008D0D3E">
        <w:rPr>
          <w:b/>
        </w:rPr>
        <w:t>Customer SSP</w:t>
      </w:r>
    </w:p>
    <w:p w:rsidR="0030519F" w:rsidRDefault="0030519F" w:rsidP="000F4A57">
      <w:pPr>
        <w:pStyle w:val="ExerciseStepLevel1"/>
        <w:numPr>
          <w:ilvl w:val="1"/>
          <w:numId w:val="33"/>
        </w:numPr>
        <w:ind w:firstLine="0"/>
      </w:pPr>
      <w:r>
        <w:t>Yikes!  An FBA login, but you didn’t grant any FBA users access to the SSP.  Time to back pedal.</w:t>
      </w:r>
    </w:p>
    <w:p w:rsidR="0030519F" w:rsidRDefault="0030519F" w:rsidP="003D1321">
      <w:pPr>
        <w:pStyle w:val="ExerciseStepLevel1"/>
        <w:numPr>
          <w:ilvl w:val="0"/>
          <w:numId w:val="0"/>
        </w:numPr>
        <w:tabs>
          <w:tab w:val="clear" w:pos="576"/>
        </w:tabs>
        <w:ind w:left="288"/>
      </w:pPr>
      <w:r>
        <w:t>You have two choices.  Either grant admin access using Policy for Web application or create a new Web application that is mapped to customer.tpg.local that uses windows auth.</w:t>
      </w:r>
    </w:p>
    <w:p w:rsidR="0030519F" w:rsidRDefault="0030519F" w:rsidP="000F4A57">
      <w:pPr>
        <w:pStyle w:val="ExerciseStepLevel1"/>
        <w:numPr>
          <w:ilvl w:val="0"/>
          <w:numId w:val="0"/>
        </w:numPr>
        <w:ind w:left="288"/>
      </w:pPr>
      <w:r>
        <w:t>As it turns out you will need a windows auth app for search to work so you should go that route.</w:t>
      </w:r>
    </w:p>
    <w:p w:rsidR="0030519F" w:rsidRDefault="0030519F" w:rsidP="00797505">
      <w:pPr>
        <w:pStyle w:val="ExerciseStepLevel1"/>
      </w:pPr>
      <w:r>
        <w:t>Create the cust.tpg.local Web app</w:t>
      </w:r>
    </w:p>
    <w:p w:rsidR="0030519F" w:rsidRDefault="0030519F" w:rsidP="00797505">
      <w:pPr>
        <w:pStyle w:val="ExerciseStepLevel1"/>
        <w:numPr>
          <w:ilvl w:val="1"/>
          <w:numId w:val="28"/>
        </w:numPr>
        <w:ind w:firstLine="0"/>
      </w:pPr>
      <w:r>
        <w:t xml:space="preserve">Open </w:t>
      </w:r>
      <w:r>
        <w:rPr>
          <w:b/>
        </w:rPr>
        <w:t>Central admin</w:t>
      </w:r>
    </w:p>
    <w:p w:rsidR="0030519F" w:rsidRDefault="0030519F" w:rsidP="00797505">
      <w:pPr>
        <w:pStyle w:val="ExerciseStepLevel1"/>
        <w:numPr>
          <w:ilvl w:val="1"/>
          <w:numId w:val="28"/>
        </w:numPr>
        <w:ind w:firstLine="0"/>
      </w:pPr>
      <w:r>
        <w:t xml:space="preserve">Click the </w:t>
      </w:r>
      <w:r w:rsidRPr="008D0D3E">
        <w:rPr>
          <w:b/>
        </w:rPr>
        <w:t>Application Management</w:t>
      </w:r>
      <w:r>
        <w:t xml:space="preserve"> tab</w:t>
      </w:r>
    </w:p>
    <w:p w:rsidR="0030519F" w:rsidRDefault="0030519F" w:rsidP="00797505">
      <w:pPr>
        <w:pStyle w:val="ExerciseStepLevel1"/>
        <w:numPr>
          <w:ilvl w:val="1"/>
          <w:numId w:val="28"/>
        </w:numPr>
        <w:ind w:firstLine="0"/>
      </w:pPr>
      <w:r>
        <w:t xml:space="preserve">Under SharePoint Web Application Management click </w:t>
      </w:r>
      <w:r w:rsidRPr="008D0D3E">
        <w:rPr>
          <w:b/>
        </w:rPr>
        <w:t>Create or extend Web application</w:t>
      </w:r>
    </w:p>
    <w:p w:rsidR="0030519F" w:rsidRDefault="0030519F" w:rsidP="00797505">
      <w:pPr>
        <w:pStyle w:val="ExerciseStepLevel1"/>
        <w:numPr>
          <w:ilvl w:val="1"/>
          <w:numId w:val="28"/>
        </w:numPr>
        <w:ind w:firstLine="0"/>
      </w:pPr>
      <w:r>
        <w:t xml:space="preserve">Choose </w:t>
      </w:r>
      <w:r w:rsidRPr="008D0D3E">
        <w:rPr>
          <w:b/>
        </w:rPr>
        <w:t>Extend an existing Web application</w:t>
      </w:r>
    </w:p>
    <w:p w:rsidR="0030519F" w:rsidRDefault="0030519F" w:rsidP="00797505">
      <w:pPr>
        <w:pStyle w:val="ExerciseStepLevel1"/>
        <w:numPr>
          <w:ilvl w:val="1"/>
          <w:numId w:val="28"/>
        </w:numPr>
        <w:ind w:firstLine="0"/>
      </w:pPr>
      <w:r>
        <w:t xml:space="preserve">For Web Application click </w:t>
      </w:r>
      <w:r w:rsidRPr="008D0D3E">
        <w:rPr>
          <w:b/>
        </w:rPr>
        <w:t>No selection</w:t>
      </w:r>
      <w:r>
        <w:t xml:space="preserve"> &gt; </w:t>
      </w:r>
      <w:r w:rsidRPr="008D0D3E">
        <w:rPr>
          <w:b/>
        </w:rPr>
        <w:t>change web application</w:t>
      </w:r>
    </w:p>
    <w:p w:rsidR="0030519F" w:rsidRDefault="0030519F" w:rsidP="00797505">
      <w:pPr>
        <w:pStyle w:val="ExerciseStepLevel1"/>
        <w:numPr>
          <w:ilvl w:val="1"/>
          <w:numId w:val="28"/>
        </w:numPr>
        <w:ind w:firstLine="0"/>
      </w:pPr>
      <w:r>
        <w:t xml:space="preserve">Click </w:t>
      </w:r>
      <w:r w:rsidRPr="008D0D3E">
        <w:rPr>
          <w:b/>
        </w:rPr>
        <w:t>customer.tpg.local</w:t>
      </w:r>
    </w:p>
    <w:p w:rsidR="0030519F" w:rsidRDefault="0030519F" w:rsidP="00797505">
      <w:pPr>
        <w:pStyle w:val="ExerciseStepLevel1"/>
        <w:numPr>
          <w:ilvl w:val="1"/>
          <w:numId w:val="28"/>
        </w:numPr>
        <w:ind w:firstLine="0"/>
      </w:pPr>
      <w:r>
        <w:t xml:space="preserve">Port = </w:t>
      </w:r>
      <w:r w:rsidRPr="008D0D3E">
        <w:rPr>
          <w:b/>
        </w:rPr>
        <w:t>80</w:t>
      </w:r>
    </w:p>
    <w:p w:rsidR="0030519F" w:rsidRDefault="0030519F" w:rsidP="00797505">
      <w:pPr>
        <w:pStyle w:val="ExerciseStepLevel1"/>
        <w:numPr>
          <w:ilvl w:val="1"/>
          <w:numId w:val="28"/>
        </w:numPr>
        <w:ind w:firstLine="0"/>
      </w:pPr>
      <w:r>
        <w:t xml:space="preserve">Host Header = </w:t>
      </w:r>
      <w:r w:rsidRPr="008D0D3E">
        <w:rPr>
          <w:b/>
        </w:rPr>
        <w:t>cust.tpg.local</w:t>
      </w:r>
    </w:p>
    <w:p w:rsidR="0030519F" w:rsidRDefault="0030519F" w:rsidP="00797505">
      <w:pPr>
        <w:pStyle w:val="ExerciseStepLevel1"/>
        <w:numPr>
          <w:ilvl w:val="1"/>
          <w:numId w:val="28"/>
        </w:numPr>
        <w:ind w:firstLine="0"/>
      </w:pPr>
      <w:r>
        <w:t xml:space="preserve">Click </w:t>
      </w:r>
      <w:r w:rsidRPr="008D0D3E">
        <w:rPr>
          <w:b/>
        </w:rPr>
        <w:t>OK</w:t>
      </w:r>
    </w:p>
    <w:p w:rsidR="0030519F" w:rsidRDefault="0030519F" w:rsidP="00583392">
      <w:pPr>
        <w:pStyle w:val="ExerciseStepLevel1"/>
      </w:pPr>
      <w:r>
        <w:t>Try the SSP again</w:t>
      </w:r>
    </w:p>
    <w:p w:rsidR="0030519F" w:rsidRDefault="0030519F" w:rsidP="00583392">
      <w:pPr>
        <w:pStyle w:val="ExerciseStepLevel1"/>
        <w:numPr>
          <w:ilvl w:val="1"/>
          <w:numId w:val="28"/>
        </w:numPr>
        <w:ind w:firstLine="0"/>
      </w:pPr>
      <w:r>
        <w:t xml:space="preserve">Navigate to </w:t>
      </w:r>
      <w:r w:rsidRPr="008D0D3E">
        <w:rPr>
          <w:b/>
        </w:rPr>
        <w:t>http://cust.tpg.local/ssp/admin</w:t>
      </w:r>
      <w:r>
        <w:t xml:space="preserve"> </w:t>
      </w:r>
    </w:p>
    <w:p w:rsidR="0030519F" w:rsidRDefault="0030519F" w:rsidP="00583392">
      <w:pPr>
        <w:pStyle w:val="ExerciseStepLevel1"/>
        <w:numPr>
          <w:ilvl w:val="1"/>
          <w:numId w:val="28"/>
        </w:numPr>
        <w:ind w:firstLine="0"/>
      </w:pPr>
      <w:r>
        <w:t xml:space="preserve">Sign in as </w:t>
      </w:r>
      <w:r w:rsidRPr="008D0D3E">
        <w:rPr>
          <w:b/>
        </w:rPr>
        <w:t>tgp\sp_admin</w:t>
      </w:r>
      <w:r>
        <w:t xml:space="preserve"> </w:t>
      </w:r>
    </w:p>
    <w:p w:rsidR="0030519F" w:rsidRDefault="0030519F" w:rsidP="00583392">
      <w:pPr>
        <w:pStyle w:val="ExerciseStepLevel1"/>
        <w:numPr>
          <w:ilvl w:val="1"/>
          <w:numId w:val="28"/>
        </w:numPr>
        <w:ind w:firstLine="0"/>
      </w:pPr>
      <w:r>
        <w:t xml:space="preserve">Under Search click </w:t>
      </w:r>
      <w:r w:rsidRPr="008D0D3E">
        <w:rPr>
          <w:b/>
        </w:rPr>
        <w:t>Search settings</w:t>
      </w:r>
    </w:p>
    <w:p w:rsidR="0030519F" w:rsidRDefault="0030519F" w:rsidP="00583392">
      <w:pPr>
        <w:pStyle w:val="ExerciseStepLevel1"/>
        <w:numPr>
          <w:ilvl w:val="1"/>
          <w:numId w:val="28"/>
        </w:numPr>
        <w:ind w:firstLine="0"/>
      </w:pPr>
      <w:r>
        <w:t xml:space="preserve">Click </w:t>
      </w:r>
      <w:r w:rsidRPr="008D0D3E">
        <w:rPr>
          <w:b/>
        </w:rPr>
        <w:t>Content sources and crawl schedules</w:t>
      </w:r>
    </w:p>
    <w:p w:rsidR="0030519F" w:rsidRDefault="0030519F" w:rsidP="00583392">
      <w:pPr>
        <w:pStyle w:val="ExerciseStepLevel1"/>
        <w:numPr>
          <w:ilvl w:val="1"/>
          <w:numId w:val="28"/>
        </w:numPr>
        <w:ind w:firstLine="0"/>
      </w:pPr>
      <w:r>
        <w:t xml:space="preserve">Click </w:t>
      </w:r>
      <w:r w:rsidRPr="008D0D3E">
        <w:rPr>
          <w:b/>
        </w:rPr>
        <w:t>Local Office SharePoint Server sites</w:t>
      </w:r>
    </w:p>
    <w:p w:rsidR="0030519F" w:rsidRDefault="0030519F" w:rsidP="00583392">
      <w:pPr>
        <w:pStyle w:val="ExerciseStepLevel1"/>
        <w:numPr>
          <w:ilvl w:val="1"/>
          <w:numId w:val="28"/>
        </w:numPr>
        <w:ind w:firstLine="0"/>
      </w:pPr>
      <w:r>
        <w:t xml:space="preserve">Look under Start Addresses.  Notice that sps3://customer.tpg.local is still pointed to the FBA URL.  This will not work.  Change the URL to </w:t>
      </w:r>
      <w:r w:rsidRPr="008D0D3E">
        <w:rPr>
          <w:b/>
        </w:rPr>
        <w:t>sps3://cust.tpg.local</w:t>
      </w:r>
    </w:p>
    <w:p w:rsidR="0030519F" w:rsidRDefault="0030519F" w:rsidP="00583392">
      <w:pPr>
        <w:pStyle w:val="ExerciseStepLevel1"/>
        <w:numPr>
          <w:ilvl w:val="1"/>
          <w:numId w:val="28"/>
        </w:numPr>
        <w:ind w:firstLine="0"/>
      </w:pPr>
      <w:r>
        <w:t xml:space="preserve">Select </w:t>
      </w:r>
      <w:r w:rsidRPr="008D0D3E">
        <w:rPr>
          <w:b/>
        </w:rPr>
        <w:t>Start full crawl of this content source</w:t>
      </w:r>
    </w:p>
    <w:p w:rsidR="0030519F" w:rsidRDefault="0030519F" w:rsidP="00583392">
      <w:pPr>
        <w:pStyle w:val="ExerciseStepLevel1"/>
        <w:numPr>
          <w:ilvl w:val="1"/>
          <w:numId w:val="28"/>
        </w:numPr>
        <w:ind w:firstLine="0"/>
      </w:pPr>
      <w:r>
        <w:t xml:space="preserve">Click </w:t>
      </w:r>
      <w:r w:rsidRPr="008D0D3E">
        <w:rPr>
          <w:b/>
        </w:rPr>
        <w:t>OK</w:t>
      </w:r>
    </w:p>
    <w:p w:rsidR="0030519F" w:rsidRDefault="0030519F" w:rsidP="00583392">
      <w:pPr>
        <w:pStyle w:val="ExerciseStepLevel1"/>
        <w:numPr>
          <w:ilvl w:val="1"/>
          <w:numId w:val="28"/>
        </w:numPr>
        <w:ind w:firstLine="0"/>
      </w:pPr>
      <w:r>
        <w:t xml:space="preserve">Click </w:t>
      </w:r>
      <w:r w:rsidRPr="005B15AB">
        <w:rPr>
          <w:b/>
        </w:rPr>
        <w:t>Search Settings</w:t>
      </w:r>
      <w:r>
        <w:t xml:space="preserve"> in the breadcrumb</w:t>
      </w:r>
    </w:p>
    <w:p w:rsidR="0030519F" w:rsidRDefault="0030519F" w:rsidP="00583392">
      <w:pPr>
        <w:pStyle w:val="ExerciseStepLevel1"/>
        <w:numPr>
          <w:ilvl w:val="1"/>
          <w:numId w:val="28"/>
        </w:numPr>
        <w:ind w:firstLine="0"/>
      </w:pPr>
      <w:r>
        <w:t>After a minute you should see about 122 results and 0 errors.  If so good job!</w:t>
      </w:r>
    </w:p>
    <w:p w:rsidR="0030519F" w:rsidRDefault="0030519F" w:rsidP="0074627A">
      <w:pPr>
        <w:pStyle w:val="Heading2"/>
      </w:pPr>
      <w:r>
        <w:lastRenderedPageBreak/>
        <w:t xml:space="preserve">Exercise </w:t>
      </w:r>
      <w:r w:rsidR="00C22CF3">
        <w:t>6</w:t>
      </w:r>
      <w:r>
        <w:t>: Adding SSL</w:t>
      </w:r>
    </w:p>
    <w:p w:rsidR="0030519F" w:rsidRDefault="0030519F" w:rsidP="00A40D0C">
      <w:pPr>
        <w:pStyle w:val="LabOverview"/>
      </w:pPr>
      <w:r>
        <w:t>Customers? Logins? Over the internet?  Encrypting the communication is a must.  For this lab you will install the IIS Resource Kit and then use a self signed SSL certificate.</w:t>
      </w:r>
    </w:p>
    <w:p w:rsidR="0030519F" w:rsidRDefault="0030519F" w:rsidP="00A40D0C">
      <w:pPr>
        <w:pStyle w:val="ExerciseStepLevel1"/>
        <w:numPr>
          <w:ilvl w:val="0"/>
          <w:numId w:val="34"/>
        </w:numPr>
      </w:pPr>
      <w:r>
        <w:t>Install the IIS Resource kit</w:t>
      </w:r>
    </w:p>
    <w:p w:rsidR="0030519F" w:rsidRDefault="0030519F" w:rsidP="00A17BDD">
      <w:pPr>
        <w:pStyle w:val="ExerciseStepLevel1"/>
        <w:numPr>
          <w:ilvl w:val="1"/>
          <w:numId w:val="34"/>
        </w:numPr>
        <w:ind w:firstLine="0"/>
      </w:pPr>
      <w:r>
        <w:t xml:space="preserve">Navigate to </w:t>
      </w:r>
      <w:r w:rsidRPr="005B15AB">
        <w:rPr>
          <w:b/>
        </w:rPr>
        <w:t>c:\_student files\module 9</w:t>
      </w:r>
    </w:p>
    <w:p w:rsidR="0030519F" w:rsidRDefault="0030519F" w:rsidP="00A17BDD">
      <w:pPr>
        <w:pStyle w:val="ExerciseStepLevel1"/>
        <w:numPr>
          <w:ilvl w:val="1"/>
          <w:numId w:val="34"/>
        </w:numPr>
        <w:ind w:firstLine="0"/>
      </w:pPr>
      <w:r>
        <w:t xml:space="preserve">Run </w:t>
      </w:r>
      <w:r w:rsidRPr="005B15AB">
        <w:rPr>
          <w:b/>
        </w:rPr>
        <w:t>iis60rkt.exe</w:t>
      </w:r>
    </w:p>
    <w:p w:rsidR="0030519F" w:rsidRDefault="0030519F" w:rsidP="00A17BDD">
      <w:pPr>
        <w:pStyle w:val="ExerciseStepLevel1"/>
        <w:numPr>
          <w:ilvl w:val="1"/>
          <w:numId w:val="34"/>
        </w:numPr>
        <w:ind w:firstLine="0"/>
      </w:pPr>
      <w:r>
        <w:t xml:space="preserve">Click </w:t>
      </w:r>
      <w:r w:rsidRPr="005B15AB">
        <w:rPr>
          <w:b/>
        </w:rPr>
        <w:t>Next</w:t>
      </w:r>
    </w:p>
    <w:p w:rsidR="0030519F" w:rsidRDefault="0030519F" w:rsidP="00A17BDD">
      <w:pPr>
        <w:pStyle w:val="ExerciseStepLevel1"/>
        <w:numPr>
          <w:ilvl w:val="1"/>
          <w:numId w:val="34"/>
        </w:numPr>
        <w:ind w:firstLine="0"/>
      </w:pPr>
      <w:r>
        <w:t xml:space="preserve">Check </w:t>
      </w:r>
      <w:r w:rsidRPr="005B15AB">
        <w:rPr>
          <w:b/>
        </w:rPr>
        <w:t>I agree</w:t>
      </w:r>
      <w:r>
        <w:t xml:space="preserve"> and click </w:t>
      </w:r>
      <w:r w:rsidRPr="005B15AB">
        <w:rPr>
          <w:b/>
        </w:rPr>
        <w:t>Next</w:t>
      </w:r>
    </w:p>
    <w:p w:rsidR="0030519F" w:rsidRDefault="0030519F" w:rsidP="00A17BDD">
      <w:pPr>
        <w:pStyle w:val="ExerciseStepLevel1"/>
        <w:numPr>
          <w:ilvl w:val="1"/>
          <w:numId w:val="34"/>
        </w:numPr>
        <w:ind w:firstLine="0"/>
      </w:pPr>
      <w:r>
        <w:t xml:space="preserve">Click </w:t>
      </w:r>
      <w:r w:rsidRPr="005B15AB">
        <w:rPr>
          <w:b/>
        </w:rPr>
        <w:t>Next 3</w:t>
      </w:r>
      <w:r>
        <w:t xml:space="preserve"> more times</w:t>
      </w:r>
    </w:p>
    <w:p w:rsidR="0030519F" w:rsidRDefault="0030519F" w:rsidP="00A17BDD">
      <w:pPr>
        <w:pStyle w:val="ExerciseStepLevel1"/>
        <w:numPr>
          <w:ilvl w:val="1"/>
          <w:numId w:val="34"/>
        </w:numPr>
        <w:ind w:firstLine="0"/>
      </w:pPr>
      <w:r>
        <w:t xml:space="preserve">Click </w:t>
      </w:r>
      <w:r w:rsidRPr="005B15AB">
        <w:rPr>
          <w:b/>
        </w:rPr>
        <w:t>Finish</w:t>
      </w:r>
    </w:p>
    <w:p w:rsidR="0030519F" w:rsidRDefault="0030519F" w:rsidP="00766FC6">
      <w:pPr>
        <w:pStyle w:val="ExerciseStepLevel1"/>
        <w:numPr>
          <w:ilvl w:val="0"/>
          <w:numId w:val="34"/>
        </w:numPr>
      </w:pPr>
      <w:r>
        <w:t>Find the ID for the customer.tpg.local Web application</w:t>
      </w:r>
    </w:p>
    <w:p w:rsidR="0030519F" w:rsidRDefault="0030519F" w:rsidP="00766FC6">
      <w:pPr>
        <w:pStyle w:val="ExerciseStepLevel1"/>
        <w:numPr>
          <w:ilvl w:val="1"/>
          <w:numId w:val="34"/>
        </w:numPr>
        <w:ind w:firstLine="0"/>
      </w:pPr>
      <w:r>
        <w:t xml:space="preserve">Start &gt; Administrative Tools &gt; </w:t>
      </w:r>
      <w:r w:rsidRPr="005B15AB">
        <w:rPr>
          <w:b/>
        </w:rPr>
        <w:t>IIS Manager</w:t>
      </w:r>
    </w:p>
    <w:p w:rsidR="0030519F" w:rsidRDefault="0030519F" w:rsidP="00766FC6">
      <w:pPr>
        <w:pStyle w:val="ExerciseStepLevel1"/>
        <w:numPr>
          <w:ilvl w:val="1"/>
          <w:numId w:val="34"/>
        </w:numPr>
        <w:ind w:firstLine="0"/>
      </w:pPr>
      <w:r>
        <w:t xml:space="preserve">Expand </w:t>
      </w:r>
      <w:r w:rsidRPr="00604983">
        <w:rPr>
          <w:b/>
        </w:rPr>
        <w:t>Litwareserver</w:t>
      </w:r>
    </w:p>
    <w:p w:rsidR="0030519F" w:rsidRDefault="0030519F" w:rsidP="007F66D7">
      <w:pPr>
        <w:pStyle w:val="ExerciseStepLevel1"/>
        <w:numPr>
          <w:ilvl w:val="1"/>
          <w:numId w:val="34"/>
        </w:numPr>
        <w:ind w:firstLine="0"/>
      </w:pPr>
      <w:r>
        <w:t xml:space="preserve">Click </w:t>
      </w:r>
      <w:r w:rsidRPr="007F66D7">
        <w:rPr>
          <w:b/>
        </w:rPr>
        <w:t>Web Sites</w:t>
      </w:r>
    </w:p>
    <w:p w:rsidR="0030519F" w:rsidRPr="00604983" w:rsidRDefault="0030519F" w:rsidP="00766FC6">
      <w:pPr>
        <w:pStyle w:val="ExerciseStepLevel1"/>
        <w:numPr>
          <w:ilvl w:val="1"/>
          <w:numId w:val="34"/>
        </w:numPr>
        <w:ind w:firstLine="0"/>
        <w:rPr>
          <w:b/>
        </w:rPr>
      </w:pPr>
      <w:r>
        <w:t xml:space="preserve">To the right of SharePoint – customer.tpg.local80 locate the Identifier (10 digit number).  </w:t>
      </w:r>
      <w:r w:rsidRPr="00604983">
        <w:rPr>
          <w:b/>
        </w:rPr>
        <w:t>Write the number down</w:t>
      </w:r>
      <w:r>
        <w:rPr>
          <w:b/>
        </w:rPr>
        <w:t xml:space="preserve"> </w:t>
      </w:r>
      <w:r>
        <w:t>below</w:t>
      </w:r>
    </w:p>
    <w:p w:rsidR="0030519F" w:rsidRDefault="0030519F" w:rsidP="00D974E3">
      <w:pPr>
        <w:pStyle w:val="ExerciseStepLevel1"/>
        <w:numPr>
          <w:ilvl w:val="0"/>
          <w:numId w:val="0"/>
        </w:numPr>
        <w:tabs>
          <w:tab w:val="clear" w:pos="576"/>
        </w:tabs>
        <w:ind w:left="288"/>
      </w:pPr>
      <w:r>
        <w:t xml:space="preserve"> _______________________</w:t>
      </w:r>
    </w:p>
    <w:p w:rsidR="0030519F" w:rsidRDefault="0030519F" w:rsidP="00D974E3">
      <w:pPr>
        <w:pStyle w:val="ExerciseStepLevel1"/>
        <w:numPr>
          <w:ilvl w:val="1"/>
          <w:numId w:val="28"/>
        </w:numPr>
        <w:ind w:firstLine="0"/>
      </w:pPr>
      <w:r>
        <w:t xml:space="preserve">Close </w:t>
      </w:r>
      <w:r w:rsidRPr="00604983">
        <w:rPr>
          <w:b/>
        </w:rPr>
        <w:t>IIS Manager</w:t>
      </w:r>
    </w:p>
    <w:p w:rsidR="0030519F" w:rsidRDefault="0030519F" w:rsidP="00D974E3">
      <w:pPr>
        <w:pStyle w:val="ExerciseStepLevel1"/>
      </w:pPr>
      <w:r>
        <w:t>Install the certificate</w:t>
      </w:r>
    </w:p>
    <w:p w:rsidR="0030519F" w:rsidRDefault="0030519F" w:rsidP="00D974E3">
      <w:pPr>
        <w:pStyle w:val="ExerciseStepLevel1"/>
        <w:numPr>
          <w:ilvl w:val="1"/>
          <w:numId w:val="28"/>
        </w:numPr>
        <w:ind w:firstLine="0"/>
      </w:pPr>
      <w:r>
        <w:t xml:space="preserve">Start &gt; All Programs &gt;  IIS Resources &gt; SelfSSL &gt; </w:t>
      </w:r>
      <w:r w:rsidRPr="00604983">
        <w:rPr>
          <w:b/>
        </w:rPr>
        <w:t>SelfSSL</w:t>
      </w:r>
    </w:p>
    <w:p w:rsidR="0030519F" w:rsidRDefault="0030519F" w:rsidP="00D974E3">
      <w:pPr>
        <w:pStyle w:val="ExerciseStepLevel1"/>
        <w:numPr>
          <w:ilvl w:val="1"/>
          <w:numId w:val="28"/>
        </w:numPr>
        <w:ind w:firstLine="0"/>
      </w:pPr>
      <w:r>
        <w:t>At the command prompt run the following command.  Replace ########## with the id from step 2 –D from above</w:t>
      </w:r>
    </w:p>
    <w:p w:rsidR="0030519F" w:rsidRDefault="0030519F" w:rsidP="006B527D">
      <w:pPr>
        <w:pStyle w:val="ExerciseStepLevel1Code"/>
      </w:pPr>
      <w:r>
        <w:t>Selfssl.exe /T /N:cn=customer.tpg.local /S:########## /q</w:t>
      </w:r>
    </w:p>
    <w:p w:rsidR="0030519F" w:rsidRDefault="0030519F" w:rsidP="006B527D">
      <w:pPr>
        <w:pStyle w:val="ExerciseStepLevel1"/>
        <w:numPr>
          <w:ilvl w:val="1"/>
          <w:numId w:val="28"/>
        </w:numPr>
        <w:ind w:firstLine="0"/>
      </w:pPr>
      <w:r>
        <w:t xml:space="preserve">At successful message close the </w:t>
      </w:r>
      <w:r w:rsidRPr="00604983">
        <w:rPr>
          <w:b/>
        </w:rPr>
        <w:t>command prompt</w:t>
      </w:r>
    </w:p>
    <w:p w:rsidR="0030519F" w:rsidRDefault="0030519F" w:rsidP="006B527D">
      <w:pPr>
        <w:pStyle w:val="ExerciseStepLevel1"/>
      </w:pPr>
      <w:r>
        <w:t>Try out the change</w:t>
      </w:r>
    </w:p>
    <w:p w:rsidR="0030519F" w:rsidRDefault="0030519F" w:rsidP="00C95B60">
      <w:pPr>
        <w:pStyle w:val="ExerciseStepLevel1"/>
        <w:numPr>
          <w:ilvl w:val="1"/>
          <w:numId w:val="28"/>
        </w:numPr>
        <w:ind w:firstLine="0"/>
      </w:pPr>
      <w:r>
        <w:t xml:space="preserve">Open </w:t>
      </w:r>
      <w:r w:rsidRPr="00604983">
        <w:rPr>
          <w:b/>
        </w:rPr>
        <w:t>https://customer.tpg.local</w:t>
      </w:r>
      <w:r>
        <w:t xml:space="preserve"> in your browser</w:t>
      </w:r>
    </w:p>
    <w:p w:rsidR="0030519F" w:rsidRDefault="0030519F" w:rsidP="00C95B60">
      <w:pPr>
        <w:pStyle w:val="ExerciseStepLevel1"/>
        <w:numPr>
          <w:ilvl w:val="0"/>
          <w:numId w:val="0"/>
        </w:numPr>
        <w:tabs>
          <w:tab w:val="clear" w:pos="576"/>
        </w:tabs>
        <w:ind w:left="288"/>
      </w:pPr>
      <w:r>
        <w:t xml:space="preserve">When the site opens you will notice you were redirected to http://customer.tpg.local/pages/default.aspx </w:t>
      </w:r>
    </w:p>
    <w:p w:rsidR="0030519F" w:rsidRDefault="0030519F" w:rsidP="00C95B60">
      <w:pPr>
        <w:pStyle w:val="ExerciseStepLevel1"/>
        <w:numPr>
          <w:ilvl w:val="0"/>
          <w:numId w:val="0"/>
        </w:numPr>
        <w:ind w:left="288"/>
      </w:pPr>
      <w:r>
        <w:t>This is because SharePoint doesn’t understand the request for https so it redirects you to the default URL.</w:t>
      </w:r>
    </w:p>
    <w:p w:rsidR="0030519F" w:rsidRDefault="0030519F" w:rsidP="00C95B60">
      <w:pPr>
        <w:pStyle w:val="ExerciseStepLevel1"/>
      </w:pPr>
      <w:r>
        <w:t>Configure AAM</w:t>
      </w:r>
    </w:p>
    <w:p w:rsidR="0030519F" w:rsidRDefault="0030519F" w:rsidP="005F20F9">
      <w:pPr>
        <w:pStyle w:val="ExerciseStepLevel1"/>
        <w:numPr>
          <w:ilvl w:val="1"/>
          <w:numId w:val="28"/>
        </w:numPr>
        <w:ind w:firstLine="0"/>
      </w:pPr>
      <w:r>
        <w:t xml:space="preserve">Open </w:t>
      </w:r>
      <w:r w:rsidRPr="00604983">
        <w:rPr>
          <w:b/>
        </w:rPr>
        <w:t>Central Admin</w:t>
      </w:r>
    </w:p>
    <w:p w:rsidR="0030519F" w:rsidRDefault="0030519F" w:rsidP="005F20F9">
      <w:pPr>
        <w:pStyle w:val="ExerciseStepLevel1"/>
        <w:numPr>
          <w:ilvl w:val="1"/>
          <w:numId w:val="28"/>
        </w:numPr>
        <w:ind w:firstLine="0"/>
      </w:pPr>
      <w:r>
        <w:t xml:space="preserve">Navigate to the </w:t>
      </w:r>
      <w:r w:rsidRPr="00604983">
        <w:rPr>
          <w:b/>
        </w:rPr>
        <w:t>Operations</w:t>
      </w:r>
      <w:r>
        <w:t xml:space="preserve"> tab</w:t>
      </w:r>
    </w:p>
    <w:p w:rsidR="0030519F" w:rsidRDefault="0030519F" w:rsidP="005F20F9">
      <w:pPr>
        <w:pStyle w:val="ExerciseStepLevel1"/>
        <w:numPr>
          <w:ilvl w:val="1"/>
          <w:numId w:val="28"/>
        </w:numPr>
        <w:ind w:firstLine="0"/>
      </w:pPr>
      <w:r>
        <w:t xml:space="preserve">Under Global Configuration click </w:t>
      </w:r>
      <w:r w:rsidRPr="00604983">
        <w:rPr>
          <w:b/>
        </w:rPr>
        <w:t>Alternate access mappings</w:t>
      </w:r>
    </w:p>
    <w:p w:rsidR="0030519F" w:rsidRDefault="0030519F" w:rsidP="005F20F9">
      <w:pPr>
        <w:pStyle w:val="ExerciseStepLevel1"/>
        <w:numPr>
          <w:ilvl w:val="1"/>
          <w:numId w:val="28"/>
        </w:numPr>
        <w:ind w:firstLine="0"/>
      </w:pPr>
      <w:r>
        <w:t xml:space="preserve">Click </w:t>
      </w:r>
      <w:r w:rsidRPr="00604983">
        <w:rPr>
          <w:b/>
        </w:rPr>
        <w:t>Edit Public URLS</w:t>
      </w:r>
    </w:p>
    <w:p w:rsidR="0030519F" w:rsidRDefault="0030519F" w:rsidP="005F20F9">
      <w:pPr>
        <w:pStyle w:val="ExerciseStepLevel1"/>
        <w:numPr>
          <w:ilvl w:val="1"/>
          <w:numId w:val="28"/>
        </w:numPr>
        <w:ind w:firstLine="0"/>
      </w:pPr>
      <w:r>
        <w:t xml:space="preserve">Change AAM Collection to </w:t>
      </w:r>
      <w:r w:rsidRPr="00604983">
        <w:rPr>
          <w:b/>
        </w:rPr>
        <w:t>http://customer.tpg.local</w:t>
      </w:r>
    </w:p>
    <w:p w:rsidR="0030519F" w:rsidRDefault="0030519F" w:rsidP="005F20F9">
      <w:pPr>
        <w:pStyle w:val="ExerciseStepLevel1"/>
        <w:numPr>
          <w:ilvl w:val="1"/>
          <w:numId w:val="28"/>
        </w:numPr>
        <w:ind w:firstLine="0"/>
      </w:pPr>
      <w:r>
        <w:lastRenderedPageBreak/>
        <w:t xml:space="preserve">Change the default URL to </w:t>
      </w:r>
      <w:r w:rsidRPr="00604983">
        <w:rPr>
          <w:b/>
        </w:rPr>
        <w:t>https://customer.tpg.local</w:t>
      </w:r>
    </w:p>
    <w:p w:rsidR="0030519F" w:rsidRDefault="0030519F" w:rsidP="005F20F9">
      <w:pPr>
        <w:pStyle w:val="ExerciseStepLevel1"/>
        <w:numPr>
          <w:ilvl w:val="1"/>
          <w:numId w:val="28"/>
        </w:numPr>
        <w:ind w:firstLine="0"/>
      </w:pPr>
      <w:r>
        <w:t xml:space="preserve">Click </w:t>
      </w:r>
      <w:r w:rsidRPr="00604983">
        <w:rPr>
          <w:b/>
        </w:rPr>
        <w:t>Save</w:t>
      </w:r>
    </w:p>
    <w:p w:rsidR="0030519F" w:rsidRDefault="0030519F" w:rsidP="00F57B2A">
      <w:pPr>
        <w:pStyle w:val="ExerciseStepLevel1"/>
      </w:pPr>
      <w:r>
        <w:t>Now you have SSL only setup.  This is because your goal is to not allow HTTP access to the FBA site.  But your users will still try to access it over HTTP and you don’t want them getting 404 errors or ending up at a random page.  You need to make some changes in IIS.</w:t>
      </w:r>
    </w:p>
    <w:p w:rsidR="0030519F" w:rsidRDefault="0030519F" w:rsidP="00F57B2A">
      <w:pPr>
        <w:pStyle w:val="ExerciseStepLevel1"/>
        <w:numPr>
          <w:ilvl w:val="1"/>
          <w:numId w:val="28"/>
        </w:numPr>
        <w:ind w:firstLine="0"/>
      </w:pPr>
      <w:r>
        <w:t xml:space="preserve">Open </w:t>
      </w:r>
      <w:r w:rsidRPr="00604983">
        <w:rPr>
          <w:b/>
        </w:rPr>
        <w:t>IIS Manager</w:t>
      </w:r>
    </w:p>
    <w:p w:rsidR="0030519F" w:rsidRDefault="0030519F" w:rsidP="00F57B2A">
      <w:pPr>
        <w:pStyle w:val="ExerciseStepLevel1"/>
        <w:numPr>
          <w:ilvl w:val="1"/>
          <w:numId w:val="28"/>
        </w:numPr>
        <w:ind w:firstLine="0"/>
      </w:pPr>
      <w:r>
        <w:t xml:space="preserve">Expand </w:t>
      </w:r>
      <w:r w:rsidRPr="00604983">
        <w:rPr>
          <w:b/>
        </w:rPr>
        <w:t>Litwareserver</w:t>
      </w:r>
    </w:p>
    <w:p w:rsidR="0030519F" w:rsidRDefault="0030519F" w:rsidP="00F57B2A">
      <w:pPr>
        <w:pStyle w:val="ExerciseStepLevel1"/>
        <w:numPr>
          <w:ilvl w:val="1"/>
          <w:numId w:val="28"/>
        </w:numPr>
        <w:ind w:firstLine="0"/>
      </w:pPr>
      <w:r>
        <w:t xml:space="preserve">Expand </w:t>
      </w:r>
      <w:r w:rsidRPr="00604983">
        <w:rPr>
          <w:b/>
        </w:rPr>
        <w:t>Web Sites</w:t>
      </w:r>
    </w:p>
    <w:p w:rsidR="0030519F" w:rsidRDefault="0030519F" w:rsidP="00F57B2A">
      <w:pPr>
        <w:pStyle w:val="ExerciseStepLevel1"/>
        <w:numPr>
          <w:ilvl w:val="1"/>
          <w:numId w:val="28"/>
        </w:numPr>
        <w:ind w:firstLine="0"/>
      </w:pPr>
      <w:r>
        <w:t xml:space="preserve">Right click on </w:t>
      </w:r>
      <w:r w:rsidRPr="00604983">
        <w:rPr>
          <w:b/>
        </w:rPr>
        <w:t>SharePoint – customer.tpg.local80</w:t>
      </w:r>
      <w:r>
        <w:t xml:space="preserve"> and click </w:t>
      </w:r>
      <w:r w:rsidRPr="00604983">
        <w:rPr>
          <w:b/>
        </w:rPr>
        <w:t>properties</w:t>
      </w:r>
    </w:p>
    <w:p w:rsidR="0030519F" w:rsidRDefault="0030519F" w:rsidP="00F57B2A">
      <w:pPr>
        <w:pStyle w:val="ExerciseStepLevel1"/>
        <w:numPr>
          <w:ilvl w:val="1"/>
          <w:numId w:val="28"/>
        </w:numPr>
        <w:ind w:firstLine="0"/>
      </w:pPr>
      <w:r>
        <w:t xml:space="preserve">Change TCP port from 80 to </w:t>
      </w:r>
      <w:r w:rsidRPr="00604983">
        <w:rPr>
          <w:b/>
        </w:rPr>
        <w:t>8001</w:t>
      </w:r>
    </w:p>
    <w:p w:rsidR="0030519F" w:rsidRDefault="0030519F" w:rsidP="00F57B2A">
      <w:pPr>
        <w:pStyle w:val="ExerciseStepLevel1"/>
        <w:numPr>
          <w:ilvl w:val="1"/>
          <w:numId w:val="28"/>
        </w:numPr>
        <w:ind w:firstLine="0"/>
      </w:pPr>
      <w:r>
        <w:t xml:space="preserve">Click </w:t>
      </w:r>
      <w:r w:rsidRPr="00604983">
        <w:rPr>
          <w:b/>
        </w:rPr>
        <w:t>Directory Security</w:t>
      </w:r>
      <w:r>
        <w:t xml:space="preserve"> tab</w:t>
      </w:r>
    </w:p>
    <w:p w:rsidR="0030519F" w:rsidRDefault="0030519F" w:rsidP="00F57B2A">
      <w:pPr>
        <w:pStyle w:val="ExerciseStepLevel1"/>
        <w:numPr>
          <w:ilvl w:val="1"/>
          <w:numId w:val="28"/>
        </w:numPr>
        <w:ind w:firstLine="0"/>
      </w:pPr>
      <w:r>
        <w:t xml:space="preserve">In the Secure communications click </w:t>
      </w:r>
      <w:r w:rsidRPr="00604983">
        <w:rPr>
          <w:b/>
        </w:rPr>
        <w:t>Edit</w:t>
      </w:r>
    </w:p>
    <w:p w:rsidR="0030519F" w:rsidRDefault="0030519F" w:rsidP="00F57B2A">
      <w:pPr>
        <w:pStyle w:val="ExerciseStepLevel1"/>
        <w:numPr>
          <w:ilvl w:val="1"/>
          <w:numId w:val="28"/>
        </w:numPr>
        <w:ind w:firstLine="0"/>
      </w:pPr>
      <w:r>
        <w:t xml:space="preserve">Check </w:t>
      </w:r>
      <w:r w:rsidRPr="00604983">
        <w:rPr>
          <w:b/>
        </w:rPr>
        <w:t>Require secure channel (SSL)</w:t>
      </w:r>
    </w:p>
    <w:p w:rsidR="0030519F" w:rsidRDefault="0030519F" w:rsidP="00F57B2A">
      <w:pPr>
        <w:pStyle w:val="ExerciseStepLevel1"/>
        <w:numPr>
          <w:ilvl w:val="1"/>
          <w:numId w:val="28"/>
        </w:numPr>
        <w:ind w:firstLine="0"/>
      </w:pPr>
      <w:r>
        <w:t xml:space="preserve">Click </w:t>
      </w:r>
      <w:r w:rsidRPr="00604983">
        <w:rPr>
          <w:b/>
        </w:rPr>
        <w:t>OK</w:t>
      </w:r>
    </w:p>
    <w:p w:rsidR="0030519F" w:rsidRDefault="0030519F" w:rsidP="00F57B2A">
      <w:pPr>
        <w:pStyle w:val="ExerciseStepLevel1"/>
        <w:numPr>
          <w:ilvl w:val="1"/>
          <w:numId w:val="28"/>
        </w:numPr>
        <w:ind w:firstLine="0"/>
      </w:pPr>
      <w:r>
        <w:t xml:space="preserve">Click </w:t>
      </w:r>
      <w:r w:rsidRPr="00604983">
        <w:rPr>
          <w:b/>
        </w:rPr>
        <w:t>OK</w:t>
      </w:r>
    </w:p>
    <w:p w:rsidR="0030519F" w:rsidRDefault="0030519F" w:rsidP="00185F66">
      <w:pPr>
        <w:pStyle w:val="ExerciseStepLevel1"/>
      </w:pPr>
      <w:r>
        <w:t>Now create the redirect site</w:t>
      </w:r>
    </w:p>
    <w:p w:rsidR="0030519F" w:rsidRDefault="0030519F" w:rsidP="00185F66">
      <w:pPr>
        <w:pStyle w:val="ExerciseStepLevel1"/>
        <w:numPr>
          <w:ilvl w:val="1"/>
          <w:numId w:val="28"/>
        </w:numPr>
        <w:ind w:firstLine="0"/>
      </w:pPr>
      <w:r>
        <w:t>Right click Web Sites &gt; New &gt;</w:t>
      </w:r>
      <w:r w:rsidRPr="00604983">
        <w:rPr>
          <w:b/>
        </w:rPr>
        <w:t>Web Site</w:t>
      </w:r>
    </w:p>
    <w:p w:rsidR="0030519F" w:rsidRDefault="0030519F" w:rsidP="00185F66">
      <w:pPr>
        <w:pStyle w:val="ExerciseStepLevel1"/>
        <w:numPr>
          <w:ilvl w:val="1"/>
          <w:numId w:val="28"/>
        </w:numPr>
        <w:ind w:firstLine="0"/>
      </w:pPr>
      <w:r>
        <w:t xml:space="preserve">Click </w:t>
      </w:r>
      <w:r w:rsidRPr="00604983">
        <w:rPr>
          <w:b/>
        </w:rPr>
        <w:t>Next</w:t>
      </w:r>
    </w:p>
    <w:p w:rsidR="0030519F" w:rsidRDefault="0030519F" w:rsidP="00185F66">
      <w:pPr>
        <w:pStyle w:val="ExerciseStepLevel1"/>
        <w:numPr>
          <w:ilvl w:val="1"/>
          <w:numId w:val="28"/>
        </w:numPr>
        <w:ind w:firstLine="0"/>
      </w:pPr>
      <w:r>
        <w:t xml:space="preserve">Description = </w:t>
      </w:r>
      <w:r w:rsidRPr="00604983">
        <w:rPr>
          <w:b/>
        </w:rPr>
        <w:t>Customer Redirect</w:t>
      </w:r>
    </w:p>
    <w:p w:rsidR="0030519F" w:rsidRDefault="0030519F" w:rsidP="00185F66">
      <w:pPr>
        <w:pStyle w:val="ExerciseStepLevel1"/>
        <w:numPr>
          <w:ilvl w:val="1"/>
          <w:numId w:val="28"/>
        </w:numPr>
        <w:ind w:firstLine="0"/>
      </w:pPr>
      <w:r>
        <w:t xml:space="preserve">Click </w:t>
      </w:r>
      <w:r w:rsidRPr="00604983">
        <w:rPr>
          <w:b/>
        </w:rPr>
        <w:t>Next</w:t>
      </w:r>
    </w:p>
    <w:p w:rsidR="0030519F" w:rsidRDefault="0030519F" w:rsidP="00185F66">
      <w:pPr>
        <w:pStyle w:val="ExerciseStepLevel1"/>
        <w:numPr>
          <w:ilvl w:val="1"/>
          <w:numId w:val="28"/>
        </w:numPr>
        <w:ind w:firstLine="0"/>
      </w:pPr>
      <w:r>
        <w:t xml:space="preserve">Host Header = </w:t>
      </w:r>
      <w:r w:rsidRPr="00604983">
        <w:rPr>
          <w:b/>
        </w:rPr>
        <w:t>customer.tpg.local</w:t>
      </w:r>
    </w:p>
    <w:p w:rsidR="0030519F" w:rsidRDefault="0030519F" w:rsidP="00185F66">
      <w:pPr>
        <w:pStyle w:val="ExerciseStepLevel1"/>
        <w:numPr>
          <w:ilvl w:val="1"/>
          <w:numId w:val="28"/>
        </w:numPr>
        <w:ind w:firstLine="0"/>
      </w:pPr>
      <w:r>
        <w:t xml:space="preserve">Click </w:t>
      </w:r>
      <w:r w:rsidRPr="00604983">
        <w:rPr>
          <w:b/>
        </w:rPr>
        <w:t>Next</w:t>
      </w:r>
    </w:p>
    <w:p w:rsidR="0030519F" w:rsidRDefault="0030519F" w:rsidP="00185F66">
      <w:pPr>
        <w:pStyle w:val="ExerciseStepLevel1"/>
        <w:numPr>
          <w:ilvl w:val="1"/>
          <w:numId w:val="28"/>
        </w:numPr>
        <w:ind w:firstLine="0"/>
      </w:pPr>
      <w:r>
        <w:t xml:space="preserve">Click </w:t>
      </w:r>
      <w:r w:rsidRPr="00604983">
        <w:rPr>
          <w:b/>
        </w:rPr>
        <w:t>Browse</w:t>
      </w:r>
    </w:p>
    <w:p w:rsidR="0030519F" w:rsidRDefault="0030519F" w:rsidP="00185F66">
      <w:pPr>
        <w:pStyle w:val="ExerciseStepLevel1"/>
        <w:numPr>
          <w:ilvl w:val="1"/>
          <w:numId w:val="28"/>
        </w:numPr>
        <w:ind w:firstLine="0"/>
      </w:pPr>
      <w:r>
        <w:t xml:space="preserve">Expand </w:t>
      </w:r>
      <w:r w:rsidRPr="00604983">
        <w:rPr>
          <w:b/>
        </w:rPr>
        <w:t>C:</w:t>
      </w:r>
      <w:r>
        <w:t xml:space="preserve">, </w:t>
      </w:r>
      <w:r w:rsidRPr="00604983">
        <w:rPr>
          <w:b/>
        </w:rPr>
        <w:t>Inetpub</w:t>
      </w:r>
      <w:r>
        <w:t xml:space="preserve">, </w:t>
      </w:r>
      <w:r w:rsidRPr="00604983">
        <w:rPr>
          <w:b/>
        </w:rPr>
        <w:t>wwwroot</w:t>
      </w:r>
    </w:p>
    <w:p w:rsidR="0030519F" w:rsidRDefault="0030519F" w:rsidP="00185F66">
      <w:pPr>
        <w:pStyle w:val="ExerciseStepLevel1"/>
        <w:numPr>
          <w:ilvl w:val="1"/>
          <w:numId w:val="28"/>
        </w:numPr>
        <w:ind w:firstLine="0"/>
      </w:pPr>
      <w:r>
        <w:t xml:space="preserve">Click </w:t>
      </w:r>
      <w:r w:rsidRPr="00604983">
        <w:rPr>
          <w:b/>
        </w:rPr>
        <w:t>Make New Folder</w:t>
      </w:r>
    </w:p>
    <w:p w:rsidR="0030519F" w:rsidRDefault="0030519F" w:rsidP="00185F66">
      <w:pPr>
        <w:pStyle w:val="ExerciseStepLevel1"/>
        <w:numPr>
          <w:ilvl w:val="1"/>
          <w:numId w:val="28"/>
        </w:numPr>
        <w:ind w:firstLine="0"/>
      </w:pPr>
      <w:r>
        <w:t xml:space="preserve">Enter </w:t>
      </w:r>
      <w:r w:rsidRPr="00604983">
        <w:rPr>
          <w:b/>
        </w:rPr>
        <w:t>Redirect</w:t>
      </w:r>
    </w:p>
    <w:p w:rsidR="0030519F" w:rsidRDefault="0030519F" w:rsidP="00185F66">
      <w:pPr>
        <w:pStyle w:val="ExerciseStepLevel1"/>
        <w:numPr>
          <w:ilvl w:val="1"/>
          <w:numId w:val="28"/>
        </w:numPr>
        <w:ind w:firstLine="0"/>
      </w:pPr>
      <w:r>
        <w:t xml:space="preserve">Click </w:t>
      </w:r>
      <w:r w:rsidRPr="00604983">
        <w:rPr>
          <w:b/>
        </w:rPr>
        <w:t>OK</w:t>
      </w:r>
    </w:p>
    <w:p w:rsidR="0030519F" w:rsidRDefault="0030519F" w:rsidP="00185F66">
      <w:pPr>
        <w:pStyle w:val="ExerciseStepLevel1"/>
        <w:numPr>
          <w:ilvl w:val="1"/>
          <w:numId w:val="28"/>
        </w:numPr>
        <w:ind w:firstLine="0"/>
      </w:pPr>
      <w:r>
        <w:t xml:space="preserve">Click </w:t>
      </w:r>
      <w:r w:rsidRPr="00604983">
        <w:rPr>
          <w:b/>
        </w:rPr>
        <w:t>Next, Next, Finish</w:t>
      </w:r>
    </w:p>
    <w:p w:rsidR="0030519F" w:rsidRDefault="0030519F" w:rsidP="00185F66">
      <w:pPr>
        <w:pStyle w:val="ExerciseStepLevel1"/>
      </w:pPr>
      <w:r>
        <w:t>Setup the redirect</w:t>
      </w:r>
    </w:p>
    <w:p w:rsidR="0030519F" w:rsidRDefault="0030519F" w:rsidP="00303608">
      <w:pPr>
        <w:pStyle w:val="ExerciseStepLevel1"/>
        <w:numPr>
          <w:ilvl w:val="1"/>
          <w:numId w:val="28"/>
        </w:numPr>
        <w:ind w:firstLine="0"/>
      </w:pPr>
      <w:r>
        <w:t xml:space="preserve">Right click </w:t>
      </w:r>
      <w:r w:rsidRPr="00604983">
        <w:rPr>
          <w:b/>
        </w:rPr>
        <w:t>Customer Redirect</w:t>
      </w:r>
      <w:r w:rsidR="002B6A4F">
        <w:rPr>
          <w:b/>
        </w:rPr>
        <w:t xml:space="preserve"> </w:t>
      </w:r>
      <w:r w:rsidR="002B6A4F">
        <w:t xml:space="preserve">and select </w:t>
      </w:r>
      <w:r w:rsidR="002B6A4F">
        <w:rPr>
          <w:b/>
        </w:rPr>
        <w:t>Properties</w:t>
      </w:r>
    </w:p>
    <w:p w:rsidR="0030519F" w:rsidRDefault="0030519F" w:rsidP="00303608">
      <w:pPr>
        <w:pStyle w:val="ExerciseStepLevel1"/>
        <w:numPr>
          <w:ilvl w:val="1"/>
          <w:numId w:val="28"/>
        </w:numPr>
        <w:ind w:firstLine="0"/>
      </w:pPr>
      <w:r>
        <w:t xml:space="preserve">Click </w:t>
      </w:r>
      <w:r w:rsidRPr="00604983">
        <w:rPr>
          <w:b/>
        </w:rPr>
        <w:t>Home Directory</w:t>
      </w:r>
      <w:r>
        <w:t xml:space="preserve"> tab</w:t>
      </w:r>
    </w:p>
    <w:p w:rsidR="0030519F" w:rsidRDefault="0030519F" w:rsidP="00303608">
      <w:pPr>
        <w:pStyle w:val="ExerciseStepLevel1"/>
        <w:numPr>
          <w:ilvl w:val="1"/>
          <w:numId w:val="28"/>
        </w:numPr>
        <w:ind w:firstLine="0"/>
      </w:pPr>
      <w:r>
        <w:t xml:space="preserve">Select </w:t>
      </w:r>
      <w:r w:rsidRPr="00604983">
        <w:rPr>
          <w:b/>
        </w:rPr>
        <w:t>A redirection to a URL</w:t>
      </w:r>
    </w:p>
    <w:p w:rsidR="0030519F" w:rsidRDefault="0030519F" w:rsidP="00303608">
      <w:pPr>
        <w:pStyle w:val="ExerciseStepLevel1"/>
        <w:numPr>
          <w:ilvl w:val="1"/>
          <w:numId w:val="28"/>
        </w:numPr>
        <w:ind w:firstLine="0"/>
      </w:pPr>
      <w:r>
        <w:t xml:space="preserve">Redirect to = </w:t>
      </w:r>
      <w:r w:rsidRPr="00604983">
        <w:rPr>
          <w:b/>
        </w:rPr>
        <w:t>https://customer.tpg.local</w:t>
      </w:r>
    </w:p>
    <w:p w:rsidR="0030519F" w:rsidRDefault="0030519F" w:rsidP="00303608">
      <w:pPr>
        <w:pStyle w:val="ExerciseStepLevel1"/>
        <w:numPr>
          <w:ilvl w:val="1"/>
          <w:numId w:val="28"/>
        </w:numPr>
        <w:ind w:firstLine="0"/>
      </w:pPr>
      <w:r>
        <w:t xml:space="preserve">Select </w:t>
      </w:r>
      <w:r w:rsidRPr="00604983">
        <w:rPr>
          <w:b/>
        </w:rPr>
        <w:t>A permanent redirection for this resource</w:t>
      </w:r>
    </w:p>
    <w:p w:rsidR="0030519F" w:rsidRDefault="0030519F" w:rsidP="00303608">
      <w:pPr>
        <w:pStyle w:val="ExerciseStepLevel1"/>
        <w:numPr>
          <w:ilvl w:val="1"/>
          <w:numId w:val="28"/>
        </w:numPr>
        <w:ind w:firstLine="0"/>
      </w:pPr>
      <w:r>
        <w:lastRenderedPageBreak/>
        <w:t xml:space="preserve">Click </w:t>
      </w:r>
      <w:r w:rsidRPr="00604983">
        <w:rPr>
          <w:b/>
        </w:rPr>
        <w:t>OK</w:t>
      </w:r>
    </w:p>
    <w:p w:rsidR="0030519F" w:rsidRDefault="0030519F" w:rsidP="00303608">
      <w:pPr>
        <w:pStyle w:val="ExerciseStepLevel1"/>
        <w:numPr>
          <w:ilvl w:val="1"/>
          <w:numId w:val="28"/>
        </w:numPr>
        <w:ind w:firstLine="0"/>
      </w:pPr>
      <w:r>
        <w:t xml:space="preserve">Close </w:t>
      </w:r>
      <w:r w:rsidRPr="00604983">
        <w:rPr>
          <w:b/>
        </w:rPr>
        <w:t>IIS Manager</w:t>
      </w:r>
    </w:p>
    <w:p w:rsidR="0030519F" w:rsidRDefault="0030519F" w:rsidP="00185F66">
      <w:pPr>
        <w:pStyle w:val="ExerciseStepLevel1"/>
      </w:pPr>
      <w:r>
        <w:t xml:space="preserve">Now navigate to </w:t>
      </w:r>
      <w:r w:rsidRPr="00303608">
        <w:t>http://customer.tpg.local</w:t>
      </w:r>
    </w:p>
    <w:p w:rsidR="0030519F" w:rsidRDefault="0030519F" w:rsidP="00303608">
      <w:pPr>
        <w:pStyle w:val="ExerciseStepLevel1"/>
        <w:numPr>
          <w:ilvl w:val="0"/>
          <w:numId w:val="0"/>
        </w:numPr>
        <w:ind w:left="288"/>
      </w:pPr>
      <w:r>
        <w:t xml:space="preserve">You should be redirected to </w:t>
      </w:r>
      <w:r w:rsidRPr="00303608">
        <w:t>https://customer.tpg.local/pages/default.aspx</w:t>
      </w:r>
      <w:r>
        <w:t xml:space="preserve"> automatically.</w:t>
      </w:r>
    </w:p>
    <w:p w:rsidR="0030519F" w:rsidRPr="00A40D0C" w:rsidRDefault="0030519F" w:rsidP="002E3263">
      <w:pPr>
        <w:pStyle w:val="Heading2"/>
      </w:pPr>
      <w:r>
        <w:t>End of lab</w:t>
      </w:r>
    </w:p>
    <w:sectPr w:rsidR="0030519F" w:rsidRPr="00A40D0C" w:rsidSect="00F24E45">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52E1" w:rsidRDefault="006352E1" w:rsidP="008E38B2">
      <w:pPr>
        <w:spacing w:before="0" w:line="240" w:lineRule="auto"/>
      </w:pPr>
      <w:r>
        <w:separator/>
      </w:r>
    </w:p>
  </w:endnote>
  <w:endnote w:type="continuationSeparator" w:id="1">
    <w:p w:rsidR="006352E1" w:rsidRDefault="006352E1" w:rsidP="008E38B2">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19F" w:rsidRPr="008E38B2" w:rsidRDefault="00870E3B" w:rsidP="008E38B2">
    <w:pPr>
      <w:pStyle w:val="Footer"/>
    </w:pPr>
    <w:r w:rsidRPr="00870E3B">
      <w:t>© 2009 Critical Path Training, LLC - All Rights Reserved</w:t>
    </w:r>
    <w:r w:rsidR="0030519F">
      <w:tab/>
      <w:t>Page</w:t>
    </w:r>
    <w:fldSimple w:instr=" PAGE   \* MERGEFORMAT ">
      <w:r>
        <w:rPr>
          <w:noProof/>
        </w:rPr>
        <w:t>1</w:t>
      </w:r>
    </w:fldSimple>
    <w:r w:rsidR="0030519F">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52E1" w:rsidRDefault="006352E1" w:rsidP="008E38B2">
      <w:pPr>
        <w:spacing w:before="0" w:line="240" w:lineRule="auto"/>
      </w:pPr>
      <w:r>
        <w:separator/>
      </w:r>
    </w:p>
  </w:footnote>
  <w:footnote w:type="continuationSeparator" w:id="1">
    <w:p w:rsidR="006352E1" w:rsidRDefault="006352E1" w:rsidP="008E38B2">
      <w:pPr>
        <w:spacing w:before="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5912"/>
    <w:multiLevelType w:val="multilevel"/>
    <w:tmpl w:val="02D60AB6"/>
    <w:lvl w:ilvl="0">
      <w:start w:val="1"/>
      <w:numFmt w:val="decimal"/>
      <w:lvlText w:val="%1)"/>
      <w:lvlJc w:val="left"/>
      <w:pPr>
        <w:ind w:left="360" w:hanging="360"/>
      </w:pPr>
      <w:rPr>
        <w:rFonts w:cs="Times New Roman" w:hint="default"/>
        <w:sz w:val="20"/>
      </w:rPr>
    </w:lvl>
    <w:lvl w:ilvl="1">
      <w:start w:val="1"/>
      <w:numFmt w:val="lowerLetter"/>
      <w:lvlText w:val="%2)"/>
      <w:lvlJc w:val="left"/>
      <w:pPr>
        <w:ind w:left="720" w:hanging="360"/>
      </w:pPr>
      <w:rPr>
        <w:rFonts w:cs="Times New Roman" w:hint="default"/>
      </w:rPr>
    </w:lvl>
    <w:lvl w:ilvl="2">
      <w:start w:val="1"/>
      <w:numFmt w:val="lowerRoman"/>
      <w:lvlRestart w:val="0"/>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
    <w:nsid w:val="0E1D285E"/>
    <w:multiLevelType w:val="multilevel"/>
    <w:tmpl w:val="0409001D"/>
    <w:numStyleLink w:val="ExerciseSteps"/>
  </w:abstractNum>
  <w:abstractNum w:abstractNumId="2">
    <w:nsid w:val="19422222"/>
    <w:multiLevelType w:val="multilevel"/>
    <w:tmpl w:val="974A72B4"/>
    <w:lvl w:ilvl="0">
      <w:start w:val="1"/>
      <w:numFmt w:val="decimal"/>
      <w:pStyle w:val="ExerciseStepLevel1"/>
      <w:lvlText w:val="%1)"/>
      <w:lvlJc w:val="left"/>
      <w:pPr>
        <w:tabs>
          <w:tab w:val="num" w:pos="288"/>
        </w:tabs>
        <w:ind w:left="288" w:hanging="288"/>
      </w:pPr>
      <w:rPr>
        <w:rFonts w:ascii="Arial" w:hAnsi="Arial" w:cs="Times New Roman" w:hint="default"/>
        <w:sz w:val="20"/>
      </w:rPr>
    </w:lvl>
    <w:lvl w:ilvl="1">
      <w:start w:val="1"/>
      <w:numFmt w:val="upperLetter"/>
      <w:lvlText w:val="%2)"/>
      <w:lvlJc w:val="left"/>
      <w:pPr>
        <w:tabs>
          <w:tab w:val="num" w:pos="576"/>
        </w:tabs>
        <w:ind w:left="288"/>
      </w:pPr>
      <w:rPr>
        <w:rFonts w:cs="Times New Roman" w:hint="default"/>
        <w:b w:val="0"/>
      </w:rPr>
    </w:lvl>
    <w:lvl w:ilvl="2">
      <w:start w:val="1"/>
      <w:numFmt w:val="upperRoman"/>
      <w:pStyle w:val="ExerciseStepLevel3"/>
      <w:lvlText w:val="%3)"/>
      <w:lvlJc w:val="left"/>
      <w:pPr>
        <w:tabs>
          <w:tab w:val="num" w:pos="864"/>
        </w:tabs>
        <w:ind w:left="576"/>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
    <w:nsid w:val="38FC652C"/>
    <w:multiLevelType w:val="multilevel"/>
    <w:tmpl w:val="0409001D"/>
    <w:styleLink w:val="ExerciseSteps"/>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
    <w:nsid w:val="409B31CF"/>
    <w:multiLevelType w:val="multilevel"/>
    <w:tmpl w:val="E76CBB1A"/>
    <w:lvl w:ilvl="0">
      <w:start w:val="1"/>
      <w:numFmt w:val="decimal"/>
      <w:lvlText w:val="%1)"/>
      <w:lvlJc w:val="left"/>
      <w:pPr>
        <w:tabs>
          <w:tab w:val="num" w:pos="288"/>
        </w:tabs>
        <w:ind w:left="288" w:hanging="288"/>
      </w:pPr>
      <w:rPr>
        <w:rFonts w:ascii="Arial" w:hAnsi="Arial" w:cs="Times New Roman" w:hint="default"/>
        <w:sz w:val="20"/>
      </w:rPr>
    </w:lvl>
    <w:lvl w:ilvl="1">
      <w:start w:val="1"/>
      <w:numFmt w:val="upperLetter"/>
      <w:lvlRestart w:val="0"/>
      <w:lvlText w:val="%2)"/>
      <w:lvlJc w:val="left"/>
      <w:pPr>
        <w:tabs>
          <w:tab w:val="num" w:pos="648"/>
        </w:tabs>
        <w:ind w:left="432" w:hanging="72"/>
      </w:pPr>
      <w:rPr>
        <w:rFonts w:cs="Times New Roman" w:hint="default"/>
      </w:rPr>
    </w:lvl>
    <w:lvl w:ilvl="2">
      <w:start w:val="1"/>
      <w:numFmt w:val="upperRoman"/>
      <w:lvlRestart w:val="0"/>
      <w:lvlText w:val="%3)"/>
      <w:lvlJc w:val="left"/>
      <w:pPr>
        <w:tabs>
          <w:tab w:val="num" w:pos="864"/>
        </w:tabs>
        <w:ind w:left="864" w:hanging="144"/>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5">
    <w:nsid w:val="6FE44BE7"/>
    <w:multiLevelType w:val="hybridMultilevel"/>
    <w:tmpl w:val="2220717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
  </w:num>
  <w:num w:numId="8">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2"/>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2"/>
  </w:num>
  <w:num w:numId="27">
    <w:abstractNumId w:val="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attachedTemplate r:id="rId1"/>
  <w:stylePaneFormatFilter w:val="1024"/>
  <w:doNotTrackMoves/>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26A54"/>
    <w:rsid w:val="000231D6"/>
    <w:rsid w:val="000279DA"/>
    <w:rsid w:val="000542C2"/>
    <w:rsid w:val="00062F9D"/>
    <w:rsid w:val="000A4C58"/>
    <w:rsid w:val="000A7DA7"/>
    <w:rsid w:val="000E5F1F"/>
    <w:rsid w:val="000F266A"/>
    <w:rsid w:val="000F4A57"/>
    <w:rsid w:val="001044BC"/>
    <w:rsid w:val="00107489"/>
    <w:rsid w:val="00123BC7"/>
    <w:rsid w:val="001255B1"/>
    <w:rsid w:val="001274B8"/>
    <w:rsid w:val="00153A47"/>
    <w:rsid w:val="001632D3"/>
    <w:rsid w:val="0017254A"/>
    <w:rsid w:val="00185F66"/>
    <w:rsid w:val="001A4C7A"/>
    <w:rsid w:val="001B19FE"/>
    <w:rsid w:val="001B37B8"/>
    <w:rsid w:val="001C2018"/>
    <w:rsid w:val="001C5929"/>
    <w:rsid w:val="001D360B"/>
    <w:rsid w:val="002526A6"/>
    <w:rsid w:val="00284616"/>
    <w:rsid w:val="002B0F0F"/>
    <w:rsid w:val="002B290D"/>
    <w:rsid w:val="002B6A4F"/>
    <w:rsid w:val="002C00BD"/>
    <w:rsid w:val="002E3263"/>
    <w:rsid w:val="002F2959"/>
    <w:rsid w:val="002F5A35"/>
    <w:rsid w:val="00303608"/>
    <w:rsid w:val="0030519F"/>
    <w:rsid w:val="003445B4"/>
    <w:rsid w:val="003455A5"/>
    <w:rsid w:val="003531FC"/>
    <w:rsid w:val="003534F8"/>
    <w:rsid w:val="00376533"/>
    <w:rsid w:val="00381C20"/>
    <w:rsid w:val="00382A20"/>
    <w:rsid w:val="003D1321"/>
    <w:rsid w:val="003E54E7"/>
    <w:rsid w:val="004171A1"/>
    <w:rsid w:val="00420C99"/>
    <w:rsid w:val="00423C85"/>
    <w:rsid w:val="004315F3"/>
    <w:rsid w:val="00473363"/>
    <w:rsid w:val="004752DF"/>
    <w:rsid w:val="004756D1"/>
    <w:rsid w:val="004B513D"/>
    <w:rsid w:val="004B525F"/>
    <w:rsid w:val="004D6844"/>
    <w:rsid w:val="004F7035"/>
    <w:rsid w:val="00522126"/>
    <w:rsid w:val="005240C0"/>
    <w:rsid w:val="00546CA5"/>
    <w:rsid w:val="00555B7A"/>
    <w:rsid w:val="00560147"/>
    <w:rsid w:val="00565831"/>
    <w:rsid w:val="00580E12"/>
    <w:rsid w:val="00583392"/>
    <w:rsid w:val="005946A3"/>
    <w:rsid w:val="005B15AB"/>
    <w:rsid w:val="005B19E0"/>
    <w:rsid w:val="005C34B9"/>
    <w:rsid w:val="005E3891"/>
    <w:rsid w:val="005F20F9"/>
    <w:rsid w:val="005F5BF1"/>
    <w:rsid w:val="00604983"/>
    <w:rsid w:val="00625D5C"/>
    <w:rsid w:val="006352E1"/>
    <w:rsid w:val="00672F2E"/>
    <w:rsid w:val="006855C6"/>
    <w:rsid w:val="006A0CAF"/>
    <w:rsid w:val="006B0926"/>
    <w:rsid w:val="006B527D"/>
    <w:rsid w:val="006C570C"/>
    <w:rsid w:val="006E762E"/>
    <w:rsid w:val="007179D7"/>
    <w:rsid w:val="0074627A"/>
    <w:rsid w:val="00766FC6"/>
    <w:rsid w:val="007761CE"/>
    <w:rsid w:val="007860D3"/>
    <w:rsid w:val="00797505"/>
    <w:rsid w:val="007B16CB"/>
    <w:rsid w:val="007C1A00"/>
    <w:rsid w:val="007D264D"/>
    <w:rsid w:val="007F23C1"/>
    <w:rsid w:val="007F66D7"/>
    <w:rsid w:val="007F729D"/>
    <w:rsid w:val="00825DC7"/>
    <w:rsid w:val="00826A54"/>
    <w:rsid w:val="008371EE"/>
    <w:rsid w:val="00850760"/>
    <w:rsid w:val="00870E3B"/>
    <w:rsid w:val="00875BBF"/>
    <w:rsid w:val="008B7862"/>
    <w:rsid w:val="008C7D0D"/>
    <w:rsid w:val="008D0D3E"/>
    <w:rsid w:val="008E38B2"/>
    <w:rsid w:val="00910A1E"/>
    <w:rsid w:val="00916A60"/>
    <w:rsid w:val="0095550C"/>
    <w:rsid w:val="00990E3E"/>
    <w:rsid w:val="00993A6B"/>
    <w:rsid w:val="0099413A"/>
    <w:rsid w:val="00997CD6"/>
    <w:rsid w:val="009B6371"/>
    <w:rsid w:val="009E611E"/>
    <w:rsid w:val="00A17BDD"/>
    <w:rsid w:val="00A22C22"/>
    <w:rsid w:val="00A40D0C"/>
    <w:rsid w:val="00A60541"/>
    <w:rsid w:val="00A721D0"/>
    <w:rsid w:val="00A75866"/>
    <w:rsid w:val="00AA3931"/>
    <w:rsid w:val="00AB2E97"/>
    <w:rsid w:val="00AB65E0"/>
    <w:rsid w:val="00AE0465"/>
    <w:rsid w:val="00AE0F9D"/>
    <w:rsid w:val="00AE2552"/>
    <w:rsid w:val="00B0338E"/>
    <w:rsid w:val="00B07F07"/>
    <w:rsid w:val="00B14661"/>
    <w:rsid w:val="00B216F1"/>
    <w:rsid w:val="00B23D2C"/>
    <w:rsid w:val="00B3469F"/>
    <w:rsid w:val="00B51F9B"/>
    <w:rsid w:val="00B64689"/>
    <w:rsid w:val="00B65F52"/>
    <w:rsid w:val="00BA0127"/>
    <w:rsid w:val="00BB6E76"/>
    <w:rsid w:val="00BE2F56"/>
    <w:rsid w:val="00C07A81"/>
    <w:rsid w:val="00C116B7"/>
    <w:rsid w:val="00C22CF3"/>
    <w:rsid w:val="00C266FB"/>
    <w:rsid w:val="00C32962"/>
    <w:rsid w:val="00C62E1D"/>
    <w:rsid w:val="00C827AC"/>
    <w:rsid w:val="00C95B60"/>
    <w:rsid w:val="00C95FCD"/>
    <w:rsid w:val="00CA4957"/>
    <w:rsid w:val="00CB1B76"/>
    <w:rsid w:val="00CC4290"/>
    <w:rsid w:val="00CD2591"/>
    <w:rsid w:val="00CE1DF4"/>
    <w:rsid w:val="00CF0400"/>
    <w:rsid w:val="00D105A1"/>
    <w:rsid w:val="00D12E41"/>
    <w:rsid w:val="00D320A4"/>
    <w:rsid w:val="00D32801"/>
    <w:rsid w:val="00D974E3"/>
    <w:rsid w:val="00E02890"/>
    <w:rsid w:val="00E22F42"/>
    <w:rsid w:val="00E52DCD"/>
    <w:rsid w:val="00E7262A"/>
    <w:rsid w:val="00E879A0"/>
    <w:rsid w:val="00E96B63"/>
    <w:rsid w:val="00EB0029"/>
    <w:rsid w:val="00EB297C"/>
    <w:rsid w:val="00ED54D7"/>
    <w:rsid w:val="00EE1798"/>
    <w:rsid w:val="00EE592F"/>
    <w:rsid w:val="00EF41F4"/>
    <w:rsid w:val="00F11864"/>
    <w:rsid w:val="00F24E45"/>
    <w:rsid w:val="00F366FF"/>
    <w:rsid w:val="00F57B2A"/>
    <w:rsid w:val="00F627D0"/>
    <w:rsid w:val="00F71B09"/>
    <w:rsid w:val="00F86317"/>
    <w:rsid w:val="00F910BE"/>
    <w:rsid w:val="00F966F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8B2"/>
    <w:pPr>
      <w:spacing w:before="200" w:line="276" w:lineRule="auto"/>
      <w:ind w:left="144" w:hanging="144"/>
    </w:pPr>
    <w:rPr>
      <w:rFonts w:ascii="Arial" w:hAnsi="Arial"/>
      <w:szCs w:val="22"/>
    </w:rPr>
  </w:style>
  <w:style w:type="paragraph" w:styleId="Heading1">
    <w:name w:val="heading 1"/>
    <w:basedOn w:val="Normal"/>
    <w:next w:val="Normal"/>
    <w:link w:val="Heading1Char"/>
    <w:uiPriority w:val="99"/>
    <w:qFormat/>
    <w:rsid w:val="00B51F9B"/>
    <w:pPr>
      <w:keepNext/>
      <w:keepLines/>
      <w:pBdr>
        <w:bottom w:val="single" w:sz="4" w:space="1" w:color="auto"/>
      </w:pBdr>
      <w:spacing w:before="480"/>
      <w:outlineLvl w:val="0"/>
    </w:pPr>
    <w:rPr>
      <w:rFonts w:eastAsia="Times New Roman"/>
      <w:b/>
      <w:bCs/>
      <w:sz w:val="28"/>
      <w:szCs w:val="28"/>
    </w:rPr>
  </w:style>
  <w:style w:type="paragraph" w:styleId="Heading2">
    <w:name w:val="heading 2"/>
    <w:basedOn w:val="Normal"/>
    <w:next w:val="Normal"/>
    <w:link w:val="Heading2Char"/>
    <w:uiPriority w:val="99"/>
    <w:qFormat/>
    <w:rsid w:val="00B51F9B"/>
    <w:pPr>
      <w:keepNext/>
      <w:keepLines/>
      <w:outlineLvl w:val="1"/>
    </w:pPr>
    <w:rPr>
      <w:rFonts w:eastAsia="Times New Roman"/>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51F9B"/>
    <w:rPr>
      <w:rFonts w:ascii="Arial" w:hAnsi="Arial" w:cs="Times New Roman"/>
      <w:b/>
      <w:bCs/>
      <w:sz w:val="28"/>
      <w:szCs w:val="28"/>
    </w:rPr>
  </w:style>
  <w:style w:type="character" w:customStyle="1" w:styleId="Heading2Char">
    <w:name w:val="Heading 2 Char"/>
    <w:basedOn w:val="DefaultParagraphFont"/>
    <w:link w:val="Heading2"/>
    <w:uiPriority w:val="99"/>
    <w:locked/>
    <w:rsid w:val="00B51F9B"/>
    <w:rPr>
      <w:rFonts w:ascii="Arial" w:hAnsi="Arial" w:cs="Times New Roman"/>
      <w:b/>
      <w:bCs/>
      <w:sz w:val="26"/>
      <w:szCs w:val="26"/>
    </w:rPr>
  </w:style>
  <w:style w:type="paragraph" w:customStyle="1" w:styleId="LabTitle">
    <w:name w:val="LabTitle"/>
    <w:basedOn w:val="Normal"/>
    <w:next w:val="LabOverview"/>
    <w:uiPriority w:val="99"/>
    <w:rsid w:val="003E54E7"/>
    <w:pPr>
      <w:pBdr>
        <w:bottom w:val="single" w:sz="2" w:space="1" w:color="auto"/>
      </w:pBdr>
      <w:spacing w:after="240"/>
    </w:pPr>
    <w:rPr>
      <w:b/>
      <w:sz w:val="28"/>
    </w:rPr>
  </w:style>
  <w:style w:type="paragraph" w:customStyle="1" w:styleId="LabOverview">
    <w:name w:val="LabOverview"/>
    <w:basedOn w:val="Normal"/>
    <w:uiPriority w:val="99"/>
    <w:rsid w:val="006855C6"/>
    <w:pPr>
      <w:spacing w:before="240"/>
      <w:ind w:left="0" w:firstLine="0"/>
    </w:pPr>
  </w:style>
  <w:style w:type="paragraph" w:customStyle="1" w:styleId="ExerciseStepLevel1">
    <w:name w:val="ExerciseStepLevel1"/>
    <w:basedOn w:val="Normal"/>
    <w:uiPriority w:val="99"/>
    <w:rsid w:val="00ED54D7"/>
    <w:pPr>
      <w:numPr>
        <w:numId w:val="28"/>
      </w:numPr>
      <w:tabs>
        <w:tab w:val="left" w:pos="432"/>
        <w:tab w:val="left" w:pos="576"/>
      </w:tabs>
      <w:spacing w:before="120"/>
    </w:pPr>
  </w:style>
  <w:style w:type="paragraph" w:customStyle="1" w:styleId="ExerciseStepLevel2">
    <w:name w:val="ExerciseStepLevel2"/>
    <w:basedOn w:val="Normal"/>
    <w:uiPriority w:val="99"/>
    <w:rsid w:val="007F23C1"/>
    <w:pPr>
      <w:tabs>
        <w:tab w:val="num" w:pos="576"/>
      </w:tabs>
      <w:spacing w:before="80" w:after="80"/>
      <w:ind w:left="288" w:firstLine="0"/>
    </w:pPr>
    <w:rPr>
      <w:sz w:val="18"/>
    </w:rPr>
  </w:style>
  <w:style w:type="paragraph" w:customStyle="1" w:styleId="ExerciseStepLevel3">
    <w:name w:val="ExerciseStepLevel3"/>
    <w:basedOn w:val="Normal"/>
    <w:uiPriority w:val="99"/>
    <w:rsid w:val="007F23C1"/>
    <w:pPr>
      <w:numPr>
        <w:ilvl w:val="2"/>
        <w:numId w:val="28"/>
      </w:numPr>
      <w:ind w:firstLine="0"/>
    </w:pPr>
    <w:rPr>
      <w:i/>
      <w:sz w:val="16"/>
    </w:rPr>
  </w:style>
  <w:style w:type="paragraph" w:customStyle="1" w:styleId="ExerciseTitle">
    <w:name w:val="ExerciseTitle"/>
    <w:basedOn w:val="Normal"/>
    <w:uiPriority w:val="99"/>
    <w:rsid w:val="003E54E7"/>
    <w:pPr>
      <w:spacing w:before="240"/>
    </w:pPr>
    <w:rPr>
      <w:b/>
      <w:sz w:val="24"/>
    </w:rPr>
  </w:style>
  <w:style w:type="paragraph" w:styleId="ListParagraph">
    <w:name w:val="List Paragraph"/>
    <w:basedOn w:val="Normal"/>
    <w:uiPriority w:val="99"/>
    <w:qFormat/>
    <w:rsid w:val="00F86317"/>
    <w:pPr>
      <w:ind w:left="720"/>
      <w:contextualSpacing/>
    </w:pPr>
  </w:style>
  <w:style w:type="paragraph" w:customStyle="1" w:styleId="ExerciseStepLevel1Code">
    <w:name w:val="ExerciseStepLevel1Code"/>
    <w:basedOn w:val="ExerciseStepLevel1"/>
    <w:uiPriority w:val="99"/>
    <w:rsid w:val="007F23C1"/>
    <w:pPr>
      <w:numPr>
        <w:numId w:val="0"/>
      </w:numPr>
      <w:shd w:val="pct12" w:color="auto" w:fill="auto"/>
      <w:spacing w:before="0"/>
      <w:ind w:left="360"/>
    </w:pPr>
    <w:rPr>
      <w:rFonts w:ascii="Lucida Console" w:hAnsi="Lucida Console"/>
      <w:b/>
      <w:noProof/>
      <w:sz w:val="18"/>
    </w:rPr>
  </w:style>
  <w:style w:type="character" w:styleId="PlaceholderText">
    <w:name w:val="Placeholder Text"/>
    <w:basedOn w:val="DefaultParagraphFont"/>
    <w:uiPriority w:val="99"/>
    <w:semiHidden/>
    <w:rsid w:val="004B513D"/>
    <w:rPr>
      <w:rFonts w:cs="Times New Roman"/>
      <w:color w:val="808080"/>
    </w:rPr>
  </w:style>
  <w:style w:type="paragraph" w:styleId="BalloonText">
    <w:name w:val="Balloon Text"/>
    <w:basedOn w:val="Normal"/>
    <w:link w:val="BalloonTextChar"/>
    <w:uiPriority w:val="99"/>
    <w:semiHidden/>
    <w:rsid w:val="004B513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B513D"/>
    <w:rPr>
      <w:rFonts w:ascii="Tahoma" w:hAnsi="Tahoma" w:cs="Tahoma"/>
      <w:sz w:val="16"/>
      <w:szCs w:val="16"/>
    </w:rPr>
  </w:style>
  <w:style w:type="paragraph" w:customStyle="1" w:styleId="ExerciseStepLevel1Picture">
    <w:name w:val="ExerciseStepLevel1Picture"/>
    <w:basedOn w:val="ExerciseStepLevel1"/>
    <w:uiPriority w:val="99"/>
    <w:rsid w:val="004171A1"/>
    <w:pPr>
      <w:numPr>
        <w:numId w:val="0"/>
      </w:numPr>
      <w:spacing w:before="40" w:after="80"/>
      <w:ind w:left="288"/>
    </w:pPr>
  </w:style>
  <w:style w:type="paragraph" w:customStyle="1" w:styleId="ExerciseStepLevel2Code">
    <w:name w:val="ExerciseStepLevel2Code"/>
    <w:basedOn w:val="ExerciseStepLevel2"/>
    <w:uiPriority w:val="99"/>
    <w:rsid w:val="007B16CB"/>
    <w:pPr>
      <w:shd w:val="pct12" w:color="auto" w:fill="auto"/>
      <w:tabs>
        <w:tab w:val="clear" w:pos="576"/>
      </w:tabs>
      <w:spacing w:before="40" w:after="40"/>
      <w:ind w:left="576"/>
    </w:pPr>
    <w:rPr>
      <w:rFonts w:ascii="Lucida Console" w:hAnsi="Lucida Console"/>
      <w:b/>
      <w:noProof/>
    </w:rPr>
  </w:style>
  <w:style w:type="paragraph" w:customStyle="1" w:styleId="ExerciseStepLevel2Picture">
    <w:name w:val="ExerciseStepLevel2Picture"/>
    <w:basedOn w:val="ExerciseStepLevel2"/>
    <w:next w:val="ExerciseStepLevel2"/>
    <w:uiPriority w:val="99"/>
    <w:rsid w:val="004171A1"/>
    <w:pPr>
      <w:tabs>
        <w:tab w:val="clear" w:pos="576"/>
      </w:tabs>
      <w:ind w:left="576"/>
    </w:pPr>
  </w:style>
  <w:style w:type="paragraph" w:styleId="Header">
    <w:name w:val="header"/>
    <w:basedOn w:val="Normal"/>
    <w:link w:val="HeaderChar"/>
    <w:uiPriority w:val="99"/>
    <w:semiHidden/>
    <w:rsid w:val="008E38B2"/>
    <w:pPr>
      <w:tabs>
        <w:tab w:val="center" w:pos="4680"/>
        <w:tab w:val="right" w:pos="9360"/>
      </w:tabs>
      <w:spacing w:before="0" w:line="240" w:lineRule="auto"/>
    </w:pPr>
  </w:style>
  <w:style w:type="character" w:customStyle="1" w:styleId="HeaderChar">
    <w:name w:val="Header Char"/>
    <w:basedOn w:val="DefaultParagraphFont"/>
    <w:link w:val="Header"/>
    <w:uiPriority w:val="99"/>
    <w:semiHidden/>
    <w:locked/>
    <w:rsid w:val="008E38B2"/>
    <w:rPr>
      <w:rFonts w:ascii="Arial" w:hAnsi="Arial" w:cs="Times New Roman"/>
      <w:sz w:val="20"/>
    </w:rPr>
  </w:style>
  <w:style w:type="paragraph" w:styleId="Footer">
    <w:name w:val="footer"/>
    <w:basedOn w:val="Normal"/>
    <w:link w:val="FooterChar"/>
    <w:uiPriority w:val="99"/>
    <w:rsid w:val="008E38B2"/>
    <w:pPr>
      <w:pBdr>
        <w:top w:val="single" w:sz="4" w:space="1" w:color="auto"/>
      </w:pBdr>
      <w:tabs>
        <w:tab w:val="center" w:pos="4680"/>
        <w:tab w:val="right" w:pos="9360"/>
      </w:tabs>
      <w:spacing w:before="0" w:line="240" w:lineRule="auto"/>
    </w:pPr>
  </w:style>
  <w:style w:type="character" w:customStyle="1" w:styleId="FooterChar">
    <w:name w:val="Footer Char"/>
    <w:basedOn w:val="DefaultParagraphFont"/>
    <w:link w:val="Footer"/>
    <w:uiPriority w:val="99"/>
    <w:locked/>
    <w:rsid w:val="008E38B2"/>
    <w:rPr>
      <w:rFonts w:ascii="Arial" w:hAnsi="Arial" w:cs="Times New Roman"/>
      <w:sz w:val="20"/>
    </w:rPr>
  </w:style>
  <w:style w:type="character" w:styleId="HTMLCode">
    <w:name w:val="HTML Code"/>
    <w:basedOn w:val="DefaultParagraphFont"/>
    <w:uiPriority w:val="99"/>
    <w:semiHidden/>
    <w:rsid w:val="008E38B2"/>
    <w:rPr>
      <w:rFonts w:ascii="Lucida Console" w:hAnsi="Lucida Console" w:cs="Times New Roman"/>
      <w:sz w:val="20"/>
      <w:szCs w:val="20"/>
    </w:rPr>
  </w:style>
  <w:style w:type="character" w:styleId="Hyperlink">
    <w:name w:val="Hyperlink"/>
    <w:basedOn w:val="DefaultParagraphFont"/>
    <w:uiPriority w:val="99"/>
    <w:rsid w:val="00CA4957"/>
    <w:rPr>
      <w:rFonts w:cs="Times New Roman"/>
      <w:color w:val="0000FF"/>
      <w:u w:val="single"/>
    </w:rPr>
  </w:style>
  <w:style w:type="numbering" w:customStyle="1" w:styleId="ExerciseSteps">
    <w:name w:val="ExerciseSteps"/>
    <w:rsid w:val="00AF5B58"/>
    <w:pPr>
      <w:numPr>
        <w:numId w:val="1"/>
      </w:numPr>
    </w:pPr>
  </w:style>
</w:styles>
</file>

<file path=word/webSettings.xml><?xml version="1.0" encoding="utf-8"?>
<w:webSettings xmlns:r="http://schemas.openxmlformats.org/officeDocument/2006/relationships" xmlns:w="http://schemas.openxmlformats.org/wordprocessingml/2006/main">
  <w:divs>
    <w:div w:id="380910148">
      <w:marLeft w:val="0"/>
      <w:marRight w:val="0"/>
      <w:marTop w:val="0"/>
      <w:marBottom w:val="0"/>
      <w:divBdr>
        <w:top w:val="none" w:sz="0" w:space="0" w:color="auto"/>
        <w:left w:val="none" w:sz="0" w:space="0" w:color="auto"/>
        <w:bottom w:val="none" w:sz="0" w:space="0" w:color="auto"/>
        <w:right w:val="none" w:sz="0" w:space="0" w:color="auto"/>
      </w:divBdr>
    </w:div>
    <w:div w:id="38091014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customXml" Target="../customXml/item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ADA3531BFF16498572E059E35388C3" ma:contentTypeVersion="1" ma:contentTypeDescription="Create a new document." ma:contentTypeScope="" ma:versionID="b622b96959f66c8ff24e20ed8dd9f9af">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_dlc_DocId xmlns="c83d3ea4-1015-4b4b-bfa9-09fbcd7aa64d">3CC2HQU7XWNV-64-3</_dlc_DocId>
    <_dlc_DocIdUrl xmlns="c83d3ea4-1015-4b4b-bfa9-09fbcd7aa64d">
      <Url>http://intranet.sharepointblackops.com/Courses/SPA401/_layouts/DocIdRedir.aspx?ID=3CC2HQU7XWNV-64-3</Url>
      <Description>3CC2HQU7XWNV-64-3</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A5F59E8D-3F96-48BC-9602-51C1C4640918}"/>
</file>

<file path=customXml/itemProps2.xml><?xml version="1.0" encoding="utf-8"?>
<ds:datastoreItem xmlns:ds="http://schemas.openxmlformats.org/officeDocument/2006/customXml" ds:itemID="{22E35C01-2D2D-4955-86C6-EA2A264CE834}"/>
</file>

<file path=customXml/itemProps3.xml><?xml version="1.0" encoding="utf-8"?>
<ds:datastoreItem xmlns:ds="http://schemas.openxmlformats.org/officeDocument/2006/customXml" ds:itemID="{6C343359-4FCF-4134-8875-BD2C92372512}"/>
</file>

<file path=customXml/itemProps4.xml><?xml version="1.0" encoding="utf-8"?>
<ds:datastoreItem xmlns:ds="http://schemas.openxmlformats.org/officeDocument/2006/customXml" ds:itemID="{C2DCD462-DA62-4204-8E8C-1CFC6FF66B97}"/>
</file>

<file path=docProps/app.xml><?xml version="1.0" encoding="utf-8"?>
<Properties xmlns="http://schemas.openxmlformats.org/officeDocument/2006/extended-properties" xmlns:vt="http://schemas.openxmlformats.org/officeDocument/2006/docPropsVTypes">
  <Template>LabTemplate.dotx</Template>
  <TotalTime>1</TotalTime>
  <Pages>13</Pages>
  <Words>2684</Words>
  <Characters>14242</Characters>
  <Application>Microsoft Office Word</Application>
  <DocSecurity>0</DocSecurity>
  <Lines>118</Lines>
  <Paragraphs>33</Paragraphs>
  <ScaleCrop>false</ScaleCrop>
  <Company>Ted Pattison Group, Inc.</Company>
  <LinksUpToDate>false</LinksUpToDate>
  <CharactersWithSpaces>16893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09: Setting up a SharePoint Internet site</dc:title>
  <dc:subject/>
  <dc:creator>Shane Young</dc:creator>
  <cp:keywords>TPG;sp401</cp:keywords>
  <dc:description/>
  <cp:lastModifiedBy>TedP</cp:lastModifiedBy>
  <cp:revision>8</cp:revision>
  <dcterms:created xsi:type="dcterms:W3CDTF">2008-02-20T21:12:00Z</dcterms:created>
  <dcterms:modified xsi:type="dcterms:W3CDTF">2009-05-22T00:08:00Z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0x01010032ADA3531BFF16498572E059E35388C3</vt:lpwstr>
  </property>
  <property fmtid="{D5CDD505-2E9C-101B-9397-08002B2CF9AE}" pid="3" name="Order">
    <vt:r8>300</vt:r8>
  </property>
  <property fmtid="{D5CDD505-2E9C-101B-9397-08002B2CF9AE}" pid="4" name="_dlc_DocIdItemGuid">
    <vt:lpwstr>ed1aa4e5-69ee-42d5-99e2-a75084830a97</vt:lpwstr>
  </property>
</Properties>
</file>