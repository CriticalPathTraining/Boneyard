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317" w:rsidRDefault="004B513D" w:rsidP="00B51F9B">
      <w:pPr>
        <w:pStyle w:val="Heading1"/>
      </w:pPr>
      <w:r>
        <w:t xml:space="preserve">Lab </w:t>
      </w:r>
      <w:sdt>
        <w:sdtPr>
          <w:alias w:val="Lab Number"/>
          <w:tag w:val="LabNumber"/>
          <w:id w:val="114487585"/>
          <w:placeholder>
            <w:docPart w:val="648434127DB94BD1A4BC9B680A34B7A4"/>
          </w:placeholder>
          <w:text/>
        </w:sdtPr>
        <w:sdtContent>
          <w:r w:rsidR="00B51F9B">
            <w:t>0</w:t>
          </w:r>
          <w:r w:rsidR="00C07A81">
            <w:t>5</w:t>
          </w:r>
          <w:r w:rsidR="00C84E83">
            <w:t>A</w:t>
          </w:r>
        </w:sdtContent>
      </w:sdt>
      <w:r w:rsidR="00F86317">
        <w:t xml:space="preserve">: </w:t>
      </w:r>
      <w:r w:rsidR="00C07A81">
        <w:t>Using and Customizing SharePoint Sites</w:t>
      </w:r>
    </w:p>
    <w:p w:rsidR="00F86317" w:rsidRDefault="00D105A1" w:rsidP="00F86317">
      <w:pPr>
        <w:pStyle w:val="LabOverview"/>
      </w:pPr>
      <w:r w:rsidRPr="00062F9D">
        <w:rPr>
          <w:b/>
        </w:rPr>
        <w:t>Lab Overview:</w:t>
      </w:r>
      <w:r w:rsidR="004B513D">
        <w:t xml:space="preserve"> </w:t>
      </w:r>
      <w:r w:rsidR="00C07A81">
        <w:t xml:space="preserve">In this lab you will get some hands on experience with some of the standard, out of the box functionality of SharePoint.  Not a lot of SharePoint administration going on here but still good things to know, how to work with the actual sites.  </w:t>
      </w:r>
    </w:p>
    <w:p w:rsidR="00F86317" w:rsidRPr="00910A1E" w:rsidRDefault="003E54E7" w:rsidP="00910A1E">
      <w:pPr>
        <w:pStyle w:val="Heading2"/>
      </w:pPr>
      <w:r w:rsidRPr="00910A1E">
        <w:t xml:space="preserve">Exercise 1: </w:t>
      </w:r>
      <w:r w:rsidR="00C07A81" w:rsidRPr="00910A1E">
        <w:t xml:space="preserve">Adding </w:t>
      </w:r>
      <w:r w:rsidR="00484B7C">
        <w:t xml:space="preserve">a Web Part to the </w:t>
      </w:r>
      <w:r w:rsidR="00C07A81" w:rsidRPr="00910A1E">
        <w:t>page</w:t>
      </w:r>
    </w:p>
    <w:p w:rsidR="009B6371" w:rsidRDefault="00ED2472" w:rsidP="009B6371">
      <w:pPr>
        <w:pStyle w:val="ExerciseStepLevel1"/>
        <w:numPr>
          <w:ilvl w:val="0"/>
          <w:numId w:val="11"/>
        </w:numPr>
      </w:pPr>
      <w:r>
        <w:t xml:space="preserve">Login to the </w:t>
      </w:r>
      <w:r w:rsidRPr="00D72FCF">
        <w:rPr>
          <w:b/>
        </w:rPr>
        <w:t>portal</w:t>
      </w:r>
      <w:r>
        <w:t xml:space="preserve"> as </w:t>
      </w:r>
      <w:r w:rsidRPr="00D72FCF">
        <w:rPr>
          <w:b/>
        </w:rPr>
        <w:t>Alan Admin</w:t>
      </w:r>
    </w:p>
    <w:p w:rsidR="00ED2472" w:rsidRDefault="00ED2472" w:rsidP="009B6371">
      <w:pPr>
        <w:pStyle w:val="ExerciseStepLevel1"/>
        <w:numPr>
          <w:ilvl w:val="0"/>
          <w:numId w:val="11"/>
        </w:numPr>
      </w:pPr>
      <w:r>
        <w:t>Navigate to the HR Work Site</w:t>
      </w:r>
    </w:p>
    <w:p w:rsidR="00ED2472" w:rsidRDefault="00ED2472" w:rsidP="00ED2472">
      <w:pPr>
        <w:pStyle w:val="ExerciseStepLevel1"/>
        <w:numPr>
          <w:ilvl w:val="1"/>
          <w:numId w:val="11"/>
        </w:numPr>
      </w:pPr>
      <w:r>
        <w:t xml:space="preserve">Hover over </w:t>
      </w:r>
      <w:r w:rsidRPr="00D72FCF">
        <w:rPr>
          <w:b/>
        </w:rPr>
        <w:t>Departments</w:t>
      </w:r>
    </w:p>
    <w:p w:rsidR="00ED2472" w:rsidRDefault="00ED2472" w:rsidP="00ED2472">
      <w:pPr>
        <w:pStyle w:val="ExerciseStepLevel1"/>
        <w:numPr>
          <w:ilvl w:val="1"/>
          <w:numId w:val="11"/>
        </w:numPr>
      </w:pPr>
      <w:r>
        <w:t xml:space="preserve">Click </w:t>
      </w:r>
      <w:r w:rsidRPr="00D72FCF">
        <w:rPr>
          <w:b/>
        </w:rPr>
        <w:t>HR</w:t>
      </w:r>
    </w:p>
    <w:p w:rsidR="00ED2472" w:rsidRDefault="00ED2472" w:rsidP="00ED2472">
      <w:pPr>
        <w:pStyle w:val="ExerciseStepLevel1"/>
        <w:numPr>
          <w:ilvl w:val="1"/>
          <w:numId w:val="11"/>
        </w:numPr>
      </w:pPr>
      <w:r>
        <w:t xml:space="preserve">From the quick launch bar click </w:t>
      </w:r>
      <w:r w:rsidRPr="00D72FCF">
        <w:rPr>
          <w:b/>
        </w:rPr>
        <w:t>HR Work Site</w:t>
      </w:r>
    </w:p>
    <w:p w:rsidR="00ED2472" w:rsidRDefault="00695109" w:rsidP="00ED2472">
      <w:pPr>
        <w:pStyle w:val="ExerciseStepLevel1"/>
        <w:numPr>
          <w:ilvl w:val="0"/>
          <w:numId w:val="11"/>
        </w:numPr>
      </w:pPr>
      <w:r>
        <w:t xml:space="preserve">Click Site Actions &gt; </w:t>
      </w:r>
      <w:r w:rsidRPr="00D72FCF">
        <w:rPr>
          <w:b/>
        </w:rPr>
        <w:t>Edit Page</w:t>
      </w:r>
    </w:p>
    <w:p w:rsidR="00484B7C" w:rsidRDefault="00484B7C" w:rsidP="00ED2472">
      <w:pPr>
        <w:pStyle w:val="ExerciseStepLevel1"/>
        <w:numPr>
          <w:ilvl w:val="0"/>
          <w:numId w:val="11"/>
        </w:numPr>
      </w:pPr>
      <w:r>
        <w:t>Add a Web Part for viewing list contents to the page</w:t>
      </w:r>
    </w:p>
    <w:p w:rsidR="00695109" w:rsidRDefault="00695109" w:rsidP="00484B7C">
      <w:pPr>
        <w:pStyle w:val="ExerciseStepLevel1"/>
        <w:numPr>
          <w:ilvl w:val="1"/>
          <w:numId w:val="11"/>
        </w:numPr>
      </w:pPr>
      <w:r>
        <w:t xml:space="preserve">In the </w:t>
      </w:r>
      <w:r w:rsidRPr="00D72FCF">
        <w:rPr>
          <w:b/>
        </w:rPr>
        <w:t>Left</w:t>
      </w:r>
      <w:r>
        <w:t xml:space="preserve"> Zone click </w:t>
      </w:r>
      <w:r w:rsidRPr="00D72FCF">
        <w:rPr>
          <w:b/>
        </w:rPr>
        <w:t>Add a Web Part</w:t>
      </w:r>
    </w:p>
    <w:p w:rsidR="00695109" w:rsidRDefault="00695109" w:rsidP="00484B7C">
      <w:pPr>
        <w:pStyle w:val="ExerciseStepLevel1"/>
        <w:numPr>
          <w:ilvl w:val="1"/>
          <w:numId w:val="11"/>
        </w:numPr>
      </w:pPr>
      <w:r>
        <w:t xml:space="preserve">Check the box beside </w:t>
      </w:r>
      <w:r w:rsidRPr="00D72FCF">
        <w:rPr>
          <w:b/>
        </w:rPr>
        <w:t>Shared Documents</w:t>
      </w:r>
      <w:r>
        <w:t xml:space="preserve"> </w:t>
      </w:r>
    </w:p>
    <w:p w:rsidR="00695109" w:rsidRDefault="00695109" w:rsidP="00484B7C">
      <w:pPr>
        <w:pStyle w:val="ExerciseStepLevel1"/>
        <w:numPr>
          <w:ilvl w:val="1"/>
          <w:numId w:val="11"/>
        </w:numPr>
      </w:pPr>
      <w:r>
        <w:t xml:space="preserve">Click </w:t>
      </w:r>
      <w:r w:rsidRPr="00D72FCF">
        <w:rPr>
          <w:b/>
        </w:rPr>
        <w:t>Add</w:t>
      </w:r>
    </w:p>
    <w:p w:rsidR="00695109" w:rsidRDefault="00695109" w:rsidP="00484B7C">
      <w:pPr>
        <w:pStyle w:val="ExerciseStepLevel1"/>
        <w:numPr>
          <w:ilvl w:val="0"/>
          <w:numId w:val="0"/>
        </w:numPr>
        <w:ind w:left="288"/>
      </w:pPr>
      <w:r>
        <w:t xml:space="preserve">This has placed the Shared Documents Web Part at the top of the Left hand Column.  This web part provides you a view of the list Shared Documents.  Any time you create a new list you </w:t>
      </w:r>
      <w:r w:rsidR="00484B7C">
        <w:t xml:space="preserve">will automatically get this Web Part created for viewing the list.  </w:t>
      </w:r>
      <w:r w:rsidR="00957CB8">
        <w:t>This is the same as the Announcements, Calendar, and Links Web Parts already present on the page.</w:t>
      </w:r>
    </w:p>
    <w:p w:rsidR="00484B7C" w:rsidRDefault="00957CB8" w:rsidP="00957CB8">
      <w:pPr>
        <w:pStyle w:val="ExerciseStepLevel1"/>
      </w:pPr>
      <w:r>
        <w:t>Review the options available to all Web Parts</w:t>
      </w:r>
    </w:p>
    <w:p w:rsidR="00957CB8" w:rsidRDefault="00957CB8" w:rsidP="00957CB8">
      <w:pPr>
        <w:pStyle w:val="ExerciseStepLevel1"/>
        <w:numPr>
          <w:ilvl w:val="1"/>
          <w:numId w:val="28"/>
        </w:numPr>
      </w:pPr>
      <w:r>
        <w:t xml:space="preserve">Click </w:t>
      </w:r>
      <w:r w:rsidRPr="00D72FCF">
        <w:rPr>
          <w:b/>
        </w:rPr>
        <w:t>Edit</w:t>
      </w:r>
      <w:r>
        <w:t xml:space="preserve"> from the Shared Documents title bar</w:t>
      </w:r>
    </w:p>
    <w:p w:rsidR="00957CB8" w:rsidRDefault="00957CB8" w:rsidP="00957CB8">
      <w:pPr>
        <w:pStyle w:val="ExerciseStepLevel1"/>
        <w:numPr>
          <w:ilvl w:val="1"/>
          <w:numId w:val="28"/>
        </w:numPr>
      </w:pPr>
      <w:r>
        <w:t xml:space="preserve">From the drop down list choose </w:t>
      </w:r>
      <w:r w:rsidRPr="00D72FCF">
        <w:rPr>
          <w:b/>
        </w:rPr>
        <w:t>Modify Shared Web Part</w:t>
      </w:r>
    </w:p>
    <w:p w:rsidR="002A2D3E" w:rsidRDefault="00B44926" w:rsidP="002A2D3E">
      <w:pPr>
        <w:pStyle w:val="ExerciseStepLevel1"/>
        <w:numPr>
          <w:ilvl w:val="0"/>
          <w:numId w:val="0"/>
        </w:numPr>
        <w:ind w:left="288"/>
      </w:pPr>
      <w:r>
        <w:t xml:space="preserve">Take a moment to notice the different option you have for modifying mostly how a Web Part displays.  </w:t>
      </w:r>
    </w:p>
    <w:p w:rsidR="00B44926" w:rsidRDefault="0084009F" w:rsidP="0084009F">
      <w:pPr>
        <w:pStyle w:val="ExerciseStepLevel3"/>
      </w:pPr>
      <w:r>
        <w:t xml:space="preserve">Changing the size </w:t>
      </w:r>
    </w:p>
    <w:p w:rsidR="0084009F" w:rsidRDefault="0084009F" w:rsidP="0084009F">
      <w:pPr>
        <w:pStyle w:val="ExerciseStepLevel3"/>
      </w:pPr>
      <w:r>
        <w:t>Modifying the Chrome (border/title bar)</w:t>
      </w:r>
    </w:p>
    <w:p w:rsidR="0084009F" w:rsidRDefault="0084009F" w:rsidP="0084009F">
      <w:pPr>
        <w:pStyle w:val="ExerciseStepLevel3"/>
      </w:pPr>
      <w:r>
        <w:t>Determine how users can interact with the Web Part (Minimize, Close, Hide)</w:t>
      </w:r>
    </w:p>
    <w:p w:rsidR="0084009F" w:rsidRDefault="0084009F" w:rsidP="0084009F">
      <w:pPr>
        <w:pStyle w:val="ExerciseStepLevel3"/>
      </w:pPr>
      <w:r>
        <w:t>Targeting (Only displaying for certain users/group/audiences)</w:t>
      </w:r>
    </w:p>
    <w:p w:rsidR="00957CB8" w:rsidRDefault="0084009F" w:rsidP="0084009F">
      <w:pPr>
        <w:pStyle w:val="ExerciseStepLevel1"/>
        <w:numPr>
          <w:ilvl w:val="1"/>
          <w:numId w:val="28"/>
        </w:numPr>
      </w:pPr>
      <w:r>
        <w:t>At the top of the web part zone you will see setting</w:t>
      </w:r>
      <w:r w:rsidR="00544082">
        <w:t>s</w:t>
      </w:r>
      <w:r>
        <w:t xml:space="preserve"> unique to the Web Part.  For the list view web part you can control the view and </w:t>
      </w:r>
      <w:r w:rsidR="00544082">
        <w:t>the toolbar.</w:t>
      </w:r>
    </w:p>
    <w:p w:rsidR="00544082" w:rsidRDefault="00D72FCF" w:rsidP="0084009F">
      <w:pPr>
        <w:pStyle w:val="ExerciseStepLevel1"/>
        <w:numPr>
          <w:ilvl w:val="1"/>
          <w:numId w:val="28"/>
        </w:numPr>
      </w:pPr>
      <w:r>
        <w:t>Click</w:t>
      </w:r>
      <w:r w:rsidR="00544082">
        <w:t xml:space="preserve"> </w:t>
      </w:r>
      <w:r w:rsidR="00544082" w:rsidRPr="00D72FCF">
        <w:rPr>
          <w:b/>
        </w:rPr>
        <w:t>Cancel</w:t>
      </w:r>
    </w:p>
    <w:p w:rsidR="00544082" w:rsidRDefault="00544082" w:rsidP="00544082">
      <w:pPr>
        <w:pStyle w:val="ExerciseStepLevel1"/>
      </w:pPr>
      <w:r>
        <w:t>Add a functional web part to the page</w:t>
      </w:r>
    </w:p>
    <w:p w:rsidR="00544082" w:rsidRDefault="00544082" w:rsidP="00544082">
      <w:pPr>
        <w:pStyle w:val="ExerciseStepLevel1"/>
        <w:numPr>
          <w:ilvl w:val="1"/>
          <w:numId w:val="28"/>
        </w:numPr>
      </w:pPr>
      <w:r>
        <w:t xml:space="preserve">Click </w:t>
      </w:r>
      <w:r w:rsidRPr="00D72FCF">
        <w:rPr>
          <w:b/>
        </w:rPr>
        <w:t>Add a Web Part</w:t>
      </w:r>
      <w:r>
        <w:t xml:space="preserve"> from the </w:t>
      </w:r>
      <w:r w:rsidR="00D72FCF">
        <w:rPr>
          <w:b/>
        </w:rPr>
        <w:t>L</w:t>
      </w:r>
      <w:r w:rsidRPr="00D72FCF">
        <w:rPr>
          <w:b/>
        </w:rPr>
        <w:t>eft</w:t>
      </w:r>
      <w:r>
        <w:t xml:space="preserve"> zone </w:t>
      </w:r>
    </w:p>
    <w:p w:rsidR="00544082" w:rsidRDefault="00544082" w:rsidP="00544082">
      <w:pPr>
        <w:pStyle w:val="ExerciseStepLevel1"/>
        <w:numPr>
          <w:ilvl w:val="1"/>
          <w:numId w:val="28"/>
        </w:numPr>
      </w:pPr>
      <w:r>
        <w:lastRenderedPageBreak/>
        <w:t xml:space="preserve">Scroll down the list, under the Miscellaneous section select the box beside </w:t>
      </w:r>
      <w:r w:rsidRPr="00D72FCF">
        <w:rPr>
          <w:b/>
        </w:rPr>
        <w:t>Content Editor Web Part</w:t>
      </w:r>
    </w:p>
    <w:p w:rsidR="00544082" w:rsidRDefault="00544082" w:rsidP="00544082">
      <w:pPr>
        <w:pStyle w:val="ExerciseStepLevel1"/>
        <w:numPr>
          <w:ilvl w:val="1"/>
          <w:numId w:val="28"/>
        </w:numPr>
      </w:pPr>
      <w:r>
        <w:t xml:space="preserve">Click </w:t>
      </w:r>
      <w:r w:rsidRPr="00D72FCF">
        <w:rPr>
          <w:b/>
        </w:rPr>
        <w:t>Add</w:t>
      </w:r>
    </w:p>
    <w:p w:rsidR="00544082" w:rsidRDefault="00544082" w:rsidP="00544082">
      <w:pPr>
        <w:pStyle w:val="ExerciseStepLevel1"/>
      </w:pPr>
      <w:r>
        <w:t xml:space="preserve">From the Web Part click </w:t>
      </w:r>
      <w:r>
        <w:rPr>
          <w:b/>
        </w:rPr>
        <w:t>open the tool pane</w:t>
      </w:r>
    </w:p>
    <w:p w:rsidR="00AC0804" w:rsidRDefault="00544082" w:rsidP="00544082">
      <w:pPr>
        <w:pStyle w:val="ExerciseStepLevel1"/>
      </w:pPr>
      <w:r>
        <w:t xml:space="preserve">This Web Part allows you to enter Text to display on the page using a Rich Text Editor.  </w:t>
      </w:r>
    </w:p>
    <w:p w:rsidR="00AC0804" w:rsidRDefault="00AC0804" w:rsidP="00AC0804">
      <w:pPr>
        <w:pStyle w:val="ExerciseStepLevel1"/>
        <w:numPr>
          <w:ilvl w:val="1"/>
          <w:numId w:val="28"/>
        </w:numPr>
      </w:pPr>
      <w:r>
        <w:t xml:space="preserve">Click </w:t>
      </w:r>
      <w:r w:rsidRPr="00D72FCF">
        <w:rPr>
          <w:b/>
        </w:rPr>
        <w:t>Rich Text Editor…</w:t>
      </w:r>
    </w:p>
    <w:p w:rsidR="00544082" w:rsidRDefault="00AC0804" w:rsidP="00AC0804">
      <w:pPr>
        <w:pStyle w:val="ExerciseStepLevel1"/>
        <w:numPr>
          <w:ilvl w:val="1"/>
          <w:numId w:val="28"/>
        </w:numPr>
      </w:pPr>
      <w:r>
        <w:t>Add some text and try out some of the formatting options.  You could insert a picture or hyperlink, add a table</w:t>
      </w:r>
      <w:r w:rsidR="00717D32">
        <w:t>, and do most basic text formatting options.</w:t>
      </w:r>
      <w:r>
        <w:t xml:space="preserve">  </w:t>
      </w:r>
      <w:r w:rsidR="00717D32">
        <w:t xml:space="preserve">Once you are finished click </w:t>
      </w:r>
      <w:r w:rsidR="00717D32" w:rsidRPr="00D72FCF">
        <w:rPr>
          <w:b/>
        </w:rPr>
        <w:t>OK</w:t>
      </w:r>
      <w:r w:rsidR="00717D32">
        <w:t xml:space="preserve">.  </w:t>
      </w:r>
    </w:p>
    <w:p w:rsidR="00717D32" w:rsidRDefault="00717D32" w:rsidP="00AC0804">
      <w:pPr>
        <w:pStyle w:val="ExerciseStepLevel1"/>
        <w:numPr>
          <w:ilvl w:val="1"/>
          <w:numId w:val="28"/>
        </w:numPr>
      </w:pPr>
      <w:r>
        <w:t xml:space="preserve">Click </w:t>
      </w:r>
      <w:r w:rsidRPr="00D72FCF">
        <w:rPr>
          <w:b/>
        </w:rPr>
        <w:t>OK</w:t>
      </w:r>
      <w:r>
        <w:t xml:space="preserve"> to close the tool pane.</w:t>
      </w:r>
    </w:p>
    <w:p w:rsidR="00717D32" w:rsidRDefault="00717D32" w:rsidP="00717D32">
      <w:pPr>
        <w:pStyle w:val="ExerciseStepLevel1"/>
      </w:pPr>
      <w:r>
        <w:t>This Web Part also allows you to directly enter HTML code</w:t>
      </w:r>
      <w:r w:rsidR="00E60732">
        <w:t xml:space="preserve"> (including &lt;Scripts&gt;)</w:t>
      </w:r>
      <w:r>
        <w:t xml:space="preserve"> using the Source Editor</w:t>
      </w:r>
    </w:p>
    <w:p w:rsidR="00717D32" w:rsidRDefault="00717D32" w:rsidP="00717D32">
      <w:pPr>
        <w:pStyle w:val="ExerciseStepLevel1"/>
        <w:numPr>
          <w:ilvl w:val="1"/>
          <w:numId w:val="28"/>
        </w:numPr>
      </w:pPr>
      <w:r>
        <w:t xml:space="preserve">Click </w:t>
      </w:r>
      <w:r w:rsidRPr="00EC6191">
        <w:rPr>
          <w:b/>
        </w:rPr>
        <w:t>Edit</w:t>
      </w:r>
      <w:r>
        <w:t xml:space="preserve"> from the toolbar</w:t>
      </w:r>
    </w:p>
    <w:p w:rsidR="00717D32" w:rsidRDefault="00717D32" w:rsidP="00717D32">
      <w:pPr>
        <w:pStyle w:val="ExerciseStepLevel1"/>
        <w:numPr>
          <w:ilvl w:val="1"/>
          <w:numId w:val="28"/>
        </w:numPr>
      </w:pPr>
      <w:r>
        <w:t xml:space="preserve">Click </w:t>
      </w:r>
      <w:r w:rsidRPr="00EC6191">
        <w:rPr>
          <w:b/>
        </w:rPr>
        <w:t>Modify Shared Web Part</w:t>
      </w:r>
    </w:p>
    <w:p w:rsidR="00717D32" w:rsidRDefault="00717D32" w:rsidP="00717D32">
      <w:pPr>
        <w:pStyle w:val="ExerciseStepLevel1"/>
        <w:numPr>
          <w:ilvl w:val="1"/>
          <w:numId w:val="28"/>
        </w:numPr>
      </w:pPr>
      <w:r>
        <w:t xml:space="preserve">Click the </w:t>
      </w:r>
      <w:r w:rsidRPr="00EC6191">
        <w:rPr>
          <w:b/>
        </w:rPr>
        <w:t>Source Editor</w:t>
      </w:r>
      <w:r w:rsidR="00E60732" w:rsidRPr="00EC6191">
        <w:rPr>
          <w:b/>
        </w:rPr>
        <w:t>…</w:t>
      </w:r>
    </w:p>
    <w:p w:rsidR="00E60732" w:rsidRPr="009270CB" w:rsidRDefault="00E60732" w:rsidP="00717D32">
      <w:pPr>
        <w:pStyle w:val="ExerciseStepLevel1"/>
        <w:numPr>
          <w:ilvl w:val="1"/>
          <w:numId w:val="28"/>
        </w:numPr>
      </w:pPr>
      <w:r>
        <w:t xml:space="preserve">It will show you the HTML that was generated previously by the Rich Text Editor.  </w:t>
      </w:r>
      <w:r w:rsidRPr="00E60732">
        <w:rPr>
          <w:b/>
        </w:rPr>
        <w:t>Delete all of the text and tags.</w:t>
      </w:r>
    </w:p>
    <w:p w:rsidR="009270CB" w:rsidRDefault="009270CB" w:rsidP="00717D32">
      <w:pPr>
        <w:pStyle w:val="ExerciseStepLevel1"/>
        <w:numPr>
          <w:ilvl w:val="1"/>
          <w:numId w:val="28"/>
        </w:numPr>
      </w:pPr>
      <w:r>
        <w:t xml:space="preserve">Insert the following code </w:t>
      </w:r>
    </w:p>
    <w:p w:rsidR="009270CB" w:rsidRDefault="009270CB" w:rsidP="009270CB">
      <w:pPr>
        <w:pStyle w:val="ExerciseStepLevel1Code"/>
      </w:pPr>
      <w:r>
        <w:t>&lt;script&gt;alert(“Changing title to red”)&lt;/script&gt;</w:t>
      </w:r>
    </w:p>
    <w:p w:rsidR="009270CB" w:rsidRDefault="009270CB" w:rsidP="009270CB">
      <w:pPr>
        <w:pStyle w:val="ExerciseStepLevel1Code"/>
      </w:pPr>
      <w:r>
        <w:t>&lt;style&gt;</w:t>
      </w:r>
    </w:p>
    <w:p w:rsidR="009270CB" w:rsidRDefault="009270CB" w:rsidP="009270CB">
      <w:pPr>
        <w:pStyle w:val="ExerciseStepLevel1Code"/>
      </w:pPr>
      <w:r>
        <w:t>.ms-sitetitle a</w:t>
      </w:r>
    </w:p>
    <w:p w:rsidR="009270CB" w:rsidRDefault="009270CB" w:rsidP="009270CB">
      <w:pPr>
        <w:pStyle w:val="ExerciseStepLevel1Code"/>
      </w:pPr>
      <w:r>
        <w:t>{</w:t>
      </w:r>
    </w:p>
    <w:p w:rsidR="009270CB" w:rsidRDefault="009270CB" w:rsidP="009270CB">
      <w:pPr>
        <w:pStyle w:val="ExerciseStepLevel1Code"/>
      </w:pPr>
      <w:r>
        <w:t>Color:red;</w:t>
      </w:r>
    </w:p>
    <w:p w:rsidR="009270CB" w:rsidRDefault="009270CB" w:rsidP="009270CB">
      <w:pPr>
        <w:pStyle w:val="ExerciseStepLevel1Code"/>
      </w:pPr>
      <w:r>
        <w:t>}</w:t>
      </w:r>
    </w:p>
    <w:p w:rsidR="009270CB" w:rsidRDefault="009270CB" w:rsidP="009270CB">
      <w:pPr>
        <w:pStyle w:val="ExerciseStepLevel1Code"/>
      </w:pPr>
      <w:r>
        <w:t>&lt;/style&gt;</w:t>
      </w:r>
    </w:p>
    <w:p w:rsidR="009270CB" w:rsidRDefault="009270CB" w:rsidP="009270CB">
      <w:pPr>
        <w:pStyle w:val="ExerciseStepLevel1"/>
        <w:numPr>
          <w:ilvl w:val="1"/>
          <w:numId w:val="28"/>
        </w:numPr>
      </w:pPr>
      <w:r>
        <w:t xml:space="preserve">Click </w:t>
      </w:r>
      <w:r w:rsidRPr="00EC6191">
        <w:rPr>
          <w:b/>
        </w:rPr>
        <w:t>Save</w:t>
      </w:r>
    </w:p>
    <w:p w:rsidR="009270CB" w:rsidRDefault="009270CB" w:rsidP="009270CB">
      <w:pPr>
        <w:pStyle w:val="ExerciseStepLevel1"/>
        <w:numPr>
          <w:ilvl w:val="1"/>
          <w:numId w:val="28"/>
        </w:numPr>
      </w:pPr>
      <w:r>
        <w:t>As the page relo</w:t>
      </w:r>
      <w:r w:rsidR="005C04D5">
        <w:t xml:space="preserve">ads you will get a popup message click </w:t>
      </w:r>
      <w:r w:rsidR="005C04D5" w:rsidRPr="00EC6191">
        <w:rPr>
          <w:b/>
        </w:rPr>
        <w:t>OK</w:t>
      </w:r>
    </w:p>
    <w:p w:rsidR="005C04D5" w:rsidRDefault="005C04D5" w:rsidP="009270CB">
      <w:pPr>
        <w:pStyle w:val="ExerciseStepLevel1"/>
        <w:numPr>
          <w:ilvl w:val="1"/>
          <w:numId w:val="28"/>
        </w:numPr>
      </w:pPr>
      <w:r>
        <w:t>Now notice the title HR Work Site is red.  Very powerful little tool.</w:t>
      </w:r>
    </w:p>
    <w:p w:rsidR="005C04D5" w:rsidRDefault="005C04D5" w:rsidP="005C04D5">
      <w:pPr>
        <w:pStyle w:val="ExerciseStepLevel1"/>
      </w:pPr>
      <w:r>
        <w:t>Once you are done playing with the content editor web part delete it from the page.</w:t>
      </w:r>
    </w:p>
    <w:p w:rsidR="005C04D5" w:rsidRDefault="005C04D5" w:rsidP="005C04D5">
      <w:pPr>
        <w:pStyle w:val="ExerciseStepLevel1"/>
        <w:numPr>
          <w:ilvl w:val="1"/>
          <w:numId w:val="28"/>
        </w:numPr>
      </w:pPr>
      <w:r>
        <w:t xml:space="preserve">Click </w:t>
      </w:r>
      <w:r w:rsidR="00EC6191">
        <w:rPr>
          <w:b/>
        </w:rPr>
        <w:t>E</w:t>
      </w:r>
      <w:r w:rsidRPr="00EC6191">
        <w:rPr>
          <w:b/>
        </w:rPr>
        <w:t>dit</w:t>
      </w:r>
      <w:r>
        <w:t xml:space="preserve"> from the toolbar</w:t>
      </w:r>
    </w:p>
    <w:p w:rsidR="005C04D5" w:rsidRDefault="00EC6191" w:rsidP="005C04D5">
      <w:pPr>
        <w:pStyle w:val="ExerciseStepLevel1"/>
        <w:numPr>
          <w:ilvl w:val="1"/>
          <w:numId w:val="28"/>
        </w:numPr>
      </w:pPr>
      <w:r>
        <w:t xml:space="preserve">Click </w:t>
      </w:r>
      <w:r w:rsidRPr="00EC6191">
        <w:rPr>
          <w:b/>
        </w:rPr>
        <w:t>D</w:t>
      </w:r>
      <w:r w:rsidR="005C04D5" w:rsidRPr="00EC6191">
        <w:rPr>
          <w:b/>
        </w:rPr>
        <w:t>elete</w:t>
      </w:r>
    </w:p>
    <w:p w:rsidR="005C04D5" w:rsidRDefault="005C04D5" w:rsidP="005C04D5">
      <w:pPr>
        <w:pStyle w:val="ExerciseStepLevel1"/>
        <w:numPr>
          <w:ilvl w:val="1"/>
          <w:numId w:val="28"/>
        </w:numPr>
      </w:pPr>
      <w:r>
        <w:t xml:space="preserve">Click </w:t>
      </w:r>
      <w:r w:rsidRPr="00EC6191">
        <w:rPr>
          <w:b/>
        </w:rPr>
        <w:t>OK</w:t>
      </w:r>
      <w:r>
        <w:t xml:space="preserve"> at the warning</w:t>
      </w:r>
    </w:p>
    <w:p w:rsidR="005C04D5" w:rsidRDefault="005C04D5" w:rsidP="005C04D5">
      <w:pPr>
        <w:pStyle w:val="Heading2"/>
      </w:pPr>
      <w:r>
        <w:t>Exercise 2: Add</w:t>
      </w:r>
      <w:r w:rsidR="00651869">
        <w:t>ing</w:t>
      </w:r>
      <w:r>
        <w:t xml:space="preserve"> document</w:t>
      </w:r>
      <w:r w:rsidR="00651869">
        <w:t>s</w:t>
      </w:r>
      <w:r>
        <w:t xml:space="preserve"> to a document library.</w:t>
      </w:r>
    </w:p>
    <w:p w:rsidR="00651869" w:rsidRDefault="00651869" w:rsidP="00FD75F8">
      <w:pPr>
        <w:pStyle w:val="ExerciseStepLevel1"/>
        <w:numPr>
          <w:ilvl w:val="0"/>
          <w:numId w:val="31"/>
        </w:numPr>
      </w:pPr>
      <w:r>
        <w:t>Upload a single document</w:t>
      </w:r>
    </w:p>
    <w:p w:rsidR="005C04D5" w:rsidRDefault="00FD75F8" w:rsidP="00651869">
      <w:pPr>
        <w:pStyle w:val="ExerciseStepLevel1"/>
        <w:numPr>
          <w:ilvl w:val="1"/>
          <w:numId w:val="31"/>
        </w:numPr>
      </w:pPr>
      <w:r>
        <w:t xml:space="preserve">From the home page of the HR Work Site click </w:t>
      </w:r>
      <w:r w:rsidRPr="00EC6191">
        <w:rPr>
          <w:b/>
        </w:rPr>
        <w:t>Shared Documents</w:t>
      </w:r>
    </w:p>
    <w:p w:rsidR="009D70F3" w:rsidRDefault="009D70F3" w:rsidP="00651869">
      <w:pPr>
        <w:pStyle w:val="ExerciseStepLevel1"/>
        <w:numPr>
          <w:ilvl w:val="1"/>
          <w:numId w:val="31"/>
        </w:numPr>
      </w:pPr>
      <w:r>
        <w:t xml:space="preserve">Click </w:t>
      </w:r>
      <w:r w:rsidRPr="00EC6191">
        <w:rPr>
          <w:b/>
        </w:rPr>
        <w:t>Upload</w:t>
      </w:r>
    </w:p>
    <w:p w:rsidR="00651869" w:rsidRDefault="00651869" w:rsidP="00651869">
      <w:pPr>
        <w:pStyle w:val="ExerciseStepLevel1"/>
        <w:numPr>
          <w:ilvl w:val="1"/>
          <w:numId w:val="31"/>
        </w:numPr>
      </w:pPr>
      <w:r>
        <w:t xml:space="preserve">Browse to </w:t>
      </w:r>
      <w:r w:rsidRPr="00EC6191">
        <w:rPr>
          <w:b/>
        </w:rPr>
        <w:t>c:\_Student Files\Module 5\</w:t>
      </w:r>
    </w:p>
    <w:p w:rsidR="00651869" w:rsidRPr="00435B43" w:rsidRDefault="00651869" w:rsidP="00651869">
      <w:pPr>
        <w:pStyle w:val="ExerciseStepLevel1"/>
        <w:numPr>
          <w:ilvl w:val="1"/>
          <w:numId w:val="31"/>
        </w:numPr>
      </w:pPr>
      <w:r>
        <w:t xml:space="preserve">Select </w:t>
      </w:r>
      <w:r w:rsidRPr="00EC6191">
        <w:rPr>
          <w:b/>
        </w:rPr>
        <w:t>Document 1.docx</w:t>
      </w:r>
    </w:p>
    <w:p w:rsidR="00435B43" w:rsidRDefault="00435B43" w:rsidP="00651869">
      <w:pPr>
        <w:pStyle w:val="ExerciseStepLevel1"/>
        <w:numPr>
          <w:ilvl w:val="1"/>
          <w:numId w:val="31"/>
        </w:numPr>
      </w:pPr>
      <w:r>
        <w:t xml:space="preserve">Click </w:t>
      </w:r>
      <w:r>
        <w:rPr>
          <w:b/>
        </w:rPr>
        <w:t>Open</w:t>
      </w:r>
    </w:p>
    <w:p w:rsidR="00651869" w:rsidRDefault="00651869" w:rsidP="00651869">
      <w:pPr>
        <w:pStyle w:val="ExerciseStepLevel1"/>
        <w:numPr>
          <w:ilvl w:val="1"/>
          <w:numId w:val="31"/>
        </w:numPr>
      </w:pPr>
      <w:r>
        <w:lastRenderedPageBreak/>
        <w:t xml:space="preserve">Click </w:t>
      </w:r>
      <w:r w:rsidRPr="00EC6191">
        <w:rPr>
          <w:b/>
        </w:rPr>
        <w:t>OK</w:t>
      </w:r>
    </w:p>
    <w:p w:rsidR="00651869" w:rsidRDefault="00923581" w:rsidP="00FD75F8">
      <w:pPr>
        <w:pStyle w:val="ExerciseStepLevel1"/>
        <w:numPr>
          <w:ilvl w:val="0"/>
          <w:numId w:val="31"/>
        </w:numPr>
      </w:pPr>
      <w:r>
        <w:t>Navigate back to the home of the HR Work Site by clicking the breadcrumb</w:t>
      </w:r>
    </w:p>
    <w:p w:rsidR="00923581" w:rsidRDefault="00923581" w:rsidP="00923581">
      <w:pPr>
        <w:pStyle w:val="ExerciseStepLevel1"/>
        <w:numPr>
          <w:ilvl w:val="0"/>
          <w:numId w:val="0"/>
        </w:numPr>
        <w:ind w:left="288"/>
      </w:pPr>
      <w:r>
        <w:t>You can see now that your document is automatically displayed in the Shared Documents Web Part you added earlier.</w:t>
      </w:r>
    </w:p>
    <w:p w:rsidR="00923581" w:rsidRDefault="00923581" w:rsidP="00923581">
      <w:pPr>
        <w:pStyle w:val="ExerciseStepLevel1"/>
      </w:pPr>
      <w:r>
        <w:t>Upload a document using the Web Part</w:t>
      </w:r>
    </w:p>
    <w:p w:rsidR="00923581" w:rsidRDefault="00923581" w:rsidP="00923581">
      <w:pPr>
        <w:pStyle w:val="ExerciseStepLevel1"/>
        <w:numPr>
          <w:ilvl w:val="1"/>
          <w:numId w:val="28"/>
        </w:numPr>
      </w:pPr>
      <w:r>
        <w:t xml:space="preserve">Right below Document 1 click the link </w:t>
      </w:r>
      <w:r w:rsidRPr="00EC6191">
        <w:rPr>
          <w:b/>
        </w:rPr>
        <w:t>Add new document</w:t>
      </w:r>
    </w:p>
    <w:p w:rsidR="00923581" w:rsidRDefault="00923581" w:rsidP="00923581">
      <w:pPr>
        <w:pStyle w:val="ExerciseStepLevel1"/>
        <w:numPr>
          <w:ilvl w:val="1"/>
          <w:numId w:val="28"/>
        </w:numPr>
      </w:pPr>
      <w:r>
        <w:t xml:space="preserve">Browse to </w:t>
      </w:r>
      <w:r w:rsidRPr="00EC6191">
        <w:rPr>
          <w:b/>
        </w:rPr>
        <w:t>c:\_Student Files\Module 5\</w:t>
      </w:r>
    </w:p>
    <w:p w:rsidR="00923581" w:rsidRDefault="00923581" w:rsidP="00923581">
      <w:pPr>
        <w:pStyle w:val="ExerciseStepLevel1"/>
        <w:numPr>
          <w:ilvl w:val="1"/>
          <w:numId w:val="28"/>
        </w:numPr>
      </w:pPr>
      <w:r>
        <w:t xml:space="preserve">Select </w:t>
      </w:r>
      <w:r w:rsidRPr="00EC6191">
        <w:rPr>
          <w:b/>
        </w:rPr>
        <w:t>Document 2.docx</w:t>
      </w:r>
    </w:p>
    <w:p w:rsidR="00435B43" w:rsidRPr="00435B43" w:rsidRDefault="00435B43" w:rsidP="00923581">
      <w:pPr>
        <w:pStyle w:val="ExerciseStepLevel1"/>
        <w:numPr>
          <w:ilvl w:val="1"/>
          <w:numId w:val="28"/>
        </w:numPr>
      </w:pPr>
      <w:r>
        <w:t xml:space="preserve">Click </w:t>
      </w:r>
      <w:r>
        <w:rPr>
          <w:b/>
        </w:rPr>
        <w:t>Open</w:t>
      </w:r>
    </w:p>
    <w:p w:rsidR="00923581" w:rsidRDefault="00923581" w:rsidP="00923581">
      <w:pPr>
        <w:pStyle w:val="ExerciseStepLevel1"/>
        <w:numPr>
          <w:ilvl w:val="1"/>
          <w:numId w:val="28"/>
        </w:numPr>
      </w:pPr>
      <w:r>
        <w:t xml:space="preserve">Click </w:t>
      </w:r>
      <w:r w:rsidRPr="00EC6191">
        <w:rPr>
          <w:b/>
        </w:rPr>
        <w:t>OK</w:t>
      </w:r>
    </w:p>
    <w:p w:rsidR="00923581" w:rsidRDefault="00923581" w:rsidP="00923581">
      <w:pPr>
        <w:pStyle w:val="ExerciseStepLevel1"/>
        <w:numPr>
          <w:ilvl w:val="0"/>
          <w:numId w:val="0"/>
        </w:numPr>
        <w:ind w:left="288"/>
      </w:pPr>
      <w:r>
        <w:t>Now you are returned to the home page where you see both documents displayed.  You just used the shortcut Add new document to add the document instead of navigating back to the list.</w:t>
      </w:r>
    </w:p>
    <w:p w:rsidR="00921732" w:rsidRDefault="00921732" w:rsidP="00921732">
      <w:pPr>
        <w:pStyle w:val="ExerciseStepLevel1"/>
      </w:pPr>
      <w:r>
        <w:t>Add a column of metadata</w:t>
      </w:r>
    </w:p>
    <w:p w:rsidR="00435B43" w:rsidRDefault="00435B43" w:rsidP="00921732">
      <w:pPr>
        <w:pStyle w:val="ExerciseStepLevel1"/>
        <w:numPr>
          <w:ilvl w:val="1"/>
          <w:numId w:val="28"/>
        </w:numPr>
      </w:pPr>
      <w:r>
        <w:t xml:space="preserve">Click </w:t>
      </w:r>
      <w:r>
        <w:rPr>
          <w:b/>
        </w:rPr>
        <w:t>Shared Documents</w:t>
      </w:r>
    </w:p>
    <w:p w:rsidR="00921732" w:rsidRDefault="00921732" w:rsidP="00921732">
      <w:pPr>
        <w:pStyle w:val="ExerciseStepLevel1"/>
        <w:numPr>
          <w:ilvl w:val="1"/>
          <w:numId w:val="28"/>
        </w:numPr>
      </w:pPr>
      <w:r>
        <w:t xml:space="preserve">Click Settings &gt; </w:t>
      </w:r>
      <w:r w:rsidRPr="00EC6191">
        <w:rPr>
          <w:b/>
        </w:rPr>
        <w:t>Document Library Settings</w:t>
      </w:r>
    </w:p>
    <w:p w:rsidR="00921732" w:rsidRDefault="00921732" w:rsidP="00921732">
      <w:pPr>
        <w:pStyle w:val="ExerciseStepLevel1"/>
        <w:numPr>
          <w:ilvl w:val="1"/>
          <w:numId w:val="28"/>
        </w:numPr>
      </w:pPr>
      <w:r>
        <w:t xml:space="preserve">These are all of the settings that are unique to this list. Scroll down the page and under Columns click </w:t>
      </w:r>
      <w:r w:rsidRPr="00EC6191">
        <w:rPr>
          <w:b/>
        </w:rPr>
        <w:t>Create column</w:t>
      </w:r>
    </w:p>
    <w:p w:rsidR="00921732" w:rsidRDefault="00921732" w:rsidP="00921732">
      <w:pPr>
        <w:pStyle w:val="ExerciseStepLevel1"/>
        <w:numPr>
          <w:ilvl w:val="1"/>
          <w:numId w:val="28"/>
        </w:numPr>
      </w:pPr>
      <w:r>
        <w:t xml:space="preserve">Column name = </w:t>
      </w:r>
      <w:r w:rsidRPr="00EC6191">
        <w:rPr>
          <w:b/>
        </w:rPr>
        <w:t>Even or Odd</w:t>
      </w:r>
    </w:p>
    <w:p w:rsidR="00921732" w:rsidRDefault="00921732" w:rsidP="00921732">
      <w:pPr>
        <w:pStyle w:val="ExerciseStepLevel1"/>
        <w:numPr>
          <w:ilvl w:val="1"/>
          <w:numId w:val="28"/>
        </w:numPr>
      </w:pPr>
      <w:r>
        <w:t xml:space="preserve">Type of column = </w:t>
      </w:r>
      <w:r w:rsidRPr="00EC6191">
        <w:rPr>
          <w:b/>
        </w:rPr>
        <w:t>Choice (menu to choose from)</w:t>
      </w:r>
    </w:p>
    <w:p w:rsidR="00921732" w:rsidRDefault="00921732" w:rsidP="00921732">
      <w:pPr>
        <w:pStyle w:val="ExerciseStepLevel1"/>
        <w:numPr>
          <w:ilvl w:val="1"/>
          <w:numId w:val="28"/>
        </w:numPr>
      </w:pPr>
      <w:r>
        <w:t xml:space="preserve">Require that this column contains information  = </w:t>
      </w:r>
      <w:r w:rsidRPr="00EC6191">
        <w:rPr>
          <w:b/>
        </w:rPr>
        <w:t>Yes</w:t>
      </w:r>
    </w:p>
    <w:p w:rsidR="00923581" w:rsidRDefault="00EC6191" w:rsidP="00921732">
      <w:pPr>
        <w:pStyle w:val="ExerciseStepLevel1"/>
        <w:numPr>
          <w:ilvl w:val="1"/>
          <w:numId w:val="28"/>
        </w:numPr>
      </w:pPr>
      <w:r>
        <w:t xml:space="preserve">Choices = </w:t>
      </w:r>
      <w:r w:rsidRPr="00EC6191">
        <w:rPr>
          <w:b/>
        </w:rPr>
        <w:t>Even Odd</w:t>
      </w:r>
    </w:p>
    <w:p w:rsidR="007F5B89" w:rsidRDefault="007F5B89" w:rsidP="00921732">
      <w:pPr>
        <w:pStyle w:val="ExerciseStepLevel1"/>
        <w:numPr>
          <w:ilvl w:val="1"/>
          <w:numId w:val="28"/>
        </w:numPr>
      </w:pPr>
      <w:r>
        <w:t xml:space="preserve">Clear out the </w:t>
      </w:r>
      <w:r w:rsidRPr="00D515AF">
        <w:rPr>
          <w:b/>
        </w:rPr>
        <w:t>Default value</w:t>
      </w:r>
    </w:p>
    <w:p w:rsidR="007F5B89" w:rsidRDefault="007F5B89" w:rsidP="00921732">
      <w:pPr>
        <w:pStyle w:val="ExerciseStepLevel1"/>
        <w:numPr>
          <w:ilvl w:val="1"/>
          <w:numId w:val="28"/>
        </w:numPr>
      </w:pPr>
      <w:r>
        <w:t xml:space="preserve">Click </w:t>
      </w:r>
      <w:r w:rsidRPr="00D515AF">
        <w:rPr>
          <w:b/>
        </w:rPr>
        <w:t>OK</w:t>
      </w:r>
    </w:p>
    <w:p w:rsidR="007F5B89" w:rsidRDefault="007F5B89" w:rsidP="007F5B89">
      <w:pPr>
        <w:pStyle w:val="ExerciseStepLevel1"/>
      </w:pPr>
      <w:r>
        <w:t>Upload another document</w:t>
      </w:r>
    </w:p>
    <w:p w:rsidR="007F5B89" w:rsidRDefault="007F5B89" w:rsidP="007F5B89">
      <w:pPr>
        <w:pStyle w:val="ExerciseStepLevel1"/>
        <w:numPr>
          <w:ilvl w:val="1"/>
          <w:numId w:val="28"/>
        </w:numPr>
      </w:pPr>
      <w:r>
        <w:t xml:space="preserve">Click </w:t>
      </w:r>
      <w:r w:rsidRPr="00D515AF">
        <w:rPr>
          <w:b/>
        </w:rPr>
        <w:t>Shared Documents</w:t>
      </w:r>
      <w:r>
        <w:t xml:space="preserve"> from the bread crumb</w:t>
      </w:r>
    </w:p>
    <w:p w:rsidR="007F5B89" w:rsidRDefault="007F5B89" w:rsidP="007F5B89">
      <w:pPr>
        <w:pStyle w:val="ExerciseStepLevel1"/>
        <w:numPr>
          <w:ilvl w:val="1"/>
          <w:numId w:val="31"/>
        </w:numPr>
      </w:pPr>
      <w:r>
        <w:t xml:space="preserve">Click </w:t>
      </w:r>
      <w:r w:rsidRPr="00D515AF">
        <w:rPr>
          <w:b/>
        </w:rPr>
        <w:t>Upload</w:t>
      </w:r>
    </w:p>
    <w:p w:rsidR="007F5B89" w:rsidRDefault="007F5B89" w:rsidP="007F5B89">
      <w:pPr>
        <w:pStyle w:val="ExerciseStepLevel1"/>
        <w:numPr>
          <w:ilvl w:val="1"/>
          <w:numId w:val="31"/>
        </w:numPr>
      </w:pPr>
      <w:r>
        <w:t xml:space="preserve">Browse to </w:t>
      </w:r>
      <w:r w:rsidRPr="00D515AF">
        <w:rPr>
          <w:b/>
        </w:rPr>
        <w:t>c:\_Student Files\Module 5\</w:t>
      </w:r>
    </w:p>
    <w:p w:rsidR="007F5B89" w:rsidRDefault="007F5B89" w:rsidP="007F5B89">
      <w:pPr>
        <w:pStyle w:val="ExerciseStepLevel1"/>
        <w:numPr>
          <w:ilvl w:val="1"/>
          <w:numId w:val="31"/>
        </w:numPr>
      </w:pPr>
      <w:r>
        <w:t xml:space="preserve">Select </w:t>
      </w:r>
      <w:r w:rsidRPr="00D515AF">
        <w:rPr>
          <w:b/>
        </w:rPr>
        <w:t>Document 3.docx</w:t>
      </w:r>
    </w:p>
    <w:p w:rsidR="00435B43" w:rsidRPr="00435B43" w:rsidRDefault="00435B43" w:rsidP="007F5B89">
      <w:pPr>
        <w:pStyle w:val="ExerciseStepLevel1"/>
        <w:numPr>
          <w:ilvl w:val="1"/>
          <w:numId w:val="28"/>
        </w:numPr>
      </w:pPr>
      <w:r>
        <w:t xml:space="preserve">Click </w:t>
      </w:r>
      <w:r>
        <w:rPr>
          <w:b/>
        </w:rPr>
        <w:t>Open</w:t>
      </w:r>
    </w:p>
    <w:p w:rsidR="007F5B89" w:rsidRDefault="007F5B89" w:rsidP="007F5B89">
      <w:pPr>
        <w:pStyle w:val="ExerciseStepLevel1"/>
        <w:numPr>
          <w:ilvl w:val="1"/>
          <w:numId w:val="28"/>
        </w:numPr>
      </w:pPr>
      <w:r>
        <w:t xml:space="preserve">Click </w:t>
      </w:r>
      <w:r w:rsidRPr="00D515AF">
        <w:rPr>
          <w:b/>
        </w:rPr>
        <w:t>OK</w:t>
      </w:r>
    </w:p>
    <w:p w:rsidR="007F5B89" w:rsidRDefault="007F5B89" w:rsidP="007F5B89">
      <w:pPr>
        <w:pStyle w:val="ExerciseStepLevel1"/>
        <w:numPr>
          <w:ilvl w:val="1"/>
          <w:numId w:val="28"/>
        </w:numPr>
      </w:pPr>
      <w:r>
        <w:t xml:space="preserve">This time you are prompted for the required information Even or Odd.  Select </w:t>
      </w:r>
      <w:r w:rsidRPr="00D515AF">
        <w:rPr>
          <w:b/>
        </w:rPr>
        <w:t>Odd</w:t>
      </w:r>
      <w:r>
        <w:t xml:space="preserve"> and click </w:t>
      </w:r>
      <w:r w:rsidRPr="00D515AF">
        <w:rPr>
          <w:b/>
        </w:rPr>
        <w:t>Check In.</w:t>
      </w:r>
    </w:p>
    <w:p w:rsidR="007F5B89" w:rsidRDefault="007F5B89" w:rsidP="007F5B89">
      <w:pPr>
        <w:pStyle w:val="ExerciseStepLevel1"/>
      </w:pPr>
      <w:r>
        <w:t xml:space="preserve">Notice now in the Document Library there is a new column that contains your entered metadata.  </w:t>
      </w:r>
      <w:r w:rsidR="00E81A97">
        <w:t>Also, notice that Document 1 and 2 are blank.  You need to add their metadata.</w:t>
      </w:r>
    </w:p>
    <w:p w:rsidR="00E81A97" w:rsidRDefault="00E81A97" w:rsidP="00E81A97">
      <w:pPr>
        <w:pStyle w:val="ExerciseStepLevel1"/>
        <w:numPr>
          <w:ilvl w:val="1"/>
          <w:numId w:val="28"/>
        </w:numPr>
      </w:pPr>
      <w:r>
        <w:t xml:space="preserve">Hover over </w:t>
      </w:r>
      <w:r w:rsidRPr="00D515AF">
        <w:rPr>
          <w:b/>
        </w:rPr>
        <w:t>document 1</w:t>
      </w:r>
    </w:p>
    <w:p w:rsidR="00E81A97" w:rsidRDefault="00E81A97" w:rsidP="00E81A97">
      <w:pPr>
        <w:pStyle w:val="ExerciseStepLevel1"/>
        <w:numPr>
          <w:ilvl w:val="1"/>
          <w:numId w:val="28"/>
        </w:numPr>
      </w:pPr>
      <w:r>
        <w:lastRenderedPageBreak/>
        <w:t xml:space="preserve">Click the dropdown and select </w:t>
      </w:r>
      <w:r w:rsidRPr="00D515AF">
        <w:rPr>
          <w:b/>
        </w:rPr>
        <w:t>Edit properties</w:t>
      </w:r>
    </w:p>
    <w:p w:rsidR="00E81A97" w:rsidRDefault="00E81A97" w:rsidP="00E81A97">
      <w:pPr>
        <w:pStyle w:val="ExerciseStepLevel1"/>
        <w:numPr>
          <w:ilvl w:val="1"/>
          <w:numId w:val="28"/>
        </w:numPr>
      </w:pPr>
      <w:r>
        <w:t xml:space="preserve">Set Even or Odd to </w:t>
      </w:r>
      <w:r w:rsidRPr="00D515AF">
        <w:rPr>
          <w:b/>
        </w:rPr>
        <w:t>Odd</w:t>
      </w:r>
    </w:p>
    <w:p w:rsidR="00E81A97" w:rsidRDefault="00E81A97" w:rsidP="00E81A97">
      <w:pPr>
        <w:pStyle w:val="ExerciseStepLevel1"/>
        <w:numPr>
          <w:ilvl w:val="1"/>
          <w:numId w:val="28"/>
        </w:numPr>
      </w:pPr>
      <w:r>
        <w:t xml:space="preserve">Click </w:t>
      </w:r>
      <w:r w:rsidRPr="00D515AF">
        <w:rPr>
          <w:b/>
        </w:rPr>
        <w:t>OK</w:t>
      </w:r>
    </w:p>
    <w:p w:rsidR="00E81A97" w:rsidRDefault="00E81A97" w:rsidP="00E81A97">
      <w:pPr>
        <w:pStyle w:val="ExerciseStepLevel1"/>
        <w:numPr>
          <w:ilvl w:val="1"/>
          <w:numId w:val="28"/>
        </w:numPr>
      </w:pPr>
      <w:r>
        <w:t xml:space="preserve">Repeat for </w:t>
      </w:r>
      <w:r w:rsidRPr="00D515AF">
        <w:rPr>
          <w:b/>
        </w:rPr>
        <w:t>Document 2</w:t>
      </w:r>
      <w:r>
        <w:t xml:space="preserve"> setting it to </w:t>
      </w:r>
      <w:r w:rsidRPr="00D515AF">
        <w:rPr>
          <w:b/>
        </w:rPr>
        <w:t>even</w:t>
      </w:r>
    </w:p>
    <w:p w:rsidR="00E81A97" w:rsidRDefault="00E81A97" w:rsidP="00E81A97">
      <w:pPr>
        <w:pStyle w:val="Heading2"/>
      </w:pPr>
      <w:r>
        <w:t>Exercise 3: Creating a view</w:t>
      </w:r>
    </w:p>
    <w:p w:rsidR="00EE5C90" w:rsidRDefault="00EE5C90" w:rsidP="00EE5C90">
      <w:pPr>
        <w:pStyle w:val="LabOverview"/>
      </w:pPr>
      <w:r>
        <w:t>Now you will create a custom view.  Views are used to display only the items and the metadata that you want.  They are very flexible and powerful.</w:t>
      </w:r>
    </w:p>
    <w:p w:rsidR="00EE5C90" w:rsidRDefault="00EE5C90" w:rsidP="00EE5C90">
      <w:pPr>
        <w:pStyle w:val="ExerciseStepLevel1"/>
        <w:numPr>
          <w:ilvl w:val="0"/>
          <w:numId w:val="32"/>
        </w:numPr>
      </w:pPr>
      <w:r>
        <w:t xml:space="preserve">Click Settings &gt; </w:t>
      </w:r>
      <w:r w:rsidRPr="00D515AF">
        <w:rPr>
          <w:b/>
        </w:rPr>
        <w:t>Document Library Settings</w:t>
      </w:r>
    </w:p>
    <w:p w:rsidR="00EE5C90" w:rsidRDefault="00EE5C90" w:rsidP="00EE5C90">
      <w:pPr>
        <w:pStyle w:val="ExerciseStepLevel1"/>
        <w:numPr>
          <w:ilvl w:val="0"/>
          <w:numId w:val="32"/>
        </w:numPr>
      </w:pPr>
      <w:r>
        <w:t xml:space="preserve">Scroll to the bottom of the page and click </w:t>
      </w:r>
      <w:r w:rsidRPr="00D515AF">
        <w:rPr>
          <w:b/>
        </w:rPr>
        <w:t>Create view</w:t>
      </w:r>
    </w:p>
    <w:p w:rsidR="00EE5C90" w:rsidRDefault="00EE5C90" w:rsidP="00EE5C90">
      <w:pPr>
        <w:pStyle w:val="ExerciseStepLevel1"/>
        <w:numPr>
          <w:ilvl w:val="0"/>
          <w:numId w:val="32"/>
        </w:numPr>
      </w:pPr>
      <w:r>
        <w:t xml:space="preserve">Choose the </w:t>
      </w:r>
      <w:r w:rsidRPr="00D515AF">
        <w:rPr>
          <w:b/>
        </w:rPr>
        <w:t>Standard View</w:t>
      </w:r>
    </w:p>
    <w:p w:rsidR="00EE5C90" w:rsidRDefault="00EE5C90" w:rsidP="00EE5C90">
      <w:pPr>
        <w:pStyle w:val="ExerciseStepLevel1"/>
        <w:numPr>
          <w:ilvl w:val="0"/>
          <w:numId w:val="32"/>
        </w:numPr>
      </w:pPr>
      <w:r>
        <w:t xml:space="preserve">View Name = </w:t>
      </w:r>
      <w:r w:rsidRPr="00D515AF">
        <w:rPr>
          <w:b/>
        </w:rPr>
        <w:t>Odd Documents</w:t>
      </w:r>
    </w:p>
    <w:p w:rsidR="00EE5C90" w:rsidRDefault="00EE5C90" w:rsidP="00EE5C90">
      <w:pPr>
        <w:pStyle w:val="ExerciseStepLevel1"/>
        <w:numPr>
          <w:ilvl w:val="0"/>
          <w:numId w:val="32"/>
        </w:numPr>
      </w:pPr>
      <w:r>
        <w:t xml:space="preserve">Scroll down to Filter and select </w:t>
      </w:r>
      <w:r w:rsidRPr="00D515AF">
        <w:rPr>
          <w:b/>
        </w:rPr>
        <w:t>Show items only when the following is true:</w:t>
      </w:r>
    </w:p>
    <w:p w:rsidR="00EE5C90" w:rsidRDefault="00EE5C90" w:rsidP="00EE5C90">
      <w:pPr>
        <w:pStyle w:val="ExerciseStepLevel1"/>
        <w:numPr>
          <w:ilvl w:val="0"/>
          <w:numId w:val="32"/>
        </w:numPr>
      </w:pPr>
      <w:r>
        <w:t xml:space="preserve">Show the item when column </w:t>
      </w:r>
      <w:r w:rsidRPr="00D515AF">
        <w:rPr>
          <w:b/>
        </w:rPr>
        <w:t>Even or Odd</w:t>
      </w:r>
    </w:p>
    <w:p w:rsidR="00EE5C90" w:rsidRPr="00D515AF" w:rsidRDefault="00EE5C90" w:rsidP="00EE5C90">
      <w:pPr>
        <w:pStyle w:val="ExerciseStepLevel1"/>
        <w:numPr>
          <w:ilvl w:val="0"/>
          <w:numId w:val="32"/>
        </w:numPr>
        <w:rPr>
          <w:b/>
        </w:rPr>
      </w:pPr>
      <w:r w:rsidRPr="00D515AF">
        <w:rPr>
          <w:b/>
        </w:rPr>
        <w:t>Is equal to</w:t>
      </w:r>
    </w:p>
    <w:p w:rsidR="00EE5C90" w:rsidRPr="00D515AF" w:rsidRDefault="00EE5C90" w:rsidP="00EE5C90">
      <w:pPr>
        <w:pStyle w:val="ExerciseStepLevel1"/>
        <w:numPr>
          <w:ilvl w:val="0"/>
          <w:numId w:val="32"/>
        </w:numPr>
        <w:rPr>
          <w:b/>
        </w:rPr>
      </w:pPr>
      <w:r w:rsidRPr="00D515AF">
        <w:rPr>
          <w:b/>
        </w:rPr>
        <w:t>Odd</w:t>
      </w:r>
    </w:p>
    <w:p w:rsidR="00EE5C90" w:rsidRDefault="00EE5C90" w:rsidP="00EE5C90">
      <w:pPr>
        <w:pStyle w:val="ExerciseStepLevel1"/>
        <w:numPr>
          <w:ilvl w:val="0"/>
          <w:numId w:val="32"/>
        </w:numPr>
      </w:pPr>
      <w:r>
        <w:t>Take a moment to notice the other options you have available when creating views</w:t>
      </w:r>
    </w:p>
    <w:p w:rsidR="00EE5C90" w:rsidRDefault="00EE5C90" w:rsidP="00EE5C90">
      <w:pPr>
        <w:pStyle w:val="ExerciseStepLevel1"/>
        <w:numPr>
          <w:ilvl w:val="0"/>
          <w:numId w:val="32"/>
        </w:numPr>
      </w:pPr>
      <w:r>
        <w:t xml:space="preserve">Click </w:t>
      </w:r>
      <w:r w:rsidRPr="005850A6">
        <w:rPr>
          <w:b/>
        </w:rPr>
        <w:t>OK</w:t>
      </w:r>
    </w:p>
    <w:p w:rsidR="00EE5C90" w:rsidRDefault="00EE5C90" w:rsidP="002D6CB4">
      <w:pPr>
        <w:pStyle w:val="ExerciseStepLevel1"/>
        <w:numPr>
          <w:ilvl w:val="0"/>
          <w:numId w:val="0"/>
        </w:numPr>
        <w:ind w:left="288"/>
      </w:pPr>
      <w:r>
        <w:t xml:space="preserve">Now you will see that you </w:t>
      </w:r>
      <w:r w:rsidR="002D6CB4">
        <w:t xml:space="preserve">are only displaying the documents marked Odd.  </w:t>
      </w:r>
    </w:p>
    <w:p w:rsidR="002D6CB4" w:rsidRDefault="002D6CB4" w:rsidP="002D6CB4">
      <w:pPr>
        <w:pStyle w:val="ExerciseStepLevel1"/>
      </w:pPr>
      <w:r>
        <w:t>To change the view back you can click View: and select All Documents.  (To the right of Settings)</w:t>
      </w:r>
    </w:p>
    <w:p w:rsidR="002D6CB4" w:rsidRDefault="002D6CB4" w:rsidP="002D6CB4">
      <w:pPr>
        <w:pStyle w:val="ExerciseStepLevel1"/>
        <w:numPr>
          <w:ilvl w:val="0"/>
          <w:numId w:val="0"/>
        </w:numPr>
        <w:ind w:left="288"/>
      </w:pPr>
      <w:r>
        <w:t>Keep in mind all of these settings are universal across all list.  What is a list?  Just about everything in SharePoint.  Examples:  Document Libraries, Page Libraries, Calendars, Announcements, Discussion Boards, and even Surveys.</w:t>
      </w:r>
    </w:p>
    <w:p w:rsidR="0053209D" w:rsidRDefault="0053209D" w:rsidP="0053209D">
      <w:pPr>
        <w:pStyle w:val="Heading2"/>
      </w:pPr>
      <w:r>
        <w:t>Exercise 4: Create a custom list</w:t>
      </w:r>
    </w:p>
    <w:p w:rsidR="0053209D" w:rsidRDefault="0053209D" w:rsidP="0053209D">
      <w:pPr>
        <w:pStyle w:val="LabOverview"/>
      </w:pPr>
      <w:r>
        <w:t xml:space="preserve">Custom list allow you to create your own list.  Think of every time you have ever created an Access database or Excel Spreadsheet just to track or collect some basic information.  You can now do that in a custom SharePoint list and use all of the power of SharePoint.  In this example you will </w:t>
      </w:r>
      <w:proofErr w:type="gramStart"/>
      <w:r>
        <w:t>create  a</w:t>
      </w:r>
      <w:proofErr w:type="gramEnd"/>
      <w:r>
        <w:t xml:space="preserve"> custom list for tracking spending in the HR department.  </w:t>
      </w:r>
    </w:p>
    <w:p w:rsidR="0053209D" w:rsidRDefault="0053209D" w:rsidP="0053209D">
      <w:pPr>
        <w:pStyle w:val="ExerciseStepLevel1"/>
        <w:numPr>
          <w:ilvl w:val="0"/>
          <w:numId w:val="33"/>
        </w:numPr>
      </w:pPr>
      <w:r>
        <w:t xml:space="preserve">Click Site Actions &gt; </w:t>
      </w:r>
      <w:r w:rsidRPr="005850A6">
        <w:rPr>
          <w:b/>
        </w:rPr>
        <w:t>Create</w:t>
      </w:r>
    </w:p>
    <w:p w:rsidR="0053209D" w:rsidRDefault="0053209D" w:rsidP="0053209D">
      <w:pPr>
        <w:pStyle w:val="ExerciseStepLevel1"/>
        <w:numPr>
          <w:ilvl w:val="0"/>
          <w:numId w:val="33"/>
        </w:numPr>
      </w:pPr>
      <w:r>
        <w:t xml:space="preserve">From the Custom Lists column choose </w:t>
      </w:r>
      <w:r w:rsidRPr="005850A6">
        <w:rPr>
          <w:b/>
        </w:rPr>
        <w:t>Custom List</w:t>
      </w:r>
    </w:p>
    <w:p w:rsidR="0053209D" w:rsidRDefault="000B54D3" w:rsidP="0053209D">
      <w:pPr>
        <w:pStyle w:val="ExerciseStepLevel1"/>
        <w:numPr>
          <w:ilvl w:val="0"/>
          <w:numId w:val="33"/>
        </w:numPr>
      </w:pPr>
      <w:r>
        <w:t xml:space="preserve">Name = </w:t>
      </w:r>
      <w:r w:rsidRPr="005850A6">
        <w:rPr>
          <w:b/>
        </w:rPr>
        <w:t>Budget Tracking</w:t>
      </w:r>
    </w:p>
    <w:p w:rsidR="000B54D3" w:rsidRDefault="000B54D3" w:rsidP="0053209D">
      <w:pPr>
        <w:pStyle w:val="ExerciseStepLevel1"/>
        <w:numPr>
          <w:ilvl w:val="0"/>
          <w:numId w:val="33"/>
        </w:numPr>
      </w:pPr>
      <w:r>
        <w:t xml:space="preserve">Click </w:t>
      </w:r>
      <w:r w:rsidRPr="005850A6">
        <w:rPr>
          <w:b/>
        </w:rPr>
        <w:t>Create</w:t>
      </w:r>
    </w:p>
    <w:p w:rsidR="000B54D3" w:rsidRDefault="000B54D3" w:rsidP="000B54D3">
      <w:pPr>
        <w:pStyle w:val="ExerciseStepLevel1"/>
        <w:numPr>
          <w:ilvl w:val="0"/>
          <w:numId w:val="0"/>
        </w:numPr>
        <w:ind w:left="288"/>
      </w:pPr>
      <w:r>
        <w:t>This will create you a new blank list with only the Title column.  You will need to grow out the list.</w:t>
      </w:r>
    </w:p>
    <w:p w:rsidR="000B54D3" w:rsidRDefault="000B54D3" w:rsidP="000B54D3">
      <w:pPr>
        <w:pStyle w:val="ExerciseStepLevel1"/>
      </w:pPr>
      <w:r>
        <w:t xml:space="preserve">You cannot delete the Title column from a custom list, so you must rename it to make it work for your scenario.  </w:t>
      </w:r>
    </w:p>
    <w:p w:rsidR="000B54D3" w:rsidRDefault="000B54D3" w:rsidP="000B54D3">
      <w:pPr>
        <w:pStyle w:val="ExerciseStepLevel1"/>
        <w:numPr>
          <w:ilvl w:val="1"/>
          <w:numId w:val="28"/>
        </w:numPr>
      </w:pPr>
      <w:r>
        <w:lastRenderedPageBreak/>
        <w:t xml:space="preserve">Click Settings &gt; </w:t>
      </w:r>
      <w:r w:rsidRPr="005850A6">
        <w:rPr>
          <w:b/>
        </w:rPr>
        <w:t>List Settings</w:t>
      </w:r>
    </w:p>
    <w:p w:rsidR="000B54D3" w:rsidRDefault="000B54D3" w:rsidP="000B54D3">
      <w:pPr>
        <w:pStyle w:val="ExerciseStepLevel1"/>
        <w:numPr>
          <w:ilvl w:val="1"/>
          <w:numId w:val="28"/>
        </w:numPr>
      </w:pPr>
      <w:r>
        <w:t xml:space="preserve">Under Columns click </w:t>
      </w:r>
      <w:r w:rsidRPr="005850A6">
        <w:rPr>
          <w:b/>
        </w:rPr>
        <w:t>Title</w:t>
      </w:r>
    </w:p>
    <w:p w:rsidR="000B54D3" w:rsidRDefault="000B54D3" w:rsidP="000B54D3">
      <w:pPr>
        <w:pStyle w:val="ExerciseStepLevel1"/>
        <w:numPr>
          <w:ilvl w:val="1"/>
          <w:numId w:val="28"/>
        </w:numPr>
      </w:pPr>
      <w:r>
        <w:t xml:space="preserve">Change the Column name from Title to </w:t>
      </w:r>
      <w:r w:rsidRPr="005850A6">
        <w:rPr>
          <w:b/>
        </w:rPr>
        <w:t>Purchased Item</w:t>
      </w:r>
    </w:p>
    <w:p w:rsidR="000B54D3" w:rsidRDefault="000B54D3" w:rsidP="000B54D3">
      <w:pPr>
        <w:pStyle w:val="ExerciseStepLevel1"/>
        <w:numPr>
          <w:ilvl w:val="1"/>
          <w:numId w:val="28"/>
        </w:numPr>
      </w:pPr>
      <w:r>
        <w:t xml:space="preserve">Click </w:t>
      </w:r>
      <w:r w:rsidRPr="005850A6">
        <w:rPr>
          <w:b/>
        </w:rPr>
        <w:t>OK</w:t>
      </w:r>
    </w:p>
    <w:p w:rsidR="000B54D3" w:rsidRDefault="000B54D3" w:rsidP="000B54D3">
      <w:pPr>
        <w:pStyle w:val="ExerciseStepLevel1"/>
      </w:pPr>
      <w:r>
        <w:t xml:space="preserve">Create a </w:t>
      </w:r>
      <w:r w:rsidR="000A1F7C">
        <w:t>Date Purchased</w:t>
      </w:r>
      <w:r>
        <w:t xml:space="preserve"> column</w:t>
      </w:r>
    </w:p>
    <w:p w:rsidR="000B54D3" w:rsidRDefault="000A1F7C" w:rsidP="000B54D3">
      <w:pPr>
        <w:pStyle w:val="ExerciseStepLevel1"/>
        <w:numPr>
          <w:ilvl w:val="1"/>
          <w:numId w:val="28"/>
        </w:numPr>
      </w:pPr>
      <w:r>
        <w:t xml:space="preserve">Under Columns click </w:t>
      </w:r>
      <w:r w:rsidRPr="005850A6">
        <w:rPr>
          <w:b/>
        </w:rPr>
        <w:t>Create column</w:t>
      </w:r>
    </w:p>
    <w:p w:rsidR="000A1F7C" w:rsidRDefault="000A1F7C" w:rsidP="000B54D3">
      <w:pPr>
        <w:pStyle w:val="ExerciseStepLevel1"/>
        <w:numPr>
          <w:ilvl w:val="1"/>
          <w:numId w:val="28"/>
        </w:numPr>
      </w:pPr>
      <w:r>
        <w:t xml:space="preserve">Name = </w:t>
      </w:r>
      <w:r w:rsidRPr="005850A6">
        <w:rPr>
          <w:b/>
        </w:rPr>
        <w:t>Date Purchased</w:t>
      </w:r>
    </w:p>
    <w:p w:rsidR="000A1F7C" w:rsidRDefault="000A1F7C" w:rsidP="000B54D3">
      <w:pPr>
        <w:pStyle w:val="ExerciseStepLevel1"/>
        <w:numPr>
          <w:ilvl w:val="1"/>
          <w:numId w:val="28"/>
        </w:numPr>
      </w:pPr>
      <w:r>
        <w:t xml:space="preserve">Type of column = </w:t>
      </w:r>
      <w:r w:rsidRPr="005850A6">
        <w:rPr>
          <w:b/>
        </w:rPr>
        <w:t>Date and time</w:t>
      </w:r>
    </w:p>
    <w:p w:rsidR="000A1F7C" w:rsidRDefault="000A1F7C" w:rsidP="000B54D3">
      <w:pPr>
        <w:pStyle w:val="ExerciseStepLevel1"/>
        <w:numPr>
          <w:ilvl w:val="1"/>
          <w:numId w:val="28"/>
        </w:numPr>
      </w:pPr>
      <w:r>
        <w:t xml:space="preserve">Click </w:t>
      </w:r>
      <w:r w:rsidRPr="00CF699B">
        <w:rPr>
          <w:b/>
        </w:rPr>
        <w:t>OK</w:t>
      </w:r>
    </w:p>
    <w:p w:rsidR="000A1F7C" w:rsidRDefault="000A1F7C" w:rsidP="000A1F7C">
      <w:pPr>
        <w:pStyle w:val="ExerciseStepLevel1"/>
      </w:pPr>
      <w:r>
        <w:t>Create an Amount column</w:t>
      </w:r>
    </w:p>
    <w:p w:rsidR="000A1F7C" w:rsidRDefault="000A1F7C" w:rsidP="000A1F7C">
      <w:pPr>
        <w:pStyle w:val="ExerciseStepLevel1"/>
        <w:numPr>
          <w:ilvl w:val="1"/>
          <w:numId w:val="28"/>
        </w:numPr>
      </w:pPr>
      <w:r>
        <w:t xml:space="preserve">Under Columns click </w:t>
      </w:r>
      <w:r w:rsidRPr="00CF699B">
        <w:rPr>
          <w:b/>
        </w:rPr>
        <w:t>Create column</w:t>
      </w:r>
    </w:p>
    <w:p w:rsidR="000A1F7C" w:rsidRDefault="000A1F7C" w:rsidP="000A1F7C">
      <w:pPr>
        <w:pStyle w:val="ExerciseStepLevel1"/>
        <w:numPr>
          <w:ilvl w:val="1"/>
          <w:numId w:val="28"/>
        </w:numPr>
      </w:pPr>
      <w:r>
        <w:t xml:space="preserve">Name = </w:t>
      </w:r>
      <w:r w:rsidRPr="00CF699B">
        <w:rPr>
          <w:b/>
        </w:rPr>
        <w:t>Amount</w:t>
      </w:r>
    </w:p>
    <w:p w:rsidR="000A1F7C" w:rsidRDefault="000A1F7C" w:rsidP="000A1F7C">
      <w:pPr>
        <w:pStyle w:val="ExerciseStepLevel1"/>
        <w:numPr>
          <w:ilvl w:val="1"/>
          <w:numId w:val="28"/>
        </w:numPr>
      </w:pPr>
      <w:r>
        <w:t xml:space="preserve">Type of column = </w:t>
      </w:r>
      <w:r w:rsidRPr="00CF699B">
        <w:rPr>
          <w:b/>
        </w:rPr>
        <w:t>Currency</w:t>
      </w:r>
    </w:p>
    <w:p w:rsidR="000A1F7C" w:rsidRDefault="000A1F7C" w:rsidP="000A1F7C">
      <w:pPr>
        <w:pStyle w:val="ExerciseStepLevel1"/>
        <w:numPr>
          <w:ilvl w:val="1"/>
          <w:numId w:val="28"/>
        </w:numPr>
      </w:pPr>
      <w:r>
        <w:t xml:space="preserve">Click </w:t>
      </w:r>
      <w:r w:rsidRPr="00CF699B">
        <w:rPr>
          <w:b/>
        </w:rPr>
        <w:t>OK</w:t>
      </w:r>
    </w:p>
    <w:p w:rsidR="000A1F7C" w:rsidRDefault="000A1F7C" w:rsidP="000A1F7C">
      <w:pPr>
        <w:pStyle w:val="ExerciseStepLevel1"/>
      </w:pPr>
      <w:r>
        <w:t>Create a Quantity column</w:t>
      </w:r>
    </w:p>
    <w:p w:rsidR="00DA019B" w:rsidRDefault="00DA019B" w:rsidP="00DA019B">
      <w:pPr>
        <w:pStyle w:val="ExerciseStepLevel1"/>
        <w:numPr>
          <w:ilvl w:val="1"/>
          <w:numId w:val="28"/>
        </w:numPr>
      </w:pPr>
      <w:r>
        <w:t xml:space="preserve">Under Columns click </w:t>
      </w:r>
      <w:r w:rsidRPr="00CF699B">
        <w:rPr>
          <w:b/>
        </w:rPr>
        <w:t>Create column</w:t>
      </w:r>
    </w:p>
    <w:p w:rsidR="00DA019B" w:rsidRDefault="00DA019B" w:rsidP="00DA019B">
      <w:pPr>
        <w:pStyle w:val="ExerciseStepLevel1"/>
        <w:numPr>
          <w:ilvl w:val="1"/>
          <w:numId w:val="28"/>
        </w:numPr>
      </w:pPr>
      <w:r>
        <w:t xml:space="preserve">Name = </w:t>
      </w:r>
      <w:r w:rsidRPr="00CF699B">
        <w:rPr>
          <w:b/>
        </w:rPr>
        <w:t>Quantity</w:t>
      </w:r>
    </w:p>
    <w:p w:rsidR="00DA019B" w:rsidRDefault="00DA019B" w:rsidP="00DA019B">
      <w:pPr>
        <w:pStyle w:val="ExerciseStepLevel1"/>
        <w:numPr>
          <w:ilvl w:val="1"/>
          <w:numId w:val="28"/>
        </w:numPr>
      </w:pPr>
      <w:r>
        <w:t xml:space="preserve">Type of column = </w:t>
      </w:r>
      <w:r w:rsidRPr="00CF699B">
        <w:rPr>
          <w:b/>
        </w:rPr>
        <w:t>Number</w:t>
      </w:r>
    </w:p>
    <w:p w:rsidR="000A1F7C" w:rsidRDefault="00DA019B" w:rsidP="00DA019B">
      <w:pPr>
        <w:pStyle w:val="ExerciseStepLevel1"/>
        <w:numPr>
          <w:ilvl w:val="1"/>
          <w:numId w:val="28"/>
        </w:numPr>
      </w:pPr>
      <w:r>
        <w:t xml:space="preserve">Click </w:t>
      </w:r>
      <w:r w:rsidRPr="00CF699B">
        <w:rPr>
          <w:b/>
        </w:rPr>
        <w:t>OK</w:t>
      </w:r>
    </w:p>
    <w:p w:rsidR="00DA019B" w:rsidRDefault="00DA019B" w:rsidP="00DA019B">
      <w:pPr>
        <w:pStyle w:val="ExerciseStepLevel1"/>
      </w:pPr>
      <w:r>
        <w:t>Create a Budget Category column</w:t>
      </w:r>
    </w:p>
    <w:p w:rsidR="00DA019B" w:rsidRDefault="00DA019B" w:rsidP="00DA019B">
      <w:pPr>
        <w:pStyle w:val="ExerciseStepLevel1"/>
        <w:numPr>
          <w:ilvl w:val="1"/>
          <w:numId w:val="28"/>
        </w:numPr>
      </w:pPr>
      <w:r>
        <w:t xml:space="preserve">Under Columns click </w:t>
      </w:r>
      <w:r w:rsidRPr="00CF699B">
        <w:rPr>
          <w:b/>
        </w:rPr>
        <w:t>Create column</w:t>
      </w:r>
    </w:p>
    <w:p w:rsidR="00DA019B" w:rsidRDefault="00DA019B" w:rsidP="00DA019B">
      <w:pPr>
        <w:pStyle w:val="ExerciseStepLevel1"/>
        <w:numPr>
          <w:ilvl w:val="1"/>
          <w:numId w:val="28"/>
        </w:numPr>
      </w:pPr>
      <w:r>
        <w:t xml:space="preserve">Name = </w:t>
      </w:r>
      <w:r w:rsidRPr="00CF699B">
        <w:rPr>
          <w:b/>
        </w:rPr>
        <w:t>Budget Category</w:t>
      </w:r>
    </w:p>
    <w:p w:rsidR="00DA019B" w:rsidRDefault="00DA019B" w:rsidP="00DA019B">
      <w:pPr>
        <w:pStyle w:val="ExerciseStepLevel1"/>
        <w:numPr>
          <w:ilvl w:val="1"/>
          <w:numId w:val="28"/>
        </w:numPr>
      </w:pPr>
      <w:r>
        <w:t xml:space="preserve">Type of column = </w:t>
      </w:r>
      <w:r w:rsidRPr="00292BE9">
        <w:rPr>
          <w:b/>
        </w:rPr>
        <w:t>Choice</w:t>
      </w:r>
    </w:p>
    <w:p w:rsidR="00DA019B" w:rsidRDefault="00DA019B" w:rsidP="00DA019B">
      <w:pPr>
        <w:pStyle w:val="ExerciseStepLevel1"/>
        <w:numPr>
          <w:ilvl w:val="1"/>
          <w:numId w:val="28"/>
        </w:numPr>
      </w:pPr>
      <w:r>
        <w:t xml:space="preserve">Choices = </w:t>
      </w:r>
      <w:r w:rsidRPr="00292BE9">
        <w:rPr>
          <w:b/>
        </w:rPr>
        <w:t>Supplies, Hiring, Travel</w:t>
      </w:r>
    </w:p>
    <w:p w:rsidR="00DA019B" w:rsidRDefault="00DA019B" w:rsidP="00DA019B">
      <w:pPr>
        <w:pStyle w:val="ExerciseStepLevel1"/>
        <w:numPr>
          <w:ilvl w:val="1"/>
          <w:numId w:val="28"/>
        </w:numPr>
      </w:pPr>
      <w:r>
        <w:t xml:space="preserve">Set the </w:t>
      </w:r>
      <w:r w:rsidRPr="00292BE9">
        <w:rPr>
          <w:b/>
        </w:rPr>
        <w:t>Default</w:t>
      </w:r>
      <w:r>
        <w:t xml:space="preserve"> value to blank</w:t>
      </w:r>
    </w:p>
    <w:p w:rsidR="00DA019B" w:rsidRDefault="00DA019B" w:rsidP="00DA019B">
      <w:pPr>
        <w:pStyle w:val="ExerciseStepLevel1"/>
        <w:numPr>
          <w:ilvl w:val="1"/>
          <w:numId w:val="28"/>
        </w:numPr>
      </w:pPr>
      <w:r>
        <w:t xml:space="preserve">Click </w:t>
      </w:r>
      <w:r w:rsidRPr="00292BE9">
        <w:rPr>
          <w:b/>
        </w:rPr>
        <w:t>OK</w:t>
      </w:r>
    </w:p>
    <w:p w:rsidR="00B73F6F" w:rsidRDefault="00B73F6F" w:rsidP="00B73F6F">
      <w:pPr>
        <w:pStyle w:val="ExerciseStepLevel1"/>
      </w:pPr>
      <w:r>
        <w:t>Create a Total Spent column</w:t>
      </w:r>
    </w:p>
    <w:p w:rsidR="00B73F6F" w:rsidRDefault="00B73F6F" w:rsidP="00B73F6F">
      <w:pPr>
        <w:pStyle w:val="ExerciseStepLevel1"/>
        <w:numPr>
          <w:ilvl w:val="1"/>
          <w:numId w:val="28"/>
        </w:numPr>
      </w:pPr>
      <w:r>
        <w:t xml:space="preserve">Under Columns click </w:t>
      </w:r>
      <w:r w:rsidRPr="00292BE9">
        <w:rPr>
          <w:b/>
        </w:rPr>
        <w:t>Create column</w:t>
      </w:r>
    </w:p>
    <w:p w:rsidR="00B73F6F" w:rsidRDefault="00B73F6F" w:rsidP="00B73F6F">
      <w:pPr>
        <w:pStyle w:val="ExerciseStepLevel1"/>
        <w:numPr>
          <w:ilvl w:val="1"/>
          <w:numId w:val="28"/>
        </w:numPr>
      </w:pPr>
      <w:r>
        <w:t xml:space="preserve">Name = </w:t>
      </w:r>
      <w:r w:rsidRPr="00292BE9">
        <w:rPr>
          <w:b/>
        </w:rPr>
        <w:t>Total Spent</w:t>
      </w:r>
    </w:p>
    <w:p w:rsidR="00B73F6F" w:rsidRDefault="00B73F6F" w:rsidP="00B73F6F">
      <w:pPr>
        <w:pStyle w:val="ExerciseStepLevel1"/>
        <w:numPr>
          <w:ilvl w:val="1"/>
          <w:numId w:val="28"/>
        </w:numPr>
      </w:pPr>
      <w:r>
        <w:t xml:space="preserve">Type of column = </w:t>
      </w:r>
      <w:r w:rsidRPr="00292BE9">
        <w:rPr>
          <w:b/>
        </w:rPr>
        <w:t>Calculated</w:t>
      </w:r>
    </w:p>
    <w:p w:rsidR="00B73F6F" w:rsidRDefault="00B73F6F" w:rsidP="00B73F6F">
      <w:pPr>
        <w:pStyle w:val="ExerciseStepLevel1"/>
        <w:numPr>
          <w:ilvl w:val="1"/>
          <w:numId w:val="28"/>
        </w:numPr>
      </w:pPr>
      <w:r>
        <w:t xml:space="preserve">Formula = </w:t>
      </w:r>
      <w:r w:rsidRPr="00292BE9">
        <w:rPr>
          <w:b/>
        </w:rPr>
        <w:t>[amount]*[quantity]</w:t>
      </w:r>
    </w:p>
    <w:p w:rsidR="00B73F6F" w:rsidRDefault="00B73F6F" w:rsidP="00B73F6F">
      <w:pPr>
        <w:pStyle w:val="ExerciseStepLevel1"/>
        <w:numPr>
          <w:ilvl w:val="1"/>
          <w:numId w:val="28"/>
        </w:numPr>
      </w:pPr>
      <w:r>
        <w:t xml:space="preserve">Type of value to return = </w:t>
      </w:r>
      <w:r w:rsidRPr="00292BE9">
        <w:rPr>
          <w:b/>
        </w:rPr>
        <w:t>Currency</w:t>
      </w:r>
    </w:p>
    <w:p w:rsidR="00B73F6F" w:rsidRDefault="00B73F6F" w:rsidP="00B73F6F">
      <w:pPr>
        <w:pStyle w:val="ExerciseStepLevel1"/>
        <w:numPr>
          <w:ilvl w:val="1"/>
          <w:numId w:val="28"/>
        </w:numPr>
      </w:pPr>
      <w:r>
        <w:t xml:space="preserve">Click </w:t>
      </w:r>
      <w:r w:rsidRPr="00292BE9">
        <w:rPr>
          <w:b/>
        </w:rPr>
        <w:t>OK</w:t>
      </w:r>
    </w:p>
    <w:p w:rsidR="00DA019B" w:rsidRDefault="00B73F6F" w:rsidP="00DA019B">
      <w:pPr>
        <w:pStyle w:val="ExerciseStepLevel1"/>
      </w:pPr>
      <w:r>
        <w:t>Fill out the list</w:t>
      </w:r>
    </w:p>
    <w:p w:rsidR="00B73F6F" w:rsidRDefault="00B73F6F" w:rsidP="00B73F6F">
      <w:pPr>
        <w:pStyle w:val="ExerciseStepLevel1"/>
        <w:numPr>
          <w:ilvl w:val="1"/>
          <w:numId w:val="28"/>
        </w:numPr>
      </w:pPr>
      <w:r>
        <w:lastRenderedPageBreak/>
        <w:t xml:space="preserve">Click </w:t>
      </w:r>
      <w:r w:rsidRPr="00292BE9">
        <w:rPr>
          <w:b/>
        </w:rPr>
        <w:t>Budget Tracking</w:t>
      </w:r>
      <w:r>
        <w:t xml:space="preserve"> in the breadcrumb</w:t>
      </w:r>
    </w:p>
    <w:p w:rsidR="00B73F6F" w:rsidRDefault="00B73F6F" w:rsidP="00B73F6F">
      <w:pPr>
        <w:pStyle w:val="ExerciseStepLevel1"/>
        <w:numPr>
          <w:ilvl w:val="1"/>
          <w:numId w:val="28"/>
        </w:numPr>
      </w:pPr>
      <w:r>
        <w:t xml:space="preserve">Repeat </w:t>
      </w:r>
      <w:r w:rsidR="007E2A75">
        <w:t xml:space="preserve">steps C – E </w:t>
      </w:r>
      <w:r>
        <w:t>for each item in the table</w:t>
      </w:r>
    </w:p>
    <w:tbl>
      <w:tblPr>
        <w:tblStyle w:val="MediumShading1"/>
        <w:tblW w:w="0" w:type="auto"/>
        <w:tblLook w:val="04A0"/>
      </w:tblPr>
      <w:tblGrid>
        <w:gridCol w:w="2021"/>
        <w:gridCol w:w="1977"/>
        <w:gridCol w:w="1934"/>
        <w:gridCol w:w="1952"/>
        <w:gridCol w:w="1692"/>
      </w:tblGrid>
      <w:tr w:rsidR="008E1859" w:rsidTr="008E1859">
        <w:trPr>
          <w:cnfStyle w:val="100000000000"/>
        </w:trPr>
        <w:tc>
          <w:tcPr>
            <w:cnfStyle w:val="001000000000"/>
            <w:tcW w:w="2021" w:type="dxa"/>
          </w:tcPr>
          <w:p w:rsidR="008E1859" w:rsidRDefault="008E1859" w:rsidP="00B73F6F">
            <w:pPr>
              <w:pStyle w:val="ExerciseStepLevel1"/>
              <w:numPr>
                <w:ilvl w:val="0"/>
                <w:numId w:val="0"/>
              </w:numPr>
              <w:tabs>
                <w:tab w:val="clear" w:pos="576"/>
              </w:tabs>
            </w:pPr>
            <w:r>
              <w:t>Purchased Item</w:t>
            </w:r>
          </w:p>
        </w:tc>
        <w:tc>
          <w:tcPr>
            <w:tcW w:w="1977" w:type="dxa"/>
          </w:tcPr>
          <w:p w:rsidR="008E1859" w:rsidRDefault="008E1859" w:rsidP="00B73F6F">
            <w:pPr>
              <w:pStyle w:val="ExerciseStepLevel1"/>
              <w:numPr>
                <w:ilvl w:val="0"/>
                <w:numId w:val="0"/>
              </w:numPr>
              <w:tabs>
                <w:tab w:val="clear" w:pos="576"/>
              </w:tabs>
              <w:cnfStyle w:val="100000000000"/>
            </w:pPr>
            <w:r>
              <w:t>Date</w:t>
            </w:r>
          </w:p>
        </w:tc>
        <w:tc>
          <w:tcPr>
            <w:tcW w:w="1934" w:type="dxa"/>
          </w:tcPr>
          <w:p w:rsidR="008E1859" w:rsidRDefault="008E1859" w:rsidP="00B73F6F">
            <w:pPr>
              <w:pStyle w:val="ExerciseStepLevel1"/>
              <w:numPr>
                <w:ilvl w:val="0"/>
                <w:numId w:val="0"/>
              </w:numPr>
              <w:tabs>
                <w:tab w:val="clear" w:pos="576"/>
              </w:tabs>
              <w:cnfStyle w:val="100000000000"/>
            </w:pPr>
            <w:r>
              <w:t>Amount</w:t>
            </w:r>
          </w:p>
        </w:tc>
        <w:tc>
          <w:tcPr>
            <w:tcW w:w="1952" w:type="dxa"/>
          </w:tcPr>
          <w:p w:rsidR="008E1859" w:rsidRDefault="008E1859" w:rsidP="00B73F6F">
            <w:pPr>
              <w:pStyle w:val="ExerciseStepLevel1"/>
              <w:numPr>
                <w:ilvl w:val="0"/>
                <w:numId w:val="0"/>
              </w:numPr>
              <w:tabs>
                <w:tab w:val="clear" w:pos="576"/>
              </w:tabs>
              <w:cnfStyle w:val="100000000000"/>
            </w:pPr>
            <w:r>
              <w:t>Quantity</w:t>
            </w:r>
          </w:p>
        </w:tc>
        <w:tc>
          <w:tcPr>
            <w:tcW w:w="1692" w:type="dxa"/>
          </w:tcPr>
          <w:p w:rsidR="008E1859" w:rsidRDefault="008E1859" w:rsidP="00B73F6F">
            <w:pPr>
              <w:pStyle w:val="ExerciseStepLevel1"/>
              <w:numPr>
                <w:ilvl w:val="0"/>
                <w:numId w:val="0"/>
              </w:numPr>
              <w:tabs>
                <w:tab w:val="clear" w:pos="576"/>
              </w:tabs>
              <w:cnfStyle w:val="100000000000"/>
            </w:pPr>
            <w:r>
              <w:t>Category</w:t>
            </w:r>
          </w:p>
        </w:tc>
      </w:tr>
      <w:tr w:rsidR="008E1859" w:rsidTr="008E1859">
        <w:trPr>
          <w:cnfStyle w:val="000000100000"/>
        </w:trPr>
        <w:tc>
          <w:tcPr>
            <w:cnfStyle w:val="001000000000"/>
            <w:tcW w:w="2021" w:type="dxa"/>
          </w:tcPr>
          <w:p w:rsidR="008E1859" w:rsidRDefault="008E1859" w:rsidP="00B73F6F">
            <w:pPr>
              <w:pStyle w:val="ExerciseStepLevel1"/>
              <w:numPr>
                <w:ilvl w:val="0"/>
                <w:numId w:val="0"/>
              </w:numPr>
              <w:tabs>
                <w:tab w:val="clear" w:pos="576"/>
              </w:tabs>
            </w:pPr>
            <w:r>
              <w:t>Red Staplers</w:t>
            </w:r>
          </w:p>
        </w:tc>
        <w:tc>
          <w:tcPr>
            <w:tcW w:w="1977" w:type="dxa"/>
          </w:tcPr>
          <w:p w:rsidR="008E1859" w:rsidRDefault="008E1859" w:rsidP="00B73F6F">
            <w:pPr>
              <w:pStyle w:val="ExerciseStepLevel1"/>
              <w:numPr>
                <w:ilvl w:val="0"/>
                <w:numId w:val="0"/>
              </w:numPr>
              <w:tabs>
                <w:tab w:val="clear" w:pos="576"/>
              </w:tabs>
              <w:cnfStyle w:val="000000100000"/>
            </w:pPr>
            <w:r>
              <w:t>10/1</w:t>
            </w:r>
          </w:p>
        </w:tc>
        <w:tc>
          <w:tcPr>
            <w:tcW w:w="1934" w:type="dxa"/>
          </w:tcPr>
          <w:p w:rsidR="008E1859" w:rsidRDefault="008E1859" w:rsidP="00B73F6F">
            <w:pPr>
              <w:pStyle w:val="ExerciseStepLevel1"/>
              <w:numPr>
                <w:ilvl w:val="0"/>
                <w:numId w:val="0"/>
              </w:numPr>
              <w:tabs>
                <w:tab w:val="clear" w:pos="576"/>
              </w:tabs>
              <w:cnfStyle w:val="000000100000"/>
            </w:pPr>
            <w:r>
              <w:t>12.00</w:t>
            </w:r>
          </w:p>
        </w:tc>
        <w:tc>
          <w:tcPr>
            <w:tcW w:w="1952" w:type="dxa"/>
          </w:tcPr>
          <w:p w:rsidR="008E1859" w:rsidRDefault="008E1859" w:rsidP="00B73F6F">
            <w:pPr>
              <w:pStyle w:val="ExerciseStepLevel1"/>
              <w:numPr>
                <w:ilvl w:val="0"/>
                <w:numId w:val="0"/>
              </w:numPr>
              <w:tabs>
                <w:tab w:val="clear" w:pos="576"/>
              </w:tabs>
              <w:cnfStyle w:val="000000100000"/>
            </w:pPr>
            <w:r>
              <w:t>3</w:t>
            </w:r>
          </w:p>
        </w:tc>
        <w:tc>
          <w:tcPr>
            <w:tcW w:w="1692" w:type="dxa"/>
          </w:tcPr>
          <w:p w:rsidR="008E1859" w:rsidRDefault="008E1859" w:rsidP="00B73F6F">
            <w:pPr>
              <w:pStyle w:val="ExerciseStepLevel1"/>
              <w:numPr>
                <w:ilvl w:val="0"/>
                <w:numId w:val="0"/>
              </w:numPr>
              <w:tabs>
                <w:tab w:val="clear" w:pos="576"/>
              </w:tabs>
              <w:cnfStyle w:val="000000100000"/>
            </w:pPr>
            <w:r>
              <w:t>Supplies</w:t>
            </w:r>
          </w:p>
        </w:tc>
      </w:tr>
      <w:tr w:rsidR="008E1859" w:rsidTr="008E1859">
        <w:trPr>
          <w:cnfStyle w:val="000000010000"/>
        </w:trPr>
        <w:tc>
          <w:tcPr>
            <w:cnfStyle w:val="001000000000"/>
            <w:tcW w:w="2021" w:type="dxa"/>
          </w:tcPr>
          <w:p w:rsidR="008E1859" w:rsidRDefault="008E1859" w:rsidP="00B73F6F">
            <w:pPr>
              <w:pStyle w:val="ExerciseStepLevel1"/>
              <w:numPr>
                <w:ilvl w:val="0"/>
                <w:numId w:val="0"/>
              </w:numPr>
              <w:tabs>
                <w:tab w:val="clear" w:pos="576"/>
              </w:tabs>
            </w:pPr>
            <w:r>
              <w:t>Staples</w:t>
            </w:r>
          </w:p>
        </w:tc>
        <w:tc>
          <w:tcPr>
            <w:tcW w:w="1977" w:type="dxa"/>
          </w:tcPr>
          <w:p w:rsidR="008E1859" w:rsidRDefault="008E1859" w:rsidP="00B73F6F">
            <w:pPr>
              <w:pStyle w:val="ExerciseStepLevel1"/>
              <w:numPr>
                <w:ilvl w:val="0"/>
                <w:numId w:val="0"/>
              </w:numPr>
              <w:tabs>
                <w:tab w:val="clear" w:pos="576"/>
              </w:tabs>
              <w:cnfStyle w:val="000000010000"/>
            </w:pPr>
            <w:r>
              <w:t>10/1</w:t>
            </w:r>
          </w:p>
        </w:tc>
        <w:tc>
          <w:tcPr>
            <w:tcW w:w="1934" w:type="dxa"/>
          </w:tcPr>
          <w:p w:rsidR="008E1859" w:rsidRDefault="008E1859" w:rsidP="00B73F6F">
            <w:pPr>
              <w:pStyle w:val="ExerciseStepLevel1"/>
              <w:numPr>
                <w:ilvl w:val="0"/>
                <w:numId w:val="0"/>
              </w:numPr>
              <w:tabs>
                <w:tab w:val="clear" w:pos="576"/>
              </w:tabs>
              <w:cnfStyle w:val="000000010000"/>
            </w:pPr>
            <w:r>
              <w:t>3.25</w:t>
            </w:r>
          </w:p>
        </w:tc>
        <w:tc>
          <w:tcPr>
            <w:tcW w:w="1952" w:type="dxa"/>
          </w:tcPr>
          <w:p w:rsidR="008E1859" w:rsidRDefault="008E1859" w:rsidP="00B73F6F">
            <w:pPr>
              <w:pStyle w:val="ExerciseStepLevel1"/>
              <w:numPr>
                <w:ilvl w:val="0"/>
                <w:numId w:val="0"/>
              </w:numPr>
              <w:tabs>
                <w:tab w:val="clear" w:pos="576"/>
              </w:tabs>
              <w:cnfStyle w:val="000000010000"/>
            </w:pPr>
            <w:r>
              <w:t>3</w:t>
            </w:r>
          </w:p>
        </w:tc>
        <w:tc>
          <w:tcPr>
            <w:tcW w:w="1692" w:type="dxa"/>
          </w:tcPr>
          <w:p w:rsidR="008E1859" w:rsidRDefault="008E1859" w:rsidP="00B73F6F">
            <w:pPr>
              <w:pStyle w:val="ExerciseStepLevel1"/>
              <w:numPr>
                <w:ilvl w:val="0"/>
                <w:numId w:val="0"/>
              </w:numPr>
              <w:tabs>
                <w:tab w:val="clear" w:pos="576"/>
              </w:tabs>
              <w:cnfStyle w:val="000000010000"/>
            </w:pPr>
            <w:r>
              <w:t>Supplies</w:t>
            </w:r>
          </w:p>
        </w:tc>
      </w:tr>
      <w:tr w:rsidR="008E1859" w:rsidTr="008E1859">
        <w:trPr>
          <w:cnfStyle w:val="000000100000"/>
        </w:trPr>
        <w:tc>
          <w:tcPr>
            <w:cnfStyle w:val="001000000000"/>
            <w:tcW w:w="2021" w:type="dxa"/>
          </w:tcPr>
          <w:p w:rsidR="008E1859" w:rsidRDefault="007E2A75" w:rsidP="00B73F6F">
            <w:pPr>
              <w:pStyle w:val="ExerciseStepLevel1"/>
              <w:numPr>
                <w:ilvl w:val="0"/>
                <w:numId w:val="0"/>
              </w:numPr>
              <w:tabs>
                <w:tab w:val="clear" w:pos="576"/>
              </w:tabs>
            </w:pPr>
            <w:r>
              <w:t>Monster Ads</w:t>
            </w:r>
          </w:p>
        </w:tc>
        <w:tc>
          <w:tcPr>
            <w:tcW w:w="1977" w:type="dxa"/>
          </w:tcPr>
          <w:p w:rsidR="008E1859" w:rsidRDefault="007E2A75" w:rsidP="00B73F6F">
            <w:pPr>
              <w:pStyle w:val="ExerciseStepLevel1"/>
              <w:numPr>
                <w:ilvl w:val="0"/>
                <w:numId w:val="0"/>
              </w:numPr>
              <w:tabs>
                <w:tab w:val="clear" w:pos="576"/>
              </w:tabs>
              <w:cnfStyle w:val="000000100000"/>
            </w:pPr>
            <w:r>
              <w:t>9/15</w:t>
            </w:r>
          </w:p>
        </w:tc>
        <w:tc>
          <w:tcPr>
            <w:tcW w:w="1934" w:type="dxa"/>
          </w:tcPr>
          <w:p w:rsidR="008E1859" w:rsidRDefault="007E2A75" w:rsidP="00B73F6F">
            <w:pPr>
              <w:pStyle w:val="ExerciseStepLevel1"/>
              <w:numPr>
                <w:ilvl w:val="0"/>
                <w:numId w:val="0"/>
              </w:numPr>
              <w:tabs>
                <w:tab w:val="clear" w:pos="576"/>
              </w:tabs>
              <w:cnfStyle w:val="000000100000"/>
            </w:pPr>
            <w:r>
              <w:t>450.00</w:t>
            </w:r>
          </w:p>
        </w:tc>
        <w:tc>
          <w:tcPr>
            <w:tcW w:w="1952" w:type="dxa"/>
          </w:tcPr>
          <w:p w:rsidR="008E1859" w:rsidRDefault="007E2A75" w:rsidP="00B73F6F">
            <w:pPr>
              <w:pStyle w:val="ExerciseStepLevel1"/>
              <w:numPr>
                <w:ilvl w:val="0"/>
                <w:numId w:val="0"/>
              </w:numPr>
              <w:tabs>
                <w:tab w:val="clear" w:pos="576"/>
              </w:tabs>
              <w:cnfStyle w:val="000000100000"/>
            </w:pPr>
            <w:r>
              <w:t>2</w:t>
            </w:r>
          </w:p>
        </w:tc>
        <w:tc>
          <w:tcPr>
            <w:tcW w:w="1692" w:type="dxa"/>
          </w:tcPr>
          <w:p w:rsidR="008E1859" w:rsidRDefault="007E2A75" w:rsidP="00B73F6F">
            <w:pPr>
              <w:pStyle w:val="ExerciseStepLevel1"/>
              <w:numPr>
                <w:ilvl w:val="0"/>
                <w:numId w:val="0"/>
              </w:numPr>
              <w:tabs>
                <w:tab w:val="clear" w:pos="576"/>
              </w:tabs>
              <w:cnfStyle w:val="000000100000"/>
            </w:pPr>
            <w:r>
              <w:t xml:space="preserve">Hiring </w:t>
            </w:r>
          </w:p>
        </w:tc>
      </w:tr>
    </w:tbl>
    <w:p w:rsidR="00B73F6F" w:rsidRDefault="00B73F6F" w:rsidP="00B73F6F">
      <w:pPr>
        <w:pStyle w:val="ExerciseStepLevel1"/>
        <w:numPr>
          <w:ilvl w:val="0"/>
          <w:numId w:val="0"/>
        </w:numPr>
        <w:tabs>
          <w:tab w:val="clear" w:pos="576"/>
        </w:tabs>
        <w:ind w:left="288"/>
      </w:pPr>
    </w:p>
    <w:p w:rsidR="00B73F6F" w:rsidRDefault="00B73F6F" w:rsidP="00B73F6F">
      <w:pPr>
        <w:pStyle w:val="ExerciseStepLevel1"/>
        <w:numPr>
          <w:ilvl w:val="1"/>
          <w:numId w:val="28"/>
        </w:numPr>
      </w:pPr>
      <w:r>
        <w:t xml:space="preserve">Click </w:t>
      </w:r>
      <w:r w:rsidRPr="00292BE9">
        <w:rPr>
          <w:b/>
        </w:rPr>
        <w:t>New</w:t>
      </w:r>
    </w:p>
    <w:p w:rsidR="007E2A75" w:rsidRDefault="007E2A75" w:rsidP="00B73F6F">
      <w:pPr>
        <w:pStyle w:val="ExerciseStepLevel1"/>
        <w:numPr>
          <w:ilvl w:val="1"/>
          <w:numId w:val="28"/>
        </w:numPr>
      </w:pPr>
      <w:r>
        <w:t>Fill in the information</w:t>
      </w:r>
    </w:p>
    <w:p w:rsidR="007E2A75" w:rsidRDefault="007E2A75" w:rsidP="00B73F6F">
      <w:pPr>
        <w:pStyle w:val="ExerciseStepLevel1"/>
        <w:numPr>
          <w:ilvl w:val="1"/>
          <w:numId w:val="28"/>
        </w:numPr>
      </w:pPr>
      <w:r>
        <w:t xml:space="preserve">Click </w:t>
      </w:r>
      <w:r w:rsidRPr="00292BE9">
        <w:rPr>
          <w:b/>
        </w:rPr>
        <w:t>OK</w:t>
      </w:r>
    </w:p>
    <w:p w:rsidR="007E2A75" w:rsidRDefault="007E2A75" w:rsidP="007E2A75">
      <w:pPr>
        <w:pStyle w:val="ExerciseStepLevel1"/>
        <w:numPr>
          <w:ilvl w:val="0"/>
          <w:numId w:val="0"/>
        </w:numPr>
        <w:ind w:left="288"/>
      </w:pPr>
      <w:r>
        <w:t>Notice that the Total Spent column is automatically filled out.</w:t>
      </w:r>
    </w:p>
    <w:p w:rsidR="00DA019B" w:rsidRPr="0053209D" w:rsidRDefault="00DD246F" w:rsidP="00DD246F">
      <w:pPr>
        <w:pStyle w:val="Heading2"/>
      </w:pPr>
      <w:r>
        <w:t>End of Lab</w:t>
      </w:r>
    </w:p>
    <w:sectPr w:rsidR="00DA019B" w:rsidRPr="0053209D" w:rsidSect="00F24E4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B2F" w:rsidRDefault="008E1B2F" w:rsidP="008E38B2">
      <w:pPr>
        <w:spacing w:before="0" w:line="240" w:lineRule="auto"/>
      </w:pPr>
      <w:r>
        <w:separator/>
      </w:r>
    </w:p>
  </w:endnote>
  <w:endnote w:type="continuationSeparator" w:id="1">
    <w:p w:rsidR="008E1B2F" w:rsidRDefault="008E1B2F" w:rsidP="008E38B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83" w:rsidRDefault="00C84E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8B2" w:rsidRPr="008E38B2" w:rsidRDefault="00C84E83" w:rsidP="008E38B2">
    <w:pPr>
      <w:pStyle w:val="Footer"/>
    </w:pPr>
    <w:r w:rsidRPr="00C84E83">
      <w:t xml:space="preserve">© 2009 Critical Path Training, LLC - All Rights </w:t>
    </w:r>
    <w:r w:rsidRPr="00C84E83">
      <w:t>Reserved</w:t>
    </w:r>
    <w:r w:rsidR="008E38B2">
      <w:tab/>
      <w:t>Page</w:t>
    </w:r>
    <w:fldSimple w:instr=" PAGE   \* MERGEFORMAT ">
      <w:r>
        <w:rPr>
          <w:noProof/>
        </w:rPr>
        <w:t>1</w:t>
      </w:r>
    </w:fldSimple>
    <w:r w:rsidR="008E38B2">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83" w:rsidRDefault="00C84E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B2F" w:rsidRDefault="008E1B2F" w:rsidP="008E38B2">
      <w:pPr>
        <w:spacing w:before="0" w:line="240" w:lineRule="auto"/>
      </w:pPr>
      <w:r>
        <w:separator/>
      </w:r>
    </w:p>
  </w:footnote>
  <w:footnote w:type="continuationSeparator" w:id="1">
    <w:p w:rsidR="008E1B2F" w:rsidRDefault="008E1B2F" w:rsidP="008E38B2">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83" w:rsidRDefault="00C84E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83" w:rsidRDefault="00C84E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E83" w:rsidRDefault="00C84E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1D285E"/>
    <w:multiLevelType w:val="multilevel"/>
    <w:tmpl w:val="0409001D"/>
    <w:numStyleLink w:val="ExerciseSteps"/>
  </w:abstractNum>
  <w:abstractNum w:abstractNumId="2">
    <w:nsid w:val="19422222"/>
    <w:multiLevelType w:val="multilevel"/>
    <w:tmpl w:val="25E63D7C"/>
    <w:lvl w:ilvl="0">
      <w:start w:val="1"/>
      <w:numFmt w:val="decimal"/>
      <w:pStyle w:val="ExerciseStepLevel1"/>
      <w:lvlText w:val="%1)"/>
      <w:lvlJc w:val="left"/>
      <w:pPr>
        <w:tabs>
          <w:tab w:val="num" w:pos="288"/>
        </w:tabs>
        <w:ind w:left="288" w:hanging="288"/>
      </w:pPr>
      <w:rPr>
        <w:rFonts w:ascii="Arial" w:hAnsi="Arial" w:hint="default"/>
        <w:b w:val="0"/>
        <w:sz w:val="20"/>
      </w:rPr>
    </w:lvl>
    <w:lvl w:ilvl="1">
      <w:start w:val="1"/>
      <w:numFmt w:val="upperLetter"/>
      <w:lvlText w:val="%2)"/>
      <w:lvlJc w:val="left"/>
      <w:pPr>
        <w:tabs>
          <w:tab w:val="num" w:pos="576"/>
        </w:tabs>
        <w:ind w:left="288" w:firstLine="0"/>
      </w:pPr>
      <w:rPr>
        <w:rFonts w:hint="default"/>
      </w:rPr>
    </w:lvl>
    <w:lvl w:ilvl="2">
      <w:start w:val="1"/>
      <w:numFmt w:val="upperRoman"/>
      <w:pStyle w:val="ExerciseStepLevel3"/>
      <w:lvlText w:val="%3)"/>
      <w:lvlJc w:val="left"/>
      <w:pPr>
        <w:tabs>
          <w:tab w:val="num" w:pos="864"/>
        </w:tabs>
        <w:ind w:left="576"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0CC3363"/>
    <w:multiLevelType w:val="hybridMultilevel"/>
    <w:tmpl w:val="245E884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38FC652C"/>
    <w:multiLevelType w:val="multilevel"/>
    <w:tmpl w:val="0409001D"/>
    <w:styleLink w:val="ExerciseStep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09B31CF"/>
    <w:multiLevelType w:val="multilevel"/>
    <w:tmpl w:val="E76CBB1A"/>
    <w:lvl w:ilvl="0">
      <w:start w:val="1"/>
      <w:numFmt w:val="decimal"/>
      <w:lvlText w:val="%1)"/>
      <w:lvlJc w:val="left"/>
      <w:pPr>
        <w:tabs>
          <w:tab w:val="num" w:pos="288"/>
        </w:tabs>
        <w:ind w:left="288" w:hanging="288"/>
      </w:pPr>
      <w:rPr>
        <w:rFonts w:ascii="Arial" w:hAnsi="Arial" w:hint="default"/>
        <w:sz w:val="20"/>
      </w:rPr>
    </w:lvl>
    <w:lvl w:ilvl="1">
      <w:start w:val="1"/>
      <w:numFmt w:val="upperLetter"/>
      <w:lvlRestart w:val="0"/>
      <w:lvlText w:val="%2)"/>
      <w:lvlJc w:val="left"/>
      <w:pPr>
        <w:tabs>
          <w:tab w:val="num" w:pos="648"/>
        </w:tabs>
        <w:ind w:left="432" w:hanging="72"/>
      </w:pPr>
      <w:rPr>
        <w:rFonts w:hint="default"/>
      </w:rPr>
    </w:lvl>
    <w:lvl w:ilvl="2">
      <w:start w:val="1"/>
      <w:numFmt w:val="upperRoman"/>
      <w:lvlRestart w:val="1"/>
      <w:lvlText w:val="%3)"/>
      <w:lvlJc w:val="left"/>
      <w:pPr>
        <w:tabs>
          <w:tab w:val="num" w:pos="864"/>
        </w:tabs>
        <w:ind w:left="86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FE44BE7"/>
    <w:multiLevelType w:val="hybridMultilevel"/>
    <w:tmpl w:val="222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efaultTabStop w:val="720"/>
  <w:characterSpacingControl w:val="doNotCompress"/>
  <w:footnotePr>
    <w:footnote w:id="0"/>
    <w:footnote w:id="1"/>
  </w:footnotePr>
  <w:endnotePr>
    <w:endnote w:id="0"/>
    <w:endnote w:id="1"/>
  </w:endnotePr>
  <w:compat/>
  <w:rsids>
    <w:rsidRoot w:val="00826A54"/>
    <w:rsid w:val="00062F9D"/>
    <w:rsid w:val="000A1F7C"/>
    <w:rsid w:val="000B54D3"/>
    <w:rsid w:val="000F266A"/>
    <w:rsid w:val="001044BC"/>
    <w:rsid w:val="00153A47"/>
    <w:rsid w:val="0017254A"/>
    <w:rsid w:val="001B37B8"/>
    <w:rsid w:val="001C2018"/>
    <w:rsid w:val="001C5929"/>
    <w:rsid w:val="00292BE9"/>
    <w:rsid w:val="002A2D3E"/>
    <w:rsid w:val="002B290D"/>
    <w:rsid w:val="002D6CB4"/>
    <w:rsid w:val="002F2959"/>
    <w:rsid w:val="003531FC"/>
    <w:rsid w:val="003534F8"/>
    <w:rsid w:val="00393681"/>
    <w:rsid w:val="003E54E7"/>
    <w:rsid w:val="004171A1"/>
    <w:rsid w:val="00420C99"/>
    <w:rsid w:val="00435B43"/>
    <w:rsid w:val="00484B7C"/>
    <w:rsid w:val="004B513D"/>
    <w:rsid w:val="004E6E9D"/>
    <w:rsid w:val="0053209D"/>
    <w:rsid w:val="00544082"/>
    <w:rsid w:val="00546CA5"/>
    <w:rsid w:val="005850A6"/>
    <w:rsid w:val="005C04D5"/>
    <w:rsid w:val="00625D5C"/>
    <w:rsid w:val="00651869"/>
    <w:rsid w:val="00655E76"/>
    <w:rsid w:val="006855C6"/>
    <w:rsid w:val="00695109"/>
    <w:rsid w:val="00717D32"/>
    <w:rsid w:val="007B16CB"/>
    <w:rsid w:val="007E2A75"/>
    <w:rsid w:val="007F23C1"/>
    <w:rsid w:val="007F5B89"/>
    <w:rsid w:val="007F729D"/>
    <w:rsid w:val="00826A54"/>
    <w:rsid w:val="0084009F"/>
    <w:rsid w:val="008D2F01"/>
    <w:rsid w:val="008E1859"/>
    <w:rsid w:val="008E1B2F"/>
    <w:rsid w:val="008E38B2"/>
    <w:rsid w:val="00910A1E"/>
    <w:rsid w:val="00921732"/>
    <w:rsid w:val="00923581"/>
    <w:rsid w:val="009270CB"/>
    <w:rsid w:val="00957CB8"/>
    <w:rsid w:val="009B6371"/>
    <w:rsid w:val="009D70F3"/>
    <w:rsid w:val="00AA3931"/>
    <w:rsid w:val="00AC0804"/>
    <w:rsid w:val="00B3469F"/>
    <w:rsid w:val="00B44926"/>
    <w:rsid w:val="00B51F9B"/>
    <w:rsid w:val="00B73F6F"/>
    <w:rsid w:val="00BA0127"/>
    <w:rsid w:val="00BB0FA9"/>
    <w:rsid w:val="00C07A81"/>
    <w:rsid w:val="00C827AC"/>
    <w:rsid w:val="00C84E83"/>
    <w:rsid w:val="00CA3DC8"/>
    <w:rsid w:val="00CD2591"/>
    <w:rsid w:val="00CF699B"/>
    <w:rsid w:val="00D105A1"/>
    <w:rsid w:val="00D32801"/>
    <w:rsid w:val="00D515AF"/>
    <w:rsid w:val="00D72FCF"/>
    <w:rsid w:val="00DA019B"/>
    <w:rsid w:val="00DD246F"/>
    <w:rsid w:val="00E52DCD"/>
    <w:rsid w:val="00E60732"/>
    <w:rsid w:val="00E81A97"/>
    <w:rsid w:val="00E96B63"/>
    <w:rsid w:val="00EC6191"/>
    <w:rsid w:val="00ED2472"/>
    <w:rsid w:val="00ED54D7"/>
    <w:rsid w:val="00EE5C90"/>
    <w:rsid w:val="00F24E45"/>
    <w:rsid w:val="00F627D0"/>
    <w:rsid w:val="00F86317"/>
    <w:rsid w:val="00FD7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00" w:line="276" w:lineRule="auto"/>
        <w:ind w:left="144" w:hanging="14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E38B2"/>
    <w:rPr>
      <w:rFonts w:ascii="Arial" w:hAnsi="Arial"/>
      <w:sz w:val="20"/>
    </w:rPr>
  </w:style>
  <w:style w:type="paragraph" w:styleId="Heading1">
    <w:name w:val="heading 1"/>
    <w:basedOn w:val="Normal"/>
    <w:next w:val="Normal"/>
    <w:link w:val="Heading1Char"/>
    <w:uiPriority w:val="9"/>
    <w:unhideWhenUsed/>
    <w:rsid w:val="00B51F9B"/>
    <w:pPr>
      <w:keepNext/>
      <w:keepLines/>
      <w:pBdr>
        <w:bottom w:val="single" w:sz="4" w:space="1" w:color="auto"/>
      </w:pBd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51F9B"/>
    <w:pPr>
      <w:keepNext/>
      <w:keepLines/>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next w:val="LabOverview"/>
    <w:qFormat/>
    <w:rsid w:val="003E54E7"/>
    <w:pPr>
      <w:pBdr>
        <w:bottom w:val="single" w:sz="2" w:space="1" w:color="auto"/>
      </w:pBdr>
      <w:spacing w:after="240"/>
    </w:pPr>
    <w:rPr>
      <w:b/>
      <w:sz w:val="28"/>
    </w:rPr>
  </w:style>
  <w:style w:type="paragraph" w:customStyle="1" w:styleId="LabOverview">
    <w:name w:val="LabOverview"/>
    <w:basedOn w:val="Normal"/>
    <w:qFormat/>
    <w:rsid w:val="006855C6"/>
    <w:pPr>
      <w:spacing w:before="240"/>
      <w:ind w:left="0" w:firstLine="0"/>
    </w:pPr>
  </w:style>
  <w:style w:type="paragraph" w:customStyle="1" w:styleId="ExerciseStepLevel1">
    <w:name w:val="ExerciseStepLevel1"/>
    <w:basedOn w:val="Normal"/>
    <w:qFormat/>
    <w:rsid w:val="00ED54D7"/>
    <w:pPr>
      <w:numPr>
        <w:numId w:val="28"/>
      </w:numPr>
      <w:tabs>
        <w:tab w:val="left" w:pos="432"/>
        <w:tab w:val="left" w:pos="576"/>
      </w:tabs>
      <w:spacing w:before="120"/>
    </w:pPr>
  </w:style>
  <w:style w:type="paragraph" w:customStyle="1" w:styleId="ExerciseStepLevel2">
    <w:name w:val="ExerciseStepLevel2"/>
    <w:basedOn w:val="Normal"/>
    <w:qFormat/>
    <w:rsid w:val="007F23C1"/>
    <w:pPr>
      <w:tabs>
        <w:tab w:val="num" w:pos="576"/>
      </w:tabs>
      <w:spacing w:before="80" w:after="80"/>
      <w:ind w:left="288" w:firstLine="0"/>
    </w:pPr>
    <w:rPr>
      <w:sz w:val="18"/>
    </w:rPr>
  </w:style>
  <w:style w:type="paragraph" w:customStyle="1" w:styleId="ExerciseStepLevel3">
    <w:name w:val="ExerciseStepLevel3"/>
    <w:basedOn w:val="Normal"/>
    <w:qFormat/>
    <w:rsid w:val="007F23C1"/>
    <w:pPr>
      <w:numPr>
        <w:ilvl w:val="2"/>
        <w:numId w:val="28"/>
      </w:numPr>
    </w:pPr>
    <w:rPr>
      <w:i/>
      <w:sz w:val="16"/>
    </w:rPr>
  </w:style>
  <w:style w:type="numbering" w:customStyle="1" w:styleId="ExerciseSteps">
    <w:name w:val="ExerciseSteps"/>
    <w:basedOn w:val="NoList"/>
    <w:uiPriority w:val="99"/>
    <w:rsid w:val="00F86317"/>
    <w:pPr>
      <w:numPr>
        <w:numId w:val="1"/>
      </w:numPr>
    </w:pPr>
  </w:style>
  <w:style w:type="paragraph" w:customStyle="1" w:styleId="ExerciseTitle">
    <w:name w:val="ExerciseTitle"/>
    <w:basedOn w:val="Normal"/>
    <w:rsid w:val="003E54E7"/>
    <w:pPr>
      <w:spacing w:before="240"/>
    </w:pPr>
    <w:rPr>
      <w:b/>
      <w:sz w:val="24"/>
    </w:rPr>
  </w:style>
  <w:style w:type="paragraph" w:styleId="ListParagraph">
    <w:name w:val="List Paragraph"/>
    <w:basedOn w:val="Normal"/>
    <w:uiPriority w:val="34"/>
    <w:unhideWhenUsed/>
    <w:rsid w:val="00F86317"/>
    <w:pPr>
      <w:ind w:left="720"/>
      <w:contextualSpacing/>
    </w:pPr>
  </w:style>
  <w:style w:type="character" w:customStyle="1" w:styleId="Heading1Char">
    <w:name w:val="Heading 1 Char"/>
    <w:basedOn w:val="DefaultParagraphFont"/>
    <w:link w:val="Heading1"/>
    <w:uiPriority w:val="9"/>
    <w:rsid w:val="00B51F9B"/>
    <w:rPr>
      <w:rFonts w:ascii="Arial" w:eastAsiaTheme="majorEastAsia" w:hAnsi="Arial" w:cstheme="majorBidi"/>
      <w:b/>
      <w:bCs/>
      <w:sz w:val="28"/>
      <w:szCs w:val="28"/>
    </w:rPr>
  </w:style>
  <w:style w:type="paragraph" w:customStyle="1" w:styleId="ExerciseStepLevel1Code">
    <w:name w:val="ExerciseStepLevel1Code"/>
    <w:basedOn w:val="ExerciseStepLevel1"/>
    <w:qFormat/>
    <w:rsid w:val="007F23C1"/>
    <w:pPr>
      <w:numPr>
        <w:numId w:val="0"/>
      </w:numPr>
      <w:shd w:val="pct12" w:color="auto" w:fill="auto"/>
      <w:spacing w:before="0"/>
      <w:ind w:left="360"/>
    </w:pPr>
    <w:rPr>
      <w:rFonts w:ascii="Lucida Console" w:hAnsi="Lucida Console"/>
      <w:b/>
      <w:noProof/>
      <w:sz w:val="18"/>
    </w:rPr>
  </w:style>
  <w:style w:type="character" w:styleId="PlaceholderText">
    <w:name w:val="Placeholder Text"/>
    <w:basedOn w:val="DefaultParagraphFont"/>
    <w:uiPriority w:val="99"/>
    <w:semiHidden/>
    <w:rsid w:val="004B513D"/>
    <w:rPr>
      <w:color w:val="808080"/>
    </w:rPr>
  </w:style>
  <w:style w:type="paragraph" w:styleId="BalloonText">
    <w:name w:val="Balloon Text"/>
    <w:basedOn w:val="Normal"/>
    <w:link w:val="BalloonTextChar"/>
    <w:uiPriority w:val="99"/>
    <w:semiHidden/>
    <w:unhideWhenUsed/>
    <w:rsid w:val="004B5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3D"/>
    <w:rPr>
      <w:rFonts w:ascii="Tahoma" w:hAnsi="Tahoma" w:cs="Tahoma"/>
      <w:sz w:val="16"/>
      <w:szCs w:val="16"/>
    </w:rPr>
  </w:style>
  <w:style w:type="paragraph" w:customStyle="1" w:styleId="ExerciseStepLevel1Picture">
    <w:name w:val="ExerciseStepLevel1Picture"/>
    <w:basedOn w:val="ExerciseStepLevel1"/>
    <w:qFormat/>
    <w:rsid w:val="004171A1"/>
    <w:pPr>
      <w:numPr>
        <w:numId w:val="0"/>
      </w:numPr>
      <w:spacing w:before="40" w:after="80"/>
      <w:ind w:left="288"/>
    </w:pPr>
  </w:style>
  <w:style w:type="paragraph" w:customStyle="1" w:styleId="ExerciseStepLevel2Code">
    <w:name w:val="ExerciseStepLevel2Code"/>
    <w:basedOn w:val="ExerciseStepLevel2"/>
    <w:qFormat/>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qFormat/>
    <w:rsid w:val="004171A1"/>
    <w:pPr>
      <w:tabs>
        <w:tab w:val="clear" w:pos="576"/>
      </w:tabs>
      <w:ind w:left="576"/>
    </w:pPr>
  </w:style>
  <w:style w:type="paragraph" w:styleId="Header">
    <w:name w:val="header"/>
    <w:basedOn w:val="Normal"/>
    <w:link w:val="HeaderChar"/>
    <w:uiPriority w:val="99"/>
    <w:semiHidden/>
    <w:unhideWhenUsed/>
    <w:rsid w:val="008E38B2"/>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8E38B2"/>
    <w:rPr>
      <w:rFonts w:ascii="Arial" w:hAnsi="Arial"/>
      <w:sz w:val="20"/>
    </w:rPr>
  </w:style>
  <w:style w:type="paragraph" w:styleId="Footer">
    <w:name w:val="footer"/>
    <w:basedOn w:val="Normal"/>
    <w:link w:val="FooterChar"/>
    <w:uiPriority w:val="99"/>
    <w:unhideWhenUsed/>
    <w:rsid w:val="008E38B2"/>
    <w:pPr>
      <w:pBdr>
        <w:top w:val="single" w:sz="4" w:space="1" w:color="auto"/>
      </w:pBdr>
      <w:tabs>
        <w:tab w:val="center" w:pos="4680"/>
        <w:tab w:val="right" w:pos="9360"/>
      </w:tabs>
      <w:spacing w:before="0" w:line="240" w:lineRule="auto"/>
    </w:pPr>
  </w:style>
  <w:style w:type="character" w:customStyle="1" w:styleId="FooterChar">
    <w:name w:val="Footer Char"/>
    <w:basedOn w:val="DefaultParagraphFont"/>
    <w:link w:val="Footer"/>
    <w:uiPriority w:val="99"/>
    <w:rsid w:val="008E38B2"/>
    <w:rPr>
      <w:rFonts w:ascii="Arial" w:hAnsi="Arial"/>
      <w:sz w:val="20"/>
    </w:rPr>
  </w:style>
  <w:style w:type="character" w:styleId="HTMLCode">
    <w:name w:val="HTML Code"/>
    <w:basedOn w:val="DefaultParagraphFont"/>
    <w:uiPriority w:val="99"/>
    <w:semiHidden/>
    <w:unhideWhenUsed/>
    <w:rsid w:val="008E38B2"/>
    <w:rPr>
      <w:rFonts w:ascii="Lucida Console" w:hAnsi="Lucida Console"/>
      <w:sz w:val="20"/>
      <w:szCs w:val="20"/>
    </w:rPr>
  </w:style>
  <w:style w:type="character" w:customStyle="1" w:styleId="Heading2Char">
    <w:name w:val="Heading 2 Char"/>
    <w:basedOn w:val="DefaultParagraphFont"/>
    <w:link w:val="Heading2"/>
    <w:uiPriority w:val="9"/>
    <w:rsid w:val="00B51F9B"/>
    <w:rPr>
      <w:rFonts w:ascii="Arial" w:eastAsiaTheme="majorEastAsia" w:hAnsi="Arial" w:cstheme="majorBidi"/>
      <w:b/>
      <w:bCs/>
      <w:sz w:val="24"/>
      <w:szCs w:val="26"/>
    </w:rPr>
  </w:style>
  <w:style w:type="table" w:styleId="TableGrid">
    <w:name w:val="Table Grid"/>
    <w:basedOn w:val="TableNormal"/>
    <w:uiPriority w:val="59"/>
    <w:rsid w:val="008E1859"/>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8E1859"/>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8E1859"/>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071800457">
      <w:bodyDiv w:val="1"/>
      <w:marLeft w:val="0"/>
      <w:marRight w:val="0"/>
      <w:marTop w:val="0"/>
      <w:marBottom w:val="0"/>
      <w:divBdr>
        <w:top w:val="none" w:sz="0" w:space="0" w:color="auto"/>
        <w:left w:val="none" w:sz="0" w:space="0" w:color="auto"/>
        <w:bottom w:val="none" w:sz="0" w:space="0" w:color="auto"/>
        <w:right w:val="none" w:sz="0" w:space="0" w:color="auto"/>
      </w:divBdr>
    </w:div>
    <w:div w:id="212087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434127DB94BD1A4BC9B680A34B7A4"/>
        <w:category>
          <w:name w:val="General"/>
          <w:gallery w:val="placeholder"/>
        </w:category>
        <w:types>
          <w:type w:val="bbPlcHdr"/>
        </w:types>
        <w:behaviors>
          <w:behavior w:val="content"/>
        </w:behaviors>
        <w:guid w:val="{B14DC0D0-CF87-4E3D-BED6-7B4DEF66B650}"/>
      </w:docPartPr>
      <w:docPartBody>
        <w:p w:rsidR="001C01DB" w:rsidRDefault="00C93A77">
          <w:pPr>
            <w:pStyle w:val="648434127DB94BD1A4BC9B680A34B7A4"/>
          </w:pPr>
          <w:r w:rsidRPr="003A3F21">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A77"/>
    <w:rsid w:val="001C01DB"/>
    <w:rsid w:val="006F4CE7"/>
    <w:rsid w:val="009D439D"/>
    <w:rsid w:val="00A011B9"/>
    <w:rsid w:val="00A31794"/>
    <w:rsid w:val="00C93A77"/>
    <w:rsid w:val="00FB4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1DB"/>
    <w:rPr>
      <w:color w:val="808080"/>
    </w:rPr>
  </w:style>
  <w:style w:type="paragraph" w:customStyle="1" w:styleId="648434127DB94BD1A4BC9B680A34B7A4">
    <w:name w:val="648434127DB94BD1A4BC9B680A34B7A4"/>
    <w:rsid w:val="001C01DB"/>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dlc_DocId xmlns="c83d3ea4-1015-4b4b-bfa9-09fbcd7aa64d">3CC2HQU7XWNV-64-10</_dlc_DocId>
    <_dlc_DocIdUrl xmlns="c83d3ea4-1015-4b4b-bfa9-09fbcd7aa64d">
      <Url>http://intranet.sharepointblackops.com/Courses/SPA401/_layouts/DocIdRedir.aspx?ID=3CC2HQU7XWNV-64-10</Url>
      <Description>3CC2HQU7XWNV-64-10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A945E62-3C2A-40AC-994E-D7EAF0BB6CD7}"/>
</file>

<file path=customXml/itemProps2.xml><?xml version="1.0" encoding="utf-8"?>
<ds:datastoreItem xmlns:ds="http://schemas.openxmlformats.org/officeDocument/2006/customXml" ds:itemID="{E1D3DBAF-DC3D-4546-8E0F-84EFFCBF9F66}"/>
</file>

<file path=customXml/itemProps3.xml><?xml version="1.0" encoding="utf-8"?>
<ds:datastoreItem xmlns:ds="http://schemas.openxmlformats.org/officeDocument/2006/customXml" ds:itemID="{161D3277-89AA-45DE-B1C7-D48CB32F3D37}"/>
</file>

<file path=customXml/itemProps4.xml><?xml version="1.0" encoding="utf-8"?>
<ds:datastoreItem xmlns:ds="http://schemas.openxmlformats.org/officeDocument/2006/customXml" ds:itemID="{C3C976D3-E9FA-40E7-A93F-7D08150BE765}"/>
</file>

<file path=customXml/itemProps5.xml><?xml version="1.0" encoding="utf-8"?>
<ds:datastoreItem xmlns:ds="http://schemas.openxmlformats.org/officeDocument/2006/customXml" ds:itemID="{EA692368-2761-4A1C-A516-063414100D75}"/>
</file>

<file path=docProps/app.xml><?xml version="1.0" encoding="utf-8"?>
<Properties xmlns="http://schemas.openxmlformats.org/officeDocument/2006/extended-properties" xmlns:vt="http://schemas.openxmlformats.org/officeDocument/2006/docPropsVTypes">
  <Template>LabTemplate.dotx</Template>
  <TotalTime>188</TotalTime>
  <Pages>6</Pages>
  <Words>1121</Words>
  <Characters>6395</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Lab &lt;05&gt;: Using and Customizing SharePoint Sites</vt:lpstr>
      <vt:lpstr>    Exercise 1: Adding a Web Part to the page</vt:lpstr>
      <vt:lpstr>    Exercise 2: Adding documents to a document library.</vt:lpstr>
      <vt:lpstr>    Exercise 3: Creating a view</vt:lpstr>
      <vt:lpstr>    Exercise 4: Create a custom list</vt:lpstr>
      <vt:lpstr>    End of Lab</vt:lpstr>
    </vt:vector>
  </TitlesOfParts>
  <Company>Ted Pattison Group, Inc.</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Young</dc:creator>
  <cp:keywords>SP401;TPG</cp:keywords>
  <cp:lastModifiedBy>TedP</cp:lastModifiedBy>
  <cp:revision>7</cp:revision>
  <dcterms:created xsi:type="dcterms:W3CDTF">2007-09-30T23:07:00Z</dcterms:created>
  <dcterms:modified xsi:type="dcterms:W3CDTF">2009-05-22T00:01:00Z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1000</vt:r8>
  </property>
  <property fmtid="{D5CDD505-2E9C-101B-9397-08002B2CF9AE}" pid="4" name="_dlc_DocIdItemGuid">
    <vt:lpwstr>d182b757-af4c-4d5e-b91d-9a351587f0da</vt:lpwstr>
  </property>
</Properties>
</file>