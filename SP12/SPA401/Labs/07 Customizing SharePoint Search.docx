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B51F9B">
            <w:t>0</w:t>
          </w:r>
          <w:r w:rsidR="000A7DA7">
            <w:t>7</w:t>
          </w:r>
        </w:sdtContent>
      </w:sdt>
      <w:r w:rsidR="00F86317">
        <w:t xml:space="preserve">: </w:t>
      </w:r>
      <w:r w:rsidR="000A7DA7">
        <w:t>Configuring</w:t>
      </w:r>
      <w:r w:rsidR="00C07A81">
        <w:t xml:space="preserve"> </w:t>
      </w:r>
      <w:r w:rsidR="000A7DA7">
        <w:t>and Customizing SharePoint Search</w:t>
      </w:r>
    </w:p>
    <w:p w:rsidR="00F86317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114340">
        <w:t xml:space="preserve">Search is a powerful tool.  In this lab you will setup the server for indexing PDFs and add some content sources.  Then you will look at some changes to make the users </w:t>
      </w:r>
      <w:proofErr w:type="gramStart"/>
      <w:r w:rsidR="00114340">
        <w:t>life’s</w:t>
      </w:r>
      <w:proofErr w:type="gramEnd"/>
      <w:r w:rsidR="00114340">
        <w:t xml:space="preserve"> easier.  </w:t>
      </w:r>
    </w:p>
    <w:p w:rsidR="00F86317" w:rsidRPr="00910A1E" w:rsidRDefault="003E54E7" w:rsidP="00910A1E">
      <w:pPr>
        <w:pStyle w:val="Heading2"/>
      </w:pPr>
      <w:r w:rsidRPr="00910A1E">
        <w:t xml:space="preserve">Exercise 1: </w:t>
      </w:r>
      <w:r w:rsidR="005240C0">
        <w:t>Allowing PDF</w:t>
      </w:r>
      <w:r w:rsidR="00EE539B">
        <w:t xml:space="preserve"> files</w:t>
      </w:r>
      <w:r w:rsidR="005240C0">
        <w:t xml:space="preserve"> to be crawled</w:t>
      </w:r>
    </w:p>
    <w:p w:rsidR="005240C0" w:rsidRDefault="005240C0" w:rsidP="009B6371">
      <w:pPr>
        <w:pStyle w:val="ExerciseStepLevel1"/>
        <w:numPr>
          <w:ilvl w:val="0"/>
          <w:numId w:val="11"/>
        </w:numPr>
      </w:pPr>
      <w:r>
        <w:t xml:space="preserve">Installing the Adobe PDF </w:t>
      </w:r>
      <w:proofErr w:type="spellStart"/>
      <w:r>
        <w:t>Ifilter</w:t>
      </w:r>
      <w:proofErr w:type="spellEnd"/>
    </w:p>
    <w:p w:rsidR="009B6371" w:rsidRDefault="000A7DA7" w:rsidP="005240C0">
      <w:pPr>
        <w:pStyle w:val="ExerciseStepLevel1"/>
        <w:numPr>
          <w:ilvl w:val="1"/>
          <w:numId w:val="11"/>
        </w:numPr>
      </w:pPr>
      <w:r>
        <w:t xml:space="preserve">Navigate to </w:t>
      </w:r>
      <w:r w:rsidRPr="00114340">
        <w:rPr>
          <w:b/>
        </w:rPr>
        <w:t>c:\_student files\module 7</w:t>
      </w:r>
    </w:p>
    <w:p w:rsidR="000A7DA7" w:rsidRDefault="000A7DA7" w:rsidP="005240C0">
      <w:pPr>
        <w:pStyle w:val="ExerciseStepLevel1"/>
        <w:numPr>
          <w:ilvl w:val="1"/>
          <w:numId w:val="11"/>
        </w:numPr>
      </w:pPr>
      <w:r>
        <w:t xml:space="preserve">Run </w:t>
      </w:r>
      <w:r w:rsidRPr="00114340">
        <w:rPr>
          <w:b/>
        </w:rPr>
        <w:t>ifilter60.exe</w:t>
      </w:r>
      <w:r>
        <w:t xml:space="preserve"> </w:t>
      </w:r>
    </w:p>
    <w:p w:rsidR="000A7DA7" w:rsidRDefault="000A7DA7" w:rsidP="005240C0">
      <w:pPr>
        <w:pStyle w:val="ExerciseStepLevel1"/>
        <w:numPr>
          <w:ilvl w:val="1"/>
          <w:numId w:val="11"/>
        </w:numPr>
      </w:pPr>
      <w:r>
        <w:t xml:space="preserve">Click </w:t>
      </w:r>
      <w:r w:rsidRPr="00114340">
        <w:rPr>
          <w:b/>
        </w:rPr>
        <w:t>Run</w:t>
      </w:r>
    </w:p>
    <w:p w:rsidR="006B0926" w:rsidRDefault="006B0926" w:rsidP="005240C0">
      <w:pPr>
        <w:pStyle w:val="ExerciseStepLevel1"/>
        <w:numPr>
          <w:ilvl w:val="1"/>
          <w:numId w:val="11"/>
        </w:numPr>
      </w:pPr>
      <w:r>
        <w:t xml:space="preserve">Click </w:t>
      </w:r>
      <w:r w:rsidRPr="00114340">
        <w:rPr>
          <w:b/>
        </w:rPr>
        <w:t>Next, Accept, Next</w:t>
      </w:r>
    </w:p>
    <w:p w:rsidR="006B0926" w:rsidRDefault="006B0926" w:rsidP="005240C0">
      <w:pPr>
        <w:pStyle w:val="ExerciseStepLevel1"/>
        <w:numPr>
          <w:ilvl w:val="1"/>
          <w:numId w:val="11"/>
        </w:numPr>
      </w:pPr>
      <w:r>
        <w:t xml:space="preserve">At successful screen click </w:t>
      </w:r>
      <w:r w:rsidRPr="00114340">
        <w:rPr>
          <w:b/>
        </w:rPr>
        <w:t>OK</w:t>
      </w:r>
    </w:p>
    <w:p w:rsidR="006B0926" w:rsidRDefault="005240C0" w:rsidP="009B6371">
      <w:pPr>
        <w:pStyle w:val="ExerciseStepLevel1"/>
        <w:numPr>
          <w:ilvl w:val="0"/>
          <w:numId w:val="11"/>
        </w:numPr>
      </w:pPr>
      <w:r>
        <w:t>Adding PDF to crawled file types</w:t>
      </w:r>
    </w:p>
    <w:p w:rsidR="005240C0" w:rsidRDefault="00B5281C" w:rsidP="005240C0">
      <w:pPr>
        <w:pStyle w:val="ExerciseStepLevel1"/>
        <w:numPr>
          <w:ilvl w:val="1"/>
          <w:numId w:val="11"/>
        </w:numPr>
      </w:pPr>
      <w:r>
        <w:t xml:space="preserve">Open </w:t>
      </w:r>
      <w:r w:rsidRPr="00114340">
        <w:rPr>
          <w:b/>
        </w:rPr>
        <w:t>http://ssp.tpg.local/ssp/admin</w:t>
      </w:r>
      <w:r>
        <w:t xml:space="preserve"> as </w:t>
      </w:r>
      <w:proofErr w:type="spellStart"/>
      <w:r w:rsidRPr="00114340">
        <w:rPr>
          <w:b/>
        </w:rPr>
        <w:t>tpg</w:t>
      </w:r>
      <w:proofErr w:type="spellEnd"/>
      <w:r w:rsidRPr="00114340">
        <w:rPr>
          <w:b/>
        </w:rPr>
        <w:t>\</w:t>
      </w:r>
      <w:proofErr w:type="spellStart"/>
      <w:r w:rsidRPr="00114340">
        <w:rPr>
          <w:b/>
        </w:rPr>
        <w:t>sp_admin</w:t>
      </w:r>
      <w:proofErr w:type="spellEnd"/>
    </w:p>
    <w:p w:rsidR="00B5281C" w:rsidRDefault="00B5281C" w:rsidP="005240C0">
      <w:pPr>
        <w:pStyle w:val="ExerciseStepLevel1"/>
        <w:numPr>
          <w:ilvl w:val="1"/>
          <w:numId w:val="11"/>
        </w:numPr>
      </w:pPr>
      <w:r>
        <w:t xml:space="preserve">Under Search click </w:t>
      </w:r>
      <w:r w:rsidRPr="00BB00F9">
        <w:rPr>
          <w:b/>
        </w:rPr>
        <w:t>Search settings</w:t>
      </w:r>
    </w:p>
    <w:p w:rsidR="00B5281C" w:rsidRDefault="00B5281C" w:rsidP="005240C0">
      <w:pPr>
        <w:pStyle w:val="ExerciseStepLevel1"/>
        <w:numPr>
          <w:ilvl w:val="1"/>
          <w:numId w:val="11"/>
        </w:numPr>
      </w:pPr>
      <w:r>
        <w:t xml:space="preserve">Click </w:t>
      </w:r>
      <w:r w:rsidRPr="00BB00F9">
        <w:rPr>
          <w:b/>
        </w:rPr>
        <w:t>File types</w:t>
      </w:r>
    </w:p>
    <w:p w:rsidR="00B5281C" w:rsidRDefault="00B5281C" w:rsidP="005240C0">
      <w:pPr>
        <w:pStyle w:val="ExerciseStepLevel1"/>
        <w:numPr>
          <w:ilvl w:val="1"/>
          <w:numId w:val="11"/>
        </w:numPr>
      </w:pPr>
      <w:r>
        <w:t xml:space="preserve">Click </w:t>
      </w:r>
      <w:r w:rsidRPr="00BB00F9">
        <w:rPr>
          <w:b/>
        </w:rPr>
        <w:t>New File Type</w:t>
      </w:r>
    </w:p>
    <w:p w:rsidR="00B5281C" w:rsidRDefault="00B5281C" w:rsidP="005240C0">
      <w:pPr>
        <w:pStyle w:val="ExerciseStepLevel1"/>
        <w:numPr>
          <w:ilvl w:val="1"/>
          <w:numId w:val="11"/>
        </w:numPr>
      </w:pPr>
      <w:r>
        <w:t xml:space="preserve">File extension = </w:t>
      </w:r>
      <w:proofErr w:type="spellStart"/>
      <w:r w:rsidRPr="00BB00F9">
        <w:rPr>
          <w:b/>
        </w:rPr>
        <w:t>pdf</w:t>
      </w:r>
      <w:proofErr w:type="spellEnd"/>
    </w:p>
    <w:p w:rsidR="00B5281C" w:rsidRDefault="00B5281C" w:rsidP="005240C0">
      <w:pPr>
        <w:pStyle w:val="ExerciseStepLevel1"/>
        <w:numPr>
          <w:ilvl w:val="1"/>
          <w:numId w:val="11"/>
        </w:numPr>
      </w:pPr>
      <w:r>
        <w:t xml:space="preserve">Click </w:t>
      </w:r>
      <w:r w:rsidRPr="00BB00F9">
        <w:rPr>
          <w:b/>
        </w:rPr>
        <w:t>OK</w:t>
      </w:r>
    </w:p>
    <w:p w:rsidR="00B5281C" w:rsidRDefault="00B5281C" w:rsidP="00B5281C">
      <w:pPr>
        <w:pStyle w:val="ExerciseStepLevel1"/>
      </w:pPr>
      <w:r>
        <w:t xml:space="preserve">Add the </w:t>
      </w:r>
      <w:proofErr w:type="spellStart"/>
      <w:r>
        <w:t>pdf</w:t>
      </w:r>
      <w:proofErr w:type="spellEnd"/>
      <w:r>
        <w:t xml:space="preserve"> icon</w:t>
      </w:r>
      <w:r w:rsidR="003409D1">
        <w:t xml:space="preserve"> to the images folder</w:t>
      </w:r>
    </w:p>
    <w:p w:rsidR="003409D1" w:rsidRDefault="003409D1" w:rsidP="003409D1">
      <w:pPr>
        <w:pStyle w:val="ExerciseStepLevel1"/>
        <w:numPr>
          <w:ilvl w:val="1"/>
          <w:numId w:val="28"/>
        </w:numPr>
      </w:pPr>
      <w:r>
        <w:t xml:space="preserve">Navigate to </w:t>
      </w:r>
      <w:r w:rsidRPr="00BB00F9">
        <w:rPr>
          <w:b/>
        </w:rPr>
        <w:t>c:\_student files\module 7</w:t>
      </w:r>
    </w:p>
    <w:p w:rsidR="003409D1" w:rsidRDefault="003409D1" w:rsidP="003409D1">
      <w:pPr>
        <w:pStyle w:val="ExerciseStepLevel1"/>
        <w:numPr>
          <w:ilvl w:val="1"/>
          <w:numId w:val="28"/>
        </w:numPr>
      </w:pPr>
      <w:r>
        <w:t xml:space="preserve">Copy </w:t>
      </w:r>
      <w:r w:rsidRPr="00BB00F9">
        <w:rPr>
          <w:b/>
        </w:rPr>
        <w:t>pdf16.gif</w:t>
      </w:r>
    </w:p>
    <w:p w:rsidR="003409D1" w:rsidRDefault="003409D1" w:rsidP="003409D1">
      <w:pPr>
        <w:pStyle w:val="ExerciseStepLevel1"/>
        <w:numPr>
          <w:ilvl w:val="1"/>
          <w:numId w:val="28"/>
        </w:numPr>
      </w:pPr>
      <w:r>
        <w:t xml:space="preserve">Navigate to </w:t>
      </w:r>
      <w:r w:rsidRPr="00BB00F9">
        <w:rPr>
          <w:b/>
        </w:rPr>
        <w:t>c:\program files\common files\Microsoft shared\web server extensions\12\template\images\</w:t>
      </w:r>
    </w:p>
    <w:p w:rsidR="003409D1" w:rsidRDefault="003409D1" w:rsidP="003409D1">
      <w:pPr>
        <w:pStyle w:val="ExerciseStepLevel1"/>
        <w:numPr>
          <w:ilvl w:val="1"/>
          <w:numId w:val="28"/>
        </w:numPr>
      </w:pPr>
      <w:r>
        <w:t xml:space="preserve">Paste </w:t>
      </w:r>
      <w:r w:rsidRPr="00BB00F9">
        <w:rPr>
          <w:b/>
        </w:rPr>
        <w:t>pdf16.gif</w:t>
      </w:r>
    </w:p>
    <w:p w:rsidR="003409D1" w:rsidRDefault="003409D1" w:rsidP="003409D1">
      <w:pPr>
        <w:pStyle w:val="ExerciseStepLevel1"/>
      </w:pPr>
      <w:r>
        <w:t xml:space="preserve">Create an entry in docicon.xml for </w:t>
      </w:r>
      <w:proofErr w:type="spellStart"/>
      <w:r>
        <w:t>pdf</w:t>
      </w:r>
      <w:proofErr w:type="spellEnd"/>
    </w:p>
    <w:p w:rsidR="003409D1" w:rsidRDefault="003409D1" w:rsidP="003409D1">
      <w:pPr>
        <w:pStyle w:val="ExerciseStepLevel1"/>
        <w:numPr>
          <w:ilvl w:val="1"/>
          <w:numId w:val="28"/>
        </w:numPr>
      </w:pPr>
      <w:r>
        <w:t xml:space="preserve">Navigate to </w:t>
      </w:r>
      <w:r w:rsidRPr="00BB00F9">
        <w:rPr>
          <w:b/>
        </w:rPr>
        <w:t>c:\program files\common files\Microsoft shared\web server extensions\12\template\xml</w:t>
      </w:r>
    </w:p>
    <w:p w:rsidR="003409D1" w:rsidRDefault="003409D1" w:rsidP="003409D1">
      <w:pPr>
        <w:pStyle w:val="ExerciseStepLevel1"/>
        <w:numPr>
          <w:ilvl w:val="1"/>
          <w:numId w:val="28"/>
        </w:numPr>
      </w:pPr>
      <w:r>
        <w:t xml:space="preserve">Right click on </w:t>
      </w:r>
      <w:r w:rsidRPr="00BB00F9">
        <w:rPr>
          <w:b/>
        </w:rPr>
        <w:t>docicon.xml</w:t>
      </w:r>
      <w:r>
        <w:t xml:space="preserve"> click </w:t>
      </w:r>
      <w:r w:rsidR="00276DFB">
        <w:t>open with</w:t>
      </w:r>
      <w:r>
        <w:t xml:space="preserve"> </w:t>
      </w:r>
      <w:proofErr w:type="spellStart"/>
      <w:r>
        <w:t>with</w:t>
      </w:r>
      <w:proofErr w:type="spellEnd"/>
      <w:r>
        <w:t xml:space="preserve"> and choose </w:t>
      </w:r>
      <w:r w:rsidRPr="00BB00F9">
        <w:rPr>
          <w:b/>
        </w:rPr>
        <w:t>Notepad</w:t>
      </w:r>
    </w:p>
    <w:p w:rsidR="003409D1" w:rsidRDefault="009007C1" w:rsidP="003409D1">
      <w:pPr>
        <w:pStyle w:val="ExerciseStepLevel1"/>
        <w:numPr>
          <w:ilvl w:val="1"/>
          <w:numId w:val="28"/>
        </w:numPr>
      </w:pPr>
      <w:r>
        <w:t>In the &lt;</w:t>
      </w:r>
      <w:proofErr w:type="spellStart"/>
      <w:r>
        <w:t>ByExtension</w:t>
      </w:r>
      <w:proofErr w:type="spellEnd"/>
      <w:r>
        <w:t>&gt; section add a key as</w:t>
      </w:r>
    </w:p>
    <w:p w:rsidR="009007C1" w:rsidRDefault="009007C1" w:rsidP="009007C1">
      <w:pPr>
        <w:pStyle w:val="ExerciseStepLevel2Code"/>
      </w:pPr>
      <w:r>
        <w:t>&lt;Mapping Key=”pdf” Value=”pdf16.gif”/&gt;</w:t>
      </w:r>
    </w:p>
    <w:p w:rsidR="009007C1" w:rsidRDefault="009007C1" w:rsidP="009007C1">
      <w:pPr>
        <w:pStyle w:val="ExerciseStepLevel1"/>
        <w:numPr>
          <w:ilvl w:val="1"/>
          <w:numId w:val="28"/>
        </w:numPr>
      </w:pPr>
      <w:r w:rsidRPr="00BB00F9">
        <w:rPr>
          <w:b/>
        </w:rPr>
        <w:t>Save</w:t>
      </w:r>
      <w:r>
        <w:t xml:space="preserve"> the changes and close </w:t>
      </w:r>
      <w:r w:rsidRPr="00BB00F9">
        <w:rPr>
          <w:b/>
        </w:rPr>
        <w:t>notepad</w:t>
      </w:r>
    </w:p>
    <w:p w:rsidR="00745BC4" w:rsidRDefault="00745BC4" w:rsidP="00745BC4">
      <w:pPr>
        <w:pStyle w:val="ExerciseStepLevel1"/>
        <w:numPr>
          <w:ilvl w:val="0"/>
          <w:numId w:val="0"/>
        </w:numPr>
        <w:ind w:left="288"/>
      </w:pPr>
      <w:r>
        <w:t>Your server will now be able to successfully index text PDFs and display them with the proper icon.</w:t>
      </w:r>
    </w:p>
    <w:p w:rsidR="00745BC4" w:rsidRDefault="00BE25DB" w:rsidP="00BE25DB">
      <w:pPr>
        <w:pStyle w:val="Heading2"/>
      </w:pPr>
      <w:r>
        <w:lastRenderedPageBreak/>
        <w:t>E</w:t>
      </w:r>
      <w:r w:rsidR="00023D96">
        <w:t>xercise 2:  Add content sources</w:t>
      </w:r>
    </w:p>
    <w:p w:rsidR="00935536" w:rsidRDefault="00935536" w:rsidP="00935536">
      <w:pPr>
        <w:pStyle w:val="ExerciseStepLevel1"/>
        <w:numPr>
          <w:ilvl w:val="0"/>
          <w:numId w:val="30"/>
        </w:numPr>
      </w:pPr>
      <w:r>
        <w:t xml:space="preserve">Open </w:t>
      </w:r>
      <w:r w:rsidRPr="00BB00F9">
        <w:rPr>
          <w:b/>
        </w:rPr>
        <w:t>http://ssp.tpg.local/ssp/admin</w:t>
      </w:r>
      <w:r>
        <w:t xml:space="preserve"> as </w:t>
      </w:r>
      <w:proofErr w:type="spellStart"/>
      <w:r w:rsidRPr="00BB00F9">
        <w:rPr>
          <w:b/>
        </w:rPr>
        <w:t>tpg</w:t>
      </w:r>
      <w:proofErr w:type="spellEnd"/>
      <w:r w:rsidRPr="00BB00F9">
        <w:rPr>
          <w:b/>
        </w:rPr>
        <w:t>\</w:t>
      </w:r>
      <w:proofErr w:type="spellStart"/>
      <w:r w:rsidRPr="00BB00F9">
        <w:rPr>
          <w:b/>
        </w:rPr>
        <w:t>sp_admin</w:t>
      </w:r>
      <w:proofErr w:type="spellEnd"/>
    </w:p>
    <w:p w:rsidR="00BE25DB" w:rsidRDefault="00935536" w:rsidP="00BE25DB">
      <w:pPr>
        <w:pStyle w:val="ExerciseStepLevel1"/>
        <w:numPr>
          <w:ilvl w:val="0"/>
          <w:numId w:val="30"/>
        </w:numPr>
      </w:pPr>
      <w:r>
        <w:t xml:space="preserve">Under Search click </w:t>
      </w:r>
      <w:r w:rsidRPr="00BB00F9">
        <w:rPr>
          <w:b/>
        </w:rPr>
        <w:t>Search settings</w:t>
      </w:r>
    </w:p>
    <w:p w:rsidR="00935536" w:rsidRDefault="00935536" w:rsidP="00BE25DB">
      <w:pPr>
        <w:pStyle w:val="ExerciseStepLevel1"/>
        <w:numPr>
          <w:ilvl w:val="0"/>
          <w:numId w:val="30"/>
        </w:numPr>
      </w:pPr>
      <w:r>
        <w:t xml:space="preserve">Click </w:t>
      </w:r>
      <w:r w:rsidRPr="00BB00F9">
        <w:rPr>
          <w:b/>
        </w:rPr>
        <w:t>Content sources</w:t>
      </w:r>
      <w:r>
        <w:t xml:space="preserve"> and </w:t>
      </w:r>
      <w:r w:rsidRPr="00BB00F9">
        <w:rPr>
          <w:b/>
        </w:rPr>
        <w:t>crawl schedule</w:t>
      </w:r>
    </w:p>
    <w:p w:rsidR="00BE38D4" w:rsidRDefault="00BE38D4" w:rsidP="00BE25DB">
      <w:pPr>
        <w:pStyle w:val="ExerciseStepLevel1"/>
        <w:numPr>
          <w:ilvl w:val="0"/>
          <w:numId w:val="30"/>
        </w:numPr>
      </w:pPr>
      <w:r>
        <w:t>Add the File Share as a content source</w:t>
      </w:r>
    </w:p>
    <w:p w:rsidR="00935536" w:rsidRDefault="00935536" w:rsidP="00BE38D4">
      <w:pPr>
        <w:pStyle w:val="ExerciseStepLevel1"/>
        <w:numPr>
          <w:ilvl w:val="1"/>
          <w:numId w:val="30"/>
        </w:numPr>
      </w:pPr>
      <w:r>
        <w:t xml:space="preserve">Click </w:t>
      </w:r>
      <w:r w:rsidRPr="00BB00F9">
        <w:rPr>
          <w:b/>
        </w:rPr>
        <w:t>New Content source</w:t>
      </w:r>
    </w:p>
    <w:p w:rsidR="00935536" w:rsidRDefault="00935536" w:rsidP="00935536">
      <w:pPr>
        <w:pStyle w:val="ExerciseStepLevel1"/>
        <w:numPr>
          <w:ilvl w:val="1"/>
          <w:numId w:val="30"/>
        </w:numPr>
      </w:pPr>
      <w:r>
        <w:t xml:space="preserve">Name = </w:t>
      </w:r>
      <w:r w:rsidRPr="00BB00F9">
        <w:rPr>
          <w:b/>
        </w:rPr>
        <w:t>File Share</w:t>
      </w:r>
    </w:p>
    <w:p w:rsidR="00935536" w:rsidRDefault="00935536" w:rsidP="00935536">
      <w:pPr>
        <w:pStyle w:val="ExerciseStepLevel1"/>
        <w:numPr>
          <w:ilvl w:val="1"/>
          <w:numId w:val="30"/>
        </w:numPr>
      </w:pPr>
      <w:r>
        <w:t xml:space="preserve">Select = </w:t>
      </w:r>
      <w:r w:rsidRPr="00BB00F9">
        <w:rPr>
          <w:b/>
        </w:rPr>
        <w:t>File Shares</w:t>
      </w:r>
    </w:p>
    <w:p w:rsidR="00935536" w:rsidRDefault="00935536" w:rsidP="00935536">
      <w:pPr>
        <w:pStyle w:val="ExerciseStepLevel1"/>
        <w:numPr>
          <w:ilvl w:val="1"/>
          <w:numId w:val="30"/>
        </w:numPr>
      </w:pPr>
      <w:r>
        <w:t xml:space="preserve">Start address = </w:t>
      </w:r>
      <w:r w:rsidRPr="00BB00F9">
        <w:rPr>
          <w:b/>
        </w:rPr>
        <w:t>\\litwareserver\share</w:t>
      </w:r>
    </w:p>
    <w:p w:rsidR="00935536" w:rsidRDefault="00935536" w:rsidP="00935536">
      <w:pPr>
        <w:pStyle w:val="ExerciseStepLevel1"/>
        <w:numPr>
          <w:ilvl w:val="1"/>
          <w:numId w:val="30"/>
        </w:numPr>
      </w:pPr>
      <w:r>
        <w:t xml:space="preserve">Click </w:t>
      </w:r>
      <w:r w:rsidRPr="00BB00F9">
        <w:rPr>
          <w:b/>
        </w:rPr>
        <w:t>OK</w:t>
      </w:r>
    </w:p>
    <w:p w:rsidR="00BE38D4" w:rsidRDefault="00BE38D4" w:rsidP="00BE38D4">
      <w:pPr>
        <w:pStyle w:val="ExerciseStepLevel1"/>
        <w:numPr>
          <w:ilvl w:val="0"/>
          <w:numId w:val="30"/>
        </w:numPr>
      </w:pPr>
      <w:r>
        <w:t>Add a public web site as a content source</w:t>
      </w:r>
    </w:p>
    <w:p w:rsidR="00BE38D4" w:rsidRDefault="00BE38D4" w:rsidP="00BE38D4">
      <w:pPr>
        <w:pStyle w:val="ExerciseStepLevel1"/>
        <w:numPr>
          <w:ilvl w:val="1"/>
          <w:numId w:val="30"/>
        </w:numPr>
      </w:pPr>
      <w:r>
        <w:t xml:space="preserve">Click </w:t>
      </w:r>
      <w:r w:rsidRPr="00C71CB8">
        <w:rPr>
          <w:b/>
        </w:rPr>
        <w:t>New Content source</w:t>
      </w:r>
    </w:p>
    <w:p w:rsidR="00BE38D4" w:rsidRDefault="00BE38D4" w:rsidP="00BE38D4">
      <w:pPr>
        <w:pStyle w:val="ExerciseStepLevel1"/>
        <w:numPr>
          <w:ilvl w:val="1"/>
          <w:numId w:val="30"/>
        </w:numPr>
      </w:pPr>
      <w:r>
        <w:t xml:space="preserve">Name = </w:t>
      </w:r>
      <w:r w:rsidRPr="00C71CB8">
        <w:rPr>
          <w:b/>
        </w:rPr>
        <w:t>Public Web Site</w:t>
      </w:r>
    </w:p>
    <w:p w:rsidR="00BE38D4" w:rsidRDefault="00BE38D4" w:rsidP="00BE38D4">
      <w:pPr>
        <w:pStyle w:val="ExerciseStepLevel1"/>
        <w:numPr>
          <w:ilvl w:val="1"/>
          <w:numId w:val="30"/>
        </w:numPr>
      </w:pPr>
      <w:r>
        <w:t xml:space="preserve">Select = </w:t>
      </w:r>
      <w:r w:rsidRPr="00C71CB8">
        <w:rPr>
          <w:b/>
        </w:rPr>
        <w:t>Web Sites</w:t>
      </w:r>
    </w:p>
    <w:p w:rsidR="00BE38D4" w:rsidRDefault="00BE38D4" w:rsidP="00BE38D4">
      <w:pPr>
        <w:pStyle w:val="ExerciseStepLevel1"/>
        <w:numPr>
          <w:ilvl w:val="1"/>
          <w:numId w:val="30"/>
        </w:numPr>
      </w:pPr>
      <w:r>
        <w:t xml:space="preserve">Start address = </w:t>
      </w:r>
      <w:r w:rsidRPr="00C71CB8">
        <w:rPr>
          <w:b/>
        </w:rPr>
        <w:t>http://www.tedpattison.net</w:t>
      </w:r>
    </w:p>
    <w:p w:rsidR="00BE38D4" w:rsidRDefault="00BE38D4" w:rsidP="00BE38D4">
      <w:pPr>
        <w:pStyle w:val="ExerciseStepLevel1"/>
        <w:numPr>
          <w:ilvl w:val="1"/>
          <w:numId w:val="30"/>
        </w:numPr>
      </w:pPr>
      <w:r>
        <w:t xml:space="preserve">Click </w:t>
      </w:r>
      <w:r w:rsidRPr="00C71CB8">
        <w:rPr>
          <w:b/>
        </w:rPr>
        <w:t>OK</w:t>
      </w:r>
    </w:p>
    <w:p w:rsidR="00BE38D4" w:rsidRDefault="00BE38D4" w:rsidP="00BE38D4">
      <w:pPr>
        <w:pStyle w:val="ExerciseStepLevel1"/>
        <w:numPr>
          <w:ilvl w:val="0"/>
          <w:numId w:val="0"/>
        </w:numPr>
        <w:ind w:left="288"/>
      </w:pPr>
      <w:r>
        <w:t xml:space="preserve">Now you have your portal, the file share, and a public web site defined as content sources.  But you still can’t get any search results.  This is because you now </w:t>
      </w:r>
      <w:r w:rsidR="00276DFB">
        <w:t xml:space="preserve">need </w:t>
      </w:r>
      <w:r>
        <w:t xml:space="preserve">to </w:t>
      </w:r>
      <w:proofErr w:type="gramStart"/>
      <w:r>
        <w:t>crawl</w:t>
      </w:r>
      <w:proofErr w:type="gramEnd"/>
      <w:r>
        <w:t xml:space="preserve"> the content. And MOSS does not have a default schedule.  So first do a manual crawl, </w:t>
      </w:r>
      <w:proofErr w:type="gramStart"/>
      <w:r>
        <w:t>then</w:t>
      </w:r>
      <w:proofErr w:type="gramEnd"/>
      <w:r>
        <w:t xml:space="preserve"> setup a schedule so you don’t have to manually crawl every day.</w:t>
      </w:r>
    </w:p>
    <w:p w:rsidR="00BE38D4" w:rsidRDefault="006E0DBC" w:rsidP="00BE38D4">
      <w:pPr>
        <w:pStyle w:val="ExerciseStepLevel1"/>
      </w:pPr>
      <w:r>
        <w:t xml:space="preserve">Do a manual crawl by clicking </w:t>
      </w:r>
      <w:r w:rsidRPr="00C71CB8">
        <w:rPr>
          <w:b/>
        </w:rPr>
        <w:t>Start all crawls</w:t>
      </w:r>
      <w:r>
        <w:t xml:space="preserve"> in the quick launch bar</w:t>
      </w:r>
    </w:p>
    <w:p w:rsidR="006E0DBC" w:rsidRDefault="006E0DBC" w:rsidP="00BE38D4">
      <w:pPr>
        <w:pStyle w:val="ExerciseStepLevel1"/>
      </w:pPr>
      <w:r>
        <w:t xml:space="preserve">Click </w:t>
      </w:r>
      <w:r w:rsidRPr="00C71CB8">
        <w:rPr>
          <w:b/>
        </w:rPr>
        <w:t>Search Settings</w:t>
      </w:r>
      <w:r>
        <w:t xml:space="preserve"> in the bread crumb</w:t>
      </w:r>
    </w:p>
    <w:p w:rsidR="006E0DBC" w:rsidRDefault="006E0DBC" w:rsidP="00BE38D4">
      <w:pPr>
        <w:pStyle w:val="ExerciseStepLevel1"/>
      </w:pPr>
      <w:r>
        <w:t xml:space="preserve">Wait about </w:t>
      </w:r>
      <w:r w:rsidR="00276DFB">
        <w:t>7</w:t>
      </w:r>
      <w:r>
        <w:t xml:space="preserve"> minutes and the click </w:t>
      </w:r>
      <w:r w:rsidRPr="00C71CB8">
        <w:rPr>
          <w:b/>
        </w:rPr>
        <w:t>refresh</w:t>
      </w:r>
      <w:r>
        <w:t xml:space="preserve">.  When the status changes to </w:t>
      </w:r>
      <w:r w:rsidRPr="00C71CB8">
        <w:rPr>
          <w:b/>
        </w:rPr>
        <w:t>idle</w:t>
      </w:r>
      <w:r w:rsidR="00650BBF">
        <w:t xml:space="preserve"> continue</w:t>
      </w:r>
    </w:p>
    <w:p w:rsidR="00650BBF" w:rsidRDefault="00650BBF" w:rsidP="00650BBF">
      <w:pPr>
        <w:pStyle w:val="ExerciseStepLevel1"/>
      </w:pPr>
      <w:proofErr w:type="gramStart"/>
      <w:r>
        <w:t>Errors in log isn’t</w:t>
      </w:r>
      <w:proofErr w:type="gramEnd"/>
      <w:r>
        <w:t xml:space="preserve"> zero.  That is not good.  Find out what happened by clicking the number</w:t>
      </w:r>
    </w:p>
    <w:p w:rsidR="00BE0B78" w:rsidRDefault="00BE0B78" w:rsidP="000E5C72">
      <w:pPr>
        <w:pStyle w:val="ExerciseStepLevel1"/>
        <w:numPr>
          <w:ilvl w:val="0"/>
          <w:numId w:val="0"/>
        </w:numPr>
        <w:ind w:left="288"/>
      </w:pPr>
      <w:r>
        <w:t>If you are seeing this error</w:t>
      </w:r>
    </w:p>
    <w:p w:rsidR="00BE0B78" w:rsidRDefault="00BE0B78" w:rsidP="000E5C72">
      <w:pPr>
        <w:pStyle w:val="ExerciseStepLevel1"/>
        <w:numPr>
          <w:ilvl w:val="0"/>
          <w:numId w:val="0"/>
        </w:numPr>
        <w:ind w:left="288"/>
      </w:pPr>
      <w:r>
        <w:rPr>
          <w:noProof/>
        </w:rPr>
        <w:drawing>
          <wp:inline distT="0" distB="0" distL="0" distR="0">
            <wp:extent cx="5943600" cy="808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78" w:rsidRDefault="00BE0B78" w:rsidP="000E5C72">
      <w:pPr>
        <w:pStyle w:val="ExerciseStepLevel1"/>
        <w:numPr>
          <w:ilvl w:val="0"/>
          <w:numId w:val="0"/>
        </w:numPr>
        <w:ind w:left="288"/>
      </w:pPr>
      <w:r>
        <w:t xml:space="preserve">Then you need to run an </w:t>
      </w:r>
      <w:proofErr w:type="spellStart"/>
      <w:r>
        <w:t>iisreset</w:t>
      </w:r>
      <w:proofErr w:type="spellEnd"/>
      <w:r>
        <w:t xml:space="preserve"> and </w:t>
      </w:r>
      <w:proofErr w:type="spellStart"/>
      <w:r>
        <w:t>recrawl</w:t>
      </w:r>
      <w:proofErr w:type="spellEnd"/>
      <w:r w:rsidR="00654942">
        <w:t xml:space="preserve"> by returning to step 6.</w:t>
      </w:r>
    </w:p>
    <w:p w:rsidR="00650BBF" w:rsidRDefault="00654942" w:rsidP="00BE0B78">
      <w:pPr>
        <w:pStyle w:val="ExerciseStepLevel1"/>
      </w:pPr>
      <w:r>
        <w:t>For sure y</w:t>
      </w:r>
      <w:r w:rsidR="00650BBF">
        <w:t xml:space="preserve">ou are seeing </w:t>
      </w:r>
      <w:r w:rsidR="000E5C72">
        <w:t>three</w:t>
      </w:r>
      <w:r w:rsidR="00650BBF">
        <w:t xml:space="preserve"> errors relating to your file share and time card spreadsheets.  This is because the default crawling account </w:t>
      </w:r>
      <w:proofErr w:type="spellStart"/>
      <w:r w:rsidR="00650BBF">
        <w:t>tpg</w:t>
      </w:r>
      <w:proofErr w:type="spellEnd"/>
      <w:r w:rsidR="00650BBF">
        <w:t>\</w:t>
      </w:r>
      <w:proofErr w:type="spellStart"/>
      <w:r w:rsidR="00650BBF">
        <w:t>SP_MossSearch</w:t>
      </w:r>
      <w:proofErr w:type="spellEnd"/>
      <w:r w:rsidR="00650BBF">
        <w:t xml:space="preserve"> does not have access to those files to crawl them.  </w:t>
      </w:r>
    </w:p>
    <w:p w:rsidR="007D4B4B" w:rsidRDefault="000E5C72" w:rsidP="000E5C72">
      <w:pPr>
        <w:pStyle w:val="ExerciseStepLevel1"/>
        <w:numPr>
          <w:ilvl w:val="0"/>
          <w:numId w:val="0"/>
        </w:numPr>
        <w:ind w:left="288"/>
      </w:pPr>
      <w:r>
        <w:t xml:space="preserve">There are two ways to fix this issue.  You could go to the files and change their NTFS permissions to give </w:t>
      </w:r>
      <w:proofErr w:type="spellStart"/>
      <w:r>
        <w:t>tpg</w:t>
      </w:r>
      <w:proofErr w:type="spellEnd"/>
      <w:r>
        <w:t>\</w:t>
      </w:r>
      <w:proofErr w:type="spellStart"/>
      <w:r>
        <w:t>sp_MossSearch</w:t>
      </w:r>
      <w:proofErr w:type="spellEnd"/>
      <w:r>
        <w:t xml:space="preserve"> read access.  </w:t>
      </w:r>
      <w:proofErr w:type="gramStart"/>
      <w:r>
        <w:t>Pretty straightforward.</w:t>
      </w:r>
      <w:proofErr w:type="gramEnd"/>
      <w:r>
        <w:t xml:space="preserve">  </w:t>
      </w:r>
    </w:p>
    <w:p w:rsidR="007D4B4B" w:rsidRDefault="007D4B4B" w:rsidP="000E5C72">
      <w:pPr>
        <w:pStyle w:val="ExerciseStepLevel1"/>
        <w:numPr>
          <w:ilvl w:val="0"/>
          <w:numId w:val="0"/>
        </w:numPr>
        <w:ind w:left="288"/>
      </w:pPr>
      <w:r>
        <w:lastRenderedPageBreak/>
        <w:t xml:space="preserve">The other option would be to setup a special crawl rule that use a different account to crawl the file share.  The </w:t>
      </w:r>
      <w:proofErr w:type="spellStart"/>
      <w:r>
        <w:t>tpg</w:t>
      </w:r>
      <w:proofErr w:type="spellEnd"/>
      <w:r>
        <w:t>\administrator account already has complete access to the file share so use that account.</w:t>
      </w:r>
    </w:p>
    <w:p w:rsidR="007D4B4B" w:rsidRDefault="007D4B4B" w:rsidP="007D4B4B">
      <w:pPr>
        <w:pStyle w:val="ExerciseStepLevel1"/>
      </w:pPr>
      <w:r>
        <w:t>Create a new crawl rule</w:t>
      </w:r>
    </w:p>
    <w:p w:rsidR="007D4B4B" w:rsidRDefault="007D4B4B" w:rsidP="007D4B4B">
      <w:pPr>
        <w:pStyle w:val="ExerciseStepLevel1"/>
        <w:numPr>
          <w:ilvl w:val="1"/>
          <w:numId w:val="28"/>
        </w:numPr>
      </w:pPr>
      <w:r>
        <w:t xml:space="preserve">From the Configure Search Settings screen click </w:t>
      </w:r>
      <w:r w:rsidRPr="00C71CB8">
        <w:rPr>
          <w:b/>
        </w:rPr>
        <w:t>Crawl rules</w:t>
      </w:r>
    </w:p>
    <w:p w:rsidR="007D4B4B" w:rsidRDefault="007D4B4B" w:rsidP="007D4B4B">
      <w:pPr>
        <w:pStyle w:val="ExerciseStepLevel1"/>
        <w:numPr>
          <w:ilvl w:val="1"/>
          <w:numId w:val="28"/>
        </w:numPr>
      </w:pPr>
      <w:r>
        <w:t xml:space="preserve">Click </w:t>
      </w:r>
      <w:r w:rsidRPr="00C71CB8">
        <w:rPr>
          <w:b/>
        </w:rPr>
        <w:t>New Crawl Rule</w:t>
      </w:r>
    </w:p>
    <w:p w:rsidR="007D4B4B" w:rsidRDefault="007D4B4B" w:rsidP="007D4B4B">
      <w:pPr>
        <w:pStyle w:val="ExerciseStepLevel1"/>
        <w:numPr>
          <w:ilvl w:val="1"/>
          <w:numId w:val="28"/>
        </w:numPr>
      </w:pPr>
      <w:r>
        <w:t xml:space="preserve">Path = </w:t>
      </w:r>
      <w:r w:rsidRPr="00C71CB8">
        <w:rPr>
          <w:b/>
        </w:rPr>
        <w:t>file://litwareserver/share/*</w:t>
      </w:r>
      <w:r>
        <w:t xml:space="preserve"> </w:t>
      </w:r>
    </w:p>
    <w:p w:rsidR="007D4B4B" w:rsidRDefault="007D4B4B" w:rsidP="007D4B4B">
      <w:pPr>
        <w:pStyle w:val="ExerciseStepLevel1"/>
        <w:numPr>
          <w:ilvl w:val="1"/>
          <w:numId w:val="28"/>
        </w:numPr>
      </w:pPr>
      <w:r>
        <w:t xml:space="preserve">Select </w:t>
      </w:r>
      <w:r w:rsidRPr="00C71CB8">
        <w:rPr>
          <w:b/>
        </w:rPr>
        <w:t>Include all items in this path</w:t>
      </w:r>
    </w:p>
    <w:p w:rsidR="007D4B4B" w:rsidRDefault="007D4B4B" w:rsidP="007D4B4B">
      <w:pPr>
        <w:pStyle w:val="ExerciseStepLevel1"/>
        <w:numPr>
          <w:ilvl w:val="1"/>
          <w:numId w:val="28"/>
        </w:numPr>
      </w:pPr>
      <w:r>
        <w:t xml:space="preserve">Select </w:t>
      </w:r>
      <w:r w:rsidRPr="00C71CB8">
        <w:rPr>
          <w:b/>
        </w:rPr>
        <w:t>Specify a different content access account</w:t>
      </w:r>
    </w:p>
    <w:p w:rsidR="00F3313B" w:rsidRDefault="00F3313B" w:rsidP="007D4B4B">
      <w:pPr>
        <w:pStyle w:val="ExerciseStepLevel1"/>
        <w:numPr>
          <w:ilvl w:val="1"/>
          <w:numId w:val="28"/>
        </w:numPr>
      </w:pPr>
      <w:r>
        <w:t xml:space="preserve">Account = </w:t>
      </w:r>
      <w:proofErr w:type="spellStart"/>
      <w:r w:rsidRPr="00C71CB8">
        <w:rPr>
          <w:b/>
        </w:rPr>
        <w:t>tpg</w:t>
      </w:r>
      <w:proofErr w:type="spellEnd"/>
      <w:r w:rsidRPr="00C71CB8">
        <w:rPr>
          <w:b/>
        </w:rPr>
        <w:t>\administrator</w:t>
      </w:r>
    </w:p>
    <w:p w:rsidR="00F3313B" w:rsidRDefault="00F3313B" w:rsidP="007D4B4B">
      <w:pPr>
        <w:pStyle w:val="ExerciseStepLevel1"/>
        <w:numPr>
          <w:ilvl w:val="1"/>
          <w:numId w:val="28"/>
        </w:numPr>
      </w:pPr>
      <w:r>
        <w:t xml:space="preserve">Password = </w:t>
      </w:r>
      <w:r w:rsidRPr="001870E8">
        <w:rPr>
          <w:b/>
        </w:rPr>
        <w:t>pass@word1</w:t>
      </w:r>
    </w:p>
    <w:p w:rsidR="00F3313B" w:rsidRDefault="00F3313B" w:rsidP="007D4B4B">
      <w:pPr>
        <w:pStyle w:val="ExerciseStepLevel1"/>
        <w:numPr>
          <w:ilvl w:val="1"/>
          <w:numId w:val="28"/>
        </w:numPr>
      </w:pPr>
      <w:r>
        <w:t xml:space="preserve">Click </w:t>
      </w:r>
      <w:r w:rsidRPr="001870E8">
        <w:rPr>
          <w:b/>
        </w:rPr>
        <w:t>OK</w:t>
      </w:r>
    </w:p>
    <w:p w:rsidR="00F3313B" w:rsidRDefault="00F3313B" w:rsidP="00F3313B">
      <w:pPr>
        <w:pStyle w:val="ExerciseStepLevel1"/>
      </w:pPr>
      <w:r>
        <w:t>Re crawl the file share</w:t>
      </w:r>
    </w:p>
    <w:p w:rsidR="00F3313B" w:rsidRDefault="00F3313B" w:rsidP="00F3313B">
      <w:pPr>
        <w:pStyle w:val="ExerciseStepLevel1"/>
        <w:numPr>
          <w:ilvl w:val="1"/>
          <w:numId w:val="28"/>
        </w:numPr>
      </w:pPr>
      <w:r>
        <w:t xml:space="preserve">Click </w:t>
      </w:r>
      <w:r w:rsidRPr="001870E8">
        <w:rPr>
          <w:b/>
        </w:rPr>
        <w:t>Search Settings</w:t>
      </w:r>
      <w:r>
        <w:t xml:space="preserve"> from the breadcrumb</w:t>
      </w:r>
    </w:p>
    <w:p w:rsidR="00F3313B" w:rsidRDefault="00F3313B" w:rsidP="00F3313B">
      <w:pPr>
        <w:pStyle w:val="ExerciseStepLevel1"/>
        <w:numPr>
          <w:ilvl w:val="1"/>
          <w:numId w:val="28"/>
        </w:numPr>
      </w:pPr>
      <w:r>
        <w:t xml:space="preserve">Click </w:t>
      </w:r>
      <w:r w:rsidRPr="001870E8">
        <w:rPr>
          <w:b/>
        </w:rPr>
        <w:t>Content source and crawl schedule</w:t>
      </w:r>
    </w:p>
    <w:p w:rsidR="00F3313B" w:rsidRDefault="00F3313B" w:rsidP="00F3313B">
      <w:pPr>
        <w:pStyle w:val="ExerciseStepLevel1"/>
        <w:numPr>
          <w:ilvl w:val="1"/>
          <w:numId w:val="28"/>
        </w:numPr>
      </w:pPr>
      <w:r>
        <w:t xml:space="preserve">Hover over </w:t>
      </w:r>
      <w:r w:rsidRPr="001870E8">
        <w:rPr>
          <w:b/>
        </w:rPr>
        <w:t>File Share</w:t>
      </w:r>
      <w:r>
        <w:t xml:space="preserve"> and click the drop down</w:t>
      </w:r>
    </w:p>
    <w:p w:rsidR="00F3313B" w:rsidRDefault="00F3313B" w:rsidP="00F3313B">
      <w:pPr>
        <w:pStyle w:val="ExerciseStepLevel1"/>
        <w:numPr>
          <w:ilvl w:val="1"/>
          <w:numId w:val="28"/>
        </w:numPr>
      </w:pPr>
      <w:r>
        <w:t xml:space="preserve">Select </w:t>
      </w:r>
      <w:r w:rsidRPr="001870E8">
        <w:rPr>
          <w:b/>
        </w:rPr>
        <w:t>Start Full Crawl</w:t>
      </w:r>
    </w:p>
    <w:p w:rsidR="00F3313B" w:rsidRDefault="00F3313B" w:rsidP="00F3313B">
      <w:pPr>
        <w:pStyle w:val="ExerciseStepLevel1"/>
      </w:pPr>
      <w:r>
        <w:t xml:space="preserve">Click </w:t>
      </w:r>
      <w:r w:rsidRPr="001870E8">
        <w:rPr>
          <w:b/>
        </w:rPr>
        <w:t>Search Settings</w:t>
      </w:r>
      <w:r>
        <w:t xml:space="preserve"> in the breadcrumb</w:t>
      </w:r>
    </w:p>
    <w:p w:rsidR="00F3313B" w:rsidRDefault="00F3313B" w:rsidP="00F3313B">
      <w:pPr>
        <w:pStyle w:val="ExerciseStepLevel1"/>
      </w:pPr>
      <w:r>
        <w:t xml:space="preserve">Wait about a minute and click </w:t>
      </w:r>
      <w:r w:rsidRPr="001870E8">
        <w:rPr>
          <w:b/>
        </w:rPr>
        <w:t>refresh</w:t>
      </w:r>
      <w:r>
        <w:t xml:space="preserve">.  When the status is </w:t>
      </w:r>
      <w:r w:rsidRPr="001870E8">
        <w:rPr>
          <w:b/>
        </w:rPr>
        <w:t>idle</w:t>
      </w:r>
      <w:r>
        <w:t xml:space="preserve"> continue</w:t>
      </w:r>
      <w:r w:rsidR="00276DFB">
        <w:t xml:space="preserve">.  </w:t>
      </w:r>
    </w:p>
    <w:p w:rsidR="00F3313B" w:rsidRDefault="00023D96" w:rsidP="00023D96">
      <w:pPr>
        <w:pStyle w:val="Heading2"/>
      </w:pPr>
      <w:r>
        <w:t>Exercise 3: Set a crawl schedule</w:t>
      </w:r>
    </w:p>
    <w:p w:rsidR="00023D96" w:rsidRDefault="00023D96" w:rsidP="00023D96">
      <w:pPr>
        <w:pStyle w:val="ExerciseStepLevel1"/>
        <w:numPr>
          <w:ilvl w:val="0"/>
          <w:numId w:val="31"/>
        </w:numPr>
      </w:pPr>
      <w:r>
        <w:t xml:space="preserve">From Configure Search Settings click </w:t>
      </w:r>
      <w:r w:rsidRPr="001870E8">
        <w:rPr>
          <w:b/>
        </w:rPr>
        <w:t>Content sources and crawl schedules</w:t>
      </w:r>
    </w:p>
    <w:p w:rsidR="00023D96" w:rsidRDefault="00023D96" w:rsidP="00023D96">
      <w:pPr>
        <w:pStyle w:val="ExerciseStepLevel1"/>
        <w:numPr>
          <w:ilvl w:val="0"/>
          <w:numId w:val="31"/>
        </w:numPr>
      </w:pPr>
      <w:r>
        <w:t xml:space="preserve">Click on </w:t>
      </w:r>
      <w:r w:rsidRPr="001870E8">
        <w:rPr>
          <w:b/>
        </w:rPr>
        <w:t>Local Office SharePoint sites</w:t>
      </w:r>
      <w:r>
        <w:t xml:space="preserve"> to edit the content source</w:t>
      </w:r>
    </w:p>
    <w:p w:rsidR="00023D96" w:rsidRDefault="00023D96" w:rsidP="00023D96">
      <w:pPr>
        <w:pStyle w:val="ExerciseStepLevel1"/>
        <w:numPr>
          <w:ilvl w:val="0"/>
          <w:numId w:val="31"/>
        </w:numPr>
      </w:pPr>
      <w:r>
        <w:t xml:space="preserve">Setup a </w:t>
      </w:r>
      <w:r w:rsidRPr="001870E8">
        <w:rPr>
          <w:b/>
        </w:rPr>
        <w:t>Full crawl</w:t>
      </w:r>
    </w:p>
    <w:p w:rsidR="00023D96" w:rsidRDefault="00023D96" w:rsidP="00023D96">
      <w:pPr>
        <w:pStyle w:val="ExerciseStepLevel1"/>
        <w:numPr>
          <w:ilvl w:val="1"/>
          <w:numId w:val="31"/>
        </w:numPr>
      </w:pPr>
      <w:r>
        <w:t xml:space="preserve">Scroll to the bottom of the page and beneath Full Crawl click </w:t>
      </w:r>
      <w:r w:rsidRPr="001870E8">
        <w:rPr>
          <w:b/>
        </w:rPr>
        <w:t>Create schedule</w:t>
      </w:r>
    </w:p>
    <w:p w:rsidR="00023D96" w:rsidRDefault="00023D96" w:rsidP="00023D96">
      <w:pPr>
        <w:pStyle w:val="ExerciseStepLevel1"/>
        <w:numPr>
          <w:ilvl w:val="1"/>
          <w:numId w:val="31"/>
        </w:numPr>
      </w:pPr>
      <w:r>
        <w:t>Take the defaults</w:t>
      </w:r>
    </w:p>
    <w:p w:rsidR="00023D96" w:rsidRDefault="00023D96" w:rsidP="00023D96">
      <w:pPr>
        <w:pStyle w:val="ExerciseStepLevel1"/>
        <w:numPr>
          <w:ilvl w:val="1"/>
          <w:numId w:val="31"/>
        </w:numPr>
      </w:pPr>
      <w:r>
        <w:t xml:space="preserve">Click </w:t>
      </w:r>
      <w:r w:rsidRPr="001870E8">
        <w:rPr>
          <w:b/>
        </w:rPr>
        <w:t>OK</w:t>
      </w:r>
    </w:p>
    <w:p w:rsidR="00023D96" w:rsidRDefault="00BC3756" w:rsidP="00023D96">
      <w:pPr>
        <w:pStyle w:val="ExerciseStepLevel1"/>
        <w:numPr>
          <w:ilvl w:val="0"/>
          <w:numId w:val="31"/>
        </w:numPr>
      </w:pPr>
      <w:r>
        <w:t>Setup an Incremental Crawl</w:t>
      </w:r>
    </w:p>
    <w:p w:rsidR="00BC3756" w:rsidRDefault="00BC3756" w:rsidP="00BC3756">
      <w:pPr>
        <w:pStyle w:val="ExerciseStepLevel1"/>
        <w:numPr>
          <w:ilvl w:val="1"/>
          <w:numId w:val="31"/>
        </w:numPr>
      </w:pPr>
      <w:r>
        <w:t xml:space="preserve">Beneath Incremental Crawl click </w:t>
      </w:r>
      <w:r w:rsidRPr="001870E8">
        <w:rPr>
          <w:b/>
        </w:rPr>
        <w:t>Create schedule</w:t>
      </w:r>
    </w:p>
    <w:p w:rsidR="00BC3756" w:rsidRDefault="00BC3756" w:rsidP="00BC3756">
      <w:pPr>
        <w:pStyle w:val="ExerciseStepLevel1"/>
        <w:numPr>
          <w:ilvl w:val="1"/>
          <w:numId w:val="31"/>
        </w:numPr>
      </w:pPr>
      <w:r>
        <w:t xml:space="preserve">Starting time = </w:t>
      </w:r>
      <w:r w:rsidRPr="001870E8">
        <w:rPr>
          <w:b/>
        </w:rPr>
        <w:t>1:00 AM</w:t>
      </w:r>
    </w:p>
    <w:p w:rsidR="00BC3756" w:rsidRDefault="00BC3756" w:rsidP="00BC3756">
      <w:pPr>
        <w:pStyle w:val="ExerciseStepLevel1"/>
        <w:numPr>
          <w:ilvl w:val="1"/>
          <w:numId w:val="31"/>
        </w:numPr>
      </w:pPr>
      <w:r>
        <w:t xml:space="preserve">Check </w:t>
      </w:r>
      <w:r w:rsidRPr="001870E8">
        <w:rPr>
          <w:b/>
        </w:rPr>
        <w:t>Repeat with</w:t>
      </w:r>
      <w:r w:rsidR="001870E8">
        <w:rPr>
          <w:b/>
        </w:rPr>
        <w:t>in</w:t>
      </w:r>
      <w:r w:rsidRPr="001870E8">
        <w:rPr>
          <w:b/>
        </w:rPr>
        <w:t xml:space="preserve"> the day</w:t>
      </w:r>
    </w:p>
    <w:p w:rsidR="00BC3756" w:rsidRDefault="00BC3756" w:rsidP="00BC3756">
      <w:pPr>
        <w:pStyle w:val="ExerciseStepLevel1"/>
        <w:numPr>
          <w:ilvl w:val="1"/>
          <w:numId w:val="31"/>
        </w:numPr>
      </w:pPr>
      <w:r>
        <w:t xml:space="preserve">Every </w:t>
      </w:r>
      <w:r w:rsidRPr="001870E8">
        <w:rPr>
          <w:b/>
        </w:rPr>
        <w:t>60 minutes</w:t>
      </w:r>
    </w:p>
    <w:p w:rsidR="00BC3756" w:rsidRDefault="00BC3756" w:rsidP="00BC3756">
      <w:pPr>
        <w:pStyle w:val="ExerciseStepLevel1"/>
        <w:numPr>
          <w:ilvl w:val="1"/>
          <w:numId w:val="31"/>
        </w:numPr>
      </w:pPr>
      <w:r>
        <w:t xml:space="preserve">For </w:t>
      </w:r>
      <w:r w:rsidRPr="001870E8">
        <w:rPr>
          <w:b/>
        </w:rPr>
        <w:t>1320 minutes</w:t>
      </w:r>
    </w:p>
    <w:p w:rsidR="00BC3756" w:rsidRDefault="00BC3756" w:rsidP="00BC3756">
      <w:pPr>
        <w:pStyle w:val="ExerciseStepLevel1"/>
        <w:numPr>
          <w:ilvl w:val="1"/>
          <w:numId w:val="31"/>
        </w:numPr>
      </w:pPr>
      <w:r>
        <w:t xml:space="preserve">Click </w:t>
      </w:r>
      <w:r w:rsidRPr="008F1C59">
        <w:rPr>
          <w:b/>
        </w:rPr>
        <w:t>OK</w:t>
      </w:r>
    </w:p>
    <w:p w:rsidR="00276DFB" w:rsidRDefault="00276DFB">
      <w:r>
        <w:br w:type="page"/>
      </w:r>
    </w:p>
    <w:p w:rsidR="00BC3756" w:rsidRDefault="00BC3756" w:rsidP="00BC3756">
      <w:pPr>
        <w:pStyle w:val="ExerciseStepLevel1"/>
        <w:numPr>
          <w:ilvl w:val="0"/>
          <w:numId w:val="31"/>
        </w:numPr>
      </w:pPr>
      <w:r>
        <w:lastRenderedPageBreak/>
        <w:t xml:space="preserve">Click </w:t>
      </w:r>
      <w:r w:rsidRPr="008F1C59">
        <w:rPr>
          <w:b/>
        </w:rPr>
        <w:t>OK</w:t>
      </w:r>
      <w:r>
        <w:t xml:space="preserve"> on the edit content source screen</w:t>
      </w:r>
    </w:p>
    <w:p w:rsidR="00BC3756" w:rsidRDefault="00BC3756" w:rsidP="00BC3756">
      <w:pPr>
        <w:pStyle w:val="ExerciseStepLevel1"/>
        <w:numPr>
          <w:ilvl w:val="0"/>
          <w:numId w:val="0"/>
        </w:numPr>
        <w:ind w:left="288"/>
      </w:pPr>
      <w:r>
        <w:t>You now have a schedule</w:t>
      </w:r>
      <w:r w:rsidR="00341044">
        <w:t xml:space="preserve"> that will do a full crawl every night at midnight.  Then starting at 1:00 am it will do an incremental crawl once an hour.  The last one will run at 11:00 pm.  This way you n</w:t>
      </w:r>
      <w:r w:rsidR="00276DFB">
        <w:t>ever have overlap of your crawl</w:t>
      </w:r>
      <w:r w:rsidR="00341044">
        <w:t xml:space="preserve"> running.  </w:t>
      </w:r>
    </w:p>
    <w:p w:rsidR="00341044" w:rsidRDefault="00341044" w:rsidP="00341044">
      <w:pPr>
        <w:pStyle w:val="Heading2"/>
      </w:pPr>
      <w:r>
        <w:t xml:space="preserve">Exercise 4: Setup a </w:t>
      </w:r>
      <w:r w:rsidR="001E2AE4">
        <w:t>shared</w:t>
      </w:r>
      <w:r>
        <w:t xml:space="preserve"> search scope for the File Share</w:t>
      </w:r>
    </w:p>
    <w:p w:rsidR="00341044" w:rsidRDefault="00341044" w:rsidP="00341044">
      <w:pPr>
        <w:pStyle w:val="ExerciseStepLevel1"/>
        <w:numPr>
          <w:ilvl w:val="0"/>
          <w:numId w:val="32"/>
        </w:numPr>
      </w:pPr>
      <w:r>
        <w:t xml:space="preserve">Navigate back to the </w:t>
      </w:r>
      <w:r w:rsidRPr="008F1C59">
        <w:rPr>
          <w:b/>
        </w:rPr>
        <w:t>Search Settings</w:t>
      </w:r>
      <w:r>
        <w:t xml:space="preserve"> screen</w:t>
      </w:r>
    </w:p>
    <w:p w:rsidR="00341044" w:rsidRDefault="00341044" w:rsidP="00341044">
      <w:pPr>
        <w:pStyle w:val="ExerciseStepLevel1"/>
        <w:numPr>
          <w:ilvl w:val="0"/>
          <w:numId w:val="32"/>
        </w:numPr>
      </w:pPr>
      <w:r>
        <w:t>Scroll to the bottom of the page</w:t>
      </w:r>
      <w:r w:rsidR="001E2AE4">
        <w:t xml:space="preserve"> and click </w:t>
      </w:r>
      <w:r w:rsidR="001E2AE4" w:rsidRPr="008F1C59">
        <w:rPr>
          <w:b/>
        </w:rPr>
        <w:t>View scopes</w:t>
      </w:r>
    </w:p>
    <w:p w:rsidR="001E2AE4" w:rsidRDefault="001E2AE4" w:rsidP="00341044">
      <w:pPr>
        <w:pStyle w:val="ExerciseStepLevel1"/>
        <w:numPr>
          <w:ilvl w:val="0"/>
          <w:numId w:val="32"/>
        </w:numPr>
      </w:pPr>
      <w:r>
        <w:t>Create a New Scope</w:t>
      </w:r>
    </w:p>
    <w:p w:rsidR="001E2AE4" w:rsidRDefault="001E2AE4" w:rsidP="001E2AE4">
      <w:pPr>
        <w:pStyle w:val="ExerciseStepLevel1"/>
        <w:numPr>
          <w:ilvl w:val="1"/>
          <w:numId w:val="32"/>
        </w:numPr>
      </w:pPr>
      <w:r>
        <w:t xml:space="preserve">Click </w:t>
      </w:r>
      <w:r w:rsidRPr="008F1C59">
        <w:rPr>
          <w:b/>
        </w:rPr>
        <w:t>New Scope</w:t>
      </w:r>
    </w:p>
    <w:p w:rsidR="001E2AE4" w:rsidRDefault="001E2AE4" w:rsidP="001E2AE4">
      <w:pPr>
        <w:pStyle w:val="ExerciseStepLevel1"/>
        <w:numPr>
          <w:ilvl w:val="1"/>
          <w:numId w:val="32"/>
        </w:numPr>
      </w:pPr>
      <w:r>
        <w:t xml:space="preserve">Title = </w:t>
      </w:r>
      <w:r w:rsidRPr="008F1C59">
        <w:rPr>
          <w:b/>
        </w:rPr>
        <w:t>File Share</w:t>
      </w:r>
    </w:p>
    <w:p w:rsidR="001E2AE4" w:rsidRDefault="001E2AE4" w:rsidP="001E2AE4">
      <w:pPr>
        <w:pStyle w:val="ExerciseStepLevel1"/>
        <w:numPr>
          <w:ilvl w:val="1"/>
          <w:numId w:val="32"/>
        </w:numPr>
      </w:pPr>
      <w:r>
        <w:t xml:space="preserve">Click </w:t>
      </w:r>
      <w:r w:rsidRPr="008F1C59">
        <w:rPr>
          <w:b/>
        </w:rPr>
        <w:t>OK</w:t>
      </w:r>
    </w:p>
    <w:p w:rsidR="001E2AE4" w:rsidRDefault="001E2AE4" w:rsidP="001E2AE4">
      <w:pPr>
        <w:pStyle w:val="ExerciseStepLevel1"/>
        <w:numPr>
          <w:ilvl w:val="0"/>
          <w:numId w:val="32"/>
        </w:numPr>
      </w:pPr>
      <w:r>
        <w:t>Add rules to the File Share scope</w:t>
      </w:r>
    </w:p>
    <w:p w:rsidR="001E2AE4" w:rsidRDefault="001E2AE4" w:rsidP="001E2AE4">
      <w:pPr>
        <w:pStyle w:val="ExerciseStepLevel1"/>
        <w:numPr>
          <w:ilvl w:val="1"/>
          <w:numId w:val="32"/>
        </w:numPr>
      </w:pPr>
      <w:r>
        <w:t xml:space="preserve">Click </w:t>
      </w:r>
      <w:r w:rsidRPr="008F1C59">
        <w:rPr>
          <w:b/>
        </w:rPr>
        <w:t>Add rules</w:t>
      </w:r>
      <w:r>
        <w:t xml:space="preserve"> beside File Share Empty</w:t>
      </w:r>
    </w:p>
    <w:p w:rsidR="001E2AE4" w:rsidRDefault="001E2AE4" w:rsidP="001E2AE4">
      <w:pPr>
        <w:pStyle w:val="ExerciseStepLevel1"/>
        <w:numPr>
          <w:ilvl w:val="1"/>
          <w:numId w:val="32"/>
        </w:numPr>
      </w:pPr>
      <w:r>
        <w:t xml:space="preserve">Scope Rule Type = </w:t>
      </w:r>
      <w:r w:rsidRPr="008F1C59">
        <w:rPr>
          <w:b/>
        </w:rPr>
        <w:t>Content Source</w:t>
      </w:r>
    </w:p>
    <w:p w:rsidR="001E2AE4" w:rsidRDefault="001E2AE4" w:rsidP="001E2AE4">
      <w:pPr>
        <w:pStyle w:val="ExerciseStepLevel1"/>
        <w:numPr>
          <w:ilvl w:val="1"/>
          <w:numId w:val="32"/>
        </w:numPr>
      </w:pPr>
      <w:r>
        <w:t xml:space="preserve">Select </w:t>
      </w:r>
      <w:r w:rsidRPr="008F1C59">
        <w:rPr>
          <w:b/>
        </w:rPr>
        <w:t>File Share</w:t>
      </w:r>
    </w:p>
    <w:p w:rsidR="001E2AE4" w:rsidRDefault="001E2AE4" w:rsidP="001E2AE4">
      <w:pPr>
        <w:pStyle w:val="ExerciseStepLevel1"/>
        <w:numPr>
          <w:ilvl w:val="1"/>
          <w:numId w:val="32"/>
        </w:numPr>
      </w:pPr>
      <w:r>
        <w:t xml:space="preserve">Click </w:t>
      </w:r>
      <w:r w:rsidRPr="008F1C59">
        <w:rPr>
          <w:b/>
        </w:rPr>
        <w:t>OK</w:t>
      </w:r>
    </w:p>
    <w:p w:rsidR="001E2AE4" w:rsidRDefault="001E2AE4" w:rsidP="001E2AE4">
      <w:pPr>
        <w:pStyle w:val="ExerciseStepLevel1"/>
        <w:numPr>
          <w:ilvl w:val="0"/>
          <w:numId w:val="32"/>
        </w:numPr>
      </w:pPr>
      <w:r>
        <w:t xml:space="preserve">Click </w:t>
      </w:r>
      <w:r w:rsidRPr="008F1C59">
        <w:rPr>
          <w:b/>
        </w:rPr>
        <w:t>Search Settings</w:t>
      </w:r>
      <w:r>
        <w:t xml:space="preserve"> in the breadcrumb</w:t>
      </w:r>
    </w:p>
    <w:p w:rsidR="001E2AE4" w:rsidRDefault="001E2AE4" w:rsidP="001E2AE4">
      <w:pPr>
        <w:pStyle w:val="ExerciseStepLevel1"/>
        <w:numPr>
          <w:ilvl w:val="0"/>
          <w:numId w:val="32"/>
        </w:numPr>
      </w:pPr>
      <w:r>
        <w:t xml:space="preserve">In the Scopes section click </w:t>
      </w:r>
      <w:r w:rsidRPr="006E11AF">
        <w:rPr>
          <w:b/>
        </w:rPr>
        <w:t>Start update</w:t>
      </w:r>
      <w:r>
        <w:t xml:space="preserve"> </w:t>
      </w:r>
      <w:r w:rsidRPr="006E11AF">
        <w:rPr>
          <w:b/>
        </w:rPr>
        <w:t>now</w:t>
      </w:r>
      <w:r>
        <w:t>.  Note:  Scopes automatically update every 15 minutes.  You just don’t have patience’s to wait that long. :)</w:t>
      </w:r>
    </w:p>
    <w:p w:rsidR="001E2AE4" w:rsidRDefault="001E2AE4" w:rsidP="001E2AE4">
      <w:pPr>
        <w:pStyle w:val="ExerciseStepLevel1"/>
        <w:numPr>
          <w:ilvl w:val="0"/>
          <w:numId w:val="32"/>
        </w:numPr>
      </w:pPr>
      <w:r>
        <w:t xml:space="preserve">Wait 30 seconds then click </w:t>
      </w:r>
      <w:r w:rsidRPr="006E11AF">
        <w:rPr>
          <w:b/>
        </w:rPr>
        <w:t>View scopes</w:t>
      </w:r>
    </w:p>
    <w:p w:rsidR="001E2AE4" w:rsidRDefault="00902E20" w:rsidP="001E2AE4">
      <w:pPr>
        <w:pStyle w:val="ExerciseStepLevel1"/>
        <w:numPr>
          <w:ilvl w:val="0"/>
          <w:numId w:val="32"/>
        </w:numPr>
      </w:pPr>
      <w:r>
        <w:t>Number of items to the right of File Share should be 5</w:t>
      </w:r>
    </w:p>
    <w:p w:rsidR="00902E20" w:rsidRDefault="00902E20" w:rsidP="00902E20">
      <w:pPr>
        <w:pStyle w:val="ExerciseStepLevel1"/>
        <w:numPr>
          <w:ilvl w:val="0"/>
          <w:numId w:val="0"/>
        </w:numPr>
        <w:ind w:left="288"/>
      </w:pPr>
      <w:r>
        <w:t xml:space="preserve">Your work as an administrator is done.  </w:t>
      </w:r>
      <w:proofErr w:type="gramStart"/>
      <w:r>
        <w:t>Time to navigate to the portal and check out the fruits of your labor.</w:t>
      </w:r>
      <w:proofErr w:type="gramEnd"/>
    </w:p>
    <w:p w:rsidR="00902E20" w:rsidRDefault="00902E20" w:rsidP="00902E20">
      <w:pPr>
        <w:pStyle w:val="Heading2"/>
      </w:pPr>
      <w:r>
        <w:t xml:space="preserve">Exercise 5: </w:t>
      </w:r>
      <w:r w:rsidR="00B92A37">
        <w:t>Administrating search for the site collection</w:t>
      </w:r>
    </w:p>
    <w:p w:rsidR="00902E20" w:rsidRDefault="00902E20" w:rsidP="00902E20">
      <w:pPr>
        <w:pStyle w:val="ExerciseStepLevel1"/>
        <w:numPr>
          <w:ilvl w:val="0"/>
          <w:numId w:val="33"/>
        </w:numPr>
      </w:pPr>
      <w:r>
        <w:t xml:space="preserve">Navigate to </w:t>
      </w:r>
      <w:r w:rsidRPr="006E11AF">
        <w:rPr>
          <w:b/>
        </w:rPr>
        <w:t>http://portal.tpg.local</w:t>
      </w:r>
      <w:r>
        <w:t xml:space="preserve"> as </w:t>
      </w:r>
      <w:proofErr w:type="spellStart"/>
      <w:r w:rsidRPr="006E11AF">
        <w:rPr>
          <w:b/>
        </w:rPr>
        <w:t>tpg</w:t>
      </w:r>
      <w:proofErr w:type="spellEnd"/>
      <w:r w:rsidRPr="006E11AF">
        <w:rPr>
          <w:b/>
        </w:rPr>
        <w:t>\</w:t>
      </w:r>
      <w:proofErr w:type="spellStart"/>
      <w:r w:rsidRPr="006E11AF">
        <w:rPr>
          <w:b/>
        </w:rPr>
        <w:t>alan</w:t>
      </w:r>
      <w:proofErr w:type="spellEnd"/>
    </w:p>
    <w:p w:rsidR="00902E20" w:rsidRDefault="00902E20" w:rsidP="00902E20">
      <w:pPr>
        <w:pStyle w:val="ExerciseStepLevel1"/>
        <w:numPr>
          <w:ilvl w:val="0"/>
          <w:numId w:val="33"/>
        </w:numPr>
      </w:pPr>
      <w:r>
        <w:t xml:space="preserve">In the search box search for </w:t>
      </w:r>
      <w:r w:rsidRPr="006E11AF">
        <w:rPr>
          <w:b/>
        </w:rPr>
        <w:t>HR</w:t>
      </w:r>
    </w:p>
    <w:p w:rsidR="00902E20" w:rsidRDefault="00902E20" w:rsidP="00902E20">
      <w:pPr>
        <w:pStyle w:val="ExerciseStepLevel1"/>
        <w:numPr>
          <w:ilvl w:val="0"/>
          <w:numId w:val="33"/>
        </w:numPr>
      </w:pPr>
      <w:r>
        <w:t>If you got lots of results</w:t>
      </w:r>
      <w:r w:rsidR="00B92A37">
        <w:t xml:space="preserve"> then you are on track.  If not then throw something at your instructor and ask for help.  Hint, first place to check is your search logs.</w:t>
      </w:r>
    </w:p>
    <w:p w:rsidR="00B92A37" w:rsidRDefault="00421203" w:rsidP="00902E20">
      <w:pPr>
        <w:pStyle w:val="ExerciseStepLevel1"/>
        <w:numPr>
          <w:ilvl w:val="0"/>
          <w:numId w:val="33"/>
        </w:numPr>
      </w:pPr>
      <w:r>
        <w:t xml:space="preserve">In the search box search for </w:t>
      </w:r>
      <w:r w:rsidRPr="006E11AF">
        <w:rPr>
          <w:b/>
        </w:rPr>
        <w:t>Sales Reports.pdf</w:t>
      </w:r>
    </w:p>
    <w:p w:rsidR="00421203" w:rsidRDefault="00421203" w:rsidP="00902E20">
      <w:pPr>
        <w:pStyle w:val="ExerciseStepLevel1"/>
        <w:numPr>
          <w:ilvl w:val="0"/>
          <w:numId w:val="33"/>
        </w:numPr>
      </w:pPr>
      <w:r>
        <w:t xml:space="preserve">If you got the sales report.pdf back from </w:t>
      </w:r>
      <w:r w:rsidRPr="00421203">
        <w:t>file://litwareserver/share/sales</w:t>
      </w:r>
      <w:r>
        <w:t xml:space="preserve"> reports.pdf then you have proven you are indexing PDFs and the file share</w:t>
      </w:r>
    </w:p>
    <w:p w:rsidR="00421203" w:rsidRDefault="00421203" w:rsidP="00902E20">
      <w:pPr>
        <w:pStyle w:val="ExerciseStepLevel1"/>
        <w:numPr>
          <w:ilvl w:val="0"/>
          <w:numId w:val="33"/>
        </w:numPr>
      </w:pPr>
      <w:r>
        <w:t xml:space="preserve">Click the </w:t>
      </w:r>
      <w:proofErr w:type="spellStart"/>
      <w:r w:rsidRPr="006E11AF">
        <w:rPr>
          <w:b/>
        </w:rPr>
        <w:t>T</w:t>
      </w:r>
      <w:r w:rsidR="006E11AF">
        <w:rPr>
          <w:b/>
        </w:rPr>
        <w:t>he</w:t>
      </w:r>
      <w:proofErr w:type="spellEnd"/>
      <w:r w:rsidR="006E11AF">
        <w:rPr>
          <w:b/>
        </w:rPr>
        <w:t xml:space="preserve"> T</w:t>
      </w:r>
      <w:r w:rsidRPr="006E11AF">
        <w:rPr>
          <w:b/>
        </w:rPr>
        <w:t>PG Portal</w:t>
      </w:r>
      <w:r>
        <w:t xml:space="preserve"> to return to the home page</w:t>
      </w:r>
    </w:p>
    <w:p w:rsidR="00421203" w:rsidRDefault="00421203" w:rsidP="00902E20">
      <w:pPr>
        <w:pStyle w:val="ExerciseStepLevel1"/>
        <w:numPr>
          <w:ilvl w:val="0"/>
          <w:numId w:val="33"/>
        </w:numPr>
      </w:pPr>
      <w:r>
        <w:t xml:space="preserve">To the left of the search box click </w:t>
      </w:r>
      <w:r w:rsidRPr="00765FBC">
        <w:rPr>
          <w:b/>
        </w:rPr>
        <w:t>All Sites</w:t>
      </w:r>
      <w:r>
        <w:t xml:space="preserve">.  This is your list of scopes.  Notice that File Share does not show up.  This is because the </w:t>
      </w:r>
      <w:r w:rsidR="00065EF3">
        <w:t>Site Collection administrator has to add the shared scope.</w:t>
      </w:r>
    </w:p>
    <w:p w:rsidR="00065EF3" w:rsidRDefault="00065EF3" w:rsidP="00902E20">
      <w:pPr>
        <w:pStyle w:val="ExerciseStepLevel1"/>
        <w:numPr>
          <w:ilvl w:val="0"/>
          <w:numId w:val="33"/>
        </w:numPr>
      </w:pPr>
      <w:r>
        <w:t>Add the File Share shared scope</w:t>
      </w:r>
    </w:p>
    <w:p w:rsidR="00065EF3" w:rsidRDefault="00065EF3" w:rsidP="00065EF3">
      <w:pPr>
        <w:pStyle w:val="ExerciseStepLevel1"/>
        <w:numPr>
          <w:ilvl w:val="1"/>
          <w:numId w:val="33"/>
        </w:numPr>
      </w:pPr>
      <w:r>
        <w:lastRenderedPageBreak/>
        <w:t xml:space="preserve">Click Site Actions &gt; Site Settings &gt; </w:t>
      </w:r>
      <w:r w:rsidRPr="00765FBC">
        <w:rPr>
          <w:b/>
        </w:rPr>
        <w:t>Modify All Site Settings</w:t>
      </w:r>
    </w:p>
    <w:p w:rsidR="00065EF3" w:rsidRDefault="00065EF3" w:rsidP="00065EF3">
      <w:pPr>
        <w:pStyle w:val="ExerciseStepLevel1"/>
        <w:numPr>
          <w:ilvl w:val="1"/>
          <w:numId w:val="33"/>
        </w:numPr>
      </w:pPr>
      <w:r>
        <w:t xml:space="preserve">From the Site Collection Administration section click </w:t>
      </w:r>
      <w:r w:rsidRPr="00765FBC">
        <w:rPr>
          <w:b/>
        </w:rPr>
        <w:t>Search scopes</w:t>
      </w:r>
    </w:p>
    <w:p w:rsidR="00065EF3" w:rsidRDefault="00065EF3" w:rsidP="00065EF3">
      <w:pPr>
        <w:pStyle w:val="ExerciseStepLevel1"/>
        <w:numPr>
          <w:ilvl w:val="1"/>
          <w:numId w:val="33"/>
        </w:numPr>
      </w:pPr>
      <w:r>
        <w:t xml:space="preserve">Notice File Share is listed as Unused Scopes.  Click </w:t>
      </w:r>
      <w:r w:rsidRPr="003E1CF3">
        <w:rPr>
          <w:b/>
        </w:rPr>
        <w:t>Display Group: Search Dropdown</w:t>
      </w:r>
    </w:p>
    <w:p w:rsidR="00065EF3" w:rsidRDefault="00065EF3" w:rsidP="00065EF3">
      <w:pPr>
        <w:pStyle w:val="ExerciseStepLevel1"/>
        <w:numPr>
          <w:ilvl w:val="1"/>
          <w:numId w:val="33"/>
        </w:numPr>
      </w:pPr>
      <w:r>
        <w:t xml:space="preserve">Select the check box for </w:t>
      </w:r>
      <w:r w:rsidRPr="003E1CF3">
        <w:rPr>
          <w:b/>
        </w:rPr>
        <w:t>File Share</w:t>
      </w:r>
    </w:p>
    <w:p w:rsidR="00065EF3" w:rsidRDefault="00065EF3" w:rsidP="00065EF3">
      <w:pPr>
        <w:pStyle w:val="ExerciseStepLevel1"/>
        <w:numPr>
          <w:ilvl w:val="1"/>
          <w:numId w:val="33"/>
        </w:numPr>
      </w:pPr>
      <w:r>
        <w:t xml:space="preserve">Click </w:t>
      </w:r>
      <w:r w:rsidRPr="003E1CF3">
        <w:rPr>
          <w:b/>
        </w:rPr>
        <w:t>OK</w:t>
      </w:r>
    </w:p>
    <w:p w:rsidR="00065EF3" w:rsidRDefault="00065EF3" w:rsidP="00065EF3">
      <w:pPr>
        <w:pStyle w:val="ExerciseStepLevel1"/>
        <w:numPr>
          <w:ilvl w:val="0"/>
          <w:numId w:val="33"/>
        </w:numPr>
      </w:pPr>
      <w:r>
        <w:t xml:space="preserve">Click the </w:t>
      </w:r>
      <w:proofErr w:type="spellStart"/>
      <w:r w:rsidR="00D858B9" w:rsidRPr="00D858B9">
        <w:rPr>
          <w:b/>
        </w:rPr>
        <w:t>The</w:t>
      </w:r>
      <w:proofErr w:type="spellEnd"/>
      <w:r w:rsidR="00D858B9" w:rsidRPr="00D858B9">
        <w:rPr>
          <w:b/>
        </w:rPr>
        <w:t xml:space="preserve"> </w:t>
      </w:r>
      <w:r w:rsidRPr="00D858B9">
        <w:rPr>
          <w:b/>
        </w:rPr>
        <w:t>TPG Portal</w:t>
      </w:r>
      <w:r>
        <w:t xml:space="preserve"> to return to the home page</w:t>
      </w:r>
    </w:p>
    <w:p w:rsidR="00065EF3" w:rsidRDefault="00065EF3" w:rsidP="00065EF3">
      <w:pPr>
        <w:pStyle w:val="ExerciseStepLevel1"/>
        <w:numPr>
          <w:ilvl w:val="0"/>
          <w:numId w:val="33"/>
        </w:numPr>
      </w:pPr>
      <w:r>
        <w:t xml:space="preserve">To the left of the search box click </w:t>
      </w:r>
      <w:r w:rsidRPr="00D858B9">
        <w:rPr>
          <w:b/>
        </w:rPr>
        <w:t>All Sites</w:t>
      </w:r>
      <w:r>
        <w:t xml:space="preserve">.  Select </w:t>
      </w:r>
      <w:r w:rsidRPr="00D858B9">
        <w:rPr>
          <w:b/>
        </w:rPr>
        <w:t>File Share</w:t>
      </w:r>
      <w:r>
        <w:t>.</w:t>
      </w:r>
      <w:r w:rsidR="00276DFB">
        <w:t xml:space="preserve">  If File Share is not there it is probably a cache issue.  Do an </w:t>
      </w:r>
      <w:proofErr w:type="spellStart"/>
      <w:r w:rsidR="00276DFB">
        <w:t>iisreset</w:t>
      </w:r>
      <w:proofErr w:type="spellEnd"/>
      <w:r w:rsidR="00276DFB">
        <w:t xml:space="preserve"> and try again.</w:t>
      </w:r>
    </w:p>
    <w:p w:rsidR="00065EF3" w:rsidRDefault="00065EF3" w:rsidP="00065EF3">
      <w:pPr>
        <w:pStyle w:val="ExerciseStepLevel1"/>
        <w:numPr>
          <w:ilvl w:val="0"/>
          <w:numId w:val="33"/>
        </w:numPr>
      </w:pPr>
      <w:r>
        <w:t xml:space="preserve">In the search box search for </w:t>
      </w:r>
      <w:r w:rsidRPr="00D858B9">
        <w:rPr>
          <w:b/>
        </w:rPr>
        <w:t>HR</w:t>
      </w:r>
    </w:p>
    <w:p w:rsidR="00065EF3" w:rsidRDefault="00065EF3" w:rsidP="00065EF3">
      <w:pPr>
        <w:pStyle w:val="ExerciseStepLevel1"/>
        <w:numPr>
          <w:ilvl w:val="0"/>
          <w:numId w:val="33"/>
        </w:numPr>
      </w:pPr>
      <w:r>
        <w:t xml:space="preserve">Now only the Employee Manual is returned.  </w:t>
      </w:r>
    </w:p>
    <w:p w:rsidR="00386D60" w:rsidRDefault="00386D60" w:rsidP="008A0DF8">
      <w:pPr>
        <w:pStyle w:val="Heading2"/>
      </w:pPr>
      <w:r>
        <w:t xml:space="preserve">Exercise 6: </w:t>
      </w:r>
      <w:r w:rsidR="00E7704B">
        <w:t>Make a local search scope</w:t>
      </w:r>
    </w:p>
    <w:p w:rsidR="00E7704B" w:rsidRDefault="00E7704B" w:rsidP="00E7704B">
      <w:pPr>
        <w:pStyle w:val="ExerciseStepLevel1"/>
        <w:numPr>
          <w:ilvl w:val="0"/>
          <w:numId w:val="34"/>
        </w:numPr>
      </w:pPr>
      <w:r>
        <w:t xml:space="preserve">Navigate to the HR Private site </w:t>
      </w:r>
      <w:r w:rsidRPr="00D858B9">
        <w:rPr>
          <w:b/>
        </w:rPr>
        <w:t>http://portal.tpg.local/sites/hr</w:t>
      </w:r>
      <w:r>
        <w:t xml:space="preserve"> logged in as </w:t>
      </w:r>
      <w:proofErr w:type="spellStart"/>
      <w:r w:rsidRPr="00D858B9">
        <w:rPr>
          <w:b/>
        </w:rPr>
        <w:t>tpg</w:t>
      </w:r>
      <w:proofErr w:type="spellEnd"/>
      <w:r w:rsidRPr="00D858B9">
        <w:rPr>
          <w:b/>
        </w:rPr>
        <w:t>\</w:t>
      </w:r>
      <w:proofErr w:type="spellStart"/>
      <w:r w:rsidRPr="00D858B9">
        <w:rPr>
          <w:b/>
        </w:rPr>
        <w:t>betsy</w:t>
      </w:r>
      <w:proofErr w:type="spellEnd"/>
    </w:p>
    <w:p w:rsidR="00E7704B" w:rsidRDefault="00E7704B" w:rsidP="00E7704B">
      <w:pPr>
        <w:pStyle w:val="ExerciseStepLevel1"/>
        <w:numPr>
          <w:ilvl w:val="0"/>
          <w:numId w:val="34"/>
        </w:numPr>
      </w:pPr>
      <w:r>
        <w:t>Create a new scope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Click Site Actions &gt; </w:t>
      </w:r>
      <w:r w:rsidR="00D858B9">
        <w:rPr>
          <w:b/>
        </w:rPr>
        <w:t>Site S</w:t>
      </w:r>
      <w:r w:rsidRPr="00D858B9">
        <w:rPr>
          <w:b/>
        </w:rPr>
        <w:t>ettings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Under Site Collection Administration click </w:t>
      </w:r>
      <w:r w:rsidRPr="00D858B9">
        <w:rPr>
          <w:b/>
        </w:rPr>
        <w:t>Search scopes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Click </w:t>
      </w:r>
      <w:r w:rsidRPr="00D858B9">
        <w:rPr>
          <w:b/>
        </w:rPr>
        <w:t>New Scope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Title = </w:t>
      </w:r>
      <w:r w:rsidRPr="00D858B9">
        <w:rPr>
          <w:b/>
        </w:rPr>
        <w:t>HR Only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Select </w:t>
      </w:r>
      <w:r w:rsidRPr="00D858B9">
        <w:rPr>
          <w:b/>
        </w:rPr>
        <w:t>both check boxes</w:t>
      </w:r>
      <w:r w:rsidR="00276DFB">
        <w:rPr>
          <w:b/>
        </w:rPr>
        <w:t xml:space="preserve"> </w:t>
      </w:r>
      <w:r w:rsidR="00276DFB">
        <w:t>for display groups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Click </w:t>
      </w:r>
      <w:r w:rsidRPr="00D858B9">
        <w:rPr>
          <w:b/>
        </w:rPr>
        <w:t>OK</w:t>
      </w:r>
    </w:p>
    <w:p w:rsidR="00E7704B" w:rsidRDefault="00E7704B" w:rsidP="00E7704B">
      <w:pPr>
        <w:pStyle w:val="ExerciseStepLevel1"/>
        <w:numPr>
          <w:ilvl w:val="0"/>
          <w:numId w:val="34"/>
        </w:numPr>
      </w:pPr>
      <w:r>
        <w:t xml:space="preserve">Next to HR Only Empty click </w:t>
      </w:r>
      <w:r w:rsidRPr="00D858B9">
        <w:rPr>
          <w:b/>
        </w:rPr>
        <w:t>Add rules</w:t>
      </w:r>
    </w:p>
    <w:p w:rsidR="00E7704B" w:rsidRDefault="00E7704B" w:rsidP="00E7704B">
      <w:pPr>
        <w:pStyle w:val="ExerciseStepLevel1"/>
        <w:numPr>
          <w:ilvl w:val="0"/>
          <w:numId w:val="34"/>
        </w:numPr>
      </w:pPr>
      <w:r>
        <w:t>Add a rule to include the HR Private site collection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Select </w:t>
      </w:r>
      <w:r w:rsidRPr="00D858B9">
        <w:rPr>
          <w:b/>
        </w:rPr>
        <w:t>Web Address</w:t>
      </w:r>
    </w:p>
    <w:p w:rsidR="00E7704B" w:rsidRDefault="00E7704B" w:rsidP="00E7704B">
      <w:pPr>
        <w:pStyle w:val="ExerciseStepLevel1"/>
        <w:numPr>
          <w:ilvl w:val="1"/>
          <w:numId w:val="34"/>
        </w:numPr>
      </w:pPr>
      <w:r>
        <w:t xml:space="preserve">Folder = </w:t>
      </w:r>
      <w:r w:rsidRPr="00D858B9">
        <w:rPr>
          <w:b/>
        </w:rPr>
        <w:t>http://portal.tpg.local/sites/hr</w:t>
      </w:r>
      <w:r>
        <w:t xml:space="preserve"> </w:t>
      </w:r>
    </w:p>
    <w:p w:rsidR="0003507D" w:rsidRDefault="0003507D" w:rsidP="00E7704B">
      <w:pPr>
        <w:pStyle w:val="ExerciseStepLevel1"/>
        <w:numPr>
          <w:ilvl w:val="1"/>
          <w:numId w:val="34"/>
        </w:numPr>
      </w:pPr>
      <w:r>
        <w:t xml:space="preserve">Click </w:t>
      </w:r>
      <w:r w:rsidRPr="00D858B9">
        <w:rPr>
          <w:b/>
        </w:rPr>
        <w:t>OK</w:t>
      </w:r>
    </w:p>
    <w:p w:rsidR="0003507D" w:rsidRDefault="0003507D" w:rsidP="0003507D">
      <w:pPr>
        <w:pStyle w:val="ExerciseStepLevel1"/>
        <w:numPr>
          <w:ilvl w:val="0"/>
          <w:numId w:val="34"/>
        </w:numPr>
      </w:pPr>
      <w:r>
        <w:t>Add a rule to include the HR portal sites</w:t>
      </w:r>
    </w:p>
    <w:p w:rsidR="0003507D" w:rsidRDefault="0003507D" w:rsidP="0003507D">
      <w:pPr>
        <w:pStyle w:val="ExerciseStepLevel1"/>
        <w:numPr>
          <w:ilvl w:val="1"/>
          <w:numId w:val="34"/>
        </w:numPr>
      </w:pPr>
      <w:r>
        <w:t xml:space="preserve">Click </w:t>
      </w:r>
      <w:r w:rsidRPr="00D858B9">
        <w:rPr>
          <w:b/>
        </w:rPr>
        <w:t>HR Only</w:t>
      </w:r>
    </w:p>
    <w:p w:rsidR="0003507D" w:rsidRDefault="0003507D" w:rsidP="0003507D">
      <w:pPr>
        <w:pStyle w:val="ExerciseStepLevel1"/>
        <w:numPr>
          <w:ilvl w:val="1"/>
          <w:numId w:val="34"/>
        </w:numPr>
      </w:pPr>
      <w:r>
        <w:t xml:space="preserve">Click </w:t>
      </w:r>
      <w:r w:rsidRPr="00D858B9">
        <w:rPr>
          <w:b/>
        </w:rPr>
        <w:t>New rule</w:t>
      </w:r>
    </w:p>
    <w:p w:rsidR="0003507D" w:rsidRDefault="0003507D" w:rsidP="0003507D">
      <w:pPr>
        <w:pStyle w:val="ExerciseStepLevel1"/>
        <w:numPr>
          <w:ilvl w:val="1"/>
          <w:numId w:val="34"/>
        </w:numPr>
      </w:pPr>
      <w:r>
        <w:t xml:space="preserve">Select </w:t>
      </w:r>
      <w:r w:rsidRPr="00D858B9">
        <w:rPr>
          <w:b/>
        </w:rPr>
        <w:t>Web Address</w:t>
      </w:r>
    </w:p>
    <w:p w:rsidR="0003507D" w:rsidRDefault="0003507D" w:rsidP="0003507D">
      <w:pPr>
        <w:pStyle w:val="ExerciseStepLevel1"/>
        <w:numPr>
          <w:ilvl w:val="1"/>
          <w:numId w:val="34"/>
        </w:numPr>
      </w:pPr>
      <w:r>
        <w:t xml:space="preserve">Folder = </w:t>
      </w:r>
      <w:r w:rsidRPr="00D858B9">
        <w:rPr>
          <w:b/>
        </w:rPr>
        <w:t>http://portal.tpg.local/departments/hr</w:t>
      </w:r>
      <w:r>
        <w:t xml:space="preserve"> </w:t>
      </w:r>
    </w:p>
    <w:p w:rsidR="0003507D" w:rsidRDefault="0003507D" w:rsidP="0003507D">
      <w:pPr>
        <w:pStyle w:val="ExerciseStepLevel1"/>
        <w:numPr>
          <w:ilvl w:val="1"/>
          <w:numId w:val="34"/>
        </w:numPr>
      </w:pPr>
      <w:r>
        <w:t xml:space="preserve">Click </w:t>
      </w:r>
      <w:r w:rsidRPr="00D858B9">
        <w:rPr>
          <w:b/>
        </w:rPr>
        <w:t>OK</w:t>
      </w:r>
    </w:p>
    <w:p w:rsidR="0003507D" w:rsidRDefault="00E34D53" w:rsidP="0003507D">
      <w:pPr>
        <w:pStyle w:val="ExerciseStepLevel1"/>
        <w:numPr>
          <w:ilvl w:val="0"/>
          <w:numId w:val="34"/>
        </w:numPr>
      </w:pPr>
      <w:r>
        <w:t xml:space="preserve">Click </w:t>
      </w:r>
      <w:r w:rsidRPr="00B27754">
        <w:rPr>
          <w:b/>
        </w:rPr>
        <w:t>Scopes</w:t>
      </w:r>
      <w:r>
        <w:t xml:space="preserve"> in the breadcrumb.  This will give you an indication as to how long before the scope is updated.  It is not available in the dropdown until it has been updated.</w:t>
      </w:r>
      <w:r w:rsidR="00276DFB">
        <w:t xml:space="preserve">  Also note File Share is available in Unused Scopes.</w:t>
      </w:r>
    </w:p>
    <w:p w:rsidR="008A0DF8" w:rsidRDefault="008A0DF8" w:rsidP="008A0DF8">
      <w:pPr>
        <w:pStyle w:val="Heading2"/>
      </w:pPr>
      <w:r>
        <w:lastRenderedPageBreak/>
        <w:t>Exercise</w:t>
      </w:r>
      <w:r w:rsidR="008248A2">
        <w:t xml:space="preserve"> 7</w:t>
      </w:r>
      <w:r>
        <w:t>:  Making HR happy</w:t>
      </w:r>
      <w:r w:rsidR="00F65DF9">
        <w:t xml:space="preserve"> – Adding a search scope and a tab to search center</w:t>
      </w:r>
    </w:p>
    <w:p w:rsidR="008A0DF8" w:rsidRPr="008A0DF8" w:rsidRDefault="008A0DF8" w:rsidP="008A0DF8">
      <w:pPr>
        <w:pStyle w:val="LabOverview"/>
      </w:pPr>
      <w:r>
        <w:t xml:space="preserve">Betsy has came to you and made some very specific request.  </w:t>
      </w:r>
      <w:r w:rsidR="00E34D53">
        <w:t>Betsy would like the scope she created to now be available from the portal</w:t>
      </w:r>
      <w:r>
        <w:t xml:space="preserve">. Then she would like to </w:t>
      </w:r>
      <w:r w:rsidR="00F65DF9">
        <w:t xml:space="preserve">have a tab added to the search center for HR.  She has more </w:t>
      </w:r>
      <w:proofErr w:type="gramStart"/>
      <w:r w:rsidR="00F65DF9">
        <w:t>request</w:t>
      </w:r>
      <w:proofErr w:type="gramEnd"/>
      <w:r w:rsidR="00F65DF9">
        <w:t xml:space="preserve"> but you should probably solve these issues first.</w:t>
      </w:r>
    </w:p>
    <w:p w:rsidR="000E5C72" w:rsidRDefault="000E5C72" w:rsidP="00E34D53">
      <w:pPr>
        <w:pStyle w:val="ExerciseStepLevel1"/>
        <w:numPr>
          <w:ilvl w:val="0"/>
          <w:numId w:val="35"/>
        </w:numPr>
      </w:pPr>
      <w:r>
        <w:t xml:space="preserve"> </w:t>
      </w:r>
      <w:r w:rsidR="00E34D53">
        <w:t xml:space="preserve">Navigate to the </w:t>
      </w:r>
      <w:r w:rsidR="00E34D53" w:rsidRPr="00B27754">
        <w:rPr>
          <w:b/>
        </w:rPr>
        <w:t xml:space="preserve">SSP </w:t>
      </w:r>
      <w:r w:rsidR="00E34D53">
        <w:t xml:space="preserve">logged in as </w:t>
      </w:r>
      <w:proofErr w:type="spellStart"/>
      <w:r w:rsidR="00E34D53" w:rsidRPr="00B27754">
        <w:rPr>
          <w:b/>
        </w:rPr>
        <w:t>tpg</w:t>
      </w:r>
      <w:proofErr w:type="spellEnd"/>
      <w:r w:rsidR="00E34D53" w:rsidRPr="00B27754">
        <w:rPr>
          <w:b/>
        </w:rPr>
        <w:t>\</w:t>
      </w:r>
      <w:proofErr w:type="spellStart"/>
      <w:r w:rsidR="00E34D53" w:rsidRPr="00B27754">
        <w:rPr>
          <w:b/>
        </w:rPr>
        <w:t>sp_admin</w:t>
      </w:r>
      <w:proofErr w:type="spellEnd"/>
    </w:p>
    <w:p w:rsidR="00E34D53" w:rsidRDefault="00B27754" w:rsidP="00E34D53">
      <w:pPr>
        <w:pStyle w:val="ExerciseStepLevel1"/>
        <w:numPr>
          <w:ilvl w:val="0"/>
          <w:numId w:val="35"/>
        </w:numPr>
      </w:pPr>
      <w:r>
        <w:t>Under Search c</w:t>
      </w:r>
      <w:r w:rsidR="00E34D53">
        <w:t xml:space="preserve">lick </w:t>
      </w:r>
      <w:r w:rsidR="00E34D53" w:rsidRPr="00B27754">
        <w:rPr>
          <w:b/>
        </w:rPr>
        <w:t>Search settings</w:t>
      </w:r>
    </w:p>
    <w:p w:rsidR="00E34D53" w:rsidRDefault="00E34D53" w:rsidP="00E34D53">
      <w:pPr>
        <w:pStyle w:val="ExerciseStepLevel1"/>
        <w:numPr>
          <w:ilvl w:val="0"/>
          <w:numId w:val="35"/>
        </w:numPr>
      </w:pPr>
      <w:r>
        <w:t xml:space="preserve">Click </w:t>
      </w:r>
      <w:r w:rsidRPr="00B27754">
        <w:rPr>
          <w:b/>
        </w:rPr>
        <w:t>View scopes</w:t>
      </w:r>
    </w:p>
    <w:p w:rsidR="00E34D53" w:rsidRDefault="00340DFD" w:rsidP="00E34D53">
      <w:pPr>
        <w:pStyle w:val="ExerciseStepLevel1"/>
        <w:numPr>
          <w:ilvl w:val="0"/>
          <w:numId w:val="35"/>
        </w:numPr>
      </w:pPr>
      <w:r>
        <w:t>From this screen you can see the HR Only search scope.  Now you need to copy it to the Shared scopes</w:t>
      </w:r>
    </w:p>
    <w:p w:rsidR="00340DFD" w:rsidRDefault="00340DFD" w:rsidP="00340DFD">
      <w:pPr>
        <w:pStyle w:val="ExerciseStepLevel1"/>
        <w:numPr>
          <w:ilvl w:val="1"/>
          <w:numId w:val="35"/>
        </w:numPr>
      </w:pPr>
      <w:r>
        <w:t xml:space="preserve">Hover over </w:t>
      </w:r>
      <w:r w:rsidRPr="00B27754">
        <w:rPr>
          <w:b/>
        </w:rPr>
        <w:t>HR Only</w:t>
      </w:r>
      <w:r>
        <w:t xml:space="preserve"> and click </w:t>
      </w:r>
      <w:r w:rsidRPr="00B27754">
        <w:rPr>
          <w:b/>
        </w:rPr>
        <w:t>Make Copy as Shared</w:t>
      </w:r>
    </w:p>
    <w:p w:rsidR="00340DFD" w:rsidRDefault="00340DFD" w:rsidP="00340DFD">
      <w:pPr>
        <w:pStyle w:val="ExerciseStepLevel1"/>
        <w:numPr>
          <w:ilvl w:val="1"/>
          <w:numId w:val="35"/>
        </w:numPr>
      </w:pPr>
      <w:r>
        <w:t xml:space="preserve">Now click on </w:t>
      </w:r>
      <w:r w:rsidRPr="00B27754">
        <w:rPr>
          <w:b/>
        </w:rPr>
        <w:t>Copy of HR Only</w:t>
      </w:r>
    </w:p>
    <w:p w:rsidR="00340DFD" w:rsidRDefault="00340DFD" w:rsidP="00340DFD">
      <w:pPr>
        <w:pStyle w:val="ExerciseStepLevel1"/>
        <w:numPr>
          <w:ilvl w:val="1"/>
          <w:numId w:val="35"/>
        </w:numPr>
      </w:pPr>
      <w:r>
        <w:t xml:space="preserve">Click </w:t>
      </w:r>
      <w:r w:rsidR="00B27754">
        <w:rPr>
          <w:b/>
        </w:rPr>
        <w:t>C</w:t>
      </w:r>
      <w:r w:rsidRPr="00B27754">
        <w:rPr>
          <w:b/>
        </w:rPr>
        <w:t>hange scope settings</w:t>
      </w:r>
    </w:p>
    <w:p w:rsidR="00340DFD" w:rsidRDefault="00340DFD" w:rsidP="00340DFD">
      <w:pPr>
        <w:pStyle w:val="ExerciseStepLevel1"/>
        <w:numPr>
          <w:ilvl w:val="1"/>
          <w:numId w:val="35"/>
        </w:numPr>
      </w:pPr>
      <w:r>
        <w:t xml:space="preserve">Change Title to </w:t>
      </w:r>
      <w:r w:rsidRPr="00543833">
        <w:rPr>
          <w:b/>
        </w:rPr>
        <w:t>HR Sites</w:t>
      </w:r>
    </w:p>
    <w:p w:rsidR="00340DFD" w:rsidRDefault="00340DFD" w:rsidP="00340DFD">
      <w:pPr>
        <w:pStyle w:val="ExerciseStepLevel1"/>
        <w:numPr>
          <w:ilvl w:val="1"/>
          <w:numId w:val="35"/>
        </w:numPr>
      </w:pPr>
      <w:r>
        <w:t xml:space="preserve">Click </w:t>
      </w:r>
      <w:r w:rsidRPr="00543833">
        <w:rPr>
          <w:b/>
        </w:rPr>
        <w:t>OK</w:t>
      </w:r>
    </w:p>
    <w:p w:rsidR="00340DFD" w:rsidRDefault="00340DFD" w:rsidP="00340DFD">
      <w:pPr>
        <w:pStyle w:val="ExerciseStepLevel1"/>
        <w:numPr>
          <w:ilvl w:val="0"/>
          <w:numId w:val="35"/>
        </w:numPr>
      </w:pPr>
      <w:r>
        <w:t xml:space="preserve">Navigate back to </w:t>
      </w:r>
      <w:r w:rsidRPr="00543833">
        <w:rPr>
          <w:b/>
        </w:rPr>
        <w:t>http://portal.tpg.local</w:t>
      </w:r>
      <w:r>
        <w:t xml:space="preserve"> logged in as </w:t>
      </w:r>
      <w:proofErr w:type="spellStart"/>
      <w:r w:rsidRPr="00543833">
        <w:rPr>
          <w:b/>
        </w:rPr>
        <w:t>tpg</w:t>
      </w:r>
      <w:proofErr w:type="spellEnd"/>
      <w:r w:rsidRPr="00543833">
        <w:rPr>
          <w:b/>
        </w:rPr>
        <w:t>\</w:t>
      </w:r>
      <w:proofErr w:type="spellStart"/>
      <w:r w:rsidRPr="00543833">
        <w:rPr>
          <w:b/>
        </w:rPr>
        <w:t>alan</w:t>
      </w:r>
      <w:proofErr w:type="spellEnd"/>
    </w:p>
    <w:p w:rsidR="00340DFD" w:rsidRDefault="00EE7204" w:rsidP="00340DFD">
      <w:pPr>
        <w:pStyle w:val="ExerciseStepLevel1"/>
        <w:numPr>
          <w:ilvl w:val="0"/>
          <w:numId w:val="35"/>
        </w:numPr>
      </w:pPr>
      <w:r>
        <w:t>Add the HR Sites search scope to the portal</w:t>
      </w:r>
    </w:p>
    <w:p w:rsidR="00EE7204" w:rsidRDefault="00EE7204" w:rsidP="00EE7204">
      <w:pPr>
        <w:pStyle w:val="ExerciseStepLevel1"/>
        <w:numPr>
          <w:ilvl w:val="1"/>
          <w:numId w:val="35"/>
        </w:numPr>
      </w:pPr>
      <w:r>
        <w:t xml:space="preserve">Click Site Actions &gt; Site Settings &gt; </w:t>
      </w:r>
      <w:r w:rsidRPr="00543833">
        <w:rPr>
          <w:b/>
        </w:rPr>
        <w:t>Modify All Site Settings</w:t>
      </w:r>
    </w:p>
    <w:p w:rsidR="00EE7204" w:rsidRDefault="00EE7204" w:rsidP="00EE7204">
      <w:pPr>
        <w:pStyle w:val="ExerciseStepLevel1"/>
        <w:numPr>
          <w:ilvl w:val="1"/>
          <w:numId w:val="35"/>
        </w:numPr>
      </w:pPr>
      <w:r>
        <w:t xml:space="preserve">Click </w:t>
      </w:r>
      <w:r w:rsidRPr="00543833">
        <w:rPr>
          <w:b/>
        </w:rPr>
        <w:t>Search Scopes</w:t>
      </w:r>
    </w:p>
    <w:p w:rsidR="00EE7204" w:rsidRDefault="00EE7204" w:rsidP="00EE7204">
      <w:pPr>
        <w:pStyle w:val="ExerciseStepLevel1"/>
        <w:numPr>
          <w:ilvl w:val="1"/>
          <w:numId w:val="35"/>
        </w:numPr>
      </w:pPr>
      <w:r>
        <w:t xml:space="preserve">Click </w:t>
      </w:r>
      <w:r w:rsidRPr="00543833">
        <w:rPr>
          <w:b/>
        </w:rPr>
        <w:t>Display Group: Search Dropdown</w:t>
      </w:r>
    </w:p>
    <w:p w:rsidR="00EE7204" w:rsidRDefault="00EE7204" w:rsidP="00EE7204">
      <w:pPr>
        <w:pStyle w:val="ExerciseStepLevel1"/>
        <w:numPr>
          <w:ilvl w:val="1"/>
          <w:numId w:val="35"/>
        </w:numPr>
      </w:pPr>
      <w:r>
        <w:t xml:space="preserve">Select </w:t>
      </w:r>
      <w:r w:rsidRPr="00543833">
        <w:rPr>
          <w:b/>
        </w:rPr>
        <w:t>HR Sites</w:t>
      </w:r>
    </w:p>
    <w:p w:rsidR="00EE7204" w:rsidRDefault="00EE7204" w:rsidP="00EE7204">
      <w:pPr>
        <w:pStyle w:val="ExerciseStepLevel1"/>
        <w:numPr>
          <w:ilvl w:val="1"/>
          <w:numId w:val="35"/>
        </w:numPr>
      </w:pPr>
      <w:r>
        <w:t xml:space="preserve">Click </w:t>
      </w:r>
      <w:r w:rsidRPr="00543833">
        <w:rPr>
          <w:b/>
        </w:rPr>
        <w:t>OK</w:t>
      </w:r>
    </w:p>
    <w:p w:rsidR="00EE7204" w:rsidRDefault="00EE7204" w:rsidP="00EE7204">
      <w:pPr>
        <w:pStyle w:val="ExerciseStepLevel1"/>
        <w:numPr>
          <w:ilvl w:val="0"/>
          <w:numId w:val="35"/>
        </w:numPr>
      </w:pPr>
      <w:r>
        <w:t xml:space="preserve">Click the </w:t>
      </w:r>
      <w:r w:rsidRPr="00543833">
        <w:rPr>
          <w:b/>
        </w:rPr>
        <w:t>Search</w:t>
      </w:r>
      <w:r>
        <w:t xml:space="preserve"> tab in Global </w:t>
      </w:r>
      <w:proofErr w:type="spellStart"/>
      <w:r>
        <w:t>Nav</w:t>
      </w:r>
      <w:proofErr w:type="spellEnd"/>
      <w:r w:rsidR="001C4432">
        <w:t xml:space="preserve"> to get to the Search Center</w:t>
      </w:r>
    </w:p>
    <w:p w:rsidR="00EE7204" w:rsidRDefault="00594E07" w:rsidP="00EE7204">
      <w:pPr>
        <w:pStyle w:val="ExerciseStepLevel1"/>
        <w:numPr>
          <w:ilvl w:val="0"/>
          <w:numId w:val="35"/>
        </w:numPr>
      </w:pPr>
      <w:r>
        <w:t>Create an HR Search Page</w:t>
      </w:r>
    </w:p>
    <w:p w:rsidR="001C4432" w:rsidRDefault="00594E07" w:rsidP="001C4432">
      <w:pPr>
        <w:pStyle w:val="ExerciseStepLevel1"/>
        <w:numPr>
          <w:ilvl w:val="1"/>
          <w:numId w:val="35"/>
        </w:numPr>
      </w:pPr>
      <w:r>
        <w:t xml:space="preserve">Click Site Actions &gt; </w:t>
      </w:r>
      <w:r w:rsidRPr="00543833">
        <w:rPr>
          <w:b/>
        </w:rPr>
        <w:t>Create Page</w:t>
      </w:r>
    </w:p>
    <w:p w:rsidR="00594E07" w:rsidRDefault="00594E07" w:rsidP="001C4432">
      <w:pPr>
        <w:pStyle w:val="ExerciseStepLevel1"/>
        <w:numPr>
          <w:ilvl w:val="1"/>
          <w:numId w:val="35"/>
        </w:numPr>
      </w:pPr>
      <w:r>
        <w:t xml:space="preserve">Title = </w:t>
      </w:r>
      <w:r w:rsidRPr="00543833">
        <w:rPr>
          <w:b/>
        </w:rPr>
        <w:t>HR Search</w:t>
      </w:r>
    </w:p>
    <w:p w:rsidR="00594E07" w:rsidRDefault="00594E07" w:rsidP="001C4432">
      <w:pPr>
        <w:pStyle w:val="ExerciseStepLevel1"/>
        <w:numPr>
          <w:ilvl w:val="1"/>
          <w:numId w:val="35"/>
        </w:numPr>
      </w:pPr>
      <w:r>
        <w:t xml:space="preserve">URL Name = </w:t>
      </w:r>
      <w:proofErr w:type="spellStart"/>
      <w:r w:rsidRPr="00543833">
        <w:rPr>
          <w:b/>
        </w:rPr>
        <w:t>hrsearch</w:t>
      </w:r>
      <w:proofErr w:type="spellEnd"/>
    </w:p>
    <w:p w:rsidR="00594E07" w:rsidRDefault="00594E07" w:rsidP="001C4432">
      <w:pPr>
        <w:pStyle w:val="ExerciseStepLevel1"/>
        <w:numPr>
          <w:ilvl w:val="1"/>
          <w:numId w:val="35"/>
        </w:numPr>
      </w:pPr>
      <w:r>
        <w:t xml:space="preserve">Select </w:t>
      </w:r>
      <w:r w:rsidRPr="00543833">
        <w:rPr>
          <w:b/>
        </w:rPr>
        <w:t>(Welcome Page)Search Page</w:t>
      </w:r>
    </w:p>
    <w:p w:rsidR="00594E07" w:rsidRDefault="00594E07" w:rsidP="001C4432">
      <w:pPr>
        <w:pStyle w:val="ExerciseStepLevel1"/>
        <w:numPr>
          <w:ilvl w:val="1"/>
          <w:numId w:val="35"/>
        </w:numPr>
      </w:pPr>
      <w:r>
        <w:t xml:space="preserve">Click </w:t>
      </w:r>
      <w:r w:rsidRPr="00543833">
        <w:rPr>
          <w:b/>
        </w:rPr>
        <w:t>Create</w:t>
      </w:r>
    </w:p>
    <w:p w:rsidR="00E96155" w:rsidRDefault="00F86D1A" w:rsidP="00E96155">
      <w:pPr>
        <w:pStyle w:val="ExerciseStepLevel1"/>
        <w:numPr>
          <w:ilvl w:val="0"/>
          <w:numId w:val="35"/>
        </w:numPr>
      </w:pPr>
      <w:r>
        <w:t>Add an HR Search t</w:t>
      </w:r>
      <w:r w:rsidR="00E96155">
        <w:t>ab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Click </w:t>
      </w:r>
      <w:r w:rsidRPr="00543833">
        <w:rPr>
          <w:b/>
        </w:rPr>
        <w:t>Add New Tab</w:t>
      </w:r>
      <w:r>
        <w:t xml:space="preserve"> from the center of the page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Tab Name = </w:t>
      </w:r>
      <w:r w:rsidRPr="00543833">
        <w:rPr>
          <w:b/>
        </w:rPr>
        <w:t>HR Search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Page = </w:t>
      </w:r>
      <w:r w:rsidRPr="00543833">
        <w:rPr>
          <w:b/>
        </w:rPr>
        <w:t>hrsearch.aspx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Tooltip = </w:t>
      </w:r>
      <w:r w:rsidRPr="005319B2">
        <w:rPr>
          <w:b/>
        </w:rPr>
        <w:t>Use this tab for searching HR content.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Click </w:t>
      </w:r>
      <w:r w:rsidRPr="00593A7A">
        <w:rPr>
          <w:b/>
        </w:rPr>
        <w:t>OK</w:t>
      </w:r>
    </w:p>
    <w:p w:rsidR="00E96155" w:rsidRDefault="00E96155" w:rsidP="00E96155">
      <w:pPr>
        <w:pStyle w:val="ExerciseStepLevel1"/>
      </w:pPr>
      <w:r>
        <w:lastRenderedPageBreak/>
        <w:t>Create an HR Results Page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Click Site Actions &gt; </w:t>
      </w:r>
      <w:r w:rsidRPr="00593A7A">
        <w:rPr>
          <w:b/>
        </w:rPr>
        <w:t>Create Page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Title = </w:t>
      </w:r>
      <w:r w:rsidRPr="00593A7A">
        <w:rPr>
          <w:b/>
        </w:rPr>
        <w:t xml:space="preserve">HR </w:t>
      </w:r>
      <w:r w:rsidR="00F86D1A" w:rsidRPr="00593A7A">
        <w:rPr>
          <w:b/>
        </w:rPr>
        <w:t>Results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URL Name = </w:t>
      </w:r>
      <w:proofErr w:type="spellStart"/>
      <w:r w:rsidRPr="00593A7A">
        <w:rPr>
          <w:b/>
        </w:rPr>
        <w:t>hr</w:t>
      </w:r>
      <w:r w:rsidR="00F86D1A" w:rsidRPr="00593A7A">
        <w:rPr>
          <w:b/>
        </w:rPr>
        <w:t>results</w:t>
      </w:r>
      <w:proofErr w:type="spellEnd"/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Select </w:t>
      </w:r>
      <w:r w:rsidRPr="00593A7A">
        <w:rPr>
          <w:b/>
        </w:rPr>
        <w:t xml:space="preserve">(Welcome Page)Search </w:t>
      </w:r>
      <w:r w:rsidR="00F86D1A" w:rsidRPr="00593A7A">
        <w:rPr>
          <w:b/>
        </w:rPr>
        <w:t xml:space="preserve">Results </w:t>
      </w:r>
      <w:r w:rsidRPr="00593A7A">
        <w:rPr>
          <w:b/>
        </w:rPr>
        <w:t>Page</w:t>
      </w:r>
    </w:p>
    <w:p w:rsidR="00E96155" w:rsidRDefault="00E96155" w:rsidP="00E96155">
      <w:pPr>
        <w:pStyle w:val="ExerciseStepLevel1"/>
        <w:numPr>
          <w:ilvl w:val="1"/>
          <w:numId w:val="35"/>
        </w:numPr>
      </w:pPr>
      <w:r>
        <w:t xml:space="preserve">Click </w:t>
      </w:r>
      <w:r w:rsidRPr="00593A7A">
        <w:rPr>
          <w:b/>
        </w:rPr>
        <w:t>Create</w:t>
      </w:r>
    </w:p>
    <w:p w:rsidR="00340DFD" w:rsidRDefault="00F86D1A" w:rsidP="00F86D1A">
      <w:pPr>
        <w:pStyle w:val="ExerciseStepLevel1"/>
      </w:pPr>
      <w:r>
        <w:t>Add an HR Search tab for results</w:t>
      </w:r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Click </w:t>
      </w:r>
      <w:r w:rsidRPr="00593A7A">
        <w:rPr>
          <w:b/>
        </w:rPr>
        <w:t>Add New Tab</w:t>
      </w:r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Tab Name = </w:t>
      </w:r>
      <w:r w:rsidRPr="00593A7A">
        <w:rPr>
          <w:b/>
        </w:rPr>
        <w:t>HR Search</w:t>
      </w:r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Page = </w:t>
      </w:r>
      <w:r w:rsidRPr="00593A7A">
        <w:rPr>
          <w:b/>
        </w:rPr>
        <w:t>hrresults.aspx</w:t>
      </w:r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Tooltip = </w:t>
      </w:r>
      <w:r w:rsidRPr="00593A7A">
        <w:rPr>
          <w:b/>
        </w:rPr>
        <w:t>Use this tab for searching HR Content.</w:t>
      </w:r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Click </w:t>
      </w:r>
      <w:r w:rsidRPr="00593A7A">
        <w:rPr>
          <w:b/>
        </w:rPr>
        <w:t>OK</w:t>
      </w:r>
    </w:p>
    <w:p w:rsidR="00F86D1A" w:rsidRDefault="00F86D1A" w:rsidP="00F86D1A">
      <w:pPr>
        <w:pStyle w:val="ExerciseStepLevel1"/>
      </w:pPr>
      <w:r>
        <w:t>Point the hrsearch.aspx page to use hrresults.aspx for displaying results</w:t>
      </w:r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Click </w:t>
      </w:r>
      <w:r w:rsidRPr="00593A7A">
        <w:rPr>
          <w:b/>
        </w:rPr>
        <w:t>Search</w:t>
      </w:r>
      <w:r>
        <w:t xml:space="preserve"> in the Global </w:t>
      </w:r>
      <w:proofErr w:type="spellStart"/>
      <w:r>
        <w:t>Nav</w:t>
      </w:r>
      <w:proofErr w:type="spellEnd"/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Click </w:t>
      </w:r>
      <w:r w:rsidRPr="00593A7A">
        <w:rPr>
          <w:b/>
        </w:rPr>
        <w:t>HR Search</w:t>
      </w:r>
    </w:p>
    <w:p w:rsidR="00F86D1A" w:rsidRDefault="00F86D1A" w:rsidP="00F86D1A">
      <w:pPr>
        <w:pStyle w:val="ExerciseStepLevel1"/>
        <w:numPr>
          <w:ilvl w:val="1"/>
          <w:numId w:val="28"/>
        </w:numPr>
      </w:pPr>
      <w:r>
        <w:t xml:space="preserve">Click </w:t>
      </w:r>
      <w:r w:rsidRPr="00593A7A">
        <w:rPr>
          <w:b/>
        </w:rPr>
        <w:t>Edit Page</w:t>
      </w:r>
    </w:p>
    <w:p w:rsidR="0043658E" w:rsidRDefault="0043658E" w:rsidP="00F86D1A">
      <w:pPr>
        <w:pStyle w:val="ExerciseStepLevel1"/>
        <w:numPr>
          <w:ilvl w:val="1"/>
          <w:numId w:val="28"/>
        </w:numPr>
      </w:pPr>
      <w:r>
        <w:t xml:space="preserve">On the Search Box click the </w:t>
      </w:r>
      <w:r w:rsidR="00593A7A">
        <w:rPr>
          <w:b/>
        </w:rPr>
        <w:t>E</w:t>
      </w:r>
      <w:r w:rsidRPr="00593A7A">
        <w:rPr>
          <w:b/>
        </w:rPr>
        <w:t>dit</w:t>
      </w:r>
      <w:r>
        <w:t xml:space="preserve"> dropdown and select </w:t>
      </w:r>
      <w:r w:rsidRPr="00593A7A">
        <w:rPr>
          <w:b/>
        </w:rPr>
        <w:t>Modify Shared Web Part</w:t>
      </w:r>
    </w:p>
    <w:p w:rsidR="0043658E" w:rsidRDefault="0043658E" w:rsidP="00F86D1A">
      <w:pPr>
        <w:pStyle w:val="ExerciseStepLevel1"/>
        <w:numPr>
          <w:ilvl w:val="1"/>
          <w:numId w:val="28"/>
        </w:numPr>
      </w:pPr>
      <w:r>
        <w:t xml:space="preserve">Expand the </w:t>
      </w:r>
      <w:r w:rsidRPr="00593A7A">
        <w:rPr>
          <w:b/>
        </w:rPr>
        <w:t>Miscellaneous</w:t>
      </w:r>
      <w:r>
        <w:t xml:space="preserve"> tab</w:t>
      </w:r>
    </w:p>
    <w:p w:rsidR="0043658E" w:rsidRDefault="0043658E" w:rsidP="00F86D1A">
      <w:pPr>
        <w:pStyle w:val="ExerciseStepLevel1"/>
        <w:numPr>
          <w:ilvl w:val="1"/>
          <w:numId w:val="28"/>
        </w:numPr>
      </w:pPr>
      <w:r>
        <w:t xml:space="preserve">Scroll down to Target search results page URL and set it to </w:t>
      </w:r>
      <w:r w:rsidRPr="006D3F53">
        <w:rPr>
          <w:b/>
        </w:rPr>
        <w:t>hrresults.aspx</w:t>
      </w:r>
    </w:p>
    <w:p w:rsidR="0043658E" w:rsidRDefault="0043658E" w:rsidP="00F86D1A">
      <w:pPr>
        <w:pStyle w:val="ExerciseStepLevel1"/>
        <w:numPr>
          <w:ilvl w:val="1"/>
          <w:numId w:val="28"/>
        </w:numPr>
      </w:pPr>
      <w:r>
        <w:t xml:space="preserve">Click </w:t>
      </w:r>
      <w:r w:rsidRPr="006D3F53">
        <w:rPr>
          <w:b/>
        </w:rPr>
        <w:t>OK</w:t>
      </w:r>
    </w:p>
    <w:p w:rsidR="0043658E" w:rsidRDefault="0043658E" w:rsidP="00F86D1A">
      <w:pPr>
        <w:pStyle w:val="ExerciseStepLevel1"/>
        <w:numPr>
          <w:ilvl w:val="1"/>
          <w:numId w:val="28"/>
        </w:numPr>
      </w:pPr>
      <w:r>
        <w:t xml:space="preserve">Click </w:t>
      </w:r>
      <w:r w:rsidRPr="006D3F53">
        <w:rPr>
          <w:b/>
        </w:rPr>
        <w:t>Publish</w:t>
      </w:r>
    </w:p>
    <w:p w:rsidR="0043658E" w:rsidRDefault="0043658E" w:rsidP="0043658E">
      <w:pPr>
        <w:pStyle w:val="ExerciseStepLevel1"/>
      </w:pPr>
      <w:r>
        <w:t xml:space="preserve">Search for </w:t>
      </w:r>
      <w:r w:rsidRPr="006D3F53">
        <w:rPr>
          <w:b/>
        </w:rPr>
        <w:t>HR</w:t>
      </w:r>
    </w:p>
    <w:p w:rsidR="0043658E" w:rsidRDefault="0043658E" w:rsidP="0043658E">
      <w:pPr>
        <w:pStyle w:val="ExerciseStepLevel1"/>
      </w:pPr>
      <w:r>
        <w:t>This takes you to HR Search results page.  Notice though you are still returning all results.  You need to setup the page to only use the HR Sites scope.</w:t>
      </w:r>
    </w:p>
    <w:p w:rsidR="0043658E" w:rsidRDefault="0043658E" w:rsidP="0043658E">
      <w:pPr>
        <w:pStyle w:val="ExerciseStepLevel1"/>
        <w:numPr>
          <w:ilvl w:val="1"/>
          <w:numId w:val="28"/>
        </w:numPr>
      </w:pPr>
      <w:r>
        <w:t xml:space="preserve">Click </w:t>
      </w:r>
      <w:r w:rsidRPr="006D3F53">
        <w:rPr>
          <w:b/>
        </w:rPr>
        <w:t>Edit Page</w:t>
      </w:r>
    </w:p>
    <w:p w:rsidR="0043658E" w:rsidRDefault="008248A2" w:rsidP="0043658E">
      <w:pPr>
        <w:pStyle w:val="ExerciseStepLevel1"/>
        <w:numPr>
          <w:ilvl w:val="1"/>
          <w:numId w:val="28"/>
        </w:numPr>
      </w:pPr>
      <w:r>
        <w:t>For the Search C</w:t>
      </w:r>
      <w:r w:rsidR="006D3F53">
        <w:t xml:space="preserve">ore Results Web Part click the </w:t>
      </w:r>
      <w:r w:rsidR="006D3F53" w:rsidRPr="006D3F53">
        <w:rPr>
          <w:b/>
        </w:rPr>
        <w:t>E</w:t>
      </w:r>
      <w:r w:rsidRPr="006D3F53">
        <w:rPr>
          <w:b/>
        </w:rPr>
        <w:t>dit</w:t>
      </w:r>
      <w:r>
        <w:t xml:space="preserve"> dropdown and select </w:t>
      </w:r>
      <w:r w:rsidRPr="006D3F53">
        <w:rPr>
          <w:b/>
        </w:rPr>
        <w:t>Modify Shared Web Part</w:t>
      </w:r>
    </w:p>
    <w:p w:rsidR="008248A2" w:rsidRDefault="006D3F53" w:rsidP="008248A2">
      <w:pPr>
        <w:pStyle w:val="ExerciseStepLevel1"/>
        <w:numPr>
          <w:ilvl w:val="1"/>
          <w:numId w:val="28"/>
        </w:numPr>
      </w:pPr>
      <w:r>
        <w:t xml:space="preserve">Expand the </w:t>
      </w:r>
      <w:r w:rsidRPr="006D3F53">
        <w:rPr>
          <w:b/>
        </w:rPr>
        <w:t>Miscellaneous</w:t>
      </w:r>
      <w:r>
        <w:t xml:space="preserve"> section</w:t>
      </w:r>
    </w:p>
    <w:p w:rsidR="008248A2" w:rsidRDefault="008248A2" w:rsidP="0043658E">
      <w:pPr>
        <w:pStyle w:val="ExerciseStepLevel1"/>
        <w:numPr>
          <w:ilvl w:val="1"/>
          <w:numId w:val="28"/>
        </w:numPr>
      </w:pPr>
      <w:r>
        <w:t xml:space="preserve">For Scope enter </w:t>
      </w:r>
      <w:r w:rsidRPr="006D3F53">
        <w:rPr>
          <w:b/>
        </w:rPr>
        <w:t>HR Sites</w:t>
      </w:r>
    </w:p>
    <w:p w:rsidR="008248A2" w:rsidRDefault="008248A2" w:rsidP="0043658E">
      <w:pPr>
        <w:pStyle w:val="ExerciseStepLevel1"/>
        <w:numPr>
          <w:ilvl w:val="1"/>
          <w:numId w:val="28"/>
        </w:numPr>
      </w:pPr>
      <w:r>
        <w:t xml:space="preserve">Click </w:t>
      </w:r>
      <w:r w:rsidRPr="006D3F53">
        <w:rPr>
          <w:b/>
        </w:rPr>
        <w:t>OK</w:t>
      </w:r>
    </w:p>
    <w:p w:rsidR="008248A2" w:rsidRDefault="008248A2" w:rsidP="0043658E">
      <w:pPr>
        <w:pStyle w:val="ExerciseStepLevel1"/>
        <w:numPr>
          <w:ilvl w:val="1"/>
          <w:numId w:val="28"/>
        </w:numPr>
      </w:pPr>
      <w:r>
        <w:t xml:space="preserve">Click </w:t>
      </w:r>
      <w:r w:rsidRPr="006D3F53">
        <w:rPr>
          <w:b/>
        </w:rPr>
        <w:t>Publish</w:t>
      </w:r>
    </w:p>
    <w:p w:rsidR="008248A2" w:rsidRDefault="008248A2" w:rsidP="0043658E">
      <w:pPr>
        <w:pStyle w:val="ExerciseStepLevel1"/>
        <w:numPr>
          <w:ilvl w:val="1"/>
          <w:numId w:val="28"/>
        </w:numPr>
      </w:pPr>
      <w:r>
        <w:t xml:space="preserve">Rerun your query for </w:t>
      </w:r>
      <w:r w:rsidRPr="006D3F53">
        <w:rPr>
          <w:b/>
        </w:rPr>
        <w:t>HR</w:t>
      </w:r>
      <w:r>
        <w:t>.  You should get about 48 results.</w:t>
      </w:r>
    </w:p>
    <w:p w:rsidR="003409D1" w:rsidRPr="00276DFB" w:rsidRDefault="00B72E7F" w:rsidP="00276DFB">
      <w:pPr>
        <w:pStyle w:val="Heading2"/>
      </w:pPr>
      <w:r>
        <w:t>End of Lab</w:t>
      </w:r>
    </w:p>
    <w:sectPr w:rsidR="003409D1" w:rsidRPr="00276DFB" w:rsidSect="00F24E4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4FB" w:rsidRDefault="004364FB" w:rsidP="008E38B2">
      <w:pPr>
        <w:spacing w:before="0" w:line="240" w:lineRule="auto"/>
      </w:pPr>
      <w:r>
        <w:separator/>
      </w:r>
    </w:p>
  </w:endnote>
  <w:endnote w:type="continuationSeparator" w:id="1">
    <w:p w:rsidR="004364FB" w:rsidRDefault="004364FB" w:rsidP="008E38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8B2" w:rsidRPr="008E38B2" w:rsidRDefault="005E76A8" w:rsidP="008E38B2">
    <w:pPr>
      <w:pStyle w:val="Footer"/>
    </w:pPr>
    <w:r w:rsidRPr="005E76A8">
      <w:t>© 2009 Critical Path Training, LLC - All Rights Reserved</w:t>
    </w:r>
    <w:r w:rsidR="008E38B2">
      <w:tab/>
      <w:t>Page</w:t>
    </w:r>
    <w:fldSimple w:instr=" PAGE   \* MERGEFORMAT ">
      <w:r>
        <w:rPr>
          <w:noProof/>
        </w:rPr>
        <w:t>1</w:t>
      </w:r>
    </w:fldSimple>
    <w:r w:rsidR="008E38B2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4FB" w:rsidRDefault="004364FB" w:rsidP="008E38B2">
      <w:pPr>
        <w:spacing w:before="0" w:line="240" w:lineRule="auto"/>
      </w:pPr>
      <w:r>
        <w:separator/>
      </w:r>
    </w:p>
  </w:footnote>
  <w:footnote w:type="continuationSeparator" w:id="1">
    <w:p w:rsidR="004364FB" w:rsidRDefault="004364FB" w:rsidP="008E38B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08CE0810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pStyle w:val="ExerciseStepLevel3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attachedTemplate r:id="rId1"/>
  <w:stylePaneFormatFilter w:val="10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A54"/>
    <w:rsid w:val="00023D96"/>
    <w:rsid w:val="0003507D"/>
    <w:rsid w:val="00062F9D"/>
    <w:rsid w:val="00065EF3"/>
    <w:rsid w:val="000A7DA7"/>
    <w:rsid w:val="000E5C72"/>
    <w:rsid w:val="000F266A"/>
    <w:rsid w:val="001044BC"/>
    <w:rsid w:val="00114340"/>
    <w:rsid w:val="00153A47"/>
    <w:rsid w:val="0017254A"/>
    <w:rsid w:val="001870E8"/>
    <w:rsid w:val="001B37B8"/>
    <w:rsid w:val="001C2018"/>
    <w:rsid w:val="001C4432"/>
    <w:rsid w:val="001C5929"/>
    <w:rsid w:val="001E2AE4"/>
    <w:rsid w:val="00276DFB"/>
    <w:rsid w:val="002B290D"/>
    <w:rsid w:val="002F2959"/>
    <w:rsid w:val="003409D1"/>
    <w:rsid w:val="00340DFD"/>
    <w:rsid w:val="00341044"/>
    <w:rsid w:val="003531FC"/>
    <w:rsid w:val="003534F8"/>
    <w:rsid w:val="00386D60"/>
    <w:rsid w:val="003E1CF3"/>
    <w:rsid w:val="003E54E7"/>
    <w:rsid w:val="003E6EC5"/>
    <w:rsid w:val="004171A1"/>
    <w:rsid w:val="00420C99"/>
    <w:rsid w:val="00421203"/>
    <w:rsid w:val="004364FB"/>
    <w:rsid w:val="0043658E"/>
    <w:rsid w:val="004B513D"/>
    <w:rsid w:val="005240C0"/>
    <w:rsid w:val="005319B2"/>
    <w:rsid w:val="00543833"/>
    <w:rsid w:val="00546CA5"/>
    <w:rsid w:val="0054777D"/>
    <w:rsid w:val="00591415"/>
    <w:rsid w:val="00593A7A"/>
    <w:rsid w:val="00594E07"/>
    <w:rsid w:val="005E76A8"/>
    <w:rsid w:val="00625D5C"/>
    <w:rsid w:val="00650BBF"/>
    <w:rsid w:val="00654942"/>
    <w:rsid w:val="006855C6"/>
    <w:rsid w:val="006B0926"/>
    <w:rsid w:val="006D3F53"/>
    <w:rsid w:val="006E0DBC"/>
    <w:rsid w:val="006E11AF"/>
    <w:rsid w:val="00707F8A"/>
    <w:rsid w:val="00745BC4"/>
    <w:rsid w:val="00765FBC"/>
    <w:rsid w:val="007B16CB"/>
    <w:rsid w:val="007D4B4B"/>
    <w:rsid w:val="007F23C1"/>
    <w:rsid w:val="007F729D"/>
    <w:rsid w:val="008248A2"/>
    <w:rsid w:val="00825DC7"/>
    <w:rsid w:val="00826A54"/>
    <w:rsid w:val="00872485"/>
    <w:rsid w:val="00882349"/>
    <w:rsid w:val="008A0DF8"/>
    <w:rsid w:val="008E38B2"/>
    <w:rsid w:val="008F1C59"/>
    <w:rsid w:val="009007C1"/>
    <w:rsid w:val="00902E20"/>
    <w:rsid w:val="00910A1E"/>
    <w:rsid w:val="00935536"/>
    <w:rsid w:val="009A6190"/>
    <w:rsid w:val="009B6371"/>
    <w:rsid w:val="00A97284"/>
    <w:rsid w:val="00AA3931"/>
    <w:rsid w:val="00B17B58"/>
    <w:rsid w:val="00B27754"/>
    <w:rsid w:val="00B3469F"/>
    <w:rsid w:val="00B51F9B"/>
    <w:rsid w:val="00B5281C"/>
    <w:rsid w:val="00B72E7F"/>
    <w:rsid w:val="00B92A37"/>
    <w:rsid w:val="00BA0127"/>
    <w:rsid w:val="00BB00F9"/>
    <w:rsid w:val="00BC3756"/>
    <w:rsid w:val="00BD6E47"/>
    <w:rsid w:val="00BE0B78"/>
    <w:rsid w:val="00BE25DB"/>
    <w:rsid w:val="00BE38D4"/>
    <w:rsid w:val="00C07A81"/>
    <w:rsid w:val="00C71CB8"/>
    <w:rsid w:val="00C827AC"/>
    <w:rsid w:val="00CC4290"/>
    <w:rsid w:val="00CD2591"/>
    <w:rsid w:val="00D105A1"/>
    <w:rsid w:val="00D32801"/>
    <w:rsid w:val="00D858B9"/>
    <w:rsid w:val="00DE2A2E"/>
    <w:rsid w:val="00E34D53"/>
    <w:rsid w:val="00E52DCD"/>
    <w:rsid w:val="00E7704B"/>
    <w:rsid w:val="00E96155"/>
    <w:rsid w:val="00E96B63"/>
    <w:rsid w:val="00ED54D7"/>
    <w:rsid w:val="00EE539B"/>
    <w:rsid w:val="00EE7204"/>
    <w:rsid w:val="00F24E45"/>
    <w:rsid w:val="00F3313B"/>
    <w:rsid w:val="00F43F8D"/>
    <w:rsid w:val="00F533E7"/>
    <w:rsid w:val="00F627D0"/>
    <w:rsid w:val="00F65DF9"/>
    <w:rsid w:val="00F86317"/>
    <w:rsid w:val="00F8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44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F9B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8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numPr>
        <w:ilvl w:val="2"/>
        <w:numId w:val="28"/>
      </w:numPr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7B16CB"/>
    <w:pPr>
      <w:shd w:val="pct12" w:color="auto" w:fill="auto"/>
      <w:tabs>
        <w:tab w:val="clear" w:pos="576"/>
      </w:tabs>
      <w:spacing w:before="40" w:after="40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355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17038E"/>
    <w:rsid w:val="001C01DB"/>
    <w:rsid w:val="00273B43"/>
    <w:rsid w:val="00386654"/>
    <w:rsid w:val="006B6F5B"/>
    <w:rsid w:val="007B443A"/>
    <w:rsid w:val="009D439D"/>
    <w:rsid w:val="00A31794"/>
    <w:rsid w:val="00B20655"/>
    <w:rsid w:val="00C9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3CC2HQU7XWNV-64-15</_dlc_DocId>
    <_dlc_DocIdUrl xmlns="c83d3ea4-1015-4b4b-bfa9-09fbcd7aa64d">
      <Url>http://intranet.sharepointblackops.com/Courses/SPA401/_layouts/DocIdRedir.aspx?ID=3CC2HQU7XWNV-64-15</Url>
      <Description>3CC2HQU7XWNV-64-15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DA3531BFF16498572E059E35388C3" ma:contentTypeVersion="1" ma:contentTypeDescription="Create a new document." ma:contentTypeScope="" ma:versionID="b622b96959f66c8ff24e20ed8dd9f9a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0634A96-D8EC-4B31-BE26-BC85C3F1A03B}"/>
</file>

<file path=customXml/itemProps2.xml><?xml version="1.0" encoding="utf-8"?>
<ds:datastoreItem xmlns:ds="http://schemas.openxmlformats.org/officeDocument/2006/customXml" ds:itemID="{306EF235-56BC-4003-88B6-889FD9BFCECD}"/>
</file>

<file path=customXml/itemProps3.xml><?xml version="1.0" encoding="utf-8"?>
<ds:datastoreItem xmlns:ds="http://schemas.openxmlformats.org/officeDocument/2006/customXml" ds:itemID="{FF05A568-F253-4A27-B3DA-71A68F7D0F86}"/>
</file>

<file path=customXml/itemProps4.xml><?xml version="1.0" encoding="utf-8"?>
<ds:datastoreItem xmlns:ds="http://schemas.openxmlformats.org/officeDocument/2006/customXml" ds:itemID="{9C3A50E4-0234-4055-A2E7-4AEB6FE30B2E}"/>
</file>

<file path=customXml/itemProps5.xml><?xml version="1.0" encoding="utf-8"?>
<ds:datastoreItem xmlns:ds="http://schemas.openxmlformats.org/officeDocument/2006/customXml" ds:itemID="{4155813A-730B-431A-80AB-A4EB990B5889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601</TotalTime>
  <Pages>7</Pages>
  <Words>1449</Words>
  <Characters>8263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Lab &lt;07&gt;: Configuring and Customizing SharePoint Search</vt:lpstr>
      <vt:lpstr>    Exercise 1: Allowing PDF files to be crawled</vt:lpstr>
      <vt:lpstr>    Exercise 2:  Add content sources</vt:lpstr>
      <vt:lpstr>    Exercise 3: Set a crawl schedule</vt:lpstr>
      <vt:lpstr>    Exercise 4: Setup a shared search scope for the File Share</vt:lpstr>
      <vt:lpstr>    Exercise 5: Administrating search for the site collection</vt:lpstr>
      <vt:lpstr>    Exercise 6: Make a local search scope</vt:lpstr>
      <vt:lpstr>    Exercise 7:  Making HR happy – Adding a search scope and a tab to search center</vt:lpstr>
      <vt:lpstr>    End of Lab</vt:lpstr>
    </vt:vector>
  </TitlesOfParts>
  <Company>Ted Pattison Group, Inc.</Company>
  <LinksUpToDate>false</LinksUpToDate>
  <CharactersWithSpaces>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Customizing SharePoint Search</dc:title>
  <dc:creator>Shane Young</dc:creator>
  <cp:keywords>tpg;sp401</cp:keywords>
  <cp:lastModifiedBy>TedP</cp:lastModifiedBy>
  <cp:revision>15</cp:revision>
  <dcterms:created xsi:type="dcterms:W3CDTF">2007-10-10T19:55:00Z</dcterms:created>
  <dcterms:modified xsi:type="dcterms:W3CDTF">2009-05-22T00:19:00Z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0x01010032ADA3531BFF16498572E059E35388C3</vt:lpwstr>
  </property>
  <property fmtid="{D5CDD505-2E9C-101B-9397-08002B2CF9AE}" pid="3" name="_dlc_DocIdItemGuid">
    <vt:lpwstr>e77b1e59-0dd4-47ad-9566-23ce32f04bde</vt:lpwstr>
  </property>
</Properties>
</file>