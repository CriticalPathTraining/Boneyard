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C39" w:rsidRDefault="00AF5C39" w:rsidP="00B51F9B">
      <w:pPr>
        <w:pStyle w:val="Heading1"/>
      </w:pPr>
      <w:r>
        <w:t>Lab 04: Creating a Collaboration Portal</w:t>
      </w:r>
    </w:p>
    <w:p w:rsidR="00AF5C39" w:rsidRDefault="00AF5C39" w:rsidP="00F86317">
      <w:pPr>
        <w:pStyle w:val="LabOverview"/>
      </w:pPr>
      <w:r w:rsidRPr="00062F9D">
        <w:rPr>
          <w:b/>
        </w:rPr>
        <w:t>Lab Overview:</w:t>
      </w:r>
      <w:r>
        <w:t xml:space="preserve"> In this lab you will create the web application </w:t>
      </w:r>
      <w:proofErr w:type="spellStart"/>
      <w:r>
        <w:t>portal.tpg.local</w:t>
      </w:r>
      <w:proofErr w:type="spellEnd"/>
      <w:r>
        <w:t xml:space="preserve">.  Then you will create the root site collection using the collaboration portal template.  This will simulate what many companies do to start building their intranet.  </w:t>
      </w:r>
    </w:p>
    <w:p w:rsidR="00AF5C39" w:rsidRDefault="00AF5C39" w:rsidP="00B51F9B">
      <w:pPr>
        <w:pStyle w:val="Heading2"/>
      </w:pPr>
      <w:r w:rsidRPr="000F266A">
        <w:t>Exercise 1</w:t>
      </w:r>
      <w:r>
        <w:t xml:space="preserve">: Creating the </w:t>
      </w:r>
      <w:proofErr w:type="spellStart"/>
      <w:r>
        <w:t>portal.tpg.local</w:t>
      </w:r>
      <w:proofErr w:type="spellEnd"/>
      <w:r>
        <w:t xml:space="preserve"> web application</w:t>
      </w:r>
    </w:p>
    <w:p w:rsidR="00AF5C39" w:rsidRDefault="00AF5C39" w:rsidP="009E6C29">
      <w:pPr>
        <w:pStyle w:val="ExerciseStepLevel1"/>
        <w:numPr>
          <w:ilvl w:val="0"/>
          <w:numId w:val="21"/>
        </w:numPr>
        <w:rPr>
          <w:b/>
        </w:rPr>
      </w:pPr>
      <w:r>
        <w:t xml:space="preserve">Open Central Administration by clicking  </w:t>
      </w:r>
      <w:r w:rsidRPr="009E6C29">
        <w:rPr>
          <w:b/>
        </w:rPr>
        <w:t xml:space="preserve">Start &gt; All Programs &gt; Microsoft Office Server &gt; SharePoint 3.0 </w:t>
      </w:r>
      <w:smartTag w:uri="urn:schemas-microsoft-com:office:smarttags" w:element="place">
        <w:r w:rsidRPr="009E6C29">
          <w:rPr>
            <w:b/>
          </w:rPr>
          <w:t>Central Administration</w:t>
        </w:r>
        <w:r>
          <w:rPr>
            <w:b/>
          </w:rPr>
          <w:t>\</w:t>
        </w:r>
      </w:smartTag>
    </w:p>
    <w:p w:rsidR="00AF5C39" w:rsidRPr="009E6C29" w:rsidRDefault="00AF5C39" w:rsidP="009E6C29">
      <w:pPr>
        <w:pStyle w:val="ExerciseStepLevel1"/>
        <w:numPr>
          <w:ilvl w:val="0"/>
          <w:numId w:val="21"/>
        </w:numPr>
        <w:rPr>
          <w:b/>
        </w:rPr>
      </w:pPr>
      <w:r>
        <w:t xml:space="preserve">Click the </w:t>
      </w:r>
      <w:r w:rsidRPr="007263A4">
        <w:rPr>
          <w:b/>
        </w:rPr>
        <w:t>Application Management</w:t>
      </w:r>
      <w:r>
        <w:t xml:space="preserve"> tab</w:t>
      </w:r>
    </w:p>
    <w:p w:rsidR="00AF5C39" w:rsidRPr="009E6C29" w:rsidRDefault="00AF5C39" w:rsidP="009E6C29">
      <w:pPr>
        <w:pStyle w:val="ExerciseStepLevel1"/>
        <w:numPr>
          <w:ilvl w:val="0"/>
          <w:numId w:val="21"/>
        </w:numPr>
        <w:rPr>
          <w:b/>
        </w:rPr>
      </w:pPr>
      <w:r>
        <w:t xml:space="preserve">Under SharePoint Web Application Management click </w:t>
      </w:r>
      <w:r w:rsidRPr="007263A4">
        <w:rPr>
          <w:b/>
        </w:rPr>
        <w:t>Create or extend Web application</w:t>
      </w:r>
    </w:p>
    <w:p w:rsidR="00AF5C39" w:rsidRPr="009E6C29" w:rsidRDefault="00AF5C39" w:rsidP="009E6C29">
      <w:pPr>
        <w:pStyle w:val="ExerciseStepLevel1"/>
        <w:numPr>
          <w:ilvl w:val="0"/>
          <w:numId w:val="21"/>
        </w:numPr>
        <w:rPr>
          <w:b/>
        </w:rPr>
      </w:pPr>
      <w:r>
        <w:t xml:space="preserve">Click </w:t>
      </w:r>
      <w:r w:rsidRPr="007263A4">
        <w:rPr>
          <w:b/>
        </w:rPr>
        <w:t>Create a new Web application</w:t>
      </w:r>
    </w:p>
    <w:p w:rsidR="00AF5C39" w:rsidRPr="007263A4" w:rsidRDefault="00AF5C39" w:rsidP="009E6C29">
      <w:pPr>
        <w:pStyle w:val="ExerciseStepLevel1"/>
        <w:numPr>
          <w:ilvl w:val="0"/>
          <w:numId w:val="21"/>
        </w:numPr>
        <w:rPr>
          <w:b/>
        </w:rPr>
      </w:pPr>
      <w:r>
        <w:t xml:space="preserve">Change the port to </w:t>
      </w:r>
      <w:r w:rsidRPr="007263A4">
        <w:rPr>
          <w:b/>
        </w:rPr>
        <w:t>80</w:t>
      </w:r>
    </w:p>
    <w:p w:rsidR="00AF5C39" w:rsidRPr="007263A4" w:rsidRDefault="00AF5C39" w:rsidP="009E6C29">
      <w:pPr>
        <w:pStyle w:val="ExerciseStepLevel1"/>
        <w:numPr>
          <w:ilvl w:val="0"/>
          <w:numId w:val="21"/>
        </w:numPr>
        <w:rPr>
          <w:b/>
        </w:rPr>
      </w:pPr>
      <w:r>
        <w:t xml:space="preserve">Enter </w:t>
      </w:r>
      <w:proofErr w:type="spellStart"/>
      <w:r w:rsidRPr="007263A4">
        <w:rPr>
          <w:b/>
        </w:rPr>
        <w:t>portal.tpg.local</w:t>
      </w:r>
      <w:proofErr w:type="spellEnd"/>
      <w:r>
        <w:t xml:space="preserve"> for the host header</w:t>
      </w:r>
    </w:p>
    <w:p w:rsidR="00AF5C39" w:rsidRPr="007263A4" w:rsidRDefault="00AF5C39" w:rsidP="009E6C29">
      <w:pPr>
        <w:pStyle w:val="ExerciseStepLevel1"/>
        <w:numPr>
          <w:ilvl w:val="0"/>
          <w:numId w:val="21"/>
        </w:numPr>
        <w:rPr>
          <w:b/>
        </w:rPr>
      </w:pPr>
      <w:r>
        <w:t xml:space="preserve">Change the authentication provider to </w:t>
      </w:r>
      <w:r w:rsidRPr="007F655D">
        <w:rPr>
          <w:b/>
        </w:rPr>
        <w:t>Negotiate (Kerberos)</w:t>
      </w:r>
    </w:p>
    <w:p w:rsidR="00AF5C39" w:rsidRPr="007263A4" w:rsidRDefault="00AF5C39" w:rsidP="009E6C29">
      <w:pPr>
        <w:pStyle w:val="ExerciseStepLevel1"/>
        <w:numPr>
          <w:ilvl w:val="0"/>
          <w:numId w:val="21"/>
        </w:numPr>
        <w:rPr>
          <w:b/>
        </w:rPr>
      </w:pPr>
      <w:r>
        <w:t xml:space="preserve">Under Create a new application pool select </w:t>
      </w:r>
      <w:r w:rsidRPr="007F655D">
        <w:rPr>
          <w:b/>
        </w:rPr>
        <w:t>Configurable</w:t>
      </w:r>
    </w:p>
    <w:p w:rsidR="00AF5C39" w:rsidRPr="007263A4" w:rsidRDefault="00AF5C39" w:rsidP="009E6C29">
      <w:pPr>
        <w:pStyle w:val="ExerciseStepLevel1"/>
        <w:numPr>
          <w:ilvl w:val="0"/>
          <w:numId w:val="21"/>
        </w:numPr>
        <w:rPr>
          <w:b/>
        </w:rPr>
      </w:pPr>
      <w:r>
        <w:t xml:space="preserve">For user name enter </w:t>
      </w:r>
      <w:proofErr w:type="spellStart"/>
      <w:r w:rsidRPr="007F655D">
        <w:rPr>
          <w:b/>
        </w:rPr>
        <w:t>tpg</w:t>
      </w:r>
      <w:proofErr w:type="spellEnd"/>
      <w:r w:rsidRPr="007F655D">
        <w:rPr>
          <w:b/>
        </w:rPr>
        <w:t>\</w:t>
      </w:r>
      <w:proofErr w:type="spellStart"/>
      <w:r w:rsidRPr="007F655D">
        <w:rPr>
          <w:b/>
        </w:rPr>
        <w:t>SP_PortalAppPool</w:t>
      </w:r>
      <w:proofErr w:type="spellEnd"/>
    </w:p>
    <w:p w:rsidR="00AF5C39" w:rsidRPr="007F655D" w:rsidRDefault="00AF5C39" w:rsidP="009E6C29">
      <w:pPr>
        <w:pStyle w:val="ExerciseStepLevel1"/>
        <w:numPr>
          <w:ilvl w:val="0"/>
          <w:numId w:val="21"/>
        </w:numPr>
        <w:rPr>
          <w:b/>
        </w:rPr>
      </w:pPr>
      <w:r>
        <w:t xml:space="preserve">For password enter </w:t>
      </w:r>
      <w:r w:rsidRPr="007F655D">
        <w:rPr>
          <w:b/>
        </w:rPr>
        <w:t>pass@word1</w:t>
      </w:r>
    </w:p>
    <w:p w:rsidR="00AF5C39" w:rsidRPr="007263A4" w:rsidRDefault="00AF5C39" w:rsidP="009E6C29">
      <w:pPr>
        <w:pStyle w:val="ExerciseStepLevel1"/>
        <w:numPr>
          <w:ilvl w:val="0"/>
          <w:numId w:val="21"/>
        </w:numPr>
        <w:rPr>
          <w:b/>
        </w:rPr>
      </w:pPr>
      <w:r>
        <w:t xml:space="preserve">Change Database Name to </w:t>
      </w:r>
      <w:proofErr w:type="spellStart"/>
      <w:r w:rsidRPr="007F655D">
        <w:rPr>
          <w:b/>
        </w:rPr>
        <w:t>WSS_Content_Portal</w:t>
      </w:r>
      <w:proofErr w:type="spellEnd"/>
    </w:p>
    <w:p w:rsidR="00AF5C39" w:rsidRPr="009E6C29" w:rsidRDefault="00AF5C39" w:rsidP="009E6C29">
      <w:pPr>
        <w:pStyle w:val="ExerciseStepLevel1"/>
        <w:numPr>
          <w:ilvl w:val="0"/>
          <w:numId w:val="21"/>
        </w:numPr>
        <w:rPr>
          <w:b/>
        </w:rPr>
      </w:pPr>
      <w:r>
        <w:t xml:space="preserve">Click </w:t>
      </w:r>
      <w:r w:rsidRPr="007F655D">
        <w:rPr>
          <w:b/>
        </w:rPr>
        <w:t>OK</w:t>
      </w:r>
      <w:r>
        <w:rPr>
          <w:b/>
        </w:rPr>
        <w:t xml:space="preserve"> </w:t>
      </w:r>
      <w:r>
        <w:t>twice</w:t>
      </w:r>
    </w:p>
    <w:p w:rsidR="00AF5C39" w:rsidRDefault="00AF5C39" w:rsidP="007F655D">
      <w:pPr>
        <w:pStyle w:val="ExerciseTitle"/>
      </w:pPr>
      <w:r>
        <w:t>Exercise 2:  Creating the Collaboration Portal site collection</w:t>
      </w:r>
    </w:p>
    <w:p w:rsidR="00AF5C39" w:rsidRDefault="00AF5C39" w:rsidP="007F655D">
      <w:pPr>
        <w:pStyle w:val="ExerciseStepLevel1"/>
        <w:numPr>
          <w:ilvl w:val="0"/>
          <w:numId w:val="30"/>
        </w:numPr>
      </w:pPr>
      <w:r>
        <w:t xml:space="preserve">When the Application Created screen appears click the blue link </w:t>
      </w:r>
      <w:r w:rsidRPr="00325551">
        <w:rPr>
          <w:b/>
        </w:rPr>
        <w:t>Create Site Collection</w:t>
      </w:r>
      <w:r>
        <w:t xml:space="preserve"> in the middle </w:t>
      </w:r>
      <w:proofErr w:type="gramStart"/>
      <w:r>
        <w:t>of</w:t>
      </w:r>
      <w:proofErr w:type="gramEnd"/>
      <w:r>
        <w:t xml:space="preserve"> the page.</w:t>
      </w:r>
    </w:p>
    <w:p w:rsidR="00AF5C39" w:rsidRDefault="00AF5C39" w:rsidP="007F655D">
      <w:pPr>
        <w:pStyle w:val="ExerciseStepLevel1"/>
        <w:numPr>
          <w:ilvl w:val="0"/>
          <w:numId w:val="30"/>
        </w:numPr>
      </w:pPr>
      <w:r>
        <w:t xml:space="preserve">For Title enter </w:t>
      </w:r>
      <w:r w:rsidRPr="00E82003">
        <w:rPr>
          <w:b/>
        </w:rPr>
        <w:t>The TPG Portal</w:t>
      </w:r>
    </w:p>
    <w:p w:rsidR="00AF5C39" w:rsidRDefault="00AF5C39" w:rsidP="007F655D">
      <w:pPr>
        <w:pStyle w:val="ExerciseStepLevel1"/>
        <w:numPr>
          <w:ilvl w:val="0"/>
          <w:numId w:val="30"/>
        </w:numPr>
      </w:pPr>
      <w:r>
        <w:t xml:space="preserve">Click the </w:t>
      </w:r>
      <w:r w:rsidRPr="00E82003">
        <w:rPr>
          <w:b/>
        </w:rPr>
        <w:t>Publishing Tab</w:t>
      </w:r>
    </w:p>
    <w:p w:rsidR="00AF5C39" w:rsidRDefault="00AF5C39" w:rsidP="007F655D">
      <w:pPr>
        <w:pStyle w:val="ExerciseStepLevel1"/>
        <w:numPr>
          <w:ilvl w:val="0"/>
          <w:numId w:val="30"/>
        </w:numPr>
      </w:pPr>
      <w:r>
        <w:t xml:space="preserve">Choose </w:t>
      </w:r>
      <w:r w:rsidRPr="00E82003">
        <w:rPr>
          <w:b/>
        </w:rPr>
        <w:t>Collaboration Portal</w:t>
      </w:r>
    </w:p>
    <w:p w:rsidR="00AF5C39" w:rsidRDefault="00AF5C39" w:rsidP="007F655D">
      <w:pPr>
        <w:pStyle w:val="ExerciseStepLevel1"/>
        <w:numPr>
          <w:ilvl w:val="0"/>
          <w:numId w:val="30"/>
        </w:numPr>
      </w:pPr>
      <w:r>
        <w:t xml:space="preserve">Enter </w:t>
      </w:r>
      <w:r w:rsidRPr="00E82003">
        <w:rPr>
          <w:b/>
        </w:rPr>
        <w:t>TPG\</w:t>
      </w:r>
      <w:proofErr w:type="spellStart"/>
      <w:r w:rsidRPr="00E82003">
        <w:rPr>
          <w:b/>
        </w:rPr>
        <w:t>SP_Admin</w:t>
      </w:r>
      <w:proofErr w:type="spellEnd"/>
      <w:r>
        <w:t xml:space="preserve"> for the Primary Site Collection Administrator</w:t>
      </w:r>
    </w:p>
    <w:p w:rsidR="00AF5C39" w:rsidRDefault="00AF5C39" w:rsidP="007F655D">
      <w:pPr>
        <w:pStyle w:val="ExerciseStepLevel1"/>
        <w:numPr>
          <w:ilvl w:val="0"/>
          <w:numId w:val="30"/>
        </w:numPr>
      </w:pPr>
      <w:r>
        <w:t xml:space="preserve">Click </w:t>
      </w:r>
      <w:r>
        <w:rPr>
          <w:b/>
        </w:rPr>
        <w:t>OK</w:t>
      </w:r>
    </w:p>
    <w:p w:rsidR="00AF5C39" w:rsidRDefault="00AF5C39" w:rsidP="00C36145">
      <w:pPr>
        <w:pStyle w:val="ExerciseTitle"/>
      </w:pPr>
      <w:r>
        <w:t>Exercise 3: Setting Up Security</w:t>
      </w:r>
    </w:p>
    <w:p w:rsidR="00AF5C39" w:rsidRDefault="00AF5C39" w:rsidP="00E82003">
      <w:pPr>
        <w:pStyle w:val="ExerciseStepLevel1"/>
        <w:numPr>
          <w:ilvl w:val="0"/>
          <w:numId w:val="31"/>
        </w:numPr>
      </w:pPr>
      <w:r>
        <w:t xml:space="preserve">Open the new portal by clicking the </w:t>
      </w:r>
      <w:r w:rsidRPr="00996D86">
        <w:rPr>
          <w:b/>
        </w:rPr>
        <w:t xml:space="preserve">http://portal.tpg.local </w:t>
      </w:r>
      <w:r>
        <w:t>link on the center of the page.</w:t>
      </w:r>
    </w:p>
    <w:p w:rsidR="00AF5C39" w:rsidRPr="00996D86" w:rsidRDefault="00AF5C39" w:rsidP="00E82003">
      <w:pPr>
        <w:pStyle w:val="ExerciseStepLevel1"/>
        <w:numPr>
          <w:ilvl w:val="0"/>
          <w:numId w:val="31"/>
        </w:numPr>
        <w:rPr>
          <w:b/>
        </w:rPr>
      </w:pPr>
      <w:r>
        <w:t xml:space="preserve">Username enter </w:t>
      </w:r>
      <w:proofErr w:type="spellStart"/>
      <w:r w:rsidRPr="00996D86">
        <w:rPr>
          <w:b/>
        </w:rPr>
        <w:t>tpg</w:t>
      </w:r>
      <w:proofErr w:type="spellEnd"/>
      <w:r w:rsidRPr="00996D86">
        <w:rPr>
          <w:b/>
        </w:rPr>
        <w:t>\</w:t>
      </w:r>
      <w:proofErr w:type="spellStart"/>
      <w:r w:rsidRPr="00996D86">
        <w:rPr>
          <w:b/>
        </w:rPr>
        <w:t>sp_admin</w:t>
      </w:r>
      <w:proofErr w:type="spellEnd"/>
    </w:p>
    <w:p w:rsidR="00AF5C39" w:rsidRPr="00996D86" w:rsidRDefault="00AF5C39" w:rsidP="00E82003">
      <w:pPr>
        <w:pStyle w:val="ExerciseStepLevel1"/>
        <w:numPr>
          <w:ilvl w:val="0"/>
          <w:numId w:val="31"/>
        </w:numPr>
        <w:rPr>
          <w:b/>
        </w:rPr>
      </w:pPr>
      <w:r>
        <w:t xml:space="preserve">Password is </w:t>
      </w:r>
      <w:r w:rsidRPr="00996D86">
        <w:rPr>
          <w:b/>
        </w:rPr>
        <w:t>pass@word1</w:t>
      </w:r>
    </w:p>
    <w:p w:rsidR="00AF5C39" w:rsidRPr="00996D86" w:rsidRDefault="00AF5C39" w:rsidP="00E82003">
      <w:pPr>
        <w:pStyle w:val="ExerciseStepLevel1"/>
        <w:numPr>
          <w:ilvl w:val="0"/>
          <w:numId w:val="31"/>
        </w:numPr>
      </w:pPr>
      <w:r>
        <w:t xml:space="preserve">Click </w:t>
      </w:r>
      <w:r w:rsidRPr="00996D86">
        <w:rPr>
          <w:b/>
        </w:rPr>
        <w:t>OK</w:t>
      </w:r>
    </w:p>
    <w:p w:rsidR="00AF5C39" w:rsidRDefault="00AF5C39" w:rsidP="00C36145">
      <w:pPr>
        <w:pStyle w:val="ExerciseStepLevel1"/>
        <w:numPr>
          <w:ilvl w:val="0"/>
          <w:numId w:val="0"/>
        </w:numPr>
      </w:pPr>
      <w:r>
        <w:lastRenderedPageBreak/>
        <w:t xml:space="preserve">This now brings you to The TPG Portal.  Take a moment to look around. Notice that it comes with several preconfigured sites and some sample data.  This information is just to help get your thought processes started.  When you go to build your actual environment you will delete most of the template information.  </w:t>
      </w:r>
    </w:p>
    <w:p w:rsidR="00AF5C39" w:rsidRPr="00FF2389" w:rsidRDefault="00AF5C39" w:rsidP="00FF2389">
      <w:pPr>
        <w:pStyle w:val="ExerciseStepLevel1"/>
        <w:numPr>
          <w:ilvl w:val="0"/>
          <w:numId w:val="31"/>
        </w:numPr>
      </w:pPr>
      <w:r>
        <w:t xml:space="preserve">From the home page of the portal click the </w:t>
      </w:r>
      <w:r w:rsidRPr="00FF2389">
        <w:t>Site Actions</w:t>
      </w:r>
      <w:r>
        <w:t xml:space="preserve"> &gt; Site Settings &gt; </w:t>
      </w:r>
      <w:r w:rsidRPr="00FF2389">
        <w:rPr>
          <w:b/>
        </w:rPr>
        <w:t>Modify All Site Settings</w:t>
      </w:r>
    </w:p>
    <w:p w:rsidR="00AF5C39" w:rsidRDefault="00AF5C39" w:rsidP="00DE0AD4">
      <w:pPr>
        <w:pStyle w:val="ExerciseStepLevel1"/>
      </w:pPr>
      <w:r>
        <w:t xml:space="preserve">From the Users and Permissions section click </w:t>
      </w:r>
      <w:r>
        <w:rPr>
          <w:b/>
        </w:rPr>
        <w:t>People and Groups</w:t>
      </w:r>
    </w:p>
    <w:p w:rsidR="00AF5C39" w:rsidRDefault="00AF5C39" w:rsidP="003E48F7">
      <w:pPr>
        <w:pStyle w:val="ExerciseStepLevel1"/>
        <w:numPr>
          <w:ilvl w:val="0"/>
          <w:numId w:val="0"/>
        </w:numPr>
        <w:ind w:left="288"/>
      </w:pPr>
      <w:r>
        <w:t xml:space="preserve">If you were to click through the groups you would see that only </w:t>
      </w:r>
      <w:proofErr w:type="spellStart"/>
      <w:r>
        <w:t>SP_Admin</w:t>
      </w:r>
      <w:proofErr w:type="spellEnd"/>
      <w:r>
        <w:t xml:space="preserve"> has any </w:t>
      </w:r>
      <w:proofErr w:type="gramStart"/>
      <w:r>
        <w:t>permissions</w:t>
      </w:r>
      <w:proofErr w:type="gramEnd"/>
      <w:r>
        <w:t xml:space="preserve"> right now.  This is because you made that account the Site Collection Owner/Administrator.</w:t>
      </w:r>
    </w:p>
    <w:p w:rsidR="00AF5C39" w:rsidRDefault="00AF5C39" w:rsidP="009501A4">
      <w:pPr>
        <w:pStyle w:val="ExerciseStepLevel1"/>
      </w:pPr>
      <w:r>
        <w:t xml:space="preserve">Make Owen Owner a member of the </w:t>
      </w:r>
      <w:proofErr w:type="spellStart"/>
      <w:r>
        <w:t>The</w:t>
      </w:r>
      <w:proofErr w:type="spellEnd"/>
      <w:r>
        <w:t xml:space="preserve"> TPG Portal Owners</w:t>
      </w:r>
    </w:p>
    <w:p w:rsidR="00AF5C39" w:rsidRDefault="00AF5C39" w:rsidP="009501A4">
      <w:pPr>
        <w:pStyle w:val="ExerciseStepLevel1"/>
        <w:numPr>
          <w:ilvl w:val="1"/>
          <w:numId w:val="28"/>
        </w:numPr>
        <w:ind w:firstLine="0"/>
      </w:pPr>
      <w:r>
        <w:t>Click New &gt;</w:t>
      </w:r>
      <w:r w:rsidRPr="00B76533">
        <w:rPr>
          <w:b/>
        </w:rPr>
        <w:t xml:space="preserve"> Add Users</w:t>
      </w:r>
    </w:p>
    <w:p w:rsidR="00AF5C39" w:rsidRDefault="00AF5C39" w:rsidP="009501A4">
      <w:pPr>
        <w:pStyle w:val="ExerciseStepLevel1"/>
        <w:numPr>
          <w:ilvl w:val="1"/>
          <w:numId w:val="28"/>
        </w:numPr>
        <w:ind w:firstLine="0"/>
      </w:pPr>
      <w:r>
        <w:t xml:space="preserve">For User/Groups enter </w:t>
      </w:r>
      <w:r w:rsidRPr="00B76533">
        <w:rPr>
          <w:b/>
        </w:rPr>
        <w:t>TPG\Owen</w:t>
      </w:r>
    </w:p>
    <w:p w:rsidR="00AF5C39" w:rsidRDefault="00AF5C39" w:rsidP="009501A4">
      <w:pPr>
        <w:pStyle w:val="ExerciseStepLevel1"/>
        <w:numPr>
          <w:ilvl w:val="1"/>
          <w:numId w:val="28"/>
        </w:numPr>
        <w:ind w:firstLine="0"/>
      </w:pPr>
      <w:r>
        <w:t xml:space="preserve">For Give Permission select Add users to a SharePoint group and choose </w:t>
      </w:r>
      <w:r w:rsidRPr="00B76533">
        <w:rPr>
          <w:b/>
        </w:rPr>
        <w:t>The TPG Portal Owners [Full Control]</w:t>
      </w:r>
      <w:r>
        <w:t xml:space="preserve"> group</w:t>
      </w:r>
    </w:p>
    <w:p w:rsidR="00AF5C39" w:rsidRPr="00B76533" w:rsidRDefault="00AF5C39" w:rsidP="009501A4">
      <w:pPr>
        <w:pStyle w:val="ExerciseStepLevel1"/>
        <w:numPr>
          <w:ilvl w:val="1"/>
          <w:numId w:val="28"/>
        </w:numPr>
        <w:ind w:firstLine="0"/>
        <w:rPr>
          <w:b/>
        </w:rPr>
      </w:pPr>
      <w:r>
        <w:t xml:space="preserve">Deselect </w:t>
      </w:r>
      <w:r w:rsidRPr="00B76533">
        <w:rPr>
          <w:b/>
        </w:rPr>
        <w:t>Send welcome e-mail</w:t>
      </w:r>
    </w:p>
    <w:p w:rsidR="00AF5C39" w:rsidRDefault="00AF5C39" w:rsidP="009501A4">
      <w:pPr>
        <w:pStyle w:val="ExerciseStepLevel1"/>
        <w:numPr>
          <w:ilvl w:val="1"/>
          <w:numId w:val="28"/>
        </w:numPr>
        <w:ind w:firstLine="0"/>
      </w:pPr>
      <w:r>
        <w:t xml:space="preserve">Click </w:t>
      </w:r>
      <w:r w:rsidRPr="00B76533">
        <w:rPr>
          <w:b/>
        </w:rPr>
        <w:t>OK</w:t>
      </w:r>
    </w:p>
    <w:p w:rsidR="00AF5C39" w:rsidRDefault="00AF5C39" w:rsidP="000F63AC">
      <w:pPr>
        <w:pStyle w:val="ExerciseStepLevel1"/>
      </w:pPr>
      <w:r>
        <w:t xml:space="preserve">Now Owen has full control of this site but not necessarily of the site collection.  Login as Owen and compare the options available to him compared to </w:t>
      </w:r>
      <w:proofErr w:type="spellStart"/>
      <w:r>
        <w:t>SP_Admin</w:t>
      </w:r>
      <w:proofErr w:type="spellEnd"/>
      <w:r>
        <w:t>.</w:t>
      </w:r>
    </w:p>
    <w:p w:rsidR="00AF5C39" w:rsidRPr="00B76533" w:rsidRDefault="00AF5C39" w:rsidP="000F63AC">
      <w:pPr>
        <w:pStyle w:val="ExerciseStepLevel1"/>
        <w:numPr>
          <w:ilvl w:val="1"/>
          <w:numId w:val="28"/>
        </w:numPr>
        <w:ind w:firstLine="0"/>
        <w:rPr>
          <w:b/>
        </w:rPr>
      </w:pPr>
      <w:r>
        <w:t xml:space="preserve">Click </w:t>
      </w:r>
      <w:r w:rsidRPr="00B76533">
        <w:rPr>
          <w:b/>
        </w:rPr>
        <w:t>Welcome SharePoint Setup Account</w:t>
      </w:r>
    </w:p>
    <w:p w:rsidR="00AF5C39" w:rsidRDefault="00AF5C39" w:rsidP="000F63AC">
      <w:pPr>
        <w:pStyle w:val="ExerciseStepLevel1"/>
        <w:numPr>
          <w:ilvl w:val="1"/>
          <w:numId w:val="28"/>
        </w:numPr>
        <w:ind w:firstLine="0"/>
      </w:pPr>
      <w:r>
        <w:t xml:space="preserve">Click </w:t>
      </w:r>
      <w:r w:rsidRPr="00B76533">
        <w:rPr>
          <w:b/>
        </w:rPr>
        <w:t>Sign in as Different User</w:t>
      </w:r>
    </w:p>
    <w:p w:rsidR="00AF5C39" w:rsidRDefault="00AF5C39" w:rsidP="000F63AC">
      <w:pPr>
        <w:pStyle w:val="ExerciseStepLevel1"/>
        <w:numPr>
          <w:ilvl w:val="1"/>
          <w:numId w:val="28"/>
        </w:numPr>
        <w:ind w:firstLine="0"/>
      </w:pPr>
      <w:r>
        <w:t xml:space="preserve">Username is </w:t>
      </w:r>
      <w:proofErr w:type="spellStart"/>
      <w:r w:rsidRPr="00B76533">
        <w:rPr>
          <w:b/>
        </w:rPr>
        <w:t>tpg</w:t>
      </w:r>
      <w:proofErr w:type="spellEnd"/>
      <w:r w:rsidRPr="00B76533">
        <w:rPr>
          <w:b/>
        </w:rPr>
        <w:t>\Owen</w:t>
      </w:r>
    </w:p>
    <w:p w:rsidR="00AF5C39" w:rsidRDefault="00AF5C39" w:rsidP="000F63AC">
      <w:pPr>
        <w:pStyle w:val="ExerciseStepLevel1"/>
        <w:numPr>
          <w:ilvl w:val="1"/>
          <w:numId w:val="28"/>
        </w:numPr>
        <w:ind w:firstLine="0"/>
      </w:pPr>
      <w:r>
        <w:t xml:space="preserve">Password is </w:t>
      </w:r>
      <w:r w:rsidRPr="00B76533">
        <w:rPr>
          <w:b/>
        </w:rPr>
        <w:t>pass@word1</w:t>
      </w:r>
    </w:p>
    <w:p w:rsidR="00AF5C39" w:rsidRDefault="00AF5C39" w:rsidP="000F63AC">
      <w:pPr>
        <w:pStyle w:val="ExerciseStepLevel1"/>
        <w:numPr>
          <w:ilvl w:val="1"/>
          <w:numId w:val="28"/>
        </w:numPr>
        <w:ind w:firstLine="0"/>
      </w:pPr>
      <w:r>
        <w:t xml:space="preserve">Click </w:t>
      </w:r>
      <w:r w:rsidRPr="00B76533">
        <w:rPr>
          <w:b/>
        </w:rPr>
        <w:t>OK</w:t>
      </w:r>
    </w:p>
    <w:p w:rsidR="00AF5C39" w:rsidRDefault="00AF5C39" w:rsidP="000F63AC">
      <w:pPr>
        <w:pStyle w:val="ExerciseStepLevel1"/>
        <w:numPr>
          <w:ilvl w:val="1"/>
          <w:numId w:val="28"/>
        </w:numPr>
        <w:ind w:firstLine="0"/>
      </w:pPr>
      <w:r>
        <w:t xml:space="preserve">Click Site Actions &gt; Site Settings &gt; </w:t>
      </w:r>
      <w:r w:rsidRPr="00B76533">
        <w:rPr>
          <w:b/>
        </w:rPr>
        <w:t>Modify All Site Settings</w:t>
      </w:r>
    </w:p>
    <w:p w:rsidR="00AF5C39" w:rsidRDefault="009A1E17" w:rsidP="000F63AC">
      <w:pPr>
        <w:pStyle w:val="ExerciseStepLevel1Pictur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5.5pt;height:158.9pt;visibility:visible">
            <v:imagedata r:id="rId10" o:title=""/>
          </v:shape>
        </w:pict>
      </w:r>
    </w:p>
    <w:p w:rsidR="00AF5C39" w:rsidRDefault="00AF5C39" w:rsidP="000F63AC">
      <w:pPr>
        <w:pStyle w:val="ExerciseStepLevel1Picture"/>
      </w:pPr>
      <w:r>
        <w:t xml:space="preserve">Compared to </w:t>
      </w:r>
      <w:proofErr w:type="spellStart"/>
      <w:r>
        <w:t>SP_Admin</w:t>
      </w:r>
      <w:proofErr w:type="spellEnd"/>
    </w:p>
    <w:p w:rsidR="00AF5C39" w:rsidRDefault="009A1E17" w:rsidP="000F63AC">
      <w:pPr>
        <w:pStyle w:val="ExerciseStepLevel1Picture"/>
      </w:pPr>
      <w:r>
        <w:rPr>
          <w:noProof/>
        </w:rPr>
        <w:lastRenderedPageBreak/>
        <w:pict>
          <v:shape id="Picture 4" o:spid="_x0000_i1026" type="#_x0000_t75" style="width:466.75pt;height:235.85pt;visibility:visible">
            <v:imagedata r:id="rId11" o:title=""/>
          </v:shape>
        </w:pict>
      </w:r>
    </w:p>
    <w:p w:rsidR="00AF5C39" w:rsidRDefault="00AF5C39" w:rsidP="00804B73">
      <w:pPr>
        <w:pStyle w:val="ExerciseStepLevel1"/>
        <w:numPr>
          <w:ilvl w:val="0"/>
          <w:numId w:val="0"/>
        </w:numPr>
        <w:ind w:left="288"/>
      </w:pPr>
      <w:r>
        <w:t xml:space="preserve">Notice that </w:t>
      </w:r>
      <w:proofErr w:type="spellStart"/>
      <w:r>
        <w:t>SP_Admin</w:t>
      </w:r>
      <w:proofErr w:type="spellEnd"/>
      <w:r>
        <w:t xml:space="preserve"> has an extra column called Site Collection Administration.  These are settings that affect the entire Site Collection not just the current site.  Owen was set only to have Full Control of the current site The TPG Portal.  </w:t>
      </w:r>
    </w:p>
    <w:p w:rsidR="00AF5C39" w:rsidRDefault="00AF5C39" w:rsidP="00804B73">
      <w:pPr>
        <w:pStyle w:val="ExerciseStepLevel1"/>
      </w:pPr>
      <w:r>
        <w:t xml:space="preserve">Everyone who will see the Site Collection Administration options are members of the Site Collection Administrators group.  To view this group you will need to log back in as </w:t>
      </w:r>
      <w:proofErr w:type="spellStart"/>
      <w:r>
        <w:t>SP_Admin</w:t>
      </w:r>
      <w:proofErr w:type="spellEnd"/>
      <w:r>
        <w:t>.</w:t>
      </w:r>
    </w:p>
    <w:p w:rsidR="00AF5C39" w:rsidRDefault="00AF5C39" w:rsidP="00804B73">
      <w:pPr>
        <w:pStyle w:val="ExerciseStepLevel1"/>
        <w:numPr>
          <w:ilvl w:val="1"/>
          <w:numId w:val="28"/>
        </w:numPr>
        <w:ind w:firstLine="0"/>
      </w:pPr>
      <w:r>
        <w:t xml:space="preserve">Click </w:t>
      </w:r>
      <w:r w:rsidRPr="00B76533">
        <w:rPr>
          <w:b/>
        </w:rPr>
        <w:t xml:space="preserve">Welcome </w:t>
      </w:r>
      <w:r>
        <w:rPr>
          <w:b/>
        </w:rPr>
        <w:t>Owen Owner</w:t>
      </w:r>
    </w:p>
    <w:p w:rsidR="00AF5C39" w:rsidRDefault="00AF5C39" w:rsidP="00804B73">
      <w:pPr>
        <w:pStyle w:val="ExerciseStepLevel1"/>
        <w:numPr>
          <w:ilvl w:val="1"/>
          <w:numId w:val="28"/>
        </w:numPr>
        <w:ind w:firstLine="0"/>
      </w:pPr>
      <w:r>
        <w:t xml:space="preserve">Click </w:t>
      </w:r>
      <w:r w:rsidRPr="00B76533">
        <w:rPr>
          <w:b/>
        </w:rPr>
        <w:t>Sign in as Different User</w:t>
      </w:r>
    </w:p>
    <w:p w:rsidR="00AF5C39" w:rsidRDefault="00AF5C39" w:rsidP="00804B73">
      <w:pPr>
        <w:pStyle w:val="ExerciseStepLevel1"/>
        <w:numPr>
          <w:ilvl w:val="1"/>
          <w:numId w:val="28"/>
        </w:numPr>
        <w:ind w:firstLine="0"/>
      </w:pPr>
      <w:r>
        <w:t xml:space="preserve">Username is </w:t>
      </w:r>
      <w:proofErr w:type="spellStart"/>
      <w:r w:rsidRPr="00CC62AB">
        <w:rPr>
          <w:b/>
        </w:rPr>
        <w:t>tpg</w:t>
      </w:r>
      <w:proofErr w:type="spellEnd"/>
      <w:r w:rsidRPr="00CC62AB">
        <w:rPr>
          <w:b/>
        </w:rPr>
        <w:t>\</w:t>
      </w:r>
      <w:proofErr w:type="spellStart"/>
      <w:r>
        <w:rPr>
          <w:b/>
        </w:rPr>
        <w:t>sp_admin</w:t>
      </w:r>
      <w:proofErr w:type="spellEnd"/>
    </w:p>
    <w:p w:rsidR="00AF5C39" w:rsidRDefault="00AF5C39" w:rsidP="00804B73">
      <w:pPr>
        <w:pStyle w:val="ExerciseStepLevel1"/>
        <w:numPr>
          <w:ilvl w:val="1"/>
          <w:numId w:val="28"/>
        </w:numPr>
        <w:ind w:firstLine="0"/>
      </w:pPr>
      <w:r>
        <w:t xml:space="preserve">Password is </w:t>
      </w:r>
      <w:r w:rsidRPr="00CC62AB">
        <w:rPr>
          <w:b/>
        </w:rPr>
        <w:t>pass@word1</w:t>
      </w:r>
    </w:p>
    <w:p w:rsidR="00AF5C39" w:rsidRDefault="00AF5C39" w:rsidP="00804B73">
      <w:pPr>
        <w:pStyle w:val="ExerciseStepLevel1"/>
        <w:numPr>
          <w:ilvl w:val="1"/>
          <w:numId w:val="28"/>
        </w:numPr>
        <w:ind w:firstLine="0"/>
      </w:pPr>
      <w:r>
        <w:t xml:space="preserve">Click </w:t>
      </w:r>
      <w:r w:rsidRPr="00CC62AB">
        <w:rPr>
          <w:b/>
        </w:rPr>
        <w:t>OK</w:t>
      </w:r>
    </w:p>
    <w:p w:rsidR="00AF5C39" w:rsidRPr="00CC62AB" w:rsidRDefault="00AF5C39" w:rsidP="00804B73">
      <w:pPr>
        <w:pStyle w:val="ExerciseStepLevel1"/>
        <w:numPr>
          <w:ilvl w:val="1"/>
          <w:numId w:val="28"/>
        </w:numPr>
        <w:ind w:firstLine="0"/>
        <w:rPr>
          <w:b/>
        </w:rPr>
      </w:pPr>
      <w:r>
        <w:t xml:space="preserve">Click Site Actions &gt; Site Settings &gt; </w:t>
      </w:r>
      <w:r w:rsidRPr="00CC62AB">
        <w:rPr>
          <w:b/>
        </w:rPr>
        <w:t>Modify All Site Settings</w:t>
      </w:r>
    </w:p>
    <w:p w:rsidR="00AF5C39" w:rsidRDefault="00AF5C39" w:rsidP="000B41B4">
      <w:pPr>
        <w:pStyle w:val="ExerciseStepLevel1"/>
      </w:pPr>
      <w:r>
        <w:t xml:space="preserve">Under users and permissions click </w:t>
      </w:r>
      <w:r w:rsidRPr="00CC62AB">
        <w:rPr>
          <w:b/>
        </w:rPr>
        <w:t>Site collection administrators</w:t>
      </w:r>
    </w:p>
    <w:p w:rsidR="00AF5C39" w:rsidRDefault="00AF5C39" w:rsidP="000B41B4">
      <w:pPr>
        <w:pStyle w:val="ExerciseStepLevel1"/>
      </w:pPr>
      <w:r>
        <w:t xml:space="preserve">From this screen you can see that only SharePoint Setup Account is in the group.  Enter </w:t>
      </w:r>
      <w:proofErr w:type="spellStart"/>
      <w:r w:rsidRPr="00CC62AB">
        <w:rPr>
          <w:b/>
        </w:rPr>
        <w:t>tpg</w:t>
      </w:r>
      <w:proofErr w:type="spellEnd"/>
      <w:r w:rsidRPr="00CC62AB">
        <w:rPr>
          <w:b/>
        </w:rPr>
        <w:t>\</w:t>
      </w:r>
      <w:proofErr w:type="spellStart"/>
      <w:r w:rsidRPr="00CC62AB">
        <w:rPr>
          <w:b/>
        </w:rPr>
        <w:t>alan</w:t>
      </w:r>
      <w:proofErr w:type="spellEnd"/>
      <w:r>
        <w:t xml:space="preserve"> to make Alan Admin a member also and click </w:t>
      </w:r>
      <w:r w:rsidRPr="00CC62AB">
        <w:rPr>
          <w:b/>
        </w:rPr>
        <w:t>OK</w:t>
      </w:r>
      <w:r>
        <w:t>.</w:t>
      </w:r>
    </w:p>
    <w:p w:rsidR="00AF5C39" w:rsidRDefault="00AF5C39" w:rsidP="000B41B4">
      <w:pPr>
        <w:pStyle w:val="ExerciseStepLevel1"/>
      </w:pPr>
      <w:r>
        <w:t xml:space="preserve">Add Mary Member as a member of the </w:t>
      </w:r>
      <w:proofErr w:type="spellStart"/>
      <w:r>
        <w:t>The</w:t>
      </w:r>
      <w:proofErr w:type="spellEnd"/>
      <w:r>
        <w:t xml:space="preserve"> TPG Portal Members group using the browse functionality</w:t>
      </w:r>
    </w:p>
    <w:p w:rsidR="00AF5C39" w:rsidRPr="00CC62AB" w:rsidRDefault="00AF5C39" w:rsidP="00C166B5">
      <w:pPr>
        <w:pStyle w:val="ExerciseStepLevel1"/>
        <w:numPr>
          <w:ilvl w:val="1"/>
          <w:numId w:val="28"/>
        </w:numPr>
        <w:ind w:firstLine="0"/>
        <w:rPr>
          <w:b/>
        </w:rPr>
      </w:pPr>
      <w:r>
        <w:t xml:space="preserve">Under Users and Permissions click </w:t>
      </w:r>
      <w:r w:rsidRPr="00CC62AB">
        <w:rPr>
          <w:b/>
        </w:rPr>
        <w:t>People and Groups</w:t>
      </w:r>
    </w:p>
    <w:p w:rsidR="00AF5C39" w:rsidRDefault="00AF5C39" w:rsidP="00C166B5">
      <w:pPr>
        <w:pStyle w:val="ExerciseStepLevel1"/>
        <w:numPr>
          <w:ilvl w:val="1"/>
          <w:numId w:val="28"/>
        </w:numPr>
        <w:ind w:firstLine="0"/>
      </w:pPr>
      <w:r>
        <w:t xml:space="preserve">Click New &gt; </w:t>
      </w:r>
      <w:r w:rsidRPr="00CC62AB">
        <w:rPr>
          <w:b/>
        </w:rPr>
        <w:t>Add Users</w:t>
      </w:r>
    </w:p>
    <w:p w:rsidR="00AF5C39" w:rsidRDefault="00AF5C39" w:rsidP="00C166B5">
      <w:pPr>
        <w:pStyle w:val="ExerciseStepLevel1"/>
        <w:numPr>
          <w:ilvl w:val="1"/>
          <w:numId w:val="28"/>
        </w:numPr>
        <w:ind w:firstLine="0"/>
      </w:pPr>
      <w:r>
        <w:t xml:space="preserve">Click the </w:t>
      </w:r>
      <w:r w:rsidRPr="00CC62AB">
        <w:rPr>
          <w:b/>
        </w:rPr>
        <w:t>browse icon</w:t>
      </w:r>
      <w:r>
        <w:t xml:space="preserve"> </w:t>
      </w:r>
      <w:r w:rsidR="009A1E17">
        <w:rPr>
          <w:noProof/>
        </w:rPr>
        <w:pict>
          <v:shape id="Picture 7" o:spid="_x0000_i1027" type="#_x0000_t75" style="width:13.65pt;height:12.4pt;visibility:visible">
            <v:imagedata r:id="rId12" o:title=""/>
          </v:shape>
        </w:pict>
      </w:r>
      <w:r>
        <w:t>below Users/Groups:</w:t>
      </w:r>
    </w:p>
    <w:p w:rsidR="00AF5C39" w:rsidRDefault="00AF5C39" w:rsidP="00C166B5">
      <w:pPr>
        <w:pStyle w:val="ExerciseStepLevel1"/>
        <w:numPr>
          <w:ilvl w:val="1"/>
          <w:numId w:val="28"/>
        </w:numPr>
        <w:ind w:firstLine="0"/>
      </w:pPr>
      <w:r>
        <w:t xml:space="preserve">In the Find box enter </w:t>
      </w:r>
      <w:r w:rsidRPr="00CC62AB">
        <w:rPr>
          <w:b/>
        </w:rPr>
        <w:t>Ma</w:t>
      </w:r>
      <w:r>
        <w:t xml:space="preserve"> and click the </w:t>
      </w:r>
      <w:r w:rsidRPr="00CC62AB">
        <w:rPr>
          <w:b/>
        </w:rPr>
        <w:t>magnifying glass</w:t>
      </w:r>
      <w:r>
        <w:t xml:space="preserve"> </w:t>
      </w:r>
      <w:r w:rsidR="009A1E17">
        <w:rPr>
          <w:noProof/>
        </w:rPr>
        <w:pict>
          <v:shape id="Picture 10" o:spid="_x0000_i1028" type="#_x0000_t75" style="width:16.15pt;height:13.65pt;visibility:visible">
            <v:imagedata r:id="rId13" o:title=""/>
          </v:shape>
        </w:pict>
      </w:r>
    </w:p>
    <w:p w:rsidR="00AF5C39" w:rsidRDefault="00AF5C39" w:rsidP="00C166B5">
      <w:pPr>
        <w:pStyle w:val="ExerciseStepLevel1"/>
        <w:numPr>
          <w:ilvl w:val="1"/>
          <w:numId w:val="28"/>
        </w:numPr>
        <w:ind w:firstLine="0"/>
      </w:pPr>
      <w:r>
        <w:t xml:space="preserve">Select </w:t>
      </w:r>
      <w:r w:rsidRPr="00CC62AB">
        <w:rPr>
          <w:b/>
        </w:rPr>
        <w:t>Mary Member</w:t>
      </w:r>
      <w:r>
        <w:t xml:space="preserve"> and click </w:t>
      </w:r>
      <w:r w:rsidRPr="00CC62AB">
        <w:rPr>
          <w:b/>
        </w:rPr>
        <w:t>Add -&gt;</w:t>
      </w:r>
    </w:p>
    <w:p w:rsidR="00AF5C39" w:rsidRDefault="00AF5C39" w:rsidP="00C166B5">
      <w:pPr>
        <w:pStyle w:val="ExerciseStepLevel1"/>
        <w:numPr>
          <w:ilvl w:val="1"/>
          <w:numId w:val="28"/>
        </w:numPr>
        <w:ind w:firstLine="0"/>
      </w:pPr>
      <w:r>
        <w:t xml:space="preserve">Click </w:t>
      </w:r>
      <w:r w:rsidRPr="00CC62AB">
        <w:rPr>
          <w:b/>
        </w:rPr>
        <w:t>OK</w:t>
      </w:r>
    </w:p>
    <w:p w:rsidR="00AF5C39" w:rsidRDefault="00AF5C39" w:rsidP="00E164D8">
      <w:pPr>
        <w:pStyle w:val="ExerciseStepLevel1"/>
        <w:numPr>
          <w:ilvl w:val="1"/>
          <w:numId w:val="28"/>
        </w:numPr>
        <w:ind w:firstLine="0"/>
      </w:pPr>
      <w:r>
        <w:lastRenderedPageBreak/>
        <w:t xml:space="preserve">For Give Permission select Add users to a SharePoint group and choose </w:t>
      </w:r>
      <w:r w:rsidRPr="00CC62AB">
        <w:rPr>
          <w:b/>
        </w:rPr>
        <w:t>The TPG Portal Members [Contribute]</w:t>
      </w:r>
      <w:r>
        <w:t xml:space="preserve"> group</w:t>
      </w:r>
    </w:p>
    <w:p w:rsidR="00AF5C39" w:rsidRPr="00CC62AB" w:rsidRDefault="00AF5C39" w:rsidP="00C166B5">
      <w:pPr>
        <w:pStyle w:val="ExerciseStepLevel1"/>
        <w:numPr>
          <w:ilvl w:val="1"/>
          <w:numId w:val="28"/>
        </w:numPr>
        <w:ind w:firstLine="0"/>
        <w:rPr>
          <w:b/>
        </w:rPr>
      </w:pPr>
      <w:r>
        <w:t xml:space="preserve">Deselect </w:t>
      </w:r>
      <w:r w:rsidRPr="00CC62AB">
        <w:rPr>
          <w:b/>
        </w:rPr>
        <w:t xml:space="preserve">Send welcome e-mail </w:t>
      </w:r>
    </w:p>
    <w:p w:rsidR="00AF5C39" w:rsidRDefault="00AF5C39" w:rsidP="00C166B5">
      <w:pPr>
        <w:pStyle w:val="ExerciseStepLevel1"/>
        <w:numPr>
          <w:ilvl w:val="1"/>
          <w:numId w:val="28"/>
        </w:numPr>
        <w:ind w:firstLine="0"/>
      </w:pPr>
      <w:r>
        <w:t xml:space="preserve">Click </w:t>
      </w:r>
      <w:r w:rsidRPr="00CC62AB">
        <w:rPr>
          <w:b/>
        </w:rPr>
        <w:t>OK</w:t>
      </w:r>
    </w:p>
    <w:p w:rsidR="00AF5C39" w:rsidRDefault="00AF5C39" w:rsidP="00E164D8">
      <w:pPr>
        <w:pStyle w:val="ExerciseStepLevel1"/>
      </w:pPr>
      <w:r>
        <w:t xml:space="preserve">Add Domain Users to the </w:t>
      </w:r>
      <w:proofErr w:type="spellStart"/>
      <w:r>
        <w:t>The</w:t>
      </w:r>
      <w:proofErr w:type="spellEnd"/>
      <w:r>
        <w:t xml:space="preserve"> TPG Portal Visitors group</w:t>
      </w:r>
    </w:p>
    <w:p w:rsidR="00AF5C39" w:rsidRDefault="00AF5C39" w:rsidP="00E164D8">
      <w:pPr>
        <w:pStyle w:val="ExerciseStepLevel1"/>
        <w:numPr>
          <w:ilvl w:val="1"/>
          <w:numId w:val="28"/>
        </w:numPr>
        <w:ind w:firstLine="0"/>
      </w:pPr>
      <w:r>
        <w:t xml:space="preserve">Click New &gt; </w:t>
      </w:r>
      <w:r w:rsidRPr="00CC62AB">
        <w:rPr>
          <w:b/>
        </w:rPr>
        <w:t>Add Users</w:t>
      </w:r>
    </w:p>
    <w:p w:rsidR="00AF5C39" w:rsidRDefault="00AF5C39" w:rsidP="00E164D8">
      <w:pPr>
        <w:pStyle w:val="ExerciseStepLevel1"/>
        <w:numPr>
          <w:ilvl w:val="1"/>
          <w:numId w:val="28"/>
        </w:numPr>
        <w:ind w:firstLine="0"/>
      </w:pPr>
      <w:r>
        <w:t xml:space="preserve">For User/Groups enter </w:t>
      </w:r>
      <w:r w:rsidRPr="00CC62AB">
        <w:rPr>
          <w:b/>
        </w:rPr>
        <w:t>TPG\Domain Users</w:t>
      </w:r>
    </w:p>
    <w:p w:rsidR="00AF5C39" w:rsidRDefault="00AF5C39" w:rsidP="00E164D8">
      <w:pPr>
        <w:pStyle w:val="ExerciseStepLevel1"/>
        <w:numPr>
          <w:ilvl w:val="1"/>
          <w:numId w:val="28"/>
        </w:numPr>
        <w:ind w:firstLine="0"/>
      </w:pPr>
      <w:r>
        <w:t xml:space="preserve">For Give Permission select Add users to a SharePoint group and choose </w:t>
      </w:r>
      <w:r w:rsidRPr="00CC62AB">
        <w:rPr>
          <w:b/>
        </w:rPr>
        <w:t>The TPG Portal Visitors [Read]</w:t>
      </w:r>
      <w:r>
        <w:t xml:space="preserve"> group</w:t>
      </w:r>
    </w:p>
    <w:p w:rsidR="00AF5C39" w:rsidRDefault="00AF5C39" w:rsidP="00E164D8">
      <w:pPr>
        <w:pStyle w:val="ExerciseStepLevel1"/>
        <w:numPr>
          <w:ilvl w:val="1"/>
          <w:numId w:val="28"/>
        </w:numPr>
        <w:ind w:firstLine="0"/>
      </w:pPr>
      <w:r>
        <w:t xml:space="preserve">Deselect </w:t>
      </w:r>
      <w:r w:rsidRPr="00CC62AB">
        <w:rPr>
          <w:b/>
        </w:rPr>
        <w:t>Send welcome e-mail</w:t>
      </w:r>
    </w:p>
    <w:p w:rsidR="00AF5C39" w:rsidRDefault="00AF5C39" w:rsidP="00E164D8">
      <w:pPr>
        <w:pStyle w:val="ExerciseStepLevel1"/>
        <w:numPr>
          <w:ilvl w:val="1"/>
          <w:numId w:val="28"/>
        </w:numPr>
        <w:ind w:firstLine="0"/>
      </w:pPr>
      <w:r>
        <w:t xml:space="preserve">Click </w:t>
      </w:r>
      <w:r w:rsidRPr="00CC62AB">
        <w:rPr>
          <w:b/>
        </w:rPr>
        <w:t>OK</w:t>
      </w:r>
    </w:p>
    <w:p w:rsidR="00AF5C39" w:rsidRDefault="00AF5C39" w:rsidP="0068201F">
      <w:pPr>
        <w:pStyle w:val="ExerciseTitle"/>
      </w:pPr>
      <w:r>
        <w:t>Exercise 4: Testing Security Trimming</w:t>
      </w:r>
    </w:p>
    <w:p w:rsidR="00AF5C39" w:rsidRDefault="00AF5C39" w:rsidP="00465A2A">
      <w:pPr>
        <w:pStyle w:val="LabOverview"/>
      </w:pPr>
      <w:r>
        <w:t xml:space="preserve">Security trimming is a beautiful thing.  The goal is to never show a user a link to things they cannot access.  </w:t>
      </w:r>
    </w:p>
    <w:p w:rsidR="00AF5C39" w:rsidRDefault="00AF5C39" w:rsidP="009028A1">
      <w:pPr>
        <w:pStyle w:val="ExerciseStepLevel1"/>
        <w:numPr>
          <w:ilvl w:val="0"/>
          <w:numId w:val="34"/>
        </w:numPr>
      </w:pPr>
      <w:r>
        <w:t xml:space="preserve">Click </w:t>
      </w:r>
      <w:r w:rsidRPr="00CC62AB">
        <w:rPr>
          <w:b/>
        </w:rPr>
        <w:t>The TPG Portal</w:t>
      </w:r>
      <w:r>
        <w:t xml:space="preserve"> link to be taken to the home page of the portal</w:t>
      </w:r>
    </w:p>
    <w:p w:rsidR="00AF5C39" w:rsidRDefault="00AF5C39" w:rsidP="0068201F">
      <w:pPr>
        <w:pStyle w:val="ExerciseStepLevel1"/>
      </w:pPr>
      <w:r>
        <w:t>Login as Ricky Read and see what his experience is like</w:t>
      </w:r>
    </w:p>
    <w:p w:rsidR="00AF5C39" w:rsidRPr="00CC62AB" w:rsidRDefault="00AF5C39" w:rsidP="0068201F">
      <w:pPr>
        <w:pStyle w:val="ExerciseStepLevel1"/>
        <w:numPr>
          <w:ilvl w:val="1"/>
          <w:numId w:val="28"/>
        </w:numPr>
        <w:ind w:firstLine="0"/>
        <w:rPr>
          <w:b/>
        </w:rPr>
      </w:pPr>
      <w:r>
        <w:t xml:space="preserve">Click </w:t>
      </w:r>
      <w:r w:rsidRPr="00CC62AB">
        <w:rPr>
          <w:b/>
        </w:rPr>
        <w:t>Welcome SharePoint Setup Account</w:t>
      </w:r>
    </w:p>
    <w:p w:rsidR="00AF5C39" w:rsidRDefault="00AF5C39" w:rsidP="0068201F">
      <w:pPr>
        <w:pStyle w:val="ExerciseStepLevel1"/>
        <w:numPr>
          <w:ilvl w:val="1"/>
          <w:numId w:val="28"/>
        </w:numPr>
        <w:ind w:firstLine="0"/>
      </w:pPr>
      <w:r>
        <w:t xml:space="preserve">Click </w:t>
      </w:r>
      <w:r w:rsidRPr="00CC62AB">
        <w:rPr>
          <w:b/>
        </w:rPr>
        <w:t>Sign in as Different User</w:t>
      </w:r>
    </w:p>
    <w:p w:rsidR="00AF5C39" w:rsidRDefault="00AF5C39" w:rsidP="0068201F">
      <w:pPr>
        <w:pStyle w:val="ExerciseStepLevel1"/>
        <w:numPr>
          <w:ilvl w:val="1"/>
          <w:numId w:val="28"/>
        </w:numPr>
        <w:ind w:firstLine="0"/>
      </w:pPr>
      <w:r>
        <w:t xml:space="preserve">Enter </w:t>
      </w:r>
      <w:proofErr w:type="spellStart"/>
      <w:r w:rsidRPr="00CC62AB">
        <w:rPr>
          <w:b/>
        </w:rPr>
        <w:t>tpg</w:t>
      </w:r>
      <w:proofErr w:type="spellEnd"/>
      <w:r w:rsidRPr="00CC62AB">
        <w:rPr>
          <w:b/>
        </w:rPr>
        <w:t>\Ricky</w:t>
      </w:r>
    </w:p>
    <w:p w:rsidR="00AF5C39" w:rsidRPr="00CC62AB" w:rsidRDefault="00AF5C39" w:rsidP="0068201F">
      <w:pPr>
        <w:pStyle w:val="ExerciseStepLevel1"/>
        <w:numPr>
          <w:ilvl w:val="1"/>
          <w:numId w:val="28"/>
        </w:numPr>
        <w:ind w:firstLine="0"/>
        <w:rPr>
          <w:b/>
        </w:rPr>
      </w:pPr>
      <w:r>
        <w:t xml:space="preserve">Password </w:t>
      </w:r>
      <w:r w:rsidRPr="00CC62AB">
        <w:rPr>
          <w:b/>
        </w:rPr>
        <w:t>pass@word1</w:t>
      </w:r>
    </w:p>
    <w:p w:rsidR="00AF5C39" w:rsidRDefault="00AF5C39" w:rsidP="0068201F">
      <w:pPr>
        <w:pStyle w:val="ExerciseStepLevel1"/>
        <w:numPr>
          <w:ilvl w:val="1"/>
          <w:numId w:val="28"/>
        </w:numPr>
        <w:ind w:firstLine="0"/>
      </w:pPr>
      <w:r>
        <w:t xml:space="preserve">Click </w:t>
      </w:r>
      <w:r w:rsidRPr="00CC62AB">
        <w:rPr>
          <w:b/>
        </w:rPr>
        <w:t>OK</w:t>
      </w:r>
    </w:p>
    <w:p w:rsidR="00AF5C39" w:rsidRDefault="00AF5C39" w:rsidP="0068201F">
      <w:pPr>
        <w:pStyle w:val="ExerciseStepLevel1"/>
        <w:numPr>
          <w:ilvl w:val="1"/>
          <w:numId w:val="28"/>
        </w:numPr>
        <w:ind w:firstLine="0"/>
      </w:pPr>
      <w:r>
        <w:t>Notice on right side of the screen the Site Actions menu is not present.</w:t>
      </w:r>
    </w:p>
    <w:p w:rsidR="00AF5C39" w:rsidRDefault="009A1E17" w:rsidP="00894761">
      <w:pPr>
        <w:pStyle w:val="ExerciseStepLevel1"/>
        <w:numPr>
          <w:ilvl w:val="0"/>
          <w:numId w:val="0"/>
        </w:numPr>
        <w:ind w:left="288"/>
      </w:pPr>
      <w:r>
        <w:rPr>
          <w:noProof/>
        </w:rPr>
        <w:pict>
          <v:shape id="Picture 13" o:spid="_x0000_i1029" type="#_x0000_t75" style="width:171.3pt;height:115.45pt;visibility:visible">
            <v:imagedata r:id="rId14" o:title=""/>
          </v:shape>
        </w:pict>
      </w:r>
    </w:p>
    <w:p w:rsidR="00AF5C39" w:rsidRDefault="00AF5C39" w:rsidP="00894761">
      <w:pPr>
        <w:pStyle w:val="ExerciseStepLevel1"/>
        <w:numPr>
          <w:ilvl w:val="1"/>
          <w:numId w:val="28"/>
        </w:numPr>
        <w:ind w:firstLine="0"/>
      </w:pPr>
      <w:r>
        <w:t>Ricky has only read access to the portal because he is a member of domain users.</w:t>
      </w:r>
    </w:p>
    <w:p w:rsidR="00AF5C39" w:rsidRDefault="00AF5C39" w:rsidP="00894761">
      <w:pPr>
        <w:pStyle w:val="ExerciseStepLevel1"/>
      </w:pPr>
      <w:r>
        <w:t>Login as Mary Member and see what her experience is like</w:t>
      </w:r>
    </w:p>
    <w:p w:rsidR="00AF5C39" w:rsidRDefault="00AF5C39" w:rsidP="00894761">
      <w:pPr>
        <w:pStyle w:val="ExerciseStepLevel1"/>
        <w:numPr>
          <w:ilvl w:val="1"/>
          <w:numId w:val="28"/>
        </w:numPr>
        <w:ind w:firstLine="0"/>
      </w:pPr>
      <w:r>
        <w:t xml:space="preserve">Click </w:t>
      </w:r>
      <w:r w:rsidRPr="0025559C">
        <w:rPr>
          <w:b/>
        </w:rPr>
        <w:t>Welcome Ricky Read</w:t>
      </w:r>
    </w:p>
    <w:p w:rsidR="00AF5C39" w:rsidRDefault="00AF5C39" w:rsidP="00894761">
      <w:pPr>
        <w:pStyle w:val="ExerciseStepLevel1"/>
        <w:numPr>
          <w:ilvl w:val="1"/>
          <w:numId w:val="28"/>
        </w:numPr>
        <w:ind w:firstLine="0"/>
      </w:pPr>
      <w:r>
        <w:t xml:space="preserve">Click </w:t>
      </w:r>
      <w:r w:rsidRPr="0025559C">
        <w:rPr>
          <w:b/>
        </w:rPr>
        <w:t>Sign in as Different User</w:t>
      </w:r>
    </w:p>
    <w:p w:rsidR="00AF5C39" w:rsidRDefault="00AF5C39" w:rsidP="00894761">
      <w:pPr>
        <w:pStyle w:val="ExerciseStepLevel1"/>
        <w:numPr>
          <w:ilvl w:val="1"/>
          <w:numId w:val="28"/>
        </w:numPr>
        <w:ind w:firstLine="0"/>
      </w:pPr>
      <w:r>
        <w:t xml:space="preserve">Enter </w:t>
      </w:r>
      <w:proofErr w:type="spellStart"/>
      <w:r w:rsidRPr="0025559C">
        <w:rPr>
          <w:b/>
        </w:rPr>
        <w:t>tpg</w:t>
      </w:r>
      <w:proofErr w:type="spellEnd"/>
      <w:r w:rsidRPr="0025559C">
        <w:rPr>
          <w:b/>
        </w:rPr>
        <w:t>\Mary</w:t>
      </w:r>
    </w:p>
    <w:p w:rsidR="00AF5C39" w:rsidRDefault="00AF5C39" w:rsidP="00894761">
      <w:pPr>
        <w:pStyle w:val="ExerciseStepLevel1"/>
        <w:numPr>
          <w:ilvl w:val="1"/>
          <w:numId w:val="28"/>
        </w:numPr>
        <w:ind w:firstLine="0"/>
      </w:pPr>
      <w:r>
        <w:lastRenderedPageBreak/>
        <w:t xml:space="preserve">Password </w:t>
      </w:r>
      <w:r w:rsidRPr="0025559C">
        <w:rPr>
          <w:b/>
        </w:rPr>
        <w:t>pass@word1</w:t>
      </w:r>
    </w:p>
    <w:p w:rsidR="00AF5C39" w:rsidRDefault="00AF5C39" w:rsidP="00894761">
      <w:pPr>
        <w:pStyle w:val="ExerciseStepLevel1"/>
        <w:numPr>
          <w:ilvl w:val="1"/>
          <w:numId w:val="28"/>
        </w:numPr>
        <w:ind w:firstLine="0"/>
      </w:pPr>
      <w:r>
        <w:t xml:space="preserve">Click </w:t>
      </w:r>
      <w:r w:rsidRPr="0025559C">
        <w:rPr>
          <w:b/>
        </w:rPr>
        <w:t>OK</w:t>
      </w:r>
    </w:p>
    <w:p w:rsidR="00AF5C39" w:rsidRDefault="00AF5C39" w:rsidP="00894761">
      <w:pPr>
        <w:pStyle w:val="ExerciseStepLevel1"/>
        <w:numPr>
          <w:ilvl w:val="1"/>
          <w:numId w:val="28"/>
        </w:numPr>
        <w:ind w:firstLine="0"/>
      </w:pPr>
      <w:r>
        <w:t xml:space="preserve">Click </w:t>
      </w:r>
      <w:r w:rsidRPr="0025559C">
        <w:rPr>
          <w:b/>
        </w:rPr>
        <w:t>Site Actions</w:t>
      </w:r>
      <w:r>
        <w:t xml:space="preserve"> and review her options</w:t>
      </w:r>
    </w:p>
    <w:p w:rsidR="00AF5C39" w:rsidRDefault="009A1E17" w:rsidP="00894761">
      <w:pPr>
        <w:pStyle w:val="ExerciseStepLevel1Picture"/>
      </w:pPr>
      <w:r>
        <w:rPr>
          <w:noProof/>
        </w:rPr>
        <w:pict>
          <v:shape id="Picture 16" o:spid="_x0000_i1030" type="#_x0000_t75" style="width:202.35pt;height:256.95pt;visibility:visible">
            <v:imagedata r:id="rId15" o:title=""/>
          </v:shape>
        </w:pict>
      </w:r>
    </w:p>
    <w:p w:rsidR="00AF5C39" w:rsidRDefault="00AF5C39" w:rsidP="00D73072">
      <w:pPr>
        <w:pStyle w:val="ExerciseStepLevel1"/>
        <w:numPr>
          <w:ilvl w:val="1"/>
          <w:numId w:val="28"/>
        </w:numPr>
        <w:ind w:firstLine="0"/>
      </w:pPr>
      <w:r>
        <w:t>Notice Mary has some page options.  This is because she is in the Members group that has the contribute permission level.</w:t>
      </w:r>
    </w:p>
    <w:p w:rsidR="00AF5C39" w:rsidRDefault="00AF5C39" w:rsidP="00D73072">
      <w:pPr>
        <w:pStyle w:val="ExerciseStepLevel1"/>
      </w:pPr>
      <w:r>
        <w:t>Login as Owen Owner and see what his experience is like</w:t>
      </w:r>
    </w:p>
    <w:p w:rsidR="00AF5C39" w:rsidRDefault="00AF5C39" w:rsidP="00D73072">
      <w:pPr>
        <w:pStyle w:val="ExerciseStepLevel1"/>
        <w:numPr>
          <w:ilvl w:val="1"/>
          <w:numId w:val="28"/>
        </w:numPr>
        <w:ind w:firstLine="0"/>
      </w:pPr>
      <w:r>
        <w:t xml:space="preserve">Click </w:t>
      </w:r>
      <w:r w:rsidRPr="0025559C">
        <w:rPr>
          <w:b/>
        </w:rPr>
        <w:t>Welcome Mary Member</w:t>
      </w:r>
    </w:p>
    <w:p w:rsidR="00AF5C39" w:rsidRDefault="00AF5C39" w:rsidP="00D73072">
      <w:pPr>
        <w:pStyle w:val="ExerciseStepLevel1"/>
        <w:numPr>
          <w:ilvl w:val="1"/>
          <w:numId w:val="28"/>
        </w:numPr>
        <w:ind w:firstLine="0"/>
      </w:pPr>
      <w:r>
        <w:t xml:space="preserve">Click </w:t>
      </w:r>
      <w:r w:rsidRPr="0025559C">
        <w:rPr>
          <w:b/>
        </w:rPr>
        <w:t>Sign in as Different User</w:t>
      </w:r>
    </w:p>
    <w:p w:rsidR="00AF5C39" w:rsidRDefault="00AF5C39" w:rsidP="00D73072">
      <w:pPr>
        <w:pStyle w:val="ExerciseStepLevel1"/>
        <w:numPr>
          <w:ilvl w:val="1"/>
          <w:numId w:val="28"/>
        </w:numPr>
        <w:ind w:firstLine="0"/>
      </w:pPr>
      <w:r>
        <w:t xml:space="preserve">Enter </w:t>
      </w:r>
      <w:proofErr w:type="spellStart"/>
      <w:r w:rsidRPr="0025559C">
        <w:rPr>
          <w:b/>
        </w:rPr>
        <w:t>tpg</w:t>
      </w:r>
      <w:proofErr w:type="spellEnd"/>
      <w:r w:rsidRPr="0025559C">
        <w:rPr>
          <w:b/>
        </w:rPr>
        <w:t>\Owen</w:t>
      </w:r>
    </w:p>
    <w:p w:rsidR="00AF5C39" w:rsidRDefault="00AF5C39" w:rsidP="00D73072">
      <w:pPr>
        <w:pStyle w:val="ExerciseStepLevel1"/>
        <w:numPr>
          <w:ilvl w:val="1"/>
          <w:numId w:val="28"/>
        </w:numPr>
        <w:ind w:firstLine="0"/>
      </w:pPr>
      <w:r>
        <w:t xml:space="preserve">Password </w:t>
      </w:r>
      <w:r w:rsidRPr="0025559C">
        <w:rPr>
          <w:b/>
        </w:rPr>
        <w:t>pass@word1</w:t>
      </w:r>
    </w:p>
    <w:p w:rsidR="00AF5C39" w:rsidRDefault="00AF5C39" w:rsidP="00D73072">
      <w:pPr>
        <w:pStyle w:val="ExerciseStepLevel1"/>
        <w:numPr>
          <w:ilvl w:val="1"/>
          <w:numId w:val="28"/>
        </w:numPr>
        <w:ind w:firstLine="0"/>
      </w:pPr>
      <w:r>
        <w:t xml:space="preserve">Click </w:t>
      </w:r>
      <w:r w:rsidRPr="0025559C">
        <w:rPr>
          <w:b/>
        </w:rPr>
        <w:t>OK</w:t>
      </w:r>
    </w:p>
    <w:p w:rsidR="00AF5C39" w:rsidRDefault="00AF5C39" w:rsidP="00D73072">
      <w:pPr>
        <w:pStyle w:val="ExerciseStepLevel1"/>
        <w:numPr>
          <w:ilvl w:val="1"/>
          <w:numId w:val="28"/>
        </w:numPr>
        <w:ind w:firstLine="0"/>
      </w:pPr>
      <w:r>
        <w:t xml:space="preserve">Click </w:t>
      </w:r>
      <w:r w:rsidRPr="0025559C">
        <w:rPr>
          <w:b/>
        </w:rPr>
        <w:t>Site Actions</w:t>
      </w:r>
      <w:r>
        <w:t xml:space="preserve"> and review his options.  </w:t>
      </w:r>
    </w:p>
    <w:p w:rsidR="00AF5C39" w:rsidRDefault="009A1E17" w:rsidP="00D73072">
      <w:pPr>
        <w:pStyle w:val="ExerciseStepLevel1Picture"/>
      </w:pPr>
      <w:r>
        <w:rPr>
          <w:noProof/>
        </w:rPr>
        <w:lastRenderedPageBreak/>
        <w:pict>
          <v:shape id="Picture 19" o:spid="_x0000_i1031" type="#_x0000_t75" style="width:197.4pt;height:310.35pt;visibility:visible">
            <v:imagedata r:id="rId16" o:title=""/>
          </v:shape>
        </w:pict>
      </w:r>
    </w:p>
    <w:p w:rsidR="00AF5C39" w:rsidRDefault="00AF5C39" w:rsidP="00D73072">
      <w:pPr>
        <w:pStyle w:val="ExerciseStepLevel1"/>
        <w:numPr>
          <w:ilvl w:val="1"/>
          <w:numId w:val="28"/>
        </w:numPr>
        <w:ind w:firstLine="0"/>
      </w:pPr>
      <w:r>
        <w:t>These options are available because Owen is a member of the Owners group which has Full Control.</w:t>
      </w:r>
    </w:p>
    <w:p w:rsidR="00AF5C39" w:rsidRDefault="00AF5C39" w:rsidP="0025559C">
      <w:pPr>
        <w:pStyle w:val="ExerciseTitle"/>
        <w:ind w:left="0" w:firstLine="0"/>
      </w:pPr>
      <w:r>
        <w:t>Exercise 5: Looking at Security Inheritance</w:t>
      </w:r>
    </w:p>
    <w:p w:rsidR="00AF5C39" w:rsidRDefault="00AF5C39" w:rsidP="00A20742">
      <w:pPr>
        <w:pStyle w:val="LabOverview"/>
      </w:pPr>
      <w:r>
        <w:t>Now if you were to take one of your new users and click around the portal you would notice they have the same access in all of the sub sites throughout the portal.  This is because all of the sub sites are setup to inherit permissions.  So what permissions you assign to a user at the Portal level will propagate down. This makes for an easy to manage portal.  But sometimes you don’t want this.  Try setting up unique permissions on an existing site.</w:t>
      </w:r>
    </w:p>
    <w:p w:rsidR="00AF5C39" w:rsidRDefault="00AF5C39" w:rsidP="003413E4">
      <w:pPr>
        <w:pStyle w:val="ExerciseStepLevel1"/>
        <w:numPr>
          <w:ilvl w:val="0"/>
          <w:numId w:val="33"/>
        </w:numPr>
      </w:pPr>
      <w:r>
        <w:t xml:space="preserve">Still logged in as Owen click the </w:t>
      </w:r>
      <w:r w:rsidRPr="0025559C">
        <w:rPr>
          <w:b/>
        </w:rPr>
        <w:t>Document Center</w:t>
      </w:r>
      <w:r>
        <w:t xml:space="preserve"> tab </w:t>
      </w:r>
    </w:p>
    <w:p w:rsidR="00AF5C39" w:rsidRDefault="00AF5C39" w:rsidP="003413E4">
      <w:pPr>
        <w:pStyle w:val="ExerciseStepLevel1"/>
        <w:numPr>
          <w:ilvl w:val="0"/>
          <w:numId w:val="33"/>
        </w:numPr>
      </w:pPr>
      <w:r>
        <w:t xml:space="preserve">Click Site Actions &gt; </w:t>
      </w:r>
      <w:r w:rsidRPr="0025559C">
        <w:rPr>
          <w:b/>
        </w:rPr>
        <w:t>Site Settings</w:t>
      </w:r>
    </w:p>
    <w:p w:rsidR="00AF5C39" w:rsidRDefault="00AF5C39" w:rsidP="003413E4">
      <w:pPr>
        <w:pStyle w:val="ExerciseStepLevel1"/>
        <w:numPr>
          <w:ilvl w:val="0"/>
          <w:numId w:val="33"/>
        </w:numPr>
      </w:pPr>
      <w:r>
        <w:t xml:space="preserve">Under Users and Permissions click </w:t>
      </w:r>
      <w:r w:rsidRPr="0025559C">
        <w:rPr>
          <w:b/>
        </w:rPr>
        <w:t>People and groups</w:t>
      </w:r>
    </w:p>
    <w:p w:rsidR="00AF5C39" w:rsidRDefault="00AF5C39" w:rsidP="003413E4">
      <w:pPr>
        <w:pStyle w:val="ExerciseStepLevel1"/>
        <w:numPr>
          <w:ilvl w:val="0"/>
          <w:numId w:val="33"/>
        </w:numPr>
      </w:pPr>
      <w:r>
        <w:t xml:space="preserve">Everything is the same as the top level portal.  Click </w:t>
      </w:r>
      <w:r w:rsidRPr="0025559C">
        <w:rPr>
          <w:b/>
        </w:rPr>
        <w:t>Site Permissions</w:t>
      </w:r>
      <w:r>
        <w:t xml:space="preserve"> in the quick launch.</w:t>
      </w:r>
    </w:p>
    <w:p w:rsidR="00AF5C39" w:rsidRDefault="00AF5C39" w:rsidP="003413E4">
      <w:pPr>
        <w:pStyle w:val="ExerciseStepLevel1"/>
        <w:numPr>
          <w:ilvl w:val="0"/>
          <w:numId w:val="33"/>
        </w:numPr>
      </w:pPr>
      <w:r>
        <w:t xml:space="preserve">Notice now there are no check boxes beside the groups or accounts.  Click </w:t>
      </w:r>
      <w:r w:rsidRPr="00D95E87">
        <w:rPr>
          <w:b/>
        </w:rPr>
        <w:t>Actions</w:t>
      </w:r>
    </w:p>
    <w:p w:rsidR="00AF5C39" w:rsidRDefault="009A1E17" w:rsidP="00A52A28">
      <w:pPr>
        <w:pStyle w:val="ExerciseStepLevel1Picture"/>
      </w:pPr>
      <w:r>
        <w:rPr>
          <w:noProof/>
        </w:rPr>
        <w:pict>
          <v:shape id="Picture 22" o:spid="_x0000_i1032" type="#_x0000_t75" style="width:198.6pt;height:99.3pt;visibility:visible">
            <v:imagedata r:id="rId17" o:title=""/>
          </v:shape>
        </w:pict>
      </w:r>
    </w:p>
    <w:p w:rsidR="00AF5C39" w:rsidRDefault="00AF5C39" w:rsidP="00A52A28">
      <w:pPr>
        <w:pStyle w:val="ExerciseStepLevel1Picture"/>
      </w:pPr>
      <w:r>
        <w:lastRenderedPageBreak/>
        <w:t xml:space="preserve">You have two options.  Either manage the permissions of the site it is inheriting from or edit permissions.  If you choose edit permissions it will copy the existing permissions and break the inheritance.  </w:t>
      </w:r>
    </w:p>
    <w:p w:rsidR="00AF5C39" w:rsidRDefault="00AF5C39" w:rsidP="00A52A28">
      <w:pPr>
        <w:pStyle w:val="ExerciseStepLevel1"/>
      </w:pPr>
      <w:r>
        <w:t xml:space="preserve">Click Actions &gt; </w:t>
      </w:r>
      <w:r w:rsidRPr="00D95E87">
        <w:rPr>
          <w:b/>
        </w:rPr>
        <w:t>Edit Permissions</w:t>
      </w:r>
    </w:p>
    <w:p w:rsidR="00AF5C39" w:rsidRDefault="00AF5C39" w:rsidP="00A52A28">
      <w:pPr>
        <w:pStyle w:val="ExerciseStepLevel1"/>
      </w:pPr>
      <w:r>
        <w:t xml:space="preserve">Click </w:t>
      </w:r>
      <w:r w:rsidRPr="00D95E87">
        <w:rPr>
          <w:b/>
        </w:rPr>
        <w:t>OK</w:t>
      </w:r>
      <w:r>
        <w:rPr>
          <w:b/>
        </w:rPr>
        <w:t xml:space="preserve"> </w:t>
      </w:r>
      <w:r>
        <w:t>at the warning</w:t>
      </w:r>
    </w:p>
    <w:p w:rsidR="00AF5C39" w:rsidRDefault="00AF5C39" w:rsidP="00A52A28">
      <w:pPr>
        <w:pStyle w:val="ExerciseStepLevel1"/>
      </w:pPr>
      <w:r>
        <w:t xml:space="preserve">Click that </w:t>
      </w:r>
      <w:r w:rsidRPr="00D95E87">
        <w:rPr>
          <w:b/>
        </w:rPr>
        <w:t>Actions</w:t>
      </w:r>
      <w:r>
        <w:t xml:space="preserve"> menu now.  Notice your choices have changed.</w:t>
      </w:r>
    </w:p>
    <w:p w:rsidR="00AF5C39" w:rsidRDefault="009A1E17" w:rsidP="00A52A28">
      <w:pPr>
        <w:pStyle w:val="ExerciseStepLevel1Picture"/>
      </w:pPr>
      <w:r>
        <w:rPr>
          <w:noProof/>
        </w:rPr>
        <w:pict>
          <v:shape id="Picture 25" o:spid="_x0000_i1033" type="#_x0000_t75" style="width:193.65pt;height:101.8pt;visibility:visible">
            <v:imagedata r:id="rId18" o:title=""/>
          </v:shape>
        </w:pict>
      </w:r>
    </w:p>
    <w:p w:rsidR="00AF5C39" w:rsidRDefault="00AF5C39" w:rsidP="00A52A28">
      <w:pPr>
        <w:pStyle w:val="ExerciseStepLevel1"/>
      </w:pPr>
      <w:r>
        <w:t xml:space="preserve">There is also now a Settings menu.  Click </w:t>
      </w:r>
      <w:r w:rsidRPr="00D95E87">
        <w:rPr>
          <w:b/>
        </w:rPr>
        <w:t>Settings</w:t>
      </w:r>
      <w:r>
        <w:t xml:space="preserve"> and see your other options.</w:t>
      </w:r>
    </w:p>
    <w:p w:rsidR="00AF5C39" w:rsidRDefault="009A1E17" w:rsidP="00A52A28">
      <w:pPr>
        <w:pStyle w:val="ExerciseStepLevel1Picture"/>
      </w:pPr>
      <w:r>
        <w:rPr>
          <w:noProof/>
        </w:rPr>
        <w:pict>
          <v:shape id="Picture 28" o:spid="_x0000_i1034" type="#_x0000_t75" style="width:194.9pt;height:95.6pt;visibility:visible">
            <v:imagedata r:id="rId19" o:title=""/>
          </v:shape>
        </w:pict>
      </w:r>
    </w:p>
    <w:p w:rsidR="00AF5C39" w:rsidRDefault="00AF5C39" w:rsidP="00E821C6">
      <w:pPr>
        <w:pStyle w:val="ExerciseStepLevel1"/>
      </w:pPr>
      <w:r>
        <w:t xml:space="preserve">Remove access to the </w:t>
      </w:r>
      <w:smartTag w:uri="urn:schemas-microsoft-com:office:smarttags" w:element="place">
        <w:smartTag w:uri="urn:schemas-microsoft-com:office:smarttags" w:element="PlaceName">
          <w:r>
            <w:t>Document</w:t>
          </w:r>
        </w:smartTag>
        <w:r>
          <w:t xml:space="preserve"> </w:t>
        </w:r>
        <w:smartTag w:uri="urn:schemas-microsoft-com:office:smarttags" w:element="PlaceType">
          <w:r>
            <w:t>Center</w:t>
          </w:r>
        </w:smartTag>
      </w:smartTag>
      <w:r>
        <w:t xml:space="preserve"> for the Visitors group</w:t>
      </w:r>
    </w:p>
    <w:p w:rsidR="00AF5C39" w:rsidRDefault="00AF5C39" w:rsidP="00E821C6">
      <w:pPr>
        <w:pStyle w:val="ExerciseStepLevel1"/>
        <w:numPr>
          <w:ilvl w:val="1"/>
          <w:numId w:val="28"/>
        </w:numPr>
        <w:ind w:firstLine="0"/>
      </w:pPr>
      <w:r>
        <w:t xml:space="preserve">Select the box next to the </w:t>
      </w:r>
      <w:proofErr w:type="spellStart"/>
      <w:r w:rsidRPr="00D95E87">
        <w:rPr>
          <w:b/>
        </w:rPr>
        <w:t>The</w:t>
      </w:r>
      <w:proofErr w:type="spellEnd"/>
      <w:r w:rsidRPr="00D95E87">
        <w:rPr>
          <w:b/>
        </w:rPr>
        <w:t xml:space="preserve"> TPG Portal Visitors</w:t>
      </w:r>
      <w:r>
        <w:t xml:space="preserve"> group</w:t>
      </w:r>
    </w:p>
    <w:p w:rsidR="00AF5C39" w:rsidRDefault="00AF5C39" w:rsidP="00E821C6">
      <w:pPr>
        <w:pStyle w:val="ExerciseStepLevel1"/>
        <w:numPr>
          <w:ilvl w:val="1"/>
          <w:numId w:val="28"/>
        </w:numPr>
        <w:ind w:firstLine="0"/>
      </w:pPr>
      <w:r>
        <w:t xml:space="preserve">Click Actions &gt; </w:t>
      </w:r>
      <w:r w:rsidRPr="00D95E87">
        <w:rPr>
          <w:b/>
        </w:rPr>
        <w:t>Remove User Permissions</w:t>
      </w:r>
    </w:p>
    <w:p w:rsidR="00AF5C39" w:rsidRDefault="00AF5C39" w:rsidP="00E821C6">
      <w:pPr>
        <w:pStyle w:val="ExerciseStepLevel1"/>
        <w:numPr>
          <w:ilvl w:val="1"/>
          <w:numId w:val="28"/>
        </w:numPr>
        <w:ind w:firstLine="0"/>
      </w:pPr>
      <w:r>
        <w:t xml:space="preserve">Click </w:t>
      </w:r>
      <w:r w:rsidRPr="00D95E87">
        <w:rPr>
          <w:b/>
        </w:rPr>
        <w:t>OK</w:t>
      </w:r>
      <w:r>
        <w:t xml:space="preserve"> at the warning message</w:t>
      </w:r>
    </w:p>
    <w:p w:rsidR="00AF5C39" w:rsidRDefault="00AF5C39" w:rsidP="00E821C6">
      <w:pPr>
        <w:pStyle w:val="ExerciseStepLevel1"/>
      </w:pPr>
      <w:r>
        <w:t xml:space="preserve"> Set the Members group to only have read access to the </w:t>
      </w:r>
      <w:smartTag w:uri="urn:schemas-microsoft-com:office:smarttags" w:element="place">
        <w:smartTag w:uri="urn:schemas-microsoft-com:office:smarttags" w:element="PlaceName">
          <w:r>
            <w:t>Document</w:t>
          </w:r>
        </w:smartTag>
        <w:r>
          <w:t xml:space="preserve"> </w:t>
        </w:r>
        <w:smartTag w:uri="urn:schemas-microsoft-com:office:smarttags" w:element="PlaceType">
          <w:r>
            <w:t>Center</w:t>
          </w:r>
        </w:smartTag>
      </w:smartTag>
      <w:r>
        <w:t>.</w:t>
      </w:r>
    </w:p>
    <w:p w:rsidR="00AF5C39" w:rsidRDefault="00AF5C39" w:rsidP="009028A1">
      <w:pPr>
        <w:pStyle w:val="ExerciseStepLevel1"/>
        <w:numPr>
          <w:ilvl w:val="1"/>
          <w:numId w:val="28"/>
        </w:numPr>
        <w:ind w:firstLine="0"/>
      </w:pPr>
      <w:r>
        <w:t xml:space="preserve">Click </w:t>
      </w:r>
      <w:r w:rsidRPr="00D95E87">
        <w:rPr>
          <w:b/>
        </w:rPr>
        <w:t>The TPG Portal Members</w:t>
      </w:r>
      <w:r>
        <w:t xml:space="preserve"> group from the list of permissions</w:t>
      </w:r>
    </w:p>
    <w:p w:rsidR="00AF5C39" w:rsidRDefault="00AF5C39" w:rsidP="00E821C6">
      <w:pPr>
        <w:pStyle w:val="ExerciseStepLevel1"/>
        <w:numPr>
          <w:ilvl w:val="1"/>
          <w:numId w:val="28"/>
        </w:numPr>
        <w:ind w:firstLine="0"/>
      </w:pPr>
      <w:r>
        <w:t xml:space="preserve">In the Choose Permissions section deselect </w:t>
      </w:r>
      <w:r w:rsidRPr="00D95E87">
        <w:rPr>
          <w:b/>
        </w:rPr>
        <w:t>Contribute</w:t>
      </w:r>
      <w:r>
        <w:t xml:space="preserve"> and select the link to </w:t>
      </w:r>
      <w:r w:rsidRPr="00D95E87">
        <w:rPr>
          <w:b/>
        </w:rPr>
        <w:t>Read</w:t>
      </w:r>
    </w:p>
    <w:p w:rsidR="00AF5C39" w:rsidRDefault="00AF5C39" w:rsidP="00E821C6">
      <w:pPr>
        <w:pStyle w:val="ExerciseStepLevel1"/>
        <w:numPr>
          <w:ilvl w:val="1"/>
          <w:numId w:val="28"/>
        </w:numPr>
        <w:ind w:firstLine="0"/>
      </w:pPr>
      <w:r>
        <w:t xml:space="preserve">Click </w:t>
      </w:r>
      <w:r w:rsidRPr="00D95E87">
        <w:rPr>
          <w:b/>
        </w:rPr>
        <w:t>OK</w:t>
      </w:r>
    </w:p>
    <w:p w:rsidR="00AF5C39" w:rsidRDefault="00AF5C39" w:rsidP="009028A1">
      <w:pPr>
        <w:pStyle w:val="ExerciseStepLevel1"/>
      </w:pPr>
      <w:r>
        <w:t xml:space="preserve">Go back to the </w:t>
      </w:r>
      <w:r w:rsidRPr="00FF2389">
        <w:t>home page</w:t>
      </w:r>
      <w:r>
        <w:t xml:space="preserve"> of the portal by click </w:t>
      </w:r>
      <w:r w:rsidRPr="00FF2389">
        <w:rPr>
          <w:b/>
        </w:rPr>
        <w:t>The TPG Portal</w:t>
      </w:r>
      <w:r>
        <w:t xml:space="preserve"> tab</w:t>
      </w:r>
    </w:p>
    <w:p w:rsidR="00AF5C39" w:rsidRDefault="00AF5C39" w:rsidP="009028A1">
      <w:pPr>
        <w:pStyle w:val="ExerciseStepLevel1"/>
      </w:pPr>
      <w:r>
        <w:t xml:space="preserve">Login in as </w:t>
      </w:r>
      <w:r w:rsidRPr="00D95E87">
        <w:rPr>
          <w:b/>
        </w:rPr>
        <w:t>Ricky Read</w:t>
      </w:r>
      <w:r>
        <w:t>.  If you need help use exercise 4 step 2 above to login as Ricky Read.</w:t>
      </w:r>
    </w:p>
    <w:p w:rsidR="00AF5C39" w:rsidRDefault="00AF5C39" w:rsidP="00D26A10">
      <w:pPr>
        <w:pStyle w:val="ExerciseStepLevel1"/>
        <w:numPr>
          <w:ilvl w:val="1"/>
          <w:numId w:val="28"/>
        </w:numPr>
        <w:ind w:firstLine="0"/>
      </w:pPr>
      <w:r>
        <w:t>Notice he no longer see’s the document center in the global navigation (The tabs across the top of the page).</w:t>
      </w:r>
    </w:p>
    <w:p w:rsidR="00AF5C39" w:rsidRDefault="00AF5C39" w:rsidP="00D26A10">
      <w:pPr>
        <w:pStyle w:val="ExerciseStepLevel1"/>
        <w:numPr>
          <w:ilvl w:val="1"/>
          <w:numId w:val="28"/>
        </w:numPr>
        <w:ind w:firstLine="0"/>
      </w:pPr>
      <w:r>
        <w:t xml:space="preserve">If he enters </w:t>
      </w:r>
      <w:r w:rsidRPr="00D26A10">
        <w:t>http://portal.tpg.local</w:t>
      </w:r>
      <w:r>
        <w:t>/docs in the address bar of the browser he gets Error: Access Denied</w:t>
      </w:r>
    </w:p>
    <w:p w:rsidR="00AF5C39" w:rsidRDefault="00AF5C39" w:rsidP="00D26A10">
      <w:pPr>
        <w:pStyle w:val="ExerciseStepLevel1"/>
      </w:pPr>
      <w:r>
        <w:t xml:space="preserve">Go back to </w:t>
      </w:r>
      <w:r w:rsidRPr="00D95E87">
        <w:rPr>
          <w:b/>
        </w:rPr>
        <w:t>the home page</w:t>
      </w:r>
      <w:r>
        <w:t xml:space="preserve"> of the portal</w:t>
      </w:r>
    </w:p>
    <w:p w:rsidR="00AF5C39" w:rsidRDefault="00AF5C39" w:rsidP="00D26A10">
      <w:pPr>
        <w:pStyle w:val="ExerciseStepLevel1"/>
      </w:pPr>
      <w:r>
        <w:t xml:space="preserve">Login in as </w:t>
      </w:r>
      <w:r w:rsidRPr="00D95E87">
        <w:rPr>
          <w:b/>
        </w:rPr>
        <w:t>Mary Member</w:t>
      </w:r>
      <w:r>
        <w:t>.  If you need help use exercise 4 step 3 above to login as Mary.</w:t>
      </w:r>
    </w:p>
    <w:p w:rsidR="00AF5C39" w:rsidRPr="00D95E87" w:rsidRDefault="00AF5C39" w:rsidP="00D26A10">
      <w:pPr>
        <w:pStyle w:val="ExerciseStepLevel1"/>
        <w:numPr>
          <w:ilvl w:val="1"/>
          <w:numId w:val="28"/>
        </w:numPr>
        <w:ind w:firstLine="0"/>
        <w:rPr>
          <w:b/>
        </w:rPr>
      </w:pPr>
      <w:r>
        <w:t xml:space="preserve">Click on the link to the </w:t>
      </w:r>
      <w:smartTag w:uri="urn:schemas-microsoft-com:office:smarttags" w:element="place">
        <w:smartTag w:uri="urn:schemas-microsoft-com:office:smarttags" w:element="PlaceName">
          <w:r w:rsidRPr="00D95E87">
            <w:rPr>
              <w:b/>
            </w:rPr>
            <w:t>Document</w:t>
          </w:r>
        </w:smartTag>
        <w:r w:rsidRPr="00D95E87">
          <w:rPr>
            <w:b/>
          </w:rPr>
          <w:t xml:space="preserve"> </w:t>
        </w:r>
        <w:smartTag w:uri="urn:schemas-microsoft-com:office:smarttags" w:element="PlaceType">
          <w:r w:rsidRPr="00D95E87">
            <w:rPr>
              <w:b/>
            </w:rPr>
            <w:t>Center</w:t>
          </w:r>
        </w:smartTag>
      </w:smartTag>
    </w:p>
    <w:p w:rsidR="00AF5C39" w:rsidRDefault="00AF5C39" w:rsidP="00D26A10">
      <w:pPr>
        <w:pStyle w:val="ExerciseStepLevel1"/>
        <w:numPr>
          <w:ilvl w:val="1"/>
          <w:numId w:val="28"/>
        </w:numPr>
        <w:ind w:firstLine="0"/>
      </w:pPr>
      <w:r>
        <w:lastRenderedPageBreak/>
        <w:t>Notice that she does not have a Site Actions menu.  This is because she can now only read the site.</w:t>
      </w:r>
    </w:p>
    <w:p w:rsidR="00AF5C39" w:rsidRDefault="00AF5C39" w:rsidP="007A3F02">
      <w:pPr>
        <w:pStyle w:val="ExerciseTitle"/>
      </w:pPr>
      <w:r>
        <w:t>Exercise 6: Permission Levels</w:t>
      </w:r>
    </w:p>
    <w:p w:rsidR="00AF5C39" w:rsidRDefault="00AF5C39" w:rsidP="007A3F02">
      <w:pPr>
        <w:pStyle w:val="ExerciseStepLevel1"/>
        <w:numPr>
          <w:ilvl w:val="0"/>
          <w:numId w:val="35"/>
        </w:numPr>
      </w:pPr>
      <w:r>
        <w:t>Login as Alan Admin</w:t>
      </w:r>
    </w:p>
    <w:p w:rsidR="00AF5C39" w:rsidRDefault="00AF5C39" w:rsidP="007A3F02">
      <w:pPr>
        <w:pStyle w:val="ExerciseStepLevel1"/>
        <w:numPr>
          <w:ilvl w:val="1"/>
          <w:numId w:val="35"/>
        </w:numPr>
        <w:ind w:firstLine="0"/>
      </w:pPr>
      <w:r>
        <w:t xml:space="preserve">Click </w:t>
      </w:r>
      <w:r w:rsidRPr="00D95E87">
        <w:rPr>
          <w:b/>
        </w:rPr>
        <w:t>Welcome Mary Member</w:t>
      </w:r>
    </w:p>
    <w:p w:rsidR="00AF5C39" w:rsidRDefault="00AF5C39" w:rsidP="007A3F02">
      <w:pPr>
        <w:pStyle w:val="ExerciseStepLevel1"/>
        <w:numPr>
          <w:ilvl w:val="1"/>
          <w:numId w:val="35"/>
        </w:numPr>
        <w:ind w:firstLine="0"/>
      </w:pPr>
      <w:r>
        <w:t xml:space="preserve">Click </w:t>
      </w:r>
      <w:r w:rsidRPr="00D95E87">
        <w:rPr>
          <w:b/>
        </w:rPr>
        <w:t>Sign in as Different User</w:t>
      </w:r>
    </w:p>
    <w:p w:rsidR="00AF5C39" w:rsidRDefault="00AF5C39" w:rsidP="007A3F02">
      <w:pPr>
        <w:pStyle w:val="ExerciseStepLevel1"/>
        <w:numPr>
          <w:ilvl w:val="1"/>
          <w:numId w:val="35"/>
        </w:numPr>
        <w:ind w:firstLine="0"/>
      </w:pPr>
      <w:r>
        <w:t xml:space="preserve">User name: </w:t>
      </w:r>
      <w:proofErr w:type="spellStart"/>
      <w:r w:rsidRPr="00D95E87">
        <w:rPr>
          <w:b/>
        </w:rPr>
        <w:t>tpg</w:t>
      </w:r>
      <w:proofErr w:type="spellEnd"/>
      <w:r w:rsidRPr="00D95E87">
        <w:rPr>
          <w:b/>
        </w:rPr>
        <w:t>\Alan</w:t>
      </w:r>
    </w:p>
    <w:p w:rsidR="00AF5C39" w:rsidRDefault="00AF5C39" w:rsidP="007A3F02">
      <w:pPr>
        <w:pStyle w:val="ExerciseStepLevel1"/>
        <w:numPr>
          <w:ilvl w:val="1"/>
          <w:numId w:val="35"/>
        </w:numPr>
        <w:ind w:firstLine="0"/>
      </w:pPr>
      <w:r>
        <w:t xml:space="preserve">Password: </w:t>
      </w:r>
      <w:r w:rsidRPr="00D95E87">
        <w:rPr>
          <w:b/>
        </w:rPr>
        <w:t>pass@word1</w:t>
      </w:r>
    </w:p>
    <w:p w:rsidR="00AF5C39" w:rsidRDefault="00AF5C39" w:rsidP="007A3F02">
      <w:pPr>
        <w:pStyle w:val="ExerciseStepLevel1"/>
        <w:numPr>
          <w:ilvl w:val="1"/>
          <w:numId w:val="35"/>
        </w:numPr>
        <w:ind w:firstLine="0"/>
      </w:pPr>
      <w:r>
        <w:t xml:space="preserve">Click </w:t>
      </w:r>
      <w:r w:rsidRPr="00D95E87">
        <w:rPr>
          <w:b/>
        </w:rPr>
        <w:t>OK</w:t>
      </w:r>
    </w:p>
    <w:p w:rsidR="00AF5C39" w:rsidRDefault="00AF5C39" w:rsidP="007A3F02">
      <w:pPr>
        <w:pStyle w:val="ExerciseStepLevel1"/>
        <w:numPr>
          <w:ilvl w:val="0"/>
          <w:numId w:val="35"/>
        </w:numPr>
      </w:pPr>
      <w:r>
        <w:t xml:space="preserve">Click </w:t>
      </w:r>
      <w:r w:rsidRPr="00D95E87">
        <w:rPr>
          <w:b/>
        </w:rPr>
        <w:t>The TPG Portal</w:t>
      </w:r>
      <w:r>
        <w:t xml:space="preserve"> tab to return to the home page</w:t>
      </w:r>
    </w:p>
    <w:p w:rsidR="00AF5C39" w:rsidRPr="00D95E87" w:rsidRDefault="00AF5C39" w:rsidP="007A3F02">
      <w:pPr>
        <w:pStyle w:val="ExerciseStepLevel1"/>
        <w:numPr>
          <w:ilvl w:val="0"/>
          <w:numId w:val="35"/>
        </w:numPr>
        <w:rPr>
          <w:b/>
        </w:rPr>
      </w:pPr>
      <w:r>
        <w:t xml:space="preserve">Click Site Actions &gt; Site Settings &gt; </w:t>
      </w:r>
      <w:r w:rsidRPr="00D95E87">
        <w:rPr>
          <w:b/>
        </w:rPr>
        <w:t>Modify All Site Settings</w:t>
      </w:r>
    </w:p>
    <w:p w:rsidR="00AF5C39" w:rsidRDefault="00AF5C39" w:rsidP="007A3F02">
      <w:pPr>
        <w:pStyle w:val="ExerciseStepLevel1"/>
        <w:numPr>
          <w:ilvl w:val="0"/>
          <w:numId w:val="35"/>
        </w:numPr>
      </w:pPr>
      <w:r>
        <w:t xml:space="preserve">Under Users and Permissions click </w:t>
      </w:r>
      <w:r w:rsidRPr="00D95E87">
        <w:rPr>
          <w:b/>
        </w:rPr>
        <w:t>Advanced Permissions</w:t>
      </w:r>
    </w:p>
    <w:p w:rsidR="00AF5C39" w:rsidRDefault="00AF5C39" w:rsidP="007A3F02">
      <w:pPr>
        <w:pStyle w:val="ExerciseStepLevel1"/>
        <w:numPr>
          <w:ilvl w:val="0"/>
          <w:numId w:val="35"/>
        </w:numPr>
      </w:pPr>
      <w:r>
        <w:t xml:space="preserve">Click Settings &gt; </w:t>
      </w:r>
      <w:r w:rsidRPr="00D95E87">
        <w:rPr>
          <w:b/>
        </w:rPr>
        <w:t>Permission Levels</w:t>
      </w:r>
    </w:p>
    <w:p w:rsidR="00AF5C39" w:rsidRDefault="00AF5C39" w:rsidP="007A3F02">
      <w:pPr>
        <w:pStyle w:val="ExerciseStepLevel1"/>
        <w:numPr>
          <w:ilvl w:val="0"/>
          <w:numId w:val="35"/>
        </w:numPr>
      </w:pPr>
      <w:r>
        <w:t xml:space="preserve">Click the </w:t>
      </w:r>
      <w:r w:rsidRPr="00D95E87">
        <w:rPr>
          <w:b/>
        </w:rPr>
        <w:t>Contribute Permission</w:t>
      </w:r>
    </w:p>
    <w:p w:rsidR="00AF5C39" w:rsidRDefault="00AF5C39" w:rsidP="00B8156B">
      <w:pPr>
        <w:pStyle w:val="ExerciseStepLevel1"/>
        <w:numPr>
          <w:ilvl w:val="0"/>
          <w:numId w:val="0"/>
        </w:numPr>
        <w:ind w:left="288"/>
        <w:rPr>
          <w:noProof/>
        </w:rPr>
      </w:pPr>
      <w:r>
        <w:rPr>
          <w:noProof/>
        </w:rPr>
        <w:t>This is the permission level the The TPG Portal Members use.  After you review these permissions you have decided that you do not want that group to be able to delete items by default.  Now from this screen you could modify the Contribute Permission level to meet your needs.  But that is not the best practice.  You will always run that risk that an upgrade or service pack may reset the permission level back to the default.  A better solution is to create a new permission level.</w:t>
      </w:r>
    </w:p>
    <w:p w:rsidR="00AF5C39" w:rsidRDefault="00AF5C39" w:rsidP="00472014">
      <w:pPr>
        <w:pStyle w:val="ExerciseStepLevel1"/>
      </w:pPr>
      <w:r>
        <w:t xml:space="preserve">Scroll to the bottom of the page and click </w:t>
      </w:r>
      <w:r w:rsidRPr="00C741A4">
        <w:rPr>
          <w:b/>
        </w:rPr>
        <w:t>Copy Permission Level</w:t>
      </w:r>
    </w:p>
    <w:p w:rsidR="00AF5C39" w:rsidRPr="00C741A4" w:rsidRDefault="00AF5C39" w:rsidP="00472014">
      <w:pPr>
        <w:pStyle w:val="ExerciseStepLevel1"/>
        <w:rPr>
          <w:b/>
        </w:rPr>
      </w:pPr>
      <w:r>
        <w:t xml:space="preserve">Now you have a replica of contribute.  Set the name to </w:t>
      </w:r>
      <w:r w:rsidRPr="00C741A4">
        <w:rPr>
          <w:b/>
        </w:rPr>
        <w:t>TPG Contribute.</w:t>
      </w:r>
    </w:p>
    <w:p w:rsidR="00AF5C39" w:rsidRPr="00C741A4" w:rsidRDefault="00AF5C39" w:rsidP="00472014">
      <w:pPr>
        <w:pStyle w:val="ExerciseStepLevel1"/>
        <w:rPr>
          <w:b/>
        </w:rPr>
      </w:pPr>
      <w:r>
        <w:t xml:space="preserve">Set the description to </w:t>
      </w:r>
      <w:proofErr w:type="gramStart"/>
      <w:r w:rsidRPr="00C741A4">
        <w:rPr>
          <w:b/>
        </w:rPr>
        <w:t>The</w:t>
      </w:r>
      <w:proofErr w:type="gramEnd"/>
      <w:r w:rsidRPr="00C741A4">
        <w:rPr>
          <w:b/>
        </w:rPr>
        <w:t xml:space="preserve"> same as contribute except no delete permission.</w:t>
      </w:r>
    </w:p>
    <w:p w:rsidR="00AF5C39" w:rsidRDefault="00AF5C39" w:rsidP="00472014">
      <w:pPr>
        <w:pStyle w:val="ExerciseStepLevel1"/>
      </w:pPr>
      <w:r>
        <w:t xml:space="preserve">Deselect </w:t>
      </w:r>
      <w:r w:rsidRPr="00C741A4">
        <w:rPr>
          <w:b/>
        </w:rPr>
        <w:t>Delete Item</w:t>
      </w:r>
    </w:p>
    <w:p w:rsidR="00AF5C39" w:rsidRDefault="00AF5C39" w:rsidP="00472014">
      <w:pPr>
        <w:pStyle w:val="ExerciseStepLevel1"/>
      </w:pPr>
      <w:r>
        <w:t xml:space="preserve">Click </w:t>
      </w:r>
      <w:r w:rsidRPr="00C741A4">
        <w:rPr>
          <w:b/>
        </w:rPr>
        <w:t>Create</w:t>
      </w:r>
    </w:p>
    <w:p w:rsidR="00AF5C39" w:rsidRDefault="00AF5C39" w:rsidP="00472014">
      <w:pPr>
        <w:pStyle w:val="ExerciseStepLevel1"/>
      </w:pPr>
      <w:r>
        <w:t>Now assign the Members group this permission level</w:t>
      </w:r>
    </w:p>
    <w:p w:rsidR="00AF5C39" w:rsidRDefault="00AF5C39" w:rsidP="006832DB">
      <w:pPr>
        <w:pStyle w:val="ExerciseStepLevel1"/>
        <w:numPr>
          <w:ilvl w:val="1"/>
          <w:numId w:val="28"/>
        </w:numPr>
        <w:ind w:firstLine="0"/>
      </w:pPr>
      <w:r>
        <w:t xml:space="preserve">Click </w:t>
      </w:r>
      <w:r w:rsidRPr="00C741A4">
        <w:rPr>
          <w:b/>
        </w:rPr>
        <w:t>Permissions</w:t>
      </w:r>
      <w:r>
        <w:t xml:space="preserve"> from the breadcrumb</w:t>
      </w:r>
    </w:p>
    <w:p w:rsidR="00AF5C39" w:rsidRDefault="00AF5C39" w:rsidP="006832DB">
      <w:pPr>
        <w:pStyle w:val="ExerciseStepLevel1"/>
        <w:numPr>
          <w:ilvl w:val="1"/>
          <w:numId w:val="28"/>
        </w:numPr>
        <w:ind w:firstLine="0"/>
      </w:pPr>
      <w:r>
        <w:t xml:space="preserve">Click </w:t>
      </w:r>
      <w:r w:rsidRPr="00C741A4">
        <w:rPr>
          <w:b/>
        </w:rPr>
        <w:t>The TPG Portal Members</w:t>
      </w:r>
      <w:r>
        <w:t xml:space="preserve"> group from the list</w:t>
      </w:r>
    </w:p>
    <w:p w:rsidR="00AF5C39" w:rsidRDefault="00AF5C39" w:rsidP="006832DB">
      <w:pPr>
        <w:pStyle w:val="ExerciseStepLevel1"/>
        <w:numPr>
          <w:ilvl w:val="1"/>
          <w:numId w:val="28"/>
        </w:numPr>
        <w:ind w:firstLine="0"/>
      </w:pPr>
      <w:r>
        <w:t xml:space="preserve">Deselect </w:t>
      </w:r>
      <w:r w:rsidRPr="00C741A4">
        <w:rPr>
          <w:b/>
        </w:rPr>
        <w:t>Contribute</w:t>
      </w:r>
    </w:p>
    <w:p w:rsidR="00AF5C39" w:rsidRDefault="00AF5C39" w:rsidP="006832DB">
      <w:pPr>
        <w:pStyle w:val="ExerciseStepLevel1"/>
        <w:numPr>
          <w:ilvl w:val="1"/>
          <w:numId w:val="28"/>
        </w:numPr>
        <w:ind w:firstLine="0"/>
      </w:pPr>
      <w:r>
        <w:t xml:space="preserve">Select </w:t>
      </w:r>
      <w:r w:rsidRPr="00C741A4">
        <w:rPr>
          <w:b/>
        </w:rPr>
        <w:t>TPG Contribute</w:t>
      </w:r>
    </w:p>
    <w:p w:rsidR="00AF5C39" w:rsidRDefault="00AF5C39" w:rsidP="006832DB">
      <w:pPr>
        <w:pStyle w:val="ExerciseStepLevel1"/>
        <w:numPr>
          <w:ilvl w:val="1"/>
          <w:numId w:val="28"/>
        </w:numPr>
        <w:ind w:firstLine="0"/>
      </w:pPr>
      <w:r>
        <w:t xml:space="preserve">Click </w:t>
      </w:r>
      <w:r w:rsidRPr="00C741A4">
        <w:rPr>
          <w:b/>
        </w:rPr>
        <w:t>OK</w:t>
      </w:r>
    </w:p>
    <w:p w:rsidR="00AF5C39" w:rsidRDefault="00AF5C39" w:rsidP="006832DB">
      <w:pPr>
        <w:pStyle w:val="ExerciseStepLevel1"/>
        <w:numPr>
          <w:ilvl w:val="0"/>
          <w:numId w:val="0"/>
        </w:numPr>
        <w:ind w:left="288"/>
      </w:pPr>
      <w:r>
        <w:t>Notice you could give a group multiple permission levels if that was a need.</w:t>
      </w:r>
    </w:p>
    <w:p w:rsidR="00AF5C39" w:rsidRDefault="00AF5C39" w:rsidP="006832DB">
      <w:pPr>
        <w:pStyle w:val="ExerciseStepLevel1"/>
        <w:numPr>
          <w:ilvl w:val="0"/>
          <w:numId w:val="0"/>
        </w:numPr>
        <w:ind w:left="288"/>
      </w:pPr>
      <w:r>
        <w:t>Now if you were to go into a list or library and click the drop down menu you would notice Delete is missing.</w:t>
      </w:r>
    </w:p>
    <w:p w:rsidR="00AF5C39" w:rsidRDefault="00AF5C39">
      <w:pPr>
        <w:ind w:left="720"/>
      </w:pPr>
      <w:r>
        <w:br w:type="page"/>
      </w:r>
    </w:p>
    <w:p w:rsidR="00AF5C39" w:rsidRDefault="00AF5C39" w:rsidP="006832DB">
      <w:pPr>
        <w:pStyle w:val="ExerciseStepLevel1"/>
        <w:numPr>
          <w:ilvl w:val="0"/>
          <w:numId w:val="0"/>
        </w:numPr>
        <w:ind w:left="288"/>
      </w:pPr>
      <w:r>
        <w:t xml:space="preserve">Contributor Permission </w:t>
      </w:r>
      <w:r>
        <w:tab/>
      </w:r>
      <w:r>
        <w:tab/>
      </w:r>
      <w:r>
        <w:tab/>
        <w:t xml:space="preserve">  TPG Contributor Permission</w:t>
      </w:r>
    </w:p>
    <w:p w:rsidR="00AF5C39" w:rsidRDefault="009A1E17" w:rsidP="006832DB">
      <w:pPr>
        <w:pStyle w:val="ExerciseStepLevel1"/>
        <w:numPr>
          <w:ilvl w:val="0"/>
          <w:numId w:val="0"/>
        </w:numPr>
        <w:ind w:left="288"/>
      </w:pPr>
      <w:r>
        <w:rPr>
          <w:noProof/>
        </w:rPr>
        <w:pict>
          <v:shape id="_x0000_i1035" type="#_x0000_t75" style="width:201.1pt;height:168.85pt;visibility:visible">
            <v:imagedata r:id="rId20" o:title=""/>
          </v:shape>
        </w:pict>
      </w:r>
      <w:r w:rsidR="00AF5C39" w:rsidRPr="00F55FB2">
        <w:t xml:space="preserve"> </w:t>
      </w:r>
      <w:r>
        <w:rPr>
          <w:noProof/>
        </w:rPr>
        <w:pict>
          <v:shape id="Picture 37" o:spid="_x0000_i1036" type="#_x0000_t75" style="width:197.4pt;height:168.85pt;visibility:visible">
            <v:imagedata r:id="rId21" o:title=""/>
          </v:shape>
        </w:pict>
      </w:r>
    </w:p>
    <w:p w:rsidR="00AF5C39" w:rsidRDefault="00AF5C39" w:rsidP="006832DB">
      <w:pPr>
        <w:pStyle w:val="ExerciseStepLevel1"/>
        <w:numPr>
          <w:ilvl w:val="0"/>
          <w:numId w:val="0"/>
        </w:numPr>
        <w:ind w:left="288"/>
      </w:pPr>
      <w:r>
        <w:t>Screen shots from the Pages Library in the News site.</w:t>
      </w:r>
    </w:p>
    <w:p w:rsidR="00AF5C39" w:rsidRDefault="00AF5C39" w:rsidP="007F4802">
      <w:pPr>
        <w:pStyle w:val="ExerciseTitle"/>
      </w:pPr>
      <w:r>
        <w:t>Exercise 7: Creating Sub Sites</w:t>
      </w:r>
    </w:p>
    <w:p w:rsidR="00AF5C39" w:rsidRDefault="00AF5C39" w:rsidP="007F4802">
      <w:pPr>
        <w:pStyle w:val="LabOverview"/>
      </w:pPr>
      <w:r>
        <w:t xml:space="preserve">Now that you have setup security it is time to grow out your portal a little.  In this section you are going to create a </w:t>
      </w:r>
      <w:proofErr w:type="gramStart"/>
      <w:r>
        <w:t>departments</w:t>
      </w:r>
      <w:proofErr w:type="gramEnd"/>
      <w:r>
        <w:t xml:space="preserve"> site and then several departments below it.  One of those sites the HR site you are going to grow out that site tree also.</w:t>
      </w:r>
    </w:p>
    <w:p w:rsidR="00AF5C39" w:rsidRDefault="00AF5C39" w:rsidP="007F4802">
      <w:pPr>
        <w:pStyle w:val="ExerciseStepLevel1"/>
        <w:numPr>
          <w:ilvl w:val="0"/>
          <w:numId w:val="37"/>
        </w:numPr>
      </w:pPr>
      <w:r>
        <w:t xml:space="preserve">Still logged in as Alan </w:t>
      </w:r>
      <w:proofErr w:type="gramStart"/>
      <w:r>
        <w:t>navigate</w:t>
      </w:r>
      <w:proofErr w:type="gramEnd"/>
      <w:r>
        <w:t xml:space="preserve"> back to the </w:t>
      </w:r>
      <w:r w:rsidRPr="00A174C9">
        <w:rPr>
          <w:b/>
        </w:rPr>
        <w:t>home page</w:t>
      </w:r>
      <w:r>
        <w:t xml:space="preserve"> of the portal.</w:t>
      </w:r>
    </w:p>
    <w:p w:rsidR="00AF5C39" w:rsidRDefault="00AF5C39" w:rsidP="007F4802">
      <w:pPr>
        <w:pStyle w:val="ExerciseStepLevel1"/>
        <w:numPr>
          <w:ilvl w:val="0"/>
          <w:numId w:val="37"/>
        </w:numPr>
      </w:pPr>
      <w:r>
        <w:t>Create the Departments Site</w:t>
      </w:r>
    </w:p>
    <w:p w:rsidR="00AF5C39" w:rsidRDefault="00AF5C39" w:rsidP="00D548DA">
      <w:pPr>
        <w:pStyle w:val="ExerciseStepLevel1"/>
        <w:numPr>
          <w:ilvl w:val="1"/>
          <w:numId w:val="37"/>
        </w:numPr>
        <w:ind w:firstLine="0"/>
      </w:pPr>
      <w:r>
        <w:t xml:space="preserve">Click Site Actions &gt; </w:t>
      </w:r>
      <w:r w:rsidRPr="00A174C9">
        <w:rPr>
          <w:b/>
        </w:rPr>
        <w:t>Create Site</w:t>
      </w:r>
    </w:p>
    <w:p w:rsidR="00AF5C39" w:rsidRDefault="00AF5C39" w:rsidP="00D548DA">
      <w:pPr>
        <w:pStyle w:val="ExerciseStepLevel1"/>
        <w:numPr>
          <w:ilvl w:val="1"/>
          <w:numId w:val="37"/>
        </w:numPr>
        <w:ind w:firstLine="0"/>
      </w:pPr>
      <w:r>
        <w:t xml:space="preserve">Title = </w:t>
      </w:r>
      <w:r w:rsidRPr="00A174C9">
        <w:rPr>
          <w:b/>
        </w:rPr>
        <w:t>Departments</w:t>
      </w:r>
    </w:p>
    <w:p w:rsidR="00AF5C39" w:rsidRDefault="00AF5C39" w:rsidP="00D548DA">
      <w:pPr>
        <w:pStyle w:val="ExerciseStepLevel1"/>
        <w:numPr>
          <w:ilvl w:val="1"/>
          <w:numId w:val="37"/>
        </w:numPr>
        <w:ind w:firstLine="0"/>
      </w:pPr>
      <w:r>
        <w:t>URL =</w:t>
      </w:r>
      <w:r w:rsidRPr="00A174C9">
        <w:rPr>
          <w:b/>
        </w:rPr>
        <w:t xml:space="preserve"> departments</w:t>
      </w:r>
    </w:p>
    <w:p w:rsidR="00AF5C39" w:rsidRDefault="00AF5C39" w:rsidP="00D548DA">
      <w:pPr>
        <w:pStyle w:val="ExerciseStepLevel1"/>
        <w:numPr>
          <w:ilvl w:val="1"/>
          <w:numId w:val="37"/>
        </w:numPr>
        <w:ind w:firstLine="0"/>
      </w:pPr>
      <w:r>
        <w:t xml:space="preserve">Click the </w:t>
      </w:r>
      <w:r w:rsidRPr="00A174C9">
        <w:rPr>
          <w:b/>
        </w:rPr>
        <w:t>Publishing</w:t>
      </w:r>
      <w:r>
        <w:t xml:space="preserve"> tab</w:t>
      </w:r>
    </w:p>
    <w:p w:rsidR="00AF5C39" w:rsidRDefault="00AF5C39" w:rsidP="00D548DA">
      <w:pPr>
        <w:pStyle w:val="ExerciseStepLevel1"/>
        <w:numPr>
          <w:ilvl w:val="1"/>
          <w:numId w:val="37"/>
        </w:numPr>
        <w:ind w:firstLine="0"/>
      </w:pPr>
      <w:r>
        <w:t xml:space="preserve">Choose </w:t>
      </w:r>
      <w:r w:rsidRPr="00A174C9">
        <w:rPr>
          <w:b/>
        </w:rPr>
        <w:t>Publishing Site</w:t>
      </w:r>
    </w:p>
    <w:p w:rsidR="00AF5C39" w:rsidRDefault="00AF5C39" w:rsidP="00D548DA">
      <w:pPr>
        <w:pStyle w:val="ExerciseStepLevel1"/>
        <w:numPr>
          <w:ilvl w:val="1"/>
          <w:numId w:val="37"/>
        </w:numPr>
        <w:ind w:firstLine="0"/>
      </w:pPr>
      <w:r>
        <w:t xml:space="preserve">Accept the other </w:t>
      </w:r>
      <w:r w:rsidRPr="00A174C9">
        <w:rPr>
          <w:b/>
        </w:rPr>
        <w:t>defaults</w:t>
      </w:r>
      <w:r>
        <w:t xml:space="preserve"> and click </w:t>
      </w:r>
      <w:r w:rsidRPr="00A174C9">
        <w:rPr>
          <w:b/>
        </w:rPr>
        <w:t>Create</w:t>
      </w:r>
    </w:p>
    <w:p w:rsidR="00AF5C39" w:rsidRDefault="00AF5C39" w:rsidP="007F4802">
      <w:pPr>
        <w:pStyle w:val="ExerciseStepLevel1"/>
        <w:numPr>
          <w:ilvl w:val="0"/>
          <w:numId w:val="37"/>
        </w:numPr>
      </w:pPr>
      <w:r>
        <w:t xml:space="preserve">When the site is created you are taken to the home page of the Departments site.  Click the </w:t>
      </w:r>
      <w:r w:rsidRPr="00A174C9">
        <w:rPr>
          <w:b/>
        </w:rPr>
        <w:t>Publish button</w:t>
      </w:r>
      <w:r>
        <w:t xml:space="preserve">.  </w:t>
      </w:r>
    </w:p>
    <w:p w:rsidR="00AF5C39" w:rsidRDefault="00AF5C39" w:rsidP="007F4802">
      <w:pPr>
        <w:pStyle w:val="ExerciseStepLevel1"/>
        <w:numPr>
          <w:ilvl w:val="0"/>
          <w:numId w:val="37"/>
        </w:numPr>
      </w:pPr>
      <w:r>
        <w:t>Create the HR, IT, Sales, and Accounting sub sites.</w:t>
      </w:r>
    </w:p>
    <w:p w:rsidR="00AF5C39" w:rsidRDefault="00AF5C39" w:rsidP="009F1E6D">
      <w:pPr>
        <w:pStyle w:val="ExerciseStepLevel1"/>
        <w:numPr>
          <w:ilvl w:val="1"/>
          <w:numId w:val="37"/>
        </w:numPr>
        <w:ind w:firstLine="0"/>
      </w:pPr>
      <w:r>
        <w:t xml:space="preserve">Click Site Actions &gt; </w:t>
      </w:r>
      <w:r w:rsidRPr="00A174C9">
        <w:rPr>
          <w:b/>
        </w:rPr>
        <w:t>Create Site</w:t>
      </w:r>
    </w:p>
    <w:p w:rsidR="00AF5C39" w:rsidRDefault="00AF5C39" w:rsidP="009F1E6D">
      <w:pPr>
        <w:pStyle w:val="ExerciseStepLevel1"/>
        <w:numPr>
          <w:ilvl w:val="1"/>
          <w:numId w:val="37"/>
        </w:numPr>
        <w:ind w:firstLine="0"/>
      </w:pPr>
      <w:r>
        <w:t xml:space="preserve">Title = </w:t>
      </w:r>
      <w:r w:rsidRPr="00A174C9">
        <w:rPr>
          <w:b/>
        </w:rPr>
        <w:t>HR</w:t>
      </w:r>
    </w:p>
    <w:p w:rsidR="00AF5C39" w:rsidRDefault="00AF5C39" w:rsidP="009F1E6D">
      <w:pPr>
        <w:pStyle w:val="ExerciseStepLevel1"/>
        <w:numPr>
          <w:ilvl w:val="1"/>
          <w:numId w:val="37"/>
        </w:numPr>
        <w:ind w:firstLine="0"/>
      </w:pPr>
      <w:r>
        <w:t xml:space="preserve">URL = </w:t>
      </w:r>
      <w:r w:rsidRPr="00A174C9">
        <w:rPr>
          <w:b/>
        </w:rPr>
        <w:t>hr</w:t>
      </w:r>
    </w:p>
    <w:p w:rsidR="00AF5C39" w:rsidRDefault="00AF5C39" w:rsidP="009F1E6D">
      <w:pPr>
        <w:pStyle w:val="ExerciseStepLevel1"/>
        <w:numPr>
          <w:ilvl w:val="1"/>
          <w:numId w:val="37"/>
        </w:numPr>
        <w:ind w:firstLine="0"/>
      </w:pPr>
      <w:r>
        <w:t xml:space="preserve">Click the </w:t>
      </w:r>
      <w:r w:rsidRPr="00A174C9">
        <w:rPr>
          <w:b/>
        </w:rPr>
        <w:t>Publishing</w:t>
      </w:r>
      <w:r>
        <w:t xml:space="preserve"> tab</w:t>
      </w:r>
    </w:p>
    <w:p w:rsidR="00AF5C39" w:rsidRDefault="00AF5C39" w:rsidP="009F1E6D">
      <w:pPr>
        <w:pStyle w:val="ExerciseStepLevel1"/>
        <w:numPr>
          <w:ilvl w:val="1"/>
          <w:numId w:val="37"/>
        </w:numPr>
        <w:ind w:firstLine="0"/>
      </w:pPr>
      <w:r>
        <w:t xml:space="preserve">Choose </w:t>
      </w:r>
      <w:r w:rsidRPr="00A174C9">
        <w:rPr>
          <w:b/>
        </w:rPr>
        <w:t>Publishing Site</w:t>
      </w:r>
    </w:p>
    <w:p w:rsidR="00AF5C39" w:rsidRPr="00A174C9" w:rsidRDefault="00AF5C39" w:rsidP="009F1E6D">
      <w:pPr>
        <w:pStyle w:val="ExerciseStepLevel1"/>
        <w:numPr>
          <w:ilvl w:val="1"/>
          <w:numId w:val="37"/>
        </w:numPr>
        <w:ind w:firstLine="0"/>
        <w:rPr>
          <w:b/>
        </w:rPr>
      </w:pPr>
      <w:r>
        <w:t xml:space="preserve">Accept the other </w:t>
      </w:r>
      <w:r w:rsidRPr="00A174C9">
        <w:rPr>
          <w:b/>
        </w:rPr>
        <w:t>defaults</w:t>
      </w:r>
      <w:r>
        <w:t xml:space="preserve"> and click </w:t>
      </w:r>
      <w:r w:rsidRPr="00A174C9">
        <w:rPr>
          <w:b/>
        </w:rPr>
        <w:t>Create</w:t>
      </w:r>
    </w:p>
    <w:p w:rsidR="00AF5C39" w:rsidRDefault="00AF5C39" w:rsidP="009F1E6D">
      <w:pPr>
        <w:pStyle w:val="ExerciseStepLevel1"/>
        <w:numPr>
          <w:ilvl w:val="1"/>
          <w:numId w:val="37"/>
        </w:numPr>
        <w:ind w:firstLine="0"/>
      </w:pPr>
      <w:r>
        <w:t>Click</w:t>
      </w:r>
      <w:r w:rsidRPr="00A174C9">
        <w:rPr>
          <w:b/>
        </w:rPr>
        <w:t xml:space="preserve"> Publish</w:t>
      </w:r>
    </w:p>
    <w:p w:rsidR="00AF5C39" w:rsidRPr="00A174C9" w:rsidRDefault="00AF5C39" w:rsidP="009F1E6D">
      <w:pPr>
        <w:pStyle w:val="ExerciseStepLevel1"/>
        <w:numPr>
          <w:ilvl w:val="1"/>
          <w:numId w:val="37"/>
        </w:numPr>
        <w:ind w:firstLine="0"/>
        <w:rPr>
          <w:b/>
        </w:rPr>
      </w:pPr>
      <w:r>
        <w:lastRenderedPageBreak/>
        <w:t xml:space="preserve">Navigate back to </w:t>
      </w:r>
      <w:r w:rsidRPr="00A174C9">
        <w:rPr>
          <w:b/>
        </w:rPr>
        <w:t xml:space="preserve">Departments </w:t>
      </w:r>
    </w:p>
    <w:p w:rsidR="00AF5C39" w:rsidRDefault="00AF5C39" w:rsidP="009F1E6D">
      <w:pPr>
        <w:pStyle w:val="ExerciseStepLevel1"/>
        <w:numPr>
          <w:ilvl w:val="1"/>
          <w:numId w:val="37"/>
        </w:numPr>
        <w:ind w:firstLine="0"/>
      </w:pPr>
      <w:r>
        <w:t xml:space="preserve">Now repeat this step for </w:t>
      </w:r>
      <w:r w:rsidRPr="00A174C9">
        <w:rPr>
          <w:b/>
        </w:rPr>
        <w:t>IT</w:t>
      </w:r>
      <w:r>
        <w:t xml:space="preserve">, </w:t>
      </w:r>
      <w:r w:rsidRPr="00A174C9">
        <w:rPr>
          <w:b/>
        </w:rPr>
        <w:t>Sales</w:t>
      </w:r>
      <w:r>
        <w:t xml:space="preserve">, and </w:t>
      </w:r>
      <w:r w:rsidRPr="00A174C9">
        <w:rPr>
          <w:b/>
        </w:rPr>
        <w:t>Accounting</w:t>
      </w:r>
    </w:p>
    <w:p w:rsidR="00AF5C39" w:rsidRDefault="00AF5C39" w:rsidP="009F1E6D">
      <w:pPr>
        <w:pStyle w:val="ExerciseStepLevel1"/>
        <w:numPr>
          <w:ilvl w:val="0"/>
          <w:numId w:val="37"/>
        </w:numPr>
      </w:pPr>
      <w:r>
        <w:t>Create the HR Work Site</w:t>
      </w:r>
    </w:p>
    <w:p w:rsidR="00AF5C39" w:rsidRDefault="00AF5C39" w:rsidP="000A19B6">
      <w:pPr>
        <w:pStyle w:val="ExerciseStepLevel1"/>
        <w:numPr>
          <w:ilvl w:val="1"/>
          <w:numId w:val="37"/>
        </w:numPr>
        <w:ind w:firstLine="0"/>
      </w:pPr>
      <w:r>
        <w:t xml:space="preserve">Hover over </w:t>
      </w:r>
      <w:r>
        <w:rPr>
          <w:b/>
        </w:rPr>
        <w:t>D</w:t>
      </w:r>
      <w:r w:rsidRPr="00A174C9">
        <w:rPr>
          <w:b/>
        </w:rPr>
        <w:t>epartments</w:t>
      </w:r>
      <w:r>
        <w:t xml:space="preserve"> and click </w:t>
      </w:r>
      <w:r w:rsidRPr="00A174C9">
        <w:rPr>
          <w:b/>
        </w:rPr>
        <w:t>HR</w:t>
      </w:r>
    </w:p>
    <w:p w:rsidR="00AF5C39" w:rsidRDefault="00AF5C39" w:rsidP="000A19B6">
      <w:pPr>
        <w:pStyle w:val="ExerciseStepLevel1"/>
        <w:numPr>
          <w:ilvl w:val="1"/>
          <w:numId w:val="37"/>
        </w:numPr>
        <w:ind w:firstLine="0"/>
      </w:pPr>
      <w:r>
        <w:t xml:space="preserve">Click Site Actions &gt; </w:t>
      </w:r>
      <w:r w:rsidRPr="00A174C9">
        <w:rPr>
          <w:b/>
        </w:rPr>
        <w:t>Create Site</w:t>
      </w:r>
    </w:p>
    <w:p w:rsidR="00AF5C39" w:rsidRDefault="00AF5C39" w:rsidP="000A19B6">
      <w:pPr>
        <w:pStyle w:val="ExerciseStepLevel1"/>
        <w:numPr>
          <w:ilvl w:val="1"/>
          <w:numId w:val="37"/>
        </w:numPr>
        <w:ind w:firstLine="0"/>
      </w:pPr>
      <w:r>
        <w:t xml:space="preserve">Title = </w:t>
      </w:r>
      <w:r w:rsidRPr="00A174C9">
        <w:rPr>
          <w:b/>
        </w:rPr>
        <w:t>HR Work Site</w:t>
      </w:r>
    </w:p>
    <w:p w:rsidR="00AF5C39" w:rsidRPr="00A174C9" w:rsidRDefault="00AF5C39" w:rsidP="000A19B6">
      <w:pPr>
        <w:pStyle w:val="ExerciseStepLevel1"/>
        <w:numPr>
          <w:ilvl w:val="1"/>
          <w:numId w:val="37"/>
        </w:numPr>
        <w:ind w:firstLine="0"/>
        <w:rPr>
          <w:b/>
        </w:rPr>
      </w:pPr>
      <w:r>
        <w:t xml:space="preserve">Description = </w:t>
      </w:r>
      <w:r w:rsidRPr="00A174C9">
        <w:rPr>
          <w:b/>
        </w:rPr>
        <w:t>Site for the HR team to work together privately.</w:t>
      </w:r>
    </w:p>
    <w:p w:rsidR="00AF5C39" w:rsidRDefault="00AF5C39" w:rsidP="000A19B6">
      <w:pPr>
        <w:pStyle w:val="ExerciseStepLevel1"/>
        <w:numPr>
          <w:ilvl w:val="1"/>
          <w:numId w:val="37"/>
        </w:numPr>
        <w:ind w:firstLine="0"/>
      </w:pPr>
      <w:r>
        <w:t xml:space="preserve">URL = </w:t>
      </w:r>
      <w:proofErr w:type="spellStart"/>
      <w:r w:rsidRPr="00A174C9">
        <w:rPr>
          <w:b/>
        </w:rPr>
        <w:t>hrwork</w:t>
      </w:r>
      <w:proofErr w:type="spellEnd"/>
    </w:p>
    <w:p w:rsidR="00AF5C39" w:rsidRDefault="00AF5C39" w:rsidP="000A19B6">
      <w:pPr>
        <w:pStyle w:val="ExerciseStepLevel1"/>
        <w:numPr>
          <w:ilvl w:val="1"/>
          <w:numId w:val="37"/>
        </w:numPr>
        <w:ind w:firstLine="0"/>
      </w:pPr>
      <w:r>
        <w:t xml:space="preserve">Choose </w:t>
      </w:r>
      <w:r w:rsidRPr="00A174C9">
        <w:rPr>
          <w:b/>
        </w:rPr>
        <w:t>Team Site</w:t>
      </w:r>
    </w:p>
    <w:p w:rsidR="00AF5C39" w:rsidRPr="00A174C9" w:rsidRDefault="00AF5C39" w:rsidP="000A19B6">
      <w:pPr>
        <w:pStyle w:val="ExerciseStepLevel1"/>
        <w:numPr>
          <w:ilvl w:val="1"/>
          <w:numId w:val="37"/>
        </w:numPr>
        <w:ind w:firstLine="0"/>
        <w:rPr>
          <w:b/>
        </w:rPr>
      </w:pPr>
      <w:r>
        <w:t xml:space="preserve">Select </w:t>
      </w:r>
      <w:r w:rsidRPr="00A174C9">
        <w:rPr>
          <w:b/>
        </w:rPr>
        <w:t>Use unique permissions</w:t>
      </w:r>
    </w:p>
    <w:p w:rsidR="00AF5C39" w:rsidRDefault="00AF5C39" w:rsidP="000A19B6">
      <w:pPr>
        <w:pStyle w:val="ExerciseStepLevel1"/>
        <w:numPr>
          <w:ilvl w:val="1"/>
          <w:numId w:val="37"/>
        </w:numPr>
        <w:ind w:firstLine="0"/>
      </w:pPr>
      <w:r>
        <w:t xml:space="preserve">Click </w:t>
      </w:r>
      <w:r w:rsidRPr="00A174C9">
        <w:rPr>
          <w:b/>
        </w:rPr>
        <w:t>Create</w:t>
      </w:r>
    </w:p>
    <w:p w:rsidR="00AF5C39" w:rsidRDefault="00AF5C39" w:rsidP="000A19B6">
      <w:pPr>
        <w:pStyle w:val="ExerciseStepLevel1"/>
        <w:numPr>
          <w:ilvl w:val="0"/>
          <w:numId w:val="37"/>
        </w:numPr>
      </w:pPr>
      <w:r>
        <w:t>Set the unique permissions for the HR Work Site</w:t>
      </w:r>
    </w:p>
    <w:p w:rsidR="00AF5C39" w:rsidRDefault="00AF5C39" w:rsidP="000A19B6">
      <w:pPr>
        <w:pStyle w:val="ExerciseStepLevel1"/>
        <w:numPr>
          <w:ilvl w:val="1"/>
          <w:numId w:val="37"/>
        </w:numPr>
        <w:ind w:firstLine="0"/>
      </w:pPr>
      <w:r>
        <w:t xml:space="preserve">For Visitors to this Site select </w:t>
      </w:r>
      <w:r w:rsidRPr="00A174C9">
        <w:rPr>
          <w:b/>
        </w:rPr>
        <w:t>Create a new group</w:t>
      </w:r>
    </w:p>
    <w:p w:rsidR="00AF5C39" w:rsidRDefault="00AF5C39" w:rsidP="000A19B6">
      <w:pPr>
        <w:pStyle w:val="ExerciseStepLevel1"/>
        <w:numPr>
          <w:ilvl w:val="1"/>
          <w:numId w:val="37"/>
        </w:numPr>
        <w:ind w:firstLine="0"/>
      </w:pPr>
      <w:r>
        <w:t xml:space="preserve">Take the </w:t>
      </w:r>
      <w:r w:rsidRPr="00A174C9">
        <w:rPr>
          <w:b/>
        </w:rPr>
        <w:t>default name</w:t>
      </w:r>
      <w:r>
        <w:t xml:space="preserve"> and leave the users field </w:t>
      </w:r>
      <w:r w:rsidRPr="00A174C9">
        <w:rPr>
          <w:b/>
        </w:rPr>
        <w:t>blank</w:t>
      </w:r>
    </w:p>
    <w:p w:rsidR="00AF5C39" w:rsidRPr="00846B38" w:rsidRDefault="00AF5C39" w:rsidP="000A19B6">
      <w:pPr>
        <w:pStyle w:val="ExerciseStepLevel1"/>
        <w:numPr>
          <w:ilvl w:val="1"/>
          <w:numId w:val="37"/>
        </w:numPr>
        <w:ind w:firstLine="0"/>
        <w:rPr>
          <w:b/>
        </w:rPr>
      </w:pPr>
      <w:r>
        <w:t xml:space="preserve">For Members of this Site add </w:t>
      </w:r>
      <w:r w:rsidRPr="00846B38">
        <w:rPr>
          <w:b/>
        </w:rPr>
        <w:t>TPG\HR Users</w:t>
      </w:r>
    </w:p>
    <w:p w:rsidR="00AF5C39" w:rsidRDefault="00AF5C39" w:rsidP="000A19B6">
      <w:pPr>
        <w:pStyle w:val="ExerciseStepLevel1"/>
        <w:numPr>
          <w:ilvl w:val="1"/>
          <w:numId w:val="37"/>
        </w:numPr>
        <w:ind w:firstLine="0"/>
      </w:pPr>
      <w:r>
        <w:t xml:space="preserve">For Owners of this Site take the </w:t>
      </w:r>
      <w:r w:rsidRPr="00846B38">
        <w:rPr>
          <w:b/>
        </w:rPr>
        <w:t>default</w:t>
      </w:r>
    </w:p>
    <w:p w:rsidR="00AF5C39" w:rsidRDefault="00AF5C39" w:rsidP="000A19B6">
      <w:pPr>
        <w:pStyle w:val="ExerciseStepLevel1"/>
        <w:numPr>
          <w:ilvl w:val="1"/>
          <w:numId w:val="37"/>
        </w:numPr>
        <w:ind w:firstLine="0"/>
      </w:pPr>
      <w:r>
        <w:t xml:space="preserve">Click </w:t>
      </w:r>
      <w:r w:rsidRPr="00846B38">
        <w:rPr>
          <w:b/>
        </w:rPr>
        <w:t>OK</w:t>
      </w:r>
    </w:p>
    <w:p w:rsidR="00AF5C39" w:rsidRDefault="00AF5C39" w:rsidP="00EF5C5A">
      <w:pPr>
        <w:pStyle w:val="ExerciseStepLevel1"/>
        <w:numPr>
          <w:ilvl w:val="0"/>
          <w:numId w:val="37"/>
        </w:numPr>
      </w:pPr>
      <w:r>
        <w:t>Check out unique permissions</w:t>
      </w:r>
    </w:p>
    <w:p w:rsidR="00AF5C39" w:rsidRDefault="00AF5C39" w:rsidP="00EF5C5A">
      <w:pPr>
        <w:pStyle w:val="ExerciseStepLevel1"/>
        <w:numPr>
          <w:ilvl w:val="1"/>
          <w:numId w:val="37"/>
        </w:numPr>
        <w:ind w:firstLine="0"/>
      </w:pPr>
      <w:r>
        <w:t xml:space="preserve">Click Site Actions &gt; </w:t>
      </w:r>
      <w:r w:rsidRPr="00846B38">
        <w:rPr>
          <w:b/>
        </w:rPr>
        <w:t>Site Settings</w:t>
      </w:r>
    </w:p>
    <w:p w:rsidR="00AF5C39" w:rsidRDefault="00AF5C39" w:rsidP="00EF5C5A">
      <w:pPr>
        <w:pStyle w:val="ExerciseStepLevel1"/>
        <w:numPr>
          <w:ilvl w:val="1"/>
          <w:numId w:val="37"/>
        </w:numPr>
        <w:ind w:firstLine="0"/>
      </w:pPr>
      <w:r>
        <w:t xml:space="preserve">Click </w:t>
      </w:r>
      <w:r w:rsidRPr="00846B38">
        <w:rPr>
          <w:b/>
        </w:rPr>
        <w:t>People and groups</w:t>
      </w:r>
    </w:p>
    <w:p w:rsidR="00AF5C39" w:rsidRDefault="00AF5C39" w:rsidP="00EF5C5A">
      <w:pPr>
        <w:pStyle w:val="ExerciseStepLevel1"/>
        <w:numPr>
          <w:ilvl w:val="1"/>
          <w:numId w:val="37"/>
        </w:numPr>
        <w:ind w:firstLine="0"/>
      </w:pPr>
      <w:r>
        <w:t xml:space="preserve">Click </w:t>
      </w:r>
      <w:r w:rsidRPr="00846B38">
        <w:rPr>
          <w:b/>
        </w:rPr>
        <w:t>Site Permissions</w:t>
      </w:r>
    </w:p>
    <w:p w:rsidR="00AF5C39" w:rsidRDefault="00AF5C39" w:rsidP="00EF5C5A">
      <w:pPr>
        <w:pStyle w:val="ExerciseStepLevel1"/>
        <w:numPr>
          <w:ilvl w:val="1"/>
          <w:numId w:val="37"/>
        </w:numPr>
        <w:ind w:firstLine="0"/>
      </w:pPr>
      <w:r>
        <w:t xml:space="preserve">You should see three groups only.  Notice that The TPG Portal groups don’t have any </w:t>
      </w:r>
      <w:proofErr w:type="gramStart"/>
      <w:r>
        <w:t>permissions</w:t>
      </w:r>
      <w:proofErr w:type="gramEnd"/>
      <w:r>
        <w:t xml:space="preserve">.  So that means Owen Owner who has so many permissions up in TPG portal has no access at all to this site.  But </w:t>
      </w:r>
      <w:proofErr w:type="spellStart"/>
      <w:r>
        <w:t>SP_Admin</w:t>
      </w:r>
      <w:proofErr w:type="spellEnd"/>
      <w:r>
        <w:t xml:space="preserve"> who you did not give any </w:t>
      </w:r>
      <w:proofErr w:type="gramStart"/>
      <w:r>
        <w:t>permissions</w:t>
      </w:r>
      <w:proofErr w:type="gramEnd"/>
      <w:r>
        <w:t xml:space="preserve"> to this site can still access it with full control.  Because he is a Site Collection Administrator all sites created in this Site Collection he has complete control of the collection.  </w:t>
      </w:r>
    </w:p>
    <w:p w:rsidR="00AF5C39" w:rsidRDefault="00AF5C39" w:rsidP="00C836BC">
      <w:pPr>
        <w:pStyle w:val="ExerciseTitle"/>
      </w:pPr>
      <w:r>
        <w:t>Exercise 8: Creating a New Site Collection</w:t>
      </w:r>
    </w:p>
    <w:p w:rsidR="00AF5C39" w:rsidRDefault="00AF5C39" w:rsidP="00C836BC">
      <w:pPr>
        <w:pStyle w:val="LabOverview"/>
      </w:pPr>
      <w:r>
        <w:t xml:space="preserve">As you just discovered there are some potential security headaches with Site Collections.  The HR team has requested a private site where they can work on confidential documents without having to worry about SharePoint Administrators “accidently” accessing the site.  To do this you will create a HR Site Collection.  Using Managed paths you will place the site at </w:t>
      </w:r>
      <w:r w:rsidRPr="0002031F">
        <w:t>http://portal.tpg.local/sites/hr. The /sites/</w:t>
      </w:r>
      <w:r>
        <w:t xml:space="preserve"> is a container called a managed path. </w:t>
      </w:r>
    </w:p>
    <w:p w:rsidR="00AF5C39" w:rsidRDefault="00AF5C39" w:rsidP="00B4234A">
      <w:pPr>
        <w:pStyle w:val="ExerciseStepLevel1"/>
        <w:numPr>
          <w:ilvl w:val="0"/>
          <w:numId w:val="38"/>
        </w:numPr>
      </w:pPr>
      <w:r>
        <w:t xml:space="preserve">Open Central Admin by clicking Start &gt; All Programs &gt; Microsoft Office Server &gt; </w:t>
      </w:r>
      <w:r w:rsidRPr="00846B38">
        <w:rPr>
          <w:b/>
        </w:rPr>
        <w:t>SharePoint 3.0 Central Administration</w:t>
      </w:r>
    </w:p>
    <w:p w:rsidR="00AF5C39" w:rsidRDefault="00AF5C39" w:rsidP="00B4234A">
      <w:pPr>
        <w:pStyle w:val="ExerciseStepLevel1"/>
        <w:numPr>
          <w:ilvl w:val="0"/>
          <w:numId w:val="38"/>
        </w:numPr>
      </w:pPr>
      <w:r>
        <w:t xml:space="preserve">Click the </w:t>
      </w:r>
      <w:r w:rsidRPr="00846B38">
        <w:rPr>
          <w:b/>
        </w:rPr>
        <w:t xml:space="preserve">Application Management </w:t>
      </w:r>
      <w:r>
        <w:t>tab</w:t>
      </w:r>
    </w:p>
    <w:p w:rsidR="00AF5C39" w:rsidRDefault="00AF5C39" w:rsidP="00B4234A">
      <w:pPr>
        <w:pStyle w:val="ExerciseStepLevel1"/>
        <w:numPr>
          <w:ilvl w:val="0"/>
          <w:numId w:val="38"/>
        </w:numPr>
      </w:pPr>
      <w:r>
        <w:t xml:space="preserve">Under SharePoint Site Management click </w:t>
      </w:r>
      <w:r w:rsidRPr="00846B38">
        <w:rPr>
          <w:b/>
        </w:rPr>
        <w:t>Create Site Collection</w:t>
      </w:r>
    </w:p>
    <w:p w:rsidR="00AF5C39" w:rsidRDefault="00AF5C39" w:rsidP="00B4234A">
      <w:pPr>
        <w:pStyle w:val="ExerciseStepLevel1"/>
        <w:numPr>
          <w:ilvl w:val="0"/>
          <w:numId w:val="38"/>
        </w:numPr>
      </w:pPr>
      <w:r>
        <w:lastRenderedPageBreak/>
        <w:t xml:space="preserve">Make sure your Web Application says </w:t>
      </w:r>
      <w:r w:rsidRPr="00846B38">
        <w:rPr>
          <w:b/>
        </w:rPr>
        <w:t>http://portal.tpg.local</w:t>
      </w:r>
    </w:p>
    <w:p w:rsidR="00AF5C39" w:rsidRDefault="00AF5C39" w:rsidP="00B4234A">
      <w:pPr>
        <w:pStyle w:val="ExerciseStepLevel1"/>
        <w:numPr>
          <w:ilvl w:val="0"/>
          <w:numId w:val="38"/>
        </w:numPr>
      </w:pPr>
      <w:r>
        <w:t xml:space="preserve">Title = </w:t>
      </w:r>
      <w:r w:rsidRPr="00846B38">
        <w:rPr>
          <w:b/>
        </w:rPr>
        <w:t>HR Team</w:t>
      </w:r>
    </w:p>
    <w:p w:rsidR="00AF5C39" w:rsidRPr="00846B38" w:rsidRDefault="00AF5C39" w:rsidP="00B4234A">
      <w:pPr>
        <w:pStyle w:val="ExerciseStepLevel1"/>
        <w:numPr>
          <w:ilvl w:val="0"/>
          <w:numId w:val="38"/>
        </w:numPr>
        <w:rPr>
          <w:b/>
        </w:rPr>
      </w:pPr>
      <w:r>
        <w:t xml:space="preserve">Description = </w:t>
      </w:r>
      <w:r w:rsidRPr="00846B38">
        <w:rPr>
          <w:b/>
        </w:rPr>
        <w:t>A secure place for HR to work</w:t>
      </w:r>
    </w:p>
    <w:p w:rsidR="00AF5C39" w:rsidRDefault="00AF5C39" w:rsidP="00B4234A">
      <w:pPr>
        <w:pStyle w:val="ExerciseStepLevel1"/>
        <w:numPr>
          <w:ilvl w:val="0"/>
          <w:numId w:val="38"/>
        </w:numPr>
      </w:pPr>
      <w:r>
        <w:t xml:space="preserve">URL = </w:t>
      </w:r>
      <w:r w:rsidRPr="00846B38">
        <w:rPr>
          <w:b/>
        </w:rPr>
        <w:t>http://portal.tpg.local/sites/hr</w:t>
      </w:r>
    </w:p>
    <w:p w:rsidR="00AF5C39" w:rsidRDefault="00AF5C39" w:rsidP="00B4234A">
      <w:pPr>
        <w:pStyle w:val="ExerciseStepLevel1"/>
        <w:numPr>
          <w:ilvl w:val="0"/>
          <w:numId w:val="38"/>
        </w:numPr>
      </w:pPr>
      <w:r>
        <w:t xml:space="preserve">Choose the </w:t>
      </w:r>
      <w:r w:rsidRPr="00846B38">
        <w:rPr>
          <w:b/>
        </w:rPr>
        <w:t>Team Site</w:t>
      </w:r>
      <w:r>
        <w:t xml:space="preserve"> template</w:t>
      </w:r>
    </w:p>
    <w:p w:rsidR="00AF5C39" w:rsidRDefault="00AF5C39" w:rsidP="00B4234A">
      <w:pPr>
        <w:pStyle w:val="ExerciseStepLevel1"/>
        <w:numPr>
          <w:ilvl w:val="0"/>
          <w:numId w:val="38"/>
        </w:numPr>
      </w:pPr>
      <w:r>
        <w:t xml:space="preserve">Primary Site Collection Administrator = </w:t>
      </w:r>
      <w:proofErr w:type="spellStart"/>
      <w:r w:rsidRPr="00846B38">
        <w:rPr>
          <w:b/>
        </w:rPr>
        <w:t>tpg</w:t>
      </w:r>
      <w:proofErr w:type="spellEnd"/>
      <w:r w:rsidRPr="00846B38">
        <w:rPr>
          <w:b/>
        </w:rPr>
        <w:t>\</w:t>
      </w:r>
      <w:proofErr w:type="spellStart"/>
      <w:r w:rsidRPr="00846B38">
        <w:rPr>
          <w:b/>
        </w:rPr>
        <w:t>betsy</w:t>
      </w:r>
      <w:proofErr w:type="spellEnd"/>
    </w:p>
    <w:p w:rsidR="00AF5C39" w:rsidRDefault="00AF5C39" w:rsidP="00B4234A">
      <w:pPr>
        <w:pStyle w:val="ExerciseStepLevel1"/>
        <w:numPr>
          <w:ilvl w:val="0"/>
          <w:numId w:val="38"/>
        </w:numPr>
      </w:pPr>
      <w:r>
        <w:t xml:space="preserve">Click </w:t>
      </w:r>
      <w:r w:rsidRPr="00846B38">
        <w:rPr>
          <w:b/>
        </w:rPr>
        <w:t>OK</w:t>
      </w:r>
    </w:p>
    <w:p w:rsidR="00AF5C39" w:rsidRPr="00846B38" w:rsidRDefault="00AF5C39" w:rsidP="00B4234A">
      <w:pPr>
        <w:pStyle w:val="ExerciseStepLevel1"/>
        <w:numPr>
          <w:ilvl w:val="0"/>
          <w:numId w:val="38"/>
        </w:numPr>
        <w:rPr>
          <w:b/>
        </w:rPr>
      </w:pPr>
      <w:r>
        <w:t xml:space="preserve">At the Successfully Created message click the link to </w:t>
      </w:r>
      <w:r w:rsidRPr="00846B38">
        <w:rPr>
          <w:b/>
        </w:rPr>
        <w:t xml:space="preserve">http://portal.tpg.local/sites/hr </w:t>
      </w:r>
    </w:p>
    <w:p w:rsidR="00AF5C39" w:rsidRDefault="00AF5C39" w:rsidP="00B4234A">
      <w:pPr>
        <w:pStyle w:val="ExerciseStepLevel1"/>
        <w:numPr>
          <w:ilvl w:val="0"/>
          <w:numId w:val="38"/>
        </w:numPr>
      </w:pPr>
      <w:r>
        <w:t xml:space="preserve">When it tries to automatically log you in as Alan you will get access denied.  You can try to login as any of the admin accounts </w:t>
      </w:r>
      <w:proofErr w:type="spellStart"/>
      <w:r>
        <w:t>sp_farm</w:t>
      </w:r>
      <w:proofErr w:type="spellEnd"/>
      <w:r>
        <w:t xml:space="preserve">, </w:t>
      </w:r>
      <w:proofErr w:type="spellStart"/>
      <w:r>
        <w:t>sp_admin</w:t>
      </w:r>
      <w:proofErr w:type="spellEnd"/>
      <w:r>
        <w:t xml:space="preserve">, Owen, etc.  None of them have access to the site only Betsy.  </w:t>
      </w:r>
    </w:p>
    <w:p w:rsidR="00AF5C39" w:rsidRDefault="00AF5C39" w:rsidP="00B4234A">
      <w:pPr>
        <w:pStyle w:val="ExerciseStepLevel1"/>
        <w:numPr>
          <w:ilvl w:val="0"/>
          <w:numId w:val="38"/>
        </w:numPr>
      </w:pPr>
      <w:r>
        <w:t>Login as Betsy</w:t>
      </w:r>
    </w:p>
    <w:p w:rsidR="00AF5C39" w:rsidRDefault="00AF5C39" w:rsidP="00C70A9A">
      <w:pPr>
        <w:pStyle w:val="ExerciseStepLevel1"/>
        <w:numPr>
          <w:ilvl w:val="1"/>
          <w:numId w:val="38"/>
        </w:numPr>
        <w:ind w:firstLine="0"/>
      </w:pPr>
      <w:r>
        <w:t xml:space="preserve">Click </w:t>
      </w:r>
      <w:r w:rsidRPr="00846B38">
        <w:rPr>
          <w:b/>
        </w:rPr>
        <w:t>Sign in as a different user</w:t>
      </w:r>
    </w:p>
    <w:p w:rsidR="00AF5C39" w:rsidRDefault="00AF5C39" w:rsidP="00C70A9A">
      <w:pPr>
        <w:pStyle w:val="ExerciseStepLevel1"/>
        <w:numPr>
          <w:ilvl w:val="1"/>
          <w:numId w:val="38"/>
        </w:numPr>
        <w:ind w:firstLine="0"/>
      </w:pPr>
      <w:r>
        <w:t xml:space="preserve">Username </w:t>
      </w:r>
      <w:proofErr w:type="spellStart"/>
      <w:r w:rsidRPr="00846B38">
        <w:rPr>
          <w:b/>
        </w:rPr>
        <w:t>tpg</w:t>
      </w:r>
      <w:proofErr w:type="spellEnd"/>
      <w:r w:rsidRPr="00846B38">
        <w:rPr>
          <w:b/>
        </w:rPr>
        <w:t>\</w:t>
      </w:r>
      <w:proofErr w:type="spellStart"/>
      <w:r w:rsidRPr="00846B38">
        <w:rPr>
          <w:b/>
        </w:rPr>
        <w:t>betsy</w:t>
      </w:r>
      <w:proofErr w:type="spellEnd"/>
    </w:p>
    <w:p w:rsidR="00AF5C39" w:rsidRDefault="00AF5C39" w:rsidP="00C70A9A">
      <w:pPr>
        <w:pStyle w:val="ExerciseStepLevel1"/>
        <w:numPr>
          <w:ilvl w:val="1"/>
          <w:numId w:val="38"/>
        </w:numPr>
        <w:ind w:firstLine="0"/>
      </w:pPr>
      <w:r>
        <w:t xml:space="preserve">Password </w:t>
      </w:r>
      <w:r w:rsidRPr="00846B38">
        <w:rPr>
          <w:b/>
        </w:rPr>
        <w:t>pass@word1</w:t>
      </w:r>
    </w:p>
    <w:p w:rsidR="00AF5C39" w:rsidRDefault="00AF5C39" w:rsidP="00C70A9A">
      <w:pPr>
        <w:pStyle w:val="ExerciseStepLevel1"/>
        <w:numPr>
          <w:ilvl w:val="1"/>
          <w:numId w:val="38"/>
        </w:numPr>
        <w:ind w:firstLine="0"/>
      </w:pPr>
      <w:r>
        <w:t xml:space="preserve">Click </w:t>
      </w:r>
      <w:r w:rsidRPr="00846B38">
        <w:rPr>
          <w:b/>
        </w:rPr>
        <w:t>OK</w:t>
      </w:r>
    </w:p>
    <w:p w:rsidR="00AF5C39" w:rsidRDefault="00AF5C39" w:rsidP="00C70A9A">
      <w:pPr>
        <w:pStyle w:val="ExerciseStepLevel1"/>
        <w:numPr>
          <w:ilvl w:val="0"/>
          <w:numId w:val="38"/>
        </w:numPr>
      </w:pPr>
      <w:r>
        <w:t xml:space="preserve">Now you could build out an environment where the HR people can work without worry of other site collection administrators seeing their site.  You could also assign this site collection a quota or put it in its own database.  </w:t>
      </w:r>
    </w:p>
    <w:p w:rsidR="00AF5C39" w:rsidRDefault="00AF5C39" w:rsidP="00FF40C5">
      <w:pPr>
        <w:pStyle w:val="ExerciseTitle"/>
      </w:pPr>
      <w:r>
        <w:t>Exercise 9: Creating Your Own Managed Path</w:t>
      </w:r>
    </w:p>
    <w:p w:rsidR="00AF5C39" w:rsidRDefault="00AF5C39" w:rsidP="00FF40C5">
      <w:pPr>
        <w:pStyle w:val="LabOverview"/>
      </w:pPr>
      <w:r>
        <w:t>Some companies place a great deal of emphasis on proper URLs.  To them using the default container sites is unacceptable.  Try creating a managed path for project sites called projects.  Then create a basic meeting site as the root site collection.  When you create the projects managed path it will be a wildcard inclusion.  Like sites it will allow you to create multiple site collections.  Example /projects/project1 and /projects/project2</w:t>
      </w:r>
    </w:p>
    <w:p w:rsidR="00AF5C39" w:rsidRDefault="00AF5C39" w:rsidP="00FF40C5">
      <w:pPr>
        <w:pStyle w:val="LabOverview"/>
      </w:pPr>
      <w:r>
        <w:t xml:space="preserve">The other </w:t>
      </w:r>
      <w:proofErr w:type="gramStart"/>
      <w:r>
        <w:t>type of type of managed paths are</w:t>
      </w:r>
      <w:proofErr w:type="gramEnd"/>
      <w:r>
        <w:t xml:space="preserve"> explicit inclusions.  These are managed paths you can only use for one site.  These are powerful because you can create a URL of </w:t>
      </w:r>
      <w:r w:rsidRPr="006E3A76">
        <w:t>http://portal.tpg.local/blogs</w:t>
      </w:r>
      <w:r>
        <w:t xml:space="preserve"> and have a site collection at this URL instead of a sub-site of the portal site collection.</w:t>
      </w:r>
    </w:p>
    <w:p w:rsidR="00AF5C39" w:rsidRDefault="00AF5C39" w:rsidP="00FF40C5">
      <w:pPr>
        <w:pStyle w:val="LabOverview"/>
      </w:pPr>
      <w:r>
        <w:t>Finally, in this lab you will examine how Site Collection quotas work.</w:t>
      </w:r>
    </w:p>
    <w:p w:rsidR="00AF5C39" w:rsidRPr="00B16031" w:rsidRDefault="00AF5C39" w:rsidP="00FF40C5">
      <w:pPr>
        <w:pStyle w:val="ExerciseStepLevel1"/>
        <w:numPr>
          <w:ilvl w:val="0"/>
          <w:numId w:val="39"/>
        </w:numPr>
        <w:rPr>
          <w:b/>
        </w:rPr>
      </w:pPr>
      <w:r>
        <w:t xml:space="preserve">Open </w:t>
      </w:r>
      <w:r w:rsidRPr="00B16031">
        <w:rPr>
          <w:b/>
        </w:rPr>
        <w:t>Central Admin</w:t>
      </w:r>
    </w:p>
    <w:p w:rsidR="00AF5C39" w:rsidRDefault="00AF5C39" w:rsidP="00FF40C5">
      <w:pPr>
        <w:pStyle w:val="ExerciseStepLevel1"/>
        <w:numPr>
          <w:ilvl w:val="0"/>
          <w:numId w:val="39"/>
        </w:numPr>
      </w:pPr>
      <w:r>
        <w:t>Create your managed paths</w:t>
      </w:r>
    </w:p>
    <w:p w:rsidR="00AF5C39" w:rsidRDefault="00AF5C39" w:rsidP="0027134B">
      <w:pPr>
        <w:pStyle w:val="ExerciseStepLevel1"/>
        <w:numPr>
          <w:ilvl w:val="1"/>
          <w:numId w:val="39"/>
        </w:numPr>
        <w:ind w:firstLine="0"/>
      </w:pPr>
      <w:r>
        <w:t xml:space="preserve">Navigate to the </w:t>
      </w:r>
      <w:r w:rsidRPr="00B16031">
        <w:rPr>
          <w:b/>
        </w:rPr>
        <w:t>Application Management</w:t>
      </w:r>
      <w:r>
        <w:t xml:space="preserve"> tab</w:t>
      </w:r>
    </w:p>
    <w:p w:rsidR="00AF5C39" w:rsidRDefault="00AF5C39" w:rsidP="0027134B">
      <w:pPr>
        <w:pStyle w:val="ExerciseStepLevel1"/>
        <w:numPr>
          <w:ilvl w:val="1"/>
          <w:numId w:val="39"/>
        </w:numPr>
        <w:ind w:firstLine="0"/>
      </w:pPr>
      <w:r>
        <w:t xml:space="preserve">Under SharePoint Web Application Management click </w:t>
      </w:r>
      <w:r w:rsidRPr="00B16031">
        <w:rPr>
          <w:b/>
        </w:rPr>
        <w:t>Define managed paths</w:t>
      </w:r>
    </w:p>
    <w:p w:rsidR="00AF5C39" w:rsidRDefault="00AF5C39" w:rsidP="0027134B">
      <w:pPr>
        <w:pStyle w:val="ExerciseStepLevel1"/>
        <w:numPr>
          <w:ilvl w:val="1"/>
          <w:numId w:val="39"/>
        </w:numPr>
        <w:ind w:firstLine="0"/>
      </w:pPr>
      <w:r>
        <w:t xml:space="preserve">Make sure you are in the proper Web Application </w:t>
      </w:r>
      <w:r w:rsidRPr="00B16031">
        <w:rPr>
          <w:b/>
        </w:rPr>
        <w:t>http://portal.tpg.local</w:t>
      </w:r>
      <w:r>
        <w:t xml:space="preserve"> </w:t>
      </w:r>
    </w:p>
    <w:p w:rsidR="00AF5C39" w:rsidRDefault="00AF5C39" w:rsidP="0027134B">
      <w:pPr>
        <w:pStyle w:val="ExerciseStepLevel1"/>
        <w:numPr>
          <w:ilvl w:val="1"/>
          <w:numId w:val="39"/>
        </w:numPr>
        <w:ind w:firstLine="0"/>
      </w:pPr>
      <w:r>
        <w:t xml:space="preserve">For Path: enter </w:t>
      </w:r>
      <w:r w:rsidRPr="00B16031">
        <w:rPr>
          <w:b/>
        </w:rPr>
        <w:t>/projects</w:t>
      </w:r>
    </w:p>
    <w:p w:rsidR="00AF5C39" w:rsidRDefault="00AF5C39" w:rsidP="0027134B">
      <w:pPr>
        <w:pStyle w:val="ExerciseStepLevel1"/>
        <w:numPr>
          <w:ilvl w:val="1"/>
          <w:numId w:val="39"/>
        </w:numPr>
        <w:ind w:firstLine="0"/>
      </w:pPr>
      <w:r>
        <w:lastRenderedPageBreak/>
        <w:t xml:space="preserve">Click </w:t>
      </w:r>
      <w:r w:rsidRPr="00B16031">
        <w:rPr>
          <w:b/>
        </w:rPr>
        <w:t>OK</w:t>
      </w:r>
    </w:p>
    <w:p w:rsidR="00AF5C39" w:rsidRDefault="00AF5C39" w:rsidP="0027134B">
      <w:pPr>
        <w:pStyle w:val="ExerciseStepLevel1"/>
        <w:numPr>
          <w:ilvl w:val="1"/>
          <w:numId w:val="39"/>
        </w:numPr>
        <w:ind w:firstLine="0"/>
      </w:pPr>
      <w:r>
        <w:t>The page reloads and you will see Projects in the Included Paths</w:t>
      </w:r>
    </w:p>
    <w:p w:rsidR="00AF5C39" w:rsidRDefault="00AF5C39" w:rsidP="0027134B">
      <w:pPr>
        <w:pStyle w:val="ExerciseStepLevel1"/>
        <w:numPr>
          <w:ilvl w:val="1"/>
          <w:numId w:val="39"/>
        </w:numPr>
        <w:ind w:firstLine="0"/>
      </w:pPr>
      <w:r>
        <w:t xml:space="preserve">For Path: enter </w:t>
      </w:r>
      <w:r w:rsidRPr="00B16031">
        <w:rPr>
          <w:b/>
        </w:rPr>
        <w:t>/blogs</w:t>
      </w:r>
    </w:p>
    <w:p w:rsidR="00AF5C39" w:rsidRDefault="00AF5C39" w:rsidP="0027134B">
      <w:pPr>
        <w:pStyle w:val="ExerciseStepLevel1"/>
        <w:numPr>
          <w:ilvl w:val="1"/>
          <w:numId w:val="39"/>
        </w:numPr>
        <w:ind w:firstLine="0"/>
      </w:pPr>
      <w:r>
        <w:t xml:space="preserve">Change type to </w:t>
      </w:r>
      <w:r w:rsidRPr="00B16031">
        <w:rPr>
          <w:b/>
        </w:rPr>
        <w:t>Explicit inclusion</w:t>
      </w:r>
    </w:p>
    <w:p w:rsidR="00AF5C39" w:rsidRDefault="00AF5C39" w:rsidP="0027134B">
      <w:pPr>
        <w:pStyle w:val="ExerciseStepLevel1"/>
        <w:numPr>
          <w:ilvl w:val="1"/>
          <w:numId w:val="39"/>
        </w:numPr>
        <w:ind w:firstLine="0"/>
      </w:pPr>
      <w:r>
        <w:t xml:space="preserve">Click </w:t>
      </w:r>
      <w:r w:rsidRPr="00B16031">
        <w:rPr>
          <w:b/>
        </w:rPr>
        <w:t>OK</w:t>
      </w:r>
    </w:p>
    <w:p w:rsidR="00AF5C39" w:rsidRDefault="00AF5C39" w:rsidP="0027134B">
      <w:pPr>
        <w:pStyle w:val="ExerciseStepLevel1"/>
        <w:numPr>
          <w:ilvl w:val="0"/>
          <w:numId w:val="39"/>
        </w:numPr>
      </w:pPr>
      <w:r>
        <w:t xml:space="preserve">Click the </w:t>
      </w:r>
      <w:r w:rsidRPr="00E75F18">
        <w:rPr>
          <w:b/>
        </w:rPr>
        <w:t>Application Management</w:t>
      </w:r>
      <w:r>
        <w:t xml:space="preserve"> tab</w:t>
      </w:r>
    </w:p>
    <w:p w:rsidR="00AF5C39" w:rsidRDefault="00AF5C39" w:rsidP="0027134B">
      <w:pPr>
        <w:pStyle w:val="ExerciseStepLevel1"/>
        <w:numPr>
          <w:ilvl w:val="0"/>
          <w:numId w:val="39"/>
        </w:numPr>
      </w:pPr>
      <w:r>
        <w:t>Create a Project site collection</w:t>
      </w:r>
    </w:p>
    <w:p w:rsidR="00AF5C39" w:rsidRDefault="00AF5C39" w:rsidP="0027134B">
      <w:pPr>
        <w:pStyle w:val="ExerciseStepLevel1"/>
        <w:numPr>
          <w:ilvl w:val="1"/>
          <w:numId w:val="39"/>
        </w:numPr>
        <w:ind w:firstLine="0"/>
      </w:pPr>
      <w:r>
        <w:t>Click</w:t>
      </w:r>
      <w:r w:rsidRPr="00B16031">
        <w:rPr>
          <w:b/>
        </w:rPr>
        <w:t xml:space="preserve"> Create Site Collection</w:t>
      </w:r>
    </w:p>
    <w:p w:rsidR="00AF5C39" w:rsidRDefault="00AF5C39" w:rsidP="0027134B">
      <w:pPr>
        <w:pStyle w:val="ExerciseStepLevel1"/>
        <w:numPr>
          <w:ilvl w:val="1"/>
          <w:numId w:val="39"/>
        </w:numPr>
        <w:ind w:firstLine="0"/>
      </w:pPr>
      <w:r>
        <w:t xml:space="preserve">Title = </w:t>
      </w:r>
      <w:r w:rsidRPr="00B16031">
        <w:rPr>
          <w:b/>
        </w:rPr>
        <w:t>Windows Server 2008</w:t>
      </w:r>
    </w:p>
    <w:p w:rsidR="00AF5C39" w:rsidRDefault="00AF5C39" w:rsidP="0027134B">
      <w:pPr>
        <w:pStyle w:val="ExerciseStepLevel1"/>
        <w:numPr>
          <w:ilvl w:val="1"/>
          <w:numId w:val="39"/>
        </w:numPr>
        <w:ind w:firstLine="0"/>
      </w:pPr>
      <w:r>
        <w:t xml:space="preserve">URL change the drop down from blogs to </w:t>
      </w:r>
      <w:r w:rsidRPr="00B16031">
        <w:rPr>
          <w:b/>
        </w:rPr>
        <w:t>projects</w:t>
      </w:r>
    </w:p>
    <w:p w:rsidR="00AF5C39" w:rsidRDefault="00AF5C39" w:rsidP="0027134B">
      <w:pPr>
        <w:pStyle w:val="ExerciseStepLevel1"/>
        <w:numPr>
          <w:ilvl w:val="1"/>
          <w:numId w:val="39"/>
        </w:numPr>
        <w:ind w:firstLine="0"/>
      </w:pPr>
      <w:r>
        <w:t xml:space="preserve">URL = </w:t>
      </w:r>
      <w:r w:rsidRPr="00B16031">
        <w:rPr>
          <w:b/>
        </w:rPr>
        <w:t>http://portal.tpg.local/projects/win2k8</w:t>
      </w:r>
    </w:p>
    <w:p w:rsidR="00AF5C39" w:rsidRDefault="00AF5C39" w:rsidP="0027134B">
      <w:pPr>
        <w:pStyle w:val="ExerciseStepLevel1"/>
        <w:numPr>
          <w:ilvl w:val="1"/>
          <w:numId w:val="39"/>
        </w:numPr>
        <w:ind w:firstLine="0"/>
      </w:pPr>
      <w:r>
        <w:t xml:space="preserve">Click the </w:t>
      </w:r>
      <w:r>
        <w:rPr>
          <w:b/>
        </w:rPr>
        <w:t>M</w:t>
      </w:r>
      <w:r w:rsidRPr="00B16031">
        <w:rPr>
          <w:b/>
        </w:rPr>
        <w:t>eetings</w:t>
      </w:r>
      <w:r>
        <w:t xml:space="preserve"> tab</w:t>
      </w:r>
    </w:p>
    <w:p w:rsidR="00AF5C39" w:rsidRPr="00B16031" w:rsidRDefault="00AF5C39" w:rsidP="0027134B">
      <w:pPr>
        <w:pStyle w:val="ExerciseStepLevel1"/>
        <w:numPr>
          <w:ilvl w:val="1"/>
          <w:numId w:val="39"/>
        </w:numPr>
        <w:ind w:firstLine="0"/>
        <w:rPr>
          <w:b/>
        </w:rPr>
      </w:pPr>
      <w:r>
        <w:t xml:space="preserve">Choose the </w:t>
      </w:r>
      <w:r w:rsidRPr="00B16031">
        <w:rPr>
          <w:b/>
        </w:rPr>
        <w:t xml:space="preserve">Basic Meeting Workspace </w:t>
      </w:r>
    </w:p>
    <w:p w:rsidR="00AF5C39" w:rsidRPr="00B16031" w:rsidRDefault="00AF5C39" w:rsidP="0027134B">
      <w:pPr>
        <w:pStyle w:val="ExerciseStepLevel1"/>
        <w:numPr>
          <w:ilvl w:val="1"/>
          <w:numId w:val="39"/>
        </w:numPr>
        <w:ind w:firstLine="0"/>
        <w:rPr>
          <w:b/>
        </w:rPr>
      </w:pPr>
      <w:r>
        <w:t xml:space="preserve">Primary Site Collection Administrator = </w:t>
      </w:r>
      <w:proofErr w:type="spellStart"/>
      <w:r w:rsidRPr="00B16031">
        <w:rPr>
          <w:b/>
        </w:rPr>
        <w:t>tpg</w:t>
      </w:r>
      <w:proofErr w:type="spellEnd"/>
      <w:r w:rsidRPr="00B16031">
        <w:rPr>
          <w:b/>
        </w:rPr>
        <w:t>\</w:t>
      </w:r>
      <w:proofErr w:type="spellStart"/>
      <w:r w:rsidRPr="00B16031">
        <w:rPr>
          <w:b/>
        </w:rPr>
        <w:t>alan</w:t>
      </w:r>
      <w:proofErr w:type="spellEnd"/>
    </w:p>
    <w:p w:rsidR="00AF5C39" w:rsidRDefault="00AF5C39" w:rsidP="0027134B">
      <w:pPr>
        <w:pStyle w:val="ExerciseStepLevel1"/>
        <w:numPr>
          <w:ilvl w:val="1"/>
          <w:numId w:val="39"/>
        </w:numPr>
        <w:ind w:firstLine="0"/>
      </w:pPr>
      <w:r>
        <w:t xml:space="preserve">Click </w:t>
      </w:r>
      <w:r w:rsidRPr="00B16031">
        <w:rPr>
          <w:b/>
        </w:rPr>
        <w:t>OK</w:t>
      </w:r>
    </w:p>
    <w:p w:rsidR="00AF5C39" w:rsidRDefault="00AF5C39" w:rsidP="00E7519C">
      <w:pPr>
        <w:pStyle w:val="ExerciseStepLevel1"/>
        <w:numPr>
          <w:ilvl w:val="0"/>
          <w:numId w:val="39"/>
        </w:numPr>
      </w:pPr>
      <w:r>
        <w:t>You probably noticed in the quota section at the bottom of the screen that you choose no quota.  Take a look at quota management.</w:t>
      </w:r>
    </w:p>
    <w:p w:rsidR="00AF5C39" w:rsidRDefault="00AF5C39" w:rsidP="00E7519C">
      <w:pPr>
        <w:pStyle w:val="ExerciseStepLevel1"/>
        <w:numPr>
          <w:ilvl w:val="1"/>
          <w:numId w:val="39"/>
        </w:numPr>
        <w:ind w:firstLine="0"/>
      </w:pPr>
      <w:r>
        <w:t xml:space="preserve">Click the </w:t>
      </w:r>
      <w:r>
        <w:rPr>
          <w:b/>
        </w:rPr>
        <w:t>Application M</w:t>
      </w:r>
      <w:r w:rsidRPr="00E75F18">
        <w:rPr>
          <w:b/>
        </w:rPr>
        <w:t>anagement</w:t>
      </w:r>
      <w:r>
        <w:t xml:space="preserve"> tab</w:t>
      </w:r>
    </w:p>
    <w:p w:rsidR="00AF5C39" w:rsidRDefault="00AF5C39" w:rsidP="00E7519C">
      <w:pPr>
        <w:pStyle w:val="ExerciseStepLevel1"/>
        <w:numPr>
          <w:ilvl w:val="1"/>
          <w:numId w:val="39"/>
        </w:numPr>
        <w:ind w:firstLine="0"/>
      </w:pPr>
      <w:r>
        <w:t xml:space="preserve">Under SharePoint Site Management click </w:t>
      </w:r>
      <w:r w:rsidRPr="00E75F18">
        <w:rPr>
          <w:b/>
        </w:rPr>
        <w:t>Site Collection quotas and locks</w:t>
      </w:r>
    </w:p>
    <w:p w:rsidR="00AF5C39" w:rsidRDefault="00AF5C39" w:rsidP="00EC681A">
      <w:pPr>
        <w:pStyle w:val="ExerciseStepLevel1"/>
        <w:numPr>
          <w:ilvl w:val="1"/>
          <w:numId w:val="28"/>
        </w:numPr>
        <w:ind w:firstLine="0"/>
      </w:pPr>
      <w:r>
        <w:t xml:space="preserve">Click Site Collection &gt; </w:t>
      </w:r>
      <w:r w:rsidRPr="00E75F18">
        <w:rPr>
          <w:b/>
        </w:rPr>
        <w:t>Change Site Collection</w:t>
      </w:r>
    </w:p>
    <w:p w:rsidR="00AF5C39" w:rsidRDefault="00AF5C39" w:rsidP="00EC681A">
      <w:pPr>
        <w:pStyle w:val="ExerciseStepLevel1"/>
        <w:numPr>
          <w:ilvl w:val="1"/>
          <w:numId w:val="28"/>
        </w:numPr>
        <w:ind w:firstLine="0"/>
      </w:pPr>
      <w:r>
        <w:t xml:space="preserve">Click </w:t>
      </w:r>
      <w:r w:rsidR="00251BEE">
        <w:rPr>
          <w:b/>
        </w:rPr>
        <w:t>/projects/win</w:t>
      </w:r>
      <w:r w:rsidRPr="00E75F18">
        <w:rPr>
          <w:b/>
        </w:rPr>
        <w:t>2k8</w:t>
      </w:r>
      <w:r>
        <w:t xml:space="preserve"> </w:t>
      </w:r>
    </w:p>
    <w:p w:rsidR="00AF5C39" w:rsidRDefault="00AF5C39" w:rsidP="00EC681A">
      <w:pPr>
        <w:pStyle w:val="ExerciseStepLevel1"/>
        <w:numPr>
          <w:ilvl w:val="1"/>
          <w:numId w:val="28"/>
        </w:numPr>
        <w:ind w:firstLine="0"/>
      </w:pPr>
      <w:r>
        <w:t xml:space="preserve">Click </w:t>
      </w:r>
      <w:r w:rsidRPr="00E75F18">
        <w:rPr>
          <w:b/>
        </w:rPr>
        <w:t>OK</w:t>
      </w:r>
    </w:p>
    <w:p w:rsidR="00AF5C39" w:rsidRPr="00E75F18" w:rsidRDefault="00AF5C39" w:rsidP="00EC681A">
      <w:pPr>
        <w:pStyle w:val="ExerciseStepLevel1"/>
        <w:numPr>
          <w:ilvl w:val="1"/>
          <w:numId w:val="28"/>
        </w:numPr>
        <w:ind w:firstLine="0"/>
        <w:rPr>
          <w:b/>
        </w:rPr>
      </w:pPr>
      <w:r>
        <w:t xml:space="preserve">Select </w:t>
      </w:r>
      <w:r w:rsidRPr="00E75F18">
        <w:rPr>
          <w:b/>
        </w:rPr>
        <w:t>Individual quota</w:t>
      </w:r>
    </w:p>
    <w:p w:rsidR="00AF5C39" w:rsidRDefault="00AF5C39" w:rsidP="00EC681A">
      <w:pPr>
        <w:pStyle w:val="ExerciseStepLevel1"/>
        <w:numPr>
          <w:ilvl w:val="1"/>
          <w:numId w:val="28"/>
        </w:numPr>
        <w:ind w:firstLine="0"/>
      </w:pPr>
      <w:r>
        <w:t xml:space="preserve">Check </w:t>
      </w:r>
      <w:r w:rsidRPr="00E75F18">
        <w:rPr>
          <w:b/>
        </w:rPr>
        <w:t>Limit site storage</w:t>
      </w:r>
      <w:r>
        <w:t xml:space="preserve"> and set it to </w:t>
      </w:r>
      <w:r w:rsidRPr="00E75F18">
        <w:rPr>
          <w:b/>
        </w:rPr>
        <w:t>200</w:t>
      </w:r>
      <w:r>
        <w:t xml:space="preserve"> MB</w:t>
      </w:r>
    </w:p>
    <w:p w:rsidR="00AF5C39" w:rsidRDefault="00AF5C39" w:rsidP="00EC681A">
      <w:pPr>
        <w:pStyle w:val="ExerciseStepLevel1"/>
        <w:numPr>
          <w:ilvl w:val="1"/>
          <w:numId w:val="28"/>
        </w:numPr>
        <w:ind w:firstLine="0"/>
      </w:pPr>
      <w:r>
        <w:t xml:space="preserve">Check </w:t>
      </w:r>
      <w:r w:rsidRPr="00E75F18">
        <w:rPr>
          <w:b/>
        </w:rPr>
        <w:t>Send warning e-mail</w:t>
      </w:r>
      <w:r>
        <w:t xml:space="preserve"> and set it to </w:t>
      </w:r>
      <w:r w:rsidRPr="00E75F18">
        <w:rPr>
          <w:b/>
        </w:rPr>
        <w:t>175</w:t>
      </w:r>
      <w:r>
        <w:t xml:space="preserve"> MB</w:t>
      </w:r>
    </w:p>
    <w:p w:rsidR="00AF5C39" w:rsidRDefault="00AF5C39" w:rsidP="00EC681A">
      <w:pPr>
        <w:pStyle w:val="ExerciseStepLevel1"/>
        <w:numPr>
          <w:ilvl w:val="1"/>
          <w:numId w:val="28"/>
        </w:numPr>
        <w:ind w:firstLine="0"/>
      </w:pPr>
      <w:r>
        <w:t xml:space="preserve">Click </w:t>
      </w:r>
      <w:r w:rsidRPr="00E75F18">
        <w:rPr>
          <w:b/>
        </w:rPr>
        <w:t>OK</w:t>
      </w:r>
    </w:p>
    <w:p w:rsidR="00AF5C39" w:rsidRDefault="00AF5C39" w:rsidP="00EC681A">
      <w:pPr>
        <w:pStyle w:val="ExerciseStepLevel1"/>
        <w:numPr>
          <w:ilvl w:val="0"/>
          <w:numId w:val="0"/>
        </w:numPr>
        <w:ind w:left="288"/>
      </w:pPr>
      <w:r>
        <w:t xml:space="preserve">Now if the site collection reaches 175 MB in size Alan (the primary site collection owner) will receive an email warning him.  If he ignores the warning and lets the site get to 200 MB then they will no longer be able to add data.  </w:t>
      </w:r>
    </w:p>
    <w:p w:rsidR="00AF5C39" w:rsidRDefault="00AF5C39" w:rsidP="00383460">
      <w:pPr>
        <w:pStyle w:val="ExerciseStepLevel1"/>
      </w:pPr>
      <w:r>
        <w:t>Create a quota template</w:t>
      </w:r>
    </w:p>
    <w:p w:rsidR="00AF5C39" w:rsidRDefault="00AF5C39" w:rsidP="00383460">
      <w:pPr>
        <w:pStyle w:val="ExerciseStepLevel1"/>
        <w:numPr>
          <w:ilvl w:val="1"/>
          <w:numId w:val="28"/>
        </w:numPr>
        <w:ind w:firstLine="0"/>
      </w:pPr>
      <w:r>
        <w:t xml:space="preserve">Under SharePoint Site Management click </w:t>
      </w:r>
      <w:r w:rsidRPr="00EF7DE9">
        <w:rPr>
          <w:b/>
        </w:rPr>
        <w:t>Quota Templates</w:t>
      </w:r>
    </w:p>
    <w:p w:rsidR="00AF5C39" w:rsidRDefault="00AF5C39" w:rsidP="00383460">
      <w:pPr>
        <w:pStyle w:val="ExerciseStepLevel1"/>
        <w:numPr>
          <w:ilvl w:val="1"/>
          <w:numId w:val="28"/>
        </w:numPr>
        <w:ind w:firstLine="0"/>
      </w:pPr>
      <w:r>
        <w:t xml:space="preserve">Click </w:t>
      </w:r>
      <w:r w:rsidRPr="00EF7DE9">
        <w:rPr>
          <w:b/>
        </w:rPr>
        <w:t>Create a new quota template</w:t>
      </w:r>
    </w:p>
    <w:p w:rsidR="00AF5C39" w:rsidRDefault="00AF5C39" w:rsidP="00383460">
      <w:pPr>
        <w:pStyle w:val="ExerciseStepLevel1"/>
        <w:numPr>
          <w:ilvl w:val="1"/>
          <w:numId w:val="28"/>
        </w:numPr>
        <w:ind w:firstLine="0"/>
      </w:pPr>
      <w:r>
        <w:t xml:space="preserve">Start from </w:t>
      </w:r>
      <w:r w:rsidRPr="00EF7DE9">
        <w:rPr>
          <w:b/>
        </w:rPr>
        <w:t>[new blank template]</w:t>
      </w:r>
    </w:p>
    <w:p w:rsidR="00AF5C39" w:rsidRDefault="00AF5C39" w:rsidP="00383460">
      <w:pPr>
        <w:pStyle w:val="ExerciseStepLevel1"/>
        <w:numPr>
          <w:ilvl w:val="1"/>
          <w:numId w:val="28"/>
        </w:numPr>
        <w:ind w:firstLine="0"/>
      </w:pPr>
      <w:r>
        <w:t xml:space="preserve">New template name = </w:t>
      </w:r>
      <w:r w:rsidRPr="00EF7DE9">
        <w:rPr>
          <w:b/>
        </w:rPr>
        <w:t>Blog site quota</w:t>
      </w:r>
    </w:p>
    <w:p w:rsidR="00AF5C39" w:rsidRDefault="00AF5C39" w:rsidP="00383460">
      <w:pPr>
        <w:pStyle w:val="ExerciseStepLevel1"/>
        <w:numPr>
          <w:ilvl w:val="1"/>
          <w:numId w:val="28"/>
        </w:numPr>
        <w:ind w:firstLine="0"/>
      </w:pPr>
      <w:r>
        <w:t xml:space="preserve">Limit site = </w:t>
      </w:r>
      <w:r w:rsidRPr="00EF7DE9">
        <w:rPr>
          <w:b/>
        </w:rPr>
        <w:t>500</w:t>
      </w:r>
    </w:p>
    <w:p w:rsidR="00AF5C39" w:rsidRDefault="00AF5C39" w:rsidP="00383460">
      <w:pPr>
        <w:pStyle w:val="ExerciseStepLevel1"/>
        <w:numPr>
          <w:ilvl w:val="1"/>
          <w:numId w:val="28"/>
        </w:numPr>
        <w:ind w:firstLine="0"/>
      </w:pPr>
      <w:r>
        <w:lastRenderedPageBreak/>
        <w:t xml:space="preserve">Send warning = </w:t>
      </w:r>
      <w:r w:rsidRPr="00EF7DE9">
        <w:rPr>
          <w:b/>
        </w:rPr>
        <w:t>450</w:t>
      </w:r>
    </w:p>
    <w:p w:rsidR="00AF5C39" w:rsidRDefault="00AF5C39" w:rsidP="00383460">
      <w:pPr>
        <w:pStyle w:val="ExerciseStepLevel1"/>
        <w:numPr>
          <w:ilvl w:val="1"/>
          <w:numId w:val="28"/>
        </w:numPr>
        <w:ind w:firstLine="0"/>
      </w:pPr>
      <w:r>
        <w:t xml:space="preserve">Click </w:t>
      </w:r>
      <w:r w:rsidRPr="00EF7DE9">
        <w:rPr>
          <w:b/>
        </w:rPr>
        <w:t>OK</w:t>
      </w:r>
    </w:p>
    <w:p w:rsidR="00AF5C39" w:rsidRDefault="00AF5C39" w:rsidP="00383460">
      <w:pPr>
        <w:pStyle w:val="ExerciseStepLevel1"/>
      </w:pPr>
      <w:r>
        <w:t>Create the blog site collection</w:t>
      </w:r>
    </w:p>
    <w:p w:rsidR="00AF5C39" w:rsidRDefault="00AF5C39" w:rsidP="00383460">
      <w:pPr>
        <w:pStyle w:val="ExerciseStepLevel1"/>
        <w:numPr>
          <w:ilvl w:val="1"/>
          <w:numId w:val="28"/>
        </w:numPr>
        <w:ind w:firstLine="0"/>
      </w:pPr>
      <w:r>
        <w:t xml:space="preserve">Under SharePoint Site Management click </w:t>
      </w:r>
      <w:r w:rsidRPr="00EF7DE9">
        <w:rPr>
          <w:b/>
        </w:rPr>
        <w:t>Create site collection</w:t>
      </w:r>
    </w:p>
    <w:p w:rsidR="00AF5C39" w:rsidRDefault="00AF5C39" w:rsidP="0012577E">
      <w:pPr>
        <w:pStyle w:val="ExerciseStepLevel1"/>
        <w:numPr>
          <w:ilvl w:val="1"/>
          <w:numId w:val="28"/>
        </w:numPr>
        <w:ind w:firstLine="0"/>
      </w:pPr>
      <w:r>
        <w:t xml:space="preserve">Title = </w:t>
      </w:r>
      <w:r w:rsidRPr="00EF7DE9">
        <w:rPr>
          <w:b/>
        </w:rPr>
        <w:t>Company Blog</w:t>
      </w:r>
    </w:p>
    <w:p w:rsidR="00AF5C39" w:rsidRPr="00EF7DE9" w:rsidRDefault="00AF5C39" w:rsidP="0012577E">
      <w:pPr>
        <w:pStyle w:val="ExerciseStepLevel1"/>
        <w:numPr>
          <w:ilvl w:val="1"/>
          <w:numId w:val="28"/>
        </w:numPr>
        <w:ind w:firstLine="0"/>
        <w:rPr>
          <w:b/>
        </w:rPr>
      </w:pPr>
      <w:r>
        <w:t xml:space="preserve">URL = </w:t>
      </w:r>
      <w:r w:rsidRPr="00EF7DE9">
        <w:rPr>
          <w:b/>
        </w:rPr>
        <w:t xml:space="preserve">http://portal.tpg.local/blogs </w:t>
      </w:r>
    </w:p>
    <w:p w:rsidR="00AF5C39" w:rsidRDefault="00AF5C39" w:rsidP="0012577E">
      <w:pPr>
        <w:pStyle w:val="ExerciseStepLevel1"/>
        <w:numPr>
          <w:ilvl w:val="1"/>
          <w:numId w:val="28"/>
        </w:numPr>
        <w:ind w:firstLine="0"/>
      </w:pPr>
      <w:r>
        <w:t xml:space="preserve">Choose the </w:t>
      </w:r>
      <w:r w:rsidRPr="00EF7DE9">
        <w:rPr>
          <w:b/>
        </w:rPr>
        <w:t>Blog template</w:t>
      </w:r>
    </w:p>
    <w:p w:rsidR="00AF5C39" w:rsidRPr="00EF7DE9" w:rsidRDefault="00AF5C39" w:rsidP="0012577E">
      <w:pPr>
        <w:pStyle w:val="ExerciseStepLevel1"/>
        <w:numPr>
          <w:ilvl w:val="1"/>
          <w:numId w:val="28"/>
        </w:numPr>
        <w:ind w:firstLine="0"/>
        <w:rPr>
          <w:b/>
        </w:rPr>
      </w:pPr>
      <w:r>
        <w:t xml:space="preserve">Primary Site Collection Administrator = </w:t>
      </w:r>
      <w:proofErr w:type="spellStart"/>
      <w:r w:rsidRPr="00EF7DE9">
        <w:rPr>
          <w:b/>
        </w:rPr>
        <w:t>tpg</w:t>
      </w:r>
      <w:proofErr w:type="spellEnd"/>
      <w:r w:rsidRPr="00EF7DE9">
        <w:rPr>
          <w:b/>
        </w:rPr>
        <w:t>\</w:t>
      </w:r>
      <w:proofErr w:type="spellStart"/>
      <w:r w:rsidRPr="00EF7DE9">
        <w:rPr>
          <w:b/>
        </w:rPr>
        <w:t>alan</w:t>
      </w:r>
      <w:proofErr w:type="spellEnd"/>
    </w:p>
    <w:p w:rsidR="00AF5C39" w:rsidRDefault="00AF5C39" w:rsidP="0012577E">
      <w:pPr>
        <w:pStyle w:val="ExerciseStepLevel1"/>
        <w:numPr>
          <w:ilvl w:val="1"/>
          <w:numId w:val="28"/>
        </w:numPr>
        <w:ind w:firstLine="0"/>
      </w:pPr>
      <w:r>
        <w:t xml:space="preserve">Select a quota template = </w:t>
      </w:r>
      <w:r w:rsidRPr="00EF7DE9">
        <w:rPr>
          <w:b/>
        </w:rPr>
        <w:t>Blog Site quota</w:t>
      </w:r>
    </w:p>
    <w:p w:rsidR="00AF5C39" w:rsidRDefault="00AF5C39" w:rsidP="0012577E">
      <w:pPr>
        <w:pStyle w:val="ExerciseStepLevel1"/>
        <w:numPr>
          <w:ilvl w:val="1"/>
          <w:numId w:val="28"/>
        </w:numPr>
        <w:ind w:firstLine="0"/>
      </w:pPr>
      <w:r>
        <w:t xml:space="preserve">Click </w:t>
      </w:r>
      <w:r w:rsidRPr="00EF7DE9">
        <w:rPr>
          <w:b/>
        </w:rPr>
        <w:t>OK</w:t>
      </w:r>
    </w:p>
    <w:p w:rsidR="00AF5C39" w:rsidRDefault="00AF5C39" w:rsidP="00852E59">
      <w:pPr>
        <w:pStyle w:val="ExerciseTitle"/>
      </w:pPr>
      <w:r>
        <w:t>Exercise 10: Giving Admin Access to the Entire Web Application</w:t>
      </w:r>
    </w:p>
    <w:p w:rsidR="00AF5C39" w:rsidRDefault="00AF5C39" w:rsidP="00BF63C2">
      <w:pPr>
        <w:pStyle w:val="LabOverview"/>
      </w:pPr>
      <w:r>
        <w:t>After all of your efforts creating multiple site collections to separate security and lock out the other administrator from things like the HR site you have upset Bob.  Bob Farmer is the owner of SharePoint and a control freak.  He needs full access to all SharePoint sites all of the time.  Luckily instead of going and adding him all over the place to security you can give him full control of the entire Web Application with a couple simple steps.</w:t>
      </w:r>
    </w:p>
    <w:p w:rsidR="00AF5C39" w:rsidRDefault="00AF5C39" w:rsidP="00F51929">
      <w:pPr>
        <w:pStyle w:val="ExerciseStepLevel1"/>
        <w:numPr>
          <w:ilvl w:val="0"/>
          <w:numId w:val="40"/>
        </w:numPr>
      </w:pPr>
      <w:r>
        <w:t xml:space="preserve">Navigate to </w:t>
      </w:r>
      <w:r w:rsidRPr="00EF7DE9">
        <w:rPr>
          <w:b/>
        </w:rPr>
        <w:t>Central Admin</w:t>
      </w:r>
    </w:p>
    <w:p w:rsidR="00AF5C39" w:rsidRDefault="00AF5C39" w:rsidP="00F51929">
      <w:pPr>
        <w:pStyle w:val="ExerciseStepLevel1"/>
        <w:numPr>
          <w:ilvl w:val="0"/>
          <w:numId w:val="40"/>
        </w:numPr>
      </w:pPr>
      <w:r>
        <w:t xml:space="preserve">Go to the </w:t>
      </w:r>
      <w:r w:rsidRPr="000342BF">
        <w:rPr>
          <w:b/>
        </w:rPr>
        <w:t>Application Management</w:t>
      </w:r>
      <w:r>
        <w:t xml:space="preserve"> tab</w:t>
      </w:r>
    </w:p>
    <w:p w:rsidR="00AF5C39" w:rsidRPr="000342BF" w:rsidRDefault="00AF5C39" w:rsidP="00F51929">
      <w:pPr>
        <w:pStyle w:val="ExerciseStepLevel1"/>
        <w:numPr>
          <w:ilvl w:val="0"/>
          <w:numId w:val="40"/>
        </w:numPr>
        <w:rPr>
          <w:b/>
        </w:rPr>
      </w:pPr>
      <w:r>
        <w:t xml:space="preserve">Under Application Security click </w:t>
      </w:r>
      <w:r w:rsidRPr="000342BF">
        <w:rPr>
          <w:b/>
        </w:rPr>
        <w:t>Policy for Web application</w:t>
      </w:r>
    </w:p>
    <w:p w:rsidR="00AF5C39" w:rsidRDefault="00AF5C39" w:rsidP="00F51929">
      <w:pPr>
        <w:pStyle w:val="ExerciseStepLevel1"/>
        <w:numPr>
          <w:ilvl w:val="0"/>
          <w:numId w:val="40"/>
        </w:numPr>
      </w:pPr>
      <w:r>
        <w:t xml:space="preserve">Make sure the web application says </w:t>
      </w:r>
      <w:r w:rsidRPr="000342BF">
        <w:rPr>
          <w:b/>
        </w:rPr>
        <w:t>http://portal.tpg.local</w:t>
      </w:r>
    </w:p>
    <w:p w:rsidR="00AF5C39" w:rsidRDefault="00AF5C39" w:rsidP="00F51929">
      <w:pPr>
        <w:pStyle w:val="ExerciseStepLevel1"/>
        <w:numPr>
          <w:ilvl w:val="0"/>
          <w:numId w:val="40"/>
        </w:numPr>
      </w:pPr>
      <w:r>
        <w:t xml:space="preserve">Click </w:t>
      </w:r>
      <w:r w:rsidRPr="000342BF">
        <w:rPr>
          <w:b/>
        </w:rPr>
        <w:t>Add Users</w:t>
      </w:r>
    </w:p>
    <w:p w:rsidR="00AF5C39" w:rsidRDefault="00AF5C39" w:rsidP="00F51929">
      <w:pPr>
        <w:pStyle w:val="ExerciseStepLevel1"/>
        <w:numPr>
          <w:ilvl w:val="0"/>
          <w:numId w:val="40"/>
        </w:numPr>
      </w:pPr>
      <w:r>
        <w:t xml:space="preserve">Click </w:t>
      </w:r>
      <w:r w:rsidRPr="000342BF">
        <w:rPr>
          <w:b/>
        </w:rPr>
        <w:t>Next</w:t>
      </w:r>
    </w:p>
    <w:p w:rsidR="00AF5C39" w:rsidRDefault="00AF5C39" w:rsidP="00F51929">
      <w:pPr>
        <w:pStyle w:val="ExerciseStepLevel1"/>
        <w:numPr>
          <w:ilvl w:val="0"/>
          <w:numId w:val="40"/>
        </w:numPr>
      </w:pPr>
      <w:r>
        <w:t xml:space="preserve">For users enter </w:t>
      </w:r>
      <w:proofErr w:type="spellStart"/>
      <w:r w:rsidRPr="000342BF">
        <w:rPr>
          <w:b/>
        </w:rPr>
        <w:t>tpg</w:t>
      </w:r>
      <w:proofErr w:type="spellEnd"/>
      <w:r w:rsidRPr="000342BF">
        <w:rPr>
          <w:b/>
        </w:rPr>
        <w:t>\bob</w:t>
      </w:r>
    </w:p>
    <w:p w:rsidR="00AF5C39" w:rsidRDefault="00AF5C39" w:rsidP="00F51929">
      <w:pPr>
        <w:pStyle w:val="ExerciseStepLevel1"/>
        <w:numPr>
          <w:ilvl w:val="0"/>
          <w:numId w:val="40"/>
        </w:numPr>
      </w:pPr>
      <w:r>
        <w:t xml:space="preserve">Select </w:t>
      </w:r>
      <w:r w:rsidRPr="000342BF">
        <w:rPr>
          <w:b/>
        </w:rPr>
        <w:t>Full Control</w:t>
      </w:r>
    </w:p>
    <w:p w:rsidR="00AF5C39" w:rsidRDefault="00AF5C39" w:rsidP="00F51929">
      <w:pPr>
        <w:pStyle w:val="ExerciseStepLevel1"/>
        <w:numPr>
          <w:ilvl w:val="0"/>
          <w:numId w:val="40"/>
        </w:numPr>
      </w:pPr>
      <w:r>
        <w:t>You could select Account operates as System.  Then every time Bob makes a change to the site it will reflect as System instead of as Bob Farmer.  You do not want to select this for the lab.</w:t>
      </w:r>
    </w:p>
    <w:p w:rsidR="00AF5C39" w:rsidRPr="00E156C9" w:rsidRDefault="00AF5C39" w:rsidP="00F51929">
      <w:pPr>
        <w:pStyle w:val="ExerciseStepLevel1"/>
        <w:numPr>
          <w:ilvl w:val="0"/>
          <w:numId w:val="40"/>
        </w:numPr>
      </w:pPr>
      <w:r>
        <w:t xml:space="preserve">Click </w:t>
      </w:r>
      <w:r w:rsidRPr="00BD797D">
        <w:rPr>
          <w:b/>
        </w:rPr>
        <w:t>Finish</w:t>
      </w:r>
      <w:r>
        <w:t xml:space="preserve"> – Now Bob is happy.</w:t>
      </w:r>
    </w:p>
    <w:p w:rsidR="00AF5C39" w:rsidRDefault="00AF5C39" w:rsidP="00C06D38">
      <w:pPr>
        <w:pStyle w:val="ExerciseTitle"/>
      </w:pPr>
      <w:r>
        <w:t>Exercise 11: A Quick Peek at Excel Services</w:t>
      </w:r>
    </w:p>
    <w:p w:rsidR="00AF5C39" w:rsidRDefault="00AF5C39" w:rsidP="00C06D38">
      <w:pPr>
        <w:pStyle w:val="LabOverview"/>
      </w:pPr>
      <w:r>
        <w:t xml:space="preserve">While you were clicking around the portal you may have noticed that you got Access Denied from the Sample Dashboard under the Reports site.  This is because Excel Services needs a security change before it can render Excel Workbooks even from within the portal.  </w:t>
      </w:r>
    </w:p>
    <w:p w:rsidR="00AF5C39" w:rsidRDefault="00AF5C39" w:rsidP="00C06D38">
      <w:pPr>
        <w:pStyle w:val="ExerciseStepLevel1"/>
        <w:numPr>
          <w:ilvl w:val="0"/>
          <w:numId w:val="32"/>
        </w:numPr>
      </w:pPr>
      <w:r>
        <w:t>Check out the Access Denied error</w:t>
      </w:r>
    </w:p>
    <w:p w:rsidR="00AF5C39" w:rsidRDefault="00AF5C39" w:rsidP="00C06D38">
      <w:pPr>
        <w:pStyle w:val="ExerciseStepLevel1"/>
        <w:numPr>
          <w:ilvl w:val="1"/>
          <w:numId w:val="32"/>
        </w:numPr>
        <w:ind w:firstLine="0"/>
      </w:pPr>
      <w:r>
        <w:t xml:space="preserve">Open the </w:t>
      </w:r>
      <w:r w:rsidRPr="00BD797D">
        <w:rPr>
          <w:b/>
        </w:rPr>
        <w:t>portal</w:t>
      </w:r>
      <w:r>
        <w:t xml:space="preserve"> logged in as </w:t>
      </w:r>
      <w:r w:rsidRPr="00BD797D">
        <w:rPr>
          <w:b/>
        </w:rPr>
        <w:t>Alan</w:t>
      </w:r>
    </w:p>
    <w:p w:rsidR="00AF5C39" w:rsidRDefault="00AF5C39" w:rsidP="00C06D38">
      <w:pPr>
        <w:pStyle w:val="ExerciseStepLevel1"/>
        <w:numPr>
          <w:ilvl w:val="1"/>
          <w:numId w:val="32"/>
        </w:numPr>
        <w:ind w:firstLine="0"/>
      </w:pPr>
      <w:r>
        <w:t xml:space="preserve">Click the </w:t>
      </w:r>
      <w:r w:rsidRPr="00BD797D">
        <w:rPr>
          <w:b/>
        </w:rPr>
        <w:t>Reports</w:t>
      </w:r>
      <w:r>
        <w:t xml:space="preserve"> tab</w:t>
      </w:r>
    </w:p>
    <w:p w:rsidR="00AF5C39" w:rsidRDefault="00AF5C39" w:rsidP="00C06D38">
      <w:pPr>
        <w:pStyle w:val="ExerciseStepLevel1"/>
        <w:numPr>
          <w:ilvl w:val="1"/>
          <w:numId w:val="32"/>
        </w:numPr>
        <w:ind w:firstLine="0"/>
      </w:pPr>
      <w:r>
        <w:lastRenderedPageBreak/>
        <w:t xml:space="preserve">From the Quick Launch bar on the left click </w:t>
      </w:r>
      <w:r w:rsidRPr="00BD797D">
        <w:rPr>
          <w:b/>
        </w:rPr>
        <w:t>Sample</w:t>
      </w:r>
    </w:p>
    <w:p w:rsidR="00AF5C39" w:rsidRDefault="00AF5C39" w:rsidP="00E156C9">
      <w:pPr>
        <w:pStyle w:val="ExerciseStepLevel1"/>
        <w:numPr>
          <w:ilvl w:val="0"/>
          <w:numId w:val="0"/>
        </w:numPr>
        <w:ind w:left="288"/>
      </w:pPr>
      <w:r>
        <w:t xml:space="preserve">Once the page loads you will see Access Denied – You do not have permissions to open this file on Excel Services.  </w:t>
      </w:r>
    </w:p>
    <w:p w:rsidR="00AF5C39" w:rsidRDefault="00AF5C39" w:rsidP="006F3B07">
      <w:pPr>
        <w:pStyle w:val="ExerciseStepLevel1"/>
      </w:pPr>
      <w:r>
        <w:t>To correct this error you need to navigate back to the SSP</w:t>
      </w:r>
    </w:p>
    <w:p w:rsidR="00AF5C39" w:rsidRDefault="00AF5C39" w:rsidP="006F3B07">
      <w:pPr>
        <w:pStyle w:val="ExerciseStepLevel1"/>
        <w:numPr>
          <w:ilvl w:val="1"/>
          <w:numId w:val="28"/>
        </w:numPr>
        <w:ind w:firstLine="0"/>
      </w:pPr>
      <w:r>
        <w:t xml:space="preserve">Open </w:t>
      </w:r>
      <w:r w:rsidRPr="00BD797D">
        <w:rPr>
          <w:b/>
        </w:rPr>
        <w:t>Central Administration</w:t>
      </w:r>
    </w:p>
    <w:p w:rsidR="00AF5C39" w:rsidRDefault="00AF5C39" w:rsidP="006F3B07">
      <w:pPr>
        <w:pStyle w:val="ExerciseStepLevel1"/>
        <w:numPr>
          <w:ilvl w:val="1"/>
          <w:numId w:val="28"/>
        </w:numPr>
        <w:ind w:firstLine="0"/>
      </w:pPr>
      <w:r>
        <w:t xml:space="preserve">Click </w:t>
      </w:r>
      <w:r w:rsidRPr="00BD797D">
        <w:rPr>
          <w:b/>
        </w:rPr>
        <w:t>Primary SSP</w:t>
      </w:r>
    </w:p>
    <w:p w:rsidR="00AF5C39" w:rsidRDefault="00AF5C39" w:rsidP="006F3B07">
      <w:pPr>
        <w:pStyle w:val="ExerciseStepLevel1"/>
        <w:numPr>
          <w:ilvl w:val="1"/>
          <w:numId w:val="28"/>
        </w:numPr>
        <w:ind w:firstLine="0"/>
      </w:pPr>
      <w:r>
        <w:t xml:space="preserve">User name </w:t>
      </w:r>
      <w:proofErr w:type="spellStart"/>
      <w:r w:rsidRPr="00BD797D">
        <w:rPr>
          <w:b/>
        </w:rPr>
        <w:t>tpg</w:t>
      </w:r>
      <w:proofErr w:type="spellEnd"/>
      <w:r w:rsidRPr="00BD797D">
        <w:rPr>
          <w:b/>
        </w:rPr>
        <w:t>\</w:t>
      </w:r>
      <w:proofErr w:type="spellStart"/>
      <w:r w:rsidRPr="00BD797D">
        <w:rPr>
          <w:b/>
        </w:rPr>
        <w:t>sp_admin</w:t>
      </w:r>
      <w:proofErr w:type="spellEnd"/>
    </w:p>
    <w:p w:rsidR="00AF5C39" w:rsidRDefault="00AF5C39" w:rsidP="006F3B07">
      <w:pPr>
        <w:pStyle w:val="ExerciseStepLevel1"/>
        <w:numPr>
          <w:ilvl w:val="1"/>
          <w:numId w:val="28"/>
        </w:numPr>
        <w:ind w:firstLine="0"/>
      </w:pPr>
      <w:r>
        <w:t xml:space="preserve">Password </w:t>
      </w:r>
      <w:r w:rsidRPr="00BD797D">
        <w:rPr>
          <w:b/>
        </w:rPr>
        <w:t>pass@word1</w:t>
      </w:r>
    </w:p>
    <w:p w:rsidR="00AF5C39" w:rsidRDefault="00AF5C39" w:rsidP="006F3B07">
      <w:pPr>
        <w:pStyle w:val="ExerciseStepLevel1"/>
        <w:numPr>
          <w:ilvl w:val="1"/>
          <w:numId w:val="28"/>
        </w:numPr>
        <w:ind w:firstLine="0"/>
      </w:pPr>
      <w:r>
        <w:t xml:space="preserve">Click </w:t>
      </w:r>
      <w:r w:rsidRPr="00BD797D">
        <w:rPr>
          <w:b/>
        </w:rPr>
        <w:t>OK</w:t>
      </w:r>
    </w:p>
    <w:p w:rsidR="00AF5C39" w:rsidRDefault="00AF5C39" w:rsidP="006F3E73">
      <w:pPr>
        <w:pStyle w:val="ExerciseStepLevel1"/>
      </w:pPr>
      <w:r>
        <w:t>Setting up the Trusted File Locations in Excel Services</w:t>
      </w:r>
    </w:p>
    <w:p w:rsidR="00AF5C39" w:rsidRDefault="00AF5C39" w:rsidP="006F3E73">
      <w:pPr>
        <w:pStyle w:val="ExerciseStepLevel1"/>
        <w:numPr>
          <w:ilvl w:val="1"/>
          <w:numId w:val="28"/>
        </w:numPr>
        <w:ind w:firstLine="0"/>
      </w:pPr>
      <w:r>
        <w:t xml:space="preserve">Under Excel Services Settings click </w:t>
      </w:r>
      <w:r w:rsidRPr="00BD797D">
        <w:rPr>
          <w:b/>
        </w:rPr>
        <w:t>Trusted File Locations</w:t>
      </w:r>
    </w:p>
    <w:p w:rsidR="00AF5C39" w:rsidRDefault="00AF5C39" w:rsidP="006F3B07">
      <w:pPr>
        <w:pStyle w:val="ExerciseStepLevel1"/>
        <w:numPr>
          <w:ilvl w:val="1"/>
          <w:numId w:val="28"/>
        </w:numPr>
        <w:ind w:firstLine="0"/>
      </w:pPr>
      <w:r>
        <w:t xml:space="preserve">This is the list of location Excel Services trust.  Only files located in </w:t>
      </w:r>
      <w:proofErr w:type="gramStart"/>
      <w:r>
        <w:t>these location</w:t>
      </w:r>
      <w:proofErr w:type="gramEnd"/>
      <w:r>
        <w:t xml:space="preserve"> can be displayed and calculated by Excel Services.  As you might notice the list is empty.  For now you will set the entire portal to be trusted.</w:t>
      </w:r>
    </w:p>
    <w:p w:rsidR="00AF5C39" w:rsidRDefault="00AF5C39" w:rsidP="006F3E73">
      <w:pPr>
        <w:pStyle w:val="ExerciseStepLevel1"/>
        <w:numPr>
          <w:ilvl w:val="1"/>
          <w:numId w:val="28"/>
        </w:numPr>
        <w:ind w:firstLine="0"/>
      </w:pPr>
      <w:r>
        <w:t xml:space="preserve">Click </w:t>
      </w:r>
      <w:r w:rsidRPr="00BD797D">
        <w:rPr>
          <w:b/>
        </w:rPr>
        <w:t>Add Trusted File Location</w:t>
      </w:r>
    </w:p>
    <w:p w:rsidR="00AF5C39" w:rsidRDefault="00AF5C39" w:rsidP="006F3E73">
      <w:pPr>
        <w:pStyle w:val="ExerciseStepLevel1"/>
        <w:numPr>
          <w:ilvl w:val="1"/>
          <w:numId w:val="28"/>
        </w:numPr>
        <w:ind w:firstLine="0"/>
      </w:pPr>
      <w:r>
        <w:t xml:space="preserve">Address = </w:t>
      </w:r>
      <w:r w:rsidRPr="00C41ACB">
        <w:rPr>
          <w:b/>
        </w:rPr>
        <w:t>http://portal.tpg.local</w:t>
      </w:r>
      <w:r>
        <w:t xml:space="preserve"> </w:t>
      </w:r>
    </w:p>
    <w:p w:rsidR="00AF5C39" w:rsidRDefault="00AF5C39" w:rsidP="006F3E73">
      <w:pPr>
        <w:pStyle w:val="ExerciseStepLevel1"/>
        <w:numPr>
          <w:ilvl w:val="1"/>
          <w:numId w:val="28"/>
        </w:numPr>
        <w:ind w:firstLine="0"/>
      </w:pPr>
      <w:r>
        <w:t xml:space="preserve">Click </w:t>
      </w:r>
      <w:r w:rsidRPr="00C41ACB">
        <w:rPr>
          <w:b/>
        </w:rPr>
        <w:t>Trust Children</w:t>
      </w:r>
    </w:p>
    <w:p w:rsidR="00AF5C39" w:rsidRDefault="00AF5C39" w:rsidP="006F3E73">
      <w:pPr>
        <w:pStyle w:val="ExerciseStepLevel1"/>
        <w:numPr>
          <w:ilvl w:val="1"/>
          <w:numId w:val="28"/>
        </w:numPr>
        <w:ind w:firstLine="0"/>
      </w:pPr>
      <w:r>
        <w:t xml:space="preserve">Take the other </w:t>
      </w:r>
      <w:r w:rsidRPr="00C41ACB">
        <w:rPr>
          <w:b/>
        </w:rPr>
        <w:t>defaults</w:t>
      </w:r>
      <w:r>
        <w:t xml:space="preserve"> and click </w:t>
      </w:r>
      <w:r w:rsidRPr="00C41ACB">
        <w:rPr>
          <w:b/>
        </w:rPr>
        <w:t>OK</w:t>
      </w:r>
    </w:p>
    <w:p w:rsidR="00AF5C39" w:rsidRDefault="00AF5C39" w:rsidP="006F3E73">
      <w:pPr>
        <w:pStyle w:val="ExerciseStepLevel1"/>
        <w:numPr>
          <w:ilvl w:val="0"/>
          <w:numId w:val="0"/>
        </w:numPr>
        <w:tabs>
          <w:tab w:val="clear" w:pos="576"/>
        </w:tabs>
        <w:ind w:left="288"/>
      </w:pPr>
      <w:r>
        <w:t>You could specify only a certain document library or file share as trusted if you wanted.</w:t>
      </w:r>
    </w:p>
    <w:p w:rsidR="00AF5C39" w:rsidRDefault="00AF5C39" w:rsidP="00852E59">
      <w:pPr>
        <w:pStyle w:val="ExerciseStepLevel1"/>
      </w:pPr>
      <w:r>
        <w:t>Now return to the sample dashboard window and refresh the page.  Now you can get a quick peek at some of the power of Excel Services.</w:t>
      </w:r>
    </w:p>
    <w:p w:rsidR="00AF5C39" w:rsidRPr="000709B5" w:rsidRDefault="00AF5C39" w:rsidP="00C06D38">
      <w:pPr>
        <w:pStyle w:val="ExerciseStepLevel1"/>
        <w:numPr>
          <w:ilvl w:val="0"/>
          <w:numId w:val="0"/>
        </w:numPr>
        <w:ind w:left="288"/>
      </w:pPr>
      <w:r w:rsidRPr="000709B5">
        <w:rPr>
          <w:b/>
        </w:rPr>
        <w:t>End of lab</w:t>
      </w:r>
      <w:r>
        <w:rPr>
          <w:b/>
        </w:rPr>
        <w:t xml:space="preserve"> – </w:t>
      </w:r>
      <w:r>
        <w:t>Now would be a good time to reboot your virtual machine.</w:t>
      </w:r>
    </w:p>
    <w:sectPr w:rsidR="00AF5C39" w:rsidRPr="000709B5" w:rsidSect="00F24E45">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B73" w:rsidRDefault="00590B73" w:rsidP="008E38B2">
      <w:pPr>
        <w:spacing w:before="0" w:after="0" w:line="240" w:lineRule="auto"/>
      </w:pPr>
      <w:r>
        <w:separator/>
      </w:r>
    </w:p>
  </w:endnote>
  <w:endnote w:type="continuationSeparator" w:id="1">
    <w:p w:rsidR="00590B73" w:rsidRDefault="00590B73" w:rsidP="008E38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C39" w:rsidRPr="008E38B2" w:rsidRDefault="00B17AC7" w:rsidP="008E38B2">
    <w:pPr>
      <w:pStyle w:val="Footer"/>
    </w:pPr>
    <w:r w:rsidRPr="00B17AC7">
      <w:t>© 2009 Critical Path Training, LLC - All Rights Reserved</w:t>
    </w:r>
    <w:r w:rsidR="00AF5C39">
      <w:tab/>
      <w:t>Page</w:t>
    </w:r>
    <w:fldSimple w:instr=" PAGE   \* MERGEFORMAT ">
      <w:r>
        <w:rPr>
          <w:noProof/>
        </w:rPr>
        <w:t>1</w:t>
      </w:r>
    </w:fldSimple>
    <w:r w:rsidR="00AF5C39">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B73" w:rsidRDefault="00590B73" w:rsidP="008E38B2">
      <w:pPr>
        <w:spacing w:before="0" w:after="0" w:line="240" w:lineRule="auto"/>
      </w:pPr>
      <w:r>
        <w:separator/>
      </w:r>
    </w:p>
  </w:footnote>
  <w:footnote w:type="continuationSeparator" w:id="1">
    <w:p w:rsidR="00590B73" w:rsidRDefault="00590B73" w:rsidP="008E38B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cs="Times New Roman" w:hint="default"/>
        <w:sz w:val="20"/>
      </w:rPr>
    </w:lvl>
    <w:lvl w:ilvl="1">
      <w:start w:val="1"/>
      <w:numFmt w:val="lowerLetter"/>
      <w:lvlText w:val="%2)"/>
      <w:lvlJc w:val="left"/>
      <w:pPr>
        <w:ind w:left="720" w:hanging="360"/>
      </w:pPr>
      <w:rPr>
        <w:rFonts w:cs="Times New Roman" w:hint="default"/>
      </w:rPr>
    </w:lvl>
    <w:lvl w:ilvl="2">
      <w:start w:val="1"/>
      <w:numFmt w:val="lowerRoman"/>
      <w:lvlRestart w:val="0"/>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E1D285E"/>
    <w:multiLevelType w:val="multilevel"/>
    <w:tmpl w:val="0409001D"/>
    <w:numStyleLink w:val="ExerciseSteps"/>
  </w:abstractNum>
  <w:abstractNum w:abstractNumId="2">
    <w:nsid w:val="19422222"/>
    <w:multiLevelType w:val="multilevel"/>
    <w:tmpl w:val="023E447C"/>
    <w:lvl w:ilvl="0">
      <w:start w:val="1"/>
      <w:numFmt w:val="decimal"/>
      <w:pStyle w:val="ExerciseStepLevel1"/>
      <w:lvlText w:val="%1)"/>
      <w:lvlJc w:val="left"/>
      <w:pPr>
        <w:tabs>
          <w:tab w:val="num" w:pos="288"/>
        </w:tabs>
        <w:ind w:left="288" w:hanging="28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1">
      <w:start w:val="1"/>
      <w:numFmt w:val="upperLetter"/>
      <w:lvlText w:val="%2)"/>
      <w:lvlJc w:val="left"/>
      <w:pPr>
        <w:tabs>
          <w:tab w:val="num" w:pos="576"/>
        </w:tabs>
        <w:ind w:left="288"/>
      </w:pPr>
      <w:rPr>
        <w:rFonts w:cs="Times New Roman" w:hint="default"/>
        <w:b w:val="0"/>
      </w:rPr>
    </w:lvl>
    <w:lvl w:ilvl="2">
      <w:start w:val="1"/>
      <w:numFmt w:val="upperRoman"/>
      <w:pStyle w:val="ExerciseStepLevel3"/>
      <w:lvlText w:val="%3)"/>
      <w:lvlJc w:val="left"/>
      <w:pPr>
        <w:tabs>
          <w:tab w:val="num" w:pos="864"/>
        </w:tabs>
        <w:ind w:left="576"/>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38FC652C"/>
    <w:multiLevelType w:val="multilevel"/>
    <w:tmpl w:val="0409001D"/>
    <w:styleLink w:val="ExerciseSteps"/>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cs="Times New Roman" w:hint="default"/>
        <w:sz w:val="20"/>
      </w:rPr>
    </w:lvl>
    <w:lvl w:ilvl="1">
      <w:start w:val="1"/>
      <w:numFmt w:val="upperLetter"/>
      <w:lvlRestart w:val="0"/>
      <w:lvlText w:val="%2)"/>
      <w:lvlJc w:val="left"/>
      <w:pPr>
        <w:tabs>
          <w:tab w:val="num" w:pos="648"/>
        </w:tabs>
        <w:ind w:left="432" w:hanging="72"/>
      </w:pPr>
      <w:rPr>
        <w:rFonts w:cs="Times New Roman" w:hint="default"/>
      </w:rPr>
    </w:lvl>
    <w:lvl w:ilvl="2">
      <w:start w:val="1"/>
      <w:numFmt w:val="upperRoman"/>
      <w:lvlRestart w:val="0"/>
      <w:lvlText w:val="%3)"/>
      <w:lvlJc w:val="left"/>
      <w:pPr>
        <w:tabs>
          <w:tab w:val="num" w:pos="864"/>
        </w:tabs>
        <w:ind w:left="864" w:hanging="14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6FE44BE7"/>
    <w:multiLevelType w:val="hybridMultilevel"/>
    <w:tmpl w:val="222071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attachedTemplate r:id="rId1"/>
  <w:stylePaneFormatFilter w:val="1024"/>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6A54"/>
    <w:rsid w:val="0002031F"/>
    <w:rsid w:val="0003314D"/>
    <w:rsid w:val="000342BF"/>
    <w:rsid w:val="000416DF"/>
    <w:rsid w:val="00062F9D"/>
    <w:rsid w:val="000709B5"/>
    <w:rsid w:val="000803BF"/>
    <w:rsid w:val="000A19B6"/>
    <w:rsid w:val="000B41B4"/>
    <w:rsid w:val="000D06E1"/>
    <w:rsid w:val="000E4429"/>
    <w:rsid w:val="000F266A"/>
    <w:rsid w:val="000F63AC"/>
    <w:rsid w:val="001044BC"/>
    <w:rsid w:val="0012577E"/>
    <w:rsid w:val="00153A47"/>
    <w:rsid w:val="0017254A"/>
    <w:rsid w:val="001749CC"/>
    <w:rsid w:val="001B37B8"/>
    <w:rsid w:val="001C2018"/>
    <w:rsid w:val="001C5929"/>
    <w:rsid w:val="001E12BC"/>
    <w:rsid w:val="00240F8E"/>
    <w:rsid w:val="00251BEE"/>
    <w:rsid w:val="0025559C"/>
    <w:rsid w:val="0027134B"/>
    <w:rsid w:val="0029199F"/>
    <w:rsid w:val="002A795B"/>
    <w:rsid w:val="002B290D"/>
    <w:rsid w:val="002C6B71"/>
    <w:rsid w:val="002E054E"/>
    <w:rsid w:val="002F2959"/>
    <w:rsid w:val="00325551"/>
    <w:rsid w:val="003413E4"/>
    <w:rsid w:val="003531FC"/>
    <w:rsid w:val="003534F8"/>
    <w:rsid w:val="003729CE"/>
    <w:rsid w:val="00383460"/>
    <w:rsid w:val="003D5346"/>
    <w:rsid w:val="003E48F7"/>
    <w:rsid w:val="003E54E7"/>
    <w:rsid w:val="003F6C9F"/>
    <w:rsid w:val="004171A1"/>
    <w:rsid w:val="00420C99"/>
    <w:rsid w:val="00465A2A"/>
    <w:rsid w:val="00472014"/>
    <w:rsid w:val="004B513D"/>
    <w:rsid w:val="00546CA5"/>
    <w:rsid w:val="00590B73"/>
    <w:rsid w:val="005A7244"/>
    <w:rsid w:val="006416A0"/>
    <w:rsid w:val="006645B3"/>
    <w:rsid w:val="0068201F"/>
    <w:rsid w:val="006832DB"/>
    <w:rsid w:val="006855C6"/>
    <w:rsid w:val="006E3A76"/>
    <w:rsid w:val="006F3B07"/>
    <w:rsid w:val="006F3E73"/>
    <w:rsid w:val="007263A4"/>
    <w:rsid w:val="00774359"/>
    <w:rsid w:val="00783434"/>
    <w:rsid w:val="007A3F02"/>
    <w:rsid w:val="007A6F54"/>
    <w:rsid w:val="007B16CB"/>
    <w:rsid w:val="007F23C1"/>
    <w:rsid w:val="007F4802"/>
    <w:rsid w:val="007F655D"/>
    <w:rsid w:val="007F729D"/>
    <w:rsid w:val="00804B73"/>
    <w:rsid w:val="00826A54"/>
    <w:rsid w:val="00832726"/>
    <w:rsid w:val="0084331C"/>
    <w:rsid w:val="00846B38"/>
    <w:rsid w:val="00852E59"/>
    <w:rsid w:val="008541B5"/>
    <w:rsid w:val="00894761"/>
    <w:rsid w:val="008C68A2"/>
    <w:rsid w:val="008E38B2"/>
    <w:rsid w:val="009028A1"/>
    <w:rsid w:val="009501A4"/>
    <w:rsid w:val="00976F30"/>
    <w:rsid w:val="00996D86"/>
    <w:rsid w:val="009A1E17"/>
    <w:rsid w:val="009B6371"/>
    <w:rsid w:val="009C0627"/>
    <w:rsid w:val="009E6C29"/>
    <w:rsid w:val="009F1E6D"/>
    <w:rsid w:val="00A174C9"/>
    <w:rsid w:val="00A20742"/>
    <w:rsid w:val="00A52A28"/>
    <w:rsid w:val="00AA3931"/>
    <w:rsid w:val="00AF5C39"/>
    <w:rsid w:val="00B16031"/>
    <w:rsid w:val="00B17AC7"/>
    <w:rsid w:val="00B3469F"/>
    <w:rsid w:val="00B4234A"/>
    <w:rsid w:val="00B51F9B"/>
    <w:rsid w:val="00B76533"/>
    <w:rsid w:val="00B8156B"/>
    <w:rsid w:val="00BA0127"/>
    <w:rsid w:val="00BC501F"/>
    <w:rsid w:val="00BD797D"/>
    <w:rsid w:val="00BF63C2"/>
    <w:rsid w:val="00C06D38"/>
    <w:rsid w:val="00C166B5"/>
    <w:rsid w:val="00C36145"/>
    <w:rsid w:val="00C41ACB"/>
    <w:rsid w:val="00C70A9A"/>
    <w:rsid w:val="00C741A4"/>
    <w:rsid w:val="00C827AC"/>
    <w:rsid w:val="00C836BC"/>
    <w:rsid w:val="00CC62AB"/>
    <w:rsid w:val="00CD2591"/>
    <w:rsid w:val="00CD5B01"/>
    <w:rsid w:val="00CD7921"/>
    <w:rsid w:val="00CE7FAB"/>
    <w:rsid w:val="00D006CA"/>
    <w:rsid w:val="00D105A1"/>
    <w:rsid w:val="00D26A10"/>
    <w:rsid w:val="00D32801"/>
    <w:rsid w:val="00D548DA"/>
    <w:rsid w:val="00D73072"/>
    <w:rsid w:val="00D74099"/>
    <w:rsid w:val="00D95E87"/>
    <w:rsid w:val="00DC6C9A"/>
    <w:rsid w:val="00DE0AD4"/>
    <w:rsid w:val="00E156C9"/>
    <w:rsid w:val="00E164D8"/>
    <w:rsid w:val="00E52DCD"/>
    <w:rsid w:val="00E60CFF"/>
    <w:rsid w:val="00E7519C"/>
    <w:rsid w:val="00E75F18"/>
    <w:rsid w:val="00E82003"/>
    <w:rsid w:val="00E821C6"/>
    <w:rsid w:val="00E96B63"/>
    <w:rsid w:val="00EC681A"/>
    <w:rsid w:val="00ED4C29"/>
    <w:rsid w:val="00ED54D7"/>
    <w:rsid w:val="00EF5C5A"/>
    <w:rsid w:val="00EF7DE9"/>
    <w:rsid w:val="00F24E45"/>
    <w:rsid w:val="00F50EB2"/>
    <w:rsid w:val="00F51929"/>
    <w:rsid w:val="00F55FB2"/>
    <w:rsid w:val="00F627D0"/>
    <w:rsid w:val="00F86317"/>
    <w:rsid w:val="00FB23EA"/>
    <w:rsid w:val="00FF2389"/>
    <w:rsid w:val="00FF40C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B2"/>
    <w:pPr>
      <w:spacing w:before="40" w:after="40" w:line="276" w:lineRule="auto"/>
      <w:ind w:left="144" w:hanging="144"/>
    </w:pPr>
    <w:rPr>
      <w:rFonts w:ascii="Arial" w:hAnsi="Arial"/>
      <w:szCs w:val="22"/>
    </w:rPr>
  </w:style>
  <w:style w:type="paragraph" w:styleId="Heading1">
    <w:name w:val="heading 1"/>
    <w:basedOn w:val="Normal"/>
    <w:next w:val="Normal"/>
    <w:link w:val="Heading1Char"/>
    <w:uiPriority w:val="99"/>
    <w:qFormat/>
    <w:rsid w:val="00B51F9B"/>
    <w:pPr>
      <w:keepNext/>
      <w:keepLines/>
      <w:pBdr>
        <w:bottom w:val="single" w:sz="4" w:space="1" w:color="auto"/>
      </w:pBdr>
      <w:spacing w:before="480" w:after="0"/>
      <w:outlineLvl w:val="0"/>
    </w:pPr>
    <w:rPr>
      <w:rFonts w:eastAsia="Times New Roman"/>
      <w:b/>
      <w:bCs/>
      <w:sz w:val="28"/>
      <w:szCs w:val="28"/>
    </w:rPr>
  </w:style>
  <w:style w:type="paragraph" w:styleId="Heading2">
    <w:name w:val="heading 2"/>
    <w:basedOn w:val="Normal"/>
    <w:next w:val="Normal"/>
    <w:link w:val="Heading2Char"/>
    <w:uiPriority w:val="99"/>
    <w:qFormat/>
    <w:rsid w:val="00B51F9B"/>
    <w:pPr>
      <w:keepNext/>
      <w:keepLines/>
      <w:spacing w:before="200" w:after="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1F9B"/>
    <w:rPr>
      <w:rFonts w:ascii="Arial" w:hAnsi="Arial" w:cs="Times New Roman"/>
      <w:b/>
      <w:bCs/>
      <w:sz w:val="28"/>
      <w:szCs w:val="28"/>
    </w:rPr>
  </w:style>
  <w:style w:type="character" w:customStyle="1" w:styleId="Heading2Char">
    <w:name w:val="Heading 2 Char"/>
    <w:basedOn w:val="DefaultParagraphFont"/>
    <w:link w:val="Heading2"/>
    <w:uiPriority w:val="99"/>
    <w:locked/>
    <w:rsid w:val="00B51F9B"/>
    <w:rPr>
      <w:rFonts w:ascii="Arial" w:hAnsi="Arial" w:cs="Times New Roman"/>
      <w:b/>
      <w:bCs/>
      <w:sz w:val="26"/>
      <w:szCs w:val="26"/>
    </w:rPr>
  </w:style>
  <w:style w:type="paragraph" w:customStyle="1" w:styleId="LabTitle">
    <w:name w:val="LabTitle"/>
    <w:basedOn w:val="Normal"/>
    <w:next w:val="LabOverview"/>
    <w:uiPriority w:val="99"/>
    <w:rsid w:val="003E54E7"/>
    <w:pPr>
      <w:pBdr>
        <w:bottom w:val="single" w:sz="2" w:space="1" w:color="auto"/>
      </w:pBdr>
      <w:spacing w:after="240"/>
    </w:pPr>
    <w:rPr>
      <w:b/>
      <w:sz w:val="28"/>
    </w:rPr>
  </w:style>
  <w:style w:type="paragraph" w:customStyle="1" w:styleId="LabOverview">
    <w:name w:val="LabOverview"/>
    <w:basedOn w:val="Normal"/>
    <w:uiPriority w:val="99"/>
    <w:rsid w:val="006855C6"/>
    <w:pPr>
      <w:spacing w:before="240"/>
      <w:ind w:left="0" w:firstLine="0"/>
    </w:pPr>
  </w:style>
  <w:style w:type="paragraph" w:customStyle="1" w:styleId="ExerciseStepLevel1">
    <w:name w:val="ExerciseStepLevel1"/>
    <w:basedOn w:val="Normal"/>
    <w:uiPriority w:val="99"/>
    <w:rsid w:val="00ED54D7"/>
    <w:pPr>
      <w:numPr>
        <w:numId w:val="28"/>
      </w:numPr>
      <w:tabs>
        <w:tab w:val="left" w:pos="432"/>
        <w:tab w:val="left" w:pos="576"/>
      </w:tabs>
      <w:spacing w:before="120"/>
    </w:pPr>
  </w:style>
  <w:style w:type="paragraph" w:customStyle="1" w:styleId="ExerciseStepLevel2">
    <w:name w:val="ExerciseStepLevel2"/>
    <w:basedOn w:val="Normal"/>
    <w:uiPriority w:val="99"/>
    <w:rsid w:val="007F23C1"/>
    <w:pPr>
      <w:tabs>
        <w:tab w:val="num" w:pos="576"/>
      </w:tabs>
      <w:spacing w:before="80" w:after="80"/>
      <w:ind w:left="288" w:firstLine="0"/>
    </w:pPr>
    <w:rPr>
      <w:sz w:val="18"/>
    </w:rPr>
  </w:style>
  <w:style w:type="paragraph" w:customStyle="1" w:styleId="ExerciseStepLevel3">
    <w:name w:val="ExerciseStepLevel3"/>
    <w:basedOn w:val="Normal"/>
    <w:uiPriority w:val="99"/>
    <w:rsid w:val="007F23C1"/>
    <w:pPr>
      <w:numPr>
        <w:ilvl w:val="2"/>
        <w:numId w:val="28"/>
      </w:numPr>
      <w:ind w:firstLine="0"/>
    </w:pPr>
    <w:rPr>
      <w:i/>
      <w:sz w:val="16"/>
    </w:rPr>
  </w:style>
  <w:style w:type="paragraph" w:customStyle="1" w:styleId="ExerciseTitle">
    <w:name w:val="ExerciseTitle"/>
    <w:basedOn w:val="Normal"/>
    <w:uiPriority w:val="99"/>
    <w:rsid w:val="003E54E7"/>
    <w:pPr>
      <w:spacing w:before="240"/>
    </w:pPr>
    <w:rPr>
      <w:b/>
      <w:sz w:val="24"/>
    </w:rPr>
  </w:style>
  <w:style w:type="paragraph" w:styleId="ListParagraph">
    <w:name w:val="List Paragraph"/>
    <w:basedOn w:val="Normal"/>
    <w:uiPriority w:val="99"/>
    <w:qFormat/>
    <w:rsid w:val="00F86317"/>
    <w:pPr>
      <w:ind w:left="720"/>
      <w:contextualSpacing/>
    </w:pPr>
  </w:style>
  <w:style w:type="paragraph" w:customStyle="1" w:styleId="ExerciseStepLevel1Code">
    <w:name w:val="ExerciseStepLevel1Code"/>
    <w:basedOn w:val="ExerciseStepLevel1"/>
    <w:uiPriority w:val="99"/>
    <w:rsid w:val="007F23C1"/>
    <w:pPr>
      <w:numPr>
        <w:numId w:val="0"/>
      </w:numPr>
      <w:shd w:val="pct12" w:color="auto" w:fill="auto"/>
      <w:spacing w:before="0" w:after="0"/>
      <w:ind w:left="360"/>
    </w:pPr>
    <w:rPr>
      <w:rFonts w:ascii="Lucida Console" w:hAnsi="Lucida Console"/>
      <w:b/>
      <w:noProof/>
      <w:sz w:val="18"/>
    </w:rPr>
  </w:style>
  <w:style w:type="character" w:styleId="PlaceholderText">
    <w:name w:val="Placeholder Text"/>
    <w:basedOn w:val="DefaultParagraphFont"/>
    <w:uiPriority w:val="99"/>
    <w:semiHidden/>
    <w:rsid w:val="004B513D"/>
    <w:rPr>
      <w:rFonts w:cs="Times New Roman"/>
      <w:color w:val="808080"/>
    </w:rPr>
  </w:style>
  <w:style w:type="paragraph" w:styleId="BalloonText">
    <w:name w:val="Balloon Text"/>
    <w:basedOn w:val="Normal"/>
    <w:link w:val="BalloonTextChar"/>
    <w:uiPriority w:val="99"/>
    <w:semiHidden/>
    <w:rsid w:val="004B5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13D"/>
    <w:rPr>
      <w:rFonts w:ascii="Tahoma" w:hAnsi="Tahoma" w:cs="Tahoma"/>
      <w:sz w:val="16"/>
      <w:szCs w:val="16"/>
    </w:rPr>
  </w:style>
  <w:style w:type="paragraph" w:customStyle="1" w:styleId="ExerciseStepLevel1Picture">
    <w:name w:val="ExerciseStepLevel1Picture"/>
    <w:basedOn w:val="ExerciseStepLevel1"/>
    <w:uiPriority w:val="99"/>
    <w:rsid w:val="004171A1"/>
    <w:pPr>
      <w:numPr>
        <w:numId w:val="0"/>
      </w:numPr>
      <w:spacing w:before="40" w:after="80"/>
      <w:ind w:left="288"/>
    </w:pPr>
  </w:style>
  <w:style w:type="paragraph" w:customStyle="1" w:styleId="ExerciseStepLevel2Code">
    <w:name w:val="ExerciseStepLevel2Code"/>
    <w:basedOn w:val="ExerciseStepLevel2"/>
    <w:uiPriority w:val="99"/>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uiPriority w:val="99"/>
    <w:rsid w:val="004171A1"/>
    <w:pPr>
      <w:tabs>
        <w:tab w:val="clear" w:pos="576"/>
      </w:tabs>
      <w:ind w:left="576"/>
    </w:pPr>
  </w:style>
  <w:style w:type="paragraph" w:styleId="Header">
    <w:name w:val="header"/>
    <w:basedOn w:val="Normal"/>
    <w:link w:val="HeaderChar"/>
    <w:uiPriority w:val="99"/>
    <w:semiHidden/>
    <w:rsid w:val="008E38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locked/>
    <w:rsid w:val="008E38B2"/>
    <w:rPr>
      <w:rFonts w:ascii="Arial" w:hAnsi="Arial" w:cs="Times New Roman"/>
      <w:sz w:val="20"/>
    </w:rPr>
  </w:style>
  <w:style w:type="paragraph" w:styleId="Footer">
    <w:name w:val="footer"/>
    <w:basedOn w:val="Normal"/>
    <w:link w:val="FooterChar"/>
    <w:uiPriority w:val="99"/>
    <w:rsid w:val="008E38B2"/>
    <w:pPr>
      <w:pBdr>
        <w:top w:val="single" w:sz="4" w:space="1" w:color="auto"/>
      </w:pBdr>
      <w:tabs>
        <w:tab w:val="center" w:pos="4680"/>
        <w:tab w:val="right" w:pos="9360"/>
      </w:tabs>
      <w:spacing w:before="0" w:after="0" w:line="240" w:lineRule="auto"/>
    </w:pPr>
  </w:style>
  <w:style w:type="character" w:customStyle="1" w:styleId="FooterChar">
    <w:name w:val="Footer Char"/>
    <w:basedOn w:val="DefaultParagraphFont"/>
    <w:link w:val="Footer"/>
    <w:uiPriority w:val="99"/>
    <w:locked/>
    <w:rsid w:val="008E38B2"/>
    <w:rPr>
      <w:rFonts w:ascii="Arial" w:hAnsi="Arial" w:cs="Times New Roman"/>
      <w:sz w:val="20"/>
    </w:rPr>
  </w:style>
  <w:style w:type="character" w:styleId="HTMLCode">
    <w:name w:val="HTML Code"/>
    <w:basedOn w:val="DefaultParagraphFont"/>
    <w:uiPriority w:val="99"/>
    <w:semiHidden/>
    <w:rsid w:val="008E38B2"/>
    <w:rPr>
      <w:rFonts w:ascii="Lucida Console" w:hAnsi="Lucida Console" w:cs="Times New Roman"/>
      <w:sz w:val="20"/>
      <w:szCs w:val="20"/>
    </w:rPr>
  </w:style>
  <w:style w:type="character" w:styleId="Hyperlink">
    <w:name w:val="Hyperlink"/>
    <w:basedOn w:val="DefaultParagraphFont"/>
    <w:uiPriority w:val="99"/>
    <w:rsid w:val="00E82003"/>
    <w:rPr>
      <w:rFonts w:cs="Times New Roman"/>
      <w:color w:val="0000FF"/>
      <w:u w:val="single"/>
    </w:rPr>
  </w:style>
  <w:style w:type="numbering" w:customStyle="1" w:styleId="ExerciseSteps">
    <w:name w:val="ExerciseSteps"/>
    <w:rsid w:val="00EF71E4"/>
    <w:pPr>
      <w:numPr>
        <w:numId w:val="1"/>
      </w:numPr>
    </w:pPr>
  </w:style>
</w:styles>
</file>

<file path=word/webSettings.xml><?xml version="1.0" encoding="utf-8"?>
<w:webSettings xmlns:r="http://schemas.openxmlformats.org/officeDocument/2006/relationships" xmlns:w="http://schemas.openxmlformats.org/wordprocessingml/2006/main">
  <w:divs>
    <w:div w:id="304353566">
      <w:marLeft w:val="0"/>
      <w:marRight w:val="0"/>
      <w:marTop w:val="0"/>
      <w:marBottom w:val="0"/>
      <w:divBdr>
        <w:top w:val="none" w:sz="0" w:space="0" w:color="auto"/>
        <w:left w:val="none" w:sz="0" w:space="0" w:color="auto"/>
        <w:bottom w:val="none" w:sz="0" w:space="0" w:color="auto"/>
        <w:right w:val="none" w:sz="0" w:space="0" w:color="auto"/>
      </w:divBdr>
    </w:div>
    <w:div w:id="30435356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3CC2HQU7XWNV-64-9</_dlc_DocId>
    <_dlc_DocIdUrl xmlns="c83d3ea4-1015-4b4b-bfa9-09fbcd7aa64d">
      <Url>http://intranet.sharepointblackops.com/Courses/SPA401/_layouts/DocIdRedir.aspx?ID=3CC2HQU7XWNV-64-9</Url>
      <Description>3CC2HQU7XWNV-64-9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BF1E483-7F91-4D9F-B8D9-2658B9D7E758}"/>
</file>

<file path=customXml/itemProps2.xml><?xml version="1.0" encoding="utf-8"?>
<ds:datastoreItem xmlns:ds="http://schemas.openxmlformats.org/officeDocument/2006/customXml" ds:itemID="{05A021C9-332A-446D-8E81-15C13AC454D9}"/>
</file>

<file path=customXml/itemProps3.xml><?xml version="1.0" encoding="utf-8"?>
<ds:datastoreItem xmlns:ds="http://schemas.openxmlformats.org/officeDocument/2006/customXml" ds:itemID="{ED4BB494-9437-4E5D-BD8F-1E0F66033E66}"/>
</file>

<file path=customXml/itemProps4.xml><?xml version="1.0" encoding="utf-8"?>
<ds:datastoreItem xmlns:ds="http://schemas.openxmlformats.org/officeDocument/2006/customXml" ds:itemID="{FE726EEE-70A3-4E1A-9398-648F21C6DB37}"/>
</file>

<file path=docProps/app.xml><?xml version="1.0" encoding="utf-8"?>
<Properties xmlns="http://schemas.openxmlformats.org/officeDocument/2006/extended-properties" xmlns:vt="http://schemas.openxmlformats.org/officeDocument/2006/docPropsVTypes">
  <Template>LabTemplate.dotx</Template>
  <TotalTime>6</TotalTime>
  <Pages>14</Pages>
  <Words>3318</Words>
  <Characters>14867</Characters>
  <Application>Microsoft Office Word</Application>
  <DocSecurity>0</DocSecurity>
  <Lines>123</Lines>
  <Paragraphs>36</Paragraphs>
  <ScaleCrop>false</ScaleCrop>
  <Company>Ted Pattison Group, Inc.</Company>
  <LinksUpToDate>false</LinksUpToDate>
  <CharactersWithSpaces>18149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04: Creating a Collaboration Portal</dc:title>
  <dc:subject/>
  <dc:creator>Shane Young</dc:creator>
  <cp:keywords>SPA401;TPG</cp:keywords>
  <dc:description/>
  <cp:lastModifiedBy>TedP</cp:lastModifiedBy>
  <cp:revision>6</cp:revision>
  <dcterms:created xsi:type="dcterms:W3CDTF">2008-02-20T21:07:00Z</dcterms:created>
  <dcterms:modified xsi:type="dcterms:W3CDTF">2009-05-22T00:00:00Z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900</vt:r8>
  </property>
  <property fmtid="{D5CDD505-2E9C-101B-9397-08002B2CF9AE}" pid="4" name="_dlc_DocIdItemGuid">
    <vt:lpwstr>3423505b-2fda-43a9-a935-65eab395dba8</vt:lpwstr>
  </property>
</Properties>
</file>