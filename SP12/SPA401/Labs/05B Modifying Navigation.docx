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word/fontTable.xml" ContentType="application/vnd.openxmlformats-officedocument.wordprocessingml.fontTable+xml"/>
  <Override PartName="/docProps/core.xml" ContentType="application/vnd.openxmlformats-package.core-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67F0" w:rsidRDefault="0068789B" w:rsidP="00B51F9B">
      <w:pPr>
        <w:pStyle w:val="Heading1"/>
      </w:pPr>
      <w:r>
        <w:t>Lab 05B</w:t>
      </w:r>
      <w:r w:rsidR="007167F0">
        <w:t>: Modifying Navigation</w:t>
      </w:r>
    </w:p>
    <w:p w:rsidR="007167F0" w:rsidRDefault="007167F0" w:rsidP="00F86317">
      <w:pPr>
        <w:pStyle w:val="LabOverview"/>
      </w:pPr>
      <w:r w:rsidRPr="00062F9D">
        <w:rPr>
          <w:b/>
        </w:rPr>
        <w:t>Lab Overview:</w:t>
      </w:r>
      <w:r>
        <w:t xml:space="preserve"> In this lab you will manipulate SharePoint’s Navigation options.  You will explore how you can use Global Navigation to provide a consistent and expected environment for users as they navigate your portal.  Also, you will manipulate the Current Navigation to modify the per site experience.  Strong navigation is a key to every good web experience.  </w:t>
      </w:r>
    </w:p>
    <w:p w:rsidR="007167F0" w:rsidRPr="00910A1E" w:rsidRDefault="007167F0" w:rsidP="00910A1E">
      <w:pPr>
        <w:pStyle w:val="Heading2"/>
      </w:pPr>
      <w:r w:rsidRPr="00910A1E">
        <w:t xml:space="preserve">Exercise 1: </w:t>
      </w:r>
      <w:r>
        <w:t>Modifying the Global Navigation bar</w:t>
      </w:r>
    </w:p>
    <w:p w:rsidR="007167F0" w:rsidRDefault="007167F0" w:rsidP="009B6371">
      <w:pPr>
        <w:pStyle w:val="ExerciseStepLevel1"/>
        <w:numPr>
          <w:ilvl w:val="0"/>
          <w:numId w:val="11"/>
        </w:numPr>
      </w:pPr>
      <w:r>
        <w:t xml:space="preserve">Open the </w:t>
      </w:r>
      <w:r w:rsidRPr="00C53CAC">
        <w:rPr>
          <w:b/>
        </w:rPr>
        <w:t>home page</w:t>
      </w:r>
      <w:r>
        <w:t xml:space="preserve"> of the portal logged in as </w:t>
      </w:r>
      <w:r w:rsidRPr="00C53CAC">
        <w:rPr>
          <w:b/>
        </w:rPr>
        <w:t>Alan</w:t>
      </w:r>
    </w:p>
    <w:p w:rsidR="007167F0" w:rsidRDefault="007167F0" w:rsidP="009B6371">
      <w:pPr>
        <w:pStyle w:val="ExerciseStepLevel1"/>
        <w:numPr>
          <w:ilvl w:val="0"/>
          <w:numId w:val="11"/>
        </w:numPr>
      </w:pPr>
      <w:r>
        <w:t xml:space="preserve">Click Site Actions &gt; Site Settings &gt; </w:t>
      </w:r>
      <w:r w:rsidRPr="00C53CAC">
        <w:rPr>
          <w:b/>
        </w:rPr>
        <w:t>Modify All Site Settings</w:t>
      </w:r>
    </w:p>
    <w:p w:rsidR="007167F0" w:rsidRDefault="007167F0" w:rsidP="009B6371">
      <w:pPr>
        <w:pStyle w:val="ExerciseStepLevel1"/>
        <w:numPr>
          <w:ilvl w:val="0"/>
          <w:numId w:val="11"/>
        </w:numPr>
      </w:pPr>
      <w:r>
        <w:t xml:space="preserve">Under Look and Feel click </w:t>
      </w:r>
      <w:r w:rsidRPr="00C53CAC">
        <w:rPr>
          <w:b/>
        </w:rPr>
        <w:t>Navigation</w:t>
      </w:r>
    </w:p>
    <w:p w:rsidR="007167F0" w:rsidRDefault="007167F0" w:rsidP="00FC486A">
      <w:pPr>
        <w:pStyle w:val="ExerciseStepLevel1"/>
        <w:numPr>
          <w:ilvl w:val="0"/>
          <w:numId w:val="0"/>
        </w:numPr>
        <w:ind w:left="288"/>
      </w:pPr>
      <w:r>
        <w:t>Because this site is the root site the options here are limited.  As you can see the Global Navigation bar is currently showing all of the sub-sites of the Portal and all pages (except default.aspx) from the pages libraries of these sites.</w:t>
      </w:r>
    </w:p>
    <w:p w:rsidR="007167F0" w:rsidRDefault="007167F0" w:rsidP="00FC486A">
      <w:pPr>
        <w:pStyle w:val="ExerciseStepLevel1"/>
      </w:pPr>
      <w:r>
        <w:t>Add the www site to the Global Navigation</w:t>
      </w:r>
    </w:p>
    <w:p w:rsidR="007167F0" w:rsidRDefault="007167F0" w:rsidP="00FC486A">
      <w:pPr>
        <w:pStyle w:val="ExerciseStepLevel1"/>
        <w:numPr>
          <w:ilvl w:val="1"/>
          <w:numId w:val="28"/>
        </w:numPr>
        <w:ind w:firstLine="0"/>
      </w:pPr>
      <w:r>
        <w:t xml:space="preserve">Click </w:t>
      </w:r>
      <w:r w:rsidRPr="00C53CAC">
        <w:rPr>
          <w:b/>
        </w:rPr>
        <w:t>Add Link</w:t>
      </w:r>
    </w:p>
    <w:p w:rsidR="007167F0" w:rsidRDefault="007167F0" w:rsidP="00FC486A">
      <w:pPr>
        <w:pStyle w:val="ExerciseStepLevel1"/>
        <w:numPr>
          <w:ilvl w:val="1"/>
          <w:numId w:val="28"/>
        </w:numPr>
        <w:ind w:firstLine="0"/>
      </w:pPr>
      <w:r>
        <w:t xml:space="preserve">Title = </w:t>
      </w:r>
      <w:r w:rsidRPr="00C53CAC">
        <w:rPr>
          <w:b/>
        </w:rPr>
        <w:t>Public Web</w:t>
      </w:r>
    </w:p>
    <w:p w:rsidR="007167F0" w:rsidRDefault="007167F0" w:rsidP="00FC486A">
      <w:pPr>
        <w:pStyle w:val="ExerciseStepLevel1"/>
        <w:numPr>
          <w:ilvl w:val="1"/>
          <w:numId w:val="28"/>
        </w:numPr>
        <w:ind w:firstLine="0"/>
      </w:pPr>
      <w:r>
        <w:t xml:space="preserve">URL = </w:t>
      </w:r>
      <w:r w:rsidRPr="00C53CAC">
        <w:rPr>
          <w:b/>
        </w:rPr>
        <w:t>http://www.tedpattison.net</w:t>
      </w:r>
    </w:p>
    <w:p w:rsidR="007167F0" w:rsidRDefault="007167F0" w:rsidP="00FC486A">
      <w:pPr>
        <w:pStyle w:val="ExerciseStepLevel1"/>
        <w:numPr>
          <w:ilvl w:val="1"/>
          <w:numId w:val="28"/>
        </w:numPr>
        <w:ind w:firstLine="0"/>
      </w:pPr>
      <w:r>
        <w:t xml:space="preserve">Select </w:t>
      </w:r>
      <w:r w:rsidRPr="00C53CAC">
        <w:rPr>
          <w:b/>
        </w:rPr>
        <w:t>Open link in new window</w:t>
      </w:r>
    </w:p>
    <w:p w:rsidR="007167F0" w:rsidRDefault="007167F0" w:rsidP="00FC486A">
      <w:pPr>
        <w:pStyle w:val="ExerciseStepLevel1"/>
        <w:numPr>
          <w:ilvl w:val="1"/>
          <w:numId w:val="28"/>
        </w:numPr>
        <w:ind w:firstLine="0"/>
      </w:pPr>
      <w:r>
        <w:t xml:space="preserve">Click </w:t>
      </w:r>
      <w:r w:rsidRPr="00C53CAC">
        <w:rPr>
          <w:b/>
        </w:rPr>
        <w:t>OK</w:t>
      </w:r>
    </w:p>
    <w:p w:rsidR="007167F0" w:rsidRDefault="007167F0" w:rsidP="00FC486A">
      <w:pPr>
        <w:pStyle w:val="ExerciseStepLevel1"/>
        <w:numPr>
          <w:ilvl w:val="1"/>
          <w:numId w:val="28"/>
        </w:numPr>
        <w:ind w:firstLine="0"/>
      </w:pPr>
      <w:r>
        <w:t xml:space="preserve">Click </w:t>
      </w:r>
      <w:r w:rsidRPr="00C53CAC">
        <w:rPr>
          <w:b/>
        </w:rPr>
        <w:t>OK</w:t>
      </w:r>
    </w:p>
    <w:p w:rsidR="007167F0" w:rsidRDefault="007167F0" w:rsidP="0023122D">
      <w:pPr>
        <w:pStyle w:val="ExerciseStepLevel1"/>
        <w:numPr>
          <w:ilvl w:val="0"/>
          <w:numId w:val="0"/>
        </w:numPr>
        <w:tabs>
          <w:tab w:val="clear" w:pos="576"/>
        </w:tabs>
        <w:ind w:left="288"/>
      </w:pPr>
      <w:r>
        <w:t>Now there is a tab for Public Web.  If you click the tab it will open a new browser window and take you to the web site.</w:t>
      </w:r>
    </w:p>
    <w:p w:rsidR="007167F0" w:rsidRDefault="007167F0" w:rsidP="0023122D">
      <w:pPr>
        <w:pStyle w:val="ExerciseStepLevel1"/>
      </w:pPr>
      <w:r>
        <w:t>Hide the Reports tab</w:t>
      </w:r>
    </w:p>
    <w:p w:rsidR="007167F0" w:rsidRDefault="007167F0" w:rsidP="0023122D">
      <w:pPr>
        <w:pStyle w:val="ExerciseStepLevel1"/>
        <w:numPr>
          <w:ilvl w:val="1"/>
          <w:numId w:val="28"/>
        </w:numPr>
        <w:ind w:firstLine="0"/>
      </w:pPr>
      <w:r>
        <w:t xml:space="preserve">Click </w:t>
      </w:r>
      <w:r w:rsidRPr="00C53CAC">
        <w:rPr>
          <w:b/>
        </w:rPr>
        <w:t>Navigation</w:t>
      </w:r>
    </w:p>
    <w:p w:rsidR="007167F0" w:rsidRDefault="007167F0" w:rsidP="0023122D">
      <w:pPr>
        <w:pStyle w:val="ExerciseStepLevel1"/>
        <w:numPr>
          <w:ilvl w:val="1"/>
          <w:numId w:val="28"/>
        </w:numPr>
        <w:ind w:firstLine="0"/>
      </w:pPr>
      <w:r>
        <w:t xml:space="preserve">Click </w:t>
      </w:r>
      <w:r w:rsidRPr="00C53CAC">
        <w:rPr>
          <w:b/>
        </w:rPr>
        <w:t>Reports</w:t>
      </w:r>
    </w:p>
    <w:p w:rsidR="007167F0" w:rsidRDefault="007167F0" w:rsidP="0023122D">
      <w:pPr>
        <w:pStyle w:val="ExerciseStepLevel1"/>
        <w:numPr>
          <w:ilvl w:val="1"/>
          <w:numId w:val="28"/>
        </w:numPr>
        <w:ind w:firstLine="0"/>
      </w:pPr>
      <w:r>
        <w:t xml:space="preserve">Click </w:t>
      </w:r>
      <w:r w:rsidRPr="00C53CAC">
        <w:rPr>
          <w:b/>
        </w:rPr>
        <w:t>Hide</w:t>
      </w:r>
    </w:p>
    <w:p w:rsidR="007167F0" w:rsidRDefault="007167F0" w:rsidP="0023122D">
      <w:pPr>
        <w:pStyle w:val="ExerciseStepLevel1"/>
        <w:numPr>
          <w:ilvl w:val="1"/>
          <w:numId w:val="28"/>
        </w:numPr>
        <w:ind w:firstLine="0"/>
      </w:pPr>
      <w:r>
        <w:t xml:space="preserve">Click </w:t>
      </w:r>
      <w:r w:rsidRPr="00C53CAC">
        <w:rPr>
          <w:b/>
        </w:rPr>
        <w:t>OK</w:t>
      </w:r>
    </w:p>
    <w:p w:rsidR="007167F0" w:rsidRDefault="007167F0" w:rsidP="0023122D">
      <w:pPr>
        <w:pStyle w:val="ExerciseStepLevel1"/>
      </w:pPr>
      <w:r>
        <w:t>Remove the pages from the drop down below News</w:t>
      </w:r>
    </w:p>
    <w:p w:rsidR="007167F0" w:rsidRDefault="007167F0" w:rsidP="0093791A">
      <w:pPr>
        <w:pStyle w:val="ExerciseStepLevel1"/>
        <w:numPr>
          <w:ilvl w:val="1"/>
          <w:numId w:val="28"/>
        </w:numPr>
        <w:ind w:firstLine="0"/>
      </w:pPr>
      <w:r>
        <w:t xml:space="preserve">Click the </w:t>
      </w:r>
      <w:r w:rsidRPr="00C53CAC">
        <w:rPr>
          <w:b/>
        </w:rPr>
        <w:t>News</w:t>
      </w:r>
      <w:r>
        <w:t xml:space="preserve"> tab</w:t>
      </w:r>
    </w:p>
    <w:p w:rsidR="007167F0" w:rsidRDefault="007167F0" w:rsidP="0093791A">
      <w:pPr>
        <w:pStyle w:val="ExerciseStepLevel1"/>
        <w:numPr>
          <w:ilvl w:val="1"/>
          <w:numId w:val="28"/>
        </w:numPr>
        <w:ind w:firstLine="0"/>
      </w:pPr>
      <w:r>
        <w:t xml:space="preserve">Click Site Actions &gt; Site Settings &gt; </w:t>
      </w:r>
      <w:r w:rsidRPr="00C53CAC">
        <w:rPr>
          <w:b/>
        </w:rPr>
        <w:t>Modify All Site Settings</w:t>
      </w:r>
    </w:p>
    <w:p w:rsidR="007167F0" w:rsidRDefault="007167F0" w:rsidP="0093791A">
      <w:pPr>
        <w:pStyle w:val="ExerciseStepLevel1"/>
        <w:numPr>
          <w:ilvl w:val="1"/>
          <w:numId w:val="28"/>
        </w:numPr>
        <w:ind w:firstLine="0"/>
      </w:pPr>
      <w:r>
        <w:t xml:space="preserve">Click </w:t>
      </w:r>
      <w:r w:rsidRPr="00C53CAC">
        <w:rPr>
          <w:b/>
        </w:rPr>
        <w:t>Navigation</w:t>
      </w:r>
    </w:p>
    <w:p w:rsidR="007167F0" w:rsidRDefault="007167F0" w:rsidP="0093791A">
      <w:pPr>
        <w:pStyle w:val="ExerciseStepLevel1"/>
        <w:numPr>
          <w:ilvl w:val="0"/>
          <w:numId w:val="0"/>
        </w:numPr>
        <w:ind w:left="288"/>
      </w:pPr>
      <w:r>
        <w:t>Notice now you have several new options.  You can choose to use Global Navigation of the parent or not, also you can choose to show the Current Navigation of the parent or this site.</w:t>
      </w:r>
    </w:p>
    <w:p w:rsidR="007167F0" w:rsidRDefault="007167F0" w:rsidP="0093791A">
      <w:pPr>
        <w:pStyle w:val="ExerciseStepLevel1"/>
        <w:numPr>
          <w:ilvl w:val="1"/>
          <w:numId w:val="28"/>
        </w:numPr>
        <w:ind w:firstLine="0"/>
      </w:pPr>
      <w:r>
        <w:t xml:space="preserve">In the Subsites and Pages section deselect </w:t>
      </w:r>
      <w:r w:rsidRPr="00C53CAC">
        <w:rPr>
          <w:b/>
        </w:rPr>
        <w:t>Show pages</w:t>
      </w:r>
    </w:p>
    <w:p w:rsidR="007167F0" w:rsidRDefault="007167F0" w:rsidP="0093791A">
      <w:pPr>
        <w:pStyle w:val="ExerciseStepLevel1"/>
        <w:numPr>
          <w:ilvl w:val="1"/>
          <w:numId w:val="28"/>
        </w:numPr>
        <w:ind w:firstLine="0"/>
      </w:pPr>
      <w:r>
        <w:t xml:space="preserve">Click </w:t>
      </w:r>
      <w:r w:rsidRPr="00C53CAC">
        <w:rPr>
          <w:b/>
        </w:rPr>
        <w:t>OK</w:t>
      </w:r>
    </w:p>
    <w:p w:rsidR="007167F0" w:rsidRDefault="007167F0" w:rsidP="00690C2B">
      <w:pPr>
        <w:pStyle w:val="ExerciseStepLevel1"/>
        <w:numPr>
          <w:ilvl w:val="0"/>
          <w:numId w:val="0"/>
        </w:numPr>
        <w:ind w:left="288"/>
      </w:pPr>
      <w:r>
        <w:lastRenderedPageBreak/>
        <w:t>Notice under News now there are no drop downs.  Whenever you want to affect a tab you should always need to go to that sites Navigation options to make the change.</w:t>
      </w:r>
    </w:p>
    <w:p w:rsidR="007167F0" w:rsidRDefault="007167F0" w:rsidP="00017018">
      <w:pPr>
        <w:pStyle w:val="ExerciseStepLevel1"/>
      </w:pPr>
      <w:r>
        <w:t>Navigate to HR Work Site</w:t>
      </w:r>
    </w:p>
    <w:p w:rsidR="007167F0" w:rsidRDefault="007167F0" w:rsidP="00690C2B">
      <w:pPr>
        <w:pStyle w:val="ExerciseStepLevel1"/>
        <w:numPr>
          <w:ilvl w:val="1"/>
          <w:numId w:val="28"/>
        </w:numPr>
        <w:ind w:firstLine="0"/>
      </w:pPr>
      <w:r>
        <w:t xml:space="preserve">Click the </w:t>
      </w:r>
      <w:r w:rsidRPr="00C53CAC">
        <w:rPr>
          <w:b/>
        </w:rPr>
        <w:t>Departments</w:t>
      </w:r>
      <w:r>
        <w:t xml:space="preserve"> tab</w:t>
      </w:r>
    </w:p>
    <w:p w:rsidR="007167F0" w:rsidRDefault="007167F0" w:rsidP="00690C2B">
      <w:pPr>
        <w:pStyle w:val="ExerciseStepLevel1"/>
        <w:numPr>
          <w:ilvl w:val="1"/>
          <w:numId w:val="28"/>
        </w:numPr>
        <w:ind w:firstLine="0"/>
      </w:pPr>
      <w:r>
        <w:t xml:space="preserve">Click </w:t>
      </w:r>
      <w:r w:rsidRPr="00C53CAC">
        <w:rPr>
          <w:b/>
        </w:rPr>
        <w:t>HR</w:t>
      </w:r>
      <w:r>
        <w:t xml:space="preserve"> from the Current Navigation</w:t>
      </w:r>
    </w:p>
    <w:p w:rsidR="007167F0" w:rsidRDefault="007167F0" w:rsidP="00690C2B">
      <w:pPr>
        <w:pStyle w:val="ExerciseStepLevel1"/>
        <w:numPr>
          <w:ilvl w:val="1"/>
          <w:numId w:val="28"/>
        </w:numPr>
        <w:ind w:firstLine="0"/>
      </w:pPr>
      <w:r>
        <w:t xml:space="preserve">Click </w:t>
      </w:r>
      <w:r w:rsidRPr="00C53CAC">
        <w:rPr>
          <w:b/>
        </w:rPr>
        <w:t>HR Work Site</w:t>
      </w:r>
      <w:r>
        <w:t xml:space="preserve"> from the Current Navigation</w:t>
      </w:r>
    </w:p>
    <w:p w:rsidR="007167F0" w:rsidRDefault="007167F0" w:rsidP="00017018">
      <w:pPr>
        <w:pStyle w:val="ExerciseStepLevel1"/>
      </w:pPr>
      <w:r>
        <w:t>The HR Work Site is an area just for the HR Team.  As they build out this area they will have many sub-sites and would like to have their own Global Navigation from this site down.  You need to setup HR Work Site to use its own Global Navigation.</w:t>
      </w:r>
    </w:p>
    <w:p w:rsidR="007167F0" w:rsidRDefault="007167F0" w:rsidP="00017018">
      <w:pPr>
        <w:pStyle w:val="ExerciseStepLevel1"/>
        <w:numPr>
          <w:ilvl w:val="1"/>
          <w:numId w:val="28"/>
        </w:numPr>
        <w:ind w:firstLine="0"/>
      </w:pPr>
      <w:r>
        <w:t xml:space="preserve">Click Site Actions &gt; </w:t>
      </w:r>
      <w:r w:rsidRPr="00C53CAC">
        <w:rPr>
          <w:b/>
        </w:rPr>
        <w:t>Site Settings</w:t>
      </w:r>
    </w:p>
    <w:p w:rsidR="007167F0" w:rsidRDefault="007167F0" w:rsidP="00017018">
      <w:pPr>
        <w:pStyle w:val="ExerciseStepLevel1"/>
        <w:numPr>
          <w:ilvl w:val="1"/>
          <w:numId w:val="28"/>
        </w:numPr>
        <w:ind w:firstLine="0"/>
      </w:pPr>
      <w:r>
        <w:t xml:space="preserve">Click </w:t>
      </w:r>
      <w:r w:rsidRPr="00C53CAC">
        <w:rPr>
          <w:b/>
        </w:rPr>
        <w:t>Navigation</w:t>
      </w:r>
    </w:p>
    <w:p w:rsidR="007167F0" w:rsidRDefault="007167F0" w:rsidP="00017018">
      <w:pPr>
        <w:pStyle w:val="ExerciseStepLevel1"/>
        <w:numPr>
          <w:ilvl w:val="1"/>
          <w:numId w:val="28"/>
        </w:numPr>
        <w:ind w:firstLine="0"/>
      </w:pPr>
      <w:r>
        <w:t xml:space="preserve">In the Global Navigation section click </w:t>
      </w:r>
      <w:r w:rsidRPr="00A160C9">
        <w:rPr>
          <w:b/>
        </w:rPr>
        <w:t>Display the navigation items below the current site</w:t>
      </w:r>
    </w:p>
    <w:p w:rsidR="007167F0" w:rsidRDefault="007167F0" w:rsidP="00017018">
      <w:pPr>
        <w:pStyle w:val="ExerciseStepLevel1"/>
        <w:numPr>
          <w:ilvl w:val="1"/>
          <w:numId w:val="28"/>
        </w:numPr>
        <w:ind w:firstLine="0"/>
      </w:pPr>
      <w:r>
        <w:t xml:space="preserve">Click </w:t>
      </w:r>
      <w:r w:rsidRPr="00A160C9">
        <w:rPr>
          <w:b/>
        </w:rPr>
        <w:t>OK</w:t>
      </w:r>
    </w:p>
    <w:p w:rsidR="007167F0" w:rsidRDefault="007167F0" w:rsidP="00017018">
      <w:pPr>
        <w:pStyle w:val="ExerciseStepLevel1"/>
        <w:numPr>
          <w:ilvl w:val="1"/>
          <w:numId w:val="28"/>
        </w:numPr>
        <w:ind w:firstLine="0"/>
      </w:pPr>
      <w:r>
        <w:t xml:space="preserve">Click the </w:t>
      </w:r>
      <w:r w:rsidRPr="00A160C9">
        <w:rPr>
          <w:b/>
        </w:rPr>
        <w:t>HR Work Site</w:t>
      </w:r>
      <w:r>
        <w:t xml:space="preserve"> tab</w:t>
      </w:r>
    </w:p>
    <w:p w:rsidR="007167F0" w:rsidRDefault="007167F0" w:rsidP="008769CE">
      <w:pPr>
        <w:pStyle w:val="ExerciseStepLevel1"/>
        <w:numPr>
          <w:ilvl w:val="0"/>
          <w:numId w:val="0"/>
        </w:numPr>
        <w:tabs>
          <w:tab w:val="clear" w:pos="576"/>
        </w:tabs>
        <w:ind w:left="288"/>
      </w:pPr>
      <w:r>
        <w:t>Notice now there is only one tab in the Global Navigation.  You can now build out the HR Global Navigation. Also, if you look in the top left hand corner of the screen you will see The TPG Portal &gt; HR Work Site.  This is giving you a global breadcrumb for getting back to the portal above.</w:t>
      </w:r>
    </w:p>
    <w:p w:rsidR="007167F0" w:rsidRDefault="007167F0" w:rsidP="00BC4D83">
      <w:pPr>
        <w:pStyle w:val="Heading2"/>
      </w:pPr>
      <w:r>
        <w:t>Exercise 2: Build out the HR site Structure</w:t>
      </w:r>
    </w:p>
    <w:p w:rsidR="007167F0" w:rsidRDefault="007167F0" w:rsidP="00BC4D83">
      <w:pPr>
        <w:pStyle w:val="LabOverview"/>
      </w:pPr>
      <w:r>
        <w:t>From here Betsy would like to start building out her own structure and navigation.  She currently only has contributor access to the site.  Add her to site owners group.  Then she will create an HR managers meeting sub-site and add a tab for the HR site collection created earlier.</w:t>
      </w:r>
    </w:p>
    <w:p w:rsidR="007167F0" w:rsidRDefault="007167F0" w:rsidP="001E2BD3">
      <w:pPr>
        <w:pStyle w:val="ExerciseStepLevel1"/>
        <w:numPr>
          <w:ilvl w:val="0"/>
          <w:numId w:val="30"/>
        </w:numPr>
      </w:pPr>
      <w:r>
        <w:t>Add Betsy as a site owner</w:t>
      </w:r>
    </w:p>
    <w:p w:rsidR="007167F0" w:rsidRDefault="007167F0" w:rsidP="001E2BD3">
      <w:pPr>
        <w:pStyle w:val="ExerciseStepLevel1"/>
        <w:numPr>
          <w:ilvl w:val="1"/>
          <w:numId w:val="30"/>
        </w:numPr>
        <w:ind w:firstLine="0"/>
      </w:pPr>
      <w:r>
        <w:t xml:space="preserve">Click Site Actions &gt; </w:t>
      </w:r>
      <w:r w:rsidRPr="00A160C9">
        <w:rPr>
          <w:b/>
        </w:rPr>
        <w:t>Site Settings</w:t>
      </w:r>
    </w:p>
    <w:p w:rsidR="007167F0" w:rsidRDefault="007167F0" w:rsidP="001E2BD3">
      <w:pPr>
        <w:pStyle w:val="ExerciseStepLevel1"/>
        <w:numPr>
          <w:ilvl w:val="1"/>
          <w:numId w:val="30"/>
        </w:numPr>
        <w:ind w:firstLine="0"/>
      </w:pPr>
      <w:r>
        <w:t xml:space="preserve">Click </w:t>
      </w:r>
      <w:r w:rsidRPr="00A160C9">
        <w:rPr>
          <w:b/>
        </w:rPr>
        <w:t>People and Groups</w:t>
      </w:r>
    </w:p>
    <w:p w:rsidR="007167F0" w:rsidRDefault="007167F0" w:rsidP="001E2BD3">
      <w:pPr>
        <w:pStyle w:val="ExerciseStepLevel1"/>
        <w:numPr>
          <w:ilvl w:val="1"/>
          <w:numId w:val="30"/>
        </w:numPr>
        <w:ind w:firstLine="0"/>
      </w:pPr>
      <w:r>
        <w:t xml:space="preserve">Click </w:t>
      </w:r>
      <w:r w:rsidRPr="00A160C9">
        <w:rPr>
          <w:b/>
        </w:rPr>
        <w:t>New</w:t>
      </w:r>
    </w:p>
    <w:p w:rsidR="007167F0" w:rsidRDefault="007167F0" w:rsidP="001E2BD3">
      <w:pPr>
        <w:pStyle w:val="ExerciseStepLevel1"/>
        <w:numPr>
          <w:ilvl w:val="1"/>
          <w:numId w:val="30"/>
        </w:numPr>
        <w:ind w:firstLine="0"/>
      </w:pPr>
      <w:r>
        <w:t xml:space="preserve">Users/Groups = </w:t>
      </w:r>
      <w:r w:rsidRPr="00A160C9">
        <w:rPr>
          <w:b/>
        </w:rPr>
        <w:t>tpg\Betsy</w:t>
      </w:r>
    </w:p>
    <w:p w:rsidR="007167F0" w:rsidRDefault="007167F0" w:rsidP="001E2BD3">
      <w:pPr>
        <w:pStyle w:val="ExerciseStepLevel1"/>
        <w:numPr>
          <w:ilvl w:val="1"/>
          <w:numId w:val="30"/>
        </w:numPr>
        <w:ind w:firstLine="0"/>
      </w:pPr>
      <w:r>
        <w:t xml:space="preserve">Add users to a SharePoint group = </w:t>
      </w:r>
      <w:r w:rsidRPr="00A160C9">
        <w:rPr>
          <w:b/>
        </w:rPr>
        <w:t>HR Work Site Owners [Full Control]</w:t>
      </w:r>
    </w:p>
    <w:p w:rsidR="007167F0" w:rsidRDefault="007167F0" w:rsidP="001E2BD3">
      <w:pPr>
        <w:pStyle w:val="ExerciseStepLevel1"/>
        <w:numPr>
          <w:ilvl w:val="1"/>
          <w:numId w:val="30"/>
        </w:numPr>
        <w:ind w:firstLine="0"/>
      </w:pPr>
      <w:r>
        <w:t xml:space="preserve">Deselect </w:t>
      </w:r>
      <w:r w:rsidRPr="00A160C9">
        <w:rPr>
          <w:b/>
        </w:rPr>
        <w:t>Send Welcome e-mail</w:t>
      </w:r>
    </w:p>
    <w:p w:rsidR="007167F0" w:rsidRDefault="007167F0" w:rsidP="001E2BD3">
      <w:pPr>
        <w:pStyle w:val="ExerciseStepLevel1"/>
        <w:numPr>
          <w:ilvl w:val="1"/>
          <w:numId w:val="30"/>
        </w:numPr>
        <w:ind w:firstLine="0"/>
      </w:pPr>
      <w:r>
        <w:t xml:space="preserve">Click </w:t>
      </w:r>
      <w:r w:rsidRPr="00A160C9">
        <w:rPr>
          <w:b/>
        </w:rPr>
        <w:t>OK</w:t>
      </w:r>
    </w:p>
    <w:p w:rsidR="007167F0" w:rsidRDefault="007167F0" w:rsidP="001E2BD3">
      <w:pPr>
        <w:pStyle w:val="ExerciseStepLevel1"/>
        <w:numPr>
          <w:ilvl w:val="0"/>
          <w:numId w:val="30"/>
        </w:numPr>
      </w:pPr>
      <w:r>
        <w:t>Sign in as Betsy</w:t>
      </w:r>
    </w:p>
    <w:p w:rsidR="007167F0" w:rsidRDefault="007167F0" w:rsidP="001E2BD3">
      <w:pPr>
        <w:pStyle w:val="ExerciseStepLevel1"/>
        <w:numPr>
          <w:ilvl w:val="1"/>
          <w:numId w:val="30"/>
        </w:numPr>
        <w:ind w:firstLine="0"/>
      </w:pPr>
      <w:r>
        <w:t xml:space="preserve">Click </w:t>
      </w:r>
      <w:r w:rsidRPr="00A160C9">
        <w:rPr>
          <w:b/>
        </w:rPr>
        <w:t>Welcome Alan Admin</w:t>
      </w:r>
    </w:p>
    <w:p w:rsidR="007167F0" w:rsidRDefault="007167F0" w:rsidP="001E2BD3">
      <w:pPr>
        <w:pStyle w:val="ExerciseStepLevel1"/>
        <w:numPr>
          <w:ilvl w:val="1"/>
          <w:numId w:val="30"/>
        </w:numPr>
        <w:ind w:firstLine="0"/>
      </w:pPr>
      <w:r>
        <w:t xml:space="preserve">Click </w:t>
      </w:r>
      <w:r w:rsidRPr="00A160C9">
        <w:rPr>
          <w:b/>
        </w:rPr>
        <w:t>Sign in as Different User</w:t>
      </w:r>
    </w:p>
    <w:p w:rsidR="007167F0" w:rsidRDefault="007167F0" w:rsidP="001E2BD3">
      <w:pPr>
        <w:pStyle w:val="ExerciseStepLevel1"/>
        <w:numPr>
          <w:ilvl w:val="1"/>
          <w:numId w:val="30"/>
        </w:numPr>
        <w:ind w:firstLine="0"/>
      </w:pPr>
      <w:r>
        <w:t xml:space="preserve">User name = </w:t>
      </w:r>
      <w:r w:rsidRPr="00A160C9">
        <w:rPr>
          <w:b/>
        </w:rPr>
        <w:t>tpg\betsy</w:t>
      </w:r>
    </w:p>
    <w:p w:rsidR="007167F0" w:rsidRDefault="007167F0" w:rsidP="001E2BD3">
      <w:pPr>
        <w:pStyle w:val="ExerciseStepLevel1"/>
        <w:numPr>
          <w:ilvl w:val="1"/>
          <w:numId w:val="30"/>
        </w:numPr>
        <w:ind w:firstLine="0"/>
      </w:pPr>
      <w:r>
        <w:t xml:space="preserve">Password = </w:t>
      </w:r>
      <w:r w:rsidRPr="00A160C9">
        <w:rPr>
          <w:b/>
        </w:rPr>
        <w:t>pass@word1</w:t>
      </w:r>
    </w:p>
    <w:p w:rsidR="007167F0" w:rsidRDefault="007167F0" w:rsidP="001E2BD3">
      <w:pPr>
        <w:pStyle w:val="ExerciseStepLevel1"/>
        <w:numPr>
          <w:ilvl w:val="1"/>
          <w:numId w:val="30"/>
        </w:numPr>
        <w:ind w:firstLine="0"/>
      </w:pPr>
      <w:r>
        <w:t xml:space="preserve">Click </w:t>
      </w:r>
      <w:r w:rsidRPr="00A160C9">
        <w:rPr>
          <w:b/>
        </w:rPr>
        <w:t>OK</w:t>
      </w:r>
    </w:p>
    <w:p w:rsidR="007167F0" w:rsidRDefault="007167F0" w:rsidP="001E2BD3">
      <w:pPr>
        <w:pStyle w:val="ExerciseStepLevel1"/>
        <w:numPr>
          <w:ilvl w:val="0"/>
          <w:numId w:val="30"/>
        </w:numPr>
      </w:pPr>
      <w:r>
        <w:lastRenderedPageBreak/>
        <w:t>Create the Manager Meeting Site</w:t>
      </w:r>
    </w:p>
    <w:p w:rsidR="007167F0" w:rsidRDefault="007167F0" w:rsidP="001E2BD3">
      <w:pPr>
        <w:pStyle w:val="ExerciseStepLevel1"/>
        <w:numPr>
          <w:ilvl w:val="1"/>
          <w:numId w:val="30"/>
        </w:numPr>
        <w:ind w:firstLine="0"/>
      </w:pPr>
      <w:r>
        <w:t xml:space="preserve">Click Site Actions &gt; </w:t>
      </w:r>
      <w:r w:rsidRPr="00A160C9">
        <w:rPr>
          <w:b/>
        </w:rPr>
        <w:t>Create</w:t>
      </w:r>
    </w:p>
    <w:p w:rsidR="007167F0" w:rsidRDefault="007167F0" w:rsidP="001E2BD3">
      <w:pPr>
        <w:pStyle w:val="ExerciseStepLevel1"/>
        <w:numPr>
          <w:ilvl w:val="1"/>
          <w:numId w:val="30"/>
        </w:numPr>
        <w:ind w:firstLine="0"/>
      </w:pPr>
      <w:r>
        <w:t xml:space="preserve">Under Web pages click </w:t>
      </w:r>
      <w:r w:rsidRPr="00A160C9">
        <w:rPr>
          <w:b/>
        </w:rPr>
        <w:t>Sites and Workspaces</w:t>
      </w:r>
    </w:p>
    <w:p w:rsidR="007167F0" w:rsidRDefault="007167F0" w:rsidP="001E2BD3">
      <w:pPr>
        <w:pStyle w:val="ExerciseStepLevel1"/>
        <w:numPr>
          <w:ilvl w:val="1"/>
          <w:numId w:val="30"/>
        </w:numPr>
        <w:ind w:firstLine="0"/>
      </w:pPr>
      <w:r>
        <w:t xml:space="preserve">Title = </w:t>
      </w:r>
      <w:r w:rsidRPr="00A160C9">
        <w:rPr>
          <w:b/>
        </w:rPr>
        <w:t>Manager Meeting Site</w:t>
      </w:r>
    </w:p>
    <w:p w:rsidR="007167F0" w:rsidRDefault="007167F0" w:rsidP="001E2BD3">
      <w:pPr>
        <w:pStyle w:val="ExerciseStepLevel1"/>
        <w:numPr>
          <w:ilvl w:val="1"/>
          <w:numId w:val="30"/>
        </w:numPr>
        <w:ind w:firstLine="0"/>
      </w:pPr>
      <w:r>
        <w:t xml:space="preserve">URL = </w:t>
      </w:r>
      <w:r w:rsidRPr="00A160C9">
        <w:rPr>
          <w:b/>
        </w:rPr>
        <w:t>/managermeeting</w:t>
      </w:r>
    </w:p>
    <w:p w:rsidR="007167F0" w:rsidRDefault="007167F0" w:rsidP="001E2BD3">
      <w:pPr>
        <w:pStyle w:val="ExerciseStepLevel1"/>
        <w:numPr>
          <w:ilvl w:val="1"/>
          <w:numId w:val="30"/>
        </w:numPr>
        <w:ind w:firstLine="0"/>
      </w:pPr>
      <w:r>
        <w:t xml:space="preserve">Choose the </w:t>
      </w:r>
      <w:r w:rsidRPr="00A160C9">
        <w:rPr>
          <w:b/>
        </w:rPr>
        <w:t>Meetings</w:t>
      </w:r>
      <w:r>
        <w:t xml:space="preserve"> tab</w:t>
      </w:r>
    </w:p>
    <w:p w:rsidR="007167F0" w:rsidRDefault="007167F0" w:rsidP="001E2BD3">
      <w:pPr>
        <w:pStyle w:val="ExerciseStepLevel1"/>
        <w:numPr>
          <w:ilvl w:val="1"/>
          <w:numId w:val="30"/>
        </w:numPr>
        <w:ind w:firstLine="0"/>
      </w:pPr>
      <w:r>
        <w:t xml:space="preserve">Select </w:t>
      </w:r>
      <w:r w:rsidRPr="00A160C9">
        <w:rPr>
          <w:b/>
        </w:rPr>
        <w:t>Decision Meeting Workspace</w:t>
      </w:r>
    </w:p>
    <w:p w:rsidR="007167F0" w:rsidRDefault="007167F0" w:rsidP="001E2BD3">
      <w:pPr>
        <w:pStyle w:val="ExerciseStepLevel1"/>
        <w:numPr>
          <w:ilvl w:val="1"/>
          <w:numId w:val="30"/>
        </w:numPr>
        <w:ind w:firstLine="0"/>
      </w:pPr>
      <w:r>
        <w:t xml:space="preserve">Click </w:t>
      </w:r>
      <w:r w:rsidRPr="00A160C9">
        <w:rPr>
          <w:b/>
        </w:rPr>
        <w:t>user unique permissions</w:t>
      </w:r>
    </w:p>
    <w:p w:rsidR="007167F0" w:rsidRDefault="007167F0" w:rsidP="001E2BD3">
      <w:pPr>
        <w:pStyle w:val="ExerciseStepLevel1"/>
        <w:numPr>
          <w:ilvl w:val="1"/>
          <w:numId w:val="30"/>
        </w:numPr>
        <w:ind w:firstLine="0"/>
      </w:pPr>
      <w:r>
        <w:t xml:space="preserve">Click </w:t>
      </w:r>
      <w:r w:rsidRPr="00A160C9">
        <w:rPr>
          <w:b/>
        </w:rPr>
        <w:t>Create</w:t>
      </w:r>
    </w:p>
    <w:p w:rsidR="007167F0" w:rsidRDefault="007167F0" w:rsidP="001E2BD3">
      <w:pPr>
        <w:pStyle w:val="ExerciseStepLevel1"/>
        <w:numPr>
          <w:ilvl w:val="1"/>
          <w:numId w:val="30"/>
        </w:numPr>
        <w:ind w:firstLine="0"/>
      </w:pPr>
      <w:r>
        <w:t xml:space="preserve">Take the defaults </w:t>
      </w:r>
    </w:p>
    <w:p w:rsidR="007167F0" w:rsidRDefault="007167F0" w:rsidP="001E2BD3">
      <w:pPr>
        <w:pStyle w:val="ExerciseStepLevel1"/>
        <w:numPr>
          <w:ilvl w:val="1"/>
          <w:numId w:val="30"/>
        </w:numPr>
        <w:ind w:firstLine="0"/>
      </w:pPr>
      <w:r>
        <w:t xml:space="preserve">Click </w:t>
      </w:r>
      <w:r w:rsidRPr="00A160C9">
        <w:rPr>
          <w:b/>
        </w:rPr>
        <w:t>OK</w:t>
      </w:r>
      <w:r>
        <w:t xml:space="preserve"> </w:t>
      </w:r>
    </w:p>
    <w:p w:rsidR="007167F0" w:rsidRDefault="007167F0" w:rsidP="001E2BD3">
      <w:pPr>
        <w:pStyle w:val="ExerciseStepLevel1"/>
        <w:numPr>
          <w:ilvl w:val="0"/>
          <w:numId w:val="30"/>
        </w:numPr>
      </w:pPr>
      <w:r>
        <w:t>The Meeting site automatically used it is own Global Navigation.  Switch it to use the HR Work Site navigation</w:t>
      </w:r>
    </w:p>
    <w:p w:rsidR="007167F0" w:rsidRDefault="007167F0" w:rsidP="00862A56">
      <w:pPr>
        <w:pStyle w:val="ExerciseStepLevel1"/>
        <w:numPr>
          <w:ilvl w:val="1"/>
          <w:numId w:val="30"/>
        </w:numPr>
        <w:ind w:firstLine="0"/>
      </w:pPr>
      <w:r>
        <w:t xml:space="preserve">Click Site Actions &gt; </w:t>
      </w:r>
      <w:r w:rsidRPr="00A160C9">
        <w:rPr>
          <w:b/>
        </w:rPr>
        <w:t>Site Settings</w:t>
      </w:r>
    </w:p>
    <w:p w:rsidR="007167F0" w:rsidRDefault="007167F0" w:rsidP="00862A56">
      <w:pPr>
        <w:pStyle w:val="ExerciseStepLevel1"/>
        <w:numPr>
          <w:ilvl w:val="1"/>
          <w:numId w:val="30"/>
        </w:numPr>
        <w:ind w:firstLine="0"/>
      </w:pPr>
      <w:r>
        <w:t xml:space="preserve">Click </w:t>
      </w:r>
      <w:r w:rsidRPr="00A160C9">
        <w:rPr>
          <w:b/>
        </w:rPr>
        <w:t>Navigation</w:t>
      </w:r>
    </w:p>
    <w:p w:rsidR="007167F0" w:rsidRDefault="007167F0" w:rsidP="00862A56">
      <w:pPr>
        <w:pStyle w:val="ExerciseStepLevel1"/>
        <w:numPr>
          <w:ilvl w:val="1"/>
          <w:numId w:val="30"/>
        </w:numPr>
        <w:ind w:firstLine="0"/>
      </w:pPr>
      <w:r>
        <w:t xml:space="preserve">Under Global Navigation choose </w:t>
      </w:r>
      <w:r w:rsidRPr="00A160C9">
        <w:rPr>
          <w:b/>
        </w:rPr>
        <w:t>Display the same navigation items as the parent site</w:t>
      </w:r>
    </w:p>
    <w:p w:rsidR="007167F0" w:rsidRDefault="007167F0" w:rsidP="00862A56">
      <w:pPr>
        <w:pStyle w:val="ExerciseStepLevel1"/>
        <w:numPr>
          <w:ilvl w:val="1"/>
          <w:numId w:val="30"/>
        </w:numPr>
        <w:ind w:firstLine="0"/>
      </w:pPr>
      <w:r>
        <w:t xml:space="preserve">Click </w:t>
      </w:r>
      <w:r w:rsidRPr="00A160C9">
        <w:rPr>
          <w:b/>
        </w:rPr>
        <w:t>OK</w:t>
      </w:r>
    </w:p>
    <w:p w:rsidR="007167F0" w:rsidRDefault="007167F0" w:rsidP="00862A56">
      <w:pPr>
        <w:pStyle w:val="ExerciseStepLevel1"/>
        <w:numPr>
          <w:ilvl w:val="0"/>
          <w:numId w:val="30"/>
        </w:numPr>
      </w:pPr>
      <w:r>
        <w:t>Now set the HR Work Site to show sub sites</w:t>
      </w:r>
    </w:p>
    <w:p w:rsidR="007167F0" w:rsidRDefault="007167F0" w:rsidP="00862A56">
      <w:pPr>
        <w:pStyle w:val="ExerciseStepLevel1"/>
        <w:numPr>
          <w:ilvl w:val="1"/>
          <w:numId w:val="30"/>
        </w:numPr>
        <w:ind w:firstLine="0"/>
      </w:pPr>
      <w:r>
        <w:t xml:space="preserve">Click the </w:t>
      </w:r>
      <w:r w:rsidRPr="00A160C9">
        <w:rPr>
          <w:b/>
        </w:rPr>
        <w:t>HR Work Site</w:t>
      </w:r>
      <w:r>
        <w:t xml:space="preserve"> tab</w:t>
      </w:r>
    </w:p>
    <w:p w:rsidR="007167F0" w:rsidRDefault="007167F0" w:rsidP="00862A56">
      <w:pPr>
        <w:pStyle w:val="ExerciseStepLevel1"/>
        <w:numPr>
          <w:ilvl w:val="1"/>
          <w:numId w:val="30"/>
        </w:numPr>
        <w:ind w:firstLine="0"/>
      </w:pPr>
      <w:r>
        <w:t xml:space="preserve">Click Site Actions &gt; </w:t>
      </w:r>
      <w:r w:rsidRPr="00A160C9">
        <w:rPr>
          <w:b/>
        </w:rPr>
        <w:t>Site Settings</w:t>
      </w:r>
    </w:p>
    <w:p w:rsidR="007167F0" w:rsidRDefault="007167F0" w:rsidP="00862A56">
      <w:pPr>
        <w:pStyle w:val="ExerciseStepLevel1"/>
        <w:numPr>
          <w:ilvl w:val="1"/>
          <w:numId w:val="30"/>
        </w:numPr>
        <w:ind w:firstLine="0"/>
      </w:pPr>
      <w:r>
        <w:t xml:space="preserve">Click </w:t>
      </w:r>
      <w:r w:rsidRPr="00A160C9">
        <w:rPr>
          <w:b/>
        </w:rPr>
        <w:t>Navigation</w:t>
      </w:r>
    </w:p>
    <w:p w:rsidR="007167F0" w:rsidRDefault="007167F0" w:rsidP="00862A56">
      <w:pPr>
        <w:pStyle w:val="ExerciseStepLevel1"/>
        <w:numPr>
          <w:ilvl w:val="1"/>
          <w:numId w:val="30"/>
        </w:numPr>
        <w:ind w:firstLine="0"/>
      </w:pPr>
      <w:r>
        <w:t xml:space="preserve">Select </w:t>
      </w:r>
      <w:r w:rsidRPr="00A160C9">
        <w:rPr>
          <w:b/>
        </w:rPr>
        <w:t>Show subsites</w:t>
      </w:r>
    </w:p>
    <w:p w:rsidR="007167F0" w:rsidRDefault="007167F0" w:rsidP="00862A56">
      <w:pPr>
        <w:pStyle w:val="ExerciseStepLevel1"/>
        <w:numPr>
          <w:ilvl w:val="1"/>
          <w:numId w:val="30"/>
        </w:numPr>
        <w:ind w:firstLine="0"/>
      </w:pPr>
      <w:r>
        <w:t xml:space="preserve">Click </w:t>
      </w:r>
      <w:r w:rsidRPr="00A160C9">
        <w:rPr>
          <w:b/>
        </w:rPr>
        <w:t>OK</w:t>
      </w:r>
    </w:p>
    <w:p w:rsidR="007167F0" w:rsidRDefault="007167F0" w:rsidP="004E2BD7">
      <w:pPr>
        <w:pStyle w:val="ExerciseStepLevel1"/>
        <w:numPr>
          <w:ilvl w:val="0"/>
          <w:numId w:val="0"/>
        </w:numPr>
        <w:ind w:left="288"/>
      </w:pPr>
      <w:r>
        <w:t>Now if you look at the Global Navigation bar you will see that the Manager Meeting Site automatically was added.</w:t>
      </w:r>
    </w:p>
    <w:p w:rsidR="007167F0" w:rsidRDefault="007167F0" w:rsidP="004E2BD7">
      <w:pPr>
        <w:pStyle w:val="ExerciseStepLevel1"/>
      </w:pPr>
      <w:r>
        <w:t>Add a link to http://portal.tpg.local/sites/hr</w:t>
      </w:r>
    </w:p>
    <w:p w:rsidR="007167F0" w:rsidRDefault="007167F0" w:rsidP="00707BC6">
      <w:pPr>
        <w:pStyle w:val="ExerciseStepLevel1"/>
        <w:numPr>
          <w:ilvl w:val="1"/>
          <w:numId w:val="28"/>
        </w:numPr>
        <w:ind w:firstLine="0"/>
      </w:pPr>
      <w:r>
        <w:t xml:space="preserve">Click </w:t>
      </w:r>
      <w:r w:rsidRPr="004266B1">
        <w:rPr>
          <w:b/>
        </w:rPr>
        <w:t>Navigation</w:t>
      </w:r>
    </w:p>
    <w:p w:rsidR="007167F0" w:rsidRDefault="007167F0" w:rsidP="00707BC6">
      <w:pPr>
        <w:pStyle w:val="ExerciseStepLevel1"/>
        <w:numPr>
          <w:ilvl w:val="1"/>
          <w:numId w:val="28"/>
        </w:numPr>
        <w:ind w:firstLine="0"/>
      </w:pPr>
      <w:r>
        <w:t xml:space="preserve">Click </w:t>
      </w:r>
      <w:r w:rsidRPr="004266B1">
        <w:rPr>
          <w:b/>
        </w:rPr>
        <w:t>Add Link</w:t>
      </w:r>
    </w:p>
    <w:p w:rsidR="007167F0" w:rsidRDefault="007167F0" w:rsidP="00707BC6">
      <w:pPr>
        <w:pStyle w:val="ExerciseStepLevel1"/>
        <w:numPr>
          <w:ilvl w:val="1"/>
          <w:numId w:val="28"/>
        </w:numPr>
        <w:ind w:firstLine="0"/>
      </w:pPr>
      <w:r>
        <w:t xml:space="preserve">Title = </w:t>
      </w:r>
      <w:r w:rsidRPr="004266B1">
        <w:rPr>
          <w:b/>
        </w:rPr>
        <w:t>HR Private Site</w:t>
      </w:r>
    </w:p>
    <w:p w:rsidR="007167F0" w:rsidRDefault="007167F0" w:rsidP="00707BC6">
      <w:pPr>
        <w:pStyle w:val="ExerciseStepLevel1"/>
        <w:numPr>
          <w:ilvl w:val="1"/>
          <w:numId w:val="28"/>
        </w:numPr>
        <w:ind w:firstLine="0"/>
      </w:pPr>
      <w:r>
        <w:t xml:space="preserve">URL = </w:t>
      </w:r>
      <w:r w:rsidRPr="004266B1">
        <w:rPr>
          <w:b/>
        </w:rPr>
        <w:t>http://portal.tpg.local/sites/hr</w:t>
      </w:r>
      <w:r>
        <w:t xml:space="preserve"> </w:t>
      </w:r>
    </w:p>
    <w:p w:rsidR="007167F0" w:rsidRDefault="007167F0" w:rsidP="00707BC6">
      <w:pPr>
        <w:pStyle w:val="ExerciseStepLevel1"/>
        <w:numPr>
          <w:ilvl w:val="1"/>
          <w:numId w:val="28"/>
        </w:numPr>
        <w:ind w:firstLine="0"/>
      </w:pPr>
      <w:r>
        <w:t xml:space="preserve">Click </w:t>
      </w:r>
      <w:r w:rsidRPr="004266B1">
        <w:rPr>
          <w:b/>
        </w:rPr>
        <w:t>OK</w:t>
      </w:r>
    </w:p>
    <w:p w:rsidR="007167F0" w:rsidRDefault="007167F0" w:rsidP="00707BC6">
      <w:pPr>
        <w:pStyle w:val="ExerciseStepLevel1"/>
        <w:numPr>
          <w:ilvl w:val="1"/>
          <w:numId w:val="28"/>
        </w:numPr>
        <w:ind w:firstLine="0"/>
      </w:pPr>
      <w:r>
        <w:t xml:space="preserve">Click </w:t>
      </w:r>
      <w:r w:rsidRPr="004266B1">
        <w:rPr>
          <w:b/>
        </w:rPr>
        <w:t>OK</w:t>
      </w:r>
    </w:p>
    <w:p w:rsidR="007167F0" w:rsidRDefault="007167F0" w:rsidP="004E2BD7">
      <w:pPr>
        <w:pStyle w:val="ExerciseStepLevel1"/>
      </w:pPr>
      <w:r>
        <w:t>Test Navigation</w:t>
      </w:r>
    </w:p>
    <w:p w:rsidR="007167F0" w:rsidRDefault="007167F0" w:rsidP="00707BC6">
      <w:pPr>
        <w:pStyle w:val="ExerciseStepLevel1"/>
        <w:numPr>
          <w:ilvl w:val="1"/>
          <w:numId w:val="28"/>
        </w:numPr>
        <w:ind w:firstLine="0"/>
      </w:pPr>
      <w:r>
        <w:t xml:space="preserve">Click the </w:t>
      </w:r>
      <w:r w:rsidRPr="004266B1">
        <w:rPr>
          <w:b/>
        </w:rPr>
        <w:t>HR Work Site</w:t>
      </w:r>
      <w:r>
        <w:t xml:space="preserve"> tab</w:t>
      </w:r>
    </w:p>
    <w:p w:rsidR="007167F0" w:rsidRDefault="007167F0" w:rsidP="00707BC6">
      <w:pPr>
        <w:pStyle w:val="ExerciseStepLevel1"/>
        <w:numPr>
          <w:ilvl w:val="1"/>
          <w:numId w:val="28"/>
        </w:numPr>
        <w:ind w:firstLine="0"/>
      </w:pPr>
      <w:r>
        <w:lastRenderedPageBreak/>
        <w:t xml:space="preserve">Sign in as </w:t>
      </w:r>
      <w:r w:rsidRPr="004266B1">
        <w:rPr>
          <w:b/>
        </w:rPr>
        <w:t>Amy</w:t>
      </w:r>
    </w:p>
    <w:p w:rsidR="007167F0" w:rsidRDefault="007167F0" w:rsidP="00707BC6">
      <w:pPr>
        <w:pStyle w:val="ExerciseStepLevel3"/>
      </w:pPr>
      <w:r>
        <w:t xml:space="preserve">Click </w:t>
      </w:r>
      <w:r w:rsidRPr="004266B1">
        <w:rPr>
          <w:b/>
        </w:rPr>
        <w:t>Welcome Betsy Ross</w:t>
      </w:r>
    </w:p>
    <w:p w:rsidR="007167F0" w:rsidRDefault="007167F0" w:rsidP="00707BC6">
      <w:pPr>
        <w:pStyle w:val="ExerciseStepLevel3"/>
      </w:pPr>
      <w:r>
        <w:t xml:space="preserve">Click </w:t>
      </w:r>
      <w:r w:rsidRPr="004266B1">
        <w:rPr>
          <w:b/>
        </w:rPr>
        <w:t>Sign in as Different User</w:t>
      </w:r>
    </w:p>
    <w:p w:rsidR="007167F0" w:rsidRDefault="007167F0" w:rsidP="00707BC6">
      <w:pPr>
        <w:pStyle w:val="ExerciseStepLevel3"/>
      </w:pPr>
      <w:r>
        <w:t xml:space="preserve">User name </w:t>
      </w:r>
      <w:r w:rsidRPr="004266B1">
        <w:rPr>
          <w:b/>
        </w:rPr>
        <w:t>TPG\amy</w:t>
      </w:r>
    </w:p>
    <w:p w:rsidR="007167F0" w:rsidRDefault="007167F0" w:rsidP="00707BC6">
      <w:pPr>
        <w:pStyle w:val="ExerciseStepLevel3"/>
      </w:pPr>
      <w:r>
        <w:t xml:space="preserve">Password </w:t>
      </w:r>
      <w:r w:rsidRPr="004266B1">
        <w:rPr>
          <w:b/>
        </w:rPr>
        <w:t>pass@word1</w:t>
      </w:r>
    </w:p>
    <w:p w:rsidR="007167F0" w:rsidRDefault="007167F0" w:rsidP="00707BC6">
      <w:pPr>
        <w:pStyle w:val="ExerciseStepLevel3"/>
      </w:pPr>
      <w:r>
        <w:t xml:space="preserve">Click </w:t>
      </w:r>
      <w:r w:rsidRPr="004266B1">
        <w:rPr>
          <w:b/>
        </w:rPr>
        <w:t>OK</w:t>
      </w:r>
    </w:p>
    <w:p w:rsidR="007167F0" w:rsidRDefault="007167F0" w:rsidP="00707BC6">
      <w:pPr>
        <w:pStyle w:val="ExerciseStepLevel1"/>
        <w:numPr>
          <w:ilvl w:val="0"/>
          <w:numId w:val="0"/>
        </w:numPr>
        <w:ind w:left="288"/>
      </w:pPr>
      <w:r>
        <w:t xml:space="preserve">Take a look at the navigation bar.  Because Amy doesn’t have access to the Manager Meeting site that tab is hidden from her.  But if she clicks on the link to HR Private Site she gets Accessed Denied.  Why doesn’t SharePoint security trim this tab also?  Because the tab points to a different Site Collection.  Since it is in another site collection SharePoint doesn’t check the permissions.  So it just shows the tab to everyone.  Something to consider when using multiple site collections.  You could have targeted the link using Audiences to hide it from Amy but you haven’t learned that yet.  </w:t>
      </w:r>
    </w:p>
    <w:p w:rsidR="007167F0" w:rsidRDefault="007167F0" w:rsidP="00155BE4">
      <w:pPr>
        <w:pStyle w:val="ExerciseStepLevel1"/>
      </w:pPr>
      <w:r>
        <w:t>Log back in as Betsy</w:t>
      </w:r>
    </w:p>
    <w:p w:rsidR="007167F0" w:rsidRDefault="007167F0" w:rsidP="00155BE4">
      <w:pPr>
        <w:pStyle w:val="ExerciseStepLevel1"/>
        <w:numPr>
          <w:ilvl w:val="1"/>
          <w:numId w:val="28"/>
        </w:numPr>
        <w:ind w:firstLine="0"/>
      </w:pPr>
      <w:r>
        <w:t xml:space="preserve">Click </w:t>
      </w:r>
      <w:r w:rsidRPr="004266B1">
        <w:rPr>
          <w:b/>
        </w:rPr>
        <w:t>Welcome Amy Pattison</w:t>
      </w:r>
    </w:p>
    <w:p w:rsidR="007167F0" w:rsidRDefault="007167F0" w:rsidP="00155BE4">
      <w:pPr>
        <w:pStyle w:val="ExerciseStepLevel1"/>
        <w:numPr>
          <w:ilvl w:val="1"/>
          <w:numId w:val="28"/>
        </w:numPr>
        <w:ind w:firstLine="0"/>
      </w:pPr>
      <w:r>
        <w:t xml:space="preserve">Click </w:t>
      </w:r>
      <w:r w:rsidRPr="004266B1">
        <w:rPr>
          <w:b/>
        </w:rPr>
        <w:t>Sign in as Different User</w:t>
      </w:r>
    </w:p>
    <w:p w:rsidR="007167F0" w:rsidRDefault="007167F0" w:rsidP="00155BE4">
      <w:pPr>
        <w:pStyle w:val="ExerciseStepLevel1"/>
        <w:numPr>
          <w:ilvl w:val="1"/>
          <w:numId w:val="28"/>
        </w:numPr>
        <w:ind w:firstLine="0"/>
      </w:pPr>
      <w:r>
        <w:t xml:space="preserve">User name </w:t>
      </w:r>
      <w:r w:rsidRPr="004266B1">
        <w:rPr>
          <w:b/>
        </w:rPr>
        <w:t>tpg\betsy</w:t>
      </w:r>
    </w:p>
    <w:p w:rsidR="007167F0" w:rsidRDefault="007167F0" w:rsidP="00155BE4">
      <w:pPr>
        <w:pStyle w:val="ExerciseStepLevel1"/>
        <w:numPr>
          <w:ilvl w:val="1"/>
          <w:numId w:val="28"/>
        </w:numPr>
        <w:ind w:firstLine="0"/>
      </w:pPr>
      <w:r>
        <w:t xml:space="preserve">Password </w:t>
      </w:r>
      <w:r w:rsidRPr="004266B1">
        <w:rPr>
          <w:b/>
        </w:rPr>
        <w:t>pass@word1</w:t>
      </w:r>
    </w:p>
    <w:p w:rsidR="007167F0" w:rsidRDefault="007167F0" w:rsidP="00155BE4">
      <w:pPr>
        <w:pStyle w:val="ExerciseStepLevel1"/>
        <w:numPr>
          <w:ilvl w:val="1"/>
          <w:numId w:val="28"/>
        </w:numPr>
        <w:ind w:firstLine="0"/>
      </w:pPr>
      <w:r>
        <w:t xml:space="preserve">Click </w:t>
      </w:r>
      <w:r w:rsidRPr="004266B1">
        <w:rPr>
          <w:b/>
        </w:rPr>
        <w:t>OK</w:t>
      </w:r>
    </w:p>
    <w:p w:rsidR="007167F0" w:rsidRDefault="007167F0" w:rsidP="00155BE4">
      <w:pPr>
        <w:pStyle w:val="Heading2"/>
      </w:pPr>
      <w:r>
        <w:t>Exercise 3: Clean up current navigation</w:t>
      </w:r>
    </w:p>
    <w:p w:rsidR="007167F0" w:rsidRDefault="007167F0" w:rsidP="00155BE4">
      <w:pPr>
        <w:pStyle w:val="LabOverview"/>
      </w:pPr>
      <w:r>
        <w:t xml:space="preserve">Current navigation has many names.  Quick launch and left hand nav are the most common names.  Often users are confused by the extra links on the current navigation.  In this exercise you will remove the extra links and the add a new heading with sub links.  </w:t>
      </w:r>
    </w:p>
    <w:p w:rsidR="007167F0" w:rsidRDefault="007167F0" w:rsidP="00B81A82">
      <w:pPr>
        <w:pStyle w:val="ExerciseStepLevel1"/>
        <w:numPr>
          <w:ilvl w:val="0"/>
          <w:numId w:val="31"/>
        </w:numPr>
      </w:pPr>
      <w:r>
        <w:t>Remove some quick launch links</w:t>
      </w:r>
    </w:p>
    <w:p w:rsidR="007167F0" w:rsidRDefault="007167F0" w:rsidP="00B5452D">
      <w:pPr>
        <w:pStyle w:val="ExerciseStepLevel1"/>
        <w:numPr>
          <w:ilvl w:val="1"/>
          <w:numId w:val="31"/>
        </w:numPr>
        <w:ind w:firstLine="0"/>
      </w:pPr>
      <w:r>
        <w:t xml:space="preserve">Click Site Actions &gt; </w:t>
      </w:r>
      <w:r w:rsidRPr="004266B1">
        <w:rPr>
          <w:b/>
        </w:rPr>
        <w:t>Site Settings</w:t>
      </w:r>
    </w:p>
    <w:p w:rsidR="007167F0" w:rsidRDefault="007167F0" w:rsidP="00B5452D">
      <w:pPr>
        <w:pStyle w:val="ExerciseStepLevel1"/>
        <w:numPr>
          <w:ilvl w:val="1"/>
          <w:numId w:val="31"/>
        </w:numPr>
        <w:ind w:firstLine="0"/>
      </w:pPr>
      <w:r>
        <w:t xml:space="preserve">Click </w:t>
      </w:r>
      <w:r w:rsidRPr="004266B1">
        <w:rPr>
          <w:b/>
        </w:rPr>
        <w:t>Navigation</w:t>
      </w:r>
    </w:p>
    <w:p w:rsidR="007167F0" w:rsidRDefault="007167F0" w:rsidP="00B5452D">
      <w:pPr>
        <w:pStyle w:val="ExerciseStepLevel1"/>
        <w:numPr>
          <w:ilvl w:val="1"/>
          <w:numId w:val="31"/>
        </w:numPr>
        <w:ind w:firstLine="0"/>
      </w:pPr>
      <w:r>
        <w:t xml:space="preserve">In Navigation Editing and Sorting find </w:t>
      </w:r>
      <w:r w:rsidRPr="004266B1">
        <w:rPr>
          <w:b/>
        </w:rPr>
        <w:t>Current Navigation</w:t>
      </w:r>
    </w:p>
    <w:p w:rsidR="007167F0" w:rsidRDefault="007167F0" w:rsidP="00B5452D">
      <w:pPr>
        <w:pStyle w:val="ExerciseStepLevel1"/>
        <w:numPr>
          <w:ilvl w:val="1"/>
          <w:numId w:val="31"/>
        </w:numPr>
        <w:ind w:firstLine="0"/>
      </w:pPr>
      <w:r>
        <w:t xml:space="preserve">Click </w:t>
      </w:r>
      <w:r w:rsidRPr="004266B1">
        <w:rPr>
          <w:b/>
        </w:rPr>
        <w:t>Sites</w:t>
      </w:r>
    </w:p>
    <w:p w:rsidR="007167F0" w:rsidRDefault="007167F0" w:rsidP="00B5452D">
      <w:pPr>
        <w:pStyle w:val="ExerciseStepLevel1"/>
        <w:numPr>
          <w:ilvl w:val="1"/>
          <w:numId w:val="31"/>
        </w:numPr>
        <w:ind w:firstLine="0"/>
      </w:pPr>
      <w:r>
        <w:t xml:space="preserve">Click </w:t>
      </w:r>
      <w:r w:rsidRPr="004266B1">
        <w:rPr>
          <w:b/>
        </w:rPr>
        <w:t>Delete</w:t>
      </w:r>
    </w:p>
    <w:p w:rsidR="007167F0" w:rsidRDefault="007167F0" w:rsidP="00B5452D">
      <w:pPr>
        <w:pStyle w:val="ExerciseStepLevel1"/>
        <w:numPr>
          <w:ilvl w:val="1"/>
          <w:numId w:val="31"/>
        </w:numPr>
        <w:ind w:firstLine="0"/>
      </w:pPr>
      <w:r>
        <w:t xml:space="preserve">Click </w:t>
      </w:r>
      <w:r w:rsidRPr="004266B1">
        <w:rPr>
          <w:b/>
        </w:rPr>
        <w:t>People and Groups</w:t>
      </w:r>
    </w:p>
    <w:p w:rsidR="007167F0" w:rsidRDefault="007167F0" w:rsidP="00B5452D">
      <w:pPr>
        <w:pStyle w:val="ExerciseStepLevel1"/>
        <w:numPr>
          <w:ilvl w:val="1"/>
          <w:numId w:val="31"/>
        </w:numPr>
        <w:ind w:firstLine="0"/>
      </w:pPr>
      <w:r>
        <w:t xml:space="preserve">Click </w:t>
      </w:r>
      <w:r w:rsidRPr="004266B1">
        <w:rPr>
          <w:b/>
        </w:rPr>
        <w:t>Delete</w:t>
      </w:r>
    </w:p>
    <w:p w:rsidR="007167F0" w:rsidRDefault="007167F0" w:rsidP="00B5452D">
      <w:pPr>
        <w:pStyle w:val="ExerciseStepLevel1"/>
        <w:numPr>
          <w:ilvl w:val="1"/>
          <w:numId w:val="31"/>
        </w:numPr>
        <w:ind w:firstLine="0"/>
      </w:pPr>
      <w:r>
        <w:t xml:space="preserve">Click </w:t>
      </w:r>
      <w:r w:rsidRPr="004266B1">
        <w:rPr>
          <w:b/>
        </w:rPr>
        <w:t>Manager Meeting Site</w:t>
      </w:r>
    </w:p>
    <w:p w:rsidR="007167F0" w:rsidRDefault="007167F0" w:rsidP="00B5452D">
      <w:pPr>
        <w:pStyle w:val="ExerciseStepLevel1"/>
        <w:numPr>
          <w:ilvl w:val="1"/>
          <w:numId w:val="31"/>
        </w:numPr>
        <w:ind w:firstLine="0"/>
      </w:pPr>
      <w:r>
        <w:t xml:space="preserve">Click </w:t>
      </w:r>
      <w:r w:rsidRPr="004266B1">
        <w:rPr>
          <w:b/>
        </w:rPr>
        <w:t>Hide</w:t>
      </w:r>
    </w:p>
    <w:p w:rsidR="007167F0" w:rsidRDefault="007167F0" w:rsidP="00B5452D">
      <w:pPr>
        <w:pStyle w:val="ExerciseStepLevel1"/>
        <w:numPr>
          <w:ilvl w:val="1"/>
          <w:numId w:val="28"/>
        </w:numPr>
        <w:ind w:firstLine="0"/>
      </w:pPr>
      <w:r>
        <w:t xml:space="preserve">Click </w:t>
      </w:r>
      <w:r w:rsidRPr="004266B1">
        <w:rPr>
          <w:b/>
        </w:rPr>
        <w:t>OK</w:t>
      </w:r>
    </w:p>
    <w:p w:rsidR="007167F0" w:rsidRDefault="007167F0" w:rsidP="00B5452D">
      <w:pPr>
        <w:pStyle w:val="ExerciseStepLevel1"/>
      </w:pPr>
      <w:r>
        <w:t xml:space="preserve">Click the </w:t>
      </w:r>
      <w:r w:rsidRPr="00560342">
        <w:rPr>
          <w:b/>
        </w:rPr>
        <w:t>HR Work Site</w:t>
      </w:r>
      <w:r>
        <w:t xml:space="preserve"> and review your changes</w:t>
      </w:r>
    </w:p>
    <w:p w:rsidR="007167F0" w:rsidRDefault="007167F0" w:rsidP="00B5452D">
      <w:pPr>
        <w:pStyle w:val="ExerciseStepLevel1"/>
      </w:pPr>
      <w:r>
        <w:t>Now add Insurance sites with a heading</w:t>
      </w:r>
    </w:p>
    <w:p w:rsidR="007167F0" w:rsidRDefault="007167F0" w:rsidP="00B5452D">
      <w:pPr>
        <w:pStyle w:val="ExerciseStepLevel1"/>
        <w:numPr>
          <w:ilvl w:val="1"/>
          <w:numId w:val="31"/>
        </w:numPr>
        <w:ind w:firstLine="0"/>
      </w:pPr>
      <w:r>
        <w:lastRenderedPageBreak/>
        <w:t xml:space="preserve">Click Site Actions &gt; </w:t>
      </w:r>
      <w:r w:rsidRPr="00560342">
        <w:rPr>
          <w:b/>
        </w:rPr>
        <w:t>Site Settings</w:t>
      </w:r>
    </w:p>
    <w:p w:rsidR="007167F0" w:rsidRDefault="007167F0" w:rsidP="00B5452D">
      <w:pPr>
        <w:pStyle w:val="ExerciseStepLevel1"/>
        <w:numPr>
          <w:ilvl w:val="1"/>
          <w:numId w:val="31"/>
        </w:numPr>
        <w:ind w:firstLine="0"/>
      </w:pPr>
      <w:r>
        <w:t xml:space="preserve">Click </w:t>
      </w:r>
      <w:r w:rsidRPr="00560342">
        <w:rPr>
          <w:b/>
        </w:rPr>
        <w:t>Navigation</w:t>
      </w:r>
    </w:p>
    <w:p w:rsidR="007167F0" w:rsidRDefault="007167F0" w:rsidP="00B5452D">
      <w:pPr>
        <w:pStyle w:val="ExerciseStepLevel1"/>
        <w:numPr>
          <w:ilvl w:val="1"/>
          <w:numId w:val="28"/>
        </w:numPr>
        <w:ind w:firstLine="0"/>
      </w:pPr>
      <w:r>
        <w:t xml:space="preserve">In Navigation Editing and Sorting Click </w:t>
      </w:r>
      <w:r w:rsidRPr="00560342">
        <w:rPr>
          <w:b/>
        </w:rPr>
        <w:t>Current Navigation</w:t>
      </w:r>
    </w:p>
    <w:p w:rsidR="007167F0" w:rsidRDefault="007167F0" w:rsidP="00B5452D">
      <w:pPr>
        <w:pStyle w:val="ExerciseStepLevel1"/>
        <w:numPr>
          <w:ilvl w:val="1"/>
          <w:numId w:val="28"/>
        </w:numPr>
        <w:ind w:firstLine="0"/>
      </w:pPr>
      <w:r>
        <w:t xml:space="preserve">Click </w:t>
      </w:r>
      <w:r w:rsidRPr="00560342">
        <w:rPr>
          <w:b/>
        </w:rPr>
        <w:t>Add Heading…</w:t>
      </w:r>
    </w:p>
    <w:p w:rsidR="007167F0" w:rsidRDefault="007167F0" w:rsidP="00B5452D">
      <w:pPr>
        <w:pStyle w:val="ExerciseStepLevel1"/>
        <w:numPr>
          <w:ilvl w:val="1"/>
          <w:numId w:val="28"/>
        </w:numPr>
        <w:ind w:firstLine="0"/>
      </w:pPr>
      <w:r>
        <w:t xml:space="preserve">Title = </w:t>
      </w:r>
      <w:r w:rsidRPr="00560342">
        <w:rPr>
          <w:b/>
        </w:rPr>
        <w:t>Insurance Sites</w:t>
      </w:r>
    </w:p>
    <w:p w:rsidR="007167F0" w:rsidRDefault="007167F0" w:rsidP="00B5452D">
      <w:pPr>
        <w:pStyle w:val="ExerciseStepLevel1"/>
        <w:numPr>
          <w:ilvl w:val="1"/>
          <w:numId w:val="28"/>
        </w:numPr>
        <w:ind w:firstLine="0"/>
      </w:pPr>
      <w:r>
        <w:t xml:space="preserve">Click </w:t>
      </w:r>
      <w:r w:rsidRPr="00560342">
        <w:rPr>
          <w:b/>
        </w:rPr>
        <w:t>OK</w:t>
      </w:r>
    </w:p>
    <w:p w:rsidR="007167F0" w:rsidRDefault="007167F0" w:rsidP="00B5452D">
      <w:pPr>
        <w:pStyle w:val="ExerciseStepLevel1"/>
        <w:numPr>
          <w:ilvl w:val="1"/>
          <w:numId w:val="28"/>
        </w:numPr>
        <w:ind w:firstLine="0"/>
      </w:pPr>
      <w:r>
        <w:t xml:space="preserve">Click </w:t>
      </w:r>
      <w:r w:rsidRPr="00560342">
        <w:rPr>
          <w:b/>
        </w:rPr>
        <w:t>Insurance Sites</w:t>
      </w:r>
    </w:p>
    <w:p w:rsidR="007167F0" w:rsidRDefault="007167F0" w:rsidP="00B5452D">
      <w:pPr>
        <w:pStyle w:val="ExerciseStepLevel1"/>
        <w:numPr>
          <w:ilvl w:val="1"/>
          <w:numId w:val="28"/>
        </w:numPr>
        <w:ind w:firstLine="0"/>
      </w:pPr>
      <w:r>
        <w:t xml:space="preserve">Click </w:t>
      </w:r>
      <w:r w:rsidRPr="00560342">
        <w:rPr>
          <w:b/>
        </w:rPr>
        <w:t>Add Link</w:t>
      </w:r>
    </w:p>
    <w:p w:rsidR="007167F0" w:rsidRDefault="007167F0" w:rsidP="00B5452D">
      <w:pPr>
        <w:pStyle w:val="ExerciseStepLevel1"/>
        <w:numPr>
          <w:ilvl w:val="1"/>
          <w:numId w:val="28"/>
        </w:numPr>
        <w:ind w:firstLine="0"/>
      </w:pPr>
      <w:r>
        <w:t xml:space="preserve">Title = </w:t>
      </w:r>
      <w:r w:rsidRPr="00560342">
        <w:rPr>
          <w:b/>
        </w:rPr>
        <w:t>Anthem</w:t>
      </w:r>
    </w:p>
    <w:p w:rsidR="007167F0" w:rsidRDefault="007167F0" w:rsidP="00B5452D">
      <w:pPr>
        <w:pStyle w:val="ExerciseStepLevel1"/>
        <w:numPr>
          <w:ilvl w:val="1"/>
          <w:numId w:val="28"/>
        </w:numPr>
        <w:ind w:firstLine="0"/>
      </w:pPr>
      <w:r>
        <w:t xml:space="preserve">URL = </w:t>
      </w:r>
      <w:r w:rsidRPr="00560342">
        <w:rPr>
          <w:b/>
        </w:rPr>
        <w:t>http://www.anthem.com</w:t>
      </w:r>
    </w:p>
    <w:p w:rsidR="007167F0" w:rsidRDefault="007167F0" w:rsidP="00B5452D">
      <w:pPr>
        <w:pStyle w:val="ExerciseStepLevel1"/>
        <w:numPr>
          <w:ilvl w:val="1"/>
          <w:numId w:val="28"/>
        </w:numPr>
        <w:ind w:firstLine="0"/>
      </w:pPr>
      <w:r>
        <w:t xml:space="preserve">Select </w:t>
      </w:r>
      <w:r w:rsidRPr="00560342">
        <w:rPr>
          <w:b/>
        </w:rPr>
        <w:t>Open link in new window</w:t>
      </w:r>
    </w:p>
    <w:p w:rsidR="007167F0" w:rsidRDefault="007167F0" w:rsidP="00B5452D">
      <w:pPr>
        <w:pStyle w:val="ExerciseStepLevel1"/>
        <w:numPr>
          <w:ilvl w:val="1"/>
          <w:numId w:val="28"/>
        </w:numPr>
        <w:ind w:firstLine="0"/>
      </w:pPr>
      <w:r>
        <w:t xml:space="preserve">Click </w:t>
      </w:r>
      <w:r w:rsidRPr="00560342">
        <w:rPr>
          <w:b/>
        </w:rPr>
        <w:t>OK</w:t>
      </w:r>
    </w:p>
    <w:p w:rsidR="007167F0" w:rsidRDefault="007167F0" w:rsidP="00B5452D">
      <w:pPr>
        <w:pStyle w:val="ExerciseStepLevel1"/>
        <w:numPr>
          <w:ilvl w:val="1"/>
          <w:numId w:val="28"/>
        </w:numPr>
        <w:ind w:firstLine="0"/>
      </w:pPr>
      <w:r>
        <w:t xml:space="preserve">Click </w:t>
      </w:r>
      <w:r w:rsidRPr="00560342">
        <w:rPr>
          <w:b/>
        </w:rPr>
        <w:t>OK</w:t>
      </w:r>
    </w:p>
    <w:p w:rsidR="007167F0" w:rsidRDefault="007167F0" w:rsidP="00254DCD">
      <w:pPr>
        <w:pStyle w:val="ExerciseStepLevel1"/>
      </w:pPr>
      <w:r>
        <w:t xml:space="preserve">Click </w:t>
      </w:r>
      <w:r w:rsidRPr="00560342">
        <w:rPr>
          <w:b/>
        </w:rPr>
        <w:t>HR Work Site</w:t>
      </w:r>
      <w:r>
        <w:t xml:space="preserve"> tab and check out your changes.</w:t>
      </w:r>
    </w:p>
    <w:p w:rsidR="007167F0" w:rsidRDefault="007167F0" w:rsidP="00254DCD">
      <w:pPr>
        <w:pStyle w:val="Heading2"/>
      </w:pPr>
      <w:r>
        <w:t>Exercise 4: A couple more quick launch tricks</w:t>
      </w:r>
    </w:p>
    <w:p w:rsidR="007167F0" w:rsidRDefault="007167F0" w:rsidP="006B204A">
      <w:r>
        <w:t>Two more things with the quick launch bar.  It is possible to remove it all together if it is cluttering up your site.  Also, SharePoint has a built in Tree view control you can enable on the quick launch bar.</w:t>
      </w:r>
    </w:p>
    <w:p w:rsidR="007167F0" w:rsidRDefault="007167F0" w:rsidP="006B204A">
      <w:pPr>
        <w:pStyle w:val="ExerciseStepLevel1"/>
        <w:numPr>
          <w:ilvl w:val="0"/>
          <w:numId w:val="32"/>
        </w:numPr>
      </w:pPr>
      <w:r>
        <w:t>Turning on the Tree view</w:t>
      </w:r>
    </w:p>
    <w:p w:rsidR="007167F0" w:rsidRDefault="007167F0" w:rsidP="00C46F5C">
      <w:pPr>
        <w:pStyle w:val="ExerciseStepLevel1"/>
        <w:numPr>
          <w:ilvl w:val="1"/>
          <w:numId w:val="32"/>
        </w:numPr>
        <w:ind w:firstLine="0"/>
      </w:pPr>
      <w:r>
        <w:t xml:space="preserve">Click Site Actions &gt; </w:t>
      </w:r>
      <w:r w:rsidRPr="00560342">
        <w:rPr>
          <w:b/>
        </w:rPr>
        <w:t>Site Settings</w:t>
      </w:r>
    </w:p>
    <w:p w:rsidR="007167F0" w:rsidRDefault="007167F0" w:rsidP="00C46F5C">
      <w:pPr>
        <w:pStyle w:val="ExerciseStepLevel1"/>
        <w:numPr>
          <w:ilvl w:val="1"/>
          <w:numId w:val="32"/>
        </w:numPr>
        <w:ind w:firstLine="0"/>
      </w:pPr>
      <w:r>
        <w:t xml:space="preserve">Under Look and Feel click </w:t>
      </w:r>
      <w:r w:rsidRPr="00560342">
        <w:rPr>
          <w:b/>
        </w:rPr>
        <w:t>Tree view</w:t>
      </w:r>
    </w:p>
    <w:p w:rsidR="007167F0" w:rsidRDefault="007167F0" w:rsidP="006B204A">
      <w:pPr>
        <w:pStyle w:val="ExerciseStepLevel1"/>
        <w:numPr>
          <w:ilvl w:val="1"/>
          <w:numId w:val="32"/>
        </w:numPr>
        <w:ind w:firstLine="0"/>
      </w:pPr>
      <w:r>
        <w:t xml:space="preserve">Select the box </w:t>
      </w:r>
      <w:r w:rsidRPr="00560342">
        <w:rPr>
          <w:b/>
        </w:rPr>
        <w:t>Enable Tree View</w:t>
      </w:r>
    </w:p>
    <w:p w:rsidR="007167F0" w:rsidRDefault="007167F0" w:rsidP="006B204A">
      <w:pPr>
        <w:pStyle w:val="ExerciseStepLevel1"/>
        <w:numPr>
          <w:ilvl w:val="1"/>
          <w:numId w:val="32"/>
        </w:numPr>
        <w:ind w:firstLine="0"/>
      </w:pPr>
      <w:r>
        <w:t xml:space="preserve">Click </w:t>
      </w:r>
      <w:r w:rsidRPr="00560342">
        <w:rPr>
          <w:b/>
        </w:rPr>
        <w:t>OK</w:t>
      </w:r>
    </w:p>
    <w:p w:rsidR="007167F0" w:rsidRDefault="007167F0" w:rsidP="006B204A">
      <w:pPr>
        <w:pStyle w:val="ExerciseStepLevel1"/>
        <w:numPr>
          <w:ilvl w:val="0"/>
          <w:numId w:val="32"/>
        </w:numPr>
      </w:pPr>
      <w:r>
        <w:t xml:space="preserve">Click the </w:t>
      </w:r>
      <w:r w:rsidRPr="00560342">
        <w:rPr>
          <w:b/>
        </w:rPr>
        <w:t>HR Work Site</w:t>
      </w:r>
      <w:r>
        <w:t xml:space="preserve"> tab</w:t>
      </w:r>
    </w:p>
    <w:p w:rsidR="007167F0" w:rsidRDefault="007167F0" w:rsidP="006B204A">
      <w:pPr>
        <w:pStyle w:val="ExerciseStepLevel1"/>
        <w:numPr>
          <w:ilvl w:val="0"/>
          <w:numId w:val="0"/>
        </w:numPr>
        <w:ind w:left="288"/>
      </w:pPr>
      <w:r>
        <w:t>Now below the current navigation you can see the Site Hierarchy.  You can expand the various sections of the site to see its sub information.  Unfortunately there are no settings for the Tree view.  You cannot manipulate what it shows or if a section is expanded or not.  This limits the Tree views usefulness.</w:t>
      </w:r>
    </w:p>
    <w:p w:rsidR="007167F0" w:rsidRDefault="007167F0" w:rsidP="00C46F5C">
      <w:pPr>
        <w:pStyle w:val="ExerciseStepLevel1"/>
      </w:pPr>
      <w:r>
        <w:t>Disable the current navigation</w:t>
      </w:r>
    </w:p>
    <w:p w:rsidR="007167F0" w:rsidRDefault="007167F0" w:rsidP="00C46F5C">
      <w:pPr>
        <w:pStyle w:val="ExerciseStepLevel1"/>
        <w:numPr>
          <w:ilvl w:val="1"/>
          <w:numId w:val="28"/>
        </w:numPr>
        <w:ind w:firstLine="0"/>
      </w:pPr>
      <w:r>
        <w:t xml:space="preserve">Click Site Actions &gt; </w:t>
      </w:r>
      <w:r w:rsidRPr="00560342">
        <w:rPr>
          <w:b/>
        </w:rPr>
        <w:t>Site Settings</w:t>
      </w:r>
    </w:p>
    <w:p w:rsidR="007167F0" w:rsidRDefault="007167F0" w:rsidP="00C46F5C">
      <w:pPr>
        <w:pStyle w:val="ExerciseStepLevel1"/>
        <w:numPr>
          <w:ilvl w:val="1"/>
          <w:numId w:val="28"/>
        </w:numPr>
        <w:ind w:firstLine="0"/>
      </w:pPr>
      <w:r>
        <w:t xml:space="preserve">Under Look and Feel click </w:t>
      </w:r>
      <w:r w:rsidRPr="00560342">
        <w:rPr>
          <w:b/>
        </w:rPr>
        <w:t>Tree view</w:t>
      </w:r>
    </w:p>
    <w:p w:rsidR="007167F0" w:rsidRDefault="007167F0" w:rsidP="00C46F5C">
      <w:pPr>
        <w:pStyle w:val="ExerciseStepLevel1"/>
        <w:numPr>
          <w:ilvl w:val="1"/>
          <w:numId w:val="28"/>
        </w:numPr>
        <w:ind w:firstLine="0"/>
      </w:pPr>
      <w:r>
        <w:t xml:space="preserve">Deselect </w:t>
      </w:r>
      <w:r w:rsidRPr="00560342">
        <w:rPr>
          <w:b/>
        </w:rPr>
        <w:t>Enable Quick Launch</w:t>
      </w:r>
    </w:p>
    <w:p w:rsidR="007167F0" w:rsidRDefault="007167F0" w:rsidP="00C46F5C">
      <w:pPr>
        <w:pStyle w:val="ExerciseStepLevel1"/>
        <w:numPr>
          <w:ilvl w:val="1"/>
          <w:numId w:val="28"/>
        </w:numPr>
        <w:ind w:firstLine="0"/>
      </w:pPr>
      <w:r>
        <w:t xml:space="preserve">Click </w:t>
      </w:r>
      <w:r w:rsidRPr="00A92FC2">
        <w:rPr>
          <w:b/>
        </w:rPr>
        <w:t>OK</w:t>
      </w:r>
    </w:p>
    <w:p w:rsidR="007167F0" w:rsidRDefault="007167F0" w:rsidP="00C46F5C">
      <w:pPr>
        <w:pStyle w:val="ExerciseStepLevel1"/>
      </w:pPr>
      <w:r>
        <w:t xml:space="preserve">Click the </w:t>
      </w:r>
      <w:r w:rsidRPr="00A92FC2">
        <w:rPr>
          <w:b/>
        </w:rPr>
        <w:t>HR Work Site</w:t>
      </w:r>
      <w:r>
        <w:t xml:space="preserve"> tab</w:t>
      </w:r>
    </w:p>
    <w:p w:rsidR="007167F0" w:rsidRDefault="007167F0" w:rsidP="00C46F5C">
      <w:pPr>
        <w:pStyle w:val="ExerciseStepLevel1"/>
        <w:numPr>
          <w:ilvl w:val="0"/>
          <w:numId w:val="0"/>
        </w:numPr>
        <w:ind w:left="288"/>
      </w:pPr>
      <w:r>
        <w:t>Now all that remains is View All Site Content and the Tree view</w:t>
      </w:r>
    </w:p>
    <w:p w:rsidR="007167F0" w:rsidRDefault="007167F0" w:rsidP="00C46F5C">
      <w:pPr>
        <w:pStyle w:val="ExerciseStepLevel1"/>
        <w:numPr>
          <w:ilvl w:val="0"/>
          <w:numId w:val="7"/>
        </w:numPr>
      </w:pPr>
      <w:r>
        <w:lastRenderedPageBreak/>
        <w:t xml:space="preserve">Disable the </w:t>
      </w:r>
      <w:r w:rsidRPr="00A92FC2">
        <w:rPr>
          <w:b/>
        </w:rPr>
        <w:t>Tree view</w:t>
      </w:r>
    </w:p>
    <w:p w:rsidR="007167F0" w:rsidRDefault="007167F0" w:rsidP="00C46F5C">
      <w:pPr>
        <w:pStyle w:val="ExerciseStepLevel1"/>
        <w:numPr>
          <w:ilvl w:val="1"/>
          <w:numId w:val="7"/>
        </w:numPr>
        <w:ind w:firstLine="0"/>
      </w:pPr>
      <w:r>
        <w:t xml:space="preserve">Click Site Actions &gt; </w:t>
      </w:r>
      <w:r w:rsidRPr="00A92FC2">
        <w:rPr>
          <w:b/>
        </w:rPr>
        <w:t>Site Settings</w:t>
      </w:r>
    </w:p>
    <w:p w:rsidR="007167F0" w:rsidRDefault="007167F0" w:rsidP="00C46F5C">
      <w:pPr>
        <w:pStyle w:val="ExerciseStepLevel1"/>
        <w:numPr>
          <w:ilvl w:val="1"/>
          <w:numId w:val="7"/>
        </w:numPr>
        <w:ind w:firstLine="0"/>
      </w:pPr>
      <w:r>
        <w:t xml:space="preserve">Under Look and Feel click </w:t>
      </w:r>
      <w:r w:rsidRPr="00A92FC2">
        <w:rPr>
          <w:b/>
        </w:rPr>
        <w:t>Tree view</w:t>
      </w:r>
    </w:p>
    <w:p w:rsidR="007167F0" w:rsidRDefault="007167F0" w:rsidP="00C46F5C">
      <w:pPr>
        <w:pStyle w:val="ExerciseStepLevel1"/>
        <w:numPr>
          <w:ilvl w:val="1"/>
          <w:numId w:val="7"/>
        </w:numPr>
        <w:ind w:firstLine="0"/>
      </w:pPr>
      <w:r>
        <w:t xml:space="preserve">Deselect </w:t>
      </w:r>
      <w:r w:rsidRPr="00A92FC2">
        <w:rPr>
          <w:b/>
        </w:rPr>
        <w:t>Enable Tree View</w:t>
      </w:r>
    </w:p>
    <w:p w:rsidR="007167F0" w:rsidRDefault="007167F0" w:rsidP="00C46F5C">
      <w:pPr>
        <w:pStyle w:val="ExerciseStepLevel1"/>
        <w:numPr>
          <w:ilvl w:val="1"/>
          <w:numId w:val="7"/>
        </w:numPr>
        <w:ind w:firstLine="0"/>
      </w:pPr>
      <w:r>
        <w:t xml:space="preserve">Click </w:t>
      </w:r>
      <w:r w:rsidRPr="00A92FC2">
        <w:rPr>
          <w:b/>
        </w:rPr>
        <w:t>OK</w:t>
      </w:r>
    </w:p>
    <w:p w:rsidR="007167F0" w:rsidRDefault="007167F0" w:rsidP="005A5A06">
      <w:pPr>
        <w:pStyle w:val="ExerciseStepLevel1"/>
        <w:numPr>
          <w:ilvl w:val="0"/>
          <w:numId w:val="7"/>
        </w:numPr>
      </w:pPr>
      <w:r>
        <w:t xml:space="preserve">Click the </w:t>
      </w:r>
      <w:r w:rsidRPr="00A92FC2">
        <w:rPr>
          <w:b/>
        </w:rPr>
        <w:t>HR Work Site</w:t>
      </w:r>
      <w:r>
        <w:t xml:space="preserve"> tab</w:t>
      </w:r>
    </w:p>
    <w:p w:rsidR="007167F0" w:rsidRDefault="007167F0" w:rsidP="005A5A06">
      <w:pPr>
        <w:pStyle w:val="ExerciseStepLevel1"/>
        <w:numPr>
          <w:ilvl w:val="0"/>
          <w:numId w:val="0"/>
        </w:numPr>
        <w:ind w:left="288"/>
      </w:pPr>
      <w:r>
        <w:t>All gone.  Nothing but wasted blue space.</w:t>
      </w:r>
    </w:p>
    <w:p w:rsidR="007167F0" w:rsidRDefault="007167F0" w:rsidP="00254DCD">
      <w:pPr>
        <w:pStyle w:val="Heading2"/>
      </w:pPr>
      <w:r>
        <w:t>Exercise 5: Looking at navigation in a separate Site Collection</w:t>
      </w:r>
    </w:p>
    <w:p w:rsidR="007167F0" w:rsidRDefault="007167F0" w:rsidP="00254DCD">
      <w:pPr>
        <w:pStyle w:val="LabOverview"/>
      </w:pPr>
      <w:r>
        <w:t>Because the private HR site is a separate site collection it has no options for using the portals navigation.  Also, by default it does not have a link for navigating to the portal.  Finally, it doesn’t exactly have the Navigation option because that site collection does not have the publishing features activated.  Sounds like it needs a little investigating.</w:t>
      </w:r>
    </w:p>
    <w:p w:rsidR="007167F0" w:rsidRDefault="007167F0" w:rsidP="005A5A06">
      <w:pPr>
        <w:pStyle w:val="ExerciseStepLevel1"/>
        <w:numPr>
          <w:ilvl w:val="0"/>
          <w:numId w:val="33"/>
        </w:numPr>
      </w:pPr>
      <w:r>
        <w:t xml:space="preserve">Click the </w:t>
      </w:r>
      <w:r w:rsidRPr="00A92FC2">
        <w:rPr>
          <w:b/>
        </w:rPr>
        <w:t>HR Private Site</w:t>
      </w:r>
      <w:r>
        <w:t xml:space="preserve"> tab</w:t>
      </w:r>
    </w:p>
    <w:p w:rsidR="007167F0" w:rsidRDefault="007167F0" w:rsidP="005A5A06">
      <w:pPr>
        <w:pStyle w:val="ExerciseStepLevel1"/>
        <w:numPr>
          <w:ilvl w:val="0"/>
          <w:numId w:val="33"/>
        </w:numPr>
      </w:pPr>
      <w:r>
        <w:t>Add the connection back to the HR Work Site in the global breadcrumb</w:t>
      </w:r>
    </w:p>
    <w:p w:rsidR="007167F0" w:rsidRDefault="007167F0" w:rsidP="005A5A06">
      <w:pPr>
        <w:pStyle w:val="ExerciseStepLevel1"/>
        <w:numPr>
          <w:ilvl w:val="1"/>
          <w:numId w:val="33"/>
        </w:numPr>
        <w:ind w:firstLine="0"/>
      </w:pPr>
      <w:r>
        <w:t xml:space="preserve">Click Site Actions &gt; </w:t>
      </w:r>
      <w:r w:rsidRPr="00A92FC2">
        <w:rPr>
          <w:b/>
        </w:rPr>
        <w:t>Site Settings</w:t>
      </w:r>
    </w:p>
    <w:p w:rsidR="007167F0" w:rsidRDefault="007167F0" w:rsidP="005A5A06">
      <w:pPr>
        <w:pStyle w:val="ExerciseStepLevel1"/>
        <w:numPr>
          <w:ilvl w:val="1"/>
          <w:numId w:val="33"/>
        </w:numPr>
        <w:ind w:firstLine="0"/>
      </w:pPr>
      <w:r>
        <w:t xml:space="preserve">Under Site Collection Administration click </w:t>
      </w:r>
      <w:r w:rsidRPr="00A92FC2">
        <w:rPr>
          <w:b/>
        </w:rPr>
        <w:t>Portal site connection</w:t>
      </w:r>
    </w:p>
    <w:p w:rsidR="007167F0" w:rsidRDefault="007167F0" w:rsidP="005A5A06">
      <w:pPr>
        <w:pStyle w:val="ExerciseStepLevel1"/>
        <w:numPr>
          <w:ilvl w:val="1"/>
          <w:numId w:val="33"/>
        </w:numPr>
        <w:ind w:firstLine="0"/>
      </w:pPr>
      <w:r>
        <w:t xml:space="preserve">Click </w:t>
      </w:r>
      <w:r w:rsidRPr="00A92FC2">
        <w:rPr>
          <w:b/>
        </w:rPr>
        <w:t>Connect to portal site</w:t>
      </w:r>
    </w:p>
    <w:p w:rsidR="007167F0" w:rsidRDefault="007167F0" w:rsidP="005A5A06">
      <w:pPr>
        <w:pStyle w:val="ExerciseStepLevel1"/>
        <w:numPr>
          <w:ilvl w:val="1"/>
          <w:numId w:val="33"/>
        </w:numPr>
        <w:ind w:firstLine="0"/>
      </w:pPr>
      <w:r>
        <w:t xml:space="preserve">Portal web address = </w:t>
      </w:r>
      <w:r w:rsidRPr="00A92FC2">
        <w:rPr>
          <w:b/>
        </w:rPr>
        <w:t>http://portal.tpg.local/departments/hr/hrwork</w:t>
      </w:r>
      <w:r>
        <w:t xml:space="preserve"> </w:t>
      </w:r>
    </w:p>
    <w:p w:rsidR="007167F0" w:rsidRDefault="007167F0" w:rsidP="005A5A06">
      <w:pPr>
        <w:pStyle w:val="ExerciseStepLevel1"/>
        <w:numPr>
          <w:ilvl w:val="1"/>
          <w:numId w:val="33"/>
        </w:numPr>
        <w:ind w:firstLine="0"/>
      </w:pPr>
      <w:r>
        <w:t xml:space="preserve">Portal Name = </w:t>
      </w:r>
      <w:r w:rsidRPr="00A92FC2">
        <w:rPr>
          <w:b/>
        </w:rPr>
        <w:t>HR Work Site</w:t>
      </w:r>
    </w:p>
    <w:p w:rsidR="007167F0" w:rsidRDefault="007167F0" w:rsidP="005A5A06">
      <w:pPr>
        <w:pStyle w:val="ExerciseStepLevel1"/>
        <w:numPr>
          <w:ilvl w:val="1"/>
          <w:numId w:val="33"/>
        </w:numPr>
        <w:ind w:firstLine="0"/>
      </w:pPr>
      <w:r>
        <w:t xml:space="preserve">Click </w:t>
      </w:r>
      <w:r w:rsidRPr="00A92FC2">
        <w:rPr>
          <w:b/>
        </w:rPr>
        <w:t>OK</w:t>
      </w:r>
    </w:p>
    <w:p w:rsidR="007167F0" w:rsidRDefault="00C8247E" w:rsidP="00B14ACB">
      <w:pPr>
        <w:pStyle w:val="ExerciseStepLevel1Pictur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98.05pt;height:58.35pt;visibility:visible">
            <v:imagedata r:id="rId10" o:title=""/>
          </v:shape>
        </w:pict>
      </w:r>
    </w:p>
    <w:p w:rsidR="007167F0" w:rsidRDefault="007167F0" w:rsidP="00B14ACB">
      <w:pPr>
        <w:pStyle w:val="ExerciseStepLevel1"/>
      </w:pPr>
      <w:r>
        <w:t xml:space="preserve">Under Look and Feel notice there is no Navigation option.  Instead click </w:t>
      </w:r>
      <w:r w:rsidRPr="00A92FC2">
        <w:rPr>
          <w:b/>
        </w:rPr>
        <w:t>Top link bar</w:t>
      </w:r>
    </w:p>
    <w:p w:rsidR="007167F0" w:rsidRDefault="007167F0" w:rsidP="00366011">
      <w:pPr>
        <w:pStyle w:val="ExerciseStepLevel1"/>
        <w:numPr>
          <w:ilvl w:val="0"/>
          <w:numId w:val="0"/>
        </w:numPr>
        <w:ind w:left="288"/>
      </w:pPr>
      <w:r>
        <w:t>This interface will only allow you to add new tabs and change their order.  There are no options for using headings, displaying pages, or sub-sites.  Just add and remove tabs.</w:t>
      </w:r>
    </w:p>
    <w:p w:rsidR="007167F0" w:rsidRDefault="007167F0" w:rsidP="00B14ACB">
      <w:pPr>
        <w:pStyle w:val="ExerciseStepLevel1"/>
      </w:pPr>
      <w:r>
        <w:t xml:space="preserve">Click </w:t>
      </w:r>
      <w:r w:rsidRPr="00A92FC2">
        <w:rPr>
          <w:b/>
        </w:rPr>
        <w:t>Site Settings</w:t>
      </w:r>
      <w:r>
        <w:t xml:space="preserve"> in the bread crumb</w:t>
      </w:r>
    </w:p>
    <w:p w:rsidR="007167F0" w:rsidRDefault="007167F0" w:rsidP="00B14ACB">
      <w:pPr>
        <w:pStyle w:val="ExerciseStepLevel1"/>
      </w:pPr>
      <w:r>
        <w:t xml:space="preserve">Under Look and Feel click </w:t>
      </w:r>
      <w:r w:rsidRPr="00A92FC2">
        <w:rPr>
          <w:b/>
        </w:rPr>
        <w:t>Quick Launch</w:t>
      </w:r>
    </w:p>
    <w:p w:rsidR="007167F0" w:rsidRDefault="007167F0" w:rsidP="00366011">
      <w:pPr>
        <w:pStyle w:val="ExerciseStepLevel1"/>
        <w:numPr>
          <w:ilvl w:val="0"/>
          <w:numId w:val="0"/>
        </w:numPr>
        <w:ind w:left="288"/>
      </w:pPr>
      <w:r>
        <w:t>Another limited interface.  Though here you can use headings.  These difference are important to understand as they do cause user question from time to time.</w:t>
      </w:r>
    </w:p>
    <w:p w:rsidR="007167F0" w:rsidRDefault="007167F0" w:rsidP="00366011">
      <w:pPr>
        <w:pStyle w:val="ExerciseStepLevel1"/>
        <w:numPr>
          <w:ilvl w:val="0"/>
          <w:numId w:val="0"/>
        </w:numPr>
        <w:ind w:left="288"/>
      </w:pPr>
      <w:r>
        <w:t>Also, Tree view is exactly the same as in Publishing sites.</w:t>
      </w:r>
    </w:p>
    <w:p w:rsidR="007167F0" w:rsidRPr="00254DCD" w:rsidRDefault="007167F0" w:rsidP="00A92FC2">
      <w:pPr>
        <w:pStyle w:val="Heading2"/>
      </w:pPr>
      <w:r>
        <w:t>End of lab</w:t>
      </w:r>
    </w:p>
    <w:sectPr w:rsidR="007167F0" w:rsidRPr="00254DCD" w:rsidSect="00F24E45">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67F0" w:rsidRDefault="007167F0" w:rsidP="008E38B2">
      <w:pPr>
        <w:spacing w:before="0" w:line="240" w:lineRule="auto"/>
      </w:pPr>
      <w:r>
        <w:separator/>
      </w:r>
    </w:p>
  </w:endnote>
  <w:endnote w:type="continuationSeparator" w:id="1">
    <w:p w:rsidR="007167F0" w:rsidRDefault="007167F0" w:rsidP="008E38B2">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67F0" w:rsidRPr="008E38B2" w:rsidRDefault="0068789B" w:rsidP="008E38B2">
    <w:pPr>
      <w:pStyle w:val="Footer"/>
    </w:pPr>
    <w:r w:rsidRPr="0068789B">
      <w:t>© 2009 Critical Path Training, LLC - All Rights Reserved</w:t>
    </w:r>
    <w:r w:rsidR="007167F0">
      <w:tab/>
      <w:t>Page</w:t>
    </w:r>
    <w:fldSimple w:instr=" PAGE   \* MERGEFORMAT ">
      <w:r>
        <w:rPr>
          <w:noProof/>
        </w:rPr>
        <w:t>1</w:t>
      </w:r>
    </w:fldSimple>
    <w:r w:rsidR="007167F0">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67F0" w:rsidRDefault="007167F0" w:rsidP="008E38B2">
      <w:pPr>
        <w:spacing w:before="0" w:line="240" w:lineRule="auto"/>
      </w:pPr>
      <w:r>
        <w:separator/>
      </w:r>
    </w:p>
  </w:footnote>
  <w:footnote w:type="continuationSeparator" w:id="1">
    <w:p w:rsidR="007167F0" w:rsidRDefault="007167F0" w:rsidP="008E38B2">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912"/>
    <w:multiLevelType w:val="multilevel"/>
    <w:tmpl w:val="02D60AB6"/>
    <w:lvl w:ilvl="0">
      <w:start w:val="1"/>
      <w:numFmt w:val="decimal"/>
      <w:lvlText w:val="%1)"/>
      <w:lvlJc w:val="left"/>
      <w:pPr>
        <w:ind w:left="360" w:hanging="360"/>
      </w:pPr>
      <w:rPr>
        <w:rFonts w:cs="Times New Roman" w:hint="default"/>
        <w:sz w:val="20"/>
      </w:rPr>
    </w:lvl>
    <w:lvl w:ilvl="1">
      <w:start w:val="1"/>
      <w:numFmt w:val="lowerLetter"/>
      <w:lvlText w:val="%2)"/>
      <w:lvlJc w:val="left"/>
      <w:pPr>
        <w:ind w:left="720" w:hanging="360"/>
      </w:pPr>
      <w:rPr>
        <w:rFonts w:cs="Times New Roman" w:hint="default"/>
      </w:rPr>
    </w:lvl>
    <w:lvl w:ilvl="2">
      <w:start w:val="1"/>
      <w:numFmt w:val="lowerRoman"/>
      <w:lvlRestart w:val="0"/>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
    <w:nsid w:val="0E1D285E"/>
    <w:multiLevelType w:val="multilevel"/>
    <w:tmpl w:val="0409001D"/>
    <w:numStyleLink w:val="ExerciseSteps"/>
  </w:abstractNum>
  <w:abstractNum w:abstractNumId="2">
    <w:nsid w:val="19422222"/>
    <w:multiLevelType w:val="multilevel"/>
    <w:tmpl w:val="08CE0810"/>
    <w:lvl w:ilvl="0">
      <w:start w:val="1"/>
      <w:numFmt w:val="decimal"/>
      <w:pStyle w:val="ExerciseStepLevel1"/>
      <w:lvlText w:val="%1)"/>
      <w:lvlJc w:val="left"/>
      <w:pPr>
        <w:tabs>
          <w:tab w:val="num" w:pos="288"/>
        </w:tabs>
        <w:ind w:left="288" w:hanging="288"/>
      </w:pPr>
      <w:rPr>
        <w:rFonts w:ascii="Arial" w:hAnsi="Arial" w:cs="Times New Roman" w:hint="default"/>
        <w:sz w:val="20"/>
      </w:rPr>
    </w:lvl>
    <w:lvl w:ilvl="1">
      <w:start w:val="1"/>
      <w:numFmt w:val="upperLetter"/>
      <w:lvlText w:val="%2)"/>
      <w:lvlJc w:val="left"/>
      <w:pPr>
        <w:tabs>
          <w:tab w:val="num" w:pos="576"/>
        </w:tabs>
        <w:ind w:left="288"/>
      </w:pPr>
      <w:rPr>
        <w:rFonts w:cs="Times New Roman" w:hint="default"/>
      </w:rPr>
    </w:lvl>
    <w:lvl w:ilvl="2">
      <w:start w:val="1"/>
      <w:numFmt w:val="upperRoman"/>
      <w:pStyle w:val="ExerciseStepLevel3"/>
      <w:lvlText w:val="%3)"/>
      <w:lvlJc w:val="left"/>
      <w:pPr>
        <w:tabs>
          <w:tab w:val="num" w:pos="864"/>
        </w:tabs>
        <w:ind w:left="576"/>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nsid w:val="38FC652C"/>
    <w:multiLevelType w:val="multilevel"/>
    <w:tmpl w:val="0409001D"/>
    <w:styleLink w:val="ExerciseSteps"/>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4">
    <w:nsid w:val="409B31CF"/>
    <w:multiLevelType w:val="multilevel"/>
    <w:tmpl w:val="E76CBB1A"/>
    <w:lvl w:ilvl="0">
      <w:start w:val="1"/>
      <w:numFmt w:val="decimal"/>
      <w:lvlText w:val="%1)"/>
      <w:lvlJc w:val="left"/>
      <w:pPr>
        <w:tabs>
          <w:tab w:val="num" w:pos="288"/>
        </w:tabs>
        <w:ind w:left="288" w:hanging="288"/>
      </w:pPr>
      <w:rPr>
        <w:rFonts w:ascii="Arial" w:hAnsi="Arial" w:cs="Times New Roman" w:hint="default"/>
        <w:sz w:val="20"/>
      </w:rPr>
    </w:lvl>
    <w:lvl w:ilvl="1">
      <w:start w:val="1"/>
      <w:numFmt w:val="upperLetter"/>
      <w:lvlRestart w:val="0"/>
      <w:lvlText w:val="%2)"/>
      <w:lvlJc w:val="left"/>
      <w:pPr>
        <w:tabs>
          <w:tab w:val="num" w:pos="648"/>
        </w:tabs>
        <w:ind w:left="432" w:hanging="72"/>
      </w:pPr>
      <w:rPr>
        <w:rFonts w:cs="Times New Roman" w:hint="default"/>
      </w:rPr>
    </w:lvl>
    <w:lvl w:ilvl="2">
      <w:start w:val="1"/>
      <w:numFmt w:val="upperRoman"/>
      <w:lvlRestart w:val="0"/>
      <w:lvlText w:val="%3)"/>
      <w:lvlJc w:val="left"/>
      <w:pPr>
        <w:tabs>
          <w:tab w:val="num" w:pos="864"/>
        </w:tabs>
        <w:ind w:left="864" w:hanging="144"/>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5">
    <w:nsid w:val="6FE44BE7"/>
    <w:multiLevelType w:val="hybridMultilevel"/>
    <w:tmpl w:val="2220717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 w:numId="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2"/>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
  </w:num>
  <w:num w:numId="27">
    <w:abstractNumId w:val="2"/>
  </w:num>
  <w:num w:numId="28">
    <w:abstractNumId w:val="2"/>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attachedTemplate r:id="rId1"/>
  <w:stylePaneFormatFilter w:val="1024"/>
  <w:defaultTabStop w:val="72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26A54"/>
    <w:rsid w:val="00017018"/>
    <w:rsid w:val="00062F9D"/>
    <w:rsid w:val="00094290"/>
    <w:rsid w:val="000F266A"/>
    <w:rsid w:val="001044BC"/>
    <w:rsid w:val="00153A47"/>
    <w:rsid w:val="00155BE4"/>
    <w:rsid w:val="0017254A"/>
    <w:rsid w:val="001B1ED6"/>
    <w:rsid w:val="001B37B8"/>
    <w:rsid w:val="001C2018"/>
    <w:rsid w:val="001C5929"/>
    <w:rsid w:val="001D699A"/>
    <w:rsid w:val="001E2BD3"/>
    <w:rsid w:val="00224E43"/>
    <w:rsid w:val="0023122D"/>
    <w:rsid w:val="00254DCD"/>
    <w:rsid w:val="002B290D"/>
    <w:rsid w:val="002F2959"/>
    <w:rsid w:val="003531FC"/>
    <w:rsid w:val="003534F8"/>
    <w:rsid w:val="00366011"/>
    <w:rsid w:val="003E54E7"/>
    <w:rsid w:val="004171A1"/>
    <w:rsid w:val="00420C99"/>
    <w:rsid w:val="004266B1"/>
    <w:rsid w:val="004B513D"/>
    <w:rsid w:val="004E2BD7"/>
    <w:rsid w:val="00537E3E"/>
    <w:rsid w:val="00546CA5"/>
    <w:rsid w:val="00560342"/>
    <w:rsid w:val="0058144E"/>
    <w:rsid w:val="005A5A06"/>
    <w:rsid w:val="005E1F75"/>
    <w:rsid w:val="00625D5C"/>
    <w:rsid w:val="006855C6"/>
    <w:rsid w:val="0068789B"/>
    <w:rsid w:val="00690C2B"/>
    <w:rsid w:val="006B204A"/>
    <w:rsid w:val="00707BC6"/>
    <w:rsid w:val="007167F0"/>
    <w:rsid w:val="00756CFE"/>
    <w:rsid w:val="00786DBF"/>
    <w:rsid w:val="007B16CB"/>
    <w:rsid w:val="007F23C1"/>
    <w:rsid w:val="007F729D"/>
    <w:rsid w:val="00826A54"/>
    <w:rsid w:val="00854218"/>
    <w:rsid w:val="00862A56"/>
    <w:rsid w:val="008769CE"/>
    <w:rsid w:val="008E064F"/>
    <w:rsid w:val="008E38B2"/>
    <w:rsid w:val="008E763E"/>
    <w:rsid w:val="00910A1E"/>
    <w:rsid w:val="009121BF"/>
    <w:rsid w:val="0093791A"/>
    <w:rsid w:val="009B6371"/>
    <w:rsid w:val="00A160C9"/>
    <w:rsid w:val="00A92FC2"/>
    <w:rsid w:val="00AA3931"/>
    <w:rsid w:val="00AA7123"/>
    <w:rsid w:val="00B03332"/>
    <w:rsid w:val="00B14ACB"/>
    <w:rsid w:val="00B3469F"/>
    <w:rsid w:val="00B51F9B"/>
    <w:rsid w:val="00B5452D"/>
    <w:rsid w:val="00B81A82"/>
    <w:rsid w:val="00BA0127"/>
    <w:rsid w:val="00BC4D83"/>
    <w:rsid w:val="00C07A81"/>
    <w:rsid w:val="00C10DC4"/>
    <w:rsid w:val="00C46F5C"/>
    <w:rsid w:val="00C53CAC"/>
    <w:rsid w:val="00C8247E"/>
    <w:rsid w:val="00C827AC"/>
    <w:rsid w:val="00CC4290"/>
    <w:rsid w:val="00CD2591"/>
    <w:rsid w:val="00D105A1"/>
    <w:rsid w:val="00D26064"/>
    <w:rsid w:val="00D32801"/>
    <w:rsid w:val="00E10612"/>
    <w:rsid w:val="00E52DCD"/>
    <w:rsid w:val="00E96B63"/>
    <w:rsid w:val="00ED54D7"/>
    <w:rsid w:val="00F24E45"/>
    <w:rsid w:val="00F627D0"/>
    <w:rsid w:val="00F637C0"/>
    <w:rsid w:val="00F86317"/>
    <w:rsid w:val="00FC486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38B2"/>
    <w:pPr>
      <w:spacing w:before="200" w:line="276" w:lineRule="auto"/>
      <w:ind w:left="144" w:hanging="144"/>
    </w:pPr>
    <w:rPr>
      <w:rFonts w:ascii="Arial" w:hAnsi="Arial"/>
      <w:sz w:val="20"/>
    </w:rPr>
  </w:style>
  <w:style w:type="paragraph" w:styleId="Heading1">
    <w:name w:val="heading 1"/>
    <w:basedOn w:val="Normal"/>
    <w:next w:val="Normal"/>
    <w:link w:val="Heading1Char"/>
    <w:uiPriority w:val="99"/>
    <w:qFormat/>
    <w:rsid w:val="00B51F9B"/>
    <w:pPr>
      <w:keepNext/>
      <w:keepLines/>
      <w:pBdr>
        <w:bottom w:val="single" w:sz="4" w:space="1" w:color="auto"/>
      </w:pBdr>
      <w:spacing w:before="480"/>
      <w:outlineLvl w:val="0"/>
    </w:pPr>
    <w:rPr>
      <w:rFonts w:eastAsia="Times New Roman"/>
      <w:b/>
      <w:bCs/>
      <w:sz w:val="28"/>
      <w:szCs w:val="28"/>
    </w:rPr>
  </w:style>
  <w:style w:type="paragraph" w:styleId="Heading2">
    <w:name w:val="heading 2"/>
    <w:basedOn w:val="Normal"/>
    <w:next w:val="Normal"/>
    <w:link w:val="Heading2Char"/>
    <w:uiPriority w:val="99"/>
    <w:qFormat/>
    <w:rsid w:val="00B51F9B"/>
    <w:pPr>
      <w:keepNext/>
      <w:keepLines/>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51F9B"/>
    <w:rPr>
      <w:rFonts w:ascii="Arial" w:hAnsi="Arial" w:cs="Times New Roman"/>
      <w:b/>
      <w:bCs/>
      <w:sz w:val="28"/>
      <w:szCs w:val="28"/>
    </w:rPr>
  </w:style>
  <w:style w:type="character" w:customStyle="1" w:styleId="Heading2Char">
    <w:name w:val="Heading 2 Char"/>
    <w:basedOn w:val="DefaultParagraphFont"/>
    <w:link w:val="Heading2"/>
    <w:uiPriority w:val="99"/>
    <w:locked/>
    <w:rsid w:val="00B51F9B"/>
    <w:rPr>
      <w:rFonts w:ascii="Arial" w:hAnsi="Arial" w:cs="Times New Roman"/>
      <w:b/>
      <w:bCs/>
      <w:sz w:val="26"/>
      <w:szCs w:val="26"/>
    </w:rPr>
  </w:style>
  <w:style w:type="paragraph" w:customStyle="1" w:styleId="LabTitle">
    <w:name w:val="LabTitle"/>
    <w:basedOn w:val="Normal"/>
    <w:next w:val="LabOverview"/>
    <w:uiPriority w:val="99"/>
    <w:rsid w:val="003E54E7"/>
    <w:pPr>
      <w:pBdr>
        <w:bottom w:val="single" w:sz="2" w:space="1" w:color="auto"/>
      </w:pBdr>
      <w:spacing w:after="240"/>
    </w:pPr>
    <w:rPr>
      <w:b/>
      <w:sz w:val="28"/>
    </w:rPr>
  </w:style>
  <w:style w:type="paragraph" w:customStyle="1" w:styleId="LabOverview">
    <w:name w:val="LabOverview"/>
    <w:basedOn w:val="Normal"/>
    <w:uiPriority w:val="99"/>
    <w:rsid w:val="006855C6"/>
    <w:pPr>
      <w:spacing w:before="240"/>
      <w:ind w:left="0" w:firstLine="0"/>
    </w:pPr>
  </w:style>
  <w:style w:type="paragraph" w:customStyle="1" w:styleId="ExerciseStepLevel1">
    <w:name w:val="ExerciseStepLevel1"/>
    <w:basedOn w:val="Normal"/>
    <w:uiPriority w:val="99"/>
    <w:rsid w:val="00ED54D7"/>
    <w:pPr>
      <w:numPr>
        <w:numId w:val="28"/>
      </w:numPr>
      <w:tabs>
        <w:tab w:val="left" w:pos="432"/>
        <w:tab w:val="left" w:pos="576"/>
      </w:tabs>
      <w:spacing w:before="120"/>
    </w:pPr>
  </w:style>
  <w:style w:type="paragraph" w:customStyle="1" w:styleId="ExerciseStepLevel2">
    <w:name w:val="ExerciseStepLevel2"/>
    <w:basedOn w:val="Normal"/>
    <w:uiPriority w:val="99"/>
    <w:rsid w:val="007F23C1"/>
    <w:pPr>
      <w:tabs>
        <w:tab w:val="num" w:pos="576"/>
      </w:tabs>
      <w:spacing w:before="80" w:after="80"/>
      <w:ind w:left="288" w:firstLine="0"/>
    </w:pPr>
    <w:rPr>
      <w:sz w:val="18"/>
    </w:rPr>
  </w:style>
  <w:style w:type="paragraph" w:customStyle="1" w:styleId="ExerciseStepLevel3">
    <w:name w:val="ExerciseStepLevel3"/>
    <w:basedOn w:val="Normal"/>
    <w:uiPriority w:val="99"/>
    <w:rsid w:val="007F23C1"/>
    <w:pPr>
      <w:numPr>
        <w:ilvl w:val="2"/>
        <w:numId w:val="28"/>
      </w:numPr>
      <w:ind w:firstLine="0"/>
    </w:pPr>
    <w:rPr>
      <w:i/>
      <w:sz w:val="16"/>
    </w:rPr>
  </w:style>
  <w:style w:type="paragraph" w:customStyle="1" w:styleId="ExerciseTitle">
    <w:name w:val="ExerciseTitle"/>
    <w:basedOn w:val="Normal"/>
    <w:uiPriority w:val="99"/>
    <w:rsid w:val="003E54E7"/>
    <w:pPr>
      <w:spacing w:before="240"/>
    </w:pPr>
    <w:rPr>
      <w:b/>
      <w:sz w:val="24"/>
    </w:rPr>
  </w:style>
  <w:style w:type="paragraph" w:styleId="ListParagraph">
    <w:name w:val="List Paragraph"/>
    <w:basedOn w:val="Normal"/>
    <w:uiPriority w:val="99"/>
    <w:qFormat/>
    <w:rsid w:val="00F86317"/>
    <w:pPr>
      <w:ind w:left="720"/>
      <w:contextualSpacing/>
    </w:pPr>
  </w:style>
  <w:style w:type="paragraph" w:customStyle="1" w:styleId="ExerciseStepLevel1Code">
    <w:name w:val="ExerciseStepLevel1Code"/>
    <w:basedOn w:val="ExerciseStepLevel1"/>
    <w:uiPriority w:val="99"/>
    <w:rsid w:val="007F23C1"/>
    <w:pPr>
      <w:numPr>
        <w:numId w:val="0"/>
      </w:numPr>
      <w:shd w:val="pct12" w:color="auto" w:fill="auto"/>
      <w:spacing w:before="0"/>
      <w:ind w:left="360"/>
    </w:pPr>
    <w:rPr>
      <w:rFonts w:ascii="Lucida Console" w:hAnsi="Lucida Console"/>
      <w:b/>
      <w:noProof/>
      <w:sz w:val="18"/>
    </w:rPr>
  </w:style>
  <w:style w:type="character" w:styleId="PlaceholderText">
    <w:name w:val="Placeholder Text"/>
    <w:basedOn w:val="DefaultParagraphFont"/>
    <w:uiPriority w:val="99"/>
    <w:semiHidden/>
    <w:rsid w:val="004B513D"/>
    <w:rPr>
      <w:rFonts w:cs="Times New Roman"/>
      <w:color w:val="808080"/>
    </w:rPr>
  </w:style>
  <w:style w:type="paragraph" w:styleId="BalloonText">
    <w:name w:val="Balloon Text"/>
    <w:basedOn w:val="Normal"/>
    <w:link w:val="BalloonTextChar"/>
    <w:uiPriority w:val="99"/>
    <w:semiHidden/>
    <w:rsid w:val="004B51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B513D"/>
    <w:rPr>
      <w:rFonts w:ascii="Tahoma" w:hAnsi="Tahoma" w:cs="Tahoma"/>
      <w:sz w:val="16"/>
      <w:szCs w:val="16"/>
    </w:rPr>
  </w:style>
  <w:style w:type="paragraph" w:customStyle="1" w:styleId="ExerciseStepLevel1Picture">
    <w:name w:val="ExerciseStepLevel1Picture"/>
    <w:basedOn w:val="ExerciseStepLevel1"/>
    <w:uiPriority w:val="99"/>
    <w:rsid w:val="004171A1"/>
    <w:pPr>
      <w:numPr>
        <w:numId w:val="0"/>
      </w:numPr>
      <w:spacing w:before="40" w:after="80"/>
      <w:ind w:left="288"/>
    </w:pPr>
  </w:style>
  <w:style w:type="paragraph" w:customStyle="1" w:styleId="ExerciseStepLevel2Code">
    <w:name w:val="ExerciseStepLevel2Code"/>
    <w:basedOn w:val="ExerciseStepLevel2"/>
    <w:uiPriority w:val="99"/>
    <w:rsid w:val="007B16CB"/>
    <w:pPr>
      <w:shd w:val="pct12" w:color="auto" w:fill="auto"/>
      <w:tabs>
        <w:tab w:val="clear" w:pos="576"/>
      </w:tabs>
      <w:spacing w:before="40" w:after="40"/>
      <w:ind w:left="576"/>
    </w:pPr>
    <w:rPr>
      <w:rFonts w:ascii="Lucida Console" w:hAnsi="Lucida Console"/>
      <w:b/>
      <w:noProof/>
    </w:rPr>
  </w:style>
  <w:style w:type="paragraph" w:customStyle="1" w:styleId="ExerciseStepLevel2Picture">
    <w:name w:val="ExerciseStepLevel2Picture"/>
    <w:basedOn w:val="ExerciseStepLevel2"/>
    <w:next w:val="ExerciseStepLevel2"/>
    <w:uiPriority w:val="99"/>
    <w:rsid w:val="004171A1"/>
    <w:pPr>
      <w:tabs>
        <w:tab w:val="clear" w:pos="576"/>
      </w:tabs>
      <w:ind w:left="576"/>
    </w:pPr>
  </w:style>
  <w:style w:type="paragraph" w:styleId="Header">
    <w:name w:val="header"/>
    <w:basedOn w:val="Normal"/>
    <w:link w:val="HeaderChar"/>
    <w:uiPriority w:val="99"/>
    <w:semiHidden/>
    <w:rsid w:val="008E38B2"/>
    <w:pPr>
      <w:tabs>
        <w:tab w:val="center" w:pos="4680"/>
        <w:tab w:val="right" w:pos="9360"/>
      </w:tabs>
      <w:spacing w:before="0" w:line="240" w:lineRule="auto"/>
    </w:pPr>
  </w:style>
  <w:style w:type="character" w:customStyle="1" w:styleId="HeaderChar">
    <w:name w:val="Header Char"/>
    <w:basedOn w:val="DefaultParagraphFont"/>
    <w:link w:val="Header"/>
    <w:uiPriority w:val="99"/>
    <w:semiHidden/>
    <w:locked/>
    <w:rsid w:val="008E38B2"/>
    <w:rPr>
      <w:rFonts w:ascii="Arial" w:hAnsi="Arial" w:cs="Times New Roman"/>
      <w:sz w:val="20"/>
    </w:rPr>
  </w:style>
  <w:style w:type="paragraph" w:styleId="Footer">
    <w:name w:val="footer"/>
    <w:basedOn w:val="Normal"/>
    <w:link w:val="FooterChar"/>
    <w:uiPriority w:val="99"/>
    <w:rsid w:val="008E38B2"/>
    <w:pPr>
      <w:pBdr>
        <w:top w:val="single" w:sz="4" w:space="1" w:color="auto"/>
      </w:pBdr>
      <w:tabs>
        <w:tab w:val="center" w:pos="4680"/>
        <w:tab w:val="right" w:pos="9360"/>
      </w:tabs>
      <w:spacing w:before="0" w:line="240" w:lineRule="auto"/>
    </w:pPr>
  </w:style>
  <w:style w:type="character" w:customStyle="1" w:styleId="FooterChar">
    <w:name w:val="Footer Char"/>
    <w:basedOn w:val="DefaultParagraphFont"/>
    <w:link w:val="Footer"/>
    <w:uiPriority w:val="99"/>
    <w:locked/>
    <w:rsid w:val="008E38B2"/>
    <w:rPr>
      <w:rFonts w:ascii="Arial" w:hAnsi="Arial" w:cs="Times New Roman"/>
      <w:sz w:val="20"/>
    </w:rPr>
  </w:style>
  <w:style w:type="character" w:styleId="HTMLCode">
    <w:name w:val="HTML Code"/>
    <w:basedOn w:val="DefaultParagraphFont"/>
    <w:uiPriority w:val="99"/>
    <w:semiHidden/>
    <w:rsid w:val="008E38B2"/>
    <w:rPr>
      <w:rFonts w:ascii="Lucida Console" w:hAnsi="Lucida Console" w:cs="Times New Roman"/>
      <w:sz w:val="20"/>
      <w:szCs w:val="20"/>
    </w:rPr>
  </w:style>
  <w:style w:type="character" w:styleId="Hyperlink">
    <w:name w:val="Hyperlink"/>
    <w:basedOn w:val="DefaultParagraphFont"/>
    <w:uiPriority w:val="99"/>
    <w:rsid w:val="00FC486A"/>
    <w:rPr>
      <w:rFonts w:cs="Times New Roman"/>
      <w:color w:val="0000FF"/>
      <w:u w:val="single"/>
    </w:rPr>
  </w:style>
  <w:style w:type="numbering" w:customStyle="1" w:styleId="ExerciseSteps">
    <w:name w:val="ExerciseSteps"/>
    <w:rsid w:val="002C4179"/>
    <w:pPr>
      <w:numPr>
        <w:numId w:val="1"/>
      </w:numPr>
    </w:pPr>
  </w:style>
</w:styles>
</file>

<file path=word/webSettings.xml><?xml version="1.0" encoding="utf-8"?>
<w:webSettings xmlns:r="http://schemas.openxmlformats.org/officeDocument/2006/relationships" xmlns:w="http://schemas.openxmlformats.org/wordprocessingml/2006/main">
  <w:divs>
    <w:div w:id="1839298316">
      <w:marLeft w:val="0"/>
      <w:marRight w:val="0"/>
      <w:marTop w:val="0"/>
      <w:marBottom w:val="0"/>
      <w:divBdr>
        <w:top w:val="none" w:sz="0" w:space="0" w:color="auto"/>
        <w:left w:val="none" w:sz="0" w:space="0" w:color="auto"/>
        <w:bottom w:val="none" w:sz="0" w:space="0" w:color="auto"/>
        <w:right w:val="none" w:sz="0" w:space="0" w:color="auto"/>
      </w:divBdr>
    </w:div>
    <w:div w:id="18392983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ustomXml" Target="../customXml/item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ADA3531BFF16498572E059E35388C3" ma:contentTypeVersion="1" ma:contentTypeDescription="Create a new document." ma:contentTypeScope="" ma:versionID="b622b96959f66c8ff24e20ed8dd9f9af">
  <xsd:schema xmlns:xsd="http://www.w3.org/2001/XMLSchema" xmlns:xs="http://www.w3.org/2001/XMLSchema" xmlns:p="http://schemas.microsoft.com/office/2006/metadata/properties" xmlns:ns2="c83d3ea4-1015-4b4b-bfa9-09fbcd7aa64d" targetNamespace="http://schemas.microsoft.com/office/2006/metadata/properties" ma:root="true" ma:fieldsID="657c10e11796280bf933bed0654cd985" ns2:_="">
    <xsd:import namespace="c83d3ea4-1015-4b4b-bfa9-09fbcd7aa64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d3ea4-1015-4b4b-bfa9-09fbcd7aa64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_dlc_DocId xmlns="c83d3ea4-1015-4b4b-bfa9-09fbcd7aa64d">3CC2HQU7XWNV-64-11</_dlc_DocId>
    <_dlc_DocIdUrl xmlns="c83d3ea4-1015-4b4b-bfa9-09fbcd7aa64d">
      <Url>http://intranet.sharepointblackops.com/Courses/SPA401/_layouts/DocIdRedir.aspx?ID=3CC2HQU7XWNV-64-11</Url>
      <Description>3CC2HQU7XWNV-64-11</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385A2B4-D59C-43D5-ADB5-583690973392}"/>
</file>

<file path=customXml/itemProps2.xml><?xml version="1.0" encoding="utf-8"?>
<ds:datastoreItem xmlns:ds="http://schemas.openxmlformats.org/officeDocument/2006/customXml" ds:itemID="{F9C1085C-651E-4AC5-A4DC-995107EDA345}"/>
</file>

<file path=customXml/itemProps3.xml><?xml version="1.0" encoding="utf-8"?>
<ds:datastoreItem xmlns:ds="http://schemas.openxmlformats.org/officeDocument/2006/customXml" ds:itemID="{6040AD45-C7F6-4353-BE4A-64A5B2D52D59}"/>
</file>

<file path=customXml/itemProps4.xml><?xml version="1.0" encoding="utf-8"?>
<ds:datastoreItem xmlns:ds="http://schemas.openxmlformats.org/officeDocument/2006/customXml" ds:itemID="{B69613E5-9CBA-4641-B38E-4CB2CAB32D68}"/>
</file>

<file path=docProps/app.xml><?xml version="1.0" encoding="utf-8"?>
<Properties xmlns="http://schemas.openxmlformats.org/officeDocument/2006/extended-properties" xmlns:vt="http://schemas.openxmlformats.org/officeDocument/2006/docPropsVTypes">
  <Template>LabTemplate.dotx</Template>
  <TotalTime>2</TotalTime>
  <Pages>6</Pages>
  <Words>1634</Words>
  <Characters>6959</Characters>
  <Application>Microsoft Office Word</Application>
  <DocSecurity>0</DocSecurity>
  <Lines>57</Lines>
  <Paragraphs>17</Paragraphs>
  <ScaleCrop>false</ScaleCrop>
  <Company>Ted Pattison Group, Inc.</Company>
  <LinksUpToDate>false</LinksUpToDate>
  <CharactersWithSpaces>8576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05b: Modifying Navigation</dc:title>
  <dc:subject/>
  <dc:creator>Shane Young</dc:creator>
  <cp:keywords>SP401;TPG</cp:keywords>
  <dc:description/>
  <cp:lastModifiedBy>TedP</cp:lastModifiedBy>
  <cp:revision>4</cp:revision>
  <dcterms:created xsi:type="dcterms:W3CDTF">2008-02-20T21:08:00Z</dcterms:created>
  <dcterms:modified xsi:type="dcterms:W3CDTF">2009-05-22T00:03:00Z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0x01010032ADA3531BFF16498572E059E35388C3</vt:lpwstr>
  </property>
  <property fmtid="{D5CDD505-2E9C-101B-9397-08002B2CF9AE}" pid="3" name="Order">
    <vt:r8>1100</vt:r8>
  </property>
  <property fmtid="{D5CDD505-2E9C-101B-9397-08002B2CF9AE}" pid="4" name="_dlc_DocIdItemGuid">
    <vt:lpwstr>7a74ffa2-9354-4cd5-b62a-cd558e184888</vt:lpwstr>
  </property>
</Properties>
</file>