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7" w:rsidRDefault="004B513D" w:rsidP="00B51F9B">
      <w:pPr>
        <w:pStyle w:val="Heading1"/>
      </w:pPr>
      <w:r>
        <w:t xml:space="preserve">Lab </w:t>
      </w:r>
      <w:sdt>
        <w:sdtPr>
          <w:alias w:val="Lab Number"/>
          <w:tag w:val="LabNumber"/>
          <w:id w:val="114487585"/>
          <w:placeholder>
            <w:docPart w:val="648434127DB94BD1A4BC9B680A34B7A4"/>
          </w:placeholder>
          <w:text/>
        </w:sdtPr>
        <w:sdtContent>
          <w:r w:rsidR="00B51F9B">
            <w:t>0</w:t>
          </w:r>
          <w:r w:rsidR="00C07A81">
            <w:t>5</w:t>
          </w:r>
          <w:r w:rsidR="006918F8">
            <w:t>C</w:t>
          </w:r>
        </w:sdtContent>
      </w:sdt>
      <w:r w:rsidR="00F86317">
        <w:t xml:space="preserve">: </w:t>
      </w:r>
      <w:r w:rsidR="006918F8">
        <w:t>Configuring Out-of-the-box B</w:t>
      </w:r>
      <w:r w:rsidR="00F26257">
        <w:t>randing</w:t>
      </w:r>
    </w:p>
    <w:p w:rsidR="002C63FC" w:rsidRDefault="00D105A1" w:rsidP="00F86317">
      <w:pPr>
        <w:pStyle w:val="LabOverview"/>
      </w:pPr>
      <w:r w:rsidRPr="00062F9D">
        <w:rPr>
          <w:b/>
        </w:rPr>
        <w:t>Lab Overview:</w:t>
      </w:r>
      <w:r w:rsidR="004B513D">
        <w:t xml:space="preserve"> </w:t>
      </w:r>
      <w:r w:rsidR="00C07A81">
        <w:t xml:space="preserve">In this lab you will </w:t>
      </w:r>
      <w:r w:rsidR="00E47E70">
        <w:t>explore some simple things you can do to make your site not look so much like SharePoint.  First you will apply an out of the box theme and upload a custom graphic to give the site a quick make over.  Then you will</w:t>
      </w:r>
      <w:r w:rsidR="00F26257">
        <w:t xml:space="preserve"> change the master page to get an idea of what is involved in the process.</w:t>
      </w:r>
      <w:r w:rsidR="002C63FC">
        <w:t xml:space="preserve">  </w:t>
      </w:r>
    </w:p>
    <w:p w:rsidR="00F86317" w:rsidRPr="00F26257" w:rsidRDefault="003E54E7" w:rsidP="00F26257">
      <w:pPr>
        <w:pStyle w:val="Heading2"/>
      </w:pPr>
      <w:r w:rsidRPr="00F26257">
        <w:t xml:space="preserve">Exercise 1: </w:t>
      </w:r>
      <w:r w:rsidR="00F26257" w:rsidRPr="00F26257">
        <w:t>Setting HR to use a different theme</w:t>
      </w:r>
    </w:p>
    <w:p w:rsidR="00F26257" w:rsidRPr="00F26257" w:rsidRDefault="00F26257" w:rsidP="00F26257">
      <w:pPr>
        <w:pStyle w:val="LabOverview"/>
      </w:pPr>
      <w:r>
        <w:t xml:space="preserve">Betsy has called and she would like to change the look of the HR Private site.  For some reason she wants a flag theme.  </w:t>
      </w:r>
    </w:p>
    <w:p w:rsidR="009B6371" w:rsidRDefault="00AC1156" w:rsidP="009B6371">
      <w:pPr>
        <w:pStyle w:val="ExerciseStepLevel1"/>
        <w:numPr>
          <w:ilvl w:val="0"/>
          <w:numId w:val="11"/>
        </w:numPr>
      </w:pPr>
      <w:r>
        <w:t>Navigate to the HR Private site logged in as Betsy</w:t>
      </w:r>
    </w:p>
    <w:p w:rsidR="00AC1156" w:rsidRDefault="00AC1156" w:rsidP="00AC1156">
      <w:pPr>
        <w:pStyle w:val="ExerciseStepLevel1"/>
        <w:numPr>
          <w:ilvl w:val="1"/>
          <w:numId w:val="11"/>
        </w:numPr>
      </w:pPr>
      <w:r>
        <w:t xml:space="preserve">Open </w:t>
      </w:r>
      <w:r w:rsidRPr="00523CC8">
        <w:rPr>
          <w:b/>
        </w:rPr>
        <w:t>http://portal.tpg.local/sites/hr</w:t>
      </w:r>
      <w:r>
        <w:t xml:space="preserve"> </w:t>
      </w:r>
    </w:p>
    <w:p w:rsidR="00AC1156" w:rsidRPr="00523CC8" w:rsidRDefault="00223E3A" w:rsidP="00AC1156">
      <w:pPr>
        <w:pStyle w:val="ExerciseStepLevel1"/>
        <w:numPr>
          <w:ilvl w:val="1"/>
          <w:numId w:val="11"/>
        </w:numPr>
        <w:rPr>
          <w:b/>
        </w:rPr>
      </w:pPr>
      <w:proofErr w:type="spellStart"/>
      <w:r w:rsidRPr="00523CC8">
        <w:rPr>
          <w:b/>
        </w:rPr>
        <w:t>tpg</w:t>
      </w:r>
      <w:proofErr w:type="spellEnd"/>
      <w:r w:rsidRPr="00523CC8">
        <w:rPr>
          <w:b/>
        </w:rPr>
        <w:t>\</w:t>
      </w:r>
      <w:proofErr w:type="spellStart"/>
      <w:r w:rsidRPr="00523CC8">
        <w:rPr>
          <w:b/>
        </w:rPr>
        <w:t>betsy</w:t>
      </w:r>
      <w:proofErr w:type="spellEnd"/>
    </w:p>
    <w:p w:rsidR="00223E3A" w:rsidRPr="00523CC8" w:rsidRDefault="00223E3A" w:rsidP="00AC1156">
      <w:pPr>
        <w:pStyle w:val="ExerciseStepLevel1"/>
        <w:numPr>
          <w:ilvl w:val="1"/>
          <w:numId w:val="11"/>
        </w:numPr>
        <w:rPr>
          <w:b/>
        </w:rPr>
      </w:pPr>
      <w:r w:rsidRPr="00523CC8">
        <w:rPr>
          <w:b/>
        </w:rPr>
        <w:t>pass@word1</w:t>
      </w:r>
    </w:p>
    <w:p w:rsidR="00223E3A" w:rsidRPr="00523CC8" w:rsidRDefault="00223E3A" w:rsidP="00AC1156">
      <w:pPr>
        <w:pStyle w:val="ExerciseStepLevel1"/>
        <w:numPr>
          <w:ilvl w:val="1"/>
          <w:numId w:val="11"/>
        </w:numPr>
        <w:rPr>
          <w:b/>
        </w:rPr>
      </w:pPr>
      <w:r w:rsidRPr="00523CC8">
        <w:rPr>
          <w:b/>
        </w:rPr>
        <w:t>OK</w:t>
      </w:r>
    </w:p>
    <w:p w:rsidR="00223E3A" w:rsidRDefault="00A21A9F" w:rsidP="00223E3A">
      <w:pPr>
        <w:pStyle w:val="ExerciseStepLevel1"/>
        <w:numPr>
          <w:ilvl w:val="0"/>
          <w:numId w:val="11"/>
        </w:numPr>
      </w:pPr>
      <w:r>
        <w:t>Create a picture library called images</w:t>
      </w:r>
    </w:p>
    <w:p w:rsidR="00A21A9F" w:rsidRDefault="00A21A9F" w:rsidP="00A21A9F">
      <w:pPr>
        <w:pStyle w:val="ExerciseStepLevel1"/>
        <w:numPr>
          <w:ilvl w:val="1"/>
          <w:numId w:val="11"/>
        </w:numPr>
      </w:pPr>
      <w:r>
        <w:t xml:space="preserve">Click Site Actions &gt; </w:t>
      </w:r>
      <w:r w:rsidRPr="00523CC8">
        <w:rPr>
          <w:b/>
        </w:rPr>
        <w:t>Create</w:t>
      </w:r>
    </w:p>
    <w:p w:rsidR="00A21A9F" w:rsidRDefault="00A21A9F" w:rsidP="00A21A9F">
      <w:pPr>
        <w:pStyle w:val="ExerciseStepLevel1"/>
        <w:numPr>
          <w:ilvl w:val="1"/>
          <w:numId w:val="11"/>
        </w:numPr>
      </w:pPr>
      <w:r>
        <w:t xml:space="preserve">Under Libraries choose </w:t>
      </w:r>
      <w:r w:rsidRPr="00523CC8">
        <w:rPr>
          <w:b/>
        </w:rPr>
        <w:t>Picture Library</w:t>
      </w:r>
    </w:p>
    <w:p w:rsidR="00A21A9F" w:rsidRDefault="00A21A9F" w:rsidP="00A21A9F">
      <w:pPr>
        <w:pStyle w:val="ExerciseStepLevel1"/>
        <w:numPr>
          <w:ilvl w:val="1"/>
          <w:numId w:val="11"/>
        </w:numPr>
      </w:pPr>
      <w:r>
        <w:t xml:space="preserve">Name = </w:t>
      </w:r>
      <w:r w:rsidRPr="00523CC8">
        <w:rPr>
          <w:b/>
        </w:rPr>
        <w:t>Images</w:t>
      </w:r>
    </w:p>
    <w:p w:rsidR="00A21A9F" w:rsidRDefault="00A21A9F" w:rsidP="00A21A9F">
      <w:pPr>
        <w:pStyle w:val="ExerciseStepLevel1"/>
        <w:numPr>
          <w:ilvl w:val="1"/>
          <w:numId w:val="11"/>
        </w:numPr>
      </w:pPr>
      <w:r>
        <w:t xml:space="preserve">Display the picture library on the Quick Launch? = </w:t>
      </w:r>
      <w:r w:rsidRPr="00523CC8">
        <w:rPr>
          <w:b/>
        </w:rPr>
        <w:t>No</w:t>
      </w:r>
    </w:p>
    <w:p w:rsidR="00A21A9F" w:rsidRDefault="00A21A9F" w:rsidP="00A21A9F">
      <w:pPr>
        <w:pStyle w:val="ExerciseStepLevel1"/>
        <w:numPr>
          <w:ilvl w:val="1"/>
          <w:numId w:val="11"/>
        </w:numPr>
      </w:pPr>
      <w:r>
        <w:t xml:space="preserve">Click </w:t>
      </w:r>
      <w:r w:rsidRPr="00523CC8">
        <w:rPr>
          <w:b/>
        </w:rPr>
        <w:t>Create</w:t>
      </w:r>
    </w:p>
    <w:p w:rsidR="00A21A9F" w:rsidRDefault="00A21A9F" w:rsidP="00A21A9F">
      <w:pPr>
        <w:pStyle w:val="ExerciseStepLevel1"/>
        <w:numPr>
          <w:ilvl w:val="0"/>
          <w:numId w:val="11"/>
        </w:numPr>
      </w:pPr>
      <w:r>
        <w:t>Upload the custom graphic</w:t>
      </w:r>
    </w:p>
    <w:p w:rsidR="00A21A9F" w:rsidRDefault="00A21A9F" w:rsidP="00A21A9F">
      <w:pPr>
        <w:pStyle w:val="ExerciseStepLevel1"/>
        <w:numPr>
          <w:ilvl w:val="1"/>
          <w:numId w:val="11"/>
        </w:numPr>
      </w:pPr>
      <w:r>
        <w:t xml:space="preserve">Click </w:t>
      </w:r>
      <w:r w:rsidRPr="00523CC8">
        <w:rPr>
          <w:b/>
        </w:rPr>
        <w:t>Upload</w:t>
      </w:r>
    </w:p>
    <w:p w:rsidR="00A21A9F" w:rsidRDefault="00A21A9F" w:rsidP="00A21A9F">
      <w:pPr>
        <w:pStyle w:val="ExerciseStepLevel1"/>
        <w:numPr>
          <w:ilvl w:val="1"/>
          <w:numId w:val="11"/>
        </w:numPr>
      </w:pPr>
      <w:r>
        <w:t xml:space="preserve">Click </w:t>
      </w:r>
      <w:r w:rsidRPr="00523CC8">
        <w:rPr>
          <w:b/>
        </w:rPr>
        <w:t>Browse…</w:t>
      </w:r>
    </w:p>
    <w:p w:rsidR="00A21A9F" w:rsidRDefault="00A21A9F" w:rsidP="00A21A9F">
      <w:pPr>
        <w:pStyle w:val="ExerciseStepLevel1"/>
        <w:numPr>
          <w:ilvl w:val="1"/>
          <w:numId w:val="11"/>
        </w:numPr>
      </w:pPr>
      <w:r>
        <w:t xml:space="preserve">Navigate to </w:t>
      </w:r>
      <w:r w:rsidRPr="00523CC8">
        <w:rPr>
          <w:b/>
        </w:rPr>
        <w:t>c:\_Student Files\Module 5</w:t>
      </w:r>
    </w:p>
    <w:p w:rsidR="00A21A9F" w:rsidRDefault="00A21A9F" w:rsidP="00A21A9F">
      <w:pPr>
        <w:pStyle w:val="ExerciseStepLevel1"/>
        <w:numPr>
          <w:ilvl w:val="1"/>
          <w:numId w:val="11"/>
        </w:numPr>
      </w:pPr>
      <w:r>
        <w:t xml:space="preserve">Click </w:t>
      </w:r>
      <w:r w:rsidRPr="00523CC8">
        <w:rPr>
          <w:b/>
        </w:rPr>
        <w:t>USA.png</w:t>
      </w:r>
    </w:p>
    <w:p w:rsidR="00A21A9F" w:rsidRDefault="00A21A9F" w:rsidP="00A21A9F">
      <w:pPr>
        <w:pStyle w:val="ExerciseStepLevel1"/>
        <w:numPr>
          <w:ilvl w:val="1"/>
          <w:numId w:val="11"/>
        </w:numPr>
      </w:pPr>
      <w:r>
        <w:t xml:space="preserve">Click </w:t>
      </w:r>
      <w:r w:rsidRPr="00523CC8">
        <w:rPr>
          <w:b/>
        </w:rPr>
        <w:t>Open</w:t>
      </w:r>
    </w:p>
    <w:p w:rsidR="00A21A9F" w:rsidRDefault="00A21A9F" w:rsidP="00A21A9F">
      <w:pPr>
        <w:pStyle w:val="ExerciseStepLevel1"/>
        <w:numPr>
          <w:ilvl w:val="1"/>
          <w:numId w:val="11"/>
        </w:numPr>
      </w:pPr>
      <w:r>
        <w:t xml:space="preserve">Click </w:t>
      </w:r>
      <w:r w:rsidRPr="00523CC8">
        <w:rPr>
          <w:b/>
        </w:rPr>
        <w:t>OK</w:t>
      </w:r>
    </w:p>
    <w:p w:rsidR="00A21A9F" w:rsidRDefault="00A21A9F" w:rsidP="00A21A9F">
      <w:pPr>
        <w:pStyle w:val="ExerciseStepLevel1"/>
        <w:numPr>
          <w:ilvl w:val="1"/>
          <w:numId w:val="11"/>
        </w:numPr>
      </w:pPr>
      <w:r>
        <w:t xml:space="preserve">On the properties screen take the default and click </w:t>
      </w:r>
      <w:r w:rsidRPr="00523CC8">
        <w:rPr>
          <w:b/>
        </w:rPr>
        <w:t>OK</w:t>
      </w:r>
    </w:p>
    <w:p w:rsidR="00A21A9F" w:rsidRDefault="002B6DEE" w:rsidP="002B6DEE">
      <w:pPr>
        <w:pStyle w:val="ExerciseStepLevel1"/>
        <w:numPr>
          <w:ilvl w:val="0"/>
          <w:numId w:val="11"/>
        </w:numPr>
      </w:pPr>
      <w:r>
        <w:t>Change the theme</w:t>
      </w:r>
    </w:p>
    <w:p w:rsidR="002B6DEE" w:rsidRDefault="002B6DEE" w:rsidP="002B6DEE">
      <w:pPr>
        <w:pStyle w:val="ExerciseStepLevel1"/>
        <w:numPr>
          <w:ilvl w:val="1"/>
          <w:numId w:val="11"/>
        </w:numPr>
      </w:pPr>
      <w:r>
        <w:t xml:space="preserve">Click Site Actions &gt; </w:t>
      </w:r>
      <w:r w:rsidRPr="00523CC8">
        <w:rPr>
          <w:b/>
        </w:rPr>
        <w:t>Site Settings</w:t>
      </w:r>
    </w:p>
    <w:p w:rsidR="002B6DEE" w:rsidRDefault="002B6DEE" w:rsidP="002B6DEE">
      <w:pPr>
        <w:pStyle w:val="ExerciseStepLevel1"/>
        <w:numPr>
          <w:ilvl w:val="1"/>
          <w:numId w:val="11"/>
        </w:numPr>
      </w:pPr>
      <w:r>
        <w:t xml:space="preserve">Under Look and Feel click </w:t>
      </w:r>
      <w:r w:rsidRPr="00523CC8">
        <w:rPr>
          <w:b/>
        </w:rPr>
        <w:t>Site theme</w:t>
      </w:r>
    </w:p>
    <w:p w:rsidR="002B6DEE" w:rsidRDefault="002B6DEE" w:rsidP="002B6DEE">
      <w:pPr>
        <w:pStyle w:val="ExerciseStepLevel1"/>
        <w:numPr>
          <w:ilvl w:val="1"/>
          <w:numId w:val="11"/>
        </w:numPr>
      </w:pPr>
      <w:r>
        <w:t xml:space="preserve">All of the themes have preview images.  Browse the collection to get an idea of what is available.  Once you are done looking around choose the </w:t>
      </w:r>
      <w:r w:rsidRPr="00523CC8">
        <w:rPr>
          <w:b/>
        </w:rPr>
        <w:t>Classic theme</w:t>
      </w:r>
      <w:r>
        <w:t xml:space="preserve"> and click </w:t>
      </w:r>
      <w:r w:rsidRPr="00523CC8">
        <w:rPr>
          <w:b/>
        </w:rPr>
        <w:t>Apply</w:t>
      </w:r>
    </w:p>
    <w:p w:rsidR="002B6DEE" w:rsidRDefault="002B6DEE" w:rsidP="00406CD5">
      <w:pPr>
        <w:pStyle w:val="ExerciseStepLevel1"/>
      </w:pPr>
      <w:r>
        <w:lastRenderedPageBreak/>
        <w:t xml:space="preserve">Notice the colors changed right away.  Now you need to change the people logo beside HR Team </w:t>
      </w:r>
      <w:r>
        <w:rPr>
          <w:noProof/>
        </w:rPr>
        <w:drawing>
          <wp:inline distT="0" distB="0" distL="0" distR="0">
            <wp:extent cx="1122680" cy="28384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CD5" w:rsidRDefault="00406CD5" w:rsidP="00406CD5">
      <w:pPr>
        <w:pStyle w:val="ExerciseStepLevel1"/>
        <w:numPr>
          <w:ilvl w:val="1"/>
          <w:numId w:val="28"/>
        </w:numPr>
      </w:pPr>
      <w:r>
        <w:t xml:space="preserve">Under the Look and Feel column click </w:t>
      </w:r>
      <w:r w:rsidRPr="00523CC8">
        <w:rPr>
          <w:b/>
        </w:rPr>
        <w:t>Title, description, and icon</w:t>
      </w:r>
    </w:p>
    <w:p w:rsidR="00406CD5" w:rsidRDefault="00406CD5" w:rsidP="00406CD5">
      <w:pPr>
        <w:pStyle w:val="ExerciseStepLevel1"/>
        <w:numPr>
          <w:ilvl w:val="1"/>
          <w:numId w:val="28"/>
        </w:numPr>
      </w:pPr>
      <w:r>
        <w:t xml:space="preserve">Change the URL to </w:t>
      </w:r>
      <w:r w:rsidRPr="00523CC8">
        <w:rPr>
          <w:b/>
        </w:rPr>
        <w:t>/sites/hr/images1/usa.png</w:t>
      </w:r>
      <w:r>
        <w:t xml:space="preserve"> Notice the 1 in images1.  This is because there is already and images folder so SharePoint is smart enough to change the name of the folder when you created the images list.</w:t>
      </w:r>
    </w:p>
    <w:p w:rsidR="00406CD5" w:rsidRDefault="00406CD5" w:rsidP="00406CD5">
      <w:pPr>
        <w:pStyle w:val="ExerciseStepLevel1"/>
        <w:numPr>
          <w:ilvl w:val="1"/>
          <w:numId w:val="28"/>
        </w:numPr>
      </w:pPr>
      <w:r>
        <w:t xml:space="preserve">Click </w:t>
      </w:r>
      <w:r w:rsidRPr="000226AB">
        <w:rPr>
          <w:b/>
        </w:rPr>
        <w:t>OK</w:t>
      </w:r>
    </w:p>
    <w:p w:rsidR="00936DB9" w:rsidRDefault="00936DB9" w:rsidP="00406CD5">
      <w:pPr>
        <w:pStyle w:val="ExerciseStepLevel1"/>
        <w:numPr>
          <w:ilvl w:val="1"/>
          <w:numId w:val="28"/>
        </w:numPr>
      </w:pPr>
      <w:r>
        <w:t xml:space="preserve">Click the </w:t>
      </w:r>
      <w:r w:rsidRPr="000226AB">
        <w:rPr>
          <w:b/>
        </w:rPr>
        <w:t>Home</w:t>
      </w:r>
      <w:r>
        <w:t xml:space="preserve"> tab</w:t>
      </w:r>
    </w:p>
    <w:p w:rsidR="002B6DEE" w:rsidRDefault="00936DB9" w:rsidP="00626207">
      <w:pPr>
        <w:pStyle w:val="ExerciseStepLevel1"/>
        <w:numPr>
          <w:ilvl w:val="0"/>
          <w:numId w:val="0"/>
        </w:numPr>
        <w:ind w:left="288"/>
      </w:pPr>
      <w:r>
        <w:t>Betsy now has a decent looking site without too much work.</w:t>
      </w:r>
    </w:p>
    <w:p w:rsidR="00AC1156" w:rsidRDefault="00626207" w:rsidP="00626207">
      <w:pPr>
        <w:pStyle w:val="Heading2"/>
      </w:pPr>
      <w:r>
        <w:t>Exercise 2: Changing the master page</w:t>
      </w:r>
    </w:p>
    <w:p w:rsidR="00626207" w:rsidRDefault="00626207" w:rsidP="00626207">
      <w:pPr>
        <w:pStyle w:val="LabOverview"/>
      </w:pPr>
      <w:r>
        <w:t xml:space="preserve">Site themes are great for changing the way that a site looks quickly but sometimes you need to change the physical structure of the page.  This is where master pages come into play.  </w:t>
      </w:r>
    </w:p>
    <w:p w:rsidR="00626207" w:rsidRDefault="00626207" w:rsidP="00626207">
      <w:pPr>
        <w:pStyle w:val="ExerciseStepLevel1"/>
        <w:numPr>
          <w:ilvl w:val="0"/>
          <w:numId w:val="30"/>
        </w:numPr>
      </w:pPr>
      <w:r>
        <w:t xml:space="preserve">Navigate to the home page of the TPG portal by entering the URL </w:t>
      </w:r>
      <w:r w:rsidRPr="000226AB">
        <w:rPr>
          <w:b/>
        </w:rPr>
        <w:t>http://portal.tpg.local</w:t>
      </w:r>
      <w:r>
        <w:t xml:space="preserve"> </w:t>
      </w:r>
    </w:p>
    <w:p w:rsidR="00626207" w:rsidRDefault="00626207" w:rsidP="00626207">
      <w:pPr>
        <w:pStyle w:val="ExerciseStepLevel1"/>
        <w:numPr>
          <w:ilvl w:val="0"/>
          <w:numId w:val="30"/>
        </w:numPr>
      </w:pPr>
      <w:r>
        <w:t xml:space="preserve">Sign in as </w:t>
      </w:r>
      <w:r w:rsidRPr="000226AB">
        <w:rPr>
          <w:b/>
        </w:rPr>
        <w:t>Alan</w:t>
      </w:r>
    </w:p>
    <w:p w:rsidR="00626207" w:rsidRDefault="00626207" w:rsidP="00626207">
      <w:pPr>
        <w:pStyle w:val="ExerciseStepLevel1"/>
        <w:numPr>
          <w:ilvl w:val="1"/>
          <w:numId w:val="30"/>
        </w:numPr>
      </w:pPr>
      <w:r>
        <w:t xml:space="preserve">Click </w:t>
      </w:r>
      <w:r w:rsidRPr="000226AB">
        <w:rPr>
          <w:b/>
        </w:rPr>
        <w:t>Welcome Betsy Ross</w:t>
      </w:r>
    </w:p>
    <w:p w:rsidR="00626207" w:rsidRDefault="00626207" w:rsidP="00626207">
      <w:pPr>
        <w:pStyle w:val="ExerciseStepLevel1"/>
        <w:numPr>
          <w:ilvl w:val="1"/>
          <w:numId w:val="30"/>
        </w:numPr>
      </w:pPr>
      <w:r>
        <w:t xml:space="preserve">Click </w:t>
      </w:r>
      <w:r w:rsidRPr="000226AB">
        <w:rPr>
          <w:b/>
        </w:rPr>
        <w:t>Sign in as Different user</w:t>
      </w:r>
    </w:p>
    <w:p w:rsidR="00626207" w:rsidRPr="000226AB" w:rsidRDefault="00626207" w:rsidP="00626207">
      <w:pPr>
        <w:pStyle w:val="ExerciseStepLevel1"/>
        <w:numPr>
          <w:ilvl w:val="1"/>
          <w:numId w:val="30"/>
        </w:numPr>
        <w:rPr>
          <w:b/>
        </w:rPr>
      </w:pPr>
      <w:r w:rsidRPr="000226AB">
        <w:rPr>
          <w:b/>
        </w:rPr>
        <w:t>TPG\</w:t>
      </w:r>
      <w:proofErr w:type="spellStart"/>
      <w:r w:rsidRPr="000226AB">
        <w:rPr>
          <w:b/>
        </w:rPr>
        <w:t>alan</w:t>
      </w:r>
      <w:proofErr w:type="spellEnd"/>
    </w:p>
    <w:p w:rsidR="00626207" w:rsidRPr="000226AB" w:rsidRDefault="00626207" w:rsidP="00626207">
      <w:pPr>
        <w:pStyle w:val="ExerciseStepLevel1"/>
        <w:numPr>
          <w:ilvl w:val="1"/>
          <w:numId w:val="30"/>
        </w:numPr>
        <w:rPr>
          <w:b/>
        </w:rPr>
      </w:pPr>
      <w:r w:rsidRPr="000226AB">
        <w:rPr>
          <w:b/>
        </w:rPr>
        <w:t>pass@word1</w:t>
      </w:r>
    </w:p>
    <w:p w:rsidR="00626207" w:rsidRDefault="00626207" w:rsidP="00626207">
      <w:pPr>
        <w:pStyle w:val="ExerciseStepLevel1"/>
        <w:numPr>
          <w:ilvl w:val="1"/>
          <w:numId w:val="30"/>
        </w:numPr>
      </w:pPr>
      <w:r>
        <w:t xml:space="preserve">Click </w:t>
      </w:r>
      <w:r w:rsidRPr="000226AB">
        <w:rPr>
          <w:b/>
        </w:rPr>
        <w:t>OK</w:t>
      </w:r>
    </w:p>
    <w:p w:rsidR="00626207" w:rsidRDefault="00626207" w:rsidP="00626207">
      <w:pPr>
        <w:pStyle w:val="ExerciseStepLevel1"/>
        <w:numPr>
          <w:ilvl w:val="0"/>
          <w:numId w:val="30"/>
        </w:numPr>
      </w:pPr>
      <w:r>
        <w:t xml:space="preserve">Click Site Actions &gt; Site Settings &gt; </w:t>
      </w:r>
      <w:r w:rsidRPr="000226AB">
        <w:rPr>
          <w:b/>
        </w:rPr>
        <w:t>Modify All Site Settings</w:t>
      </w:r>
    </w:p>
    <w:p w:rsidR="00626207" w:rsidRDefault="003C5566" w:rsidP="00626207">
      <w:pPr>
        <w:pStyle w:val="ExerciseStepLevel1"/>
        <w:numPr>
          <w:ilvl w:val="0"/>
          <w:numId w:val="30"/>
        </w:numPr>
      </w:pPr>
      <w:r>
        <w:t xml:space="preserve">Under Look and Feel click </w:t>
      </w:r>
      <w:r w:rsidRPr="000226AB">
        <w:rPr>
          <w:b/>
        </w:rPr>
        <w:t>Master page</w:t>
      </w:r>
    </w:p>
    <w:p w:rsidR="003C5566" w:rsidRDefault="003C5566" w:rsidP="00626207">
      <w:pPr>
        <w:pStyle w:val="ExerciseStepLevel1"/>
        <w:numPr>
          <w:ilvl w:val="0"/>
          <w:numId w:val="30"/>
        </w:numPr>
      </w:pPr>
      <w:r>
        <w:t>There are 3 changes you can make from this page.  The Site Master Page, the System Master Page, and the CSS file.  Try changing just the Site Master Page to see what happens.</w:t>
      </w:r>
    </w:p>
    <w:p w:rsidR="003C5566" w:rsidRDefault="003C5566" w:rsidP="003C5566">
      <w:pPr>
        <w:pStyle w:val="ExerciseStepLevel1"/>
        <w:numPr>
          <w:ilvl w:val="1"/>
          <w:numId w:val="30"/>
        </w:numPr>
      </w:pPr>
      <w:r>
        <w:t xml:space="preserve">For Site Master Page change </w:t>
      </w:r>
      <w:proofErr w:type="spellStart"/>
      <w:r>
        <w:t>default.master</w:t>
      </w:r>
      <w:proofErr w:type="spellEnd"/>
      <w:r>
        <w:t xml:space="preserve"> to </w:t>
      </w:r>
      <w:proofErr w:type="spellStart"/>
      <w:r w:rsidRPr="000226AB">
        <w:rPr>
          <w:b/>
        </w:rPr>
        <w:t>OrangeSingleLevel.master</w:t>
      </w:r>
      <w:proofErr w:type="spellEnd"/>
    </w:p>
    <w:p w:rsidR="003C5566" w:rsidRDefault="003C5566" w:rsidP="003C5566">
      <w:pPr>
        <w:pStyle w:val="ExerciseStepLevel1"/>
        <w:numPr>
          <w:ilvl w:val="1"/>
          <w:numId w:val="30"/>
        </w:numPr>
      </w:pPr>
      <w:r>
        <w:t xml:space="preserve">Scroll down the page and click </w:t>
      </w:r>
      <w:r w:rsidRPr="00A76DD3">
        <w:rPr>
          <w:b/>
        </w:rPr>
        <w:t>OK</w:t>
      </w:r>
    </w:p>
    <w:p w:rsidR="003C5566" w:rsidRDefault="003C5566" w:rsidP="003C5566">
      <w:pPr>
        <w:pStyle w:val="ExerciseStepLevel1"/>
        <w:numPr>
          <w:ilvl w:val="1"/>
          <w:numId w:val="30"/>
        </w:numPr>
      </w:pPr>
      <w:r>
        <w:t>Noti</w:t>
      </w:r>
      <w:r w:rsidR="00CD1A88">
        <w:t xml:space="preserve">ce the page you are on has not changed.  Click the </w:t>
      </w:r>
      <w:proofErr w:type="spellStart"/>
      <w:r w:rsidR="00CD1A88" w:rsidRPr="00A76DD3">
        <w:rPr>
          <w:b/>
        </w:rPr>
        <w:t>The</w:t>
      </w:r>
      <w:proofErr w:type="spellEnd"/>
      <w:r w:rsidR="00CD1A88" w:rsidRPr="00A76DD3">
        <w:rPr>
          <w:b/>
        </w:rPr>
        <w:t xml:space="preserve"> TPG Portal</w:t>
      </w:r>
      <w:r w:rsidR="00CD1A88">
        <w:t xml:space="preserve"> tab to check out the home page.</w:t>
      </w:r>
    </w:p>
    <w:p w:rsidR="00CD1A88" w:rsidRDefault="00CD1A88" w:rsidP="00CD1A88">
      <w:pPr>
        <w:pStyle w:val="ExerciseStepLevel1"/>
        <w:numPr>
          <w:ilvl w:val="0"/>
          <w:numId w:val="0"/>
        </w:numPr>
        <w:ind w:left="288"/>
      </w:pPr>
      <w:proofErr w:type="gramStart"/>
      <w:r>
        <w:t>Completely different.</w:t>
      </w:r>
      <w:proofErr w:type="gramEnd"/>
      <w:r>
        <w:t xml:space="preserve">  You have a different color palette, the quick launch bar is visible, and if you scroll down the page you will see </w:t>
      </w:r>
      <w:proofErr w:type="gramStart"/>
      <w:r>
        <w:t>a footer</w:t>
      </w:r>
      <w:proofErr w:type="gramEnd"/>
      <w:r>
        <w:t xml:space="preserve"> with the address.  What hasn’t changed though?  </w:t>
      </w:r>
      <w:proofErr w:type="gramStart"/>
      <w:r>
        <w:t>The content and web parts.</w:t>
      </w:r>
      <w:proofErr w:type="gramEnd"/>
      <w:r>
        <w:t xml:space="preserve">  </w:t>
      </w:r>
    </w:p>
    <w:p w:rsidR="00CD1A88" w:rsidRDefault="00CD1A88" w:rsidP="003B2393">
      <w:pPr>
        <w:pStyle w:val="ExerciseStepLevel1Picture"/>
      </w:pPr>
      <w:r>
        <w:rPr>
          <w:noProof/>
        </w:rPr>
        <w:lastRenderedPageBreak/>
        <w:drawing>
          <wp:inline distT="0" distB="0" distL="0" distR="0">
            <wp:extent cx="2477480" cy="21760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663" cy="217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93" w:rsidRDefault="003B2393" w:rsidP="003B2393">
      <w:pPr>
        <w:pStyle w:val="ExerciseStepLevel1"/>
      </w:pPr>
      <w:r>
        <w:t xml:space="preserve">Click Site Actions &gt; </w:t>
      </w:r>
      <w:r w:rsidRPr="00A76DD3">
        <w:rPr>
          <w:b/>
        </w:rPr>
        <w:t>View All Site Content</w:t>
      </w:r>
    </w:p>
    <w:p w:rsidR="003B2393" w:rsidRDefault="003B2393" w:rsidP="003B2393">
      <w:pPr>
        <w:pStyle w:val="ExerciseStepLevel1"/>
      </w:pPr>
      <w:r>
        <w:t xml:space="preserve">This page hasn’t changed.  Now click </w:t>
      </w:r>
      <w:r w:rsidRPr="00A76DD3">
        <w:rPr>
          <w:b/>
        </w:rPr>
        <w:t>Documents</w:t>
      </w:r>
    </w:p>
    <w:p w:rsidR="003B2393" w:rsidRDefault="003B2393" w:rsidP="003B2393">
      <w:pPr>
        <w:pStyle w:val="ExerciseStepLevel1"/>
      </w:pPr>
      <w:r>
        <w:t>Still looks the same.  Try changing the system master to see what happens.</w:t>
      </w:r>
    </w:p>
    <w:p w:rsidR="003B2393" w:rsidRDefault="003B2393" w:rsidP="003B2393">
      <w:pPr>
        <w:pStyle w:val="ExerciseStepLevel1"/>
        <w:numPr>
          <w:ilvl w:val="1"/>
          <w:numId w:val="28"/>
        </w:numPr>
      </w:pPr>
      <w:r>
        <w:t xml:space="preserve">Click Site Actions &gt; Site Settings &gt; </w:t>
      </w:r>
      <w:r w:rsidRPr="00A76DD3">
        <w:rPr>
          <w:b/>
        </w:rPr>
        <w:t>Modify All Site Settings</w:t>
      </w:r>
    </w:p>
    <w:p w:rsidR="003B2393" w:rsidRDefault="006842DF" w:rsidP="003B2393">
      <w:pPr>
        <w:pStyle w:val="ExerciseStepLevel1"/>
        <w:numPr>
          <w:ilvl w:val="1"/>
          <w:numId w:val="28"/>
        </w:numPr>
      </w:pPr>
      <w:r>
        <w:t xml:space="preserve">Under Look and Feel click </w:t>
      </w:r>
      <w:r w:rsidRPr="00A76DD3">
        <w:rPr>
          <w:b/>
        </w:rPr>
        <w:t>Master page</w:t>
      </w:r>
    </w:p>
    <w:p w:rsidR="006842DF" w:rsidRDefault="006842DF" w:rsidP="003B2393">
      <w:pPr>
        <w:pStyle w:val="ExerciseStepLevel1"/>
        <w:numPr>
          <w:ilvl w:val="1"/>
          <w:numId w:val="28"/>
        </w:numPr>
      </w:pPr>
      <w:r>
        <w:t xml:space="preserve">Set System Master Page to </w:t>
      </w:r>
      <w:proofErr w:type="spellStart"/>
      <w:r w:rsidRPr="00A76DD3">
        <w:rPr>
          <w:b/>
        </w:rPr>
        <w:t>OrangeSingleLevel.master</w:t>
      </w:r>
      <w:proofErr w:type="spellEnd"/>
    </w:p>
    <w:p w:rsidR="006842DF" w:rsidRDefault="006842DF" w:rsidP="003B2393">
      <w:pPr>
        <w:pStyle w:val="ExerciseStepLevel1"/>
        <w:numPr>
          <w:ilvl w:val="1"/>
          <w:numId w:val="28"/>
        </w:numPr>
      </w:pPr>
      <w:r>
        <w:t xml:space="preserve">Click </w:t>
      </w:r>
      <w:r w:rsidRPr="00A76DD3">
        <w:rPr>
          <w:b/>
        </w:rPr>
        <w:t>OK</w:t>
      </w:r>
    </w:p>
    <w:p w:rsidR="006842DF" w:rsidRDefault="006842DF" w:rsidP="006842DF">
      <w:pPr>
        <w:pStyle w:val="ExerciseStepLevel1"/>
      </w:pPr>
      <w:r>
        <w:t xml:space="preserve">Site Settings page still the same.  Click Site Actions &gt; </w:t>
      </w:r>
      <w:r w:rsidRPr="00A76DD3">
        <w:rPr>
          <w:b/>
        </w:rPr>
        <w:t>View All Site Content</w:t>
      </w:r>
    </w:p>
    <w:p w:rsidR="006842DF" w:rsidRDefault="006842DF" w:rsidP="006842DF">
      <w:pPr>
        <w:pStyle w:val="ExerciseStepLevel1"/>
      </w:pPr>
      <w:r>
        <w:t xml:space="preserve">All Site Content still the same.  Click </w:t>
      </w:r>
      <w:r w:rsidRPr="00A76DD3">
        <w:rPr>
          <w:b/>
        </w:rPr>
        <w:t>Documents</w:t>
      </w:r>
    </w:p>
    <w:p w:rsidR="006842DF" w:rsidRDefault="006842DF" w:rsidP="006842DF">
      <w:pPr>
        <w:pStyle w:val="ExerciseStepLevel1"/>
        <w:numPr>
          <w:ilvl w:val="0"/>
          <w:numId w:val="0"/>
        </w:numPr>
        <w:ind w:left="288"/>
      </w:pPr>
      <w:r>
        <w:t xml:space="preserve">Hooray!  </w:t>
      </w:r>
      <w:proofErr w:type="gramStart"/>
      <w:r>
        <w:t>A page that has changed.</w:t>
      </w:r>
      <w:proofErr w:type="gramEnd"/>
      <w:r>
        <w:t xml:space="preserve">  System Master affects all of the list and library view pages.  The reason that the other 2 pages have not changed is because they are driven by Applicat</w:t>
      </w:r>
      <w:r w:rsidR="00005E14">
        <w:t xml:space="preserve">ion master.  Application master affects all pages that are in the /_layouts folder.  This is also where this file resides.  The trouble with changing this file </w:t>
      </w:r>
      <w:r w:rsidR="004B518A">
        <w:t xml:space="preserve">is it is NOT SUPPORTED and it will affect all sites on the whole server.  A better solution would be to just brand the pages with a custom CSS file.  This can be applied from the same screen you changed the default and system master. </w:t>
      </w:r>
    </w:p>
    <w:p w:rsidR="004B518A" w:rsidRDefault="004B518A" w:rsidP="004B518A">
      <w:pPr>
        <w:pStyle w:val="ExerciseStepLevel1"/>
      </w:pPr>
      <w:r>
        <w:t>Set the site back to the way it was.</w:t>
      </w:r>
    </w:p>
    <w:p w:rsidR="004B518A" w:rsidRDefault="004B518A" w:rsidP="004B518A">
      <w:pPr>
        <w:pStyle w:val="ExerciseStepLevel1"/>
        <w:numPr>
          <w:ilvl w:val="1"/>
          <w:numId w:val="28"/>
        </w:numPr>
      </w:pPr>
      <w:r>
        <w:t xml:space="preserve">Click Site Actions &gt; Site Settings &gt; </w:t>
      </w:r>
      <w:r w:rsidRPr="00A76DD3">
        <w:rPr>
          <w:b/>
        </w:rPr>
        <w:t>Modify All Site Settings</w:t>
      </w:r>
    </w:p>
    <w:p w:rsidR="004B518A" w:rsidRDefault="004B518A" w:rsidP="004B518A">
      <w:pPr>
        <w:pStyle w:val="ExerciseStepLevel1"/>
        <w:numPr>
          <w:ilvl w:val="1"/>
          <w:numId w:val="28"/>
        </w:numPr>
      </w:pPr>
      <w:r>
        <w:t xml:space="preserve">Under Look and Feel click </w:t>
      </w:r>
      <w:r w:rsidRPr="00A76DD3">
        <w:rPr>
          <w:b/>
        </w:rPr>
        <w:t>Master page</w:t>
      </w:r>
    </w:p>
    <w:p w:rsidR="00D74BBC" w:rsidRDefault="00D74BBC" w:rsidP="00D74BBC">
      <w:pPr>
        <w:pStyle w:val="ExerciseStepLevel1"/>
        <w:numPr>
          <w:ilvl w:val="1"/>
          <w:numId w:val="28"/>
        </w:numPr>
      </w:pPr>
      <w:r>
        <w:t xml:space="preserve">Set Site Master Page to </w:t>
      </w:r>
      <w:proofErr w:type="spellStart"/>
      <w:r w:rsidRPr="00A76DD3">
        <w:rPr>
          <w:b/>
        </w:rPr>
        <w:t>default.master</w:t>
      </w:r>
      <w:proofErr w:type="spellEnd"/>
    </w:p>
    <w:p w:rsidR="004B518A" w:rsidRDefault="004B518A" w:rsidP="004B518A">
      <w:pPr>
        <w:pStyle w:val="ExerciseStepLevel1"/>
        <w:numPr>
          <w:ilvl w:val="1"/>
          <w:numId w:val="28"/>
        </w:numPr>
      </w:pPr>
      <w:r>
        <w:t xml:space="preserve">Set System Master Page to </w:t>
      </w:r>
      <w:proofErr w:type="spellStart"/>
      <w:r w:rsidR="00D74BBC" w:rsidRPr="00A76DD3">
        <w:rPr>
          <w:b/>
        </w:rPr>
        <w:t>default</w:t>
      </w:r>
      <w:r w:rsidRPr="00A76DD3">
        <w:rPr>
          <w:b/>
        </w:rPr>
        <w:t>.master</w:t>
      </w:r>
      <w:proofErr w:type="spellEnd"/>
    </w:p>
    <w:p w:rsidR="004B518A" w:rsidRDefault="004B518A" w:rsidP="004B518A">
      <w:pPr>
        <w:pStyle w:val="ExerciseStepLevel1"/>
        <w:numPr>
          <w:ilvl w:val="1"/>
          <w:numId w:val="28"/>
        </w:numPr>
      </w:pPr>
      <w:r>
        <w:t xml:space="preserve">Click </w:t>
      </w:r>
      <w:r w:rsidRPr="00A76DD3">
        <w:rPr>
          <w:b/>
        </w:rPr>
        <w:t>OK</w:t>
      </w:r>
    </w:p>
    <w:p w:rsidR="004B518A" w:rsidRDefault="00D74BBC" w:rsidP="00D74BBC">
      <w:pPr>
        <w:pStyle w:val="ExerciseStepLevel1"/>
        <w:numPr>
          <w:ilvl w:val="0"/>
          <w:numId w:val="0"/>
        </w:numPr>
        <w:ind w:left="288"/>
      </w:pPr>
      <w:r>
        <w:t>Now everything is back to normal.</w:t>
      </w:r>
    </w:p>
    <w:p w:rsidR="003B2393" w:rsidRPr="00626207" w:rsidRDefault="00504117" w:rsidP="00A76DD3">
      <w:pPr>
        <w:pStyle w:val="Heading2"/>
      </w:pPr>
      <w:r>
        <w:t>End of lab</w:t>
      </w:r>
    </w:p>
    <w:sectPr w:rsidR="003B2393" w:rsidRPr="00626207" w:rsidSect="00F24E4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C10" w:rsidRDefault="00A41C10" w:rsidP="008E38B2">
      <w:pPr>
        <w:spacing w:before="0" w:line="240" w:lineRule="auto"/>
      </w:pPr>
      <w:r>
        <w:separator/>
      </w:r>
    </w:p>
  </w:endnote>
  <w:endnote w:type="continuationSeparator" w:id="1">
    <w:p w:rsidR="00A41C10" w:rsidRDefault="00A41C10" w:rsidP="008E38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8B2" w:rsidRPr="008E38B2" w:rsidRDefault="006918F8" w:rsidP="008E38B2">
    <w:pPr>
      <w:pStyle w:val="Footer"/>
    </w:pPr>
    <w:r w:rsidRPr="006918F8">
      <w:t>© 2009 Critical Path Training, LLC - All Rights Reserved</w:t>
    </w:r>
    <w:r w:rsidR="008E38B2">
      <w:tab/>
      <w:t>Page</w:t>
    </w:r>
    <w:fldSimple w:instr=" PAGE   \* MERGEFORMAT ">
      <w:r>
        <w:rPr>
          <w:noProof/>
        </w:rPr>
        <w:t>1</w:t>
      </w:r>
    </w:fldSimple>
    <w:r w:rsidR="008E38B2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C10" w:rsidRDefault="00A41C10" w:rsidP="008E38B2">
      <w:pPr>
        <w:spacing w:before="0" w:line="240" w:lineRule="auto"/>
      </w:pPr>
      <w:r>
        <w:separator/>
      </w:r>
    </w:p>
  </w:footnote>
  <w:footnote w:type="continuationSeparator" w:id="1">
    <w:p w:rsidR="00A41C10" w:rsidRDefault="00A41C10" w:rsidP="008E38B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9422222"/>
    <w:multiLevelType w:val="multilevel"/>
    <w:tmpl w:val="20106B7C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 w:firstLine="0"/>
      </w:pPr>
      <w:rPr>
        <w:rFonts w:hint="default"/>
        <w:b w:val="0"/>
      </w:rPr>
    </w:lvl>
    <w:lvl w:ilvl="2">
      <w:start w:val="1"/>
      <w:numFmt w:val="upperRoman"/>
      <w:pStyle w:val="ExerciseStepLevel3"/>
      <w:lvlText w:val="%3)"/>
      <w:lvlJc w:val="left"/>
      <w:pPr>
        <w:tabs>
          <w:tab w:val="num" w:pos="864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hint="default"/>
      </w:rPr>
    </w:lvl>
    <w:lvl w:ilvl="2">
      <w:start w:val="1"/>
      <w:numFmt w:val="upperRoman"/>
      <w:lvlRestart w:val="1"/>
      <w:lvlText w:val="%3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FE44BE7"/>
    <w:multiLevelType w:val="hybridMultilevel"/>
    <w:tmpl w:val="2220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attachedTemplate r:id="rId1"/>
  <w:stylePaneFormatFilter w:val="10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A54"/>
    <w:rsid w:val="00005E14"/>
    <w:rsid w:val="000226AB"/>
    <w:rsid w:val="00062F9D"/>
    <w:rsid w:val="000F2377"/>
    <w:rsid w:val="000F266A"/>
    <w:rsid w:val="001044BC"/>
    <w:rsid w:val="00153A47"/>
    <w:rsid w:val="0017254A"/>
    <w:rsid w:val="001B37B8"/>
    <w:rsid w:val="001C2018"/>
    <w:rsid w:val="001C5929"/>
    <w:rsid w:val="00223E3A"/>
    <w:rsid w:val="00267B79"/>
    <w:rsid w:val="002872CE"/>
    <w:rsid w:val="002B290D"/>
    <w:rsid w:val="002B6DEE"/>
    <w:rsid w:val="002C63FC"/>
    <w:rsid w:val="002F2959"/>
    <w:rsid w:val="003531FC"/>
    <w:rsid w:val="003534F8"/>
    <w:rsid w:val="003B2393"/>
    <w:rsid w:val="003C5566"/>
    <w:rsid w:val="003E54E7"/>
    <w:rsid w:val="00406CD5"/>
    <w:rsid w:val="004171A1"/>
    <w:rsid w:val="00420C99"/>
    <w:rsid w:val="004B513D"/>
    <w:rsid w:val="004B518A"/>
    <w:rsid w:val="00504117"/>
    <w:rsid w:val="00523CC8"/>
    <w:rsid w:val="00546CA5"/>
    <w:rsid w:val="00625D5C"/>
    <w:rsid w:val="00626207"/>
    <w:rsid w:val="006842DF"/>
    <w:rsid w:val="006855C6"/>
    <w:rsid w:val="006918F8"/>
    <w:rsid w:val="007B16CB"/>
    <w:rsid w:val="007F23C1"/>
    <w:rsid w:val="007F729D"/>
    <w:rsid w:val="00826A54"/>
    <w:rsid w:val="008E38B2"/>
    <w:rsid w:val="00910A1E"/>
    <w:rsid w:val="00936DB9"/>
    <w:rsid w:val="009B6371"/>
    <w:rsid w:val="00A21A9F"/>
    <w:rsid w:val="00A41C10"/>
    <w:rsid w:val="00A76DD3"/>
    <w:rsid w:val="00AA3931"/>
    <w:rsid w:val="00AC1156"/>
    <w:rsid w:val="00B3469F"/>
    <w:rsid w:val="00B51F9B"/>
    <w:rsid w:val="00BA0127"/>
    <w:rsid w:val="00C04CDF"/>
    <w:rsid w:val="00C07A81"/>
    <w:rsid w:val="00C827AC"/>
    <w:rsid w:val="00CC4290"/>
    <w:rsid w:val="00CD1A88"/>
    <w:rsid w:val="00CD2591"/>
    <w:rsid w:val="00D105A1"/>
    <w:rsid w:val="00D32801"/>
    <w:rsid w:val="00D43E0C"/>
    <w:rsid w:val="00D74BBC"/>
    <w:rsid w:val="00E11007"/>
    <w:rsid w:val="00E47E70"/>
    <w:rsid w:val="00E52DCD"/>
    <w:rsid w:val="00E96B63"/>
    <w:rsid w:val="00ED54D7"/>
    <w:rsid w:val="00F24E45"/>
    <w:rsid w:val="00F26257"/>
    <w:rsid w:val="00F627D0"/>
    <w:rsid w:val="00F86317"/>
    <w:rsid w:val="00FD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144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51F9B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F9B"/>
    <w:pPr>
      <w:keepNext/>
      <w:keepLines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next w:val="LabOverview"/>
    <w:qFormat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qFormat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qFormat/>
    <w:rsid w:val="00ED54D7"/>
    <w:pPr>
      <w:numPr>
        <w:numId w:val="28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qFormat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qFormat/>
    <w:rsid w:val="007F23C1"/>
    <w:pPr>
      <w:numPr>
        <w:ilvl w:val="2"/>
        <w:numId w:val="28"/>
      </w:numPr>
    </w:pPr>
    <w:rPr>
      <w:i/>
      <w:sz w:val="16"/>
    </w:rPr>
  </w:style>
  <w:style w:type="numbering" w:customStyle="1" w:styleId="ExerciseSteps">
    <w:name w:val="ExerciseSteps"/>
    <w:basedOn w:val="NoList"/>
    <w:uiPriority w:val="99"/>
    <w:rsid w:val="00F86317"/>
    <w:pPr>
      <w:numPr>
        <w:numId w:val="1"/>
      </w:numPr>
    </w:pPr>
  </w:style>
  <w:style w:type="paragraph" w:customStyle="1" w:styleId="ExerciseTitle">
    <w:name w:val="ExerciseTitle"/>
    <w:basedOn w:val="Normal"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34"/>
    <w:unhideWhenUsed/>
    <w:rsid w:val="00F8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F9B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xerciseStepLevel1Code">
    <w:name w:val="ExerciseStepLevel1Code"/>
    <w:basedOn w:val="ExerciseStepLevel1"/>
    <w:qFormat/>
    <w:rsid w:val="007F23C1"/>
    <w:pPr>
      <w:numPr>
        <w:numId w:val="0"/>
      </w:numPr>
      <w:shd w:val="pct12" w:color="auto" w:fill="auto"/>
      <w:spacing w:before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qFormat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qFormat/>
    <w:rsid w:val="007B16CB"/>
    <w:pPr>
      <w:shd w:val="pct12" w:color="auto" w:fill="auto"/>
      <w:tabs>
        <w:tab w:val="clear" w:pos="576"/>
      </w:tabs>
      <w:spacing w:before="40" w:after="40"/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qFormat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unhideWhenUsed/>
    <w:rsid w:val="008E38B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2"/>
    <w:rPr>
      <w:rFonts w:ascii="Arial" w:hAnsi="Ari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E38B2"/>
    <w:rPr>
      <w:rFonts w:ascii="Lucida Console" w:hAnsi="Lucida Consol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F9B"/>
    <w:rPr>
      <w:rFonts w:ascii="Arial" w:eastAsiaTheme="majorEastAsia" w:hAnsi="Arial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AC11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434127DB94BD1A4BC9B680A34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0D0-CF87-4E3D-BED6-7B4DEF66B650}"/>
      </w:docPartPr>
      <w:docPartBody>
        <w:p w:rsidR="001C01DB" w:rsidRDefault="00C93A77">
          <w:pPr>
            <w:pStyle w:val="648434127DB94BD1A4BC9B680A34B7A4"/>
          </w:pPr>
          <w:r w:rsidRPr="003A3F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A77"/>
    <w:rsid w:val="00005124"/>
    <w:rsid w:val="001C01DB"/>
    <w:rsid w:val="006008F9"/>
    <w:rsid w:val="007F7479"/>
    <w:rsid w:val="009D439D"/>
    <w:rsid w:val="00A31794"/>
    <w:rsid w:val="00C93A77"/>
    <w:rsid w:val="00E8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1DB"/>
    <w:rPr>
      <w:color w:val="808080"/>
    </w:rPr>
  </w:style>
  <w:style w:type="paragraph" w:customStyle="1" w:styleId="648434127DB94BD1A4BC9B680A34B7A4">
    <w:name w:val="648434127DB94BD1A4BC9B680A34B7A4"/>
    <w:rsid w:val="001C01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3CC2HQU7XWNV-64-12</_dlc_DocId>
    <_dlc_DocIdUrl xmlns="c83d3ea4-1015-4b4b-bfa9-09fbcd7aa64d">
      <Url>http://intranet.sharepointblackops.com/Courses/SPA401/_layouts/DocIdRedir.aspx?ID=3CC2HQU7XWNV-64-12</Url>
      <Description>3CC2HQU7XWNV-64-12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DA3531BFF16498572E059E35388C3" ma:contentTypeVersion="1" ma:contentTypeDescription="Create a new document." ma:contentTypeScope="" ma:versionID="b622b96959f66c8ff24e20ed8dd9f9a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9E07225-FD82-4E46-B3D3-6DAD8FE6424D}"/>
</file>

<file path=customXml/itemProps2.xml><?xml version="1.0" encoding="utf-8"?>
<ds:datastoreItem xmlns:ds="http://schemas.openxmlformats.org/officeDocument/2006/customXml" ds:itemID="{513DFADE-8978-4F9A-B87B-1462052598C4}"/>
</file>

<file path=customXml/itemProps3.xml><?xml version="1.0" encoding="utf-8"?>
<ds:datastoreItem xmlns:ds="http://schemas.openxmlformats.org/officeDocument/2006/customXml" ds:itemID="{B6892B2E-9A60-4CC2-B824-7D738021DC42}"/>
</file>

<file path=customXml/itemProps4.xml><?xml version="1.0" encoding="utf-8"?>
<ds:datastoreItem xmlns:ds="http://schemas.openxmlformats.org/officeDocument/2006/customXml" ds:itemID="{C34DFD49-D593-4265-9C0A-A3BFB89049F3}"/>
</file>

<file path=customXml/itemProps5.xml><?xml version="1.0" encoding="utf-8"?>
<ds:datastoreItem xmlns:ds="http://schemas.openxmlformats.org/officeDocument/2006/customXml" ds:itemID="{9108CBE5-400D-490B-8B30-7DA6BFE25D41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12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Lab &lt;05c&gt;: Out of the box branding</vt:lpstr>
      <vt:lpstr>    Exercise 1: Setting HR to use a different theme</vt:lpstr>
      <vt:lpstr>    Exercise 2: Changing the master page</vt:lpstr>
      <vt:lpstr>    End of lab</vt:lpstr>
    </vt:vector>
  </TitlesOfParts>
  <Company>Ted Pattison Group, Inc.</Company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Young</dc:creator>
  <cp:keywords>SP401;TPG</cp:keywords>
  <cp:lastModifiedBy>TedP</cp:lastModifiedBy>
  <cp:revision>7</cp:revision>
  <dcterms:created xsi:type="dcterms:W3CDTF">2007-10-06T16:02:00Z</dcterms:created>
  <dcterms:modified xsi:type="dcterms:W3CDTF">2009-05-22T00:05:00Z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0x01010032ADA3531BFF16498572E059E35388C3</vt:lpwstr>
  </property>
  <property fmtid="{D5CDD505-2E9C-101B-9397-08002B2CF9AE}" pid="3" name="Order">
    <vt:r8>1200</vt:r8>
  </property>
  <property fmtid="{D5CDD505-2E9C-101B-9397-08002B2CF9AE}" pid="4" name="_dlc_DocIdItemGuid">
    <vt:lpwstr>5f679f23-fafc-4e29-aa47-8b16101deb10</vt:lpwstr>
  </property>
</Properties>
</file>