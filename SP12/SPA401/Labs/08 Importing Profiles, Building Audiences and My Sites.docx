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1C6" w:rsidRDefault="00D83F1A" w:rsidP="00B51F9B">
      <w:pPr>
        <w:pStyle w:val="Heading1"/>
      </w:pPr>
      <w:r>
        <w:t>Lab 08: Importing Profiles, Building Audiences</w:t>
      </w:r>
      <w:r w:rsidR="001651C6">
        <w:t xml:space="preserve"> and My Sites</w:t>
      </w:r>
    </w:p>
    <w:p w:rsidR="001651C6" w:rsidRDefault="001651C6" w:rsidP="00F86317">
      <w:pPr>
        <w:pStyle w:val="LabOverview"/>
      </w:pPr>
      <w:r w:rsidRPr="00062F9D">
        <w:rPr>
          <w:b/>
        </w:rPr>
        <w:t>Lab Overview:</w:t>
      </w:r>
      <w:r>
        <w:rPr>
          <w:b/>
        </w:rPr>
        <w:t xml:space="preserve">  In this lab you will work with Profiles and Audiences.</w:t>
      </w:r>
      <w:r>
        <w:t xml:space="preserve"> First you will setup a custom profile mapping and then you will import information from AD.  Then you will create and compile a couple of audiences.  Finally you target both content and a web part to the Executives audience.</w:t>
      </w:r>
    </w:p>
    <w:p w:rsidR="001651C6" w:rsidRDefault="001651C6" w:rsidP="00B90D0B">
      <w:pPr>
        <w:pStyle w:val="Heading2"/>
      </w:pPr>
      <w:r>
        <w:t>Exercise 1: Importing profile data and building audiences</w:t>
      </w:r>
    </w:p>
    <w:p w:rsidR="001651C6" w:rsidRDefault="001651C6" w:rsidP="005D2048">
      <w:pPr>
        <w:pStyle w:val="ExerciseStepLevel1"/>
      </w:pPr>
      <w:r>
        <w:t>Open the SSP</w:t>
      </w:r>
    </w:p>
    <w:p w:rsidR="001651C6" w:rsidRDefault="001651C6" w:rsidP="00B76EC4">
      <w:pPr>
        <w:pStyle w:val="ExerciseStepLevel1"/>
        <w:numPr>
          <w:ilvl w:val="1"/>
          <w:numId w:val="28"/>
        </w:numPr>
        <w:ind w:firstLine="0"/>
      </w:pPr>
      <w:r>
        <w:t xml:space="preserve">Open </w:t>
      </w:r>
      <w:r w:rsidRPr="00057491">
        <w:rPr>
          <w:b/>
        </w:rPr>
        <w:t>Central Administration</w:t>
      </w:r>
    </w:p>
    <w:p w:rsidR="001651C6" w:rsidRDefault="001651C6" w:rsidP="00B76EC4">
      <w:pPr>
        <w:pStyle w:val="ExerciseStepLevel1"/>
        <w:numPr>
          <w:ilvl w:val="1"/>
          <w:numId w:val="28"/>
        </w:numPr>
        <w:ind w:firstLine="0"/>
      </w:pPr>
      <w:r>
        <w:t xml:space="preserve">Click on </w:t>
      </w:r>
      <w:r w:rsidRPr="00057491">
        <w:rPr>
          <w:b/>
        </w:rPr>
        <w:t>Primary SSP</w:t>
      </w:r>
      <w:r>
        <w:t xml:space="preserve"> from the quick launch</w:t>
      </w:r>
      <w:r>
        <w:tab/>
      </w:r>
    </w:p>
    <w:p w:rsidR="001651C6" w:rsidRDefault="001651C6" w:rsidP="00B76EC4">
      <w:pPr>
        <w:pStyle w:val="ExerciseStepLevel1"/>
        <w:numPr>
          <w:ilvl w:val="1"/>
          <w:numId w:val="28"/>
        </w:numPr>
        <w:ind w:firstLine="0"/>
      </w:pPr>
      <w:r>
        <w:t xml:space="preserve">Login in as </w:t>
      </w:r>
      <w:r w:rsidRPr="00057491">
        <w:rPr>
          <w:b/>
        </w:rPr>
        <w:t>tpg\sp_admin</w:t>
      </w:r>
    </w:p>
    <w:p w:rsidR="001651C6" w:rsidRDefault="001651C6" w:rsidP="00B76EC4">
      <w:pPr>
        <w:pStyle w:val="ExerciseStepLevel1"/>
      </w:pPr>
      <w:r>
        <w:t>Map AD mobile phone to cell phone in the profile database</w:t>
      </w:r>
    </w:p>
    <w:p w:rsidR="001651C6" w:rsidRDefault="001651C6" w:rsidP="00392608">
      <w:pPr>
        <w:pStyle w:val="ExerciseStepLevel1"/>
        <w:numPr>
          <w:ilvl w:val="1"/>
          <w:numId w:val="28"/>
        </w:numPr>
        <w:ind w:firstLine="0"/>
      </w:pPr>
      <w:r>
        <w:t xml:space="preserve">Under User Profiles and My Sites click </w:t>
      </w:r>
      <w:r w:rsidRPr="00057491">
        <w:rPr>
          <w:b/>
        </w:rPr>
        <w:t>User profiles and properties</w:t>
      </w:r>
      <w:r>
        <w:t xml:space="preserve"> </w:t>
      </w:r>
    </w:p>
    <w:p w:rsidR="001651C6" w:rsidRDefault="001651C6" w:rsidP="00392608">
      <w:pPr>
        <w:pStyle w:val="ExerciseStepLevel1"/>
        <w:numPr>
          <w:ilvl w:val="1"/>
          <w:numId w:val="28"/>
        </w:numPr>
        <w:ind w:firstLine="0"/>
      </w:pPr>
      <w:r>
        <w:t xml:space="preserve">Scroll down the page and under User Profile Properties click </w:t>
      </w:r>
      <w:r w:rsidRPr="00057491">
        <w:rPr>
          <w:b/>
        </w:rPr>
        <w:t>View profile properties</w:t>
      </w:r>
    </w:p>
    <w:p w:rsidR="001651C6" w:rsidRDefault="001651C6" w:rsidP="00392608">
      <w:pPr>
        <w:pStyle w:val="ExerciseStepLevel1"/>
        <w:numPr>
          <w:ilvl w:val="1"/>
          <w:numId w:val="28"/>
        </w:numPr>
        <w:ind w:firstLine="0"/>
      </w:pPr>
      <w:r>
        <w:t xml:space="preserve">Scroll down the page and click on </w:t>
      </w:r>
      <w:r w:rsidRPr="00057491">
        <w:rPr>
          <w:b/>
        </w:rPr>
        <w:t>Mobile phone &gt; edit</w:t>
      </w:r>
    </w:p>
    <w:p w:rsidR="001651C6" w:rsidRDefault="001651C6" w:rsidP="00392608">
      <w:pPr>
        <w:pStyle w:val="ExerciseStepLevel1"/>
        <w:numPr>
          <w:ilvl w:val="1"/>
          <w:numId w:val="28"/>
        </w:numPr>
        <w:ind w:firstLine="0"/>
      </w:pPr>
      <w:r>
        <w:t xml:space="preserve">Change Display Name from Mobile phone to </w:t>
      </w:r>
      <w:r w:rsidRPr="00057491">
        <w:rPr>
          <w:b/>
        </w:rPr>
        <w:t>Cell Phone</w:t>
      </w:r>
    </w:p>
    <w:p w:rsidR="001651C6" w:rsidRDefault="001651C6" w:rsidP="00392608">
      <w:pPr>
        <w:pStyle w:val="ExerciseStepLevel1"/>
        <w:numPr>
          <w:ilvl w:val="1"/>
          <w:numId w:val="28"/>
        </w:numPr>
        <w:ind w:firstLine="0"/>
      </w:pPr>
      <w:r>
        <w:t xml:space="preserve">Change Edit Settings to </w:t>
      </w:r>
      <w:r w:rsidRPr="00057491">
        <w:rPr>
          <w:b/>
        </w:rPr>
        <w:t>Do not allow users to edit values for this property</w:t>
      </w:r>
    </w:p>
    <w:p w:rsidR="001651C6" w:rsidRDefault="001651C6" w:rsidP="00392608">
      <w:pPr>
        <w:pStyle w:val="ExerciseStepLevel1"/>
        <w:numPr>
          <w:ilvl w:val="1"/>
          <w:numId w:val="28"/>
        </w:numPr>
        <w:ind w:firstLine="0"/>
      </w:pPr>
      <w:r>
        <w:t xml:space="preserve">Under Property Import Mapping set Data source field to map to </w:t>
      </w:r>
      <w:r w:rsidRPr="00057491">
        <w:rPr>
          <w:b/>
        </w:rPr>
        <w:t>mobile</w:t>
      </w:r>
    </w:p>
    <w:p w:rsidR="001651C6" w:rsidRDefault="001651C6" w:rsidP="00392608">
      <w:pPr>
        <w:pStyle w:val="ExerciseStepLevel1"/>
        <w:numPr>
          <w:ilvl w:val="1"/>
          <w:numId w:val="28"/>
        </w:numPr>
        <w:ind w:firstLine="0"/>
      </w:pPr>
      <w:r>
        <w:t xml:space="preserve">Click </w:t>
      </w:r>
      <w:r w:rsidRPr="00057491">
        <w:rPr>
          <w:b/>
        </w:rPr>
        <w:t>OK</w:t>
      </w:r>
    </w:p>
    <w:p w:rsidR="001651C6" w:rsidRDefault="001651C6" w:rsidP="00B76EC4">
      <w:pPr>
        <w:pStyle w:val="ExerciseStepLevel1"/>
      </w:pPr>
      <w:r>
        <w:t>Start a profile import</w:t>
      </w:r>
    </w:p>
    <w:p w:rsidR="001651C6" w:rsidRDefault="001651C6" w:rsidP="00B76EC4">
      <w:pPr>
        <w:pStyle w:val="ExerciseStepLevel1"/>
        <w:numPr>
          <w:ilvl w:val="1"/>
          <w:numId w:val="28"/>
        </w:numPr>
        <w:ind w:firstLine="0"/>
      </w:pPr>
      <w:r>
        <w:t xml:space="preserve">Click </w:t>
      </w:r>
      <w:r w:rsidRPr="00057491">
        <w:rPr>
          <w:b/>
        </w:rPr>
        <w:t>User Profile and Properties</w:t>
      </w:r>
      <w:r>
        <w:t xml:space="preserve"> from the breadcrumb</w:t>
      </w:r>
    </w:p>
    <w:p w:rsidR="001651C6" w:rsidRDefault="001651C6" w:rsidP="00B76EC4">
      <w:pPr>
        <w:pStyle w:val="ExerciseStepLevel1"/>
        <w:numPr>
          <w:ilvl w:val="1"/>
          <w:numId w:val="28"/>
        </w:numPr>
        <w:ind w:firstLine="0"/>
      </w:pPr>
      <w:r>
        <w:t xml:space="preserve">Click </w:t>
      </w:r>
      <w:r w:rsidRPr="00057491">
        <w:rPr>
          <w:b/>
        </w:rPr>
        <w:t>Start full import</w:t>
      </w:r>
    </w:p>
    <w:p w:rsidR="001651C6" w:rsidRDefault="001651C6" w:rsidP="00B76EC4">
      <w:pPr>
        <w:pStyle w:val="ExerciseStepLevel1"/>
        <w:numPr>
          <w:ilvl w:val="1"/>
          <w:numId w:val="28"/>
        </w:numPr>
        <w:ind w:firstLine="0"/>
      </w:pPr>
      <w:r>
        <w:t>Wait about 30 seconds then refresh the page.  If you see 27ish profiles and an idle status then continue</w:t>
      </w:r>
    </w:p>
    <w:p w:rsidR="001651C6" w:rsidRDefault="001651C6" w:rsidP="00392608">
      <w:pPr>
        <w:pStyle w:val="ExerciseStepLevel1"/>
      </w:pPr>
      <w:r>
        <w:t>Build an HR global audience</w:t>
      </w:r>
    </w:p>
    <w:p w:rsidR="001651C6" w:rsidRDefault="001651C6" w:rsidP="00600047">
      <w:pPr>
        <w:pStyle w:val="ExerciseStepLevel1"/>
        <w:numPr>
          <w:ilvl w:val="1"/>
          <w:numId w:val="28"/>
        </w:numPr>
        <w:ind w:firstLine="0"/>
      </w:pPr>
      <w:r>
        <w:t xml:space="preserve">Click </w:t>
      </w:r>
      <w:r w:rsidRPr="00E00D34">
        <w:rPr>
          <w:b/>
        </w:rPr>
        <w:t>Primary SSP</w:t>
      </w:r>
      <w:r>
        <w:t xml:space="preserve"> in the Quick Launch</w:t>
      </w:r>
    </w:p>
    <w:p w:rsidR="001651C6" w:rsidRDefault="001651C6" w:rsidP="00600047">
      <w:pPr>
        <w:pStyle w:val="ExerciseStepLevel1"/>
        <w:numPr>
          <w:ilvl w:val="1"/>
          <w:numId w:val="28"/>
        </w:numPr>
        <w:ind w:firstLine="0"/>
      </w:pPr>
      <w:r>
        <w:t xml:space="preserve">Under Audience click </w:t>
      </w:r>
      <w:r w:rsidRPr="00E00D34">
        <w:rPr>
          <w:b/>
        </w:rPr>
        <w:t>Audiences</w:t>
      </w:r>
    </w:p>
    <w:p w:rsidR="001651C6" w:rsidRDefault="001651C6" w:rsidP="00600047">
      <w:pPr>
        <w:pStyle w:val="ExerciseStepLevel1"/>
        <w:numPr>
          <w:ilvl w:val="1"/>
          <w:numId w:val="28"/>
        </w:numPr>
        <w:ind w:firstLine="0"/>
      </w:pPr>
      <w:r>
        <w:t xml:space="preserve">Click </w:t>
      </w:r>
      <w:r w:rsidRPr="00E00D34">
        <w:rPr>
          <w:b/>
        </w:rPr>
        <w:t>Create audience</w:t>
      </w:r>
    </w:p>
    <w:p w:rsidR="001651C6" w:rsidRDefault="001651C6" w:rsidP="00600047">
      <w:pPr>
        <w:pStyle w:val="ExerciseStepLevel1"/>
        <w:numPr>
          <w:ilvl w:val="1"/>
          <w:numId w:val="28"/>
        </w:numPr>
        <w:ind w:firstLine="0"/>
      </w:pPr>
      <w:r>
        <w:t xml:space="preserve">Name = </w:t>
      </w:r>
      <w:r w:rsidRPr="00E00D34">
        <w:rPr>
          <w:b/>
        </w:rPr>
        <w:t>HR Members</w:t>
      </w:r>
    </w:p>
    <w:p w:rsidR="001651C6" w:rsidRDefault="001651C6" w:rsidP="00600047">
      <w:pPr>
        <w:pStyle w:val="ExerciseStepLevel1"/>
        <w:numPr>
          <w:ilvl w:val="1"/>
          <w:numId w:val="28"/>
        </w:numPr>
        <w:ind w:firstLine="0"/>
      </w:pPr>
      <w:r>
        <w:t xml:space="preserve">Click </w:t>
      </w:r>
      <w:r w:rsidRPr="00E00D34">
        <w:rPr>
          <w:b/>
        </w:rPr>
        <w:t>OK</w:t>
      </w:r>
    </w:p>
    <w:p w:rsidR="001651C6" w:rsidRDefault="001651C6" w:rsidP="00600047">
      <w:pPr>
        <w:pStyle w:val="ExerciseStepLevel1"/>
        <w:numPr>
          <w:ilvl w:val="1"/>
          <w:numId w:val="28"/>
        </w:numPr>
        <w:ind w:firstLine="0"/>
      </w:pPr>
      <w:r>
        <w:t xml:space="preserve">Select </w:t>
      </w:r>
      <w:r w:rsidRPr="00E00D34">
        <w:rPr>
          <w:b/>
        </w:rPr>
        <w:t>Property</w:t>
      </w:r>
    </w:p>
    <w:p w:rsidR="001651C6" w:rsidRDefault="001651C6" w:rsidP="00600047">
      <w:pPr>
        <w:pStyle w:val="ExerciseStepLevel1"/>
        <w:numPr>
          <w:ilvl w:val="1"/>
          <w:numId w:val="28"/>
        </w:numPr>
        <w:ind w:firstLine="0"/>
      </w:pPr>
      <w:r>
        <w:t xml:space="preserve">Select </w:t>
      </w:r>
      <w:r w:rsidRPr="00E00D34">
        <w:rPr>
          <w:b/>
        </w:rPr>
        <w:t>Department</w:t>
      </w:r>
      <w:r>
        <w:t xml:space="preserve"> from the properties list</w:t>
      </w:r>
    </w:p>
    <w:p w:rsidR="001651C6" w:rsidRDefault="001651C6" w:rsidP="00600047">
      <w:pPr>
        <w:pStyle w:val="ExerciseStepLevel1"/>
        <w:numPr>
          <w:ilvl w:val="1"/>
          <w:numId w:val="28"/>
        </w:numPr>
        <w:ind w:firstLine="0"/>
      </w:pPr>
      <w:r>
        <w:t xml:space="preserve">Operator is </w:t>
      </w:r>
      <w:r w:rsidRPr="00E00D34">
        <w:rPr>
          <w:b/>
        </w:rPr>
        <w:t>=</w:t>
      </w:r>
    </w:p>
    <w:p w:rsidR="001651C6" w:rsidRDefault="001651C6" w:rsidP="00600047">
      <w:pPr>
        <w:pStyle w:val="ExerciseStepLevel1"/>
        <w:numPr>
          <w:ilvl w:val="1"/>
          <w:numId w:val="28"/>
        </w:numPr>
        <w:ind w:firstLine="0"/>
      </w:pPr>
      <w:r>
        <w:t xml:space="preserve">Value = </w:t>
      </w:r>
      <w:r w:rsidRPr="00E00D34">
        <w:rPr>
          <w:b/>
        </w:rPr>
        <w:t>HR</w:t>
      </w:r>
    </w:p>
    <w:p w:rsidR="001651C6" w:rsidRDefault="001651C6" w:rsidP="00600047">
      <w:pPr>
        <w:pStyle w:val="ExerciseStepLevel1"/>
        <w:numPr>
          <w:ilvl w:val="1"/>
          <w:numId w:val="28"/>
        </w:numPr>
        <w:ind w:firstLine="0"/>
      </w:pPr>
      <w:r>
        <w:lastRenderedPageBreak/>
        <w:t xml:space="preserve">Click </w:t>
      </w:r>
      <w:r w:rsidRPr="00E00D34">
        <w:rPr>
          <w:b/>
        </w:rPr>
        <w:t>OK</w:t>
      </w:r>
    </w:p>
    <w:p w:rsidR="001651C6" w:rsidRDefault="001651C6" w:rsidP="00600047">
      <w:pPr>
        <w:pStyle w:val="ExerciseStepLevel1"/>
        <w:numPr>
          <w:ilvl w:val="1"/>
          <w:numId w:val="28"/>
        </w:numPr>
        <w:ind w:firstLine="0"/>
      </w:pPr>
      <w:r>
        <w:t xml:space="preserve">Click </w:t>
      </w:r>
      <w:r w:rsidRPr="00E00D34">
        <w:rPr>
          <w:b/>
        </w:rPr>
        <w:t>Compile audience</w:t>
      </w:r>
    </w:p>
    <w:p w:rsidR="001651C6" w:rsidRDefault="001651C6" w:rsidP="00600047">
      <w:pPr>
        <w:pStyle w:val="ExerciseStepLevel1"/>
        <w:numPr>
          <w:ilvl w:val="1"/>
          <w:numId w:val="28"/>
        </w:numPr>
        <w:ind w:firstLine="0"/>
      </w:pPr>
      <w:r>
        <w:t xml:space="preserve">Number of members should equal </w:t>
      </w:r>
      <w:r w:rsidRPr="00E60ADB">
        <w:rPr>
          <w:b/>
        </w:rPr>
        <w:t>3</w:t>
      </w:r>
      <w:r>
        <w:t xml:space="preserve"> when it finishes</w:t>
      </w:r>
    </w:p>
    <w:p w:rsidR="001651C6" w:rsidRDefault="001651C6" w:rsidP="00600047">
      <w:pPr>
        <w:pStyle w:val="ExerciseStepLevel1"/>
      </w:pPr>
      <w:r>
        <w:t>Create an Executives audience</w:t>
      </w:r>
    </w:p>
    <w:p w:rsidR="001651C6" w:rsidRDefault="001651C6" w:rsidP="0069450C">
      <w:pPr>
        <w:pStyle w:val="ExerciseStepLevel1"/>
        <w:numPr>
          <w:ilvl w:val="1"/>
          <w:numId w:val="28"/>
        </w:numPr>
        <w:ind w:firstLine="0"/>
      </w:pPr>
      <w:r>
        <w:t xml:space="preserve">Click </w:t>
      </w:r>
      <w:r w:rsidRPr="00E00D34">
        <w:rPr>
          <w:b/>
        </w:rPr>
        <w:t>Manage Audiences</w:t>
      </w:r>
      <w:r>
        <w:t xml:space="preserve"> from the breadcrumb</w:t>
      </w:r>
    </w:p>
    <w:p w:rsidR="001651C6" w:rsidRDefault="001651C6" w:rsidP="0069450C">
      <w:pPr>
        <w:pStyle w:val="ExerciseStepLevel1"/>
        <w:numPr>
          <w:ilvl w:val="1"/>
          <w:numId w:val="28"/>
        </w:numPr>
        <w:ind w:firstLine="0"/>
      </w:pPr>
      <w:r>
        <w:t xml:space="preserve">Click </w:t>
      </w:r>
      <w:r w:rsidRPr="00E00D34">
        <w:rPr>
          <w:b/>
        </w:rPr>
        <w:t>Create audience</w:t>
      </w:r>
    </w:p>
    <w:p w:rsidR="001651C6" w:rsidRDefault="001651C6" w:rsidP="0069450C">
      <w:pPr>
        <w:pStyle w:val="ExerciseStepLevel1"/>
        <w:numPr>
          <w:ilvl w:val="1"/>
          <w:numId w:val="28"/>
        </w:numPr>
        <w:ind w:firstLine="0"/>
      </w:pPr>
      <w:r>
        <w:t xml:space="preserve">Name = </w:t>
      </w:r>
      <w:r w:rsidRPr="00E00D34">
        <w:rPr>
          <w:b/>
        </w:rPr>
        <w:t>Executives</w:t>
      </w:r>
    </w:p>
    <w:p w:rsidR="001651C6" w:rsidRDefault="001651C6" w:rsidP="0069450C">
      <w:pPr>
        <w:pStyle w:val="ExerciseStepLevel1"/>
        <w:numPr>
          <w:ilvl w:val="1"/>
          <w:numId w:val="28"/>
        </w:numPr>
        <w:ind w:firstLine="0"/>
      </w:pPr>
      <w:r>
        <w:t xml:space="preserve">Select </w:t>
      </w:r>
      <w:r w:rsidRPr="00E00D34">
        <w:rPr>
          <w:b/>
        </w:rPr>
        <w:t>Satisfy any of the rules</w:t>
      </w:r>
    </w:p>
    <w:p w:rsidR="001651C6" w:rsidRDefault="001651C6" w:rsidP="0069450C">
      <w:pPr>
        <w:pStyle w:val="ExerciseStepLevel1"/>
        <w:numPr>
          <w:ilvl w:val="1"/>
          <w:numId w:val="28"/>
        </w:numPr>
        <w:ind w:firstLine="0"/>
      </w:pPr>
      <w:r>
        <w:t xml:space="preserve">Click </w:t>
      </w:r>
      <w:r w:rsidRPr="00E60ADB">
        <w:rPr>
          <w:b/>
        </w:rPr>
        <w:t>OK</w:t>
      </w:r>
    </w:p>
    <w:p w:rsidR="001651C6" w:rsidRDefault="001651C6" w:rsidP="0069450C">
      <w:pPr>
        <w:pStyle w:val="ExerciseStepLevel1"/>
        <w:numPr>
          <w:ilvl w:val="1"/>
          <w:numId w:val="28"/>
        </w:numPr>
        <w:ind w:firstLine="0"/>
      </w:pPr>
      <w:r>
        <w:t xml:space="preserve">Select </w:t>
      </w:r>
      <w:r w:rsidRPr="00E60ADB">
        <w:rPr>
          <w:b/>
        </w:rPr>
        <w:t>Property</w:t>
      </w:r>
    </w:p>
    <w:p w:rsidR="001651C6" w:rsidRDefault="001651C6" w:rsidP="0069450C">
      <w:pPr>
        <w:pStyle w:val="ExerciseStepLevel1"/>
        <w:numPr>
          <w:ilvl w:val="1"/>
          <w:numId w:val="28"/>
        </w:numPr>
        <w:ind w:firstLine="0"/>
      </w:pPr>
      <w:r>
        <w:t xml:space="preserve">Select </w:t>
      </w:r>
      <w:r w:rsidRPr="00E60ADB">
        <w:rPr>
          <w:b/>
        </w:rPr>
        <w:t>Title</w:t>
      </w:r>
      <w:r>
        <w:t xml:space="preserve"> from the properties list</w:t>
      </w:r>
    </w:p>
    <w:p w:rsidR="001651C6" w:rsidRDefault="001651C6" w:rsidP="0069450C">
      <w:pPr>
        <w:pStyle w:val="ExerciseStepLevel1"/>
        <w:numPr>
          <w:ilvl w:val="1"/>
          <w:numId w:val="28"/>
        </w:numPr>
        <w:ind w:firstLine="0"/>
      </w:pPr>
      <w:r>
        <w:t xml:space="preserve">Operator is </w:t>
      </w:r>
      <w:r w:rsidRPr="00E60ADB">
        <w:rPr>
          <w:b/>
        </w:rPr>
        <w:t>=</w:t>
      </w:r>
    </w:p>
    <w:p w:rsidR="001651C6" w:rsidRDefault="001651C6" w:rsidP="0069450C">
      <w:pPr>
        <w:pStyle w:val="ExerciseStepLevel1"/>
        <w:numPr>
          <w:ilvl w:val="1"/>
          <w:numId w:val="28"/>
        </w:numPr>
        <w:ind w:firstLine="0"/>
      </w:pPr>
      <w:r>
        <w:t xml:space="preserve">Value = </w:t>
      </w:r>
      <w:r w:rsidRPr="00E60ADB">
        <w:rPr>
          <w:b/>
        </w:rPr>
        <w:t>President</w:t>
      </w:r>
    </w:p>
    <w:p w:rsidR="001651C6" w:rsidRDefault="001651C6" w:rsidP="0069450C">
      <w:pPr>
        <w:pStyle w:val="ExerciseStepLevel1"/>
        <w:numPr>
          <w:ilvl w:val="1"/>
          <w:numId w:val="28"/>
        </w:numPr>
        <w:ind w:firstLine="0"/>
      </w:pPr>
      <w:r>
        <w:t xml:space="preserve">Click </w:t>
      </w:r>
      <w:r w:rsidRPr="00E60ADB">
        <w:rPr>
          <w:b/>
        </w:rPr>
        <w:t>OK</w:t>
      </w:r>
    </w:p>
    <w:p w:rsidR="001651C6" w:rsidRDefault="001651C6" w:rsidP="0069450C">
      <w:pPr>
        <w:pStyle w:val="ExerciseStepLevel1"/>
        <w:numPr>
          <w:ilvl w:val="1"/>
          <w:numId w:val="28"/>
        </w:numPr>
        <w:ind w:firstLine="0"/>
      </w:pPr>
      <w:r>
        <w:t xml:space="preserve">Scroll to the bottom of the page and click </w:t>
      </w:r>
      <w:r w:rsidRPr="00E60ADB">
        <w:rPr>
          <w:b/>
        </w:rPr>
        <w:t>Add rule</w:t>
      </w:r>
    </w:p>
    <w:p w:rsidR="001651C6" w:rsidRDefault="001651C6" w:rsidP="00F311DD">
      <w:pPr>
        <w:pStyle w:val="ExerciseStepLevel1"/>
        <w:numPr>
          <w:ilvl w:val="1"/>
          <w:numId w:val="28"/>
        </w:numPr>
        <w:ind w:firstLine="0"/>
      </w:pPr>
      <w:r>
        <w:t xml:space="preserve">Select </w:t>
      </w:r>
      <w:r w:rsidRPr="00E60ADB">
        <w:rPr>
          <w:b/>
        </w:rPr>
        <w:t>Property</w:t>
      </w:r>
    </w:p>
    <w:p w:rsidR="001651C6" w:rsidRDefault="001651C6" w:rsidP="00F311DD">
      <w:pPr>
        <w:pStyle w:val="ExerciseStepLevel1"/>
        <w:numPr>
          <w:ilvl w:val="1"/>
          <w:numId w:val="28"/>
        </w:numPr>
        <w:ind w:firstLine="0"/>
      </w:pPr>
      <w:r>
        <w:t xml:space="preserve">Select </w:t>
      </w:r>
      <w:r w:rsidRPr="00E60ADB">
        <w:rPr>
          <w:b/>
        </w:rPr>
        <w:t>Manager</w:t>
      </w:r>
      <w:r>
        <w:t xml:space="preserve"> from the properties list</w:t>
      </w:r>
    </w:p>
    <w:p w:rsidR="001651C6" w:rsidRDefault="001651C6" w:rsidP="00F311DD">
      <w:pPr>
        <w:pStyle w:val="ExerciseStepLevel1"/>
        <w:numPr>
          <w:ilvl w:val="1"/>
          <w:numId w:val="28"/>
        </w:numPr>
        <w:ind w:firstLine="0"/>
      </w:pPr>
      <w:r>
        <w:t xml:space="preserve">Operator is </w:t>
      </w:r>
      <w:r w:rsidRPr="00E60ADB">
        <w:rPr>
          <w:b/>
        </w:rPr>
        <w:t>=</w:t>
      </w:r>
    </w:p>
    <w:p w:rsidR="001651C6" w:rsidRDefault="001651C6" w:rsidP="00F311DD">
      <w:pPr>
        <w:pStyle w:val="ExerciseStepLevel1"/>
        <w:numPr>
          <w:ilvl w:val="1"/>
          <w:numId w:val="28"/>
        </w:numPr>
        <w:ind w:firstLine="0"/>
      </w:pPr>
      <w:r>
        <w:t xml:space="preserve">Value = </w:t>
      </w:r>
      <w:r w:rsidRPr="00E60ADB">
        <w:rPr>
          <w:b/>
        </w:rPr>
        <w:t>tpg\Ted</w:t>
      </w:r>
    </w:p>
    <w:p w:rsidR="001651C6" w:rsidRDefault="001651C6" w:rsidP="0069450C">
      <w:pPr>
        <w:pStyle w:val="ExerciseStepLevel1"/>
        <w:numPr>
          <w:ilvl w:val="1"/>
          <w:numId w:val="28"/>
        </w:numPr>
        <w:ind w:firstLine="0"/>
      </w:pPr>
      <w:r>
        <w:t xml:space="preserve">Click </w:t>
      </w:r>
      <w:r w:rsidRPr="00E60ADB">
        <w:rPr>
          <w:b/>
        </w:rPr>
        <w:t>OK</w:t>
      </w:r>
    </w:p>
    <w:p w:rsidR="001651C6" w:rsidRDefault="001651C6" w:rsidP="0069450C">
      <w:pPr>
        <w:pStyle w:val="ExerciseStepLevel1"/>
        <w:numPr>
          <w:ilvl w:val="1"/>
          <w:numId w:val="28"/>
        </w:numPr>
        <w:ind w:firstLine="0"/>
      </w:pPr>
      <w:r>
        <w:t xml:space="preserve">Click </w:t>
      </w:r>
      <w:r w:rsidRPr="00E60ADB">
        <w:rPr>
          <w:b/>
        </w:rPr>
        <w:t>Compile Audience</w:t>
      </w:r>
    </w:p>
    <w:p w:rsidR="001651C6" w:rsidRDefault="001651C6" w:rsidP="0069450C">
      <w:pPr>
        <w:pStyle w:val="ExerciseStepLevel1"/>
        <w:numPr>
          <w:ilvl w:val="1"/>
          <w:numId w:val="28"/>
        </w:numPr>
        <w:ind w:firstLine="0"/>
      </w:pPr>
      <w:r>
        <w:t xml:space="preserve">If Number of members = </w:t>
      </w:r>
      <w:r w:rsidRPr="00E60ADB">
        <w:rPr>
          <w:b/>
        </w:rPr>
        <w:t>4</w:t>
      </w:r>
      <w:r>
        <w:t xml:space="preserve"> then you are good to go</w:t>
      </w:r>
    </w:p>
    <w:p w:rsidR="001651C6" w:rsidRDefault="001651C6" w:rsidP="00392608">
      <w:pPr>
        <w:pStyle w:val="ExerciseStepLevel1"/>
      </w:pPr>
      <w:r>
        <w:t>Now that you have this information imported you need to do a crawl to make the information searchable</w:t>
      </w:r>
    </w:p>
    <w:p w:rsidR="001651C6" w:rsidRDefault="001651C6" w:rsidP="00345DC8">
      <w:pPr>
        <w:pStyle w:val="ExerciseStepLevel1"/>
        <w:numPr>
          <w:ilvl w:val="1"/>
          <w:numId w:val="28"/>
        </w:numPr>
        <w:ind w:firstLine="0"/>
      </w:pPr>
      <w:r>
        <w:t xml:space="preserve">Click </w:t>
      </w:r>
      <w:r w:rsidRPr="00A20AE9">
        <w:rPr>
          <w:b/>
        </w:rPr>
        <w:t>Primary SSP</w:t>
      </w:r>
      <w:r>
        <w:t xml:space="preserve"> in the Quick Launch</w:t>
      </w:r>
    </w:p>
    <w:p w:rsidR="001651C6" w:rsidRDefault="001651C6" w:rsidP="00345DC8">
      <w:pPr>
        <w:pStyle w:val="ExerciseStepLevel1"/>
        <w:numPr>
          <w:ilvl w:val="1"/>
          <w:numId w:val="28"/>
        </w:numPr>
        <w:ind w:firstLine="0"/>
      </w:pPr>
      <w:r>
        <w:t xml:space="preserve">Under Search click </w:t>
      </w:r>
      <w:r w:rsidRPr="00A20AE9">
        <w:rPr>
          <w:b/>
        </w:rPr>
        <w:t>Search settings</w:t>
      </w:r>
    </w:p>
    <w:p w:rsidR="001651C6" w:rsidRDefault="001651C6" w:rsidP="00345DC8">
      <w:pPr>
        <w:pStyle w:val="ExerciseStepLevel1"/>
        <w:numPr>
          <w:ilvl w:val="1"/>
          <w:numId w:val="28"/>
        </w:numPr>
        <w:ind w:firstLine="0"/>
      </w:pPr>
      <w:r>
        <w:t xml:space="preserve">Click </w:t>
      </w:r>
      <w:r w:rsidRPr="00A20AE9">
        <w:rPr>
          <w:b/>
        </w:rPr>
        <w:t>Content sources and crawl schedules</w:t>
      </w:r>
    </w:p>
    <w:p w:rsidR="001651C6" w:rsidRDefault="001651C6" w:rsidP="00345DC8">
      <w:pPr>
        <w:pStyle w:val="ExerciseStepLevel1"/>
        <w:numPr>
          <w:ilvl w:val="1"/>
          <w:numId w:val="28"/>
        </w:numPr>
        <w:ind w:firstLine="0"/>
      </w:pPr>
      <w:r>
        <w:t xml:space="preserve">Hover over </w:t>
      </w:r>
      <w:r w:rsidRPr="00A20AE9">
        <w:rPr>
          <w:b/>
        </w:rPr>
        <w:t>Local Office SharePoint Server sites</w:t>
      </w:r>
      <w:r>
        <w:t xml:space="preserve">, click the down arrow, and click </w:t>
      </w:r>
      <w:r w:rsidRPr="00A20AE9">
        <w:rPr>
          <w:b/>
        </w:rPr>
        <w:t>Start Full Crawl</w:t>
      </w:r>
    </w:p>
    <w:p w:rsidR="001651C6" w:rsidRDefault="001651C6" w:rsidP="00345DC8">
      <w:pPr>
        <w:pStyle w:val="ExerciseStepLevel1"/>
        <w:numPr>
          <w:ilvl w:val="1"/>
          <w:numId w:val="28"/>
        </w:numPr>
        <w:ind w:firstLine="0"/>
      </w:pPr>
      <w:r>
        <w:t xml:space="preserve">Click </w:t>
      </w:r>
      <w:r w:rsidRPr="00A20AE9">
        <w:rPr>
          <w:b/>
        </w:rPr>
        <w:t>Search Settings</w:t>
      </w:r>
      <w:r>
        <w:t xml:space="preserve"> from the breadcrumb</w:t>
      </w:r>
    </w:p>
    <w:p w:rsidR="001651C6" w:rsidRDefault="001651C6" w:rsidP="00345DC8">
      <w:pPr>
        <w:pStyle w:val="ExerciseStepLevel1"/>
        <w:numPr>
          <w:ilvl w:val="1"/>
          <w:numId w:val="28"/>
        </w:numPr>
        <w:ind w:firstLine="0"/>
      </w:pPr>
      <w:r>
        <w:t xml:space="preserve">Wait until the status changes to </w:t>
      </w:r>
      <w:r w:rsidRPr="00A20AE9">
        <w:rPr>
          <w:b/>
        </w:rPr>
        <w:t>idle</w:t>
      </w:r>
      <w:r>
        <w:t xml:space="preserve"> (don’t forget to refresh) and then continue</w:t>
      </w:r>
    </w:p>
    <w:p w:rsidR="001651C6" w:rsidRDefault="001651C6" w:rsidP="00B90D0B">
      <w:pPr>
        <w:pStyle w:val="Heading2"/>
      </w:pPr>
      <w:r>
        <w:t>Exercise 2: Targeting content using your audiences</w:t>
      </w:r>
    </w:p>
    <w:p w:rsidR="001651C6" w:rsidRDefault="001651C6" w:rsidP="00345DC8">
      <w:pPr>
        <w:pStyle w:val="ExerciseStepLevel1"/>
        <w:numPr>
          <w:ilvl w:val="0"/>
          <w:numId w:val="0"/>
        </w:numPr>
        <w:ind w:left="288"/>
      </w:pPr>
      <w:r>
        <w:t>Create executive dashboard on home page using documents, list targeting, WP targeting, and CQWP</w:t>
      </w:r>
    </w:p>
    <w:p w:rsidR="001651C6" w:rsidRDefault="001651C6" w:rsidP="00850CBA">
      <w:pPr>
        <w:pStyle w:val="ExerciseStepLevel1"/>
        <w:numPr>
          <w:ilvl w:val="0"/>
          <w:numId w:val="31"/>
        </w:numPr>
      </w:pPr>
      <w:r>
        <w:t>Upload and target documents</w:t>
      </w:r>
    </w:p>
    <w:p w:rsidR="001651C6" w:rsidRDefault="001651C6" w:rsidP="00850CBA">
      <w:pPr>
        <w:pStyle w:val="ExerciseStepLevel1"/>
        <w:numPr>
          <w:ilvl w:val="1"/>
          <w:numId w:val="31"/>
        </w:numPr>
        <w:ind w:firstLine="0"/>
      </w:pPr>
      <w:r>
        <w:lastRenderedPageBreak/>
        <w:t xml:space="preserve">Navigate to </w:t>
      </w:r>
      <w:r w:rsidRPr="00A20AE9">
        <w:rPr>
          <w:b/>
        </w:rPr>
        <w:t>http://portal.tpg.local/departments/sales</w:t>
      </w:r>
      <w:r>
        <w:t xml:space="preserve"> as Alan</w:t>
      </w:r>
    </w:p>
    <w:p w:rsidR="001651C6" w:rsidRDefault="001651C6" w:rsidP="00850CBA">
      <w:pPr>
        <w:pStyle w:val="ExerciseStepLevel1"/>
        <w:numPr>
          <w:ilvl w:val="1"/>
          <w:numId w:val="31"/>
        </w:numPr>
        <w:ind w:firstLine="0"/>
      </w:pPr>
      <w:r>
        <w:t xml:space="preserve">From the quick launch click </w:t>
      </w:r>
      <w:r w:rsidRPr="00A20AE9">
        <w:rPr>
          <w:b/>
        </w:rPr>
        <w:t>View All Site Content</w:t>
      </w:r>
    </w:p>
    <w:p w:rsidR="001651C6" w:rsidRDefault="001651C6" w:rsidP="00850CBA">
      <w:pPr>
        <w:pStyle w:val="ExerciseStepLevel1"/>
        <w:numPr>
          <w:ilvl w:val="1"/>
          <w:numId w:val="31"/>
        </w:numPr>
        <w:ind w:firstLine="0"/>
      </w:pPr>
      <w:r>
        <w:t xml:space="preserve">Click </w:t>
      </w:r>
      <w:r w:rsidRPr="00A20AE9">
        <w:rPr>
          <w:b/>
        </w:rPr>
        <w:t>Documents</w:t>
      </w:r>
    </w:p>
    <w:p w:rsidR="001651C6" w:rsidRDefault="001651C6" w:rsidP="00850CBA">
      <w:pPr>
        <w:pStyle w:val="ExerciseStepLevel1"/>
        <w:numPr>
          <w:ilvl w:val="1"/>
          <w:numId w:val="31"/>
        </w:numPr>
        <w:ind w:firstLine="0"/>
      </w:pPr>
      <w:r>
        <w:t xml:space="preserve">Click Settings &gt; </w:t>
      </w:r>
      <w:r w:rsidRPr="00A20AE9">
        <w:rPr>
          <w:b/>
        </w:rPr>
        <w:t>Document Library Settings</w:t>
      </w:r>
    </w:p>
    <w:p w:rsidR="001651C6" w:rsidRDefault="001651C6" w:rsidP="00850CBA">
      <w:pPr>
        <w:pStyle w:val="ExerciseStepLevel1"/>
        <w:numPr>
          <w:ilvl w:val="1"/>
          <w:numId w:val="31"/>
        </w:numPr>
        <w:ind w:firstLine="0"/>
      </w:pPr>
      <w:r>
        <w:t xml:space="preserve">Under General Settings click </w:t>
      </w:r>
      <w:r w:rsidRPr="00A20AE9">
        <w:rPr>
          <w:b/>
        </w:rPr>
        <w:t>Audience targeting settings</w:t>
      </w:r>
    </w:p>
    <w:p w:rsidR="001651C6" w:rsidRDefault="001651C6" w:rsidP="00850CBA">
      <w:pPr>
        <w:pStyle w:val="ExerciseStepLevel1"/>
        <w:numPr>
          <w:ilvl w:val="1"/>
          <w:numId w:val="31"/>
        </w:numPr>
        <w:ind w:firstLine="0"/>
      </w:pPr>
      <w:r>
        <w:t xml:space="preserve">Select </w:t>
      </w:r>
      <w:r w:rsidRPr="00A20AE9">
        <w:rPr>
          <w:b/>
        </w:rPr>
        <w:t>Enable audience targeting</w:t>
      </w:r>
    </w:p>
    <w:p w:rsidR="001651C6" w:rsidRDefault="001651C6" w:rsidP="00850CBA">
      <w:pPr>
        <w:pStyle w:val="ExerciseStepLevel1"/>
        <w:numPr>
          <w:ilvl w:val="1"/>
          <w:numId w:val="31"/>
        </w:numPr>
        <w:ind w:firstLine="0"/>
      </w:pPr>
      <w:r>
        <w:t xml:space="preserve">Click </w:t>
      </w:r>
      <w:r w:rsidRPr="00A20AE9">
        <w:rPr>
          <w:b/>
        </w:rPr>
        <w:t>OK</w:t>
      </w:r>
    </w:p>
    <w:p w:rsidR="001651C6" w:rsidRDefault="001651C6" w:rsidP="00850CBA">
      <w:pPr>
        <w:pStyle w:val="ExerciseStepLevel1"/>
        <w:numPr>
          <w:ilvl w:val="1"/>
          <w:numId w:val="31"/>
        </w:numPr>
        <w:ind w:firstLine="0"/>
      </w:pPr>
      <w:r>
        <w:t xml:space="preserve">Click </w:t>
      </w:r>
      <w:r w:rsidRPr="00A20AE9">
        <w:rPr>
          <w:b/>
        </w:rPr>
        <w:t>Documents</w:t>
      </w:r>
      <w:r>
        <w:t xml:space="preserve"> from the breadcrumb</w:t>
      </w:r>
    </w:p>
    <w:p w:rsidR="001651C6" w:rsidRDefault="001651C6" w:rsidP="00850CBA">
      <w:pPr>
        <w:pStyle w:val="ExerciseStepLevel1"/>
        <w:numPr>
          <w:ilvl w:val="1"/>
          <w:numId w:val="31"/>
        </w:numPr>
        <w:ind w:firstLine="0"/>
      </w:pPr>
      <w:r>
        <w:t xml:space="preserve">Click </w:t>
      </w:r>
      <w:r w:rsidRPr="00A20AE9">
        <w:rPr>
          <w:b/>
        </w:rPr>
        <w:t>Upload</w:t>
      </w:r>
    </w:p>
    <w:p w:rsidR="001651C6" w:rsidRDefault="001651C6" w:rsidP="00850CBA">
      <w:pPr>
        <w:pStyle w:val="ExerciseStepLevel1"/>
        <w:numPr>
          <w:ilvl w:val="1"/>
          <w:numId w:val="31"/>
        </w:numPr>
        <w:ind w:firstLine="0"/>
      </w:pPr>
      <w:r>
        <w:t xml:space="preserve">Browse to </w:t>
      </w:r>
      <w:r w:rsidRPr="00A20AE9">
        <w:rPr>
          <w:b/>
        </w:rPr>
        <w:t>c:\_studnet files\module 8\</w:t>
      </w:r>
    </w:p>
    <w:p w:rsidR="001651C6" w:rsidRDefault="001651C6" w:rsidP="00850CBA">
      <w:pPr>
        <w:pStyle w:val="ExerciseStepLevel1"/>
        <w:numPr>
          <w:ilvl w:val="1"/>
          <w:numId w:val="31"/>
        </w:numPr>
        <w:ind w:firstLine="0"/>
      </w:pPr>
      <w:r>
        <w:t xml:space="preserve">Select </w:t>
      </w:r>
      <w:r w:rsidRPr="00A20AE9">
        <w:rPr>
          <w:b/>
        </w:rPr>
        <w:t>Sales Goals.docx</w:t>
      </w:r>
    </w:p>
    <w:p w:rsidR="001651C6" w:rsidRDefault="001651C6" w:rsidP="00850CBA">
      <w:pPr>
        <w:pStyle w:val="ExerciseStepLevel1"/>
        <w:numPr>
          <w:ilvl w:val="1"/>
          <w:numId w:val="31"/>
        </w:numPr>
        <w:ind w:firstLine="0"/>
      </w:pPr>
      <w:r>
        <w:t xml:space="preserve">Click </w:t>
      </w:r>
      <w:r w:rsidRPr="00A20AE9">
        <w:rPr>
          <w:b/>
        </w:rPr>
        <w:t>Open</w:t>
      </w:r>
    </w:p>
    <w:p w:rsidR="001651C6" w:rsidRDefault="001651C6" w:rsidP="00850CBA">
      <w:pPr>
        <w:pStyle w:val="ExerciseStepLevel1"/>
        <w:numPr>
          <w:ilvl w:val="1"/>
          <w:numId w:val="31"/>
        </w:numPr>
        <w:ind w:firstLine="0"/>
      </w:pPr>
      <w:r>
        <w:t xml:space="preserve">Click </w:t>
      </w:r>
      <w:r w:rsidRPr="00A20AE9">
        <w:rPr>
          <w:b/>
        </w:rPr>
        <w:t>OK</w:t>
      </w:r>
    </w:p>
    <w:p w:rsidR="001651C6" w:rsidRDefault="001651C6" w:rsidP="00850CBA">
      <w:pPr>
        <w:pStyle w:val="ExerciseStepLevel1"/>
        <w:numPr>
          <w:ilvl w:val="1"/>
          <w:numId w:val="31"/>
        </w:numPr>
        <w:ind w:firstLine="0"/>
      </w:pPr>
      <w:r>
        <w:t xml:space="preserve">Target Audience = </w:t>
      </w:r>
      <w:r w:rsidRPr="00A20AE9">
        <w:rPr>
          <w:b/>
        </w:rPr>
        <w:t>Executives</w:t>
      </w:r>
    </w:p>
    <w:p w:rsidR="001651C6" w:rsidRDefault="001651C6" w:rsidP="00850CBA">
      <w:pPr>
        <w:pStyle w:val="ExerciseStepLevel1"/>
        <w:numPr>
          <w:ilvl w:val="1"/>
          <w:numId w:val="31"/>
        </w:numPr>
        <w:ind w:firstLine="0"/>
      </w:pPr>
      <w:r>
        <w:t xml:space="preserve">Click </w:t>
      </w:r>
      <w:r w:rsidRPr="00A20AE9">
        <w:rPr>
          <w:b/>
        </w:rPr>
        <w:t>OK</w:t>
      </w:r>
    </w:p>
    <w:p w:rsidR="001651C6" w:rsidRDefault="001651C6" w:rsidP="00850CBA">
      <w:pPr>
        <w:pStyle w:val="ExerciseStepLevel1"/>
        <w:numPr>
          <w:ilvl w:val="1"/>
          <w:numId w:val="31"/>
        </w:numPr>
        <w:ind w:firstLine="0"/>
      </w:pPr>
      <w:r>
        <w:t>Repeat as follows</w:t>
      </w:r>
    </w:p>
    <w:p w:rsidR="001651C6" w:rsidRDefault="001651C6" w:rsidP="002C2DC0">
      <w:pPr>
        <w:pStyle w:val="ExerciseStepLevel3"/>
        <w:numPr>
          <w:ilvl w:val="2"/>
          <w:numId w:val="31"/>
        </w:numPr>
      </w:pPr>
      <w:r>
        <w:t>Upload Sales Action Items and no target audience</w:t>
      </w:r>
    </w:p>
    <w:p w:rsidR="001651C6" w:rsidRDefault="001651C6" w:rsidP="002C2DC0">
      <w:pPr>
        <w:pStyle w:val="ExerciseStepLevel3"/>
        <w:numPr>
          <w:ilvl w:val="2"/>
          <w:numId w:val="31"/>
        </w:numPr>
      </w:pPr>
      <w:r>
        <w:t xml:space="preserve">Change documents on </w:t>
      </w:r>
      <w:r w:rsidRPr="002C2DC0">
        <w:t>http://portal.tpg.local/departments/it</w:t>
      </w:r>
      <w:r>
        <w:t xml:space="preserve"> to enable targeting</w:t>
      </w:r>
    </w:p>
    <w:p w:rsidR="001651C6" w:rsidRDefault="001651C6" w:rsidP="002C2DC0">
      <w:pPr>
        <w:pStyle w:val="ExerciseStepLevel3"/>
        <w:numPr>
          <w:ilvl w:val="2"/>
          <w:numId w:val="31"/>
        </w:numPr>
      </w:pPr>
      <w:r>
        <w:t>Upload IT Yearly Plan.docx and target to Executives audience</w:t>
      </w:r>
    </w:p>
    <w:p w:rsidR="001651C6" w:rsidRDefault="001651C6" w:rsidP="002C2DC0">
      <w:pPr>
        <w:pStyle w:val="ExerciseStepLevel3"/>
        <w:numPr>
          <w:ilvl w:val="2"/>
          <w:numId w:val="31"/>
        </w:numPr>
      </w:pPr>
      <w:r>
        <w:t xml:space="preserve">Change documents on </w:t>
      </w:r>
      <w:r w:rsidRPr="002C2DC0">
        <w:t>http:/</w:t>
      </w:r>
      <w:r>
        <w:t>/portal.tpg.local/departments/accounting to enable targeting</w:t>
      </w:r>
    </w:p>
    <w:p w:rsidR="001651C6" w:rsidRDefault="001651C6" w:rsidP="002C2DC0">
      <w:pPr>
        <w:pStyle w:val="ExerciseStepLevel3"/>
        <w:numPr>
          <w:ilvl w:val="2"/>
          <w:numId w:val="31"/>
        </w:numPr>
      </w:pPr>
      <w:r>
        <w:t>Upload Accounting Yearly Goals and target to Executives audience</w:t>
      </w:r>
    </w:p>
    <w:p w:rsidR="001651C6" w:rsidRDefault="001651C6" w:rsidP="002C2DC0">
      <w:pPr>
        <w:pStyle w:val="ExerciseStepLevel3"/>
        <w:numPr>
          <w:ilvl w:val="2"/>
          <w:numId w:val="31"/>
        </w:numPr>
      </w:pPr>
      <w:r>
        <w:t>Upload General Accounting Information and no target audience</w:t>
      </w:r>
    </w:p>
    <w:p w:rsidR="001651C6" w:rsidRDefault="001651C6" w:rsidP="00896962">
      <w:pPr>
        <w:pStyle w:val="ExerciseStepLevel3"/>
        <w:numPr>
          <w:ilvl w:val="2"/>
          <w:numId w:val="31"/>
        </w:numPr>
      </w:pPr>
      <w:r>
        <w:t xml:space="preserve">Change documents on </w:t>
      </w:r>
      <w:r w:rsidRPr="002C2DC0">
        <w:t>http://portal.tpg.local/departments/</w:t>
      </w:r>
      <w:r>
        <w:t>hr to enable targeting</w:t>
      </w:r>
    </w:p>
    <w:p w:rsidR="001651C6" w:rsidRDefault="001651C6" w:rsidP="001F2FDE">
      <w:pPr>
        <w:pStyle w:val="ExerciseStepLevel3"/>
        <w:numPr>
          <w:ilvl w:val="2"/>
          <w:numId w:val="31"/>
        </w:numPr>
      </w:pPr>
      <w:r>
        <w:t xml:space="preserve"> Upload HR Goals and target to Executives audience</w:t>
      </w:r>
    </w:p>
    <w:p w:rsidR="001651C6" w:rsidRDefault="001651C6" w:rsidP="001F2FDE">
      <w:pPr>
        <w:pStyle w:val="ExerciseStepLevel3"/>
        <w:numPr>
          <w:ilvl w:val="2"/>
          <w:numId w:val="31"/>
        </w:numPr>
      </w:pPr>
      <w:r>
        <w:t>Upload HR Action Items and no target audience</w:t>
      </w:r>
    </w:p>
    <w:p w:rsidR="001651C6" w:rsidRDefault="001651C6" w:rsidP="001F2FDE">
      <w:pPr>
        <w:pStyle w:val="ExerciseStepLevel1"/>
      </w:pPr>
      <w:r>
        <w:t xml:space="preserve">Navigate to the home page of the portal </w:t>
      </w:r>
      <w:r w:rsidRPr="00A20AE9">
        <w:rPr>
          <w:b/>
        </w:rPr>
        <w:t>http://portal.tpg.local</w:t>
      </w:r>
    </w:p>
    <w:p w:rsidR="001651C6" w:rsidRDefault="001651C6" w:rsidP="001F2FDE">
      <w:pPr>
        <w:pStyle w:val="ExerciseStepLevel1"/>
      </w:pPr>
      <w:r>
        <w:t>Add the Content Query Web Part</w:t>
      </w:r>
    </w:p>
    <w:p w:rsidR="001651C6" w:rsidRDefault="001651C6" w:rsidP="001F2FDE">
      <w:pPr>
        <w:pStyle w:val="ExerciseStepLevel1"/>
        <w:numPr>
          <w:ilvl w:val="1"/>
          <w:numId w:val="28"/>
        </w:numPr>
        <w:ind w:firstLine="0"/>
      </w:pPr>
      <w:r>
        <w:t xml:space="preserve">Click Site Actions &gt; </w:t>
      </w:r>
      <w:r w:rsidRPr="00A20AE9">
        <w:rPr>
          <w:b/>
        </w:rPr>
        <w:t>Edit Page</w:t>
      </w:r>
    </w:p>
    <w:p w:rsidR="001651C6" w:rsidRDefault="001651C6" w:rsidP="001F2FDE">
      <w:pPr>
        <w:pStyle w:val="ExerciseStepLevel1"/>
        <w:numPr>
          <w:ilvl w:val="1"/>
          <w:numId w:val="28"/>
        </w:numPr>
        <w:ind w:firstLine="0"/>
      </w:pPr>
      <w:r>
        <w:t xml:space="preserve">In the </w:t>
      </w:r>
      <w:r w:rsidRPr="00A20AE9">
        <w:rPr>
          <w:b/>
        </w:rPr>
        <w:t>Top Zone</w:t>
      </w:r>
      <w:r>
        <w:t xml:space="preserve"> click </w:t>
      </w:r>
      <w:r w:rsidRPr="00A20AE9">
        <w:rPr>
          <w:b/>
        </w:rPr>
        <w:t>Add a Web Part</w:t>
      </w:r>
    </w:p>
    <w:p w:rsidR="001651C6" w:rsidRDefault="001651C6" w:rsidP="001F2FDE">
      <w:pPr>
        <w:pStyle w:val="ExerciseStepLevel1"/>
        <w:numPr>
          <w:ilvl w:val="1"/>
          <w:numId w:val="28"/>
        </w:numPr>
        <w:ind w:firstLine="0"/>
      </w:pPr>
      <w:r>
        <w:t xml:space="preserve">Expand </w:t>
      </w:r>
      <w:r w:rsidRPr="00A20AE9">
        <w:rPr>
          <w:b/>
        </w:rPr>
        <w:t>All Web Parts</w:t>
      </w:r>
    </w:p>
    <w:p w:rsidR="001651C6" w:rsidRDefault="001651C6" w:rsidP="001F2FDE">
      <w:pPr>
        <w:pStyle w:val="ExerciseStepLevel1"/>
        <w:numPr>
          <w:ilvl w:val="1"/>
          <w:numId w:val="28"/>
        </w:numPr>
        <w:ind w:firstLine="0"/>
      </w:pPr>
      <w:r>
        <w:t xml:space="preserve">Navigate to the Default section and select </w:t>
      </w:r>
      <w:r w:rsidRPr="00A20AE9">
        <w:rPr>
          <w:b/>
        </w:rPr>
        <w:t>Content Query Web Part</w:t>
      </w:r>
    </w:p>
    <w:p w:rsidR="001651C6" w:rsidRDefault="001651C6" w:rsidP="001F2FDE">
      <w:pPr>
        <w:pStyle w:val="ExerciseStepLevel1"/>
        <w:numPr>
          <w:ilvl w:val="1"/>
          <w:numId w:val="28"/>
        </w:numPr>
        <w:ind w:firstLine="0"/>
      </w:pPr>
      <w:r>
        <w:t xml:space="preserve">Click </w:t>
      </w:r>
      <w:r w:rsidRPr="00A20AE9">
        <w:rPr>
          <w:b/>
        </w:rPr>
        <w:t>Add</w:t>
      </w:r>
    </w:p>
    <w:p w:rsidR="001651C6" w:rsidRDefault="001651C6" w:rsidP="00152E05">
      <w:pPr>
        <w:pStyle w:val="ExerciseStepLevel1"/>
      </w:pPr>
      <w:r>
        <w:t>Modify the settings for the CQWP</w:t>
      </w:r>
    </w:p>
    <w:p w:rsidR="001651C6" w:rsidRDefault="001651C6" w:rsidP="00152E05">
      <w:pPr>
        <w:pStyle w:val="ExerciseStepLevel1"/>
        <w:numPr>
          <w:ilvl w:val="1"/>
          <w:numId w:val="28"/>
        </w:numPr>
        <w:ind w:firstLine="0"/>
      </w:pPr>
      <w:r>
        <w:lastRenderedPageBreak/>
        <w:t xml:space="preserve">Click Edit &gt; </w:t>
      </w:r>
      <w:r w:rsidRPr="00A20AE9">
        <w:rPr>
          <w:b/>
        </w:rPr>
        <w:t>Modify Shared Web Part</w:t>
      </w:r>
    </w:p>
    <w:p w:rsidR="001651C6" w:rsidRDefault="001651C6" w:rsidP="00152E05">
      <w:pPr>
        <w:pStyle w:val="ExerciseStepLevel1"/>
        <w:numPr>
          <w:ilvl w:val="1"/>
          <w:numId w:val="28"/>
        </w:numPr>
        <w:ind w:firstLine="0"/>
      </w:pPr>
      <w:r>
        <w:t xml:space="preserve">Expand </w:t>
      </w:r>
      <w:r w:rsidRPr="00A20AE9">
        <w:rPr>
          <w:b/>
        </w:rPr>
        <w:t>Query</w:t>
      </w:r>
    </w:p>
    <w:p w:rsidR="001651C6" w:rsidRDefault="001651C6" w:rsidP="00152E05">
      <w:pPr>
        <w:pStyle w:val="ExerciseStepLevel1"/>
        <w:numPr>
          <w:ilvl w:val="1"/>
          <w:numId w:val="28"/>
        </w:numPr>
        <w:ind w:firstLine="0"/>
      </w:pPr>
      <w:r>
        <w:t xml:space="preserve">Change List Type to </w:t>
      </w:r>
      <w:r w:rsidRPr="00A20AE9">
        <w:rPr>
          <w:b/>
        </w:rPr>
        <w:t>Document Library</w:t>
      </w:r>
    </w:p>
    <w:p w:rsidR="001651C6" w:rsidRDefault="001651C6" w:rsidP="00152E05">
      <w:pPr>
        <w:pStyle w:val="ExerciseStepLevel1"/>
        <w:numPr>
          <w:ilvl w:val="1"/>
          <w:numId w:val="28"/>
        </w:numPr>
        <w:ind w:firstLine="0"/>
      </w:pPr>
      <w:r>
        <w:t xml:space="preserve">Scroll down to Audience Targeting and select </w:t>
      </w:r>
      <w:r>
        <w:rPr>
          <w:b/>
        </w:rPr>
        <w:t>Apply a</w:t>
      </w:r>
      <w:r w:rsidRPr="00A20AE9">
        <w:rPr>
          <w:b/>
        </w:rPr>
        <w:t>udience filtering</w:t>
      </w:r>
    </w:p>
    <w:p w:rsidR="001651C6" w:rsidRDefault="001651C6" w:rsidP="00152E05">
      <w:pPr>
        <w:pStyle w:val="ExerciseStepLevel1"/>
        <w:numPr>
          <w:ilvl w:val="1"/>
          <w:numId w:val="28"/>
        </w:numPr>
        <w:ind w:firstLine="0"/>
      </w:pPr>
      <w:r>
        <w:t xml:space="preserve">Scroll down to </w:t>
      </w:r>
      <w:r w:rsidRPr="00A20AE9">
        <w:rPr>
          <w:b/>
        </w:rPr>
        <w:t>Appearance</w:t>
      </w:r>
      <w:r>
        <w:t xml:space="preserve"> and expand it</w:t>
      </w:r>
    </w:p>
    <w:p w:rsidR="001651C6" w:rsidRDefault="001651C6" w:rsidP="00152E05">
      <w:pPr>
        <w:pStyle w:val="ExerciseStepLevel1"/>
        <w:numPr>
          <w:ilvl w:val="1"/>
          <w:numId w:val="28"/>
        </w:numPr>
        <w:ind w:firstLine="0"/>
      </w:pPr>
      <w:r>
        <w:t xml:space="preserve">Set Title = </w:t>
      </w:r>
      <w:r w:rsidRPr="00A20AE9">
        <w:rPr>
          <w:b/>
        </w:rPr>
        <w:t>Executive Yearly Goals Dashboard</w:t>
      </w:r>
    </w:p>
    <w:p w:rsidR="001651C6" w:rsidRDefault="001651C6" w:rsidP="00152E05">
      <w:pPr>
        <w:pStyle w:val="ExerciseStepLevel1"/>
        <w:numPr>
          <w:ilvl w:val="1"/>
          <w:numId w:val="28"/>
        </w:numPr>
        <w:ind w:firstLine="0"/>
      </w:pPr>
      <w:r>
        <w:t xml:space="preserve">Click </w:t>
      </w:r>
      <w:r w:rsidRPr="00A20AE9">
        <w:rPr>
          <w:b/>
        </w:rPr>
        <w:t>OK</w:t>
      </w:r>
    </w:p>
    <w:p w:rsidR="001651C6" w:rsidRDefault="001651C6" w:rsidP="00FA6024">
      <w:pPr>
        <w:pStyle w:val="ExerciseStepLevel1"/>
      </w:pPr>
      <w:r>
        <w:t xml:space="preserve">Click </w:t>
      </w:r>
      <w:r w:rsidRPr="00A20AE9">
        <w:rPr>
          <w:b/>
        </w:rPr>
        <w:t>Publish</w:t>
      </w:r>
    </w:p>
    <w:p w:rsidR="001651C6" w:rsidRDefault="001651C6" w:rsidP="00FA6024">
      <w:pPr>
        <w:pStyle w:val="ExerciseStepLevel1"/>
      </w:pPr>
      <w:r>
        <w:t xml:space="preserve">Alan sees </w:t>
      </w:r>
    </w:p>
    <w:p w:rsidR="001651C6" w:rsidRDefault="00881CC4" w:rsidP="00FA6024">
      <w:pPr>
        <w:pStyle w:val="ExerciseStepLevel1Picture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6.75pt;height:110.5pt;visibility:visible">
            <v:imagedata r:id="rId10" o:title=""/>
          </v:shape>
        </w:pict>
      </w:r>
    </w:p>
    <w:p w:rsidR="001651C6" w:rsidRDefault="001651C6" w:rsidP="00FA6024">
      <w:pPr>
        <w:pStyle w:val="ExerciseStepLevel1Picture"/>
      </w:pPr>
      <w:r>
        <w:t xml:space="preserve">This is because Alan is not in the Executive audience.  </w:t>
      </w:r>
    </w:p>
    <w:p w:rsidR="001651C6" w:rsidRDefault="001651C6" w:rsidP="009041A1">
      <w:pPr>
        <w:pStyle w:val="ExerciseStepLevel1"/>
      </w:pPr>
      <w:r>
        <w:t>Luckily SharePoint has the ability to target the entire Web Part also.</w:t>
      </w:r>
    </w:p>
    <w:p w:rsidR="001651C6" w:rsidRDefault="001651C6" w:rsidP="009041A1">
      <w:pPr>
        <w:pStyle w:val="ExerciseStepLevel1"/>
        <w:numPr>
          <w:ilvl w:val="1"/>
          <w:numId w:val="28"/>
        </w:numPr>
        <w:ind w:firstLine="0"/>
      </w:pPr>
      <w:r>
        <w:t xml:space="preserve">Click Site Actions &gt; </w:t>
      </w:r>
      <w:r w:rsidRPr="00A20AE9">
        <w:rPr>
          <w:b/>
        </w:rPr>
        <w:t>Edit Page</w:t>
      </w:r>
    </w:p>
    <w:p w:rsidR="001651C6" w:rsidRDefault="001651C6" w:rsidP="009041A1">
      <w:pPr>
        <w:pStyle w:val="ExerciseStepLevel1"/>
        <w:numPr>
          <w:ilvl w:val="1"/>
          <w:numId w:val="28"/>
        </w:numPr>
        <w:ind w:firstLine="0"/>
      </w:pPr>
      <w:r>
        <w:t xml:space="preserve">For the Executive Yearly Goals Dashboard click edit &gt; </w:t>
      </w:r>
      <w:r w:rsidRPr="00A20AE9">
        <w:rPr>
          <w:b/>
        </w:rPr>
        <w:t>Modify Shared Web Part</w:t>
      </w:r>
    </w:p>
    <w:p w:rsidR="001651C6" w:rsidRDefault="001651C6" w:rsidP="009041A1">
      <w:pPr>
        <w:pStyle w:val="ExerciseStepLevel1"/>
        <w:numPr>
          <w:ilvl w:val="1"/>
          <w:numId w:val="28"/>
        </w:numPr>
        <w:ind w:firstLine="0"/>
      </w:pPr>
      <w:r>
        <w:t xml:space="preserve">Expand </w:t>
      </w:r>
      <w:r w:rsidRPr="00A20AE9">
        <w:rPr>
          <w:b/>
        </w:rPr>
        <w:t>Advanced</w:t>
      </w:r>
    </w:p>
    <w:p w:rsidR="001651C6" w:rsidRDefault="001651C6" w:rsidP="009041A1">
      <w:pPr>
        <w:pStyle w:val="ExerciseStepLevel1"/>
        <w:numPr>
          <w:ilvl w:val="1"/>
          <w:numId w:val="28"/>
        </w:numPr>
        <w:ind w:firstLine="0"/>
      </w:pPr>
      <w:r>
        <w:t xml:space="preserve">Scroll to the bottom and set Target Audiences to </w:t>
      </w:r>
      <w:r w:rsidRPr="00A20AE9">
        <w:rPr>
          <w:b/>
        </w:rPr>
        <w:t>Executives</w:t>
      </w:r>
    </w:p>
    <w:p w:rsidR="001651C6" w:rsidRDefault="001651C6" w:rsidP="009041A1">
      <w:pPr>
        <w:pStyle w:val="ExerciseStepLevel1"/>
        <w:numPr>
          <w:ilvl w:val="1"/>
          <w:numId w:val="28"/>
        </w:numPr>
        <w:ind w:firstLine="0"/>
      </w:pPr>
      <w:r>
        <w:t xml:space="preserve">Click </w:t>
      </w:r>
      <w:r w:rsidRPr="00A20AE9">
        <w:rPr>
          <w:b/>
        </w:rPr>
        <w:t>OK</w:t>
      </w:r>
    </w:p>
    <w:p w:rsidR="001651C6" w:rsidRDefault="001651C6" w:rsidP="009041A1">
      <w:pPr>
        <w:pStyle w:val="ExerciseStepLevel1"/>
        <w:numPr>
          <w:ilvl w:val="1"/>
          <w:numId w:val="28"/>
        </w:numPr>
        <w:ind w:firstLine="0"/>
      </w:pPr>
      <w:r>
        <w:t xml:space="preserve">Click </w:t>
      </w:r>
      <w:r w:rsidRPr="00A20AE9">
        <w:rPr>
          <w:b/>
        </w:rPr>
        <w:t>Publish</w:t>
      </w:r>
    </w:p>
    <w:p w:rsidR="001651C6" w:rsidRDefault="001651C6" w:rsidP="009041A1">
      <w:pPr>
        <w:pStyle w:val="ExerciseStepLevel1"/>
      </w:pPr>
      <w:r>
        <w:t>Now Alan sees nothing.  Try logging in as an Executive and see what they see</w:t>
      </w:r>
    </w:p>
    <w:p w:rsidR="001651C6" w:rsidRDefault="001651C6" w:rsidP="009041A1">
      <w:pPr>
        <w:pStyle w:val="ExerciseStepLevel1"/>
        <w:numPr>
          <w:ilvl w:val="1"/>
          <w:numId w:val="28"/>
        </w:numPr>
        <w:ind w:firstLine="0"/>
      </w:pPr>
      <w:r>
        <w:t>Sign in as tpg\ted and pass@word1</w:t>
      </w:r>
    </w:p>
    <w:p w:rsidR="001651C6" w:rsidRDefault="00881CC4" w:rsidP="009041A1">
      <w:pPr>
        <w:pStyle w:val="ExerciseStepLevel1Picture"/>
      </w:pPr>
      <w:r>
        <w:rPr>
          <w:noProof/>
        </w:rPr>
        <w:pict>
          <v:shape id="Picture 4" o:spid="_x0000_i1026" type="#_x0000_t75" style="width:253.25pt;height:109.25pt;visibility:visible">
            <v:imagedata r:id="rId11" o:title=""/>
          </v:shape>
        </w:pict>
      </w:r>
    </w:p>
    <w:p w:rsidR="001651C6" w:rsidRDefault="001651C6" w:rsidP="009041A1">
      <w:pPr>
        <w:pStyle w:val="ExerciseStepLevel1Picture"/>
      </w:pPr>
      <w:r>
        <w:t>If that is what you see then you have got audiences and targeting figured out.</w:t>
      </w:r>
    </w:p>
    <w:p w:rsidR="001651C6" w:rsidRPr="00F86317" w:rsidRDefault="001651C6" w:rsidP="00CA3A09">
      <w:pPr>
        <w:pStyle w:val="Heading2"/>
      </w:pPr>
      <w:r>
        <w:t>End of lab</w:t>
      </w:r>
    </w:p>
    <w:sectPr w:rsidR="001651C6" w:rsidRPr="00F86317" w:rsidSect="00F24E4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1C6" w:rsidRDefault="001651C6" w:rsidP="008E38B2">
      <w:pPr>
        <w:spacing w:before="0" w:line="240" w:lineRule="auto"/>
      </w:pPr>
      <w:r>
        <w:separator/>
      </w:r>
    </w:p>
  </w:endnote>
  <w:endnote w:type="continuationSeparator" w:id="1">
    <w:p w:rsidR="001651C6" w:rsidRDefault="001651C6" w:rsidP="008E38B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1C6" w:rsidRPr="008E38B2" w:rsidRDefault="00D83F1A" w:rsidP="00D83F1A">
    <w:pPr>
      <w:pStyle w:val="Footer"/>
      <w:tabs>
        <w:tab w:val="left" w:pos="3948"/>
      </w:tabs>
    </w:pPr>
    <w:r w:rsidRPr="00D83F1A">
      <w:t>© 2009 Critical Path Training, LLC - All Rights Reserved</w:t>
    </w:r>
    <w:r w:rsidR="001651C6">
      <w:tab/>
      <w:t>Page</w:t>
    </w:r>
    <w:fldSimple w:instr=" PAGE   \* MERGEFORMAT ">
      <w:r>
        <w:rPr>
          <w:noProof/>
        </w:rPr>
        <w:t>1</w:t>
      </w:r>
    </w:fldSimple>
    <w:r w:rsidR="001651C6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1C6" w:rsidRDefault="001651C6" w:rsidP="008E38B2">
      <w:pPr>
        <w:spacing w:before="0" w:line="240" w:lineRule="auto"/>
      </w:pPr>
      <w:r>
        <w:separator/>
      </w:r>
    </w:p>
  </w:footnote>
  <w:footnote w:type="continuationSeparator" w:id="1">
    <w:p w:rsidR="001651C6" w:rsidRDefault="001651C6" w:rsidP="008E38B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912"/>
    <w:multiLevelType w:val="multilevel"/>
    <w:tmpl w:val="02D60AB6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Restart w:val="0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">
    <w:nsid w:val="0E1D285E"/>
    <w:multiLevelType w:val="multilevel"/>
    <w:tmpl w:val="0409001D"/>
    <w:numStyleLink w:val="ExerciseSteps"/>
  </w:abstractNum>
  <w:abstractNum w:abstractNumId="2">
    <w:nsid w:val="19422222"/>
    <w:multiLevelType w:val="multilevel"/>
    <w:tmpl w:val="08CE0810"/>
    <w:lvl w:ilvl="0">
      <w:start w:val="1"/>
      <w:numFmt w:val="decimal"/>
      <w:pStyle w:val="ExerciseStepLevel1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cs="Times New Roman" w:hint="default"/>
        <w:sz w:val="20"/>
      </w:rPr>
    </w:lvl>
    <w:lvl w:ilvl="1">
      <w:start w:val="1"/>
      <w:numFmt w:val="upperLetter"/>
      <w:lvlText w:val="%2)"/>
      <w:lvlJc w:val="left"/>
      <w:pPr>
        <w:tabs>
          <w:tab w:val="num" w:pos="576"/>
        </w:tabs>
        <w:ind w:left="288"/>
      </w:pPr>
      <w:rPr>
        <w:rFonts w:cs="Times New Roman" w:hint="default"/>
      </w:rPr>
    </w:lvl>
    <w:lvl w:ilvl="2">
      <w:start w:val="1"/>
      <w:numFmt w:val="upperRoman"/>
      <w:pStyle w:val="ExerciseStepLevel3"/>
      <w:lvlText w:val="%3)"/>
      <w:lvlJc w:val="left"/>
      <w:pPr>
        <w:tabs>
          <w:tab w:val="num" w:pos="864"/>
        </w:tabs>
        <w:ind w:left="576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">
    <w:nsid w:val="38FC652C"/>
    <w:multiLevelType w:val="multilevel"/>
    <w:tmpl w:val="0409001D"/>
    <w:styleLink w:val="ExerciseSteps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">
    <w:nsid w:val="409B31CF"/>
    <w:multiLevelType w:val="multilevel"/>
    <w:tmpl w:val="E76CBB1A"/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cs="Times New Roman" w:hint="default"/>
        <w:sz w:val="20"/>
      </w:rPr>
    </w:lvl>
    <w:lvl w:ilvl="1">
      <w:start w:val="1"/>
      <w:numFmt w:val="upperLetter"/>
      <w:lvlRestart w:val="0"/>
      <w:lvlText w:val="%2)"/>
      <w:lvlJc w:val="left"/>
      <w:pPr>
        <w:tabs>
          <w:tab w:val="num" w:pos="648"/>
        </w:tabs>
        <w:ind w:left="432" w:hanging="72"/>
      </w:pPr>
      <w:rPr>
        <w:rFonts w:cs="Times New Roman" w:hint="default"/>
      </w:rPr>
    </w:lvl>
    <w:lvl w:ilvl="2">
      <w:start w:val="1"/>
      <w:numFmt w:val="upperRoman"/>
      <w:lvlRestart w:val="0"/>
      <w:lvlText w:val="%3)"/>
      <w:lvlJc w:val="left"/>
      <w:pPr>
        <w:tabs>
          <w:tab w:val="num" w:pos="864"/>
        </w:tabs>
        <w:ind w:left="864" w:hanging="144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5">
    <w:nsid w:val="6FE44BE7"/>
    <w:multiLevelType w:val="hybridMultilevel"/>
    <w:tmpl w:val="222071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  <w:num w:numId="8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attachedTemplate r:id="rId1"/>
  <w:stylePaneFormatFilter w:val="102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6A54"/>
    <w:rsid w:val="00057491"/>
    <w:rsid w:val="00062F9D"/>
    <w:rsid w:val="000734DA"/>
    <w:rsid w:val="000A09E8"/>
    <w:rsid w:val="000A4E94"/>
    <w:rsid w:val="000A6865"/>
    <w:rsid w:val="000A7DA7"/>
    <w:rsid w:val="000F0919"/>
    <w:rsid w:val="000F266A"/>
    <w:rsid w:val="001044BC"/>
    <w:rsid w:val="00126AA6"/>
    <w:rsid w:val="00152E05"/>
    <w:rsid w:val="00153A47"/>
    <w:rsid w:val="001651C6"/>
    <w:rsid w:val="0017254A"/>
    <w:rsid w:val="00192FC7"/>
    <w:rsid w:val="001A7252"/>
    <w:rsid w:val="001B37B8"/>
    <w:rsid w:val="001C2018"/>
    <w:rsid w:val="001C5929"/>
    <w:rsid w:val="001D1206"/>
    <w:rsid w:val="001F2FDE"/>
    <w:rsid w:val="002B290D"/>
    <w:rsid w:val="002C2DC0"/>
    <w:rsid w:val="002F2959"/>
    <w:rsid w:val="00345DC8"/>
    <w:rsid w:val="003531FC"/>
    <w:rsid w:val="003534F8"/>
    <w:rsid w:val="003548BA"/>
    <w:rsid w:val="00377A04"/>
    <w:rsid w:val="00392608"/>
    <w:rsid w:val="003B5D98"/>
    <w:rsid w:val="003E4146"/>
    <w:rsid w:val="003E54E7"/>
    <w:rsid w:val="004025E9"/>
    <w:rsid w:val="004171A1"/>
    <w:rsid w:val="00420C99"/>
    <w:rsid w:val="004B513D"/>
    <w:rsid w:val="005240C0"/>
    <w:rsid w:val="00546CA5"/>
    <w:rsid w:val="00597EA8"/>
    <w:rsid w:val="005D2048"/>
    <w:rsid w:val="00600047"/>
    <w:rsid w:val="00625D5C"/>
    <w:rsid w:val="00643DBC"/>
    <w:rsid w:val="006855C6"/>
    <w:rsid w:val="0069450C"/>
    <w:rsid w:val="006A66AC"/>
    <w:rsid w:val="006B0926"/>
    <w:rsid w:val="006F658F"/>
    <w:rsid w:val="007B16CB"/>
    <w:rsid w:val="007F23C1"/>
    <w:rsid w:val="007F729D"/>
    <w:rsid w:val="00825DC7"/>
    <w:rsid w:val="00826A54"/>
    <w:rsid w:val="00850CBA"/>
    <w:rsid w:val="008712C8"/>
    <w:rsid w:val="00875BBF"/>
    <w:rsid w:val="00881CC4"/>
    <w:rsid w:val="00896962"/>
    <w:rsid w:val="008E38B2"/>
    <w:rsid w:val="00902AF4"/>
    <w:rsid w:val="009041A1"/>
    <w:rsid w:val="00910A1E"/>
    <w:rsid w:val="00951015"/>
    <w:rsid w:val="00977FB9"/>
    <w:rsid w:val="009A60D7"/>
    <w:rsid w:val="009B6371"/>
    <w:rsid w:val="00A20AE9"/>
    <w:rsid w:val="00A53472"/>
    <w:rsid w:val="00AA3931"/>
    <w:rsid w:val="00AF019C"/>
    <w:rsid w:val="00B21239"/>
    <w:rsid w:val="00B3469F"/>
    <w:rsid w:val="00B51F9B"/>
    <w:rsid w:val="00B531B3"/>
    <w:rsid w:val="00B76EC4"/>
    <w:rsid w:val="00B90D0B"/>
    <w:rsid w:val="00BA0127"/>
    <w:rsid w:val="00C07A81"/>
    <w:rsid w:val="00C51045"/>
    <w:rsid w:val="00C827AC"/>
    <w:rsid w:val="00CA3A09"/>
    <w:rsid w:val="00CC4290"/>
    <w:rsid w:val="00CD2591"/>
    <w:rsid w:val="00D105A1"/>
    <w:rsid w:val="00D32801"/>
    <w:rsid w:val="00D83F1A"/>
    <w:rsid w:val="00E00D34"/>
    <w:rsid w:val="00E52DCD"/>
    <w:rsid w:val="00E60ADB"/>
    <w:rsid w:val="00E96B63"/>
    <w:rsid w:val="00EB76C7"/>
    <w:rsid w:val="00EC5510"/>
    <w:rsid w:val="00ED54D7"/>
    <w:rsid w:val="00F24E45"/>
    <w:rsid w:val="00F311DD"/>
    <w:rsid w:val="00F56AB6"/>
    <w:rsid w:val="00F627D0"/>
    <w:rsid w:val="00F86317"/>
    <w:rsid w:val="00FA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B2"/>
    <w:pPr>
      <w:spacing w:before="200" w:line="276" w:lineRule="auto"/>
      <w:ind w:left="144" w:hanging="144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1F9B"/>
    <w:pPr>
      <w:keepNext/>
      <w:keepLines/>
      <w:pBdr>
        <w:bottom w:val="single" w:sz="4" w:space="1" w:color="auto"/>
      </w:pBdr>
      <w:spacing w:before="480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1F9B"/>
    <w:pPr>
      <w:keepNext/>
      <w:keepLines/>
      <w:outlineLvl w:val="1"/>
    </w:pPr>
    <w:rPr>
      <w:rFonts w:eastAsia="Times New Roman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51F9B"/>
    <w:rPr>
      <w:rFonts w:ascii="Arial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51F9B"/>
    <w:rPr>
      <w:rFonts w:ascii="Arial" w:hAnsi="Arial" w:cs="Times New Roman"/>
      <w:b/>
      <w:bCs/>
      <w:sz w:val="26"/>
      <w:szCs w:val="26"/>
    </w:rPr>
  </w:style>
  <w:style w:type="paragraph" w:customStyle="1" w:styleId="LabTitle">
    <w:name w:val="LabTitle"/>
    <w:basedOn w:val="Normal"/>
    <w:next w:val="LabOverview"/>
    <w:uiPriority w:val="99"/>
    <w:rsid w:val="003E54E7"/>
    <w:pPr>
      <w:pBdr>
        <w:bottom w:val="single" w:sz="2" w:space="1" w:color="auto"/>
      </w:pBdr>
      <w:spacing w:after="240"/>
    </w:pPr>
    <w:rPr>
      <w:b/>
      <w:sz w:val="28"/>
    </w:rPr>
  </w:style>
  <w:style w:type="paragraph" w:customStyle="1" w:styleId="LabOverview">
    <w:name w:val="LabOverview"/>
    <w:basedOn w:val="Normal"/>
    <w:uiPriority w:val="99"/>
    <w:rsid w:val="006855C6"/>
    <w:pPr>
      <w:spacing w:before="240"/>
      <w:ind w:left="0" w:firstLine="0"/>
    </w:pPr>
  </w:style>
  <w:style w:type="paragraph" w:customStyle="1" w:styleId="ExerciseStepLevel1">
    <w:name w:val="ExerciseStepLevel1"/>
    <w:basedOn w:val="Normal"/>
    <w:uiPriority w:val="99"/>
    <w:rsid w:val="00ED54D7"/>
    <w:pPr>
      <w:numPr>
        <w:numId w:val="28"/>
      </w:numPr>
      <w:tabs>
        <w:tab w:val="left" w:pos="432"/>
        <w:tab w:val="left" w:pos="576"/>
      </w:tabs>
      <w:spacing w:before="120"/>
    </w:pPr>
  </w:style>
  <w:style w:type="paragraph" w:customStyle="1" w:styleId="ExerciseStepLevel2">
    <w:name w:val="ExerciseStepLevel2"/>
    <w:basedOn w:val="Normal"/>
    <w:uiPriority w:val="99"/>
    <w:rsid w:val="007F23C1"/>
    <w:pPr>
      <w:tabs>
        <w:tab w:val="num" w:pos="576"/>
      </w:tabs>
      <w:spacing w:before="80" w:after="80"/>
      <w:ind w:left="288" w:firstLine="0"/>
    </w:pPr>
    <w:rPr>
      <w:sz w:val="18"/>
    </w:rPr>
  </w:style>
  <w:style w:type="paragraph" w:customStyle="1" w:styleId="ExerciseStepLevel3">
    <w:name w:val="ExerciseStepLevel3"/>
    <w:basedOn w:val="Normal"/>
    <w:uiPriority w:val="99"/>
    <w:rsid w:val="007F23C1"/>
    <w:pPr>
      <w:numPr>
        <w:ilvl w:val="2"/>
        <w:numId w:val="28"/>
      </w:numPr>
      <w:ind w:firstLine="0"/>
    </w:pPr>
    <w:rPr>
      <w:i/>
      <w:sz w:val="16"/>
    </w:rPr>
  </w:style>
  <w:style w:type="paragraph" w:customStyle="1" w:styleId="ExerciseTitle">
    <w:name w:val="ExerciseTitle"/>
    <w:basedOn w:val="Normal"/>
    <w:uiPriority w:val="99"/>
    <w:rsid w:val="003E54E7"/>
    <w:pPr>
      <w:spacing w:before="240"/>
    </w:pPr>
    <w:rPr>
      <w:b/>
      <w:sz w:val="24"/>
    </w:rPr>
  </w:style>
  <w:style w:type="paragraph" w:styleId="ListParagraph">
    <w:name w:val="List Paragraph"/>
    <w:basedOn w:val="Normal"/>
    <w:uiPriority w:val="99"/>
    <w:qFormat/>
    <w:rsid w:val="00F86317"/>
    <w:pPr>
      <w:ind w:left="720"/>
      <w:contextualSpacing/>
    </w:pPr>
  </w:style>
  <w:style w:type="paragraph" w:customStyle="1" w:styleId="ExerciseStepLevel1Code">
    <w:name w:val="ExerciseStepLevel1Code"/>
    <w:basedOn w:val="ExerciseStepLevel1"/>
    <w:uiPriority w:val="99"/>
    <w:rsid w:val="007F23C1"/>
    <w:pPr>
      <w:numPr>
        <w:numId w:val="0"/>
      </w:numPr>
      <w:shd w:val="pct12" w:color="auto" w:fill="auto"/>
      <w:spacing w:before="0"/>
      <w:ind w:left="360"/>
    </w:pPr>
    <w:rPr>
      <w:rFonts w:ascii="Lucida Console" w:hAnsi="Lucida Console"/>
      <w:b/>
      <w:noProof/>
      <w:sz w:val="18"/>
    </w:rPr>
  </w:style>
  <w:style w:type="character" w:styleId="PlaceholderText">
    <w:name w:val="Placeholder Text"/>
    <w:basedOn w:val="DefaultParagraphFont"/>
    <w:uiPriority w:val="99"/>
    <w:semiHidden/>
    <w:rsid w:val="004B513D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4B51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B513D"/>
    <w:rPr>
      <w:rFonts w:ascii="Tahoma" w:hAnsi="Tahoma" w:cs="Tahoma"/>
      <w:sz w:val="16"/>
      <w:szCs w:val="16"/>
    </w:rPr>
  </w:style>
  <w:style w:type="paragraph" w:customStyle="1" w:styleId="ExerciseStepLevel1Picture">
    <w:name w:val="ExerciseStepLevel1Picture"/>
    <w:basedOn w:val="ExerciseStepLevel1"/>
    <w:uiPriority w:val="99"/>
    <w:rsid w:val="004171A1"/>
    <w:pPr>
      <w:numPr>
        <w:numId w:val="0"/>
      </w:numPr>
      <w:spacing w:before="40" w:after="80"/>
      <w:ind w:left="288"/>
    </w:pPr>
  </w:style>
  <w:style w:type="paragraph" w:customStyle="1" w:styleId="ExerciseStepLevel2Code">
    <w:name w:val="ExerciseStepLevel2Code"/>
    <w:basedOn w:val="ExerciseStepLevel2"/>
    <w:uiPriority w:val="99"/>
    <w:rsid w:val="007B16CB"/>
    <w:pPr>
      <w:shd w:val="pct12" w:color="auto" w:fill="auto"/>
      <w:tabs>
        <w:tab w:val="clear" w:pos="576"/>
      </w:tabs>
      <w:spacing w:before="40" w:after="40"/>
      <w:ind w:left="576"/>
    </w:pPr>
    <w:rPr>
      <w:rFonts w:ascii="Lucida Console" w:hAnsi="Lucida Console"/>
      <w:b/>
      <w:noProof/>
    </w:rPr>
  </w:style>
  <w:style w:type="paragraph" w:customStyle="1" w:styleId="ExerciseStepLevel2Picture">
    <w:name w:val="ExerciseStepLevel2Picture"/>
    <w:basedOn w:val="ExerciseStepLevel2"/>
    <w:next w:val="ExerciseStepLevel2"/>
    <w:uiPriority w:val="99"/>
    <w:rsid w:val="004171A1"/>
    <w:pPr>
      <w:tabs>
        <w:tab w:val="clear" w:pos="576"/>
      </w:tabs>
      <w:ind w:left="576"/>
    </w:pPr>
  </w:style>
  <w:style w:type="paragraph" w:styleId="Header">
    <w:name w:val="header"/>
    <w:basedOn w:val="Normal"/>
    <w:link w:val="HeaderChar"/>
    <w:uiPriority w:val="99"/>
    <w:semiHidden/>
    <w:rsid w:val="008E38B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E38B2"/>
    <w:rPr>
      <w:rFonts w:ascii="Arial" w:hAnsi="Arial" w:cs="Times New Roman"/>
      <w:sz w:val="20"/>
    </w:rPr>
  </w:style>
  <w:style w:type="paragraph" w:styleId="Footer">
    <w:name w:val="footer"/>
    <w:basedOn w:val="Normal"/>
    <w:link w:val="FooterChar"/>
    <w:uiPriority w:val="99"/>
    <w:rsid w:val="008E38B2"/>
    <w:pPr>
      <w:pBdr>
        <w:top w:val="single" w:sz="4" w:space="1" w:color="auto"/>
      </w:pBd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E38B2"/>
    <w:rPr>
      <w:rFonts w:ascii="Arial" w:hAnsi="Arial" w:cs="Times New Roman"/>
      <w:sz w:val="20"/>
    </w:rPr>
  </w:style>
  <w:style w:type="character" w:styleId="HTMLCode">
    <w:name w:val="HTML Code"/>
    <w:basedOn w:val="DefaultParagraphFont"/>
    <w:uiPriority w:val="99"/>
    <w:semiHidden/>
    <w:rsid w:val="008E38B2"/>
    <w:rPr>
      <w:rFonts w:ascii="Lucida Console" w:hAnsi="Lucida Console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B90D0B"/>
    <w:rPr>
      <w:rFonts w:cs="Times New Roman"/>
      <w:color w:val="0000FF"/>
      <w:u w:val="single"/>
    </w:rPr>
  </w:style>
  <w:style w:type="numbering" w:customStyle="1" w:styleId="ExerciseSteps">
    <w:name w:val="ExerciseSteps"/>
    <w:rsid w:val="002F09F7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981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customXml" Target="../customXml/item4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ADA3531BFF16498572E059E35388C3" ma:contentTypeVersion="1" ma:contentTypeDescription="Create a new document." ma:contentTypeScope="" ma:versionID="b622b96959f66c8ff24e20ed8dd9f9af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lc_DocId xmlns="c83d3ea4-1015-4b4b-bfa9-09fbcd7aa64d">3CC2HQU7XWNV-64-2</_dlc_DocId>
    <_dlc_DocIdUrl xmlns="c83d3ea4-1015-4b4b-bfa9-09fbcd7aa64d">
      <Url>http://intranet.sharepointblackops.com/Courses/SPA401/_layouts/DocIdRedir.aspx?ID=3CC2HQU7XWNV-64-2</Url>
      <Description>3CC2HQU7XWNV-64-2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B25D93B-D0DE-45E7-9253-14FDF4B10CA3}"/>
</file>

<file path=customXml/itemProps2.xml><?xml version="1.0" encoding="utf-8"?>
<ds:datastoreItem xmlns:ds="http://schemas.openxmlformats.org/officeDocument/2006/customXml" ds:itemID="{E0794CCB-CD02-4C04-A602-E760D65093F3}"/>
</file>

<file path=customXml/itemProps3.xml><?xml version="1.0" encoding="utf-8"?>
<ds:datastoreItem xmlns:ds="http://schemas.openxmlformats.org/officeDocument/2006/customXml" ds:itemID="{890ABD35-9630-4C2E-8B3A-080308742936}"/>
</file>

<file path=customXml/itemProps4.xml><?xml version="1.0" encoding="utf-8"?>
<ds:datastoreItem xmlns:ds="http://schemas.openxmlformats.org/officeDocument/2006/customXml" ds:itemID="{D4A930C3-D41E-40AE-8BED-0B723F4A0C9E}"/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LabTemplate.dotx</Template>
  <TotalTime>10</TotalTime>
  <Pages>4</Pages>
  <Words>871</Words>
  <Characters>3867</Characters>
  <Application>Microsoft Office Word</Application>
  <DocSecurity>0</DocSecurity>
  <Lines>32</Lines>
  <Paragraphs>9</Paragraphs>
  <ScaleCrop>false</ScaleCrop>
  <Company>Ted Pattison Group, Inc.</Company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08: Importing profiles, building audiences, and My Sites</dc:title>
  <dc:subject/>
  <dc:creator>Shane Young</dc:creator>
  <cp:keywords>TPG;sp401</cp:keywords>
  <dc:description/>
  <cp:lastModifiedBy>TedP</cp:lastModifiedBy>
  <cp:revision>4</cp:revision>
  <dcterms:created xsi:type="dcterms:W3CDTF">2008-02-20T21:10:00Z</dcterms:created>
  <dcterms:modified xsi:type="dcterms:W3CDTF">2009-05-22T00:07:00Z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0x01010032ADA3531BFF16498572E059E35388C3</vt:lpwstr>
  </property>
  <property fmtid="{D5CDD505-2E9C-101B-9397-08002B2CF9AE}" pid="3" name="Order">
    <vt:r8>200</vt:r8>
  </property>
  <property fmtid="{D5CDD505-2E9C-101B-9397-08002B2CF9AE}" pid="4" name="_dlc_DocIdItemGuid">
    <vt:lpwstr>3efabeeb-5d66-473a-be98-dee7dc2a75ff</vt:lpwstr>
  </property>
</Properties>
</file>