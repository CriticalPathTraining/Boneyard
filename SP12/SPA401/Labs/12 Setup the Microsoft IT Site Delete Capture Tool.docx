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17" w:rsidRDefault="004B513D" w:rsidP="00B51F9B">
      <w:pPr>
        <w:pStyle w:val="Heading1"/>
      </w:pPr>
      <w:r>
        <w:t xml:space="preserve">Lab </w:t>
      </w:r>
      <w:sdt>
        <w:sdtPr>
          <w:alias w:val="Lab Number"/>
          <w:tag w:val="LabNumber"/>
          <w:id w:val="114487585"/>
          <w:placeholder>
            <w:docPart w:val="648434127DB94BD1A4BC9B680A34B7A4"/>
          </w:placeholder>
          <w:text/>
        </w:sdtPr>
        <w:sdtContent>
          <w:r w:rsidR="0007056E">
            <w:t>12</w:t>
          </w:r>
        </w:sdtContent>
      </w:sdt>
      <w:r w:rsidR="00F86317">
        <w:t xml:space="preserve">: </w:t>
      </w:r>
      <w:r w:rsidR="0007056E">
        <w:t>Setup the Mi</w:t>
      </w:r>
      <w:r w:rsidR="008E22F1">
        <w:t>crosoft IT Site Delete Capture T</w:t>
      </w:r>
      <w:r w:rsidR="0007056E">
        <w:t>ool</w:t>
      </w:r>
    </w:p>
    <w:p w:rsidR="00F86317" w:rsidRDefault="00D105A1" w:rsidP="00F86317">
      <w:pPr>
        <w:pStyle w:val="LabOverview"/>
      </w:pPr>
      <w:r w:rsidRPr="00062F9D">
        <w:rPr>
          <w:b/>
        </w:rPr>
        <w:t>Lab Overview:</w:t>
      </w:r>
      <w:r w:rsidR="004B513D">
        <w:t xml:space="preserve"> </w:t>
      </w:r>
      <w:r w:rsidR="0007056E">
        <w:t xml:space="preserve">In this lab you will walk through the install of this free tool for SharePoint.  </w:t>
      </w:r>
      <w:proofErr w:type="gramStart"/>
      <w:r w:rsidR="0007056E">
        <w:t>Once configured it will backup any site or site collection before it is deleted.</w:t>
      </w:r>
      <w:proofErr w:type="gramEnd"/>
      <w:r w:rsidR="0007056E">
        <w:t xml:space="preserve">  </w:t>
      </w:r>
      <w:proofErr w:type="gramStart"/>
      <w:r w:rsidR="0007056E">
        <w:t>Allowing a server administrator the capability to recover it.</w:t>
      </w:r>
      <w:proofErr w:type="gramEnd"/>
    </w:p>
    <w:p w:rsidR="00CB09C8" w:rsidRDefault="00B90D0B" w:rsidP="00CB09C8">
      <w:pPr>
        <w:pStyle w:val="Heading2"/>
      </w:pPr>
      <w:r>
        <w:t xml:space="preserve">Exercise 1: </w:t>
      </w:r>
      <w:r w:rsidR="00CB09C8">
        <w:t>Install the Undelete tool</w:t>
      </w:r>
    </w:p>
    <w:p w:rsidR="006D0444" w:rsidRDefault="006D0444" w:rsidP="00594638">
      <w:pPr>
        <w:pStyle w:val="ExerciseStepLevel1"/>
      </w:pPr>
      <w:r>
        <w:t xml:space="preserve">Create the folder </w:t>
      </w:r>
      <w:r w:rsidRPr="00B71351">
        <w:rPr>
          <w:b/>
        </w:rPr>
        <w:t>c:\backups</w:t>
      </w:r>
    </w:p>
    <w:p w:rsidR="00345DC8" w:rsidRDefault="00670184" w:rsidP="00594638">
      <w:pPr>
        <w:pStyle w:val="ExerciseStepLevel1"/>
      </w:pPr>
      <w:r>
        <w:t>Copy files into place</w:t>
      </w:r>
    </w:p>
    <w:p w:rsidR="00670184" w:rsidRDefault="00670184" w:rsidP="00594638">
      <w:pPr>
        <w:pStyle w:val="ExerciseStepLevel1"/>
        <w:numPr>
          <w:ilvl w:val="1"/>
          <w:numId w:val="28"/>
        </w:numPr>
      </w:pPr>
      <w:r>
        <w:t xml:space="preserve">Navigate to </w:t>
      </w:r>
      <w:r w:rsidRPr="00B71351">
        <w:rPr>
          <w:b/>
        </w:rPr>
        <w:t>c:\_student files\module 10\</w:t>
      </w:r>
      <w:r w:rsidR="00C24432" w:rsidRPr="00B71351">
        <w:rPr>
          <w:b/>
        </w:rPr>
        <w:t>Microsoft IT Site Delete Capture Feature 1.0(Package)</w:t>
      </w:r>
      <w:r w:rsidR="00481A21">
        <w:t xml:space="preserve"> – WINDOW1</w:t>
      </w:r>
    </w:p>
    <w:p w:rsidR="00C24432" w:rsidRDefault="00C24432" w:rsidP="00594638">
      <w:pPr>
        <w:pStyle w:val="ExerciseStepLevel1"/>
        <w:numPr>
          <w:ilvl w:val="1"/>
          <w:numId w:val="28"/>
        </w:numPr>
      </w:pPr>
      <w:r>
        <w:t xml:space="preserve">Open a second window and navigate to </w:t>
      </w:r>
      <w:r w:rsidRPr="00B71351">
        <w:rPr>
          <w:b/>
        </w:rPr>
        <w:t>c:\program files\</w:t>
      </w:r>
      <w:r w:rsidR="00481A21" w:rsidRPr="00B71351">
        <w:rPr>
          <w:b/>
        </w:rPr>
        <w:t>common files\Microsoft  shared\web server extensions\12\template\features</w:t>
      </w:r>
      <w:r w:rsidR="00481A21">
        <w:t xml:space="preserve"> – WINDOW2</w:t>
      </w:r>
    </w:p>
    <w:p w:rsidR="00481A21" w:rsidRDefault="00481A21" w:rsidP="00594638">
      <w:pPr>
        <w:pStyle w:val="ExerciseStepLevel1"/>
        <w:numPr>
          <w:ilvl w:val="1"/>
          <w:numId w:val="28"/>
        </w:numPr>
      </w:pPr>
      <w:r>
        <w:t xml:space="preserve">From WINDOW1 </w:t>
      </w:r>
      <w:r w:rsidRPr="00B71351">
        <w:rPr>
          <w:b/>
        </w:rPr>
        <w:t xml:space="preserve">copy </w:t>
      </w:r>
      <w:proofErr w:type="spellStart"/>
      <w:r w:rsidRPr="00B71351">
        <w:rPr>
          <w:b/>
        </w:rPr>
        <w:t>MSITSiteFeature</w:t>
      </w:r>
      <w:proofErr w:type="spellEnd"/>
      <w:r w:rsidRPr="00B71351">
        <w:rPr>
          <w:b/>
        </w:rPr>
        <w:t xml:space="preserve">, </w:t>
      </w:r>
      <w:proofErr w:type="spellStart"/>
      <w:r w:rsidRPr="00B71351">
        <w:rPr>
          <w:b/>
        </w:rPr>
        <w:t>MSITDeleteFeature</w:t>
      </w:r>
      <w:proofErr w:type="spellEnd"/>
      <w:r w:rsidRPr="00B71351">
        <w:rPr>
          <w:b/>
        </w:rPr>
        <w:t xml:space="preserve">, </w:t>
      </w:r>
      <w:proofErr w:type="spellStart"/>
      <w:r w:rsidRPr="00B71351">
        <w:rPr>
          <w:b/>
        </w:rPr>
        <w:t>MSITSiteFeatureStapling</w:t>
      </w:r>
      <w:proofErr w:type="spellEnd"/>
      <w:r w:rsidRPr="00B71351">
        <w:rPr>
          <w:b/>
        </w:rPr>
        <w:t xml:space="preserve">, </w:t>
      </w:r>
      <w:r w:rsidRPr="00B71351">
        <w:t>and</w:t>
      </w:r>
      <w:r w:rsidRPr="00B71351">
        <w:rPr>
          <w:b/>
        </w:rPr>
        <w:t xml:space="preserve"> </w:t>
      </w:r>
      <w:proofErr w:type="spellStart"/>
      <w:r w:rsidRPr="00B71351">
        <w:rPr>
          <w:b/>
        </w:rPr>
        <w:t>MSITDeleteFeatueStapling</w:t>
      </w:r>
      <w:proofErr w:type="spellEnd"/>
      <w:r>
        <w:t xml:space="preserve"> to WINDOW2</w:t>
      </w:r>
    </w:p>
    <w:p w:rsidR="00F91EB2" w:rsidRDefault="00F91EB2" w:rsidP="00594638">
      <w:pPr>
        <w:pStyle w:val="ExerciseStepLevel1"/>
        <w:numPr>
          <w:ilvl w:val="1"/>
          <w:numId w:val="28"/>
        </w:numPr>
      </w:pPr>
      <w:r>
        <w:t xml:space="preserve">From WINDOW1 </w:t>
      </w:r>
      <w:r w:rsidR="00594638">
        <w:t>drag</w:t>
      </w:r>
      <w:r>
        <w:t xml:space="preserve"> </w:t>
      </w:r>
      <w:r w:rsidRPr="00594638">
        <w:rPr>
          <w:b/>
        </w:rPr>
        <w:t>MS.IT.SiteDelete</w:t>
      </w:r>
      <w:r w:rsidR="00594638" w:rsidRPr="00594638">
        <w:rPr>
          <w:b/>
        </w:rPr>
        <w:t>Capture.dll</w:t>
      </w:r>
      <w:r w:rsidR="00594638">
        <w:t xml:space="preserve"> to </w:t>
      </w:r>
      <w:r w:rsidR="00594638" w:rsidRPr="00594638">
        <w:rPr>
          <w:b/>
        </w:rPr>
        <w:t>c:\windows\assembly</w:t>
      </w:r>
      <w:r w:rsidR="00594638">
        <w:rPr>
          <w:b/>
        </w:rPr>
        <w:t xml:space="preserve"> </w:t>
      </w:r>
      <w:r w:rsidR="00594638">
        <w:t>(copy paste does not work)</w:t>
      </w:r>
    </w:p>
    <w:p w:rsidR="00481A21" w:rsidRDefault="00481A21" w:rsidP="00594638">
      <w:pPr>
        <w:pStyle w:val="ExerciseStepLevel1"/>
        <w:numPr>
          <w:ilvl w:val="1"/>
          <w:numId w:val="28"/>
        </w:numPr>
      </w:pPr>
      <w:r>
        <w:t xml:space="preserve">From WINDOW1 copy </w:t>
      </w:r>
      <w:r w:rsidRPr="00965792">
        <w:rPr>
          <w:b/>
        </w:rPr>
        <w:t>Messages.xml</w:t>
      </w:r>
      <w:r>
        <w:t xml:space="preserve"> to </w:t>
      </w:r>
      <w:r w:rsidRPr="00965792">
        <w:rPr>
          <w:b/>
        </w:rPr>
        <w:t>c:\program files\common files\Microsoft  shared\web server extensions\12\template\layouts\1033</w:t>
      </w:r>
    </w:p>
    <w:p w:rsidR="00481A21" w:rsidRDefault="00481A21" w:rsidP="00594638">
      <w:pPr>
        <w:pStyle w:val="ExerciseStepLevel1"/>
        <w:numPr>
          <w:ilvl w:val="1"/>
          <w:numId w:val="28"/>
        </w:numPr>
      </w:pPr>
      <w:r>
        <w:t xml:space="preserve">From WINDOW1 run </w:t>
      </w:r>
      <w:r w:rsidRPr="00965792">
        <w:rPr>
          <w:b/>
        </w:rPr>
        <w:t>install.bat</w:t>
      </w:r>
    </w:p>
    <w:p w:rsidR="006D0444" w:rsidRDefault="006D0444" w:rsidP="00594638">
      <w:pPr>
        <w:pStyle w:val="ExerciseStepLevel1"/>
      </w:pPr>
      <w:r>
        <w:t>Specify the backup location</w:t>
      </w:r>
    </w:p>
    <w:p w:rsidR="00481A21" w:rsidRDefault="006D0444" w:rsidP="00594638">
      <w:pPr>
        <w:pStyle w:val="ExerciseStepLevel1"/>
        <w:numPr>
          <w:ilvl w:val="1"/>
          <w:numId w:val="28"/>
        </w:numPr>
      </w:pPr>
      <w:r>
        <w:t xml:space="preserve">From WINDOW2 navigate to </w:t>
      </w:r>
      <w:proofErr w:type="spellStart"/>
      <w:r w:rsidRPr="0091566D">
        <w:rPr>
          <w:b/>
        </w:rPr>
        <w:t>MSITDeleteFeature</w:t>
      </w:r>
      <w:proofErr w:type="spellEnd"/>
      <w:r w:rsidRPr="0091566D">
        <w:rPr>
          <w:b/>
        </w:rPr>
        <w:t>\</w:t>
      </w:r>
    </w:p>
    <w:p w:rsidR="006D0444" w:rsidRPr="00F86317" w:rsidRDefault="006D0444" w:rsidP="00594638">
      <w:pPr>
        <w:pStyle w:val="ExerciseStepLevel1"/>
        <w:numPr>
          <w:ilvl w:val="1"/>
          <w:numId w:val="28"/>
        </w:numPr>
      </w:pPr>
      <w:r>
        <w:t xml:space="preserve">Edit </w:t>
      </w:r>
      <w:r w:rsidRPr="0091566D">
        <w:rPr>
          <w:b/>
        </w:rPr>
        <w:t>ConfigurationForReceiverDLL.xml</w:t>
      </w:r>
    </w:p>
    <w:p w:rsidR="006D0444" w:rsidRDefault="000232BB" w:rsidP="00594638">
      <w:pPr>
        <w:pStyle w:val="ExerciseStepLevel1"/>
        <w:numPr>
          <w:ilvl w:val="1"/>
          <w:numId w:val="28"/>
        </w:numPr>
      </w:pPr>
      <w:r>
        <w:t>Change D</w:t>
      </w:r>
      <w:r w:rsidR="006D0444">
        <w:t xml:space="preserve">:\BackupFolder to </w:t>
      </w:r>
      <w:r w:rsidR="006D0444" w:rsidRPr="0091566D">
        <w:rPr>
          <w:b/>
        </w:rPr>
        <w:t>c:\backups</w:t>
      </w:r>
    </w:p>
    <w:p w:rsidR="000232BB" w:rsidRDefault="000232BB" w:rsidP="00594638">
      <w:pPr>
        <w:pStyle w:val="ExerciseStepLevel1"/>
        <w:numPr>
          <w:ilvl w:val="1"/>
          <w:numId w:val="28"/>
        </w:numPr>
      </w:pPr>
      <w:r w:rsidRPr="0091566D">
        <w:rPr>
          <w:b/>
        </w:rPr>
        <w:t>Close</w:t>
      </w:r>
      <w:r>
        <w:t xml:space="preserve"> the file saving your changes</w:t>
      </w:r>
    </w:p>
    <w:p w:rsidR="000232BB" w:rsidRDefault="000232BB" w:rsidP="00594638">
      <w:pPr>
        <w:pStyle w:val="ExerciseStepLevel1"/>
      </w:pPr>
      <w:r>
        <w:t>Create a site collection for configuration</w:t>
      </w:r>
    </w:p>
    <w:p w:rsidR="000232BB" w:rsidRDefault="000232BB" w:rsidP="00594638">
      <w:pPr>
        <w:pStyle w:val="ExerciseStepLevel1"/>
        <w:numPr>
          <w:ilvl w:val="1"/>
          <w:numId w:val="28"/>
        </w:numPr>
      </w:pPr>
      <w:r>
        <w:t xml:space="preserve">Open </w:t>
      </w:r>
      <w:r w:rsidRPr="0091566D">
        <w:rPr>
          <w:b/>
        </w:rPr>
        <w:t>Central Admin</w:t>
      </w:r>
    </w:p>
    <w:p w:rsidR="000232BB" w:rsidRDefault="001428B5" w:rsidP="008D0CCF">
      <w:pPr>
        <w:pStyle w:val="ExerciseStepLevel1"/>
        <w:numPr>
          <w:ilvl w:val="1"/>
          <w:numId w:val="28"/>
        </w:numPr>
      </w:pPr>
      <w:r>
        <w:t xml:space="preserve">Click the </w:t>
      </w:r>
      <w:r w:rsidRPr="0091566D">
        <w:rPr>
          <w:b/>
        </w:rPr>
        <w:t>Application Management</w:t>
      </w:r>
      <w:r>
        <w:t xml:space="preserve"> tab</w:t>
      </w:r>
    </w:p>
    <w:p w:rsidR="001428B5" w:rsidRDefault="001428B5" w:rsidP="008D0CCF">
      <w:pPr>
        <w:pStyle w:val="ExerciseStepLevel1"/>
        <w:numPr>
          <w:ilvl w:val="1"/>
          <w:numId w:val="28"/>
        </w:numPr>
      </w:pPr>
      <w:r>
        <w:t xml:space="preserve">Under SharePoint Site Management click </w:t>
      </w:r>
      <w:r w:rsidRPr="0091566D">
        <w:rPr>
          <w:b/>
        </w:rPr>
        <w:t>Create site collection</w:t>
      </w:r>
    </w:p>
    <w:p w:rsidR="00B71351" w:rsidRDefault="00B71351" w:rsidP="008D0CCF">
      <w:pPr>
        <w:pStyle w:val="ExerciseStepLevel1"/>
        <w:numPr>
          <w:ilvl w:val="1"/>
          <w:numId w:val="28"/>
        </w:numPr>
      </w:pPr>
      <w:r>
        <w:t xml:space="preserve">Web Application = </w:t>
      </w:r>
      <w:r w:rsidRPr="0091566D">
        <w:rPr>
          <w:b/>
        </w:rPr>
        <w:t>http://portal.tpg.local</w:t>
      </w:r>
      <w:r>
        <w:t xml:space="preserve"> </w:t>
      </w:r>
    </w:p>
    <w:p w:rsidR="001428B5" w:rsidRDefault="001428B5" w:rsidP="008D0CCF">
      <w:pPr>
        <w:pStyle w:val="ExerciseStepLevel1"/>
        <w:numPr>
          <w:ilvl w:val="1"/>
          <w:numId w:val="28"/>
        </w:numPr>
      </w:pPr>
      <w:r>
        <w:t xml:space="preserve">Title = </w:t>
      </w:r>
      <w:r w:rsidRPr="0091566D">
        <w:rPr>
          <w:b/>
        </w:rPr>
        <w:t>Capture Configuration</w:t>
      </w:r>
    </w:p>
    <w:p w:rsidR="001428B5" w:rsidRDefault="001428B5" w:rsidP="008D0CCF">
      <w:pPr>
        <w:pStyle w:val="ExerciseStepLevel1"/>
        <w:numPr>
          <w:ilvl w:val="1"/>
          <w:numId w:val="28"/>
        </w:numPr>
      </w:pPr>
      <w:r>
        <w:t xml:space="preserve">URL = </w:t>
      </w:r>
      <w:r w:rsidRPr="0091566D">
        <w:rPr>
          <w:b/>
        </w:rPr>
        <w:t>/sites/</w:t>
      </w:r>
      <w:proofErr w:type="spellStart"/>
      <w:r w:rsidRPr="0091566D">
        <w:rPr>
          <w:b/>
        </w:rPr>
        <w:t>captureconfiguration</w:t>
      </w:r>
      <w:proofErr w:type="spellEnd"/>
    </w:p>
    <w:p w:rsidR="001428B5" w:rsidRDefault="001428B5" w:rsidP="008D0CCF">
      <w:pPr>
        <w:pStyle w:val="ExerciseStepLevel1"/>
        <w:numPr>
          <w:ilvl w:val="1"/>
          <w:numId w:val="28"/>
        </w:numPr>
      </w:pPr>
      <w:r>
        <w:t xml:space="preserve">Primary Site Collection Administration = </w:t>
      </w:r>
      <w:proofErr w:type="spellStart"/>
      <w:r w:rsidRPr="0091566D">
        <w:rPr>
          <w:b/>
        </w:rPr>
        <w:t>tpg</w:t>
      </w:r>
      <w:proofErr w:type="spellEnd"/>
      <w:r w:rsidRPr="0091566D">
        <w:rPr>
          <w:b/>
        </w:rPr>
        <w:t>\</w:t>
      </w:r>
      <w:proofErr w:type="spellStart"/>
      <w:r w:rsidRPr="0091566D">
        <w:rPr>
          <w:b/>
        </w:rPr>
        <w:t>alan</w:t>
      </w:r>
      <w:proofErr w:type="spellEnd"/>
    </w:p>
    <w:p w:rsidR="001428B5" w:rsidRDefault="001428B5" w:rsidP="008D0CCF">
      <w:pPr>
        <w:pStyle w:val="ExerciseStepLevel1"/>
        <w:numPr>
          <w:ilvl w:val="1"/>
          <w:numId w:val="28"/>
        </w:numPr>
      </w:pPr>
      <w:r>
        <w:t xml:space="preserve">Click </w:t>
      </w:r>
      <w:r w:rsidRPr="0091566D">
        <w:rPr>
          <w:b/>
        </w:rPr>
        <w:t>OK</w:t>
      </w:r>
    </w:p>
    <w:p w:rsidR="001428B5" w:rsidRDefault="001428B5" w:rsidP="00594638">
      <w:pPr>
        <w:pStyle w:val="ExerciseStepLevel1"/>
      </w:pPr>
      <w:r>
        <w:t xml:space="preserve">Click the link to </w:t>
      </w:r>
      <w:r w:rsidR="00B71351" w:rsidRPr="0091566D">
        <w:rPr>
          <w:b/>
        </w:rPr>
        <w:t>http://portal.tpg.local/sites/captureconfiguration</w:t>
      </w:r>
    </w:p>
    <w:p w:rsidR="00B71351" w:rsidRDefault="00B71351" w:rsidP="00594638">
      <w:pPr>
        <w:pStyle w:val="ExerciseStepLevel1"/>
      </w:pPr>
      <w:r>
        <w:t xml:space="preserve">Login as </w:t>
      </w:r>
      <w:proofErr w:type="spellStart"/>
      <w:r w:rsidRPr="0091566D">
        <w:rPr>
          <w:b/>
        </w:rPr>
        <w:t>tpg</w:t>
      </w:r>
      <w:proofErr w:type="spellEnd"/>
      <w:r w:rsidRPr="0091566D">
        <w:rPr>
          <w:b/>
        </w:rPr>
        <w:t>\</w:t>
      </w:r>
      <w:proofErr w:type="spellStart"/>
      <w:r w:rsidRPr="0091566D">
        <w:rPr>
          <w:b/>
        </w:rPr>
        <w:t>alan</w:t>
      </w:r>
      <w:proofErr w:type="spellEnd"/>
    </w:p>
    <w:p w:rsidR="00B71351" w:rsidRDefault="00B71351" w:rsidP="00594638">
      <w:pPr>
        <w:pStyle w:val="ExerciseStepLevel1"/>
      </w:pPr>
      <w:r>
        <w:lastRenderedPageBreak/>
        <w:t>Add a list template to the list template gallery</w:t>
      </w:r>
    </w:p>
    <w:p w:rsidR="00B71351" w:rsidRDefault="00B71351" w:rsidP="008D0CCF">
      <w:pPr>
        <w:pStyle w:val="ExerciseStepLevel1"/>
        <w:numPr>
          <w:ilvl w:val="1"/>
          <w:numId w:val="28"/>
        </w:numPr>
      </w:pPr>
      <w:r>
        <w:t xml:space="preserve">Go to </w:t>
      </w:r>
      <w:r w:rsidRPr="0091566D">
        <w:rPr>
          <w:b/>
        </w:rPr>
        <w:t>Site Settings</w:t>
      </w:r>
    </w:p>
    <w:p w:rsidR="00B71351" w:rsidRDefault="00B71351" w:rsidP="008D0CCF">
      <w:pPr>
        <w:pStyle w:val="ExerciseStepLevel1"/>
        <w:numPr>
          <w:ilvl w:val="1"/>
          <w:numId w:val="28"/>
        </w:numPr>
      </w:pPr>
      <w:r>
        <w:t xml:space="preserve">Under Galleries click </w:t>
      </w:r>
      <w:r w:rsidRPr="0091566D">
        <w:rPr>
          <w:b/>
        </w:rPr>
        <w:t>List templates</w:t>
      </w:r>
    </w:p>
    <w:p w:rsidR="00B71351" w:rsidRDefault="00965792" w:rsidP="008D0CCF">
      <w:pPr>
        <w:pStyle w:val="ExerciseStepLevel1"/>
        <w:numPr>
          <w:ilvl w:val="1"/>
          <w:numId w:val="28"/>
        </w:numPr>
      </w:pPr>
      <w:r>
        <w:t xml:space="preserve">Click </w:t>
      </w:r>
      <w:r w:rsidRPr="0091566D">
        <w:rPr>
          <w:b/>
        </w:rPr>
        <w:t>Upload</w:t>
      </w:r>
    </w:p>
    <w:p w:rsidR="00965792" w:rsidRPr="00965792" w:rsidRDefault="00965792" w:rsidP="008D0CCF">
      <w:pPr>
        <w:pStyle w:val="ExerciseStepLevel1"/>
        <w:numPr>
          <w:ilvl w:val="1"/>
          <w:numId w:val="28"/>
        </w:numPr>
      </w:pPr>
      <w:r>
        <w:t xml:space="preserve">Browse to </w:t>
      </w:r>
      <w:r w:rsidRPr="00B71351">
        <w:rPr>
          <w:b/>
        </w:rPr>
        <w:t>c:\_student files\module 10\Microsoft IT Site Delete Capture Feature 1.0(Package)</w:t>
      </w:r>
    </w:p>
    <w:p w:rsidR="00965792" w:rsidRDefault="00965792" w:rsidP="008D0CCF">
      <w:pPr>
        <w:pStyle w:val="ExerciseStepLevel1"/>
        <w:numPr>
          <w:ilvl w:val="1"/>
          <w:numId w:val="28"/>
        </w:numPr>
      </w:pPr>
      <w:r>
        <w:t xml:space="preserve">Select </w:t>
      </w:r>
      <w:r w:rsidRPr="0091566D">
        <w:rPr>
          <w:b/>
        </w:rPr>
        <w:t>AppConfig.stp</w:t>
      </w:r>
    </w:p>
    <w:p w:rsidR="00965792" w:rsidRDefault="00965792" w:rsidP="008D0CCF">
      <w:pPr>
        <w:pStyle w:val="ExerciseStepLevel1"/>
        <w:numPr>
          <w:ilvl w:val="1"/>
          <w:numId w:val="28"/>
        </w:numPr>
      </w:pPr>
      <w:r>
        <w:t xml:space="preserve">Click </w:t>
      </w:r>
      <w:r w:rsidRPr="0091566D">
        <w:rPr>
          <w:b/>
        </w:rPr>
        <w:t>Open</w:t>
      </w:r>
    </w:p>
    <w:p w:rsidR="00965792" w:rsidRDefault="00965792" w:rsidP="008D0CCF">
      <w:pPr>
        <w:pStyle w:val="ExerciseStepLevel1"/>
        <w:numPr>
          <w:ilvl w:val="1"/>
          <w:numId w:val="28"/>
        </w:numPr>
      </w:pPr>
      <w:r>
        <w:t xml:space="preserve">Click </w:t>
      </w:r>
      <w:r w:rsidRPr="0091566D">
        <w:rPr>
          <w:b/>
        </w:rPr>
        <w:t>OK</w:t>
      </w:r>
    </w:p>
    <w:p w:rsidR="00965792" w:rsidRDefault="00965792" w:rsidP="008D0CCF">
      <w:pPr>
        <w:pStyle w:val="ExerciseStepLevel1"/>
        <w:numPr>
          <w:ilvl w:val="1"/>
          <w:numId w:val="28"/>
        </w:numPr>
      </w:pPr>
      <w:r>
        <w:t xml:space="preserve">Click </w:t>
      </w:r>
      <w:r w:rsidRPr="0091566D">
        <w:rPr>
          <w:b/>
        </w:rPr>
        <w:t>OK</w:t>
      </w:r>
      <w:r>
        <w:t xml:space="preserve"> at the properties screen</w:t>
      </w:r>
    </w:p>
    <w:p w:rsidR="001428B5" w:rsidRDefault="001428B5" w:rsidP="00594638">
      <w:pPr>
        <w:pStyle w:val="ExerciseStepLevel1"/>
      </w:pPr>
      <w:r>
        <w:t>Create a list from template</w:t>
      </w:r>
    </w:p>
    <w:p w:rsidR="001428B5" w:rsidRDefault="00965792" w:rsidP="008D0CCF">
      <w:pPr>
        <w:pStyle w:val="ExerciseStepLevel1"/>
        <w:numPr>
          <w:ilvl w:val="1"/>
          <w:numId w:val="28"/>
        </w:numPr>
      </w:pPr>
      <w:r>
        <w:t xml:space="preserve">Click Site Actions &gt; </w:t>
      </w:r>
      <w:r w:rsidRPr="0091566D">
        <w:rPr>
          <w:b/>
        </w:rPr>
        <w:t>Create</w:t>
      </w:r>
    </w:p>
    <w:p w:rsidR="00965792" w:rsidRDefault="00965792" w:rsidP="008D0CCF">
      <w:pPr>
        <w:pStyle w:val="ExerciseStepLevel1"/>
        <w:numPr>
          <w:ilvl w:val="1"/>
          <w:numId w:val="28"/>
        </w:numPr>
      </w:pPr>
      <w:r>
        <w:t xml:space="preserve">Under Custom Lists choose </w:t>
      </w:r>
      <w:proofErr w:type="spellStart"/>
      <w:r w:rsidRPr="0091566D">
        <w:rPr>
          <w:b/>
        </w:rPr>
        <w:t>AppConfig</w:t>
      </w:r>
      <w:proofErr w:type="spellEnd"/>
    </w:p>
    <w:p w:rsidR="00965792" w:rsidRDefault="00965792" w:rsidP="008D0CCF">
      <w:pPr>
        <w:pStyle w:val="ExerciseStepLevel1"/>
        <w:numPr>
          <w:ilvl w:val="1"/>
          <w:numId w:val="28"/>
        </w:numPr>
      </w:pPr>
      <w:r>
        <w:t xml:space="preserve">Name = </w:t>
      </w:r>
      <w:proofErr w:type="spellStart"/>
      <w:r w:rsidRPr="0091566D">
        <w:rPr>
          <w:b/>
        </w:rPr>
        <w:t>AppConfig</w:t>
      </w:r>
      <w:proofErr w:type="spellEnd"/>
    </w:p>
    <w:p w:rsidR="00965792" w:rsidRDefault="004D2FC9" w:rsidP="008D0CCF">
      <w:pPr>
        <w:pStyle w:val="ExerciseStepLevel1"/>
        <w:numPr>
          <w:ilvl w:val="1"/>
          <w:numId w:val="28"/>
        </w:numPr>
      </w:pPr>
      <w:r>
        <w:t xml:space="preserve">Display on Quick Launch = </w:t>
      </w:r>
      <w:r w:rsidRPr="0091566D">
        <w:rPr>
          <w:b/>
        </w:rPr>
        <w:t>No</w:t>
      </w:r>
    </w:p>
    <w:p w:rsidR="004D2FC9" w:rsidRDefault="004D2FC9" w:rsidP="008D0CCF">
      <w:pPr>
        <w:pStyle w:val="ExerciseStepLevel1"/>
        <w:numPr>
          <w:ilvl w:val="1"/>
          <w:numId w:val="28"/>
        </w:numPr>
      </w:pPr>
      <w:r>
        <w:t xml:space="preserve">Click </w:t>
      </w:r>
      <w:r w:rsidRPr="0091566D">
        <w:rPr>
          <w:b/>
        </w:rPr>
        <w:t>Create</w:t>
      </w:r>
    </w:p>
    <w:p w:rsidR="004D2FC9" w:rsidRDefault="004D2FC9" w:rsidP="00594638">
      <w:pPr>
        <w:pStyle w:val="ExerciseStepLevel1"/>
      </w:pPr>
      <w:r>
        <w:t xml:space="preserve">Modify the </w:t>
      </w:r>
      <w:proofErr w:type="spellStart"/>
      <w:r>
        <w:t>AppConfig</w:t>
      </w:r>
      <w:proofErr w:type="spellEnd"/>
      <w:r>
        <w:t xml:space="preserve"> item</w:t>
      </w:r>
    </w:p>
    <w:p w:rsidR="004D2FC9" w:rsidRDefault="004D2FC9" w:rsidP="008D0CCF">
      <w:pPr>
        <w:pStyle w:val="ExerciseStepLevel1"/>
        <w:numPr>
          <w:ilvl w:val="1"/>
          <w:numId w:val="28"/>
        </w:numPr>
      </w:pPr>
      <w:r>
        <w:t xml:space="preserve">Hover over </w:t>
      </w:r>
      <w:proofErr w:type="spellStart"/>
      <w:r>
        <w:t>AppConfig</w:t>
      </w:r>
      <w:proofErr w:type="spellEnd"/>
      <w:r>
        <w:t xml:space="preserve">, click the drop down and select </w:t>
      </w:r>
      <w:r w:rsidRPr="0091566D">
        <w:rPr>
          <w:b/>
        </w:rPr>
        <w:t>edit</w:t>
      </w:r>
    </w:p>
    <w:p w:rsidR="004D2FC9" w:rsidRDefault="004D2FC9" w:rsidP="008D0CCF">
      <w:pPr>
        <w:pStyle w:val="ExerciseStepLevel1"/>
        <w:numPr>
          <w:ilvl w:val="1"/>
          <w:numId w:val="28"/>
        </w:numPr>
      </w:pPr>
      <w:proofErr w:type="spellStart"/>
      <w:r>
        <w:t>NetworkShare</w:t>
      </w:r>
      <w:proofErr w:type="spellEnd"/>
      <w:r>
        <w:t xml:space="preserve"> = </w:t>
      </w:r>
      <w:r w:rsidRPr="0091566D">
        <w:rPr>
          <w:b/>
        </w:rPr>
        <w:t>c:\backups</w:t>
      </w:r>
    </w:p>
    <w:p w:rsidR="004D2FC9" w:rsidRDefault="004D2FC9" w:rsidP="008D0CCF">
      <w:pPr>
        <w:pStyle w:val="ExerciseStepLevel1"/>
        <w:numPr>
          <w:ilvl w:val="1"/>
          <w:numId w:val="28"/>
        </w:numPr>
      </w:pPr>
      <w:r>
        <w:t>Now you would normally modify SMTP server and email address.  But email does not work on your server.</w:t>
      </w:r>
    </w:p>
    <w:p w:rsidR="004D2FC9" w:rsidRDefault="004D2FC9" w:rsidP="008D0CCF">
      <w:pPr>
        <w:pStyle w:val="ExerciseStepLevel1"/>
        <w:numPr>
          <w:ilvl w:val="1"/>
          <w:numId w:val="28"/>
        </w:numPr>
      </w:pPr>
      <w:r>
        <w:t xml:space="preserve">Click </w:t>
      </w:r>
      <w:r w:rsidRPr="0091566D">
        <w:rPr>
          <w:b/>
        </w:rPr>
        <w:t>OK</w:t>
      </w:r>
    </w:p>
    <w:p w:rsidR="004D2FC9" w:rsidRDefault="004D2FC9" w:rsidP="00594638">
      <w:pPr>
        <w:pStyle w:val="ExerciseStepLevel1"/>
      </w:pPr>
      <w:r>
        <w:t>Enable the feature for Portal Web Application</w:t>
      </w:r>
    </w:p>
    <w:p w:rsidR="004D2FC9" w:rsidRDefault="004D2FC9" w:rsidP="008D0CCF">
      <w:pPr>
        <w:pStyle w:val="ExerciseStepLevel1"/>
        <w:numPr>
          <w:ilvl w:val="1"/>
          <w:numId w:val="28"/>
        </w:numPr>
      </w:pPr>
      <w:r>
        <w:t xml:space="preserve">Return to </w:t>
      </w:r>
      <w:r w:rsidRPr="0091566D">
        <w:rPr>
          <w:b/>
        </w:rPr>
        <w:t>Central Admin</w:t>
      </w:r>
    </w:p>
    <w:p w:rsidR="004D2FC9" w:rsidRDefault="004D2FC9" w:rsidP="008D0CCF">
      <w:pPr>
        <w:pStyle w:val="ExerciseStepLevel1"/>
        <w:numPr>
          <w:ilvl w:val="1"/>
          <w:numId w:val="28"/>
        </w:numPr>
      </w:pPr>
      <w:r>
        <w:t xml:space="preserve">Click the </w:t>
      </w:r>
      <w:r w:rsidRPr="0091566D">
        <w:rPr>
          <w:b/>
        </w:rPr>
        <w:t>Application Management</w:t>
      </w:r>
      <w:r>
        <w:t xml:space="preserve"> tab</w:t>
      </w:r>
    </w:p>
    <w:p w:rsidR="004D2FC9" w:rsidRDefault="004D2FC9" w:rsidP="008D0CCF">
      <w:pPr>
        <w:pStyle w:val="ExerciseStepLevel1"/>
        <w:numPr>
          <w:ilvl w:val="1"/>
          <w:numId w:val="28"/>
        </w:numPr>
      </w:pPr>
      <w:r>
        <w:t xml:space="preserve">Under SharePoint Web Application Management click </w:t>
      </w:r>
      <w:r w:rsidR="00F91EB2" w:rsidRPr="0091566D">
        <w:rPr>
          <w:b/>
        </w:rPr>
        <w:t>Manage Web application features</w:t>
      </w:r>
    </w:p>
    <w:p w:rsidR="00F91EB2" w:rsidRDefault="00594638" w:rsidP="008D0CCF">
      <w:pPr>
        <w:pStyle w:val="ExerciseStepLevel1"/>
        <w:numPr>
          <w:ilvl w:val="1"/>
          <w:numId w:val="28"/>
        </w:numPr>
      </w:pPr>
      <w:r>
        <w:t xml:space="preserve">Set Web application to </w:t>
      </w:r>
      <w:r w:rsidRPr="0091566D">
        <w:rPr>
          <w:b/>
        </w:rPr>
        <w:t>http://portal.tpg.local</w:t>
      </w:r>
      <w:r>
        <w:t xml:space="preserve"> </w:t>
      </w:r>
    </w:p>
    <w:p w:rsidR="00594638" w:rsidRDefault="00594638" w:rsidP="008D0CCF">
      <w:pPr>
        <w:pStyle w:val="ExerciseStepLevel1"/>
        <w:numPr>
          <w:ilvl w:val="1"/>
          <w:numId w:val="28"/>
        </w:numPr>
      </w:pPr>
      <w:r>
        <w:rPr>
          <w:b/>
        </w:rPr>
        <w:t>Activate</w:t>
      </w:r>
      <w:r>
        <w:t xml:space="preserve"> the Microsoft IT Site Delete Capture Feature 1.1</w:t>
      </w:r>
    </w:p>
    <w:p w:rsidR="00C70C1F" w:rsidRPr="00C70C1F" w:rsidRDefault="00C70C1F" w:rsidP="008D0CCF">
      <w:pPr>
        <w:pStyle w:val="ExerciseStepLevel1"/>
        <w:numPr>
          <w:ilvl w:val="1"/>
          <w:numId w:val="28"/>
        </w:numPr>
      </w:pPr>
      <w:r>
        <w:rPr>
          <w:b/>
        </w:rPr>
        <w:t>Access Denied???</w:t>
      </w:r>
    </w:p>
    <w:p w:rsidR="00C70C1F" w:rsidRDefault="00E05977" w:rsidP="00C70C1F">
      <w:pPr>
        <w:pStyle w:val="ExerciseStepLevel1"/>
      </w:pPr>
      <w:r>
        <w:t xml:space="preserve">Once again you have encountered a challenge of running a securely setup install.  By default </w:t>
      </w:r>
      <w:proofErr w:type="spellStart"/>
      <w:r>
        <w:t>SP_Admin</w:t>
      </w:r>
      <w:proofErr w:type="spellEnd"/>
      <w:r>
        <w:t xml:space="preserve"> does not have any rights </w:t>
      </w:r>
      <w:r w:rsidR="00B365B2">
        <w:t xml:space="preserve">to the web application Portal.  Generally in a situation like this you would just temporally elevate </w:t>
      </w:r>
      <w:proofErr w:type="spellStart"/>
      <w:r w:rsidR="00B365B2">
        <w:t>SP_admins</w:t>
      </w:r>
      <w:proofErr w:type="spellEnd"/>
      <w:r w:rsidR="00B365B2">
        <w:t xml:space="preserve"> privileges.  </w:t>
      </w:r>
    </w:p>
    <w:p w:rsidR="00B365B2" w:rsidRDefault="00B365B2" w:rsidP="00B365B2">
      <w:pPr>
        <w:pStyle w:val="ExerciseStepLevel1"/>
        <w:numPr>
          <w:ilvl w:val="1"/>
          <w:numId w:val="28"/>
        </w:numPr>
      </w:pPr>
      <w:r>
        <w:t xml:space="preserve">Click </w:t>
      </w:r>
      <w:r w:rsidRPr="0091566D">
        <w:rPr>
          <w:b/>
        </w:rPr>
        <w:t>go back to site</w:t>
      </w:r>
    </w:p>
    <w:p w:rsidR="00B365B2" w:rsidRDefault="00B365B2" w:rsidP="00B365B2">
      <w:pPr>
        <w:pStyle w:val="ExerciseStepLevel1"/>
        <w:numPr>
          <w:ilvl w:val="1"/>
          <w:numId w:val="28"/>
        </w:numPr>
      </w:pPr>
      <w:r>
        <w:t xml:space="preserve">Click the </w:t>
      </w:r>
      <w:r w:rsidRPr="0091566D">
        <w:rPr>
          <w:b/>
        </w:rPr>
        <w:t>Application Management</w:t>
      </w:r>
      <w:r>
        <w:t xml:space="preserve"> tab</w:t>
      </w:r>
    </w:p>
    <w:p w:rsidR="00B365B2" w:rsidRDefault="00B365B2" w:rsidP="00B365B2">
      <w:pPr>
        <w:pStyle w:val="ExerciseStepLevel1"/>
        <w:numPr>
          <w:ilvl w:val="1"/>
          <w:numId w:val="28"/>
        </w:numPr>
      </w:pPr>
      <w:r>
        <w:t xml:space="preserve">Under Application Security click </w:t>
      </w:r>
      <w:r w:rsidRPr="0091566D">
        <w:rPr>
          <w:b/>
        </w:rPr>
        <w:t>Policy for Web application</w:t>
      </w:r>
    </w:p>
    <w:p w:rsidR="00B365B2" w:rsidRDefault="00B365B2" w:rsidP="00B365B2">
      <w:pPr>
        <w:pStyle w:val="ExerciseStepLevel1"/>
        <w:numPr>
          <w:ilvl w:val="1"/>
          <w:numId w:val="28"/>
        </w:numPr>
      </w:pPr>
      <w:r>
        <w:t xml:space="preserve">Click </w:t>
      </w:r>
      <w:r w:rsidRPr="0091566D">
        <w:rPr>
          <w:b/>
        </w:rPr>
        <w:t>Add Users</w:t>
      </w:r>
    </w:p>
    <w:p w:rsidR="00B365B2" w:rsidRDefault="00B365B2" w:rsidP="00B365B2">
      <w:pPr>
        <w:pStyle w:val="ExerciseStepLevel1"/>
        <w:numPr>
          <w:ilvl w:val="1"/>
          <w:numId w:val="28"/>
        </w:numPr>
      </w:pPr>
      <w:r>
        <w:lastRenderedPageBreak/>
        <w:t xml:space="preserve">Make sure you are on </w:t>
      </w:r>
      <w:r w:rsidRPr="0091566D">
        <w:rPr>
          <w:b/>
        </w:rPr>
        <w:t>http://portal.tpg.local</w:t>
      </w:r>
      <w:r>
        <w:t xml:space="preserve"> and click </w:t>
      </w:r>
      <w:r w:rsidRPr="0091566D">
        <w:rPr>
          <w:b/>
        </w:rPr>
        <w:t>Next</w:t>
      </w:r>
    </w:p>
    <w:p w:rsidR="00B365B2" w:rsidRDefault="00B365B2" w:rsidP="00B365B2">
      <w:pPr>
        <w:pStyle w:val="ExerciseStepLevel1"/>
        <w:numPr>
          <w:ilvl w:val="1"/>
          <w:numId w:val="28"/>
        </w:numPr>
      </w:pPr>
      <w:r>
        <w:t xml:space="preserve">Users = </w:t>
      </w:r>
      <w:proofErr w:type="spellStart"/>
      <w:r w:rsidRPr="0091566D">
        <w:rPr>
          <w:b/>
        </w:rPr>
        <w:t>tpg</w:t>
      </w:r>
      <w:proofErr w:type="spellEnd"/>
      <w:r w:rsidRPr="0091566D">
        <w:rPr>
          <w:b/>
        </w:rPr>
        <w:t>\</w:t>
      </w:r>
      <w:proofErr w:type="spellStart"/>
      <w:r w:rsidRPr="0091566D">
        <w:rPr>
          <w:b/>
        </w:rPr>
        <w:t>sp_admin</w:t>
      </w:r>
      <w:proofErr w:type="spellEnd"/>
    </w:p>
    <w:p w:rsidR="00B365B2" w:rsidRDefault="00B365B2" w:rsidP="00B365B2">
      <w:pPr>
        <w:pStyle w:val="ExerciseStepLevel1"/>
        <w:numPr>
          <w:ilvl w:val="1"/>
          <w:numId w:val="28"/>
        </w:numPr>
      </w:pPr>
      <w:r>
        <w:t xml:space="preserve">Select </w:t>
      </w:r>
      <w:r w:rsidRPr="0091566D">
        <w:rPr>
          <w:b/>
        </w:rPr>
        <w:t>Full Control</w:t>
      </w:r>
    </w:p>
    <w:p w:rsidR="00B365B2" w:rsidRDefault="00B365B2" w:rsidP="00B365B2">
      <w:pPr>
        <w:pStyle w:val="ExerciseStepLevel1"/>
        <w:numPr>
          <w:ilvl w:val="1"/>
          <w:numId w:val="28"/>
        </w:numPr>
      </w:pPr>
      <w:r>
        <w:t xml:space="preserve">Click </w:t>
      </w:r>
      <w:r w:rsidRPr="0091566D">
        <w:rPr>
          <w:b/>
        </w:rPr>
        <w:t>Finish</w:t>
      </w:r>
    </w:p>
    <w:p w:rsidR="00B365B2" w:rsidRDefault="00B365B2" w:rsidP="00B365B2">
      <w:pPr>
        <w:pStyle w:val="ExerciseStepLevel1"/>
      </w:pPr>
      <w:r>
        <w:t xml:space="preserve">Now repeat step 10.  After you finish step 10 you can take away </w:t>
      </w:r>
      <w:proofErr w:type="spellStart"/>
      <w:r>
        <w:t>SP_admins</w:t>
      </w:r>
      <w:proofErr w:type="spellEnd"/>
      <w:r>
        <w:t xml:space="preserve"> elevated privileges.  </w:t>
      </w:r>
    </w:p>
    <w:p w:rsidR="00594638" w:rsidRDefault="00594638" w:rsidP="00594638">
      <w:pPr>
        <w:pStyle w:val="Heading2"/>
      </w:pPr>
      <w:r>
        <w:t>Exercise 2: Delete and restore some sites</w:t>
      </w:r>
    </w:p>
    <w:p w:rsidR="00594638" w:rsidRDefault="008D0CCF" w:rsidP="008D0CCF">
      <w:pPr>
        <w:pStyle w:val="ExerciseStepLevel1"/>
        <w:numPr>
          <w:ilvl w:val="0"/>
          <w:numId w:val="32"/>
        </w:numPr>
      </w:pPr>
      <w:r>
        <w:t>Delete the HR Private site</w:t>
      </w:r>
    </w:p>
    <w:p w:rsidR="00985B36" w:rsidRDefault="00214807" w:rsidP="008D0CCF">
      <w:pPr>
        <w:pStyle w:val="ExerciseStepLevel1"/>
        <w:numPr>
          <w:ilvl w:val="1"/>
          <w:numId w:val="32"/>
        </w:numPr>
      </w:pPr>
      <w:r>
        <w:t xml:space="preserve">Open </w:t>
      </w:r>
      <w:r w:rsidRPr="003A688F">
        <w:rPr>
          <w:b/>
        </w:rPr>
        <w:t>Central Admin</w:t>
      </w:r>
    </w:p>
    <w:p w:rsidR="00214807" w:rsidRDefault="00214807" w:rsidP="008D0CCF">
      <w:pPr>
        <w:pStyle w:val="ExerciseStepLevel1"/>
        <w:numPr>
          <w:ilvl w:val="1"/>
          <w:numId w:val="32"/>
        </w:numPr>
      </w:pPr>
      <w:r>
        <w:t xml:space="preserve">Click the </w:t>
      </w:r>
      <w:r w:rsidRPr="003A688F">
        <w:rPr>
          <w:b/>
        </w:rPr>
        <w:t>Application Management</w:t>
      </w:r>
      <w:r>
        <w:t xml:space="preserve"> tab</w:t>
      </w:r>
    </w:p>
    <w:p w:rsidR="00214807" w:rsidRDefault="00214807" w:rsidP="008D0CCF">
      <w:pPr>
        <w:pStyle w:val="ExerciseStepLevel1"/>
        <w:numPr>
          <w:ilvl w:val="1"/>
          <w:numId w:val="32"/>
        </w:numPr>
      </w:pPr>
      <w:r>
        <w:t xml:space="preserve">Under SharePoint Site Management click </w:t>
      </w:r>
      <w:r w:rsidRPr="003A688F">
        <w:rPr>
          <w:b/>
        </w:rPr>
        <w:t>Delete site collection</w:t>
      </w:r>
    </w:p>
    <w:p w:rsidR="00214807" w:rsidRDefault="00214807" w:rsidP="008D0CCF">
      <w:pPr>
        <w:pStyle w:val="ExerciseStepLevel1"/>
        <w:numPr>
          <w:ilvl w:val="1"/>
          <w:numId w:val="32"/>
        </w:numPr>
      </w:pPr>
      <w:r>
        <w:t xml:space="preserve">Click No selection &gt; </w:t>
      </w:r>
      <w:r w:rsidRPr="003A688F">
        <w:rPr>
          <w:b/>
        </w:rPr>
        <w:t>change Web application</w:t>
      </w:r>
    </w:p>
    <w:p w:rsidR="00214807" w:rsidRDefault="00214807" w:rsidP="008D0CCF">
      <w:pPr>
        <w:pStyle w:val="ExerciseStepLevel1"/>
        <w:numPr>
          <w:ilvl w:val="1"/>
          <w:numId w:val="32"/>
        </w:numPr>
      </w:pPr>
      <w:r>
        <w:t xml:space="preserve">Web application = </w:t>
      </w:r>
      <w:r w:rsidRPr="003A688F">
        <w:rPr>
          <w:b/>
        </w:rPr>
        <w:t>http://portal.tpg.local</w:t>
      </w:r>
      <w:r>
        <w:t xml:space="preserve"> </w:t>
      </w:r>
    </w:p>
    <w:p w:rsidR="00214807" w:rsidRDefault="00214807" w:rsidP="008D0CCF">
      <w:pPr>
        <w:pStyle w:val="ExerciseStepLevel1"/>
        <w:numPr>
          <w:ilvl w:val="1"/>
          <w:numId w:val="32"/>
        </w:numPr>
      </w:pPr>
      <w:r>
        <w:t xml:space="preserve">Select URL </w:t>
      </w:r>
      <w:r w:rsidRPr="003A688F">
        <w:rPr>
          <w:b/>
        </w:rPr>
        <w:t>/sites/hr</w:t>
      </w:r>
    </w:p>
    <w:p w:rsidR="00214807" w:rsidRDefault="00214807" w:rsidP="008D0CCF">
      <w:pPr>
        <w:pStyle w:val="ExerciseStepLevel1"/>
        <w:numPr>
          <w:ilvl w:val="1"/>
          <w:numId w:val="32"/>
        </w:numPr>
      </w:pPr>
      <w:r>
        <w:t xml:space="preserve">Click </w:t>
      </w:r>
      <w:r w:rsidRPr="003A688F">
        <w:rPr>
          <w:b/>
        </w:rPr>
        <w:t>OK</w:t>
      </w:r>
    </w:p>
    <w:p w:rsidR="00214807" w:rsidRDefault="00214807" w:rsidP="008D0CCF">
      <w:pPr>
        <w:pStyle w:val="ExerciseStepLevel1"/>
        <w:numPr>
          <w:ilvl w:val="1"/>
          <w:numId w:val="32"/>
        </w:numPr>
      </w:pPr>
      <w:r>
        <w:t xml:space="preserve">Make sure you  have </w:t>
      </w:r>
      <w:r w:rsidRPr="003A688F">
        <w:rPr>
          <w:b/>
        </w:rPr>
        <w:t>http://portal.tpg.local/sites/hr</w:t>
      </w:r>
      <w:r>
        <w:t xml:space="preserve"> for your site collection</w:t>
      </w:r>
    </w:p>
    <w:p w:rsidR="00214807" w:rsidRDefault="00214807" w:rsidP="008D0CCF">
      <w:pPr>
        <w:pStyle w:val="ExerciseStepLevel1"/>
        <w:numPr>
          <w:ilvl w:val="1"/>
          <w:numId w:val="32"/>
        </w:numPr>
      </w:pPr>
      <w:r>
        <w:t xml:space="preserve">Click </w:t>
      </w:r>
      <w:r w:rsidRPr="003A688F">
        <w:rPr>
          <w:b/>
        </w:rPr>
        <w:t>Delete</w:t>
      </w:r>
    </w:p>
    <w:p w:rsidR="00214807" w:rsidRDefault="003A688F" w:rsidP="008D0CCF">
      <w:pPr>
        <w:pStyle w:val="ExerciseStepLevel1"/>
        <w:numPr>
          <w:ilvl w:val="1"/>
          <w:numId w:val="32"/>
        </w:numPr>
      </w:pPr>
      <w:r>
        <w:t>Click</w:t>
      </w:r>
      <w:r w:rsidR="00214807">
        <w:t xml:space="preserve"> </w:t>
      </w:r>
      <w:r w:rsidR="00214807" w:rsidRPr="003A688F">
        <w:rPr>
          <w:b/>
        </w:rPr>
        <w:t>OK</w:t>
      </w:r>
    </w:p>
    <w:p w:rsidR="00214807" w:rsidRDefault="00214807" w:rsidP="00214807">
      <w:pPr>
        <w:pStyle w:val="ExerciseStepLevel1"/>
        <w:numPr>
          <w:ilvl w:val="0"/>
          <w:numId w:val="32"/>
        </w:numPr>
      </w:pPr>
      <w:r>
        <w:t>Delete a sub site</w:t>
      </w:r>
    </w:p>
    <w:p w:rsidR="00214807" w:rsidRDefault="00214807" w:rsidP="00214807">
      <w:pPr>
        <w:pStyle w:val="ExerciseStepLevel1"/>
        <w:numPr>
          <w:ilvl w:val="1"/>
          <w:numId w:val="32"/>
        </w:numPr>
      </w:pPr>
      <w:r>
        <w:t xml:space="preserve">Navigate to </w:t>
      </w:r>
      <w:r w:rsidRPr="003A688F">
        <w:rPr>
          <w:b/>
        </w:rPr>
        <w:t>http://portal.tpg.local/</w:t>
      </w:r>
      <w:r>
        <w:t xml:space="preserve"> as </w:t>
      </w:r>
      <w:proofErr w:type="spellStart"/>
      <w:r>
        <w:t>tpg</w:t>
      </w:r>
      <w:proofErr w:type="spellEnd"/>
      <w:r>
        <w:t>\</w:t>
      </w:r>
      <w:proofErr w:type="spellStart"/>
      <w:r>
        <w:t>alan</w:t>
      </w:r>
      <w:proofErr w:type="spellEnd"/>
    </w:p>
    <w:p w:rsidR="00214807" w:rsidRDefault="00214807" w:rsidP="00214807">
      <w:pPr>
        <w:pStyle w:val="ExerciseStepLevel1"/>
        <w:numPr>
          <w:ilvl w:val="1"/>
          <w:numId w:val="32"/>
        </w:numPr>
      </w:pPr>
      <w:r>
        <w:t xml:space="preserve">Click </w:t>
      </w:r>
      <w:r w:rsidRPr="003A688F">
        <w:rPr>
          <w:b/>
        </w:rPr>
        <w:t>D</w:t>
      </w:r>
      <w:r w:rsidR="00F56920" w:rsidRPr="003A688F">
        <w:rPr>
          <w:b/>
        </w:rPr>
        <w:t>ocument Center</w:t>
      </w:r>
    </w:p>
    <w:p w:rsidR="00214807" w:rsidRDefault="00214807" w:rsidP="00214807">
      <w:pPr>
        <w:pStyle w:val="ExerciseStepLevel1"/>
        <w:numPr>
          <w:ilvl w:val="1"/>
          <w:numId w:val="32"/>
        </w:numPr>
      </w:pPr>
      <w:r>
        <w:t xml:space="preserve">Click Site Actions &gt; </w:t>
      </w:r>
      <w:r w:rsidRPr="003A688F">
        <w:rPr>
          <w:b/>
        </w:rPr>
        <w:t>Site Settings</w:t>
      </w:r>
      <w:r>
        <w:t xml:space="preserve"> </w:t>
      </w:r>
    </w:p>
    <w:p w:rsidR="00214807" w:rsidRDefault="00F56920" w:rsidP="00214807">
      <w:pPr>
        <w:pStyle w:val="ExerciseStepLevel1"/>
        <w:numPr>
          <w:ilvl w:val="1"/>
          <w:numId w:val="32"/>
        </w:numPr>
      </w:pPr>
      <w:r>
        <w:t xml:space="preserve">Under Site Administration click </w:t>
      </w:r>
      <w:r w:rsidRPr="003A688F">
        <w:rPr>
          <w:b/>
        </w:rPr>
        <w:t>Delete this site</w:t>
      </w:r>
    </w:p>
    <w:p w:rsidR="00F56920" w:rsidRDefault="00F56920" w:rsidP="00214807">
      <w:pPr>
        <w:pStyle w:val="ExerciseStepLevel1"/>
        <w:numPr>
          <w:ilvl w:val="1"/>
          <w:numId w:val="32"/>
        </w:numPr>
      </w:pPr>
      <w:r>
        <w:t xml:space="preserve">Click </w:t>
      </w:r>
      <w:r w:rsidRPr="003A688F">
        <w:rPr>
          <w:b/>
        </w:rPr>
        <w:t>Delete</w:t>
      </w:r>
    </w:p>
    <w:p w:rsidR="00F56920" w:rsidRDefault="00F56920" w:rsidP="00214807">
      <w:pPr>
        <w:pStyle w:val="ExerciseStepLevel1"/>
        <w:numPr>
          <w:ilvl w:val="1"/>
          <w:numId w:val="32"/>
        </w:numPr>
      </w:pPr>
      <w:r>
        <w:t xml:space="preserve">Click </w:t>
      </w:r>
      <w:r w:rsidRPr="003A688F">
        <w:rPr>
          <w:b/>
        </w:rPr>
        <w:t>OK</w:t>
      </w:r>
    </w:p>
    <w:p w:rsidR="00F56920" w:rsidRDefault="00F56920" w:rsidP="00F56920">
      <w:pPr>
        <w:pStyle w:val="ExerciseStepLevel1"/>
        <w:numPr>
          <w:ilvl w:val="0"/>
          <w:numId w:val="32"/>
        </w:numPr>
      </w:pPr>
      <w:r>
        <w:t xml:space="preserve">Navigate to </w:t>
      </w:r>
      <w:r w:rsidRPr="003A688F">
        <w:rPr>
          <w:b/>
        </w:rPr>
        <w:t>c:\backups\</w:t>
      </w:r>
    </w:p>
    <w:p w:rsidR="009B434B" w:rsidRDefault="009B434B" w:rsidP="009B434B">
      <w:pPr>
        <w:pStyle w:val="ExerciseStepLevel1"/>
        <w:numPr>
          <w:ilvl w:val="0"/>
          <w:numId w:val="0"/>
        </w:numPr>
        <w:ind w:left="288"/>
      </w:pPr>
      <w:r>
        <w:t>In the root of the folder you will find docs.bak.  This is your site you deleted.  In the sites folder you will find hr.bak.  This is the site collection you deleted.</w:t>
      </w:r>
    </w:p>
    <w:p w:rsidR="00397E00" w:rsidRDefault="00397E00" w:rsidP="00397E00">
      <w:pPr>
        <w:pStyle w:val="ExerciseStepLevel1"/>
      </w:pPr>
      <w:r>
        <w:t>Restore the Document Center</w:t>
      </w:r>
    </w:p>
    <w:p w:rsidR="00397E00" w:rsidRDefault="00397E00" w:rsidP="00397E00">
      <w:pPr>
        <w:pStyle w:val="ExerciseStepLevel1"/>
        <w:numPr>
          <w:ilvl w:val="1"/>
          <w:numId w:val="28"/>
        </w:numPr>
      </w:pPr>
      <w:r>
        <w:t>Open a command prompt</w:t>
      </w:r>
    </w:p>
    <w:p w:rsidR="00397E00" w:rsidRDefault="00397E00" w:rsidP="00397E00">
      <w:pPr>
        <w:pStyle w:val="ExerciseStepLevel1"/>
        <w:numPr>
          <w:ilvl w:val="1"/>
          <w:numId w:val="28"/>
        </w:numPr>
      </w:pPr>
      <w:r>
        <w:t xml:space="preserve">Navigate to </w:t>
      </w:r>
      <w:r w:rsidRPr="003A688F">
        <w:rPr>
          <w:b/>
        </w:rPr>
        <w:t>c:\program files\common files\Microsoft shared\web server extensions\12\bin</w:t>
      </w:r>
    </w:p>
    <w:p w:rsidR="00397E00" w:rsidRDefault="00397E00" w:rsidP="00397E00">
      <w:pPr>
        <w:pStyle w:val="ExerciseStepLevel1"/>
        <w:numPr>
          <w:ilvl w:val="1"/>
          <w:numId w:val="28"/>
        </w:numPr>
      </w:pPr>
      <w:r>
        <w:t>Run the command</w:t>
      </w:r>
    </w:p>
    <w:p w:rsidR="00397E00" w:rsidRDefault="00397E00" w:rsidP="00397E00">
      <w:pPr>
        <w:pStyle w:val="ExerciseStepLevel1Code"/>
      </w:pPr>
      <w:r>
        <w:t>Stsadm –o import –url http://portal.tpg.local/docs -filename c:\backups\docs.bak</w:t>
      </w:r>
    </w:p>
    <w:p w:rsidR="00397E00" w:rsidRDefault="00762B8F" w:rsidP="00397E00">
      <w:pPr>
        <w:pStyle w:val="ExerciseStepLevel1"/>
      </w:pPr>
      <w:r>
        <w:t>Restore the HR Private site</w:t>
      </w:r>
    </w:p>
    <w:p w:rsidR="00762B8F" w:rsidRDefault="00762B8F" w:rsidP="00762B8F">
      <w:pPr>
        <w:pStyle w:val="ExerciseStepLevel1"/>
        <w:numPr>
          <w:ilvl w:val="1"/>
          <w:numId w:val="28"/>
        </w:numPr>
      </w:pPr>
      <w:r>
        <w:t>Run the command</w:t>
      </w:r>
    </w:p>
    <w:p w:rsidR="00762B8F" w:rsidRDefault="00762B8F" w:rsidP="00762B8F">
      <w:pPr>
        <w:pStyle w:val="ExerciseStepLevel1Code"/>
      </w:pPr>
      <w:r>
        <w:lastRenderedPageBreak/>
        <w:t xml:space="preserve">Stsadm –o restore –url </w:t>
      </w:r>
      <w:r w:rsidRPr="00762B8F">
        <w:t>http://portal.tpg.local/sites/hr</w:t>
      </w:r>
      <w:r>
        <w:t xml:space="preserve"> -filename c:\backups\sites\hr.bak</w:t>
      </w:r>
    </w:p>
    <w:p w:rsidR="00762B8F" w:rsidRDefault="003A688F" w:rsidP="00762B8F">
      <w:pPr>
        <w:pStyle w:val="ExerciseStepLevel1"/>
      </w:pPr>
      <w:r>
        <w:t>All done!  Navigate in the browser to confirm your restores were successful.</w:t>
      </w:r>
    </w:p>
    <w:p w:rsidR="003A688F" w:rsidRPr="00594638" w:rsidRDefault="003A688F" w:rsidP="003A688F">
      <w:pPr>
        <w:pStyle w:val="Heading2"/>
      </w:pPr>
      <w:r>
        <w:t>End of Lab</w:t>
      </w:r>
    </w:p>
    <w:sectPr w:rsidR="003A688F" w:rsidRPr="00594638" w:rsidSect="00F24E4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1CF" w:rsidRDefault="00A901CF" w:rsidP="008E38B2">
      <w:pPr>
        <w:spacing w:before="0" w:line="240" w:lineRule="auto"/>
      </w:pPr>
      <w:r>
        <w:separator/>
      </w:r>
    </w:p>
  </w:endnote>
  <w:endnote w:type="continuationSeparator" w:id="1">
    <w:p w:rsidR="00A901CF" w:rsidRDefault="00A901CF" w:rsidP="008E38B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8B2" w:rsidRPr="008E38B2" w:rsidRDefault="008E22F1" w:rsidP="008E38B2">
    <w:pPr>
      <w:pStyle w:val="Footer"/>
    </w:pPr>
    <w:r w:rsidRPr="008E22F1">
      <w:t>© 2009 Critical Path Training, LLC - All Rights Reserved</w:t>
    </w:r>
    <w:r w:rsidR="008E38B2">
      <w:tab/>
      <w:t>Page</w:t>
    </w:r>
    <w:fldSimple w:instr=" PAGE   \* MERGEFORMAT ">
      <w:r>
        <w:rPr>
          <w:noProof/>
        </w:rPr>
        <w:t>1</w:t>
      </w:r>
    </w:fldSimple>
    <w:r w:rsidR="008E38B2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1CF" w:rsidRDefault="00A901CF" w:rsidP="008E38B2">
      <w:pPr>
        <w:spacing w:before="0" w:line="240" w:lineRule="auto"/>
      </w:pPr>
      <w:r>
        <w:separator/>
      </w:r>
    </w:p>
  </w:footnote>
  <w:footnote w:type="continuationSeparator" w:id="1">
    <w:p w:rsidR="00A901CF" w:rsidRDefault="00A901CF" w:rsidP="008E38B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912"/>
    <w:multiLevelType w:val="multilevel"/>
    <w:tmpl w:val="02D60AB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E1D285E"/>
    <w:multiLevelType w:val="multilevel"/>
    <w:tmpl w:val="0409001D"/>
    <w:numStyleLink w:val="ExerciseSteps"/>
  </w:abstractNum>
  <w:abstractNum w:abstractNumId="2">
    <w:nsid w:val="19422222"/>
    <w:multiLevelType w:val="multilevel"/>
    <w:tmpl w:val="9B3CC17E"/>
    <w:lvl w:ilvl="0">
      <w:start w:val="1"/>
      <w:numFmt w:val="decimal"/>
      <w:pStyle w:val="ExerciseStepLevel1"/>
      <w:lvlText w:val="%1)"/>
      <w:lvlJc w:val="left"/>
      <w:pPr>
        <w:tabs>
          <w:tab w:val="num" w:pos="288"/>
        </w:tabs>
        <w:ind w:left="288" w:hanging="28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upperLetter"/>
      <w:lvlText w:val="%2)"/>
      <w:lvlJc w:val="left"/>
      <w:pPr>
        <w:tabs>
          <w:tab w:val="num" w:pos="576"/>
        </w:tabs>
        <w:ind w:left="288" w:firstLine="0"/>
      </w:pPr>
      <w:rPr>
        <w:rFonts w:hint="default"/>
      </w:rPr>
    </w:lvl>
    <w:lvl w:ilvl="2">
      <w:start w:val="1"/>
      <w:numFmt w:val="upperRoman"/>
      <w:pStyle w:val="ExerciseStepLevel3"/>
      <w:lvlText w:val="%3)"/>
      <w:lvlJc w:val="left"/>
      <w:pPr>
        <w:tabs>
          <w:tab w:val="num" w:pos="864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8FC652C"/>
    <w:multiLevelType w:val="multilevel"/>
    <w:tmpl w:val="0409001D"/>
    <w:styleLink w:val="ExerciseStep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09B31CF"/>
    <w:multiLevelType w:val="multilevel"/>
    <w:tmpl w:val="E76CBB1A"/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20"/>
      </w:rPr>
    </w:lvl>
    <w:lvl w:ilvl="1">
      <w:start w:val="1"/>
      <w:numFmt w:val="upperLetter"/>
      <w:lvlRestart w:val="0"/>
      <w:lvlText w:val="%2)"/>
      <w:lvlJc w:val="left"/>
      <w:pPr>
        <w:tabs>
          <w:tab w:val="num" w:pos="648"/>
        </w:tabs>
        <w:ind w:left="432" w:hanging="72"/>
      </w:pPr>
      <w:rPr>
        <w:rFonts w:hint="default"/>
      </w:rPr>
    </w:lvl>
    <w:lvl w:ilvl="2">
      <w:start w:val="1"/>
      <w:numFmt w:val="upperRoman"/>
      <w:lvlRestart w:val="1"/>
      <w:lvlText w:val="%3)"/>
      <w:lvlJc w:val="left"/>
      <w:pPr>
        <w:tabs>
          <w:tab w:val="num" w:pos="864"/>
        </w:tabs>
        <w:ind w:left="864" w:hanging="1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E2629D6"/>
    <w:multiLevelType w:val="hybridMultilevel"/>
    <w:tmpl w:val="4B80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E44BE7"/>
    <w:multiLevelType w:val="hybridMultilevel"/>
    <w:tmpl w:val="22207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  <w:num w:numId="8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attachedTemplate r:id="rId1"/>
  <w:stylePaneFormatFilter w:val="10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6A54"/>
    <w:rsid w:val="000232BB"/>
    <w:rsid w:val="00062F9D"/>
    <w:rsid w:val="0007056E"/>
    <w:rsid w:val="000A09E8"/>
    <w:rsid w:val="000A4E94"/>
    <w:rsid w:val="000A7DA7"/>
    <w:rsid w:val="000F266A"/>
    <w:rsid w:val="001044BC"/>
    <w:rsid w:val="00126AA6"/>
    <w:rsid w:val="001428B5"/>
    <w:rsid w:val="00153A47"/>
    <w:rsid w:val="0017254A"/>
    <w:rsid w:val="00192FC7"/>
    <w:rsid w:val="001B37B8"/>
    <w:rsid w:val="001C2018"/>
    <w:rsid w:val="001C5929"/>
    <w:rsid w:val="00214807"/>
    <w:rsid w:val="002B290D"/>
    <w:rsid w:val="002F2959"/>
    <w:rsid w:val="00345DC8"/>
    <w:rsid w:val="003531FC"/>
    <w:rsid w:val="003534F8"/>
    <w:rsid w:val="00377A04"/>
    <w:rsid w:val="00392608"/>
    <w:rsid w:val="00397E00"/>
    <w:rsid w:val="003A688F"/>
    <w:rsid w:val="003E4146"/>
    <w:rsid w:val="003E54E7"/>
    <w:rsid w:val="004171A1"/>
    <w:rsid w:val="00420C99"/>
    <w:rsid w:val="004400DD"/>
    <w:rsid w:val="00481A21"/>
    <w:rsid w:val="004B513D"/>
    <w:rsid w:val="004D2FC9"/>
    <w:rsid w:val="005153B1"/>
    <w:rsid w:val="005240C0"/>
    <w:rsid w:val="00546CA5"/>
    <w:rsid w:val="00594638"/>
    <w:rsid w:val="005D2048"/>
    <w:rsid w:val="00600047"/>
    <w:rsid w:val="006163C9"/>
    <w:rsid w:val="00622282"/>
    <w:rsid w:val="00625D5C"/>
    <w:rsid w:val="00670184"/>
    <w:rsid w:val="006855C6"/>
    <w:rsid w:val="0069450C"/>
    <w:rsid w:val="006A66AC"/>
    <w:rsid w:val="006B0926"/>
    <w:rsid w:val="006D0444"/>
    <w:rsid w:val="00762B8F"/>
    <w:rsid w:val="007B16CB"/>
    <w:rsid w:val="007F23C1"/>
    <w:rsid w:val="007F729D"/>
    <w:rsid w:val="00825DC7"/>
    <w:rsid w:val="00826A54"/>
    <w:rsid w:val="00875BBF"/>
    <w:rsid w:val="008A7617"/>
    <w:rsid w:val="008D0CCF"/>
    <w:rsid w:val="008E22F1"/>
    <w:rsid w:val="008E38B2"/>
    <w:rsid w:val="00910A1E"/>
    <w:rsid w:val="0091566D"/>
    <w:rsid w:val="00951015"/>
    <w:rsid w:val="00965792"/>
    <w:rsid w:val="00985B36"/>
    <w:rsid w:val="009B434B"/>
    <w:rsid w:val="009B6371"/>
    <w:rsid w:val="00A901CF"/>
    <w:rsid w:val="00AA3931"/>
    <w:rsid w:val="00AF019C"/>
    <w:rsid w:val="00B3469F"/>
    <w:rsid w:val="00B365B2"/>
    <w:rsid w:val="00B51F9B"/>
    <w:rsid w:val="00B531B3"/>
    <w:rsid w:val="00B71351"/>
    <w:rsid w:val="00B76EC4"/>
    <w:rsid w:val="00B90D0B"/>
    <w:rsid w:val="00BA0127"/>
    <w:rsid w:val="00C07A81"/>
    <w:rsid w:val="00C24432"/>
    <w:rsid w:val="00C70C1F"/>
    <w:rsid w:val="00C827AC"/>
    <w:rsid w:val="00CB09C8"/>
    <w:rsid w:val="00CB6E61"/>
    <w:rsid w:val="00CC4290"/>
    <w:rsid w:val="00CD2591"/>
    <w:rsid w:val="00D105A1"/>
    <w:rsid w:val="00D32801"/>
    <w:rsid w:val="00DF3DF9"/>
    <w:rsid w:val="00E05977"/>
    <w:rsid w:val="00E52DCD"/>
    <w:rsid w:val="00E96B63"/>
    <w:rsid w:val="00ED54D7"/>
    <w:rsid w:val="00EE00B4"/>
    <w:rsid w:val="00F24E45"/>
    <w:rsid w:val="00F311DD"/>
    <w:rsid w:val="00F56920"/>
    <w:rsid w:val="00F627D0"/>
    <w:rsid w:val="00F86317"/>
    <w:rsid w:val="00F91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144" w:hanging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B2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B51F9B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F9B"/>
    <w:pPr>
      <w:keepNext/>
      <w:keepLines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Normal"/>
    <w:next w:val="LabOverview"/>
    <w:qFormat/>
    <w:rsid w:val="003E54E7"/>
    <w:pPr>
      <w:pBdr>
        <w:bottom w:val="single" w:sz="2" w:space="1" w:color="auto"/>
      </w:pBdr>
      <w:spacing w:after="240"/>
    </w:pPr>
    <w:rPr>
      <w:b/>
      <w:sz w:val="28"/>
    </w:rPr>
  </w:style>
  <w:style w:type="paragraph" w:customStyle="1" w:styleId="LabOverview">
    <w:name w:val="LabOverview"/>
    <w:basedOn w:val="Normal"/>
    <w:qFormat/>
    <w:rsid w:val="006855C6"/>
    <w:pPr>
      <w:spacing w:before="240"/>
      <w:ind w:left="0" w:firstLine="0"/>
    </w:pPr>
  </w:style>
  <w:style w:type="paragraph" w:customStyle="1" w:styleId="ExerciseStepLevel1">
    <w:name w:val="ExerciseStepLevel1"/>
    <w:basedOn w:val="Normal"/>
    <w:qFormat/>
    <w:rsid w:val="00ED54D7"/>
    <w:pPr>
      <w:numPr>
        <w:numId w:val="28"/>
      </w:numPr>
      <w:tabs>
        <w:tab w:val="left" w:pos="432"/>
        <w:tab w:val="left" w:pos="576"/>
      </w:tabs>
      <w:spacing w:before="120"/>
    </w:pPr>
  </w:style>
  <w:style w:type="paragraph" w:customStyle="1" w:styleId="ExerciseStepLevel2">
    <w:name w:val="ExerciseStepLevel2"/>
    <w:basedOn w:val="Normal"/>
    <w:qFormat/>
    <w:rsid w:val="007F23C1"/>
    <w:pPr>
      <w:tabs>
        <w:tab w:val="num" w:pos="576"/>
      </w:tabs>
      <w:spacing w:before="80" w:after="80"/>
      <w:ind w:left="288" w:firstLine="0"/>
    </w:pPr>
    <w:rPr>
      <w:sz w:val="18"/>
    </w:rPr>
  </w:style>
  <w:style w:type="paragraph" w:customStyle="1" w:styleId="ExerciseStepLevel3">
    <w:name w:val="ExerciseStepLevel3"/>
    <w:basedOn w:val="Normal"/>
    <w:qFormat/>
    <w:rsid w:val="007F23C1"/>
    <w:pPr>
      <w:numPr>
        <w:ilvl w:val="2"/>
        <w:numId w:val="28"/>
      </w:numPr>
    </w:pPr>
    <w:rPr>
      <w:i/>
      <w:sz w:val="16"/>
    </w:rPr>
  </w:style>
  <w:style w:type="numbering" w:customStyle="1" w:styleId="ExerciseSteps">
    <w:name w:val="ExerciseSteps"/>
    <w:basedOn w:val="NoList"/>
    <w:uiPriority w:val="99"/>
    <w:rsid w:val="00F86317"/>
    <w:pPr>
      <w:numPr>
        <w:numId w:val="1"/>
      </w:numPr>
    </w:pPr>
  </w:style>
  <w:style w:type="paragraph" w:customStyle="1" w:styleId="ExerciseTitle">
    <w:name w:val="ExerciseTitle"/>
    <w:basedOn w:val="Normal"/>
    <w:rsid w:val="003E54E7"/>
    <w:pPr>
      <w:spacing w:before="240"/>
    </w:pPr>
    <w:rPr>
      <w:b/>
      <w:sz w:val="24"/>
    </w:rPr>
  </w:style>
  <w:style w:type="paragraph" w:styleId="ListParagraph">
    <w:name w:val="List Paragraph"/>
    <w:basedOn w:val="Normal"/>
    <w:uiPriority w:val="34"/>
    <w:unhideWhenUsed/>
    <w:rsid w:val="00F86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F9B"/>
    <w:rPr>
      <w:rFonts w:ascii="Arial" w:eastAsiaTheme="majorEastAsia" w:hAnsi="Arial" w:cstheme="majorBidi"/>
      <w:b/>
      <w:bCs/>
      <w:sz w:val="28"/>
      <w:szCs w:val="28"/>
    </w:rPr>
  </w:style>
  <w:style w:type="paragraph" w:customStyle="1" w:styleId="ExerciseStepLevel1Code">
    <w:name w:val="ExerciseStepLevel1Code"/>
    <w:basedOn w:val="ExerciseStepLevel1"/>
    <w:qFormat/>
    <w:rsid w:val="007F23C1"/>
    <w:pPr>
      <w:numPr>
        <w:numId w:val="0"/>
      </w:numPr>
      <w:shd w:val="pct12" w:color="auto" w:fill="auto"/>
      <w:spacing w:before="0"/>
      <w:ind w:left="360"/>
    </w:pPr>
    <w:rPr>
      <w:rFonts w:ascii="Lucida Console" w:hAnsi="Lucida Console"/>
      <w:b/>
      <w:noProof/>
      <w:sz w:val="18"/>
    </w:rPr>
  </w:style>
  <w:style w:type="character" w:styleId="PlaceholderText">
    <w:name w:val="Placeholder Text"/>
    <w:basedOn w:val="DefaultParagraphFont"/>
    <w:uiPriority w:val="99"/>
    <w:semiHidden/>
    <w:rsid w:val="004B51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3D"/>
    <w:rPr>
      <w:rFonts w:ascii="Tahoma" w:hAnsi="Tahoma" w:cs="Tahoma"/>
      <w:sz w:val="16"/>
      <w:szCs w:val="16"/>
    </w:rPr>
  </w:style>
  <w:style w:type="paragraph" w:customStyle="1" w:styleId="ExerciseStepLevel1Picture">
    <w:name w:val="ExerciseStepLevel1Picture"/>
    <w:basedOn w:val="ExerciseStepLevel1"/>
    <w:qFormat/>
    <w:rsid w:val="004171A1"/>
    <w:pPr>
      <w:numPr>
        <w:numId w:val="0"/>
      </w:numPr>
      <w:spacing w:before="40" w:after="80"/>
      <w:ind w:left="288"/>
    </w:pPr>
  </w:style>
  <w:style w:type="paragraph" w:customStyle="1" w:styleId="ExerciseStepLevel2Code">
    <w:name w:val="ExerciseStepLevel2Code"/>
    <w:basedOn w:val="ExerciseStepLevel2"/>
    <w:qFormat/>
    <w:rsid w:val="007B16CB"/>
    <w:pPr>
      <w:shd w:val="pct12" w:color="auto" w:fill="auto"/>
      <w:tabs>
        <w:tab w:val="clear" w:pos="576"/>
      </w:tabs>
      <w:spacing w:before="40" w:after="40"/>
      <w:ind w:left="576"/>
    </w:pPr>
    <w:rPr>
      <w:rFonts w:ascii="Lucida Console" w:hAnsi="Lucida Console"/>
      <w:b/>
      <w:noProof/>
    </w:rPr>
  </w:style>
  <w:style w:type="paragraph" w:customStyle="1" w:styleId="ExerciseStepLevel2Picture">
    <w:name w:val="ExerciseStepLevel2Picture"/>
    <w:basedOn w:val="ExerciseStepLevel2"/>
    <w:next w:val="ExerciseStepLevel2"/>
    <w:qFormat/>
    <w:rsid w:val="004171A1"/>
    <w:pPr>
      <w:tabs>
        <w:tab w:val="clear" w:pos="576"/>
      </w:tabs>
      <w:ind w:left="576"/>
    </w:pPr>
  </w:style>
  <w:style w:type="paragraph" w:styleId="Header">
    <w:name w:val="header"/>
    <w:basedOn w:val="Normal"/>
    <w:link w:val="HeaderChar"/>
    <w:uiPriority w:val="99"/>
    <w:semiHidden/>
    <w:unhideWhenUsed/>
    <w:rsid w:val="008E38B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8B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E38B2"/>
    <w:pPr>
      <w:pBdr>
        <w:top w:val="single" w:sz="4" w:space="1" w:color="auto"/>
      </w:pBd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8B2"/>
    <w:rPr>
      <w:rFonts w:ascii="Arial" w:hAnsi="Arial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E38B2"/>
    <w:rPr>
      <w:rFonts w:ascii="Lucida Console" w:hAnsi="Lucida Console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51F9B"/>
    <w:rPr>
      <w:rFonts w:ascii="Arial" w:eastAsiaTheme="majorEastAsia" w:hAnsi="Arial" w:cstheme="majorBidi"/>
      <w:b/>
      <w:bCs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B90D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Lab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8434127DB94BD1A4BC9B680A34B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DC0D0-CF87-4E3D-BED6-7B4DEF66B650}"/>
      </w:docPartPr>
      <w:docPartBody>
        <w:p w:rsidR="001C01DB" w:rsidRDefault="00C93A77">
          <w:pPr>
            <w:pStyle w:val="648434127DB94BD1A4BC9B680A34B7A4"/>
          </w:pPr>
          <w:r w:rsidRPr="003A3F2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A77"/>
    <w:rsid w:val="001C01DB"/>
    <w:rsid w:val="00692B8B"/>
    <w:rsid w:val="006B6F5B"/>
    <w:rsid w:val="00991DC5"/>
    <w:rsid w:val="009D439D"/>
    <w:rsid w:val="00A30FA0"/>
    <w:rsid w:val="00A31794"/>
    <w:rsid w:val="00C93A77"/>
    <w:rsid w:val="00DD0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1DB"/>
    <w:rPr>
      <w:color w:val="808080"/>
    </w:rPr>
  </w:style>
  <w:style w:type="paragraph" w:customStyle="1" w:styleId="648434127DB94BD1A4BC9B680A34B7A4">
    <w:name w:val="648434127DB94BD1A4BC9B680A34B7A4"/>
    <w:rsid w:val="001C01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3CC2HQU7XWNV-64-5</_dlc_DocId>
    <_dlc_DocIdUrl xmlns="c83d3ea4-1015-4b4b-bfa9-09fbcd7aa64d">
      <Url>http://intranet.sharepointblackops.com/Courses/SPA401/_layouts/DocIdRedir.aspx?ID=3CC2HQU7XWNV-64-5</Url>
      <Description>3CC2HQU7XWNV-64-5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ADA3531BFF16498572E059E35388C3" ma:contentTypeVersion="1" ma:contentTypeDescription="Create a new document." ma:contentTypeScope="" ma:versionID="b622b96959f66c8ff24e20ed8dd9f9af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4E33F41-472A-42C9-B787-8E220025A491}"/>
</file>

<file path=customXml/itemProps2.xml><?xml version="1.0" encoding="utf-8"?>
<ds:datastoreItem xmlns:ds="http://schemas.openxmlformats.org/officeDocument/2006/customXml" ds:itemID="{513DFADE-8978-4F9A-B87B-1462052598C4}"/>
</file>

<file path=customXml/itemProps3.xml><?xml version="1.0" encoding="utf-8"?>
<ds:datastoreItem xmlns:ds="http://schemas.openxmlformats.org/officeDocument/2006/customXml" ds:itemID="{04518CBD-4F79-4AAF-BAAB-E53C6443EF67}"/>
</file>

<file path=customXml/itemProps4.xml><?xml version="1.0" encoding="utf-8"?>
<ds:datastoreItem xmlns:ds="http://schemas.openxmlformats.org/officeDocument/2006/customXml" ds:itemID="{D121BE51-479F-4721-AE67-B7785418DC0B}"/>
</file>

<file path=customXml/itemProps5.xml><?xml version="1.0" encoding="utf-8"?>
<ds:datastoreItem xmlns:ds="http://schemas.openxmlformats.org/officeDocument/2006/customXml" ds:itemID="{C9C61E97-A4DD-4A91-900C-B71F556B4FF6}"/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LabTemplate.dotx</Template>
  <TotalTime>1063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Lab &lt;12&gt;: Setup the Microsoft IT Site Delete Capture tool</vt:lpstr>
      <vt:lpstr>    Exercise 1: Install the Undelete tool</vt:lpstr>
      <vt:lpstr>    Exercise 2: Delete and restore some sites</vt:lpstr>
    </vt:vector>
  </TitlesOfParts>
  <Company>Ted Pattison Group, Inc.</Company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Young</dc:creator>
  <cp:keywords>SP401;tpg</cp:keywords>
  <cp:lastModifiedBy>TedP</cp:lastModifiedBy>
  <cp:revision>8</cp:revision>
  <dcterms:created xsi:type="dcterms:W3CDTF">2007-10-25T01:50:00Z</dcterms:created>
  <dcterms:modified xsi:type="dcterms:W3CDTF">2009-05-22T00:10:00Z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0x01010032ADA3531BFF16498572E059E35388C3</vt:lpwstr>
  </property>
  <property fmtid="{D5CDD505-2E9C-101B-9397-08002B2CF9AE}" pid="3" name="Order">
    <vt:r8>500</vt:r8>
  </property>
  <property fmtid="{D5CDD505-2E9C-101B-9397-08002B2CF9AE}" pid="4" name="_dlc_DocIdItemGuid">
    <vt:lpwstr>327f1300-dff8-48ba-9ff0-3a93a3ed8d7b</vt:lpwstr>
  </property>
</Properties>
</file>