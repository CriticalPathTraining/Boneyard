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B51F9B">
            <w:t>0</w:t>
          </w:r>
          <w:r w:rsidR="00D206EB">
            <w:t>6</w:t>
          </w:r>
        </w:sdtContent>
      </w:sdt>
      <w:r w:rsidR="00F86317">
        <w:t xml:space="preserve">: </w:t>
      </w:r>
      <w:r w:rsidR="0095129D">
        <w:t>Reusing, Installing, and Configuring Additional Components</w:t>
      </w:r>
    </w:p>
    <w:p w:rsidR="00F86317" w:rsidRDefault="00D105A1" w:rsidP="00F86317">
      <w:pPr>
        <w:pStyle w:val="LabOverview"/>
      </w:pPr>
      <w:r w:rsidRPr="00062F9D">
        <w:rPr>
          <w:b/>
        </w:rPr>
        <w:t>Lab Overview:</w:t>
      </w:r>
      <w:r w:rsidR="004B513D">
        <w:t xml:space="preserve"> </w:t>
      </w:r>
      <w:r w:rsidR="0095129D">
        <w:t xml:space="preserve">In this lab you are going to implement all of the new ideas you have learned in the lecture.  </w:t>
      </w:r>
      <w:r w:rsidR="00C07A81">
        <w:t xml:space="preserve">  </w:t>
      </w:r>
    </w:p>
    <w:p w:rsidR="00F86317" w:rsidRDefault="003E54E7" w:rsidP="00910A1E">
      <w:pPr>
        <w:pStyle w:val="Heading2"/>
      </w:pPr>
      <w:r w:rsidRPr="00910A1E">
        <w:t xml:space="preserve">Exercise 1: </w:t>
      </w:r>
      <w:r w:rsidR="0095129D">
        <w:t>Site Templates</w:t>
      </w:r>
    </w:p>
    <w:p w:rsidR="0095129D" w:rsidRPr="0095129D" w:rsidRDefault="0095129D" w:rsidP="0095129D">
      <w:pPr>
        <w:pStyle w:val="LabOverview"/>
      </w:pPr>
      <w:r>
        <w:t xml:space="preserve">In this exercise you will create a New Customer site for the sales team.  You will set the site up with the standard </w:t>
      </w:r>
      <w:r w:rsidR="009D2E74">
        <w:t xml:space="preserve">files used in setting up a new customer.  Once, you complete the site setup you will save it as a template and make it reusable.  Finally, you will make the site available </w:t>
      </w:r>
      <w:r w:rsidR="00836531">
        <w:t xml:space="preserve">globally by using </w:t>
      </w:r>
      <w:proofErr w:type="spellStart"/>
      <w:r w:rsidR="00836531">
        <w:t>stsadm</w:t>
      </w:r>
      <w:proofErr w:type="spellEnd"/>
      <w:r w:rsidR="00836531">
        <w:t>.</w:t>
      </w:r>
    </w:p>
    <w:p w:rsidR="009B6371" w:rsidRDefault="00836531" w:rsidP="009B6371">
      <w:pPr>
        <w:pStyle w:val="ExerciseStepLevel1"/>
        <w:numPr>
          <w:ilvl w:val="0"/>
          <w:numId w:val="11"/>
        </w:numPr>
      </w:pPr>
      <w:r>
        <w:t>Open the Sales site</w:t>
      </w:r>
    </w:p>
    <w:p w:rsidR="00836531" w:rsidRDefault="00836531" w:rsidP="00836531">
      <w:pPr>
        <w:pStyle w:val="ExerciseStepLevel1"/>
        <w:numPr>
          <w:ilvl w:val="1"/>
          <w:numId w:val="11"/>
        </w:numPr>
      </w:pPr>
      <w:r>
        <w:t xml:space="preserve">Navigate to </w:t>
      </w:r>
      <w:r w:rsidRPr="00BC7948">
        <w:rPr>
          <w:b/>
        </w:rPr>
        <w:t>http://portal.tpg.local</w:t>
      </w:r>
      <w:r>
        <w:t xml:space="preserve"> </w:t>
      </w:r>
    </w:p>
    <w:p w:rsidR="00836531" w:rsidRDefault="00836531" w:rsidP="00836531">
      <w:pPr>
        <w:pStyle w:val="ExerciseStepLevel1"/>
        <w:numPr>
          <w:ilvl w:val="1"/>
          <w:numId w:val="11"/>
        </w:numPr>
      </w:pPr>
      <w:r>
        <w:t xml:space="preserve">Login as </w:t>
      </w:r>
      <w:proofErr w:type="spellStart"/>
      <w:r w:rsidRPr="00BC7948">
        <w:rPr>
          <w:b/>
        </w:rPr>
        <w:t>tpg</w:t>
      </w:r>
      <w:proofErr w:type="spellEnd"/>
      <w:r w:rsidRPr="00BC7948">
        <w:rPr>
          <w:b/>
        </w:rPr>
        <w:t>\</w:t>
      </w:r>
      <w:proofErr w:type="spellStart"/>
      <w:r w:rsidRPr="00BC7948">
        <w:rPr>
          <w:b/>
        </w:rPr>
        <w:t>a</w:t>
      </w:r>
      <w:r w:rsidR="00D206EB">
        <w:rPr>
          <w:b/>
        </w:rPr>
        <w:t>lan</w:t>
      </w:r>
      <w:proofErr w:type="spellEnd"/>
    </w:p>
    <w:p w:rsidR="00836531" w:rsidRDefault="00836531" w:rsidP="00836531">
      <w:pPr>
        <w:pStyle w:val="ExerciseStepLevel1"/>
        <w:numPr>
          <w:ilvl w:val="1"/>
          <w:numId w:val="11"/>
        </w:numPr>
      </w:pPr>
      <w:r>
        <w:t xml:space="preserve">Hover over </w:t>
      </w:r>
      <w:r w:rsidRPr="00BC7948">
        <w:rPr>
          <w:b/>
        </w:rPr>
        <w:t>Departments</w:t>
      </w:r>
      <w:r>
        <w:t xml:space="preserve"> and click </w:t>
      </w:r>
      <w:r w:rsidRPr="00BC7948">
        <w:rPr>
          <w:b/>
        </w:rPr>
        <w:t>Sales</w:t>
      </w:r>
    </w:p>
    <w:p w:rsidR="00836531" w:rsidRDefault="00836531" w:rsidP="00836531">
      <w:pPr>
        <w:pStyle w:val="ExerciseStepLevel1"/>
        <w:numPr>
          <w:ilvl w:val="0"/>
          <w:numId w:val="11"/>
        </w:numPr>
      </w:pPr>
      <w:r>
        <w:t>Create a New Customer Template site</w:t>
      </w:r>
    </w:p>
    <w:p w:rsidR="00836531" w:rsidRDefault="00836531" w:rsidP="00836531">
      <w:pPr>
        <w:pStyle w:val="ExerciseStepLevel1"/>
        <w:numPr>
          <w:ilvl w:val="1"/>
          <w:numId w:val="11"/>
        </w:numPr>
      </w:pPr>
      <w:r>
        <w:t xml:space="preserve">Click Site Actions &gt; </w:t>
      </w:r>
      <w:r w:rsidRPr="00BC7948">
        <w:rPr>
          <w:b/>
        </w:rPr>
        <w:t>Create Site</w:t>
      </w:r>
    </w:p>
    <w:p w:rsidR="00836531" w:rsidRDefault="00836531" w:rsidP="00836531">
      <w:pPr>
        <w:pStyle w:val="ExerciseStepLevel1"/>
        <w:numPr>
          <w:ilvl w:val="1"/>
          <w:numId w:val="11"/>
        </w:numPr>
      </w:pPr>
      <w:r>
        <w:t xml:space="preserve">Title = </w:t>
      </w:r>
      <w:r w:rsidRPr="00BC7948">
        <w:rPr>
          <w:b/>
        </w:rPr>
        <w:t>New Customer Template</w:t>
      </w:r>
    </w:p>
    <w:p w:rsidR="00836531" w:rsidRDefault="00836531" w:rsidP="00836531">
      <w:pPr>
        <w:pStyle w:val="ExerciseStepLevel1"/>
        <w:numPr>
          <w:ilvl w:val="1"/>
          <w:numId w:val="11"/>
        </w:numPr>
      </w:pPr>
      <w:r>
        <w:t xml:space="preserve">URL = </w:t>
      </w:r>
      <w:r w:rsidRPr="00BC7948">
        <w:rPr>
          <w:b/>
        </w:rPr>
        <w:t>/new</w:t>
      </w:r>
    </w:p>
    <w:p w:rsidR="00836531" w:rsidRDefault="00836531" w:rsidP="00836531">
      <w:pPr>
        <w:pStyle w:val="ExerciseStepLevel1"/>
        <w:numPr>
          <w:ilvl w:val="1"/>
          <w:numId w:val="11"/>
        </w:numPr>
      </w:pPr>
      <w:r>
        <w:t xml:space="preserve">Template = </w:t>
      </w:r>
      <w:r w:rsidRPr="00BC7948">
        <w:rPr>
          <w:b/>
        </w:rPr>
        <w:t>Team Site</w:t>
      </w:r>
    </w:p>
    <w:p w:rsidR="00836531" w:rsidRDefault="004574A1" w:rsidP="00836531">
      <w:pPr>
        <w:pStyle w:val="ExerciseStepLevel1"/>
        <w:numPr>
          <w:ilvl w:val="1"/>
          <w:numId w:val="11"/>
        </w:numPr>
      </w:pPr>
      <w:r>
        <w:t xml:space="preserve">Navigation Inheritance = </w:t>
      </w:r>
      <w:r w:rsidRPr="00BC7948">
        <w:rPr>
          <w:b/>
        </w:rPr>
        <w:t>Yes</w:t>
      </w:r>
    </w:p>
    <w:p w:rsidR="004574A1" w:rsidRDefault="004574A1" w:rsidP="00836531">
      <w:pPr>
        <w:pStyle w:val="ExerciseStepLevel1"/>
        <w:numPr>
          <w:ilvl w:val="1"/>
          <w:numId w:val="11"/>
        </w:numPr>
      </w:pPr>
      <w:r>
        <w:t xml:space="preserve">Click </w:t>
      </w:r>
      <w:r w:rsidRPr="00562ADE">
        <w:rPr>
          <w:b/>
        </w:rPr>
        <w:t>Create</w:t>
      </w:r>
    </w:p>
    <w:p w:rsidR="004574A1" w:rsidRDefault="004574A1" w:rsidP="004574A1">
      <w:pPr>
        <w:pStyle w:val="ExerciseStepLevel1"/>
        <w:numPr>
          <w:ilvl w:val="0"/>
          <w:numId w:val="11"/>
        </w:numPr>
      </w:pPr>
      <w:r>
        <w:t>Add Necessary Documents</w:t>
      </w:r>
    </w:p>
    <w:p w:rsidR="00972C6B" w:rsidRDefault="00972C6B" w:rsidP="00972C6B">
      <w:pPr>
        <w:pStyle w:val="ExerciseStepLevel1"/>
        <w:numPr>
          <w:ilvl w:val="1"/>
          <w:numId w:val="11"/>
        </w:numPr>
      </w:pPr>
      <w:r>
        <w:t xml:space="preserve">Click </w:t>
      </w:r>
      <w:r w:rsidRPr="00562ADE">
        <w:rPr>
          <w:b/>
        </w:rPr>
        <w:t>Shared Documents</w:t>
      </w:r>
    </w:p>
    <w:p w:rsidR="00972C6B" w:rsidRDefault="00972C6B" w:rsidP="00972C6B">
      <w:pPr>
        <w:pStyle w:val="ExerciseStepLevel1"/>
        <w:numPr>
          <w:ilvl w:val="1"/>
          <w:numId w:val="11"/>
        </w:numPr>
      </w:pPr>
      <w:r>
        <w:t xml:space="preserve">Click </w:t>
      </w:r>
      <w:r w:rsidRPr="00562ADE">
        <w:rPr>
          <w:b/>
        </w:rPr>
        <w:t>Upload Multiple Documents</w:t>
      </w:r>
    </w:p>
    <w:p w:rsidR="00972C6B" w:rsidRDefault="00972C6B" w:rsidP="00972C6B">
      <w:pPr>
        <w:pStyle w:val="ExerciseStepLevel1"/>
        <w:numPr>
          <w:ilvl w:val="1"/>
          <w:numId w:val="11"/>
        </w:numPr>
      </w:pPr>
      <w:r>
        <w:t xml:space="preserve">Navigate to </w:t>
      </w:r>
      <w:r w:rsidRPr="00562ADE">
        <w:rPr>
          <w:b/>
        </w:rPr>
        <w:t>c:\_Student Files\Module 6</w:t>
      </w:r>
    </w:p>
    <w:p w:rsidR="00972C6B" w:rsidRDefault="00972C6B" w:rsidP="00972C6B">
      <w:pPr>
        <w:pStyle w:val="ExerciseStepLevel1"/>
        <w:numPr>
          <w:ilvl w:val="1"/>
          <w:numId w:val="11"/>
        </w:numPr>
      </w:pPr>
      <w:r>
        <w:t xml:space="preserve">Select </w:t>
      </w:r>
      <w:r w:rsidRPr="00562ADE">
        <w:rPr>
          <w:b/>
        </w:rPr>
        <w:t>all files</w:t>
      </w:r>
    </w:p>
    <w:p w:rsidR="00972C6B" w:rsidRDefault="00972C6B" w:rsidP="00972C6B">
      <w:pPr>
        <w:pStyle w:val="ExerciseStepLevel1"/>
        <w:numPr>
          <w:ilvl w:val="1"/>
          <w:numId w:val="11"/>
        </w:numPr>
      </w:pPr>
      <w:r>
        <w:t xml:space="preserve">Click </w:t>
      </w:r>
      <w:r w:rsidRPr="00562ADE">
        <w:rPr>
          <w:b/>
        </w:rPr>
        <w:t>OK</w:t>
      </w:r>
    </w:p>
    <w:p w:rsidR="00972C6B" w:rsidRDefault="00972C6B" w:rsidP="00972C6B">
      <w:pPr>
        <w:pStyle w:val="ExerciseStepLevel1"/>
        <w:numPr>
          <w:ilvl w:val="1"/>
          <w:numId w:val="11"/>
        </w:numPr>
      </w:pPr>
      <w:r>
        <w:t xml:space="preserve">Click </w:t>
      </w:r>
      <w:r w:rsidRPr="00562ADE">
        <w:rPr>
          <w:b/>
        </w:rPr>
        <w:t>Yes</w:t>
      </w:r>
    </w:p>
    <w:p w:rsidR="00972C6B" w:rsidRDefault="00972C6B" w:rsidP="00972C6B">
      <w:pPr>
        <w:pStyle w:val="ExerciseStepLevel1"/>
        <w:numPr>
          <w:ilvl w:val="0"/>
          <w:numId w:val="11"/>
        </w:numPr>
      </w:pPr>
      <w:r>
        <w:t>Add</w:t>
      </w:r>
      <w:r w:rsidR="00CB3146">
        <w:t xml:space="preserve"> Shared Documents to home page</w:t>
      </w:r>
    </w:p>
    <w:p w:rsidR="00CB3146" w:rsidRDefault="00CB3146" w:rsidP="00CB3146">
      <w:pPr>
        <w:pStyle w:val="ExerciseStepLevel1"/>
        <w:numPr>
          <w:ilvl w:val="1"/>
          <w:numId w:val="11"/>
        </w:numPr>
      </w:pPr>
      <w:r>
        <w:t xml:space="preserve">Click </w:t>
      </w:r>
      <w:r w:rsidRPr="00562ADE">
        <w:rPr>
          <w:b/>
        </w:rPr>
        <w:t>New Customer Template</w:t>
      </w:r>
      <w:r>
        <w:t xml:space="preserve"> in the breadcrumb</w:t>
      </w:r>
    </w:p>
    <w:p w:rsidR="00CB3146" w:rsidRDefault="00CB3146" w:rsidP="00CB3146">
      <w:pPr>
        <w:pStyle w:val="ExerciseStepLevel1"/>
        <w:numPr>
          <w:ilvl w:val="1"/>
          <w:numId w:val="11"/>
        </w:numPr>
      </w:pPr>
      <w:r>
        <w:t xml:space="preserve">Click Site Actions &gt; </w:t>
      </w:r>
      <w:r w:rsidRPr="00562ADE">
        <w:rPr>
          <w:b/>
        </w:rPr>
        <w:t>Edit Page</w:t>
      </w:r>
    </w:p>
    <w:p w:rsidR="00CB3146" w:rsidRDefault="00CB3146" w:rsidP="00CB3146">
      <w:pPr>
        <w:pStyle w:val="ExerciseStepLevel1"/>
        <w:numPr>
          <w:ilvl w:val="1"/>
          <w:numId w:val="11"/>
        </w:numPr>
      </w:pPr>
      <w:r>
        <w:t xml:space="preserve">Click </w:t>
      </w:r>
      <w:r w:rsidRPr="00562ADE">
        <w:rPr>
          <w:b/>
        </w:rPr>
        <w:t>Add a Web Part</w:t>
      </w:r>
      <w:r>
        <w:t xml:space="preserve"> in the </w:t>
      </w:r>
      <w:r w:rsidRPr="00562ADE">
        <w:rPr>
          <w:b/>
        </w:rPr>
        <w:t>Left</w:t>
      </w:r>
      <w:r>
        <w:t xml:space="preserve"> zone</w:t>
      </w:r>
    </w:p>
    <w:p w:rsidR="00CB3146" w:rsidRDefault="00CB3146" w:rsidP="00CB3146">
      <w:pPr>
        <w:pStyle w:val="ExerciseStepLevel1"/>
        <w:numPr>
          <w:ilvl w:val="1"/>
          <w:numId w:val="11"/>
        </w:numPr>
      </w:pPr>
      <w:r>
        <w:t xml:space="preserve">Select </w:t>
      </w:r>
      <w:r w:rsidRPr="00562ADE">
        <w:rPr>
          <w:b/>
        </w:rPr>
        <w:t>Shared Documents</w:t>
      </w:r>
      <w:r>
        <w:t xml:space="preserve"> and click </w:t>
      </w:r>
      <w:r w:rsidRPr="00562ADE">
        <w:rPr>
          <w:b/>
        </w:rPr>
        <w:t>Add</w:t>
      </w:r>
    </w:p>
    <w:p w:rsidR="00CB3146" w:rsidRDefault="00CB3146" w:rsidP="00CB3146">
      <w:pPr>
        <w:pStyle w:val="ExerciseStepLevel1"/>
        <w:numPr>
          <w:ilvl w:val="1"/>
          <w:numId w:val="11"/>
        </w:numPr>
      </w:pPr>
      <w:r>
        <w:t xml:space="preserve">Click </w:t>
      </w:r>
      <w:r w:rsidRPr="00562ADE">
        <w:rPr>
          <w:b/>
        </w:rPr>
        <w:t>Exit Edit Mode</w:t>
      </w:r>
    </w:p>
    <w:p w:rsidR="00CB3146" w:rsidRDefault="00CB3146" w:rsidP="00CB3146">
      <w:pPr>
        <w:pStyle w:val="ExerciseStepLevel1"/>
        <w:numPr>
          <w:ilvl w:val="0"/>
          <w:numId w:val="11"/>
        </w:numPr>
      </w:pPr>
      <w:r>
        <w:t>Change the theme</w:t>
      </w:r>
    </w:p>
    <w:p w:rsidR="00CB3146" w:rsidRDefault="00CB3146" w:rsidP="00CB3146">
      <w:pPr>
        <w:pStyle w:val="ExerciseStepLevel1"/>
        <w:numPr>
          <w:ilvl w:val="1"/>
          <w:numId w:val="11"/>
        </w:numPr>
      </w:pPr>
      <w:r>
        <w:lastRenderedPageBreak/>
        <w:t xml:space="preserve">Click Site Actions &gt; </w:t>
      </w:r>
      <w:r w:rsidRPr="00562ADE">
        <w:rPr>
          <w:b/>
        </w:rPr>
        <w:t>Site Settings</w:t>
      </w:r>
    </w:p>
    <w:p w:rsidR="00CB3146" w:rsidRDefault="00CB3146" w:rsidP="00CB3146">
      <w:pPr>
        <w:pStyle w:val="ExerciseStepLevel1"/>
        <w:numPr>
          <w:ilvl w:val="1"/>
          <w:numId w:val="11"/>
        </w:numPr>
      </w:pPr>
      <w:r>
        <w:t xml:space="preserve">Under Look and Feel click </w:t>
      </w:r>
      <w:r w:rsidRPr="00562ADE">
        <w:rPr>
          <w:b/>
        </w:rPr>
        <w:t>Site Theme</w:t>
      </w:r>
    </w:p>
    <w:p w:rsidR="00CB3146" w:rsidRDefault="00CB3146" w:rsidP="00CB3146">
      <w:pPr>
        <w:pStyle w:val="ExerciseStepLevel1"/>
        <w:numPr>
          <w:ilvl w:val="1"/>
          <w:numId w:val="11"/>
        </w:numPr>
      </w:pPr>
      <w:r>
        <w:t xml:space="preserve">Select a different theme and click </w:t>
      </w:r>
      <w:r w:rsidRPr="00562ADE">
        <w:rPr>
          <w:b/>
        </w:rPr>
        <w:t>Apply</w:t>
      </w:r>
    </w:p>
    <w:p w:rsidR="00CB3146" w:rsidRDefault="00CB3146" w:rsidP="00CB3146">
      <w:pPr>
        <w:pStyle w:val="ExerciseStepLevel1"/>
        <w:numPr>
          <w:ilvl w:val="0"/>
          <w:numId w:val="11"/>
        </w:numPr>
      </w:pPr>
      <w:r>
        <w:t>Save Site as template</w:t>
      </w:r>
    </w:p>
    <w:p w:rsidR="00CB3146" w:rsidRDefault="00CB3146" w:rsidP="00CB3146">
      <w:pPr>
        <w:pStyle w:val="ExerciseStepLevel1"/>
        <w:numPr>
          <w:ilvl w:val="1"/>
          <w:numId w:val="11"/>
        </w:numPr>
      </w:pPr>
      <w:r>
        <w:t>From</w:t>
      </w:r>
      <w:r w:rsidR="003A04D3">
        <w:t xml:space="preserve"> the Site Settings screen under Look and Feel click </w:t>
      </w:r>
      <w:r w:rsidR="003A04D3" w:rsidRPr="00562ADE">
        <w:rPr>
          <w:b/>
        </w:rPr>
        <w:t>Save site as template</w:t>
      </w:r>
    </w:p>
    <w:p w:rsidR="003A04D3" w:rsidRDefault="003A04D3" w:rsidP="00CB3146">
      <w:pPr>
        <w:pStyle w:val="ExerciseStepLevel1"/>
        <w:numPr>
          <w:ilvl w:val="1"/>
          <w:numId w:val="11"/>
        </w:numPr>
      </w:pPr>
      <w:r>
        <w:t xml:space="preserve">Filename = </w:t>
      </w:r>
      <w:proofErr w:type="spellStart"/>
      <w:r w:rsidRPr="00562ADE">
        <w:rPr>
          <w:b/>
        </w:rPr>
        <w:t>NewCustomer</w:t>
      </w:r>
      <w:proofErr w:type="spellEnd"/>
    </w:p>
    <w:p w:rsidR="003A04D3" w:rsidRDefault="003A04D3" w:rsidP="00CB3146">
      <w:pPr>
        <w:pStyle w:val="ExerciseStepLevel1"/>
        <w:numPr>
          <w:ilvl w:val="1"/>
          <w:numId w:val="11"/>
        </w:numPr>
      </w:pPr>
      <w:r>
        <w:t xml:space="preserve">Template name = </w:t>
      </w:r>
      <w:r w:rsidRPr="00562ADE">
        <w:rPr>
          <w:b/>
        </w:rPr>
        <w:t>New Customer Template</w:t>
      </w:r>
    </w:p>
    <w:p w:rsidR="003A04D3" w:rsidRDefault="003A04D3" w:rsidP="00CB3146">
      <w:pPr>
        <w:pStyle w:val="ExerciseStepLevel1"/>
        <w:numPr>
          <w:ilvl w:val="1"/>
          <w:numId w:val="11"/>
        </w:numPr>
      </w:pPr>
      <w:r>
        <w:t xml:space="preserve">Select </w:t>
      </w:r>
      <w:r w:rsidRPr="00562ADE">
        <w:rPr>
          <w:b/>
        </w:rPr>
        <w:t>Include Content</w:t>
      </w:r>
    </w:p>
    <w:p w:rsidR="003A04D3" w:rsidRDefault="003A04D3" w:rsidP="00CB3146">
      <w:pPr>
        <w:pStyle w:val="ExerciseStepLevel1"/>
        <w:numPr>
          <w:ilvl w:val="1"/>
          <w:numId w:val="11"/>
        </w:numPr>
      </w:pPr>
      <w:r>
        <w:t xml:space="preserve">Click </w:t>
      </w:r>
      <w:r w:rsidRPr="00562ADE">
        <w:rPr>
          <w:b/>
        </w:rPr>
        <w:t>OK</w:t>
      </w:r>
    </w:p>
    <w:p w:rsidR="003A04D3" w:rsidRDefault="003A04D3" w:rsidP="003A04D3">
      <w:pPr>
        <w:pStyle w:val="ExerciseStepLevel1"/>
        <w:numPr>
          <w:ilvl w:val="0"/>
          <w:numId w:val="11"/>
        </w:numPr>
      </w:pPr>
      <w:r>
        <w:t xml:space="preserve">At Operation Completed Successfully click </w:t>
      </w:r>
      <w:r w:rsidRPr="00562ADE">
        <w:rPr>
          <w:b/>
        </w:rPr>
        <w:t>OK</w:t>
      </w:r>
    </w:p>
    <w:p w:rsidR="003A04D3" w:rsidRDefault="003A04D3" w:rsidP="003A04D3">
      <w:pPr>
        <w:pStyle w:val="ExerciseStepLevel1"/>
        <w:numPr>
          <w:ilvl w:val="0"/>
          <w:numId w:val="11"/>
        </w:numPr>
      </w:pPr>
      <w:r>
        <w:t xml:space="preserve">Click </w:t>
      </w:r>
      <w:r w:rsidRPr="00EE6A9C">
        <w:rPr>
          <w:b/>
        </w:rPr>
        <w:t>Sales</w:t>
      </w:r>
      <w:r>
        <w:t xml:space="preserve"> from the Global </w:t>
      </w:r>
      <w:proofErr w:type="spellStart"/>
      <w:r>
        <w:t>Nav</w:t>
      </w:r>
      <w:proofErr w:type="spellEnd"/>
    </w:p>
    <w:p w:rsidR="00625CF7" w:rsidRDefault="00625CF7" w:rsidP="003A04D3">
      <w:pPr>
        <w:pStyle w:val="ExerciseStepLevel1"/>
        <w:numPr>
          <w:ilvl w:val="0"/>
          <w:numId w:val="11"/>
        </w:numPr>
      </w:pPr>
      <w:r>
        <w:t>Create a new site using the Template</w:t>
      </w:r>
    </w:p>
    <w:p w:rsidR="00625CF7" w:rsidRDefault="00625CF7" w:rsidP="00625CF7">
      <w:pPr>
        <w:pStyle w:val="ExerciseStepLevel1"/>
        <w:numPr>
          <w:ilvl w:val="1"/>
          <w:numId w:val="11"/>
        </w:numPr>
      </w:pPr>
      <w:r>
        <w:t xml:space="preserve">Click Site Actions &gt; </w:t>
      </w:r>
      <w:r w:rsidRPr="00EE6A9C">
        <w:rPr>
          <w:b/>
        </w:rPr>
        <w:t>Create Site</w:t>
      </w:r>
    </w:p>
    <w:p w:rsidR="00625CF7" w:rsidRDefault="00625CF7" w:rsidP="00625CF7">
      <w:pPr>
        <w:pStyle w:val="ExerciseStepLevel1"/>
        <w:numPr>
          <w:ilvl w:val="1"/>
          <w:numId w:val="11"/>
        </w:numPr>
      </w:pPr>
      <w:r>
        <w:t xml:space="preserve">Title = </w:t>
      </w:r>
      <w:r w:rsidRPr="00EE6A9C">
        <w:rPr>
          <w:b/>
        </w:rPr>
        <w:t>Acme Corp</w:t>
      </w:r>
    </w:p>
    <w:p w:rsidR="00625CF7" w:rsidRDefault="00625CF7" w:rsidP="00625CF7">
      <w:pPr>
        <w:pStyle w:val="ExerciseStepLevel1"/>
        <w:numPr>
          <w:ilvl w:val="1"/>
          <w:numId w:val="11"/>
        </w:numPr>
      </w:pPr>
      <w:r>
        <w:t xml:space="preserve">URL = </w:t>
      </w:r>
      <w:r w:rsidRPr="00EE6A9C">
        <w:rPr>
          <w:b/>
        </w:rPr>
        <w:t>/acme</w:t>
      </w:r>
    </w:p>
    <w:p w:rsidR="00625CF7" w:rsidRDefault="00625CF7" w:rsidP="00625CF7">
      <w:pPr>
        <w:pStyle w:val="ExerciseStepLevel1"/>
        <w:numPr>
          <w:ilvl w:val="1"/>
          <w:numId w:val="11"/>
        </w:numPr>
      </w:pPr>
      <w:r>
        <w:t xml:space="preserve">Select a template = </w:t>
      </w:r>
      <w:r w:rsidRPr="00EE6A9C">
        <w:rPr>
          <w:b/>
        </w:rPr>
        <w:t>Custom</w:t>
      </w:r>
      <w:r>
        <w:t xml:space="preserve"> tab, </w:t>
      </w:r>
      <w:r w:rsidRPr="00EE6A9C">
        <w:rPr>
          <w:b/>
        </w:rPr>
        <w:t>New Customer Template</w:t>
      </w:r>
    </w:p>
    <w:p w:rsidR="00625CF7" w:rsidRDefault="00625CF7" w:rsidP="00625CF7">
      <w:pPr>
        <w:pStyle w:val="ExerciseStepLevel1"/>
        <w:numPr>
          <w:ilvl w:val="1"/>
          <w:numId w:val="11"/>
        </w:numPr>
      </w:pPr>
      <w:r>
        <w:t xml:space="preserve">Navigation inheritance = </w:t>
      </w:r>
      <w:r w:rsidRPr="00EE6A9C">
        <w:rPr>
          <w:b/>
        </w:rPr>
        <w:t>Yes</w:t>
      </w:r>
    </w:p>
    <w:p w:rsidR="00625CF7" w:rsidRDefault="00625CF7" w:rsidP="00625CF7">
      <w:pPr>
        <w:pStyle w:val="ExerciseStepLevel1"/>
        <w:numPr>
          <w:ilvl w:val="1"/>
          <w:numId w:val="11"/>
        </w:numPr>
      </w:pPr>
      <w:r>
        <w:t xml:space="preserve">Click </w:t>
      </w:r>
      <w:r w:rsidRPr="00EE6A9C">
        <w:rPr>
          <w:b/>
        </w:rPr>
        <w:t>Create</w:t>
      </w:r>
    </w:p>
    <w:p w:rsidR="00625CF7" w:rsidRDefault="00625CF7" w:rsidP="00625CF7">
      <w:pPr>
        <w:pStyle w:val="ExerciseStepLevel1"/>
        <w:numPr>
          <w:ilvl w:val="0"/>
          <w:numId w:val="0"/>
        </w:numPr>
        <w:ind w:left="288"/>
      </w:pPr>
      <w:r>
        <w:t>Notice your Shared Documents are ready to go</w:t>
      </w:r>
      <w:r w:rsidR="00614E4B">
        <w:t xml:space="preserve"> including the Web Part on the page.  Also, your pretty theme is still intact.</w:t>
      </w:r>
    </w:p>
    <w:p w:rsidR="00836531" w:rsidRDefault="00584C36" w:rsidP="00584C36">
      <w:pPr>
        <w:pStyle w:val="Heading2"/>
      </w:pPr>
      <w:r>
        <w:t>Exercise 2: Using the template globally</w:t>
      </w:r>
    </w:p>
    <w:p w:rsidR="00584C36" w:rsidRDefault="00584C36" w:rsidP="00584C36">
      <w:pPr>
        <w:pStyle w:val="LabOverview"/>
      </w:pPr>
      <w:r>
        <w:t xml:space="preserve">If you were to navigate to the HR Private Site and tried to create a site using the New Customer Template it would not be an option.  This is because when you saved the site as template you saved it to the site collection template gallery and HR Private is in a different site collection.  In order for the template to be usable in the HR Private </w:t>
      </w:r>
      <w:proofErr w:type="gramStart"/>
      <w:r>
        <w:t>site</w:t>
      </w:r>
      <w:proofErr w:type="gramEnd"/>
      <w:r>
        <w:t xml:space="preserve"> collection you need to deploy the template using </w:t>
      </w:r>
      <w:proofErr w:type="spellStart"/>
      <w:r w:rsidR="002F2C0F">
        <w:t>stsadm</w:t>
      </w:r>
      <w:proofErr w:type="spellEnd"/>
      <w:r w:rsidR="002F2C0F">
        <w:t>.</w:t>
      </w:r>
    </w:p>
    <w:p w:rsidR="002F2C0F" w:rsidRDefault="002F2C0F" w:rsidP="002F2C0F">
      <w:pPr>
        <w:pStyle w:val="ExerciseStepLevel1"/>
        <w:numPr>
          <w:ilvl w:val="0"/>
          <w:numId w:val="30"/>
        </w:numPr>
      </w:pPr>
      <w:r>
        <w:t>Make sure the template is not available in the HR Private site</w:t>
      </w:r>
    </w:p>
    <w:p w:rsidR="002F2C0F" w:rsidRDefault="002F2C0F" w:rsidP="002F2C0F">
      <w:pPr>
        <w:pStyle w:val="ExerciseStepLevel1"/>
        <w:numPr>
          <w:ilvl w:val="1"/>
          <w:numId w:val="30"/>
        </w:numPr>
      </w:pPr>
      <w:r>
        <w:t xml:space="preserve">Navigate to </w:t>
      </w:r>
      <w:r w:rsidRPr="00EE6A9C">
        <w:rPr>
          <w:b/>
        </w:rPr>
        <w:t>http://portal.tpg.local/sites/hr</w:t>
      </w:r>
      <w:r>
        <w:t xml:space="preserve"> </w:t>
      </w:r>
    </w:p>
    <w:p w:rsidR="002F2C0F" w:rsidRDefault="002F2C0F" w:rsidP="002F2C0F">
      <w:pPr>
        <w:pStyle w:val="ExerciseStepLevel1"/>
        <w:numPr>
          <w:ilvl w:val="1"/>
          <w:numId w:val="30"/>
        </w:numPr>
      </w:pPr>
      <w:r>
        <w:t xml:space="preserve">Login as </w:t>
      </w:r>
      <w:proofErr w:type="spellStart"/>
      <w:r w:rsidRPr="00EE6A9C">
        <w:rPr>
          <w:b/>
        </w:rPr>
        <w:t>tpg</w:t>
      </w:r>
      <w:proofErr w:type="spellEnd"/>
      <w:r w:rsidRPr="00EE6A9C">
        <w:rPr>
          <w:b/>
        </w:rPr>
        <w:t>\</w:t>
      </w:r>
      <w:proofErr w:type="spellStart"/>
      <w:r w:rsidRPr="00EE6A9C">
        <w:rPr>
          <w:b/>
        </w:rPr>
        <w:t>betsy</w:t>
      </w:r>
      <w:proofErr w:type="spellEnd"/>
    </w:p>
    <w:p w:rsidR="002F2C0F" w:rsidRDefault="002F2C0F" w:rsidP="002F2C0F">
      <w:pPr>
        <w:pStyle w:val="ExerciseStepLevel1"/>
        <w:numPr>
          <w:ilvl w:val="1"/>
          <w:numId w:val="30"/>
        </w:numPr>
      </w:pPr>
      <w:r>
        <w:t xml:space="preserve">Click Site Actions &gt; </w:t>
      </w:r>
      <w:r w:rsidRPr="00EE6A9C">
        <w:rPr>
          <w:b/>
        </w:rPr>
        <w:t>Create</w:t>
      </w:r>
    </w:p>
    <w:p w:rsidR="002F2C0F" w:rsidRDefault="002F2C0F" w:rsidP="002F2C0F">
      <w:pPr>
        <w:pStyle w:val="ExerciseStepLevel1"/>
        <w:numPr>
          <w:ilvl w:val="1"/>
          <w:numId w:val="30"/>
        </w:numPr>
      </w:pPr>
      <w:r>
        <w:t xml:space="preserve">Under Web Pages select </w:t>
      </w:r>
      <w:r w:rsidRPr="00EE6A9C">
        <w:rPr>
          <w:b/>
        </w:rPr>
        <w:t>Sites and Workspaces</w:t>
      </w:r>
    </w:p>
    <w:p w:rsidR="002F2C0F" w:rsidRDefault="002F2C0F" w:rsidP="002F2C0F">
      <w:pPr>
        <w:pStyle w:val="ExerciseStepLevel1"/>
        <w:numPr>
          <w:ilvl w:val="1"/>
          <w:numId w:val="30"/>
        </w:numPr>
      </w:pPr>
      <w:r>
        <w:t>Look at Select a template.  Notice there is no custom tab available.</w:t>
      </w:r>
    </w:p>
    <w:p w:rsidR="00B568C9" w:rsidRDefault="00B568C9" w:rsidP="00B568C9">
      <w:pPr>
        <w:pStyle w:val="ExerciseStepLevel1"/>
        <w:numPr>
          <w:ilvl w:val="0"/>
          <w:numId w:val="30"/>
        </w:numPr>
      </w:pPr>
      <w:r>
        <w:t>Download the template</w:t>
      </w:r>
    </w:p>
    <w:p w:rsidR="00B568C9" w:rsidRDefault="00B568C9" w:rsidP="00B568C9">
      <w:pPr>
        <w:pStyle w:val="ExerciseStepLevel1"/>
        <w:numPr>
          <w:ilvl w:val="1"/>
          <w:numId w:val="30"/>
        </w:numPr>
      </w:pPr>
      <w:r>
        <w:t xml:space="preserve">Navigate back to </w:t>
      </w:r>
      <w:r w:rsidRPr="00EE6A9C">
        <w:rPr>
          <w:b/>
        </w:rPr>
        <w:t>http://portal.tpg.local</w:t>
      </w:r>
      <w:r>
        <w:t xml:space="preserve"> </w:t>
      </w:r>
    </w:p>
    <w:p w:rsidR="00B568C9" w:rsidRDefault="00B568C9" w:rsidP="00B568C9">
      <w:pPr>
        <w:pStyle w:val="ExerciseStepLevel1"/>
        <w:numPr>
          <w:ilvl w:val="1"/>
          <w:numId w:val="30"/>
        </w:numPr>
      </w:pPr>
      <w:r>
        <w:t xml:space="preserve">Sign in as </w:t>
      </w:r>
      <w:proofErr w:type="spellStart"/>
      <w:r w:rsidRPr="00EE6A9C">
        <w:rPr>
          <w:b/>
        </w:rPr>
        <w:t>tpg</w:t>
      </w:r>
      <w:proofErr w:type="spellEnd"/>
      <w:r w:rsidRPr="00EE6A9C">
        <w:rPr>
          <w:b/>
        </w:rPr>
        <w:t>\</w:t>
      </w:r>
      <w:proofErr w:type="spellStart"/>
      <w:r w:rsidRPr="00EE6A9C">
        <w:rPr>
          <w:b/>
        </w:rPr>
        <w:t>alan</w:t>
      </w:r>
      <w:proofErr w:type="spellEnd"/>
    </w:p>
    <w:p w:rsidR="00B568C9" w:rsidRDefault="00B568C9" w:rsidP="00B568C9">
      <w:pPr>
        <w:pStyle w:val="ExerciseStepLevel1"/>
        <w:numPr>
          <w:ilvl w:val="1"/>
          <w:numId w:val="30"/>
        </w:numPr>
      </w:pPr>
      <w:r>
        <w:lastRenderedPageBreak/>
        <w:t xml:space="preserve">Click Site Actions &gt; Site Settings &gt; </w:t>
      </w:r>
      <w:r w:rsidRPr="00EE6A9C">
        <w:rPr>
          <w:b/>
        </w:rPr>
        <w:t>Modify All Site Settings</w:t>
      </w:r>
    </w:p>
    <w:p w:rsidR="00B568C9" w:rsidRDefault="00B568C9" w:rsidP="00B568C9">
      <w:pPr>
        <w:pStyle w:val="ExerciseStepLevel1"/>
        <w:numPr>
          <w:ilvl w:val="1"/>
          <w:numId w:val="30"/>
        </w:numPr>
      </w:pPr>
      <w:r>
        <w:t xml:space="preserve">Under Galleries click </w:t>
      </w:r>
      <w:r w:rsidRPr="00EE6A9C">
        <w:rPr>
          <w:b/>
        </w:rPr>
        <w:t>Site templates</w:t>
      </w:r>
    </w:p>
    <w:p w:rsidR="00B568C9" w:rsidRDefault="00B568C9" w:rsidP="00B568C9">
      <w:pPr>
        <w:pStyle w:val="ExerciseStepLevel1"/>
        <w:numPr>
          <w:ilvl w:val="1"/>
          <w:numId w:val="30"/>
        </w:numPr>
      </w:pPr>
      <w:r>
        <w:t xml:space="preserve">Click on </w:t>
      </w:r>
      <w:proofErr w:type="spellStart"/>
      <w:r w:rsidRPr="00EE6A9C">
        <w:rPr>
          <w:b/>
        </w:rPr>
        <w:t>NewCustomer</w:t>
      </w:r>
      <w:proofErr w:type="spellEnd"/>
    </w:p>
    <w:p w:rsidR="00B568C9" w:rsidRDefault="00B568C9" w:rsidP="00B568C9">
      <w:pPr>
        <w:pStyle w:val="ExerciseStepLevel1"/>
        <w:numPr>
          <w:ilvl w:val="1"/>
          <w:numId w:val="30"/>
        </w:numPr>
      </w:pPr>
      <w:r>
        <w:t xml:space="preserve">Click </w:t>
      </w:r>
      <w:r w:rsidRPr="00EE6A9C">
        <w:rPr>
          <w:b/>
        </w:rPr>
        <w:t>Save</w:t>
      </w:r>
    </w:p>
    <w:p w:rsidR="00B568C9" w:rsidRDefault="00B568C9" w:rsidP="00B568C9">
      <w:pPr>
        <w:pStyle w:val="ExerciseStepLevel1"/>
        <w:numPr>
          <w:ilvl w:val="1"/>
          <w:numId w:val="30"/>
        </w:numPr>
      </w:pPr>
      <w:r>
        <w:t xml:space="preserve">Save it to </w:t>
      </w:r>
      <w:r w:rsidRPr="00EE6A9C">
        <w:rPr>
          <w:b/>
        </w:rPr>
        <w:t>c:\newcustomer.stp</w:t>
      </w:r>
    </w:p>
    <w:p w:rsidR="00B568C9" w:rsidRDefault="00EA6100" w:rsidP="00B568C9">
      <w:pPr>
        <w:pStyle w:val="ExerciseStepLevel1"/>
        <w:numPr>
          <w:ilvl w:val="0"/>
          <w:numId w:val="30"/>
        </w:numPr>
      </w:pPr>
      <w:r>
        <w:t>Load the template globally</w:t>
      </w:r>
    </w:p>
    <w:p w:rsidR="00EA6100" w:rsidRDefault="00EA6100" w:rsidP="00EA6100">
      <w:pPr>
        <w:pStyle w:val="ExerciseStepLevel1"/>
        <w:numPr>
          <w:ilvl w:val="1"/>
          <w:numId w:val="30"/>
        </w:numPr>
      </w:pPr>
      <w:r>
        <w:t xml:space="preserve">Open the </w:t>
      </w:r>
      <w:r w:rsidRPr="00EE6A9C">
        <w:rPr>
          <w:b/>
        </w:rPr>
        <w:t>command prompt</w:t>
      </w:r>
    </w:p>
    <w:p w:rsidR="00EA6100" w:rsidRDefault="00EA6100" w:rsidP="00EA6100">
      <w:pPr>
        <w:pStyle w:val="ExerciseStepLevel1"/>
        <w:numPr>
          <w:ilvl w:val="1"/>
          <w:numId w:val="30"/>
        </w:numPr>
      </w:pPr>
      <w:r>
        <w:t xml:space="preserve">Navigate to </w:t>
      </w:r>
      <w:r w:rsidRPr="00EE6A9C">
        <w:rPr>
          <w:b/>
        </w:rPr>
        <w:t>c:\program files\common files\Microsoft shared\web server extensions\12\bin</w:t>
      </w:r>
    </w:p>
    <w:p w:rsidR="00EA6100" w:rsidRDefault="00EA6100" w:rsidP="00EA6100">
      <w:pPr>
        <w:pStyle w:val="ExerciseStepLevel1"/>
        <w:numPr>
          <w:ilvl w:val="1"/>
          <w:numId w:val="28"/>
        </w:numPr>
      </w:pPr>
      <w:r>
        <w:t>Run the command</w:t>
      </w:r>
    </w:p>
    <w:p w:rsidR="00EA6100" w:rsidRDefault="00EA6100" w:rsidP="00EA6100">
      <w:pPr>
        <w:pStyle w:val="ExerciseStepLevel2Code"/>
      </w:pPr>
      <w:r>
        <w:t>Stsadm –o addtemplate –filename c:\newcustomer.stp –title “New Customer Template”</w:t>
      </w:r>
    </w:p>
    <w:p w:rsidR="00F71F14" w:rsidRDefault="00F71F14" w:rsidP="00F71F14">
      <w:pPr>
        <w:pStyle w:val="ExerciseStepLevel1"/>
        <w:numPr>
          <w:ilvl w:val="1"/>
          <w:numId w:val="28"/>
        </w:numPr>
      </w:pPr>
      <w:r>
        <w:t>Run the command</w:t>
      </w:r>
    </w:p>
    <w:p w:rsidR="00F71F14" w:rsidRDefault="00F71F14" w:rsidP="00F71F14">
      <w:pPr>
        <w:pStyle w:val="ExerciseStepLevel2Code"/>
      </w:pPr>
      <w:r>
        <w:t>IISreset.exe</w:t>
      </w:r>
    </w:p>
    <w:p w:rsidR="00F71F14" w:rsidRDefault="00F71F14" w:rsidP="00F71F14">
      <w:pPr>
        <w:pStyle w:val="ExerciseStepLevel1Picture"/>
      </w:pPr>
      <w:r>
        <w:rPr>
          <w:noProof/>
        </w:rPr>
        <w:drawing>
          <wp:inline distT="0" distB="0" distL="0" distR="0">
            <wp:extent cx="5941912" cy="2252650"/>
            <wp:effectExtent l="19050" t="0" r="16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b="23378"/>
                    <a:stretch>
                      <a:fillRect/>
                    </a:stretch>
                  </pic:blipFill>
                  <pic:spPr bwMode="auto">
                    <a:xfrm>
                      <a:off x="0" y="0"/>
                      <a:ext cx="5941912" cy="2252650"/>
                    </a:xfrm>
                    <a:prstGeom prst="rect">
                      <a:avLst/>
                    </a:prstGeom>
                    <a:noFill/>
                    <a:ln w="9525">
                      <a:noFill/>
                      <a:miter lim="800000"/>
                      <a:headEnd/>
                      <a:tailEnd/>
                    </a:ln>
                  </pic:spPr>
                </pic:pic>
              </a:graphicData>
            </a:graphic>
          </wp:inline>
        </w:drawing>
      </w:r>
    </w:p>
    <w:p w:rsidR="00346337" w:rsidRDefault="00346337" w:rsidP="00346337">
      <w:pPr>
        <w:pStyle w:val="ExerciseStepLevel1"/>
        <w:numPr>
          <w:ilvl w:val="1"/>
          <w:numId w:val="28"/>
        </w:numPr>
      </w:pPr>
      <w:r>
        <w:t>Leave the command prompt open. You will use it later in the lab.</w:t>
      </w:r>
    </w:p>
    <w:p w:rsidR="00F71F14" w:rsidRDefault="00F71F14" w:rsidP="00F71F14">
      <w:pPr>
        <w:pStyle w:val="ExerciseStepLevel1"/>
      </w:pPr>
      <w:r>
        <w:t>Navigate back to HR Site</w:t>
      </w:r>
      <w:r w:rsidR="007D2D89">
        <w:t xml:space="preserve"> to check out the results</w:t>
      </w:r>
    </w:p>
    <w:p w:rsidR="00F71F14" w:rsidRDefault="00F71F14" w:rsidP="00F71F14">
      <w:pPr>
        <w:pStyle w:val="ExerciseStepLevel1"/>
        <w:numPr>
          <w:ilvl w:val="1"/>
          <w:numId w:val="28"/>
        </w:numPr>
      </w:pPr>
      <w:r>
        <w:t xml:space="preserve">Navigate to </w:t>
      </w:r>
      <w:r w:rsidRPr="00EE6A9C">
        <w:rPr>
          <w:b/>
        </w:rPr>
        <w:t>http://portal.tpg.local/sites/hr</w:t>
      </w:r>
      <w:r>
        <w:t xml:space="preserve"> </w:t>
      </w:r>
    </w:p>
    <w:p w:rsidR="00F71F14" w:rsidRDefault="00F71F14" w:rsidP="00F71F14">
      <w:pPr>
        <w:pStyle w:val="ExerciseStepLevel1"/>
        <w:numPr>
          <w:ilvl w:val="1"/>
          <w:numId w:val="28"/>
        </w:numPr>
      </w:pPr>
      <w:r>
        <w:t xml:space="preserve">Login as </w:t>
      </w:r>
      <w:proofErr w:type="spellStart"/>
      <w:r w:rsidRPr="00EE6A9C">
        <w:rPr>
          <w:b/>
        </w:rPr>
        <w:t>tpg</w:t>
      </w:r>
      <w:proofErr w:type="spellEnd"/>
      <w:r w:rsidRPr="00EE6A9C">
        <w:rPr>
          <w:b/>
        </w:rPr>
        <w:t>\</w:t>
      </w:r>
      <w:proofErr w:type="spellStart"/>
      <w:r w:rsidRPr="00EE6A9C">
        <w:rPr>
          <w:b/>
        </w:rPr>
        <w:t>betsy</w:t>
      </w:r>
      <w:proofErr w:type="spellEnd"/>
    </w:p>
    <w:p w:rsidR="00F71F14" w:rsidRDefault="00F71F14" w:rsidP="00F71F14">
      <w:pPr>
        <w:pStyle w:val="ExerciseStepLevel1"/>
        <w:numPr>
          <w:ilvl w:val="1"/>
          <w:numId w:val="28"/>
        </w:numPr>
      </w:pPr>
      <w:r>
        <w:t xml:space="preserve">Click Site Actions &gt; </w:t>
      </w:r>
      <w:r w:rsidRPr="00EE6A9C">
        <w:rPr>
          <w:b/>
        </w:rPr>
        <w:t>Create</w:t>
      </w:r>
    </w:p>
    <w:p w:rsidR="00F71F14" w:rsidRDefault="00F71F14" w:rsidP="00F71F14">
      <w:pPr>
        <w:pStyle w:val="ExerciseStepLevel1"/>
        <w:numPr>
          <w:ilvl w:val="1"/>
          <w:numId w:val="28"/>
        </w:numPr>
      </w:pPr>
      <w:r>
        <w:t xml:space="preserve">Under Web Pages select </w:t>
      </w:r>
      <w:r w:rsidRPr="00802A49">
        <w:rPr>
          <w:b/>
        </w:rPr>
        <w:t>Sites and Workspaces</w:t>
      </w:r>
    </w:p>
    <w:p w:rsidR="00F71F14" w:rsidRDefault="00F71F14" w:rsidP="00F71F14">
      <w:pPr>
        <w:pStyle w:val="ExerciseStepLevel1"/>
        <w:numPr>
          <w:ilvl w:val="1"/>
          <w:numId w:val="28"/>
        </w:numPr>
      </w:pPr>
      <w:r>
        <w:t xml:space="preserve">Look at Select a template.  Notice there is </w:t>
      </w:r>
      <w:r w:rsidR="007D2D89">
        <w:t>now a custom tab</w:t>
      </w:r>
      <w:r>
        <w:t>.</w:t>
      </w:r>
      <w:r w:rsidR="007D2D89">
        <w:t xml:space="preserve">  And on the tab is New Customer</w:t>
      </w:r>
      <w:r w:rsidR="00D206EB">
        <w:t xml:space="preserve"> template</w:t>
      </w:r>
      <w:r w:rsidR="007D2D89">
        <w:t>.</w:t>
      </w:r>
    </w:p>
    <w:p w:rsidR="007D2D89" w:rsidRDefault="007D2D89" w:rsidP="007D2D89">
      <w:pPr>
        <w:pStyle w:val="Heading2"/>
      </w:pPr>
      <w:r>
        <w:t>Exercise 3: Add a feature</w:t>
      </w:r>
    </w:p>
    <w:p w:rsidR="007D2D89" w:rsidRDefault="007D2D89" w:rsidP="007D2D89">
      <w:pPr>
        <w:pStyle w:val="LabOverview"/>
      </w:pPr>
      <w:r>
        <w:t>Your developers have just given you the files to deploy their new feature.  They didn’t have time to package it properly so you will have to deploy it manually.</w:t>
      </w:r>
    </w:p>
    <w:p w:rsidR="007D2D89" w:rsidRDefault="007D2D89" w:rsidP="007D2D89">
      <w:pPr>
        <w:pStyle w:val="ExerciseStepLevel1"/>
        <w:numPr>
          <w:ilvl w:val="0"/>
          <w:numId w:val="31"/>
        </w:numPr>
      </w:pPr>
      <w:r>
        <w:t>Copy the files into place</w:t>
      </w:r>
    </w:p>
    <w:p w:rsidR="007D2D89" w:rsidRDefault="007D2D89" w:rsidP="007D2D89">
      <w:pPr>
        <w:pStyle w:val="ExerciseStepLevel1"/>
        <w:numPr>
          <w:ilvl w:val="1"/>
          <w:numId w:val="31"/>
        </w:numPr>
      </w:pPr>
      <w:r>
        <w:lastRenderedPageBreak/>
        <w:t xml:space="preserve">Open My Computer and navigate to </w:t>
      </w:r>
      <w:r w:rsidRPr="00802A49">
        <w:rPr>
          <w:b/>
        </w:rPr>
        <w:t>c:\_student files\module 6</w:t>
      </w:r>
    </w:p>
    <w:p w:rsidR="007D2D89" w:rsidRDefault="007D2D89" w:rsidP="007D2D89">
      <w:pPr>
        <w:pStyle w:val="ExerciseStepLevel1"/>
        <w:numPr>
          <w:ilvl w:val="1"/>
          <w:numId w:val="31"/>
        </w:numPr>
      </w:pPr>
      <w:r>
        <w:t xml:space="preserve">Copy the </w:t>
      </w:r>
      <w:proofErr w:type="spellStart"/>
      <w:r w:rsidRPr="00802A49">
        <w:rPr>
          <w:b/>
        </w:rPr>
        <w:t>HelloWorld</w:t>
      </w:r>
      <w:proofErr w:type="spellEnd"/>
      <w:r>
        <w:t xml:space="preserve"> folder</w:t>
      </w:r>
    </w:p>
    <w:p w:rsidR="007D2D89" w:rsidRDefault="007D2D89" w:rsidP="007D2D89">
      <w:pPr>
        <w:pStyle w:val="ExerciseStepLevel1"/>
        <w:numPr>
          <w:ilvl w:val="1"/>
          <w:numId w:val="31"/>
        </w:numPr>
      </w:pPr>
      <w:r>
        <w:t xml:space="preserve">Open another instance of My Computer and navigate to </w:t>
      </w:r>
      <w:r w:rsidRPr="00802A49">
        <w:rPr>
          <w:b/>
        </w:rPr>
        <w:t>c:\program files\common files\Microsoft shared\web server extensions\12\template\features</w:t>
      </w:r>
    </w:p>
    <w:p w:rsidR="007D2D89" w:rsidRDefault="00346337" w:rsidP="00455F3E">
      <w:pPr>
        <w:pStyle w:val="ExerciseStepLevel1"/>
        <w:numPr>
          <w:ilvl w:val="1"/>
          <w:numId w:val="28"/>
        </w:numPr>
      </w:pPr>
      <w:r>
        <w:t xml:space="preserve">Paste in the </w:t>
      </w:r>
      <w:proofErr w:type="spellStart"/>
      <w:r w:rsidRPr="00802A49">
        <w:rPr>
          <w:b/>
        </w:rPr>
        <w:t>HelloWorld</w:t>
      </w:r>
      <w:proofErr w:type="spellEnd"/>
      <w:r>
        <w:t xml:space="preserve"> folder</w:t>
      </w:r>
      <w:r w:rsidR="00455F3E">
        <w:tab/>
      </w:r>
    </w:p>
    <w:p w:rsidR="00802A49" w:rsidRDefault="00455F3E" w:rsidP="00455F3E">
      <w:pPr>
        <w:pStyle w:val="ExerciseStepLevel1"/>
      </w:pPr>
      <w:r>
        <w:t xml:space="preserve">Open the </w:t>
      </w:r>
      <w:r w:rsidRPr="00802A49">
        <w:rPr>
          <w:b/>
        </w:rPr>
        <w:t>command prompt</w:t>
      </w:r>
      <w:r>
        <w:t xml:space="preserve"> </w:t>
      </w:r>
    </w:p>
    <w:p w:rsidR="00455F3E" w:rsidRDefault="00455F3E" w:rsidP="00455F3E">
      <w:pPr>
        <w:pStyle w:val="ExerciseStepLevel1"/>
      </w:pPr>
      <w:r>
        <w:t xml:space="preserve">Navigate back to </w:t>
      </w:r>
      <w:r w:rsidRPr="00802A49">
        <w:rPr>
          <w:b/>
        </w:rPr>
        <w:t>12\</w:t>
      </w:r>
      <w:proofErr w:type="spellStart"/>
      <w:r w:rsidRPr="00802A49">
        <w:rPr>
          <w:b/>
        </w:rPr>
        <w:t>bin</w:t>
      </w:r>
      <w:proofErr w:type="spellEnd"/>
      <w:r>
        <w:t xml:space="preserve"> so you can run </w:t>
      </w:r>
      <w:proofErr w:type="spellStart"/>
      <w:r>
        <w:t>Stsadm</w:t>
      </w:r>
      <w:proofErr w:type="spellEnd"/>
    </w:p>
    <w:p w:rsidR="00455F3E" w:rsidRDefault="00455F3E" w:rsidP="00455F3E">
      <w:pPr>
        <w:pStyle w:val="ExerciseStepLevel1"/>
      </w:pPr>
      <w:r>
        <w:t>Run the command</w:t>
      </w:r>
    </w:p>
    <w:p w:rsidR="00455F3E" w:rsidRDefault="006309DD" w:rsidP="00455F3E">
      <w:pPr>
        <w:pStyle w:val="ExerciseStepLevel2Code"/>
      </w:pPr>
      <w:r>
        <w:t>Stsadm –o installfeature –name HelloWorld -force</w:t>
      </w:r>
    </w:p>
    <w:p w:rsidR="006309DD" w:rsidRDefault="006309DD" w:rsidP="006309DD">
      <w:pPr>
        <w:pStyle w:val="ExerciseStepLevel1"/>
      </w:pPr>
      <w:r>
        <w:t>Run the command</w:t>
      </w:r>
    </w:p>
    <w:p w:rsidR="006309DD" w:rsidRDefault="006309DD" w:rsidP="006309DD">
      <w:pPr>
        <w:pStyle w:val="ExerciseStepLevel2Code"/>
      </w:pPr>
      <w:r>
        <w:t>Stsadm –o activatefeature –name HelloWorld –url http://portal.tpg.local -force</w:t>
      </w:r>
    </w:p>
    <w:p w:rsidR="006309DD" w:rsidRDefault="006309DD" w:rsidP="007335A8">
      <w:pPr>
        <w:pStyle w:val="ExerciseStepLevel1Picture"/>
      </w:pPr>
      <w:r>
        <w:rPr>
          <w:noProof/>
        </w:rPr>
        <w:drawing>
          <wp:inline distT="0" distB="0" distL="0" distR="0">
            <wp:extent cx="5941912" cy="1748265"/>
            <wp:effectExtent l="19050" t="0" r="168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b="40300"/>
                    <a:stretch>
                      <a:fillRect/>
                    </a:stretch>
                  </pic:blipFill>
                  <pic:spPr bwMode="auto">
                    <a:xfrm>
                      <a:off x="0" y="0"/>
                      <a:ext cx="5941912" cy="1748265"/>
                    </a:xfrm>
                    <a:prstGeom prst="rect">
                      <a:avLst/>
                    </a:prstGeom>
                    <a:noFill/>
                    <a:ln w="9525">
                      <a:noFill/>
                      <a:miter lim="800000"/>
                      <a:headEnd/>
                      <a:tailEnd/>
                    </a:ln>
                  </pic:spPr>
                </pic:pic>
              </a:graphicData>
            </a:graphic>
          </wp:inline>
        </w:drawing>
      </w:r>
    </w:p>
    <w:p w:rsidR="00133A21" w:rsidRDefault="00133A21" w:rsidP="00202EE2">
      <w:pPr>
        <w:pStyle w:val="ExerciseStepLevel1"/>
      </w:pPr>
      <w:r>
        <w:t xml:space="preserve">Leave the command prompt </w:t>
      </w:r>
      <w:proofErr w:type="gramStart"/>
      <w:r>
        <w:t>open,</w:t>
      </w:r>
      <w:proofErr w:type="gramEnd"/>
      <w:r>
        <w:t xml:space="preserve"> you will be using it again.</w:t>
      </w:r>
    </w:p>
    <w:p w:rsidR="00202EE2" w:rsidRDefault="00202EE2" w:rsidP="00202EE2">
      <w:pPr>
        <w:pStyle w:val="ExerciseStepLevel1"/>
      </w:pPr>
      <w:r>
        <w:t xml:space="preserve">Open </w:t>
      </w:r>
      <w:r w:rsidRPr="00802A49">
        <w:rPr>
          <w:b/>
        </w:rPr>
        <w:t>http://portal.tpg.local</w:t>
      </w:r>
    </w:p>
    <w:p w:rsidR="00202EE2" w:rsidRDefault="00202EE2" w:rsidP="00202EE2">
      <w:pPr>
        <w:pStyle w:val="ExerciseStepLevel1"/>
      </w:pPr>
      <w:r>
        <w:t xml:space="preserve">Sign in as </w:t>
      </w:r>
      <w:proofErr w:type="spellStart"/>
      <w:r w:rsidRPr="00802A49">
        <w:rPr>
          <w:b/>
        </w:rPr>
        <w:t>tpg</w:t>
      </w:r>
      <w:proofErr w:type="spellEnd"/>
      <w:r w:rsidRPr="00802A49">
        <w:rPr>
          <w:b/>
        </w:rPr>
        <w:t>\</w:t>
      </w:r>
      <w:proofErr w:type="spellStart"/>
      <w:r w:rsidRPr="00802A49">
        <w:rPr>
          <w:b/>
        </w:rPr>
        <w:t>alan</w:t>
      </w:r>
      <w:proofErr w:type="spellEnd"/>
    </w:p>
    <w:p w:rsidR="00202EE2" w:rsidRDefault="00DB7329" w:rsidP="00202EE2">
      <w:pPr>
        <w:pStyle w:val="ExerciseStepLevel1"/>
      </w:pPr>
      <w:r>
        <w:t xml:space="preserve">Click </w:t>
      </w:r>
      <w:r w:rsidRPr="00802A49">
        <w:rPr>
          <w:b/>
        </w:rPr>
        <w:t>Site Actions</w:t>
      </w:r>
    </w:p>
    <w:p w:rsidR="00DB7329" w:rsidRDefault="00DB7329" w:rsidP="00202EE2">
      <w:pPr>
        <w:pStyle w:val="ExerciseStepLevel1"/>
      </w:pPr>
      <w:r>
        <w:t>At the bottom of the menu you can see the new feature Hello World.  If you click it you will be taken to the MSDN site.</w:t>
      </w:r>
    </w:p>
    <w:p w:rsidR="00DB7329" w:rsidRDefault="00DB7329" w:rsidP="00DB7329">
      <w:pPr>
        <w:pStyle w:val="ExerciseStepLevel1"/>
        <w:numPr>
          <w:ilvl w:val="0"/>
          <w:numId w:val="0"/>
        </w:numPr>
        <w:ind w:left="288"/>
      </w:pPr>
      <w:r>
        <w:t xml:space="preserve">You will also notice that if you went back to </w:t>
      </w:r>
      <w:r w:rsidRPr="00DB7329">
        <w:t>http://portal.tpg.local/sites/hr</w:t>
      </w:r>
      <w:r>
        <w:t xml:space="preserve"> or to </w:t>
      </w:r>
      <w:r w:rsidRPr="00DB7329">
        <w:t>http://portal.tpg.local/departments</w:t>
      </w:r>
      <w:r>
        <w:t xml:space="preserve"> you would not see the menu.  This feature was deployed only to the http://portal.tpg.local site</w:t>
      </w:r>
      <w:r w:rsidR="00C111FD">
        <w:t xml:space="preserve"> because it is scoped at the web level</w:t>
      </w:r>
      <w:r>
        <w:t xml:space="preserve">.  You could deploy it </w:t>
      </w:r>
      <w:r w:rsidR="00C111FD">
        <w:t xml:space="preserve">to another site by rerunning the command and specifying the URL or using the </w:t>
      </w:r>
      <w:r w:rsidR="00D206EB">
        <w:t>web</w:t>
      </w:r>
      <w:r w:rsidR="00C111FD">
        <w:t xml:space="preserve"> interface.</w:t>
      </w:r>
    </w:p>
    <w:p w:rsidR="003E4237" w:rsidRDefault="003E4237" w:rsidP="003E4237">
      <w:pPr>
        <w:pStyle w:val="ExerciseStepLevel1"/>
      </w:pPr>
      <w:r>
        <w:t>Add the feature to the Departments site using the web interface</w:t>
      </w:r>
    </w:p>
    <w:p w:rsidR="003E4237" w:rsidRDefault="003E4237" w:rsidP="003E4237">
      <w:pPr>
        <w:pStyle w:val="ExerciseStepLevel1"/>
        <w:numPr>
          <w:ilvl w:val="1"/>
          <w:numId w:val="28"/>
        </w:numPr>
      </w:pPr>
      <w:r>
        <w:t xml:space="preserve">Navigate to </w:t>
      </w:r>
      <w:r w:rsidRPr="00802A49">
        <w:rPr>
          <w:b/>
        </w:rPr>
        <w:t>http://portal.tpg.local/departments</w:t>
      </w:r>
      <w:r>
        <w:t xml:space="preserve"> </w:t>
      </w:r>
    </w:p>
    <w:p w:rsidR="003E4237" w:rsidRDefault="003E4237" w:rsidP="003E4237">
      <w:pPr>
        <w:pStyle w:val="ExerciseStepLevel1"/>
        <w:numPr>
          <w:ilvl w:val="1"/>
          <w:numId w:val="28"/>
        </w:numPr>
      </w:pPr>
      <w:r>
        <w:t xml:space="preserve">Click Site Actions &gt; Site Settings &gt; </w:t>
      </w:r>
      <w:r w:rsidRPr="00802A49">
        <w:rPr>
          <w:b/>
        </w:rPr>
        <w:t>Modify All Site Settings</w:t>
      </w:r>
    </w:p>
    <w:p w:rsidR="003E4237" w:rsidRDefault="003E4237" w:rsidP="003E4237">
      <w:pPr>
        <w:pStyle w:val="ExerciseStepLevel1"/>
        <w:numPr>
          <w:ilvl w:val="1"/>
          <w:numId w:val="28"/>
        </w:numPr>
      </w:pPr>
      <w:r>
        <w:t xml:space="preserve">Under Site Administration click </w:t>
      </w:r>
      <w:r w:rsidRPr="00802A49">
        <w:rPr>
          <w:b/>
        </w:rPr>
        <w:t>Site features</w:t>
      </w:r>
    </w:p>
    <w:p w:rsidR="003E4237" w:rsidRDefault="003E4237" w:rsidP="003E4237">
      <w:pPr>
        <w:pStyle w:val="ExerciseStepLevel1"/>
        <w:numPr>
          <w:ilvl w:val="1"/>
          <w:numId w:val="28"/>
        </w:numPr>
      </w:pPr>
      <w:r>
        <w:t xml:space="preserve">You should see </w:t>
      </w:r>
      <w:r w:rsidRPr="00802A49">
        <w:rPr>
          <w:b/>
        </w:rPr>
        <w:t>A Sample Feature: Hello World</w:t>
      </w:r>
      <w:r w:rsidR="008200CF">
        <w:t xml:space="preserve"> click </w:t>
      </w:r>
      <w:r w:rsidR="008200CF" w:rsidRPr="00802A49">
        <w:rPr>
          <w:b/>
        </w:rPr>
        <w:t>Activate</w:t>
      </w:r>
    </w:p>
    <w:p w:rsidR="008200CF" w:rsidRDefault="00802A49" w:rsidP="003E4237">
      <w:pPr>
        <w:pStyle w:val="ExerciseStepLevel1"/>
        <w:numPr>
          <w:ilvl w:val="1"/>
          <w:numId w:val="28"/>
        </w:numPr>
      </w:pPr>
      <w:r>
        <w:t>Now c</w:t>
      </w:r>
      <w:r w:rsidR="008200CF">
        <w:t xml:space="preserve">lick </w:t>
      </w:r>
      <w:r w:rsidR="008200CF" w:rsidRPr="00802A49">
        <w:rPr>
          <w:b/>
        </w:rPr>
        <w:t>Site Actions</w:t>
      </w:r>
      <w:r w:rsidR="008200CF">
        <w:t xml:space="preserve"> and notice Hello World is available</w:t>
      </w:r>
    </w:p>
    <w:p w:rsidR="000E57E8" w:rsidRDefault="000E57E8" w:rsidP="000E57E8">
      <w:pPr>
        <w:pStyle w:val="Heading2"/>
      </w:pPr>
      <w:r>
        <w:lastRenderedPageBreak/>
        <w:t xml:space="preserve">Exercise 4: </w:t>
      </w:r>
      <w:r w:rsidR="000A1B26">
        <w:t>Deploy a WSS Solution Pack</w:t>
      </w:r>
    </w:p>
    <w:p w:rsidR="000A1B26" w:rsidRDefault="000A1B26" w:rsidP="009F571E">
      <w:pPr>
        <w:pStyle w:val="ExerciseStepLevel1"/>
        <w:numPr>
          <w:ilvl w:val="0"/>
          <w:numId w:val="32"/>
        </w:numPr>
      </w:pPr>
      <w:r>
        <w:t xml:space="preserve">Open </w:t>
      </w:r>
      <w:r w:rsidRPr="00802A49">
        <w:rPr>
          <w:b/>
        </w:rPr>
        <w:t>http://portal.tpg.local</w:t>
      </w:r>
      <w:r>
        <w:t xml:space="preserve"> with </w:t>
      </w:r>
      <w:proofErr w:type="spellStart"/>
      <w:r w:rsidRPr="00802A49">
        <w:rPr>
          <w:b/>
        </w:rPr>
        <w:t>FireFox</w:t>
      </w:r>
      <w:proofErr w:type="spellEnd"/>
      <w:r>
        <w:t xml:space="preserve"> located on your desktop</w:t>
      </w:r>
      <w:r w:rsidR="009F571E">
        <w:t xml:space="preserve"> as </w:t>
      </w:r>
      <w:proofErr w:type="spellStart"/>
      <w:r w:rsidR="009F571E" w:rsidRPr="00802A49">
        <w:rPr>
          <w:b/>
        </w:rPr>
        <w:t>tpg</w:t>
      </w:r>
      <w:proofErr w:type="spellEnd"/>
      <w:r w:rsidR="009F571E" w:rsidRPr="00802A49">
        <w:rPr>
          <w:b/>
        </w:rPr>
        <w:t>\</w:t>
      </w:r>
      <w:proofErr w:type="spellStart"/>
      <w:r w:rsidR="009F571E" w:rsidRPr="00802A49">
        <w:rPr>
          <w:b/>
        </w:rPr>
        <w:t>alan</w:t>
      </w:r>
      <w:proofErr w:type="spellEnd"/>
      <w:r w:rsidR="009F571E">
        <w:t xml:space="preserve"> to discover why you need the RAD Editor</w:t>
      </w:r>
    </w:p>
    <w:p w:rsidR="000A1B26" w:rsidRDefault="009F571E" w:rsidP="009F571E">
      <w:pPr>
        <w:pStyle w:val="ExerciseStepLevel1"/>
        <w:numPr>
          <w:ilvl w:val="0"/>
          <w:numId w:val="32"/>
        </w:numPr>
      </w:pPr>
      <w:r>
        <w:t>Create a Wiki site</w:t>
      </w:r>
    </w:p>
    <w:p w:rsidR="009F571E" w:rsidRDefault="009F571E" w:rsidP="009F571E">
      <w:pPr>
        <w:pStyle w:val="ExerciseStepLevel1"/>
        <w:numPr>
          <w:ilvl w:val="1"/>
          <w:numId w:val="32"/>
        </w:numPr>
      </w:pPr>
      <w:r>
        <w:t xml:space="preserve">Click Site Actions &gt; </w:t>
      </w:r>
      <w:r w:rsidRPr="00802A49">
        <w:rPr>
          <w:b/>
        </w:rPr>
        <w:t>Create Site</w:t>
      </w:r>
    </w:p>
    <w:p w:rsidR="009F571E" w:rsidRDefault="009F571E" w:rsidP="009F571E">
      <w:pPr>
        <w:pStyle w:val="ExerciseStepLevel1"/>
        <w:numPr>
          <w:ilvl w:val="1"/>
          <w:numId w:val="32"/>
        </w:numPr>
      </w:pPr>
      <w:r>
        <w:t xml:space="preserve">Title = </w:t>
      </w:r>
      <w:r w:rsidRPr="00802A49">
        <w:rPr>
          <w:b/>
        </w:rPr>
        <w:t>Wiki</w:t>
      </w:r>
    </w:p>
    <w:p w:rsidR="009F571E" w:rsidRDefault="009F571E" w:rsidP="009F571E">
      <w:pPr>
        <w:pStyle w:val="ExerciseStepLevel1"/>
        <w:numPr>
          <w:ilvl w:val="1"/>
          <w:numId w:val="32"/>
        </w:numPr>
      </w:pPr>
      <w:r>
        <w:t xml:space="preserve">URL = </w:t>
      </w:r>
      <w:r w:rsidRPr="00802A49">
        <w:rPr>
          <w:b/>
        </w:rPr>
        <w:t>/wiki</w:t>
      </w:r>
    </w:p>
    <w:p w:rsidR="009F571E" w:rsidRDefault="009F571E" w:rsidP="009F571E">
      <w:pPr>
        <w:pStyle w:val="ExerciseStepLevel1"/>
        <w:numPr>
          <w:ilvl w:val="1"/>
          <w:numId w:val="32"/>
        </w:numPr>
      </w:pPr>
      <w:r>
        <w:t xml:space="preserve">Template = </w:t>
      </w:r>
      <w:r w:rsidRPr="00802A49">
        <w:rPr>
          <w:b/>
        </w:rPr>
        <w:t>Wiki Site</w:t>
      </w:r>
    </w:p>
    <w:p w:rsidR="009F571E" w:rsidRDefault="009F571E" w:rsidP="009F571E">
      <w:pPr>
        <w:pStyle w:val="ExerciseStepLevel1"/>
        <w:numPr>
          <w:ilvl w:val="1"/>
          <w:numId w:val="32"/>
        </w:numPr>
      </w:pPr>
      <w:r>
        <w:t xml:space="preserve">Click </w:t>
      </w:r>
      <w:r w:rsidRPr="00E2458E">
        <w:rPr>
          <w:b/>
        </w:rPr>
        <w:t>Create</w:t>
      </w:r>
    </w:p>
    <w:p w:rsidR="009F571E" w:rsidRDefault="009F571E" w:rsidP="009F571E">
      <w:pPr>
        <w:pStyle w:val="ExerciseStepLevel1"/>
        <w:numPr>
          <w:ilvl w:val="0"/>
          <w:numId w:val="32"/>
        </w:numPr>
      </w:pPr>
      <w:r>
        <w:t xml:space="preserve">Click </w:t>
      </w:r>
      <w:r w:rsidRPr="00E2458E">
        <w:rPr>
          <w:b/>
        </w:rPr>
        <w:t>Edit</w:t>
      </w:r>
      <w:r>
        <w:t xml:space="preserve"> from the </w:t>
      </w:r>
      <w:r w:rsidR="00D206EB">
        <w:t>right</w:t>
      </w:r>
      <w:r>
        <w:t xml:space="preserve"> side of the page </w:t>
      </w:r>
    </w:p>
    <w:p w:rsidR="009F571E" w:rsidRDefault="009F571E" w:rsidP="009F571E">
      <w:pPr>
        <w:pStyle w:val="ExerciseStepLevel1Picture"/>
      </w:pPr>
      <w:r>
        <w:rPr>
          <w:noProof/>
        </w:rPr>
        <w:drawing>
          <wp:inline distT="0" distB="0" distL="0" distR="0">
            <wp:extent cx="2152650" cy="752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152650" cy="752475"/>
                    </a:xfrm>
                    <a:prstGeom prst="rect">
                      <a:avLst/>
                    </a:prstGeom>
                    <a:noFill/>
                    <a:ln w="9525">
                      <a:noFill/>
                      <a:miter lim="800000"/>
                      <a:headEnd/>
                      <a:tailEnd/>
                    </a:ln>
                  </pic:spPr>
                </pic:pic>
              </a:graphicData>
            </a:graphic>
          </wp:inline>
        </w:drawing>
      </w:r>
    </w:p>
    <w:p w:rsidR="009F571E" w:rsidRDefault="00E2458E" w:rsidP="009F571E">
      <w:pPr>
        <w:pStyle w:val="ExerciseStepLevel1"/>
      </w:pPr>
      <w:r>
        <w:t>You see nothing b</w:t>
      </w:r>
      <w:r w:rsidR="009F571E">
        <w:t>ut raw HTML</w:t>
      </w:r>
    </w:p>
    <w:p w:rsidR="009F571E" w:rsidRPr="000A1B26" w:rsidRDefault="009F571E" w:rsidP="009F571E">
      <w:pPr>
        <w:pStyle w:val="ExerciseStepLevel1Picture"/>
      </w:pPr>
      <w:r>
        <w:rPr>
          <w:noProof/>
        </w:rPr>
        <w:drawing>
          <wp:inline distT="0" distB="0" distL="0" distR="0">
            <wp:extent cx="5943600" cy="327729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277297"/>
                    </a:xfrm>
                    <a:prstGeom prst="rect">
                      <a:avLst/>
                    </a:prstGeom>
                    <a:noFill/>
                    <a:ln w="9525">
                      <a:noFill/>
                      <a:miter lim="800000"/>
                      <a:headEnd/>
                      <a:tailEnd/>
                    </a:ln>
                  </pic:spPr>
                </pic:pic>
              </a:graphicData>
            </a:graphic>
          </wp:inline>
        </w:drawing>
      </w:r>
    </w:p>
    <w:p w:rsidR="003E4237" w:rsidRDefault="009F571E" w:rsidP="003E4237">
      <w:pPr>
        <w:pStyle w:val="ExerciseStepLevel1"/>
        <w:numPr>
          <w:ilvl w:val="0"/>
          <w:numId w:val="0"/>
        </w:numPr>
        <w:ind w:left="288"/>
      </w:pPr>
      <w:r>
        <w:t>Compare that to what it would look like if you opened the page with Internet Explorer.</w:t>
      </w:r>
    </w:p>
    <w:p w:rsidR="009F571E" w:rsidRDefault="009F571E" w:rsidP="009F571E">
      <w:pPr>
        <w:pStyle w:val="ExerciseStepLevel1Picture"/>
      </w:pPr>
      <w:r>
        <w:rPr>
          <w:noProof/>
        </w:rPr>
        <w:lastRenderedPageBreak/>
        <w:drawing>
          <wp:inline distT="0" distB="0" distL="0" distR="0">
            <wp:extent cx="5943600" cy="34345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434534"/>
                    </a:xfrm>
                    <a:prstGeom prst="rect">
                      <a:avLst/>
                    </a:prstGeom>
                    <a:noFill/>
                    <a:ln w="9525">
                      <a:noFill/>
                      <a:miter lim="800000"/>
                      <a:headEnd/>
                      <a:tailEnd/>
                    </a:ln>
                  </pic:spPr>
                </pic:pic>
              </a:graphicData>
            </a:graphic>
          </wp:inline>
        </w:drawing>
      </w:r>
    </w:p>
    <w:p w:rsidR="00133A21" w:rsidRDefault="00133A21" w:rsidP="00133A21">
      <w:pPr>
        <w:pStyle w:val="ExerciseStepLevel1"/>
      </w:pPr>
      <w:r>
        <w:t>Install the RAD Editor WSS Solution Package</w:t>
      </w:r>
    </w:p>
    <w:p w:rsidR="00133A21" w:rsidRDefault="00133A21" w:rsidP="00133A21">
      <w:pPr>
        <w:pStyle w:val="ExerciseStepLevel1"/>
        <w:numPr>
          <w:ilvl w:val="1"/>
          <w:numId w:val="28"/>
        </w:numPr>
      </w:pPr>
      <w:r>
        <w:t xml:space="preserve">Open a </w:t>
      </w:r>
      <w:r w:rsidRPr="00E2458E">
        <w:rPr>
          <w:b/>
        </w:rPr>
        <w:t>command prompt</w:t>
      </w:r>
    </w:p>
    <w:p w:rsidR="00133A21" w:rsidRDefault="00133A21" w:rsidP="00133A21">
      <w:pPr>
        <w:pStyle w:val="ExerciseStepLevel1"/>
        <w:numPr>
          <w:ilvl w:val="1"/>
          <w:numId w:val="28"/>
        </w:numPr>
      </w:pPr>
      <w:r>
        <w:t xml:space="preserve">Navigate back to </w:t>
      </w:r>
      <w:r w:rsidRPr="00E2458E">
        <w:rPr>
          <w:b/>
        </w:rPr>
        <w:t>12\</w:t>
      </w:r>
      <w:proofErr w:type="spellStart"/>
      <w:r w:rsidRPr="00E2458E">
        <w:rPr>
          <w:b/>
        </w:rPr>
        <w:t>bin</w:t>
      </w:r>
      <w:proofErr w:type="spellEnd"/>
      <w:r>
        <w:t xml:space="preserve"> so you can run </w:t>
      </w:r>
      <w:proofErr w:type="spellStart"/>
      <w:r>
        <w:t>Stsadm</w:t>
      </w:r>
      <w:proofErr w:type="spellEnd"/>
    </w:p>
    <w:p w:rsidR="00133A21" w:rsidRDefault="00133A21" w:rsidP="00133A21">
      <w:pPr>
        <w:pStyle w:val="ExerciseStepLevel1"/>
        <w:numPr>
          <w:ilvl w:val="1"/>
          <w:numId w:val="28"/>
        </w:numPr>
      </w:pPr>
      <w:r>
        <w:t>Run the command</w:t>
      </w:r>
    </w:p>
    <w:p w:rsidR="0011719B" w:rsidRDefault="00133A21" w:rsidP="00133A21">
      <w:pPr>
        <w:pStyle w:val="ExerciseStepLevel2Code"/>
      </w:pPr>
      <w:r>
        <w:t xml:space="preserve">Stsadm –o </w:t>
      </w:r>
      <w:r w:rsidR="0011719B">
        <w:t>addsolution –filename “C:\_student files\mo</w:t>
      </w:r>
    </w:p>
    <w:p w:rsidR="00133A21" w:rsidRDefault="0011719B" w:rsidP="00133A21">
      <w:pPr>
        <w:pStyle w:val="ExerciseStepLevel2Code"/>
      </w:pPr>
      <w:r>
        <w:t>dule 6\rad editor\radeditormoss.wsp”</w:t>
      </w:r>
    </w:p>
    <w:p w:rsidR="009F571E" w:rsidRDefault="0011719B" w:rsidP="0011719B">
      <w:pPr>
        <w:pStyle w:val="ExerciseStepLevel1Picture"/>
      </w:pPr>
      <w:r>
        <w:rPr>
          <w:noProof/>
        </w:rPr>
        <w:drawing>
          <wp:inline distT="0" distB="0" distL="0" distR="0">
            <wp:extent cx="5943600" cy="12977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1297789"/>
                    </a:xfrm>
                    <a:prstGeom prst="rect">
                      <a:avLst/>
                    </a:prstGeom>
                    <a:noFill/>
                    <a:ln w="9525">
                      <a:noFill/>
                      <a:miter lim="800000"/>
                      <a:headEnd/>
                      <a:tailEnd/>
                    </a:ln>
                  </pic:spPr>
                </pic:pic>
              </a:graphicData>
            </a:graphic>
          </wp:inline>
        </w:drawing>
      </w:r>
    </w:p>
    <w:p w:rsidR="00AB6A8A" w:rsidRDefault="00AB6A8A" w:rsidP="00AB6A8A">
      <w:pPr>
        <w:pStyle w:val="ExerciseStepLevel1"/>
        <w:numPr>
          <w:ilvl w:val="1"/>
          <w:numId w:val="28"/>
        </w:numPr>
      </w:pPr>
      <w:r>
        <w:t>Leave the command prompt open.</w:t>
      </w:r>
    </w:p>
    <w:p w:rsidR="0011719B" w:rsidRDefault="0011719B" w:rsidP="0011719B">
      <w:pPr>
        <w:pStyle w:val="ExerciseStepLevel1"/>
      </w:pPr>
      <w:r>
        <w:t>Deploy the solution using Central Admin</w:t>
      </w:r>
    </w:p>
    <w:p w:rsidR="0011719B" w:rsidRDefault="0011719B" w:rsidP="0011719B">
      <w:pPr>
        <w:pStyle w:val="ExerciseStepLevel1"/>
        <w:numPr>
          <w:ilvl w:val="1"/>
          <w:numId w:val="28"/>
        </w:numPr>
      </w:pPr>
      <w:r>
        <w:t xml:space="preserve">Click Start &gt; </w:t>
      </w:r>
      <w:r w:rsidRPr="00E2458E">
        <w:rPr>
          <w:b/>
        </w:rPr>
        <w:t>SharePoint 3.0 Central Administration</w:t>
      </w:r>
    </w:p>
    <w:p w:rsidR="0011719B" w:rsidRDefault="008F6D61" w:rsidP="0011719B">
      <w:pPr>
        <w:pStyle w:val="ExerciseStepLevel1"/>
        <w:numPr>
          <w:ilvl w:val="1"/>
          <w:numId w:val="28"/>
        </w:numPr>
      </w:pPr>
      <w:r>
        <w:t xml:space="preserve">Click </w:t>
      </w:r>
      <w:r w:rsidRPr="00E2458E">
        <w:rPr>
          <w:b/>
        </w:rPr>
        <w:t>Operations</w:t>
      </w:r>
      <w:r>
        <w:t xml:space="preserve"> tab</w:t>
      </w:r>
    </w:p>
    <w:p w:rsidR="008F6D61" w:rsidRDefault="008F6D61" w:rsidP="0011719B">
      <w:pPr>
        <w:pStyle w:val="ExerciseStepLevel1"/>
        <w:numPr>
          <w:ilvl w:val="1"/>
          <w:numId w:val="28"/>
        </w:numPr>
      </w:pPr>
      <w:r>
        <w:t xml:space="preserve">Under Global Configuration click </w:t>
      </w:r>
      <w:r w:rsidRPr="00E2458E">
        <w:rPr>
          <w:b/>
        </w:rPr>
        <w:t>Solution management</w:t>
      </w:r>
    </w:p>
    <w:p w:rsidR="008F6D61" w:rsidRDefault="008F6D61" w:rsidP="0011719B">
      <w:pPr>
        <w:pStyle w:val="ExerciseStepLevel1"/>
        <w:numPr>
          <w:ilvl w:val="1"/>
          <w:numId w:val="28"/>
        </w:numPr>
      </w:pPr>
      <w:r>
        <w:t xml:space="preserve">Click </w:t>
      </w:r>
      <w:r w:rsidRPr="00E2458E">
        <w:rPr>
          <w:b/>
        </w:rPr>
        <w:t>radeditormoss.wsp</w:t>
      </w:r>
    </w:p>
    <w:p w:rsidR="008F6D61" w:rsidRDefault="008F6D61" w:rsidP="0011719B">
      <w:pPr>
        <w:pStyle w:val="ExerciseStepLevel1"/>
        <w:numPr>
          <w:ilvl w:val="1"/>
          <w:numId w:val="28"/>
        </w:numPr>
      </w:pPr>
      <w:r>
        <w:t xml:space="preserve">Click </w:t>
      </w:r>
      <w:r w:rsidRPr="00E2458E">
        <w:rPr>
          <w:b/>
        </w:rPr>
        <w:t>Deploy Solution</w:t>
      </w:r>
    </w:p>
    <w:p w:rsidR="008F6D61" w:rsidRDefault="008F6D61" w:rsidP="0011719B">
      <w:pPr>
        <w:pStyle w:val="ExerciseStepLevel1"/>
        <w:numPr>
          <w:ilvl w:val="1"/>
          <w:numId w:val="28"/>
        </w:numPr>
      </w:pPr>
      <w:r>
        <w:t xml:space="preserve">Now select </w:t>
      </w:r>
      <w:r w:rsidRPr="00E2458E">
        <w:rPr>
          <w:b/>
        </w:rPr>
        <w:t>http://portal.tpg.local</w:t>
      </w:r>
      <w:r>
        <w:t xml:space="preserve"> for Deploy To?</w:t>
      </w:r>
    </w:p>
    <w:p w:rsidR="008F6D61" w:rsidRDefault="008F6D61" w:rsidP="0011719B">
      <w:pPr>
        <w:pStyle w:val="ExerciseStepLevel1"/>
        <w:numPr>
          <w:ilvl w:val="1"/>
          <w:numId w:val="28"/>
        </w:numPr>
      </w:pPr>
      <w:r>
        <w:lastRenderedPageBreak/>
        <w:t xml:space="preserve">Click </w:t>
      </w:r>
      <w:r w:rsidRPr="00E2458E">
        <w:rPr>
          <w:b/>
        </w:rPr>
        <w:t>OK</w:t>
      </w:r>
    </w:p>
    <w:p w:rsidR="008F6D61" w:rsidRDefault="008F6D61" w:rsidP="008F6D61">
      <w:pPr>
        <w:pStyle w:val="ExerciseStepLevel1"/>
        <w:numPr>
          <w:ilvl w:val="0"/>
          <w:numId w:val="0"/>
        </w:numPr>
        <w:ind w:left="288"/>
      </w:pPr>
      <w:r>
        <w:t xml:space="preserve">Had you left Deploy To? You would have deployed the Web Part to the GAC.  </w:t>
      </w:r>
      <w:proofErr w:type="gramStart"/>
      <w:r>
        <w:t>Giving the solution Full Control.</w:t>
      </w:r>
      <w:proofErr w:type="gramEnd"/>
      <w:r>
        <w:t xml:space="preserve">  </w:t>
      </w:r>
      <w:proofErr w:type="gramStart"/>
      <w:r>
        <w:t>Never a good idea especially when installing 3</w:t>
      </w:r>
      <w:r w:rsidRPr="008F6D61">
        <w:rPr>
          <w:vertAlign w:val="superscript"/>
        </w:rPr>
        <w:t>rd</w:t>
      </w:r>
      <w:r>
        <w:t xml:space="preserve"> party solutions.</w:t>
      </w:r>
      <w:proofErr w:type="gramEnd"/>
      <w:r>
        <w:t xml:space="preserve">  </w:t>
      </w:r>
    </w:p>
    <w:p w:rsidR="008F6D61" w:rsidRDefault="008F6D61" w:rsidP="008F6D61">
      <w:pPr>
        <w:pStyle w:val="ExerciseStepLevel1"/>
        <w:numPr>
          <w:ilvl w:val="0"/>
          <w:numId w:val="0"/>
        </w:numPr>
        <w:ind w:left="288"/>
      </w:pPr>
      <w:r>
        <w:t xml:space="preserve">If you opened up the </w:t>
      </w:r>
      <w:proofErr w:type="spellStart"/>
      <w:r>
        <w:t>web.config</w:t>
      </w:r>
      <w:proofErr w:type="spellEnd"/>
      <w:r>
        <w:t xml:space="preserve"> located at C:\inetpub\wwwroot\wss\virtualdirectories\portal.tpg.local80 you would see there are now </w:t>
      </w:r>
      <w:proofErr w:type="spellStart"/>
      <w:r>
        <w:t>SafeControl</w:t>
      </w:r>
      <w:proofErr w:type="spellEnd"/>
      <w:r>
        <w:t xml:space="preserve"> entries for the RAD components.</w:t>
      </w:r>
    </w:p>
    <w:p w:rsidR="008F6D61" w:rsidRDefault="008F6D61" w:rsidP="008F6D61">
      <w:pPr>
        <w:pStyle w:val="ExerciseStepLevel1Picture"/>
      </w:pPr>
      <w:r>
        <w:rPr>
          <w:noProof/>
        </w:rPr>
        <w:drawing>
          <wp:inline distT="0" distB="0" distL="0" distR="0">
            <wp:extent cx="5943600" cy="8414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841427"/>
                    </a:xfrm>
                    <a:prstGeom prst="rect">
                      <a:avLst/>
                    </a:prstGeom>
                    <a:noFill/>
                    <a:ln w="9525">
                      <a:noFill/>
                      <a:miter lim="800000"/>
                      <a:headEnd/>
                      <a:tailEnd/>
                    </a:ln>
                  </pic:spPr>
                </pic:pic>
              </a:graphicData>
            </a:graphic>
          </wp:inline>
        </w:drawing>
      </w:r>
      <w:r>
        <w:t xml:space="preserve"> </w:t>
      </w:r>
    </w:p>
    <w:p w:rsidR="00AA7EC0" w:rsidRDefault="00AA7EC0" w:rsidP="00AA7EC0">
      <w:pPr>
        <w:pStyle w:val="ExerciseStepLevel1"/>
      </w:pPr>
      <w:r>
        <w:t xml:space="preserve">Go back to </w:t>
      </w:r>
      <w:proofErr w:type="spellStart"/>
      <w:r w:rsidRPr="00E2458E">
        <w:rPr>
          <w:b/>
        </w:rPr>
        <w:t>FireFox</w:t>
      </w:r>
      <w:proofErr w:type="spellEnd"/>
      <w:r>
        <w:t xml:space="preserve"> and check your page</w:t>
      </w:r>
    </w:p>
    <w:p w:rsidR="00AA7EC0" w:rsidRDefault="00AA7EC0" w:rsidP="00AA7EC0">
      <w:pPr>
        <w:pStyle w:val="ExerciseStepLevel1"/>
        <w:numPr>
          <w:ilvl w:val="1"/>
          <w:numId w:val="28"/>
        </w:numPr>
      </w:pPr>
      <w:r>
        <w:t xml:space="preserve">Go to </w:t>
      </w:r>
      <w:r w:rsidRPr="00E2458E">
        <w:rPr>
          <w:b/>
        </w:rPr>
        <w:t>http://portal.tpg.local/wiki</w:t>
      </w:r>
      <w:r>
        <w:t xml:space="preserve"> </w:t>
      </w:r>
    </w:p>
    <w:p w:rsidR="00AA7EC0" w:rsidRDefault="00AA7EC0" w:rsidP="00AA7EC0">
      <w:pPr>
        <w:pStyle w:val="ExerciseStepLevel1"/>
        <w:numPr>
          <w:ilvl w:val="1"/>
          <w:numId w:val="28"/>
        </w:numPr>
      </w:pPr>
      <w:r>
        <w:t xml:space="preserve">Click </w:t>
      </w:r>
      <w:r w:rsidRPr="00E2458E">
        <w:rPr>
          <w:b/>
        </w:rPr>
        <w:t>Edit</w:t>
      </w:r>
    </w:p>
    <w:p w:rsidR="00AA7EC0" w:rsidRDefault="00AA7EC0" w:rsidP="00AA7EC0">
      <w:pPr>
        <w:pStyle w:val="ExerciseStepLevel1"/>
        <w:numPr>
          <w:ilvl w:val="1"/>
          <w:numId w:val="28"/>
        </w:numPr>
      </w:pPr>
      <w:r>
        <w:t>Still the same problem.  This is because you have not activated the Feature that the solution packaged deployed.</w:t>
      </w:r>
    </w:p>
    <w:p w:rsidR="00AA7EC0" w:rsidRDefault="00AA7EC0" w:rsidP="00AA7EC0">
      <w:pPr>
        <w:pStyle w:val="ExerciseStepLevel1"/>
      </w:pPr>
      <w:r>
        <w:t>Activate the Feature</w:t>
      </w:r>
    </w:p>
    <w:p w:rsidR="00AA7EC0" w:rsidRDefault="00AA7EC0" w:rsidP="00AA7EC0">
      <w:pPr>
        <w:pStyle w:val="ExerciseStepLevel1"/>
        <w:numPr>
          <w:ilvl w:val="1"/>
          <w:numId w:val="28"/>
        </w:numPr>
      </w:pPr>
      <w:r>
        <w:t xml:space="preserve">Click Site Actions &gt; </w:t>
      </w:r>
      <w:r w:rsidRPr="00E2458E">
        <w:rPr>
          <w:b/>
        </w:rPr>
        <w:t>Site Settings</w:t>
      </w:r>
    </w:p>
    <w:p w:rsidR="00AA7EC0" w:rsidRDefault="00AA7EC0" w:rsidP="00AA7EC0">
      <w:pPr>
        <w:pStyle w:val="ExerciseStepLevel1"/>
        <w:numPr>
          <w:ilvl w:val="1"/>
          <w:numId w:val="28"/>
        </w:numPr>
      </w:pPr>
      <w:r>
        <w:t xml:space="preserve">Under Site Administration click </w:t>
      </w:r>
      <w:r w:rsidRPr="00E2458E">
        <w:rPr>
          <w:b/>
        </w:rPr>
        <w:t>Site Features</w:t>
      </w:r>
    </w:p>
    <w:p w:rsidR="00AA7EC0" w:rsidRDefault="00E2458E" w:rsidP="00AA7EC0">
      <w:pPr>
        <w:pStyle w:val="ExerciseStepLevel1"/>
        <w:numPr>
          <w:ilvl w:val="1"/>
          <w:numId w:val="28"/>
        </w:numPr>
      </w:pPr>
      <w:r>
        <w:t xml:space="preserve">Next to </w:t>
      </w:r>
      <w:r w:rsidRPr="00E2458E">
        <w:rPr>
          <w:b/>
        </w:rPr>
        <w:t>Use</w:t>
      </w:r>
      <w:r w:rsidR="00AA7EC0" w:rsidRPr="00E2458E">
        <w:rPr>
          <w:b/>
        </w:rPr>
        <w:t xml:space="preserve"> </w:t>
      </w:r>
      <w:proofErr w:type="spellStart"/>
      <w:r w:rsidR="00AA7EC0" w:rsidRPr="00E2458E">
        <w:rPr>
          <w:b/>
        </w:rPr>
        <w:t>RadEditor</w:t>
      </w:r>
      <w:proofErr w:type="spellEnd"/>
      <w:r w:rsidR="00AA7EC0" w:rsidRPr="00E2458E">
        <w:rPr>
          <w:b/>
        </w:rPr>
        <w:t xml:space="preserve"> to edit List Items</w:t>
      </w:r>
      <w:r w:rsidR="00AA7EC0">
        <w:t xml:space="preserve"> click </w:t>
      </w:r>
      <w:r w:rsidR="00AA7EC0" w:rsidRPr="00E2458E">
        <w:rPr>
          <w:b/>
        </w:rPr>
        <w:t>Activate</w:t>
      </w:r>
    </w:p>
    <w:p w:rsidR="00AA7EC0" w:rsidRDefault="00AA7EC0" w:rsidP="00AA7EC0">
      <w:pPr>
        <w:pStyle w:val="ExerciseStepLevel1"/>
      </w:pPr>
      <w:r>
        <w:t>Try to edit the page again</w:t>
      </w:r>
    </w:p>
    <w:p w:rsidR="00AA7EC0" w:rsidRDefault="00AB6A8A" w:rsidP="00AB6A8A">
      <w:pPr>
        <w:pStyle w:val="ExerciseStepLevel1"/>
        <w:numPr>
          <w:ilvl w:val="1"/>
          <w:numId w:val="28"/>
        </w:numPr>
      </w:pPr>
      <w:r>
        <w:t xml:space="preserve">Click </w:t>
      </w:r>
      <w:r w:rsidRPr="00E2458E">
        <w:rPr>
          <w:b/>
        </w:rPr>
        <w:t>Wiki</w:t>
      </w:r>
      <w:r>
        <w:t xml:space="preserve"> in Global </w:t>
      </w:r>
      <w:proofErr w:type="spellStart"/>
      <w:r>
        <w:t>Nav</w:t>
      </w:r>
      <w:proofErr w:type="spellEnd"/>
    </w:p>
    <w:p w:rsidR="00AB6A8A" w:rsidRDefault="00AB6A8A" w:rsidP="00AB6A8A">
      <w:pPr>
        <w:pStyle w:val="ExerciseStepLevel1"/>
        <w:numPr>
          <w:ilvl w:val="1"/>
          <w:numId w:val="28"/>
        </w:numPr>
      </w:pPr>
      <w:r>
        <w:t xml:space="preserve">Click </w:t>
      </w:r>
      <w:r w:rsidRPr="00062151">
        <w:rPr>
          <w:b/>
        </w:rPr>
        <w:t>Edit</w:t>
      </w:r>
      <w:r>
        <w:t xml:space="preserve"> button</w:t>
      </w:r>
    </w:p>
    <w:p w:rsidR="00AB6A8A" w:rsidRDefault="00D1114E" w:rsidP="00AB6A8A">
      <w:pPr>
        <w:pStyle w:val="ExerciseStepLevel1"/>
        <w:numPr>
          <w:ilvl w:val="1"/>
          <w:numId w:val="28"/>
        </w:numPr>
      </w:pPr>
      <w:r>
        <w:t xml:space="preserve">Still the same problem.  What now?  You have just discovered one of the challenges of using a truly secure install.  When you activated the feature the first time it attempted to </w:t>
      </w:r>
      <w:proofErr w:type="gramStart"/>
      <w:r>
        <w:t xml:space="preserve">copy </w:t>
      </w:r>
      <w:r w:rsidR="003904AA">
        <w:t>..</w:t>
      </w:r>
      <w:proofErr w:type="gramEnd"/>
      <w:r w:rsidR="003904AA">
        <w:t>12\template\features\</w:t>
      </w:r>
      <w:proofErr w:type="spellStart"/>
      <w:r w:rsidR="003904AA">
        <w:t>RadEditorFeature</w:t>
      </w:r>
      <w:proofErr w:type="spellEnd"/>
      <w:r>
        <w:t>\</w:t>
      </w:r>
      <w:r w:rsidR="003904AA">
        <w:t xml:space="preserve">RadEditorList.ascx </w:t>
      </w:r>
      <w:proofErr w:type="gramStart"/>
      <w:r w:rsidR="003904AA">
        <w:t>to ..</w:t>
      </w:r>
      <w:proofErr w:type="gramEnd"/>
      <w:r w:rsidR="003904AA">
        <w:t>12\template\</w:t>
      </w:r>
      <w:proofErr w:type="spellStart"/>
      <w:r w:rsidR="003904AA">
        <w:t>ControlTemplates</w:t>
      </w:r>
      <w:proofErr w:type="spellEnd"/>
      <w:r w:rsidR="003904AA">
        <w:t>\RadEditorList.ascx. You will need to now do this manually.</w:t>
      </w:r>
    </w:p>
    <w:p w:rsidR="003904AA" w:rsidRDefault="003904AA" w:rsidP="003904AA">
      <w:pPr>
        <w:pStyle w:val="ExerciseStepLevel1"/>
      </w:pPr>
      <w:r>
        <w:t>Copy the control into place</w:t>
      </w:r>
    </w:p>
    <w:p w:rsidR="003904AA" w:rsidRDefault="003904AA" w:rsidP="003904AA">
      <w:pPr>
        <w:pStyle w:val="ExerciseStepLevel1"/>
        <w:numPr>
          <w:ilvl w:val="1"/>
          <w:numId w:val="28"/>
        </w:numPr>
      </w:pPr>
      <w:r>
        <w:t xml:space="preserve">Navigate to </w:t>
      </w:r>
      <w:r w:rsidRPr="00062151">
        <w:rPr>
          <w:b/>
        </w:rPr>
        <w:t>c:\program files\common files\Microsoft Shared\web server extensions\12\Template\Features\</w:t>
      </w:r>
      <w:proofErr w:type="spellStart"/>
      <w:r w:rsidRPr="00062151">
        <w:rPr>
          <w:b/>
        </w:rPr>
        <w:t>RadEditorFeature</w:t>
      </w:r>
      <w:proofErr w:type="spellEnd"/>
    </w:p>
    <w:p w:rsidR="003904AA" w:rsidRDefault="003904AA" w:rsidP="003904AA">
      <w:pPr>
        <w:pStyle w:val="ExerciseStepLevel1"/>
        <w:numPr>
          <w:ilvl w:val="1"/>
          <w:numId w:val="28"/>
        </w:numPr>
      </w:pPr>
      <w:r>
        <w:t xml:space="preserve">Copy </w:t>
      </w:r>
      <w:r w:rsidRPr="00062151">
        <w:rPr>
          <w:b/>
        </w:rPr>
        <w:t>RadEdtiorList.ascx</w:t>
      </w:r>
    </w:p>
    <w:p w:rsidR="003904AA" w:rsidRDefault="003904AA" w:rsidP="003904AA">
      <w:pPr>
        <w:pStyle w:val="ExerciseStepLevel1"/>
        <w:numPr>
          <w:ilvl w:val="1"/>
          <w:numId w:val="28"/>
        </w:numPr>
      </w:pPr>
      <w:r>
        <w:t xml:space="preserve">Navigate to </w:t>
      </w:r>
      <w:r w:rsidRPr="00062151">
        <w:rPr>
          <w:b/>
        </w:rPr>
        <w:t>c:\program files\common files\Microsoft Shared\web server extensions\12\Template\</w:t>
      </w:r>
      <w:proofErr w:type="spellStart"/>
      <w:r w:rsidRPr="00062151">
        <w:rPr>
          <w:b/>
        </w:rPr>
        <w:t>ControlTemplates</w:t>
      </w:r>
      <w:proofErr w:type="spellEnd"/>
    </w:p>
    <w:p w:rsidR="003904AA" w:rsidRDefault="003904AA" w:rsidP="003904AA">
      <w:pPr>
        <w:pStyle w:val="ExerciseStepLevel1"/>
        <w:numPr>
          <w:ilvl w:val="1"/>
          <w:numId w:val="28"/>
        </w:numPr>
      </w:pPr>
      <w:r>
        <w:t xml:space="preserve">Paste </w:t>
      </w:r>
      <w:r w:rsidRPr="00062151">
        <w:rPr>
          <w:b/>
        </w:rPr>
        <w:t>RadEditorList.ascx</w:t>
      </w:r>
    </w:p>
    <w:p w:rsidR="003904AA" w:rsidRDefault="003904AA" w:rsidP="003904AA">
      <w:pPr>
        <w:pStyle w:val="ExerciseStepLevel1"/>
      </w:pPr>
      <w:r>
        <w:t xml:space="preserve">Open a </w:t>
      </w:r>
      <w:r w:rsidRPr="00062151">
        <w:rPr>
          <w:b/>
        </w:rPr>
        <w:t>command prompt</w:t>
      </w:r>
      <w:r>
        <w:t xml:space="preserve"> and run</w:t>
      </w:r>
    </w:p>
    <w:p w:rsidR="003904AA" w:rsidRDefault="003904AA" w:rsidP="003904AA">
      <w:pPr>
        <w:pStyle w:val="ExerciseStepLevel1Code"/>
      </w:pPr>
      <w:r>
        <w:t>Iisreset.exe</w:t>
      </w:r>
    </w:p>
    <w:p w:rsidR="000841D1" w:rsidRDefault="000841D1" w:rsidP="000841D1">
      <w:pPr>
        <w:pStyle w:val="ExerciseStepLevel1"/>
      </w:pPr>
      <w:r>
        <w:t xml:space="preserve">Go back to </w:t>
      </w:r>
      <w:proofErr w:type="spellStart"/>
      <w:r w:rsidRPr="00062151">
        <w:rPr>
          <w:b/>
        </w:rPr>
        <w:t>FireFox</w:t>
      </w:r>
      <w:proofErr w:type="spellEnd"/>
      <w:r>
        <w:t xml:space="preserve"> and check your page</w:t>
      </w:r>
    </w:p>
    <w:p w:rsidR="000841D1" w:rsidRDefault="000841D1" w:rsidP="000841D1">
      <w:pPr>
        <w:pStyle w:val="ExerciseStepLevel1"/>
        <w:numPr>
          <w:ilvl w:val="1"/>
          <w:numId w:val="28"/>
        </w:numPr>
      </w:pPr>
      <w:r>
        <w:t xml:space="preserve">Go to </w:t>
      </w:r>
      <w:r w:rsidRPr="00062151">
        <w:rPr>
          <w:b/>
        </w:rPr>
        <w:t>http://portal.tpg.local/wiki</w:t>
      </w:r>
      <w:r>
        <w:t xml:space="preserve"> </w:t>
      </w:r>
    </w:p>
    <w:p w:rsidR="000841D1" w:rsidRDefault="000841D1" w:rsidP="000841D1">
      <w:pPr>
        <w:pStyle w:val="ExerciseStepLevel1"/>
        <w:numPr>
          <w:ilvl w:val="1"/>
          <w:numId w:val="28"/>
        </w:numPr>
      </w:pPr>
      <w:r>
        <w:lastRenderedPageBreak/>
        <w:t xml:space="preserve">Click </w:t>
      </w:r>
      <w:r w:rsidRPr="00062151">
        <w:rPr>
          <w:b/>
        </w:rPr>
        <w:t>Edit</w:t>
      </w:r>
    </w:p>
    <w:p w:rsidR="003904AA" w:rsidRDefault="000841D1" w:rsidP="000841D1">
      <w:pPr>
        <w:pStyle w:val="ExerciseStepLevel1Picture"/>
      </w:pPr>
      <w:r>
        <w:rPr>
          <w:noProof/>
        </w:rPr>
        <w:drawing>
          <wp:inline distT="0" distB="0" distL="0" distR="0">
            <wp:extent cx="5943600" cy="377176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3771761"/>
                    </a:xfrm>
                    <a:prstGeom prst="rect">
                      <a:avLst/>
                    </a:prstGeom>
                    <a:noFill/>
                    <a:ln w="9525">
                      <a:noFill/>
                      <a:miter lim="800000"/>
                      <a:headEnd/>
                      <a:tailEnd/>
                    </a:ln>
                  </pic:spPr>
                </pic:pic>
              </a:graphicData>
            </a:graphic>
          </wp:inline>
        </w:drawing>
      </w:r>
    </w:p>
    <w:p w:rsidR="00775F18" w:rsidRPr="00EC6E62" w:rsidRDefault="00B2263B" w:rsidP="00B2263B">
      <w:pPr>
        <w:pStyle w:val="Heading2"/>
      </w:pPr>
      <w:r>
        <w:t>End of Lab</w:t>
      </w:r>
    </w:p>
    <w:sectPr w:rsidR="00775F18" w:rsidRPr="00EC6E62" w:rsidSect="00F24E45">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826" w:rsidRDefault="003A0826" w:rsidP="008E38B2">
      <w:pPr>
        <w:spacing w:before="0" w:line="240" w:lineRule="auto"/>
      </w:pPr>
      <w:r>
        <w:separator/>
      </w:r>
    </w:p>
  </w:endnote>
  <w:endnote w:type="continuationSeparator" w:id="1">
    <w:p w:rsidR="003A0826" w:rsidRDefault="003A0826" w:rsidP="008E38B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8B2" w:rsidRPr="008E38B2" w:rsidRDefault="00E80E0F" w:rsidP="008E38B2">
    <w:pPr>
      <w:pStyle w:val="Footer"/>
    </w:pPr>
    <w:r w:rsidRPr="00E80E0F">
      <w:t>© 2009 Critical Path Training, LLC - All Rights Reserved</w:t>
    </w:r>
    <w:r w:rsidR="008E38B2">
      <w:tab/>
      <w:t>Page</w:t>
    </w:r>
    <w:fldSimple w:instr=" PAGE   \* MERGEFORMAT ">
      <w:r>
        <w:rPr>
          <w:noProof/>
        </w:rPr>
        <w:t>2</w:t>
      </w:r>
    </w:fldSimple>
    <w:r w:rsidR="008E38B2">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826" w:rsidRDefault="003A0826" w:rsidP="008E38B2">
      <w:pPr>
        <w:spacing w:before="0" w:line="240" w:lineRule="auto"/>
      </w:pPr>
      <w:r>
        <w:separator/>
      </w:r>
    </w:p>
  </w:footnote>
  <w:footnote w:type="continuationSeparator" w:id="1">
    <w:p w:rsidR="003A0826" w:rsidRDefault="003A0826" w:rsidP="008E38B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1D285E"/>
    <w:multiLevelType w:val="multilevel"/>
    <w:tmpl w:val="0409001D"/>
    <w:numStyleLink w:val="ExerciseSteps"/>
  </w:abstractNum>
  <w:abstractNum w:abstractNumId="2">
    <w:nsid w:val="19422222"/>
    <w:multiLevelType w:val="multilevel"/>
    <w:tmpl w:val="08CE0810"/>
    <w:lvl w:ilvl="0">
      <w:start w:val="1"/>
      <w:numFmt w:val="decimal"/>
      <w:pStyle w:val="ExerciseStepLevel1"/>
      <w:lvlText w:val="%1)"/>
      <w:lvlJc w:val="left"/>
      <w:pPr>
        <w:tabs>
          <w:tab w:val="num" w:pos="288"/>
        </w:tabs>
        <w:ind w:left="288" w:hanging="288"/>
      </w:pPr>
      <w:rPr>
        <w:rFonts w:ascii="Arial" w:hAnsi="Arial" w:hint="default"/>
        <w:sz w:val="20"/>
      </w:rPr>
    </w:lvl>
    <w:lvl w:ilvl="1">
      <w:start w:val="1"/>
      <w:numFmt w:val="upperLetter"/>
      <w:lvlText w:val="%2)"/>
      <w:lvlJc w:val="left"/>
      <w:pPr>
        <w:tabs>
          <w:tab w:val="num" w:pos="576"/>
        </w:tabs>
        <w:ind w:left="288" w:firstLine="0"/>
      </w:pPr>
      <w:rPr>
        <w:rFonts w:hint="default"/>
      </w:rPr>
    </w:lvl>
    <w:lvl w:ilvl="2">
      <w:start w:val="1"/>
      <w:numFmt w:val="upperRoman"/>
      <w:pStyle w:val="ExerciseStepLevel3"/>
      <w:lvlText w:val="%3)"/>
      <w:lvlJc w:val="left"/>
      <w:pPr>
        <w:tabs>
          <w:tab w:val="num" w:pos="864"/>
        </w:tabs>
        <w:ind w:left="576"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9B31CF"/>
    <w:multiLevelType w:val="multilevel"/>
    <w:tmpl w:val="E76CBB1A"/>
    <w:lvl w:ilvl="0">
      <w:start w:val="1"/>
      <w:numFmt w:val="decimal"/>
      <w:lvlText w:val="%1)"/>
      <w:lvlJc w:val="left"/>
      <w:pPr>
        <w:tabs>
          <w:tab w:val="num" w:pos="288"/>
        </w:tabs>
        <w:ind w:left="288" w:hanging="288"/>
      </w:pPr>
      <w:rPr>
        <w:rFonts w:ascii="Arial" w:hAnsi="Arial" w:hint="default"/>
        <w:sz w:val="20"/>
      </w:rPr>
    </w:lvl>
    <w:lvl w:ilvl="1">
      <w:start w:val="1"/>
      <w:numFmt w:val="upperLetter"/>
      <w:lvlRestart w:val="0"/>
      <w:lvlText w:val="%2)"/>
      <w:lvlJc w:val="left"/>
      <w:pPr>
        <w:tabs>
          <w:tab w:val="num" w:pos="648"/>
        </w:tabs>
        <w:ind w:left="432" w:hanging="72"/>
      </w:pPr>
      <w:rPr>
        <w:rFonts w:hint="default"/>
      </w:rPr>
    </w:lvl>
    <w:lvl w:ilvl="2">
      <w:start w:val="1"/>
      <w:numFmt w:val="upperRoman"/>
      <w:lvlRestart w:val="1"/>
      <w:lvlText w:val="%3)"/>
      <w:lvlJc w:val="left"/>
      <w:pPr>
        <w:tabs>
          <w:tab w:val="num" w:pos="864"/>
        </w:tabs>
        <w:ind w:left="86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FE44BE7"/>
    <w:multiLevelType w:val="hybridMultilevel"/>
    <w:tmpl w:val="222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1024"/>
  <w:defaultTabStop w:val="720"/>
  <w:characterSpacingControl w:val="doNotCompress"/>
  <w:footnotePr>
    <w:footnote w:id="0"/>
    <w:footnote w:id="1"/>
  </w:footnotePr>
  <w:endnotePr>
    <w:endnote w:id="0"/>
    <w:endnote w:id="1"/>
  </w:endnotePr>
  <w:compat/>
  <w:rsids>
    <w:rsidRoot w:val="00826A54"/>
    <w:rsid w:val="00062151"/>
    <w:rsid w:val="00062F9D"/>
    <w:rsid w:val="000841D1"/>
    <w:rsid w:val="0009438B"/>
    <w:rsid w:val="000A1B26"/>
    <w:rsid w:val="000E57E8"/>
    <w:rsid w:val="000F266A"/>
    <w:rsid w:val="001044BC"/>
    <w:rsid w:val="0011719B"/>
    <w:rsid w:val="00133A21"/>
    <w:rsid w:val="00153A47"/>
    <w:rsid w:val="0017254A"/>
    <w:rsid w:val="001B37B8"/>
    <w:rsid w:val="001C2018"/>
    <w:rsid w:val="001C5929"/>
    <w:rsid w:val="00202EE2"/>
    <w:rsid w:val="002A3C08"/>
    <w:rsid w:val="002B290D"/>
    <w:rsid w:val="002F2959"/>
    <w:rsid w:val="002F2C0F"/>
    <w:rsid w:val="00346337"/>
    <w:rsid w:val="003531FC"/>
    <w:rsid w:val="003534F8"/>
    <w:rsid w:val="003904AA"/>
    <w:rsid w:val="003A04D3"/>
    <w:rsid w:val="003A0826"/>
    <w:rsid w:val="003E4237"/>
    <w:rsid w:val="003E54E7"/>
    <w:rsid w:val="004171A1"/>
    <w:rsid w:val="00420C99"/>
    <w:rsid w:val="0043181A"/>
    <w:rsid w:val="00455F3E"/>
    <w:rsid w:val="004574A1"/>
    <w:rsid w:val="00476AE6"/>
    <w:rsid w:val="004B513D"/>
    <w:rsid w:val="004F1A53"/>
    <w:rsid w:val="00546CA5"/>
    <w:rsid w:val="00562ADE"/>
    <w:rsid w:val="00584C36"/>
    <w:rsid w:val="005E5E91"/>
    <w:rsid w:val="00614E4B"/>
    <w:rsid w:val="00625CF7"/>
    <w:rsid w:val="00625D5C"/>
    <w:rsid w:val="006309DD"/>
    <w:rsid w:val="006855C6"/>
    <w:rsid w:val="007335A8"/>
    <w:rsid w:val="00775F18"/>
    <w:rsid w:val="007B16CB"/>
    <w:rsid w:val="007C6F19"/>
    <w:rsid w:val="007D1601"/>
    <w:rsid w:val="007D2D89"/>
    <w:rsid w:val="007F23C1"/>
    <w:rsid w:val="007F729D"/>
    <w:rsid w:val="00802A49"/>
    <w:rsid w:val="008200CF"/>
    <w:rsid w:val="00826A54"/>
    <w:rsid w:val="00836531"/>
    <w:rsid w:val="00853014"/>
    <w:rsid w:val="00863FAA"/>
    <w:rsid w:val="008E38B2"/>
    <w:rsid w:val="008F6D61"/>
    <w:rsid w:val="00910A1E"/>
    <w:rsid w:val="0095129D"/>
    <w:rsid w:val="00972C6B"/>
    <w:rsid w:val="009B6371"/>
    <w:rsid w:val="009D2E74"/>
    <w:rsid w:val="009F1AF4"/>
    <w:rsid w:val="009F571E"/>
    <w:rsid w:val="00A05118"/>
    <w:rsid w:val="00A21E44"/>
    <w:rsid w:val="00A43079"/>
    <w:rsid w:val="00AA3931"/>
    <w:rsid w:val="00AA7EC0"/>
    <w:rsid w:val="00AB6A8A"/>
    <w:rsid w:val="00B2263B"/>
    <w:rsid w:val="00B3469F"/>
    <w:rsid w:val="00B501E0"/>
    <w:rsid w:val="00B51F9B"/>
    <w:rsid w:val="00B568C9"/>
    <w:rsid w:val="00BA0127"/>
    <w:rsid w:val="00BC7948"/>
    <w:rsid w:val="00C07A81"/>
    <w:rsid w:val="00C111FD"/>
    <w:rsid w:val="00C827AC"/>
    <w:rsid w:val="00CB3146"/>
    <w:rsid w:val="00CC4290"/>
    <w:rsid w:val="00CD2591"/>
    <w:rsid w:val="00D105A1"/>
    <w:rsid w:val="00D1114E"/>
    <w:rsid w:val="00D206EB"/>
    <w:rsid w:val="00D32801"/>
    <w:rsid w:val="00D65F2D"/>
    <w:rsid w:val="00DB7329"/>
    <w:rsid w:val="00E2458E"/>
    <w:rsid w:val="00E52DCD"/>
    <w:rsid w:val="00E80E0F"/>
    <w:rsid w:val="00E96B63"/>
    <w:rsid w:val="00EA6100"/>
    <w:rsid w:val="00EC6E62"/>
    <w:rsid w:val="00ED54D7"/>
    <w:rsid w:val="00EE6A9C"/>
    <w:rsid w:val="00F24E45"/>
    <w:rsid w:val="00F613B0"/>
    <w:rsid w:val="00F627D0"/>
    <w:rsid w:val="00F71F14"/>
    <w:rsid w:val="00F826D5"/>
    <w:rsid w:val="00F86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44" w:hanging="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E38B2"/>
    <w:rPr>
      <w:rFonts w:ascii="Arial" w:hAnsi="Arial"/>
      <w:sz w:val="20"/>
    </w:rPr>
  </w:style>
  <w:style w:type="paragraph" w:styleId="Heading1">
    <w:name w:val="heading 1"/>
    <w:basedOn w:val="Normal"/>
    <w:next w:val="Normal"/>
    <w:link w:val="Heading1Char"/>
    <w:uiPriority w:val="9"/>
    <w:unhideWhenUsed/>
    <w:rsid w:val="00B51F9B"/>
    <w:pPr>
      <w:keepNext/>
      <w:keepLines/>
      <w:pBdr>
        <w:bottom w:val="single" w:sz="4" w:space="1" w:color="auto"/>
      </w:pBd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1F9B"/>
    <w:pPr>
      <w:keepNext/>
      <w:keepLines/>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qFormat/>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ind w:left="0" w:firstLine="0"/>
    </w:pPr>
  </w:style>
  <w:style w:type="paragraph" w:customStyle="1" w:styleId="ExerciseStepLevel1">
    <w:name w:val="ExerciseStepLevel1"/>
    <w:basedOn w:val="Normal"/>
    <w:qFormat/>
    <w:rsid w:val="00ED54D7"/>
    <w:pPr>
      <w:numPr>
        <w:numId w:val="28"/>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firstLine="0"/>
    </w:pPr>
    <w:rPr>
      <w:sz w:val="18"/>
    </w:rPr>
  </w:style>
  <w:style w:type="paragraph" w:customStyle="1" w:styleId="ExerciseStepLevel3">
    <w:name w:val="ExerciseStepLevel3"/>
    <w:basedOn w:val="Normal"/>
    <w:qFormat/>
    <w:rsid w:val="007F23C1"/>
    <w:pPr>
      <w:numPr>
        <w:ilvl w:val="2"/>
        <w:numId w:val="28"/>
      </w:numPr>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rsid w:val="003E54E7"/>
    <w:pPr>
      <w:spacing w:before="240"/>
    </w:pPr>
    <w:rPr>
      <w:b/>
      <w:sz w:val="24"/>
    </w:rPr>
  </w:style>
  <w:style w:type="paragraph" w:styleId="ListParagraph">
    <w:name w:val="List Paragraph"/>
    <w:basedOn w:val="Normal"/>
    <w:uiPriority w:val="34"/>
    <w:unhideWhenUsed/>
    <w:rsid w:val="00F86317"/>
    <w:pPr>
      <w:ind w:left="720"/>
      <w:contextualSpacing/>
    </w:pPr>
  </w:style>
  <w:style w:type="character" w:customStyle="1" w:styleId="Heading1Char">
    <w:name w:val="Heading 1 Char"/>
    <w:basedOn w:val="DefaultParagraphFont"/>
    <w:link w:val="Heading1"/>
    <w:uiPriority w:val="9"/>
    <w:rsid w:val="00B51F9B"/>
    <w:rPr>
      <w:rFonts w:ascii="Arial" w:eastAsiaTheme="majorEastAsia" w:hAnsi="Arial" w:cstheme="majorBidi"/>
      <w:b/>
      <w:bCs/>
      <w:sz w:val="28"/>
      <w:szCs w:val="28"/>
    </w:rPr>
  </w:style>
  <w:style w:type="paragraph" w:customStyle="1" w:styleId="ExerciseStepLevel1Code">
    <w:name w:val="ExerciseStepLevel1Code"/>
    <w:basedOn w:val="ExerciseStepLevel1"/>
    <w:qFormat/>
    <w:rsid w:val="007F23C1"/>
    <w:pPr>
      <w:numPr>
        <w:numId w:val="0"/>
      </w:numPr>
      <w:shd w:val="pct12" w:color="auto" w:fill="auto"/>
      <w:spacing w:before="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qFormat/>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before="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B51F9B"/>
    <w:rPr>
      <w:rFonts w:ascii="Arial" w:eastAsiaTheme="majorEastAsia" w:hAnsi="Arial" w:cstheme="majorBidi"/>
      <w:b/>
      <w:bCs/>
      <w:sz w:val="24"/>
      <w:szCs w:val="26"/>
    </w:rPr>
  </w:style>
  <w:style w:type="character" w:styleId="Hyperlink">
    <w:name w:val="Hyperlink"/>
    <w:basedOn w:val="DefaultParagraphFont"/>
    <w:uiPriority w:val="99"/>
    <w:unhideWhenUsed/>
    <w:rsid w:val="0083653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0D700B"/>
    <w:rsid w:val="001C01DB"/>
    <w:rsid w:val="003528FC"/>
    <w:rsid w:val="005664C7"/>
    <w:rsid w:val="009D439D"/>
    <w:rsid w:val="00A31794"/>
    <w:rsid w:val="00B10FA0"/>
    <w:rsid w:val="00C93A77"/>
    <w:rsid w:val="00E516E2"/>
    <w:rsid w:val="00E90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dlc_DocId xmlns="c83d3ea4-1015-4b4b-bfa9-09fbcd7aa64d">3CC2HQU7XWNV-64-13</_dlc_DocId>
    <_dlc_DocIdUrl xmlns="c83d3ea4-1015-4b4b-bfa9-09fbcd7aa64d">
      <Url>http://intranet.sharepointblackops.com/Courses/SPA401/_layouts/DocIdRedir.aspx?ID=3CC2HQU7XWNV-64-13</Url>
      <Description>3CC2HQU7XWNV-64-13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11101CE-4F68-4E6D-920C-214383BA3F81}"/>
</file>

<file path=customXml/itemProps2.xml><?xml version="1.0" encoding="utf-8"?>
<ds:datastoreItem xmlns:ds="http://schemas.openxmlformats.org/officeDocument/2006/customXml" ds:itemID="{513DFADE-8978-4F9A-B87B-1462052598C4}"/>
</file>

<file path=customXml/itemProps3.xml><?xml version="1.0" encoding="utf-8"?>
<ds:datastoreItem xmlns:ds="http://schemas.openxmlformats.org/officeDocument/2006/customXml" ds:itemID="{9DF7F01E-22A7-44B7-A423-9FFE0DF81EED}"/>
</file>

<file path=customXml/itemProps4.xml><?xml version="1.0" encoding="utf-8"?>
<ds:datastoreItem xmlns:ds="http://schemas.openxmlformats.org/officeDocument/2006/customXml" ds:itemID="{F08E81FF-749B-4585-8FCD-D03D5A3C00DB}"/>
</file>

<file path=customXml/itemProps5.xml><?xml version="1.0" encoding="utf-8"?>
<ds:datastoreItem xmlns:ds="http://schemas.openxmlformats.org/officeDocument/2006/customXml" ds:itemID="{BEBF70A3-0078-4E22-9946-B7A70702314C}"/>
</file>

<file path=docProps/app.xml><?xml version="1.0" encoding="utf-8"?>
<Properties xmlns="http://schemas.openxmlformats.org/officeDocument/2006/extended-properties" xmlns:vt="http://schemas.openxmlformats.org/officeDocument/2006/docPropsVTypes">
  <Template>LabTemplate.dotx</Template>
  <TotalTime>565</TotalTime>
  <Pages>8</Pages>
  <Words>1144</Words>
  <Characters>6521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Lab &lt;06a&gt;: Reusing, Installing, and Configuring Additional Components</vt:lpstr>
      <vt:lpstr>    Exercise 1: Site Templates</vt:lpstr>
      <vt:lpstr>    Exercise 2: Using the template globally</vt:lpstr>
      <vt:lpstr>    Exercise 3: Add a feature</vt:lpstr>
      <vt:lpstr>    Exercise 4: Deploy a WSS Solution Pack</vt:lpstr>
      <vt:lpstr>    End of Lab</vt:lpstr>
    </vt:vector>
  </TitlesOfParts>
  <Company>Ted Pattison Group, Inc.</Company>
  <LinksUpToDate>false</LinksUpToDate>
  <CharactersWithSpaces>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Young</dc:creator>
  <cp:keywords>SP401;TPG</cp:keywords>
  <cp:lastModifiedBy>TedP</cp:lastModifiedBy>
  <cp:revision>12</cp:revision>
  <dcterms:created xsi:type="dcterms:W3CDTF">2007-10-08T19:56:00Z</dcterms:created>
  <dcterms:modified xsi:type="dcterms:W3CDTF">2009-05-22T00:06:00Z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1300</vt:r8>
  </property>
  <property fmtid="{D5CDD505-2E9C-101B-9397-08002B2CF9AE}" pid="4" name="_dlc_DocIdItemGuid">
    <vt:lpwstr>621fbb8e-7195-4745-9131-c273314c45e3</vt:lpwstr>
  </property>
</Properties>
</file>