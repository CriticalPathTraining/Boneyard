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99" w:rsidRPr="00C67099" w:rsidRDefault="00C67099" w:rsidP="00C67099">
      <w:pPr>
        <w:pStyle w:val="Title"/>
        <w:jc w:val="center"/>
        <w:rPr>
          <w:sz w:val="40"/>
        </w:rPr>
      </w:pPr>
      <w:r w:rsidRPr="00C67099">
        <w:rPr>
          <w:sz w:val="40"/>
        </w:rPr>
        <w:t>Developing Solutions with</w:t>
      </w:r>
    </w:p>
    <w:p w:rsidR="00DC2AFF" w:rsidRPr="001534A2" w:rsidRDefault="00C67099" w:rsidP="00C67099">
      <w:pPr>
        <w:pStyle w:val="Title"/>
        <w:jc w:val="center"/>
        <w:rPr>
          <w:sz w:val="40"/>
        </w:rPr>
      </w:pPr>
      <w:r w:rsidRPr="00C67099">
        <w:rPr>
          <w:sz w:val="40"/>
        </w:rPr>
        <w:t>SharePoint Server 2007</w:t>
      </w:r>
    </w:p>
    <w:p w:rsidR="001534A2" w:rsidRPr="001534A2" w:rsidRDefault="001534A2" w:rsidP="001534A2">
      <w:pPr>
        <w:pStyle w:val="Title"/>
        <w:jc w:val="center"/>
      </w:pPr>
      <w:r>
        <w:t xml:space="preserve">Student </w:t>
      </w:r>
      <w:r w:rsidR="00D604D7">
        <w:t xml:space="preserve">Presentations </w:t>
      </w:r>
      <w:r>
        <w:t>Manual</w:t>
      </w:r>
    </w:p>
    <w:p w:rsidR="001534A2" w:rsidRDefault="001534A2" w:rsidP="001534A2"/>
    <w:p w:rsidR="001534A2" w:rsidRDefault="001534A2" w:rsidP="001534A2">
      <w:pPr>
        <w:pStyle w:val="Heading2"/>
      </w:pPr>
      <w:r>
        <w:t xml:space="preserve">This course includes the following </w:t>
      </w:r>
      <w:r w:rsidR="00D604D7">
        <w:t>presentations</w:t>
      </w:r>
      <w:r>
        <w:t>:</w:t>
      </w:r>
    </w:p>
    <w:p w:rsidR="001534A2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Roadmap to SharePoint 2007 Development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Developing Features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SharePoint Architecture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Pages and Design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Web Part Development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Lists and Content Types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Document Libraries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Forms Services with InfoPath 2007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Developing SharePoint Workflows with Visual Studio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Extending Portal and Search in SharePoint Server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Web Content Management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The Business Data Catalog (BCD)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Excel Services and Report Center</w:t>
      </w:r>
    </w:p>
    <w:p w:rsidR="00B17933" w:rsidRPr="0031037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Application Security</w:t>
      </w:r>
    </w:p>
    <w:p w:rsidR="00C67099" w:rsidRDefault="00C67099" w:rsidP="00C67099">
      <w:pPr>
        <w:pStyle w:val="Heading2"/>
      </w:pPr>
    </w:p>
    <w:p w:rsidR="00C67099" w:rsidRDefault="00C67099" w:rsidP="00C67099">
      <w:pPr>
        <w:pStyle w:val="Heading2"/>
      </w:pPr>
      <w:bookmarkStart w:id="0" w:name="_GoBack"/>
      <w:r>
        <w:t>Extra presentations given at discretion of the instructor</w:t>
      </w:r>
    </w:p>
    <w:p w:rsidR="00C67099" w:rsidRDefault="00C67099" w:rsidP="00C67099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AJAX Web Parts</w:t>
      </w:r>
    </w:p>
    <w:p w:rsidR="00C67099" w:rsidRDefault="00C67099" w:rsidP="00C67099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Lighting up SharePoint with Silverlight 2</w:t>
      </w:r>
    </w:p>
    <w:bookmarkEnd w:id="0"/>
    <w:p w:rsidR="001534A2" w:rsidRPr="001534A2" w:rsidRDefault="001534A2" w:rsidP="001534A2"/>
    <w:sectPr w:rsidR="001534A2" w:rsidRPr="001534A2" w:rsidSect="00F21A30">
      <w:headerReference w:type="default" r:id="rId13"/>
      <w:footerReference w:type="default" r:id="rId14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800" w:rsidRDefault="00E95800" w:rsidP="002754DA">
      <w:pPr>
        <w:spacing w:before="0" w:after="0"/>
      </w:pPr>
      <w:r>
        <w:separator/>
      </w:r>
    </w:p>
  </w:endnote>
  <w:endnote w:type="continuationSeparator" w:id="0">
    <w:p w:rsidR="00E95800" w:rsidRDefault="00E95800" w:rsidP="002754DA">
      <w:pPr>
        <w:spacing w:before="0" w:after="0"/>
      </w:pPr>
      <w:r>
        <w:continuationSeparator/>
      </w:r>
    </w:p>
  </w:endnote>
  <w:endnote w:type="continuationNotice" w:id="1">
    <w:p w:rsidR="00E95800" w:rsidRDefault="00E9580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F21A30">
    <w:pPr>
      <w:pStyle w:val="Footer"/>
    </w:pPr>
    <w:r w:rsidRPr="00F62F1C">
      <w:t xml:space="preserve">© </w:t>
    </w:r>
    <w:r w:rsidR="00310373" w:rsidRPr="00F62F1C">
      <w:t>20</w:t>
    </w:r>
    <w:r w:rsidR="00310373">
      <w:t>10</w:t>
    </w:r>
    <w:r w:rsidR="00310373" w:rsidRPr="00F62F1C">
      <w:t xml:space="preserve"> </w:t>
    </w:r>
    <w:r w:rsidRPr="00F62F1C">
      <w:t xml:space="preserve">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Pr="00F62F1C">
      <w:rPr>
        <w:b/>
      </w:rPr>
      <w:t xml:space="preserve">Page </w:t>
    </w:r>
    <w:r>
      <w:rPr>
        <w:b/>
      </w:rPr>
      <w:t>00-</w:t>
    </w:r>
    <w:r w:rsidR="00AF260E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800" w:rsidRDefault="00E95800" w:rsidP="002754DA">
      <w:pPr>
        <w:spacing w:before="0" w:after="0"/>
      </w:pPr>
      <w:r>
        <w:separator/>
      </w:r>
    </w:p>
  </w:footnote>
  <w:footnote w:type="continuationSeparator" w:id="0">
    <w:p w:rsidR="00E95800" w:rsidRDefault="00E95800" w:rsidP="002754DA">
      <w:pPr>
        <w:spacing w:before="0" w:after="0"/>
      </w:pPr>
      <w:r>
        <w:continuationSeparator/>
      </w:r>
    </w:p>
  </w:footnote>
  <w:footnote w:type="continuationNotice" w:id="1">
    <w:p w:rsidR="00E95800" w:rsidRDefault="00E9580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5710D5">
    <w:pPr>
      <w:pStyle w:val="Header"/>
      <w:pBdr>
        <w:bottom w:val="single" w:sz="4" w:space="1" w:color="292929"/>
      </w:pBdr>
    </w:pPr>
    <w:r>
      <w:tab/>
    </w:r>
    <w:r>
      <w:tab/>
    </w:r>
    <w:r w:rsidR="00B17933">
      <w:rPr>
        <w:noProof/>
      </w:rPr>
      <w:t>v3</w:t>
    </w:r>
    <w:r>
      <w:rPr>
        <w:noProof/>
      </w:rPr>
      <w:t>.</w:t>
    </w:r>
    <w:r w:rsidR="00B17933">
      <w:rPr>
        <w:noProof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CPT_Logo_Manual.jpg" style="width:10.9pt;height:10.9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300AAD"/>
    <w:multiLevelType w:val="hybridMultilevel"/>
    <w:tmpl w:val="9AF06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BC15D8"/>
    <w:multiLevelType w:val="hybridMultilevel"/>
    <w:tmpl w:val="57D87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548A9"/>
    <w:multiLevelType w:val="hybridMultilevel"/>
    <w:tmpl w:val="8410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15"/>
  </w:num>
  <w:num w:numId="7">
    <w:abstractNumId w:val="6"/>
  </w:num>
  <w:num w:numId="8">
    <w:abstractNumId w:val="14"/>
  </w:num>
  <w:num w:numId="9">
    <w:abstractNumId w:val="3"/>
  </w:num>
  <w:num w:numId="10">
    <w:abstractNumId w:val="4"/>
  </w:num>
  <w:num w:numId="11">
    <w:abstractNumId w:val="1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5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9"/>
  </w:num>
  <w:num w:numId="72">
    <w:abstractNumId w:val="13"/>
  </w:num>
  <w:num w:numId="73">
    <w:abstractNumId w:val="10"/>
  </w:num>
  <w:num w:numId="74">
    <w:abstractNumId w:val="2"/>
  </w:num>
  <w:num w:numId="75">
    <w:abstractNumId w:val="17"/>
  </w:num>
  <w:num w:numId="76">
    <w:abstractNumId w:val="1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34A2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243BC"/>
    <w:rsid w:val="00226C32"/>
    <w:rsid w:val="00231D57"/>
    <w:rsid w:val="00234111"/>
    <w:rsid w:val="002376C5"/>
    <w:rsid w:val="00243A3C"/>
    <w:rsid w:val="00252D0F"/>
    <w:rsid w:val="002646DD"/>
    <w:rsid w:val="00265968"/>
    <w:rsid w:val="00273F7D"/>
    <w:rsid w:val="002754DA"/>
    <w:rsid w:val="002820B9"/>
    <w:rsid w:val="002C5CBE"/>
    <w:rsid w:val="002E035E"/>
    <w:rsid w:val="002E259F"/>
    <w:rsid w:val="002E66B3"/>
    <w:rsid w:val="002F2748"/>
    <w:rsid w:val="002F59E1"/>
    <w:rsid w:val="0030388D"/>
    <w:rsid w:val="00307288"/>
    <w:rsid w:val="00310373"/>
    <w:rsid w:val="0031741B"/>
    <w:rsid w:val="00326867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131E"/>
    <w:rsid w:val="00414108"/>
    <w:rsid w:val="00420D38"/>
    <w:rsid w:val="00427A68"/>
    <w:rsid w:val="00441A61"/>
    <w:rsid w:val="00445241"/>
    <w:rsid w:val="00445F5C"/>
    <w:rsid w:val="00446B8D"/>
    <w:rsid w:val="00474799"/>
    <w:rsid w:val="00481358"/>
    <w:rsid w:val="004838B2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4584"/>
    <w:rsid w:val="006C5C78"/>
    <w:rsid w:val="006D6ABB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9A"/>
    <w:rsid w:val="008943B0"/>
    <w:rsid w:val="008A1B16"/>
    <w:rsid w:val="008A2BA0"/>
    <w:rsid w:val="008A7318"/>
    <w:rsid w:val="008B697B"/>
    <w:rsid w:val="008C1C05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A3D9D"/>
    <w:rsid w:val="00AD3847"/>
    <w:rsid w:val="00AF260E"/>
    <w:rsid w:val="00AF4F9B"/>
    <w:rsid w:val="00B04598"/>
    <w:rsid w:val="00B17933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67099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2B92"/>
    <w:rsid w:val="00D56B22"/>
    <w:rsid w:val="00D604D7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800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75681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E18A4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3CC2HQU7XWNV-72-57</_dlc_DocId>
    <_dlc_DocIdUrl xmlns="c83d3ea4-1015-4b4b-bfa9-09fbcd7aa64d">
      <Url>http://intranet.sharepointblackops.com/Courses/SPT401/_layouts/DocIdRedir.aspx?ID=3CC2HQU7XWNV-72-57</Url>
      <Description>3CC2HQU7XWNV-72-57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BC40FDCCC654AAA386B50BFC7A8AB" ma:contentTypeVersion="1" ma:contentTypeDescription="Create a new document." ma:contentTypeScope="" ma:versionID="28cd6a7ee402903ea98b07920b14a93b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6E11BDE-7E31-4B78-8494-AC3EF47CDCC3}"/>
</file>

<file path=customXml/itemProps2.xml><?xml version="1.0" encoding="utf-8"?>
<ds:datastoreItem xmlns:ds="http://schemas.openxmlformats.org/officeDocument/2006/customXml" ds:itemID="{4AB4F019-59F6-4F32-9A99-4D00AA33EAC5}"/>
</file>

<file path=customXml/itemProps3.xml><?xml version="1.0" encoding="utf-8"?>
<ds:datastoreItem xmlns:ds="http://schemas.openxmlformats.org/officeDocument/2006/customXml" ds:itemID="{39316EDB-49BA-4480-A4CC-06A2F75E0759}"/>
</file>

<file path=customXml/itemProps4.xml><?xml version="1.0" encoding="utf-8"?>
<ds:datastoreItem xmlns:ds="http://schemas.openxmlformats.org/officeDocument/2006/customXml" ds:itemID="{A14CF5AA-1D16-449E-9200-F6F50DF28C12}"/>
</file>

<file path=customXml/itemProps5.xml><?xml version="1.0" encoding="utf-8"?>
<ds:datastoreItem xmlns:ds="http://schemas.openxmlformats.org/officeDocument/2006/customXml" ds:itemID="{65B192DE-40DA-4BC0-9248-4E2D7007EA1F}"/>
</file>

<file path=customXml/itemProps6.xml><?xml version="1.0" encoding="utf-8"?>
<ds:datastoreItem xmlns:ds="http://schemas.openxmlformats.org/officeDocument/2006/customXml" ds:itemID="{690A33A5-0EC5-4A81-A9B3-C44C3E03244A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28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Cover Page</dc:title>
  <dc:creator>Andrew Connell</dc:creator>
  <cp:lastModifiedBy>Andrew Connell</cp:lastModifiedBy>
  <cp:revision>11</cp:revision>
  <cp:lastPrinted>2009-08-12T16:30:00Z</cp:lastPrinted>
  <dcterms:created xsi:type="dcterms:W3CDTF">2010-04-19T11:18:00Z</dcterms:created>
  <dcterms:modified xsi:type="dcterms:W3CDTF">2010-05-17T00:54:00Z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0x010100D2CBC40FDCCC654AAA386B50BFC7A8AB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a60e8cd7-48fc-4c79-8de8-e83a3548cbeb</vt:lpwstr>
  </property>
</Properties>
</file>