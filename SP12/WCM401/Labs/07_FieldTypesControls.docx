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docProps/app.xml" ContentType="application/vnd.openxmlformats-officedocument.extended-properties+xml"/>
  <Override PartName="/word/glossary/fontTable.xml" ContentType="application/vnd.openxmlformats-officedocument.wordprocessingml.fontTable+xml"/>
  <Override PartName="/customXml/itemProps1.xml" ContentType="application/vnd.openxmlformats-officedocument.customXmlProperties+xml"/>
  <Override PartName="/word/glossary/stylesWithEffects.xml" ContentType="application/vnd.ms-word.stylesWithEffects+xml"/>
  <Override PartName="/customXml/itemProps4.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customXml/itemProps6.xml" ContentType="application/vnd.openxmlformats-officedocument.customXmlProperties+xml"/>
  <Override PartName="/customXml/itemProps5.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8B651" w14:textId="77777777" w:rsidR="001F74EE" w:rsidRDefault="001F74EE" w:rsidP="001F74EE">
      <w:pPr>
        <w:pStyle w:val="LabTitle"/>
      </w:pPr>
      <w:bookmarkStart w:id="0" w:name="_GoBack"/>
      <w:bookmarkEnd w:id="0"/>
      <w:r>
        <w:t xml:space="preserve">Lab </w:t>
      </w:r>
      <w:sdt>
        <w:sdtPr>
          <w:alias w:val="Lab Number"/>
          <w:tag w:val="Lab Number"/>
          <w:id w:val="1418260"/>
          <w:placeholder>
            <w:docPart w:val="DefaultPlaceholder_22675703"/>
          </w:placeholder>
          <w:dataBinding w:xpath="/root[1]/labNumber[1]" w:storeItemID="{0306C5F9-4602-431E-9CA8-DC31EFB1E840}"/>
          <w:text/>
        </w:sdtPr>
        <w:sdtEndPr/>
        <w:sdtContent>
          <w:r w:rsidR="000B0993">
            <w:t>06</w:t>
          </w:r>
        </w:sdtContent>
      </w:sdt>
      <w:r>
        <w:t>: Custom Field Types &amp; Controls</w:t>
      </w:r>
    </w:p>
    <w:p w14:paraId="3F472588" w14:textId="77777777" w:rsidR="001F74EE" w:rsidRDefault="001F74EE" w:rsidP="001F74EE">
      <w:r w:rsidRPr="001F74EE">
        <w:rPr>
          <w:b/>
        </w:rPr>
        <w:t>Lab Time:</w:t>
      </w:r>
      <w:r>
        <w:t xml:space="preserve"> 60 minutes</w:t>
      </w:r>
    </w:p>
    <w:p w14:paraId="27779FA9" w14:textId="77777777" w:rsidR="001F74EE" w:rsidRDefault="001F74EE" w:rsidP="001F74EE">
      <w:r w:rsidRPr="001F74EE">
        <w:rPr>
          <w:b/>
        </w:rPr>
        <w:t>Lab Overview:</w:t>
      </w:r>
      <w:r>
        <w:t xml:space="preserve"> In this lab you will practice creating a custom field type and associated field control for use within a MOSS Publishing site. The field type will store four data elements as one item that make up a linked string of text with an associated icon. This new field type is called "Resource with Icon". The field control associated with this field type is used to provide a custom editing experience for content authors. Here's what the field will look like when you are finished with this lab:</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6"/>
        <w:gridCol w:w="4020"/>
      </w:tblGrid>
      <w:tr w:rsidR="001F74EE" w14:paraId="585AC70C" w14:textId="77777777" w:rsidTr="001F74EE">
        <w:trPr>
          <w:jc w:val="center"/>
        </w:trPr>
        <w:tc>
          <w:tcPr>
            <w:tcW w:w="4788" w:type="dxa"/>
          </w:tcPr>
          <w:p w14:paraId="3334D449" w14:textId="77777777" w:rsidR="001F74EE" w:rsidRPr="001F74EE" w:rsidRDefault="00195728" w:rsidP="001F74EE">
            <w:pPr>
              <w:jc w:val="center"/>
              <w:rPr>
                <w:b/>
                <w:sz w:val="24"/>
              </w:rPr>
            </w:pPr>
            <w:r>
              <w:rPr>
                <w:b/>
                <w:sz w:val="24"/>
              </w:rPr>
              <w:t>Edit</w:t>
            </w:r>
            <w:r w:rsidR="001F74EE" w:rsidRPr="001F74EE">
              <w:rPr>
                <w:b/>
                <w:sz w:val="24"/>
              </w:rPr>
              <w:t xml:space="preserve"> Mode</w:t>
            </w:r>
          </w:p>
          <w:p w14:paraId="0CC0CFB6" w14:textId="77777777" w:rsidR="001F74EE" w:rsidRDefault="001F74EE" w:rsidP="001F74EE">
            <w:pPr>
              <w:jc w:val="center"/>
            </w:pPr>
            <w:r>
              <w:rPr>
                <w:rFonts w:ascii="Tahoma" w:hAnsi="Tahoma" w:cs="Tahoma"/>
                <w:noProof/>
                <w:color w:val="4D4D4D"/>
                <w:sz w:val="22"/>
              </w:rPr>
              <w:drawing>
                <wp:inline distT="0" distB="0" distL="0" distR="0" wp14:editId="485B95F3">
                  <wp:extent cx="3371850" cy="1971675"/>
                  <wp:effectExtent l="19050" t="0" r="0" b="0"/>
                  <wp:docPr id="41" name="Picture 41" descr="C:\Development\Writing\Courses\WCM401\trunk\Student Download\Labs\08_FieldTypesControls\Figures\Preview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Development\Writing\Courses\WCM401\trunk\Student Download\Labs\08_FieldTypesControls\Figures\PreviewAuth.jpg"/>
                          <pic:cNvPicPr>
                            <a:picLocks noChangeAspect="1" noChangeArrowheads="1"/>
                          </pic:cNvPicPr>
                        </pic:nvPicPr>
                        <pic:blipFill>
                          <a:blip r:embed="rId12" cstate="print">
                            <a:grayscl/>
                          </a:blip>
                          <a:srcRect/>
                          <a:stretch>
                            <a:fillRect/>
                          </a:stretch>
                        </pic:blipFill>
                        <pic:spPr bwMode="auto">
                          <a:xfrm>
                            <a:off x="0" y="0"/>
                            <a:ext cx="3371850" cy="1971675"/>
                          </a:xfrm>
                          <a:prstGeom prst="rect">
                            <a:avLst/>
                          </a:prstGeom>
                          <a:noFill/>
                          <a:ln w="9525">
                            <a:noFill/>
                            <a:miter lim="800000"/>
                            <a:headEnd/>
                            <a:tailEnd/>
                          </a:ln>
                        </pic:spPr>
                      </pic:pic>
                    </a:graphicData>
                  </a:graphic>
                </wp:inline>
              </w:drawing>
            </w:r>
          </w:p>
        </w:tc>
        <w:tc>
          <w:tcPr>
            <w:tcW w:w="4788" w:type="dxa"/>
          </w:tcPr>
          <w:p w14:paraId="5BED2EC4" w14:textId="77777777" w:rsidR="001F74EE" w:rsidRPr="001F74EE" w:rsidRDefault="001F74EE" w:rsidP="001F74EE">
            <w:pPr>
              <w:jc w:val="center"/>
              <w:rPr>
                <w:b/>
                <w:sz w:val="24"/>
              </w:rPr>
            </w:pPr>
            <w:r w:rsidRPr="001F74EE">
              <w:rPr>
                <w:b/>
                <w:sz w:val="24"/>
              </w:rPr>
              <w:t>Display Mode</w:t>
            </w:r>
          </w:p>
          <w:p w14:paraId="3527F124" w14:textId="77777777" w:rsidR="001F74EE" w:rsidRDefault="001F74EE" w:rsidP="001F74EE">
            <w:pPr>
              <w:jc w:val="center"/>
            </w:pPr>
            <w:r>
              <w:rPr>
                <w:rFonts w:ascii="Tahoma" w:hAnsi="Tahoma" w:cs="Tahoma"/>
                <w:noProof/>
                <w:color w:val="4D4D4D"/>
                <w:sz w:val="22"/>
              </w:rPr>
              <w:drawing>
                <wp:inline distT="0" distB="0" distL="0" distR="0" wp14:editId="7C9479F1">
                  <wp:extent cx="1190625" cy="561975"/>
                  <wp:effectExtent l="19050" t="0" r="9525" b="0"/>
                  <wp:docPr id="44" name="Picture 44" descr="C:\Development\Writing\Courses\WCM401\trunk\Student Download\Labs\08_FieldTypesControls\Figures\Preview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Development\Writing\Courses\WCM401\trunk\Student Download\Labs\08_FieldTypesControls\Figures\PreviewDisplay.jpg"/>
                          <pic:cNvPicPr>
                            <a:picLocks noChangeAspect="1" noChangeArrowheads="1"/>
                          </pic:cNvPicPr>
                        </pic:nvPicPr>
                        <pic:blipFill>
                          <a:blip r:embed="rId13" cstate="print">
                            <a:grayscl/>
                          </a:blip>
                          <a:srcRect/>
                          <a:stretch>
                            <a:fillRect/>
                          </a:stretch>
                        </pic:blipFill>
                        <pic:spPr bwMode="auto">
                          <a:xfrm>
                            <a:off x="0" y="0"/>
                            <a:ext cx="1190625" cy="561975"/>
                          </a:xfrm>
                          <a:prstGeom prst="rect">
                            <a:avLst/>
                          </a:prstGeom>
                          <a:noFill/>
                          <a:ln w="9525">
                            <a:noFill/>
                            <a:miter lim="800000"/>
                            <a:headEnd/>
                            <a:tailEnd/>
                          </a:ln>
                        </pic:spPr>
                      </pic:pic>
                    </a:graphicData>
                  </a:graphic>
                </wp:inline>
              </w:drawing>
            </w:r>
          </w:p>
        </w:tc>
      </w:tr>
    </w:tbl>
    <w:p w14:paraId="2D92F073" w14:textId="77777777" w:rsidR="001F74EE" w:rsidRDefault="001F74EE" w:rsidP="001F74EE"/>
    <w:p w14:paraId="791F447D" w14:textId="77777777" w:rsidR="001F74EE" w:rsidRDefault="001F74EE" w:rsidP="001F74EE">
      <w:pPr>
        <w:pStyle w:val="LabExercise"/>
      </w:pPr>
      <w:r>
        <w:t>Exercise 1: Creating a custom field type</w:t>
      </w:r>
    </w:p>
    <w:p w14:paraId="3F937203" w14:textId="77777777" w:rsidR="001F74EE" w:rsidRDefault="001F74EE" w:rsidP="001F74EE">
      <w:r>
        <w:t>In this exercise you will create a custom field type. At the end of this exercise the field type will not be complete and usable until it has an associated field control, but this lab is broken into two exercises for readability and future reference.</w:t>
      </w:r>
    </w:p>
    <w:p w14:paraId="1689A7A5" w14:textId="77777777" w:rsidR="001F74EE" w:rsidRDefault="001F74EE" w:rsidP="001F74EE">
      <w:r>
        <w:t>Similar to previous labs, since you have already created Visual Studio projects using the automated process of creating WSS solution packages, we have given you a project to get started with.</w:t>
      </w:r>
    </w:p>
    <w:p w14:paraId="39F13484" w14:textId="77777777" w:rsidR="005C7ECD" w:rsidRDefault="001F74EE" w:rsidP="005C7ECD">
      <w:pPr>
        <w:pStyle w:val="NumberedBullet"/>
      </w:pPr>
      <w:r>
        <w:t xml:space="preserve">In Visual Studio, open the </w:t>
      </w:r>
      <w:r w:rsidRPr="005C7ECD">
        <w:rPr>
          <w:b/>
        </w:rPr>
        <w:t>Lab</w:t>
      </w:r>
      <w:sdt>
        <w:sdtPr>
          <w:rPr>
            <w:b/>
          </w:rPr>
          <w:alias w:val="Lab Number Short"/>
          <w:tag w:val="Lab Number Short"/>
          <w:id w:val="1418264"/>
          <w:placeholder>
            <w:docPart w:val="DefaultPlaceholder_22675703"/>
          </w:placeholder>
          <w:dataBinding w:xpath="/root[1]/labNumberShort[1]" w:storeItemID="{0306C5F9-4602-431E-9CA8-DC31EFB1E840}"/>
          <w:text/>
        </w:sdtPr>
        <w:sdtEndPr/>
        <w:sdtContent>
          <w:r w:rsidR="00967C3A">
            <w:rPr>
              <w:b/>
            </w:rPr>
            <w:t>7</w:t>
          </w:r>
        </w:sdtContent>
      </w:sdt>
      <w:r>
        <w:t xml:space="preserve"> solution located in the following directory:</w:t>
      </w:r>
    </w:p>
    <w:p w14:paraId="7578820B" w14:textId="77777777" w:rsidR="001F74EE" w:rsidRDefault="001F74EE" w:rsidP="005C7ECD">
      <w:pPr>
        <w:pStyle w:val="CodeAloneLast"/>
      </w:pPr>
      <w:r>
        <w:t>c:\Student\Labs\</w:t>
      </w:r>
      <w:sdt>
        <w:sdtPr>
          <w:alias w:val="Lab Number"/>
          <w:tag w:val="Lab Number"/>
          <w:id w:val="1418261"/>
          <w:placeholder>
            <w:docPart w:val="DefaultPlaceholder_22675703"/>
          </w:placeholder>
          <w:dataBinding w:xpath="/root[1]/labNumber[1]" w:storeItemID="{0306C5F9-4602-431E-9CA8-DC31EFB1E840}"/>
          <w:text/>
        </w:sdtPr>
        <w:sdtEndPr/>
        <w:sdtContent>
          <w:r w:rsidR="000B0993">
            <w:t>06</w:t>
          </w:r>
        </w:sdtContent>
      </w:sdt>
      <w:r>
        <w:t>_FieldTypesControls\Lab\Lab</w:t>
      </w:r>
      <w:sdt>
        <w:sdtPr>
          <w:alias w:val="Lab Number Short"/>
          <w:tag w:val="Lab Number Short"/>
          <w:id w:val="1418265"/>
          <w:placeholder>
            <w:docPart w:val="DefaultPlaceholder_22675703"/>
          </w:placeholder>
          <w:dataBinding w:xpath="/root[1]/labNumberShort[1]" w:storeItemID="{0306C5F9-4602-431E-9CA8-DC31EFB1E840}"/>
          <w:text/>
        </w:sdtPr>
        <w:sdtEndPr/>
        <w:sdtContent>
          <w:r w:rsidR="00967C3A">
            <w:t>7</w:t>
          </w:r>
        </w:sdtContent>
      </w:sdt>
      <w:r>
        <w:t>.sln</w:t>
      </w:r>
    </w:p>
    <w:p w14:paraId="2B21D4E3" w14:textId="77777777" w:rsidR="005C7ECD" w:rsidRDefault="001F74EE" w:rsidP="005C7ECD">
      <w:pPr>
        <w:pStyle w:val="NumberedBullet"/>
      </w:pPr>
      <w:r>
        <w:t xml:space="preserve">The first thing you need to do is to add a few references to the project. Add the following references to the project by right-clicking the </w:t>
      </w:r>
      <w:r w:rsidRPr="005C7ECD">
        <w:rPr>
          <w:b/>
        </w:rPr>
        <w:t>References</w:t>
      </w:r>
      <w:r>
        <w:t xml:space="preserve"> folder within the project in the </w:t>
      </w:r>
      <w:r w:rsidRPr="005C7ECD">
        <w:rPr>
          <w:b/>
        </w:rPr>
        <w:t>Solution Explorer</w:t>
      </w:r>
      <w:r>
        <w:t xml:space="preserve"> tool window:</w:t>
      </w:r>
    </w:p>
    <w:p w14:paraId="4BF0C9BA" w14:textId="77777777" w:rsidR="005C7ECD" w:rsidRDefault="001F74EE" w:rsidP="005C7ECD">
      <w:pPr>
        <w:pStyle w:val="Bullet"/>
      </w:pPr>
      <w:proofErr w:type="spellStart"/>
      <w:r w:rsidRPr="005C7ECD">
        <w:rPr>
          <w:b/>
        </w:rPr>
        <w:t>Microsoft.SharePoint</w:t>
      </w:r>
      <w:proofErr w:type="spellEnd"/>
      <w:r>
        <w:t xml:space="preserve"> (hint: Component Name = Windows SharePoint Services)</w:t>
      </w:r>
    </w:p>
    <w:p w14:paraId="6F77C66D" w14:textId="77777777" w:rsidR="005C7ECD" w:rsidRDefault="001F74EE" w:rsidP="005C7ECD">
      <w:pPr>
        <w:pStyle w:val="Bullet"/>
      </w:pPr>
      <w:proofErr w:type="spellStart"/>
      <w:r w:rsidRPr="005C7ECD">
        <w:rPr>
          <w:b/>
        </w:rPr>
        <w:t>Microsoft.SharePoint.Publishing</w:t>
      </w:r>
      <w:proofErr w:type="spellEnd"/>
      <w:r>
        <w:t xml:space="preserve"> (hint: Component Name = Microsoft Content Publishing and Management)</w:t>
      </w:r>
    </w:p>
    <w:p w14:paraId="610425FA" w14:textId="77777777" w:rsidR="005C7ECD" w:rsidRPr="005C7ECD" w:rsidRDefault="001F74EE" w:rsidP="005C7ECD">
      <w:pPr>
        <w:pStyle w:val="Bullet"/>
        <w:rPr>
          <w:b/>
        </w:rPr>
      </w:pPr>
      <w:proofErr w:type="spellStart"/>
      <w:r w:rsidRPr="005C7ECD">
        <w:rPr>
          <w:b/>
        </w:rPr>
        <w:t>System.Configuration</w:t>
      </w:r>
      <w:proofErr w:type="spellEnd"/>
    </w:p>
    <w:p w14:paraId="7731D4B0" w14:textId="77777777" w:rsidR="005C7ECD" w:rsidRPr="005C7ECD" w:rsidRDefault="001F74EE" w:rsidP="005C7ECD">
      <w:pPr>
        <w:pStyle w:val="Bullet"/>
        <w:rPr>
          <w:b/>
        </w:rPr>
      </w:pPr>
      <w:proofErr w:type="spellStart"/>
      <w:r w:rsidRPr="005C7ECD">
        <w:rPr>
          <w:b/>
        </w:rPr>
        <w:lastRenderedPageBreak/>
        <w:t>System.Web</w:t>
      </w:r>
      <w:proofErr w:type="spellEnd"/>
    </w:p>
    <w:p w14:paraId="4DB96138" w14:textId="77777777" w:rsidR="005C7ECD" w:rsidRDefault="001F74EE" w:rsidP="005C7ECD">
      <w:pPr>
        <w:pStyle w:val="NumberedBullet"/>
      </w:pPr>
      <w:r>
        <w:t xml:space="preserve">Now, with the necessary references, create a new class named </w:t>
      </w:r>
      <w:proofErr w:type="spellStart"/>
      <w:r w:rsidRPr="005C7ECD">
        <w:rPr>
          <w:b/>
        </w:rPr>
        <w:t>FieldResourceIcon.cs</w:t>
      </w:r>
      <w:proofErr w:type="spellEnd"/>
      <w:r>
        <w:t xml:space="preserve"> in the root of the project. This class will be the "hub" of the custom field type... it is where you will later tell SharePoint to get all information about the field type.</w:t>
      </w:r>
    </w:p>
    <w:p w14:paraId="5BD36FCB" w14:textId="77777777" w:rsidR="001F74EE" w:rsidRDefault="001F74EE" w:rsidP="005C7ECD">
      <w:pPr>
        <w:pStyle w:val="NumberedBullet"/>
      </w:pPr>
      <w:r>
        <w:t xml:space="preserve">This custom field type will store four pieces of data as a single data element. To do this, you will need to inherit from the </w:t>
      </w:r>
      <w:proofErr w:type="spellStart"/>
      <w:r w:rsidRPr="005C7ECD">
        <w:rPr>
          <w:b/>
        </w:rPr>
        <w:t>Microsoft.SharePoint.SPFieldMultiColumn</w:t>
      </w:r>
      <w:proofErr w:type="spellEnd"/>
      <w:r>
        <w:t xml:space="preserve"> class. This class has two constructors that you will need to implement... add the following code to the </w:t>
      </w:r>
      <w:proofErr w:type="spellStart"/>
      <w:r w:rsidRPr="005C7ECD">
        <w:rPr>
          <w:b/>
        </w:rPr>
        <w:t>FieldResourceIcon.cs</w:t>
      </w:r>
      <w:proofErr w:type="spellEnd"/>
      <w:r>
        <w:t xml:space="preserve"> class:</w:t>
      </w:r>
    </w:p>
    <w:p w14:paraId="59749F67" w14:textId="77777777" w:rsidR="001F74EE" w:rsidRDefault="001F74EE" w:rsidP="005C7ECD">
      <w:pPr>
        <w:pStyle w:val="CodeAlone"/>
      </w:pPr>
      <w:proofErr w:type="gramStart"/>
      <w:r>
        <w:t>using</w:t>
      </w:r>
      <w:proofErr w:type="gramEnd"/>
      <w:r>
        <w:t xml:space="preserve"> System;</w:t>
      </w:r>
    </w:p>
    <w:p w14:paraId="6A141865" w14:textId="77777777" w:rsidR="001F74EE" w:rsidRDefault="001F74EE" w:rsidP="005C7ECD">
      <w:pPr>
        <w:pStyle w:val="CodeAlone"/>
      </w:pPr>
      <w:proofErr w:type="gramStart"/>
      <w:r>
        <w:t>using</w:t>
      </w:r>
      <w:proofErr w:type="gramEnd"/>
      <w:r>
        <w:t xml:space="preserve"> </w:t>
      </w:r>
      <w:proofErr w:type="spellStart"/>
      <w:r>
        <w:t>System.Web.UI</w:t>
      </w:r>
      <w:proofErr w:type="spellEnd"/>
      <w:r>
        <w:t>;</w:t>
      </w:r>
    </w:p>
    <w:p w14:paraId="1FF8BCB3" w14:textId="77777777" w:rsidR="001F74EE" w:rsidRDefault="001F74EE" w:rsidP="005C7ECD">
      <w:pPr>
        <w:pStyle w:val="CodeAlone"/>
      </w:pPr>
      <w:proofErr w:type="gramStart"/>
      <w:r>
        <w:t>using</w:t>
      </w:r>
      <w:proofErr w:type="gramEnd"/>
      <w:r>
        <w:t xml:space="preserve"> </w:t>
      </w:r>
      <w:proofErr w:type="spellStart"/>
      <w:r>
        <w:t>Microsoft.SharePoint</w:t>
      </w:r>
      <w:proofErr w:type="spellEnd"/>
      <w:r>
        <w:t>;</w:t>
      </w:r>
    </w:p>
    <w:p w14:paraId="246BE8FC" w14:textId="77777777" w:rsidR="001F74EE" w:rsidRDefault="001F74EE" w:rsidP="005C7ECD">
      <w:pPr>
        <w:pStyle w:val="CodeAlone"/>
      </w:pPr>
      <w:proofErr w:type="gramStart"/>
      <w:r>
        <w:t>using</w:t>
      </w:r>
      <w:proofErr w:type="gramEnd"/>
      <w:r>
        <w:t xml:space="preserve"> </w:t>
      </w:r>
      <w:proofErr w:type="spellStart"/>
      <w:r>
        <w:t>Microsoft.SharePoint.WebControls</w:t>
      </w:r>
      <w:proofErr w:type="spellEnd"/>
      <w:r>
        <w:t>;</w:t>
      </w:r>
    </w:p>
    <w:p w14:paraId="5AD5C9BC" w14:textId="77777777" w:rsidR="001F74EE" w:rsidRDefault="001F74EE" w:rsidP="005C7ECD">
      <w:pPr>
        <w:pStyle w:val="CodeAlone"/>
      </w:pPr>
    </w:p>
    <w:p w14:paraId="56A9285B" w14:textId="77777777" w:rsidR="001F74EE" w:rsidRDefault="001F74EE" w:rsidP="005C7ECD">
      <w:pPr>
        <w:pStyle w:val="CodeAlone"/>
      </w:pPr>
      <w:proofErr w:type="gramStart"/>
      <w:r>
        <w:t>namespace</w:t>
      </w:r>
      <w:proofErr w:type="gramEnd"/>
      <w:r>
        <w:t xml:space="preserve"> Lab</w:t>
      </w:r>
      <w:sdt>
        <w:sdtPr>
          <w:alias w:val="Lab Number Short"/>
          <w:tag w:val="Lab Number Short"/>
          <w:id w:val="1418266"/>
          <w:placeholder>
            <w:docPart w:val="DefaultPlaceholder_22675703"/>
          </w:placeholder>
          <w:dataBinding w:xpath="/root[1]/labNumberShort[1]" w:storeItemID="{0306C5F9-4602-431E-9CA8-DC31EFB1E840}"/>
          <w:text/>
        </w:sdtPr>
        <w:sdtEndPr/>
        <w:sdtContent>
          <w:r w:rsidR="00967C3A">
            <w:t>7</w:t>
          </w:r>
        </w:sdtContent>
      </w:sdt>
      <w:r>
        <w:t xml:space="preserve"> {</w:t>
      </w:r>
    </w:p>
    <w:p w14:paraId="327E1CF3" w14:textId="77777777" w:rsidR="001F74EE" w:rsidRDefault="001F74EE" w:rsidP="005C7ECD">
      <w:pPr>
        <w:pStyle w:val="CodeAlone"/>
      </w:pPr>
      <w:r>
        <w:t xml:space="preserve">    </w:t>
      </w:r>
      <w:proofErr w:type="gramStart"/>
      <w:r>
        <w:t>public</w:t>
      </w:r>
      <w:proofErr w:type="gramEnd"/>
      <w:r>
        <w:t xml:space="preserve"> class </w:t>
      </w:r>
      <w:proofErr w:type="spellStart"/>
      <w:r>
        <w:t>FieldResourceIcon</w:t>
      </w:r>
      <w:proofErr w:type="spellEnd"/>
      <w:r>
        <w:t xml:space="preserve"> : </w:t>
      </w:r>
      <w:proofErr w:type="spellStart"/>
      <w:r>
        <w:t>SPFieldMultiColumn</w:t>
      </w:r>
      <w:proofErr w:type="spellEnd"/>
      <w:r>
        <w:t xml:space="preserve"> {</w:t>
      </w:r>
    </w:p>
    <w:p w14:paraId="2B2973B7" w14:textId="77777777" w:rsidR="001F74EE" w:rsidRDefault="001F74EE" w:rsidP="005C7ECD">
      <w:pPr>
        <w:pStyle w:val="CodeAlone"/>
      </w:pPr>
      <w:r>
        <w:t xml:space="preserve">        </w:t>
      </w:r>
      <w:proofErr w:type="gramStart"/>
      <w:r>
        <w:t>public</w:t>
      </w:r>
      <w:proofErr w:type="gramEnd"/>
      <w:r>
        <w:t xml:space="preserve"> </w:t>
      </w:r>
      <w:proofErr w:type="spellStart"/>
      <w:r>
        <w:t>FieldResourceIcon</w:t>
      </w:r>
      <w:proofErr w:type="spellEnd"/>
      <w:r>
        <w:t xml:space="preserve"> (</w:t>
      </w:r>
      <w:proofErr w:type="spellStart"/>
      <w:r>
        <w:t>SPFieldCollection</w:t>
      </w:r>
      <w:proofErr w:type="spellEnd"/>
      <w:r>
        <w:t xml:space="preserve"> fields, string </w:t>
      </w:r>
      <w:proofErr w:type="spellStart"/>
      <w:r>
        <w:t>fieldName</w:t>
      </w:r>
      <w:proofErr w:type="spellEnd"/>
      <w:r>
        <w:t xml:space="preserve">) </w:t>
      </w:r>
    </w:p>
    <w:p w14:paraId="7048FA5C" w14:textId="77777777" w:rsidR="001F74EE" w:rsidRDefault="001F74EE" w:rsidP="005C7ECD">
      <w:pPr>
        <w:pStyle w:val="CodeAlone"/>
      </w:pPr>
      <w:r>
        <w:t xml:space="preserve">            : </w:t>
      </w:r>
      <w:proofErr w:type="gramStart"/>
      <w:r>
        <w:t>base(</w:t>
      </w:r>
      <w:proofErr w:type="gramEnd"/>
      <w:r>
        <w:t xml:space="preserve">fields, </w:t>
      </w:r>
      <w:proofErr w:type="spellStart"/>
      <w:r>
        <w:t>fieldName</w:t>
      </w:r>
      <w:proofErr w:type="spellEnd"/>
      <w:r>
        <w:t>) { }</w:t>
      </w:r>
    </w:p>
    <w:p w14:paraId="3AB9952E" w14:textId="77777777" w:rsidR="001F74EE" w:rsidRDefault="001F74EE" w:rsidP="005C7ECD">
      <w:pPr>
        <w:pStyle w:val="CodeAlone"/>
      </w:pPr>
    </w:p>
    <w:p w14:paraId="7C9CE5FE" w14:textId="77777777" w:rsidR="001F74EE" w:rsidRDefault="001F74EE" w:rsidP="005C7ECD">
      <w:pPr>
        <w:pStyle w:val="CodeAlone"/>
      </w:pPr>
      <w:r>
        <w:t xml:space="preserve">        </w:t>
      </w:r>
      <w:proofErr w:type="gramStart"/>
      <w:r>
        <w:t>public</w:t>
      </w:r>
      <w:proofErr w:type="gramEnd"/>
      <w:r>
        <w:t xml:space="preserve"> </w:t>
      </w:r>
      <w:proofErr w:type="spellStart"/>
      <w:r>
        <w:t>FieldResourceIcon</w:t>
      </w:r>
      <w:proofErr w:type="spellEnd"/>
      <w:r>
        <w:t xml:space="preserve"> (</w:t>
      </w:r>
      <w:proofErr w:type="spellStart"/>
      <w:r>
        <w:t>SPFieldCollection</w:t>
      </w:r>
      <w:proofErr w:type="spellEnd"/>
      <w:r>
        <w:t xml:space="preserve"> fields, string </w:t>
      </w:r>
      <w:proofErr w:type="spellStart"/>
      <w:r>
        <w:t>typeName</w:t>
      </w:r>
      <w:proofErr w:type="spellEnd"/>
      <w:r>
        <w:t xml:space="preserve">, string </w:t>
      </w:r>
      <w:proofErr w:type="spellStart"/>
      <w:r>
        <w:t>displayName</w:t>
      </w:r>
      <w:proofErr w:type="spellEnd"/>
      <w:r>
        <w:t xml:space="preserve">) </w:t>
      </w:r>
    </w:p>
    <w:p w14:paraId="2A302AC6" w14:textId="77777777" w:rsidR="001F74EE" w:rsidRDefault="001F74EE" w:rsidP="005C7ECD">
      <w:pPr>
        <w:pStyle w:val="CodeAlone"/>
      </w:pPr>
      <w:r>
        <w:t xml:space="preserve">            : </w:t>
      </w:r>
      <w:proofErr w:type="gramStart"/>
      <w:r>
        <w:t>base(</w:t>
      </w:r>
      <w:proofErr w:type="gramEnd"/>
      <w:r>
        <w:t xml:space="preserve">fields, </w:t>
      </w:r>
      <w:proofErr w:type="spellStart"/>
      <w:r>
        <w:t>typeName</w:t>
      </w:r>
      <w:proofErr w:type="spellEnd"/>
      <w:r>
        <w:t xml:space="preserve">, </w:t>
      </w:r>
      <w:proofErr w:type="spellStart"/>
      <w:r>
        <w:t>displayName</w:t>
      </w:r>
      <w:proofErr w:type="spellEnd"/>
      <w:r>
        <w:t>) { }</w:t>
      </w:r>
    </w:p>
    <w:p w14:paraId="14E5BE2E" w14:textId="77777777" w:rsidR="001F74EE" w:rsidRDefault="001F74EE" w:rsidP="005C7ECD">
      <w:pPr>
        <w:pStyle w:val="CodeAlone"/>
      </w:pPr>
      <w:r>
        <w:t xml:space="preserve">    }</w:t>
      </w:r>
    </w:p>
    <w:p w14:paraId="4CBDB2CB" w14:textId="77777777" w:rsidR="001F74EE" w:rsidRDefault="001F74EE" w:rsidP="005C7ECD">
      <w:pPr>
        <w:pStyle w:val="CodeAloneLast"/>
      </w:pPr>
      <w:r>
        <w:t>}</w:t>
      </w:r>
    </w:p>
    <w:p w14:paraId="2480E58C" w14:textId="77777777" w:rsidR="005C7ECD" w:rsidRDefault="001F74EE" w:rsidP="005C7ECD">
      <w:pPr>
        <w:pStyle w:val="NumberedBullet"/>
      </w:pPr>
      <w:r>
        <w:t>With the field created, you now need to create a new class that will serialize/</w:t>
      </w:r>
      <w:proofErr w:type="spellStart"/>
      <w:r>
        <w:t>deserialize</w:t>
      </w:r>
      <w:proofErr w:type="spellEnd"/>
      <w:r>
        <w:t xml:space="preserve"> the value to/from the SharePoint content database. Create a new class named </w:t>
      </w:r>
      <w:proofErr w:type="spellStart"/>
      <w:r w:rsidRPr="005C7ECD">
        <w:rPr>
          <w:b/>
        </w:rPr>
        <w:t>FieldResourceIconValue.cs</w:t>
      </w:r>
      <w:proofErr w:type="spellEnd"/>
      <w:r>
        <w:t xml:space="preserve"> in the root of the project and add the following code to it:</w:t>
      </w:r>
    </w:p>
    <w:p w14:paraId="7FF2F07D" w14:textId="77777777" w:rsidR="001F74EE" w:rsidRDefault="001F74EE" w:rsidP="005C7ECD">
      <w:pPr>
        <w:pStyle w:val="CodeAlone"/>
      </w:pPr>
      <w:proofErr w:type="gramStart"/>
      <w:r>
        <w:t>using</w:t>
      </w:r>
      <w:proofErr w:type="gramEnd"/>
      <w:r>
        <w:t xml:space="preserve"> System;</w:t>
      </w:r>
    </w:p>
    <w:p w14:paraId="2600FA4D" w14:textId="77777777" w:rsidR="001F74EE" w:rsidRDefault="001F74EE" w:rsidP="005C7ECD">
      <w:pPr>
        <w:pStyle w:val="CodeAlone"/>
      </w:pPr>
      <w:proofErr w:type="gramStart"/>
      <w:r>
        <w:t>using</w:t>
      </w:r>
      <w:proofErr w:type="gramEnd"/>
      <w:r>
        <w:t xml:space="preserve"> </w:t>
      </w:r>
      <w:proofErr w:type="spellStart"/>
      <w:r>
        <w:t>Microsoft.SharePoint</w:t>
      </w:r>
      <w:proofErr w:type="spellEnd"/>
      <w:r>
        <w:t>;</w:t>
      </w:r>
    </w:p>
    <w:p w14:paraId="0E8F1E70" w14:textId="77777777" w:rsidR="001F74EE" w:rsidRDefault="001F74EE" w:rsidP="005C7ECD">
      <w:pPr>
        <w:pStyle w:val="CodeAlone"/>
      </w:pPr>
    </w:p>
    <w:p w14:paraId="238F6696" w14:textId="77777777" w:rsidR="001F74EE" w:rsidRDefault="001F74EE" w:rsidP="005C7ECD">
      <w:pPr>
        <w:pStyle w:val="CodeAlone"/>
      </w:pPr>
      <w:proofErr w:type="gramStart"/>
      <w:r>
        <w:t>namespace</w:t>
      </w:r>
      <w:proofErr w:type="gramEnd"/>
      <w:r>
        <w:t xml:space="preserve"> Lab</w:t>
      </w:r>
      <w:sdt>
        <w:sdtPr>
          <w:alias w:val="Lab Number Short"/>
          <w:tag w:val="Lab Number Short"/>
          <w:id w:val="1418267"/>
          <w:placeholder>
            <w:docPart w:val="DefaultPlaceholder_22675703"/>
          </w:placeholder>
          <w:dataBinding w:xpath="/root[1]/labNumberShort[1]" w:storeItemID="{0306C5F9-4602-431E-9CA8-DC31EFB1E840}"/>
          <w:text/>
        </w:sdtPr>
        <w:sdtEndPr/>
        <w:sdtContent>
          <w:r w:rsidR="00967C3A">
            <w:t>7</w:t>
          </w:r>
        </w:sdtContent>
      </w:sdt>
      <w:r>
        <w:t xml:space="preserve"> {</w:t>
      </w:r>
    </w:p>
    <w:p w14:paraId="4F5F4F4C" w14:textId="77777777" w:rsidR="001F74EE" w:rsidRDefault="001F74EE" w:rsidP="005C7ECD">
      <w:pPr>
        <w:pStyle w:val="CodeAlone"/>
      </w:pPr>
      <w:r>
        <w:t xml:space="preserve">    </w:t>
      </w:r>
      <w:proofErr w:type="gramStart"/>
      <w:r>
        <w:t>public</w:t>
      </w:r>
      <w:proofErr w:type="gramEnd"/>
      <w:r>
        <w:t xml:space="preserve"> class </w:t>
      </w:r>
      <w:proofErr w:type="spellStart"/>
      <w:r>
        <w:t>FieldResourceIconValue</w:t>
      </w:r>
      <w:proofErr w:type="spellEnd"/>
      <w:r>
        <w:t xml:space="preserve"> : </w:t>
      </w:r>
      <w:proofErr w:type="spellStart"/>
      <w:r>
        <w:t>SPFieldMultiColumnValue</w:t>
      </w:r>
      <w:proofErr w:type="spellEnd"/>
      <w:r>
        <w:t xml:space="preserve"> {</w:t>
      </w:r>
    </w:p>
    <w:p w14:paraId="16720967" w14:textId="77777777" w:rsidR="001F74EE" w:rsidRDefault="001F74EE" w:rsidP="005C7ECD">
      <w:pPr>
        <w:pStyle w:val="CodeAlone"/>
      </w:pPr>
      <w:r>
        <w:t xml:space="preserve">        </w:t>
      </w:r>
      <w:proofErr w:type="gramStart"/>
      <w:r>
        <w:t>private</w:t>
      </w:r>
      <w:proofErr w:type="gramEnd"/>
      <w:r>
        <w:t xml:space="preserve"> </w:t>
      </w:r>
      <w:proofErr w:type="spellStart"/>
      <w:r>
        <w:t>const</w:t>
      </w:r>
      <w:proofErr w:type="spellEnd"/>
      <w:r>
        <w:t xml:space="preserve"> </w:t>
      </w:r>
      <w:proofErr w:type="spellStart"/>
      <w:r>
        <w:t>int</w:t>
      </w:r>
      <w:proofErr w:type="spellEnd"/>
      <w:r>
        <w:t xml:space="preserve"> NUM_OF_FIELDS = 4;</w:t>
      </w:r>
    </w:p>
    <w:p w14:paraId="2FDF7263" w14:textId="77777777" w:rsidR="001F74EE" w:rsidRDefault="001F74EE" w:rsidP="005C7ECD">
      <w:pPr>
        <w:pStyle w:val="CodeAlone"/>
      </w:pPr>
    </w:p>
    <w:p w14:paraId="2A33FBC2" w14:textId="77777777" w:rsidR="001F74EE" w:rsidRDefault="001F74EE" w:rsidP="005C7ECD">
      <w:pPr>
        <w:pStyle w:val="CodeAlone"/>
      </w:pPr>
      <w:r>
        <w:t xml:space="preserve">        </w:t>
      </w:r>
      <w:proofErr w:type="gramStart"/>
      <w:r>
        <w:t>public</w:t>
      </w:r>
      <w:proofErr w:type="gramEnd"/>
      <w:r>
        <w:t xml:space="preserve"> </w:t>
      </w:r>
      <w:proofErr w:type="spellStart"/>
      <w:r>
        <w:t>FieldResourceIconValue</w:t>
      </w:r>
      <w:proofErr w:type="spellEnd"/>
      <w:r>
        <w:t xml:space="preserve"> () </w:t>
      </w:r>
    </w:p>
    <w:p w14:paraId="274E195F" w14:textId="77777777" w:rsidR="001F74EE" w:rsidRDefault="001F74EE" w:rsidP="005C7ECD">
      <w:pPr>
        <w:pStyle w:val="CodeAlone"/>
      </w:pPr>
      <w:r>
        <w:t xml:space="preserve">            : </w:t>
      </w:r>
      <w:proofErr w:type="gramStart"/>
      <w:r>
        <w:t>base(</w:t>
      </w:r>
      <w:proofErr w:type="gramEnd"/>
      <w:r>
        <w:t>NUM_OF_FIELDS) { }</w:t>
      </w:r>
    </w:p>
    <w:p w14:paraId="7A300775" w14:textId="77777777" w:rsidR="001F74EE" w:rsidRDefault="001F74EE" w:rsidP="005C7ECD">
      <w:pPr>
        <w:pStyle w:val="CodeAlone"/>
      </w:pPr>
    </w:p>
    <w:p w14:paraId="1F9B0B51" w14:textId="77777777" w:rsidR="001F74EE" w:rsidRDefault="001F74EE" w:rsidP="005C7ECD">
      <w:pPr>
        <w:pStyle w:val="CodeAlone"/>
      </w:pPr>
      <w:r>
        <w:t xml:space="preserve">        </w:t>
      </w:r>
      <w:proofErr w:type="gramStart"/>
      <w:r>
        <w:t>public</w:t>
      </w:r>
      <w:proofErr w:type="gramEnd"/>
      <w:r>
        <w:t xml:space="preserve"> </w:t>
      </w:r>
      <w:proofErr w:type="spellStart"/>
      <w:r>
        <w:t>FieldResourceIconValue</w:t>
      </w:r>
      <w:proofErr w:type="spellEnd"/>
      <w:r>
        <w:t xml:space="preserve"> (string value)</w:t>
      </w:r>
    </w:p>
    <w:p w14:paraId="1A0DE6FD" w14:textId="77777777" w:rsidR="001F74EE" w:rsidRDefault="001F74EE" w:rsidP="005C7ECD">
      <w:pPr>
        <w:pStyle w:val="CodeAlone"/>
      </w:pPr>
      <w:r>
        <w:t xml:space="preserve">            : </w:t>
      </w:r>
      <w:proofErr w:type="gramStart"/>
      <w:r>
        <w:t>base(</w:t>
      </w:r>
      <w:proofErr w:type="gramEnd"/>
      <w:r>
        <w:t>value) { }</w:t>
      </w:r>
    </w:p>
    <w:p w14:paraId="2263331B" w14:textId="77777777" w:rsidR="001F74EE" w:rsidRDefault="001F74EE" w:rsidP="005C7ECD">
      <w:pPr>
        <w:pStyle w:val="CodeAlone"/>
      </w:pPr>
      <w:r>
        <w:t xml:space="preserve">    }</w:t>
      </w:r>
    </w:p>
    <w:p w14:paraId="52AC5951" w14:textId="77777777" w:rsidR="001F74EE" w:rsidRPr="005C7ECD" w:rsidRDefault="001F74EE" w:rsidP="005C7ECD">
      <w:pPr>
        <w:pStyle w:val="CodeAloneLast"/>
        <w:rPr>
          <w:rStyle w:val="CodeInline"/>
        </w:rPr>
      </w:pPr>
      <w:r>
        <w:t>}</w:t>
      </w:r>
    </w:p>
    <w:p w14:paraId="38EB4F58" w14:textId="77777777" w:rsidR="005C7ECD" w:rsidRDefault="001F74EE" w:rsidP="005C7ECD">
      <w:pPr>
        <w:pStyle w:val="NumberedBullet"/>
      </w:pPr>
      <w:r>
        <w:t>SharePoint passes multi column fields back and forth us</w:t>
      </w:r>
      <w:r w:rsidR="005C7ECD">
        <w:t xml:space="preserve">ing strings with the </w:t>
      </w:r>
      <w:proofErr w:type="gramStart"/>
      <w:r w:rsidR="005C7ECD">
        <w:t xml:space="preserve">delimiter </w:t>
      </w:r>
      <w:r w:rsidRPr="005C7ECD">
        <w:rPr>
          <w:b/>
        </w:rPr>
        <w:t>;#</w:t>
      </w:r>
      <w:proofErr w:type="gramEnd"/>
      <w:r>
        <w:t xml:space="preserve">. Thankfully, the </w:t>
      </w:r>
      <w:proofErr w:type="spellStart"/>
      <w:r w:rsidRPr="005C7ECD">
        <w:rPr>
          <w:b/>
        </w:rPr>
        <w:t>Microsoft.SharePoint.SPFieldMultiColumnValue</w:t>
      </w:r>
      <w:proofErr w:type="spellEnd"/>
      <w:r>
        <w:t xml:space="preserve"> class handles the parsing of this delimited string for you, as long as you provide the information where each data element is found in the string. Add the following public properties to the class:</w:t>
      </w:r>
    </w:p>
    <w:p w14:paraId="364FB16B" w14:textId="77777777" w:rsidR="001F74EE" w:rsidRDefault="001F74EE" w:rsidP="005C7ECD">
      <w:pPr>
        <w:pStyle w:val="CodeAlone"/>
      </w:pPr>
      <w:proofErr w:type="gramStart"/>
      <w:r>
        <w:t>public</w:t>
      </w:r>
      <w:proofErr w:type="gramEnd"/>
      <w:r>
        <w:t xml:space="preserve"> string Title {</w:t>
      </w:r>
    </w:p>
    <w:p w14:paraId="2A563688" w14:textId="77777777" w:rsidR="001F74EE" w:rsidRDefault="001F74EE" w:rsidP="005C7ECD">
      <w:pPr>
        <w:pStyle w:val="CodeAlone"/>
      </w:pPr>
      <w:r>
        <w:t xml:space="preserve">    </w:t>
      </w:r>
      <w:proofErr w:type="gramStart"/>
      <w:r>
        <w:t>get</w:t>
      </w:r>
      <w:proofErr w:type="gramEnd"/>
      <w:r>
        <w:t xml:space="preserve"> {</w:t>
      </w:r>
    </w:p>
    <w:p w14:paraId="4876BF05" w14:textId="77777777" w:rsidR="001F74EE" w:rsidRDefault="001F74EE" w:rsidP="005C7ECD">
      <w:pPr>
        <w:pStyle w:val="CodeAlone"/>
      </w:pPr>
      <w:r>
        <w:t xml:space="preserve">        </w:t>
      </w:r>
      <w:proofErr w:type="gramStart"/>
      <w:r>
        <w:t>return</w:t>
      </w:r>
      <w:proofErr w:type="gramEnd"/>
      <w:r>
        <w:t xml:space="preserve"> this[0];</w:t>
      </w:r>
    </w:p>
    <w:p w14:paraId="0E8B04D3" w14:textId="77777777" w:rsidR="001F74EE" w:rsidRDefault="001F74EE" w:rsidP="005C7ECD">
      <w:pPr>
        <w:pStyle w:val="CodeAlone"/>
      </w:pPr>
      <w:r>
        <w:t xml:space="preserve">    }</w:t>
      </w:r>
    </w:p>
    <w:p w14:paraId="0644DC9C" w14:textId="77777777" w:rsidR="001F74EE" w:rsidRDefault="001F74EE" w:rsidP="005C7ECD">
      <w:pPr>
        <w:pStyle w:val="CodeAlone"/>
      </w:pPr>
      <w:r>
        <w:t xml:space="preserve">    </w:t>
      </w:r>
      <w:proofErr w:type="gramStart"/>
      <w:r>
        <w:t>set</w:t>
      </w:r>
      <w:proofErr w:type="gramEnd"/>
      <w:r>
        <w:t xml:space="preserve"> {</w:t>
      </w:r>
    </w:p>
    <w:p w14:paraId="1AD00ADD" w14:textId="77777777" w:rsidR="001F74EE" w:rsidRDefault="001F74EE" w:rsidP="005C7ECD">
      <w:pPr>
        <w:pStyle w:val="CodeAlone"/>
      </w:pPr>
      <w:r>
        <w:lastRenderedPageBreak/>
        <w:t xml:space="preserve">        </w:t>
      </w:r>
      <w:proofErr w:type="gramStart"/>
      <w:r>
        <w:t>this[</w:t>
      </w:r>
      <w:proofErr w:type="gramEnd"/>
      <w:r>
        <w:t>0] = value;</w:t>
      </w:r>
    </w:p>
    <w:p w14:paraId="3A3D90FC" w14:textId="77777777" w:rsidR="001F74EE" w:rsidRDefault="001F74EE" w:rsidP="005C7ECD">
      <w:pPr>
        <w:pStyle w:val="CodeAlone"/>
      </w:pPr>
      <w:r>
        <w:t xml:space="preserve">    }</w:t>
      </w:r>
    </w:p>
    <w:p w14:paraId="66EFDF13" w14:textId="77777777" w:rsidR="001F74EE" w:rsidRDefault="001F74EE" w:rsidP="005C7ECD">
      <w:pPr>
        <w:pStyle w:val="CodeAlone"/>
      </w:pPr>
      <w:r>
        <w:t>}</w:t>
      </w:r>
    </w:p>
    <w:p w14:paraId="1B4DB957" w14:textId="77777777" w:rsidR="001F74EE" w:rsidRDefault="001F74EE" w:rsidP="005C7ECD">
      <w:pPr>
        <w:pStyle w:val="CodeAlone"/>
      </w:pPr>
    </w:p>
    <w:p w14:paraId="0FCC057E" w14:textId="77777777" w:rsidR="001F74EE" w:rsidRDefault="001F74EE" w:rsidP="005C7ECD">
      <w:pPr>
        <w:pStyle w:val="CodeAlone"/>
      </w:pPr>
      <w:proofErr w:type="gramStart"/>
      <w:r>
        <w:t>public</w:t>
      </w:r>
      <w:proofErr w:type="gramEnd"/>
      <w:r>
        <w:t xml:space="preserve"> string Description {</w:t>
      </w:r>
    </w:p>
    <w:p w14:paraId="20FB5FCF" w14:textId="77777777" w:rsidR="001F74EE" w:rsidRDefault="001F74EE" w:rsidP="005C7ECD">
      <w:pPr>
        <w:pStyle w:val="CodeAlone"/>
      </w:pPr>
      <w:r>
        <w:t xml:space="preserve">    </w:t>
      </w:r>
      <w:proofErr w:type="gramStart"/>
      <w:r>
        <w:t>get</w:t>
      </w:r>
      <w:proofErr w:type="gramEnd"/>
      <w:r>
        <w:t xml:space="preserve"> {</w:t>
      </w:r>
    </w:p>
    <w:p w14:paraId="6697420B" w14:textId="77777777" w:rsidR="001F74EE" w:rsidRDefault="001F74EE" w:rsidP="005C7ECD">
      <w:pPr>
        <w:pStyle w:val="CodeAlone"/>
      </w:pPr>
      <w:r>
        <w:t xml:space="preserve">        </w:t>
      </w:r>
      <w:proofErr w:type="gramStart"/>
      <w:r>
        <w:t>return</w:t>
      </w:r>
      <w:proofErr w:type="gramEnd"/>
      <w:r>
        <w:t xml:space="preserve"> this[1];</w:t>
      </w:r>
    </w:p>
    <w:p w14:paraId="53CD8287" w14:textId="77777777" w:rsidR="001F74EE" w:rsidRDefault="001F74EE" w:rsidP="005C7ECD">
      <w:pPr>
        <w:pStyle w:val="CodeAlone"/>
      </w:pPr>
      <w:r>
        <w:t xml:space="preserve">    }</w:t>
      </w:r>
    </w:p>
    <w:p w14:paraId="0E15496A" w14:textId="77777777" w:rsidR="001F74EE" w:rsidRDefault="001F74EE" w:rsidP="005C7ECD">
      <w:pPr>
        <w:pStyle w:val="CodeAlone"/>
      </w:pPr>
      <w:r>
        <w:t xml:space="preserve">    </w:t>
      </w:r>
      <w:proofErr w:type="gramStart"/>
      <w:r>
        <w:t>set</w:t>
      </w:r>
      <w:proofErr w:type="gramEnd"/>
      <w:r>
        <w:t xml:space="preserve"> {</w:t>
      </w:r>
    </w:p>
    <w:p w14:paraId="61AE2F36" w14:textId="77777777" w:rsidR="001F74EE" w:rsidRDefault="001F74EE" w:rsidP="005C7ECD">
      <w:pPr>
        <w:pStyle w:val="CodeAlone"/>
      </w:pPr>
      <w:r>
        <w:t xml:space="preserve">        </w:t>
      </w:r>
      <w:proofErr w:type="gramStart"/>
      <w:r>
        <w:t>this[</w:t>
      </w:r>
      <w:proofErr w:type="gramEnd"/>
      <w:r>
        <w:t>1] = value;</w:t>
      </w:r>
    </w:p>
    <w:p w14:paraId="7256244C" w14:textId="77777777" w:rsidR="001F74EE" w:rsidRDefault="001F74EE" w:rsidP="005C7ECD">
      <w:pPr>
        <w:pStyle w:val="CodeAlone"/>
      </w:pPr>
      <w:r>
        <w:t xml:space="preserve">    }</w:t>
      </w:r>
    </w:p>
    <w:p w14:paraId="6DBB7736" w14:textId="77777777" w:rsidR="001F74EE" w:rsidRDefault="001F74EE" w:rsidP="005C7ECD">
      <w:pPr>
        <w:pStyle w:val="CodeAlone"/>
      </w:pPr>
      <w:r>
        <w:t>}</w:t>
      </w:r>
    </w:p>
    <w:p w14:paraId="4BD93958" w14:textId="77777777" w:rsidR="001F74EE" w:rsidRDefault="001F74EE" w:rsidP="005C7ECD">
      <w:pPr>
        <w:pStyle w:val="CodeAlone"/>
      </w:pPr>
    </w:p>
    <w:p w14:paraId="6779C001" w14:textId="77777777" w:rsidR="001F74EE" w:rsidRDefault="001F74EE" w:rsidP="005C7ECD">
      <w:pPr>
        <w:pStyle w:val="CodeAlone"/>
      </w:pPr>
      <w:proofErr w:type="gramStart"/>
      <w:r>
        <w:t>public</w:t>
      </w:r>
      <w:proofErr w:type="gramEnd"/>
      <w:r>
        <w:t xml:space="preserve"> string </w:t>
      </w:r>
      <w:proofErr w:type="spellStart"/>
      <w:r>
        <w:t>UrlTarget</w:t>
      </w:r>
      <w:proofErr w:type="spellEnd"/>
      <w:r>
        <w:t xml:space="preserve"> {</w:t>
      </w:r>
    </w:p>
    <w:p w14:paraId="44C7DACD" w14:textId="77777777" w:rsidR="001F74EE" w:rsidRDefault="001F74EE" w:rsidP="005C7ECD">
      <w:pPr>
        <w:pStyle w:val="CodeAlone"/>
      </w:pPr>
      <w:r>
        <w:t xml:space="preserve">    </w:t>
      </w:r>
      <w:proofErr w:type="gramStart"/>
      <w:r>
        <w:t>get</w:t>
      </w:r>
      <w:proofErr w:type="gramEnd"/>
      <w:r>
        <w:t xml:space="preserve"> {</w:t>
      </w:r>
    </w:p>
    <w:p w14:paraId="4221CEA7" w14:textId="77777777" w:rsidR="001F74EE" w:rsidRDefault="001F74EE" w:rsidP="005C7ECD">
      <w:pPr>
        <w:pStyle w:val="CodeAlone"/>
      </w:pPr>
      <w:r>
        <w:t xml:space="preserve">        </w:t>
      </w:r>
      <w:proofErr w:type="gramStart"/>
      <w:r>
        <w:t>return</w:t>
      </w:r>
      <w:proofErr w:type="gramEnd"/>
      <w:r>
        <w:t xml:space="preserve"> this[2];</w:t>
      </w:r>
    </w:p>
    <w:p w14:paraId="2601B0E4" w14:textId="77777777" w:rsidR="001F74EE" w:rsidRDefault="001F74EE" w:rsidP="005C7ECD">
      <w:pPr>
        <w:pStyle w:val="CodeAlone"/>
      </w:pPr>
      <w:r>
        <w:t xml:space="preserve">    }</w:t>
      </w:r>
    </w:p>
    <w:p w14:paraId="29EBD499" w14:textId="77777777" w:rsidR="001F74EE" w:rsidRDefault="001F74EE" w:rsidP="005C7ECD">
      <w:pPr>
        <w:pStyle w:val="CodeAlone"/>
      </w:pPr>
      <w:r>
        <w:t xml:space="preserve">    </w:t>
      </w:r>
      <w:proofErr w:type="gramStart"/>
      <w:r>
        <w:t>set</w:t>
      </w:r>
      <w:proofErr w:type="gramEnd"/>
      <w:r>
        <w:t xml:space="preserve"> {</w:t>
      </w:r>
    </w:p>
    <w:p w14:paraId="5747CD25" w14:textId="77777777" w:rsidR="001F74EE" w:rsidRDefault="001F74EE" w:rsidP="005C7ECD">
      <w:pPr>
        <w:pStyle w:val="CodeAlone"/>
      </w:pPr>
      <w:r>
        <w:t xml:space="preserve">        </w:t>
      </w:r>
      <w:proofErr w:type="gramStart"/>
      <w:r>
        <w:t>this[</w:t>
      </w:r>
      <w:proofErr w:type="gramEnd"/>
      <w:r>
        <w:t>2] = value;</w:t>
      </w:r>
    </w:p>
    <w:p w14:paraId="7895DCEE" w14:textId="77777777" w:rsidR="001F74EE" w:rsidRDefault="001F74EE" w:rsidP="005C7ECD">
      <w:pPr>
        <w:pStyle w:val="CodeAlone"/>
      </w:pPr>
      <w:r>
        <w:t xml:space="preserve">    }</w:t>
      </w:r>
    </w:p>
    <w:p w14:paraId="28498428" w14:textId="77777777" w:rsidR="001F74EE" w:rsidRDefault="001F74EE" w:rsidP="005C7ECD">
      <w:pPr>
        <w:pStyle w:val="CodeAlone"/>
      </w:pPr>
      <w:r>
        <w:t>}</w:t>
      </w:r>
    </w:p>
    <w:p w14:paraId="275FC960" w14:textId="77777777" w:rsidR="001F74EE" w:rsidRDefault="001F74EE" w:rsidP="005C7ECD">
      <w:pPr>
        <w:pStyle w:val="CodeAlone"/>
      </w:pPr>
    </w:p>
    <w:p w14:paraId="20BD2F5C" w14:textId="77777777" w:rsidR="001F74EE" w:rsidRDefault="001F74EE" w:rsidP="005C7ECD">
      <w:pPr>
        <w:pStyle w:val="CodeAlone"/>
      </w:pPr>
      <w:proofErr w:type="gramStart"/>
      <w:r>
        <w:t>public</w:t>
      </w:r>
      <w:proofErr w:type="gramEnd"/>
      <w:r>
        <w:t xml:space="preserve"> string Icon {</w:t>
      </w:r>
    </w:p>
    <w:p w14:paraId="14CE9AD7" w14:textId="77777777" w:rsidR="001F74EE" w:rsidRDefault="001F74EE" w:rsidP="005C7ECD">
      <w:pPr>
        <w:pStyle w:val="CodeAlone"/>
      </w:pPr>
      <w:r>
        <w:t xml:space="preserve">    </w:t>
      </w:r>
      <w:proofErr w:type="gramStart"/>
      <w:r>
        <w:t>get</w:t>
      </w:r>
      <w:proofErr w:type="gramEnd"/>
      <w:r>
        <w:t xml:space="preserve"> {</w:t>
      </w:r>
    </w:p>
    <w:p w14:paraId="5516E958" w14:textId="77777777" w:rsidR="001F74EE" w:rsidRDefault="001F74EE" w:rsidP="005C7ECD">
      <w:pPr>
        <w:pStyle w:val="CodeAlone"/>
      </w:pPr>
      <w:r>
        <w:t xml:space="preserve">        </w:t>
      </w:r>
      <w:proofErr w:type="gramStart"/>
      <w:r>
        <w:t>return</w:t>
      </w:r>
      <w:proofErr w:type="gramEnd"/>
      <w:r>
        <w:t xml:space="preserve"> this[3];</w:t>
      </w:r>
    </w:p>
    <w:p w14:paraId="6B02BA7F" w14:textId="77777777" w:rsidR="001F74EE" w:rsidRDefault="001F74EE" w:rsidP="005C7ECD">
      <w:pPr>
        <w:pStyle w:val="CodeAlone"/>
      </w:pPr>
      <w:r>
        <w:t xml:space="preserve">    }</w:t>
      </w:r>
    </w:p>
    <w:p w14:paraId="62B978B2" w14:textId="77777777" w:rsidR="001F74EE" w:rsidRDefault="001F74EE" w:rsidP="005C7ECD">
      <w:pPr>
        <w:pStyle w:val="CodeAlone"/>
      </w:pPr>
      <w:r>
        <w:t xml:space="preserve">    </w:t>
      </w:r>
      <w:proofErr w:type="gramStart"/>
      <w:r>
        <w:t>set</w:t>
      </w:r>
      <w:proofErr w:type="gramEnd"/>
      <w:r>
        <w:t xml:space="preserve"> {</w:t>
      </w:r>
    </w:p>
    <w:p w14:paraId="00582780" w14:textId="77777777" w:rsidR="001F74EE" w:rsidRDefault="001F74EE" w:rsidP="005C7ECD">
      <w:pPr>
        <w:pStyle w:val="CodeAlone"/>
      </w:pPr>
      <w:r>
        <w:t xml:space="preserve">        </w:t>
      </w:r>
      <w:proofErr w:type="gramStart"/>
      <w:r>
        <w:t>this[</w:t>
      </w:r>
      <w:proofErr w:type="gramEnd"/>
      <w:r>
        <w:t>3] = value;</w:t>
      </w:r>
    </w:p>
    <w:p w14:paraId="50EFFD04" w14:textId="77777777" w:rsidR="001F74EE" w:rsidRDefault="001F74EE" w:rsidP="005C7ECD">
      <w:pPr>
        <w:pStyle w:val="CodeAlone"/>
      </w:pPr>
      <w:r>
        <w:t xml:space="preserve">    }</w:t>
      </w:r>
    </w:p>
    <w:p w14:paraId="21CA600B" w14:textId="77777777" w:rsidR="001F74EE" w:rsidRDefault="001F74EE" w:rsidP="005C7ECD">
      <w:pPr>
        <w:pStyle w:val="CodeAloneLast"/>
      </w:pPr>
      <w:r>
        <w:t>}</w:t>
      </w:r>
    </w:p>
    <w:p w14:paraId="6BD342D6" w14:textId="77777777" w:rsidR="009C51E5" w:rsidRDefault="001F74EE" w:rsidP="005C7ECD">
      <w:pPr>
        <w:pStyle w:val="NumberedBullet"/>
      </w:pPr>
      <w:r>
        <w:t xml:space="preserve">With the value class created, you now need to wire it up to the field type class. Add the following overridden method to the </w:t>
      </w:r>
      <w:proofErr w:type="spellStart"/>
      <w:r w:rsidRPr="009C51E5">
        <w:rPr>
          <w:b/>
        </w:rPr>
        <w:t>FieldResourceIcon.cs</w:t>
      </w:r>
      <w:proofErr w:type="spellEnd"/>
      <w:r>
        <w:t xml:space="preserve"> class:</w:t>
      </w:r>
    </w:p>
    <w:p w14:paraId="22B7F877" w14:textId="77777777" w:rsidR="001F74EE" w:rsidRDefault="001F74EE" w:rsidP="009C51E5">
      <w:pPr>
        <w:pStyle w:val="CodeAlone"/>
      </w:pPr>
      <w:proofErr w:type="gramStart"/>
      <w:r>
        <w:t>public</w:t>
      </w:r>
      <w:proofErr w:type="gramEnd"/>
      <w:r>
        <w:t xml:space="preserve"> override object </w:t>
      </w:r>
      <w:proofErr w:type="spellStart"/>
      <w:r>
        <w:t>GetFieldValue</w:t>
      </w:r>
      <w:proofErr w:type="spellEnd"/>
      <w:r>
        <w:t xml:space="preserve"> (string value) {</w:t>
      </w:r>
    </w:p>
    <w:p w14:paraId="06C3B64A" w14:textId="77777777" w:rsidR="001F74EE" w:rsidRDefault="001F74EE" w:rsidP="009C51E5">
      <w:pPr>
        <w:pStyle w:val="CodeAlone"/>
      </w:pPr>
      <w:r>
        <w:t xml:space="preserve">    </w:t>
      </w:r>
      <w:proofErr w:type="gramStart"/>
      <w:r>
        <w:t>if</w:t>
      </w:r>
      <w:proofErr w:type="gramEnd"/>
      <w:r>
        <w:t xml:space="preserve"> (</w:t>
      </w:r>
      <w:proofErr w:type="spellStart"/>
      <w:r>
        <w:t>string.IsNullOrEmpty</w:t>
      </w:r>
      <w:proofErr w:type="spellEnd"/>
      <w:r>
        <w:t>(value))</w:t>
      </w:r>
    </w:p>
    <w:p w14:paraId="1D34EC2F" w14:textId="77777777" w:rsidR="001F74EE" w:rsidRDefault="001F74EE" w:rsidP="009C51E5">
      <w:pPr>
        <w:pStyle w:val="CodeAlone"/>
      </w:pPr>
      <w:r>
        <w:t xml:space="preserve">        </w:t>
      </w:r>
      <w:proofErr w:type="gramStart"/>
      <w:r>
        <w:t>return</w:t>
      </w:r>
      <w:proofErr w:type="gramEnd"/>
      <w:r>
        <w:t xml:space="preserve"> null;</w:t>
      </w:r>
    </w:p>
    <w:p w14:paraId="12557C80" w14:textId="77777777" w:rsidR="001F74EE" w:rsidRDefault="001F74EE" w:rsidP="009C51E5">
      <w:pPr>
        <w:pStyle w:val="CodeAlone"/>
      </w:pPr>
      <w:r>
        <w:t xml:space="preserve">    </w:t>
      </w:r>
      <w:proofErr w:type="gramStart"/>
      <w:r>
        <w:t>return</w:t>
      </w:r>
      <w:proofErr w:type="gramEnd"/>
      <w:r>
        <w:t xml:space="preserve"> new </w:t>
      </w:r>
      <w:proofErr w:type="spellStart"/>
      <w:r>
        <w:t>FieldResourceIconValue</w:t>
      </w:r>
      <w:proofErr w:type="spellEnd"/>
      <w:r>
        <w:t>(value);</w:t>
      </w:r>
    </w:p>
    <w:p w14:paraId="74960187" w14:textId="77777777" w:rsidR="001F74EE" w:rsidRDefault="001F74EE" w:rsidP="009C51E5">
      <w:pPr>
        <w:pStyle w:val="CodeAloneLast"/>
      </w:pPr>
      <w:r>
        <w:t>}</w:t>
      </w:r>
    </w:p>
    <w:p w14:paraId="39C59FBD" w14:textId="77777777" w:rsidR="009C51E5" w:rsidRDefault="001F74EE" w:rsidP="009C51E5">
      <w:pPr>
        <w:pStyle w:val="NumberedBullet"/>
      </w:pPr>
      <w:r>
        <w:t xml:space="preserve">At this point the code part of the field type is complete. Now, you need to add the images to the </w:t>
      </w:r>
      <w:proofErr w:type="gramStart"/>
      <w:r>
        <w:t>project,</w:t>
      </w:r>
      <w:proofErr w:type="gramEnd"/>
      <w:r>
        <w:t xml:space="preserve"> create the field type definition and package everything up.</w:t>
      </w:r>
    </w:p>
    <w:p w14:paraId="6D8DEDB3" w14:textId="77777777" w:rsidR="001F74EE" w:rsidRDefault="001F74EE" w:rsidP="009C51E5">
      <w:pPr>
        <w:pStyle w:val="NumberedBullet"/>
      </w:pPr>
      <w:r>
        <w:t xml:space="preserve">Copy the images in the </w:t>
      </w:r>
      <w:r w:rsidRPr="009C51E5">
        <w:rPr>
          <w:b/>
        </w:rPr>
        <w:t>Resources</w:t>
      </w:r>
      <w:r>
        <w:t xml:space="preserve"> folder within this lab (</w:t>
      </w:r>
      <w:r w:rsidRPr="009C51E5">
        <w:rPr>
          <w:b/>
        </w:rPr>
        <w:t>c:\Student\Labs\</w:t>
      </w:r>
      <w:sdt>
        <w:sdtPr>
          <w:rPr>
            <w:b/>
          </w:rPr>
          <w:alias w:val="Lab Number"/>
          <w:tag w:val="Lab Number"/>
          <w:id w:val="1418262"/>
          <w:placeholder>
            <w:docPart w:val="DefaultPlaceholder_22675703"/>
          </w:placeholder>
          <w:dataBinding w:xpath="/root[1]/labNumber[1]" w:storeItemID="{0306C5F9-4602-431E-9CA8-DC31EFB1E840}"/>
          <w:text/>
        </w:sdtPr>
        <w:sdtEndPr/>
        <w:sdtContent>
          <w:r w:rsidR="000B0993">
            <w:rPr>
              <w:b/>
            </w:rPr>
            <w:t>06</w:t>
          </w:r>
        </w:sdtContent>
      </w:sdt>
      <w:r w:rsidRPr="009C51E5">
        <w:rPr>
          <w:b/>
        </w:rPr>
        <w:t>_FieldTypesControls\Resources\*.gif</w:t>
      </w:r>
      <w:r>
        <w:t xml:space="preserve">) into the </w:t>
      </w:r>
      <w:r w:rsidRPr="009C51E5">
        <w:rPr>
          <w:b/>
        </w:rPr>
        <w:t>TEMPLATE\IMAGES\</w:t>
      </w:r>
      <w:proofErr w:type="spellStart"/>
      <w:r w:rsidRPr="009C51E5">
        <w:rPr>
          <w:b/>
        </w:rPr>
        <w:t>Litware</w:t>
      </w:r>
      <w:proofErr w:type="spellEnd"/>
      <w:r>
        <w:t xml:space="preserve"> folder within the project, as shown in the following image:</w:t>
      </w:r>
    </w:p>
    <w:p w14:paraId="78E4D646" w14:textId="77777777" w:rsidR="001F74EE" w:rsidRDefault="009C51E5" w:rsidP="009C51E5">
      <w:pPr>
        <w:pStyle w:val="Figure"/>
      </w:pPr>
      <w:r>
        <w:lastRenderedPageBreak/>
        <w:drawing>
          <wp:inline distT="0" distB="0" distL="0" distR="0" wp14:editId="67171D9E">
            <wp:extent cx="2800350" cy="4543425"/>
            <wp:effectExtent l="19050" t="0" r="0" b="0"/>
            <wp:docPr id="47" name="Picture 47" descr="C:\Development\Writing\Courses\WCM401\trunk\Student Download\Labs\08_FieldTypesControls\Figures\Solu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Development\Writing\Courses\WCM401\trunk\Student Download\Labs\08_FieldTypesControls\Figures\Solution1.jpg"/>
                    <pic:cNvPicPr>
                      <a:picLocks noChangeAspect="1" noChangeArrowheads="1"/>
                    </pic:cNvPicPr>
                  </pic:nvPicPr>
                  <pic:blipFill>
                    <a:blip r:embed="rId14" cstate="print">
                      <a:grayscl/>
                    </a:blip>
                    <a:srcRect/>
                    <a:stretch>
                      <a:fillRect/>
                    </a:stretch>
                  </pic:blipFill>
                  <pic:spPr bwMode="auto">
                    <a:xfrm>
                      <a:off x="0" y="0"/>
                      <a:ext cx="2800350" cy="4543425"/>
                    </a:xfrm>
                    <a:prstGeom prst="rect">
                      <a:avLst/>
                    </a:prstGeom>
                    <a:noFill/>
                    <a:ln w="9525">
                      <a:noFill/>
                      <a:miter lim="800000"/>
                      <a:headEnd/>
                      <a:tailEnd/>
                    </a:ln>
                  </pic:spPr>
                </pic:pic>
              </a:graphicData>
            </a:graphic>
          </wp:inline>
        </w:drawing>
      </w:r>
    </w:p>
    <w:p w14:paraId="7DFD2B25" w14:textId="77777777" w:rsidR="00405586" w:rsidRDefault="001F74EE" w:rsidP="009C51E5">
      <w:pPr>
        <w:pStyle w:val="NumberedBullet"/>
      </w:pPr>
      <w:r>
        <w:t xml:space="preserve">Next, you need to create the field type definition file. This file will, when deployed, makes SharePoint aware of the new field type, and also specifies how the field should be rendered. Create a new </w:t>
      </w:r>
      <w:r w:rsidRPr="00405586">
        <w:rPr>
          <w:b/>
        </w:rPr>
        <w:t>XML</w:t>
      </w:r>
      <w:r>
        <w:t xml:space="preserve"> file within the </w:t>
      </w:r>
      <w:r w:rsidRPr="00405586">
        <w:rPr>
          <w:b/>
        </w:rPr>
        <w:t>TEMPLATE\XML</w:t>
      </w:r>
      <w:r>
        <w:t xml:space="preserve"> folder within the project named </w:t>
      </w:r>
      <w:r w:rsidRPr="00405586">
        <w:rPr>
          <w:b/>
        </w:rPr>
        <w:t>fldtypes_Litware.xml</w:t>
      </w:r>
      <w:r>
        <w:t xml:space="preserve">. This file is broken down into three pieces: (1) the definition and </w:t>
      </w:r>
      <w:proofErr w:type="gramStart"/>
      <w:r>
        <w:t>meta</w:t>
      </w:r>
      <w:proofErr w:type="gramEnd"/>
      <w:r>
        <w:t xml:space="preserve"> information about the field, (2) any default settings for the field and (3) the rendering information. For this lab, you will only specify the </w:t>
      </w:r>
      <w:proofErr w:type="gramStart"/>
      <w:r>
        <w:t>meta</w:t>
      </w:r>
      <w:proofErr w:type="gramEnd"/>
      <w:r>
        <w:t xml:space="preserve"> and rendering information. Add the following metadata to the </w:t>
      </w:r>
      <w:r w:rsidRPr="00405586">
        <w:rPr>
          <w:b/>
        </w:rPr>
        <w:t>fldtypes_Litware.xml</w:t>
      </w:r>
      <w:r>
        <w:t xml:space="preserve"> file:</w:t>
      </w:r>
    </w:p>
    <w:p w14:paraId="746D240C" w14:textId="77777777" w:rsidR="001F74EE" w:rsidRDefault="001F74EE" w:rsidP="00405586">
      <w:pPr>
        <w:pStyle w:val="CodeAlone"/>
      </w:pPr>
      <w:proofErr w:type="gramStart"/>
      <w:r>
        <w:t>&lt;?xml</w:t>
      </w:r>
      <w:proofErr w:type="gramEnd"/>
      <w:r>
        <w:t xml:space="preserve"> version="1.0" encoding="utf-8" ?&gt;</w:t>
      </w:r>
    </w:p>
    <w:p w14:paraId="1A0CD912" w14:textId="77777777" w:rsidR="001F74EE" w:rsidRDefault="001F74EE" w:rsidP="00405586">
      <w:pPr>
        <w:pStyle w:val="CodeAlone"/>
      </w:pPr>
      <w:r>
        <w:t>&lt;</w:t>
      </w:r>
      <w:proofErr w:type="spellStart"/>
      <w:r>
        <w:t>FieldTypes</w:t>
      </w:r>
      <w:proofErr w:type="spellEnd"/>
      <w:r>
        <w:t>&gt;</w:t>
      </w:r>
    </w:p>
    <w:p w14:paraId="79F052FD" w14:textId="77777777" w:rsidR="001F74EE" w:rsidRDefault="001F74EE" w:rsidP="00405586">
      <w:pPr>
        <w:pStyle w:val="CodeAlone"/>
      </w:pPr>
      <w:r>
        <w:t xml:space="preserve">    &lt;</w:t>
      </w:r>
      <w:proofErr w:type="spellStart"/>
      <w:r>
        <w:t>FieldType</w:t>
      </w:r>
      <w:proofErr w:type="spellEnd"/>
      <w:r>
        <w:t>&gt;</w:t>
      </w:r>
    </w:p>
    <w:p w14:paraId="13ACB0BE" w14:textId="77777777" w:rsidR="001F74EE" w:rsidRDefault="001F74EE" w:rsidP="00405586">
      <w:pPr>
        <w:pStyle w:val="CodeAlone"/>
      </w:pPr>
      <w:r>
        <w:t xml:space="preserve">        &lt;Field Name="</w:t>
      </w:r>
      <w:proofErr w:type="spellStart"/>
      <w:r>
        <w:t>TypeName</w:t>
      </w:r>
      <w:proofErr w:type="spellEnd"/>
      <w:r>
        <w:t>"&gt;</w:t>
      </w:r>
      <w:proofErr w:type="spellStart"/>
      <w:r>
        <w:t>FieldResourceIcon</w:t>
      </w:r>
      <w:proofErr w:type="spellEnd"/>
      <w:r>
        <w:t>&lt;/Field&gt;</w:t>
      </w:r>
    </w:p>
    <w:p w14:paraId="6305342D" w14:textId="77777777" w:rsidR="001F74EE" w:rsidRDefault="001F74EE" w:rsidP="00405586">
      <w:pPr>
        <w:pStyle w:val="CodeAlone"/>
      </w:pPr>
      <w:r>
        <w:t xml:space="preserve">        &lt;Field Name="</w:t>
      </w:r>
      <w:proofErr w:type="spellStart"/>
      <w:r>
        <w:t>ParentType</w:t>
      </w:r>
      <w:proofErr w:type="spellEnd"/>
      <w:r>
        <w:t>"&gt;</w:t>
      </w:r>
      <w:proofErr w:type="spellStart"/>
      <w:r>
        <w:t>MultiColumn</w:t>
      </w:r>
      <w:proofErr w:type="spellEnd"/>
      <w:r>
        <w:t>&lt;/Field&gt;</w:t>
      </w:r>
    </w:p>
    <w:p w14:paraId="59AF834E" w14:textId="77777777" w:rsidR="001F74EE" w:rsidRDefault="001F74EE" w:rsidP="00405586">
      <w:pPr>
        <w:pStyle w:val="CodeAlone"/>
      </w:pPr>
      <w:r>
        <w:t xml:space="preserve">        &lt;Field Name="</w:t>
      </w:r>
      <w:proofErr w:type="spellStart"/>
      <w:r>
        <w:t>TypeDisplayName</w:t>
      </w:r>
      <w:proofErr w:type="spellEnd"/>
      <w:r>
        <w:t>"&gt;Resource with Icon&lt;/Field&gt;</w:t>
      </w:r>
    </w:p>
    <w:p w14:paraId="3D4D22D3" w14:textId="77777777" w:rsidR="001F74EE" w:rsidRDefault="001F74EE" w:rsidP="00405586">
      <w:pPr>
        <w:pStyle w:val="CodeAlone"/>
      </w:pPr>
      <w:r>
        <w:t xml:space="preserve">        &lt;Field Name="</w:t>
      </w:r>
      <w:proofErr w:type="spellStart"/>
      <w:r>
        <w:t>TypeShortDescription</w:t>
      </w:r>
      <w:proofErr w:type="spellEnd"/>
      <w:r>
        <w:t>"&gt;Resource with Icon&lt;/Field&gt;</w:t>
      </w:r>
    </w:p>
    <w:p w14:paraId="533DCA2C" w14:textId="77777777" w:rsidR="001F74EE" w:rsidRDefault="001F74EE" w:rsidP="00405586">
      <w:pPr>
        <w:pStyle w:val="CodeAlone"/>
      </w:pPr>
      <w:r>
        <w:t xml:space="preserve">        &lt;Field Name="</w:t>
      </w:r>
      <w:proofErr w:type="spellStart"/>
      <w:r>
        <w:t>UserCreatable</w:t>
      </w:r>
      <w:proofErr w:type="spellEnd"/>
      <w:r>
        <w:t>"&gt;TRUE&lt;/Field&gt;</w:t>
      </w:r>
    </w:p>
    <w:p w14:paraId="0481EBCE" w14:textId="77777777" w:rsidR="001F74EE" w:rsidRDefault="001F74EE" w:rsidP="00405586">
      <w:pPr>
        <w:pStyle w:val="CodeAlone"/>
      </w:pPr>
      <w:r>
        <w:t xml:space="preserve">        &lt;Field Name="</w:t>
      </w:r>
      <w:proofErr w:type="spellStart"/>
      <w:r>
        <w:t>ShowInListCreate</w:t>
      </w:r>
      <w:proofErr w:type="spellEnd"/>
      <w:r>
        <w:t>"&gt;TRUE&lt;/Field&gt;</w:t>
      </w:r>
    </w:p>
    <w:p w14:paraId="073FEDF2" w14:textId="77777777" w:rsidR="001F74EE" w:rsidRDefault="001F74EE" w:rsidP="00405586">
      <w:pPr>
        <w:pStyle w:val="CodeAlone"/>
      </w:pPr>
      <w:r>
        <w:t xml:space="preserve">        &lt;Field Name="</w:t>
      </w:r>
      <w:proofErr w:type="spellStart"/>
      <w:r>
        <w:t>ShowInSurveyCreate</w:t>
      </w:r>
      <w:proofErr w:type="spellEnd"/>
      <w:r>
        <w:t>"&gt;TRUE&lt;/Field&gt;</w:t>
      </w:r>
    </w:p>
    <w:p w14:paraId="3A98018E" w14:textId="77777777" w:rsidR="001F74EE" w:rsidRDefault="001F74EE" w:rsidP="00405586">
      <w:pPr>
        <w:pStyle w:val="CodeAlone"/>
      </w:pPr>
      <w:r>
        <w:t xml:space="preserve">        &lt;Field Name="</w:t>
      </w:r>
      <w:proofErr w:type="spellStart"/>
      <w:r>
        <w:t>ShowInDocumentLibraryCreate</w:t>
      </w:r>
      <w:proofErr w:type="spellEnd"/>
      <w:r>
        <w:t>"&gt;TRUE&lt;/Field&gt;</w:t>
      </w:r>
    </w:p>
    <w:p w14:paraId="7480779B" w14:textId="77777777" w:rsidR="001F74EE" w:rsidRDefault="001F74EE" w:rsidP="00405586">
      <w:pPr>
        <w:pStyle w:val="CodeAlone"/>
      </w:pPr>
      <w:r>
        <w:t xml:space="preserve">        &lt;Field Name="</w:t>
      </w:r>
      <w:proofErr w:type="spellStart"/>
      <w:r>
        <w:t>ShowInColumnTemplateCreate</w:t>
      </w:r>
      <w:proofErr w:type="spellEnd"/>
      <w:r>
        <w:t>"&gt;TRUE&lt;/Field&gt;</w:t>
      </w:r>
    </w:p>
    <w:p w14:paraId="7F795909" w14:textId="77777777" w:rsidR="001F74EE" w:rsidRDefault="001F74EE" w:rsidP="00405586">
      <w:pPr>
        <w:pStyle w:val="CodeAlone"/>
      </w:pPr>
      <w:r>
        <w:t xml:space="preserve">        &lt;Field Name="</w:t>
      </w:r>
      <w:proofErr w:type="spellStart"/>
      <w:r>
        <w:t>FieldTypeClass</w:t>
      </w:r>
      <w:proofErr w:type="spellEnd"/>
      <w:r>
        <w:t>"&gt;Lab</w:t>
      </w:r>
      <w:sdt>
        <w:sdtPr>
          <w:alias w:val="Lab Number Short"/>
          <w:tag w:val="Lab Number Short"/>
          <w:id w:val="1418268"/>
          <w:placeholder>
            <w:docPart w:val="DefaultPlaceholder_22675703"/>
          </w:placeholder>
          <w:dataBinding w:xpath="/root[1]/labNumberShort[1]" w:storeItemID="{0306C5F9-4602-431E-9CA8-DC31EFB1E840}"/>
          <w:text/>
        </w:sdtPr>
        <w:sdtEndPr/>
        <w:sdtContent>
          <w:r w:rsidR="00967C3A">
            <w:t>7</w:t>
          </w:r>
        </w:sdtContent>
      </w:sdt>
      <w:r>
        <w:t>.FieldResourceIcon, Lab</w:t>
      </w:r>
      <w:sdt>
        <w:sdtPr>
          <w:alias w:val="Lab Number Short"/>
          <w:tag w:val="Lab Number Short"/>
          <w:id w:val="1418269"/>
          <w:placeholder>
            <w:docPart w:val="DefaultPlaceholder_22675703"/>
          </w:placeholder>
          <w:dataBinding w:xpath="/root[1]/labNumberShort[1]" w:storeItemID="{0306C5F9-4602-431E-9CA8-DC31EFB1E840}"/>
          <w:text/>
        </w:sdtPr>
        <w:sdtEndPr/>
        <w:sdtContent>
          <w:r w:rsidR="00967C3A">
            <w:t>7</w:t>
          </w:r>
        </w:sdtContent>
      </w:sdt>
      <w:r>
        <w:t xml:space="preserve">, Version=1.0.0.0, Culture=neutral, </w:t>
      </w:r>
      <w:proofErr w:type="spellStart"/>
      <w:r>
        <w:t>PublicKeyToken</w:t>
      </w:r>
      <w:proofErr w:type="spellEnd"/>
      <w:r>
        <w:t>=d4e5777b16a5749f&lt;/Field&gt;</w:t>
      </w:r>
    </w:p>
    <w:p w14:paraId="6D59A57A" w14:textId="77777777" w:rsidR="001F74EE" w:rsidRDefault="001F74EE" w:rsidP="00405586">
      <w:pPr>
        <w:pStyle w:val="CodeAlone"/>
      </w:pPr>
      <w:r>
        <w:t xml:space="preserve">    &lt;/</w:t>
      </w:r>
      <w:proofErr w:type="spellStart"/>
      <w:r>
        <w:t>FieldType</w:t>
      </w:r>
      <w:proofErr w:type="spellEnd"/>
      <w:r>
        <w:t>&gt;</w:t>
      </w:r>
    </w:p>
    <w:p w14:paraId="232E393A" w14:textId="77777777" w:rsidR="001F74EE" w:rsidRDefault="001F74EE" w:rsidP="00405586">
      <w:pPr>
        <w:pStyle w:val="CodeAloneLast"/>
      </w:pPr>
      <w:r>
        <w:lastRenderedPageBreak/>
        <w:t>&lt;/</w:t>
      </w:r>
      <w:proofErr w:type="spellStart"/>
      <w:r>
        <w:t>FieldTypes</w:t>
      </w:r>
      <w:proofErr w:type="spellEnd"/>
      <w:r>
        <w:t>&gt;</w:t>
      </w:r>
    </w:p>
    <w:p w14:paraId="3F561BF2" w14:textId="77777777" w:rsidR="00405586" w:rsidRDefault="001F74EE" w:rsidP="00405586">
      <w:pPr>
        <w:pStyle w:val="NumberedBullet"/>
      </w:pPr>
      <w:r>
        <w:t>This metadata tells SharePoint a few things about the field type. First, it specifies the type name, the type it is derived from, and the name of the type. Then it specifies the different conditions under which the field can be created. Finally, it specifies the fully qualified five-part-name of the class (and containing assembly) where the field type can be found.</w:t>
      </w:r>
    </w:p>
    <w:p w14:paraId="657ADD64" w14:textId="77777777" w:rsidR="00F15E4A" w:rsidRDefault="001F74EE" w:rsidP="00405586">
      <w:pPr>
        <w:pStyle w:val="NumberedBullet"/>
      </w:pPr>
      <w:r>
        <w:t>Now you need to specify the rendering information. There are many different rendering patters you can specify, including one to use for mobile devices, one to use when editing the value of the field, etc</w:t>
      </w:r>
      <w:r w:rsidR="001334F8">
        <w:t>…</w:t>
      </w:r>
      <w:r>
        <w:t xml:space="preserve">. </w:t>
      </w:r>
      <w:r w:rsidR="00967C3A">
        <w:t>Y</w:t>
      </w:r>
      <w:r>
        <w:t xml:space="preserve">ou will </w:t>
      </w:r>
      <w:r w:rsidR="00967C3A">
        <w:t xml:space="preserve">now </w:t>
      </w:r>
      <w:r>
        <w:t xml:space="preserve">implement a single rendering pattern that will be used when the field is being displayed (you do not need an edit pattern as it is addressed with a control in exercise 2). The pattern is defined using CAML... add the following CAML code into the </w:t>
      </w:r>
      <w:r w:rsidRPr="00405586">
        <w:rPr>
          <w:b/>
        </w:rPr>
        <w:t>fldtypes_Litware.xml</w:t>
      </w:r>
      <w:r>
        <w:t xml:space="preserve"> file just before the closing </w:t>
      </w:r>
      <w:r w:rsidRPr="00F15E4A">
        <w:rPr>
          <w:b/>
        </w:rPr>
        <w:t>&lt;/</w:t>
      </w:r>
      <w:proofErr w:type="spellStart"/>
      <w:r w:rsidRPr="00F15E4A">
        <w:rPr>
          <w:b/>
        </w:rPr>
        <w:t>FieldType</w:t>
      </w:r>
      <w:proofErr w:type="spellEnd"/>
      <w:r w:rsidRPr="00F15E4A">
        <w:rPr>
          <w:b/>
        </w:rPr>
        <w:t>&gt;</w:t>
      </w:r>
      <w:r>
        <w:t xml:space="preserve"> node:</w:t>
      </w:r>
    </w:p>
    <w:p w14:paraId="358C344C" w14:textId="77777777" w:rsidR="001F74EE" w:rsidRDefault="001F74EE" w:rsidP="00F15E4A">
      <w:pPr>
        <w:pStyle w:val="CodeAlone"/>
      </w:pPr>
      <w:r>
        <w:t>&lt;</w:t>
      </w:r>
      <w:proofErr w:type="spellStart"/>
      <w:r>
        <w:t>RenderPattern</w:t>
      </w:r>
      <w:proofErr w:type="spellEnd"/>
      <w:r>
        <w:t xml:space="preserve"> Name="</w:t>
      </w:r>
      <w:proofErr w:type="spellStart"/>
      <w:r>
        <w:t>DisplayPattern</w:t>
      </w:r>
      <w:proofErr w:type="spellEnd"/>
      <w:r>
        <w:t>"&gt;</w:t>
      </w:r>
    </w:p>
    <w:p w14:paraId="5EBF21D2" w14:textId="77777777" w:rsidR="001F74EE" w:rsidRDefault="001F74EE" w:rsidP="00F15E4A">
      <w:pPr>
        <w:pStyle w:val="CodeAlone"/>
      </w:pPr>
      <w:r>
        <w:t xml:space="preserve">    &lt;Switch&gt;</w:t>
      </w:r>
    </w:p>
    <w:p w14:paraId="658169CD" w14:textId="77777777" w:rsidR="001F74EE" w:rsidRDefault="001F74EE" w:rsidP="00F15E4A">
      <w:pPr>
        <w:pStyle w:val="CodeAlone"/>
      </w:pPr>
      <w:r>
        <w:t xml:space="preserve">        &lt;</w:t>
      </w:r>
      <w:proofErr w:type="spellStart"/>
      <w:r>
        <w:t>Expr</w:t>
      </w:r>
      <w:proofErr w:type="spellEnd"/>
      <w:r>
        <w:t>&gt;&lt;Column /&gt;&lt;/</w:t>
      </w:r>
      <w:proofErr w:type="spellStart"/>
      <w:r>
        <w:t>Expr</w:t>
      </w:r>
      <w:proofErr w:type="spellEnd"/>
      <w:r>
        <w:t>&gt;</w:t>
      </w:r>
    </w:p>
    <w:p w14:paraId="30C4C89F" w14:textId="77777777" w:rsidR="001F74EE" w:rsidRDefault="001F74EE" w:rsidP="00F15E4A">
      <w:pPr>
        <w:pStyle w:val="CodeAlone"/>
      </w:pPr>
      <w:r>
        <w:t xml:space="preserve">        &lt;Case Value="" /&gt;</w:t>
      </w:r>
    </w:p>
    <w:p w14:paraId="08514BDD" w14:textId="77777777" w:rsidR="001F74EE" w:rsidRDefault="001F74EE" w:rsidP="00F15E4A">
      <w:pPr>
        <w:pStyle w:val="CodeAlone"/>
      </w:pPr>
      <w:r>
        <w:t xml:space="preserve">        &lt;Default&gt;</w:t>
      </w:r>
    </w:p>
    <w:p w14:paraId="31D8176E" w14:textId="77777777" w:rsidR="001F74EE" w:rsidRDefault="001F74EE" w:rsidP="00F15E4A">
      <w:pPr>
        <w:pStyle w:val="CodeAlone"/>
      </w:pPr>
      <w:r>
        <w:t xml:space="preserve">            &lt;HTML&gt;&lt;</w:t>
      </w:r>
      <w:proofErr w:type="gramStart"/>
      <w:r>
        <w:t>![</w:t>
      </w:r>
      <w:proofErr w:type="gramEnd"/>
      <w:r>
        <w:t>CDATA[&lt;</w:t>
      </w:r>
      <w:proofErr w:type="spellStart"/>
      <w:r>
        <w:t>img</w:t>
      </w:r>
      <w:proofErr w:type="spellEnd"/>
      <w:r>
        <w:t xml:space="preserve"> </w:t>
      </w:r>
      <w:proofErr w:type="spellStart"/>
      <w:r>
        <w:t>src</w:t>
      </w:r>
      <w:proofErr w:type="spellEnd"/>
      <w:r>
        <w:t>="/_layouts/images/</w:t>
      </w:r>
      <w:proofErr w:type="spellStart"/>
      <w:r>
        <w:t>Litware</w:t>
      </w:r>
      <w:proofErr w:type="spellEnd"/>
      <w:r>
        <w:t>/]]&gt;&lt;/HTML&gt;</w:t>
      </w:r>
    </w:p>
    <w:p w14:paraId="4A07AF00" w14:textId="77777777" w:rsidR="001F74EE" w:rsidRDefault="001F74EE" w:rsidP="00F15E4A">
      <w:pPr>
        <w:pStyle w:val="CodeAlone"/>
      </w:pPr>
      <w:r>
        <w:t xml:space="preserve">            &lt;Column </w:t>
      </w:r>
      <w:proofErr w:type="spellStart"/>
      <w:r>
        <w:t>SubColumnNumber</w:t>
      </w:r>
      <w:proofErr w:type="spellEnd"/>
      <w:r>
        <w:t xml:space="preserve">="3" </w:t>
      </w:r>
      <w:proofErr w:type="spellStart"/>
      <w:r>
        <w:t>HTMLEncode</w:t>
      </w:r>
      <w:proofErr w:type="spellEnd"/>
      <w:r>
        <w:t>="TRUE" /&gt;</w:t>
      </w:r>
    </w:p>
    <w:p w14:paraId="23D17D40" w14:textId="77777777" w:rsidR="001F74EE" w:rsidRDefault="001F74EE" w:rsidP="00F15E4A">
      <w:pPr>
        <w:pStyle w:val="CodeAlone"/>
      </w:pPr>
      <w:r>
        <w:t xml:space="preserve">            &lt;HTML&gt;&lt;</w:t>
      </w:r>
      <w:proofErr w:type="gramStart"/>
      <w:r>
        <w:t>![</w:t>
      </w:r>
      <w:proofErr w:type="gramEnd"/>
      <w:r>
        <w:t>CDATA[.gif" /&gt;&amp;</w:t>
      </w:r>
      <w:proofErr w:type="spellStart"/>
      <w:r>
        <w:t>nbsp</w:t>
      </w:r>
      <w:proofErr w:type="spellEnd"/>
      <w:r>
        <w:t xml:space="preserve">;&lt;a </w:t>
      </w:r>
      <w:proofErr w:type="spellStart"/>
      <w:r>
        <w:t>href</w:t>
      </w:r>
      <w:proofErr w:type="spellEnd"/>
      <w:r>
        <w:t>="]]&gt;&lt;/HTML&gt;</w:t>
      </w:r>
    </w:p>
    <w:p w14:paraId="36BEC975" w14:textId="77777777" w:rsidR="001F74EE" w:rsidRDefault="001F74EE" w:rsidP="00F15E4A">
      <w:pPr>
        <w:pStyle w:val="CodeAlone"/>
      </w:pPr>
      <w:r>
        <w:t xml:space="preserve">            &lt;Column </w:t>
      </w:r>
      <w:proofErr w:type="spellStart"/>
      <w:r>
        <w:t>SubColumnNumber</w:t>
      </w:r>
      <w:proofErr w:type="spellEnd"/>
      <w:r>
        <w:t xml:space="preserve">="2" </w:t>
      </w:r>
      <w:proofErr w:type="spellStart"/>
      <w:r>
        <w:t>HTMLEncode</w:t>
      </w:r>
      <w:proofErr w:type="spellEnd"/>
      <w:r>
        <w:t>="TRUE" /&gt;</w:t>
      </w:r>
    </w:p>
    <w:p w14:paraId="504352BD" w14:textId="77777777" w:rsidR="001F74EE" w:rsidRDefault="001F74EE" w:rsidP="00F15E4A">
      <w:pPr>
        <w:pStyle w:val="CodeAlone"/>
      </w:pPr>
      <w:r>
        <w:t xml:space="preserve">            &lt;HTML&gt;&lt;</w:t>
      </w:r>
      <w:proofErr w:type="gramStart"/>
      <w:r>
        <w:t>![</w:t>
      </w:r>
      <w:proofErr w:type="gramEnd"/>
      <w:r>
        <w:t>CDATA[" title="]]&gt;&lt;/HTML&gt;</w:t>
      </w:r>
    </w:p>
    <w:p w14:paraId="41C9F035" w14:textId="77777777" w:rsidR="001F74EE" w:rsidRDefault="001F74EE" w:rsidP="00F15E4A">
      <w:pPr>
        <w:pStyle w:val="CodeAlone"/>
      </w:pPr>
      <w:r>
        <w:t xml:space="preserve">            &lt;Column </w:t>
      </w:r>
      <w:proofErr w:type="spellStart"/>
      <w:r>
        <w:t>SubColumnNumber</w:t>
      </w:r>
      <w:proofErr w:type="spellEnd"/>
      <w:r>
        <w:t xml:space="preserve">="1" </w:t>
      </w:r>
      <w:proofErr w:type="spellStart"/>
      <w:r>
        <w:t>HTMLEncode</w:t>
      </w:r>
      <w:proofErr w:type="spellEnd"/>
      <w:r>
        <w:t>="TRUE" /&gt;</w:t>
      </w:r>
    </w:p>
    <w:p w14:paraId="7B10E908" w14:textId="77777777" w:rsidR="001F74EE" w:rsidRDefault="001F74EE" w:rsidP="00F15E4A">
      <w:pPr>
        <w:pStyle w:val="CodeAlone"/>
      </w:pPr>
      <w:r>
        <w:t xml:space="preserve">            &lt;HTML&gt;&lt;</w:t>
      </w:r>
      <w:proofErr w:type="gramStart"/>
      <w:r>
        <w:t>![</w:t>
      </w:r>
      <w:proofErr w:type="gramEnd"/>
      <w:r>
        <w:t>CDATA["&gt;]]&gt;&lt;/HTML&gt;</w:t>
      </w:r>
    </w:p>
    <w:p w14:paraId="52C8D88F" w14:textId="77777777" w:rsidR="001F74EE" w:rsidRDefault="001F74EE" w:rsidP="00F15E4A">
      <w:pPr>
        <w:pStyle w:val="CodeAlone"/>
      </w:pPr>
      <w:r>
        <w:t xml:space="preserve">            &lt;Column </w:t>
      </w:r>
      <w:proofErr w:type="spellStart"/>
      <w:r>
        <w:t>SubColumnNumber</w:t>
      </w:r>
      <w:proofErr w:type="spellEnd"/>
      <w:r>
        <w:t xml:space="preserve">="0" </w:t>
      </w:r>
      <w:proofErr w:type="spellStart"/>
      <w:r>
        <w:t>HTMLEncode</w:t>
      </w:r>
      <w:proofErr w:type="spellEnd"/>
      <w:r>
        <w:t>="TRUE" /&gt;</w:t>
      </w:r>
    </w:p>
    <w:p w14:paraId="7E28BB24" w14:textId="77777777" w:rsidR="001F74EE" w:rsidRDefault="001F74EE" w:rsidP="00F15E4A">
      <w:pPr>
        <w:pStyle w:val="CodeAlone"/>
      </w:pPr>
      <w:r>
        <w:t xml:space="preserve">            &lt;HTML&gt;&lt;</w:t>
      </w:r>
      <w:proofErr w:type="gramStart"/>
      <w:r>
        <w:t>![</w:t>
      </w:r>
      <w:proofErr w:type="gramEnd"/>
      <w:r>
        <w:t>CDATA[&lt;/a&gt;]]&gt;&lt;/HTML&gt;</w:t>
      </w:r>
    </w:p>
    <w:p w14:paraId="7BA04212" w14:textId="77777777" w:rsidR="001F74EE" w:rsidRDefault="001F74EE" w:rsidP="00F15E4A">
      <w:pPr>
        <w:pStyle w:val="CodeAlone"/>
      </w:pPr>
      <w:r>
        <w:t xml:space="preserve">        &lt;/Default&gt;</w:t>
      </w:r>
    </w:p>
    <w:p w14:paraId="4E139F41" w14:textId="77777777" w:rsidR="001F74EE" w:rsidRDefault="001F74EE" w:rsidP="00F15E4A">
      <w:pPr>
        <w:pStyle w:val="CodeAlone"/>
      </w:pPr>
      <w:r>
        <w:t xml:space="preserve">    &lt;/Switch&gt;</w:t>
      </w:r>
    </w:p>
    <w:p w14:paraId="61D15E0C" w14:textId="77777777" w:rsidR="001F74EE" w:rsidRDefault="001F74EE" w:rsidP="00F15E4A">
      <w:pPr>
        <w:pStyle w:val="CodeAloneLast"/>
      </w:pPr>
      <w:r>
        <w:t>&lt;/</w:t>
      </w:r>
      <w:proofErr w:type="spellStart"/>
      <w:r>
        <w:t>RenderPattern</w:t>
      </w:r>
      <w:proofErr w:type="spellEnd"/>
      <w:r>
        <w:t>&gt;</w:t>
      </w:r>
    </w:p>
    <w:p w14:paraId="3811DF9B" w14:textId="77777777" w:rsidR="00F15E4A" w:rsidRDefault="001F74EE" w:rsidP="00F15E4A">
      <w:pPr>
        <w:pStyle w:val="NumberedBullet"/>
      </w:pPr>
      <w:r>
        <w:t xml:space="preserve">The next thing to do is to update the BuildSharePointPackage.ddf file to include all the necessary files in the WSS solution package. Add the following to the </w:t>
      </w:r>
      <w:r w:rsidRPr="00F15E4A">
        <w:rPr>
          <w:b/>
        </w:rPr>
        <w:t>BuildSharePointPackage.ddf</w:t>
      </w:r>
      <w:r>
        <w:t xml:space="preserve"> file between the comments:</w:t>
      </w:r>
    </w:p>
    <w:p w14:paraId="20BC10B5" w14:textId="77777777" w:rsidR="001F74EE" w:rsidRDefault="001334F8" w:rsidP="00F15E4A">
      <w:pPr>
        <w:pStyle w:val="CodeAlone"/>
      </w:pPr>
      <w:proofErr w:type="spellStart"/>
      <w:r>
        <w:t>DeploymentFiles</w:t>
      </w:r>
      <w:proofErr w:type="spellEnd"/>
      <w:r>
        <w:t>\</w:t>
      </w:r>
      <w:r w:rsidR="001F74EE">
        <w:t>manifest.xml</w:t>
      </w:r>
    </w:p>
    <w:p w14:paraId="69D9A999" w14:textId="77777777" w:rsidR="001F74EE" w:rsidRDefault="001F74EE" w:rsidP="00F15E4A">
      <w:pPr>
        <w:pStyle w:val="CodeAlone"/>
      </w:pPr>
    </w:p>
    <w:p w14:paraId="5E4C351C" w14:textId="77777777" w:rsidR="001F74EE" w:rsidRDefault="001F74EE" w:rsidP="00F15E4A">
      <w:pPr>
        <w:pStyle w:val="CodeAlone"/>
      </w:pPr>
      <w:r>
        <w:t>bin\debug\Lab</w:t>
      </w:r>
      <w:sdt>
        <w:sdtPr>
          <w:alias w:val="Lab Number Short"/>
          <w:tag w:val="Lab Number Short"/>
          <w:id w:val="1418270"/>
          <w:placeholder>
            <w:docPart w:val="DefaultPlaceholder_22675703"/>
          </w:placeholder>
          <w:dataBinding w:xpath="/root[1]/labNumberShort[1]" w:storeItemID="{0306C5F9-4602-431E-9CA8-DC31EFB1E840}"/>
          <w:text/>
        </w:sdtPr>
        <w:sdtEndPr/>
        <w:sdtContent>
          <w:r w:rsidR="00967C3A">
            <w:t>7</w:t>
          </w:r>
        </w:sdtContent>
      </w:sdt>
      <w:r>
        <w:t>.dll</w:t>
      </w:r>
    </w:p>
    <w:p w14:paraId="2C9E6DE8" w14:textId="77777777" w:rsidR="001F74EE" w:rsidRDefault="001F74EE" w:rsidP="00F15E4A">
      <w:pPr>
        <w:pStyle w:val="CodeAlone"/>
      </w:pPr>
    </w:p>
    <w:p w14:paraId="54EB24FD" w14:textId="77777777" w:rsidR="001F74EE" w:rsidRDefault="001F74EE" w:rsidP="00F15E4A">
      <w:pPr>
        <w:pStyle w:val="CodeAlone"/>
      </w:pPr>
      <w:r>
        <w:t xml:space="preserve">.Set </w:t>
      </w:r>
      <w:proofErr w:type="spellStart"/>
      <w:r>
        <w:t>DestinationDir</w:t>
      </w:r>
      <w:proofErr w:type="spellEnd"/>
      <w:r>
        <w:t>=IMAGES\</w:t>
      </w:r>
      <w:proofErr w:type="spellStart"/>
      <w:r>
        <w:t>Litware</w:t>
      </w:r>
      <w:proofErr w:type="spellEnd"/>
    </w:p>
    <w:p w14:paraId="5BF6D13B" w14:textId="77777777" w:rsidR="001F74EE" w:rsidRDefault="001F74EE" w:rsidP="00F15E4A">
      <w:pPr>
        <w:pStyle w:val="CodeAlone"/>
      </w:pPr>
      <w:r>
        <w:t>TEMPLATE\IMAGES\</w:t>
      </w:r>
      <w:proofErr w:type="spellStart"/>
      <w:r>
        <w:t>Litware</w:t>
      </w:r>
      <w:proofErr w:type="spellEnd"/>
      <w:r>
        <w:t>\binoculars.gif</w:t>
      </w:r>
    </w:p>
    <w:p w14:paraId="26C59DAD" w14:textId="77777777" w:rsidR="001F74EE" w:rsidRDefault="001F74EE" w:rsidP="00F15E4A">
      <w:pPr>
        <w:pStyle w:val="CodeAlone"/>
      </w:pPr>
      <w:r>
        <w:t>TEMPLATE\IMAGES\</w:t>
      </w:r>
      <w:proofErr w:type="spellStart"/>
      <w:r>
        <w:t>Litware</w:t>
      </w:r>
      <w:proofErr w:type="spellEnd"/>
      <w:r>
        <w:t>\cantine.gif</w:t>
      </w:r>
    </w:p>
    <w:p w14:paraId="063EB624" w14:textId="77777777" w:rsidR="001F74EE" w:rsidRDefault="001F74EE" w:rsidP="00F15E4A">
      <w:pPr>
        <w:pStyle w:val="CodeAlone"/>
      </w:pPr>
      <w:r>
        <w:t>TEMPLATE\IMAGES\</w:t>
      </w:r>
      <w:proofErr w:type="spellStart"/>
      <w:r>
        <w:t>Litware</w:t>
      </w:r>
      <w:proofErr w:type="spellEnd"/>
      <w:r>
        <w:t>\compass.gif</w:t>
      </w:r>
    </w:p>
    <w:p w14:paraId="2EDE30B6" w14:textId="77777777" w:rsidR="001F74EE" w:rsidRDefault="001F74EE" w:rsidP="00F15E4A">
      <w:pPr>
        <w:pStyle w:val="CodeAlone"/>
      </w:pPr>
      <w:r>
        <w:t>TEMPLATE\IMAGES\</w:t>
      </w:r>
      <w:proofErr w:type="spellStart"/>
      <w:r>
        <w:t>Litware</w:t>
      </w:r>
      <w:proofErr w:type="spellEnd"/>
      <w:r>
        <w:t>\pithHelmetBrown.gif</w:t>
      </w:r>
    </w:p>
    <w:p w14:paraId="1CFF8159" w14:textId="77777777" w:rsidR="001F74EE" w:rsidRDefault="001F74EE" w:rsidP="00F15E4A">
      <w:pPr>
        <w:pStyle w:val="CodeAlone"/>
      </w:pPr>
      <w:r>
        <w:t>TEMPLATE\IMAGES\</w:t>
      </w:r>
      <w:proofErr w:type="spellStart"/>
      <w:r>
        <w:t>Litware</w:t>
      </w:r>
      <w:proofErr w:type="spellEnd"/>
      <w:r>
        <w:t>\pithHelmetWhite.gif</w:t>
      </w:r>
    </w:p>
    <w:p w14:paraId="1111F4E6" w14:textId="77777777" w:rsidR="001F74EE" w:rsidRDefault="001F74EE" w:rsidP="00F15E4A">
      <w:pPr>
        <w:pStyle w:val="CodeAlone"/>
      </w:pPr>
    </w:p>
    <w:p w14:paraId="78ECCC8E" w14:textId="77777777" w:rsidR="001F74EE" w:rsidRDefault="001F74EE" w:rsidP="00F15E4A">
      <w:pPr>
        <w:pStyle w:val="CodeAlone"/>
      </w:pPr>
      <w:r>
        <w:t xml:space="preserve">.Set </w:t>
      </w:r>
      <w:proofErr w:type="spellStart"/>
      <w:r>
        <w:t>DestinationDir</w:t>
      </w:r>
      <w:proofErr w:type="spellEnd"/>
      <w:r>
        <w:t>=XML</w:t>
      </w:r>
    </w:p>
    <w:p w14:paraId="2F705BD9" w14:textId="77777777" w:rsidR="001F74EE" w:rsidRDefault="001F74EE" w:rsidP="00F15E4A">
      <w:pPr>
        <w:pStyle w:val="CodeAloneLast"/>
      </w:pPr>
      <w:r>
        <w:t>TEMPLATE\XML\fldtypes_Litware.xml</w:t>
      </w:r>
    </w:p>
    <w:p w14:paraId="04805BD8" w14:textId="77777777" w:rsidR="00F15E4A" w:rsidRDefault="001F74EE" w:rsidP="00F15E4A">
      <w:pPr>
        <w:pStyle w:val="NumberedBullet"/>
      </w:pPr>
      <w:r>
        <w:t xml:space="preserve">Finally, the last thing to do is to create the WSS solution package manifest. </w:t>
      </w:r>
      <w:r w:rsidR="001334F8">
        <w:t xml:space="preserve">Add a new XML file named </w:t>
      </w:r>
      <w:r w:rsidR="001334F8" w:rsidRPr="00B24915">
        <w:rPr>
          <w:b/>
        </w:rPr>
        <w:t>manifest.xml</w:t>
      </w:r>
      <w:r w:rsidR="001334F8">
        <w:t xml:space="preserve"> to the </w:t>
      </w:r>
      <w:proofErr w:type="spellStart"/>
      <w:r w:rsidR="001334F8" w:rsidRPr="003F159B">
        <w:rPr>
          <w:b/>
        </w:rPr>
        <w:t>DeploymentFiles</w:t>
      </w:r>
      <w:proofErr w:type="spellEnd"/>
      <w:r w:rsidR="001334F8">
        <w:t xml:space="preserve"> folder in the project and add the following XML code to the file</w:t>
      </w:r>
      <w:r>
        <w:t>:</w:t>
      </w:r>
    </w:p>
    <w:p w14:paraId="4B500FEF" w14:textId="77777777" w:rsidR="001F74EE" w:rsidRDefault="001F74EE" w:rsidP="00F15E4A">
      <w:pPr>
        <w:pStyle w:val="CodeAlone"/>
      </w:pPr>
      <w:r>
        <w:t xml:space="preserve">&lt;Solution </w:t>
      </w:r>
      <w:proofErr w:type="spellStart"/>
      <w:r>
        <w:t>xmlns</w:t>
      </w:r>
      <w:proofErr w:type="spellEnd"/>
      <w:r>
        <w:t>="http://schemas.microsoft.com/</w:t>
      </w:r>
      <w:proofErr w:type="spellStart"/>
      <w:r>
        <w:t>sharepoint</w:t>
      </w:r>
      <w:proofErr w:type="spellEnd"/>
      <w:r>
        <w:t>/"</w:t>
      </w:r>
    </w:p>
    <w:p w14:paraId="598032F1" w14:textId="77777777" w:rsidR="001F74EE" w:rsidRDefault="001F74EE" w:rsidP="00F15E4A">
      <w:pPr>
        <w:pStyle w:val="CodeAlone"/>
      </w:pPr>
      <w:r>
        <w:t xml:space="preserve">        </w:t>
      </w:r>
      <w:proofErr w:type="spellStart"/>
      <w:r>
        <w:t>SolutionId</w:t>
      </w:r>
      <w:proofErr w:type="spellEnd"/>
      <w:r>
        <w:t>="733641DA-95D9-446E-812E-6070947171B2"</w:t>
      </w:r>
    </w:p>
    <w:p w14:paraId="262F2FB4" w14:textId="77777777" w:rsidR="001F74EE" w:rsidRDefault="001F74EE" w:rsidP="00F15E4A">
      <w:pPr>
        <w:pStyle w:val="CodeAlone"/>
      </w:pPr>
      <w:r>
        <w:t xml:space="preserve">        </w:t>
      </w:r>
      <w:proofErr w:type="spellStart"/>
      <w:r>
        <w:t>DeploymentServerType</w:t>
      </w:r>
      <w:proofErr w:type="spellEnd"/>
      <w:r>
        <w:t>="</w:t>
      </w:r>
      <w:proofErr w:type="spellStart"/>
      <w:r>
        <w:t>WebFrontEnd</w:t>
      </w:r>
      <w:proofErr w:type="spellEnd"/>
      <w:r>
        <w:t>"</w:t>
      </w:r>
    </w:p>
    <w:p w14:paraId="7B45D24C" w14:textId="77777777" w:rsidR="001F74EE" w:rsidRDefault="001F74EE" w:rsidP="00F15E4A">
      <w:pPr>
        <w:pStyle w:val="CodeAlone"/>
      </w:pPr>
      <w:r>
        <w:lastRenderedPageBreak/>
        <w:t xml:space="preserve">        </w:t>
      </w:r>
      <w:proofErr w:type="spellStart"/>
      <w:r>
        <w:t>ResetWebServer</w:t>
      </w:r>
      <w:proofErr w:type="spellEnd"/>
      <w:r>
        <w:t>="TRUE"&gt;</w:t>
      </w:r>
    </w:p>
    <w:p w14:paraId="40A19982" w14:textId="77777777" w:rsidR="001F74EE" w:rsidRDefault="001F74EE" w:rsidP="00F15E4A">
      <w:pPr>
        <w:pStyle w:val="CodeAlone"/>
      </w:pPr>
    </w:p>
    <w:p w14:paraId="128AD949" w14:textId="77777777" w:rsidR="001F74EE" w:rsidRDefault="001F74EE" w:rsidP="00F15E4A">
      <w:pPr>
        <w:pStyle w:val="CodeAlone"/>
      </w:pPr>
      <w:r>
        <w:t xml:space="preserve">    &lt;Assemblies&gt;</w:t>
      </w:r>
    </w:p>
    <w:p w14:paraId="73BE7CD0" w14:textId="77777777" w:rsidR="001F74EE" w:rsidRDefault="001F74EE" w:rsidP="00F15E4A">
      <w:pPr>
        <w:pStyle w:val="CodeAlone"/>
      </w:pPr>
      <w:r>
        <w:t xml:space="preserve">        &lt;Assembly </w:t>
      </w:r>
      <w:proofErr w:type="spellStart"/>
      <w:r>
        <w:t>DeploymentTarget</w:t>
      </w:r>
      <w:proofErr w:type="spellEnd"/>
      <w:r>
        <w:t>="</w:t>
      </w:r>
      <w:proofErr w:type="spellStart"/>
      <w:r>
        <w:t>GlobalAssemblyCache</w:t>
      </w:r>
      <w:proofErr w:type="spellEnd"/>
      <w:r>
        <w:t>" Location="Lab</w:t>
      </w:r>
      <w:sdt>
        <w:sdtPr>
          <w:alias w:val="Lab Number Short"/>
          <w:tag w:val="Lab Number Short"/>
          <w:id w:val="1418271"/>
          <w:placeholder>
            <w:docPart w:val="DefaultPlaceholder_22675703"/>
          </w:placeholder>
          <w:dataBinding w:xpath="/root[1]/labNumberShort[1]" w:storeItemID="{0306C5F9-4602-431E-9CA8-DC31EFB1E840}"/>
          <w:text/>
        </w:sdtPr>
        <w:sdtEndPr/>
        <w:sdtContent>
          <w:r w:rsidR="00967C3A">
            <w:t>7</w:t>
          </w:r>
        </w:sdtContent>
      </w:sdt>
      <w:r>
        <w:t>.dll"&gt;</w:t>
      </w:r>
    </w:p>
    <w:p w14:paraId="6DC739B6" w14:textId="77777777" w:rsidR="001F74EE" w:rsidRDefault="001F74EE" w:rsidP="00F15E4A">
      <w:pPr>
        <w:pStyle w:val="CodeAlone"/>
      </w:pPr>
      <w:r>
        <w:t xml:space="preserve">            &lt;</w:t>
      </w:r>
      <w:proofErr w:type="spellStart"/>
      <w:r>
        <w:t>SafeControls</w:t>
      </w:r>
      <w:proofErr w:type="spellEnd"/>
      <w:r>
        <w:t>&gt;</w:t>
      </w:r>
    </w:p>
    <w:p w14:paraId="0EFDE897" w14:textId="77777777" w:rsidR="001F74EE" w:rsidRDefault="001F74EE" w:rsidP="00F15E4A">
      <w:pPr>
        <w:pStyle w:val="CodeAlone"/>
      </w:pPr>
      <w:r>
        <w:t xml:space="preserve">                &lt;</w:t>
      </w:r>
      <w:proofErr w:type="spellStart"/>
      <w:r>
        <w:t>SafeControl</w:t>
      </w:r>
      <w:proofErr w:type="spellEnd"/>
      <w:r>
        <w:t xml:space="preserve"> Namespace="Lab</w:t>
      </w:r>
      <w:sdt>
        <w:sdtPr>
          <w:alias w:val="Lab Number Short"/>
          <w:tag w:val="Lab Number Short"/>
          <w:id w:val="1418272"/>
          <w:placeholder>
            <w:docPart w:val="DefaultPlaceholder_22675703"/>
          </w:placeholder>
          <w:dataBinding w:xpath="/root[1]/labNumberShort[1]" w:storeItemID="{0306C5F9-4602-431E-9CA8-DC31EFB1E840}"/>
          <w:text/>
        </w:sdtPr>
        <w:sdtEndPr/>
        <w:sdtContent>
          <w:r w:rsidR="00967C3A">
            <w:t>7</w:t>
          </w:r>
        </w:sdtContent>
      </w:sdt>
      <w:r>
        <w:t xml:space="preserve">" </w:t>
      </w:r>
      <w:proofErr w:type="spellStart"/>
      <w:r>
        <w:t>TypeName</w:t>
      </w:r>
      <w:proofErr w:type="spellEnd"/>
      <w:r>
        <w:t>="*" Safe="True" /&gt;</w:t>
      </w:r>
    </w:p>
    <w:p w14:paraId="3DD0AADE" w14:textId="77777777" w:rsidR="001F74EE" w:rsidRDefault="001F74EE" w:rsidP="00F15E4A">
      <w:pPr>
        <w:pStyle w:val="CodeAlone"/>
      </w:pPr>
      <w:r>
        <w:t xml:space="preserve">            &lt;/</w:t>
      </w:r>
      <w:proofErr w:type="spellStart"/>
      <w:r>
        <w:t>SafeControls</w:t>
      </w:r>
      <w:proofErr w:type="spellEnd"/>
      <w:r>
        <w:t>&gt;</w:t>
      </w:r>
    </w:p>
    <w:p w14:paraId="0937E177" w14:textId="77777777" w:rsidR="001F74EE" w:rsidRDefault="001F74EE" w:rsidP="00F15E4A">
      <w:pPr>
        <w:pStyle w:val="CodeAlone"/>
      </w:pPr>
      <w:r>
        <w:t xml:space="preserve">        &lt;/Assembly&gt;</w:t>
      </w:r>
    </w:p>
    <w:p w14:paraId="3FD14B67" w14:textId="77777777" w:rsidR="001F74EE" w:rsidRDefault="001F74EE" w:rsidP="00F15E4A">
      <w:pPr>
        <w:pStyle w:val="CodeAlone"/>
      </w:pPr>
      <w:r>
        <w:t xml:space="preserve">    &lt;/Assemblies&gt;</w:t>
      </w:r>
    </w:p>
    <w:p w14:paraId="5B467898" w14:textId="77777777" w:rsidR="001F74EE" w:rsidRDefault="001F74EE" w:rsidP="00F15E4A">
      <w:pPr>
        <w:pStyle w:val="CodeAlone"/>
      </w:pPr>
    </w:p>
    <w:p w14:paraId="398D58AE" w14:textId="77777777" w:rsidR="001F74EE" w:rsidRDefault="001F74EE" w:rsidP="00F15E4A">
      <w:pPr>
        <w:pStyle w:val="CodeAlone"/>
      </w:pPr>
      <w:r>
        <w:t xml:space="preserve">    &lt;</w:t>
      </w:r>
      <w:proofErr w:type="spellStart"/>
      <w:r>
        <w:t>TemplateFiles</w:t>
      </w:r>
      <w:proofErr w:type="spellEnd"/>
      <w:r>
        <w:t>&gt;</w:t>
      </w:r>
    </w:p>
    <w:p w14:paraId="7E8FCF8B" w14:textId="77777777" w:rsidR="001F74EE" w:rsidRDefault="001F74EE" w:rsidP="00F15E4A">
      <w:pPr>
        <w:pStyle w:val="CodeAlone"/>
      </w:pPr>
      <w:r>
        <w:t xml:space="preserve">        &lt;</w:t>
      </w:r>
      <w:proofErr w:type="spellStart"/>
      <w:r>
        <w:t>TemplateFile</w:t>
      </w:r>
      <w:proofErr w:type="spellEnd"/>
      <w:r>
        <w:t xml:space="preserve"> Location="XML\fldtypes_Litware.xml"/&gt;</w:t>
      </w:r>
    </w:p>
    <w:p w14:paraId="6E19FA82" w14:textId="77777777" w:rsidR="001F74EE" w:rsidRDefault="001F74EE" w:rsidP="00F15E4A">
      <w:pPr>
        <w:pStyle w:val="CodeAlone"/>
      </w:pPr>
      <w:r>
        <w:t xml:space="preserve">        &lt;</w:t>
      </w:r>
      <w:proofErr w:type="spellStart"/>
      <w:r>
        <w:t>TemplateFile</w:t>
      </w:r>
      <w:proofErr w:type="spellEnd"/>
      <w:r>
        <w:t xml:space="preserve"> Location="IMAGES\</w:t>
      </w:r>
      <w:proofErr w:type="spellStart"/>
      <w:r>
        <w:t>Litware</w:t>
      </w:r>
      <w:proofErr w:type="spellEnd"/>
      <w:r>
        <w:t>\binoculars.gif" /&gt;</w:t>
      </w:r>
    </w:p>
    <w:p w14:paraId="75AC4688" w14:textId="77777777" w:rsidR="001F74EE" w:rsidRDefault="001F74EE" w:rsidP="00F15E4A">
      <w:pPr>
        <w:pStyle w:val="CodeAlone"/>
      </w:pPr>
      <w:r>
        <w:t xml:space="preserve">        &lt;</w:t>
      </w:r>
      <w:proofErr w:type="spellStart"/>
      <w:r>
        <w:t>TemplateFile</w:t>
      </w:r>
      <w:proofErr w:type="spellEnd"/>
      <w:r>
        <w:t xml:space="preserve"> Location="IMAGES\</w:t>
      </w:r>
      <w:proofErr w:type="spellStart"/>
      <w:r>
        <w:t>Litware</w:t>
      </w:r>
      <w:proofErr w:type="spellEnd"/>
      <w:r>
        <w:t>\cantine.gif" /&gt;</w:t>
      </w:r>
    </w:p>
    <w:p w14:paraId="6D1AD29A" w14:textId="77777777" w:rsidR="001F74EE" w:rsidRDefault="001F74EE" w:rsidP="00F15E4A">
      <w:pPr>
        <w:pStyle w:val="CodeAlone"/>
      </w:pPr>
      <w:r>
        <w:t xml:space="preserve">        &lt;</w:t>
      </w:r>
      <w:proofErr w:type="spellStart"/>
      <w:r>
        <w:t>TemplateFile</w:t>
      </w:r>
      <w:proofErr w:type="spellEnd"/>
      <w:r>
        <w:t xml:space="preserve"> Location="IMAGES\</w:t>
      </w:r>
      <w:proofErr w:type="spellStart"/>
      <w:r>
        <w:t>Litware</w:t>
      </w:r>
      <w:proofErr w:type="spellEnd"/>
      <w:r>
        <w:t>\compass.gif" /&gt;</w:t>
      </w:r>
    </w:p>
    <w:p w14:paraId="390E603F" w14:textId="77777777" w:rsidR="001F74EE" w:rsidRDefault="001F74EE" w:rsidP="00F15E4A">
      <w:pPr>
        <w:pStyle w:val="CodeAlone"/>
      </w:pPr>
      <w:r>
        <w:t xml:space="preserve">        &lt;</w:t>
      </w:r>
      <w:proofErr w:type="spellStart"/>
      <w:r>
        <w:t>TemplateFile</w:t>
      </w:r>
      <w:proofErr w:type="spellEnd"/>
      <w:r>
        <w:t xml:space="preserve"> Location="IMAGES\</w:t>
      </w:r>
      <w:proofErr w:type="spellStart"/>
      <w:r>
        <w:t>Litware</w:t>
      </w:r>
      <w:proofErr w:type="spellEnd"/>
      <w:r>
        <w:t>\pithHelmetBrown.gif" /&gt;</w:t>
      </w:r>
    </w:p>
    <w:p w14:paraId="778F25ED" w14:textId="77777777" w:rsidR="001F74EE" w:rsidRDefault="001F74EE" w:rsidP="00F15E4A">
      <w:pPr>
        <w:pStyle w:val="CodeAlone"/>
      </w:pPr>
      <w:r>
        <w:t xml:space="preserve">        &lt;</w:t>
      </w:r>
      <w:proofErr w:type="spellStart"/>
      <w:r>
        <w:t>TemplateFile</w:t>
      </w:r>
      <w:proofErr w:type="spellEnd"/>
      <w:r>
        <w:t xml:space="preserve"> Location="IMAGES\</w:t>
      </w:r>
      <w:proofErr w:type="spellStart"/>
      <w:r>
        <w:t>Litware</w:t>
      </w:r>
      <w:proofErr w:type="spellEnd"/>
      <w:r>
        <w:t>\pithHelmetWhite.gif" /&gt;</w:t>
      </w:r>
    </w:p>
    <w:p w14:paraId="49AEFB85" w14:textId="77777777" w:rsidR="001F74EE" w:rsidRDefault="001F74EE" w:rsidP="00F15E4A">
      <w:pPr>
        <w:pStyle w:val="CodeAlone"/>
      </w:pPr>
      <w:r>
        <w:t xml:space="preserve">    &lt;/</w:t>
      </w:r>
      <w:proofErr w:type="spellStart"/>
      <w:r>
        <w:t>TemplateFiles</w:t>
      </w:r>
      <w:proofErr w:type="spellEnd"/>
      <w:r>
        <w:t>&gt;</w:t>
      </w:r>
    </w:p>
    <w:p w14:paraId="58F3F20F" w14:textId="77777777" w:rsidR="001F74EE" w:rsidRDefault="001F74EE" w:rsidP="00F15E4A">
      <w:pPr>
        <w:pStyle w:val="CodeAlone"/>
      </w:pPr>
    </w:p>
    <w:p w14:paraId="219A1400" w14:textId="77777777" w:rsidR="001F74EE" w:rsidRDefault="001F74EE" w:rsidP="00F15E4A">
      <w:pPr>
        <w:pStyle w:val="CodeAloneLast"/>
      </w:pPr>
      <w:r>
        <w:t>&lt;/Solution&gt;</w:t>
      </w:r>
    </w:p>
    <w:p w14:paraId="2EFE02B7" w14:textId="77777777" w:rsidR="00F15E4A" w:rsidRDefault="001F74EE" w:rsidP="00F15E4A">
      <w:pPr>
        <w:pStyle w:val="NumberedBullet"/>
      </w:pPr>
      <w:r>
        <w:t xml:space="preserve">Save all changes... that's it! </w:t>
      </w:r>
    </w:p>
    <w:p w14:paraId="61BB0197" w14:textId="77777777" w:rsidR="001F74EE" w:rsidRDefault="001F74EE" w:rsidP="00F15E4A">
      <w:r>
        <w:t>In this exercise you created a working field type. Unfortunately it is not very useful as you have not created an editing experience.</w:t>
      </w:r>
    </w:p>
    <w:p w14:paraId="5E38F943" w14:textId="77777777" w:rsidR="001F74EE" w:rsidRDefault="001F74EE" w:rsidP="001F74EE">
      <w:pPr>
        <w:pStyle w:val="LabExercise"/>
      </w:pPr>
      <w:r>
        <w:t>Exercise 2: Creating a custom editing experience (field control) for a field type</w:t>
      </w:r>
    </w:p>
    <w:p w14:paraId="4ABF5F66" w14:textId="77777777" w:rsidR="001F74EE" w:rsidRDefault="001F74EE" w:rsidP="001F74EE">
      <w:r>
        <w:t>In this exercise you will create a field control that will provide a customized editing experience for the field type you just created.</w:t>
      </w:r>
    </w:p>
    <w:p w14:paraId="2ABBA0A6" w14:textId="77777777" w:rsidR="00F400F8" w:rsidRDefault="001F74EE" w:rsidP="001F74EE">
      <w:pPr>
        <w:pStyle w:val="NumberedBullet"/>
        <w:numPr>
          <w:ilvl w:val="0"/>
          <w:numId w:val="22"/>
        </w:numPr>
      </w:pPr>
      <w:r>
        <w:t>Just like the display rendering (which you defined as a rendering pattern in the field type definition file), you can specify the editing experience using CAML in the field type definition. However, the markup can quickly get to be quite messy and pose a significant maintenance challenge. Another option is to use a standard ASP.NET 2.0 user control (*.ASCX) file... and link it up with a code behind. This approach is much easier for readability as well as maintenance moving forward.</w:t>
      </w:r>
    </w:p>
    <w:p w14:paraId="7B0EDCEA" w14:textId="77777777" w:rsidR="00F400F8" w:rsidRDefault="001F74EE" w:rsidP="00F400F8">
      <w:pPr>
        <w:pStyle w:val="NumberedBullet"/>
        <w:numPr>
          <w:ilvl w:val="0"/>
          <w:numId w:val="0"/>
        </w:numPr>
        <w:ind w:left="720"/>
      </w:pPr>
      <w:r>
        <w:t xml:space="preserve">Because the Visual Studio C# Class Library project template does not support creating an ASP.NET user control, you need to trick it a bit. Create a new text file with the name of </w:t>
      </w:r>
      <w:r w:rsidRPr="00F400F8">
        <w:rPr>
          <w:b/>
        </w:rPr>
        <w:t>FieldResourceIconControl.ascx</w:t>
      </w:r>
      <w:r>
        <w:t xml:space="preserve"> in the </w:t>
      </w:r>
      <w:r w:rsidRPr="00F400F8">
        <w:rPr>
          <w:b/>
        </w:rPr>
        <w:t>TEMPLATE\CONTROLTEMPLATES</w:t>
      </w:r>
      <w:r>
        <w:t xml:space="preserve"> directory within the project.</w:t>
      </w:r>
    </w:p>
    <w:p w14:paraId="043DEA55" w14:textId="77777777" w:rsidR="00F400F8" w:rsidRDefault="001F74EE" w:rsidP="00F400F8">
      <w:pPr>
        <w:pStyle w:val="NumberedBullet"/>
      </w:pPr>
      <w:r>
        <w:t xml:space="preserve">Next, you need to add the control directive to the page by adding the following code to the </w:t>
      </w:r>
      <w:r w:rsidRPr="00F400F8">
        <w:rPr>
          <w:b/>
        </w:rPr>
        <w:t>FieldResourceIconControl.ascx</w:t>
      </w:r>
      <w:r>
        <w:t xml:space="preserve"> file:</w:t>
      </w:r>
    </w:p>
    <w:p w14:paraId="565372F4" w14:textId="77777777" w:rsidR="001F74EE" w:rsidRDefault="001F74EE" w:rsidP="00F400F8">
      <w:pPr>
        <w:pStyle w:val="CodeAloneLast"/>
      </w:pPr>
      <w:r>
        <w:t>&lt;%@ Control Language="C#" %&gt;</w:t>
      </w:r>
    </w:p>
    <w:p w14:paraId="5A6DDDB2" w14:textId="77777777" w:rsidR="00F400F8" w:rsidRDefault="001F74EE" w:rsidP="00F400F8">
      <w:pPr>
        <w:pStyle w:val="NumberedBullet"/>
      </w:pPr>
      <w:r>
        <w:t xml:space="preserve">Now you need a reference to the </w:t>
      </w:r>
      <w:r w:rsidRPr="00F400F8">
        <w:rPr>
          <w:b/>
        </w:rPr>
        <w:t>Microsoft.SharePoint.dll</w:t>
      </w:r>
      <w:r>
        <w:t xml:space="preserve"> assembly by adding the following code to the </w:t>
      </w:r>
      <w:r w:rsidRPr="00F400F8">
        <w:rPr>
          <w:b/>
        </w:rPr>
        <w:t>FieldResourceIconControl.ascx</w:t>
      </w:r>
      <w:r>
        <w:t xml:space="preserve"> file:</w:t>
      </w:r>
    </w:p>
    <w:p w14:paraId="43DED473" w14:textId="77777777" w:rsidR="001F74EE" w:rsidRDefault="001F74EE" w:rsidP="00F400F8">
      <w:pPr>
        <w:pStyle w:val="CodeAloneLast"/>
      </w:pPr>
      <w:r>
        <w:t>&lt;%@ Assembly Name="</w:t>
      </w:r>
      <w:proofErr w:type="spellStart"/>
      <w:r>
        <w:t>Microsoft.SharePoint</w:t>
      </w:r>
      <w:proofErr w:type="spellEnd"/>
      <w:r>
        <w:t xml:space="preserve">, Version=12.0.0.0, Culture=neutral, </w:t>
      </w:r>
      <w:proofErr w:type="spellStart"/>
      <w:r>
        <w:t>PublicKeyToken</w:t>
      </w:r>
      <w:proofErr w:type="spellEnd"/>
      <w:r>
        <w:t>=71e9bce111e9429c" %&gt;</w:t>
      </w:r>
    </w:p>
    <w:p w14:paraId="56891100" w14:textId="77777777" w:rsidR="00F400F8" w:rsidRDefault="001F74EE" w:rsidP="00F400F8">
      <w:pPr>
        <w:pStyle w:val="NumberedBullet"/>
      </w:pPr>
      <w:r>
        <w:lastRenderedPageBreak/>
        <w:t xml:space="preserve">In order to specify a rendering template, you need to add a register directive to a specific namespace within the </w:t>
      </w:r>
      <w:r w:rsidRPr="00F400F8">
        <w:rPr>
          <w:b/>
        </w:rPr>
        <w:t>Microsoft.SharePoint.dll</w:t>
      </w:r>
      <w:r>
        <w:t xml:space="preserve"> assembly by adding the following code to the </w:t>
      </w:r>
      <w:r w:rsidRPr="00F400F8">
        <w:rPr>
          <w:b/>
        </w:rPr>
        <w:t>FieldResourceIconControl.ascx</w:t>
      </w:r>
      <w:r>
        <w:t xml:space="preserve"> file:</w:t>
      </w:r>
    </w:p>
    <w:p w14:paraId="635E02F1" w14:textId="77777777" w:rsidR="001F74EE" w:rsidRDefault="001F74EE" w:rsidP="00F400F8">
      <w:pPr>
        <w:pStyle w:val="CodeAloneLast"/>
      </w:pPr>
      <w:r>
        <w:t>&lt;%@ Register Assembly="</w:t>
      </w:r>
      <w:proofErr w:type="spellStart"/>
      <w:r>
        <w:t>Microsoft.SharePoint</w:t>
      </w:r>
      <w:proofErr w:type="spellEnd"/>
      <w:r>
        <w:t xml:space="preserve">, Version=12.0.0.0, Culture=neutral, </w:t>
      </w:r>
      <w:proofErr w:type="spellStart"/>
      <w:r>
        <w:t>PublicKeyToken</w:t>
      </w:r>
      <w:proofErr w:type="spellEnd"/>
      <w:r>
        <w:t>=71e9bce111e9429c" Namespace="</w:t>
      </w:r>
      <w:proofErr w:type="spellStart"/>
      <w:r>
        <w:t>Microsoft.SharePoint.WebControls</w:t>
      </w:r>
      <w:proofErr w:type="spellEnd"/>
      <w:r>
        <w:t xml:space="preserve">" </w:t>
      </w:r>
      <w:proofErr w:type="spellStart"/>
      <w:r>
        <w:t>TagPrefix</w:t>
      </w:r>
      <w:proofErr w:type="spellEnd"/>
      <w:r>
        <w:t>="SharePoint" %&gt;</w:t>
      </w:r>
    </w:p>
    <w:p w14:paraId="28A3BE81" w14:textId="77777777" w:rsidR="00F400F8" w:rsidRDefault="001F74EE" w:rsidP="00F400F8">
      <w:pPr>
        <w:pStyle w:val="NumberedBullet"/>
      </w:pPr>
      <w:r>
        <w:t xml:space="preserve">Finally, you can now specify the rendering template for the editing experience. Add the following markup to the </w:t>
      </w:r>
      <w:r w:rsidRPr="00F400F8">
        <w:rPr>
          <w:b/>
        </w:rPr>
        <w:t>FieldResourceIconControl.ascx</w:t>
      </w:r>
      <w:r>
        <w:t xml:space="preserve"> file:</w:t>
      </w:r>
    </w:p>
    <w:p w14:paraId="2CD0245F" w14:textId="77777777" w:rsidR="001F74EE" w:rsidRDefault="001F74EE" w:rsidP="00F400F8">
      <w:pPr>
        <w:pStyle w:val="CodeAlone"/>
      </w:pPr>
      <w:r>
        <w:t>&lt;</w:t>
      </w:r>
      <w:proofErr w:type="spellStart"/>
      <w:r>
        <w:t>SharePoint</w:t>
      </w:r>
      <w:proofErr w:type="gramStart"/>
      <w:r>
        <w:t>:RenderingTemplate</w:t>
      </w:r>
      <w:proofErr w:type="spellEnd"/>
      <w:proofErr w:type="gramEnd"/>
      <w:r>
        <w:t xml:space="preserve"> ID="</w:t>
      </w:r>
      <w:proofErr w:type="spellStart"/>
      <w:r>
        <w:t>FieldResourceIconControl</w:t>
      </w:r>
      <w:proofErr w:type="spellEnd"/>
      <w:r>
        <w:t xml:space="preserve">" </w:t>
      </w:r>
      <w:proofErr w:type="spellStart"/>
      <w:r>
        <w:t>runat</w:t>
      </w:r>
      <w:proofErr w:type="spellEnd"/>
      <w:r>
        <w:t>="server"&gt;</w:t>
      </w:r>
    </w:p>
    <w:p w14:paraId="48100B41" w14:textId="77777777" w:rsidR="001F74EE" w:rsidRDefault="001F74EE" w:rsidP="00F400F8">
      <w:pPr>
        <w:pStyle w:val="CodeAlone"/>
      </w:pPr>
      <w:r>
        <w:t xml:space="preserve">    &lt;Template&gt;</w:t>
      </w:r>
    </w:p>
    <w:p w14:paraId="2A8CA60A" w14:textId="77777777" w:rsidR="001F74EE" w:rsidRDefault="001F74EE" w:rsidP="00F400F8">
      <w:pPr>
        <w:pStyle w:val="CodeAlone"/>
      </w:pPr>
      <w:r>
        <w:t xml:space="preserve">        &lt;table class="ms-form"&gt;</w:t>
      </w:r>
    </w:p>
    <w:p w14:paraId="70CA96E9" w14:textId="77777777" w:rsidR="001F74EE" w:rsidRDefault="001F74EE" w:rsidP="00F400F8">
      <w:pPr>
        <w:pStyle w:val="CodeAlone"/>
      </w:pPr>
      <w:r>
        <w:t xml:space="preserve">            &lt;</w:t>
      </w:r>
      <w:proofErr w:type="spellStart"/>
      <w:proofErr w:type="gramStart"/>
      <w:r>
        <w:t>tr</w:t>
      </w:r>
      <w:proofErr w:type="spellEnd"/>
      <w:proofErr w:type="gramEnd"/>
      <w:r>
        <w:t>&gt;</w:t>
      </w:r>
    </w:p>
    <w:p w14:paraId="270C5B36" w14:textId="77777777" w:rsidR="001F74EE" w:rsidRDefault="001F74EE" w:rsidP="00F400F8">
      <w:pPr>
        <w:pStyle w:val="CodeAlone"/>
      </w:pPr>
      <w:r>
        <w:t xml:space="preserve">                &lt;td align="right"&gt;</w:t>
      </w:r>
      <w:proofErr w:type="gramStart"/>
      <w:r>
        <w:t>Title:</w:t>
      </w:r>
      <w:proofErr w:type="gramEnd"/>
      <w:r>
        <w:t>&lt;/td&gt;</w:t>
      </w:r>
    </w:p>
    <w:p w14:paraId="2013F61E" w14:textId="77777777" w:rsidR="001F74EE" w:rsidRDefault="001F74EE" w:rsidP="00F400F8">
      <w:pPr>
        <w:pStyle w:val="CodeAlone"/>
      </w:pPr>
      <w:r>
        <w:t xml:space="preserve">                &lt;</w:t>
      </w:r>
      <w:proofErr w:type="gramStart"/>
      <w:r>
        <w:t>td</w:t>
      </w:r>
      <w:proofErr w:type="gramEnd"/>
      <w:r>
        <w:t>&gt;&lt;</w:t>
      </w:r>
      <w:proofErr w:type="spellStart"/>
      <w:r>
        <w:t>asp:TextBox</w:t>
      </w:r>
      <w:proofErr w:type="spellEnd"/>
      <w:r>
        <w:t xml:space="preserve"> ID="</w:t>
      </w:r>
      <w:proofErr w:type="spellStart"/>
      <w:r>
        <w:t>ResourceTitle</w:t>
      </w:r>
      <w:proofErr w:type="spellEnd"/>
      <w:r>
        <w:t xml:space="preserve">" </w:t>
      </w:r>
      <w:proofErr w:type="spellStart"/>
      <w:r>
        <w:t>runat</w:t>
      </w:r>
      <w:proofErr w:type="spellEnd"/>
      <w:r>
        <w:t>="server" Size="30" /&gt;&lt;/td&gt;</w:t>
      </w:r>
    </w:p>
    <w:p w14:paraId="38D5AC06" w14:textId="77777777" w:rsidR="001F74EE" w:rsidRDefault="001F74EE" w:rsidP="00F400F8">
      <w:pPr>
        <w:pStyle w:val="CodeAlone"/>
      </w:pPr>
      <w:r>
        <w:t xml:space="preserve">            &lt;/</w:t>
      </w:r>
      <w:proofErr w:type="spellStart"/>
      <w:proofErr w:type="gramStart"/>
      <w:r>
        <w:t>tr</w:t>
      </w:r>
      <w:proofErr w:type="spellEnd"/>
      <w:proofErr w:type="gramEnd"/>
      <w:r>
        <w:t>&gt;</w:t>
      </w:r>
    </w:p>
    <w:p w14:paraId="783534D3" w14:textId="77777777" w:rsidR="001F74EE" w:rsidRDefault="001F74EE" w:rsidP="00F400F8">
      <w:pPr>
        <w:pStyle w:val="CodeAlone"/>
      </w:pPr>
      <w:r>
        <w:t xml:space="preserve">            &lt;</w:t>
      </w:r>
      <w:proofErr w:type="spellStart"/>
      <w:proofErr w:type="gramStart"/>
      <w:r>
        <w:t>tr</w:t>
      </w:r>
      <w:proofErr w:type="spellEnd"/>
      <w:proofErr w:type="gramEnd"/>
      <w:r>
        <w:t>&gt;</w:t>
      </w:r>
    </w:p>
    <w:p w14:paraId="2C3869E8" w14:textId="77777777" w:rsidR="001F74EE" w:rsidRDefault="001F74EE" w:rsidP="00F400F8">
      <w:pPr>
        <w:pStyle w:val="CodeAlone"/>
      </w:pPr>
      <w:r>
        <w:t xml:space="preserve">                &lt;td align="right"&gt;</w:t>
      </w:r>
      <w:proofErr w:type="gramStart"/>
      <w:r>
        <w:t>Description:</w:t>
      </w:r>
      <w:proofErr w:type="gramEnd"/>
      <w:r>
        <w:t>&lt;/td&gt;</w:t>
      </w:r>
    </w:p>
    <w:p w14:paraId="0B43A873" w14:textId="77777777" w:rsidR="001F74EE" w:rsidRDefault="001F74EE" w:rsidP="00F400F8">
      <w:pPr>
        <w:pStyle w:val="CodeAlone"/>
      </w:pPr>
      <w:r>
        <w:t xml:space="preserve">                &lt;</w:t>
      </w:r>
      <w:proofErr w:type="gramStart"/>
      <w:r>
        <w:t>td</w:t>
      </w:r>
      <w:proofErr w:type="gramEnd"/>
      <w:r>
        <w:t>&gt;&lt;</w:t>
      </w:r>
      <w:proofErr w:type="spellStart"/>
      <w:r>
        <w:t>asp:TextBox</w:t>
      </w:r>
      <w:proofErr w:type="spellEnd"/>
      <w:r>
        <w:t xml:space="preserve"> ID="</w:t>
      </w:r>
      <w:proofErr w:type="spellStart"/>
      <w:r>
        <w:t>ResourceDescription</w:t>
      </w:r>
      <w:proofErr w:type="spellEnd"/>
      <w:r>
        <w:t xml:space="preserve">" </w:t>
      </w:r>
      <w:proofErr w:type="spellStart"/>
      <w:r>
        <w:t>runat</w:t>
      </w:r>
      <w:proofErr w:type="spellEnd"/>
      <w:r>
        <w:t>="server" Size="30" /&gt;&lt;/td&gt;</w:t>
      </w:r>
    </w:p>
    <w:p w14:paraId="3DA1FBF9" w14:textId="77777777" w:rsidR="001F74EE" w:rsidRDefault="001F74EE" w:rsidP="00F400F8">
      <w:pPr>
        <w:pStyle w:val="CodeAlone"/>
      </w:pPr>
      <w:r>
        <w:t xml:space="preserve">            &lt;/</w:t>
      </w:r>
      <w:proofErr w:type="spellStart"/>
      <w:proofErr w:type="gramStart"/>
      <w:r>
        <w:t>tr</w:t>
      </w:r>
      <w:proofErr w:type="spellEnd"/>
      <w:proofErr w:type="gramEnd"/>
      <w:r>
        <w:t>&gt;</w:t>
      </w:r>
    </w:p>
    <w:p w14:paraId="0A4C6224" w14:textId="77777777" w:rsidR="001F74EE" w:rsidRDefault="001F74EE" w:rsidP="00F400F8">
      <w:pPr>
        <w:pStyle w:val="CodeAlone"/>
      </w:pPr>
      <w:r>
        <w:t xml:space="preserve">            &lt;</w:t>
      </w:r>
      <w:proofErr w:type="spellStart"/>
      <w:proofErr w:type="gramStart"/>
      <w:r>
        <w:t>tr</w:t>
      </w:r>
      <w:proofErr w:type="spellEnd"/>
      <w:proofErr w:type="gramEnd"/>
      <w:r>
        <w:t>&gt;</w:t>
      </w:r>
    </w:p>
    <w:p w14:paraId="2F5DBB06" w14:textId="77777777" w:rsidR="001F74EE" w:rsidRDefault="001F74EE" w:rsidP="00F400F8">
      <w:pPr>
        <w:pStyle w:val="CodeAlone"/>
      </w:pPr>
      <w:r>
        <w:t xml:space="preserve">                &lt;</w:t>
      </w:r>
      <w:proofErr w:type="spellStart"/>
      <w:r>
        <w:t>td</w:t>
      </w:r>
      <w:proofErr w:type="spellEnd"/>
      <w:r>
        <w:t xml:space="preserve"> align="right"&gt;</w:t>
      </w:r>
      <w:proofErr w:type="gramStart"/>
      <w:r>
        <w:t>Url:</w:t>
      </w:r>
      <w:proofErr w:type="gramEnd"/>
      <w:r>
        <w:t>&lt;/td&gt;</w:t>
      </w:r>
    </w:p>
    <w:p w14:paraId="39DC94A5" w14:textId="77777777" w:rsidR="001F74EE" w:rsidRDefault="001F74EE" w:rsidP="00F400F8">
      <w:pPr>
        <w:pStyle w:val="CodeAlone"/>
      </w:pPr>
      <w:r>
        <w:t xml:space="preserve">                &lt;</w:t>
      </w:r>
      <w:proofErr w:type="gramStart"/>
      <w:r>
        <w:t>td</w:t>
      </w:r>
      <w:proofErr w:type="gramEnd"/>
      <w:r>
        <w:t>&gt;&lt;</w:t>
      </w:r>
      <w:proofErr w:type="spellStart"/>
      <w:r>
        <w:t>asp:TextBox</w:t>
      </w:r>
      <w:proofErr w:type="spellEnd"/>
      <w:r>
        <w:t xml:space="preserve"> ID="</w:t>
      </w:r>
      <w:proofErr w:type="spellStart"/>
      <w:r>
        <w:t>ResourceUrl</w:t>
      </w:r>
      <w:proofErr w:type="spellEnd"/>
      <w:r>
        <w:t xml:space="preserve">" </w:t>
      </w:r>
      <w:proofErr w:type="spellStart"/>
      <w:r>
        <w:t>runat</w:t>
      </w:r>
      <w:proofErr w:type="spellEnd"/>
      <w:r>
        <w:t>="server" Size="30" /&gt;&lt;/td&gt;</w:t>
      </w:r>
    </w:p>
    <w:p w14:paraId="5E3F5202" w14:textId="77777777" w:rsidR="001F74EE" w:rsidRDefault="001F74EE" w:rsidP="00F400F8">
      <w:pPr>
        <w:pStyle w:val="CodeAlone"/>
      </w:pPr>
      <w:r>
        <w:t xml:space="preserve">            &lt;/</w:t>
      </w:r>
      <w:proofErr w:type="spellStart"/>
      <w:proofErr w:type="gramStart"/>
      <w:r>
        <w:t>tr</w:t>
      </w:r>
      <w:proofErr w:type="spellEnd"/>
      <w:proofErr w:type="gramEnd"/>
      <w:r>
        <w:t>&gt;</w:t>
      </w:r>
    </w:p>
    <w:p w14:paraId="3E3A0F49" w14:textId="77777777" w:rsidR="001F74EE" w:rsidRDefault="001F74EE" w:rsidP="00F400F8">
      <w:pPr>
        <w:pStyle w:val="CodeAlone"/>
      </w:pPr>
      <w:r>
        <w:t xml:space="preserve">            &lt;</w:t>
      </w:r>
      <w:proofErr w:type="spellStart"/>
      <w:proofErr w:type="gramStart"/>
      <w:r>
        <w:t>tr</w:t>
      </w:r>
      <w:proofErr w:type="spellEnd"/>
      <w:proofErr w:type="gramEnd"/>
      <w:r>
        <w:t>&gt;</w:t>
      </w:r>
    </w:p>
    <w:p w14:paraId="54694753" w14:textId="77777777" w:rsidR="001F74EE" w:rsidRDefault="001F74EE" w:rsidP="00F400F8">
      <w:pPr>
        <w:pStyle w:val="CodeAlone"/>
      </w:pPr>
      <w:r>
        <w:t xml:space="preserve">                &lt;td align="right"&gt;</w:t>
      </w:r>
      <w:proofErr w:type="gramStart"/>
      <w:r>
        <w:t>Icon:</w:t>
      </w:r>
      <w:proofErr w:type="gramEnd"/>
      <w:r>
        <w:t>&lt;/td&gt;</w:t>
      </w:r>
    </w:p>
    <w:p w14:paraId="65E212E4" w14:textId="77777777" w:rsidR="001F74EE" w:rsidRDefault="001F74EE" w:rsidP="00F400F8">
      <w:pPr>
        <w:pStyle w:val="CodeAlone"/>
      </w:pPr>
      <w:r>
        <w:t xml:space="preserve">                &lt;</w:t>
      </w:r>
      <w:proofErr w:type="gramStart"/>
      <w:r>
        <w:t>td</w:t>
      </w:r>
      <w:proofErr w:type="gramEnd"/>
      <w:r>
        <w:t>&gt;&lt;</w:t>
      </w:r>
      <w:proofErr w:type="spellStart"/>
      <w:r>
        <w:t>asp:DropDownList</w:t>
      </w:r>
      <w:proofErr w:type="spellEnd"/>
      <w:r>
        <w:t xml:space="preserve"> ID="</w:t>
      </w:r>
      <w:proofErr w:type="spellStart"/>
      <w:r>
        <w:t>ResourceIcon</w:t>
      </w:r>
      <w:proofErr w:type="spellEnd"/>
      <w:r>
        <w:t xml:space="preserve">" </w:t>
      </w:r>
      <w:proofErr w:type="spellStart"/>
      <w:r>
        <w:t>runat</w:t>
      </w:r>
      <w:proofErr w:type="spellEnd"/>
      <w:r>
        <w:t>="server" Size="5" /&gt;&lt;/td&gt;</w:t>
      </w:r>
    </w:p>
    <w:p w14:paraId="2CFBA991" w14:textId="77777777" w:rsidR="001F74EE" w:rsidRDefault="001F74EE" w:rsidP="00F400F8">
      <w:pPr>
        <w:pStyle w:val="CodeAlone"/>
      </w:pPr>
      <w:r>
        <w:t xml:space="preserve">            &lt;/</w:t>
      </w:r>
      <w:proofErr w:type="spellStart"/>
      <w:proofErr w:type="gramStart"/>
      <w:r>
        <w:t>tr</w:t>
      </w:r>
      <w:proofErr w:type="spellEnd"/>
      <w:proofErr w:type="gramEnd"/>
      <w:r>
        <w:t>&gt;</w:t>
      </w:r>
    </w:p>
    <w:p w14:paraId="4DA4F95D" w14:textId="77777777" w:rsidR="001F74EE" w:rsidRDefault="001F74EE" w:rsidP="00F400F8">
      <w:pPr>
        <w:pStyle w:val="CodeAlone"/>
      </w:pPr>
      <w:r>
        <w:t xml:space="preserve">        &lt;/table&gt;</w:t>
      </w:r>
    </w:p>
    <w:p w14:paraId="4CFF4EE2" w14:textId="77777777" w:rsidR="001F74EE" w:rsidRDefault="001F74EE" w:rsidP="00F400F8">
      <w:pPr>
        <w:pStyle w:val="CodeAlone"/>
      </w:pPr>
      <w:r>
        <w:t xml:space="preserve">    &lt;/Template&gt;</w:t>
      </w:r>
    </w:p>
    <w:p w14:paraId="798215BB" w14:textId="77777777" w:rsidR="001F74EE" w:rsidRDefault="001F74EE" w:rsidP="00F400F8">
      <w:pPr>
        <w:pStyle w:val="CodeAloneLast"/>
      </w:pPr>
      <w:r>
        <w:t>&lt;/</w:t>
      </w:r>
      <w:proofErr w:type="spellStart"/>
      <w:r>
        <w:t>SharePoint</w:t>
      </w:r>
      <w:proofErr w:type="gramStart"/>
      <w:r>
        <w:t>:</w:t>
      </w:r>
      <w:r w:rsidRPr="00F400F8">
        <w:rPr>
          <w:rStyle w:val="CodeInline"/>
        </w:rPr>
        <w:t>RenderingTemplate</w:t>
      </w:r>
      <w:proofErr w:type="spellEnd"/>
      <w:proofErr w:type="gramEnd"/>
      <w:r>
        <w:t>&gt;</w:t>
      </w:r>
    </w:p>
    <w:p w14:paraId="0E889AC7" w14:textId="77777777" w:rsidR="00F400F8" w:rsidRDefault="001F74EE" w:rsidP="00F400F8">
      <w:pPr>
        <w:pStyle w:val="NumberedBullet"/>
      </w:pPr>
      <w:r>
        <w:t xml:space="preserve">Now that the rendering template has been created, you now need to create the code file that will handle the server-size logic for the control as well as wire it up to the field type. Create a new class in the root of the project named </w:t>
      </w:r>
      <w:proofErr w:type="spellStart"/>
      <w:r w:rsidRPr="00F400F8">
        <w:rPr>
          <w:b/>
        </w:rPr>
        <w:t>FieldResourceIconControl.cs</w:t>
      </w:r>
      <w:proofErr w:type="spellEnd"/>
      <w:r>
        <w:t xml:space="preserve"> and add the following code to it:</w:t>
      </w:r>
    </w:p>
    <w:p w14:paraId="29A670E1" w14:textId="77777777" w:rsidR="001F74EE" w:rsidRDefault="001F74EE" w:rsidP="00F400F8">
      <w:pPr>
        <w:pStyle w:val="CodeAlone"/>
      </w:pPr>
      <w:proofErr w:type="gramStart"/>
      <w:r>
        <w:t>using</w:t>
      </w:r>
      <w:proofErr w:type="gramEnd"/>
      <w:r>
        <w:t xml:space="preserve"> System;</w:t>
      </w:r>
    </w:p>
    <w:p w14:paraId="71451E22" w14:textId="77777777" w:rsidR="001F74EE" w:rsidRDefault="001F74EE" w:rsidP="00F400F8">
      <w:pPr>
        <w:pStyle w:val="CodeAlone"/>
      </w:pPr>
      <w:proofErr w:type="gramStart"/>
      <w:r>
        <w:t>using</w:t>
      </w:r>
      <w:proofErr w:type="gramEnd"/>
      <w:r>
        <w:t xml:space="preserve"> </w:t>
      </w:r>
      <w:proofErr w:type="spellStart"/>
      <w:r>
        <w:t>System.Configuration</w:t>
      </w:r>
      <w:proofErr w:type="spellEnd"/>
      <w:r>
        <w:t>;</w:t>
      </w:r>
    </w:p>
    <w:p w14:paraId="03A1F99D" w14:textId="77777777" w:rsidR="001F74EE" w:rsidRDefault="001F74EE" w:rsidP="00F400F8">
      <w:pPr>
        <w:pStyle w:val="CodeAlone"/>
      </w:pPr>
      <w:proofErr w:type="gramStart"/>
      <w:r>
        <w:t>using</w:t>
      </w:r>
      <w:proofErr w:type="gramEnd"/>
      <w:r>
        <w:t xml:space="preserve"> </w:t>
      </w:r>
      <w:proofErr w:type="spellStart"/>
      <w:r>
        <w:t>System.Web.UI.WebControls</w:t>
      </w:r>
      <w:proofErr w:type="spellEnd"/>
      <w:r>
        <w:t>;</w:t>
      </w:r>
    </w:p>
    <w:p w14:paraId="77F1A7DD" w14:textId="77777777" w:rsidR="001F74EE" w:rsidRDefault="001F74EE" w:rsidP="00F400F8">
      <w:pPr>
        <w:pStyle w:val="CodeAlone"/>
      </w:pPr>
      <w:proofErr w:type="gramStart"/>
      <w:r>
        <w:t>using</w:t>
      </w:r>
      <w:proofErr w:type="gramEnd"/>
      <w:r>
        <w:t xml:space="preserve"> </w:t>
      </w:r>
      <w:proofErr w:type="spellStart"/>
      <w:r>
        <w:t>Microsoft.SharePoint.WebControls</w:t>
      </w:r>
      <w:proofErr w:type="spellEnd"/>
      <w:r>
        <w:t>;</w:t>
      </w:r>
    </w:p>
    <w:p w14:paraId="0CC1D375" w14:textId="77777777" w:rsidR="001F74EE" w:rsidRDefault="001F74EE" w:rsidP="00F400F8">
      <w:pPr>
        <w:pStyle w:val="CodeAlone"/>
      </w:pPr>
    </w:p>
    <w:p w14:paraId="02D9E0E3" w14:textId="77777777" w:rsidR="001F74EE" w:rsidRDefault="001F74EE" w:rsidP="00F400F8">
      <w:pPr>
        <w:pStyle w:val="CodeAlone"/>
      </w:pPr>
      <w:proofErr w:type="gramStart"/>
      <w:r>
        <w:t>namespace</w:t>
      </w:r>
      <w:proofErr w:type="gramEnd"/>
      <w:r>
        <w:t xml:space="preserve"> Lab</w:t>
      </w:r>
      <w:sdt>
        <w:sdtPr>
          <w:alias w:val="Lab Number Short"/>
          <w:tag w:val="Lab Number Short"/>
          <w:id w:val="1418273"/>
          <w:placeholder>
            <w:docPart w:val="DefaultPlaceholder_22675703"/>
          </w:placeholder>
          <w:dataBinding w:xpath="/root[1]/labNumberShort[1]" w:storeItemID="{0306C5F9-4602-431E-9CA8-DC31EFB1E840}"/>
          <w:text/>
        </w:sdtPr>
        <w:sdtEndPr/>
        <w:sdtContent>
          <w:r w:rsidR="00967C3A">
            <w:t>7</w:t>
          </w:r>
        </w:sdtContent>
      </w:sdt>
      <w:r>
        <w:t xml:space="preserve"> {</w:t>
      </w:r>
    </w:p>
    <w:p w14:paraId="7B950C79" w14:textId="77777777" w:rsidR="001F74EE" w:rsidRDefault="001F74EE" w:rsidP="00F400F8">
      <w:pPr>
        <w:pStyle w:val="CodeAlone"/>
      </w:pPr>
      <w:r>
        <w:t xml:space="preserve">    </w:t>
      </w:r>
      <w:proofErr w:type="gramStart"/>
      <w:r>
        <w:t>public</w:t>
      </w:r>
      <w:proofErr w:type="gramEnd"/>
      <w:r>
        <w:t xml:space="preserve"> class </w:t>
      </w:r>
      <w:proofErr w:type="spellStart"/>
      <w:r>
        <w:t>FieldResourceIconControl</w:t>
      </w:r>
      <w:proofErr w:type="spellEnd"/>
      <w:r>
        <w:t xml:space="preserve"> : </w:t>
      </w:r>
      <w:proofErr w:type="spellStart"/>
      <w:r>
        <w:t>BaseFieldControl</w:t>
      </w:r>
      <w:proofErr w:type="spellEnd"/>
      <w:r>
        <w:t xml:space="preserve"> {</w:t>
      </w:r>
    </w:p>
    <w:p w14:paraId="200C7E04" w14:textId="77777777" w:rsidR="001F74EE" w:rsidRDefault="001F74EE" w:rsidP="00F400F8">
      <w:pPr>
        <w:pStyle w:val="CodeAlone"/>
      </w:pPr>
      <w:r>
        <w:t xml:space="preserve">    }</w:t>
      </w:r>
    </w:p>
    <w:p w14:paraId="1A4B13D5" w14:textId="77777777" w:rsidR="001F74EE" w:rsidRDefault="001F74EE" w:rsidP="00F400F8">
      <w:pPr>
        <w:pStyle w:val="CodeAloneLast"/>
      </w:pPr>
      <w:r>
        <w:t>}</w:t>
      </w:r>
    </w:p>
    <w:p w14:paraId="4D448495" w14:textId="77777777" w:rsidR="00F400F8" w:rsidRDefault="001F74EE" w:rsidP="00F400F8">
      <w:pPr>
        <w:pStyle w:val="NumberedBullet"/>
      </w:pPr>
      <w:r>
        <w:t xml:space="preserve">First add a constant containing the name of the rendering template and some internal fields that will be used as references to the ASP.NET controls in the rendering template. Add the following code to the </w:t>
      </w:r>
      <w:proofErr w:type="spellStart"/>
      <w:r w:rsidRPr="00F400F8">
        <w:rPr>
          <w:b/>
        </w:rPr>
        <w:t>FieldResourceIconControl.cs</w:t>
      </w:r>
      <w:proofErr w:type="spellEnd"/>
      <w:r>
        <w:t xml:space="preserve"> file:</w:t>
      </w:r>
    </w:p>
    <w:p w14:paraId="589F166E" w14:textId="77777777" w:rsidR="001F74EE" w:rsidRDefault="001F74EE" w:rsidP="00F400F8">
      <w:pPr>
        <w:pStyle w:val="CodeAlone"/>
      </w:pPr>
      <w:proofErr w:type="gramStart"/>
      <w:r>
        <w:t>private</w:t>
      </w:r>
      <w:proofErr w:type="gramEnd"/>
      <w:r>
        <w:t xml:space="preserve"> const string RENDERING_TEMPLATE_NAME = "</w:t>
      </w:r>
      <w:proofErr w:type="spellStart"/>
      <w:r>
        <w:t>FieldResourceIconControl</w:t>
      </w:r>
      <w:proofErr w:type="spellEnd"/>
      <w:r>
        <w:t>";</w:t>
      </w:r>
    </w:p>
    <w:p w14:paraId="6A2C4CAE" w14:textId="77777777" w:rsidR="001F74EE" w:rsidRDefault="001F74EE" w:rsidP="00F400F8">
      <w:pPr>
        <w:pStyle w:val="CodeAlone"/>
      </w:pPr>
    </w:p>
    <w:p w14:paraId="40869D6E" w14:textId="77777777" w:rsidR="001F74EE" w:rsidRDefault="001F74EE" w:rsidP="00F400F8">
      <w:pPr>
        <w:pStyle w:val="CodeAlone"/>
      </w:pPr>
      <w:proofErr w:type="gramStart"/>
      <w:r>
        <w:t>protected</w:t>
      </w:r>
      <w:proofErr w:type="gramEnd"/>
      <w:r>
        <w:t xml:space="preserve"> </w:t>
      </w:r>
      <w:proofErr w:type="spellStart"/>
      <w:r>
        <w:t>TextBox</w:t>
      </w:r>
      <w:proofErr w:type="spellEnd"/>
      <w:r>
        <w:t xml:space="preserve"> _</w:t>
      </w:r>
      <w:proofErr w:type="spellStart"/>
      <w:r>
        <w:t>txbTitle</w:t>
      </w:r>
      <w:proofErr w:type="spellEnd"/>
      <w:r>
        <w:t>;</w:t>
      </w:r>
    </w:p>
    <w:p w14:paraId="07526639" w14:textId="77777777" w:rsidR="001F74EE" w:rsidRDefault="001F74EE" w:rsidP="00F400F8">
      <w:pPr>
        <w:pStyle w:val="CodeAlone"/>
      </w:pPr>
      <w:proofErr w:type="gramStart"/>
      <w:r>
        <w:t>protected</w:t>
      </w:r>
      <w:proofErr w:type="gramEnd"/>
      <w:r>
        <w:t xml:space="preserve"> </w:t>
      </w:r>
      <w:proofErr w:type="spellStart"/>
      <w:r>
        <w:t>TextBox</w:t>
      </w:r>
      <w:proofErr w:type="spellEnd"/>
      <w:r>
        <w:t xml:space="preserve"> _</w:t>
      </w:r>
      <w:proofErr w:type="spellStart"/>
      <w:r>
        <w:t>txbDescription</w:t>
      </w:r>
      <w:proofErr w:type="spellEnd"/>
      <w:r>
        <w:t>;</w:t>
      </w:r>
    </w:p>
    <w:p w14:paraId="7F284356" w14:textId="77777777" w:rsidR="001F74EE" w:rsidRDefault="001F74EE" w:rsidP="00F400F8">
      <w:pPr>
        <w:pStyle w:val="CodeAlone"/>
      </w:pPr>
      <w:proofErr w:type="gramStart"/>
      <w:r>
        <w:t>protected</w:t>
      </w:r>
      <w:proofErr w:type="gramEnd"/>
      <w:r>
        <w:t xml:space="preserve"> </w:t>
      </w:r>
      <w:proofErr w:type="spellStart"/>
      <w:r>
        <w:t>TextBox</w:t>
      </w:r>
      <w:proofErr w:type="spellEnd"/>
      <w:r>
        <w:t xml:space="preserve"> _</w:t>
      </w:r>
      <w:proofErr w:type="spellStart"/>
      <w:r>
        <w:t>txbUrlTarget</w:t>
      </w:r>
      <w:proofErr w:type="spellEnd"/>
      <w:r>
        <w:t>;</w:t>
      </w:r>
    </w:p>
    <w:p w14:paraId="46AC4802" w14:textId="77777777" w:rsidR="001F74EE" w:rsidRDefault="001F74EE" w:rsidP="00F400F8">
      <w:pPr>
        <w:pStyle w:val="CodeAloneLast"/>
      </w:pPr>
      <w:proofErr w:type="gramStart"/>
      <w:r>
        <w:t>protected</w:t>
      </w:r>
      <w:proofErr w:type="gramEnd"/>
      <w:r>
        <w:t xml:space="preserve"> </w:t>
      </w:r>
      <w:proofErr w:type="spellStart"/>
      <w:r>
        <w:t>DropDownList</w:t>
      </w:r>
      <w:proofErr w:type="spellEnd"/>
      <w:r>
        <w:t xml:space="preserve"> _</w:t>
      </w:r>
      <w:proofErr w:type="spellStart"/>
      <w:r>
        <w:t>ddlIcon</w:t>
      </w:r>
      <w:proofErr w:type="spellEnd"/>
      <w:r>
        <w:t>;</w:t>
      </w:r>
    </w:p>
    <w:p w14:paraId="5A5341AD" w14:textId="77777777" w:rsidR="00F00039" w:rsidRDefault="001F74EE" w:rsidP="00F400F8">
      <w:pPr>
        <w:pStyle w:val="NumberedBullet"/>
      </w:pPr>
      <w:r>
        <w:lastRenderedPageBreak/>
        <w:t xml:space="preserve">Next, override the </w:t>
      </w:r>
      <w:proofErr w:type="spellStart"/>
      <w:r w:rsidRPr="00F00039">
        <w:rPr>
          <w:b/>
        </w:rPr>
        <w:t>DefaultTemplateName</w:t>
      </w:r>
      <w:proofErr w:type="spellEnd"/>
      <w:r>
        <w:t xml:space="preserve"> property on the </w:t>
      </w:r>
      <w:proofErr w:type="spellStart"/>
      <w:r w:rsidRPr="00F00039">
        <w:rPr>
          <w:b/>
        </w:rPr>
        <w:t>BaseFieldControl</w:t>
      </w:r>
      <w:proofErr w:type="spellEnd"/>
      <w:r>
        <w:t xml:space="preserve"> class and return the name of the rendering template by adding the following code just after the fields you just added to the </w:t>
      </w:r>
      <w:proofErr w:type="spellStart"/>
      <w:r w:rsidRPr="00F00039">
        <w:rPr>
          <w:b/>
        </w:rPr>
        <w:t>FieldResourceIconControl.cs</w:t>
      </w:r>
      <w:proofErr w:type="spellEnd"/>
      <w:r>
        <w:t xml:space="preserve"> file:</w:t>
      </w:r>
    </w:p>
    <w:p w14:paraId="470B7897" w14:textId="77777777" w:rsidR="001F74EE" w:rsidRDefault="001F74EE" w:rsidP="00F00039">
      <w:pPr>
        <w:pStyle w:val="CodeAlone"/>
      </w:pPr>
      <w:proofErr w:type="gramStart"/>
      <w:r>
        <w:t>protected</w:t>
      </w:r>
      <w:proofErr w:type="gramEnd"/>
      <w:r>
        <w:t xml:space="preserve"> override string </w:t>
      </w:r>
      <w:proofErr w:type="spellStart"/>
      <w:r>
        <w:t>DefaultTemplateName</w:t>
      </w:r>
      <w:proofErr w:type="spellEnd"/>
      <w:r>
        <w:t xml:space="preserve"> {</w:t>
      </w:r>
    </w:p>
    <w:p w14:paraId="1E1E2488" w14:textId="77777777" w:rsidR="001F74EE" w:rsidRDefault="001F74EE" w:rsidP="00F00039">
      <w:pPr>
        <w:pStyle w:val="CodeAlone"/>
      </w:pPr>
      <w:r>
        <w:t xml:space="preserve">    </w:t>
      </w:r>
      <w:proofErr w:type="gramStart"/>
      <w:r>
        <w:t>get</w:t>
      </w:r>
      <w:proofErr w:type="gramEnd"/>
      <w:r>
        <w:t xml:space="preserve"> {</w:t>
      </w:r>
    </w:p>
    <w:p w14:paraId="056C298F" w14:textId="77777777" w:rsidR="001F74EE" w:rsidRDefault="001F74EE" w:rsidP="00F00039">
      <w:pPr>
        <w:pStyle w:val="CodeAlone"/>
      </w:pPr>
      <w:r>
        <w:t xml:space="preserve">        </w:t>
      </w:r>
      <w:proofErr w:type="gramStart"/>
      <w:r>
        <w:t>return</w:t>
      </w:r>
      <w:proofErr w:type="gramEnd"/>
      <w:r>
        <w:t xml:space="preserve"> RENDERING_TEMPLATE_NAME;</w:t>
      </w:r>
    </w:p>
    <w:p w14:paraId="2183169D" w14:textId="77777777" w:rsidR="001F74EE" w:rsidRDefault="001F74EE" w:rsidP="00F00039">
      <w:pPr>
        <w:pStyle w:val="CodeAlone"/>
      </w:pPr>
      <w:r>
        <w:t xml:space="preserve">    }</w:t>
      </w:r>
    </w:p>
    <w:p w14:paraId="3D073956" w14:textId="77777777" w:rsidR="001F74EE" w:rsidRDefault="001F74EE" w:rsidP="00F00039">
      <w:pPr>
        <w:pStyle w:val="CodeAloneLast"/>
      </w:pPr>
      <w:r>
        <w:t>}</w:t>
      </w:r>
    </w:p>
    <w:p w14:paraId="592F69D6" w14:textId="77777777" w:rsidR="00F00039" w:rsidRDefault="001F74EE" w:rsidP="00F00039">
      <w:pPr>
        <w:pStyle w:val="NumberedBullet"/>
      </w:pPr>
      <w:r>
        <w:t xml:space="preserve">Like any ASP.NET server control, much of the user interface work is done in the </w:t>
      </w:r>
      <w:proofErr w:type="spellStart"/>
      <w:proofErr w:type="gramStart"/>
      <w:r w:rsidRPr="00F00039">
        <w:rPr>
          <w:b/>
        </w:rPr>
        <w:t>CreateChildControls</w:t>
      </w:r>
      <w:proofErr w:type="spellEnd"/>
      <w:r w:rsidRPr="00F00039">
        <w:rPr>
          <w:b/>
        </w:rPr>
        <w:t>(</w:t>
      </w:r>
      <w:proofErr w:type="gramEnd"/>
      <w:r w:rsidRPr="00F00039">
        <w:rPr>
          <w:b/>
        </w:rPr>
        <w:t>)</w:t>
      </w:r>
      <w:r>
        <w:t xml:space="preserve"> method... and this server control is no different. You now need to override the </w:t>
      </w:r>
      <w:proofErr w:type="spellStart"/>
      <w:proofErr w:type="gramStart"/>
      <w:r w:rsidRPr="00F00039">
        <w:rPr>
          <w:b/>
        </w:rPr>
        <w:t>CreateChildControls</w:t>
      </w:r>
      <w:proofErr w:type="spellEnd"/>
      <w:r w:rsidRPr="00F00039">
        <w:rPr>
          <w:b/>
        </w:rPr>
        <w:t>(</w:t>
      </w:r>
      <w:proofErr w:type="gramEnd"/>
      <w:r w:rsidRPr="00F00039">
        <w:rPr>
          <w:b/>
        </w:rPr>
        <w:t>)</w:t>
      </w:r>
      <w:r>
        <w:t xml:space="preserve"> method to (1) verify that </w:t>
      </w:r>
      <w:r w:rsidR="00927F20">
        <w:t>there is data in the field</w:t>
      </w:r>
      <w:r>
        <w:t xml:space="preserve">, (2) that the current mode of the control is the desired mode (the rendering template you created is only for the new/edit experience, so you want to exclude any other modes), (3) obtain references to the ASP.NET controls in the rendering template and finally (4) initialize any controls needed initialization. Add the following code to the </w:t>
      </w:r>
      <w:proofErr w:type="spellStart"/>
      <w:r w:rsidRPr="00F00039">
        <w:rPr>
          <w:b/>
        </w:rPr>
        <w:t>FieldResourceIconControl.cs</w:t>
      </w:r>
      <w:proofErr w:type="spellEnd"/>
      <w:r>
        <w:t xml:space="preserve"> file:</w:t>
      </w:r>
    </w:p>
    <w:p w14:paraId="0AFC2F88" w14:textId="77777777" w:rsidR="001F74EE" w:rsidRDefault="001F74EE" w:rsidP="00F00039">
      <w:pPr>
        <w:pStyle w:val="CodeAlone"/>
      </w:pPr>
      <w:proofErr w:type="gramStart"/>
      <w:r>
        <w:t>protected</w:t>
      </w:r>
      <w:proofErr w:type="gramEnd"/>
      <w:r>
        <w:t xml:space="preserve"> override void </w:t>
      </w:r>
      <w:proofErr w:type="spellStart"/>
      <w:r>
        <w:t>CreateChildControls</w:t>
      </w:r>
      <w:proofErr w:type="spellEnd"/>
      <w:r>
        <w:t xml:space="preserve"> () {</w:t>
      </w:r>
    </w:p>
    <w:p w14:paraId="07B82065" w14:textId="77777777" w:rsidR="001F74EE" w:rsidRDefault="001F74EE" w:rsidP="00F00039">
      <w:pPr>
        <w:pStyle w:val="CodeAlone"/>
      </w:pPr>
      <w:r>
        <w:t xml:space="preserve">    // don't do anything if this is display mode or if the field has nothing assigned to it</w:t>
      </w:r>
    </w:p>
    <w:p w14:paraId="3DBF67B5" w14:textId="77777777" w:rsidR="001F74EE" w:rsidRDefault="001F74EE" w:rsidP="00F00039">
      <w:pPr>
        <w:pStyle w:val="CodeAlone"/>
      </w:pPr>
      <w:r>
        <w:t xml:space="preserve">    </w:t>
      </w:r>
      <w:proofErr w:type="gramStart"/>
      <w:r>
        <w:t>if</w:t>
      </w:r>
      <w:proofErr w:type="gramEnd"/>
      <w:r>
        <w:t xml:space="preserve"> (</w:t>
      </w:r>
      <w:proofErr w:type="spellStart"/>
      <w:r>
        <w:t>this.Field</w:t>
      </w:r>
      <w:proofErr w:type="spellEnd"/>
      <w:r>
        <w:t xml:space="preserve"> == null || </w:t>
      </w:r>
      <w:proofErr w:type="spellStart"/>
      <w:r>
        <w:t>this.ControlMode</w:t>
      </w:r>
      <w:proofErr w:type="spellEnd"/>
      <w:r>
        <w:t xml:space="preserve"> == </w:t>
      </w:r>
      <w:proofErr w:type="spellStart"/>
      <w:r>
        <w:t>SPControlMode.Display</w:t>
      </w:r>
      <w:proofErr w:type="spellEnd"/>
      <w:r>
        <w:t xml:space="preserve"> || </w:t>
      </w:r>
      <w:proofErr w:type="spellStart"/>
      <w:r>
        <w:t>this.ControlMode</w:t>
      </w:r>
      <w:proofErr w:type="spellEnd"/>
      <w:r>
        <w:t xml:space="preserve"> == </w:t>
      </w:r>
      <w:proofErr w:type="spellStart"/>
      <w:r>
        <w:t>SPControlMode.Invalid</w:t>
      </w:r>
      <w:proofErr w:type="spellEnd"/>
      <w:r>
        <w:t>)</w:t>
      </w:r>
    </w:p>
    <w:p w14:paraId="72FA5A40" w14:textId="77777777" w:rsidR="001F74EE" w:rsidRDefault="001F74EE" w:rsidP="00F00039">
      <w:pPr>
        <w:pStyle w:val="CodeAlone"/>
      </w:pPr>
      <w:r>
        <w:t xml:space="preserve">        </w:t>
      </w:r>
      <w:proofErr w:type="gramStart"/>
      <w:r>
        <w:t>return</w:t>
      </w:r>
      <w:proofErr w:type="gramEnd"/>
      <w:r>
        <w:t>;</w:t>
      </w:r>
    </w:p>
    <w:p w14:paraId="09653EBE" w14:textId="77777777" w:rsidR="001F74EE" w:rsidRDefault="001F74EE" w:rsidP="00F00039">
      <w:pPr>
        <w:pStyle w:val="CodeAlone"/>
      </w:pPr>
    </w:p>
    <w:p w14:paraId="0C24AB4F" w14:textId="77777777" w:rsidR="001F74EE" w:rsidRDefault="001F74EE" w:rsidP="00F00039">
      <w:pPr>
        <w:pStyle w:val="CodeAlone"/>
      </w:pPr>
      <w:r>
        <w:t xml:space="preserve">    </w:t>
      </w:r>
      <w:proofErr w:type="spellStart"/>
      <w:proofErr w:type="gramStart"/>
      <w:r>
        <w:t>base.CreateChildControls</w:t>
      </w:r>
      <w:proofErr w:type="spellEnd"/>
      <w:r>
        <w:t>(</w:t>
      </w:r>
      <w:proofErr w:type="gramEnd"/>
      <w:r>
        <w:t>);</w:t>
      </w:r>
    </w:p>
    <w:p w14:paraId="75CCB696" w14:textId="77777777" w:rsidR="001F74EE" w:rsidRDefault="001F74EE" w:rsidP="00F00039">
      <w:pPr>
        <w:pStyle w:val="CodeAlone"/>
      </w:pPr>
    </w:p>
    <w:p w14:paraId="49857DDF" w14:textId="77777777" w:rsidR="001F74EE" w:rsidRDefault="001F74EE" w:rsidP="00F00039">
      <w:pPr>
        <w:pStyle w:val="CodeAlone"/>
      </w:pPr>
      <w:r>
        <w:t xml:space="preserve">    // get reference to the control</w:t>
      </w:r>
    </w:p>
    <w:p w14:paraId="213AA4B6" w14:textId="77777777" w:rsidR="001F74EE" w:rsidRDefault="001F74EE" w:rsidP="00F00039">
      <w:pPr>
        <w:pStyle w:val="CodeAlone"/>
      </w:pPr>
      <w:r>
        <w:t xml:space="preserve">    this._</w:t>
      </w:r>
      <w:proofErr w:type="spellStart"/>
      <w:r>
        <w:t>txbTitle</w:t>
      </w:r>
      <w:proofErr w:type="spellEnd"/>
      <w:r>
        <w:t xml:space="preserve"> = </w:t>
      </w:r>
      <w:proofErr w:type="spellStart"/>
      <w:proofErr w:type="gramStart"/>
      <w:r>
        <w:t>TemplateContainer.FindControl</w:t>
      </w:r>
      <w:proofErr w:type="spellEnd"/>
      <w:r>
        <w:t>(</w:t>
      </w:r>
      <w:proofErr w:type="gramEnd"/>
      <w:r>
        <w:t>"</w:t>
      </w:r>
      <w:proofErr w:type="spellStart"/>
      <w:r>
        <w:t>ResourceTitle</w:t>
      </w:r>
      <w:proofErr w:type="spellEnd"/>
      <w:r>
        <w:t xml:space="preserve">") as </w:t>
      </w:r>
      <w:proofErr w:type="spellStart"/>
      <w:r>
        <w:t>TextBox</w:t>
      </w:r>
      <w:proofErr w:type="spellEnd"/>
      <w:r>
        <w:t>;</w:t>
      </w:r>
    </w:p>
    <w:p w14:paraId="61CDA5A5" w14:textId="77777777" w:rsidR="001F74EE" w:rsidRDefault="001F74EE" w:rsidP="00F00039">
      <w:pPr>
        <w:pStyle w:val="CodeAlone"/>
      </w:pPr>
      <w:r>
        <w:t xml:space="preserve">    </w:t>
      </w:r>
      <w:proofErr w:type="gramStart"/>
      <w:r>
        <w:t>if</w:t>
      </w:r>
      <w:proofErr w:type="gramEnd"/>
      <w:r>
        <w:t xml:space="preserve"> (this._</w:t>
      </w:r>
      <w:proofErr w:type="spellStart"/>
      <w:r>
        <w:t>txbTitle</w:t>
      </w:r>
      <w:proofErr w:type="spellEnd"/>
      <w:r>
        <w:t xml:space="preserve"> == null)</w:t>
      </w:r>
    </w:p>
    <w:p w14:paraId="29588861" w14:textId="77777777" w:rsidR="001F74EE" w:rsidRDefault="001F74EE" w:rsidP="00F00039">
      <w:pPr>
        <w:pStyle w:val="CodeAlone"/>
      </w:pPr>
      <w:r>
        <w:t xml:space="preserve">        </w:t>
      </w:r>
      <w:proofErr w:type="gramStart"/>
      <w:r>
        <w:t>throw</w:t>
      </w:r>
      <w:proofErr w:type="gramEnd"/>
      <w:r>
        <w:t xml:space="preserve"> new </w:t>
      </w:r>
      <w:proofErr w:type="spellStart"/>
      <w:r>
        <w:t>ConfigurationErrorsException</w:t>
      </w:r>
      <w:proofErr w:type="spellEnd"/>
      <w:r>
        <w:t>("</w:t>
      </w:r>
      <w:proofErr w:type="spellStart"/>
      <w:r>
        <w:t>ResourceTitle</w:t>
      </w:r>
      <w:proofErr w:type="spellEnd"/>
      <w:r>
        <w:t xml:space="preserve"> </w:t>
      </w:r>
      <w:proofErr w:type="spellStart"/>
      <w:r>
        <w:t>TextBox</w:t>
      </w:r>
      <w:proofErr w:type="spellEnd"/>
      <w:r>
        <w:t xml:space="preserve"> not found. Corrupt control template.");</w:t>
      </w:r>
    </w:p>
    <w:p w14:paraId="4474B81F" w14:textId="77777777" w:rsidR="001F74EE" w:rsidRDefault="001F74EE" w:rsidP="00F00039">
      <w:pPr>
        <w:pStyle w:val="CodeAlone"/>
      </w:pPr>
    </w:p>
    <w:p w14:paraId="4CC850A8" w14:textId="77777777" w:rsidR="001F74EE" w:rsidRDefault="001F74EE" w:rsidP="00F00039">
      <w:pPr>
        <w:pStyle w:val="CodeAlone"/>
      </w:pPr>
      <w:r>
        <w:t xml:space="preserve">    this._</w:t>
      </w:r>
      <w:proofErr w:type="spellStart"/>
      <w:r>
        <w:t>txbDescription</w:t>
      </w:r>
      <w:proofErr w:type="spellEnd"/>
      <w:r>
        <w:t xml:space="preserve"> = </w:t>
      </w:r>
      <w:proofErr w:type="spellStart"/>
      <w:proofErr w:type="gramStart"/>
      <w:r>
        <w:t>TemplateContainer.FindControl</w:t>
      </w:r>
      <w:proofErr w:type="spellEnd"/>
      <w:r>
        <w:t>(</w:t>
      </w:r>
      <w:proofErr w:type="gramEnd"/>
      <w:r>
        <w:t>"</w:t>
      </w:r>
      <w:proofErr w:type="spellStart"/>
      <w:r>
        <w:t>ResourceDescription</w:t>
      </w:r>
      <w:proofErr w:type="spellEnd"/>
      <w:r>
        <w:t xml:space="preserve">") as </w:t>
      </w:r>
      <w:proofErr w:type="spellStart"/>
      <w:r>
        <w:t>TextBox</w:t>
      </w:r>
      <w:proofErr w:type="spellEnd"/>
      <w:r>
        <w:t>;</w:t>
      </w:r>
    </w:p>
    <w:p w14:paraId="3BCB1D3D" w14:textId="77777777" w:rsidR="001F74EE" w:rsidRDefault="001F74EE" w:rsidP="00F00039">
      <w:pPr>
        <w:pStyle w:val="CodeAlone"/>
      </w:pPr>
      <w:r>
        <w:t xml:space="preserve">    </w:t>
      </w:r>
      <w:proofErr w:type="gramStart"/>
      <w:r>
        <w:t>if</w:t>
      </w:r>
      <w:proofErr w:type="gramEnd"/>
      <w:r>
        <w:t xml:space="preserve"> (this._</w:t>
      </w:r>
      <w:proofErr w:type="spellStart"/>
      <w:r>
        <w:t>txbDescription</w:t>
      </w:r>
      <w:proofErr w:type="spellEnd"/>
      <w:r>
        <w:t xml:space="preserve"> == null)</w:t>
      </w:r>
    </w:p>
    <w:p w14:paraId="7A2D8FB0" w14:textId="77777777" w:rsidR="001F74EE" w:rsidRDefault="001F74EE" w:rsidP="00F00039">
      <w:pPr>
        <w:pStyle w:val="CodeAlone"/>
      </w:pPr>
      <w:r>
        <w:t xml:space="preserve">        </w:t>
      </w:r>
      <w:proofErr w:type="gramStart"/>
      <w:r>
        <w:t>throw</w:t>
      </w:r>
      <w:proofErr w:type="gramEnd"/>
      <w:r>
        <w:t xml:space="preserve"> new </w:t>
      </w:r>
      <w:proofErr w:type="spellStart"/>
      <w:r>
        <w:t>ConfigurationErrorsException</w:t>
      </w:r>
      <w:proofErr w:type="spellEnd"/>
      <w:r>
        <w:t>("</w:t>
      </w:r>
      <w:proofErr w:type="spellStart"/>
      <w:r>
        <w:t>ResourceDescription</w:t>
      </w:r>
      <w:proofErr w:type="spellEnd"/>
      <w:r>
        <w:t xml:space="preserve"> </w:t>
      </w:r>
      <w:proofErr w:type="spellStart"/>
      <w:r>
        <w:t>TextBox</w:t>
      </w:r>
      <w:proofErr w:type="spellEnd"/>
      <w:r>
        <w:t xml:space="preserve"> not found. Corrupt control template.");</w:t>
      </w:r>
    </w:p>
    <w:p w14:paraId="40EE4DAC" w14:textId="77777777" w:rsidR="001F74EE" w:rsidRDefault="001F74EE" w:rsidP="00F00039">
      <w:pPr>
        <w:pStyle w:val="CodeAlone"/>
      </w:pPr>
    </w:p>
    <w:p w14:paraId="11268758" w14:textId="77777777" w:rsidR="001F74EE" w:rsidRDefault="001F74EE" w:rsidP="00F00039">
      <w:pPr>
        <w:pStyle w:val="CodeAlone"/>
      </w:pPr>
      <w:r>
        <w:t xml:space="preserve">    this._</w:t>
      </w:r>
      <w:proofErr w:type="spellStart"/>
      <w:r>
        <w:t>txbUrlTarget</w:t>
      </w:r>
      <w:proofErr w:type="spellEnd"/>
      <w:r>
        <w:t xml:space="preserve"> = </w:t>
      </w:r>
      <w:proofErr w:type="spellStart"/>
      <w:proofErr w:type="gramStart"/>
      <w:r>
        <w:t>TemplateContainer.FindControl</w:t>
      </w:r>
      <w:proofErr w:type="spellEnd"/>
      <w:r>
        <w:t>(</w:t>
      </w:r>
      <w:proofErr w:type="gramEnd"/>
      <w:r>
        <w:t>"</w:t>
      </w:r>
      <w:proofErr w:type="spellStart"/>
      <w:r>
        <w:t>ResourceUrl</w:t>
      </w:r>
      <w:proofErr w:type="spellEnd"/>
      <w:r>
        <w:t xml:space="preserve">") as </w:t>
      </w:r>
      <w:proofErr w:type="spellStart"/>
      <w:r>
        <w:t>TextBox</w:t>
      </w:r>
      <w:proofErr w:type="spellEnd"/>
      <w:r>
        <w:t>;</w:t>
      </w:r>
    </w:p>
    <w:p w14:paraId="0E22F5DE" w14:textId="77777777" w:rsidR="001F74EE" w:rsidRDefault="001F74EE" w:rsidP="00F00039">
      <w:pPr>
        <w:pStyle w:val="CodeAlone"/>
      </w:pPr>
      <w:r>
        <w:t xml:space="preserve">    </w:t>
      </w:r>
      <w:proofErr w:type="gramStart"/>
      <w:r>
        <w:t>if</w:t>
      </w:r>
      <w:proofErr w:type="gramEnd"/>
      <w:r>
        <w:t xml:space="preserve"> (this._</w:t>
      </w:r>
      <w:proofErr w:type="spellStart"/>
      <w:r>
        <w:t>txbUrlTarget</w:t>
      </w:r>
      <w:proofErr w:type="spellEnd"/>
      <w:r>
        <w:t xml:space="preserve"> == null)</w:t>
      </w:r>
    </w:p>
    <w:p w14:paraId="6E3EF048" w14:textId="77777777" w:rsidR="001F74EE" w:rsidRDefault="001F74EE" w:rsidP="00F00039">
      <w:pPr>
        <w:pStyle w:val="CodeAlone"/>
      </w:pPr>
      <w:r>
        <w:t xml:space="preserve">        </w:t>
      </w:r>
      <w:proofErr w:type="gramStart"/>
      <w:r>
        <w:t>throw</w:t>
      </w:r>
      <w:proofErr w:type="gramEnd"/>
      <w:r>
        <w:t xml:space="preserve"> new </w:t>
      </w:r>
      <w:proofErr w:type="spellStart"/>
      <w:r>
        <w:t>ConfigurationErrorsException</w:t>
      </w:r>
      <w:proofErr w:type="spellEnd"/>
      <w:r>
        <w:t>("</w:t>
      </w:r>
      <w:proofErr w:type="spellStart"/>
      <w:r>
        <w:t>ResourceUrl</w:t>
      </w:r>
      <w:proofErr w:type="spellEnd"/>
      <w:r>
        <w:t xml:space="preserve"> </w:t>
      </w:r>
      <w:proofErr w:type="spellStart"/>
      <w:r>
        <w:t>TextBox</w:t>
      </w:r>
      <w:proofErr w:type="spellEnd"/>
      <w:r>
        <w:t xml:space="preserve"> not found. Corrupt control template.");</w:t>
      </w:r>
    </w:p>
    <w:p w14:paraId="7F94E18E" w14:textId="77777777" w:rsidR="001F74EE" w:rsidRDefault="001F74EE" w:rsidP="00F00039">
      <w:pPr>
        <w:pStyle w:val="CodeAlone"/>
      </w:pPr>
    </w:p>
    <w:p w14:paraId="0D9DF7E7" w14:textId="77777777" w:rsidR="001F74EE" w:rsidRDefault="001F74EE" w:rsidP="00F00039">
      <w:pPr>
        <w:pStyle w:val="CodeAlone"/>
      </w:pPr>
      <w:r>
        <w:t xml:space="preserve">    this._</w:t>
      </w:r>
      <w:proofErr w:type="spellStart"/>
      <w:r>
        <w:t>ddlIcon</w:t>
      </w:r>
      <w:proofErr w:type="spellEnd"/>
      <w:r>
        <w:t xml:space="preserve"> = </w:t>
      </w:r>
      <w:proofErr w:type="spellStart"/>
      <w:proofErr w:type="gramStart"/>
      <w:r>
        <w:t>TemplateContainer.FindControl</w:t>
      </w:r>
      <w:proofErr w:type="spellEnd"/>
      <w:r>
        <w:t>(</w:t>
      </w:r>
      <w:proofErr w:type="gramEnd"/>
      <w:r>
        <w:t>"</w:t>
      </w:r>
      <w:proofErr w:type="spellStart"/>
      <w:r>
        <w:t>ResourceIcon</w:t>
      </w:r>
      <w:proofErr w:type="spellEnd"/>
      <w:r>
        <w:t xml:space="preserve">") as </w:t>
      </w:r>
      <w:proofErr w:type="spellStart"/>
      <w:r>
        <w:t>DropDownList</w:t>
      </w:r>
      <w:proofErr w:type="spellEnd"/>
      <w:r>
        <w:t>;</w:t>
      </w:r>
    </w:p>
    <w:p w14:paraId="003C2161" w14:textId="77777777" w:rsidR="001F74EE" w:rsidRDefault="001F74EE" w:rsidP="00F00039">
      <w:pPr>
        <w:pStyle w:val="CodeAlone"/>
      </w:pPr>
      <w:r>
        <w:t xml:space="preserve">        </w:t>
      </w:r>
      <w:proofErr w:type="gramStart"/>
      <w:r>
        <w:t>if</w:t>
      </w:r>
      <w:proofErr w:type="gramEnd"/>
      <w:r>
        <w:t xml:space="preserve"> (this._</w:t>
      </w:r>
      <w:proofErr w:type="spellStart"/>
      <w:r>
        <w:t>ddlIcon</w:t>
      </w:r>
      <w:proofErr w:type="spellEnd"/>
      <w:r>
        <w:t xml:space="preserve"> == null)</w:t>
      </w:r>
    </w:p>
    <w:p w14:paraId="1DD92C28" w14:textId="77777777" w:rsidR="001F74EE" w:rsidRDefault="001F74EE" w:rsidP="00F00039">
      <w:pPr>
        <w:pStyle w:val="CodeAlone"/>
      </w:pPr>
      <w:r>
        <w:t xml:space="preserve">            </w:t>
      </w:r>
      <w:proofErr w:type="gramStart"/>
      <w:r>
        <w:t>throw</w:t>
      </w:r>
      <w:proofErr w:type="gramEnd"/>
      <w:r>
        <w:t xml:space="preserve"> new </w:t>
      </w:r>
      <w:proofErr w:type="spellStart"/>
      <w:r>
        <w:t>ConfigurationErrorsException</w:t>
      </w:r>
      <w:proofErr w:type="spellEnd"/>
      <w:r>
        <w:t>("</w:t>
      </w:r>
      <w:proofErr w:type="spellStart"/>
      <w:r>
        <w:t>ResourceIcon</w:t>
      </w:r>
      <w:proofErr w:type="spellEnd"/>
      <w:r>
        <w:t xml:space="preserve"> </w:t>
      </w:r>
      <w:proofErr w:type="spellStart"/>
      <w:r>
        <w:t>DropDownList</w:t>
      </w:r>
      <w:proofErr w:type="spellEnd"/>
      <w:r>
        <w:t xml:space="preserve"> not found. Corrupt control template.");</w:t>
      </w:r>
    </w:p>
    <w:p w14:paraId="2F7FAA90" w14:textId="77777777" w:rsidR="001F74EE" w:rsidRDefault="001F74EE" w:rsidP="00F00039">
      <w:pPr>
        <w:pStyle w:val="CodeAlone"/>
      </w:pPr>
    </w:p>
    <w:p w14:paraId="4FBF28BC" w14:textId="77777777" w:rsidR="001F74EE" w:rsidRDefault="001F74EE" w:rsidP="00F00039">
      <w:pPr>
        <w:pStyle w:val="CodeAlone"/>
      </w:pPr>
      <w:r>
        <w:t xml:space="preserve">    // init the drop down list</w:t>
      </w:r>
    </w:p>
    <w:p w14:paraId="738A86A4" w14:textId="77777777" w:rsidR="001F74EE" w:rsidRDefault="001F74EE" w:rsidP="00F00039">
      <w:pPr>
        <w:pStyle w:val="CodeAlone"/>
      </w:pPr>
      <w:r>
        <w:t xml:space="preserve">    this._</w:t>
      </w:r>
      <w:proofErr w:type="spellStart"/>
      <w:proofErr w:type="gramStart"/>
      <w:r>
        <w:t>ddlIcon.Items.Add</w:t>
      </w:r>
      <w:proofErr w:type="spellEnd"/>
      <w:r>
        <w:t>(</w:t>
      </w:r>
      <w:proofErr w:type="gramEnd"/>
      <w:r>
        <w:t xml:space="preserve">new </w:t>
      </w:r>
      <w:proofErr w:type="spellStart"/>
      <w:r>
        <w:t>ListItem</w:t>
      </w:r>
      <w:proofErr w:type="spellEnd"/>
      <w:r>
        <w:t>("Binoculars", "binoculars"));</w:t>
      </w:r>
    </w:p>
    <w:p w14:paraId="245C3352" w14:textId="77777777" w:rsidR="001F74EE" w:rsidRDefault="001F74EE" w:rsidP="00F00039">
      <w:pPr>
        <w:pStyle w:val="CodeAlone"/>
      </w:pPr>
      <w:r>
        <w:t xml:space="preserve">    this._</w:t>
      </w:r>
      <w:proofErr w:type="spellStart"/>
      <w:proofErr w:type="gramStart"/>
      <w:r>
        <w:t>ddlIcon.Items.Add</w:t>
      </w:r>
      <w:proofErr w:type="spellEnd"/>
      <w:r>
        <w:t>(</w:t>
      </w:r>
      <w:proofErr w:type="gramEnd"/>
      <w:r>
        <w:t xml:space="preserve">new </w:t>
      </w:r>
      <w:proofErr w:type="spellStart"/>
      <w:r>
        <w:t>ListItem</w:t>
      </w:r>
      <w:proofErr w:type="spellEnd"/>
      <w:r>
        <w:t>("</w:t>
      </w:r>
      <w:proofErr w:type="spellStart"/>
      <w:r>
        <w:t>Cantine</w:t>
      </w:r>
      <w:proofErr w:type="spellEnd"/>
      <w:r>
        <w:t>", "</w:t>
      </w:r>
      <w:proofErr w:type="spellStart"/>
      <w:r>
        <w:t>cantine</w:t>
      </w:r>
      <w:proofErr w:type="spellEnd"/>
      <w:r>
        <w:t>"));</w:t>
      </w:r>
    </w:p>
    <w:p w14:paraId="0029A071" w14:textId="77777777" w:rsidR="001F74EE" w:rsidRDefault="001F74EE" w:rsidP="00F00039">
      <w:pPr>
        <w:pStyle w:val="CodeAlone"/>
      </w:pPr>
      <w:r>
        <w:t xml:space="preserve">    this._</w:t>
      </w:r>
      <w:proofErr w:type="spellStart"/>
      <w:proofErr w:type="gramStart"/>
      <w:r>
        <w:t>ddlIcon.Items.Add</w:t>
      </w:r>
      <w:proofErr w:type="spellEnd"/>
      <w:r>
        <w:t>(</w:t>
      </w:r>
      <w:proofErr w:type="gramEnd"/>
      <w:r>
        <w:t xml:space="preserve">new </w:t>
      </w:r>
      <w:proofErr w:type="spellStart"/>
      <w:r>
        <w:t>ListItem</w:t>
      </w:r>
      <w:proofErr w:type="spellEnd"/>
      <w:r>
        <w:t>("Compass", "compass"));</w:t>
      </w:r>
    </w:p>
    <w:p w14:paraId="57FCC5BF" w14:textId="77777777" w:rsidR="001F74EE" w:rsidRDefault="001F74EE" w:rsidP="00F00039">
      <w:pPr>
        <w:pStyle w:val="CodeAlone"/>
      </w:pPr>
      <w:r>
        <w:t xml:space="preserve">    this._</w:t>
      </w:r>
      <w:proofErr w:type="spellStart"/>
      <w:proofErr w:type="gramStart"/>
      <w:r>
        <w:t>ddlIcon.Items.Add</w:t>
      </w:r>
      <w:proofErr w:type="spellEnd"/>
      <w:r>
        <w:t>(</w:t>
      </w:r>
      <w:proofErr w:type="gramEnd"/>
      <w:r>
        <w:t xml:space="preserve">new </w:t>
      </w:r>
      <w:proofErr w:type="spellStart"/>
      <w:r>
        <w:t>ListItem</w:t>
      </w:r>
      <w:proofErr w:type="spellEnd"/>
      <w:r>
        <w:t>("Brown pith helmet", "</w:t>
      </w:r>
      <w:proofErr w:type="spellStart"/>
      <w:r>
        <w:t>pithHelmetBrown</w:t>
      </w:r>
      <w:proofErr w:type="spellEnd"/>
      <w:r>
        <w:t>"));</w:t>
      </w:r>
    </w:p>
    <w:p w14:paraId="173B2128" w14:textId="77777777" w:rsidR="001F74EE" w:rsidRDefault="001F74EE" w:rsidP="00F00039">
      <w:pPr>
        <w:pStyle w:val="CodeAlone"/>
      </w:pPr>
      <w:r>
        <w:t xml:space="preserve">    this._</w:t>
      </w:r>
      <w:proofErr w:type="spellStart"/>
      <w:proofErr w:type="gramStart"/>
      <w:r>
        <w:t>ddlIcon.Items.Add</w:t>
      </w:r>
      <w:proofErr w:type="spellEnd"/>
      <w:r>
        <w:t>(</w:t>
      </w:r>
      <w:proofErr w:type="gramEnd"/>
      <w:r>
        <w:t xml:space="preserve">new </w:t>
      </w:r>
      <w:proofErr w:type="spellStart"/>
      <w:r>
        <w:t>ListItem</w:t>
      </w:r>
      <w:proofErr w:type="spellEnd"/>
      <w:r>
        <w:t>("White pith helmet", "</w:t>
      </w:r>
      <w:proofErr w:type="spellStart"/>
      <w:r>
        <w:t>pithHelmetWhite</w:t>
      </w:r>
      <w:proofErr w:type="spellEnd"/>
      <w:r>
        <w:t>"));</w:t>
      </w:r>
    </w:p>
    <w:p w14:paraId="5273CB8E" w14:textId="77777777" w:rsidR="001F74EE" w:rsidRDefault="001F74EE" w:rsidP="00F00039">
      <w:pPr>
        <w:pStyle w:val="CodeAloneLast"/>
      </w:pPr>
      <w:r>
        <w:t>}</w:t>
      </w:r>
    </w:p>
    <w:p w14:paraId="3F54E020" w14:textId="77777777" w:rsidR="00F00039" w:rsidRDefault="001F74EE" w:rsidP="00F00039">
      <w:pPr>
        <w:pStyle w:val="NumberedBullet"/>
      </w:pPr>
      <w:r>
        <w:t xml:space="preserve">To finish off the server-side part of the rendering control, you need to override the </w:t>
      </w:r>
      <w:r w:rsidRPr="00F00039">
        <w:rPr>
          <w:b/>
        </w:rPr>
        <w:t>Value</w:t>
      </w:r>
      <w:r>
        <w:t xml:space="preserve"> property to set the ASP.NET controls when the control is loaded as well as </w:t>
      </w:r>
      <w:r>
        <w:lastRenderedPageBreak/>
        <w:t xml:space="preserve">fetch the data from the controls when the property is read. Add the following code to the </w:t>
      </w:r>
      <w:proofErr w:type="spellStart"/>
      <w:r w:rsidRPr="00F00039">
        <w:rPr>
          <w:b/>
        </w:rPr>
        <w:t>FieldResourceIconControl.cs</w:t>
      </w:r>
      <w:proofErr w:type="spellEnd"/>
      <w:r>
        <w:t xml:space="preserve"> file:</w:t>
      </w:r>
    </w:p>
    <w:p w14:paraId="362707CA" w14:textId="77777777" w:rsidR="001F74EE" w:rsidRDefault="001F74EE" w:rsidP="00F00039">
      <w:pPr>
        <w:pStyle w:val="CodeAlone"/>
      </w:pPr>
      <w:proofErr w:type="gramStart"/>
      <w:r>
        <w:t>public</w:t>
      </w:r>
      <w:proofErr w:type="gramEnd"/>
      <w:r>
        <w:t xml:space="preserve"> override object Value {</w:t>
      </w:r>
    </w:p>
    <w:p w14:paraId="126293E5" w14:textId="77777777" w:rsidR="001F74EE" w:rsidRDefault="001F74EE" w:rsidP="00F00039">
      <w:pPr>
        <w:pStyle w:val="CodeAlone"/>
      </w:pPr>
      <w:r>
        <w:t xml:space="preserve">    </w:t>
      </w:r>
      <w:proofErr w:type="gramStart"/>
      <w:r>
        <w:t>get</w:t>
      </w:r>
      <w:proofErr w:type="gramEnd"/>
      <w:r>
        <w:t xml:space="preserve"> {</w:t>
      </w:r>
    </w:p>
    <w:p w14:paraId="6AD084EA" w14:textId="77777777" w:rsidR="001F74EE" w:rsidRDefault="001F74EE" w:rsidP="00F00039">
      <w:pPr>
        <w:pStyle w:val="CodeAlone"/>
      </w:pPr>
      <w:r>
        <w:t xml:space="preserve">        </w:t>
      </w:r>
      <w:proofErr w:type="spellStart"/>
      <w:proofErr w:type="gramStart"/>
      <w:r>
        <w:t>EnsureChildControls</w:t>
      </w:r>
      <w:proofErr w:type="spellEnd"/>
      <w:r>
        <w:t>(</w:t>
      </w:r>
      <w:proofErr w:type="gramEnd"/>
      <w:r>
        <w:t>);</w:t>
      </w:r>
    </w:p>
    <w:p w14:paraId="5C880535" w14:textId="77777777" w:rsidR="001F74EE" w:rsidRDefault="001F74EE" w:rsidP="00F00039">
      <w:pPr>
        <w:pStyle w:val="CodeAlone"/>
      </w:pPr>
    </w:p>
    <w:p w14:paraId="693CBA5D" w14:textId="77777777" w:rsidR="001F74EE" w:rsidRDefault="001F74EE" w:rsidP="00F00039">
      <w:pPr>
        <w:pStyle w:val="CodeAlone"/>
      </w:pPr>
      <w:r>
        <w:t xml:space="preserve">        // fetch values from rendering control return back as an object</w:t>
      </w:r>
    </w:p>
    <w:p w14:paraId="59C66224" w14:textId="77777777" w:rsidR="001F74EE" w:rsidRDefault="001F74EE" w:rsidP="00F00039">
      <w:pPr>
        <w:pStyle w:val="CodeAlone"/>
      </w:pPr>
      <w:r>
        <w:t xml:space="preserve">        </w:t>
      </w:r>
      <w:proofErr w:type="spellStart"/>
      <w:r>
        <w:t>FieldResourceIconValue</w:t>
      </w:r>
      <w:proofErr w:type="spellEnd"/>
      <w:r>
        <w:t xml:space="preserve"> field = new </w:t>
      </w:r>
      <w:proofErr w:type="spellStart"/>
      <w:proofErr w:type="gramStart"/>
      <w:r>
        <w:t>FieldResourceIconValue</w:t>
      </w:r>
      <w:proofErr w:type="spellEnd"/>
      <w:r>
        <w:t>(</w:t>
      </w:r>
      <w:proofErr w:type="gramEnd"/>
      <w:r>
        <w:t>);</w:t>
      </w:r>
    </w:p>
    <w:p w14:paraId="2AAFEF8C" w14:textId="77777777" w:rsidR="001F74EE" w:rsidRDefault="001F74EE" w:rsidP="00F00039">
      <w:pPr>
        <w:pStyle w:val="CodeAlone"/>
      </w:pPr>
      <w:r>
        <w:t xml:space="preserve">        </w:t>
      </w:r>
      <w:proofErr w:type="spellStart"/>
      <w:r>
        <w:t>field.Title</w:t>
      </w:r>
      <w:proofErr w:type="spellEnd"/>
      <w:r>
        <w:t xml:space="preserve"> = this._</w:t>
      </w:r>
      <w:proofErr w:type="spellStart"/>
      <w:proofErr w:type="gramStart"/>
      <w:r>
        <w:t>txbTitle.Text.Trim</w:t>
      </w:r>
      <w:proofErr w:type="spellEnd"/>
      <w:r>
        <w:t>(</w:t>
      </w:r>
      <w:proofErr w:type="gramEnd"/>
      <w:r>
        <w:t>);</w:t>
      </w:r>
    </w:p>
    <w:p w14:paraId="3A8599FD" w14:textId="77777777" w:rsidR="001F74EE" w:rsidRDefault="001F74EE" w:rsidP="00F00039">
      <w:pPr>
        <w:pStyle w:val="CodeAlone"/>
      </w:pPr>
      <w:r>
        <w:t xml:space="preserve">        </w:t>
      </w:r>
      <w:proofErr w:type="spellStart"/>
      <w:r>
        <w:t>field.Description</w:t>
      </w:r>
      <w:proofErr w:type="spellEnd"/>
      <w:r>
        <w:t xml:space="preserve"> = this._</w:t>
      </w:r>
      <w:proofErr w:type="spellStart"/>
      <w:proofErr w:type="gramStart"/>
      <w:r>
        <w:t>txbDescription.Text.Trim</w:t>
      </w:r>
      <w:proofErr w:type="spellEnd"/>
      <w:r>
        <w:t>(</w:t>
      </w:r>
      <w:proofErr w:type="gramEnd"/>
      <w:r>
        <w:t>);</w:t>
      </w:r>
    </w:p>
    <w:p w14:paraId="3271475E" w14:textId="77777777" w:rsidR="001F74EE" w:rsidRDefault="001F74EE" w:rsidP="00F00039">
      <w:pPr>
        <w:pStyle w:val="CodeAlone"/>
      </w:pPr>
      <w:r>
        <w:t xml:space="preserve">        </w:t>
      </w:r>
      <w:proofErr w:type="spellStart"/>
      <w:r>
        <w:t>field.UrlTarget</w:t>
      </w:r>
      <w:proofErr w:type="spellEnd"/>
      <w:r>
        <w:t xml:space="preserve"> = this._</w:t>
      </w:r>
      <w:proofErr w:type="spellStart"/>
      <w:proofErr w:type="gramStart"/>
      <w:r>
        <w:t>txbUrlTarget.Text.Trim</w:t>
      </w:r>
      <w:proofErr w:type="spellEnd"/>
      <w:r>
        <w:t>(</w:t>
      </w:r>
      <w:proofErr w:type="gramEnd"/>
      <w:r>
        <w:t>);</w:t>
      </w:r>
    </w:p>
    <w:p w14:paraId="3ECBAD6D" w14:textId="77777777" w:rsidR="001F74EE" w:rsidRDefault="001F74EE" w:rsidP="00F00039">
      <w:pPr>
        <w:pStyle w:val="CodeAlone"/>
      </w:pPr>
      <w:r>
        <w:t xml:space="preserve">        </w:t>
      </w:r>
      <w:proofErr w:type="spellStart"/>
      <w:r>
        <w:t>field.Icon</w:t>
      </w:r>
      <w:proofErr w:type="spellEnd"/>
      <w:r>
        <w:t xml:space="preserve"> = this._</w:t>
      </w:r>
      <w:proofErr w:type="spellStart"/>
      <w:r>
        <w:t>ddlIcon.SelectedValue</w:t>
      </w:r>
      <w:proofErr w:type="spellEnd"/>
      <w:r>
        <w:t>;</w:t>
      </w:r>
    </w:p>
    <w:p w14:paraId="26C904FE" w14:textId="77777777" w:rsidR="001F74EE" w:rsidRDefault="001F74EE" w:rsidP="00F00039">
      <w:pPr>
        <w:pStyle w:val="CodeAlone"/>
      </w:pPr>
    </w:p>
    <w:p w14:paraId="08D14850" w14:textId="77777777" w:rsidR="001F74EE" w:rsidRDefault="001F74EE" w:rsidP="00F00039">
      <w:pPr>
        <w:pStyle w:val="CodeAlone"/>
      </w:pPr>
      <w:r>
        <w:t xml:space="preserve">        </w:t>
      </w:r>
      <w:proofErr w:type="gramStart"/>
      <w:r>
        <w:t>return</w:t>
      </w:r>
      <w:proofErr w:type="gramEnd"/>
      <w:r>
        <w:t xml:space="preserve"> field;</w:t>
      </w:r>
    </w:p>
    <w:p w14:paraId="5FCFD5D7" w14:textId="77777777" w:rsidR="001F74EE" w:rsidRDefault="001F74EE" w:rsidP="00F00039">
      <w:pPr>
        <w:pStyle w:val="CodeAlone"/>
      </w:pPr>
      <w:r>
        <w:t xml:space="preserve">    }</w:t>
      </w:r>
    </w:p>
    <w:p w14:paraId="434B7C76" w14:textId="77777777" w:rsidR="001F74EE" w:rsidRDefault="001F74EE" w:rsidP="00F00039">
      <w:pPr>
        <w:pStyle w:val="CodeAlone"/>
      </w:pPr>
      <w:r>
        <w:t xml:space="preserve">    </w:t>
      </w:r>
      <w:proofErr w:type="gramStart"/>
      <w:r>
        <w:t>set</w:t>
      </w:r>
      <w:proofErr w:type="gramEnd"/>
      <w:r>
        <w:t xml:space="preserve"> {</w:t>
      </w:r>
    </w:p>
    <w:p w14:paraId="41F28F29" w14:textId="77777777" w:rsidR="001F74EE" w:rsidRDefault="001F74EE" w:rsidP="00F00039">
      <w:pPr>
        <w:pStyle w:val="CodeAlone"/>
      </w:pPr>
      <w:r>
        <w:t xml:space="preserve">        </w:t>
      </w:r>
      <w:proofErr w:type="spellStart"/>
      <w:proofErr w:type="gramStart"/>
      <w:r>
        <w:t>EnsureChildControls</w:t>
      </w:r>
      <w:proofErr w:type="spellEnd"/>
      <w:r>
        <w:t>(</w:t>
      </w:r>
      <w:proofErr w:type="gramEnd"/>
      <w:r>
        <w:t>);</w:t>
      </w:r>
    </w:p>
    <w:p w14:paraId="116AFF00" w14:textId="77777777" w:rsidR="001F74EE" w:rsidRDefault="001F74EE" w:rsidP="00F00039">
      <w:pPr>
        <w:pStyle w:val="CodeAlone"/>
      </w:pPr>
    </w:p>
    <w:p w14:paraId="50C55414" w14:textId="77777777" w:rsidR="001F74EE" w:rsidRDefault="001F74EE" w:rsidP="00F00039">
      <w:pPr>
        <w:pStyle w:val="CodeAlone"/>
      </w:pPr>
      <w:r>
        <w:t xml:space="preserve">        // if something stored in the value, init controls in rendering control</w:t>
      </w:r>
    </w:p>
    <w:p w14:paraId="3D375C22" w14:textId="77777777" w:rsidR="001F74EE" w:rsidRDefault="001F74EE" w:rsidP="00F00039">
      <w:pPr>
        <w:pStyle w:val="CodeAlone"/>
      </w:pPr>
      <w:r>
        <w:t xml:space="preserve">        </w:t>
      </w:r>
      <w:proofErr w:type="gramStart"/>
      <w:r>
        <w:t>if</w:t>
      </w:r>
      <w:proofErr w:type="gramEnd"/>
      <w:r>
        <w:t xml:space="preserve"> (value != null &amp;&amp; !</w:t>
      </w:r>
      <w:proofErr w:type="spellStart"/>
      <w:r>
        <w:t>string.IsNullOrEmpty</w:t>
      </w:r>
      <w:proofErr w:type="spellEnd"/>
      <w:r>
        <w:t>(</w:t>
      </w:r>
      <w:proofErr w:type="spellStart"/>
      <w:r>
        <w:t>value.ToString</w:t>
      </w:r>
      <w:proofErr w:type="spellEnd"/>
      <w:r>
        <w:t>())) {</w:t>
      </w:r>
    </w:p>
    <w:p w14:paraId="0FD6482A" w14:textId="77777777" w:rsidR="001F74EE" w:rsidRDefault="001F74EE" w:rsidP="00F00039">
      <w:pPr>
        <w:pStyle w:val="CodeAlone"/>
      </w:pPr>
      <w:r>
        <w:t xml:space="preserve">            </w:t>
      </w:r>
      <w:proofErr w:type="spellStart"/>
      <w:r>
        <w:t>FieldResourceIconValue</w:t>
      </w:r>
      <w:proofErr w:type="spellEnd"/>
      <w:r>
        <w:t xml:space="preserve"> field = new </w:t>
      </w:r>
      <w:proofErr w:type="spellStart"/>
      <w:proofErr w:type="gramStart"/>
      <w:r>
        <w:t>FieldResourceIconValue</w:t>
      </w:r>
      <w:proofErr w:type="spellEnd"/>
      <w:r>
        <w:t>(</w:t>
      </w:r>
      <w:proofErr w:type="spellStart"/>
      <w:proofErr w:type="gramEnd"/>
      <w:r>
        <w:t>value.ToString</w:t>
      </w:r>
      <w:proofErr w:type="spellEnd"/>
      <w:r>
        <w:t>());</w:t>
      </w:r>
    </w:p>
    <w:p w14:paraId="2A9B357F" w14:textId="77777777" w:rsidR="001F74EE" w:rsidRDefault="001F74EE" w:rsidP="00F00039">
      <w:pPr>
        <w:pStyle w:val="CodeAlone"/>
      </w:pPr>
      <w:r>
        <w:t xml:space="preserve">            this._</w:t>
      </w:r>
      <w:proofErr w:type="spellStart"/>
      <w:r>
        <w:t>txbTitle.Text</w:t>
      </w:r>
      <w:proofErr w:type="spellEnd"/>
      <w:r>
        <w:t xml:space="preserve"> = </w:t>
      </w:r>
      <w:proofErr w:type="spellStart"/>
      <w:r>
        <w:t>field.Title</w:t>
      </w:r>
      <w:proofErr w:type="spellEnd"/>
      <w:r>
        <w:t>;</w:t>
      </w:r>
    </w:p>
    <w:p w14:paraId="1F60127E" w14:textId="77777777" w:rsidR="001F74EE" w:rsidRDefault="001F74EE" w:rsidP="00F00039">
      <w:pPr>
        <w:pStyle w:val="CodeAlone"/>
      </w:pPr>
      <w:r>
        <w:t xml:space="preserve">            this._</w:t>
      </w:r>
      <w:proofErr w:type="spellStart"/>
      <w:r>
        <w:t>txbDescription.Text</w:t>
      </w:r>
      <w:proofErr w:type="spellEnd"/>
      <w:r>
        <w:t xml:space="preserve"> = </w:t>
      </w:r>
      <w:proofErr w:type="spellStart"/>
      <w:r>
        <w:t>field.Description</w:t>
      </w:r>
      <w:proofErr w:type="spellEnd"/>
      <w:r>
        <w:t>;</w:t>
      </w:r>
    </w:p>
    <w:p w14:paraId="43B23EF2" w14:textId="77777777" w:rsidR="001F74EE" w:rsidRDefault="001F74EE" w:rsidP="00F00039">
      <w:pPr>
        <w:pStyle w:val="CodeAlone"/>
      </w:pPr>
      <w:r>
        <w:t xml:space="preserve">            this._</w:t>
      </w:r>
      <w:proofErr w:type="spellStart"/>
      <w:r>
        <w:t>txbUrlTarget.Text</w:t>
      </w:r>
      <w:proofErr w:type="spellEnd"/>
      <w:r>
        <w:t xml:space="preserve"> = </w:t>
      </w:r>
      <w:proofErr w:type="spellStart"/>
      <w:r>
        <w:t>field.UrlTarget</w:t>
      </w:r>
      <w:proofErr w:type="spellEnd"/>
      <w:r>
        <w:t>;</w:t>
      </w:r>
    </w:p>
    <w:p w14:paraId="28259538" w14:textId="77777777" w:rsidR="001F74EE" w:rsidRDefault="001F74EE" w:rsidP="00F00039">
      <w:pPr>
        <w:pStyle w:val="CodeAlone"/>
      </w:pPr>
    </w:p>
    <w:p w14:paraId="44DA4DE0" w14:textId="77777777" w:rsidR="00B03E81" w:rsidRDefault="00B03E81" w:rsidP="00F00039">
      <w:pPr>
        <w:pStyle w:val="CodeAlone"/>
      </w:pPr>
      <w:r>
        <w:t xml:space="preserve">            this._</w:t>
      </w:r>
      <w:proofErr w:type="spellStart"/>
      <w:proofErr w:type="gramStart"/>
      <w:r>
        <w:t>ddlIcon.Items.FindByValue</w:t>
      </w:r>
      <w:proofErr w:type="spellEnd"/>
      <w:r>
        <w:t>(</w:t>
      </w:r>
      <w:proofErr w:type="spellStart"/>
      <w:proofErr w:type="gramEnd"/>
      <w:r>
        <w:t>field.Icon</w:t>
      </w:r>
      <w:proofErr w:type="spellEnd"/>
      <w:r>
        <w:t>)</w:t>
      </w:r>
      <w:r w:rsidR="00AA39C6">
        <w:t>.Selected = true</w:t>
      </w:r>
      <w:r>
        <w:t>;</w:t>
      </w:r>
    </w:p>
    <w:p w14:paraId="05EA5DA0" w14:textId="77777777" w:rsidR="001F74EE" w:rsidRDefault="001F74EE" w:rsidP="00F00039">
      <w:pPr>
        <w:pStyle w:val="CodeAlone"/>
      </w:pPr>
      <w:r>
        <w:t xml:space="preserve">        }</w:t>
      </w:r>
    </w:p>
    <w:p w14:paraId="0B166F09" w14:textId="77777777" w:rsidR="001F74EE" w:rsidRDefault="001F74EE" w:rsidP="00F00039">
      <w:pPr>
        <w:pStyle w:val="CodeAlone"/>
      </w:pPr>
      <w:r>
        <w:t xml:space="preserve">    }</w:t>
      </w:r>
    </w:p>
    <w:p w14:paraId="76AE70AD" w14:textId="77777777" w:rsidR="001F74EE" w:rsidRDefault="001F74EE" w:rsidP="00F00039">
      <w:pPr>
        <w:pStyle w:val="CodeAloneLast"/>
      </w:pPr>
      <w:r>
        <w:t>}</w:t>
      </w:r>
    </w:p>
    <w:p w14:paraId="1D2596D5" w14:textId="77777777" w:rsidR="00F00039" w:rsidRDefault="001F74EE" w:rsidP="00F00039">
      <w:pPr>
        <w:pStyle w:val="NumberedBullet"/>
      </w:pPr>
      <w:r>
        <w:t xml:space="preserve">Finally, you can now wire the control up to the field type created in exercise 1. Add the following code to override the </w:t>
      </w:r>
      <w:proofErr w:type="spellStart"/>
      <w:r w:rsidRPr="00F00039">
        <w:rPr>
          <w:b/>
        </w:rPr>
        <w:t>FieldRenderingControl</w:t>
      </w:r>
      <w:proofErr w:type="spellEnd"/>
      <w:r w:rsidRPr="00F00039">
        <w:rPr>
          <w:b/>
        </w:rPr>
        <w:t>()</w:t>
      </w:r>
      <w:r>
        <w:t xml:space="preserve"> property on the field type found within the </w:t>
      </w:r>
      <w:proofErr w:type="spellStart"/>
      <w:r w:rsidRPr="00F00039">
        <w:rPr>
          <w:b/>
        </w:rPr>
        <w:t>FieldResourceIcon.cs</w:t>
      </w:r>
      <w:proofErr w:type="spellEnd"/>
      <w:r>
        <w:t xml:space="preserve"> file:</w:t>
      </w:r>
    </w:p>
    <w:p w14:paraId="46183821" w14:textId="77777777" w:rsidR="001F74EE" w:rsidRDefault="001F74EE" w:rsidP="00F00039">
      <w:pPr>
        <w:pStyle w:val="CodeAlone"/>
      </w:pPr>
      <w:proofErr w:type="gramStart"/>
      <w:r>
        <w:t>public</w:t>
      </w:r>
      <w:proofErr w:type="gramEnd"/>
      <w:r>
        <w:t xml:space="preserve"> override </w:t>
      </w:r>
      <w:proofErr w:type="spellStart"/>
      <w:r>
        <w:t>BaseFieldControl</w:t>
      </w:r>
      <w:proofErr w:type="spellEnd"/>
      <w:r>
        <w:t xml:space="preserve"> </w:t>
      </w:r>
      <w:proofErr w:type="spellStart"/>
      <w:r>
        <w:t>FieldRenderingControl</w:t>
      </w:r>
      <w:proofErr w:type="spellEnd"/>
      <w:r>
        <w:t xml:space="preserve"> {</w:t>
      </w:r>
    </w:p>
    <w:p w14:paraId="2A2E2028" w14:textId="77777777" w:rsidR="001F74EE" w:rsidRDefault="001F74EE" w:rsidP="00F00039">
      <w:pPr>
        <w:pStyle w:val="CodeAlone"/>
      </w:pPr>
      <w:r>
        <w:t xml:space="preserve">    </w:t>
      </w:r>
      <w:proofErr w:type="gramStart"/>
      <w:r>
        <w:t>get</w:t>
      </w:r>
      <w:proofErr w:type="gramEnd"/>
      <w:r>
        <w:t xml:space="preserve"> {</w:t>
      </w:r>
    </w:p>
    <w:p w14:paraId="46947406" w14:textId="77777777" w:rsidR="001F74EE" w:rsidRDefault="001F74EE" w:rsidP="00F00039">
      <w:pPr>
        <w:pStyle w:val="CodeAlone"/>
      </w:pPr>
      <w:r>
        <w:t xml:space="preserve">        </w:t>
      </w:r>
      <w:proofErr w:type="spellStart"/>
      <w:r>
        <w:t>BaseFieldControl</w:t>
      </w:r>
      <w:proofErr w:type="spellEnd"/>
      <w:r>
        <w:t xml:space="preserve"> </w:t>
      </w:r>
      <w:proofErr w:type="spellStart"/>
      <w:r>
        <w:t>fieldControl</w:t>
      </w:r>
      <w:proofErr w:type="spellEnd"/>
      <w:r>
        <w:t xml:space="preserve"> = new </w:t>
      </w:r>
      <w:proofErr w:type="spellStart"/>
      <w:proofErr w:type="gramStart"/>
      <w:r>
        <w:t>FieldResourceIconControl</w:t>
      </w:r>
      <w:proofErr w:type="spellEnd"/>
      <w:r>
        <w:t>(</w:t>
      </w:r>
      <w:proofErr w:type="gramEnd"/>
      <w:r>
        <w:t>);</w:t>
      </w:r>
    </w:p>
    <w:p w14:paraId="4833EDAF" w14:textId="77777777" w:rsidR="001F74EE" w:rsidRDefault="001F74EE" w:rsidP="00F00039">
      <w:pPr>
        <w:pStyle w:val="CodeAlone"/>
      </w:pPr>
      <w:r>
        <w:t xml:space="preserve">        </w:t>
      </w:r>
      <w:proofErr w:type="spellStart"/>
      <w:r>
        <w:t>fieldControl.FieldName</w:t>
      </w:r>
      <w:proofErr w:type="spellEnd"/>
      <w:r>
        <w:t xml:space="preserve"> = </w:t>
      </w:r>
      <w:proofErr w:type="spellStart"/>
      <w:r>
        <w:t>this.InternalName</w:t>
      </w:r>
      <w:proofErr w:type="spellEnd"/>
      <w:r>
        <w:t>;</w:t>
      </w:r>
    </w:p>
    <w:p w14:paraId="0B3234CF" w14:textId="77777777" w:rsidR="001F74EE" w:rsidRDefault="001F74EE" w:rsidP="00F00039">
      <w:pPr>
        <w:pStyle w:val="CodeAlone"/>
      </w:pPr>
      <w:r>
        <w:t xml:space="preserve">        </w:t>
      </w:r>
      <w:proofErr w:type="gramStart"/>
      <w:r>
        <w:t>return</w:t>
      </w:r>
      <w:proofErr w:type="gramEnd"/>
      <w:r>
        <w:t xml:space="preserve"> </w:t>
      </w:r>
      <w:proofErr w:type="spellStart"/>
      <w:r>
        <w:t>fieldControl</w:t>
      </w:r>
      <w:proofErr w:type="spellEnd"/>
      <w:r>
        <w:t>;</w:t>
      </w:r>
    </w:p>
    <w:p w14:paraId="2020A1B3" w14:textId="77777777" w:rsidR="001F74EE" w:rsidRDefault="001F74EE" w:rsidP="00F00039">
      <w:pPr>
        <w:pStyle w:val="CodeAlone"/>
      </w:pPr>
      <w:r>
        <w:t xml:space="preserve">    }</w:t>
      </w:r>
    </w:p>
    <w:p w14:paraId="1EE801DB" w14:textId="77777777" w:rsidR="001F74EE" w:rsidRDefault="001F74EE" w:rsidP="00F00039">
      <w:pPr>
        <w:pStyle w:val="CodeAloneLast"/>
      </w:pPr>
      <w:r>
        <w:t>}</w:t>
      </w:r>
    </w:p>
    <w:p w14:paraId="459C0061" w14:textId="77777777" w:rsidR="00F00039" w:rsidRDefault="001F74EE" w:rsidP="00F00039">
      <w:pPr>
        <w:pStyle w:val="NumberedBullet"/>
      </w:pPr>
      <w:r>
        <w:t xml:space="preserve">Now all that's left to do is include this file in the packaging of the WSS solution package! Add the following lines to the </w:t>
      </w:r>
      <w:r w:rsidRPr="00F00039">
        <w:rPr>
          <w:b/>
        </w:rPr>
        <w:t>BuildSharePointPackage.ddf</w:t>
      </w:r>
      <w:r>
        <w:t xml:space="preserve"> file to add the rendering template to the package:</w:t>
      </w:r>
    </w:p>
    <w:p w14:paraId="0CC77091" w14:textId="77777777" w:rsidR="001F74EE" w:rsidRDefault="001F74EE" w:rsidP="00F00039">
      <w:pPr>
        <w:pStyle w:val="CodeAlone"/>
      </w:pPr>
      <w:r>
        <w:t xml:space="preserve">.Set </w:t>
      </w:r>
      <w:proofErr w:type="spellStart"/>
      <w:r>
        <w:t>DestinationDir</w:t>
      </w:r>
      <w:proofErr w:type="spellEnd"/>
      <w:r>
        <w:t>=CONTROLTEMPLATES</w:t>
      </w:r>
    </w:p>
    <w:p w14:paraId="5A3630A8" w14:textId="77777777" w:rsidR="001F74EE" w:rsidRDefault="001F74EE" w:rsidP="00F00039">
      <w:pPr>
        <w:pStyle w:val="CodeAloneLast"/>
      </w:pPr>
      <w:r>
        <w:t>TEMPLATE\CONTROLTEMPLATES\FieldResourceIconControl.ascx</w:t>
      </w:r>
    </w:p>
    <w:p w14:paraId="6BF58FE5" w14:textId="77777777" w:rsidR="00F00039" w:rsidRDefault="001F74EE" w:rsidP="00F00039">
      <w:pPr>
        <w:pStyle w:val="NumberedBullet"/>
      </w:pPr>
      <w:r>
        <w:t xml:space="preserve">And lastly, add the following line to the </w:t>
      </w:r>
      <w:r w:rsidRPr="00F00039">
        <w:rPr>
          <w:b/>
        </w:rPr>
        <w:t>manifest.xml</w:t>
      </w:r>
      <w:r>
        <w:t xml:space="preserve"> file to tell SharePoint what to do with this file (this line should go with the other existing </w:t>
      </w:r>
      <w:r w:rsidRPr="00F00039">
        <w:rPr>
          <w:b/>
        </w:rPr>
        <w:t>&lt;</w:t>
      </w:r>
      <w:proofErr w:type="spellStart"/>
      <w:r w:rsidRPr="00F00039">
        <w:rPr>
          <w:b/>
        </w:rPr>
        <w:t>TemplateFile</w:t>
      </w:r>
      <w:proofErr w:type="spellEnd"/>
      <w:r w:rsidRPr="00F00039">
        <w:rPr>
          <w:b/>
        </w:rPr>
        <w:t>&gt;</w:t>
      </w:r>
      <w:r>
        <w:t xml:space="preserve"> nodes):</w:t>
      </w:r>
    </w:p>
    <w:p w14:paraId="469E2F7D" w14:textId="77777777" w:rsidR="001F74EE" w:rsidRDefault="001F74EE" w:rsidP="00F00039">
      <w:pPr>
        <w:pStyle w:val="CodeAloneLast"/>
      </w:pPr>
      <w:r>
        <w:t>&lt;</w:t>
      </w:r>
      <w:proofErr w:type="spellStart"/>
      <w:r>
        <w:t>TemplateFile</w:t>
      </w:r>
      <w:proofErr w:type="spellEnd"/>
      <w:r>
        <w:t xml:space="preserve"> Location="CONTROLTEMPLATES\FieldResourceIconControl.ascx" /&gt;</w:t>
      </w:r>
    </w:p>
    <w:p w14:paraId="3D90AC72" w14:textId="77777777" w:rsidR="001F74EE" w:rsidRDefault="001F74EE" w:rsidP="00F00039">
      <w:pPr>
        <w:pStyle w:val="NumberedBullet"/>
      </w:pPr>
      <w:r>
        <w:t xml:space="preserve">When you save everything, your project should look like the following image: </w:t>
      </w:r>
    </w:p>
    <w:p w14:paraId="723469AD" w14:textId="77777777" w:rsidR="001F74EE" w:rsidRDefault="001334F8" w:rsidP="00F00039">
      <w:pPr>
        <w:pStyle w:val="Figure"/>
      </w:pPr>
      <w:r>
        <w:lastRenderedPageBreak/>
        <w:drawing>
          <wp:inline distT="0" distB="0" distL="0" distR="0" wp14:editId="7CD81508">
            <wp:extent cx="3009900" cy="4591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grayscl/>
                    </a:blip>
                    <a:srcRect/>
                    <a:stretch>
                      <a:fillRect/>
                    </a:stretch>
                  </pic:blipFill>
                  <pic:spPr bwMode="auto">
                    <a:xfrm>
                      <a:off x="0" y="0"/>
                      <a:ext cx="3009900" cy="4591050"/>
                    </a:xfrm>
                    <a:prstGeom prst="rect">
                      <a:avLst/>
                    </a:prstGeom>
                    <a:noFill/>
                    <a:ln w="9525">
                      <a:noFill/>
                      <a:miter lim="800000"/>
                      <a:headEnd/>
                      <a:tailEnd/>
                    </a:ln>
                  </pic:spPr>
                </pic:pic>
              </a:graphicData>
            </a:graphic>
          </wp:inline>
        </w:drawing>
      </w:r>
    </w:p>
    <w:p w14:paraId="5FC71100" w14:textId="77777777" w:rsidR="00F00039" w:rsidRDefault="001F74EE" w:rsidP="00F00039">
      <w:pPr>
        <w:pStyle w:val="NumberedBullet"/>
        <w:numPr>
          <w:ilvl w:val="0"/>
          <w:numId w:val="0"/>
        </w:numPr>
        <w:ind w:left="720"/>
      </w:pPr>
      <w:r>
        <w:t>Now it's time to deploy the WSS solution package.</w:t>
      </w:r>
    </w:p>
    <w:p w14:paraId="72E41047" w14:textId="77777777" w:rsidR="00F00039" w:rsidRDefault="001F74EE" w:rsidP="00F00039">
      <w:pPr>
        <w:pStyle w:val="NumberedBullet"/>
      </w:pPr>
      <w:r>
        <w:t>First the WSS solution package must be deployed. Open a command prompt and navigate to the following directory:</w:t>
      </w:r>
    </w:p>
    <w:p w14:paraId="3251677C" w14:textId="77777777" w:rsidR="001F74EE" w:rsidRDefault="001F74EE" w:rsidP="00F00039">
      <w:pPr>
        <w:pStyle w:val="CodeAloneLast"/>
      </w:pPr>
      <w:r>
        <w:t>c:\Program Files\Common Files\Microsoft Shared\web server extensions\12\BIN</w:t>
      </w:r>
    </w:p>
    <w:p w14:paraId="77FBC4E7" w14:textId="77777777" w:rsidR="00F00039" w:rsidRDefault="001F74EE" w:rsidP="00F00039">
      <w:pPr>
        <w:pStyle w:val="NumberedBullet"/>
      </w:pPr>
      <w:r>
        <w:t>Enter the following command into the command line window and hit Enter:</w:t>
      </w:r>
    </w:p>
    <w:p w14:paraId="10BDCF5A" w14:textId="77777777" w:rsidR="001F74EE" w:rsidRDefault="001F74EE" w:rsidP="00F00039">
      <w:pPr>
        <w:pStyle w:val="CodeAloneLast"/>
      </w:pPr>
      <w:proofErr w:type="spellStart"/>
      <w:proofErr w:type="gramStart"/>
      <w:r>
        <w:t>stsadm</w:t>
      </w:r>
      <w:proofErr w:type="spellEnd"/>
      <w:proofErr w:type="gramEnd"/>
      <w:r>
        <w:t xml:space="preserve"> -o </w:t>
      </w:r>
      <w:proofErr w:type="spellStart"/>
      <w:r>
        <w:t>addsolution</w:t>
      </w:r>
      <w:proofErr w:type="spellEnd"/>
      <w:r>
        <w:t xml:space="preserve"> -filename c:\Student\Labs\</w:t>
      </w:r>
      <w:sdt>
        <w:sdtPr>
          <w:alias w:val="Lab Number"/>
          <w:tag w:val="Lab Number"/>
          <w:id w:val="1418263"/>
          <w:placeholder>
            <w:docPart w:val="DefaultPlaceholder_22675703"/>
          </w:placeholder>
          <w:dataBinding w:xpath="/root[1]/labNumber[1]" w:storeItemID="{0306C5F9-4602-431E-9CA8-DC31EFB1E840}"/>
          <w:text/>
        </w:sdtPr>
        <w:sdtEndPr/>
        <w:sdtContent>
          <w:r w:rsidR="000B0993">
            <w:t>06</w:t>
          </w:r>
        </w:sdtContent>
      </w:sdt>
      <w:r>
        <w:t>_FieldTypesControls\Lab\wsp\Debug\Lab</w:t>
      </w:r>
      <w:sdt>
        <w:sdtPr>
          <w:alias w:val="Lab Number Short"/>
          <w:tag w:val="Lab Number Short"/>
          <w:id w:val="1418274"/>
          <w:placeholder>
            <w:docPart w:val="DefaultPlaceholder_22675703"/>
          </w:placeholder>
          <w:dataBinding w:xpath="/root[1]/labNumberShort[1]" w:storeItemID="{0306C5F9-4602-431E-9CA8-DC31EFB1E840}"/>
          <w:text/>
        </w:sdtPr>
        <w:sdtEndPr/>
        <w:sdtContent>
          <w:r w:rsidR="00967C3A">
            <w:t>7</w:t>
          </w:r>
        </w:sdtContent>
      </w:sdt>
      <w:r>
        <w:t>.wsp</w:t>
      </w:r>
    </w:p>
    <w:p w14:paraId="5CC865DE" w14:textId="77777777" w:rsidR="00F00039" w:rsidRDefault="001F74EE" w:rsidP="00F00039">
      <w:pPr>
        <w:pStyle w:val="NumberedBullet"/>
      </w:pPr>
      <w:r>
        <w:t xml:space="preserve">Launch Central Administration by selecting </w:t>
      </w:r>
      <w:r w:rsidRPr="00F00039">
        <w:rPr>
          <w:b/>
        </w:rPr>
        <w:t>Start » All Programs » Microsoft Office Server » SharePoint 3.0 Central Administration</w:t>
      </w:r>
      <w:r>
        <w:t>.</w:t>
      </w:r>
    </w:p>
    <w:p w14:paraId="0EF8DC01" w14:textId="77777777" w:rsidR="00F00039" w:rsidRDefault="001F74EE" w:rsidP="00F00039">
      <w:pPr>
        <w:pStyle w:val="NumberedBullet"/>
      </w:pPr>
      <w:r>
        <w:t xml:space="preserve">From the </w:t>
      </w:r>
      <w:r w:rsidRPr="00F00039">
        <w:rPr>
          <w:b/>
        </w:rPr>
        <w:t>Central Administration</w:t>
      </w:r>
      <w:r>
        <w:t xml:space="preserve"> site, select the </w:t>
      </w:r>
      <w:r w:rsidRPr="00F00039">
        <w:rPr>
          <w:b/>
        </w:rPr>
        <w:t>Operations</w:t>
      </w:r>
      <w:r>
        <w:t xml:space="preserve"> tab and then select </w:t>
      </w:r>
      <w:r w:rsidRPr="00F00039">
        <w:rPr>
          <w:b/>
        </w:rPr>
        <w:t>Solution management</w:t>
      </w:r>
      <w:r>
        <w:t xml:space="preserve"> under the </w:t>
      </w:r>
      <w:r w:rsidRPr="00F00039">
        <w:rPr>
          <w:b/>
        </w:rPr>
        <w:t>Global Configuration</w:t>
      </w:r>
      <w:r>
        <w:t xml:space="preserve"> section.</w:t>
      </w:r>
    </w:p>
    <w:p w14:paraId="7C1CCA7B" w14:textId="77777777" w:rsidR="00F00039" w:rsidRDefault="001F74EE" w:rsidP="00F00039">
      <w:pPr>
        <w:pStyle w:val="NumberedBullet"/>
      </w:pPr>
      <w:r>
        <w:t xml:space="preserve">On the </w:t>
      </w:r>
      <w:r w:rsidRPr="00F00039">
        <w:rPr>
          <w:b/>
        </w:rPr>
        <w:t>Solution Management</w:t>
      </w:r>
      <w:r>
        <w:t xml:space="preserve"> page, click the link on </w:t>
      </w:r>
      <w:r w:rsidRPr="00F00039">
        <w:rPr>
          <w:b/>
        </w:rPr>
        <w:t>lab</w:t>
      </w:r>
      <w:sdt>
        <w:sdtPr>
          <w:rPr>
            <w:b/>
          </w:rPr>
          <w:alias w:val="Lab Number Short"/>
          <w:tag w:val="Lab Number Short"/>
          <w:id w:val="1418275"/>
          <w:placeholder>
            <w:docPart w:val="DefaultPlaceholder_22675703"/>
          </w:placeholder>
          <w:dataBinding w:xpath="/root[1]/labNumberShort[1]" w:storeItemID="{0306C5F9-4602-431E-9CA8-DC31EFB1E840}"/>
          <w:text/>
        </w:sdtPr>
        <w:sdtEndPr/>
        <w:sdtContent>
          <w:r w:rsidR="00967C3A">
            <w:rPr>
              <w:b/>
            </w:rPr>
            <w:t>7</w:t>
          </w:r>
        </w:sdtContent>
      </w:sdt>
      <w:r w:rsidRPr="00F00039">
        <w:rPr>
          <w:b/>
        </w:rPr>
        <w:t>.wsp</w:t>
      </w:r>
      <w:r>
        <w:t>.</w:t>
      </w:r>
    </w:p>
    <w:p w14:paraId="7790D2C2" w14:textId="77777777" w:rsidR="00F00039" w:rsidRDefault="001F74EE" w:rsidP="00F00039">
      <w:pPr>
        <w:pStyle w:val="NumberedBullet"/>
      </w:pPr>
      <w:r>
        <w:t xml:space="preserve">On the </w:t>
      </w:r>
      <w:r w:rsidRPr="00F00039">
        <w:rPr>
          <w:b/>
        </w:rPr>
        <w:t>Solution Properties</w:t>
      </w:r>
      <w:r>
        <w:t xml:space="preserve"> page, select </w:t>
      </w:r>
      <w:r w:rsidRPr="00F00039">
        <w:rPr>
          <w:b/>
        </w:rPr>
        <w:t>Deploy Solution</w:t>
      </w:r>
      <w:r>
        <w:t>.</w:t>
      </w:r>
    </w:p>
    <w:p w14:paraId="09F242E8" w14:textId="77777777" w:rsidR="001F74EE" w:rsidRDefault="001F74EE" w:rsidP="001F74EE">
      <w:pPr>
        <w:pStyle w:val="NumberedBullet"/>
      </w:pPr>
      <w:r>
        <w:t xml:space="preserve">On the </w:t>
      </w:r>
      <w:r w:rsidRPr="00F00039">
        <w:rPr>
          <w:b/>
        </w:rPr>
        <w:t>Deploy Solution</w:t>
      </w:r>
      <w:r>
        <w:t xml:space="preserve"> page, specify </w:t>
      </w:r>
      <w:proofErr w:type="gramStart"/>
      <w:r w:rsidRPr="00F00039">
        <w:rPr>
          <w:b/>
        </w:rPr>
        <w:t>Now</w:t>
      </w:r>
      <w:proofErr w:type="gramEnd"/>
      <w:r>
        <w:t xml:space="preserve"> in the </w:t>
      </w:r>
      <w:r w:rsidRPr="00F00039">
        <w:rPr>
          <w:b/>
        </w:rPr>
        <w:t>Deploy When?</w:t>
      </w:r>
      <w:r>
        <w:t xml:space="preserve"> </w:t>
      </w:r>
      <w:proofErr w:type="gramStart"/>
      <w:r>
        <w:t>section</w:t>
      </w:r>
      <w:proofErr w:type="gramEnd"/>
      <w:r>
        <w:t xml:space="preserve"> and click </w:t>
      </w:r>
      <w:r w:rsidRPr="00F00039">
        <w:rPr>
          <w:b/>
        </w:rPr>
        <w:t>OK</w:t>
      </w:r>
      <w:r>
        <w:t>.</w:t>
      </w:r>
    </w:p>
    <w:p w14:paraId="2DFD7D72" w14:textId="77777777" w:rsidR="002C3D1C" w:rsidRDefault="001F74EE" w:rsidP="002C3D1C">
      <w:pPr>
        <w:pStyle w:val="NumberedBullet"/>
        <w:numPr>
          <w:ilvl w:val="0"/>
          <w:numId w:val="0"/>
        </w:numPr>
        <w:ind w:left="720"/>
      </w:pPr>
      <w:r>
        <w:lastRenderedPageBreak/>
        <w:t xml:space="preserve">With the solution deployed, you now need to use the field type &amp; control. To do this, you will add the field to an existing content type and page layout. Specifically, you'll add it to the page layout created by the utility you used in </w:t>
      </w:r>
      <w:r w:rsidR="002C3D1C">
        <w:t>a previous lab.</w:t>
      </w:r>
    </w:p>
    <w:p w14:paraId="70C25CF9" w14:textId="77777777" w:rsidR="00A8025D" w:rsidRDefault="001F74EE" w:rsidP="00A8025D">
      <w:pPr>
        <w:pStyle w:val="NumberedBullet"/>
      </w:pPr>
      <w:r>
        <w:t xml:space="preserve">Browse </w:t>
      </w:r>
      <w:r w:rsidRPr="00A8025D">
        <w:t>to</w:t>
      </w:r>
      <w:r>
        <w:t xml:space="preserve"> the </w:t>
      </w:r>
      <w:r w:rsidRPr="00A8025D">
        <w:rPr>
          <w:b/>
        </w:rPr>
        <w:t>http://wcm.litwareinc.com/</w:t>
      </w:r>
      <w:r>
        <w:t xml:space="preserve"> site and select </w:t>
      </w:r>
      <w:r w:rsidRPr="00A8025D">
        <w:rPr>
          <w:b/>
        </w:rPr>
        <w:t>Site Actions » Site Settings » Modify All Site Settings</w:t>
      </w:r>
      <w:r>
        <w:t>.</w:t>
      </w:r>
    </w:p>
    <w:p w14:paraId="6B759F23" w14:textId="77777777" w:rsidR="00A8025D" w:rsidRDefault="001F74EE" w:rsidP="00A8025D">
      <w:pPr>
        <w:pStyle w:val="NumberedBullet"/>
      </w:pPr>
      <w:r>
        <w:t xml:space="preserve">Select </w:t>
      </w:r>
      <w:r w:rsidRPr="00A8025D">
        <w:rPr>
          <w:b/>
        </w:rPr>
        <w:t>Site content types</w:t>
      </w:r>
      <w:r>
        <w:t xml:space="preserve"> from the </w:t>
      </w:r>
      <w:r w:rsidRPr="00A8025D">
        <w:rPr>
          <w:b/>
        </w:rPr>
        <w:t>Galleries</w:t>
      </w:r>
      <w:r>
        <w:t xml:space="preserve"> section.</w:t>
      </w:r>
    </w:p>
    <w:p w14:paraId="1A66E419" w14:textId="77777777" w:rsidR="001F74EE" w:rsidRDefault="001F74EE" w:rsidP="001F74EE">
      <w:pPr>
        <w:pStyle w:val="NumberedBullet"/>
      </w:pPr>
      <w:r>
        <w:t xml:space="preserve">On the </w:t>
      </w:r>
      <w:r w:rsidRPr="00A8025D">
        <w:rPr>
          <w:b/>
        </w:rPr>
        <w:t>Site Content Type Gallery</w:t>
      </w:r>
      <w:r>
        <w:t xml:space="preserve"> page, scroll to the bottom and select </w:t>
      </w:r>
      <w:r w:rsidRPr="00A8025D">
        <w:rPr>
          <w:b/>
        </w:rPr>
        <w:t>Widget Product Page</w:t>
      </w:r>
      <w:r>
        <w:t xml:space="preserve"> under the </w:t>
      </w:r>
      <w:r w:rsidRPr="00A8025D">
        <w:rPr>
          <w:b/>
        </w:rPr>
        <w:t>Widget Content Builder</w:t>
      </w:r>
      <w:r>
        <w:t xml:space="preserve"> group.</w:t>
      </w:r>
    </w:p>
    <w:p w14:paraId="78495996" w14:textId="77777777" w:rsidR="00A8025D" w:rsidRDefault="001F74EE" w:rsidP="00A8025D">
      <w:pPr>
        <w:pStyle w:val="NumberedBullet"/>
        <w:numPr>
          <w:ilvl w:val="0"/>
          <w:numId w:val="0"/>
        </w:numPr>
        <w:ind w:left="720"/>
      </w:pPr>
      <w:r w:rsidRPr="00A8025D">
        <w:rPr>
          <w:i/>
        </w:rPr>
        <w:t xml:space="preserve">Note: </w:t>
      </w:r>
      <w:r w:rsidR="00B03E81">
        <w:rPr>
          <w:i/>
        </w:rPr>
        <w:t>T</w:t>
      </w:r>
      <w:r w:rsidRPr="00A8025D">
        <w:rPr>
          <w:i/>
        </w:rPr>
        <w:t xml:space="preserve">he </w:t>
      </w:r>
      <w:r w:rsidRPr="00A8025D">
        <w:rPr>
          <w:b/>
          <w:i/>
        </w:rPr>
        <w:t>Widget Content Builder</w:t>
      </w:r>
      <w:r w:rsidRPr="00A8025D">
        <w:rPr>
          <w:i/>
        </w:rPr>
        <w:t xml:space="preserve"> </w:t>
      </w:r>
      <w:r w:rsidR="00B03E81">
        <w:rPr>
          <w:i/>
        </w:rPr>
        <w:t xml:space="preserve">is included in the </w:t>
      </w:r>
      <w:r w:rsidR="00B03E81" w:rsidRPr="00B03E81">
        <w:rPr>
          <w:rStyle w:val="CodeInline"/>
        </w:rPr>
        <w:t>Student\Resources\Sample Data\</w:t>
      </w:r>
      <w:proofErr w:type="spellStart"/>
      <w:r w:rsidR="00B03E81" w:rsidRPr="00B03E81">
        <w:rPr>
          <w:rStyle w:val="CodeInline"/>
        </w:rPr>
        <w:t>WidgetContentBuilder</w:t>
      </w:r>
      <w:proofErr w:type="spellEnd"/>
      <w:r w:rsidRPr="00A8025D">
        <w:rPr>
          <w:i/>
        </w:rPr>
        <w:t xml:space="preserve"> </w:t>
      </w:r>
      <w:r w:rsidR="00B03E81">
        <w:rPr>
          <w:i/>
        </w:rPr>
        <w:t xml:space="preserve">folder. You can run that Feature (it is a hidden Feature so activation must be done via STSADM.EXE, or just run the batch file) or </w:t>
      </w:r>
      <w:r w:rsidRPr="00A8025D">
        <w:rPr>
          <w:i/>
        </w:rPr>
        <w:t xml:space="preserve">you can use the </w:t>
      </w:r>
      <w:r w:rsidRPr="00A8025D">
        <w:rPr>
          <w:b/>
          <w:i/>
        </w:rPr>
        <w:t>Article Page</w:t>
      </w:r>
      <w:r w:rsidRPr="00A8025D">
        <w:rPr>
          <w:i/>
        </w:rPr>
        <w:t xml:space="preserve"> content type in the </w:t>
      </w:r>
      <w:r w:rsidRPr="00A8025D">
        <w:rPr>
          <w:b/>
          <w:i/>
        </w:rPr>
        <w:t xml:space="preserve">Page Layout Content Types </w:t>
      </w:r>
      <w:r w:rsidRPr="00A8025D">
        <w:rPr>
          <w:i/>
        </w:rPr>
        <w:t>group</w:t>
      </w:r>
      <w:r>
        <w:t>.</w:t>
      </w:r>
    </w:p>
    <w:p w14:paraId="30FECCC6" w14:textId="77777777" w:rsidR="00A8025D" w:rsidRDefault="001F74EE" w:rsidP="00A8025D">
      <w:pPr>
        <w:pStyle w:val="NumberedBullet"/>
      </w:pPr>
      <w:r>
        <w:t xml:space="preserve">On the </w:t>
      </w:r>
      <w:r w:rsidRPr="00A8025D">
        <w:rPr>
          <w:b/>
        </w:rPr>
        <w:t>Site Content Type: Widget Product Page</w:t>
      </w:r>
      <w:r>
        <w:t xml:space="preserve"> </w:t>
      </w:r>
      <w:proofErr w:type="spellStart"/>
      <w:r>
        <w:t>page</w:t>
      </w:r>
      <w:proofErr w:type="spellEnd"/>
      <w:r>
        <w:t xml:space="preserve">, scroll to the bottom and select </w:t>
      </w:r>
      <w:r w:rsidRPr="00A8025D">
        <w:rPr>
          <w:b/>
        </w:rPr>
        <w:t>Add from new site column</w:t>
      </w:r>
      <w:r>
        <w:t>.</w:t>
      </w:r>
    </w:p>
    <w:p w14:paraId="3A029661" w14:textId="77777777" w:rsidR="00A8025D" w:rsidRDefault="001F74EE" w:rsidP="00A8025D">
      <w:pPr>
        <w:pStyle w:val="NumberedBullet"/>
      </w:pPr>
      <w:r>
        <w:t xml:space="preserve">Use the following information to create a new site column and click </w:t>
      </w:r>
      <w:r w:rsidRPr="00A8025D">
        <w:rPr>
          <w:b/>
        </w:rPr>
        <w:t>OK</w:t>
      </w:r>
      <w:r>
        <w:t>:</w:t>
      </w:r>
    </w:p>
    <w:p w14:paraId="104FE7E6" w14:textId="77777777" w:rsidR="00A8025D" w:rsidRDefault="001F74EE" w:rsidP="00A8025D">
      <w:pPr>
        <w:pStyle w:val="Bullet"/>
      </w:pPr>
      <w:r w:rsidRPr="00A8025D">
        <w:rPr>
          <w:b/>
        </w:rPr>
        <w:t>Column name:</w:t>
      </w:r>
      <w:r>
        <w:t xml:space="preserve"> </w:t>
      </w:r>
      <w:proofErr w:type="spellStart"/>
      <w:r>
        <w:t>ResourceWithIcon</w:t>
      </w:r>
      <w:proofErr w:type="spellEnd"/>
    </w:p>
    <w:p w14:paraId="6480222B" w14:textId="77777777" w:rsidR="00A8025D" w:rsidRDefault="001F74EE" w:rsidP="00A8025D">
      <w:pPr>
        <w:pStyle w:val="Bullet"/>
      </w:pPr>
      <w:r w:rsidRPr="00A8025D">
        <w:rPr>
          <w:b/>
        </w:rPr>
        <w:t>The type of information in this column is:</w:t>
      </w:r>
      <w:r>
        <w:t xml:space="preserve"> Resource with Icon</w:t>
      </w:r>
    </w:p>
    <w:p w14:paraId="22ABADA1" w14:textId="77777777" w:rsidR="00A8025D" w:rsidRDefault="001F74EE" w:rsidP="00A8025D">
      <w:pPr>
        <w:pStyle w:val="Bullet"/>
      </w:pPr>
      <w:r w:rsidRPr="00A8025D">
        <w:rPr>
          <w:b/>
        </w:rPr>
        <w:t>Put this site column into:</w:t>
      </w:r>
      <w:r>
        <w:t xml:space="preserve"> Existing group: Widget Content Builder</w:t>
      </w:r>
    </w:p>
    <w:p w14:paraId="2F30C372" w14:textId="77777777" w:rsidR="00A8025D" w:rsidRDefault="001F74EE" w:rsidP="00A8025D">
      <w:pPr>
        <w:pStyle w:val="NumberedBullet"/>
      </w:pPr>
      <w:r>
        <w:t xml:space="preserve">With the content type updated, now you need to update an associated page layout. Check out and open the page layout </w:t>
      </w:r>
      <w:r w:rsidRPr="00A8025D">
        <w:rPr>
          <w:b/>
        </w:rPr>
        <w:t>ProductPageLeft.aspx</w:t>
      </w:r>
      <w:r>
        <w:t xml:space="preserve"> </w:t>
      </w:r>
      <w:r w:rsidR="00B03E81">
        <w:t xml:space="preserve">(or whichever page layout matches the selected content type) </w:t>
      </w:r>
      <w:r>
        <w:t xml:space="preserve">in </w:t>
      </w:r>
      <w:r w:rsidRPr="00A8025D">
        <w:rPr>
          <w:b/>
        </w:rPr>
        <w:t>SharePoint Designer</w:t>
      </w:r>
      <w:r>
        <w:t xml:space="preserve"> and switch to the </w:t>
      </w:r>
      <w:r w:rsidRPr="00A8025D">
        <w:rPr>
          <w:b/>
        </w:rPr>
        <w:t>Code</w:t>
      </w:r>
      <w:r>
        <w:t xml:space="preserve"> view.</w:t>
      </w:r>
    </w:p>
    <w:p w14:paraId="7CC6AA9A" w14:textId="77777777" w:rsidR="001F74EE" w:rsidRDefault="001F74EE" w:rsidP="00A8025D">
      <w:pPr>
        <w:pStyle w:val="NumberedBullet"/>
      </w:pPr>
      <w:r>
        <w:t xml:space="preserve">Scroll down to the </w:t>
      </w:r>
      <w:r w:rsidRPr="00A8025D">
        <w:rPr>
          <w:b/>
        </w:rPr>
        <w:t>&lt;</w:t>
      </w:r>
      <w:proofErr w:type="spellStart"/>
      <w:r w:rsidRPr="00A8025D">
        <w:rPr>
          <w:b/>
        </w:rPr>
        <w:t>PublishingWebControls</w:t>
      </w:r>
      <w:proofErr w:type="gramStart"/>
      <w:r w:rsidRPr="00A8025D">
        <w:rPr>
          <w:b/>
        </w:rPr>
        <w:t>:RichHtmlField</w:t>
      </w:r>
      <w:proofErr w:type="spellEnd"/>
      <w:proofErr w:type="gramEnd"/>
      <w:r w:rsidRPr="00A8025D">
        <w:rPr>
          <w:b/>
        </w:rPr>
        <w:t>&gt;</w:t>
      </w:r>
      <w:r>
        <w:t xml:space="preserve"> field control used for the </w:t>
      </w:r>
      <w:proofErr w:type="spellStart"/>
      <w:r w:rsidRPr="00A8025D">
        <w:rPr>
          <w:b/>
        </w:rPr>
        <w:t>ProductDescription</w:t>
      </w:r>
      <w:proofErr w:type="spellEnd"/>
      <w:r>
        <w:t xml:space="preserve"> field is used (~ line 45). After the closing </w:t>
      </w:r>
      <w:r w:rsidRPr="00A8025D">
        <w:rPr>
          <w:b/>
        </w:rPr>
        <w:t>&lt;div&gt;</w:t>
      </w:r>
      <w:r>
        <w:t xml:space="preserve"> add another opening &amp; closing </w:t>
      </w:r>
      <w:r w:rsidRPr="00A8025D">
        <w:rPr>
          <w:b/>
        </w:rPr>
        <w:t>&lt;div&gt;</w:t>
      </w:r>
      <w:r>
        <w:t>, like the following image shows:</w:t>
      </w:r>
    </w:p>
    <w:p w14:paraId="6C8BCD01" w14:textId="77777777" w:rsidR="001F74EE" w:rsidRPr="00A8025D" w:rsidRDefault="00A8025D" w:rsidP="00A8025D">
      <w:pPr>
        <w:pStyle w:val="Figure"/>
        <w:rPr>
          <w:b/>
        </w:rPr>
      </w:pPr>
      <w:r>
        <w:drawing>
          <wp:inline distT="0" distB="0" distL="0" distR="0" wp14:editId="08ABBD8F">
            <wp:extent cx="5619750" cy="1228725"/>
            <wp:effectExtent l="19050" t="0" r="0" b="0"/>
            <wp:docPr id="53" name="Picture 53" descr="C:\Development\Writing\Courses\WCM401\trunk\Student Download\Labs\08_FieldTypesControls\Figures\Page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Development\Writing\Courses\WCM401\trunk\Student Download\Labs\08_FieldTypesControls\Figures\PageLayout.jpg"/>
                    <pic:cNvPicPr>
                      <a:picLocks noChangeAspect="1" noChangeArrowheads="1"/>
                    </pic:cNvPicPr>
                  </pic:nvPicPr>
                  <pic:blipFill>
                    <a:blip r:embed="rId16" cstate="print">
                      <a:grayscl/>
                    </a:blip>
                    <a:srcRect/>
                    <a:stretch>
                      <a:fillRect/>
                    </a:stretch>
                  </pic:blipFill>
                  <pic:spPr bwMode="auto">
                    <a:xfrm>
                      <a:off x="0" y="0"/>
                      <a:ext cx="5619750" cy="1228725"/>
                    </a:xfrm>
                    <a:prstGeom prst="rect">
                      <a:avLst/>
                    </a:prstGeom>
                    <a:noFill/>
                    <a:ln w="9525">
                      <a:noFill/>
                      <a:miter lim="800000"/>
                      <a:headEnd/>
                      <a:tailEnd/>
                    </a:ln>
                  </pic:spPr>
                </pic:pic>
              </a:graphicData>
            </a:graphic>
          </wp:inline>
        </w:drawing>
      </w:r>
    </w:p>
    <w:p w14:paraId="4A449154" w14:textId="77777777" w:rsidR="001F74EE" w:rsidRDefault="001F74EE" w:rsidP="00A8025D">
      <w:pPr>
        <w:pStyle w:val="NumberedBullet"/>
      </w:pPr>
      <w:r>
        <w:t xml:space="preserve">Switch back to </w:t>
      </w:r>
      <w:r w:rsidRPr="00A8025D">
        <w:rPr>
          <w:b/>
        </w:rPr>
        <w:t>Design</w:t>
      </w:r>
      <w:r>
        <w:t xml:space="preserve"> view. Grab the </w:t>
      </w:r>
      <w:proofErr w:type="spellStart"/>
      <w:r w:rsidRPr="00A8025D">
        <w:rPr>
          <w:b/>
        </w:rPr>
        <w:t>ResourceWithIcon</w:t>
      </w:r>
      <w:proofErr w:type="spellEnd"/>
      <w:r>
        <w:t xml:space="preserve"> field from the content type and drop it into the </w:t>
      </w:r>
      <w:r w:rsidRPr="00A8025D">
        <w:rPr>
          <w:b/>
        </w:rPr>
        <w:t>&lt;div&gt;</w:t>
      </w:r>
      <w:r>
        <w:t xml:space="preserve"> you just created as shown in the following image (ignore the error message):</w:t>
      </w:r>
    </w:p>
    <w:p w14:paraId="438827FF" w14:textId="77777777" w:rsidR="001F74EE" w:rsidRDefault="00A8025D" w:rsidP="00A8025D">
      <w:pPr>
        <w:pStyle w:val="Figure"/>
      </w:pPr>
      <w:r>
        <w:lastRenderedPageBreak/>
        <w:drawing>
          <wp:inline distT="0" distB="0" distL="0" distR="0" wp14:editId="3F93CEEC">
            <wp:extent cx="5120640" cy="2485457"/>
            <wp:effectExtent l="19050" t="0" r="3810" b="0"/>
            <wp:docPr id="56" name="Picture 56" descr="C:\Development\Writing\Courses\WCM401\trunk\Student Download\Labs\08_FieldTypesControls\Figures\PageLayo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Development\Writing\Courses\WCM401\trunk\Student Download\Labs\08_FieldTypesControls\Figures\PageLayout2.jpg"/>
                    <pic:cNvPicPr>
                      <a:picLocks noChangeAspect="1" noChangeArrowheads="1"/>
                    </pic:cNvPicPr>
                  </pic:nvPicPr>
                  <pic:blipFill>
                    <a:blip r:embed="rId17" cstate="print">
                      <a:grayscl/>
                    </a:blip>
                    <a:srcRect/>
                    <a:stretch>
                      <a:fillRect/>
                    </a:stretch>
                  </pic:blipFill>
                  <pic:spPr bwMode="auto">
                    <a:xfrm>
                      <a:off x="0" y="0"/>
                      <a:ext cx="5120640" cy="2485457"/>
                    </a:xfrm>
                    <a:prstGeom prst="rect">
                      <a:avLst/>
                    </a:prstGeom>
                    <a:noFill/>
                    <a:ln w="9525">
                      <a:noFill/>
                      <a:miter lim="800000"/>
                      <a:headEnd/>
                      <a:tailEnd/>
                    </a:ln>
                  </pic:spPr>
                </pic:pic>
              </a:graphicData>
            </a:graphic>
          </wp:inline>
        </w:drawing>
      </w:r>
    </w:p>
    <w:p w14:paraId="59732B5D" w14:textId="77777777" w:rsidR="00A8025D" w:rsidRDefault="001F74EE" w:rsidP="00A8025D">
      <w:pPr>
        <w:pStyle w:val="NumberedBullet"/>
      </w:pPr>
      <w:r>
        <w:t xml:space="preserve">Save your changes, go back to your browser and navigate to one of the Widget product pages such as </w:t>
      </w:r>
      <w:r w:rsidRPr="00A8025D">
        <w:rPr>
          <w:b/>
        </w:rPr>
        <w:t>http://wcm.litwareinc.com/Widgets/Pages/WidgetProduct0.aspx</w:t>
      </w:r>
      <w:r>
        <w:t xml:space="preserve">. Select </w:t>
      </w:r>
      <w:r w:rsidRPr="00A8025D">
        <w:rPr>
          <w:b/>
        </w:rPr>
        <w:t>Site Actions » Edit Page</w:t>
      </w:r>
      <w:r>
        <w:t>.</w:t>
      </w:r>
    </w:p>
    <w:p w14:paraId="325384CC" w14:textId="77777777" w:rsidR="001F74EE" w:rsidRDefault="001F74EE" w:rsidP="00A8025D">
      <w:pPr>
        <w:pStyle w:val="NumberedBullet"/>
      </w:pPr>
      <w:r>
        <w:t>Scroll down and you should see the new field control, as shown in the following image:</w:t>
      </w:r>
    </w:p>
    <w:p w14:paraId="491A632C" w14:textId="77777777" w:rsidR="001F74EE" w:rsidRDefault="00A8025D" w:rsidP="00A8025D">
      <w:pPr>
        <w:pStyle w:val="Figure"/>
      </w:pPr>
      <w:r>
        <w:drawing>
          <wp:inline distT="0" distB="0" distL="0" distR="0" wp14:editId="24760183">
            <wp:extent cx="5120640" cy="2553582"/>
            <wp:effectExtent l="19050" t="0" r="3810" b="0"/>
            <wp:docPr id="59" name="Picture 59" descr="C:\Development\Writing\Courses\WCM401\trunk\Student Download\Labs\08_FieldTypesControls\Figures\FieldContro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Development\Writing\Courses\WCM401\trunk\Student Download\Labs\08_FieldTypesControls\Figures\FieldControl1.jpg"/>
                    <pic:cNvPicPr>
                      <a:picLocks noChangeAspect="1" noChangeArrowheads="1"/>
                    </pic:cNvPicPr>
                  </pic:nvPicPr>
                  <pic:blipFill>
                    <a:blip r:embed="rId18" cstate="print">
                      <a:grayscl/>
                    </a:blip>
                    <a:srcRect/>
                    <a:stretch>
                      <a:fillRect/>
                    </a:stretch>
                  </pic:blipFill>
                  <pic:spPr bwMode="auto">
                    <a:xfrm>
                      <a:off x="0" y="0"/>
                      <a:ext cx="5120640" cy="2553582"/>
                    </a:xfrm>
                    <a:prstGeom prst="rect">
                      <a:avLst/>
                    </a:prstGeom>
                    <a:noFill/>
                    <a:ln w="9525">
                      <a:noFill/>
                      <a:miter lim="800000"/>
                      <a:headEnd/>
                      <a:tailEnd/>
                    </a:ln>
                  </pic:spPr>
                </pic:pic>
              </a:graphicData>
            </a:graphic>
          </wp:inline>
        </w:drawing>
      </w:r>
    </w:p>
    <w:p w14:paraId="145B5964" w14:textId="77777777" w:rsidR="001F74EE" w:rsidRDefault="001F74EE" w:rsidP="00A8025D">
      <w:pPr>
        <w:pStyle w:val="NumberedBullet"/>
      </w:pPr>
      <w:r>
        <w:t xml:space="preserve">Enter some information into the field control and then select </w:t>
      </w:r>
      <w:r w:rsidRPr="00AD0650">
        <w:rPr>
          <w:b/>
        </w:rPr>
        <w:t>Page » Save and Stop Editing</w:t>
      </w:r>
      <w:r>
        <w:t xml:space="preserve"> to see the display mode of the field control, as shown in the following image:</w:t>
      </w:r>
    </w:p>
    <w:p w14:paraId="0F8112F8" w14:textId="77777777" w:rsidR="001F74EE" w:rsidRDefault="00AD0650" w:rsidP="00AD0650">
      <w:pPr>
        <w:pStyle w:val="Figure"/>
      </w:pPr>
      <w:r>
        <w:drawing>
          <wp:inline distT="0" distB="0" distL="0" distR="0" wp14:editId="5E24C6E5">
            <wp:extent cx="2619375" cy="1057275"/>
            <wp:effectExtent l="19050" t="0" r="9525" b="0"/>
            <wp:docPr id="62" name="Picture 62" descr="C:\Development\Writing\Courses\WCM401\trunk\Student Download\Labs\08_FieldTypesControls\Figures\FieldContro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Development\Writing\Courses\WCM401\trunk\Student Download\Labs\08_FieldTypesControls\Figures\FieldControl2.jpg"/>
                    <pic:cNvPicPr>
                      <a:picLocks noChangeAspect="1" noChangeArrowheads="1"/>
                    </pic:cNvPicPr>
                  </pic:nvPicPr>
                  <pic:blipFill>
                    <a:blip r:embed="rId19" cstate="print">
                      <a:grayscl/>
                    </a:blip>
                    <a:srcRect/>
                    <a:stretch>
                      <a:fillRect/>
                    </a:stretch>
                  </pic:blipFill>
                  <pic:spPr bwMode="auto">
                    <a:xfrm>
                      <a:off x="0" y="0"/>
                      <a:ext cx="2619375" cy="1057275"/>
                    </a:xfrm>
                    <a:prstGeom prst="rect">
                      <a:avLst/>
                    </a:prstGeom>
                    <a:noFill/>
                    <a:ln w="9525">
                      <a:noFill/>
                      <a:miter lim="800000"/>
                      <a:headEnd/>
                      <a:tailEnd/>
                    </a:ln>
                  </pic:spPr>
                </pic:pic>
              </a:graphicData>
            </a:graphic>
          </wp:inline>
        </w:drawing>
      </w:r>
    </w:p>
    <w:p w14:paraId="65C16C10" w14:textId="77777777" w:rsidR="00B44968" w:rsidRPr="00B44968" w:rsidRDefault="001F74EE" w:rsidP="001F74EE">
      <w:r>
        <w:lastRenderedPageBreak/>
        <w:t>In this exercise you created a custom field control and associated it with the custom field type you created in the first exercise.</w:t>
      </w:r>
    </w:p>
    <w:sectPr w:rsidR="00B44968" w:rsidRPr="00B44968" w:rsidSect="00330CC4">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1F061C" w14:textId="77777777" w:rsidR="00370BA5" w:rsidRDefault="00370BA5" w:rsidP="000D7F99">
      <w:pPr>
        <w:spacing w:after="0" w:line="240" w:lineRule="auto"/>
      </w:pPr>
      <w:r>
        <w:separator/>
      </w:r>
    </w:p>
  </w:endnote>
  <w:endnote w:type="continuationSeparator" w:id="0">
    <w:p w14:paraId="43921EAB" w14:textId="77777777" w:rsidR="00370BA5" w:rsidRDefault="00370BA5" w:rsidP="000D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11728" w14:textId="77777777" w:rsidR="00A93DD9" w:rsidRDefault="00A93D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74865" w14:textId="77777777" w:rsidR="00CE7845" w:rsidRDefault="00CE7845" w:rsidP="00CE7845">
    <w:pPr>
      <w:pStyle w:val="Footer"/>
      <w:tabs>
        <w:tab w:val="clear" w:pos="4680"/>
        <w:tab w:val="clear" w:pos="9360"/>
        <w:tab w:val="left" w:pos="1901"/>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3708"/>
    </w:tblGrid>
    <w:tr w:rsidR="00CE7845" w14:paraId="26BE5223" w14:textId="77777777" w:rsidTr="008E4682">
      <w:tc>
        <w:tcPr>
          <w:tcW w:w="5868" w:type="dxa"/>
        </w:tcPr>
        <w:p w14:paraId="25D138C3" w14:textId="77777777" w:rsidR="00CE7845" w:rsidRDefault="00CE7845" w:rsidP="000C509E">
          <w:pPr>
            <w:pStyle w:val="Footer"/>
            <w:tabs>
              <w:tab w:val="clear" w:pos="4680"/>
              <w:tab w:val="clear" w:pos="9360"/>
              <w:tab w:val="left" w:pos="1901"/>
            </w:tabs>
          </w:pPr>
          <w:r w:rsidRPr="000C509E">
            <w:rPr>
              <w:sz w:val="18"/>
            </w:rPr>
            <w:t>© 200</w:t>
          </w:r>
          <w:r w:rsidR="000C509E">
            <w:rPr>
              <w:sz w:val="18"/>
            </w:rPr>
            <w:t>9</w:t>
          </w:r>
          <w:r w:rsidRPr="000C509E">
            <w:rPr>
              <w:sz w:val="18"/>
            </w:rPr>
            <w:t xml:space="preserve"> </w:t>
          </w:r>
          <w:r w:rsidR="00096DB4">
            <w:rPr>
              <w:sz w:val="18"/>
            </w:rPr>
            <w:t>Critical Path Training, LLC</w:t>
          </w:r>
          <w:r w:rsidRPr="000C509E">
            <w:rPr>
              <w:sz w:val="18"/>
            </w:rPr>
            <w:t xml:space="preserve"> </w:t>
          </w:r>
          <w:r w:rsidRPr="000C509E">
            <w:rPr>
              <w:rFonts w:ascii="Cambria Math" w:hAnsi="Cambria Math" w:cs="Cambria Math"/>
              <w:sz w:val="18"/>
            </w:rPr>
            <w:t>‐</w:t>
          </w:r>
          <w:r w:rsidRPr="000C509E">
            <w:rPr>
              <w:rFonts w:cs="Verdana"/>
              <w:sz w:val="18"/>
            </w:rPr>
            <w:t xml:space="preserve"> All Rights Reser</w:t>
          </w:r>
          <w:r w:rsidR="000C509E" w:rsidRPr="000C509E">
            <w:rPr>
              <w:rFonts w:cs="Verdana"/>
              <w:sz w:val="18"/>
            </w:rPr>
            <w:t>ved</w:t>
          </w:r>
        </w:p>
      </w:tc>
      <w:tc>
        <w:tcPr>
          <w:tcW w:w="3708" w:type="dxa"/>
        </w:tcPr>
        <w:p w14:paraId="667B6428" w14:textId="77777777" w:rsidR="00CE7845" w:rsidRDefault="00370BA5" w:rsidP="000C509E">
          <w:pPr>
            <w:pStyle w:val="Footer"/>
            <w:tabs>
              <w:tab w:val="clear" w:pos="4680"/>
              <w:tab w:val="clear" w:pos="9360"/>
              <w:tab w:val="left" w:pos="1901"/>
            </w:tabs>
            <w:jc w:val="right"/>
          </w:pPr>
          <w:sdt>
            <w:sdtPr>
              <w:alias w:val="Lab Number"/>
              <w:tag w:val="Lab Number"/>
              <w:id w:val="4613210"/>
              <w:dataBinding w:xpath="/root[1]/labNumber[1]" w:storeItemID="{0306C5F9-4602-431E-9CA8-DC31EFB1E840}"/>
              <w:text/>
            </w:sdtPr>
            <w:sdtEndPr/>
            <w:sdtContent>
              <w:r w:rsidR="000B0993">
                <w:t>06</w:t>
              </w:r>
            </w:sdtContent>
          </w:sdt>
          <w:r w:rsidR="000C509E">
            <w:t>-</w:t>
          </w:r>
          <w:r>
            <w:fldChar w:fldCharType="begin"/>
          </w:r>
          <w:r>
            <w:instrText xml:space="preserve"> PAGE   \* MERGEFORMAT </w:instrText>
          </w:r>
          <w:r>
            <w:fldChar w:fldCharType="separate"/>
          </w:r>
          <w:r w:rsidR="00CE36C5">
            <w:rPr>
              <w:noProof/>
            </w:rPr>
            <w:t>2</w:t>
          </w:r>
          <w:r>
            <w:rPr>
              <w:noProof/>
            </w:rPr>
            <w:fldChar w:fldCharType="end"/>
          </w:r>
        </w:p>
      </w:tc>
    </w:tr>
  </w:tbl>
  <w:p w14:paraId="6E61C900" w14:textId="77777777" w:rsidR="00CE7845" w:rsidRDefault="00CE7845" w:rsidP="00CE7845">
    <w:pPr>
      <w:pStyle w:val="Footer"/>
      <w:tabs>
        <w:tab w:val="clear" w:pos="4680"/>
        <w:tab w:val="clear" w:pos="9360"/>
        <w:tab w:val="left" w:pos="190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3708"/>
    </w:tblGrid>
    <w:tr w:rsidR="008E4682" w14:paraId="6B3B4AAE" w14:textId="77777777" w:rsidTr="008E4682">
      <w:tc>
        <w:tcPr>
          <w:tcW w:w="5868" w:type="dxa"/>
        </w:tcPr>
        <w:p w14:paraId="232CEFB1" w14:textId="77777777" w:rsidR="008E4682" w:rsidRDefault="008E4682" w:rsidP="00096DB4">
          <w:pPr>
            <w:pStyle w:val="Footer"/>
            <w:tabs>
              <w:tab w:val="clear" w:pos="4680"/>
              <w:tab w:val="clear" w:pos="9360"/>
              <w:tab w:val="left" w:pos="1901"/>
            </w:tabs>
          </w:pPr>
          <w:r w:rsidRPr="000C509E">
            <w:rPr>
              <w:sz w:val="18"/>
            </w:rPr>
            <w:t>© 200</w:t>
          </w:r>
          <w:r>
            <w:rPr>
              <w:sz w:val="18"/>
            </w:rPr>
            <w:t>9</w:t>
          </w:r>
          <w:r w:rsidRPr="000C509E">
            <w:rPr>
              <w:sz w:val="18"/>
            </w:rPr>
            <w:t xml:space="preserve"> </w:t>
          </w:r>
          <w:r w:rsidR="00096DB4">
            <w:rPr>
              <w:sz w:val="18"/>
            </w:rPr>
            <w:t>Critical Path Training, LLC</w:t>
          </w:r>
          <w:r w:rsidRPr="000C509E">
            <w:rPr>
              <w:sz w:val="18"/>
            </w:rPr>
            <w:t xml:space="preserve"> </w:t>
          </w:r>
          <w:r w:rsidRPr="000C509E">
            <w:rPr>
              <w:rFonts w:ascii="Cambria Math" w:hAnsi="Cambria Math" w:cs="Cambria Math"/>
              <w:sz w:val="18"/>
            </w:rPr>
            <w:t>‐</w:t>
          </w:r>
          <w:r w:rsidRPr="000C509E">
            <w:rPr>
              <w:rFonts w:cs="Verdana"/>
              <w:sz w:val="18"/>
            </w:rPr>
            <w:t xml:space="preserve"> All Rights Reserved</w:t>
          </w:r>
        </w:p>
      </w:tc>
      <w:tc>
        <w:tcPr>
          <w:tcW w:w="3708" w:type="dxa"/>
        </w:tcPr>
        <w:p w14:paraId="0DF42BA6" w14:textId="77777777" w:rsidR="008E4682" w:rsidRDefault="00370BA5" w:rsidP="00D203D1">
          <w:pPr>
            <w:pStyle w:val="Footer"/>
            <w:tabs>
              <w:tab w:val="clear" w:pos="4680"/>
              <w:tab w:val="clear" w:pos="9360"/>
              <w:tab w:val="left" w:pos="1901"/>
            </w:tabs>
            <w:jc w:val="right"/>
          </w:pPr>
          <w:sdt>
            <w:sdtPr>
              <w:alias w:val="Lab Number"/>
              <w:tag w:val="Lab Number"/>
              <w:id w:val="15375927"/>
              <w:dataBinding w:xpath="/root[1]/labNumber[1]" w:storeItemID="{0306C5F9-4602-431E-9CA8-DC31EFB1E840}"/>
              <w:text/>
            </w:sdtPr>
            <w:sdtEndPr/>
            <w:sdtContent>
              <w:r w:rsidR="000B0993">
                <w:t>06</w:t>
              </w:r>
            </w:sdtContent>
          </w:sdt>
          <w:r w:rsidR="008E4682">
            <w:t>-</w:t>
          </w:r>
          <w:r w:rsidR="000843BF">
            <w:fldChar w:fldCharType="begin"/>
          </w:r>
          <w:r w:rsidR="008E4682">
            <w:instrText xml:space="preserve"> PAGE   \* MERGEFORMAT </w:instrText>
          </w:r>
          <w:r w:rsidR="000843BF">
            <w:fldChar w:fldCharType="separate"/>
          </w:r>
          <w:r w:rsidR="00CE36C5">
            <w:rPr>
              <w:noProof/>
            </w:rPr>
            <w:t>1</w:t>
          </w:r>
          <w:r w:rsidR="000843BF">
            <w:fldChar w:fldCharType="end"/>
          </w:r>
        </w:p>
      </w:tc>
    </w:tr>
  </w:tbl>
  <w:p w14:paraId="5CACEB12" w14:textId="77777777" w:rsidR="00330CC4" w:rsidRDefault="00330C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D46CC3" w14:textId="77777777" w:rsidR="00370BA5" w:rsidRDefault="00370BA5" w:rsidP="000D7F99">
      <w:pPr>
        <w:spacing w:after="0" w:line="240" w:lineRule="auto"/>
      </w:pPr>
      <w:r>
        <w:separator/>
      </w:r>
    </w:p>
  </w:footnote>
  <w:footnote w:type="continuationSeparator" w:id="0">
    <w:p w14:paraId="3D1E0727" w14:textId="77777777" w:rsidR="00370BA5" w:rsidRDefault="00370BA5" w:rsidP="000D7F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F4282" w14:textId="77777777" w:rsidR="00A93DD9" w:rsidRDefault="00A93D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728"/>
    </w:tblGrid>
    <w:tr w:rsidR="000D7F99" w14:paraId="5CD2D0C2" w14:textId="77777777" w:rsidTr="00B13560">
      <w:trPr>
        <w:trHeight w:val="260"/>
      </w:trPr>
      <w:tc>
        <w:tcPr>
          <w:tcW w:w="7848" w:type="dxa"/>
        </w:tcPr>
        <w:p w14:paraId="72615129" w14:textId="77777777" w:rsidR="000D7F99" w:rsidRPr="00CE7845" w:rsidRDefault="00CE7845" w:rsidP="000B0993">
          <w:pPr>
            <w:pStyle w:val="Header"/>
            <w:rPr>
              <w:b/>
            </w:rPr>
          </w:pPr>
          <w:r w:rsidRPr="00CE7845">
            <w:rPr>
              <w:b/>
            </w:rPr>
            <w:t>Lab</w:t>
          </w:r>
          <w:r>
            <w:rPr>
              <w:b/>
            </w:rPr>
            <w:t xml:space="preserve"> </w:t>
          </w:r>
          <w:sdt>
            <w:sdtPr>
              <w:rPr>
                <w:b/>
              </w:rPr>
              <w:alias w:val="Lab Number"/>
              <w:tag w:val="Lab Number"/>
              <w:id w:val="4613201"/>
              <w:dataBinding w:xpath="/root[1]/labNumber[1]" w:storeItemID="{0306C5F9-4602-431E-9CA8-DC31EFB1E840}"/>
              <w:text/>
            </w:sdtPr>
            <w:sdtEndPr/>
            <w:sdtContent>
              <w:r w:rsidR="000B0993">
                <w:rPr>
                  <w:b/>
                </w:rPr>
                <w:t>06</w:t>
              </w:r>
            </w:sdtContent>
          </w:sdt>
          <w:r w:rsidRPr="00CE7845">
            <w:rPr>
              <w:b/>
            </w:rPr>
            <w:t xml:space="preserve">: - </w:t>
          </w:r>
          <w:sdt>
            <w:sdtPr>
              <w:rPr>
                <w:b/>
              </w:rPr>
              <w:alias w:val="Lab Title"/>
              <w:tag w:val="Lab Title"/>
              <w:id w:val="4613204"/>
              <w:dataBinding w:xpath="/root/labTitle[1]" w:storeItemID="{0306C5F9-4602-431E-9CA8-DC31EFB1E840}"/>
              <w:text/>
            </w:sdtPr>
            <w:sdtEndPr/>
            <w:sdtContent>
              <w:r w:rsidR="001406D4">
                <w:rPr>
                  <w:b/>
                </w:rPr>
                <w:t>Custom Field Types and Controls</w:t>
              </w:r>
            </w:sdtContent>
          </w:sdt>
        </w:p>
      </w:tc>
      <w:tc>
        <w:tcPr>
          <w:tcW w:w="1728" w:type="dxa"/>
        </w:tcPr>
        <w:p w14:paraId="1A738570" w14:textId="77777777" w:rsidR="000D7F99" w:rsidRPr="00CE7845" w:rsidRDefault="000D7F99" w:rsidP="00A93DD9">
          <w:pPr>
            <w:pStyle w:val="Header"/>
            <w:jc w:val="right"/>
            <w:rPr>
              <w:b/>
            </w:rPr>
          </w:pPr>
          <w:r w:rsidRPr="00CE7845">
            <w:rPr>
              <w:b/>
            </w:rPr>
            <w:t>v</w:t>
          </w:r>
          <w:sdt>
            <w:sdtPr>
              <w:rPr>
                <w:b/>
              </w:rPr>
              <w:alias w:val="Lab Version"/>
              <w:tag w:val="Lab Version"/>
              <w:id w:val="4613207"/>
              <w:dataBinding w:xpath="/root/labVersion[1]" w:storeItemID="{0306C5F9-4602-431E-9CA8-DC31EFB1E840}"/>
              <w:text/>
            </w:sdtPr>
            <w:sdtEndPr/>
            <w:sdtContent>
              <w:r w:rsidR="00CE36C5">
                <w:rPr>
                  <w:b/>
                </w:rPr>
                <w:t>3.0</w:t>
              </w:r>
            </w:sdtContent>
          </w:sdt>
        </w:p>
      </w:tc>
    </w:tr>
  </w:tbl>
  <w:p w14:paraId="1E9F8FB9" w14:textId="77777777" w:rsidR="000D7F99" w:rsidRDefault="000D7F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937BA" w14:textId="77777777" w:rsidR="00330CC4" w:rsidRDefault="00330CC4" w:rsidP="00330CC4">
    <w:pPr>
      <w:pStyle w:val="Header"/>
      <w:jc w:val="right"/>
    </w:pPr>
    <w:proofErr w:type="gramStart"/>
    <w:r w:rsidRPr="00CE7845">
      <w:rPr>
        <w:b/>
      </w:rPr>
      <w:t>v</w:t>
    </w:r>
    <w:proofErr w:type="gramEnd"/>
    <w:sdt>
      <w:sdtPr>
        <w:rPr>
          <w:b/>
        </w:rPr>
        <w:alias w:val="Lab Version"/>
        <w:tag w:val="Lab Version"/>
        <w:id w:val="15244108"/>
        <w:dataBinding w:xpath="/root/labVersion[1]" w:storeItemID="{0306C5F9-4602-431E-9CA8-DC31EFB1E840}"/>
        <w:text/>
      </w:sdtPr>
      <w:sdtEndPr/>
      <w:sdtContent>
        <w:r w:rsidR="00CE36C5">
          <w:rPr>
            <w:b/>
          </w:rPr>
          <w:t>3.0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76AB680"/>
    <w:lvl w:ilvl="0">
      <w:start w:val="1"/>
      <w:numFmt w:val="decimal"/>
      <w:lvlText w:val="%1."/>
      <w:lvlJc w:val="left"/>
      <w:pPr>
        <w:tabs>
          <w:tab w:val="num" w:pos="1800"/>
        </w:tabs>
        <w:ind w:left="1800" w:hanging="360"/>
      </w:pPr>
    </w:lvl>
  </w:abstractNum>
  <w:abstractNum w:abstractNumId="1">
    <w:nsid w:val="FFFFFF7D"/>
    <w:multiLevelType w:val="singleLevel"/>
    <w:tmpl w:val="A4DAACFA"/>
    <w:lvl w:ilvl="0">
      <w:start w:val="1"/>
      <w:numFmt w:val="decimal"/>
      <w:lvlText w:val="%1."/>
      <w:lvlJc w:val="left"/>
      <w:pPr>
        <w:tabs>
          <w:tab w:val="num" w:pos="1440"/>
        </w:tabs>
        <w:ind w:left="1440" w:hanging="360"/>
      </w:pPr>
    </w:lvl>
  </w:abstractNum>
  <w:abstractNum w:abstractNumId="2">
    <w:nsid w:val="FFFFFF7E"/>
    <w:multiLevelType w:val="singleLevel"/>
    <w:tmpl w:val="C1FA308A"/>
    <w:lvl w:ilvl="0">
      <w:start w:val="1"/>
      <w:numFmt w:val="decimal"/>
      <w:lvlText w:val="%1."/>
      <w:lvlJc w:val="left"/>
      <w:pPr>
        <w:tabs>
          <w:tab w:val="num" w:pos="1080"/>
        </w:tabs>
        <w:ind w:left="1080" w:hanging="360"/>
      </w:pPr>
    </w:lvl>
  </w:abstractNum>
  <w:abstractNum w:abstractNumId="3">
    <w:nsid w:val="FFFFFF7F"/>
    <w:multiLevelType w:val="singleLevel"/>
    <w:tmpl w:val="0F547700"/>
    <w:lvl w:ilvl="0">
      <w:start w:val="1"/>
      <w:numFmt w:val="decimal"/>
      <w:lvlText w:val="%1."/>
      <w:lvlJc w:val="left"/>
      <w:pPr>
        <w:tabs>
          <w:tab w:val="num" w:pos="720"/>
        </w:tabs>
        <w:ind w:left="720" w:hanging="360"/>
      </w:pPr>
    </w:lvl>
  </w:abstractNum>
  <w:abstractNum w:abstractNumId="4">
    <w:nsid w:val="FFFFFF80"/>
    <w:multiLevelType w:val="singleLevel"/>
    <w:tmpl w:val="2DBC0C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E84EEA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5C885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1C70A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9F8908E"/>
    <w:lvl w:ilvl="0">
      <w:start w:val="1"/>
      <w:numFmt w:val="decimal"/>
      <w:lvlText w:val="%1."/>
      <w:lvlJc w:val="left"/>
      <w:pPr>
        <w:tabs>
          <w:tab w:val="num" w:pos="360"/>
        </w:tabs>
        <w:ind w:left="360" w:hanging="360"/>
      </w:pPr>
    </w:lvl>
  </w:abstractNum>
  <w:abstractNum w:abstractNumId="9">
    <w:nsid w:val="FFFFFF89"/>
    <w:multiLevelType w:val="singleLevel"/>
    <w:tmpl w:val="A8F2C1D6"/>
    <w:lvl w:ilvl="0">
      <w:start w:val="1"/>
      <w:numFmt w:val="bullet"/>
      <w:lvlText w:val=""/>
      <w:lvlJc w:val="left"/>
      <w:pPr>
        <w:tabs>
          <w:tab w:val="num" w:pos="360"/>
        </w:tabs>
        <w:ind w:left="360" w:hanging="360"/>
      </w:pPr>
      <w:rPr>
        <w:rFonts w:ascii="Symbol" w:hAnsi="Symbol" w:hint="default"/>
      </w:rPr>
    </w:lvl>
  </w:abstractNum>
  <w:abstractNum w:abstractNumId="10">
    <w:nsid w:val="05571561"/>
    <w:multiLevelType w:val="hybridMultilevel"/>
    <w:tmpl w:val="D1D2E93A"/>
    <w:lvl w:ilvl="0" w:tplc="AC2A6E24">
      <w:start w:val="1"/>
      <w:numFmt w:val="decimal"/>
      <w:lvlText w:val="%1."/>
      <w:lvlJc w:val="left"/>
      <w:pPr>
        <w:ind w:left="720" w:hanging="360"/>
      </w:pPr>
    </w:lvl>
    <w:lvl w:ilvl="1" w:tplc="D2F0C626">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FC372E"/>
    <w:multiLevelType w:val="hybridMultilevel"/>
    <w:tmpl w:val="FB8CC328"/>
    <w:lvl w:ilvl="0" w:tplc="AC2A6E24">
      <w:start w:val="1"/>
      <w:numFmt w:val="decimal"/>
      <w:lvlText w:val="%1."/>
      <w:lvlJc w:val="left"/>
      <w:pPr>
        <w:ind w:left="720" w:hanging="360"/>
      </w:pPr>
    </w:lvl>
    <w:lvl w:ilvl="1" w:tplc="6FF6D160">
      <w:start w:val="1"/>
      <w:numFmt w:val="bullet"/>
      <w:pStyle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DE626B"/>
    <w:multiLevelType w:val="hybridMultilevel"/>
    <w:tmpl w:val="E20EB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7F0FBA"/>
    <w:multiLevelType w:val="hybridMultilevel"/>
    <w:tmpl w:val="2E6E89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B15EFB"/>
    <w:multiLevelType w:val="hybridMultilevel"/>
    <w:tmpl w:val="8A0EC41E"/>
    <w:lvl w:ilvl="0" w:tplc="273EFA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C06775"/>
    <w:multiLevelType w:val="hybridMultilevel"/>
    <w:tmpl w:val="7174D34C"/>
    <w:lvl w:ilvl="0" w:tplc="AC2A6E24">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686089"/>
    <w:multiLevelType w:val="hybridMultilevel"/>
    <w:tmpl w:val="C6149710"/>
    <w:lvl w:ilvl="0" w:tplc="AC2A6E24">
      <w:start w:val="1"/>
      <w:numFmt w:val="decimal"/>
      <w:lvlText w:val="%1."/>
      <w:lvlJc w:val="left"/>
      <w:pPr>
        <w:ind w:left="720" w:hanging="360"/>
      </w:pPr>
    </w:lvl>
    <w:lvl w:ilvl="1" w:tplc="D2F0C626">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200A4C"/>
    <w:multiLevelType w:val="hybridMultilevel"/>
    <w:tmpl w:val="B964E180"/>
    <w:lvl w:ilvl="0" w:tplc="0409000F">
      <w:start w:val="1"/>
      <w:numFmt w:val="decimal"/>
      <w:lvlText w:val="%1."/>
      <w:lvlJc w:val="left"/>
      <w:pPr>
        <w:ind w:left="720" w:hanging="360"/>
      </w:pPr>
    </w:lvl>
    <w:lvl w:ilvl="1" w:tplc="87EA95F4">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1B7538"/>
    <w:multiLevelType w:val="hybridMultilevel"/>
    <w:tmpl w:val="60D430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434D1B"/>
    <w:multiLevelType w:val="hybridMultilevel"/>
    <w:tmpl w:val="0C8A75BC"/>
    <w:lvl w:ilvl="0" w:tplc="AC2A6E24">
      <w:start w:val="1"/>
      <w:numFmt w:val="decimal"/>
      <w:pStyle w:val="NumberedBulle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9"/>
  </w:num>
  <w:num w:numId="14">
    <w:abstractNumId w:val="12"/>
  </w:num>
  <w:num w:numId="15">
    <w:abstractNumId w:val="13"/>
  </w:num>
  <w:num w:numId="16">
    <w:abstractNumId w:val="18"/>
  </w:num>
  <w:num w:numId="17">
    <w:abstractNumId w:val="17"/>
  </w:num>
  <w:num w:numId="18">
    <w:abstractNumId w:val="15"/>
  </w:num>
  <w:num w:numId="19">
    <w:abstractNumId w:val="16"/>
  </w:num>
  <w:num w:numId="20">
    <w:abstractNumId w:val="10"/>
  </w:num>
  <w:num w:numId="21">
    <w:abstractNumId w:val="11"/>
  </w:num>
  <w:num w:numId="22">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C7ECD"/>
    <w:rsid w:val="00000606"/>
    <w:rsid w:val="00015801"/>
    <w:rsid w:val="00033726"/>
    <w:rsid w:val="00071CB1"/>
    <w:rsid w:val="000817A3"/>
    <w:rsid w:val="000843BF"/>
    <w:rsid w:val="00096DB4"/>
    <w:rsid w:val="000B0993"/>
    <w:rsid w:val="000C509E"/>
    <w:rsid w:val="000D7F99"/>
    <w:rsid w:val="001334F8"/>
    <w:rsid w:val="001406D4"/>
    <w:rsid w:val="00195728"/>
    <w:rsid w:val="001E5C11"/>
    <w:rsid w:val="001F74EE"/>
    <w:rsid w:val="00202586"/>
    <w:rsid w:val="00206EE3"/>
    <w:rsid w:val="00225D04"/>
    <w:rsid w:val="00226BCE"/>
    <w:rsid w:val="00242C34"/>
    <w:rsid w:val="00262701"/>
    <w:rsid w:val="0026774A"/>
    <w:rsid w:val="002839B3"/>
    <w:rsid w:val="002B32B4"/>
    <w:rsid w:val="002C3D1C"/>
    <w:rsid w:val="002F0EB2"/>
    <w:rsid w:val="00305E42"/>
    <w:rsid w:val="00312F00"/>
    <w:rsid w:val="00330CC4"/>
    <w:rsid w:val="003564DF"/>
    <w:rsid w:val="00370BA5"/>
    <w:rsid w:val="00391EA6"/>
    <w:rsid w:val="003B03EC"/>
    <w:rsid w:val="003D70F3"/>
    <w:rsid w:val="00405586"/>
    <w:rsid w:val="004462DD"/>
    <w:rsid w:val="0047697B"/>
    <w:rsid w:val="004B2ACE"/>
    <w:rsid w:val="004B58B3"/>
    <w:rsid w:val="004D6023"/>
    <w:rsid w:val="00517AFE"/>
    <w:rsid w:val="0056353A"/>
    <w:rsid w:val="00585D0E"/>
    <w:rsid w:val="005C7ECD"/>
    <w:rsid w:val="005D45A4"/>
    <w:rsid w:val="006219BE"/>
    <w:rsid w:val="00623702"/>
    <w:rsid w:val="00631768"/>
    <w:rsid w:val="0069567F"/>
    <w:rsid w:val="006B607F"/>
    <w:rsid w:val="006C2AA5"/>
    <w:rsid w:val="006F2860"/>
    <w:rsid w:val="00702257"/>
    <w:rsid w:val="00796C5C"/>
    <w:rsid w:val="007B0141"/>
    <w:rsid w:val="007B04BC"/>
    <w:rsid w:val="007C59FC"/>
    <w:rsid w:val="007F5D2C"/>
    <w:rsid w:val="00890313"/>
    <w:rsid w:val="008E4128"/>
    <w:rsid w:val="008E4682"/>
    <w:rsid w:val="00926633"/>
    <w:rsid w:val="00927F20"/>
    <w:rsid w:val="009636CF"/>
    <w:rsid w:val="00967C3A"/>
    <w:rsid w:val="00977309"/>
    <w:rsid w:val="009C51E5"/>
    <w:rsid w:val="009F666B"/>
    <w:rsid w:val="00A0452C"/>
    <w:rsid w:val="00A05D96"/>
    <w:rsid w:val="00A63735"/>
    <w:rsid w:val="00A8025D"/>
    <w:rsid w:val="00A93DD9"/>
    <w:rsid w:val="00AA03CD"/>
    <w:rsid w:val="00AA39C6"/>
    <w:rsid w:val="00AB6232"/>
    <w:rsid w:val="00AC0A57"/>
    <w:rsid w:val="00AD0650"/>
    <w:rsid w:val="00B03E81"/>
    <w:rsid w:val="00B13560"/>
    <w:rsid w:val="00B424F9"/>
    <w:rsid w:val="00B44968"/>
    <w:rsid w:val="00B555E3"/>
    <w:rsid w:val="00B80293"/>
    <w:rsid w:val="00BC10EF"/>
    <w:rsid w:val="00CD791A"/>
    <w:rsid w:val="00CE36C5"/>
    <w:rsid w:val="00CE7845"/>
    <w:rsid w:val="00CE79EB"/>
    <w:rsid w:val="00CF12D8"/>
    <w:rsid w:val="00D636DC"/>
    <w:rsid w:val="00D70AB9"/>
    <w:rsid w:val="00E94A2E"/>
    <w:rsid w:val="00EB7C75"/>
    <w:rsid w:val="00EF0D3D"/>
    <w:rsid w:val="00F00039"/>
    <w:rsid w:val="00F00737"/>
    <w:rsid w:val="00F15E4A"/>
    <w:rsid w:val="00F400F8"/>
    <w:rsid w:val="00F97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E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91A"/>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 Title"/>
    <w:next w:val="Normal"/>
    <w:qFormat/>
    <w:rsid w:val="00F00737"/>
    <w:rPr>
      <w:rFonts w:ascii="Verdana" w:eastAsiaTheme="majorEastAsia" w:hAnsi="Verdana" w:cstheme="majorBidi"/>
      <w:b/>
      <w:bCs/>
      <w:color w:val="000000" w:themeColor="text1"/>
      <w:sz w:val="32"/>
      <w:szCs w:val="28"/>
    </w:rPr>
  </w:style>
  <w:style w:type="paragraph" w:customStyle="1" w:styleId="LabExercise">
    <w:name w:val="Lab Exercise"/>
    <w:basedOn w:val="Normal"/>
    <w:next w:val="Normal"/>
    <w:qFormat/>
    <w:rsid w:val="00F00737"/>
    <w:rPr>
      <w:b/>
      <w:sz w:val="24"/>
    </w:rPr>
  </w:style>
  <w:style w:type="paragraph" w:styleId="ListParagraph">
    <w:name w:val="List Paragraph"/>
    <w:basedOn w:val="Normal"/>
    <w:uiPriority w:val="34"/>
    <w:qFormat/>
    <w:rsid w:val="00206EE3"/>
    <w:pPr>
      <w:ind w:left="720"/>
      <w:contextualSpacing/>
    </w:pPr>
  </w:style>
  <w:style w:type="paragraph" w:customStyle="1" w:styleId="CodeAlone">
    <w:name w:val="Code Alone"/>
    <w:basedOn w:val="Normal"/>
    <w:qFormat/>
    <w:rsid w:val="002839B3"/>
    <w:pPr>
      <w:shd w:val="clear" w:color="auto" w:fill="BFBFBF" w:themeFill="background1" w:themeFillShade="BF"/>
      <w:spacing w:after="0" w:line="252" w:lineRule="auto"/>
      <w:ind w:left="576"/>
    </w:pPr>
    <w:rPr>
      <w:rFonts w:ascii="Courier New" w:hAnsi="Courier New"/>
      <w:spacing w:val="-6"/>
      <w:sz w:val="17"/>
    </w:rPr>
  </w:style>
  <w:style w:type="paragraph" w:customStyle="1" w:styleId="CodeAloneLast">
    <w:name w:val="Code Alone Last"/>
    <w:basedOn w:val="CodeAlone"/>
    <w:next w:val="Normal"/>
    <w:qFormat/>
    <w:rsid w:val="002839B3"/>
    <w:pPr>
      <w:spacing w:after="200"/>
    </w:pPr>
  </w:style>
  <w:style w:type="character" w:customStyle="1" w:styleId="InlineHighlight">
    <w:name w:val="Inline Highlight"/>
    <w:basedOn w:val="DefaultParagraphFont"/>
    <w:uiPriority w:val="1"/>
    <w:qFormat/>
    <w:rsid w:val="00F97ED3"/>
    <w:rPr>
      <w:b/>
    </w:rPr>
  </w:style>
  <w:style w:type="character" w:customStyle="1" w:styleId="CodeInline">
    <w:name w:val="Code Inline"/>
    <w:basedOn w:val="DefaultParagraphFont"/>
    <w:uiPriority w:val="1"/>
    <w:qFormat/>
    <w:rsid w:val="004D6023"/>
    <w:rPr>
      <w:rFonts w:ascii="Courier New" w:hAnsi="Courier New" w:cs="Courier New"/>
      <w:spacing w:val="-6"/>
    </w:rPr>
  </w:style>
  <w:style w:type="paragraph" w:customStyle="1" w:styleId="Note">
    <w:name w:val="Note"/>
    <w:basedOn w:val="Normal"/>
    <w:qFormat/>
    <w:rsid w:val="00B555E3"/>
    <w:pPr>
      <w:spacing w:after="0" w:line="252" w:lineRule="auto"/>
      <w:ind w:left="576"/>
    </w:pPr>
    <w:rPr>
      <w:i/>
    </w:rPr>
  </w:style>
  <w:style w:type="paragraph" w:customStyle="1" w:styleId="Bullet">
    <w:name w:val="Bullet"/>
    <w:basedOn w:val="NumberedBullet"/>
    <w:qFormat/>
    <w:rsid w:val="00226BCE"/>
    <w:pPr>
      <w:numPr>
        <w:ilvl w:val="1"/>
        <w:numId w:val="21"/>
      </w:numPr>
    </w:pPr>
  </w:style>
  <w:style w:type="paragraph" w:customStyle="1" w:styleId="NoteLast">
    <w:name w:val="Note Last"/>
    <w:basedOn w:val="Note"/>
    <w:next w:val="Normal"/>
    <w:qFormat/>
    <w:rsid w:val="00B44968"/>
    <w:pPr>
      <w:spacing w:after="200"/>
    </w:pPr>
  </w:style>
  <w:style w:type="paragraph" w:styleId="BalloonText">
    <w:name w:val="Balloon Text"/>
    <w:basedOn w:val="Normal"/>
    <w:link w:val="BalloonTextChar"/>
    <w:uiPriority w:val="99"/>
    <w:semiHidden/>
    <w:unhideWhenUsed/>
    <w:rsid w:val="00B4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968"/>
    <w:rPr>
      <w:rFonts w:ascii="Tahoma" w:hAnsi="Tahoma" w:cs="Tahoma"/>
      <w:sz w:val="16"/>
      <w:szCs w:val="16"/>
    </w:rPr>
  </w:style>
  <w:style w:type="paragraph" w:customStyle="1" w:styleId="Figure">
    <w:name w:val="Figure"/>
    <w:basedOn w:val="Normal"/>
    <w:next w:val="Normal"/>
    <w:qFormat/>
    <w:rsid w:val="00B44968"/>
    <w:pPr>
      <w:ind w:left="720"/>
    </w:pPr>
    <w:rPr>
      <w:rFonts w:ascii="Tahoma" w:hAnsi="Tahoma" w:cs="Tahoma"/>
      <w:noProof/>
      <w:color w:val="4D4D4D"/>
      <w:sz w:val="22"/>
    </w:rPr>
  </w:style>
  <w:style w:type="paragraph" w:styleId="Header">
    <w:name w:val="header"/>
    <w:basedOn w:val="Normal"/>
    <w:link w:val="HeaderChar"/>
    <w:uiPriority w:val="99"/>
    <w:unhideWhenUsed/>
    <w:rsid w:val="000D7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F99"/>
    <w:rPr>
      <w:rFonts w:ascii="Verdana" w:hAnsi="Verdana"/>
      <w:sz w:val="20"/>
    </w:rPr>
  </w:style>
  <w:style w:type="paragraph" w:styleId="Footer">
    <w:name w:val="footer"/>
    <w:basedOn w:val="Normal"/>
    <w:link w:val="FooterChar"/>
    <w:uiPriority w:val="99"/>
    <w:unhideWhenUsed/>
    <w:rsid w:val="000D7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F99"/>
    <w:rPr>
      <w:rFonts w:ascii="Verdana" w:hAnsi="Verdana"/>
      <w:sz w:val="20"/>
    </w:rPr>
  </w:style>
  <w:style w:type="table" w:styleId="TableGrid">
    <w:name w:val="Table Grid"/>
    <w:basedOn w:val="TableNormal"/>
    <w:uiPriority w:val="59"/>
    <w:rsid w:val="000D7F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E7845"/>
    <w:rPr>
      <w:color w:val="808080"/>
    </w:rPr>
  </w:style>
  <w:style w:type="paragraph" w:customStyle="1" w:styleId="NumberedBullet">
    <w:name w:val="Numbered Bullet"/>
    <w:basedOn w:val="ListParagraph"/>
    <w:qFormat/>
    <w:rsid w:val="00D70AB9"/>
    <w:pPr>
      <w:numPr>
        <w:numId w:val="13"/>
      </w:numPr>
      <w:spacing w:after="100"/>
      <w:contextualSpacing w:val="0"/>
    </w:pPr>
  </w:style>
  <w:style w:type="paragraph" w:customStyle="1" w:styleId="NumberedBulletLast">
    <w:name w:val="Numbered Bullet Last"/>
    <w:basedOn w:val="NumberedBullet"/>
    <w:next w:val="Normal"/>
    <w:qFormat/>
    <w:rsid w:val="00D70AB9"/>
    <w:pPr>
      <w:numPr>
        <w:numId w:val="0"/>
      </w:numPr>
      <w:spacing w:after="200"/>
    </w:pPr>
  </w:style>
  <w:style w:type="character" w:styleId="CommentReference">
    <w:name w:val="annotation reference"/>
    <w:basedOn w:val="DefaultParagraphFont"/>
    <w:uiPriority w:val="99"/>
    <w:semiHidden/>
    <w:unhideWhenUsed/>
    <w:rsid w:val="00AB6232"/>
    <w:rPr>
      <w:sz w:val="16"/>
      <w:szCs w:val="16"/>
    </w:rPr>
  </w:style>
  <w:style w:type="paragraph" w:styleId="CommentText">
    <w:name w:val="annotation text"/>
    <w:basedOn w:val="Normal"/>
    <w:link w:val="CommentTextChar"/>
    <w:uiPriority w:val="99"/>
    <w:semiHidden/>
    <w:unhideWhenUsed/>
    <w:rsid w:val="00AB6232"/>
    <w:pPr>
      <w:spacing w:line="240" w:lineRule="auto"/>
    </w:pPr>
    <w:rPr>
      <w:szCs w:val="20"/>
    </w:rPr>
  </w:style>
  <w:style w:type="character" w:customStyle="1" w:styleId="CommentTextChar">
    <w:name w:val="Comment Text Char"/>
    <w:basedOn w:val="DefaultParagraphFont"/>
    <w:link w:val="CommentText"/>
    <w:uiPriority w:val="99"/>
    <w:semiHidden/>
    <w:rsid w:val="00AB6232"/>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AB6232"/>
    <w:rPr>
      <w:b/>
      <w:bCs/>
    </w:rPr>
  </w:style>
  <w:style w:type="character" w:customStyle="1" w:styleId="CommentSubjectChar">
    <w:name w:val="Comment Subject Char"/>
    <w:basedOn w:val="CommentTextChar"/>
    <w:link w:val="CommentSubject"/>
    <w:uiPriority w:val="99"/>
    <w:semiHidden/>
    <w:rsid w:val="00AB6232"/>
    <w:rPr>
      <w:rFonts w:ascii="Verdana" w:hAnsi="Verdan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027856">
      <w:bodyDiv w:val="1"/>
      <w:marLeft w:val="0"/>
      <w:marRight w:val="0"/>
      <w:marTop w:val="0"/>
      <w:marBottom w:val="0"/>
      <w:divBdr>
        <w:top w:val="none" w:sz="0" w:space="0" w:color="auto"/>
        <w:left w:val="none" w:sz="0" w:space="0" w:color="auto"/>
        <w:bottom w:val="none" w:sz="0" w:space="0" w:color="auto"/>
        <w:right w:val="none" w:sz="0" w:space="0" w:color="auto"/>
      </w:divBdr>
    </w:div>
    <w:div w:id="17436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eader" Target="header1.xm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3.xml"/><Relationship Id="rId32" Type="http://schemas.openxmlformats.org/officeDocument/2006/relationships/customXml" Target="../customXml/item8.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jpeg"/><Relationship Id="rId31" Type="http://schemas.openxmlformats.org/officeDocument/2006/relationships/customXml" Target="../customXml/item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oter" Target="footer1.xml"/><Relationship Id="rId27" Type="http://schemas.openxmlformats.org/officeDocument/2006/relationships/glossaryDocument" Target="glossary/document.xml"/><Relationship Id="rId30" Type="http://schemas.openxmlformats.org/officeDocument/2006/relationships/customXml" Target="../customXml/item6.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elopment\Writing\Courses\TPG_Course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5B31D114-4858-4560-A0AA-CF03D5E4C9CF}"/>
      </w:docPartPr>
      <w:docPartBody>
        <w:p w:rsidR="00091743" w:rsidRDefault="00CC0F6F">
          <w:r w:rsidRPr="008B417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C0F6F"/>
    <w:rsid w:val="00091743"/>
    <w:rsid w:val="00113326"/>
    <w:rsid w:val="00222B14"/>
    <w:rsid w:val="00257543"/>
    <w:rsid w:val="00513CDE"/>
    <w:rsid w:val="006C3A7F"/>
    <w:rsid w:val="008D402D"/>
    <w:rsid w:val="0090496E"/>
    <w:rsid w:val="0091312C"/>
    <w:rsid w:val="00AE7C62"/>
    <w:rsid w:val="00CC0F6F"/>
    <w:rsid w:val="00DC4373"/>
    <w:rsid w:val="00E16C67"/>
    <w:rsid w:val="00E1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9813A"/>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7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0F6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documentManagement>
    <_dlc_DocId xmlns="c83d3ea4-1015-4b4b-bfa9-09fbcd7aa64d">3CC2HQU7XWNV-84-8</_dlc_DocId>
    <_dlc_DocIdUrl xmlns="c83d3ea4-1015-4b4b-bfa9-09fbcd7aa64d">
      <Url>http://intranet.sharepointblackops.com/Courses/WCM401/_layouts/DocIdRedir.aspx?ID=3CC2HQU7XWNV-84-8</Url>
      <Description>3CC2HQU7XWNV-84-8</Description>
    </_dlc_DocIdUrl>
  </documentManagement>
</p:properties>
</file>

<file path=customXml/item2.xml><?xml version="1.0" encoding="utf-8"?>
<root>
  <labNumber>07</labNumber>
  <labNumberShort>7</labNumberShort>
  <labVersion>2.5</labVersion>
  <labTitle>Custom Field Types and Controls</labTitle>
</root>
</file>

<file path=customXml/item3.xml><?xml version="1.0" encoding="utf-8"?>
<root>
  <labNumber>06</labNumber>
  <labNumberShort>7</labNumberShort>
  <labVersion>3.0</labVersion>
  <labTitle>Custom Field Types and Controls</labTitle>
</root>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root>
  <labNumber>06</labNumber>
  <labNumberShort>7</labNumberShort>
  <labVersion>3.0</labVersion>
  <labTitle>Custom Field Types and Controls</labTitle>
</root>
</file>

<file path=customXml/item6.xml><?xml version="1.0" encoding="utf-8"?>
<ct:contentTypeSchema xmlns:ct="http://schemas.microsoft.com/office/2006/metadata/contentType" xmlns:ma="http://schemas.microsoft.com/office/2006/metadata/properties/metaAttributes" ct:_="" ma:_="" ma:contentTypeName="Document" ma:contentTypeID="0x0101002052A9DB43CB6A4D80969D7F05B057EA" ma:contentTypeVersion="1" ma:contentTypeDescription="Create a new document." ma:contentTypeScope="" ma:versionID="d87ad700743885800281ed9360bf864f">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root>
  <labNumber>07</labNumber>
  <labNumberShort>7</labNumberShort>
  <labVersion>2.5</labVersion>
  <labTitle>Custom Field Types and Controls</labTitle>
</root>
</file>

<file path=customXml/item8.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A4C9443-8881-476E-9AED-450B96FA9FCE}"/>
</file>

<file path=customXml/itemProps2.xml><?xml version="1.0" encoding="utf-8"?>
<ds:datastoreItem xmlns:ds="http://schemas.openxmlformats.org/officeDocument/2006/customXml" ds:itemID="{0306C5F9-4602-431E-9CA8-DC31EFB1E840}"/>
</file>

<file path=customXml/itemProps3.xml><?xml version="1.0" encoding="utf-8"?>
<ds:datastoreItem xmlns:ds="http://schemas.openxmlformats.org/officeDocument/2006/customXml" ds:itemID="{0306C5F9-4602-431E-9CA8-DC31EFB1E840}"/>
</file>

<file path=customXml/itemProps4.xml><?xml version="1.0" encoding="utf-8"?>
<ds:datastoreItem xmlns:ds="http://schemas.openxmlformats.org/officeDocument/2006/customXml" ds:itemID="{746FF4BA-E944-4B9A-A9A8-FCACFE13B7DA}"/>
</file>

<file path=customXml/itemProps5.xml><?xml version="1.0" encoding="utf-8"?>
<ds:datastoreItem xmlns:ds="http://schemas.openxmlformats.org/officeDocument/2006/customXml" ds:itemID="{0306C5F9-4602-431E-9CA8-DC31EFB1E840}"/>
</file>

<file path=customXml/itemProps6.xml><?xml version="1.0" encoding="utf-8"?>
<ds:datastoreItem xmlns:ds="http://schemas.openxmlformats.org/officeDocument/2006/customXml" ds:itemID="{87EDF572-D0DE-4232-8654-873225BD2DAC}"/>
</file>

<file path=customXml/itemProps7.xml><?xml version="1.0" encoding="utf-8"?>
<ds:datastoreItem xmlns:ds="http://schemas.openxmlformats.org/officeDocument/2006/customXml" ds:itemID="{0306C5F9-4602-431E-9CA8-DC31EFB1E840}"/>
</file>

<file path=customXml/itemProps8.xml><?xml version="1.0" encoding="utf-8"?>
<ds:datastoreItem xmlns:ds="http://schemas.openxmlformats.org/officeDocument/2006/customXml" ds:itemID="{BC94CE1C-DBD5-4CDE-9DA0-EADA0F7F314E}"/>
</file>

<file path=docProps/app.xml><?xml version="1.0" encoding="utf-8"?>
<Properties xmlns="http://schemas.openxmlformats.org/officeDocument/2006/extended-properties" xmlns:vt="http://schemas.openxmlformats.org/officeDocument/2006/docPropsVTypes">
  <Template>TPG_CourseLabTemplate.dotx</Template>
  <TotalTime>44</TotalTime>
  <Pages>13</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21553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Andrew Connell</cp:lastModifiedBy>
  <cp:revision>21</cp:revision>
  <cp:lastPrinted>2008-04-14T00:33:00Z</cp:lastPrinted>
  <dcterms:created xsi:type="dcterms:W3CDTF">2008-01-17T20:42:00Z</dcterms:created>
  <dcterms:modified xsi:type="dcterms:W3CDTF">2009-10-30T19:08:00Z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0x0101002052A9DB43CB6A4D80969D7F05B057EA</vt:lpwstr>
  </property>
  <property fmtid="{D5CDD505-2E9C-101B-9397-08002B2CF9AE}" pid="3" name="_dlc_DocIdItemGuid">
    <vt:lpwstr>45e498ff-6890-40c7-9a18-123091f89c55</vt:lpwstr>
  </property>
</Properties>
</file>