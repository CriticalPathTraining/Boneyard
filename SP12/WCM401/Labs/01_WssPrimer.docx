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endnotes.xml" ContentType="application/vnd.openxmlformats-officedocument.wordprocessingml.endnotes+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docProps/app.xml" ContentType="application/vnd.openxmlformats-officedocument.extended-properties+xml"/>
  <Override PartName="/docProps/core.xml" ContentType="application/vnd.openxmlformats-package.core-properties+xml"/>
  <Override PartName="/customXml/itemProps2.xml" ContentType="application/vnd.openxmlformats-officedocument.customXmlProperties+xml"/>
  <Override PartName="/word/glossary/fontTable.xml" ContentType="application/vnd.openxmlformats-officedocument.wordprocessingml.fontTable+xml"/>
  <Override PartName="/customXml/itemProps1.xml" ContentType="application/vnd.openxmlformats-officedocument.customXmlProperties+xml"/>
  <Override PartName="/word/glossary/stylesWithEffects.xml" ContentType="application/vnd.ms-word.stylesWithEffect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glossary/styles.xml" ContentType="application/vnd.openxmlformats-officedocument.wordprocessingml.styl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word/glossary/webSettings.xml" ContentType="application/vnd.openxmlformats-officedocument.wordprocessingml.webSettings+xml"/>
  <Override PartName="/customXml/itemProps7.xml" ContentType="application/vnd.openxmlformats-officedocument.customXmlProperties+xml"/>
  <Override PartName="/customXml/itemProps6.xml" ContentType="application/vnd.openxmlformats-officedocument.customXmlProperties+xml"/>
  <Override PartName="/customXml/itemProps8.xml" ContentType="application/vnd.openxmlformats-officedocument.customXmlProperties+xml"/>
  <Override PartName="/docProps/custom.xml" ContentType="application/vnd.openxmlformats-officedocument.custom-properties+xml"/>
  <Override PartName="/customXml/itemProps9.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EBE927" w14:textId="77777777" w:rsidR="00AB0B53" w:rsidRDefault="00AB0B53" w:rsidP="00AB0B53">
      <w:pPr>
        <w:pStyle w:val="LabTitle"/>
      </w:pPr>
      <w:bookmarkStart w:id="0" w:name="_GoBack"/>
      <w:bookmarkEnd w:id="0"/>
      <w:r>
        <w:t xml:space="preserve">Lab </w:t>
      </w:r>
      <w:sdt>
        <w:sdtPr>
          <w:alias w:val="Lab Number"/>
          <w:tag w:val="Lab Number"/>
          <w:id w:val="15684301"/>
          <w:placeholder>
            <w:docPart w:val="DefaultPlaceholder_22675703"/>
          </w:placeholder>
          <w:dataBinding w:xpath="/root[1]/labNumber[1]" w:storeItemID="{0306C5F9-4602-431E-9CA8-DC31EFB1E840}"/>
          <w:text/>
        </w:sdtPr>
        <w:sdtEndPr/>
        <w:sdtContent>
          <w:r w:rsidR="003E5BBB">
            <w:t>01</w:t>
          </w:r>
        </w:sdtContent>
      </w:sdt>
      <w:r>
        <w:t xml:space="preserve">: </w:t>
      </w:r>
      <w:r w:rsidR="00E97306">
        <w:t xml:space="preserve">Windows SharePoint Services 3.0 </w:t>
      </w:r>
      <w:r>
        <w:t xml:space="preserve">Development </w:t>
      </w:r>
      <w:proofErr w:type="gramStart"/>
      <w:r>
        <w:t>Primer</w:t>
      </w:r>
      <w:proofErr w:type="gramEnd"/>
    </w:p>
    <w:p w14:paraId="305C659F" w14:textId="77777777" w:rsidR="00AB0B53" w:rsidRDefault="00AB0B53" w:rsidP="00AB0B53">
      <w:r w:rsidRPr="00AB0B53">
        <w:rPr>
          <w:b/>
        </w:rPr>
        <w:t>Lab Time:</w:t>
      </w:r>
      <w:r>
        <w:t xml:space="preserve"> 45 minutes</w:t>
      </w:r>
    </w:p>
    <w:p w14:paraId="63B34054" w14:textId="77777777" w:rsidR="00AB0B53" w:rsidRDefault="00AB0B53" w:rsidP="00AB0B53">
      <w:r w:rsidRPr="00AB0B53">
        <w:rPr>
          <w:b/>
        </w:rPr>
        <w:t>Lab Overview:</w:t>
      </w:r>
      <w:r>
        <w:t xml:space="preserve"> This lab should serve as an overview to working with the SharePoint core object model within Win</w:t>
      </w:r>
      <w:r w:rsidR="00E97306">
        <w:t xml:space="preserve">dows SharePoint Services (WSS) </w:t>
      </w:r>
      <w:r>
        <w:t>3</w:t>
      </w:r>
      <w:r w:rsidR="00E97306">
        <w:t>.0</w:t>
      </w:r>
      <w:r>
        <w:t xml:space="preserve"> and the Feature framework. If you are new to WSS, you should first take about 10 minutes to click around a WSS Team Site and explore what you get out-of-the-box. However, the primary goal of this lab is for you to create a WSS Feature, work with the object model and deploy your code using the WSS solution package framework. In this lab, after creating a new site collection, you will create a Feature in Visual Studio that provisions a new page into an existing WSS Team Site based off a template. The Feature will also create a new menu item in the Quick Launch navigation to access the new page. The new page contains a text box and a button for you to create new task items. Upon clicking the button on the page, a new list item is created in the site's Tasks list.</w:t>
      </w:r>
    </w:p>
    <w:p w14:paraId="6EB7BFDD" w14:textId="77777777" w:rsidR="00AB0B53" w:rsidRDefault="00AB0B53" w:rsidP="00AB0B53">
      <w:pPr>
        <w:pStyle w:val="LabExercise"/>
      </w:pPr>
      <w:r>
        <w:t>Exercise 1: Provisioning a new Site Collection</w:t>
      </w:r>
    </w:p>
    <w:p w14:paraId="1A4869F6" w14:textId="77777777" w:rsidR="00AB0B53" w:rsidRDefault="00AB0B53" w:rsidP="00AB0B53">
      <w:r>
        <w:t xml:space="preserve">In this exercise you will create a new WSS </w:t>
      </w:r>
      <w:r w:rsidR="00E97306">
        <w:t>3.0</w:t>
      </w:r>
      <w:r>
        <w:t xml:space="preserve"> Site Collection within an existing Web Application.</w:t>
      </w:r>
    </w:p>
    <w:p w14:paraId="6715D2C3" w14:textId="77777777" w:rsidR="00AB0B53" w:rsidRDefault="00AB0B53" w:rsidP="00797EA2">
      <w:pPr>
        <w:pStyle w:val="NumberedBullet"/>
      </w:pPr>
      <w:r>
        <w:t xml:space="preserve">If you haven't already, make sure you are logged in as </w:t>
      </w:r>
      <w:r w:rsidRPr="00DC36A6">
        <w:rPr>
          <w:b/>
        </w:rPr>
        <w:t>LITWAREINC\Administrator</w:t>
      </w:r>
      <w:r>
        <w:t xml:space="preserve"> (with a password of </w:t>
      </w:r>
      <w:r w:rsidRPr="00DC36A6">
        <w:rPr>
          <w:b/>
        </w:rPr>
        <w:t>pass@word1</w:t>
      </w:r>
      <w:r>
        <w:t xml:space="preserve">). </w:t>
      </w:r>
    </w:p>
    <w:p w14:paraId="4B437F38" w14:textId="77777777" w:rsidR="00AB0B53" w:rsidRDefault="00AB0B53" w:rsidP="00797EA2">
      <w:pPr>
        <w:pStyle w:val="NumberedBullet"/>
      </w:pPr>
      <w:r>
        <w:t xml:space="preserve">Launch Central Administration by selecting </w:t>
      </w:r>
      <w:r w:rsidRPr="00DC36A6">
        <w:rPr>
          <w:b/>
        </w:rPr>
        <w:t>Start » All Programs » Microsoft Office Server » SharePoint 3.0 Central Administration</w:t>
      </w:r>
      <w:r>
        <w:t>.</w:t>
      </w:r>
    </w:p>
    <w:p w14:paraId="77747543" w14:textId="77777777" w:rsidR="00AB0B53" w:rsidRDefault="00AB0B53" w:rsidP="00797EA2">
      <w:pPr>
        <w:pStyle w:val="NumberedBullet"/>
      </w:pPr>
      <w:r>
        <w:t xml:space="preserve">From the </w:t>
      </w:r>
      <w:r w:rsidRPr="00DC36A6">
        <w:rPr>
          <w:b/>
        </w:rPr>
        <w:t>Central Administration</w:t>
      </w:r>
      <w:r>
        <w:t xml:space="preserve"> site, select the </w:t>
      </w:r>
      <w:r w:rsidRPr="00DC36A6">
        <w:rPr>
          <w:b/>
        </w:rPr>
        <w:t>Application Management</w:t>
      </w:r>
      <w:r>
        <w:t xml:space="preserve"> tab and then select </w:t>
      </w:r>
      <w:r w:rsidRPr="00DC36A6">
        <w:rPr>
          <w:b/>
        </w:rPr>
        <w:t>Create site collection</w:t>
      </w:r>
      <w:r>
        <w:t xml:space="preserve"> under the </w:t>
      </w:r>
      <w:r w:rsidRPr="00DC36A6">
        <w:rPr>
          <w:b/>
        </w:rPr>
        <w:t>SharePoint</w:t>
      </w:r>
      <w:r>
        <w:t xml:space="preserve"> </w:t>
      </w:r>
      <w:r w:rsidRPr="00DC36A6">
        <w:rPr>
          <w:b/>
        </w:rPr>
        <w:t>Site Management</w:t>
      </w:r>
      <w:r>
        <w:t xml:space="preserve"> section.</w:t>
      </w:r>
    </w:p>
    <w:p w14:paraId="49C37716" w14:textId="77777777" w:rsidR="00AB0B53" w:rsidRDefault="00AB0B53" w:rsidP="00797EA2">
      <w:pPr>
        <w:pStyle w:val="NumberedBullet"/>
      </w:pPr>
      <w:r>
        <w:t xml:space="preserve">On the </w:t>
      </w:r>
      <w:r w:rsidRPr="00DC36A6">
        <w:rPr>
          <w:b/>
        </w:rPr>
        <w:t>Create Site Collection</w:t>
      </w:r>
      <w:r>
        <w:t xml:space="preserve"> page, complete the required information as follows and click OK to create a new site collection:</w:t>
      </w:r>
    </w:p>
    <w:p w14:paraId="6ABC689F" w14:textId="77777777" w:rsidR="00AB0B53" w:rsidRDefault="00AB0B53" w:rsidP="00797EA2">
      <w:pPr>
        <w:pStyle w:val="NumberedBullet"/>
      </w:pPr>
      <w:r w:rsidRPr="00AB0B53">
        <w:rPr>
          <w:b/>
        </w:rPr>
        <w:t>Web Application:</w:t>
      </w:r>
      <w:r>
        <w:t xml:space="preserve"> </w:t>
      </w:r>
      <w:r w:rsidRPr="00C8355C">
        <w:t>http://litwareinc.com</w:t>
      </w:r>
    </w:p>
    <w:p w14:paraId="59068F9A" w14:textId="77777777" w:rsidR="00AB0B53" w:rsidRDefault="00AB0B53" w:rsidP="00797EA2">
      <w:pPr>
        <w:pStyle w:val="Bullet"/>
      </w:pPr>
      <w:r w:rsidRPr="00AB0B53">
        <w:rPr>
          <w:b/>
        </w:rPr>
        <w:t>Title:</w:t>
      </w:r>
      <w:r>
        <w:t xml:space="preserve"> Lab </w:t>
      </w:r>
      <w:sdt>
        <w:sdtPr>
          <w:alias w:val="Lab Number Short"/>
          <w:tag w:val="Lab Number Short"/>
          <w:id w:val="15684302"/>
          <w:placeholder>
            <w:docPart w:val="DefaultPlaceholder_22675703"/>
          </w:placeholder>
          <w:dataBinding w:xpath="/root[1]/labNumberShort[1]" w:storeItemID="{0306C5F9-4602-431E-9CA8-DC31EFB1E840}"/>
          <w:text/>
        </w:sdtPr>
        <w:sdtEndPr/>
        <w:sdtContent>
          <w:r w:rsidR="003E5BBB">
            <w:t>1</w:t>
          </w:r>
        </w:sdtContent>
      </w:sdt>
    </w:p>
    <w:p w14:paraId="6BBFD9BD" w14:textId="77777777" w:rsidR="00AB0B53" w:rsidRDefault="00AB0B53" w:rsidP="00797EA2">
      <w:pPr>
        <w:pStyle w:val="Bullet"/>
      </w:pPr>
      <w:r w:rsidRPr="00AB0B53">
        <w:rPr>
          <w:b/>
        </w:rPr>
        <w:t>Description:</w:t>
      </w:r>
      <w:r>
        <w:t xml:space="preserve"> Lab </w:t>
      </w:r>
      <w:sdt>
        <w:sdtPr>
          <w:alias w:val="Lab Number Short"/>
          <w:tag w:val="Lab Number Short"/>
          <w:id w:val="15684303"/>
          <w:placeholder>
            <w:docPart w:val="DefaultPlaceholder_22675703"/>
          </w:placeholder>
          <w:dataBinding w:xpath="/root[1]/labNumberShort[1]" w:storeItemID="{0306C5F9-4602-431E-9CA8-DC31EFB1E840}"/>
          <w:text/>
        </w:sdtPr>
        <w:sdtEndPr/>
        <w:sdtContent>
          <w:r w:rsidR="003E5BBB">
            <w:t>1</w:t>
          </w:r>
        </w:sdtContent>
      </w:sdt>
      <w:r>
        <w:t xml:space="preserve"> description</w:t>
      </w:r>
    </w:p>
    <w:p w14:paraId="3A111CD9" w14:textId="77777777" w:rsidR="00AB0B53" w:rsidRDefault="00AB0B53" w:rsidP="00797EA2">
      <w:pPr>
        <w:pStyle w:val="Bullet"/>
      </w:pPr>
      <w:r w:rsidRPr="00AB0B53">
        <w:rPr>
          <w:b/>
        </w:rPr>
        <w:t>Web Site Address:</w:t>
      </w:r>
      <w:r>
        <w:t xml:space="preserve"> </w:t>
      </w:r>
      <w:r w:rsidRPr="00C8355C">
        <w:t>http://litwareinc.com/sites/lab1</w:t>
      </w:r>
    </w:p>
    <w:p w14:paraId="3D8C8DF8" w14:textId="77777777" w:rsidR="00AB0B53" w:rsidRDefault="00AB0B53" w:rsidP="00797EA2">
      <w:pPr>
        <w:pStyle w:val="Bullet"/>
      </w:pPr>
      <w:r w:rsidRPr="00AB0B53">
        <w:rPr>
          <w:b/>
        </w:rPr>
        <w:t>Template Selection:</w:t>
      </w:r>
      <w:r>
        <w:t xml:space="preserve"> Team Site</w:t>
      </w:r>
    </w:p>
    <w:p w14:paraId="542F3477" w14:textId="77777777" w:rsidR="00AB0B53" w:rsidRDefault="00AB0B53" w:rsidP="00797EA2">
      <w:pPr>
        <w:pStyle w:val="Bullet"/>
      </w:pPr>
      <w:r w:rsidRPr="00AB0B53">
        <w:rPr>
          <w:b/>
        </w:rPr>
        <w:t>Primary Site Collection Administrator:</w:t>
      </w:r>
      <w:r>
        <w:t xml:space="preserve"> LITWAREINC\administrator</w:t>
      </w:r>
    </w:p>
    <w:p w14:paraId="31FC9D1C" w14:textId="77777777" w:rsidR="00DC36A6" w:rsidRPr="00797EA2" w:rsidRDefault="00AB0B53" w:rsidP="00797EA2">
      <w:pPr>
        <w:pStyle w:val="NumberedBullet"/>
        <w:numPr>
          <w:ilvl w:val="0"/>
          <w:numId w:val="0"/>
        </w:numPr>
        <w:ind w:left="720"/>
        <w:rPr>
          <w:i/>
        </w:rPr>
      </w:pPr>
      <w:r w:rsidRPr="00797EA2">
        <w:rPr>
          <w:i/>
        </w:rPr>
        <w:t xml:space="preserve">Make sure to click the icon or press </w:t>
      </w:r>
      <w:r w:rsidRPr="00797EA2">
        <w:rPr>
          <w:b/>
          <w:i/>
        </w:rPr>
        <w:t>[CTRL</w:t>
      </w:r>
      <w:proofErr w:type="gramStart"/>
      <w:r w:rsidRPr="00797EA2">
        <w:rPr>
          <w:b/>
          <w:i/>
        </w:rPr>
        <w:t>]+</w:t>
      </w:r>
      <w:proofErr w:type="gramEnd"/>
      <w:r w:rsidRPr="00797EA2">
        <w:rPr>
          <w:b/>
          <w:i/>
        </w:rPr>
        <w:t>[K]</w:t>
      </w:r>
      <w:r w:rsidRPr="00797EA2">
        <w:rPr>
          <w:i/>
        </w:rPr>
        <w:t xml:space="preserve"> to validate the account... this may take a second or two to resolve. It should resolve to </w:t>
      </w:r>
      <w:proofErr w:type="spellStart"/>
      <w:r w:rsidRPr="00797EA2">
        <w:rPr>
          <w:b/>
          <w:i/>
        </w:rPr>
        <w:t>Litware</w:t>
      </w:r>
      <w:proofErr w:type="spellEnd"/>
      <w:r w:rsidRPr="00797EA2">
        <w:rPr>
          <w:b/>
          <w:i/>
        </w:rPr>
        <w:t xml:space="preserve"> Admin Guy</w:t>
      </w:r>
      <w:r w:rsidRPr="00797EA2">
        <w:rPr>
          <w:i/>
        </w:rPr>
        <w:t>.</w:t>
      </w:r>
    </w:p>
    <w:p w14:paraId="432419E2" w14:textId="77777777" w:rsidR="00DC36A6" w:rsidRDefault="00AB0B53" w:rsidP="00797EA2">
      <w:pPr>
        <w:pStyle w:val="NumberedBullet"/>
      </w:pPr>
      <w:r>
        <w:t>When the site collection process is complete, you will be redirected to a page with a link to the new site collection. Click the link t</w:t>
      </w:r>
      <w:r w:rsidR="00DC36A6">
        <w:t>o open the site in a new window.</w:t>
      </w:r>
    </w:p>
    <w:p w14:paraId="5B01BD5B" w14:textId="77777777" w:rsidR="00AB0B53" w:rsidRDefault="00AB0B53" w:rsidP="00DC36A6">
      <w:r>
        <w:lastRenderedPageBreak/>
        <w:t xml:space="preserve">At this point, if you've worked with WSS </w:t>
      </w:r>
      <w:r w:rsidR="00E97306">
        <w:t>3.0</w:t>
      </w:r>
      <w:r>
        <w:t xml:space="preserve"> sites before, skip this step... otherwise if this is the first time you have created a WSS </w:t>
      </w:r>
      <w:r w:rsidR="00E97306">
        <w:t>3.0</w:t>
      </w:r>
      <w:r>
        <w:t xml:space="preserve"> Team </w:t>
      </w:r>
      <w:proofErr w:type="gramStart"/>
      <w:r>
        <w:t>Site,</w:t>
      </w:r>
      <w:proofErr w:type="gramEnd"/>
      <w:r>
        <w:t xml:space="preserve"> feel free to take a few minutes to poke around. Specifically, go into the site settings page (Site Actions » Site Settings) and change the title and description of the site since they aren't important for this lab.</w:t>
      </w:r>
    </w:p>
    <w:p w14:paraId="6CCA261F" w14:textId="77777777" w:rsidR="00AB0B53" w:rsidRDefault="00AB0B53" w:rsidP="00DC36A6">
      <w:pPr>
        <w:pStyle w:val="LabExercise"/>
      </w:pPr>
      <w:r>
        <w:t xml:space="preserve">Exercise 2: Creating a new WSS </w:t>
      </w:r>
      <w:r w:rsidR="00E97306">
        <w:t>3.0</w:t>
      </w:r>
      <w:r>
        <w:t xml:space="preserve"> Feature that provisions a new page</w:t>
      </w:r>
    </w:p>
    <w:p w14:paraId="222559D7" w14:textId="77777777" w:rsidR="00AB0B53" w:rsidRDefault="00AB0B53" w:rsidP="00AB0B53">
      <w:r>
        <w:t xml:space="preserve">In this exercise you will create a new WSS </w:t>
      </w:r>
      <w:r w:rsidR="00E97306">
        <w:t>3.0</w:t>
      </w:r>
      <w:r>
        <w:t xml:space="preserve"> Feature that will be deployed using the WSS solution package framework. Once the Feature has been installed, upon activation, it will create a new page within the site collection created in Exercise 1 based off a template that will be included with the Feature.</w:t>
      </w:r>
    </w:p>
    <w:p w14:paraId="0DF45A36" w14:textId="77777777" w:rsidR="00DC36A6" w:rsidRDefault="00AB0B53" w:rsidP="00797EA2">
      <w:pPr>
        <w:pStyle w:val="NumberedBullet"/>
        <w:numPr>
          <w:ilvl w:val="0"/>
          <w:numId w:val="39"/>
        </w:numPr>
      </w:pPr>
      <w:r>
        <w:t xml:space="preserve">Open </w:t>
      </w:r>
      <w:r w:rsidRPr="00797EA2">
        <w:rPr>
          <w:b/>
        </w:rPr>
        <w:t>Visual Studio</w:t>
      </w:r>
      <w:r>
        <w:t xml:space="preserve"> and create a new </w:t>
      </w:r>
      <w:r w:rsidRPr="00797EA2">
        <w:rPr>
          <w:b/>
        </w:rPr>
        <w:t>C# Class Library</w:t>
      </w:r>
      <w:r>
        <w:t xml:space="preserve"> project named </w:t>
      </w:r>
      <w:r w:rsidRPr="00797EA2">
        <w:rPr>
          <w:b/>
        </w:rPr>
        <w:t>Lab</w:t>
      </w:r>
      <w:sdt>
        <w:sdtPr>
          <w:rPr>
            <w:b/>
          </w:rPr>
          <w:alias w:val="Lab Number Short"/>
          <w:tag w:val="Lab Number Short"/>
          <w:id w:val="15684304"/>
          <w:placeholder>
            <w:docPart w:val="DefaultPlaceholder_22675703"/>
          </w:placeholder>
          <w:dataBinding w:xpath="/root[1]/labNumberShort[1]" w:storeItemID="{0306C5F9-4602-431E-9CA8-DC31EFB1E840}"/>
          <w:text/>
        </w:sdtPr>
        <w:sdtEndPr/>
        <w:sdtContent>
          <w:r w:rsidR="003E5BBB" w:rsidRPr="00797EA2">
            <w:rPr>
              <w:b/>
            </w:rPr>
            <w:t>1</w:t>
          </w:r>
        </w:sdtContent>
      </w:sdt>
      <w:r>
        <w:t>. You should create the project within the following path so the project files will reside within the same directory structure as all the other lab exercises:</w:t>
      </w:r>
    </w:p>
    <w:p w14:paraId="72357992" w14:textId="77777777" w:rsidR="00DC36A6" w:rsidRPr="00797EA2" w:rsidRDefault="00AB0B53" w:rsidP="00797EA2">
      <w:pPr>
        <w:pStyle w:val="NumberedBullet"/>
        <w:numPr>
          <w:ilvl w:val="0"/>
          <w:numId w:val="0"/>
        </w:numPr>
        <w:ind w:left="720"/>
        <w:rPr>
          <w:i/>
        </w:rPr>
      </w:pPr>
      <w:r w:rsidRPr="00797EA2">
        <w:rPr>
          <w:i/>
        </w:rPr>
        <w:t>If you prefer, feel free to create a VB.NET project for this lab, or all labs in this course. All the code samples are in C# but nothing requires C#.</w:t>
      </w:r>
    </w:p>
    <w:p w14:paraId="0885B979" w14:textId="77777777" w:rsidR="00AB0B53" w:rsidRDefault="00AB0B53" w:rsidP="00DC36A6">
      <w:pPr>
        <w:pStyle w:val="CodeAloneLast"/>
      </w:pPr>
      <w:r>
        <w:t>c:\Student\Labs\</w:t>
      </w:r>
      <w:sdt>
        <w:sdtPr>
          <w:alias w:val="Lab Number"/>
          <w:tag w:val="Lab Number"/>
          <w:id w:val="15684307"/>
          <w:placeholder>
            <w:docPart w:val="DefaultPlaceholder_22675703"/>
          </w:placeholder>
          <w:dataBinding w:xpath="/root[1]/labNumber[1]" w:storeItemID="{0306C5F9-4602-431E-9CA8-DC31EFB1E840}"/>
          <w:text/>
        </w:sdtPr>
        <w:sdtEndPr/>
        <w:sdtContent>
          <w:r w:rsidR="003E5BBB">
            <w:t>01</w:t>
          </w:r>
        </w:sdtContent>
      </w:sdt>
      <w:r>
        <w:t>_WssPrimer\Lab</w:t>
      </w:r>
    </w:p>
    <w:p w14:paraId="0D290BEF" w14:textId="77777777" w:rsidR="00AB0B53" w:rsidRDefault="00AB0B53" w:rsidP="00797EA2">
      <w:pPr>
        <w:pStyle w:val="NumberedBullet"/>
      </w:pPr>
      <w:r>
        <w:t xml:space="preserve">Now you need to create the folder structure that will contain the Feature. The Feature you will create is going to live within the Features folder nested within SharePoint's 12 </w:t>
      </w:r>
      <w:proofErr w:type="gramStart"/>
      <w:r>
        <w:t>folder</w:t>
      </w:r>
      <w:proofErr w:type="gramEnd"/>
      <w:r>
        <w:t xml:space="preserve">. To make your life easier, create a mirror of the SharePoint 12 folder structure from the </w:t>
      </w:r>
      <w:r w:rsidRPr="00FE2F11">
        <w:rPr>
          <w:b/>
        </w:rPr>
        <w:t>TEMPLATE</w:t>
      </w:r>
      <w:r>
        <w:t xml:space="preserve"> folder on down. The following image shows what your project should look like after creating the necessary folder structure:</w:t>
      </w:r>
    </w:p>
    <w:p w14:paraId="7ABB9368" w14:textId="77777777" w:rsidR="00AB0B53" w:rsidRDefault="00FE2F11" w:rsidP="00FE2F11">
      <w:pPr>
        <w:pStyle w:val="Figure"/>
      </w:pPr>
      <w:r>
        <w:drawing>
          <wp:inline distT="0" distB="0" distL="0" distR="0" wp14:editId="2AE3538C">
            <wp:extent cx="2409825" cy="1647825"/>
            <wp:effectExtent l="19050" t="0" r="9525" b="0"/>
            <wp:docPr id="26" name="Picture 26" descr="C:\Development\Writing\Courses\WCM401\trunk\Student Download\Labs\01_WssPrimer\Figures\SolutionExplor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evelopment\Writing\Courses\WCM401\trunk\Student Download\Labs\01_WssPrimer\Figures\SolutionExplorer1.jpg"/>
                    <pic:cNvPicPr>
                      <a:picLocks noChangeAspect="1" noChangeArrowheads="1"/>
                    </pic:cNvPicPr>
                  </pic:nvPicPr>
                  <pic:blipFill>
                    <a:blip r:embed="rId13"/>
                    <a:srcRect/>
                    <a:stretch>
                      <a:fillRect/>
                    </a:stretch>
                  </pic:blipFill>
                  <pic:spPr bwMode="auto">
                    <a:xfrm>
                      <a:off x="0" y="0"/>
                      <a:ext cx="2409825" cy="1647825"/>
                    </a:xfrm>
                    <a:prstGeom prst="rect">
                      <a:avLst/>
                    </a:prstGeom>
                    <a:noFill/>
                    <a:ln w="9525">
                      <a:noFill/>
                      <a:miter lim="800000"/>
                      <a:headEnd/>
                      <a:tailEnd/>
                    </a:ln>
                  </pic:spPr>
                </pic:pic>
              </a:graphicData>
            </a:graphic>
          </wp:inline>
        </w:drawing>
      </w:r>
    </w:p>
    <w:p w14:paraId="0912F6D8" w14:textId="77777777" w:rsidR="00A33DA3" w:rsidRDefault="00AB0B53" w:rsidP="00797EA2">
      <w:pPr>
        <w:pStyle w:val="NumberedBullet"/>
      </w:pPr>
      <w:r>
        <w:t xml:space="preserve">Now create an ASPX page that will be used as the template for the page instance that the </w:t>
      </w:r>
      <w:r w:rsidR="00A33DA3" w:rsidRPr="00DC36A6">
        <w:rPr>
          <w:b/>
        </w:rPr>
        <w:t>Lab</w:t>
      </w:r>
      <w:sdt>
        <w:sdtPr>
          <w:rPr>
            <w:b/>
          </w:rPr>
          <w:alias w:val="Lab Number Short"/>
          <w:tag w:val="Lab Number Short"/>
          <w:id w:val="15684309"/>
          <w:placeholder>
            <w:docPart w:val="8CE5232225D3413D8DE3666E51457FF7"/>
          </w:placeholder>
          <w:dataBinding w:xpath="/root[1]/labNumberShort[1]" w:storeItemID="{0306C5F9-4602-431E-9CA8-DC31EFB1E840}"/>
          <w:text/>
        </w:sdtPr>
        <w:sdtEndPr/>
        <w:sdtContent>
          <w:r w:rsidR="003E5BBB">
            <w:rPr>
              <w:b/>
            </w:rPr>
            <w:t>1</w:t>
          </w:r>
        </w:sdtContent>
      </w:sdt>
      <w:r>
        <w:t xml:space="preserve"> Feature will create. Because the Visual Studio Class Library project template is not configured to allow for the creation of ASPX pages, you will have to create the page manually. Create a new text file inside the </w:t>
      </w:r>
      <w:r w:rsidR="00FE2F11" w:rsidRPr="00DC36A6">
        <w:rPr>
          <w:b/>
        </w:rPr>
        <w:t>Lab</w:t>
      </w:r>
      <w:sdt>
        <w:sdtPr>
          <w:rPr>
            <w:b/>
          </w:rPr>
          <w:alias w:val="Lab Number Short"/>
          <w:tag w:val="Lab Number Short"/>
          <w:id w:val="15684308"/>
          <w:placeholder>
            <w:docPart w:val="E57D36177FBB435E9952610E07C15787"/>
          </w:placeholder>
          <w:dataBinding w:xpath="/root[1]/labNumberShort[1]" w:storeItemID="{0306C5F9-4602-431E-9CA8-DC31EFB1E840}"/>
          <w:text/>
        </w:sdtPr>
        <w:sdtEndPr/>
        <w:sdtContent>
          <w:r w:rsidR="003E5BBB">
            <w:rPr>
              <w:b/>
            </w:rPr>
            <w:t>1</w:t>
          </w:r>
        </w:sdtContent>
      </w:sdt>
      <w:r>
        <w:t xml:space="preserve"> directory named </w:t>
      </w:r>
      <w:r w:rsidRPr="00FE2F11">
        <w:rPr>
          <w:b/>
        </w:rPr>
        <w:t>PageTemplate.aspx</w:t>
      </w:r>
      <w:r>
        <w:t xml:space="preserve">. </w:t>
      </w:r>
    </w:p>
    <w:p w14:paraId="37946BE6" w14:textId="77777777" w:rsidR="00AB0B53" w:rsidRDefault="00AB0B53" w:rsidP="00797EA2">
      <w:pPr>
        <w:pStyle w:val="NumberedBullet"/>
        <w:numPr>
          <w:ilvl w:val="0"/>
          <w:numId w:val="0"/>
        </w:numPr>
        <w:ind w:left="720"/>
      </w:pPr>
      <w:r>
        <w:t xml:space="preserve">Add the following code to the </w:t>
      </w:r>
      <w:r w:rsidRPr="00C07A6C">
        <w:rPr>
          <w:b/>
        </w:rPr>
        <w:t>PageTemplate.aspx</w:t>
      </w:r>
      <w:r>
        <w:t xml:space="preserve"> page:</w:t>
      </w:r>
    </w:p>
    <w:p w14:paraId="53FC2F92" w14:textId="77777777" w:rsidR="00AB0B53" w:rsidRDefault="00AB0B53" w:rsidP="00A33DA3">
      <w:pPr>
        <w:pStyle w:val="CodeAlone"/>
      </w:pPr>
      <w:r>
        <w:t xml:space="preserve">&lt;%@ Page Language="C#" </w:t>
      </w:r>
    </w:p>
    <w:p w14:paraId="0CB9C5CA" w14:textId="77777777" w:rsidR="00AB0B53" w:rsidRDefault="00AB0B53" w:rsidP="00A33DA3">
      <w:pPr>
        <w:pStyle w:val="CodeAlone"/>
      </w:pPr>
      <w:r>
        <w:tab/>
      </w:r>
      <w:proofErr w:type="spellStart"/>
      <w:r>
        <w:t>MasterPageFile</w:t>
      </w:r>
      <w:proofErr w:type="spellEnd"/>
      <w:r>
        <w:t>="~</w:t>
      </w:r>
      <w:proofErr w:type="spellStart"/>
      <w:r>
        <w:t>masterurl</w:t>
      </w:r>
      <w:proofErr w:type="spellEnd"/>
      <w:r>
        <w:t>/</w:t>
      </w:r>
      <w:proofErr w:type="spellStart"/>
      <w:r>
        <w:t>default.master</w:t>
      </w:r>
      <w:proofErr w:type="spellEnd"/>
      <w:r>
        <w:t xml:space="preserve">" </w:t>
      </w:r>
    </w:p>
    <w:p w14:paraId="4DE59060" w14:textId="77777777" w:rsidR="00AB0B53" w:rsidRDefault="00AB0B53" w:rsidP="00A33DA3">
      <w:pPr>
        <w:pStyle w:val="CodeAlone"/>
      </w:pPr>
      <w:r>
        <w:tab/>
      </w:r>
      <w:proofErr w:type="spellStart"/>
      <w:proofErr w:type="gramStart"/>
      <w:r>
        <w:t>meta:</w:t>
      </w:r>
      <w:proofErr w:type="gramEnd"/>
      <w:r>
        <w:t>progid</w:t>
      </w:r>
      <w:proofErr w:type="spellEnd"/>
      <w:r>
        <w:t>="</w:t>
      </w:r>
      <w:proofErr w:type="spellStart"/>
      <w:r>
        <w:t>SharePoint.WebPartPage.Document</w:t>
      </w:r>
      <w:proofErr w:type="spellEnd"/>
      <w:r>
        <w:t>" %&gt;</w:t>
      </w:r>
    </w:p>
    <w:p w14:paraId="7AE0A357" w14:textId="77777777" w:rsidR="00AB0B53" w:rsidRDefault="00AB0B53" w:rsidP="00A33DA3">
      <w:pPr>
        <w:pStyle w:val="CodeAlone"/>
      </w:pPr>
    </w:p>
    <w:p w14:paraId="16E73319" w14:textId="77777777" w:rsidR="00AB0B53" w:rsidRDefault="00AB0B53" w:rsidP="00A33DA3">
      <w:pPr>
        <w:pStyle w:val="CodeAlone"/>
      </w:pPr>
      <w:r>
        <w:t>&lt;</w:t>
      </w:r>
      <w:proofErr w:type="spellStart"/>
      <w:r>
        <w:t>asp</w:t>
      </w:r>
      <w:proofErr w:type="gramStart"/>
      <w:r>
        <w:t>:Content</w:t>
      </w:r>
      <w:proofErr w:type="spellEnd"/>
      <w:proofErr w:type="gramEnd"/>
      <w:r>
        <w:t xml:space="preserve"> </w:t>
      </w:r>
      <w:proofErr w:type="spellStart"/>
      <w:r>
        <w:t>runat</w:t>
      </w:r>
      <w:proofErr w:type="spellEnd"/>
      <w:r>
        <w:t xml:space="preserve">="server" </w:t>
      </w:r>
      <w:proofErr w:type="spellStart"/>
      <w:r>
        <w:t>ContentPlaceHolderID</w:t>
      </w:r>
      <w:proofErr w:type="spellEnd"/>
      <w:r>
        <w:t>="</w:t>
      </w:r>
      <w:proofErr w:type="spellStart"/>
      <w:r>
        <w:t>PlaceHolderMain</w:t>
      </w:r>
      <w:proofErr w:type="spellEnd"/>
      <w:r>
        <w:t>"&gt;</w:t>
      </w:r>
    </w:p>
    <w:p w14:paraId="3EA00E8A" w14:textId="77777777" w:rsidR="00AB0B53" w:rsidRDefault="00AB0B53" w:rsidP="00A33DA3">
      <w:pPr>
        <w:pStyle w:val="CodeAlone"/>
      </w:pPr>
      <w:r>
        <w:tab/>
        <w:t>&lt;h1&gt;Task Creator Page&lt;/h1&gt;</w:t>
      </w:r>
    </w:p>
    <w:p w14:paraId="1D5A906A" w14:textId="77777777" w:rsidR="00AB0B53" w:rsidRDefault="00AB0B53" w:rsidP="00A33DA3">
      <w:pPr>
        <w:pStyle w:val="CodeAlone"/>
      </w:pPr>
      <w:r>
        <w:lastRenderedPageBreak/>
        <w:tab/>
        <w:t xml:space="preserve">&lt;b&gt;Task </w:t>
      </w:r>
      <w:proofErr w:type="gramStart"/>
      <w:r>
        <w:t>Title:</w:t>
      </w:r>
      <w:proofErr w:type="gramEnd"/>
      <w:r>
        <w:t>&lt;/b&gt;&lt;</w:t>
      </w:r>
      <w:proofErr w:type="spellStart"/>
      <w:r>
        <w:t>br</w:t>
      </w:r>
      <w:proofErr w:type="spellEnd"/>
      <w:r>
        <w:t xml:space="preserve"> /&gt;</w:t>
      </w:r>
    </w:p>
    <w:p w14:paraId="3662E28A" w14:textId="77777777" w:rsidR="00AB0B53" w:rsidRDefault="00AB0B53" w:rsidP="00A33DA3">
      <w:pPr>
        <w:pStyle w:val="CodeAlone"/>
      </w:pPr>
      <w:r>
        <w:tab/>
        <w:t>&lt;</w:t>
      </w:r>
      <w:proofErr w:type="spellStart"/>
      <w:r>
        <w:t>asp</w:t>
      </w:r>
      <w:proofErr w:type="gramStart"/>
      <w:r>
        <w:t>:TextBox</w:t>
      </w:r>
      <w:proofErr w:type="spellEnd"/>
      <w:proofErr w:type="gramEnd"/>
      <w:r>
        <w:t xml:space="preserve"> ID="</w:t>
      </w:r>
      <w:proofErr w:type="spellStart"/>
      <w:r>
        <w:t>txbTaskTitle</w:t>
      </w:r>
      <w:proofErr w:type="spellEnd"/>
      <w:r>
        <w:t xml:space="preserve">" </w:t>
      </w:r>
      <w:proofErr w:type="spellStart"/>
      <w:r>
        <w:t>runat</w:t>
      </w:r>
      <w:proofErr w:type="spellEnd"/>
      <w:r>
        <w:t>="server" /&gt;&lt;</w:t>
      </w:r>
      <w:proofErr w:type="spellStart"/>
      <w:r>
        <w:t>br</w:t>
      </w:r>
      <w:proofErr w:type="spellEnd"/>
      <w:r>
        <w:t xml:space="preserve"> /&gt;</w:t>
      </w:r>
    </w:p>
    <w:p w14:paraId="0A998C2C" w14:textId="77777777" w:rsidR="00AB0B53" w:rsidRDefault="00AB0B53" w:rsidP="00A33DA3">
      <w:pPr>
        <w:pStyle w:val="CodeAlone"/>
      </w:pPr>
      <w:r>
        <w:tab/>
        <w:t>&lt;</w:t>
      </w:r>
      <w:proofErr w:type="spellStart"/>
      <w:r>
        <w:t>asp</w:t>
      </w:r>
      <w:proofErr w:type="gramStart"/>
      <w:r>
        <w:t>:Button</w:t>
      </w:r>
      <w:proofErr w:type="spellEnd"/>
      <w:proofErr w:type="gramEnd"/>
      <w:r>
        <w:t xml:space="preserve"> ID="</w:t>
      </w:r>
      <w:proofErr w:type="spellStart"/>
      <w:r>
        <w:t>btnCreateTask</w:t>
      </w:r>
      <w:proofErr w:type="spellEnd"/>
      <w:r>
        <w:t xml:space="preserve">" </w:t>
      </w:r>
      <w:proofErr w:type="spellStart"/>
      <w:r>
        <w:t>runat</w:t>
      </w:r>
      <w:proofErr w:type="spellEnd"/>
      <w:r>
        <w:t>="server" Text="Create Task" /&gt;</w:t>
      </w:r>
    </w:p>
    <w:p w14:paraId="3FA324C3" w14:textId="77777777" w:rsidR="00AB0B53" w:rsidRDefault="00AB0B53" w:rsidP="00A33DA3">
      <w:pPr>
        <w:pStyle w:val="CodeAloneLast"/>
      </w:pPr>
      <w:r>
        <w:t>&lt;/</w:t>
      </w:r>
      <w:proofErr w:type="spellStart"/>
      <w:r>
        <w:t>asp</w:t>
      </w:r>
      <w:proofErr w:type="gramStart"/>
      <w:r>
        <w:t>:Content</w:t>
      </w:r>
      <w:proofErr w:type="spellEnd"/>
      <w:proofErr w:type="gramEnd"/>
      <w:r>
        <w:t>&gt;</w:t>
      </w:r>
    </w:p>
    <w:p w14:paraId="70C63031" w14:textId="77777777" w:rsidR="00A33DA3" w:rsidRDefault="00AB0B53" w:rsidP="00797EA2">
      <w:pPr>
        <w:pStyle w:val="NumberedBullet"/>
        <w:numPr>
          <w:ilvl w:val="0"/>
          <w:numId w:val="0"/>
        </w:numPr>
        <w:ind w:left="720"/>
      </w:pPr>
      <w:r>
        <w:t xml:space="preserve">At this point the page will simply display an ASP.NET 2.0 </w:t>
      </w:r>
      <w:proofErr w:type="spellStart"/>
      <w:r w:rsidRPr="00C85440">
        <w:rPr>
          <w:rStyle w:val="CodeInline"/>
        </w:rPr>
        <w:t>TextBox</w:t>
      </w:r>
      <w:proofErr w:type="spellEnd"/>
      <w:r>
        <w:t xml:space="preserve"> and </w:t>
      </w:r>
      <w:r w:rsidRPr="00C85440">
        <w:rPr>
          <w:rStyle w:val="CodeInline"/>
        </w:rPr>
        <w:t>Button</w:t>
      </w:r>
      <w:r>
        <w:t>, but nothing happens when it's clicked. You'll wire code up to the page in Exercise 4.</w:t>
      </w:r>
    </w:p>
    <w:p w14:paraId="7E33C274" w14:textId="77777777" w:rsidR="00AB0B53" w:rsidRDefault="00AB0B53" w:rsidP="00797EA2">
      <w:pPr>
        <w:pStyle w:val="NumberedBullet"/>
      </w:pPr>
      <w:r>
        <w:t xml:space="preserve">Create an XML file inside the </w:t>
      </w:r>
      <w:r w:rsidR="00A33DA3" w:rsidRPr="00DC36A6">
        <w:rPr>
          <w:b/>
        </w:rPr>
        <w:t>Lab</w:t>
      </w:r>
      <w:sdt>
        <w:sdtPr>
          <w:rPr>
            <w:b/>
          </w:rPr>
          <w:alias w:val="Lab Number Short"/>
          <w:tag w:val="Lab Number Short"/>
          <w:id w:val="15684310"/>
          <w:placeholder>
            <w:docPart w:val="90F972406D2E4FA89B9200EFEECF38B4"/>
          </w:placeholder>
          <w:dataBinding w:xpath="/root[1]/labNumberShort[1]" w:storeItemID="{0306C5F9-4602-431E-9CA8-DC31EFB1E840}"/>
          <w:text/>
        </w:sdtPr>
        <w:sdtEndPr/>
        <w:sdtContent>
          <w:r w:rsidR="003E5BBB">
            <w:rPr>
              <w:b/>
            </w:rPr>
            <w:t>1</w:t>
          </w:r>
        </w:sdtContent>
      </w:sdt>
      <w:r>
        <w:t xml:space="preserve"> directory named </w:t>
      </w:r>
      <w:r w:rsidRPr="00A33DA3">
        <w:rPr>
          <w:b/>
        </w:rPr>
        <w:t>feature.xml</w:t>
      </w:r>
      <w:r>
        <w:t xml:space="preserve">. This file contains the definition of the Feature itself. Add the following XML to the </w:t>
      </w:r>
      <w:r w:rsidRPr="00A33DA3">
        <w:rPr>
          <w:b/>
        </w:rPr>
        <w:t>feature.xml</w:t>
      </w:r>
      <w:r>
        <w:t xml:space="preserve"> file:</w:t>
      </w:r>
    </w:p>
    <w:p w14:paraId="22B7E9AF" w14:textId="77777777" w:rsidR="00AB0B53" w:rsidRDefault="00AB0B53" w:rsidP="00A33DA3">
      <w:pPr>
        <w:pStyle w:val="CodeAlone"/>
      </w:pPr>
      <w:proofErr w:type="gramStart"/>
      <w:r>
        <w:t>&lt;?xml</w:t>
      </w:r>
      <w:proofErr w:type="gramEnd"/>
      <w:r>
        <w:t xml:space="preserve"> version="1.0" encoding="utf-8" ?&gt; </w:t>
      </w:r>
    </w:p>
    <w:p w14:paraId="048C96B3" w14:textId="77777777" w:rsidR="00AB0B53" w:rsidRDefault="00AB0B53" w:rsidP="00A33DA3">
      <w:pPr>
        <w:pStyle w:val="CodeAlone"/>
      </w:pPr>
      <w:r>
        <w:t xml:space="preserve">&lt;Feature </w:t>
      </w:r>
      <w:proofErr w:type="spellStart"/>
      <w:r>
        <w:t>xmlns</w:t>
      </w:r>
      <w:proofErr w:type="spellEnd"/>
      <w:r>
        <w:t>="http://schemas.microsoft.com/</w:t>
      </w:r>
      <w:proofErr w:type="spellStart"/>
      <w:r>
        <w:t>sharepoint</w:t>
      </w:r>
      <w:proofErr w:type="spellEnd"/>
      <w:r>
        <w:t>/"</w:t>
      </w:r>
    </w:p>
    <w:p w14:paraId="207E0661" w14:textId="77777777" w:rsidR="00AB0B53" w:rsidRDefault="00AB0B53" w:rsidP="00A33DA3">
      <w:pPr>
        <w:pStyle w:val="CodeAlone"/>
      </w:pPr>
      <w:r>
        <w:tab/>
        <w:t>Id="872BA9EF-B5B2-4562-9861-B4D14415FCCB"</w:t>
      </w:r>
    </w:p>
    <w:p w14:paraId="1DC7774E" w14:textId="77777777" w:rsidR="00AB0B53" w:rsidRDefault="00AB0B53" w:rsidP="00A33DA3">
      <w:pPr>
        <w:pStyle w:val="CodeAlone"/>
      </w:pPr>
      <w:r>
        <w:tab/>
        <w:t xml:space="preserve">Title="Lab </w:t>
      </w:r>
      <w:sdt>
        <w:sdtPr>
          <w:alias w:val="Lab Number Short"/>
          <w:tag w:val="Lab Number Short"/>
          <w:id w:val="1654688"/>
          <w:placeholder>
            <w:docPart w:val="DefaultPlaceholder_22675703"/>
          </w:placeholder>
          <w:dataBinding w:xpath="/root[1]/labNumberShort[1]" w:storeItemID="{0306C5F9-4602-431E-9CA8-DC31EFB1E840}"/>
          <w:text/>
        </w:sdtPr>
        <w:sdtEndPr/>
        <w:sdtContent>
          <w:r>
            <w:t>1</w:t>
          </w:r>
        </w:sdtContent>
      </w:sdt>
      <w:r>
        <w:t xml:space="preserve"> - Working with Provisioned Pages"</w:t>
      </w:r>
    </w:p>
    <w:p w14:paraId="0838AA6E" w14:textId="77777777" w:rsidR="00AB0B53" w:rsidRDefault="00AB0B53" w:rsidP="00A33DA3">
      <w:pPr>
        <w:pStyle w:val="CodeAlone"/>
      </w:pPr>
      <w:r>
        <w:tab/>
        <w:t>Scope="Web"</w:t>
      </w:r>
    </w:p>
    <w:p w14:paraId="00EEEF31" w14:textId="77777777" w:rsidR="00AB0B53" w:rsidRDefault="00AB0B53" w:rsidP="00A33DA3">
      <w:pPr>
        <w:pStyle w:val="CodeAlone"/>
      </w:pPr>
      <w:r>
        <w:tab/>
        <w:t>Hidden="False"</w:t>
      </w:r>
    </w:p>
    <w:p w14:paraId="695AEB3D" w14:textId="77777777" w:rsidR="00AB0B53" w:rsidRDefault="00AB0B53" w:rsidP="00A33DA3">
      <w:pPr>
        <w:pStyle w:val="CodeAlone"/>
      </w:pPr>
      <w:r>
        <w:tab/>
        <w:t>Version="1.0.0.0"&gt;</w:t>
      </w:r>
    </w:p>
    <w:p w14:paraId="5FFF6517" w14:textId="77777777" w:rsidR="00AB0B53" w:rsidRDefault="00AB0B53" w:rsidP="00A33DA3">
      <w:pPr>
        <w:pStyle w:val="CodeAlone"/>
      </w:pPr>
    </w:p>
    <w:p w14:paraId="63D6182B" w14:textId="77777777" w:rsidR="00AB0B53" w:rsidRDefault="00AB0B53" w:rsidP="00A33DA3">
      <w:pPr>
        <w:pStyle w:val="CodeAlone"/>
      </w:pPr>
      <w:r>
        <w:tab/>
        <w:t>&lt;</w:t>
      </w:r>
      <w:proofErr w:type="spellStart"/>
      <w:r>
        <w:t>ElementManifests</w:t>
      </w:r>
      <w:proofErr w:type="spellEnd"/>
      <w:r>
        <w:t>&gt;</w:t>
      </w:r>
    </w:p>
    <w:p w14:paraId="276A0A48" w14:textId="77777777" w:rsidR="00AB0B53" w:rsidRDefault="00AB0B53" w:rsidP="00A33DA3">
      <w:pPr>
        <w:pStyle w:val="CodeAlone"/>
      </w:pPr>
      <w:r>
        <w:tab/>
      </w:r>
      <w:r>
        <w:tab/>
        <w:t>&lt;</w:t>
      </w:r>
      <w:proofErr w:type="spellStart"/>
      <w:r>
        <w:t>ElementManifest</w:t>
      </w:r>
      <w:proofErr w:type="spellEnd"/>
      <w:r>
        <w:t xml:space="preserve"> Location="elements.xml" /&gt;</w:t>
      </w:r>
    </w:p>
    <w:p w14:paraId="2A192BC6" w14:textId="77777777" w:rsidR="00AB0B53" w:rsidRDefault="00AB0B53" w:rsidP="00A33DA3">
      <w:pPr>
        <w:pStyle w:val="CodeAlone"/>
      </w:pPr>
      <w:r>
        <w:tab/>
      </w:r>
      <w:r>
        <w:tab/>
        <w:t>&lt;</w:t>
      </w:r>
      <w:proofErr w:type="spellStart"/>
      <w:r>
        <w:t>ElementFile</w:t>
      </w:r>
      <w:proofErr w:type="spellEnd"/>
      <w:r>
        <w:t xml:space="preserve"> Location="PageTemplate.aspx" /&gt;</w:t>
      </w:r>
    </w:p>
    <w:p w14:paraId="22B10693" w14:textId="77777777" w:rsidR="00AB0B53" w:rsidRDefault="00AB0B53" w:rsidP="00A33DA3">
      <w:pPr>
        <w:pStyle w:val="CodeAlone"/>
      </w:pPr>
      <w:r>
        <w:tab/>
        <w:t>&lt;/</w:t>
      </w:r>
      <w:proofErr w:type="spellStart"/>
      <w:r>
        <w:t>ElementManifests</w:t>
      </w:r>
      <w:proofErr w:type="spellEnd"/>
      <w:r>
        <w:t>&gt;</w:t>
      </w:r>
    </w:p>
    <w:p w14:paraId="7C55FF5A" w14:textId="77777777" w:rsidR="00AB0B53" w:rsidRDefault="00AB0B53" w:rsidP="00A33DA3">
      <w:pPr>
        <w:pStyle w:val="CodeAlone"/>
      </w:pPr>
    </w:p>
    <w:p w14:paraId="0A322A9E" w14:textId="77777777" w:rsidR="00AB0B53" w:rsidRDefault="00AB0B53" w:rsidP="00A33DA3">
      <w:pPr>
        <w:pStyle w:val="CodeAloneLast"/>
      </w:pPr>
      <w:r>
        <w:t>&lt;/Feature&gt;</w:t>
      </w:r>
    </w:p>
    <w:p w14:paraId="419999E2" w14:textId="77777777" w:rsidR="00B16174" w:rsidRDefault="00AB0B53" w:rsidP="00797EA2">
      <w:pPr>
        <w:pStyle w:val="NumberedBullet"/>
        <w:numPr>
          <w:ilvl w:val="0"/>
          <w:numId w:val="0"/>
        </w:numPr>
        <w:ind w:left="720"/>
      </w:pPr>
      <w:r>
        <w:t xml:space="preserve">Note the two elements created within the </w:t>
      </w:r>
      <w:r w:rsidRPr="00B16174">
        <w:rPr>
          <w:rStyle w:val="CodeInline"/>
        </w:rPr>
        <w:t>&lt;</w:t>
      </w:r>
      <w:proofErr w:type="spellStart"/>
      <w:r w:rsidRPr="00B16174">
        <w:rPr>
          <w:rStyle w:val="CodeInline"/>
        </w:rPr>
        <w:t>ElementManifest</w:t>
      </w:r>
      <w:proofErr w:type="spellEnd"/>
      <w:r>
        <w:t>&gt; XML element. The first one</w:t>
      </w:r>
      <w:r w:rsidRPr="00886CE3">
        <w:t xml:space="preserve"> (</w:t>
      </w:r>
      <w:r w:rsidRPr="00B16174">
        <w:rPr>
          <w:rStyle w:val="CodeInline"/>
        </w:rPr>
        <w:t>&lt;</w:t>
      </w:r>
      <w:proofErr w:type="spellStart"/>
      <w:r w:rsidRPr="00B16174">
        <w:rPr>
          <w:rStyle w:val="CodeInline"/>
        </w:rPr>
        <w:t>ElementManifest</w:t>
      </w:r>
      <w:proofErr w:type="spellEnd"/>
      <w:r w:rsidRPr="00B16174">
        <w:rPr>
          <w:rStyle w:val="CodeInline"/>
        </w:rPr>
        <w:t>&gt;</w:t>
      </w:r>
      <w:r>
        <w:t xml:space="preserve">) will contain the XML to create a new page instance based off a template. The second one </w:t>
      </w:r>
      <w:r w:rsidRPr="00B16174">
        <w:rPr>
          <w:rStyle w:val="CodeInline"/>
        </w:rPr>
        <w:t>(&lt;</w:t>
      </w:r>
      <w:proofErr w:type="spellStart"/>
      <w:r w:rsidRPr="00B16174">
        <w:rPr>
          <w:rStyle w:val="CodeInline"/>
        </w:rPr>
        <w:t>ElementFile</w:t>
      </w:r>
      <w:proofErr w:type="spellEnd"/>
      <w:r w:rsidRPr="00B16174">
        <w:rPr>
          <w:rStyle w:val="CodeInline"/>
        </w:rPr>
        <w:t>&gt;</w:t>
      </w:r>
      <w:r>
        <w:t xml:space="preserve">) is important only to WSS solution package deployment. By listing all files that are not element manifests as </w:t>
      </w:r>
      <w:r w:rsidRPr="00B16174">
        <w:rPr>
          <w:rStyle w:val="CodeInline"/>
        </w:rPr>
        <w:t>&lt;</w:t>
      </w:r>
      <w:proofErr w:type="spellStart"/>
      <w:r w:rsidRPr="00B16174">
        <w:rPr>
          <w:rStyle w:val="CodeInline"/>
        </w:rPr>
        <w:t>ElementFiles</w:t>
      </w:r>
      <w:proofErr w:type="spellEnd"/>
      <w:r w:rsidRPr="00B16174">
        <w:rPr>
          <w:rStyle w:val="CodeInline"/>
        </w:rPr>
        <w:t>&gt;</w:t>
      </w:r>
      <w:r>
        <w:t>, you won't have to manually deploy each and every file within the solution when you create the solution manifest file later in this exercise.</w:t>
      </w:r>
    </w:p>
    <w:p w14:paraId="3CB14C91" w14:textId="77777777" w:rsidR="00AB0B53" w:rsidRDefault="00AB0B53" w:rsidP="00797EA2">
      <w:pPr>
        <w:pStyle w:val="NumberedBullet"/>
      </w:pPr>
      <w:r>
        <w:t xml:space="preserve">Next, create another XML file in the same </w:t>
      </w:r>
      <w:r w:rsidR="005A0609" w:rsidRPr="00DC36A6">
        <w:rPr>
          <w:b/>
        </w:rPr>
        <w:t>Lab</w:t>
      </w:r>
      <w:sdt>
        <w:sdtPr>
          <w:rPr>
            <w:b/>
          </w:rPr>
          <w:alias w:val="Lab Number Short"/>
          <w:tag w:val="Lab Number Short"/>
          <w:id w:val="15684311"/>
          <w:placeholder>
            <w:docPart w:val="6F75FD9A287545458B08E544A8FEDC9A"/>
          </w:placeholder>
          <w:dataBinding w:xpath="/root[1]/labNumberShort[1]" w:storeItemID="{0306C5F9-4602-431E-9CA8-DC31EFB1E840}"/>
          <w:text/>
        </w:sdtPr>
        <w:sdtEndPr/>
        <w:sdtContent>
          <w:r w:rsidR="003E5BBB">
            <w:rPr>
              <w:b/>
            </w:rPr>
            <w:t>1</w:t>
          </w:r>
        </w:sdtContent>
      </w:sdt>
      <w:r>
        <w:t xml:space="preserve"> directory named </w:t>
      </w:r>
      <w:r w:rsidRPr="00DD7FCB">
        <w:rPr>
          <w:b/>
        </w:rPr>
        <w:t>elements.xml</w:t>
      </w:r>
      <w:r>
        <w:t xml:space="preserve">. This file contains the XML that will create a page instance based off a page template. Add the following XML to the </w:t>
      </w:r>
      <w:r w:rsidRPr="00DD7FCB">
        <w:rPr>
          <w:b/>
        </w:rPr>
        <w:t>elements.xml</w:t>
      </w:r>
      <w:r>
        <w:t xml:space="preserve"> file:</w:t>
      </w:r>
    </w:p>
    <w:p w14:paraId="78D32BDE" w14:textId="77777777" w:rsidR="00AB0B53" w:rsidRDefault="00AB0B53" w:rsidP="00DD7FCB">
      <w:pPr>
        <w:pStyle w:val="CodeAlone"/>
      </w:pPr>
      <w:proofErr w:type="gramStart"/>
      <w:r>
        <w:t>&lt;?xml</w:t>
      </w:r>
      <w:proofErr w:type="gramEnd"/>
      <w:r>
        <w:t xml:space="preserve"> version="1.0" encoding="utf-8" ?&gt; </w:t>
      </w:r>
    </w:p>
    <w:p w14:paraId="5846D1A4" w14:textId="77777777" w:rsidR="00AB0B53" w:rsidRDefault="00AB0B53" w:rsidP="00DD7FCB">
      <w:pPr>
        <w:pStyle w:val="CodeAlone"/>
      </w:pPr>
      <w:r>
        <w:t xml:space="preserve">&lt;Elements </w:t>
      </w:r>
      <w:proofErr w:type="spellStart"/>
      <w:r>
        <w:t>xmlns</w:t>
      </w:r>
      <w:proofErr w:type="spellEnd"/>
      <w:r>
        <w:t>="http://schemas.microsoft.com/</w:t>
      </w:r>
      <w:proofErr w:type="spellStart"/>
      <w:r>
        <w:t>sharepoint</w:t>
      </w:r>
      <w:proofErr w:type="spellEnd"/>
      <w:r>
        <w:t>/"&gt;</w:t>
      </w:r>
    </w:p>
    <w:p w14:paraId="2FE5734B" w14:textId="77777777" w:rsidR="00AB0B53" w:rsidRDefault="00AB0B53" w:rsidP="00DD7FCB">
      <w:pPr>
        <w:pStyle w:val="CodeAlone"/>
      </w:pPr>
      <w:r>
        <w:tab/>
        <w:t xml:space="preserve">&lt;Module </w:t>
      </w:r>
      <w:proofErr w:type="spellStart"/>
      <w:proofErr w:type="gramStart"/>
      <w:r>
        <w:t>Url</w:t>
      </w:r>
      <w:proofErr w:type="spellEnd"/>
      <w:proofErr w:type="gramEnd"/>
      <w:r>
        <w:t>="</w:t>
      </w:r>
      <w:proofErr w:type="spellStart"/>
      <w:r>
        <w:t>CustomPages</w:t>
      </w:r>
      <w:proofErr w:type="spellEnd"/>
      <w:r>
        <w:t>"&gt;</w:t>
      </w:r>
    </w:p>
    <w:p w14:paraId="1084E19C" w14:textId="77777777" w:rsidR="00AB0B53" w:rsidRDefault="00AB0B53" w:rsidP="00DD7FCB">
      <w:pPr>
        <w:pStyle w:val="CodeAlone"/>
      </w:pPr>
      <w:r>
        <w:tab/>
        <w:t xml:space="preserve">&lt;File </w:t>
      </w:r>
      <w:proofErr w:type="spellStart"/>
      <w:proofErr w:type="gramStart"/>
      <w:r>
        <w:t>Url</w:t>
      </w:r>
      <w:proofErr w:type="spellEnd"/>
      <w:proofErr w:type="gramEnd"/>
      <w:r>
        <w:t>="PageTemplate.aspx"</w:t>
      </w:r>
    </w:p>
    <w:p w14:paraId="54CFDD96" w14:textId="77777777" w:rsidR="00AB0B53" w:rsidRDefault="00AB0B53" w:rsidP="00DD7FCB">
      <w:pPr>
        <w:pStyle w:val="CodeAlone"/>
      </w:pPr>
      <w:r>
        <w:tab/>
      </w:r>
      <w:r>
        <w:tab/>
        <w:t>Name="TaskCreator.aspx"</w:t>
      </w:r>
    </w:p>
    <w:p w14:paraId="45749B02" w14:textId="77777777" w:rsidR="00AB0B53" w:rsidRDefault="00AB0B53" w:rsidP="00DD7FCB">
      <w:pPr>
        <w:pStyle w:val="CodeAlone"/>
      </w:pPr>
      <w:r>
        <w:tab/>
      </w:r>
      <w:r>
        <w:tab/>
        <w:t>Type="</w:t>
      </w:r>
      <w:proofErr w:type="spellStart"/>
      <w:r>
        <w:t>Ghostable</w:t>
      </w:r>
      <w:proofErr w:type="spellEnd"/>
      <w:r>
        <w:t>" /&gt;</w:t>
      </w:r>
    </w:p>
    <w:p w14:paraId="256B7B90" w14:textId="77777777" w:rsidR="00AB0B53" w:rsidRDefault="00AB0B53" w:rsidP="00DD7FCB">
      <w:pPr>
        <w:pStyle w:val="CodeAlone"/>
      </w:pPr>
      <w:r>
        <w:tab/>
        <w:t>&lt;/Module&gt;</w:t>
      </w:r>
    </w:p>
    <w:p w14:paraId="27700301" w14:textId="77777777" w:rsidR="00AB0B53" w:rsidRDefault="00AB0B53" w:rsidP="005A0609">
      <w:pPr>
        <w:pStyle w:val="CodeAloneLast"/>
        <w:tabs>
          <w:tab w:val="left" w:pos="16800"/>
        </w:tabs>
      </w:pPr>
      <w:r>
        <w:t>&lt;/Elements&gt;</w:t>
      </w:r>
      <w:r w:rsidR="005A0609">
        <w:tab/>
      </w:r>
    </w:p>
    <w:p w14:paraId="0F2FFFFA" w14:textId="77777777" w:rsidR="005A0609" w:rsidRDefault="00AB0B53" w:rsidP="00797EA2">
      <w:pPr>
        <w:pStyle w:val="NumberedBullet"/>
        <w:numPr>
          <w:ilvl w:val="0"/>
          <w:numId w:val="0"/>
        </w:numPr>
        <w:ind w:left="720"/>
      </w:pPr>
      <w:r>
        <w:t xml:space="preserve">This creates a new page instance </w:t>
      </w:r>
      <w:r w:rsidRPr="005A0609">
        <w:rPr>
          <w:b/>
        </w:rPr>
        <w:t>TaskCreator.aspx</w:t>
      </w:r>
      <w:r>
        <w:t xml:space="preserve"> that is based off the </w:t>
      </w:r>
      <w:r w:rsidRPr="005A0609">
        <w:rPr>
          <w:b/>
        </w:rPr>
        <w:t>PageTemplate.aspx</w:t>
      </w:r>
      <w:r>
        <w:t xml:space="preserve"> template within your Feature </w:t>
      </w:r>
      <w:r w:rsidR="005A0609" w:rsidRPr="00DC36A6">
        <w:rPr>
          <w:b/>
        </w:rPr>
        <w:t>Lab</w:t>
      </w:r>
      <w:sdt>
        <w:sdtPr>
          <w:rPr>
            <w:b/>
          </w:rPr>
          <w:alias w:val="Lab Number Short"/>
          <w:tag w:val="Lab Number Short"/>
          <w:id w:val="15684312"/>
          <w:placeholder>
            <w:docPart w:val="EFC85CC31D974FE0ACAF25062BDB4E16"/>
          </w:placeholder>
          <w:dataBinding w:xpath="/root[1]/labNumberShort[1]" w:storeItemID="{0306C5F9-4602-431E-9CA8-DC31EFB1E840}"/>
          <w:text/>
        </w:sdtPr>
        <w:sdtEndPr/>
        <w:sdtContent>
          <w:r w:rsidR="003E5BBB">
            <w:rPr>
              <w:b/>
            </w:rPr>
            <w:t>1</w:t>
          </w:r>
        </w:sdtContent>
      </w:sdt>
      <w:r>
        <w:t xml:space="preserve"> within the subdirectory </w:t>
      </w:r>
      <w:proofErr w:type="spellStart"/>
      <w:r w:rsidRPr="005A0609">
        <w:rPr>
          <w:b/>
        </w:rPr>
        <w:t>CustomPages</w:t>
      </w:r>
      <w:proofErr w:type="spellEnd"/>
      <w:r>
        <w:t xml:space="preserve"> off the root of your site.</w:t>
      </w:r>
    </w:p>
    <w:p w14:paraId="3F7BDFA7" w14:textId="77777777" w:rsidR="00AB0B53" w:rsidRDefault="00AB0B53" w:rsidP="005A0609">
      <w:r>
        <w:t>At this point the Feature is finished. Now you need to package it up as a WSS solution package for deployment.</w:t>
      </w:r>
    </w:p>
    <w:p w14:paraId="0E3FEE9A" w14:textId="77777777" w:rsidR="00AB0B53" w:rsidRDefault="00AB0B53" w:rsidP="00A03BCF">
      <w:pPr>
        <w:pStyle w:val="LabExercise"/>
      </w:pPr>
      <w:r>
        <w:t>Exercise 3: Creating a WSS solution package</w:t>
      </w:r>
    </w:p>
    <w:p w14:paraId="45B130C2" w14:textId="77777777" w:rsidR="00AB0B53" w:rsidRDefault="00AB0B53" w:rsidP="00AB0B53">
      <w:r>
        <w:lastRenderedPageBreak/>
        <w:t>In this exercise you will package your feature into a WSS solution package (*.</w:t>
      </w:r>
      <w:proofErr w:type="spellStart"/>
      <w:r>
        <w:t>wsp</w:t>
      </w:r>
      <w:proofErr w:type="spellEnd"/>
      <w:r>
        <w:t xml:space="preserve">). This is done using the </w:t>
      </w:r>
      <w:r w:rsidR="003948D9" w:rsidRPr="008F29F3">
        <w:rPr>
          <w:rStyle w:val="CodeInline"/>
        </w:rPr>
        <w:t>M</w:t>
      </w:r>
      <w:r w:rsidRPr="008F29F3">
        <w:rPr>
          <w:rStyle w:val="CodeInline"/>
        </w:rPr>
        <w:t>ake</w:t>
      </w:r>
      <w:r w:rsidR="003948D9" w:rsidRPr="008F29F3">
        <w:rPr>
          <w:rStyle w:val="CodeInline"/>
        </w:rPr>
        <w:t>C</w:t>
      </w:r>
      <w:r w:rsidRPr="008F29F3">
        <w:rPr>
          <w:rStyle w:val="CodeInline"/>
        </w:rPr>
        <w:t>ab.exe</w:t>
      </w:r>
      <w:r>
        <w:t xml:space="preserve"> utility included in the </w:t>
      </w:r>
      <w:hyperlink r:id="rId14" w:history="1">
        <w:r w:rsidRPr="00A03BCF">
          <w:rPr>
            <w:rStyle w:val="Hyperlink"/>
          </w:rPr>
          <w:t>Microsoft Cabinet SDK</w:t>
        </w:r>
      </w:hyperlink>
      <w:r w:rsidR="008F29F3">
        <w:rPr>
          <w:rStyle w:val="FootnoteReference"/>
        </w:rPr>
        <w:footnoteReference w:id="1"/>
      </w:r>
      <w:r w:rsidR="001311EE">
        <w:t xml:space="preserve"> (KB </w:t>
      </w:r>
      <w:r w:rsidR="001311EE" w:rsidRPr="001311EE">
        <w:t>310618</w:t>
      </w:r>
      <w:r w:rsidR="001311EE">
        <w:t>)</w:t>
      </w:r>
      <w:r>
        <w:t>. This file has already been added to the virtual machine in the following location:</w:t>
      </w:r>
    </w:p>
    <w:p w14:paraId="39A85FC3" w14:textId="77777777" w:rsidR="00AB0B53" w:rsidRDefault="00AB0B53" w:rsidP="00BF3474">
      <w:pPr>
        <w:pStyle w:val="CodeAloneLast"/>
      </w:pPr>
      <w:r>
        <w:t>c:\windows\system32</w:t>
      </w:r>
    </w:p>
    <w:p w14:paraId="0B6E9B27" w14:textId="77777777" w:rsidR="00AB0B53" w:rsidRDefault="00AB0B53" w:rsidP="00797EA2">
      <w:pPr>
        <w:pStyle w:val="NumberedBullet"/>
        <w:numPr>
          <w:ilvl w:val="0"/>
          <w:numId w:val="40"/>
        </w:numPr>
      </w:pPr>
      <w:r w:rsidRPr="00C85440">
        <w:rPr>
          <w:rStyle w:val="CodeInline"/>
        </w:rPr>
        <w:t>Make</w:t>
      </w:r>
      <w:r w:rsidR="00C85440" w:rsidRPr="00C85440">
        <w:rPr>
          <w:rStyle w:val="CodeInline"/>
        </w:rPr>
        <w:t>C</w:t>
      </w:r>
      <w:r w:rsidRPr="00C85440">
        <w:rPr>
          <w:rStyle w:val="CodeInline"/>
        </w:rPr>
        <w:t>ab.exe</w:t>
      </w:r>
      <w:r>
        <w:t xml:space="preserve"> is a command line tool that requires a few parameters. One is a Diamond Directive File (*.</w:t>
      </w:r>
      <w:proofErr w:type="spellStart"/>
      <w:r>
        <w:t>ddf</w:t>
      </w:r>
      <w:proofErr w:type="spellEnd"/>
      <w:r>
        <w:t xml:space="preserve">) that contains a list of all the files to include in the package as well as any folders that should be included in the package. Since </w:t>
      </w:r>
      <w:r w:rsidR="003948D9" w:rsidRPr="008F29F3">
        <w:rPr>
          <w:rStyle w:val="CodeInline"/>
        </w:rPr>
        <w:t>M</w:t>
      </w:r>
      <w:r w:rsidRPr="008F29F3">
        <w:rPr>
          <w:rStyle w:val="CodeInline"/>
        </w:rPr>
        <w:t>ake</w:t>
      </w:r>
      <w:r w:rsidR="003948D9" w:rsidRPr="008F29F3">
        <w:rPr>
          <w:rStyle w:val="CodeInline"/>
        </w:rPr>
        <w:t>C</w:t>
      </w:r>
      <w:r w:rsidRPr="008F29F3">
        <w:rPr>
          <w:rStyle w:val="CodeInline"/>
        </w:rPr>
        <w:t>ab.exe</w:t>
      </w:r>
      <w:r>
        <w:t xml:space="preserve"> is a command line tool, that means it can be scripted, or </w:t>
      </w:r>
      <w:r w:rsidR="003948D9">
        <w:t>the</w:t>
      </w:r>
      <w:r>
        <w:t xml:space="preserve"> execution can be automated. This exercise will also walk you </w:t>
      </w:r>
      <w:r w:rsidR="003948D9">
        <w:t>through</w:t>
      </w:r>
      <w:r>
        <w:t xml:space="preserve"> the process of changing your Visual Studio project to always build a new WSS solution package using </w:t>
      </w:r>
      <w:proofErr w:type="spellStart"/>
      <w:r>
        <w:t>MSBuild</w:t>
      </w:r>
      <w:proofErr w:type="spellEnd"/>
      <w:r>
        <w:t>, the .NET Framework's build utility (which is also used by Visual Studio for build / compile projects).</w:t>
      </w:r>
    </w:p>
    <w:p w14:paraId="2D42DC72" w14:textId="77777777" w:rsidR="00BF3474" w:rsidRDefault="00AB0B53" w:rsidP="00AF54F7">
      <w:pPr>
        <w:pStyle w:val="ListParagraph"/>
      </w:pPr>
      <w:r>
        <w:t xml:space="preserve">First, you need to add a few files to your project. Create a new folder called </w:t>
      </w:r>
      <w:proofErr w:type="spellStart"/>
      <w:r w:rsidRPr="005617EF">
        <w:rPr>
          <w:b/>
        </w:rPr>
        <w:t>DeploymentFiles</w:t>
      </w:r>
      <w:proofErr w:type="spellEnd"/>
      <w:r>
        <w:t xml:space="preserve"> in the root of your project and add the following two files to this directory (you'll find these files in the </w:t>
      </w:r>
      <w:r w:rsidRPr="005617EF">
        <w:rPr>
          <w:b/>
        </w:rPr>
        <w:t>Resources</w:t>
      </w:r>
      <w:r>
        <w:t xml:space="preserve"> folder within first lab in the </w:t>
      </w:r>
      <w:r w:rsidRPr="005617EF">
        <w:rPr>
          <w:rStyle w:val="CodeInline"/>
          <w:b/>
        </w:rPr>
        <w:t>c:\Student</w:t>
      </w:r>
      <w:r>
        <w:t xml:space="preserve"> folder):</w:t>
      </w:r>
    </w:p>
    <w:p w14:paraId="790FBA82" w14:textId="77777777" w:rsidR="00DC68A7" w:rsidRDefault="00AB0B53" w:rsidP="00797EA2">
      <w:pPr>
        <w:pStyle w:val="Bullet"/>
      </w:pPr>
      <w:proofErr w:type="spellStart"/>
      <w:r w:rsidRPr="005617EF">
        <w:rPr>
          <w:b/>
        </w:rPr>
        <w:t>BuildSharePointPackage.ddf</w:t>
      </w:r>
      <w:proofErr w:type="spellEnd"/>
      <w:r>
        <w:t xml:space="preserve"> - This is the file that you will modify to include all the necessary files within the package; </w:t>
      </w:r>
      <w:proofErr w:type="spellStart"/>
      <w:proofErr w:type="gramStart"/>
      <w:r>
        <w:t>its</w:t>
      </w:r>
      <w:proofErr w:type="spellEnd"/>
      <w:proofErr w:type="gramEnd"/>
      <w:r>
        <w:t xml:space="preserve"> used by </w:t>
      </w:r>
      <w:r w:rsidR="008F29F3" w:rsidRPr="008F29F3">
        <w:rPr>
          <w:rStyle w:val="CodeInline"/>
        </w:rPr>
        <w:t>M</w:t>
      </w:r>
      <w:r w:rsidRPr="008F29F3">
        <w:rPr>
          <w:rStyle w:val="CodeInline"/>
        </w:rPr>
        <w:t>ake</w:t>
      </w:r>
      <w:r w:rsidR="008F29F3" w:rsidRPr="008F29F3">
        <w:rPr>
          <w:rStyle w:val="CodeInline"/>
        </w:rPr>
        <w:t>C</w:t>
      </w:r>
      <w:r w:rsidRPr="008F29F3">
        <w:rPr>
          <w:rStyle w:val="CodeInline"/>
        </w:rPr>
        <w:t>ab.exe</w:t>
      </w:r>
      <w:r>
        <w:t xml:space="preserve"> to determine what folders and files should be added to the package.</w:t>
      </w:r>
    </w:p>
    <w:p w14:paraId="6B72F6CC" w14:textId="77777777" w:rsidR="00DC68A7" w:rsidRDefault="00AB0B53" w:rsidP="00797EA2">
      <w:pPr>
        <w:pStyle w:val="Bullet"/>
      </w:pPr>
      <w:proofErr w:type="spellStart"/>
      <w:r w:rsidRPr="005617EF">
        <w:rPr>
          <w:b/>
        </w:rPr>
        <w:t>BuildSharePointPackage.targets</w:t>
      </w:r>
      <w:proofErr w:type="spellEnd"/>
      <w:r>
        <w:t xml:space="preserve"> - This is a custom </w:t>
      </w:r>
      <w:proofErr w:type="spellStart"/>
      <w:r>
        <w:t>MSBuild</w:t>
      </w:r>
      <w:proofErr w:type="spellEnd"/>
      <w:r>
        <w:t xml:space="preserve"> targets file that contains the commands to execute </w:t>
      </w:r>
      <w:r w:rsidR="00FA3F45" w:rsidRPr="00FA3F45">
        <w:rPr>
          <w:rStyle w:val="CodeInline"/>
        </w:rPr>
        <w:t>M</w:t>
      </w:r>
      <w:r w:rsidRPr="00FA3F45">
        <w:rPr>
          <w:rStyle w:val="CodeInline"/>
        </w:rPr>
        <w:t>ake</w:t>
      </w:r>
      <w:r w:rsidR="00FA3F45" w:rsidRPr="00FA3F45">
        <w:rPr>
          <w:rStyle w:val="CodeInline"/>
        </w:rPr>
        <w:t>C</w:t>
      </w:r>
      <w:r w:rsidRPr="00FA3F45">
        <w:rPr>
          <w:rStyle w:val="CodeInline"/>
        </w:rPr>
        <w:t>ab.exe</w:t>
      </w:r>
      <w:r>
        <w:t xml:space="preserve"> with the necessary command line arguments.</w:t>
      </w:r>
    </w:p>
    <w:p w14:paraId="3472EDC4" w14:textId="77777777" w:rsidR="00AF54F7" w:rsidRDefault="00AB0B53" w:rsidP="00797EA2">
      <w:pPr>
        <w:pStyle w:val="NumberedBullet"/>
      </w:pPr>
      <w:r>
        <w:t xml:space="preserve">Now you need to configure Visual Studio to call the custom </w:t>
      </w:r>
      <w:proofErr w:type="spellStart"/>
      <w:r>
        <w:t>MSBuild</w:t>
      </w:r>
      <w:proofErr w:type="spellEnd"/>
      <w:r>
        <w:t xml:space="preserve"> target (defined within the </w:t>
      </w:r>
      <w:proofErr w:type="spellStart"/>
      <w:r w:rsidRPr="00DC68A7">
        <w:rPr>
          <w:rStyle w:val="CodeInline"/>
        </w:rPr>
        <w:t>BuildSharePointPackage.targets</w:t>
      </w:r>
      <w:proofErr w:type="spellEnd"/>
      <w:r>
        <w:t xml:space="preserve"> file) every time the project is built. To do this, you need to unload the project by right-clicking it in the </w:t>
      </w:r>
      <w:r w:rsidRPr="005617EF">
        <w:rPr>
          <w:b/>
        </w:rPr>
        <w:t>Solution Explorer</w:t>
      </w:r>
      <w:r>
        <w:t xml:space="preserve"> tool window and selecting </w:t>
      </w:r>
      <w:r w:rsidRPr="005617EF">
        <w:rPr>
          <w:b/>
        </w:rPr>
        <w:t>Unload Project</w:t>
      </w:r>
      <w:r w:rsidR="00DC68A7" w:rsidRPr="00DC68A7">
        <w:t>.</w:t>
      </w:r>
      <w:r w:rsidR="00DC68A7">
        <w:t xml:space="preserve"> </w:t>
      </w:r>
      <w:r w:rsidRPr="005617EF">
        <w:rPr>
          <w:i/>
        </w:rPr>
        <w:t xml:space="preserve">If you don't see this option then Visual Studio is not likely configured to show solutions. To change this, from Visual Studio select </w:t>
      </w:r>
      <w:r w:rsidRPr="005617EF">
        <w:rPr>
          <w:b/>
          <w:i/>
        </w:rPr>
        <w:t>Tools » Options</w:t>
      </w:r>
      <w:r w:rsidRPr="005617EF">
        <w:rPr>
          <w:i/>
        </w:rPr>
        <w:t xml:space="preserve">, select the </w:t>
      </w:r>
      <w:r w:rsidRPr="005617EF">
        <w:rPr>
          <w:b/>
          <w:i/>
        </w:rPr>
        <w:t>Projects and Solutions » General</w:t>
      </w:r>
      <w:r w:rsidRPr="005617EF">
        <w:rPr>
          <w:i/>
        </w:rPr>
        <w:t xml:space="preserve"> page. Check the option </w:t>
      </w:r>
      <w:r w:rsidRPr="005617EF">
        <w:rPr>
          <w:b/>
          <w:i/>
        </w:rPr>
        <w:t>Always show solution</w:t>
      </w:r>
      <w:r w:rsidRPr="005617EF">
        <w:rPr>
          <w:i/>
        </w:rPr>
        <w:t xml:space="preserve"> and click </w:t>
      </w:r>
      <w:r w:rsidRPr="005617EF">
        <w:rPr>
          <w:b/>
          <w:i/>
        </w:rPr>
        <w:t>OK</w:t>
      </w:r>
      <w:r w:rsidRPr="005617EF">
        <w:rPr>
          <w:i/>
        </w:rPr>
        <w:t>.</w:t>
      </w:r>
    </w:p>
    <w:p w14:paraId="38184335" w14:textId="77777777" w:rsidR="00AF54F7" w:rsidRDefault="00AB0B53" w:rsidP="00797EA2">
      <w:pPr>
        <w:pStyle w:val="NumberedBullet"/>
      </w:pPr>
      <w:r>
        <w:t xml:space="preserve">With the project unloaded, right-click the project again in the </w:t>
      </w:r>
      <w:r w:rsidRPr="00AF54F7">
        <w:rPr>
          <w:b/>
        </w:rPr>
        <w:t>Solution Explorer</w:t>
      </w:r>
      <w:r>
        <w:t xml:space="preserve"> tool window and select </w:t>
      </w:r>
      <w:r w:rsidRPr="00AF54F7">
        <w:rPr>
          <w:b/>
        </w:rPr>
        <w:t xml:space="preserve">Edit </w:t>
      </w:r>
      <w:r w:rsidR="00B24915" w:rsidRPr="00DC36A6">
        <w:rPr>
          <w:b/>
        </w:rPr>
        <w:t>Lab</w:t>
      </w:r>
      <w:sdt>
        <w:sdtPr>
          <w:rPr>
            <w:b/>
          </w:rPr>
          <w:alias w:val="Lab Number Short"/>
          <w:tag w:val="Lab Number Short"/>
          <w:id w:val="8661161"/>
          <w:placeholder>
            <w:docPart w:val="199C76542C2946C1886F9EBAF4864043"/>
          </w:placeholder>
          <w:dataBinding w:xpath="/root[1]/labNumberShort[1]" w:storeItemID="{0306C5F9-4602-431E-9CA8-DC31EFB1E840}"/>
          <w:text/>
        </w:sdtPr>
        <w:sdtEndPr/>
        <w:sdtContent>
          <w:r w:rsidR="003E5BBB">
            <w:rPr>
              <w:b/>
            </w:rPr>
            <w:t>1</w:t>
          </w:r>
        </w:sdtContent>
      </w:sdt>
      <w:r w:rsidRPr="00AF54F7">
        <w:rPr>
          <w:b/>
        </w:rPr>
        <w:t>.csproj</w:t>
      </w:r>
      <w:r>
        <w:t>.</w:t>
      </w:r>
    </w:p>
    <w:p w14:paraId="15D71B47" w14:textId="77777777" w:rsidR="00AF54F7" w:rsidRDefault="00AB0B53" w:rsidP="00797EA2">
      <w:pPr>
        <w:pStyle w:val="NumberedBullet"/>
      </w:pPr>
      <w:r>
        <w:t xml:space="preserve">Scroll to the bottom of the XML file. You should notice how it ends with an XML comment. Immediately before the comment you will also see an </w:t>
      </w:r>
      <w:r w:rsidRPr="00AF54F7">
        <w:rPr>
          <w:rStyle w:val="CodeInline"/>
        </w:rPr>
        <w:t>&lt;Import&gt;</w:t>
      </w:r>
      <w:r>
        <w:t xml:space="preserve"> element. This XML element imports </w:t>
      </w:r>
      <w:proofErr w:type="spellStart"/>
      <w:r>
        <w:t>MSBuild</w:t>
      </w:r>
      <w:proofErr w:type="spellEnd"/>
      <w:r>
        <w:t xml:space="preserve"> targets files and is where you need to import your custom target file as well. Add the following XML just below the existing XML </w:t>
      </w:r>
      <w:r w:rsidRPr="00C85440">
        <w:rPr>
          <w:b/>
        </w:rPr>
        <w:t>&lt;Import&gt;</w:t>
      </w:r>
      <w:r>
        <w:t xml:space="preserve"> element:</w:t>
      </w:r>
    </w:p>
    <w:p w14:paraId="783E3028" w14:textId="77777777" w:rsidR="00AF54F7" w:rsidRDefault="00AB0B53" w:rsidP="00AF54F7">
      <w:pPr>
        <w:pStyle w:val="CodeAloneLast"/>
      </w:pPr>
      <w:r>
        <w:t xml:space="preserve">&lt;Import </w:t>
      </w:r>
      <w:r w:rsidRPr="00AF54F7">
        <w:t>Project</w:t>
      </w:r>
      <w:r>
        <w:t>="</w:t>
      </w:r>
      <w:proofErr w:type="spellStart"/>
      <w:r>
        <w:t>DeploymentFiles</w:t>
      </w:r>
      <w:proofErr w:type="spellEnd"/>
      <w:r>
        <w:t>\</w:t>
      </w:r>
      <w:proofErr w:type="spellStart"/>
      <w:r>
        <w:t>BuildSharePointPackage.targets</w:t>
      </w:r>
      <w:proofErr w:type="spellEnd"/>
      <w:r>
        <w:t>" /&gt;</w:t>
      </w:r>
    </w:p>
    <w:p w14:paraId="04CA65AC" w14:textId="77777777" w:rsidR="00AB0B53" w:rsidRDefault="00AB0B53" w:rsidP="00797EA2">
      <w:pPr>
        <w:pStyle w:val="NumberedBullet"/>
        <w:numPr>
          <w:ilvl w:val="0"/>
          <w:numId w:val="0"/>
        </w:numPr>
        <w:ind w:left="720"/>
      </w:pPr>
      <w:r>
        <w:t xml:space="preserve">Once the custom </w:t>
      </w:r>
      <w:proofErr w:type="spellStart"/>
      <w:r>
        <w:t>MSBuild</w:t>
      </w:r>
      <w:proofErr w:type="spellEnd"/>
      <w:r>
        <w:t xml:space="preserve"> targets file has been imported, you need to tell </w:t>
      </w:r>
      <w:proofErr w:type="spellStart"/>
      <w:r>
        <w:t>MSBuild</w:t>
      </w:r>
      <w:proofErr w:type="spellEnd"/>
      <w:r>
        <w:t xml:space="preserve"> that after the project has been built, it needs to call your custom target (again, </w:t>
      </w:r>
      <w:r>
        <w:lastRenderedPageBreak/>
        <w:t>defined in the *.targets file added to our project). Add the following XML, replacing the XML comment:</w:t>
      </w:r>
    </w:p>
    <w:p w14:paraId="63AB23C4" w14:textId="77777777" w:rsidR="00AB0B53" w:rsidRPr="00AF54F7" w:rsidRDefault="00AB0B53" w:rsidP="00AF54F7">
      <w:pPr>
        <w:pStyle w:val="CodeAlone"/>
      </w:pPr>
      <w:r w:rsidRPr="00AF54F7">
        <w:t>&lt;Target Name="</w:t>
      </w:r>
      <w:proofErr w:type="spellStart"/>
      <w:r w:rsidRPr="00AF54F7">
        <w:t>AfterBuild</w:t>
      </w:r>
      <w:proofErr w:type="spellEnd"/>
      <w:r w:rsidRPr="00AF54F7">
        <w:t>"&gt;</w:t>
      </w:r>
    </w:p>
    <w:p w14:paraId="3787FD75" w14:textId="77777777" w:rsidR="00AB0B53" w:rsidRPr="00AF54F7" w:rsidRDefault="00AB0B53" w:rsidP="00AF54F7">
      <w:pPr>
        <w:pStyle w:val="CodeAlone"/>
      </w:pPr>
      <w:r w:rsidRPr="00AF54F7">
        <w:t xml:space="preserve">  &lt;</w:t>
      </w:r>
      <w:proofErr w:type="spellStart"/>
      <w:r w:rsidRPr="00AF54F7">
        <w:t>CallTarget</w:t>
      </w:r>
      <w:proofErr w:type="spellEnd"/>
      <w:r w:rsidRPr="00AF54F7">
        <w:t xml:space="preserve"> Targets="</w:t>
      </w:r>
      <w:proofErr w:type="spellStart"/>
      <w:r w:rsidRPr="00AF54F7">
        <w:t>BuildSharePointPackage</w:t>
      </w:r>
      <w:proofErr w:type="spellEnd"/>
      <w:r w:rsidRPr="00AF54F7">
        <w:t>" /&gt;</w:t>
      </w:r>
    </w:p>
    <w:p w14:paraId="77133084" w14:textId="77777777" w:rsidR="00AB0B53" w:rsidRPr="00AF54F7" w:rsidRDefault="00AB0B53" w:rsidP="00AF54F7">
      <w:pPr>
        <w:pStyle w:val="CodeAloneLast"/>
      </w:pPr>
      <w:r w:rsidRPr="00AF54F7">
        <w:t>&lt;/Target&gt;</w:t>
      </w:r>
    </w:p>
    <w:p w14:paraId="36392EF1" w14:textId="77777777" w:rsidR="00AB0B53" w:rsidRDefault="00AB0B53" w:rsidP="00797EA2">
      <w:pPr>
        <w:pStyle w:val="NumberedBullet"/>
        <w:numPr>
          <w:ilvl w:val="0"/>
          <w:numId w:val="0"/>
        </w:numPr>
        <w:ind w:left="720"/>
      </w:pPr>
      <w:r>
        <w:t>The end of your project file should now look like the following image:</w:t>
      </w:r>
    </w:p>
    <w:p w14:paraId="4ACA981C" w14:textId="77777777" w:rsidR="00AB0B53" w:rsidRDefault="001C6C2F" w:rsidP="00B24915">
      <w:pPr>
        <w:pStyle w:val="Figure"/>
      </w:pPr>
      <w:r>
        <w:drawing>
          <wp:inline distT="0" distB="0" distL="0" distR="0" wp14:editId="6E08EFB5">
            <wp:extent cx="6210300" cy="15240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6210300" cy="1524000"/>
                    </a:xfrm>
                    <a:prstGeom prst="rect">
                      <a:avLst/>
                    </a:prstGeom>
                    <a:noFill/>
                    <a:ln w="9525">
                      <a:noFill/>
                      <a:miter lim="800000"/>
                      <a:headEnd/>
                      <a:tailEnd/>
                    </a:ln>
                  </pic:spPr>
                </pic:pic>
              </a:graphicData>
            </a:graphic>
          </wp:inline>
        </w:drawing>
      </w:r>
    </w:p>
    <w:p w14:paraId="593A4BBA" w14:textId="77777777" w:rsidR="00B24915" w:rsidRDefault="00AB0B53" w:rsidP="00797EA2">
      <w:pPr>
        <w:pStyle w:val="NumberedBullet"/>
        <w:numPr>
          <w:ilvl w:val="0"/>
          <w:numId w:val="0"/>
        </w:numPr>
        <w:ind w:left="720"/>
      </w:pPr>
      <w:r>
        <w:t>Finally, save your</w:t>
      </w:r>
      <w:r w:rsidR="00FA3F45">
        <w:t xml:space="preserve"> changes and reload the project:</w:t>
      </w:r>
      <w:r>
        <w:t xml:space="preserve"> Right-click the project in the </w:t>
      </w:r>
      <w:r w:rsidRPr="00B24915">
        <w:rPr>
          <w:b/>
        </w:rPr>
        <w:t>Solution Explorer</w:t>
      </w:r>
      <w:r>
        <w:t xml:space="preserve"> tool window and select </w:t>
      </w:r>
      <w:r w:rsidRPr="00B24915">
        <w:rPr>
          <w:b/>
        </w:rPr>
        <w:t>Reload project</w:t>
      </w:r>
      <w:r>
        <w:t xml:space="preserve">. You may receive prompts to close the project file (select </w:t>
      </w:r>
      <w:r w:rsidRPr="00B24915">
        <w:rPr>
          <w:b/>
        </w:rPr>
        <w:t>OK</w:t>
      </w:r>
      <w:r>
        <w:t xml:space="preserve">) and a security warning (select </w:t>
      </w:r>
      <w:r w:rsidRPr="00B24915">
        <w:rPr>
          <w:b/>
        </w:rPr>
        <w:t>Load project normally</w:t>
      </w:r>
      <w:r>
        <w:t xml:space="preserve">, uncheck </w:t>
      </w:r>
      <w:r w:rsidRPr="00B24915">
        <w:rPr>
          <w:b/>
        </w:rPr>
        <w:t>Ask me for every project in this solution</w:t>
      </w:r>
      <w:r>
        <w:t xml:space="preserve"> and click </w:t>
      </w:r>
      <w:r w:rsidRPr="00B24915">
        <w:rPr>
          <w:b/>
        </w:rPr>
        <w:t>OK</w:t>
      </w:r>
      <w:r>
        <w:t>). The security warning is Visual Studio telling you that it doesn't recognize this type of project file, which is expected because you just customized it!</w:t>
      </w:r>
    </w:p>
    <w:p w14:paraId="2C780B71" w14:textId="77777777" w:rsidR="000757BC" w:rsidRDefault="00AB0B53" w:rsidP="00797EA2">
      <w:pPr>
        <w:pStyle w:val="NumberedBullet"/>
      </w:pPr>
      <w:r>
        <w:t xml:space="preserve">SharePoint expects to find a </w:t>
      </w:r>
      <w:r w:rsidRPr="00FA3F45">
        <w:rPr>
          <w:rStyle w:val="CodeInline"/>
        </w:rPr>
        <w:t>manifest.xml</w:t>
      </w:r>
      <w:r>
        <w:t xml:space="preserve"> file within the root of every WSS solution package. Add a new XML file named </w:t>
      </w:r>
      <w:r w:rsidRPr="00B24915">
        <w:rPr>
          <w:b/>
        </w:rPr>
        <w:t>manifest.xml</w:t>
      </w:r>
      <w:r>
        <w:t xml:space="preserve"> to the </w:t>
      </w:r>
      <w:proofErr w:type="spellStart"/>
      <w:r w:rsidR="003F159B" w:rsidRPr="003F159B">
        <w:rPr>
          <w:b/>
        </w:rPr>
        <w:t>DeploymentFiles</w:t>
      </w:r>
      <w:proofErr w:type="spellEnd"/>
      <w:r w:rsidR="003F159B">
        <w:t xml:space="preserve"> folder in </w:t>
      </w:r>
      <w:r>
        <w:t>the project and add the following XML code to the file:</w:t>
      </w:r>
    </w:p>
    <w:p w14:paraId="145BC4F8" w14:textId="77777777" w:rsidR="00AB0B53" w:rsidRDefault="00AB0B53" w:rsidP="000757BC">
      <w:pPr>
        <w:pStyle w:val="CodeAlone"/>
      </w:pPr>
      <w:proofErr w:type="gramStart"/>
      <w:r>
        <w:t>&lt;?xml</w:t>
      </w:r>
      <w:proofErr w:type="gramEnd"/>
      <w:r>
        <w:t xml:space="preserve"> version="1.0" encoding="utf-8" ?&gt;</w:t>
      </w:r>
    </w:p>
    <w:p w14:paraId="1FA02C8C" w14:textId="77777777" w:rsidR="00AB0B53" w:rsidRDefault="00AB0B53" w:rsidP="000757BC">
      <w:pPr>
        <w:pStyle w:val="CodeAlone"/>
      </w:pPr>
      <w:r>
        <w:t xml:space="preserve">&lt;Solution </w:t>
      </w:r>
      <w:proofErr w:type="spellStart"/>
      <w:r>
        <w:t>xmlns</w:t>
      </w:r>
      <w:proofErr w:type="spellEnd"/>
      <w:r>
        <w:t>="http://schemas.microsoft.com/</w:t>
      </w:r>
      <w:proofErr w:type="spellStart"/>
      <w:r>
        <w:t>sharepoint</w:t>
      </w:r>
      <w:proofErr w:type="spellEnd"/>
      <w:r>
        <w:t>/"</w:t>
      </w:r>
    </w:p>
    <w:p w14:paraId="5ED9B127" w14:textId="77777777" w:rsidR="00AB0B53" w:rsidRDefault="00AB0B53" w:rsidP="000757BC">
      <w:pPr>
        <w:pStyle w:val="CodeAlone"/>
      </w:pPr>
      <w:r>
        <w:t xml:space="preserve">    </w:t>
      </w:r>
      <w:proofErr w:type="spellStart"/>
      <w:r>
        <w:t>SolutionId</w:t>
      </w:r>
      <w:proofErr w:type="spellEnd"/>
      <w:r>
        <w:t>="942DF5EA-5BAE-4E2B-8854-8CD8401D6425"</w:t>
      </w:r>
    </w:p>
    <w:p w14:paraId="606E0B25" w14:textId="77777777" w:rsidR="00AB0B53" w:rsidRDefault="00AB0B53" w:rsidP="000757BC">
      <w:pPr>
        <w:pStyle w:val="CodeAlone"/>
      </w:pPr>
      <w:r>
        <w:t xml:space="preserve">    </w:t>
      </w:r>
      <w:proofErr w:type="spellStart"/>
      <w:r>
        <w:t>DeploymentServerType</w:t>
      </w:r>
      <w:proofErr w:type="spellEnd"/>
      <w:r>
        <w:t>="</w:t>
      </w:r>
      <w:proofErr w:type="spellStart"/>
      <w:r>
        <w:t>WebFrontEnd</w:t>
      </w:r>
      <w:proofErr w:type="spellEnd"/>
      <w:r>
        <w:t>"</w:t>
      </w:r>
    </w:p>
    <w:p w14:paraId="78AE6C72" w14:textId="77777777" w:rsidR="00AB0B53" w:rsidRDefault="00AB0B53" w:rsidP="000757BC">
      <w:pPr>
        <w:pStyle w:val="CodeAlone"/>
      </w:pPr>
      <w:r>
        <w:t xml:space="preserve">    </w:t>
      </w:r>
      <w:proofErr w:type="spellStart"/>
      <w:r>
        <w:t>ResetWebServer</w:t>
      </w:r>
      <w:proofErr w:type="spellEnd"/>
      <w:r>
        <w:t>="TRUE"&gt;</w:t>
      </w:r>
    </w:p>
    <w:p w14:paraId="568341BB" w14:textId="77777777" w:rsidR="00AB0B53" w:rsidRDefault="00AB0B53" w:rsidP="000757BC">
      <w:pPr>
        <w:pStyle w:val="CodeAlone"/>
      </w:pPr>
    </w:p>
    <w:p w14:paraId="047D8791" w14:textId="77777777" w:rsidR="00AB0B53" w:rsidRDefault="00AB0B53" w:rsidP="000757BC">
      <w:pPr>
        <w:pStyle w:val="CodeAlone"/>
      </w:pPr>
      <w:r>
        <w:t xml:space="preserve">    &lt;</w:t>
      </w:r>
      <w:proofErr w:type="spellStart"/>
      <w:r>
        <w:t>FeatureManifests</w:t>
      </w:r>
      <w:proofErr w:type="spellEnd"/>
      <w:r>
        <w:t>&gt;</w:t>
      </w:r>
    </w:p>
    <w:p w14:paraId="5EC676FA" w14:textId="77777777" w:rsidR="00AB0B53" w:rsidRDefault="00AB0B53" w:rsidP="000757BC">
      <w:pPr>
        <w:pStyle w:val="CodeAlone"/>
      </w:pPr>
      <w:r>
        <w:t xml:space="preserve">        &lt;</w:t>
      </w:r>
      <w:proofErr w:type="spellStart"/>
      <w:r>
        <w:t>FeatureManifest</w:t>
      </w:r>
      <w:proofErr w:type="spellEnd"/>
      <w:r>
        <w:t xml:space="preserve"> Location="Lab</w:t>
      </w:r>
      <w:sdt>
        <w:sdtPr>
          <w:alias w:val="Lab Number Short"/>
          <w:tag w:val="Lab Number Short"/>
          <w:id w:val="1654690"/>
          <w:placeholder>
            <w:docPart w:val="DefaultPlaceholder_22675703"/>
          </w:placeholder>
          <w:dataBinding w:xpath="/root[1]/labNumberShort[1]" w:storeItemID="{0306C5F9-4602-431E-9CA8-DC31EFB1E840}"/>
          <w:text/>
        </w:sdtPr>
        <w:sdtEndPr/>
        <w:sdtContent>
          <w:r>
            <w:t>1</w:t>
          </w:r>
        </w:sdtContent>
      </w:sdt>
      <w:r>
        <w:t>\feature.xml" /&gt;</w:t>
      </w:r>
    </w:p>
    <w:p w14:paraId="7ECF4296" w14:textId="77777777" w:rsidR="00AB0B53" w:rsidRDefault="00AB0B53" w:rsidP="000757BC">
      <w:pPr>
        <w:pStyle w:val="CodeAlone"/>
      </w:pPr>
      <w:r>
        <w:t xml:space="preserve">    &lt;/</w:t>
      </w:r>
      <w:proofErr w:type="spellStart"/>
      <w:r>
        <w:t>FeatureManifests</w:t>
      </w:r>
      <w:proofErr w:type="spellEnd"/>
      <w:r>
        <w:t>&gt;</w:t>
      </w:r>
    </w:p>
    <w:p w14:paraId="703A78AA" w14:textId="77777777" w:rsidR="00AB0B53" w:rsidRDefault="00AB0B53" w:rsidP="000757BC">
      <w:pPr>
        <w:pStyle w:val="CodeAlone"/>
      </w:pPr>
    </w:p>
    <w:p w14:paraId="0E33FB7C" w14:textId="77777777" w:rsidR="00AB0B53" w:rsidRDefault="00AB0B53" w:rsidP="000757BC">
      <w:pPr>
        <w:pStyle w:val="CodeAloneLast"/>
      </w:pPr>
      <w:r>
        <w:t>&lt;/Solution&gt;</w:t>
      </w:r>
    </w:p>
    <w:p w14:paraId="7B4382E9" w14:textId="77777777" w:rsidR="000757BC" w:rsidRDefault="00AB0B53" w:rsidP="00797EA2">
      <w:pPr>
        <w:pStyle w:val="NumberedBullet"/>
      </w:pPr>
      <w:r>
        <w:t>At this point all the files necessary for deployment have been created, filled with the necessary information (including our Feature) and your Visual Studio project has been configured to automatically build WSS solution packages. Now you need to edit the *.</w:t>
      </w:r>
      <w:proofErr w:type="spellStart"/>
      <w:r>
        <w:t>ddf</w:t>
      </w:r>
      <w:proofErr w:type="spellEnd"/>
      <w:r>
        <w:t xml:space="preserve"> file to tell </w:t>
      </w:r>
      <w:r w:rsidR="00FA3F45" w:rsidRPr="00FA3F45">
        <w:rPr>
          <w:rStyle w:val="CodeInline"/>
        </w:rPr>
        <w:t>M</w:t>
      </w:r>
      <w:r w:rsidRPr="00FA3F45">
        <w:rPr>
          <w:rStyle w:val="CodeInline"/>
        </w:rPr>
        <w:t>ake</w:t>
      </w:r>
      <w:r w:rsidR="00FA3F45" w:rsidRPr="00FA3F45">
        <w:rPr>
          <w:rStyle w:val="CodeInline"/>
        </w:rPr>
        <w:t>C</w:t>
      </w:r>
      <w:r w:rsidRPr="00FA3F45">
        <w:rPr>
          <w:rStyle w:val="CodeInline"/>
        </w:rPr>
        <w:t>ab.exe</w:t>
      </w:r>
      <w:r>
        <w:t xml:space="preserve"> to include the necessary files. Add the following code between the comments (the two lines with semicolons) in the </w:t>
      </w:r>
      <w:proofErr w:type="spellStart"/>
      <w:r w:rsidRPr="00C85440">
        <w:rPr>
          <w:b/>
        </w:rPr>
        <w:t>DeploymentFiles</w:t>
      </w:r>
      <w:proofErr w:type="spellEnd"/>
      <w:r w:rsidRPr="00C85440">
        <w:rPr>
          <w:b/>
        </w:rPr>
        <w:t>\</w:t>
      </w:r>
      <w:proofErr w:type="spellStart"/>
      <w:r w:rsidRPr="00C85440">
        <w:rPr>
          <w:b/>
        </w:rPr>
        <w:t>BuildSharePointPackage.ddf</w:t>
      </w:r>
      <w:proofErr w:type="spellEnd"/>
      <w:r>
        <w:t xml:space="preserve"> file:</w:t>
      </w:r>
    </w:p>
    <w:p w14:paraId="68020DB1" w14:textId="77777777" w:rsidR="00AB0B53" w:rsidRDefault="003F159B" w:rsidP="000757BC">
      <w:pPr>
        <w:pStyle w:val="CodeAlone"/>
      </w:pPr>
      <w:proofErr w:type="spellStart"/>
      <w:r>
        <w:t>DeploymentFiles</w:t>
      </w:r>
      <w:proofErr w:type="spellEnd"/>
      <w:r>
        <w:t>\</w:t>
      </w:r>
      <w:r w:rsidR="00AB0B53">
        <w:t>manifest.xml</w:t>
      </w:r>
    </w:p>
    <w:p w14:paraId="31D4329E" w14:textId="77777777" w:rsidR="00AB0B53" w:rsidRDefault="00AB0B53" w:rsidP="000757BC">
      <w:pPr>
        <w:pStyle w:val="CodeAlone"/>
      </w:pPr>
      <w:r>
        <w:t>bin\debug\</w:t>
      </w:r>
      <w:r w:rsidR="003E5BBB">
        <w:t>Lab</w:t>
      </w:r>
      <w:sdt>
        <w:sdtPr>
          <w:alias w:val="Lab Number Short"/>
          <w:tag w:val="Lab Number Short"/>
          <w:id w:val="2704059"/>
          <w:placeholder>
            <w:docPart w:val="1E809598EE7E4556BCB54D86D37EF24A"/>
          </w:placeholder>
          <w:dataBinding w:xpath="/root[1]/labNumberShort[1]" w:storeItemID="{0306C5F9-4602-431E-9CA8-DC31EFB1E840}"/>
          <w:text/>
        </w:sdtPr>
        <w:sdtEndPr/>
        <w:sdtContent>
          <w:r w:rsidR="003E5BBB">
            <w:t>1</w:t>
          </w:r>
        </w:sdtContent>
      </w:sdt>
      <w:r>
        <w:t>.dll</w:t>
      </w:r>
    </w:p>
    <w:p w14:paraId="34A69FC8" w14:textId="77777777" w:rsidR="00AB0B53" w:rsidRDefault="00AB0B53" w:rsidP="000757BC">
      <w:pPr>
        <w:pStyle w:val="CodeAlone"/>
      </w:pPr>
    </w:p>
    <w:p w14:paraId="774C80F6" w14:textId="77777777" w:rsidR="00AB0B53" w:rsidRDefault="00AB0B53" w:rsidP="000757BC">
      <w:pPr>
        <w:pStyle w:val="CodeAlone"/>
      </w:pPr>
      <w:r>
        <w:t xml:space="preserve">.Set </w:t>
      </w:r>
      <w:proofErr w:type="spellStart"/>
      <w:r>
        <w:t>DestinationDir</w:t>
      </w:r>
      <w:proofErr w:type="spellEnd"/>
      <w:r>
        <w:t>=Lab</w:t>
      </w:r>
      <w:sdt>
        <w:sdtPr>
          <w:alias w:val="Lab Number Short"/>
          <w:tag w:val="Lab Number Short"/>
          <w:id w:val="1654691"/>
          <w:placeholder>
            <w:docPart w:val="FD6D2ACA741C4D96903719B0840A2155"/>
          </w:placeholder>
          <w:dataBinding w:xpath="/root[1]/labNumberShort[1]" w:storeItemID="{0306C5F9-4602-431E-9CA8-DC31EFB1E840}"/>
          <w:text/>
        </w:sdtPr>
        <w:sdtEndPr/>
        <w:sdtContent>
          <w:r w:rsidR="000315B9">
            <w:t>1</w:t>
          </w:r>
        </w:sdtContent>
      </w:sdt>
    </w:p>
    <w:p w14:paraId="4CFC5E3E" w14:textId="77777777" w:rsidR="00AB0B53" w:rsidRDefault="00AB0B53" w:rsidP="000757BC">
      <w:pPr>
        <w:pStyle w:val="CodeAlone"/>
      </w:pPr>
      <w:r>
        <w:t>TEMPLATE\FEATURES\Lab</w:t>
      </w:r>
      <w:sdt>
        <w:sdtPr>
          <w:alias w:val="Lab Number Short"/>
          <w:tag w:val="Lab Number Short"/>
          <w:id w:val="1654692"/>
          <w:placeholder>
            <w:docPart w:val="EACA1AE0FC5847E08A221098ABDB2A62"/>
          </w:placeholder>
          <w:dataBinding w:xpath="/root[1]/labNumberShort[1]" w:storeItemID="{0306C5F9-4602-431E-9CA8-DC31EFB1E840}"/>
          <w:text/>
        </w:sdtPr>
        <w:sdtEndPr/>
        <w:sdtContent>
          <w:r w:rsidR="000315B9">
            <w:t>1</w:t>
          </w:r>
        </w:sdtContent>
      </w:sdt>
      <w:r>
        <w:t>\feature.xml</w:t>
      </w:r>
    </w:p>
    <w:p w14:paraId="08B85A8D" w14:textId="77777777" w:rsidR="00AB0B53" w:rsidRDefault="00AB0B53" w:rsidP="000757BC">
      <w:pPr>
        <w:pStyle w:val="CodeAlone"/>
      </w:pPr>
      <w:r>
        <w:t>TEMPLATE\FEATURES\</w:t>
      </w:r>
      <w:r w:rsidR="000315B9">
        <w:t>Lab</w:t>
      </w:r>
      <w:sdt>
        <w:sdtPr>
          <w:alias w:val="Lab Number Short"/>
          <w:tag w:val="Lab Number Short"/>
          <w:id w:val="1654693"/>
          <w:placeholder>
            <w:docPart w:val="60E4BE1A78FA46EFA4E17D47D20FC598"/>
          </w:placeholder>
          <w:dataBinding w:xpath="/root[1]/labNumberShort[1]" w:storeItemID="{0306C5F9-4602-431E-9CA8-DC31EFB1E840}"/>
          <w:text/>
        </w:sdtPr>
        <w:sdtEndPr/>
        <w:sdtContent>
          <w:r w:rsidR="000315B9">
            <w:t>1</w:t>
          </w:r>
        </w:sdtContent>
      </w:sdt>
      <w:r>
        <w:t>\elements.xml</w:t>
      </w:r>
    </w:p>
    <w:p w14:paraId="23768786" w14:textId="77777777" w:rsidR="00AB0B53" w:rsidRDefault="00AB0B53" w:rsidP="000757BC">
      <w:pPr>
        <w:pStyle w:val="CodeAloneLast"/>
      </w:pPr>
      <w:r>
        <w:t>TEMPLATE\FEATURES\</w:t>
      </w:r>
      <w:r w:rsidR="000315B9">
        <w:t>Lab</w:t>
      </w:r>
      <w:sdt>
        <w:sdtPr>
          <w:alias w:val="Lab Number Short"/>
          <w:tag w:val="Lab Number Short"/>
          <w:id w:val="1654694"/>
          <w:placeholder>
            <w:docPart w:val="E26E9FCEFECE442688310F30786B7A78"/>
          </w:placeholder>
          <w:dataBinding w:xpath="/root[1]/labNumberShort[1]" w:storeItemID="{0306C5F9-4602-431E-9CA8-DC31EFB1E840}"/>
          <w:text/>
        </w:sdtPr>
        <w:sdtEndPr/>
        <w:sdtContent>
          <w:r w:rsidR="000315B9">
            <w:t>1</w:t>
          </w:r>
        </w:sdtContent>
      </w:sdt>
      <w:r>
        <w:t>\PageTemplate.aspx</w:t>
      </w:r>
    </w:p>
    <w:p w14:paraId="1539F148" w14:textId="77777777" w:rsidR="00AB0B53" w:rsidRDefault="00AB0B53" w:rsidP="00797EA2">
      <w:pPr>
        <w:pStyle w:val="NumberedBullet"/>
        <w:numPr>
          <w:ilvl w:val="0"/>
          <w:numId w:val="0"/>
        </w:numPr>
        <w:ind w:left="720"/>
      </w:pPr>
      <w:r>
        <w:lastRenderedPageBreak/>
        <w:t>The Visual Studio project should now look like the following image:</w:t>
      </w:r>
    </w:p>
    <w:p w14:paraId="6AEA0336" w14:textId="77777777" w:rsidR="00AB0B53" w:rsidRDefault="00700B97" w:rsidP="000757BC">
      <w:pPr>
        <w:pStyle w:val="Figure"/>
      </w:pPr>
      <w:r>
        <w:drawing>
          <wp:inline distT="0" distB="0" distL="0" distR="0" wp14:editId="67E0E864">
            <wp:extent cx="2752725" cy="32670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752725" cy="3267075"/>
                    </a:xfrm>
                    <a:prstGeom prst="rect">
                      <a:avLst/>
                    </a:prstGeom>
                    <a:noFill/>
                    <a:ln w="9525">
                      <a:noFill/>
                      <a:miter lim="800000"/>
                      <a:headEnd/>
                      <a:tailEnd/>
                    </a:ln>
                  </pic:spPr>
                </pic:pic>
              </a:graphicData>
            </a:graphic>
          </wp:inline>
        </w:drawing>
      </w:r>
    </w:p>
    <w:p w14:paraId="2E8A2754" w14:textId="77777777" w:rsidR="007342A4" w:rsidRDefault="00AB0B53" w:rsidP="00797EA2">
      <w:pPr>
        <w:pStyle w:val="NumberedBullet"/>
      </w:pPr>
      <w:r>
        <w:t>Build the project and look at what was generated. Using Windows Explorer, navigate to the folder containing the Visual Studio solution. You will find two new files (</w:t>
      </w:r>
      <w:r w:rsidR="000757BC" w:rsidRPr="000757BC">
        <w:rPr>
          <w:b/>
        </w:rPr>
        <w:t>Lab</w:t>
      </w:r>
      <w:sdt>
        <w:sdtPr>
          <w:rPr>
            <w:b/>
          </w:rPr>
          <w:alias w:val="Lab Number Short"/>
          <w:tag w:val="Lab Number Short"/>
          <w:id w:val="8661163"/>
          <w:placeholder>
            <w:docPart w:val="B6C12EA77D3A43AD9B0A770B06223719"/>
          </w:placeholder>
          <w:dataBinding w:xpath="/root[1]/labNumberShort[1]" w:storeItemID="{0306C5F9-4602-431E-9CA8-DC31EFB1E840}"/>
          <w:text/>
        </w:sdtPr>
        <w:sdtEndPr/>
        <w:sdtContent>
          <w:r w:rsidR="003E5BBB">
            <w:rPr>
              <w:b/>
            </w:rPr>
            <w:t>1</w:t>
          </w:r>
        </w:sdtContent>
      </w:sdt>
      <w:r w:rsidRPr="000757BC">
        <w:rPr>
          <w:b/>
        </w:rPr>
        <w:t>.cab</w:t>
      </w:r>
      <w:r>
        <w:t xml:space="preserve"> &amp; </w:t>
      </w:r>
      <w:r w:rsidR="000757BC" w:rsidRPr="000757BC">
        <w:rPr>
          <w:b/>
        </w:rPr>
        <w:t>Lab</w:t>
      </w:r>
      <w:sdt>
        <w:sdtPr>
          <w:rPr>
            <w:b/>
          </w:rPr>
          <w:alias w:val="Lab Number Short"/>
          <w:tag w:val="Lab Number Short"/>
          <w:id w:val="8661164"/>
          <w:placeholder>
            <w:docPart w:val="2AF51E5BBE604DF299FB352193D52F5F"/>
          </w:placeholder>
          <w:dataBinding w:xpath="/root[1]/labNumberShort[1]" w:storeItemID="{0306C5F9-4602-431E-9CA8-DC31EFB1E840}"/>
          <w:text/>
        </w:sdtPr>
        <w:sdtEndPr/>
        <w:sdtContent>
          <w:r w:rsidR="003E5BBB">
            <w:rPr>
              <w:b/>
            </w:rPr>
            <w:t>1</w:t>
          </w:r>
        </w:sdtContent>
      </w:sdt>
      <w:r w:rsidRPr="000757BC">
        <w:rPr>
          <w:b/>
        </w:rPr>
        <w:t>.wsp</w:t>
      </w:r>
      <w:r>
        <w:t xml:space="preserve">) with a new folder: </w:t>
      </w:r>
      <w:proofErr w:type="spellStart"/>
      <w:r w:rsidRPr="000757BC">
        <w:rPr>
          <w:b/>
        </w:rPr>
        <w:t>wsp</w:t>
      </w:r>
      <w:proofErr w:type="spellEnd"/>
      <w:r w:rsidRPr="000757BC">
        <w:rPr>
          <w:b/>
        </w:rPr>
        <w:t>\Debug</w:t>
      </w:r>
      <w:r>
        <w:t xml:space="preserve">. The </w:t>
      </w:r>
      <w:proofErr w:type="spellStart"/>
      <w:r>
        <w:t>MSBuild</w:t>
      </w:r>
      <w:proofErr w:type="spellEnd"/>
      <w:r>
        <w:t xml:space="preserve"> targets file called </w:t>
      </w:r>
      <w:r w:rsidR="00FA3F45" w:rsidRPr="00FA3F45">
        <w:rPr>
          <w:rStyle w:val="CodeInline"/>
        </w:rPr>
        <w:t>M</w:t>
      </w:r>
      <w:r w:rsidRPr="00FA3F45">
        <w:rPr>
          <w:rStyle w:val="CodeInline"/>
        </w:rPr>
        <w:t>ake</w:t>
      </w:r>
      <w:r w:rsidR="00FA3F45" w:rsidRPr="00FA3F45">
        <w:rPr>
          <w:rStyle w:val="CodeInline"/>
        </w:rPr>
        <w:t>C</w:t>
      </w:r>
      <w:r w:rsidRPr="00FA3F45">
        <w:rPr>
          <w:rStyle w:val="CodeInline"/>
        </w:rPr>
        <w:t>ab.exe</w:t>
      </w:r>
      <w:r>
        <w:t xml:space="preserve"> two times; both times it created a cabinet file but the first time it saved it with a *.cab extension and the second time with a *.</w:t>
      </w:r>
      <w:proofErr w:type="spellStart"/>
      <w:r>
        <w:t>wsp</w:t>
      </w:r>
      <w:proofErr w:type="spellEnd"/>
      <w:r>
        <w:t xml:space="preserve"> extension. Because Windows does not know what a *.</w:t>
      </w:r>
      <w:proofErr w:type="spellStart"/>
      <w:r>
        <w:t>wsp</w:t>
      </w:r>
      <w:proofErr w:type="spellEnd"/>
      <w:r>
        <w:t xml:space="preserve"> file is, creating a *.cab is easier so you can double-click and examine its contents. Take a moment to see what was included in the package.</w:t>
      </w:r>
    </w:p>
    <w:p w14:paraId="05138CF9" w14:textId="77777777" w:rsidR="00AB0B53" w:rsidRDefault="00AB0B53" w:rsidP="007342A4">
      <w:r>
        <w:t>At this point you could deploy the Feature by adding the WSS solution package to the SharePoint farm's solution store, deploy it and activate the Feature. However, it doesn't do anything worthwhile just yet. Before deployment, you will add some logic to the page template.</w:t>
      </w:r>
    </w:p>
    <w:p w14:paraId="5A13DC8F" w14:textId="77777777" w:rsidR="00AB0B53" w:rsidRDefault="00AB0B53" w:rsidP="00886CE3">
      <w:pPr>
        <w:pStyle w:val="LabExercise"/>
      </w:pPr>
      <w:r>
        <w:t>Exercise 4: Adding a code behind file to the provisioned page</w:t>
      </w:r>
    </w:p>
    <w:p w14:paraId="47014B51" w14:textId="77777777" w:rsidR="00AB0B53" w:rsidRDefault="00AB0B53" w:rsidP="00AB0B53">
      <w:r>
        <w:t>In this exercise you will add some business logic in a code behind file to the page template within the Feature created in exercise 1.</w:t>
      </w:r>
    </w:p>
    <w:p w14:paraId="17B33573" w14:textId="77777777" w:rsidR="00886CE3" w:rsidRDefault="00AB0B53" w:rsidP="00797EA2">
      <w:pPr>
        <w:pStyle w:val="NumberedBullet"/>
        <w:numPr>
          <w:ilvl w:val="0"/>
          <w:numId w:val="41"/>
        </w:numPr>
      </w:pPr>
      <w:r>
        <w:t xml:space="preserve">Working with SharePoint pages is very similar to working with ASP.NET 2.0 pages with respect to code behind files. The difference is that you have to link the two files (the ASPX file and the code behind) together manually. The first step is to create the code behind file for the page template. Create a new C# class file within the </w:t>
      </w:r>
      <w:r w:rsidRPr="00797EA2">
        <w:rPr>
          <w:b/>
        </w:rPr>
        <w:t>TEMPLATE\FEATURES\</w:t>
      </w:r>
      <w:r w:rsidR="00886CE3" w:rsidRPr="00797EA2">
        <w:rPr>
          <w:b/>
        </w:rPr>
        <w:t>Lab</w:t>
      </w:r>
      <w:sdt>
        <w:sdtPr>
          <w:rPr>
            <w:b/>
          </w:rPr>
          <w:alias w:val="Lab Number Short"/>
          <w:tag w:val="Lab Number Short"/>
          <w:id w:val="8661165"/>
          <w:placeholder>
            <w:docPart w:val="053EC60C0F4347329A612F5069FBE459"/>
          </w:placeholder>
          <w:dataBinding w:xpath="/root[1]/labNumberShort[1]" w:storeItemID="{0306C5F9-4602-431E-9CA8-DC31EFB1E840}"/>
          <w:text/>
        </w:sdtPr>
        <w:sdtEndPr/>
        <w:sdtContent>
          <w:r w:rsidR="003E5BBB" w:rsidRPr="00797EA2">
            <w:rPr>
              <w:b/>
            </w:rPr>
            <w:t>1</w:t>
          </w:r>
        </w:sdtContent>
      </w:sdt>
      <w:r>
        <w:t xml:space="preserve"> folder named </w:t>
      </w:r>
      <w:proofErr w:type="spellStart"/>
      <w:r w:rsidRPr="00797EA2">
        <w:rPr>
          <w:b/>
        </w:rPr>
        <w:t>PageTemplate.aspx.cs</w:t>
      </w:r>
      <w:proofErr w:type="spellEnd"/>
      <w:r>
        <w:t xml:space="preserve">. By default, Visual Studio's new class template creates private classes. Make sure you change it to a public class. Visual Studio also automatically created a namespace for you based on the folder structure. Change the namespace to be simply </w:t>
      </w:r>
      <w:r w:rsidR="00886CE3" w:rsidRPr="00797EA2">
        <w:rPr>
          <w:b/>
        </w:rPr>
        <w:t>Lab</w:t>
      </w:r>
      <w:sdt>
        <w:sdtPr>
          <w:rPr>
            <w:b/>
          </w:rPr>
          <w:alias w:val="Lab Number Short"/>
          <w:tag w:val="Lab Number Short"/>
          <w:id w:val="8661166"/>
          <w:placeholder>
            <w:docPart w:val="04372DB868F447BDA410C290B72BFE06"/>
          </w:placeholder>
          <w:dataBinding w:xpath="/root[1]/labNumberShort[1]" w:storeItemID="{0306C5F9-4602-431E-9CA8-DC31EFB1E840}"/>
          <w:text/>
        </w:sdtPr>
        <w:sdtEndPr/>
        <w:sdtContent>
          <w:r w:rsidR="003E5BBB" w:rsidRPr="00797EA2">
            <w:rPr>
              <w:b/>
            </w:rPr>
            <w:t>1</w:t>
          </w:r>
        </w:sdtContent>
      </w:sdt>
      <w:r>
        <w:t>.</w:t>
      </w:r>
    </w:p>
    <w:p w14:paraId="51163A25" w14:textId="77777777" w:rsidR="00E70C2A" w:rsidRDefault="00AB0B53" w:rsidP="00797EA2">
      <w:pPr>
        <w:pStyle w:val="NumberedBullet"/>
      </w:pPr>
      <w:r>
        <w:lastRenderedPageBreak/>
        <w:t xml:space="preserve">Because this Feature will contain code that will be deployed to the Global Assembly Cache (GAC), which is where assemblies containing Feature receivers must be deployed to, the assembly must be strongly named. To do this, right-click the project in the </w:t>
      </w:r>
      <w:r w:rsidRPr="00E70C2A">
        <w:rPr>
          <w:b/>
        </w:rPr>
        <w:t>Solution Explorer</w:t>
      </w:r>
      <w:r>
        <w:t xml:space="preserve"> tool window and select </w:t>
      </w:r>
      <w:r w:rsidRPr="00E70C2A">
        <w:rPr>
          <w:b/>
        </w:rPr>
        <w:t>Properties</w:t>
      </w:r>
      <w:r>
        <w:t xml:space="preserve">. Select the </w:t>
      </w:r>
      <w:r w:rsidRPr="00E70C2A">
        <w:rPr>
          <w:b/>
        </w:rPr>
        <w:t>Signing</w:t>
      </w:r>
      <w:r>
        <w:t xml:space="preserve"> tab, check </w:t>
      </w:r>
      <w:r w:rsidRPr="00E70C2A">
        <w:rPr>
          <w:b/>
        </w:rPr>
        <w:t>Sign the assembly</w:t>
      </w:r>
      <w:r>
        <w:t xml:space="preserve">, and select </w:t>
      </w:r>
      <w:r w:rsidRPr="00E70C2A">
        <w:rPr>
          <w:b/>
        </w:rPr>
        <w:t>&lt;Browse...&gt;</w:t>
      </w:r>
      <w:r>
        <w:t xml:space="preserve"> from the </w:t>
      </w:r>
      <w:r w:rsidRPr="00E70C2A">
        <w:rPr>
          <w:b/>
        </w:rPr>
        <w:t>Choose a strong name key file</w:t>
      </w:r>
      <w:proofErr w:type="gramStart"/>
      <w:r>
        <w:t>:.</w:t>
      </w:r>
      <w:proofErr w:type="gramEnd"/>
      <w:r>
        <w:t xml:space="preserve"> Within the Resources directory for this lab you will find the </w:t>
      </w:r>
      <w:proofErr w:type="spellStart"/>
      <w:r w:rsidRPr="00E70C2A">
        <w:rPr>
          <w:b/>
        </w:rPr>
        <w:t>Litware.snk</w:t>
      </w:r>
      <w:proofErr w:type="spellEnd"/>
      <w:r>
        <w:t xml:space="preserve"> key file. Select </w:t>
      </w:r>
      <w:proofErr w:type="spellStart"/>
      <w:r w:rsidRPr="00E70C2A">
        <w:rPr>
          <w:b/>
        </w:rPr>
        <w:t>Litware.snk</w:t>
      </w:r>
      <w:proofErr w:type="spellEnd"/>
      <w:r>
        <w:t xml:space="preserve"> and close the </w:t>
      </w:r>
      <w:r w:rsidR="00E70C2A" w:rsidRPr="00E70C2A">
        <w:t>Lab</w:t>
      </w:r>
      <w:sdt>
        <w:sdtPr>
          <w:alias w:val="Lab Number Short"/>
          <w:tag w:val="Lab Number Short"/>
          <w:id w:val="8661171"/>
          <w:placeholder>
            <w:docPart w:val="E2DD91BEB5CC412B8EBBB291A38DA896"/>
          </w:placeholder>
          <w:dataBinding w:xpath="/root[1]/labNumberShort[1]" w:storeItemID="{0306C5F9-4602-431E-9CA8-DC31EFB1E840}"/>
          <w:text/>
        </w:sdtPr>
        <w:sdtEndPr/>
        <w:sdtContent>
          <w:r w:rsidR="003E5BBB">
            <w:t>1</w:t>
          </w:r>
        </w:sdtContent>
      </w:sdt>
      <w:r>
        <w:t xml:space="preserve"> properties window.</w:t>
      </w:r>
    </w:p>
    <w:p w14:paraId="5CC16E36" w14:textId="77777777" w:rsidR="00E70C2A" w:rsidRDefault="00AB0B53" w:rsidP="00797EA2">
      <w:pPr>
        <w:pStyle w:val="NumberedBullet"/>
      </w:pPr>
      <w:r>
        <w:t xml:space="preserve">In the overview of this lab, you read that you were going to build a page that created pages in a WSS </w:t>
      </w:r>
      <w:r w:rsidR="00E97306">
        <w:t>3.0</w:t>
      </w:r>
      <w:r>
        <w:t xml:space="preserve"> Team Site task list. In order to accept the input, you will need to access an ASP.NET 2.0 </w:t>
      </w:r>
      <w:proofErr w:type="spellStart"/>
      <w:r w:rsidRPr="00FA3F45">
        <w:rPr>
          <w:rStyle w:val="CodeInline"/>
        </w:rPr>
        <w:t>TextBox</w:t>
      </w:r>
      <w:proofErr w:type="spellEnd"/>
      <w:r>
        <w:t xml:space="preserve">. Likewise, in order to write to a SharePoint list, you will need to work with SharePoint objects. This means you need to add two assembly references to your project. Add the following assemblies to the project: </w:t>
      </w:r>
      <w:proofErr w:type="spellStart"/>
      <w:r w:rsidRPr="00160DF5">
        <w:rPr>
          <w:b/>
        </w:rPr>
        <w:t>System.Web</w:t>
      </w:r>
      <w:proofErr w:type="spellEnd"/>
      <w:r>
        <w:t xml:space="preserve"> (</w:t>
      </w:r>
      <w:r w:rsidRPr="00FA3F45">
        <w:rPr>
          <w:rStyle w:val="CodeInline"/>
        </w:rPr>
        <w:t>System.Web.dll</w:t>
      </w:r>
      <w:r>
        <w:t xml:space="preserve">) and </w:t>
      </w:r>
      <w:r w:rsidRPr="00E70C2A">
        <w:rPr>
          <w:b/>
        </w:rPr>
        <w:t>Windows SharePoint Services</w:t>
      </w:r>
      <w:r>
        <w:t xml:space="preserve"> (</w:t>
      </w:r>
      <w:r w:rsidRPr="00FA3F45">
        <w:rPr>
          <w:rStyle w:val="CodeInline"/>
        </w:rPr>
        <w:t>Microsoft.SharePoint.dll</w:t>
      </w:r>
      <w:r>
        <w:t>).</w:t>
      </w:r>
    </w:p>
    <w:p w14:paraId="03AE067B" w14:textId="77777777" w:rsidR="00E70C2A" w:rsidRDefault="00AB0B53" w:rsidP="00797EA2">
      <w:pPr>
        <w:pStyle w:val="NumberedBullet"/>
      </w:pPr>
      <w:r>
        <w:t xml:space="preserve">The code behind will contain a single method, an event handler, that is triggered when a button is clicked. First, modify the class declaration so it inherits from </w:t>
      </w:r>
      <w:proofErr w:type="spellStart"/>
      <w:r w:rsidRPr="00E70C2A">
        <w:rPr>
          <w:b/>
        </w:rPr>
        <w:t>System.Web.UI.Page</w:t>
      </w:r>
      <w:proofErr w:type="spellEnd"/>
      <w:r>
        <w:t xml:space="preserve"> since this will be a code behind file for your page template. Add the following method skeleton to the </w:t>
      </w:r>
      <w:proofErr w:type="spellStart"/>
      <w:r w:rsidRPr="00E70C2A">
        <w:rPr>
          <w:b/>
        </w:rPr>
        <w:t>PageTemplate.aspx.cs</w:t>
      </w:r>
      <w:proofErr w:type="spellEnd"/>
      <w:r>
        <w:t xml:space="preserve"> file within the class:</w:t>
      </w:r>
    </w:p>
    <w:p w14:paraId="463B4FA3" w14:textId="77777777" w:rsidR="00AB0B53" w:rsidRDefault="00AB0B53" w:rsidP="00E70C2A">
      <w:pPr>
        <w:pStyle w:val="CodeAlone"/>
      </w:pPr>
      <w:proofErr w:type="gramStart"/>
      <w:r>
        <w:t>protected</w:t>
      </w:r>
      <w:proofErr w:type="gramEnd"/>
      <w:r>
        <w:t xml:space="preserve"> void </w:t>
      </w:r>
      <w:proofErr w:type="spellStart"/>
      <w:r>
        <w:t>CreateTask_OnClick</w:t>
      </w:r>
      <w:proofErr w:type="spellEnd"/>
      <w:r>
        <w:t xml:space="preserve"> (object sender, </w:t>
      </w:r>
      <w:proofErr w:type="spellStart"/>
      <w:r>
        <w:t>EventArgs</w:t>
      </w:r>
      <w:proofErr w:type="spellEnd"/>
      <w:r>
        <w:t xml:space="preserve"> e) </w:t>
      </w:r>
    </w:p>
    <w:p w14:paraId="6C6AE778" w14:textId="77777777" w:rsidR="00AB0B53" w:rsidRDefault="00AB0B53" w:rsidP="00E70C2A">
      <w:pPr>
        <w:pStyle w:val="CodeAlone"/>
      </w:pPr>
      <w:r>
        <w:t>{</w:t>
      </w:r>
    </w:p>
    <w:p w14:paraId="5C3EDCD4" w14:textId="77777777" w:rsidR="00AB0B53" w:rsidRDefault="00AB0B53" w:rsidP="00BD312C">
      <w:pPr>
        <w:pStyle w:val="CodeAloneLast"/>
      </w:pPr>
      <w:r>
        <w:t>}</w:t>
      </w:r>
    </w:p>
    <w:p w14:paraId="72AAA321" w14:textId="77777777" w:rsidR="007A381A" w:rsidRDefault="00AB0B53" w:rsidP="00797EA2">
      <w:pPr>
        <w:pStyle w:val="NumberedBullet"/>
      </w:pPr>
      <w:r>
        <w:t xml:space="preserve">Now you need to add code to the method to get the value from the ASP.NET </w:t>
      </w:r>
      <w:proofErr w:type="spellStart"/>
      <w:r w:rsidRPr="00160DF5">
        <w:rPr>
          <w:rStyle w:val="CodeInline"/>
        </w:rPr>
        <w:t>TextBox</w:t>
      </w:r>
      <w:proofErr w:type="spellEnd"/>
      <w:r>
        <w:t xml:space="preserve"> on the page and create a new item in the current SharePoint site's </w:t>
      </w:r>
      <w:r w:rsidRPr="007A381A">
        <w:rPr>
          <w:b/>
        </w:rPr>
        <w:t>Tasks</w:t>
      </w:r>
      <w:r>
        <w:t xml:space="preserve"> list. If you get stuck, feel free to look at the lab solution located in the Solution folder for this lab.</w:t>
      </w:r>
    </w:p>
    <w:p w14:paraId="17411B55" w14:textId="77777777" w:rsidR="007A381A" w:rsidRPr="00797EA2" w:rsidRDefault="00AB0B53" w:rsidP="00797EA2">
      <w:pPr>
        <w:pStyle w:val="NumberedBullet"/>
        <w:numPr>
          <w:ilvl w:val="0"/>
          <w:numId w:val="0"/>
        </w:numPr>
        <w:ind w:left="720"/>
        <w:rPr>
          <w:i/>
        </w:rPr>
      </w:pPr>
      <w:r w:rsidRPr="00797EA2">
        <w:rPr>
          <w:i/>
        </w:rPr>
        <w:t xml:space="preserve">Tip: Break this into two parts. First, get a reference to the </w:t>
      </w:r>
      <w:proofErr w:type="spellStart"/>
      <w:r w:rsidRPr="00797EA2">
        <w:rPr>
          <w:rStyle w:val="CodeInline"/>
          <w:i/>
        </w:rPr>
        <w:t>TextBox</w:t>
      </w:r>
      <w:proofErr w:type="spellEnd"/>
      <w:r w:rsidRPr="00797EA2">
        <w:rPr>
          <w:i/>
        </w:rPr>
        <w:t xml:space="preserve"> (you will need to get a reference to the ASP.NET </w:t>
      </w:r>
      <w:proofErr w:type="spellStart"/>
      <w:r w:rsidRPr="00797EA2">
        <w:rPr>
          <w:rStyle w:val="CodeInline"/>
          <w:i/>
        </w:rPr>
        <w:t>ContentPlaceholder</w:t>
      </w:r>
      <w:proofErr w:type="spellEnd"/>
      <w:r w:rsidRPr="00797EA2">
        <w:rPr>
          <w:i/>
        </w:rPr>
        <w:t xml:space="preserve"> first) using the </w:t>
      </w:r>
      <w:proofErr w:type="spellStart"/>
      <w:proofErr w:type="gramStart"/>
      <w:r w:rsidRPr="00797EA2">
        <w:rPr>
          <w:rStyle w:val="CodeInline"/>
          <w:i/>
        </w:rPr>
        <w:t>FindControl</w:t>
      </w:r>
      <w:proofErr w:type="spellEnd"/>
      <w:r w:rsidRPr="00797EA2">
        <w:rPr>
          <w:rStyle w:val="CodeInline"/>
          <w:i/>
        </w:rPr>
        <w:t>(</w:t>
      </w:r>
      <w:proofErr w:type="gramEnd"/>
      <w:r w:rsidRPr="00797EA2">
        <w:rPr>
          <w:rStyle w:val="CodeInline"/>
          <w:i/>
        </w:rPr>
        <w:t>)</w:t>
      </w:r>
      <w:r w:rsidR="00160DF5" w:rsidRPr="00797EA2">
        <w:rPr>
          <w:i/>
        </w:rPr>
        <w:t xml:space="preserve"> method. Next, c</w:t>
      </w:r>
      <w:r w:rsidRPr="00797EA2">
        <w:rPr>
          <w:i/>
        </w:rPr>
        <w:t xml:space="preserve">reate a new task item using the </w:t>
      </w:r>
      <w:proofErr w:type="spellStart"/>
      <w:r w:rsidRPr="00797EA2">
        <w:rPr>
          <w:rStyle w:val="CodeInline"/>
          <w:i/>
        </w:rPr>
        <w:t>Microsoft.SharePoint.SPContext</w:t>
      </w:r>
      <w:proofErr w:type="spellEnd"/>
      <w:r w:rsidRPr="00797EA2">
        <w:rPr>
          <w:i/>
        </w:rPr>
        <w:t xml:space="preserve"> static object.</w:t>
      </w:r>
    </w:p>
    <w:p w14:paraId="37C2468C" w14:textId="77777777" w:rsidR="007A381A" w:rsidRDefault="00AB0B53" w:rsidP="00797EA2">
      <w:pPr>
        <w:pStyle w:val="NumberedBullet"/>
      </w:pPr>
      <w:r>
        <w:t xml:space="preserve">With the code behind created, now you need to wire it up. First, add an </w:t>
      </w:r>
      <w:r w:rsidRPr="007A381A">
        <w:rPr>
          <w:b/>
        </w:rPr>
        <w:t>Inherits</w:t>
      </w:r>
      <w:r>
        <w:t xml:space="preserve"> attribute to the </w:t>
      </w:r>
      <w:r w:rsidRPr="007A381A">
        <w:rPr>
          <w:b/>
        </w:rPr>
        <w:t>Page</w:t>
      </w:r>
      <w:r>
        <w:t xml:space="preserve"> directive with the following contents, pointing to the class in the assembly:</w:t>
      </w:r>
    </w:p>
    <w:p w14:paraId="33194B51" w14:textId="77777777" w:rsidR="00AB0B53" w:rsidRDefault="003E5BBB" w:rsidP="00852329">
      <w:pPr>
        <w:pStyle w:val="CodeAloneLast"/>
      </w:pPr>
      <w:r>
        <w:t>Lab</w:t>
      </w:r>
      <w:sdt>
        <w:sdtPr>
          <w:alias w:val="Lab Number Short"/>
          <w:tag w:val="Lab Number Short"/>
          <w:id w:val="2704060"/>
          <w:placeholder>
            <w:docPart w:val="21145D8BC3824C66A497EF8AC8063591"/>
          </w:placeholder>
          <w:dataBinding w:xpath="/root[1]/labNumberShort[1]" w:storeItemID="{0306C5F9-4602-431E-9CA8-DC31EFB1E840}"/>
          <w:text/>
        </w:sdtPr>
        <w:sdtEndPr/>
        <w:sdtContent>
          <w:r>
            <w:t>1</w:t>
          </w:r>
        </w:sdtContent>
      </w:sdt>
      <w:r w:rsidR="00AB0B53">
        <w:t xml:space="preserve">.PageTemplate, </w:t>
      </w:r>
      <w:r w:rsidR="000315B9">
        <w:t>Lab</w:t>
      </w:r>
      <w:sdt>
        <w:sdtPr>
          <w:alias w:val="Lab Number Short"/>
          <w:tag w:val="Lab Number Short"/>
          <w:id w:val="1654695"/>
          <w:placeholder>
            <w:docPart w:val="8CF5A08507854063B951DC309831E0D2"/>
          </w:placeholder>
          <w:dataBinding w:xpath="/root[1]/labNumberShort[1]" w:storeItemID="{0306C5F9-4602-431E-9CA8-DC31EFB1E840}"/>
          <w:text/>
        </w:sdtPr>
        <w:sdtEndPr/>
        <w:sdtContent>
          <w:r w:rsidR="000315B9">
            <w:t>1</w:t>
          </w:r>
        </w:sdtContent>
      </w:sdt>
      <w:r w:rsidR="00AB0B53">
        <w:t xml:space="preserve">, Version=1.0.0.0, Culture=neutral, </w:t>
      </w:r>
      <w:proofErr w:type="spellStart"/>
      <w:r w:rsidR="00AB0B53">
        <w:t>PublicKeyToken</w:t>
      </w:r>
      <w:proofErr w:type="spellEnd"/>
      <w:r w:rsidR="00AB0B53">
        <w:t>=d4e5777b16a5749f</w:t>
      </w:r>
    </w:p>
    <w:p w14:paraId="6C6B2FD3" w14:textId="77777777" w:rsidR="00852329" w:rsidRDefault="00AB0B53" w:rsidP="00797EA2">
      <w:pPr>
        <w:pStyle w:val="NumberedBullet"/>
        <w:numPr>
          <w:ilvl w:val="0"/>
          <w:numId w:val="0"/>
        </w:numPr>
        <w:ind w:left="720"/>
      </w:pPr>
      <w:proofErr w:type="gramStart"/>
      <w:r>
        <w:t xml:space="preserve">Next, wire up the event handler to call when the button is clicked by adding the method </w:t>
      </w:r>
      <w:proofErr w:type="spellStart"/>
      <w:r w:rsidRPr="00852329">
        <w:rPr>
          <w:b/>
        </w:rPr>
        <w:t>CreateTask_OnClick</w:t>
      </w:r>
      <w:proofErr w:type="spellEnd"/>
      <w:r>
        <w:t xml:space="preserve"> to the </w:t>
      </w:r>
      <w:proofErr w:type="spellStart"/>
      <w:r w:rsidRPr="00852329">
        <w:rPr>
          <w:b/>
        </w:rPr>
        <w:t>OnClick</w:t>
      </w:r>
      <w:proofErr w:type="spellEnd"/>
      <w:r>
        <w:t xml:space="preserve"> attribute on the button.</w:t>
      </w:r>
      <w:proofErr w:type="gramEnd"/>
      <w:r>
        <w:t xml:space="preserve"> The button markup should look like this:</w:t>
      </w:r>
    </w:p>
    <w:p w14:paraId="6716A3D7" w14:textId="77777777" w:rsidR="00AB0B53" w:rsidRDefault="00AB0B53" w:rsidP="00852329">
      <w:pPr>
        <w:pStyle w:val="CodeAloneLast"/>
      </w:pPr>
      <w:r>
        <w:t>&lt;</w:t>
      </w:r>
      <w:proofErr w:type="spellStart"/>
      <w:r>
        <w:t>asp</w:t>
      </w:r>
      <w:proofErr w:type="gramStart"/>
      <w:r>
        <w:t>:Button</w:t>
      </w:r>
      <w:proofErr w:type="spellEnd"/>
      <w:proofErr w:type="gramEnd"/>
      <w:r>
        <w:t xml:space="preserve"> ID="</w:t>
      </w:r>
      <w:proofErr w:type="spellStart"/>
      <w:r>
        <w:t>btnCreateTask</w:t>
      </w:r>
      <w:proofErr w:type="spellEnd"/>
      <w:r>
        <w:t xml:space="preserve">" </w:t>
      </w:r>
      <w:proofErr w:type="spellStart"/>
      <w:r>
        <w:t>runat</w:t>
      </w:r>
      <w:proofErr w:type="spellEnd"/>
      <w:r>
        <w:t xml:space="preserve">="server" </w:t>
      </w:r>
      <w:proofErr w:type="spellStart"/>
      <w:r>
        <w:t>OnClick</w:t>
      </w:r>
      <w:proofErr w:type="spellEnd"/>
      <w:r>
        <w:t>="</w:t>
      </w:r>
      <w:proofErr w:type="spellStart"/>
      <w:r>
        <w:t>CreateTask_OnClick</w:t>
      </w:r>
      <w:proofErr w:type="spellEnd"/>
      <w:r>
        <w:t>" Text="</w:t>
      </w:r>
      <w:proofErr w:type="spellStart"/>
      <w:r>
        <w:t>CreateTask</w:t>
      </w:r>
      <w:proofErr w:type="spellEnd"/>
      <w:r>
        <w:t>" /&gt;</w:t>
      </w:r>
    </w:p>
    <w:p w14:paraId="6A986869" w14:textId="77777777" w:rsidR="00852329" w:rsidRDefault="00AB0B53" w:rsidP="00797EA2">
      <w:pPr>
        <w:pStyle w:val="NumberedBullet"/>
      </w:pPr>
      <w:r>
        <w:t>Make sure you code behind compiles by building the project. If not, go back and fix any errors.</w:t>
      </w:r>
    </w:p>
    <w:p w14:paraId="73EA8744" w14:textId="77777777" w:rsidR="00852329" w:rsidRDefault="00AB0B53" w:rsidP="00797EA2">
      <w:pPr>
        <w:pStyle w:val="NumberedBullet"/>
      </w:pPr>
      <w:r>
        <w:lastRenderedPageBreak/>
        <w:t xml:space="preserve">Next, the assembly needs to be added to the WSS solution package. The assembly is already being added to the *.WSP file, now it needs to be added to the manifest.xml file so SharePoint knows what to do with it. Open the </w:t>
      </w:r>
      <w:r w:rsidRPr="00852329">
        <w:rPr>
          <w:b/>
        </w:rPr>
        <w:t>manifest.xml</w:t>
      </w:r>
      <w:r>
        <w:t xml:space="preserve"> file and add the following XML code within the XML </w:t>
      </w:r>
      <w:r w:rsidRPr="00160DF5">
        <w:rPr>
          <w:b/>
        </w:rPr>
        <w:t>&lt;Solution&gt;</w:t>
      </w:r>
      <w:r>
        <w:t xml:space="preserve"> elements:</w:t>
      </w:r>
    </w:p>
    <w:p w14:paraId="075436F7" w14:textId="77777777" w:rsidR="00AB0B53" w:rsidRDefault="00AB0B53" w:rsidP="00852329">
      <w:pPr>
        <w:pStyle w:val="CodeAlone"/>
      </w:pPr>
      <w:r>
        <w:t>&lt;Assemblies&gt;</w:t>
      </w:r>
    </w:p>
    <w:p w14:paraId="44CD4D90" w14:textId="77777777" w:rsidR="00AB0B53" w:rsidRDefault="00AB0B53" w:rsidP="00852329">
      <w:pPr>
        <w:pStyle w:val="CodeAlone"/>
      </w:pPr>
      <w:r>
        <w:t xml:space="preserve">    &lt;Assembly </w:t>
      </w:r>
      <w:proofErr w:type="spellStart"/>
      <w:r>
        <w:t>DeploymentTarget</w:t>
      </w:r>
      <w:proofErr w:type="spellEnd"/>
      <w:r>
        <w:t>="</w:t>
      </w:r>
      <w:proofErr w:type="spellStart"/>
      <w:r>
        <w:t>GlobalAssemblyCache</w:t>
      </w:r>
      <w:proofErr w:type="spellEnd"/>
      <w:r>
        <w:t>" Location="</w:t>
      </w:r>
      <w:r w:rsidR="000315B9">
        <w:t>Lab</w:t>
      </w:r>
      <w:sdt>
        <w:sdtPr>
          <w:alias w:val="Lab Number Short"/>
          <w:tag w:val="Lab Number Short"/>
          <w:id w:val="1654696"/>
          <w:placeholder>
            <w:docPart w:val="984B9EB2E02D46418628A3500C659C94"/>
          </w:placeholder>
          <w:dataBinding w:xpath="/root[1]/labNumberShort[1]" w:storeItemID="{0306C5F9-4602-431E-9CA8-DC31EFB1E840}"/>
          <w:text/>
        </w:sdtPr>
        <w:sdtEndPr/>
        <w:sdtContent>
          <w:r w:rsidR="000315B9">
            <w:t>1</w:t>
          </w:r>
        </w:sdtContent>
      </w:sdt>
      <w:r>
        <w:t>.dll"&gt;</w:t>
      </w:r>
    </w:p>
    <w:p w14:paraId="1325711F" w14:textId="77777777" w:rsidR="00AB0B53" w:rsidRDefault="00AB0B53" w:rsidP="00852329">
      <w:pPr>
        <w:pStyle w:val="CodeAlone"/>
      </w:pPr>
      <w:r>
        <w:t xml:space="preserve">        &lt;</w:t>
      </w:r>
      <w:proofErr w:type="spellStart"/>
      <w:r>
        <w:t>SafeControls</w:t>
      </w:r>
      <w:proofErr w:type="spellEnd"/>
      <w:r>
        <w:t>&gt;</w:t>
      </w:r>
    </w:p>
    <w:p w14:paraId="1E7163A4" w14:textId="77777777" w:rsidR="00AB0B53" w:rsidRDefault="00AB0B53" w:rsidP="00852329">
      <w:pPr>
        <w:pStyle w:val="CodeAlone"/>
      </w:pPr>
      <w:r>
        <w:t xml:space="preserve">            &lt;</w:t>
      </w:r>
      <w:proofErr w:type="spellStart"/>
      <w:r>
        <w:t>SafeControl</w:t>
      </w:r>
      <w:proofErr w:type="spellEnd"/>
      <w:r>
        <w:t xml:space="preserve"> Namespace="Lab1" </w:t>
      </w:r>
      <w:proofErr w:type="spellStart"/>
      <w:r>
        <w:t>TypeName</w:t>
      </w:r>
      <w:proofErr w:type="spellEnd"/>
      <w:r>
        <w:t>="*" Safe="True" /&gt;</w:t>
      </w:r>
    </w:p>
    <w:p w14:paraId="7F0858F3" w14:textId="77777777" w:rsidR="00AB0B53" w:rsidRDefault="00AB0B53" w:rsidP="00852329">
      <w:pPr>
        <w:pStyle w:val="CodeAlone"/>
      </w:pPr>
      <w:r>
        <w:t xml:space="preserve">        &lt;/</w:t>
      </w:r>
      <w:proofErr w:type="spellStart"/>
      <w:r>
        <w:t>SafeControls</w:t>
      </w:r>
      <w:proofErr w:type="spellEnd"/>
      <w:r>
        <w:t>&gt;</w:t>
      </w:r>
    </w:p>
    <w:p w14:paraId="7E496254" w14:textId="77777777" w:rsidR="00AB0B53" w:rsidRDefault="00AB0B53" w:rsidP="00852329">
      <w:pPr>
        <w:pStyle w:val="CodeAlone"/>
      </w:pPr>
      <w:r>
        <w:t xml:space="preserve">    &lt;/Assembly&gt;</w:t>
      </w:r>
    </w:p>
    <w:p w14:paraId="604E1AB0" w14:textId="77777777" w:rsidR="00AB0B53" w:rsidRDefault="00AB0B53" w:rsidP="00852329">
      <w:pPr>
        <w:pStyle w:val="CodeAloneLast"/>
      </w:pPr>
      <w:r>
        <w:t>&lt;/Assemblies&gt;</w:t>
      </w:r>
    </w:p>
    <w:p w14:paraId="2F62BA9D" w14:textId="77777777" w:rsidR="00AB0B53" w:rsidRDefault="00AB0B53" w:rsidP="00AB0B53">
      <w:r>
        <w:t>At this point you have satisfied the requirements of the lab. However, go one step further and add code so that when the Feature is activated, a new navigation item is added that points to the new page instance.</w:t>
      </w:r>
    </w:p>
    <w:p w14:paraId="799DE95B" w14:textId="77777777" w:rsidR="00AB0B53" w:rsidRDefault="00AB0B53" w:rsidP="002D7C3A">
      <w:pPr>
        <w:pStyle w:val="LabExercise"/>
      </w:pPr>
      <w:r>
        <w:t>Exercise 5: Adding Feature event handlers to add navigation elements</w:t>
      </w:r>
    </w:p>
    <w:p w14:paraId="3A0E3D79" w14:textId="77777777" w:rsidR="00AB0B53" w:rsidRDefault="00AB0B53" w:rsidP="00AB0B53">
      <w:r>
        <w:t xml:space="preserve">In this exercise you will add code that is called when the Feature is activated and deactivated to add/remove an item from the WSS </w:t>
      </w:r>
      <w:r w:rsidR="00E97306">
        <w:t>3.0</w:t>
      </w:r>
      <w:r>
        <w:t xml:space="preserve"> site's navigation to easily browse to the page created by the Feature.</w:t>
      </w:r>
    </w:p>
    <w:p w14:paraId="4F5916B5" w14:textId="77777777" w:rsidR="002D7C3A" w:rsidRDefault="00AB0B53" w:rsidP="00494E88">
      <w:pPr>
        <w:pStyle w:val="NumberedBullet"/>
        <w:numPr>
          <w:ilvl w:val="0"/>
          <w:numId w:val="42"/>
        </w:numPr>
      </w:pPr>
      <w:r>
        <w:t xml:space="preserve">When you created the project, Visual Studio added </w:t>
      </w:r>
      <w:proofErr w:type="gramStart"/>
      <w:r>
        <w:t>a class file</w:t>
      </w:r>
      <w:proofErr w:type="gramEnd"/>
      <w:r>
        <w:t xml:space="preserve"> to the root: </w:t>
      </w:r>
      <w:r w:rsidRPr="00C85440">
        <w:rPr>
          <w:rStyle w:val="CodeInline"/>
        </w:rPr>
        <w:t>Class1.cs</w:t>
      </w:r>
      <w:r>
        <w:t xml:space="preserve">. Rename </w:t>
      </w:r>
      <w:r w:rsidRPr="00494E88">
        <w:rPr>
          <w:b/>
        </w:rPr>
        <w:t>Class1.cs</w:t>
      </w:r>
      <w:r>
        <w:t xml:space="preserve"> to </w:t>
      </w:r>
      <w:proofErr w:type="spellStart"/>
      <w:r w:rsidRPr="00494E88">
        <w:rPr>
          <w:b/>
        </w:rPr>
        <w:t>FeatureReceiver.cs</w:t>
      </w:r>
      <w:proofErr w:type="spellEnd"/>
      <w:r>
        <w:t>. Visual Studio will automatically rename the class within the code file to the same name as the file.</w:t>
      </w:r>
    </w:p>
    <w:p w14:paraId="27C91019" w14:textId="77777777" w:rsidR="002D7C3A" w:rsidRDefault="00AB0B53" w:rsidP="00494E88">
      <w:pPr>
        <w:pStyle w:val="NumberedBullet"/>
      </w:pPr>
      <w:r>
        <w:t xml:space="preserve">Add the following two using statements to the top of the </w:t>
      </w:r>
      <w:proofErr w:type="spellStart"/>
      <w:r w:rsidRPr="002D7C3A">
        <w:rPr>
          <w:b/>
        </w:rPr>
        <w:t>FeatureReceiver.cs</w:t>
      </w:r>
      <w:proofErr w:type="spellEnd"/>
      <w:r>
        <w:t xml:space="preserve"> file to save yourself some typing down the road:</w:t>
      </w:r>
    </w:p>
    <w:p w14:paraId="677B4999" w14:textId="77777777" w:rsidR="00AB0B53" w:rsidRDefault="00AB0B53" w:rsidP="002D7C3A">
      <w:pPr>
        <w:pStyle w:val="CodeAlone"/>
      </w:pPr>
      <w:proofErr w:type="gramStart"/>
      <w:r>
        <w:t>using</w:t>
      </w:r>
      <w:proofErr w:type="gramEnd"/>
      <w:r>
        <w:t xml:space="preserve"> </w:t>
      </w:r>
      <w:proofErr w:type="spellStart"/>
      <w:r>
        <w:t>Microsoft.SharePoint</w:t>
      </w:r>
      <w:proofErr w:type="spellEnd"/>
      <w:r>
        <w:t>;</w:t>
      </w:r>
    </w:p>
    <w:p w14:paraId="7FC36D76" w14:textId="77777777" w:rsidR="00AB0B53" w:rsidRDefault="00AB0B53" w:rsidP="002D7C3A">
      <w:pPr>
        <w:pStyle w:val="CodeAloneLast"/>
      </w:pPr>
      <w:proofErr w:type="gramStart"/>
      <w:r>
        <w:t>using</w:t>
      </w:r>
      <w:proofErr w:type="gramEnd"/>
      <w:r>
        <w:t xml:space="preserve"> </w:t>
      </w:r>
      <w:proofErr w:type="spellStart"/>
      <w:r>
        <w:t>Microsoft.SharePoint.Navigation</w:t>
      </w:r>
      <w:proofErr w:type="spellEnd"/>
      <w:r>
        <w:t>;</w:t>
      </w:r>
    </w:p>
    <w:p w14:paraId="074B43E1" w14:textId="77777777" w:rsidR="002D7C3A" w:rsidRDefault="00AB0B53" w:rsidP="00494E88">
      <w:pPr>
        <w:pStyle w:val="NumberedBullet"/>
      </w:pPr>
      <w:r>
        <w:t xml:space="preserve">Because you need to add code that will execute when the Feature is activated / deactivated, you need to create a Feature Receiver. To do this, the class needs to inherit from </w:t>
      </w:r>
      <w:proofErr w:type="spellStart"/>
      <w:r w:rsidRPr="002D7C3A">
        <w:rPr>
          <w:b/>
        </w:rPr>
        <w:t>Microsoft.SharePoint.SPFeatureReceiver</w:t>
      </w:r>
      <w:proofErr w:type="spellEnd"/>
      <w:r>
        <w:t xml:space="preserve"> and implement four methods. Modify the contents of the </w:t>
      </w:r>
      <w:proofErr w:type="spellStart"/>
      <w:r w:rsidRPr="002D7C3A">
        <w:rPr>
          <w:b/>
        </w:rPr>
        <w:t>FeatureReceiver.cs</w:t>
      </w:r>
      <w:proofErr w:type="spellEnd"/>
      <w:r>
        <w:t xml:space="preserve"> file so that it contains the following code:</w:t>
      </w:r>
    </w:p>
    <w:p w14:paraId="6D77B387" w14:textId="77777777" w:rsidR="00AB0B53" w:rsidRDefault="00AB0B53" w:rsidP="0076783C">
      <w:pPr>
        <w:pStyle w:val="CodeAlone"/>
      </w:pPr>
      <w:proofErr w:type="gramStart"/>
      <w:r>
        <w:t>public</w:t>
      </w:r>
      <w:proofErr w:type="gramEnd"/>
      <w:r>
        <w:t xml:space="preserve"> class </w:t>
      </w:r>
      <w:proofErr w:type="spellStart"/>
      <w:r>
        <w:t>FeatureReceiver</w:t>
      </w:r>
      <w:proofErr w:type="spellEnd"/>
      <w:r>
        <w:t xml:space="preserve"> : </w:t>
      </w:r>
      <w:proofErr w:type="spellStart"/>
      <w:r>
        <w:t>SPFeatureReceiver</w:t>
      </w:r>
      <w:proofErr w:type="spellEnd"/>
      <w:r>
        <w:t xml:space="preserve"> {</w:t>
      </w:r>
    </w:p>
    <w:p w14:paraId="242F2301" w14:textId="77777777" w:rsidR="00AB0B53" w:rsidRDefault="00AB0B53" w:rsidP="0076783C">
      <w:pPr>
        <w:pStyle w:val="CodeAlone"/>
      </w:pPr>
      <w:r>
        <w:t xml:space="preserve">    // nothing to do on install/uninstall</w:t>
      </w:r>
    </w:p>
    <w:p w14:paraId="3F5E92A3" w14:textId="77777777" w:rsidR="00AB0B53" w:rsidRDefault="00AB0B53" w:rsidP="0076783C">
      <w:pPr>
        <w:pStyle w:val="CodeAlone"/>
      </w:pPr>
      <w:r>
        <w:t xml:space="preserve">    </w:t>
      </w:r>
      <w:proofErr w:type="gramStart"/>
      <w:r>
        <w:t>public</w:t>
      </w:r>
      <w:proofErr w:type="gramEnd"/>
      <w:r>
        <w:t xml:space="preserve"> override void </w:t>
      </w:r>
      <w:proofErr w:type="spellStart"/>
      <w:r>
        <w:t>FeatureInstalled</w:t>
      </w:r>
      <w:proofErr w:type="spellEnd"/>
      <w:r>
        <w:t xml:space="preserve"> (</w:t>
      </w:r>
      <w:proofErr w:type="spellStart"/>
      <w:r>
        <w:t>SPFeatureReceiverProperties</w:t>
      </w:r>
      <w:proofErr w:type="spellEnd"/>
      <w:r>
        <w:t xml:space="preserve"> properties) {</w:t>
      </w:r>
    </w:p>
    <w:p w14:paraId="2A2C56AD" w14:textId="77777777" w:rsidR="00AB0B53" w:rsidRDefault="00AB0B53" w:rsidP="0076783C">
      <w:pPr>
        <w:pStyle w:val="CodeAlone"/>
      </w:pPr>
      <w:r>
        <w:t xml:space="preserve">    }</w:t>
      </w:r>
    </w:p>
    <w:p w14:paraId="0205EE10" w14:textId="77777777" w:rsidR="00AB0B53" w:rsidRDefault="00AB0B53" w:rsidP="0076783C">
      <w:pPr>
        <w:pStyle w:val="CodeAlone"/>
      </w:pPr>
      <w:r>
        <w:t xml:space="preserve">    </w:t>
      </w:r>
      <w:proofErr w:type="gramStart"/>
      <w:r>
        <w:t>public</w:t>
      </w:r>
      <w:proofErr w:type="gramEnd"/>
      <w:r>
        <w:t xml:space="preserve"> override void </w:t>
      </w:r>
      <w:proofErr w:type="spellStart"/>
      <w:r>
        <w:t>FeatureUninstalling</w:t>
      </w:r>
      <w:proofErr w:type="spellEnd"/>
      <w:r>
        <w:t xml:space="preserve"> (</w:t>
      </w:r>
      <w:proofErr w:type="spellStart"/>
      <w:r>
        <w:t>SPFeatureReceiverProperties</w:t>
      </w:r>
      <w:proofErr w:type="spellEnd"/>
      <w:r>
        <w:t xml:space="preserve"> properties) {</w:t>
      </w:r>
    </w:p>
    <w:p w14:paraId="388A8CAB" w14:textId="77777777" w:rsidR="00AB0B53" w:rsidRDefault="00AB0B53" w:rsidP="0076783C">
      <w:pPr>
        <w:pStyle w:val="CodeAlone"/>
      </w:pPr>
      <w:r>
        <w:t xml:space="preserve">    }</w:t>
      </w:r>
    </w:p>
    <w:p w14:paraId="36434016" w14:textId="77777777" w:rsidR="00AB0B53" w:rsidRDefault="00AB0B53" w:rsidP="0076783C">
      <w:pPr>
        <w:pStyle w:val="CodeAlone"/>
      </w:pPr>
      <w:r>
        <w:t xml:space="preserve">    </w:t>
      </w:r>
      <w:proofErr w:type="gramStart"/>
      <w:r>
        <w:t>public</w:t>
      </w:r>
      <w:proofErr w:type="gramEnd"/>
      <w:r>
        <w:t xml:space="preserve"> override void </w:t>
      </w:r>
      <w:proofErr w:type="spellStart"/>
      <w:r>
        <w:t>FeatureActivated</w:t>
      </w:r>
      <w:proofErr w:type="spellEnd"/>
      <w:r>
        <w:t xml:space="preserve"> (</w:t>
      </w:r>
      <w:proofErr w:type="spellStart"/>
      <w:r>
        <w:t>SPFeatureReceiverProperties</w:t>
      </w:r>
      <w:proofErr w:type="spellEnd"/>
      <w:r>
        <w:t xml:space="preserve"> properties) {</w:t>
      </w:r>
    </w:p>
    <w:p w14:paraId="4CFE4CCE" w14:textId="77777777" w:rsidR="00AB0B53" w:rsidRDefault="00AB0B53" w:rsidP="0076783C">
      <w:pPr>
        <w:pStyle w:val="CodeAlone"/>
      </w:pPr>
      <w:r>
        <w:t xml:space="preserve">    }</w:t>
      </w:r>
    </w:p>
    <w:p w14:paraId="52D5593F" w14:textId="77777777" w:rsidR="00AB0B53" w:rsidRDefault="00AB0B53" w:rsidP="0076783C">
      <w:pPr>
        <w:pStyle w:val="CodeAlone"/>
      </w:pPr>
      <w:r>
        <w:t xml:space="preserve">    </w:t>
      </w:r>
      <w:proofErr w:type="gramStart"/>
      <w:r>
        <w:t>public</w:t>
      </w:r>
      <w:proofErr w:type="gramEnd"/>
      <w:r>
        <w:t xml:space="preserve"> override void </w:t>
      </w:r>
      <w:proofErr w:type="spellStart"/>
      <w:r>
        <w:t>FeatureDeactivating</w:t>
      </w:r>
      <w:proofErr w:type="spellEnd"/>
      <w:r>
        <w:t xml:space="preserve"> (</w:t>
      </w:r>
      <w:proofErr w:type="spellStart"/>
      <w:r>
        <w:t>SPFeatureReceiverProperties</w:t>
      </w:r>
      <w:proofErr w:type="spellEnd"/>
      <w:r>
        <w:t xml:space="preserve"> properties) {</w:t>
      </w:r>
    </w:p>
    <w:p w14:paraId="5DCD9AA1" w14:textId="77777777" w:rsidR="00AB0B53" w:rsidRDefault="00AB0B53" w:rsidP="0076783C">
      <w:pPr>
        <w:pStyle w:val="CodeAlone"/>
      </w:pPr>
      <w:r>
        <w:t xml:space="preserve">    }</w:t>
      </w:r>
    </w:p>
    <w:p w14:paraId="33B1FD0A" w14:textId="77777777" w:rsidR="00AB0B53" w:rsidRDefault="00AB0B53" w:rsidP="0076783C">
      <w:pPr>
        <w:pStyle w:val="CodeAloneLast"/>
      </w:pPr>
      <w:r>
        <w:t>}</w:t>
      </w:r>
    </w:p>
    <w:p w14:paraId="4E452759" w14:textId="77777777" w:rsidR="0076783C" w:rsidRDefault="00AB0B53" w:rsidP="00494E88">
      <w:pPr>
        <w:pStyle w:val="NumberedBullet"/>
      </w:pPr>
      <w:r>
        <w:t xml:space="preserve">First, you need to add the code that will create a new link upon activation. Add the following code to the </w:t>
      </w:r>
      <w:proofErr w:type="spellStart"/>
      <w:r w:rsidRPr="0076783C">
        <w:rPr>
          <w:b/>
        </w:rPr>
        <w:t>FeatureActivated</w:t>
      </w:r>
      <w:proofErr w:type="spellEnd"/>
      <w:r w:rsidRPr="0076783C">
        <w:rPr>
          <w:b/>
        </w:rPr>
        <w:t>()</w:t>
      </w:r>
      <w:r>
        <w:t xml:space="preserve"> event handler:</w:t>
      </w:r>
    </w:p>
    <w:p w14:paraId="4E035C72" w14:textId="77777777" w:rsidR="00AB0B53" w:rsidRDefault="00AB0B53" w:rsidP="0076783C">
      <w:pPr>
        <w:pStyle w:val="CodeAlone"/>
      </w:pPr>
      <w:r>
        <w:t>// get reference to the current site's top navigation</w:t>
      </w:r>
    </w:p>
    <w:p w14:paraId="71FE5674" w14:textId="77777777" w:rsidR="00AB0B53" w:rsidRDefault="00AB0B53" w:rsidP="0076783C">
      <w:pPr>
        <w:pStyle w:val="CodeAlone"/>
      </w:pPr>
      <w:proofErr w:type="spellStart"/>
      <w:r>
        <w:lastRenderedPageBreak/>
        <w:t>SPWeb</w:t>
      </w:r>
      <w:proofErr w:type="spellEnd"/>
      <w:r>
        <w:t xml:space="preserve"> site = </w:t>
      </w:r>
      <w:proofErr w:type="spellStart"/>
      <w:r>
        <w:t>properties.Feature.Parent</w:t>
      </w:r>
      <w:proofErr w:type="spellEnd"/>
      <w:r>
        <w:t xml:space="preserve"> as </w:t>
      </w:r>
      <w:proofErr w:type="spellStart"/>
      <w:r>
        <w:t>SPWeb</w:t>
      </w:r>
      <w:proofErr w:type="spellEnd"/>
      <w:r>
        <w:t>;</w:t>
      </w:r>
    </w:p>
    <w:p w14:paraId="4547A690" w14:textId="77777777" w:rsidR="00AB0B53" w:rsidRDefault="00AB0B53" w:rsidP="0076783C">
      <w:pPr>
        <w:pStyle w:val="CodeAlone"/>
      </w:pPr>
      <w:proofErr w:type="gramStart"/>
      <w:r>
        <w:t>if</w:t>
      </w:r>
      <w:proofErr w:type="gramEnd"/>
      <w:r>
        <w:t xml:space="preserve"> (site == null)</w:t>
      </w:r>
    </w:p>
    <w:p w14:paraId="68CDB70E" w14:textId="77777777" w:rsidR="00AB0B53" w:rsidRDefault="00AB0B53" w:rsidP="0076783C">
      <w:pPr>
        <w:pStyle w:val="CodeAlone"/>
      </w:pPr>
      <w:r>
        <w:t xml:space="preserve">    </w:t>
      </w:r>
      <w:proofErr w:type="gramStart"/>
      <w:r>
        <w:t>return</w:t>
      </w:r>
      <w:proofErr w:type="gramEnd"/>
      <w:r>
        <w:t>;</w:t>
      </w:r>
    </w:p>
    <w:p w14:paraId="36F47EA3" w14:textId="77777777" w:rsidR="00AB0B53" w:rsidRDefault="00AB0B53" w:rsidP="0076783C">
      <w:pPr>
        <w:pStyle w:val="CodeAlone"/>
      </w:pPr>
      <w:proofErr w:type="spellStart"/>
      <w:r>
        <w:t>SPNavigationNodeCollection</w:t>
      </w:r>
      <w:proofErr w:type="spellEnd"/>
      <w:r>
        <w:t xml:space="preserve"> </w:t>
      </w:r>
      <w:proofErr w:type="spellStart"/>
      <w:r>
        <w:t>quickLaunch</w:t>
      </w:r>
      <w:proofErr w:type="spellEnd"/>
      <w:r>
        <w:t xml:space="preserve"> = </w:t>
      </w:r>
      <w:proofErr w:type="spellStart"/>
      <w:r>
        <w:t>site.Navigation.QuickLaunch</w:t>
      </w:r>
      <w:proofErr w:type="spellEnd"/>
      <w:r>
        <w:t>;</w:t>
      </w:r>
    </w:p>
    <w:p w14:paraId="5CAAF1EE" w14:textId="77777777" w:rsidR="00AB0B53" w:rsidRDefault="00AB0B53" w:rsidP="0076783C">
      <w:pPr>
        <w:pStyle w:val="CodeAlone"/>
      </w:pPr>
    </w:p>
    <w:p w14:paraId="25101293" w14:textId="77777777" w:rsidR="00AB0B53" w:rsidRDefault="00AB0B53" w:rsidP="0076783C">
      <w:pPr>
        <w:pStyle w:val="CodeAlone"/>
      </w:pPr>
      <w:r>
        <w:t xml:space="preserve">// create new </w:t>
      </w:r>
      <w:proofErr w:type="spellStart"/>
      <w:r>
        <w:t>nav</w:t>
      </w:r>
      <w:proofErr w:type="spellEnd"/>
      <w:r>
        <w:t xml:space="preserve"> element for new page</w:t>
      </w:r>
    </w:p>
    <w:p w14:paraId="74A56671" w14:textId="77777777" w:rsidR="00AB0B53" w:rsidRDefault="00AB0B53" w:rsidP="0076783C">
      <w:pPr>
        <w:pStyle w:val="CodeAlone"/>
      </w:pPr>
      <w:proofErr w:type="spellStart"/>
      <w:r>
        <w:t>SPNavigationNode</w:t>
      </w:r>
      <w:proofErr w:type="spellEnd"/>
      <w:r>
        <w:t xml:space="preserve"> </w:t>
      </w:r>
      <w:proofErr w:type="spellStart"/>
      <w:r>
        <w:t>taskCreatorPage</w:t>
      </w:r>
      <w:proofErr w:type="spellEnd"/>
      <w:r>
        <w:t xml:space="preserve"> = new </w:t>
      </w:r>
      <w:proofErr w:type="spellStart"/>
      <w:proofErr w:type="gramStart"/>
      <w:r>
        <w:t>SPNavigationNode</w:t>
      </w:r>
      <w:proofErr w:type="spellEnd"/>
      <w:r>
        <w:t>(</w:t>
      </w:r>
      <w:proofErr w:type="gramEnd"/>
      <w:r>
        <w:t>"Task Creator", "</w:t>
      </w:r>
      <w:proofErr w:type="spellStart"/>
      <w:r>
        <w:t>CustomPages</w:t>
      </w:r>
      <w:proofErr w:type="spellEnd"/>
      <w:r>
        <w:t>/TaskCreator.aspx", false);</w:t>
      </w:r>
    </w:p>
    <w:p w14:paraId="0858037A" w14:textId="77777777" w:rsidR="00AB0B53" w:rsidRDefault="00AB0B53" w:rsidP="0076783C">
      <w:pPr>
        <w:pStyle w:val="CodeAlone"/>
      </w:pPr>
    </w:p>
    <w:p w14:paraId="338A0DB4" w14:textId="77777777" w:rsidR="00AB0B53" w:rsidRDefault="00AB0B53" w:rsidP="0076783C">
      <w:pPr>
        <w:pStyle w:val="CodeAloneLast"/>
      </w:pPr>
      <w:proofErr w:type="spellStart"/>
      <w:proofErr w:type="gramStart"/>
      <w:r>
        <w:t>quickLaunch.AddAsLast</w:t>
      </w:r>
      <w:proofErr w:type="spellEnd"/>
      <w:r>
        <w:t>(</w:t>
      </w:r>
      <w:proofErr w:type="spellStart"/>
      <w:proofErr w:type="gramEnd"/>
      <w:r>
        <w:t>taskCreatorPage</w:t>
      </w:r>
      <w:proofErr w:type="spellEnd"/>
      <w:r>
        <w:t>);</w:t>
      </w:r>
    </w:p>
    <w:p w14:paraId="523C7693" w14:textId="77777777" w:rsidR="0076783C" w:rsidRDefault="00AB0B53" w:rsidP="00494E88">
      <w:pPr>
        <w:pStyle w:val="NumberedBullet"/>
      </w:pPr>
      <w:r>
        <w:t xml:space="preserve">Next, when the Feature is deactivated the link should be removed. Add the following code to the </w:t>
      </w:r>
      <w:proofErr w:type="spellStart"/>
      <w:r w:rsidRPr="0076783C">
        <w:rPr>
          <w:b/>
        </w:rPr>
        <w:t>FeatureDeactivating</w:t>
      </w:r>
      <w:proofErr w:type="spellEnd"/>
      <w:r w:rsidRPr="0076783C">
        <w:rPr>
          <w:b/>
        </w:rPr>
        <w:t>()</w:t>
      </w:r>
      <w:r>
        <w:t xml:space="preserve"> event handler:</w:t>
      </w:r>
    </w:p>
    <w:p w14:paraId="749DCA7A" w14:textId="77777777" w:rsidR="00AB0B53" w:rsidRDefault="00AB0B53" w:rsidP="0076783C">
      <w:pPr>
        <w:pStyle w:val="CodeAlone"/>
      </w:pPr>
      <w:r>
        <w:t>// get reference to the current site's top navigation</w:t>
      </w:r>
    </w:p>
    <w:p w14:paraId="646DABCB" w14:textId="77777777" w:rsidR="00AB0B53" w:rsidRDefault="00AB0B53" w:rsidP="0076783C">
      <w:pPr>
        <w:pStyle w:val="CodeAlone"/>
      </w:pPr>
      <w:proofErr w:type="spellStart"/>
      <w:r>
        <w:t>SPWeb</w:t>
      </w:r>
      <w:proofErr w:type="spellEnd"/>
      <w:r>
        <w:t xml:space="preserve"> site = </w:t>
      </w:r>
      <w:proofErr w:type="spellStart"/>
      <w:r>
        <w:t>properties.Feature.Parent</w:t>
      </w:r>
      <w:proofErr w:type="spellEnd"/>
      <w:r>
        <w:t xml:space="preserve"> as </w:t>
      </w:r>
      <w:proofErr w:type="spellStart"/>
      <w:r>
        <w:t>SPWeb</w:t>
      </w:r>
      <w:proofErr w:type="spellEnd"/>
      <w:r>
        <w:t>;</w:t>
      </w:r>
    </w:p>
    <w:p w14:paraId="5E648627" w14:textId="77777777" w:rsidR="00AB0B53" w:rsidRDefault="00AB0B53" w:rsidP="0076783C">
      <w:pPr>
        <w:pStyle w:val="CodeAlone"/>
      </w:pPr>
      <w:proofErr w:type="gramStart"/>
      <w:r>
        <w:t>if</w:t>
      </w:r>
      <w:proofErr w:type="gramEnd"/>
      <w:r>
        <w:t xml:space="preserve"> (site == null)</w:t>
      </w:r>
    </w:p>
    <w:p w14:paraId="517B663A" w14:textId="77777777" w:rsidR="00AB0B53" w:rsidRDefault="00AB0B53" w:rsidP="0076783C">
      <w:pPr>
        <w:pStyle w:val="CodeAlone"/>
      </w:pPr>
      <w:r>
        <w:t xml:space="preserve">    </w:t>
      </w:r>
      <w:proofErr w:type="gramStart"/>
      <w:r>
        <w:t>return</w:t>
      </w:r>
      <w:proofErr w:type="gramEnd"/>
      <w:r>
        <w:t>;</w:t>
      </w:r>
    </w:p>
    <w:p w14:paraId="060D93AB" w14:textId="77777777" w:rsidR="00AB0B53" w:rsidRDefault="00AB0B53" w:rsidP="0076783C">
      <w:pPr>
        <w:pStyle w:val="CodeAlone"/>
      </w:pPr>
      <w:proofErr w:type="spellStart"/>
      <w:r>
        <w:t>SPNavigationNodeCollection</w:t>
      </w:r>
      <w:proofErr w:type="spellEnd"/>
      <w:r>
        <w:t xml:space="preserve"> </w:t>
      </w:r>
      <w:proofErr w:type="spellStart"/>
      <w:r>
        <w:t>quickLaunch</w:t>
      </w:r>
      <w:proofErr w:type="spellEnd"/>
      <w:r>
        <w:t xml:space="preserve"> = </w:t>
      </w:r>
      <w:proofErr w:type="spellStart"/>
      <w:r>
        <w:t>site.Navigation.QuickLaunch</w:t>
      </w:r>
      <w:proofErr w:type="spellEnd"/>
      <w:r>
        <w:t>;</w:t>
      </w:r>
    </w:p>
    <w:p w14:paraId="51E6BD5E" w14:textId="77777777" w:rsidR="00AB0B53" w:rsidRDefault="00AB0B53" w:rsidP="0076783C">
      <w:pPr>
        <w:pStyle w:val="CodeAlone"/>
      </w:pPr>
    </w:p>
    <w:p w14:paraId="1BFBAC79" w14:textId="77777777" w:rsidR="00AB0B53" w:rsidRDefault="00AB0B53" w:rsidP="0076783C">
      <w:pPr>
        <w:pStyle w:val="CodeAlone"/>
      </w:pPr>
      <w:proofErr w:type="gramStart"/>
      <w:r>
        <w:t>for</w:t>
      </w:r>
      <w:proofErr w:type="gramEnd"/>
      <w:r>
        <w:t xml:space="preserve"> (</w:t>
      </w:r>
      <w:proofErr w:type="spellStart"/>
      <w:r>
        <w:t>int</w:t>
      </w:r>
      <w:proofErr w:type="spellEnd"/>
      <w:r>
        <w:t xml:space="preserve"> i = quickLaunch.Count-1; i &gt;= 0; i--) {</w:t>
      </w:r>
    </w:p>
    <w:p w14:paraId="211451F6" w14:textId="77777777" w:rsidR="00AB0B53" w:rsidRDefault="00AB0B53" w:rsidP="0076783C">
      <w:pPr>
        <w:pStyle w:val="CodeAlone"/>
      </w:pPr>
      <w:r>
        <w:t xml:space="preserve">    </w:t>
      </w:r>
      <w:proofErr w:type="gramStart"/>
      <w:r>
        <w:t>if</w:t>
      </w:r>
      <w:proofErr w:type="gramEnd"/>
      <w:r>
        <w:t xml:space="preserve"> (</w:t>
      </w:r>
      <w:proofErr w:type="spellStart"/>
      <w:r>
        <w:t>quickLaunch</w:t>
      </w:r>
      <w:proofErr w:type="spellEnd"/>
      <w:r>
        <w:t>[i].Title == "Task Creator") {</w:t>
      </w:r>
    </w:p>
    <w:p w14:paraId="23990018" w14:textId="77777777" w:rsidR="00AB0B53" w:rsidRDefault="00AB0B53" w:rsidP="0076783C">
      <w:pPr>
        <w:pStyle w:val="CodeAlone"/>
      </w:pPr>
      <w:r>
        <w:t xml:space="preserve">        // delete the node</w:t>
      </w:r>
    </w:p>
    <w:p w14:paraId="3FA55543" w14:textId="77777777" w:rsidR="00AB0B53" w:rsidRDefault="00AB0B53" w:rsidP="0076783C">
      <w:pPr>
        <w:pStyle w:val="CodeAlone"/>
      </w:pPr>
      <w:r>
        <w:t xml:space="preserve">        </w:t>
      </w:r>
      <w:proofErr w:type="spellStart"/>
      <w:proofErr w:type="gramStart"/>
      <w:r>
        <w:t>quickLaunch</w:t>
      </w:r>
      <w:proofErr w:type="spellEnd"/>
      <w:r>
        <w:t>[</w:t>
      </w:r>
      <w:proofErr w:type="gramEnd"/>
      <w:r>
        <w:t>i].Delete();</w:t>
      </w:r>
    </w:p>
    <w:p w14:paraId="44C4BC30" w14:textId="77777777" w:rsidR="00AB0B53" w:rsidRDefault="00AB0B53" w:rsidP="0076783C">
      <w:pPr>
        <w:pStyle w:val="CodeAlone"/>
      </w:pPr>
      <w:r>
        <w:t xml:space="preserve">        </w:t>
      </w:r>
      <w:proofErr w:type="gramStart"/>
      <w:r>
        <w:t>return</w:t>
      </w:r>
      <w:proofErr w:type="gramEnd"/>
      <w:r>
        <w:t>;</w:t>
      </w:r>
    </w:p>
    <w:p w14:paraId="4A7456E7" w14:textId="77777777" w:rsidR="00AB0B53" w:rsidRDefault="00AB0B53" w:rsidP="0076783C">
      <w:pPr>
        <w:pStyle w:val="CodeAlone"/>
      </w:pPr>
      <w:r>
        <w:t xml:space="preserve">    }</w:t>
      </w:r>
    </w:p>
    <w:p w14:paraId="6C36B11C" w14:textId="77777777" w:rsidR="00AB0B53" w:rsidRDefault="00AB0B53" w:rsidP="0076783C">
      <w:pPr>
        <w:pStyle w:val="CodeAloneLast"/>
      </w:pPr>
      <w:r>
        <w:t>}</w:t>
      </w:r>
    </w:p>
    <w:p w14:paraId="09356D2C" w14:textId="77777777" w:rsidR="0076783C" w:rsidRPr="00C85440" w:rsidRDefault="00AB0B53" w:rsidP="00494E88">
      <w:pPr>
        <w:pStyle w:val="NumberedBullet"/>
      </w:pPr>
      <w:r>
        <w:t xml:space="preserve">With the Feature receiver created, now the Feature must be configured to call each method at the appropriate time. To do this, you will specify the assembly and class containing the Feature receiver in the Feature definition file. Open </w:t>
      </w:r>
      <w:r w:rsidRPr="00C85440">
        <w:t xml:space="preserve">the </w:t>
      </w:r>
      <w:r w:rsidRPr="00C85440">
        <w:rPr>
          <w:b/>
        </w:rPr>
        <w:t>feature.xml</w:t>
      </w:r>
      <w:r w:rsidRPr="00C85440">
        <w:t xml:space="preserve"> file and add the following two attributes to the XML </w:t>
      </w:r>
      <w:r w:rsidRPr="00C85440">
        <w:rPr>
          <w:b/>
        </w:rPr>
        <w:t>&lt;Feature&gt;</w:t>
      </w:r>
      <w:r w:rsidRPr="00C85440">
        <w:t xml:space="preserve"> element:</w:t>
      </w:r>
    </w:p>
    <w:p w14:paraId="61A9D6F9" w14:textId="77777777" w:rsidR="00AB0B53" w:rsidRDefault="00AB0B53" w:rsidP="0076783C">
      <w:pPr>
        <w:pStyle w:val="CodeAlone"/>
      </w:pPr>
      <w:proofErr w:type="spellStart"/>
      <w:r>
        <w:t>ReceiverAssembly</w:t>
      </w:r>
      <w:proofErr w:type="spellEnd"/>
      <w:r>
        <w:t>="</w:t>
      </w:r>
      <w:r w:rsidR="003E5BBB">
        <w:t>Lab</w:t>
      </w:r>
      <w:sdt>
        <w:sdtPr>
          <w:alias w:val="Lab Number Short"/>
          <w:tag w:val="Lab Number Short"/>
          <w:id w:val="2704061"/>
          <w:placeholder>
            <w:docPart w:val="1135CCB5649344AB8BAB841A5D183206"/>
          </w:placeholder>
          <w:dataBinding w:xpath="/root[1]/labNumberShort[1]" w:storeItemID="{0306C5F9-4602-431E-9CA8-DC31EFB1E840}"/>
          <w:text/>
        </w:sdtPr>
        <w:sdtEndPr/>
        <w:sdtContent>
          <w:r w:rsidR="003E5BBB">
            <w:t>1</w:t>
          </w:r>
        </w:sdtContent>
      </w:sdt>
      <w:r>
        <w:t xml:space="preserve">, Version=1.0.0.0, Culture=neutral, </w:t>
      </w:r>
      <w:proofErr w:type="spellStart"/>
      <w:r>
        <w:t>PublicKeyToken</w:t>
      </w:r>
      <w:proofErr w:type="spellEnd"/>
      <w:r>
        <w:t>=d4e5777b16a5749f"</w:t>
      </w:r>
    </w:p>
    <w:p w14:paraId="4BA8EBD1" w14:textId="77777777" w:rsidR="00AB0B53" w:rsidRDefault="00AB0B53" w:rsidP="0076783C">
      <w:pPr>
        <w:pStyle w:val="CodeAloneLast"/>
      </w:pPr>
      <w:proofErr w:type="spellStart"/>
      <w:r>
        <w:t>ReceiverClass</w:t>
      </w:r>
      <w:proofErr w:type="spellEnd"/>
      <w:r>
        <w:t>="</w:t>
      </w:r>
      <w:r w:rsidR="003E5BBB">
        <w:t>Lab</w:t>
      </w:r>
      <w:sdt>
        <w:sdtPr>
          <w:alias w:val="Lab Number Short"/>
          <w:tag w:val="Lab Number Short"/>
          <w:id w:val="2704062"/>
          <w:placeholder>
            <w:docPart w:val="2B8825D029E740BBA724370BB204E12F"/>
          </w:placeholder>
          <w:dataBinding w:xpath="/root[1]/labNumberShort[1]" w:storeItemID="{0306C5F9-4602-431E-9CA8-DC31EFB1E840}"/>
          <w:text/>
        </w:sdtPr>
        <w:sdtEndPr/>
        <w:sdtContent>
          <w:r w:rsidR="003E5BBB">
            <w:t>1</w:t>
          </w:r>
        </w:sdtContent>
      </w:sdt>
      <w:r>
        <w:t>.FeatureReceiver"</w:t>
      </w:r>
    </w:p>
    <w:p w14:paraId="2A6B9734" w14:textId="77777777" w:rsidR="00AB0B53" w:rsidRDefault="00AB0B53" w:rsidP="00AB0B53">
      <w:r>
        <w:t>That is it! Save all changes and build the project. Assuming you have a clean build, it is now time to deploy the solution and test the results.</w:t>
      </w:r>
    </w:p>
    <w:p w14:paraId="7C947D67" w14:textId="77777777" w:rsidR="00AB0B53" w:rsidRDefault="00AB0B53" w:rsidP="0076783C">
      <w:pPr>
        <w:pStyle w:val="LabExercise"/>
      </w:pPr>
      <w:r>
        <w:t>Exercise 6: Deploy WSS solution package and test</w:t>
      </w:r>
    </w:p>
    <w:p w14:paraId="679BDE9D" w14:textId="77777777" w:rsidR="00AB0B53" w:rsidRDefault="00AB0B53" w:rsidP="00AB0B53">
      <w:r>
        <w:t>In this final exercise, you will deploy the WSS solution package and verify your work.</w:t>
      </w:r>
    </w:p>
    <w:p w14:paraId="61B81329" w14:textId="77777777" w:rsidR="003E6E33" w:rsidRDefault="00AB0B53" w:rsidP="00494E88">
      <w:pPr>
        <w:pStyle w:val="NumberedBullet"/>
        <w:numPr>
          <w:ilvl w:val="0"/>
          <w:numId w:val="43"/>
        </w:numPr>
      </w:pPr>
      <w:r>
        <w:t>First the WSS solution package must be deployed. Open a command prompt and navigate to the following directory:</w:t>
      </w:r>
    </w:p>
    <w:p w14:paraId="6DC3FBD6" w14:textId="77777777" w:rsidR="00AB0B53" w:rsidRDefault="00AB0B53" w:rsidP="003E6E33">
      <w:pPr>
        <w:pStyle w:val="CodeAloneLast"/>
      </w:pPr>
      <w:r>
        <w:t>c:\Program Files\Common Files\Microsoft Shared\web server extensions\12\BIN</w:t>
      </w:r>
    </w:p>
    <w:p w14:paraId="12A128D2" w14:textId="77777777" w:rsidR="003E6E33" w:rsidRDefault="00AB0B53" w:rsidP="00494E88">
      <w:pPr>
        <w:pStyle w:val="NumberedBullet"/>
      </w:pPr>
      <w:r>
        <w:t xml:space="preserve">Enter the following command into the command line window and hit </w:t>
      </w:r>
      <w:r w:rsidRPr="00C85440">
        <w:rPr>
          <w:b/>
        </w:rPr>
        <w:t>Enter</w:t>
      </w:r>
      <w:r>
        <w:t>:</w:t>
      </w:r>
    </w:p>
    <w:p w14:paraId="4BA7BF4E" w14:textId="77777777" w:rsidR="00AB0B53" w:rsidRDefault="00AB0B53" w:rsidP="003E6E33">
      <w:pPr>
        <w:pStyle w:val="CodeAloneLast"/>
      </w:pPr>
      <w:proofErr w:type="spellStart"/>
      <w:proofErr w:type="gramStart"/>
      <w:r>
        <w:t>stsadm</w:t>
      </w:r>
      <w:proofErr w:type="spellEnd"/>
      <w:proofErr w:type="gramEnd"/>
      <w:r>
        <w:t xml:space="preserve"> -o </w:t>
      </w:r>
      <w:proofErr w:type="spellStart"/>
      <w:r>
        <w:t>addsolution</w:t>
      </w:r>
      <w:proofErr w:type="spellEnd"/>
      <w:r>
        <w:t xml:space="preserve"> -filename c:\Student\Labs\</w:t>
      </w:r>
      <w:r w:rsidR="000E69A6">
        <w:t>Lab</w:t>
      </w:r>
      <w:sdt>
        <w:sdtPr>
          <w:alias w:val="Lab Number"/>
          <w:tag w:val="Lab Number"/>
          <w:id w:val="1654698"/>
          <w:placeholder>
            <w:docPart w:val="0153ED033C26469780C974036A1785F4"/>
          </w:placeholder>
          <w:dataBinding w:xpath="/root[1]/labNumber[1]" w:storeItemID="{0306C5F9-4602-431E-9CA8-DC31EFB1E840}"/>
          <w:text/>
        </w:sdtPr>
        <w:sdtEndPr/>
        <w:sdtContent>
          <w:r w:rsidR="000E69A6">
            <w:t>01</w:t>
          </w:r>
        </w:sdtContent>
      </w:sdt>
      <w:r>
        <w:t>_WssPrimer\Lab\wsp\Debug\</w:t>
      </w:r>
      <w:r w:rsidR="000E69A6">
        <w:t>Lab</w:t>
      </w:r>
      <w:sdt>
        <w:sdtPr>
          <w:alias w:val="Lab Number Short"/>
          <w:tag w:val="Lab Number Short"/>
          <w:id w:val="1654697"/>
          <w:placeholder>
            <w:docPart w:val="92CC374D89204F10941B4D2A1457D3F5"/>
          </w:placeholder>
          <w:dataBinding w:xpath="/root[1]/labNumberShort[1]" w:storeItemID="{0306C5F9-4602-431E-9CA8-DC31EFB1E840}"/>
          <w:text/>
        </w:sdtPr>
        <w:sdtEndPr/>
        <w:sdtContent>
          <w:r w:rsidR="000E69A6">
            <w:t>1</w:t>
          </w:r>
        </w:sdtContent>
      </w:sdt>
      <w:r>
        <w:t>.wsp</w:t>
      </w:r>
    </w:p>
    <w:p w14:paraId="7D62E3F5" w14:textId="77777777" w:rsidR="004E0015" w:rsidRDefault="00AB0B53" w:rsidP="00494E88">
      <w:pPr>
        <w:pStyle w:val="NumberedBullet"/>
      </w:pPr>
      <w:r>
        <w:t xml:space="preserve">Launch Central Administration by selecting </w:t>
      </w:r>
      <w:r w:rsidRPr="00D77198">
        <w:rPr>
          <w:b/>
        </w:rPr>
        <w:t>Start » All Programs » Microsoft Office Server » SharePoint 3.0 Central Administration</w:t>
      </w:r>
      <w:r>
        <w:t>.</w:t>
      </w:r>
    </w:p>
    <w:p w14:paraId="55D018ED" w14:textId="77777777" w:rsidR="004E0015" w:rsidRDefault="00AB0B53" w:rsidP="00494E88">
      <w:pPr>
        <w:pStyle w:val="NumberedBullet"/>
      </w:pPr>
      <w:r>
        <w:t xml:space="preserve">From the </w:t>
      </w:r>
      <w:r w:rsidRPr="00D77198">
        <w:rPr>
          <w:b/>
        </w:rPr>
        <w:t>Central Administration</w:t>
      </w:r>
      <w:r>
        <w:t xml:space="preserve"> site, select the </w:t>
      </w:r>
      <w:r w:rsidRPr="00D77198">
        <w:rPr>
          <w:b/>
        </w:rPr>
        <w:t>Operations</w:t>
      </w:r>
      <w:r>
        <w:t xml:space="preserve"> tab and then select </w:t>
      </w:r>
      <w:r w:rsidRPr="00D77198">
        <w:rPr>
          <w:b/>
        </w:rPr>
        <w:t>Solution management</w:t>
      </w:r>
      <w:r>
        <w:t xml:space="preserve"> under the </w:t>
      </w:r>
      <w:r w:rsidRPr="00D77198">
        <w:rPr>
          <w:b/>
        </w:rPr>
        <w:t>Global Configuration</w:t>
      </w:r>
      <w:r>
        <w:t xml:space="preserve"> section.</w:t>
      </w:r>
    </w:p>
    <w:p w14:paraId="2B591DBB" w14:textId="77777777" w:rsidR="004E0015" w:rsidRDefault="00AB0B53" w:rsidP="00494E88">
      <w:pPr>
        <w:pStyle w:val="NumberedBullet"/>
      </w:pPr>
      <w:r>
        <w:t xml:space="preserve">On the </w:t>
      </w:r>
      <w:r w:rsidRPr="00D77198">
        <w:rPr>
          <w:b/>
        </w:rPr>
        <w:t>Solution Management</w:t>
      </w:r>
      <w:r>
        <w:t xml:space="preserve"> page, click the link on</w:t>
      </w:r>
      <w:r w:rsidR="004E0015" w:rsidRPr="004E0015">
        <w:t xml:space="preserve"> </w:t>
      </w:r>
      <w:r w:rsidR="004E0015" w:rsidRPr="00D77198">
        <w:rPr>
          <w:b/>
        </w:rPr>
        <w:t>lab</w:t>
      </w:r>
      <w:sdt>
        <w:sdtPr>
          <w:rPr>
            <w:b/>
          </w:rPr>
          <w:alias w:val="Lab Number Short"/>
          <w:tag w:val="Lab Number Short"/>
          <w:id w:val="8661172"/>
          <w:placeholder>
            <w:docPart w:val="6CD66C9546A34F3E89B431D7A4D066A9"/>
          </w:placeholder>
          <w:dataBinding w:xpath="/root[1]/labNumberShort[1]" w:storeItemID="{0306C5F9-4602-431E-9CA8-DC31EFB1E840}"/>
          <w:text/>
        </w:sdtPr>
        <w:sdtEndPr/>
        <w:sdtContent>
          <w:r w:rsidR="003E5BBB" w:rsidRPr="00D77198">
            <w:rPr>
              <w:b/>
            </w:rPr>
            <w:t>1</w:t>
          </w:r>
        </w:sdtContent>
      </w:sdt>
      <w:r w:rsidRPr="00D77198">
        <w:rPr>
          <w:b/>
        </w:rPr>
        <w:t>.wsp</w:t>
      </w:r>
      <w:r>
        <w:t>.</w:t>
      </w:r>
    </w:p>
    <w:p w14:paraId="14D65C6A" w14:textId="77777777" w:rsidR="004E0015" w:rsidRDefault="00AB0B53" w:rsidP="00494E88">
      <w:pPr>
        <w:pStyle w:val="NumberedBullet"/>
      </w:pPr>
      <w:r>
        <w:lastRenderedPageBreak/>
        <w:t xml:space="preserve">On the </w:t>
      </w:r>
      <w:r w:rsidRPr="00D77198">
        <w:rPr>
          <w:b/>
        </w:rPr>
        <w:t>Solution Properties</w:t>
      </w:r>
      <w:r>
        <w:t xml:space="preserve"> page, select </w:t>
      </w:r>
      <w:r w:rsidRPr="00D77198">
        <w:rPr>
          <w:b/>
        </w:rPr>
        <w:t>Deploy Solution</w:t>
      </w:r>
      <w:r>
        <w:t>.</w:t>
      </w:r>
    </w:p>
    <w:p w14:paraId="7EA3FAF0" w14:textId="77777777" w:rsidR="004E0015" w:rsidRDefault="00AB0B53" w:rsidP="00494E88">
      <w:pPr>
        <w:pStyle w:val="NumberedBullet"/>
      </w:pPr>
      <w:r>
        <w:t xml:space="preserve">On the </w:t>
      </w:r>
      <w:r w:rsidRPr="00D77198">
        <w:rPr>
          <w:b/>
        </w:rPr>
        <w:t>Deploy Solution</w:t>
      </w:r>
      <w:r>
        <w:t xml:space="preserve"> page, specify </w:t>
      </w:r>
      <w:proofErr w:type="gramStart"/>
      <w:r w:rsidRPr="00D77198">
        <w:rPr>
          <w:b/>
        </w:rPr>
        <w:t>Now</w:t>
      </w:r>
      <w:proofErr w:type="gramEnd"/>
      <w:r>
        <w:t xml:space="preserve"> in the </w:t>
      </w:r>
      <w:r w:rsidRPr="00D77198">
        <w:rPr>
          <w:b/>
        </w:rPr>
        <w:t>Deploy When?</w:t>
      </w:r>
      <w:r>
        <w:t xml:space="preserve"> </w:t>
      </w:r>
      <w:proofErr w:type="gramStart"/>
      <w:r>
        <w:t>section</w:t>
      </w:r>
      <w:proofErr w:type="gramEnd"/>
      <w:r>
        <w:t xml:space="preserve">, </w:t>
      </w:r>
      <w:r w:rsidRPr="00D77198">
        <w:rPr>
          <w:b/>
        </w:rPr>
        <w:t>http://litwareinc.com</w:t>
      </w:r>
      <w:r>
        <w:t xml:space="preserve"> in the </w:t>
      </w:r>
      <w:r w:rsidRPr="00D77198">
        <w:rPr>
          <w:b/>
        </w:rPr>
        <w:t xml:space="preserve">Deploy To? </w:t>
      </w:r>
      <w:proofErr w:type="gramStart"/>
      <w:r>
        <w:t>section</w:t>
      </w:r>
      <w:proofErr w:type="gramEnd"/>
      <w:r>
        <w:t xml:space="preserve"> and click </w:t>
      </w:r>
      <w:r w:rsidRPr="00D77198">
        <w:rPr>
          <w:b/>
        </w:rPr>
        <w:t>OK</w:t>
      </w:r>
      <w:r>
        <w:t>.</w:t>
      </w:r>
    </w:p>
    <w:p w14:paraId="73DEBE5F" w14:textId="77777777" w:rsidR="00B46F2F" w:rsidRDefault="00AB0B53" w:rsidP="00494E88">
      <w:pPr>
        <w:pStyle w:val="NumberedBullet"/>
      </w:pPr>
      <w:r>
        <w:t xml:space="preserve">The deployment of the WSS solution package deployed the </w:t>
      </w:r>
      <w:r w:rsidR="004E0015" w:rsidRPr="004E0015">
        <w:t>Lab</w:t>
      </w:r>
      <w:sdt>
        <w:sdtPr>
          <w:alias w:val="Lab Number Short"/>
          <w:tag w:val="Lab Number Short"/>
          <w:id w:val="8661175"/>
          <w:placeholder>
            <w:docPart w:val="F3D1C0E4380E4939826B92B18BA98732"/>
          </w:placeholder>
          <w:dataBinding w:xpath="/root[1]/labNumberShort[1]" w:storeItemID="{0306C5F9-4602-431E-9CA8-DC31EFB1E840}"/>
          <w:text/>
        </w:sdtPr>
        <w:sdtEndPr/>
        <w:sdtContent>
          <w:r w:rsidR="003E5BBB">
            <w:t>1</w:t>
          </w:r>
        </w:sdtContent>
      </w:sdt>
      <w:r>
        <w:t xml:space="preserve"> Feature to the </w:t>
      </w:r>
      <w:r w:rsidR="00C85440" w:rsidRPr="00C85440">
        <w:rPr>
          <w:rStyle w:val="CodeInline"/>
        </w:rPr>
        <w:t>[</w:t>
      </w:r>
      <w:proofErr w:type="gramStart"/>
      <w:r w:rsidRPr="00C85440">
        <w:rPr>
          <w:rStyle w:val="CodeInline"/>
        </w:rPr>
        <w:t>..</w:t>
      </w:r>
      <w:r w:rsidR="00C85440" w:rsidRPr="00C85440">
        <w:rPr>
          <w:rStyle w:val="CodeInline"/>
        </w:rPr>
        <w:t>]</w:t>
      </w:r>
      <w:proofErr w:type="gramEnd"/>
      <w:r w:rsidRPr="004E0015">
        <w:rPr>
          <w:rStyle w:val="CodeInline"/>
        </w:rPr>
        <w:t>\12\TEMPLATE\FEATURES</w:t>
      </w:r>
      <w:r>
        <w:t xml:space="preserve"> folder and added the assembly to the GAC. Now test the Feature by browsing to the </w:t>
      </w:r>
      <w:r w:rsidRPr="00D77198">
        <w:rPr>
          <w:b/>
        </w:rPr>
        <w:t>http://litwareinc.com/sites/</w:t>
      </w:r>
      <w:r w:rsidR="00B46F2F" w:rsidRPr="00D77198">
        <w:rPr>
          <w:b/>
        </w:rPr>
        <w:t>lab</w:t>
      </w:r>
      <w:sdt>
        <w:sdtPr>
          <w:alias w:val="Lab Number Short"/>
          <w:tag w:val="Lab Number Short"/>
          <w:id w:val="8661176"/>
          <w:placeholder>
            <w:docPart w:val="D091E40F21794764BFF1213C7F3BBC9B"/>
          </w:placeholder>
          <w:dataBinding w:xpath="/root[1]/labNumberShort[1]" w:storeItemID="{0306C5F9-4602-431E-9CA8-DC31EFB1E840}"/>
          <w:text/>
        </w:sdtPr>
        <w:sdtEndPr/>
        <w:sdtContent>
          <w:r w:rsidR="003E5BBB" w:rsidRPr="00D77198">
            <w:t>1</w:t>
          </w:r>
        </w:sdtContent>
      </w:sdt>
      <w:r>
        <w:t xml:space="preserve"> site and select </w:t>
      </w:r>
      <w:r w:rsidRPr="00D77198">
        <w:rPr>
          <w:b/>
        </w:rPr>
        <w:t>Site Actions » Site Settings</w:t>
      </w:r>
      <w:r>
        <w:t xml:space="preserve">. </w:t>
      </w:r>
    </w:p>
    <w:p w14:paraId="433A4603" w14:textId="77777777" w:rsidR="00B46F2F" w:rsidRDefault="00AB0B53" w:rsidP="00494E88">
      <w:pPr>
        <w:pStyle w:val="NumberedBullet"/>
      </w:pPr>
      <w:r>
        <w:t xml:space="preserve">On the </w:t>
      </w:r>
      <w:r w:rsidRPr="00D77198">
        <w:rPr>
          <w:b/>
        </w:rPr>
        <w:t>Site Settings</w:t>
      </w:r>
      <w:r>
        <w:t xml:space="preserve"> page, select </w:t>
      </w:r>
      <w:r w:rsidRPr="00D77198">
        <w:rPr>
          <w:b/>
        </w:rPr>
        <w:t>Site features</w:t>
      </w:r>
      <w:r>
        <w:t xml:space="preserve"> under the </w:t>
      </w:r>
      <w:r w:rsidRPr="00D77198">
        <w:rPr>
          <w:b/>
        </w:rPr>
        <w:t>Site Administration</w:t>
      </w:r>
      <w:r>
        <w:t xml:space="preserve"> section.</w:t>
      </w:r>
    </w:p>
    <w:p w14:paraId="2D9CB28A" w14:textId="77777777" w:rsidR="006A2019" w:rsidRDefault="00AB0B53" w:rsidP="00494E88">
      <w:pPr>
        <w:pStyle w:val="NumberedBullet"/>
      </w:pPr>
      <w:r>
        <w:t xml:space="preserve">On the </w:t>
      </w:r>
      <w:r w:rsidRPr="00D77198">
        <w:rPr>
          <w:b/>
        </w:rPr>
        <w:t>Site Features</w:t>
      </w:r>
      <w:r>
        <w:t xml:space="preserve"> page, click </w:t>
      </w:r>
      <w:r w:rsidRPr="00D77198">
        <w:rPr>
          <w:b/>
        </w:rPr>
        <w:t>Activate</w:t>
      </w:r>
      <w:r>
        <w:t xml:space="preserve"> on the </w:t>
      </w:r>
      <w:r w:rsidRPr="00D77198">
        <w:rPr>
          <w:b/>
        </w:rPr>
        <w:t xml:space="preserve">Lab </w:t>
      </w:r>
      <w:sdt>
        <w:sdtPr>
          <w:rPr>
            <w:b/>
          </w:rPr>
          <w:alias w:val="Lab Number Short"/>
          <w:tag w:val="Lab Number Short"/>
          <w:id w:val="8661178"/>
          <w:placeholder>
            <w:docPart w:val="DefaultPlaceholder_22675703"/>
          </w:placeholder>
          <w:dataBinding w:xpath="/root[1]/labNumberShort[1]" w:storeItemID="{0306C5F9-4602-431E-9CA8-DC31EFB1E840}"/>
          <w:text/>
        </w:sdtPr>
        <w:sdtEndPr/>
        <w:sdtContent>
          <w:r w:rsidR="003E5BBB" w:rsidRPr="00D77198">
            <w:rPr>
              <w:b/>
            </w:rPr>
            <w:t>1</w:t>
          </w:r>
        </w:sdtContent>
      </w:sdt>
      <w:r w:rsidRPr="00D77198">
        <w:rPr>
          <w:b/>
        </w:rPr>
        <w:t xml:space="preserve"> - Working with Provisioned Pages Feature</w:t>
      </w:r>
      <w:r>
        <w:t xml:space="preserve">. After activating the Feature, click the </w:t>
      </w:r>
      <w:r w:rsidRPr="00D77198">
        <w:rPr>
          <w:b/>
        </w:rPr>
        <w:t>Home</w:t>
      </w:r>
      <w:r>
        <w:t xml:space="preserve"> link in the top navigation bar.</w:t>
      </w:r>
    </w:p>
    <w:p w14:paraId="6F7A1C9D" w14:textId="77777777" w:rsidR="00AB0B53" w:rsidRDefault="00AB0B53" w:rsidP="00494E88">
      <w:pPr>
        <w:pStyle w:val="NumberedBullet"/>
      </w:pPr>
      <w:r>
        <w:t xml:space="preserve">Notice how the </w:t>
      </w:r>
      <w:r w:rsidRPr="00D77198">
        <w:rPr>
          <w:b/>
        </w:rPr>
        <w:t>Quick Launch</w:t>
      </w:r>
      <w:r>
        <w:t xml:space="preserve"> has a new navigation item at the end called </w:t>
      </w:r>
      <w:r w:rsidRPr="00D77198">
        <w:rPr>
          <w:b/>
        </w:rPr>
        <w:t>Task Creator</w:t>
      </w:r>
      <w:r>
        <w:t>. Click that link, it will take you to the page that was created by the Feature, as shown in the following image:</w:t>
      </w:r>
    </w:p>
    <w:p w14:paraId="3AA8B3FD" w14:textId="77777777" w:rsidR="006A2019" w:rsidRDefault="006A2019" w:rsidP="006A2019">
      <w:pPr>
        <w:pStyle w:val="Figure"/>
      </w:pPr>
      <w:r>
        <w:drawing>
          <wp:inline distT="0" distB="0" distL="0" distR="0" wp14:editId="3A402510">
            <wp:extent cx="5120640" cy="3831270"/>
            <wp:effectExtent l="19050" t="0" r="3810" b="0"/>
            <wp:docPr id="7" name="Picture 7" descr="C:\Development\Writing\Courses\WCM401\trunk\Student Download\Labs\01_WssPrimer\Figures\TaskCreator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evelopment\Writing\Courses\WCM401\trunk\Student Download\Labs\01_WssPrimer\Figures\TaskCreatorPage.jpg"/>
                    <pic:cNvPicPr>
                      <a:picLocks noChangeAspect="1" noChangeArrowheads="1"/>
                    </pic:cNvPicPr>
                  </pic:nvPicPr>
                  <pic:blipFill>
                    <a:blip r:embed="rId17"/>
                    <a:srcRect/>
                    <a:stretch>
                      <a:fillRect/>
                    </a:stretch>
                  </pic:blipFill>
                  <pic:spPr bwMode="auto">
                    <a:xfrm>
                      <a:off x="0" y="0"/>
                      <a:ext cx="5120640" cy="3831270"/>
                    </a:xfrm>
                    <a:prstGeom prst="rect">
                      <a:avLst/>
                    </a:prstGeom>
                    <a:noFill/>
                    <a:ln w="9525">
                      <a:noFill/>
                      <a:miter lim="800000"/>
                      <a:headEnd/>
                      <a:tailEnd/>
                    </a:ln>
                  </pic:spPr>
                </pic:pic>
              </a:graphicData>
            </a:graphic>
          </wp:inline>
        </w:drawing>
      </w:r>
    </w:p>
    <w:p w14:paraId="750DBB9C" w14:textId="77777777" w:rsidR="00B44968" w:rsidRPr="00B44968" w:rsidRDefault="00AB0B53" w:rsidP="00D77198">
      <w:pPr>
        <w:pStyle w:val="NumberedBullet"/>
      </w:pPr>
      <w:r>
        <w:t xml:space="preserve">Enter a value in the textbox and click </w:t>
      </w:r>
      <w:r w:rsidRPr="006A2019">
        <w:rPr>
          <w:b/>
        </w:rPr>
        <w:t>Create Task</w:t>
      </w:r>
      <w:r>
        <w:t xml:space="preserve">. Now navigate to the </w:t>
      </w:r>
      <w:r w:rsidRPr="006A2019">
        <w:rPr>
          <w:b/>
        </w:rPr>
        <w:t>Tasks</w:t>
      </w:r>
      <w:r>
        <w:t xml:space="preserve"> list in the site and you will see the item that was just added to the list from your page!</w:t>
      </w:r>
    </w:p>
    <w:sectPr w:rsidR="00B44968" w:rsidRPr="00B44968" w:rsidSect="008F29F3">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24569D" w14:textId="77777777" w:rsidR="00B801A0" w:rsidRDefault="00B801A0" w:rsidP="000D7F99">
      <w:pPr>
        <w:spacing w:after="0" w:line="240" w:lineRule="auto"/>
      </w:pPr>
      <w:r>
        <w:separator/>
      </w:r>
    </w:p>
  </w:endnote>
  <w:endnote w:type="continuationSeparator" w:id="0">
    <w:p w14:paraId="7E903C51" w14:textId="77777777" w:rsidR="00B801A0" w:rsidRDefault="00B801A0" w:rsidP="000D7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DC72A9" w14:textId="77777777" w:rsidR="00743709" w:rsidRDefault="007437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C4C040" w14:textId="77777777" w:rsidR="00CE7845" w:rsidRDefault="00CE7845" w:rsidP="00CE7845">
    <w:pPr>
      <w:pStyle w:val="Footer"/>
      <w:tabs>
        <w:tab w:val="clear" w:pos="4680"/>
        <w:tab w:val="clear" w:pos="9360"/>
        <w:tab w:val="left" w:pos="1901"/>
      </w:tabs>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68"/>
      <w:gridCol w:w="3708"/>
    </w:tblGrid>
    <w:tr w:rsidR="00CE7845" w14:paraId="1FA260E9" w14:textId="77777777" w:rsidTr="008E4682">
      <w:tc>
        <w:tcPr>
          <w:tcW w:w="5868" w:type="dxa"/>
        </w:tcPr>
        <w:p w14:paraId="79104458" w14:textId="77777777" w:rsidR="00CE7845" w:rsidRDefault="00CE7845" w:rsidP="000C509E">
          <w:pPr>
            <w:pStyle w:val="Footer"/>
            <w:tabs>
              <w:tab w:val="clear" w:pos="4680"/>
              <w:tab w:val="clear" w:pos="9360"/>
              <w:tab w:val="left" w:pos="1901"/>
            </w:tabs>
          </w:pPr>
          <w:r w:rsidRPr="000C509E">
            <w:rPr>
              <w:sz w:val="18"/>
            </w:rPr>
            <w:t>© 200</w:t>
          </w:r>
          <w:r w:rsidR="000C509E">
            <w:rPr>
              <w:sz w:val="18"/>
            </w:rPr>
            <w:t>9</w:t>
          </w:r>
          <w:r w:rsidRPr="000C509E">
            <w:rPr>
              <w:sz w:val="18"/>
            </w:rPr>
            <w:t xml:space="preserve"> </w:t>
          </w:r>
          <w:r w:rsidR="00743709">
            <w:rPr>
              <w:sz w:val="18"/>
            </w:rPr>
            <w:t xml:space="preserve">Critical Path Training, </w:t>
          </w:r>
          <w:r w:rsidR="00743709">
            <w:rPr>
              <w:sz w:val="18"/>
            </w:rPr>
            <w:t>LLC</w:t>
          </w:r>
          <w:r w:rsidR="00743709">
            <w:rPr>
              <w:sz w:val="18"/>
            </w:rPr>
            <w:t>.</w:t>
          </w:r>
          <w:r w:rsidR="00743709" w:rsidRPr="000C509E">
            <w:rPr>
              <w:rFonts w:ascii="Cambria Math" w:hAnsi="Cambria Math" w:cs="Cambria Math"/>
              <w:sz w:val="18"/>
            </w:rPr>
            <w:t xml:space="preserve"> </w:t>
          </w:r>
          <w:r w:rsidRPr="000C509E">
            <w:rPr>
              <w:rFonts w:ascii="Cambria Math" w:hAnsi="Cambria Math" w:cs="Cambria Math"/>
              <w:sz w:val="18"/>
            </w:rPr>
            <w:t>‐</w:t>
          </w:r>
          <w:r w:rsidRPr="000C509E">
            <w:rPr>
              <w:rFonts w:cs="Verdana"/>
              <w:sz w:val="18"/>
            </w:rPr>
            <w:t xml:space="preserve"> All Rights Reser</w:t>
          </w:r>
          <w:r w:rsidR="000C509E" w:rsidRPr="000C509E">
            <w:rPr>
              <w:rFonts w:cs="Verdana"/>
              <w:sz w:val="18"/>
            </w:rPr>
            <w:t>ved</w:t>
          </w:r>
        </w:p>
      </w:tc>
      <w:tc>
        <w:tcPr>
          <w:tcW w:w="3708" w:type="dxa"/>
        </w:tcPr>
        <w:p w14:paraId="001ACFCB" w14:textId="77777777" w:rsidR="00CE7845" w:rsidRDefault="00B801A0" w:rsidP="000C509E">
          <w:pPr>
            <w:pStyle w:val="Footer"/>
            <w:tabs>
              <w:tab w:val="clear" w:pos="4680"/>
              <w:tab w:val="clear" w:pos="9360"/>
              <w:tab w:val="left" w:pos="1901"/>
            </w:tabs>
            <w:jc w:val="right"/>
          </w:pPr>
          <w:sdt>
            <w:sdtPr>
              <w:alias w:val="Lab Number"/>
              <w:tag w:val="Lab Number"/>
              <w:id w:val="4613210"/>
              <w:placeholder>
                <w:docPart w:val="49EB0FA760524B6F985CA97AF6F5051A"/>
              </w:placeholder>
              <w:dataBinding w:xpath="/root[1]/labNumber[1]" w:storeItemID="{0306C5F9-4602-431E-9CA8-DC31EFB1E840}"/>
              <w:text/>
            </w:sdtPr>
            <w:sdtEndPr/>
            <w:sdtContent>
              <w:r w:rsidR="003E5BBB">
                <w:t>01</w:t>
              </w:r>
            </w:sdtContent>
          </w:sdt>
          <w:r w:rsidR="000C509E">
            <w:t>-</w:t>
          </w:r>
          <w:r>
            <w:fldChar w:fldCharType="begin"/>
          </w:r>
          <w:r>
            <w:instrText xml:space="preserve"> PAGE   \* MERGEFORMAT </w:instrText>
          </w:r>
          <w:r>
            <w:fldChar w:fldCharType="separate"/>
          </w:r>
          <w:r w:rsidR="00743709">
            <w:rPr>
              <w:noProof/>
            </w:rPr>
            <w:t>2</w:t>
          </w:r>
          <w:r>
            <w:rPr>
              <w:noProof/>
            </w:rPr>
            <w:fldChar w:fldCharType="end"/>
          </w:r>
        </w:p>
      </w:tc>
    </w:tr>
  </w:tbl>
  <w:p w14:paraId="336C8D09" w14:textId="77777777" w:rsidR="00CE7845" w:rsidRDefault="00CE7845" w:rsidP="00CE7845">
    <w:pPr>
      <w:pStyle w:val="Footer"/>
      <w:tabs>
        <w:tab w:val="clear" w:pos="4680"/>
        <w:tab w:val="clear" w:pos="9360"/>
        <w:tab w:val="left" w:pos="190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68"/>
      <w:gridCol w:w="3708"/>
    </w:tblGrid>
    <w:tr w:rsidR="008E4682" w14:paraId="0BD3160D" w14:textId="77777777" w:rsidTr="008E4682">
      <w:tc>
        <w:tcPr>
          <w:tcW w:w="5868" w:type="dxa"/>
        </w:tcPr>
        <w:p w14:paraId="1E49505F" w14:textId="77777777" w:rsidR="008E4682" w:rsidRDefault="008E4682" w:rsidP="00743709">
          <w:pPr>
            <w:pStyle w:val="Footer"/>
            <w:tabs>
              <w:tab w:val="clear" w:pos="4680"/>
              <w:tab w:val="clear" w:pos="9360"/>
              <w:tab w:val="left" w:pos="1901"/>
            </w:tabs>
          </w:pPr>
          <w:r w:rsidRPr="000C509E">
            <w:rPr>
              <w:sz w:val="18"/>
            </w:rPr>
            <w:t>© 200</w:t>
          </w:r>
          <w:r>
            <w:rPr>
              <w:sz w:val="18"/>
            </w:rPr>
            <w:t>9</w:t>
          </w:r>
          <w:r w:rsidRPr="000C509E">
            <w:rPr>
              <w:sz w:val="18"/>
            </w:rPr>
            <w:t xml:space="preserve"> </w:t>
          </w:r>
          <w:r w:rsidR="00743709">
            <w:rPr>
              <w:sz w:val="18"/>
            </w:rPr>
            <w:t>Critical Path Training, LLC.</w:t>
          </w:r>
          <w:r w:rsidRPr="000C509E">
            <w:rPr>
              <w:sz w:val="18"/>
            </w:rPr>
            <w:t xml:space="preserve"> </w:t>
          </w:r>
          <w:r w:rsidRPr="000C509E">
            <w:rPr>
              <w:rFonts w:ascii="Cambria Math" w:hAnsi="Cambria Math" w:cs="Cambria Math"/>
              <w:sz w:val="18"/>
            </w:rPr>
            <w:t>‐</w:t>
          </w:r>
          <w:r w:rsidRPr="000C509E">
            <w:rPr>
              <w:rFonts w:cs="Verdana"/>
              <w:sz w:val="18"/>
            </w:rPr>
            <w:t xml:space="preserve"> All Rights Reserved</w:t>
          </w:r>
        </w:p>
      </w:tc>
      <w:tc>
        <w:tcPr>
          <w:tcW w:w="3708" w:type="dxa"/>
        </w:tcPr>
        <w:p w14:paraId="7D9D04EE" w14:textId="77777777" w:rsidR="008E4682" w:rsidRDefault="00B801A0" w:rsidP="00D203D1">
          <w:pPr>
            <w:pStyle w:val="Footer"/>
            <w:tabs>
              <w:tab w:val="clear" w:pos="4680"/>
              <w:tab w:val="clear" w:pos="9360"/>
              <w:tab w:val="left" w:pos="1901"/>
            </w:tabs>
            <w:jc w:val="right"/>
          </w:pPr>
          <w:sdt>
            <w:sdtPr>
              <w:alias w:val="Lab Number"/>
              <w:tag w:val="Lab Number"/>
              <w:id w:val="15375927"/>
              <w:placeholder>
                <w:docPart w:val="32E3F2A5638C47E297786BC9F0FDCCC1"/>
              </w:placeholder>
              <w:dataBinding w:xpath="/root[1]/labNumber[1]" w:storeItemID="{0306C5F9-4602-431E-9CA8-DC31EFB1E840}"/>
              <w:text/>
            </w:sdtPr>
            <w:sdtEndPr/>
            <w:sdtContent>
              <w:r w:rsidR="003E5BBB">
                <w:t>01</w:t>
              </w:r>
            </w:sdtContent>
          </w:sdt>
          <w:r w:rsidR="008E4682">
            <w:t>-</w:t>
          </w:r>
          <w:r w:rsidR="00497A80">
            <w:fldChar w:fldCharType="begin"/>
          </w:r>
          <w:r w:rsidR="008E4682">
            <w:instrText xml:space="preserve"> PAGE   \* MERGEFORMAT </w:instrText>
          </w:r>
          <w:r w:rsidR="00497A80">
            <w:fldChar w:fldCharType="separate"/>
          </w:r>
          <w:r w:rsidR="00743709">
            <w:rPr>
              <w:noProof/>
            </w:rPr>
            <w:t>1</w:t>
          </w:r>
          <w:r w:rsidR="00497A80">
            <w:fldChar w:fldCharType="end"/>
          </w:r>
        </w:p>
      </w:tc>
    </w:tr>
  </w:tbl>
  <w:p w14:paraId="3C01A04D" w14:textId="77777777" w:rsidR="00330CC4" w:rsidRDefault="00330C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37C808" w14:textId="77777777" w:rsidR="00B801A0" w:rsidRDefault="00B801A0" w:rsidP="000D7F99">
      <w:pPr>
        <w:spacing w:after="0" w:line="240" w:lineRule="auto"/>
      </w:pPr>
      <w:r>
        <w:separator/>
      </w:r>
    </w:p>
  </w:footnote>
  <w:footnote w:type="continuationSeparator" w:id="0">
    <w:p w14:paraId="0FE83575" w14:textId="77777777" w:rsidR="00B801A0" w:rsidRDefault="00B801A0" w:rsidP="000D7F99">
      <w:pPr>
        <w:spacing w:after="0" w:line="240" w:lineRule="auto"/>
      </w:pPr>
      <w:r>
        <w:continuationSeparator/>
      </w:r>
    </w:p>
  </w:footnote>
  <w:footnote w:id="1">
    <w:p w14:paraId="5905FE0D" w14:textId="77777777" w:rsidR="008F29F3" w:rsidRDefault="008F29F3">
      <w:pPr>
        <w:pStyle w:val="FootnoteText"/>
      </w:pPr>
      <w:r>
        <w:rPr>
          <w:rStyle w:val="FootnoteReference"/>
        </w:rPr>
        <w:footnoteRef/>
      </w:r>
      <w:r>
        <w:t xml:space="preserve"> </w:t>
      </w:r>
      <w:hyperlink r:id="rId1" w:history="1">
        <w:r w:rsidRPr="008F29F3">
          <w:rPr>
            <w:rStyle w:val="Hyperlink"/>
          </w:rPr>
          <w:t>http://support.microsoft.com/default.aspx/kb/310618</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D136A" w14:textId="77777777" w:rsidR="00743709" w:rsidRDefault="007437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D7F99" w14:paraId="66A1DF23" w14:textId="77777777" w:rsidTr="00CE7845">
      <w:trPr>
        <w:trHeight w:val="260"/>
      </w:trPr>
      <w:tc>
        <w:tcPr>
          <w:tcW w:w="4788" w:type="dxa"/>
        </w:tcPr>
        <w:p w14:paraId="269FE9C2" w14:textId="77777777" w:rsidR="000D7F99" w:rsidRPr="00CE7845" w:rsidRDefault="00CE7845" w:rsidP="00AB0B53">
          <w:pPr>
            <w:pStyle w:val="Header"/>
            <w:rPr>
              <w:b/>
            </w:rPr>
          </w:pPr>
          <w:r w:rsidRPr="00CE7845">
            <w:rPr>
              <w:b/>
            </w:rPr>
            <w:t>Lab</w:t>
          </w:r>
          <w:r>
            <w:rPr>
              <w:b/>
            </w:rPr>
            <w:t xml:space="preserve"> </w:t>
          </w:r>
          <w:sdt>
            <w:sdtPr>
              <w:rPr>
                <w:b/>
              </w:rPr>
              <w:alias w:val="Lab Number"/>
              <w:tag w:val="Lab Number"/>
              <w:id w:val="4613201"/>
              <w:placeholder>
                <w:docPart w:val="49EB0FA760524B6F985CA97AF6F5051A"/>
              </w:placeholder>
              <w:dataBinding w:xpath="/root/labNumber[1]" w:storeItemID="{0306C5F9-4602-431E-9CA8-DC31EFB1E840}"/>
              <w:text/>
            </w:sdtPr>
            <w:sdtEndPr/>
            <w:sdtContent>
              <w:r w:rsidR="003E5BBB">
                <w:rPr>
                  <w:b/>
                </w:rPr>
                <w:t>01</w:t>
              </w:r>
            </w:sdtContent>
          </w:sdt>
          <w:r w:rsidRPr="00CE7845">
            <w:rPr>
              <w:b/>
            </w:rPr>
            <w:t xml:space="preserve">: - </w:t>
          </w:r>
          <w:sdt>
            <w:sdtPr>
              <w:rPr>
                <w:b/>
              </w:rPr>
              <w:alias w:val="Lab Title"/>
              <w:tag w:val="Lab Title"/>
              <w:id w:val="4613204"/>
              <w:placeholder>
                <w:docPart w:val="49EB0FA760524B6F985CA97AF6F5051A"/>
              </w:placeholder>
              <w:dataBinding w:xpath="/root/labTitle[1]" w:storeItemID="{0306C5F9-4602-431E-9CA8-DC31EFB1E840}"/>
              <w:text/>
            </w:sdtPr>
            <w:sdtEndPr/>
            <w:sdtContent>
              <w:r w:rsidR="003E5BBB">
                <w:rPr>
                  <w:b/>
                </w:rPr>
                <w:t>WSS Development Primer</w:t>
              </w:r>
            </w:sdtContent>
          </w:sdt>
        </w:p>
      </w:tc>
      <w:tc>
        <w:tcPr>
          <w:tcW w:w="4788" w:type="dxa"/>
        </w:tcPr>
        <w:p w14:paraId="5FD76DF3" w14:textId="77777777" w:rsidR="000D7F99" w:rsidRPr="00CE7845" w:rsidRDefault="000D7F99" w:rsidP="00CE7845">
          <w:pPr>
            <w:pStyle w:val="Header"/>
            <w:jc w:val="right"/>
            <w:rPr>
              <w:b/>
            </w:rPr>
          </w:pPr>
          <w:r w:rsidRPr="00CE7845">
            <w:rPr>
              <w:b/>
            </w:rPr>
            <w:t>v</w:t>
          </w:r>
          <w:sdt>
            <w:sdtPr>
              <w:rPr>
                <w:b/>
              </w:rPr>
              <w:alias w:val="Lab Version"/>
              <w:tag w:val="Lab Version"/>
              <w:id w:val="4613207"/>
              <w:placeholder>
                <w:docPart w:val="49EB0FA760524B6F985CA97AF6F5051A"/>
              </w:placeholder>
              <w:dataBinding w:xpath="/root/labVersion[1]" w:storeItemID="{0306C5F9-4602-431E-9CA8-DC31EFB1E840}"/>
              <w:text/>
            </w:sdtPr>
            <w:sdtEndPr/>
            <w:sdtContent>
              <w:r w:rsidR="00743709">
                <w:rPr>
                  <w:b/>
                </w:rPr>
                <w:t>3.0</w:t>
              </w:r>
            </w:sdtContent>
          </w:sdt>
        </w:p>
      </w:tc>
    </w:tr>
  </w:tbl>
  <w:p w14:paraId="6AFA3614" w14:textId="77777777" w:rsidR="000D7F99" w:rsidRDefault="000D7F9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25ADA0" w14:textId="77777777" w:rsidR="00330CC4" w:rsidRDefault="00743709" w:rsidP="00330CC4">
    <w:pPr>
      <w:pStyle w:val="Header"/>
      <w:jc w:val="right"/>
    </w:pPr>
    <w:proofErr w:type="gramStart"/>
    <w:r>
      <w:rPr>
        <w:b/>
      </w:rPr>
      <w:t>v</w:t>
    </w:r>
    <w:proofErr w:type="gramEnd"/>
    <w:sdt>
      <w:sdtPr>
        <w:rPr>
          <w:b/>
        </w:rPr>
        <w:alias w:val="Lab Version"/>
        <w:tag w:val="Lab Version"/>
        <w:id w:val="15244108"/>
        <w:placeholder>
          <w:docPart w:val="0D78984F03F647D2A228774C9CCAD069"/>
        </w:placeholder>
        <w:dataBinding w:xpath="/root/labVersion[1]" w:storeItemID="{0306C5F9-4602-431E-9CA8-DC31EFB1E840}"/>
        <w:text/>
      </w:sdtPr>
      <w:sdtEndPr/>
      <w:sdtContent>
        <w:r>
          <w:rPr>
            <w:b/>
          </w:rPr>
          <w:t>3.0</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76AB680"/>
    <w:lvl w:ilvl="0">
      <w:start w:val="1"/>
      <w:numFmt w:val="decimal"/>
      <w:lvlText w:val="%1."/>
      <w:lvlJc w:val="left"/>
      <w:pPr>
        <w:tabs>
          <w:tab w:val="num" w:pos="1800"/>
        </w:tabs>
        <w:ind w:left="1800" w:hanging="360"/>
      </w:pPr>
    </w:lvl>
  </w:abstractNum>
  <w:abstractNum w:abstractNumId="1">
    <w:nsid w:val="FFFFFF7D"/>
    <w:multiLevelType w:val="singleLevel"/>
    <w:tmpl w:val="A4DAACFA"/>
    <w:lvl w:ilvl="0">
      <w:start w:val="1"/>
      <w:numFmt w:val="decimal"/>
      <w:lvlText w:val="%1."/>
      <w:lvlJc w:val="left"/>
      <w:pPr>
        <w:tabs>
          <w:tab w:val="num" w:pos="1440"/>
        </w:tabs>
        <w:ind w:left="1440" w:hanging="360"/>
      </w:pPr>
    </w:lvl>
  </w:abstractNum>
  <w:abstractNum w:abstractNumId="2">
    <w:nsid w:val="FFFFFF7E"/>
    <w:multiLevelType w:val="singleLevel"/>
    <w:tmpl w:val="C1FA308A"/>
    <w:lvl w:ilvl="0">
      <w:start w:val="1"/>
      <w:numFmt w:val="decimal"/>
      <w:lvlText w:val="%1."/>
      <w:lvlJc w:val="left"/>
      <w:pPr>
        <w:tabs>
          <w:tab w:val="num" w:pos="1080"/>
        </w:tabs>
        <w:ind w:left="1080" w:hanging="360"/>
      </w:pPr>
    </w:lvl>
  </w:abstractNum>
  <w:abstractNum w:abstractNumId="3">
    <w:nsid w:val="FFFFFF7F"/>
    <w:multiLevelType w:val="singleLevel"/>
    <w:tmpl w:val="0F547700"/>
    <w:lvl w:ilvl="0">
      <w:start w:val="1"/>
      <w:numFmt w:val="decimal"/>
      <w:lvlText w:val="%1."/>
      <w:lvlJc w:val="left"/>
      <w:pPr>
        <w:tabs>
          <w:tab w:val="num" w:pos="720"/>
        </w:tabs>
        <w:ind w:left="720" w:hanging="360"/>
      </w:pPr>
    </w:lvl>
  </w:abstractNum>
  <w:abstractNum w:abstractNumId="4">
    <w:nsid w:val="FFFFFF80"/>
    <w:multiLevelType w:val="singleLevel"/>
    <w:tmpl w:val="2DBC0CC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E84EEA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5C8857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1C70A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9F8908E"/>
    <w:lvl w:ilvl="0">
      <w:start w:val="1"/>
      <w:numFmt w:val="decimal"/>
      <w:lvlText w:val="%1."/>
      <w:lvlJc w:val="left"/>
      <w:pPr>
        <w:tabs>
          <w:tab w:val="num" w:pos="360"/>
        </w:tabs>
        <w:ind w:left="360" w:hanging="360"/>
      </w:pPr>
    </w:lvl>
  </w:abstractNum>
  <w:abstractNum w:abstractNumId="9">
    <w:nsid w:val="FFFFFF89"/>
    <w:multiLevelType w:val="singleLevel"/>
    <w:tmpl w:val="A8F2C1D6"/>
    <w:lvl w:ilvl="0">
      <w:start w:val="1"/>
      <w:numFmt w:val="bullet"/>
      <w:lvlText w:val=""/>
      <w:lvlJc w:val="left"/>
      <w:pPr>
        <w:tabs>
          <w:tab w:val="num" w:pos="360"/>
        </w:tabs>
        <w:ind w:left="360" w:hanging="360"/>
      </w:pPr>
      <w:rPr>
        <w:rFonts w:ascii="Symbol" w:hAnsi="Symbol" w:hint="default"/>
      </w:rPr>
    </w:lvl>
  </w:abstractNum>
  <w:abstractNum w:abstractNumId="10">
    <w:nsid w:val="05571561"/>
    <w:multiLevelType w:val="hybridMultilevel"/>
    <w:tmpl w:val="D1D2E93A"/>
    <w:lvl w:ilvl="0" w:tplc="AC2A6E24">
      <w:start w:val="1"/>
      <w:numFmt w:val="decimal"/>
      <w:lvlText w:val="%1."/>
      <w:lvlJc w:val="left"/>
      <w:pPr>
        <w:ind w:left="720" w:hanging="360"/>
      </w:pPr>
    </w:lvl>
    <w:lvl w:ilvl="1" w:tplc="D2F0C626">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A173D42"/>
    <w:multiLevelType w:val="hybridMultilevel"/>
    <w:tmpl w:val="78888B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E03060"/>
    <w:multiLevelType w:val="hybridMultilevel"/>
    <w:tmpl w:val="F7CCEC8C"/>
    <w:lvl w:ilvl="0" w:tplc="48D2F9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0C3C12"/>
    <w:multiLevelType w:val="hybridMultilevel"/>
    <w:tmpl w:val="6D4C8AE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FC372E"/>
    <w:multiLevelType w:val="hybridMultilevel"/>
    <w:tmpl w:val="FB8CC328"/>
    <w:lvl w:ilvl="0" w:tplc="AC2A6E24">
      <w:start w:val="1"/>
      <w:numFmt w:val="decimal"/>
      <w:lvlText w:val="%1."/>
      <w:lvlJc w:val="left"/>
      <w:pPr>
        <w:ind w:left="720" w:hanging="360"/>
      </w:pPr>
    </w:lvl>
    <w:lvl w:ilvl="1" w:tplc="6FF6D160">
      <w:start w:val="1"/>
      <w:numFmt w:val="bullet"/>
      <w:pStyle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AE2C6C"/>
    <w:multiLevelType w:val="hybridMultilevel"/>
    <w:tmpl w:val="F5C2AE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9C1253"/>
    <w:multiLevelType w:val="hybridMultilevel"/>
    <w:tmpl w:val="63144FE8"/>
    <w:lvl w:ilvl="0" w:tplc="48D2F9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6408E5"/>
    <w:multiLevelType w:val="hybridMultilevel"/>
    <w:tmpl w:val="C846C6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0DE626B"/>
    <w:multiLevelType w:val="hybridMultilevel"/>
    <w:tmpl w:val="E20EBD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7F0FBA"/>
    <w:multiLevelType w:val="hybridMultilevel"/>
    <w:tmpl w:val="2E6E891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4A7BA7"/>
    <w:multiLevelType w:val="hybridMultilevel"/>
    <w:tmpl w:val="C9A20996"/>
    <w:lvl w:ilvl="0" w:tplc="48D2F9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B15EFB"/>
    <w:multiLevelType w:val="hybridMultilevel"/>
    <w:tmpl w:val="8A0EC41E"/>
    <w:lvl w:ilvl="0" w:tplc="273EFA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C06775"/>
    <w:multiLevelType w:val="hybridMultilevel"/>
    <w:tmpl w:val="7174D34C"/>
    <w:lvl w:ilvl="0" w:tplc="AC2A6E24">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850E58"/>
    <w:multiLevelType w:val="hybridMultilevel"/>
    <w:tmpl w:val="EFDC750A"/>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nsid w:val="576C1D8F"/>
    <w:multiLevelType w:val="hybridMultilevel"/>
    <w:tmpl w:val="6FD0D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686089"/>
    <w:multiLevelType w:val="hybridMultilevel"/>
    <w:tmpl w:val="C6149710"/>
    <w:lvl w:ilvl="0" w:tplc="AC2A6E24">
      <w:start w:val="1"/>
      <w:numFmt w:val="decimal"/>
      <w:lvlText w:val="%1."/>
      <w:lvlJc w:val="left"/>
      <w:pPr>
        <w:ind w:left="720" w:hanging="360"/>
      </w:pPr>
    </w:lvl>
    <w:lvl w:ilvl="1" w:tplc="D2F0C626">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A1202B"/>
    <w:multiLevelType w:val="hybridMultilevel"/>
    <w:tmpl w:val="E08CFA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8826B5"/>
    <w:multiLevelType w:val="hybridMultilevel"/>
    <w:tmpl w:val="578601B8"/>
    <w:lvl w:ilvl="0" w:tplc="48D2F9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2A5EEB"/>
    <w:multiLevelType w:val="hybridMultilevel"/>
    <w:tmpl w:val="687A6B7C"/>
    <w:lvl w:ilvl="0" w:tplc="48D2F9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200A4C"/>
    <w:multiLevelType w:val="hybridMultilevel"/>
    <w:tmpl w:val="B964E180"/>
    <w:lvl w:ilvl="0" w:tplc="0409000F">
      <w:start w:val="1"/>
      <w:numFmt w:val="decimal"/>
      <w:lvlText w:val="%1."/>
      <w:lvlJc w:val="left"/>
      <w:pPr>
        <w:ind w:left="720" w:hanging="360"/>
      </w:pPr>
    </w:lvl>
    <w:lvl w:ilvl="1" w:tplc="87EA95F4">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4A391B"/>
    <w:multiLevelType w:val="hybridMultilevel"/>
    <w:tmpl w:val="EE04CBAA"/>
    <w:lvl w:ilvl="0" w:tplc="48D2F9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AE45B3"/>
    <w:multiLevelType w:val="hybridMultilevel"/>
    <w:tmpl w:val="44C49CAC"/>
    <w:lvl w:ilvl="0" w:tplc="48D2F9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F36CC3"/>
    <w:multiLevelType w:val="hybridMultilevel"/>
    <w:tmpl w:val="61B02222"/>
    <w:lvl w:ilvl="0" w:tplc="48D2F93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6F4307B"/>
    <w:multiLevelType w:val="hybridMultilevel"/>
    <w:tmpl w:val="BF106214"/>
    <w:lvl w:ilvl="0" w:tplc="48D2F9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FA1538"/>
    <w:multiLevelType w:val="hybridMultilevel"/>
    <w:tmpl w:val="0066C1A4"/>
    <w:lvl w:ilvl="0" w:tplc="48D2F9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DE78F7"/>
    <w:multiLevelType w:val="hybridMultilevel"/>
    <w:tmpl w:val="66FC521A"/>
    <w:lvl w:ilvl="0" w:tplc="48D2F9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1B7538"/>
    <w:multiLevelType w:val="hybridMultilevel"/>
    <w:tmpl w:val="60D430F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434D1B"/>
    <w:multiLevelType w:val="hybridMultilevel"/>
    <w:tmpl w:val="0C8A75BC"/>
    <w:lvl w:ilvl="0" w:tplc="AC2A6E24">
      <w:start w:val="1"/>
      <w:numFmt w:val="decimal"/>
      <w:pStyle w:val="NumberedBulle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6"/>
  </w:num>
  <w:num w:numId="13">
    <w:abstractNumId w:val="11"/>
  </w:num>
  <w:num w:numId="14">
    <w:abstractNumId w:val="23"/>
  </w:num>
  <w:num w:numId="15">
    <w:abstractNumId w:val="15"/>
  </w:num>
  <w:num w:numId="16">
    <w:abstractNumId w:val="37"/>
  </w:num>
  <w:num w:numId="17">
    <w:abstractNumId w:val="13"/>
  </w:num>
  <w:num w:numId="18">
    <w:abstractNumId w:val="32"/>
  </w:num>
  <w:num w:numId="19">
    <w:abstractNumId w:val="28"/>
  </w:num>
  <w:num w:numId="20">
    <w:abstractNumId w:val="34"/>
  </w:num>
  <w:num w:numId="21">
    <w:abstractNumId w:val="16"/>
  </w:num>
  <w:num w:numId="22">
    <w:abstractNumId w:val="17"/>
  </w:num>
  <w:num w:numId="23">
    <w:abstractNumId w:val="27"/>
  </w:num>
  <w:num w:numId="24">
    <w:abstractNumId w:val="20"/>
  </w:num>
  <w:num w:numId="25">
    <w:abstractNumId w:val="30"/>
  </w:num>
  <w:num w:numId="26">
    <w:abstractNumId w:val="12"/>
  </w:num>
  <w:num w:numId="27">
    <w:abstractNumId w:val="33"/>
  </w:num>
  <w:num w:numId="28">
    <w:abstractNumId w:val="35"/>
  </w:num>
  <w:num w:numId="29">
    <w:abstractNumId w:val="31"/>
  </w:num>
  <w:num w:numId="30">
    <w:abstractNumId w:val="24"/>
  </w:num>
  <w:num w:numId="31">
    <w:abstractNumId w:val="18"/>
  </w:num>
  <w:num w:numId="32">
    <w:abstractNumId w:val="19"/>
  </w:num>
  <w:num w:numId="33">
    <w:abstractNumId w:val="36"/>
  </w:num>
  <w:num w:numId="34">
    <w:abstractNumId w:val="29"/>
  </w:num>
  <w:num w:numId="35">
    <w:abstractNumId w:val="22"/>
  </w:num>
  <w:num w:numId="36">
    <w:abstractNumId w:val="25"/>
  </w:num>
  <w:num w:numId="37">
    <w:abstractNumId w:val="10"/>
  </w:num>
  <w:num w:numId="38">
    <w:abstractNumId w:val="14"/>
  </w:num>
  <w:num w:numId="39">
    <w:abstractNumId w:val="37"/>
    <w:lvlOverride w:ilvl="0">
      <w:startOverride w:val="1"/>
    </w:lvlOverride>
  </w:num>
  <w:num w:numId="40">
    <w:abstractNumId w:val="37"/>
    <w:lvlOverride w:ilvl="0">
      <w:startOverride w:val="1"/>
    </w:lvlOverride>
  </w:num>
  <w:num w:numId="41">
    <w:abstractNumId w:val="37"/>
    <w:lvlOverride w:ilvl="0">
      <w:startOverride w:val="1"/>
    </w:lvlOverride>
  </w:num>
  <w:num w:numId="42">
    <w:abstractNumId w:val="37"/>
    <w:lvlOverride w:ilvl="0">
      <w:startOverride w:val="1"/>
    </w:lvlOverride>
  </w:num>
  <w:num w:numId="43">
    <w:abstractNumId w:val="3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C36A6"/>
    <w:rsid w:val="000315B9"/>
    <w:rsid w:val="000757BC"/>
    <w:rsid w:val="000817A3"/>
    <w:rsid w:val="00085C59"/>
    <w:rsid w:val="000B5E63"/>
    <w:rsid w:val="000C509E"/>
    <w:rsid w:val="000D7F99"/>
    <w:rsid w:val="000E69A6"/>
    <w:rsid w:val="001311EE"/>
    <w:rsid w:val="00160DF5"/>
    <w:rsid w:val="001C6C2F"/>
    <w:rsid w:val="001D058F"/>
    <w:rsid w:val="001E5C11"/>
    <w:rsid w:val="00206EE3"/>
    <w:rsid w:val="0021035A"/>
    <w:rsid w:val="00225D04"/>
    <w:rsid w:val="00242C34"/>
    <w:rsid w:val="00245CB0"/>
    <w:rsid w:val="00262701"/>
    <w:rsid w:val="002839B3"/>
    <w:rsid w:val="002B32B4"/>
    <w:rsid w:val="002D34FD"/>
    <w:rsid w:val="002D7C3A"/>
    <w:rsid w:val="002F5D34"/>
    <w:rsid w:val="00312F00"/>
    <w:rsid w:val="00330CC4"/>
    <w:rsid w:val="003564DF"/>
    <w:rsid w:val="00391EA6"/>
    <w:rsid w:val="003948D9"/>
    <w:rsid w:val="003D70F3"/>
    <w:rsid w:val="003E04AE"/>
    <w:rsid w:val="003E5BBB"/>
    <w:rsid w:val="003E6E33"/>
    <w:rsid w:val="003F159B"/>
    <w:rsid w:val="00494E88"/>
    <w:rsid w:val="00497A80"/>
    <w:rsid w:val="004B2ACE"/>
    <w:rsid w:val="004C0430"/>
    <w:rsid w:val="004D6023"/>
    <w:rsid w:val="004E0015"/>
    <w:rsid w:val="005617EF"/>
    <w:rsid w:val="0056290C"/>
    <w:rsid w:val="005A0609"/>
    <w:rsid w:val="005C247F"/>
    <w:rsid w:val="005D45A4"/>
    <w:rsid w:val="006219BE"/>
    <w:rsid w:val="00631768"/>
    <w:rsid w:val="006A2019"/>
    <w:rsid w:val="006E3652"/>
    <w:rsid w:val="00700B97"/>
    <w:rsid w:val="0072022A"/>
    <w:rsid w:val="007342A4"/>
    <w:rsid w:val="00742C22"/>
    <w:rsid w:val="00743709"/>
    <w:rsid w:val="0076783C"/>
    <w:rsid w:val="00796C5C"/>
    <w:rsid w:val="00797EA2"/>
    <w:rsid w:val="007A381A"/>
    <w:rsid w:val="007B04BC"/>
    <w:rsid w:val="007F5D2C"/>
    <w:rsid w:val="00807E35"/>
    <w:rsid w:val="00822D96"/>
    <w:rsid w:val="008308AF"/>
    <w:rsid w:val="00852329"/>
    <w:rsid w:val="008708DA"/>
    <w:rsid w:val="00886CE3"/>
    <w:rsid w:val="00890313"/>
    <w:rsid w:val="008B25F8"/>
    <w:rsid w:val="008D4E0C"/>
    <w:rsid w:val="008E4682"/>
    <w:rsid w:val="008F29F3"/>
    <w:rsid w:val="00926633"/>
    <w:rsid w:val="009636CF"/>
    <w:rsid w:val="009A372F"/>
    <w:rsid w:val="009B6D58"/>
    <w:rsid w:val="009E5855"/>
    <w:rsid w:val="00A03BCF"/>
    <w:rsid w:val="00A25D01"/>
    <w:rsid w:val="00A305FB"/>
    <w:rsid w:val="00A33DA3"/>
    <w:rsid w:val="00A41DBB"/>
    <w:rsid w:val="00A72E23"/>
    <w:rsid w:val="00A87C06"/>
    <w:rsid w:val="00AA03CD"/>
    <w:rsid w:val="00AB0B53"/>
    <w:rsid w:val="00AC0A57"/>
    <w:rsid w:val="00AF4269"/>
    <w:rsid w:val="00AF54F7"/>
    <w:rsid w:val="00B16174"/>
    <w:rsid w:val="00B24915"/>
    <w:rsid w:val="00B42130"/>
    <w:rsid w:val="00B44968"/>
    <w:rsid w:val="00B46F2F"/>
    <w:rsid w:val="00B555E3"/>
    <w:rsid w:val="00B648F3"/>
    <w:rsid w:val="00B801A0"/>
    <w:rsid w:val="00B80293"/>
    <w:rsid w:val="00BC10EF"/>
    <w:rsid w:val="00BD312C"/>
    <w:rsid w:val="00BF3474"/>
    <w:rsid w:val="00C07A6C"/>
    <w:rsid w:val="00C8355C"/>
    <w:rsid w:val="00C85440"/>
    <w:rsid w:val="00C9138E"/>
    <w:rsid w:val="00CD791A"/>
    <w:rsid w:val="00CE7845"/>
    <w:rsid w:val="00D57ED1"/>
    <w:rsid w:val="00D636DC"/>
    <w:rsid w:val="00D77198"/>
    <w:rsid w:val="00DC36A6"/>
    <w:rsid w:val="00DC68A7"/>
    <w:rsid w:val="00DD7FCB"/>
    <w:rsid w:val="00E44B1D"/>
    <w:rsid w:val="00E67B34"/>
    <w:rsid w:val="00E70C2A"/>
    <w:rsid w:val="00E97306"/>
    <w:rsid w:val="00EA46BE"/>
    <w:rsid w:val="00EA65EE"/>
    <w:rsid w:val="00EB7B8F"/>
    <w:rsid w:val="00EB7C75"/>
    <w:rsid w:val="00F00737"/>
    <w:rsid w:val="00F23D3A"/>
    <w:rsid w:val="00F35B36"/>
    <w:rsid w:val="00F97ED3"/>
    <w:rsid w:val="00FA3F45"/>
    <w:rsid w:val="00FC65A6"/>
    <w:rsid w:val="00FE2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D7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B97"/>
    <w:rPr>
      <w:rFonts w:ascii="Verdana" w:hAnsi="Verdan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Title">
    <w:name w:val="Lab Title"/>
    <w:next w:val="Normal"/>
    <w:qFormat/>
    <w:rsid w:val="00700B97"/>
    <w:rPr>
      <w:rFonts w:ascii="Verdana" w:eastAsiaTheme="majorEastAsia" w:hAnsi="Verdana" w:cstheme="majorBidi"/>
      <w:b/>
      <w:bCs/>
      <w:color w:val="000000" w:themeColor="text1"/>
      <w:sz w:val="32"/>
      <w:szCs w:val="28"/>
    </w:rPr>
  </w:style>
  <w:style w:type="paragraph" w:customStyle="1" w:styleId="LabExercise">
    <w:name w:val="Lab Exercise"/>
    <w:basedOn w:val="Normal"/>
    <w:next w:val="Normal"/>
    <w:qFormat/>
    <w:rsid w:val="00700B97"/>
    <w:rPr>
      <w:b/>
      <w:sz w:val="24"/>
    </w:rPr>
  </w:style>
  <w:style w:type="paragraph" w:styleId="ListParagraph">
    <w:name w:val="List Paragraph"/>
    <w:basedOn w:val="Normal"/>
    <w:uiPriority w:val="34"/>
    <w:qFormat/>
    <w:rsid w:val="00700B97"/>
    <w:pPr>
      <w:ind w:left="720"/>
      <w:contextualSpacing/>
    </w:pPr>
  </w:style>
  <w:style w:type="paragraph" w:customStyle="1" w:styleId="CodeAlone">
    <w:name w:val="Code Alone"/>
    <w:basedOn w:val="Normal"/>
    <w:qFormat/>
    <w:rsid w:val="00700B97"/>
    <w:pPr>
      <w:shd w:val="clear" w:color="auto" w:fill="BFBFBF" w:themeFill="background1" w:themeFillShade="BF"/>
      <w:spacing w:after="0" w:line="252" w:lineRule="auto"/>
      <w:ind w:left="576"/>
    </w:pPr>
    <w:rPr>
      <w:rFonts w:ascii="Courier New" w:hAnsi="Courier New"/>
      <w:spacing w:val="-6"/>
      <w:sz w:val="17"/>
    </w:rPr>
  </w:style>
  <w:style w:type="paragraph" w:customStyle="1" w:styleId="CodeAloneLast">
    <w:name w:val="Code Alone Last"/>
    <w:basedOn w:val="CodeAlone"/>
    <w:next w:val="Normal"/>
    <w:qFormat/>
    <w:rsid w:val="00700B97"/>
    <w:pPr>
      <w:spacing w:after="200"/>
    </w:pPr>
  </w:style>
  <w:style w:type="character" w:customStyle="1" w:styleId="InlineHighlight">
    <w:name w:val="Inline Highlight"/>
    <w:basedOn w:val="DefaultParagraphFont"/>
    <w:uiPriority w:val="1"/>
    <w:qFormat/>
    <w:rsid w:val="00700B97"/>
    <w:rPr>
      <w:b/>
    </w:rPr>
  </w:style>
  <w:style w:type="character" w:customStyle="1" w:styleId="CodeInline">
    <w:name w:val="Code Inline"/>
    <w:basedOn w:val="DefaultParagraphFont"/>
    <w:uiPriority w:val="1"/>
    <w:qFormat/>
    <w:rsid w:val="00700B97"/>
    <w:rPr>
      <w:rFonts w:ascii="Courier New" w:hAnsi="Courier New" w:cs="Courier New"/>
      <w:spacing w:val="-6"/>
    </w:rPr>
  </w:style>
  <w:style w:type="paragraph" w:customStyle="1" w:styleId="Note">
    <w:name w:val="Note"/>
    <w:basedOn w:val="Normal"/>
    <w:qFormat/>
    <w:rsid w:val="00700B97"/>
    <w:pPr>
      <w:spacing w:after="0" w:line="252" w:lineRule="auto"/>
      <w:ind w:left="576"/>
    </w:pPr>
    <w:rPr>
      <w:i/>
    </w:rPr>
  </w:style>
  <w:style w:type="paragraph" w:customStyle="1" w:styleId="Style1">
    <w:name w:val="Style1"/>
    <w:basedOn w:val="Note"/>
    <w:next w:val="Normal"/>
    <w:rsid w:val="00B555E3"/>
    <w:pPr>
      <w:spacing w:after="200"/>
    </w:pPr>
  </w:style>
  <w:style w:type="paragraph" w:customStyle="1" w:styleId="NoteLast">
    <w:name w:val="Note Last"/>
    <w:basedOn w:val="Note"/>
    <w:next w:val="Normal"/>
    <w:qFormat/>
    <w:rsid w:val="00700B97"/>
    <w:pPr>
      <w:spacing w:after="200"/>
    </w:pPr>
  </w:style>
  <w:style w:type="paragraph" w:styleId="BalloonText">
    <w:name w:val="Balloon Text"/>
    <w:basedOn w:val="Normal"/>
    <w:link w:val="BalloonTextChar"/>
    <w:uiPriority w:val="99"/>
    <w:semiHidden/>
    <w:unhideWhenUsed/>
    <w:rsid w:val="00700B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97"/>
    <w:rPr>
      <w:rFonts w:ascii="Tahoma" w:hAnsi="Tahoma" w:cs="Tahoma"/>
      <w:sz w:val="16"/>
      <w:szCs w:val="16"/>
    </w:rPr>
  </w:style>
  <w:style w:type="paragraph" w:customStyle="1" w:styleId="Figure">
    <w:name w:val="Figure"/>
    <w:basedOn w:val="Normal"/>
    <w:next w:val="Normal"/>
    <w:qFormat/>
    <w:rsid w:val="00700B97"/>
    <w:pPr>
      <w:ind w:left="720"/>
    </w:pPr>
    <w:rPr>
      <w:rFonts w:ascii="Tahoma" w:hAnsi="Tahoma" w:cs="Tahoma"/>
      <w:noProof/>
      <w:color w:val="4D4D4D"/>
      <w:sz w:val="22"/>
    </w:rPr>
  </w:style>
  <w:style w:type="paragraph" w:styleId="Header">
    <w:name w:val="header"/>
    <w:basedOn w:val="Normal"/>
    <w:link w:val="HeaderChar"/>
    <w:uiPriority w:val="99"/>
    <w:unhideWhenUsed/>
    <w:rsid w:val="00700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B97"/>
    <w:rPr>
      <w:rFonts w:ascii="Verdana" w:hAnsi="Verdana"/>
      <w:sz w:val="20"/>
    </w:rPr>
  </w:style>
  <w:style w:type="paragraph" w:styleId="Footer">
    <w:name w:val="footer"/>
    <w:basedOn w:val="Normal"/>
    <w:link w:val="FooterChar"/>
    <w:uiPriority w:val="99"/>
    <w:unhideWhenUsed/>
    <w:rsid w:val="00700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B97"/>
    <w:rPr>
      <w:rFonts w:ascii="Verdana" w:hAnsi="Verdana"/>
      <w:sz w:val="20"/>
    </w:rPr>
  </w:style>
  <w:style w:type="table" w:styleId="TableGrid">
    <w:name w:val="Table Grid"/>
    <w:basedOn w:val="TableNormal"/>
    <w:uiPriority w:val="59"/>
    <w:rsid w:val="00700B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00B97"/>
    <w:rPr>
      <w:color w:val="808080"/>
    </w:rPr>
  </w:style>
  <w:style w:type="character" w:styleId="Hyperlink">
    <w:name w:val="Hyperlink"/>
    <w:basedOn w:val="DefaultParagraphFont"/>
    <w:uiPriority w:val="99"/>
    <w:unhideWhenUsed/>
    <w:rsid w:val="00AB0B53"/>
    <w:rPr>
      <w:color w:val="0000FF" w:themeColor="hyperlink"/>
      <w:u w:val="single"/>
    </w:rPr>
  </w:style>
  <w:style w:type="character" w:styleId="LineNumber">
    <w:name w:val="line number"/>
    <w:basedOn w:val="DefaultParagraphFont"/>
    <w:uiPriority w:val="99"/>
    <w:semiHidden/>
    <w:unhideWhenUsed/>
    <w:rsid w:val="008F29F3"/>
  </w:style>
  <w:style w:type="paragraph" w:styleId="FootnoteText">
    <w:name w:val="footnote text"/>
    <w:basedOn w:val="Normal"/>
    <w:link w:val="FootnoteTextChar"/>
    <w:uiPriority w:val="99"/>
    <w:semiHidden/>
    <w:unhideWhenUsed/>
    <w:rsid w:val="008F29F3"/>
    <w:pPr>
      <w:spacing w:after="0" w:line="240" w:lineRule="auto"/>
    </w:pPr>
    <w:rPr>
      <w:szCs w:val="20"/>
    </w:rPr>
  </w:style>
  <w:style w:type="character" w:customStyle="1" w:styleId="FootnoteTextChar">
    <w:name w:val="Footnote Text Char"/>
    <w:basedOn w:val="DefaultParagraphFont"/>
    <w:link w:val="FootnoteText"/>
    <w:uiPriority w:val="99"/>
    <w:semiHidden/>
    <w:rsid w:val="008F29F3"/>
    <w:rPr>
      <w:rFonts w:ascii="Verdana" w:hAnsi="Verdana"/>
      <w:sz w:val="20"/>
      <w:szCs w:val="20"/>
    </w:rPr>
  </w:style>
  <w:style w:type="character" w:styleId="FootnoteReference">
    <w:name w:val="footnote reference"/>
    <w:basedOn w:val="DefaultParagraphFont"/>
    <w:uiPriority w:val="99"/>
    <w:semiHidden/>
    <w:unhideWhenUsed/>
    <w:rsid w:val="008F29F3"/>
    <w:rPr>
      <w:vertAlign w:val="superscript"/>
    </w:rPr>
  </w:style>
  <w:style w:type="paragraph" w:customStyle="1" w:styleId="Bullet">
    <w:name w:val="Bullet"/>
    <w:basedOn w:val="NumberedBullet"/>
    <w:qFormat/>
    <w:rsid w:val="00700B97"/>
    <w:pPr>
      <w:numPr>
        <w:ilvl w:val="1"/>
        <w:numId w:val="38"/>
      </w:numPr>
    </w:pPr>
  </w:style>
  <w:style w:type="paragraph" w:customStyle="1" w:styleId="NumberedBullet">
    <w:name w:val="Numbered Bullet"/>
    <w:basedOn w:val="ListParagraph"/>
    <w:qFormat/>
    <w:rsid w:val="00700B97"/>
    <w:pPr>
      <w:numPr>
        <w:numId w:val="16"/>
      </w:numPr>
      <w:spacing w:after="100"/>
      <w:contextualSpacing w:val="0"/>
    </w:pPr>
  </w:style>
  <w:style w:type="paragraph" w:customStyle="1" w:styleId="NumberedBulletLast">
    <w:name w:val="Numbered Bullet Last"/>
    <w:basedOn w:val="NumberedBullet"/>
    <w:next w:val="Normal"/>
    <w:qFormat/>
    <w:rsid w:val="00700B97"/>
    <w:pPr>
      <w:numPr>
        <w:numId w:val="0"/>
      </w:numPr>
      <w:spacing w:after="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504620">
      <w:bodyDiv w:val="1"/>
      <w:marLeft w:val="0"/>
      <w:marRight w:val="0"/>
      <w:marTop w:val="0"/>
      <w:marBottom w:val="0"/>
      <w:divBdr>
        <w:top w:val="none" w:sz="0" w:space="0" w:color="auto"/>
        <w:left w:val="none" w:sz="0" w:space="0" w:color="auto"/>
        <w:bottom w:val="none" w:sz="0" w:space="0" w:color="auto"/>
        <w:right w:val="none" w:sz="0" w:space="0" w:color="auto"/>
      </w:divBdr>
    </w:div>
    <w:div w:id="174367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jpe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29" Type="http://schemas.openxmlformats.org/officeDocument/2006/relationships/customXml" Target="../customXml/item8.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oter" Target="footer3.xml"/><Relationship Id="rId28" Type="http://schemas.openxmlformats.org/officeDocument/2006/relationships/customXml" Target="../customXml/item7.xm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upport.microsoft.com/default.aspx/kb/310618" TargetMode="External"/><Relationship Id="rId22" Type="http://schemas.openxmlformats.org/officeDocument/2006/relationships/header" Target="header3.xml"/><Relationship Id="rId27" Type="http://schemas.openxmlformats.org/officeDocument/2006/relationships/customXml" Target="../customXml/item6.xml"/><Relationship Id="rId30" Type="http://schemas.openxmlformats.org/officeDocument/2006/relationships/customXml" Target="../customXml/item9.xml"/></Relationships>
</file>

<file path=word/_rels/footnotes.xml.rels><?xml version="1.0" encoding="UTF-8" standalone="yes"?>
<Relationships xmlns="http://schemas.openxmlformats.org/package/2006/relationships"><Relationship Id="rId1" Type="http://schemas.openxmlformats.org/officeDocument/2006/relationships/hyperlink" Target="http://support.microsoft.com/default.aspx/kb/31061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evelopment\Writing\Courses\TPG_CourseLab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EB0FA760524B6F985CA97AF6F5051A"/>
        <w:category>
          <w:name w:val="General"/>
          <w:gallery w:val="placeholder"/>
        </w:category>
        <w:types>
          <w:type w:val="bbPlcHdr"/>
        </w:types>
        <w:behaviors>
          <w:behavior w:val="content"/>
        </w:behaviors>
        <w:guid w:val="{268B556C-C2DC-4A16-8715-929AACDAA506}"/>
      </w:docPartPr>
      <w:docPartBody>
        <w:p w:rsidR="005E1137" w:rsidRDefault="00A60E0F">
          <w:pPr>
            <w:pStyle w:val="49EB0FA760524B6F985CA97AF6F5051A"/>
          </w:pPr>
          <w:r w:rsidRPr="007F66E1">
            <w:rPr>
              <w:rStyle w:val="PlaceholderText"/>
            </w:rPr>
            <w:t>Click here to enter text.</w:t>
          </w:r>
        </w:p>
      </w:docPartBody>
    </w:docPart>
    <w:docPart>
      <w:docPartPr>
        <w:name w:val="0D78984F03F647D2A228774C9CCAD069"/>
        <w:category>
          <w:name w:val="General"/>
          <w:gallery w:val="placeholder"/>
        </w:category>
        <w:types>
          <w:type w:val="bbPlcHdr"/>
        </w:types>
        <w:behaviors>
          <w:behavior w:val="content"/>
        </w:behaviors>
        <w:guid w:val="{8C70F03D-416E-414A-A17A-515CFD5997A4}"/>
      </w:docPartPr>
      <w:docPartBody>
        <w:p w:rsidR="005E1137" w:rsidRDefault="00A60E0F">
          <w:pPr>
            <w:pStyle w:val="0D78984F03F647D2A228774C9CCAD069"/>
          </w:pPr>
          <w:r w:rsidRPr="007F66E1">
            <w:rPr>
              <w:rStyle w:val="PlaceholderText"/>
            </w:rPr>
            <w:t>Click here to enter text.</w:t>
          </w:r>
        </w:p>
      </w:docPartBody>
    </w:docPart>
    <w:docPart>
      <w:docPartPr>
        <w:name w:val="32E3F2A5638C47E297786BC9F0FDCCC1"/>
        <w:category>
          <w:name w:val="General"/>
          <w:gallery w:val="placeholder"/>
        </w:category>
        <w:types>
          <w:type w:val="bbPlcHdr"/>
        </w:types>
        <w:behaviors>
          <w:behavior w:val="content"/>
        </w:behaviors>
        <w:guid w:val="{A6164728-73CF-42FA-AE32-4290B20FCB2B}"/>
      </w:docPartPr>
      <w:docPartBody>
        <w:p w:rsidR="005E1137" w:rsidRDefault="00A60E0F">
          <w:pPr>
            <w:pStyle w:val="32E3F2A5638C47E297786BC9F0FDCCC1"/>
          </w:pPr>
          <w:r w:rsidRPr="007F66E1">
            <w:rPr>
              <w:rStyle w:val="PlaceholderText"/>
            </w:rPr>
            <w:t>Click here to enter text.</w:t>
          </w:r>
        </w:p>
      </w:docPartBody>
    </w:docPart>
    <w:docPart>
      <w:docPartPr>
        <w:name w:val="DefaultPlaceholder_22675703"/>
        <w:category>
          <w:name w:val="General"/>
          <w:gallery w:val="placeholder"/>
        </w:category>
        <w:types>
          <w:type w:val="bbPlcHdr"/>
        </w:types>
        <w:behaviors>
          <w:behavior w:val="content"/>
        </w:behaviors>
        <w:guid w:val="{72EAEAE3-C81A-4FB0-884D-DA78C6DB96D2}"/>
      </w:docPartPr>
      <w:docPartBody>
        <w:p w:rsidR="005E1137" w:rsidRDefault="00DF1C46">
          <w:r w:rsidRPr="00223714">
            <w:rPr>
              <w:rStyle w:val="PlaceholderText"/>
            </w:rPr>
            <w:t>Click here to enter text.</w:t>
          </w:r>
        </w:p>
      </w:docPartBody>
    </w:docPart>
    <w:docPart>
      <w:docPartPr>
        <w:name w:val="E57D36177FBB435E9952610E07C15787"/>
        <w:category>
          <w:name w:val="General"/>
          <w:gallery w:val="placeholder"/>
        </w:category>
        <w:types>
          <w:type w:val="bbPlcHdr"/>
        </w:types>
        <w:behaviors>
          <w:behavior w:val="content"/>
        </w:behaviors>
        <w:guid w:val="{B43AC360-45DC-4BA2-9C1E-E8696518D2A5}"/>
      </w:docPartPr>
      <w:docPartBody>
        <w:p w:rsidR="005E1137" w:rsidRDefault="00DF1C46" w:rsidP="00DF1C46">
          <w:pPr>
            <w:pStyle w:val="E57D36177FBB435E9952610E07C15787"/>
          </w:pPr>
          <w:r w:rsidRPr="00223714">
            <w:rPr>
              <w:rStyle w:val="PlaceholderText"/>
            </w:rPr>
            <w:t>Click here to enter text.</w:t>
          </w:r>
        </w:p>
      </w:docPartBody>
    </w:docPart>
    <w:docPart>
      <w:docPartPr>
        <w:name w:val="8CE5232225D3413D8DE3666E51457FF7"/>
        <w:category>
          <w:name w:val="General"/>
          <w:gallery w:val="placeholder"/>
        </w:category>
        <w:types>
          <w:type w:val="bbPlcHdr"/>
        </w:types>
        <w:behaviors>
          <w:behavior w:val="content"/>
        </w:behaviors>
        <w:guid w:val="{FABFA0A8-5932-471B-9708-3C8924DBCE30}"/>
      </w:docPartPr>
      <w:docPartBody>
        <w:p w:rsidR="00706A9C" w:rsidRDefault="005E1137" w:rsidP="005E1137">
          <w:pPr>
            <w:pStyle w:val="8CE5232225D3413D8DE3666E51457FF7"/>
          </w:pPr>
          <w:r w:rsidRPr="00223714">
            <w:rPr>
              <w:rStyle w:val="PlaceholderText"/>
            </w:rPr>
            <w:t>Click here to enter text.</w:t>
          </w:r>
        </w:p>
      </w:docPartBody>
    </w:docPart>
    <w:docPart>
      <w:docPartPr>
        <w:name w:val="90F972406D2E4FA89B9200EFEECF38B4"/>
        <w:category>
          <w:name w:val="General"/>
          <w:gallery w:val="placeholder"/>
        </w:category>
        <w:types>
          <w:type w:val="bbPlcHdr"/>
        </w:types>
        <w:behaviors>
          <w:behavior w:val="content"/>
        </w:behaviors>
        <w:guid w:val="{36C8D105-E43E-47A2-B751-7F80D5241876}"/>
      </w:docPartPr>
      <w:docPartBody>
        <w:p w:rsidR="00706A9C" w:rsidRDefault="005E1137" w:rsidP="005E1137">
          <w:pPr>
            <w:pStyle w:val="90F972406D2E4FA89B9200EFEECF38B4"/>
          </w:pPr>
          <w:r w:rsidRPr="00223714">
            <w:rPr>
              <w:rStyle w:val="PlaceholderText"/>
            </w:rPr>
            <w:t>Click here to enter text.</w:t>
          </w:r>
        </w:p>
      </w:docPartBody>
    </w:docPart>
    <w:docPart>
      <w:docPartPr>
        <w:name w:val="6F75FD9A287545458B08E544A8FEDC9A"/>
        <w:category>
          <w:name w:val="General"/>
          <w:gallery w:val="placeholder"/>
        </w:category>
        <w:types>
          <w:type w:val="bbPlcHdr"/>
        </w:types>
        <w:behaviors>
          <w:behavior w:val="content"/>
        </w:behaviors>
        <w:guid w:val="{F2222349-9D17-4A30-BA1C-B2A57C2300EA}"/>
      </w:docPartPr>
      <w:docPartBody>
        <w:p w:rsidR="00706A9C" w:rsidRDefault="005E1137" w:rsidP="005E1137">
          <w:pPr>
            <w:pStyle w:val="6F75FD9A287545458B08E544A8FEDC9A"/>
          </w:pPr>
          <w:r w:rsidRPr="00223714">
            <w:rPr>
              <w:rStyle w:val="PlaceholderText"/>
            </w:rPr>
            <w:t>Click here to enter text.</w:t>
          </w:r>
        </w:p>
      </w:docPartBody>
    </w:docPart>
    <w:docPart>
      <w:docPartPr>
        <w:name w:val="EFC85CC31D974FE0ACAF25062BDB4E16"/>
        <w:category>
          <w:name w:val="General"/>
          <w:gallery w:val="placeholder"/>
        </w:category>
        <w:types>
          <w:type w:val="bbPlcHdr"/>
        </w:types>
        <w:behaviors>
          <w:behavior w:val="content"/>
        </w:behaviors>
        <w:guid w:val="{A6BF1523-D7D4-4C01-9B30-61281E796942}"/>
      </w:docPartPr>
      <w:docPartBody>
        <w:p w:rsidR="00706A9C" w:rsidRDefault="005E1137" w:rsidP="005E1137">
          <w:pPr>
            <w:pStyle w:val="EFC85CC31D974FE0ACAF25062BDB4E16"/>
          </w:pPr>
          <w:r w:rsidRPr="00223714">
            <w:rPr>
              <w:rStyle w:val="PlaceholderText"/>
            </w:rPr>
            <w:t>Click here to enter text.</w:t>
          </w:r>
        </w:p>
      </w:docPartBody>
    </w:docPart>
    <w:docPart>
      <w:docPartPr>
        <w:name w:val="199C76542C2946C1886F9EBAF4864043"/>
        <w:category>
          <w:name w:val="General"/>
          <w:gallery w:val="placeholder"/>
        </w:category>
        <w:types>
          <w:type w:val="bbPlcHdr"/>
        </w:types>
        <w:behaviors>
          <w:behavior w:val="content"/>
        </w:behaviors>
        <w:guid w:val="{ABB036D0-F6D6-4515-BBC5-FF99EFC81046}"/>
      </w:docPartPr>
      <w:docPartBody>
        <w:p w:rsidR="008526CB" w:rsidRDefault="00706A9C" w:rsidP="00706A9C">
          <w:pPr>
            <w:pStyle w:val="199C76542C2946C1886F9EBAF4864043"/>
          </w:pPr>
          <w:r w:rsidRPr="00223714">
            <w:rPr>
              <w:rStyle w:val="PlaceholderText"/>
            </w:rPr>
            <w:t>Click here to enter text.</w:t>
          </w:r>
        </w:p>
      </w:docPartBody>
    </w:docPart>
    <w:docPart>
      <w:docPartPr>
        <w:name w:val="B6C12EA77D3A43AD9B0A770B06223719"/>
        <w:category>
          <w:name w:val="General"/>
          <w:gallery w:val="placeholder"/>
        </w:category>
        <w:types>
          <w:type w:val="bbPlcHdr"/>
        </w:types>
        <w:behaviors>
          <w:behavior w:val="content"/>
        </w:behaviors>
        <w:guid w:val="{6CC50AAF-E98A-4FF8-AEF1-89B658D2D4FE}"/>
      </w:docPartPr>
      <w:docPartBody>
        <w:p w:rsidR="008526CB" w:rsidRDefault="00706A9C" w:rsidP="00706A9C">
          <w:pPr>
            <w:pStyle w:val="B6C12EA77D3A43AD9B0A770B06223719"/>
          </w:pPr>
          <w:r w:rsidRPr="00223714">
            <w:rPr>
              <w:rStyle w:val="PlaceholderText"/>
            </w:rPr>
            <w:t>Click here to enter text.</w:t>
          </w:r>
        </w:p>
      </w:docPartBody>
    </w:docPart>
    <w:docPart>
      <w:docPartPr>
        <w:name w:val="2AF51E5BBE604DF299FB352193D52F5F"/>
        <w:category>
          <w:name w:val="General"/>
          <w:gallery w:val="placeholder"/>
        </w:category>
        <w:types>
          <w:type w:val="bbPlcHdr"/>
        </w:types>
        <w:behaviors>
          <w:behavior w:val="content"/>
        </w:behaviors>
        <w:guid w:val="{42AAC872-0289-4E31-8E75-C130ADF7BFC7}"/>
      </w:docPartPr>
      <w:docPartBody>
        <w:p w:rsidR="008526CB" w:rsidRDefault="00706A9C" w:rsidP="00706A9C">
          <w:pPr>
            <w:pStyle w:val="2AF51E5BBE604DF299FB352193D52F5F"/>
          </w:pPr>
          <w:r w:rsidRPr="00223714">
            <w:rPr>
              <w:rStyle w:val="PlaceholderText"/>
            </w:rPr>
            <w:t>Click here to enter text.</w:t>
          </w:r>
        </w:p>
      </w:docPartBody>
    </w:docPart>
    <w:docPart>
      <w:docPartPr>
        <w:name w:val="053EC60C0F4347329A612F5069FBE459"/>
        <w:category>
          <w:name w:val="General"/>
          <w:gallery w:val="placeholder"/>
        </w:category>
        <w:types>
          <w:type w:val="bbPlcHdr"/>
        </w:types>
        <w:behaviors>
          <w:behavior w:val="content"/>
        </w:behaviors>
        <w:guid w:val="{15CF62AB-3B2F-4E1D-ADA9-0DF9DD486422}"/>
      </w:docPartPr>
      <w:docPartBody>
        <w:p w:rsidR="008526CB" w:rsidRDefault="00706A9C" w:rsidP="00706A9C">
          <w:pPr>
            <w:pStyle w:val="053EC60C0F4347329A612F5069FBE459"/>
          </w:pPr>
          <w:r w:rsidRPr="00223714">
            <w:rPr>
              <w:rStyle w:val="PlaceholderText"/>
            </w:rPr>
            <w:t>Click here to enter text.</w:t>
          </w:r>
        </w:p>
      </w:docPartBody>
    </w:docPart>
    <w:docPart>
      <w:docPartPr>
        <w:name w:val="04372DB868F447BDA410C290B72BFE06"/>
        <w:category>
          <w:name w:val="General"/>
          <w:gallery w:val="placeholder"/>
        </w:category>
        <w:types>
          <w:type w:val="bbPlcHdr"/>
        </w:types>
        <w:behaviors>
          <w:behavior w:val="content"/>
        </w:behaviors>
        <w:guid w:val="{E4F999AF-16FA-47A6-9CCC-CF0F712AC64D}"/>
      </w:docPartPr>
      <w:docPartBody>
        <w:p w:rsidR="008526CB" w:rsidRDefault="00706A9C" w:rsidP="00706A9C">
          <w:pPr>
            <w:pStyle w:val="04372DB868F447BDA410C290B72BFE06"/>
          </w:pPr>
          <w:r w:rsidRPr="00223714">
            <w:rPr>
              <w:rStyle w:val="PlaceholderText"/>
            </w:rPr>
            <w:t>Click here to enter text.</w:t>
          </w:r>
        </w:p>
      </w:docPartBody>
    </w:docPart>
    <w:docPart>
      <w:docPartPr>
        <w:name w:val="E2DD91BEB5CC412B8EBBB291A38DA896"/>
        <w:category>
          <w:name w:val="General"/>
          <w:gallery w:val="placeholder"/>
        </w:category>
        <w:types>
          <w:type w:val="bbPlcHdr"/>
        </w:types>
        <w:behaviors>
          <w:behavior w:val="content"/>
        </w:behaviors>
        <w:guid w:val="{86D5ABDA-256A-4A7A-9781-51BE4BB52BA4}"/>
      </w:docPartPr>
      <w:docPartBody>
        <w:p w:rsidR="008526CB" w:rsidRDefault="00706A9C" w:rsidP="00706A9C">
          <w:pPr>
            <w:pStyle w:val="E2DD91BEB5CC412B8EBBB291A38DA896"/>
          </w:pPr>
          <w:r w:rsidRPr="00223714">
            <w:rPr>
              <w:rStyle w:val="PlaceholderText"/>
            </w:rPr>
            <w:t>Click here to enter text.</w:t>
          </w:r>
        </w:p>
      </w:docPartBody>
    </w:docPart>
    <w:docPart>
      <w:docPartPr>
        <w:name w:val="6CD66C9546A34F3E89B431D7A4D066A9"/>
        <w:category>
          <w:name w:val="General"/>
          <w:gallery w:val="placeholder"/>
        </w:category>
        <w:types>
          <w:type w:val="bbPlcHdr"/>
        </w:types>
        <w:behaviors>
          <w:behavior w:val="content"/>
        </w:behaviors>
        <w:guid w:val="{1A34DC2E-EDAB-4BF2-8EDD-509A6EFF23A0}"/>
      </w:docPartPr>
      <w:docPartBody>
        <w:p w:rsidR="008526CB" w:rsidRDefault="00706A9C" w:rsidP="00706A9C">
          <w:pPr>
            <w:pStyle w:val="6CD66C9546A34F3E89B431D7A4D066A9"/>
          </w:pPr>
          <w:r w:rsidRPr="00223714">
            <w:rPr>
              <w:rStyle w:val="PlaceholderText"/>
            </w:rPr>
            <w:t>Click here to enter text.</w:t>
          </w:r>
        </w:p>
      </w:docPartBody>
    </w:docPart>
    <w:docPart>
      <w:docPartPr>
        <w:name w:val="F3D1C0E4380E4939826B92B18BA98732"/>
        <w:category>
          <w:name w:val="General"/>
          <w:gallery w:val="placeholder"/>
        </w:category>
        <w:types>
          <w:type w:val="bbPlcHdr"/>
        </w:types>
        <w:behaviors>
          <w:behavior w:val="content"/>
        </w:behaviors>
        <w:guid w:val="{4BBC8206-598B-4D86-9B59-7542D6A49A4D}"/>
      </w:docPartPr>
      <w:docPartBody>
        <w:p w:rsidR="008526CB" w:rsidRDefault="00706A9C" w:rsidP="00706A9C">
          <w:pPr>
            <w:pStyle w:val="F3D1C0E4380E4939826B92B18BA98732"/>
          </w:pPr>
          <w:r w:rsidRPr="00223714">
            <w:rPr>
              <w:rStyle w:val="PlaceholderText"/>
            </w:rPr>
            <w:t>Click here to enter text.</w:t>
          </w:r>
        </w:p>
      </w:docPartBody>
    </w:docPart>
    <w:docPart>
      <w:docPartPr>
        <w:name w:val="D091E40F21794764BFF1213C7F3BBC9B"/>
        <w:category>
          <w:name w:val="General"/>
          <w:gallery w:val="placeholder"/>
        </w:category>
        <w:types>
          <w:type w:val="bbPlcHdr"/>
        </w:types>
        <w:behaviors>
          <w:behavior w:val="content"/>
        </w:behaviors>
        <w:guid w:val="{86862C62-34AA-4B0E-9FB2-50CB07A23E25}"/>
      </w:docPartPr>
      <w:docPartBody>
        <w:p w:rsidR="008526CB" w:rsidRDefault="00706A9C" w:rsidP="00706A9C">
          <w:pPr>
            <w:pStyle w:val="D091E40F21794764BFF1213C7F3BBC9B"/>
          </w:pPr>
          <w:r w:rsidRPr="00223714">
            <w:rPr>
              <w:rStyle w:val="PlaceholderText"/>
            </w:rPr>
            <w:t>Click here to enter text.</w:t>
          </w:r>
        </w:p>
      </w:docPartBody>
    </w:docPart>
    <w:docPart>
      <w:docPartPr>
        <w:name w:val="FD6D2ACA741C4D96903719B0840A2155"/>
        <w:category>
          <w:name w:val="General"/>
          <w:gallery w:val="placeholder"/>
        </w:category>
        <w:types>
          <w:type w:val="bbPlcHdr"/>
        </w:types>
        <w:behaviors>
          <w:behavior w:val="content"/>
        </w:behaviors>
        <w:guid w:val="{B95D5B19-3EB5-49C5-8CC8-A0EEF87E3D8B}"/>
      </w:docPartPr>
      <w:docPartBody>
        <w:p w:rsidR="00BD79D0" w:rsidRDefault="008526CB" w:rsidP="008526CB">
          <w:pPr>
            <w:pStyle w:val="FD6D2ACA741C4D96903719B0840A2155"/>
          </w:pPr>
          <w:r w:rsidRPr="00223714">
            <w:rPr>
              <w:rStyle w:val="PlaceholderText"/>
            </w:rPr>
            <w:t>Click here to enter text.</w:t>
          </w:r>
        </w:p>
      </w:docPartBody>
    </w:docPart>
    <w:docPart>
      <w:docPartPr>
        <w:name w:val="EACA1AE0FC5847E08A221098ABDB2A62"/>
        <w:category>
          <w:name w:val="General"/>
          <w:gallery w:val="placeholder"/>
        </w:category>
        <w:types>
          <w:type w:val="bbPlcHdr"/>
        </w:types>
        <w:behaviors>
          <w:behavior w:val="content"/>
        </w:behaviors>
        <w:guid w:val="{42CED942-F517-4691-8F06-3BB399703AA6}"/>
      </w:docPartPr>
      <w:docPartBody>
        <w:p w:rsidR="00BD79D0" w:rsidRDefault="008526CB" w:rsidP="008526CB">
          <w:pPr>
            <w:pStyle w:val="EACA1AE0FC5847E08A221098ABDB2A62"/>
          </w:pPr>
          <w:r w:rsidRPr="00223714">
            <w:rPr>
              <w:rStyle w:val="PlaceholderText"/>
            </w:rPr>
            <w:t>Click here to enter text.</w:t>
          </w:r>
        </w:p>
      </w:docPartBody>
    </w:docPart>
    <w:docPart>
      <w:docPartPr>
        <w:name w:val="60E4BE1A78FA46EFA4E17D47D20FC598"/>
        <w:category>
          <w:name w:val="General"/>
          <w:gallery w:val="placeholder"/>
        </w:category>
        <w:types>
          <w:type w:val="bbPlcHdr"/>
        </w:types>
        <w:behaviors>
          <w:behavior w:val="content"/>
        </w:behaviors>
        <w:guid w:val="{1727BA93-EAC6-4381-94E9-C7684C272FC5}"/>
      </w:docPartPr>
      <w:docPartBody>
        <w:p w:rsidR="00BD79D0" w:rsidRDefault="008526CB" w:rsidP="008526CB">
          <w:pPr>
            <w:pStyle w:val="60E4BE1A78FA46EFA4E17D47D20FC598"/>
          </w:pPr>
          <w:r w:rsidRPr="00223714">
            <w:rPr>
              <w:rStyle w:val="PlaceholderText"/>
            </w:rPr>
            <w:t>Click here to enter text.</w:t>
          </w:r>
        </w:p>
      </w:docPartBody>
    </w:docPart>
    <w:docPart>
      <w:docPartPr>
        <w:name w:val="E26E9FCEFECE442688310F30786B7A78"/>
        <w:category>
          <w:name w:val="General"/>
          <w:gallery w:val="placeholder"/>
        </w:category>
        <w:types>
          <w:type w:val="bbPlcHdr"/>
        </w:types>
        <w:behaviors>
          <w:behavior w:val="content"/>
        </w:behaviors>
        <w:guid w:val="{D07BACDA-0523-4070-9F92-AD2FDC053C96}"/>
      </w:docPartPr>
      <w:docPartBody>
        <w:p w:rsidR="00BD79D0" w:rsidRDefault="008526CB" w:rsidP="008526CB">
          <w:pPr>
            <w:pStyle w:val="E26E9FCEFECE442688310F30786B7A78"/>
          </w:pPr>
          <w:r w:rsidRPr="00223714">
            <w:rPr>
              <w:rStyle w:val="PlaceholderText"/>
            </w:rPr>
            <w:t>Click here to enter text.</w:t>
          </w:r>
        </w:p>
      </w:docPartBody>
    </w:docPart>
    <w:docPart>
      <w:docPartPr>
        <w:name w:val="8CF5A08507854063B951DC309831E0D2"/>
        <w:category>
          <w:name w:val="General"/>
          <w:gallery w:val="placeholder"/>
        </w:category>
        <w:types>
          <w:type w:val="bbPlcHdr"/>
        </w:types>
        <w:behaviors>
          <w:behavior w:val="content"/>
        </w:behaviors>
        <w:guid w:val="{F7241A8D-CDA0-4543-9B30-8B8DD5A0D4FC}"/>
      </w:docPartPr>
      <w:docPartBody>
        <w:p w:rsidR="00BD79D0" w:rsidRDefault="008526CB" w:rsidP="008526CB">
          <w:pPr>
            <w:pStyle w:val="8CF5A08507854063B951DC309831E0D2"/>
          </w:pPr>
          <w:r w:rsidRPr="00223714">
            <w:rPr>
              <w:rStyle w:val="PlaceholderText"/>
            </w:rPr>
            <w:t>Click here to enter text.</w:t>
          </w:r>
        </w:p>
      </w:docPartBody>
    </w:docPart>
    <w:docPart>
      <w:docPartPr>
        <w:name w:val="984B9EB2E02D46418628A3500C659C94"/>
        <w:category>
          <w:name w:val="General"/>
          <w:gallery w:val="placeholder"/>
        </w:category>
        <w:types>
          <w:type w:val="bbPlcHdr"/>
        </w:types>
        <w:behaviors>
          <w:behavior w:val="content"/>
        </w:behaviors>
        <w:guid w:val="{5713A042-9567-4321-B4F7-7C5F474D3E2B}"/>
      </w:docPartPr>
      <w:docPartBody>
        <w:p w:rsidR="00BD79D0" w:rsidRDefault="008526CB" w:rsidP="008526CB">
          <w:pPr>
            <w:pStyle w:val="984B9EB2E02D46418628A3500C659C94"/>
          </w:pPr>
          <w:r w:rsidRPr="00223714">
            <w:rPr>
              <w:rStyle w:val="PlaceholderText"/>
            </w:rPr>
            <w:t>Click here to enter text.</w:t>
          </w:r>
        </w:p>
      </w:docPartBody>
    </w:docPart>
    <w:docPart>
      <w:docPartPr>
        <w:name w:val="92CC374D89204F10941B4D2A1457D3F5"/>
        <w:category>
          <w:name w:val="General"/>
          <w:gallery w:val="placeholder"/>
        </w:category>
        <w:types>
          <w:type w:val="bbPlcHdr"/>
        </w:types>
        <w:behaviors>
          <w:behavior w:val="content"/>
        </w:behaviors>
        <w:guid w:val="{73516B30-C121-484F-8C53-DDF7A70ED307}"/>
      </w:docPartPr>
      <w:docPartBody>
        <w:p w:rsidR="00BD79D0" w:rsidRDefault="008526CB" w:rsidP="008526CB">
          <w:pPr>
            <w:pStyle w:val="92CC374D89204F10941B4D2A1457D3F5"/>
          </w:pPr>
          <w:r w:rsidRPr="00223714">
            <w:rPr>
              <w:rStyle w:val="PlaceholderText"/>
            </w:rPr>
            <w:t>Click here to enter text.</w:t>
          </w:r>
        </w:p>
      </w:docPartBody>
    </w:docPart>
    <w:docPart>
      <w:docPartPr>
        <w:name w:val="0153ED033C26469780C974036A1785F4"/>
        <w:category>
          <w:name w:val="General"/>
          <w:gallery w:val="placeholder"/>
        </w:category>
        <w:types>
          <w:type w:val="bbPlcHdr"/>
        </w:types>
        <w:behaviors>
          <w:behavior w:val="content"/>
        </w:behaviors>
        <w:guid w:val="{6957B24D-97C6-4EF4-B871-A2CD8204BDDE}"/>
      </w:docPartPr>
      <w:docPartBody>
        <w:p w:rsidR="00BD79D0" w:rsidRDefault="008526CB" w:rsidP="008526CB">
          <w:pPr>
            <w:pStyle w:val="0153ED033C26469780C974036A1785F4"/>
          </w:pPr>
          <w:r w:rsidRPr="00223714">
            <w:rPr>
              <w:rStyle w:val="PlaceholderText"/>
            </w:rPr>
            <w:t>Click here to enter text.</w:t>
          </w:r>
        </w:p>
      </w:docPartBody>
    </w:docPart>
    <w:docPart>
      <w:docPartPr>
        <w:name w:val="1E809598EE7E4556BCB54D86D37EF24A"/>
        <w:category>
          <w:name w:val="General"/>
          <w:gallery w:val="placeholder"/>
        </w:category>
        <w:types>
          <w:type w:val="bbPlcHdr"/>
        </w:types>
        <w:behaviors>
          <w:behavior w:val="content"/>
        </w:behaviors>
        <w:guid w:val="{31C196E4-863C-484B-86D4-A4F0A86ACDB1}"/>
      </w:docPartPr>
      <w:docPartBody>
        <w:p w:rsidR="00404052" w:rsidRDefault="00BD79D0" w:rsidP="00BD79D0">
          <w:pPr>
            <w:pStyle w:val="1E809598EE7E4556BCB54D86D37EF24A"/>
          </w:pPr>
          <w:r w:rsidRPr="00223714">
            <w:rPr>
              <w:rStyle w:val="PlaceholderText"/>
            </w:rPr>
            <w:t>Click here to enter text.</w:t>
          </w:r>
        </w:p>
      </w:docPartBody>
    </w:docPart>
    <w:docPart>
      <w:docPartPr>
        <w:name w:val="21145D8BC3824C66A497EF8AC8063591"/>
        <w:category>
          <w:name w:val="General"/>
          <w:gallery w:val="placeholder"/>
        </w:category>
        <w:types>
          <w:type w:val="bbPlcHdr"/>
        </w:types>
        <w:behaviors>
          <w:behavior w:val="content"/>
        </w:behaviors>
        <w:guid w:val="{EBE60E83-E0D2-4F78-95B5-17EBB89BFCD4}"/>
      </w:docPartPr>
      <w:docPartBody>
        <w:p w:rsidR="00404052" w:rsidRDefault="00BD79D0" w:rsidP="00BD79D0">
          <w:pPr>
            <w:pStyle w:val="21145D8BC3824C66A497EF8AC8063591"/>
          </w:pPr>
          <w:r w:rsidRPr="00223714">
            <w:rPr>
              <w:rStyle w:val="PlaceholderText"/>
            </w:rPr>
            <w:t>Click here to enter text.</w:t>
          </w:r>
        </w:p>
      </w:docPartBody>
    </w:docPart>
    <w:docPart>
      <w:docPartPr>
        <w:name w:val="1135CCB5649344AB8BAB841A5D183206"/>
        <w:category>
          <w:name w:val="General"/>
          <w:gallery w:val="placeholder"/>
        </w:category>
        <w:types>
          <w:type w:val="bbPlcHdr"/>
        </w:types>
        <w:behaviors>
          <w:behavior w:val="content"/>
        </w:behaviors>
        <w:guid w:val="{CDB6DF5D-ABD5-45EA-B2AF-DC0FA2C72A5B}"/>
      </w:docPartPr>
      <w:docPartBody>
        <w:p w:rsidR="00404052" w:rsidRDefault="00BD79D0" w:rsidP="00BD79D0">
          <w:pPr>
            <w:pStyle w:val="1135CCB5649344AB8BAB841A5D183206"/>
          </w:pPr>
          <w:r w:rsidRPr="00223714">
            <w:rPr>
              <w:rStyle w:val="PlaceholderText"/>
            </w:rPr>
            <w:t>Click here to enter text.</w:t>
          </w:r>
        </w:p>
      </w:docPartBody>
    </w:docPart>
    <w:docPart>
      <w:docPartPr>
        <w:name w:val="2B8825D029E740BBA724370BB204E12F"/>
        <w:category>
          <w:name w:val="General"/>
          <w:gallery w:val="placeholder"/>
        </w:category>
        <w:types>
          <w:type w:val="bbPlcHdr"/>
        </w:types>
        <w:behaviors>
          <w:behavior w:val="content"/>
        </w:behaviors>
        <w:guid w:val="{60DC432A-A5CB-468F-9F19-779ED95E797C}"/>
      </w:docPartPr>
      <w:docPartBody>
        <w:p w:rsidR="00404052" w:rsidRDefault="00BD79D0" w:rsidP="00BD79D0">
          <w:pPr>
            <w:pStyle w:val="2B8825D029E740BBA724370BB204E12F"/>
          </w:pPr>
          <w:r w:rsidRPr="0022371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DF1C46"/>
    <w:rsid w:val="000163C2"/>
    <w:rsid w:val="00063CB5"/>
    <w:rsid w:val="00203162"/>
    <w:rsid w:val="002317F1"/>
    <w:rsid w:val="00404052"/>
    <w:rsid w:val="005E1137"/>
    <w:rsid w:val="0067588D"/>
    <w:rsid w:val="00706A9C"/>
    <w:rsid w:val="007407EA"/>
    <w:rsid w:val="007478E2"/>
    <w:rsid w:val="00763CB2"/>
    <w:rsid w:val="008526CB"/>
    <w:rsid w:val="00891F6B"/>
    <w:rsid w:val="00A60E0F"/>
    <w:rsid w:val="00BD79D0"/>
    <w:rsid w:val="00D61C74"/>
    <w:rsid w:val="00DF1C46"/>
    <w:rsid w:val="00F10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C28C9A"/>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1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79D0"/>
    <w:rPr>
      <w:color w:val="808080"/>
    </w:rPr>
  </w:style>
  <w:style w:type="paragraph" w:customStyle="1" w:styleId="49EB0FA760524B6F985CA97AF6F5051A">
    <w:name w:val="49EB0FA760524B6F985CA97AF6F5051A"/>
    <w:rsid w:val="005E1137"/>
  </w:style>
  <w:style w:type="paragraph" w:customStyle="1" w:styleId="0D78984F03F647D2A228774C9CCAD069">
    <w:name w:val="0D78984F03F647D2A228774C9CCAD069"/>
    <w:rsid w:val="005E1137"/>
  </w:style>
  <w:style w:type="paragraph" w:customStyle="1" w:styleId="32E3F2A5638C47E297786BC9F0FDCCC1">
    <w:name w:val="32E3F2A5638C47E297786BC9F0FDCCC1"/>
    <w:rsid w:val="005E1137"/>
  </w:style>
  <w:style w:type="paragraph" w:customStyle="1" w:styleId="E57D36177FBB435E9952610E07C15787">
    <w:name w:val="E57D36177FBB435E9952610E07C15787"/>
    <w:rsid w:val="00DF1C46"/>
  </w:style>
  <w:style w:type="paragraph" w:customStyle="1" w:styleId="8CE5232225D3413D8DE3666E51457FF7">
    <w:name w:val="8CE5232225D3413D8DE3666E51457FF7"/>
    <w:rsid w:val="005E1137"/>
  </w:style>
  <w:style w:type="paragraph" w:customStyle="1" w:styleId="90F972406D2E4FA89B9200EFEECF38B4">
    <w:name w:val="90F972406D2E4FA89B9200EFEECF38B4"/>
    <w:rsid w:val="005E1137"/>
  </w:style>
  <w:style w:type="paragraph" w:customStyle="1" w:styleId="6F75FD9A287545458B08E544A8FEDC9A">
    <w:name w:val="6F75FD9A287545458B08E544A8FEDC9A"/>
    <w:rsid w:val="005E1137"/>
  </w:style>
  <w:style w:type="paragraph" w:customStyle="1" w:styleId="EFC85CC31D974FE0ACAF25062BDB4E16">
    <w:name w:val="EFC85CC31D974FE0ACAF25062BDB4E16"/>
    <w:rsid w:val="005E1137"/>
  </w:style>
  <w:style w:type="paragraph" w:customStyle="1" w:styleId="199C76542C2946C1886F9EBAF4864043">
    <w:name w:val="199C76542C2946C1886F9EBAF4864043"/>
    <w:rsid w:val="00706A9C"/>
  </w:style>
  <w:style w:type="paragraph" w:customStyle="1" w:styleId="4CF2A0E1F856422D8941BE664CFF090E">
    <w:name w:val="4CF2A0E1F856422D8941BE664CFF090E"/>
    <w:rsid w:val="00706A9C"/>
  </w:style>
  <w:style w:type="paragraph" w:customStyle="1" w:styleId="B6C12EA77D3A43AD9B0A770B06223719">
    <w:name w:val="B6C12EA77D3A43AD9B0A770B06223719"/>
    <w:rsid w:val="00706A9C"/>
  </w:style>
  <w:style w:type="paragraph" w:customStyle="1" w:styleId="2AF51E5BBE604DF299FB352193D52F5F">
    <w:name w:val="2AF51E5BBE604DF299FB352193D52F5F"/>
    <w:rsid w:val="00706A9C"/>
  </w:style>
  <w:style w:type="paragraph" w:customStyle="1" w:styleId="053EC60C0F4347329A612F5069FBE459">
    <w:name w:val="053EC60C0F4347329A612F5069FBE459"/>
    <w:rsid w:val="00706A9C"/>
  </w:style>
  <w:style w:type="paragraph" w:customStyle="1" w:styleId="04372DB868F447BDA410C290B72BFE06">
    <w:name w:val="04372DB868F447BDA410C290B72BFE06"/>
    <w:rsid w:val="00706A9C"/>
  </w:style>
  <w:style w:type="paragraph" w:customStyle="1" w:styleId="E2DD91BEB5CC412B8EBBB291A38DA896">
    <w:name w:val="E2DD91BEB5CC412B8EBBB291A38DA896"/>
    <w:rsid w:val="00706A9C"/>
  </w:style>
  <w:style w:type="paragraph" w:customStyle="1" w:styleId="6CD66C9546A34F3E89B431D7A4D066A9">
    <w:name w:val="6CD66C9546A34F3E89B431D7A4D066A9"/>
    <w:rsid w:val="00706A9C"/>
  </w:style>
  <w:style w:type="paragraph" w:customStyle="1" w:styleId="F3D1C0E4380E4939826B92B18BA98732">
    <w:name w:val="F3D1C0E4380E4939826B92B18BA98732"/>
    <w:rsid w:val="00706A9C"/>
  </w:style>
  <w:style w:type="paragraph" w:customStyle="1" w:styleId="D091E40F21794764BFF1213C7F3BBC9B">
    <w:name w:val="D091E40F21794764BFF1213C7F3BBC9B"/>
    <w:rsid w:val="00706A9C"/>
  </w:style>
  <w:style w:type="paragraph" w:customStyle="1" w:styleId="FD6D2ACA741C4D96903719B0840A2155">
    <w:name w:val="FD6D2ACA741C4D96903719B0840A2155"/>
    <w:rsid w:val="008526CB"/>
  </w:style>
  <w:style w:type="paragraph" w:customStyle="1" w:styleId="EACA1AE0FC5847E08A221098ABDB2A62">
    <w:name w:val="EACA1AE0FC5847E08A221098ABDB2A62"/>
    <w:rsid w:val="008526CB"/>
  </w:style>
  <w:style w:type="paragraph" w:customStyle="1" w:styleId="60E4BE1A78FA46EFA4E17D47D20FC598">
    <w:name w:val="60E4BE1A78FA46EFA4E17D47D20FC598"/>
    <w:rsid w:val="008526CB"/>
  </w:style>
  <w:style w:type="paragraph" w:customStyle="1" w:styleId="E26E9FCEFECE442688310F30786B7A78">
    <w:name w:val="E26E9FCEFECE442688310F30786B7A78"/>
    <w:rsid w:val="008526CB"/>
  </w:style>
  <w:style w:type="paragraph" w:customStyle="1" w:styleId="8CF5A08507854063B951DC309831E0D2">
    <w:name w:val="8CF5A08507854063B951DC309831E0D2"/>
    <w:rsid w:val="008526CB"/>
  </w:style>
  <w:style w:type="paragraph" w:customStyle="1" w:styleId="984B9EB2E02D46418628A3500C659C94">
    <w:name w:val="984B9EB2E02D46418628A3500C659C94"/>
    <w:rsid w:val="008526CB"/>
  </w:style>
  <w:style w:type="paragraph" w:customStyle="1" w:styleId="92CC374D89204F10941B4D2A1457D3F5">
    <w:name w:val="92CC374D89204F10941B4D2A1457D3F5"/>
    <w:rsid w:val="008526CB"/>
  </w:style>
  <w:style w:type="paragraph" w:customStyle="1" w:styleId="0153ED033C26469780C974036A1785F4">
    <w:name w:val="0153ED033C26469780C974036A1785F4"/>
    <w:rsid w:val="008526CB"/>
  </w:style>
  <w:style w:type="paragraph" w:customStyle="1" w:styleId="1E809598EE7E4556BCB54D86D37EF24A">
    <w:name w:val="1E809598EE7E4556BCB54D86D37EF24A"/>
    <w:rsid w:val="00BD79D0"/>
  </w:style>
  <w:style w:type="paragraph" w:customStyle="1" w:styleId="21145D8BC3824C66A497EF8AC8063591">
    <w:name w:val="21145D8BC3824C66A497EF8AC8063591"/>
    <w:rsid w:val="00BD79D0"/>
  </w:style>
  <w:style w:type="paragraph" w:customStyle="1" w:styleId="1135CCB5649344AB8BAB841A5D183206">
    <w:name w:val="1135CCB5649344AB8BAB841A5D183206"/>
    <w:rsid w:val="00BD79D0"/>
  </w:style>
  <w:style w:type="paragraph" w:customStyle="1" w:styleId="2B8825D029E740BBA724370BB204E12F">
    <w:name w:val="2B8825D029E740BBA724370BB204E12F"/>
    <w:rsid w:val="00BD79D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root>
  <labNumber>01</labNumber>
  <labNumberShort>1</labNumberShort>
  <labVersion>3.0</labVersion>
  <labTitle>WSS Development Primer</labTitle>
</root>
</file>

<file path=customXml/item2.xml><?xml version="1.0" encoding="utf-8"?>
<root>
  <labNumber>01</labNumber>
  <labNumberShort>1</labNumberShort>
  <labVersion>2.5</labVersion>
  <labTitle>WSS Development Primer</labTitle>
</root>
</file>

<file path=customXml/item3.xml><?xml version="1.0" encoding="utf-8"?>
<root>
  <labNumber>01</labNumber>
  <labNumberShort>1</labNumberShort>
  <labVersion>2.5</labVersion>
  <labTitle>WSS Development Primer</labTitle>
</root>
</file>

<file path=customXml/item4.xml><?xml version="1.0" encoding="utf-8"?>
<root>
  <labNumber>01</labNumber>
  <labNumberShort>1</labNumberShort>
  <labVersion>2.5</labVersion>
  <labTitle>WSS Development Primer</labTitle>
</root>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ct:contentTypeSchema xmlns:ct="http://schemas.microsoft.com/office/2006/metadata/contentType" xmlns:ma="http://schemas.microsoft.com/office/2006/metadata/properties/metaAttributes" ct:_="" ma:_="" ma:contentTypeName="Document" ma:contentTypeID="0x0101002052A9DB43CB6A4D80969D7F05B057EA" ma:contentTypeVersion="1" ma:contentTypeDescription="Create a new document." ma:contentTypeScope="" ma:versionID="d87ad700743885800281ed9360bf864f">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p:properties xmlns:p="http://schemas.microsoft.com/office/2006/metadata/properties" xmlns:xsi="http://www.w3.org/2001/XMLSchema-instance">
  <documentManagement>
    <_dlc_DocId xmlns="c83d3ea4-1015-4b4b-bfa9-09fbcd7aa64d">3CC2HQU7XWNV-84-2</_dlc_DocId>
    <_dlc_DocIdUrl xmlns="c83d3ea4-1015-4b4b-bfa9-09fbcd7aa64d">
      <Url>http://intranet.sharepointblackops.com/Courses/WCM401/_layouts/DocIdRedir.aspx?ID=3CC2HQU7XWNV-84-2</Url>
      <Description>3CC2HQU7XWNV-84-2</Description>
    </_dlc_DocIdUrl>
  </documentManagement>
</p:properties>
</file>

<file path=customXml/item9.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0306C5F9-4602-431E-9CA8-DC31EFB1E840}"/>
</file>

<file path=customXml/itemProps2.xml><?xml version="1.0" encoding="utf-8"?>
<ds:datastoreItem xmlns:ds="http://schemas.openxmlformats.org/officeDocument/2006/customXml" ds:itemID="{0306C5F9-4602-431E-9CA8-DC31EFB1E840}"/>
</file>

<file path=customXml/itemProps3.xml><?xml version="1.0" encoding="utf-8"?>
<ds:datastoreItem xmlns:ds="http://schemas.openxmlformats.org/officeDocument/2006/customXml" ds:itemID="{0306C5F9-4602-431E-9CA8-DC31EFB1E840}"/>
</file>

<file path=customXml/itemProps4.xml><?xml version="1.0" encoding="utf-8"?>
<ds:datastoreItem xmlns:ds="http://schemas.openxmlformats.org/officeDocument/2006/customXml" ds:itemID="{0306C5F9-4602-431E-9CA8-DC31EFB1E840}"/>
</file>

<file path=customXml/itemProps5.xml><?xml version="1.0" encoding="utf-8"?>
<ds:datastoreItem xmlns:ds="http://schemas.openxmlformats.org/officeDocument/2006/customXml" ds:itemID="{A3BA2921-D163-4E97-AFB0-CF417672956E}"/>
</file>

<file path=customXml/itemProps6.xml><?xml version="1.0" encoding="utf-8"?>
<ds:datastoreItem xmlns:ds="http://schemas.openxmlformats.org/officeDocument/2006/customXml" ds:itemID="{CC30E4D4-1960-4C77-BDD4-C5EAC9315850}"/>
</file>

<file path=customXml/itemProps7.xml><?xml version="1.0" encoding="utf-8"?>
<ds:datastoreItem xmlns:ds="http://schemas.openxmlformats.org/officeDocument/2006/customXml" ds:itemID="{B043F115-0272-49D3-A5B4-740D3AE6EDB2}"/>
</file>

<file path=customXml/itemProps8.xml><?xml version="1.0" encoding="utf-8"?>
<ds:datastoreItem xmlns:ds="http://schemas.openxmlformats.org/officeDocument/2006/customXml" ds:itemID="{495409F9-C5D2-4DA2-BADA-3FB2F8870106}"/>
</file>

<file path=customXml/itemProps9.xml><?xml version="1.0" encoding="utf-8"?>
<ds:datastoreItem xmlns:ds="http://schemas.openxmlformats.org/officeDocument/2006/customXml" ds:itemID="{F88232C3-BBD5-4550-B97D-27CF90030215}"/>
</file>

<file path=docProps/app.xml><?xml version="1.0" encoding="utf-8"?>
<Properties xmlns="http://schemas.openxmlformats.org/officeDocument/2006/extended-properties" xmlns:vt="http://schemas.openxmlformats.org/officeDocument/2006/docPropsVTypes">
  <Template>TPG_CourseLabTemplate.dotx</Template>
  <TotalTime>132</TotalTime>
  <Pages>10</Pages>
  <Words>3222</Words>
  <Characters>18368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Andrew Connell Inc.</Company>
  <LinksUpToDate>false</LinksUpToDate>
  <CharactersWithSpaces>21547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Connell</dc:creator>
  <cp:lastModifiedBy>Andrew Connell</cp:lastModifiedBy>
  <cp:revision>31</cp:revision>
  <dcterms:created xsi:type="dcterms:W3CDTF">2008-01-10T18:41:00Z</dcterms:created>
  <dcterms:modified xsi:type="dcterms:W3CDTF">2009-10-30T13:57:00Z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0x0101002052A9DB43CB6A4D80969D7F05B057EA</vt:lpwstr>
  </property>
  <property fmtid="{D5CDD505-2E9C-101B-9397-08002B2CF9AE}" pid="3" name="_dlc_DocIdItemGuid">
    <vt:lpwstr>d9fc17f2-3aa3-4b23-8939-520283d7b024</vt:lpwstr>
  </property>
</Properties>
</file>