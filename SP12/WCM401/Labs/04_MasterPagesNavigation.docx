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glossary/fontTable.xml" ContentType="application/vnd.openxmlformats-officedocument.wordprocessingml.fontTable+xml"/>
  <Override PartName="/customXml/itemProps1.xml" ContentType="application/vnd.openxmlformats-officedocument.customXml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64D69" w14:textId="77777777" w:rsidR="00587B6A" w:rsidRDefault="00587B6A" w:rsidP="00587B6A">
      <w:pPr>
        <w:pStyle w:val="LabTitle"/>
      </w:pPr>
      <w:bookmarkStart w:id="0" w:name="_GoBack"/>
      <w:bookmarkEnd w:id="0"/>
      <w:r>
        <w:t xml:space="preserve">Lab </w:t>
      </w:r>
      <w:sdt>
        <w:sdtPr>
          <w:alias w:val="Lab Number"/>
          <w:tag w:val="Lab Number"/>
          <w:id w:val="16225181"/>
          <w:placeholder>
            <w:docPart w:val="DefaultPlaceholder_22675703"/>
          </w:placeholder>
          <w:dataBinding w:xpath="/root[1]/labNumber[1]" w:storeItemID="{0306C5F9-4602-431E-9CA8-DC31EFB1E840}"/>
          <w:text/>
        </w:sdtPr>
        <w:sdtEndPr/>
        <w:sdtContent>
          <w:r w:rsidR="004F023B">
            <w:t>04</w:t>
          </w:r>
        </w:sdtContent>
      </w:sdt>
      <w:r>
        <w:t xml:space="preserve">: </w:t>
      </w:r>
      <w:r w:rsidR="000A19B5">
        <w:t xml:space="preserve">Creating </w:t>
      </w:r>
      <w:r>
        <w:t xml:space="preserve">Master Pages &amp; </w:t>
      </w:r>
      <w:r w:rsidR="000A19B5">
        <w:t xml:space="preserve">Customizing </w:t>
      </w:r>
      <w:r>
        <w:t>Navigation</w:t>
      </w:r>
    </w:p>
    <w:p w14:paraId="73F4A35C" w14:textId="77777777" w:rsidR="00587B6A" w:rsidRDefault="00587B6A" w:rsidP="00587B6A">
      <w:r w:rsidRPr="00587B6A">
        <w:rPr>
          <w:b/>
        </w:rPr>
        <w:t>Lab Time:</w:t>
      </w:r>
      <w:r>
        <w:t xml:space="preserve"> 45 minutes</w:t>
      </w:r>
    </w:p>
    <w:p w14:paraId="0B2C080C" w14:textId="77777777" w:rsidR="00587B6A" w:rsidRDefault="00587B6A" w:rsidP="00587B6A">
      <w:r w:rsidRPr="00587B6A">
        <w:rPr>
          <w:b/>
        </w:rPr>
        <w:t>Lab Overview:</w:t>
      </w:r>
      <w:r>
        <w:t xml:space="preserve"> In this lab you will walk through creating and adding a master page to the Master Page Gallery two ways: first using SharePoint Designer and second, using Visual Studio and Features.</w:t>
      </w:r>
    </w:p>
    <w:p w14:paraId="333D5F25" w14:textId="77777777" w:rsidR="00587B6A" w:rsidRDefault="00587B6A" w:rsidP="00587B6A">
      <w:pPr>
        <w:pStyle w:val="LabExercise"/>
      </w:pPr>
      <w:r>
        <w:t>Exercise 1: Creating a minimal master page with SharePoint Designer</w:t>
      </w:r>
    </w:p>
    <w:p w14:paraId="5477DD6A" w14:textId="77777777" w:rsidR="00587B6A" w:rsidRDefault="00587B6A" w:rsidP="00587B6A">
      <w:r>
        <w:t>In this exercise you will create a minimal master page using Office SharePoint Designer 2007. Creating master pages this way will start the page off as a customized page rather than one based off a template.</w:t>
      </w:r>
    </w:p>
    <w:p w14:paraId="15761695" w14:textId="77777777" w:rsidR="00285C62" w:rsidRDefault="00587B6A" w:rsidP="001354A2">
      <w:pPr>
        <w:pStyle w:val="NumberedBullet"/>
      </w:pPr>
      <w:r>
        <w:t xml:space="preserve">Open </w:t>
      </w:r>
      <w:r w:rsidRPr="001354A2">
        <w:rPr>
          <w:b/>
        </w:rPr>
        <w:t>SharePoint Designer</w:t>
      </w:r>
      <w:r>
        <w:t xml:space="preserve"> by selecting </w:t>
      </w:r>
      <w:r w:rsidRPr="005B7690">
        <w:rPr>
          <w:b/>
        </w:rPr>
        <w:t>Start</w:t>
      </w:r>
      <w:r w:rsidRPr="001354A2">
        <w:rPr>
          <w:b/>
        </w:rPr>
        <w:t xml:space="preserve"> » All Programs » Microsoft Office » SharePoint Designer 2007</w:t>
      </w:r>
      <w:r>
        <w:t>.</w:t>
      </w:r>
    </w:p>
    <w:p w14:paraId="6E4D1B42" w14:textId="77777777" w:rsidR="00587B6A" w:rsidRDefault="00587B6A" w:rsidP="001354A2">
      <w:pPr>
        <w:pStyle w:val="NumberedBullet"/>
      </w:pPr>
      <w:r>
        <w:t xml:space="preserve">If SharePoint Designer automatically loads a site when started, close the site by selecting </w:t>
      </w:r>
      <w:r w:rsidRPr="001354A2">
        <w:rPr>
          <w:b/>
        </w:rPr>
        <w:t>File » Close Site</w:t>
      </w:r>
      <w:r>
        <w:t>.</w:t>
      </w:r>
    </w:p>
    <w:p w14:paraId="1F1B979C" w14:textId="77777777" w:rsidR="00587B6A" w:rsidRDefault="00587B6A" w:rsidP="001354A2">
      <w:pPr>
        <w:pStyle w:val="NumberedBullet"/>
      </w:pPr>
      <w:r>
        <w:t xml:space="preserve">Open the Publishing site created in </w:t>
      </w:r>
      <w:r w:rsidR="00480547">
        <w:t>a prior lab</w:t>
      </w:r>
      <w:r>
        <w:t xml:space="preserve"> by selecting </w:t>
      </w:r>
      <w:r w:rsidRPr="001354A2">
        <w:rPr>
          <w:b/>
        </w:rPr>
        <w:t>File » Open Site...</w:t>
      </w:r>
      <w:r>
        <w:t xml:space="preserve">. In the </w:t>
      </w:r>
      <w:r w:rsidRPr="001354A2">
        <w:rPr>
          <w:b/>
        </w:rPr>
        <w:t>Open Site</w:t>
      </w:r>
      <w:r>
        <w:t xml:space="preserve"> dialog, enter </w:t>
      </w:r>
      <w:r w:rsidRPr="001354A2">
        <w:rPr>
          <w:b/>
        </w:rPr>
        <w:t>http://wcm.litwareinc.com</w:t>
      </w:r>
      <w:r>
        <w:t xml:space="preserve"> in the </w:t>
      </w:r>
      <w:r w:rsidRPr="001354A2">
        <w:rPr>
          <w:b/>
        </w:rPr>
        <w:t>Site name</w:t>
      </w:r>
      <w:r>
        <w:t xml:space="preserve"> field and click </w:t>
      </w:r>
      <w:r w:rsidRPr="001354A2">
        <w:rPr>
          <w:b/>
        </w:rPr>
        <w:t>Open</w:t>
      </w:r>
      <w:r>
        <w:t>.</w:t>
      </w:r>
    </w:p>
    <w:p w14:paraId="0093ED0E" w14:textId="77777777" w:rsidR="00587B6A" w:rsidRDefault="00587B6A" w:rsidP="001354A2">
      <w:pPr>
        <w:pStyle w:val="NumberedBullet"/>
      </w:pPr>
      <w:r>
        <w:t xml:space="preserve">To create a new master page, select </w:t>
      </w:r>
      <w:r w:rsidRPr="001354A2">
        <w:rPr>
          <w:b/>
        </w:rPr>
        <w:t>File » New...</w:t>
      </w:r>
      <w:r>
        <w:t xml:space="preserve">. In the </w:t>
      </w:r>
      <w:r w:rsidRPr="001354A2">
        <w:rPr>
          <w:b/>
        </w:rPr>
        <w:t>New</w:t>
      </w:r>
      <w:r>
        <w:t xml:space="preserve"> dialog, select the </w:t>
      </w:r>
      <w:r w:rsidRPr="001354A2">
        <w:rPr>
          <w:b/>
        </w:rPr>
        <w:t>Page</w:t>
      </w:r>
      <w:r>
        <w:t xml:space="preserve"> tab, then </w:t>
      </w:r>
      <w:r w:rsidRPr="001354A2">
        <w:rPr>
          <w:b/>
        </w:rPr>
        <w:t>ASP.NET</w:t>
      </w:r>
      <w:r>
        <w:t xml:space="preserve"> in the first column, </w:t>
      </w:r>
      <w:r w:rsidRPr="001354A2">
        <w:rPr>
          <w:b/>
        </w:rPr>
        <w:t>Master Page</w:t>
      </w:r>
      <w:r>
        <w:t xml:space="preserve"> in the middle column and finally click </w:t>
      </w:r>
      <w:r w:rsidRPr="001354A2">
        <w:rPr>
          <w:b/>
        </w:rPr>
        <w:t>OK</w:t>
      </w:r>
      <w:r>
        <w:t xml:space="preserve"> (refer to the image below):</w:t>
      </w:r>
    </w:p>
    <w:p w14:paraId="45F9DA19" w14:textId="77777777" w:rsidR="00480547" w:rsidRDefault="00480547" w:rsidP="00480547">
      <w:pPr>
        <w:pStyle w:val="Figure"/>
      </w:pPr>
      <w:r>
        <w:lastRenderedPageBreak/>
        <w:drawing>
          <wp:inline distT="0" distB="0" distL="0" distR="0" wp14:editId="5CC940DA">
            <wp:extent cx="5120640" cy="3650857"/>
            <wp:effectExtent l="19050" t="0" r="3810" b="0"/>
            <wp:docPr id="26" name="Picture 26" descr="C:\Development\Writing\Courses\WCM401\trunk\Student Download\Labs\04_MasterPagesNavigation\Figures\SpdNew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evelopment\Writing\Courses\WCM401\trunk\Student Download\Labs\04_MasterPagesNavigation\Figures\SpdNewMaster.jpg"/>
                    <pic:cNvPicPr>
                      <a:picLocks noChangeAspect="1" noChangeArrowheads="1"/>
                    </pic:cNvPicPr>
                  </pic:nvPicPr>
                  <pic:blipFill>
                    <a:blip r:embed="rId12" cstate="print">
                      <a:grayscl/>
                    </a:blip>
                    <a:srcRect/>
                    <a:stretch>
                      <a:fillRect/>
                    </a:stretch>
                  </pic:blipFill>
                  <pic:spPr bwMode="auto">
                    <a:xfrm>
                      <a:off x="0" y="0"/>
                      <a:ext cx="5120640" cy="3650857"/>
                    </a:xfrm>
                    <a:prstGeom prst="rect">
                      <a:avLst/>
                    </a:prstGeom>
                    <a:noFill/>
                    <a:ln w="9525">
                      <a:noFill/>
                      <a:miter lim="800000"/>
                      <a:headEnd/>
                      <a:tailEnd/>
                    </a:ln>
                  </pic:spPr>
                </pic:pic>
              </a:graphicData>
            </a:graphic>
          </wp:inline>
        </w:drawing>
      </w:r>
    </w:p>
    <w:p w14:paraId="1D30CAC6" w14:textId="77777777" w:rsidR="00587B6A" w:rsidRDefault="00587B6A" w:rsidP="001354A2">
      <w:pPr>
        <w:pStyle w:val="NumberedBullet"/>
      </w:pPr>
      <w:r>
        <w:t xml:space="preserve">Next, open the sample minimal master page </w:t>
      </w:r>
      <w:proofErr w:type="spellStart"/>
      <w:r w:rsidRPr="00480547">
        <w:rPr>
          <w:b/>
        </w:rPr>
        <w:t>minimal.master</w:t>
      </w:r>
      <w:proofErr w:type="spellEnd"/>
      <w:r>
        <w:t xml:space="preserve"> file located in the </w:t>
      </w:r>
      <w:r w:rsidRPr="00480547">
        <w:rPr>
          <w:b/>
        </w:rPr>
        <w:t>Resources</w:t>
      </w:r>
      <w:r>
        <w:t xml:space="preserve"> folder within this lab (</w:t>
      </w:r>
      <w:r w:rsidRPr="00480547">
        <w:rPr>
          <w:b/>
        </w:rPr>
        <w:t>c:\Student\Labs\</w:t>
      </w:r>
      <w:sdt>
        <w:sdtPr>
          <w:rPr>
            <w:b/>
          </w:rPr>
          <w:alias w:val="Lab Number"/>
          <w:tag w:val="Lab Number"/>
          <w:id w:val="16225182"/>
          <w:placeholder>
            <w:docPart w:val="DefaultPlaceholder_22675703"/>
          </w:placeholder>
          <w:dataBinding w:xpath="/root[1]/labNumber[1]" w:storeItemID="{0306C5F9-4602-431E-9CA8-DC31EFB1E840}"/>
          <w:text/>
        </w:sdtPr>
        <w:sdtEndPr/>
        <w:sdtContent>
          <w:r w:rsidR="004F023B">
            <w:rPr>
              <w:b/>
            </w:rPr>
            <w:t>04</w:t>
          </w:r>
        </w:sdtContent>
      </w:sdt>
      <w:r w:rsidRPr="00480547">
        <w:rPr>
          <w:b/>
        </w:rPr>
        <w:t>_MasterPagesNavigation\Resources\minimal.master</w:t>
      </w:r>
      <w:r>
        <w:t>) in something other than SharePoint Designer (notepad or Visual Studio will work just fine) because it is not made to open SharePoint master pages from the file system.</w:t>
      </w:r>
    </w:p>
    <w:p w14:paraId="73DFDD20" w14:textId="77777777" w:rsidR="00480547" w:rsidRDefault="00587B6A" w:rsidP="001354A2">
      <w:pPr>
        <w:pStyle w:val="NumberedBullet"/>
      </w:pPr>
      <w:r>
        <w:t xml:space="preserve">Copy the entire contents of the </w:t>
      </w:r>
      <w:proofErr w:type="spellStart"/>
      <w:r w:rsidRPr="00480547">
        <w:rPr>
          <w:b/>
        </w:rPr>
        <w:t>minimal.master</w:t>
      </w:r>
      <w:proofErr w:type="spellEnd"/>
      <w:r>
        <w:t xml:space="preserve"> file and paste them into the new master page created in step 4, replacing the default contents added by SharePoint Designer.</w:t>
      </w:r>
    </w:p>
    <w:p w14:paraId="6E33149A" w14:textId="77777777" w:rsidR="00587B6A" w:rsidRDefault="00587B6A" w:rsidP="001354A2">
      <w:pPr>
        <w:pStyle w:val="NumberedBullet"/>
      </w:pPr>
      <w:r>
        <w:t xml:space="preserve">Save the changes to the master page by selecting </w:t>
      </w:r>
      <w:proofErr w:type="gramStart"/>
      <w:r w:rsidRPr="00480547">
        <w:rPr>
          <w:b/>
        </w:rPr>
        <w:t>File</w:t>
      </w:r>
      <w:proofErr w:type="gramEnd"/>
      <w:r w:rsidRPr="00480547">
        <w:rPr>
          <w:b/>
        </w:rPr>
        <w:t xml:space="preserve"> » Save As</w:t>
      </w:r>
      <w:r>
        <w:t xml:space="preserve">.... You want to save the master page into the site's </w:t>
      </w:r>
      <w:r w:rsidRPr="00480547">
        <w:rPr>
          <w:b/>
        </w:rPr>
        <w:t>Master Page Gallery</w:t>
      </w:r>
      <w:r>
        <w:t xml:space="preserve">. Make sure the </w:t>
      </w:r>
      <w:r w:rsidRPr="00480547">
        <w:rPr>
          <w:b/>
        </w:rPr>
        <w:t>Current Site</w:t>
      </w:r>
      <w:r>
        <w:t xml:space="preserve"> button is selected in the </w:t>
      </w:r>
      <w:r w:rsidRPr="00480547">
        <w:rPr>
          <w:b/>
        </w:rPr>
        <w:t>Save As</w:t>
      </w:r>
      <w:r>
        <w:t xml:space="preserve"> dialog on the left panel and browse to the following path within the site: </w:t>
      </w:r>
      <w:r w:rsidRPr="00480547">
        <w:rPr>
          <w:b/>
        </w:rPr>
        <w:t>http://wcm.litwareinc.com/_catalogs/masterpage</w:t>
      </w:r>
      <w:r>
        <w:t xml:space="preserve">. Name the new master page </w:t>
      </w:r>
      <w:proofErr w:type="spellStart"/>
      <w:r w:rsidRPr="00480547">
        <w:rPr>
          <w:b/>
        </w:rPr>
        <w:t>minimal.master</w:t>
      </w:r>
      <w:proofErr w:type="spellEnd"/>
      <w:r>
        <w:t xml:space="preserve"> using the </w:t>
      </w:r>
      <w:r w:rsidRPr="00480547">
        <w:rPr>
          <w:b/>
        </w:rPr>
        <w:t>Field name:</w:t>
      </w:r>
      <w:r>
        <w:t xml:space="preserve"> field and click </w:t>
      </w:r>
      <w:r w:rsidRPr="00480547">
        <w:rPr>
          <w:b/>
        </w:rPr>
        <w:t>Save</w:t>
      </w:r>
      <w:r>
        <w:t>.</w:t>
      </w:r>
    </w:p>
    <w:p w14:paraId="38AA3B14" w14:textId="77777777" w:rsidR="00587B6A" w:rsidRDefault="00587B6A" w:rsidP="001354A2">
      <w:pPr>
        <w:pStyle w:val="NumberedBullet"/>
      </w:pPr>
      <w:r>
        <w:t xml:space="preserve">At this point the master page is still checked out and unpublished. While you are the one that created it so you can immediately use it within the site, anyone else hitting the site will receive an error because the file will not be checked in and/or published. In your local development environment this may not be an issue, but for good practice, go through the process of checking in and publishing the master page. Right-click </w:t>
      </w:r>
      <w:proofErr w:type="spellStart"/>
      <w:r w:rsidRPr="00480547">
        <w:rPr>
          <w:b/>
        </w:rPr>
        <w:t>minimal.master</w:t>
      </w:r>
      <w:proofErr w:type="spellEnd"/>
      <w:r>
        <w:t xml:space="preserve"> in the </w:t>
      </w:r>
      <w:r w:rsidRPr="00480547">
        <w:rPr>
          <w:b/>
        </w:rPr>
        <w:t>Folder List</w:t>
      </w:r>
      <w:r>
        <w:t xml:space="preserve"> tool window and select </w:t>
      </w:r>
      <w:r w:rsidRPr="00480547">
        <w:rPr>
          <w:b/>
        </w:rPr>
        <w:t>Check In</w:t>
      </w:r>
      <w:r>
        <w:t xml:space="preserve"> as shown in the following image:</w:t>
      </w:r>
    </w:p>
    <w:p w14:paraId="75A92DBA" w14:textId="77777777" w:rsidR="00480547" w:rsidRPr="00480547" w:rsidRDefault="00480547" w:rsidP="00480547">
      <w:pPr>
        <w:pStyle w:val="Figure"/>
      </w:pPr>
      <w:r>
        <w:lastRenderedPageBreak/>
        <w:drawing>
          <wp:inline distT="0" distB="0" distL="0" distR="0" wp14:editId="2FC9C75C">
            <wp:extent cx="3554095" cy="3267710"/>
            <wp:effectExtent l="19050" t="0" r="8255" b="0"/>
            <wp:docPr id="29" name="Picture 29" descr="C:\Development\Writing\Courses\WCM401\trunk\Student Download\Labs\04_MasterPagesNavigation\Figures\SpdFol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evelopment\Writing\Courses\WCM401\trunk\Student Download\Labs\04_MasterPagesNavigation\Figures\SpdFolderList.jpg"/>
                    <pic:cNvPicPr>
                      <a:picLocks noChangeAspect="1" noChangeArrowheads="1"/>
                    </pic:cNvPicPr>
                  </pic:nvPicPr>
                  <pic:blipFill>
                    <a:blip r:embed="rId13" cstate="print">
                      <a:grayscl/>
                    </a:blip>
                    <a:srcRect/>
                    <a:stretch>
                      <a:fillRect/>
                    </a:stretch>
                  </pic:blipFill>
                  <pic:spPr bwMode="auto">
                    <a:xfrm>
                      <a:off x="0" y="0"/>
                      <a:ext cx="3554095" cy="3267710"/>
                    </a:xfrm>
                    <a:prstGeom prst="rect">
                      <a:avLst/>
                    </a:prstGeom>
                    <a:noFill/>
                    <a:ln w="9525">
                      <a:noFill/>
                      <a:miter lim="800000"/>
                      <a:headEnd/>
                      <a:tailEnd/>
                    </a:ln>
                  </pic:spPr>
                </pic:pic>
              </a:graphicData>
            </a:graphic>
          </wp:inline>
        </w:drawing>
      </w:r>
    </w:p>
    <w:p w14:paraId="764C3300" w14:textId="77777777" w:rsidR="00587B6A" w:rsidRDefault="00587B6A" w:rsidP="001354A2">
      <w:pPr>
        <w:pStyle w:val="NumberedBullet"/>
        <w:numPr>
          <w:ilvl w:val="0"/>
          <w:numId w:val="0"/>
        </w:numPr>
        <w:ind w:left="720"/>
      </w:pPr>
      <w:r>
        <w:t xml:space="preserve">Then select </w:t>
      </w:r>
      <w:r w:rsidRPr="00480547">
        <w:rPr>
          <w:b/>
        </w:rPr>
        <w:t>Publish a major version</w:t>
      </w:r>
      <w:r>
        <w:t xml:space="preserve"> and click </w:t>
      </w:r>
      <w:r w:rsidRPr="00480547">
        <w:rPr>
          <w:b/>
        </w:rPr>
        <w:t>OK</w:t>
      </w:r>
      <w:r>
        <w:t xml:space="preserve">. A dialog will appear asking if you want to view/modify the approval status of the master page. Click </w:t>
      </w:r>
      <w:proofErr w:type="gramStart"/>
      <w:r w:rsidRPr="00480547">
        <w:rPr>
          <w:b/>
        </w:rPr>
        <w:t>Yes</w:t>
      </w:r>
      <w:proofErr w:type="gramEnd"/>
      <w:r>
        <w:t xml:space="preserve"> which will open a new browser window loading the Master Page Gallery with your master page at the top of the list. From the ECB menu of the minimal master page, select </w:t>
      </w:r>
      <w:r w:rsidRPr="00480547">
        <w:rPr>
          <w:b/>
        </w:rPr>
        <w:t>Approve/reject</w:t>
      </w:r>
      <w:r>
        <w:t>, as shown in the following image:</w:t>
      </w:r>
    </w:p>
    <w:p w14:paraId="644D7FB5" w14:textId="77777777" w:rsidR="00480547" w:rsidRPr="00480547" w:rsidRDefault="00480547" w:rsidP="00480547">
      <w:pPr>
        <w:pStyle w:val="Figure"/>
        <w:rPr>
          <w:rStyle w:val="CodeInline"/>
          <w:b/>
        </w:rPr>
      </w:pPr>
      <w:r>
        <w:lastRenderedPageBreak/>
        <w:drawing>
          <wp:inline distT="0" distB="0" distL="0" distR="0" wp14:editId="6AF1D7EE">
            <wp:extent cx="4858385" cy="4174490"/>
            <wp:effectExtent l="19050" t="0" r="0" b="0"/>
            <wp:docPr id="32" name="Picture 32" descr="C:\Development\Writing\Courses\WCM401\trunk\Student Download\Labs\04_MasterPagesNavigation\Figures\SpdMasterPageGall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evelopment\Writing\Courses\WCM401\trunk\Student Download\Labs\04_MasterPagesNavigation\Figures\SpdMasterPageGallery.jpg"/>
                    <pic:cNvPicPr>
                      <a:picLocks noChangeAspect="1" noChangeArrowheads="1"/>
                    </pic:cNvPicPr>
                  </pic:nvPicPr>
                  <pic:blipFill>
                    <a:blip r:embed="rId14" cstate="print">
                      <a:grayscl/>
                    </a:blip>
                    <a:srcRect/>
                    <a:stretch>
                      <a:fillRect/>
                    </a:stretch>
                  </pic:blipFill>
                  <pic:spPr bwMode="auto">
                    <a:xfrm>
                      <a:off x="0" y="0"/>
                      <a:ext cx="4858385" cy="4174490"/>
                    </a:xfrm>
                    <a:prstGeom prst="rect">
                      <a:avLst/>
                    </a:prstGeom>
                    <a:noFill/>
                    <a:ln w="9525">
                      <a:noFill/>
                      <a:miter lim="800000"/>
                      <a:headEnd/>
                      <a:tailEnd/>
                    </a:ln>
                  </pic:spPr>
                </pic:pic>
              </a:graphicData>
            </a:graphic>
          </wp:inline>
        </w:drawing>
      </w:r>
    </w:p>
    <w:p w14:paraId="0C293493" w14:textId="77777777" w:rsidR="00587B6A" w:rsidRDefault="00587B6A" w:rsidP="001354A2">
      <w:pPr>
        <w:pStyle w:val="NumberedBullet"/>
      </w:pPr>
      <w:r>
        <w:t xml:space="preserve">On the </w:t>
      </w:r>
      <w:r w:rsidRPr="00480547">
        <w:rPr>
          <w:b/>
        </w:rPr>
        <w:t>Master Page Gallery: minimal page</w:t>
      </w:r>
      <w:r>
        <w:t xml:space="preserve">, select </w:t>
      </w:r>
      <w:r w:rsidRPr="00480547">
        <w:rPr>
          <w:b/>
        </w:rPr>
        <w:t>Approved</w:t>
      </w:r>
      <w:r>
        <w:t>. This item will become visible to all users.</w:t>
      </w:r>
    </w:p>
    <w:p w14:paraId="23D29B82" w14:textId="77777777" w:rsidR="00587B6A" w:rsidRDefault="00587B6A" w:rsidP="001354A2">
      <w:pPr>
        <w:pStyle w:val="NumberedBullet"/>
      </w:pPr>
      <w:r>
        <w:t xml:space="preserve">At this point the master page has been approved and can now be seen by anyone browsing the site. Configure the site to use the new minimal master page by selecting </w:t>
      </w:r>
      <w:r w:rsidRPr="0044337B">
        <w:rPr>
          <w:b/>
        </w:rPr>
        <w:t>Site Actions » Site Settings » Modify All Site Settings</w:t>
      </w:r>
      <w:r>
        <w:t>.</w:t>
      </w:r>
    </w:p>
    <w:p w14:paraId="61A4953A" w14:textId="77777777" w:rsidR="00587B6A" w:rsidRDefault="00587B6A" w:rsidP="001354A2">
      <w:pPr>
        <w:pStyle w:val="NumberedBullet"/>
      </w:pPr>
      <w:r>
        <w:t xml:space="preserve">On the </w:t>
      </w:r>
      <w:r w:rsidRPr="00AD54FC">
        <w:rPr>
          <w:b/>
        </w:rPr>
        <w:t>Site Settings</w:t>
      </w:r>
      <w:r>
        <w:t xml:space="preserve"> page, select </w:t>
      </w:r>
      <w:r w:rsidRPr="006F4041">
        <w:rPr>
          <w:b/>
        </w:rPr>
        <w:t>Master page</w:t>
      </w:r>
      <w:r>
        <w:t xml:space="preserve"> from the </w:t>
      </w:r>
      <w:r w:rsidRPr="00AD54FC">
        <w:rPr>
          <w:b/>
        </w:rPr>
        <w:t>Look and Feel</w:t>
      </w:r>
      <w:r>
        <w:t xml:space="preserve"> section, select </w:t>
      </w:r>
      <w:proofErr w:type="spellStart"/>
      <w:r w:rsidRPr="00AD54FC">
        <w:rPr>
          <w:b/>
        </w:rPr>
        <w:t>minimal.master</w:t>
      </w:r>
      <w:proofErr w:type="spellEnd"/>
      <w:r>
        <w:t xml:space="preserve"> for the </w:t>
      </w:r>
      <w:r w:rsidRPr="00AD54FC">
        <w:rPr>
          <w:b/>
        </w:rPr>
        <w:t>Site Master Page</w:t>
      </w:r>
      <w:r>
        <w:t xml:space="preserve"> and click </w:t>
      </w:r>
      <w:r w:rsidRPr="00AD54FC">
        <w:rPr>
          <w:b/>
        </w:rPr>
        <w:t>OK</w:t>
      </w:r>
      <w:r>
        <w:t xml:space="preserve">. Click the </w:t>
      </w:r>
      <w:proofErr w:type="spellStart"/>
      <w:r w:rsidRPr="00AD54FC">
        <w:rPr>
          <w:b/>
        </w:rPr>
        <w:t>Litware</w:t>
      </w:r>
      <w:proofErr w:type="spellEnd"/>
      <w:r w:rsidRPr="00AD54FC">
        <w:rPr>
          <w:b/>
        </w:rPr>
        <w:t xml:space="preserve"> Inc.</w:t>
      </w:r>
      <w:r>
        <w:t xml:space="preserve"> logo at the top-left corner of the page to browse back to the homepage of the site to see the new master page in use.</w:t>
      </w:r>
    </w:p>
    <w:p w14:paraId="01FDCB75" w14:textId="77777777" w:rsidR="00587B6A" w:rsidRDefault="00587B6A" w:rsidP="00587B6A">
      <w:r>
        <w:t>At this point you have now created a master page using SharePoint Designer. The downside to this approach is that your master page has started off as a customized page that lives exclusively in the SharePoint content database. In the next exercise you will create a master page that starts as a page template using Visual Studio and WSS Features.</w:t>
      </w:r>
    </w:p>
    <w:p w14:paraId="007304E0" w14:textId="77777777" w:rsidR="00587B6A" w:rsidRDefault="00587B6A" w:rsidP="00587B6A">
      <w:pPr>
        <w:pStyle w:val="LabExercise"/>
      </w:pPr>
      <w:r>
        <w:t>Exercise 2: Creating a minimal master page with Visual Studio and Features</w:t>
      </w:r>
    </w:p>
    <w:p w14:paraId="578EAFC9" w14:textId="77777777" w:rsidR="00587B6A" w:rsidRDefault="00587B6A" w:rsidP="00587B6A">
      <w:r>
        <w:t>In this exercise you will create a master page template and deploy it with a SharePoint Feature. Similar to the Visual Studio project created in lab 1 exercise 2, in this exercise you will create a Visual Studio project that does not compile any code but simply packages all the files into a WSS solution package.</w:t>
      </w:r>
    </w:p>
    <w:p w14:paraId="17FA9B84" w14:textId="77777777" w:rsidR="006B5922" w:rsidRDefault="00587B6A" w:rsidP="001354A2">
      <w:pPr>
        <w:pStyle w:val="NumberedBullet"/>
        <w:numPr>
          <w:ilvl w:val="0"/>
          <w:numId w:val="30"/>
        </w:numPr>
      </w:pPr>
      <w:r>
        <w:lastRenderedPageBreak/>
        <w:t xml:space="preserve">Open Visual Studio and create a new </w:t>
      </w:r>
      <w:r w:rsidRPr="001354A2">
        <w:rPr>
          <w:b/>
        </w:rPr>
        <w:t>C# Empty Project</w:t>
      </w:r>
      <w:r>
        <w:t xml:space="preserve"> </w:t>
      </w:r>
      <w:proofErr w:type="spellStart"/>
      <w:r>
        <w:t>project</w:t>
      </w:r>
      <w:proofErr w:type="spellEnd"/>
      <w:r>
        <w:t xml:space="preserve"> named </w:t>
      </w:r>
      <w:r w:rsidRPr="001354A2">
        <w:rPr>
          <w:b/>
        </w:rPr>
        <w:t>Lab</w:t>
      </w:r>
      <w:sdt>
        <w:sdtPr>
          <w:rPr>
            <w:b/>
          </w:rPr>
          <w:alias w:val="Lab Number Short"/>
          <w:tag w:val="Lab Number Short"/>
          <w:id w:val="16225185"/>
          <w:placeholder>
            <w:docPart w:val="DefaultPlaceholder_22675703"/>
          </w:placeholder>
          <w:dataBinding w:xpath="/root[1]/labNumberShort[1]" w:storeItemID="{0306C5F9-4602-431E-9CA8-DC31EFB1E840}"/>
          <w:text/>
        </w:sdtPr>
        <w:sdtEndPr/>
        <w:sdtContent>
          <w:r w:rsidR="004F023B">
            <w:rPr>
              <w:b/>
            </w:rPr>
            <w:t>4</w:t>
          </w:r>
        </w:sdtContent>
      </w:sdt>
      <w:r>
        <w:t xml:space="preserve"> (the </w:t>
      </w:r>
      <w:r w:rsidRPr="001354A2">
        <w:rPr>
          <w:b/>
        </w:rPr>
        <w:t>Empty Project</w:t>
      </w:r>
      <w:r>
        <w:t xml:space="preserve"> template is available when you highlight the </w:t>
      </w:r>
      <w:r w:rsidRPr="001354A2">
        <w:rPr>
          <w:b/>
        </w:rPr>
        <w:t>Visual C#\Windows</w:t>
      </w:r>
      <w:r>
        <w:t xml:space="preserve"> project type in the </w:t>
      </w:r>
      <w:r w:rsidRPr="001354A2">
        <w:rPr>
          <w:b/>
        </w:rPr>
        <w:t>New Project</w:t>
      </w:r>
      <w:r>
        <w:t xml:space="preserve"> dialog). You should create the project within the following path so the project files will reside within the same directory structure as all the other lab exercises:</w:t>
      </w:r>
    </w:p>
    <w:p w14:paraId="042CD419" w14:textId="77777777" w:rsidR="00587B6A" w:rsidRDefault="00587B6A" w:rsidP="006B5922">
      <w:pPr>
        <w:pStyle w:val="CodeAloneLast"/>
      </w:pPr>
      <w:r>
        <w:t>c:\Student\Labs\</w:t>
      </w:r>
      <w:sdt>
        <w:sdtPr>
          <w:alias w:val="Lab Number"/>
          <w:tag w:val="Lab Number"/>
          <w:id w:val="16225183"/>
          <w:placeholder>
            <w:docPart w:val="DefaultPlaceholder_22675703"/>
          </w:placeholder>
          <w:dataBinding w:xpath="/root[1]/labNumber[1]" w:storeItemID="{0306C5F9-4602-431E-9CA8-DC31EFB1E840}"/>
          <w:text/>
        </w:sdtPr>
        <w:sdtEndPr/>
        <w:sdtContent>
          <w:r w:rsidR="004F023B">
            <w:t>04</w:t>
          </w:r>
        </w:sdtContent>
      </w:sdt>
      <w:r>
        <w:t>_Ma</w:t>
      </w:r>
      <w:r w:rsidR="00AC1A4E">
        <w:t>s</w:t>
      </w:r>
      <w:r>
        <w:t>terPagesNavigation\Lab</w:t>
      </w:r>
    </w:p>
    <w:p w14:paraId="46D17EF3" w14:textId="77777777" w:rsidR="006B5922" w:rsidRPr="001354A2" w:rsidRDefault="00587B6A" w:rsidP="001354A2">
      <w:pPr>
        <w:pStyle w:val="NumberedBullet"/>
        <w:numPr>
          <w:ilvl w:val="0"/>
          <w:numId w:val="0"/>
        </w:numPr>
        <w:ind w:left="720"/>
        <w:rPr>
          <w:i/>
        </w:rPr>
      </w:pPr>
      <w:r w:rsidRPr="001354A2">
        <w:rPr>
          <w:i/>
        </w:rPr>
        <w:t xml:space="preserve">Notice in this case you are using the Empty Project template rather than the Class Library template for this project. The reason why </w:t>
      </w:r>
      <w:proofErr w:type="gramStart"/>
      <w:r w:rsidRPr="001354A2">
        <w:rPr>
          <w:i/>
        </w:rPr>
        <w:t>is that</w:t>
      </w:r>
      <w:proofErr w:type="gramEnd"/>
      <w:r w:rsidRPr="001354A2">
        <w:rPr>
          <w:i/>
        </w:rPr>
        <w:t xml:space="preserve"> the Empty Project template is a little more slimmed down.</w:t>
      </w:r>
    </w:p>
    <w:p w14:paraId="6E000F22" w14:textId="77777777" w:rsidR="00587B6A" w:rsidRDefault="00587B6A" w:rsidP="001354A2">
      <w:pPr>
        <w:pStyle w:val="NumberedBullet"/>
      </w:pPr>
      <w:r>
        <w:t>Now you need to create the folder structure that will contain the Feature. The Feature you will create is going to live within the Features folder nested within SharePoint's "12" system folder. To make your life easier, create a mirror of the "12" system folder structure from the TEMPLATE folder on down (</w:t>
      </w:r>
      <w:r w:rsidRPr="006B5922">
        <w:rPr>
          <w:b/>
        </w:rPr>
        <w:t>TEMPLATE\FEATURES\Lab</w:t>
      </w:r>
      <w:sdt>
        <w:sdtPr>
          <w:rPr>
            <w:b/>
          </w:rPr>
          <w:alias w:val="Lab Number Short"/>
          <w:tag w:val="Lab Number Short"/>
          <w:id w:val="16225186"/>
          <w:placeholder>
            <w:docPart w:val="DefaultPlaceholder_22675703"/>
          </w:placeholder>
          <w:dataBinding w:xpath="/root[1]/labNumberShort[1]" w:storeItemID="{0306C5F9-4602-431E-9CA8-DC31EFB1E840}"/>
          <w:text/>
        </w:sdtPr>
        <w:sdtEndPr/>
        <w:sdtContent>
          <w:r w:rsidR="004F023B">
            <w:rPr>
              <w:b/>
            </w:rPr>
            <w:t>4</w:t>
          </w:r>
        </w:sdtContent>
      </w:sdt>
      <w:r>
        <w:t xml:space="preserve">). In addition, create a folder at the root of the project named </w:t>
      </w:r>
      <w:proofErr w:type="spellStart"/>
      <w:r w:rsidRPr="006B5922">
        <w:rPr>
          <w:b/>
        </w:rPr>
        <w:t>DeploymentFiles</w:t>
      </w:r>
      <w:proofErr w:type="spellEnd"/>
      <w:r>
        <w:t xml:space="preserve"> and copy </w:t>
      </w:r>
      <w:proofErr w:type="spellStart"/>
      <w:r w:rsidRPr="006B5922">
        <w:rPr>
          <w:b/>
        </w:rPr>
        <w:t>BuildSharePointPackage.ddf</w:t>
      </w:r>
      <w:proofErr w:type="spellEnd"/>
      <w:r>
        <w:t xml:space="preserve"> and </w:t>
      </w:r>
      <w:proofErr w:type="spellStart"/>
      <w:r w:rsidRPr="006B5922">
        <w:rPr>
          <w:b/>
        </w:rPr>
        <w:t>BuildSharePointPackage.targets</w:t>
      </w:r>
      <w:proofErr w:type="spellEnd"/>
      <w:r>
        <w:t xml:space="preserve"> from the lab </w:t>
      </w:r>
      <w:r w:rsidRPr="006B5922">
        <w:rPr>
          <w:b/>
        </w:rPr>
        <w:t>Resources</w:t>
      </w:r>
      <w:r>
        <w:t xml:space="preserve"> folder into this directory. The following image shows what your project should look like after creating the necessary folder structure:</w:t>
      </w:r>
    </w:p>
    <w:p w14:paraId="135189E9" w14:textId="77777777" w:rsidR="006B5922" w:rsidRDefault="006B5922" w:rsidP="006B5922">
      <w:pPr>
        <w:pStyle w:val="Figure"/>
      </w:pPr>
      <w:r>
        <w:drawing>
          <wp:inline distT="0" distB="0" distL="0" distR="0" wp14:editId="5AF5B88D">
            <wp:extent cx="2512695" cy="1916430"/>
            <wp:effectExtent l="19050" t="0" r="1905" b="0"/>
            <wp:docPr id="35" name="Picture 35" descr="C:\Development\Writing\Courses\WCM401\trunk\Student Download\Labs\04_MasterPagesNavigation\Figures\VSLab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evelopment\Writing\Courses\WCM401\trunk\Student Download\Labs\04_MasterPagesNavigation\Figures\VSLab4a.jpg"/>
                    <pic:cNvPicPr>
                      <a:picLocks noChangeAspect="1" noChangeArrowheads="1"/>
                    </pic:cNvPicPr>
                  </pic:nvPicPr>
                  <pic:blipFill>
                    <a:blip r:embed="rId15" cstate="print">
                      <a:grayscl/>
                    </a:blip>
                    <a:srcRect/>
                    <a:stretch>
                      <a:fillRect/>
                    </a:stretch>
                  </pic:blipFill>
                  <pic:spPr bwMode="auto">
                    <a:xfrm>
                      <a:off x="0" y="0"/>
                      <a:ext cx="2512695" cy="1916430"/>
                    </a:xfrm>
                    <a:prstGeom prst="rect">
                      <a:avLst/>
                    </a:prstGeom>
                    <a:noFill/>
                    <a:ln w="9525">
                      <a:noFill/>
                      <a:miter lim="800000"/>
                      <a:headEnd/>
                      <a:tailEnd/>
                    </a:ln>
                  </pic:spPr>
                </pic:pic>
              </a:graphicData>
            </a:graphic>
          </wp:inline>
        </w:drawing>
      </w:r>
    </w:p>
    <w:p w14:paraId="3A245B2E" w14:textId="77777777" w:rsidR="006B5922" w:rsidRDefault="00587B6A" w:rsidP="001354A2">
      <w:pPr>
        <w:pStyle w:val="NumberedBullet"/>
      </w:pPr>
      <w:r>
        <w:t xml:space="preserve">The next step is to create the necessary files for your feature. The first file to add </w:t>
      </w:r>
      <w:r w:rsidR="00AC1A4E">
        <w:t xml:space="preserve">is </w:t>
      </w:r>
      <w:r>
        <w:t xml:space="preserve">the master page. Copy the files </w:t>
      </w:r>
      <w:proofErr w:type="spellStart"/>
      <w:r w:rsidRPr="006B5922">
        <w:rPr>
          <w:b/>
        </w:rPr>
        <w:t>Sample.master</w:t>
      </w:r>
      <w:proofErr w:type="spellEnd"/>
      <w:r>
        <w:t xml:space="preserve"> &amp; </w:t>
      </w:r>
      <w:r w:rsidRPr="006B5922">
        <w:rPr>
          <w:b/>
        </w:rPr>
        <w:t>SampleMasterPreview.gif</w:t>
      </w:r>
      <w:r>
        <w:t xml:space="preserve"> from the lab </w:t>
      </w:r>
      <w:r w:rsidRPr="006B5922">
        <w:rPr>
          <w:b/>
        </w:rPr>
        <w:t>Resources</w:t>
      </w:r>
      <w:r>
        <w:t xml:space="preserve"> folder into the </w:t>
      </w:r>
      <w:r w:rsidRPr="006B5922">
        <w:rPr>
          <w:b/>
        </w:rPr>
        <w:t>Lab</w:t>
      </w:r>
      <w:sdt>
        <w:sdtPr>
          <w:rPr>
            <w:b/>
          </w:rPr>
          <w:alias w:val="Lab Number Short"/>
          <w:tag w:val="Lab Number Short"/>
          <w:id w:val="16225187"/>
          <w:placeholder>
            <w:docPart w:val="DefaultPlaceholder_22675703"/>
          </w:placeholder>
          <w:dataBinding w:xpath="/root[1]/labNumberShort[1]" w:storeItemID="{0306C5F9-4602-431E-9CA8-DC31EFB1E840}"/>
          <w:text/>
        </w:sdtPr>
        <w:sdtEndPr/>
        <w:sdtContent>
          <w:r w:rsidR="004F023B">
            <w:rPr>
              <w:b/>
            </w:rPr>
            <w:t>4</w:t>
          </w:r>
        </w:sdtContent>
      </w:sdt>
      <w:r>
        <w:t xml:space="preserve"> Feature folder within the "12" system folder in the Visual Studio project.</w:t>
      </w:r>
    </w:p>
    <w:p w14:paraId="1FCABBA5" w14:textId="77777777" w:rsidR="00587B6A" w:rsidRDefault="00587B6A" w:rsidP="001354A2">
      <w:pPr>
        <w:pStyle w:val="NumberedBullet"/>
      </w:pPr>
      <w:r>
        <w:t xml:space="preserve">Now create the feature definition file by adding a new </w:t>
      </w:r>
      <w:r w:rsidRPr="006B5922">
        <w:rPr>
          <w:b/>
        </w:rPr>
        <w:t>XML</w:t>
      </w:r>
      <w:r>
        <w:t xml:space="preserve"> file to the project and naming it </w:t>
      </w:r>
      <w:r w:rsidRPr="006B5922">
        <w:rPr>
          <w:b/>
        </w:rPr>
        <w:t>feature.xml</w:t>
      </w:r>
      <w:r>
        <w:t xml:space="preserve">. This file should reside in the same </w:t>
      </w:r>
      <w:r w:rsidRPr="006B5922">
        <w:rPr>
          <w:b/>
        </w:rPr>
        <w:t>Lab</w:t>
      </w:r>
      <w:sdt>
        <w:sdtPr>
          <w:rPr>
            <w:b/>
          </w:rPr>
          <w:alias w:val="Lab Number Short"/>
          <w:tag w:val="Lab Number Short"/>
          <w:id w:val="16225188"/>
          <w:placeholder>
            <w:docPart w:val="DefaultPlaceholder_22675703"/>
          </w:placeholder>
          <w:dataBinding w:xpath="/root[1]/labNumberShort[1]" w:storeItemID="{0306C5F9-4602-431E-9CA8-DC31EFB1E840}"/>
          <w:text/>
        </w:sdtPr>
        <w:sdtEndPr/>
        <w:sdtContent>
          <w:r w:rsidR="004F023B">
            <w:rPr>
              <w:b/>
            </w:rPr>
            <w:t>4</w:t>
          </w:r>
        </w:sdtContent>
      </w:sdt>
      <w:r>
        <w:t xml:space="preserve"> folder as the master page and image. Add the following XML markup to the feature.xml file:</w:t>
      </w:r>
    </w:p>
    <w:p w14:paraId="3F8D6ACE" w14:textId="77777777" w:rsidR="00587B6A" w:rsidRDefault="00587B6A" w:rsidP="00587B6A">
      <w:pPr>
        <w:pStyle w:val="CodeAlone"/>
      </w:pPr>
      <w:proofErr w:type="gramStart"/>
      <w:r>
        <w:t>&lt;?xml</w:t>
      </w:r>
      <w:proofErr w:type="gramEnd"/>
      <w:r>
        <w:t xml:space="preserve"> version="1.0" encoding="utf-8" ?&gt;</w:t>
      </w:r>
    </w:p>
    <w:p w14:paraId="2F472DB7" w14:textId="77777777" w:rsidR="00587B6A" w:rsidRDefault="00587B6A" w:rsidP="00587B6A">
      <w:pPr>
        <w:pStyle w:val="CodeAlone"/>
      </w:pPr>
      <w:r>
        <w:t xml:space="preserve">&lt;Feature </w:t>
      </w:r>
      <w:proofErr w:type="spellStart"/>
      <w:r>
        <w:t>xmlns</w:t>
      </w:r>
      <w:proofErr w:type="spellEnd"/>
      <w:r>
        <w:t>="http://schemas.microsoft.com/</w:t>
      </w:r>
      <w:proofErr w:type="spellStart"/>
      <w:r>
        <w:t>sharepoint</w:t>
      </w:r>
      <w:proofErr w:type="spellEnd"/>
      <w:r>
        <w:t>/"</w:t>
      </w:r>
    </w:p>
    <w:p w14:paraId="58B186E4" w14:textId="77777777" w:rsidR="00587B6A" w:rsidRDefault="00587B6A" w:rsidP="00587B6A">
      <w:pPr>
        <w:pStyle w:val="CodeAlone"/>
      </w:pPr>
      <w:r>
        <w:t xml:space="preserve">    Id="30D0CA6D-899A-4d31-B8D8-1FE4844E2380"</w:t>
      </w:r>
    </w:p>
    <w:p w14:paraId="2D90C89F" w14:textId="77777777" w:rsidR="00587B6A" w:rsidRDefault="00587B6A" w:rsidP="00587B6A">
      <w:pPr>
        <w:pStyle w:val="CodeAlone"/>
      </w:pPr>
      <w:r>
        <w:t xml:space="preserve">    Title="Lab </w:t>
      </w:r>
      <w:sdt>
        <w:sdtPr>
          <w:alias w:val="Lab Number Short"/>
          <w:tag w:val="Lab Number Short"/>
          <w:id w:val="16225189"/>
          <w:placeholder>
            <w:docPart w:val="DefaultPlaceholder_22675703"/>
          </w:placeholder>
          <w:dataBinding w:xpath="/root[1]/labNumberShort[1]" w:storeItemID="{0306C5F9-4602-431E-9CA8-DC31EFB1E840}"/>
          <w:text/>
        </w:sdtPr>
        <w:sdtEndPr/>
        <w:sdtContent>
          <w:r w:rsidR="004F023B">
            <w:t>4</w:t>
          </w:r>
        </w:sdtContent>
      </w:sdt>
      <w:r>
        <w:t xml:space="preserve"> - Working with Provisioned Master Pages"</w:t>
      </w:r>
    </w:p>
    <w:p w14:paraId="266D55E7" w14:textId="77777777" w:rsidR="00587B6A" w:rsidRDefault="00587B6A" w:rsidP="00587B6A">
      <w:pPr>
        <w:pStyle w:val="CodeAlone"/>
      </w:pPr>
      <w:r>
        <w:t xml:space="preserve">    Hidden="FALSE"</w:t>
      </w:r>
    </w:p>
    <w:p w14:paraId="4B854619" w14:textId="77777777" w:rsidR="00587B6A" w:rsidRDefault="00587B6A" w:rsidP="00587B6A">
      <w:pPr>
        <w:pStyle w:val="CodeAlone"/>
      </w:pPr>
      <w:r>
        <w:t xml:space="preserve">    Scope="Site"</w:t>
      </w:r>
    </w:p>
    <w:p w14:paraId="52DF1C5A" w14:textId="77777777" w:rsidR="00587B6A" w:rsidRDefault="00587B6A" w:rsidP="00587B6A">
      <w:pPr>
        <w:pStyle w:val="CodeAlone"/>
      </w:pPr>
      <w:r>
        <w:t xml:space="preserve">    Version="1.0.0.0"&gt;</w:t>
      </w:r>
    </w:p>
    <w:p w14:paraId="544F786B" w14:textId="77777777" w:rsidR="00587B6A" w:rsidRDefault="00587B6A" w:rsidP="00587B6A">
      <w:pPr>
        <w:pStyle w:val="CodeAlone"/>
      </w:pPr>
    </w:p>
    <w:p w14:paraId="07CB84E7" w14:textId="77777777" w:rsidR="00587B6A" w:rsidRDefault="00587B6A" w:rsidP="00587B6A">
      <w:pPr>
        <w:pStyle w:val="CodeAlone"/>
      </w:pPr>
      <w:r>
        <w:t xml:space="preserve">    &lt;</w:t>
      </w:r>
      <w:proofErr w:type="spellStart"/>
      <w:r>
        <w:t>ElementManifests</w:t>
      </w:r>
      <w:proofErr w:type="spellEnd"/>
      <w:r>
        <w:t>&gt;</w:t>
      </w:r>
    </w:p>
    <w:p w14:paraId="25B65834" w14:textId="77777777" w:rsidR="00587B6A" w:rsidRDefault="00587B6A" w:rsidP="00587B6A">
      <w:pPr>
        <w:pStyle w:val="CodeAlone"/>
      </w:pPr>
      <w:r>
        <w:t xml:space="preserve">        &lt;</w:t>
      </w:r>
      <w:proofErr w:type="spellStart"/>
      <w:r>
        <w:t>ElementManifest</w:t>
      </w:r>
      <w:proofErr w:type="spellEnd"/>
      <w:r>
        <w:t xml:space="preserve"> Location="elements.xml" /&gt;</w:t>
      </w:r>
    </w:p>
    <w:p w14:paraId="5F6284E7" w14:textId="77777777" w:rsidR="00587B6A" w:rsidRDefault="00587B6A" w:rsidP="00587B6A">
      <w:pPr>
        <w:pStyle w:val="CodeAlone"/>
      </w:pPr>
      <w:r>
        <w:lastRenderedPageBreak/>
        <w:t xml:space="preserve">        &lt;</w:t>
      </w:r>
      <w:proofErr w:type="spellStart"/>
      <w:r>
        <w:t>ElementFile</w:t>
      </w:r>
      <w:proofErr w:type="spellEnd"/>
      <w:r>
        <w:t xml:space="preserve"> Location="</w:t>
      </w:r>
      <w:proofErr w:type="spellStart"/>
      <w:r>
        <w:t>Sample.master</w:t>
      </w:r>
      <w:proofErr w:type="spellEnd"/>
      <w:r>
        <w:t>" /&gt;</w:t>
      </w:r>
    </w:p>
    <w:p w14:paraId="61916CBB" w14:textId="77777777" w:rsidR="00587B6A" w:rsidRDefault="00587B6A" w:rsidP="00587B6A">
      <w:pPr>
        <w:pStyle w:val="CodeAlone"/>
      </w:pPr>
      <w:r>
        <w:t xml:space="preserve">        &lt;</w:t>
      </w:r>
      <w:proofErr w:type="spellStart"/>
      <w:r>
        <w:t>ElementFile</w:t>
      </w:r>
      <w:proofErr w:type="spellEnd"/>
      <w:r>
        <w:t xml:space="preserve"> Location="SampleMasterPreview.gif" /&gt;</w:t>
      </w:r>
    </w:p>
    <w:p w14:paraId="23052178" w14:textId="77777777" w:rsidR="00587B6A" w:rsidRDefault="00587B6A" w:rsidP="00587B6A">
      <w:pPr>
        <w:pStyle w:val="CodeAlone"/>
      </w:pPr>
      <w:r>
        <w:t xml:space="preserve">    &lt;/</w:t>
      </w:r>
      <w:proofErr w:type="spellStart"/>
      <w:r>
        <w:t>ElementManifests</w:t>
      </w:r>
      <w:proofErr w:type="spellEnd"/>
      <w:r>
        <w:t>&gt;</w:t>
      </w:r>
    </w:p>
    <w:p w14:paraId="16E1C2C7" w14:textId="77777777" w:rsidR="00587B6A" w:rsidRDefault="00587B6A" w:rsidP="00587B6A">
      <w:pPr>
        <w:pStyle w:val="CodeAlone"/>
      </w:pPr>
    </w:p>
    <w:p w14:paraId="6DF9F906" w14:textId="77777777" w:rsidR="00587B6A" w:rsidRDefault="00587B6A" w:rsidP="00587B6A">
      <w:pPr>
        <w:pStyle w:val="CodeAloneLast"/>
      </w:pPr>
      <w:r>
        <w:t>&lt;/Feature&gt;</w:t>
      </w:r>
    </w:p>
    <w:p w14:paraId="29D345E1" w14:textId="77777777" w:rsidR="00587B6A" w:rsidRDefault="00587B6A" w:rsidP="001354A2">
      <w:pPr>
        <w:pStyle w:val="NumberedBullet"/>
      </w:pPr>
      <w:r>
        <w:t xml:space="preserve">Next, you need to add the elements file that will provision the master page and preview image into the Master Page Gallery and associate the preview image with the master page. Add a new XML file named </w:t>
      </w:r>
      <w:r w:rsidRPr="006B5922">
        <w:rPr>
          <w:b/>
        </w:rPr>
        <w:t>elements.xml</w:t>
      </w:r>
      <w:r>
        <w:t xml:space="preserve"> and add it to the same </w:t>
      </w:r>
      <w:r w:rsidRPr="006B5922">
        <w:rPr>
          <w:b/>
        </w:rPr>
        <w:t>Lab</w:t>
      </w:r>
      <w:sdt>
        <w:sdtPr>
          <w:rPr>
            <w:b/>
          </w:rPr>
          <w:alias w:val="Lab Number Short"/>
          <w:tag w:val="Lab Number Short"/>
          <w:id w:val="16225190"/>
          <w:placeholder>
            <w:docPart w:val="DefaultPlaceholder_22675703"/>
          </w:placeholder>
          <w:dataBinding w:xpath="/root[1]/labNumberShort[1]" w:storeItemID="{0306C5F9-4602-431E-9CA8-DC31EFB1E840}"/>
          <w:text/>
        </w:sdtPr>
        <w:sdtEndPr/>
        <w:sdtContent>
          <w:r w:rsidR="004F023B">
            <w:rPr>
              <w:b/>
            </w:rPr>
            <w:t>4</w:t>
          </w:r>
        </w:sdtContent>
      </w:sdt>
      <w:r>
        <w:t xml:space="preserve"> folder as the other files. Add the following XML markup to the elements.xml file (the HTML/XML comments are not necessary to enter... they are there to explain each piece of the XML):</w:t>
      </w:r>
    </w:p>
    <w:p w14:paraId="292C9564" w14:textId="77777777" w:rsidR="00587B6A" w:rsidRDefault="00587B6A" w:rsidP="00587B6A">
      <w:pPr>
        <w:pStyle w:val="CodeAlone"/>
      </w:pPr>
      <w:proofErr w:type="gramStart"/>
      <w:r>
        <w:t>&lt;?xml</w:t>
      </w:r>
      <w:proofErr w:type="gramEnd"/>
      <w:r>
        <w:t xml:space="preserve"> version="1.0" encoding="utf-8" ?&gt;</w:t>
      </w:r>
    </w:p>
    <w:p w14:paraId="2E6BF033" w14:textId="77777777" w:rsidR="00587B6A" w:rsidRDefault="00587B6A" w:rsidP="00587B6A">
      <w:pPr>
        <w:pStyle w:val="CodeAlone"/>
      </w:pPr>
      <w:r>
        <w:t xml:space="preserve">&lt;Elements </w:t>
      </w:r>
      <w:proofErr w:type="spellStart"/>
      <w:r>
        <w:t>xmlns</w:t>
      </w:r>
      <w:proofErr w:type="spellEnd"/>
      <w:r>
        <w:t>="http://schemas.microsoft.com/</w:t>
      </w:r>
      <w:proofErr w:type="spellStart"/>
      <w:r>
        <w:t>sharepoint</w:t>
      </w:r>
      <w:proofErr w:type="spellEnd"/>
      <w:r>
        <w:t>/"&gt;</w:t>
      </w:r>
    </w:p>
    <w:p w14:paraId="7DEAAA51" w14:textId="77777777" w:rsidR="00587B6A" w:rsidRDefault="00587B6A" w:rsidP="00587B6A">
      <w:pPr>
        <w:pStyle w:val="CodeAlone"/>
      </w:pPr>
      <w:r>
        <w:tab/>
      </w:r>
      <w:proofErr w:type="gramStart"/>
      <w:r>
        <w:t>&lt;!--</w:t>
      </w:r>
      <w:proofErr w:type="gramEnd"/>
      <w:r>
        <w:t xml:space="preserve"> add the master page to the Master Page Gallery --&gt;</w:t>
      </w:r>
    </w:p>
    <w:p w14:paraId="2E94E4CE" w14:textId="77777777" w:rsidR="00587B6A" w:rsidRDefault="00587B6A" w:rsidP="00587B6A">
      <w:pPr>
        <w:pStyle w:val="CodeAlone"/>
      </w:pPr>
      <w:r>
        <w:tab/>
        <w:t xml:space="preserve">&lt;Module </w:t>
      </w:r>
      <w:proofErr w:type="spellStart"/>
      <w:proofErr w:type="gramStart"/>
      <w:r>
        <w:t>Url</w:t>
      </w:r>
      <w:proofErr w:type="spellEnd"/>
      <w:proofErr w:type="gramEnd"/>
      <w:r>
        <w:t>="_catalogs/</w:t>
      </w:r>
      <w:proofErr w:type="spellStart"/>
      <w:r>
        <w:t>masterpage</w:t>
      </w:r>
      <w:proofErr w:type="spellEnd"/>
      <w:r>
        <w:t xml:space="preserve">" </w:t>
      </w:r>
      <w:proofErr w:type="spellStart"/>
      <w:r>
        <w:t>RootWebOnly</w:t>
      </w:r>
      <w:proofErr w:type="spellEnd"/>
      <w:r>
        <w:t>="TRUE"&gt;</w:t>
      </w:r>
    </w:p>
    <w:p w14:paraId="211A8496" w14:textId="77777777" w:rsidR="00587B6A" w:rsidRDefault="00587B6A" w:rsidP="00587B6A">
      <w:pPr>
        <w:pStyle w:val="CodeAlone"/>
      </w:pPr>
      <w:r>
        <w:tab/>
      </w:r>
      <w:r>
        <w:tab/>
      </w:r>
      <w:proofErr w:type="gramStart"/>
      <w:r>
        <w:t>&lt;!--</w:t>
      </w:r>
      <w:proofErr w:type="gramEnd"/>
      <w:r>
        <w:t xml:space="preserve"> provision the master page into the Master Page Gallery --&gt;</w:t>
      </w:r>
    </w:p>
    <w:p w14:paraId="115D287D" w14:textId="77777777" w:rsidR="00587B6A" w:rsidRDefault="00587B6A" w:rsidP="00587B6A">
      <w:pPr>
        <w:pStyle w:val="CodeAlone"/>
      </w:pPr>
      <w:r>
        <w:tab/>
      </w:r>
      <w:r>
        <w:tab/>
        <w:t xml:space="preserve">&lt;File </w:t>
      </w:r>
      <w:proofErr w:type="spellStart"/>
      <w:proofErr w:type="gramStart"/>
      <w:r>
        <w:t>Url</w:t>
      </w:r>
      <w:proofErr w:type="spellEnd"/>
      <w:proofErr w:type="gramEnd"/>
      <w:r>
        <w:t>="</w:t>
      </w:r>
      <w:proofErr w:type="spellStart"/>
      <w:r>
        <w:t>Sample.master</w:t>
      </w:r>
      <w:proofErr w:type="spellEnd"/>
      <w:r>
        <w:t>"</w:t>
      </w:r>
    </w:p>
    <w:p w14:paraId="3DE70D84" w14:textId="77777777" w:rsidR="00587B6A" w:rsidRDefault="00587B6A" w:rsidP="00587B6A">
      <w:pPr>
        <w:pStyle w:val="CodeAlone"/>
      </w:pPr>
      <w:r>
        <w:tab/>
      </w:r>
      <w:r>
        <w:tab/>
      </w:r>
      <w:r>
        <w:tab/>
        <w:t>Name="</w:t>
      </w:r>
      <w:proofErr w:type="spellStart"/>
      <w:r>
        <w:t>SampleFromFeature.master</w:t>
      </w:r>
      <w:proofErr w:type="spellEnd"/>
      <w:r>
        <w:t>"</w:t>
      </w:r>
    </w:p>
    <w:p w14:paraId="63FE4D14" w14:textId="77777777" w:rsidR="00587B6A" w:rsidRDefault="00587B6A" w:rsidP="00587B6A">
      <w:pPr>
        <w:pStyle w:val="CodeAlone"/>
      </w:pPr>
      <w:r>
        <w:tab/>
      </w:r>
      <w:r>
        <w:tab/>
      </w:r>
      <w:r>
        <w:tab/>
        <w:t>Type="</w:t>
      </w:r>
      <w:proofErr w:type="spellStart"/>
      <w:r>
        <w:t>GhostableInLibrary</w:t>
      </w:r>
      <w:proofErr w:type="spellEnd"/>
      <w:r>
        <w:t>"&gt;</w:t>
      </w:r>
    </w:p>
    <w:p w14:paraId="2DDFE716" w14:textId="77777777" w:rsidR="00587B6A" w:rsidRDefault="00587B6A" w:rsidP="00587B6A">
      <w:pPr>
        <w:pStyle w:val="CodeAlone"/>
      </w:pPr>
    </w:p>
    <w:p w14:paraId="01B10346" w14:textId="77777777" w:rsidR="00587B6A" w:rsidRDefault="00587B6A" w:rsidP="00587B6A">
      <w:pPr>
        <w:pStyle w:val="CodeAlone"/>
      </w:pPr>
      <w:r>
        <w:tab/>
      </w:r>
      <w:r>
        <w:tab/>
      </w:r>
      <w:r>
        <w:tab/>
      </w:r>
      <w:proofErr w:type="gramStart"/>
      <w:r>
        <w:t>&lt;!--</w:t>
      </w:r>
      <w:proofErr w:type="gramEnd"/>
      <w:r>
        <w:t xml:space="preserve"> specify the master page's list item content type --&gt;</w:t>
      </w:r>
    </w:p>
    <w:p w14:paraId="7ED74475" w14:textId="77777777" w:rsidR="00587B6A" w:rsidRDefault="00587B6A" w:rsidP="00587B6A">
      <w:pPr>
        <w:pStyle w:val="CodeAlone"/>
      </w:pPr>
      <w:r>
        <w:tab/>
      </w:r>
      <w:r>
        <w:tab/>
      </w:r>
      <w:r>
        <w:tab/>
        <w:t>&lt;Property Name="</w:t>
      </w:r>
      <w:proofErr w:type="spellStart"/>
      <w:r>
        <w:t>ContentType</w:t>
      </w:r>
      <w:proofErr w:type="spellEnd"/>
      <w:r>
        <w:t>"</w:t>
      </w:r>
    </w:p>
    <w:p w14:paraId="236A26E8" w14:textId="77777777" w:rsidR="00587B6A" w:rsidRDefault="00587B6A" w:rsidP="00587B6A">
      <w:pPr>
        <w:pStyle w:val="CodeAlone"/>
      </w:pPr>
      <w:r>
        <w:tab/>
      </w:r>
      <w:r>
        <w:tab/>
      </w:r>
      <w:r>
        <w:tab/>
      </w:r>
      <w:r>
        <w:tab/>
        <w:t>Value="$</w:t>
      </w:r>
      <w:proofErr w:type="spellStart"/>
      <w:r>
        <w:t>Resources</w:t>
      </w:r>
      <w:proofErr w:type="gramStart"/>
      <w:r>
        <w:t>:cmscore,contenttype</w:t>
      </w:r>
      <w:proofErr w:type="gramEnd"/>
      <w:r>
        <w:t>_masterpage_name</w:t>
      </w:r>
      <w:proofErr w:type="spellEnd"/>
      <w:r>
        <w:t>;"/&gt;</w:t>
      </w:r>
    </w:p>
    <w:p w14:paraId="3A635A23" w14:textId="77777777" w:rsidR="00587B6A" w:rsidRDefault="00587B6A" w:rsidP="00587B6A">
      <w:pPr>
        <w:pStyle w:val="CodeAlone"/>
      </w:pPr>
      <w:r>
        <w:tab/>
      </w:r>
      <w:r>
        <w:tab/>
      </w:r>
      <w:r>
        <w:tab/>
      </w:r>
      <w:proofErr w:type="gramStart"/>
      <w:r>
        <w:t>&lt;!--</w:t>
      </w:r>
      <w:proofErr w:type="gramEnd"/>
      <w:r>
        <w:t xml:space="preserve"> specify the URL to the preview image, provisioned below --&gt;</w:t>
      </w:r>
    </w:p>
    <w:p w14:paraId="1085D1FA" w14:textId="77777777" w:rsidR="00587B6A" w:rsidRDefault="00587B6A" w:rsidP="00587B6A">
      <w:pPr>
        <w:pStyle w:val="CodeAlone"/>
      </w:pPr>
      <w:r>
        <w:tab/>
      </w:r>
      <w:r>
        <w:tab/>
      </w:r>
      <w:r>
        <w:tab/>
        <w:t>&lt;Property Name="</w:t>
      </w:r>
      <w:proofErr w:type="spellStart"/>
      <w:r>
        <w:t>PublishingPreviewImage</w:t>
      </w:r>
      <w:proofErr w:type="spellEnd"/>
      <w:r>
        <w:t>"</w:t>
      </w:r>
    </w:p>
    <w:p w14:paraId="78D50E74" w14:textId="77777777" w:rsidR="00587B6A" w:rsidRDefault="00587B6A" w:rsidP="00587B6A">
      <w:pPr>
        <w:pStyle w:val="CodeAlone"/>
      </w:pPr>
      <w:r>
        <w:tab/>
      </w:r>
      <w:r>
        <w:tab/>
      </w:r>
      <w:r>
        <w:tab/>
      </w:r>
      <w:r>
        <w:tab/>
        <w:t>Value="~</w:t>
      </w:r>
      <w:proofErr w:type="spellStart"/>
      <w:r>
        <w:t>SiteCollection</w:t>
      </w:r>
      <w:proofErr w:type="spellEnd"/>
      <w:r>
        <w:t>/_catalogs/</w:t>
      </w:r>
      <w:proofErr w:type="spellStart"/>
      <w:r>
        <w:t>masterpage</w:t>
      </w:r>
      <w:proofErr w:type="spellEnd"/>
      <w:r>
        <w:t>/Preview Images/</w:t>
      </w:r>
      <w:proofErr w:type="spellStart"/>
      <w:r>
        <w:t>Litware</w:t>
      </w:r>
      <w:proofErr w:type="spellEnd"/>
      <w:r>
        <w:t>/SampleMasterPreviewFeature.gif, ~</w:t>
      </w:r>
      <w:proofErr w:type="spellStart"/>
      <w:r>
        <w:t>SiteCollection</w:t>
      </w:r>
      <w:proofErr w:type="spellEnd"/>
      <w:r>
        <w:t>/_catalogs/</w:t>
      </w:r>
      <w:proofErr w:type="spellStart"/>
      <w:r>
        <w:t>masterpage</w:t>
      </w:r>
      <w:proofErr w:type="spellEnd"/>
      <w:r>
        <w:t>/Preview Images/</w:t>
      </w:r>
      <w:proofErr w:type="spellStart"/>
      <w:r>
        <w:t>Litware</w:t>
      </w:r>
      <w:proofErr w:type="spellEnd"/>
      <w:r>
        <w:t>/SampleMasterPreviewFeature.gif" /&gt;</w:t>
      </w:r>
    </w:p>
    <w:p w14:paraId="20985F8B" w14:textId="77777777" w:rsidR="00587B6A" w:rsidRDefault="00587B6A" w:rsidP="00587B6A">
      <w:pPr>
        <w:pStyle w:val="CodeAlone"/>
      </w:pPr>
      <w:r>
        <w:tab/>
      </w:r>
      <w:r>
        <w:tab/>
      </w:r>
      <w:r>
        <w:tab/>
      </w:r>
      <w:proofErr w:type="gramStart"/>
      <w:r>
        <w:t>&lt;!--</w:t>
      </w:r>
      <w:proofErr w:type="gramEnd"/>
      <w:r>
        <w:t xml:space="preserve"> specify the title of the master page --&gt;</w:t>
      </w:r>
    </w:p>
    <w:p w14:paraId="10962473" w14:textId="77777777" w:rsidR="00587B6A" w:rsidRDefault="00587B6A" w:rsidP="00587B6A">
      <w:pPr>
        <w:pStyle w:val="CodeAlone"/>
      </w:pPr>
      <w:r>
        <w:tab/>
      </w:r>
      <w:r>
        <w:tab/>
      </w:r>
      <w:r>
        <w:tab/>
        <w:t>&lt;Property Name="Title"</w:t>
      </w:r>
    </w:p>
    <w:p w14:paraId="6B011828" w14:textId="77777777" w:rsidR="00587B6A" w:rsidRDefault="00587B6A" w:rsidP="00587B6A">
      <w:pPr>
        <w:pStyle w:val="CodeAlone"/>
      </w:pPr>
      <w:r>
        <w:tab/>
      </w:r>
      <w:r>
        <w:tab/>
      </w:r>
      <w:r>
        <w:tab/>
      </w:r>
      <w:r>
        <w:tab/>
        <w:t>Value="</w:t>
      </w:r>
      <w:proofErr w:type="spellStart"/>
      <w:r>
        <w:t>SampleFromFeature.master</w:t>
      </w:r>
      <w:proofErr w:type="spellEnd"/>
      <w:r>
        <w:t>" /&gt;</w:t>
      </w:r>
    </w:p>
    <w:p w14:paraId="2408A235" w14:textId="77777777" w:rsidR="00587B6A" w:rsidRDefault="00587B6A" w:rsidP="00587B6A">
      <w:pPr>
        <w:pStyle w:val="CodeAlone"/>
      </w:pPr>
      <w:r>
        <w:tab/>
      </w:r>
      <w:r>
        <w:tab/>
        <w:t>&lt;/File&gt;</w:t>
      </w:r>
    </w:p>
    <w:p w14:paraId="7A437F7A" w14:textId="77777777" w:rsidR="00587B6A" w:rsidRDefault="00587B6A" w:rsidP="00587B6A">
      <w:pPr>
        <w:pStyle w:val="CodeAlone"/>
      </w:pPr>
      <w:r>
        <w:tab/>
        <w:t>&lt;/Module&gt;</w:t>
      </w:r>
    </w:p>
    <w:p w14:paraId="0A7E5C51" w14:textId="77777777" w:rsidR="00587B6A" w:rsidRDefault="00587B6A" w:rsidP="00587B6A">
      <w:pPr>
        <w:pStyle w:val="CodeAlone"/>
      </w:pPr>
    </w:p>
    <w:p w14:paraId="2CA83F9B" w14:textId="77777777" w:rsidR="00587B6A" w:rsidRDefault="00587B6A" w:rsidP="00587B6A">
      <w:pPr>
        <w:pStyle w:val="CodeAlone"/>
      </w:pPr>
      <w:r>
        <w:tab/>
      </w:r>
      <w:proofErr w:type="gramStart"/>
      <w:r>
        <w:t>&lt;!--</w:t>
      </w:r>
      <w:proofErr w:type="gramEnd"/>
      <w:r>
        <w:t xml:space="preserve"> Add the preview image to the Master Page Gallery --&gt;</w:t>
      </w:r>
    </w:p>
    <w:p w14:paraId="4D9CEF48" w14:textId="77777777" w:rsidR="00587B6A" w:rsidRDefault="00587B6A" w:rsidP="00587B6A">
      <w:pPr>
        <w:pStyle w:val="CodeAlone"/>
      </w:pPr>
      <w:r>
        <w:tab/>
        <w:t xml:space="preserve">&lt;Module </w:t>
      </w:r>
      <w:proofErr w:type="spellStart"/>
      <w:proofErr w:type="gramStart"/>
      <w:r>
        <w:t>Url</w:t>
      </w:r>
      <w:proofErr w:type="spellEnd"/>
      <w:proofErr w:type="gramEnd"/>
      <w:r>
        <w:t>="_catalogs/</w:t>
      </w:r>
      <w:proofErr w:type="spellStart"/>
      <w:r>
        <w:t>masterpage</w:t>
      </w:r>
      <w:proofErr w:type="spellEnd"/>
      <w:r>
        <w:t>/Preview Images/</w:t>
      </w:r>
      <w:proofErr w:type="spellStart"/>
      <w:r>
        <w:t>Litware</w:t>
      </w:r>
      <w:proofErr w:type="spellEnd"/>
      <w:r>
        <w:t>"</w:t>
      </w:r>
    </w:p>
    <w:p w14:paraId="18946C0F" w14:textId="77777777" w:rsidR="00587B6A" w:rsidRDefault="00587B6A" w:rsidP="00587B6A">
      <w:pPr>
        <w:pStyle w:val="CodeAlone"/>
      </w:pPr>
      <w:r>
        <w:tab/>
      </w:r>
      <w:r>
        <w:tab/>
      </w:r>
      <w:proofErr w:type="spellStart"/>
      <w:r>
        <w:t>RootWebOnly</w:t>
      </w:r>
      <w:proofErr w:type="spellEnd"/>
      <w:r>
        <w:t>="TRUE"&gt;</w:t>
      </w:r>
    </w:p>
    <w:p w14:paraId="11023931" w14:textId="77777777" w:rsidR="00587B6A" w:rsidRDefault="00587B6A" w:rsidP="00587B6A">
      <w:pPr>
        <w:pStyle w:val="CodeAlone"/>
      </w:pPr>
      <w:r>
        <w:tab/>
      </w:r>
      <w:r>
        <w:tab/>
      </w:r>
      <w:proofErr w:type="gramStart"/>
      <w:r>
        <w:t>&lt;!--</w:t>
      </w:r>
      <w:proofErr w:type="gramEnd"/>
      <w:r>
        <w:t xml:space="preserve"> provision the preview image into the Master page gallery --&gt;</w:t>
      </w:r>
    </w:p>
    <w:p w14:paraId="1D58DA0E" w14:textId="77777777" w:rsidR="00587B6A" w:rsidRDefault="00587B6A" w:rsidP="00587B6A">
      <w:pPr>
        <w:pStyle w:val="CodeAlone"/>
      </w:pPr>
      <w:r>
        <w:tab/>
      </w:r>
      <w:r>
        <w:tab/>
        <w:t xml:space="preserve">&lt;File </w:t>
      </w:r>
      <w:proofErr w:type="spellStart"/>
      <w:proofErr w:type="gramStart"/>
      <w:r>
        <w:t>Url</w:t>
      </w:r>
      <w:proofErr w:type="spellEnd"/>
      <w:proofErr w:type="gramEnd"/>
      <w:r>
        <w:t>="SampleMasterPreview.gif"</w:t>
      </w:r>
    </w:p>
    <w:p w14:paraId="74B208F9" w14:textId="77777777" w:rsidR="00587B6A" w:rsidRDefault="00587B6A" w:rsidP="00587B6A">
      <w:pPr>
        <w:pStyle w:val="CodeAlone"/>
      </w:pPr>
      <w:r>
        <w:tab/>
      </w:r>
      <w:r>
        <w:tab/>
      </w:r>
      <w:r>
        <w:tab/>
        <w:t>Name="SampleMasterPreviewFeature.gif"</w:t>
      </w:r>
    </w:p>
    <w:p w14:paraId="6D0F3A01" w14:textId="77777777" w:rsidR="00587B6A" w:rsidRDefault="00587B6A" w:rsidP="00587B6A">
      <w:pPr>
        <w:pStyle w:val="CodeAlone"/>
      </w:pPr>
      <w:r>
        <w:tab/>
      </w:r>
      <w:r>
        <w:tab/>
      </w:r>
      <w:r>
        <w:tab/>
        <w:t>Type="</w:t>
      </w:r>
      <w:proofErr w:type="spellStart"/>
      <w:r>
        <w:t>GhostableInLibrary</w:t>
      </w:r>
      <w:proofErr w:type="spellEnd"/>
      <w:r>
        <w:t>"&gt;</w:t>
      </w:r>
    </w:p>
    <w:p w14:paraId="7C313ACF" w14:textId="77777777" w:rsidR="00587B6A" w:rsidRDefault="00587B6A" w:rsidP="00587B6A">
      <w:pPr>
        <w:pStyle w:val="CodeAlone"/>
      </w:pPr>
    </w:p>
    <w:p w14:paraId="07AA208C" w14:textId="77777777" w:rsidR="00587B6A" w:rsidRDefault="00587B6A" w:rsidP="00587B6A">
      <w:pPr>
        <w:pStyle w:val="CodeAlone"/>
      </w:pPr>
      <w:r>
        <w:tab/>
      </w:r>
      <w:r>
        <w:tab/>
      </w:r>
      <w:r>
        <w:tab/>
      </w:r>
      <w:proofErr w:type="gramStart"/>
      <w:r>
        <w:t>&lt;!--</w:t>
      </w:r>
      <w:proofErr w:type="gramEnd"/>
      <w:r>
        <w:t xml:space="preserve"> specify the title of the preview image --&gt;</w:t>
      </w:r>
    </w:p>
    <w:p w14:paraId="24AF4C64" w14:textId="77777777" w:rsidR="00587B6A" w:rsidRDefault="00587B6A" w:rsidP="00587B6A">
      <w:pPr>
        <w:pStyle w:val="CodeAlone"/>
      </w:pPr>
      <w:r>
        <w:tab/>
      </w:r>
      <w:r>
        <w:tab/>
      </w:r>
      <w:r>
        <w:tab/>
        <w:t>&lt;Property Name="Title"</w:t>
      </w:r>
    </w:p>
    <w:p w14:paraId="74124E46" w14:textId="77777777" w:rsidR="00587B6A" w:rsidRDefault="00587B6A" w:rsidP="00587B6A">
      <w:pPr>
        <w:pStyle w:val="CodeAlone"/>
      </w:pPr>
      <w:r>
        <w:tab/>
      </w:r>
      <w:r>
        <w:tab/>
      </w:r>
      <w:r>
        <w:tab/>
      </w:r>
      <w:r>
        <w:tab/>
        <w:t>Value="SampleMasterPreviewFeature.gif" /&gt;</w:t>
      </w:r>
    </w:p>
    <w:p w14:paraId="7D51CB3D" w14:textId="77777777" w:rsidR="00587B6A" w:rsidRDefault="00587B6A" w:rsidP="00587B6A">
      <w:pPr>
        <w:pStyle w:val="CodeAlone"/>
      </w:pPr>
      <w:r>
        <w:tab/>
      </w:r>
      <w:r>
        <w:tab/>
        <w:t>&lt;/File&gt;</w:t>
      </w:r>
    </w:p>
    <w:p w14:paraId="45EECE15" w14:textId="77777777" w:rsidR="00587B6A" w:rsidRDefault="00587B6A" w:rsidP="00587B6A">
      <w:pPr>
        <w:pStyle w:val="CodeAlone"/>
      </w:pPr>
      <w:r>
        <w:tab/>
        <w:t>&lt;/Module&gt;</w:t>
      </w:r>
    </w:p>
    <w:p w14:paraId="7564DD42" w14:textId="77777777" w:rsidR="00587B6A" w:rsidRDefault="00587B6A" w:rsidP="00587B6A">
      <w:pPr>
        <w:pStyle w:val="CodeAloneLast"/>
      </w:pPr>
      <w:r>
        <w:t>&lt;/Elements&gt;</w:t>
      </w:r>
    </w:p>
    <w:p w14:paraId="398920D1" w14:textId="77777777" w:rsidR="006B5922" w:rsidRDefault="00587B6A" w:rsidP="001354A2">
      <w:pPr>
        <w:pStyle w:val="NumberedBullet"/>
      </w:pPr>
      <w:r>
        <w:t xml:space="preserve">Now you need to create the WSS solution package. The following few steps are similar to the steps outlined in the first lab, but not exact. Because you used the Empty Project template, there will be a slight difference as your build process in this lab won't actually compile anything. To start, you need to edit the project file to call the custom targets file. </w:t>
      </w:r>
    </w:p>
    <w:p w14:paraId="5CBCC4DF" w14:textId="77777777" w:rsidR="006B5922" w:rsidRDefault="00587B6A" w:rsidP="001354A2">
      <w:pPr>
        <w:pStyle w:val="NumberedBullet"/>
      </w:pPr>
      <w:r>
        <w:lastRenderedPageBreak/>
        <w:t xml:space="preserve">You first need to unload the project by right-clicking it in the </w:t>
      </w:r>
      <w:r w:rsidRPr="006B5922">
        <w:rPr>
          <w:b/>
        </w:rPr>
        <w:t>Solution Explorer</w:t>
      </w:r>
      <w:r>
        <w:t xml:space="preserve"> tool window and selecting </w:t>
      </w:r>
      <w:r w:rsidRPr="006B5922">
        <w:rPr>
          <w:b/>
        </w:rPr>
        <w:t>Unload Project</w:t>
      </w:r>
      <w:r>
        <w:t xml:space="preserve">. With the project unloaded, right-click the project again in the </w:t>
      </w:r>
      <w:r w:rsidRPr="006B5922">
        <w:rPr>
          <w:b/>
        </w:rPr>
        <w:t>Solution Explorer</w:t>
      </w:r>
      <w:r>
        <w:t xml:space="preserve"> tool window and select </w:t>
      </w:r>
      <w:r w:rsidRPr="006B5922">
        <w:rPr>
          <w:b/>
        </w:rPr>
        <w:t>Edit Lab</w:t>
      </w:r>
      <w:sdt>
        <w:sdtPr>
          <w:rPr>
            <w:b/>
          </w:rPr>
          <w:alias w:val="Lab Number Short"/>
          <w:tag w:val="Lab Number Short"/>
          <w:id w:val="16225191"/>
          <w:placeholder>
            <w:docPart w:val="DefaultPlaceholder_22675703"/>
          </w:placeholder>
          <w:dataBinding w:xpath="/root[1]/labNumberShort[1]" w:storeItemID="{0306C5F9-4602-431E-9CA8-DC31EFB1E840}"/>
          <w:text/>
        </w:sdtPr>
        <w:sdtEndPr/>
        <w:sdtContent>
          <w:r w:rsidR="004F023B">
            <w:rPr>
              <w:b/>
            </w:rPr>
            <w:t>4</w:t>
          </w:r>
        </w:sdtContent>
      </w:sdt>
      <w:r w:rsidRPr="006B5922">
        <w:rPr>
          <w:b/>
        </w:rPr>
        <w:t>.csproj</w:t>
      </w:r>
      <w:r>
        <w:t>.</w:t>
      </w:r>
    </w:p>
    <w:p w14:paraId="50D97BC6" w14:textId="77777777" w:rsidR="006B5922" w:rsidRDefault="00587B6A" w:rsidP="001354A2">
      <w:pPr>
        <w:pStyle w:val="NumberedBullet"/>
      </w:pPr>
      <w:r>
        <w:t xml:space="preserve">Here is where things are a bit different from </w:t>
      </w:r>
      <w:r w:rsidR="006B5922">
        <w:t>the first lab</w:t>
      </w:r>
      <w:r>
        <w:t xml:space="preserve">. In the opening XML </w:t>
      </w:r>
      <w:r w:rsidRPr="006B5922">
        <w:rPr>
          <w:b/>
        </w:rPr>
        <w:t>&lt;Project&gt;</w:t>
      </w:r>
      <w:r>
        <w:t xml:space="preserve"> element, change the attribute </w:t>
      </w:r>
      <w:proofErr w:type="spellStart"/>
      <w:r w:rsidRPr="006B5922">
        <w:rPr>
          <w:b/>
        </w:rPr>
        <w:t>DefaultTargets</w:t>
      </w:r>
      <w:proofErr w:type="spellEnd"/>
      <w:r>
        <w:t xml:space="preserve"> value from </w:t>
      </w:r>
      <w:r w:rsidRPr="006B5922">
        <w:rPr>
          <w:b/>
        </w:rPr>
        <w:t>Build</w:t>
      </w:r>
      <w:r>
        <w:t xml:space="preserve"> to </w:t>
      </w:r>
      <w:proofErr w:type="spellStart"/>
      <w:r w:rsidRPr="006B5922">
        <w:rPr>
          <w:b/>
        </w:rPr>
        <w:t>BuildSharePointPackage</w:t>
      </w:r>
      <w:proofErr w:type="spellEnd"/>
      <w:r>
        <w:t>.</w:t>
      </w:r>
    </w:p>
    <w:p w14:paraId="426E2FD3" w14:textId="77777777" w:rsidR="00587B6A" w:rsidRDefault="00587B6A" w:rsidP="001354A2">
      <w:pPr>
        <w:pStyle w:val="NumberedBullet"/>
      </w:pPr>
      <w:r>
        <w:t xml:space="preserve">Now, scroll down to the only XML </w:t>
      </w:r>
      <w:r w:rsidRPr="006B5922">
        <w:rPr>
          <w:b/>
        </w:rPr>
        <w:t>&lt;Import&gt;</w:t>
      </w:r>
      <w:r>
        <w:t xml:space="preserve"> element. Change the </w:t>
      </w:r>
      <w:r w:rsidRPr="006B5922">
        <w:rPr>
          <w:b/>
        </w:rPr>
        <w:t>Project</w:t>
      </w:r>
      <w:r>
        <w:t xml:space="preserve"> attribute value to be the following:</w:t>
      </w:r>
    </w:p>
    <w:p w14:paraId="182D83C7" w14:textId="77777777" w:rsidR="00587B6A" w:rsidRDefault="00587B6A" w:rsidP="00587B6A">
      <w:pPr>
        <w:pStyle w:val="CodeAloneLast"/>
      </w:pPr>
      <w:r>
        <w:t>&lt;Import Project="</w:t>
      </w:r>
      <w:proofErr w:type="spellStart"/>
      <w:r>
        <w:t>DeploymentFiles</w:t>
      </w:r>
      <w:proofErr w:type="spellEnd"/>
      <w:r>
        <w:t>\</w:t>
      </w:r>
      <w:proofErr w:type="spellStart"/>
      <w:r>
        <w:t>BuildSharePointPackage.targets</w:t>
      </w:r>
      <w:proofErr w:type="spellEnd"/>
      <w:r>
        <w:t>" /&gt;</w:t>
      </w:r>
    </w:p>
    <w:p w14:paraId="25251FC5" w14:textId="77777777" w:rsidR="006B5922" w:rsidRDefault="00587B6A" w:rsidP="001354A2">
      <w:pPr>
        <w:pStyle w:val="NumberedBullet"/>
        <w:numPr>
          <w:ilvl w:val="0"/>
          <w:numId w:val="0"/>
        </w:numPr>
        <w:ind w:left="720"/>
      </w:pPr>
      <w:r>
        <w:t xml:space="preserve">Save all your changes and close the </w:t>
      </w:r>
      <w:r w:rsidRPr="00DD67C9">
        <w:rPr>
          <w:b/>
        </w:rPr>
        <w:t>Lab</w:t>
      </w:r>
      <w:sdt>
        <w:sdtPr>
          <w:rPr>
            <w:b/>
          </w:rPr>
          <w:alias w:val="Lab Number Short"/>
          <w:tag w:val="Lab Number Short"/>
          <w:id w:val="16225192"/>
          <w:placeholder>
            <w:docPart w:val="DefaultPlaceholder_22675703"/>
          </w:placeholder>
          <w:dataBinding w:xpath="/root[1]/labNumberShort[1]" w:storeItemID="{0306C5F9-4602-431E-9CA8-DC31EFB1E840}"/>
          <w:text/>
        </w:sdtPr>
        <w:sdtEndPr/>
        <w:sdtContent>
          <w:r w:rsidR="004F023B">
            <w:rPr>
              <w:b/>
            </w:rPr>
            <w:t>4</w:t>
          </w:r>
        </w:sdtContent>
      </w:sdt>
      <w:r w:rsidRPr="00DD67C9">
        <w:rPr>
          <w:b/>
        </w:rPr>
        <w:t>.csproj</w:t>
      </w:r>
      <w:r>
        <w:t xml:space="preserve"> file. </w:t>
      </w:r>
    </w:p>
    <w:p w14:paraId="1C407E11" w14:textId="77777777" w:rsidR="00D05016" w:rsidRDefault="00587B6A" w:rsidP="001354A2">
      <w:pPr>
        <w:pStyle w:val="NumberedBullet"/>
      </w:pPr>
      <w:r>
        <w:t xml:space="preserve">Right-click the project in the </w:t>
      </w:r>
      <w:r w:rsidRPr="00DD67C9">
        <w:rPr>
          <w:b/>
        </w:rPr>
        <w:t>Solution Explorer</w:t>
      </w:r>
      <w:r>
        <w:t xml:space="preserve"> tool window and select </w:t>
      </w:r>
      <w:r w:rsidRPr="00DD67C9">
        <w:rPr>
          <w:b/>
        </w:rPr>
        <w:t>Reload project</w:t>
      </w:r>
      <w:r>
        <w:t xml:space="preserve">. You may receive prompts to close the project file (select </w:t>
      </w:r>
      <w:r w:rsidRPr="00DD67C9">
        <w:rPr>
          <w:b/>
        </w:rPr>
        <w:t>OK</w:t>
      </w:r>
      <w:r>
        <w:t xml:space="preserve">) and a security warning (select </w:t>
      </w:r>
      <w:r w:rsidRPr="00DD67C9">
        <w:rPr>
          <w:b/>
        </w:rPr>
        <w:t>Load project normally</w:t>
      </w:r>
      <w:r>
        <w:t xml:space="preserve">, uncheck </w:t>
      </w:r>
      <w:r w:rsidRPr="00DD67C9">
        <w:rPr>
          <w:b/>
        </w:rPr>
        <w:t>Ask me for every project in this solution</w:t>
      </w:r>
      <w:r>
        <w:t xml:space="preserve"> and click </w:t>
      </w:r>
      <w:r w:rsidRPr="00DD67C9">
        <w:rPr>
          <w:b/>
        </w:rPr>
        <w:t>OK</w:t>
      </w:r>
      <w:r>
        <w:t>).</w:t>
      </w:r>
    </w:p>
    <w:p w14:paraId="7131202C" w14:textId="77777777" w:rsidR="00587B6A" w:rsidRDefault="00587B6A" w:rsidP="001354A2">
      <w:pPr>
        <w:pStyle w:val="NumberedBullet"/>
      </w:pPr>
      <w:r>
        <w:t xml:space="preserve">SharePoint expects to find a manifest.xml file within the root of every WSS solution package. Add a new XML file named </w:t>
      </w:r>
      <w:r w:rsidRPr="00DD67C9">
        <w:rPr>
          <w:b/>
        </w:rPr>
        <w:t>manifest.xml</w:t>
      </w:r>
      <w:r>
        <w:t xml:space="preserve"> </w:t>
      </w:r>
      <w:r w:rsidR="00573A1D">
        <w:t xml:space="preserve">to the </w:t>
      </w:r>
      <w:proofErr w:type="spellStart"/>
      <w:r w:rsidR="00573A1D" w:rsidRPr="003F159B">
        <w:rPr>
          <w:b/>
        </w:rPr>
        <w:t>DeploymentFiles</w:t>
      </w:r>
      <w:proofErr w:type="spellEnd"/>
      <w:r w:rsidR="00573A1D">
        <w:t xml:space="preserve"> folder i</w:t>
      </w:r>
      <w:r w:rsidR="00AC1A4E">
        <w:t>n</w:t>
      </w:r>
      <w:r>
        <w:t xml:space="preserve"> the project and add the following XML code to the file:</w:t>
      </w:r>
    </w:p>
    <w:p w14:paraId="04AC3B90" w14:textId="77777777" w:rsidR="00587B6A" w:rsidRDefault="00587B6A" w:rsidP="00587B6A">
      <w:pPr>
        <w:pStyle w:val="CodeAlone"/>
      </w:pPr>
      <w:proofErr w:type="gramStart"/>
      <w:r>
        <w:t>&lt;?xml</w:t>
      </w:r>
      <w:proofErr w:type="gramEnd"/>
      <w:r>
        <w:t xml:space="preserve"> version="1.0" encoding="utf-8" ?&gt;</w:t>
      </w:r>
    </w:p>
    <w:p w14:paraId="5E75B54A" w14:textId="77777777" w:rsidR="00587B6A" w:rsidRDefault="00587B6A" w:rsidP="00587B6A">
      <w:pPr>
        <w:pStyle w:val="CodeAlone"/>
      </w:pPr>
      <w:r>
        <w:t xml:space="preserve">&lt;Solution </w:t>
      </w:r>
      <w:proofErr w:type="spellStart"/>
      <w:r>
        <w:t>xmlns</w:t>
      </w:r>
      <w:proofErr w:type="spellEnd"/>
      <w:r>
        <w:t>="http://schemas.microsoft.com/</w:t>
      </w:r>
      <w:proofErr w:type="spellStart"/>
      <w:r>
        <w:t>sharepoint</w:t>
      </w:r>
      <w:proofErr w:type="spellEnd"/>
      <w:r>
        <w:t>/"</w:t>
      </w:r>
    </w:p>
    <w:p w14:paraId="64B8B7A4" w14:textId="77777777" w:rsidR="00587B6A" w:rsidRDefault="00587B6A" w:rsidP="00587B6A">
      <w:pPr>
        <w:pStyle w:val="CodeAlone"/>
      </w:pPr>
      <w:r>
        <w:t xml:space="preserve">    </w:t>
      </w:r>
      <w:proofErr w:type="spellStart"/>
      <w:r>
        <w:t>SolutionId</w:t>
      </w:r>
      <w:proofErr w:type="spellEnd"/>
      <w:r>
        <w:t>="29254E7F-954B-4312-9108-66C3919754F0"</w:t>
      </w:r>
    </w:p>
    <w:p w14:paraId="1D69EDAA" w14:textId="77777777" w:rsidR="00587B6A" w:rsidRDefault="00587B6A" w:rsidP="00587B6A">
      <w:pPr>
        <w:pStyle w:val="CodeAlone"/>
      </w:pPr>
      <w:r>
        <w:t xml:space="preserve">    </w:t>
      </w:r>
      <w:proofErr w:type="spellStart"/>
      <w:r>
        <w:t>DeploymentServerType</w:t>
      </w:r>
      <w:proofErr w:type="spellEnd"/>
      <w:r>
        <w:t>="</w:t>
      </w:r>
      <w:proofErr w:type="spellStart"/>
      <w:r>
        <w:t>WebFrontEnd</w:t>
      </w:r>
      <w:proofErr w:type="spellEnd"/>
      <w:r>
        <w:t>"</w:t>
      </w:r>
    </w:p>
    <w:p w14:paraId="03CF597E" w14:textId="77777777" w:rsidR="00587B6A" w:rsidRDefault="00587B6A" w:rsidP="00587B6A">
      <w:pPr>
        <w:pStyle w:val="CodeAlone"/>
      </w:pPr>
      <w:r>
        <w:t xml:space="preserve">    </w:t>
      </w:r>
      <w:proofErr w:type="spellStart"/>
      <w:r>
        <w:t>ResetWebServer</w:t>
      </w:r>
      <w:proofErr w:type="spellEnd"/>
      <w:r>
        <w:t>="FALSE"&gt;</w:t>
      </w:r>
    </w:p>
    <w:p w14:paraId="44A8FC3B" w14:textId="77777777" w:rsidR="00587B6A" w:rsidRDefault="00587B6A" w:rsidP="00587B6A">
      <w:pPr>
        <w:pStyle w:val="CodeAlone"/>
      </w:pPr>
    </w:p>
    <w:p w14:paraId="21E14BE3" w14:textId="77777777" w:rsidR="00587B6A" w:rsidRDefault="00587B6A" w:rsidP="00587B6A">
      <w:pPr>
        <w:pStyle w:val="CodeAlone"/>
      </w:pPr>
      <w:r>
        <w:t xml:space="preserve">    &lt;</w:t>
      </w:r>
      <w:proofErr w:type="spellStart"/>
      <w:r>
        <w:t>FeatureManifests</w:t>
      </w:r>
      <w:proofErr w:type="spellEnd"/>
      <w:r>
        <w:t>&gt;</w:t>
      </w:r>
    </w:p>
    <w:p w14:paraId="5B28FEE2" w14:textId="77777777" w:rsidR="00587B6A" w:rsidRDefault="00587B6A" w:rsidP="00587B6A">
      <w:pPr>
        <w:pStyle w:val="CodeAlone"/>
      </w:pPr>
      <w:r>
        <w:t xml:space="preserve">        &lt;</w:t>
      </w:r>
      <w:proofErr w:type="spellStart"/>
      <w:r>
        <w:t>FeatureManifest</w:t>
      </w:r>
      <w:proofErr w:type="spellEnd"/>
      <w:r>
        <w:t xml:space="preserve"> Location="Lab</w:t>
      </w:r>
      <w:sdt>
        <w:sdtPr>
          <w:alias w:val="Lab Number Short"/>
          <w:tag w:val="Lab Number Short"/>
          <w:id w:val="16225193"/>
          <w:placeholder>
            <w:docPart w:val="DefaultPlaceholder_22675703"/>
          </w:placeholder>
          <w:dataBinding w:xpath="/root[1]/labNumberShort[1]" w:storeItemID="{0306C5F9-4602-431E-9CA8-DC31EFB1E840}"/>
          <w:text/>
        </w:sdtPr>
        <w:sdtEndPr/>
        <w:sdtContent>
          <w:r w:rsidR="004F023B">
            <w:t>4</w:t>
          </w:r>
        </w:sdtContent>
      </w:sdt>
      <w:r>
        <w:t>\feature.xml" /&gt;</w:t>
      </w:r>
    </w:p>
    <w:p w14:paraId="4EC6FF83" w14:textId="77777777" w:rsidR="00587B6A" w:rsidRDefault="00587B6A" w:rsidP="00587B6A">
      <w:pPr>
        <w:pStyle w:val="CodeAlone"/>
      </w:pPr>
      <w:r>
        <w:t xml:space="preserve">    &lt;/</w:t>
      </w:r>
      <w:proofErr w:type="spellStart"/>
      <w:r>
        <w:t>FeatureManifests</w:t>
      </w:r>
      <w:proofErr w:type="spellEnd"/>
      <w:r>
        <w:t>&gt;</w:t>
      </w:r>
    </w:p>
    <w:p w14:paraId="43453582" w14:textId="77777777" w:rsidR="00587B6A" w:rsidRDefault="00587B6A" w:rsidP="00587B6A">
      <w:pPr>
        <w:pStyle w:val="CodeAlone"/>
      </w:pPr>
    </w:p>
    <w:p w14:paraId="51228BCD" w14:textId="77777777" w:rsidR="00587B6A" w:rsidRDefault="00587B6A" w:rsidP="00587B6A">
      <w:pPr>
        <w:pStyle w:val="CodeAloneLast"/>
      </w:pPr>
      <w:r>
        <w:t>&lt;/Solution&gt;</w:t>
      </w:r>
    </w:p>
    <w:p w14:paraId="355A0D91" w14:textId="77777777" w:rsidR="00587B6A" w:rsidRDefault="00587B6A" w:rsidP="001354A2">
      <w:pPr>
        <w:pStyle w:val="NumberedBullet"/>
      </w:pPr>
      <w:r>
        <w:t xml:space="preserve">At this point all the files necessary for deployment have been created, filled with the necessary information (including our Feature) and your Visual Studio project has been configured to automatically build WSS solution packages. Now you need to edit the *.ddf file to tell makecab.exe to include the necessary files. Add the following code between the comments (the two lines with semicolons) in the </w:t>
      </w:r>
      <w:proofErr w:type="spellStart"/>
      <w:r w:rsidRPr="00DD67C9">
        <w:rPr>
          <w:b/>
        </w:rPr>
        <w:t>DeploymentFiles</w:t>
      </w:r>
      <w:proofErr w:type="spellEnd"/>
      <w:r w:rsidRPr="00DD67C9">
        <w:rPr>
          <w:b/>
        </w:rPr>
        <w:t>\</w:t>
      </w:r>
      <w:proofErr w:type="spellStart"/>
      <w:r w:rsidRPr="00DD67C9">
        <w:rPr>
          <w:b/>
        </w:rPr>
        <w:t>BuildSharePointPackage.ddf</w:t>
      </w:r>
      <w:proofErr w:type="spellEnd"/>
      <w:r>
        <w:t xml:space="preserve"> file:</w:t>
      </w:r>
    </w:p>
    <w:p w14:paraId="5AC74233" w14:textId="77777777" w:rsidR="00587B6A" w:rsidRDefault="00573A1D" w:rsidP="00587B6A">
      <w:pPr>
        <w:pStyle w:val="CodeAlone"/>
      </w:pPr>
      <w:proofErr w:type="spellStart"/>
      <w:r w:rsidRPr="00573A1D">
        <w:t>DeploymentFiles</w:t>
      </w:r>
      <w:proofErr w:type="spellEnd"/>
      <w:r>
        <w:t>\</w:t>
      </w:r>
      <w:r w:rsidR="00587B6A">
        <w:t>manifest.xml</w:t>
      </w:r>
    </w:p>
    <w:p w14:paraId="29438628" w14:textId="77777777" w:rsidR="00587B6A" w:rsidRDefault="00587B6A" w:rsidP="00587B6A">
      <w:pPr>
        <w:pStyle w:val="CodeAlone"/>
      </w:pPr>
    </w:p>
    <w:p w14:paraId="1E7E6807" w14:textId="77777777" w:rsidR="00587B6A" w:rsidRDefault="00587B6A" w:rsidP="00587B6A">
      <w:pPr>
        <w:pStyle w:val="CodeAlone"/>
      </w:pPr>
      <w:r>
        <w:t xml:space="preserve">.Set </w:t>
      </w:r>
      <w:proofErr w:type="spellStart"/>
      <w:r>
        <w:t>DestinationDir</w:t>
      </w:r>
      <w:proofErr w:type="spellEnd"/>
      <w:r>
        <w:t>=Lab</w:t>
      </w:r>
      <w:sdt>
        <w:sdtPr>
          <w:alias w:val="Lab Number Short"/>
          <w:tag w:val="Lab Number Short"/>
          <w:id w:val="16225194"/>
          <w:placeholder>
            <w:docPart w:val="DefaultPlaceholder_22675703"/>
          </w:placeholder>
          <w:dataBinding w:xpath="/root[1]/labNumberShort[1]" w:storeItemID="{0306C5F9-4602-431E-9CA8-DC31EFB1E840}"/>
          <w:text/>
        </w:sdtPr>
        <w:sdtEndPr/>
        <w:sdtContent>
          <w:r w:rsidR="004F023B">
            <w:t>4</w:t>
          </w:r>
        </w:sdtContent>
      </w:sdt>
    </w:p>
    <w:p w14:paraId="7269908F" w14:textId="77777777" w:rsidR="00587B6A" w:rsidRDefault="00587B6A" w:rsidP="00587B6A">
      <w:pPr>
        <w:pStyle w:val="CodeAlone"/>
      </w:pPr>
      <w:r>
        <w:t>TEMPLATE\FEATURES\</w:t>
      </w:r>
      <w:r w:rsidR="000F48DD">
        <w:t>Lab</w:t>
      </w:r>
      <w:sdt>
        <w:sdtPr>
          <w:alias w:val="Lab Number Short"/>
          <w:tag w:val="Lab Number Short"/>
          <w:id w:val="16225195"/>
          <w:placeholder>
            <w:docPart w:val="0ECF90437393418183EC0762DC28E7B2"/>
          </w:placeholder>
          <w:dataBinding w:xpath="/root[1]/labNumberShort[1]" w:storeItemID="{0306C5F9-4602-431E-9CA8-DC31EFB1E840}"/>
          <w:text/>
        </w:sdtPr>
        <w:sdtEndPr/>
        <w:sdtContent>
          <w:r w:rsidR="004F023B">
            <w:t>4</w:t>
          </w:r>
        </w:sdtContent>
      </w:sdt>
      <w:r>
        <w:t>\feature.xml</w:t>
      </w:r>
    </w:p>
    <w:p w14:paraId="56DBAABE" w14:textId="77777777" w:rsidR="00587B6A" w:rsidRDefault="00587B6A" w:rsidP="00587B6A">
      <w:pPr>
        <w:pStyle w:val="CodeAlone"/>
      </w:pPr>
      <w:r>
        <w:t>TEMPLATE\FEATURES\</w:t>
      </w:r>
      <w:r w:rsidR="000F48DD">
        <w:t>Lab</w:t>
      </w:r>
      <w:sdt>
        <w:sdtPr>
          <w:alias w:val="Lab Number Short"/>
          <w:tag w:val="Lab Number Short"/>
          <w:id w:val="16225196"/>
          <w:placeholder>
            <w:docPart w:val="84B66154F65E4618B406E725F5CC5B04"/>
          </w:placeholder>
          <w:dataBinding w:xpath="/root[1]/labNumberShort[1]" w:storeItemID="{0306C5F9-4602-431E-9CA8-DC31EFB1E840}"/>
          <w:text/>
        </w:sdtPr>
        <w:sdtEndPr/>
        <w:sdtContent>
          <w:r w:rsidR="004F023B">
            <w:t>4</w:t>
          </w:r>
        </w:sdtContent>
      </w:sdt>
      <w:r>
        <w:t>\elements.xml</w:t>
      </w:r>
    </w:p>
    <w:p w14:paraId="44323156" w14:textId="77777777" w:rsidR="00587B6A" w:rsidRDefault="00587B6A" w:rsidP="00587B6A">
      <w:pPr>
        <w:pStyle w:val="CodeAlone"/>
      </w:pPr>
      <w:r>
        <w:t>TEMPLATE\FEATURES\</w:t>
      </w:r>
      <w:r w:rsidR="000F48DD">
        <w:t>Lab</w:t>
      </w:r>
      <w:sdt>
        <w:sdtPr>
          <w:alias w:val="Lab Number Short"/>
          <w:tag w:val="Lab Number Short"/>
          <w:id w:val="16225197"/>
          <w:placeholder>
            <w:docPart w:val="4E345682D4DA4FA187D7CD86C01EB4F1"/>
          </w:placeholder>
          <w:dataBinding w:xpath="/root[1]/labNumberShort[1]" w:storeItemID="{0306C5F9-4602-431E-9CA8-DC31EFB1E840}"/>
          <w:text/>
        </w:sdtPr>
        <w:sdtEndPr/>
        <w:sdtContent>
          <w:r w:rsidR="004F023B">
            <w:t>4</w:t>
          </w:r>
        </w:sdtContent>
      </w:sdt>
      <w:r>
        <w:t>\</w:t>
      </w:r>
      <w:proofErr w:type="spellStart"/>
      <w:r>
        <w:t>Sample.master</w:t>
      </w:r>
      <w:proofErr w:type="spellEnd"/>
    </w:p>
    <w:p w14:paraId="549B82D0" w14:textId="77777777" w:rsidR="00587B6A" w:rsidRDefault="00587B6A" w:rsidP="00587B6A">
      <w:pPr>
        <w:pStyle w:val="CodeAloneLast"/>
      </w:pPr>
      <w:r>
        <w:t>TEMPLATE\FEATURES\</w:t>
      </w:r>
      <w:r w:rsidR="000F48DD">
        <w:t>Lab</w:t>
      </w:r>
      <w:sdt>
        <w:sdtPr>
          <w:alias w:val="Lab Number Short"/>
          <w:tag w:val="Lab Number Short"/>
          <w:id w:val="16225198"/>
          <w:placeholder>
            <w:docPart w:val="976B3DF460E54690B7E02BE70357425E"/>
          </w:placeholder>
          <w:dataBinding w:xpath="/root[1]/labNumberShort[1]" w:storeItemID="{0306C5F9-4602-431E-9CA8-DC31EFB1E840}"/>
          <w:text/>
        </w:sdtPr>
        <w:sdtEndPr/>
        <w:sdtContent>
          <w:r w:rsidR="004F023B">
            <w:t>4</w:t>
          </w:r>
        </w:sdtContent>
      </w:sdt>
      <w:r>
        <w:t>\SampleMasterPreview.gif</w:t>
      </w:r>
    </w:p>
    <w:p w14:paraId="6CF645D8" w14:textId="77777777" w:rsidR="00587B6A" w:rsidRDefault="00587B6A" w:rsidP="001354A2">
      <w:pPr>
        <w:pStyle w:val="NumberedBullet"/>
        <w:numPr>
          <w:ilvl w:val="0"/>
          <w:numId w:val="0"/>
        </w:numPr>
        <w:ind w:left="720"/>
      </w:pPr>
      <w:r>
        <w:t>The Visual Studio project should now look like the following image:</w:t>
      </w:r>
    </w:p>
    <w:p w14:paraId="3EE258F8" w14:textId="77777777" w:rsidR="00DD67C9" w:rsidRDefault="00573A1D" w:rsidP="00DD67C9">
      <w:pPr>
        <w:pStyle w:val="Figure"/>
      </w:pPr>
      <w:r>
        <w:lastRenderedPageBreak/>
        <w:drawing>
          <wp:inline distT="0" distB="0" distL="0" distR="0" wp14:editId="1FB5D310">
            <wp:extent cx="3305175" cy="2914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grayscl/>
                    </a:blip>
                    <a:srcRect/>
                    <a:stretch>
                      <a:fillRect/>
                    </a:stretch>
                  </pic:blipFill>
                  <pic:spPr bwMode="auto">
                    <a:xfrm>
                      <a:off x="0" y="0"/>
                      <a:ext cx="3305175" cy="2914650"/>
                    </a:xfrm>
                    <a:prstGeom prst="rect">
                      <a:avLst/>
                    </a:prstGeom>
                    <a:noFill/>
                    <a:ln w="9525">
                      <a:noFill/>
                      <a:miter lim="800000"/>
                      <a:headEnd/>
                      <a:tailEnd/>
                    </a:ln>
                  </pic:spPr>
                </pic:pic>
              </a:graphicData>
            </a:graphic>
          </wp:inline>
        </w:drawing>
      </w:r>
    </w:p>
    <w:p w14:paraId="0C7BF258" w14:textId="77777777" w:rsidR="00DD67C9" w:rsidRDefault="00587B6A" w:rsidP="001354A2">
      <w:pPr>
        <w:pStyle w:val="NumberedBullet"/>
      </w:pPr>
      <w:r>
        <w:t xml:space="preserve">Now it's time to build deploy the WSS solution package. Build the project in </w:t>
      </w:r>
      <w:r w:rsidRPr="00DD67C9">
        <w:rPr>
          <w:b/>
        </w:rPr>
        <w:t xml:space="preserve">Visual Studio </w:t>
      </w:r>
      <w:r>
        <w:t>to create the WSP file.</w:t>
      </w:r>
    </w:p>
    <w:p w14:paraId="0A0CE20E" w14:textId="77777777" w:rsidR="00587B6A" w:rsidRDefault="00587B6A" w:rsidP="001354A2">
      <w:pPr>
        <w:pStyle w:val="NumberedBullet"/>
      </w:pPr>
      <w:r>
        <w:t>First the WSS solution package must be deployed. Open a command prompt and navigate to the following directory:</w:t>
      </w:r>
    </w:p>
    <w:p w14:paraId="2B48DC86" w14:textId="77777777" w:rsidR="00587B6A" w:rsidRDefault="00587B6A" w:rsidP="00587B6A">
      <w:pPr>
        <w:pStyle w:val="CodeAloneLast"/>
      </w:pPr>
      <w:r>
        <w:t>c:\Program Files\Common Files\Microsoft Shared\web server extensions\12\BIN</w:t>
      </w:r>
    </w:p>
    <w:p w14:paraId="2540C551" w14:textId="77777777" w:rsidR="00587B6A" w:rsidRDefault="00587B6A" w:rsidP="001354A2">
      <w:pPr>
        <w:pStyle w:val="NumberedBullet"/>
      </w:pPr>
      <w:r>
        <w:t>Enter the following command into the command line window and hit Enter:</w:t>
      </w:r>
    </w:p>
    <w:p w14:paraId="40DE7696" w14:textId="77777777" w:rsidR="00587B6A" w:rsidRDefault="00587B6A" w:rsidP="00587B6A">
      <w:pPr>
        <w:pStyle w:val="CodeAloneLast"/>
      </w:pPr>
      <w:proofErr w:type="spellStart"/>
      <w:proofErr w:type="gramStart"/>
      <w:r>
        <w:t>stsadm</w:t>
      </w:r>
      <w:proofErr w:type="spellEnd"/>
      <w:proofErr w:type="gramEnd"/>
      <w:r>
        <w:t xml:space="preserve"> -o </w:t>
      </w:r>
      <w:proofErr w:type="spellStart"/>
      <w:r>
        <w:t>addsolution</w:t>
      </w:r>
      <w:proofErr w:type="spellEnd"/>
      <w:r>
        <w:t xml:space="preserve"> -filename c:\Student\Labs\</w:t>
      </w:r>
      <w:sdt>
        <w:sdtPr>
          <w:alias w:val="Lab Number"/>
          <w:tag w:val="Lab Number"/>
          <w:id w:val="16225184"/>
          <w:placeholder>
            <w:docPart w:val="DefaultPlaceholder_22675703"/>
          </w:placeholder>
          <w:dataBinding w:xpath="/root[1]/labNumber[1]" w:storeItemID="{0306C5F9-4602-431E-9CA8-DC31EFB1E840}"/>
          <w:text/>
        </w:sdtPr>
        <w:sdtEndPr/>
        <w:sdtContent>
          <w:r w:rsidR="004F023B">
            <w:t>04</w:t>
          </w:r>
        </w:sdtContent>
      </w:sdt>
      <w:r>
        <w:t>_Ma</w:t>
      </w:r>
      <w:r w:rsidR="00AC1A4E">
        <w:t>s</w:t>
      </w:r>
      <w:r>
        <w:t>terPagesNavigation\Lab\wsp\Debug\Lab</w:t>
      </w:r>
      <w:sdt>
        <w:sdtPr>
          <w:alias w:val="Lab Number Short"/>
          <w:tag w:val="Lab Number Short"/>
          <w:id w:val="16225199"/>
          <w:placeholder>
            <w:docPart w:val="DefaultPlaceholder_22675703"/>
          </w:placeholder>
          <w:dataBinding w:xpath="/root[1]/labNumberShort[1]" w:storeItemID="{0306C5F9-4602-431E-9CA8-DC31EFB1E840}"/>
          <w:text/>
        </w:sdtPr>
        <w:sdtEndPr/>
        <w:sdtContent>
          <w:r w:rsidR="004F023B">
            <w:t>4</w:t>
          </w:r>
        </w:sdtContent>
      </w:sdt>
      <w:r>
        <w:t>.wsp</w:t>
      </w:r>
    </w:p>
    <w:p w14:paraId="3178413E" w14:textId="77777777" w:rsidR="00DD67C9" w:rsidRDefault="00587B6A" w:rsidP="00287039">
      <w:pPr>
        <w:pStyle w:val="NumberedBullet"/>
      </w:pPr>
      <w:r>
        <w:t xml:space="preserve">Launch </w:t>
      </w:r>
      <w:r w:rsidRPr="00287039">
        <w:rPr>
          <w:b/>
        </w:rPr>
        <w:t>Central Administration</w:t>
      </w:r>
      <w:r>
        <w:t xml:space="preserve"> by selecting </w:t>
      </w:r>
      <w:r w:rsidRPr="00287039">
        <w:rPr>
          <w:b/>
        </w:rPr>
        <w:t>Start » All Programs » Microsoft Office Server » SharePoint 3.0 Central Administration</w:t>
      </w:r>
      <w:r>
        <w:t>.</w:t>
      </w:r>
    </w:p>
    <w:p w14:paraId="6D6BBED0" w14:textId="77777777" w:rsidR="00DD67C9" w:rsidRDefault="00587B6A" w:rsidP="00287039">
      <w:pPr>
        <w:pStyle w:val="NumberedBullet"/>
      </w:pPr>
      <w:r>
        <w:t xml:space="preserve">From the </w:t>
      </w:r>
      <w:r w:rsidRPr="00287039">
        <w:rPr>
          <w:b/>
        </w:rPr>
        <w:t>Central Administration</w:t>
      </w:r>
      <w:r>
        <w:t xml:space="preserve"> site, select the </w:t>
      </w:r>
      <w:r w:rsidRPr="00287039">
        <w:rPr>
          <w:b/>
        </w:rPr>
        <w:t>Operations</w:t>
      </w:r>
      <w:r>
        <w:t xml:space="preserve"> tab and then select </w:t>
      </w:r>
      <w:r w:rsidRPr="00287039">
        <w:rPr>
          <w:b/>
        </w:rPr>
        <w:t>Solution management</w:t>
      </w:r>
      <w:r>
        <w:t xml:space="preserve"> under the </w:t>
      </w:r>
      <w:r w:rsidRPr="00287039">
        <w:rPr>
          <w:b/>
        </w:rPr>
        <w:t>Global Configuration</w:t>
      </w:r>
      <w:r w:rsidRPr="00DD67C9">
        <w:t xml:space="preserve"> section</w:t>
      </w:r>
      <w:r>
        <w:t>.</w:t>
      </w:r>
    </w:p>
    <w:p w14:paraId="598422DA" w14:textId="77777777" w:rsidR="00DD67C9" w:rsidRDefault="00587B6A" w:rsidP="00287039">
      <w:pPr>
        <w:pStyle w:val="NumberedBullet"/>
      </w:pPr>
      <w:r>
        <w:t xml:space="preserve">On the </w:t>
      </w:r>
      <w:r w:rsidRPr="00287039">
        <w:rPr>
          <w:b/>
        </w:rPr>
        <w:t>Solution Management</w:t>
      </w:r>
      <w:r>
        <w:t xml:space="preserve"> page, click the link on </w:t>
      </w:r>
      <w:r w:rsidRPr="00287039">
        <w:rPr>
          <w:b/>
        </w:rPr>
        <w:t>lab</w:t>
      </w:r>
      <w:sdt>
        <w:sdtPr>
          <w:rPr>
            <w:b/>
          </w:rPr>
          <w:alias w:val="Lab Number Short"/>
          <w:tag w:val="Lab Number Short"/>
          <w:id w:val="16225200"/>
          <w:placeholder>
            <w:docPart w:val="DefaultPlaceholder_22675703"/>
          </w:placeholder>
          <w:dataBinding w:xpath="/root[1]/labNumberShort[1]" w:storeItemID="{0306C5F9-4602-431E-9CA8-DC31EFB1E840}"/>
          <w:text/>
        </w:sdtPr>
        <w:sdtEndPr/>
        <w:sdtContent>
          <w:r w:rsidR="004F023B">
            <w:rPr>
              <w:b/>
            </w:rPr>
            <w:t>4</w:t>
          </w:r>
        </w:sdtContent>
      </w:sdt>
      <w:r w:rsidRPr="00287039">
        <w:rPr>
          <w:b/>
        </w:rPr>
        <w:t>.wsp</w:t>
      </w:r>
      <w:r>
        <w:t>.</w:t>
      </w:r>
    </w:p>
    <w:p w14:paraId="3D39F79C" w14:textId="77777777" w:rsidR="00DD67C9" w:rsidRDefault="00587B6A" w:rsidP="00287039">
      <w:pPr>
        <w:pStyle w:val="NumberedBullet"/>
      </w:pPr>
      <w:r>
        <w:t xml:space="preserve">On the </w:t>
      </w:r>
      <w:r w:rsidRPr="00287039">
        <w:rPr>
          <w:b/>
        </w:rPr>
        <w:t>Solution Properties</w:t>
      </w:r>
      <w:r>
        <w:t xml:space="preserve"> page, select </w:t>
      </w:r>
      <w:r w:rsidRPr="00287039">
        <w:rPr>
          <w:b/>
        </w:rPr>
        <w:t>Deploy Solution</w:t>
      </w:r>
      <w:r>
        <w:t>.</w:t>
      </w:r>
    </w:p>
    <w:p w14:paraId="73DD0385" w14:textId="77777777" w:rsidR="00DD67C9" w:rsidRDefault="00587B6A" w:rsidP="00287039">
      <w:pPr>
        <w:pStyle w:val="NumberedBullet"/>
      </w:pPr>
      <w:r>
        <w:t xml:space="preserve">On the </w:t>
      </w:r>
      <w:r w:rsidRPr="00287039">
        <w:rPr>
          <w:b/>
        </w:rPr>
        <w:t>Deploy Solution</w:t>
      </w:r>
      <w:r>
        <w:t xml:space="preserve"> page, specify </w:t>
      </w:r>
      <w:proofErr w:type="gramStart"/>
      <w:r w:rsidRPr="00287039">
        <w:rPr>
          <w:b/>
        </w:rPr>
        <w:t>Now</w:t>
      </w:r>
      <w:proofErr w:type="gramEnd"/>
      <w:r>
        <w:t xml:space="preserve"> in the </w:t>
      </w:r>
      <w:r w:rsidRPr="00287039">
        <w:rPr>
          <w:b/>
        </w:rPr>
        <w:t>Deploy When?</w:t>
      </w:r>
      <w:r>
        <w:t xml:space="preserve"> </w:t>
      </w:r>
      <w:proofErr w:type="gramStart"/>
      <w:r>
        <w:t>section</w:t>
      </w:r>
      <w:proofErr w:type="gramEnd"/>
      <w:r>
        <w:t xml:space="preserve"> and click </w:t>
      </w:r>
      <w:r w:rsidRPr="00287039">
        <w:rPr>
          <w:b/>
        </w:rPr>
        <w:t>OK</w:t>
      </w:r>
      <w:r>
        <w:t>.</w:t>
      </w:r>
    </w:p>
    <w:p w14:paraId="00DCFC15" w14:textId="77777777" w:rsidR="00DD67C9" w:rsidRDefault="00587B6A" w:rsidP="00287039">
      <w:pPr>
        <w:pStyle w:val="NumberedBullet"/>
      </w:pPr>
      <w:r>
        <w:t xml:space="preserve">Test the Feature by browsing to the </w:t>
      </w:r>
      <w:r w:rsidRPr="00287039">
        <w:rPr>
          <w:b/>
        </w:rPr>
        <w:t>http://wcm.litwareinc.com/</w:t>
      </w:r>
      <w:r>
        <w:t xml:space="preserve"> site and select </w:t>
      </w:r>
      <w:r w:rsidRPr="00287039">
        <w:rPr>
          <w:b/>
        </w:rPr>
        <w:t>Site Actions » Site Settings » Modify All Site Settings</w:t>
      </w:r>
      <w:r>
        <w:t xml:space="preserve">. </w:t>
      </w:r>
    </w:p>
    <w:p w14:paraId="38BF615C" w14:textId="77777777" w:rsidR="00DD67C9" w:rsidRDefault="00587B6A" w:rsidP="00287039">
      <w:pPr>
        <w:pStyle w:val="NumberedBullet"/>
      </w:pPr>
      <w:r>
        <w:t xml:space="preserve">On the </w:t>
      </w:r>
      <w:r w:rsidRPr="00287039">
        <w:rPr>
          <w:b/>
        </w:rPr>
        <w:t>Site Settings</w:t>
      </w:r>
      <w:r>
        <w:t xml:space="preserve"> page, select </w:t>
      </w:r>
      <w:r w:rsidRPr="00287039">
        <w:rPr>
          <w:b/>
        </w:rPr>
        <w:t>Site collection features</w:t>
      </w:r>
      <w:r>
        <w:t xml:space="preserve"> under the </w:t>
      </w:r>
      <w:r w:rsidRPr="00287039">
        <w:rPr>
          <w:b/>
        </w:rPr>
        <w:t>Site Collection Administration</w:t>
      </w:r>
      <w:r>
        <w:t xml:space="preserve"> section.</w:t>
      </w:r>
    </w:p>
    <w:p w14:paraId="2106D4F3" w14:textId="77777777" w:rsidR="00DD67C9" w:rsidRDefault="00587B6A" w:rsidP="00287039">
      <w:pPr>
        <w:pStyle w:val="NumberedBullet"/>
      </w:pPr>
      <w:r>
        <w:t xml:space="preserve">On the </w:t>
      </w:r>
      <w:r w:rsidRPr="00287039">
        <w:rPr>
          <w:b/>
        </w:rPr>
        <w:t>Site Collection Features</w:t>
      </w:r>
      <w:r>
        <w:t xml:space="preserve"> page, click </w:t>
      </w:r>
      <w:r w:rsidRPr="00287039">
        <w:rPr>
          <w:b/>
        </w:rPr>
        <w:t>Activate</w:t>
      </w:r>
      <w:r>
        <w:t xml:space="preserve"> on the </w:t>
      </w:r>
      <w:r w:rsidRPr="00287039">
        <w:rPr>
          <w:b/>
        </w:rPr>
        <w:t xml:space="preserve">Lab </w:t>
      </w:r>
      <w:sdt>
        <w:sdtPr>
          <w:rPr>
            <w:b/>
          </w:rPr>
          <w:alias w:val="Lab Number Short"/>
          <w:tag w:val="Lab Number Short"/>
          <w:id w:val="16225201"/>
          <w:placeholder>
            <w:docPart w:val="DefaultPlaceholder_22675703"/>
          </w:placeholder>
          <w:dataBinding w:xpath="/root[1]/labNumberShort[1]" w:storeItemID="{0306C5F9-4602-431E-9CA8-DC31EFB1E840}"/>
          <w:text/>
        </w:sdtPr>
        <w:sdtEndPr/>
        <w:sdtContent>
          <w:r w:rsidR="004F023B">
            <w:rPr>
              <w:b/>
            </w:rPr>
            <w:t>4</w:t>
          </w:r>
        </w:sdtContent>
      </w:sdt>
      <w:r w:rsidRPr="00287039">
        <w:rPr>
          <w:b/>
        </w:rPr>
        <w:t xml:space="preserve"> - Working with Provisioned Master Pages Feature</w:t>
      </w:r>
      <w:r>
        <w:t xml:space="preserve">. After activating the Feature, click the </w:t>
      </w:r>
      <w:r w:rsidRPr="00287039">
        <w:rPr>
          <w:b/>
        </w:rPr>
        <w:t>Home</w:t>
      </w:r>
      <w:r>
        <w:t xml:space="preserve"> link in the top navigation bar.</w:t>
      </w:r>
    </w:p>
    <w:p w14:paraId="1E243B02" w14:textId="77777777" w:rsidR="00DD67C9" w:rsidRDefault="00587B6A" w:rsidP="00287039">
      <w:pPr>
        <w:pStyle w:val="NumberedBullet"/>
      </w:pPr>
      <w:r>
        <w:lastRenderedPageBreak/>
        <w:t xml:space="preserve">Now change the master page for the Publishing site. Select </w:t>
      </w:r>
      <w:r w:rsidRPr="00287039">
        <w:rPr>
          <w:b/>
        </w:rPr>
        <w:t>Site Actions » Site Settings » Modify All Site Settings</w:t>
      </w:r>
      <w:r>
        <w:t xml:space="preserve">, then select </w:t>
      </w:r>
      <w:r w:rsidRPr="00287039">
        <w:rPr>
          <w:b/>
        </w:rPr>
        <w:t>Master page</w:t>
      </w:r>
      <w:r>
        <w:t xml:space="preserve"> from the </w:t>
      </w:r>
      <w:r w:rsidRPr="00287039">
        <w:rPr>
          <w:b/>
        </w:rPr>
        <w:t>Look and Feel</w:t>
      </w:r>
      <w:r>
        <w:t xml:space="preserve"> section on the </w:t>
      </w:r>
      <w:r w:rsidRPr="00287039">
        <w:rPr>
          <w:b/>
        </w:rPr>
        <w:t>Site Settings</w:t>
      </w:r>
      <w:r>
        <w:t xml:space="preserve"> page. Select the </w:t>
      </w:r>
      <w:proofErr w:type="spellStart"/>
      <w:r w:rsidRPr="00287039">
        <w:rPr>
          <w:b/>
        </w:rPr>
        <w:t>SampleFromFeature.master</w:t>
      </w:r>
      <w:proofErr w:type="spellEnd"/>
      <w:r>
        <w:t xml:space="preserve"> master page in the </w:t>
      </w:r>
      <w:r w:rsidRPr="00287039">
        <w:rPr>
          <w:b/>
        </w:rPr>
        <w:t>Site Master Page</w:t>
      </w:r>
      <w:r>
        <w:t xml:space="preserve"> section (yes, the preview image isn't the right size, but you see how to create a preview image now). Finally, browse to the homepage of </w:t>
      </w:r>
      <w:r w:rsidRPr="00287039">
        <w:rPr>
          <w:b/>
        </w:rPr>
        <w:t>http://wcm.litwareinc.com</w:t>
      </w:r>
      <w:r>
        <w:t xml:space="preserve"> to see the new master page. You should see a slightly different master page with an orange bar in the upper left (</w:t>
      </w:r>
      <w:r w:rsidRPr="00093FA9">
        <w:rPr>
          <w:i/>
        </w:rPr>
        <w:t xml:space="preserve">this is a copy of the </w:t>
      </w:r>
      <w:proofErr w:type="spellStart"/>
      <w:r w:rsidRPr="00093FA9">
        <w:rPr>
          <w:i/>
        </w:rPr>
        <w:t>OrangeSingleLevel.master</w:t>
      </w:r>
      <w:proofErr w:type="spellEnd"/>
      <w:r w:rsidRPr="00093FA9">
        <w:rPr>
          <w:i/>
        </w:rPr>
        <w:t xml:space="preserve"> master page</w:t>
      </w:r>
      <w:r>
        <w:t>).</w:t>
      </w:r>
    </w:p>
    <w:p w14:paraId="6EF86F33" w14:textId="77777777" w:rsidR="00DD67C9" w:rsidRDefault="00587B6A" w:rsidP="00287039">
      <w:pPr>
        <w:pStyle w:val="NumberedBullet"/>
      </w:pPr>
      <w:r>
        <w:t xml:space="preserve">Finally, take a look at the files provisioned. Select </w:t>
      </w:r>
      <w:r w:rsidRPr="00287039">
        <w:rPr>
          <w:b/>
        </w:rPr>
        <w:t>Site Actions » Manage Content and Structure</w:t>
      </w:r>
      <w:r>
        <w:t xml:space="preserve">. On the </w:t>
      </w:r>
      <w:r w:rsidRPr="00287039">
        <w:rPr>
          <w:b/>
        </w:rPr>
        <w:t>Site Content</w:t>
      </w:r>
      <w:r w:rsidRPr="00093FA9">
        <w:t xml:space="preserve"> </w:t>
      </w:r>
      <w:r w:rsidRPr="00287039">
        <w:rPr>
          <w:b/>
        </w:rPr>
        <w:t>and Structure</w:t>
      </w:r>
      <w:r>
        <w:t xml:space="preserve"> page, select the </w:t>
      </w:r>
      <w:r w:rsidRPr="00287039">
        <w:rPr>
          <w:b/>
        </w:rPr>
        <w:t>Master Page Gallery</w:t>
      </w:r>
      <w:r>
        <w:t xml:space="preserve">. Once the page refreshes, notice the master page you added at the bottom of the list. Additionally, select the subfolder </w:t>
      </w:r>
      <w:r w:rsidRPr="00287039">
        <w:rPr>
          <w:b/>
        </w:rPr>
        <w:t>Preview Images</w:t>
      </w:r>
      <w:r>
        <w:t xml:space="preserve"> in the </w:t>
      </w:r>
      <w:r w:rsidRPr="00287039">
        <w:rPr>
          <w:b/>
        </w:rPr>
        <w:t>Master Page Gallery</w:t>
      </w:r>
      <w:r>
        <w:t xml:space="preserve">. Within the </w:t>
      </w:r>
      <w:proofErr w:type="spellStart"/>
      <w:r w:rsidRPr="00287039">
        <w:rPr>
          <w:b/>
        </w:rPr>
        <w:t>Litware</w:t>
      </w:r>
      <w:proofErr w:type="spellEnd"/>
      <w:r>
        <w:t xml:space="preserve"> folder you will find the preview image.</w:t>
      </w:r>
    </w:p>
    <w:p w14:paraId="4BCEEF90" w14:textId="77777777" w:rsidR="00B44968" w:rsidRPr="00B44968" w:rsidRDefault="00587B6A" w:rsidP="00DD67C9">
      <w:r>
        <w:t xml:space="preserve">You have now created a master page using the template method. The file within the Master Page Gallery is still just referencing the template on the file system (within </w:t>
      </w:r>
      <w:r w:rsidR="00AF4C7C">
        <w:t xml:space="preserve">the </w:t>
      </w:r>
      <w:r>
        <w:t>Feature</w:t>
      </w:r>
      <w:r w:rsidR="00AF4C7C">
        <w:t xml:space="preserve"> folder</w:t>
      </w:r>
      <w:r>
        <w:t xml:space="preserve"> </w:t>
      </w:r>
      <w:r w:rsidRPr="00AF4C7C">
        <w:rPr>
          <w:b/>
        </w:rPr>
        <w:t>Lab</w:t>
      </w:r>
      <w:sdt>
        <w:sdtPr>
          <w:rPr>
            <w:b/>
          </w:rPr>
          <w:alias w:val="Lab Number Short"/>
          <w:tag w:val="Lab Number Short"/>
          <w:id w:val="16225202"/>
          <w:placeholder>
            <w:docPart w:val="DefaultPlaceholder_22675703"/>
          </w:placeholder>
          <w:dataBinding w:xpath="/root[1]/labNumberShort[1]" w:storeItemID="{0306C5F9-4602-431E-9CA8-DC31EFB1E840}"/>
          <w:text/>
        </w:sdtPr>
        <w:sdtEndPr/>
        <w:sdtContent>
          <w:r w:rsidR="004F023B">
            <w:rPr>
              <w:b/>
            </w:rPr>
            <w:t>4</w:t>
          </w:r>
        </w:sdtContent>
      </w:sdt>
      <w:r>
        <w:t>) until it is customized using SharePoint Designer.</w:t>
      </w:r>
    </w:p>
    <w:sectPr w:rsidR="00B44968" w:rsidRPr="00B44968" w:rsidSect="00330CC4">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40319" w14:textId="77777777" w:rsidR="00487AF5" w:rsidRDefault="00487AF5" w:rsidP="000D7F99">
      <w:pPr>
        <w:spacing w:after="0" w:line="240" w:lineRule="auto"/>
      </w:pPr>
      <w:r>
        <w:separator/>
      </w:r>
    </w:p>
  </w:endnote>
  <w:endnote w:type="continuationSeparator" w:id="0">
    <w:p w14:paraId="24869F1E" w14:textId="77777777" w:rsidR="00487AF5" w:rsidRDefault="00487AF5" w:rsidP="000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CBDD6" w14:textId="77777777" w:rsidR="00CE7845" w:rsidRDefault="00CE7845" w:rsidP="00CE7845">
    <w:pPr>
      <w:pStyle w:val="Footer"/>
      <w:tabs>
        <w:tab w:val="clear" w:pos="4680"/>
        <w:tab w:val="clear" w:pos="9360"/>
        <w:tab w:val="left" w:pos="1901"/>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CE7845" w14:paraId="7FABE8E7" w14:textId="77777777" w:rsidTr="008E4682">
      <w:tc>
        <w:tcPr>
          <w:tcW w:w="5868" w:type="dxa"/>
        </w:tcPr>
        <w:p w14:paraId="079B91D0" w14:textId="77777777" w:rsidR="00CE7845" w:rsidRDefault="00CE7845" w:rsidP="000C509E">
          <w:pPr>
            <w:pStyle w:val="Footer"/>
            <w:tabs>
              <w:tab w:val="clear" w:pos="4680"/>
              <w:tab w:val="clear" w:pos="9360"/>
              <w:tab w:val="left" w:pos="1901"/>
            </w:tabs>
          </w:pPr>
          <w:r w:rsidRPr="000C509E">
            <w:rPr>
              <w:sz w:val="18"/>
            </w:rPr>
            <w:t>© 200</w:t>
          </w:r>
          <w:r w:rsidR="000C509E">
            <w:rPr>
              <w:sz w:val="18"/>
            </w:rPr>
            <w:t>9</w:t>
          </w:r>
          <w:r w:rsidRPr="000C509E">
            <w:rPr>
              <w:sz w:val="18"/>
            </w:rPr>
            <w:t xml:space="preserve"> </w:t>
          </w:r>
          <w:r w:rsidR="002A1FAF">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w:t>
          </w:r>
          <w:r w:rsidR="000C509E" w:rsidRPr="000C509E">
            <w:rPr>
              <w:rFonts w:cs="Verdana"/>
              <w:sz w:val="18"/>
            </w:rPr>
            <w:t>ved</w:t>
          </w:r>
        </w:p>
      </w:tc>
      <w:tc>
        <w:tcPr>
          <w:tcW w:w="3708" w:type="dxa"/>
        </w:tcPr>
        <w:p w14:paraId="76358E95" w14:textId="77777777" w:rsidR="00CE7845" w:rsidRDefault="00487AF5" w:rsidP="000C509E">
          <w:pPr>
            <w:pStyle w:val="Footer"/>
            <w:tabs>
              <w:tab w:val="clear" w:pos="4680"/>
              <w:tab w:val="clear" w:pos="9360"/>
              <w:tab w:val="left" w:pos="1901"/>
            </w:tabs>
            <w:jc w:val="right"/>
          </w:pPr>
          <w:sdt>
            <w:sdtPr>
              <w:alias w:val="Lab Number"/>
              <w:tag w:val="Lab Number"/>
              <w:id w:val="4613210"/>
              <w:placeholder>
                <w:docPart w:val="64591DC3456D481AB1F979DF8E260B5F"/>
              </w:placeholder>
              <w:dataBinding w:xpath="/root[1]/labNumber[1]" w:storeItemID="{0306C5F9-4602-431E-9CA8-DC31EFB1E840}"/>
              <w:text/>
            </w:sdtPr>
            <w:sdtEndPr/>
            <w:sdtContent>
              <w:r w:rsidR="004F023B">
                <w:t>04</w:t>
              </w:r>
            </w:sdtContent>
          </w:sdt>
          <w:r w:rsidR="000C509E">
            <w:t>-</w:t>
          </w:r>
          <w:r>
            <w:fldChar w:fldCharType="begin"/>
          </w:r>
          <w:r>
            <w:instrText xml:space="preserve"> PAGE   \* MERGEFORMAT </w:instrText>
          </w:r>
          <w:r>
            <w:fldChar w:fldCharType="separate"/>
          </w:r>
          <w:r w:rsidR="004F023B">
            <w:rPr>
              <w:noProof/>
            </w:rPr>
            <w:t>9</w:t>
          </w:r>
          <w:r>
            <w:rPr>
              <w:noProof/>
            </w:rPr>
            <w:fldChar w:fldCharType="end"/>
          </w:r>
        </w:p>
      </w:tc>
    </w:tr>
  </w:tbl>
  <w:p w14:paraId="0112F303" w14:textId="77777777" w:rsidR="00CE7845" w:rsidRDefault="00CE7845" w:rsidP="00CE7845">
    <w:pPr>
      <w:pStyle w:val="Footer"/>
      <w:tabs>
        <w:tab w:val="clear" w:pos="4680"/>
        <w:tab w:val="clear" w:pos="9360"/>
        <w:tab w:val="left" w:pos="1901"/>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8E4682" w14:paraId="56B2FDC5" w14:textId="77777777" w:rsidTr="008E4682">
      <w:tc>
        <w:tcPr>
          <w:tcW w:w="5868" w:type="dxa"/>
        </w:tcPr>
        <w:p w14:paraId="4FCD76E4" w14:textId="77777777" w:rsidR="008E4682" w:rsidRDefault="008E4682" w:rsidP="002A1FAF">
          <w:pPr>
            <w:pStyle w:val="Footer"/>
            <w:tabs>
              <w:tab w:val="clear" w:pos="4680"/>
              <w:tab w:val="clear" w:pos="9360"/>
              <w:tab w:val="left" w:pos="1901"/>
            </w:tabs>
          </w:pPr>
          <w:r w:rsidRPr="000C509E">
            <w:rPr>
              <w:sz w:val="18"/>
            </w:rPr>
            <w:t>© 200</w:t>
          </w:r>
          <w:r>
            <w:rPr>
              <w:sz w:val="18"/>
            </w:rPr>
            <w:t>9</w:t>
          </w:r>
          <w:r w:rsidRPr="000C509E">
            <w:rPr>
              <w:sz w:val="18"/>
            </w:rPr>
            <w:t xml:space="preserve"> </w:t>
          </w:r>
          <w:r w:rsidR="002A1FAF">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1856D841" w14:textId="77777777" w:rsidR="008E4682" w:rsidRDefault="00487AF5" w:rsidP="00D203D1">
          <w:pPr>
            <w:pStyle w:val="Footer"/>
            <w:tabs>
              <w:tab w:val="clear" w:pos="4680"/>
              <w:tab w:val="clear" w:pos="9360"/>
              <w:tab w:val="left" w:pos="1901"/>
            </w:tabs>
            <w:jc w:val="right"/>
          </w:pPr>
          <w:sdt>
            <w:sdtPr>
              <w:alias w:val="Lab Number"/>
              <w:tag w:val="Lab Number"/>
              <w:id w:val="15375927"/>
              <w:placeholder>
                <w:docPart w:val="33A9527DFEF141AAB3B505BDE0D06372"/>
              </w:placeholder>
              <w:dataBinding w:xpath="/root[1]/labNumber[1]" w:storeItemID="{0306C5F9-4602-431E-9CA8-DC31EFB1E840}"/>
              <w:text/>
            </w:sdtPr>
            <w:sdtEndPr/>
            <w:sdtContent>
              <w:r w:rsidR="004F023B">
                <w:t>04</w:t>
              </w:r>
            </w:sdtContent>
          </w:sdt>
          <w:r w:rsidR="008E4682">
            <w:t>-</w:t>
          </w:r>
          <w:r w:rsidR="008B3C60">
            <w:fldChar w:fldCharType="begin"/>
          </w:r>
          <w:r w:rsidR="008E4682">
            <w:instrText xml:space="preserve"> PAGE   \* MERGEFORMAT </w:instrText>
          </w:r>
          <w:r w:rsidR="008B3C60">
            <w:fldChar w:fldCharType="separate"/>
          </w:r>
          <w:r w:rsidR="004F023B">
            <w:rPr>
              <w:noProof/>
            </w:rPr>
            <w:t>1</w:t>
          </w:r>
          <w:r w:rsidR="008B3C60">
            <w:fldChar w:fldCharType="end"/>
          </w:r>
        </w:p>
      </w:tc>
    </w:tr>
  </w:tbl>
  <w:p w14:paraId="2BBE4556" w14:textId="77777777" w:rsidR="00330CC4" w:rsidRDefault="00330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51028" w14:textId="77777777" w:rsidR="00487AF5" w:rsidRDefault="00487AF5" w:rsidP="000D7F99">
      <w:pPr>
        <w:spacing w:after="0" w:line="240" w:lineRule="auto"/>
      </w:pPr>
      <w:r>
        <w:separator/>
      </w:r>
    </w:p>
  </w:footnote>
  <w:footnote w:type="continuationSeparator" w:id="0">
    <w:p w14:paraId="640766FE" w14:textId="77777777" w:rsidR="00487AF5" w:rsidRDefault="00487AF5" w:rsidP="000D7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728"/>
    </w:tblGrid>
    <w:tr w:rsidR="000D7F99" w14:paraId="575B84A9" w14:textId="77777777" w:rsidTr="00B13560">
      <w:trPr>
        <w:trHeight w:val="260"/>
      </w:trPr>
      <w:tc>
        <w:tcPr>
          <w:tcW w:w="7848" w:type="dxa"/>
        </w:tcPr>
        <w:p w14:paraId="0CE7E37E" w14:textId="77777777" w:rsidR="000D7F99" w:rsidRPr="00CE7845" w:rsidRDefault="00CE7845" w:rsidP="00CE7845">
          <w:pPr>
            <w:pStyle w:val="Header"/>
            <w:rPr>
              <w:b/>
            </w:rPr>
          </w:pPr>
          <w:r w:rsidRPr="00CE7845">
            <w:rPr>
              <w:b/>
            </w:rPr>
            <w:t>Lab</w:t>
          </w:r>
          <w:r>
            <w:rPr>
              <w:b/>
            </w:rPr>
            <w:t xml:space="preserve"> </w:t>
          </w:r>
          <w:sdt>
            <w:sdtPr>
              <w:rPr>
                <w:b/>
              </w:rPr>
              <w:alias w:val="Lab Number"/>
              <w:tag w:val="Lab Number"/>
              <w:id w:val="4613201"/>
              <w:placeholder>
                <w:docPart w:val="64591DC3456D481AB1F979DF8E260B5F"/>
              </w:placeholder>
              <w:dataBinding w:xpath="/root/labNumber[1]" w:storeItemID="{0306C5F9-4602-431E-9CA8-DC31EFB1E840}"/>
              <w:text/>
            </w:sdtPr>
            <w:sdtEndPr/>
            <w:sdtContent>
              <w:r w:rsidR="004F023B">
                <w:rPr>
                  <w:b/>
                </w:rPr>
                <w:t>04</w:t>
              </w:r>
            </w:sdtContent>
          </w:sdt>
          <w:r w:rsidRPr="00CE7845">
            <w:rPr>
              <w:b/>
            </w:rPr>
            <w:t xml:space="preserve">: - </w:t>
          </w:r>
          <w:sdt>
            <w:sdtPr>
              <w:rPr>
                <w:b/>
              </w:rPr>
              <w:alias w:val="Lab Title"/>
              <w:tag w:val="Lab Title"/>
              <w:id w:val="4613204"/>
              <w:placeholder>
                <w:docPart w:val="64591DC3456D481AB1F979DF8E260B5F"/>
              </w:placeholder>
              <w:dataBinding w:xpath="/root/labTitle[1]" w:storeItemID="{0306C5F9-4602-431E-9CA8-DC31EFB1E840}"/>
              <w:text/>
            </w:sdtPr>
            <w:sdtEndPr/>
            <w:sdtContent>
              <w:r w:rsidR="001354A2">
                <w:rPr>
                  <w:b/>
                </w:rPr>
                <w:t>Master Pages and Navigation</w:t>
              </w:r>
            </w:sdtContent>
          </w:sdt>
        </w:p>
      </w:tc>
      <w:tc>
        <w:tcPr>
          <w:tcW w:w="1728" w:type="dxa"/>
        </w:tcPr>
        <w:p w14:paraId="370F0C66" w14:textId="77777777" w:rsidR="000D7F99" w:rsidRPr="00CE7845" w:rsidRDefault="000D7F99" w:rsidP="00CE7845">
          <w:pPr>
            <w:pStyle w:val="Header"/>
            <w:jc w:val="right"/>
            <w:rPr>
              <w:b/>
            </w:rPr>
          </w:pPr>
          <w:r w:rsidRPr="00CE7845">
            <w:rPr>
              <w:b/>
            </w:rPr>
            <w:t>v</w:t>
          </w:r>
          <w:sdt>
            <w:sdtPr>
              <w:rPr>
                <w:b/>
              </w:rPr>
              <w:alias w:val="Lab Version"/>
              <w:tag w:val="Lab Version"/>
              <w:id w:val="4613207"/>
              <w:placeholder>
                <w:docPart w:val="64591DC3456D481AB1F979DF8E260B5F"/>
              </w:placeholder>
              <w:dataBinding w:xpath="/root/labVersion[1]" w:storeItemID="{0306C5F9-4602-431E-9CA8-DC31EFB1E840}"/>
              <w:text/>
            </w:sdtPr>
            <w:sdtEndPr/>
            <w:sdtContent>
              <w:r w:rsidR="004F023B">
                <w:rPr>
                  <w:b/>
                </w:rPr>
                <w:t>3.0</w:t>
              </w:r>
            </w:sdtContent>
          </w:sdt>
        </w:p>
      </w:tc>
    </w:tr>
  </w:tbl>
  <w:p w14:paraId="6CFD3EE7" w14:textId="77777777" w:rsidR="000D7F99" w:rsidRDefault="000D7F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32349" w14:textId="77777777" w:rsidR="00330CC4" w:rsidRDefault="002A1FAF" w:rsidP="00330CC4">
    <w:pPr>
      <w:pStyle w:val="Header"/>
      <w:jc w:val="right"/>
    </w:pPr>
    <w:proofErr w:type="gramStart"/>
    <w:r>
      <w:rPr>
        <w:b/>
      </w:rPr>
      <w:t>v</w:t>
    </w:r>
    <w:proofErr w:type="gramEnd"/>
    <w:sdt>
      <w:sdtPr>
        <w:rPr>
          <w:b/>
        </w:rPr>
        <w:alias w:val="Lab Version"/>
        <w:tag w:val="Lab Version"/>
        <w:id w:val="15244108"/>
        <w:placeholder>
          <w:docPart w:val="798C0CAD5D7B4318A67D7581B4D6F280"/>
        </w:placeholder>
        <w:dataBinding w:xpath="/root/labVersion[1]" w:storeItemID="{0306C5F9-4602-431E-9CA8-DC31EFB1E840}"/>
        <w:text/>
      </w:sdtPr>
      <w:sdtEndPr/>
      <w:sdtContent>
        <w:r w:rsidR="004F023B">
          <w:rPr>
            <w:b/>
          </w:rPr>
          <w:t>3.0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6AB680"/>
    <w:lvl w:ilvl="0">
      <w:start w:val="1"/>
      <w:numFmt w:val="decimal"/>
      <w:lvlText w:val="%1."/>
      <w:lvlJc w:val="left"/>
      <w:pPr>
        <w:tabs>
          <w:tab w:val="num" w:pos="1800"/>
        </w:tabs>
        <w:ind w:left="1800" w:hanging="360"/>
      </w:pPr>
    </w:lvl>
  </w:abstractNum>
  <w:abstractNum w:abstractNumId="1">
    <w:nsid w:val="FFFFFF7D"/>
    <w:multiLevelType w:val="singleLevel"/>
    <w:tmpl w:val="A4DAACFA"/>
    <w:lvl w:ilvl="0">
      <w:start w:val="1"/>
      <w:numFmt w:val="decimal"/>
      <w:lvlText w:val="%1."/>
      <w:lvlJc w:val="left"/>
      <w:pPr>
        <w:tabs>
          <w:tab w:val="num" w:pos="1440"/>
        </w:tabs>
        <w:ind w:left="1440" w:hanging="360"/>
      </w:pPr>
    </w:lvl>
  </w:abstractNum>
  <w:abstractNum w:abstractNumId="2">
    <w:nsid w:val="FFFFFF7E"/>
    <w:multiLevelType w:val="singleLevel"/>
    <w:tmpl w:val="C1FA308A"/>
    <w:lvl w:ilvl="0">
      <w:start w:val="1"/>
      <w:numFmt w:val="decimal"/>
      <w:lvlText w:val="%1."/>
      <w:lvlJc w:val="left"/>
      <w:pPr>
        <w:tabs>
          <w:tab w:val="num" w:pos="1080"/>
        </w:tabs>
        <w:ind w:left="1080" w:hanging="360"/>
      </w:pPr>
    </w:lvl>
  </w:abstractNum>
  <w:abstractNum w:abstractNumId="3">
    <w:nsid w:val="FFFFFF7F"/>
    <w:multiLevelType w:val="singleLevel"/>
    <w:tmpl w:val="0F547700"/>
    <w:lvl w:ilvl="0">
      <w:start w:val="1"/>
      <w:numFmt w:val="decimal"/>
      <w:lvlText w:val="%1."/>
      <w:lvlJc w:val="left"/>
      <w:pPr>
        <w:tabs>
          <w:tab w:val="num" w:pos="720"/>
        </w:tabs>
        <w:ind w:left="720" w:hanging="360"/>
      </w:pPr>
    </w:lvl>
  </w:abstractNum>
  <w:abstractNum w:abstractNumId="4">
    <w:nsid w:val="FFFFFF80"/>
    <w:multiLevelType w:val="singleLevel"/>
    <w:tmpl w:val="2DBC0C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84EE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C88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1C7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F8908E"/>
    <w:lvl w:ilvl="0">
      <w:start w:val="1"/>
      <w:numFmt w:val="decimal"/>
      <w:lvlText w:val="%1."/>
      <w:lvlJc w:val="left"/>
      <w:pPr>
        <w:tabs>
          <w:tab w:val="num" w:pos="360"/>
        </w:tabs>
        <w:ind w:left="360" w:hanging="360"/>
      </w:pPr>
    </w:lvl>
  </w:abstractNum>
  <w:abstractNum w:abstractNumId="9">
    <w:nsid w:val="FFFFFF89"/>
    <w:multiLevelType w:val="singleLevel"/>
    <w:tmpl w:val="A8F2C1D6"/>
    <w:lvl w:ilvl="0">
      <w:start w:val="1"/>
      <w:numFmt w:val="bullet"/>
      <w:lvlText w:val=""/>
      <w:lvlJc w:val="left"/>
      <w:pPr>
        <w:tabs>
          <w:tab w:val="num" w:pos="360"/>
        </w:tabs>
        <w:ind w:left="360" w:hanging="360"/>
      </w:pPr>
      <w:rPr>
        <w:rFonts w:ascii="Symbol" w:hAnsi="Symbol" w:hint="default"/>
      </w:rPr>
    </w:lvl>
  </w:abstractNum>
  <w:abstractNum w:abstractNumId="10">
    <w:nsid w:val="05571561"/>
    <w:multiLevelType w:val="hybridMultilevel"/>
    <w:tmpl w:val="D1D2E93A"/>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B9490A"/>
    <w:multiLevelType w:val="hybridMultilevel"/>
    <w:tmpl w:val="B63CC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FC372E"/>
    <w:multiLevelType w:val="hybridMultilevel"/>
    <w:tmpl w:val="FB8CC328"/>
    <w:lvl w:ilvl="0" w:tplc="AC2A6E24">
      <w:start w:val="1"/>
      <w:numFmt w:val="decimal"/>
      <w:lvlText w:val="%1."/>
      <w:lvlJc w:val="left"/>
      <w:pPr>
        <w:ind w:left="720" w:hanging="360"/>
      </w:pPr>
    </w:lvl>
    <w:lvl w:ilvl="1" w:tplc="6FF6D160">
      <w:start w:val="1"/>
      <w:numFmt w:val="bullet"/>
      <w:pStyle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C7264A"/>
    <w:multiLevelType w:val="hybridMultilevel"/>
    <w:tmpl w:val="21F28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F45107"/>
    <w:multiLevelType w:val="hybridMultilevel"/>
    <w:tmpl w:val="75387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E626B"/>
    <w:multiLevelType w:val="hybridMultilevel"/>
    <w:tmpl w:val="E20E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7F0FBA"/>
    <w:multiLevelType w:val="hybridMultilevel"/>
    <w:tmpl w:val="2E6E8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B15EFB"/>
    <w:multiLevelType w:val="hybridMultilevel"/>
    <w:tmpl w:val="8A0EC41E"/>
    <w:lvl w:ilvl="0" w:tplc="273EF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9A1AF3"/>
    <w:multiLevelType w:val="hybridMultilevel"/>
    <w:tmpl w:val="1F544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C06775"/>
    <w:multiLevelType w:val="hybridMultilevel"/>
    <w:tmpl w:val="7174D34C"/>
    <w:lvl w:ilvl="0" w:tplc="AC2A6E2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3506BD"/>
    <w:multiLevelType w:val="hybridMultilevel"/>
    <w:tmpl w:val="3CBA2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686089"/>
    <w:multiLevelType w:val="hybridMultilevel"/>
    <w:tmpl w:val="C6149710"/>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00A4C"/>
    <w:multiLevelType w:val="hybridMultilevel"/>
    <w:tmpl w:val="B964E180"/>
    <w:lvl w:ilvl="0" w:tplc="0409000F">
      <w:start w:val="1"/>
      <w:numFmt w:val="decimal"/>
      <w:lvlText w:val="%1."/>
      <w:lvlJc w:val="left"/>
      <w:pPr>
        <w:ind w:left="720" w:hanging="360"/>
      </w:pPr>
    </w:lvl>
    <w:lvl w:ilvl="1" w:tplc="87EA95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C4302E"/>
    <w:multiLevelType w:val="hybridMultilevel"/>
    <w:tmpl w:val="1A98B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AC445F"/>
    <w:multiLevelType w:val="hybridMultilevel"/>
    <w:tmpl w:val="5364B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30280D"/>
    <w:multiLevelType w:val="hybridMultilevel"/>
    <w:tmpl w:val="D682D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1B7538"/>
    <w:multiLevelType w:val="hybridMultilevel"/>
    <w:tmpl w:val="60D43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34D1B"/>
    <w:multiLevelType w:val="hybridMultilevel"/>
    <w:tmpl w:val="0C8A75BC"/>
    <w:lvl w:ilvl="0" w:tplc="AC2A6E24">
      <w:start w:val="1"/>
      <w:numFmt w:val="decimal"/>
      <w:pStyle w:val="Numbered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num>
  <w:num w:numId="13">
    <w:abstractNumId w:val="27"/>
  </w:num>
  <w:num w:numId="14">
    <w:abstractNumId w:val="25"/>
  </w:num>
  <w:num w:numId="15">
    <w:abstractNumId w:val="11"/>
  </w:num>
  <w:num w:numId="16">
    <w:abstractNumId w:val="14"/>
  </w:num>
  <w:num w:numId="17">
    <w:abstractNumId w:val="18"/>
  </w:num>
  <w:num w:numId="18">
    <w:abstractNumId w:val="23"/>
  </w:num>
  <w:num w:numId="19">
    <w:abstractNumId w:val="13"/>
  </w:num>
  <w:num w:numId="20">
    <w:abstractNumId w:val="20"/>
  </w:num>
  <w:num w:numId="21">
    <w:abstractNumId w:val="24"/>
  </w:num>
  <w:num w:numId="22">
    <w:abstractNumId w:val="15"/>
  </w:num>
  <w:num w:numId="23">
    <w:abstractNumId w:val="16"/>
  </w:num>
  <w:num w:numId="24">
    <w:abstractNumId w:val="26"/>
  </w:num>
  <w:num w:numId="25">
    <w:abstractNumId w:val="22"/>
  </w:num>
  <w:num w:numId="26">
    <w:abstractNumId w:val="19"/>
  </w:num>
  <w:num w:numId="27">
    <w:abstractNumId w:val="21"/>
  </w:num>
  <w:num w:numId="28">
    <w:abstractNumId w:val="10"/>
  </w:num>
  <w:num w:numId="29">
    <w:abstractNumId w:val="12"/>
  </w:num>
  <w:num w:numId="30">
    <w:abstractNumId w:val="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5C62"/>
    <w:rsid w:val="00060586"/>
    <w:rsid w:val="00071CB1"/>
    <w:rsid w:val="000817A3"/>
    <w:rsid w:val="00093FA9"/>
    <w:rsid w:val="000A19B5"/>
    <w:rsid w:val="000C43DC"/>
    <w:rsid w:val="000C509E"/>
    <w:rsid w:val="000D7F99"/>
    <w:rsid w:val="000F48DD"/>
    <w:rsid w:val="001354A2"/>
    <w:rsid w:val="001E5C11"/>
    <w:rsid w:val="00206EE3"/>
    <w:rsid w:val="00225D04"/>
    <w:rsid w:val="00242C34"/>
    <w:rsid w:val="00262701"/>
    <w:rsid w:val="002839B3"/>
    <w:rsid w:val="00285C62"/>
    <w:rsid w:val="00287039"/>
    <w:rsid w:val="002A1FAF"/>
    <w:rsid w:val="002B32B4"/>
    <w:rsid w:val="00312F00"/>
    <w:rsid w:val="00330CC4"/>
    <w:rsid w:val="003564DF"/>
    <w:rsid w:val="00391EA6"/>
    <w:rsid w:val="003D70F3"/>
    <w:rsid w:val="00417E2C"/>
    <w:rsid w:val="00425930"/>
    <w:rsid w:val="0044337B"/>
    <w:rsid w:val="00480547"/>
    <w:rsid w:val="00487AF5"/>
    <w:rsid w:val="004B2ACE"/>
    <w:rsid w:val="004D6023"/>
    <w:rsid w:val="004F023B"/>
    <w:rsid w:val="00510FF2"/>
    <w:rsid w:val="0051579F"/>
    <w:rsid w:val="00517AFE"/>
    <w:rsid w:val="00573A1D"/>
    <w:rsid w:val="00587B6A"/>
    <w:rsid w:val="005B7690"/>
    <w:rsid w:val="005D45A4"/>
    <w:rsid w:val="006219BE"/>
    <w:rsid w:val="00631768"/>
    <w:rsid w:val="006B3547"/>
    <w:rsid w:val="006B5922"/>
    <w:rsid w:val="006F4041"/>
    <w:rsid w:val="00796C5C"/>
    <w:rsid w:val="007B04BC"/>
    <w:rsid w:val="007D1FCC"/>
    <w:rsid w:val="007F5D2C"/>
    <w:rsid w:val="00840DC1"/>
    <w:rsid w:val="00881B55"/>
    <w:rsid w:val="00890313"/>
    <w:rsid w:val="008964DA"/>
    <w:rsid w:val="008B3C60"/>
    <w:rsid w:val="008E4682"/>
    <w:rsid w:val="008E66B7"/>
    <w:rsid w:val="00926633"/>
    <w:rsid w:val="009636CF"/>
    <w:rsid w:val="009D2BDC"/>
    <w:rsid w:val="00A16B3E"/>
    <w:rsid w:val="00A63735"/>
    <w:rsid w:val="00A87F93"/>
    <w:rsid w:val="00AA03CD"/>
    <w:rsid w:val="00AC0A57"/>
    <w:rsid w:val="00AC1A4E"/>
    <w:rsid w:val="00AD54FC"/>
    <w:rsid w:val="00AF4C7C"/>
    <w:rsid w:val="00B13560"/>
    <w:rsid w:val="00B44968"/>
    <w:rsid w:val="00B555E3"/>
    <w:rsid w:val="00B80293"/>
    <w:rsid w:val="00BC10EF"/>
    <w:rsid w:val="00BF2070"/>
    <w:rsid w:val="00CD791A"/>
    <w:rsid w:val="00CE1EA0"/>
    <w:rsid w:val="00CE7845"/>
    <w:rsid w:val="00CE79EB"/>
    <w:rsid w:val="00D05016"/>
    <w:rsid w:val="00D17979"/>
    <w:rsid w:val="00D636DC"/>
    <w:rsid w:val="00D70AB9"/>
    <w:rsid w:val="00DD67C9"/>
    <w:rsid w:val="00EB7C75"/>
    <w:rsid w:val="00F00737"/>
    <w:rsid w:val="00F62327"/>
    <w:rsid w:val="00F97ED3"/>
    <w:rsid w:val="00FC38C0"/>
    <w:rsid w:val="00FD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1D"/>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next w:val="Normal"/>
    <w:qFormat/>
    <w:rsid w:val="00573A1D"/>
    <w:rPr>
      <w:rFonts w:ascii="Verdana" w:eastAsiaTheme="majorEastAsia" w:hAnsi="Verdana" w:cstheme="majorBidi"/>
      <w:b/>
      <w:bCs/>
      <w:color w:val="000000" w:themeColor="text1"/>
      <w:sz w:val="32"/>
      <w:szCs w:val="28"/>
    </w:rPr>
  </w:style>
  <w:style w:type="paragraph" w:customStyle="1" w:styleId="LabExercise">
    <w:name w:val="Lab Exercise"/>
    <w:basedOn w:val="Normal"/>
    <w:next w:val="Normal"/>
    <w:qFormat/>
    <w:rsid w:val="00573A1D"/>
    <w:rPr>
      <w:b/>
      <w:sz w:val="24"/>
    </w:rPr>
  </w:style>
  <w:style w:type="paragraph" w:styleId="ListParagraph">
    <w:name w:val="List Paragraph"/>
    <w:basedOn w:val="Normal"/>
    <w:uiPriority w:val="34"/>
    <w:qFormat/>
    <w:rsid w:val="00573A1D"/>
    <w:pPr>
      <w:ind w:left="720"/>
      <w:contextualSpacing/>
    </w:pPr>
  </w:style>
  <w:style w:type="paragraph" w:customStyle="1" w:styleId="CodeAlone">
    <w:name w:val="Code Alone"/>
    <w:basedOn w:val="Normal"/>
    <w:qFormat/>
    <w:rsid w:val="00573A1D"/>
    <w:pPr>
      <w:shd w:val="clear" w:color="auto" w:fill="BFBFBF" w:themeFill="background1" w:themeFillShade="BF"/>
      <w:spacing w:after="0" w:line="252" w:lineRule="auto"/>
      <w:ind w:left="576"/>
    </w:pPr>
    <w:rPr>
      <w:rFonts w:ascii="Courier New" w:hAnsi="Courier New"/>
      <w:spacing w:val="-6"/>
      <w:sz w:val="17"/>
    </w:rPr>
  </w:style>
  <w:style w:type="paragraph" w:customStyle="1" w:styleId="CodeAloneLast">
    <w:name w:val="Code Alone Last"/>
    <w:basedOn w:val="CodeAlone"/>
    <w:next w:val="Normal"/>
    <w:qFormat/>
    <w:rsid w:val="00573A1D"/>
    <w:pPr>
      <w:spacing w:after="200"/>
    </w:pPr>
  </w:style>
  <w:style w:type="character" w:customStyle="1" w:styleId="InlineHighlight">
    <w:name w:val="Inline Highlight"/>
    <w:basedOn w:val="DefaultParagraphFont"/>
    <w:uiPriority w:val="1"/>
    <w:qFormat/>
    <w:rsid w:val="00573A1D"/>
    <w:rPr>
      <w:b/>
    </w:rPr>
  </w:style>
  <w:style w:type="character" w:customStyle="1" w:styleId="CodeInline">
    <w:name w:val="Code Inline"/>
    <w:basedOn w:val="DefaultParagraphFont"/>
    <w:uiPriority w:val="1"/>
    <w:qFormat/>
    <w:rsid w:val="00573A1D"/>
    <w:rPr>
      <w:rFonts w:ascii="Courier New" w:hAnsi="Courier New" w:cs="Courier New"/>
      <w:spacing w:val="-6"/>
    </w:rPr>
  </w:style>
  <w:style w:type="paragraph" w:customStyle="1" w:styleId="Note">
    <w:name w:val="Note"/>
    <w:basedOn w:val="Normal"/>
    <w:qFormat/>
    <w:rsid w:val="00573A1D"/>
    <w:pPr>
      <w:spacing w:after="0" w:line="252" w:lineRule="auto"/>
      <w:ind w:left="576"/>
    </w:pPr>
    <w:rPr>
      <w:i/>
    </w:rPr>
  </w:style>
  <w:style w:type="paragraph" w:customStyle="1" w:styleId="Style1">
    <w:name w:val="Style1"/>
    <w:basedOn w:val="Note"/>
    <w:next w:val="Normal"/>
    <w:rsid w:val="00B555E3"/>
    <w:pPr>
      <w:spacing w:after="200"/>
    </w:pPr>
  </w:style>
  <w:style w:type="paragraph" w:customStyle="1" w:styleId="NoteLast">
    <w:name w:val="Note Last"/>
    <w:basedOn w:val="Note"/>
    <w:next w:val="Normal"/>
    <w:qFormat/>
    <w:rsid w:val="00573A1D"/>
    <w:pPr>
      <w:spacing w:after="200"/>
    </w:pPr>
  </w:style>
  <w:style w:type="paragraph" w:styleId="BalloonText">
    <w:name w:val="Balloon Text"/>
    <w:basedOn w:val="Normal"/>
    <w:link w:val="BalloonTextChar"/>
    <w:uiPriority w:val="99"/>
    <w:semiHidden/>
    <w:unhideWhenUsed/>
    <w:rsid w:val="0057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1D"/>
    <w:rPr>
      <w:rFonts w:ascii="Tahoma" w:hAnsi="Tahoma" w:cs="Tahoma"/>
      <w:sz w:val="16"/>
      <w:szCs w:val="16"/>
    </w:rPr>
  </w:style>
  <w:style w:type="paragraph" w:customStyle="1" w:styleId="Figure">
    <w:name w:val="Figure"/>
    <w:basedOn w:val="Normal"/>
    <w:next w:val="Normal"/>
    <w:qFormat/>
    <w:rsid w:val="00573A1D"/>
    <w:pPr>
      <w:ind w:left="720"/>
    </w:pPr>
    <w:rPr>
      <w:rFonts w:ascii="Tahoma" w:hAnsi="Tahoma" w:cs="Tahoma"/>
      <w:noProof/>
      <w:color w:val="4D4D4D"/>
      <w:sz w:val="22"/>
    </w:rPr>
  </w:style>
  <w:style w:type="paragraph" w:styleId="Header">
    <w:name w:val="header"/>
    <w:basedOn w:val="Normal"/>
    <w:link w:val="HeaderChar"/>
    <w:uiPriority w:val="99"/>
    <w:unhideWhenUsed/>
    <w:rsid w:val="00573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A1D"/>
    <w:rPr>
      <w:rFonts w:ascii="Verdana" w:hAnsi="Verdana"/>
      <w:sz w:val="20"/>
    </w:rPr>
  </w:style>
  <w:style w:type="paragraph" w:styleId="Footer">
    <w:name w:val="footer"/>
    <w:basedOn w:val="Normal"/>
    <w:link w:val="FooterChar"/>
    <w:uiPriority w:val="99"/>
    <w:unhideWhenUsed/>
    <w:rsid w:val="00573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A1D"/>
    <w:rPr>
      <w:rFonts w:ascii="Verdana" w:hAnsi="Verdana"/>
      <w:sz w:val="20"/>
    </w:rPr>
  </w:style>
  <w:style w:type="table" w:styleId="TableGrid">
    <w:name w:val="Table Grid"/>
    <w:basedOn w:val="TableNormal"/>
    <w:uiPriority w:val="59"/>
    <w:rsid w:val="00573A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73A1D"/>
    <w:rPr>
      <w:color w:val="808080"/>
    </w:rPr>
  </w:style>
  <w:style w:type="paragraph" w:customStyle="1" w:styleId="NumberedBullet">
    <w:name w:val="Numbered Bullet"/>
    <w:basedOn w:val="ListParagraph"/>
    <w:qFormat/>
    <w:rsid w:val="00573A1D"/>
    <w:pPr>
      <w:numPr>
        <w:numId w:val="12"/>
      </w:numPr>
      <w:spacing w:after="100"/>
      <w:contextualSpacing w:val="0"/>
    </w:pPr>
  </w:style>
  <w:style w:type="paragraph" w:customStyle="1" w:styleId="NumberedBulletLast">
    <w:name w:val="Numbered Bullet Last"/>
    <w:basedOn w:val="NumberedBullet"/>
    <w:next w:val="Normal"/>
    <w:qFormat/>
    <w:rsid w:val="00573A1D"/>
    <w:pPr>
      <w:numPr>
        <w:numId w:val="0"/>
      </w:numPr>
      <w:spacing w:after="200"/>
    </w:pPr>
  </w:style>
  <w:style w:type="paragraph" w:customStyle="1" w:styleId="Bullet">
    <w:name w:val="Bullet"/>
    <w:basedOn w:val="NumberedBullet"/>
    <w:qFormat/>
    <w:rsid w:val="00573A1D"/>
    <w:pPr>
      <w:numPr>
        <w:ilvl w:val="1"/>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827949">
      <w:bodyDiv w:val="1"/>
      <w:marLeft w:val="0"/>
      <w:marRight w:val="0"/>
      <w:marTop w:val="0"/>
      <w:marBottom w:val="0"/>
      <w:divBdr>
        <w:top w:val="none" w:sz="0" w:space="0" w:color="auto"/>
        <w:left w:val="none" w:sz="0" w:space="0" w:color="auto"/>
        <w:bottom w:val="none" w:sz="0" w:space="0" w:color="auto"/>
        <w:right w:val="none" w:sz="0" w:space="0" w:color="auto"/>
      </w:divBdr>
    </w:div>
    <w:div w:id="1109936929">
      <w:bodyDiv w:val="1"/>
      <w:marLeft w:val="0"/>
      <w:marRight w:val="0"/>
      <w:marTop w:val="0"/>
      <w:marBottom w:val="0"/>
      <w:divBdr>
        <w:top w:val="none" w:sz="0" w:space="0" w:color="auto"/>
        <w:left w:val="none" w:sz="0" w:space="0" w:color="auto"/>
        <w:bottom w:val="none" w:sz="0" w:space="0" w:color="auto"/>
        <w:right w:val="none" w:sz="0" w:space="0" w:color="auto"/>
      </w:divBdr>
    </w:div>
    <w:div w:id="1743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26" Type="http://schemas.openxmlformats.org/officeDocument/2006/relationships/customXml" Target="../customXml/item7.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1.xml"/><Relationship Id="rId25"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ustomXml" Target="../customXml/item5.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glossaryDocument" Target="glossary/document.xml"/><Relationship Id="rId27" Type="http://schemas.openxmlformats.org/officeDocument/2006/relationships/customXml" Target="../customXml/item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Writing\Courses\TPG_Course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591DC3456D481AB1F979DF8E260B5F"/>
        <w:category>
          <w:name w:val="General"/>
          <w:gallery w:val="placeholder"/>
        </w:category>
        <w:types>
          <w:type w:val="bbPlcHdr"/>
        </w:types>
        <w:behaviors>
          <w:behavior w:val="content"/>
        </w:behaviors>
        <w:guid w:val="{0E61B11F-443B-443F-802F-0D05413E0C65}"/>
      </w:docPartPr>
      <w:docPartBody>
        <w:p w:rsidR="00004FB0" w:rsidRDefault="003A62AD">
          <w:pPr>
            <w:pStyle w:val="64591DC3456D481AB1F979DF8E260B5F"/>
          </w:pPr>
          <w:r w:rsidRPr="007F66E1">
            <w:rPr>
              <w:rStyle w:val="PlaceholderText"/>
            </w:rPr>
            <w:t>Click here to enter text.</w:t>
          </w:r>
        </w:p>
      </w:docPartBody>
    </w:docPart>
    <w:docPart>
      <w:docPartPr>
        <w:name w:val="798C0CAD5D7B4318A67D7581B4D6F280"/>
        <w:category>
          <w:name w:val="General"/>
          <w:gallery w:val="placeholder"/>
        </w:category>
        <w:types>
          <w:type w:val="bbPlcHdr"/>
        </w:types>
        <w:behaviors>
          <w:behavior w:val="content"/>
        </w:behaviors>
        <w:guid w:val="{D129BC13-3923-4F3A-B83E-A9612E2CEB28}"/>
      </w:docPartPr>
      <w:docPartBody>
        <w:p w:rsidR="00004FB0" w:rsidRDefault="003A62AD">
          <w:pPr>
            <w:pStyle w:val="798C0CAD5D7B4318A67D7581B4D6F280"/>
          </w:pPr>
          <w:r w:rsidRPr="007F66E1">
            <w:rPr>
              <w:rStyle w:val="PlaceholderText"/>
            </w:rPr>
            <w:t>Click here to enter text.</w:t>
          </w:r>
        </w:p>
      </w:docPartBody>
    </w:docPart>
    <w:docPart>
      <w:docPartPr>
        <w:name w:val="33A9527DFEF141AAB3B505BDE0D06372"/>
        <w:category>
          <w:name w:val="General"/>
          <w:gallery w:val="placeholder"/>
        </w:category>
        <w:types>
          <w:type w:val="bbPlcHdr"/>
        </w:types>
        <w:behaviors>
          <w:behavior w:val="content"/>
        </w:behaviors>
        <w:guid w:val="{6E75D29A-5C4F-4897-A538-EB1F9FAC1602}"/>
      </w:docPartPr>
      <w:docPartBody>
        <w:p w:rsidR="00004FB0" w:rsidRDefault="003A62AD">
          <w:pPr>
            <w:pStyle w:val="33A9527DFEF141AAB3B505BDE0D06372"/>
          </w:pPr>
          <w:r w:rsidRPr="007F66E1">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80C2B8A7-8BEE-4887-856B-9A43A9FD7217}"/>
      </w:docPartPr>
      <w:docPartBody>
        <w:p w:rsidR="00004FB0" w:rsidRDefault="00CD3811">
          <w:r w:rsidRPr="009B7824">
            <w:rPr>
              <w:rStyle w:val="PlaceholderText"/>
            </w:rPr>
            <w:t>Click here to enter text.</w:t>
          </w:r>
        </w:p>
      </w:docPartBody>
    </w:docPart>
    <w:docPart>
      <w:docPartPr>
        <w:name w:val="0ECF90437393418183EC0762DC28E7B2"/>
        <w:category>
          <w:name w:val="General"/>
          <w:gallery w:val="placeholder"/>
        </w:category>
        <w:types>
          <w:type w:val="bbPlcHdr"/>
        </w:types>
        <w:behaviors>
          <w:behavior w:val="content"/>
        </w:behaviors>
        <w:guid w:val="{65225780-F268-453A-A272-A7CBE0BFCB29}"/>
      </w:docPartPr>
      <w:docPartBody>
        <w:p w:rsidR="00004FB0" w:rsidRDefault="00CD3811" w:rsidP="00CD3811">
          <w:pPr>
            <w:pStyle w:val="0ECF90437393418183EC0762DC28E7B2"/>
          </w:pPr>
          <w:r w:rsidRPr="009B7824">
            <w:rPr>
              <w:rStyle w:val="PlaceholderText"/>
            </w:rPr>
            <w:t>Click here to enter text.</w:t>
          </w:r>
        </w:p>
      </w:docPartBody>
    </w:docPart>
    <w:docPart>
      <w:docPartPr>
        <w:name w:val="84B66154F65E4618B406E725F5CC5B04"/>
        <w:category>
          <w:name w:val="General"/>
          <w:gallery w:val="placeholder"/>
        </w:category>
        <w:types>
          <w:type w:val="bbPlcHdr"/>
        </w:types>
        <w:behaviors>
          <w:behavior w:val="content"/>
        </w:behaviors>
        <w:guid w:val="{2605599A-B226-4D77-A392-7AFC5A56FEB4}"/>
      </w:docPartPr>
      <w:docPartBody>
        <w:p w:rsidR="00004FB0" w:rsidRDefault="00CD3811" w:rsidP="00CD3811">
          <w:pPr>
            <w:pStyle w:val="84B66154F65E4618B406E725F5CC5B04"/>
          </w:pPr>
          <w:r w:rsidRPr="009B7824">
            <w:rPr>
              <w:rStyle w:val="PlaceholderText"/>
            </w:rPr>
            <w:t>Click here to enter text.</w:t>
          </w:r>
        </w:p>
      </w:docPartBody>
    </w:docPart>
    <w:docPart>
      <w:docPartPr>
        <w:name w:val="4E345682D4DA4FA187D7CD86C01EB4F1"/>
        <w:category>
          <w:name w:val="General"/>
          <w:gallery w:val="placeholder"/>
        </w:category>
        <w:types>
          <w:type w:val="bbPlcHdr"/>
        </w:types>
        <w:behaviors>
          <w:behavior w:val="content"/>
        </w:behaviors>
        <w:guid w:val="{A5F86F09-4485-4F27-98D7-EAC79DC78A8A}"/>
      </w:docPartPr>
      <w:docPartBody>
        <w:p w:rsidR="00004FB0" w:rsidRDefault="00CD3811" w:rsidP="00CD3811">
          <w:pPr>
            <w:pStyle w:val="4E345682D4DA4FA187D7CD86C01EB4F1"/>
          </w:pPr>
          <w:r w:rsidRPr="009B7824">
            <w:rPr>
              <w:rStyle w:val="PlaceholderText"/>
            </w:rPr>
            <w:t>Click here to enter text.</w:t>
          </w:r>
        </w:p>
      </w:docPartBody>
    </w:docPart>
    <w:docPart>
      <w:docPartPr>
        <w:name w:val="976B3DF460E54690B7E02BE70357425E"/>
        <w:category>
          <w:name w:val="General"/>
          <w:gallery w:val="placeholder"/>
        </w:category>
        <w:types>
          <w:type w:val="bbPlcHdr"/>
        </w:types>
        <w:behaviors>
          <w:behavior w:val="content"/>
        </w:behaviors>
        <w:guid w:val="{631FE908-0FA8-40BB-A426-8FA318EC0F04}"/>
      </w:docPartPr>
      <w:docPartBody>
        <w:p w:rsidR="00004FB0" w:rsidRDefault="00CD3811" w:rsidP="00CD3811">
          <w:pPr>
            <w:pStyle w:val="976B3DF460E54690B7E02BE70357425E"/>
          </w:pPr>
          <w:r w:rsidRPr="009B782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D3811"/>
    <w:rsid w:val="00004FB0"/>
    <w:rsid w:val="000D54C3"/>
    <w:rsid w:val="00357CF2"/>
    <w:rsid w:val="003A62AD"/>
    <w:rsid w:val="004E27B6"/>
    <w:rsid w:val="006822A8"/>
    <w:rsid w:val="007145F8"/>
    <w:rsid w:val="008E61A8"/>
    <w:rsid w:val="009234AA"/>
    <w:rsid w:val="00984570"/>
    <w:rsid w:val="00CD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C40E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3811"/>
    <w:rPr>
      <w:color w:val="808080"/>
    </w:rPr>
  </w:style>
  <w:style w:type="paragraph" w:customStyle="1" w:styleId="64591DC3456D481AB1F979DF8E260B5F">
    <w:name w:val="64591DC3456D481AB1F979DF8E260B5F"/>
    <w:rsid w:val="00004FB0"/>
  </w:style>
  <w:style w:type="paragraph" w:customStyle="1" w:styleId="798C0CAD5D7B4318A67D7581B4D6F280">
    <w:name w:val="798C0CAD5D7B4318A67D7581B4D6F280"/>
    <w:rsid w:val="00004FB0"/>
  </w:style>
  <w:style w:type="paragraph" w:customStyle="1" w:styleId="33A9527DFEF141AAB3B505BDE0D06372">
    <w:name w:val="33A9527DFEF141AAB3B505BDE0D06372"/>
    <w:rsid w:val="00004FB0"/>
  </w:style>
  <w:style w:type="paragraph" w:customStyle="1" w:styleId="0ECF90437393418183EC0762DC28E7B2">
    <w:name w:val="0ECF90437393418183EC0762DC28E7B2"/>
    <w:rsid w:val="00CD3811"/>
  </w:style>
  <w:style w:type="paragraph" w:customStyle="1" w:styleId="84B66154F65E4618B406E725F5CC5B04">
    <w:name w:val="84B66154F65E4618B406E725F5CC5B04"/>
    <w:rsid w:val="00CD3811"/>
  </w:style>
  <w:style w:type="paragraph" w:customStyle="1" w:styleId="4E345682D4DA4FA187D7CD86C01EB4F1">
    <w:name w:val="4E345682D4DA4FA187D7CD86C01EB4F1"/>
    <w:rsid w:val="00CD3811"/>
  </w:style>
  <w:style w:type="paragraph" w:customStyle="1" w:styleId="976B3DF460E54690B7E02BE70357425E">
    <w:name w:val="976B3DF460E54690B7E02BE70357425E"/>
    <w:rsid w:val="00CD38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root>
  <labNumber>04</labNumber>
  <labNumberShort>4</labNumberShort>
  <labVersion>3.0</labVersion>
  <labTitle>Master Pages and Navigation
</labTitle>
</root>
</file>

<file path=customXml/item2.xml><?xml version="1.0" encoding="utf-8"?>
<root>
  <labNumber>04</labNumber>
  <labNumberShort>4</labNumberShort>
  <labVersion>2.5</labVersion>
  <labTitle>Master Pages and Navigation
</labTitle>
</root>
</file>

<file path=customXml/item3.xml><?xml version="1.0" encoding="utf-8"?>
<root>
  <labNumber>03</labNumber>
  <labNumberShort>3</labNumberShort>
  <labVersion>3.0</labVersion>
  <labTitle>Master Pages and Navigation
</labTitle>
</root>
</file>

<file path=customXml/item4.xml><?xml version="1.0" encoding="utf-8"?>
<ct:contentTypeSchema xmlns:ct="http://schemas.microsoft.com/office/2006/metadata/contentType" xmlns:ma="http://schemas.microsoft.com/office/2006/metadata/properties/metaAttributes" ct:_="" ma:_="" ma:contentTypeName="Document" ma:contentTypeID="0x0101002052A9DB43CB6A4D80969D7F05B057EA" ma:contentTypeVersion="1" ma:contentTypeDescription="Create a new document." ma:contentTypeScope="" ma:versionID="d87ad700743885800281ed9360bf864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labNumber>04</labNumber>
  <labNumberShort>4</labNumberShort>
  <labVersion>2.5</labVersion>
  <labTitle>Master Pages and Navigation
</labTitle>
</root>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documentManagement>
    <_dlc_DocId xmlns="c83d3ea4-1015-4b4b-bfa9-09fbcd7aa64d">3CC2HQU7XWNV-84-5</_dlc_DocId>
    <_dlc_DocIdUrl xmlns="c83d3ea4-1015-4b4b-bfa9-09fbcd7aa64d">
      <Url>http://intranet.sharepointblackops.com/Courses/WCM401/_layouts/DocIdRedir.aspx?ID=3CC2HQU7XWNV-84-5</Url>
      <Description>3CC2HQU7XWNV-84-5</Description>
    </_dlc_DocIdUrl>
  </documentManagement>
</p:properties>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306C5F9-4602-431E-9CA8-DC31EFB1E840}"/>
</file>

<file path=customXml/itemProps2.xml><?xml version="1.0" encoding="utf-8"?>
<ds:datastoreItem xmlns:ds="http://schemas.openxmlformats.org/officeDocument/2006/customXml" ds:itemID="{0306C5F9-4602-431E-9CA8-DC31EFB1E840}"/>
</file>

<file path=customXml/itemProps3.xml><?xml version="1.0" encoding="utf-8"?>
<ds:datastoreItem xmlns:ds="http://schemas.openxmlformats.org/officeDocument/2006/customXml" ds:itemID="{0306C5F9-4602-431E-9CA8-DC31EFB1E840}"/>
</file>

<file path=customXml/itemProps4.xml><?xml version="1.0" encoding="utf-8"?>
<ds:datastoreItem xmlns:ds="http://schemas.openxmlformats.org/officeDocument/2006/customXml" ds:itemID="{425231C3-EC6A-4E03-9247-16802906C83C}"/>
</file>

<file path=customXml/itemProps5.xml><?xml version="1.0" encoding="utf-8"?>
<ds:datastoreItem xmlns:ds="http://schemas.openxmlformats.org/officeDocument/2006/customXml" ds:itemID="{0306C5F9-4602-431E-9CA8-DC31EFB1E840}"/>
</file>

<file path=customXml/itemProps6.xml><?xml version="1.0" encoding="utf-8"?>
<ds:datastoreItem xmlns:ds="http://schemas.openxmlformats.org/officeDocument/2006/customXml" ds:itemID="{ABDDA046-D7E8-486C-B691-5D7D09D806A2}"/>
</file>

<file path=customXml/itemProps7.xml><?xml version="1.0" encoding="utf-8"?>
<ds:datastoreItem xmlns:ds="http://schemas.openxmlformats.org/officeDocument/2006/customXml" ds:itemID="{27734C77-BF58-45B3-8BDB-7F777BB6049A}"/>
</file>

<file path=customXml/itemProps8.xml><?xml version="1.0" encoding="utf-8"?>
<ds:datastoreItem xmlns:ds="http://schemas.openxmlformats.org/officeDocument/2006/customXml" ds:itemID="{D3A10481-06AD-4465-8293-ED4A745E1770}"/>
</file>

<file path=docProps/app.xml><?xml version="1.0" encoding="utf-8"?>
<Properties xmlns="http://schemas.openxmlformats.org/officeDocument/2006/extended-properties" xmlns:vt="http://schemas.openxmlformats.org/officeDocument/2006/docPropsVTypes">
  <Template>TPG_CourseLabTemplate.dotx</Template>
  <TotalTime>135</TotalTime>
  <Pages>9</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19</cp:revision>
  <cp:lastPrinted>2009-10-30T14:00:00Z</cp:lastPrinted>
  <dcterms:created xsi:type="dcterms:W3CDTF">2008-01-17T16:10:00Z</dcterms:created>
  <dcterms:modified xsi:type="dcterms:W3CDTF">2009-10-30T14:01:00Z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0x0101002052A9DB43CB6A4D80969D7F05B057EA</vt:lpwstr>
  </property>
  <property fmtid="{D5CDD505-2E9C-101B-9397-08002B2CF9AE}" pid="3" name="_dlc_DocIdItemGuid">
    <vt:lpwstr>281ba7c0-215f-41c0-a83d-18d7ffc39d78</vt:lpwstr>
  </property>
</Properties>
</file>