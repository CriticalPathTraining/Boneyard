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glossary/fontTable.xml" ContentType="application/vnd.openxmlformats-officedocument.wordprocessingml.fontTable+xml"/>
  <Override PartName="/customXml/itemProps1.xml" ContentType="application/vnd.openxmlformats-officedocument.customXml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12D11" w14:textId="77777777" w:rsidR="00444693" w:rsidRDefault="00444693" w:rsidP="00444693">
      <w:pPr>
        <w:pStyle w:val="LabTitle"/>
      </w:pPr>
      <w:r>
        <w:t xml:space="preserve">Lab </w:t>
      </w:r>
      <w:sdt>
        <w:sdtPr>
          <w:alias w:val="Lab Number"/>
          <w:tag w:val="Lab Number"/>
          <w:id w:val="16225203"/>
          <w:placeholder>
            <w:docPart w:val="DefaultPlaceholder_22675703"/>
          </w:placeholder>
          <w:dataBinding w:xpath="/root[1]/labNumber[1]" w:storeItemID="{0306C5F9-4602-431E-9CA8-DC31EFB1E840}"/>
          <w:text/>
        </w:sdtPr>
        <w:sdtEndPr/>
        <w:sdtContent>
          <w:r w:rsidR="00F74E40">
            <w:t>05</w:t>
          </w:r>
        </w:sdtContent>
      </w:sdt>
      <w:r>
        <w:t>: Creating Custom Page Layouts</w:t>
      </w:r>
    </w:p>
    <w:p w14:paraId="7F4ABE1D" w14:textId="77777777" w:rsidR="00444693" w:rsidRDefault="00444693" w:rsidP="00444693">
      <w:r w:rsidRPr="00444693">
        <w:rPr>
          <w:b/>
        </w:rPr>
        <w:t>Lab Time:</w:t>
      </w:r>
      <w:r>
        <w:t xml:space="preserve"> 60 minutes</w:t>
      </w:r>
    </w:p>
    <w:p w14:paraId="716C4FAD" w14:textId="77777777" w:rsidR="00444693" w:rsidRDefault="00444693" w:rsidP="00444693">
      <w:r w:rsidRPr="00444693">
        <w:rPr>
          <w:b/>
        </w:rPr>
        <w:t>Lab Overview:</w:t>
      </w:r>
      <w:r>
        <w:t xml:space="preserve"> In this lab you will practice creating a new content type and site columns based off the Publishing Page content type. Then you will create a page layout usin</w:t>
      </w:r>
      <w:bookmarkStart w:id="0" w:name="_GoBack"/>
      <w:bookmarkEnd w:id="0"/>
      <w:r>
        <w:t>g SharePoint Designer based off this content type. After using the browser and SharePoint Designer to create a new content type and page layout, you will then do the same thing except only using Visual Studio and Features.</w:t>
      </w:r>
    </w:p>
    <w:p w14:paraId="63398479" w14:textId="77777777" w:rsidR="00444693" w:rsidRDefault="00444693" w:rsidP="00444693">
      <w:pPr>
        <w:pStyle w:val="LabExercise"/>
      </w:pPr>
      <w:r>
        <w:t>Exercise 1: Creating new site columns &amp; a content type based off the Page content type</w:t>
      </w:r>
    </w:p>
    <w:p w14:paraId="309C1410" w14:textId="77777777" w:rsidR="00444693" w:rsidRDefault="00444693" w:rsidP="00444693">
      <w:r>
        <w:t>In this exercise you will create a new content type using the SharePoint browser interface. The content type you create will contain additional site columns from the OOTB Page content type.</w:t>
      </w:r>
    </w:p>
    <w:p w14:paraId="6EBA782F" w14:textId="77777777" w:rsidR="00444693" w:rsidRDefault="00444693" w:rsidP="00543FB0">
      <w:pPr>
        <w:pStyle w:val="NumberedBullet"/>
      </w:pPr>
      <w:r>
        <w:t xml:space="preserve">First you need to create two new site columns. Open a browser and navigate to </w:t>
      </w:r>
      <w:r w:rsidRPr="00444693">
        <w:rPr>
          <w:b/>
        </w:rPr>
        <w:t>http://wcm.litwareinc.com</w:t>
      </w:r>
      <w:r>
        <w:t xml:space="preserve">. Then select </w:t>
      </w:r>
      <w:r w:rsidRPr="00444693">
        <w:rPr>
          <w:b/>
        </w:rPr>
        <w:t>Site Actions » Site Settings » Modify All Site Settings</w:t>
      </w:r>
      <w:r>
        <w:t>.</w:t>
      </w:r>
    </w:p>
    <w:p w14:paraId="02A1A321" w14:textId="77777777" w:rsidR="00444693" w:rsidRDefault="00444693" w:rsidP="00543FB0">
      <w:pPr>
        <w:pStyle w:val="NumberedBullet"/>
      </w:pPr>
      <w:r>
        <w:t xml:space="preserve">On the </w:t>
      </w:r>
      <w:r w:rsidRPr="00444693">
        <w:rPr>
          <w:b/>
        </w:rPr>
        <w:t>Site Settings</w:t>
      </w:r>
      <w:r>
        <w:t xml:space="preserve"> page, select </w:t>
      </w:r>
      <w:r w:rsidRPr="00444693">
        <w:rPr>
          <w:b/>
        </w:rPr>
        <w:t xml:space="preserve">Site columns </w:t>
      </w:r>
      <w:r>
        <w:t xml:space="preserve">from the </w:t>
      </w:r>
      <w:r w:rsidRPr="00444693">
        <w:rPr>
          <w:b/>
        </w:rPr>
        <w:t>Galleries</w:t>
      </w:r>
      <w:r>
        <w:t xml:space="preserve"> section. On the </w:t>
      </w:r>
      <w:r w:rsidRPr="00444693">
        <w:rPr>
          <w:b/>
        </w:rPr>
        <w:t>Site Column Gallery</w:t>
      </w:r>
      <w:r>
        <w:t xml:space="preserve"> page, select </w:t>
      </w:r>
      <w:r w:rsidRPr="00444693">
        <w:rPr>
          <w:b/>
        </w:rPr>
        <w:t>Create</w:t>
      </w:r>
      <w:r>
        <w:t>.</w:t>
      </w:r>
    </w:p>
    <w:p w14:paraId="0DFBECCD" w14:textId="77777777" w:rsidR="00444693" w:rsidRDefault="00444693" w:rsidP="00543FB0">
      <w:pPr>
        <w:pStyle w:val="NumberedBullet"/>
      </w:pPr>
      <w:r>
        <w:t xml:space="preserve">On the </w:t>
      </w:r>
      <w:r w:rsidRPr="00444693">
        <w:rPr>
          <w:b/>
        </w:rPr>
        <w:t xml:space="preserve">New Site Column: </w:t>
      </w:r>
      <w:proofErr w:type="spellStart"/>
      <w:r w:rsidRPr="00444693">
        <w:rPr>
          <w:b/>
        </w:rPr>
        <w:t>Litware</w:t>
      </w:r>
      <w:proofErr w:type="spellEnd"/>
      <w:r w:rsidRPr="00444693">
        <w:rPr>
          <w:b/>
        </w:rPr>
        <w:t xml:space="preserve"> Inc.</w:t>
      </w:r>
      <w:r>
        <w:t xml:space="preserve"> page, use the following information to create a new site column and click OK:</w:t>
      </w:r>
    </w:p>
    <w:p w14:paraId="14B836B7" w14:textId="77777777" w:rsidR="00444693" w:rsidRDefault="00444693" w:rsidP="00543FB0">
      <w:pPr>
        <w:pStyle w:val="Bullet"/>
      </w:pPr>
      <w:r w:rsidRPr="009A1E15">
        <w:rPr>
          <w:b/>
        </w:rPr>
        <w:t>Name and Type - Column name:</w:t>
      </w:r>
      <w:r>
        <w:t xml:space="preserve"> Division</w:t>
      </w:r>
    </w:p>
    <w:p w14:paraId="7A17C479" w14:textId="77777777" w:rsidR="00444693" w:rsidRDefault="00444693" w:rsidP="00543FB0">
      <w:pPr>
        <w:pStyle w:val="Bullet"/>
      </w:pPr>
      <w:r w:rsidRPr="009A1E15">
        <w:rPr>
          <w:b/>
        </w:rPr>
        <w:t>Name and Type - The type of information in this column is:</w:t>
      </w:r>
      <w:r>
        <w:t xml:space="preserve"> Single line of text</w:t>
      </w:r>
    </w:p>
    <w:p w14:paraId="7CD9466C" w14:textId="77777777" w:rsidR="00444693" w:rsidRDefault="00444693" w:rsidP="00543FB0">
      <w:pPr>
        <w:pStyle w:val="Bullet"/>
      </w:pPr>
      <w:r w:rsidRPr="009A1E15">
        <w:rPr>
          <w:b/>
        </w:rPr>
        <w:t>Group: New group:</w:t>
      </w:r>
      <w:r>
        <w:t xml:space="preserve"> WCM401</w:t>
      </w:r>
    </w:p>
    <w:p w14:paraId="366F8FCD" w14:textId="77777777" w:rsidR="00444693" w:rsidRDefault="00444693" w:rsidP="00543FB0">
      <w:pPr>
        <w:pStyle w:val="NumberedBullet"/>
      </w:pPr>
      <w:r>
        <w:t>Repeat the previous step using the following information to create another site column and click OK:</w:t>
      </w:r>
    </w:p>
    <w:p w14:paraId="70EC7AF8" w14:textId="77777777" w:rsidR="00444693" w:rsidRDefault="00444693" w:rsidP="00543FB0">
      <w:pPr>
        <w:pStyle w:val="Bullet"/>
      </w:pPr>
      <w:r w:rsidRPr="00444693">
        <w:rPr>
          <w:b/>
        </w:rPr>
        <w:t>Column name:</w:t>
      </w:r>
      <w:r>
        <w:t xml:space="preserve"> Division Description</w:t>
      </w:r>
    </w:p>
    <w:p w14:paraId="3B367195" w14:textId="77777777" w:rsidR="00444693" w:rsidRDefault="00444693" w:rsidP="00543FB0">
      <w:pPr>
        <w:pStyle w:val="Bullet"/>
      </w:pPr>
      <w:r w:rsidRPr="00444693">
        <w:rPr>
          <w:b/>
        </w:rPr>
        <w:t>The type of information in this column is:</w:t>
      </w:r>
      <w:r>
        <w:t xml:space="preserve"> Full HTML content with formatting and constraints for publishing</w:t>
      </w:r>
    </w:p>
    <w:p w14:paraId="32B033C7" w14:textId="77777777" w:rsidR="00444693" w:rsidRDefault="00444693" w:rsidP="00543FB0">
      <w:pPr>
        <w:pStyle w:val="Bullet"/>
      </w:pPr>
      <w:r w:rsidRPr="009A1E15">
        <w:rPr>
          <w:b/>
        </w:rPr>
        <w:t xml:space="preserve">Group: </w:t>
      </w:r>
      <w:r w:rsidR="007C0743" w:rsidRPr="009A1E15">
        <w:rPr>
          <w:b/>
        </w:rPr>
        <w:t xml:space="preserve">Existing </w:t>
      </w:r>
      <w:r w:rsidRPr="009A1E15">
        <w:rPr>
          <w:b/>
        </w:rPr>
        <w:t>group:</w:t>
      </w:r>
      <w:r>
        <w:t xml:space="preserve"> WCM401</w:t>
      </w:r>
    </w:p>
    <w:p w14:paraId="2CBF1A2F" w14:textId="77777777" w:rsidR="00444693" w:rsidRDefault="00444693" w:rsidP="00543FB0">
      <w:pPr>
        <w:pStyle w:val="NumberedBullet"/>
      </w:pPr>
      <w:r>
        <w:t xml:space="preserve">Using the breadcrumb navigation, select </w:t>
      </w:r>
      <w:r w:rsidRPr="007C0743">
        <w:rPr>
          <w:b/>
        </w:rPr>
        <w:t>Site Settings</w:t>
      </w:r>
      <w:r>
        <w:t xml:space="preserve">. On the </w:t>
      </w:r>
      <w:r w:rsidRPr="007C0743">
        <w:rPr>
          <w:b/>
        </w:rPr>
        <w:t>Site Settings</w:t>
      </w:r>
      <w:r>
        <w:t xml:space="preserve"> page, select </w:t>
      </w:r>
      <w:r w:rsidRPr="007C0743">
        <w:rPr>
          <w:b/>
        </w:rPr>
        <w:t>Site content types</w:t>
      </w:r>
      <w:r>
        <w:t xml:space="preserve"> from the </w:t>
      </w:r>
      <w:r w:rsidRPr="007C0743">
        <w:rPr>
          <w:b/>
        </w:rPr>
        <w:t>Galleries</w:t>
      </w:r>
      <w:r>
        <w:t xml:space="preserve"> section. On the </w:t>
      </w:r>
      <w:r w:rsidRPr="007C0743">
        <w:rPr>
          <w:b/>
        </w:rPr>
        <w:t>Site Content Type Gallery</w:t>
      </w:r>
      <w:r>
        <w:t xml:space="preserve"> page, select Create.</w:t>
      </w:r>
    </w:p>
    <w:p w14:paraId="3A5C3C17" w14:textId="77777777" w:rsidR="007C0743" w:rsidRDefault="00444693" w:rsidP="00543FB0">
      <w:pPr>
        <w:pStyle w:val="NumberedBullet"/>
      </w:pPr>
      <w:r>
        <w:t xml:space="preserve">On the </w:t>
      </w:r>
      <w:r w:rsidRPr="007C0743">
        <w:rPr>
          <w:b/>
        </w:rPr>
        <w:t>New Site Content Type</w:t>
      </w:r>
      <w:r>
        <w:t xml:space="preserve"> page, use the following information to create a new content type and click OK:</w:t>
      </w:r>
    </w:p>
    <w:p w14:paraId="7F7A0EFA" w14:textId="77777777" w:rsidR="007C0743" w:rsidRDefault="00444693" w:rsidP="00543FB0">
      <w:pPr>
        <w:pStyle w:val="Bullet"/>
      </w:pPr>
      <w:r w:rsidRPr="007C0743">
        <w:rPr>
          <w:b/>
        </w:rPr>
        <w:t>Name:</w:t>
      </w:r>
      <w:r>
        <w:t xml:space="preserve"> Division Article</w:t>
      </w:r>
    </w:p>
    <w:p w14:paraId="089D77BF" w14:textId="77777777" w:rsidR="007C0743" w:rsidRDefault="00444693" w:rsidP="00543FB0">
      <w:pPr>
        <w:pStyle w:val="Bullet"/>
      </w:pPr>
      <w:r w:rsidRPr="007C0743">
        <w:t>Select parent content type from:</w:t>
      </w:r>
      <w:r>
        <w:t xml:space="preserve"> Page Layout Content Types</w:t>
      </w:r>
    </w:p>
    <w:p w14:paraId="1C0795A8" w14:textId="77777777" w:rsidR="007C0743" w:rsidRDefault="007C0743" w:rsidP="00543FB0">
      <w:pPr>
        <w:pStyle w:val="Bullet"/>
      </w:pPr>
      <w:r w:rsidRPr="007C0743">
        <w:lastRenderedPageBreak/>
        <w:t>P</w:t>
      </w:r>
      <w:r w:rsidR="00444693" w:rsidRPr="007C0743">
        <w:t>arent Content Type:</w:t>
      </w:r>
      <w:r w:rsidR="00444693">
        <w:t xml:space="preserve"> Article Page</w:t>
      </w:r>
    </w:p>
    <w:p w14:paraId="6A051B81" w14:textId="77777777" w:rsidR="00444693" w:rsidRDefault="00444693" w:rsidP="00543FB0">
      <w:pPr>
        <w:pStyle w:val="Bullet"/>
      </w:pPr>
      <w:r w:rsidRPr="007C0743">
        <w:t xml:space="preserve">Group: </w:t>
      </w:r>
      <w:r w:rsidR="007C0743">
        <w:t>New</w:t>
      </w:r>
      <w:r w:rsidR="007C0743" w:rsidRPr="007C0743">
        <w:t xml:space="preserve"> </w:t>
      </w:r>
      <w:r w:rsidRPr="007C0743">
        <w:t>Group:</w:t>
      </w:r>
      <w:r>
        <w:t xml:space="preserve"> WCM401</w:t>
      </w:r>
    </w:p>
    <w:p w14:paraId="60FD1D05" w14:textId="77777777" w:rsidR="00444693" w:rsidRDefault="00444693" w:rsidP="00543FB0">
      <w:pPr>
        <w:pStyle w:val="NumberedBullet"/>
      </w:pPr>
      <w:r>
        <w:t xml:space="preserve">On the </w:t>
      </w:r>
      <w:r w:rsidRPr="007C0743">
        <w:t>Site Content Type: Division Article</w:t>
      </w:r>
      <w:r>
        <w:t xml:space="preserve"> page, select </w:t>
      </w:r>
      <w:r w:rsidRPr="007C0743">
        <w:t>Add from existing site columns</w:t>
      </w:r>
      <w:r>
        <w:t>.</w:t>
      </w:r>
    </w:p>
    <w:p w14:paraId="694F3E01" w14:textId="77777777" w:rsidR="00444693" w:rsidRDefault="00444693" w:rsidP="00543FB0">
      <w:pPr>
        <w:pStyle w:val="NumberedBullet"/>
      </w:pPr>
      <w:r>
        <w:t xml:space="preserve">On the </w:t>
      </w:r>
      <w:r w:rsidRPr="007C0743">
        <w:t>Add Columns to Site Content Type: Division Article</w:t>
      </w:r>
      <w:r>
        <w:t xml:space="preserve"> page, select the two fields created in steps 3 &amp; 4 (found in group WCM401) and click </w:t>
      </w:r>
      <w:r w:rsidRPr="007C0743">
        <w:t>OK</w:t>
      </w:r>
      <w:r>
        <w:t>.</w:t>
      </w:r>
    </w:p>
    <w:p w14:paraId="200A8980" w14:textId="77777777" w:rsidR="00444693" w:rsidRDefault="00444693" w:rsidP="00543FB0">
      <w:pPr>
        <w:pStyle w:val="NumberedBullet"/>
      </w:pPr>
      <w:r>
        <w:t>You should now see the two columns listed along with all the other site columns inherited by this content type as shown in the following image:</w:t>
      </w:r>
    </w:p>
    <w:p w14:paraId="4F49C4DF" w14:textId="77777777" w:rsidR="00444693" w:rsidRDefault="008F6DEA" w:rsidP="008F6DEA">
      <w:pPr>
        <w:pStyle w:val="Figure"/>
      </w:pPr>
      <w:r>
        <w:drawing>
          <wp:inline distT="0" distB="0" distL="0" distR="0" wp14:editId="0A104658">
            <wp:extent cx="5120640" cy="2434248"/>
            <wp:effectExtent l="19050" t="0" r="3810" b="0"/>
            <wp:docPr id="31" name="Picture 31" descr="C:\Development\Writing\Courses\WCM401\trunk\Student Download\Labs\05_PageLayouts\Figures\Content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evelopment\Writing\Courses\WCM401\trunk\Student Download\Labs\05_PageLayouts\Figures\ContentType.jpg"/>
                    <pic:cNvPicPr>
                      <a:picLocks noChangeAspect="1" noChangeArrowheads="1"/>
                    </pic:cNvPicPr>
                  </pic:nvPicPr>
                  <pic:blipFill>
                    <a:blip r:embed="rId12" cstate="print">
                      <a:grayscl/>
                    </a:blip>
                    <a:srcRect/>
                    <a:stretch>
                      <a:fillRect/>
                    </a:stretch>
                  </pic:blipFill>
                  <pic:spPr bwMode="auto">
                    <a:xfrm>
                      <a:off x="0" y="0"/>
                      <a:ext cx="5120640" cy="2434248"/>
                    </a:xfrm>
                    <a:prstGeom prst="rect">
                      <a:avLst/>
                    </a:prstGeom>
                    <a:noFill/>
                    <a:ln w="9525">
                      <a:noFill/>
                      <a:miter lim="800000"/>
                      <a:headEnd/>
                      <a:tailEnd/>
                    </a:ln>
                  </pic:spPr>
                </pic:pic>
              </a:graphicData>
            </a:graphic>
          </wp:inline>
        </w:drawing>
      </w:r>
    </w:p>
    <w:p w14:paraId="5C1282E4" w14:textId="77777777" w:rsidR="00444693" w:rsidRDefault="00444693" w:rsidP="00444693">
      <w:r>
        <w:t>At this point you now have created a few new site columns and a new content type that includes these site columns and inherits from the Page content type.</w:t>
      </w:r>
    </w:p>
    <w:p w14:paraId="4D344389" w14:textId="77777777" w:rsidR="00444693" w:rsidRDefault="00444693" w:rsidP="00444693">
      <w:pPr>
        <w:pStyle w:val="LabExercise"/>
      </w:pPr>
      <w:r>
        <w:t>Exercise 2: Creating a new page layout using SharePoint Designer</w:t>
      </w:r>
    </w:p>
    <w:p w14:paraId="690FCF62" w14:textId="77777777" w:rsidR="00444693" w:rsidRDefault="00444693" w:rsidP="00444693">
      <w:r>
        <w:t>In this exercise you will create a new page layout associated with the content type created in the previous exercise using SharePoint Designer. Then you will create a new content page based off the page layout and content type.</w:t>
      </w:r>
    </w:p>
    <w:p w14:paraId="1E93E308" w14:textId="77777777" w:rsidR="00AB39F7" w:rsidRPr="009A1E15" w:rsidRDefault="00444693" w:rsidP="009A1E15">
      <w:pPr>
        <w:pStyle w:val="NumberedBullet"/>
        <w:numPr>
          <w:ilvl w:val="0"/>
          <w:numId w:val="40"/>
        </w:numPr>
      </w:pPr>
      <w:r w:rsidRPr="009A1E15">
        <w:t xml:space="preserve">Open </w:t>
      </w:r>
      <w:r w:rsidRPr="009A1E15">
        <w:rPr>
          <w:b/>
        </w:rPr>
        <w:t>SharePoint Designer</w:t>
      </w:r>
      <w:r w:rsidRPr="009A1E15">
        <w:t xml:space="preserve"> and open the site </w:t>
      </w:r>
      <w:r w:rsidR="00AB39F7" w:rsidRPr="009A1E15">
        <w:rPr>
          <w:b/>
        </w:rPr>
        <w:t>http://wcm.litwareinc.com</w:t>
      </w:r>
      <w:r w:rsidRPr="009A1E15">
        <w:t>.</w:t>
      </w:r>
    </w:p>
    <w:p w14:paraId="2A796A1F" w14:textId="77777777" w:rsidR="00AB39F7" w:rsidRPr="009A1E15" w:rsidRDefault="00444693" w:rsidP="009A1E15">
      <w:pPr>
        <w:pStyle w:val="NumberedBullet"/>
      </w:pPr>
      <w:r w:rsidRPr="009A1E15">
        <w:t xml:space="preserve">Now you need to create a new page layout based off the content type created in the previous step. From within SharePoint Designer, select </w:t>
      </w:r>
      <w:r w:rsidRPr="009A1E15">
        <w:rPr>
          <w:b/>
        </w:rPr>
        <w:t>File » New...</w:t>
      </w:r>
      <w:r w:rsidRPr="009A1E15">
        <w:t>.</w:t>
      </w:r>
    </w:p>
    <w:p w14:paraId="0EE8F44B" w14:textId="77777777" w:rsidR="00AB39F7" w:rsidRPr="009A1E15" w:rsidRDefault="00444693" w:rsidP="009A1E15">
      <w:pPr>
        <w:pStyle w:val="NumberedBullet"/>
      </w:pPr>
      <w:r w:rsidRPr="009A1E15">
        <w:t xml:space="preserve">In the </w:t>
      </w:r>
      <w:r w:rsidRPr="009A1E15">
        <w:rPr>
          <w:b/>
        </w:rPr>
        <w:t>New</w:t>
      </w:r>
      <w:r w:rsidRPr="009A1E15">
        <w:t xml:space="preserve"> dialog, select the </w:t>
      </w:r>
      <w:r w:rsidRPr="009A1E15">
        <w:rPr>
          <w:b/>
        </w:rPr>
        <w:t>SharePoint Content</w:t>
      </w:r>
      <w:r w:rsidRPr="009A1E15">
        <w:t xml:space="preserve"> tab, then </w:t>
      </w:r>
      <w:r w:rsidRPr="009A1E15">
        <w:rPr>
          <w:b/>
        </w:rPr>
        <w:t>SharePoint Publishing</w:t>
      </w:r>
      <w:r w:rsidRPr="009A1E15">
        <w:t xml:space="preserve"> in the left-hand panel and </w:t>
      </w:r>
      <w:r w:rsidRPr="009A1E15">
        <w:rPr>
          <w:b/>
        </w:rPr>
        <w:t>Page Layout</w:t>
      </w:r>
      <w:r w:rsidRPr="009A1E15">
        <w:t xml:space="preserve"> in the center panel. Use the following information to complete the remainder of the dialog and click OK:</w:t>
      </w:r>
    </w:p>
    <w:p w14:paraId="19F08A3C" w14:textId="77777777" w:rsidR="00AB39F7" w:rsidRPr="009A1E15" w:rsidRDefault="00444693" w:rsidP="009A1E15">
      <w:pPr>
        <w:pStyle w:val="Bullet"/>
      </w:pPr>
      <w:r w:rsidRPr="009A1E15">
        <w:rPr>
          <w:b/>
        </w:rPr>
        <w:t>Content Type Group:</w:t>
      </w:r>
      <w:r w:rsidRPr="009A1E15">
        <w:t xml:space="preserve"> WCM401</w:t>
      </w:r>
    </w:p>
    <w:p w14:paraId="3BF3E0FC" w14:textId="77777777" w:rsidR="00AB39F7" w:rsidRPr="009A1E15" w:rsidRDefault="00444693" w:rsidP="009A1E15">
      <w:pPr>
        <w:pStyle w:val="Bullet"/>
      </w:pPr>
      <w:r w:rsidRPr="009A1E15">
        <w:rPr>
          <w:b/>
        </w:rPr>
        <w:t>Content Type Name:</w:t>
      </w:r>
      <w:r w:rsidRPr="009A1E15">
        <w:t xml:space="preserve"> Division Article</w:t>
      </w:r>
    </w:p>
    <w:p w14:paraId="160AFE70" w14:textId="77777777" w:rsidR="00AB39F7" w:rsidRPr="009A1E15" w:rsidRDefault="00444693" w:rsidP="009A1E15">
      <w:pPr>
        <w:pStyle w:val="Bullet"/>
      </w:pPr>
      <w:r w:rsidRPr="009A1E15">
        <w:rPr>
          <w:b/>
        </w:rPr>
        <w:t>URL Name:</w:t>
      </w:r>
      <w:r w:rsidRPr="009A1E15">
        <w:t xml:space="preserve"> DivisionArticleImageLeft.aspx</w:t>
      </w:r>
    </w:p>
    <w:p w14:paraId="3ECFCED4" w14:textId="77777777" w:rsidR="00AB39F7" w:rsidRPr="009A1E15" w:rsidRDefault="00444693" w:rsidP="009A1E15">
      <w:pPr>
        <w:pStyle w:val="Bullet"/>
      </w:pPr>
      <w:r w:rsidRPr="009A1E15">
        <w:rPr>
          <w:b/>
        </w:rPr>
        <w:t>Title:</w:t>
      </w:r>
      <w:r w:rsidRPr="009A1E15">
        <w:t xml:space="preserve"> Division article with image on left</w:t>
      </w:r>
    </w:p>
    <w:p w14:paraId="453E6113" w14:textId="77777777" w:rsidR="002C5187" w:rsidRDefault="00444693" w:rsidP="009A1E15">
      <w:pPr>
        <w:pStyle w:val="NumberedBullet"/>
      </w:pPr>
      <w:r>
        <w:lastRenderedPageBreak/>
        <w:t xml:space="preserve">Now you need to add some structure to this page. Cheat a bit by copying the contents of the </w:t>
      </w:r>
      <w:r w:rsidRPr="002C5187">
        <w:rPr>
          <w:b/>
        </w:rPr>
        <w:t>ArticleLeft.aspx</w:t>
      </w:r>
      <w:r>
        <w:t xml:space="preserve"> page layout and paste them into </w:t>
      </w:r>
      <w:r w:rsidRPr="002C5187">
        <w:rPr>
          <w:b/>
        </w:rPr>
        <w:t>DivisionArticleImageLeft.aspx</w:t>
      </w:r>
      <w:r>
        <w:t xml:space="preserve">, replacing everything that was there (do this only within the </w:t>
      </w:r>
      <w:r w:rsidRPr="002C5187">
        <w:rPr>
          <w:b/>
        </w:rPr>
        <w:t>Code</w:t>
      </w:r>
      <w:r>
        <w:t xml:space="preserve"> view, ~not~ within Design or Split mode).</w:t>
      </w:r>
    </w:p>
    <w:p w14:paraId="051EE960" w14:textId="77777777" w:rsidR="00444693" w:rsidRDefault="00444693" w:rsidP="009A1E15">
      <w:pPr>
        <w:pStyle w:val="NumberedBullet"/>
      </w:pPr>
      <w:r>
        <w:t>Now you need to add the two fields added to the content type. These will be added just below the main content of the page. Switch to Code mode if you have not already and add the following HTML just after the closing &lt;div&gt; tag for the page content (on or about line #50), as shown by the image below (the circled portion is the new code you should add):</w:t>
      </w:r>
    </w:p>
    <w:p w14:paraId="0DEBC8B1" w14:textId="77777777" w:rsidR="00444693" w:rsidRDefault="002C5187" w:rsidP="002C5187">
      <w:pPr>
        <w:pStyle w:val="Figure"/>
      </w:pPr>
      <w:r>
        <w:drawing>
          <wp:inline distT="0" distB="0" distL="0" distR="0" wp14:editId="2D6750FF">
            <wp:extent cx="3928110" cy="1614170"/>
            <wp:effectExtent l="19050" t="0" r="0" b="0"/>
            <wp:docPr id="34" name="Picture 34" descr="C:\Development\Writing\Courses\WCM401\trunk\Student Download\Labs\05_PageLayouts\Figures\PageLayout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evelopment\Writing\Courses\WCM401\trunk\Student Download\Labs\05_PageLayouts\Figures\PageLayoutCode.jpg"/>
                    <pic:cNvPicPr>
                      <a:picLocks noChangeAspect="1" noChangeArrowheads="1"/>
                    </pic:cNvPicPr>
                  </pic:nvPicPr>
                  <pic:blipFill>
                    <a:blip r:embed="rId13" cstate="print">
                      <a:grayscl/>
                    </a:blip>
                    <a:srcRect/>
                    <a:stretch>
                      <a:fillRect/>
                    </a:stretch>
                  </pic:blipFill>
                  <pic:spPr bwMode="auto">
                    <a:xfrm>
                      <a:off x="0" y="0"/>
                      <a:ext cx="3928110" cy="1614170"/>
                    </a:xfrm>
                    <a:prstGeom prst="rect">
                      <a:avLst/>
                    </a:prstGeom>
                    <a:noFill/>
                    <a:ln w="9525">
                      <a:noFill/>
                      <a:miter lim="800000"/>
                      <a:headEnd/>
                      <a:tailEnd/>
                    </a:ln>
                  </pic:spPr>
                </pic:pic>
              </a:graphicData>
            </a:graphic>
          </wp:inline>
        </w:drawing>
      </w:r>
    </w:p>
    <w:p w14:paraId="297EE659" w14:textId="77777777" w:rsidR="00444693" w:rsidRDefault="00444693" w:rsidP="009A1E15">
      <w:pPr>
        <w:pStyle w:val="NumberedBullet"/>
      </w:pPr>
      <w:r>
        <w:t xml:space="preserve">Save your changes. Now, switch into </w:t>
      </w:r>
      <w:r w:rsidRPr="002C5187">
        <w:rPr>
          <w:b/>
        </w:rPr>
        <w:t>Design</w:t>
      </w:r>
      <w:r>
        <w:t xml:space="preserve"> view... you should see an image similar to the following one (the highlighted part is where you added the HTML):</w:t>
      </w:r>
    </w:p>
    <w:p w14:paraId="0457B914" w14:textId="77777777" w:rsidR="00444693" w:rsidRDefault="002C5187" w:rsidP="002C5187">
      <w:pPr>
        <w:pStyle w:val="Figure"/>
      </w:pPr>
      <w:r>
        <w:drawing>
          <wp:inline distT="0" distB="0" distL="0" distR="0" wp14:editId="6F9B14DC">
            <wp:extent cx="3689350" cy="2298065"/>
            <wp:effectExtent l="19050" t="0" r="6350" b="0"/>
            <wp:docPr id="37" name="Picture 37" descr="C:\Development\Writing\Courses\WCM401\trunk\Student Download\Labs\05_PageLayouts\Figures\PageLayout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evelopment\Writing\Courses\WCM401\trunk\Student Download\Labs\05_PageLayouts\Figures\PageLayoutCode2.jpg"/>
                    <pic:cNvPicPr>
                      <a:picLocks noChangeAspect="1" noChangeArrowheads="1"/>
                    </pic:cNvPicPr>
                  </pic:nvPicPr>
                  <pic:blipFill>
                    <a:blip r:embed="rId14" cstate="print">
                      <a:grayscl/>
                    </a:blip>
                    <a:srcRect/>
                    <a:stretch>
                      <a:fillRect/>
                    </a:stretch>
                  </pic:blipFill>
                  <pic:spPr bwMode="auto">
                    <a:xfrm>
                      <a:off x="0" y="0"/>
                      <a:ext cx="3689350" cy="2298065"/>
                    </a:xfrm>
                    <a:prstGeom prst="rect">
                      <a:avLst/>
                    </a:prstGeom>
                    <a:noFill/>
                    <a:ln w="9525">
                      <a:noFill/>
                      <a:miter lim="800000"/>
                      <a:headEnd/>
                      <a:tailEnd/>
                    </a:ln>
                  </pic:spPr>
                </pic:pic>
              </a:graphicData>
            </a:graphic>
          </wp:inline>
        </w:drawing>
      </w:r>
    </w:p>
    <w:p w14:paraId="3463F874" w14:textId="77777777" w:rsidR="00444693" w:rsidRDefault="00444693" w:rsidP="009A1E15">
      <w:pPr>
        <w:pStyle w:val="NumberedBullet"/>
      </w:pPr>
      <w:r>
        <w:t xml:space="preserve">The next thing to do is add the columns you added to the content type. In the </w:t>
      </w:r>
      <w:r w:rsidRPr="002C5187">
        <w:rPr>
          <w:b/>
        </w:rPr>
        <w:t>Toolbox</w:t>
      </w:r>
      <w:r>
        <w:t xml:space="preserve"> tool window in SharePoint Designer (right-hand side of the application), click the </w:t>
      </w:r>
      <w:r w:rsidR="002C5187">
        <w:rPr>
          <w:rFonts w:ascii="Tahoma" w:hAnsi="Tahoma" w:cs="Tahoma"/>
          <w:noProof/>
          <w:color w:val="4D4D4D"/>
          <w:sz w:val="22"/>
        </w:rPr>
        <w:drawing>
          <wp:inline distT="0" distB="0" distL="0" distR="0" wp14:editId="2B7C2E0A">
            <wp:extent cx="182880" cy="191135"/>
            <wp:effectExtent l="19050" t="0" r="7620" b="0"/>
            <wp:docPr id="40" name="Picture 40" descr="C:\Development\Writing\Courses\WCM401\trunk\Student Download\Labs\05_PageLayouts\Figures\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evelopment\Writing\Courses\WCM401\trunk\Student Download\Labs\05_PageLayouts\Figures\Box.jpg"/>
                    <pic:cNvPicPr>
                      <a:picLocks noChangeAspect="1" noChangeArrowheads="1"/>
                    </pic:cNvPicPr>
                  </pic:nvPicPr>
                  <pic:blipFill>
                    <a:blip r:embed="rId15" cstate="print"/>
                    <a:srcRect/>
                    <a:stretch>
                      <a:fillRect/>
                    </a:stretch>
                  </pic:blipFill>
                  <pic:spPr bwMode="auto">
                    <a:xfrm>
                      <a:off x="0" y="0"/>
                      <a:ext cx="182880" cy="191135"/>
                    </a:xfrm>
                    <a:prstGeom prst="rect">
                      <a:avLst/>
                    </a:prstGeom>
                    <a:noFill/>
                    <a:ln w="9525">
                      <a:noFill/>
                      <a:miter lim="800000"/>
                      <a:headEnd/>
                      <a:tailEnd/>
                    </a:ln>
                  </pic:spPr>
                </pic:pic>
              </a:graphicData>
            </a:graphic>
          </wp:inline>
        </w:drawing>
      </w:r>
      <w:r>
        <w:t xml:space="preserve"> icon (found in the upper right corner of the tool window) to give yourself more room to work. Scroll the tool window down to the </w:t>
      </w:r>
      <w:r w:rsidRPr="0012716B">
        <w:rPr>
          <w:b/>
        </w:rPr>
        <w:t>SharePoint Controls</w:t>
      </w:r>
      <w:r>
        <w:t xml:space="preserve">... specifically the </w:t>
      </w:r>
      <w:r w:rsidRPr="0012716B">
        <w:rPr>
          <w:b/>
        </w:rPr>
        <w:t>Content Fields</w:t>
      </w:r>
      <w:r>
        <w:t xml:space="preserve"> within the </w:t>
      </w:r>
      <w:r w:rsidRPr="0012716B">
        <w:rPr>
          <w:b/>
        </w:rPr>
        <w:t>SharePoint Controls</w:t>
      </w:r>
      <w:r>
        <w:t xml:space="preserve"> group. Notice the two fields you created and added to the content type previously. Drag the two fields into the design surface, placing the </w:t>
      </w:r>
      <w:r w:rsidRPr="0012716B">
        <w:rPr>
          <w:b/>
        </w:rPr>
        <w:t>Division</w:t>
      </w:r>
      <w:r>
        <w:t xml:space="preserve"> field next to </w:t>
      </w:r>
      <w:r w:rsidRPr="0012716B">
        <w:rPr>
          <w:b/>
        </w:rPr>
        <w:t>Division:</w:t>
      </w:r>
      <w:r>
        <w:t xml:space="preserve"> in the ASPX file and </w:t>
      </w:r>
      <w:r w:rsidRPr="0012716B">
        <w:rPr>
          <w:b/>
        </w:rPr>
        <w:t>Division Description</w:t>
      </w:r>
      <w:r>
        <w:t xml:space="preserve"> immediately after </w:t>
      </w:r>
      <w:r w:rsidRPr="0012716B">
        <w:rPr>
          <w:b/>
        </w:rPr>
        <w:t>placeholder</w:t>
      </w:r>
      <w:r>
        <w:t xml:space="preserve">. Now remove the placeholder text... you should see something similar to the following image (if yours </w:t>
      </w:r>
      <w:r>
        <w:lastRenderedPageBreak/>
        <w:t>are arranged slightly differently, it is not a problem... as long as there are no rendering problems you are in good shape):</w:t>
      </w:r>
    </w:p>
    <w:p w14:paraId="7A3F38DA" w14:textId="77777777" w:rsidR="00444693" w:rsidRDefault="002C5187" w:rsidP="002C5187">
      <w:pPr>
        <w:pStyle w:val="Figure"/>
      </w:pPr>
      <w:r>
        <w:drawing>
          <wp:inline distT="0" distB="0" distL="0" distR="0" wp14:editId="55FF01AF">
            <wp:extent cx="4325620" cy="2926080"/>
            <wp:effectExtent l="19050" t="0" r="0" b="0"/>
            <wp:docPr id="43" name="Picture 43" descr="C:\Development\Writing\Courses\WCM401\trunk\Student Download\Labs\05_PageLayouts\Figures\PageLayoutCo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evelopment\Writing\Courses\WCM401\trunk\Student Download\Labs\05_PageLayouts\Figures\PageLayoutCode3.jpg"/>
                    <pic:cNvPicPr>
                      <a:picLocks noChangeAspect="1" noChangeArrowheads="1"/>
                    </pic:cNvPicPr>
                  </pic:nvPicPr>
                  <pic:blipFill>
                    <a:blip r:embed="rId16" cstate="print">
                      <a:grayscl/>
                    </a:blip>
                    <a:srcRect/>
                    <a:stretch>
                      <a:fillRect/>
                    </a:stretch>
                  </pic:blipFill>
                  <pic:spPr bwMode="auto">
                    <a:xfrm>
                      <a:off x="0" y="0"/>
                      <a:ext cx="4325620" cy="2926080"/>
                    </a:xfrm>
                    <a:prstGeom prst="rect">
                      <a:avLst/>
                    </a:prstGeom>
                    <a:noFill/>
                    <a:ln w="9525">
                      <a:noFill/>
                      <a:miter lim="800000"/>
                      <a:headEnd/>
                      <a:tailEnd/>
                    </a:ln>
                  </pic:spPr>
                </pic:pic>
              </a:graphicData>
            </a:graphic>
          </wp:inline>
        </w:drawing>
      </w:r>
    </w:p>
    <w:p w14:paraId="667504AB" w14:textId="77777777" w:rsidR="002C5187" w:rsidRDefault="00444693" w:rsidP="009A1E15">
      <w:pPr>
        <w:pStyle w:val="NumberedBullet"/>
      </w:pPr>
      <w:r>
        <w:t xml:space="preserve">Save all your changes. Now you need to check in and publish the file (same reasons why you had to / didn't have to with the master page in the last lab). Right-click </w:t>
      </w:r>
      <w:r w:rsidRPr="0012716B">
        <w:rPr>
          <w:b/>
        </w:rPr>
        <w:t>DivisionArticleImageLeft.aspx</w:t>
      </w:r>
      <w:r>
        <w:t xml:space="preserve"> in the </w:t>
      </w:r>
      <w:r w:rsidRPr="0012716B">
        <w:rPr>
          <w:b/>
        </w:rPr>
        <w:t>Folder List</w:t>
      </w:r>
      <w:r>
        <w:t xml:space="preserve"> tool window and select </w:t>
      </w:r>
      <w:r w:rsidRPr="0012716B">
        <w:rPr>
          <w:b/>
        </w:rPr>
        <w:t>Check In</w:t>
      </w:r>
      <w:r>
        <w:t xml:space="preserve">. Then select </w:t>
      </w:r>
      <w:r w:rsidRPr="0012716B">
        <w:rPr>
          <w:b/>
        </w:rPr>
        <w:t>Publish a major version</w:t>
      </w:r>
      <w:r>
        <w:t xml:space="preserve"> and click </w:t>
      </w:r>
      <w:r w:rsidRPr="0012716B">
        <w:rPr>
          <w:b/>
        </w:rPr>
        <w:t>OK</w:t>
      </w:r>
      <w:r>
        <w:t xml:space="preserve">. A dialog will appear asking if you want to view/modify the approval status of the page layout. Click </w:t>
      </w:r>
      <w:proofErr w:type="gramStart"/>
      <w:r w:rsidRPr="0012716B">
        <w:rPr>
          <w:b/>
        </w:rPr>
        <w:t>Yes</w:t>
      </w:r>
      <w:proofErr w:type="gramEnd"/>
      <w:r>
        <w:t xml:space="preserve"> which will open a new browser window loading the Master Page Gallery with your page layout near the top of the list. From the ECB menu of the </w:t>
      </w:r>
      <w:r w:rsidRPr="0012716B">
        <w:rPr>
          <w:b/>
        </w:rPr>
        <w:t>DivisionArticleImageLeft.aspx</w:t>
      </w:r>
      <w:r>
        <w:t xml:space="preserve"> page layout, select Approve/reject. On the </w:t>
      </w:r>
      <w:r w:rsidRPr="0012716B">
        <w:rPr>
          <w:b/>
        </w:rPr>
        <w:t xml:space="preserve">Master Page Gallery: </w:t>
      </w:r>
      <w:proofErr w:type="spellStart"/>
      <w:r w:rsidRPr="0012716B">
        <w:rPr>
          <w:b/>
        </w:rPr>
        <w:t>DivisoinArticleImageLeft</w:t>
      </w:r>
      <w:proofErr w:type="spellEnd"/>
      <w:r>
        <w:t xml:space="preserve"> page, select </w:t>
      </w:r>
      <w:r w:rsidRPr="0012716B">
        <w:rPr>
          <w:b/>
        </w:rPr>
        <w:t>Approved</w:t>
      </w:r>
      <w:r>
        <w:t>. This item will become visible to all users.</w:t>
      </w:r>
    </w:p>
    <w:p w14:paraId="32410F87" w14:textId="77777777" w:rsidR="002C5187" w:rsidRDefault="00444693" w:rsidP="009A1E15">
      <w:pPr>
        <w:pStyle w:val="NumberedBullet"/>
      </w:pPr>
      <w:r>
        <w:t xml:space="preserve">At this point the page layout has been published to the Master Page Gallery and you can now create content pages based off the page layout and content type. Browse to the Press Releases section within the </w:t>
      </w:r>
      <w:r w:rsidRPr="0012716B">
        <w:rPr>
          <w:b/>
        </w:rPr>
        <w:t>http://wcm.litwareinc.com</w:t>
      </w:r>
      <w:r>
        <w:t xml:space="preserve"> site. </w:t>
      </w:r>
    </w:p>
    <w:p w14:paraId="04FD8E1B" w14:textId="77777777" w:rsidR="002C5187" w:rsidRDefault="00444693" w:rsidP="009A1E15">
      <w:pPr>
        <w:pStyle w:val="NumberedBullet"/>
      </w:pPr>
      <w:r>
        <w:t xml:space="preserve">From the </w:t>
      </w:r>
      <w:r w:rsidRPr="0012716B">
        <w:rPr>
          <w:b/>
        </w:rPr>
        <w:t>Press Releases</w:t>
      </w:r>
      <w:r>
        <w:t xml:space="preserve"> section, select </w:t>
      </w:r>
      <w:r w:rsidRPr="0012716B">
        <w:rPr>
          <w:b/>
        </w:rPr>
        <w:t>Site Actions » Create Page</w:t>
      </w:r>
      <w:r>
        <w:t xml:space="preserve">. On the </w:t>
      </w:r>
      <w:r w:rsidRPr="0012716B">
        <w:rPr>
          <w:b/>
        </w:rPr>
        <w:t>Create Page</w:t>
      </w:r>
      <w:r>
        <w:t xml:space="preserve"> </w:t>
      </w:r>
      <w:proofErr w:type="spellStart"/>
      <w:r>
        <w:t>page</w:t>
      </w:r>
      <w:proofErr w:type="spellEnd"/>
      <w:r>
        <w:t>, use the following information to create the new content page and click Create:</w:t>
      </w:r>
    </w:p>
    <w:p w14:paraId="0E41500B" w14:textId="77777777" w:rsidR="002C5187" w:rsidRDefault="00444693" w:rsidP="009A1E15">
      <w:pPr>
        <w:pStyle w:val="Bullet"/>
      </w:pPr>
      <w:r w:rsidRPr="0012716B">
        <w:rPr>
          <w:b/>
        </w:rPr>
        <w:t>Title:</w:t>
      </w:r>
      <w:r>
        <w:t xml:space="preserve"> Division Article 1</w:t>
      </w:r>
    </w:p>
    <w:p w14:paraId="7AA86C3E" w14:textId="77777777" w:rsidR="002C5187" w:rsidRDefault="00444693" w:rsidP="009A1E15">
      <w:pPr>
        <w:pStyle w:val="Bullet"/>
      </w:pPr>
      <w:r w:rsidRPr="0012716B">
        <w:rPr>
          <w:b/>
        </w:rPr>
        <w:t>URL Name:</w:t>
      </w:r>
      <w:r>
        <w:t xml:space="preserve"> DivisionArticle1</w:t>
      </w:r>
    </w:p>
    <w:p w14:paraId="2A4D73D8" w14:textId="77777777" w:rsidR="002C5187" w:rsidRDefault="00444693" w:rsidP="009A1E15">
      <w:pPr>
        <w:pStyle w:val="Bullet"/>
      </w:pPr>
      <w:r w:rsidRPr="0012716B">
        <w:rPr>
          <w:b/>
        </w:rPr>
        <w:t>Page Layout:</w:t>
      </w:r>
      <w:r>
        <w:t xml:space="preserve"> (Division Article) Division article with image on left</w:t>
      </w:r>
    </w:p>
    <w:p w14:paraId="7861FFE7" w14:textId="77777777" w:rsidR="002C5187" w:rsidRDefault="00444693" w:rsidP="009A1E15">
      <w:pPr>
        <w:pStyle w:val="NumberedBullet"/>
      </w:pPr>
      <w:r>
        <w:t xml:space="preserve">You should now see your page in edit mode. Once you have entered the desired content, select </w:t>
      </w:r>
      <w:r w:rsidRPr="0012716B">
        <w:rPr>
          <w:b/>
        </w:rPr>
        <w:t>Submit for Approval</w:t>
      </w:r>
      <w:r>
        <w:t xml:space="preserve"> at the top of the page to start the page approval workflow.</w:t>
      </w:r>
    </w:p>
    <w:p w14:paraId="62A34A56" w14:textId="77777777" w:rsidR="002C5187" w:rsidRDefault="00444693" w:rsidP="009A1E15">
      <w:pPr>
        <w:pStyle w:val="NumberedBullet"/>
      </w:pPr>
      <w:r>
        <w:t xml:space="preserve">On the </w:t>
      </w:r>
      <w:r w:rsidRPr="0012716B">
        <w:rPr>
          <w:b/>
        </w:rPr>
        <w:t>Start "Parallel Approval": DivisionArticle1</w:t>
      </w:r>
      <w:r>
        <w:t xml:space="preserve"> page, click </w:t>
      </w:r>
      <w:r w:rsidRPr="0012716B">
        <w:rPr>
          <w:b/>
        </w:rPr>
        <w:t>Start</w:t>
      </w:r>
      <w:r>
        <w:t>.</w:t>
      </w:r>
    </w:p>
    <w:p w14:paraId="2D67A42E" w14:textId="77777777" w:rsidR="002C5187" w:rsidRDefault="00444693" w:rsidP="009A1E15">
      <w:pPr>
        <w:pStyle w:val="NumberedBullet"/>
      </w:pPr>
      <w:r>
        <w:lastRenderedPageBreak/>
        <w:t xml:space="preserve">The page will then load with the </w:t>
      </w:r>
      <w:r w:rsidRPr="0012716B">
        <w:rPr>
          <w:b/>
        </w:rPr>
        <w:t>Division Article 1</w:t>
      </w:r>
      <w:r>
        <w:t xml:space="preserve"> page you just created, but not in edit mode. To advance the page through the workflow, select the </w:t>
      </w:r>
      <w:r w:rsidRPr="0012716B">
        <w:rPr>
          <w:b/>
        </w:rPr>
        <w:t>Approve</w:t>
      </w:r>
      <w:r>
        <w:t xml:space="preserve"> button in the Page Editing Toolbar.</w:t>
      </w:r>
    </w:p>
    <w:p w14:paraId="7C123181" w14:textId="77777777" w:rsidR="002C5187" w:rsidRDefault="00444693" w:rsidP="009A1E15">
      <w:pPr>
        <w:pStyle w:val="NumberedBullet"/>
      </w:pPr>
      <w:r>
        <w:t xml:space="preserve">On the </w:t>
      </w:r>
      <w:r w:rsidRPr="0012716B">
        <w:rPr>
          <w:b/>
        </w:rPr>
        <w:t>Workflow Tasks: Please approve DivisionArticle1</w:t>
      </w:r>
      <w:r>
        <w:t xml:space="preserve"> page, optionally enter any comments and click the </w:t>
      </w:r>
      <w:r w:rsidRPr="0012716B">
        <w:rPr>
          <w:b/>
        </w:rPr>
        <w:t>Approve</w:t>
      </w:r>
      <w:r>
        <w:t xml:space="preserve"> button. The browser will refresh with the published page in display mode.</w:t>
      </w:r>
    </w:p>
    <w:p w14:paraId="610215ED" w14:textId="77777777" w:rsidR="00444693" w:rsidRDefault="00444693" w:rsidP="002C5187">
      <w:r>
        <w:t>At this point you have created site columns and a content type using the browser and a page layout using SharePoint Designer. Next you'll see how to do the same thing without the browser or SharePoint Designer.</w:t>
      </w:r>
    </w:p>
    <w:p w14:paraId="28100CE0" w14:textId="77777777" w:rsidR="00444693" w:rsidRDefault="00444693" w:rsidP="00444693">
      <w:pPr>
        <w:pStyle w:val="LabExercise"/>
      </w:pPr>
      <w:r>
        <w:t>Exercise 3: Creating new site columns &amp; a content type using Features</w:t>
      </w:r>
    </w:p>
    <w:p w14:paraId="0ACAB6CF" w14:textId="77777777" w:rsidR="00444693" w:rsidRDefault="00444693" w:rsidP="00444693">
      <w:r>
        <w:t>In this exercise you will create a Feature that, when activated, will create a few new site columns and content type based from the OOTB content type Page (and including the site columns created).</w:t>
      </w:r>
    </w:p>
    <w:p w14:paraId="1DD3D6FA" w14:textId="77777777" w:rsidR="00444693" w:rsidRDefault="00444693" w:rsidP="00444693">
      <w:r>
        <w:t>Since you have now created and customized Visual Studio projects that compile then package the contents of the project into a WSS solution package, as well as creating a project that doesn't compile anything but simply packages the contents into a WSS solution package, we have given you a project to get started with. This project already has the directory structure created, the deployment files added and the changes to the project file to run the automated WSS solution package creation.</w:t>
      </w:r>
    </w:p>
    <w:p w14:paraId="62EAFC00" w14:textId="77777777" w:rsidR="00A93DFC" w:rsidRDefault="00444693" w:rsidP="009A1E15">
      <w:pPr>
        <w:pStyle w:val="NumberedBullet"/>
        <w:numPr>
          <w:ilvl w:val="0"/>
          <w:numId w:val="41"/>
        </w:numPr>
      </w:pPr>
      <w:r>
        <w:t xml:space="preserve">In Visual Studio, open the </w:t>
      </w:r>
      <w:r w:rsidRPr="009A1E15">
        <w:rPr>
          <w:b/>
        </w:rPr>
        <w:t>Lab</w:t>
      </w:r>
      <w:sdt>
        <w:sdtPr>
          <w:rPr>
            <w:b/>
          </w:rPr>
          <w:alias w:val="Lab Number Short"/>
          <w:tag w:val="Lab Number Short"/>
          <w:id w:val="16225206"/>
          <w:placeholder>
            <w:docPart w:val="DefaultPlaceholder_22675703"/>
          </w:placeholder>
          <w:dataBinding w:xpath="/root[1]/labNumberShort[1]" w:storeItemID="{0306C5F9-4602-431E-9CA8-DC31EFB1E840}"/>
          <w:text/>
        </w:sdtPr>
        <w:sdtEndPr/>
        <w:sdtContent>
          <w:r w:rsidRPr="009A1E15">
            <w:rPr>
              <w:b/>
            </w:rPr>
            <w:t>5</w:t>
          </w:r>
        </w:sdtContent>
      </w:sdt>
      <w:r>
        <w:t xml:space="preserve"> solution located in the following directory:</w:t>
      </w:r>
    </w:p>
    <w:p w14:paraId="6BD27B44" w14:textId="77777777" w:rsidR="00444693" w:rsidRDefault="00444693" w:rsidP="00A93DFC">
      <w:pPr>
        <w:pStyle w:val="CodeAloneLast"/>
      </w:pPr>
      <w:r>
        <w:t>c:\Student\Labs\</w:t>
      </w:r>
      <w:sdt>
        <w:sdtPr>
          <w:alias w:val="Lab Number"/>
          <w:tag w:val="Lab Number"/>
          <w:id w:val="16225204"/>
          <w:placeholder>
            <w:docPart w:val="DefaultPlaceholder_22675703"/>
          </w:placeholder>
          <w:dataBinding w:xpath="/root[1]/labNumber[1]" w:storeItemID="{0306C5F9-4602-431E-9CA8-DC31EFB1E840}"/>
          <w:text/>
        </w:sdtPr>
        <w:sdtEndPr/>
        <w:sdtContent>
          <w:r w:rsidR="00F74E40">
            <w:t>05</w:t>
          </w:r>
        </w:sdtContent>
      </w:sdt>
      <w:r>
        <w:t>_PageLayouts\Lab\Lab</w:t>
      </w:r>
      <w:sdt>
        <w:sdtPr>
          <w:alias w:val="Lab Number Short"/>
          <w:tag w:val="Lab Number Short"/>
          <w:id w:val="16225208"/>
          <w:placeholder>
            <w:docPart w:val="DefaultPlaceholder_22675703"/>
          </w:placeholder>
          <w:dataBinding w:xpath="/root[1]/labNumberShort[1]" w:storeItemID="{0306C5F9-4602-431E-9CA8-DC31EFB1E840}"/>
          <w:text/>
        </w:sdtPr>
        <w:sdtEndPr/>
        <w:sdtContent>
          <w:r>
            <w:t>5</w:t>
          </w:r>
        </w:sdtContent>
      </w:sdt>
      <w:r>
        <w:t>.sln</w:t>
      </w:r>
    </w:p>
    <w:p w14:paraId="04CFD5CB" w14:textId="77777777" w:rsidR="00A93DFC" w:rsidRDefault="00444693" w:rsidP="009A1E15">
      <w:pPr>
        <w:pStyle w:val="NumberedBullet"/>
      </w:pPr>
      <w:r>
        <w:t xml:space="preserve">The first thing you need to do is create the Feature definition file. Create a new XML file named </w:t>
      </w:r>
      <w:r w:rsidRPr="00B72F89">
        <w:rPr>
          <w:b/>
        </w:rPr>
        <w:t>feature.xml</w:t>
      </w:r>
      <w:r>
        <w:t xml:space="preserve"> in the </w:t>
      </w:r>
      <w:r w:rsidRPr="00B72F89">
        <w:rPr>
          <w:b/>
        </w:rPr>
        <w:t>Lab</w:t>
      </w:r>
      <w:sdt>
        <w:sdtPr>
          <w:rPr>
            <w:b/>
          </w:rPr>
          <w:alias w:val="Lab Number Short"/>
          <w:tag w:val="Lab Number Short"/>
          <w:id w:val="16225211"/>
          <w:placeholder>
            <w:docPart w:val="DefaultPlaceholder_22675703"/>
          </w:placeholder>
          <w:dataBinding w:xpath="/root[1]/labNumberShort[1]" w:storeItemID="{0306C5F9-4602-431E-9CA8-DC31EFB1E840}"/>
          <w:text/>
        </w:sdtPr>
        <w:sdtEndPr/>
        <w:sdtContent>
          <w:r w:rsidRPr="00B72F89">
            <w:rPr>
              <w:b/>
            </w:rPr>
            <w:t>5</w:t>
          </w:r>
        </w:sdtContent>
      </w:sdt>
      <w:r>
        <w:t xml:space="preserve"> Feature folder in the project, filling it with the following markup:</w:t>
      </w:r>
    </w:p>
    <w:p w14:paraId="34498A6A" w14:textId="77777777" w:rsidR="00444693" w:rsidRDefault="00444693" w:rsidP="00A93DFC">
      <w:pPr>
        <w:pStyle w:val="CodeAlone"/>
      </w:pPr>
      <w:proofErr w:type="gramStart"/>
      <w:r>
        <w:t>&lt;?xml</w:t>
      </w:r>
      <w:proofErr w:type="gramEnd"/>
      <w:r>
        <w:t xml:space="preserve"> version="1.0" encoding="utf-8" ?&gt;</w:t>
      </w:r>
    </w:p>
    <w:p w14:paraId="044FCACB" w14:textId="77777777" w:rsidR="00444693" w:rsidRDefault="00444693" w:rsidP="00A93DFC">
      <w:pPr>
        <w:pStyle w:val="CodeAlone"/>
      </w:pPr>
      <w:r>
        <w:t xml:space="preserve">&lt;Feature </w:t>
      </w:r>
      <w:proofErr w:type="spellStart"/>
      <w:r>
        <w:t>xmlns</w:t>
      </w:r>
      <w:proofErr w:type="spellEnd"/>
      <w:r>
        <w:t>="http://schemas.microsoft.com/</w:t>
      </w:r>
      <w:proofErr w:type="spellStart"/>
      <w:r>
        <w:t>sharepoint</w:t>
      </w:r>
      <w:proofErr w:type="spellEnd"/>
      <w:r>
        <w:t>/"</w:t>
      </w:r>
    </w:p>
    <w:p w14:paraId="04238FC3" w14:textId="77777777" w:rsidR="00444693" w:rsidRDefault="00444693" w:rsidP="00A93DFC">
      <w:pPr>
        <w:pStyle w:val="CodeAlone"/>
      </w:pPr>
      <w:r>
        <w:t xml:space="preserve">    Id="E052E45D-B487-4593-AF2B-D6283E21C43A"</w:t>
      </w:r>
    </w:p>
    <w:p w14:paraId="634EE04A" w14:textId="77777777" w:rsidR="00444693" w:rsidRDefault="00444693" w:rsidP="00A93DFC">
      <w:pPr>
        <w:pStyle w:val="CodeAlone"/>
      </w:pPr>
      <w:r>
        <w:t xml:space="preserve">    Title="Lab </w:t>
      </w:r>
      <w:sdt>
        <w:sdtPr>
          <w:alias w:val="Lab Number Short"/>
          <w:tag w:val="Lab Number Short"/>
          <w:id w:val="16225212"/>
          <w:placeholder>
            <w:docPart w:val="DefaultPlaceholder_22675703"/>
          </w:placeholder>
          <w:dataBinding w:xpath="/root[1]/labNumberShort[1]" w:storeItemID="{0306C5F9-4602-431E-9CA8-DC31EFB1E840}"/>
          <w:text/>
        </w:sdtPr>
        <w:sdtEndPr/>
        <w:sdtContent>
          <w:r>
            <w:t>5</w:t>
          </w:r>
        </w:sdtContent>
      </w:sdt>
      <w:r>
        <w:t xml:space="preserve"> - Working with Provisioned Site Columns, Content Types and Page Layouts"</w:t>
      </w:r>
    </w:p>
    <w:p w14:paraId="63FF566A" w14:textId="77777777" w:rsidR="00444693" w:rsidRDefault="00444693" w:rsidP="00A93DFC">
      <w:pPr>
        <w:pStyle w:val="CodeAlone"/>
      </w:pPr>
      <w:r>
        <w:t xml:space="preserve">    Hidden="FALSE"</w:t>
      </w:r>
    </w:p>
    <w:p w14:paraId="55A3110D" w14:textId="77777777" w:rsidR="00444693" w:rsidRDefault="00444693" w:rsidP="00A93DFC">
      <w:pPr>
        <w:pStyle w:val="CodeAlone"/>
      </w:pPr>
      <w:r>
        <w:t xml:space="preserve">    Scope="Site"</w:t>
      </w:r>
    </w:p>
    <w:p w14:paraId="6BD1F2D1" w14:textId="77777777" w:rsidR="00444693" w:rsidRDefault="00444693" w:rsidP="00A93DFC">
      <w:pPr>
        <w:pStyle w:val="CodeAlone"/>
      </w:pPr>
      <w:r>
        <w:t xml:space="preserve">    Version="1.0.0.0"&gt;</w:t>
      </w:r>
    </w:p>
    <w:p w14:paraId="705D269F" w14:textId="77777777" w:rsidR="00444693" w:rsidRDefault="00444693" w:rsidP="00A93DFC">
      <w:pPr>
        <w:pStyle w:val="CodeAlone"/>
      </w:pPr>
    </w:p>
    <w:p w14:paraId="409F94C7" w14:textId="77777777" w:rsidR="00444693" w:rsidRDefault="00444693" w:rsidP="00A93DFC">
      <w:pPr>
        <w:pStyle w:val="CodeAlone"/>
      </w:pPr>
      <w:r>
        <w:t xml:space="preserve">    &lt;</w:t>
      </w:r>
      <w:proofErr w:type="spellStart"/>
      <w:r>
        <w:t>ElementManifests</w:t>
      </w:r>
      <w:proofErr w:type="spellEnd"/>
      <w:r>
        <w:t>&gt;</w:t>
      </w:r>
    </w:p>
    <w:p w14:paraId="451B693D" w14:textId="77777777" w:rsidR="00444693" w:rsidRDefault="00444693" w:rsidP="00A93DFC">
      <w:pPr>
        <w:pStyle w:val="CodeAlone"/>
      </w:pPr>
      <w:r>
        <w:t xml:space="preserve">        &lt;</w:t>
      </w:r>
      <w:proofErr w:type="spellStart"/>
      <w:r>
        <w:t>ElementManifest</w:t>
      </w:r>
      <w:proofErr w:type="spellEnd"/>
      <w:r>
        <w:t xml:space="preserve"> Location="SiteColumns.xml" /&gt;</w:t>
      </w:r>
    </w:p>
    <w:p w14:paraId="47A125EC" w14:textId="77777777" w:rsidR="00444693" w:rsidRDefault="00444693" w:rsidP="00A93DFC">
      <w:pPr>
        <w:pStyle w:val="CodeAlone"/>
      </w:pPr>
      <w:r>
        <w:t xml:space="preserve">        &lt;</w:t>
      </w:r>
      <w:proofErr w:type="spellStart"/>
      <w:r>
        <w:t>ElementManifest</w:t>
      </w:r>
      <w:proofErr w:type="spellEnd"/>
      <w:r>
        <w:t xml:space="preserve"> Location="ContentType.xml" /&gt;</w:t>
      </w:r>
    </w:p>
    <w:p w14:paraId="0C38A3A2" w14:textId="77777777" w:rsidR="00444693" w:rsidRDefault="00444693" w:rsidP="00A93DFC">
      <w:pPr>
        <w:pStyle w:val="CodeAlone"/>
      </w:pPr>
      <w:r>
        <w:t xml:space="preserve">    &lt;/</w:t>
      </w:r>
      <w:proofErr w:type="spellStart"/>
      <w:r>
        <w:t>ElementManifests</w:t>
      </w:r>
      <w:proofErr w:type="spellEnd"/>
      <w:r>
        <w:t>&gt;</w:t>
      </w:r>
    </w:p>
    <w:p w14:paraId="73EA299B" w14:textId="77777777" w:rsidR="00444693" w:rsidRDefault="00444693" w:rsidP="00A93DFC">
      <w:pPr>
        <w:pStyle w:val="CodeAlone"/>
      </w:pPr>
    </w:p>
    <w:p w14:paraId="794B2281" w14:textId="77777777" w:rsidR="00444693" w:rsidRDefault="00444693" w:rsidP="00A93DFC">
      <w:pPr>
        <w:pStyle w:val="CodeAloneLast"/>
      </w:pPr>
      <w:r>
        <w:t>&lt;/Feature&gt;</w:t>
      </w:r>
    </w:p>
    <w:p w14:paraId="5277B12A" w14:textId="77777777" w:rsidR="00A93DFC" w:rsidRDefault="00444693" w:rsidP="009A1E15">
      <w:pPr>
        <w:pStyle w:val="NumberedBullet"/>
      </w:pPr>
      <w:r>
        <w:t xml:space="preserve">Next, create the two element manifest files listed in the Feature definition file. Create two XML files in the </w:t>
      </w:r>
      <w:r w:rsidRPr="00B72F89">
        <w:rPr>
          <w:b/>
        </w:rPr>
        <w:t>Lab</w:t>
      </w:r>
      <w:sdt>
        <w:sdtPr>
          <w:rPr>
            <w:b/>
          </w:rPr>
          <w:alias w:val="Lab Number Short"/>
          <w:tag w:val="Lab Number Short"/>
          <w:id w:val="16225213"/>
          <w:placeholder>
            <w:docPart w:val="DefaultPlaceholder_22675703"/>
          </w:placeholder>
          <w:dataBinding w:xpath="/root[1]/labNumberShort[1]" w:storeItemID="{0306C5F9-4602-431E-9CA8-DC31EFB1E840}"/>
          <w:text/>
        </w:sdtPr>
        <w:sdtEndPr/>
        <w:sdtContent>
          <w:r w:rsidRPr="00B72F89">
            <w:rPr>
              <w:b/>
            </w:rPr>
            <w:t>5</w:t>
          </w:r>
        </w:sdtContent>
      </w:sdt>
      <w:r>
        <w:t xml:space="preserve"> Feature folder in the project named </w:t>
      </w:r>
      <w:r w:rsidRPr="00B72F89">
        <w:rPr>
          <w:b/>
        </w:rPr>
        <w:t>SiteColumns.xml</w:t>
      </w:r>
      <w:r>
        <w:t xml:space="preserve"> &amp; </w:t>
      </w:r>
      <w:r w:rsidRPr="00B72F89">
        <w:rPr>
          <w:b/>
        </w:rPr>
        <w:t>ContentType.xml</w:t>
      </w:r>
      <w:r>
        <w:t>.</w:t>
      </w:r>
    </w:p>
    <w:p w14:paraId="54D46D4D" w14:textId="77777777" w:rsidR="00A93DFC" w:rsidRDefault="00444693" w:rsidP="009A1E15">
      <w:pPr>
        <w:pStyle w:val="NumberedBullet"/>
      </w:pPr>
      <w:r>
        <w:t xml:space="preserve">Open the </w:t>
      </w:r>
      <w:r w:rsidRPr="00B72F89">
        <w:rPr>
          <w:b/>
        </w:rPr>
        <w:t>SiteColumns.xml</w:t>
      </w:r>
      <w:r>
        <w:t xml:space="preserve"> file and add the following XML markup (you can omit the XML comments, they are here just as a comment to what the XML is doing):</w:t>
      </w:r>
    </w:p>
    <w:p w14:paraId="74720307" w14:textId="77777777" w:rsidR="00444693" w:rsidRDefault="00444693" w:rsidP="00A93DFC">
      <w:pPr>
        <w:pStyle w:val="CodeAlone"/>
      </w:pPr>
      <w:proofErr w:type="gramStart"/>
      <w:r>
        <w:lastRenderedPageBreak/>
        <w:t>&lt;?xml</w:t>
      </w:r>
      <w:proofErr w:type="gramEnd"/>
      <w:r>
        <w:t xml:space="preserve"> version="1.0" encoding="utf-8" ?&gt;</w:t>
      </w:r>
    </w:p>
    <w:p w14:paraId="54EB1E80" w14:textId="77777777" w:rsidR="00444693" w:rsidRDefault="00444693" w:rsidP="00A93DFC">
      <w:pPr>
        <w:pStyle w:val="CodeAlone"/>
      </w:pPr>
      <w:r>
        <w:t xml:space="preserve">&lt;Elements </w:t>
      </w:r>
      <w:proofErr w:type="spellStart"/>
      <w:r>
        <w:t>xmlns</w:t>
      </w:r>
      <w:proofErr w:type="spellEnd"/>
      <w:r>
        <w:t>="http://schemas.microsoft.com/</w:t>
      </w:r>
      <w:proofErr w:type="spellStart"/>
      <w:r>
        <w:t>sharepoint</w:t>
      </w:r>
      <w:proofErr w:type="spellEnd"/>
      <w:r>
        <w:t>/"&gt;</w:t>
      </w:r>
    </w:p>
    <w:p w14:paraId="5AFDF12F" w14:textId="77777777" w:rsidR="00444693" w:rsidRDefault="00444693" w:rsidP="00A93DFC">
      <w:pPr>
        <w:pStyle w:val="CodeAlone"/>
      </w:pPr>
      <w:r>
        <w:t xml:space="preserve">    </w:t>
      </w:r>
      <w:proofErr w:type="gramStart"/>
      <w:r>
        <w:t>&lt;!--</w:t>
      </w:r>
      <w:proofErr w:type="gramEnd"/>
      <w:r>
        <w:t xml:space="preserve"> new site column off the "site line of text" field type --&gt;</w:t>
      </w:r>
    </w:p>
    <w:p w14:paraId="5B1A8C5D" w14:textId="77777777" w:rsidR="00444693" w:rsidRDefault="00444693" w:rsidP="00A93DFC">
      <w:pPr>
        <w:pStyle w:val="CodeAlone"/>
      </w:pPr>
      <w:r>
        <w:t xml:space="preserve">    &lt;Field </w:t>
      </w:r>
      <w:proofErr w:type="spellStart"/>
      <w:r>
        <w:t>SourceID</w:t>
      </w:r>
      <w:proofErr w:type="spellEnd"/>
      <w:r>
        <w:t>="http://schemas.microsoft.com/</w:t>
      </w:r>
      <w:proofErr w:type="spellStart"/>
      <w:r>
        <w:t>sharepoint</w:t>
      </w:r>
      <w:proofErr w:type="spellEnd"/>
      <w:r>
        <w:t>/"</w:t>
      </w:r>
    </w:p>
    <w:p w14:paraId="2487A208" w14:textId="77777777" w:rsidR="00444693" w:rsidRDefault="00444693" w:rsidP="00A93DFC">
      <w:pPr>
        <w:pStyle w:val="CodeAlone"/>
      </w:pPr>
      <w:r>
        <w:t xml:space="preserve">        ID="{DC172FD7-CC9D-493c-A1EB-231B8AF29F3E}"</w:t>
      </w:r>
    </w:p>
    <w:p w14:paraId="025FC302" w14:textId="77777777" w:rsidR="00444693" w:rsidRDefault="00444693" w:rsidP="00A93DFC">
      <w:pPr>
        <w:pStyle w:val="CodeAlone"/>
      </w:pPr>
      <w:r>
        <w:t xml:space="preserve">        Name="Division2"</w:t>
      </w:r>
    </w:p>
    <w:p w14:paraId="2EC8DCC0" w14:textId="77777777" w:rsidR="00444693" w:rsidRDefault="00444693" w:rsidP="00A93DFC">
      <w:pPr>
        <w:pStyle w:val="CodeAlone"/>
      </w:pPr>
      <w:r>
        <w:t xml:space="preserve">        </w:t>
      </w:r>
      <w:proofErr w:type="spellStart"/>
      <w:r>
        <w:t>DisplayName</w:t>
      </w:r>
      <w:proofErr w:type="spellEnd"/>
      <w:r>
        <w:t>="Division"</w:t>
      </w:r>
    </w:p>
    <w:p w14:paraId="6AC96DFE" w14:textId="77777777" w:rsidR="00444693" w:rsidRDefault="00444693" w:rsidP="00A93DFC">
      <w:pPr>
        <w:pStyle w:val="CodeAlone"/>
      </w:pPr>
      <w:r>
        <w:t xml:space="preserve">        Group="WCM401Feature"</w:t>
      </w:r>
    </w:p>
    <w:p w14:paraId="4C8D9B9D" w14:textId="77777777" w:rsidR="00444693" w:rsidRDefault="00444693" w:rsidP="00A93DFC">
      <w:pPr>
        <w:pStyle w:val="CodeAlone"/>
      </w:pPr>
      <w:r>
        <w:t xml:space="preserve">        Type="Text"</w:t>
      </w:r>
    </w:p>
    <w:p w14:paraId="6F97B711" w14:textId="77777777" w:rsidR="00444693" w:rsidRDefault="00444693" w:rsidP="00A93DFC">
      <w:pPr>
        <w:pStyle w:val="CodeAlone"/>
      </w:pPr>
      <w:r>
        <w:t xml:space="preserve">        Required="FALSE"</w:t>
      </w:r>
    </w:p>
    <w:p w14:paraId="2A56E9A2" w14:textId="77777777" w:rsidR="00444693" w:rsidRDefault="00444693" w:rsidP="00A93DFC">
      <w:pPr>
        <w:pStyle w:val="CodeAlone"/>
      </w:pPr>
      <w:r>
        <w:t xml:space="preserve">        Sealed="FALSE"</w:t>
      </w:r>
    </w:p>
    <w:p w14:paraId="634DB967" w14:textId="77777777" w:rsidR="00444693" w:rsidRDefault="00444693" w:rsidP="00A93DFC">
      <w:pPr>
        <w:pStyle w:val="CodeAlone"/>
      </w:pPr>
      <w:r>
        <w:t xml:space="preserve">        Hidden="FALSE" /&gt;</w:t>
      </w:r>
    </w:p>
    <w:p w14:paraId="37CE7E2F" w14:textId="77777777" w:rsidR="00444693" w:rsidRDefault="00444693" w:rsidP="00A93DFC">
      <w:pPr>
        <w:pStyle w:val="CodeAlone"/>
      </w:pPr>
    </w:p>
    <w:p w14:paraId="07CB9BC8" w14:textId="77777777" w:rsidR="00444693" w:rsidRDefault="00444693" w:rsidP="00A93DFC">
      <w:pPr>
        <w:pStyle w:val="CodeAlone"/>
      </w:pPr>
      <w:r>
        <w:t xml:space="preserve">    </w:t>
      </w:r>
      <w:proofErr w:type="gramStart"/>
      <w:r>
        <w:t>&lt;!--</w:t>
      </w:r>
      <w:proofErr w:type="gramEnd"/>
      <w:r>
        <w:t xml:space="preserve"> new site column based off the "publishing html" field type --&gt;</w:t>
      </w:r>
    </w:p>
    <w:p w14:paraId="2923FECE" w14:textId="77777777" w:rsidR="00444693" w:rsidRDefault="00444693" w:rsidP="00A93DFC">
      <w:pPr>
        <w:pStyle w:val="CodeAlone"/>
      </w:pPr>
      <w:r>
        <w:t xml:space="preserve">    &lt;Field </w:t>
      </w:r>
      <w:proofErr w:type="spellStart"/>
      <w:r>
        <w:t>SourceID</w:t>
      </w:r>
      <w:proofErr w:type="spellEnd"/>
      <w:r>
        <w:t>="http://schemas.microsoft.com/</w:t>
      </w:r>
      <w:proofErr w:type="spellStart"/>
      <w:r>
        <w:t>sharepoint</w:t>
      </w:r>
      <w:proofErr w:type="spellEnd"/>
      <w:r>
        <w:t>/"</w:t>
      </w:r>
    </w:p>
    <w:p w14:paraId="64F2F2AF" w14:textId="77777777" w:rsidR="00444693" w:rsidRDefault="00444693" w:rsidP="00A93DFC">
      <w:pPr>
        <w:pStyle w:val="CodeAlone"/>
      </w:pPr>
      <w:r>
        <w:t xml:space="preserve">        ID="{8DDDC83E-625C-4d5e-B4EF-0CD8A3A434C2}"</w:t>
      </w:r>
    </w:p>
    <w:p w14:paraId="57551936" w14:textId="77777777" w:rsidR="00444693" w:rsidRDefault="00444693" w:rsidP="00A93DFC">
      <w:pPr>
        <w:pStyle w:val="CodeAlone"/>
      </w:pPr>
      <w:r>
        <w:t xml:space="preserve">        Name="</w:t>
      </w:r>
      <w:proofErr w:type="spellStart"/>
      <w:r>
        <w:t>DivisionDescription</w:t>
      </w:r>
      <w:proofErr w:type="spellEnd"/>
      <w:r>
        <w:t>"</w:t>
      </w:r>
    </w:p>
    <w:p w14:paraId="76B50D32" w14:textId="77777777" w:rsidR="00444693" w:rsidRDefault="00444693" w:rsidP="00A93DFC">
      <w:pPr>
        <w:pStyle w:val="CodeAlone"/>
      </w:pPr>
      <w:r>
        <w:t xml:space="preserve">        </w:t>
      </w:r>
      <w:proofErr w:type="spellStart"/>
      <w:r>
        <w:t>DisplayName</w:t>
      </w:r>
      <w:proofErr w:type="spellEnd"/>
      <w:r>
        <w:t>="Division Description"</w:t>
      </w:r>
    </w:p>
    <w:p w14:paraId="1AC83C8A" w14:textId="77777777" w:rsidR="00444693" w:rsidRDefault="00444693" w:rsidP="00A93DFC">
      <w:pPr>
        <w:pStyle w:val="CodeAlone"/>
      </w:pPr>
      <w:r>
        <w:t xml:space="preserve">        Group="WCM401Feature"</w:t>
      </w:r>
    </w:p>
    <w:p w14:paraId="0EC739E6" w14:textId="77777777" w:rsidR="00444693" w:rsidRDefault="00444693" w:rsidP="00A93DFC">
      <w:pPr>
        <w:pStyle w:val="CodeAlone"/>
      </w:pPr>
      <w:r>
        <w:t xml:space="preserve">        Type="HTML"</w:t>
      </w:r>
    </w:p>
    <w:p w14:paraId="0C04F623" w14:textId="77777777" w:rsidR="00444693" w:rsidRDefault="00444693" w:rsidP="00A93DFC">
      <w:pPr>
        <w:pStyle w:val="CodeAlone"/>
      </w:pPr>
      <w:r>
        <w:t xml:space="preserve">        Required="FALSE"</w:t>
      </w:r>
    </w:p>
    <w:p w14:paraId="35635E6E" w14:textId="77777777" w:rsidR="00444693" w:rsidRDefault="00444693" w:rsidP="00A93DFC">
      <w:pPr>
        <w:pStyle w:val="CodeAlone"/>
      </w:pPr>
      <w:r>
        <w:t xml:space="preserve">        Sealed="FALSE"</w:t>
      </w:r>
    </w:p>
    <w:p w14:paraId="402A60E7" w14:textId="77777777" w:rsidR="00444693" w:rsidRDefault="00444693" w:rsidP="00A93DFC">
      <w:pPr>
        <w:pStyle w:val="CodeAlone"/>
      </w:pPr>
      <w:r>
        <w:t xml:space="preserve">        Hidden="FALSE" /&gt;</w:t>
      </w:r>
    </w:p>
    <w:p w14:paraId="34D44793" w14:textId="77777777" w:rsidR="00444693" w:rsidRDefault="00444693" w:rsidP="00A93DFC">
      <w:pPr>
        <w:pStyle w:val="CodeAloneLast"/>
      </w:pPr>
      <w:r>
        <w:t>&lt;/Elements&gt;</w:t>
      </w:r>
    </w:p>
    <w:p w14:paraId="4ECA9B15" w14:textId="77777777" w:rsidR="00A93DFC" w:rsidRDefault="00444693" w:rsidP="009A1E15">
      <w:pPr>
        <w:pStyle w:val="NumberedBullet"/>
      </w:pPr>
      <w:r>
        <w:t xml:space="preserve">Open the </w:t>
      </w:r>
      <w:r w:rsidRPr="00B72F89">
        <w:rPr>
          <w:b/>
        </w:rPr>
        <w:t>ContentType.xml</w:t>
      </w:r>
      <w:r>
        <w:t xml:space="preserve"> file and add the following XML markup (you might want to read the note after the code first, makes this less painful):</w:t>
      </w:r>
    </w:p>
    <w:p w14:paraId="4DAC55CF" w14:textId="77777777" w:rsidR="00444693" w:rsidRDefault="00444693" w:rsidP="00A93DFC">
      <w:pPr>
        <w:pStyle w:val="CodeAlone"/>
      </w:pPr>
      <w:proofErr w:type="gramStart"/>
      <w:r>
        <w:t>&lt;?xml</w:t>
      </w:r>
      <w:proofErr w:type="gramEnd"/>
      <w:r>
        <w:t xml:space="preserve"> version="1.0" encoding="utf-8" ?&gt;</w:t>
      </w:r>
    </w:p>
    <w:p w14:paraId="6764D697" w14:textId="77777777" w:rsidR="00444693" w:rsidRDefault="00444693" w:rsidP="00A93DFC">
      <w:pPr>
        <w:pStyle w:val="CodeAlone"/>
      </w:pPr>
      <w:r>
        <w:t xml:space="preserve">&lt;Elements </w:t>
      </w:r>
      <w:proofErr w:type="spellStart"/>
      <w:r>
        <w:t>xmlns</w:t>
      </w:r>
      <w:proofErr w:type="spellEnd"/>
      <w:r>
        <w:t>="http://schemas.microsoft.com/</w:t>
      </w:r>
      <w:proofErr w:type="spellStart"/>
      <w:r>
        <w:t>sharepoint</w:t>
      </w:r>
      <w:proofErr w:type="spellEnd"/>
      <w:r>
        <w:t>/"&gt;</w:t>
      </w:r>
    </w:p>
    <w:p w14:paraId="22894A61" w14:textId="77777777" w:rsidR="00444693" w:rsidRDefault="00444693" w:rsidP="00A93DFC">
      <w:pPr>
        <w:pStyle w:val="CodeAlone"/>
      </w:pPr>
      <w:r>
        <w:t xml:space="preserve">    </w:t>
      </w:r>
      <w:proofErr w:type="gramStart"/>
      <w:r>
        <w:t>&lt;!--</w:t>
      </w:r>
      <w:proofErr w:type="gramEnd"/>
      <w:r>
        <w:t xml:space="preserve"> this content type inherits from the "article page" content type --&gt;</w:t>
      </w:r>
    </w:p>
    <w:p w14:paraId="07F737D2" w14:textId="77777777" w:rsidR="00444693" w:rsidRDefault="00444693" w:rsidP="00A93DFC">
      <w:pPr>
        <w:pStyle w:val="CodeAlone"/>
      </w:pPr>
      <w:r>
        <w:t xml:space="preserve">    &lt;</w:t>
      </w:r>
      <w:proofErr w:type="spellStart"/>
      <w:r>
        <w:t>ContentType</w:t>
      </w:r>
      <w:proofErr w:type="spellEnd"/>
      <w:r>
        <w:t xml:space="preserve"> ID="0x010100C568DB52D9D0A14D9B2FDCC96666E9F2007948130EC3DB064584E219954237AF3900242457EFB8B24247815D688C526CD44D00976A5C165AB04065B1F9AFAE0E4658B5"</w:t>
      </w:r>
    </w:p>
    <w:p w14:paraId="322518D4" w14:textId="77777777" w:rsidR="00444693" w:rsidRDefault="00444693" w:rsidP="00A93DFC">
      <w:pPr>
        <w:pStyle w:val="CodeAlone"/>
      </w:pPr>
      <w:r>
        <w:t xml:space="preserve">        Name="Division Article Feature"</w:t>
      </w:r>
    </w:p>
    <w:p w14:paraId="543656EE" w14:textId="77777777" w:rsidR="00444693" w:rsidRDefault="00444693" w:rsidP="00A93DFC">
      <w:pPr>
        <w:pStyle w:val="CodeAlone"/>
      </w:pPr>
      <w:r>
        <w:t xml:space="preserve">        Group="WCM401Feature"&gt;</w:t>
      </w:r>
    </w:p>
    <w:p w14:paraId="43B1C11A" w14:textId="77777777" w:rsidR="00444693" w:rsidRDefault="00444693" w:rsidP="00A93DFC">
      <w:pPr>
        <w:pStyle w:val="CodeAlone"/>
      </w:pPr>
      <w:r>
        <w:t xml:space="preserve">        &lt;</w:t>
      </w:r>
      <w:proofErr w:type="spellStart"/>
      <w:r>
        <w:t>FieldRefs</w:t>
      </w:r>
      <w:proofErr w:type="spellEnd"/>
      <w:r>
        <w:t>&gt;</w:t>
      </w:r>
    </w:p>
    <w:p w14:paraId="1549D7B7" w14:textId="77777777" w:rsidR="00444693" w:rsidRDefault="00444693" w:rsidP="00A93DFC">
      <w:pPr>
        <w:pStyle w:val="CodeAlone"/>
      </w:pPr>
      <w:r>
        <w:t xml:space="preserve">            &lt;</w:t>
      </w:r>
      <w:proofErr w:type="spellStart"/>
      <w:r>
        <w:t>FieldRef</w:t>
      </w:r>
      <w:proofErr w:type="spellEnd"/>
      <w:r>
        <w:t xml:space="preserve"> ID="{DC172FD7-CC9D-493c-A1EB-231B8AF29F3E}" Name="Division</w:t>
      </w:r>
      <w:r w:rsidR="00D92815">
        <w:t>2</w:t>
      </w:r>
      <w:r>
        <w:t>" /&gt;</w:t>
      </w:r>
    </w:p>
    <w:p w14:paraId="4CE55614" w14:textId="77777777" w:rsidR="00444693" w:rsidRDefault="00444693" w:rsidP="00A93DFC">
      <w:pPr>
        <w:pStyle w:val="CodeAlone"/>
      </w:pPr>
      <w:r>
        <w:t xml:space="preserve">            &lt;</w:t>
      </w:r>
      <w:proofErr w:type="spellStart"/>
      <w:r>
        <w:t>FieldRef</w:t>
      </w:r>
      <w:proofErr w:type="spellEnd"/>
      <w:r>
        <w:t xml:space="preserve"> ID="{8DDDC83E-625C-4d5e-B4EF-0CD8A3A434C2}" Name="</w:t>
      </w:r>
      <w:proofErr w:type="spellStart"/>
      <w:r>
        <w:t>DivisionDescription</w:t>
      </w:r>
      <w:proofErr w:type="spellEnd"/>
      <w:r>
        <w:t>" /&gt;</w:t>
      </w:r>
    </w:p>
    <w:p w14:paraId="15242BDD" w14:textId="77777777" w:rsidR="00444693" w:rsidRDefault="00444693" w:rsidP="00A93DFC">
      <w:pPr>
        <w:pStyle w:val="CodeAlone"/>
      </w:pPr>
      <w:r>
        <w:t xml:space="preserve">        &lt;/</w:t>
      </w:r>
      <w:proofErr w:type="spellStart"/>
      <w:r>
        <w:t>FieldRefs</w:t>
      </w:r>
      <w:proofErr w:type="spellEnd"/>
      <w:r>
        <w:t>&gt;</w:t>
      </w:r>
    </w:p>
    <w:p w14:paraId="27B374A9" w14:textId="77777777" w:rsidR="00444693" w:rsidRDefault="00444693" w:rsidP="00A93DFC">
      <w:pPr>
        <w:pStyle w:val="CodeAlone"/>
      </w:pPr>
      <w:r>
        <w:t xml:space="preserve">        &lt;</w:t>
      </w:r>
      <w:proofErr w:type="spellStart"/>
      <w:r>
        <w:t>DocumentTemplate</w:t>
      </w:r>
      <w:proofErr w:type="spellEnd"/>
      <w:r>
        <w:t xml:space="preserve"> </w:t>
      </w:r>
      <w:proofErr w:type="spellStart"/>
      <w:r>
        <w:t>TargetName</w:t>
      </w:r>
      <w:proofErr w:type="spellEnd"/>
      <w:r>
        <w:t>="/_layouts/CreatePage.aspx" /&gt;</w:t>
      </w:r>
    </w:p>
    <w:p w14:paraId="2A8F33CA" w14:textId="77777777" w:rsidR="00444693" w:rsidRDefault="00444693" w:rsidP="00A93DFC">
      <w:pPr>
        <w:pStyle w:val="CodeAlone"/>
      </w:pPr>
      <w:r>
        <w:t xml:space="preserve">    &lt;/</w:t>
      </w:r>
      <w:proofErr w:type="spellStart"/>
      <w:r>
        <w:t>ContentType</w:t>
      </w:r>
      <w:proofErr w:type="spellEnd"/>
      <w:r>
        <w:t>&gt;</w:t>
      </w:r>
    </w:p>
    <w:p w14:paraId="52C28F4B" w14:textId="77777777" w:rsidR="00444693" w:rsidRDefault="00444693" w:rsidP="00A93DFC">
      <w:pPr>
        <w:pStyle w:val="CodeAloneLast"/>
      </w:pPr>
      <w:r>
        <w:t>&lt;/Elements&gt;</w:t>
      </w:r>
    </w:p>
    <w:p w14:paraId="0D0011F5" w14:textId="77777777" w:rsidR="00A93DFC" w:rsidRDefault="00444693" w:rsidP="009A1E15">
      <w:pPr>
        <w:pStyle w:val="NumberedBullet"/>
        <w:numPr>
          <w:ilvl w:val="0"/>
          <w:numId w:val="0"/>
        </w:numPr>
        <w:ind w:left="720"/>
      </w:pPr>
      <w:r>
        <w:t xml:space="preserve">Notice the very long content type ID. This content type is based off the Article Page content type. Don't try to type this in... </w:t>
      </w:r>
      <w:proofErr w:type="gramStart"/>
      <w:r>
        <w:t>copy</w:t>
      </w:r>
      <w:proofErr w:type="gramEnd"/>
      <w:r>
        <w:t xml:space="preserve"> it from the following file:</w:t>
      </w:r>
    </w:p>
    <w:p w14:paraId="56BD9215" w14:textId="77777777" w:rsidR="00444693" w:rsidRDefault="00444693" w:rsidP="00A93DFC">
      <w:pPr>
        <w:pStyle w:val="CodeAloneLast"/>
      </w:pPr>
      <w:r>
        <w:t>c:\Program Files\Common Files\Microsoft Shared\web server extensions\12\TEMPLATE\FEATURES\PublishingResources\PublishingContentTypes.xml</w:t>
      </w:r>
    </w:p>
    <w:p w14:paraId="419A24AB" w14:textId="77777777" w:rsidR="00444693" w:rsidRDefault="00444693" w:rsidP="009A1E15">
      <w:pPr>
        <w:pStyle w:val="NumberedBullet"/>
        <w:numPr>
          <w:ilvl w:val="0"/>
          <w:numId w:val="0"/>
        </w:numPr>
        <w:ind w:left="720"/>
      </w:pPr>
      <w:r>
        <w:t xml:space="preserve">On or about </w:t>
      </w:r>
      <w:r w:rsidRPr="00B72F89">
        <w:rPr>
          <w:b/>
        </w:rPr>
        <w:t>line #80</w:t>
      </w:r>
      <w:r>
        <w:t xml:space="preserve">, you will find the </w:t>
      </w:r>
      <w:r w:rsidRPr="00B72F89">
        <w:rPr>
          <w:b/>
        </w:rPr>
        <w:t>Article Page</w:t>
      </w:r>
      <w:r>
        <w:t xml:space="preserve"> content type (or search for the string </w:t>
      </w:r>
      <w:r w:rsidRPr="00B72F89">
        <w:rPr>
          <w:b/>
        </w:rPr>
        <w:t>$</w:t>
      </w:r>
      <w:proofErr w:type="spellStart"/>
      <w:r w:rsidRPr="00B72F89">
        <w:rPr>
          <w:b/>
        </w:rPr>
        <w:t>Resources</w:t>
      </w:r>
      <w:proofErr w:type="gramStart"/>
      <w:r w:rsidRPr="00B72F89">
        <w:rPr>
          <w:b/>
        </w:rPr>
        <w:t>:cmscore,contenttype</w:t>
      </w:r>
      <w:proofErr w:type="gramEnd"/>
      <w:r w:rsidRPr="00B72F89">
        <w:rPr>
          <w:b/>
        </w:rPr>
        <w:t>_articlepage_name</w:t>
      </w:r>
      <w:proofErr w:type="spellEnd"/>
      <w:r w:rsidRPr="00B72F89">
        <w:rPr>
          <w:b/>
        </w:rPr>
        <w:t>;</w:t>
      </w:r>
      <w:r>
        <w:t xml:space="preserve">, the name of the file). Copy the value from the ID field into the content type ID you are creating in this step. Then you need to add some uniqueness to it... do this by appending </w:t>
      </w:r>
      <w:r w:rsidRPr="00B72F89">
        <w:rPr>
          <w:b/>
        </w:rPr>
        <w:t>00</w:t>
      </w:r>
      <w:r>
        <w:t xml:space="preserve">, then a new GUID (without the brackets or hyphens). So, the new ID would be something like this: </w:t>
      </w:r>
    </w:p>
    <w:p w14:paraId="517D8352" w14:textId="77777777" w:rsidR="00444693" w:rsidRDefault="00444693" w:rsidP="00A93DFC">
      <w:pPr>
        <w:pStyle w:val="CodeAloneLast"/>
      </w:pPr>
      <w:r>
        <w:t>[</w:t>
      </w:r>
      <w:proofErr w:type="spellStart"/>
      <w:r>
        <w:t>ContentType</w:t>
      </w:r>
      <w:proofErr w:type="spellEnd"/>
      <w:r>
        <w:t xml:space="preserve"> ID from Article Page] + 00 + [GUID with no brackets or dashes]</w:t>
      </w:r>
    </w:p>
    <w:p w14:paraId="5723BA67" w14:textId="77777777" w:rsidR="00A93DFC" w:rsidRDefault="00444693" w:rsidP="009A1E15">
      <w:pPr>
        <w:pStyle w:val="NumberedBullet"/>
        <w:numPr>
          <w:ilvl w:val="0"/>
          <w:numId w:val="0"/>
        </w:numPr>
        <w:ind w:left="720"/>
      </w:pPr>
      <w:r>
        <w:lastRenderedPageBreak/>
        <w:t xml:space="preserve">Another thing to notice </w:t>
      </w:r>
      <w:r w:rsidR="00B72F89">
        <w:t>is</w:t>
      </w:r>
      <w:r>
        <w:t xml:space="preserve"> the GUIDs for the two XML </w:t>
      </w:r>
      <w:r w:rsidRPr="00B72F89">
        <w:rPr>
          <w:b/>
        </w:rPr>
        <w:t>&lt;</w:t>
      </w:r>
      <w:proofErr w:type="spellStart"/>
      <w:r w:rsidRPr="00B72F89">
        <w:rPr>
          <w:b/>
        </w:rPr>
        <w:t>FieldRef</w:t>
      </w:r>
      <w:proofErr w:type="spellEnd"/>
      <w:r w:rsidRPr="00B72F89">
        <w:rPr>
          <w:b/>
        </w:rPr>
        <w:t>&gt;</w:t>
      </w:r>
      <w:r>
        <w:t xml:space="preserve"> elements. These must match exactly to the ID's of the two site columns created in the previous step.</w:t>
      </w:r>
    </w:p>
    <w:p w14:paraId="10B2E48D" w14:textId="77777777" w:rsidR="00A93DFC" w:rsidRDefault="00444693" w:rsidP="009A1E15">
      <w:pPr>
        <w:pStyle w:val="NumberedBullet"/>
      </w:pPr>
      <w:r>
        <w:t xml:space="preserve">Next, add the manifest file for the Feature and the necessary entries in the DDF file to package up the required files. Create a new XML file named </w:t>
      </w:r>
      <w:r w:rsidRPr="00B72F89">
        <w:rPr>
          <w:b/>
        </w:rPr>
        <w:t>manifest.xml</w:t>
      </w:r>
      <w:r>
        <w:t xml:space="preserve"> </w:t>
      </w:r>
      <w:r w:rsidR="00BC26B9">
        <w:t xml:space="preserve">to the </w:t>
      </w:r>
      <w:proofErr w:type="spellStart"/>
      <w:r w:rsidR="00BC26B9" w:rsidRPr="003F159B">
        <w:rPr>
          <w:b/>
        </w:rPr>
        <w:t>DeploymentFiles</w:t>
      </w:r>
      <w:proofErr w:type="spellEnd"/>
      <w:r w:rsidR="00BC26B9">
        <w:t xml:space="preserve"> folder in the project </w:t>
      </w:r>
      <w:r>
        <w:t>and add the following XML markup:</w:t>
      </w:r>
    </w:p>
    <w:p w14:paraId="39F6B49D" w14:textId="77777777" w:rsidR="00444693" w:rsidRDefault="00444693" w:rsidP="00A93DFC">
      <w:pPr>
        <w:pStyle w:val="CodeAlone"/>
      </w:pPr>
      <w:proofErr w:type="gramStart"/>
      <w:r>
        <w:t>&lt;?xml</w:t>
      </w:r>
      <w:proofErr w:type="gramEnd"/>
      <w:r>
        <w:t xml:space="preserve"> version="1.0" encoding="utf-8" ?&gt;</w:t>
      </w:r>
    </w:p>
    <w:p w14:paraId="487BB823" w14:textId="77777777" w:rsidR="00444693" w:rsidRDefault="00444693" w:rsidP="00A93DFC">
      <w:pPr>
        <w:pStyle w:val="CodeAlone"/>
      </w:pPr>
      <w:r>
        <w:t xml:space="preserve">&lt;Solution </w:t>
      </w:r>
      <w:proofErr w:type="spellStart"/>
      <w:r>
        <w:t>xmlns</w:t>
      </w:r>
      <w:proofErr w:type="spellEnd"/>
      <w:r>
        <w:t>="http://schemas.microsoft.com/</w:t>
      </w:r>
      <w:proofErr w:type="spellStart"/>
      <w:r>
        <w:t>sharepoint</w:t>
      </w:r>
      <w:proofErr w:type="spellEnd"/>
      <w:r>
        <w:t>/"</w:t>
      </w:r>
    </w:p>
    <w:p w14:paraId="4D53ED08" w14:textId="77777777" w:rsidR="00444693" w:rsidRDefault="00444693" w:rsidP="00A93DFC">
      <w:pPr>
        <w:pStyle w:val="CodeAlone"/>
      </w:pPr>
      <w:r>
        <w:t xml:space="preserve">    </w:t>
      </w:r>
      <w:proofErr w:type="spellStart"/>
      <w:r>
        <w:t>SolutionId</w:t>
      </w:r>
      <w:proofErr w:type="spellEnd"/>
      <w:r>
        <w:t>="BF7F3B37-953D-4732-8E20-9CE5F65B1F2E"</w:t>
      </w:r>
    </w:p>
    <w:p w14:paraId="27B92F57" w14:textId="77777777" w:rsidR="00444693" w:rsidRDefault="00444693" w:rsidP="00A93DFC">
      <w:pPr>
        <w:pStyle w:val="CodeAlone"/>
      </w:pPr>
      <w:r>
        <w:t xml:space="preserve">    </w:t>
      </w:r>
      <w:proofErr w:type="spellStart"/>
      <w:r>
        <w:t>DeploymentServerType</w:t>
      </w:r>
      <w:proofErr w:type="spellEnd"/>
      <w:r>
        <w:t>="</w:t>
      </w:r>
      <w:proofErr w:type="spellStart"/>
      <w:r>
        <w:t>WebFrontEnd</w:t>
      </w:r>
      <w:proofErr w:type="spellEnd"/>
      <w:r>
        <w:t>"</w:t>
      </w:r>
    </w:p>
    <w:p w14:paraId="0659D182" w14:textId="77777777" w:rsidR="00444693" w:rsidRDefault="00444693" w:rsidP="00A93DFC">
      <w:pPr>
        <w:pStyle w:val="CodeAlone"/>
      </w:pPr>
      <w:r>
        <w:t xml:space="preserve">    </w:t>
      </w:r>
      <w:proofErr w:type="spellStart"/>
      <w:r>
        <w:t>ResetWebServer</w:t>
      </w:r>
      <w:proofErr w:type="spellEnd"/>
      <w:r>
        <w:t>="FALSE"&gt;</w:t>
      </w:r>
    </w:p>
    <w:p w14:paraId="3EC724D8" w14:textId="77777777" w:rsidR="00444693" w:rsidRDefault="00444693" w:rsidP="00A93DFC">
      <w:pPr>
        <w:pStyle w:val="CodeAlone"/>
      </w:pPr>
    </w:p>
    <w:p w14:paraId="78DD4A48" w14:textId="77777777" w:rsidR="00444693" w:rsidRDefault="00444693" w:rsidP="00A93DFC">
      <w:pPr>
        <w:pStyle w:val="CodeAlone"/>
      </w:pPr>
      <w:r>
        <w:t xml:space="preserve">    &lt;</w:t>
      </w:r>
      <w:proofErr w:type="spellStart"/>
      <w:r>
        <w:t>FeatureManifests</w:t>
      </w:r>
      <w:proofErr w:type="spellEnd"/>
      <w:r>
        <w:t>&gt;</w:t>
      </w:r>
    </w:p>
    <w:p w14:paraId="5C77A7DD" w14:textId="77777777" w:rsidR="00444693" w:rsidRDefault="00444693" w:rsidP="00A93DFC">
      <w:pPr>
        <w:pStyle w:val="CodeAlone"/>
      </w:pPr>
      <w:r>
        <w:t xml:space="preserve">        &lt;</w:t>
      </w:r>
      <w:proofErr w:type="spellStart"/>
      <w:r>
        <w:t>FeatureManifest</w:t>
      </w:r>
      <w:proofErr w:type="spellEnd"/>
      <w:r>
        <w:t xml:space="preserve"> Location="Lab</w:t>
      </w:r>
      <w:sdt>
        <w:sdtPr>
          <w:alias w:val="Lab Number Short"/>
          <w:tag w:val="Lab Number Short"/>
          <w:id w:val="16225214"/>
          <w:placeholder>
            <w:docPart w:val="DefaultPlaceholder_22675703"/>
          </w:placeholder>
          <w:dataBinding w:xpath="/root[1]/labNumberShort[1]" w:storeItemID="{0306C5F9-4602-431E-9CA8-DC31EFB1E840}"/>
          <w:text/>
        </w:sdtPr>
        <w:sdtEndPr/>
        <w:sdtContent>
          <w:r>
            <w:t>5</w:t>
          </w:r>
        </w:sdtContent>
      </w:sdt>
      <w:r>
        <w:t>\feature.xml"/&gt;</w:t>
      </w:r>
    </w:p>
    <w:p w14:paraId="756F9EED" w14:textId="77777777" w:rsidR="00444693" w:rsidRDefault="00444693" w:rsidP="00A93DFC">
      <w:pPr>
        <w:pStyle w:val="CodeAlone"/>
      </w:pPr>
      <w:r>
        <w:t xml:space="preserve">    &lt;/</w:t>
      </w:r>
      <w:proofErr w:type="spellStart"/>
      <w:r>
        <w:t>FeatureManifests</w:t>
      </w:r>
      <w:proofErr w:type="spellEnd"/>
      <w:r>
        <w:t>&gt;</w:t>
      </w:r>
    </w:p>
    <w:p w14:paraId="5630DB8A" w14:textId="77777777" w:rsidR="00444693" w:rsidRDefault="00444693" w:rsidP="00A93DFC">
      <w:pPr>
        <w:pStyle w:val="CodeAlone"/>
      </w:pPr>
    </w:p>
    <w:p w14:paraId="2B631746" w14:textId="77777777" w:rsidR="00444693" w:rsidRDefault="00444693" w:rsidP="00A93DFC">
      <w:pPr>
        <w:pStyle w:val="CodeAloneLast"/>
      </w:pPr>
      <w:r>
        <w:t>&lt;/Solution&gt;</w:t>
      </w:r>
    </w:p>
    <w:p w14:paraId="13809F9D" w14:textId="77777777" w:rsidR="00B72F89" w:rsidRDefault="00444693" w:rsidP="009A1E15">
      <w:pPr>
        <w:pStyle w:val="NumberedBullet"/>
      </w:pPr>
      <w:r>
        <w:t xml:space="preserve">Finally, add the following lines to the </w:t>
      </w:r>
      <w:r w:rsidRPr="00B72F89">
        <w:rPr>
          <w:b/>
        </w:rPr>
        <w:t>BuildSharePointPackage.ddf</w:t>
      </w:r>
      <w:r>
        <w:t xml:space="preserve"> file between the comments:</w:t>
      </w:r>
    </w:p>
    <w:p w14:paraId="487812F1" w14:textId="77777777" w:rsidR="00444693" w:rsidRDefault="00BC26B9" w:rsidP="00B72F89">
      <w:pPr>
        <w:pStyle w:val="CodeAlone"/>
      </w:pPr>
      <w:proofErr w:type="spellStart"/>
      <w:r>
        <w:t>Deplo</w:t>
      </w:r>
      <w:r w:rsidR="00D92815">
        <w:t>y</w:t>
      </w:r>
      <w:r>
        <w:t>mentFiles</w:t>
      </w:r>
      <w:proofErr w:type="spellEnd"/>
      <w:r>
        <w:t>\</w:t>
      </w:r>
      <w:r w:rsidR="00444693">
        <w:t>manifest.xml</w:t>
      </w:r>
    </w:p>
    <w:p w14:paraId="417B7746" w14:textId="77777777" w:rsidR="00444693" w:rsidRDefault="00444693" w:rsidP="00B72F89">
      <w:pPr>
        <w:pStyle w:val="CodeAlone"/>
      </w:pPr>
    </w:p>
    <w:p w14:paraId="389B9C76" w14:textId="77777777" w:rsidR="00444693" w:rsidRDefault="00444693" w:rsidP="00B72F89">
      <w:pPr>
        <w:pStyle w:val="CodeAlone"/>
      </w:pPr>
      <w:r>
        <w:t xml:space="preserve">.Set </w:t>
      </w:r>
      <w:proofErr w:type="spellStart"/>
      <w:r>
        <w:t>DestinationDir</w:t>
      </w:r>
      <w:proofErr w:type="spellEnd"/>
      <w:r>
        <w:t>=Lab</w:t>
      </w:r>
      <w:sdt>
        <w:sdtPr>
          <w:alias w:val="Lab Number Short"/>
          <w:tag w:val="Lab Number Short"/>
          <w:id w:val="16225215"/>
          <w:placeholder>
            <w:docPart w:val="DefaultPlaceholder_22675703"/>
          </w:placeholder>
          <w:dataBinding w:xpath="/root[1]/labNumberShort[1]" w:storeItemID="{0306C5F9-4602-431E-9CA8-DC31EFB1E840}"/>
          <w:text/>
        </w:sdtPr>
        <w:sdtEndPr/>
        <w:sdtContent>
          <w:r>
            <w:t>5</w:t>
          </w:r>
        </w:sdtContent>
      </w:sdt>
    </w:p>
    <w:p w14:paraId="44CE2126" w14:textId="77777777" w:rsidR="00444693" w:rsidRDefault="00444693" w:rsidP="00B72F89">
      <w:pPr>
        <w:pStyle w:val="CodeAlone"/>
      </w:pPr>
      <w:r>
        <w:t>TEMPLATE\FEATURES\Lab</w:t>
      </w:r>
      <w:sdt>
        <w:sdtPr>
          <w:alias w:val="Lab Number Short"/>
          <w:tag w:val="Lab Number Short"/>
          <w:id w:val="16225216"/>
          <w:placeholder>
            <w:docPart w:val="DefaultPlaceholder_22675703"/>
          </w:placeholder>
          <w:dataBinding w:xpath="/root[1]/labNumberShort[1]" w:storeItemID="{0306C5F9-4602-431E-9CA8-DC31EFB1E840}"/>
          <w:text/>
        </w:sdtPr>
        <w:sdtEndPr/>
        <w:sdtContent>
          <w:r>
            <w:t>5</w:t>
          </w:r>
        </w:sdtContent>
      </w:sdt>
      <w:r>
        <w:t>\Feature.xml</w:t>
      </w:r>
    </w:p>
    <w:p w14:paraId="32DA972E" w14:textId="77777777" w:rsidR="00444693" w:rsidRDefault="00444693" w:rsidP="00B72F89">
      <w:pPr>
        <w:pStyle w:val="CodeAlone"/>
      </w:pPr>
      <w:r>
        <w:t>TEMPLATE\FEATURES\Lab</w:t>
      </w:r>
      <w:sdt>
        <w:sdtPr>
          <w:alias w:val="Lab Number Short"/>
          <w:tag w:val="Lab Number Short"/>
          <w:id w:val="16225217"/>
          <w:placeholder>
            <w:docPart w:val="DefaultPlaceholder_22675703"/>
          </w:placeholder>
          <w:dataBinding w:xpath="/root[1]/labNumberShort[1]" w:storeItemID="{0306C5F9-4602-431E-9CA8-DC31EFB1E840}"/>
          <w:text/>
        </w:sdtPr>
        <w:sdtEndPr/>
        <w:sdtContent>
          <w:r>
            <w:t>5</w:t>
          </w:r>
        </w:sdtContent>
      </w:sdt>
      <w:r>
        <w:t>\SiteColumns.xml</w:t>
      </w:r>
    </w:p>
    <w:p w14:paraId="06E69A87" w14:textId="77777777" w:rsidR="00444693" w:rsidRDefault="00444693" w:rsidP="00B72F89">
      <w:pPr>
        <w:pStyle w:val="CodeAloneLast"/>
      </w:pPr>
      <w:r>
        <w:t>TEMPLATE\FEATURES\Lab</w:t>
      </w:r>
      <w:sdt>
        <w:sdtPr>
          <w:alias w:val="Lab Number Short"/>
          <w:tag w:val="Lab Number Short"/>
          <w:id w:val="16225218"/>
          <w:placeholder>
            <w:docPart w:val="DefaultPlaceholder_22675703"/>
          </w:placeholder>
          <w:dataBinding w:xpath="/root[1]/labNumberShort[1]" w:storeItemID="{0306C5F9-4602-431E-9CA8-DC31EFB1E840}"/>
          <w:text/>
        </w:sdtPr>
        <w:sdtEndPr/>
        <w:sdtContent>
          <w:r>
            <w:t>5</w:t>
          </w:r>
        </w:sdtContent>
      </w:sdt>
      <w:r>
        <w:t>\ContentType.xml</w:t>
      </w:r>
    </w:p>
    <w:p w14:paraId="57C2E636" w14:textId="77777777" w:rsidR="00444693" w:rsidRDefault="00444693" w:rsidP="00444693">
      <w:r>
        <w:t xml:space="preserve">At this point you have created a Feature that will create new site columns and a new content type that (1) inherits from the Page content type and (2) contains the site columns created by the feature. </w:t>
      </w:r>
    </w:p>
    <w:p w14:paraId="6B069628" w14:textId="77777777" w:rsidR="00444693" w:rsidRDefault="00444693" w:rsidP="00444693">
      <w:pPr>
        <w:pStyle w:val="LabExercise"/>
      </w:pPr>
      <w:r>
        <w:t>Exercise 4: Creating a new page layout using Features</w:t>
      </w:r>
    </w:p>
    <w:p w14:paraId="76BB75FD" w14:textId="77777777" w:rsidR="00444693" w:rsidRDefault="00444693" w:rsidP="00444693">
      <w:r>
        <w:t>In this exercise you will update the Feature created in the previous exercise to include creating a page layout with an associated preview image. Once this is done, it will then be time to deploy the solution, activate the feature, and test everything!</w:t>
      </w:r>
    </w:p>
    <w:p w14:paraId="10AA55B0" w14:textId="77777777" w:rsidR="00D72857" w:rsidRDefault="00444693" w:rsidP="009A1E15">
      <w:pPr>
        <w:pStyle w:val="NumberedBullet"/>
        <w:numPr>
          <w:ilvl w:val="0"/>
          <w:numId w:val="42"/>
        </w:numPr>
      </w:pPr>
      <w:r>
        <w:t xml:space="preserve">The first thing you need to do is add the resource files to the Feature. Copy the </w:t>
      </w:r>
      <w:r w:rsidRPr="009A1E15">
        <w:rPr>
          <w:b/>
        </w:rPr>
        <w:t>DivisionArticleImageLeft.aspx</w:t>
      </w:r>
      <w:r>
        <w:t xml:space="preserve"> and </w:t>
      </w:r>
      <w:r w:rsidRPr="009A1E15">
        <w:rPr>
          <w:b/>
        </w:rPr>
        <w:t>SamplePageLayoutPreview.gif</w:t>
      </w:r>
      <w:r>
        <w:t xml:space="preserve"> files into the </w:t>
      </w:r>
      <w:r w:rsidRPr="009A1E15">
        <w:rPr>
          <w:b/>
        </w:rPr>
        <w:t>Lab</w:t>
      </w:r>
      <w:sdt>
        <w:sdtPr>
          <w:rPr>
            <w:b/>
          </w:rPr>
          <w:alias w:val="Lab Number Short"/>
          <w:tag w:val="Lab Number Short"/>
          <w:id w:val="16225219"/>
          <w:placeholder>
            <w:docPart w:val="DefaultPlaceholder_22675703"/>
          </w:placeholder>
          <w:dataBinding w:xpath="/root[1]/labNumberShort[1]" w:storeItemID="{0306C5F9-4602-431E-9CA8-DC31EFB1E840}"/>
          <w:text/>
        </w:sdtPr>
        <w:sdtEndPr/>
        <w:sdtContent>
          <w:r w:rsidRPr="009A1E15">
            <w:rPr>
              <w:b/>
            </w:rPr>
            <w:t>5</w:t>
          </w:r>
        </w:sdtContent>
      </w:sdt>
      <w:r>
        <w:t xml:space="preserve"> Feature folder within the project.</w:t>
      </w:r>
    </w:p>
    <w:p w14:paraId="71A5EE44" w14:textId="77777777" w:rsidR="00D72857" w:rsidRDefault="00444693" w:rsidP="009A1E15">
      <w:pPr>
        <w:pStyle w:val="NumberedBullet"/>
      </w:pPr>
      <w:r>
        <w:t xml:space="preserve">Next, create a new XML file in the </w:t>
      </w:r>
      <w:r w:rsidRPr="00D72857">
        <w:rPr>
          <w:b/>
        </w:rPr>
        <w:t>Lab</w:t>
      </w:r>
      <w:sdt>
        <w:sdtPr>
          <w:rPr>
            <w:b/>
          </w:rPr>
          <w:alias w:val="Lab Number Short"/>
          <w:tag w:val="Lab Number Short"/>
          <w:id w:val="16225220"/>
          <w:placeholder>
            <w:docPart w:val="DefaultPlaceholder_22675703"/>
          </w:placeholder>
          <w:dataBinding w:xpath="/root[1]/labNumberShort[1]" w:storeItemID="{0306C5F9-4602-431E-9CA8-DC31EFB1E840}"/>
          <w:text/>
        </w:sdtPr>
        <w:sdtEndPr/>
        <w:sdtContent>
          <w:r w:rsidRPr="00D72857">
            <w:rPr>
              <w:b/>
            </w:rPr>
            <w:t>5</w:t>
          </w:r>
        </w:sdtContent>
      </w:sdt>
      <w:r>
        <w:t xml:space="preserve"> Feature folder named </w:t>
      </w:r>
      <w:r w:rsidRPr="00D72857">
        <w:rPr>
          <w:b/>
        </w:rPr>
        <w:t>PageLayout.xml</w:t>
      </w:r>
      <w:r>
        <w:t xml:space="preserve"> and add the following XML markup to the file:</w:t>
      </w:r>
    </w:p>
    <w:p w14:paraId="05B2A2CA" w14:textId="77777777" w:rsidR="00444693" w:rsidRDefault="00444693" w:rsidP="00D72857">
      <w:pPr>
        <w:pStyle w:val="CodeAlone"/>
      </w:pPr>
      <w:proofErr w:type="gramStart"/>
      <w:r>
        <w:t>&lt;?xml</w:t>
      </w:r>
      <w:proofErr w:type="gramEnd"/>
      <w:r>
        <w:t xml:space="preserve"> version="1.0" encoding="utf-8" ?&gt;</w:t>
      </w:r>
    </w:p>
    <w:p w14:paraId="311BCB11" w14:textId="77777777" w:rsidR="00444693" w:rsidRDefault="00444693" w:rsidP="00D72857">
      <w:pPr>
        <w:pStyle w:val="CodeAlone"/>
      </w:pPr>
      <w:r>
        <w:t xml:space="preserve">&lt;Elements </w:t>
      </w:r>
      <w:proofErr w:type="spellStart"/>
      <w:r>
        <w:t>xmlns</w:t>
      </w:r>
      <w:proofErr w:type="spellEnd"/>
      <w:r>
        <w:t>="http://schemas.microsoft.com/</w:t>
      </w:r>
      <w:proofErr w:type="spellStart"/>
      <w:r>
        <w:t>sharepoint</w:t>
      </w:r>
      <w:proofErr w:type="spellEnd"/>
      <w:r>
        <w:t>/"&gt;</w:t>
      </w:r>
    </w:p>
    <w:p w14:paraId="124A210C" w14:textId="77777777" w:rsidR="00444693" w:rsidRDefault="00444693" w:rsidP="00D72857">
      <w:pPr>
        <w:pStyle w:val="CodeAlone"/>
      </w:pPr>
      <w:r>
        <w:t xml:space="preserve">    </w:t>
      </w:r>
      <w:proofErr w:type="gramStart"/>
      <w:r>
        <w:t>&lt;!--</w:t>
      </w:r>
      <w:proofErr w:type="gramEnd"/>
      <w:r>
        <w:t xml:space="preserve"> add the page layout to the Master Page Gallery --&gt;</w:t>
      </w:r>
    </w:p>
    <w:p w14:paraId="40E282FB" w14:textId="77777777" w:rsidR="00444693" w:rsidRDefault="00444693" w:rsidP="00D72857">
      <w:pPr>
        <w:pStyle w:val="CodeAlone"/>
      </w:pPr>
      <w:r>
        <w:t xml:space="preserve">    &lt;Module </w:t>
      </w:r>
      <w:proofErr w:type="spellStart"/>
      <w:proofErr w:type="gramStart"/>
      <w:r>
        <w:t>Url</w:t>
      </w:r>
      <w:proofErr w:type="spellEnd"/>
      <w:proofErr w:type="gramEnd"/>
      <w:r>
        <w:t>="_catalogs/</w:t>
      </w:r>
      <w:proofErr w:type="spellStart"/>
      <w:r>
        <w:t>masterpage</w:t>
      </w:r>
      <w:proofErr w:type="spellEnd"/>
      <w:r>
        <w:t>"</w:t>
      </w:r>
    </w:p>
    <w:p w14:paraId="4CC7A4CF" w14:textId="77777777" w:rsidR="00444693" w:rsidRDefault="00444693" w:rsidP="00D72857">
      <w:pPr>
        <w:pStyle w:val="CodeAlone"/>
      </w:pPr>
      <w:r>
        <w:t xml:space="preserve">        </w:t>
      </w:r>
      <w:proofErr w:type="spellStart"/>
      <w:r>
        <w:t>RootWebOnly</w:t>
      </w:r>
      <w:proofErr w:type="spellEnd"/>
      <w:r>
        <w:t>="TRUE"&gt;</w:t>
      </w:r>
    </w:p>
    <w:p w14:paraId="220A79EF" w14:textId="77777777" w:rsidR="00444693" w:rsidRDefault="00444693" w:rsidP="00D72857">
      <w:pPr>
        <w:pStyle w:val="CodeAlone"/>
      </w:pPr>
      <w:r>
        <w:t xml:space="preserve">        </w:t>
      </w:r>
      <w:proofErr w:type="gramStart"/>
      <w:r>
        <w:t>&lt;!--</w:t>
      </w:r>
      <w:proofErr w:type="gramEnd"/>
      <w:r>
        <w:t xml:space="preserve"> provision the page layout into the Master Page Gallery --&gt;</w:t>
      </w:r>
    </w:p>
    <w:p w14:paraId="06F48C69" w14:textId="77777777" w:rsidR="00444693" w:rsidRDefault="00444693" w:rsidP="00D72857">
      <w:pPr>
        <w:pStyle w:val="CodeAlone"/>
      </w:pPr>
      <w:r>
        <w:t xml:space="preserve">        &lt;File </w:t>
      </w:r>
      <w:proofErr w:type="spellStart"/>
      <w:proofErr w:type="gramStart"/>
      <w:r>
        <w:t>Url</w:t>
      </w:r>
      <w:proofErr w:type="spellEnd"/>
      <w:proofErr w:type="gramEnd"/>
      <w:r>
        <w:t>="DivisionArticleImageLeft.aspx"</w:t>
      </w:r>
    </w:p>
    <w:p w14:paraId="6EBB4FAA" w14:textId="77777777" w:rsidR="00444693" w:rsidRDefault="00444693" w:rsidP="00D72857">
      <w:pPr>
        <w:pStyle w:val="CodeAlone"/>
      </w:pPr>
      <w:r>
        <w:t xml:space="preserve">            Name="DivisionArticleImageLeftFeature.aspx" </w:t>
      </w:r>
    </w:p>
    <w:p w14:paraId="22EC1D74" w14:textId="77777777" w:rsidR="00444693" w:rsidRDefault="00444693" w:rsidP="00D72857">
      <w:pPr>
        <w:pStyle w:val="CodeAlone"/>
      </w:pPr>
      <w:r>
        <w:t xml:space="preserve">            Type="</w:t>
      </w:r>
      <w:proofErr w:type="spellStart"/>
      <w:r>
        <w:t>GhostableInLibrary</w:t>
      </w:r>
      <w:proofErr w:type="spellEnd"/>
      <w:r>
        <w:t>"&gt;</w:t>
      </w:r>
    </w:p>
    <w:p w14:paraId="5732A5CF" w14:textId="77777777" w:rsidR="00444693" w:rsidRDefault="00444693" w:rsidP="00D72857">
      <w:pPr>
        <w:pStyle w:val="CodeAlone"/>
      </w:pPr>
      <w:r>
        <w:t xml:space="preserve">            </w:t>
      </w:r>
      <w:proofErr w:type="gramStart"/>
      <w:r>
        <w:t>&lt;!--</w:t>
      </w:r>
      <w:proofErr w:type="gramEnd"/>
      <w:r>
        <w:t xml:space="preserve"> specify the content type associated this page layout is associated with --&gt;</w:t>
      </w:r>
    </w:p>
    <w:p w14:paraId="4D0FD8A8" w14:textId="77777777" w:rsidR="00444693" w:rsidRDefault="00444693" w:rsidP="00D72857">
      <w:pPr>
        <w:pStyle w:val="CodeAlone"/>
      </w:pPr>
      <w:r>
        <w:t xml:space="preserve">            &lt;Property Name="</w:t>
      </w:r>
      <w:proofErr w:type="spellStart"/>
      <w:r>
        <w:t>PublishingAssociatedContentType</w:t>
      </w:r>
      <w:proofErr w:type="spellEnd"/>
      <w:r>
        <w:t>"</w:t>
      </w:r>
    </w:p>
    <w:p w14:paraId="73F7726E" w14:textId="77777777" w:rsidR="00444693" w:rsidRDefault="00444693" w:rsidP="00D72857">
      <w:pPr>
        <w:pStyle w:val="CodeAlone"/>
      </w:pPr>
      <w:r>
        <w:lastRenderedPageBreak/>
        <w:t xml:space="preserve">                Value="</w:t>
      </w:r>
      <w:proofErr w:type="gramStart"/>
      <w:r>
        <w:t>;#</w:t>
      </w:r>
      <w:proofErr w:type="gramEnd"/>
      <w:r>
        <w:t>Division Article Feature;#0x010100C568DB52D9D0A14D9B2FDCC96666E9F2007948130EC3DB064584E219954237AF3900242457EFB8B24247815D688C526CD44D00976A5C165AB04065B1F9AFAE0E4658B5;#" /&gt;</w:t>
      </w:r>
    </w:p>
    <w:p w14:paraId="76EDD826" w14:textId="77777777" w:rsidR="00444693" w:rsidRDefault="00444693" w:rsidP="00D72857">
      <w:pPr>
        <w:pStyle w:val="CodeAlone"/>
      </w:pPr>
      <w:r>
        <w:t xml:space="preserve">            </w:t>
      </w:r>
      <w:proofErr w:type="gramStart"/>
      <w:r>
        <w:t>&lt;!--</w:t>
      </w:r>
      <w:proofErr w:type="gramEnd"/>
      <w:r>
        <w:t xml:space="preserve"> specify the URL to the preview image, provisioned below --&gt;</w:t>
      </w:r>
    </w:p>
    <w:p w14:paraId="1D8A231E" w14:textId="77777777" w:rsidR="00444693" w:rsidRDefault="00444693" w:rsidP="00D72857">
      <w:pPr>
        <w:pStyle w:val="CodeAlone"/>
      </w:pPr>
      <w:r>
        <w:t xml:space="preserve">            &lt;Property Name="</w:t>
      </w:r>
      <w:proofErr w:type="spellStart"/>
      <w:r>
        <w:t>PublishingPreviewImage</w:t>
      </w:r>
      <w:proofErr w:type="spellEnd"/>
      <w:r>
        <w:t>"</w:t>
      </w:r>
    </w:p>
    <w:p w14:paraId="5771EC5F" w14:textId="77777777" w:rsidR="00444693" w:rsidRDefault="00444693" w:rsidP="00D72857">
      <w:pPr>
        <w:pStyle w:val="CodeAlone"/>
      </w:pPr>
      <w:r>
        <w:t xml:space="preserve">                Value="~</w:t>
      </w:r>
      <w:proofErr w:type="spellStart"/>
      <w:r>
        <w:t>SiteCollection</w:t>
      </w:r>
      <w:proofErr w:type="spellEnd"/>
      <w:r>
        <w:t>/_catalogs/</w:t>
      </w:r>
      <w:proofErr w:type="spellStart"/>
      <w:r>
        <w:t>masterpage</w:t>
      </w:r>
      <w:proofErr w:type="spellEnd"/>
      <w:r>
        <w:t>/Preview Images/</w:t>
      </w:r>
      <w:proofErr w:type="spellStart"/>
      <w:r>
        <w:t>Litware</w:t>
      </w:r>
      <w:proofErr w:type="spellEnd"/>
      <w:r>
        <w:t>/SamplePageLayoutPreviewFeature.gif, ~</w:t>
      </w:r>
      <w:proofErr w:type="spellStart"/>
      <w:r>
        <w:t>SiteCollection</w:t>
      </w:r>
      <w:proofErr w:type="spellEnd"/>
      <w:r>
        <w:t>/_catalogs/</w:t>
      </w:r>
      <w:proofErr w:type="spellStart"/>
      <w:r>
        <w:t>masterpage</w:t>
      </w:r>
      <w:proofErr w:type="spellEnd"/>
      <w:r>
        <w:t>/Preview Images/</w:t>
      </w:r>
      <w:proofErr w:type="spellStart"/>
      <w:r>
        <w:t>Litware</w:t>
      </w:r>
      <w:proofErr w:type="spellEnd"/>
      <w:r>
        <w:t>/SamplePageLayoutPreviewFeature.gif" /&gt;</w:t>
      </w:r>
    </w:p>
    <w:p w14:paraId="4885D460" w14:textId="77777777" w:rsidR="00444693" w:rsidRDefault="00444693" w:rsidP="00D72857">
      <w:pPr>
        <w:pStyle w:val="CodeAlone"/>
      </w:pPr>
      <w:r>
        <w:t xml:space="preserve">            </w:t>
      </w:r>
      <w:proofErr w:type="gramStart"/>
      <w:r>
        <w:t>&lt;!--</w:t>
      </w:r>
      <w:proofErr w:type="gramEnd"/>
      <w:r>
        <w:t xml:space="preserve"> specify the page layout content type --&gt;</w:t>
      </w:r>
    </w:p>
    <w:p w14:paraId="513134E0" w14:textId="77777777" w:rsidR="00444693" w:rsidRDefault="00444693" w:rsidP="00D72857">
      <w:pPr>
        <w:pStyle w:val="CodeAlone"/>
      </w:pPr>
      <w:r>
        <w:t xml:space="preserve">            &lt;Property Name="</w:t>
      </w:r>
      <w:proofErr w:type="spellStart"/>
      <w:r>
        <w:t>ContentType</w:t>
      </w:r>
      <w:proofErr w:type="spellEnd"/>
      <w:r>
        <w:t xml:space="preserve">" </w:t>
      </w:r>
    </w:p>
    <w:p w14:paraId="67C65295" w14:textId="77777777" w:rsidR="00444693" w:rsidRDefault="00444693" w:rsidP="00D72857">
      <w:pPr>
        <w:pStyle w:val="CodeAlone"/>
      </w:pPr>
      <w:r>
        <w:t xml:space="preserve">                Value="$</w:t>
      </w:r>
      <w:proofErr w:type="spellStart"/>
      <w:r>
        <w:t>Resources</w:t>
      </w:r>
      <w:proofErr w:type="gramStart"/>
      <w:r>
        <w:t>:cmscore,contenttype</w:t>
      </w:r>
      <w:proofErr w:type="gramEnd"/>
      <w:r>
        <w:t>_pagelayout_name</w:t>
      </w:r>
      <w:proofErr w:type="spellEnd"/>
      <w:r>
        <w:t>;" /&gt;</w:t>
      </w:r>
    </w:p>
    <w:p w14:paraId="3E5B1CD5" w14:textId="77777777" w:rsidR="00444693" w:rsidRDefault="00444693" w:rsidP="00D72857">
      <w:pPr>
        <w:pStyle w:val="CodeAlone"/>
      </w:pPr>
      <w:r>
        <w:t xml:space="preserve">            </w:t>
      </w:r>
      <w:proofErr w:type="gramStart"/>
      <w:r>
        <w:t>&lt;!--</w:t>
      </w:r>
      <w:proofErr w:type="gramEnd"/>
      <w:r>
        <w:t xml:space="preserve"> specify the title of the page layout --&gt;</w:t>
      </w:r>
    </w:p>
    <w:p w14:paraId="486DF723" w14:textId="77777777" w:rsidR="00444693" w:rsidRDefault="00444693" w:rsidP="00D72857">
      <w:pPr>
        <w:pStyle w:val="CodeAlone"/>
      </w:pPr>
      <w:r>
        <w:t xml:space="preserve">            &lt;Property Name="Title"</w:t>
      </w:r>
    </w:p>
    <w:p w14:paraId="3DAED8CD" w14:textId="77777777" w:rsidR="00444693" w:rsidRDefault="00444693" w:rsidP="00D72857">
      <w:pPr>
        <w:pStyle w:val="CodeAlone"/>
      </w:pPr>
      <w:r>
        <w:t xml:space="preserve">                Value="</w:t>
      </w:r>
      <w:proofErr w:type="spellStart"/>
      <w:r>
        <w:t>Litware</w:t>
      </w:r>
      <w:proofErr w:type="spellEnd"/>
      <w:r>
        <w:t xml:space="preserve"> Division Article" /&gt;</w:t>
      </w:r>
    </w:p>
    <w:p w14:paraId="77BFF734" w14:textId="77777777" w:rsidR="00444693" w:rsidRDefault="00444693" w:rsidP="00D72857">
      <w:pPr>
        <w:pStyle w:val="CodeAlone"/>
      </w:pPr>
      <w:r>
        <w:t xml:space="preserve">        &lt;/File&gt;</w:t>
      </w:r>
    </w:p>
    <w:p w14:paraId="1A7B71B7" w14:textId="77777777" w:rsidR="00444693" w:rsidRDefault="00444693" w:rsidP="00D72857">
      <w:pPr>
        <w:pStyle w:val="CodeAlone"/>
      </w:pPr>
      <w:r>
        <w:t xml:space="preserve">    &lt;/Module&gt;</w:t>
      </w:r>
    </w:p>
    <w:p w14:paraId="0CC63BA5" w14:textId="77777777" w:rsidR="00444693" w:rsidRDefault="00444693" w:rsidP="00D72857">
      <w:pPr>
        <w:pStyle w:val="CodeAlone"/>
      </w:pPr>
    </w:p>
    <w:p w14:paraId="2BEAEB54" w14:textId="77777777" w:rsidR="00444693" w:rsidRDefault="00444693" w:rsidP="00D72857">
      <w:pPr>
        <w:pStyle w:val="CodeAlone"/>
      </w:pPr>
      <w:r>
        <w:t xml:space="preserve">    </w:t>
      </w:r>
      <w:proofErr w:type="gramStart"/>
      <w:r>
        <w:t>&lt;!--</w:t>
      </w:r>
      <w:proofErr w:type="gramEnd"/>
      <w:r>
        <w:t xml:space="preserve"> add the preview image to the Master Page Gallery --&gt;</w:t>
      </w:r>
    </w:p>
    <w:p w14:paraId="6E52CCCE" w14:textId="77777777" w:rsidR="00444693" w:rsidRDefault="00444693" w:rsidP="00D72857">
      <w:pPr>
        <w:pStyle w:val="CodeAlone"/>
      </w:pPr>
      <w:r>
        <w:t xml:space="preserve">    &lt;Module </w:t>
      </w:r>
      <w:proofErr w:type="spellStart"/>
      <w:proofErr w:type="gramStart"/>
      <w:r>
        <w:t>Url</w:t>
      </w:r>
      <w:proofErr w:type="spellEnd"/>
      <w:proofErr w:type="gramEnd"/>
      <w:r>
        <w:t>="_catalogs/</w:t>
      </w:r>
      <w:proofErr w:type="spellStart"/>
      <w:r>
        <w:t>masterpage</w:t>
      </w:r>
      <w:proofErr w:type="spellEnd"/>
      <w:r>
        <w:t>/Preview Images/</w:t>
      </w:r>
      <w:proofErr w:type="spellStart"/>
      <w:r>
        <w:t>Litware</w:t>
      </w:r>
      <w:proofErr w:type="spellEnd"/>
      <w:r>
        <w:t>"</w:t>
      </w:r>
    </w:p>
    <w:p w14:paraId="7987EC20" w14:textId="77777777" w:rsidR="00444693" w:rsidRDefault="00444693" w:rsidP="00D72857">
      <w:pPr>
        <w:pStyle w:val="CodeAlone"/>
      </w:pPr>
      <w:r>
        <w:t xml:space="preserve">        </w:t>
      </w:r>
      <w:proofErr w:type="spellStart"/>
      <w:r>
        <w:t>RootWebOnly</w:t>
      </w:r>
      <w:proofErr w:type="spellEnd"/>
      <w:r>
        <w:t>="TRUE"&gt;</w:t>
      </w:r>
    </w:p>
    <w:p w14:paraId="6E7A7A0A" w14:textId="77777777" w:rsidR="00444693" w:rsidRDefault="00444693" w:rsidP="00D72857">
      <w:pPr>
        <w:pStyle w:val="CodeAlone"/>
      </w:pPr>
      <w:r>
        <w:t xml:space="preserve">        </w:t>
      </w:r>
      <w:proofErr w:type="gramStart"/>
      <w:r>
        <w:t>&lt;!--</w:t>
      </w:r>
      <w:proofErr w:type="gramEnd"/>
      <w:r>
        <w:t xml:space="preserve"> provision the preview image into the Master Page Gallery --&gt;</w:t>
      </w:r>
    </w:p>
    <w:p w14:paraId="6BA8B98E" w14:textId="77777777" w:rsidR="00444693" w:rsidRDefault="00444693" w:rsidP="00D72857">
      <w:pPr>
        <w:pStyle w:val="CodeAlone"/>
      </w:pPr>
      <w:r>
        <w:t xml:space="preserve">        &lt;File </w:t>
      </w:r>
      <w:proofErr w:type="spellStart"/>
      <w:proofErr w:type="gramStart"/>
      <w:r>
        <w:t>Url</w:t>
      </w:r>
      <w:proofErr w:type="spellEnd"/>
      <w:proofErr w:type="gramEnd"/>
      <w:r>
        <w:t>="SamplePageLayoutPreview.gif"</w:t>
      </w:r>
    </w:p>
    <w:p w14:paraId="42E37A64" w14:textId="77777777" w:rsidR="00444693" w:rsidRDefault="00444693" w:rsidP="00D72857">
      <w:pPr>
        <w:pStyle w:val="CodeAlone"/>
      </w:pPr>
      <w:r>
        <w:t xml:space="preserve">            Name="SamplePageLayoutPreviewFeature.gif"&gt;</w:t>
      </w:r>
    </w:p>
    <w:p w14:paraId="2BDB2745" w14:textId="77777777" w:rsidR="00444693" w:rsidRDefault="00444693" w:rsidP="00D72857">
      <w:pPr>
        <w:pStyle w:val="CodeAlone"/>
      </w:pPr>
      <w:r>
        <w:t xml:space="preserve">            </w:t>
      </w:r>
      <w:proofErr w:type="gramStart"/>
      <w:r>
        <w:t>&lt;!--</w:t>
      </w:r>
      <w:proofErr w:type="gramEnd"/>
      <w:r>
        <w:t xml:space="preserve"> specify the title of the preview image --&gt;</w:t>
      </w:r>
    </w:p>
    <w:p w14:paraId="117E4CD9" w14:textId="77777777" w:rsidR="00444693" w:rsidRDefault="00444693" w:rsidP="00D72857">
      <w:pPr>
        <w:pStyle w:val="CodeAlone"/>
      </w:pPr>
      <w:r>
        <w:t xml:space="preserve">            &lt;Property Name="Title"</w:t>
      </w:r>
    </w:p>
    <w:p w14:paraId="3556DEF3" w14:textId="77777777" w:rsidR="00444693" w:rsidRDefault="00444693" w:rsidP="00D72857">
      <w:pPr>
        <w:pStyle w:val="CodeAlone"/>
      </w:pPr>
      <w:r>
        <w:t xml:space="preserve">                Value="SamplePageLayoutPreviewFeature.gif" /&gt;</w:t>
      </w:r>
    </w:p>
    <w:p w14:paraId="60B3DA01" w14:textId="77777777" w:rsidR="00444693" w:rsidRDefault="00444693" w:rsidP="00D72857">
      <w:pPr>
        <w:pStyle w:val="CodeAlone"/>
      </w:pPr>
      <w:r>
        <w:t xml:space="preserve">        &lt;/File&gt;</w:t>
      </w:r>
    </w:p>
    <w:p w14:paraId="6EBF4E5F" w14:textId="77777777" w:rsidR="00444693" w:rsidRDefault="00444693" w:rsidP="00D72857">
      <w:pPr>
        <w:pStyle w:val="CodeAlone"/>
      </w:pPr>
      <w:r>
        <w:t xml:space="preserve">    &lt;/Module&gt;</w:t>
      </w:r>
    </w:p>
    <w:p w14:paraId="3C2E95F0" w14:textId="77777777" w:rsidR="00444693" w:rsidRDefault="00444693" w:rsidP="00D72857">
      <w:pPr>
        <w:pStyle w:val="CodeAloneLast"/>
      </w:pPr>
      <w:r>
        <w:t>&lt;/Elements&gt;</w:t>
      </w:r>
    </w:p>
    <w:p w14:paraId="623AE2BD" w14:textId="77777777" w:rsidR="00D72857" w:rsidRPr="009A1E15" w:rsidRDefault="00444693" w:rsidP="009A1E15">
      <w:pPr>
        <w:pStyle w:val="NumberedBullet"/>
        <w:numPr>
          <w:ilvl w:val="0"/>
          <w:numId w:val="0"/>
        </w:numPr>
        <w:ind w:left="720"/>
        <w:rPr>
          <w:i/>
        </w:rPr>
      </w:pPr>
      <w:r w:rsidRPr="009A1E15">
        <w:rPr>
          <w:i/>
        </w:rPr>
        <w:t xml:space="preserve">Notice the page layout properties </w:t>
      </w:r>
      <w:proofErr w:type="spellStart"/>
      <w:r w:rsidRPr="009A1E15">
        <w:rPr>
          <w:b/>
          <w:i/>
        </w:rPr>
        <w:t>PublishingAssociatedContentType</w:t>
      </w:r>
      <w:proofErr w:type="spellEnd"/>
      <w:r w:rsidRPr="009A1E15">
        <w:rPr>
          <w:i/>
        </w:rPr>
        <w:t xml:space="preserve"> value looks a bit odd. That is a delimited string of two values separated by "</w:t>
      </w:r>
      <w:proofErr w:type="gramStart"/>
      <w:r w:rsidRPr="009A1E15">
        <w:rPr>
          <w:i/>
        </w:rPr>
        <w:t>;#</w:t>
      </w:r>
      <w:proofErr w:type="gramEnd"/>
      <w:r w:rsidRPr="009A1E15">
        <w:rPr>
          <w:i/>
        </w:rPr>
        <w:t xml:space="preserve">". </w:t>
      </w:r>
      <w:proofErr w:type="gramStart"/>
      <w:r w:rsidRPr="009A1E15">
        <w:rPr>
          <w:i/>
        </w:rPr>
        <w:t>the</w:t>
      </w:r>
      <w:proofErr w:type="gramEnd"/>
      <w:r w:rsidRPr="009A1E15">
        <w:rPr>
          <w:i/>
        </w:rPr>
        <w:t xml:space="preserve"> first value is the name of the content type and the second is the content type ID.</w:t>
      </w:r>
    </w:p>
    <w:p w14:paraId="0819629A" w14:textId="77777777" w:rsidR="00D72857" w:rsidRDefault="00444693" w:rsidP="009A1E15">
      <w:pPr>
        <w:pStyle w:val="NumberedBullet"/>
      </w:pPr>
      <w:r>
        <w:t xml:space="preserve">Now you need to add the files to the Feature definition file and DDF file for packaging. Open the </w:t>
      </w:r>
      <w:r w:rsidRPr="00D72857">
        <w:rPr>
          <w:b/>
        </w:rPr>
        <w:t>feature.xml</w:t>
      </w:r>
      <w:r>
        <w:t xml:space="preserve"> file and add the following XML markup to the </w:t>
      </w:r>
      <w:r w:rsidRPr="00D72857">
        <w:rPr>
          <w:b/>
        </w:rPr>
        <w:t>&lt;</w:t>
      </w:r>
      <w:proofErr w:type="spellStart"/>
      <w:r w:rsidRPr="00D72857">
        <w:rPr>
          <w:b/>
        </w:rPr>
        <w:t>ElementManifests</w:t>
      </w:r>
      <w:proofErr w:type="spellEnd"/>
      <w:r w:rsidRPr="00D72857">
        <w:rPr>
          <w:b/>
        </w:rPr>
        <w:t>&gt;</w:t>
      </w:r>
      <w:r>
        <w:t xml:space="preserve"> node, after the two existing </w:t>
      </w:r>
      <w:r w:rsidRPr="00D72857">
        <w:rPr>
          <w:b/>
        </w:rPr>
        <w:t>&lt;</w:t>
      </w:r>
      <w:proofErr w:type="spellStart"/>
      <w:r w:rsidRPr="00D72857">
        <w:rPr>
          <w:b/>
        </w:rPr>
        <w:t>ElementManifest</w:t>
      </w:r>
      <w:proofErr w:type="spellEnd"/>
      <w:r w:rsidRPr="00D72857">
        <w:rPr>
          <w:b/>
        </w:rPr>
        <w:t>&gt;</w:t>
      </w:r>
      <w:r>
        <w:t xml:space="preserve"> nodes:</w:t>
      </w:r>
    </w:p>
    <w:p w14:paraId="50E85DAD" w14:textId="77777777" w:rsidR="00444693" w:rsidRDefault="00444693" w:rsidP="00D72857">
      <w:pPr>
        <w:pStyle w:val="CodeAlone"/>
      </w:pPr>
      <w:r>
        <w:t>&lt;</w:t>
      </w:r>
      <w:proofErr w:type="spellStart"/>
      <w:r>
        <w:t>ElementManifest</w:t>
      </w:r>
      <w:proofErr w:type="spellEnd"/>
      <w:r>
        <w:t xml:space="preserve"> Location="PageLayout.xml" /&gt;</w:t>
      </w:r>
    </w:p>
    <w:p w14:paraId="7D5E845E" w14:textId="77777777" w:rsidR="00444693" w:rsidRDefault="00444693" w:rsidP="00D72857">
      <w:pPr>
        <w:pStyle w:val="CodeAlone"/>
      </w:pPr>
      <w:r>
        <w:t>&lt;</w:t>
      </w:r>
      <w:proofErr w:type="spellStart"/>
      <w:r>
        <w:t>ElementFile</w:t>
      </w:r>
      <w:proofErr w:type="spellEnd"/>
      <w:r>
        <w:t xml:space="preserve"> Location="DivisionArticleImageLeft.aspx" /&gt;</w:t>
      </w:r>
    </w:p>
    <w:p w14:paraId="2E091824" w14:textId="77777777" w:rsidR="00444693" w:rsidRDefault="00444693" w:rsidP="00D72857">
      <w:pPr>
        <w:pStyle w:val="CodeAloneLast"/>
      </w:pPr>
      <w:r>
        <w:t>&lt;</w:t>
      </w:r>
      <w:proofErr w:type="spellStart"/>
      <w:r>
        <w:t>ElementFile</w:t>
      </w:r>
      <w:proofErr w:type="spellEnd"/>
      <w:r>
        <w:t xml:space="preserve"> Location="SamplePageLayoutPreview.gif" /&gt;</w:t>
      </w:r>
    </w:p>
    <w:p w14:paraId="2DEFD8A6" w14:textId="77777777" w:rsidR="009432BC" w:rsidRDefault="00444693" w:rsidP="009A1E15">
      <w:pPr>
        <w:pStyle w:val="NumberedBullet"/>
      </w:pPr>
      <w:r>
        <w:t xml:space="preserve">Open the </w:t>
      </w:r>
      <w:r w:rsidRPr="009432BC">
        <w:rPr>
          <w:b/>
        </w:rPr>
        <w:t>BuildSharePointPackage.ddf</w:t>
      </w:r>
      <w:r>
        <w:t xml:space="preserve"> file and add the following lines where the other files from the Feature are added to the package:</w:t>
      </w:r>
    </w:p>
    <w:p w14:paraId="65571B4A" w14:textId="77777777" w:rsidR="00444693" w:rsidRDefault="00444693" w:rsidP="009432BC">
      <w:pPr>
        <w:pStyle w:val="CodeAlone"/>
      </w:pPr>
      <w:r>
        <w:t>TEMPLATE\FEATURES\Lab</w:t>
      </w:r>
      <w:sdt>
        <w:sdtPr>
          <w:alias w:val="Lab Number Short"/>
          <w:tag w:val="Lab Number Short"/>
          <w:id w:val="16225221"/>
          <w:placeholder>
            <w:docPart w:val="DefaultPlaceholder_22675703"/>
          </w:placeholder>
          <w:dataBinding w:xpath="/root[1]/labNumberShort[1]" w:storeItemID="{0306C5F9-4602-431E-9CA8-DC31EFB1E840}"/>
          <w:text/>
        </w:sdtPr>
        <w:sdtEndPr/>
        <w:sdtContent>
          <w:r>
            <w:t>5</w:t>
          </w:r>
        </w:sdtContent>
      </w:sdt>
      <w:r>
        <w:t>\PageLayout.xml</w:t>
      </w:r>
    </w:p>
    <w:p w14:paraId="59BECE8E" w14:textId="77777777" w:rsidR="00444693" w:rsidRDefault="00444693" w:rsidP="009432BC">
      <w:pPr>
        <w:pStyle w:val="CodeAlone"/>
      </w:pPr>
      <w:r>
        <w:t>TEMPLATE\FEATURES\Lab</w:t>
      </w:r>
      <w:sdt>
        <w:sdtPr>
          <w:alias w:val="Lab Number Short"/>
          <w:tag w:val="Lab Number Short"/>
          <w:id w:val="16225222"/>
          <w:placeholder>
            <w:docPart w:val="DefaultPlaceholder_22675703"/>
          </w:placeholder>
          <w:dataBinding w:xpath="/root[1]/labNumberShort[1]" w:storeItemID="{0306C5F9-4602-431E-9CA8-DC31EFB1E840}"/>
          <w:text/>
        </w:sdtPr>
        <w:sdtEndPr/>
        <w:sdtContent>
          <w:r>
            <w:t>5</w:t>
          </w:r>
        </w:sdtContent>
      </w:sdt>
      <w:r>
        <w:t>\DivisionArticleImageLeft.aspx</w:t>
      </w:r>
    </w:p>
    <w:p w14:paraId="08071447" w14:textId="77777777" w:rsidR="00444693" w:rsidRDefault="00444693" w:rsidP="009432BC">
      <w:pPr>
        <w:pStyle w:val="CodeAloneLast"/>
      </w:pPr>
      <w:r>
        <w:t>TEMPLATE\FEATURES\Lab</w:t>
      </w:r>
      <w:sdt>
        <w:sdtPr>
          <w:alias w:val="Lab Number Short"/>
          <w:tag w:val="Lab Number Short"/>
          <w:id w:val="16225223"/>
          <w:placeholder>
            <w:docPart w:val="DefaultPlaceholder_22675703"/>
          </w:placeholder>
          <w:dataBinding w:xpath="/root[1]/labNumberShort[1]" w:storeItemID="{0306C5F9-4602-431E-9CA8-DC31EFB1E840}"/>
          <w:text/>
        </w:sdtPr>
        <w:sdtEndPr/>
        <w:sdtContent>
          <w:r>
            <w:t>5</w:t>
          </w:r>
        </w:sdtContent>
      </w:sdt>
      <w:r>
        <w:t>\SamplepageLayoutPreview.gif</w:t>
      </w:r>
    </w:p>
    <w:p w14:paraId="12A1907B" w14:textId="77777777" w:rsidR="00444693" w:rsidRDefault="00444693" w:rsidP="009A1E15">
      <w:pPr>
        <w:pStyle w:val="NumberedBullet"/>
      </w:pPr>
      <w:r>
        <w:t>When you save everything, your project should look like the following image:</w:t>
      </w:r>
    </w:p>
    <w:p w14:paraId="5B308A5C" w14:textId="77777777" w:rsidR="00444693" w:rsidRDefault="00BC26B9" w:rsidP="009432BC">
      <w:pPr>
        <w:pStyle w:val="Figure"/>
      </w:pPr>
      <w:r>
        <w:lastRenderedPageBreak/>
        <w:drawing>
          <wp:inline distT="0" distB="0" distL="0" distR="0" wp14:editId="32F07E6D">
            <wp:extent cx="3009900" cy="3352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009900" cy="3352800"/>
                    </a:xfrm>
                    <a:prstGeom prst="rect">
                      <a:avLst/>
                    </a:prstGeom>
                    <a:noFill/>
                    <a:ln w="9525">
                      <a:noFill/>
                      <a:miter lim="800000"/>
                      <a:headEnd/>
                      <a:tailEnd/>
                    </a:ln>
                  </pic:spPr>
                </pic:pic>
              </a:graphicData>
            </a:graphic>
          </wp:inline>
        </w:drawing>
      </w:r>
    </w:p>
    <w:p w14:paraId="7038D6CB" w14:textId="77777777" w:rsidR="009432BC" w:rsidRDefault="00444693" w:rsidP="009A1E15">
      <w:pPr>
        <w:pStyle w:val="NumberedBullet"/>
      </w:pPr>
      <w:r>
        <w:t>Now it's time to deploy the WSS solution package.</w:t>
      </w:r>
    </w:p>
    <w:p w14:paraId="4F950EC0" w14:textId="77777777" w:rsidR="009432BC" w:rsidRDefault="00444693" w:rsidP="009A1E15">
      <w:pPr>
        <w:pStyle w:val="NumberedBullet"/>
      </w:pPr>
      <w:r>
        <w:t>First the WSS solution package must be deployed. Open a command prompt and navigate to the following directory:</w:t>
      </w:r>
    </w:p>
    <w:p w14:paraId="2463AFE5" w14:textId="77777777" w:rsidR="00444693" w:rsidRDefault="00444693" w:rsidP="009432BC">
      <w:pPr>
        <w:pStyle w:val="CodeAloneLast"/>
      </w:pPr>
      <w:r>
        <w:t>c:\Program Files\Common Files\Microsoft Shared\web server extensions\12\BIN</w:t>
      </w:r>
    </w:p>
    <w:p w14:paraId="1F5FBD5C" w14:textId="77777777" w:rsidR="009432BC" w:rsidRDefault="00444693" w:rsidP="009A1E15">
      <w:pPr>
        <w:pStyle w:val="NumberedBullet"/>
      </w:pPr>
      <w:r>
        <w:t xml:space="preserve">Enter the following command into the command line window and hit </w:t>
      </w:r>
      <w:r w:rsidRPr="00BE2345">
        <w:rPr>
          <w:b/>
        </w:rPr>
        <w:t>Enter</w:t>
      </w:r>
      <w:r>
        <w:t>:</w:t>
      </w:r>
    </w:p>
    <w:p w14:paraId="36F02BBE" w14:textId="77777777" w:rsidR="00444693" w:rsidRDefault="00444693" w:rsidP="009432BC">
      <w:pPr>
        <w:pStyle w:val="CodeAloneLast"/>
      </w:pPr>
      <w:proofErr w:type="spellStart"/>
      <w:proofErr w:type="gramStart"/>
      <w:r>
        <w:t>stsadm</w:t>
      </w:r>
      <w:proofErr w:type="spellEnd"/>
      <w:proofErr w:type="gramEnd"/>
      <w:r>
        <w:t xml:space="preserve"> -o </w:t>
      </w:r>
      <w:proofErr w:type="spellStart"/>
      <w:r>
        <w:t>addsolution</w:t>
      </w:r>
      <w:proofErr w:type="spellEnd"/>
      <w:r>
        <w:t xml:space="preserve"> -filename c:\Student\Labs\</w:t>
      </w:r>
      <w:sdt>
        <w:sdtPr>
          <w:alias w:val="Lab Number"/>
          <w:tag w:val="Lab Number"/>
          <w:id w:val="16225205"/>
          <w:placeholder>
            <w:docPart w:val="DefaultPlaceholder_22675703"/>
          </w:placeholder>
          <w:dataBinding w:xpath="/root[1]/labNumber[1]" w:storeItemID="{0306C5F9-4602-431E-9CA8-DC31EFB1E840}"/>
          <w:text/>
        </w:sdtPr>
        <w:sdtEndPr/>
        <w:sdtContent>
          <w:r w:rsidR="00F74E40">
            <w:t>05</w:t>
          </w:r>
        </w:sdtContent>
      </w:sdt>
      <w:r>
        <w:t>_PageLayouts\Lab\wsp\Debug\Lab</w:t>
      </w:r>
      <w:sdt>
        <w:sdtPr>
          <w:alias w:val="Lab Number Short"/>
          <w:tag w:val="Lab Number Short"/>
          <w:id w:val="16225225"/>
          <w:placeholder>
            <w:docPart w:val="DefaultPlaceholder_22675703"/>
          </w:placeholder>
          <w:dataBinding w:xpath="/root[1]/labNumberShort[1]" w:storeItemID="{0306C5F9-4602-431E-9CA8-DC31EFB1E840}"/>
          <w:text/>
        </w:sdtPr>
        <w:sdtEndPr/>
        <w:sdtContent>
          <w:r>
            <w:t>5</w:t>
          </w:r>
        </w:sdtContent>
      </w:sdt>
      <w:r>
        <w:t>.wsp</w:t>
      </w:r>
    </w:p>
    <w:p w14:paraId="36CAF024" w14:textId="77777777" w:rsidR="009432BC" w:rsidRDefault="00444693" w:rsidP="00F54914">
      <w:pPr>
        <w:pStyle w:val="NumberedBullet"/>
      </w:pPr>
      <w:r>
        <w:t xml:space="preserve">Launch Central Administration by selecting </w:t>
      </w:r>
      <w:r w:rsidRPr="00F54914">
        <w:rPr>
          <w:b/>
        </w:rPr>
        <w:t>Start » All Programs » Microsoft Office Server » SharePoint 3.0 Central Administration</w:t>
      </w:r>
      <w:r>
        <w:t>.</w:t>
      </w:r>
    </w:p>
    <w:p w14:paraId="226B5FEF" w14:textId="77777777" w:rsidR="009432BC" w:rsidRDefault="00444693" w:rsidP="00F54914">
      <w:pPr>
        <w:pStyle w:val="NumberedBullet"/>
      </w:pPr>
      <w:r>
        <w:t xml:space="preserve">From the </w:t>
      </w:r>
      <w:r w:rsidRPr="00F54914">
        <w:rPr>
          <w:b/>
        </w:rPr>
        <w:t>Central Administration</w:t>
      </w:r>
      <w:r>
        <w:t xml:space="preserve"> site, select the </w:t>
      </w:r>
      <w:r w:rsidRPr="00F54914">
        <w:rPr>
          <w:b/>
        </w:rPr>
        <w:t>Operations</w:t>
      </w:r>
      <w:r>
        <w:t xml:space="preserve"> tab and then select </w:t>
      </w:r>
      <w:r w:rsidRPr="00F54914">
        <w:rPr>
          <w:b/>
        </w:rPr>
        <w:t>Solution management</w:t>
      </w:r>
      <w:r>
        <w:t xml:space="preserve"> under the </w:t>
      </w:r>
      <w:r w:rsidRPr="00F54914">
        <w:rPr>
          <w:b/>
        </w:rPr>
        <w:t>Global Configuration</w:t>
      </w:r>
      <w:r>
        <w:t xml:space="preserve"> section.</w:t>
      </w:r>
    </w:p>
    <w:p w14:paraId="0C4C18E9" w14:textId="77777777" w:rsidR="009432BC" w:rsidRDefault="00444693" w:rsidP="00F54914">
      <w:pPr>
        <w:pStyle w:val="NumberedBullet"/>
      </w:pPr>
      <w:r>
        <w:t xml:space="preserve">On the </w:t>
      </w:r>
      <w:r w:rsidRPr="00F54914">
        <w:rPr>
          <w:b/>
        </w:rPr>
        <w:t>Solution Management</w:t>
      </w:r>
      <w:r>
        <w:t xml:space="preserve"> page, click the link on </w:t>
      </w:r>
      <w:r w:rsidRPr="00F54914">
        <w:rPr>
          <w:b/>
        </w:rPr>
        <w:t>lab</w:t>
      </w:r>
      <w:sdt>
        <w:sdtPr>
          <w:rPr>
            <w:b/>
          </w:rPr>
          <w:alias w:val="Lab Number Short"/>
          <w:tag w:val="Lab Number Short"/>
          <w:id w:val="16225224"/>
          <w:placeholder>
            <w:docPart w:val="DefaultPlaceholder_22675703"/>
          </w:placeholder>
          <w:dataBinding w:xpath="/root[1]/labNumberShort[1]" w:storeItemID="{0306C5F9-4602-431E-9CA8-DC31EFB1E840}"/>
          <w:text/>
        </w:sdtPr>
        <w:sdtEndPr/>
        <w:sdtContent>
          <w:r w:rsidRPr="00F54914">
            <w:rPr>
              <w:b/>
            </w:rPr>
            <w:t>5</w:t>
          </w:r>
        </w:sdtContent>
      </w:sdt>
      <w:r w:rsidRPr="00F54914">
        <w:rPr>
          <w:b/>
        </w:rPr>
        <w:t>.wsp</w:t>
      </w:r>
      <w:r>
        <w:t>.</w:t>
      </w:r>
    </w:p>
    <w:p w14:paraId="5E646840" w14:textId="77777777" w:rsidR="009432BC" w:rsidRDefault="00444693" w:rsidP="00F54914">
      <w:pPr>
        <w:pStyle w:val="NumberedBullet"/>
      </w:pPr>
      <w:r>
        <w:t xml:space="preserve">On the </w:t>
      </w:r>
      <w:r w:rsidRPr="00F54914">
        <w:rPr>
          <w:b/>
        </w:rPr>
        <w:t>Solution Properties</w:t>
      </w:r>
      <w:r>
        <w:t xml:space="preserve"> page, select </w:t>
      </w:r>
      <w:r w:rsidRPr="00F54914">
        <w:rPr>
          <w:b/>
        </w:rPr>
        <w:t>Deploy Solution</w:t>
      </w:r>
      <w:r>
        <w:t>.</w:t>
      </w:r>
    </w:p>
    <w:p w14:paraId="4D0055A3" w14:textId="77777777" w:rsidR="009432BC" w:rsidRDefault="00444693" w:rsidP="00F54914">
      <w:pPr>
        <w:pStyle w:val="NumberedBullet"/>
      </w:pPr>
      <w:r>
        <w:t xml:space="preserve">On the </w:t>
      </w:r>
      <w:r w:rsidRPr="00F54914">
        <w:rPr>
          <w:b/>
        </w:rPr>
        <w:t>Deploy Solution</w:t>
      </w:r>
      <w:r>
        <w:t xml:space="preserve"> page, specify </w:t>
      </w:r>
      <w:proofErr w:type="gramStart"/>
      <w:r w:rsidRPr="00F54914">
        <w:rPr>
          <w:b/>
        </w:rPr>
        <w:t>Now</w:t>
      </w:r>
      <w:proofErr w:type="gramEnd"/>
      <w:r>
        <w:t xml:space="preserve"> in the </w:t>
      </w:r>
      <w:r w:rsidRPr="00F54914">
        <w:rPr>
          <w:b/>
        </w:rPr>
        <w:t>Deploy When?</w:t>
      </w:r>
      <w:r>
        <w:t xml:space="preserve"> </w:t>
      </w:r>
      <w:proofErr w:type="gramStart"/>
      <w:r>
        <w:t>section</w:t>
      </w:r>
      <w:proofErr w:type="gramEnd"/>
      <w:r>
        <w:t xml:space="preserve"> and click </w:t>
      </w:r>
      <w:r w:rsidRPr="009432BC">
        <w:t>OK</w:t>
      </w:r>
      <w:r>
        <w:t>.</w:t>
      </w:r>
    </w:p>
    <w:p w14:paraId="20E227C2" w14:textId="77777777" w:rsidR="009432BC" w:rsidRDefault="00444693" w:rsidP="00F54914">
      <w:pPr>
        <w:pStyle w:val="NumberedBullet"/>
      </w:pPr>
      <w:r>
        <w:t xml:space="preserve">Test the Feature by browsing to the </w:t>
      </w:r>
      <w:r w:rsidRPr="00F54914">
        <w:rPr>
          <w:b/>
        </w:rPr>
        <w:t xml:space="preserve">http://wcm.litwareinc.com/ </w:t>
      </w:r>
      <w:r>
        <w:t xml:space="preserve">site and select </w:t>
      </w:r>
      <w:r w:rsidRPr="00F54914">
        <w:rPr>
          <w:b/>
        </w:rPr>
        <w:t>Site Actions » Site Settings » Modify All Site Settings</w:t>
      </w:r>
      <w:r>
        <w:t xml:space="preserve">. </w:t>
      </w:r>
    </w:p>
    <w:p w14:paraId="1F1BF347" w14:textId="77777777" w:rsidR="009432BC" w:rsidRDefault="00444693" w:rsidP="00F54914">
      <w:pPr>
        <w:pStyle w:val="NumberedBullet"/>
      </w:pPr>
      <w:r>
        <w:t xml:space="preserve">On the </w:t>
      </w:r>
      <w:r w:rsidRPr="00F54914">
        <w:rPr>
          <w:b/>
        </w:rPr>
        <w:t>Site Settings</w:t>
      </w:r>
      <w:r>
        <w:t xml:space="preserve"> page, select </w:t>
      </w:r>
      <w:r w:rsidRPr="00F54914">
        <w:rPr>
          <w:b/>
        </w:rPr>
        <w:t>Site collection features</w:t>
      </w:r>
      <w:r>
        <w:t xml:space="preserve"> under the </w:t>
      </w:r>
      <w:r w:rsidRPr="00F54914">
        <w:rPr>
          <w:b/>
        </w:rPr>
        <w:t>Site Collection Administration</w:t>
      </w:r>
      <w:r>
        <w:t xml:space="preserve"> section.</w:t>
      </w:r>
    </w:p>
    <w:p w14:paraId="0E50AE4F" w14:textId="77777777" w:rsidR="009432BC" w:rsidRDefault="00444693" w:rsidP="00F54914">
      <w:pPr>
        <w:pStyle w:val="NumberedBullet"/>
      </w:pPr>
      <w:r>
        <w:t xml:space="preserve">On the </w:t>
      </w:r>
      <w:r w:rsidRPr="00F54914">
        <w:rPr>
          <w:b/>
        </w:rPr>
        <w:t>Site Collection Features</w:t>
      </w:r>
      <w:r>
        <w:t xml:space="preserve"> page, click </w:t>
      </w:r>
      <w:r w:rsidRPr="00F54914">
        <w:rPr>
          <w:b/>
        </w:rPr>
        <w:t>Activate</w:t>
      </w:r>
      <w:r>
        <w:t xml:space="preserve"> on the </w:t>
      </w:r>
      <w:r w:rsidRPr="00F54914">
        <w:rPr>
          <w:b/>
        </w:rPr>
        <w:t xml:space="preserve">Lab </w:t>
      </w:r>
      <w:sdt>
        <w:sdtPr>
          <w:rPr>
            <w:b/>
          </w:rPr>
          <w:alias w:val="Lab Number Short"/>
          <w:tag w:val="Lab Number Short"/>
          <w:id w:val="16225226"/>
          <w:placeholder>
            <w:docPart w:val="DefaultPlaceholder_22675703"/>
          </w:placeholder>
          <w:dataBinding w:xpath="/root[1]/labNumberShort[1]" w:storeItemID="{0306C5F9-4602-431E-9CA8-DC31EFB1E840}"/>
          <w:text/>
        </w:sdtPr>
        <w:sdtEndPr/>
        <w:sdtContent>
          <w:r w:rsidRPr="00F54914">
            <w:rPr>
              <w:b/>
            </w:rPr>
            <w:t>5</w:t>
          </w:r>
        </w:sdtContent>
      </w:sdt>
      <w:r w:rsidRPr="00F54914">
        <w:rPr>
          <w:b/>
        </w:rPr>
        <w:t xml:space="preserve"> - Working with Provisioned Site Columns, Content Types and Page Layouts Feature</w:t>
      </w:r>
      <w:r>
        <w:t xml:space="preserve">. </w:t>
      </w:r>
    </w:p>
    <w:p w14:paraId="483BB310" w14:textId="77777777" w:rsidR="009432BC" w:rsidRDefault="00444693" w:rsidP="00F54914">
      <w:pPr>
        <w:pStyle w:val="NumberedBullet"/>
      </w:pPr>
      <w:r>
        <w:lastRenderedPageBreak/>
        <w:t xml:space="preserve">With the Feature activated, go check the new site columns created in the </w:t>
      </w:r>
      <w:r w:rsidRPr="00F54914">
        <w:rPr>
          <w:b/>
        </w:rPr>
        <w:t>Site Column Gallery</w:t>
      </w:r>
      <w:r>
        <w:t xml:space="preserve"> and content type in the </w:t>
      </w:r>
      <w:r w:rsidRPr="00F54914">
        <w:rPr>
          <w:b/>
        </w:rPr>
        <w:t>Content Type Gallery</w:t>
      </w:r>
      <w:r>
        <w:t xml:space="preserve">. Then create a new page based off the new page layout in the </w:t>
      </w:r>
      <w:r w:rsidRPr="00F54914">
        <w:rPr>
          <w:b/>
        </w:rPr>
        <w:t>Press Releases</w:t>
      </w:r>
      <w:r>
        <w:t xml:space="preserve"> section.</w:t>
      </w:r>
    </w:p>
    <w:p w14:paraId="355146A7" w14:textId="77777777" w:rsidR="00B44968" w:rsidRPr="00B44968" w:rsidRDefault="00444693" w:rsidP="00444693">
      <w:r>
        <w:t>At this point you have now created site columns, content types and a page layout using the SharePoint browser interface and SharePoint Designer. You then created a Feature that does the same thing but instead of creating everything in a customized sense within the content database, everything is template!</w:t>
      </w:r>
    </w:p>
    <w:sectPr w:rsidR="00B44968" w:rsidRPr="00B44968" w:rsidSect="00330CC4">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2EE55" w14:textId="77777777" w:rsidR="00061B4F" w:rsidRDefault="00061B4F" w:rsidP="000D7F99">
      <w:pPr>
        <w:spacing w:after="0" w:line="240" w:lineRule="auto"/>
      </w:pPr>
      <w:r>
        <w:separator/>
      </w:r>
    </w:p>
  </w:endnote>
  <w:endnote w:type="continuationSeparator" w:id="0">
    <w:p w14:paraId="537A3FE2" w14:textId="77777777" w:rsidR="00061B4F" w:rsidRDefault="00061B4F"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1BCB4"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3AB71223" w14:textId="77777777" w:rsidTr="008E4682">
      <w:tc>
        <w:tcPr>
          <w:tcW w:w="5868" w:type="dxa"/>
        </w:tcPr>
        <w:p w14:paraId="750122C0" w14:textId="77777777" w:rsidR="00CE7845" w:rsidRDefault="00CE7845" w:rsidP="009B01F1">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9B01F1">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479F0607" w14:textId="77777777" w:rsidR="00CE7845" w:rsidRDefault="00061B4F" w:rsidP="000C509E">
          <w:pPr>
            <w:pStyle w:val="Footer"/>
            <w:tabs>
              <w:tab w:val="clear" w:pos="4680"/>
              <w:tab w:val="clear" w:pos="9360"/>
              <w:tab w:val="left" w:pos="1901"/>
            </w:tabs>
            <w:jc w:val="right"/>
          </w:pPr>
          <w:sdt>
            <w:sdtPr>
              <w:alias w:val="Lab Number"/>
              <w:tag w:val="Lab Number"/>
              <w:id w:val="4613210"/>
              <w:placeholder>
                <w:docPart w:val="1CE906BA83654B85BCE8CA1DC6141C02"/>
              </w:placeholder>
              <w:dataBinding w:xpath="/root[1]/labNumber[1]" w:storeItemID="{0306C5F9-4602-431E-9CA8-DC31EFB1E840}"/>
              <w:text/>
            </w:sdtPr>
            <w:sdtEndPr/>
            <w:sdtContent>
              <w:r w:rsidR="00F74E40">
                <w:t>05</w:t>
              </w:r>
            </w:sdtContent>
          </w:sdt>
          <w:r w:rsidR="000C509E">
            <w:t>-</w:t>
          </w:r>
          <w:r>
            <w:fldChar w:fldCharType="begin"/>
          </w:r>
          <w:r>
            <w:instrText xml:space="preserve"> PAGE   \* MERGEFORMAT </w:instrText>
          </w:r>
          <w:r>
            <w:fldChar w:fldCharType="separate"/>
          </w:r>
          <w:r w:rsidR="00F74E40">
            <w:rPr>
              <w:noProof/>
            </w:rPr>
            <w:t>10</w:t>
          </w:r>
          <w:r>
            <w:rPr>
              <w:noProof/>
            </w:rPr>
            <w:fldChar w:fldCharType="end"/>
          </w:r>
        </w:p>
      </w:tc>
    </w:tr>
  </w:tbl>
  <w:p w14:paraId="1C3F8928" w14:textId="77777777" w:rsidR="00CE7845" w:rsidRDefault="00CE7845" w:rsidP="00CE7845">
    <w:pPr>
      <w:pStyle w:val="Footer"/>
      <w:tabs>
        <w:tab w:val="clear" w:pos="4680"/>
        <w:tab w:val="clear" w:pos="9360"/>
        <w:tab w:val="left" w:pos="1901"/>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4168D3D4" w14:textId="77777777" w:rsidTr="008E4682">
      <w:tc>
        <w:tcPr>
          <w:tcW w:w="5868" w:type="dxa"/>
        </w:tcPr>
        <w:p w14:paraId="6C71F489" w14:textId="77777777" w:rsidR="008E4682" w:rsidRDefault="008E4682" w:rsidP="00D203D1">
          <w:pPr>
            <w:pStyle w:val="Footer"/>
            <w:tabs>
              <w:tab w:val="clear" w:pos="4680"/>
              <w:tab w:val="clear" w:pos="9360"/>
              <w:tab w:val="left" w:pos="1901"/>
            </w:tabs>
          </w:pPr>
          <w:r w:rsidRPr="000C509E">
            <w:rPr>
              <w:sz w:val="18"/>
            </w:rPr>
            <w:t>© 200</w:t>
          </w:r>
          <w:r>
            <w:rPr>
              <w:sz w:val="18"/>
            </w:rPr>
            <w:t>9</w:t>
          </w:r>
          <w:r w:rsidRPr="000C509E">
            <w:rPr>
              <w:sz w:val="18"/>
            </w:rPr>
            <w:t xml:space="preserve"> </w:t>
          </w:r>
          <w:r w:rsidR="009B01F1">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6ABF212E" w14:textId="77777777" w:rsidR="008E4682" w:rsidRDefault="00061B4F" w:rsidP="00D203D1">
          <w:pPr>
            <w:pStyle w:val="Footer"/>
            <w:tabs>
              <w:tab w:val="clear" w:pos="4680"/>
              <w:tab w:val="clear" w:pos="9360"/>
              <w:tab w:val="left" w:pos="1901"/>
            </w:tabs>
            <w:jc w:val="right"/>
          </w:pPr>
          <w:sdt>
            <w:sdtPr>
              <w:alias w:val="Lab Number"/>
              <w:tag w:val="Lab Number"/>
              <w:id w:val="15375927"/>
              <w:dataBinding w:xpath="/root[1]/labNumber[1]" w:storeItemID="{0306C5F9-4602-431E-9CA8-DC31EFB1E840}"/>
              <w:text/>
            </w:sdtPr>
            <w:sdtEndPr/>
            <w:sdtContent>
              <w:r w:rsidR="00F74E40">
                <w:t>05</w:t>
              </w:r>
            </w:sdtContent>
          </w:sdt>
          <w:r w:rsidR="008E4682">
            <w:t>-</w:t>
          </w:r>
          <w:r w:rsidR="009A3B3F">
            <w:fldChar w:fldCharType="begin"/>
          </w:r>
          <w:r w:rsidR="008E4682">
            <w:instrText xml:space="preserve"> PAGE   \* MERGEFORMAT </w:instrText>
          </w:r>
          <w:r w:rsidR="009A3B3F">
            <w:fldChar w:fldCharType="separate"/>
          </w:r>
          <w:r w:rsidR="00F74E40">
            <w:rPr>
              <w:noProof/>
            </w:rPr>
            <w:t>1</w:t>
          </w:r>
          <w:r w:rsidR="009A3B3F">
            <w:fldChar w:fldCharType="end"/>
          </w:r>
        </w:p>
      </w:tc>
    </w:tr>
  </w:tbl>
  <w:p w14:paraId="6D9337FE"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A5624" w14:textId="77777777" w:rsidR="00061B4F" w:rsidRDefault="00061B4F" w:rsidP="000D7F99">
      <w:pPr>
        <w:spacing w:after="0" w:line="240" w:lineRule="auto"/>
      </w:pPr>
      <w:r>
        <w:separator/>
      </w:r>
    </w:p>
  </w:footnote>
  <w:footnote w:type="continuationSeparator" w:id="0">
    <w:p w14:paraId="579FCE93" w14:textId="77777777" w:rsidR="00061B4F" w:rsidRDefault="00061B4F"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728"/>
    </w:tblGrid>
    <w:tr w:rsidR="000D7F99" w14:paraId="318579A6" w14:textId="77777777" w:rsidTr="00B13560">
      <w:trPr>
        <w:trHeight w:val="260"/>
      </w:trPr>
      <w:tc>
        <w:tcPr>
          <w:tcW w:w="7848" w:type="dxa"/>
        </w:tcPr>
        <w:p w14:paraId="432CD58A" w14:textId="77777777" w:rsidR="000D7F99" w:rsidRPr="00CE7845" w:rsidRDefault="00CE7845" w:rsidP="00CE7845">
          <w:pPr>
            <w:pStyle w:val="Header"/>
            <w:rPr>
              <w:b/>
            </w:rPr>
          </w:pPr>
          <w:r w:rsidRPr="00CE7845">
            <w:rPr>
              <w:b/>
            </w:rPr>
            <w:t>Lab</w:t>
          </w:r>
          <w:r>
            <w:rPr>
              <w:b/>
            </w:rPr>
            <w:t xml:space="preserve"> </w:t>
          </w:r>
          <w:sdt>
            <w:sdtPr>
              <w:rPr>
                <w:b/>
              </w:rPr>
              <w:alias w:val="Lab Number"/>
              <w:tag w:val="Lab Number"/>
              <w:id w:val="4613201"/>
              <w:placeholder>
                <w:docPart w:val="1CE906BA83654B85BCE8CA1DC6141C02"/>
              </w:placeholder>
              <w:dataBinding w:xpath="/root/labNumber[1]" w:storeItemID="{0306C5F9-4602-431E-9CA8-DC31EFB1E840}"/>
              <w:text/>
            </w:sdtPr>
            <w:sdtEndPr/>
            <w:sdtContent>
              <w:r w:rsidR="00F74E40">
                <w:rPr>
                  <w:b/>
                </w:rPr>
                <w:t>05</w:t>
              </w:r>
            </w:sdtContent>
          </w:sdt>
          <w:r w:rsidRPr="00CE7845">
            <w:rPr>
              <w:b/>
            </w:rPr>
            <w:t xml:space="preserve">: - </w:t>
          </w:r>
          <w:sdt>
            <w:sdtPr>
              <w:rPr>
                <w:b/>
              </w:rPr>
              <w:alias w:val="Lab Title"/>
              <w:tag w:val="Lab Title"/>
              <w:id w:val="4613204"/>
              <w:placeholder>
                <w:docPart w:val="1CE906BA83654B85BCE8CA1DC6141C02"/>
              </w:placeholder>
              <w:dataBinding w:xpath="/root/labTitle[1]" w:storeItemID="{0306C5F9-4602-431E-9CA8-DC31EFB1E840}"/>
              <w:text/>
            </w:sdtPr>
            <w:sdtEndPr/>
            <w:sdtContent>
              <w:r w:rsidR="00543FB0">
                <w:rPr>
                  <w:b/>
                </w:rPr>
                <w:t>Creating Custom Page Layouts</w:t>
              </w:r>
            </w:sdtContent>
          </w:sdt>
        </w:p>
      </w:tc>
      <w:tc>
        <w:tcPr>
          <w:tcW w:w="1728" w:type="dxa"/>
        </w:tcPr>
        <w:p w14:paraId="2A08DFFB" w14:textId="77777777" w:rsidR="000D7F99" w:rsidRPr="00CE7845" w:rsidRDefault="000D7F99" w:rsidP="009B01F1">
          <w:pPr>
            <w:pStyle w:val="Header"/>
            <w:jc w:val="right"/>
            <w:rPr>
              <w:b/>
            </w:rPr>
          </w:pPr>
          <w:r w:rsidRPr="00CE7845">
            <w:rPr>
              <w:b/>
            </w:rPr>
            <w:t>v</w:t>
          </w:r>
          <w:sdt>
            <w:sdtPr>
              <w:rPr>
                <w:b/>
              </w:rPr>
              <w:alias w:val="Lab Version"/>
              <w:tag w:val="Lab Version"/>
              <w:id w:val="4613207"/>
              <w:placeholder>
                <w:docPart w:val="1CE906BA83654B85BCE8CA1DC6141C02"/>
              </w:placeholder>
              <w:dataBinding w:xpath="/root/labVersion[1]" w:storeItemID="{0306C5F9-4602-431E-9CA8-DC31EFB1E840}"/>
              <w:text/>
            </w:sdtPr>
            <w:sdtEndPr/>
            <w:sdtContent>
              <w:r w:rsidR="00F74E40">
                <w:rPr>
                  <w:b/>
                </w:rPr>
                <w:t>3.0</w:t>
              </w:r>
            </w:sdtContent>
          </w:sdt>
        </w:p>
      </w:tc>
    </w:tr>
  </w:tbl>
  <w:p w14:paraId="6898AA7F" w14:textId="77777777" w:rsidR="000D7F99" w:rsidRDefault="000D7F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1CB6F" w14:textId="77777777" w:rsidR="00330CC4" w:rsidRDefault="00330CC4" w:rsidP="00330CC4">
    <w:pPr>
      <w:pStyle w:val="Header"/>
      <w:jc w:val="right"/>
    </w:pPr>
    <w:proofErr w:type="gramStart"/>
    <w:r w:rsidRPr="00CE7845">
      <w:rPr>
        <w:b/>
      </w:rPr>
      <w:t>v</w:t>
    </w:r>
    <w:proofErr w:type="gramEnd"/>
    <w:sdt>
      <w:sdtPr>
        <w:rPr>
          <w:b/>
        </w:rPr>
        <w:alias w:val="Lab Version"/>
        <w:tag w:val="Lab Version"/>
        <w:id w:val="15244108"/>
        <w:dataBinding w:xpath="/root/labVersion[1]" w:storeItemID="{0306C5F9-4602-431E-9CA8-DC31EFB1E840}"/>
        <w:text/>
      </w:sdtPr>
      <w:sdtEndPr/>
      <w:sdtContent>
        <w:r w:rsidR="00F74E40">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705F72"/>
    <w:multiLevelType w:val="hybridMultilevel"/>
    <w:tmpl w:val="9A48662C"/>
    <w:lvl w:ilvl="0" w:tplc="38BAAAF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4B4B57"/>
    <w:multiLevelType w:val="hybridMultilevel"/>
    <w:tmpl w:val="0D62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933346"/>
    <w:multiLevelType w:val="hybridMultilevel"/>
    <w:tmpl w:val="672091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80D27"/>
    <w:multiLevelType w:val="hybridMultilevel"/>
    <w:tmpl w:val="A6269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659C8"/>
    <w:multiLevelType w:val="hybridMultilevel"/>
    <w:tmpl w:val="A84E2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54F8C"/>
    <w:multiLevelType w:val="hybridMultilevel"/>
    <w:tmpl w:val="4C7C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48359A"/>
    <w:multiLevelType w:val="hybridMultilevel"/>
    <w:tmpl w:val="438E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AA048E"/>
    <w:multiLevelType w:val="hybridMultilevel"/>
    <w:tmpl w:val="C60427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CD2781"/>
    <w:multiLevelType w:val="hybridMultilevel"/>
    <w:tmpl w:val="92E6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4D7CC9"/>
    <w:multiLevelType w:val="hybridMultilevel"/>
    <w:tmpl w:val="CF487448"/>
    <w:lvl w:ilvl="0" w:tplc="AC2A6E24">
      <w:start w:val="1"/>
      <w:numFmt w:val="decimal"/>
      <w:lvlText w:val="%1."/>
      <w:lvlJc w:val="left"/>
      <w:pPr>
        <w:ind w:left="720" w:hanging="360"/>
      </w:pPr>
    </w:lvl>
    <w:lvl w:ilvl="1" w:tplc="B26E9D5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A0516B"/>
    <w:multiLevelType w:val="hybridMultilevel"/>
    <w:tmpl w:val="94F86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8A34DD"/>
    <w:multiLevelType w:val="hybridMultilevel"/>
    <w:tmpl w:val="876A7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D25AAA"/>
    <w:multiLevelType w:val="hybridMultilevel"/>
    <w:tmpl w:val="CC4AC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2"/>
  </w:num>
  <w:num w:numId="14">
    <w:abstractNumId w:val="16"/>
  </w:num>
  <w:num w:numId="15">
    <w:abstractNumId w:val="17"/>
  </w:num>
  <w:num w:numId="16">
    <w:abstractNumId w:val="30"/>
  </w:num>
  <w:num w:numId="17">
    <w:abstractNumId w:val="23"/>
  </w:num>
  <w:num w:numId="18">
    <w:abstractNumId w:val="29"/>
  </w:num>
  <w:num w:numId="19">
    <w:abstractNumId w:val="26"/>
  </w:num>
  <w:num w:numId="20">
    <w:abstractNumId w:val="28"/>
  </w:num>
  <w:num w:numId="21">
    <w:abstractNumId w:val="14"/>
  </w:num>
  <w:num w:numId="22">
    <w:abstractNumId w:val="18"/>
  </w:num>
  <w:num w:numId="23">
    <w:abstractNumId w:val="22"/>
  </w:num>
  <w:num w:numId="24">
    <w:abstractNumId w:val="20"/>
  </w:num>
  <w:num w:numId="25">
    <w:abstractNumId w:val="31"/>
  </w:num>
  <w:num w:numId="26">
    <w:abstractNumId w:val="25"/>
  </w:num>
  <w:num w:numId="27">
    <w:abstractNumId w:val="13"/>
  </w:num>
  <w:num w:numId="28">
    <w:abstractNumId w:val="15"/>
  </w:num>
  <w:num w:numId="29">
    <w:abstractNumId w:val="27"/>
  </w:num>
  <w:num w:numId="30">
    <w:abstractNumId w:val="32"/>
    <w:lvlOverride w:ilvl="0">
      <w:startOverride w:val="1"/>
    </w:lvlOverride>
  </w:num>
  <w:num w:numId="31">
    <w:abstractNumId w:val="32"/>
    <w:lvlOverride w:ilvl="0">
      <w:startOverride w:val="1"/>
    </w:lvlOverride>
  </w:num>
  <w:num w:numId="32">
    <w:abstractNumId w:val="32"/>
    <w:lvlOverride w:ilvl="0">
      <w:startOverride w:val="1"/>
    </w:lvlOverride>
  </w:num>
  <w:num w:numId="33">
    <w:abstractNumId w:val="32"/>
    <w:lvlOverride w:ilvl="0">
      <w:startOverride w:val="1"/>
    </w:lvlOverride>
  </w:num>
  <w:num w:numId="34">
    <w:abstractNumId w:val="32"/>
    <w:lvlOverride w:ilvl="0">
      <w:startOverride w:val="1"/>
    </w:lvlOverride>
  </w:num>
  <w:num w:numId="35">
    <w:abstractNumId w:val="11"/>
  </w:num>
  <w:num w:numId="36">
    <w:abstractNumId w:val="21"/>
  </w:num>
  <w:num w:numId="37">
    <w:abstractNumId w:val="24"/>
  </w:num>
  <w:num w:numId="38">
    <w:abstractNumId w:val="10"/>
  </w:num>
  <w:num w:numId="39">
    <w:abstractNumId w:val="12"/>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743"/>
    <w:rsid w:val="00061B4F"/>
    <w:rsid w:val="00071CB1"/>
    <w:rsid w:val="000817A3"/>
    <w:rsid w:val="00091CAC"/>
    <w:rsid w:val="000C509E"/>
    <w:rsid w:val="000D7F99"/>
    <w:rsid w:val="0012716B"/>
    <w:rsid w:val="001E5C11"/>
    <w:rsid w:val="00206EE3"/>
    <w:rsid w:val="00225D04"/>
    <w:rsid w:val="002401C9"/>
    <w:rsid w:val="00242C34"/>
    <w:rsid w:val="0025670F"/>
    <w:rsid w:val="00262701"/>
    <w:rsid w:val="002839B3"/>
    <w:rsid w:val="002B32B4"/>
    <w:rsid w:val="002C5187"/>
    <w:rsid w:val="00312F00"/>
    <w:rsid w:val="00330CC4"/>
    <w:rsid w:val="003564DF"/>
    <w:rsid w:val="00373809"/>
    <w:rsid w:val="00391EA6"/>
    <w:rsid w:val="00395DE4"/>
    <w:rsid w:val="003D70F3"/>
    <w:rsid w:val="00444693"/>
    <w:rsid w:val="00453F1B"/>
    <w:rsid w:val="004B2ACE"/>
    <w:rsid w:val="004D6023"/>
    <w:rsid w:val="00517AFE"/>
    <w:rsid w:val="00543FB0"/>
    <w:rsid w:val="005736FC"/>
    <w:rsid w:val="005D45A4"/>
    <w:rsid w:val="006140CF"/>
    <w:rsid w:val="006219BE"/>
    <w:rsid w:val="00631768"/>
    <w:rsid w:val="006D4BEB"/>
    <w:rsid w:val="00711084"/>
    <w:rsid w:val="007926DA"/>
    <w:rsid w:val="00796C5C"/>
    <w:rsid w:val="007B04BC"/>
    <w:rsid w:val="007C0743"/>
    <w:rsid w:val="007F5D2C"/>
    <w:rsid w:val="00890313"/>
    <w:rsid w:val="008E4682"/>
    <w:rsid w:val="008F6DEA"/>
    <w:rsid w:val="00926633"/>
    <w:rsid w:val="009432BC"/>
    <w:rsid w:val="009636CF"/>
    <w:rsid w:val="0098110B"/>
    <w:rsid w:val="009A1E15"/>
    <w:rsid w:val="009A3B3F"/>
    <w:rsid w:val="009B01F1"/>
    <w:rsid w:val="00A63735"/>
    <w:rsid w:val="00A71C2B"/>
    <w:rsid w:val="00A93DFC"/>
    <w:rsid w:val="00AA03CD"/>
    <w:rsid w:val="00AB39F7"/>
    <w:rsid w:val="00AC0A57"/>
    <w:rsid w:val="00B12237"/>
    <w:rsid w:val="00B13560"/>
    <w:rsid w:val="00B44968"/>
    <w:rsid w:val="00B555E3"/>
    <w:rsid w:val="00B66A13"/>
    <w:rsid w:val="00B72F89"/>
    <w:rsid w:val="00B80293"/>
    <w:rsid w:val="00B933EB"/>
    <w:rsid w:val="00BA1AD4"/>
    <w:rsid w:val="00BC10EF"/>
    <w:rsid w:val="00BC26B9"/>
    <w:rsid w:val="00BE2345"/>
    <w:rsid w:val="00CD791A"/>
    <w:rsid w:val="00CE7845"/>
    <w:rsid w:val="00CE79EB"/>
    <w:rsid w:val="00D3751B"/>
    <w:rsid w:val="00D40D44"/>
    <w:rsid w:val="00D636DC"/>
    <w:rsid w:val="00D70AB9"/>
    <w:rsid w:val="00D72857"/>
    <w:rsid w:val="00D92815"/>
    <w:rsid w:val="00EA3509"/>
    <w:rsid w:val="00EB7C75"/>
    <w:rsid w:val="00F00737"/>
    <w:rsid w:val="00F37B88"/>
    <w:rsid w:val="00F44645"/>
    <w:rsid w:val="00F54914"/>
    <w:rsid w:val="00F74E40"/>
    <w:rsid w:val="00F97ED3"/>
    <w:rsid w:val="00FC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B9"/>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BC26B9"/>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BC26B9"/>
    <w:rPr>
      <w:b/>
      <w:sz w:val="24"/>
    </w:rPr>
  </w:style>
  <w:style w:type="paragraph" w:styleId="ListParagraph">
    <w:name w:val="List Paragraph"/>
    <w:basedOn w:val="Normal"/>
    <w:uiPriority w:val="34"/>
    <w:qFormat/>
    <w:rsid w:val="00BC26B9"/>
    <w:pPr>
      <w:ind w:left="720"/>
      <w:contextualSpacing/>
    </w:pPr>
  </w:style>
  <w:style w:type="paragraph" w:customStyle="1" w:styleId="CodeAlone">
    <w:name w:val="Code Alone"/>
    <w:basedOn w:val="Normal"/>
    <w:qFormat/>
    <w:rsid w:val="00BC26B9"/>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BC26B9"/>
    <w:pPr>
      <w:spacing w:after="200"/>
    </w:pPr>
  </w:style>
  <w:style w:type="character" w:customStyle="1" w:styleId="InlineHighlight">
    <w:name w:val="Inline Highlight"/>
    <w:basedOn w:val="DefaultParagraphFont"/>
    <w:uiPriority w:val="1"/>
    <w:qFormat/>
    <w:rsid w:val="00BC26B9"/>
    <w:rPr>
      <w:b/>
    </w:rPr>
  </w:style>
  <w:style w:type="character" w:customStyle="1" w:styleId="CodeInline">
    <w:name w:val="Code Inline"/>
    <w:basedOn w:val="DefaultParagraphFont"/>
    <w:uiPriority w:val="1"/>
    <w:qFormat/>
    <w:rsid w:val="00BC26B9"/>
    <w:rPr>
      <w:rFonts w:ascii="Courier New" w:hAnsi="Courier New" w:cs="Courier New"/>
      <w:spacing w:val="-6"/>
    </w:rPr>
  </w:style>
  <w:style w:type="paragraph" w:customStyle="1" w:styleId="Note">
    <w:name w:val="Note"/>
    <w:basedOn w:val="Normal"/>
    <w:qFormat/>
    <w:rsid w:val="00BC26B9"/>
    <w:pPr>
      <w:spacing w:after="0" w:line="252" w:lineRule="auto"/>
      <w:ind w:left="576"/>
    </w:pPr>
    <w:rPr>
      <w:i/>
    </w:rPr>
  </w:style>
  <w:style w:type="paragraph" w:customStyle="1" w:styleId="Style1">
    <w:name w:val="Style1"/>
    <w:basedOn w:val="Note"/>
    <w:next w:val="Normal"/>
    <w:rsid w:val="00B555E3"/>
    <w:pPr>
      <w:spacing w:after="200"/>
    </w:pPr>
  </w:style>
  <w:style w:type="paragraph" w:customStyle="1" w:styleId="NoteLast">
    <w:name w:val="Note Last"/>
    <w:basedOn w:val="Note"/>
    <w:next w:val="Normal"/>
    <w:qFormat/>
    <w:rsid w:val="00BC26B9"/>
    <w:pPr>
      <w:spacing w:after="200"/>
    </w:pPr>
  </w:style>
  <w:style w:type="paragraph" w:styleId="BalloonText">
    <w:name w:val="Balloon Text"/>
    <w:basedOn w:val="Normal"/>
    <w:link w:val="BalloonTextChar"/>
    <w:uiPriority w:val="99"/>
    <w:semiHidden/>
    <w:unhideWhenUsed/>
    <w:rsid w:val="00BC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B9"/>
    <w:rPr>
      <w:rFonts w:ascii="Tahoma" w:hAnsi="Tahoma" w:cs="Tahoma"/>
      <w:sz w:val="16"/>
      <w:szCs w:val="16"/>
    </w:rPr>
  </w:style>
  <w:style w:type="paragraph" w:customStyle="1" w:styleId="Figure">
    <w:name w:val="Figure"/>
    <w:basedOn w:val="Normal"/>
    <w:next w:val="Normal"/>
    <w:qFormat/>
    <w:rsid w:val="00BC26B9"/>
    <w:pPr>
      <w:ind w:left="720"/>
    </w:pPr>
    <w:rPr>
      <w:rFonts w:ascii="Tahoma" w:hAnsi="Tahoma" w:cs="Tahoma"/>
      <w:noProof/>
      <w:color w:val="4D4D4D"/>
      <w:sz w:val="22"/>
    </w:rPr>
  </w:style>
  <w:style w:type="paragraph" w:styleId="Header">
    <w:name w:val="header"/>
    <w:basedOn w:val="Normal"/>
    <w:link w:val="HeaderChar"/>
    <w:uiPriority w:val="99"/>
    <w:unhideWhenUsed/>
    <w:rsid w:val="00BC2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B9"/>
    <w:rPr>
      <w:rFonts w:ascii="Verdana" w:hAnsi="Verdana"/>
      <w:sz w:val="20"/>
    </w:rPr>
  </w:style>
  <w:style w:type="paragraph" w:styleId="Footer">
    <w:name w:val="footer"/>
    <w:basedOn w:val="Normal"/>
    <w:link w:val="FooterChar"/>
    <w:uiPriority w:val="99"/>
    <w:unhideWhenUsed/>
    <w:rsid w:val="00BC2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6B9"/>
    <w:rPr>
      <w:rFonts w:ascii="Verdana" w:hAnsi="Verdana"/>
      <w:sz w:val="20"/>
    </w:rPr>
  </w:style>
  <w:style w:type="table" w:styleId="TableGrid">
    <w:name w:val="Table Grid"/>
    <w:basedOn w:val="TableNormal"/>
    <w:uiPriority w:val="59"/>
    <w:rsid w:val="00BC26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C26B9"/>
    <w:rPr>
      <w:color w:val="808080"/>
    </w:rPr>
  </w:style>
  <w:style w:type="paragraph" w:customStyle="1" w:styleId="NumberedBullet">
    <w:name w:val="Numbered Bullet"/>
    <w:basedOn w:val="ListParagraph"/>
    <w:qFormat/>
    <w:rsid w:val="00BC26B9"/>
    <w:pPr>
      <w:numPr>
        <w:numId w:val="12"/>
      </w:numPr>
      <w:spacing w:after="100"/>
      <w:contextualSpacing w:val="0"/>
    </w:pPr>
  </w:style>
  <w:style w:type="paragraph" w:customStyle="1" w:styleId="NumberedBulletLast">
    <w:name w:val="Numbered Bullet Last"/>
    <w:basedOn w:val="NumberedBullet"/>
    <w:next w:val="Normal"/>
    <w:qFormat/>
    <w:rsid w:val="00BC26B9"/>
    <w:pPr>
      <w:numPr>
        <w:numId w:val="0"/>
      </w:numPr>
      <w:spacing w:after="200"/>
    </w:pPr>
  </w:style>
  <w:style w:type="character" w:styleId="Hyperlink">
    <w:name w:val="Hyperlink"/>
    <w:basedOn w:val="DefaultParagraphFont"/>
    <w:uiPriority w:val="99"/>
    <w:unhideWhenUsed/>
    <w:rsid w:val="00AB39F7"/>
    <w:rPr>
      <w:color w:val="0000FF" w:themeColor="hyperlink"/>
      <w:u w:val="single"/>
    </w:rPr>
  </w:style>
  <w:style w:type="paragraph" w:customStyle="1" w:styleId="Bullet">
    <w:name w:val="Bullet"/>
    <w:basedOn w:val="NumberedBullet"/>
    <w:qFormat/>
    <w:rsid w:val="00BC26B9"/>
    <w:pPr>
      <w:numPr>
        <w:ilvl w:val="1"/>
        <w:numId w:val="3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3797">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customXml" Target="../customXml/item6.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glossaryDocument" Target="glossary/document.xml"/><Relationship Id="rId28" Type="http://schemas.openxmlformats.org/officeDocument/2006/relationships/customXml" Target="../customXml/item8.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 Id="rId27" Type="http://schemas.openxmlformats.org/officeDocument/2006/relationships/customXml" Target="../customXml/item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E906BA83654B85BCE8CA1DC6141C02"/>
        <w:category>
          <w:name w:val="General"/>
          <w:gallery w:val="placeholder"/>
        </w:category>
        <w:types>
          <w:type w:val="bbPlcHdr"/>
        </w:types>
        <w:behaviors>
          <w:behavior w:val="content"/>
        </w:behaviors>
        <w:guid w:val="{46372888-5BB2-487F-9523-DE47C89A43FF}"/>
      </w:docPartPr>
      <w:docPartBody>
        <w:p w:rsidR="0058360C" w:rsidRDefault="00954F9C" w:rsidP="00954F9C">
          <w:pPr>
            <w:pStyle w:val="1CE906BA83654B85BCE8CA1DC6141C02"/>
          </w:pPr>
          <w:r w:rsidRPr="009B7824">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BF199628-DBDD-4250-BDA4-3FC0AF67C9C7}"/>
      </w:docPartPr>
      <w:docPartBody>
        <w:p w:rsidR="0058360C" w:rsidRDefault="00954F9C">
          <w:r w:rsidRPr="009B782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54F9C"/>
    <w:rsid w:val="00092D05"/>
    <w:rsid w:val="002E24FC"/>
    <w:rsid w:val="004166E6"/>
    <w:rsid w:val="0058360C"/>
    <w:rsid w:val="00954F9C"/>
    <w:rsid w:val="00A03D61"/>
    <w:rsid w:val="00C256C7"/>
    <w:rsid w:val="00C56AB6"/>
    <w:rsid w:val="00E7395C"/>
    <w:rsid w:val="00F13A69"/>
    <w:rsid w:val="00FD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42B3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F9C"/>
    <w:rPr>
      <w:color w:val="808080"/>
    </w:rPr>
  </w:style>
  <w:style w:type="paragraph" w:customStyle="1" w:styleId="F518FEEA937B4856A874A92FBEA8B18F">
    <w:name w:val="F518FEEA937B4856A874A92FBEA8B18F"/>
    <w:rsid w:val="0058360C"/>
  </w:style>
  <w:style w:type="paragraph" w:customStyle="1" w:styleId="2F29BD343F2747C09D3F9679C4B5B04C">
    <w:name w:val="2F29BD343F2747C09D3F9679C4B5B04C"/>
    <w:rsid w:val="0058360C"/>
  </w:style>
  <w:style w:type="paragraph" w:customStyle="1" w:styleId="933F3B7693404AF7BD2D4474942C3DE6">
    <w:name w:val="933F3B7693404AF7BD2D4474942C3DE6"/>
    <w:rsid w:val="0058360C"/>
  </w:style>
  <w:style w:type="paragraph" w:customStyle="1" w:styleId="1CE906BA83654B85BCE8CA1DC6141C02">
    <w:name w:val="1CE906BA83654B85BCE8CA1DC6141C02"/>
    <w:rsid w:val="00954F9C"/>
  </w:style>
  <w:style w:type="paragraph" w:customStyle="1" w:styleId="BEDA39FE00724631AAC7C24467E68BD9">
    <w:name w:val="BEDA39FE00724631AAC7C24467E68BD9"/>
    <w:rsid w:val="00954F9C"/>
  </w:style>
  <w:style w:type="paragraph" w:customStyle="1" w:styleId="00208FB015A44038A9F305375C4A734C">
    <w:name w:val="00208FB015A44038A9F305375C4A734C"/>
    <w:rsid w:val="00954F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root>
  <labNumber>05</labNumber>
  <labNumberShort>5</labNumberShort>
  <labVersion>2.5</labVersion>
  <labTitle>Creating Custom Page Layouts</labTitle>
</root>
</file>

<file path=customXml/item2.xml><?xml version="1.0" encoding="utf-8"?>
<root>
  <labNumber>05</labNumber>
  <labNumberShort>5</labNumberShort>
  <labVersion>3.0</labVersion>
  <labTitle>Creating Custom Page Layouts</labTitle>
</root>
</file>

<file path=customXml/item3.xml><?xml version="1.0" encoding="utf-8"?>
<root>
  <labNumber>04</labNumber>
  <labNumberShort>5</labNumberShort>
  <labVersion>2.5</labVersion>
  <labTitle>Creating Custom Page Layouts</labTitle>
</root>
</file>

<file path=customXml/item4.xml><?xml version="1.0" encoding="utf-8"?>
<p:properties xmlns:p="http://schemas.microsoft.com/office/2006/metadata/properties" xmlns:xsi="http://www.w3.org/2001/XMLSchema-instance">
  <documentManagement>
    <_dlc_DocId xmlns="c83d3ea4-1015-4b4b-bfa9-09fbcd7aa64d">3CC2HQU7XWNV-84-6</_dlc_DocId>
    <_dlc_DocIdUrl xmlns="c83d3ea4-1015-4b4b-bfa9-09fbcd7aa64d">
      <Url>http://intranet.sharepointblackops.com/Courses/WCM401/_layouts/DocIdRedir.aspx?ID=3CC2HQU7XWNV-84-6</Url>
      <Description>3CC2HQU7XWNV-84-6</Description>
    </_dlc_DocIdUrl>
  </documentManagement>
</p:properties>
</file>

<file path=customXml/item5.xml><?xml version="1.0" encoding="utf-8"?>
<root>
  <labNumber>05</labNumber>
  <labNumberShort>5</labNumberShort>
  <labVersion>2.5</labVersion>
  <labTitle>Creating Custom Page Layouts</labTitle>
</root>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306C5F9-4602-431E-9CA8-DC31EFB1E840}"/>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CA4C115F-2631-4C8F-AE72-6FBD42FDDCF6}"/>
</file>

<file path=customXml/itemProps5.xml><?xml version="1.0" encoding="utf-8"?>
<ds:datastoreItem xmlns:ds="http://schemas.openxmlformats.org/officeDocument/2006/customXml" ds:itemID="{0306C5F9-4602-431E-9CA8-DC31EFB1E840}"/>
</file>

<file path=customXml/itemProps6.xml><?xml version="1.0" encoding="utf-8"?>
<ds:datastoreItem xmlns:ds="http://schemas.openxmlformats.org/officeDocument/2006/customXml" ds:itemID="{1711B710-B6A3-48CC-AFA2-BEB9DD2DE166}"/>
</file>

<file path=customXml/itemProps7.xml><?xml version="1.0" encoding="utf-8"?>
<ds:datastoreItem xmlns:ds="http://schemas.openxmlformats.org/officeDocument/2006/customXml" ds:itemID="{E9E3811D-3AA9-4B81-AADB-07F0EFA144D9}"/>
</file>

<file path=customXml/itemProps8.xml><?xml version="1.0" encoding="utf-8"?>
<ds:datastoreItem xmlns:ds="http://schemas.openxmlformats.org/officeDocument/2006/customXml" ds:itemID="{F8C4364E-A8B3-400E-9859-E92710D9E553}"/>
</file>

<file path=docProps/app.xml><?xml version="1.0" encoding="utf-8"?>
<Properties xmlns="http://schemas.openxmlformats.org/officeDocument/2006/extended-properties" xmlns:vt="http://schemas.openxmlformats.org/officeDocument/2006/docPropsVTypes">
  <Template>TPG_CourseLabTemplate.dotx</Template>
  <TotalTime>312</TotalTime>
  <Pages>10</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6</cp:revision>
  <cp:lastPrinted>2009-10-30T19:07:00Z</cp:lastPrinted>
  <dcterms:created xsi:type="dcterms:W3CDTF">2008-05-05T14:38:00Z</dcterms:created>
  <dcterms:modified xsi:type="dcterms:W3CDTF">2009-10-30T19:07:00Z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f5b1fe05-ff54-40e9-bb50-b0babf042a38</vt:lpwstr>
  </property>
</Properties>
</file>