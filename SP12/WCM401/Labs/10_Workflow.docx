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word/glossary/fontTable.xml" ContentType="application/vnd.openxmlformats-officedocument.wordprocessingml.fontTable+xml"/>
  <Override PartName="/customXml/itemProps1.xml" ContentType="application/vnd.openxmlformats-officedocument.customXml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38426" w14:textId="77777777" w:rsidR="00DD24A7" w:rsidRDefault="00DD24A7" w:rsidP="00DD24A7">
      <w:pPr>
        <w:pStyle w:val="LabTitle"/>
      </w:pPr>
      <w:bookmarkStart w:id="0" w:name="_GoBack"/>
      <w:bookmarkEnd w:id="0"/>
      <w:r>
        <w:t xml:space="preserve">Lab </w:t>
      </w:r>
      <w:sdt>
        <w:sdtPr>
          <w:alias w:val="Lab Number"/>
          <w:tag w:val="Lab Number"/>
          <w:id w:val="6340006"/>
          <w:placeholder>
            <w:docPart w:val="DefaultPlaceholder_22675703"/>
          </w:placeholder>
          <w:dataBinding w:xpath="/root[1]/labNumber[1]" w:storeItemID="{0306C5F9-4602-431E-9CA8-DC31EFB1E840}"/>
          <w:text/>
        </w:sdtPr>
        <w:sdtEndPr/>
        <w:sdtContent>
          <w:r w:rsidR="0013495D">
            <w:t>10</w:t>
          </w:r>
        </w:sdtContent>
      </w:sdt>
      <w:r w:rsidR="00217C1D">
        <w:t>: Understanding Workflow Foundation</w:t>
      </w:r>
      <w:r>
        <w:t xml:space="preserve"> &amp; Creating </w:t>
      </w:r>
      <w:r w:rsidR="00217C1D">
        <w:t xml:space="preserve">Custom </w:t>
      </w:r>
      <w:r>
        <w:t>Workflows</w:t>
      </w:r>
    </w:p>
    <w:p w14:paraId="68E165CB" w14:textId="77777777" w:rsidR="00DD24A7" w:rsidRDefault="00DD24A7" w:rsidP="00DD24A7">
      <w:r w:rsidRPr="00DD24A7">
        <w:rPr>
          <w:b/>
        </w:rPr>
        <w:t>Lab Time:</w:t>
      </w:r>
      <w:r>
        <w:t xml:space="preserve"> 120 Minutes</w:t>
      </w:r>
    </w:p>
    <w:p w14:paraId="2A0AFB3B" w14:textId="77777777" w:rsidR="00DD24A7" w:rsidRDefault="00DD24A7" w:rsidP="00DD24A7">
      <w:r w:rsidRPr="00DD24A7">
        <w:rPr>
          <w:b/>
        </w:rPr>
        <w:t>Lab Overview:</w:t>
      </w:r>
      <w:r>
        <w:t xml:space="preserve"> In this lab, you will create a real world, practical workflow that is needed in many organizations that leverage a content management system such as Web Content Management within Office SharePoint Server 2007. Many organizations need to have a group of </w:t>
      </w:r>
      <w:proofErr w:type="gramStart"/>
      <w:r>
        <w:t>individuals</w:t>
      </w:r>
      <w:proofErr w:type="gramEnd"/>
      <w:r>
        <w:t xml:space="preserve"> review a piece of content before it is published for the rest of the world to see. However, within </w:t>
      </w:r>
      <w:proofErr w:type="spellStart"/>
      <w:r>
        <w:t>Litware</w:t>
      </w:r>
      <w:proofErr w:type="spellEnd"/>
      <w:r>
        <w:t xml:space="preserve">, it is not important that specific people review a piece of content, rather what is important is that a majority of the reviewers approve the content before it is published. What </w:t>
      </w:r>
      <w:proofErr w:type="spellStart"/>
      <w:r>
        <w:t>Litware</w:t>
      </w:r>
      <w:proofErr w:type="spellEnd"/>
      <w:r>
        <w:t xml:space="preserve"> needs is a workflow where they can assign three people from the legal department to review a piece of content before it is published. However, it doesn't matter who reviews it, as long as a majority (2/3) of the reviewers approve or reject it.</w:t>
      </w:r>
    </w:p>
    <w:p w14:paraId="0254E226" w14:textId="77777777" w:rsidR="00DD24A7" w:rsidRDefault="00DD24A7" w:rsidP="00DD24A7">
      <w:r>
        <w:t>The workflow that you will create in this lab will leverage InfoPath 2007 forms as the interaction vehicle between the users and workflow hosted within SharePoint. Upon initiation, it will prompt the user for three user names for the three reviewers as well as some instructions. A task will be created and assigned to each person. The reviewers then can approve or reject the workflow and enter some comments when they submit their decision. Once a majority is decided, which could be before all three decide, the workflow will terminate and approve or reject the page. To create this workflow you will do the following (7 exercises):</w:t>
      </w:r>
    </w:p>
    <w:p w14:paraId="0D748BDF" w14:textId="77777777" w:rsidR="00DD24A7" w:rsidRDefault="00DD24A7" w:rsidP="00C655A8">
      <w:pPr>
        <w:pStyle w:val="ListParagraph"/>
        <w:numPr>
          <w:ilvl w:val="0"/>
          <w:numId w:val="22"/>
        </w:numPr>
      </w:pPr>
      <w:r>
        <w:t>Create &amp; configure the project</w:t>
      </w:r>
    </w:p>
    <w:p w14:paraId="4B26A91A" w14:textId="77777777" w:rsidR="00DD24A7" w:rsidRDefault="00DD24A7" w:rsidP="00C655A8">
      <w:pPr>
        <w:pStyle w:val="ListParagraph"/>
        <w:numPr>
          <w:ilvl w:val="0"/>
          <w:numId w:val="22"/>
        </w:numPr>
      </w:pPr>
      <w:r>
        <w:t>Create the workflow process &amp; bind any necessary fields to the activities</w:t>
      </w:r>
    </w:p>
    <w:p w14:paraId="2532390B" w14:textId="77777777" w:rsidR="00DD24A7" w:rsidRDefault="00DD24A7" w:rsidP="00C655A8">
      <w:pPr>
        <w:pStyle w:val="ListParagraph"/>
        <w:numPr>
          <w:ilvl w:val="0"/>
          <w:numId w:val="22"/>
        </w:numPr>
      </w:pPr>
      <w:r>
        <w:t>Create &amp; publish InfoPath 2007 forms</w:t>
      </w:r>
    </w:p>
    <w:p w14:paraId="12C3125F" w14:textId="77777777" w:rsidR="00DD24A7" w:rsidRDefault="00DD24A7" w:rsidP="00C655A8">
      <w:pPr>
        <w:pStyle w:val="ListParagraph"/>
        <w:numPr>
          <w:ilvl w:val="0"/>
          <w:numId w:val="22"/>
        </w:numPr>
      </w:pPr>
      <w:r>
        <w:t>Add code to integrate the InfoPath forms and necessary logic</w:t>
      </w:r>
    </w:p>
    <w:p w14:paraId="60A482E7" w14:textId="77777777" w:rsidR="00DD24A7" w:rsidRDefault="00DD24A7" w:rsidP="00C655A8">
      <w:pPr>
        <w:pStyle w:val="ListParagraph"/>
        <w:numPr>
          <w:ilvl w:val="0"/>
          <w:numId w:val="22"/>
        </w:numPr>
      </w:pPr>
      <w:r>
        <w:t>Package the workflow up for deployment</w:t>
      </w:r>
    </w:p>
    <w:p w14:paraId="223EC132" w14:textId="77777777" w:rsidR="00DD24A7" w:rsidRDefault="00DD24A7" w:rsidP="00C655A8">
      <w:pPr>
        <w:pStyle w:val="ListParagraph"/>
        <w:numPr>
          <w:ilvl w:val="0"/>
          <w:numId w:val="22"/>
        </w:numPr>
      </w:pPr>
      <w:r>
        <w:t>Implement the workflow</w:t>
      </w:r>
    </w:p>
    <w:p w14:paraId="5C865681" w14:textId="77777777" w:rsidR="00DD24A7" w:rsidRDefault="00DD24A7" w:rsidP="00C655A8">
      <w:pPr>
        <w:pStyle w:val="ListParagraph"/>
        <w:numPr>
          <w:ilvl w:val="0"/>
          <w:numId w:val="22"/>
        </w:numPr>
      </w:pPr>
      <w:r>
        <w:t>Test the workflow</w:t>
      </w:r>
    </w:p>
    <w:p w14:paraId="28B18DAC" w14:textId="77777777" w:rsidR="00DD24A7" w:rsidRDefault="00DD24A7" w:rsidP="00DD24A7">
      <w:r>
        <w:t xml:space="preserve">Due to the nature of workflow and InfoPath form integration with workflows in </w:t>
      </w:r>
      <w:proofErr w:type="gramStart"/>
      <w:r>
        <w:t>SharePoint,</w:t>
      </w:r>
      <w:proofErr w:type="gramEnd"/>
      <w:r>
        <w:t xml:space="preserve"> this is a very large lab. Know that the complete solution is available to you if you want to copy &amp; paste some code or if you need to refer to anything. Also, all steps are critical... and in the order they are presented. Workflows in SharePoint, especially those leveraging InfoPath forms are very finicky... so be astute when working through this lab!</w:t>
      </w:r>
    </w:p>
    <w:p w14:paraId="3E94CE29" w14:textId="77777777" w:rsidR="00DD24A7" w:rsidRDefault="00DD24A7" w:rsidP="00DD24A7">
      <w:pPr>
        <w:pStyle w:val="LabExercise"/>
      </w:pPr>
      <w:r>
        <w:t>Exercise 1: Setup the sequential workflow project template</w:t>
      </w:r>
    </w:p>
    <w:p w14:paraId="6DB5CA17" w14:textId="77777777" w:rsidR="00DD24A7" w:rsidRDefault="00DD24A7" w:rsidP="00DD24A7">
      <w:r>
        <w:t xml:space="preserve">In this exercise you will create the project that will contain the workflow using a template provided with the MOSS 2007 SDK. The project that the template creates is very different than what you're used to working with in this course, so in this first exercise you will also do a few tweaks to get in a more familiar territory. </w:t>
      </w:r>
    </w:p>
    <w:p w14:paraId="7216D455" w14:textId="77777777" w:rsidR="00DD24A7" w:rsidRPr="00C655A8" w:rsidRDefault="00DD24A7" w:rsidP="00DD24A7">
      <w:pPr>
        <w:rPr>
          <w:i/>
        </w:rPr>
      </w:pPr>
      <w:r w:rsidRPr="00C655A8">
        <w:rPr>
          <w:i/>
        </w:rPr>
        <w:lastRenderedPageBreak/>
        <w:t>* Keep in mind that most of the stuff you do in this exercise is to apply consistency with this Visual Studio project and the others you've created in other labs in this course. With the exception of the project template selection, everything else is optional. However, the remainder of the lab is written assuming you did the steps in this exercise.</w:t>
      </w:r>
    </w:p>
    <w:p w14:paraId="70DCA402" w14:textId="77777777" w:rsidR="00DD24A7" w:rsidRPr="00C655A8" w:rsidRDefault="00DD24A7" w:rsidP="00DD24A7">
      <w:pPr>
        <w:rPr>
          <w:i/>
        </w:rPr>
      </w:pPr>
      <w:r w:rsidRPr="00C655A8">
        <w:rPr>
          <w:i/>
        </w:rPr>
        <w:t>* You can optionally skip this exercise and go straight to exercise 2 using a sample that is included in the Resources folder. If you elect this approach, note the special instructions at the beginning of Exercise 2.</w:t>
      </w:r>
    </w:p>
    <w:p w14:paraId="5B8CC68E" w14:textId="77777777" w:rsidR="00DD24A7" w:rsidRDefault="00DD24A7" w:rsidP="00C655A8">
      <w:pPr>
        <w:pStyle w:val="NumberedBullet"/>
      </w:pPr>
      <w:r>
        <w:t xml:space="preserve">Open </w:t>
      </w:r>
      <w:r w:rsidRPr="00C655A8">
        <w:rPr>
          <w:b/>
        </w:rPr>
        <w:t>Visual Studio</w:t>
      </w:r>
      <w:r>
        <w:t xml:space="preserve"> and create a new project using the template </w:t>
      </w:r>
      <w:r w:rsidRPr="00C655A8">
        <w:rPr>
          <w:b/>
        </w:rPr>
        <w:t>SharePoint Server Sequential Workflow</w:t>
      </w:r>
      <w:r>
        <w:t xml:space="preserve"> which is found within the </w:t>
      </w:r>
      <w:r w:rsidRPr="00C655A8">
        <w:rPr>
          <w:b/>
        </w:rPr>
        <w:t xml:space="preserve">Visual C# \ SharePoint </w:t>
      </w:r>
      <w:r>
        <w:t xml:space="preserve">in the </w:t>
      </w:r>
      <w:r w:rsidRPr="00C655A8">
        <w:rPr>
          <w:b/>
        </w:rPr>
        <w:t>Project types:</w:t>
      </w:r>
      <w:r>
        <w:t xml:space="preserve"> pane. Give this project a name of </w:t>
      </w:r>
      <w:r w:rsidRPr="00C655A8">
        <w:rPr>
          <w:b/>
        </w:rPr>
        <w:t>Lab</w:t>
      </w:r>
      <w:sdt>
        <w:sdtPr>
          <w:rPr>
            <w:b/>
          </w:rPr>
          <w:alias w:val="Lab Number"/>
          <w:tag w:val="Lab Number"/>
          <w:id w:val="6340007"/>
          <w:placeholder>
            <w:docPart w:val="DefaultPlaceholder_22675703"/>
          </w:placeholder>
          <w:dataBinding w:xpath="/root[1]/labNumber[1]" w:storeItemID="{0306C5F9-4602-431E-9CA8-DC31EFB1E840}"/>
          <w:text/>
        </w:sdtPr>
        <w:sdtEndPr/>
        <w:sdtContent>
          <w:r w:rsidR="0013495D">
            <w:rPr>
              <w:b/>
            </w:rPr>
            <w:t>10</w:t>
          </w:r>
        </w:sdtContent>
      </w:sdt>
      <w:r>
        <w:t>.</w:t>
      </w:r>
    </w:p>
    <w:p w14:paraId="42AA09BB" w14:textId="77777777" w:rsidR="00DD24A7" w:rsidRDefault="00DD24A7" w:rsidP="00C655A8">
      <w:pPr>
        <w:pStyle w:val="NumberedBullet"/>
      </w:pPr>
      <w:r>
        <w:t xml:space="preserve">The first thing to do is to get rid of all the extra stuff included in the project template. Delete everything you see that is highlighted in the following image... what you'll be left with is a single </w:t>
      </w:r>
      <w:r w:rsidRPr="00C655A8">
        <w:rPr>
          <w:b/>
        </w:rPr>
        <w:t>Workflow1.cs</w:t>
      </w:r>
      <w:r>
        <w:t xml:space="preserve"> file and an empty </w:t>
      </w:r>
      <w:proofErr w:type="spellStart"/>
      <w:r w:rsidRPr="00C655A8">
        <w:rPr>
          <w:b/>
        </w:rPr>
        <w:t>DeploymentFiles</w:t>
      </w:r>
      <w:proofErr w:type="spellEnd"/>
      <w:r>
        <w:t xml:space="preserve"> folder:</w:t>
      </w:r>
    </w:p>
    <w:p w14:paraId="1044241A" w14:textId="77777777" w:rsidR="00DD24A7" w:rsidRDefault="00C655A8" w:rsidP="00C655A8">
      <w:pPr>
        <w:pStyle w:val="Figure"/>
      </w:pPr>
      <w:r>
        <w:drawing>
          <wp:inline distT="0" distB="0" distL="0" distR="0" wp14:editId="685E50D3">
            <wp:extent cx="2724150" cy="2476500"/>
            <wp:effectExtent l="19050" t="0" r="0" b="0"/>
            <wp:docPr id="76" name="Picture 76" descr="C:\Development\Writing\Courses\WCM401\trunk\Student Download\Labs\10_Workflow\Figures\SolutionExplor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Development\Writing\Courses\WCM401\trunk\Student Download\Labs\10_Workflow\Figures\SolutionExplorer1.jpg"/>
                    <pic:cNvPicPr>
                      <a:picLocks noChangeAspect="1" noChangeArrowheads="1"/>
                    </pic:cNvPicPr>
                  </pic:nvPicPr>
                  <pic:blipFill>
                    <a:blip r:embed="rId12" cstate="print">
                      <a:grayscl/>
                    </a:blip>
                    <a:srcRect/>
                    <a:stretch>
                      <a:fillRect/>
                    </a:stretch>
                  </pic:blipFill>
                  <pic:spPr bwMode="auto">
                    <a:xfrm>
                      <a:off x="0" y="0"/>
                      <a:ext cx="2724150" cy="2476500"/>
                    </a:xfrm>
                    <a:prstGeom prst="rect">
                      <a:avLst/>
                    </a:prstGeom>
                    <a:noFill/>
                    <a:ln w="9525">
                      <a:noFill/>
                      <a:miter lim="800000"/>
                      <a:headEnd/>
                      <a:tailEnd/>
                    </a:ln>
                  </pic:spPr>
                </pic:pic>
              </a:graphicData>
            </a:graphic>
          </wp:inline>
        </w:drawing>
      </w:r>
    </w:p>
    <w:p w14:paraId="2129B2C5" w14:textId="77777777" w:rsidR="00C655A8" w:rsidRDefault="00DD24A7" w:rsidP="00C655A8">
      <w:pPr>
        <w:pStyle w:val="NumberedBullet"/>
      </w:pPr>
      <w:r>
        <w:t xml:space="preserve">Next, copy the files </w:t>
      </w:r>
      <w:proofErr w:type="spellStart"/>
      <w:r w:rsidRPr="00C655A8">
        <w:rPr>
          <w:b/>
        </w:rPr>
        <w:t>BuildSharePointPackage.ddf</w:t>
      </w:r>
      <w:proofErr w:type="spellEnd"/>
      <w:r>
        <w:t xml:space="preserve"> &amp; </w:t>
      </w:r>
      <w:proofErr w:type="spellStart"/>
      <w:r w:rsidRPr="00C655A8">
        <w:rPr>
          <w:b/>
        </w:rPr>
        <w:t>BuildSharePointPackage.Targets</w:t>
      </w:r>
      <w:proofErr w:type="spellEnd"/>
      <w:r>
        <w:t xml:space="preserve"> into the </w:t>
      </w:r>
      <w:proofErr w:type="spellStart"/>
      <w:r w:rsidRPr="00C655A8">
        <w:rPr>
          <w:b/>
        </w:rPr>
        <w:t>DeploymentFiles</w:t>
      </w:r>
      <w:proofErr w:type="spellEnd"/>
      <w:r>
        <w:t xml:space="preserve"> folder in the project from the following folder: </w:t>
      </w:r>
    </w:p>
    <w:p w14:paraId="57BBE151" w14:textId="77777777" w:rsidR="00DD24A7" w:rsidRDefault="00DD24A7" w:rsidP="00C655A8">
      <w:pPr>
        <w:pStyle w:val="CodeAloneLast"/>
      </w:pPr>
      <w:r>
        <w:t>c:\Student\Labs\</w:t>
      </w:r>
      <w:sdt>
        <w:sdtPr>
          <w:alias w:val="Lab Number"/>
          <w:tag w:val="Lab Number"/>
          <w:id w:val="6340008"/>
          <w:placeholder>
            <w:docPart w:val="DefaultPlaceholder_22675703"/>
          </w:placeholder>
          <w:dataBinding w:xpath="/root[1]/labNumber[1]" w:storeItemID="{0306C5F9-4602-431E-9CA8-DC31EFB1E840}"/>
          <w:text/>
        </w:sdtPr>
        <w:sdtEndPr/>
        <w:sdtContent>
          <w:r w:rsidR="0013495D">
            <w:t>10</w:t>
          </w:r>
        </w:sdtContent>
      </w:sdt>
      <w:r>
        <w:t>_Workflow\Resources</w:t>
      </w:r>
    </w:p>
    <w:p w14:paraId="5DBFD1A4" w14:textId="77777777" w:rsidR="00C655A8" w:rsidRDefault="00DD24A7" w:rsidP="00C655A8">
      <w:pPr>
        <w:pStyle w:val="NumberedBullet"/>
      </w:pPr>
      <w:r>
        <w:t xml:space="preserve">Now you need to configure the project to run the custom </w:t>
      </w:r>
      <w:proofErr w:type="spellStart"/>
      <w:r>
        <w:t>MSBuild</w:t>
      </w:r>
      <w:proofErr w:type="spellEnd"/>
      <w:r>
        <w:t xml:space="preserve"> targets file every time the project is compiled in order to automatically create the WSP file used for deployment. Unload the project by right-clicking </w:t>
      </w:r>
      <w:r w:rsidRPr="00C655A8">
        <w:rPr>
          <w:b/>
        </w:rPr>
        <w:t>Lab</w:t>
      </w:r>
      <w:sdt>
        <w:sdtPr>
          <w:rPr>
            <w:b/>
          </w:rPr>
          <w:alias w:val="Lab Number"/>
          <w:tag w:val="Lab Number"/>
          <w:id w:val="6340009"/>
          <w:placeholder>
            <w:docPart w:val="DefaultPlaceholder_22675703"/>
          </w:placeholder>
          <w:dataBinding w:xpath="/root[1]/labNumber[1]" w:storeItemID="{0306C5F9-4602-431E-9CA8-DC31EFB1E840}"/>
          <w:text/>
        </w:sdtPr>
        <w:sdtEndPr/>
        <w:sdtContent>
          <w:r w:rsidR="0013495D">
            <w:rPr>
              <w:b/>
            </w:rPr>
            <w:t>10</w:t>
          </w:r>
        </w:sdtContent>
      </w:sdt>
      <w:r>
        <w:t xml:space="preserve"> in the </w:t>
      </w:r>
      <w:r w:rsidRPr="00C655A8">
        <w:rPr>
          <w:b/>
        </w:rPr>
        <w:t>Solution Explorer</w:t>
      </w:r>
      <w:r>
        <w:t xml:space="preserve"> tool window and selecting </w:t>
      </w:r>
      <w:r w:rsidRPr="00C655A8">
        <w:rPr>
          <w:b/>
        </w:rPr>
        <w:t>Unload Project</w:t>
      </w:r>
      <w:r>
        <w:t xml:space="preserve">. Then right-click the unloaded project in the </w:t>
      </w:r>
      <w:r w:rsidRPr="00C655A8">
        <w:rPr>
          <w:b/>
        </w:rPr>
        <w:t>Solution Explorer</w:t>
      </w:r>
      <w:r>
        <w:t xml:space="preserve"> tool window and select </w:t>
      </w:r>
      <w:r w:rsidRPr="00C655A8">
        <w:rPr>
          <w:b/>
        </w:rPr>
        <w:t>Edit Lab</w:t>
      </w:r>
      <w:sdt>
        <w:sdtPr>
          <w:rPr>
            <w:b/>
          </w:rPr>
          <w:alias w:val="Lab Number"/>
          <w:tag w:val="Lab Number"/>
          <w:id w:val="6340010"/>
          <w:placeholder>
            <w:docPart w:val="DefaultPlaceholder_22675703"/>
          </w:placeholder>
          <w:dataBinding w:xpath="/root[1]/labNumber[1]" w:storeItemID="{0306C5F9-4602-431E-9CA8-DC31EFB1E840}"/>
          <w:text/>
        </w:sdtPr>
        <w:sdtEndPr/>
        <w:sdtContent>
          <w:r w:rsidR="0013495D">
            <w:rPr>
              <w:b/>
            </w:rPr>
            <w:t>10</w:t>
          </w:r>
        </w:sdtContent>
      </w:sdt>
      <w:r w:rsidRPr="00C655A8">
        <w:rPr>
          <w:b/>
        </w:rPr>
        <w:t>.csproj</w:t>
      </w:r>
      <w:r>
        <w:t xml:space="preserve">. Scroll to the bottom of the page and add the following XML just after the existing </w:t>
      </w:r>
      <w:r w:rsidRPr="00C655A8">
        <w:rPr>
          <w:b/>
        </w:rPr>
        <w:t>&lt;Import&gt;</w:t>
      </w:r>
      <w:r>
        <w:t xml:space="preserve"> nodes: </w:t>
      </w:r>
    </w:p>
    <w:p w14:paraId="22DA6C07" w14:textId="77777777" w:rsidR="00DD24A7" w:rsidRDefault="00DD24A7" w:rsidP="00C655A8">
      <w:pPr>
        <w:pStyle w:val="CodeAlone"/>
      </w:pPr>
      <w:r>
        <w:t>&lt;Import Project="</w:t>
      </w:r>
      <w:proofErr w:type="spellStart"/>
      <w:r>
        <w:t>DeploymentFiles</w:t>
      </w:r>
      <w:proofErr w:type="spellEnd"/>
      <w:r>
        <w:t>\</w:t>
      </w:r>
      <w:proofErr w:type="spellStart"/>
      <w:r>
        <w:t>BuildSharePointPackage.targets</w:t>
      </w:r>
      <w:proofErr w:type="spellEnd"/>
      <w:r>
        <w:t>" /&gt;</w:t>
      </w:r>
    </w:p>
    <w:p w14:paraId="306F0E27" w14:textId="77777777" w:rsidR="00DD24A7" w:rsidRDefault="00DD24A7" w:rsidP="00C655A8">
      <w:pPr>
        <w:pStyle w:val="CodeAlone"/>
      </w:pPr>
      <w:r>
        <w:t>&lt;Target Name="</w:t>
      </w:r>
      <w:proofErr w:type="spellStart"/>
      <w:r>
        <w:t>AfterBuild</w:t>
      </w:r>
      <w:proofErr w:type="spellEnd"/>
      <w:r>
        <w:t>"&gt;</w:t>
      </w:r>
    </w:p>
    <w:p w14:paraId="2F7EBE31" w14:textId="77777777" w:rsidR="00DD24A7" w:rsidRDefault="00DD24A7" w:rsidP="00C655A8">
      <w:pPr>
        <w:pStyle w:val="CodeAlone"/>
      </w:pPr>
      <w:r>
        <w:t xml:space="preserve">    &lt;</w:t>
      </w:r>
      <w:proofErr w:type="spellStart"/>
      <w:r>
        <w:t>CallTarget</w:t>
      </w:r>
      <w:proofErr w:type="spellEnd"/>
      <w:r>
        <w:t xml:space="preserve"> Targets="</w:t>
      </w:r>
      <w:proofErr w:type="spellStart"/>
      <w:r>
        <w:t>BuildSharePointPackage</w:t>
      </w:r>
      <w:proofErr w:type="spellEnd"/>
      <w:r>
        <w:t>" /&gt;</w:t>
      </w:r>
    </w:p>
    <w:p w14:paraId="2C533757" w14:textId="77777777" w:rsidR="00DD24A7" w:rsidRDefault="00DD24A7" w:rsidP="00C655A8">
      <w:pPr>
        <w:pStyle w:val="CodeAloneLast"/>
      </w:pPr>
      <w:r>
        <w:t>&lt;/Target&gt;</w:t>
      </w:r>
    </w:p>
    <w:p w14:paraId="0F7EE0C5" w14:textId="77777777" w:rsidR="00C655A8" w:rsidRDefault="00DD24A7" w:rsidP="00C655A8">
      <w:pPr>
        <w:pStyle w:val="NumberedBullet"/>
        <w:numPr>
          <w:ilvl w:val="0"/>
          <w:numId w:val="0"/>
        </w:numPr>
        <w:ind w:left="720"/>
      </w:pPr>
      <w:r>
        <w:lastRenderedPageBreak/>
        <w:t xml:space="preserve">Save your changes, right-click the unloaded project in the </w:t>
      </w:r>
      <w:r w:rsidRPr="00C655A8">
        <w:rPr>
          <w:b/>
        </w:rPr>
        <w:t>Solution Explorer</w:t>
      </w:r>
      <w:r>
        <w:t xml:space="preserve"> tool window &amp; select </w:t>
      </w:r>
      <w:r w:rsidRPr="00C655A8">
        <w:rPr>
          <w:b/>
        </w:rPr>
        <w:t>Reload Project</w:t>
      </w:r>
      <w:r>
        <w:t xml:space="preserve">. When prompted with a </w:t>
      </w:r>
      <w:r w:rsidRPr="00C655A8">
        <w:rPr>
          <w:b/>
        </w:rPr>
        <w:t xml:space="preserve">Security Warning for </w:t>
      </w:r>
      <w:r w:rsidR="00A306CE">
        <w:rPr>
          <w:noProof/>
        </w:rPr>
        <w:drawing>
          <wp:inline distT="0" distB="0" distL="0" distR="0" wp14:editId="054F8FD7">
            <wp:extent cx="2724150" cy="2667000"/>
            <wp:effectExtent l="19050" t="0" r="0" b="0"/>
            <wp:docPr id="1" name="Picture 85" descr="C:\Development\Writing\Courses\WCM401\trunk\Student Download\Labs\10_Workflow\Figures\SolutionExplor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Development\Writing\Courses\WCM401\trunk\Student Download\Labs\10_Workflow\Figures\SolutionExplorer2.jpg"/>
                    <pic:cNvPicPr>
                      <a:picLocks noChangeAspect="1" noChangeArrowheads="1"/>
                    </pic:cNvPicPr>
                  </pic:nvPicPr>
                  <pic:blipFill>
                    <a:blip r:embed="rId13" cstate="print">
                      <a:grayscl/>
                    </a:blip>
                    <a:srcRect/>
                    <a:stretch>
                      <a:fillRect/>
                    </a:stretch>
                  </pic:blipFill>
                  <pic:spPr bwMode="auto">
                    <a:xfrm>
                      <a:off x="0" y="0"/>
                      <a:ext cx="2724150" cy="2667000"/>
                    </a:xfrm>
                    <a:prstGeom prst="rect">
                      <a:avLst/>
                    </a:prstGeom>
                    <a:noFill/>
                    <a:ln w="9525">
                      <a:noFill/>
                      <a:miter lim="800000"/>
                      <a:headEnd/>
                      <a:tailEnd/>
                    </a:ln>
                  </pic:spPr>
                </pic:pic>
              </a:graphicData>
            </a:graphic>
          </wp:inline>
        </w:drawing>
      </w:r>
      <w:r w:rsidRPr="00C655A8">
        <w:rPr>
          <w:b/>
        </w:rPr>
        <w:t>Lab</w:t>
      </w:r>
      <w:sdt>
        <w:sdtPr>
          <w:rPr>
            <w:b/>
          </w:rPr>
          <w:alias w:val="Lab Number"/>
          <w:tag w:val="Lab Number"/>
          <w:id w:val="6340011"/>
          <w:placeholder>
            <w:docPart w:val="DefaultPlaceholder_22675703"/>
          </w:placeholder>
          <w:dataBinding w:xpath="/root[1]/labNumber[1]" w:storeItemID="{0306C5F9-4602-431E-9CA8-DC31EFB1E840}"/>
          <w:text/>
        </w:sdtPr>
        <w:sdtEndPr/>
        <w:sdtContent>
          <w:r w:rsidR="0013495D">
            <w:rPr>
              <w:b/>
            </w:rPr>
            <w:t>10</w:t>
          </w:r>
        </w:sdtContent>
      </w:sdt>
      <w:r>
        <w:t xml:space="preserve"> dialog, select </w:t>
      </w:r>
      <w:r w:rsidRPr="00C655A8">
        <w:rPr>
          <w:b/>
        </w:rPr>
        <w:t>Load project normally</w:t>
      </w:r>
      <w:r>
        <w:t xml:space="preserve">, uncheck </w:t>
      </w:r>
      <w:proofErr w:type="gramStart"/>
      <w:r w:rsidRPr="00C655A8">
        <w:rPr>
          <w:b/>
        </w:rPr>
        <w:t>Ask</w:t>
      </w:r>
      <w:proofErr w:type="gramEnd"/>
      <w:r w:rsidRPr="00C655A8">
        <w:rPr>
          <w:b/>
        </w:rPr>
        <w:t xml:space="preserve"> me for every project in this solution</w:t>
      </w:r>
      <w:r>
        <w:t xml:space="preserve"> and click </w:t>
      </w:r>
      <w:r w:rsidRPr="00C655A8">
        <w:rPr>
          <w:b/>
        </w:rPr>
        <w:t>OK</w:t>
      </w:r>
      <w:r>
        <w:t>.</w:t>
      </w:r>
    </w:p>
    <w:p w14:paraId="1181A914" w14:textId="77777777" w:rsidR="00C655A8" w:rsidRDefault="00DD24A7" w:rsidP="00C655A8">
      <w:pPr>
        <w:pStyle w:val="NumberedBullet"/>
      </w:pPr>
      <w:r>
        <w:t xml:space="preserve">Next, copy the </w:t>
      </w:r>
      <w:r w:rsidRPr="00C655A8">
        <w:rPr>
          <w:b/>
        </w:rPr>
        <w:t>Litware.snk</w:t>
      </w:r>
      <w:r>
        <w:t xml:space="preserve"> key file into the root of the project from the following folder: </w:t>
      </w:r>
    </w:p>
    <w:p w14:paraId="364030FE" w14:textId="77777777" w:rsidR="00DD24A7" w:rsidRDefault="00DD24A7" w:rsidP="00C655A8">
      <w:pPr>
        <w:pStyle w:val="CodeAloneLast"/>
      </w:pPr>
      <w:r>
        <w:t>c:\Student\Labs\</w:t>
      </w:r>
      <w:sdt>
        <w:sdtPr>
          <w:alias w:val="Lab Number"/>
          <w:tag w:val="Lab Number"/>
          <w:id w:val="6340012"/>
          <w:placeholder>
            <w:docPart w:val="DefaultPlaceholder_22675703"/>
          </w:placeholder>
          <w:dataBinding w:xpath="/root[1]/labNumber[1]" w:storeItemID="{0306C5F9-4602-431E-9CA8-DC31EFB1E840}"/>
          <w:text/>
        </w:sdtPr>
        <w:sdtEndPr/>
        <w:sdtContent>
          <w:r w:rsidR="0013495D">
            <w:t>10</w:t>
          </w:r>
        </w:sdtContent>
      </w:sdt>
      <w:r>
        <w:t>_Workflow\Resources</w:t>
      </w:r>
    </w:p>
    <w:p w14:paraId="57A45A1D" w14:textId="77777777" w:rsidR="00612CEC" w:rsidRDefault="00DD24A7" w:rsidP="00612CEC">
      <w:pPr>
        <w:pStyle w:val="NumberedBullet"/>
        <w:numPr>
          <w:ilvl w:val="0"/>
          <w:numId w:val="0"/>
        </w:numPr>
        <w:ind w:left="720"/>
      </w:pPr>
      <w:r>
        <w:t xml:space="preserve">Now, right-click the </w:t>
      </w:r>
      <w:r w:rsidRPr="00612CEC">
        <w:rPr>
          <w:b/>
        </w:rPr>
        <w:t>Lab</w:t>
      </w:r>
      <w:sdt>
        <w:sdtPr>
          <w:rPr>
            <w:b/>
          </w:rPr>
          <w:alias w:val="Lab Number"/>
          <w:tag w:val="Lab Number"/>
          <w:id w:val="6340013"/>
          <w:placeholder>
            <w:docPart w:val="DefaultPlaceholder_22675703"/>
          </w:placeholder>
          <w:dataBinding w:xpath="/root[1]/labNumber[1]" w:storeItemID="{0306C5F9-4602-431E-9CA8-DC31EFB1E840}"/>
          <w:text/>
        </w:sdtPr>
        <w:sdtEndPr/>
        <w:sdtContent>
          <w:r w:rsidR="0013495D">
            <w:rPr>
              <w:b/>
            </w:rPr>
            <w:t>10</w:t>
          </w:r>
        </w:sdtContent>
      </w:sdt>
      <w:r>
        <w:t xml:space="preserve"> project in the </w:t>
      </w:r>
      <w:r w:rsidRPr="00612CEC">
        <w:rPr>
          <w:b/>
        </w:rPr>
        <w:t>Solution Explorer</w:t>
      </w:r>
      <w:r>
        <w:t xml:space="preserve"> window and select </w:t>
      </w:r>
      <w:r w:rsidRPr="00612CEC">
        <w:rPr>
          <w:b/>
        </w:rPr>
        <w:t>Properties</w:t>
      </w:r>
      <w:r>
        <w:t xml:space="preserve">. Select the </w:t>
      </w:r>
      <w:r w:rsidRPr="00612CEC">
        <w:rPr>
          <w:b/>
        </w:rPr>
        <w:t>Signing</w:t>
      </w:r>
      <w:r>
        <w:t xml:space="preserve"> tab, verify that the </w:t>
      </w:r>
      <w:r w:rsidRPr="00612CEC">
        <w:rPr>
          <w:b/>
        </w:rPr>
        <w:t>Sign the assembly</w:t>
      </w:r>
      <w:r>
        <w:t xml:space="preserve"> checkbox is </w:t>
      </w:r>
      <w:r w:rsidRPr="00612CEC">
        <w:rPr>
          <w:b/>
        </w:rPr>
        <w:t>checked</w:t>
      </w:r>
      <w:r>
        <w:t xml:space="preserve">, and select </w:t>
      </w:r>
      <w:r w:rsidRPr="00612CEC">
        <w:rPr>
          <w:b/>
        </w:rPr>
        <w:t>Litware.snk</w:t>
      </w:r>
      <w:r>
        <w:t xml:space="preserve"> from the </w:t>
      </w:r>
      <w:r w:rsidRPr="00612CEC">
        <w:rPr>
          <w:b/>
        </w:rPr>
        <w:t>Choose a strong name key file</w:t>
      </w:r>
      <w:r>
        <w:t xml:space="preserve"> selector.</w:t>
      </w:r>
    </w:p>
    <w:p w14:paraId="5721DC35" w14:textId="77777777" w:rsidR="00612CEC" w:rsidRDefault="00DD24A7" w:rsidP="00612CEC">
      <w:pPr>
        <w:pStyle w:val="NumberedBullet"/>
        <w:numPr>
          <w:ilvl w:val="0"/>
          <w:numId w:val="0"/>
        </w:numPr>
        <w:ind w:left="720"/>
      </w:pPr>
      <w:r>
        <w:t xml:space="preserve">Still from within the project properties page, select the </w:t>
      </w:r>
      <w:r w:rsidRPr="00612CEC">
        <w:rPr>
          <w:b/>
        </w:rPr>
        <w:t>Build Events</w:t>
      </w:r>
      <w:r>
        <w:t xml:space="preserve"> tab and clear the contents of the </w:t>
      </w:r>
      <w:r w:rsidRPr="00612CEC">
        <w:rPr>
          <w:b/>
        </w:rPr>
        <w:t>Post-build event command line:</w:t>
      </w:r>
      <w:r>
        <w:t xml:space="preserve"> textbox.</w:t>
      </w:r>
    </w:p>
    <w:p w14:paraId="4909B6A5" w14:textId="77777777" w:rsidR="00612CEC" w:rsidRDefault="00DD24A7" w:rsidP="00612CEC">
      <w:pPr>
        <w:pStyle w:val="NumberedBullet"/>
      </w:pPr>
      <w:r>
        <w:t xml:space="preserve">Save all </w:t>
      </w:r>
      <w:r w:rsidRPr="00612CEC">
        <w:t>changes</w:t>
      </w:r>
      <w:r>
        <w:t xml:space="preserve"> and close the project property page.</w:t>
      </w:r>
    </w:p>
    <w:p w14:paraId="14B0A62B" w14:textId="77777777" w:rsidR="00DD24A7" w:rsidRDefault="00DD24A7" w:rsidP="00612CEC">
      <w:pPr>
        <w:pStyle w:val="NumberedBullet"/>
      </w:pPr>
      <w:r>
        <w:t xml:space="preserve">Finally, create the following folder structure within the </w:t>
      </w:r>
      <w:r w:rsidRPr="00612CEC">
        <w:rPr>
          <w:b/>
        </w:rPr>
        <w:t>Lab</w:t>
      </w:r>
      <w:sdt>
        <w:sdtPr>
          <w:rPr>
            <w:b/>
          </w:rPr>
          <w:alias w:val="Lab Number"/>
          <w:tag w:val="Lab Number"/>
          <w:id w:val="6340014"/>
          <w:placeholder>
            <w:docPart w:val="DefaultPlaceholder_22675703"/>
          </w:placeholder>
          <w:dataBinding w:xpath="/root[1]/labNumber[1]" w:storeItemID="{0306C5F9-4602-431E-9CA8-DC31EFB1E840}"/>
          <w:text/>
        </w:sdtPr>
        <w:sdtEndPr/>
        <w:sdtContent>
          <w:r w:rsidR="0013495D">
            <w:rPr>
              <w:b/>
            </w:rPr>
            <w:t>10</w:t>
          </w:r>
        </w:sdtContent>
      </w:sdt>
      <w:r>
        <w:t xml:space="preserve"> project:</w:t>
      </w:r>
    </w:p>
    <w:p w14:paraId="57E38B5F" w14:textId="77777777" w:rsidR="00DD24A7" w:rsidRDefault="00DD24A7" w:rsidP="00612CEC">
      <w:pPr>
        <w:pStyle w:val="Figure"/>
      </w:pPr>
    </w:p>
    <w:p w14:paraId="4F66ADDA" w14:textId="77777777" w:rsidR="00612CEC" w:rsidRDefault="00DD24A7" w:rsidP="00612CEC">
      <w:pPr>
        <w:pStyle w:val="NumberedBullet"/>
      </w:pPr>
      <w:r>
        <w:t xml:space="preserve">Finally, the last step is to rename the </w:t>
      </w:r>
      <w:r w:rsidRPr="00612CEC">
        <w:rPr>
          <w:b/>
        </w:rPr>
        <w:t>Workflow1.cs</w:t>
      </w:r>
      <w:r>
        <w:t xml:space="preserve"> file to </w:t>
      </w:r>
      <w:proofErr w:type="spellStart"/>
      <w:r w:rsidRPr="00612CEC">
        <w:rPr>
          <w:b/>
        </w:rPr>
        <w:t>MajorityApprovers.cs</w:t>
      </w:r>
      <w:proofErr w:type="spellEnd"/>
      <w:r>
        <w:t xml:space="preserve">. </w:t>
      </w:r>
    </w:p>
    <w:p w14:paraId="31286514" w14:textId="77777777" w:rsidR="00DD24A7" w:rsidRDefault="00DD24A7" w:rsidP="00DD24A7">
      <w:pPr>
        <w:pStyle w:val="NumberedBullet"/>
      </w:pPr>
      <w:r>
        <w:t xml:space="preserve">Now, you need to clean up two issues with this renaming of the workflow refactoring. Double-click </w:t>
      </w:r>
      <w:proofErr w:type="spellStart"/>
      <w:r w:rsidRPr="00612CEC">
        <w:rPr>
          <w:b/>
        </w:rPr>
        <w:t>MajorityApprovers.cs</w:t>
      </w:r>
      <w:proofErr w:type="spellEnd"/>
      <w:r>
        <w:t xml:space="preserve"> to open the workflow designer. Notice the red circle with an exclamation point in the upper right-hand corner of the only activity on the design surface: </w:t>
      </w:r>
      <w:r w:rsidRPr="00612CEC">
        <w:rPr>
          <w:b/>
        </w:rPr>
        <w:t>onWorkflowActivated1</w:t>
      </w:r>
      <w:r>
        <w:t xml:space="preserve">. Select the activity and press </w:t>
      </w:r>
      <w:r w:rsidRPr="00612CEC">
        <w:rPr>
          <w:b/>
        </w:rPr>
        <w:t>F4</w:t>
      </w:r>
      <w:r>
        <w:t xml:space="preserve"> to open the </w:t>
      </w:r>
      <w:r w:rsidRPr="00612CEC">
        <w:rPr>
          <w:b/>
        </w:rPr>
        <w:t>Properties</w:t>
      </w:r>
      <w:r>
        <w:t xml:space="preserve"> tool window in case it isn't open already. </w:t>
      </w:r>
    </w:p>
    <w:p w14:paraId="75BA84C8" w14:textId="77777777" w:rsidR="00DD24A7" w:rsidRDefault="00DD24A7" w:rsidP="00612CEC">
      <w:pPr>
        <w:pStyle w:val="NumberedBullet"/>
      </w:pPr>
      <w:r>
        <w:t xml:space="preserve">Expand the </w:t>
      </w:r>
      <w:proofErr w:type="spellStart"/>
      <w:r w:rsidRPr="00612CEC">
        <w:rPr>
          <w:b/>
        </w:rPr>
        <w:t>CorrelationToken</w:t>
      </w:r>
      <w:proofErr w:type="spellEnd"/>
      <w:r>
        <w:t xml:space="preserve"> property and select </w:t>
      </w:r>
      <w:proofErr w:type="spellStart"/>
      <w:r w:rsidRPr="00612CEC">
        <w:rPr>
          <w:b/>
        </w:rPr>
        <w:t>MajorityApprovers</w:t>
      </w:r>
      <w:proofErr w:type="spellEnd"/>
      <w:r>
        <w:t xml:space="preserve"> in the </w:t>
      </w:r>
      <w:proofErr w:type="spellStart"/>
      <w:r w:rsidRPr="00612CEC">
        <w:rPr>
          <w:b/>
        </w:rPr>
        <w:t>OwnerActivityName</w:t>
      </w:r>
      <w:proofErr w:type="spellEnd"/>
      <w:r>
        <w:t xml:space="preserve"> property.</w:t>
      </w:r>
    </w:p>
    <w:p w14:paraId="0F84E8AA" w14:textId="77777777" w:rsidR="00DD24A7" w:rsidRDefault="00DD24A7" w:rsidP="00DD24A7">
      <w:pPr>
        <w:pStyle w:val="NumberedBullet"/>
      </w:pPr>
      <w:r>
        <w:t xml:space="preserve">Click the </w:t>
      </w:r>
      <w:r w:rsidRPr="00612CEC">
        <w:rPr>
          <w:b/>
        </w:rPr>
        <w:t>ellipses</w:t>
      </w:r>
      <w:r>
        <w:t xml:space="preserve"> button </w:t>
      </w:r>
      <w:r w:rsidRPr="00612CEC">
        <w:rPr>
          <w:b/>
        </w:rPr>
        <w:t>[...]</w:t>
      </w:r>
      <w:r>
        <w:t xml:space="preserve"> in the value field of the </w:t>
      </w:r>
      <w:proofErr w:type="spellStart"/>
      <w:r w:rsidRPr="00612CEC">
        <w:rPr>
          <w:b/>
        </w:rPr>
        <w:t>WorkflowProperties</w:t>
      </w:r>
      <w:proofErr w:type="spellEnd"/>
      <w:r>
        <w:t xml:space="preserve"> property in the </w:t>
      </w:r>
      <w:r w:rsidRPr="00612CEC">
        <w:rPr>
          <w:b/>
        </w:rPr>
        <w:t>Properties</w:t>
      </w:r>
      <w:r>
        <w:t xml:space="preserve"> tool window to show the visual data binder dialog. Select </w:t>
      </w:r>
      <w:proofErr w:type="spellStart"/>
      <w:r w:rsidRPr="00612CEC">
        <w:rPr>
          <w:b/>
        </w:rPr>
        <w:t>workflowProperties</w:t>
      </w:r>
      <w:proofErr w:type="spellEnd"/>
      <w:r>
        <w:t xml:space="preserve"> on the </w:t>
      </w:r>
      <w:r w:rsidRPr="00612CEC">
        <w:rPr>
          <w:b/>
        </w:rPr>
        <w:t>Bind to an existing member</w:t>
      </w:r>
      <w:r>
        <w:t xml:space="preserve"> tab and click </w:t>
      </w:r>
      <w:r w:rsidRPr="00612CEC">
        <w:rPr>
          <w:b/>
        </w:rPr>
        <w:t>OK</w:t>
      </w:r>
      <w:r>
        <w:t xml:space="preserve">. </w:t>
      </w:r>
    </w:p>
    <w:p w14:paraId="78DE8CE8" w14:textId="77777777" w:rsidR="00612CEC" w:rsidRDefault="00DD24A7" w:rsidP="00612CEC">
      <w:pPr>
        <w:pStyle w:val="NumberedBullet"/>
      </w:pPr>
      <w:r>
        <w:lastRenderedPageBreak/>
        <w:t xml:space="preserve">There's one more place this needs to be changed. Open the </w:t>
      </w:r>
      <w:proofErr w:type="spellStart"/>
      <w:r w:rsidRPr="00612CEC">
        <w:rPr>
          <w:b/>
        </w:rPr>
        <w:t>MajorityApprovers.designer.cs</w:t>
      </w:r>
      <w:proofErr w:type="spellEnd"/>
      <w:r>
        <w:t xml:space="preserve"> file and look for the code </w:t>
      </w:r>
      <w:r w:rsidRPr="00612CEC">
        <w:rPr>
          <w:b/>
        </w:rPr>
        <w:t>activitybind2.Name = "Workflow1"</w:t>
      </w:r>
      <w:r>
        <w:t xml:space="preserve"> ... change that to </w:t>
      </w:r>
      <w:r w:rsidRPr="00612CEC">
        <w:rPr>
          <w:b/>
        </w:rPr>
        <w:t>="</w:t>
      </w:r>
      <w:proofErr w:type="spellStart"/>
      <w:r w:rsidRPr="00612CEC">
        <w:rPr>
          <w:b/>
        </w:rPr>
        <w:t>MajorityApprovers</w:t>
      </w:r>
      <w:proofErr w:type="spellEnd"/>
      <w:r w:rsidRPr="00612CEC">
        <w:rPr>
          <w:b/>
        </w:rPr>
        <w:t>"</w:t>
      </w:r>
      <w:r>
        <w:t>.</w:t>
      </w:r>
    </w:p>
    <w:p w14:paraId="0CD0A79B" w14:textId="77777777" w:rsidR="00DD24A7" w:rsidRDefault="00DD24A7" w:rsidP="00612CEC">
      <w:pPr>
        <w:pStyle w:val="NumberedBullet"/>
      </w:pPr>
      <w:r>
        <w:t xml:space="preserve">Save all your changes... your project should now look similar to the following image... notice that the red error indicator on the </w:t>
      </w:r>
      <w:r w:rsidRPr="00612CEC">
        <w:rPr>
          <w:b/>
        </w:rPr>
        <w:t>onWorkflowActivated1</w:t>
      </w:r>
      <w:r>
        <w:t xml:space="preserve"> activity is now gone:</w:t>
      </w:r>
    </w:p>
    <w:p w14:paraId="3BBA9A95" w14:textId="77777777" w:rsidR="00DD24A7" w:rsidRPr="00612CEC" w:rsidRDefault="00612CEC" w:rsidP="00612CEC">
      <w:pPr>
        <w:pStyle w:val="Figure"/>
        <w:rPr>
          <w:b/>
        </w:rPr>
      </w:pPr>
      <w:r>
        <w:drawing>
          <wp:inline distT="0" distB="0" distL="0" distR="0" wp14:editId="584DCEC5">
            <wp:extent cx="5120640" cy="3849014"/>
            <wp:effectExtent l="19050" t="0" r="3810" b="0"/>
            <wp:docPr id="88" name="Picture 88" descr="C:\Development\Writing\Courses\WCM401\trunk\Student Download\Labs\10_Workflow\Figures\VisualStud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Development\Writing\Courses\WCM401\trunk\Student Download\Labs\10_Workflow\Figures\VisualStudio1.jpg"/>
                    <pic:cNvPicPr>
                      <a:picLocks noChangeAspect="1" noChangeArrowheads="1"/>
                    </pic:cNvPicPr>
                  </pic:nvPicPr>
                  <pic:blipFill>
                    <a:blip r:embed="rId14" cstate="print">
                      <a:grayscl/>
                    </a:blip>
                    <a:srcRect/>
                    <a:stretch>
                      <a:fillRect/>
                    </a:stretch>
                  </pic:blipFill>
                  <pic:spPr bwMode="auto">
                    <a:xfrm>
                      <a:off x="0" y="0"/>
                      <a:ext cx="5120640" cy="3849014"/>
                    </a:xfrm>
                    <a:prstGeom prst="rect">
                      <a:avLst/>
                    </a:prstGeom>
                    <a:noFill/>
                    <a:ln w="9525">
                      <a:noFill/>
                      <a:miter lim="800000"/>
                      <a:headEnd/>
                      <a:tailEnd/>
                    </a:ln>
                  </pic:spPr>
                </pic:pic>
              </a:graphicData>
            </a:graphic>
          </wp:inline>
        </w:drawing>
      </w:r>
    </w:p>
    <w:p w14:paraId="00C92597" w14:textId="77777777" w:rsidR="00DD24A7" w:rsidRDefault="00DD24A7" w:rsidP="00DD24A7">
      <w:r>
        <w:t>At this point, your project is now ready to start building the workflow! So let's get started...</w:t>
      </w:r>
    </w:p>
    <w:p w14:paraId="3FB3D511" w14:textId="77777777" w:rsidR="00DD24A7" w:rsidRDefault="00DD24A7" w:rsidP="00DD24A7">
      <w:pPr>
        <w:pStyle w:val="LabExercise"/>
      </w:pPr>
      <w:r>
        <w:t>Exercise 2: Create the workflow process &amp; bind any necessary fields to the activities</w:t>
      </w:r>
    </w:p>
    <w:p w14:paraId="7101C464" w14:textId="77777777" w:rsidR="00DD24A7" w:rsidRDefault="00DD24A7" w:rsidP="00DD24A7">
      <w:r>
        <w:t>In this exercise you will design your workflow process by adding activities to the design surface and connecting them together. You will also create any necessary data bound fields that will be used throughout the project.</w:t>
      </w:r>
    </w:p>
    <w:p w14:paraId="6BD8261D" w14:textId="77777777" w:rsidR="00DD24A7" w:rsidRPr="00E9136D" w:rsidRDefault="00DD24A7" w:rsidP="00DD24A7">
      <w:pPr>
        <w:rPr>
          <w:i/>
        </w:rPr>
      </w:pPr>
      <w:r w:rsidRPr="00E9136D">
        <w:rPr>
          <w:i/>
        </w:rPr>
        <w:t xml:space="preserve">If you elected to skip exercise 1, you can copy the contents within the following folder into the Lab folder where you normally do the labs in this course: </w:t>
      </w:r>
    </w:p>
    <w:p w14:paraId="5E3B150E" w14:textId="77777777" w:rsidR="00DD24A7" w:rsidRDefault="00DD24A7" w:rsidP="00E9136D">
      <w:pPr>
        <w:pStyle w:val="CodeAloneLast"/>
      </w:pPr>
      <w:r>
        <w:t>c:\Student\Labs\</w:t>
      </w:r>
      <w:sdt>
        <w:sdtPr>
          <w:alias w:val="Lab Number"/>
          <w:tag w:val="Lab Number"/>
          <w:id w:val="6340015"/>
          <w:placeholder>
            <w:docPart w:val="DefaultPlaceholder_22675703"/>
          </w:placeholder>
          <w:dataBinding w:xpath="/root[1]/labNumber[1]" w:storeItemID="{0306C5F9-4602-431E-9CA8-DC31EFB1E840}"/>
          <w:text/>
        </w:sdtPr>
        <w:sdtEndPr/>
        <w:sdtContent>
          <w:r w:rsidR="0013495D">
            <w:t>10</w:t>
          </w:r>
        </w:sdtContent>
      </w:sdt>
      <w:r>
        <w:t>_Workflow\Resources</w:t>
      </w:r>
    </w:p>
    <w:p w14:paraId="1BA390EE" w14:textId="77777777" w:rsidR="00E9136D" w:rsidRDefault="00DD24A7" w:rsidP="00E9136D">
      <w:pPr>
        <w:pStyle w:val="NumberedBullet"/>
        <w:numPr>
          <w:ilvl w:val="0"/>
          <w:numId w:val="23"/>
        </w:numPr>
      </w:pPr>
      <w:r>
        <w:t xml:space="preserve">The first thing you need to do is design your workflow. To do this, you will drag activities onto the design surface. First, double-click </w:t>
      </w:r>
      <w:proofErr w:type="spellStart"/>
      <w:r w:rsidRPr="00E9136D">
        <w:rPr>
          <w:b/>
        </w:rPr>
        <w:t>MajorityApprovers.cs</w:t>
      </w:r>
      <w:proofErr w:type="spellEnd"/>
      <w:r>
        <w:t xml:space="preserve"> file to open the workflow designer. </w:t>
      </w:r>
    </w:p>
    <w:p w14:paraId="6CFBC1F1" w14:textId="77777777" w:rsidR="00E9136D" w:rsidRDefault="00DD24A7" w:rsidP="00E9136D">
      <w:pPr>
        <w:pStyle w:val="NumberedBullet"/>
        <w:numPr>
          <w:ilvl w:val="0"/>
          <w:numId w:val="23"/>
        </w:numPr>
      </w:pPr>
      <w:r>
        <w:lastRenderedPageBreak/>
        <w:t xml:space="preserve">Next, if it isn't already visible, select </w:t>
      </w:r>
      <w:r w:rsidRPr="00E9136D">
        <w:rPr>
          <w:b/>
        </w:rPr>
        <w:t>View » Toolbox</w:t>
      </w:r>
      <w:r>
        <w:t xml:space="preserve"> to show the toolbox containing all the activities.</w:t>
      </w:r>
    </w:p>
    <w:p w14:paraId="114C1F55" w14:textId="77777777" w:rsidR="00453E78" w:rsidRDefault="00DD24A7" w:rsidP="00DD24A7">
      <w:pPr>
        <w:pStyle w:val="NumberedBullet"/>
        <w:numPr>
          <w:ilvl w:val="0"/>
          <w:numId w:val="23"/>
        </w:numPr>
      </w:pPr>
      <w:r>
        <w:t xml:space="preserve">First, drag a </w:t>
      </w:r>
      <w:proofErr w:type="spellStart"/>
      <w:r w:rsidRPr="00453E78">
        <w:rPr>
          <w:b/>
        </w:rPr>
        <w:t>LogToHistoryListActivity</w:t>
      </w:r>
      <w:proofErr w:type="spellEnd"/>
      <w:r>
        <w:t xml:space="preserve"> from the </w:t>
      </w:r>
      <w:r w:rsidRPr="00453E78">
        <w:rPr>
          <w:b/>
        </w:rPr>
        <w:t>SharePoint - Workflow</w:t>
      </w:r>
      <w:r>
        <w:t xml:space="preserve"> tab in the toolbox and attach it between the </w:t>
      </w:r>
      <w:r w:rsidRPr="00453E78">
        <w:rPr>
          <w:b/>
        </w:rPr>
        <w:t>onWorkflowActivated1</w:t>
      </w:r>
      <w:r>
        <w:t xml:space="preserve"> &amp; red terminating box. </w:t>
      </w:r>
    </w:p>
    <w:p w14:paraId="305ABF32" w14:textId="77777777" w:rsidR="00DD24A7" w:rsidRDefault="00DD24A7" w:rsidP="00453E78">
      <w:pPr>
        <w:pStyle w:val="NumberedBullet"/>
        <w:numPr>
          <w:ilvl w:val="0"/>
          <w:numId w:val="0"/>
        </w:numPr>
        <w:ind w:left="720"/>
      </w:pPr>
      <w:proofErr w:type="gramStart"/>
      <w:r>
        <w:t xml:space="preserve">Using the </w:t>
      </w:r>
      <w:r w:rsidRPr="00453E78">
        <w:rPr>
          <w:b/>
        </w:rPr>
        <w:t>Properties</w:t>
      </w:r>
      <w:r>
        <w:t xml:space="preserve"> tool window, set the </w:t>
      </w:r>
      <w:r w:rsidRPr="00453E78">
        <w:rPr>
          <w:b/>
        </w:rPr>
        <w:t>(name)</w:t>
      </w:r>
      <w:r>
        <w:t xml:space="preserve"> property to </w:t>
      </w:r>
      <w:proofErr w:type="spellStart"/>
      <w:r w:rsidRPr="00453E78">
        <w:rPr>
          <w:b/>
        </w:rPr>
        <w:t>logWorkflowStarted</w:t>
      </w:r>
      <w:proofErr w:type="spellEnd"/>
      <w:r>
        <w:t>.</w:t>
      </w:r>
      <w:proofErr w:type="gramEnd"/>
    </w:p>
    <w:p w14:paraId="2465A74D" w14:textId="77777777" w:rsidR="00DD24A7" w:rsidRDefault="00DD24A7" w:rsidP="00DD24A7">
      <w:pPr>
        <w:pStyle w:val="NumberedBullet"/>
      </w:pPr>
      <w:r>
        <w:t xml:space="preserve">Next, select the </w:t>
      </w:r>
      <w:r w:rsidRPr="00453E78">
        <w:rPr>
          <w:b/>
        </w:rPr>
        <w:t>[...]</w:t>
      </w:r>
      <w:r>
        <w:t xml:space="preserve"> button in the </w:t>
      </w:r>
      <w:proofErr w:type="spellStart"/>
      <w:r w:rsidRPr="00453E78">
        <w:rPr>
          <w:b/>
        </w:rPr>
        <w:t>HistoryDescription</w:t>
      </w:r>
      <w:proofErr w:type="spellEnd"/>
      <w:r>
        <w:t xml:space="preserve"> property to open the data binding dialog. Because you don't have any fields in your class, you need to create one. Select the </w:t>
      </w:r>
      <w:r w:rsidRPr="00453E78">
        <w:rPr>
          <w:b/>
        </w:rPr>
        <w:t>Bind to a new member</w:t>
      </w:r>
      <w:r>
        <w:t xml:space="preserve"> tab, enter a name of </w:t>
      </w:r>
      <w:proofErr w:type="spellStart"/>
      <w:r w:rsidRPr="00453E78">
        <w:rPr>
          <w:b/>
        </w:rPr>
        <w:t>HistoryDescription</w:t>
      </w:r>
      <w:proofErr w:type="spellEnd"/>
      <w:r w:rsidR="00453E78">
        <w:t>, </w:t>
      </w:r>
      <w:r>
        <w:t xml:space="preserve">select </w:t>
      </w:r>
      <w:r w:rsidRPr="00453E78">
        <w:rPr>
          <w:b/>
        </w:rPr>
        <w:t>Create Field</w:t>
      </w:r>
      <w:r>
        <w:t xml:space="preserve"> and click </w:t>
      </w:r>
      <w:r w:rsidRPr="00453E78">
        <w:rPr>
          <w:b/>
        </w:rPr>
        <w:t>OK</w:t>
      </w:r>
      <w:r>
        <w:t>.</w:t>
      </w:r>
    </w:p>
    <w:p w14:paraId="6ACFE90C" w14:textId="77777777" w:rsidR="00453E78" w:rsidRDefault="00DD24A7" w:rsidP="00453E78">
      <w:pPr>
        <w:pStyle w:val="NumberedBullet"/>
      </w:pPr>
      <w:r>
        <w:t xml:space="preserve">Repeat the process for the </w:t>
      </w:r>
      <w:proofErr w:type="spellStart"/>
      <w:r w:rsidRPr="00453E78">
        <w:rPr>
          <w:b/>
        </w:rPr>
        <w:t>HistoryOutcome</w:t>
      </w:r>
      <w:proofErr w:type="spellEnd"/>
      <w:r>
        <w:t xml:space="preserve"> property, creating </w:t>
      </w:r>
      <w:r w:rsidR="00453E78">
        <w:t>a new field</w:t>
      </w:r>
      <w:r>
        <w:t xml:space="preserve"> named </w:t>
      </w:r>
      <w:proofErr w:type="spellStart"/>
      <w:r w:rsidRPr="00453E78">
        <w:rPr>
          <w:b/>
        </w:rPr>
        <w:t>HistoryOutcome</w:t>
      </w:r>
      <w:proofErr w:type="spellEnd"/>
      <w:r>
        <w:t>.</w:t>
      </w:r>
    </w:p>
    <w:p w14:paraId="452C546A" w14:textId="77777777" w:rsidR="00453E78" w:rsidRDefault="00DD24A7" w:rsidP="00453E78">
      <w:pPr>
        <w:pStyle w:val="NumberedBullet"/>
      </w:pPr>
      <w:r>
        <w:t xml:space="preserve">Next, drag a </w:t>
      </w:r>
      <w:r w:rsidRPr="00453E78">
        <w:rPr>
          <w:b/>
        </w:rPr>
        <w:t>Parallel</w:t>
      </w:r>
      <w:r>
        <w:t xml:space="preserve"> activity from the </w:t>
      </w:r>
      <w:r w:rsidRPr="00453E78">
        <w:rPr>
          <w:b/>
        </w:rPr>
        <w:t>Windows Workflow</w:t>
      </w:r>
      <w:r>
        <w:t xml:space="preserve"> tab in the </w:t>
      </w:r>
      <w:r w:rsidRPr="00453E78">
        <w:rPr>
          <w:b/>
        </w:rPr>
        <w:t>Toolbox</w:t>
      </w:r>
      <w:r>
        <w:t xml:space="preserve"> and add it just after the </w:t>
      </w:r>
      <w:proofErr w:type="spellStart"/>
      <w:r w:rsidRPr="00453E78">
        <w:rPr>
          <w:b/>
        </w:rPr>
        <w:t>LogToHistoryListActivity</w:t>
      </w:r>
      <w:proofErr w:type="spellEnd"/>
      <w:r>
        <w:t xml:space="preserve"> previously added. Change the </w:t>
      </w:r>
      <w:r w:rsidRPr="00453E78">
        <w:rPr>
          <w:b/>
        </w:rPr>
        <w:t>name</w:t>
      </w:r>
      <w:r>
        <w:t xml:space="preserve"> of the </w:t>
      </w:r>
      <w:r w:rsidRPr="00453E78">
        <w:rPr>
          <w:b/>
        </w:rPr>
        <w:t>Parallel</w:t>
      </w:r>
      <w:r>
        <w:t xml:space="preserve"> activity from </w:t>
      </w:r>
      <w:r w:rsidRPr="00453E78">
        <w:rPr>
          <w:b/>
        </w:rPr>
        <w:t>parallelActivity1</w:t>
      </w:r>
      <w:r>
        <w:t xml:space="preserve"> to </w:t>
      </w:r>
      <w:proofErr w:type="spellStart"/>
      <w:r w:rsidRPr="00453E78">
        <w:rPr>
          <w:b/>
        </w:rPr>
        <w:t>createTasksParallel</w:t>
      </w:r>
      <w:proofErr w:type="spellEnd"/>
      <w:r>
        <w:t>.</w:t>
      </w:r>
    </w:p>
    <w:p w14:paraId="50AF4571" w14:textId="77777777" w:rsidR="00DD24A7" w:rsidRDefault="00DD24A7" w:rsidP="00DD24A7">
      <w:pPr>
        <w:pStyle w:val="NumberedBullet"/>
      </w:pPr>
      <w:r>
        <w:t xml:space="preserve">At this point your workflow will create three tasks. You will give the three tasks that this workflow keeps track of the unique names of Alpha, Beta &amp; Charlie. But first, notice how only two </w:t>
      </w:r>
      <w:r w:rsidRPr="00453E78">
        <w:rPr>
          <w:b/>
        </w:rPr>
        <w:t>Sequence</w:t>
      </w:r>
      <w:r>
        <w:t xml:space="preserve"> activities are shown by default in the </w:t>
      </w:r>
      <w:r w:rsidRPr="00453E78">
        <w:rPr>
          <w:b/>
        </w:rPr>
        <w:t>Parallel</w:t>
      </w:r>
      <w:r>
        <w:t xml:space="preserve"> activity. You need to add another by right-clicking the icon just below the </w:t>
      </w:r>
      <w:proofErr w:type="spellStart"/>
      <w:r w:rsidRPr="00453E78">
        <w:rPr>
          <w:b/>
        </w:rPr>
        <w:t>createTasksParallel</w:t>
      </w:r>
      <w:proofErr w:type="spellEnd"/>
      <w:r>
        <w:t xml:space="preserve"> activity name in the designer and selecting </w:t>
      </w:r>
      <w:r w:rsidRPr="00453E78">
        <w:rPr>
          <w:b/>
        </w:rPr>
        <w:t>Add Branch</w:t>
      </w:r>
      <w:r>
        <w:t>.</w:t>
      </w:r>
    </w:p>
    <w:p w14:paraId="6F07DF35" w14:textId="77777777" w:rsidR="00453E78" w:rsidRDefault="00DD24A7" w:rsidP="00453E78">
      <w:pPr>
        <w:pStyle w:val="NumberedBullet"/>
        <w:numPr>
          <w:ilvl w:val="0"/>
          <w:numId w:val="0"/>
        </w:numPr>
        <w:ind w:left="720"/>
      </w:pPr>
      <w:r>
        <w:t xml:space="preserve">Now you can add activities to each branch. In the first branch, drag a </w:t>
      </w:r>
      <w:proofErr w:type="spellStart"/>
      <w:r w:rsidRPr="00453E78">
        <w:rPr>
          <w:b/>
        </w:rPr>
        <w:t>CreateTask</w:t>
      </w:r>
      <w:proofErr w:type="spellEnd"/>
      <w:r>
        <w:t xml:space="preserve"> activity into </w:t>
      </w:r>
      <w:r w:rsidRPr="00453E78">
        <w:rPr>
          <w:b/>
        </w:rPr>
        <w:t>sequenceActivity1</w:t>
      </w:r>
      <w:r>
        <w:t xml:space="preserve"> and change its name to </w:t>
      </w:r>
      <w:proofErr w:type="spellStart"/>
      <w:r w:rsidRPr="00453E78">
        <w:rPr>
          <w:b/>
        </w:rPr>
        <w:t>createAlphaApprovalTask</w:t>
      </w:r>
      <w:proofErr w:type="spellEnd"/>
      <w:r>
        <w:t xml:space="preserve">. </w:t>
      </w:r>
    </w:p>
    <w:p w14:paraId="1C0AE852" w14:textId="77777777" w:rsidR="00CF6703" w:rsidRDefault="00DD24A7" w:rsidP="00453E78">
      <w:pPr>
        <w:pStyle w:val="NumberedBullet"/>
      </w:pPr>
      <w:r>
        <w:t xml:space="preserve">In order to keep track of the different tasks and activities in the workflow that will correspond to the tasks, the workflow uses correlation tokens. Enter </w:t>
      </w:r>
      <w:proofErr w:type="spellStart"/>
      <w:r w:rsidRPr="00CF6703">
        <w:rPr>
          <w:b/>
        </w:rPr>
        <w:t>alphaTaskToken</w:t>
      </w:r>
      <w:proofErr w:type="spellEnd"/>
      <w:r>
        <w:t xml:space="preserve"> in the </w:t>
      </w:r>
      <w:proofErr w:type="spellStart"/>
      <w:r w:rsidRPr="00CF6703">
        <w:rPr>
          <w:b/>
        </w:rPr>
        <w:t>CorrelationToken</w:t>
      </w:r>
      <w:proofErr w:type="spellEnd"/>
      <w:r>
        <w:t xml:space="preserve"> property for the </w:t>
      </w:r>
      <w:proofErr w:type="spellStart"/>
      <w:r w:rsidRPr="00CF6703">
        <w:rPr>
          <w:b/>
        </w:rPr>
        <w:t>createAlphaApprovalTask</w:t>
      </w:r>
      <w:proofErr w:type="spellEnd"/>
      <w:r>
        <w:t xml:space="preserve"> activity. Once you click outside of the </w:t>
      </w:r>
      <w:proofErr w:type="spellStart"/>
      <w:r w:rsidRPr="00CF6703">
        <w:rPr>
          <w:b/>
        </w:rPr>
        <w:t>CorrelationToken</w:t>
      </w:r>
      <w:proofErr w:type="spellEnd"/>
      <w:r>
        <w:t xml:space="preserve"> property, you will notice it suddenly has an </w:t>
      </w:r>
      <w:proofErr w:type="spellStart"/>
      <w:r>
        <w:t>expando</w:t>
      </w:r>
      <w:proofErr w:type="spellEnd"/>
      <w:r>
        <w:t xml:space="preserve"> icon to the left of the name. Click it to select the </w:t>
      </w:r>
      <w:proofErr w:type="spellStart"/>
      <w:r w:rsidRPr="00CF6703">
        <w:rPr>
          <w:b/>
        </w:rPr>
        <w:t>OwnerActivityName</w:t>
      </w:r>
      <w:proofErr w:type="spellEnd"/>
      <w:r>
        <w:t xml:space="preserve"> to </w:t>
      </w:r>
      <w:proofErr w:type="spellStart"/>
      <w:r w:rsidRPr="00CF6703">
        <w:rPr>
          <w:b/>
        </w:rPr>
        <w:t>MajorityApprovers</w:t>
      </w:r>
      <w:proofErr w:type="spellEnd"/>
      <w:r>
        <w:t>.</w:t>
      </w:r>
    </w:p>
    <w:p w14:paraId="697F5333" w14:textId="77777777" w:rsidR="00CF6703" w:rsidRDefault="00DD24A7" w:rsidP="00453E78">
      <w:pPr>
        <w:pStyle w:val="NumberedBullet"/>
      </w:pPr>
      <w:r>
        <w:t xml:space="preserve">For the </w:t>
      </w:r>
      <w:proofErr w:type="spellStart"/>
      <w:r w:rsidRPr="00CF6703">
        <w:rPr>
          <w:b/>
        </w:rPr>
        <w:t>TaskId</w:t>
      </w:r>
      <w:proofErr w:type="spellEnd"/>
      <w:r>
        <w:t xml:space="preserve"> property of the </w:t>
      </w:r>
      <w:proofErr w:type="spellStart"/>
      <w:r w:rsidRPr="00CF6703">
        <w:rPr>
          <w:b/>
        </w:rPr>
        <w:t>createAlphaApprovalTask</w:t>
      </w:r>
      <w:proofErr w:type="spellEnd"/>
      <w:r>
        <w:t xml:space="preserve"> activity, click the </w:t>
      </w:r>
      <w:r w:rsidRPr="00CF6703">
        <w:rPr>
          <w:b/>
        </w:rPr>
        <w:t>[...]</w:t>
      </w:r>
      <w:r>
        <w:t xml:space="preserve"> button to add a new field named </w:t>
      </w:r>
      <w:proofErr w:type="spellStart"/>
      <w:r w:rsidRPr="00CF6703">
        <w:rPr>
          <w:b/>
        </w:rPr>
        <w:t>AlphaTaskId</w:t>
      </w:r>
      <w:proofErr w:type="spellEnd"/>
      <w:r>
        <w:t xml:space="preserve"> using the same process outlined previously in this exercise.</w:t>
      </w:r>
    </w:p>
    <w:p w14:paraId="54A7BB52" w14:textId="77777777" w:rsidR="00CF6703" w:rsidRDefault="00DD24A7" w:rsidP="00CF6703">
      <w:pPr>
        <w:pStyle w:val="NumberedBullet"/>
        <w:numPr>
          <w:ilvl w:val="0"/>
          <w:numId w:val="0"/>
        </w:numPr>
        <w:ind w:left="720"/>
      </w:pPr>
      <w:r>
        <w:t xml:space="preserve">Do the same think for the </w:t>
      </w:r>
      <w:proofErr w:type="spellStart"/>
      <w:r w:rsidRPr="00CF6703">
        <w:rPr>
          <w:b/>
        </w:rPr>
        <w:t>TaskProperties</w:t>
      </w:r>
      <w:proofErr w:type="spellEnd"/>
      <w:r>
        <w:t xml:space="preserve">, creating a new field named </w:t>
      </w:r>
      <w:proofErr w:type="spellStart"/>
      <w:proofErr w:type="gramStart"/>
      <w:r w:rsidRPr="00CF6703">
        <w:rPr>
          <w:b/>
        </w:rPr>
        <w:t>AlphaTaskProperties</w:t>
      </w:r>
      <w:proofErr w:type="spellEnd"/>
      <w:r>
        <w:t>.</w:t>
      </w:r>
      <w:proofErr w:type="gramEnd"/>
    </w:p>
    <w:p w14:paraId="41CA12EE" w14:textId="77777777" w:rsidR="00CF6703" w:rsidRDefault="00DD24A7" w:rsidP="00453E78">
      <w:pPr>
        <w:pStyle w:val="NumberedBullet"/>
      </w:pPr>
      <w:r>
        <w:t xml:space="preserve">Now, add a </w:t>
      </w:r>
      <w:proofErr w:type="spellStart"/>
      <w:r w:rsidRPr="00CF6703">
        <w:rPr>
          <w:b/>
        </w:rPr>
        <w:t>LogToHistoryActivity</w:t>
      </w:r>
      <w:proofErr w:type="spellEnd"/>
      <w:r>
        <w:t xml:space="preserve"> just after the </w:t>
      </w:r>
      <w:proofErr w:type="spellStart"/>
      <w:r w:rsidRPr="00CF6703">
        <w:rPr>
          <w:b/>
        </w:rPr>
        <w:t>createAlphaApprovalTask</w:t>
      </w:r>
      <w:proofErr w:type="spellEnd"/>
      <w:r>
        <w:t xml:space="preserve"> activity and name it </w:t>
      </w:r>
      <w:proofErr w:type="spellStart"/>
      <w:r w:rsidRPr="00CF6703">
        <w:rPr>
          <w:b/>
        </w:rPr>
        <w:t>logAlphaTaskCreated</w:t>
      </w:r>
      <w:proofErr w:type="spellEnd"/>
      <w:r>
        <w:t xml:space="preserve">. </w:t>
      </w:r>
    </w:p>
    <w:p w14:paraId="0044FBA6" w14:textId="77777777" w:rsidR="00CF6703" w:rsidRDefault="00DD24A7" w:rsidP="00DD24A7">
      <w:pPr>
        <w:pStyle w:val="NumberedBullet"/>
      </w:pPr>
      <w:r>
        <w:t xml:space="preserve">Next, set the </w:t>
      </w:r>
      <w:proofErr w:type="spellStart"/>
      <w:r w:rsidRPr="00CF6703">
        <w:rPr>
          <w:b/>
        </w:rPr>
        <w:t>HistoryDescription</w:t>
      </w:r>
      <w:proofErr w:type="spellEnd"/>
      <w:r>
        <w:t xml:space="preserve"> &amp; </w:t>
      </w:r>
      <w:proofErr w:type="spellStart"/>
      <w:r w:rsidRPr="00CF6703">
        <w:rPr>
          <w:b/>
        </w:rPr>
        <w:t>HistoryOutcome</w:t>
      </w:r>
      <w:proofErr w:type="spellEnd"/>
      <w:r>
        <w:t xml:space="preserve"> properties to the previously created fields </w:t>
      </w:r>
      <w:proofErr w:type="spellStart"/>
      <w:r w:rsidRPr="00CF6703">
        <w:rPr>
          <w:b/>
        </w:rPr>
        <w:t>HistoryDescription</w:t>
      </w:r>
      <w:proofErr w:type="spellEnd"/>
      <w:r>
        <w:t xml:space="preserve"> &amp; </w:t>
      </w:r>
      <w:proofErr w:type="spellStart"/>
      <w:r w:rsidRPr="00CF6703">
        <w:rPr>
          <w:b/>
        </w:rPr>
        <w:t>HistoryOutcome</w:t>
      </w:r>
      <w:proofErr w:type="spellEnd"/>
      <w:r>
        <w:t xml:space="preserve"> by selecting them from the </w:t>
      </w:r>
      <w:r w:rsidRPr="00CF6703">
        <w:rPr>
          <w:b/>
        </w:rPr>
        <w:t>Bind to an existing member</w:t>
      </w:r>
      <w:r>
        <w:t xml:space="preserve"> tab when you bring the data binding dialog up.</w:t>
      </w:r>
    </w:p>
    <w:p w14:paraId="7176B1D8" w14:textId="77777777" w:rsidR="00CF6703" w:rsidRPr="00CF6703" w:rsidRDefault="00DD24A7" w:rsidP="00CF6703">
      <w:pPr>
        <w:pStyle w:val="NumberedBullet"/>
        <w:numPr>
          <w:ilvl w:val="0"/>
          <w:numId w:val="0"/>
        </w:numPr>
        <w:ind w:left="720"/>
        <w:rPr>
          <w:i/>
        </w:rPr>
      </w:pPr>
      <w:r w:rsidRPr="00CF6703">
        <w:rPr>
          <w:i/>
        </w:rPr>
        <w:lastRenderedPageBreak/>
        <w:t>You may be wondering "Why are we setting the same fields to two different activities?" Don't worry about it for now. We are going to use event handlers on the activities to set the values of these fields before the activity executes.</w:t>
      </w:r>
    </w:p>
    <w:p w14:paraId="7191A18E" w14:textId="77777777" w:rsidR="00CF6703" w:rsidRDefault="00DD24A7" w:rsidP="00CF6703">
      <w:pPr>
        <w:pStyle w:val="NumberedBullet"/>
        <w:numPr>
          <w:ilvl w:val="0"/>
          <w:numId w:val="0"/>
        </w:numPr>
        <w:ind w:left="720"/>
      </w:pPr>
      <w:r>
        <w:t xml:space="preserve">At this point, your workflow should look like the following image: </w:t>
      </w:r>
    </w:p>
    <w:p w14:paraId="7AEFB700" w14:textId="77777777" w:rsidR="00CF6703" w:rsidRDefault="00CF6703" w:rsidP="00CF6703">
      <w:pPr>
        <w:pStyle w:val="Figure"/>
      </w:pPr>
      <w:r>
        <w:drawing>
          <wp:inline distT="0" distB="0" distL="0" distR="0" wp14:editId="3C024717">
            <wp:extent cx="3120813" cy="3657600"/>
            <wp:effectExtent l="19050" t="0" r="3387" b="0"/>
            <wp:docPr id="91" name="Picture 91" descr="C:\Development\Writing\Courses\WCM401\trunk\Student Download\Labs\10_Workflow\Figures\WorkflowDesign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Development\Writing\Courses\WCM401\trunk\Student Download\Labs\10_Workflow\Figures\WorkflowDesigner1.jpg"/>
                    <pic:cNvPicPr>
                      <a:picLocks noChangeAspect="1" noChangeArrowheads="1"/>
                    </pic:cNvPicPr>
                  </pic:nvPicPr>
                  <pic:blipFill>
                    <a:blip r:embed="rId15" cstate="print">
                      <a:grayscl/>
                    </a:blip>
                    <a:srcRect/>
                    <a:stretch>
                      <a:fillRect/>
                    </a:stretch>
                  </pic:blipFill>
                  <pic:spPr bwMode="auto">
                    <a:xfrm>
                      <a:off x="0" y="0"/>
                      <a:ext cx="3120813" cy="3657600"/>
                    </a:xfrm>
                    <a:prstGeom prst="rect">
                      <a:avLst/>
                    </a:prstGeom>
                    <a:noFill/>
                    <a:ln w="9525">
                      <a:noFill/>
                      <a:miter lim="800000"/>
                      <a:headEnd/>
                      <a:tailEnd/>
                    </a:ln>
                  </pic:spPr>
                </pic:pic>
              </a:graphicData>
            </a:graphic>
          </wp:inline>
        </w:drawing>
      </w:r>
    </w:p>
    <w:p w14:paraId="594C62ED" w14:textId="77777777" w:rsidR="00DD24A7" w:rsidRDefault="00DD24A7" w:rsidP="002F717A">
      <w:pPr>
        <w:pStyle w:val="NumberedBullet"/>
      </w:pPr>
      <w:r>
        <w:t xml:space="preserve">Now, repeat the same process for </w:t>
      </w:r>
      <w:r w:rsidRPr="008C37B9">
        <w:rPr>
          <w:b/>
        </w:rPr>
        <w:t>sequenceActivity2</w:t>
      </w:r>
      <w:r>
        <w:t xml:space="preserve"> and </w:t>
      </w:r>
      <w:r w:rsidRPr="008C37B9">
        <w:rPr>
          <w:b/>
        </w:rPr>
        <w:t>sequenceActivity3</w:t>
      </w:r>
      <w:r>
        <w:t xml:space="preserve">, adding a new </w:t>
      </w:r>
      <w:proofErr w:type="spellStart"/>
      <w:r w:rsidRPr="008C37B9">
        <w:rPr>
          <w:b/>
        </w:rPr>
        <w:t>CreateTask</w:t>
      </w:r>
      <w:proofErr w:type="spellEnd"/>
      <w:r>
        <w:t xml:space="preserve"> and </w:t>
      </w:r>
      <w:proofErr w:type="spellStart"/>
      <w:r w:rsidRPr="008C37B9">
        <w:rPr>
          <w:b/>
        </w:rPr>
        <w:t>LogToHistoryListActivity</w:t>
      </w:r>
      <w:proofErr w:type="spellEnd"/>
      <w:r>
        <w:t xml:space="preserve"> and creating all the new necessary fields. The following table should help you sent the values:</w:t>
      </w:r>
    </w:p>
    <w:tbl>
      <w:tblPr>
        <w:tblStyle w:val="MediumShading2-Accent11"/>
        <w:tblW w:w="0" w:type="auto"/>
        <w:jc w:val="center"/>
        <w:tblLook w:val="04A0" w:firstRow="1" w:lastRow="0" w:firstColumn="1" w:lastColumn="0" w:noHBand="0" w:noVBand="1"/>
      </w:tblPr>
      <w:tblGrid>
        <w:gridCol w:w="3772"/>
        <w:gridCol w:w="5804"/>
      </w:tblGrid>
      <w:tr w:rsidR="002F717A" w14:paraId="12792BD0" w14:textId="77777777" w:rsidTr="00A306CE">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100" w:firstRow="0" w:lastRow="0" w:firstColumn="1" w:lastColumn="0" w:oddVBand="0" w:evenVBand="0" w:oddHBand="0" w:evenHBand="0" w:firstRowFirstColumn="1" w:firstRowLastColumn="0" w:lastRowFirstColumn="0" w:lastRowLastColumn="0"/>
            <w:tcW w:w="3772" w:type="dxa"/>
            <w:shd w:val="clear" w:color="auto" w:fill="808080" w:themeFill="background1" w:themeFillShade="80"/>
            <w:vAlign w:val="center"/>
          </w:tcPr>
          <w:p w14:paraId="627BF58A" w14:textId="77777777" w:rsidR="002F717A" w:rsidRDefault="002F717A" w:rsidP="007E6894">
            <w:pPr>
              <w:pStyle w:val="NumberedBullet"/>
              <w:numPr>
                <w:ilvl w:val="0"/>
                <w:numId w:val="0"/>
              </w:numPr>
            </w:pPr>
            <w:r w:rsidRPr="00E7151D">
              <w:t>sequenceActivity2</w:t>
            </w:r>
          </w:p>
        </w:tc>
        <w:tc>
          <w:tcPr>
            <w:tcW w:w="5804" w:type="dxa"/>
            <w:shd w:val="clear" w:color="auto" w:fill="808080" w:themeFill="background1" w:themeFillShade="80"/>
            <w:vAlign w:val="center"/>
          </w:tcPr>
          <w:p w14:paraId="488787FF" w14:textId="77777777" w:rsidR="002F717A" w:rsidRDefault="002F717A" w:rsidP="007E6894">
            <w:pPr>
              <w:pStyle w:val="NumberedBullet"/>
              <w:numPr>
                <w:ilvl w:val="0"/>
                <w:numId w:val="0"/>
              </w:numPr>
              <w:cnfStyle w:val="100000000000" w:firstRow="1" w:lastRow="0" w:firstColumn="0" w:lastColumn="0" w:oddVBand="0" w:evenVBand="0" w:oddHBand="0" w:evenHBand="0" w:firstRowFirstColumn="0" w:firstRowLastColumn="0" w:lastRowFirstColumn="0" w:lastRowLastColumn="0"/>
            </w:pPr>
          </w:p>
        </w:tc>
      </w:tr>
      <w:tr w:rsidR="002F717A" w14:paraId="7C8C612F" w14:textId="77777777" w:rsidTr="007E6894">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single" w:sz="18" w:space="0" w:color="auto"/>
              <w:bottom w:val="double" w:sz="4" w:space="0" w:color="auto"/>
            </w:tcBorders>
            <w:shd w:val="clear" w:color="auto" w:fill="808080" w:themeFill="background1" w:themeFillShade="80"/>
            <w:vAlign w:val="center"/>
          </w:tcPr>
          <w:p w14:paraId="4D928CCC" w14:textId="77777777" w:rsidR="002F717A" w:rsidRDefault="002F717A" w:rsidP="007E6894">
            <w:proofErr w:type="spellStart"/>
            <w:r w:rsidRPr="00E7151D">
              <w:t>CreateTask</w:t>
            </w:r>
            <w:proofErr w:type="spellEnd"/>
          </w:p>
        </w:tc>
        <w:tc>
          <w:tcPr>
            <w:tcW w:w="5804" w:type="dxa"/>
            <w:tcBorders>
              <w:top w:val="single" w:sz="18" w:space="0" w:color="auto"/>
              <w:bottom w:val="double" w:sz="4" w:space="0" w:color="auto"/>
            </w:tcBorders>
            <w:shd w:val="clear" w:color="auto" w:fill="808080" w:themeFill="background1" w:themeFillShade="80"/>
            <w:vAlign w:val="center"/>
          </w:tcPr>
          <w:p w14:paraId="0A305DD5" w14:textId="77777777" w:rsidR="002F717A" w:rsidRDefault="002F717A" w:rsidP="007E6894">
            <w:pPr>
              <w:cnfStyle w:val="000000100000" w:firstRow="0" w:lastRow="0" w:firstColumn="0" w:lastColumn="0" w:oddVBand="0" w:evenVBand="0" w:oddHBand="1" w:evenHBand="0" w:firstRowFirstColumn="0" w:firstRowLastColumn="0" w:lastRowFirstColumn="0" w:lastRowLastColumn="0"/>
            </w:pPr>
          </w:p>
        </w:tc>
      </w:tr>
      <w:tr w:rsidR="002F717A" w14:paraId="2E0A58B4"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307939BE" w14:textId="77777777" w:rsidR="002F717A" w:rsidRPr="002751D7" w:rsidRDefault="002F717A" w:rsidP="007E6894">
            <w:pPr>
              <w:rPr>
                <w:b w:val="0"/>
              </w:rPr>
            </w:pPr>
            <w:r w:rsidRPr="002751D7">
              <w:rPr>
                <w:b w:val="0"/>
              </w:rPr>
              <w:t>(Name)</w:t>
            </w:r>
          </w:p>
        </w:tc>
        <w:tc>
          <w:tcPr>
            <w:tcW w:w="5804" w:type="dxa"/>
            <w:tcBorders>
              <w:top w:val="double" w:sz="4" w:space="0" w:color="auto"/>
            </w:tcBorders>
            <w:vAlign w:val="center"/>
          </w:tcPr>
          <w:p w14:paraId="35A8F6A1" w14:textId="77777777" w:rsidR="002F717A" w:rsidRDefault="002F717A" w:rsidP="007E6894">
            <w:pPr>
              <w:pStyle w:val="Numbered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rsidRPr="008C37B9">
              <w:t>createBetaApprovalTask</w:t>
            </w:r>
            <w:proofErr w:type="spellEnd"/>
          </w:p>
        </w:tc>
      </w:tr>
      <w:tr w:rsidR="002F717A" w14:paraId="1F1C2642"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5DF9BF8A" w14:textId="77777777" w:rsidR="002F717A" w:rsidRPr="002751D7" w:rsidRDefault="002F717A" w:rsidP="007E6894">
            <w:pPr>
              <w:rPr>
                <w:b w:val="0"/>
              </w:rPr>
            </w:pPr>
            <w:proofErr w:type="spellStart"/>
            <w:r w:rsidRPr="002751D7">
              <w:rPr>
                <w:b w:val="0"/>
              </w:rPr>
              <w:t>CorrelationToken</w:t>
            </w:r>
            <w:proofErr w:type="spellEnd"/>
          </w:p>
        </w:tc>
        <w:tc>
          <w:tcPr>
            <w:tcW w:w="5804" w:type="dxa"/>
            <w:vAlign w:val="center"/>
          </w:tcPr>
          <w:p w14:paraId="5135FC48" w14:textId="77777777" w:rsidR="002F717A" w:rsidRDefault="002F717A" w:rsidP="007E6894">
            <w:pPr>
              <w:pStyle w:val="NumberedBullet"/>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rsidRPr="008C37B9">
              <w:t>betaTaskToken</w:t>
            </w:r>
            <w:proofErr w:type="spellEnd"/>
          </w:p>
        </w:tc>
      </w:tr>
      <w:tr w:rsidR="002F717A" w14:paraId="4DA5A938"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15F46C20" w14:textId="77777777" w:rsidR="002F717A" w:rsidRPr="002751D7" w:rsidRDefault="002F717A" w:rsidP="007E6894">
            <w:pPr>
              <w:ind w:left="720"/>
              <w:rPr>
                <w:b w:val="0"/>
              </w:rPr>
            </w:pPr>
            <w:r w:rsidRPr="002751D7">
              <w:rPr>
                <w:b w:val="0"/>
              </w:rPr>
              <w:t xml:space="preserve">Owner </w:t>
            </w:r>
            <w:proofErr w:type="spellStart"/>
            <w:r w:rsidRPr="002751D7">
              <w:rPr>
                <w:b w:val="0"/>
              </w:rPr>
              <w:t>ActivityName</w:t>
            </w:r>
            <w:proofErr w:type="spellEnd"/>
            <w:r w:rsidRPr="002751D7">
              <w:rPr>
                <w:b w:val="0"/>
              </w:rPr>
              <w:t> </w:t>
            </w:r>
          </w:p>
        </w:tc>
        <w:tc>
          <w:tcPr>
            <w:tcW w:w="5804" w:type="dxa"/>
            <w:vAlign w:val="center"/>
          </w:tcPr>
          <w:p w14:paraId="5CE4B94D" w14:textId="77777777" w:rsidR="002F717A" w:rsidRPr="008C37B9" w:rsidRDefault="002F717A" w:rsidP="007E6894">
            <w:pPr>
              <w:cnfStyle w:val="000000000000" w:firstRow="0" w:lastRow="0" w:firstColumn="0" w:lastColumn="0" w:oddVBand="0" w:evenVBand="0" w:oddHBand="0" w:evenHBand="0" w:firstRowFirstColumn="0" w:firstRowLastColumn="0" w:lastRowFirstColumn="0" w:lastRowLastColumn="0"/>
            </w:pPr>
            <w:proofErr w:type="spellStart"/>
            <w:r w:rsidRPr="008C37B9">
              <w:t>MajorityApprovers</w:t>
            </w:r>
            <w:proofErr w:type="spellEnd"/>
          </w:p>
        </w:tc>
      </w:tr>
      <w:tr w:rsidR="002F717A" w14:paraId="3F845412"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6759B8E9" w14:textId="77777777" w:rsidR="002F717A" w:rsidRPr="002751D7" w:rsidRDefault="002F717A" w:rsidP="007E6894">
            <w:pPr>
              <w:rPr>
                <w:b w:val="0"/>
              </w:rPr>
            </w:pPr>
            <w:proofErr w:type="spellStart"/>
            <w:r w:rsidRPr="002751D7">
              <w:rPr>
                <w:b w:val="0"/>
              </w:rPr>
              <w:t>TaskId</w:t>
            </w:r>
            <w:proofErr w:type="spellEnd"/>
          </w:p>
        </w:tc>
        <w:tc>
          <w:tcPr>
            <w:tcW w:w="5804" w:type="dxa"/>
            <w:vAlign w:val="center"/>
          </w:tcPr>
          <w:p w14:paraId="7817AE3D" w14:textId="77777777" w:rsidR="002F717A" w:rsidRPr="008C37B9" w:rsidRDefault="002F717A" w:rsidP="007E6894">
            <w:pPr>
              <w:cnfStyle w:val="000000100000" w:firstRow="0" w:lastRow="0" w:firstColumn="0" w:lastColumn="0" w:oddVBand="0" w:evenVBand="0" w:oddHBand="1" w:evenHBand="0" w:firstRowFirstColumn="0" w:firstRowLastColumn="0" w:lastRowFirstColumn="0" w:lastRowLastColumn="0"/>
            </w:pPr>
            <w:proofErr w:type="spellStart"/>
            <w:r w:rsidRPr="008C37B9">
              <w:t>BetaTaskId</w:t>
            </w:r>
            <w:proofErr w:type="spellEnd"/>
            <w:r w:rsidRPr="008C37B9">
              <w:t xml:space="preserve"> </w:t>
            </w:r>
            <w:r w:rsidRPr="008C37B9">
              <w:rPr>
                <w:i/>
                <w:iCs/>
              </w:rPr>
              <w:t>(new field)</w:t>
            </w:r>
          </w:p>
        </w:tc>
      </w:tr>
      <w:tr w:rsidR="002F717A" w14:paraId="2A3EC047"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5299FE65" w14:textId="77777777" w:rsidR="002F717A" w:rsidRPr="002751D7" w:rsidRDefault="002F717A" w:rsidP="007E6894">
            <w:pPr>
              <w:rPr>
                <w:b w:val="0"/>
              </w:rPr>
            </w:pPr>
            <w:proofErr w:type="spellStart"/>
            <w:r w:rsidRPr="002751D7">
              <w:rPr>
                <w:b w:val="0"/>
              </w:rPr>
              <w:t>TaskProperties</w:t>
            </w:r>
            <w:proofErr w:type="spellEnd"/>
          </w:p>
        </w:tc>
        <w:tc>
          <w:tcPr>
            <w:tcW w:w="5804" w:type="dxa"/>
            <w:tcBorders>
              <w:bottom w:val="nil"/>
            </w:tcBorders>
            <w:vAlign w:val="center"/>
          </w:tcPr>
          <w:p w14:paraId="78C149F2" w14:textId="77777777" w:rsidR="002F717A" w:rsidRPr="008C37B9" w:rsidRDefault="002F717A" w:rsidP="007E6894">
            <w:pPr>
              <w:cnfStyle w:val="000000000000" w:firstRow="0" w:lastRow="0" w:firstColumn="0" w:lastColumn="0" w:oddVBand="0" w:evenVBand="0" w:oddHBand="0" w:evenHBand="0" w:firstRowFirstColumn="0" w:firstRowLastColumn="0" w:lastRowFirstColumn="0" w:lastRowLastColumn="0"/>
            </w:pPr>
            <w:proofErr w:type="spellStart"/>
            <w:r w:rsidRPr="008C37B9">
              <w:t>BetaTaskProperties</w:t>
            </w:r>
            <w:proofErr w:type="spellEnd"/>
            <w:r w:rsidRPr="008C37B9">
              <w:t xml:space="preserve"> (</w:t>
            </w:r>
            <w:r w:rsidRPr="00DE3038">
              <w:rPr>
                <w:i/>
              </w:rPr>
              <w:t>new field</w:t>
            </w:r>
            <w:r w:rsidRPr="008C37B9">
              <w:t>)</w:t>
            </w:r>
          </w:p>
        </w:tc>
      </w:tr>
      <w:tr w:rsidR="002F717A" w14:paraId="4B5A0B26" w14:textId="77777777" w:rsidTr="007E6894">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nil"/>
              <w:bottom w:val="double" w:sz="4" w:space="0" w:color="auto"/>
            </w:tcBorders>
            <w:shd w:val="clear" w:color="auto" w:fill="808080" w:themeFill="background1" w:themeFillShade="80"/>
            <w:vAlign w:val="center"/>
          </w:tcPr>
          <w:p w14:paraId="446324E8" w14:textId="77777777" w:rsidR="002F717A" w:rsidRPr="002751D7" w:rsidRDefault="002751D7" w:rsidP="007E6894">
            <w:proofErr w:type="spellStart"/>
            <w:r w:rsidRPr="002751D7">
              <w:t>LogToHistoryListActivity</w:t>
            </w:r>
            <w:proofErr w:type="spellEnd"/>
          </w:p>
        </w:tc>
        <w:tc>
          <w:tcPr>
            <w:tcW w:w="5804" w:type="dxa"/>
            <w:tcBorders>
              <w:top w:val="nil"/>
              <w:bottom w:val="double" w:sz="4" w:space="0" w:color="auto"/>
            </w:tcBorders>
            <w:shd w:val="clear" w:color="auto" w:fill="808080" w:themeFill="background1" w:themeFillShade="80"/>
            <w:vAlign w:val="center"/>
          </w:tcPr>
          <w:p w14:paraId="2A8BAC34" w14:textId="77777777" w:rsidR="002F717A" w:rsidRPr="002751D7" w:rsidRDefault="002F717A" w:rsidP="007E6894">
            <w:pPr>
              <w:cnfStyle w:val="000000100000" w:firstRow="0" w:lastRow="0" w:firstColumn="0" w:lastColumn="0" w:oddVBand="0" w:evenVBand="0" w:oddHBand="1" w:evenHBand="0" w:firstRowFirstColumn="0" w:firstRowLastColumn="0" w:lastRowFirstColumn="0" w:lastRowLastColumn="0"/>
            </w:pPr>
          </w:p>
        </w:tc>
      </w:tr>
      <w:tr w:rsidR="002751D7" w14:paraId="40C8BCDB"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586A9CDA" w14:textId="77777777" w:rsidR="002751D7" w:rsidRPr="002751D7" w:rsidRDefault="002751D7" w:rsidP="007E6894">
            <w:pPr>
              <w:rPr>
                <w:b w:val="0"/>
              </w:rPr>
            </w:pPr>
            <w:r w:rsidRPr="002751D7">
              <w:rPr>
                <w:b w:val="0"/>
              </w:rPr>
              <w:t>(Name)</w:t>
            </w:r>
          </w:p>
        </w:tc>
        <w:tc>
          <w:tcPr>
            <w:tcW w:w="5804" w:type="dxa"/>
            <w:tcBorders>
              <w:top w:val="double" w:sz="4" w:space="0" w:color="auto"/>
            </w:tcBorders>
            <w:vAlign w:val="center"/>
          </w:tcPr>
          <w:p w14:paraId="0D102E31" w14:textId="77777777" w:rsidR="002751D7" w:rsidRPr="008C37B9" w:rsidRDefault="002751D7" w:rsidP="007E6894">
            <w:pPr>
              <w:cnfStyle w:val="000000000000" w:firstRow="0" w:lastRow="0" w:firstColumn="0" w:lastColumn="0" w:oddVBand="0" w:evenVBand="0" w:oddHBand="0" w:evenHBand="0" w:firstRowFirstColumn="0" w:firstRowLastColumn="0" w:lastRowFirstColumn="0" w:lastRowLastColumn="0"/>
            </w:pPr>
            <w:proofErr w:type="spellStart"/>
            <w:r w:rsidRPr="008C37B9">
              <w:rPr>
                <w:color w:val="000000"/>
              </w:rPr>
              <w:t>logBetaTaskCreated</w:t>
            </w:r>
            <w:proofErr w:type="spellEnd"/>
          </w:p>
        </w:tc>
      </w:tr>
      <w:tr w:rsidR="002751D7" w:rsidRPr="008C37B9" w14:paraId="5006FE2C"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7001FA18" w14:textId="77777777" w:rsidR="002751D7" w:rsidRPr="002751D7" w:rsidRDefault="002751D7" w:rsidP="007E6894">
            <w:pPr>
              <w:rPr>
                <w:b w:val="0"/>
              </w:rPr>
            </w:pPr>
            <w:proofErr w:type="spellStart"/>
            <w:r w:rsidRPr="002751D7">
              <w:rPr>
                <w:b w:val="0"/>
              </w:rPr>
              <w:t>HistoryDescription</w:t>
            </w:r>
            <w:proofErr w:type="spellEnd"/>
          </w:p>
        </w:tc>
        <w:tc>
          <w:tcPr>
            <w:tcW w:w="5804" w:type="dxa"/>
            <w:vAlign w:val="center"/>
          </w:tcPr>
          <w:p w14:paraId="16E45113" w14:textId="77777777" w:rsidR="002751D7" w:rsidRPr="008C37B9" w:rsidRDefault="002751D7" w:rsidP="007E6894">
            <w:pPr>
              <w:cnfStyle w:val="000000100000" w:firstRow="0" w:lastRow="0" w:firstColumn="0" w:lastColumn="0" w:oddVBand="0" w:evenVBand="0" w:oddHBand="1" w:evenHBand="0" w:firstRowFirstColumn="0" w:firstRowLastColumn="0" w:lastRowFirstColumn="0" w:lastRowLastColumn="0"/>
              <w:rPr>
                <w:color w:val="000000"/>
              </w:rPr>
            </w:pPr>
            <w:proofErr w:type="spellStart"/>
            <w:r w:rsidRPr="008C37B9">
              <w:rPr>
                <w:color w:val="000000"/>
              </w:rPr>
              <w:t>HistoryDescription</w:t>
            </w:r>
            <w:proofErr w:type="spellEnd"/>
            <w:r w:rsidRPr="008C37B9">
              <w:rPr>
                <w:color w:val="000000"/>
              </w:rPr>
              <w:t xml:space="preserve"> </w:t>
            </w:r>
            <w:r w:rsidRPr="008C37B9">
              <w:rPr>
                <w:i/>
                <w:iCs/>
                <w:color w:val="000000"/>
              </w:rPr>
              <w:t>(existing field)</w:t>
            </w:r>
          </w:p>
        </w:tc>
      </w:tr>
      <w:tr w:rsidR="002751D7" w:rsidRPr="008C37B9" w14:paraId="432AEF79"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3751C7A2" w14:textId="77777777" w:rsidR="002751D7" w:rsidRPr="002751D7" w:rsidRDefault="002751D7" w:rsidP="007E6894">
            <w:pPr>
              <w:rPr>
                <w:b w:val="0"/>
              </w:rPr>
            </w:pPr>
            <w:proofErr w:type="spellStart"/>
            <w:r w:rsidRPr="002751D7">
              <w:rPr>
                <w:b w:val="0"/>
              </w:rPr>
              <w:t>HistoryOutcome</w:t>
            </w:r>
            <w:proofErr w:type="spellEnd"/>
          </w:p>
        </w:tc>
        <w:tc>
          <w:tcPr>
            <w:tcW w:w="5804" w:type="dxa"/>
            <w:vAlign w:val="center"/>
          </w:tcPr>
          <w:p w14:paraId="57647009" w14:textId="77777777" w:rsidR="002751D7" w:rsidRPr="008C37B9" w:rsidRDefault="002751D7" w:rsidP="007E6894">
            <w:pPr>
              <w:cnfStyle w:val="000000000000" w:firstRow="0" w:lastRow="0" w:firstColumn="0" w:lastColumn="0" w:oddVBand="0" w:evenVBand="0" w:oddHBand="0" w:evenHBand="0" w:firstRowFirstColumn="0" w:firstRowLastColumn="0" w:lastRowFirstColumn="0" w:lastRowLastColumn="0"/>
              <w:rPr>
                <w:color w:val="000000"/>
              </w:rPr>
            </w:pPr>
            <w:proofErr w:type="spellStart"/>
            <w:r w:rsidRPr="008C37B9">
              <w:rPr>
                <w:color w:val="000000"/>
              </w:rPr>
              <w:t>HistoryOutcome</w:t>
            </w:r>
            <w:proofErr w:type="spellEnd"/>
            <w:r w:rsidRPr="008C37B9">
              <w:rPr>
                <w:color w:val="000000"/>
              </w:rPr>
              <w:t xml:space="preserve"> </w:t>
            </w:r>
            <w:r w:rsidRPr="008C37B9">
              <w:rPr>
                <w:i/>
                <w:iCs/>
                <w:color w:val="000000"/>
              </w:rPr>
              <w:t>(existing field)</w:t>
            </w:r>
          </w:p>
        </w:tc>
      </w:tr>
    </w:tbl>
    <w:p w14:paraId="6131C581" w14:textId="77777777" w:rsidR="002F717A" w:rsidRDefault="001C6F2F" w:rsidP="00E7151D">
      <w:r>
        <w:br w:type="page"/>
      </w:r>
    </w:p>
    <w:tbl>
      <w:tblPr>
        <w:tblStyle w:val="MediumShading2-Accent11"/>
        <w:tblW w:w="0" w:type="auto"/>
        <w:jc w:val="center"/>
        <w:tblLook w:val="04A0" w:firstRow="1" w:lastRow="0" w:firstColumn="1" w:lastColumn="0" w:noHBand="0" w:noVBand="1"/>
      </w:tblPr>
      <w:tblGrid>
        <w:gridCol w:w="3772"/>
        <w:gridCol w:w="5804"/>
      </w:tblGrid>
      <w:tr w:rsidR="001C6F2F" w14:paraId="0EE2CC72" w14:textId="77777777" w:rsidTr="00A306CE">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100" w:firstRow="0" w:lastRow="0" w:firstColumn="1" w:lastColumn="0" w:oddVBand="0" w:evenVBand="0" w:oddHBand="0" w:evenHBand="0" w:firstRowFirstColumn="1" w:firstRowLastColumn="0" w:lastRowFirstColumn="0" w:lastRowLastColumn="0"/>
            <w:tcW w:w="3772" w:type="dxa"/>
            <w:shd w:val="clear" w:color="auto" w:fill="808080" w:themeFill="background1" w:themeFillShade="80"/>
            <w:vAlign w:val="center"/>
          </w:tcPr>
          <w:p w14:paraId="4D72C9D1" w14:textId="77777777" w:rsidR="001C6F2F" w:rsidRDefault="001C6F2F" w:rsidP="007E6894">
            <w:pPr>
              <w:pStyle w:val="NumberedBullet"/>
              <w:numPr>
                <w:ilvl w:val="0"/>
                <w:numId w:val="0"/>
              </w:numPr>
            </w:pPr>
            <w:r w:rsidRPr="00E7151D">
              <w:lastRenderedPageBreak/>
              <w:t>sequenceActivity</w:t>
            </w:r>
            <w:r>
              <w:t>3</w:t>
            </w:r>
          </w:p>
        </w:tc>
        <w:tc>
          <w:tcPr>
            <w:tcW w:w="5804" w:type="dxa"/>
            <w:shd w:val="clear" w:color="auto" w:fill="808080" w:themeFill="background1" w:themeFillShade="80"/>
            <w:vAlign w:val="center"/>
          </w:tcPr>
          <w:p w14:paraId="47B53C9A" w14:textId="77777777" w:rsidR="001C6F2F" w:rsidRDefault="001C6F2F" w:rsidP="007E6894">
            <w:pPr>
              <w:pStyle w:val="NumberedBullet"/>
              <w:numPr>
                <w:ilvl w:val="0"/>
                <w:numId w:val="0"/>
              </w:numPr>
              <w:cnfStyle w:val="100000000000" w:firstRow="1" w:lastRow="0" w:firstColumn="0" w:lastColumn="0" w:oddVBand="0" w:evenVBand="0" w:oddHBand="0" w:evenHBand="0" w:firstRowFirstColumn="0" w:firstRowLastColumn="0" w:lastRowFirstColumn="0" w:lastRowLastColumn="0"/>
            </w:pPr>
          </w:p>
        </w:tc>
      </w:tr>
      <w:tr w:rsidR="001C6F2F" w14:paraId="03A4E705" w14:textId="77777777" w:rsidTr="007E6894">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single" w:sz="18" w:space="0" w:color="auto"/>
              <w:bottom w:val="double" w:sz="4" w:space="0" w:color="auto"/>
            </w:tcBorders>
            <w:shd w:val="clear" w:color="auto" w:fill="808080" w:themeFill="background1" w:themeFillShade="80"/>
            <w:vAlign w:val="center"/>
          </w:tcPr>
          <w:p w14:paraId="2DC9E57E" w14:textId="77777777" w:rsidR="001C6F2F" w:rsidRDefault="001C6F2F" w:rsidP="007E6894">
            <w:proofErr w:type="spellStart"/>
            <w:r w:rsidRPr="00E7151D">
              <w:t>CreateTask</w:t>
            </w:r>
            <w:proofErr w:type="spellEnd"/>
          </w:p>
        </w:tc>
        <w:tc>
          <w:tcPr>
            <w:tcW w:w="5804" w:type="dxa"/>
            <w:tcBorders>
              <w:top w:val="single" w:sz="18" w:space="0" w:color="auto"/>
              <w:bottom w:val="double" w:sz="4" w:space="0" w:color="auto"/>
            </w:tcBorders>
            <w:shd w:val="clear" w:color="auto" w:fill="808080" w:themeFill="background1" w:themeFillShade="80"/>
            <w:vAlign w:val="center"/>
          </w:tcPr>
          <w:p w14:paraId="3575CF77" w14:textId="77777777" w:rsidR="001C6F2F" w:rsidRDefault="001C6F2F" w:rsidP="007E6894">
            <w:pPr>
              <w:cnfStyle w:val="000000100000" w:firstRow="0" w:lastRow="0" w:firstColumn="0" w:lastColumn="0" w:oddVBand="0" w:evenVBand="0" w:oddHBand="1" w:evenHBand="0" w:firstRowFirstColumn="0" w:firstRowLastColumn="0" w:lastRowFirstColumn="0" w:lastRowLastColumn="0"/>
            </w:pPr>
          </w:p>
        </w:tc>
      </w:tr>
      <w:tr w:rsidR="001C6F2F" w14:paraId="3F866356"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683F55AC" w14:textId="77777777" w:rsidR="001C6F2F" w:rsidRPr="002751D7" w:rsidRDefault="001C6F2F" w:rsidP="007E6894">
            <w:pPr>
              <w:rPr>
                <w:b w:val="0"/>
              </w:rPr>
            </w:pPr>
            <w:r w:rsidRPr="002751D7">
              <w:rPr>
                <w:b w:val="0"/>
              </w:rPr>
              <w:t>(Name)</w:t>
            </w:r>
          </w:p>
        </w:tc>
        <w:tc>
          <w:tcPr>
            <w:tcW w:w="5804" w:type="dxa"/>
            <w:tcBorders>
              <w:top w:val="double" w:sz="4" w:space="0" w:color="auto"/>
            </w:tcBorders>
            <w:vAlign w:val="center"/>
          </w:tcPr>
          <w:p w14:paraId="60C6A3CA" w14:textId="77777777" w:rsidR="001C6F2F" w:rsidRDefault="001C6F2F" w:rsidP="007E6894">
            <w:pPr>
              <w:pStyle w:val="Numbered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rsidRPr="008C37B9">
              <w:t>create</w:t>
            </w:r>
            <w:r>
              <w:t>Charlie</w:t>
            </w:r>
            <w:r w:rsidRPr="008C37B9">
              <w:t>ApprovalTask</w:t>
            </w:r>
            <w:proofErr w:type="spellEnd"/>
          </w:p>
        </w:tc>
      </w:tr>
      <w:tr w:rsidR="001C6F2F" w14:paraId="054F4634"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219DA3C0" w14:textId="77777777" w:rsidR="001C6F2F" w:rsidRPr="002751D7" w:rsidRDefault="001C6F2F" w:rsidP="007E6894">
            <w:pPr>
              <w:rPr>
                <w:b w:val="0"/>
              </w:rPr>
            </w:pPr>
            <w:proofErr w:type="spellStart"/>
            <w:r w:rsidRPr="002751D7">
              <w:rPr>
                <w:b w:val="0"/>
              </w:rPr>
              <w:t>CorrelationToken</w:t>
            </w:r>
            <w:proofErr w:type="spellEnd"/>
          </w:p>
        </w:tc>
        <w:tc>
          <w:tcPr>
            <w:tcW w:w="5804" w:type="dxa"/>
            <w:vAlign w:val="center"/>
          </w:tcPr>
          <w:p w14:paraId="379FB77F" w14:textId="77777777" w:rsidR="001C6F2F" w:rsidRDefault="001C6F2F" w:rsidP="007E6894">
            <w:pPr>
              <w:pStyle w:val="NumberedBullet"/>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t>charlie</w:t>
            </w:r>
            <w:r w:rsidRPr="008C37B9">
              <w:t>TaskToken</w:t>
            </w:r>
            <w:proofErr w:type="spellEnd"/>
          </w:p>
        </w:tc>
      </w:tr>
      <w:tr w:rsidR="001C6F2F" w14:paraId="60CC1ED7"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4D44DBCF" w14:textId="77777777" w:rsidR="001C6F2F" w:rsidRPr="002751D7" w:rsidRDefault="001C6F2F" w:rsidP="007E6894">
            <w:pPr>
              <w:ind w:left="720"/>
              <w:rPr>
                <w:b w:val="0"/>
              </w:rPr>
            </w:pPr>
            <w:r w:rsidRPr="002751D7">
              <w:rPr>
                <w:b w:val="0"/>
              </w:rPr>
              <w:t xml:space="preserve">Owner </w:t>
            </w:r>
            <w:proofErr w:type="spellStart"/>
            <w:r w:rsidRPr="002751D7">
              <w:rPr>
                <w:b w:val="0"/>
              </w:rPr>
              <w:t>ActivityName</w:t>
            </w:r>
            <w:proofErr w:type="spellEnd"/>
            <w:r w:rsidRPr="002751D7">
              <w:rPr>
                <w:b w:val="0"/>
              </w:rPr>
              <w:t> </w:t>
            </w:r>
          </w:p>
        </w:tc>
        <w:tc>
          <w:tcPr>
            <w:tcW w:w="5804" w:type="dxa"/>
            <w:vAlign w:val="center"/>
          </w:tcPr>
          <w:p w14:paraId="65B16066" w14:textId="77777777" w:rsidR="001C6F2F" w:rsidRPr="008C37B9" w:rsidRDefault="001C6F2F" w:rsidP="007E6894">
            <w:pPr>
              <w:cnfStyle w:val="000000000000" w:firstRow="0" w:lastRow="0" w:firstColumn="0" w:lastColumn="0" w:oddVBand="0" w:evenVBand="0" w:oddHBand="0" w:evenHBand="0" w:firstRowFirstColumn="0" w:firstRowLastColumn="0" w:lastRowFirstColumn="0" w:lastRowLastColumn="0"/>
            </w:pPr>
            <w:proofErr w:type="spellStart"/>
            <w:r w:rsidRPr="008C37B9">
              <w:t>MajorityApprovers</w:t>
            </w:r>
            <w:proofErr w:type="spellEnd"/>
          </w:p>
        </w:tc>
      </w:tr>
      <w:tr w:rsidR="001C6F2F" w14:paraId="095C0DB5"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11C80CA1" w14:textId="77777777" w:rsidR="001C6F2F" w:rsidRPr="002751D7" w:rsidRDefault="001C6F2F" w:rsidP="007E6894">
            <w:pPr>
              <w:rPr>
                <w:b w:val="0"/>
              </w:rPr>
            </w:pPr>
            <w:proofErr w:type="spellStart"/>
            <w:r w:rsidRPr="002751D7">
              <w:rPr>
                <w:b w:val="0"/>
              </w:rPr>
              <w:t>TaskId</w:t>
            </w:r>
            <w:proofErr w:type="spellEnd"/>
          </w:p>
        </w:tc>
        <w:tc>
          <w:tcPr>
            <w:tcW w:w="5804" w:type="dxa"/>
            <w:vAlign w:val="center"/>
          </w:tcPr>
          <w:p w14:paraId="42992CE4" w14:textId="77777777" w:rsidR="001C6F2F" w:rsidRPr="008C37B9" w:rsidRDefault="001C6F2F" w:rsidP="007E6894">
            <w:pPr>
              <w:cnfStyle w:val="000000100000" w:firstRow="0" w:lastRow="0" w:firstColumn="0" w:lastColumn="0" w:oddVBand="0" w:evenVBand="0" w:oddHBand="1" w:evenHBand="0" w:firstRowFirstColumn="0" w:firstRowLastColumn="0" w:lastRowFirstColumn="0" w:lastRowLastColumn="0"/>
            </w:pPr>
            <w:proofErr w:type="spellStart"/>
            <w:r>
              <w:t>Charlie</w:t>
            </w:r>
            <w:r w:rsidRPr="008C37B9">
              <w:t>TaskId</w:t>
            </w:r>
            <w:proofErr w:type="spellEnd"/>
            <w:r w:rsidRPr="008C37B9">
              <w:t xml:space="preserve"> </w:t>
            </w:r>
            <w:r w:rsidRPr="008C37B9">
              <w:rPr>
                <w:i/>
                <w:iCs/>
              </w:rPr>
              <w:t>(new field)</w:t>
            </w:r>
          </w:p>
        </w:tc>
      </w:tr>
      <w:tr w:rsidR="001C6F2F" w14:paraId="344E5A39"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2B869B4B" w14:textId="77777777" w:rsidR="001C6F2F" w:rsidRPr="002751D7" w:rsidRDefault="001C6F2F" w:rsidP="007E6894">
            <w:pPr>
              <w:rPr>
                <w:b w:val="0"/>
              </w:rPr>
            </w:pPr>
            <w:proofErr w:type="spellStart"/>
            <w:r w:rsidRPr="002751D7">
              <w:rPr>
                <w:b w:val="0"/>
              </w:rPr>
              <w:t>TaskProperties</w:t>
            </w:r>
            <w:proofErr w:type="spellEnd"/>
          </w:p>
        </w:tc>
        <w:tc>
          <w:tcPr>
            <w:tcW w:w="5804" w:type="dxa"/>
            <w:tcBorders>
              <w:bottom w:val="nil"/>
            </w:tcBorders>
            <w:vAlign w:val="center"/>
          </w:tcPr>
          <w:p w14:paraId="66004B1C" w14:textId="77777777" w:rsidR="001C6F2F" w:rsidRPr="008C37B9" w:rsidRDefault="001C6F2F" w:rsidP="007E6894">
            <w:pPr>
              <w:cnfStyle w:val="000000000000" w:firstRow="0" w:lastRow="0" w:firstColumn="0" w:lastColumn="0" w:oddVBand="0" w:evenVBand="0" w:oddHBand="0" w:evenHBand="0" w:firstRowFirstColumn="0" w:firstRowLastColumn="0" w:lastRowFirstColumn="0" w:lastRowLastColumn="0"/>
            </w:pPr>
            <w:proofErr w:type="spellStart"/>
            <w:r>
              <w:t>Charlie</w:t>
            </w:r>
            <w:r w:rsidRPr="008C37B9">
              <w:t>TaskProperties</w:t>
            </w:r>
            <w:proofErr w:type="spellEnd"/>
            <w:r w:rsidRPr="008C37B9">
              <w:t xml:space="preserve"> (</w:t>
            </w:r>
            <w:r w:rsidRPr="00DE3038">
              <w:rPr>
                <w:i/>
              </w:rPr>
              <w:t>new field</w:t>
            </w:r>
            <w:r w:rsidRPr="008C37B9">
              <w:t>)</w:t>
            </w:r>
          </w:p>
        </w:tc>
      </w:tr>
      <w:tr w:rsidR="001C6F2F" w14:paraId="1B4BA3D3" w14:textId="77777777" w:rsidTr="007E6894">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nil"/>
              <w:bottom w:val="double" w:sz="4" w:space="0" w:color="auto"/>
            </w:tcBorders>
            <w:shd w:val="clear" w:color="auto" w:fill="808080" w:themeFill="background1" w:themeFillShade="80"/>
            <w:vAlign w:val="center"/>
          </w:tcPr>
          <w:p w14:paraId="3CE80982" w14:textId="77777777" w:rsidR="001C6F2F" w:rsidRPr="002751D7" w:rsidRDefault="001C6F2F" w:rsidP="007E6894">
            <w:proofErr w:type="spellStart"/>
            <w:r w:rsidRPr="002751D7">
              <w:t>LogToHistoryListActivity</w:t>
            </w:r>
            <w:proofErr w:type="spellEnd"/>
          </w:p>
        </w:tc>
        <w:tc>
          <w:tcPr>
            <w:tcW w:w="5804" w:type="dxa"/>
            <w:tcBorders>
              <w:top w:val="nil"/>
              <w:bottom w:val="double" w:sz="4" w:space="0" w:color="auto"/>
            </w:tcBorders>
            <w:shd w:val="clear" w:color="auto" w:fill="808080" w:themeFill="background1" w:themeFillShade="80"/>
            <w:vAlign w:val="center"/>
          </w:tcPr>
          <w:p w14:paraId="2CC1A109" w14:textId="77777777" w:rsidR="001C6F2F" w:rsidRPr="002751D7" w:rsidRDefault="001C6F2F" w:rsidP="007E6894">
            <w:pPr>
              <w:cnfStyle w:val="000000100000" w:firstRow="0" w:lastRow="0" w:firstColumn="0" w:lastColumn="0" w:oddVBand="0" w:evenVBand="0" w:oddHBand="1" w:evenHBand="0" w:firstRowFirstColumn="0" w:firstRowLastColumn="0" w:lastRowFirstColumn="0" w:lastRowLastColumn="0"/>
            </w:pPr>
          </w:p>
        </w:tc>
      </w:tr>
      <w:tr w:rsidR="001C6F2F" w14:paraId="5A6E2AE4"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3FD8890E" w14:textId="77777777" w:rsidR="001C6F2F" w:rsidRPr="002751D7" w:rsidRDefault="001C6F2F" w:rsidP="007E6894">
            <w:pPr>
              <w:rPr>
                <w:b w:val="0"/>
              </w:rPr>
            </w:pPr>
            <w:r w:rsidRPr="002751D7">
              <w:rPr>
                <w:b w:val="0"/>
              </w:rPr>
              <w:t>(Name)</w:t>
            </w:r>
          </w:p>
        </w:tc>
        <w:tc>
          <w:tcPr>
            <w:tcW w:w="5804" w:type="dxa"/>
            <w:tcBorders>
              <w:top w:val="double" w:sz="4" w:space="0" w:color="auto"/>
            </w:tcBorders>
            <w:vAlign w:val="center"/>
          </w:tcPr>
          <w:p w14:paraId="710EA8C9" w14:textId="77777777" w:rsidR="001C6F2F" w:rsidRPr="008C37B9" w:rsidRDefault="001C6F2F" w:rsidP="007E6894">
            <w:pPr>
              <w:cnfStyle w:val="000000000000" w:firstRow="0" w:lastRow="0" w:firstColumn="0" w:lastColumn="0" w:oddVBand="0" w:evenVBand="0" w:oddHBand="0" w:evenHBand="0" w:firstRowFirstColumn="0" w:firstRowLastColumn="0" w:lastRowFirstColumn="0" w:lastRowLastColumn="0"/>
            </w:pPr>
            <w:proofErr w:type="spellStart"/>
            <w:r>
              <w:rPr>
                <w:color w:val="000000"/>
              </w:rPr>
              <w:t>logCharlie</w:t>
            </w:r>
            <w:r w:rsidRPr="008C37B9">
              <w:rPr>
                <w:color w:val="000000"/>
              </w:rPr>
              <w:t>TaskCreated</w:t>
            </w:r>
            <w:proofErr w:type="spellEnd"/>
          </w:p>
        </w:tc>
      </w:tr>
      <w:tr w:rsidR="001C6F2F" w:rsidRPr="008C37B9" w14:paraId="4A8EE1A6"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4F70610B" w14:textId="77777777" w:rsidR="001C6F2F" w:rsidRPr="002751D7" w:rsidRDefault="001C6F2F" w:rsidP="007E6894">
            <w:pPr>
              <w:rPr>
                <w:b w:val="0"/>
              </w:rPr>
            </w:pPr>
            <w:proofErr w:type="spellStart"/>
            <w:r w:rsidRPr="002751D7">
              <w:rPr>
                <w:b w:val="0"/>
              </w:rPr>
              <w:t>HistoryDescription</w:t>
            </w:r>
            <w:proofErr w:type="spellEnd"/>
          </w:p>
        </w:tc>
        <w:tc>
          <w:tcPr>
            <w:tcW w:w="5804" w:type="dxa"/>
            <w:vAlign w:val="center"/>
          </w:tcPr>
          <w:p w14:paraId="2547B246" w14:textId="77777777" w:rsidR="001C6F2F" w:rsidRPr="008C37B9" w:rsidRDefault="001C6F2F" w:rsidP="007E6894">
            <w:pPr>
              <w:cnfStyle w:val="000000100000" w:firstRow="0" w:lastRow="0" w:firstColumn="0" w:lastColumn="0" w:oddVBand="0" w:evenVBand="0" w:oddHBand="1" w:evenHBand="0" w:firstRowFirstColumn="0" w:firstRowLastColumn="0" w:lastRowFirstColumn="0" w:lastRowLastColumn="0"/>
              <w:rPr>
                <w:color w:val="000000"/>
              </w:rPr>
            </w:pPr>
            <w:proofErr w:type="spellStart"/>
            <w:r w:rsidRPr="008C37B9">
              <w:rPr>
                <w:color w:val="000000"/>
              </w:rPr>
              <w:t>HistoryDescription</w:t>
            </w:r>
            <w:proofErr w:type="spellEnd"/>
            <w:r w:rsidRPr="008C37B9">
              <w:rPr>
                <w:color w:val="000000"/>
              </w:rPr>
              <w:t xml:space="preserve"> </w:t>
            </w:r>
            <w:r w:rsidRPr="008C37B9">
              <w:rPr>
                <w:i/>
                <w:iCs/>
                <w:color w:val="000000"/>
              </w:rPr>
              <w:t>(existing field)</w:t>
            </w:r>
          </w:p>
        </w:tc>
      </w:tr>
      <w:tr w:rsidR="001C6F2F" w:rsidRPr="008C37B9" w14:paraId="5C08F461"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66737C50" w14:textId="77777777" w:rsidR="001C6F2F" w:rsidRPr="002751D7" w:rsidRDefault="001C6F2F" w:rsidP="007E6894">
            <w:pPr>
              <w:rPr>
                <w:b w:val="0"/>
              </w:rPr>
            </w:pPr>
            <w:proofErr w:type="spellStart"/>
            <w:r w:rsidRPr="002751D7">
              <w:rPr>
                <w:b w:val="0"/>
              </w:rPr>
              <w:t>HistoryOutcome</w:t>
            </w:r>
            <w:proofErr w:type="spellEnd"/>
          </w:p>
        </w:tc>
        <w:tc>
          <w:tcPr>
            <w:tcW w:w="5804" w:type="dxa"/>
            <w:vAlign w:val="center"/>
          </w:tcPr>
          <w:p w14:paraId="7774EF30" w14:textId="77777777" w:rsidR="001C6F2F" w:rsidRPr="008C37B9" w:rsidRDefault="001C6F2F" w:rsidP="007E6894">
            <w:pPr>
              <w:cnfStyle w:val="000000000000" w:firstRow="0" w:lastRow="0" w:firstColumn="0" w:lastColumn="0" w:oddVBand="0" w:evenVBand="0" w:oddHBand="0" w:evenHBand="0" w:firstRowFirstColumn="0" w:firstRowLastColumn="0" w:lastRowFirstColumn="0" w:lastRowLastColumn="0"/>
              <w:rPr>
                <w:color w:val="000000"/>
              </w:rPr>
            </w:pPr>
            <w:proofErr w:type="spellStart"/>
            <w:r w:rsidRPr="008C37B9">
              <w:rPr>
                <w:color w:val="000000"/>
              </w:rPr>
              <w:t>HistoryOutcome</w:t>
            </w:r>
            <w:proofErr w:type="spellEnd"/>
            <w:r w:rsidRPr="008C37B9">
              <w:rPr>
                <w:color w:val="000000"/>
              </w:rPr>
              <w:t xml:space="preserve"> </w:t>
            </w:r>
            <w:r w:rsidRPr="008C37B9">
              <w:rPr>
                <w:i/>
                <w:iCs/>
                <w:color w:val="000000"/>
              </w:rPr>
              <w:t>(existing field)</w:t>
            </w:r>
          </w:p>
        </w:tc>
      </w:tr>
    </w:tbl>
    <w:p w14:paraId="5E941576" w14:textId="77777777" w:rsidR="001C6F2F" w:rsidRDefault="001C6F2F" w:rsidP="001C6F2F">
      <w:pPr>
        <w:pStyle w:val="NumberedBullet"/>
        <w:numPr>
          <w:ilvl w:val="0"/>
          <w:numId w:val="0"/>
        </w:numPr>
        <w:ind w:left="720"/>
      </w:pPr>
    </w:p>
    <w:p w14:paraId="7208431B" w14:textId="77777777" w:rsidR="00DD24A7" w:rsidRDefault="00DD24A7" w:rsidP="001C6F2F">
      <w:pPr>
        <w:pStyle w:val="NumberedBullet"/>
        <w:numPr>
          <w:ilvl w:val="0"/>
          <w:numId w:val="0"/>
        </w:numPr>
        <w:ind w:left="720"/>
      </w:pPr>
      <w:r>
        <w:t>At this point your workflow should look like the following image:</w:t>
      </w:r>
    </w:p>
    <w:p w14:paraId="42034A96" w14:textId="77777777" w:rsidR="00DD24A7" w:rsidRDefault="001C6F2F" w:rsidP="001C6F2F">
      <w:pPr>
        <w:pStyle w:val="Figure"/>
      </w:pPr>
      <w:r>
        <w:drawing>
          <wp:inline distT="0" distB="0" distL="0" distR="0" wp14:editId="3E6E09EF">
            <wp:extent cx="4142113" cy="3657600"/>
            <wp:effectExtent l="19050" t="0" r="0" b="0"/>
            <wp:docPr id="100" name="Picture 100" descr="C:\Development\Writing\Courses\WCM401\trunk\Student Download\Labs\10_Workflow\Figures\WorkflowDesign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Development\Writing\Courses\WCM401\trunk\Student Download\Labs\10_Workflow\Figures\WorkflowDesigner2.jpg"/>
                    <pic:cNvPicPr>
                      <a:picLocks noChangeAspect="1" noChangeArrowheads="1"/>
                    </pic:cNvPicPr>
                  </pic:nvPicPr>
                  <pic:blipFill>
                    <a:blip r:embed="rId16" cstate="print">
                      <a:grayscl/>
                    </a:blip>
                    <a:srcRect/>
                    <a:stretch>
                      <a:fillRect/>
                    </a:stretch>
                  </pic:blipFill>
                  <pic:spPr bwMode="auto">
                    <a:xfrm>
                      <a:off x="0" y="0"/>
                      <a:ext cx="4142113" cy="3657600"/>
                    </a:xfrm>
                    <a:prstGeom prst="rect">
                      <a:avLst/>
                    </a:prstGeom>
                    <a:noFill/>
                    <a:ln w="9525">
                      <a:noFill/>
                      <a:miter lim="800000"/>
                      <a:headEnd/>
                      <a:tailEnd/>
                    </a:ln>
                  </pic:spPr>
                </pic:pic>
              </a:graphicData>
            </a:graphic>
          </wp:inline>
        </w:drawing>
      </w:r>
    </w:p>
    <w:p w14:paraId="13512600" w14:textId="77777777" w:rsidR="001C6F2F" w:rsidRDefault="00DD24A7" w:rsidP="00DD24A7">
      <w:pPr>
        <w:pStyle w:val="NumberedBullet"/>
      </w:pPr>
      <w:r>
        <w:t xml:space="preserve">With the task creation portion of the workflow complete, it is now time to implement the part that will listen for task changes and wait until a two-thirds (2/3) majority has responded in favor of (approve) or against (reject) publishing the item. To do this, you are going to add quite a few activities. Instead of walking through the process of every single activity, use the following image to guide the design process. The tables after the image detail the properties that need to be set. This structure should be placed just after the </w:t>
      </w:r>
      <w:proofErr w:type="spellStart"/>
      <w:r w:rsidRPr="001C6F2F">
        <w:rPr>
          <w:b/>
        </w:rPr>
        <w:t>createTasksParallel</w:t>
      </w:r>
      <w:proofErr w:type="spellEnd"/>
      <w:r>
        <w:t xml:space="preserve"> activity and before the red termination icon.</w:t>
      </w:r>
    </w:p>
    <w:p w14:paraId="2B2B88BF" w14:textId="77777777" w:rsidR="001C6F2F" w:rsidRPr="00DE3038" w:rsidRDefault="00DD24A7" w:rsidP="001C6F2F">
      <w:pPr>
        <w:pStyle w:val="NumberedBullet"/>
        <w:numPr>
          <w:ilvl w:val="0"/>
          <w:numId w:val="0"/>
        </w:numPr>
        <w:ind w:left="720"/>
        <w:rPr>
          <w:i/>
        </w:rPr>
      </w:pPr>
      <w:r w:rsidRPr="00DE3038">
        <w:rPr>
          <w:i/>
        </w:rPr>
        <w:lastRenderedPageBreak/>
        <w:t xml:space="preserve">Note: You will need to add a new </w:t>
      </w:r>
      <w:proofErr w:type="spellStart"/>
      <w:r w:rsidRPr="00DE3038">
        <w:rPr>
          <w:i/>
        </w:rPr>
        <w:t>eventDrivenActivity</w:t>
      </w:r>
      <w:proofErr w:type="spellEnd"/>
      <w:r w:rsidRPr="00DE3038">
        <w:rPr>
          <w:i/>
        </w:rPr>
        <w:t xml:space="preserve"> branch to the Listen activity.</w:t>
      </w:r>
    </w:p>
    <w:p w14:paraId="4029CA73" w14:textId="77777777" w:rsidR="00DD24A7" w:rsidRPr="00DE3038" w:rsidRDefault="00DD24A7" w:rsidP="00DE3038">
      <w:pPr>
        <w:pStyle w:val="NumberedBullet"/>
        <w:numPr>
          <w:ilvl w:val="0"/>
          <w:numId w:val="0"/>
        </w:numPr>
        <w:ind w:left="720"/>
        <w:rPr>
          <w:i/>
        </w:rPr>
      </w:pPr>
      <w:r w:rsidRPr="00DE3038">
        <w:rPr>
          <w:i/>
        </w:rPr>
        <w:t xml:space="preserve">Note: Don't worry about the error that will display on the While activity. You are not at the point where you want to add the logic for this activity. </w:t>
      </w:r>
    </w:p>
    <w:p w14:paraId="1E48670F" w14:textId="77777777" w:rsidR="00DE3038" w:rsidRDefault="00DE3038" w:rsidP="00DE3038">
      <w:pPr>
        <w:pStyle w:val="Figure"/>
      </w:pPr>
      <w:r>
        <w:drawing>
          <wp:inline distT="0" distB="0" distL="0" distR="0" wp14:editId="1E7FE1BB">
            <wp:extent cx="3637829" cy="3657600"/>
            <wp:effectExtent l="19050" t="0" r="721" b="0"/>
            <wp:docPr id="103" name="Picture 103" descr="C:\Development\Writing\Courses\WCM401\trunk\Student Download\Labs\10_Workflow\Figures\WorkflowDesign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Development\Writing\Courses\WCM401\trunk\Student Download\Labs\10_Workflow\Figures\WorkflowDesigner3.jpg"/>
                    <pic:cNvPicPr>
                      <a:picLocks noChangeAspect="1" noChangeArrowheads="1"/>
                    </pic:cNvPicPr>
                  </pic:nvPicPr>
                  <pic:blipFill>
                    <a:blip r:embed="rId17" cstate="print">
                      <a:grayscl/>
                    </a:blip>
                    <a:srcRect/>
                    <a:stretch>
                      <a:fillRect/>
                    </a:stretch>
                  </pic:blipFill>
                  <pic:spPr bwMode="auto">
                    <a:xfrm>
                      <a:off x="0" y="0"/>
                      <a:ext cx="3637829" cy="3657600"/>
                    </a:xfrm>
                    <a:prstGeom prst="rect">
                      <a:avLst/>
                    </a:prstGeom>
                    <a:noFill/>
                    <a:ln w="9525">
                      <a:noFill/>
                      <a:miter lim="800000"/>
                      <a:headEnd/>
                      <a:tailEnd/>
                    </a:ln>
                  </pic:spPr>
                </pic:pic>
              </a:graphicData>
            </a:graphic>
          </wp:inline>
        </w:drawing>
      </w:r>
    </w:p>
    <w:tbl>
      <w:tblPr>
        <w:tblStyle w:val="MediumShading2-Accent11"/>
        <w:tblW w:w="0" w:type="auto"/>
        <w:jc w:val="center"/>
        <w:tblLook w:val="04A0" w:firstRow="1" w:lastRow="0" w:firstColumn="1" w:lastColumn="0" w:noHBand="0" w:noVBand="1"/>
      </w:tblPr>
      <w:tblGrid>
        <w:gridCol w:w="3772"/>
        <w:gridCol w:w="5804"/>
      </w:tblGrid>
      <w:tr w:rsidR="00DE3038" w14:paraId="3163C4E0" w14:textId="77777777" w:rsidTr="007E6894">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100" w:firstRow="0" w:lastRow="0" w:firstColumn="1" w:lastColumn="0" w:oddVBand="0" w:evenVBand="0" w:oddHBand="0" w:evenHBand="0" w:firstRowFirstColumn="1" w:firstRowLastColumn="0" w:lastRowFirstColumn="0" w:lastRowLastColumn="0"/>
            <w:tcW w:w="3772" w:type="dxa"/>
            <w:tcBorders>
              <w:bottom w:val="double" w:sz="4" w:space="0" w:color="auto"/>
            </w:tcBorders>
            <w:shd w:val="clear" w:color="auto" w:fill="808080" w:themeFill="background1" w:themeFillShade="80"/>
            <w:vAlign w:val="center"/>
          </w:tcPr>
          <w:p w14:paraId="5AA676A6" w14:textId="77777777" w:rsidR="00DE3038" w:rsidRDefault="00DE3038" w:rsidP="007E6894">
            <w:r>
              <w:t>While</w:t>
            </w:r>
          </w:p>
        </w:tc>
        <w:tc>
          <w:tcPr>
            <w:tcW w:w="5804" w:type="dxa"/>
            <w:tcBorders>
              <w:bottom w:val="double" w:sz="4" w:space="0" w:color="auto"/>
            </w:tcBorders>
            <w:shd w:val="clear" w:color="auto" w:fill="808080" w:themeFill="background1" w:themeFillShade="80"/>
            <w:vAlign w:val="center"/>
          </w:tcPr>
          <w:p w14:paraId="3F22B418" w14:textId="77777777" w:rsidR="00DE3038" w:rsidRDefault="00DE3038" w:rsidP="007E6894">
            <w:pPr>
              <w:cnfStyle w:val="100000000000" w:firstRow="1" w:lastRow="0" w:firstColumn="0" w:lastColumn="0" w:oddVBand="0" w:evenVBand="0" w:oddHBand="0" w:evenHBand="0" w:firstRowFirstColumn="0" w:firstRowLastColumn="0" w:lastRowFirstColumn="0" w:lastRowLastColumn="0"/>
            </w:pPr>
          </w:p>
        </w:tc>
      </w:tr>
      <w:tr w:rsidR="00DE3038" w14:paraId="4E43348A"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5B849C24" w14:textId="77777777" w:rsidR="00DE3038" w:rsidRPr="002751D7" w:rsidRDefault="00DE3038" w:rsidP="007E6894">
            <w:pPr>
              <w:rPr>
                <w:b w:val="0"/>
              </w:rPr>
            </w:pPr>
            <w:r w:rsidRPr="002751D7">
              <w:rPr>
                <w:b w:val="0"/>
              </w:rPr>
              <w:t>(Name)</w:t>
            </w:r>
          </w:p>
        </w:tc>
        <w:tc>
          <w:tcPr>
            <w:tcW w:w="5804" w:type="dxa"/>
            <w:tcBorders>
              <w:top w:val="double" w:sz="4" w:space="0" w:color="auto"/>
            </w:tcBorders>
            <w:vAlign w:val="center"/>
          </w:tcPr>
          <w:p w14:paraId="0966F7F5" w14:textId="77777777" w:rsidR="00DE3038" w:rsidRDefault="00DE3038" w:rsidP="007E6894">
            <w:pPr>
              <w:pStyle w:val="NumberedBullet"/>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t>whileNoMajorityDecision</w:t>
            </w:r>
            <w:proofErr w:type="spellEnd"/>
          </w:p>
        </w:tc>
      </w:tr>
    </w:tbl>
    <w:p w14:paraId="0343775D" w14:textId="77777777" w:rsidR="00DE3038" w:rsidRDefault="00DE3038" w:rsidP="00DE3038"/>
    <w:tbl>
      <w:tblPr>
        <w:tblStyle w:val="MediumShading2-Accent11"/>
        <w:tblW w:w="0" w:type="auto"/>
        <w:jc w:val="center"/>
        <w:tblLook w:val="04A0" w:firstRow="1" w:lastRow="0" w:firstColumn="1" w:lastColumn="0" w:noHBand="0" w:noVBand="1"/>
      </w:tblPr>
      <w:tblGrid>
        <w:gridCol w:w="3772"/>
        <w:gridCol w:w="5804"/>
      </w:tblGrid>
      <w:tr w:rsidR="00DE3038" w14:paraId="3263954A" w14:textId="77777777" w:rsidTr="007E6894">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100" w:firstRow="0" w:lastRow="0" w:firstColumn="1" w:lastColumn="0" w:oddVBand="0" w:evenVBand="0" w:oddHBand="0" w:evenHBand="0" w:firstRowFirstColumn="1" w:firstRowLastColumn="0" w:lastRowFirstColumn="0" w:lastRowLastColumn="0"/>
            <w:tcW w:w="3772" w:type="dxa"/>
            <w:tcBorders>
              <w:bottom w:val="double" w:sz="4" w:space="0" w:color="auto"/>
            </w:tcBorders>
            <w:shd w:val="clear" w:color="auto" w:fill="808080" w:themeFill="background1" w:themeFillShade="80"/>
            <w:vAlign w:val="center"/>
          </w:tcPr>
          <w:p w14:paraId="4E46ED79" w14:textId="77777777" w:rsidR="00DE3038" w:rsidRDefault="00DE3038" w:rsidP="007E6894">
            <w:r>
              <w:t>Listen</w:t>
            </w:r>
          </w:p>
        </w:tc>
        <w:tc>
          <w:tcPr>
            <w:tcW w:w="5804" w:type="dxa"/>
            <w:tcBorders>
              <w:bottom w:val="double" w:sz="4" w:space="0" w:color="auto"/>
            </w:tcBorders>
            <w:shd w:val="clear" w:color="auto" w:fill="808080" w:themeFill="background1" w:themeFillShade="80"/>
            <w:vAlign w:val="center"/>
          </w:tcPr>
          <w:p w14:paraId="121107C4" w14:textId="77777777" w:rsidR="00DE3038" w:rsidRDefault="00DE3038" w:rsidP="007E6894">
            <w:pPr>
              <w:cnfStyle w:val="100000000000" w:firstRow="1" w:lastRow="0" w:firstColumn="0" w:lastColumn="0" w:oddVBand="0" w:evenVBand="0" w:oddHBand="0" w:evenHBand="0" w:firstRowFirstColumn="0" w:firstRowLastColumn="0" w:lastRowFirstColumn="0" w:lastRowLastColumn="0"/>
            </w:pPr>
          </w:p>
        </w:tc>
      </w:tr>
      <w:tr w:rsidR="00DE3038" w14:paraId="5256294A"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3162FC5E" w14:textId="77777777" w:rsidR="00DE3038" w:rsidRPr="002751D7" w:rsidRDefault="00DE3038" w:rsidP="007E6894">
            <w:pPr>
              <w:rPr>
                <w:b w:val="0"/>
              </w:rPr>
            </w:pPr>
            <w:r w:rsidRPr="002751D7">
              <w:rPr>
                <w:b w:val="0"/>
              </w:rPr>
              <w:t>(Name)</w:t>
            </w:r>
          </w:p>
        </w:tc>
        <w:tc>
          <w:tcPr>
            <w:tcW w:w="5804" w:type="dxa"/>
            <w:tcBorders>
              <w:top w:val="double" w:sz="4" w:space="0" w:color="auto"/>
            </w:tcBorders>
            <w:vAlign w:val="center"/>
          </w:tcPr>
          <w:p w14:paraId="3D787CBD" w14:textId="77777777" w:rsidR="00DE3038" w:rsidRDefault="00DE3038" w:rsidP="007E6894">
            <w:pPr>
              <w:pStyle w:val="NumberedBullet"/>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t>taskChangedListenActivity</w:t>
            </w:r>
            <w:proofErr w:type="spellEnd"/>
          </w:p>
        </w:tc>
      </w:tr>
    </w:tbl>
    <w:p w14:paraId="4E7AD26D" w14:textId="77777777" w:rsidR="002A1A0E" w:rsidRDefault="002A1A0E" w:rsidP="00DE3038"/>
    <w:p w14:paraId="58E77191" w14:textId="77777777" w:rsidR="00DE3038" w:rsidRDefault="002A1A0E" w:rsidP="00DE3038">
      <w:r>
        <w:br w:type="page"/>
      </w:r>
    </w:p>
    <w:tbl>
      <w:tblPr>
        <w:tblStyle w:val="MediumShading2-Accent11"/>
        <w:tblW w:w="0" w:type="auto"/>
        <w:jc w:val="center"/>
        <w:tblLook w:val="04A0" w:firstRow="1" w:lastRow="0" w:firstColumn="1" w:lastColumn="0" w:noHBand="0" w:noVBand="1"/>
      </w:tblPr>
      <w:tblGrid>
        <w:gridCol w:w="3772"/>
        <w:gridCol w:w="5804"/>
      </w:tblGrid>
      <w:tr w:rsidR="00DE3038" w14:paraId="17E9274B" w14:textId="77777777" w:rsidTr="00A306CE">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100" w:firstRow="0" w:lastRow="0" w:firstColumn="1" w:lastColumn="0" w:oddVBand="0" w:evenVBand="0" w:oddHBand="0" w:evenHBand="0" w:firstRowFirstColumn="1" w:firstRowLastColumn="0" w:lastRowFirstColumn="0" w:lastRowLastColumn="0"/>
            <w:tcW w:w="9576" w:type="dxa"/>
            <w:gridSpan w:val="2"/>
            <w:shd w:val="clear" w:color="auto" w:fill="808080" w:themeFill="background1" w:themeFillShade="80"/>
            <w:vAlign w:val="center"/>
          </w:tcPr>
          <w:p w14:paraId="41FCBCF0" w14:textId="77777777" w:rsidR="00DE3038" w:rsidRDefault="00DE3038" w:rsidP="007E6894">
            <w:pPr>
              <w:pStyle w:val="NumberedBullet"/>
              <w:numPr>
                <w:ilvl w:val="0"/>
                <w:numId w:val="0"/>
              </w:numPr>
            </w:pPr>
            <w:r>
              <w:lastRenderedPageBreak/>
              <w:t xml:space="preserve">eventDrivenActivity1 </w:t>
            </w:r>
            <w:r w:rsidRPr="00DE3038">
              <w:rPr>
                <w:i/>
              </w:rPr>
              <w:t>(left-hand one)</w:t>
            </w:r>
          </w:p>
        </w:tc>
      </w:tr>
      <w:tr w:rsidR="00DE3038" w14:paraId="71043083" w14:textId="77777777" w:rsidTr="0028397D">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single" w:sz="18" w:space="0" w:color="auto"/>
              <w:bottom w:val="double" w:sz="4" w:space="0" w:color="auto"/>
            </w:tcBorders>
            <w:shd w:val="clear" w:color="auto" w:fill="808080" w:themeFill="background1" w:themeFillShade="80"/>
            <w:vAlign w:val="center"/>
          </w:tcPr>
          <w:p w14:paraId="6695357F" w14:textId="77777777" w:rsidR="00DE3038" w:rsidRDefault="00DE3038" w:rsidP="007E6894">
            <w:proofErr w:type="spellStart"/>
            <w:r>
              <w:t>OnTaskChanged</w:t>
            </w:r>
            <w:proofErr w:type="spellEnd"/>
          </w:p>
        </w:tc>
        <w:tc>
          <w:tcPr>
            <w:tcW w:w="5804" w:type="dxa"/>
            <w:tcBorders>
              <w:top w:val="single" w:sz="18" w:space="0" w:color="auto"/>
              <w:bottom w:val="double" w:sz="4" w:space="0" w:color="auto"/>
            </w:tcBorders>
            <w:shd w:val="clear" w:color="auto" w:fill="808080" w:themeFill="background1" w:themeFillShade="80"/>
            <w:vAlign w:val="center"/>
          </w:tcPr>
          <w:p w14:paraId="05322D65" w14:textId="77777777" w:rsidR="00DE3038" w:rsidRDefault="00DE3038" w:rsidP="007E6894">
            <w:pPr>
              <w:cnfStyle w:val="000000100000" w:firstRow="0" w:lastRow="0" w:firstColumn="0" w:lastColumn="0" w:oddVBand="0" w:evenVBand="0" w:oddHBand="1" w:evenHBand="0" w:firstRowFirstColumn="0" w:firstRowLastColumn="0" w:lastRowFirstColumn="0" w:lastRowLastColumn="0"/>
            </w:pPr>
          </w:p>
        </w:tc>
      </w:tr>
      <w:tr w:rsidR="00DE3038" w14:paraId="6FEA6316"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48C613F7" w14:textId="77777777" w:rsidR="00DE3038" w:rsidRPr="002751D7" w:rsidRDefault="00DE3038" w:rsidP="007E6894">
            <w:pPr>
              <w:rPr>
                <w:b w:val="0"/>
              </w:rPr>
            </w:pPr>
            <w:r w:rsidRPr="002751D7">
              <w:rPr>
                <w:b w:val="0"/>
              </w:rPr>
              <w:t>(Name)</w:t>
            </w:r>
          </w:p>
        </w:tc>
        <w:tc>
          <w:tcPr>
            <w:tcW w:w="5804" w:type="dxa"/>
            <w:tcBorders>
              <w:top w:val="double" w:sz="4" w:space="0" w:color="auto"/>
            </w:tcBorders>
            <w:vAlign w:val="center"/>
          </w:tcPr>
          <w:p w14:paraId="71F8C6AA" w14:textId="77777777" w:rsidR="00DE3038" w:rsidRDefault="00DE3038" w:rsidP="007E6894">
            <w:pPr>
              <w:pStyle w:val="Numbered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onAlphaTaskChanged</w:t>
            </w:r>
            <w:proofErr w:type="spellEnd"/>
          </w:p>
        </w:tc>
      </w:tr>
      <w:tr w:rsidR="00DE3038" w14:paraId="64EAC9E0"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0DE84299" w14:textId="77777777" w:rsidR="00DE3038" w:rsidRPr="002751D7" w:rsidRDefault="00DE3038" w:rsidP="007E6894">
            <w:pPr>
              <w:rPr>
                <w:b w:val="0"/>
              </w:rPr>
            </w:pPr>
            <w:proofErr w:type="spellStart"/>
            <w:r w:rsidRPr="002751D7">
              <w:rPr>
                <w:b w:val="0"/>
              </w:rPr>
              <w:t>CorrelationToken</w:t>
            </w:r>
            <w:proofErr w:type="spellEnd"/>
          </w:p>
        </w:tc>
        <w:tc>
          <w:tcPr>
            <w:tcW w:w="5804" w:type="dxa"/>
            <w:vAlign w:val="center"/>
          </w:tcPr>
          <w:p w14:paraId="224FA7F3" w14:textId="77777777" w:rsidR="00DE3038" w:rsidRDefault="00DE3038" w:rsidP="007E6894">
            <w:pPr>
              <w:pStyle w:val="NumberedBullet"/>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t>alpha</w:t>
            </w:r>
            <w:r w:rsidRPr="008C37B9">
              <w:t>TaskToken</w:t>
            </w:r>
            <w:proofErr w:type="spellEnd"/>
          </w:p>
        </w:tc>
      </w:tr>
      <w:tr w:rsidR="00DE3038" w14:paraId="7025A269"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1E4F83D9" w14:textId="77777777" w:rsidR="00DE3038" w:rsidRPr="002751D7" w:rsidRDefault="00DE3038" w:rsidP="007E6894">
            <w:pPr>
              <w:ind w:left="720"/>
              <w:rPr>
                <w:b w:val="0"/>
              </w:rPr>
            </w:pPr>
            <w:r w:rsidRPr="002751D7">
              <w:rPr>
                <w:b w:val="0"/>
              </w:rPr>
              <w:t xml:space="preserve">Owner </w:t>
            </w:r>
            <w:proofErr w:type="spellStart"/>
            <w:r w:rsidRPr="002751D7">
              <w:rPr>
                <w:b w:val="0"/>
              </w:rPr>
              <w:t>ActivityName</w:t>
            </w:r>
            <w:proofErr w:type="spellEnd"/>
            <w:r w:rsidRPr="002751D7">
              <w:rPr>
                <w:b w:val="0"/>
              </w:rPr>
              <w:t> </w:t>
            </w:r>
          </w:p>
        </w:tc>
        <w:tc>
          <w:tcPr>
            <w:tcW w:w="5804" w:type="dxa"/>
            <w:vAlign w:val="center"/>
          </w:tcPr>
          <w:p w14:paraId="6B81DDC4" w14:textId="77777777" w:rsidR="00DE3038" w:rsidRPr="008C37B9" w:rsidRDefault="00DE3038" w:rsidP="007E6894">
            <w:pPr>
              <w:cnfStyle w:val="000000000000" w:firstRow="0" w:lastRow="0" w:firstColumn="0" w:lastColumn="0" w:oddVBand="0" w:evenVBand="0" w:oddHBand="0" w:evenHBand="0" w:firstRowFirstColumn="0" w:firstRowLastColumn="0" w:lastRowFirstColumn="0" w:lastRowLastColumn="0"/>
            </w:pPr>
            <w:proofErr w:type="spellStart"/>
            <w:r w:rsidRPr="008C37B9">
              <w:t>MajorityApprovers</w:t>
            </w:r>
            <w:proofErr w:type="spellEnd"/>
          </w:p>
        </w:tc>
      </w:tr>
      <w:tr w:rsidR="00DE3038" w14:paraId="06A2FF40"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6ED479DF" w14:textId="77777777" w:rsidR="00DE3038" w:rsidRPr="002751D7" w:rsidRDefault="00DE3038" w:rsidP="007E6894">
            <w:pPr>
              <w:rPr>
                <w:b w:val="0"/>
              </w:rPr>
            </w:pPr>
            <w:proofErr w:type="spellStart"/>
            <w:r>
              <w:rPr>
                <w:b w:val="0"/>
              </w:rPr>
              <w:t>AfterProperties</w:t>
            </w:r>
            <w:proofErr w:type="spellEnd"/>
          </w:p>
        </w:tc>
        <w:tc>
          <w:tcPr>
            <w:tcW w:w="5804" w:type="dxa"/>
            <w:vAlign w:val="center"/>
          </w:tcPr>
          <w:p w14:paraId="68545738" w14:textId="77777777" w:rsidR="00DE3038" w:rsidRDefault="00DE3038" w:rsidP="007E6894">
            <w:pPr>
              <w:cnfStyle w:val="000000100000" w:firstRow="0" w:lastRow="0" w:firstColumn="0" w:lastColumn="0" w:oddVBand="0" w:evenVBand="0" w:oddHBand="1" w:evenHBand="0" w:firstRowFirstColumn="0" w:firstRowLastColumn="0" w:lastRowFirstColumn="0" w:lastRowLastColumn="0"/>
            </w:pPr>
            <w:proofErr w:type="spellStart"/>
            <w:r>
              <w:t>AlphaAfterTaskProperties</w:t>
            </w:r>
            <w:proofErr w:type="spellEnd"/>
            <w:r w:rsidRPr="00DE3038">
              <w:rPr>
                <w:i/>
              </w:rPr>
              <w:t xml:space="preserve"> (new field)</w:t>
            </w:r>
          </w:p>
        </w:tc>
      </w:tr>
      <w:tr w:rsidR="00DE3038" w14:paraId="72345885"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3626F00D" w14:textId="77777777" w:rsidR="00DE3038" w:rsidRPr="002751D7" w:rsidRDefault="00DE3038" w:rsidP="007E6894">
            <w:pPr>
              <w:rPr>
                <w:b w:val="0"/>
              </w:rPr>
            </w:pPr>
            <w:proofErr w:type="spellStart"/>
            <w:r w:rsidRPr="002751D7">
              <w:rPr>
                <w:b w:val="0"/>
              </w:rPr>
              <w:t>TaskId</w:t>
            </w:r>
            <w:proofErr w:type="spellEnd"/>
          </w:p>
        </w:tc>
        <w:tc>
          <w:tcPr>
            <w:tcW w:w="5804" w:type="dxa"/>
            <w:vAlign w:val="center"/>
          </w:tcPr>
          <w:p w14:paraId="0ED3E63D" w14:textId="77777777" w:rsidR="00DE3038" w:rsidRPr="008C37B9" w:rsidRDefault="00DE3038" w:rsidP="007E6894">
            <w:pPr>
              <w:cnfStyle w:val="000000000000" w:firstRow="0" w:lastRow="0" w:firstColumn="0" w:lastColumn="0" w:oddVBand="0" w:evenVBand="0" w:oddHBand="0" w:evenHBand="0" w:firstRowFirstColumn="0" w:firstRowLastColumn="0" w:lastRowFirstColumn="0" w:lastRowLastColumn="0"/>
            </w:pPr>
            <w:proofErr w:type="spellStart"/>
            <w:r>
              <w:t>Alpha</w:t>
            </w:r>
            <w:r w:rsidRPr="008C37B9">
              <w:t>TaskId</w:t>
            </w:r>
            <w:proofErr w:type="spellEnd"/>
            <w:r w:rsidRPr="008C37B9">
              <w:t xml:space="preserve"> </w:t>
            </w:r>
            <w:r w:rsidRPr="008C37B9">
              <w:rPr>
                <w:i/>
                <w:iCs/>
              </w:rPr>
              <w:t>(</w:t>
            </w:r>
            <w:r>
              <w:rPr>
                <w:i/>
                <w:iCs/>
              </w:rPr>
              <w:t>existing</w:t>
            </w:r>
            <w:r w:rsidRPr="008C37B9">
              <w:rPr>
                <w:i/>
                <w:iCs/>
              </w:rPr>
              <w:t xml:space="preserve"> field)</w:t>
            </w:r>
          </w:p>
        </w:tc>
      </w:tr>
      <w:tr w:rsidR="00DE3038" w14:paraId="28CB9C2C" w14:textId="77777777" w:rsidTr="0028397D">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nil"/>
              <w:bottom w:val="double" w:sz="4" w:space="0" w:color="auto"/>
            </w:tcBorders>
            <w:shd w:val="clear" w:color="auto" w:fill="808080" w:themeFill="background1" w:themeFillShade="80"/>
            <w:vAlign w:val="center"/>
          </w:tcPr>
          <w:p w14:paraId="5D34E684" w14:textId="77777777" w:rsidR="00DE3038" w:rsidRPr="002751D7" w:rsidRDefault="007E6894" w:rsidP="007E6894">
            <w:proofErr w:type="spellStart"/>
            <w:r>
              <w:t>CompleteTask</w:t>
            </w:r>
            <w:proofErr w:type="spellEnd"/>
          </w:p>
        </w:tc>
        <w:tc>
          <w:tcPr>
            <w:tcW w:w="5804" w:type="dxa"/>
            <w:tcBorders>
              <w:top w:val="nil"/>
              <w:bottom w:val="double" w:sz="4" w:space="0" w:color="auto"/>
            </w:tcBorders>
            <w:shd w:val="clear" w:color="auto" w:fill="808080" w:themeFill="background1" w:themeFillShade="80"/>
            <w:vAlign w:val="center"/>
          </w:tcPr>
          <w:p w14:paraId="517C4E10" w14:textId="77777777" w:rsidR="00DE3038" w:rsidRPr="002751D7" w:rsidRDefault="00DE3038" w:rsidP="007E6894">
            <w:pPr>
              <w:cnfStyle w:val="000000100000" w:firstRow="0" w:lastRow="0" w:firstColumn="0" w:lastColumn="0" w:oddVBand="0" w:evenVBand="0" w:oddHBand="1" w:evenHBand="0" w:firstRowFirstColumn="0" w:firstRowLastColumn="0" w:lastRowFirstColumn="0" w:lastRowLastColumn="0"/>
            </w:pPr>
          </w:p>
        </w:tc>
      </w:tr>
      <w:tr w:rsidR="00DE3038" w14:paraId="7AA5E180"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26330E17" w14:textId="77777777" w:rsidR="00DE3038" w:rsidRPr="002751D7" w:rsidRDefault="00DE3038" w:rsidP="007E6894">
            <w:pPr>
              <w:rPr>
                <w:b w:val="0"/>
              </w:rPr>
            </w:pPr>
            <w:r w:rsidRPr="002751D7">
              <w:rPr>
                <w:b w:val="0"/>
              </w:rPr>
              <w:t>(Name)</w:t>
            </w:r>
          </w:p>
        </w:tc>
        <w:tc>
          <w:tcPr>
            <w:tcW w:w="5804" w:type="dxa"/>
            <w:tcBorders>
              <w:top w:val="double" w:sz="4" w:space="0" w:color="auto"/>
            </w:tcBorders>
            <w:vAlign w:val="center"/>
          </w:tcPr>
          <w:p w14:paraId="0FB0547C" w14:textId="77777777" w:rsidR="00DE3038" w:rsidRPr="008C37B9" w:rsidRDefault="007E6894" w:rsidP="007E6894">
            <w:pPr>
              <w:cnfStyle w:val="000000000000" w:firstRow="0" w:lastRow="0" w:firstColumn="0" w:lastColumn="0" w:oddVBand="0" w:evenVBand="0" w:oddHBand="0" w:evenHBand="0" w:firstRowFirstColumn="0" w:firstRowLastColumn="0" w:lastRowFirstColumn="0" w:lastRowLastColumn="0"/>
            </w:pPr>
            <w:proofErr w:type="spellStart"/>
            <w:r>
              <w:rPr>
                <w:color w:val="000000"/>
              </w:rPr>
              <w:t>completeAlphaTask</w:t>
            </w:r>
            <w:proofErr w:type="spellEnd"/>
          </w:p>
        </w:tc>
      </w:tr>
      <w:tr w:rsidR="007E6894" w14:paraId="392262BC"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48C8DE24" w14:textId="77777777" w:rsidR="007E6894" w:rsidRPr="002751D7" w:rsidRDefault="007E6894" w:rsidP="00E44144">
            <w:pPr>
              <w:rPr>
                <w:b w:val="0"/>
              </w:rPr>
            </w:pPr>
            <w:proofErr w:type="spellStart"/>
            <w:r w:rsidRPr="002751D7">
              <w:rPr>
                <w:b w:val="0"/>
              </w:rPr>
              <w:t>CorrelationToken</w:t>
            </w:r>
            <w:proofErr w:type="spellEnd"/>
          </w:p>
        </w:tc>
        <w:tc>
          <w:tcPr>
            <w:tcW w:w="5804" w:type="dxa"/>
            <w:vAlign w:val="center"/>
          </w:tcPr>
          <w:p w14:paraId="5CFEE19E" w14:textId="77777777" w:rsidR="007E6894" w:rsidRDefault="007E6894" w:rsidP="00E44144">
            <w:pPr>
              <w:pStyle w:val="NumberedBullet"/>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t>alpha</w:t>
            </w:r>
            <w:r w:rsidRPr="008C37B9">
              <w:t>TaskToken</w:t>
            </w:r>
            <w:proofErr w:type="spellEnd"/>
          </w:p>
        </w:tc>
      </w:tr>
      <w:tr w:rsidR="007E6894" w14:paraId="11C2BB52"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77329531" w14:textId="77777777" w:rsidR="007E6894" w:rsidRPr="002751D7" w:rsidRDefault="007E6894" w:rsidP="00E44144">
            <w:pPr>
              <w:ind w:left="720"/>
              <w:rPr>
                <w:b w:val="0"/>
              </w:rPr>
            </w:pPr>
            <w:r w:rsidRPr="002751D7">
              <w:rPr>
                <w:b w:val="0"/>
              </w:rPr>
              <w:t xml:space="preserve">Owner </w:t>
            </w:r>
            <w:proofErr w:type="spellStart"/>
            <w:r w:rsidRPr="002751D7">
              <w:rPr>
                <w:b w:val="0"/>
              </w:rPr>
              <w:t>ActivityName</w:t>
            </w:r>
            <w:proofErr w:type="spellEnd"/>
            <w:r w:rsidRPr="002751D7">
              <w:rPr>
                <w:b w:val="0"/>
              </w:rPr>
              <w:t> </w:t>
            </w:r>
          </w:p>
        </w:tc>
        <w:tc>
          <w:tcPr>
            <w:tcW w:w="5804" w:type="dxa"/>
            <w:vAlign w:val="center"/>
          </w:tcPr>
          <w:p w14:paraId="6A928344" w14:textId="77777777" w:rsidR="007E6894" w:rsidRPr="008C37B9" w:rsidRDefault="007E6894" w:rsidP="00E44144">
            <w:pPr>
              <w:cnfStyle w:val="000000000000" w:firstRow="0" w:lastRow="0" w:firstColumn="0" w:lastColumn="0" w:oddVBand="0" w:evenVBand="0" w:oddHBand="0" w:evenHBand="0" w:firstRowFirstColumn="0" w:firstRowLastColumn="0" w:lastRowFirstColumn="0" w:lastRowLastColumn="0"/>
            </w:pPr>
            <w:proofErr w:type="spellStart"/>
            <w:r w:rsidRPr="008C37B9">
              <w:t>MajorityApprovers</w:t>
            </w:r>
            <w:proofErr w:type="spellEnd"/>
          </w:p>
        </w:tc>
      </w:tr>
      <w:tr w:rsidR="007E6894" w14:paraId="554BC124"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7698F6AD" w14:textId="77777777" w:rsidR="007E6894" w:rsidRPr="002751D7" w:rsidRDefault="007E6894" w:rsidP="00E44144">
            <w:pPr>
              <w:rPr>
                <w:b w:val="0"/>
              </w:rPr>
            </w:pPr>
            <w:proofErr w:type="spellStart"/>
            <w:r w:rsidRPr="002751D7">
              <w:rPr>
                <w:b w:val="0"/>
              </w:rPr>
              <w:t>TaskId</w:t>
            </w:r>
            <w:proofErr w:type="spellEnd"/>
          </w:p>
        </w:tc>
        <w:tc>
          <w:tcPr>
            <w:tcW w:w="5804" w:type="dxa"/>
            <w:vAlign w:val="center"/>
          </w:tcPr>
          <w:p w14:paraId="653C4C66" w14:textId="77777777" w:rsidR="007E6894" w:rsidRPr="008C37B9" w:rsidRDefault="007E6894" w:rsidP="00E44144">
            <w:pPr>
              <w:cnfStyle w:val="000000100000" w:firstRow="0" w:lastRow="0" w:firstColumn="0" w:lastColumn="0" w:oddVBand="0" w:evenVBand="0" w:oddHBand="1" w:evenHBand="0" w:firstRowFirstColumn="0" w:firstRowLastColumn="0" w:lastRowFirstColumn="0" w:lastRowLastColumn="0"/>
            </w:pPr>
            <w:proofErr w:type="spellStart"/>
            <w:r>
              <w:t>Alpha</w:t>
            </w:r>
            <w:r w:rsidRPr="008C37B9">
              <w:t>TaskId</w:t>
            </w:r>
            <w:proofErr w:type="spellEnd"/>
            <w:r w:rsidRPr="008C37B9">
              <w:t xml:space="preserve"> </w:t>
            </w:r>
            <w:r w:rsidRPr="008C37B9">
              <w:rPr>
                <w:i/>
                <w:iCs/>
              </w:rPr>
              <w:t>(</w:t>
            </w:r>
            <w:r>
              <w:rPr>
                <w:i/>
                <w:iCs/>
              </w:rPr>
              <w:t>existing</w:t>
            </w:r>
            <w:r w:rsidRPr="008C37B9">
              <w:rPr>
                <w:i/>
                <w:iCs/>
              </w:rPr>
              <w:t xml:space="preserve"> field)</w:t>
            </w:r>
          </w:p>
        </w:tc>
      </w:tr>
      <w:tr w:rsidR="007E6894" w14:paraId="237B4428" w14:textId="77777777" w:rsidTr="0028397D">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nil"/>
              <w:bottom w:val="double" w:sz="4" w:space="0" w:color="auto"/>
            </w:tcBorders>
            <w:shd w:val="clear" w:color="auto" w:fill="808080" w:themeFill="background1" w:themeFillShade="80"/>
            <w:vAlign w:val="center"/>
          </w:tcPr>
          <w:p w14:paraId="563D64FC" w14:textId="77777777" w:rsidR="007E6894" w:rsidRPr="002751D7" w:rsidRDefault="007E6894" w:rsidP="00E44144">
            <w:proofErr w:type="spellStart"/>
            <w:r w:rsidRPr="002751D7">
              <w:t>LogToHistoryListActivity</w:t>
            </w:r>
            <w:proofErr w:type="spellEnd"/>
          </w:p>
        </w:tc>
        <w:tc>
          <w:tcPr>
            <w:tcW w:w="5804" w:type="dxa"/>
            <w:tcBorders>
              <w:top w:val="nil"/>
              <w:bottom w:val="double" w:sz="4" w:space="0" w:color="auto"/>
            </w:tcBorders>
            <w:shd w:val="clear" w:color="auto" w:fill="808080" w:themeFill="background1" w:themeFillShade="80"/>
            <w:vAlign w:val="center"/>
          </w:tcPr>
          <w:p w14:paraId="0C57E866" w14:textId="77777777" w:rsidR="007E6894" w:rsidRPr="002751D7" w:rsidRDefault="007E6894" w:rsidP="00E44144">
            <w:pPr>
              <w:cnfStyle w:val="000000000000" w:firstRow="0" w:lastRow="0" w:firstColumn="0" w:lastColumn="0" w:oddVBand="0" w:evenVBand="0" w:oddHBand="0" w:evenHBand="0" w:firstRowFirstColumn="0" w:firstRowLastColumn="0" w:lastRowFirstColumn="0" w:lastRowLastColumn="0"/>
            </w:pPr>
          </w:p>
        </w:tc>
      </w:tr>
      <w:tr w:rsidR="007E6894" w14:paraId="20BA413F"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4AF287B9" w14:textId="77777777" w:rsidR="007E6894" w:rsidRPr="002751D7" w:rsidRDefault="007E6894" w:rsidP="00E44144">
            <w:pPr>
              <w:rPr>
                <w:b w:val="0"/>
              </w:rPr>
            </w:pPr>
            <w:r w:rsidRPr="002751D7">
              <w:rPr>
                <w:b w:val="0"/>
              </w:rPr>
              <w:t>(Name)</w:t>
            </w:r>
          </w:p>
        </w:tc>
        <w:tc>
          <w:tcPr>
            <w:tcW w:w="5804" w:type="dxa"/>
            <w:tcBorders>
              <w:top w:val="double" w:sz="4" w:space="0" w:color="auto"/>
            </w:tcBorders>
            <w:vAlign w:val="center"/>
          </w:tcPr>
          <w:p w14:paraId="554DB233" w14:textId="77777777" w:rsidR="007E6894" w:rsidRPr="008C37B9" w:rsidRDefault="007E6894" w:rsidP="00E44144">
            <w:pPr>
              <w:cnfStyle w:val="000000100000" w:firstRow="0" w:lastRow="0" w:firstColumn="0" w:lastColumn="0" w:oddVBand="0" w:evenVBand="0" w:oddHBand="1" w:evenHBand="0" w:firstRowFirstColumn="0" w:firstRowLastColumn="0" w:lastRowFirstColumn="0" w:lastRowLastColumn="0"/>
            </w:pPr>
            <w:proofErr w:type="spellStart"/>
            <w:r>
              <w:rPr>
                <w:color w:val="000000"/>
              </w:rPr>
              <w:t>logAlpha</w:t>
            </w:r>
            <w:r w:rsidRPr="008C37B9">
              <w:rPr>
                <w:color w:val="000000"/>
              </w:rPr>
              <w:t>TaskCreated</w:t>
            </w:r>
            <w:proofErr w:type="spellEnd"/>
          </w:p>
        </w:tc>
      </w:tr>
      <w:tr w:rsidR="00DE3038" w:rsidRPr="008C37B9" w14:paraId="5DCB78C1"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2465C4E3" w14:textId="77777777" w:rsidR="00DE3038" w:rsidRPr="002751D7" w:rsidRDefault="00DE3038" w:rsidP="007E6894">
            <w:pPr>
              <w:rPr>
                <w:b w:val="0"/>
              </w:rPr>
            </w:pPr>
            <w:proofErr w:type="spellStart"/>
            <w:r w:rsidRPr="002751D7">
              <w:rPr>
                <w:b w:val="0"/>
              </w:rPr>
              <w:t>HistoryDescription</w:t>
            </w:r>
            <w:proofErr w:type="spellEnd"/>
          </w:p>
        </w:tc>
        <w:tc>
          <w:tcPr>
            <w:tcW w:w="5804" w:type="dxa"/>
            <w:vAlign w:val="center"/>
          </w:tcPr>
          <w:p w14:paraId="6F3EF860" w14:textId="77777777" w:rsidR="00DE3038" w:rsidRPr="008C37B9" w:rsidRDefault="00DE3038" w:rsidP="007E6894">
            <w:pPr>
              <w:cnfStyle w:val="000000000000" w:firstRow="0" w:lastRow="0" w:firstColumn="0" w:lastColumn="0" w:oddVBand="0" w:evenVBand="0" w:oddHBand="0" w:evenHBand="0" w:firstRowFirstColumn="0" w:firstRowLastColumn="0" w:lastRowFirstColumn="0" w:lastRowLastColumn="0"/>
              <w:rPr>
                <w:color w:val="000000"/>
              </w:rPr>
            </w:pPr>
            <w:proofErr w:type="spellStart"/>
            <w:r w:rsidRPr="008C37B9">
              <w:rPr>
                <w:color w:val="000000"/>
              </w:rPr>
              <w:t>HistoryDescription</w:t>
            </w:r>
            <w:proofErr w:type="spellEnd"/>
            <w:r w:rsidRPr="008C37B9">
              <w:rPr>
                <w:color w:val="000000"/>
              </w:rPr>
              <w:t xml:space="preserve"> </w:t>
            </w:r>
            <w:r w:rsidRPr="008C37B9">
              <w:rPr>
                <w:i/>
                <w:iCs/>
                <w:color w:val="000000"/>
              </w:rPr>
              <w:t>(existing field)</w:t>
            </w:r>
          </w:p>
        </w:tc>
      </w:tr>
      <w:tr w:rsidR="00DE3038" w:rsidRPr="008C37B9" w14:paraId="1E8C8CB5"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61E463F2" w14:textId="77777777" w:rsidR="00DE3038" w:rsidRPr="002751D7" w:rsidRDefault="00DE3038" w:rsidP="007E6894">
            <w:pPr>
              <w:rPr>
                <w:b w:val="0"/>
              </w:rPr>
            </w:pPr>
            <w:proofErr w:type="spellStart"/>
            <w:r w:rsidRPr="002751D7">
              <w:rPr>
                <w:b w:val="0"/>
              </w:rPr>
              <w:t>HistoryOutcome</w:t>
            </w:r>
            <w:proofErr w:type="spellEnd"/>
          </w:p>
        </w:tc>
        <w:tc>
          <w:tcPr>
            <w:tcW w:w="5804" w:type="dxa"/>
            <w:vAlign w:val="center"/>
          </w:tcPr>
          <w:p w14:paraId="11DB20F8" w14:textId="77777777" w:rsidR="00DE3038" w:rsidRPr="008C37B9" w:rsidRDefault="00DE3038" w:rsidP="007E6894">
            <w:pPr>
              <w:cnfStyle w:val="000000100000" w:firstRow="0" w:lastRow="0" w:firstColumn="0" w:lastColumn="0" w:oddVBand="0" w:evenVBand="0" w:oddHBand="1" w:evenHBand="0" w:firstRowFirstColumn="0" w:firstRowLastColumn="0" w:lastRowFirstColumn="0" w:lastRowLastColumn="0"/>
              <w:rPr>
                <w:color w:val="000000"/>
              </w:rPr>
            </w:pPr>
            <w:proofErr w:type="spellStart"/>
            <w:r w:rsidRPr="008C37B9">
              <w:rPr>
                <w:color w:val="000000"/>
              </w:rPr>
              <w:t>HistoryOutcome</w:t>
            </w:r>
            <w:proofErr w:type="spellEnd"/>
            <w:r w:rsidRPr="008C37B9">
              <w:rPr>
                <w:color w:val="000000"/>
              </w:rPr>
              <w:t xml:space="preserve"> </w:t>
            </w:r>
            <w:r w:rsidRPr="008C37B9">
              <w:rPr>
                <w:i/>
                <w:iCs/>
                <w:color w:val="000000"/>
              </w:rPr>
              <w:t>(existing field)</w:t>
            </w:r>
          </w:p>
        </w:tc>
      </w:tr>
    </w:tbl>
    <w:p w14:paraId="10FEC197" w14:textId="77777777" w:rsidR="00DE3038" w:rsidRDefault="00DE3038" w:rsidP="00DE3038"/>
    <w:tbl>
      <w:tblPr>
        <w:tblStyle w:val="MediumShading2-Accent11"/>
        <w:tblW w:w="0" w:type="auto"/>
        <w:jc w:val="center"/>
        <w:tblLook w:val="04A0" w:firstRow="1" w:lastRow="0" w:firstColumn="1" w:lastColumn="0" w:noHBand="0" w:noVBand="1"/>
      </w:tblPr>
      <w:tblGrid>
        <w:gridCol w:w="3772"/>
        <w:gridCol w:w="5804"/>
      </w:tblGrid>
      <w:tr w:rsidR="0028397D" w14:paraId="2293086A" w14:textId="77777777" w:rsidTr="00A306CE">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100" w:firstRow="0" w:lastRow="0" w:firstColumn="1" w:lastColumn="0" w:oddVBand="0" w:evenVBand="0" w:oddHBand="0" w:evenHBand="0" w:firstRowFirstColumn="1" w:firstRowLastColumn="0" w:lastRowFirstColumn="0" w:lastRowLastColumn="0"/>
            <w:tcW w:w="9576" w:type="dxa"/>
            <w:gridSpan w:val="2"/>
            <w:shd w:val="clear" w:color="auto" w:fill="808080" w:themeFill="background1" w:themeFillShade="80"/>
            <w:vAlign w:val="center"/>
          </w:tcPr>
          <w:p w14:paraId="18557C6C" w14:textId="77777777" w:rsidR="0028397D" w:rsidRDefault="0028397D" w:rsidP="0028397D">
            <w:pPr>
              <w:pStyle w:val="NumberedBullet"/>
              <w:numPr>
                <w:ilvl w:val="0"/>
                <w:numId w:val="0"/>
              </w:numPr>
            </w:pPr>
            <w:r>
              <w:t xml:space="preserve">eventDrivenActivity2 </w:t>
            </w:r>
            <w:r w:rsidRPr="00DE3038">
              <w:rPr>
                <w:i/>
              </w:rPr>
              <w:t>(</w:t>
            </w:r>
            <w:r>
              <w:rPr>
                <w:i/>
              </w:rPr>
              <w:t xml:space="preserve">middle </w:t>
            </w:r>
            <w:r w:rsidRPr="00DE3038">
              <w:rPr>
                <w:i/>
              </w:rPr>
              <w:t>one)</w:t>
            </w:r>
          </w:p>
        </w:tc>
      </w:tr>
      <w:tr w:rsidR="0028397D" w14:paraId="00CB8AB5" w14:textId="77777777" w:rsidTr="0028397D">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single" w:sz="18" w:space="0" w:color="auto"/>
              <w:bottom w:val="double" w:sz="4" w:space="0" w:color="auto"/>
            </w:tcBorders>
            <w:shd w:val="clear" w:color="auto" w:fill="808080" w:themeFill="background1" w:themeFillShade="80"/>
            <w:vAlign w:val="center"/>
          </w:tcPr>
          <w:p w14:paraId="7DB6816D" w14:textId="77777777" w:rsidR="0028397D" w:rsidRDefault="0028397D" w:rsidP="00E44144">
            <w:proofErr w:type="spellStart"/>
            <w:r>
              <w:t>OnTaskChanged</w:t>
            </w:r>
            <w:proofErr w:type="spellEnd"/>
          </w:p>
        </w:tc>
        <w:tc>
          <w:tcPr>
            <w:tcW w:w="5804" w:type="dxa"/>
            <w:tcBorders>
              <w:top w:val="single" w:sz="18" w:space="0" w:color="auto"/>
              <w:bottom w:val="double" w:sz="4" w:space="0" w:color="auto"/>
            </w:tcBorders>
            <w:shd w:val="clear" w:color="auto" w:fill="808080" w:themeFill="background1" w:themeFillShade="80"/>
            <w:vAlign w:val="center"/>
          </w:tcPr>
          <w:p w14:paraId="5D903845" w14:textId="77777777" w:rsidR="0028397D" w:rsidRDefault="0028397D" w:rsidP="00E44144">
            <w:pPr>
              <w:cnfStyle w:val="000000100000" w:firstRow="0" w:lastRow="0" w:firstColumn="0" w:lastColumn="0" w:oddVBand="0" w:evenVBand="0" w:oddHBand="1" w:evenHBand="0" w:firstRowFirstColumn="0" w:firstRowLastColumn="0" w:lastRowFirstColumn="0" w:lastRowLastColumn="0"/>
            </w:pPr>
          </w:p>
        </w:tc>
      </w:tr>
      <w:tr w:rsidR="0028397D" w14:paraId="637BB87F"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1B94FADA" w14:textId="77777777" w:rsidR="0028397D" w:rsidRPr="002751D7" w:rsidRDefault="0028397D" w:rsidP="00E44144">
            <w:pPr>
              <w:rPr>
                <w:b w:val="0"/>
              </w:rPr>
            </w:pPr>
            <w:r w:rsidRPr="002751D7">
              <w:rPr>
                <w:b w:val="0"/>
              </w:rPr>
              <w:t>(Name)</w:t>
            </w:r>
          </w:p>
        </w:tc>
        <w:tc>
          <w:tcPr>
            <w:tcW w:w="5804" w:type="dxa"/>
            <w:tcBorders>
              <w:top w:val="double" w:sz="4" w:space="0" w:color="auto"/>
            </w:tcBorders>
            <w:vAlign w:val="center"/>
          </w:tcPr>
          <w:p w14:paraId="3D684068" w14:textId="77777777" w:rsidR="0028397D" w:rsidRDefault="0028397D" w:rsidP="0028397D">
            <w:pPr>
              <w:pStyle w:val="Numbered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onBetaTaskChanged</w:t>
            </w:r>
            <w:proofErr w:type="spellEnd"/>
          </w:p>
        </w:tc>
      </w:tr>
      <w:tr w:rsidR="0028397D" w14:paraId="2C88CCCA"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1C61D913" w14:textId="77777777" w:rsidR="0028397D" w:rsidRPr="002751D7" w:rsidRDefault="0028397D" w:rsidP="00E44144">
            <w:pPr>
              <w:rPr>
                <w:b w:val="0"/>
              </w:rPr>
            </w:pPr>
            <w:proofErr w:type="spellStart"/>
            <w:r w:rsidRPr="002751D7">
              <w:rPr>
                <w:b w:val="0"/>
              </w:rPr>
              <w:t>CorrelationToken</w:t>
            </w:r>
            <w:proofErr w:type="spellEnd"/>
          </w:p>
        </w:tc>
        <w:tc>
          <w:tcPr>
            <w:tcW w:w="5804" w:type="dxa"/>
            <w:vAlign w:val="center"/>
          </w:tcPr>
          <w:p w14:paraId="70D167D2" w14:textId="77777777" w:rsidR="0028397D" w:rsidRDefault="0028397D" w:rsidP="00E44144">
            <w:pPr>
              <w:pStyle w:val="NumberedBullet"/>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t>beta</w:t>
            </w:r>
            <w:r w:rsidRPr="008C37B9">
              <w:t>TaskToken</w:t>
            </w:r>
            <w:proofErr w:type="spellEnd"/>
          </w:p>
        </w:tc>
      </w:tr>
      <w:tr w:rsidR="0028397D" w14:paraId="281B2FA0"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172531A2" w14:textId="77777777" w:rsidR="0028397D" w:rsidRPr="002751D7" w:rsidRDefault="0028397D" w:rsidP="00E44144">
            <w:pPr>
              <w:ind w:left="720"/>
              <w:rPr>
                <w:b w:val="0"/>
              </w:rPr>
            </w:pPr>
            <w:r w:rsidRPr="002751D7">
              <w:rPr>
                <w:b w:val="0"/>
              </w:rPr>
              <w:t xml:space="preserve">Owner </w:t>
            </w:r>
            <w:proofErr w:type="spellStart"/>
            <w:r w:rsidRPr="002751D7">
              <w:rPr>
                <w:b w:val="0"/>
              </w:rPr>
              <w:t>ActivityName</w:t>
            </w:r>
            <w:proofErr w:type="spellEnd"/>
            <w:r w:rsidRPr="002751D7">
              <w:rPr>
                <w:b w:val="0"/>
              </w:rPr>
              <w:t> </w:t>
            </w:r>
          </w:p>
        </w:tc>
        <w:tc>
          <w:tcPr>
            <w:tcW w:w="5804" w:type="dxa"/>
            <w:vAlign w:val="center"/>
          </w:tcPr>
          <w:p w14:paraId="08EDDBF0" w14:textId="77777777" w:rsidR="0028397D" w:rsidRPr="008C37B9" w:rsidRDefault="0028397D" w:rsidP="00E44144">
            <w:pPr>
              <w:cnfStyle w:val="000000000000" w:firstRow="0" w:lastRow="0" w:firstColumn="0" w:lastColumn="0" w:oddVBand="0" w:evenVBand="0" w:oddHBand="0" w:evenHBand="0" w:firstRowFirstColumn="0" w:firstRowLastColumn="0" w:lastRowFirstColumn="0" w:lastRowLastColumn="0"/>
            </w:pPr>
            <w:proofErr w:type="spellStart"/>
            <w:r w:rsidRPr="008C37B9">
              <w:t>MajorityApprovers</w:t>
            </w:r>
            <w:proofErr w:type="spellEnd"/>
          </w:p>
        </w:tc>
      </w:tr>
      <w:tr w:rsidR="0028397D" w14:paraId="28EE30C0"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35FED1C3" w14:textId="77777777" w:rsidR="0028397D" w:rsidRPr="002751D7" w:rsidRDefault="0028397D" w:rsidP="00E44144">
            <w:pPr>
              <w:rPr>
                <w:b w:val="0"/>
              </w:rPr>
            </w:pPr>
            <w:proofErr w:type="spellStart"/>
            <w:r>
              <w:rPr>
                <w:b w:val="0"/>
              </w:rPr>
              <w:t>AfterProperties</w:t>
            </w:r>
            <w:proofErr w:type="spellEnd"/>
          </w:p>
        </w:tc>
        <w:tc>
          <w:tcPr>
            <w:tcW w:w="5804" w:type="dxa"/>
            <w:vAlign w:val="center"/>
          </w:tcPr>
          <w:p w14:paraId="0BC1E801" w14:textId="77777777" w:rsidR="0028397D" w:rsidRDefault="0028397D" w:rsidP="00E44144">
            <w:pPr>
              <w:cnfStyle w:val="000000100000" w:firstRow="0" w:lastRow="0" w:firstColumn="0" w:lastColumn="0" w:oddVBand="0" w:evenVBand="0" w:oddHBand="1" w:evenHBand="0" w:firstRowFirstColumn="0" w:firstRowLastColumn="0" w:lastRowFirstColumn="0" w:lastRowLastColumn="0"/>
            </w:pPr>
            <w:proofErr w:type="spellStart"/>
            <w:r>
              <w:t>BetaAfterTaskProperties</w:t>
            </w:r>
            <w:proofErr w:type="spellEnd"/>
            <w:r w:rsidRPr="00DE3038">
              <w:rPr>
                <w:i/>
              </w:rPr>
              <w:t xml:space="preserve"> (new field)</w:t>
            </w:r>
          </w:p>
        </w:tc>
      </w:tr>
      <w:tr w:rsidR="0028397D" w14:paraId="35CB3527"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54D10D0A" w14:textId="77777777" w:rsidR="0028397D" w:rsidRPr="002751D7" w:rsidRDefault="0028397D" w:rsidP="00E44144">
            <w:pPr>
              <w:rPr>
                <w:b w:val="0"/>
              </w:rPr>
            </w:pPr>
            <w:proofErr w:type="spellStart"/>
            <w:r w:rsidRPr="002751D7">
              <w:rPr>
                <w:b w:val="0"/>
              </w:rPr>
              <w:t>TaskId</w:t>
            </w:r>
            <w:proofErr w:type="spellEnd"/>
          </w:p>
        </w:tc>
        <w:tc>
          <w:tcPr>
            <w:tcW w:w="5804" w:type="dxa"/>
            <w:vAlign w:val="center"/>
          </w:tcPr>
          <w:p w14:paraId="72EE29EC" w14:textId="77777777" w:rsidR="0028397D" w:rsidRPr="008C37B9" w:rsidRDefault="0028397D" w:rsidP="00E44144">
            <w:pPr>
              <w:cnfStyle w:val="000000000000" w:firstRow="0" w:lastRow="0" w:firstColumn="0" w:lastColumn="0" w:oddVBand="0" w:evenVBand="0" w:oddHBand="0" w:evenHBand="0" w:firstRowFirstColumn="0" w:firstRowLastColumn="0" w:lastRowFirstColumn="0" w:lastRowLastColumn="0"/>
            </w:pPr>
            <w:proofErr w:type="spellStart"/>
            <w:r>
              <w:t>Beta</w:t>
            </w:r>
            <w:r w:rsidRPr="008C37B9">
              <w:t>TaskId</w:t>
            </w:r>
            <w:proofErr w:type="spellEnd"/>
            <w:r w:rsidRPr="008C37B9">
              <w:t xml:space="preserve"> </w:t>
            </w:r>
            <w:r w:rsidRPr="008C37B9">
              <w:rPr>
                <w:i/>
                <w:iCs/>
              </w:rPr>
              <w:t>(</w:t>
            </w:r>
            <w:r>
              <w:rPr>
                <w:i/>
                <w:iCs/>
              </w:rPr>
              <w:t>existing</w:t>
            </w:r>
            <w:r w:rsidRPr="008C37B9">
              <w:rPr>
                <w:i/>
                <w:iCs/>
              </w:rPr>
              <w:t xml:space="preserve"> field)</w:t>
            </w:r>
          </w:p>
        </w:tc>
      </w:tr>
      <w:tr w:rsidR="0028397D" w14:paraId="2AADCEDF" w14:textId="77777777" w:rsidTr="0028397D">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nil"/>
              <w:bottom w:val="double" w:sz="4" w:space="0" w:color="auto"/>
            </w:tcBorders>
            <w:shd w:val="clear" w:color="auto" w:fill="808080" w:themeFill="background1" w:themeFillShade="80"/>
            <w:vAlign w:val="center"/>
          </w:tcPr>
          <w:p w14:paraId="4FC2DABB" w14:textId="77777777" w:rsidR="0028397D" w:rsidRPr="002751D7" w:rsidRDefault="0028397D" w:rsidP="00E44144">
            <w:proofErr w:type="spellStart"/>
            <w:r>
              <w:t>CompleteTask</w:t>
            </w:r>
            <w:proofErr w:type="spellEnd"/>
          </w:p>
        </w:tc>
        <w:tc>
          <w:tcPr>
            <w:tcW w:w="5804" w:type="dxa"/>
            <w:tcBorders>
              <w:top w:val="nil"/>
              <w:bottom w:val="double" w:sz="4" w:space="0" w:color="auto"/>
            </w:tcBorders>
            <w:shd w:val="clear" w:color="auto" w:fill="808080" w:themeFill="background1" w:themeFillShade="80"/>
            <w:vAlign w:val="center"/>
          </w:tcPr>
          <w:p w14:paraId="014E0F4E" w14:textId="77777777" w:rsidR="0028397D" w:rsidRPr="002751D7" w:rsidRDefault="0028397D" w:rsidP="00E44144">
            <w:pPr>
              <w:cnfStyle w:val="000000100000" w:firstRow="0" w:lastRow="0" w:firstColumn="0" w:lastColumn="0" w:oddVBand="0" w:evenVBand="0" w:oddHBand="1" w:evenHBand="0" w:firstRowFirstColumn="0" w:firstRowLastColumn="0" w:lastRowFirstColumn="0" w:lastRowLastColumn="0"/>
            </w:pPr>
          </w:p>
        </w:tc>
      </w:tr>
      <w:tr w:rsidR="0028397D" w14:paraId="6CF4F45A"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68E608F1" w14:textId="77777777" w:rsidR="0028397D" w:rsidRPr="002751D7" w:rsidRDefault="0028397D" w:rsidP="00E44144">
            <w:pPr>
              <w:rPr>
                <w:b w:val="0"/>
              </w:rPr>
            </w:pPr>
            <w:r w:rsidRPr="002751D7">
              <w:rPr>
                <w:b w:val="0"/>
              </w:rPr>
              <w:t>(Name)</w:t>
            </w:r>
          </w:p>
        </w:tc>
        <w:tc>
          <w:tcPr>
            <w:tcW w:w="5804" w:type="dxa"/>
            <w:tcBorders>
              <w:top w:val="double" w:sz="4" w:space="0" w:color="auto"/>
            </w:tcBorders>
            <w:vAlign w:val="center"/>
          </w:tcPr>
          <w:p w14:paraId="5BF1F947" w14:textId="77777777" w:rsidR="0028397D" w:rsidRPr="008C37B9" w:rsidRDefault="0028397D" w:rsidP="00E44144">
            <w:pPr>
              <w:cnfStyle w:val="000000000000" w:firstRow="0" w:lastRow="0" w:firstColumn="0" w:lastColumn="0" w:oddVBand="0" w:evenVBand="0" w:oddHBand="0" w:evenHBand="0" w:firstRowFirstColumn="0" w:firstRowLastColumn="0" w:lastRowFirstColumn="0" w:lastRowLastColumn="0"/>
            </w:pPr>
            <w:proofErr w:type="spellStart"/>
            <w:r>
              <w:rPr>
                <w:color w:val="000000"/>
              </w:rPr>
              <w:t>completeBetaTask</w:t>
            </w:r>
            <w:proofErr w:type="spellEnd"/>
          </w:p>
        </w:tc>
      </w:tr>
      <w:tr w:rsidR="0028397D" w14:paraId="33E89D4D"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0C4F1F8D" w14:textId="77777777" w:rsidR="0028397D" w:rsidRPr="002751D7" w:rsidRDefault="0028397D" w:rsidP="00E44144">
            <w:pPr>
              <w:rPr>
                <w:b w:val="0"/>
              </w:rPr>
            </w:pPr>
            <w:proofErr w:type="spellStart"/>
            <w:r w:rsidRPr="002751D7">
              <w:rPr>
                <w:b w:val="0"/>
              </w:rPr>
              <w:t>CorrelationToken</w:t>
            </w:r>
            <w:proofErr w:type="spellEnd"/>
          </w:p>
        </w:tc>
        <w:tc>
          <w:tcPr>
            <w:tcW w:w="5804" w:type="dxa"/>
            <w:vAlign w:val="center"/>
          </w:tcPr>
          <w:p w14:paraId="527A2BA1" w14:textId="77777777" w:rsidR="0028397D" w:rsidRDefault="0028397D" w:rsidP="00E44144">
            <w:pPr>
              <w:pStyle w:val="NumberedBullet"/>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t>beta</w:t>
            </w:r>
            <w:r w:rsidRPr="008C37B9">
              <w:t>TaskToken</w:t>
            </w:r>
            <w:proofErr w:type="spellEnd"/>
          </w:p>
        </w:tc>
      </w:tr>
      <w:tr w:rsidR="0028397D" w14:paraId="108A7524"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7DE75654" w14:textId="77777777" w:rsidR="0028397D" w:rsidRPr="002751D7" w:rsidRDefault="0028397D" w:rsidP="00E44144">
            <w:pPr>
              <w:ind w:left="720"/>
              <w:rPr>
                <w:b w:val="0"/>
              </w:rPr>
            </w:pPr>
            <w:r w:rsidRPr="002751D7">
              <w:rPr>
                <w:b w:val="0"/>
              </w:rPr>
              <w:t xml:space="preserve">Owner </w:t>
            </w:r>
            <w:proofErr w:type="spellStart"/>
            <w:r w:rsidRPr="002751D7">
              <w:rPr>
                <w:b w:val="0"/>
              </w:rPr>
              <w:t>ActivityName</w:t>
            </w:r>
            <w:proofErr w:type="spellEnd"/>
            <w:r w:rsidRPr="002751D7">
              <w:rPr>
                <w:b w:val="0"/>
              </w:rPr>
              <w:t> </w:t>
            </w:r>
          </w:p>
        </w:tc>
        <w:tc>
          <w:tcPr>
            <w:tcW w:w="5804" w:type="dxa"/>
            <w:vAlign w:val="center"/>
          </w:tcPr>
          <w:p w14:paraId="2EE7E009" w14:textId="77777777" w:rsidR="0028397D" w:rsidRPr="008C37B9" w:rsidRDefault="0028397D" w:rsidP="00E44144">
            <w:pPr>
              <w:cnfStyle w:val="000000000000" w:firstRow="0" w:lastRow="0" w:firstColumn="0" w:lastColumn="0" w:oddVBand="0" w:evenVBand="0" w:oddHBand="0" w:evenHBand="0" w:firstRowFirstColumn="0" w:firstRowLastColumn="0" w:lastRowFirstColumn="0" w:lastRowLastColumn="0"/>
            </w:pPr>
            <w:proofErr w:type="spellStart"/>
            <w:r w:rsidRPr="008C37B9">
              <w:t>MajorityApprovers</w:t>
            </w:r>
            <w:proofErr w:type="spellEnd"/>
          </w:p>
        </w:tc>
      </w:tr>
      <w:tr w:rsidR="0028397D" w14:paraId="54A6AA0A"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2ABC9E93" w14:textId="77777777" w:rsidR="0028397D" w:rsidRPr="002751D7" w:rsidRDefault="0028397D" w:rsidP="00E44144">
            <w:pPr>
              <w:rPr>
                <w:b w:val="0"/>
              </w:rPr>
            </w:pPr>
            <w:proofErr w:type="spellStart"/>
            <w:r w:rsidRPr="002751D7">
              <w:rPr>
                <w:b w:val="0"/>
              </w:rPr>
              <w:t>TaskId</w:t>
            </w:r>
            <w:proofErr w:type="spellEnd"/>
          </w:p>
        </w:tc>
        <w:tc>
          <w:tcPr>
            <w:tcW w:w="5804" w:type="dxa"/>
            <w:vAlign w:val="center"/>
          </w:tcPr>
          <w:p w14:paraId="211C4598" w14:textId="77777777" w:rsidR="0028397D" w:rsidRPr="008C37B9" w:rsidRDefault="0028397D" w:rsidP="00E44144">
            <w:pPr>
              <w:cnfStyle w:val="000000100000" w:firstRow="0" w:lastRow="0" w:firstColumn="0" w:lastColumn="0" w:oddVBand="0" w:evenVBand="0" w:oddHBand="1" w:evenHBand="0" w:firstRowFirstColumn="0" w:firstRowLastColumn="0" w:lastRowFirstColumn="0" w:lastRowLastColumn="0"/>
            </w:pPr>
            <w:proofErr w:type="spellStart"/>
            <w:r>
              <w:t>Beta</w:t>
            </w:r>
            <w:r w:rsidRPr="008C37B9">
              <w:t>TaskId</w:t>
            </w:r>
            <w:proofErr w:type="spellEnd"/>
            <w:r w:rsidRPr="008C37B9">
              <w:t xml:space="preserve"> </w:t>
            </w:r>
            <w:r w:rsidRPr="008C37B9">
              <w:rPr>
                <w:i/>
                <w:iCs/>
              </w:rPr>
              <w:t>(</w:t>
            </w:r>
            <w:r>
              <w:rPr>
                <w:i/>
                <w:iCs/>
              </w:rPr>
              <w:t>existing</w:t>
            </w:r>
            <w:r w:rsidRPr="008C37B9">
              <w:rPr>
                <w:i/>
                <w:iCs/>
              </w:rPr>
              <w:t xml:space="preserve"> field)</w:t>
            </w:r>
          </w:p>
        </w:tc>
      </w:tr>
      <w:tr w:rsidR="0028397D" w14:paraId="4E01E832" w14:textId="77777777" w:rsidTr="0028397D">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nil"/>
              <w:bottom w:val="double" w:sz="4" w:space="0" w:color="auto"/>
            </w:tcBorders>
            <w:shd w:val="clear" w:color="auto" w:fill="808080" w:themeFill="background1" w:themeFillShade="80"/>
            <w:vAlign w:val="center"/>
          </w:tcPr>
          <w:p w14:paraId="18D628F6" w14:textId="77777777" w:rsidR="0028397D" w:rsidRPr="002751D7" w:rsidRDefault="0028397D" w:rsidP="00E44144">
            <w:proofErr w:type="spellStart"/>
            <w:r w:rsidRPr="002751D7">
              <w:t>LogToHistoryListActivity</w:t>
            </w:r>
            <w:proofErr w:type="spellEnd"/>
          </w:p>
        </w:tc>
        <w:tc>
          <w:tcPr>
            <w:tcW w:w="5804" w:type="dxa"/>
            <w:tcBorders>
              <w:top w:val="nil"/>
              <w:bottom w:val="double" w:sz="4" w:space="0" w:color="auto"/>
            </w:tcBorders>
            <w:shd w:val="clear" w:color="auto" w:fill="808080" w:themeFill="background1" w:themeFillShade="80"/>
            <w:vAlign w:val="center"/>
          </w:tcPr>
          <w:p w14:paraId="6AEE2B59" w14:textId="77777777" w:rsidR="0028397D" w:rsidRPr="002751D7" w:rsidRDefault="0028397D" w:rsidP="00E44144">
            <w:pPr>
              <w:cnfStyle w:val="000000000000" w:firstRow="0" w:lastRow="0" w:firstColumn="0" w:lastColumn="0" w:oddVBand="0" w:evenVBand="0" w:oddHBand="0" w:evenHBand="0" w:firstRowFirstColumn="0" w:firstRowLastColumn="0" w:lastRowFirstColumn="0" w:lastRowLastColumn="0"/>
            </w:pPr>
          </w:p>
        </w:tc>
      </w:tr>
      <w:tr w:rsidR="0028397D" w14:paraId="532BB513"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3A35B189" w14:textId="77777777" w:rsidR="0028397D" w:rsidRPr="002751D7" w:rsidRDefault="0028397D" w:rsidP="00E44144">
            <w:pPr>
              <w:rPr>
                <w:b w:val="0"/>
              </w:rPr>
            </w:pPr>
            <w:r w:rsidRPr="002751D7">
              <w:rPr>
                <w:b w:val="0"/>
              </w:rPr>
              <w:t>(Name)</w:t>
            </w:r>
          </w:p>
        </w:tc>
        <w:tc>
          <w:tcPr>
            <w:tcW w:w="5804" w:type="dxa"/>
            <w:tcBorders>
              <w:top w:val="double" w:sz="4" w:space="0" w:color="auto"/>
            </w:tcBorders>
            <w:vAlign w:val="center"/>
          </w:tcPr>
          <w:p w14:paraId="38E8B9C6" w14:textId="77777777" w:rsidR="0028397D" w:rsidRPr="008C37B9" w:rsidRDefault="0028397D" w:rsidP="0028397D">
            <w:pPr>
              <w:cnfStyle w:val="000000100000" w:firstRow="0" w:lastRow="0" w:firstColumn="0" w:lastColumn="0" w:oddVBand="0" w:evenVBand="0" w:oddHBand="1" w:evenHBand="0" w:firstRowFirstColumn="0" w:firstRowLastColumn="0" w:lastRowFirstColumn="0" w:lastRowLastColumn="0"/>
            </w:pPr>
            <w:proofErr w:type="spellStart"/>
            <w:r>
              <w:rPr>
                <w:color w:val="000000"/>
              </w:rPr>
              <w:t>logBeta</w:t>
            </w:r>
            <w:r w:rsidRPr="008C37B9">
              <w:rPr>
                <w:color w:val="000000"/>
              </w:rPr>
              <w:t>TaskCreated</w:t>
            </w:r>
            <w:proofErr w:type="spellEnd"/>
          </w:p>
        </w:tc>
      </w:tr>
      <w:tr w:rsidR="0028397D" w:rsidRPr="008C37B9" w14:paraId="51A8FA09"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4ECE7311" w14:textId="77777777" w:rsidR="0028397D" w:rsidRPr="002751D7" w:rsidRDefault="0028397D" w:rsidP="00E44144">
            <w:pPr>
              <w:rPr>
                <w:b w:val="0"/>
              </w:rPr>
            </w:pPr>
            <w:proofErr w:type="spellStart"/>
            <w:r w:rsidRPr="002751D7">
              <w:rPr>
                <w:b w:val="0"/>
              </w:rPr>
              <w:t>HistoryDescription</w:t>
            </w:r>
            <w:proofErr w:type="spellEnd"/>
          </w:p>
        </w:tc>
        <w:tc>
          <w:tcPr>
            <w:tcW w:w="5804" w:type="dxa"/>
            <w:vAlign w:val="center"/>
          </w:tcPr>
          <w:p w14:paraId="612132DC" w14:textId="77777777" w:rsidR="0028397D" w:rsidRPr="008C37B9" w:rsidRDefault="0028397D" w:rsidP="00E44144">
            <w:pPr>
              <w:cnfStyle w:val="000000000000" w:firstRow="0" w:lastRow="0" w:firstColumn="0" w:lastColumn="0" w:oddVBand="0" w:evenVBand="0" w:oddHBand="0" w:evenHBand="0" w:firstRowFirstColumn="0" w:firstRowLastColumn="0" w:lastRowFirstColumn="0" w:lastRowLastColumn="0"/>
              <w:rPr>
                <w:color w:val="000000"/>
              </w:rPr>
            </w:pPr>
            <w:proofErr w:type="spellStart"/>
            <w:r w:rsidRPr="008C37B9">
              <w:rPr>
                <w:color w:val="000000"/>
              </w:rPr>
              <w:t>HistoryDescription</w:t>
            </w:r>
            <w:proofErr w:type="spellEnd"/>
            <w:r w:rsidRPr="008C37B9">
              <w:rPr>
                <w:color w:val="000000"/>
              </w:rPr>
              <w:t xml:space="preserve"> </w:t>
            </w:r>
            <w:r w:rsidRPr="008C37B9">
              <w:rPr>
                <w:i/>
                <w:iCs/>
                <w:color w:val="000000"/>
              </w:rPr>
              <w:t>(existing field)</w:t>
            </w:r>
          </w:p>
        </w:tc>
      </w:tr>
      <w:tr w:rsidR="0028397D" w:rsidRPr="008C37B9" w14:paraId="4D0849BF"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5A8D1C7C" w14:textId="77777777" w:rsidR="0028397D" w:rsidRPr="002751D7" w:rsidRDefault="0028397D" w:rsidP="00E44144">
            <w:pPr>
              <w:rPr>
                <w:b w:val="0"/>
              </w:rPr>
            </w:pPr>
            <w:proofErr w:type="spellStart"/>
            <w:r w:rsidRPr="002751D7">
              <w:rPr>
                <w:b w:val="0"/>
              </w:rPr>
              <w:t>HistoryOutcome</w:t>
            </w:r>
            <w:proofErr w:type="spellEnd"/>
          </w:p>
        </w:tc>
        <w:tc>
          <w:tcPr>
            <w:tcW w:w="5804" w:type="dxa"/>
            <w:vAlign w:val="center"/>
          </w:tcPr>
          <w:p w14:paraId="728AAC7E" w14:textId="77777777" w:rsidR="0028397D" w:rsidRPr="008C37B9" w:rsidRDefault="0028397D" w:rsidP="00E44144">
            <w:pPr>
              <w:cnfStyle w:val="000000100000" w:firstRow="0" w:lastRow="0" w:firstColumn="0" w:lastColumn="0" w:oddVBand="0" w:evenVBand="0" w:oddHBand="1" w:evenHBand="0" w:firstRowFirstColumn="0" w:firstRowLastColumn="0" w:lastRowFirstColumn="0" w:lastRowLastColumn="0"/>
              <w:rPr>
                <w:color w:val="000000"/>
              </w:rPr>
            </w:pPr>
            <w:proofErr w:type="spellStart"/>
            <w:r w:rsidRPr="008C37B9">
              <w:rPr>
                <w:color w:val="000000"/>
              </w:rPr>
              <w:t>HistoryOutcome</w:t>
            </w:r>
            <w:proofErr w:type="spellEnd"/>
            <w:r w:rsidRPr="008C37B9">
              <w:rPr>
                <w:color w:val="000000"/>
              </w:rPr>
              <w:t xml:space="preserve"> </w:t>
            </w:r>
            <w:r w:rsidRPr="008C37B9">
              <w:rPr>
                <w:i/>
                <w:iCs/>
                <w:color w:val="000000"/>
              </w:rPr>
              <w:t>(existing field)</w:t>
            </w:r>
          </w:p>
        </w:tc>
      </w:tr>
    </w:tbl>
    <w:p w14:paraId="5201F47C" w14:textId="77777777" w:rsidR="002A1A0E" w:rsidRDefault="002A1A0E" w:rsidP="0028397D">
      <w:pPr>
        <w:pStyle w:val="NumberedBullet"/>
        <w:numPr>
          <w:ilvl w:val="0"/>
          <w:numId w:val="0"/>
        </w:numPr>
        <w:ind w:left="720"/>
      </w:pPr>
    </w:p>
    <w:p w14:paraId="300D198E" w14:textId="77777777" w:rsidR="002A1A0E" w:rsidRDefault="002A1A0E">
      <w:r>
        <w:br w:type="page"/>
      </w:r>
    </w:p>
    <w:p w14:paraId="019A34A1" w14:textId="77777777" w:rsidR="0028397D" w:rsidRDefault="0028397D" w:rsidP="0028397D">
      <w:pPr>
        <w:pStyle w:val="NumberedBullet"/>
        <w:numPr>
          <w:ilvl w:val="0"/>
          <w:numId w:val="0"/>
        </w:numPr>
        <w:ind w:left="720"/>
      </w:pPr>
    </w:p>
    <w:tbl>
      <w:tblPr>
        <w:tblStyle w:val="MediumShading2-Accent11"/>
        <w:tblW w:w="0" w:type="auto"/>
        <w:jc w:val="center"/>
        <w:tblLook w:val="04A0" w:firstRow="1" w:lastRow="0" w:firstColumn="1" w:lastColumn="0" w:noHBand="0" w:noVBand="1"/>
      </w:tblPr>
      <w:tblGrid>
        <w:gridCol w:w="3772"/>
        <w:gridCol w:w="5804"/>
      </w:tblGrid>
      <w:tr w:rsidR="0028397D" w14:paraId="57D0D414" w14:textId="77777777" w:rsidTr="00A306CE">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100" w:firstRow="0" w:lastRow="0" w:firstColumn="1" w:lastColumn="0" w:oddVBand="0" w:evenVBand="0" w:oddHBand="0" w:evenHBand="0" w:firstRowFirstColumn="1" w:firstRowLastColumn="0" w:lastRowFirstColumn="0" w:lastRowLastColumn="0"/>
            <w:tcW w:w="9576" w:type="dxa"/>
            <w:gridSpan w:val="2"/>
            <w:shd w:val="clear" w:color="auto" w:fill="808080" w:themeFill="background1" w:themeFillShade="80"/>
            <w:vAlign w:val="center"/>
          </w:tcPr>
          <w:p w14:paraId="13E1C860" w14:textId="77777777" w:rsidR="0028397D" w:rsidRDefault="0028397D" w:rsidP="0028397D">
            <w:pPr>
              <w:pStyle w:val="NumberedBullet"/>
              <w:numPr>
                <w:ilvl w:val="0"/>
                <w:numId w:val="0"/>
              </w:numPr>
            </w:pPr>
            <w:r>
              <w:t xml:space="preserve">eventDrivenActivity3 </w:t>
            </w:r>
            <w:r w:rsidRPr="00DE3038">
              <w:rPr>
                <w:i/>
              </w:rPr>
              <w:t>(</w:t>
            </w:r>
            <w:r>
              <w:rPr>
                <w:i/>
              </w:rPr>
              <w:t xml:space="preserve">right-hand </w:t>
            </w:r>
            <w:r w:rsidRPr="00DE3038">
              <w:rPr>
                <w:i/>
              </w:rPr>
              <w:t>one)</w:t>
            </w:r>
          </w:p>
        </w:tc>
      </w:tr>
      <w:tr w:rsidR="0028397D" w14:paraId="19CF2C72" w14:textId="77777777" w:rsidTr="00D118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single" w:sz="18" w:space="0" w:color="auto"/>
              <w:bottom w:val="double" w:sz="4" w:space="0" w:color="auto"/>
            </w:tcBorders>
            <w:shd w:val="clear" w:color="auto" w:fill="808080" w:themeFill="background1" w:themeFillShade="80"/>
            <w:vAlign w:val="center"/>
          </w:tcPr>
          <w:p w14:paraId="0164FA5E" w14:textId="77777777" w:rsidR="0028397D" w:rsidRDefault="0028397D" w:rsidP="00E44144">
            <w:proofErr w:type="spellStart"/>
            <w:r>
              <w:t>OnTaskChanged</w:t>
            </w:r>
            <w:proofErr w:type="spellEnd"/>
          </w:p>
        </w:tc>
        <w:tc>
          <w:tcPr>
            <w:tcW w:w="5804" w:type="dxa"/>
            <w:tcBorders>
              <w:top w:val="single" w:sz="18" w:space="0" w:color="auto"/>
              <w:bottom w:val="double" w:sz="4" w:space="0" w:color="auto"/>
            </w:tcBorders>
            <w:shd w:val="clear" w:color="auto" w:fill="808080" w:themeFill="background1" w:themeFillShade="80"/>
            <w:vAlign w:val="center"/>
          </w:tcPr>
          <w:p w14:paraId="19E5A3F2" w14:textId="77777777" w:rsidR="0028397D" w:rsidRDefault="0028397D" w:rsidP="00E44144">
            <w:pPr>
              <w:cnfStyle w:val="000000100000" w:firstRow="0" w:lastRow="0" w:firstColumn="0" w:lastColumn="0" w:oddVBand="0" w:evenVBand="0" w:oddHBand="1" w:evenHBand="0" w:firstRowFirstColumn="0" w:firstRowLastColumn="0" w:lastRowFirstColumn="0" w:lastRowLastColumn="0"/>
            </w:pPr>
          </w:p>
        </w:tc>
      </w:tr>
      <w:tr w:rsidR="0028397D" w14:paraId="695B9C89"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3BE8D2DD" w14:textId="77777777" w:rsidR="0028397D" w:rsidRPr="002751D7" w:rsidRDefault="0028397D" w:rsidP="00E44144">
            <w:pPr>
              <w:rPr>
                <w:b w:val="0"/>
              </w:rPr>
            </w:pPr>
            <w:r w:rsidRPr="002751D7">
              <w:rPr>
                <w:b w:val="0"/>
              </w:rPr>
              <w:t>(Name)</w:t>
            </w:r>
          </w:p>
        </w:tc>
        <w:tc>
          <w:tcPr>
            <w:tcW w:w="5804" w:type="dxa"/>
            <w:tcBorders>
              <w:top w:val="double" w:sz="4" w:space="0" w:color="auto"/>
            </w:tcBorders>
            <w:vAlign w:val="center"/>
          </w:tcPr>
          <w:p w14:paraId="6DEE4861" w14:textId="77777777" w:rsidR="0028397D" w:rsidRDefault="0028397D" w:rsidP="00E44144">
            <w:pPr>
              <w:pStyle w:val="Numbered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onCharlieTaskChanged</w:t>
            </w:r>
            <w:proofErr w:type="spellEnd"/>
          </w:p>
        </w:tc>
      </w:tr>
      <w:tr w:rsidR="0028397D" w14:paraId="7B8F9262"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7A9111CD" w14:textId="77777777" w:rsidR="0028397D" w:rsidRPr="002751D7" w:rsidRDefault="0028397D" w:rsidP="00E44144">
            <w:pPr>
              <w:rPr>
                <w:b w:val="0"/>
              </w:rPr>
            </w:pPr>
            <w:proofErr w:type="spellStart"/>
            <w:r w:rsidRPr="002751D7">
              <w:rPr>
                <w:b w:val="0"/>
              </w:rPr>
              <w:t>CorrelationToken</w:t>
            </w:r>
            <w:proofErr w:type="spellEnd"/>
          </w:p>
        </w:tc>
        <w:tc>
          <w:tcPr>
            <w:tcW w:w="5804" w:type="dxa"/>
            <w:vAlign w:val="center"/>
          </w:tcPr>
          <w:p w14:paraId="2A64E41A" w14:textId="77777777" w:rsidR="0028397D" w:rsidRDefault="0028397D" w:rsidP="00E44144">
            <w:pPr>
              <w:pStyle w:val="NumberedBullet"/>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t>charlie</w:t>
            </w:r>
            <w:r w:rsidRPr="008C37B9">
              <w:t>TaskToken</w:t>
            </w:r>
            <w:proofErr w:type="spellEnd"/>
          </w:p>
        </w:tc>
      </w:tr>
      <w:tr w:rsidR="0028397D" w14:paraId="14A92156"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4DEFAABE" w14:textId="77777777" w:rsidR="0028397D" w:rsidRPr="002751D7" w:rsidRDefault="0028397D" w:rsidP="00E44144">
            <w:pPr>
              <w:ind w:left="720"/>
              <w:rPr>
                <w:b w:val="0"/>
              </w:rPr>
            </w:pPr>
            <w:r w:rsidRPr="002751D7">
              <w:rPr>
                <w:b w:val="0"/>
              </w:rPr>
              <w:t xml:space="preserve">Owner </w:t>
            </w:r>
            <w:proofErr w:type="spellStart"/>
            <w:r w:rsidRPr="002751D7">
              <w:rPr>
                <w:b w:val="0"/>
              </w:rPr>
              <w:t>ActivityName</w:t>
            </w:r>
            <w:proofErr w:type="spellEnd"/>
            <w:r w:rsidRPr="002751D7">
              <w:rPr>
                <w:b w:val="0"/>
              </w:rPr>
              <w:t> </w:t>
            </w:r>
          </w:p>
        </w:tc>
        <w:tc>
          <w:tcPr>
            <w:tcW w:w="5804" w:type="dxa"/>
            <w:vAlign w:val="center"/>
          </w:tcPr>
          <w:p w14:paraId="7E761FA6" w14:textId="77777777" w:rsidR="0028397D" w:rsidRPr="008C37B9" w:rsidRDefault="0028397D" w:rsidP="00E44144">
            <w:pPr>
              <w:cnfStyle w:val="000000000000" w:firstRow="0" w:lastRow="0" w:firstColumn="0" w:lastColumn="0" w:oddVBand="0" w:evenVBand="0" w:oddHBand="0" w:evenHBand="0" w:firstRowFirstColumn="0" w:firstRowLastColumn="0" w:lastRowFirstColumn="0" w:lastRowLastColumn="0"/>
            </w:pPr>
            <w:proofErr w:type="spellStart"/>
            <w:r w:rsidRPr="008C37B9">
              <w:t>MajorityApprovers</w:t>
            </w:r>
            <w:proofErr w:type="spellEnd"/>
          </w:p>
        </w:tc>
      </w:tr>
      <w:tr w:rsidR="0028397D" w14:paraId="3A463B0A"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3770A7CD" w14:textId="77777777" w:rsidR="0028397D" w:rsidRPr="002751D7" w:rsidRDefault="0028397D" w:rsidP="00E44144">
            <w:pPr>
              <w:rPr>
                <w:b w:val="0"/>
              </w:rPr>
            </w:pPr>
            <w:proofErr w:type="spellStart"/>
            <w:r>
              <w:rPr>
                <w:b w:val="0"/>
              </w:rPr>
              <w:t>AfterProperties</w:t>
            </w:r>
            <w:proofErr w:type="spellEnd"/>
          </w:p>
        </w:tc>
        <w:tc>
          <w:tcPr>
            <w:tcW w:w="5804" w:type="dxa"/>
            <w:vAlign w:val="center"/>
          </w:tcPr>
          <w:p w14:paraId="77E228DA" w14:textId="77777777" w:rsidR="0028397D" w:rsidRDefault="0028397D" w:rsidP="00E44144">
            <w:pPr>
              <w:cnfStyle w:val="000000100000" w:firstRow="0" w:lastRow="0" w:firstColumn="0" w:lastColumn="0" w:oddVBand="0" w:evenVBand="0" w:oddHBand="1" w:evenHBand="0" w:firstRowFirstColumn="0" w:firstRowLastColumn="0" w:lastRowFirstColumn="0" w:lastRowLastColumn="0"/>
            </w:pPr>
            <w:proofErr w:type="spellStart"/>
            <w:r>
              <w:t>CharlieAfterTaskProperties</w:t>
            </w:r>
            <w:proofErr w:type="spellEnd"/>
            <w:r w:rsidRPr="00DE3038">
              <w:rPr>
                <w:i/>
              </w:rPr>
              <w:t xml:space="preserve"> (new field)</w:t>
            </w:r>
          </w:p>
        </w:tc>
      </w:tr>
      <w:tr w:rsidR="0028397D" w14:paraId="35744B2B"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3353D49C" w14:textId="77777777" w:rsidR="0028397D" w:rsidRPr="002751D7" w:rsidRDefault="0028397D" w:rsidP="00E44144">
            <w:pPr>
              <w:rPr>
                <w:b w:val="0"/>
              </w:rPr>
            </w:pPr>
            <w:proofErr w:type="spellStart"/>
            <w:r w:rsidRPr="002751D7">
              <w:rPr>
                <w:b w:val="0"/>
              </w:rPr>
              <w:t>TaskId</w:t>
            </w:r>
            <w:proofErr w:type="spellEnd"/>
          </w:p>
        </w:tc>
        <w:tc>
          <w:tcPr>
            <w:tcW w:w="5804" w:type="dxa"/>
            <w:vAlign w:val="center"/>
          </w:tcPr>
          <w:p w14:paraId="321046AE" w14:textId="77777777" w:rsidR="0028397D" w:rsidRPr="008C37B9" w:rsidRDefault="0028397D" w:rsidP="00E44144">
            <w:pPr>
              <w:cnfStyle w:val="000000000000" w:firstRow="0" w:lastRow="0" w:firstColumn="0" w:lastColumn="0" w:oddVBand="0" w:evenVBand="0" w:oddHBand="0" w:evenHBand="0" w:firstRowFirstColumn="0" w:firstRowLastColumn="0" w:lastRowFirstColumn="0" w:lastRowLastColumn="0"/>
            </w:pPr>
            <w:proofErr w:type="spellStart"/>
            <w:r>
              <w:t>Charlie</w:t>
            </w:r>
            <w:r w:rsidRPr="008C37B9">
              <w:t>TaskId</w:t>
            </w:r>
            <w:proofErr w:type="spellEnd"/>
            <w:r w:rsidRPr="008C37B9">
              <w:t xml:space="preserve"> </w:t>
            </w:r>
            <w:r w:rsidRPr="008C37B9">
              <w:rPr>
                <w:i/>
                <w:iCs/>
              </w:rPr>
              <w:t>(</w:t>
            </w:r>
            <w:r>
              <w:rPr>
                <w:i/>
                <w:iCs/>
              </w:rPr>
              <w:t>existing</w:t>
            </w:r>
            <w:r w:rsidRPr="008C37B9">
              <w:rPr>
                <w:i/>
                <w:iCs/>
              </w:rPr>
              <w:t xml:space="preserve"> field)</w:t>
            </w:r>
          </w:p>
        </w:tc>
      </w:tr>
      <w:tr w:rsidR="0028397D" w14:paraId="3519BFDE" w14:textId="77777777" w:rsidTr="00D118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nil"/>
              <w:bottom w:val="double" w:sz="4" w:space="0" w:color="auto"/>
            </w:tcBorders>
            <w:shd w:val="clear" w:color="auto" w:fill="808080" w:themeFill="background1" w:themeFillShade="80"/>
            <w:vAlign w:val="center"/>
          </w:tcPr>
          <w:p w14:paraId="49746ED0" w14:textId="77777777" w:rsidR="0028397D" w:rsidRPr="002751D7" w:rsidRDefault="0028397D" w:rsidP="00E44144">
            <w:proofErr w:type="spellStart"/>
            <w:r>
              <w:t>CompleteTask</w:t>
            </w:r>
            <w:proofErr w:type="spellEnd"/>
          </w:p>
        </w:tc>
        <w:tc>
          <w:tcPr>
            <w:tcW w:w="5804" w:type="dxa"/>
            <w:tcBorders>
              <w:top w:val="nil"/>
              <w:bottom w:val="double" w:sz="4" w:space="0" w:color="auto"/>
            </w:tcBorders>
            <w:shd w:val="clear" w:color="auto" w:fill="808080" w:themeFill="background1" w:themeFillShade="80"/>
            <w:vAlign w:val="center"/>
          </w:tcPr>
          <w:p w14:paraId="12CBF243" w14:textId="77777777" w:rsidR="0028397D" w:rsidRPr="002751D7" w:rsidRDefault="0028397D" w:rsidP="00E44144">
            <w:pPr>
              <w:cnfStyle w:val="000000100000" w:firstRow="0" w:lastRow="0" w:firstColumn="0" w:lastColumn="0" w:oddVBand="0" w:evenVBand="0" w:oddHBand="1" w:evenHBand="0" w:firstRowFirstColumn="0" w:firstRowLastColumn="0" w:lastRowFirstColumn="0" w:lastRowLastColumn="0"/>
            </w:pPr>
          </w:p>
        </w:tc>
      </w:tr>
      <w:tr w:rsidR="0028397D" w14:paraId="2ABC5BC6"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37E28516" w14:textId="77777777" w:rsidR="0028397D" w:rsidRPr="002751D7" w:rsidRDefault="0028397D" w:rsidP="00E44144">
            <w:pPr>
              <w:rPr>
                <w:b w:val="0"/>
              </w:rPr>
            </w:pPr>
            <w:r w:rsidRPr="002751D7">
              <w:rPr>
                <w:b w:val="0"/>
              </w:rPr>
              <w:t>(Name)</w:t>
            </w:r>
          </w:p>
        </w:tc>
        <w:tc>
          <w:tcPr>
            <w:tcW w:w="5804" w:type="dxa"/>
            <w:tcBorders>
              <w:top w:val="double" w:sz="4" w:space="0" w:color="auto"/>
            </w:tcBorders>
            <w:vAlign w:val="center"/>
          </w:tcPr>
          <w:p w14:paraId="081863E1" w14:textId="77777777" w:rsidR="0028397D" w:rsidRPr="008C37B9" w:rsidRDefault="0028397D" w:rsidP="0028397D">
            <w:pPr>
              <w:cnfStyle w:val="000000000000" w:firstRow="0" w:lastRow="0" w:firstColumn="0" w:lastColumn="0" w:oddVBand="0" w:evenVBand="0" w:oddHBand="0" w:evenHBand="0" w:firstRowFirstColumn="0" w:firstRowLastColumn="0" w:lastRowFirstColumn="0" w:lastRowLastColumn="0"/>
            </w:pPr>
            <w:proofErr w:type="spellStart"/>
            <w:r>
              <w:rPr>
                <w:color w:val="000000"/>
              </w:rPr>
              <w:t>completeCharlieTask</w:t>
            </w:r>
            <w:proofErr w:type="spellEnd"/>
          </w:p>
        </w:tc>
      </w:tr>
      <w:tr w:rsidR="0028397D" w14:paraId="44482D3D"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171974C7" w14:textId="77777777" w:rsidR="0028397D" w:rsidRPr="002751D7" w:rsidRDefault="0028397D" w:rsidP="00E44144">
            <w:pPr>
              <w:rPr>
                <w:b w:val="0"/>
              </w:rPr>
            </w:pPr>
            <w:proofErr w:type="spellStart"/>
            <w:r w:rsidRPr="002751D7">
              <w:rPr>
                <w:b w:val="0"/>
              </w:rPr>
              <w:t>CorrelationToken</w:t>
            </w:r>
            <w:proofErr w:type="spellEnd"/>
          </w:p>
        </w:tc>
        <w:tc>
          <w:tcPr>
            <w:tcW w:w="5804" w:type="dxa"/>
            <w:vAlign w:val="center"/>
          </w:tcPr>
          <w:p w14:paraId="46A1B276" w14:textId="77777777" w:rsidR="0028397D" w:rsidRDefault="0028397D" w:rsidP="00E44144">
            <w:pPr>
              <w:pStyle w:val="NumberedBullet"/>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t>charlie</w:t>
            </w:r>
            <w:r w:rsidRPr="008C37B9">
              <w:t>TaskToken</w:t>
            </w:r>
            <w:proofErr w:type="spellEnd"/>
          </w:p>
        </w:tc>
      </w:tr>
      <w:tr w:rsidR="0028397D" w14:paraId="699FC255"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1FFC44DE" w14:textId="77777777" w:rsidR="0028397D" w:rsidRPr="002751D7" w:rsidRDefault="0028397D" w:rsidP="00E44144">
            <w:pPr>
              <w:ind w:left="720"/>
              <w:rPr>
                <w:b w:val="0"/>
              </w:rPr>
            </w:pPr>
            <w:r w:rsidRPr="002751D7">
              <w:rPr>
                <w:b w:val="0"/>
              </w:rPr>
              <w:t xml:space="preserve">Owner </w:t>
            </w:r>
            <w:proofErr w:type="spellStart"/>
            <w:r w:rsidRPr="002751D7">
              <w:rPr>
                <w:b w:val="0"/>
              </w:rPr>
              <w:t>ActivityName</w:t>
            </w:r>
            <w:proofErr w:type="spellEnd"/>
            <w:r w:rsidRPr="002751D7">
              <w:rPr>
                <w:b w:val="0"/>
              </w:rPr>
              <w:t> </w:t>
            </w:r>
          </w:p>
        </w:tc>
        <w:tc>
          <w:tcPr>
            <w:tcW w:w="5804" w:type="dxa"/>
            <w:vAlign w:val="center"/>
          </w:tcPr>
          <w:p w14:paraId="2BEACBF8" w14:textId="77777777" w:rsidR="0028397D" w:rsidRPr="008C37B9" w:rsidRDefault="0028397D" w:rsidP="00E44144">
            <w:pPr>
              <w:cnfStyle w:val="000000000000" w:firstRow="0" w:lastRow="0" w:firstColumn="0" w:lastColumn="0" w:oddVBand="0" w:evenVBand="0" w:oddHBand="0" w:evenHBand="0" w:firstRowFirstColumn="0" w:firstRowLastColumn="0" w:lastRowFirstColumn="0" w:lastRowLastColumn="0"/>
            </w:pPr>
            <w:proofErr w:type="spellStart"/>
            <w:r w:rsidRPr="008C37B9">
              <w:t>MajorityApprovers</w:t>
            </w:r>
            <w:proofErr w:type="spellEnd"/>
          </w:p>
        </w:tc>
      </w:tr>
      <w:tr w:rsidR="0028397D" w14:paraId="7B3140A5"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30EF1D88" w14:textId="77777777" w:rsidR="0028397D" w:rsidRPr="002751D7" w:rsidRDefault="0028397D" w:rsidP="00E44144">
            <w:pPr>
              <w:rPr>
                <w:b w:val="0"/>
              </w:rPr>
            </w:pPr>
            <w:proofErr w:type="spellStart"/>
            <w:r w:rsidRPr="002751D7">
              <w:rPr>
                <w:b w:val="0"/>
              </w:rPr>
              <w:t>TaskId</w:t>
            </w:r>
            <w:proofErr w:type="spellEnd"/>
          </w:p>
        </w:tc>
        <w:tc>
          <w:tcPr>
            <w:tcW w:w="5804" w:type="dxa"/>
            <w:vAlign w:val="center"/>
          </w:tcPr>
          <w:p w14:paraId="604CBE66" w14:textId="77777777" w:rsidR="0028397D" w:rsidRPr="008C37B9" w:rsidRDefault="0028397D" w:rsidP="00E44144">
            <w:pPr>
              <w:cnfStyle w:val="000000100000" w:firstRow="0" w:lastRow="0" w:firstColumn="0" w:lastColumn="0" w:oddVBand="0" w:evenVBand="0" w:oddHBand="1" w:evenHBand="0" w:firstRowFirstColumn="0" w:firstRowLastColumn="0" w:lastRowFirstColumn="0" w:lastRowLastColumn="0"/>
            </w:pPr>
            <w:proofErr w:type="spellStart"/>
            <w:r>
              <w:t>Charlie</w:t>
            </w:r>
            <w:r w:rsidRPr="008C37B9">
              <w:t>TaskId</w:t>
            </w:r>
            <w:proofErr w:type="spellEnd"/>
            <w:r w:rsidRPr="008C37B9">
              <w:t xml:space="preserve"> </w:t>
            </w:r>
            <w:r w:rsidRPr="008C37B9">
              <w:rPr>
                <w:i/>
                <w:iCs/>
              </w:rPr>
              <w:t>(</w:t>
            </w:r>
            <w:r>
              <w:rPr>
                <w:i/>
                <w:iCs/>
              </w:rPr>
              <w:t>existing</w:t>
            </w:r>
            <w:r w:rsidRPr="008C37B9">
              <w:rPr>
                <w:i/>
                <w:iCs/>
              </w:rPr>
              <w:t xml:space="preserve"> field)</w:t>
            </w:r>
          </w:p>
        </w:tc>
      </w:tr>
      <w:tr w:rsidR="0028397D" w14:paraId="2C572039" w14:textId="77777777" w:rsidTr="00D1182F">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nil"/>
              <w:bottom w:val="double" w:sz="4" w:space="0" w:color="auto"/>
            </w:tcBorders>
            <w:shd w:val="clear" w:color="auto" w:fill="808080" w:themeFill="background1" w:themeFillShade="80"/>
            <w:vAlign w:val="center"/>
          </w:tcPr>
          <w:p w14:paraId="2B89E1DE" w14:textId="77777777" w:rsidR="0028397D" w:rsidRPr="002751D7" w:rsidRDefault="0028397D" w:rsidP="00E44144">
            <w:proofErr w:type="spellStart"/>
            <w:r w:rsidRPr="002751D7">
              <w:t>LogToHistoryListActivity</w:t>
            </w:r>
            <w:proofErr w:type="spellEnd"/>
          </w:p>
        </w:tc>
        <w:tc>
          <w:tcPr>
            <w:tcW w:w="5804" w:type="dxa"/>
            <w:tcBorders>
              <w:top w:val="nil"/>
              <w:bottom w:val="double" w:sz="4" w:space="0" w:color="auto"/>
            </w:tcBorders>
            <w:shd w:val="clear" w:color="auto" w:fill="808080" w:themeFill="background1" w:themeFillShade="80"/>
            <w:vAlign w:val="center"/>
          </w:tcPr>
          <w:p w14:paraId="63AAD917" w14:textId="77777777" w:rsidR="0028397D" w:rsidRPr="002751D7" w:rsidRDefault="0028397D" w:rsidP="00E44144">
            <w:pPr>
              <w:cnfStyle w:val="000000000000" w:firstRow="0" w:lastRow="0" w:firstColumn="0" w:lastColumn="0" w:oddVBand="0" w:evenVBand="0" w:oddHBand="0" w:evenHBand="0" w:firstRowFirstColumn="0" w:firstRowLastColumn="0" w:lastRowFirstColumn="0" w:lastRowLastColumn="0"/>
            </w:pPr>
          </w:p>
        </w:tc>
      </w:tr>
      <w:tr w:rsidR="0028397D" w14:paraId="4F25DEF1"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257BEE85" w14:textId="77777777" w:rsidR="0028397D" w:rsidRPr="002751D7" w:rsidRDefault="0028397D" w:rsidP="00E44144">
            <w:pPr>
              <w:rPr>
                <w:b w:val="0"/>
              </w:rPr>
            </w:pPr>
            <w:r w:rsidRPr="002751D7">
              <w:rPr>
                <w:b w:val="0"/>
              </w:rPr>
              <w:t>(Name)</w:t>
            </w:r>
          </w:p>
        </w:tc>
        <w:tc>
          <w:tcPr>
            <w:tcW w:w="5804" w:type="dxa"/>
            <w:tcBorders>
              <w:top w:val="double" w:sz="4" w:space="0" w:color="auto"/>
            </w:tcBorders>
            <w:vAlign w:val="center"/>
          </w:tcPr>
          <w:p w14:paraId="1E7A268E" w14:textId="77777777" w:rsidR="0028397D" w:rsidRPr="008C37B9" w:rsidRDefault="0028397D" w:rsidP="0028397D">
            <w:pPr>
              <w:cnfStyle w:val="000000100000" w:firstRow="0" w:lastRow="0" w:firstColumn="0" w:lastColumn="0" w:oddVBand="0" w:evenVBand="0" w:oddHBand="1" w:evenHBand="0" w:firstRowFirstColumn="0" w:firstRowLastColumn="0" w:lastRowFirstColumn="0" w:lastRowLastColumn="0"/>
            </w:pPr>
            <w:proofErr w:type="spellStart"/>
            <w:r>
              <w:rPr>
                <w:color w:val="000000"/>
              </w:rPr>
              <w:t>logC</w:t>
            </w:r>
            <w:r w:rsidR="00311DE7">
              <w:rPr>
                <w:color w:val="000000"/>
              </w:rPr>
              <w:t>harlie</w:t>
            </w:r>
            <w:r w:rsidRPr="008C37B9">
              <w:rPr>
                <w:color w:val="000000"/>
              </w:rPr>
              <w:t>TaskCreated</w:t>
            </w:r>
            <w:proofErr w:type="spellEnd"/>
          </w:p>
        </w:tc>
      </w:tr>
      <w:tr w:rsidR="0028397D" w:rsidRPr="008C37B9" w14:paraId="223A2433"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7AE696B8" w14:textId="77777777" w:rsidR="0028397D" w:rsidRPr="002751D7" w:rsidRDefault="0028397D" w:rsidP="00E44144">
            <w:pPr>
              <w:rPr>
                <w:b w:val="0"/>
              </w:rPr>
            </w:pPr>
            <w:proofErr w:type="spellStart"/>
            <w:r w:rsidRPr="002751D7">
              <w:rPr>
                <w:b w:val="0"/>
              </w:rPr>
              <w:t>HistoryDescription</w:t>
            </w:r>
            <w:proofErr w:type="spellEnd"/>
          </w:p>
        </w:tc>
        <w:tc>
          <w:tcPr>
            <w:tcW w:w="5804" w:type="dxa"/>
            <w:vAlign w:val="center"/>
          </w:tcPr>
          <w:p w14:paraId="7B310282" w14:textId="77777777" w:rsidR="0028397D" w:rsidRPr="008C37B9" w:rsidRDefault="0028397D" w:rsidP="00E44144">
            <w:pPr>
              <w:cnfStyle w:val="000000000000" w:firstRow="0" w:lastRow="0" w:firstColumn="0" w:lastColumn="0" w:oddVBand="0" w:evenVBand="0" w:oddHBand="0" w:evenHBand="0" w:firstRowFirstColumn="0" w:firstRowLastColumn="0" w:lastRowFirstColumn="0" w:lastRowLastColumn="0"/>
              <w:rPr>
                <w:color w:val="000000"/>
              </w:rPr>
            </w:pPr>
            <w:proofErr w:type="spellStart"/>
            <w:r w:rsidRPr="008C37B9">
              <w:rPr>
                <w:color w:val="000000"/>
              </w:rPr>
              <w:t>HistoryDescription</w:t>
            </w:r>
            <w:proofErr w:type="spellEnd"/>
            <w:r w:rsidRPr="008C37B9">
              <w:rPr>
                <w:color w:val="000000"/>
              </w:rPr>
              <w:t xml:space="preserve"> </w:t>
            </w:r>
            <w:r w:rsidRPr="008C37B9">
              <w:rPr>
                <w:i/>
                <w:iCs/>
                <w:color w:val="000000"/>
              </w:rPr>
              <w:t>(existing field)</w:t>
            </w:r>
          </w:p>
        </w:tc>
      </w:tr>
      <w:tr w:rsidR="0028397D" w:rsidRPr="008C37B9" w14:paraId="246E9201"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2B8B6C74" w14:textId="77777777" w:rsidR="0028397D" w:rsidRPr="002751D7" w:rsidRDefault="0028397D" w:rsidP="00E44144">
            <w:pPr>
              <w:rPr>
                <w:b w:val="0"/>
              </w:rPr>
            </w:pPr>
            <w:proofErr w:type="spellStart"/>
            <w:r w:rsidRPr="002751D7">
              <w:rPr>
                <w:b w:val="0"/>
              </w:rPr>
              <w:t>HistoryOutcome</w:t>
            </w:r>
            <w:proofErr w:type="spellEnd"/>
          </w:p>
        </w:tc>
        <w:tc>
          <w:tcPr>
            <w:tcW w:w="5804" w:type="dxa"/>
            <w:vAlign w:val="center"/>
          </w:tcPr>
          <w:p w14:paraId="1ECC7343" w14:textId="77777777" w:rsidR="0028397D" w:rsidRPr="008C37B9" w:rsidRDefault="0028397D" w:rsidP="00E44144">
            <w:pPr>
              <w:cnfStyle w:val="000000100000" w:firstRow="0" w:lastRow="0" w:firstColumn="0" w:lastColumn="0" w:oddVBand="0" w:evenVBand="0" w:oddHBand="1" w:evenHBand="0" w:firstRowFirstColumn="0" w:firstRowLastColumn="0" w:lastRowFirstColumn="0" w:lastRowLastColumn="0"/>
              <w:rPr>
                <w:color w:val="000000"/>
              </w:rPr>
            </w:pPr>
            <w:proofErr w:type="spellStart"/>
            <w:r w:rsidRPr="008C37B9">
              <w:rPr>
                <w:color w:val="000000"/>
              </w:rPr>
              <w:t>HistoryOutcome</w:t>
            </w:r>
            <w:proofErr w:type="spellEnd"/>
            <w:r w:rsidRPr="008C37B9">
              <w:rPr>
                <w:color w:val="000000"/>
              </w:rPr>
              <w:t xml:space="preserve"> </w:t>
            </w:r>
            <w:r w:rsidRPr="008C37B9">
              <w:rPr>
                <w:i/>
                <w:iCs/>
                <w:color w:val="000000"/>
              </w:rPr>
              <w:t>(existing field)</w:t>
            </w:r>
          </w:p>
        </w:tc>
      </w:tr>
    </w:tbl>
    <w:p w14:paraId="40E400D6" w14:textId="77777777" w:rsidR="0028397D" w:rsidRDefault="0028397D" w:rsidP="0028397D">
      <w:pPr>
        <w:pStyle w:val="NumberedBullet"/>
        <w:numPr>
          <w:ilvl w:val="0"/>
          <w:numId w:val="0"/>
        </w:numPr>
        <w:ind w:left="720"/>
      </w:pPr>
    </w:p>
    <w:p w14:paraId="0600EEBB" w14:textId="77777777" w:rsidR="0028397D" w:rsidRPr="0028397D" w:rsidRDefault="0028397D" w:rsidP="0028397D">
      <w:pPr>
        <w:pStyle w:val="NumberedBullet"/>
      </w:pPr>
      <w:r w:rsidRPr="0028397D">
        <w:t>Next, you need to add the part of the workflow that will do the programmatic approval or rejection of the request. To do this, again, refer to the following image and tables to create the necessary activities. This section should be placed after the previously added While activity and just before the red termination icon.</w:t>
      </w:r>
    </w:p>
    <w:p w14:paraId="6CD33F5E" w14:textId="77777777" w:rsidR="00DD24A7" w:rsidRPr="0028397D" w:rsidRDefault="00DD24A7" w:rsidP="0028397D">
      <w:pPr>
        <w:pStyle w:val="NumberedBullet"/>
        <w:numPr>
          <w:ilvl w:val="0"/>
          <w:numId w:val="0"/>
        </w:numPr>
        <w:ind w:left="720"/>
        <w:rPr>
          <w:i/>
        </w:rPr>
      </w:pPr>
      <w:r w:rsidRPr="0028397D">
        <w:rPr>
          <w:i/>
        </w:rPr>
        <w:t xml:space="preserve">Note: Again, don't worry about the error that will display on the </w:t>
      </w:r>
      <w:proofErr w:type="spellStart"/>
      <w:r w:rsidRPr="0028397D">
        <w:rPr>
          <w:i/>
        </w:rPr>
        <w:t>IfElse</w:t>
      </w:r>
      <w:proofErr w:type="spellEnd"/>
      <w:r w:rsidRPr="0028397D">
        <w:rPr>
          <w:i/>
        </w:rPr>
        <w:t xml:space="preserve"> activity. You are not at the point where you want to add the logic for this activity. </w:t>
      </w:r>
    </w:p>
    <w:p w14:paraId="7F32E544" w14:textId="77777777" w:rsidR="00DD24A7" w:rsidRDefault="0028397D" w:rsidP="0028397D">
      <w:pPr>
        <w:pStyle w:val="Figure"/>
      </w:pPr>
      <w:r>
        <w:drawing>
          <wp:inline distT="0" distB="0" distL="0" distR="0" wp14:editId="2B03767C">
            <wp:extent cx="4206240" cy="2848320"/>
            <wp:effectExtent l="19050" t="0" r="3810" b="0"/>
            <wp:docPr id="106" name="Picture 106" descr="C:\Development\Writing\Courses\WCM401\trunk\Student Download\Labs\10_Workflow\Figures\WorkflowDesign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Development\Writing\Courses\WCM401\trunk\Student Download\Labs\10_Workflow\Figures\WorkflowDesigner4.jpg"/>
                    <pic:cNvPicPr>
                      <a:picLocks noChangeAspect="1" noChangeArrowheads="1"/>
                    </pic:cNvPicPr>
                  </pic:nvPicPr>
                  <pic:blipFill>
                    <a:blip r:embed="rId18" cstate="print">
                      <a:grayscl/>
                    </a:blip>
                    <a:srcRect/>
                    <a:stretch>
                      <a:fillRect/>
                    </a:stretch>
                  </pic:blipFill>
                  <pic:spPr bwMode="auto">
                    <a:xfrm>
                      <a:off x="0" y="0"/>
                      <a:ext cx="4206240" cy="2848320"/>
                    </a:xfrm>
                    <a:prstGeom prst="rect">
                      <a:avLst/>
                    </a:prstGeom>
                    <a:noFill/>
                    <a:ln w="9525">
                      <a:noFill/>
                      <a:miter lim="800000"/>
                      <a:headEnd/>
                      <a:tailEnd/>
                    </a:ln>
                  </pic:spPr>
                </pic:pic>
              </a:graphicData>
            </a:graphic>
          </wp:inline>
        </w:drawing>
      </w:r>
    </w:p>
    <w:tbl>
      <w:tblPr>
        <w:tblStyle w:val="MediumShading2-Accent11"/>
        <w:tblW w:w="0" w:type="auto"/>
        <w:jc w:val="center"/>
        <w:tblLook w:val="04A0" w:firstRow="1" w:lastRow="0" w:firstColumn="1" w:lastColumn="0" w:noHBand="0" w:noVBand="1"/>
      </w:tblPr>
      <w:tblGrid>
        <w:gridCol w:w="3772"/>
        <w:gridCol w:w="5804"/>
      </w:tblGrid>
      <w:tr w:rsidR="00D1182F" w14:paraId="3163CBC9" w14:textId="77777777" w:rsidTr="00A306CE">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100" w:firstRow="0" w:lastRow="0" w:firstColumn="1" w:lastColumn="0" w:oddVBand="0" w:evenVBand="0" w:oddHBand="0" w:evenHBand="0" w:firstRowFirstColumn="1" w:firstRowLastColumn="0" w:lastRowFirstColumn="0" w:lastRowLastColumn="0"/>
            <w:tcW w:w="9576" w:type="dxa"/>
            <w:gridSpan w:val="2"/>
            <w:shd w:val="clear" w:color="auto" w:fill="808080" w:themeFill="background1" w:themeFillShade="80"/>
            <w:vAlign w:val="center"/>
          </w:tcPr>
          <w:p w14:paraId="5E92661A" w14:textId="77777777" w:rsidR="00D1182F" w:rsidRDefault="00D1182F" w:rsidP="00D1182F">
            <w:pPr>
              <w:pStyle w:val="NumberedBullet"/>
              <w:numPr>
                <w:ilvl w:val="0"/>
                <w:numId w:val="0"/>
              </w:numPr>
            </w:pPr>
            <w:proofErr w:type="spellStart"/>
            <w:r>
              <w:lastRenderedPageBreak/>
              <w:t>ifElseBranchActivity</w:t>
            </w:r>
            <w:proofErr w:type="spellEnd"/>
            <w:r>
              <w:t xml:space="preserve"> </w:t>
            </w:r>
            <w:r w:rsidRPr="00DE3038">
              <w:rPr>
                <w:i/>
              </w:rPr>
              <w:t>(</w:t>
            </w:r>
            <w:r>
              <w:rPr>
                <w:i/>
              </w:rPr>
              <w:t xml:space="preserve">left-hand </w:t>
            </w:r>
            <w:r w:rsidRPr="00DE3038">
              <w:rPr>
                <w:i/>
              </w:rPr>
              <w:t>one)</w:t>
            </w:r>
          </w:p>
        </w:tc>
      </w:tr>
      <w:tr w:rsidR="00D1182F" w14:paraId="22B601F9" w14:textId="77777777" w:rsidTr="00D118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single" w:sz="18" w:space="0" w:color="auto"/>
              <w:bottom w:val="double" w:sz="4" w:space="0" w:color="auto"/>
            </w:tcBorders>
            <w:shd w:val="clear" w:color="auto" w:fill="808080" w:themeFill="background1" w:themeFillShade="80"/>
            <w:vAlign w:val="center"/>
          </w:tcPr>
          <w:p w14:paraId="5C8DBDC7" w14:textId="77777777" w:rsidR="00D1182F" w:rsidRDefault="00D1182F" w:rsidP="00E44144">
            <w:r>
              <w:t>Code</w:t>
            </w:r>
          </w:p>
        </w:tc>
        <w:tc>
          <w:tcPr>
            <w:tcW w:w="5804" w:type="dxa"/>
            <w:tcBorders>
              <w:top w:val="single" w:sz="18" w:space="0" w:color="auto"/>
              <w:bottom w:val="double" w:sz="4" w:space="0" w:color="auto"/>
            </w:tcBorders>
            <w:shd w:val="clear" w:color="auto" w:fill="808080" w:themeFill="background1" w:themeFillShade="80"/>
            <w:vAlign w:val="center"/>
          </w:tcPr>
          <w:p w14:paraId="44B65A61" w14:textId="77777777" w:rsidR="00D1182F" w:rsidRDefault="00D1182F" w:rsidP="00E44144">
            <w:pPr>
              <w:cnfStyle w:val="000000100000" w:firstRow="0" w:lastRow="0" w:firstColumn="0" w:lastColumn="0" w:oddVBand="0" w:evenVBand="0" w:oddHBand="1" w:evenHBand="0" w:firstRowFirstColumn="0" w:firstRowLastColumn="0" w:lastRowFirstColumn="0" w:lastRowLastColumn="0"/>
            </w:pPr>
          </w:p>
        </w:tc>
      </w:tr>
      <w:tr w:rsidR="00D1182F" w14:paraId="4AAB6149"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3B7672EB" w14:textId="77777777" w:rsidR="00D1182F" w:rsidRPr="002751D7" w:rsidRDefault="00D1182F" w:rsidP="00E44144">
            <w:pPr>
              <w:rPr>
                <w:b w:val="0"/>
              </w:rPr>
            </w:pPr>
            <w:r w:rsidRPr="002751D7">
              <w:rPr>
                <w:b w:val="0"/>
              </w:rPr>
              <w:t>(Name)</w:t>
            </w:r>
          </w:p>
        </w:tc>
        <w:tc>
          <w:tcPr>
            <w:tcW w:w="5804" w:type="dxa"/>
            <w:tcBorders>
              <w:top w:val="double" w:sz="4" w:space="0" w:color="auto"/>
            </w:tcBorders>
            <w:vAlign w:val="center"/>
          </w:tcPr>
          <w:p w14:paraId="4A236375" w14:textId="77777777" w:rsidR="00D1182F" w:rsidRDefault="00D1182F" w:rsidP="00E44144">
            <w:pPr>
              <w:pStyle w:val="Numbered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approveItem</w:t>
            </w:r>
            <w:proofErr w:type="spellEnd"/>
          </w:p>
        </w:tc>
      </w:tr>
      <w:tr w:rsidR="00D1182F" w14:paraId="4A73EFD0" w14:textId="77777777" w:rsidTr="00D118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nil"/>
              <w:bottom w:val="double" w:sz="4" w:space="0" w:color="auto"/>
            </w:tcBorders>
            <w:shd w:val="clear" w:color="auto" w:fill="808080" w:themeFill="background1" w:themeFillShade="80"/>
            <w:vAlign w:val="center"/>
          </w:tcPr>
          <w:p w14:paraId="2BC008EF" w14:textId="77777777" w:rsidR="00D1182F" w:rsidRPr="002751D7" w:rsidRDefault="00D1182F" w:rsidP="00E44144">
            <w:proofErr w:type="spellStart"/>
            <w:r>
              <w:t>LogToHistoryListActivity</w:t>
            </w:r>
            <w:proofErr w:type="spellEnd"/>
          </w:p>
        </w:tc>
        <w:tc>
          <w:tcPr>
            <w:tcW w:w="5804" w:type="dxa"/>
            <w:tcBorders>
              <w:top w:val="nil"/>
              <w:bottom w:val="double" w:sz="4" w:space="0" w:color="auto"/>
            </w:tcBorders>
            <w:shd w:val="clear" w:color="auto" w:fill="808080" w:themeFill="background1" w:themeFillShade="80"/>
            <w:vAlign w:val="center"/>
          </w:tcPr>
          <w:p w14:paraId="01238362" w14:textId="77777777" w:rsidR="00D1182F" w:rsidRPr="002751D7" w:rsidRDefault="00D1182F" w:rsidP="00E44144">
            <w:pPr>
              <w:cnfStyle w:val="000000100000" w:firstRow="0" w:lastRow="0" w:firstColumn="0" w:lastColumn="0" w:oddVBand="0" w:evenVBand="0" w:oddHBand="1" w:evenHBand="0" w:firstRowFirstColumn="0" w:firstRowLastColumn="0" w:lastRowFirstColumn="0" w:lastRowLastColumn="0"/>
            </w:pPr>
          </w:p>
        </w:tc>
      </w:tr>
      <w:tr w:rsidR="00D1182F" w14:paraId="322D9E6D"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5CC3D4A8" w14:textId="77777777" w:rsidR="00D1182F" w:rsidRPr="002751D7" w:rsidRDefault="00D1182F" w:rsidP="00E44144">
            <w:pPr>
              <w:rPr>
                <w:b w:val="0"/>
              </w:rPr>
            </w:pPr>
            <w:r w:rsidRPr="002751D7">
              <w:rPr>
                <w:b w:val="0"/>
              </w:rPr>
              <w:t>(Name)</w:t>
            </w:r>
          </w:p>
        </w:tc>
        <w:tc>
          <w:tcPr>
            <w:tcW w:w="5804" w:type="dxa"/>
            <w:tcBorders>
              <w:top w:val="double" w:sz="4" w:space="0" w:color="auto"/>
            </w:tcBorders>
            <w:vAlign w:val="center"/>
          </w:tcPr>
          <w:p w14:paraId="5FC20B05" w14:textId="77777777" w:rsidR="00D1182F" w:rsidRPr="008C37B9" w:rsidRDefault="00D1182F" w:rsidP="00E44144">
            <w:pPr>
              <w:cnfStyle w:val="000000000000" w:firstRow="0" w:lastRow="0" w:firstColumn="0" w:lastColumn="0" w:oddVBand="0" w:evenVBand="0" w:oddHBand="0" w:evenHBand="0" w:firstRowFirstColumn="0" w:firstRowLastColumn="0" w:lastRowFirstColumn="0" w:lastRowLastColumn="0"/>
            </w:pPr>
            <w:proofErr w:type="spellStart"/>
            <w:r>
              <w:rPr>
                <w:color w:val="000000"/>
              </w:rPr>
              <w:t>logItemApproved</w:t>
            </w:r>
            <w:proofErr w:type="spellEnd"/>
          </w:p>
        </w:tc>
      </w:tr>
      <w:tr w:rsidR="00D1182F" w:rsidRPr="008C37B9" w14:paraId="20C0967F"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1B238CBF" w14:textId="77777777" w:rsidR="00D1182F" w:rsidRPr="002751D7" w:rsidRDefault="00D1182F" w:rsidP="00E44144">
            <w:pPr>
              <w:rPr>
                <w:b w:val="0"/>
              </w:rPr>
            </w:pPr>
            <w:proofErr w:type="spellStart"/>
            <w:r w:rsidRPr="002751D7">
              <w:rPr>
                <w:b w:val="0"/>
              </w:rPr>
              <w:t>HistoryDescription</w:t>
            </w:r>
            <w:proofErr w:type="spellEnd"/>
          </w:p>
        </w:tc>
        <w:tc>
          <w:tcPr>
            <w:tcW w:w="5804" w:type="dxa"/>
            <w:vAlign w:val="center"/>
          </w:tcPr>
          <w:p w14:paraId="3DDB4A5D" w14:textId="77777777" w:rsidR="00D1182F" w:rsidRPr="008C37B9" w:rsidRDefault="00D1182F" w:rsidP="00E44144">
            <w:pPr>
              <w:cnfStyle w:val="000000100000" w:firstRow="0" w:lastRow="0" w:firstColumn="0" w:lastColumn="0" w:oddVBand="0" w:evenVBand="0" w:oddHBand="1" w:evenHBand="0" w:firstRowFirstColumn="0" w:firstRowLastColumn="0" w:lastRowFirstColumn="0" w:lastRowLastColumn="0"/>
              <w:rPr>
                <w:color w:val="000000"/>
              </w:rPr>
            </w:pPr>
            <w:proofErr w:type="spellStart"/>
            <w:r w:rsidRPr="008C37B9">
              <w:rPr>
                <w:color w:val="000000"/>
              </w:rPr>
              <w:t>HistoryDescription</w:t>
            </w:r>
            <w:proofErr w:type="spellEnd"/>
            <w:r w:rsidRPr="008C37B9">
              <w:rPr>
                <w:color w:val="000000"/>
              </w:rPr>
              <w:t xml:space="preserve"> </w:t>
            </w:r>
            <w:r w:rsidRPr="008C37B9">
              <w:rPr>
                <w:i/>
                <w:iCs/>
                <w:color w:val="000000"/>
              </w:rPr>
              <w:t>(existing field)</w:t>
            </w:r>
          </w:p>
        </w:tc>
      </w:tr>
      <w:tr w:rsidR="00D1182F" w:rsidRPr="008C37B9" w14:paraId="52D53C8B"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175A4F45" w14:textId="77777777" w:rsidR="00D1182F" w:rsidRPr="002751D7" w:rsidRDefault="00D1182F" w:rsidP="00E44144">
            <w:pPr>
              <w:rPr>
                <w:b w:val="0"/>
              </w:rPr>
            </w:pPr>
            <w:proofErr w:type="spellStart"/>
            <w:r w:rsidRPr="002751D7">
              <w:rPr>
                <w:b w:val="0"/>
              </w:rPr>
              <w:t>HistoryOutcome</w:t>
            </w:r>
            <w:proofErr w:type="spellEnd"/>
          </w:p>
        </w:tc>
        <w:tc>
          <w:tcPr>
            <w:tcW w:w="5804" w:type="dxa"/>
            <w:vAlign w:val="center"/>
          </w:tcPr>
          <w:p w14:paraId="7E9FC854" w14:textId="77777777" w:rsidR="00D1182F" w:rsidRPr="008C37B9" w:rsidRDefault="00D1182F" w:rsidP="00E44144">
            <w:pPr>
              <w:cnfStyle w:val="000000000000" w:firstRow="0" w:lastRow="0" w:firstColumn="0" w:lastColumn="0" w:oddVBand="0" w:evenVBand="0" w:oddHBand="0" w:evenHBand="0" w:firstRowFirstColumn="0" w:firstRowLastColumn="0" w:lastRowFirstColumn="0" w:lastRowLastColumn="0"/>
              <w:rPr>
                <w:color w:val="000000"/>
              </w:rPr>
            </w:pPr>
            <w:proofErr w:type="spellStart"/>
            <w:r w:rsidRPr="008C37B9">
              <w:rPr>
                <w:color w:val="000000"/>
              </w:rPr>
              <w:t>HistoryOutcome</w:t>
            </w:r>
            <w:proofErr w:type="spellEnd"/>
            <w:r w:rsidRPr="008C37B9">
              <w:rPr>
                <w:color w:val="000000"/>
              </w:rPr>
              <w:t xml:space="preserve"> </w:t>
            </w:r>
            <w:r w:rsidRPr="008C37B9">
              <w:rPr>
                <w:i/>
                <w:iCs/>
                <w:color w:val="000000"/>
              </w:rPr>
              <w:t>(existing field)</w:t>
            </w:r>
          </w:p>
        </w:tc>
      </w:tr>
    </w:tbl>
    <w:p w14:paraId="59808E6A" w14:textId="77777777" w:rsidR="00DD24A7" w:rsidRDefault="00DD24A7" w:rsidP="00DD24A7"/>
    <w:tbl>
      <w:tblPr>
        <w:tblStyle w:val="MediumShading2-Accent11"/>
        <w:tblW w:w="0" w:type="auto"/>
        <w:jc w:val="center"/>
        <w:tblLook w:val="04A0" w:firstRow="1" w:lastRow="0" w:firstColumn="1" w:lastColumn="0" w:noHBand="0" w:noVBand="1"/>
      </w:tblPr>
      <w:tblGrid>
        <w:gridCol w:w="3772"/>
        <w:gridCol w:w="5804"/>
      </w:tblGrid>
      <w:tr w:rsidR="00D1182F" w14:paraId="5BE6F318" w14:textId="77777777" w:rsidTr="00A306CE">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100" w:firstRow="0" w:lastRow="0" w:firstColumn="1" w:lastColumn="0" w:oddVBand="0" w:evenVBand="0" w:oddHBand="0" w:evenHBand="0" w:firstRowFirstColumn="1" w:firstRowLastColumn="0" w:lastRowFirstColumn="0" w:lastRowLastColumn="0"/>
            <w:tcW w:w="9576" w:type="dxa"/>
            <w:gridSpan w:val="2"/>
            <w:shd w:val="clear" w:color="auto" w:fill="808080" w:themeFill="background1" w:themeFillShade="80"/>
            <w:vAlign w:val="center"/>
          </w:tcPr>
          <w:p w14:paraId="33E46441" w14:textId="77777777" w:rsidR="00D1182F" w:rsidRDefault="00D1182F" w:rsidP="00D1182F">
            <w:pPr>
              <w:pStyle w:val="NumberedBullet"/>
              <w:numPr>
                <w:ilvl w:val="0"/>
                <w:numId w:val="0"/>
              </w:numPr>
            </w:pPr>
            <w:proofErr w:type="spellStart"/>
            <w:r>
              <w:t>ifElseBranchActivity</w:t>
            </w:r>
            <w:proofErr w:type="spellEnd"/>
            <w:r>
              <w:t xml:space="preserve"> </w:t>
            </w:r>
            <w:r w:rsidRPr="00DE3038">
              <w:rPr>
                <w:i/>
              </w:rPr>
              <w:t>(</w:t>
            </w:r>
            <w:r>
              <w:rPr>
                <w:i/>
              </w:rPr>
              <w:t xml:space="preserve">right-hand </w:t>
            </w:r>
            <w:r w:rsidRPr="00DE3038">
              <w:rPr>
                <w:i/>
              </w:rPr>
              <w:t>one)</w:t>
            </w:r>
          </w:p>
        </w:tc>
      </w:tr>
      <w:tr w:rsidR="00D1182F" w14:paraId="5AA6698C" w14:textId="77777777" w:rsidTr="00D118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single" w:sz="18" w:space="0" w:color="auto"/>
              <w:bottom w:val="double" w:sz="4" w:space="0" w:color="auto"/>
            </w:tcBorders>
            <w:shd w:val="clear" w:color="auto" w:fill="808080" w:themeFill="background1" w:themeFillShade="80"/>
            <w:vAlign w:val="center"/>
          </w:tcPr>
          <w:p w14:paraId="4608C59F" w14:textId="77777777" w:rsidR="00D1182F" w:rsidRDefault="00D1182F" w:rsidP="00E44144">
            <w:r>
              <w:t>Code</w:t>
            </w:r>
          </w:p>
        </w:tc>
        <w:tc>
          <w:tcPr>
            <w:tcW w:w="5804" w:type="dxa"/>
            <w:tcBorders>
              <w:top w:val="single" w:sz="18" w:space="0" w:color="auto"/>
              <w:bottom w:val="double" w:sz="4" w:space="0" w:color="auto"/>
            </w:tcBorders>
            <w:shd w:val="clear" w:color="auto" w:fill="808080" w:themeFill="background1" w:themeFillShade="80"/>
            <w:vAlign w:val="center"/>
          </w:tcPr>
          <w:p w14:paraId="59923FCC" w14:textId="77777777" w:rsidR="00D1182F" w:rsidRDefault="00D1182F" w:rsidP="00E44144">
            <w:pPr>
              <w:cnfStyle w:val="000000100000" w:firstRow="0" w:lastRow="0" w:firstColumn="0" w:lastColumn="0" w:oddVBand="0" w:evenVBand="0" w:oddHBand="1" w:evenHBand="0" w:firstRowFirstColumn="0" w:firstRowLastColumn="0" w:lastRowFirstColumn="0" w:lastRowLastColumn="0"/>
            </w:pPr>
          </w:p>
        </w:tc>
      </w:tr>
      <w:tr w:rsidR="00D1182F" w14:paraId="1236D655"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3D2C040A" w14:textId="77777777" w:rsidR="00D1182F" w:rsidRPr="002751D7" w:rsidRDefault="00D1182F" w:rsidP="00E44144">
            <w:pPr>
              <w:rPr>
                <w:b w:val="0"/>
              </w:rPr>
            </w:pPr>
            <w:r w:rsidRPr="002751D7">
              <w:rPr>
                <w:b w:val="0"/>
              </w:rPr>
              <w:t>(Name)</w:t>
            </w:r>
          </w:p>
        </w:tc>
        <w:tc>
          <w:tcPr>
            <w:tcW w:w="5804" w:type="dxa"/>
            <w:tcBorders>
              <w:top w:val="double" w:sz="4" w:space="0" w:color="auto"/>
            </w:tcBorders>
            <w:vAlign w:val="center"/>
          </w:tcPr>
          <w:p w14:paraId="5CA3C7DA" w14:textId="77777777" w:rsidR="00D1182F" w:rsidRDefault="00D1182F" w:rsidP="00E44144">
            <w:pPr>
              <w:pStyle w:val="NumberedBullet"/>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rejectItem</w:t>
            </w:r>
            <w:proofErr w:type="spellEnd"/>
          </w:p>
        </w:tc>
      </w:tr>
      <w:tr w:rsidR="00D1182F" w14:paraId="7C3BA4CE" w14:textId="77777777" w:rsidTr="00D118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nil"/>
              <w:bottom w:val="double" w:sz="4" w:space="0" w:color="auto"/>
            </w:tcBorders>
            <w:shd w:val="clear" w:color="auto" w:fill="808080" w:themeFill="background1" w:themeFillShade="80"/>
            <w:vAlign w:val="center"/>
          </w:tcPr>
          <w:p w14:paraId="5CC93014" w14:textId="77777777" w:rsidR="00D1182F" w:rsidRPr="002751D7" w:rsidRDefault="00D1182F" w:rsidP="00E44144">
            <w:proofErr w:type="spellStart"/>
            <w:r>
              <w:t>LogToHistoryListActivity</w:t>
            </w:r>
            <w:proofErr w:type="spellEnd"/>
          </w:p>
        </w:tc>
        <w:tc>
          <w:tcPr>
            <w:tcW w:w="5804" w:type="dxa"/>
            <w:tcBorders>
              <w:top w:val="nil"/>
              <w:bottom w:val="double" w:sz="4" w:space="0" w:color="auto"/>
            </w:tcBorders>
            <w:shd w:val="clear" w:color="auto" w:fill="808080" w:themeFill="background1" w:themeFillShade="80"/>
            <w:vAlign w:val="center"/>
          </w:tcPr>
          <w:p w14:paraId="2D4647C2" w14:textId="77777777" w:rsidR="00D1182F" w:rsidRPr="002751D7" w:rsidRDefault="00D1182F" w:rsidP="00E44144">
            <w:pPr>
              <w:cnfStyle w:val="000000100000" w:firstRow="0" w:lastRow="0" w:firstColumn="0" w:lastColumn="0" w:oddVBand="0" w:evenVBand="0" w:oddHBand="1" w:evenHBand="0" w:firstRowFirstColumn="0" w:firstRowLastColumn="0" w:lastRowFirstColumn="0" w:lastRowLastColumn="0"/>
            </w:pPr>
          </w:p>
        </w:tc>
      </w:tr>
      <w:tr w:rsidR="00D1182F" w14:paraId="1FB395F9"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172E700B" w14:textId="77777777" w:rsidR="00D1182F" w:rsidRPr="002751D7" w:rsidRDefault="00D1182F" w:rsidP="00E44144">
            <w:pPr>
              <w:rPr>
                <w:b w:val="0"/>
              </w:rPr>
            </w:pPr>
            <w:r w:rsidRPr="002751D7">
              <w:rPr>
                <w:b w:val="0"/>
              </w:rPr>
              <w:t>(Name)</w:t>
            </w:r>
          </w:p>
        </w:tc>
        <w:tc>
          <w:tcPr>
            <w:tcW w:w="5804" w:type="dxa"/>
            <w:tcBorders>
              <w:top w:val="double" w:sz="4" w:space="0" w:color="auto"/>
            </w:tcBorders>
            <w:vAlign w:val="center"/>
          </w:tcPr>
          <w:p w14:paraId="6B8D1D8D" w14:textId="77777777" w:rsidR="00D1182F" w:rsidRPr="008C37B9" w:rsidRDefault="00D1182F" w:rsidP="00E44144">
            <w:pPr>
              <w:cnfStyle w:val="000000000000" w:firstRow="0" w:lastRow="0" w:firstColumn="0" w:lastColumn="0" w:oddVBand="0" w:evenVBand="0" w:oddHBand="0" w:evenHBand="0" w:firstRowFirstColumn="0" w:firstRowLastColumn="0" w:lastRowFirstColumn="0" w:lastRowLastColumn="0"/>
            </w:pPr>
            <w:proofErr w:type="spellStart"/>
            <w:r>
              <w:rPr>
                <w:color w:val="000000"/>
              </w:rPr>
              <w:t>logItemRejected</w:t>
            </w:r>
            <w:proofErr w:type="spellEnd"/>
          </w:p>
        </w:tc>
      </w:tr>
      <w:tr w:rsidR="00D1182F" w:rsidRPr="008C37B9" w14:paraId="3DD70428"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478D2CBA" w14:textId="77777777" w:rsidR="00D1182F" w:rsidRPr="002751D7" w:rsidRDefault="00D1182F" w:rsidP="00E44144">
            <w:pPr>
              <w:rPr>
                <w:b w:val="0"/>
              </w:rPr>
            </w:pPr>
            <w:proofErr w:type="spellStart"/>
            <w:r w:rsidRPr="002751D7">
              <w:rPr>
                <w:b w:val="0"/>
              </w:rPr>
              <w:t>HistoryDescription</w:t>
            </w:r>
            <w:proofErr w:type="spellEnd"/>
          </w:p>
        </w:tc>
        <w:tc>
          <w:tcPr>
            <w:tcW w:w="5804" w:type="dxa"/>
            <w:vAlign w:val="center"/>
          </w:tcPr>
          <w:p w14:paraId="0DF9A90D" w14:textId="77777777" w:rsidR="00D1182F" w:rsidRPr="008C37B9" w:rsidRDefault="00D1182F" w:rsidP="00E44144">
            <w:pPr>
              <w:cnfStyle w:val="000000100000" w:firstRow="0" w:lastRow="0" w:firstColumn="0" w:lastColumn="0" w:oddVBand="0" w:evenVBand="0" w:oddHBand="1" w:evenHBand="0" w:firstRowFirstColumn="0" w:firstRowLastColumn="0" w:lastRowFirstColumn="0" w:lastRowLastColumn="0"/>
              <w:rPr>
                <w:color w:val="000000"/>
              </w:rPr>
            </w:pPr>
            <w:proofErr w:type="spellStart"/>
            <w:r w:rsidRPr="008C37B9">
              <w:rPr>
                <w:color w:val="000000"/>
              </w:rPr>
              <w:t>HistoryDescription</w:t>
            </w:r>
            <w:proofErr w:type="spellEnd"/>
            <w:r w:rsidRPr="008C37B9">
              <w:rPr>
                <w:color w:val="000000"/>
              </w:rPr>
              <w:t xml:space="preserve"> </w:t>
            </w:r>
            <w:r w:rsidRPr="008C37B9">
              <w:rPr>
                <w:i/>
                <w:iCs/>
                <w:color w:val="000000"/>
              </w:rPr>
              <w:t>(existing field)</w:t>
            </w:r>
          </w:p>
        </w:tc>
      </w:tr>
      <w:tr w:rsidR="00D1182F" w:rsidRPr="008C37B9" w14:paraId="7523D89C"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7CC7415A" w14:textId="77777777" w:rsidR="00D1182F" w:rsidRPr="002751D7" w:rsidRDefault="00D1182F" w:rsidP="00E44144">
            <w:pPr>
              <w:rPr>
                <w:b w:val="0"/>
              </w:rPr>
            </w:pPr>
            <w:proofErr w:type="spellStart"/>
            <w:r w:rsidRPr="002751D7">
              <w:rPr>
                <w:b w:val="0"/>
              </w:rPr>
              <w:t>HistoryOutcome</w:t>
            </w:r>
            <w:proofErr w:type="spellEnd"/>
          </w:p>
        </w:tc>
        <w:tc>
          <w:tcPr>
            <w:tcW w:w="5804" w:type="dxa"/>
            <w:vAlign w:val="center"/>
          </w:tcPr>
          <w:p w14:paraId="03231D33" w14:textId="77777777" w:rsidR="00D1182F" w:rsidRPr="008C37B9" w:rsidRDefault="00D1182F" w:rsidP="00E44144">
            <w:pPr>
              <w:cnfStyle w:val="000000000000" w:firstRow="0" w:lastRow="0" w:firstColumn="0" w:lastColumn="0" w:oddVBand="0" w:evenVBand="0" w:oddHBand="0" w:evenHBand="0" w:firstRowFirstColumn="0" w:firstRowLastColumn="0" w:lastRowFirstColumn="0" w:lastRowLastColumn="0"/>
              <w:rPr>
                <w:color w:val="000000"/>
              </w:rPr>
            </w:pPr>
            <w:proofErr w:type="spellStart"/>
            <w:r w:rsidRPr="008C37B9">
              <w:rPr>
                <w:color w:val="000000"/>
              </w:rPr>
              <w:t>HistoryOutcome</w:t>
            </w:r>
            <w:proofErr w:type="spellEnd"/>
            <w:r w:rsidRPr="008C37B9">
              <w:rPr>
                <w:color w:val="000000"/>
              </w:rPr>
              <w:t xml:space="preserve"> </w:t>
            </w:r>
            <w:r w:rsidRPr="008C37B9">
              <w:rPr>
                <w:i/>
                <w:iCs/>
                <w:color w:val="000000"/>
              </w:rPr>
              <w:t>(existing field)</w:t>
            </w:r>
          </w:p>
        </w:tc>
      </w:tr>
    </w:tbl>
    <w:p w14:paraId="7B39C385" w14:textId="77777777" w:rsidR="00D1182F" w:rsidRDefault="00D1182F" w:rsidP="00D1182F">
      <w:pPr>
        <w:pStyle w:val="NumberedBullet"/>
        <w:numPr>
          <w:ilvl w:val="0"/>
          <w:numId w:val="0"/>
        </w:numPr>
        <w:ind w:left="720"/>
      </w:pPr>
    </w:p>
    <w:p w14:paraId="720EB6FB" w14:textId="77777777" w:rsidR="00DD24A7" w:rsidRDefault="00DD24A7" w:rsidP="00D1182F">
      <w:pPr>
        <w:pStyle w:val="NumberedBullet"/>
      </w:pPr>
      <w:r>
        <w:t xml:space="preserve">Finally, add a single </w:t>
      </w:r>
      <w:proofErr w:type="spellStart"/>
      <w:r>
        <w:t>LogToHistoryListActivity</w:t>
      </w:r>
      <w:proofErr w:type="spellEnd"/>
      <w:r>
        <w:t xml:space="preserve"> at the very end of the workflow and set the following properties:</w:t>
      </w:r>
    </w:p>
    <w:tbl>
      <w:tblPr>
        <w:tblStyle w:val="MediumShading2-Accent11"/>
        <w:tblW w:w="0" w:type="auto"/>
        <w:jc w:val="center"/>
        <w:tblLook w:val="04A0" w:firstRow="1" w:lastRow="0" w:firstColumn="1" w:lastColumn="0" w:noHBand="0" w:noVBand="1"/>
      </w:tblPr>
      <w:tblGrid>
        <w:gridCol w:w="3772"/>
        <w:gridCol w:w="5804"/>
      </w:tblGrid>
      <w:tr w:rsidR="00D1182F" w14:paraId="11DA81A0" w14:textId="77777777" w:rsidTr="00D1182F">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100" w:firstRow="0" w:lastRow="0" w:firstColumn="1" w:lastColumn="0" w:oddVBand="0" w:evenVBand="0" w:oddHBand="0" w:evenHBand="0" w:firstRowFirstColumn="1" w:firstRowLastColumn="0" w:lastRowFirstColumn="0" w:lastRowLastColumn="0"/>
            <w:tcW w:w="3772" w:type="dxa"/>
            <w:tcBorders>
              <w:top w:val="nil"/>
              <w:bottom w:val="double" w:sz="4" w:space="0" w:color="auto"/>
            </w:tcBorders>
            <w:shd w:val="clear" w:color="auto" w:fill="808080" w:themeFill="background1" w:themeFillShade="80"/>
            <w:vAlign w:val="center"/>
          </w:tcPr>
          <w:p w14:paraId="398EAA27" w14:textId="77777777" w:rsidR="00D1182F" w:rsidRPr="002751D7" w:rsidRDefault="00D1182F" w:rsidP="00E44144">
            <w:proofErr w:type="spellStart"/>
            <w:r>
              <w:t>LogToHistoryListActivity</w:t>
            </w:r>
            <w:proofErr w:type="spellEnd"/>
          </w:p>
        </w:tc>
        <w:tc>
          <w:tcPr>
            <w:tcW w:w="5804" w:type="dxa"/>
            <w:tcBorders>
              <w:top w:val="nil"/>
              <w:bottom w:val="double" w:sz="4" w:space="0" w:color="auto"/>
            </w:tcBorders>
            <w:shd w:val="clear" w:color="auto" w:fill="808080" w:themeFill="background1" w:themeFillShade="80"/>
            <w:vAlign w:val="center"/>
          </w:tcPr>
          <w:p w14:paraId="31227475" w14:textId="77777777" w:rsidR="00D1182F" w:rsidRPr="002751D7" w:rsidRDefault="00D1182F" w:rsidP="00E44144">
            <w:pPr>
              <w:cnfStyle w:val="100000000000" w:firstRow="1" w:lastRow="0" w:firstColumn="0" w:lastColumn="0" w:oddVBand="0" w:evenVBand="0" w:oddHBand="0" w:evenHBand="0" w:firstRowFirstColumn="0" w:firstRowLastColumn="0" w:lastRowFirstColumn="0" w:lastRowLastColumn="0"/>
            </w:pPr>
          </w:p>
        </w:tc>
      </w:tr>
      <w:tr w:rsidR="00D1182F" w14:paraId="7326DE8B"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tcBorders>
              <w:top w:val="double" w:sz="4" w:space="0" w:color="auto"/>
            </w:tcBorders>
            <w:shd w:val="clear" w:color="auto" w:fill="808080" w:themeFill="background1" w:themeFillShade="80"/>
            <w:vAlign w:val="center"/>
          </w:tcPr>
          <w:p w14:paraId="06AB97CB" w14:textId="77777777" w:rsidR="00D1182F" w:rsidRPr="002751D7" w:rsidRDefault="00D1182F" w:rsidP="00E44144">
            <w:pPr>
              <w:rPr>
                <w:b w:val="0"/>
              </w:rPr>
            </w:pPr>
            <w:r w:rsidRPr="002751D7">
              <w:rPr>
                <w:b w:val="0"/>
              </w:rPr>
              <w:t>(Name)</w:t>
            </w:r>
          </w:p>
        </w:tc>
        <w:tc>
          <w:tcPr>
            <w:tcW w:w="5804" w:type="dxa"/>
            <w:tcBorders>
              <w:top w:val="double" w:sz="4" w:space="0" w:color="auto"/>
            </w:tcBorders>
            <w:vAlign w:val="center"/>
          </w:tcPr>
          <w:p w14:paraId="7FEAF0DA" w14:textId="77777777" w:rsidR="00D1182F" w:rsidRPr="008C37B9" w:rsidRDefault="00D1182F" w:rsidP="00E44144">
            <w:pPr>
              <w:cnfStyle w:val="000000100000" w:firstRow="0" w:lastRow="0" w:firstColumn="0" w:lastColumn="0" w:oddVBand="0" w:evenVBand="0" w:oddHBand="1" w:evenHBand="0" w:firstRowFirstColumn="0" w:firstRowLastColumn="0" w:lastRowFirstColumn="0" w:lastRowLastColumn="0"/>
            </w:pPr>
            <w:proofErr w:type="spellStart"/>
            <w:r>
              <w:rPr>
                <w:color w:val="000000"/>
              </w:rPr>
              <w:t>logWorkflowComplete</w:t>
            </w:r>
            <w:proofErr w:type="spellEnd"/>
          </w:p>
        </w:tc>
      </w:tr>
      <w:tr w:rsidR="00D1182F" w:rsidRPr="008C37B9" w14:paraId="0737A6E0" w14:textId="77777777" w:rsidTr="00A306CE">
        <w:trPr>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3534645F" w14:textId="77777777" w:rsidR="00D1182F" w:rsidRPr="002751D7" w:rsidRDefault="00D1182F" w:rsidP="00E44144">
            <w:pPr>
              <w:rPr>
                <w:b w:val="0"/>
              </w:rPr>
            </w:pPr>
            <w:proofErr w:type="spellStart"/>
            <w:r w:rsidRPr="002751D7">
              <w:rPr>
                <w:b w:val="0"/>
              </w:rPr>
              <w:t>HistoryDescription</w:t>
            </w:r>
            <w:proofErr w:type="spellEnd"/>
          </w:p>
        </w:tc>
        <w:tc>
          <w:tcPr>
            <w:tcW w:w="5804" w:type="dxa"/>
            <w:vAlign w:val="center"/>
          </w:tcPr>
          <w:p w14:paraId="35FB5D50" w14:textId="77777777" w:rsidR="00D1182F" w:rsidRPr="008C37B9" w:rsidRDefault="00D1182F" w:rsidP="00E44144">
            <w:pPr>
              <w:cnfStyle w:val="000000000000" w:firstRow="0" w:lastRow="0" w:firstColumn="0" w:lastColumn="0" w:oddVBand="0" w:evenVBand="0" w:oddHBand="0" w:evenHBand="0" w:firstRowFirstColumn="0" w:firstRowLastColumn="0" w:lastRowFirstColumn="0" w:lastRowLastColumn="0"/>
              <w:rPr>
                <w:color w:val="000000"/>
              </w:rPr>
            </w:pPr>
            <w:proofErr w:type="spellStart"/>
            <w:r w:rsidRPr="008C37B9">
              <w:rPr>
                <w:color w:val="000000"/>
              </w:rPr>
              <w:t>HistoryDescription</w:t>
            </w:r>
            <w:proofErr w:type="spellEnd"/>
            <w:r w:rsidRPr="008C37B9">
              <w:rPr>
                <w:color w:val="000000"/>
              </w:rPr>
              <w:t xml:space="preserve"> </w:t>
            </w:r>
            <w:r w:rsidRPr="008C37B9">
              <w:rPr>
                <w:i/>
                <w:iCs/>
                <w:color w:val="000000"/>
              </w:rPr>
              <w:t>(existing field)</w:t>
            </w:r>
          </w:p>
        </w:tc>
      </w:tr>
      <w:tr w:rsidR="00D1182F" w:rsidRPr="008C37B9" w14:paraId="414DF61F" w14:textId="77777777" w:rsidTr="00A306CE">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772" w:type="dxa"/>
            <w:shd w:val="clear" w:color="auto" w:fill="808080" w:themeFill="background1" w:themeFillShade="80"/>
            <w:vAlign w:val="center"/>
          </w:tcPr>
          <w:p w14:paraId="7D09868F" w14:textId="77777777" w:rsidR="00D1182F" w:rsidRPr="002751D7" w:rsidRDefault="00D1182F" w:rsidP="00E44144">
            <w:pPr>
              <w:rPr>
                <w:b w:val="0"/>
              </w:rPr>
            </w:pPr>
            <w:proofErr w:type="spellStart"/>
            <w:r w:rsidRPr="002751D7">
              <w:rPr>
                <w:b w:val="0"/>
              </w:rPr>
              <w:t>HistoryOutcome</w:t>
            </w:r>
            <w:proofErr w:type="spellEnd"/>
          </w:p>
        </w:tc>
        <w:tc>
          <w:tcPr>
            <w:tcW w:w="5804" w:type="dxa"/>
            <w:vAlign w:val="center"/>
          </w:tcPr>
          <w:p w14:paraId="717C1C13" w14:textId="77777777" w:rsidR="00D1182F" w:rsidRPr="008C37B9" w:rsidRDefault="00D1182F" w:rsidP="00E44144">
            <w:pPr>
              <w:cnfStyle w:val="000000100000" w:firstRow="0" w:lastRow="0" w:firstColumn="0" w:lastColumn="0" w:oddVBand="0" w:evenVBand="0" w:oddHBand="1" w:evenHBand="0" w:firstRowFirstColumn="0" w:firstRowLastColumn="0" w:lastRowFirstColumn="0" w:lastRowLastColumn="0"/>
              <w:rPr>
                <w:color w:val="000000"/>
              </w:rPr>
            </w:pPr>
            <w:proofErr w:type="spellStart"/>
            <w:r w:rsidRPr="008C37B9">
              <w:rPr>
                <w:color w:val="000000"/>
              </w:rPr>
              <w:t>HistoryOutcome</w:t>
            </w:r>
            <w:proofErr w:type="spellEnd"/>
            <w:r w:rsidRPr="008C37B9">
              <w:rPr>
                <w:color w:val="000000"/>
              </w:rPr>
              <w:t xml:space="preserve"> </w:t>
            </w:r>
            <w:r w:rsidRPr="008C37B9">
              <w:rPr>
                <w:i/>
                <w:iCs/>
                <w:color w:val="000000"/>
              </w:rPr>
              <w:t>(existing field)</w:t>
            </w:r>
          </w:p>
        </w:tc>
      </w:tr>
    </w:tbl>
    <w:p w14:paraId="66E7C86B" w14:textId="77777777" w:rsidR="00DD24A7" w:rsidRDefault="00DD24A7" w:rsidP="00DD24A7"/>
    <w:p w14:paraId="6500A3CF" w14:textId="77777777" w:rsidR="00DD24A7" w:rsidRDefault="00DD24A7" w:rsidP="00DD24A7">
      <w:r>
        <w:t>At this point, your workflow is now completely designed. The next step, before working with the code part of the workflow, is to switch over to InfoPath 2007 and create the forms that will be used in this workflow.</w:t>
      </w:r>
    </w:p>
    <w:p w14:paraId="64992E77" w14:textId="77777777" w:rsidR="00DD24A7" w:rsidRDefault="00DD24A7" w:rsidP="00DD24A7">
      <w:pPr>
        <w:pStyle w:val="LabExercise"/>
      </w:pPr>
      <w:r>
        <w:t>Exercise 3: Create &amp; publish InfoPath 2007 forms</w:t>
      </w:r>
    </w:p>
    <w:p w14:paraId="63986524" w14:textId="77777777" w:rsidR="00DD24A7" w:rsidRDefault="00DD24A7" w:rsidP="00DD24A7">
      <w:r>
        <w:t xml:space="preserve">In this exercise you will create two new InfoPath 2007 forms that will be used in the initiation and task edit portion of the workflow. With MOSS 2007 installed, you should prefer InfoPath 2007 forms development over building ASPX forms because so much work is done for you by the system. However, with that added benefit comes some tricky pieces </w:t>
      </w:r>
      <w:r w:rsidR="007835E2">
        <w:t>with respect to</w:t>
      </w:r>
      <w:r>
        <w:t xml:space="preserve"> InfoPath forms. Make sure you follow the instruction</w:t>
      </w:r>
      <w:r w:rsidR="007835E2">
        <w:t>s in this section very closely.</w:t>
      </w:r>
    </w:p>
    <w:p w14:paraId="686D1514" w14:textId="77777777" w:rsidR="00DD24A7" w:rsidRDefault="00DD24A7" w:rsidP="00DD24A7">
      <w:r>
        <w:t>You will build the initialization form first followed by the task edit form.</w:t>
      </w:r>
    </w:p>
    <w:p w14:paraId="3BCE9BE6" w14:textId="77777777" w:rsidR="007835E2" w:rsidRDefault="00DD24A7" w:rsidP="007835E2">
      <w:pPr>
        <w:pStyle w:val="NumberedBullet"/>
        <w:numPr>
          <w:ilvl w:val="0"/>
          <w:numId w:val="24"/>
        </w:numPr>
      </w:pPr>
      <w:r>
        <w:t xml:space="preserve">Open </w:t>
      </w:r>
      <w:r w:rsidRPr="007835E2">
        <w:rPr>
          <w:b/>
        </w:rPr>
        <w:t>Office InfoPath 2007</w:t>
      </w:r>
      <w:r>
        <w:t xml:space="preserve"> and in the </w:t>
      </w:r>
      <w:r w:rsidRPr="007835E2">
        <w:rPr>
          <w:b/>
        </w:rPr>
        <w:t>Getting Started</w:t>
      </w:r>
      <w:r>
        <w:t xml:space="preserve"> dialog, select </w:t>
      </w:r>
      <w:r w:rsidRPr="007835E2">
        <w:rPr>
          <w:b/>
        </w:rPr>
        <w:t>Design a Form Template</w:t>
      </w:r>
      <w:r>
        <w:t>.</w:t>
      </w:r>
    </w:p>
    <w:p w14:paraId="003F9529" w14:textId="77777777" w:rsidR="007835E2" w:rsidRDefault="00DD24A7" w:rsidP="007835E2">
      <w:pPr>
        <w:pStyle w:val="NumberedBullet"/>
        <w:numPr>
          <w:ilvl w:val="0"/>
          <w:numId w:val="24"/>
        </w:numPr>
      </w:pPr>
      <w:r>
        <w:lastRenderedPageBreak/>
        <w:t xml:space="preserve">In the </w:t>
      </w:r>
      <w:r w:rsidRPr="007835E2">
        <w:rPr>
          <w:b/>
        </w:rPr>
        <w:t>Design a Form Template</w:t>
      </w:r>
      <w:r>
        <w:t xml:space="preserve"> dialog, select </w:t>
      </w:r>
      <w:r w:rsidRPr="007835E2">
        <w:rPr>
          <w:b/>
        </w:rPr>
        <w:t>Form Template</w:t>
      </w:r>
      <w:r>
        <w:t xml:space="preserve">, </w:t>
      </w:r>
      <w:r w:rsidRPr="007835E2">
        <w:rPr>
          <w:b/>
        </w:rPr>
        <w:t>Based on: Blank</w:t>
      </w:r>
      <w:r>
        <w:t xml:space="preserve"> and check </w:t>
      </w:r>
      <w:r w:rsidRPr="007835E2">
        <w:rPr>
          <w:b/>
        </w:rPr>
        <w:t>Enable browser-compatible features only</w:t>
      </w:r>
      <w:r>
        <w:t>.</w:t>
      </w:r>
    </w:p>
    <w:p w14:paraId="2249E7C4" w14:textId="77777777" w:rsidR="007835E2" w:rsidRDefault="00DD24A7" w:rsidP="007835E2">
      <w:pPr>
        <w:pStyle w:val="NumberedBullet"/>
        <w:numPr>
          <w:ilvl w:val="0"/>
          <w:numId w:val="24"/>
        </w:numPr>
      </w:pPr>
      <w:r>
        <w:t xml:space="preserve">When the new form loads, select the Task Pane </w:t>
      </w:r>
      <w:r w:rsidRPr="007835E2">
        <w:rPr>
          <w:b/>
        </w:rPr>
        <w:t>Data Source</w:t>
      </w:r>
      <w:r w:rsidR="00CF5FC3">
        <w:t xml:space="preserve"> in on the right-</w:t>
      </w:r>
      <w:r>
        <w:t xml:space="preserve">hand side of the application. Create a new field by right-clicking </w:t>
      </w:r>
      <w:proofErr w:type="spellStart"/>
      <w:r w:rsidRPr="007835E2">
        <w:rPr>
          <w:b/>
        </w:rPr>
        <w:t>myFields</w:t>
      </w:r>
      <w:proofErr w:type="spellEnd"/>
      <w:r>
        <w:t xml:space="preserve"> and selecting </w:t>
      </w:r>
      <w:r w:rsidRPr="007835E2">
        <w:rPr>
          <w:b/>
        </w:rPr>
        <w:t>Add...</w:t>
      </w:r>
      <w:r>
        <w:t>. Use the following table to create the new field:</w:t>
      </w:r>
    </w:p>
    <w:p w14:paraId="084D0195" w14:textId="77777777" w:rsidR="007835E2" w:rsidRDefault="00DD24A7" w:rsidP="007835E2">
      <w:pPr>
        <w:pStyle w:val="Bullet"/>
      </w:pPr>
      <w:r w:rsidRPr="007835E2">
        <w:rPr>
          <w:b/>
        </w:rPr>
        <w:t>Name:</w:t>
      </w:r>
      <w:r>
        <w:t xml:space="preserve"> </w:t>
      </w:r>
      <w:proofErr w:type="spellStart"/>
      <w:r>
        <w:t>alpha</w:t>
      </w:r>
      <w:r w:rsidR="00D34A2A">
        <w:t>Approver</w:t>
      </w:r>
      <w:proofErr w:type="spellEnd"/>
    </w:p>
    <w:p w14:paraId="0D42558C" w14:textId="77777777" w:rsidR="007835E2" w:rsidRDefault="00DD24A7" w:rsidP="007835E2">
      <w:pPr>
        <w:pStyle w:val="Bullet"/>
      </w:pPr>
      <w:proofErr w:type="spellStart"/>
      <w:r w:rsidRPr="007835E2">
        <w:rPr>
          <w:b/>
        </w:rPr>
        <w:t>ApproverType</w:t>
      </w:r>
      <w:proofErr w:type="spellEnd"/>
      <w:r w:rsidRPr="007835E2">
        <w:rPr>
          <w:b/>
        </w:rPr>
        <w:t>:</w:t>
      </w:r>
      <w:r>
        <w:t xml:space="preserve"> Field (element)</w:t>
      </w:r>
    </w:p>
    <w:p w14:paraId="44D899FA" w14:textId="77777777" w:rsidR="007835E2" w:rsidRDefault="00DD24A7" w:rsidP="007835E2">
      <w:pPr>
        <w:pStyle w:val="Bullet"/>
      </w:pPr>
      <w:r w:rsidRPr="007835E2">
        <w:rPr>
          <w:b/>
        </w:rPr>
        <w:t>Data type:</w:t>
      </w:r>
      <w:r>
        <w:t xml:space="preserve"> Text (string)</w:t>
      </w:r>
    </w:p>
    <w:p w14:paraId="4497D58D" w14:textId="77777777" w:rsidR="007835E2" w:rsidRDefault="00DD24A7" w:rsidP="007835E2">
      <w:pPr>
        <w:pStyle w:val="Bullet"/>
      </w:pPr>
      <w:r w:rsidRPr="007835E2">
        <w:rPr>
          <w:b/>
        </w:rPr>
        <w:t>Cannot be blank (*):</w:t>
      </w:r>
      <w:r>
        <w:t xml:space="preserve"> checked</w:t>
      </w:r>
    </w:p>
    <w:p w14:paraId="0FE851E0" w14:textId="77777777" w:rsidR="007835E2" w:rsidRDefault="00DD24A7" w:rsidP="007835E2">
      <w:pPr>
        <w:pStyle w:val="NumberedBullet"/>
        <w:numPr>
          <w:ilvl w:val="0"/>
          <w:numId w:val="24"/>
        </w:numPr>
      </w:pPr>
      <w:r>
        <w:t xml:space="preserve">Repeat the step above creating three more fields named </w:t>
      </w:r>
      <w:proofErr w:type="spellStart"/>
      <w:r w:rsidRPr="007835E2">
        <w:rPr>
          <w:b/>
        </w:rPr>
        <w:t>betaApprover</w:t>
      </w:r>
      <w:proofErr w:type="spellEnd"/>
      <w:r>
        <w:t xml:space="preserve">, </w:t>
      </w:r>
      <w:proofErr w:type="spellStart"/>
      <w:r w:rsidRPr="007835E2">
        <w:rPr>
          <w:b/>
        </w:rPr>
        <w:t>charlieApprover</w:t>
      </w:r>
      <w:proofErr w:type="spellEnd"/>
      <w:r>
        <w:t xml:space="preserve"> and </w:t>
      </w:r>
      <w:r w:rsidRPr="007835E2">
        <w:rPr>
          <w:b/>
        </w:rPr>
        <w:t>instructions</w:t>
      </w:r>
      <w:r>
        <w:t xml:space="preserve"> with the same attributes.</w:t>
      </w:r>
    </w:p>
    <w:p w14:paraId="5E99B512" w14:textId="77777777" w:rsidR="007835E2" w:rsidRDefault="00DD24A7" w:rsidP="007835E2">
      <w:pPr>
        <w:pStyle w:val="NumberedBullet"/>
        <w:numPr>
          <w:ilvl w:val="0"/>
          <w:numId w:val="24"/>
        </w:numPr>
      </w:pPr>
      <w:r>
        <w:t xml:space="preserve">Now, rename the top-level node </w:t>
      </w:r>
      <w:proofErr w:type="spellStart"/>
      <w:r w:rsidRPr="007835E2">
        <w:rPr>
          <w:b/>
        </w:rPr>
        <w:t>myFields</w:t>
      </w:r>
      <w:proofErr w:type="spellEnd"/>
      <w:r>
        <w:t xml:space="preserve"> to </w:t>
      </w:r>
      <w:proofErr w:type="spellStart"/>
      <w:r w:rsidR="00CF5FC3">
        <w:rPr>
          <w:b/>
        </w:rPr>
        <w:t>In</w:t>
      </w:r>
      <w:r w:rsidRPr="007835E2">
        <w:rPr>
          <w:b/>
        </w:rPr>
        <w:t>i</w:t>
      </w:r>
      <w:r w:rsidR="00CF5FC3">
        <w:rPr>
          <w:b/>
        </w:rPr>
        <w:t>t</w:t>
      </w:r>
      <w:r w:rsidRPr="007835E2">
        <w:rPr>
          <w:b/>
        </w:rPr>
        <w:t>Form</w:t>
      </w:r>
      <w:proofErr w:type="spellEnd"/>
      <w:r>
        <w:t>.</w:t>
      </w:r>
    </w:p>
    <w:p w14:paraId="49C4644E" w14:textId="77777777" w:rsidR="007835E2" w:rsidRDefault="00DD24A7" w:rsidP="00DD24A7">
      <w:pPr>
        <w:pStyle w:val="NumberedBullet"/>
        <w:numPr>
          <w:ilvl w:val="0"/>
          <w:numId w:val="24"/>
        </w:numPr>
      </w:pPr>
      <w:r>
        <w:t xml:space="preserve">Next, create a form similar to the one shown in the following image. Don't worry about the button details or large instructions textbox... you will address those in a moment. </w:t>
      </w:r>
    </w:p>
    <w:p w14:paraId="0E48EC57" w14:textId="77777777" w:rsidR="007835E2" w:rsidRDefault="007835E2" w:rsidP="007835E2">
      <w:pPr>
        <w:pStyle w:val="NumberedBullet"/>
        <w:numPr>
          <w:ilvl w:val="0"/>
          <w:numId w:val="0"/>
        </w:numPr>
        <w:ind w:left="720"/>
      </w:pPr>
      <w:proofErr w:type="gramStart"/>
      <w:r>
        <w:t>A shortcut to get controls on the page that are linked with the fields in the data source is to right-click the root node in the data source and select</w:t>
      </w:r>
      <w:proofErr w:type="gramEnd"/>
      <w:r w:rsidR="00DD24A7">
        <w:t xml:space="preserve"> Controls. InfoPath will automatically drop the controls on the design surface. You can then rearrange them at will.</w:t>
      </w:r>
    </w:p>
    <w:p w14:paraId="1E9F7D94" w14:textId="77777777" w:rsidR="00DD24A7" w:rsidRPr="00E44144" w:rsidRDefault="00DD24A7" w:rsidP="007835E2">
      <w:pPr>
        <w:pStyle w:val="NumberedBullet"/>
        <w:numPr>
          <w:ilvl w:val="0"/>
          <w:numId w:val="0"/>
        </w:numPr>
        <w:ind w:left="720"/>
        <w:rPr>
          <w:i/>
        </w:rPr>
      </w:pPr>
      <w:r w:rsidRPr="00E44144">
        <w:rPr>
          <w:i/>
        </w:rPr>
        <w:t xml:space="preserve">Note: You'll find the button control on the </w:t>
      </w:r>
      <w:r w:rsidRPr="00E44144">
        <w:rPr>
          <w:b/>
          <w:i/>
        </w:rPr>
        <w:t>Controls</w:t>
      </w:r>
      <w:r w:rsidRPr="00E44144">
        <w:rPr>
          <w:i/>
        </w:rPr>
        <w:t xml:space="preserve"> Task Pane... you can toggle to the Controls Task Pane by clicking the down arrow in the upper right corner of the current Task Pane.</w:t>
      </w:r>
    </w:p>
    <w:p w14:paraId="67A1648A" w14:textId="77777777" w:rsidR="00DD24A7" w:rsidRDefault="00E44144" w:rsidP="00E44144">
      <w:pPr>
        <w:pStyle w:val="Figure"/>
      </w:pPr>
      <w:r>
        <w:drawing>
          <wp:inline distT="0" distB="0" distL="0" distR="0" wp14:editId="3EE54BB0">
            <wp:extent cx="5120640" cy="3040828"/>
            <wp:effectExtent l="19050" t="0" r="3810" b="0"/>
            <wp:docPr id="109" name="Picture 109" descr="C:\Development\Writing\Courses\WCM401\trunk\Student Download\Labs\10_Workflow\Figures\InfoPathDesignerIni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Development\Writing\Courses\WCM401\trunk\Student Download\Labs\10_Workflow\Figures\InfoPathDesignerInitForm.jpg"/>
                    <pic:cNvPicPr>
                      <a:picLocks noChangeAspect="1" noChangeArrowheads="1"/>
                    </pic:cNvPicPr>
                  </pic:nvPicPr>
                  <pic:blipFill>
                    <a:blip r:embed="rId19" cstate="print">
                      <a:grayscl/>
                    </a:blip>
                    <a:srcRect/>
                    <a:stretch>
                      <a:fillRect/>
                    </a:stretch>
                  </pic:blipFill>
                  <pic:spPr bwMode="auto">
                    <a:xfrm>
                      <a:off x="0" y="0"/>
                      <a:ext cx="5120640" cy="3040828"/>
                    </a:xfrm>
                    <a:prstGeom prst="rect">
                      <a:avLst/>
                    </a:prstGeom>
                    <a:noFill/>
                    <a:ln w="9525">
                      <a:noFill/>
                      <a:miter lim="800000"/>
                      <a:headEnd/>
                      <a:tailEnd/>
                    </a:ln>
                  </pic:spPr>
                </pic:pic>
              </a:graphicData>
            </a:graphic>
          </wp:inline>
        </w:drawing>
      </w:r>
    </w:p>
    <w:p w14:paraId="359AF0CE" w14:textId="77777777" w:rsidR="00EF4CB6" w:rsidRDefault="00DD24A7" w:rsidP="00E44144">
      <w:pPr>
        <w:pStyle w:val="NumberedBullet"/>
      </w:pPr>
      <w:r>
        <w:lastRenderedPageBreak/>
        <w:t xml:space="preserve">Let's format the </w:t>
      </w:r>
      <w:r w:rsidRPr="00E44144">
        <w:rPr>
          <w:i/>
        </w:rPr>
        <w:t xml:space="preserve">instructions </w:t>
      </w:r>
      <w:r w:rsidR="00E44144" w:rsidRPr="00E44144">
        <w:rPr>
          <w:i/>
        </w:rPr>
        <w:t xml:space="preserve">to </w:t>
      </w:r>
      <w:proofErr w:type="gramStart"/>
      <w:r w:rsidRPr="00E44144">
        <w:rPr>
          <w:i/>
        </w:rPr>
        <w:t>approvers</w:t>
      </w:r>
      <w:proofErr w:type="gramEnd"/>
      <w:r>
        <w:t xml:space="preserve"> textbox. Right-click the textbox for the instructions and select </w:t>
      </w:r>
      <w:r w:rsidRPr="00EF4CB6">
        <w:rPr>
          <w:b/>
        </w:rPr>
        <w:t>Text Box Properties</w:t>
      </w:r>
      <w:r>
        <w:t xml:space="preserve">.... Switch to the </w:t>
      </w:r>
      <w:r w:rsidRPr="00EF4CB6">
        <w:rPr>
          <w:b/>
        </w:rPr>
        <w:t>Display</w:t>
      </w:r>
      <w:r>
        <w:t xml:space="preserve"> tab and check </w:t>
      </w:r>
      <w:r w:rsidRPr="00EF4CB6">
        <w:rPr>
          <w:b/>
        </w:rPr>
        <w:t>Multi-line</w:t>
      </w:r>
      <w:r>
        <w:t xml:space="preserve"> then click </w:t>
      </w:r>
      <w:r w:rsidRPr="00EF4CB6">
        <w:rPr>
          <w:b/>
        </w:rPr>
        <w:t>OK</w:t>
      </w:r>
      <w:r>
        <w:t>.</w:t>
      </w:r>
    </w:p>
    <w:p w14:paraId="1414CD2E" w14:textId="77777777" w:rsidR="00EF4CB6" w:rsidRDefault="00DD24A7" w:rsidP="00DD24A7">
      <w:pPr>
        <w:pStyle w:val="NumberedBullet"/>
      </w:pPr>
      <w:r>
        <w:t xml:space="preserve">Now you need to add some logic to the button. Right-click the button and select </w:t>
      </w:r>
      <w:r w:rsidRPr="00EF4CB6">
        <w:rPr>
          <w:b/>
        </w:rPr>
        <w:t>Button Properties</w:t>
      </w:r>
      <w:r>
        <w:t xml:space="preserve">.... On the </w:t>
      </w:r>
      <w:r w:rsidRPr="00EF4CB6">
        <w:rPr>
          <w:b/>
        </w:rPr>
        <w:t>General</w:t>
      </w:r>
      <w:r>
        <w:t xml:space="preserve"> tab, change the </w:t>
      </w:r>
      <w:r w:rsidRPr="00EF4CB6">
        <w:rPr>
          <w:b/>
        </w:rPr>
        <w:t>Label:</w:t>
      </w:r>
      <w:r>
        <w:t xml:space="preserve"> value to </w:t>
      </w:r>
      <w:r w:rsidRPr="00EF4CB6">
        <w:rPr>
          <w:b/>
        </w:rPr>
        <w:t>Create &amp; Assign Approval Tasks &amp; Start Workflow</w:t>
      </w:r>
      <w:r>
        <w:t>.</w:t>
      </w:r>
    </w:p>
    <w:p w14:paraId="7D1015FB" w14:textId="77777777" w:rsidR="00EF4CB6" w:rsidRDefault="00DD24A7" w:rsidP="00EF4CB6">
      <w:pPr>
        <w:pStyle w:val="NumberedBullet"/>
      </w:pPr>
      <w:r>
        <w:t xml:space="preserve">Then click the </w:t>
      </w:r>
      <w:r w:rsidRPr="00EF4CB6">
        <w:rPr>
          <w:b/>
        </w:rPr>
        <w:t>Rules</w:t>
      </w:r>
      <w:r>
        <w:t xml:space="preserve">... button. On the </w:t>
      </w:r>
      <w:r w:rsidRPr="00EF4CB6">
        <w:rPr>
          <w:b/>
        </w:rPr>
        <w:t>Rules</w:t>
      </w:r>
      <w:r>
        <w:t xml:space="preserve"> dialog, click </w:t>
      </w:r>
      <w:r w:rsidRPr="00EF4CB6">
        <w:rPr>
          <w:b/>
        </w:rPr>
        <w:t>Add</w:t>
      </w:r>
      <w:r>
        <w:t xml:space="preserve">. On the </w:t>
      </w:r>
      <w:r w:rsidRPr="00EF4CB6">
        <w:rPr>
          <w:b/>
        </w:rPr>
        <w:t>Rule</w:t>
      </w:r>
      <w:r>
        <w:t xml:space="preserve"> dialog, click </w:t>
      </w:r>
      <w:r w:rsidRPr="00EF4CB6">
        <w:rPr>
          <w:b/>
        </w:rPr>
        <w:t>Add Action</w:t>
      </w:r>
      <w:r>
        <w:t>....</w:t>
      </w:r>
    </w:p>
    <w:p w14:paraId="6D2827D4" w14:textId="77777777" w:rsidR="00DD24A7" w:rsidRDefault="00DD24A7" w:rsidP="00DD24A7">
      <w:pPr>
        <w:pStyle w:val="NumberedBullet"/>
      </w:pPr>
      <w:r>
        <w:t xml:space="preserve">On the </w:t>
      </w:r>
      <w:r w:rsidRPr="00EF4CB6">
        <w:rPr>
          <w:b/>
        </w:rPr>
        <w:t>Action</w:t>
      </w:r>
      <w:r>
        <w:t xml:space="preserve"> dialog, select </w:t>
      </w:r>
      <w:r w:rsidRPr="00EF4CB6">
        <w:rPr>
          <w:b/>
        </w:rPr>
        <w:t>Action: Submit using a data connection</w:t>
      </w:r>
      <w:r>
        <w:t xml:space="preserve">, then click </w:t>
      </w:r>
      <w:r w:rsidRPr="00EF4CB6">
        <w:rPr>
          <w:b/>
        </w:rPr>
        <w:t>Add</w:t>
      </w:r>
      <w:r>
        <w:t xml:space="preserve">.... On the </w:t>
      </w:r>
      <w:r w:rsidRPr="00EF4CB6">
        <w:rPr>
          <w:b/>
        </w:rPr>
        <w:t>Data Connection Wizard</w:t>
      </w:r>
      <w:r>
        <w:t xml:space="preserve">, select </w:t>
      </w:r>
      <w:proofErr w:type="gramStart"/>
      <w:r w:rsidRPr="00EF4CB6">
        <w:rPr>
          <w:b/>
        </w:rPr>
        <w:t>Create</w:t>
      </w:r>
      <w:proofErr w:type="gramEnd"/>
      <w:r w:rsidRPr="00EF4CB6">
        <w:rPr>
          <w:b/>
        </w:rPr>
        <w:t xml:space="preserve"> a new connection to: Submit data</w:t>
      </w:r>
      <w:r>
        <w:t xml:space="preserve"> and click </w:t>
      </w:r>
      <w:r w:rsidRPr="00EF4CB6">
        <w:rPr>
          <w:b/>
        </w:rPr>
        <w:t>Next &gt;</w:t>
      </w:r>
      <w:r>
        <w:t xml:space="preserve">. Then select </w:t>
      </w:r>
      <w:proofErr w:type="gramStart"/>
      <w:r w:rsidRPr="00EF4CB6">
        <w:rPr>
          <w:b/>
        </w:rPr>
        <w:t>To</w:t>
      </w:r>
      <w:proofErr w:type="gramEnd"/>
      <w:r w:rsidRPr="00EF4CB6">
        <w:rPr>
          <w:b/>
        </w:rPr>
        <w:t xml:space="preserve"> the hosting environment, such as an ASP.NET page or hosting application</w:t>
      </w:r>
      <w:r>
        <w:t xml:space="preserve"> and click </w:t>
      </w:r>
      <w:r w:rsidRPr="00EF4CB6">
        <w:rPr>
          <w:b/>
        </w:rPr>
        <w:t>Next &gt;</w:t>
      </w:r>
      <w:r>
        <w:t xml:space="preserve"> followed by </w:t>
      </w:r>
      <w:r w:rsidRPr="00EF4CB6">
        <w:rPr>
          <w:b/>
        </w:rPr>
        <w:t>Finish</w:t>
      </w:r>
      <w:r>
        <w:t>.</w:t>
      </w:r>
    </w:p>
    <w:p w14:paraId="388CF4B7" w14:textId="77777777" w:rsidR="00EF4CB6" w:rsidRDefault="00DD24A7" w:rsidP="00EF4CB6">
      <w:pPr>
        <w:pStyle w:val="NumberedBullet"/>
      </w:pPr>
      <w:r>
        <w:t xml:space="preserve">Now, click </w:t>
      </w:r>
      <w:r w:rsidRPr="00EF4CB6">
        <w:rPr>
          <w:b/>
        </w:rPr>
        <w:t>OK</w:t>
      </w:r>
      <w:r>
        <w:t xml:space="preserve"> to get back to the </w:t>
      </w:r>
      <w:r w:rsidRPr="00EF4CB6">
        <w:rPr>
          <w:b/>
        </w:rPr>
        <w:t>Rule</w:t>
      </w:r>
      <w:r>
        <w:t xml:space="preserve"> dialog. Click </w:t>
      </w:r>
      <w:r w:rsidRPr="00EF4CB6">
        <w:rPr>
          <w:b/>
        </w:rPr>
        <w:t>Add Action...</w:t>
      </w:r>
      <w:r>
        <w:t xml:space="preserve">. On the </w:t>
      </w:r>
      <w:r w:rsidRPr="00EF4CB6">
        <w:rPr>
          <w:b/>
        </w:rPr>
        <w:t>Action</w:t>
      </w:r>
      <w:r>
        <w:t xml:space="preserve"> dialog, select </w:t>
      </w:r>
      <w:proofErr w:type="gramStart"/>
      <w:r w:rsidRPr="00EF4CB6">
        <w:rPr>
          <w:b/>
        </w:rPr>
        <w:t>Close</w:t>
      </w:r>
      <w:proofErr w:type="gramEnd"/>
      <w:r w:rsidRPr="00EF4CB6">
        <w:rPr>
          <w:b/>
        </w:rPr>
        <w:t xml:space="preserve"> the form</w:t>
      </w:r>
      <w:r>
        <w:t xml:space="preserve"> and </w:t>
      </w:r>
      <w:r w:rsidRPr="00EF4CB6">
        <w:rPr>
          <w:b/>
        </w:rPr>
        <w:t>OK</w:t>
      </w:r>
      <w:r>
        <w:t xml:space="preserve"> out of all the dialogs.</w:t>
      </w:r>
    </w:p>
    <w:p w14:paraId="1294DE56" w14:textId="77777777" w:rsidR="00EF4CB6" w:rsidRDefault="00DD24A7" w:rsidP="00EF4CB6">
      <w:pPr>
        <w:pStyle w:val="NumberedBullet"/>
      </w:pPr>
      <w:r>
        <w:t xml:space="preserve">The last thing you need to do is configure the security on the form so it can run within SharePoint. Select </w:t>
      </w:r>
      <w:r w:rsidRPr="00EF4CB6">
        <w:rPr>
          <w:b/>
        </w:rPr>
        <w:t>Tools</w:t>
      </w:r>
      <w:r>
        <w:t xml:space="preserve"> </w:t>
      </w:r>
      <w:r w:rsidR="00C10387" w:rsidRPr="004564FC">
        <w:rPr>
          <w:b/>
        </w:rPr>
        <w:t>»</w:t>
      </w:r>
      <w:r w:rsidR="00C10387">
        <w:rPr>
          <w:b/>
        </w:rPr>
        <w:t xml:space="preserve"> </w:t>
      </w:r>
      <w:r w:rsidRPr="00EF4CB6">
        <w:rPr>
          <w:b/>
        </w:rPr>
        <w:t>Form Options</w:t>
      </w:r>
      <w:r>
        <w:t xml:space="preserve">. On the </w:t>
      </w:r>
      <w:r w:rsidRPr="00EF4CB6">
        <w:rPr>
          <w:b/>
        </w:rPr>
        <w:t xml:space="preserve">Category </w:t>
      </w:r>
      <w:r w:rsidRPr="00B66CF2">
        <w:t>for</w:t>
      </w:r>
      <w:r w:rsidRPr="00EF4CB6">
        <w:rPr>
          <w:b/>
        </w:rPr>
        <w:t xml:space="preserve"> Security and Trust</w:t>
      </w:r>
      <w:r>
        <w:t xml:space="preserve">, uncheck </w:t>
      </w:r>
      <w:proofErr w:type="gramStart"/>
      <w:r w:rsidRPr="00EF4CB6">
        <w:rPr>
          <w:b/>
        </w:rPr>
        <w:t>Automatically</w:t>
      </w:r>
      <w:proofErr w:type="gramEnd"/>
      <w:r w:rsidRPr="00EF4CB6">
        <w:rPr>
          <w:b/>
        </w:rPr>
        <w:t xml:space="preserve"> determine security level (recommended)</w:t>
      </w:r>
      <w:r>
        <w:t xml:space="preserve">, select </w:t>
      </w:r>
      <w:r w:rsidRPr="00EF4CB6">
        <w:rPr>
          <w:b/>
        </w:rPr>
        <w:t>Domain</w:t>
      </w:r>
      <w:r>
        <w:t xml:space="preserve"> and click </w:t>
      </w:r>
      <w:r w:rsidRPr="00EF4CB6">
        <w:rPr>
          <w:b/>
        </w:rPr>
        <w:t>OK</w:t>
      </w:r>
      <w:r>
        <w:t>.</w:t>
      </w:r>
    </w:p>
    <w:p w14:paraId="74223226" w14:textId="77777777" w:rsidR="00DD24A7" w:rsidRPr="00EF4CB6" w:rsidRDefault="00DD24A7" w:rsidP="004564FC">
      <w:r w:rsidRPr="00EF4CB6">
        <w:t>*** It is critical you follow the next two steps explicitly... this is where many errors occur.</w:t>
      </w:r>
    </w:p>
    <w:p w14:paraId="5EEAE2C0" w14:textId="77777777" w:rsidR="00EF4CB6" w:rsidRDefault="00DD24A7" w:rsidP="00EF4CB6">
      <w:pPr>
        <w:pStyle w:val="NumberedBullet"/>
      </w:pPr>
      <w:r>
        <w:t xml:space="preserve">Now save the form to the </w:t>
      </w:r>
      <w:proofErr w:type="spellStart"/>
      <w:r w:rsidRPr="00EF4CB6">
        <w:rPr>
          <w:b/>
        </w:rPr>
        <w:t>Forms_Design</w:t>
      </w:r>
      <w:proofErr w:type="spellEnd"/>
      <w:r>
        <w:t xml:space="preserve"> folder you created in the Visual Studio project containing your workflow giving it a name of </w:t>
      </w:r>
      <w:r w:rsidRPr="00EF4CB6">
        <w:rPr>
          <w:b/>
        </w:rPr>
        <w:t>InitForm.xsn</w:t>
      </w:r>
      <w:r>
        <w:t>.</w:t>
      </w:r>
    </w:p>
    <w:p w14:paraId="7409BED5" w14:textId="77777777" w:rsidR="00EF4CB6" w:rsidRPr="00EF4CB6" w:rsidRDefault="00DD24A7" w:rsidP="00DD24A7">
      <w:pPr>
        <w:pStyle w:val="NumberedBullet"/>
      </w:pPr>
      <w:r>
        <w:t xml:space="preserve">Next, you need to publish the form. Select </w:t>
      </w:r>
      <w:r w:rsidRPr="00EF4CB6">
        <w:rPr>
          <w:b/>
        </w:rPr>
        <w:t>File</w:t>
      </w:r>
      <w:r>
        <w:t xml:space="preserve"> then </w:t>
      </w:r>
      <w:r w:rsidRPr="00EF4CB6">
        <w:rPr>
          <w:b/>
        </w:rPr>
        <w:t>Publish</w:t>
      </w:r>
      <w:r>
        <w:t xml:space="preserve">. In the </w:t>
      </w:r>
      <w:r w:rsidRPr="00EF4CB6">
        <w:rPr>
          <w:b/>
        </w:rPr>
        <w:t>Publishing Wizard</w:t>
      </w:r>
      <w:r>
        <w:t xml:space="preserve">, select </w:t>
      </w:r>
      <w:proofErr w:type="gramStart"/>
      <w:r w:rsidRPr="00EF4CB6">
        <w:rPr>
          <w:b/>
        </w:rPr>
        <w:t>To</w:t>
      </w:r>
      <w:proofErr w:type="gramEnd"/>
      <w:r w:rsidRPr="00EF4CB6">
        <w:rPr>
          <w:b/>
        </w:rPr>
        <w:t xml:space="preserve"> a network location</w:t>
      </w:r>
      <w:r>
        <w:t xml:space="preserve"> and click </w:t>
      </w:r>
      <w:r w:rsidRPr="00EF4CB6">
        <w:rPr>
          <w:b/>
        </w:rPr>
        <w:t>Next &gt;</w:t>
      </w:r>
      <w:r>
        <w:t xml:space="preserve">. Browse to the </w:t>
      </w:r>
      <w:r w:rsidRPr="00EF4CB6">
        <w:rPr>
          <w:b/>
        </w:rPr>
        <w:t>Forms</w:t>
      </w:r>
      <w:r>
        <w:t xml:space="preserve"> folder within the </w:t>
      </w:r>
      <w:r w:rsidRPr="00EF4CB6">
        <w:rPr>
          <w:b/>
        </w:rPr>
        <w:t>Feature</w:t>
      </w:r>
      <w:r>
        <w:t xml:space="preserve"> folder you created in the Visual Studio project containing your workflow, giving it a name of </w:t>
      </w:r>
      <w:r w:rsidRPr="00EF4CB6">
        <w:rPr>
          <w:b/>
        </w:rPr>
        <w:t>InitForm.xsn</w:t>
      </w:r>
      <w:r w:rsidRPr="00EF4CB6">
        <w:t xml:space="preserve">. Set the </w:t>
      </w:r>
      <w:r w:rsidRPr="00EF4CB6">
        <w:rPr>
          <w:b/>
        </w:rPr>
        <w:t xml:space="preserve">Form template name: </w:t>
      </w:r>
      <w:proofErr w:type="spellStart"/>
      <w:r w:rsidRPr="00EF4CB6">
        <w:rPr>
          <w:b/>
        </w:rPr>
        <w:t>InitForm</w:t>
      </w:r>
      <w:proofErr w:type="spellEnd"/>
      <w:r w:rsidRPr="00EF4CB6">
        <w:t xml:space="preserve"> and click </w:t>
      </w:r>
      <w:r w:rsidRPr="00EF4CB6">
        <w:rPr>
          <w:b/>
        </w:rPr>
        <w:t>Next &gt;</w:t>
      </w:r>
      <w:r w:rsidRPr="00EF4CB6">
        <w:t>.</w:t>
      </w:r>
    </w:p>
    <w:p w14:paraId="34EADE7A" w14:textId="77777777" w:rsidR="00DD24A7" w:rsidRPr="00EF4CB6" w:rsidRDefault="00DD24A7" w:rsidP="00DD24A7">
      <w:pPr>
        <w:pStyle w:val="NumberedBullet"/>
      </w:pPr>
      <w:r w:rsidRPr="00EF4CB6">
        <w:t xml:space="preserve">Clear the </w:t>
      </w:r>
      <w:r w:rsidRPr="00EF4CB6">
        <w:rPr>
          <w:b/>
        </w:rPr>
        <w:t>alternate access path</w:t>
      </w:r>
      <w:r w:rsidRPr="00EF4CB6">
        <w:t xml:space="preserve"> on the next step and click </w:t>
      </w:r>
      <w:proofErr w:type="gramStart"/>
      <w:r w:rsidRPr="00EF4CB6">
        <w:rPr>
          <w:b/>
        </w:rPr>
        <w:t>Next</w:t>
      </w:r>
      <w:proofErr w:type="gramEnd"/>
      <w:r w:rsidRPr="00EF4CB6">
        <w:rPr>
          <w:b/>
        </w:rPr>
        <w:t xml:space="preserve"> &gt;</w:t>
      </w:r>
      <w:r w:rsidRPr="00EF4CB6">
        <w:t xml:space="preserve">. </w:t>
      </w:r>
      <w:r w:rsidRPr="00EF4CB6">
        <w:rPr>
          <w:i/>
        </w:rPr>
        <w:t>*** If you don't do this, your form won't work.</w:t>
      </w:r>
    </w:p>
    <w:p w14:paraId="3165B3C8" w14:textId="77777777" w:rsidR="00DD24A7" w:rsidRDefault="00DD24A7" w:rsidP="00C038A4">
      <w:pPr>
        <w:pStyle w:val="NumberedBullet"/>
        <w:numPr>
          <w:ilvl w:val="0"/>
          <w:numId w:val="0"/>
        </w:numPr>
        <w:ind w:left="720"/>
      </w:pPr>
      <w:r w:rsidRPr="00EF4CB6">
        <w:t xml:space="preserve">You should get a warning about users not being able to open the form. Ignore this and click </w:t>
      </w:r>
      <w:r w:rsidRPr="00C038A4">
        <w:rPr>
          <w:b/>
        </w:rPr>
        <w:t>OK</w:t>
      </w:r>
      <w:r w:rsidRPr="00EF4CB6">
        <w:t>. If you didn't get it, you didn't set the trust level to Domain</w:t>
      </w:r>
      <w:r w:rsidR="00C038A4">
        <w:t>!</w:t>
      </w:r>
    </w:p>
    <w:p w14:paraId="25AEC1BF" w14:textId="77777777" w:rsidR="00C038A4" w:rsidRDefault="00DD24A7" w:rsidP="00C038A4">
      <w:pPr>
        <w:pStyle w:val="NumberedBullet"/>
      </w:pPr>
      <w:r>
        <w:t xml:space="preserve">Finally, click </w:t>
      </w:r>
      <w:r w:rsidRPr="00C038A4">
        <w:rPr>
          <w:b/>
        </w:rPr>
        <w:t>Publish</w:t>
      </w:r>
      <w:r>
        <w:t xml:space="preserve"> followed by </w:t>
      </w:r>
      <w:r w:rsidRPr="00C038A4">
        <w:rPr>
          <w:b/>
        </w:rPr>
        <w:t>Close</w:t>
      </w:r>
      <w:r>
        <w:t>.</w:t>
      </w:r>
    </w:p>
    <w:p w14:paraId="3C4B77CE" w14:textId="77777777" w:rsidR="00C038A4" w:rsidRDefault="00DD24A7" w:rsidP="00C038A4">
      <w:pPr>
        <w:pStyle w:val="NumberedBullet"/>
      </w:pPr>
      <w:r>
        <w:t xml:space="preserve">To save yourself a step later, go ahead and grab the form's URN before closing it. Select </w:t>
      </w:r>
      <w:r w:rsidRPr="00C038A4">
        <w:rPr>
          <w:b/>
        </w:rPr>
        <w:t>File » Properties</w:t>
      </w:r>
      <w:r>
        <w:t xml:space="preserve">. Copy the URN located in the </w:t>
      </w:r>
      <w:r w:rsidRPr="00C038A4">
        <w:rPr>
          <w:b/>
        </w:rPr>
        <w:t>ID</w:t>
      </w:r>
      <w:r>
        <w:t xml:space="preserve"> textbox and </w:t>
      </w:r>
      <w:proofErr w:type="gramStart"/>
      <w:r>
        <w:t>paste</w:t>
      </w:r>
      <w:proofErr w:type="gramEnd"/>
      <w:r>
        <w:t xml:space="preserve"> it somewhere for future reference (such as creating a new text file in Notepad)... just make sure you label it with something like </w:t>
      </w:r>
      <w:proofErr w:type="spellStart"/>
      <w:r>
        <w:t>InitForm</w:t>
      </w:r>
      <w:proofErr w:type="spellEnd"/>
      <w:r>
        <w:t xml:space="preserve">). Close the dialog by clicking </w:t>
      </w:r>
      <w:r w:rsidRPr="00C038A4">
        <w:rPr>
          <w:b/>
        </w:rPr>
        <w:t>OK</w:t>
      </w:r>
      <w:r>
        <w:t>.</w:t>
      </w:r>
    </w:p>
    <w:p w14:paraId="363FF540" w14:textId="77777777" w:rsidR="00C038A4" w:rsidRDefault="00DD24A7" w:rsidP="00C038A4">
      <w:pPr>
        <w:pStyle w:val="NumberedBullet"/>
      </w:pPr>
      <w:r>
        <w:t xml:space="preserve">One last thing to do with this form before you continue on... to make your life easier when you get to the code part of this lab, select </w:t>
      </w:r>
      <w:r w:rsidRPr="00C038A4">
        <w:rPr>
          <w:b/>
        </w:rPr>
        <w:t xml:space="preserve">File </w:t>
      </w:r>
      <w:r w:rsidR="00C038A4" w:rsidRPr="00C038A4">
        <w:rPr>
          <w:b/>
        </w:rPr>
        <w:t>»</w:t>
      </w:r>
      <w:r w:rsidR="00C038A4">
        <w:rPr>
          <w:b/>
        </w:rPr>
        <w:t xml:space="preserve"> </w:t>
      </w:r>
      <w:r w:rsidRPr="00C038A4">
        <w:rPr>
          <w:b/>
        </w:rPr>
        <w:t>Save As Source Files...</w:t>
      </w:r>
      <w:r>
        <w:t xml:space="preserve">, create a new directory within </w:t>
      </w:r>
      <w:proofErr w:type="spellStart"/>
      <w:r w:rsidRPr="00C038A4">
        <w:rPr>
          <w:b/>
        </w:rPr>
        <w:t>Forms_Design</w:t>
      </w:r>
      <w:proofErr w:type="spellEnd"/>
      <w:r>
        <w:t xml:space="preserve"> called </w:t>
      </w:r>
      <w:r w:rsidRPr="00C038A4">
        <w:rPr>
          <w:b/>
        </w:rPr>
        <w:t>Source Files</w:t>
      </w:r>
      <w:r>
        <w:t xml:space="preserve"> and save the files to that location. Then copy the </w:t>
      </w:r>
      <w:r w:rsidRPr="00C038A4">
        <w:rPr>
          <w:b/>
        </w:rPr>
        <w:t>myschema.xsd</w:t>
      </w:r>
      <w:r>
        <w:t xml:space="preserve"> file from the </w:t>
      </w:r>
      <w:r w:rsidRPr="00C038A4">
        <w:rPr>
          <w:b/>
        </w:rPr>
        <w:t>Source Files</w:t>
      </w:r>
      <w:r>
        <w:t xml:space="preserve"> folder to the </w:t>
      </w:r>
      <w:proofErr w:type="spellStart"/>
      <w:r w:rsidRPr="00C038A4">
        <w:rPr>
          <w:b/>
        </w:rPr>
        <w:t>Forms_Design</w:t>
      </w:r>
      <w:proofErr w:type="spellEnd"/>
      <w:r>
        <w:t xml:space="preserve"> folder and rename it </w:t>
      </w:r>
      <w:r w:rsidRPr="00C038A4">
        <w:rPr>
          <w:b/>
        </w:rPr>
        <w:t>InitFormSchema.xsd</w:t>
      </w:r>
      <w:r>
        <w:t>.</w:t>
      </w:r>
    </w:p>
    <w:p w14:paraId="4EB062CE" w14:textId="77777777" w:rsidR="00DD24A7" w:rsidRDefault="00DD24A7" w:rsidP="00C038A4">
      <w:r>
        <w:t>At this point your initialization form is complete. Next you need to create the task form.</w:t>
      </w:r>
    </w:p>
    <w:p w14:paraId="5FCB4868" w14:textId="77777777" w:rsidR="00A9511C" w:rsidRDefault="00DD24A7" w:rsidP="00C038A4">
      <w:pPr>
        <w:pStyle w:val="NumberedBullet"/>
        <w:numPr>
          <w:ilvl w:val="0"/>
          <w:numId w:val="25"/>
        </w:numPr>
      </w:pPr>
      <w:r>
        <w:lastRenderedPageBreak/>
        <w:t xml:space="preserve">It you closed InfoPath, open Office InfoPath 2007 and in the </w:t>
      </w:r>
      <w:r w:rsidRPr="00A9511C">
        <w:rPr>
          <w:b/>
        </w:rPr>
        <w:t>Getting Started</w:t>
      </w:r>
      <w:r>
        <w:t xml:space="preserve"> dialog, select </w:t>
      </w:r>
      <w:r w:rsidRPr="00A9511C">
        <w:rPr>
          <w:b/>
        </w:rPr>
        <w:t>Design a Form Template</w:t>
      </w:r>
      <w:r>
        <w:t>.</w:t>
      </w:r>
    </w:p>
    <w:p w14:paraId="14A5BA3D" w14:textId="77777777" w:rsidR="00A9511C" w:rsidRDefault="00DD24A7" w:rsidP="00C038A4">
      <w:pPr>
        <w:pStyle w:val="NumberedBullet"/>
        <w:numPr>
          <w:ilvl w:val="0"/>
          <w:numId w:val="25"/>
        </w:numPr>
      </w:pPr>
      <w:r>
        <w:t xml:space="preserve">In the </w:t>
      </w:r>
      <w:r w:rsidRPr="00A9511C">
        <w:rPr>
          <w:b/>
        </w:rPr>
        <w:t>Design a Form Template</w:t>
      </w:r>
      <w:r>
        <w:t xml:space="preserve"> dialog, select </w:t>
      </w:r>
      <w:r w:rsidRPr="00A9511C">
        <w:rPr>
          <w:b/>
        </w:rPr>
        <w:t>Form Template, Based on: Blank</w:t>
      </w:r>
      <w:r>
        <w:t xml:space="preserve"> and check </w:t>
      </w:r>
      <w:r w:rsidRPr="00A9511C">
        <w:rPr>
          <w:b/>
        </w:rPr>
        <w:t>Enable browser-compatible features only</w:t>
      </w:r>
      <w:r>
        <w:t>.</w:t>
      </w:r>
    </w:p>
    <w:p w14:paraId="34E684B0" w14:textId="77777777" w:rsidR="00A9511C" w:rsidRDefault="00DD24A7" w:rsidP="00C038A4">
      <w:pPr>
        <w:pStyle w:val="NumberedBullet"/>
        <w:numPr>
          <w:ilvl w:val="0"/>
          <w:numId w:val="25"/>
        </w:numPr>
      </w:pPr>
      <w:r>
        <w:t xml:space="preserve">When the new form loads, select the Task Pane </w:t>
      </w:r>
      <w:r w:rsidRPr="00A9511C">
        <w:rPr>
          <w:b/>
        </w:rPr>
        <w:t>Data Source</w:t>
      </w:r>
      <w:r>
        <w:t xml:space="preserve"> in on the right hand side of the application. Create a new field by right-clicking </w:t>
      </w:r>
      <w:proofErr w:type="spellStart"/>
      <w:r w:rsidRPr="00A9511C">
        <w:rPr>
          <w:b/>
        </w:rPr>
        <w:t>myFields</w:t>
      </w:r>
      <w:proofErr w:type="spellEnd"/>
      <w:r>
        <w:t xml:space="preserve"> and selecting </w:t>
      </w:r>
      <w:r w:rsidRPr="00A9511C">
        <w:rPr>
          <w:b/>
        </w:rPr>
        <w:t>Add...</w:t>
      </w:r>
      <w:r>
        <w:t>. Use the following table to create the new field:</w:t>
      </w:r>
    </w:p>
    <w:p w14:paraId="0A7D1534" w14:textId="77777777" w:rsidR="00A9511C" w:rsidRDefault="00DD24A7" w:rsidP="00A9511C">
      <w:pPr>
        <w:pStyle w:val="Bullet"/>
      </w:pPr>
      <w:r w:rsidRPr="00A9511C">
        <w:rPr>
          <w:b/>
        </w:rPr>
        <w:t>Name:</w:t>
      </w:r>
      <w:r>
        <w:t xml:space="preserve"> instructions</w:t>
      </w:r>
    </w:p>
    <w:p w14:paraId="7BA32761" w14:textId="77777777" w:rsidR="00A9511C" w:rsidRDefault="00DD24A7" w:rsidP="00A9511C">
      <w:pPr>
        <w:pStyle w:val="Bullet"/>
      </w:pPr>
      <w:r w:rsidRPr="00A9511C">
        <w:rPr>
          <w:b/>
        </w:rPr>
        <w:t>Type:</w:t>
      </w:r>
      <w:r>
        <w:t xml:space="preserve"> Field (element)</w:t>
      </w:r>
    </w:p>
    <w:p w14:paraId="3D2ABCFC" w14:textId="77777777" w:rsidR="00A9511C" w:rsidRDefault="00DD24A7" w:rsidP="00A9511C">
      <w:pPr>
        <w:pStyle w:val="Bullet"/>
      </w:pPr>
      <w:r w:rsidRPr="00A9511C">
        <w:rPr>
          <w:b/>
        </w:rPr>
        <w:t>Data type:</w:t>
      </w:r>
      <w:r>
        <w:t xml:space="preserve"> Text (string)</w:t>
      </w:r>
    </w:p>
    <w:p w14:paraId="2BA0D60E" w14:textId="77777777" w:rsidR="00A9511C" w:rsidRDefault="00DD24A7" w:rsidP="00A9511C">
      <w:pPr>
        <w:pStyle w:val="Bullet"/>
      </w:pPr>
      <w:r w:rsidRPr="00A9511C">
        <w:rPr>
          <w:b/>
        </w:rPr>
        <w:t>Cannot be blank (*):</w:t>
      </w:r>
      <w:r>
        <w:t xml:space="preserve"> checked</w:t>
      </w:r>
    </w:p>
    <w:p w14:paraId="5440AE00" w14:textId="77777777" w:rsidR="00A9511C" w:rsidRDefault="00DD24A7" w:rsidP="00C038A4">
      <w:pPr>
        <w:pStyle w:val="NumberedBullet"/>
        <w:numPr>
          <w:ilvl w:val="0"/>
          <w:numId w:val="25"/>
        </w:numPr>
      </w:pPr>
      <w:r>
        <w:t xml:space="preserve">Repeat the step above creating three more fields named </w:t>
      </w:r>
      <w:r w:rsidRPr="00A9511C">
        <w:rPr>
          <w:b/>
        </w:rPr>
        <w:t>comments</w:t>
      </w:r>
      <w:r>
        <w:t xml:space="preserve"> and </w:t>
      </w:r>
      <w:r w:rsidRPr="00A9511C">
        <w:rPr>
          <w:b/>
        </w:rPr>
        <w:t>decision</w:t>
      </w:r>
      <w:r>
        <w:t xml:space="preserve"> with the same attributes (except don't make comments required).</w:t>
      </w:r>
    </w:p>
    <w:p w14:paraId="50602AD0" w14:textId="77777777" w:rsidR="00A9511C" w:rsidRDefault="00DD24A7" w:rsidP="00C038A4">
      <w:pPr>
        <w:pStyle w:val="NumberedBullet"/>
        <w:numPr>
          <w:ilvl w:val="0"/>
          <w:numId w:val="25"/>
        </w:numPr>
      </w:pPr>
      <w:r>
        <w:t xml:space="preserve">Now, rename the top-level node </w:t>
      </w:r>
      <w:proofErr w:type="spellStart"/>
      <w:r w:rsidRPr="00A9511C">
        <w:rPr>
          <w:b/>
        </w:rPr>
        <w:t>myFields</w:t>
      </w:r>
      <w:proofErr w:type="spellEnd"/>
      <w:r>
        <w:t xml:space="preserve"> to </w:t>
      </w:r>
      <w:proofErr w:type="spellStart"/>
      <w:r w:rsidRPr="00A9511C">
        <w:rPr>
          <w:b/>
        </w:rPr>
        <w:t>TaskForm</w:t>
      </w:r>
      <w:proofErr w:type="spellEnd"/>
      <w:r>
        <w:t>.</w:t>
      </w:r>
    </w:p>
    <w:p w14:paraId="14574E39" w14:textId="77777777" w:rsidR="00DD24A7" w:rsidRDefault="00DD24A7" w:rsidP="00C038A4">
      <w:pPr>
        <w:pStyle w:val="NumberedBullet"/>
        <w:numPr>
          <w:ilvl w:val="0"/>
          <w:numId w:val="25"/>
        </w:numPr>
      </w:pPr>
      <w:r>
        <w:t>Next, create a form similar to the one shown in the following image. Make both the instructions &amp; comments textboxes multiline and larger input fields:</w:t>
      </w:r>
    </w:p>
    <w:p w14:paraId="7460A051" w14:textId="77777777" w:rsidR="00DD24A7" w:rsidRDefault="00A9511C" w:rsidP="00A9511C">
      <w:pPr>
        <w:pStyle w:val="Figure"/>
      </w:pPr>
      <w:r>
        <w:drawing>
          <wp:inline distT="0" distB="0" distL="0" distR="0" wp14:editId="7D957434">
            <wp:extent cx="3981450" cy="2733675"/>
            <wp:effectExtent l="19050" t="0" r="0" b="0"/>
            <wp:docPr id="118" name="Picture 118" descr="C:\Development\Writing\Courses\WCM401\trunk\Student Download\Labs\10_Workflow\Figures\InfoPathDesignerTaskF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Development\Writing\Courses\WCM401\trunk\Student Download\Labs\10_Workflow\Figures\InfoPathDesignerTaskForm1.jpg"/>
                    <pic:cNvPicPr>
                      <a:picLocks noChangeAspect="1" noChangeArrowheads="1"/>
                    </pic:cNvPicPr>
                  </pic:nvPicPr>
                  <pic:blipFill>
                    <a:blip r:embed="rId20" cstate="print">
                      <a:grayscl/>
                    </a:blip>
                    <a:srcRect/>
                    <a:stretch>
                      <a:fillRect/>
                    </a:stretch>
                  </pic:blipFill>
                  <pic:spPr bwMode="auto">
                    <a:xfrm>
                      <a:off x="0" y="0"/>
                      <a:ext cx="3981450" cy="2733675"/>
                    </a:xfrm>
                    <a:prstGeom prst="rect">
                      <a:avLst/>
                    </a:prstGeom>
                    <a:noFill/>
                    <a:ln w="9525">
                      <a:noFill/>
                      <a:miter lim="800000"/>
                      <a:headEnd/>
                      <a:tailEnd/>
                    </a:ln>
                  </pic:spPr>
                </pic:pic>
              </a:graphicData>
            </a:graphic>
          </wp:inline>
        </w:drawing>
      </w:r>
    </w:p>
    <w:p w14:paraId="39F34BCC" w14:textId="77777777" w:rsidR="00115B2E" w:rsidRDefault="00DD24A7" w:rsidP="00A9511C">
      <w:pPr>
        <w:pStyle w:val="NumberedBullet"/>
      </w:pPr>
      <w:r>
        <w:t xml:space="preserve">Unlike the initialization form you created previously, the task form needs some extra work in order for SharePoint to pass data back and forth to the form. This is because the form can't know about any changes to the task list that may occur after deployment. The way you do this is with an XML file named </w:t>
      </w:r>
      <w:r w:rsidRPr="00A9511C">
        <w:rPr>
          <w:b/>
        </w:rPr>
        <w:t>ItemMetadata.xml</w:t>
      </w:r>
      <w:r>
        <w:t xml:space="preserve">. Switch over to Visual Studio for a moment and create a new XML file named </w:t>
      </w:r>
      <w:r w:rsidRPr="00A9511C">
        <w:rPr>
          <w:b/>
        </w:rPr>
        <w:t>ItemMetadata.xml</w:t>
      </w:r>
      <w:r>
        <w:t xml:space="preserve"> at the root of project and add the following XML markup to the file:</w:t>
      </w:r>
    </w:p>
    <w:p w14:paraId="45AF9B10" w14:textId="77777777" w:rsidR="00DD24A7" w:rsidRDefault="00DD24A7" w:rsidP="00115B2E">
      <w:pPr>
        <w:pStyle w:val="CodeAlone"/>
      </w:pPr>
      <w:proofErr w:type="gramStart"/>
      <w:r>
        <w:t>&lt;?xml</w:t>
      </w:r>
      <w:proofErr w:type="gramEnd"/>
      <w:r>
        <w:t xml:space="preserve"> version="1.0" encoding="utf-8" ?&gt;</w:t>
      </w:r>
    </w:p>
    <w:p w14:paraId="7CDC995D" w14:textId="77777777" w:rsidR="00DD24A7" w:rsidRDefault="00DD24A7" w:rsidP="00115B2E">
      <w:pPr>
        <w:pStyle w:val="CodeAlone"/>
      </w:pPr>
      <w:r>
        <w:t>&lt;</w:t>
      </w:r>
      <w:proofErr w:type="spellStart"/>
      <w:r>
        <w:t>z</w:t>
      </w:r>
      <w:proofErr w:type="gramStart"/>
      <w:r>
        <w:t>:row</w:t>
      </w:r>
      <w:proofErr w:type="spellEnd"/>
      <w:proofErr w:type="gramEnd"/>
      <w:r>
        <w:t xml:space="preserve"> </w:t>
      </w:r>
      <w:proofErr w:type="spellStart"/>
      <w:r>
        <w:t>xmlns:z</w:t>
      </w:r>
      <w:proofErr w:type="spellEnd"/>
      <w:r>
        <w:t>="#</w:t>
      </w:r>
      <w:proofErr w:type="spellStart"/>
      <w:r>
        <w:t>RowsetSchema</w:t>
      </w:r>
      <w:proofErr w:type="spellEnd"/>
      <w:r>
        <w:t>"</w:t>
      </w:r>
    </w:p>
    <w:p w14:paraId="35F47BD9" w14:textId="77777777" w:rsidR="00DD24A7" w:rsidRDefault="00DD24A7" w:rsidP="00CF5FC3">
      <w:pPr>
        <w:pStyle w:val="CodeAlone"/>
      </w:pPr>
      <w:r>
        <w:t xml:space="preserve">    </w:t>
      </w:r>
      <w:proofErr w:type="spellStart"/>
      <w:r>
        <w:t>ows_instructions</w:t>
      </w:r>
      <w:proofErr w:type="spellEnd"/>
      <w:r>
        <w:t>="" /&gt;</w:t>
      </w:r>
    </w:p>
    <w:p w14:paraId="7F3FFF6E" w14:textId="77777777" w:rsidR="00DD24A7" w:rsidRDefault="00DD24A7" w:rsidP="00115B2E">
      <w:pPr>
        <w:pStyle w:val="NumberedBullet"/>
      </w:pPr>
      <w:r>
        <w:lastRenderedPageBreak/>
        <w:t xml:space="preserve">Notice the </w:t>
      </w:r>
      <w:r w:rsidR="00115B2E">
        <w:t>field</w:t>
      </w:r>
      <w:r>
        <w:t xml:space="preserve"> </w:t>
      </w:r>
      <w:r w:rsidR="00115B2E">
        <w:t xml:space="preserve">is </w:t>
      </w:r>
      <w:r>
        <w:t xml:space="preserve">prefixed with </w:t>
      </w:r>
      <w:proofErr w:type="spellStart"/>
      <w:r w:rsidRPr="00115B2E">
        <w:rPr>
          <w:b/>
        </w:rPr>
        <w:t>ows</w:t>
      </w:r>
      <w:proofErr w:type="spellEnd"/>
      <w:r w:rsidRPr="00115B2E">
        <w:rPr>
          <w:b/>
        </w:rPr>
        <w:t>_</w:t>
      </w:r>
      <w:r>
        <w:t xml:space="preserve">. </w:t>
      </w:r>
      <w:r w:rsidR="00115B2E">
        <w:t>This is the field</w:t>
      </w:r>
      <w:r>
        <w:t xml:space="preserve"> that </w:t>
      </w:r>
      <w:r w:rsidR="00115B2E">
        <w:t xml:space="preserve">is </w:t>
      </w:r>
      <w:r>
        <w:t xml:space="preserve">used in the form that </w:t>
      </w:r>
      <w:r w:rsidR="00115B2E">
        <w:t>needs</w:t>
      </w:r>
      <w:r>
        <w:t xml:space="preserve"> to be passed into the form. Now that you have created the ItemMetadata.xml file, you need to add the XML file to the task form as a new data source. Jump back to InfoPath and select </w:t>
      </w:r>
      <w:r w:rsidRPr="00115B2E">
        <w:rPr>
          <w:b/>
        </w:rPr>
        <w:t>Tools » Data Connections...</w:t>
      </w:r>
      <w:r w:rsidRPr="00115B2E">
        <w:t>.</w:t>
      </w:r>
      <w:r>
        <w:t xml:space="preserve"> From the </w:t>
      </w:r>
      <w:r w:rsidRPr="00115B2E">
        <w:rPr>
          <w:b/>
        </w:rPr>
        <w:t>Data Connections</w:t>
      </w:r>
      <w:r>
        <w:t xml:space="preserve"> dialog, click </w:t>
      </w:r>
      <w:r w:rsidRPr="00115B2E">
        <w:rPr>
          <w:b/>
        </w:rPr>
        <w:t>Add</w:t>
      </w:r>
      <w:r>
        <w:t>.</w:t>
      </w:r>
    </w:p>
    <w:p w14:paraId="553729BA" w14:textId="77777777" w:rsidR="00DD24A7" w:rsidRDefault="00DD24A7" w:rsidP="00115B2E">
      <w:pPr>
        <w:pStyle w:val="NumberedBullet"/>
        <w:numPr>
          <w:ilvl w:val="0"/>
          <w:numId w:val="0"/>
        </w:numPr>
        <w:ind w:left="720"/>
      </w:pPr>
      <w:r>
        <w:t xml:space="preserve">When the wizard loads, select </w:t>
      </w:r>
      <w:proofErr w:type="gramStart"/>
      <w:r w:rsidRPr="00115B2E">
        <w:rPr>
          <w:b/>
        </w:rPr>
        <w:t>Create</w:t>
      </w:r>
      <w:proofErr w:type="gramEnd"/>
      <w:r w:rsidRPr="00115B2E">
        <w:rPr>
          <w:b/>
        </w:rPr>
        <w:t xml:space="preserve"> a new connection to: Receive data</w:t>
      </w:r>
      <w:r>
        <w:t xml:space="preserve"> and click </w:t>
      </w:r>
      <w:r w:rsidRPr="00115B2E">
        <w:rPr>
          <w:b/>
        </w:rPr>
        <w:t>Next &gt;</w:t>
      </w:r>
      <w:r>
        <w:t>.</w:t>
      </w:r>
    </w:p>
    <w:p w14:paraId="4048ADB2" w14:textId="77777777" w:rsidR="00115B2E" w:rsidRDefault="00DD24A7" w:rsidP="00115B2E">
      <w:pPr>
        <w:pStyle w:val="NumberedBullet"/>
        <w:numPr>
          <w:ilvl w:val="0"/>
          <w:numId w:val="0"/>
        </w:numPr>
        <w:ind w:left="720"/>
      </w:pPr>
      <w:r>
        <w:t xml:space="preserve">Specify you want to </w:t>
      </w:r>
      <w:r w:rsidRPr="00115B2E">
        <w:rPr>
          <w:b/>
        </w:rPr>
        <w:t>receive data from an XML document</w:t>
      </w:r>
      <w:r>
        <w:t xml:space="preserve"> and select </w:t>
      </w:r>
      <w:proofErr w:type="gramStart"/>
      <w:r w:rsidRPr="00115B2E">
        <w:rPr>
          <w:b/>
        </w:rPr>
        <w:t>Next</w:t>
      </w:r>
      <w:proofErr w:type="gramEnd"/>
      <w:r w:rsidRPr="00115B2E">
        <w:rPr>
          <w:b/>
        </w:rPr>
        <w:t xml:space="preserve"> &gt;</w:t>
      </w:r>
      <w:r>
        <w:t xml:space="preserve">. Browse to the location of the </w:t>
      </w:r>
      <w:r w:rsidRPr="00115B2E">
        <w:rPr>
          <w:b/>
        </w:rPr>
        <w:t>ItemMetadata.xml</w:t>
      </w:r>
      <w:r>
        <w:t xml:space="preserve"> file. Then click </w:t>
      </w:r>
      <w:r w:rsidRPr="00115B2E">
        <w:rPr>
          <w:b/>
        </w:rPr>
        <w:t>Resource Files...</w:t>
      </w:r>
      <w:r>
        <w:t xml:space="preserve">, followed by </w:t>
      </w:r>
      <w:r w:rsidRPr="00115B2E">
        <w:rPr>
          <w:b/>
        </w:rPr>
        <w:t>Add...</w:t>
      </w:r>
      <w:r>
        <w:t xml:space="preserve"> and select the same file. </w:t>
      </w:r>
    </w:p>
    <w:p w14:paraId="3F3C596F" w14:textId="77777777" w:rsidR="00DD24A7" w:rsidRDefault="00DD24A7" w:rsidP="00115B2E">
      <w:pPr>
        <w:pStyle w:val="NumberedBullet"/>
        <w:numPr>
          <w:ilvl w:val="0"/>
          <w:numId w:val="0"/>
        </w:numPr>
        <w:ind w:left="720"/>
      </w:pPr>
      <w:r w:rsidRPr="00115B2E">
        <w:rPr>
          <w:b/>
        </w:rPr>
        <w:t>OK</w:t>
      </w:r>
      <w:r>
        <w:t xml:space="preserve"> out of the dialog back to the wizard and click </w:t>
      </w:r>
      <w:proofErr w:type="gramStart"/>
      <w:r w:rsidRPr="00115B2E">
        <w:rPr>
          <w:b/>
        </w:rPr>
        <w:t>Next</w:t>
      </w:r>
      <w:proofErr w:type="gramEnd"/>
      <w:r w:rsidRPr="00115B2E">
        <w:rPr>
          <w:b/>
        </w:rPr>
        <w:t xml:space="preserve"> &gt;</w:t>
      </w:r>
      <w:r>
        <w:t>.</w:t>
      </w:r>
    </w:p>
    <w:p w14:paraId="093FD404" w14:textId="77777777" w:rsidR="00115B2E" w:rsidRDefault="00DD24A7" w:rsidP="00115B2E">
      <w:pPr>
        <w:pStyle w:val="NumberedBullet"/>
        <w:numPr>
          <w:ilvl w:val="0"/>
          <w:numId w:val="0"/>
        </w:numPr>
        <w:ind w:left="720"/>
      </w:pPr>
      <w:r>
        <w:t>Accept the defaults on the next screen in the wizard (</w:t>
      </w:r>
      <w:r w:rsidRPr="00115B2E">
        <w:rPr>
          <w:b/>
        </w:rPr>
        <w:t>Name =</w:t>
      </w:r>
      <w:proofErr w:type="spellStart"/>
      <w:r w:rsidRPr="00115B2E">
        <w:rPr>
          <w:b/>
        </w:rPr>
        <w:t>ItemMetadata</w:t>
      </w:r>
      <w:proofErr w:type="spellEnd"/>
      <w:r>
        <w:t xml:space="preserve"> &amp; </w:t>
      </w:r>
      <w:r w:rsidRPr="00115B2E">
        <w:rPr>
          <w:b/>
        </w:rPr>
        <w:t>Automatically receive data when form is opened</w:t>
      </w:r>
      <w:r>
        <w:t xml:space="preserve"> is checked) and click </w:t>
      </w:r>
      <w:r w:rsidRPr="00115B2E">
        <w:rPr>
          <w:b/>
        </w:rPr>
        <w:t>Finish</w:t>
      </w:r>
      <w:r>
        <w:t xml:space="preserve">. Close the </w:t>
      </w:r>
      <w:r w:rsidRPr="00115B2E">
        <w:rPr>
          <w:b/>
        </w:rPr>
        <w:t>Data Connections</w:t>
      </w:r>
      <w:r>
        <w:t xml:space="preserve"> dialog.</w:t>
      </w:r>
    </w:p>
    <w:p w14:paraId="70B54503" w14:textId="77777777" w:rsidR="00DD24A7" w:rsidRDefault="00DD24A7" w:rsidP="00115B2E">
      <w:pPr>
        <w:pStyle w:val="NumberedBullet"/>
      </w:pPr>
      <w:r>
        <w:t xml:space="preserve">With a data source created, you now need to configure your </w:t>
      </w:r>
      <w:r w:rsidRPr="00115B2E">
        <w:t>form</w:t>
      </w:r>
      <w:r>
        <w:t xml:space="preserve"> to pull the instructions from the XML file and insert it into the field. Right-click the </w:t>
      </w:r>
      <w:r w:rsidRPr="00115B2E">
        <w:rPr>
          <w:b/>
        </w:rPr>
        <w:t>instructions</w:t>
      </w:r>
      <w:r>
        <w:t xml:space="preserve"> textbox and select </w:t>
      </w:r>
      <w:r w:rsidRPr="00115B2E">
        <w:rPr>
          <w:b/>
        </w:rPr>
        <w:t>Properties...</w:t>
      </w:r>
      <w:r w:rsidRPr="00115B2E">
        <w:t>.</w:t>
      </w:r>
    </w:p>
    <w:p w14:paraId="752580B1" w14:textId="77777777" w:rsidR="00DD24A7" w:rsidRDefault="00DD24A7" w:rsidP="00115B2E">
      <w:pPr>
        <w:pStyle w:val="NumberedBullet"/>
      </w:pPr>
      <w:r>
        <w:t xml:space="preserve">Click the </w:t>
      </w:r>
      <w:r w:rsidRPr="00115B2E">
        <w:rPr>
          <w:b/>
        </w:rPr>
        <w:t>function</w:t>
      </w:r>
      <w:r>
        <w:t xml:space="preserve"> button to the right of the </w:t>
      </w:r>
      <w:r w:rsidRPr="00115B2E">
        <w:rPr>
          <w:b/>
        </w:rPr>
        <w:t>Value</w:t>
      </w:r>
      <w:r>
        <w:t xml:space="preserve"> textbox in the </w:t>
      </w:r>
      <w:r w:rsidRPr="00115B2E">
        <w:rPr>
          <w:b/>
        </w:rPr>
        <w:t>Default Value</w:t>
      </w:r>
      <w:r>
        <w:t xml:space="preserve"> section.</w:t>
      </w:r>
    </w:p>
    <w:p w14:paraId="3AC70933" w14:textId="77777777" w:rsidR="00DD24A7" w:rsidRDefault="00115B2E" w:rsidP="00115B2E">
      <w:pPr>
        <w:pStyle w:val="Figure"/>
      </w:pPr>
      <w:r>
        <w:drawing>
          <wp:inline distT="0" distB="0" distL="0" distR="0" wp14:editId="6997E3DA">
            <wp:extent cx="3838575" cy="1924050"/>
            <wp:effectExtent l="19050" t="0" r="9525" b="0"/>
            <wp:docPr id="121" name="Picture 121" descr="C:\Development\Writing\Courses\WCM401\trunk\Student Download\Labs\10_Workflow\Figures\InfoPathDesignerTaskFo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Development\Writing\Courses\WCM401\trunk\Student Download\Labs\10_Workflow\Figures\InfoPathDesignerTaskForm2.jpg"/>
                    <pic:cNvPicPr>
                      <a:picLocks noChangeAspect="1" noChangeArrowheads="1"/>
                    </pic:cNvPicPr>
                  </pic:nvPicPr>
                  <pic:blipFill>
                    <a:blip r:embed="rId21" cstate="print">
                      <a:grayscl/>
                    </a:blip>
                    <a:srcRect/>
                    <a:stretch>
                      <a:fillRect/>
                    </a:stretch>
                  </pic:blipFill>
                  <pic:spPr bwMode="auto">
                    <a:xfrm>
                      <a:off x="0" y="0"/>
                      <a:ext cx="3838575" cy="1924050"/>
                    </a:xfrm>
                    <a:prstGeom prst="rect">
                      <a:avLst/>
                    </a:prstGeom>
                    <a:noFill/>
                    <a:ln w="9525">
                      <a:noFill/>
                      <a:miter lim="800000"/>
                      <a:headEnd/>
                      <a:tailEnd/>
                    </a:ln>
                  </pic:spPr>
                </pic:pic>
              </a:graphicData>
            </a:graphic>
          </wp:inline>
        </w:drawing>
      </w:r>
    </w:p>
    <w:p w14:paraId="00B8CFF5" w14:textId="77777777" w:rsidR="00DD24A7" w:rsidRDefault="00DD24A7" w:rsidP="00DD24A7">
      <w:pPr>
        <w:pStyle w:val="NumberedBullet"/>
      </w:pPr>
      <w:r>
        <w:t xml:space="preserve">Click the </w:t>
      </w:r>
      <w:r w:rsidRPr="00115B2E">
        <w:rPr>
          <w:b/>
        </w:rPr>
        <w:t>Insert Field or Group...</w:t>
      </w:r>
      <w:r>
        <w:t xml:space="preserve"> button change the </w:t>
      </w:r>
      <w:r w:rsidRPr="00115B2E">
        <w:rPr>
          <w:b/>
        </w:rPr>
        <w:t>Data source:</w:t>
      </w:r>
      <w:r>
        <w:t xml:space="preserve"> to </w:t>
      </w:r>
      <w:proofErr w:type="spellStart"/>
      <w:r w:rsidRPr="00115B2E">
        <w:rPr>
          <w:b/>
        </w:rPr>
        <w:t>ItemMetadata</w:t>
      </w:r>
      <w:proofErr w:type="spellEnd"/>
      <w:r w:rsidRPr="00115B2E">
        <w:rPr>
          <w:b/>
        </w:rPr>
        <w:t xml:space="preserve"> (Secondary)</w:t>
      </w:r>
      <w:r>
        <w:t xml:space="preserve"> and </w:t>
      </w:r>
      <w:proofErr w:type="gramStart"/>
      <w:r>
        <w:t>se</w:t>
      </w:r>
      <w:r w:rsidRPr="00115B2E">
        <w:rPr>
          <w:b/>
        </w:rPr>
        <w:t>l</w:t>
      </w:r>
      <w:r>
        <w:t xml:space="preserve">ect </w:t>
      </w:r>
      <w:r w:rsidRPr="00115B2E">
        <w:rPr>
          <w:b/>
        </w:rPr>
        <w:t>:</w:t>
      </w:r>
      <w:proofErr w:type="spellStart"/>
      <w:r w:rsidRPr="00115B2E">
        <w:rPr>
          <w:b/>
        </w:rPr>
        <w:t>ows</w:t>
      </w:r>
      <w:proofErr w:type="gramEnd"/>
      <w:r w:rsidRPr="00115B2E">
        <w:rPr>
          <w:b/>
        </w:rPr>
        <w:t>_instructions</w:t>
      </w:r>
      <w:proofErr w:type="spellEnd"/>
      <w:r>
        <w:t xml:space="preserve"> and </w:t>
      </w:r>
      <w:r w:rsidR="00115B2E" w:rsidRPr="00115B2E">
        <w:rPr>
          <w:b/>
        </w:rPr>
        <w:t>OK</w:t>
      </w:r>
      <w:r>
        <w:t xml:space="preserve"> out of the function dialog. </w:t>
      </w:r>
    </w:p>
    <w:p w14:paraId="4D0EA918" w14:textId="77777777" w:rsidR="00C9523C" w:rsidRDefault="00DD24A7" w:rsidP="00C9523C">
      <w:pPr>
        <w:pStyle w:val="NumberedBullet"/>
      </w:pPr>
      <w:r>
        <w:t xml:space="preserve">On the </w:t>
      </w:r>
      <w:r w:rsidRPr="00C9523C">
        <w:rPr>
          <w:b/>
        </w:rPr>
        <w:t>Display</w:t>
      </w:r>
      <w:r>
        <w:t xml:space="preserve"> tab, check the </w:t>
      </w:r>
      <w:r w:rsidRPr="00C9523C">
        <w:rPr>
          <w:b/>
        </w:rPr>
        <w:t>Read-only</w:t>
      </w:r>
      <w:r>
        <w:t xml:space="preserve"> checkbox as we don't really want approvers changing their instructions and </w:t>
      </w:r>
      <w:r w:rsidRPr="00C9523C">
        <w:rPr>
          <w:b/>
        </w:rPr>
        <w:t>OK</w:t>
      </w:r>
      <w:r>
        <w:t xml:space="preserve"> out of the dialog.</w:t>
      </w:r>
    </w:p>
    <w:p w14:paraId="4679D550" w14:textId="77777777" w:rsidR="00C9523C" w:rsidRDefault="00DD24A7" w:rsidP="00C9523C">
      <w:pPr>
        <w:pStyle w:val="NumberedBullet"/>
      </w:pPr>
      <w:r>
        <w:t>The last design thing you need to do to the form is you need to add two buttons to either approve or reject the task. Add two buttons at the bottom of the form.</w:t>
      </w:r>
    </w:p>
    <w:p w14:paraId="4AF929F7" w14:textId="77777777" w:rsidR="00C9523C" w:rsidRDefault="00DD24A7" w:rsidP="00DD24A7">
      <w:pPr>
        <w:pStyle w:val="NumberedBullet"/>
      </w:pPr>
      <w:r>
        <w:t xml:space="preserve">Right-click the first button and select </w:t>
      </w:r>
      <w:r w:rsidRPr="00C9523C">
        <w:rPr>
          <w:b/>
        </w:rPr>
        <w:t>Button Properties...</w:t>
      </w:r>
      <w:r>
        <w:t xml:space="preserve">. Set the </w:t>
      </w:r>
      <w:r w:rsidRPr="00C9523C">
        <w:rPr>
          <w:b/>
        </w:rPr>
        <w:t xml:space="preserve">Label: </w:t>
      </w:r>
      <w:r>
        <w:t xml:space="preserve">to </w:t>
      </w:r>
      <w:r w:rsidRPr="00C9523C">
        <w:rPr>
          <w:b/>
        </w:rPr>
        <w:t>Approve</w:t>
      </w:r>
      <w:r>
        <w:t xml:space="preserve">. </w:t>
      </w:r>
    </w:p>
    <w:p w14:paraId="53CBC2A5" w14:textId="77777777" w:rsidR="00C9523C" w:rsidRDefault="00DD24A7" w:rsidP="00C9523C">
      <w:pPr>
        <w:pStyle w:val="NumberedBullet"/>
        <w:numPr>
          <w:ilvl w:val="0"/>
          <w:numId w:val="0"/>
        </w:numPr>
        <w:ind w:left="720"/>
      </w:pPr>
      <w:r>
        <w:t xml:space="preserve">Click the </w:t>
      </w:r>
      <w:r w:rsidRPr="00C9523C">
        <w:rPr>
          <w:b/>
        </w:rPr>
        <w:t xml:space="preserve">Rules... </w:t>
      </w:r>
      <w:r>
        <w:t xml:space="preserve">button to bring up the </w:t>
      </w:r>
      <w:r w:rsidRPr="00C9523C">
        <w:rPr>
          <w:b/>
        </w:rPr>
        <w:t>Rules</w:t>
      </w:r>
      <w:r>
        <w:t xml:space="preserve"> dialog. Click the </w:t>
      </w:r>
      <w:r w:rsidRPr="00C9523C">
        <w:rPr>
          <w:b/>
        </w:rPr>
        <w:t>Add...</w:t>
      </w:r>
      <w:r>
        <w:t xml:space="preserve"> button and then the </w:t>
      </w:r>
      <w:r w:rsidRPr="00C9523C">
        <w:rPr>
          <w:b/>
        </w:rPr>
        <w:t>Add Action...</w:t>
      </w:r>
      <w:r w:rsidR="00C9523C">
        <w:t xml:space="preserve"> button.</w:t>
      </w:r>
    </w:p>
    <w:p w14:paraId="4AF70C95" w14:textId="77777777" w:rsidR="00C9523C" w:rsidRDefault="00DD24A7" w:rsidP="00C9523C">
      <w:pPr>
        <w:pStyle w:val="NumberedBullet"/>
        <w:numPr>
          <w:ilvl w:val="0"/>
          <w:numId w:val="0"/>
        </w:numPr>
        <w:ind w:left="720"/>
      </w:pPr>
      <w:r>
        <w:lastRenderedPageBreak/>
        <w:t xml:space="preserve">Select the </w:t>
      </w:r>
      <w:r w:rsidRPr="00C9523C">
        <w:rPr>
          <w:b/>
        </w:rPr>
        <w:t>Action:</w:t>
      </w:r>
      <w:r>
        <w:t xml:space="preserve"> to </w:t>
      </w:r>
      <w:proofErr w:type="gramStart"/>
      <w:r w:rsidRPr="00C9523C">
        <w:rPr>
          <w:b/>
        </w:rPr>
        <w:t>Set</w:t>
      </w:r>
      <w:proofErr w:type="gramEnd"/>
      <w:r w:rsidRPr="00C9523C">
        <w:rPr>
          <w:b/>
        </w:rPr>
        <w:t xml:space="preserve"> a field's value</w:t>
      </w:r>
      <w:r>
        <w:t xml:space="preserve">, pick the decision field from the </w:t>
      </w:r>
      <w:r w:rsidRPr="00C9523C">
        <w:rPr>
          <w:b/>
        </w:rPr>
        <w:t>Main</w:t>
      </w:r>
      <w:r>
        <w:t xml:space="preserve"> data source and click </w:t>
      </w:r>
      <w:r w:rsidRPr="00C9523C">
        <w:rPr>
          <w:b/>
        </w:rPr>
        <w:t>OK</w:t>
      </w:r>
      <w:r>
        <w:t xml:space="preserve">. In the </w:t>
      </w:r>
      <w:r w:rsidRPr="00C9523C">
        <w:rPr>
          <w:b/>
        </w:rPr>
        <w:t>Value</w:t>
      </w:r>
      <w:r>
        <w:t xml:space="preserve"> textbox, </w:t>
      </w:r>
      <w:proofErr w:type="gramStart"/>
      <w:r>
        <w:t xml:space="preserve">type </w:t>
      </w:r>
      <w:r w:rsidRPr="00C9523C">
        <w:rPr>
          <w:b/>
        </w:rPr>
        <w:t>approve</w:t>
      </w:r>
      <w:proofErr w:type="gramEnd"/>
      <w:r>
        <w:t xml:space="preserve"> and click </w:t>
      </w:r>
      <w:r w:rsidRPr="00C9523C">
        <w:rPr>
          <w:b/>
        </w:rPr>
        <w:t>OK</w:t>
      </w:r>
      <w:r>
        <w:t>.</w:t>
      </w:r>
    </w:p>
    <w:p w14:paraId="02AA8567" w14:textId="77777777" w:rsidR="00DD24A7" w:rsidRDefault="00DD24A7" w:rsidP="00C9523C">
      <w:pPr>
        <w:pStyle w:val="NumberedBullet"/>
        <w:numPr>
          <w:ilvl w:val="0"/>
          <w:numId w:val="0"/>
        </w:numPr>
        <w:ind w:left="720"/>
      </w:pPr>
      <w:r>
        <w:t xml:space="preserve">Click </w:t>
      </w:r>
      <w:r w:rsidRPr="00C9523C">
        <w:rPr>
          <w:b/>
        </w:rPr>
        <w:t>Add Action...</w:t>
      </w:r>
      <w:r>
        <w:t xml:space="preserve">. On the </w:t>
      </w:r>
      <w:r w:rsidRPr="00C9523C">
        <w:rPr>
          <w:b/>
        </w:rPr>
        <w:t>Action</w:t>
      </w:r>
      <w:r>
        <w:t xml:space="preserve"> dialog, select </w:t>
      </w:r>
      <w:r w:rsidRPr="00C9523C">
        <w:rPr>
          <w:b/>
        </w:rPr>
        <w:t>Action: Submit using a data connection</w:t>
      </w:r>
      <w:r>
        <w:t xml:space="preserve">, then click </w:t>
      </w:r>
      <w:r w:rsidRPr="00C9523C">
        <w:rPr>
          <w:b/>
        </w:rPr>
        <w:t>Add...</w:t>
      </w:r>
      <w:r>
        <w:t xml:space="preserve">. On the </w:t>
      </w:r>
      <w:r w:rsidRPr="00C9523C">
        <w:rPr>
          <w:b/>
        </w:rPr>
        <w:t>Data Connection Wizard</w:t>
      </w:r>
      <w:r>
        <w:t xml:space="preserve">, select </w:t>
      </w:r>
      <w:proofErr w:type="gramStart"/>
      <w:r w:rsidRPr="00C9523C">
        <w:rPr>
          <w:b/>
        </w:rPr>
        <w:t>Create</w:t>
      </w:r>
      <w:proofErr w:type="gramEnd"/>
      <w:r w:rsidRPr="00C9523C">
        <w:rPr>
          <w:b/>
        </w:rPr>
        <w:t xml:space="preserve"> a new connection to: Submit data </w:t>
      </w:r>
      <w:r>
        <w:t xml:space="preserve">and click </w:t>
      </w:r>
      <w:r w:rsidRPr="00C9523C">
        <w:rPr>
          <w:b/>
        </w:rPr>
        <w:t>Next &gt;</w:t>
      </w:r>
      <w:r>
        <w:t xml:space="preserve">. Then select </w:t>
      </w:r>
      <w:proofErr w:type="gramStart"/>
      <w:r w:rsidRPr="00C9523C">
        <w:rPr>
          <w:b/>
        </w:rPr>
        <w:t>To</w:t>
      </w:r>
      <w:proofErr w:type="gramEnd"/>
      <w:r w:rsidRPr="00C9523C">
        <w:rPr>
          <w:b/>
        </w:rPr>
        <w:t xml:space="preserve"> the hosting environment, such as an ASP.NET page or hosting application</w:t>
      </w:r>
      <w:r>
        <w:t xml:space="preserve"> and click </w:t>
      </w:r>
      <w:r w:rsidRPr="00C9523C">
        <w:rPr>
          <w:b/>
        </w:rPr>
        <w:t>Next &gt;</w:t>
      </w:r>
      <w:r>
        <w:t xml:space="preserve"> followed by </w:t>
      </w:r>
      <w:r w:rsidRPr="00C9523C">
        <w:rPr>
          <w:b/>
        </w:rPr>
        <w:t>Finish</w:t>
      </w:r>
      <w:r>
        <w:t>.</w:t>
      </w:r>
    </w:p>
    <w:p w14:paraId="62CC68A7" w14:textId="77777777" w:rsidR="004564FC" w:rsidRDefault="00DD24A7" w:rsidP="004564FC">
      <w:pPr>
        <w:pStyle w:val="NumberedBullet"/>
        <w:numPr>
          <w:ilvl w:val="0"/>
          <w:numId w:val="0"/>
        </w:numPr>
        <w:ind w:left="720"/>
      </w:pPr>
      <w:r>
        <w:t xml:space="preserve">Now, click </w:t>
      </w:r>
      <w:r w:rsidRPr="004564FC">
        <w:rPr>
          <w:b/>
        </w:rPr>
        <w:t>OK</w:t>
      </w:r>
      <w:r>
        <w:t xml:space="preserve"> to get back to the </w:t>
      </w:r>
      <w:r w:rsidRPr="004564FC">
        <w:rPr>
          <w:b/>
        </w:rPr>
        <w:t>Rule</w:t>
      </w:r>
      <w:r>
        <w:t xml:space="preserve"> dialog. Click </w:t>
      </w:r>
      <w:r w:rsidRPr="004564FC">
        <w:rPr>
          <w:b/>
        </w:rPr>
        <w:t>Add Action...</w:t>
      </w:r>
      <w:r>
        <w:t xml:space="preserve">. On the </w:t>
      </w:r>
      <w:r w:rsidRPr="004564FC">
        <w:rPr>
          <w:b/>
        </w:rPr>
        <w:t>Action</w:t>
      </w:r>
      <w:r>
        <w:t xml:space="preserve"> dialog, select </w:t>
      </w:r>
      <w:proofErr w:type="gramStart"/>
      <w:r w:rsidRPr="004564FC">
        <w:rPr>
          <w:b/>
        </w:rPr>
        <w:t>Close</w:t>
      </w:r>
      <w:proofErr w:type="gramEnd"/>
      <w:r w:rsidRPr="004564FC">
        <w:rPr>
          <w:b/>
        </w:rPr>
        <w:t xml:space="preserve"> the form </w:t>
      </w:r>
      <w:r>
        <w:t xml:space="preserve">and </w:t>
      </w:r>
      <w:r w:rsidRPr="004564FC">
        <w:rPr>
          <w:b/>
        </w:rPr>
        <w:t>OK</w:t>
      </w:r>
      <w:r>
        <w:t xml:space="preserve"> out of all the dialogs.</w:t>
      </w:r>
    </w:p>
    <w:p w14:paraId="56D7BD43" w14:textId="77777777" w:rsidR="004564FC" w:rsidRDefault="00DD24A7" w:rsidP="004564FC">
      <w:pPr>
        <w:pStyle w:val="NumberedBullet"/>
      </w:pPr>
      <w:r>
        <w:t xml:space="preserve">Do the same thing to the other button, except name it </w:t>
      </w:r>
      <w:proofErr w:type="gramStart"/>
      <w:r w:rsidRPr="004564FC">
        <w:rPr>
          <w:b/>
        </w:rPr>
        <w:t>Reject</w:t>
      </w:r>
      <w:proofErr w:type="gramEnd"/>
      <w:r>
        <w:t xml:space="preserve">, set the value of the </w:t>
      </w:r>
      <w:r w:rsidRPr="004564FC">
        <w:rPr>
          <w:b/>
        </w:rPr>
        <w:t>decision</w:t>
      </w:r>
      <w:r>
        <w:t xml:space="preserve"> field to </w:t>
      </w:r>
      <w:r w:rsidRPr="004564FC">
        <w:rPr>
          <w:b/>
        </w:rPr>
        <w:t>reject</w:t>
      </w:r>
      <w:r>
        <w:t>, and use the existing data connection you created in the last step to submit the form to SharePoint.</w:t>
      </w:r>
    </w:p>
    <w:p w14:paraId="2D84A814" w14:textId="77777777" w:rsidR="004564FC" w:rsidRDefault="00DD24A7" w:rsidP="004564FC">
      <w:pPr>
        <w:pStyle w:val="NumberedBullet"/>
      </w:pPr>
      <w:r>
        <w:t xml:space="preserve">The last thing you need to do is configure the security on the form so it can run within SharePoint. Select </w:t>
      </w:r>
      <w:r w:rsidRPr="004564FC">
        <w:rPr>
          <w:b/>
        </w:rPr>
        <w:t xml:space="preserve">Tools </w:t>
      </w:r>
      <w:r w:rsidR="00C10387" w:rsidRPr="004564FC">
        <w:rPr>
          <w:b/>
        </w:rPr>
        <w:t>»</w:t>
      </w:r>
      <w:r w:rsidR="00C10387">
        <w:rPr>
          <w:b/>
        </w:rPr>
        <w:t xml:space="preserve"> </w:t>
      </w:r>
      <w:r w:rsidRPr="004564FC">
        <w:rPr>
          <w:b/>
        </w:rPr>
        <w:t>Form Options</w:t>
      </w:r>
      <w:r>
        <w:t xml:space="preserve">. On the </w:t>
      </w:r>
      <w:r w:rsidRPr="004564FC">
        <w:rPr>
          <w:b/>
        </w:rPr>
        <w:t>Category for Security and Trust</w:t>
      </w:r>
      <w:r>
        <w:t xml:space="preserve">, uncheck </w:t>
      </w:r>
      <w:proofErr w:type="gramStart"/>
      <w:r w:rsidRPr="004564FC">
        <w:rPr>
          <w:b/>
        </w:rPr>
        <w:t>Automatically</w:t>
      </w:r>
      <w:proofErr w:type="gramEnd"/>
      <w:r w:rsidRPr="004564FC">
        <w:rPr>
          <w:b/>
        </w:rPr>
        <w:t xml:space="preserve"> determine security level (recommended)</w:t>
      </w:r>
      <w:r>
        <w:t xml:space="preserve">, select </w:t>
      </w:r>
      <w:r w:rsidRPr="004564FC">
        <w:rPr>
          <w:b/>
        </w:rPr>
        <w:t>Domain</w:t>
      </w:r>
      <w:r>
        <w:t xml:space="preserve"> and click </w:t>
      </w:r>
      <w:r w:rsidRPr="004564FC">
        <w:rPr>
          <w:b/>
        </w:rPr>
        <w:t>OK</w:t>
      </w:r>
      <w:r>
        <w:t>.</w:t>
      </w:r>
    </w:p>
    <w:p w14:paraId="5530E0F4" w14:textId="77777777" w:rsidR="004564FC" w:rsidRPr="004564FC" w:rsidRDefault="00DD24A7" w:rsidP="004564FC">
      <w:pPr>
        <w:rPr>
          <w:i/>
        </w:rPr>
      </w:pPr>
      <w:r w:rsidRPr="004564FC">
        <w:rPr>
          <w:i/>
        </w:rPr>
        <w:t>*** It is critical you follow the next two steps explicitly... this is where many errors occur.</w:t>
      </w:r>
    </w:p>
    <w:p w14:paraId="4F32DABD" w14:textId="77777777" w:rsidR="004564FC" w:rsidRDefault="00DD24A7" w:rsidP="004564FC">
      <w:pPr>
        <w:pStyle w:val="NumberedBullet"/>
      </w:pPr>
      <w:r>
        <w:t xml:space="preserve">Now save the form to the </w:t>
      </w:r>
      <w:proofErr w:type="spellStart"/>
      <w:r w:rsidRPr="004564FC">
        <w:rPr>
          <w:b/>
        </w:rPr>
        <w:t>Forms_Design</w:t>
      </w:r>
      <w:proofErr w:type="spellEnd"/>
      <w:r>
        <w:t xml:space="preserve"> </w:t>
      </w:r>
      <w:r w:rsidRPr="004564FC">
        <w:t>folder</w:t>
      </w:r>
      <w:r>
        <w:t xml:space="preserve"> you created in the Visual Studio project containing your workflow giving it a name of </w:t>
      </w:r>
      <w:r w:rsidRPr="004564FC">
        <w:rPr>
          <w:b/>
        </w:rPr>
        <w:t>TaskForm.xsn</w:t>
      </w:r>
      <w:r>
        <w:t>.</w:t>
      </w:r>
    </w:p>
    <w:p w14:paraId="6CFE664A" w14:textId="77777777" w:rsidR="004564FC" w:rsidRDefault="00DD24A7" w:rsidP="004564FC">
      <w:pPr>
        <w:pStyle w:val="NumberedBullet"/>
      </w:pPr>
      <w:r w:rsidRPr="004564FC">
        <w:t>Next</w:t>
      </w:r>
      <w:r>
        <w:t xml:space="preserve">, you need to publish the form. Select </w:t>
      </w:r>
      <w:r w:rsidRPr="004564FC">
        <w:rPr>
          <w:b/>
        </w:rPr>
        <w:t xml:space="preserve">File </w:t>
      </w:r>
      <w:r w:rsidR="00C10387" w:rsidRPr="004564FC">
        <w:rPr>
          <w:b/>
        </w:rPr>
        <w:t>»</w:t>
      </w:r>
      <w:r w:rsidR="00C10387">
        <w:rPr>
          <w:b/>
        </w:rPr>
        <w:t xml:space="preserve"> </w:t>
      </w:r>
      <w:r w:rsidRPr="004564FC">
        <w:rPr>
          <w:b/>
        </w:rPr>
        <w:t>Publish</w:t>
      </w:r>
      <w:r>
        <w:t xml:space="preserve">. In the </w:t>
      </w:r>
      <w:r w:rsidRPr="004564FC">
        <w:rPr>
          <w:b/>
        </w:rPr>
        <w:t>Publishing Wizard</w:t>
      </w:r>
      <w:r>
        <w:t xml:space="preserve">, select </w:t>
      </w:r>
      <w:proofErr w:type="gramStart"/>
      <w:r w:rsidRPr="004564FC">
        <w:rPr>
          <w:b/>
        </w:rPr>
        <w:t>To</w:t>
      </w:r>
      <w:proofErr w:type="gramEnd"/>
      <w:r>
        <w:t xml:space="preserve"> a network location and click </w:t>
      </w:r>
      <w:r w:rsidRPr="004564FC">
        <w:rPr>
          <w:b/>
        </w:rPr>
        <w:t>Next &gt;</w:t>
      </w:r>
      <w:r>
        <w:t xml:space="preserve">. Browse to the </w:t>
      </w:r>
      <w:r w:rsidRPr="004564FC">
        <w:rPr>
          <w:b/>
        </w:rPr>
        <w:t>Forms</w:t>
      </w:r>
      <w:r>
        <w:t xml:space="preserve"> folder within the </w:t>
      </w:r>
      <w:r w:rsidRPr="004564FC">
        <w:rPr>
          <w:b/>
        </w:rPr>
        <w:t>Feature</w:t>
      </w:r>
      <w:r>
        <w:t xml:space="preserve"> folder you created in the Visual Studio project containing your workflow, giving it a name of </w:t>
      </w:r>
      <w:r w:rsidRPr="004564FC">
        <w:rPr>
          <w:b/>
        </w:rPr>
        <w:t>TaskForm.xsn</w:t>
      </w:r>
      <w:r>
        <w:t xml:space="preserve">. Set the </w:t>
      </w:r>
      <w:r w:rsidRPr="004564FC">
        <w:rPr>
          <w:b/>
        </w:rPr>
        <w:t xml:space="preserve">Form template name: </w:t>
      </w:r>
      <w:proofErr w:type="spellStart"/>
      <w:r w:rsidRPr="004564FC">
        <w:rPr>
          <w:b/>
        </w:rPr>
        <w:t>TaskForm</w:t>
      </w:r>
      <w:proofErr w:type="spellEnd"/>
      <w:r>
        <w:t xml:space="preserve"> and click </w:t>
      </w:r>
      <w:r w:rsidRPr="004564FC">
        <w:rPr>
          <w:b/>
        </w:rPr>
        <w:t>Next &gt;</w:t>
      </w:r>
      <w:r>
        <w:t>.</w:t>
      </w:r>
    </w:p>
    <w:p w14:paraId="76A718B8" w14:textId="77777777" w:rsidR="004564FC" w:rsidRDefault="00DD24A7" w:rsidP="004564FC">
      <w:pPr>
        <w:pStyle w:val="NumberedBullet"/>
        <w:numPr>
          <w:ilvl w:val="0"/>
          <w:numId w:val="0"/>
        </w:numPr>
        <w:ind w:left="720"/>
      </w:pPr>
      <w:r>
        <w:t xml:space="preserve">Clear the </w:t>
      </w:r>
      <w:r w:rsidRPr="004564FC">
        <w:rPr>
          <w:b/>
        </w:rPr>
        <w:t>alternate access path</w:t>
      </w:r>
      <w:r>
        <w:t xml:space="preserve"> on the next step and click </w:t>
      </w:r>
      <w:proofErr w:type="gramStart"/>
      <w:r w:rsidRPr="004564FC">
        <w:rPr>
          <w:b/>
        </w:rPr>
        <w:t>Next</w:t>
      </w:r>
      <w:proofErr w:type="gramEnd"/>
      <w:r w:rsidRPr="004564FC">
        <w:rPr>
          <w:b/>
        </w:rPr>
        <w:t xml:space="preserve"> &gt;</w:t>
      </w:r>
      <w:r>
        <w:t>. *** If you don't do this, your form won't work.</w:t>
      </w:r>
    </w:p>
    <w:p w14:paraId="036C4428" w14:textId="77777777" w:rsidR="004564FC" w:rsidRPr="004564FC" w:rsidRDefault="00DD24A7" w:rsidP="00DD24A7">
      <w:pPr>
        <w:pStyle w:val="NumberedBullet"/>
      </w:pPr>
      <w:r>
        <w:t xml:space="preserve">You should get a warning about users not being able to open the form. Ignore this and click </w:t>
      </w:r>
      <w:r w:rsidRPr="004564FC">
        <w:rPr>
          <w:b/>
        </w:rPr>
        <w:t>OK</w:t>
      </w:r>
      <w:r>
        <w:t xml:space="preserve">. </w:t>
      </w:r>
      <w:r w:rsidRPr="004564FC">
        <w:rPr>
          <w:i/>
        </w:rPr>
        <w:t>If you didn't get it, you didn'</w:t>
      </w:r>
      <w:r w:rsidR="004564FC" w:rsidRPr="004564FC">
        <w:rPr>
          <w:i/>
        </w:rPr>
        <w:t>t set the trust level to Domain!</w:t>
      </w:r>
    </w:p>
    <w:p w14:paraId="6B7F6900" w14:textId="77777777" w:rsidR="004564FC" w:rsidRDefault="00DD24A7" w:rsidP="004564FC">
      <w:pPr>
        <w:pStyle w:val="NumberedBullet"/>
        <w:numPr>
          <w:ilvl w:val="0"/>
          <w:numId w:val="0"/>
        </w:numPr>
        <w:ind w:left="720"/>
      </w:pPr>
      <w:r>
        <w:t xml:space="preserve">Finally, click </w:t>
      </w:r>
      <w:r w:rsidRPr="004564FC">
        <w:rPr>
          <w:b/>
        </w:rPr>
        <w:t>Publish</w:t>
      </w:r>
      <w:r>
        <w:t xml:space="preserve"> followed by </w:t>
      </w:r>
      <w:r w:rsidRPr="004564FC">
        <w:rPr>
          <w:b/>
        </w:rPr>
        <w:t>Close</w:t>
      </w:r>
      <w:r>
        <w:t>.</w:t>
      </w:r>
    </w:p>
    <w:p w14:paraId="11EC273B" w14:textId="77777777" w:rsidR="004564FC" w:rsidRDefault="00DD24A7" w:rsidP="00DD24A7">
      <w:pPr>
        <w:pStyle w:val="NumberedBullet"/>
      </w:pPr>
      <w:r>
        <w:t xml:space="preserve">To save yourself a step later, go ahead and grab the form's URN before closing it. Select </w:t>
      </w:r>
      <w:r w:rsidRPr="004564FC">
        <w:rPr>
          <w:b/>
        </w:rPr>
        <w:t>File » Properties</w:t>
      </w:r>
      <w:r>
        <w:t xml:space="preserve">. Copy the URN located in the </w:t>
      </w:r>
      <w:r w:rsidRPr="004564FC">
        <w:rPr>
          <w:b/>
        </w:rPr>
        <w:t>ID</w:t>
      </w:r>
      <w:r>
        <w:t xml:space="preserve"> textbox and </w:t>
      </w:r>
      <w:proofErr w:type="gramStart"/>
      <w:r>
        <w:t>paste</w:t>
      </w:r>
      <w:proofErr w:type="gramEnd"/>
      <w:r>
        <w:t xml:space="preserve"> it somewhere for future reference (such as creating a new text file in Notepad)... just make sure you label it with something like </w:t>
      </w:r>
      <w:proofErr w:type="spellStart"/>
      <w:r>
        <w:t>TaskForm</w:t>
      </w:r>
      <w:proofErr w:type="spellEnd"/>
      <w:r>
        <w:t xml:space="preserve">). </w:t>
      </w:r>
    </w:p>
    <w:p w14:paraId="2BA9AA39" w14:textId="77777777" w:rsidR="004564FC" w:rsidRDefault="00DD24A7" w:rsidP="004564FC">
      <w:pPr>
        <w:pStyle w:val="NumberedBullet"/>
        <w:numPr>
          <w:ilvl w:val="0"/>
          <w:numId w:val="0"/>
        </w:numPr>
        <w:ind w:left="720"/>
      </w:pPr>
      <w:r>
        <w:t xml:space="preserve">Close the dialog by clicking </w:t>
      </w:r>
      <w:r w:rsidRPr="004564FC">
        <w:rPr>
          <w:b/>
        </w:rPr>
        <w:t>OK</w:t>
      </w:r>
      <w:r>
        <w:t>.</w:t>
      </w:r>
    </w:p>
    <w:p w14:paraId="26F4117E" w14:textId="77777777" w:rsidR="00DD24A7" w:rsidRDefault="00DD24A7" w:rsidP="004564FC">
      <w:r>
        <w:t>At this point you have created the two forms that will be leveraged by your workflow and published them to the Forms folder within the Feature.</w:t>
      </w:r>
    </w:p>
    <w:p w14:paraId="7C4FDEDE" w14:textId="77777777" w:rsidR="00DD24A7" w:rsidRDefault="00DD24A7" w:rsidP="00DD24A7">
      <w:pPr>
        <w:pStyle w:val="LabExercise"/>
      </w:pPr>
      <w:r>
        <w:t>Exercise 4: Add code to integrate the InfoPath forms and necessary logic</w:t>
      </w:r>
    </w:p>
    <w:p w14:paraId="1F25F186" w14:textId="77777777" w:rsidR="00DD24A7" w:rsidRDefault="00DD24A7" w:rsidP="00DD24A7">
      <w:r>
        <w:lastRenderedPageBreak/>
        <w:t>In this exercise you will integrate the InfoPath forms into the workflow as well as add all necessary logic to the code behind of the workflow. Hope you like writing code!</w:t>
      </w:r>
    </w:p>
    <w:p w14:paraId="0DAF535C" w14:textId="77777777" w:rsidR="00C10387" w:rsidRDefault="00DD24A7" w:rsidP="00C10387">
      <w:pPr>
        <w:pStyle w:val="NumberedBullet"/>
        <w:numPr>
          <w:ilvl w:val="0"/>
          <w:numId w:val="26"/>
        </w:numPr>
      </w:pPr>
      <w:r>
        <w:t xml:space="preserve">Switch back to Visual Studio where the </w:t>
      </w:r>
      <w:proofErr w:type="spellStart"/>
      <w:r>
        <w:t>MajorityApprovers</w:t>
      </w:r>
      <w:proofErr w:type="spellEnd"/>
      <w:r>
        <w:t xml:space="preserve"> workflow should still be open. You will no</w:t>
      </w:r>
      <w:r w:rsidR="00497EB8">
        <w:t>w</w:t>
      </w:r>
      <w:r>
        <w:t xml:space="preserve"> start adding code to each of the event handlers on all activities that add some logic to the workflow. You will work through the workflow from the top to the bottom. While there are quite a few class-scoped fields to create, you will add them only when necessary.</w:t>
      </w:r>
    </w:p>
    <w:p w14:paraId="1A1DB44F" w14:textId="77777777" w:rsidR="00C10387" w:rsidRDefault="00DD24A7" w:rsidP="00DD24A7">
      <w:pPr>
        <w:pStyle w:val="NumberedBullet"/>
        <w:numPr>
          <w:ilvl w:val="0"/>
          <w:numId w:val="26"/>
        </w:numPr>
      </w:pPr>
      <w:r>
        <w:t xml:space="preserve">Before you start adding code, do one thing that was alluded to in the last exercise that would save you some headache. What you will do is create a new C# class from the InitFormSchema.xsd file you created when creating the </w:t>
      </w:r>
      <w:proofErr w:type="spellStart"/>
      <w:r>
        <w:t>IntiForm</w:t>
      </w:r>
      <w:proofErr w:type="spellEnd"/>
      <w:r>
        <w:t xml:space="preserve"> InfoPath form. This will save you from having to create a namespace and query the XML passed from SharePoint, rather you can just </w:t>
      </w:r>
      <w:proofErr w:type="spellStart"/>
      <w:r>
        <w:t>deserialize</w:t>
      </w:r>
      <w:proofErr w:type="spellEnd"/>
      <w:r>
        <w:t xml:space="preserve"> the data into the class. </w:t>
      </w:r>
    </w:p>
    <w:p w14:paraId="009B03E9" w14:textId="77777777" w:rsidR="00DD24A7" w:rsidRDefault="00DD24A7" w:rsidP="00C10387">
      <w:pPr>
        <w:pStyle w:val="NumberedBullet"/>
        <w:numPr>
          <w:ilvl w:val="0"/>
          <w:numId w:val="0"/>
        </w:numPr>
        <w:ind w:left="720"/>
      </w:pPr>
      <w:r>
        <w:t xml:space="preserve">Open a </w:t>
      </w:r>
      <w:r w:rsidRPr="00C10387">
        <w:rPr>
          <w:b/>
        </w:rPr>
        <w:t>Visual Studio Command Prompt</w:t>
      </w:r>
      <w:r>
        <w:t>, change directory into the root of your workflow project and enter the following command:</w:t>
      </w:r>
    </w:p>
    <w:p w14:paraId="55F1A084" w14:textId="77777777" w:rsidR="00DD24A7" w:rsidRDefault="00DD24A7" w:rsidP="00C10387">
      <w:pPr>
        <w:pStyle w:val="CodeAloneLast"/>
      </w:pPr>
      <w:r>
        <w:t>xsd.exe [path to init form schema file]/InitFormSchema.xsd /c</w:t>
      </w:r>
    </w:p>
    <w:p w14:paraId="31A7BB80" w14:textId="77777777" w:rsidR="00DD24A7" w:rsidRDefault="00DD24A7" w:rsidP="00C10387">
      <w:pPr>
        <w:pStyle w:val="NumberedBullet"/>
      </w:pPr>
      <w:r>
        <w:t xml:space="preserve">Now, go back to Visual Studio and click the icon to </w:t>
      </w:r>
      <w:r w:rsidRPr="00C10387">
        <w:rPr>
          <w:b/>
        </w:rPr>
        <w:t>Show all files</w:t>
      </w:r>
      <w:r>
        <w:t xml:space="preserve"> icon, right click the </w:t>
      </w:r>
      <w:proofErr w:type="spellStart"/>
      <w:r w:rsidRPr="00C10387">
        <w:rPr>
          <w:b/>
        </w:rPr>
        <w:t>InitFormSchema.cs</w:t>
      </w:r>
      <w:proofErr w:type="spellEnd"/>
      <w:r>
        <w:t xml:space="preserve"> file and select </w:t>
      </w:r>
      <w:r w:rsidRPr="00C10387">
        <w:rPr>
          <w:b/>
        </w:rPr>
        <w:t xml:space="preserve">Include </w:t>
      </w:r>
      <w:proofErr w:type="gramStart"/>
      <w:r w:rsidRPr="00C10387">
        <w:rPr>
          <w:b/>
        </w:rPr>
        <w:t>In</w:t>
      </w:r>
      <w:proofErr w:type="gramEnd"/>
      <w:r w:rsidRPr="00C10387">
        <w:rPr>
          <w:b/>
        </w:rPr>
        <w:t xml:space="preserve"> Project</w:t>
      </w:r>
      <w:r>
        <w:t>.</w:t>
      </w:r>
    </w:p>
    <w:p w14:paraId="0AD0F0C0" w14:textId="77777777" w:rsidR="00DD24A7" w:rsidRDefault="00C10387" w:rsidP="00C10387">
      <w:pPr>
        <w:pStyle w:val="Figure"/>
      </w:pPr>
      <w:r>
        <w:drawing>
          <wp:inline distT="0" distB="0" distL="0" distR="0" wp14:editId="030D10DE">
            <wp:extent cx="2162175" cy="2505075"/>
            <wp:effectExtent l="19050" t="0" r="9525" b="0"/>
            <wp:docPr id="130" name="Picture 130" descr="C:\Development\Writing\Courses\WCM401\trunk\Student Download\Labs\10_Workflow\Figures\SolutionExplor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Development\Writing\Courses\WCM401\trunk\Student Download\Labs\10_Workflow\Figures\SolutionExplorer3.jpg"/>
                    <pic:cNvPicPr>
                      <a:picLocks noChangeAspect="1" noChangeArrowheads="1"/>
                    </pic:cNvPicPr>
                  </pic:nvPicPr>
                  <pic:blipFill>
                    <a:blip r:embed="rId22" cstate="print">
                      <a:grayscl/>
                    </a:blip>
                    <a:srcRect/>
                    <a:stretch>
                      <a:fillRect/>
                    </a:stretch>
                  </pic:blipFill>
                  <pic:spPr bwMode="auto">
                    <a:xfrm>
                      <a:off x="0" y="0"/>
                      <a:ext cx="2162175" cy="2505075"/>
                    </a:xfrm>
                    <a:prstGeom prst="rect">
                      <a:avLst/>
                    </a:prstGeom>
                    <a:noFill/>
                    <a:ln w="9525">
                      <a:noFill/>
                      <a:miter lim="800000"/>
                      <a:headEnd/>
                      <a:tailEnd/>
                    </a:ln>
                  </pic:spPr>
                </pic:pic>
              </a:graphicData>
            </a:graphic>
          </wp:inline>
        </w:drawing>
      </w:r>
    </w:p>
    <w:p w14:paraId="0CB0A1A9" w14:textId="77777777" w:rsidR="00C10387" w:rsidRDefault="00DD24A7" w:rsidP="00C10387">
      <w:pPr>
        <w:pStyle w:val="NumberedBullet"/>
      </w:pPr>
      <w:r>
        <w:t xml:space="preserve">Open the </w:t>
      </w:r>
      <w:proofErr w:type="spellStart"/>
      <w:r w:rsidRPr="00C10387">
        <w:rPr>
          <w:b/>
        </w:rPr>
        <w:t>InitFormSchema.cs</w:t>
      </w:r>
      <w:proofErr w:type="spellEnd"/>
      <w:r>
        <w:t xml:space="preserve"> file. You'll notice the class, </w:t>
      </w:r>
      <w:proofErr w:type="spellStart"/>
      <w:r w:rsidRPr="00C10387">
        <w:rPr>
          <w:b/>
        </w:rPr>
        <w:t>InitForm</w:t>
      </w:r>
      <w:proofErr w:type="spellEnd"/>
      <w:r>
        <w:t>, is not in a namespace. Add the following code just after the using statement to add it to the namespace:</w:t>
      </w:r>
    </w:p>
    <w:p w14:paraId="6F3694CD" w14:textId="77777777" w:rsidR="00DD24A7" w:rsidRDefault="00DD24A7" w:rsidP="00C10387">
      <w:pPr>
        <w:pStyle w:val="CodeAlone"/>
      </w:pPr>
      <w:proofErr w:type="gramStart"/>
      <w:r>
        <w:t>namespace</w:t>
      </w:r>
      <w:proofErr w:type="gramEnd"/>
      <w:r>
        <w:t xml:space="preserve"> Lab</w:t>
      </w:r>
      <w:sdt>
        <w:sdtPr>
          <w:alias w:val="Lab Number"/>
          <w:tag w:val="Lab Number"/>
          <w:id w:val="6340016"/>
          <w:placeholder>
            <w:docPart w:val="DefaultPlaceholder_22675703"/>
          </w:placeholder>
          <w:dataBinding w:xpath="/root[1]/labNumber[1]" w:storeItemID="{0306C5F9-4602-431E-9CA8-DC31EFB1E840}"/>
          <w:text/>
        </w:sdtPr>
        <w:sdtEndPr/>
        <w:sdtContent>
          <w:r w:rsidR="0013495D">
            <w:t>10</w:t>
          </w:r>
        </w:sdtContent>
      </w:sdt>
    </w:p>
    <w:p w14:paraId="1BF77675" w14:textId="77777777" w:rsidR="00DD24A7" w:rsidRDefault="00DD24A7" w:rsidP="00C10387">
      <w:pPr>
        <w:pStyle w:val="CodeAloneLast"/>
      </w:pPr>
      <w:r>
        <w:t>{</w:t>
      </w:r>
    </w:p>
    <w:p w14:paraId="7F883540" w14:textId="77777777" w:rsidR="00DD24A7" w:rsidRDefault="00DD24A7" w:rsidP="00C10387">
      <w:pPr>
        <w:pStyle w:val="NumberedBullet"/>
        <w:numPr>
          <w:ilvl w:val="0"/>
          <w:numId w:val="0"/>
        </w:numPr>
        <w:ind w:left="720"/>
      </w:pPr>
      <w:r>
        <w:t xml:space="preserve">Finally, add a final </w:t>
      </w:r>
      <w:proofErr w:type="gramStart"/>
      <w:r>
        <w:t xml:space="preserve">closing </w:t>
      </w:r>
      <w:r w:rsidRPr="00C10387">
        <w:rPr>
          <w:b/>
        </w:rPr>
        <w:t>}</w:t>
      </w:r>
      <w:proofErr w:type="gramEnd"/>
      <w:r>
        <w:t xml:space="preserve"> to the end of the file to close the namespace. Save you changes to the </w:t>
      </w:r>
      <w:proofErr w:type="spellStart"/>
      <w:r w:rsidRPr="00C10387">
        <w:rPr>
          <w:b/>
        </w:rPr>
        <w:t>InfoFormSchema.cs</w:t>
      </w:r>
      <w:proofErr w:type="spellEnd"/>
      <w:r>
        <w:t xml:space="preserve"> file.</w:t>
      </w:r>
    </w:p>
    <w:p w14:paraId="276FD4C8" w14:textId="77777777" w:rsidR="00DD24A7" w:rsidRDefault="00DD24A7" w:rsidP="00DD24A7">
      <w:pPr>
        <w:pStyle w:val="NumberedBullet"/>
      </w:pPr>
      <w:r>
        <w:t xml:space="preserve">Right-click the </w:t>
      </w:r>
      <w:proofErr w:type="spellStart"/>
      <w:r w:rsidRPr="00C10387">
        <w:rPr>
          <w:b/>
        </w:rPr>
        <w:t>onWorkflowActivated</w:t>
      </w:r>
      <w:proofErr w:type="spellEnd"/>
      <w:r>
        <w:t xml:space="preserve"> activity at the top of the workflow and select </w:t>
      </w:r>
      <w:r w:rsidRPr="00C10387">
        <w:rPr>
          <w:b/>
        </w:rPr>
        <w:t>Generate Handlers</w:t>
      </w:r>
      <w:r>
        <w:t xml:space="preserve">. Within this method you will add code that will </w:t>
      </w:r>
      <w:proofErr w:type="spellStart"/>
      <w:r>
        <w:t>deserialize</w:t>
      </w:r>
      <w:proofErr w:type="spellEnd"/>
      <w:r>
        <w:t xml:space="preserve"> the data from the initialization form passed by SharePoint to the workflow in the </w:t>
      </w:r>
      <w:proofErr w:type="spellStart"/>
      <w:r w:rsidRPr="00C10387">
        <w:rPr>
          <w:b/>
        </w:rPr>
        <w:t>workflowProperties.InitiationData</w:t>
      </w:r>
      <w:proofErr w:type="spellEnd"/>
      <w:r>
        <w:t xml:space="preserve"> property. This makes it much easier to work </w:t>
      </w:r>
      <w:r>
        <w:lastRenderedPageBreak/>
        <w:t xml:space="preserve">with the data as you don't have to write any XML </w:t>
      </w:r>
      <w:proofErr w:type="spellStart"/>
      <w:r w:rsidR="00C10387">
        <w:t>XPath</w:t>
      </w:r>
      <w:proofErr w:type="spellEnd"/>
      <w:r>
        <w:t xml:space="preserve"> queries to fetch the data from the XML. </w:t>
      </w:r>
    </w:p>
    <w:p w14:paraId="0842D24E" w14:textId="77777777" w:rsidR="00C10387" w:rsidRDefault="00DD24A7" w:rsidP="00C10387">
      <w:pPr>
        <w:pStyle w:val="NumberedBullet"/>
      </w:pPr>
      <w:r>
        <w:t>However, first you need to create a few class-scoped private fields. Add the following just before the method what was generated by Visual Studio:</w:t>
      </w:r>
    </w:p>
    <w:p w14:paraId="068A9F0E" w14:textId="77777777" w:rsidR="00DD24A7" w:rsidRDefault="00DD24A7" w:rsidP="00C10387">
      <w:pPr>
        <w:pStyle w:val="CodeAlone"/>
      </w:pPr>
      <w:proofErr w:type="gramStart"/>
      <w:r>
        <w:t>private</w:t>
      </w:r>
      <w:proofErr w:type="gramEnd"/>
      <w:r>
        <w:t xml:space="preserve"> string _instructions = default(string);</w:t>
      </w:r>
    </w:p>
    <w:p w14:paraId="0F048FB7" w14:textId="77777777" w:rsidR="00DD24A7" w:rsidRDefault="00DD24A7" w:rsidP="00C10387">
      <w:pPr>
        <w:pStyle w:val="CodeAlone"/>
      </w:pPr>
      <w:proofErr w:type="gramStart"/>
      <w:r>
        <w:t>private</w:t>
      </w:r>
      <w:proofErr w:type="gramEnd"/>
      <w:r>
        <w:t xml:space="preserve"> string _</w:t>
      </w:r>
      <w:proofErr w:type="spellStart"/>
      <w:r>
        <w:t>alphaApprover</w:t>
      </w:r>
      <w:proofErr w:type="spellEnd"/>
      <w:r>
        <w:t xml:space="preserve"> = default(string);</w:t>
      </w:r>
    </w:p>
    <w:p w14:paraId="3D0A18BA" w14:textId="77777777" w:rsidR="00DD24A7" w:rsidRDefault="00DD24A7" w:rsidP="00C10387">
      <w:pPr>
        <w:pStyle w:val="CodeAlone"/>
      </w:pPr>
      <w:proofErr w:type="gramStart"/>
      <w:r>
        <w:t>private</w:t>
      </w:r>
      <w:proofErr w:type="gramEnd"/>
      <w:r>
        <w:t xml:space="preserve"> string _</w:t>
      </w:r>
      <w:proofErr w:type="spellStart"/>
      <w:r>
        <w:t>betaApprover</w:t>
      </w:r>
      <w:proofErr w:type="spellEnd"/>
      <w:r>
        <w:t xml:space="preserve"> = default(string);</w:t>
      </w:r>
    </w:p>
    <w:p w14:paraId="476368B8" w14:textId="77777777" w:rsidR="00DD24A7" w:rsidRDefault="00DD24A7" w:rsidP="00C10387">
      <w:pPr>
        <w:pStyle w:val="CodeAloneLast"/>
      </w:pPr>
      <w:proofErr w:type="gramStart"/>
      <w:r>
        <w:t>private</w:t>
      </w:r>
      <w:proofErr w:type="gramEnd"/>
      <w:r>
        <w:t xml:space="preserve"> string _</w:t>
      </w:r>
      <w:proofErr w:type="spellStart"/>
      <w:r>
        <w:t>charlieApprover</w:t>
      </w:r>
      <w:proofErr w:type="spellEnd"/>
      <w:r>
        <w:t xml:space="preserve"> = default(string);</w:t>
      </w:r>
    </w:p>
    <w:p w14:paraId="4BB529D1" w14:textId="77777777" w:rsidR="00C10387" w:rsidRDefault="00DD24A7" w:rsidP="00C10387">
      <w:pPr>
        <w:pStyle w:val="NumberedBullet"/>
      </w:pPr>
      <w:r>
        <w:t>Now, add the following code to the generated handler:</w:t>
      </w:r>
    </w:p>
    <w:p w14:paraId="00122201" w14:textId="77777777" w:rsidR="00DD24A7" w:rsidRDefault="00DD24A7" w:rsidP="00C10387">
      <w:pPr>
        <w:pStyle w:val="CodeAlone"/>
      </w:pPr>
      <w:proofErr w:type="gramStart"/>
      <w:r>
        <w:t>private</w:t>
      </w:r>
      <w:proofErr w:type="gramEnd"/>
      <w:r>
        <w:t xml:space="preserve"> void </w:t>
      </w:r>
      <w:proofErr w:type="spellStart"/>
      <w:r>
        <w:t>onWorkflowActivated_Invoked</w:t>
      </w:r>
      <w:proofErr w:type="spellEnd"/>
      <w:r>
        <w:t xml:space="preserve"> (object sender, </w:t>
      </w:r>
      <w:proofErr w:type="spellStart"/>
      <w:r>
        <w:t>ExternalDataEventArgs</w:t>
      </w:r>
      <w:proofErr w:type="spellEnd"/>
      <w:r>
        <w:t xml:space="preserve"> e) {</w:t>
      </w:r>
    </w:p>
    <w:p w14:paraId="52AF2321" w14:textId="77777777" w:rsidR="00DD24A7" w:rsidRDefault="00DD24A7" w:rsidP="00C10387">
      <w:pPr>
        <w:pStyle w:val="CodeAlone"/>
      </w:pPr>
      <w:r>
        <w:t xml:space="preserve">    // load the data from the IP form '</w:t>
      </w:r>
      <w:proofErr w:type="spellStart"/>
      <w:r>
        <w:t>InitForm</w:t>
      </w:r>
      <w:proofErr w:type="spellEnd"/>
      <w:r>
        <w:t>' into a local object</w:t>
      </w:r>
    </w:p>
    <w:p w14:paraId="23E38D9F" w14:textId="77777777" w:rsidR="00DD24A7" w:rsidRDefault="00DD24A7" w:rsidP="00C10387">
      <w:pPr>
        <w:pStyle w:val="CodeAlone"/>
      </w:pPr>
      <w:r>
        <w:t xml:space="preserve">    </w:t>
      </w:r>
      <w:proofErr w:type="spellStart"/>
      <w:r>
        <w:t>XmlSerializer</w:t>
      </w:r>
      <w:proofErr w:type="spellEnd"/>
      <w:r>
        <w:t xml:space="preserve"> </w:t>
      </w:r>
      <w:proofErr w:type="spellStart"/>
      <w:r>
        <w:t>serializer</w:t>
      </w:r>
      <w:proofErr w:type="spellEnd"/>
      <w:r>
        <w:t xml:space="preserve"> = new </w:t>
      </w:r>
      <w:proofErr w:type="spellStart"/>
      <w:proofErr w:type="gramStart"/>
      <w:r>
        <w:t>XmlSerializer</w:t>
      </w:r>
      <w:proofErr w:type="spellEnd"/>
      <w:r>
        <w:t>(</w:t>
      </w:r>
      <w:proofErr w:type="spellStart"/>
      <w:proofErr w:type="gramEnd"/>
      <w:r>
        <w:t>typeof</w:t>
      </w:r>
      <w:proofErr w:type="spellEnd"/>
      <w:r>
        <w:t>(</w:t>
      </w:r>
      <w:proofErr w:type="spellStart"/>
      <w:r>
        <w:t>InitForm</w:t>
      </w:r>
      <w:proofErr w:type="spellEnd"/>
      <w:r>
        <w:t>));</w:t>
      </w:r>
    </w:p>
    <w:p w14:paraId="6BBCCBB3" w14:textId="77777777" w:rsidR="00DD24A7" w:rsidRDefault="00DD24A7" w:rsidP="00C10387">
      <w:pPr>
        <w:pStyle w:val="CodeAlone"/>
      </w:pPr>
      <w:r>
        <w:t xml:space="preserve">    </w:t>
      </w:r>
      <w:proofErr w:type="spellStart"/>
      <w:r>
        <w:t>XmlTextReader</w:t>
      </w:r>
      <w:proofErr w:type="spellEnd"/>
      <w:r>
        <w:t xml:space="preserve"> </w:t>
      </w:r>
      <w:proofErr w:type="spellStart"/>
      <w:r>
        <w:t>xrInitForm</w:t>
      </w:r>
      <w:proofErr w:type="spellEnd"/>
      <w:r>
        <w:t xml:space="preserve"> = new </w:t>
      </w:r>
      <w:proofErr w:type="spellStart"/>
      <w:proofErr w:type="gramStart"/>
      <w:r>
        <w:t>XmlTextReader</w:t>
      </w:r>
      <w:proofErr w:type="spellEnd"/>
      <w:r>
        <w:t>(</w:t>
      </w:r>
      <w:proofErr w:type="gramEnd"/>
      <w:r>
        <w:t xml:space="preserve">new </w:t>
      </w:r>
      <w:proofErr w:type="spellStart"/>
      <w:r>
        <w:t>System.IO.StringReader</w:t>
      </w:r>
      <w:proofErr w:type="spellEnd"/>
      <w:r>
        <w:t>(</w:t>
      </w:r>
      <w:proofErr w:type="spellStart"/>
      <w:r>
        <w:t>workflowProperties.InitiationData</w:t>
      </w:r>
      <w:proofErr w:type="spellEnd"/>
      <w:r>
        <w:t>));</w:t>
      </w:r>
    </w:p>
    <w:p w14:paraId="44DF820C" w14:textId="77777777" w:rsidR="00DD24A7" w:rsidRDefault="00DD24A7" w:rsidP="00C10387">
      <w:pPr>
        <w:pStyle w:val="CodeAlone"/>
      </w:pPr>
      <w:r>
        <w:t xml:space="preserve">    </w:t>
      </w:r>
      <w:proofErr w:type="spellStart"/>
      <w:r>
        <w:t>InitForm</w:t>
      </w:r>
      <w:proofErr w:type="spellEnd"/>
      <w:r>
        <w:t xml:space="preserve"> </w:t>
      </w:r>
      <w:proofErr w:type="spellStart"/>
      <w:r>
        <w:t>frmInit</w:t>
      </w:r>
      <w:proofErr w:type="spellEnd"/>
      <w:r>
        <w:t xml:space="preserve"> = </w:t>
      </w:r>
      <w:proofErr w:type="spellStart"/>
      <w:proofErr w:type="gramStart"/>
      <w:r>
        <w:t>serializer.Deserialize</w:t>
      </w:r>
      <w:proofErr w:type="spellEnd"/>
      <w:r>
        <w:t>(</w:t>
      </w:r>
      <w:proofErr w:type="spellStart"/>
      <w:proofErr w:type="gramEnd"/>
      <w:r>
        <w:t>xrInitForm</w:t>
      </w:r>
      <w:proofErr w:type="spellEnd"/>
      <w:r>
        <w:t xml:space="preserve">) as </w:t>
      </w:r>
      <w:proofErr w:type="spellStart"/>
      <w:r>
        <w:t>InitForm</w:t>
      </w:r>
      <w:proofErr w:type="spellEnd"/>
      <w:r>
        <w:t>;</w:t>
      </w:r>
    </w:p>
    <w:p w14:paraId="4D8CCF1D" w14:textId="77777777" w:rsidR="00DD24A7" w:rsidRDefault="00DD24A7" w:rsidP="00C10387">
      <w:pPr>
        <w:pStyle w:val="CodeAlone"/>
      </w:pPr>
    </w:p>
    <w:p w14:paraId="2DF273B0" w14:textId="77777777" w:rsidR="00DD24A7" w:rsidRDefault="00DD24A7" w:rsidP="00C10387">
      <w:pPr>
        <w:pStyle w:val="CodeAlone"/>
      </w:pPr>
      <w:r>
        <w:t xml:space="preserve">    // get approvers submitted</w:t>
      </w:r>
    </w:p>
    <w:p w14:paraId="494CECD8" w14:textId="77777777" w:rsidR="00DD24A7" w:rsidRDefault="00DD24A7" w:rsidP="00C10387">
      <w:pPr>
        <w:pStyle w:val="CodeAlone"/>
      </w:pPr>
      <w:r>
        <w:t xml:space="preserve">    this._</w:t>
      </w:r>
      <w:proofErr w:type="spellStart"/>
      <w:r>
        <w:t>alphaApprover</w:t>
      </w:r>
      <w:proofErr w:type="spellEnd"/>
      <w:r>
        <w:t xml:space="preserve"> = @"LITWAREINC\" + </w:t>
      </w:r>
      <w:proofErr w:type="spellStart"/>
      <w:r>
        <w:t>frmInit.alphaApprover</w:t>
      </w:r>
      <w:proofErr w:type="spellEnd"/>
      <w:r>
        <w:t>;</w:t>
      </w:r>
    </w:p>
    <w:p w14:paraId="2727065E" w14:textId="77777777" w:rsidR="00DD24A7" w:rsidRDefault="00DD24A7" w:rsidP="00C10387">
      <w:pPr>
        <w:pStyle w:val="CodeAlone"/>
      </w:pPr>
      <w:r>
        <w:t xml:space="preserve">    </w:t>
      </w:r>
      <w:proofErr w:type="spellStart"/>
      <w:proofErr w:type="gramStart"/>
      <w:r>
        <w:t>this.EnsureUserIsRecognized</w:t>
      </w:r>
      <w:proofErr w:type="spellEnd"/>
      <w:r>
        <w:t>(</w:t>
      </w:r>
      <w:proofErr w:type="gramEnd"/>
      <w:r>
        <w:t>this._</w:t>
      </w:r>
      <w:proofErr w:type="spellStart"/>
      <w:r>
        <w:t>alphaApprover</w:t>
      </w:r>
      <w:proofErr w:type="spellEnd"/>
      <w:r>
        <w:t>);</w:t>
      </w:r>
    </w:p>
    <w:p w14:paraId="1F2C0D35" w14:textId="77777777" w:rsidR="00DD24A7" w:rsidRDefault="00DD24A7" w:rsidP="00C10387">
      <w:pPr>
        <w:pStyle w:val="CodeAlone"/>
      </w:pPr>
      <w:r>
        <w:t xml:space="preserve">    this._</w:t>
      </w:r>
      <w:proofErr w:type="spellStart"/>
      <w:r>
        <w:t>betaApprover</w:t>
      </w:r>
      <w:proofErr w:type="spellEnd"/>
      <w:r>
        <w:t xml:space="preserve"> = @"LITWAREINC\" + </w:t>
      </w:r>
      <w:proofErr w:type="spellStart"/>
      <w:r>
        <w:t>frmInit.betaApprover</w:t>
      </w:r>
      <w:proofErr w:type="spellEnd"/>
      <w:r>
        <w:t>;</w:t>
      </w:r>
    </w:p>
    <w:p w14:paraId="7803618C" w14:textId="77777777" w:rsidR="00DD24A7" w:rsidRDefault="00DD24A7" w:rsidP="00C10387">
      <w:pPr>
        <w:pStyle w:val="CodeAlone"/>
      </w:pPr>
      <w:r>
        <w:t xml:space="preserve">    </w:t>
      </w:r>
      <w:proofErr w:type="spellStart"/>
      <w:proofErr w:type="gramStart"/>
      <w:r>
        <w:t>this.EnsureUserIsRecognized</w:t>
      </w:r>
      <w:proofErr w:type="spellEnd"/>
      <w:r>
        <w:t>(</w:t>
      </w:r>
      <w:proofErr w:type="gramEnd"/>
      <w:r>
        <w:t>this._</w:t>
      </w:r>
      <w:proofErr w:type="spellStart"/>
      <w:r>
        <w:t>betaApprover</w:t>
      </w:r>
      <w:proofErr w:type="spellEnd"/>
      <w:r>
        <w:t>);</w:t>
      </w:r>
    </w:p>
    <w:p w14:paraId="34C23A03" w14:textId="77777777" w:rsidR="00DD24A7" w:rsidRDefault="00DD24A7" w:rsidP="00C10387">
      <w:pPr>
        <w:pStyle w:val="CodeAlone"/>
      </w:pPr>
      <w:r>
        <w:t xml:space="preserve">    this._</w:t>
      </w:r>
      <w:proofErr w:type="spellStart"/>
      <w:r>
        <w:t>charlieApprover</w:t>
      </w:r>
      <w:proofErr w:type="spellEnd"/>
      <w:r>
        <w:t xml:space="preserve"> = @"LITWAREINC\" + </w:t>
      </w:r>
      <w:proofErr w:type="spellStart"/>
      <w:r>
        <w:t>frmInit.charlieApprover</w:t>
      </w:r>
      <w:proofErr w:type="spellEnd"/>
      <w:r>
        <w:t>;</w:t>
      </w:r>
    </w:p>
    <w:p w14:paraId="1A384C33" w14:textId="77777777" w:rsidR="00DD24A7" w:rsidRDefault="00DD24A7" w:rsidP="00C10387">
      <w:pPr>
        <w:pStyle w:val="CodeAlone"/>
      </w:pPr>
      <w:r>
        <w:t xml:space="preserve">    </w:t>
      </w:r>
      <w:proofErr w:type="spellStart"/>
      <w:proofErr w:type="gramStart"/>
      <w:r>
        <w:t>this.EnsureUserIsRecognized</w:t>
      </w:r>
      <w:proofErr w:type="spellEnd"/>
      <w:r>
        <w:t>(</w:t>
      </w:r>
      <w:proofErr w:type="gramEnd"/>
      <w:r>
        <w:t>this._</w:t>
      </w:r>
      <w:proofErr w:type="spellStart"/>
      <w:r>
        <w:t>charlieApprover</w:t>
      </w:r>
      <w:proofErr w:type="spellEnd"/>
      <w:r>
        <w:t>);</w:t>
      </w:r>
    </w:p>
    <w:p w14:paraId="7CD00276" w14:textId="77777777" w:rsidR="00DD24A7" w:rsidRDefault="00DD24A7" w:rsidP="00C10387">
      <w:pPr>
        <w:pStyle w:val="CodeAlone"/>
      </w:pPr>
    </w:p>
    <w:p w14:paraId="52FB6313" w14:textId="77777777" w:rsidR="00DD24A7" w:rsidRDefault="00DD24A7" w:rsidP="00C10387">
      <w:pPr>
        <w:pStyle w:val="CodeAlone"/>
      </w:pPr>
      <w:r>
        <w:t xml:space="preserve">    // get instructions</w:t>
      </w:r>
    </w:p>
    <w:p w14:paraId="1114B3A3" w14:textId="77777777" w:rsidR="00DD24A7" w:rsidRDefault="00DD24A7" w:rsidP="00C10387">
      <w:pPr>
        <w:pStyle w:val="CodeAlone"/>
      </w:pPr>
      <w:r>
        <w:t xml:space="preserve">    </w:t>
      </w:r>
      <w:proofErr w:type="spellStart"/>
      <w:r>
        <w:t>this._instructions</w:t>
      </w:r>
      <w:proofErr w:type="spellEnd"/>
      <w:r>
        <w:t xml:space="preserve"> = </w:t>
      </w:r>
      <w:proofErr w:type="spellStart"/>
      <w:r>
        <w:t>frmInit.instructions</w:t>
      </w:r>
      <w:proofErr w:type="spellEnd"/>
      <w:r>
        <w:t>;</w:t>
      </w:r>
    </w:p>
    <w:p w14:paraId="623C1E9F" w14:textId="77777777" w:rsidR="00DD24A7" w:rsidRDefault="00DD24A7" w:rsidP="00C10387">
      <w:pPr>
        <w:pStyle w:val="CodeAloneLast"/>
      </w:pPr>
      <w:r>
        <w:t>}</w:t>
      </w:r>
    </w:p>
    <w:p w14:paraId="376FB29F" w14:textId="77777777" w:rsidR="00DD24A7" w:rsidRDefault="00DD24A7" w:rsidP="00C10387">
      <w:pPr>
        <w:pStyle w:val="NumberedBullet"/>
      </w:pPr>
      <w:r>
        <w:t xml:space="preserve">You may notice a method called </w:t>
      </w:r>
      <w:proofErr w:type="spellStart"/>
      <w:proofErr w:type="gramStart"/>
      <w:r w:rsidRPr="00C10387">
        <w:rPr>
          <w:b/>
        </w:rPr>
        <w:t>EnsureUserIsRecognized</w:t>
      </w:r>
      <w:proofErr w:type="spellEnd"/>
      <w:r w:rsidRPr="00C10387">
        <w:rPr>
          <w:b/>
        </w:rPr>
        <w:t>(</w:t>
      </w:r>
      <w:proofErr w:type="gramEnd"/>
      <w:r w:rsidRPr="00C10387">
        <w:rPr>
          <w:b/>
        </w:rPr>
        <w:t xml:space="preserve">) </w:t>
      </w:r>
      <w:r>
        <w:t xml:space="preserve">in the code above that hasn't been defined. What this method will do is check to see if the provided user has rights into the current SharePoint site where the workflow is running. If not, the user is automatically granted access to the site. This is done using the two following methods which you need to add to the </w:t>
      </w:r>
      <w:proofErr w:type="spellStart"/>
      <w:r w:rsidRPr="00C10387">
        <w:rPr>
          <w:b/>
        </w:rPr>
        <w:t>MajorityApprovers.cs</w:t>
      </w:r>
      <w:proofErr w:type="spellEnd"/>
      <w:r>
        <w:t xml:space="preserve"> file:</w:t>
      </w:r>
    </w:p>
    <w:p w14:paraId="53245713" w14:textId="77777777" w:rsidR="00DD24A7" w:rsidRDefault="00DD24A7" w:rsidP="00C10387">
      <w:pPr>
        <w:pStyle w:val="CodeAlone"/>
      </w:pPr>
      <w:proofErr w:type="gramStart"/>
      <w:r>
        <w:t>private</w:t>
      </w:r>
      <w:proofErr w:type="gramEnd"/>
      <w:r>
        <w:t xml:space="preserve"> void </w:t>
      </w:r>
      <w:proofErr w:type="spellStart"/>
      <w:r>
        <w:t>EnsureUserIsRecognized</w:t>
      </w:r>
      <w:proofErr w:type="spellEnd"/>
      <w:r>
        <w:t xml:space="preserve"> (string </w:t>
      </w:r>
      <w:proofErr w:type="spellStart"/>
      <w:r>
        <w:t>userName</w:t>
      </w:r>
      <w:proofErr w:type="spellEnd"/>
      <w:r>
        <w:t>) {</w:t>
      </w:r>
    </w:p>
    <w:p w14:paraId="342D6186" w14:textId="77777777" w:rsidR="00DD24A7" w:rsidRDefault="00DD24A7" w:rsidP="00C10387">
      <w:pPr>
        <w:pStyle w:val="CodeAlone"/>
      </w:pPr>
      <w:r>
        <w:t xml:space="preserve">    // if the user isn't found in the site, add them</w:t>
      </w:r>
    </w:p>
    <w:p w14:paraId="4C03218E" w14:textId="77777777" w:rsidR="00DD24A7" w:rsidRDefault="00DD24A7" w:rsidP="00C10387">
      <w:pPr>
        <w:pStyle w:val="CodeAlone"/>
      </w:pPr>
      <w:r>
        <w:t xml:space="preserve">    </w:t>
      </w:r>
      <w:proofErr w:type="gramStart"/>
      <w:r>
        <w:t>if</w:t>
      </w:r>
      <w:proofErr w:type="gramEnd"/>
      <w:r>
        <w:t xml:space="preserve"> (</w:t>
      </w:r>
      <w:proofErr w:type="spellStart"/>
      <w:r>
        <w:t>this.GetUserIdFromUserName</w:t>
      </w:r>
      <w:proofErr w:type="spellEnd"/>
      <w:r>
        <w:t>(</w:t>
      </w:r>
      <w:proofErr w:type="spellStart"/>
      <w:r>
        <w:t>workflowProperties.Web</w:t>
      </w:r>
      <w:proofErr w:type="spellEnd"/>
      <w:r>
        <w:t xml:space="preserve">, </w:t>
      </w:r>
      <w:proofErr w:type="spellStart"/>
      <w:r>
        <w:t>userName</w:t>
      </w:r>
      <w:proofErr w:type="spellEnd"/>
      <w:r>
        <w:t>) == -1)</w:t>
      </w:r>
    </w:p>
    <w:p w14:paraId="2F2B1031" w14:textId="77777777" w:rsidR="00DD24A7" w:rsidRDefault="00DD24A7" w:rsidP="00C10387">
      <w:pPr>
        <w:pStyle w:val="CodeAlone"/>
      </w:pPr>
      <w:r>
        <w:t xml:space="preserve">        </w:t>
      </w:r>
      <w:proofErr w:type="spellStart"/>
      <w:proofErr w:type="gramStart"/>
      <w:r>
        <w:t>workflowProperties.Web.SiteUsers.Add</w:t>
      </w:r>
      <w:proofErr w:type="spellEnd"/>
      <w:r>
        <w:t>(</w:t>
      </w:r>
      <w:proofErr w:type="spellStart"/>
      <w:proofErr w:type="gramEnd"/>
      <w:r>
        <w:t>userName</w:t>
      </w:r>
      <w:proofErr w:type="spellEnd"/>
      <w:r>
        <w:t>, "", "", "");</w:t>
      </w:r>
    </w:p>
    <w:p w14:paraId="2218E5D8" w14:textId="77777777" w:rsidR="00DD24A7" w:rsidRDefault="00DD24A7" w:rsidP="00C10387">
      <w:pPr>
        <w:pStyle w:val="CodeAlone"/>
      </w:pPr>
      <w:r>
        <w:t>}</w:t>
      </w:r>
    </w:p>
    <w:p w14:paraId="3036523B" w14:textId="77777777" w:rsidR="00DD24A7" w:rsidRDefault="00DD24A7" w:rsidP="00C10387">
      <w:pPr>
        <w:pStyle w:val="CodeAlone"/>
      </w:pPr>
    </w:p>
    <w:p w14:paraId="2EFD7534" w14:textId="77777777" w:rsidR="00DD24A7" w:rsidRDefault="00DD24A7" w:rsidP="00C10387">
      <w:pPr>
        <w:pStyle w:val="CodeAlone"/>
      </w:pPr>
      <w:proofErr w:type="gramStart"/>
      <w:r>
        <w:t>private</w:t>
      </w:r>
      <w:proofErr w:type="gramEnd"/>
      <w:r>
        <w:t xml:space="preserve"> </w:t>
      </w:r>
      <w:proofErr w:type="spellStart"/>
      <w:r>
        <w:t>int</w:t>
      </w:r>
      <w:proofErr w:type="spellEnd"/>
      <w:r>
        <w:t xml:space="preserve"> </w:t>
      </w:r>
      <w:proofErr w:type="spellStart"/>
      <w:r>
        <w:t>GetUserIdFromUserName</w:t>
      </w:r>
      <w:proofErr w:type="spellEnd"/>
      <w:r>
        <w:t xml:space="preserve"> (</w:t>
      </w:r>
      <w:proofErr w:type="spellStart"/>
      <w:r>
        <w:t>SPWeb</w:t>
      </w:r>
      <w:proofErr w:type="spellEnd"/>
      <w:r>
        <w:t xml:space="preserve"> site, string </w:t>
      </w:r>
      <w:proofErr w:type="spellStart"/>
      <w:r>
        <w:t>userName</w:t>
      </w:r>
      <w:proofErr w:type="spellEnd"/>
      <w:r>
        <w:t>) {</w:t>
      </w:r>
    </w:p>
    <w:p w14:paraId="4C862894" w14:textId="77777777" w:rsidR="00DD24A7" w:rsidRDefault="00DD24A7" w:rsidP="00C10387">
      <w:pPr>
        <w:pStyle w:val="CodeAlone"/>
      </w:pPr>
      <w:r>
        <w:t xml:space="preserve">    // get the user's info</w:t>
      </w:r>
    </w:p>
    <w:p w14:paraId="51CF83B1" w14:textId="77777777" w:rsidR="00DD24A7" w:rsidRDefault="00DD24A7" w:rsidP="00C10387">
      <w:pPr>
        <w:pStyle w:val="CodeAlone"/>
      </w:pPr>
      <w:r>
        <w:t xml:space="preserve">    </w:t>
      </w:r>
      <w:proofErr w:type="spellStart"/>
      <w:r>
        <w:t>Microsoft.SharePoint.Utilities.SPPrincipalInfo</w:t>
      </w:r>
      <w:proofErr w:type="spellEnd"/>
      <w:r>
        <w:t xml:space="preserve"> </w:t>
      </w:r>
      <w:proofErr w:type="spellStart"/>
      <w:r>
        <w:t>principalInfo</w:t>
      </w:r>
      <w:proofErr w:type="spellEnd"/>
      <w:r>
        <w:t xml:space="preserve"> =</w:t>
      </w:r>
    </w:p>
    <w:p w14:paraId="20FBF38C" w14:textId="77777777" w:rsidR="00DD24A7" w:rsidRDefault="00DD24A7" w:rsidP="00C10387">
      <w:pPr>
        <w:pStyle w:val="CodeAlone"/>
      </w:pPr>
      <w:r>
        <w:t xml:space="preserve">        </w:t>
      </w:r>
      <w:proofErr w:type="spellStart"/>
      <w:proofErr w:type="gramStart"/>
      <w:r>
        <w:t>Microsoft.SharePoint.Utilities.SPUtility.ResolvePrincipal</w:t>
      </w:r>
      <w:proofErr w:type="spellEnd"/>
      <w:r>
        <w:t>(</w:t>
      </w:r>
      <w:proofErr w:type="gramEnd"/>
      <w:r>
        <w:t>site,</w:t>
      </w:r>
    </w:p>
    <w:p w14:paraId="7CBAF7F4" w14:textId="77777777" w:rsidR="00DD24A7" w:rsidRDefault="00DD24A7" w:rsidP="00C10387">
      <w:pPr>
        <w:pStyle w:val="CodeAlone"/>
      </w:pPr>
      <w:r>
        <w:t xml:space="preserve">            </w:t>
      </w:r>
      <w:proofErr w:type="spellStart"/>
      <w:proofErr w:type="gramStart"/>
      <w:r>
        <w:t>userName</w:t>
      </w:r>
      <w:proofErr w:type="spellEnd"/>
      <w:proofErr w:type="gramEnd"/>
      <w:r>
        <w:t>,</w:t>
      </w:r>
    </w:p>
    <w:p w14:paraId="2BC75164" w14:textId="77777777" w:rsidR="00DD24A7" w:rsidRDefault="00DD24A7" w:rsidP="00C10387">
      <w:pPr>
        <w:pStyle w:val="CodeAlone"/>
      </w:pPr>
      <w:r>
        <w:t xml:space="preserve">            </w:t>
      </w:r>
      <w:proofErr w:type="spellStart"/>
      <w:r>
        <w:t>SPPrincipalType.All</w:t>
      </w:r>
      <w:proofErr w:type="spellEnd"/>
      <w:r>
        <w:t>,</w:t>
      </w:r>
    </w:p>
    <w:p w14:paraId="188A25A6" w14:textId="77777777" w:rsidR="00DD24A7" w:rsidRDefault="00DD24A7" w:rsidP="00C10387">
      <w:pPr>
        <w:pStyle w:val="CodeAlone"/>
      </w:pPr>
      <w:r>
        <w:t xml:space="preserve">            </w:t>
      </w:r>
      <w:proofErr w:type="spellStart"/>
      <w:r>
        <w:t>SPPrincipalSource.All</w:t>
      </w:r>
      <w:proofErr w:type="spellEnd"/>
      <w:r>
        <w:t>,</w:t>
      </w:r>
    </w:p>
    <w:p w14:paraId="06D30D40" w14:textId="77777777" w:rsidR="00DD24A7" w:rsidRDefault="00DD24A7" w:rsidP="00C10387">
      <w:pPr>
        <w:pStyle w:val="CodeAlone"/>
      </w:pPr>
      <w:r>
        <w:t xml:space="preserve">            </w:t>
      </w:r>
      <w:proofErr w:type="gramStart"/>
      <w:r>
        <w:t>null</w:t>
      </w:r>
      <w:proofErr w:type="gramEnd"/>
      <w:r>
        <w:t>,</w:t>
      </w:r>
    </w:p>
    <w:p w14:paraId="69B00FB6" w14:textId="77777777" w:rsidR="00DD24A7" w:rsidRDefault="00DD24A7" w:rsidP="00C10387">
      <w:pPr>
        <w:pStyle w:val="CodeAlone"/>
      </w:pPr>
      <w:r>
        <w:t xml:space="preserve">            </w:t>
      </w:r>
      <w:proofErr w:type="gramStart"/>
      <w:r>
        <w:t>false</w:t>
      </w:r>
      <w:proofErr w:type="gramEnd"/>
      <w:r>
        <w:t>);</w:t>
      </w:r>
    </w:p>
    <w:p w14:paraId="2257B38D" w14:textId="77777777" w:rsidR="00DD24A7" w:rsidRDefault="00DD24A7" w:rsidP="00C10387">
      <w:pPr>
        <w:pStyle w:val="CodeAlone"/>
      </w:pPr>
    </w:p>
    <w:p w14:paraId="198FFA6C" w14:textId="77777777" w:rsidR="00DD24A7" w:rsidRDefault="00DD24A7" w:rsidP="00C10387">
      <w:pPr>
        <w:pStyle w:val="CodeAlone"/>
      </w:pPr>
      <w:r>
        <w:t xml:space="preserve">    // if the user was found, return their ID, else -1</w:t>
      </w:r>
    </w:p>
    <w:p w14:paraId="4386BEAD" w14:textId="77777777" w:rsidR="00DD24A7" w:rsidRDefault="00DD24A7" w:rsidP="00C10387">
      <w:pPr>
        <w:pStyle w:val="CodeAlone"/>
      </w:pPr>
      <w:r>
        <w:t xml:space="preserve">    </w:t>
      </w:r>
      <w:proofErr w:type="gramStart"/>
      <w:r>
        <w:t>if</w:t>
      </w:r>
      <w:proofErr w:type="gramEnd"/>
      <w:r>
        <w:t xml:space="preserve"> (</w:t>
      </w:r>
      <w:proofErr w:type="spellStart"/>
      <w:r>
        <w:t>principalInfo</w:t>
      </w:r>
      <w:proofErr w:type="spellEnd"/>
      <w:r>
        <w:t xml:space="preserve"> != null)</w:t>
      </w:r>
    </w:p>
    <w:p w14:paraId="234DCA97" w14:textId="77777777" w:rsidR="00DD24A7" w:rsidRDefault="00DD24A7" w:rsidP="00C10387">
      <w:pPr>
        <w:pStyle w:val="CodeAlone"/>
      </w:pPr>
      <w:r>
        <w:t xml:space="preserve">        </w:t>
      </w:r>
      <w:proofErr w:type="gramStart"/>
      <w:r>
        <w:t>return</w:t>
      </w:r>
      <w:proofErr w:type="gramEnd"/>
      <w:r>
        <w:t xml:space="preserve"> </w:t>
      </w:r>
      <w:proofErr w:type="spellStart"/>
      <w:r>
        <w:t>principalInfo.PrincipalId</w:t>
      </w:r>
      <w:proofErr w:type="spellEnd"/>
      <w:r>
        <w:t>;</w:t>
      </w:r>
    </w:p>
    <w:p w14:paraId="7A61D13A" w14:textId="77777777" w:rsidR="00DD24A7" w:rsidRDefault="00DD24A7" w:rsidP="00C10387">
      <w:pPr>
        <w:pStyle w:val="CodeAlone"/>
      </w:pPr>
      <w:r>
        <w:t xml:space="preserve">    </w:t>
      </w:r>
      <w:proofErr w:type="gramStart"/>
      <w:r>
        <w:t>else</w:t>
      </w:r>
      <w:proofErr w:type="gramEnd"/>
    </w:p>
    <w:p w14:paraId="15A49E20" w14:textId="77777777" w:rsidR="00DD24A7" w:rsidRDefault="00DD24A7" w:rsidP="00C10387">
      <w:pPr>
        <w:pStyle w:val="CodeAlone"/>
      </w:pPr>
      <w:r>
        <w:t xml:space="preserve">        </w:t>
      </w:r>
      <w:proofErr w:type="gramStart"/>
      <w:r>
        <w:t>return</w:t>
      </w:r>
      <w:proofErr w:type="gramEnd"/>
      <w:r>
        <w:t xml:space="preserve"> -1;</w:t>
      </w:r>
    </w:p>
    <w:p w14:paraId="6752F56F" w14:textId="77777777" w:rsidR="00DD24A7" w:rsidRDefault="00DD24A7" w:rsidP="00C10387">
      <w:pPr>
        <w:pStyle w:val="CodeAloneLast"/>
      </w:pPr>
      <w:r>
        <w:t>}</w:t>
      </w:r>
    </w:p>
    <w:p w14:paraId="749E8BEC" w14:textId="77777777" w:rsidR="00DA4FE6" w:rsidRDefault="00DD24A7" w:rsidP="00C10387">
      <w:pPr>
        <w:pStyle w:val="NumberedBullet"/>
      </w:pPr>
      <w:r>
        <w:lastRenderedPageBreak/>
        <w:t xml:space="preserve">Now you need to log a message indicating the workflow started. Right-click the </w:t>
      </w:r>
      <w:proofErr w:type="spellStart"/>
      <w:r w:rsidRPr="00DA4FE6">
        <w:rPr>
          <w:b/>
        </w:rPr>
        <w:t>logToHistoryListActivity</w:t>
      </w:r>
      <w:proofErr w:type="spellEnd"/>
      <w:r>
        <w:t xml:space="preserve"> at the top of the workflow and select </w:t>
      </w:r>
      <w:r w:rsidRPr="00DA4FE6">
        <w:rPr>
          <w:b/>
        </w:rPr>
        <w:t>Generate Handlers</w:t>
      </w:r>
      <w:r>
        <w:t xml:space="preserve">. Add the following code that will report the data collected </w:t>
      </w:r>
      <w:r w:rsidR="00DA4FE6">
        <w:t>from</w:t>
      </w:r>
      <w:r>
        <w:t xml:space="preserve"> the initialization form and save it to the two local fields created when you created this activity:</w:t>
      </w:r>
    </w:p>
    <w:p w14:paraId="016ACC75" w14:textId="77777777" w:rsidR="00DD24A7" w:rsidRDefault="00DD24A7" w:rsidP="00DA4FE6">
      <w:pPr>
        <w:pStyle w:val="CodeAlone"/>
      </w:pPr>
      <w:proofErr w:type="gramStart"/>
      <w:r>
        <w:t>private</w:t>
      </w:r>
      <w:proofErr w:type="gramEnd"/>
      <w:r>
        <w:t xml:space="preserve"> void </w:t>
      </w:r>
      <w:proofErr w:type="spellStart"/>
      <w:r>
        <w:t>logWorkflowStarted_MethodInvoking</w:t>
      </w:r>
      <w:proofErr w:type="spellEnd"/>
      <w:r>
        <w:t xml:space="preserve"> (object sender, </w:t>
      </w:r>
      <w:proofErr w:type="spellStart"/>
      <w:r>
        <w:t>EventArgs</w:t>
      </w:r>
      <w:proofErr w:type="spellEnd"/>
      <w:r>
        <w:t xml:space="preserve"> e) {</w:t>
      </w:r>
    </w:p>
    <w:p w14:paraId="79325162" w14:textId="77777777" w:rsidR="00DD24A7" w:rsidRDefault="00DD24A7" w:rsidP="00DA4FE6">
      <w:pPr>
        <w:pStyle w:val="CodeAlone"/>
      </w:pPr>
      <w:r>
        <w:t xml:space="preserve">    // get reference to the item this workflow is associated with</w:t>
      </w:r>
    </w:p>
    <w:p w14:paraId="1A69153D" w14:textId="77777777" w:rsidR="00DD24A7" w:rsidRDefault="00DD24A7" w:rsidP="00DA4FE6">
      <w:pPr>
        <w:pStyle w:val="CodeAlone"/>
      </w:pPr>
      <w:r>
        <w:t xml:space="preserve">    </w:t>
      </w:r>
      <w:proofErr w:type="spellStart"/>
      <w:r>
        <w:t>SPListItem</w:t>
      </w:r>
      <w:proofErr w:type="spellEnd"/>
      <w:r>
        <w:t xml:space="preserve"> page = </w:t>
      </w:r>
      <w:proofErr w:type="spellStart"/>
      <w:r>
        <w:t>workflowProperties.Item</w:t>
      </w:r>
      <w:proofErr w:type="spellEnd"/>
      <w:r>
        <w:t>;</w:t>
      </w:r>
    </w:p>
    <w:p w14:paraId="4C60951C" w14:textId="77777777" w:rsidR="00DD24A7" w:rsidRDefault="00DD24A7" w:rsidP="00DA4FE6">
      <w:pPr>
        <w:pStyle w:val="CodeAlone"/>
      </w:pPr>
    </w:p>
    <w:p w14:paraId="304525BE" w14:textId="77777777" w:rsidR="00DD24A7" w:rsidRDefault="00DD24A7" w:rsidP="00DA4FE6">
      <w:pPr>
        <w:pStyle w:val="CodeAlone"/>
      </w:pPr>
      <w:r>
        <w:t xml:space="preserve">    // create log message &amp; outcome</w:t>
      </w:r>
    </w:p>
    <w:p w14:paraId="67C5CA4E" w14:textId="77777777" w:rsidR="00DD24A7" w:rsidRDefault="00DD24A7" w:rsidP="00DA4FE6">
      <w:pPr>
        <w:pStyle w:val="CodeAlone"/>
      </w:pPr>
      <w:r>
        <w:t xml:space="preserve">    </w:t>
      </w:r>
      <w:proofErr w:type="spellStart"/>
      <w:r>
        <w:t>this.HistoryOutcome</w:t>
      </w:r>
      <w:proofErr w:type="spellEnd"/>
      <w:r>
        <w:t xml:space="preserve"> = "Workflow successfully initiated...</w:t>
      </w:r>
      <w:proofErr w:type="gramStart"/>
      <w:r>
        <w:t>";</w:t>
      </w:r>
      <w:proofErr w:type="gramEnd"/>
    </w:p>
    <w:p w14:paraId="29EEFBD6" w14:textId="77777777" w:rsidR="00DD24A7" w:rsidRDefault="00DD24A7" w:rsidP="00DA4FE6">
      <w:pPr>
        <w:pStyle w:val="CodeAlone"/>
      </w:pPr>
      <w:r>
        <w:t xml:space="preserve">    </w:t>
      </w:r>
      <w:proofErr w:type="spellStart"/>
      <w:r>
        <w:t>this.HistoryDescription</w:t>
      </w:r>
      <w:proofErr w:type="spellEnd"/>
      <w:r>
        <w:t xml:space="preserve"> = </w:t>
      </w:r>
      <w:proofErr w:type="spellStart"/>
      <w:proofErr w:type="gramStart"/>
      <w:r>
        <w:t>String.Format</w:t>
      </w:r>
      <w:proofErr w:type="spellEnd"/>
      <w:r>
        <w:t>(</w:t>
      </w:r>
      <w:proofErr w:type="gramEnd"/>
      <w:r>
        <w:t>"Collected three approvers: {0}, {1} &amp; {2}. All received the following instructions: {3}",</w:t>
      </w:r>
    </w:p>
    <w:p w14:paraId="504010FD" w14:textId="77777777" w:rsidR="00DD24A7" w:rsidRDefault="00DD24A7" w:rsidP="00DA4FE6">
      <w:pPr>
        <w:pStyle w:val="CodeAlone"/>
      </w:pPr>
      <w:r>
        <w:t xml:space="preserve">        this._</w:t>
      </w:r>
      <w:proofErr w:type="spellStart"/>
      <w:r>
        <w:t>alphaApprover</w:t>
      </w:r>
      <w:proofErr w:type="spellEnd"/>
      <w:r>
        <w:t>,</w:t>
      </w:r>
    </w:p>
    <w:p w14:paraId="44D8A85B" w14:textId="77777777" w:rsidR="00DD24A7" w:rsidRDefault="00DD24A7" w:rsidP="00DA4FE6">
      <w:pPr>
        <w:pStyle w:val="CodeAlone"/>
      </w:pPr>
      <w:r>
        <w:t xml:space="preserve">        this._</w:t>
      </w:r>
      <w:proofErr w:type="spellStart"/>
      <w:r>
        <w:t>betaApprover</w:t>
      </w:r>
      <w:proofErr w:type="spellEnd"/>
      <w:r>
        <w:t>,</w:t>
      </w:r>
    </w:p>
    <w:p w14:paraId="46BF7ADB" w14:textId="77777777" w:rsidR="00DD24A7" w:rsidRDefault="00DD24A7" w:rsidP="00DA4FE6">
      <w:pPr>
        <w:pStyle w:val="CodeAlone"/>
      </w:pPr>
      <w:r>
        <w:t xml:space="preserve">        this._</w:t>
      </w:r>
      <w:proofErr w:type="spellStart"/>
      <w:r>
        <w:t>charlieApprover</w:t>
      </w:r>
      <w:proofErr w:type="spellEnd"/>
      <w:r>
        <w:t>,</w:t>
      </w:r>
    </w:p>
    <w:p w14:paraId="3AD90E8F" w14:textId="77777777" w:rsidR="00DD24A7" w:rsidRDefault="00DD24A7" w:rsidP="00DA4FE6">
      <w:pPr>
        <w:pStyle w:val="CodeAlone"/>
      </w:pPr>
      <w:r>
        <w:t xml:space="preserve">        </w:t>
      </w:r>
      <w:proofErr w:type="spellStart"/>
      <w:r>
        <w:t>this._instructions</w:t>
      </w:r>
      <w:proofErr w:type="spellEnd"/>
      <w:r>
        <w:t>);</w:t>
      </w:r>
    </w:p>
    <w:p w14:paraId="3410461D" w14:textId="77777777" w:rsidR="00DD24A7" w:rsidRDefault="00DD24A7" w:rsidP="00DA4FE6">
      <w:pPr>
        <w:pStyle w:val="CodeAloneLast"/>
      </w:pPr>
      <w:r>
        <w:t>}</w:t>
      </w:r>
    </w:p>
    <w:p w14:paraId="6F5E88EB" w14:textId="77777777" w:rsidR="00DA4FE6" w:rsidRDefault="00DD24A7" w:rsidP="00DA4FE6">
      <w:pPr>
        <w:pStyle w:val="NumberedBullet"/>
      </w:pPr>
      <w:r>
        <w:t xml:space="preserve">The next step is to create the event handlers for the task creation activities and each associated log activity. Right-click the two activities in </w:t>
      </w:r>
      <w:r w:rsidRPr="00DA4FE6">
        <w:rPr>
          <w:b/>
        </w:rPr>
        <w:t>sequenceActivity1</w:t>
      </w:r>
      <w:r>
        <w:t xml:space="preserve"> within the </w:t>
      </w:r>
      <w:proofErr w:type="spellStart"/>
      <w:r w:rsidRPr="00DA4FE6">
        <w:rPr>
          <w:b/>
        </w:rPr>
        <w:t>createTasksParallel</w:t>
      </w:r>
      <w:proofErr w:type="spellEnd"/>
      <w:r>
        <w:t xml:space="preserve"> parallel activity (</w:t>
      </w:r>
      <w:proofErr w:type="spellStart"/>
      <w:r w:rsidRPr="00DA4FE6">
        <w:rPr>
          <w:b/>
        </w:rPr>
        <w:t>createAlphaApprovalTask</w:t>
      </w:r>
      <w:proofErr w:type="spellEnd"/>
      <w:r>
        <w:t xml:space="preserve"> &amp; </w:t>
      </w:r>
      <w:proofErr w:type="spellStart"/>
      <w:r w:rsidRPr="00DA4FE6">
        <w:rPr>
          <w:b/>
        </w:rPr>
        <w:t>logAlphaTaskCreated</w:t>
      </w:r>
      <w:proofErr w:type="spellEnd"/>
      <w:r>
        <w:t>) and add the following code to each:</w:t>
      </w:r>
    </w:p>
    <w:p w14:paraId="18B79D07" w14:textId="77777777" w:rsidR="00DD24A7" w:rsidRDefault="00DD24A7" w:rsidP="00DA4FE6">
      <w:pPr>
        <w:pStyle w:val="CodeAlone"/>
      </w:pPr>
      <w:proofErr w:type="gramStart"/>
      <w:r>
        <w:t>private</w:t>
      </w:r>
      <w:proofErr w:type="gramEnd"/>
      <w:r>
        <w:t xml:space="preserve"> void </w:t>
      </w:r>
      <w:proofErr w:type="spellStart"/>
      <w:r>
        <w:t>createAlphaApprovalTask_MethodInvoking</w:t>
      </w:r>
      <w:proofErr w:type="spellEnd"/>
      <w:r>
        <w:t xml:space="preserve"> (object sender, </w:t>
      </w:r>
      <w:proofErr w:type="spellStart"/>
      <w:r>
        <w:t>EventArgs</w:t>
      </w:r>
      <w:proofErr w:type="spellEnd"/>
      <w:r>
        <w:t xml:space="preserve"> e) {</w:t>
      </w:r>
    </w:p>
    <w:p w14:paraId="570FE08C" w14:textId="77777777" w:rsidR="00DD24A7" w:rsidRDefault="00DD24A7" w:rsidP="00DA4FE6">
      <w:pPr>
        <w:pStyle w:val="CodeAlone"/>
      </w:pPr>
      <w:r>
        <w:t xml:space="preserve">    </w:t>
      </w:r>
      <w:proofErr w:type="spellStart"/>
      <w:r>
        <w:t>this.AlphaTaskId</w:t>
      </w:r>
      <w:proofErr w:type="spellEnd"/>
      <w:r>
        <w:t xml:space="preserve"> = </w:t>
      </w:r>
      <w:proofErr w:type="spellStart"/>
      <w:proofErr w:type="gramStart"/>
      <w:r>
        <w:t>Guid.NewGuid</w:t>
      </w:r>
      <w:proofErr w:type="spellEnd"/>
      <w:r>
        <w:t>(</w:t>
      </w:r>
      <w:proofErr w:type="gramEnd"/>
      <w:r>
        <w:t>);</w:t>
      </w:r>
    </w:p>
    <w:p w14:paraId="17262DE2" w14:textId="77777777" w:rsidR="00DD24A7" w:rsidRDefault="00DD24A7" w:rsidP="00DA4FE6">
      <w:pPr>
        <w:pStyle w:val="CodeAlone"/>
      </w:pPr>
    </w:p>
    <w:p w14:paraId="2EBAF478" w14:textId="77777777" w:rsidR="00DD24A7" w:rsidRDefault="00DD24A7" w:rsidP="00DA4FE6">
      <w:pPr>
        <w:pStyle w:val="CodeAlone"/>
      </w:pPr>
      <w:r>
        <w:t xml:space="preserve">    </w:t>
      </w:r>
      <w:proofErr w:type="spellStart"/>
      <w:r>
        <w:t>this.AlphaTaskProperties.Title</w:t>
      </w:r>
      <w:proofErr w:type="spellEnd"/>
      <w:r>
        <w:t xml:space="preserve"> = "Approval requested </w:t>
      </w:r>
      <w:proofErr w:type="gramStart"/>
      <w:r>
        <w:t>for "</w:t>
      </w:r>
      <w:proofErr w:type="gramEnd"/>
      <w:r>
        <w:t xml:space="preserve"> + </w:t>
      </w:r>
      <w:proofErr w:type="spellStart"/>
      <w:r>
        <w:t>workflowProperties.Item.Title</w:t>
      </w:r>
      <w:proofErr w:type="spellEnd"/>
      <w:r>
        <w:t>;</w:t>
      </w:r>
    </w:p>
    <w:p w14:paraId="5541705E" w14:textId="77777777" w:rsidR="00DD24A7" w:rsidRDefault="00DD24A7" w:rsidP="00DA4FE6">
      <w:pPr>
        <w:pStyle w:val="CodeAlone"/>
      </w:pPr>
      <w:r>
        <w:t xml:space="preserve">    </w:t>
      </w:r>
      <w:proofErr w:type="spellStart"/>
      <w:r>
        <w:t>this.AlphaTaskProperties.Description</w:t>
      </w:r>
      <w:proofErr w:type="spellEnd"/>
      <w:r>
        <w:t xml:space="preserve"> = "Please review the item, then approve or reject it.</w:t>
      </w:r>
      <w:proofErr w:type="gramStart"/>
      <w:r>
        <w:t>";</w:t>
      </w:r>
      <w:proofErr w:type="gramEnd"/>
    </w:p>
    <w:p w14:paraId="4A8098A5" w14:textId="77777777" w:rsidR="00DD24A7" w:rsidRDefault="00DD24A7" w:rsidP="00DA4FE6">
      <w:pPr>
        <w:pStyle w:val="CodeAlone"/>
      </w:pPr>
      <w:r>
        <w:t xml:space="preserve">    </w:t>
      </w:r>
      <w:proofErr w:type="spellStart"/>
      <w:r>
        <w:t>this.AlphaTaskProperties.AssignedTo</w:t>
      </w:r>
      <w:proofErr w:type="spellEnd"/>
      <w:r>
        <w:t xml:space="preserve"> = this._</w:t>
      </w:r>
      <w:proofErr w:type="spellStart"/>
      <w:r>
        <w:t>alphaApprover</w:t>
      </w:r>
      <w:proofErr w:type="spellEnd"/>
      <w:r>
        <w:t>;</w:t>
      </w:r>
    </w:p>
    <w:p w14:paraId="426CCB42" w14:textId="77777777" w:rsidR="00DD24A7" w:rsidRDefault="00DD24A7" w:rsidP="00DA4FE6">
      <w:pPr>
        <w:pStyle w:val="CodeAlone"/>
      </w:pPr>
      <w:r>
        <w:t xml:space="preserve">    </w:t>
      </w:r>
      <w:proofErr w:type="spellStart"/>
      <w:r>
        <w:t>this.AlphaTaskProperties.PercentComplete</w:t>
      </w:r>
      <w:proofErr w:type="spellEnd"/>
      <w:r>
        <w:t xml:space="preserve"> = 0;</w:t>
      </w:r>
    </w:p>
    <w:p w14:paraId="62BE6A3B" w14:textId="77777777" w:rsidR="00DD24A7" w:rsidRDefault="00DD24A7" w:rsidP="00DA4FE6">
      <w:pPr>
        <w:pStyle w:val="CodeAlone"/>
      </w:pPr>
      <w:r>
        <w:t xml:space="preserve">    </w:t>
      </w:r>
      <w:proofErr w:type="spellStart"/>
      <w:r>
        <w:t>this.AlphaTaskProperties.StartDate</w:t>
      </w:r>
      <w:proofErr w:type="spellEnd"/>
      <w:r>
        <w:t xml:space="preserve"> = </w:t>
      </w:r>
      <w:proofErr w:type="spellStart"/>
      <w:r>
        <w:t>DateTime.Today</w:t>
      </w:r>
      <w:proofErr w:type="spellEnd"/>
      <w:r>
        <w:t>;</w:t>
      </w:r>
    </w:p>
    <w:p w14:paraId="3DFE4FAC" w14:textId="77777777" w:rsidR="00DD24A7" w:rsidRDefault="00DD24A7" w:rsidP="00DA4FE6">
      <w:pPr>
        <w:pStyle w:val="CodeAlone"/>
      </w:pPr>
      <w:r>
        <w:t xml:space="preserve">    </w:t>
      </w:r>
      <w:proofErr w:type="spellStart"/>
      <w:r>
        <w:t>this.AlphaTaskProperties.DueDate</w:t>
      </w:r>
      <w:proofErr w:type="spellEnd"/>
      <w:r>
        <w:t xml:space="preserve"> = </w:t>
      </w:r>
      <w:proofErr w:type="spellStart"/>
      <w:proofErr w:type="gramStart"/>
      <w:r>
        <w:t>DateTime.Today.AddDays</w:t>
      </w:r>
      <w:proofErr w:type="spellEnd"/>
      <w:r>
        <w:t>(</w:t>
      </w:r>
      <w:proofErr w:type="gramEnd"/>
      <w:r>
        <w:t>7);</w:t>
      </w:r>
    </w:p>
    <w:p w14:paraId="60434516" w14:textId="77777777" w:rsidR="00DD24A7" w:rsidRDefault="00DD24A7" w:rsidP="00DA4FE6">
      <w:pPr>
        <w:pStyle w:val="CodeAlone"/>
      </w:pPr>
      <w:r>
        <w:t xml:space="preserve">    </w:t>
      </w:r>
      <w:proofErr w:type="spellStart"/>
      <w:proofErr w:type="gramStart"/>
      <w:r>
        <w:t>this.AlphaTaskProperties.ExtendedProperties</w:t>
      </w:r>
      <w:proofErr w:type="spellEnd"/>
      <w:r>
        <w:t>[</w:t>
      </w:r>
      <w:proofErr w:type="gramEnd"/>
      <w:r>
        <w:t xml:space="preserve">"instructions"] = </w:t>
      </w:r>
      <w:proofErr w:type="spellStart"/>
      <w:r>
        <w:t>this._instructions</w:t>
      </w:r>
      <w:proofErr w:type="spellEnd"/>
      <w:r>
        <w:t>;</w:t>
      </w:r>
    </w:p>
    <w:p w14:paraId="0FBE4166" w14:textId="77777777" w:rsidR="00DD24A7" w:rsidRDefault="00DD24A7" w:rsidP="00DA4FE6">
      <w:pPr>
        <w:pStyle w:val="CodeAlone"/>
      </w:pPr>
      <w:r>
        <w:t>}</w:t>
      </w:r>
    </w:p>
    <w:p w14:paraId="10DFA8D2" w14:textId="77777777" w:rsidR="00DD24A7" w:rsidRDefault="00DD24A7" w:rsidP="00DA4FE6">
      <w:pPr>
        <w:pStyle w:val="CodeAlone"/>
      </w:pPr>
    </w:p>
    <w:p w14:paraId="6F5C2DB1" w14:textId="77777777" w:rsidR="00DD24A7" w:rsidRDefault="00DD24A7" w:rsidP="00DA4FE6">
      <w:pPr>
        <w:pStyle w:val="CodeAlone"/>
      </w:pPr>
      <w:proofErr w:type="gramStart"/>
      <w:r>
        <w:t>private</w:t>
      </w:r>
      <w:proofErr w:type="gramEnd"/>
      <w:r>
        <w:t xml:space="preserve"> void </w:t>
      </w:r>
      <w:proofErr w:type="spellStart"/>
      <w:r>
        <w:t>logAlphaTaskCreated_MethodInvoking</w:t>
      </w:r>
      <w:proofErr w:type="spellEnd"/>
      <w:r>
        <w:t xml:space="preserve"> (object sender, </w:t>
      </w:r>
      <w:proofErr w:type="spellStart"/>
      <w:r>
        <w:t>EventArgs</w:t>
      </w:r>
      <w:proofErr w:type="spellEnd"/>
      <w:r>
        <w:t xml:space="preserve"> e) {</w:t>
      </w:r>
    </w:p>
    <w:p w14:paraId="3E51E25A" w14:textId="77777777" w:rsidR="00DD24A7" w:rsidRDefault="00DD24A7" w:rsidP="00DA4FE6">
      <w:pPr>
        <w:pStyle w:val="CodeAlone"/>
      </w:pPr>
      <w:r>
        <w:t xml:space="preserve">    </w:t>
      </w:r>
      <w:proofErr w:type="spellStart"/>
      <w:r>
        <w:t>this.HistoryOutcome</w:t>
      </w:r>
      <w:proofErr w:type="spellEnd"/>
      <w:r>
        <w:t xml:space="preserve"> = </w:t>
      </w:r>
      <w:proofErr w:type="spellStart"/>
      <w:proofErr w:type="gramStart"/>
      <w:r>
        <w:t>String.Format</w:t>
      </w:r>
      <w:proofErr w:type="spellEnd"/>
      <w:r>
        <w:t>(</w:t>
      </w:r>
      <w:proofErr w:type="gramEnd"/>
      <w:r>
        <w:t>"Task created and assigned to first approver: {0}", this._</w:t>
      </w:r>
      <w:proofErr w:type="spellStart"/>
      <w:r>
        <w:t>alphaApprover</w:t>
      </w:r>
      <w:proofErr w:type="spellEnd"/>
      <w:r>
        <w:t>);</w:t>
      </w:r>
    </w:p>
    <w:p w14:paraId="666564B2" w14:textId="77777777" w:rsidR="00DD24A7" w:rsidRDefault="00DD24A7" w:rsidP="00DA4FE6">
      <w:pPr>
        <w:pStyle w:val="CodeAlone"/>
      </w:pPr>
      <w:r>
        <w:t xml:space="preserve">    </w:t>
      </w:r>
      <w:proofErr w:type="spellStart"/>
      <w:r>
        <w:t>this.HistoryDescription</w:t>
      </w:r>
      <w:proofErr w:type="spellEnd"/>
      <w:r>
        <w:t xml:space="preserve"> = </w:t>
      </w:r>
      <w:proofErr w:type="spellStart"/>
      <w:proofErr w:type="gramStart"/>
      <w:r>
        <w:t>String.Format</w:t>
      </w:r>
      <w:proofErr w:type="spellEnd"/>
      <w:r>
        <w:t>(</w:t>
      </w:r>
      <w:proofErr w:type="gramEnd"/>
      <w:r>
        <w:t>"Approval task 'alpha' created and assigned to {0}", this._</w:t>
      </w:r>
      <w:proofErr w:type="spellStart"/>
      <w:r>
        <w:t>alphaApprover</w:t>
      </w:r>
      <w:proofErr w:type="spellEnd"/>
      <w:r>
        <w:t>);</w:t>
      </w:r>
    </w:p>
    <w:p w14:paraId="5AD4DDE0" w14:textId="77777777" w:rsidR="00DD24A7" w:rsidRDefault="00DD24A7" w:rsidP="00DA4FE6">
      <w:pPr>
        <w:pStyle w:val="CodeAloneLast"/>
      </w:pPr>
      <w:r>
        <w:t>}</w:t>
      </w:r>
    </w:p>
    <w:p w14:paraId="3350B2B7" w14:textId="77777777" w:rsidR="00DA4FE6" w:rsidRDefault="00DD24A7" w:rsidP="00DA4FE6">
      <w:pPr>
        <w:pStyle w:val="NumberedBullet"/>
      </w:pPr>
      <w:r>
        <w:t xml:space="preserve">Repeat the previous step but for the activities within </w:t>
      </w:r>
      <w:r w:rsidRPr="00DA4FE6">
        <w:rPr>
          <w:b/>
        </w:rPr>
        <w:t>sequenceActivity2</w:t>
      </w:r>
      <w:r>
        <w:t xml:space="preserve"> within the </w:t>
      </w:r>
      <w:proofErr w:type="spellStart"/>
      <w:r w:rsidRPr="00DA4FE6">
        <w:rPr>
          <w:b/>
        </w:rPr>
        <w:t>createTasksParallel</w:t>
      </w:r>
      <w:proofErr w:type="spellEnd"/>
      <w:r>
        <w:t xml:space="preserve"> parallel activity (</w:t>
      </w:r>
      <w:proofErr w:type="spellStart"/>
      <w:r w:rsidRPr="00DA4FE6">
        <w:rPr>
          <w:b/>
        </w:rPr>
        <w:t>createBetaApprovalTask</w:t>
      </w:r>
      <w:proofErr w:type="spellEnd"/>
      <w:r>
        <w:t xml:space="preserve"> &amp; </w:t>
      </w:r>
      <w:proofErr w:type="spellStart"/>
      <w:r w:rsidRPr="00DA4FE6">
        <w:rPr>
          <w:b/>
        </w:rPr>
        <w:t>logBetaTaskCreated</w:t>
      </w:r>
      <w:proofErr w:type="spellEnd"/>
      <w:r>
        <w:t>), using the following code:</w:t>
      </w:r>
    </w:p>
    <w:p w14:paraId="39E4F63D" w14:textId="77777777" w:rsidR="00DD24A7" w:rsidRDefault="00DD24A7" w:rsidP="00DA4FE6">
      <w:pPr>
        <w:pStyle w:val="CodeAlone"/>
      </w:pPr>
      <w:proofErr w:type="gramStart"/>
      <w:r>
        <w:t>private</w:t>
      </w:r>
      <w:proofErr w:type="gramEnd"/>
      <w:r>
        <w:t xml:space="preserve"> void </w:t>
      </w:r>
      <w:proofErr w:type="spellStart"/>
      <w:r>
        <w:t>createBetaApprovalTask_MethodInvoking</w:t>
      </w:r>
      <w:proofErr w:type="spellEnd"/>
      <w:r>
        <w:t xml:space="preserve"> (object sender, </w:t>
      </w:r>
      <w:proofErr w:type="spellStart"/>
      <w:r>
        <w:t>EventArgs</w:t>
      </w:r>
      <w:proofErr w:type="spellEnd"/>
      <w:r>
        <w:t xml:space="preserve"> e) {</w:t>
      </w:r>
    </w:p>
    <w:p w14:paraId="1FC7613F" w14:textId="77777777" w:rsidR="00DD24A7" w:rsidRDefault="00DD24A7" w:rsidP="00DA4FE6">
      <w:pPr>
        <w:pStyle w:val="CodeAlone"/>
      </w:pPr>
      <w:r>
        <w:t xml:space="preserve">    </w:t>
      </w:r>
      <w:proofErr w:type="spellStart"/>
      <w:r>
        <w:t>this.BetaTaskId</w:t>
      </w:r>
      <w:proofErr w:type="spellEnd"/>
      <w:r>
        <w:t xml:space="preserve"> = </w:t>
      </w:r>
      <w:proofErr w:type="spellStart"/>
      <w:proofErr w:type="gramStart"/>
      <w:r>
        <w:t>Guid.NewGuid</w:t>
      </w:r>
      <w:proofErr w:type="spellEnd"/>
      <w:r>
        <w:t>(</w:t>
      </w:r>
      <w:proofErr w:type="gramEnd"/>
      <w:r>
        <w:t>);</w:t>
      </w:r>
    </w:p>
    <w:p w14:paraId="3EEA749F" w14:textId="77777777" w:rsidR="00DD24A7" w:rsidRDefault="00DD24A7" w:rsidP="00DA4FE6">
      <w:pPr>
        <w:pStyle w:val="CodeAlone"/>
      </w:pPr>
    </w:p>
    <w:p w14:paraId="4388BD38" w14:textId="77777777" w:rsidR="00DD24A7" w:rsidRDefault="00DD24A7" w:rsidP="00DA4FE6">
      <w:pPr>
        <w:pStyle w:val="CodeAlone"/>
      </w:pPr>
      <w:r>
        <w:t xml:space="preserve">    </w:t>
      </w:r>
      <w:proofErr w:type="spellStart"/>
      <w:r>
        <w:t>this.BetaTaskProperties.Title</w:t>
      </w:r>
      <w:proofErr w:type="spellEnd"/>
      <w:r>
        <w:t xml:space="preserve"> = "Approval requested </w:t>
      </w:r>
      <w:proofErr w:type="gramStart"/>
      <w:r>
        <w:t>for "</w:t>
      </w:r>
      <w:proofErr w:type="gramEnd"/>
      <w:r>
        <w:t xml:space="preserve"> + </w:t>
      </w:r>
      <w:proofErr w:type="spellStart"/>
      <w:r>
        <w:t>workflowProperties.Item.Title</w:t>
      </w:r>
      <w:proofErr w:type="spellEnd"/>
      <w:r>
        <w:t>;</w:t>
      </w:r>
    </w:p>
    <w:p w14:paraId="6FCFF5CB" w14:textId="77777777" w:rsidR="00DD24A7" w:rsidRDefault="00DD24A7" w:rsidP="00DA4FE6">
      <w:pPr>
        <w:pStyle w:val="CodeAlone"/>
      </w:pPr>
      <w:r>
        <w:t xml:space="preserve">    </w:t>
      </w:r>
      <w:proofErr w:type="spellStart"/>
      <w:r>
        <w:t>this.BetaTaskProperties.Description</w:t>
      </w:r>
      <w:proofErr w:type="spellEnd"/>
      <w:r>
        <w:t xml:space="preserve"> = "Please review the item, then approve or reject it.</w:t>
      </w:r>
      <w:proofErr w:type="gramStart"/>
      <w:r>
        <w:t>";</w:t>
      </w:r>
      <w:proofErr w:type="gramEnd"/>
    </w:p>
    <w:p w14:paraId="18154E88" w14:textId="77777777" w:rsidR="00DD24A7" w:rsidRDefault="00DD24A7" w:rsidP="00DA4FE6">
      <w:pPr>
        <w:pStyle w:val="CodeAlone"/>
      </w:pPr>
      <w:r>
        <w:t xml:space="preserve">    </w:t>
      </w:r>
      <w:proofErr w:type="spellStart"/>
      <w:r>
        <w:t>this.BetaTaskProperties.AssignedTo</w:t>
      </w:r>
      <w:proofErr w:type="spellEnd"/>
      <w:r>
        <w:t xml:space="preserve"> = this._</w:t>
      </w:r>
      <w:proofErr w:type="spellStart"/>
      <w:r>
        <w:t>betaApprover</w:t>
      </w:r>
      <w:proofErr w:type="spellEnd"/>
      <w:r>
        <w:t>;</w:t>
      </w:r>
    </w:p>
    <w:p w14:paraId="04726C89" w14:textId="77777777" w:rsidR="00DD24A7" w:rsidRDefault="00DD24A7" w:rsidP="00DA4FE6">
      <w:pPr>
        <w:pStyle w:val="CodeAlone"/>
      </w:pPr>
      <w:r>
        <w:t xml:space="preserve">    </w:t>
      </w:r>
      <w:proofErr w:type="spellStart"/>
      <w:r>
        <w:t>this.BetaTaskProperties.PercentComplete</w:t>
      </w:r>
      <w:proofErr w:type="spellEnd"/>
      <w:r>
        <w:t xml:space="preserve"> = 0;</w:t>
      </w:r>
    </w:p>
    <w:p w14:paraId="34BA6EEE" w14:textId="77777777" w:rsidR="00DD24A7" w:rsidRDefault="00DD24A7" w:rsidP="00DA4FE6">
      <w:pPr>
        <w:pStyle w:val="CodeAlone"/>
      </w:pPr>
      <w:r>
        <w:t xml:space="preserve">    </w:t>
      </w:r>
      <w:proofErr w:type="spellStart"/>
      <w:r>
        <w:t>this.BetaTaskProperties.StartDate</w:t>
      </w:r>
      <w:proofErr w:type="spellEnd"/>
      <w:r>
        <w:t xml:space="preserve"> = </w:t>
      </w:r>
      <w:proofErr w:type="spellStart"/>
      <w:r>
        <w:t>DateTime.Today</w:t>
      </w:r>
      <w:proofErr w:type="spellEnd"/>
      <w:r>
        <w:t>;</w:t>
      </w:r>
    </w:p>
    <w:p w14:paraId="6F3E6BE9" w14:textId="77777777" w:rsidR="00DD24A7" w:rsidRDefault="00DD24A7" w:rsidP="00DA4FE6">
      <w:pPr>
        <w:pStyle w:val="CodeAlone"/>
      </w:pPr>
      <w:r>
        <w:t xml:space="preserve">    </w:t>
      </w:r>
      <w:proofErr w:type="spellStart"/>
      <w:r>
        <w:t>this.BetaTaskProperties.DueDate</w:t>
      </w:r>
      <w:proofErr w:type="spellEnd"/>
      <w:r>
        <w:t xml:space="preserve"> = </w:t>
      </w:r>
      <w:proofErr w:type="spellStart"/>
      <w:proofErr w:type="gramStart"/>
      <w:r>
        <w:t>DateTime.Today.AddDays</w:t>
      </w:r>
      <w:proofErr w:type="spellEnd"/>
      <w:r>
        <w:t>(</w:t>
      </w:r>
      <w:proofErr w:type="gramEnd"/>
      <w:r>
        <w:t>7);</w:t>
      </w:r>
    </w:p>
    <w:p w14:paraId="48BEC67A" w14:textId="77777777" w:rsidR="00DD24A7" w:rsidRDefault="00DD24A7" w:rsidP="00DA4FE6">
      <w:pPr>
        <w:pStyle w:val="CodeAlone"/>
      </w:pPr>
      <w:r>
        <w:lastRenderedPageBreak/>
        <w:t xml:space="preserve">    </w:t>
      </w:r>
      <w:proofErr w:type="spellStart"/>
      <w:proofErr w:type="gramStart"/>
      <w:r>
        <w:t>this.BetaTaskProperties.ExtendedProperties</w:t>
      </w:r>
      <w:proofErr w:type="spellEnd"/>
      <w:r>
        <w:t>[</w:t>
      </w:r>
      <w:proofErr w:type="gramEnd"/>
      <w:r>
        <w:t xml:space="preserve">"instructions"] = </w:t>
      </w:r>
      <w:proofErr w:type="spellStart"/>
      <w:r>
        <w:t>this._instructions</w:t>
      </w:r>
      <w:proofErr w:type="spellEnd"/>
      <w:r>
        <w:t>;</w:t>
      </w:r>
    </w:p>
    <w:p w14:paraId="59D10179" w14:textId="77777777" w:rsidR="00DD24A7" w:rsidRDefault="00DD24A7" w:rsidP="00DA4FE6">
      <w:pPr>
        <w:pStyle w:val="CodeAlone"/>
      </w:pPr>
      <w:r>
        <w:t>}</w:t>
      </w:r>
    </w:p>
    <w:p w14:paraId="42325FEA" w14:textId="77777777" w:rsidR="00DD24A7" w:rsidRDefault="00DD24A7" w:rsidP="00DA4FE6">
      <w:pPr>
        <w:pStyle w:val="CodeAlone"/>
      </w:pPr>
    </w:p>
    <w:p w14:paraId="21966F7F" w14:textId="77777777" w:rsidR="00DD24A7" w:rsidRDefault="00DD24A7" w:rsidP="00DA4FE6">
      <w:pPr>
        <w:pStyle w:val="CodeAlone"/>
      </w:pPr>
      <w:proofErr w:type="gramStart"/>
      <w:r>
        <w:t>private</w:t>
      </w:r>
      <w:proofErr w:type="gramEnd"/>
      <w:r>
        <w:t xml:space="preserve"> void </w:t>
      </w:r>
      <w:proofErr w:type="spellStart"/>
      <w:r>
        <w:t>logBetaTaskCreated_MethodInvoking</w:t>
      </w:r>
      <w:proofErr w:type="spellEnd"/>
      <w:r>
        <w:t xml:space="preserve"> (object sender, </w:t>
      </w:r>
      <w:proofErr w:type="spellStart"/>
      <w:r>
        <w:t>EventArgs</w:t>
      </w:r>
      <w:proofErr w:type="spellEnd"/>
      <w:r>
        <w:t xml:space="preserve"> e) {</w:t>
      </w:r>
    </w:p>
    <w:p w14:paraId="23402CA9" w14:textId="77777777" w:rsidR="00DD24A7" w:rsidRDefault="00DD24A7" w:rsidP="00DA4FE6">
      <w:pPr>
        <w:pStyle w:val="CodeAlone"/>
      </w:pPr>
      <w:r>
        <w:t xml:space="preserve">    </w:t>
      </w:r>
      <w:proofErr w:type="spellStart"/>
      <w:r>
        <w:t>this.HistoryOutcome</w:t>
      </w:r>
      <w:proofErr w:type="spellEnd"/>
      <w:r>
        <w:t xml:space="preserve"> = </w:t>
      </w:r>
      <w:proofErr w:type="spellStart"/>
      <w:proofErr w:type="gramStart"/>
      <w:r>
        <w:t>String.Format</w:t>
      </w:r>
      <w:proofErr w:type="spellEnd"/>
      <w:r>
        <w:t>(</w:t>
      </w:r>
      <w:proofErr w:type="gramEnd"/>
      <w:r>
        <w:t>"Task created and assigned to second approver: {0}", this._</w:t>
      </w:r>
      <w:proofErr w:type="spellStart"/>
      <w:r>
        <w:t>betaApprover</w:t>
      </w:r>
      <w:proofErr w:type="spellEnd"/>
      <w:r>
        <w:t>);</w:t>
      </w:r>
    </w:p>
    <w:p w14:paraId="6FFE1AD8" w14:textId="77777777" w:rsidR="00DD24A7" w:rsidRDefault="00DD24A7" w:rsidP="00DA4FE6">
      <w:pPr>
        <w:pStyle w:val="CodeAlone"/>
      </w:pPr>
      <w:r>
        <w:t xml:space="preserve">    </w:t>
      </w:r>
      <w:proofErr w:type="spellStart"/>
      <w:r>
        <w:t>this.HistoryDescription</w:t>
      </w:r>
      <w:proofErr w:type="spellEnd"/>
      <w:r>
        <w:t xml:space="preserve"> = </w:t>
      </w:r>
      <w:proofErr w:type="spellStart"/>
      <w:proofErr w:type="gramStart"/>
      <w:r>
        <w:t>String.Format</w:t>
      </w:r>
      <w:proofErr w:type="spellEnd"/>
      <w:r>
        <w:t>(</w:t>
      </w:r>
      <w:proofErr w:type="gramEnd"/>
      <w:r>
        <w:t>"Approval task 'beta' created and assigned to {0}", this._</w:t>
      </w:r>
      <w:proofErr w:type="spellStart"/>
      <w:r>
        <w:t>betaApprover</w:t>
      </w:r>
      <w:proofErr w:type="spellEnd"/>
      <w:r>
        <w:t>);</w:t>
      </w:r>
    </w:p>
    <w:p w14:paraId="0258CD4E" w14:textId="77777777" w:rsidR="00DD24A7" w:rsidRDefault="00DD24A7" w:rsidP="00DA4FE6">
      <w:pPr>
        <w:pStyle w:val="CodeAloneLast"/>
      </w:pPr>
      <w:r>
        <w:t>}</w:t>
      </w:r>
    </w:p>
    <w:p w14:paraId="23C8CE21" w14:textId="77777777" w:rsidR="00DA4FE6" w:rsidRDefault="00DD24A7" w:rsidP="00DA4FE6">
      <w:pPr>
        <w:pStyle w:val="NumberedBullet"/>
      </w:pPr>
      <w:r>
        <w:t xml:space="preserve">Repeat the previous step but for the activities within </w:t>
      </w:r>
      <w:r w:rsidRPr="00DA4FE6">
        <w:rPr>
          <w:b/>
        </w:rPr>
        <w:t>sequenceActivity3</w:t>
      </w:r>
      <w:r>
        <w:t xml:space="preserve"> within the </w:t>
      </w:r>
      <w:proofErr w:type="spellStart"/>
      <w:r w:rsidRPr="00DA4FE6">
        <w:rPr>
          <w:b/>
        </w:rPr>
        <w:t>createTasksParallel</w:t>
      </w:r>
      <w:proofErr w:type="spellEnd"/>
      <w:r>
        <w:t xml:space="preserve"> parallel activity (</w:t>
      </w:r>
      <w:proofErr w:type="spellStart"/>
      <w:r w:rsidRPr="00DA4FE6">
        <w:rPr>
          <w:b/>
        </w:rPr>
        <w:t>createCharlieApprovalTask</w:t>
      </w:r>
      <w:proofErr w:type="spellEnd"/>
      <w:r>
        <w:t xml:space="preserve"> &amp; </w:t>
      </w:r>
      <w:proofErr w:type="spellStart"/>
      <w:r w:rsidRPr="00DA4FE6">
        <w:rPr>
          <w:b/>
        </w:rPr>
        <w:t>logCharlieTaskCreated</w:t>
      </w:r>
      <w:proofErr w:type="spellEnd"/>
      <w:r>
        <w:t>), using the following code:</w:t>
      </w:r>
    </w:p>
    <w:p w14:paraId="69988295" w14:textId="77777777" w:rsidR="00DD24A7" w:rsidRDefault="00DD24A7" w:rsidP="00DA4FE6">
      <w:pPr>
        <w:pStyle w:val="CodeAlone"/>
      </w:pPr>
      <w:proofErr w:type="gramStart"/>
      <w:r>
        <w:t>private</w:t>
      </w:r>
      <w:proofErr w:type="gramEnd"/>
      <w:r>
        <w:t xml:space="preserve"> void </w:t>
      </w:r>
      <w:proofErr w:type="spellStart"/>
      <w:r>
        <w:t>createCharlieApprovalTask_MethodInvoking</w:t>
      </w:r>
      <w:proofErr w:type="spellEnd"/>
      <w:r>
        <w:t xml:space="preserve"> (object sender, </w:t>
      </w:r>
      <w:proofErr w:type="spellStart"/>
      <w:r>
        <w:t>EventArgs</w:t>
      </w:r>
      <w:proofErr w:type="spellEnd"/>
      <w:r>
        <w:t xml:space="preserve"> e) {</w:t>
      </w:r>
    </w:p>
    <w:p w14:paraId="1AD6809F" w14:textId="77777777" w:rsidR="00DD24A7" w:rsidRDefault="00DD24A7" w:rsidP="00DA4FE6">
      <w:pPr>
        <w:pStyle w:val="CodeAlone"/>
      </w:pPr>
      <w:r>
        <w:t xml:space="preserve">    </w:t>
      </w:r>
      <w:proofErr w:type="spellStart"/>
      <w:r>
        <w:t>this.CharlieTaskId</w:t>
      </w:r>
      <w:proofErr w:type="spellEnd"/>
      <w:r>
        <w:t xml:space="preserve"> = </w:t>
      </w:r>
      <w:proofErr w:type="spellStart"/>
      <w:proofErr w:type="gramStart"/>
      <w:r>
        <w:t>Guid.NewGuid</w:t>
      </w:r>
      <w:proofErr w:type="spellEnd"/>
      <w:r>
        <w:t>(</w:t>
      </w:r>
      <w:proofErr w:type="gramEnd"/>
      <w:r>
        <w:t>);</w:t>
      </w:r>
    </w:p>
    <w:p w14:paraId="32111C38" w14:textId="77777777" w:rsidR="00DD24A7" w:rsidRDefault="00DD24A7" w:rsidP="00DA4FE6">
      <w:pPr>
        <w:pStyle w:val="CodeAlone"/>
      </w:pPr>
    </w:p>
    <w:p w14:paraId="55745C9F" w14:textId="77777777" w:rsidR="00DD24A7" w:rsidRDefault="00DD24A7" w:rsidP="00DA4FE6">
      <w:pPr>
        <w:pStyle w:val="CodeAlone"/>
      </w:pPr>
      <w:r>
        <w:t xml:space="preserve">    </w:t>
      </w:r>
      <w:proofErr w:type="spellStart"/>
      <w:r>
        <w:t>this.CharlieTaskProperties.Title</w:t>
      </w:r>
      <w:proofErr w:type="spellEnd"/>
      <w:r>
        <w:t xml:space="preserve"> = "Approval requested </w:t>
      </w:r>
      <w:proofErr w:type="gramStart"/>
      <w:r>
        <w:t>for "</w:t>
      </w:r>
      <w:proofErr w:type="gramEnd"/>
      <w:r>
        <w:t xml:space="preserve"> + </w:t>
      </w:r>
      <w:proofErr w:type="spellStart"/>
      <w:r>
        <w:t>workflowProperties.Item.Title</w:t>
      </w:r>
      <w:proofErr w:type="spellEnd"/>
      <w:r>
        <w:t>;</w:t>
      </w:r>
    </w:p>
    <w:p w14:paraId="6C121627" w14:textId="77777777" w:rsidR="00DD24A7" w:rsidRDefault="00DD24A7" w:rsidP="00DA4FE6">
      <w:pPr>
        <w:pStyle w:val="CodeAlone"/>
      </w:pPr>
      <w:r>
        <w:t xml:space="preserve">    </w:t>
      </w:r>
      <w:proofErr w:type="spellStart"/>
      <w:r>
        <w:t>this.CharlieTaskProperties.Description</w:t>
      </w:r>
      <w:proofErr w:type="spellEnd"/>
      <w:r>
        <w:t xml:space="preserve"> = "Please review the item, then approve or reject it.</w:t>
      </w:r>
      <w:proofErr w:type="gramStart"/>
      <w:r>
        <w:t>";</w:t>
      </w:r>
      <w:proofErr w:type="gramEnd"/>
    </w:p>
    <w:p w14:paraId="0CE8C092" w14:textId="77777777" w:rsidR="00DD24A7" w:rsidRDefault="00DD24A7" w:rsidP="00DA4FE6">
      <w:pPr>
        <w:pStyle w:val="CodeAlone"/>
      </w:pPr>
      <w:r>
        <w:t xml:space="preserve">    </w:t>
      </w:r>
      <w:proofErr w:type="spellStart"/>
      <w:r>
        <w:t>this.CharlieTaskProperties.AssignedTo</w:t>
      </w:r>
      <w:proofErr w:type="spellEnd"/>
      <w:r>
        <w:t xml:space="preserve"> = this._</w:t>
      </w:r>
      <w:proofErr w:type="spellStart"/>
      <w:r>
        <w:t>charlieApprover</w:t>
      </w:r>
      <w:proofErr w:type="spellEnd"/>
      <w:r>
        <w:t>;</w:t>
      </w:r>
    </w:p>
    <w:p w14:paraId="583051D1" w14:textId="77777777" w:rsidR="00DD24A7" w:rsidRDefault="00DD24A7" w:rsidP="00DA4FE6">
      <w:pPr>
        <w:pStyle w:val="CodeAlone"/>
      </w:pPr>
      <w:r>
        <w:t xml:space="preserve">    </w:t>
      </w:r>
      <w:proofErr w:type="spellStart"/>
      <w:r>
        <w:t>this.CharlieTaskProperties.PercentComplete</w:t>
      </w:r>
      <w:proofErr w:type="spellEnd"/>
      <w:r>
        <w:t xml:space="preserve"> = 0;</w:t>
      </w:r>
    </w:p>
    <w:p w14:paraId="50BFA248" w14:textId="77777777" w:rsidR="00DD24A7" w:rsidRDefault="00DD24A7" w:rsidP="00DA4FE6">
      <w:pPr>
        <w:pStyle w:val="CodeAlone"/>
      </w:pPr>
      <w:r>
        <w:t xml:space="preserve">    </w:t>
      </w:r>
      <w:proofErr w:type="spellStart"/>
      <w:r>
        <w:t>this.CharlieTaskProperties.StartDate</w:t>
      </w:r>
      <w:proofErr w:type="spellEnd"/>
      <w:r>
        <w:t xml:space="preserve"> = </w:t>
      </w:r>
      <w:proofErr w:type="spellStart"/>
      <w:r>
        <w:t>DateTime.Today</w:t>
      </w:r>
      <w:proofErr w:type="spellEnd"/>
      <w:r>
        <w:t>;</w:t>
      </w:r>
    </w:p>
    <w:p w14:paraId="62C17873" w14:textId="77777777" w:rsidR="00DD24A7" w:rsidRDefault="00DD24A7" w:rsidP="00DA4FE6">
      <w:pPr>
        <w:pStyle w:val="CodeAlone"/>
      </w:pPr>
      <w:r>
        <w:t xml:space="preserve">    </w:t>
      </w:r>
      <w:proofErr w:type="spellStart"/>
      <w:r>
        <w:t>this.CharlieTaskProperties.DueDate</w:t>
      </w:r>
      <w:proofErr w:type="spellEnd"/>
      <w:r>
        <w:t xml:space="preserve"> = </w:t>
      </w:r>
      <w:proofErr w:type="spellStart"/>
      <w:proofErr w:type="gramStart"/>
      <w:r>
        <w:t>DateTime.Today.AddDays</w:t>
      </w:r>
      <w:proofErr w:type="spellEnd"/>
      <w:r>
        <w:t>(</w:t>
      </w:r>
      <w:proofErr w:type="gramEnd"/>
      <w:r>
        <w:t>7);</w:t>
      </w:r>
    </w:p>
    <w:p w14:paraId="3336BAE1" w14:textId="77777777" w:rsidR="00DD24A7" w:rsidRDefault="00DD24A7" w:rsidP="00DA4FE6">
      <w:pPr>
        <w:pStyle w:val="CodeAlone"/>
      </w:pPr>
      <w:r>
        <w:t xml:space="preserve">    </w:t>
      </w:r>
      <w:proofErr w:type="spellStart"/>
      <w:proofErr w:type="gramStart"/>
      <w:r>
        <w:t>this.CharlieTaskProperties.ExtendedProperties</w:t>
      </w:r>
      <w:proofErr w:type="spellEnd"/>
      <w:r>
        <w:t>[</w:t>
      </w:r>
      <w:proofErr w:type="gramEnd"/>
      <w:r>
        <w:t xml:space="preserve">"instructions"] = </w:t>
      </w:r>
      <w:proofErr w:type="spellStart"/>
      <w:r>
        <w:t>this._instructions</w:t>
      </w:r>
      <w:proofErr w:type="spellEnd"/>
      <w:r>
        <w:t>;</w:t>
      </w:r>
    </w:p>
    <w:p w14:paraId="55AC212E" w14:textId="77777777" w:rsidR="00DD24A7" w:rsidRDefault="00DD24A7" w:rsidP="00DA4FE6">
      <w:pPr>
        <w:pStyle w:val="CodeAlone"/>
      </w:pPr>
      <w:r>
        <w:t>}</w:t>
      </w:r>
    </w:p>
    <w:p w14:paraId="4781BA93" w14:textId="77777777" w:rsidR="00DD24A7" w:rsidRDefault="00DD24A7" w:rsidP="00DA4FE6">
      <w:pPr>
        <w:pStyle w:val="CodeAlone"/>
      </w:pPr>
    </w:p>
    <w:p w14:paraId="56DF8393" w14:textId="77777777" w:rsidR="00DD24A7" w:rsidRDefault="00DD24A7" w:rsidP="00DA4FE6">
      <w:pPr>
        <w:pStyle w:val="CodeAlone"/>
      </w:pPr>
      <w:proofErr w:type="gramStart"/>
      <w:r>
        <w:t>private</w:t>
      </w:r>
      <w:proofErr w:type="gramEnd"/>
      <w:r>
        <w:t xml:space="preserve"> void </w:t>
      </w:r>
      <w:proofErr w:type="spellStart"/>
      <w:r>
        <w:t>logCharlieTaskCreated_MethodInvoking</w:t>
      </w:r>
      <w:proofErr w:type="spellEnd"/>
      <w:r>
        <w:t xml:space="preserve"> (object sender, </w:t>
      </w:r>
      <w:proofErr w:type="spellStart"/>
      <w:r>
        <w:t>EventArgs</w:t>
      </w:r>
      <w:proofErr w:type="spellEnd"/>
      <w:r>
        <w:t xml:space="preserve"> e) {</w:t>
      </w:r>
    </w:p>
    <w:p w14:paraId="57C78700" w14:textId="77777777" w:rsidR="00DD24A7" w:rsidRDefault="00DD24A7" w:rsidP="00DA4FE6">
      <w:pPr>
        <w:pStyle w:val="CodeAlone"/>
      </w:pPr>
      <w:r>
        <w:t xml:space="preserve">    </w:t>
      </w:r>
      <w:proofErr w:type="spellStart"/>
      <w:r>
        <w:t>this.HistoryOutcome</w:t>
      </w:r>
      <w:proofErr w:type="spellEnd"/>
      <w:r>
        <w:t xml:space="preserve"> = </w:t>
      </w:r>
      <w:proofErr w:type="spellStart"/>
      <w:proofErr w:type="gramStart"/>
      <w:r>
        <w:t>String.Format</w:t>
      </w:r>
      <w:proofErr w:type="spellEnd"/>
      <w:r>
        <w:t>(</w:t>
      </w:r>
      <w:proofErr w:type="gramEnd"/>
      <w:r>
        <w:t>"Task created and assigned to third approver: {0}", this._</w:t>
      </w:r>
      <w:proofErr w:type="spellStart"/>
      <w:r>
        <w:t>charlieApprover</w:t>
      </w:r>
      <w:proofErr w:type="spellEnd"/>
      <w:r>
        <w:t>);</w:t>
      </w:r>
    </w:p>
    <w:p w14:paraId="1C92FAB8" w14:textId="77777777" w:rsidR="00DD24A7" w:rsidRDefault="00DD24A7" w:rsidP="00DA4FE6">
      <w:pPr>
        <w:pStyle w:val="CodeAlone"/>
      </w:pPr>
      <w:r>
        <w:t xml:space="preserve">    </w:t>
      </w:r>
      <w:proofErr w:type="spellStart"/>
      <w:r>
        <w:t>this.HistoryDescription</w:t>
      </w:r>
      <w:proofErr w:type="spellEnd"/>
      <w:r>
        <w:t xml:space="preserve"> = </w:t>
      </w:r>
      <w:proofErr w:type="spellStart"/>
      <w:proofErr w:type="gramStart"/>
      <w:r>
        <w:t>String.Format</w:t>
      </w:r>
      <w:proofErr w:type="spellEnd"/>
      <w:r>
        <w:t>(</w:t>
      </w:r>
      <w:proofErr w:type="gramEnd"/>
      <w:r>
        <w:t>"Approval task '</w:t>
      </w:r>
      <w:proofErr w:type="spellStart"/>
      <w:r>
        <w:t>charlie</w:t>
      </w:r>
      <w:proofErr w:type="spellEnd"/>
      <w:r>
        <w:t>' created and assigned to {0}", this._</w:t>
      </w:r>
      <w:proofErr w:type="spellStart"/>
      <w:r>
        <w:t>charlieApprover</w:t>
      </w:r>
      <w:proofErr w:type="spellEnd"/>
      <w:r>
        <w:t>);</w:t>
      </w:r>
    </w:p>
    <w:p w14:paraId="4DA93803" w14:textId="77777777" w:rsidR="00DD24A7" w:rsidRDefault="00DD24A7" w:rsidP="00DA4FE6">
      <w:pPr>
        <w:pStyle w:val="CodeAloneLast"/>
      </w:pPr>
      <w:r>
        <w:t>}</w:t>
      </w:r>
    </w:p>
    <w:p w14:paraId="6FD6BCC1" w14:textId="77777777" w:rsidR="00DD24A7" w:rsidRDefault="00DD24A7" w:rsidP="00DA4FE6">
      <w:pPr>
        <w:pStyle w:val="NumberedBullet"/>
        <w:numPr>
          <w:ilvl w:val="0"/>
          <w:numId w:val="0"/>
        </w:numPr>
        <w:ind w:left="720"/>
      </w:pPr>
      <w:r>
        <w:t xml:space="preserve">With all the tasks created you can now move onto the section where the workflow will go to sleep waiting for some activity on the tasks. However, first there are a few things you need to create before moving on. </w:t>
      </w:r>
    </w:p>
    <w:p w14:paraId="1C142702" w14:textId="77777777" w:rsidR="00DA4FE6" w:rsidRDefault="00DD24A7" w:rsidP="00DA4FE6">
      <w:pPr>
        <w:pStyle w:val="NumberedBullet"/>
      </w:pPr>
      <w:r>
        <w:t xml:space="preserve">First, you are going to need an enumeration called </w:t>
      </w:r>
      <w:proofErr w:type="spellStart"/>
      <w:r w:rsidRPr="00DA4FE6">
        <w:rPr>
          <w:b/>
        </w:rPr>
        <w:t>ApproverDecision</w:t>
      </w:r>
      <w:proofErr w:type="spellEnd"/>
      <w:r>
        <w:t xml:space="preserve"> that will be used instead of strings (much safer!). Create a new </w:t>
      </w:r>
      <w:r w:rsidRPr="00DA4FE6">
        <w:rPr>
          <w:b/>
        </w:rPr>
        <w:t>C#</w:t>
      </w:r>
      <w:r>
        <w:t xml:space="preserve"> class file named </w:t>
      </w:r>
      <w:proofErr w:type="spellStart"/>
      <w:r w:rsidRPr="00DA4FE6">
        <w:rPr>
          <w:b/>
        </w:rPr>
        <w:t>ApproverDecision.cs</w:t>
      </w:r>
      <w:proofErr w:type="spellEnd"/>
      <w:r>
        <w:t xml:space="preserve"> and add the following code to it:</w:t>
      </w:r>
    </w:p>
    <w:p w14:paraId="4C294AF9" w14:textId="77777777" w:rsidR="00DD24A7" w:rsidRDefault="00DD24A7" w:rsidP="00DA4FE6">
      <w:pPr>
        <w:pStyle w:val="CodeAlone"/>
      </w:pPr>
      <w:proofErr w:type="gramStart"/>
      <w:r>
        <w:t>using</w:t>
      </w:r>
      <w:proofErr w:type="gramEnd"/>
      <w:r>
        <w:t xml:space="preserve"> System;</w:t>
      </w:r>
    </w:p>
    <w:p w14:paraId="672E04BA" w14:textId="77777777" w:rsidR="00DD24A7" w:rsidRDefault="00DD24A7" w:rsidP="00DA4FE6">
      <w:pPr>
        <w:pStyle w:val="CodeAlone"/>
      </w:pPr>
    </w:p>
    <w:p w14:paraId="6B783E57" w14:textId="77777777" w:rsidR="00DD24A7" w:rsidRDefault="00DD24A7" w:rsidP="00DA4FE6">
      <w:pPr>
        <w:pStyle w:val="CodeAlone"/>
      </w:pPr>
      <w:proofErr w:type="gramStart"/>
      <w:r>
        <w:t>namespace</w:t>
      </w:r>
      <w:proofErr w:type="gramEnd"/>
      <w:r>
        <w:t xml:space="preserve"> Lab</w:t>
      </w:r>
      <w:sdt>
        <w:sdtPr>
          <w:alias w:val="Lab Number"/>
          <w:tag w:val="Lab Number"/>
          <w:id w:val="6340017"/>
          <w:placeholder>
            <w:docPart w:val="DefaultPlaceholder_22675703"/>
          </w:placeholder>
          <w:dataBinding w:xpath="/root[1]/labNumber[1]" w:storeItemID="{0306C5F9-4602-431E-9CA8-DC31EFB1E840}"/>
          <w:text/>
        </w:sdtPr>
        <w:sdtEndPr/>
        <w:sdtContent>
          <w:r w:rsidR="0013495D">
            <w:t>10</w:t>
          </w:r>
        </w:sdtContent>
      </w:sdt>
    </w:p>
    <w:p w14:paraId="7EFC8996" w14:textId="77777777" w:rsidR="00DD24A7" w:rsidRDefault="00DD24A7" w:rsidP="00DA4FE6">
      <w:pPr>
        <w:pStyle w:val="CodeAlone"/>
      </w:pPr>
      <w:r>
        <w:t>{</w:t>
      </w:r>
    </w:p>
    <w:p w14:paraId="3937349B" w14:textId="77777777" w:rsidR="00DD24A7" w:rsidRDefault="00DD24A7" w:rsidP="00DA4FE6">
      <w:pPr>
        <w:pStyle w:val="CodeAlone"/>
      </w:pPr>
      <w:r>
        <w:t xml:space="preserve">    </w:t>
      </w:r>
      <w:proofErr w:type="gramStart"/>
      <w:r>
        <w:t>public</w:t>
      </w:r>
      <w:proofErr w:type="gramEnd"/>
      <w:r>
        <w:t xml:space="preserve"> </w:t>
      </w:r>
      <w:proofErr w:type="spellStart"/>
      <w:r>
        <w:t>enum</w:t>
      </w:r>
      <w:proofErr w:type="spellEnd"/>
      <w:r>
        <w:t xml:space="preserve"> </w:t>
      </w:r>
      <w:proofErr w:type="spellStart"/>
      <w:r>
        <w:t>ApprovalDecision</w:t>
      </w:r>
      <w:proofErr w:type="spellEnd"/>
    </w:p>
    <w:p w14:paraId="15E9F48E" w14:textId="77777777" w:rsidR="00DD24A7" w:rsidRDefault="00DD24A7" w:rsidP="00DA4FE6">
      <w:pPr>
        <w:pStyle w:val="CodeAlone"/>
      </w:pPr>
      <w:r>
        <w:t xml:space="preserve">    {</w:t>
      </w:r>
    </w:p>
    <w:p w14:paraId="4B57A1AF" w14:textId="77777777" w:rsidR="00DD24A7" w:rsidRDefault="00DD24A7" w:rsidP="00DA4FE6">
      <w:pPr>
        <w:pStyle w:val="CodeAlone"/>
      </w:pPr>
      <w:r>
        <w:t xml:space="preserve">        Approved,</w:t>
      </w:r>
    </w:p>
    <w:p w14:paraId="7BE295F4" w14:textId="77777777" w:rsidR="00DD24A7" w:rsidRDefault="00DD24A7" w:rsidP="00DA4FE6">
      <w:pPr>
        <w:pStyle w:val="CodeAlone"/>
      </w:pPr>
      <w:r>
        <w:t xml:space="preserve">        Rejected,</w:t>
      </w:r>
    </w:p>
    <w:p w14:paraId="3E9FBA9C" w14:textId="77777777" w:rsidR="00DD24A7" w:rsidRDefault="00DD24A7" w:rsidP="00DA4FE6">
      <w:pPr>
        <w:pStyle w:val="CodeAlone"/>
      </w:pPr>
      <w:r>
        <w:t xml:space="preserve">        </w:t>
      </w:r>
      <w:proofErr w:type="spellStart"/>
      <w:r>
        <w:t>NoAnswer</w:t>
      </w:r>
      <w:proofErr w:type="spellEnd"/>
    </w:p>
    <w:p w14:paraId="10C6CE03" w14:textId="77777777" w:rsidR="00DD24A7" w:rsidRDefault="00DD24A7" w:rsidP="00DA4FE6">
      <w:pPr>
        <w:pStyle w:val="CodeAlone"/>
      </w:pPr>
      <w:r>
        <w:t xml:space="preserve">    }</w:t>
      </w:r>
    </w:p>
    <w:p w14:paraId="35DA0CAD" w14:textId="77777777" w:rsidR="00DD24A7" w:rsidRDefault="00DD24A7" w:rsidP="00DA4FE6">
      <w:pPr>
        <w:pStyle w:val="CodeAloneLast"/>
      </w:pPr>
      <w:r>
        <w:t>}</w:t>
      </w:r>
    </w:p>
    <w:p w14:paraId="09251C8C" w14:textId="77777777" w:rsidR="00DD24A7" w:rsidRDefault="00DD24A7" w:rsidP="00DA4FE6">
      <w:pPr>
        <w:pStyle w:val="NumberedBullet"/>
      </w:pPr>
      <w:r>
        <w:t xml:space="preserve">Second, there are a few new class-scoped fields that are needed. Some will keep track of the different tasks answers, others keep track of how many approvals &amp; rejections there have been, and one is used to determine if the majority of approvers have responded one way or another. Add the following field declarations to the </w:t>
      </w:r>
      <w:proofErr w:type="spellStart"/>
      <w:r w:rsidRPr="00DA4FE6">
        <w:rPr>
          <w:b/>
        </w:rPr>
        <w:t>MajorityApprovers</w:t>
      </w:r>
      <w:proofErr w:type="spellEnd"/>
      <w:r>
        <w:t xml:space="preserve"> class:</w:t>
      </w:r>
    </w:p>
    <w:p w14:paraId="6FC4D636" w14:textId="77777777" w:rsidR="00DD24A7" w:rsidRDefault="00DD24A7" w:rsidP="00DA4FE6">
      <w:pPr>
        <w:pStyle w:val="CodeAlone"/>
      </w:pPr>
      <w:proofErr w:type="gramStart"/>
      <w:r>
        <w:lastRenderedPageBreak/>
        <w:t>public</w:t>
      </w:r>
      <w:proofErr w:type="gramEnd"/>
      <w:r>
        <w:t xml:space="preserve"> </w:t>
      </w:r>
      <w:proofErr w:type="spellStart"/>
      <w:r>
        <w:t>ApprovalDecision</w:t>
      </w:r>
      <w:proofErr w:type="spellEnd"/>
      <w:r>
        <w:t xml:space="preserve"> </w:t>
      </w:r>
      <w:proofErr w:type="spellStart"/>
      <w:r>
        <w:t>AlphaTaskAnswer</w:t>
      </w:r>
      <w:proofErr w:type="spellEnd"/>
      <w:r>
        <w:t xml:space="preserve"> = </w:t>
      </w:r>
      <w:proofErr w:type="spellStart"/>
      <w:r>
        <w:t>ApprovalDecision.NoAnswer</w:t>
      </w:r>
      <w:proofErr w:type="spellEnd"/>
      <w:r>
        <w:t>;</w:t>
      </w:r>
    </w:p>
    <w:p w14:paraId="6D5ACE06" w14:textId="77777777" w:rsidR="00DD24A7" w:rsidRDefault="00DD24A7" w:rsidP="00DA4FE6">
      <w:pPr>
        <w:pStyle w:val="CodeAlone"/>
      </w:pPr>
      <w:proofErr w:type="gramStart"/>
      <w:r>
        <w:t>public</w:t>
      </w:r>
      <w:proofErr w:type="gramEnd"/>
      <w:r>
        <w:t xml:space="preserve"> </w:t>
      </w:r>
      <w:proofErr w:type="spellStart"/>
      <w:r>
        <w:t>ApprovalDecision</w:t>
      </w:r>
      <w:proofErr w:type="spellEnd"/>
      <w:r>
        <w:t xml:space="preserve"> </w:t>
      </w:r>
      <w:proofErr w:type="spellStart"/>
      <w:r>
        <w:t>BetaTaskAnswer</w:t>
      </w:r>
      <w:proofErr w:type="spellEnd"/>
      <w:r>
        <w:t xml:space="preserve"> = </w:t>
      </w:r>
      <w:proofErr w:type="spellStart"/>
      <w:r>
        <w:t>ApprovalDecision.NoAnswer</w:t>
      </w:r>
      <w:proofErr w:type="spellEnd"/>
      <w:r>
        <w:t>;</w:t>
      </w:r>
    </w:p>
    <w:p w14:paraId="4F9EB87C" w14:textId="77777777" w:rsidR="00DD24A7" w:rsidRDefault="00DD24A7" w:rsidP="00DA4FE6">
      <w:pPr>
        <w:pStyle w:val="CodeAlone"/>
      </w:pPr>
      <w:proofErr w:type="gramStart"/>
      <w:r>
        <w:t>public</w:t>
      </w:r>
      <w:proofErr w:type="gramEnd"/>
      <w:r>
        <w:t xml:space="preserve"> </w:t>
      </w:r>
      <w:proofErr w:type="spellStart"/>
      <w:r>
        <w:t>ApprovalDecision</w:t>
      </w:r>
      <w:proofErr w:type="spellEnd"/>
      <w:r>
        <w:t xml:space="preserve"> </w:t>
      </w:r>
      <w:proofErr w:type="spellStart"/>
      <w:r>
        <w:t>CharlieTaskAnswer</w:t>
      </w:r>
      <w:proofErr w:type="spellEnd"/>
      <w:r>
        <w:t xml:space="preserve"> = </w:t>
      </w:r>
      <w:proofErr w:type="spellStart"/>
      <w:r>
        <w:t>ApprovalDecision.NoAnswer</w:t>
      </w:r>
      <w:proofErr w:type="spellEnd"/>
      <w:r>
        <w:t>;</w:t>
      </w:r>
    </w:p>
    <w:p w14:paraId="17185413" w14:textId="77777777" w:rsidR="00DD24A7" w:rsidRDefault="00DD24A7" w:rsidP="00DA4FE6">
      <w:pPr>
        <w:pStyle w:val="CodeAlone"/>
      </w:pPr>
      <w:proofErr w:type="gramStart"/>
      <w:r>
        <w:t>public</w:t>
      </w:r>
      <w:proofErr w:type="gramEnd"/>
      <w:r>
        <w:t xml:space="preserve"> </w:t>
      </w:r>
      <w:proofErr w:type="spellStart"/>
      <w:r>
        <w:t>int</w:t>
      </w:r>
      <w:proofErr w:type="spellEnd"/>
      <w:r>
        <w:t xml:space="preserve"> </w:t>
      </w:r>
      <w:proofErr w:type="spellStart"/>
      <w:r>
        <w:t>ApproveAnswerCount</w:t>
      </w:r>
      <w:proofErr w:type="spellEnd"/>
      <w:r>
        <w:t xml:space="preserve"> = 0;</w:t>
      </w:r>
    </w:p>
    <w:p w14:paraId="1B5E2D61" w14:textId="77777777" w:rsidR="00DD24A7" w:rsidRDefault="00DD24A7" w:rsidP="00DA4FE6">
      <w:pPr>
        <w:pStyle w:val="CodeAlone"/>
      </w:pPr>
      <w:proofErr w:type="gramStart"/>
      <w:r>
        <w:t>public</w:t>
      </w:r>
      <w:proofErr w:type="gramEnd"/>
      <w:r>
        <w:t xml:space="preserve"> </w:t>
      </w:r>
      <w:proofErr w:type="spellStart"/>
      <w:r>
        <w:t>int</w:t>
      </w:r>
      <w:proofErr w:type="spellEnd"/>
      <w:r>
        <w:t xml:space="preserve"> </w:t>
      </w:r>
      <w:proofErr w:type="spellStart"/>
      <w:r>
        <w:t>RejectAnswerCount</w:t>
      </w:r>
      <w:proofErr w:type="spellEnd"/>
      <w:r>
        <w:t xml:space="preserve"> = 0;</w:t>
      </w:r>
    </w:p>
    <w:p w14:paraId="06FF98DD" w14:textId="77777777" w:rsidR="00DD24A7" w:rsidRDefault="00DD24A7" w:rsidP="00DA4FE6">
      <w:pPr>
        <w:pStyle w:val="CodeAloneLast"/>
      </w:pPr>
      <w:proofErr w:type="gramStart"/>
      <w:r>
        <w:t>public</w:t>
      </w:r>
      <w:proofErr w:type="gramEnd"/>
      <w:r>
        <w:t xml:space="preserve"> </w:t>
      </w:r>
      <w:proofErr w:type="spellStart"/>
      <w:r>
        <w:t>bool</w:t>
      </w:r>
      <w:proofErr w:type="spellEnd"/>
      <w:r>
        <w:t xml:space="preserve"> </w:t>
      </w:r>
      <w:proofErr w:type="spellStart"/>
      <w:r>
        <w:t>MajorityHasAnswered</w:t>
      </w:r>
      <w:proofErr w:type="spellEnd"/>
      <w:r>
        <w:t xml:space="preserve"> = false;</w:t>
      </w:r>
    </w:p>
    <w:p w14:paraId="169819B9" w14:textId="77777777" w:rsidR="00DD24A7" w:rsidRDefault="00DD24A7" w:rsidP="00DA4FE6">
      <w:pPr>
        <w:pStyle w:val="NumberedBullet"/>
      </w:pPr>
      <w:r>
        <w:t xml:space="preserve">Third, when you add code to the event handlers for the </w:t>
      </w:r>
      <w:proofErr w:type="spellStart"/>
      <w:r w:rsidRPr="00DA4FE6">
        <w:rPr>
          <w:b/>
        </w:rPr>
        <w:t>OnTaskChanged</w:t>
      </w:r>
      <w:proofErr w:type="spellEnd"/>
      <w:r>
        <w:t xml:space="preserve"> activities within the while activity, you are going to add a call to a method called </w:t>
      </w:r>
      <w:proofErr w:type="spellStart"/>
      <w:r w:rsidRPr="00DA4FE6">
        <w:rPr>
          <w:b/>
        </w:rPr>
        <w:t>UpdateMajorityDecision</w:t>
      </w:r>
      <w:proofErr w:type="spellEnd"/>
      <w:r>
        <w:t xml:space="preserve">. This method is called to total up the approve/reject score into a single value that will be used to determine if the while loop should continue or not. Add the following method to the </w:t>
      </w:r>
      <w:proofErr w:type="spellStart"/>
      <w:r w:rsidRPr="00DA4FE6">
        <w:rPr>
          <w:b/>
        </w:rPr>
        <w:t>MajorityApprovers.cs</w:t>
      </w:r>
      <w:proofErr w:type="spellEnd"/>
      <w:r>
        <w:t xml:space="preserve"> file:</w:t>
      </w:r>
    </w:p>
    <w:p w14:paraId="641F93F7" w14:textId="77777777" w:rsidR="00DD24A7" w:rsidRDefault="00DD24A7" w:rsidP="00DA4FE6">
      <w:pPr>
        <w:pStyle w:val="CodeAlone"/>
      </w:pPr>
      <w:proofErr w:type="gramStart"/>
      <w:r>
        <w:t>private</w:t>
      </w:r>
      <w:proofErr w:type="gramEnd"/>
      <w:r>
        <w:t xml:space="preserve"> void </w:t>
      </w:r>
      <w:proofErr w:type="spellStart"/>
      <w:r>
        <w:t>UpdateMajorityDecision</w:t>
      </w:r>
      <w:proofErr w:type="spellEnd"/>
      <w:r>
        <w:t xml:space="preserve"> () {</w:t>
      </w:r>
    </w:p>
    <w:p w14:paraId="2A7C48B1" w14:textId="77777777" w:rsidR="00DD24A7" w:rsidRDefault="00DD24A7" w:rsidP="00DA4FE6">
      <w:pPr>
        <w:pStyle w:val="CodeAlone"/>
      </w:pPr>
      <w:r>
        <w:t xml:space="preserve">    </w:t>
      </w:r>
      <w:proofErr w:type="spellStart"/>
      <w:proofErr w:type="gramStart"/>
      <w:r>
        <w:t>int</w:t>
      </w:r>
      <w:proofErr w:type="spellEnd"/>
      <w:proofErr w:type="gramEnd"/>
      <w:r>
        <w:t xml:space="preserve"> </w:t>
      </w:r>
      <w:proofErr w:type="spellStart"/>
      <w:r>
        <w:t>countApproved</w:t>
      </w:r>
      <w:proofErr w:type="spellEnd"/>
      <w:r>
        <w:t xml:space="preserve"> = 0;</w:t>
      </w:r>
    </w:p>
    <w:p w14:paraId="7CFD7F98" w14:textId="77777777" w:rsidR="00DD24A7" w:rsidRDefault="00DD24A7" w:rsidP="00DA4FE6">
      <w:pPr>
        <w:pStyle w:val="CodeAlone"/>
      </w:pPr>
      <w:r>
        <w:t xml:space="preserve">    </w:t>
      </w:r>
      <w:proofErr w:type="spellStart"/>
      <w:proofErr w:type="gramStart"/>
      <w:r>
        <w:t>int</w:t>
      </w:r>
      <w:proofErr w:type="spellEnd"/>
      <w:proofErr w:type="gramEnd"/>
      <w:r>
        <w:t xml:space="preserve"> </w:t>
      </w:r>
      <w:proofErr w:type="spellStart"/>
      <w:r>
        <w:t>countRejected</w:t>
      </w:r>
      <w:proofErr w:type="spellEnd"/>
      <w:r>
        <w:t xml:space="preserve"> = 0;</w:t>
      </w:r>
    </w:p>
    <w:p w14:paraId="2414ED7F" w14:textId="77777777" w:rsidR="00DD24A7" w:rsidRDefault="00DD24A7" w:rsidP="00DA4FE6">
      <w:pPr>
        <w:pStyle w:val="CodeAlone"/>
      </w:pPr>
    </w:p>
    <w:p w14:paraId="51E7DD9A" w14:textId="77777777" w:rsidR="00DD24A7" w:rsidRDefault="00DD24A7" w:rsidP="00DA4FE6">
      <w:pPr>
        <w:pStyle w:val="CodeAlone"/>
      </w:pPr>
      <w:r>
        <w:t xml:space="preserve">    // check alpha approver</w:t>
      </w:r>
    </w:p>
    <w:p w14:paraId="472D4D30" w14:textId="77777777" w:rsidR="00DD24A7" w:rsidRDefault="00DD24A7" w:rsidP="00DA4FE6">
      <w:pPr>
        <w:pStyle w:val="CodeAlone"/>
      </w:pPr>
      <w:r>
        <w:t xml:space="preserve">    </w:t>
      </w:r>
      <w:proofErr w:type="gramStart"/>
      <w:r>
        <w:t>if</w:t>
      </w:r>
      <w:proofErr w:type="gramEnd"/>
      <w:r>
        <w:t xml:space="preserve"> (</w:t>
      </w:r>
      <w:proofErr w:type="spellStart"/>
      <w:r>
        <w:t>this.AlphaTaskAnswer</w:t>
      </w:r>
      <w:proofErr w:type="spellEnd"/>
      <w:r>
        <w:t xml:space="preserve"> == </w:t>
      </w:r>
      <w:proofErr w:type="spellStart"/>
      <w:r>
        <w:t>ApprovalDecision.Approved</w:t>
      </w:r>
      <w:proofErr w:type="spellEnd"/>
      <w:r>
        <w:t>)</w:t>
      </w:r>
    </w:p>
    <w:p w14:paraId="2FF70806" w14:textId="77777777" w:rsidR="00DD24A7" w:rsidRDefault="00DD24A7" w:rsidP="00DA4FE6">
      <w:pPr>
        <w:pStyle w:val="CodeAlone"/>
      </w:pPr>
      <w:r>
        <w:t xml:space="preserve">        </w:t>
      </w:r>
      <w:proofErr w:type="spellStart"/>
      <w:proofErr w:type="gramStart"/>
      <w:r>
        <w:t>countApproved</w:t>
      </w:r>
      <w:proofErr w:type="spellEnd"/>
      <w:proofErr w:type="gramEnd"/>
      <w:r>
        <w:t>++;</w:t>
      </w:r>
    </w:p>
    <w:p w14:paraId="32FBA300" w14:textId="77777777" w:rsidR="00DD24A7" w:rsidRDefault="00DD24A7" w:rsidP="00DA4FE6">
      <w:pPr>
        <w:pStyle w:val="CodeAlone"/>
      </w:pPr>
      <w:r>
        <w:t xml:space="preserve">    </w:t>
      </w:r>
      <w:proofErr w:type="gramStart"/>
      <w:r>
        <w:t>else</w:t>
      </w:r>
      <w:proofErr w:type="gramEnd"/>
      <w:r>
        <w:t xml:space="preserve"> if (</w:t>
      </w:r>
      <w:proofErr w:type="spellStart"/>
      <w:r>
        <w:t>this.AlphaTaskAnswer</w:t>
      </w:r>
      <w:proofErr w:type="spellEnd"/>
      <w:r>
        <w:t xml:space="preserve"> == </w:t>
      </w:r>
      <w:proofErr w:type="spellStart"/>
      <w:r>
        <w:t>ApprovalDecision.Rejected</w:t>
      </w:r>
      <w:proofErr w:type="spellEnd"/>
      <w:r>
        <w:t>)</w:t>
      </w:r>
    </w:p>
    <w:p w14:paraId="7AA90226" w14:textId="77777777" w:rsidR="00DD24A7" w:rsidRDefault="00DD24A7" w:rsidP="00DA4FE6">
      <w:pPr>
        <w:pStyle w:val="CodeAlone"/>
      </w:pPr>
      <w:r>
        <w:t xml:space="preserve">        </w:t>
      </w:r>
      <w:proofErr w:type="spellStart"/>
      <w:proofErr w:type="gramStart"/>
      <w:r>
        <w:t>countRejected</w:t>
      </w:r>
      <w:proofErr w:type="spellEnd"/>
      <w:proofErr w:type="gramEnd"/>
      <w:r>
        <w:t>++;</w:t>
      </w:r>
    </w:p>
    <w:p w14:paraId="40C47320" w14:textId="77777777" w:rsidR="00DD24A7" w:rsidRDefault="00DD24A7" w:rsidP="00DA4FE6">
      <w:pPr>
        <w:pStyle w:val="CodeAlone"/>
      </w:pPr>
    </w:p>
    <w:p w14:paraId="4B816E43" w14:textId="77777777" w:rsidR="00DD24A7" w:rsidRDefault="00DD24A7" w:rsidP="00DA4FE6">
      <w:pPr>
        <w:pStyle w:val="CodeAlone"/>
      </w:pPr>
      <w:r>
        <w:t xml:space="preserve">    // check beta approver</w:t>
      </w:r>
    </w:p>
    <w:p w14:paraId="3F6FDFCD" w14:textId="77777777" w:rsidR="00DD24A7" w:rsidRDefault="00DD24A7" w:rsidP="00DA4FE6">
      <w:pPr>
        <w:pStyle w:val="CodeAlone"/>
      </w:pPr>
      <w:r>
        <w:t xml:space="preserve">    </w:t>
      </w:r>
      <w:proofErr w:type="gramStart"/>
      <w:r>
        <w:t>if</w:t>
      </w:r>
      <w:proofErr w:type="gramEnd"/>
      <w:r>
        <w:t xml:space="preserve"> (</w:t>
      </w:r>
      <w:proofErr w:type="spellStart"/>
      <w:r>
        <w:t>this.BetaTaskAnswer</w:t>
      </w:r>
      <w:proofErr w:type="spellEnd"/>
      <w:r>
        <w:t xml:space="preserve"> == </w:t>
      </w:r>
      <w:proofErr w:type="spellStart"/>
      <w:r>
        <w:t>ApprovalDecision.Approved</w:t>
      </w:r>
      <w:proofErr w:type="spellEnd"/>
      <w:r>
        <w:t>)</w:t>
      </w:r>
    </w:p>
    <w:p w14:paraId="41E97EAF" w14:textId="77777777" w:rsidR="00DD24A7" w:rsidRDefault="00DD24A7" w:rsidP="00DA4FE6">
      <w:pPr>
        <w:pStyle w:val="CodeAlone"/>
      </w:pPr>
      <w:r>
        <w:t xml:space="preserve">        </w:t>
      </w:r>
      <w:proofErr w:type="spellStart"/>
      <w:proofErr w:type="gramStart"/>
      <w:r>
        <w:t>countApproved</w:t>
      </w:r>
      <w:proofErr w:type="spellEnd"/>
      <w:proofErr w:type="gramEnd"/>
      <w:r>
        <w:t>++;</w:t>
      </w:r>
    </w:p>
    <w:p w14:paraId="35ADD6CB" w14:textId="77777777" w:rsidR="00DD24A7" w:rsidRDefault="00DD24A7" w:rsidP="00DA4FE6">
      <w:pPr>
        <w:pStyle w:val="CodeAlone"/>
      </w:pPr>
      <w:r>
        <w:t xml:space="preserve">    </w:t>
      </w:r>
      <w:proofErr w:type="gramStart"/>
      <w:r>
        <w:t>else</w:t>
      </w:r>
      <w:proofErr w:type="gramEnd"/>
      <w:r>
        <w:t xml:space="preserve"> if (</w:t>
      </w:r>
      <w:proofErr w:type="spellStart"/>
      <w:r>
        <w:t>this.BetaTaskAnswer</w:t>
      </w:r>
      <w:proofErr w:type="spellEnd"/>
      <w:r>
        <w:t xml:space="preserve"> == </w:t>
      </w:r>
      <w:proofErr w:type="spellStart"/>
      <w:r>
        <w:t>ApprovalDecision.Rejected</w:t>
      </w:r>
      <w:proofErr w:type="spellEnd"/>
      <w:r>
        <w:t>)</w:t>
      </w:r>
    </w:p>
    <w:p w14:paraId="6915EDB4" w14:textId="77777777" w:rsidR="00DD24A7" w:rsidRDefault="00DD24A7" w:rsidP="00DA4FE6">
      <w:pPr>
        <w:pStyle w:val="CodeAlone"/>
      </w:pPr>
      <w:r>
        <w:t xml:space="preserve">        </w:t>
      </w:r>
      <w:proofErr w:type="spellStart"/>
      <w:proofErr w:type="gramStart"/>
      <w:r>
        <w:t>countRejected</w:t>
      </w:r>
      <w:proofErr w:type="spellEnd"/>
      <w:proofErr w:type="gramEnd"/>
      <w:r>
        <w:t>++;</w:t>
      </w:r>
    </w:p>
    <w:p w14:paraId="094D08EE" w14:textId="77777777" w:rsidR="00DD24A7" w:rsidRDefault="00DD24A7" w:rsidP="00DA4FE6">
      <w:pPr>
        <w:pStyle w:val="CodeAlone"/>
      </w:pPr>
    </w:p>
    <w:p w14:paraId="6B5C5392" w14:textId="77777777" w:rsidR="00DD24A7" w:rsidRDefault="00DD24A7" w:rsidP="00DA4FE6">
      <w:pPr>
        <w:pStyle w:val="CodeAlone"/>
      </w:pPr>
      <w:r>
        <w:t xml:space="preserve">    // check </w:t>
      </w:r>
      <w:proofErr w:type="spellStart"/>
      <w:proofErr w:type="gramStart"/>
      <w:r>
        <w:t>charlie</w:t>
      </w:r>
      <w:proofErr w:type="spellEnd"/>
      <w:proofErr w:type="gramEnd"/>
      <w:r>
        <w:t xml:space="preserve"> approver</w:t>
      </w:r>
    </w:p>
    <w:p w14:paraId="4FFF0252" w14:textId="77777777" w:rsidR="00DD24A7" w:rsidRDefault="00DD24A7" w:rsidP="00DA4FE6">
      <w:pPr>
        <w:pStyle w:val="CodeAlone"/>
      </w:pPr>
      <w:r>
        <w:t xml:space="preserve">    </w:t>
      </w:r>
      <w:proofErr w:type="gramStart"/>
      <w:r>
        <w:t>if</w:t>
      </w:r>
      <w:proofErr w:type="gramEnd"/>
      <w:r>
        <w:t xml:space="preserve"> (</w:t>
      </w:r>
      <w:proofErr w:type="spellStart"/>
      <w:r>
        <w:t>this.CharlieTaskAnswer</w:t>
      </w:r>
      <w:proofErr w:type="spellEnd"/>
      <w:r>
        <w:t xml:space="preserve"> == </w:t>
      </w:r>
      <w:proofErr w:type="spellStart"/>
      <w:r>
        <w:t>ApprovalDecision.Approved</w:t>
      </w:r>
      <w:proofErr w:type="spellEnd"/>
      <w:r>
        <w:t>)</w:t>
      </w:r>
    </w:p>
    <w:p w14:paraId="0508EE6A" w14:textId="77777777" w:rsidR="00DD24A7" w:rsidRDefault="00DD24A7" w:rsidP="00DA4FE6">
      <w:pPr>
        <w:pStyle w:val="CodeAlone"/>
      </w:pPr>
      <w:r>
        <w:t xml:space="preserve">        </w:t>
      </w:r>
      <w:proofErr w:type="spellStart"/>
      <w:proofErr w:type="gramStart"/>
      <w:r>
        <w:t>countApproved</w:t>
      </w:r>
      <w:proofErr w:type="spellEnd"/>
      <w:proofErr w:type="gramEnd"/>
      <w:r>
        <w:t>++;</w:t>
      </w:r>
    </w:p>
    <w:p w14:paraId="42AF1E31" w14:textId="77777777" w:rsidR="00DD24A7" w:rsidRDefault="00DD24A7" w:rsidP="00DA4FE6">
      <w:pPr>
        <w:pStyle w:val="CodeAlone"/>
      </w:pPr>
      <w:r>
        <w:t xml:space="preserve">    </w:t>
      </w:r>
      <w:proofErr w:type="gramStart"/>
      <w:r>
        <w:t>else</w:t>
      </w:r>
      <w:proofErr w:type="gramEnd"/>
      <w:r>
        <w:t xml:space="preserve"> if (</w:t>
      </w:r>
      <w:proofErr w:type="spellStart"/>
      <w:r>
        <w:t>this.CharlieTaskAnswer</w:t>
      </w:r>
      <w:proofErr w:type="spellEnd"/>
      <w:r>
        <w:t xml:space="preserve"> == </w:t>
      </w:r>
      <w:proofErr w:type="spellStart"/>
      <w:r>
        <w:t>ApprovalDecision.Rejected</w:t>
      </w:r>
      <w:proofErr w:type="spellEnd"/>
      <w:r>
        <w:t>)</w:t>
      </w:r>
    </w:p>
    <w:p w14:paraId="532614CB" w14:textId="77777777" w:rsidR="00DD24A7" w:rsidRDefault="00DD24A7" w:rsidP="00DA4FE6">
      <w:pPr>
        <w:pStyle w:val="CodeAlone"/>
      </w:pPr>
      <w:r>
        <w:t xml:space="preserve">        </w:t>
      </w:r>
      <w:proofErr w:type="spellStart"/>
      <w:proofErr w:type="gramStart"/>
      <w:r>
        <w:t>countRejected</w:t>
      </w:r>
      <w:proofErr w:type="spellEnd"/>
      <w:proofErr w:type="gramEnd"/>
      <w:r>
        <w:t>++;</w:t>
      </w:r>
    </w:p>
    <w:p w14:paraId="76F88529" w14:textId="77777777" w:rsidR="00DD24A7" w:rsidRDefault="00DD24A7" w:rsidP="00DA4FE6">
      <w:pPr>
        <w:pStyle w:val="CodeAlone"/>
      </w:pPr>
    </w:p>
    <w:p w14:paraId="371978CC" w14:textId="77777777" w:rsidR="00DD24A7" w:rsidRDefault="00DD24A7" w:rsidP="00DA4FE6">
      <w:pPr>
        <w:pStyle w:val="CodeAlone"/>
      </w:pPr>
      <w:r>
        <w:t xml:space="preserve">    // set results</w:t>
      </w:r>
    </w:p>
    <w:p w14:paraId="673BEA2C" w14:textId="77777777" w:rsidR="00DD24A7" w:rsidRDefault="00DD24A7" w:rsidP="00DA4FE6">
      <w:pPr>
        <w:pStyle w:val="CodeAlone"/>
      </w:pPr>
      <w:r>
        <w:t xml:space="preserve">    </w:t>
      </w:r>
      <w:proofErr w:type="spellStart"/>
      <w:r>
        <w:t>this.ApproveAnswerCount</w:t>
      </w:r>
      <w:proofErr w:type="spellEnd"/>
      <w:r>
        <w:t xml:space="preserve"> = </w:t>
      </w:r>
      <w:proofErr w:type="spellStart"/>
      <w:r>
        <w:t>countApproved</w:t>
      </w:r>
      <w:proofErr w:type="spellEnd"/>
      <w:r>
        <w:t>;</w:t>
      </w:r>
    </w:p>
    <w:p w14:paraId="00937F71" w14:textId="77777777" w:rsidR="00DD24A7" w:rsidRDefault="00DD24A7" w:rsidP="00DA4FE6">
      <w:pPr>
        <w:pStyle w:val="CodeAlone"/>
      </w:pPr>
      <w:r>
        <w:t xml:space="preserve">    </w:t>
      </w:r>
      <w:proofErr w:type="spellStart"/>
      <w:r>
        <w:t>this.RejectAnswerCount</w:t>
      </w:r>
      <w:proofErr w:type="spellEnd"/>
      <w:r>
        <w:t xml:space="preserve"> = </w:t>
      </w:r>
      <w:proofErr w:type="spellStart"/>
      <w:r>
        <w:t>countRejected</w:t>
      </w:r>
      <w:proofErr w:type="spellEnd"/>
      <w:r>
        <w:t>;</w:t>
      </w:r>
    </w:p>
    <w:p w14:paraId="358CC348" w14:textId="77777777" w:rsidR="00DD24A7" w:rsidRDefault="00DD24A7" w:rsidP="00DA4FE6">
      <w:pPr>
        <w:pStyle w:val="CodeAlone"/>
      </w:pPr>
    </w:p>
    <w:p w14:paraId="742C6198" w14:textId="77777777" w:rsidR="00DD24A7" w:rsidRDefault="00DD24A7" w:rsidP="00DA4FE6">
      <w:pPr>
        <w:pStyle w:val="CodeAlone"/>
      </w:pPr>
      <w:r>
        <w:t xml:space="preserve">    // if three </w:t>
      </w:r>
      <w:proofErr w:type="spellStart"/>
      <w:r>
        <w:t>respondants</w:t>
      </w:r>
      <w:proofErr w:type="spellEnd"/>
      <w:r>
        <w:t xml:space="preserve">, no need to check </w:t>
      </w:r>
      <w:proofErr w:type="spellStart"/>
      <w:r>
        <w:t>futher</w:t>
      </w:r>
      <w:proofErr w:type="spellEnd"/>
    </w:p>
    <w:p w14:paraId="65A8F19D" w14:textId="77777777" w:rsidR="00DD24A7" w:rsidRDefault="00DD24A7" w:rsidP="00DA4FE6">
      <w:pPr>
        <w:pStyle w:val="CodeAlone"/>
      </w:pPr>
      <w:r>
        <w:t xml:space="preserve">    </w:t>
      </w:r>
      <w:proofErr w:type="gramStart"/>
      <w:r>
        <w:t>if</w:t>
      </w:r>
      <w:proofErr w:type="gramEnd"/>
      <w:r>
        <w:t xml:space="preserve"> (</w:t>
      </w:r>
      <w:proofErr w:type="spellStart"/>
      <w:r>
        <w:t>countApproved</w:t>
      </w:r>
      <w:proofErr w:type="spellEnd"/>
      <w:r>
        <w:t xml:space="preserve"> + </w:t>
      </w:r>
      <w:proofErr w:type="spellStart"/>
      <w:r>
        <w:t>countRejected</w:t>
      </w:r>
      <w:proofErr w:type="spellEnd"/>
      <w:r>
        <w:t xml:space="preserve"> == 3) {</w:t>
      </w:r>
    </w:p>
    <w:p w14:paraId="1D49F55F" w14:textId="77777777" w:rsidR="00DD24A7" w:rsidRDefault="00DD24A7" w:rsidP="00DA4FE6">
      <w:pPr>
        <w:pStyle w:val="CodeAlone"/>
      </w:pPr>
      <w:r>
        <w:t xml:space="preserve">        </w:t>
      </w:r>
      <w:proofErr w:type="spellStart"/>
      <w:r>
        <w:t>this.MajorityHasAnswered</w:t>
      </w:r>
      <w:proofErr w:type="spellEnd"/>
      <w:r>
        <w:t xml:space="preserve"> = true;</w:t>
      </w:r>
    </w:p>
    <w:p w14:paraId="3956EF1D" w14:textId="77777777" w:rsidR="00DD24A7" w:rsidRDefault="00DD24A7" w:rsidP="00DA4FE6">
      <w:pPr>
        <w:pStyle w:val="CodeAlone"/>
      </w:pPr>
      <w:r>
        <w:t xml:space="preserve">    }// else if two of EITHER answer have responded, majority rules</w:t>
      </w:r>
    </w:p>
    <w:p w14:paraId="57200ED0" w14:textId="77777777" w:rsidR="00DD24A7" w:rsidRDefault="00DD24A7" w:rsidP="00DA4FE6">
      <w:pPr>
        <w:pStyle w:val="CodeAlone"/>
      </w:pPr>
      <w:r>
        <w:t xml:space="preserve">    </w:t>
      </w:r>
      <w:proofErr w:type="gramStart"/>
      <w:r>
        <w:t>else</w:t>
      </w:r>
      <w:proofErr w:type="gramEnd"/>
      <w:r>
        <w:t xml:space="preserve"> if (</w:t>
      </w:r>
      <w:proofErr w:type="spellStart"/>
      <w:r>
        <w:t>countApproved</w:t>
      </w:r>
      <w:proofErr w:type="spellEnd"/>
      <w:r>
        <w:t xml:space="preserve"> == 2 || </w:t>
      </w:r>
      <w:proofErr w:type="spellStart"/>
      <w:r>
        <w:t>countRejected</w:t>
      </w:r>
      <w:proofErr w:type="spellEnd"/>
      <w:r>
        <w:t xml:space="preserve"> == 2)</w:t>
      </w:r>
    </w:p>
    <w:p w14:paraId="03E53541" w14:textId="77777777" w:rsidR="00DD24A7" w:rsidRDefault="00DD24A7" w:rsidP="00DA4FE6">
      <w:pPr>
        <w:pStyle w:val="CodeAlone"/>
      </w:pPr>
      <w:r>
        <w:t xml:space="preserve">    </w:t>
      </w:r>
      <w:proofErr w:type="spellStart"/>
      <w:r>
        <w:t>this.MajorityHasAnswered</w:t>
      </w:r>
      <w:proofErr w:type="spellEnd"/>
      <w:r>
        <w:t xml:space="preserve"> = true;</w:t>
      </w:r>
    </w:p>
    <w:p w14:paraId="0B38C37A" w14:textId="77777777" w:rsidR="00DD24A7" w:rsidRDefault="00DD24A7" w:rsidP="00DA4FE6">
      <w:pPr>
        <w:pStyle w:val="CodeAloneLast"/>
      </w:pPr>
      <w:r>
        <w:t>}</w:t>
      </w:r>
    </w:p>
    <w:p w14:paraId="1BAFD007" w14:textId="77777777" w:rsidR="00DA4FE6" w:rsidRPr="00DA4FE6" w:rsidRDefault="00DD24A7" w:rsidP="00DA4FE6">
      <w:pPr>
        <w:pStyle w:val="NumberedBullet"/>
        <w:numPr>
          <w:ilvl w:val="0"/>
          <w:numId w:val="0"/>
        </w:numPr>
        <w:ind w:left="720"/>
        <w:rPr>
          <w:i/>
        </w:rPr>
      </w:pPr>
      <w:r w:rsidRPr="00DA4FE6">
        <w:rPr>
          <w:i/>
        </w:rPr>
        <w:t xml:space="preserve">Now you can to work on creating the event handlers that are waiting for the tasks to update... </w:t>
      </w:r>
    </w:p>
    <w:p w14:paraId="42CC5291" w14:textId="77777777" w:rsidR="00C10AD6" w:rsidRDefault="00DD24A7" w:rsidP="00DA4FE6">
      <w:pPr>
        <w:pStyle w:val="NumberedBullet"/>
      </w:pPr>
      <w:r>
        <w:t xml:space="preserve">There is some work to do on the </w:t>
      </w:r>
      <w:proofErr w:type="spellStart"/>
      <w:r w:rsidRPr="00DA4FE6">
        <w:rPr>
          <w:b/>
        </w:rPr>
        <w:t>whileNoMajorityDecision</w:t>
      </w:r>
      <w:proofErr w:type="spellEnd"/>
      <w:r>
        <w:t xml:space="preserve"> while activity, but you will address that at the end. For now, just generate handlers for the two of the three activities in the eventDrivenActivity1 (</w:t>
      </w:r>
      <w:proofErr w:type="spellStart"/>
      <w:r w:rsidRPr="00C10AD6">
        <w:rPr>
          <w:b/>
        </w:rPr>
        <w:t>onAlphaTaskChanged</w:t>
      </w:r>
      <w:proofErr w:type="spellEnd"/>
      <w:r>
        <w:t xml:space="preserve"> &amp; </w:t>
      </w:r>
      <w:proofErr w:type="spellStart"/>
      <w:r w:rsidRPr="00C10AD6">
        <w:rPr>
          <w:b/>
        </w:rPr>
        <w:t>logAlphaTaskChanged</w:t>
      </w:r>
      <w:proofErr w:type="spellEnd"/>
      <w:r>
        <w:t xml:space="preserve">... no need to create a handler for the </w:t>
      </w:r>
      <w:proofErr w:type="spellStart"/>
      <w:r w:rsidRPr="00C10AD6">
        <w:rPr>
          <w:b/>
        </w:rPr>
        <w:t>completeAlphaTask</w:t>
      </w:r>
      <w:proofErr w:type="spellEnd"/>
      <w:r>
        <w:t xml:space="preserve"> activity) and add the following code to the created handlers:</w:t>
      </w:r>
    </w:p>
    <w:p w14:paraId="33885D18" w14:textId="77777777" w:rsidR="00DD24A7" w:rsidRDefault="00DD24A7" w:rsidP="00C10AD6">
      <w:pPr>
        <w:pStyle w:val="CodeAlone"/>
      </w:pPr>
      <w:proofErr w:type="gramStart"/>
      <w:r>
        <w:t>private</w:t>
      </w:r>
      <w:proofErr w:type="gramEnd"/>
      <w:r>
        <w:t xml:space="preserve"> void </w:t>
      </w:r>
      <w:proofErr w:type="spellStart"/>
      <w:r>
        <w:t>onAlphaTaskChanged_Invoked</w:t>
      </w:r>
      <w:proofErr w:type="spellEnd"/>
      <w:r>
        <w:t xml:space="preserve"> (object sender, </w:t>
      </w:r>
      <w:proofErr w:type="spellStart"/>
      <w:r>
        <w:t>ExternalDataEventArgs</w:t>
      </w:r>
      <w:proofErr w:type="spellEnd"/>
      <w:r>
        <w:t xml:space="preserve"> e) {</w:t>
      </w:r>
    </w:p>
    <w:p w14:paraId="11682216" w14:textId="77777777" w:rsidR="00DD24A7" w:rsidRDefault="00DD24A7" w:rsidP="00C10AD6">
      <w:pPr>
        <w:pStyle w:val="CodeAlone"/>
      </w:pPr>
      <w:r>
        <w:t xml:space="preserve">    // check if the task was approved</w:t>
      </w:r>
    </w:p>
    <w:p w14:paraId="62F05A97" w14:textId="77777777" w:rsidR="00DD24A7" w:rsidRDefault="00DD24A7" w:rsidP="00C10AD6">
      <w:pPr>
        <w:pStyle w:val="CodeAlone"/>
      </w:pPr>
      <w:r>
        <w:t xml:space="preserve">    </w:t>
      </w:r>
      <w:proofErr w:type="gramStart"/>
      <w:r>
        <w:t>string</w:t>
      </w:r>
      <w:proofErr w:type="gramEnd"/>
      <w:r>
        <w:t xml:space="preserve"> </w:t>
      </w:r>
      <w:proofErr w:type="spellStart"/>
      <w:r>
        <w:t>taskResult</w:t>
      </w:r>
      <w:proofErr w:type="spellEnd"/>
      <w:r>
        <w:t xml:space="preserve"> = this.AlphaTaskAfterProperties.ExtendedProperties["decision"].ToString();</w:t>
      </w:r>
    </w:p>
    <w:p w14:paraId="39D04054" w14:textId="77777777" w:rsidR="00DD24A7" w:rsidRDefault="00DD24A7" w:rsidP="00C10AD6">
      <w:pPr>
        <w:pStyle w:val="CodeAlone"/>
      </w:pPr>
      <w:r>
        <w:t xml:space="preserve">    </w:t>
      </w:r>
      <w:proofErr w:type="gramStart"/>
      <w:r>
        <w:t>if</w:t>
      </w:r>
      <w:proofErr w:type="gramEnd"/>
      <w:r>
        <w:t xml:space="preserve"> (</w:t>
      </w:r>
      <w:proofErr w:type="spellStart"/>
      <w:r>
        <w:t>taskResult.ToLower</w:t>
      </w:r>
      <w:proofErr w:type="spellEnd"/>
      <w:r>
        <w:t>() == "approve")</w:t>
      </w:r>
    </w:p>
    <w:p w14:paraId="05409875" w14:textId="77777777" w:rsidR="00DD24A7" w:rsidRDefault="00DD24A7" w:rsidP="00C10AD6">
      <w:pPr>
        <w:pStyle w:val="CodeAlone"/>
      </w:pPr>
      <w:r>
        <w:lastRenderedPageBreak/>
        <w:t xml:space="preserve">        </w:t>
      </w:r>
      <w:proofErr w:type="spellStart"/>
      <w:r>
        <w:t>this.AlphaTaskAnswer</w:t>
      </w:r>
      <w:proofErr w:type="spellEnd"/>
      <w:r>
        <w:t xml:space="preserve"> = </w:t>
      </w:r>
      <w:proofErr w:type="spellStart"/>
      <w:r>
        <w:t>ApprovalDecision.Approved</w:t>
      </w:r>
      <w:proofErr w:type="spellEnd"/>
      <w:r>
        <w:t>;</w:t>
      </w:r>
    </w:p>
    <w:p w14:paraId="1A256DFD" w14:textId="77777777" w:rsidR="00DD24A7" w:rsidRDefault="00DD24A7" w:rsidP="00C10AD6">
      <w:pPr>
        <w:pStyle w:val="CodeAlone"/>
      </w:pPr>
      <w:r>
        <w:t xml:space="preserve">    </w:t>
      </w:r>
      <w:proofErr w:type="gramStart"/>
      <w:r>
        <w:t>else</w:t>
      </w:r>
      <w:proofErr w:type="gramEnd"/>
      <w:r>
        <w:t xml:space="preserve"> if (</w:t>
      </w:r>
      <w:proofErr w:type="spellStart"/>
      <w:r>
        <w:t>taskResult.ToLower</w:t>
      </w:r>
      <w:proofErr w:type="spellEnd"/>
      <w:r>
        <w:t>() == "reject")</w:t>
      </w:r>
    </w:p>
    <w:p w14:paraId="28F94034" w14:textId="77777777" w:rsidR="00DD24A7" w:rsidRDefault="00DD24A7" w:rsidP="00C10AD6">
      <w:pPr>
        <w:pStyle w:val="CodeAlone"/>
      </w:pPr>
      <w:r>
        <w:t xml:space="preserve">        </w:t>
      </w:r>
      <w:proofErr w:type="spellStart"/>
      <w:r>
        <w:t>this.AlphaTaskAnswer</w:t>
      </w:r>
      <w:proofErr w:type="spellEnd"/>
      <w:r>
        <w:t xml:space="preserve"> = </w:t>
      </w:r>
      <w:proofErr w:type="spellStart"/>
      <w:r>
        <w:t>ApprovalDecision.Rejected</w:t>
      </w:r>
      <w:proofErr w:type="spellEnd"/>
      <w:r>
        <w:t>;</w:t>
      </w:r>
    </w:p>
    <w:p w14:paraId="7D20D4B1" w14:textId="77777777" w:rsidR="00DD24A7" w:rsidRDefault="00DD24A7" w:rsidP="00C10AD6">
      <w:pPr>
        <w:pStyle w:val="CodeAlone"/>
      </w:pPr>
    </w:p>
    <w:p w14:paraId="6F8C8747" w14:textId="77777777" w:rsidR="00DD24A7" w:rsidRDefault="00DD24A7" w:rsidP="00C10AD6">
      <w:pPr>
        <w:pStyle w:val="CodeAlone"/>
      </w:pPr>
      <w:r>
        <w:t xml:space="preserve">    // now, need to check all the other tasks to see 2/3 are approved</w:t>
      </w:r>
    </w:p>
    <w:p w14:paraId="7D2EAE18" w14:textId="77777777" w:rsidR="00DD24A7" w:rsidRDefault="00DD24A7" w:rsidP="00C10AD6">
      <w:pPr>
        <w:pStyle w:val="CodeAlone"/>
      </w:pPr>
      <w:r>
        <w:t xml:space="preserve">    // b/c if so, need to mark whole thing as complete</w:t>
      </w:r>
    </w:p>
    <w:p w14:paraId="02D9BFF1" w14:textId="77777777" w:rsidR="00DD24A7" w:rsidRDefault="00DD24A7" w:rsidP="00C10AD6">
      <w:pPr>
        <w:pStyle w:val="CodeAlone"/>
      </w:pPr>
      <w:r>
        <w:t xml:space="preserve">    </w:t>
      </w:r>
      <w:proofErr w:type="spellStart"/>
      <w:proofErr w:type="gramStart"/>
      <w:r>
        <w:t>UpdateMajorityDecision</w:t>
      </w:r>
      <w:proofErr w:type="spellEnd"/>
      <w:r>
        <w:t>(</w:t>
      </w:r>
      <w:proofErr w:type="gramEnd"/>
      <w:r>
        <w:t>);</w:t>
      </w:r>
    </w:p>
    <w:p w14:paraId="76A51F58" w14:textId="77777777" w:rsidR="00DD24A7" w:rsidRDefault="00DD24A7" w:rsidP="00C10AD6">
      <w:pPr>
        <w:pStyle w:val="CodeAlone"/>
      </w:pPr>
      <w:r>
        <w:t>}</w:t>
      </w:r>
    </w:p>
    <w:p w14:paraId="37B065E9" w14:textId="77777777" w:rsidR="00DD24A7" w:rsidRDefault="00DD24A7" w:rsidP="00C10AD6">
      <w:pPr>
        <w:pStyle w:val="CodeAlone"/>
      </w:pPr>
    </w:p>
    <w:p w14:paraId="05427EA1" w14:textId="77777777" w:rsidR="00DD24A7" w:rsidRDefault="00DD24A7" w:rsidP="00C10AD6">
      <w:pPr>
        <w:pStyle w:val="CodeAlone"/>
      </w:pPr>
      <w:proofErr w:type="gramStart"/>
      <w:r>
        <w:t>private</w:t>
      </w:r>
      <w:proofErr w:type="gramEnd"/>
      <w:r>
        <w:t xml:space="preserve"> void </w:t>
      </w:r>
      <w:proofErr w:type="spellStart"/>
      <w:r>
        <w:t>logAlphaTaskChanged_MethodInvoking</w:t>
      </w:r>
      <w:proofErr w:type="spellEnd"/>
      <w:r>
        <w:t xml:space="preserve"> (object sender, </w:t>
      </w:r>
      <w:proofErr w:type="spellStart"/>
      <w:r>
        <w:t>EventArgs</w:t>
      </w:r>
      <w:proofErr w:type="spellEnd"/>
      <w:r>
        <w:t xml:space="preserve"> e) {</w:t>
      </w:r>
    </w:p>
    <w:p w14:paraId="630097F0" w14:textId="77777777" w:rsidR="00DD24A7" w:rsidRDefault="00DD24A7" w:rsidP="00C10AD6">
      <w:pPr>
        <w:pStyle w:val="CodeAlone"/>
      </w:pPr>
      <w:r>
        <w:t xml:space="preserve">    </w:t>
      </w:r>
      <w:proofErr w:type="spellStart"/>
      <w:r>
        <w:t>this.HistoryOutcome</w:t>
      </w:r>
      <w:proofErr w:type="spellEnd"/>
      <w:r>
        <w:t xml:space="preserve"> = ("First approver task answered.");</w:t>
      </w:r>
    </w:p>
    <w:p w14:paraId="28D1CDE5" w14:textId="77777777" w:rsidR="00DD24A7" w:rsidRDefault="00DD24A7" w:rsidP="00C10AD6">
      <w:pPr>
        <w:pStyle w:val="CodeAlone"/>
      </w:pPr>
      <w:r>
        <w:t xml:space="preserve">    </w:t>
      </w:r>
      <w:proofErr w:type="spellStart"/>
      <w:r>
        <w:t>this.HistoryDescription</w:t>
      </w:r>
      <w:proofErr w:type="spellEnd"/>
      <w:r>
        <w:t xml:space="preserve"> = </w:t>
      </w:r>
      <w:proofErr w:type="spellStart"/>
      <w:proofErr w:type="gramStart"/>
      <w:r>
        <w:t>String.Format</w:t>
      </w:r>
      <w:proofErr w:type="spellEnd"/>
      <w:r>
        <w:t>(</w:t>
      </w:r>
      <w:proofErr w:type="gramEnd"/>
      <w:r>
        <w:t xml:space="preserve">"Approval task 'alpha' status is now: {0}. Current score: {1}-{2}. Approver entered the following comments: '{3}'.", </w:t>
      </w:r>
    </w:p>
    <w:p w14:paraId="13D49FC3" w14:textId="77777777" w:rsidR="00DD24A7" w:rsidRDefault="00DD24A7" w:rsidP="00C10AD6">
      <w:pPr>
        <w:pStyle w:val="CodeAlone"/>
      </w:pPr>
      <w:r>
        <w:t xml:space="preserve">        </w:t>
      </w:r>
      <w:proofErr w:type="spellStart"/>
      <w:proofErr w:type="gramStart"/>
      <w:r>
        <w:t>this.AlphaTaskAnswer.ToString</w:t>
      </w:r>
      <w:proofErr w:type="spellEnd"/>
      <w:r>
        <w:t>(</w:t>
      </w:r>
      <w:proofErr w:type="gramEnd"/>
      <w:r>
        <w:t>),</w:t>
      </w:r>
    </w:p>
    <w:p w14:paraId="5F01BFF3" w14:textId="77777777" w:rsidR="00DD24A7" w:rsidRDefault="00DD24A7" w:rsidP="00C10AD6">
      <w:pPr>
        <w:pStyle w:val="CodeAlone"/>
      </w:pPr>
      <w:r>
        <w:t xml:space="preserve">        </w:t>
      </w:r>
      <w:proofErr w:type="spellStart"/>
      <w:proofErr w:type="gramStart"/>
      <w:r>
        <w:t>this.ApproveAnswerCount.ToString</w:t>
      </w:r>
      <w:proofErr w:type="spellEnd"/>
      <w:r>
        <w:t>(</w:t>
      </w:r>
      <w:proofErr w:type="gramEnd"/>
      <w:r>
        <w:t>),</w:t>
      </w:r>
    </w:p>
    <w:p w14:paraId="612DAB63" w14:textId="77777777" w:rsidR="00DD24A7" w:rsidRDefault="00DD24A7" w:rsidP="00C10AD6">
      <w:pPr>
        <w:pStyle w:val="CodeAlone"/>
      </w:pPr>
      <w:r>
        <w:t xml:space="preserve">        </w:t>
      </w:r>
      <w:proofErr w:type="spellStart"/>
      <w:proofErr w:type="gramStart"/>
      <w:r>
        <w:t>this.RejectAnswerCount.ToString</w:t>
      </w:r>
      <w:proofErr w:type="spellEnd"/>
      <w:r>
        <w:t>(</w:t>
      </w:r>
      <w:proofErr w:type="gramEnd"/>
      <w:r>
        <w:t>),</w:t>
      </w:r>
    </w:p>
    <w:p w14:paraId="3014D433" w14:textId="77777777" w:rsidR="00DD24A7" w:rsidRDefault="00DD24A7" w:rsidP="00C10AD6">
      <w:pPr>
        <w:pStyle w:val="CodeAlone"/>
      </w:pPr>
      <w:r>
        <w:t xml:space="preserve">        </w:t>
      </w:r>
      <w:proofErr w:type="gramStart"/>
      <w:r>
        <w:t>this.AlphaTaskAfterProperties.ExtendedProperties[</w:t>
      </w:r>
      <w:proofErr w:type="gramEnd"/>
      <w:r>
        <w:t>"comments"].ToString());</w:t>
      </w:r>
    </w:p>
    <w:p w14:paraId="2A1D7D33" w14:textId="77777777" w:rsidR="00DD24A7" w:rsidRDefault="00DD24A7" w:rsidP="00C10AD6">
      <w:pPr>
        <w:pStyle w:val="CodeAloneLast"/>
      </w:pPr>
      <w:r>
        <w:t>}</w:t>
      </w:r>
    </w:p>
    <w:p w14:paraId="4858CABE" w14:textId="77777777" w:rsidR="00C10AD6" w:rsidRDefault="00DD24A7" w:rsidP="00C10AD6">
      <w:pPr>
        <w:pStyle w:val="NumberedBullet"/>
      </w:pPr>
      <w:r>
        <w:t xml:space="preserve">Repeat the previous step but for the activities within </w:t>
      </w:r>
      <w:r w:rsidRPr="00C10AD6">
        <w:rPr>
          <w:b/>
        </w:rPr>
        <w:t>evenDrivenActivity2</w:t>
      </w:r>
      <w:r>
        <w:t xml:space="preserve"> within the </w:t>
      </w:r>
      <w:proofErr w:type="spellStart"/>
      <w:r w:rsidRPr="00C10AD6">
        <w:rPr>
          <w:b/>
        </w:rPr>
        <w:t>taskChangedListenActivity</w:t>
      </w:r>
      <w:proofErr w:type="spellEnd"/>
      <w:r>
        <w:t xml:space="preserve"> listen activity (</w:t>
      </w:r>
      <w:proofErr w:type="spellStart"/>
      <w:r w:rsidRPr="00C10AD6">
        <w:rPr>
          <w:b/>
        </w:rPr>
        <w:t>onBetaTaskChanged</w:t>
      </w:r>
      <w:proofErr w:type="spellEnd"/>
      <w:r>
        <w:t xml:space="preserve"> &amp; </w:t>
      </w:r>
      <w:proofErr w:type="spellStart"/>
      <w:r w:rsidRPr="00C10AD6">
        <w:rPr>
          <w:b/>
        </w:rPr>
        <w:t>logBetaTaskChanged</w:t>
      </w:r>
      <w:proofErr w:type="spellEnd"/>
      <w:r>
        <w:t>), using the following code:</w:t>
      </w:r>
    </w:p>
    <w:p w14:paraId="1166C43A" w14:textId="77777777" w:rsidR="00DD24A7" w:rsidRDefault="00DD24A7" w:rsidP="00C10AD6">
      <w:pPr>
        <w:pStyle w:val="CodeAlone"/>
      </w:pPr>
      <w:proofErr w:type="gramStart"/>
      <w:r>
        <w:t>private</w:t>
      </w:r>
      <w:proofErr w:type="gramEnd"/>
      <w:r>
        <w:t xml:space="preserve"> void </w:t>
      </w:r>
      <w:proofErr w:type="spellStart"/>
      <w:r>
        <w:t>onBetaTaskChanged_Invoked</w:t>
      </w:r>
      <w:proofErr w:type="spellEnd"/>
      <w:r>
        <w:t xml:space="preserve"> (object sender, </w:t>
      </w:r>
      <w:proofErr w:type="spellStart"/>
      <w:r>
        <w:t>ExternalDataEventArgs</w:t>
      </w:r>
      <w:proofErr w:type="spellEnd"/>
      <w:r>
        <w:t xml:space="preserve"> e) {</w:t>
      </w:r>
    </w:p>
    <w:p w14:paraId="2E829972" w14:textId="77777777" w:rsidR="00DD24A7" w:rsidRDefault="00DD24A7" w:rsidP="00C10AD6">
      <w:pPr>
        <w:pStyle w:val="CodeAlone"/>
      </w:pPr>
      <w:r>
        <w:t xml:space="preserve">    // check if the task was approved</w:t>
      </w:r>
    </w:p>
    <w:p w14:paraId="634582FA" w14:textId="77777777" w:rsidR="00DD24A7" w:rsidRDefault="00DD24A7" w:rsidP="00C10AD6">
      <w:pPr>
        <w:pStyle w:val="CodeAlone"/>
      </w:pPr>
      <w:r>
        <w:t xml:space="preserve">    </w:t>
      </w:r>
      <w:proofErr w:type="gramStart"/>
      <w:r>
        <w:t>string</w:t>
      </w:r>
      <w:proofErr w:type="gramEnd"/>
      <w:r>
        <w:t xml:space="preserve"> </w:t>
      </w:r>
      <w:proofErr w:type="spellStart"/>
      <w:r>
        <w:t>taskResult</w:t>
      </w:r>
      <w:proofErr w:type="spellEnd"/>
      <w:r>
        <w:t xml:space="preserve"> = this.BetaTaskAfterProperties.ExtendedProperties["decision"].ToString();</w:t>
      </w:r>
    </w:p>
    <w:p w14:paraId="7CBEA57B" w14:textId="77777777" w:rsidR="00DD24A7" w:rsidRDefault="00DD24A7" w:rsidP="00C10AD6">
      <w:pPr>
        <w:pStyle w:val="CodeAlone"/>
      </w:pPr>
      <w:r>
        <w:t xml:space="preserve">    </w:t>
      </w:r>
      <w:proofErr w:type="gramStart"/>
      <w:r>
        <w:t>if</w:t>
      </w:r>
      <w:proofErr w:type="gramEnd"/>
      <w:r>
        <w:t xml:space="preserve"> (</w:t>
      </w:r>
      <w:proofErr w:type="spellStart"/>
      <w:r>
        <w:t>taskResult.ToLower</w:t>
      </w:r>
      <w:proofErr w:type="spellEnd"/>
      <w:r>
        <w:t>() == "approve")</w:t>
      </w:r>
    </w:p>
    <w:p w14:paraId="38DF58C5" w14:textId="77777777" w:rsidR="00DD24A7" w:rsidRDefault="00DD24A7" w:rsidP="00C10AD6">
      <w:pPr>
        <w:pStyle w:val="CodeAlone"/>
      </w:pPr>
      <w:r>
        <w:t xml:space="preserve">        </w:t>
      </w:r>
      <w:proofErr w:type="spellStart"/>
      <w:r>
        <w:t>this.BetaTaskAnswer</w:t>
      </w:r>
      <w:proofErr w:type="spellEnd"/>
      <w:r>
        <w:t xml:space="preserve"> = </w:t>
      </w:r>
      <w:proofErr w:type="spellStart"/>
      <w:r>
        <w:t>ApprovalDecision.Approved</w:t>
      </w:r>
      <w:proofErr w:type="spellEnd"/>
      <w:r>
        <w:t>;</w:t>
      </w:r>
    </w:p>
    <w:p w14:paraId="6B5D456C" w14:textId="77777777" w:rsidR="00DD24A7" w:rsidRDefault="00DD24A7" w:rsidP="00C10AD6">
      <w:pPr>
        <w:pStyle w:val="CodeAlone"/>
      </w:pPr>
      <w:r>
        <w:t xml:space="preserve">    </w:t>
      </w:r>
      <w:proofErr w:type="gramStart"/>
      <w:r>
        <w:t>else</w:t>
      </w:r>
      <w:proofErr w:type="gramEnd"/>
      <w:r>
        <w:t xml:space="preserve"> if (</w:t>
      </w:r>
      <w:proofErr w:type="spellStart"/>
      <w:r>
        <w:t>taskResult.ToLower</w:t>
      </w:r>
      <w:proofErr w:type="spellEnd"/>
      <w:r>
        <w:t>() == "reject")</w:t>
      </w:r>
    </w:p>
    <w:p w14:paraId="743D217D" w14:textId="77777777" w:rsidR="00DD24A7" w:rsidRDefault="00DD24A7" w:rsidP="00C10AD6">
      <w:pPr>
        <w:pStyle w:val="CodeAlone"/>
      </w:pPr>
      <w:r>
        <w:t xml:space="preserve">        </w:t>
      </w:r>
      <w:proofErr w:type="spellStart"/>
      <w:r>
        <w:t>this.BetaTaskAnswer</w:t>
      </w:r>
      <w:proofErr w:type="spellEnd"/>
      <w:r>
        <w:t xml:space="preserve"> = </w:t>
      </w:r>
      <w:proofErr w:type="spellStart"/>
      <w:r>
        <w:t>ApprovalDecision.Rejected</w:t>
      </w:r>
      <w:proofErr w:type="spellEnd"/>
      <w:r>
        <w:t>;</w:t>
      </w:r>
    </w:p>
    <w:p w14:paraId="683AAFEB" w14:textId="77777777" w:rsidR="00DD24A7" w:rsidRDefault="00DD24A7" w:rsidP="00C10AD6">
      <w:pPr>
        <w:pStyle w:val="CodeAlone"/>
      </w:pPr>
    </w:p>
    <w:p w14:paraId="2E7BBFC9" w14:textId="77777777" w:rsidR="00DD24A7" w:rsidRDefault="00DD24A7" w:rsidP="00C10AD6">
      <w:pPr>
        <w:pStyle w:val="CodeAlone"/>
      </w:pPr>
      <w:r>
        <w:t xml:space="preserve">    // now, need to check all the other tasks to see 2/3 are approved</w:t>
      </w:r>
    </w:p>
    <w:p w14:paraId="5C794DB2" w14:textId="77777777" w:rsidR="00DD24A7" w:rsidRDefault="00DD24A7" w:rsidP="00C10AD6">
      <w:pPr>
        <w:pStyle w:val="CodeAlone"/>
      </w:pPr>
      <w:r>
        <w:t xml:space="preserve">    // b/c if so, need to mark whole thing as complete</w:t>
      </w:r>
    </w:p>
    <w:p w14:paraId="34A6910A" w14:textId="77777777" w:rsidR="00DD24A7" w:rsidRDefault="00DD24A7" w:rsidP="00C10AD6">
      <w:pPr>
        <w:pStyle w:val="CodeAlone"/>
      </w:pPr>
      <w:r>
        <w:t xml:space="preserve">    </w:t>
      </w:r>
      <w:proofErr w:type="spellStart"/>
      <w:proofErr w:type="gramStart"/>
      <w:r>
        <w:t>UpdateMajorityDecision</w:t>
      </w:r>
      <w:proofErr w:type="spellEnd"/>
      <w:r>
        <w:t>(</w:t>
      </w:r>
      <w:proofErr w:type="gramEnd"/>
      <w:r>
        <w:t>);</w:t>
      </w:r>
    </w:p>
    <w:p w14:paraId="7516EB45" w14:textId="77777777" w:rsidR="00DD24A7" w:rsidRDefault="00DD24A7" w:rsidP="00C10AD6">
      <w:pPr>
        <w:pStyle w:val="CodeAlone"/>
      </w:pPr>
      <w:r>
        <w:t>}</w:t>
      </w:r>
    </w:p>
    <w:p w14:paraId="0B4CB094" w14:textId="77777777" w:rsidR="00DD24A7" w:rsidRDefault="00DD24A7" w:rsidP="00C10AD6">
      <w:pPr>
        <w:pStyle w:val="CodeAlone"/>
      </w:pPr>
    </w:p>
    <w:p w14:paraId="181ED0A5" w14:textId="77777777" w:rsidR="00DD24A7" w:rsidRDefault="00DD24A7" w:rsidP="00C10AD6">
      <w:pPr>
        <w:pStyle w:val="CodeAlone"/>
      </w:pPr>
      <w:proofErr w:type="gramStart"/>
      <w:r>
        <w:t>private</w:t>
      </w:r>
      <w:proofErr w:type="gramEnd"/>
      <w:r>
        <w:t xml:space="preserve"> void </w:t>
      </w:r>
      <w:proofErr w:type="spellStart"/>
      <w:r>
        <w:t>logBetaTaskChanged_MethodInvoking</w:t>
      </w:r>
      <w:proofErr w:type="spellEnd"/>
      <w:r>
        <w:t xml:space="preserve"> (object sender, </w:t>
      </w:r>
      <w:proofErr w:type="spellStart"/>
      <w:r>
        <w:t>EventArgs</w:t>
      </w:r>
      <w:proofErr w:type="spellEnd"/>
      <w:r>
        <w:t xml:space="preserve"> e) {</w:t>
      </w:r>
    </w:p>
    <w:p w14:paraId="71370A3A" w14:textId="77777777" w:rsidR="00DD24A7" w:rsidRDefault="00DD24A7" w:rsidP="00C10AD6">
      <w:pPr>
        <w:pStyle w:val="CodeAlone"/>
      </w:pPr>
      <w:r>
        <w:t xml:space="preserve">    </w:t>
      </w:r>
      <w:proofErr w:type="spellStart"/>
      <w:r>
        <w:t>this.HistoryOutcome</w:t>
      </w:r>
      <w:proofErr w:type="spellEnd"/>
      <w:r>
        <w:t xml:space="preserve"> = ("Second approver task answered.");</w:t>
      </w:r>
    </w:p>
    <w:p w14:paraId="67904D6D" w14:textId="77777777" w:rsidR="00DD24A7" w:rsidRDefault="00DD24A7" w:rsidP="00C10AD6">
      <w:pPr>
        <w:pStyle w:val="CodeAlone"/>
      </w:pPr>
      <w:r>
        <w:t xml:space="preserve">    </w:t>
      </w:r>
      <w:proofErr w:type="spellStart"/>
      <w:r>
        <w:t>this.HistoryDescription</w:t>
      </w:r>
      <w:proofErr w:type="spellEnd"/>
      <w:r>
        <w:t xml:space="preserve"> = </w:t>
      </w:r>
      <w:proofErr w:type="spellStart"/>
      <w:proofErr w:type="gramStart"/>
      <w:r>
        <w:t>String.Format</w:t>
      </w:r>
      <w:proofErr w:type="spellEnd"/>
      <w:r>
        <w:t>(</w:t>
      </w:r>
      <w:proofErr w:type="gramEnd"/>
      <w:r>
        <w:t>"Approval task 'beta' status is now: {0}. Current score: {1}-{2}. Approver entered the following comments: '{3}'.",</w:t>
      </w:r>
    </w:p>
    <w:p w14:paraId="25F74044" w14:textId="77777777" w:rsidR="00DD24A7" w:rsidRDefault="00DD24A7" w:rsidP="00C10AD6">
      <w:pPr>
        <w:pStyle w:val="CodeAlone"/>
      </w:pPr>
      <w:r>
        <w:t xml:space="preserve">        </w:t>
      </w:r>
      <w:proofErr w:type="spellStart"/>
      <w:proofErr w:type="gramStart"/>
      <w:r>
        <w:t>this.BetaTaskAnswer.ToString</w:t>
      </w:r>
      <w:proofErr w:type="spellEnd"/>
      <w:r>
        <w:t>(</w:t>
      </w:r>
      <w:proofErr w:type="gramEnd"/>
      <w:r>
        <w:t>),</w:t>
      </w:r>
    </w:p>
    <w:p w14:paraId="1969393D" w14:textId="77777777" w:rsidR="00DD24A7" w:rsidRDefault="00DD24A7" w:rsidP="00C10AD6">
      <w:pPr>
        <w:pStyle w:val="CodeAlone"/>
      </w:pPr>
      <w:r>
        <w:t xml:space="preserve">        </w:t>
      </w:r>
      <w:proofErr w:type="spellStart"/>
      <w:proofErr w:type="gramStart"/>
      <w:r>
        <w:t>this.ApproveAnswerCount.ToString</w:t>
      </w:r>
      <w:proofErr w:type="spellEnd"/>
      <w:r>
        <w:t>(</w:t>
      </w:r>
      <w:proofErr w:type="gramEnd"/>
      <w:r>
        <w:t>),</w:t>
      </w:r>
    </w:p>
    <w:p w14:paraId="74C5860A" w14:textId="77777777" w:rsidR="00DD24A7" w:rsidRDefault="00DD24A7" w:rsidP="00C10AD6">
      <w:pPr>
        <w:pStyle w:val="CodeAlone"/>
      </w:pPr>
      <w:r>
        <w:t xml:space="preserve">        </w:t>
      </w:r>
      <w:proofErr w:type="spellStart"/>
      <w:proofErr w:type="gramStart"/>
      <w:r>
        <w:t>this.RejectAnswerCount.ToString</w:t>
      </w:r>
      <w:proofErr w:type="spellEnd"/>
      <w:r>
        <w:t>(</w:t>
      </w:r>
      <w:proofErr w:type="gramEnd"/>
      <w:r>
        <w:t>),</w:t>
      </w:r>
    </w:p>
    <w:p w14:paraId="58B42644" w14:textId="77777777" w:rsidR="00DD24A7" w:rsidRDefault="00DD24A7" w:rsidP="00C10AD6">
      <w:pPr>
        <w:pStyle w:val="CodeAlone"/>
      </w:pPr>
      <w:r>
        <w:t xml:space="preserve">        </w:t>
      </w:r>
      <w:proofErr w:type="gramStart"/>
      <w:r>
        <w:t>this.BetaTaskAfterProperties.ExtendedProperties[</w:t>
      </w:r>
      <w:proofErr w:type="gramEnd"/>
      <w:r>
        <w:t>"comments"].ToString());</w:t>
      </w:r>
    </w:p>
    <w:p w14:paraId="122CE9A1" w14:textId="77777777" w:rsidR="00DD24A7" w:rsidRDefault="00DD24A7" w:rsidP="00C10AD6">
      <w:pPr>
        <w:pStyle w:val="CodeAloneLast"/>
      </w:pPr>
      <w:r>
        <w:t>}</w:t>
      </w:r>
    </w:p>
    <w:p w14:paraId="600B80AE" w14:textId="77777777" w:rsidR="00C10AD6" w:rsidRDefault="00DD24A7" w:rsidP="00C10AD6">
      <w:pPr>
        <w:pStyle w:val="NumberedBullet"/>
      </w:pPr>
      <w:r>
        <w:t xml:space="preserve">Repeat the previous step but for the activities within </w:t>
      </w:r>
      <w:r w:rsidRPr="00C10AD6">
        <w:rPr>
          <w:b/>
        </w:rPr>
        <w:t>evenDrivenActivity3</w:t>
      </w:r>
      <w:r>
        <w:t xml:space="preserve"> within the </w:t>
      </w:r>
      <w:proofErr w:type="spellStart"/>
      <w:r w:rsidRPr="00C10AD6">
        <w:rPr>
          <w:b/>
        </w:rPr>
        <w:t>taskChangedListenActivity</w:t>
      </w:r>
      <w:proofErr w:type="spellEnd"/>
      <w:r>
        <w:t xml:space="preserve"> listen activity (</w:t>
      </w:r>
      <w:proofErr w:type="spellStart"/>
      <w:r w:rsidRPr="00C10AD6">
        <w:rPr>
          <w:b/>
        </w:rPr>
        <w:t>onCharlieTaskChanged</w:t>
      </w:r>
      <w:proofErr w:type="spellEnd"/>
      <w:r>
        <w:t xml:space="preserve"> &amp; </w:t>
      </w:r>
      <w:proofErr w:type="spellStart"/>
      <w:r w:rsidRPr="00C10AD6">
        <w:rPr>
          <w:b/>
        </w:rPr>
        <w:t>logCharlieTaskChanged</w:t>
      </w:r>
      <w:proofErr w:type="spellEnd"/>
      <w:r>
        <w:t>), using the following code:</w:t>
      </w:r>
    </w:p>
    <w:p w14:paraId="34548015" w14:textId="77777777" w:rsidR="00DD24A7" w:rsidRDefault="00DD24A7" w:rsidP="00C10AD6">
      <w:pPr>
        <w:pStyle w:val="CodeAlone"/>
      </w:pPr>
      <w:proofErr w:type="gramStart"/>
      <w:r>
        <w:t>private</w:t>
      </w:r>
      <w:proofErr w:type="gramEnd"/>
      <w:r>
        <w:t xml:space="preserve"> void </w:t>
      </w:r>
      <w:proofErr w:type="spellStart"/>
      <w:r>
        <w:t>onCharlieTaskChanged_Invoked</w:t>
      </w:r>
      <w:proofErr w:type="spellEnd"/>
      <w:r>
        <w:t xml:space="preserve"> (object sender, </w:t>
      </w:r>
      <w:proofErr w:type="spellStart"/>
      <w:r>
        <w:t>ExternalDataEventArgs</w:t>
      </w:r>
      <w:proofErr w:type="spellEnd"/>
      <w:r>
        <w:t xml:space="preserve"> e) {</w:t>
      </w:r>
    </w:p>
    <w:p w14:paraId="28C27C8C" w14:textId="77777777" w:rsidR="00DD24A7" w:rsidRDefault="00DD24A7" w:rsidP="00C10AD6">
      <w:pPr>
        <w:pStyle w:val="CodeAlone"/>
      </w:pPr>
      <w:r>
        <w:t xml:space="preserve">    // check if the task was approved</w:t>
      </w:r>
    </w:p>
    <w:p w14:paraId="4830D54F" w14:textId="77777777" w:rsidR="00DD24A7" w:rsidRDefault="00DD24A7" w:rsidP="00C10AD6">
      <w:pPr>
        <w:pStyle w:val="CodeAlone"/>
      </w:pPr>
      <w:r>
        <w:t xml:space="preserve">    </w:t>
      </w:r>
      <w:proofErr w:type="gramStart"/>
      <w:r>
        <w:t>string</w:t>
      </w:r>
      <w:proofErr w:type="gramEnd"/>
      <w:r>
        <w:t xml:space="preserve"> </w:t>
      </w:r>
      <w:proofErr w:type="spellStart"/>
      <w:r>
        <w:t>taskResult</w:t>
      </w:r>
      <w:proofErr w:type="spellEnd"/>
      <w:r>
        <w:t xml:space="preserve"> = this.CharlieTaskAfterProperties.ExtendedProperties["decision"].ToString();</w:t>
      </w:r>
    </w:p>
    <w:p w14:paraId="1474185C" w14:textId="77777777" w:rsidR="00DD24A7" w:rsidRDefault="00DD24A7" w:rsidP="00C10AD6">
      <w:pPr>
        <w:pStyle w:val="CodeAlone"/>
      </w:pPr>
      <w:r>
        <w:t xml:space="preserve">    </w:t>
      </w:r>
      <w:proofErr w:type="gramStart"/>
      <w:r>
        <w:t>if</w:t>
      </w:r>
      <w:proofErr w:type="gramEnd"/>
      <w:r>
        <w:t xml:space="preserve"> (</w:t>
      </w:r>
      <w:proofErr w:type="spellStart"/>
      <w:r>
        <w:t>taskResult.ToLower</w:t>
      </w:r>
      <w:proofErr w:type="spellEnd"/>
      <w:r>
        <w:t>() == "approve")</w:t>
      </w:r>
    </w:p>
    <w:p w14:paraId="44D74109" w14:textId="77777777" w:rsidR="00DD24A7" w:rsidRDefault="00DD24A7" w:rsidP="00C10AD6">
      <w:pPr>
        <w:pStyle w:val="CodeAlone"/>
      </w:pPr>
      <w:r>
        <w:t xml:space="preserve">        </w:t>
      </w:r>
      <w:proofErr w:type="spellStart"/>
      <w:r>
        <w:t>this.CharlieTaskAnswer</w:t>
      </w:r>
      <w:proofErr w:type="spellEnd"/>
      <w:r>
        <w:t xml:space="preserve"> = </w:t>
      </w:r>
      <w:proofErr w:type="spellStart"/>
      <w:r>
        <w:t>ApprovalDecision.Approved</w:t>
      </w:r>
      <w:proofErr w:type="spellEnd"/>
      <w:r>
        <w:t>;</w:t>
      </w:r>
    </w:p>
    <w:p w14:paraId="10E6D847" w14:textId="77777777" w:rsidR="00DD24A7" w:rsidRDefault="00DD24A7" w:rsidP="00C10AD6">
      <w:pPr>
        <w:pStyle w:val="CodeAlone"/>
      </w:pPr>
      <w:r>
        <w:t xml:space="preserve">    </w:t>
      </w:r>
      <w:proofErr w:type="gramStart"/>
      <w:r>
        <w:t>else</w:t>
      </w:r>
      <w:proofErr w:type="gramEnd"/>
      <w:r>
        <w:t xml:space="preserve"> if (</w:t>
      </w:r>
      <w:proofErr w:type="spellStart"/>
      <w:r>
        <w:t>taskResult.ToLower</w:t>
      </w:r>
      <w:proofErr w:type="spellEnd"/>
      <w:r>
        <w:t>() == "reject")</w:t>
      </w:r>
    </w:p>
    <w:p w14:paraId="0303E5C0" w14:textId="77777777" w:rsidR="00DD24A7" w:rsidRDefault="00DD24A7" w:rsidP="00C10AD6">
      <w:pPr>
        <w:pStyle w:val="CodeAlone"/>
      </w:pPr>
      <w:r>
        <w:t xml:space="preserve">    </w:t>
      </w:r>
      <w:proofErr w:type="spellStart"/>
      <w:r>
        <w:t>this.CharlieTaskAnswer</w:t>
      </w:r>
      <w:proofErr w:type="spellEnd"/>
      <w:r>
        <w:t xml:space="preserve"> = </w:t>
      </w:r>
      <w:proofErr w:type="spellStart"/>
      <w:r>
        <w:t>ApprovalDecision.Rejected</w:t>
      </w:r>
      <w:proofErr w:type="spellEnd"/>
      <w:r>
        <w:t>;</w:t>
      </w:r>
    </w:p>
    <w:p w14:paraId="4791B4F1" w14:textId="77777777" w:rsidR="00DD24A7" w:rsidRDefault="00DD24A7" w:rsidP="00C10AD6">
      <w:pPr>
        <w:pStyle w:val="CodeAlone"/>
      </w:pPr>
    </w:p>
    <w:p w14:paraId="3BD75240" w14:textId="77777777" w:rsidR="00DD24A7" w:rsidRDefault="00DD24A7" w:rsidP="00C10AD6">
      <w:pPr>
        <w:pStyle w:val="CodeAlone"/>
      </w:pPr>
      <w:r>
        <w:t xml:space="preserve">    // now, need to check all the other tasks to see 2/3 are approved</w:t>
      </w:r>
    </w:p>
    <w:p w14:paraId="4E7B43C8" w14:textId="77777777" w:rsidR="00DD24A7" w:rsidRDefault="00DD24A7" w:rsidP="00C10AD6">
      <w:pPr>
        <w:pStyle w:val="CodeAlone"/>
      </w:pPr>
      <w:r>
        <w:t xml:space="preserve">    // b/c if so, need to mark whole thing as complete</w:t>
      </w:r>
    </w:p>
    <w:p w14:paraId="69E42406" w14:textId="77777777" w:rsidR="00DD24A7" w:rsidRDefault="00DD24A7" w:rsidP="00C10AD6">
      <w:pPr>
        <w:pStyle w:val="CodeAlone"/>
      </w:pPr>
      <w:r>
        <w:lastRenderedPageBreak/>
        <w:t xml:space="preserve">    </w:t>
      </w:r>
      <w:proofErr w:type="spellStart"/>
      <w:proofErr w:type="gramStart"/>
      <w:r>
        <w:t>UpdateMajorityDecision</w:t>
      </w:r>
      <w:proofErr w:type="spellEnd"/>
      <w:r>
        <w:t>(</w:t>
      </w:r>
      <w:proofErr w:type="gramEnd"/>
      <w:r>
        <w:t>);</w:t>
      </w:r>
    </w:p>
    <w:p w14:paraId="7046E83F" w14:textId="77777777" w:rsidR="00DD24A7" w:rsidRDefault="00DD24A7" w:rsidP="00C10AD6">
      <w:pPr>
        <w:pStyle w:val="CodeAlone"/>
      </w:pPr>
      <w:r>
        <w:t>}</w:t>
      </w:r>
    </w:p>
    <w:p w14:paraId="6B48B291" w14:textId="77777777" w:rsidR="00DD24A7" w:rsidRDefault="00DD24A7" w:rsidP="00C10AD6">
      <w:pPr>
        <w:pStyle w:val="CodeAlone"/>
      </w:pPr>
    </w:p>
    <w:p w14:paraId="5EF76447" w14:textId="77777777" w:rsidR="00DD24A7" w:rsidRDefault="00DD24A7" w:rsidP="00C10AD6">
      <w:pPr>
        <w:pStyle w:val="CodeAlone"/>
      </w:pPr>
      <w:proofErr w:type="gramStart"/>
      <w:r>
        <w:t>private</w:t>
      </w:r>
      <w:proofErr w:type="gramEnd"/>
      <w:r>
        <w:t xml:space="preserve"> void </w:t>
      </w:r>
      <w:proofErr w:type="spellStart"/>
      <w:r>
        <w:t>logCharlieTaskChanged_MethodInvoking</w:t>
      </w:r>
      <w:proofErr w:type="spellEnd"/>
      <w:r>
        <w:t xml:space="preserve"> (object sender, </w:t>
      </w:r>
      <w:proofErr w:type="spellStart"/>
      <w:r>
        <w:t>EventArgs</w:t>
      </w:r>
      <w:proofErr w:type="spellEnd"/>
      <w:r>
        <w:t xml:space="preserve"> e) {</w:t>
      </w:r>
    </w:p>
    <w:p w14:paraId="53CEDE85" w14:textId="77777777" w:rsidR="00DD24A7" w:rsidRDefault="00DD24A7" w:rsidP="00C10AD6">
      <w:pPr>
        <w:pStyle w:val="CodeAlone"/>
      </w:pPr>
      <w:r>
        <w:t xml:space="preserve">    </w:t>
      </w:r>
      <w:proofErr w:type="spellStart"/>
      <w:r>
        <w:t>this.HistoryOutcome</w:t>
      </w:r>
      <w:proofErr w:type="spellEnd"/>
      <w:r>
        <w:t xml:space="preserve"> = ("Third approver task answered.");</w:t>
      </w:r>
    </w:p>
    <w:p w14:paraId="423B6F48" w14:textId="77777777" w:rsidR="00DD24A7" w:rsidRDefault="00DD24A7" w:rsidP="00C10AD6">
      <w:pPr>
        <w:pStyle w:val="CodeAlone"/>
      </w:pPr>
      <w:r>
        <w:t xml:space="preserve">    </w:t>
      </w:r>
      <w:proofErr w:type="spellStart"/>
      <w:r>
        <w:t>this.HistoryDescription</w:t>
      </w:r>
      <w:proofErr w:type="spellEnd"/>
      <w:r>
        <w:t xml:space="preserve"> = </w:t>
      </w:r>
      <w:proofErr w:type="spellStart"/>
      <w:proofErr w:type="gramStart"/>
      <w:r>
        <w:t>String.Format</w:t>
      </w:r>
      <w:proofErr w:type="spellEnd"/>
      <w:r>
        <w:t>(</w:t>
      </w:r>
      <w:proofErr w:type="gramEnd"/>
      <w:r>
        <w:t>"Approval task '</w:t>
      </w:r>
      <w:proofErr w:type="spellStart"/>
      <w:r>
        <w:t>charlie</w:t>
      </w:r>
      <w:proofErr w:type="spellEnd"/>
      <w:r>
        <w:t>' status is now: {0}. Current score: {1}-{2}. Approver entered the following comments: '{3}'.",</w:t>
      </w:r>
    </w:p>
    <w:p w14:paraId="7D28E443" w14:textId="77777777" w:rsidR="00DD24A7" w:rsidRDefault="00DD24A7" w:rsidP="00C10AD6">
      <w:pPr>
        <w:pStyle w:val="CodeAlone"/>
      </w:pPr>
      <w:r>
        <w:t xml:space="preserve">        </w:t>
      </w:r>
      <w:proofErr w:type="spellStart"/>
      <w:proofErr w:type="gramStart"/>
      <w:r>
        <w:t>this.CharlieTaskAnswer.ToString</w:t>
      </w:r>
      <w:proofErr w:type="spellEnd"/>
      <w:r>
        <w:t>(</w:t>
      </w:r>
      <w:proofErr w:type="gramEnd"/>
      <w:r>
        <w:t>),</w:t>
      </w:r>
    </w:p>
    <w:p w14:paraId="24C9C6A4" w14:textId="77777777" w:rsidR="00DD24A7" w:rsidRDefault="00DD24A7" w:rsidP="00C10AD6">
      <w:pPr>
        <w:pStyle w:val="CodeAlone"/>
      </w:pPr>
      <w:r>
        <w:t xml:space="preserve">        </w:t>
      </w:r>
      <w:proofErr w:type="spellStart"/>
      <w:proofErr w:type="gramStart"/>
      <w:r>
        <w:t>this.ApproveAnswerCount.ToString</w:t>
      </w:r>
      <w:proofErr w:type="spellEnd"/>
      <w:r>
        <w:t>(</w:t>
      </w:r>
      <w:proofErr w:type="gramEnd"/>
      <w:r>
        <w:t>),</w:t>
      </w:r>
    </w:p>
    <w:p w14:paraId="6BD6556C" w14:textId="77777777" w:rsidR="00DD24A7" w:rsidRDefault="00DD24A7" w:rsidP="00C10AD6">
      <w:pPr>
        <w:pStyle w:val="CodeAlone"/>
      </w:pPr>
      <w:r>
        <w:t xml:space="preserve">        </w:t>
      </w:r>
      <w:proofErr w:type="spellStart"/>
      <w:proofErr w:type="gramStart"/>
      <w:r>
        <w:t>this.RejectAnswerCount.ToString</w:t>
      </w:r>
      <w:proofErr w:type="spellEnd"/>
      <w:r>
        <w:t>(</w:t>
      </w:r>
      <w:proofErr w:type="gramEnd"/>
      <w:r>
        <w:t>),</w:t>
      </w:r>
    </w:p>
    <w:p w14:paraId="1897F3E4" w14:textId="77777777" w:rsidR="00DD24A7" w:rsidRDefault="00DD24A7" w:rsidP="00C10AD6">
      <w:pPr>
        <w:pStyle w:val="CodeAlone"/>
      </w:pPr>
      <w:r>
        <w:t xml:space="preserve">        </w:t>
      </w:r>
      <w:proofErr w:type="gramStart"/>
      <w:r>
        <w:t>this.CharlieTaskAfterProperties.ExtendedProperties[</w:t>
      </w:r>
      <w:proofErr w:type="gramEnd"/>
      <w:r>
        <w:t>"comments"].ToString());</w:t>
      </w:r>
    </w:p>
    <w:p w14:paraId="18743BC9" w14:textId="77777777" w:rsidR="00DD24A7" w:rsidRDefault="00DD24A7" w:rsidP="00C10AD6">
      <w:pPr>
        <w:pStyle w:val="CodeAloneLast"/>
      </w:pPr>
      <w:r>
        <w:t>}</w:t>
      </w:r>
    </w:p>
    <w:p w14:paraId="3E264C36" w14:textId="77777777" w:rsidR="00DD24A7" w:rsidRDefault="00DD24A7" w:rsidP="00DD24A7">
      <w:pPr>
        <w:pStyle w:val="NumberedBullet"/>
      </w:pPr>
      <w:r>
        <w:t>Before you move on, let's go back and configure the while activity's condition for when it will terminate. You want the while loop to continue until a majority has responded one way or another. For example, you want it to stop when two approve or reject the task, but if the score is 1-1 after two responses, it waits for the third response.</w:t>
      </w:r>
    </w:p>
    <w:p w14:paraId="5E468450" w14:textId="77777777" w:rsidR="00DD24A7" w:rsidRDefault="00DD24A7" w:rsidP="00C10AD6">
      <w:pPr>
        <w:pStyle w:val="NumberedBullet"/>
        <w:numPr>
          <w:ilvl w:val="0"/>
          <w:numId w:val="0"/>
        </w:numPr>
        <w:ind w:left="720"/>
      </w:pPr>
      <w:r>
        <w:t xml:space="preserve">Select the </w:t>
      </w:r>
      <w:proofErr w:type="spellStart"/>
      <w:r w:rsidRPr="00C10AD6">
        <w:rPr>
          <w:b/>
        </w:rPr>
        <w:t>whileNoMajorityDecision</w:t>
      </w:r>
      <w:proofErr w:type="spellEnd"/>
      <w:r>
        <w:t xml:space="preserve"> while activity and take a look at the </w:t>
      </w:r>
      <w:r w:rsidRPr="00C10AD6">
        <w:rPr>
          <w:b/>
        </w:rPr>
        <w:t>Properties</w:t>
      </w:r>
      <w:r>
        <w:t xml:space="preserve"> tool window. Notice there is an error for the </w:t>
      </w:r>
      <w:r w:rsidRPr="00C10AD6">
        <w:rPr>
          <w:b/>
        </w:rPr>
        <w:t>Condition</w:t>
      </w:r>
      <w:r>
        <w:t xml:space="preserve"> property. Change the </w:t>
      </w:r>
      <w:r w:rsidRPr="00C10AD6">
        <w:rPr>
          <w:b/>
        </w:rPr>
        <w:t>Condition</w:t>
      </w:r>
      <w:r>
        <w:t xml:space="preserve"> to a </w:t>
      </w:r>
      <w:r w:rsidRPr="00C10AD6">
        <w:rPr>
          <w:b/>
        </w:rPr>
        <w:t>Declarative Rule Condition</w:t>
      </w:r>
      <w:r>
        <w:t xml:space="preserve">, click the </w:t>
      </w:r>
      <w:proofErr w:type="spellStart"/>
      <w:r>
        <w:t>expando</w:t>
      </w:r>
      <w:proofErr w:type="spellEnd"/>
      <w:r>
        <w:t xml:space="preserve"> icon and then click the ellipses </w:t>
      </w:r>
      <w:r w:rsidRPr="00C10AD6">
        <w:rPr>
          <w:b/>
        </w:rPr>
        <w:t>[...]</w:t>
      </w:r>
      <w:r>
        <w:t xml:space="preserve"> button in the </w:t>
      </w:r>
      <w:proofErr w:type="spellStart"/>
      <w:r w:rsidRPr="00C10AD6">
        <w:rPr>
          <w:b/>
        </w:rPr>
        <w:t>ConditionName</w:t>
      </w:r>
      <w:proofErr w:type="spellEnd"/>
      <w:r>
        <w:t xml:space="preserve"> property.</w:t>
      </w:r>
    </w:p>
    <w:p w14:paraId="524EE2F4" w14:textId="77777777" w:rsidR="00C10AD6" w:rsidRDefault="00DD24A7" w:rsidP="00C10AD6">
      <w:pPr>
        <w:pStyle w:val="NumberedBullet"/>
        <w:numPr>
          <w:ilvl w:val="0"/>
          <w:numId w:val="0"/>
        </w:numPr>
        <w:ind w:left="720"/>
      </w:pPr>
      <w:r>
        <w:t xml:space="preserve">Create a new condition by clicking </w:t>
      </w:r>
      <w:r w:rsidRPr="00C10AD6">
        <w:rPr>
          <w:b/>
        </w:rPr>
        <w:t>New...</w:t>
      </w:r>
      <w:r>
        <w:t xml:space="preserve">. Then, in the </w:t>
      </w:r>
      <w:r w:rsidRPr="00C10AD6">
        <w:rPr>
          <w:b/>
        </w:rPr>
        <w:t>Rule Condition Editor</w:t>
      </w:r>
      <w:r>
        <w:t xml:space="preserve">, enter the following code and click </w:t>
      </w:r>
      <w:r w:rsidRPr="00C10AD6">
        <w:rPr>
          <w:b/>
        </w:rPr>
        <w:t>OK</w:t>
      </w:r>
      <w:r>
        <w:t>:</w:t>
      </w:r>
    </w:p>
    <w:p w14:paraId="37658814" w14:textId="77777777" w:rsidR="00DD24A7" w:rsidRDefault="00DD24A7" w:rsidP="00C10AD6">
      <w:pPr>
        <w:pStyle w:val="CodeAloneLast"/>
      </w:pPr>
      <w:r>
        <w:t>!</w:t>
      </w:r>
      <w:proofErr w:type="spellStart"/>
      <w:r>
        <w:t>this.MajorityHasAnswered</w:t>
      </w:r>
      <w:proofErr w:type="spellEnd"/>
    </w:p>
    <w:p w14:paraId="4D222E26" w14:textId="77777777" w:rsidR="00C10AD6" w:rsidRDefault="00DD24A7" w:rsidP="00C10AD6">
      <w:pPr>
        <w:pStyle w:val="NumberedBullet"/>
        <w:numPr>
          <w:ilvl w:val="0"/>
          <w:numId w:val="0"/>
        </w:numPr>
        <w:ind w:left="720"/>
      </w:pPr>
      <w:r>
        <w:t xml:space="preserve">After the condition has been created, rename it from </w:t>
      </w:r>
      <w:r w:rsidRPr="00C10AD6">
        <w:rPr>
          <w:b/>
        </w:rPr>
        <w:t>Condition1</w:t>
      </w:r>
      <w:r>
        <w:t xml:space="preserve"> to </w:t>
      </w:r>
      <w:r w:rsidRPr="00C10AD6">
        <w:rPr>
          <w:b/>
        </w:rPr>
        <w:t>Majority has not answered</w:t>
      </w:r>
      <w:r>
        <w:t xml:space="preserve">. Select it and click </w:t>
      </w:r>
      <w:r w:rsidRPr="00C10AD6">
        <w:rPr>
          <w:b/>
        </w:rPr>
        <w:t>OK</w:t>
      </w:r>
      <w:r>
        <w:t>.</w:t>
      </w:r>
    </w:p>
    <w:p w14:paraId="33513B33" w14:textId="77777777" w:rsidR="00DD24A7" w:rsidRDefault="00DD24A7" w:rsidP="00DD24A7">
      <w:pPr>
        <w:pStyle w:val="NumberedBullet"/>
      </w:pPr>
      <w:r>
        <w:t>With the workflow tasks answered and a result determined, you now need to configure the code activities that will either approve or reject the item that kicked off the workflow.</w:t>
      </w:r>
    </w:p>
    <w:p w14:paraId="4E58F3BC" w14:textId="77777777" w:rsidR="00DD24A7" w:rsidRDefault="00DD24A7" w:rsidP="00C10AD6">
      <w:pPr>
        <w:pStyle w:val="NumberedBullet"/>
        <w:numPr>
          <w:ilvl w:val="0"/>
          <w:numId w:val="0"/>
        </w:numPr>
        <w:ind w:left="720"/>
      </w:pPr>
      <w:r>
        <w:t xml:space="preserve">Select the </w:t>
      </w:r>
      <w:r w:rsidRPr="00C10AD6">
        <w:rPr>
          <w:b/>
        </w:rPr>
        <w:t>ifElseBranchActivity1</w:t>
      </w:r>
      <w:r>
        <w:t xml:space="preserve">, the one on the left that contains the </w:t>
      </w:r>
      <w:proofErr w:type="spellStart"/>
      <w:r w:rsidRPr="00C10AD6">
        <w:rPr>
          <w:b/>
        </w:rPr>
        <w:t>approveItem</w:t>
      </w:r>
      <w:proofErr w:type="spellEnd"/>
      <w:r>
        <w:t xml:space="preserve"> code activity. Change the </w:t>
      </w:r>
      <w:r w:rsidRPr="00C10AD6">
        <w:rPr>
          <w:b/>
        </w:rPr>
        <w:t>Condition to a Declarative Rule Condition</w:t>
      </w:r>
      <w:r>
        <w:t xml:space="preserve">, click the </w:t>
      </w:r>
      <w:proofErr w:type="spellStart"/>
      <w:r>
        <w:t>expando</w:t>
      </w:r>
      <w:proofErr w:type="spellEnd"/>
      <w:r>
        <w:t xml:space="preserve"> icon and then click the ellipses </w:t>
      </w:r>
      <w:r w:rsidRPr="00C10AD6">
        <w:rPr>
          <w:b/>
        </w:rPr>
        <w:t>[...]</w:t>
      </w:r>
      <w:r>
        <w:t xml:space="preserve"> button in the </w:t>
      </w:r>
      <w:proofErr w:type="spellStart"/>
      <w:r w:rsidRPr="00C10AD6">
        <w:rPr>
          <w:b/>
        </w:rPr>
        <w:t>ConditionName</w:t>
      </w:r>
      <w:proofErr w:type="spellEnd"/>
      <w:r>
        <w:t xml:space="preserve"> property.</w:t>
      </w:r>
    </w:p>
    <w:p w14:paraId="458B55D4" w14:textId="77777777" w:rsidR="00C10AD6" w:rsidRDefault="00DD24A7" w:rsidP="00C10AD6">
      <w:pPr>
        <w:pStyle w:val="NumberedBullet"/>
        <w:numPr>
          <w:ilvl w:val="0"/>
          <w:numId w:val="0"/>
        </w:numPr>
        <w:ind w:left="720"/>
      </w:pPr>
      <w:r>
        <w:t xml:space="preserve">Create a new condition by clicking </w:t>
      </w:r>
      <w:r w:rsidRPr="00C10AD6">
        <w:rPr>
          <w:b/>
        </w:rPr>
        <w:t>New...</w:t>
      </w:r>
      <w:r>
        <w:t xml:space="preserve">. Then enter the following code in the </w:t>
      </w:r>
      <w:r w:rsidRPr="00C10AD6">
        <w:rPr>
          <w:b/>
        </w:rPr>
        <w:t>Rule Condition Editor</w:t>
      </w:r>
      <w:r>
        <w:t xml:space="preserve"> and click </w:t>
      </w:r>
      <w:r w:rsidRPr="00C10AD6">
        <w:rPr>
          <w:b/>
        </w:rPr>
        <w:t>OK</w:t>
      </w:r>
      <w:r>
        <w:t>:</w:t>
      </w:r>
    </w:p>
    <w:p w14:paraId="0D687A63" w14:textId="77777777" w:rsidR="00DD24A7" w:rsidRDefault="00DD24A7" w:rsidP="00C10AD6">
      <w:pPr>
        <w:pStyle w:val="CodeAloneLast"/>
      </w:pPr>
      <w:proofErr w:type="spellStart"/>
      <w:r>
        <w:t>this.ApproveAnswerCount</w:t>
      </w:r>
      <w:proofErr w:type="spellEnd"/>
      <w:r>
        <w:t xml:space="preserve"> &gt;=2</w:t>
      </w:r>
    </w:p>
    <w:p w14:paraId="7C2BEFAB" w14:textId="77777777" w:rsidR="00C10AD6" w:rsidRDefault="00DD24A7" w:rsidP="007A4984">
      <w:pPr>
        <w:pStyle w:val="NumberedBullet"/>
        <w:numPr>
          <w:ilvl w:val="0"/>
          <w:numId w:val="0"/>
        </w:numPr>
        <w:ind w:left="720"/>
      </w:pPr>
      <w:r>
        <w:t xml:space="preserve">After the condition has been created, rename it from </w:t>
      </w:r>
      <w:r w:rsidRPr="00C10AD6">
        <w:rPr>
          <w:b/>
        </w:rPr>
        <w:t>Condition1</w:t>
      </w:r>
      <w:r>
        <w:t xml:space="preserve"> to </w:t>
      </w:r>
      <w:r w:rsidRPr="00C10AD6">
        <w:rPr>
          <w:b/>
        </w:rPr>
        <w:t>Majority approved</w:t>
      </w:r>
      <w:r>
        <w:t>.</w:t>
      </w:r>
    </w:p>
    <w:p w14:paraId="3C966CCE" w14:textId="77777777" w:rsidR="00C10AD6" w:rsidRDefault="00DD24A7" w:rsidP="00C10AD6">
      <w:pPr>
        <w:pStyle w:val="NumberedBullet"/>
      </w:pPr>
      <w:r>
        <w:t xml:space="preserve">Right-click the </w:t>
      </w:r>
      <w:proofErr w:type="spellStart"/>
      <w:r w:rsidRPr="00C10AD6">
        <w:rPr>
          <w:b/>
        </w:rPr>
        <w:t>approveItem</w:t>
      </w:r>
      <w:proofErr w:type="spellEnd"/>
      <w:r>
        <w:t xml:space="preserve"> code activity, select </w:t>
      </w:r>
      <w:r w:rsidRPr="00C10AD6">
        <w:rPr>
          <w:b/>
        </w:rPr>
        <w:t>Generate Handlers</w:t>
      </w:r>
      <w:r>
        <w:t xml:space="preserve"> and add the following code to the handler:</w:t>
      </w:r>
    </w:p>
    <w:p w14:paraId="71D8F413" w14:textId="77777777" w:rsidR="00DD24A7" w:rsidRDefault="00DD24A7" w:rsidP="00C10AD6">
      <w:pPr>
        <w:pStyle w:val="CodeAlone"/>
      </w:pPr>
      <w:proofErr w:type="gramStart"/>
      <w:r>
        <w:t>private</w:t>
      </w:r>
      <w:proofErr w:type="gramEnd"/>
      <w:r>
        <w:t xml:space="preserve"> void </w:t>
      </w:r>
      <w:proofErr w:type="spellStart"/>
      <w:r>
        <w:t>approveItem_ExecuteCode</w:t>
      </w:r>
      <w:proofErr w:type="spellEnd"/>
      <w:r>
        <w:t xml:space="preserve"> (object sender, </w:t>
      </w:r>
      <w:proofErr w:type="spellStart"/>
      <w:r>
        <w:t>EventArgs</w:t>
      </w:r>
      <w:proofErr w:type="spellEnd"/>
      <w:r>
        <w:t xml:space="preserve"> e) {</w:t>
      </w:r>
    </w:p>
    <w:p w14:paraId="2B18638E" w14:textId="77777777" w:rsidR="00DD24A7" w:rsidRDefault="00DD24A7" w:rsidP="00C10AD6">
      <w:pPr>
        <w:pStyle w:val="CodeAlone"/>
      </w:pPr>
      <w:r>
        <w:t xml:space="preserve">    // get the item...</w:t>
      </w:r>
    </w:p>
    <w:p w14:paraId="61B012BB" w14:textId="77777777" w:rsidR="00DD24A7" w:rsidRDefault="00DD24A7" w:rsidP="00C10AD6">
      <w:pPr>
        <w:pStyle w:val="CodeAlone"/>
      </w:pPr>
      <w:r>
        <w:t xml:space="preserve">    </w:t>
      </w:r>
      <w:proofErr w:type="spellStart"/>
      <w:r>
        <w:t>SPListItem</w:t>
      </w:r>
      <w:proofErr w:type="spellEnd"/>
      <w:r>
        <w:t xml:space="preserve"> item = </w:t>
      </w:r>
      <w:proofErr w:type="spellStart"/>
      <w:r>
        <w:t>workflowProperties.Item</w:t>
      </w:r>
      <w:proofErr w:type="spellEnd"/>
      <w:r>
        <w:t>;</w:t>
      </w:r>
    </w:p>
    <w:p w14:paraId="3ACB6919" w14:textId="77777777" w:rsidR="00DD24A7" w:rsidRDefault="00DD24A7" w:rsidP="00C10AD6">
      <w:pPr>
        <w:pStyle w:val="CodeAlone"/>
      </w:pPr>
    </w:p>
    <w:p w14:paraId="288BC3C4" w14:textId="77777777" w:rsidR="00DD24A7" w:rsidRDefault="00DD24A7" w:rsidP="00C10AD6">
      <w:pPr>
        <w:pStyle w:val="CodeAlone"/>
      </w:pPr>
      <w:r>
        <w:t xml:space="preserve">    // approve the item</w:t>
      </w:r>
    </w:p>
    <w:p w14:paraId="14E20E52" w14:textId="77777777" w:rsidR="00DD24A7" w:rsidRDefault="00DD24A7" w:rsidP="00C10AD6">
      <w:pPr>
        <w:pStyle w:val="CodeAlone"/>
      </w:pPr>
      <w:r>
        <w:t xml:space="preserve">    </w:t>
      </w:r>
      <w:proofErr w:type="spellStart"/>
      <w:proofErr w:type="gramStart"/>
      <w:r>
        <w:t>item.File.Approve</w:t>
      </w:r>
      <w:proofErr w:type="spellEnd"/>
      <w:r>
        <w:t>(</w:t>
      </w:r>
      <w:proofErr w:type="gramEnd"/>
      <w:r>
        <w:t>"Approved by a majority.");</w:t>
      </w:r>
    </w:p>
    <w:p w14:paraId="3F4C2AA5" w14:textId="77777777" w:rsidR="00DD24A7" w:rsidRDefault="00DD24A7" w:rsidP="00C10AD6">
      <w:pPr>
        <w:pStyle w:val="CodeAloneLast"/>
      </w:pPr>
      <w:r>
        <w:lastRenderedPageBreak/>
        <w:t>}</w:t>
      </w:r>
    </w:p>
    <w:p w14:paraId="680CC106" w14:textId="77777777" w:rsidR="00C10AD6" w:rsidRDefault="00DD24A7" w:rsidP="00C10AD6">
      <w:pPr>
        <w:pStyle w:val="NumberedBullet"/>
      </w:pPr>
      <w:r>
        <w:t xml:space="preserve">Right-click the </w:t>
      </w:r>
      <w:proofErr w:type="spellStart"/>
      <w:r w:rsidRPr="00C10AD6">
        <w:rPr>
          <w:b/>
        </w:rPr>
        <w:t>logItemApproved</w:t>
      </w:r>
      <w:proofErr w:type="spellEnd"/>
      <w:r>
        <w:t xml:space="preserve"> activity, select </w:t>
      </w:r>
      <w:r w:rsidRPr="00C10AD6">
        <w:rPr>
          <w:b/>
        </w:rPr>
        <w:t>Generate Handlers</w:t>
      </w:r>
      <w:r>
        <w:t xml:space="preserve"> and add the following code to the handler:</w:t>
      </w:r>
    </w:p>
    <w:p w14:paraId="4C55EF27" w14:textId="77777777" w:rsidR="00DD24A7" w:rsidRDefault="00DD24A7" w:rsidP="00C10AD6">
      <w:pPr>
        <w:pStyle w:val="CodeAlone"/>
      </w:pPr>
      <w:proofErr w:type="gramStart"/>
      <w:r>
        <w:t>private</w:t>
      </w:r>
      <w:proofErr w:type="gramEnd"/>
      <w:r>
        <w:t xml:space="preserve"> void </w:t>
      </w:r>
      <w:proofErr w:type="spellStart"/>
      <w:r>
        <w:t>logItemApproved_MethodInvoking</w:t>
      </w:r>
      <w:proofErr w:type="spellEnd"/>
      <w:r>
        <w:t xml:space="preserve"> (object sender, </w:t>
      </w:r>
      <w:proofErr w:type="spellStart"/>
      <w:r>
        <w:t>EventArgs</w:t>
      </w:r>
      <w:proofErr w:type="spellEnd"/>
      <w:r>
        <w:t xml:space="preserve"> e) {</w:t>
      </w:r>
    </w:p>
    <w:p w14:paraId="17C47B32" w14:textId="77777777" w:rsidR="00DD24A7" w:rsidRDefault="00DD24A7" w:rsidP="00C10AD6">
      <w:pPr>
        <w:pStyle w:val="CodeAlone"/>
      </w:pPr>
      <w:r>
        <w:t xml:space="preserve">    </w:t>
      </w:r>
      <w:proofErr w:type="spellStart"/>
      <w:r>
        <w:t>this.HistoryOutcome</w:t>
      </w:r>
      <w:proofErr w:type="spellEnd"/>
      <w:r>
        <w:t xml:space="preserve"> = "Item approved by a majority.</w:t>
      </w:r>
      <w:proofErr w:type="gramStart"/>
      <w:r>
        <w:t>";</w:t>
      </w:r>
      <w:proofErr w:type="gramEnd"/>
    </w:p>
    <w:p w14:paraId="67B6E057" w14:textId="77777777" w:rsidR="00DD24A7" w:rsidRDefault="00DD24A7" w:rsidP="00C10AD6">
      <w:pPr>
        <w:pStyle w:val="CodeAlone"/>
      </w:pPr>
      <w:r>
        <w:t xml:space="preserve">    </w:t>
      </w:r>
      <w:proofErr w:type="spellStart"/>
      <w:r>
        <w:t>this.HistoryDescription</w:t>
      </w:r>
      <w:proofErr w:type="spellEnd"/>
      <w:r>
        <w:t xml:space="preserve"> = </w:t>
      </w:r>
      <w:proofErr w:type="spellStart"/>
      <w:proofErr w:type="gramStart"/>
      <w:r>
        <w:t>String.Format</w:t>
      </w:r>
      <w:proofErr w:type="spellEnd"/>
      <w:r>
        <w:t>(</w:t>
      </w:r>
      <w:proofErr w:type="gramEnd"/>
      <w:r>
        <w:t>"The final score was {0} approvers &amp; {1} rejecters. Once a majority of three approvers is reached, the workflow terminates.</w:t>
      </w:r>
      <w:proofErr w:type="gramStart"/>
      <w:r>
        <w:t>",</w:t>
      </w:r>
      <w:proofErr w:type="gramEnd"/>
    </w:p>
    <w:p w14:paraId="6DC945C4" w14:textId="77777777" w:rsidR="00DD24A7" w:rsidRDefault="00DD24A7" w:rsidP="00C10AD6">
      <w:pPr>
        <w:pStyle w:val="CodeAlone"/>
      </w:pPr>
      <w:r>
        <w:t xml:space="preserve">    </w:t>
      </w:r>
      <w:proofErr w:type="spellStart"/>
      <w:proofErr w:type="gramStart"/>
      <w:r>
        <w:t>this.ApproveAnswerCount.ToString</w:t>
      </w:r>
      <w:proofErr w:type="spellEnd"/>
      <w:r>
        <w:t>(</w:t>
      </w:r>
      <w:proofErr w:type="gramEnd"/>
      <w:r>
        <w:t>),</w:t>
      </w:r>
    </w:p>
    <w:p w14:paraId="5D865A13" w14:textId="77777777" w:rsidR="00DD24A7" w:rsidRDefault="00DD24A7" w:rsidP="00C10AD6">
      <w:pPr>
        <w:pStyle w:val="CodeAlone"/>
      </w:pPr>
      <w:r>
        <w:t xml:space="preserve">    </w:t>
      </w:r>
      <w:proofErr w:type="spellStart"/>
      <w:proofErr w:type="gramStart"/>
      <w:r>
        <w:t>this.RejectAnswerCount.ToString</w:t>
      </w:r>
      <w:proofErr w:type="spellEnd"/>
      <w:r>
        <w:t>(</w:t>
      </w:r>
      <w:proofErr w:type="gramEnd"/>
      <w:r>
        <w:t>));</w:t>
      </w:r>
    </w:p>
    <w:p w14:paraId="063A7E12" w14:textId="77777777" w:rsidR="00DD24A7" w:rsidRDefault="00DD24A7" w:rsidP="00C10AD6">
      <w:pPr>
        <w:pStyle w:val="CodeAloneLast"/>
      </w:pPr>
      <w:r>
        <w:t>}</w:t>
      </w:r>
    </w:p>
    <w:p w14:paraId="0D0332FD" w14:textId="77777777" w:rsidR="00DD24A7" w:rsidRDefault="00DD24A7" w:rsidP="00DD24A7">
      <w:pPr>
        <w:pStyle w:val="NumberedBullet"/>
      </w:pPr>
      <w:r>
        <w:t xml:space="preserve">Select the </w:t>
      </w:r>
      <w:r w:rsidRPr="00C10AD6">
        <w:rPr>
          <w:b/>
        </w:rPr>
        <w:t>ifElseBranchActivity2</w:t>
      </w:r>
      <w:r>
        <w:t xml:space="preserve">, the one on the right that contains the </w:t>
      </w:r>
      <w:proofErr w:type="spellStart"/>
      <w:r w:rsidRPr="00C10AD6">
        <w:rPr>
          <w:b/>
        </w:rPr>
        <w:t>rejectItem</w:t>
      </w:r>
      <w:proofErr w:type="spellEnd"/>
      <w:r>
        <w:t xml:space="preserve"> code activity. Change the </w:t>
      </w:r>
      <w:r w:rsidRPr="00C10AD6">
        <w:rPr>
          <w:b/>
        </w:rPr>
        <w:t>Condition</w:t>
      </w:r>
      <w:r>
        <w:t xml:space="preserve"> to a </w:t>
      </w:r>
      <w:r w:rsidRPr="00C10AD6">
        <w:rPr>
          <w:b/>
        </w:rPr>
        <w:t>Declarative Rule Condition</w:t>
      </w:r>
      <w:r>
        <w:t xml:space="preserve">, click the </w:t>
      </w:r>
      <w:proofErr w:type="spellStart"/>
      <w:r>
        <w:t>expando</w:t>
      </w:r>
      <w:proofErr w:type="spellEnd"/>
      <w:r>
        <w:t xml:space="preserve"> icon and then click the ellipses </w:t>
      </w:r>
      <w:r w:rsidRPr="00C10AD6">
        <w:rPr>
          <w:b/>
        </w:rPr>
        <w:t xml:space="preserve">[...] </w:t>
      </w:r>
      <w:r>
        <w:t xml:space="preserve">button in the </w:t>
      </w:r>
      <w:proofErr w:type="spellStart"/>
      <w:r w:rsidRPr="00C10AD6">
        <w:rPr>
          <w:b/>
        </w:rPr>
        <w:t>ConditionName</w:t>
      </w:r>
      <w:proofErr w:type="spellEnd"/>
      <w:r>
        <w:t xml:space="preserve"> property.</w:t>
      </w:r>
    </w:p>
    <w:p w14:paraId="4EC7BB19" w14:textId="77777777" w:rsidR="00C10AD6" w:rsidRDefault="00DD24A7" w:rsidP="007A4984">
      <w:pPr>
        <w:pStyle w:val="NumberedBullet"/>
        <w:numPr>
          <w:ilvl w:val="0"/>
          <w:numId w:val="0"/>
        </w:numPr>
        <w:ind w:left="720"/>
      </w:pPr>
      <w:r>
        <w:t xml:space="preserve">Create a new condition by clicking </w:t>
      </w:r>
      <w:r w:rsidRPr="00C10AD6">
        <w:rPr>
          <w:b/>
        </w:rPr>
        <w:t>New...</w:t>
      </w:r>
      <w:r>
        <w:t xml:space="preserve">. Then enter the following code in the </w:t>
      </w:r>
      <w:r w:rsidRPr="00C10AD6">
        <w:rPr>
          <w:b/>
        </w:rPr>
        <w:t>Rule Condition Editor</w:t>
      </w:r>
      <w:r>
        <w:t xml:space="preserve"> and click </w:t>
      </w:r>
      <w:r w:rsidRPr="00C10AD6">
        <w:rPr>
          <w:b/>
        </w:rPr>
        <w:t>OK</w:t>
      </w:r>
      <w:r>
        <w:t>:</w:t>
      </w:r>
    </w:p>
    <w:p w14:paraId="5F6187D8" w14:textId="77777777" w:rsidR="00DD24A7" w:rsidRDefault="00DD24A7" w:rsidP="00C10AD6">
      <w:pPr>
        <w:pStyle w:val="CodeAloneLast"/>
      </w:pPr>
      <w:proofErr w:type="spellStart"/>
      <w:r>
        <w:t>this.RejectAnswerCount</w:t>
      </w:r>
      <w:proofErr w:type="spellEnd"/>
      <w:r>
        <w:t xml:space="preserve"> &gt;=2</w:t>
      </w:r>
    </w:p>
    <w:p w14:paraId="3BA55A89" w14:textId="77777777" w:rsidR="007A4984" w:rsidRDefault="00DD24A7" w:rsidP="007A4984">
      <w:pPr>
        <w:pStyle w:val="NumberedBullet"/>
        <w:numPr>
          <w:ilvl w:val="0"/>
          <w:numId w:val="0"/>
        </w:numPr>
        <w:ind w:left="720"/>
      </w:pPr>
      <w:r>
        <w:t xml:space="preserve">After the condition has been created, rename it from </w:t>
      </w:r>
      <w:r w:rsidRPr="00C10AD6">
        <w:rPr>
          <w:b/>
        </w:rPr>
        <w:t>Condition1</w:t>
      </w:r>
      <w:r>
        <w:t xml:space="preserve"> to </w:t>
      </w:r>
      <w:r w:rsidRPr="00C10AD6">
        <w:rPr>
          <w:b/>
        </w:rPr>
        <w:t>Majority rejected</w:t>
      </w:r>
      <w:r>
        <w:t>.</w:t>
      </w:r>
    </w:p>
    <w:p w14:paraId="518F1747" w14:textId="77777777" w:rsidR="007A4984" w:rsidRDefault="00DD24A7" w:rsidP="00C10AD6">
      <w:pPr>
        <w:pStyle w:val="NumberedBullet"/>
      </w:pPr>
      <w:r>
        <w:t xml:space="preserve">Right-click the </w:t>
      </w:r>
      <w:proofErr w:type="spellStart"/>
      <w:r w:rsidRPr="007A4984">
        <w:rPr>
          <w:b/>
        </w:rPr>
        <w:t>rejectItem</w:t>
      </w:r>
      <w:proofErr w:type="spellEnd"/>
      <w:r>
        <w:t xml:space="preserve"> code activity, select </w:t>
      </w:r>
      <w:r w:rsidRPr="007A4984">
        <w:rPr>
          <w:b/>
        </w:rPr>
        <w:t>Generate Handlers</w:t>
      </w:r>
      <w:r>
        <w:t xml:space="preserve"> and add the following code to the handler:</w:t>
      </w:r>
    </w:p>
    <w:p w14:paraId="797CF301" w14:textId="77777777" w:rsidR="00DD24A7" w:rsidRDefault="00DD24A7" w:rsidP="007A4984">
      <w:pPr>
        <w:pStyle w:val="CodeAlone"/>
      </w:pPr>
      <w:proofErr w:type="gramStart"/>
      <w:r>
        <w:t>private</w:t>
      </w:r>
      <w:proofErr w:type="gramEnd"/>
      <w:r>
        <w:t xml:space="preserve"> void </w:t>
      </w:r>
      <w:proofErr w:type="spellStart"/>
      <w:r>
        <w:t>rejectItem_ExecuteCode</w:t>
      </w:r>
      <w:proofErr w:type="spellEnd"/>
      <w:r>
        <w:t xml:space="preserve"> (object sender, </w:t>
      </w:r>
      <w:proofErr w:type="spellStart"/>
      <w:r>
        <w:t>EventArgs</w:t>
      </w:r>
      <w:proofErr w:type="spellEnd"/>
      <w:r>
        <w:t xml:space="preserve"> e) {</w:t>
      </w:r>
    </w:p>
    <w:p w14:paraId="49836300" w14:textId="77777777" w:rsidR="00DD24A7" w:rsidRDefault="00DD24A7" w:rsidP="007A4984">
      <w:pPr>
        <w:pStyle w:val="CodeAlone"/>
      </w:pPr>
      <w:r>
        <w:t xml:space="preserve">    </w:t>
      </w:r>
      <w:proofErr w:type="spellStart"/>
      <w:r>
        <w:t>SPListItem</w:t>
      </w:r>
      <w:proofErr w:type="spellEnd"/>
      <w:r>
        <w:t xml:space="preserve"> item = </w:t>
      </w:r>
      <w:proofErr w:type="spellStart"/>
      <w:r>
        <w:t>workflowProperties.Item</w:t>
      </w:r>
      <w:proofErr w:type="spellEnd"/>
      <w:r>
        <w:t>;</w:t>
      </w:r>
    </w:p>
    <w:p w14:paraId="5079D7BB" w14:textId="77777777" w:rsidR="00DD24A7" w:rsidRDefault="00DD24A7" w:rsidP="007A4984">
      <w:pPr>
        <w:pStyle w:val="CodeAlone"/>
      </w:pPr>
      <w:r>
        <w:t xml:space="preserve">    </w:t>
      </w:r>
      <w:proofErr w:type="spellStart"/>
      <w:proofErr w:type="gramStart"/>
      <w:r>
        <w:t>item.File.Deny</w:t>
      </w:r>
      <w:proofErr w:type="spellEnd"/>
      <w:r>
        <w:t>(</w:t>
      </w:r>
      <w:proofErr w:type="gramEnd"/>
      <w:r>
        <w:t>"Rejected by a majority.");</w:t>
      </w:r>
    </w:p>
    <w:p w14:paraId="6D560DE0" w14:textId="77777777" w:rsidR="00DD24A7" w:rsidRDefault="00DD24A7" w:rsidP="007A4984">
      <w:pPr>
        <w:pStyle w:val="CodeAloneLast"/>
      </w:pPr>
      <w:r>
        <w:t>}</w:t>
      </w:r>
    </w:p>
    <w:p w14:paraId="195F4EA0" w14:textId="77777777" w:rsidR="007A4984" w:rsidRDefault="00DD24A7" w:rsidP="007A4984">
      <w:pPr>
        <w:pStyle w:val="NumberedBullet"/>
      </w:pPr>
      <w:r>
        <w:t xml:space="preserve">Right-click the </w:t>
      </w:r>
      <w:proofErr w:type="spellStart"/>
      <w:r w:rsidRPr="007A4984">
        <w:rPr>
          <w:b/>
        </w:rPr>
        <w:t>logItemRejected</w:t>
      </w:r>
      <w:proofErr w:type="spellEnd"/>
      <w:r>
        <w:t xml:space="preserve"> activity, select </w:t>
      </w:r>
      <w:r w:rsidRPr="007A4984">
        <w:rPr>
          <w:b/>
        </w:rPr>
        <w:t>Generate Handlers</w:t>
      </w:r>
      <w:r>
        <w:t xml:space="preserve"> and add the following code to the handler:</w:t>
      </w:r>
    </w:p>
    <w:p w14:paraId="78581A87" w14:textId="77777777" w:rsidR="00DD24A7" w:rsidRDefault="00DD24A7" w:rsidP="007A4984">
      <w:pPr>
        <w:pStyle w:val="CodeAlone"/>
      </w:pPr>
      <w:proofErr w:type="gramStart"/>
      <w:r>
        <w:t>private</w:t>
      </w:r>
      <w:proofErr w:type="gramEnd"/>
      <w:r>
        <w:t xml:space="preserve"> void </w:t>
      </w:r>
      <w:proofErr w:type="spellStart"/>
      <w:r>
        <w:t>logItemRejected_MethodInvoking</w:t>
      </w:r>
      <w:proofErr w:type="spellEnd"/>
      <w:r>
        <w:t xml:space="preserve"> (object sender, </w:t>
      </w:r>
      <w:proofErr w:type="spellStart"/>
      <w:r>
        <w:t>EventArgs</w:t>
      </w:r>
      <w:proofErr w:type="spellEnd"/>
      <w:r>
        <w:t xml:space="preserve"> e) {</w:t>
      </w:r>
    </w:p>
    <w:p w14:paraId="66FE950B" w14:textId="77777777" w:rsidR="00DD24A7" w:rsidRDefault="00DD24A7" w:rsidP="007A4984">
      <w:pPr>
        <w:pStyle w:val="CodeAlone"/>
      </w:pPr>
      <w:r>
        <w:t xml:space="preserve">    </w:t>
      </w:r>
      <w:proofErr w:type="spellStart"/>
      <w:r>
        <w:t>this.HistoryOutcome</w:t>
      </w:r>
      <w:proofErr w:type="spellEnd"/>
      <w:r>
        <w:t xml:space="preserve"> = "Item rejected by a majority.</w:t>
      </w:r>
      <w:proofErr w:type="gramStart"/>
      <w:r>
        <w:t>";</w:t>
      </w:r>
      <w:proofErr w:type="gramEnd"/>
    </w:p>
    <w:p w14:paraId="4FA8A555" w14:textId="77777777" w:rsidR="00DD24A7" w:rsidRDefault="00DD24A7" w:rsidP="007A4984">
      <w:pPr>
        <w:pStyle w:val="CodeAlone"/>
      </w:pPr>
      <w:r>
        <w:t xml:space="preserve">    </w:t>
      </w:r>
      <w:proofErr w:type="spellStart"/>
      <w:r>
        <w:t>this.HistoryDescription</w:t>
      </w:r>
      <w:proofErr w:type="spellEnd"/>
      <w:r>
        <w:t xml:space="preserve"> = </w:t>
      </w:r>
      <w:proofErr w:type="spellStart"/>
      <w:proofErr w:type="gramStart"/>
      <w:r>
        <w:t>String.Format</w:t>
      </w:r>
      <w:proofErr w:type="spellEnd"/>
      <w:r>
        <w:t>(</w:t>
      </w:r>
      <w:proofErr w:type="gramEnd"/>
      <w:r>
        <w:t>"The final score was {0} approvers &amp; {1} rejecters. Once a majority of three approvers is reached, the workflow terminates.</w:t>
      </w:r>
      <w:proofErr w:type="gramStart"/>
      <w:r>
        <w:t>",</w:t>
      </w:r>
      <w:proofErr w:type="gramEnd"/>
    </w:p>
    <w:p w14:paraId="13DB7BA8" w14:textId="77777777" w:rsidR="00DD24A7" w:rsidRDefault="00DD24A7" w:rsidP="007A4984">
      <w:pPr>
        <w:pStyle w:val="CodeAlone"/>
      </w:pPr>
      <w:r>
        <w:t xml:space="preserve">    </w:t>
      </w:r>
      <w:proofErr w:type="spellStart"/>
      <w:proofErr w:type="gramStart"/>
      <w:r>
        <w:t>this.ApproveAnswerCount.ToString</w:t>
      </w:r>
      <w:proofErr w:type="spellEnd"/>
      <w:r>
        <w:t>(</w:t>
      </w:r>
      <w:proofErr w:type="gramEnd"/>
      <w:r>
        <w:t>),</w:t>
      </w:r>
    </w:p>
    <w:p w14:paraId="6623A456" w14:textId="77777777" w:rsidR="00DD24A7" w:rsidRDefault="00DD24A7" w:rsidP="007A4984">
      <w:pPr>
        <w:pStyle w:val="CodeAlone"/>
      </w:pPr>
      <w:r>
        <w:t xml:space="preserve">    </w:t>
      </w:r>
      <w:proofErr w:type="spellStart"/>
      <w:proofErr w:type="gramStart"/>
      <w:r>
        <w:t>this.RejectAnswerCount.ToString</w:t>
      </w:r>
      <w:proofErr w:type="spellEnd"/>
      <w:r>
        <w:t>(</w:t>
      </w:r>
      <w:proofErr w:type="gramEnd"/>
      <w:r>
        <w:t>));</w:t>
      </w:r>
    </w:p>
    <w:p w14:paraId="00645BF3" w14:textId="77777777" w:rsidR="00DD24A7" w:rsidRDefault="00DD24A7" w:rsidP="007A4984">
      <w:pPr>
        <w:pStyle w:val="CodeAloneLast"/>
      </w:pPr>
      <w:r>
        <w:t>}</w:t>
      </w:r>
    </w:p>
    <w:p w14:paraId="2528318D" w14:textId="77777777" w:rsidR="007A4984" w:rsidRDefault="00DD24A7" w:rsidP="00DD24A7">
      <w:r>
        <w:t xml:space="preserve">Finally... right-click the </w:t>
      </w:r>
      <w:proofErr w:type="spellStart"/>
      <w:r w:rsidRPr="007A4984">
        <w:rPr>
          <w:b/>
        </w:rPr>
        <w:t>logWorkflowComplete</w:t>
      </w:r>
      <w:proofErr w:type="spellEnd"/>
      <w:r>
        <w:t xml:space="preserve"> activity, select the </w:t>
      </w:r>
      <w:r w:rsidRPr="007A4984">
        <w:rPr>
          <w:b/>
        </w:rPr>
        <w:t>Generate Handlers</w:t>
      </w:r>
      <w:r>
        <w:t xml:space="preserve"> and add the following code to the handler:</w:t>
      </w:r>
    </w:p>
    <w:p w14:paraId="1201B183" w14:textId="77777777" w:rsidR="00DD24A7" w:rsidRDefault="00DD24A7" w:rsidP="007A4984">
      <w:pPr>
        <w:pStyle w:val="CodeAlone"/>
      </w:pPr>
      <w:proofErr w:type="gramStart"/>
      <w:r>
        <w:t>private</w:t>
      </w:r>
      <w:proofErr w:type="gramEnd"/>
      <w:r>
        <w:t xml:space="preserve"> void </w:t>
      </w:r>
      <w:proofErr w:type="spellStart"/>
      <w:r>
        <w:t>logWorkflowComplete_MethodInvoking</w:t>
      </w:r>
      <w:proofErr w:type="spellEnd"/>
      <w:r>
        <w:t xml:space="preserve"> (object sender, </w:t>
      </w:r>
      <w:proofErr w:type="spellStart"/>
      <w:r>
        <w:t>EventArgs</w:t>
      </w:r>
      <w:proofErr w:type="spellEnd"/>
      <w:r>
        <w:t xml:space="preserve"> e) {</w:t>
      </w:r>
    </w:p>
    <w:p w14:paraId="6603B4CC" w14:textId="77777777" w:rsidR="00DD24A7" w:rsidRDefault="00DD24A7" w:rsidP="007A4984">
      <w:pPr>
        <w:pStyle w:val="CodeAlone"/>
      </w:pPr>
      <w:r>
        <w:t xml:space="preserve">    </w:t>
      </w:r>
      <w:proofErr w:type="spellStart"/>
      <w:r>
        <w:t>this.HistoryOutcome</w:t>
      </w:r>
      <w:proofErr w:type="spellEnd"/>
      <w:r>
        <w:t xml:space="preserve"> = "Workflow complete.</w:t>
      </w:r>
      <w:proofErr w:type="gramStart"/>
      <w:r>
        <w:t>";</w:t>
      </w:r>
      <w:proofErr w:type="gramEnd"/>
    </w:p>
    <w:p w14:paraId="373BD784" w14:textId="77777777" w:rsidR="00DD24A7" w:rsidRDefault="00DD24A7" w:rsidP="007A4984">
      <w:pPr>
        <w:pStyle w:val="CodeAlone"/>
      </w:pPr>
      <w:r>
        <w:t xml:space="preserve">    </w:t>
      </w:r>
      <w:proofErr w:type="spellStart"/>
      <w:r>
        <w:t>this.HistoryDescription</w:t>
      </w:r>
      <w:proofErr w:type="spellEnd"/>
      <w:r>
        <w:t xml:space="preserve"> = "Workflow finished... majority always wins (except in hand grenades &amp; horseshoes).</w:t>
      </w:r>
      <w:proofErr w:type="gramStart"/>
      <w:r>
        <w:t>";</w:t>
      </w:r>
      <w:proofErr w:type="gramEnd"/>
    </w:p>
    <w:p w14:paraId="0DC7C1E4" w14:textId="77777777" w:rsidR="00DD24A7" w:rsidRDefault="00DD24A7" w:rsidP="007A4984">
      <w:pPr>
        <w:pStyle w:val="CodeAloneLast"/>
      </w:pPr>
      <w:r>
        <w:t>}</w:t>
      </w:r>
    </w:p>
    <w:p w14:paraId="436600A0" w14:textId="77777777" w:rsidR="00DD24A7" w:rsidRDefault="00DD24A7" w:rsidP="00DD24A7">
      <w:r>
        <w:t xml:space="preserve">That's it! You made it </w:t>
      </w:r>
      <w:r w:rsidR="007A4984">
        <w:t>through</w:t>
      </w:r>
      <w:r>
        <w:t xml:space="preserve"> all that code!!!!In this exercise, you added logic and integrated the InfoPath forms into the workflow.</w:t>
      </w:r>
    </w:p>
    <w:p w14:paraId="3B32C7D4" w14:textId="77777777" w:rsidR="00DD24A7" w:rsidRDefault="00DD24A7" w:rsidP="00DD24A7">
      <w:pPr>
        <w:pStyle w:val="LabExercise"/>
      </w:pPr>
      <w:r>
        <w:t>Exercise 5: Package the workflow up for deployment</w:t>
      </w:r>
    </w:p>
    <w:p w14:paraId="2628D15B" w14:textId="77777777" w:rsidR="00DD24A7" w:rsidRDefault="00DD24A7" w:rsidP="00DD24A7">
      <w:r>
        <w:lastRenderedPageBreak/>
        <w:t>In this exercise you will configure the Feature that will be used to install the workflow as well as the WSS solution package that will be used for deploying the Feature and associated files.</w:t>
      </w:r>
    </w:p>
    <w:p w14:paraId="06F45286" w14:textId="77777777" w:rsidR="00DD24A7" w:rsidRDefault="00DD24A7" w:rsidP="00C37E23">
      <w:pPr>
        <w:pStyle w:val="NumberedBullet"/>
        <w:numPr>
          <w:ilvl w:val="0"/>
          <w:numId w:val="27"/>
        </w:numPr>
      </w:pPr>
      <w:r>
        <w:t xml:space="preserve">There are a few files that you've added to the folder structure of the workflow project in Visual Studio, but you've yet to add them to the project itself... let's take care of that now. If hidden items aren't being shown currently, click the </w:t>
      </w:r>
      <w:r w:rsidRPr="00C37E23">
        <w:rPr>
          <w:b/>
        </w:rPr>
        <w:t>Show all files</w:t>
      </w:r>
      <w:r>
        <w:t xml:space="preserve"> icon at the top of the </w:t>
      </w:r>
      <w:r w:rsidRPr="00C37E23">
        <w:rPr>
          <w:b/>
        </w:rPr>
        <w:t>Solution Explorer</w:t>
      </w:r>
      <w:r>
        <w:t xml:space="preserve"> tool window. Take note of two InfoPath published form files you need to add to the project (within the </w:t>
      </w:r>
      <w:r w:rsidRPr="00C37E23">
        <w:rPr>
          <w:b/>
        </w:rPr>
        <w:t>Feature</w:t>
      </w:r>
      <w:r>
        <w:t xml:space="preserve"> folder) and the two InfoPath design form files saved within the </w:t>
      </w:r>
      <w:proofErr w:type="spellStart"/>
      <w:r w:rsidRPr="00C37E23">
        <w:rPr>
          <w:b/>
        </w:rPr>
        <w:t>Forms_Design</w:t>
      </w:r>
      <w:proofErr w:type="spellEnd"/>
      <w:r>
        <w:t xml:space="preserve"> folder. Right-click each of these </w:t>
      </w:r>
      <w:r w:rsidRPr="00C37E23">
        <w:rPr>
          <w:b/>
        </w:rPr>
        <w:t>*.XSN</w:t>
      </w:r>
      <w:r>
        <w:t xml:space="preserve"> files and select </w:t>
      </w:r>
      <w:r w:rsidRPr="00C37E23">
        <w:rPr>
          <w:b/>
        </w:rPr>
        <w:t>Include In Project</w:t>
      </w:r>
      <w:r>
        <w:t>:</w:t>
      </w:r>
    </w:p>
    <w:p w14:paraId="660E9693" w14:textId="77777777" w:rsidR="00DD24A7" w:rsidRDefault="00C37E23" w:rsidP="00C37E23">
      <w:pPr>
        <w:pStyle w:val="Figure"/>
      </w:pPr>
      <w:r>
        <w:drawing>
          <wp:inline distT="0" distB="0" distL="0" distR="0" wp14:editId="274CD2FE">
            <wp:extent cx="2628900" cy="3981450"/>
            <wp:effectExtent l="19050" t="0" r="0" b="0"/>
            <wp:docPr id="139" name="Picture 139" descr="C:\Development\Writing\Courses\WCM401\trunk\Student Download\Labs\10_Workflow\Figures\SolutionExplor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Development\Writing\Courses\WCM401\trunk\Student Download\Labs\10_Workflow\Figures\SolutionExplorer4.jpg"/>
                    <pic:cNvPicPr>
                      <a:picLocks noChangeAspect="1" noChangeArrowheads="1"/>
                    </pic:cNvPicPr>
                  </pic:nvPicPr>
                  <pic:blipFill>
                    <a:blip r:embed="rId23" cstate="print">
                      <a:grayscl/>
                    </a:blip>
                    <a:srcRect/>
                    <a:stretch>
                      <a:fillRect/>
                    </a:stretch>
                  </pic:blipFill>
                  <pic:spPr bwMode="auto">
                    <a:xfrm>
                      <a:off x="0" y="0"/>
                      <a:ext cx="2628900" cy="3981450"/>
                    </a:xfrm>
                    <a:prstGeom prst="rect">
                      <a:avLst/>
                    </a:prstGeom>
                    <a:noFill/>
                    <a:ln w="9525">
                      <a:noFill/>
                      <a:miter lim="800000"/>
                      <a:headEnd/>
                      <a:tailEnd/>
                    </a:ln>
                  </pic:spPr>
                </pic:pic>
              </a:graphicData>
            </a:graphic>
          </wp:inline>
        </w:drawing>
      </w:r>
    </w:p>
    <w:p w14:paraId="58B37292" w14:textId="77777777" w:rsidR="00C37E23" w:rsidRDefault="00DD24A7" w:rsidP="00C37E23">
      <w:pPr>
        <w:pStyle w:val="NumberedBullet"/>
      </w:pPr>
      <w:r>
        <w:t xml:space="preserve">Now, the first thing you need to do is create the necessary Feature files. First, create a new XML file named </w:t>
      </w:r>
      <w:r w:rsidRPr="00C37E23">
        <w:rPr>
          <w:b/>
        </w:rPr>
        <w:t>feature.xml</w:t>
      </w:r>
      <w:r>
        <w:t xml:space="preserve"> in the </w:t>
      </w:r>
      <w:r w:rsidRPr="00C37E23">
        <w:rPr>
          <w:b/>
        </w:rPr>
        <w:t>Lab</w:t>
      </w:r>
      <w:sdt>
        <w:sdtPr>
          <w:rPr>
            <w:b/>
          </w:rPr>
          <w:alias w:val="Lab Number"/>
          <w:tag w:val="Lab Number"/>
          <w:id w:val="6340018"/>
          <w:placeholder>
            <w:docPart w:val="DefaultPlaceholder_22675703"/>
          </w:placeholder>
          <w:dataBinding w:xpath="/root[1]/labNumber[1]" w:storeItemID="{0306C5F9-4602-431E-9CA8-DC31EFB1E840}"/>
          <w:text/>
        </w:sdtPr>
        <w:sdtEndPr/>
        <w:sdtContent>
          <w:r w:rsidR="0013495D">
            <w:rPr>
              <w:b/>
            </w:rPr>
            <w:t>10</w:t>
          </w:r>
        </w:sdtContent>
      </w:sdt>
      <w:r>
        <w:t xml:space="preserve"> folder in the project and add the following XML markup:</w:t>
      </w:r>
    </w:p>
    <w:p w14:paraId="773F3DD3" w14:textId="77777777" w:rsidR="00DD24A7" w:rsidRDefault="00DD24A7" w:rsidP="00C37E23">
      <w:pPr>
        <w:pStyle w:val="CodeAlone"/>
      </w:pPr>
      <w:proofErr w:type="gramStart"/>
      <w:r>
        <w:t>&lt;?xml</w:t>
      </w:r>
      <w:proofErr w:type="gramEnd"/>
      <w:r>
        <w:t xml:space="preserve"> version="1.0" encoding="utf-8"?&gt;</w:t>
      </w:r>
    </w:p>
    <w:p w14:paraId="5033D258" w14:textId="77777777" w:rsidR="00DD24A7" w:rsidRDefault="00DD24A7" w:rsidP="00C37E23">
      <w:pPr>
        <w:pStyle w:val="CodeAlone"/>
      </w:pPr>
      <w:r>
        <w:t xml:space="preserve">&lt;Feature </w:t>
      </w:r>
      <w:proofErr w:type="spellStart"/>
      <w:r>
        <w:t>xmlns</w:t>
      </w:r>
      <w:proofErr w:type="spellEnd"/>
      <w:r>
        <w:t>="http://schemas.microsoft.com/</w:t>
      </w:r>
      <w:proofErr w:type="spellStart"/>
      <w:r>
        <w:t>sharepoint</w:t>
      </w:r>
      <w:proofErr w:type="spellEnd"/>
      <w:r>
        <w:t>/"</w:t>
      </w:r>
    </w:p>
    <w:p w14:paraId="6F195C32" w14:textId="77777777" w:rsidR="00DD24A7" w:rsidRDefault="00DD24A7" w:rsidP="00C37E23">
      <w:pPr>
        <w:pStyle w:val="CodeAlone"/>
      </w:pPr>
      <w:r>
        <w:t xml:space="preserve">    Id="39513EA7-A8A3-4D92-9028-14DF5690B532"</w:t>
      </w:r>
    </w:p>
    <w:p w14:paraId="3AF2EF63" w14:textId="77777777" w:rsidR="00DD24A7" w:rsidRDefault="00DD24A7" w:rsidP="00C37E23">
      <w:pPr>
        <w:pStyle w:val="CodeAlone"/>
      </w:pPr>
      <w:r>
        <w:t xml:space="preserve">    Title="Lab </w:t>
      </w:r>
      <w:sdt>
        <w:sdtPr>
          <w:alias w:val="Lab Number"/>
          <w:tag w:val="Lab Number"/>
          <w:id w:val="6340019"/>
          <w:placeholder>
            <w:docPart w:val="DefaultPlaceholder_22675703"/>
          </w:placeholder>
          <w:dataBinding w:xpath="/root[1]/labNumber[1]" w:storeItemID="{0306C5F9-4602-431E-9CA8-DC31EFB1E840}"/>
          <w:text/>
        </w:sdtPr>
        <w:sdtEndPr/>
        <w:sdtContent>
          <w:r w:rsidR="0013495D">
            <w:t>10</w:t>
          </w:r>
        </w:sdtContent>
      </w:sdt>
      <w:r>
        <w:t xml:space="preserve"> - Majority Rules Workflow for Publishing Sites"</w:t>
      </w:r>
    </w:p>
    <w:p w14:paraId="14D6814F" w14:textId="77777777" w:rsidR="00DD24A7" w:rsidRDefault="00DD24A7" w:rsidP="00C37E23">
      <w:pPr>
        <w:pStyle w:val="CodeAlone"/>
      </w:pPr>
      <w:r>
        <w:t xml:space="preserve">    Description="Deploys a workflow template that will assign one task to three people, and then wait for a majority to approve/reject before completing the workflow."</w:t>
      </w:r>
    </w:p>
    <w:p w14:paraId="042B6D19" w14:textId="77777777" w:rsidR="00DD24A7" w:rsidRDefault="00DD24A7" w:rsidP="00C37E23">
      <w:pPr>
        <w:pStyle w:val="CodeAlone"/>
      </w:pPr>
      <w:r>
        <w:t xml:space="preserve">    Scope="Site"</w:t>
      </w:r>
    </w:p>
    <w:p w14:paraId="110510CE" w14:textId="77777777" w:rsidR="00DD24A7" w:rsidRDefault="00DD24A7" w:rsidP="00C37E23">
      <w:pPr>
        <w:pStyle w:val="CodeAlone"/>
      </w:pPr>
      <w:r>
        <w:t xml:space="preserve">    Hidden="False"</w:t>
      </w:r>
    </w:p>
    <w:p w14:paraId="0A627592" w14:textId="77777777" w:rsidR="00DD24A7" w:rsidRDefault="00DD24A7" w:rsidP="00C37E23">
      <w:pPr>
        <w:pStyle w:val="CodeAlone"/>
      </w:pPr>
      <w:r>
        <w:t xml:space="preserve">    </w:t>
      </w:r>
      <w:proofErr w:type="spellStart"/>
      <w:r>
        <w:t>ReceiverAssembly</w:t>
      </w:r>
      <w:proofErr w:type="spellEnd"/>
      <w:r>
        <w:t>="</w:t>
      </w:r>
      <w:proofErr w:type="spellStart"/>
      <w:r>
        <w:t>Microsoft.Office.Workflow.Feature</w:t>
      </w:r>
      <w:proofErr w:type="spellEnd"/>
      <w:r>
        <w:t xml:space="preserve">, Version=12.0.0.0, Culture=neutral, </w:t>
      </w:r>
      <w:proofErr w:type="spellStart"/>
      <w:r>
        <w:t>PublicKeyToken</w:t>
      </w:r>
      <w:proofErr w:type="spellEnd"/>
      <w:r>
        <w:t>=71e9bce111e9429c"</w:t>
      </w:r>
    </w:p>
    <w:p w14:paraId="7E45277E" w14:textId="77777777" w:rsidR="00DD24A7" w:rsidRDefault="00DD24A7" w:rsidP="00C37E23">
      <w:pPr>
        <w:pStyle w:val="CodeAlone"/>
      </w:pPr>
      <w:r>
        <w:t xml:space="preserve">    ReceiverClass="Microsoft.Office.Workflow.Feature.WorkflowFeatureReceiver"</w:t>
      </w:r>
    </w:p>
    <w:p w14:paraId="3E091B96" w14:textId="77777777" w:rsidR="00DD24A7" w:rsidRDefault="00DD24A7" w:rsidP="00C37E23">
      <w:pPr>
        <w:pStyle w:val="CodeAlone"/>
      </w:pPr>
      <w:r>
        <w:lastRenderedPageBreak/>
        <w:t xml:space="preserve">    Version="1.0.0.0"&gt;</w:t>
      </w:r>
    </w:p>
    <w:p w14:paraId="7E742B6C" w14:textId="77777777" w:rsidR="00DD24A7" w:rsidRDefault="00DD24A7" w:rsidP="00C37E23">
      <w:pPr>
        <w:pStyle w:val="CodeAlone"/>
      </w:pPr>
    </w:p>
    <w:p w14:paraId="49B2B795" w14:textId="77777777" w:rsidR="00DD24A7" w:rsidRDefault="00DD24A7" w:rsidP="00C37E23">
      <w:pPr>
        <w:pStyle w:val="CodeAlone"/>
      </w:pPr>
      <w:r>
        <w:t xml:space="preserve">    &lt;</w:t>
      </w:r>
      <w:proofErr w:type="spellStart"/>
      <w:r>
        <w:t>ElementManifests</w:t>
      </w:r>
      <w:proofErr w:type="spellEnd"/>
      <w:r>
        <w:t>&gt;</w:t>
      </w:r>
    </w:p>
    <w:p w14:paraId="6839B7F4" w14:textId="77777777" w:rsidR="00DD24A7" w:rsidRDefault="00DD24A7" w:rsidP="00C37E23">
      <w:pPr>
        <w:pStyle w:val="CodeAlone"/>
      </w:pPr>
      <w:r>
        <w:t xml:space="preserve">        &lt;</w:t>
      </w:r>
      <w:proofErr w:type="spellStart"/>
      <w:r>
        <w:t>ElementManifest</w:t>
      </w:r>
      <w:proofErr w:type="spellEnd"/>
      <w:r>
        <w:t xml:space="preserve"> Location="workflow.xml" /&gt;</w:t>
      </w:r>
    </w:p>
    <w:p w14:paraId="0952E9E7" w14:textId="77777777" w:rsidR="00DD24A7" w:rsidRDefault="00DD24A7" w:rsidP="00C37E23">
      <w:pPr>
        <w:pStyle w:val="CodeAlone"/>
      </w:pPr>
      <w:r>
        <w:t xml:space="preserve">        &lt;</w:t>
      </w:r>
      <w:proofErr w:type="spellStart"/>
      <w:r>
        <w:t>ElementFile</w:t>
      </w:r>
      <w:proofErr w:type="spellEnd"/>
      <w:r>
        <w:t xml:space="preserve"> Location="Forms\InitForm.xsn" /&gt;</w:t>
      </w:r>
    </w:p>
    <w:p w14:paraId="4CE409BA" w14:textId="77777777" w:rsidR="00DD24A7" w:rsidRDefault="00DD24A7" w:rsidP="00C37E23">
      <w:pPr>
        <w:pStyle w:val="CodeAlone"/>
      </w:pPr>
      <w:r>
        <w:t xml:space="preserve">        &lt;</w:t>
      </w:r>
      <w:proofErr w:type="spellStart"/>
      <w:r>
        <w:t>ElementFile</w:t>
      </w:r>
      <w:proofErr w:type="spellEnd"/>
      <w:r>
        <w:t xml:space="preserve"> Location="Forms\TaskForm.xsn" /&gt;</w:t>
      </w:r>
    </w:p>
    <w:p w14:paraId="6355F0FF" w14:textId="77777777" w:rsidR="00DD24A7" w:rsidRDefault="00DD24A7" w:rsidP="00C37E23">
      <w:pPr>
        <w:pStyle w:val="CodeAlone"/>
      </w:pPr>
      <w:r>
        <w:t xml:space="preserve">    &lt;/</w:t>
      </w:r>
      <w:proofErr w:type="spellStart"/>
      <w:r>
        <w:t>ElementManifests</w:t>
      </w:r>
      <w:proofErr w:type="spellEnd"/>
      <w:r>
        <w:t>&gt;</w:t>
      </w:r>
    </w:p>
    <w:p w14:paraId="730B4AF7" w14:textId="77777777" w:rsidR="00DD24A7" w:rsidRDefault="00DD24A7" w:rsidP="00C37E23">
      <w:pPr>
        <w:pStyle w:val="CodeAlone"/>
      </w:pPr>
    </w:p>
    <w:p w14:paraId="1347C7E4" w14:textId="77777777" w:rsidR="00DD24A7" w:rsidRDefault="00DD24A7" w:rsidP="00C37E23">
      <w:pPr>
        <w:pStyle w:val="CodeAlone"/>
      </w:pPr>
      <w:r>
        <w:t xml:space="preserve">    &lt;Properties&gt;</w:t>
      </w:r>
    </w:p>
    <w:p w14:paraId="43CC2781" w14:textId="77777777" w:rsidR="00DD24A7" w:rsidRDefault="00DD24A7" w:rsidP="00C37E23">
      <w:pPr>
        <w:pStyle w:val="CodeAlone"/>
      </w:pPr>
      <w:r>
        <w:t xml:space="preserve">        &lt;Property Key="</w:t>
      </w:r>
      <w:proofErr w:type="spellStart"/>
      <w:r>
        <w:t>GloballyAvailable</w:t>
      </w:r>
      <w:proofErr w:type="spellEnd"/>
      <w:r>
        <w:t>" Value="true" /&gt;</w:t>
      </w:r>
    </w:p>
    <w:p w14:paraId="0A146A1D" w14:textId="77777777" w:rsidR="00DD24A7" w:rsidRDefault="00DD24A7" w:rsidP="00C37E23">
      <w:pPr>
        <w:pStyle w:val="CodeAlone"/>
      </w:pPr>
      <w:r>
        <w:t xml:space="preserve">        &lt;Property Key="</w:t>
      </w:r>
      <w:proofErr w:type="spellStart"/>
      <w:r>
        <w:t>RegisterForms</w:t>
      </w:r>
      <w:proofErr w:type="spellEnd"/>
      <w:r>
        <w:t>" Value="Forms\*.</w:t>
      </w:r>
      <w:proofErr w:type="spellStart"/>
      <w:r>
        <w:t>xsn</w:t>
      </w:r>
      <w:proofErr w:type="spellEnd"/>
      <w:r>
        <w:t>" /&gt;</w:t>
      </w:r>
    </w:p>
    <w:p w14:paraId="4C37A3BD" w14:textId="77777777" w:rsidR="00DD24A7" w:rsidRDefault="00DD24A7" w:rsidP="00C37E23">
      <w:pPr>
        <w:pStyle w:val="CodeAlone"/>
      </w:pPr>
      <w:r>
        <w:t xml:space="preserve">    &lt;/Properties&gt;</w:t>
      </w:r>
    </w:p>
    <w:p w14:paraId="0D917543" w14:textId="77777777" w:rsidR="00DD24A7" w:rsidRDefault="00DD24A7" w:rsidP="00C37E23">
      <w:pPr>
        <w:pStyle w:val="CodeAloneLast"/>
      </w:pPr>
      <w:r>
        <w:t>&lt;/Feature&gt;</w:t>
      </w:r>
    </w:p>
    <w:p w14:paraId="204C3886" w14:textId="77777777" w:rsidR="00C37E23" w:rsidRDefault="00DD24A7" w:rsidP="00C37E23">
      <w:pPr>
        <w:pStyle w:val="NumberedBullet"/>
        <w:numPr>
          <w:ilvl w:val="0"/>
          <w:numId w:val="0"/>
        </w:numPr>
        <w:ind w:left="720"/>
      </w:pPr>
      <w:r>
        <w:t>Parts of this file deserve a bit of explanation:</w:t>
      </w:r>
    </w:p>
    <w:p w14:paraId="27213476" w14:textId="77777777" w:rsidR="00C37E23" w:rsidRDefault="00DD24A7" w:rsidP="00C37E23">
      <w:pPr>
        <w:pStyle w:val="Bullet"/>
      </w:pPr>
      <w:r w:rsidRPr="00C37E23">
        <w:rPr>
          <w:b/>
        </w:rPr>
        <w:t>&lt;Feature Site=""&gt;</w:t>
      </w:r>
      <w:r>
        <w:t>: all Features that deploy workflow templates to SharePoint must be scoped at the site collection level.</w:t>
      </w:r>
    </w:p>
    <w:p w14:paraId="3FE66D28" w14:textId="77777777" w:rsidR="00C37E23" w:rsidRDefault="00DD24A7" w:rsidP="00C37E23">
      <w:pPr>
        <w:pStyle w:val="Bullet"/>
      </w:pPr>
      <w:r w:rsidRPr="00C37E23">
        <w:rPr>
          <w:b/>
        </w:rPr>
        <w:t xml:space="preserve">&lt;Feature </w:t>
      </w:r>
      <w:proofErr w:type="spellStart"/>
      <w:r w:rsidRPr="00C37E23">
        <w:rPr>
          <w:b/>
        </w:rPr>
        <w:t>ReceiverAssembly</w:t>
      </w:r>
      <w:proofErr w:type="spellEnd"/>
      <w:r w:rsidRPr="00C37E23">
        <w:rPr>
          <w:b/>
        </w:rPr>
        <w:t xml:space="preserve">="" &amp; </w:t>
      </w:r>
      <w:proofErr w:type="spellStart"/>
      <w:r w:rsidRPr="00C37E23">
        <w:rPr>
          <w:b/>
        </w:rPr>
        <w:t>ReceiverClass</w:t>
      </w:r>
      <w:proofErr w:type="spellEnd"/>
      <w:r w:rsidRPr="00C37E23">
        <w:rPr>
          <w:b/>
        </w:rPr>
        <w:t>=""&gt;</w:t>
      </w:r>
      <w:r>
        <w:t>: this is boilerplate code... when your workflow leverages InfoPath forms, you need to use this Feature receiver as it will do the work of uploading the InfoPath forms to SharePoint.</w:t>
      </w:r>
    </w:p>
    <w:p w14:paraId="05F66CA7" w14:textId="77777777" w:rsidR="00C37E23" w:rsidRDefault="00DD24A7" w:rsidP="00C37E23">
      <w:pPr>
        <w:pStyle w:val="Bullet"/>
      </w:pPr>
      <w:r w:rsidRPr="00C37E23">
        <w:rPr>
          <w:b/>
        </w:rPr>
        <w:t>&lt;Property Key="</w:t>
      </w:r>
      <w:proofErr w:type="spellStart"/>
      <w:r w:rsidRPr="00C37E23">
        <w:rPr>
          <w:b/>
        </w:rPr>
        <w:t>GloballyAvailable</w:t>
      </w:r>
      <w:proofErr w:type="spellEnd"/>
      <w:r w:rsidRPr="00C37E23">
        <w:rPr>
          <w:b/>
        </w:rPr>
        <w:t>"&gt;</w:t>
      </w:r>
      <w:r>
        <w:t>: this property tells the Feature receiver that the InfoPath forms should be uploaded to Central Administration for all sites in the farm. This is so the same workflow added to site collections across your organization doesn't create hundreds if not thousands of instances of your forms.</w:t>
      </w:r>
    </w:p>
    <w:p w14:paraId="59B30354" w14:textId="77777777" w:rsidR="00C37E23" w:rsidRDefault="00DD24A7" w:rsidP="00C37E23">
      <w:pPr>
        <w:pStyle w:val="Bullet"/>
      </w:pPr>
      <w:r w:rsidRPr="00C37E23">
        <w:rPr>
          <w:b/>
        </w:rPr>
        <w:t>&lt;Property Key="</w:t>
      </w:r>
      <w:proofErr w:type="spellStart"/>
      <w:r w:rsidRPr="00C37E23">
        <w:rPr>
          <w:b/>
        </w:rPr>
        <w:t>RegisterForms</w:t>
      </w:r>
      <w:proofErr w:type="spellEnd"/>
      <w:r w:rsidRPr="00C37E23">
        <w:rPr>
          <w:b/>
        </w:rPr>
        <w:t>"&gt;</w:t>
      </w:r>
      <w:r>
        <w:t xml:space="preserve">: this property tells the Feature receiver which InfoPath forms to upload &amp; register as well as where it will find these forms. </w:t>
      </w:r>
    </w:p>
    <w:p w14:paraId="4393A45A" w14:textId="77777777" w:rsidR="00C37E23" w:rsidRDefault="00DD24A7" w:rsidP="00C37E23">
      <w:pPr>
        <w:pStyle w:val="NumberedBullet"/>
      </w:pPr>
      <w:r>
        <w:t xml:space="preserve">Now, create a new XML file named </w:t>
      </w:r>
      <w:r w:rsidRPr="00C37E23">
        <w:rPr>
          <w:b/>
        </w:rPr>
        <w:t>workflow.xml</w:t>
      </w:r>
      <w:r>
        <w:t xml:space="preserve"> in the </w:t>
      </w:r>
      <w:r w:rsidRPr="00C37E23">
        <w:rPr>
          <w:b/>
        </w:rPr>
        <w:t>Lab</w:t>
      </w:r>
      <w:sdt>
        <w:sdtPr>
          <w:rPr>
            <w:b/>
          </w:rPr>
          <w:alias w:val="Lab Number"/>
          <w:tag w:val="Lab Number"/>
          <w:id w:val="6340020"/>
          <w:placeholder>
            <w:docPart w:val="DefaultPlaceholder_22675703"/>
          </w:placeholder>
          <w:dataBinding w:xpath="/root[1]/labNumber[1]" w:storeItemID="{0306C5F9-4602-431E-9CA8-DC31EFB1E840}"/>
          <w:text/>
        </w:sdtPr>
        <w:sdtEndPr/>
        <w:sdtContent>
          <w:r w:rsidR="0013495D">
            <w:rPr>
              <w:b/>
            </w:rPr>
            <w:t>10</w:t>
          </w:r>
        </w:sdtContent>
      </w:sdt>
      <w:r>
        <w:t xml:space="preserve"> folder in the project and add the following XML markup:</w:t>
      </w:r>
    </w:p>
    <w:p w14:paraId="1214EDAF" w14:textId="77777777" w:rsidR="00DD24A7" w:rsidRDefault="00DD24A7" w:rsidP="00C37E23">
      <w:pPr>
        <w:pStyle w:val="CodeAlone"/>
      </w:pPr>
      <w:proofErr w:type="gramStart"/>
      <w:r>
        <w:t>&lt;?xml</w:t>
      </w:r>
      <w:proofErr w:type="gramEnd"/>
      <w:r>
        <w:t xml:space="preserve"> version="1.0" encoding="utf-8" ?&gt;</w:t>
      </w:r>
    </w:p>
    <w:p w14:paraId="47EF1602" w14:textId="77777777" w:rsidR="00DD24A7" w:rsidRDefault="00DD24A7" w:rsidP="00C37E23">
      <w:pPr>
        <w:pStyle w:val="CodeAlone"/>
      </w:pPr>
      <w:r>
        <w:t xml:space="preserve">&lt;Elements </w:t>
      </w:r>
      <w:proofErr w:type="spellStart"/>
      <w:r>
        <w:t>xmlns</w:t>
      </w:r>
      <w:proofErr w:type="spellEnd"/>
      <w:r>
        <w:t>="http://schemas.microsoft.com/</w:t>
      </w:r>
      <w:proofErr w:type="spellStart"/>
      <w:r>
        <w:t>sharepoint</w:t>
      </w:r>
      <w:proofErr w:type="spellEnd"/>
      <w:r>
        <w:t>/"&gt;</w:t>
      </w:r>
    </w:p>
    <w:p w14:paraId="3A2C36D9" w14:textId="77777777" w:rsidR="00DD24A7" w:rsidRDefault="00DD24A7" w:rsidP="00C37E23">
      <w:pPr>
        <w:pStyle w:val="CodeAlone"/>
      </w:pPr>
    </w:p>
    <w:p w14:paraId="4D4100CB" w14:textId="77777777" w:rsidR="00DD24A7" w:rsidRDefault="00DD24A7" w:rsidP="00C37E23">
      <w:pPr>
        <w:pStyle w:val="CodeAlone"/>
      </w:pPr>
      <w:r>
        <w:t xml:space="preserve">    &lt;Workflow Name="Majority Approvers"</w:t>
      </w:r>
    </w:p>
    <w:p w14:paraId="51C83D0B" w14:textId="77777777" w:rsidR="00DD24A7" w:rsidRDefault="00DD24A7" w:rsidP="00C37E23">
      <w:pPr>
        <w:pStyle w:val="CodeAlone"/>
      </w:pPr>
      <w:r>
        <w:t xml:space="preserve">        Description="Assigns three different people approval tasks. When a majority approves/rejects their tasks, the workflow approves/rejects the item."</w:t>
      </w:r>
    </w:p>
    <w:p w14:paraId="09DAABE9" w14:textId="77777777" w:rsidR="00DD24A7" w:rsidRDefault="00DD24A7" w:rsidP="00C37E23">
      <w:pPr>
        <w:pStyle w:val="CodeAlone"/>
      </w:pPr>
      <w:r>
        <w:t xml:space="preserve">        Id="D5613F31-FA46-4E45-A264-BDB5CC8061EC"</w:t>
      </w:r>
    </w:p>
    <w:p w14:paraId="2501C61D" w14:textId="77777777" w:rsidR="00DD24A7" w:rsidRDefault="00DD24A7" w:rsidP="00C37E23">
      <w:pPr>
        <w:pStyle w:val="CodeAlone"/>
      </w:pPr>
      <w:r>
        <w:t xml:space="preserve">        </w:t>
      </w:r>
      <w:proofErr w:type="spellStart"/>
      <w:r>
        <w:t>CodeBesideAssembly</w:t>
      </w:r>
      <w:proofErr w:type="spellEnd"/>
      <w:r>
        <w:t>="Lab</w:t>
      </w:r>
      <w:sdt>
        <w:sdtPr>
          <w:alias w:val="Lab Number"/>
          <w:tag w:val="Lab Number"/>
          <w:id w:val="6340021"/>
          <w:placeholder>
            <w:docPart w:val="DefaultPlaceholder_22675703"/>
          </w:placeholder>
          <w:dataBinding w:xpath="/root[1]/labNumber[1]" w:storeItemID="{0306C5F9-4602-431E-9CA8-DC31EFB1E840}"/>
          <w:text/>
        </w:sdtPr>
        <w:sdtEndPr/>
        <w:sdtContent>
          <w:r w:rsidR="0013495D">
            <w:t>10</w:t>
          </w:r>
        </w:sdtContent>
      </w:sdt>
      <w:r>
        <w:t xml:space="preserve">, Version=1.0.0.0, Culture=neutral, </w:t>
      </w:r>
      <w:proofErr w:type="spellStart"/>
      <w:r>
        <w:t>PublicKeyToken</w:t>
      </w:r>
      <w:proofErr w:type="spellEnd"/>
      <w:r>
        <w:t>=d4e5777b16a5749f"</w:t>
      </w:r>
    </w:p>
    <w:p w14:paraId="501A106A" w14:textId="77777777" w:rsidR="00DD24A7" w:rsidRDefault="00DD24A7" w:rsidP="00C37E23">
      <w:pPr>
        <w:pStyle w:val="CodeAlone"/>
      </w:pPr>
      <w:r>
        <w:t xml:space="preserve">        </w:t>
      </w:r>
      <w:proofErr w:type="spellStart"/>
      <w:r>
        <w:t>CodeBesideClass</w:t>
      </w:r>
      <w:proofErr w:type="spellEnd"/>
      <w:r>
        <w:t>="Lab</w:t>
      </w:r>
      <w:sdt>
        <w:sdtPr>
          <w:alias w:val="Lab Number"/>
          <w:tag w:val="Lab Number"/>
          <w:id w:val="6340022"/>
          <w:placeholder>
            <w:docPart w:val="DefaultPlaceholder_22675703"/>
          </w:placeholder>
          <w:dataBinding w:xpath="/root[1]/labNumber[1]" w:storeItemID="{0306C5F9-4602-431E-9CA8-DC31EFB1E840}"/>
          <w:text/>
        </w:sdtPr>
        <w:sdtEndPr/>
        <w:sdtContent>
          <w:r w:rsidR="0013495D">
            <w:t>10</w:t>
          </w:r>
        </w:sdtContent>
      </w:sdt>
      <w:r>
        <w:t>.MajorityApprovers"</w:t>
      </w:r>
    </w:p>
    <w:p w14:paraId="12F49019" w14:textId="77777777" w:rsidR="00DD24A7" w:rsidRDefault="00DD24A7" w:rsidP="00C37E23">
      <w:pPr>
        <w:pStyle w:val="CodeAlone"/>
      </w:pPr>
      <w:r>
        <w:t xml:space="preserve">        TaskListContentTypeId="0x01080100C9C9515DE4E24001905074F980F93160"</w:t>
      </w:r>
    </w:p>
    <w:p w14:paraId="4B48BD8A" w14:textId="77777777" w:rsidR="00DD24A7" w:rsidRDefault="00DD24A7" w:rsidP="00C37E23">
      <w:pPr>
        <w:pStyle w:val="CodeAlone"/>
      </w:pPr>
      <w:r>
        <w:t xml:space="preserve">        </w:t>
      </w:r>
      <w:proofErr w:type="spellStart"/>
      <w:r>
        <w:t>AssociationUrl</w:t>
      </w:r>
      <w:proofErr w:type="spellEnd"/>
      <w:r>
        <w:t>="_layouts/CstWrkflIP.aspx"</w:t>
      </w:r>
    </w:p>
    <w:p w14:paraId="409C2249" w14:textId="77777777" w:rsidR="00DD24A7" w:rsidRDefault="00DD24A7" w:rsidP="00C37E23">
      <w:pPr>
        <w:pStyle w:val="CodeAlone"/>
      </w:pPr>
      <w:r>
        <w:t xml:space="preserve">        </w:t>
      </w:r>
      <w:proofErr w:type="spellStart"/>
      <w:r>
        <w:t>InstantiationUrl</w:t>
      </w:r>
      <w:proofErr w:type="spellEnd"/>
      <w:r>
        <w:t>="_layouts/IniWrkflIP.aspx"</w:t>
      </w:r>
    </w:p>
    <w:p w14:paraId="40DC2B7A" w14:textId="77777777" w:rsidR="00DD24A7" w:rsidRDefault="00DD24A7" w:rsidP="00C37E23">
      <w:pPr>
        <w:pStyle w:val="CodeAlone"/>
      </w:pPr>
      <w:r>
        <w:t xml:space="preserve">        </w:t>
      </w:r>
      <w:proofErr w:type="spellStart"/>
      <w:r>
        <w:t>ModificationUrl</w:t>
      </w:r>
      <w:proofErr w:type="spellEnd"/>
      <w:r>
        <w:t>="_layouts/ModWrkflIP.aspx"</w:t>
      </w:r>
    </w:p>
    <w:p w14:paraId="597CC2CE" w14:textId="77777777" w:rsidR="00DD24A7" w:rsidRDefault="00DD24A7" w:rsidP="00C37E23">
      <w:pPr>
        <w:pStyle w:val="CodeAlone"/>
      </w:pPr>
      <w:r>
        <w:t xml:space="preserve">        </w:t>
      </w:r>
      <w:proofErr w:type="spellStart"/>
      <w:r>
        <w:t>StatusUrl</w:t>
      </w:r>
      <w:proofErr w:type="spellEnd"/>
      <w:r>
        <w:t>="_layouts/WrkStat.aspx"&gt;</w:t>
      </w:r>
    </w:p>
    <w:p w14:paraId="224A50B9" w14:textId="77777777" w:rsidR="00DD24A7" w:rsidRDefault="00DD24A7" w:rsidP="00C37E23">
      <w:pPr>
        <w:pStyle w:val="CodeAlone"/>
      </w:pPr>
    </w:p>
    <w:p w14:paraId="180794AA" w14:textId="77777777" w:rsidR="00DD24A7" w:rsidRDefault="00DD24A7" w:rsidP="00C37E23">
      <w:pPr>
        <w:pStyle w:val="CodeAlone"/>
      </w:pPr>
      <w:r>
        <w:t xml:space="preserve">        &lt;Categories /&gt;</w:t>
      </w:r>
    </w:p>
    <w:p w14:paraId="75DEEDDC" w14:textId="77777777" w:rsidR="00DD24A7" w:rsidRDefault="00DD24A7" w:rsidP="00C37E23">
      <w:pPr>
        <w:pStyle w:val="CodeAlone"/>
      </w:pPr>
    </w:p>
    <w:p w14:paraId="0458024B" w14:textId="77777777" w:rsidR="00DD24A7" w:rsidRDefault="00DD24A7" w:rsidP="00C37E23">
      <w:pPr>
        <w:pStyle w:val="CodeAlone"/>
      </w:pPr>
      <w:r>
        <w:t xml:space="preserve">        &lt;</w:t>
      </w:r>
      <w:proofErr w:type="spellStart"/>
      <w:r>
        <w:t>MetaData</w:t>
      </w:r>
      <w:proofErr w:type="spellEnd"/>
      <w:r>
        <w:t>&gt;</w:t>
      </w:r>
    </w:p>
    <w:p w14:paraId="3F5CA3FB" w14:textId="77777777" w:rsidR="00DD24A7" w:rsidRDefault="00DD24A7" w:rsidP="00C37E23">
      <w:pPr>
        <w:pStyle w:val="CodeAlone"/>
      </w:pPr>
      <w:r>
        <w:t xml:space="preserve">            &lt;</w:t>
      </w:r>
      <w:proofErr w:type="spellStart"/>
      <w:r>
        <w:t>Instantiation_FormURN</w:t>
      </w:r>
      <w:proofErr w:type="spellEnd"/>
      <w:proofErr w:type="gramStart"/>
      <w:r>
        <w:t>&gt;[</w:t>
      </w:r>
      <w:proofErr w:type="gramEnd"/>
      <w:r>
        <w:t>[ your form's URN ]]&lt;/</w:t>
      </w:r>
      <w:proofErr w:type="spellStart"/>
      <w:r>
        <w:t>Instantiation_FormURN</w:t>
      </w:r>
      <w:proofErr w:type="spellEnd"/>
      <w:r>
        <w:t>&gt;</w:t>
      </w:r>
    </w:p>
    <w:p w14:paraId="600B9884" w14:textId="77777777" w:rsidR="00DD24A7" w:rsidRDefault="00DD24A7" w:rsidP="00C37E23">
      <w:pPr>
        <w:pStyle w:val="CodeAlone"/>
      </w:pPr>
      <w:r>
        <w:t xml:space="preserve">            &lt;Task0_FormURN</w:t>
      </w:r>
      <w:proofErr w:type="gramStart"/>
      <w:r>
        <w:t>&gt;[</w:t>
      </w:r>
      <w:proofErr w:type="gramEnd"/>
      <w:r>
        <w:t>[ your form's URN ]]&lt;/Task0_FormURN&gt;</w:t>
      </w:r>
    </w:p>
    <w:p w14:paraId="37E6F2F8" w14:textId="77777777" w:rsidR="00DD24A7" w:rsidRDefault="00DD24A7" w:rsidP="00C37E23">
      <w:pPr>
        <w:pStyle w:val="CodeAlone"/>
      </w:pPr>
      <w:r>
        <w:t xml:space="preserve">        &lt;/</w:t>
      </w:r>
      <w:proofErr w:type="spellStart"/>
      <w:r>
        <w:t>MetaData</w:t>
      </w:r>
      <w:proofErr w:type="spellEnd"/>
      <w:r>
        <w:t>&gt;</w:t>
      </w:r>
    </w:p>
    <w:p w14:paraId="3203E6F7" w14:textId="77777777" w:rsidR="00DD24A7" w:rsidRDefault="00DD24A7" w:rsidP="00C37E23">
      <w:pPr>
        <w:pStyle w:val="CodeAlone"/>
      </w:pPr>
    </w:p>
    <w:p w14:paraId="5AC06786" w14:textId="77777777" w:rsidR="00DD24A7" w:rsidRDefault="00DD24A7" w:rsidP="00C37E23">
      <w:pPr>
        <w:pStyle w:val="CodeAlone"/>
      </w:pPr>
      <w:r>
        <w:lastRenderedPageBreak/>
        <w:t xml:space="preserve">    &lt;/Workflow&gt;</w:t>
      </w:r>
    </w:p>
    <w:p w14:paraId="225058B2" w14:textId="77777777" w:rsidR="00DD24A7" w:rsidRDefault="00DD24A7" w:rsidP="00C37E23">
      <w:pPr>
        <w:pStyle w:val="CodeAloneLast"/>
      </w:pPr>
      <w:r>
        <w:t>&lt;/Elements&gt;</w:t>
      </w:r>
    </w:p>
    <w:p w14:paraId="7F677668" w14:textId="77777777" w:rsidR="00C37E23" w:rsidRDefault="00DD24A7" w:rsidP="00864F57">
      <w:pPr>
        <w:pStyle w:val="NumberedBullet"/>
        <w:numPr>
          <w:ilvl w:val="0"/>
          <w:numId w:val="0"/>
        </w:numPr>
        <w:ind w:left="720"/>
      </w:pPr>
      <w:r>
        <w:t>Parts of this file deserve a bit of explanation:</w:t>
      </w:r>
    </w:p>
    <w:p w14:paraId="3F367A81" w14:textId="77777777" w:rsidR="00C37E23" w:rsidRDefault="00DD24A7" w:rsidP="00864F57">
      <w:pPr>
        <w:pStyle w:val="Bullet"/>
      </w:pPr>
      <w:r w:rsidRPr="00864F57">
        <w:rPr>
          <w:b/>
        </w:rPr>
        <w:t>&lt;Workflow Name="" &amp; Description=""&gt;</w:t>
      </w:r>
      <w:r>
        <w:t xml:space="preserve">: these values are seen by site owners/admins </w:t>
      </w:r>
      <w:proofErr w:type="gramStart"/>
      <w:r>
        <w:t>who</w:t>
      </w:r>
      <w:proofErr w:type="gramEnd"/>
      <w:r>
        <w:t xml:space="preserve"> associate this workflow template with a list or content type.</w:t>
      </w:r>
    </w:p>
    <w:p w14:paraId="2806711E" w14:textId="77777777" w:rsidR="00C37E23" w:rsidRDefault="00DD24A7" w:rsidP="00864F57">
      <w:pPr>
        <w:pStyle w:val="Bullet"/>
      </w:pPr>
      <w:r w:rsidRPr="00864F57">
        <w:rPr>
          <w:b/>
        </w:rPr>
        <w:t xml:space="preserve">&lt;Workflow </w:t>
      </w:r>
      <w:proofErr w:type="spellStart"/>
      <w:r w:rsidRPr="00864F57">
        <w:rPr>
          <w:b/>
        </w:rPr>
        <w:t>CodeBesideAssembly</w:t>
      </w:r>
      <w:proofErr w:type="spellEnd"/>
      <w:r w:rsidRPr="00864F57">
        <w:rPr>
          <w:b/>
        </w:rPr>
        <w:t xml:space="preserve">="" &amp; </w:t>
      </w:r>
      <w:proofErr w:type="spellStart"/>
      <w:r w:rsidRPr="00864F57">
        <w:rPr>
          <w:b/>
        </w:rPr>
        <w:t>CodeBesideClass</w:t>
      </w:r>
      <w:proofErr w:type="spellEnd"/>
      <w:r w:rsidRPr="00864F57">
        <w:rPr>
          <w:b/>
        </w:rPr>
        <w:t>=""&gt;</w:t>
      </w:r>
      <w:r>
        <w:t>: these tell SharePoint where the class that contains the workflow, and then assembly containing the class, can be found. Note: the assembly will be added to the GAC which you'll see in a moment.</w:t>
      </w:r>
    </w:p>
    <w:p w14:paraId="1A2E65F7" w14:textId="77777777" w:rsidR="00C37E23" w:rsidRDefault="00DD24A7" w:rsidP="00864F57">
      <w:pPr>
        <w:pStyle w:val="Bullet"/>
      </w:pPr>
      <w:r w:rsidRPr="00864F57">
        <w:rPr>
          <w:b/>
        </w:rPr>
        <w:t xml:space="preserve">&lt;Workflow </w:t>
      </w:r>
      <w:proofErr w:type="spellStart"/>
      <w:r w:rsidRPr="00864F57">
        <w:rPr>
          <w:b/>
        </w:rPr>
        <w:t>TaskListContentTypeId</w:t>
      </w:r>
      <w:proofErr w:type="spellEnd"/>
      <w:r w:rsidRPr="00864F57">
        <w:rPr>
          <w:b/>
        </w:rPr>
        <w:t>=""&gt;</w:t>
      </w:r>
      <w:r>
        <w:t>: your workflow used the OOTB task list so this is the content type ID for the task content type, but if you created a custom content type used by your workflow, you would specify its content type ID here.</w:t>
      </w:r>
    </w:p>
    <w:p w14:paraId="010A74F3" w14:textId="77777777" w:rsidR="00C37E23" w:rsidRDefault="00DD24A7" w:rsidP="00864F57">
      <w:pPr>
        <w:pStyle w:val="Bullet"/>
      </w:pPr>
      <w:r w:rsidRPr="00864F57">
        <w:rPr>
          <w:b/>
        </w:rPr>
        <w:t>&lt;Workflow [</w:t>
      </w:r>
      <w:proofErr w:type="spellStart"/>
      <w:r w:rsidRPr="00864F57">
        <w:rPr>
          <w:b/>
        </w:rPr>
        <w:t>Association|Instantiation|Modification|Status</w:t>
      </w:r>
      <w:proofErr w:type="spellEnd"/>
      <w:r w:rsidRPr="00864F57">
        <w:rPr>
          <w:b/>
        </w:rPr>
        <w:t>]</w:t>
      </w:r>
      <w:proofErr w:type="spellStart"/>
      <w:r w:rsidRPr="00864F57">
        <w:rPr>
          <w:b/>
        </w:rPr>
        <w:t>Url</w:t>
      </w:r>
      <w:proofErr w:type="spellEnd"/>
      <w:r w:rsidRPr="00864F57">
        <w:rPr>
          <w:b/>
        </w:rPr>
        <w:t>=""&gt;</w:t>
      </w:r>
      <w:r>
        <w:t xml:space="preserve">: these attributes tell SharePoint what pages should be used for the different forms; the nice thing here is this is typically boilerplate code as each of these provided pages contains a Web Part which will load the appropriate InfoPath form based on what has been defined in the </w:t>
      </w:r>
      <w:r w:rsidR="00864F57">
        <w:t>&lt;</w:t>
      </w:r>
      <w:proofErr w:type="spellStart"/>
      <w:r w:rsidR="00864F57">
        <w:t>MetaData</w:t>
      </w:r>
      <w:proofErr w:type="spellEnd"/>
      <w:r w:rsidR="00864F57">
        <w:t>&gt; section.</w:t>
      </w:r>
    </w:p>
    <w:p w14:paraId="093534F2" w14:textId="77777777" w:rsidR="00864F57" w:rsidRDefault="00864F57" w:rsidP="00864F57">
      <w:pPr>
        <w:pStyle w:val="Bullet"/>
      </w:pPr>
      <w:r w:rsidRPr="00864F57">
        <w:rPr>
          <w:b/>
        </w:rPr>
        <w:t>&lt;</w:t>
      </w:r>
      <w:proofErr w:type="spellStart"/>
      <w:r w:rsidR="00DD24A7" w:rsidRPr="00864F57">
        <w:rPr>
          <w:b/>
        </w:rPr>
        <w:t>MetaData</w:t>
      </w:r>
      <w:proofErr w:type="spellEnd"/>
      <w:r w:rsidR="00DD24A7" w:rsidRPr="00864F57">
        <w:rPr>
          <w:b/>
        </w:rPr>
        <w:t>&gt;</w:t>
      </w:r>
      <w:r w:rsidR="00DD24A7">
        <w:t>: this is where you need to specify the InfoPath form's URN that you copied to a text file; put your form's URN's in the appropriate XML node.</w:t>
      </w:r>
    </w:p>
    <w:p w14:paraId="593CD0E6" w14:textId="77777777" w:rsidR="00C37E23" w:rsidRDefault="00DD24A7" w:rsidP="00C37E23">
      <w:pPr>
        <w:pStyle w:val="NumberedBullet"/>
      </w:pPr>
      <w:r>
        <w:t xml:space="preserve">With the Feature created, you now need to package everything up into a WSS solution package. Open the </w:t>
      </w:r>
      <w:r w:rsidRPr="00864F57">
        <w:rPr>
          <w:b/>
        </w:rPr>
        <w:t>BuildSharePointPackage.ddf</w:t>
      </w:r>
      <w:r>
        <w:t xml:space="preserve"> file and add the following code between the comments:</w:t>
      </w:r>
    </w:p>
    <w:p w14:paraId="0D26FA9C" w14:textId="77777777" w:rsidR="00DD24A7" w:rsidRDefault="00A70350" w:rsidP="00864F57">
      <w:pPr>
        <w:pStyle w:val="CodeAlone"/>
      </w:pPr>
      <w:proofErr w:type="spellStart"/>
      <w:r>
        <w:t>DeploymentFiles</w:t>
      </w:r>
      <w:proofErr w:type="spellEnd"/>
      <w:r>
        <w:t>\</w:t>
      </w:r>
      <w:r w:rsidR="00DD24A7">
        <w:t>manifest.xml</w:t>
      </w:r>
    </w:p>
    <w:p w14:paraId="2B68F5CF" w14:textId="77777777" w:rsidR="00DD24A7" w:rsidRDefault="00DD24A7" w:rsidP="00864F57">
      <w:pPr>
        <w:pStyle w:val="CodeAlone"/>
      </w:pPr>
    </w:p>
    <w:p w14:paraId="74AAD672" w14:textId="77777777" w:rsidR="00DD24A7" w:rsidRDefault="00DD24A7" w:rsidP="00864F57">
      <w:pPr>
        <w:pStyle w:val="CodeAlone"/>
      </w:pPr>
      <w:r>
        <w:t>bin\debug\Lab</w:t>
      </w:r>
      <w:sdt>
        <w:sdtPr>
          <w:alias w:val="Lab Number"/>
          <w:tag w:val="Lab Number"/>
          <w:id w:val="6340023"/>
          <w:placeholder>
            <w:docPart w:val="DefaultPlaceholder_22675703"/>
          </w:placeholder>
          <w:dataBinding w:xpath="/root[1]/labNumber[1]" w:storeItemID="{0306C5F9-4602-431E-9CA8-DC31EFB1E840}"/>
          <w:text/>
        </w:sdtPr>
        <w:sdtEndPr/>
        <w:sdtContent>
          <w:r w:rsidR="0013495D">
            <w:t>10</w:t>
          </w:r>
        </w:sdtContent>
      </w:sdt>
      <w:r>
        <w:t>.dll</w:t>
      </w:r>
    </w:p>
    <w:p w14:paraId="58F1C1DB" w14:textId="77777777" w:rsidR="00DD24A7" w:rsidRDefault="00DD24A7" w:rsidP="00864F57">
      <w:pPr>
        <w:pStyle w:val="CodeAlone"/>
      </w:pPr>
    </w:p>
    <w:p w14:paraId="4DA6E4DF" w14:textId="77777777" w:rsidR="00DD24A7" w:rsidRDefault="00DD24A7" w:rsidP="00864F57">
      <w:pPr>
        <w:pStyle w:val="CodeAlone"/>
      </w:pPr>
      <w:r>
        <w:t xml:space="preserve">.Set </w:t>
      </w:r>
      <w:proofErr w:type="spellStart"/>
      <w:r>
        <w:t>DestinationDir</w:t>
      </w:r>
      <w:proofErr w:type="spellEnd"/>
      <w:r>
        <w:t>=Lab</w:t>
      </w:r>
      <w:sdt>
        <w:sdtPr>
          <w:alias w:val="Lab Number"/>
          <w:tag w:val="Lab Number"/>
          <w:id w:val="6340024"/>
          <w:placeholder>
            <w:docPart w:val="DefaultPlaceholder_22675703"/>
          </w:placeholder>
          <w:dataBinding w:xpath="/root[1]/labNumber[1]" w:storeItemID="{0306C5F9-4602-431E-9CA8-DC31EFB1E840}"/>
          <w:text/>
        </w:sdtPr>
        <w:sdtEndPr/>
        <w:sdtContent>
          <w:r w:rsidR="0013495D">
            <w:t>10</w:t>
          </w:r>
        </w:sdtContent>
      </w:sdt>
    </w:p>
    <w:p w14:paraId="16A71196" w14:textId="77777777" w:rsidR="00DD24A7" w:rsidRDefault="00DD24A7" w:rsidP="00864F57">
      <w:pPr>
        <w:pStyle w:val="CodeAlone"/>
      </w:pPr>
      <w:r>
        <w:t>TEMPLATE\FEATURES\Lab</w:t>
      </w:r>
      <w:sdt>
        <w:sdtPr>
          <w:alias w:val="Lab Number"/>
          <w:tag w:val="Lab Number"/>
          <w:id w:val="6340025"/>
          <w:placeholder>
            <w:docPart w:val="DefaultPlaceholder_22675703"/>
          </w:placeholder>
          <w:dataBinding w:xpath="/root[1]/labNumber[1]" w:storeItemID="{0306C5F9-4602-431E-9CA8-DC31EFB1E840}"/>
          <w:text/>
        </w:sdtPr>
        <w:sdtEndPr/>
        <w:sdtContent>
          <w:r w:rsidR="0013495D">
            <w:t>10</w:t>
          </w:r>
        </w:sdtContent>
      </w:sdt>
      <w:r>
        <w:t>\feature.xml</w:t>
      </w:r>
    </w:p>
    <w:p w14:paraId="225A616A" w14:textId="77777777" w:rsidR="00DD24A7" w:rsidRDefault="00DD24A7" w:rsidP="00864F57">
      <w:pPr>
        <w:pStyle w:val="CodeAlone"/>
      </w:pPr>
      <w:r>
        <w:t>TEMPLATE\FEATURES\Lab</w:t>
      </w:r>
      <w:sdt>
        <w:sdtPr>
          <w:alias w:val="Lab Number"/>
          <w:tag w:val="Lab Number"/>
          <w:id w:val="6340026"/>
          <w:placeholder>
            <w:docPart w:val="DefaultPlaceholder_22675703"/>
          </w:placeholder>
          <w:dataBinding w:xpath="/root[1]/labNumber[1]" w:storeItemID="{0306C5F9-4602-431E-9CA8-DC31EFB1E840}"/>
          <w:text/>
        </w:sdtPr>
        <w:sdtEndPr/>
        <w:sdtContent>
          <w:r w:rsidR="0013495D">
            <w:t>10</w:t>
          </w:r>
        </w:sdtContent>
      </w:sdt>
      <w:r>
        <w:t>\workflow.xml</w:t>
      </w:r>
    </w:p>
    <w:p w14:paraId="0057E2A6" w14:textId="77777777" w:rsidR="00DD24A7" w:rsidRDefault="00DD24A7" w:rsidP="00864F57">
      <w:pPr>
        <w:pStyle w:val="CodeAlone"/>
      </w:pPr>
    </w:p>
    <w:p w14:paraId="469EA431" w14:textId="77777777" w:rsidR="00DD24A7" w:rsidRDefault="00DD24A7" w:rsidP="00864F57">
      <w:pPr>
        <w:pStyle w:val="CodeAlone"/>
      </w:pPr>
      <w:r>
        <w:t xml:space="preserve">.Set </w:t>
      </w:r>
      <w:proofErr w:type="spellStart"/>
      <w:r>
        <w:t>DestinationDir</w:t>
      </w:r>
      <w:proofErr w:type="spellEnd"/>
      <w:r>
        <w:t>=Lab</w:t>
      </w:r>
      <w:sdt>
        <w:sdtPr>
          <w:alias w:val="Lab Number"/>
          <w:tag w:val="Lab Number"/>
          <w:id w:val="6340027"/>
          <w:placeholder>
            <w:docPart w:val="DefaultPlaceholder_22675703"/>
          </w:placeholder>
          <w:dataBinding w:xpath="/root[1]/labNumber[1]" w:storeItemID="{0306C5F9-4602-431E-9CA8-DC31EFB1E840}"/>
          <w:text/>
        </w:sdtPr>
        <w:sdtEndPr/>
        <w:sdtContent>
          <w:r w:rsidR="0013495D">
            <w:t>10</w:t>
          </w:r>
        </w:sdtContent>
      </w:sdt>
      <w:r>
        <w:t>\Forms</w:t>
      </w:r>
    </w:p>
    <w:p w14:paraId="4F0DB3E2" w14:textId="77777777" w:rsidR="00DD24A7" w:rsidRDefault="00DD24A7" w:rsidP="00864F57">
      <w:pPr>
        <w:pStyle w:val="CodeAlone"/>
      </w:pPr>
      <w:r>
        <w:t>TEMPLATE\FEATURES\Lab</w:t>
      </w:r>
      <w:sdt>
        <w:sdtPr>
          <w:alias w:val="Lab Number"/>
          <w:tag w:val="Lab Number"/>
          <w:id w:val="6340028"/>
          <w:placeholder>
            <w:docPart w:val="DefaultPlaceholder_22675703"/>
          </w:placeholder>
          <w:dataBinding w:xpath="/root[1]/labNumber[1]" w:storeItemID="{0306C5F9-4602-431E-9CA8-DC31EFB1E840}"/>
          <w:text/>
        </w:sdtPr>
        <w:sdtEndPr/>
        <w:sdtContent>
          <w:r w:rsidR="0013495D">
            <w:t>10</w:t>
          </w:r>
        </w:sdtContent>
      </w:sdt>
      <w:r>
        <w:t>\Forms\InitForm.xsn</w:t>
      </w:r>
    </w:p>
    <w:p w14:paraId="5BBAC349" w14:textId="77777777" w:rsidR="00DD24A7" w:rsidRDefault="00DD24A7" w:rsidP="00864F57">
      <w:pPr>
        <w:pStyle w:val="CodeAloneLast"/>
      </w:pPr>
      <w:r>
        <w:t>TEMPLATE\FEATURES\Lab</w:t>
      </w:r>
      <w:sdt>
        <w:sdtPr>
          <w:alias w:val="Lab Number"/>
          <w:tag w:val="Lab Number"/>
          <w:id w:val="6340029"/>
          <w:placeholder>
            <w:docPart w:val="DefaultPlaceholder_22675703"/>
          </w:placeholder>
          <w:dataBinding w:xpath="/root[1]/labNumber[1]" w:storeItemID="{0306C5F9-4602-431E-9CA8-DC31EFB1E840}"/>
          <w:text/>
        </w:sdtPr>
        <w:sdtEndPr/>
        <w:sdtContent>
          <w:r w:rsidR="0013495D">
            <w:t>10</w:t>
          </w:r>
        </w:sdtContent>
      </w:sdt>
      <w:r>
        <w:t>\Forms\TaskForm.xsn</w:t>
      </w:r>
    </w:p>
    <w:p w14:paraId="26E2ADB9" w14:textId="77777777" w:rsidR="00864F57" w:rsidRDefault="00DD24A7" w:rsidP="00864F57">
      <w:pPr>
        <w:pStyle w:val="NumberedBullet"/>
      </w:pPr>
      <w:r>
        <w:t xml:space="preserve">Finally, the last thing to do is to create the WSS solution package manifest. </w:t>
      </w:r>
      <w:r w:rsidR="00A70350">
        <w:t xml:space="preserve">Add a new XML file named </w:t>
      </w:r>
      <w:r w:rsidR="00A70350" w:rsidRPr="00B24915">
        <w:rPr>
          <w:b/>
        </w:rPr>
        <w:t>manifest.xml</w:t>
      </w:r>
      <w:r w:rsidR="00A70350">
        <w:t xml:space="preserve"> to the </w:t>
      </w:r>
      <w:proofErr w:type="spellStart"/>
      <w:r w:rsidR="00A70350" w:rsidRPr="003F159B">
        <w:rPr>
          <w:b/>
        </w:rPr>
        <w:t>DeploymentFiles</w:t>
      </w:r>
      <w:proofErr w:type="spellEnd"/>
      <w:r w:rsidR="00A70350">
        <w:t xml:space="preserve"> folder in the project and add the following XML code to the file</w:t>
      </w:r>
      <w:r>
        <w:t>:</w:t>
      </w:r>
    </w:p>
    <w:p w14:paraId="612F62C1" w14:textId="77777777" w:rsidR="00DD24A7" w:rsidRDefault="00DD24A7" w:rsidP="00864F57">
      <w:pPr>
        <w:pStyle w:val="CodeAlone"/>
      </w:pPr>
      <w:proofErr w:type="gramStart"/>
      <w:r>
        <w:t>&lt;?xml</w:t>
      </w:r>
      <w:proofErr w:type="gramEnd"/>
      <w:r>
        <w:t xml:space="preserve"> version="1.0" encoding="utf-8" ?&gt;</w:t>
      </w:r>
    </w:p>
    <w:p w14:paraId="71EC6A11" w14:textId="77777777" w:rsidR="00DD24A7" w:rsidRDefault="00DD24A7" w:rsidP="00864F57">
      <w:pPr>
        <w:pStyle w:val="CodeAlone"/>
      </w:pPr>
      <w:r>
        <w:t xml:space="preserve">&lt;Solution </w:t>
      </w:r>
      <w:proofErr w:type="spellStart"/>
      <w:r>
        <w:t>xmlns</w:t>
      </w:r>
      <w:proofErr w:type="spellEnd"/>
      <w:r>
        <w:t>="http://schemas.microsoft.com/</w:t>
      </w:r>
      <w:proofErr w:type="spellStart"/>
      <w:r>
        <w:t>sharepoint</w:t>
      </w:r>
      <w:proofErr w:type="spellEnd"/>
      <w:r>
        <w:t>/"</w:t>
      </w:r>
    </w:p>
    <w:p w14:paraId="15ADF3DB" w14:textId="77777777" w:rsidR="00DD24A7" w:rsidRDefault="00DD24A7" w:rsidP="00864F57">
      <w:pPr>
        <w:pStyle w:val="CodeAlone"/>
      </w:pPr>
      <w:r>
        <w:t xml:space="preserve">    </w:t>
      </w:r>
      <w:proofErr w:type="spellStart"/>
      <w:r>
        <w:t>SolutionId</w:t>
      </w:r>
      <w:proofErr w:type="spellEnd"/>
      <w:r>
        <w:t>="85EF6F81-4B4A-44EB-A71E-12605A24B7D9"</w:t>
      </w:r>
    </w:p>
    <w:p w14:paraId="4D70DEC4" w14:textId="77777777" w:rsidR="00DD24A7" w:rsidRDefault="00DD24A7" w:rsidP="00864F57">
      <w:pPr>
        <w:pStyle w:val="CodeAlone"/>
      </w:pPr>
      <w:r>
        <w:t xml:space="preserve">    </w:t>
      </w:r>
      <w:proofErr w:type="spellStart"/>
      <w:r>
        <w:t>DeploymentServerType</w:t>
      </w:r>
      <w:proofErr w:type="spellEnd"/>
      <w:r>
        <w:t>="</w:t>
      </w:r>
      <w:proofErr w:type="spellStart"/>
      <w:r>
        <w:t>WebFrontEnd</w:t>
      </w:r>
      <w:proofErr w:type="spellEnd"/>
      <w:r>
        <w:t>"</w:t>
      </w:r>
    </w:p>
    <w:p w14:paraId="7E1EE69B" w14:textId="77777777" w:rsidR="00DD24A7" w:rsidRDefault="00DD24A7" w:rsidP="00864F57">
      <w:pPr>
        <w:pStyle w:val="CodeAlone"/>
      </w:pPr>
      <w:r>
        <w:t xml:space="preserve">    </w:t>
      </w:r>
      <w:proofErr w:type="spellStart"/>
      <w:r>
        <w:t>ResetWebServer</w:t>
      </w:r>
      <w:proofErr w:type="spellEnd"/>
      <w:r>
        <w:t>="FALSE"&gt;</w:t>
      </w:r>
    </w:p>
    <w:p w14:paraId="0281CD9C" w14:textId="77777777" w:rsidR="00DD24A7" w:rsidRDefault="00DD24A7" w:rsidP="00864F57">
      <w:pPr>
        <w:pStyle w:val="CodeAlone"/>
      </w:pPr>
    </w:p>
    <w:p w14:paraId="48B9928B" w14:textId="77777777" w:rsidR="00DD24A7" w:rsidRDefault="00DD24A7" w:rsidP="00864F57">
      <w:pPr>
        <w:pStyle w:val="CodeAlone"/>
      </w:pPr>
      <w:r>
        <w:t xml:space="preserve">    &lt;Assemblies&gt;</w:t>
      </w:r>
    </w:p>
    <w:p w14:paraId="1237B32C" w14:textId="77777777" w:rsidR="00DD24A7" w:rsidRDefault="00DD24A7" w:rsidP="00864F57">
      <w:pPr>
        <w:pStyle w:val="CodeAlone"/>
      </w:pPr>
      <w:r>
        <w:t xml:space="preserve">        &lt;Assembly </w:t>
      </w:r>
      <w:proofErr w:type="spellStart"/>
      <w:r>
        <w:t>DeploymentTarget</w:t>
      </w:r>
      <w:proofErr w:type="spellEnd"/>
      <w:r>
        <w:t>="</w:t>
      </w:r>
      <w:proofErr w:type="spellStart"/>
      <w:r>
        <w:t>GlobalAssemblyCache</w:t>
      </w:r>
      <w:proofErr w:type="spellEnd"/>
      <w:r>
        <w:t>" Location="Lab</w:t>
      </w:r>
      <w:sdt>
        <w:sdtPr>
          <w:alias w:val="Lab Number"/>
          <w:tag w:val="Lab Number"/>
          <w:id w:val="6340031"/>
          <w:placeholder>
            <w:docPart w:val="DefaultPlaceholder_22675703"/>
          </w:placeholder>
          <w:dataBinding w:xpath="/root[1]/labNumber[1]" w:storeItemID="{0306C5F9-4602-431E-9CA8-DC31EFB1E840}"/>
          <w:text/>
        </w:sdtPr>
        <w:sdtEndPr/>
        <w:sdtContent>
          <w:r w:rsidR="0013495D">
            <w:t>10</w:t>
          </w:r>
        </w:sdtContent>
      </w:sdt>
      <w:r>
        <w:t>.dll" /&gt;</w:t>
      </w:r>
    </w:p>
    <w:p w14:paraId="7DE14CD6" w14:textId="77777777" w:rsidR="00DD24A7" w:rsidRDefault="00DD24A7" w:rsidP="00864F57">
      <w:pPr>
        <w:pStyle w:val="CodeAlone"/>
      </w:pPr>
      <w:r>
        <w:t xml:space="preserve">    &lt;/Assemblies&gt;</w:t>
      </w:r>
    </w:p>
    <w:p w14:paraId="474DB43D" w14:textId="77777777" w:rsidR="00DD24A7" w:rsidRDefault="00DD24A7" w:rsidP="00864F57">
      <w:pPr>
        <w:pStyle w:val="CodeAlone"/>
      </w:pPr>
    </w:p>
    <w:p w14:paraId="0B0863CD" w14:textId="77777777" w:rsidR="00DD24A7" w:rsidRDefault="00DD24A7" w:rsidP="00864F57">
      <w:pPr>
        <w:pStyle w:val="CodeAlone"/>
      </w:pPr>
      <w:r>
        <w:lastRenderedPageBreak/>
        <w:t xml:space="preserve">    &lt;</w:t>
      </w:r>
      <w:proofErr w:type="spellStart"/>
      <w:r>
        <w:t>FeatureManifests</w:t>
      </w:r>
      <w:proofErr w:type="spellEnd"/>
      <w:r>
        <w:t>&gt;</w:t>
      </w:r>
    </w:p>
    <w:p w14:paraId="5BE96891" w14:textId="77777777" w:rsidR="00DD24A7" w:rsidRDefault="00DD24A7" w:rsidP="00864F57">
      <w:pPr>
        <w:pStyle w:val="CodeAlone"/>
      </w:pPr>
      <w:r>
        <w:t xml:space="preserve">        &lt;</w:t>
      </w:r>
      <w:proofErr w:type="spellStart"/>
      <w:r>
        <w:t>FeatureManifest</w:t>
      </w:r>
      <w:proofErr w:type="spellEnd"/>
      <w:r>
        <w:t xml:space="preserve"> Location="Lab</w:t>
      </w:r>
      <w:sdt>
        <w:sdtPr>
          <w:alias w:val="Lab Number"/>
          <w:tag w:val="Lab Number"/>
          <w:id w:val="6340032"/>
          <w:placeholder>
            <w:docPart w:val="DefaultPlaceholder_22675703"/>
          </w:placeholder>
          <w:dataBinding w:xpath="/root[1]/labNumber[1]" w:storeItemID="{0306C5F9-4602-431E-9CA8-DC31EFB1E840}"/>
          <w:text/>
        </w:sdtPr>
        <w:sdtEndPr/>
        <w:sdtContent>
          <w:r w:rsidR="0013495D">
            <w:t>10</w:t>
          </w:r>
        </w:sdtContent>
      </w:sdt>
      <w:r>
        <w:t>\feature.xml" /&gt;</w:t>
      </w:r>
    </w:p>
    <w:p w14:paraId="245D6C40" w14:textId="77777777" w:rsidR="00DD24A7" w:rsidRDefault="00DD24A7" w:rsidP="00864F57">
      <w:pPr>
        <w:pStyle w:val="CodeAlone"/>
      </w:pPr>
      <w:r>
        <w:t xml:space="preserve">    &lt;/</w:t>
      </w:r>
      <w:proofErr w:type="spellStart"/>
      <w:r>
        <w:t>FeatureManifests</w:t>
      </w:r>
      <w:proofErr w:type="spellEnd"/>
      <w:r>
        <w:t>&gt;</w:t>
      </w:r>
    </w:p>
    <w:p w14:paraId="2F0EAA78" w14:textId="77777777" w:rsidR="00DD24A7" w:rsidRDefault="00DD24A7" w:rsidP="00864F57">
      <w:pPr>
        <w:pStyle w:val="CodeAloneLast"/>
      </w:pPr>
      <w:r>
        <w:t>&lt;/Solution&gt;</w:t>
      </w:r>
    </w:p>
    <w:p w14:paraId="60AE818D" w14:textId="77777777" w:rsidR="00864F57" w:rsidRDefault="00DD24A7" w:rsidP="00864F57">
      <w:pPr>
        <w:pStyle w:val="NumberedBullet"/>
      </w:pPr>
      <w:r>
        <w:t xml:space="preserve">Build the project to create the WSP file... now it's time to deploy and see this guy in action! </w:t>
      </w:r>
    </w:p>
    <w:p w14:paraId="21ACF4C3" w14:textId="77777777" w:rsidR="00DD24A7" w:rsidRDefault="00DD24A7" w:rsidP="00864F57">
      <w:r>
        <w:t>In this exercise you finished creating the Feature that is used to deploy the workflow and custom InfoPath 2007 forms to SharePoint as well as the final configuration tasks necessary to package everything up in a WSS solution package.</w:t>
      </w:r>
    </w:p>
    <w:p w14:paraId="03369DF5" w14:textId="77777777" w:rsidR="00DD24A7" w:rsidRDefault="00DD24A7" w:rsidP="00DD24A7">
      <w:pPr>
        <w:pStyle w:val="LabExercise"/>
      </w:pPr>
      <w:r>
        <w:t>Exercise 6: Implement the workflow</w:t>
      </w:r>
    </w:p>
    <w:p w14:paraId="61566D8F" w14:textId="77777777" w:rsidR="00DD24A7" w:rsidRDefault="00DD24A7" w:rsidP="00DD24A7">
      <w:r>
        <w:t>At last... we can finally see if this thing works! In this exercise you will install the WSS solution package, deploy the workflow to a site collection, and associate it with an existing Publishing site's Pages list.</w:t>
      </w:r>
    </w:p>
    <w:p w14:paraId="4BB5F193" w14:textId="77777777" w:rsidR="00113325" w:rsidRDefault="00DD24A7" w:rsidP="00113325">
      <w:pPr>
        <w:pStyle w:val="NumberedBullet"/>
        <w:numPr>
          <w:ilvl w:val="0"/>
          <w:numId w:val="28"/>
        </w:numPr>
      </w:pPr>
      <w:r>
        <w:t>First the WSS solution package must be deployed. Open a command prompt and navigate to the following directory:</w:t>
      </w:r>
    </w:p>
    <w:p w14:paraId="1E017117" w14:textId="77777777" w:rsidR="00DD24A7" w:rsidRDefault="00DD24A7" w:rsidP="00113325">
      <w:pPr>
        <w:pStyle w:val="CodeAloneLast"/>
      </w:pPr>
      <w:r>
        <w:t>c:\Program Files\Common Files\Microsoft Shared\web server extensions\12\BIN</w:t>
      </w:r>
    </w:p>
    <w:p w14:paraId="385C4D48" w14:textId="77777777" w:rsidR="00113325" w:rsidRDefault="00DD24A7" w:rsidP="00113325">
      <w:pPr>
        <w:pStyle w:val="NumberedBullet"/>
      </w:pPr>
      <w:r>
        <w:t>Enter the following command into the command line window and hit Enter:</w:t>
      </w:r>
    </w:p>
    <w:p w14:paraId="480D9966" w14:textId="77777777" w:rsidR="00DD24A7" w:rsidRDefault="00DD24A7" w:rsidP="00113325">
      <w:pPr>
        <w:pStyle w:val="CodeAloneLast"/>
      </w:pPr>
      <w:proofErr w:type="spellStart"/>
      <w:proofErr w:type="gramStart"/>
      <w:r>
        <w:t>stsadm</w:t>
      </w:r>
      <w:proofErr w:type="spellEnd"/>
      <w:proofErr w:type="gramEnd"/>
      <w:r>
        <w:t xml:space="preserve"> -o </w:t>
      </w:r>
      <w:proofErr w:type="spellStart"/>
      <w:r>
        <w:t>addsolution</w:t>
      </w:r>
      <w:proofErr w:type="spellEnd"/>
      <w:r>
        <w:t xml:space="preserve"> -filename c:\Student\Labs\</w:t>
      </w:r>
      <w:sdt>
        <w:sdtPr>
          <w:alias w:val="Lab Number"/>
          <w:tag w:val="Lab Number"/>
          <w:id w:val="6340033"/>
          <w:placeholder>
            <w:docPart w:val="DefaultPlaceholder_22675703"/>
          </w:placeholder>
          <w:dataBinding w:xpath="/root[1]/labNumber[1]" w:storeItemID="{0306C5F9-4602-431E-9CA8-DC31EFB1E840}"/>
          <w:text/>
        </w:sdtPr>
        <w:sdtEndPr/>
        <w:sdtContent>
          <w:r w:rsidR="0013495D">
            <w:t>10</w:t>
          </w:r>
        </w:sdtContent>
      </w:sdt>
      <w:r>
        <w:t>_Workflow\Lab\wsp\Debug\Lab</w:t>
      </w:r>
      <w:sdt>
        <w:sdtPr>
          <w:alias w:val="Lab Number"/>
          <w:tag w:val="Lab Number"/>
          <w:id w:val="6340034"/>
          <w:placeholder>
            <w:docPart w:val="DefaultPlaceholder_22675703"/>
          </w:placeholder>
          <w:dataBinding w:xpath="/root[1]/labNumber[1]" w:storeItemID="{0306C5F9-4602-431E-9CA8-DC31EFB1E840}"/>
          <w:text/>
        </w:sdtPr>
        <w:sdtEndPr/>
        <w:sdtContent>
          <w:r w:rsidR="0013495D">
            <w:t>10</w:t>
          </w:r>
        </w:sdtContent>
      </w:sdt>
      <w:r>
        <w:t>.wsp</w:t>
      </w:r>
    </w:p>
    <w:p w14:paraId="4CC2BA84" w14:textId="77777777" w:rsidR="00113325" w:rsidRDefault="00DD24A7" w:rsidP="00113325">
      <w:pPr>
        <w:pStyle w:val="NumberedBullet"/>
      </w:pPr>
      <w:r>
        <w:t xml:space="preserve">Launch Central Administration by selecting </w:t>
      </w:r>
      <w:r w:rsidRPr="00113325">
        <w:rPr>
          <w:b/>
        </w:rPr>
        <w:t>Start » All Programs » Microsoft Office Server » SharePoint 3.0 Central Administration</w:t>
      </w:r>
      <w:r>
        <w:t>.</w:t>
      </w:r>
    </w:p>
    <w:p w14:paraId="657A3956" w14:textId="77777777" w:rsidR="00113325" w:rsidRDefault="00DD24A7" w:rsidP="00113325">
      <w:pPr>
        <w:pStyle w:val="NumberedBullet"/>
      </w:pPr>
      <w:r>
        <w:t xml:space="preserve">From the </w:t>
      </w:r>
      <w:r w:rsidRPr="00113325">
        <w:rPr>
          <w:b/>
        </w:rPr>
        <w:t>Central Administration</w:t>
      </w:r>
      <w:r>
        <w:t xml:space="preserve"> site, select the </w:t>
      </w:r>
      <w:r w:rsidRPr="00113325">
        <w:rPr>
          <w:b/>
        </w:rPr>
        <w:t>Operations</w:t>
      </w:r>
      <w:r>
        <w:t xml:space="preserve"> tab and then select </w:t>
      </w:r>
      <w:r w:rsidRPr="00113325">
        <w:rPr>
          <w:b/>
        </w:rPr>
        <w:t>Solution management</w:t>
      </w:r>
      <w:r>
        <w:t xml:space="preserve"> under the </w:t>
      </w:r>
      <w:r w:rsidRPr="00113325">
        <w:rPr>
          <w:b/>
        </w:rPr>
        <w:t>Global Configuration</w:t>
      </w:r>
      <w:r>
        <w:t xml:space="preserve"> section.</w:t>
      </w:r>
    </w:p>
    <w:p w14:paraId="1CF67ADA" w14:textId="77777777" w:rsidR="00113325" w:rsidRDefault="00DD24A7" w:rsidP="00113325">
      <w:pPr>
        <w:pStyle w:val="NumberedBullet"/>
      </w:pPr>
      <w:r>
        <w:t xml:space="preserve">On the </w:t>
      </w:r>
      <w:r w:rsidRPr="00113325">
        <w:rPr>
          <w:b/>
        </w:rPr>
        <w:t>Solution Management</w:t>
      </w:r>
      <w:r>
        <w:t xml:space="preserve"> page, click the link on </w:t>
      </w:r>
      <w:r w:rsidRPr="00113325">
        <w:rPr>
          <w:b/>
        </w:rPr>
        <w:t>lab</w:t>
      </w:r>
      <w:sdt>
        <w:sdtPr>
          <w:rPr>
            <w:b/>
          </w:rPr>
          <w:alias w:val="Lab Number"/>
          <w:tag w:val="Lab Number"/>
          <w:id w:val="6340035"/>
          <w:placeholder>
            <w:docPart w:val="DefaultPlaceholder_22675703"/>
          </w:placeholder>
          <w:dataBinding w:xpath="/root[1]/labNumber[1]" w:storeItemID="{0306C5F9-4602-431E-9CA8-DC31EFB1E840}"/>
          <w:text/>
        </w:sdtPr>
        <w:sdtEndPr/>
        <w:sdtContent>
          <w:r w:rsidR="0013495D">
            <w:rPr>
              <w:b/>
            </w:rPr>
            <w:t>10</w:t>
          </w:r>
        </w:sdtContent>
      </w:sdt>
      <w:r w:rsidRPr="00113325">
        <w:rPr>
          <w:b/>
        </w:rPr>
        <w:t>.wsp</w:t>
      </w:r>
      <w:r>
        <w:t>.</w:t>
      </w:r>
    </w:p>
    <w:p w14:paraId="36D3B22C" w14:textId="77777777" w:rsidR="00113325" w:rsidRDefault="00DD24A7" w:rsidP="00113325">
      <w:pPr>
        <w:pStyle w:val="NumberedBullet"/>
      </w:pPr>
      <w:r>
        <w:t xml:space="preserve">On the </w:t>
      </w:r>
      <w:r w:rsidRPr="00113325">
        <w:rPr>
          <w:b/>
        </w:rPr>
        <w:t>Solution Properties</w:t>
      </w:r>
      <w:r>
        <w:t xml:space="preserve"> page, select </w:t>
      </w:r>
      <w:r w:rsidRPr="00113325">
        <w:rPr>
          <w:b/>
        </w:rPr>
        <w:t>Deploy Solution</w:t>
      </w:r>
      <w:r>
        <w:t>.</w:t>
      </w:r>
    </w:p>
    <w:p w14:paraId="72670591" w14:textId="77777777" w:rsidR="00113325" w:rsidRDefault="00DD24A7" w:rsidP="00113325">
      <w:pPr>
        <w:pStyle w:val="NumberedBullet"/>
      </w:pPr>
      <w:r>
        <w:t xml:space="preserve">On the </w:t>
      </w:r>
      <w:r w:rsidRPr="00113325">
        <w:rPr>
          <w:b/>
        </w:rPr>
        <w:t>Deploy Solution</w:t>
      </w:r>
      <w:r>
        <w:t xml:space="preserve"> page, specify </w:t>
      </w:r>
      <w:proofErr w:type="gramStart"/>
      <w:r w:rsidRPr="00113325">
        <w:rPr>
          <w:b/>
        </w:rPr>
        <w:t>Now</w:t>
      </w:r>
      <w:proofErr w:type="gramEnd"/>
      <w:r>
        <w:t xml:space="preserve"> in the </w:t>
      </w:r>
      <w:r w:rsidRPr="00113325">
        <w:rPr>
          <w:b/>
        </w:rPr>
        <w:t>Deploy When?</w:t>
      </w:r>
      <w:r>
        <w:t xml:space="preserve"> </w:t>
      </w:r>
      <w:proofErr w:type="gramStart"/>
      <w:r>
        <w:t>section</w:t>
      </w:r>
      <w:proofErr w:type="gramEnd"/>
      <w:r>
        <w:t xml:space="preserve"> and click </w:t>
      </w:r>
      <w:r w:rsidRPr="00113325">
        <w:rPr>
          <w:b/>
        </w:rPr>
        <w:t>OK</w:t>
      </w:r>
      <w:r>
        <w:t>.</w:t>
      </w:r>
    </w:p>
    <w:p w14:paraId="754D85BB" w14:textId="77777777" w:rsidR="00113325" w:rsidRDefault="00DD24A7" w:rsidP="00113325">
      <w:pPr>
        <w:pStyle w:val="NumberedBullet"/>
      </w:pPr>
      <w:r>
        <w:t xml:space="preserve">Browse to the </w:t>
      </w:r>
      <w:r w:rsidRPr="00113325">
        <w:rPr>
          <w:b/>
        </w:rPr>
        <w:t>http://wcm.litwareinc.com/</w:t>
      </w:r>
      <w:r>
        <w:t xml:space="preserve"> site and select </w:t>
      </w:r>
      <w:r w:rsidRPr="00113325">
        <w:rPr>
          <w:b/>
        </w:rPr>
        <w:t>Site Actions » Site Settings » Modify All Site Settings</w:t>
      </w:r>
      <w:r>
        <w:t>.</w:t>
      </w:r>
    </w:p>
    <w:p w14:paraId="3A105317" w14:textId="77777777" w:rsidR="00113325" w:rsidRDefault="00DD24A7" w:rsidP="00113325">
      <w:pPr>
        <w:pStyle w:val="NumberedBullet"/>
      </w:pPr>
      <w:r>
        <w:t xml:space="preserve">Under the </w:t>
      </w:r>
      <w:r w:rsidRPr="00113325">
        <w:rPr>
          <w:b/>
        </w:rPr>
        <w:t>Site Collection Administration</w:t>
      </w:r>
      <w:r>
        <w:t xml:space="preserve"> section, select </w:t>
      </w:r>
      <w:r w:rsidRPr="00113325">
        <w:rPr>
          <w:b/>
        </w:rPr>
        <w:t>Site collection features</w:t>
      </w:r>
      <w:r>
        <w:t>.</w:t>
      </w:r>
    </w:p>
    <w:p w14:paraId="1F507273" w14:textId="77777777" w:rsidR="00113325" w:rsidRDefault="00DD24A7" w:rsidP="00113325">
      <w:pPr>
        <w:pStyle w:val="NumberedBullet"/>
      </w:pPr>
      <w:r>
        <w:t xml:space="preserve">On the </w:t>
      </w:r>
      <w:r w:rsidRPr="00113325">
        <w:rPr>
          <w:b/>
        </w:rPr>
        <w:t>Site Collection Features</w:t>
      </w:r>
      <w:r>
        <w:t xml:space="preserve"> page, click the </w:t>
      </w:r>
      <w:r w:rsidRPr="00113325">
        <w:rPr>
          <w:b/>
        </w:rPr>
        <w:t>Activate</w:t>
      </w:r>
      <w:r>
        <w:t xml:space="preserve"> button for the </w:t>
      </w:r>
      <w:r w:rsidRPr="00113325">
        <w:rPr>
          <w:b/>
        </w:rPr>
        <w:t xml:space="preserve">Lab </w:t>
      </w:r>
      <w:sdt>
        <w:sdtPr>
          <w:rPr>
            <w:b/>
          </w:rPr>
          <w:alias w:val="Lab Number"/>
          <w:tag w:val="Lab Number"/>
          <w:id w:val="6340036"/>
          <w:placeholder>
            <w:docPart w:val="DefaultPlaceholder_22675703"/>
          </w:placeholder>
          <w:dataBinding w:xpath="/root[1]/labNumber[1]" w:storeItemID="{0306C5F9-4602-431E-9CA8-DC31EFB1E840}"/>
          <w:text/>
        </w:sdtPr>
        <w:sdtEndPr/>
        <w:sdtContent>
          <w:r w:rsidR="0013495D">
            <w:rPr>
              <w:b/>
            </w:rPr>
            <w:t>10</w:t>
          </w:r>
        </w:sdtContent>
      </w:sdt>
      <w:r w:rsidRPr="00113325">
        <w:rPr>
          <w:b/>
        </w:rPr>
        <w:t xml:space="preserve"> - ... Feature</w:t>
      </w:r>
      <w:r>
        <w:t>.</w:t>
      </w:r>
    </w:p>
    <w:p w14:paraId="6C435820" w14:textId="77777777" w:rsidR="00DD24A7" w:rsidRDefault="00DD24A7" w:rsidP="00DD24A7">
      <w:pPr>
        <w:pStyle w:val="NumberedBullet"/>
      </w:pPr>
      <w:r>
        <w:t>Now you need to associate the workflow with a Pages list to see it work. You will do this to the Pages list within the Widgets sample site that was created using the dummy content creator tool in the Web Parts.</w:t>
      </w:r>
    </w:p>
    <w:p w14:paraId="6E98C639" w14:textId="77777777" w:rsidR="00DD24A7" w:rsidRPr="00044C43" w:rsidRDefault="00DD24A7" w:rsidP="00044C43">
      <w:pPr>
        <w:pStyle w:val="NumberedBullet"/>
        <w:numPr>
          <w:ilvl w:val="0"/>
          <w:numId w:val="0"/>
        </w:numPr>
        <w:ind w:left="720"/>
        <w:rPr>
          <w:i/>
        </w:rPr>
      </w:pPr>
      <w:r w:rsidRPr="00044C43">
        <w:rPr>
          <w:i/>
        </w:rPr>
        <w:t xml:space="preserve">If you didn't run the tool to create the dummy content, refer back to </w:t>
      </w:r>
      <w:r w:rsidR="00044C43" w:rsidRPr="00044C43">
        <w:rPr>
          <w:i/>
        </w:rPr>
        <w:t>the Web Parts lab for</w:t>
      </w:r>
      <w:r w:rsidRPr="00044C43">
        <w:rPr>
          <w:i/>
        </w:rPr>
        <w:t xml:space="preserve"> instructions on how to create the dummy content using the provided utility.</w:t>
      </w:r>
    </w:p>
    <w:p w14:paraId="75F9699F" w14:textId="77777777" w:rsidR="00DD24A7" w:rsidRDefault="00DD24A7" w:rsidP="00044C43">
      <w:pPr>
        <w:pStyle w:val="NumberedBullet"/>
        <w:numPr>
          <w:ilvl w:val="0"/>
          <w:numId w:val="0"/>
        </w:numPr>
        <w:ind w:left="720"/>
      </w:pPr>
      <w:proofErr w:type="gramStart"/>
      <w:r>
        <w:lastRenderedPageBreak/>
        <w:t xml:space="preserve">The easiest way to do this is to jump to the </w:t>
      </w:r>
      <w:r w:rsidRPr="00044C43">
        <w:rPr>
          <w:b/>
        </w:rPr>
        <w:t>Site Content and Structure</w:t>
      </w:r>
      <w:r>
        <w:t xml:space="preserve"> page by selecting </w:t>
      </w:r>
      <w:r w:rsidRPr="00044C43">
        <w:rPr>
          <w:b/>
        </w:rPr>
        <w:t>Site Actions » Manage Content and Structure</w:t>
      </w:r>
      <w:r>
        <w:t>.</w:t>
      </w:r>
      <w:proofErr w:type="gramEnd"/>
      <w:r>
        <w:t xml:space="preserve"> Then, open the </w:t>
      </w:r>
      <w:r w:rsidRPr="00044C43">
        <w:rPr>
          <w:b/>
        </w:rPr>
        <w:t>Widgets</w:t>
      </w:r>
      <w:r>
        <w:t xml:space="preserve"> </w:t>
      </w:r>
      <w:proofErr w:type="spellStart"/>
      <w:r>
        <w:t>subsite</w:t>
      </w:r>
      <w:proofErr w:type="spellEnd"/>
      <w:r>
        <w:t xml:space="preserve">, followed by selecting </w:t>
      </w:r>
      <w:r w:rsidRPr="00044C43">
        <w:rPr>
          <w:b/>
        </w:rPr>
        <w:t>Edit Properties</w:t>
      </w:r>
      <w:r>
        <w:t xml:space="preserve"> from the </w:t>
      </w:r>
      <w:r w:rsidRPr="00044C43">
        <w:rPr>
          <w:b/>
        </w:rPr>
        <w:t>Pages</w:t>
      </w:r>
      <w:r>
        <w:t xml:space="preserve"> list's ECB menu to jump straight to the Pages' settings page:</w:t>
      </w:r>
    </w:p>
    <w:p w14:paraId="7C55EEC5" w14:textId="77777777" w:rsidR="00DD24A7" w:rsidRDefault="00044C43" w:rsidP="00044C43">
      <w:pPr>
        <w:pStyle w:val="Figure"/>
      </w:pPr>
      <w:r>
        <w:drawing>
          <wp:inline distT="0" distB="0" distL="0" distR="0" wp14:editId="4947128C">
            <wp:extent cx="3181350" cy="3200400"/>
            <wp:effectExtent l="19050" t="0" r="0" b="0"/>
            <wp:docPr id="142" name="Picture 142" descr="C:\Development\Writing\Courses\WCM401\trunk\Student Download\Labs\10_Workflow\Figures\WidgetsP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Development\Writing\Courses\WCM401\trunk\Student Download\Labs\10_Workflow\Figures\WidgetsPages.jpg"/>
                    <pic:cNvPicPr>
                      <a:picLocks noChangeAspect="1" noChangeArrowheads="1"/>
                    </pic:cNvPicPr>
                  </pic:nvPicPr>
                  <pic:blipFill>
                    <a:blip r:embed="rId24" cstate="print">
                      <a:grayscl/>
                    </a:blip>
                    <a:srcRect/>
                    <a:stretch>
                      <a:fillRect/>
                    </a:stretch>
                  </pic:blipFill>
                  <pic:spPr bwMode="auto">
                    <a:xfrm>
                      <a:off x="0" y="0"/>
                      <a:ext cx="3181350" cy="3200400"/>
                    </a:xfrm>
                    <a:prstGeom prst="rect">
                      <a:avLst/>
                    </a:prstGeom>
                    <a:noFill/>
                    <a:ln w="9525">
                      <a:noFill/>
                      <a:miter lim="800000"/>
                      <a:headEnd/>
                      <a:tailEnd/>
                    </a:ln>
                  </pic:spPr>
                </pic:pic>
              </a:graphicData>
            </a:graphic>
          </wp:inline>
        </w:drawing>
      </w:r>
    </w:p>
    <w:p w14:paraId="07B5FF12" w14:textId="77777777" w:rsidR="00044C43" w:rsidRDefault="00DD24A7" w:rsidP="00044C43">
      <w:pPr>
        <w:pStyle w:val="NumberedBullet"/>
      </w:pPr>
      <w:r>
        <w:t xml:space="preserve">On the </w:t>
      </w:r>
      <w:r w:rsidRPr="00044C43">
        <w:rPr>
          <w:b/>
        </w:rPr>
        <w:t>Customize Pages</w:t>
      </w:r>
      <w:r>
        <w:t xml:space="preserve"> page, select </w:t>
      </w:r>
      <w:r w:rsidRPr="00044C43">
        <w:rPr>
          <w:b/>
        </w:rPr>
        <w:t>Workflow settings</w:t>
      </w:r>
      <w:r>
        <w:t xml:space="preserve"> under the </w:t>
      </w:r>
      <w:r w:rsidRPr="00044C43">
        <w:rPr>
          <w:b/>
        </w:rPr>
        <w:t>Permissions and Management</w:t>
      </w:r>
      <w:r>
        <w:t xml:space="preserve"> section.</w:t>
      </w:r>
    </w:p>
    <w:p w14:paraId="6C07009F" w14:textId="77777777" w:rsidR="00044C43" w:rsidRDefault="00DD24A7" w:rsidP="00044C43">
      <w:pPr>
        <w:pStyle w:val="NumberedBullet"/>
      </w:pPr>
      <w:r>
        <w:t xml:space="preserve">Now, what you want to do is not only add your custom workflow, but also remove or deactivate the Parallel Approval workflow so it doesn't get in the way. Click </w:t>
      </w:r>
      <w:r w:rsidRPr="00044C43">
        <w:rPr>
          <w:b/>
        </w:rPr>
        <w:t>Remove a workflow</w:t>
      </w:r>
      <w:r>
        <w:t xml:space="preserve">, then set the </w:t>
      </w:r>
      <w:r w:rsidRPr="00044C43">
        <w:rPr>
          <w:b/>
        </w:rPr>
        <w:t>Parallel Approval</w:t>
      </w:r>
      <w:r>
        <w:t xml:space="preserve"> workflow to </w:t>
      </w:r>
      <w:r w:rsidRPr="00044C43">
        <w:rPr>
          <w:b/>
        </w:rPr>
        <w:t>No New Instances</w:t>
      </w:r>
      <w:r>
        <w:t xml:space="preserve"> and click </w:t>
      </w:r>
      <w:r w:rsidRPr="00044C43">
        <w:rPr>
          <w:b/>
        </w:rPr>
        <w:t>OK</w:t>
      </w:r>
      <w:r>
        <w:t xml:space="preserve">. </w:t>
      </w:r>
    </w:p>
    <w:p w14:paraId="63AFBE9C" w14:textId="77777777" w:rsidR="00044C43" w:rsidRDefault="00DD24A7" w:rsidP="00044C43">
      <w:pPr>
        <w:pStyle w:val="NumberedBullet"/>
      </w:pPr>
      <w:r>
        <w:t xml:space="preserve">Next, click </w:t>
      </w:r>
      <w:r w:rsidRPr="00044C43">
        <w:rPr>
          <w:b/>
        </w:rPr>
        <w:t>Add a workflow</w:t>
      </w:r>
      <w:r>
        <w:t xml:space="preserve"> and use the following values to complete the </w:t>
      </w:r>
      <w:r w:rsidRPr="00044C43">
        <w:rPr>
          <w:b/>
        </w:rPr>
        <w:t xml:space="preserve">Add a Workflow: Pages </w:t>
      </w:r>
      <w:r>
        <w:t xml:space="preserve">page... leave all default settings where not specified below and click </w:t>
      </w:r>
      <w:r w:rsidRPr="00044C43">
        <w:rPr>
          <w:b/>
        </w:rPr>
        <w:t>Next</w:t>
      </w:r>
      <w:r>
        <w:t>:</w:t>
      </w:r>
    </w:p>
    <w:p w14:paraId="68304168" w14:textId="77777777" w:rsidR="00044C43" w:rsidRDefault="00DD24A7" w:rsidP="00044C43">
      <w:pPr>
        <w:pStyle w:val="Bullet"/>
      </w:pPr>
      <w:r w:rsidRPr="00044C43">
        <w:rPr>
          <w:b/>
        </w:rPr>
        <w:t>Workflow:</w:t>
      </w:r>
      <w:r>
        <w:t xml:space="preserve"> Majority Approvers</w:t>
      </w:r>
    </w:p>
    <w:p w14:paraId="1E4A31B6" w14:textId="77777777" w:rsidR="00044C43" w:rsidRDefault="00DD24A7" w:rsidP="00044C43">
      <w:pPr>
        <w:pStyle w:val="Bullet"/>
      </w:pPr>
      <w:r w:rsidRPr="00044C43">
        <w:rPr>
          <w:b/>
        </w:rPr>
        <w:t>Name:</w:t>
      </w:r>
      <w:r>
        <w:t xml:space="preserve"> Majority of Three Approvers</w:t>
      </w:r>
    </w:p>
    <w:p w14:paraId="1F61E16B" w14:textId="77777777" w:rsidR="00044C43" w:rsidRDefault="00DD24A7" w:rsidP="00044C43">
      <w:pPr>
        <w:pStyle w:val="NumberedBullet"/>
      </w:pPr>
      <w:r>
        <w:t xml:space="preserve">Now we're ready to test! </w:t>
      </w:r>
    </w:p>
    <w:p w14:paraId="09119898" w14:textId="77777777" w:rsidR="00DD24A7" w:rsidRDefault="00DD24A7" w:rsidP="00044C43">
      <w:r>
        <w:t>In this exercise you deployed and associated the workflow with an existing list.</w:t>
      </w:r>
    </w:p>
    <w:p w14:paraId="0317C714" w14:textId="77777777" w:rsidR="00DD24A7" w:rsidRDefault="00DD24A7" w:rsidP="00DD24A7">
      <w:pPr>
        <w:pStyle w:val="LabExercise"/>
      </w:pPr>
      <w:r>
        <w:t>Exercise 7: Test the workflow</w:t>
      </w:r>
    </w:p>
    <w:p w14:paraId="423D0529" w14:textId="77777777" w:rsidR="00DD24A7" w:rsidRDefault="00DD24A7" w:rsidP="00DD24A7">
      <w:r>
        <w:t xml:space="preserve">Now the part you've worked so hard to get to... to see this guy in action! In this exercise you will test your workflow on some existing pages. </w:t>
      </w:r>
    </w:p>
    <w:p w14:paraId="39FBC6E5" w14:textId="77777777" w:rsidR="00DD24A7" w:rsidRDefault="00DD24A7" w:rsidP="00DD24A7">
      <w:r>
        <w:lastRenderedPageBreak/>
        <w:t>Note that the buttons in the Page Editing Toolbar's Quick Access Button area are configured to work with the Parallel Approval workflow, so you'll have to manually fire it off and check the status. This is a good thing so you can see all parts of this workflow.</w:t>
      </w:r>
    </w:p>
    <w:p w14:paraId="0B0A173C" w14:textId="77777777" w:rsidR="00044C43" w:rsidRDefault="00DD24A7" w:rsidP="00044C43">
      <w:pPr>
        <w:pStyle w:val="NumberedBullet"/>
        <w:numPr>
          <w:ilvl w:val="0"/>
          <w:numId w:val="29"/>
        </w:numPr>
      </w:pPr>
      <w:r>
        <w:t xml:space="preserve">Navigate to </w:t>
      </w:r>
      <w:r w:rsidRPr="00044C43">
        <w:rPr>
          <w:b/>
        </w:rPr>
        <w:t>Widget Product 1</w:t>
      </w:r>
      <w:r>
        <w:t xml:space="preserve"> page (</w:t>
      </w:r>
      <w:r w:rsidRPr="00044C43">
        <w:rPr>
          <w:b/>
        </w:rPr>
        <w:t>http://wcm.litwareinc.com/Widgets/Pages/WidgetProduct1.aspx</w:t>
      </w:r>
      <w:r>
        <w:t>)... the page should not be checked out, it should be published. If it is, pick another page that is published.</w:t>
      </w:r>
    </w:p>
    <w:p w14:paraId="1D2A1CAF" w14:textId="77777777" w:rsidR="00044C43" w:rsidRDefault="00DD24A7" w:rsidP="00044C43">
      <w:pPr>
        <w:pStyle w:val="NumberedBullet"/>
        <w:numPr>
          <w:ilvl w:val="0"/>
          <w:numId w:val="29"/>
        </w:numPr>
      </w:pPr>
      <w:r>
        <w:t xml:space="preserve">Select </w:t>
      </w:r>
      <w:r w:rsidRPr="00044C43">
        <w:rPr>
          <w:b/>
        </w:rPr>
        <w:t>Site Actions » Edit Page</w:t>
      </w:r>
      <w:r>
        <w:t xml:space="preserve">. No need to make any changes, just click </w:t>
      </w:r>
      <w:r w:rsidRPr="00044C43">
        <w:rPr>
          <w:b/>
        </w:rPr>
        <w:t xml:space="preserve">Check </w:t>
      </w:r>
      <w:proofErr w:type="gramStart"/>
      <w:r w:rsidRPr="00044C43">
        <w:rPr>
          <w:b/>
        </w:rPr>
        <w:t>In To</w:t>
      </w:r>
      <w:proofErr w:type="gramEnd"/>
      <w:r w:rsidRPr="00044C43">
        <w:rPr>
          <w:b/>
        </w:rPr>
        <w:t xml:space="preserve"> Share Draft</w:t>
      </w:r>
      <w:r>
        <w:t xml:space="preserve"> on the Quick Access Button area. Then from the </w:t>
      </w:r>
      <w:r w:rsidRPr="00044C43">
        <w:rPr>
          <w:b/>
        </w:rPr>
        <w:t>Page Actions</w:t>
      </w:r>
      <w:r>
        <w:t xml:space="preserve"> area, select </w:t>
      </w:r>
      <w:r w:rsidRPr="00044C43">
        <w:rPr>
          <w:b/>
        </w:rPr>
        <w:t>Workflow » Start a Workflow...</w:t>
      </w:r>
      <w:r>
        <w:t>.</w:t>
      </w:r>
    </w:p>
    <w:p w14:paraId="739B2EC7" w14:textId="77777777" w:rsidR="00DD24A7" w:rsidRDefault="00DD24A7" w:rsidP="00044C43">
      <w:pPr>
        <w:pStyle w:val="NumberedBullet"/>
        <w:numPr>
          <w:ilvl w:val="0"/>
          <w:numId w:val="29"/>
        </w:numPr>
      </w:pPr>
      <w:r>
        <w:t xml:space="preserve">On the </w:t>
      </w:r>
      <w:r w:rsidRPr="00044C43">
        <w:rPr>
          <w:b/>
        </w:rPr>
        <w:t>Workflows: WidgetProduct1</w:t>
      </w:r>
      <w:r>
        <w:t xml:space="preserve"> page, select </w:t>
      </w:r>
      <w:r w:rsidRPr="00044C43">
        <w:rPr>
          <w:b/>
        </w:rPr>
        <w:t>Majority of Three Approvers</w:t>
      </w:r>
      <w:r>
        <w:t xml:space="preserve"> as shown in the following image:</w:t>
      </w:r>
    </w:p>
    <w:p w14:paraId="235E73E4" w14:textId="77777777" w:rsidR="00DD24A7" w:rsidRDefault="00044C43" w:rsidP="00044C43">
      <w:pPr>
        <w:pStyle w:val="Figure"/>
      </w:pPr>
      <w:r>
        <w:drawing>
          <wp:inline distT="0" distB="0" distL="0" distR="0" wp14:editId="469F5F26">
            <wp:extent cx="4171950" cy="1666875"/>
            <wp:effectExtent l="19050" t="0" r="0" b="0"/>
            <wp:docPr id="145" name="Picture 145" descr="C:\Development\Writing\Courses\WCM401\trunk\Student Download\Labs\10_Workflow\Figures\Tes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Development\Writing\Courses\WCM401\trunk\Student Download\Labs\10_Workflow\Figures\Testing1.jpg"/>
                    <pic:cNvPicPr>
                      <a:picLocks noChangeAspect="1" noChangeArrowheads="1"/>
                    </pic:cNvPicPr>
                  </pic:nvPicPr>
                  <pic:blipFill>
                    <a:blip r:embed="rId25" cstate="print">
                      <a:grayscl/>
                    </a:blip>
                    <a:srcRect/>
                    <a:stretch>
                      <a:fillRect/>
                    </a:stretch>
                  </pic:blipFill>
                  <pic:spPr bwMode="auto">
                    <a:xfrm>
                      <a:off x="0" y="0"/>
                      <a:ext cx="4171950" cy="1666875"/>
                    </a:xfrm>
                    <a:prstGeom prst="rect">
                      <a:avLst/>
                    </a:prstGeom>
                    <a:noFill/>
                    <a:ln w="9525">
                      <a:noFill/>
                      <a:miter lim="800000"/>
                      <a:headEnd/>
                      <a:tailEnd/>
                    </a:ln>
                  </pic:spPr>
                </pic:pic>
              </a:graphicData>
            </a:graphic>
          </wp:inline>
        </w:drawing>
      </w:r>
    </w:p>
    <w:p w14:paraId="7990C55F" w14:textId="77777777" w:rsidR="00342848" w:rsidRDefault="00DD24A7" w:rsidP="00044C43">
      <w:pPr>
        <w:pStyle w:val="NumberedBullet"/>
      </w:pPr>
      <w:r>
        <w:t xml:space="preserve">On the </w:t>
      </w:r>
      <w:r w:rsidRPr="00044C43">
        <w:rPr>
          <w:b/>
        </w:rPr>
        <w:t>Start "Majority of Three Approvers": WidgetProduct1</w:t>
      </w:r>
      <w:r>
        <w:t xml:space="preserve"> page, </w:t>
      </w:r>
      <w:proofErr w:type="gramStart"/>
      <w:r>
        <w:t>use the following information in the initiation form... notice</w:t>
      </w:r>
      <w:proofErr w:type="gramEnd"/>
      <w:r>
        <w:t xml:space="preserve"> this is your </w:t>
      </w:r>
      <w:r w:rsidRPr="00342848">
        <w:rPr>
          <w:b/>
        </w:rPr>
        <w:t>InitForm.xsn</w:t>
      </w:r>
      <w:r>
        <w:t xml:space="preserve"> InfoPath 2007 form!</w:t>
      </w:r>
    </w:p>
    <w:p w14:paraId="41F0BBA8" w14:textId="77777777" w:rsidR="00342848" w:rsidRDefault="00DD24A7" w:rsidP="00342848">
      <w:pPr>
        <w:pStyle w:val="Bullet"/>
      </w:pPr>
      <w:r w:rsidRPr="00342848">
        <w:rPr>
          <w:b/>
        </w:rPr>
        <w:t>Approver1:</w:t>
      </w:r>
      <w:r>
        <w:t xml:space="preserve"> LITWAREINC\</w:t>
      </w:r>
      <w:proofErr w:type="spellStart"/>
      <w:r>
        <w:t>brianc</w:t>
      </w:r>
      <w:proofErr w:type="spellEnd"/>
    </w:p>
    <w:p w14:paraId="4B5BF678" w14:textId="77777777" w:rsidR="00342848" w:rsidRDefault="00DD24A7" w:rsidP="00342848">
      <w:pPr>
        <w:pStyle w:val="Bullet"/>
      </w:pPr>
      <w:r w:rsidRPr="00342848">
        <w:rPr>
          <w:b/>
        </w:rPr>
        <w:t>Approver2:</w:t>
      </w:r>
      <w:r>
        <w:t xml:space="preserve"> LITWAREINC\</w:t>
      </w:r>
      <w:proofErr w:type="spellStart"/>
      <w:r>
        <w:t>angelab</w:t>
      </w:r>
      <w:proofErr w:type="spellEnd"/>
    </w:p>
    <w:p w14:paraId="220B3CA7" w14:textId="77777777" w:rsidR="00342848" w:rsidRDefault="00DD24A7" w:rsidP="00342848">
      <w:pPr>
        <w:pStyle w:val="Bullet"/>
      </w:pPr>
      <w:r w:rsidRPr="00342848">
        <w:rPr>
          <w:b/>
        </w:rPr>
        <w:t>Approver3:</w:t>
      </w:r>
      <w:r>
        <w:t xml:space="preserve"> LITWAREINC\</w:t>
      </w:r>
      <w:proofErr w:type="spellStart"/>
      <w:r>
        <w:t>jayh</w:t>
      </w:r>
      <w:proofErr w:type="spellEnd"/>
    </w:p>
    <w:p w14:paraId="24228B17" w14:textId="77777777" w:rsidR="00342848" w:rsidRDefault="00DD24A7" w:rsidP="00342848">
      <w:pPr>
        <w:pStyle w:val="Bullet"/>
      </w:pPr>
      <w:r w:rsidRPr="00342848">
        <w:rPr>
          <w:b/>
        </w:rPr>
        <w:t>Instructions:</w:t>
      </w:r>
      <w:r>
        <w:t xml:space="preserve"> Please review this page and either approve or reject it.</w:t>
      </w:r>
    </w:p>
    <w:p w14:paraId="5C3EC294" w14:textId="77777777" w:rsidR="00DD24A7" w:rsidRDefault="00DD24A7" w:rsidP="00044C43">
      <w:pPr>
        <w:pStyle w:val="NumberedBullet"/>
      </w:pPr>
      <w:r>
        <w:t xml:space="preserve">After the workflow starts, from the </w:t>
      </w:r>
      <w:r w:rsidRPr="00342848">
        <w:rPr>
          <w:b/>
        </w:rPr>
        <w:t>Page Actions</w:t>
      </w:r>
      <w:r>
        <w:t xml:space="preserve"> area, select </w:t>
      </w:r>
      <w:r w:rsidRPr="00342848">
        <w:rPr>
          <w:b/>
        </w:rPr>
        <w:t>Workflow » View Workflow Status...</w:t>
      </w:r>
      <w:r>
        <w:t>. Notice the tasks have been created and assigned and there is a lot of information that's been logged to the history as shown in the following image:</w:t>
      </w:r>
    </w:p>
    <w:p w14:paraId="6EBB7DB5" w14:textId="77777777" w:rsidR="00DD24A7" w:rsidRDefault="00342848" w:rsidP="00342848">
      <w:pPr>
        <w:pStyle w:val="Figure"/>
      </w:pPr>
      <w:r>
        <w:lastRenderedPageBreak/>
        <w:drawing>
          <wp:inline distT="0" distB="0" distL="0" distR="0" wp14:editId="6B1209EC">
            <wp:extent cx="5120640" cy="2836047"/>
            <wp:effectExtent l="19050" t="0" r="3810" b="0"/>
            <wp:docPr id="148" name="Picture 148" descr="C:\Development\Writing\Courses\WCM401\trunk\Student Download\Labs\10_Workflow\Figures\Test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Development\Writing\Courses\WCM401\trunk\Student Download\Labs\10_Workflow\Figures\Testing3.jpg"/>
                    <pic:cNvPicPr>
                      <a:picLocks noChangeAspect="1" noChangeArrowheads="1"/>
                    </pic:cNvPicPr>
                  </pic:nvPicPr>
                  <pic:blipFill>
                    <a:blip r:embed="rId26" cstate="print">
                      <a:grayscl/>
                    </a:blip>
                    <a:srcRect/>
                    <a:stretch>
                      <a:fillRect/>
                    </a:stretch>
                  </pic:blipFill>
                  <pic:spPr bwMode="auto">
                    <a:xfrm>
                      <a:off x="0" y="0"/>
                      <a:ext cx="5120640" cy="2836047"/>
                    </a:xfrm>
                    <a:prstGeom prst="rect">
                      <a:avLst/>
                    </a:prstGeom>
                    <a:noFill/>
                    <a:ln w="9525">
                      <a:noFill/>
                      <a:miter lim="800000"/>
                      <a:headEnd/>
                      <a:tailEnd/>
                    </a:ln>
                  </pic:spPr>
                </pic:pic>
              </a:graphicData>
            </a:graphic>
          </wp:inline>
        </w:drawing>
      </w:r>
    </w:p>
    <w:p w14:paraId="29D26FB5" w14:textId="77777777" w:rsidR="00DD24A7" w:rsidRDefault="00DD24A7" w:rsidP="00342848">
      <w:pPr>
        <w:pStyle w:val="NumberedBullet"/>
      </w:pPr>
      <w:r>
        <w:t>Now, open each of the tasks and try different combinations of selecting Approve or Reject and watch how the workflow reacts!</w:t>
      </w:r>
    </w:p>
    <w:p w14:paraId="09143C69" w14:textId="77777777" w:rsidR="00B44968" w:rsidRPr="00B44968" w:rsidRDefault="00DD24A7" w:rsidP="00DD24A7">
      <w:r>
        <w:t>In this exercise you have successfully tested your workflow.</w:t>
      </w:r>
    </w:p>
    <w:sectPr w:rsidR="00B44968" w:rsidRPr="00B44968" w:rsidSect="00330CC4">
      <w:headerReference w:type="default"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B2C68" w14:textId="77777777" w:rsidR="00C06D2A" w:rsidRDefault="00C06D2A" w:rsidP="000D7F99">
      <w:pPr>
        <w:spacing w:after="0" w:line="240" w:lineRule="auto"/>
      </w:pPr>
      <w:r>
        <w:separator/>
      </w:r>
    </w:p>
  </w:endnote>
  <w:endnote w:type="continuationSeparator" w:id="0">
    <w:p w14:paraId="50B4BEAC" w14:textId="77777777" w:rsidR="00C06D2A" w:rsidRDefault="00C06D2A" w:rsidP="000D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1F4E5" w14:textId="77777777" w:rsidR="00113325" w:rsidRDefault="00113325" w:rsidP="00CE7845">
    <w:pPr>
      <w:pStyle w:val="Footer"/>
      <w:tabs>
        <w:tab w:val="clear" w:pos="4680"/>
        <w:tab w:val="clear" w:pos="9360"/>
        <w:tab w:val="left" w:pos="1901"/>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113325" w14:paraId="0D0A1E26" w14:textId="77777777" w:rsidTr="008E4682">
      <w:tc>
        <w:tcPr>
          <w:tcW w:w="5868" w:type="dxa"/>
        </w:tcPr>
        <w:p w14:paraId="41CCBBD9" w14:textId="77777777" w:rsidR="00113325" w:rsidRDefault="00113325" w:rsidP="000C509E">
          <w:pPr>
            <w:pStyle w:val="Footer"/>
            <w:tabs>
              <w:tab w:val="clear" w:pos="4680"/>
              <w:tab w:val="clear" w:pos="9360"/>
              <w:tab w:val="left" w:pos="1901"/>
            </w:tabs>
          </w:pPr>
          <w:r w:rsidRPr="000C509E">
            <w:rPr>
              <w:sz w:val="18"/>
            </w:rPr>
            <w:t>© 200</w:t>
          </w:r>
          <w:r>
            <w:rPr>
              <w:sz w:val="18"/>
            </w:rPr>
            <w:t>9</w:t>
          </w:r>
          <w:r w:rsidRPr="000C509E">
            <w:rPr>
              <w:sz w:val="18"/>
            </w:rPr>
            <w:t xml:space="preserve"> </w:t>
          </w:r>
          <w:r w:rsidR="00A306CE">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Reserved</w:t>
          </w:r>
        </w:p>
      </w:tc>
      <w:tc>
        <w:tcPr>
          <w:tcW w:w="3708" w:type="dxa"/>
        </w:tcPr>
        <w:p w14:paraId="664F58AF" w14:textId="77777777" w:rsidR="00113325" w:rsidRDefault="00C06D2A" w:rsidP="000C509E">
          <w:pPr>
            <w:pStyle w:val="Footer"/>
            <w:tabs>
              <w:tab w:val="clear" w:pos="4680"/>
              <w:tab w:val="clear" w:pos="9360"/>
              <w:tab w:val="left" w:pos="1901"/>
            </w:tabs>
            <w:jc w:val="right"/>
          </w:pPr>
          <w:sdt>
            <w:sdtPr>
              <w:alias w:val="Lab Number"/>
              <w:tag w:val="Lab Number"/>
              <w:id w:val="4613210"/>
              <w:dataBinding w:xpath="/root[1]/labNumber[1]" w:storeItemID="{0306C5F9-4602-431E-9CA8-DC31EFB1E840}"/>
              <w:text/>
            </w:sdtPr>
            <w:sdtEndPr/>
            <w:sdtContent>
              <w:r w:rsidR="0013495D">
                <w:t>10</w:t>
              </w:r>
            </w:sdtContent>
          </w:sdt>
          <w:r w:rsidR="00113325">
            <w:t>-</w:t>
          </w:r>
          <w:r>
            <w:fldChar w:fldCharType="begin"/>
          </w:r>
          <w:r>
            <w:instrText xml:space="preserve"> PAGE   \* MERGEFORMAT </w:instrText>
          </w:r>
          <w:r>
            <w:fldChar w:fldCharType="separate"/>
          </w:r>
          <w:r w:rsidR="009923AE">
            <w:rPr>
              <w:noProof/>
            </w:rPr>
            <w:t>2</w:t>
          </w:r>
          <w:r>
            <w:rPr>
              <w:noProof/>
            </w:rPr>
            <w:fldChar w:fldCharType="end"/>
          </w:r>
        </w:p>
      </w:tc>
    </w:tr>
  </w:tbl>
  <w:p w14:paraId="583352D9" w14:textId="77777777" w:rsidR="00113325" w:rsidRDefault="00113325" w:rsidP="00CE7845">
    <w:pPr>
      <w:pStyle w:val="Footer"/>
      <w:tabs>
        <w:tab w:val="clear" w:pos="4680"/>
        <w:tab w:val="clear" w:pos="9360"/>
        <w:tab w:val="left" w:pos="1901"/>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113325" w14:paraId="0197B1E2" w14:textId="77777777" w:rsidTr="008E4682">
      <w:tc>
        <w:tcPr>
          <w:tcW w:w="5868" w:type="dxa"/>
        </w:tcPr>
        <w:p w14:paraId="2FF3B4C0" w14:textId="77777777" w:rsidR="00113325" w:rsidRDefault="00113325" w:rsidP="00A306CE">
          <w:pPr>
            <w:pStyle w:val="Footer"/>
            <w:tabs>
              <w:tab w:val="clear" w:pos="4680"/>
              <w:tab w:val="clear" w:pos="9360"/>
              <w:tab w:val="left" w:pos="1901"/>
            </w:tabs>
          </w:pPr>
          <w:r w:rsidRPr="000C509E">
            <w:rPr>
              <w:sz w:val="18"/>
            </w:rPr>
            <w:t>© 200</w:t>
          </w:r>
          <w:r>
            <w:rPr>
              <w:sz w:val="18"/>
            </w:rPr>
            <w:t>9</w:t>
          </w:r>
          <w:r w:rsidRPr="000C509E">
            <w:rPr>
              <w:sz w:val="18"/>
            </w:rPr>
            <w:t xml:space="preserve"> </w:t>
          </w:r>
          <w:r w:rsidR="00A306CE">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Reserved</w:t>
          </w:r>
        </w:p>
      </w:tc>
      <w:tc>
        <w:tcPr>
          <w:tcW w:w="3708" w:type="dxa"/>
        </w:tcPr>
        <w:p w14:paraId="3369EC36" w14:textId="77777777" w:rsidR="00113325" w:rsidRDefault="00C06D2A" w:rsidP="00E44144">
          <w:pPr>
            <w:pStyle w:val="Footer"/>
            <w:tabs>
              <w:tab w:val="clear" w:pos="4680"/>
              <w:tab w:val="clear" w:pos="9360"/>
              <w:tab w:val="left" w:pos="1901"/>
            </w:tabs>
            <w:jc w:val="right"/>
          </w:pPr>
          <w:sdt>
            <w:sdtPr>
              <w:alias w:val="Lab Number"/>
              <w:tag w:val="Lab Number"/>
              <w:id w:val="15375927"/>
              <w:dataBinding w:xpath="/root[1]/labNumber[1]" w:storeItemID="{0306C5F9-4602-431E-9CA8-DC31EFB1E840}"/>
              <w:text/>
            </w:sdtPr>
            <w:sdtEndPr/>
            <w:sdtContent>
              <w:r w:rsidR="0013495D">
                <w:t>10</w:t>
              </w:r>
            </w:sdtContent>
          </w:sdt>
          <w:r w:rsidR="00113325">
            <w:t>-</w:t>
          </w:r>
          <w:r>
            <w:fldChar w:fldCharType="begin"/>
          </w:r>
          <w:r>
            <w:instrText xml:space="preserve"> PAGE   \* MERGEFORMAT </w:instrText>
          </w:r>
          <w:r>
            <w:fldChar w:fldCharType="separate"/>
          </w:r>
          <w:r w:rsidR="009923AE">
            <w:rPr>
              <w:noProof/>
            </w:rPr>
            <w:t>1</w:t>
          </w:r>
          <w:r>
            <w:rPr>
              <w:noProof/>
            </w:rPr>
            <w:fldChar w:fldCharType="end"/>
          </w:r>
        </w:p>
      </w:tc>
    </w:tr>
  </w:tbl>
  <w:p w14:paraId="338FCB8C" w14:textId="77777777" w:rsidR="00113325" w:rsidRDefault="001133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4E71D" w14:textId="77777777" w:rsidR="00C06D2A" w:rsidRDefault="00C06D2A" w:rsidP="000D7F99">
      <w:pPr>
        <w:spacing w:after="0" w:line="240" w:lineRule="auto"/>
      </w:pPr>
      <w:r>
        <w:separator/>
      </w:r>
    </w:p>
  </w:footnote>
  <w:footnote w:type="continuationSeparator" w:id="0">
    <w:p w14:paraId="2767D347" w14:textId="77777777" w:rsidR="00C06D2A" w:rsidRDefault="00C06D2A" w:rsidP="000D7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728"/>
    </w:tblGrid>
    <w:tr w:rsidR="00113325" w14:paraId="277BCB58" w14:textId="77777777" w:rsidTr="00B13560">
      <w:trPr>
        <w:trHeight w:val="260"/>
      </w:trPr>
      <w:tc>
        <w:tcPr>
          <w:tcW w:w="7848" w:type="dxa"/>
        </w:tcPr>
        <w:p w14:paraId="6551E9AF" w14:textId="77777777" w:rsidR="00113325" w:rsidRPr="00CE7845" w:rsidRDefault="00113325" w:rsidP="00CE7845">
          <w:pPr>
            <w:pStyle w:val="Header"/>
            <w:rPr>
              <w:b/>
            </w:rPr>
          </w:pPr>
          <w:r w:rsidRPr="00CE7845">
            <w:rPr>
              <w:b/>
            </w:rPr>
            <w:t>Lab</w:t>
          </w:r>
          <w:r>
            <w:rPr>
              <w:b/>
            </w:rPr>
            <w:t xml:space="preserve"> </w:t>
          </w:r>
          <w:sdt>
            <w:sdtPr>
              <w:rPr>
                <w:b/>
              </w:rPr>
              <w:alias w:val="Lab Number"/>
              <w:tag w:val="Lab Number"/>
              <w:id w:val="4613201"/>
              <w:dataBinding w:xpath="/root/labNumber[1]" w:storeItemID="{0306C5F9-4602-431E-9CA8-DC31EFB1E840}"/>
              <w:text/>
            </w:sdtPr>
            <w:sdtEndPr/>
            <w:sdtContent>
              <w:r w:rsidR="0013495D">
                <w:rPr>
                  <w:b/>
                </w:rPr>
                <w:t>10</w:t>
              </w:r>
            </w:sdtContent>
          </w:sdt>
          <w:r w:rsidRPr="00CE7845">
            <w:rPr>
              <w:b/>
            </w:rPr>
            <w:t xml:space="preserve">: - </w:t>
          </w:r>
          <w:sdt>
            <w:sdtPr>
              <w:rPr>
                <w:b/>
              </w:rPr>
              <w:alias w:val="Lab Title"/>
              <w:tag w:val="Lab Title"/>
              <w:id w:val="4613204"/>
              <w:dataBinding w:xpath="/root/labTitle[1]" w:storeItemID="{0306C5F9-4602-431E-9CA8-DC31EFB1E840}"/>
              <w:text/>
            </w:sdtPr>
            <w:sdtEndPr/>
            <w:sdtContent>
              <w:r w:rsidR="002A1A0E">
                <w:rPr>
                  <w:b/>
                </w:rPr>
                <w:t>Understanding WF and Creating Interactive Workflows</w:t>
              </w:r>
            </w:sdtContent>
          </w:sdt>
        </w:p>
      </w:tc>
      <w:tc>
        <w:tcPr>
          <w:tcW w:w="1728" w:type="dxa"/>
        </w:tcPr>
        <w:p w14:paraId="127ED9F2" w14:textId="0777F08C" w:rsidR="00113325" w:rsidRPr="00CE7845" w:rsidRDefault="00113325" w:rsidP="00CE7845">
          <w:pPr>
            <w:pStyle w:val="Header"/>
            <w:jc w:val="right"/>
            <w:rPr>
              <w:b/>
            </w:rPr>
          </w:pPr>
          <w:r w:rsidRPr="00CE7845">
            <w:rPr>
              <w:b/>
            </w:rPr>
            <w:t>v</w:t>
          </w:r>
          <w:sdt>
            <w:sdtPr>
              <w:rPr>
                <w:b/>
              </w:rPr>
              <w:alias w:val="Lab Version"/>
              <w:tag w:val="Lab Version"/>
              <w:id w:val="4613207"/>
              <w:dataBinding w:xpath="/root/labVersion[1]" w:storeItemID="{0306C5F9-4602-431E-9CA8-DC31EFB1E840}"/>
              <w:text/>
            </w:sdtPr>
            <w:sdtEndPr/>
            <w:sdtContent>
              <w:r w:rsidR="0013495D">
                <w:rPr>
                  <w:b/>
                </w:rPr>
                <w:t>3.0</w:t>
              </w:r>
            </w:sdtContent>
          </w:sdt>
        </w:p>
      </w:tc>
    </w:tr>
  </w:tbl>
  <w:p w14:paraId="5334ABCF" w14:textId="77777777" w:rsidR="00113325" w:rsidRDefault="001133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E975E" w14:textId="77777777" w:rsidR="00113325" w:rsidRDefault="00113325" w:rsidP="00330CC4">
    <w:pPr>
      <w:pStyle w:val="Header"/>
      <w:jc w:val="right"/>
    </w:pPr>
    <w:proofErr w:type="gramStart"/>
    <w:r w:rsidRPr="00CE7845">
      <w:rPr>
        <w:b/>
      </w:rPr>
      <w:t>v</w:t>
    </w:r>
    <w:proofErr w:type="gramEnd"/>
    <w:sdt>
      <w:sdtPr>
        <w:rPr>
          <w:b/>
        </w:rPr>
        <w:alias w:val="Lab Version"/>
        <w:tag w:val="Lab Version"/>
        <w:id w:val="15244108"/>
        <w:dataBinding w:xpath="/root/labVersion[1]" w:storeItemID="{0306C5F9-4602-431E-9CA8-DC31EFB1E840}"/>
        <w:text/>
      </w:sdtPr>
      <w:sdtEndPr/>
      <w:sdtContent>
        <w:r w:rsidR="0013495D">
          <w:rPr>
            <w:b/>
          </w:rPr>
          <w:t>3.0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6AB680"/>
    <w:lvl w:ilvl="0">
      <w:start w:val="1"/>
      <w:numFmt w:val="decimal"/>
      <w:lvlText w:val="%1."/>
      <w:lvlJc w:val="left"/>
      <w:pPr>
        <w:tabs>
          <w:tab w:val="num" w:pos="1800"/>
        </w:tabs>
        <w:ind w:left="1800" w:hanging="360"/>
      </w:pPr>
    </w:lvl>
  </w:abstractNum>
  <w:abstractNum w:abstractNumId="1">
    <w:nsid w:val="FFFFFF7D"/>
    <w:multiLevelType w:val="singleLevel"/>
    <w:tmpl w:val="A4DAACFA"/>
    <w:lvl w:ilvl="0">
      <w:start w:val="1"/>
      <w:numFmt w:val="decimal"/>
      <w:lvlText w:val="%1."/>
      <w:lvlJc w:val="left"/>
      <w:pPr>
        <w:tabs>
          <w:tab w:val="num" w:pos="1440"/>
        </w:tabs>
        <w:ind w:left="1440" w:hanging="360"/>
      </w:pPr>
    </w:lvl>
  </w:abstractNum>
  <w:abstractNum w:abstractNumId="2">
    <w:nsid w:val="FFFFFF7E"/>
    <w:multiLevelType w:val="singleLevel"/>
    <w:tmpl w:val="C1FA308A"/>
    <w:lvl w:ilvl="0">
      <w:start w:val="1"/>
      <w:numFmt w:val="decimal"/>
      <w:lvlText w:val="%1."/>
      <w:lvlJc w:val="left"/>
      <w:pPr>
        <w:tabs>
          <w:tab w:val="num" w:pos="1080"/>
        </w:tabs>
        <w:ind w:left="1080" w:hanging="360"/>
      </w:pPr>
    </w:lvl>
  </w:abstractNum>
  <w:abstractNum w:abstractNumId="3">
    <w:nsid w:val="FFFFFF7F"/>
    <w:multiLevelType w:val="singleLevel"/>
    <w:tmpl w:val="0F547700"/>
    <w:lvl w:ilvl="0">
      <w:start w:val="1"/>
      <w:numFmt w:val="decimal"/>
      <w:lvlText w:val="%1."/>
      <w:lvlJc w:val="left"/>
      <w:pPr>
        <w:tabs>
          <w:tab w:val="num" w:pos="720"/>
        </w:tabs>
        <w:ind w:left="720" w:hanging="360"/>
      </w:pPr>
    </w:lvl>
  </w:abstractNum>
  <w:abstractNum w:abstractNumId="4">
    <w:nsid w:val="FFFFFF80"/>
    <w:multiLevelType w:val="singleLevel"/>
    <w:tmpl w:val="2DBC0C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84EE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C885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1C7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F8908E"/>
    <w:lvl w:ilvl="0">
      <w:start w:val="1"/>
      <w:numFmt w:val="decimal"/>
      <w:lvlText w:val="%1."/>
      <w:lvlJc w:val="left"/>
      <w:pPr>
        <w:tabs>
          <w:tab w:val="num" w:pos="360"/>
        </w:tabs>
        <w:ind w:left="360" w:hanging="360"/>
      </w:pPr>
    </w:lvl>
  </w:abstractNum>
  <w:abstractNum w:abstractNumId="9">
    <w:nsid w:val="FFFFFF89"/>
    <w:multiLevelType w:val="singleLevel"/>
    <w:tmpl w:val="A8F2C1D6"/>
    <w:lvl w:ilvl="0">
      <w:start w:val="1"/>
      <w:numFmt w:val="bullet"/>
      <w:lvlText w:val=""/>
      <w:lvlJc w:val="left"/>
      <w:pPr>
        <w:tabs>
          <w:tab w:val="num" w:pos="360"/>
        </w:tabs>
        <w:ind w:left="360" w:hanging="360"/>
      </w:pPr>
      <w:rPr>
        <w:rFonts w:ascii="Symbol" w:hAnsi="Symbol" w:hint="default"/>
      </w:rPr>
    </w:lvl>
  </w:abstractNum>
  <w:abstractNum w:abstractNumId="10">
    <w:nsid w:val="05571561"/>
    <w:multiLevelType w:val="hybridMultilevel"/>
    <w:tmpl w:val="D1D2E93A"/>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FC372E"/>
    <w:multiLevelType w:val="hybridMultilevel"/>
    <w:tmpl w:val="FB8CC328"/>
    <w:lvl w:ilvl="0" w:tplc="AC2A6E24">
      <w:start w:val="1"/>
      <w:numFmt w:val="decimal"/>
      <w:lvlText w:val="%1."/>
      <w:lvlJc w:val="left"/>
      <w:pPr>
        <w:ind w:left="720" w:hanging="360"/>
      </w:pPr>
    </w:lvl>
    <w:lvl w:ilvl="1" w:tplc="6FF6D160">
      <w:start w:val="1"/>
      <w:numFmt w:val="bullet"/>
      <w:pStyle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DE626B"/>
    <w:multiLevelType w:val="hybridMultilevel"/>
    <w:tmpl w:val="E20EB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F0FBA"/>
    <w:multiLevelType w:val="hybridMultilevel"/>
    <w:tmpl w:val="2E6E8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B15EFB"/>
    <w:multiLevelType w:val="hybridMultilevel"/>
    <w:tmpl w:val="8A0EC41E"/>
    <w:lvl w:ilvl="0" w:tplc="273EFA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5D4E18"/>
    <w:multiLevelType w:val="hybridMultilevel"/>
    <w:tmpl w:val="4510F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C06775"/>
    <w:multiLevelType w:val="hybridMultilevel"/>
    <w:tmpl w:val="7174D34C"/>
    <w:lvl w:ilvl="0" w:tplc="AC2A6E2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686089"/>
    <w:multiLevelType w:val="hybridMultilevel"/>
    <w:tmpl w:val="C6149710"/>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200A4C"/>
    <w:multiLevelType w:val="hybridMultilevel"/>
    <w:tmpl w:val="B964E180"/>
    <w:lvl w:ilvl="0" w:tplc="0409000F">
      <w:start w:val="1"/>
      <w:numFmt w:val="decimal"/>
      <w:lvlText w:val="%1."/>
      <w:lvlJc w:val="left"/>
      <w:pPr>
        <w:ind w:left="720" w:hanging="360"/>
      </w:pPr>
    </w:lvl>
    <w:lvl w:ilvl="1" w:tplc="87EA95F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B7538"/>
    <w:multiLevelType w:val="hybridMultilevel"/>
    <w:tmpl w:val="60D43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434D1B"/>
    <w:multiLevelType w:val="hybridMultilevel"/>
    <w:tmpl w:val="0C8A75BC"/>
    <w:lvl w:ilvl="0" w:tplc="AC2A6E24">
      <w:start w:val="1"/>
      <w:numFmt w:val="decimal"/>
      <w:pStyle w:val="NumberedBulle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0"/>
  </w:num>
  <w:num w:numId="14">
    <w:abstractNumId w:val="12"/>
  </w:num>
  <w:num w:numId="15">
    <w:abstractNumId w:val="13"/>
  </w:num>
  <w:num w:numId="16">
    <w:abstractNumId w:val="19"/>
  </w:num>
  <w:num w:numId="17">
    <w:abstractNumId w:val="18"/>
  </w:num>
  <w:num w:numId="18">
    <w:abstractNumId w:val="16"/>
  </w:num>
  <w:num w:numId="19">
    <w:abstractNumId w:val="17"/>
  </w:num>
  <w:num w:numId="20">
    <w:abstractNumId w:val="10"/>
  </w:num>
  <w:num w:numId="21">
    <w:abstractNumId w:val="11"/>
  </w:num>
  <w:num w:numId="22">
    <w:abstractNumId w:val="15"/>
  </w:num>
  <w:num w:numId="23">
    <w:abstractNumId w:val="20"/>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655A8"/>
    <w:rsid w:val="00000606"/>
    <w:rsid w:val="000159F3"/>
    <w:rsid w:val="00044C43"/>
    <w:rsid w:val="00064D1D"/>
    <w:rsid w:val="00071CB1"/>
    <w:rsid w:val="000817A3"/>
    <w:rsid w:val="000930DB"/>
    <w:rsid w:val="000C509E"/>
    <w:rsid w:val="000C6C89"/>
    <w:rsid w:val="000D7F99"/>
    <w:rsid w:val="000F6CA9"/>
    <w:rsid w:val="00113325"/>
    <w:rsid w:val="00115B2E"/>
    <w:rsid w:val="0013495D"/>
    <w:rsid w:val="001C6F2F"/>
    <w:rsid w:val="001E5C11"/>
    <w:rsid w:val="00206EE3"/>
    <w:rsid w:val="00217C1D"/>
    <w:rsid w:val="00225D04"/>
    <w:rsid w:val="00226BCE"/>
    <w:rsid w:val="00240197"/>
    <w:rsid w:val="00242C34"/>
    <w:rsid w:val="00262701"/>
    <w:rsid w:val="002751D7"/>
    <w:rsid w:val="0028383D"/>
    <w:rsid w:val="0028397D"/>
    <w:rsid w:val="002839B3"/>
    <w:rsid w:val="002A1A0E"/>
    <w:rsid w:val="002B32B4"/>
    <w:rsid w:val="002F717A"/>
    <w:rsid w:val="00311DE7"/>
    <w:rsid w:val="00312F00"/>
    <w:rsid w:val="00330CC4"/>
    <w:rsid w:val="00342848"/>
    <w:rsid w:val="003564DF"/>
    <w:rsid w:val="00391EA6"/>
    <w:rsid w:val="003B10BD"/>
    <w:rsid w:val="003D70F3"/>
    <w:rsid w:val="00453E78"/>
    <w:rsid w:val="004564FC"/>
    <w:rsid w:val="00497EB8"/>
    <w:rsid w:val="004B2ACE"/>
    <w:rsid w:val="004B7057"/>
    <w:rsid w:val="004D6023"/>
    <w:rsid w:val="00512865"/>
    <w:rsid w:val="00517AFE"/>
    <w:rsid w:val="005D45A4"/>
    <w:rsid w:val="00612CEC"/>
    <w:rsid w:val="006157F8"/>
    <w:rsid w:val="006219BE"/>
    <w:rsid w:val="00623702"/>
    <w:rsid w:val="00631768"/>
    <w:rsid w:val="006973C0"/>
    <w:rsid w:val="006B607F"/>
    <w:rsid w:val="00734960"/>
    <w:rsid w:val="00742FD4"/>
    <w:rsid w:val="007835E2"/>
    <w:rsid w:val="00796C5C"/>
    <w:rsid w:val="007A4984"/>
    <w:rsid w:val="007B04BC"/>
    <w:rsid w:val="007C59FC"/>
    <w:rsid w:val="007E6894"/>
    <w:rsid w:val="007F5D2C"/>
    <w:rsid w:val="008211AF"/>
    <w:rsid w:val="00864F57"/>
    <w:rsid w:val="00881CC3"/>
    <w:rsid w:val="00890313"/>
    <w:rsid w:val="008C37B9"/>
    <w:rsid w:val="008E4682"/>
    <w:rsid w:val="0090283A"/>
    <w:rsid w:val="00926633"/>
    <w:rsid w:val="009636CF"/>
    <w:rsid w:val="009923AE"/>
    <w:rsid w:val="00A306CE"/>
    <w:rsid w:val="00A63735"/>
    <w:rsid w:val="00A70350"/>
    <w:rsid w:val="00A9511C"/>
    <w:rsid w:val="00AA03CD"/>
    <w:rsid w:val="00AC0A57"/>
    <w:rsid w:val="00AD6A89"/>
    <w:rsid w:val="00B13560"/>
    <w:rsid w:val="00B175E8"/>
    <w:rsid w:val="00B424F9"/>
    <w:rsid w:val="00B44968"/>
    <w:rsid w:val="00B555E3"/>
    <w:rsid w:val="00B66CF2"/>
    <w:rsid w:val="00B80293"/>
    <w:rsid w:val="00BC10EF"/>
    <w:rsid w:val="00C038A4"/>
    <w:rsid w:val="00C06D09"/>
    <w:rsid w:val="00C06D2A"/>
    <w:rsid w:val="00C10387"/>
    <w:rsid w:val="00C10AD6"/>
    <w:rsid w:val="00C37E23"/>
    <w:rsid w:val="00C655A8"/>
    <w:rsid w:val="00C804C9"/>
    <w:rsid w:val="00C9523C"/>
    <w:rsid w:val="00CD791A"/>
    <w:rsid w:val="00CE7845"/>
    <w:rsid w:val="00CE79EB"/>
    <w:rsid w:val="00CF5FC3"/>
    <w:rsid w:val="00CF6703"/>
    <w:rsid w:val="00D1182F"/>
    <w:rsid w:val="00D34A2A"/>
    <w:rsid w:val="00D636DC"/>
    <w:rsid w:val="00D70AB9"/>
    <w:rsid w:val="00D86D28"/>
    <w:rsid w:val="00DA4FE6"/>
    <w:rsid w:val="00DC5CCC"/>
    <w:rsid w:val="00DD24A7"/>
    <w:rsid w:val="00DE3038"/>
    <w:rsid w:val="00DE3678"/>
    <w:rsid w:val="00E44144"/>
    <w:rsid w:val="00E7151D"/>
    <w:rsid w:val="00E9136D"/>
    <w:rsid w:val="00EB7C75"/>
    <w:rsid w:val="00EC298E"/>
    <w:rsid w:val="00EF4CB6"/>
    <w:rsid w:val="00F00737"/>
    <w:rsid w:val="00F9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1A"/>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next w:val="Normal"/>
    <w:qFormat/>
    <w:rsid w:val="00F00737"/>
    <w:rPr>
      <w:rFonts w:ascii="Verdana" w:eastAsiaTheme="majorEastAsia" w:hAnsi="Verdana" w:cstheme="majorBidi"/>
      <w:b/>
      <w:bCs/>
      <w:color w:val="000000" w:themeColor="text1"/>
      <w:sz w:val="32"/>
      <w:szCs w:val="28"/>
    </w:rPr>
  </w:style>
  <w:style w:type="paragraph" w:customStyle="1" w:styleId="LabExercise">
    <w:name w:val="Lab Exercise"/>
    <w:basedOn w:val="Normal"/>
    <w:next w:val="Normal"/>
    <w:qFormat/>
    <w:rsid w:val="00F00737"/>
    <w:rPr>
      <w:b/>
      <w:sz w:val="24"/>
    </w:rPr>
  </w:style>
  <w:style w:type="paragraph" w:styleId="ListParagraph">
    <w:name w:val="List Paragraph"/>
    <w:basedOn w:val="Normal"/>
    <w:uiPriority w:val="34"/>
    <w:qFormat/>
    <w:rsid w:val="00206EE3"/>
    <w:pPr>
      <w:ind w:left="720"/>
      <w:contextualSpacing/>
    </w:pPr>
  </w:style>
  <w:style w:type="paragraph" w:customStyle="1" w:styleId="CodeAlone">
    <w:name w:val="Code Alone"/>
    <w:basedOn w:val="Normal"/>
    <w:qFormat/>
    <w:rsid w:val="002839B3"/>
    <w:pPr>
      <w:shd w:val="clear" w:color="auto" w:fill="BFBFBF" w:themeFill="background1" w:themeFillShade="BF"/>
      <w:spacing w:after="0" w:line="252" w:lineRule="auto"/>
      <w:ind w:left="576"/>
    </w:pPr>
    <w:rPr>
      <w:rFonts w:ascii="Courier New" w:hAnsi="Courier New"/>
      <w:spacing w:val="-6"/>
      <w:sz w:val="17"/>
    </w:rPr>
  </w:style>
  <w:style w:type="paragraph" w:customStyle="1" w:styleId="CodeAloneLast">
    <w:name w:val="Code Alone Last"/>
    <w:basedOn w:val="CodeAlone"/>
    <w:next w:val="Normal"/>
    <w:qFormat/>
    <w:rsid w:val="002839B3"/>
    <w:pPr>
      <w:spacing w:after="200"/>
    </w:pPr>
  </w:style>
  <w:style w:type="character" w:customStyle="1" w:styleId="InlineHighlight">
    <w:name w:val="Inline Highlight"/>
    <w:basedOn w:val="DefaultParagraphFont"/>
    <w:uiPriority w:val="1"/>
    <w:qFormat/>
    <w:rsid w:val="00F97ED3"/>
    <w:rPr>
      <w:b/>
    </w:rPr>
  </w:style>
  <w:style w:type="character" w:customStyle="1" w:styleId="CodeInline">
    <w:name w:val="Code Inline"/>
    <w:basedOn w:val="DefaultParagraphFont"/>
    <w:uiPriority w:val="1"/>
    <w:qFormat/>
    <w:rsid w:val="004D6023"/>
    <w:rPr>
      <w:rFonts w:ascii="Courier New" w:hAnsi="Courier New" w:cs="Courier New"/>
      <w:spacing w:val="-6"/>
    </w:rPr>
  </w:style>
  <w:style w:type="paragraph" w:customStyle="1" w:styleId="Note">
    <w:name w:val="Note"/>
    <w:basedOn w:val="Normal"/>
    <w:qFormat/>
    <w:rsid w:val="00B555E3"/>
    <w:pPr>
      <w:spacing w:after="0" w:line="252" w:lineRule="auto"/>
      <w:ind w:left="576"/>
    </w:pPr>
    <w:rPr>
      <w:i/>
    </w:rPr>
  </w:style>
  <w:style w:type="paragraph" w:customStyle="1" w:styleId="Bullet">
    <w:name w:val="Bullet"/>
    <w:basedOn w:val="NumberedBullet"/>
    <w:qFormat/>
    <w:rsid w:val="00226BCE"/>
    <w:pPr>
      <w:numPr>
        <w:ilvl w:val="1"/>
        <w:numId w:val="21"/>
      </w:numPr>
    </w:pPr>
  </w:style>
  <w:style w:type="paragraph" w:customStyle="1" w:styleId="NoteLast">
    <w:name w:val="Note Last"/>
    <w:basedOn w:val="Note"/>
    <w:next w:val="Normal"/>
    <w:qFormat/>
    <w:rsid w:val="00B44968"/>
    <w:pPr>
      <w:spacing w:after="200"/>
    </w:pPr>
  </w:style>
  <w:style w:type="paragraph" w:styleId="BalloonText">
    <w:name w:val="Balloon Text"/>
    <w:basedOn w:val="Normal"/>
    <w:link w:val="BalloonTextChar"/>
    <w:uiPriority w:val="99"/>
    <w:semiHidden/>
    <w:unhideWhenUsed/>
    <w:rsid w:val="00B4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968"/>
    <w:rPr>
      <w:rFonts w:ascii="Tahoma" w:hAnsi="Tahoma" w:cs="Tahoma"/>
      <w:sz w:val="16"/>
      <w:szCs w:val="16"/>
    </w:rPr>
  </w:style>
  <w:style w:type="paragraph" w:customStyle="1" w:styleId="Figure">
    <w:name w:val="Figure"/>
    <w:basedOn w:val="Normal"/>
    <w:next w:val="Normal"/>
    <w:qFormat/>
    <w:rsid w:val="00B44968"/>
    <w:pPr>
      <w:ind w:left="720"/>
    </w:pPr>
    <w:rPr>
      <w:rFonts w:ascii="Tahoma" w:hAnsi="Tahoma" w:cs="Tahoma"/>
      <w:noProof/>
      <w:color w:val="4D4D4D"/>
      <w:sz w:val="22"/>
    </w:rPr>
  </w:style>
  <w:style w:type="paragraph" w:styleId="Header">
    <w:name w:val="header"/>
    <w:basedOn w:val="Normal"/>
    <w:link w:val="HeaderChar"/>
    <w:uiPriority w:val="99"/>
    <w:unhideWhenUsed/>
    <w:rsid w:val="000D7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F99"/>
    <w:rPr>
      <w:rFonts w:ascii="Verdana" w:hAnsi="Verdana"/>
      <w:sz w:val="20"/>
    </w:rPr>
  </w:style>
  <w:style w:type="paragraph" w:styleId="Footer">
    <w:name w:val="footer"/>
    <w:basedOn w:val="Normal"/>
    <w:link w:val="FooterChar"/>
    <w:uiPriority w:val="99"/>
    <w:unhideWhenUsed/>
    <w:rsid w:val="000D7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F99"/>
    <w:rPr>
      <w:rFonts w:ascii="Verdana" w:hAnsi="Verdana"/>
      <w:sz w:val="20"/>
    </w:rPr>
  </w:style>
  <w:style w:type="table" w:styleId="TableGrid">
    <w:name w:val="Table Grid"/>
    <w:basedOn w:val="TableNormal"/>
    <w:uiPriority w:val="59"/>
    <w:rsid w:val="000D7F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7845"/>
    <w:rPr>
      <w:color w:val="808080"/>
    </w:rPr>
  </w:style>
  <w:style w:type="paragraph" w:customStyle="1" w:styleId="NumberedBullet">
    <w:name w:val="Numbered Bullet"/>
    <w:basedOn w:val="ListParagraph"/>
    <w:qFormat/>
    <w:rsid w:val="00D70AB9"/>
    <w:pPr>
      <w:numPr>
        <w:numId w:val="13"/>
      </w:numPr>
      <w:spacing w:after="100"/>
      <w:contextualSpacing w:val="0"/>
    </w:pPr>
  </w:style>
  <w:style w:type="paragraph" w:customStyle="1" w:styleId="NumberedBulletLast">
    <w:name w:val="Numbered Bullet Last"/>
    <w:basedOn w:val="NumberedBullet"/>
    <w:next w:val="Normal"/>
    <w:qFormat/>
    <w:rsid w:val="00D70AB9"/>
    <w:pPr>
      <w:numPr>
        <w:numId w:val="0"/>
      </w:numPr>
      <w:spacing w:after="200"/>
    </w:pPr>
  </w:style>
  <w:style w:type="character" w:styleId="Strong">
    <w:name w:val="Strong"/>
    <w:basedOn w:val="DefaultParagraphFont"/>
    <w:uiPriority w:val="22"/>
    <w:qFormat/>
    <w:rsid w:val="008C37B9"/>
    <w:rPr>
      <w:b/>
      <w:bCs/>
    </w:rPr>
  </w:style>
  <w:style w:type="character" w:styleId="Emphasis">
    <w:name w:val="Emphasis"/>
    <w:basedOn w:val="DefaultParagraphFont"/>
    <w:uiPriority w:val="20"/>
    <w:qFormat/>
    <w:rsid w:val="008C37B9"/>
    <w:rPr>
      <w:i/>
      <w:iCs/>
    </w:rPr>
  </w:style>
  <w:style w:type="table" w:customStyle="1" w:styleId="MediumShading1-Accent11">
    <w:name w:val="Medium Shading 1 - Accent 11"/>
    <w:basedOn w:val="TableNormal"/>
    <w:uiPriority w:val="63"/>
    <w:rsid w:val="00E7151D"/>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2751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667">
      <w:bodyDiv w:val="1"/>
      <w:marLeft w:val="0"/>
      <w:marRight w:val="0"/>
      <w:marTop w:val="0"/>
      <w:marBottom w:val="0"/>
      <w:divBdr>
        <w:top w:val="none" w:sz="0" w:space="0" w:color="auto"/>
        <w:left w:val="none" w:sz="0" w:space="0" w:color="auto"/>
        <w:bottom w:val="none" w:sz="0" w:space="0" w:color="auto"/>
        <w:right w:val="none" w:sz="0" w:space="0" w:color="auto"/>
      </w:divBdr>
    </w:div>
    <w:div w:id="1081492314">
      <w:bodyDiv w:val="1"/>
      <w:marLeft w:val="0"/>
      <w:marRight w:val="0"/>
      <w:marTop w:val="0"/>
      <w:marBottom w:val="0"/>
      <w:divBdr>
        <w:top w:val="none" w:sz="0" w:space="0" w:color="auto"/>
        <w:left w:val="none" w:sz="0" w:space="0" w:color="auto"/>
        <w:bottom w:val="none" w:sz="0" w:space="0" w:color="auto"/>
        <w:right w:val="none" w:sz="0" w:space="0" w:color="auto"/>
      </w:divBdr>
    </w:div>
    <w:div w:id="1743674456">
      <w:bodyDiv w:val="1"/>
      <w:marLeft w:val="0"/>
      <w:marRight w:val="0"/>
      <w:marTop w:val="0"/>
      <w:marBottom w:val="0"/>
      <w:divBdr>
        <w:top w:val="none" w:sz="0" w:space="0" w:color="auto"/>
        <w:left w:val="none" w:sz="0" w:space="0" w:color="auto"/>
        <w:bottom w:val="none" w:sz="0" w:space="0" w:color="auto"/>
        <w:right w:val="none" w:sz="0" w:space="0" w:color="auto"/>
      </w:divBdr>
    </w:div>
    <w:div w:id="18036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21" Type="http://schemas.openxmlformats.org/officeDocument/2006/relationships/image" Target="media/image10.jpeg"/><Relationship Id="rId34" Type="http://schemas.openxmlformats.org/officeDocument/2006/relationships/customXml" Target="../customXml/item5.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jpeg"/><Relationship Id="rId32" Type="http://schemas.openxmlformats.org/officeDocument/2006/relationships/glossaryDocument" Target="glossary/document.xml"/><Relationship Id="rId37" Type="http://schemas.openxmlformats.org/officeDocument/2006/relationships/customXml" Target="../customXml/item8.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oter" Target="footer1.xml"/><Relationship Id="rId36" Type="http://schemas.openxmlformats.org/officeDocument/2006/relationships/customXml" Target="../customXml/item7.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customXml" Target="../customXml/item6.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Writing\Courses\TPG_Course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35AF7655-9807-48A2-A39E-18EF57A8A3BF}"/>
      </w:docPartPr>
      <w:docPartBody>
        <w:p w:rsidR="00A4560C" w:rsidRDefault="00702220">
          <w:r w:rsidRPr="002144C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02220"/>
    <w:rsid w:val="000344FE"/>
    <w:rsid w:val="000E0FCA"/>
    <w:rsid w:val="00200B80"/>
    <w:rsid w:val="00434FC5"/>
    <w:rsid w:val="004F1BFA"/>
    <w:rsid w:val="00702220"/>
    <w:rsid w:val="00720125"/>
    <w:rsid w:val="00A4560C"/>
    <w:rsid w:val="00BD285D"/>
    <w:rsid w:val="00C24981"/>
    <w:rsid w:val="00D91EA7"/>
    <w:rsid w:val="00F9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B0EA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2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documentManagement>
    <_dlc_DocId xmlns="c83d3ea4-1015-4b4b-bfa9-09fbcd7aa64d">3CC2HQU7XWNV-84-10</_dlc_DocId>
    <_dlc_DocIdUrl xmlns="c83d3ea4-1015-4b4b-bfa9-09fbcd7aa64d">
      <Url>http://intranet.sharepointblackops.com/Courses/WCM401/_layouts/DocIdRedir.aspx?ID=3CC2HQU7XWNV-84-10</Url>
      <Description>3CC2HQU7XWNV-84-10</Description>
    </_dlc_DocIdUrl>
  </documentManagement>
</p:properties>
</file>

<file path=customXml/item2.xml><?xml version="1.0" encoding="utf-8"?>
<root>
  <labNumber>10</labNumber>
  <labNumberShort>10</labNumberShort>
  <labVersion>3.0</labVersion>
  <labTitle>Understanding WF and Creating Interactive Workflows</labTitle>
</root>
</file>

<file path=customXml/item3.xml><?xml version="1.0" encoding="utf-8"?>
<root>
  <labNumber>08</labNumber>
  <labNumberShort>10</labNumberShort>
  <labVersion>3.0</labVersion>
  <labTitle>Understanding WF and Creating Interactive Workflows</labTitle>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root>
  <labNumber>10</labNumber>
  <labNumberShort>10</labNumberShort>
  <labVersion>2.5</labVersion>
  <labTitle>Understanding WF and Creating Interactive Workflows</labTitle>
</root>
</file>

<file path=customXml/item6.xml><?xml version="1.0" encoding="utf-8"?>
<ct:contentTypeSchema xmlns:ct="http://schemas.microsoft.com/office/2006/metadata/contentType" xmlns:ma="http://schemas.microsoft.com/office/2006/metadata/properties/metaAttributes" ct:_="" ma:_="" ma:contentTypeName="Document" ma:contentTypeID="0x0101002052A9DB43CB6A4D80969D7F05B057EA" ma:contentTypeVersion="1" ma:contentTypeDescription="Create a new document." ma:contentTypeScope="" ma:versionID="d87ad700743885800281ed9360bf864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root>
  <labNumber>10</labNumber>
  <labNumberShort>10</labNumberShort>
  <labVersion>2.5</labVersion>
  <labTitle>Understanding WF and Creating Interactive Workflows</labTitle>
</root>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AB98098-66F7-4731-B747-6F288717BA0B}"/>
</file>

<file path=customXml/itemProps2.xml><?xml version="1.0" encoding="utf-8"?>
<ds:datastoreItem xmlns:ds="http://schemas.openxmlformats.org/officeDocument/2006/customXml" ds:itemID="{0306C5F9-4602-431E-9CA8-DC31EFB1E840}"/>
</file>

<file path=customXml/itemProps3.xml><?xml version="1.0" encoding="utf-8"?>
<ds:datastoreItem xmlns:ds="http://schemas.openxmlformats.org/officeDocument/2006/customXml" ds:itemID="{0306C5F9-4602-431E-9CA8-DC31EFB1E840}"/>
</file>

<file path=customXml/itemProps4.xml><?xml version="1.0" encoding="utf-8"?>
<ds:datastoreItem xmlns:ds="http://schemas.openxmlformats.org/officeDocument/2006/customXml" ds:itemID="{053380A1-F04F-4307-9164-55EC7A9E5F55}"/>
</file>

<file path=customXml/itemProps5.xml><?xml version="1.0" encoding="utf-8"?>
<ds:datastoreItem xmlns:ds="http://schemas.openxmlformats.org/officeDocument/2006/customXml" ds:itemID="{0306C5F9-4602-431E-9CA8-DC31EFB1E840}"/>
</file>

<file path=customXml/itemProps6.xml><?xml version="1.0" encoding="utf-8"?>
<ds:datastoreItem xmlns:ds="http://schemas.openxmlformats.org/officeDocument/2006/customXml" ds:itemID="{DCACF4F2-6C35-4AD1-8709-D2628A9C6DA3}"/>
</file>

<file path=customXml/itemProps7.xml><?xml version="1.0" encoding="utf-8"?>
<ds:datastoreItem xmlns:ds="http://schemas.openxmlformats.org/officeDocument/2006/customXml" ds:itemID="{0306C5F9-4602-431E-9CA8-DC31EFB1E840}"/>
</file>

<file path=customXml/itemProps8.xml><?xml version="1.0" encoding="utf-8"?>
<ds:datastoreItem xmlns:ds="http://schemas.openxmlformats.org/officeDocument/2006/customXml" ds:itemID="{4CF548F2-029D-427B-AB30-6298F764F86D}"/>
</file>

<file path=docProps/app.xml><?xml version="1.0" encoding="utf-8"?>
<Properties xmlns="http://schemas.openxmlformats.org/officeDocument/2006/extended-properties" xmlns:vt="http://schemas.openxmlformats.org/officeDocument/2006/docPropsVTypes">
  <Template>TPG_CourseLabTemplate.dotx</Template>
  <TotalTime>122</TotalTime>
  <Pages>31</Pages>
  <Words>8535</Words>
  <Characters>48650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57071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28</cp:revision>
  <cp:lastPrinted>2009-10-30T19:11:00Z</cp:lastPrinted>
  <dcterms:created xsi:type="dcterms:W3CDTF">2008-01-18T14:36:00Z</dcterms:created>
  <dcterms:modified xsi:type="dcterms:W3CDTF">2009-10-30T19:13:00Z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0x0101002052A9DB43CB6A4D80969D7F05B057EA</vt:lpwstr>
  </property>
  <property fmtid="{D5CDD505-2E9C-101B-9397-08002B2CF9AE}" pid="3" name="_dlc_DocIdItemGuid">
    <vt:lpwstr>e6e23756-a61c-4a70-88c3-a42b6553e0b1</vt:lpwstr>
  </property>
</Properties>
</file>