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7.xml" ContentType="application/vnd.openxmlformats-officedocument.customXmlProperties+xml"/>
  <Override PartName="/customXml/itemProps6.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Override PartName="/customXml/itemProps9.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5A8C5" w14:textId="0A8DF302" w:rsidR="00AB0B53" w:rsidRPr="00AE3337" w:rsidRDefault="00AB0B53" w:rsidP="00AB0B53">
      <w:pPr>
        <w:pStyle w:val="LabTitle"/>
      </w:pPr>
      <w:bookmarkStart w:id="0" w:name="_GoBack"/>
      <w:bookmarkEnd w:id="0"/>
      <w:r w:rsidRPr="00AE3337">
        <w:t xml:space="preserve">Lab </w:t>
      </w:r>
      <w:sdt>
        <w:sdtPr>
          <w:alias w:val="Lab Number"/>
          <w:tag w:val="Lab Number"/>
          <w:id w:val="15684301"/>
          <w:placeholder>
            <w:docPart w:val="DefaultPlaceholder_22675703"/>
          </w:placeholder>
          <w:dataBinding w:xpath="/root[1]/labNumber[1]" w:storeItemID="{0306C5F9-4602-431E-9CA8-DC31EFB1E840}"/>
          <w:text/>
        </w:sdtPr>
        <w:sdtEndPr/>
        <w:sdtContent>
          <w:r w:rsidR="00B21B21">
            <w:t>13</w:t>
          </w:r>
        </w:sdtContent>
      </w:sdt>
      <w:r w:rsidRPr="00AE3337">
        <w:t xml:space="preserve">: </w:t>
      </w:r>
      <w:r w:rsidR="00015933">
        <w:t>Implementing and Customizing SharePoint Search</w:t>
      </w:r>
    </w:p>
    <w:p w14:paraId="65E85FC3" w14:textId="77777777" w:rsidR="00AB0B53" w:rsidRPr="00AE3337" w:rsidRDefault="00AB0B53" w:rsidP="00AB0B53">
      <w:pPr>
        <w:rPr>
          <w:color w:val="000000" w:themeColor="text1"/>
        </w:rPr>
      </w:pPr>
      <w:r w:rsidRPr="00AE3337">
        <w:rPr>
          <w:b/>
          <w:color w:val="000000" w:themeColor="text1"/>
        </w:rPr>
        <w:t>Lab Time:</w:t>
      </w:r>
      <w:r w:rsidRPr="00AE3337">
        <w:rPr>
          <w:color w:val="000000" w:themeColor="text1"/>
        </w:rPr>
        <w:t xml:space="preserve"> </w:t>
      </w:r>
      <w:r w:rsidR="00015933">
        <w:rPr>
          <w:color w:val="000000" w:themeColor="text1"/>
        </w:rPr>
        <w:t>60</w:t>
      </w:r>
      <w:r w:rsidRPr="00AE3337">
        <w:rPr>
          <w:color w:val="000000" w:themeColor="text1"/>
        </w:rPr>
        <w:t xml:space="preserve"> minutes</w:t>
      </w:r>
    </w:p>
    <w:p w14:paraId="1EAE9FA6" w14:textId="77777777" w:rsidR="00AB0B53" w:rsidRPr="00AE3337" w:rsidRDefault="00AB0B53" w:rsidP="00AB0B53">
      <w:pPr>
        <w:rPr>
          <w:color w:val="000000" w:themeColor="text1"/>
        </w:rPr>
      </w:pPr>
      <w:r w:rsidRPr="00AE3337">
        <w:rPr>
          <w:b/>
          <w:color w:val="000000" w:themeColor="text1"/>
        </w:rPr>
        <w:t>Lab Overview:</w:t>
      </w:r>
      <w:r w:rsidRPr="00AE3337">
        <w:rPr>
          <w:color w:val="000000" w:themeColor="text1"/>
        </w:rPr>
        <w:t xml:space="preserve"> </w:t>
      </w:r>
      <w:r w:rsidR="00B62F8F">
        <w:rPr>
          <w:color w:val="000000" w:themeColor="text1"/>
        </w:rPr>
        <w:t xml:space="preserve">In this lab you will get your first experience to Office SharePoint Server 2007 search capabilities. First you'll setup and configure search to index your site once it has been filled with some content. Then you'll see how easy it is to customize the OOTB search results page as well as adding additional fields to the search results and even introducing pivots for search refinements. Lastly, you'll learn how to interact with SharePoint search via the robust and powerful API when you have </w:t>
      </w:r>
      <w:r w:rsidR="00823A63">
        <w:rPr>
          <w:color w:val="000000" w:themeColor="text1"/>
        </w:rPr>
        <w:t xml:space="preserve">more complex business requirements that could be solved using </w:t>
      </w:r>
      <w:r w:rsidR="004D12DC">
        <w:rPr>
          <w:color w:val="000000" w:themeColor="text1"/>
        </w:rPr>
        <w:t>search</w:t>
      </w:r>
      <w:r w:rsidR="00823A63">
        <w:rPr>
          <w:color w:val="000000" w:themeColor="text1"/>
        </w:rPr>
        <w:t>.</w:t>
      </w:r>
    </w:p>
    <w:p w14:paraId="2C2F54AF" w14:textId="77777777" w:rsidR="00AB0B53" w:rsidRDefault="00AB0B53" w:rsidP="00AB0B53">
      <w:pPr>
        <w:pStyle w:val="LabExercise"/>
        <w:rPr>
          <w:color w:val="000000" w:themeColor="text1"/>
        </w:rPr>
      </w:pPr>
      <w:r w:rsidRPr="00AE3337">
        <w:rPr>
          <w:color w:val="000000" w:themeColor="text1"/>
        </w:rPr>
        <w:t xml:space="preserve">Exercise 1: </w:t>
      </w:r>
      <w:r w:rsidR="00015933">
        <w:rPr>
          <w:color w:val="000000" w:themeColor="text1"/>
        </w:rPr>
        <w:t>Configuring Office SharePoint Server 2007 Search</w:t>
      </w:r>
    </w:p>
    <w:p w14:paraId="2ED08BF3" w14:textId="77777777" w:rsidR="008F3A3E" w:rsidRPr="008F3A3E" w:rsidRDefault="008F3A3E" w:rsidP="008F3A3E">
      <w:r>
        <w:t xml:space="preserve">In this first exercise you will configure SharePoint search to index and query your existing Publishing site. First you'll need </w:t>
      </w:r>
      <w:r w:rsidR="004D12DC">
        <w:t>to add some content.</w:t>
      </w:r>
    </w:p>
    <w:p w14:paraId="1195C2F8" w14:textId="77777777" w:rsidR="00D074DE" w:rsidRDefault="00180BEE" w:rsidP="00DC36A6">
      <w:pPr>
        <w:pStyle w:val="NumberedBullet"/>
        <w:rPr>
          <w:color w:val="000000" w:themeColor="text1"/>
        </w:rPr>
      </w:pPr>
      <w:r>
        <w:rPr>
          <w:color w:val="000000" w:themeColor="text1"/>
        </w:rPr>
        <w:t xml:space="preserve">Before configuring search you need content in the site. For the best results, add two types of content. First, upload documents to the root site collection's </w:t>
      </w:r>
      <w:r w:rsidRPr="00180BEE">
        <w:rPr>
          <w:b/>
          <w:color w:val="000000" w:themeColor="text1"/>
        </w:rPr>
        <w:t>Documents</w:t>
      </w:r>
      <w:r>
        <w:rPr>
          <w:color w:val="000000" w:themeColor="text1"/>
        </w:rPr>
        <w:t xml:space="preserve"> library</w:t>
      </w:r>
      <w:r w:rsidR="00BF1B01">
        <w:rPr>
          <w:color w:val="000000" w:themeColor="text1"/>
        </w:rPr>
        <w:t xml:space="preserve">. </w:t>
      </w:r>
    </w:p>
    <w:p w14:paraId="396567D4" w14:textId="77777777" w:rsidR="00015933" w:rsidRPr="00D074DE" w:rsidRDefault="00000621" w:rsidP="00DC36A6">
      <w:pPr>
        <w:pStyle w:val="NumberedBullet"/>
        <w:rPr>
          <w:i/>
          <w:color w:val="000000" w:themeColor="text1"/>
        </w:rPr>
      </w:pPr>
      <w:r>
        <w:rPr>
          <w:color w:val="000000" w:themeColor="text1"/>
        </w:rPr>
        <w:t xml:space="preserve">Select </w:t>
      </w:r>
      <w:r w:rsidRPr="00000621">
        <w:rPr>
          <w:b/>
          <w:color w:val="000000" w:themeColor="text1"/>
        </w:rPr>
        <w:t>Site Actions</w:t>
      </w:r>
      <w:r>
        <w:rPr>
          <w:color w:val="000000" w:themeColor="text1"/>
        </w:rPr>
        <w:t xml:space="preserve"> » </w:t>
      </w:r>
      <w:r w:rsidRPr="00000621">
        <w:rPr>
          <w:b/>
          <w:color w:val="000000" w:themeColor="text1"/>
        </w:rPr>
        <w:t>Manage Content &amp; Structure</w:t>
      </w:r>
      <w:r>
        <w:rPr>
          <w:color w:val="000000" w:themeColor="text1"/>
        </w:rPr>
        <w:t xml:space="preserve">. Then use the ECB menu to open the </w:t>
      </w:r>
      <w:r w:rsidRPr="00000621">
        <w:rPr>
          <w:b/>
          <w:color w:val="000000" w:themeColor="text1"/>
        </w:rPr>
        <w:t>Documents</w:t>
      </w:r>
      <w:r>
        <w:rPr>
          <w:color w:val="000000" w:themeColor="text1"/>
        </w:rPr>
        <w:t xml:space="preserve"> library in a new window, making it easier to upload multiple files.</w:t>
      </w:r>
      <w:r>
        <w:rPr>
          <w:color w:val="000000" w:themeColor="text1"/>
        </w:rPr>
        <w:br/>
      </w:r>
      <w:r>
        <w:rPr>
          <w:color w:val="000000" w:themeColor="text1"/>
        </w:rPr>
        <w:br/>
      </w:r>
      <w:r w:rsidRPr="00D074DE">
        <w:rPr>
          <w:i/>
          <w:color w:val="000000" w:themeColor="text1"/>
        </w:rPr>
        <w:t xml:space="preserve">Before uploading files, you might want to make it easier on yourself by changing the versioning settings of the list (from </w:t>
      </w:r>
      <w:r w:rsidRPr="00D074DE">
        <w:rPr>
          <w:b/>
          <w:i/>
          <w:color w:val="000000" w:themeColor="text1"/>
        </w:rPr>
        <w:t>Settings</w:t>
      </w:r>
      <w:r w:rsidRPr="00D074DE">
        <w:rPr>
          <w:i/>
          <w:color w:val="000000" w:themeColor="text1"/>
        </w:rPr>
        <w:t xml:space="preserve"> » </w:t>
      </w:r>
      <w:r w:rsidRPr="00D074DE">
        <w:rPr>
          <w:b/>
          <w:i/>
          <w:color w:val="000000" w:themeColor="text1"/>
        </w:rPr>
        <w:t>Document Library Settings</w:t>
      </w:r>
      <w:r w:rsidRPr="00D074DE">
        <w:rPr>
          <w:i/>
          <w:color w:val="000000" w:themeColor="text1"/>
        </w:rPr>
        <w:t xml:space="preserve"> » Version Settings. Set the list to </w:t>
      </w:r>
      <w:r w:rsidR="000E5659" w:rsidRPr="00D074DE">
        <w:rPr>
          <w:b/>
          <w:i/>
          <w:color w:val="000000" w:themeColor="text1"/>
        </w:rPr>
        <w:t>*</w:t>
      </w:r>
      <w:r w:rsidRPr="00D074DE">
        <w:rPr>
          <w:b/>
          <w:i/>
          <w:color w:val="000000" w:themeColor="text1"/>
        </w:rPr>
        <w:t>not</w:t>
      </w:r>
      <w:r w:rsidR="000E5659" w:rsidRPr="00D074DE">
        <w:rPr>
          <w:b/>
          <w:i/>
          <w:color w:val="000000" w:themeColor="text1"/>
        </w:rPr>
        <w:t>*</w:t>
      </w:r>
      <w:r w:rsidRPr="00D074DE">
        <w:rPr>
          <w:i/>
          <w:color w:val="000000" w:themeColor="text1"/>
        </w:rPr>
        <w:t xml:space="preserve"> require </w:t>
      </w:r>
      <w:r w:rsidRPr="00D074DE">
        <w:rPr>
          <w:b/>
          <w:i/>
          <w:color w:val="000000" w:themeColor="text1"/>
        </w:rPr>
        <w:t>Content Approval</w:t>
      </w:r>
      <w:r w:rsidRPr="00D074DE">
        <w:rPr>
          <w:i/>
          <w:color w:val="000000" w:themeColor="text1"/>
        </w:rPr>
        <w:t xml:space="preserve"> and </w:t>
      </w:r>
      <w:r w:rsidR="000E5659" w:rsidRPr="00D074DE">
        <w:rPr>
          <w:b/>
          <w:i/>
          <w:color w:val="000000" w:themeColor="text1"/>
        </w:rPr>
        <w:t>*not*</w:t>
      </w:r>
      <w:r w:rsidR="000E5659" w:rsidRPr="00D074DE">
        <w:rPr>
          <w:i/>
          <w:color w:val="000000" w:themeColor="text1"/>
        </w:rPr>
        <w:t xml:space="preserve"> require </w:t>
      </w:r>
      <w:r w:rsidR="000E5659" w:rsidRPr="00D074DE">
        <w:rPr>
          <w:b/>
          <w:i/>
          <w:color w:val="000000" w:themeColor="text1"/>
        </w:rPr>
        <w:t>Check Out</w:t>
      </w:r>
      <w:r w:rsidR="000E5659" w:rsidRPr="00D074DE">
        <w:rPr>
          <w:i/>
          <w:color w:val="000000" w:themeColor="text1"/>
        </w:rPr>
        <w:t>.</w:t>
      </w:r>
    </w:p>
    <w:p w14:paraId="024D11A7" w14:textId="77777777" w:rsidR="00D074DE" w:rsidRDefault="00D074DE" w:rsidP="00DC36A6">
      <w:pPr>
        <w:pStyle w:val="NumberedBullet"/>
        <w:rPr>
          <w:color w:val="000000" w:themeColor="text1"/>
        </w:rPr>
      </w:pPr>
      <w:r>
        <w:rPr>
          <w:color w:val="000000" w:themeColor="text1"/>
        </w:rPr>
        <w:t xml:space="preserve">Upload the sample documents (all </w:t>
      </w:r>
      <w:r w:rsidRPr="00D074DE">
        <w:rPr>
          <w:b/>
          <w:color w:val="000000" w:themeColor="text1"/>
        </w:rPr>
        <w:t>*.</w:t>
      </w:r>
      <w:proofErr w:type="spellStart"/>
      <w:r w:rsidRPr="00D074DE">
        <w:rPr>
          <w:b/>
          <w:color w:val="000000" w:themeColor="text1"/>
        </w:rPr>
        <w:t>docx</w:t>
      </w:r>
      <w:proofErr w:type="spellEnd"/>
      <w:r>
        <w:rPr>
          <w:color w:val="000000" w:themeColor="text1"/>
        </w:rPr>
        <w:t xml:space="preserve"> files), all SharePoint 2007 technical papers, can be found in the </w:t>
      </w:r>
      <w:bookmarkStart w:id="1" w:name="OLE_LINK1"/>
      <w:bookmarkStart w:id="2" w:name="OLE_LINK2"/>
      <w:r w:rsidRPr="00D074DE">
        <w:rPr>
          <w:b/>
          <w:color w:val="000000" w:themeColor="text1"/>
        </w:rPr>
        <w:t>c:\Student\Labs\10_Search\Resources</w:t>
      </w:r>
      <w:bookmarkEnd w:id="1"/>
      <w:bookmarkEnd w:id="2"/>
      <w:r>
        <w:rPr>
          <w:color w:val="000000" w:themeColor="text1"/>
        </w:rPr>
        <w:t xml:space="preserve"> folder. Verify that all files are checked in &amp; published (something you need to do manually if you didn't disable checkout &amp; approval).</w:t>
      </w:r>
    </w:p>
    <w:p w14:paraId="61AADAC7" w14:textId="77777777" w:rsidR="00444084" w:rsidRPr="00444084" w:rsidRDefault="00444084" w:rsidP="00444084">
      <w:pPr>
        <w:pStyle w:val="NumberedBullet"/>
        <w:numPr>
          <w:ilvl w:val="0"/>
          <w:numId w:val="0"/>
        </w:numPr>
        <w:ind w:left="720"/>
        <w:rPr>
          <w:i/>
          <w:color w:val="000000" w:themeColor="text1"/>
        </w:rPr>
      </w:pPr>
      <w:r w:rsidRPr="00444084">
        <w:rPr>
          <w:i/>
          <w:color w:val="000000" w:themeColor="text1"/>
        </w:rPr>
        <w:t>If possible, add some content logged in as one user and then login as a different user. This will make the author pivot in a later exercise easier to see the results.</w:t>
      </w:r>
    </w:p>
    <w:p w14:paraId="7297FD74" w14:textId="77777777" w:rsidR="00D074DE" w:rsidRDefault="00D074DE" w:rsidP="00DC36A6">
      <w:pPr>
        <w:pStyle w:val="NumberedBullet"/>
        <w:rPr>
          <w:color w:val="000000" w:themeColor="text1"/>
        </w:rPr>
      </w:pPr>
      <w:r>
        <w:rPr>
          <w:color w:val="000000" w:themeColor="text1"/>
        </w:rPr>
        <w:t xml:space="preserve">Now add some HTML content. Create a new </w:t>
      </w:r>
      <w:proofErr w:type="spellStart"/>
      <w:r>
        <w:rPr>
          <w:color w:val="000000" w:themeColor="text1"/>
        </w:rPr>
        <w:t>subsite</w:t>
      </w:r>
      <w:proofErr w:type="spellEnd"/>
      <w:r>
        <w:rPr>
          <w:color w:val="000000" w:themeColor="text1"/>
        </w:rPr>
        <w:t xml:space="preserve"> named </w:t>
      </w:r>
      <w:r w:rsidRPr="00D074DE">
        <w:rPr>
          <w:b/>
          <w:color w:val="000000" w:themeColor="text1"/>
        </w:rPr>
        <w:t>Locations</w:t>
      </w:r>
      <w:r>
        <w:rPr>
          <w:color w:val="000000" w:themeColor="text1"/>
        </w:rPr>
        <w:t xml:space="preserve"> and add four new pages using the locations saved as </w:t>
      </w:r>
      <w:r w:rsidRPr="00D074DE">
        <w:rPr>
          <w:b/>
          <w:color w:val="000000" w:themeColor="text1"/>
        </w:rPr>
        <w:t>*.MHT</w:t>
      </w:r>
      <w:r>
        <w:rPr>
          <w:color w:val="000000" w:themeColor="text1"/>
        </w:rPr>
        <w:t xml:space="preserve"> files in the </w:t>
      </w:r>
      <w:r w:rsidR="004E4C5C" w:rsidRPr="00D074DE">
        <w:rPr>
          <w:b/>
          <w:color w:val="000000" w:themeColor="text1"/>
        </w:rPr>
        <w:t>c:\Student\Labs\10_Search\Resources</w:t>
      </w:r>
      <w:r w:rsidR="004E4C5C" w:rsidRPr="004E4C5C">
        <w:rPr>
          <w:color w:val="000000" w:themeColor="text1"/>
        </w:rPr>
        <w:t xml:space="preserve"> folder.</w:t>
      </w:r>
    </w:p>
    <w:p w14:paraId="4BE330F8" w14:textId="77777777" w:rsidR="00632B52" w:rsidRDefault="00632B52" w:rsidP="00EF44A5">
      <w:r>
        <w:t xml:space="preserve">At this point the site has four (4) content pages in the </w:t>
      </w:r>
      <w:r w:rsidRPr="00632B52">
        <w:rPr>
          <w:b/>
        </w:rPr>
        <w:t>Locations</w:t>
      </w:r>
      <w:r>
        <w:t xml:space="preserve"> </w:t>
      </w:r>
      <w:proofErr w:type="spellStart"/>
      <w:r>
        <w:t>subsite</w:t>
      </w:r>
      <w:proofErr w:type="spellEnd"/>
      <w:r>
        <w:t xml:space="preserve"> and ten (10) documents in the </w:t>
      </w:r>
      <w:r w:rsidRPr="00632B52">
        <w:rPr>
          <w:b/>
        </w:rPr>
        <w:t>Documents</w:t>
      </w:r>
      <w:r>
        <w:t xml:space="preserve"> list in the root of the site collection.</w:t>
      </w:r>
      <w:r w:rsidR="00AA4F38">
        <w:t xml:space="preserve"> Now it is time to configure search.</w:t>
      </w:r>
    </w:p>
    <w:p w14:paraId="65DA6E3C" w14:textId="77777777" w:rsidR="00AA4F38" w:rsidRDefault="00C53286" w:rsidP="00DC36A6">
      <w:pPr>
        <w:pStyle w:val="NumberedBullet"/>
        <w:rPr>
          <w:color w:val="000000" w:themeColor="text1"/>
        </w:rPr>
      </w:pPr>
      <w:r>
        <w:rPr>
          <w:color w:val="000000" w:themeColor="text1"/>
        </w:rPr>
        <w:t xml:space="preserve">Open </w:t>
      </w:r>
      <w:r w:rsidRPr="00606FF3">
        <w:rPr>
          <w:b/>
          <w:color w:val="000000" w:themeColor="text1"/>
        </w:rPr>
        <w:t>Central Administration</w:t>
      </w:r>
      <w:r w:rsidR="00606FF3">
        <w:rPr>
          <w:color w:val="000000" w:themeColor="text1"/>
        </w:rPr>
        <w:t xml:space="preserve"> and select the </w:t>
      </w:r>
      <w:proofErr w:type="spellStart"/>
      <w:r w:rsidR="00606FF3" w:rsidRPr="00606FF3">
        <w:rPr>
          <w:b/>
          <w:color w:val="000000" w:themeColor="text1"/>
        </w:rPr>
        <w:t>Litware</w:t>
      </w:r>
      <w:proofErr w:type="spellEnd"/>
      <w:r w:rsidR="00606FF3" w:rsidRPr="00606FF3">
        <w:rPr>
          <w:b/>
          <w:color w:val="000000" w:themeColor="text1"/>
        </w:rPr>
        <w:t xml:space="preserve"> SSP</w:t>
      </w:r>
      <w:r w:rsidR="00606FF3">
        <w:rPr>
          <w:color w:val="000000" w:themeColor="text1"/>
        </w:rPr>
        <w:t xml:space="preserve"> in the left-hand column to administer the search settings as search is tied to a specific SSP.</w:t>
      </w:r>
    </w:p>
    <w:p w14:paraId="07C3F354" w14:textId="77777777" w:rsidR="00606FF3" w:rsidRDefault="00BC30DB" w:rsidP="00DC36A6">
      <w:pPr>
        <w:pStyle w:val="NumberedBullet"/>
        <w:rPr>
          <w:color w:val="000000" w:themeColor="text1"/>
        </w:rPr>
      </w:pPr>
      <w:r>
        <w:rPr>
          <w:color w:val="000000" w:themeColor="text1"/>
        </w:rPr>
        <w:lastRenderedPageBreak/>
        <w:t xml:space="preserve">From the </w:t>
      </w:r>
      <w:proofErr w:type="spellStart"/>
      <w:r w:rsidRPr="00BC30DB">
        <w:rPr>
          <w:b/>
          <w:color w:val="000000" w:themeColor="text1"/>
        </w:rPr>
        <w:t>Litware</w:t>
      </w:r>
      <w:proofErr w:type="spellEnd"/>
      <w:r w:rsidRPr="00BC30DB">
        <w:rPr>
          <w:b/>
          <w:color w:val="000000" w:themeColor="text1"/>
        </w:rPr>
        <w:t xml:space="preserve"> SSP</w:t>
      </w:r>
      <w:r>
        <w:rPr>
          <w:color w:val="000000" w:themeColor="text1"/>
        </w:rPr>
        <w:t xml:space="preserve"> administration page, pick </w:t>
      </w:r>
      <w:r w:rsidRPr="00BC30DB">
        <w:rPr>
          <w:b/>
          <w:color w:val="000000" w:themeColor="text1"/>
        </w:rPr>
        <w:t>Search Settings</w:t>
      </w:r>
      <w:r>
        <w:rPr>
          <w:color w:val="000000" w:themeColor="text1"/>
        </w:rPr>
        <w:t xml:space="preserve"> under the </w:t>
      </w:r>
      <w:r w:rsidRPr="00BC30DB">
        <w:rPr>
          <w:b/>
          <w:color w:val="000000" w:themeColor="text1"/>
        </w:rPr>
        <w:t>Search</w:t>
      </w:r>
      <w:r>
        <w:rPr>
          <w:color w:val="000000" w:themeColor="text1"/>
        </w:rPr>
        <w:t xml:space="preserve"> section.</w:t>
      </w:r>
    </w:p>
    <w:p w14:paraId="035A96D7" w14:textId="77777777" w:rsidR="00642234" w:rsidRDefault="00642234" w:rsidP="00DC36A6">
      <w:pPr>
        <w:pStyle w:val="NumberedBullet"/>
        <w:rPr>
          <w:color w:val="000000" w:themeColor="text1"/>
        </w:rPr>
      </w:pPr>
      <w:r>
        <w:rPr>
          <w:color w:val="000000" w:themeColor="text1"/>
        </w:rPr>
        <w:t xml:space="preserve">First configure the content source. While the default content source </w:t>
      </w:r>
      <w:r w:rsidRPr="00642234">
        <w:rPr>
          <w:b/>
          <w:color w:val="000000" w:themeColor="text1"/>
        </w:rPr>
        <w:t>Local Office SharePoint Server Sites</w:t>
      </w:r>
      <w:r>
        <w:rPr>
          <w:color w:val="000000" w:themeColor="text1"/>
        </w:rPr>
        <w:t xml:space="preserve"> will crawl &amp; index our new content, it also indexes all the site collections in all Web Applications this SSP is configured with. Instead, create a new content source.</w:t>
      </w:r>
      <w:r>
        <w:rPr>
          <w:color w:val="000000" w:themeColor="text1"/>
        </w:rPr>
        <w:br/>
      </w:r>
      <w:r>
        <w:rPr>
          <w:color w:val="000000" w:themeColor="text1"/>
        </w:rPr>
        <w:br/>
      </w:r>
      <w:r w:rsidR="004C2BB7">
        <w:rPr>
          <w:color w:val="000000" w:themeColor="text1"/>
        </w:rPr>
        <w:t xml:space="preserve">From the </w:t>
      </w:r>
      <w:r w:rsidR="004C2BB7" w:rsidRPr="004C2BB7">
        <w:rPr>
          <w:b/>
          <w:color w:val="000000" w:themeColor="text1"/>
        </w:rPr>
        <w:t>Configure Search Settings</w:t>
      </w:r>
      <w:r w:rsidR="004C2BB7">
        <w:rPr>
          <w:color w:val="000000" w:themeColor="text1"/>
        </w:rPr>
        <w:t xml:space="preserve"> page, select </w:t>
      </w:r>
      <w:r w:rsidR="004C2BB7" w:rsidRPr="004C2BB7">
        <w:rPr>
          <w:b/>
          <w:color w:val="000000" w:themeColor="text1"/>
        </w:rPr>
        <w:t>Content sources and crawl rules</w:t>
      </w:r>
      <w:r w:rsidR="004C2BB7">
        <w:rPr>
          <w:color w:val="000000" w:themeColor="text1"/>
        </w:rPr>
        <w:t>.</w:t>
      </w:r>
    </w:p>
    <w:p w14:paraId="455967DC" w14:textId="77777777" w:rsidR="00ED446E" w:rsidRDefault="00ED446E" w:rsidP="00DC36A6">
      <w:pPr>
        <w:pStyle w:val="NumberedBullet"/>
        <w:rPr>
          <w:color w:val="000000" w:themeColor="text1"/>
        </w:rPr>
      </w:pPr>
      <w:r>
        <w:rPr>
          <w:color w:val="000000" w:themeColor="text1"/>
        </w:rPr>
        <w:t xml:space="preserve">Before creating the new content source, you first need to remove the </w:t>
      </w:r>
      <w:r w:rsidRPr="00ED446E">
        <w:rPr>
          <w:b/>
          <w:color w:val="000000" w:themeColor="text1"/>
        </w:rPr>
        <w:t>http://wcm.litwareinc.com</w:t>
      </w:r>
      <w:r>
        <w:rPr>
          <w:color w:val="000000" w:themeColor="text1"/>
        </w:rPr>
        <w:t xml:space="preserve"> URL from the </w:t>
      </w:r>
      <w:r w:rsidRPr="00ED446E">
        <w:rPr>
          <w:b/>
          <w:color w:val="000000" w:themeColor="text1"/>
        </w:rPr>
        <w:t>Local Office SharePoint Server Sites</w:t>
      </w:r>
      <w:r>
        <w:rPr>
          <w:color w:val="000000" w:themeColor="text1"/>
        </w:rPr>
        <w:t xml:space="preserve"> content source. Do this by selecting the content source and deleting the URL from the </w:t>
      </w:r>
      <w:r w:rsidRPr="00ED446E">
        <w:rPr>
          <w:b/>
          <w:color w:val="000000" w:themeColor="text1"/>
        </w:rPr>
        <w:t>Start Address</w:t>
      </w:r>
      <w:r>
        <w:rPr>
          <w:color w:val="000000" w:themeColor="text1"/>
        </w:rPr>
        <w:t xml:space="preserve"> field.</w:t>
      </w:r>
    </w:p>
    <w:p w14:paraId="11F22DC7" w14:textId="77777777" w:rsidR="004C2BB7" w:rsidRDefault="004C2BB7" w:rsidP="00DC36A6">
      <w:pPr>
        <w:pStyle w:val="NumberedBullet"/>
        <w:rPr>
          <w:color w:val="000000" w:themeColor="text1"/>
        </w:rPr>
      </w:pPr>
      <w:r>
        <w:rPr>
          <w:color w:val="000000" w:themeColor="text1"/>
        </w:rPr>
        <w:t xml:space="preserve">From the </w:t>
      </w:r>
      <w:r w:rsidRPr="004C2BB7">
        <w:rPr>
          <w:b/>
          <w:color w:val="000000" w:themeColor="text1"/>
        </w:rPr>
        <w:t>Manage Content Sources</w:t>
      </w:r>
      <w:r>
        <w:rPr>
          <w:color w:val="000000" w:themeColor="text1"/>
        </w:rPr>
        <w:t xml:space="preserve"> page, select </w:t>
      </w:r>
      <w:r w:rsidRPr="004C2BB7">
        <w:rPr>
          <w:b/>
          <w:color w:val="000000" w:themeColor="text1"/>
        </w:rPr>
        <w:t>New Content Source</w:t>
      </w:r>
      <w:r w:rsidR="002D6D29">
        <w:rPr>
          <w:color w:val="000000" w:themeColor="text1"/>
        </w:rPr>
        <w:t xml:space="preserve"> and use the following information to create a new content source:</w:t>
      </w:r>
    </w:p>
    <w:p w14:paraId="12D2F061" w14:textId="77777777" w:rsidR="002D6D29" w:rsidRDefault="002D6D29" w:rsidP="002D6D29">
      <w:pPr>
        <w:pStyle w:val="NumberedBullet"/>
        <w:numPr>
          <w:ilvl w:val="1"/>
          <w:numId w:val="16"/>
        </w:numPr>
        <w:rPr>
          <w:color w:val="000000" w:themeColor="text1"/>
        </w:rPr>
      </w:pPr>
      <w:r w:rsidRPr="002D6D29">
        <w:rPr>
          <w:b/>
          <w:color w:val="000000" w:themeColor="text1"/>
        </w:rPr>
        <w:t>Name:</w:t>
      </w:r>
      <w:r>
        <w:rPr>
          <w:color w:val="000000" w:themeColor="text1"/>
        </w:rPr>
        <w:t xml:space="preserve"> </w:t>
      </w:r>
      <w:proofErr w:type="spellStart"/>
      <w:r>
        <w:rPr>
          <w:color w:val="000000" w:themeColor="text1"/>
        </w:rPr>
        <w:t>LitwareCOM</w:t>
      </w:r>
      <w:proofErr w:type="spellEnd"/>
    </w:p>
    <w:p w14:paraId="415C7ED9" w14:textId="77777777" w:rsidR="002D6D29" w:rsidRDefault="002D6D29" w:rsidP="002D6D29">
      <w:pPr>
        <w:pStyle w:val="NumberedBullet"/>
        <w:numPr>
          <w:ilvl w:val="1"/>
          <w:numId w:val="16"/>
        </w:numPr>
        <w:rPr>
          <w:color w:val="000000" w:themeColor="text1"/>
        </w:rPr>
      </w:pPr>
      <w:r w:rsidRPr="002D6D29">
        <w:rPr>
          <w:b/>
          <w:color w:val="000000" w:themeColor="text1"/>
        </w:rPr>
        <w:t>Content Source Type:</w:t>
      </w:r>
      <w:r>
        <w:rPr>
          <w:color w:val="000000" w:themeColor="text1"/>
        </w:rPr>
        <w:t xml:space="preserve"> SharePoint Sites</w:t>
      </w:r>
    </w:p>
    <w:p w14:paraId="147B1ADC" w14:textId="77777777" w:rsidR="002D6D29" w:rsidRDefault="00ED446E" w:rsidP="002D6D29">
      <w:pPr>
        <w:pStyle w:val="NumberedBullet"/>
        <w:numPr>
          <w:ilvl w:val="1"/>
          <w:numId w:val="16"/>
        </w:numPr>
        <w:rPr>
          <w:color w:val="000000" w:themeColor="text1"/>
        </w:rPr>
      </w:pPr>
      <w:r>
        <w:rPr>
          <w:b/>
          <w:color w:val="000000" w:themeColor="text1"/>
        </w:rPr>
        <w:t>Start Address:</w:t>
      </w:r>
      <w:r w:rsidRPr="00ED446E">
        <w:rPr>
          <w:color w:val="000000" w:themeColor="text1"/>
        </w:rPr>
        <w:t xml:space="preserve"> </w:t>
      </w:r>
      <w:r w:rsidR="00F41DF2" w:rsidRPr="00F41DF2">
        <w:rPr>
          <w:color w:val="000000" w:themeColor="text1"/>
        </w:rPr>
        <w:t>http://wcm.litwareinc.com</w:t>
      </w:r>
    </w:p>
    <w:p w14:paraId="51C21D19" w14:textId="77777777" w:rsidR="00F41DF2" w:rsidRDefault="00F41DF2" w:rsidP="00F41DF2">
      <w:pPr>
        <w:pStyle w:val="NumberedBullet"/>
      </w:pPr>
      <w:r>
        <w:t>With the conte</w:t>
      </w:r>
      <w:r w:rsidR="008F1368">
        <w:t xml:space="preserve">nt source created, kick off a </w:t>
      </w:r>
      <w:r w:rsidR="008F1368" w:rsidRPr="008F1368">
        <w:rPr>
          <w:b/>
        </w:rPr>
        <w:t>Full Crawl</w:t>
      </w:r>
      <w:r w:rsidR="008F1368">
        <w:t xml:space="preserve"> from the </w:t>
      </w:r>
      <w:proofErr w:type="spellStart"/>
      <w:r w:rsidR="008F1368" w:rsidRPr="008F1368">
        <w:rPr>
          <w:b/>
        </w:rPr>
        <w:t>Litware</w:t>
      </w:r>
      <w:proofErr w:type="spellEnd"/>
      <w:r w:rsidR="008F1368" w:rsidRPr="008F1368">
        <w:rPr>
          <w:b/>
        </w:rPr>
        <w:t xml:space="preserve"> COM</w:t>
      </w:r>
      <w:r w:rsidR="008F1368">
        <w:t xml:space="preserve"> ECB menu.</w:t>
      </w:r>
      <w:r w:rsidR="00F06ED3">
        <w:t xml:space="preserve"> </w:t>
      </w:r>
    </w:p>
    <w:p w14:paraId="1EE3243F" w14:textId="77777777" w:rsidR="00187D6D" w:rsidRDefault="00187D6D" w:rsidP="00F41DF2">
      <w:pPr>
        <w:pStyle w:val="NumberedBullet"/>
      </w:pPr>
      <w:r>
        <w:t xml:space="preserve">Now create a new search scope that will include only our content from the </w:t>
      </w:r>
      <w:r w:rsidRPr="00187D6D">
        <w:t>http://wcm.litwareinc.com</w:t>
      </w:r>
      <w:r>
        <w:t xml:space="preserve"> site. From the </w:t>
      </w:r>
      <w:r w:rsidRPr="00187D6D">
        <w:rPr>
          <w:b/>
        </w:rPr>
        <w:t>Configure Search Settings</w:t>
      </w:r>
      <w:r>
        <w:t xml:space="preserve"> page, select </w:t>
      </w:r>
      <w:r w:rsidRPr="00187D6D">
        <w:rPr>
          <w:b/>
        </w:rPr>
        <w:t>View scopes</w:t>
      </w:r>
      <w:r>
        <w:t xml:space="preserve"> from the </w:t>
      </w:r>
      <w:r w:rsidRPr="00187D6D">
        <w:rPr>
          <w:b/>
        </w:rPr>
        <w:t>Scopes</w:t>
      </w:r>
      <w:r>
        <w:t xml:space="preserve"> section.</w:t>
      </w:r>
    </w:p>
    <w:p w14:paraId="0AF24867" w14:textId="77777777" w:rsidR="00187D6D" w:rsidRDefault="00187D6D" w:rsidP="00F41DF2">
      <w:pPr>
        <w:pStyle w:val="NumberedBullet"/>
      </w:pPr>
      <w:r>
        <w:t xml:space="preserve">From the </w:t>
      </w:r>
      <w:r w:rsidRPr="00187D6D">
        <w:rPr>
          <w:b/>
        </w:rPr>
        <w:t>View Scopes</w:t>
      </w:r>
      <w:r>
        <w:t xml:space="preserve"> page, select </w:t>
      </w:r>
      <w:r w:rsidRPr="00187D6D">
        <w:rPr>
          <w:b/>
        </w:rPr>
        <w:t>New Scope</w:t>
      </w:r>
      <w:r>
        <w:t xml:space="preserve"> and give it a name of </w:t>
      </w:r>
      <w:proofErr w:type="spellStart"/>
      <w:r w:rsidRPr="00187D6D">
        <w:rPr>
          <w:b/>
        </w:rPr>
        <w:t>Litware</w:t>
      </w:r>
      <w:proofErr w:type="spellEnd"/>
      <w:r w:rsidRPr="00187D6D">
        <w:rPr>
          <w:b/>
        </w:rPr>
        <w:t xml:space="preserve"> COM</w:t>
      </w:r>
      <w:r>
        <w:t>.</w:t>
      </w:r>
    </w:p>
    <w:p w14:paraId="0BD03DC9" w14:textId="77777777" w:rsidR="00187D6D" w:rsidRDefault="00187D6D" w:rsidP="00F41DF2">
      <w:pPr>
        <w:pStyle w:val="NumberedBullet"/>
      </w:pPr>
      <w:r>
        <w:t xml:space="preserve">Next, from the </w:t>
      </w:r>
      <w:r w:rsidRPr="00187D6D">
        <w:rPr>
          <w:b/>
        </w:rPr>
        <w:t>View Scopes</w:t>
      </w:r>
      <w:r>
        <w:t xml:space="preserve"> page, select </w:t>
      </w:r>
      <w:r w:rsidRPr="00187D6D">
        <w:rPr>
          <w:b/>
        </w:rPr>
        <w:t>Add Rule</w:t>
      </w:r>
      <w:r>
        <w:t xml:space="preserve"> on the </w:t>
      </w:r>
      <w:proofErr w:type="spellStart"/>
      <w:r w:rsidRPr="00187D6D">
        <w:rPr>
          <w:b/>
        </w:rPr>
        <w:t>Litware</w:t>
      </w:r>
      <w:proofErr w:type="spellEnd"/>
      <w:r w:rsidRPr="00187D6D">
        <w:rPr>
          <w:b/>
        </w:rPr>
        <w:t xml:space="preserve"> COM</w:t>
      </w:r>
      <w:r>
        <w:t xml:space="preserve"> scope. Use the following details to create the new rule:</w:t>
      </w:r>
    </w:p>
    <w:p w14:paraId="4EDEFB7F" w14:textId="77777777" w:rsidR="00187D6D" w:rsidRDefault="00187D6D" w:rsidP="00187D6D">
      <w:pPr>
        <w:pStyle w:val="NumberedBullet"/>
        <w:numPr>
          <w:ilvl w:val="1"/>
          <w:numId w:val="16"/>
        </w:numPr>
      </w:pPr>
      <w:r w:rsidRPr="00187D6D">
        <w:rPr>
          <w:b/>
        </w:rPr>
        <w:t xml:space="preserve">Scope Rule Type: </w:t>
      </w:r>
      <w:r>
        <w:t>Web Address</w:t>
      </w:r>
    </w:p>
    <w:p w14:paraId="5B6308CF" w14:textId="77777777" w:rsidR="00187D6D" w:rsidRDefault="00187D6D" w:rsidP="00187D6D">
      <w:pPr>
        <w:pStyle w:val="NumberedBullet"/>
        <w:numPr>
          <w:ilvl w:val="1"/>
          <w:numId w:val="16"/>
        </w:numPr>
      </w:pPr>
      <w:r w:rsidRPr="00187D6D">
        <w:rPr>
          <w:b/>
        </w:rPr>
        <w:t>Web Address:</w:t>
      </w:r>
      <w:r>
        <w:t xml:space="preserve"> Domain/Subdomain &amp; wcm.litwareinc.com</w:t>
      </w:r>
    </w:p>
    <w:p w14:paraId="0155C698" w14:textId="77777777" w:rsidR="00187D6D" w:rsidRDefault="00187D6D" w:rsidP="00187D6D">
      <w:pPr>
        <w:pStyle w:val="NumberedBullet"/>
        <w:numPr>
          <w:ilvl w:val="1"/>
          <w:numId w:val="16"/>
        </w:numPr>
      </w:pPr>
      <w:r>
        <w:rPr>
          <w:b/>
        </w:rPr>
        <w:t>Behavior:</w:t>
      </w:r>
      <w:r>
        <w:t xml:space="preserve"> Include</w:t>
      </w:r>
    </w:p>
    <w:p w14:paraId="52B05D14" w14:textId="77777777" w:rsidR="0011362F" w:rsidRDefault="00B72AB3" w:rsidP="00EF44A5">
      <w:pPr>
        <w:pStyle w:val="NumberedBullet"/>
      </w:pPr>
      <w:r>
        <w:t xml:space="preserve">With the rule created you can either wait for the scopes to get updated, or go back to the </w:t>
      </w:r>
      <w:r w:rsidRPr="00CF6609">
        <w:rPr>
          <w:b/>
        </w:rPr>
        <w:t>Configure Search Settings</w:t>
      </w:r>
      <w:r>
        <w:t xml:space="preserve"> page and click </w:t>
      </w:r>
      <w:r w:rsidR="00CF6609" w:rsidRPr="00CF6609">
        <w:rPr>
          <w:b/>
        </w:rPr>
        <w:t>Start</w:t>
      </w:r>
      <w:r w:rsidR="00CF6609">
        <w:t xml:space="preserve"> </w:t>
      </w:r>
      <w:r w:rsidRPr="00CF6609">
        <w:rPr>
          <w:b/>
        </w:rPr>
        <w:t>Update Now</w:t>
      </w:r>
      <w:r>
        <w:t xml:space="preserve"> in the </w:t>
      </w:r>
      <w:r w:rsidRPr="00CF6609">
        <w:rPr>
          <w:b/>
        </w:rPr>
        <w:t>Scopes</w:t>
      </w:r>
      <w:r>
        <w:t xml:space="preserve"> section. In a few seconds, the scopes will be updated and upon viewing them you should see a bunch of items in the scope.</w:t>
      </w:r>
    </w:p>
    <w:p w14:paraId="52EFBA62" w14:textId="77777777" w:rsidR="00EF44A5" w:rsidRDefault="00EF44A5" w:rsidP="00EF44A5">
      <w:r>
        <w:t xml:space="preserve">At this point the search crawler and scope have been setup. Now it's time to configure the </w:t>
      </w:r>
      <w:proofErr w:type="spellStart"/>
      <w:r>
        <w:t>Litware</w:t>
      </w:r>
      <w:proofErr w:type="spellEnd"/>
      <w:r>
        <w:t xml:space="preserve"> Publishing site to use the new scope.</w:t>
      </w:r>
    </w:p>
    <w:p w14:paraId="51CE190B" w14:textId="77777777" w:rsidR="00DB2F52" w:rsidRDefault="00DB2F52" w:rsidP="00DB2F52">
      <w:pPr>
        <w:pStyle w:val="NumberedBullet"/>
      </w:pPr>
      <w:r>
        <w:t xml:space="preserve">Navigate to the </w:t>
      </w:r>
      <w:proofErr w:type="spellStart"/>
      <w:r>
        <w:t>Litware</w:t>
      </w:r>
      <w:proofErr w:type="spellEnd"/>
      <w:r>
        <w:t xml:space="preserve"> Publishing site (</w:t>
      </w:r>
      <w:r w:rsidRPr="00DB2F52">
        <w:t>http://wcm.litwareinc.com</w:t>
      </w:r>
      <w:r>
        <w:t xml:space="preserve">) and </w:t>
      </w:r>
      <w:r w:rsidRPr="00DB2F52">
        <w:rPr>
          <w:b/>
        </w:rPr>
        <w:t>select Site Actions</w:t>
      </w:r>
      <w:r>
        <w:t xml:space="preserve"> » </w:t>
      </w:r>
      <w:r w:rsidRPr="00DB2F52">
        <w:rPr>
          <w:b/>
        </w:rPr>
        <w:t>Site Settings</w:t>
      </w:r>
      <w:r>
        <w:t xml:space="preserve"> » </w:t>
      </w:r>
      <w:r w:rsidRPr="00DB2F52">
        <w:rPr>
          <w:b/>
        </w:rPr>
        <w:t>Modify All Site Settings</w:t>
      </w:r>
      <w:r>
        <w:t xml:space="preserve">. Next select the </w:t>
      </w:r>
      <w:r w:rsidRPr="00DB2F52">
        <w:rPr>
          <w:b/>
        </w:rPr>
        <w:t>Search scopes</w:t>
      </w:r>
      <w:r>
        <w:t xml:space="preserve"> link under the </w:t>
      </w:r>
      <w:r w:rsidRPr="00DB2F52">
        <w:rPr>
          <w:b/>
        </w:rPr>
        <w:t>Site Collection Administration</w:t>
      </w:r>
      <w:r>
        <w:t xml:space="preserve"> link.</w:t>
      </w:r>
    </w:p>
    <w:p w14:paraId="6AA393DC" w14:textId="77777777" w:rsidR="00DB2F52" w:rsidRDefault="00C5493A" w:rsidP="00DB2F52">
      <w:pPr>
        <w:pStyle w:val="NumberedBullet"/>
      </w:pPr>
      <w:r>
        <w:lastRenderedPageBreak/>
        <w:t xml:space="preserve">Change the default search by selecting the </w:t>
      </w:r>
      <w:r w:rsidRPr="00C5493A">
        <w:rPr>
          <w:b/>
        </w:rPr>
        <w:t>Search Dropdown</w:t>
      </w:r>
      <w:r>
        <w:t xml:space="preserve"> display group, uncheck all </w:t>
      </w:r>
      <w:r w:rsidR="001F540C">
        <w:t xml:space="preserve">options except the </w:t>
      </w:r>
      <w:proofErr w:type="spellStart"/>
      <w:r w:rsidR="001F540C">
        <w:t>Litware</w:t>
      </w:r>
      <w:proofErr w:type="spellEnd"/>
      <w:r w:rsidR="001F540C">
        <w:t xml:space="preserve"> COM content source as shown in the following figure:</w:t>
      </w:r>
    </w:p>
    <w:p w14:paraId="206C4919" w14:textId="77777777" w:rsidR="001F540C" w:rsidRDefault="001F540C" w:rsidP="00ED4CD9">
      <w:pPr>
        <w:pStyle w:val="Figure"/>
      </w:pPr>
      <w:r>
        <w:drawing>
          <wp:inline distT="0" distB="0" distL="0" distR="0" wp14:editId="2805E8E0">
            <wp:extent cx="5259460" cy="32110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5259163" cy="3210852"/>
                    </a:xfrm>
                    <a:prstGeom prst="rect">
                      <a:avLst/>
                    </a:prstGeom>
                    <a:noFill/>
                    <a:ln w="9525">
                      <a:noFill/>
                      <a:miter lim="800000"/>
                      <a:headEnd/>
                      <a:tailEnd/>
                    </a:ln>
                  </pic:spPr>
                </pic:pic>
              </a:graphicData>
            </a:graphic>
          </wp:inline>
        </w:drawing>
      </w:r>
    </w:p>
    <w:p w14:paraId="753D0651" w14:textId="77777777" w:rsidR="001F540C" w:rsidRDefault="001F540C" w:rsidP="001F540C">
      <w:pPr>
        <w:pStyle w:val="NumberedBullet"/>
      </w:pPr>
      <w:r>
        <w:t xml:space="preserve">Lastly, test the search configuration. Go back to the site and enter </w:t>
      </w:r>
      <w:r w:rsidRPr="00ED4CD9">
        <w:rPr>
          <w:b/>
        </w:rPr>
        <w:t>Seattle</w:t>
      </w:r>
      <w:r w:rsidR="00ED4CD9">
        <w:t xml:space="preserve"> in the search box in the upper right corner of the user interface to see the results.</w:t>
      </w:r>
    </w:p>
    <w:p w14:paraId="41284125" w14:textId="77777777" w:rsidR="00ED4CD9" w:rsidRPr="004D12DC" w:rsidRDefault="00ED4CD9" w:rsidP="00ED4CD9">
      <w:r>
        <w:t>The next thing to do is to customize the search results.</w:t>
      </w:r>
    </w:p>
    <w:p w14:paraId="4057FBB0" w14:textId="77777777" w:rsidR="00015933" w:rsidRDefault="00015933" w:rsidP="00015933">
      <w:pPr>
        <w:pStyle w:val="LabExercise"/>
      </w:pPr>
      <w:r>
        <w:t>Exercise 2: Customizing the Out-</w:t>
      </w:r>
      <w:r w:rsidR="00C3298F">
        <w:t>o</w:t>
      </w:r>
      <w:r>
        <w:t>f-</w:t>
      </w:r>
      <w:r w:rsidR="00C3298F">
        <w:t>t</w:t>
      </w:r>
      <w:r>
        <w:t>he-Box Search Results</w:t>
      </w:r>
      <w:r w:rsidR="00DF6AC6">
        <w:t xml:space="preserve"> by Adding </w:t>
      </w:r>
      <w:r w:rsidR="00A6136D">
        <w:t xml:space="preserve">Custom Formatting and Refinement </w:t>
      </w:r>
      <w:r w:rsidR="00DF6AC6">
        <w:t>Pivots</w:t>
      </w:r>
    </w:p>
    <w:p w14:paraId="0A5F6136" w14:textId="77777777" w:rsidR="00C131B1" w:rsidRPr="00C131B1" w:rsidRDefault="00C131B1" w:rsidP="00C131B1">
      <w:r>
        <w:t>In this exercise</w:t>
      </w:r>
      <w:r w:rsidR="0033798F">
        <w:t xml:space="preserve"> you will take the out of the box (OOTB) search results and customize them to suit your business needs.</w:t>
      </w:r>
    </w:p>
    <w:p w14:paraId="08211908" w14:textId="77777777" w:rsidR="004505CB" w:rsidRPr="0075163D" w:rsidRDefault="00FF7171" w:rsidP="0075163D">
      <w:pPr>
        <w:pStyle w:val="NumberedBullet"/>
        <w:numPr>
          <w:ilvl w:val="0"/>
          <w:numId w:val="47"/>
        </w:numPr>
        <w:rPr>
          <w:color w:val="000000" w:themeColor="text1"/>
        </w:rPr>
      </w:pPr>
      <w:r w:rsidRPr="0075163D">
        <w:rPr>
          <w:color w:val="000000" w:themeColor="text1"/>
        </w:rPr>
        <w:t xml:space="preserve">One common request to customize the search results is to mimic a feature the top Internet search engines have: apply </w:t>
      </w:r>
      <w:r w:rsidR="00F37F75" w:rsidRPr="0075163D">
        <w:rPr>
          <w:color w:val="000000" w:themeColor="text1"/>
        </w:rPr>
        <w:t xml:space="preserve">specific </w:t>
      </w:r>
      <w:r w:rsidRPr="0075163D">
        <w:rPr>
          <w:color w:val="000000" w:themeColor="text1"/>
        </w:rPr>
        <w:t xml:space="preserve">formatting to the words matching the keyword query. To do this, execute a search for </w:t>
      </w:r>
      <w:r w:rsidRPr="0075163D">
        <w:rPr>
          <w:b/>
          <w:color w:val="000000" w:themeColor="text1"/>
        </w:rPr>
        <w:t>SharePoint</w:t>
      </w:r>
      <w:r w:rsidRPr="0075163D">
        <w:rPr>
          <w:color w:val="000000" w:themeColor="text1"/>
        </w:rPr>
        <w:t>.</w:t>
      </w:r>
    </w:p>
    <w:p w14:paraId="78C9F529" w14:textId="77777777" w:rsidR="00F37F75" w:rsidRDefault="00F37F75" w:rsidP="00015933">
      <w:pPr>
        <w:pStyle w:val="NumberedBullet"/>
        <w:numPr>
          <w:ilvl w:val="0"/>
          <w:numId w:val="44"/>
        </w:numPr>
        <w:rPr>
          <w:color w:val="000000" w:themeColor="text1"/>
        </w:rPr>
      </w:pPr>
      <w:r>
        <w:rPr>
          <w:color w:val="000000" w:themeColor="text1"/>
        </w:rPr>
        <w:t xml:space="preserve">Next, switch the page into edit mode by selecting </w:t>
      </w:r>
      <w:r w:rsidRPr="00F37F75">
        <w:rPr>
          <w:b/>
          <w:color w:val="000000" w:themeColor="text1"/>
        </w:rPr>
        <w:t>Site Actions</w:t>
      </w:r>
      <w:r>
        <w:rPr>
          <w:color w:val="000000" w:themeColor="text1"/>
        </w:rPr>
        <w:t xml:space="preserve"> » </w:t>
      </w:r>
      <w:r w:rsidRPr="00F37F75">
        <w:rPr>
          <w:b/>
          <w:color w:val="000000" w:themeColor="text1"/>
        </w:rPr>
        <w:t>Edit Page</w:t>
      </w:r>
      <w:r>
        <w:rPr>
          <w:color w:val="000000" w:themeColor="text1"/>
        </w:rPr>
        <w:t xml:space="preserve">. </w:t>
      </w:r>
    </w:p>
    <w:p w14:paraId="76CF1B01" w14:textId="77777777" w:rsidR="00015933" w:rsidRDefault="00F37F75" w:rsidP="00015933">
      <w:pPr>
        <w:pStyle w:val="NumberedBullet"/>
        <w:numPr>
          <w:ilvl w:val="0"/>
          <w:numId w:val="44"/>
        </w:numPr>
        <w:rPr>
          <w:color w:val="000000" w:themeColor="text1"/>
        </w:rPr>
      </w:pPr>
      <w:r>
        <w:rPr>
          <w:color w:val="000000" w:themeColor="text1"/>
        </w:rPr>
        <w:t xml:space="preserve">Select the </w:t>
      </w:r>
      <w:r w:rsidRPr="00F37F75">
        <w:rPr>
          <w:b/>
          <w:color w:val="000000" w:themeColor="text1"/>
        </w:rPr>
        <w:t>Edit</w:t>
      </w:r>
      <w:r>
        <w:rPr>
          <w:color w:val="000000" w:themeColor="text1"/>
        </w:rPr>
        <w:t xml:space="preserve"> menu on the </w:t>
      </w:r>
      <w:r w:rsidRPr="00F37F75">
        <w:rPr>
          <w:b/>
          <w:color w:val="000000" w:themeColor="text1"/>
        </w:rPr>
        <w:t>Search Core Results Web Part</w:t>
      </w:r>
      <w:r>
        <w:rPr>
          <w:color w:val="000000" w:themeColor="text1"/>
        </w:rPr>
        <w:t xml:space="preserve"> and select </w:t>
      </w:r>
      <w:r w:rsidRPr="00F37F75">
        <w:rPr>
          <w:b/>
          <w:color w:val="000000" w:themeColor="text1"/>
        </w:rPr>
        <w:t>Modify Shared Web Part</w:t>
      </w:r>
      <w:r>
        <w:rPr>
          <w:color w:val="000000" w:themeColor="text1"/>
        </w:rPr>
        <w:t>.</w:t>
      </w:r>
    </w:p>
    <w:p w14:paraId="024BF1F9" w14:textId="77777777" w:rsidR="00F37F75" w:rsidRDefault="00F37F75" w:rsidP="00015933">
      <w:pPr>
        <w:pStyle w:val="NumberedBullet"/>
        <w:numPr>
          <w:ilvl w:val="0"/>
          <w:numId w:val="44"/>
        </w:numPr>
        <w:rPr>
          <w:color w:val="000000" w:themeColor="text1"/>
        </w:rPr>
      </w:pPr>
      <w:r>
        <w:rPr>
          <w:color w:val="000000" w:themeColor="text1"/>
        </w:rPr>
        <w:t xml:space="preserve">Click the </w:t>
      </w:r>
      <w:r w:rsidRPr="00F37F75">
        <w:rPr>
          <w:b/>
          <w:color w:val="000000" w:themeColor="text1"/>
        </w:rPr>
        <w:t>XSL Editor</w:t>
      </w:r>
      <w:r>
        <w:rPr>
          <w:color w:val="000000" w:themeColor="text1"/>
        </w:rPr>
        <w:t xml:space="preserve"> </w:t>
      </w:r>
      <w:proofErr w:type="gramStart"/>
      <w:r>
        <w:rPr>
          <w:color w:val="000000" w:themeColor="text1"/>
        </w:rPr>
        <w:t>button</w:t>
      </w:r>
      <w:proofErr w:type="gramEnd"/>
      <w:r>
        <w:rPr>
          <w:color w:val="000000" w:themeColor="text1"/>
        </w:rPr>
        <w:t xml:space="preserve"> to display the OOTB XSL for the Web Part. Copy all of the XSL to the clipboard.</w:t>
      </w:r>
    </w:p>
    <w:p w14:paraId="368E93A2" w14:textId="77777777" w:rsidR="00F37F75" w:rsidRDefault="00F37F75" w:rsidP="00015933">
      <w:pPr>
        <w:pStyle w:val="NumberedBullet"/>
        <w:numPr>
          <w:ilvl w:val="0"/>
          <w:numId w:val="44"/>
        </w:numPr>
        <w:rPr>
          <w:color w:val="000000" w:themeColor="text1"/>
        </w:rPr>
      </w:pPr>
      <w:r>
        <w:rPr>
          <w:color w:val="000000" w:themeColor="text1"/>
        </w:rPr>
        <w:t xml:space="preserve">Launch </w:t>
      </w:r>
      <w:r w:rsidRPr="00F37F75">
        <w:rPr>
          <w:b/>
          <w:color w:val="000000" w:themeColor="text1"/>
        </w:rPr>
        <w:t>SharePoint Designer 2007</w:t>
      </w:r>
      <w:r>
        <w:rPr>
          <w:color w:val="000000" w:themeColor="text1"/>
        </w:rPr>
        <w:t xml:space="preserve">, open the </w:t>
      </w:r>
      <w:r w:rsidRPr="00F37F75">
        <w:rPr>
          <w:b/>
          <w:color w:val="000000" w:themeColor="text1"/>
        </w:rPr>
        <w:t>http://wcm.litwareinc.com</w:t>
      </w:r>
      <w:r>
        <w:rPr>
          <w:color w:val="000000" w:themeColor="text1"/>
        </w:rPr>
        <w:t xml:space="preserve"> Publishing site, create a new file in the </w:t>
      </w:r>
      <w:r w:rsidRPr="00F37F75">
        <w:rPr>
          <w:b/>
          <w:color w:val="000000" w:themeColor="text1"/>
        </w:rPr>
        <w:t>/Style Library/XSL Style Sheets</w:t>
      </w:r>
      <w:r>
        <w:rPr>
          <w:color w:val="000000" w:themeColor="text1"/>
        </w:rPr>
        <w:t xml:space="preserve"> folder named </w:t>
      </w:r>
      <w:r w:rsidRPr="00F37F75">
        <w:rPr>
          <w:b/>
          <w:color w:val="000000" w:themeColor="text1"/>
        </w:rPr>
        <w:t>defaultresults.xsl</w:t>
      </w:r>
      <w:r>
        <w:rPr>
          <w:color w:val="000000" w:themeColor="text1"/>
        </w:rPr>
        <w:t xml:space="preserve"> and paste the XSL from the previous step into the file. Save the file, check it in and publish a major version.</w:t>
      </w:r>
    </w:p>
    <w:p w14:paraId="16C26DD8" w14:textId="77777777" w:rsidR="00F37F75" w:rsidRDefault="00B206FE" w:rsidP="00015933">
      <w:pPr>
        <w:pStyle w:val="NumberedBullet"/>
        <w:numPr>
          <w:ilvl w:val="0"/>
          <w:numId w:val="44"/>
        </w:numPr>
        <w:rPr>
          <w:color w:val="000000" w:themeColor="text1"/>
        </w:rPr>
      </w:pPr>
      <w:r>
        <w:rPr>
          <w:color w:val="000000" w:themeColor="text1"/>
        </w:rPr>
        <w:lastRenderedPageBreak/>
        <w:t xml:space="preserve">Go back to the </w:t>
      </w:r>
      <w:r w:rsidR="00E24CD2">
        <w:rPr>
          <w:color w:val="000000" w:themeColor="text1"/>
        </w:rPr>
        <w:t xml:space="preserve">search results page in the browser, still in edit mode, and enter the path </w:t>
      </w:r>
      <w:r w:rsidR="00E24CD2" w:rsidRPr="00E24CD2">
        <w:rPr>
          <w:b/>
          <w:color w:val="000000" w:themeColor="text1"/>
        </w:rPr>
        <w:t>/Style Library/XSL Style Sheets/defaultresults.xsl</w:t>
      </w:r>
      <w:r w:rsidR="00E24CD2">
        <w:rPr>
          <w:color w:val="000000" w:themeColor="text1"/>
        </w:rPr>
        <w:t xml:space="preserve"> into the </w:t>
      </w:r>
      <w:r w:rsidR="00E24CD2" w:rsidRPr="00E24CD2">
        <w:rPr>
          <w:b/>
          <w:color w:val="000000" w:themeColor="text1"/>
        </w:rPr>
        <w:t>XSL Link</w:t>
      </w:r>
      <w:r w:rsidR="00E24CD2">
        <w:rPr>
          <w:color w:val="000000" w:themeColor="text1"/>
        </w:rPr>
        <w:t xml:space="preserve"> property in the </w:t>
      </w:r>
      <w:proofErr w:type="gramStart"/>
      <w:r w:rsidR="00E24CD2" w:rsidRPr="00E24CD2">
        <w:rPr>
          <w:b/>
          <w:color w:val="000000" w:themeColor="text1"/>
        </w:rPr>
        <w:t>Miscellaneous</w:t>
      </w:r>
      <w:proofErr w:type="gramEnd"/>
      <w:r w:rsidR="00E24CD2">
        <w:rPr>
          <w:color w:val="000000" w:themeColor="text1"/>
        </w:rPr>
        <w:t xml:space="preserve"> section. Click </w:t>
      </w:r>
      <w:r w:rsidR="00E24CD2" w:rsidRPr="00E24CD2">
        <w:rPr>
          <w:b/>
          <w:color w:val="000000" w:themeColor="text1"/>
        </w:rPr>
        <w:t>OK</w:t>
      </w:r>
      <w:r w:rsidR="00E24CD2">
        <w:rPr>
          <w:color w:val="000000" w:themeColor="text1"/>
        </w:rPr>
        <w:t xml:space="preserve"> to save your changes. The page should show the same results as </w:t>
      </w:r>
      <w:r w:rsidR="001B4690">
        <w:rPr>
          <w:color w:val="000000" w:themeColor="text1"/>
        </w:rPr>
        <w:t>the XSL has not changed, just the location has changed.</w:t>
      </w:r>
    </w:p>
    <w:p w14:paraId="3BFCC698" w14:textId="77777777" w:rsidR="001B4690" w:rsidRDefault="001B4690" w:rsidP="00015933">
      <w:pPr>
        <w:pStyle w:val="NumberedBullet"/>
        <w:numPr>
          <w:ilvl w:val="0"/>
          <w:numId w:val="44"/>
        </w:numPr>
        <w:rPr>
          <w:color w:val="000000" w:themeColor="text1"/>
        </w:rPr>
      </w:pPr>
      <w:r>
        <w:rPr>
          <w:color w:val="000000" w:themeColor="text1"/>
        </w:rPr>
        <w:t xml:space="preserve">Now, go back to </w:t>
      </w:r>
      <w:r w:rsidRPr="001B4690">
        <w:rPr>
          <w:b/>
          <w:color w:val="000000" w:themeColor="text1"/>
        </w:rPr>
        <w:t>SharePoint Designer 2007</w:t>
      </w:r>
      <w:r>
        <w:rPr>
          <w:color w:val="000000" w:themeColor="text1"/>
        </w:rPr>
        <w:t xml:space="preserve">, check out the </w:t>
      </w:r>
      <w:r w:rsidRPr="001B4690">
        <w:rPr>
          <w:b/>
          <w:color w:val="000000" w:themeColor="text1"/>
        </w:rPr>
        <w:t>/Style Library/XSL Style Sheets/defaultresults.xsl</w:t>
      </w:r>
      <w:r>
        <w:rPr>
          <w:color w:val="000000" w:themeColor="text1"/>
        </w:rPr>
        <w:t>.</w:t>
      </w:r>
    </w:p>
    <w:p w14:paraId="6B5B87DD" w14:textId="77777777" w:rsidR="001B4690" w:rsidRDefault="001B4690" w:rsidP="00015933">
      <w:pPr>
        <w:pStyle w:val="NumberedBullet"/>
        <w:numPr>
          <w:ilvl w:val="0"/>
          <w:numId w:val="44"/>
        </w:numPr>
        <w:rPr>
          <w:color w:val="000000" w:themeColor="text1"/>
        </w:rPr>
      </w:pPr>
      <w:r>
        <w:rPr>
          <w:color w:val="000000" w:themeColor="text1"/>
        </w:rPr>
        <w:t xml:space="preserve">Find the markup that looks like the following, around </w:t>
      </w:r>
      <w:r w:rsidRPr="00FB3AEC">
        <w:rPr>
          <w:b/>
          <w:color w:val="000000" w:themeColor="text1"/>
        </w:rPr>
        <w:t>line</w:t>
      </w:r>
      <w:r w:rsidR="00E7750B" w:rsidRPr="00FB3AEC">
        <w:rPr>
          <w:b/>
          <w:color w:val="000000" w:themeColor="text1"/>
        </w:rPr>
        <w:t xml:space="preserve"> 183</w:t>
      </w:r>
      <w:r w:rsidR="00E7750B">
        <w:rPr>
          <w:color w:val="000000" w:themeColor="text1"/>
        </w:rPr>
        <w:t>:</w:t>
      </w:r>
    </w:p>
    <w:p w14:paraId="3178108A" w14:textId="77777777" w:rsidR="00E7750B" w:rsidRDefault="00E7750B" w:rsidP="00E7750B">
      <w:pPr>
        <w:pStyle w:val="CodeAlone"/>
      </w:pPr>
      <w:r>
        <w:t>&lt;</w:t>
      </w:r>
      <w:proofErr w:type="spellStart"/>
      <w:r>
        <w:t>xsl</w:t>
      </w:r>
      <w:proofErr w:type="gramStart"/>
      <w:r>
        <w:t>:template</w:t>
      </w:r>
      <w:proofErr w:type="spellEnd"/>
      <w:proofErr w:type="gramEnd"/>
      <w:r>
        <w:t xml:space="preserve"> match="c0"&gt;</w:t>
      </w:r>
    </w:p>
    <w:p w14:paraId="661F3D4C" w14:textId="77777777" w:rsidR="00E7750B" w:rsidRDefault="00E7750B" w:rsidP="00E7750B">
      <w:pPr>
        <w:pStyle w:val="CodeAlone"/>
      </w:pPr>
      <w:r>
        <w:t xml:space="preserve">  &lt;b&gt;&lt;</w:t>
      </w:r>
      <w:proofErr w:type="spellStart"/>
      <w:r>
        <w:t>xsl</w:t>
      </w:r>
      <w:proofErr w:type="gramStart"/>
      <w:r>
        <w:t>:value</w:t>
      </w:r>
      <w:proofErr w:type="gramEnd"/>
      <w:r>
        <w:t>-of</w:t>
      </w:r>
      <w:proofErr w:type="spellEnd"/>
      <w:r>
        <w:t xml:space="preserve"> select="." /&gt;&lt;/b&gt;</w:t>
      </w:r>
    </w:p>
    <w:p w14:paraId="577F6B2B" w14:textId="77777777" w:rsidR="00E7750B" w:rsidRDefault="00E7750B" w:rsidP="00E7750B">
      <w:pPr>
        <w:pStyle w:val="CodeAloneLast"/>
      </w:pPr>
      <w:r>
        <w:t>&lt;/</w:t>
      </w:r>
      <w:proofErr w:type="spellStart"/>
      <w:r>
        <w:t>xsl</w:t>
      </w:r>
      <w:proofErr w:type="spellEnd"/>
      <w:r>
        <w:t>&gt;</w:t>
      </w:r>
    </w:p>
    <w:p w14:paraId="4E3F334D" w14:textId="77777777" w:rsidR="00E7750B" w:rsidRDefault="00E7750B" w:rsidP="00015933">
      <w:pPr>
        <w:pStyle w:val="NumberedBullet"/>
        <w:numPr>
          <w:ilvl w:val="0"/>
          <w:numId w:val="44"/>
        </w:numPr>
        <w:rPr>
          <w:color w:val="000000" w:themeColor="text1"/>
        </w:rPr>
      </w:pPr>
      <w:r>
        <w:rPr>
          <w:color w:val="000000" w:themeColor="text1"/>
        </w:rPr>
        <w:t xml:space="preserve">Change the markup </w:t>
      </w:r>
      <w:r w:rsidR="00F2205C">
        <w:rPr>
          <w:color w:val="000000" w:themeColor="text1"/>
        </w:rPr>
        <w:t>to the following to add yellow highlighting to the search results:</w:t>
      </w:r>
    </w:p>
    <w:p w14:paraId="699FF347" w14:textId="77777777" w:rsidR="00F2205C" w:rsidRDefault="00F2205C" w:rsidP="00F2205C">
      <w:pPr>
        <w:pStyle w:val="CodeAlone"/>
      </w:pPr>
      <w:r>
        <w:t>&lt;</w:t>
      </w:r>
      <w:proofErr w:type="spellStart"/>
      <w:r>
        <w:t>xsl</w:t>
      </w:r>
      <w:proofErr w:type="gramStart"/>
      <w:r>
        <w:t>:template</w:t>
      </w:r>
      <w:proofErr w:type="spellEnd"/>
      <w:proofErr w:type="gramEnd"/>
      <w:r>
        <w:t xml:space="preserve"> match="c0"&gt;</w:t>
      </w:r>
    </w:p>
    <w:p w14:paraId="3844D09F" w14:textId="77777777" w:rsidR="00F2205C" w:rsidRDefault="00F2205C" w:rsidP="00F2205C">
      <w:pPr>
        <w:pStyle w:val="CodeAlone"/>
      </w:pPr>
      <w:r>
        <w:t xml:space="preserve">  &lt;span style="</w:t>
      </w:r>
      <w:proofErr w:type="spellStart"/>
      <w:r>
        <w:t>background-color</w:t>
      </w:r>
      <w:proofErr w:type="gramStart"/>
      <w:r>
        <w:t>:yellow</w:t>
      </w:r>
      <w:proofErr w:type="spellEnd"/>
      <w:proofErr w:type="gramEnd"/>
      <w:r>
        <w:t xml:space="preserve">; </w:t>
      </w:r>
      <w:proofErr w:type="spellStart"/>
      <w:r>
        <w:t>font-weight:bold</w:t>
      </w:r>
      <w:proofErr w:type="spellEnd"/>
      <w:r>
        <w:t>"&gt;&lt;</w:t>
      </w:r>
      <w:proofErr w:type="spellStart"/>
      <w:r>
        <w:t>xsl:value-of</w:t>
      </w:r>
      <w:proofErr w:type="spellEnd"/>
      <w:r>
        <w:t xml:space="preserve"> select="." /&gt;&lt;/span&gt;</w:t>
      </w:r>
    </w:p>
    <w:p w14:paraId="430437D5" w14:textId="77777777" w:rsidR="00F2205C" w:rsidRDefault="00F2205C" w:rsidP="00F2205C">
      <w:pPr>
        <w:pStyle w:val="CodeAloneLast"/>
      </w:pPr>
      <w:r>
        <w:t>&lt;/</w:t>
      </w:r>
      <w:proofErr w:type="spellStart"/>
      <w:r>
        <w:t>xsl</w:t>
      </w:r>
      <w:proofErr w:type="spellEnd"/>
      <w:r>
        <w:t>&gt;</w:t>
      </w:r>
    </w:p>
    <w:p w14:paraId="13DEB894" w14:textId="77777777" w:rsidR="00F2205C" w:rsidRDefault="0075163D" w:rsidP="0075163D">
      <w:pPr>
        <w:pStyle w:val="NumberedBullet"/>
      </w:pPr>
      <w:r>
        <w:t>Save the changes and refresh the search results page.</w:t>
      </w:r>
    </w:p>
    <w:p w14:paraId="625BC334" w14:textId="77777777" w:rsidR="00E85ACE" w:rsidRDefault="00E85ACE" w:rsidP="0022632E">
      <w:r>
        <w:t xml:space="preserve">Now add </w:t>
      </w:r>
      <w:proofErr w:type="spellStart"/>
      <w:proofErr w:type="gramStart"/>
      <w:r>
        <w:t>a</w:t>
      </w:r>
      <w:proofErr w:type="spellEnd"/>
      <w:proofErr w:type="gramEnd"/>
      <w:r w:rsidR="0022632E">
        <w:t xml:space="preserve"> extra functionality to the search results. Give the users the ability to filter by a specific </w:t>
      </w:r>
      <w:r w:rsidR="00AB4921">
        <w:t>author.</w:t>
      </w:r>
    </w:p>
    <w:p w14:paraId="755C9FFE" w14:textId="77777777" w:rsidR="00AB4921" w:rsidRDefault="00D42C17" w:rsidP="00D42C17">
      <w:pPr>
        <w:pStyle w:val="NumberedBullet"/>
        <w:numPr>
          <w:ilvl w:val="0"/>
          <w:numId w:val="48"/>
        </w:numPr>
      </w:pPr>
      <w:r>
        <w:t xml:space="preserve">In </w:t>
      </w:r>
      <w:r w:rsidRPr="00D42C17">
        <w:rPr>
          <w:b/>
        </w:rPr>
        <w:t>SharePoint Designer 2007</w:t>
      </w:r>
      <w:r>
        <w:t xml:space="preserve">, open the </w:t>
      </w:r>
      <w:r w:rsidRPr="00D42C17">
        <w:rPr>
          <w:b/>
        </w:rPr>
        <w:t>/Style Library/XSL Style Sheets/defaultresults.xsl</w:t>
      </w:r>
      <w:r>
        <w:t xml:space="preserve"> file and check it out if it isn't already.</w:t>
      </w:r>
    </w:p>
    <w:p w14:paraId="7D72C802" w14:textId="77777777" w:rsidR="00BF4BAB" w:rsidRDefault="00FC7A97" w:rsidP="00D42C17">
      <w:pPr>
        <w:pStyle w:val="NumberedBullet"/>
        <w:numPr>
          <w:ilvl w:val="0"/>
          <w:numId w:val="48"/>
        </w:numPr>
      </w:pPr>
      <w:r>
        <w:t xml:space="preserve">First create the XSL template that will add the filter text to each search result hit. Add the following markup to the end of the XSL file just before the closing </w:t>
      </w:r>
      <w:r w:rsidRPr="008B612A">
        <w:rPr>
          <w:b/>
        </w:rPr>
        <w:t>&lt;/</w:t>
      </w:r>
      <w:proofErr w:type="spellStart"/>
      <w:r w:rsidRPr="008B612A">
        <w:rPr>
          <w:b/>
        </w:rPr>
        <w:t>xsl:stylesheet</w:t>
      </w:r>
      <w:proofErr w:type="spellEnd"/>
      <w:r w:rsidRPr="008B612A">
        <w:rPr>
          <w:b/>
        </w:rPr>
        <w:t>&gt;</w:t>
      </w:r>
      <w:r>
        <w:t xml:space="preserve"> element:</w:t>
      </w:r>
    </w:p>
    <w:p w14:paraId="376FF4EE" w14:textId="77777777" w:rsidR="00FC7A97" w:rsidRDefault="00FC7A97" w:rsidP="00FC7A97">
      <w:pPr>
        <w:pStyle w:val="CodeAlone"/>
      </w:pPr>
      <w:r>
        <w:t>&lt;</w:t>
      </w:r>
      <w:proofErr w:type="spellStart"/>
      <w:r>
        <w:t>xsl</w:t>
      </w:r>
      <w:proofErr w:type="gramStart"/>
      <w:r>
        <w:t>:template</w:t>
      </w:r>
      <w:proofErr w:type="spellEnd"/>
      <w:proofErr w:type="gramEnd"/>
      <w:r>
        <w:t xml:space="preserve"> name="</w:t>
      </w:r>
      <w:proofErr w:type="spellStart"/>
      <w:r>
        <w:t>SearchAuthor</w:t>
      </w:r>
      <w:proofErr w:type="spellEnd"/>
      <w:r>
        <w:t>"&gt;</w:t>
      </w:r>
    </w:p>
    <w:p w14:paraId="5D142035" w14:textId="77777777" w:rsidR="00FC7A97" w:rsidRDefault="00FC7A97" w:rsidP="00FC7A97">
      <w:pPr>
        <w:pStyle w:val="CodeAlone"/>
      </w:pPr>
      <w:r>
        <w:t xml:space="preserve">  &lt;</w:t>
      </w:r>
      <w:proofErr w:type="spellStart"/>
      <w:r>
        <w:t>xsl</w:t>
      </w:r>
      <w:proofErr w:type="gramStart"/>
      <w:r>
        <w:t>:param</w:t>
      </w:r>
      <w:proofErr w:type="spellEnd"/>
      <w:proofErr w:type="gramEnd"/>
      <w:r>
        <w:t xml:space="preserve"> name="</w:t>
      </w:r>
      <w:proofErr w:type="spellStart"/>
      <w:r>
        <w:t>str</w:t>
      </w:r>
      <w:proofErr w:type="spellEnd"/>
      <w:r>
        <w:t>" /&gt;</w:t>
      </w:r>
    </w:p>
    <w:p w14:paraId="6824719C" w14:textId="77777777" w:rsidR="00FC7A97" w:rsidRDefault="00FC7A97" w:rsidP="00FC7A97">
      <w:pPr>
        <w:pStyle w:val="CodeAlone"/>
      </w:pPr>
      <w:r>
        <w:t xml:space="preserve">  &lt;</w:t>
      </w:r>
      <w:proofErr w:type="spellStart"/>
      <w:r>
        <w:t>xsl</w:t>
      </w:r>
      <w:proofErr w:type="gramStart"/>
      <w:r>
        <w:t>:if</w:t>
      </w:r>
      <w:proofErr w:type="spellEnd"/>
      <w:proofErr w:type="gramEnd"/>
      <w:r>
        <w:t xml:space="preserve"> test='string-length($</w:t>
      </w:r>
      <w:proofErr w:type="spellStart"/>
      <w:r>
        <w:t>str</w:t>
      </w:r>
      <w:proofErr w:type="spellEnd"/>
      <w:r>
        <w:t>) &amp;</w:t>
      </w:r>
      <w:proofErr w:type="spellStart"/>
      <w:r>
        <w:t>gt</w:t>
      </w:r>
      <w:proofErr w:type="spellEnd"/>
      <w:r>
        <w:t>; 0'&gt;</w:t>
      </w:r>
    </w:p>
    <w:p w14:paraId="59275E23" w14:textId="77777777" w:rsidR="00FC7A97" w:rsidRDefault="00FC7A97" w:rsidP="00FC7A97">
      <w:pPr>
        <w:pStyle w:val="CodeAlone"/>
      </w:pPr>
      <w:r>
        <w:t xml:space="preserve">    - &lt;a title="Filter by author" </w:t>
      </w:r>
      <w:proofErr w:type="spellStart"/>
      <w:r>
        <w:t>href</w:t>
      </w:r>
      <w:proofErr w:type="spellEnd"/>
      <w:r>
        <w:t>="</w:t>
      </w:r>
      <w:proofErr w:type="spellStart"/>
      <w:r>
        <w:t>javascript</w:t>
      </w:r>
      <w:proofErr w:type="gramStart"/>
      <w:r>
        <w:t>:window.location</w:t>
      </w:r>
      <w:proofErr w:type="spellEnd"/>
      <w:proofErr w:type="gramEnd"/>
      <w:r>
        <w:t>='?k=' +</w:t>
      </w:r>
      <w:proofErr w:type="spellStart"/>
      <w:r>
        <w:t>getParameter</w:t>
      </w:r>
      <w:proofErr w:type="spellEnd"/>
      <w:r>
        <w:t>(</w:t>
      </w:r>
      <w:proofErr w:type="spellStart"/>
      <w:r>
        <w:t>window.location.search</w:t>
      </w:r>
      <w:proofErr w:type="spellEnd"/>
      <w:r>
        <w:t>, 'k') +' +author:{$</w:t>
      </w:r>
      <w:proofErr w:type="spellStart"/>
      <w:r>
        <w:t>str</w:t>
      </w:r>
      <w:proofErr w:type="spellEnd"/>
      <w:r>
        <w:t>}'"&gt;&lt;</w:t>
      </w:r>
      <w:proofErr w:type="spellStart"/>
      <w:r>
        <w:t>xsl:value-of</w:t>
      </w:r>
      <w:proofErr w:type="spellEnd"/>
      <w:r>
        <w:t xml:space="preserve"> select="$</w:t>
      </w:r>
      <w:proofErr w:type="spellStart"/>
      <w:r>
        <w:t>str</w:t>
      </w:r>
      <w:proofErr w:type="spellEnd"/>
      <w:r>
        <w:t>" /&gt;&lt;/a&gt;</w:t>
      </w:r>
    </w:p>
    <w:p w14:paraId="56535734" w14:textId="77777777" w:rsidR="00FC7A97" w:rsidRDefault="00FC7A97" w:rsidP="00FC7A97">
      <w:pPr>
        <w:pStyle w:val="CodeAlone"/>
      </w:pPr>
      <w:r>
        <w:t xml:space="preserve">  &lt;/</w:t>
      </w:r>
      <w:proofErr w:type="spellStart"/>
      <w:r>
        <w:t>xsl</w:t>
      </w:r>
      <w:proofErr w:type="gramStart"/>
      <w:r>
        <w:t>:if</w:t>
      </w:r>
      <w:proofErr w:type="spellEnd"/>
      <w:proofErr w:type="gramEnd"/>
      <w:r>
        <w:t>&gt;</w:t>
      </w:r>
    </w:p>
    <w:p w14:paraId="564554B5" w14:textId="77777777" w:rsidR="00FC7A97" w:rsidRDefault="00FC7A97" w:rsidP="00AF63B3">
      <w:pPr>
        <w:pStyle w:val="CodeAloneLast"/>
      </w:pPr>
      <w:r>
        <w:t>&lt;/</w:t>
      </w:r>
      <w:proofErr w:type="spellStart"/>
      <w:r>
        <w:t>xsl</w:t>
      </w:r>
      <w:proofErr w:type="gramStart"/>
      <w:r>
        <w:t>:template</w:t>
      </w:r>
      <w:proofErr w:type="spellEnd"/>
      <w:proofErr w:type="gramEnd"/>
      <w:r>
        <w:t>&gt;</w:t>
      </w:r>
    </w:p>
    <w:p w14:paraId="3CCF9665" w14:textId="77777777" w:rsidR="00FC7A97" w:rsidRDefault="008B612A" w:rsidP="00FC7A97">
      <w:pPr>
        <w:pStyle w:val="NumberedBullet"/>
      </w:pPr>
      <w:r>
        <w:t xml:space="preserve">Next, add the following markup to call the new template to the </w:t>
      </w:r>
      <w:r w:rsidR="00916AC3" w:rsidRPr="004B61C1">
        <w:rPr>
          <w:b/>
        </w:rPr>
        <w:t>R</w:t>
      </w:r>
      <w:r w:rsidRPr="004B61C1">
        <w:rPr>
          <w:b/>
        </w:rPr>
        <w:t>esults</w:t>
      </w:r>
      <w:r w:rsidR="00916AC3">
        <w:t xml:space="preserve"> template, just before the closing </w:t>
      </w:r>
      <w:r w:rsidR="00916AC3" w:rsidRPr="004B61C1">
        <w:rPr>
          <w:b/>
        </w:rPr>
        <w:t>&lt;/p&gt;</w:t>
      </w:r>
      <w:r w:rsidR="00916AC3">
        <w:t xml:space="preserve"> element near </w:t>
      </w:r>
      <w:r w:rsidR="00916AC3" w:rsidRPr="004B61C1">
        <w:rPr>
          <w:b/>
        </w:rPr>
        <w:t>line 171</w:t>
      </w:r>
      <w:r w:rsidR="00916AC3">
        <w:t>:</w:t>
      </w:r>
    </w:p>
    <w:p w14:paraId="02C97716" w14:textId="77777777" w:rsidR="00916AC3" w:rsidRDefault="00916AC3" w:rsidP="00AF63B3">
      <w:pPr>
        <w:pStyle w:val="CodeAlone"/>
      </w:pPr>
      <w:r>
        <w:t>&lt;</w:t>
      </w:r>
      <w:proofErr w:type="spellStart"/>
      <w:r>
        <w:t>xsl</w:t>
      </w:r>
      <w:proofErr w:type="gramStart"/>
      <w:r>
        <w:t>:call</w:t>
      </w:r>
      <w:proofErr w:type="gramEnd"/>
      <w:r>
        <w:t>-template</w:t>
      </w:r>
      <w:proofErr w:type="spellEnd"/>
      <w:r>
        <w:t xml:space="preserve"> name="</w:t>
      </w:r>
      <w:proofErr w:type="spellStart"/>
      <w:r>
        <w:t>SearchAuthor</w:t>
      </w:r>
      <w:proofErr w:type="spellEnd"/>
      <w:r>
        <w:t>"&gt;</w:t>
      </w:r>
    </w:p>
    <w:p w14:paraId="05EA4B08" w14:textId="77777777" w:rsidR="00916AC3" w:rsidRDefault="00916AC3" w:rsidP="00AF63B3">
      <w:pPr>
        <w:pStyle w:val="CodeAlone"/>
      </w:pPr>
      <w:r>
        <w:t xml:space="preserve">  &lt;</w:t>
      </w:r>
      <w:proofErr w:type="spellStart"/>
      <w:r>
        <w:t>xsl</w:t>
      </w:r>
      <w:proofErr w:type="gramStart"/>
      <w:r>
        <w:t>:with</w:t>
      </w:r>
      <w:proofErr w:type="gramEnd"/>
      <w:r>
        <w:t>-param</w:t>
      </w:r>
      <w:proofErr w:type="spellEnd"/>
      <w:r>
        <w:t xml:space="preserve"> name="</w:t>
      </w:r>
      <w:proofErr w:type="spellStart"/>
      <w:r>
        <w:t>str</w:t>
      </w:r>
      <w:proofErr w:type="spellEnd"/>
      <w:r>
        <w:t>" select="author" /&gt;</w:t>
      </w:r>
    </w:p>
    <w:p w14:paraId="084D22B1" w14:textId="77777777" w:rsidR="00916AC3" w:rsidRDefault="00916AC3" w:rsidP="00AF63B3">
      <w:pPr>
        <w:pStyle w:val="CodeAloneLast"/>
      </w:pPr>
      <w:r>
        <w:t>&lt;/</w:t>
      </w:r>
      <w:proofErr w:type="spellStart"/>
      <w:r>
        <w:t>xsl</w:t>
      </w:r>
      <w:proofErr w:type="gramStart"/>
      <w:r>
        <w:t>:call</w:t>
      </w:r>
      <w:proofErr w:type="gramEnd"/>
      <w:r>
        <w:t>-template</w:t>
      </w:r>
      <w:proofErr w:type="spellEnd"/>
      <w:r>
        <w:t>&gt;</w:t>
      </w:r>
    </w:p>
    <w:p w14:paraId="12388DED" w14:textId="77777777" w:rsidR="00916AC3" w:rsidRDefault="00916AC3" w:rsidP="00FC7A97">
      <w:pPr>
        <w:pStyle w:val="NumberedBullet"/>
      </w:pPr>
      <w:r>
        <w:t xml:space="preserve">Save your changes and refresh the page to see the new author pivot. Upon clicking the author name, the page will refresh and the query </w:t>
      </w:r>
      <w:r w:rsidR="00FB3AEC">
        <w:t>will have been modified:</w:t>
      </w:r>
    </w:p>
    <w:p w14:paraId="1EA97912" w14:textId="77777777" w:rsidR="00DA7199" w:rsidRPr="00FF7171" w:rsidRDefault="00DA7199" w:rsidP="00DA7199">
      <w:pPr>
        <w:pStyle w:val="Figure"/>
      </w:pPr>
      <w:r>
        <w:drawing>
          <wp:inline distT="0" distB="0" distL="0" distR="0" wp14:editId="05C3A80E">
            <wp:extent cx="4199890" cy="9569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grayscl/>
                    </a:blip>
                    <a:srcRect/>
                    <a:stretch>
                      <a:fillRect/>
                    </a:stretch>
                  </pic:blipFill>
                  <pic:spPr bwMode="auto">
                    <a:xfrm>
                      <a:off x="0" y="0"/>
                      <a:ext cx="4199890" cy="956945"/>
                    </a:xfrm>
                    <a:prstGeom prst="rect">
                      <a:avLst/>
                    </a:prstGeom>
                    <a:noFill/>
                    <a:ln w="9525">
                      <a:noFill/>
                      <a:miter lim="800000"/>
                      <a:headEnd/>
                      <a:tailEnd/>
                    </a:ln>
                  </pic:spPr>
                </pic:pic>
              </a:graphicData>
            </a:graphic>
          </wp:inline>
        </w:drawing>
      </w:r>
    </w:p>
    <w:p w14:paraId="66966E6B" w14:textId="77777777" w:rsidR="00015933" w:rsidRPr="00015933" w:rsidRDefault="00015933" w:rsidP="00015933">
      <w:pPr>
        <w:pStyle w:val="LabExercise"/>
      </w:pPr>
      <w:r>
        <w:lastRenderedPageBreak/>
        <w:t>Exercise 3: Working with the Office SharePoint Server 2007 Search API</w:t>
      </w:r>
    </w:p>
    <w:p w14:paraId="3416F8A1" w14:textId="77777777" w:rsidR="00015933" w:rsidRPr="002C1F06" w:rsidRDefault="002C1F06" w:rsidP="00015933">
      <w:pPr>
        <w:rPr>
          <w:color w:val="000000" w:themeColor="text1"/>
        </w:rPr>
      </w:pPr>
      <w:r w:rsidRPr="002C1F06">
        <w:rPr>
          <w:color w:val="000000" w:themeColor="text1"/>
        </w:rPr>
        <w:t xml:space="preserve">In this exercise you'll learn how to </w:t>
      </w:r>
      <w:r>
        <w:rPr>
          <w:color w:val="000000" w:themeColor="text1"/>
        </w:rPr>
        <w:t xml:space="preserve">use the SharePoint API to leverage SharePoint search </w:t>
      </w:r>
      <w:r w:rsidR="009E1E0D">
        <w:rPr>
          <w:color w:val="000000" w:themeColor="text1"/>
        </w:rPr>
        <w:t>programmatically</w:t>
      </w:r>
      <w:r>
        <w:rPr>
          <w:color w:val="000000" w:themeColor="text1"/>
        </w:rPr>
        <w:t>.</w:t>
      </w:r>
    </w:p>
    <w:p w14:paraId="704D18B2" w14:textId="77777777" w:rsidR="001F2B0C" w:rsidRDefault="001F2B0C" w:rsidP="001F2B0C">
      <w:pPr>
        <w:pStyle w:val="NumberedBullet"/>
        <w:numPr>
          <w:ilvl w:val="0"/>
          <w:numId w:val="39"/>
        </w:numPr>
      </w:pPr>
      <w:r>
        <w:t xml:space="preserve">Open </w:t>
      </w:r>
      <w:r w:rsidRPr="00A36455">
        <w:rPr>
          <w:b/>
        </w:rPr>
        <w:t>Visual Studio</w:t>
      </w:r>
      <w:r>
        <w:t xml:space="preserve"> and create a new </w:t>
      </w:r>
      <w:r w:rsidRPr="00A36455">
        <w:rPr>
          <w:b/>
        </w:rPr>
        <w:t>C# Console Application</w:t>
      </w:r>
      <w:r>
        <w:t xml:space="preserve"> project named </w:t>
      </w:r>
      <w:r w:rsidRPr="00A36455">
        <w:rPr>
          <w:b/>
        </w:rPr>
        <w:t>Lab</w:t>
      </w:r>
      <w:sdt>
        <w:sdtPr>
          <w:rPr>
            <w:b/>
          </w:rPr>
          <w:alias w:val="Lab Number Short"/>
          <w:tag w:val="Lab Number Short"/>
          <w:id w:val="84434215"/>
          <w:placeholder>
            <w:docPart w:val="183AEEF230634E129E4EF5EBE0DA88EF"/>
          </w:placeholder>
          <w:dataBinding w:xpath="/root[1]/labNumberShort[1]" w:storeItemID="{0306C5F9-4602-431E-9CA8-DC31EFB1E840}"/>
          <w:text/>
        </w:sdtPr>
        <w:sdtEndPr/>
        <w:sdtContent>
          <w:r w:rsidR="000C3955">
            <w:rPr>
              <w:b/>
            </w:rPr>
            <w:t>1</w:t>
          </w:r>
        </w:sdtContent>
      </w:sdt>
      <w:r>
        <w:t>. You should create the project within the following path so the project files will reside within the same directory structure as all the other lab exercises:</w:t>
      </w:r>
    </w:p>
    <w:p w14:paraId="58B94732" w14:textId="3EE4F05B" w:rsidR="001F2B0C" w:rsidRDefault="001F2B0C" w:rsidP="001F2B0C">
      <w:pPr>
        <w:pStyle w:val="CodeAloneLast"/>
      </w:pPr>
      <w:r>
        <w:t>c:\Student\Labs\</w:t>
      </w:r>
      <w:sdt>
        <w:sdtPr>
          <w:alias w:val="Lab Number"/>
          <w:tag w:val="Lab Number"/>
          <w:id w:val="84434216"/>
          <w:placeholder>
            <w:docPart w:val="183AEEF230634E129E4EF5EBE0DA88EF"/>
          </w:placeholder>
          <w:dataBinding w:xpath="/root[1]/labNumber[1]" w:storeItemID="{0306C5F9-4602-431E-9CA8-DC31EFB1E840}"/>
          <w:text/>
        </w:sdtPr>
        <w:sdtEndPr/>
        <w:sdtContent>
          <w:r w:rsidR="00B21B21">
            <w:t>13</w:t>
          </w:r>
        </w:sdtContent>
      </w:sdt>
      <w:r>
        <w:t>_Search\Lab</w:t>
      </w:r>
    </w:p>
    <w:p w14:paraId="56ED1D9B" w14:textId="77777777" w:rsidR="001F2B0C" w:rsidRDefault="001F2B0C" w:rsidP="001F2B0C">
      <w:pPr>
        <w:pStyle w:val="NumberedBullet"/>
      </w:pPr>
      <w:r>
        <w:t xml:space="preserve">In this lab you will be working with common SharePoint objects as well as objects specific to the </w:t>
      </w:r>
      <w:proofErr w:type="spellStart"/>
      <w:r w:rsidRPr="00250517">
        <w:rPr>
          <w:rStyle w:val="CodeInline"/>
        </w:rPr>
        <w:t>Microsoft.</w:t>
      </w:r>
      <w:r>
        <w:rPr>
          <w:rStyle w:val="CodeInline"/>
        </w:rPr>
        <w:t>Office.Server</w:t>
      </w:r>
      <w:proofErr w:type="spellEnd"/>
      <w:r>
        <w:rPr>
          <w:rStyle w:val="CodeInline"/>
        </w:rPr>
        <w:t xml:space="preserve"> </w:t>
      </w:r>
      <w:r>
        <w:t xml:space="preserve">namespace. In order to do this, you will need to add two assembly references to the project: </w:t>
      </w:r>
      <w:r w:rsidRPr="00250517">
        <w:rPr>
          <w:b/>
        </w:rPr>
        <w:t>Windows SharePoint Services (Microsoft.SharePoint.dll)</w:t>
      </w:r>
      <w:r>
        <w:t xml:space="preserve"> which you will find under the </w:t>
      </w:r>
      <w:r w:rsidRPr="00250517">
        <w:rPr>
          <w:b/>
        </w:rPr>
        <w:t xml:space="preserve">.NET </w:t>
      </w:r>
      <w:r>
        <w:t xml:space="preserve">tab in the </w:t>
      </w:r>
      <w:r w:rsidRPr="00250517">
        <w:rPr>
          <w:b/>
        </w:rPr>
        <w:t>Add Reference</w:t>
      </w:r>
      <w:r>
        <w:t xml:space="preserve"> dialog</w:t>
      </w:r>
      <w:r w:rsidR="0020651F">
        <w:t>,</w:t>
      </w:r>
      <w:r>
        <w:t xml:space="preserve"> </w:t>
      </w:r>
      <w:r w:rsidRPr="00250517">
        <w:rPr>
          <w:b/>
        </w:rPr>
        <w:t>Microsoft.</w:t>
      </w:r>
      <w:r w:rsidR="0020651F">
        <w:rPr>
          <w:b/>
        </w:rPr>
        <w:t>Office.Server</w:t>
      </w:r>
      <w:r w:rsidRPr="00250517">
        <w:rPr>
          <w:b/>
        </w:rPr>
        <w:t>.dll</w:t>
      </w:r>
      <w:r>
        <w:t xml:space="preserve"> </w:t>
      </w:r>
      <w:r w:rsidR="0020651F">
        <w:t xml:space="preserve">and </w:t>
      </w:r>
      <w:r w:rsidR="0020651F" w:rsidRPr="0020651F">
        <w:rPr>
          <w:b/>
        </w:rPr>
        <w:t>Microsoft.Office.Server.Search.dll</w:t>
      </w:r>
      <w:r w:rsidR="0020651F">
        <w:t xml:space="preserve"> </w:t>
      </w:r>
      <w:r>
        <w:t xml:space="preserve">(no component name specified). To add </w:t>
      </w:r>
      <w:proofErr w:type="gramStart"/>
      <w:r>
        <w:t xml:space="preserve">the </w:t>
      </w:r>
      <w:r w:rsidR="0020651F">
        <w:rPr>
          <w:b/>
        </w:rPr>
        <w:t>these</w:t>
      </w:r>
      <w:proofErr w:type="gramEnd"/>
      <w:r w:rsidR="0020651F">
        <w:rPr>
          <w:b/>
        </w:rPr>
        <w:t xml:space="preserve"> two Microsoft.Office.*</w:t>
      </w:r>
      <w:r>
        <w:t xml:space="preserve"> reference</w:t>
      </w:r>
      <w:r w:rsidR="0020651F">
        <w:t>s</w:t>
      </w:r>
      <w:r>
        <w:t xml:space="preserve"> you will need to pick the file from the following location on the file system using the </w:t>
      </w:r>
      <w:r w:rsidRPr="00250517">
        <w:rPr>
          <w:b/>
        </w:rPr>
        <w:t>Browse</w:t>
      </w:r>
      <w:r>
        <w:t xml:space="preserve"> tab in the </w:t>
      </w:r>
      <w:r w:rsidRPr="00250517">
        <w:rPr>
          <w:b/>
        </w:rPr>
        <w:t>Add Reference</w:t>
      </w:r>
      <w:r>
        <w:t xml:space="preserve"> dialog: </w:t>
      </w:r>
      <w:r w:rsidRPr="0023539C">
        <w:rPr>
          <w:b/>
        </w:rPr>
        <w:t>c:\Program Files\Common Files\Microsoft Shared\web server extensions\12\ISAPI</w:t>
      </w:r>
      <w:r>
        <w:t>.</w:t>
      </w:r>
    </w:p>
    <w:p w14:paraId="6195B858" w14:textId="77777777" w:rsidR="001F2B0C" w:rsidRDefault="001F2B0C" w:rsidP="001F2B0C">
      <w:pPr>
        <w:pStyle w:val="NumberedBullet"/>
      </w:pPr>
      <w:r>
        <w:t xml:space="preserve">Make your life a little easier by adding the following using statements to the top of the </w:t>
      </w:r>
      <w:proofErr w:type="spellStart"/>
      <w:r w:rsidRPr="00250517">
        <w:rPr>
          <w:b/>
        </w:rPr>
        <w:t>Program.cs</w:t>
      </w:r>
      <w:proofErr w:type="spellEnd"/>
      <w:r>
        <w:t xml:space="preserve"> file:</w:t>
      </w:r>
    </w:p>
    <w:p w14:paraId="47CDFD88" w14:textId="77777777" w:rsidR="0020651F" w:rsidRDefault="0020651F" w:rsidP="0020651F">
      <w:pPr>
        <w:pStyle w:val="CodeAlone"/>
      </w:pPr>
      <w:proofErr w:type="gramStart"/>
      <w:r>
        <w:t>using</w:t>
      </w:r>
      <w:proofErr w:type="gramEnd"/>
      <w:r>
        <w:t xml:space="preserve"> </w:t>
      </w:r>
      <w:proofErr w:type="spellStart"/>
      <w:r>
        <w:t>Microsoft.SharePoint</w:t>
      </w:r>
      <w:proofErr w:type="spellEnd"/>
      <w:r>
        <w:t>;</w:t>
      </w:r>
    </w:p>
    <w:p w14:paraId="44842405" w14:textId="77777777" w:rsidR="0020651F" w:rsidRDefault="0020651F" w:rsidP="0020651F">
      <w:pPr>
        <w:pStyle w:val="CodeAlone"/>
      </w:pPr>
      <w:proofErr w:type="gramStart"/>
      <w:r>
        <w:t>using</w:t>
      </w:r>
      <w:proofErr w:type="gramEnd"/>
      <w:r>
        <w:t xml:space="preserve"> </w:t>
      </w:r>
      <w:proofErr w:type="spellStart"/>
      <w:r>
        <w:t>Microsoft.Office.Server.Search.Query</w:t>
      </w:r>
      <w:proofErr w:type="spellEnd"/>
      <w:r>
        <w:t>;</w:t>
      </w:r>
    </w:p>
    <w:p w14:paraId="1C66B6F3" w14:textId="77777777" w:rsidR="0020651F" w:rsidRDefault="0020651F" w:rsidP="0020651F">
      <w:pPr>
        <w:pStyle w:val="CodeAloneLast"/>
      </w:pPr>
      <w:proofErr w:type="gramStart"/>
      <w:r>
        <w:t>using</w:t>
      </w:r>
      <w:proofErr w:type="gramEnd"/>
      <w:r>
        <w:t xml:space="preserve"> </w:t>
      </w:r>
      <w:proofErr w:type="spellStart"/>
      <w:r>
        <w:t>System.Data</w:t>
      </w:r>
      <w:proofErr w:type="spellEnd"/>
      <w:r>
        <w:t>;</w:t>
      </w:r>
    </w:p>
    <w:p w14:paraId="2B8547AB" w14:textId="77777777" w:rsidR="00B44968" w:rsidRDefault="004724A2" w:rsidP="0020651F">
      <w:pPr>
        <w:pStyle w:val="NumberedBullet"/>
      </w:pPr>
      <w:r>
        <w:t>Next, add the following using statement to get the context of our site collection:</w:t>
      </w:r>
    </w:p>
    <w:p w14:paraId="331B3839" w14:textId="77777777" w:rsidR="004724A2" w:rsidRDefault="004724A2" w:rsidP="004724A2">
      <w:pPr>
        <w:pStyle w:val="CodeAlone"/>
      </w:pPr>
      <w:r>
        <w:t xml:space="preserve">    </w:t>
      </w:r>
      <w:proofErr w:type="gramStart"/>
      <w:r>
        <w:t>static</w:t>
      </w:r>
      <w:proofErr w:type="gramEnd"/>
      <w:r>
        <w:t xml:space="preserve"> void Main(string[] </w:t>
      </w:r>
      <w:proofErr w:type="spellStart"/>
      <w:r>
        <w:t>args</w:t>
      </w:r>
      <w:proofErr w:type="spellEnd"/>
      <w:r>
        <w:t>)</w:t>
      </w:r>
    </w:p>
    <w:p w14:paraId="3648B906" w14:textId="77777777" w:rsidR="004724A2" w:rsidRDefault="004724A2" w:rsidP="004724A2">
      <w:pPr>
        <w:pStyle w:val="CodeAlone"/>
      </w:pPr>
      <w:r>
        <w:t xml:space="preserve">    {</w:t>
      </w:r>
    </w:p>
    <w:p w14:paraId="1EEEFE9D" w14:textId="77777777" w:rsidR="004724A2" w:rsidRDefault="004724A2" w:rsidP="004724A2">
      <w:pPr>
        <w:pStyle w:val="CodeAlone"/>
      </w:pPr>
      <w:r>
        <w:t xml:space="preserve">      </w:t>
      </w:r>
      <w:proofErr w:type="gramStart"/>
      <w:r>
        <w:t>using</w:t>
      </w:r>
      <w:proofErr w:type="gramEnd"/>
      <w:r>
        <w:t xml:space="preserve"> (</w:t>
      </w:r>
      <w:proofErr w:type="spellStart"/>
      <w:r>
        <w:t>SPSite</w:t>
      </w:r>
      <w:proofErr w:type="spellEnd"/>
      <w:r>
        <w:t xml:space="preserve"> </w:t>
      </w:r>
      <w:proofErr w:type="spellStart"/>
      <w:r>
        <w:t>siteCollection</w:t>
      </w:r>
      <w:proofErr w:type="spellEnd"/>
      <w:r>
        <w:t xml:space="preserve"> = new </w:t>
      </w:r>
      <w:proofErr w:type="spellStart"/>
      <w:r>
        <w:t>SPSite</w:t>
      </w:r>
      <w:proofErr w:type="spellEnd"/>
      <w:r>
        <w:t>("http://wcm.litwareinc.com"))</w:t>
      </w:r>
    </w:p>
    <w:p w14:paraId="51AA81EF" w14:textId="77777777" w:rsidR="004724A2" w:rsidRDefault="004724A2" w:rsidP="004724A2">
      <w:pPr>
        <w:pStyle w:val="CodeAlone"/>
      </w:pPr>
      <w:r>
        <w:t xml:space="preserve">      {</w:t>
      </w:r>
    </w:p>
    <w:p w14:paraId="154790CF" w14:textId="77777777" w:rsidR="004724A2" w:rsidRDefault="004724A2" w:rsidP="004724A2">
      <w:pPr>
        <w:pStyle w:val="CodeAlone"/>
      </w:pPr>
      <w:r>
        <w:t xml:space="preserve">      }</w:t>
      </w:r>
    </w:p>
    <w:p w14:paraId="758B06A6" w14:textId="77777777" w:rsidR="004724A2" w:rsidRDefault="004724A2" w:rsidP="004724A2">
      <w:pPr>
        <w:pStyle w:val="CodeAloneLast"/>
      </w:pPr>
      <w:r>
        <w:t xml:space="preserve">    }</w:t>
      </w:r>
    </w:p>
    <w:p w14:paraId="718B0A02" w14:textId="77777777" w:rsidR="004724A2" w:rsidRDefault="004724A2" w:rsidP="004724A2">
      <w:pPr>
        <w:pStyle w:val="NumberedBullet"/>
      </w:pPr>
      <w:r>
        <w:t xml:space="preserve">Within the previous using statement, add another to create and configure the </w:t>
      </w:r>
      <w:proofErr w:type="spellStart"/>
      <w:r w:rsidRPr="004724A2">
        <w:rPr>
          <w:rStyle w:val="CodeInline"/>
        </w:rPr>
        <w:t>FullTextSqlQuery</w:t>
      </w:r>
      <w:proofErr w:type="spellEnd"/>
      <w:r>
        <w:t xml:space="preserve"> search object:</w:t>
      </w:r>
    </w:p>
    <w:p w14:paraId="7E0BEABB" w14:textId="77777777" w:rsidR="004724A2" w:rsidRDefault="004724A2" w:rsidP="004724A2">
      <w:pPr>
        <w:pStyle w:val="CodeAlone"/>
      </w:pPr>
      <w:proofErr w:type="gramStart"/>
      <w:r>
        <w:t>using</w:t>
      </w:r>
      <w:proofErr w:type="gramEnd"/>
      <w:r>
        <w:t xml:space="preserve"> (</w:t>
      </w:r>
      <w:proofErr w:type="spellStart"/>
      <w:r>
        <w:t>FullTextSqlQuery</w:t>
      </w:r>
      <w:proofErr w:type="spellEnd"/>
      <w:r>
        <w:t xml:space="preserve"> </w:t>
      </w:r>
      <w:proofErr w:type="spellStart"/>
      <w:r>
        <w:t>ftQuery</w:t>
      </w:r>
      <w:proofErr w:type="spellEnd"/>
      <w:r>
        <w:t xml:space="preserve"> = new </w:t>
      </w:r>
      <w:proofErr w:type="spellStart"/>
      <w:r>
        <w:t>FullTextSqlQuery</w:t>
      </w:r>
      <w:proofErr w:type="spellEnd"/>
      <w:r>
        <w:t>(</w:t>
      </w:r>
      <w:proofErr w:type="spellStart"/>
      <w:r>
        <w:t>siteCollection</w:t>
      </w:r>
      <w:proofErr w:type="spellEnd"/>
      <w:r>
        <w:t>))</w:t>
      </w:r>
    </w:p>
    <w:p w14:paraId="2A38F974" w14:textId="77777777" w:rsidR="004724A2" w:rsidRDefault="004724A2" w:rsidP="004724A2">
      <w:pPr>
        <w:pStyle w:val="CodeAlone"/>
      </w:pPr>
      <w:r>
        <w:t>{</w:t>
      </w:r>
    </w:p>
    <w:p w14:paraId="66C691CF" w14:textId="77777777" w:rsidR="004724A2" w:rsidRDefault="004724A2" w:rsidP="004724A2">
      <w:pPr>
        <w:pStyle w:val="CodeAlone"/>
      </w:pPr>
      <w:r>
        <w:t xml:space="preserve">  </w:t>
      </w:r>
      <w:proofErr w:type="spellStart"/>
      <w:r>
        <w:t>ftQuery.StartRow</w:t>
      </w:r>
      <w:proofErr w:type="spellEnd"/>
      <w:r>
        <w:t xml:space="preserve"> = 0;</w:t>
      </w:r>
    </w:p>
    <w:p w14:paraId="6AD494A7" w14:textId="77777777" w:rsidR="004724A2" w:rsidRDefault="004724A2" w:rsidP="004724A2">
      <w:pPr>
        <w:pStyle w:val="CodeAlone"/>
      </w:pPr>
      <w:r>
        <w:t xml:space="preserve">  </w:t>
      </w:r>
      <w:proofErr w:type="spellStart"/>
      <w:r>
        <w:t>ftQuery.RowLimit</w:t>
      </w:r>
      <w:proofErr w:type="spellEnd"/>
      <w:r>
        <w:t xml:space="preserve"> = 10;</w:t>
      </w:r>
    </w:p>
    <w:p w14:paraId="7857BE6E" w14:textId="77777777" w:rsidR="004724A2" w:rsidRDefault="004724A2" w:rsidP="004724A2">
      <w:pPr>
        <w:pStyle w:val="CodeAlone"/>
      </w:pPr>
      <w:r>
        <w:t xml:space="preserve">  </w:t>
      </w:r>
      <w:proofErr w:type="spellStart"/>
      <w:r>
        <w:t>ftQuery.TrimDuplicates</w:t>
      </w:r>
      <w:proofErr w:type="spellEnd"/>
      <w:r>
        <w:t xml:space="preserve"> = true;</w:t>
      </w:r>
    </w:p>
    <w:p w14:paraId="5931743A" w14:textId="77777777" w:rsidR="004724A2" w:rsidRDefault="004724A2" w:rsidP="004724A2">
      <w:pPr>
        <w:pStyle w:val="CodeAlone"/>
      </w:pPr>
      <w:r>
        <w:t xml:space="preserve">  </w:t>
      </w:r>
      <w:proofErr w:type="spellStart"/>
      <w:r>
        <w:t>ftQuery.ResultTypes</w:t>
      </w:r>
      <w:proofErr w:type="spellEnd"/>
      <w:r>
        <w:t xml:space="preserve"> = </w:t>
      </w:r>
      <w:proofErr w:type="spellStart"/>
      <w:r>
        <w:t>ResultType.RelevantResults</w:t>
      </w:r>
      <w:proofErr w:type="spellEnd"/>
      <w:r>
        <w:t>;</w:t>
      </w:r>
    </w:p>
    <w:p w14:paraId="5944AF0F" w14:textId="77777777" w:rsidR="004724A2" w:rsidRDefault="004724A2" w:rsidP="004724A2">
      <w:pPr>
        <w:pStyle w:val="CodeAloneLast"/>
      </w:pPr>
      <w:r>
        <w:t>}</w:t>
      </w:r>
    </w:p>
    <w:p w14:paraId="3AFCB20F" w14:textId="77777777" w:rsidR="004724A2" w:rsidRDefault="004724A2" w:rsidP="004724A2">
      <w:pPr>
        <w:pStyle w:val="NumberedBullet"/>
      </w:pPr>
      <w:r>
        <w:t>Now add the following code to enter the query that will search for a specific term using a specific scope and then sort the results in reverse order just as any search results page would:</w:t>
      </w:r>
    </w:p>
    <w:p w14:paraId="0B47BA9A" w14:textId="77777777" w:rsidR="007847E6" w:rsidRDefault="007847E6" w:rsidP="007847E6">
      <w:pPr>
        <w:pStyle w:val="CodeAlone"/>
      </w:pPr>
      <w:r>
        <w:t xml:space="preserve">string </w:t>
      </w:r>
      <w:proofErr w:type="spellStart"/>
      <w:r>
        <w:t>queryString</w:t>
      </w:r>
      <w:proofErr w:type="spellEnd"/>
      <w:r>
        <w:t xml:space="preserve"> = "SELECT title, path, rank FROM </w:t>
      </w:r>
      <w:proofErr w:type="gramStart"/>
      <w:r>
        <w:t>Scope(</w:t>
      </w:r>
      <w:proofErr w:type="gramEnd"/>
      <w:r>
        <w:t>) WHERE (\"scope\" ='</w:t>
      </w:r>
      <w:proofErr w:type="spellStart"/>
      <w:r>
        <w:t>Litware</w:t>
      </w:r>
      <w:proofErr w:type="spellEnd"/>
      <w:r>
        <w:t xml:space="preserve"> COM') AND FREETEXT(</w:t>
      </w:r>
      <w:proofErr w:type="spellStart"/>
      <w:r>
        <w:t>defaultproperties</w:t>
      </w:r>
      <w:proofErr w:type="spellEnd"/>
      <w:r>
        <w:t xml:space="preserve">,'Jacksonville') ORDER BY rank </w:t>
      </w:r>
      <w:proofErr w:type="spellStart"/>
      <w:r>
        <w:t>desc</w:t>
      </w:r>
      <w:proofErr w:type="spellEnd"/>
      <w:r>
        <w:t>";</w:t>
      </w:r>
    </w:p>
    <w:p w14:paraId="59CE4E8E" w14:textId="77777777" w:rsidR="007847E6" w:rsidRDefault="007847E6" w:rsidP="007847E6">
      <w:pPr>
        <w:pStyle w:val="CodeAlone"/>
      </w:pPr>
      <w:proofErr w:type="spellStart"/>
      <w:r>
        <w:lastRenderedPageBreak/>
        <w:t>ftQuery.QueryText</w:t>
      </w:r>
      <w:proofErr w:type="spellEnd"/>
      <w:r>
        <w:t xml:space="preserve"> = </w:t>
      </w:r>
      <w:proofErr w:type="spellStart"/>
      <w:r>
        <w:t>queryString</w:t>
      </w:r>
      <w:proofErr w:type="spellEnd"/>
      <w:r>
        <w:t>;</w:t>
      </w:r>
    </w:p>
    <w:p w14:paraId="5AA888A8" w14:textId="77777777" w:rsidR="007847E6" w:rsidRDefault="007847E6" w:rsidP="007847E6">
      <w:pPr>
        <w:pStyle w:val="CodeAlone"/>
      </w:pPr>
      <w:proofErr w:type="spellStart"/>
      <w:r>
        <w:t>ResultTableCollection</w:t>
      </w:r>
      <w:proofErr w:type="spellEnd"/>
      <w:r>
        <w:t xml:space="preserve"> results = </w:t>
      </w:r>
      <w:proofErr w:type="spellStart"/>
      <w:proofErr w:type="gramStart"/>
      <w:r>
        <w:t>ftQuery.Execute</w:t>
      </w:r>
      <w:proofErr w:type="spellEnd"/>
      <w:r>
        <w:t>(</w:t>
      </w:r>
      <w:proofErr w:type="gramEnd"/>
      <w:r>
        <w:t>);</w:t>
      </w:r>
    </w:p>
    <w:p w14:paraId="0E8F8487" w14:textId="77777777" w:rsidR="004724A2" w:rsidRDefault="007847E6" w:rsidP="007847E6">
      <w:pPr>
        <w:pStyle w:val="CodeAloneLast"/>
      </w:pPr>
      <w:proofErr w:type="spellStart"/>
      <w:r>
        <w:t>ResultTable</w:t>
      </w:r>
      <w:proofErr w:type="spellEnd"/>
      <w:r>
        <w:t xml:space="preserve"> </w:t>
      </w:r>
      <w:proofErr w:type="spellStart"/>
      <w:r>
        <w:t>relevantResults</w:t>
      </w:r>
      <w:proofErr w:type="spellEnd"/>
      <w:r>
        <w:t xml:space="preserve"> = </w:t>
      </w:r>
      <w:proofErr w:type="gramStart"/>
      <w:r>
        <w:t>results[</w:t>
      </w:r>
      <w:proofErr w:type="spellStart"/>
      <w:proofErr w:type="gramEnd"/>
      <w:r>
        <w:t>ResultType.RelevantResults</w:t>
      </w:r>
      <w:proofErr w:type="spellEnd"/>
      <w:r>
        <w:t>];</w:t>
      </w:r>
    </w:p>
    <w:p w14:paraId="32DBED4F" w14:textId="77777777" w:rsidR="007847E6" w:rsidRDefault="007847E6" w:rsidP="007847E6">
      <w:pPr>
        <w:pStyle w:val="NumberedBullet"/>
      </w:pPr>
      <w:r>
        <w:t xml:space="preserve">The </w:t>
      </w:r>
      <w:proofErr w:type="spellStart"/>
      <w:r w:rsidRPr="007847E6">
        <w:rPr>
          <w:rStyle w:val="CodeInline"/>
        </w:rPr>
        <w:t>relevantResults</w:t>
      </w:r>
      <w:proofErr w:type="spellEnd"/>
      <w:r>
        <w:t xml:space="preserve"> object now contains a collection of all the results. The next step is to convert these results to an ADO.NET </w:t>
      </w:r>
      <w:proofErr w:type="spellStart"/>
      <w:r w:rsidRPr="007847E6">
        <w:rPr>
          <w:rStyle w:val="CodeInline"/>
        </w:rPr>
        <w:t>DataTable</w:t>
      </w:r>
      <w:proofErr w:type="spellEnd"/>
      <w:r>
        <w:t xml:space="preserve"> object and write out the results:</w:t>
      </w:r>
    </w:p>
    <w:p w14:paraId="3A2BC75E" w14:textId="77777777" w:rsidR="00B00CA9" w:rsidRDefault="00B00CA9" w:rsidP="00B00CA9">
      <w:pPr>
        <w:pStyle w:val="CodeAlone"/>
      </w:pPr>
      <w:proofErr w:type="spellStart"/>
      <w:r>
        <w:t>DataTable</w:t>
      </w:r>
      <w:proofErr w:type="spellEnd"/>
      <w:r>
        <w:t xml:space="preserve"> </w:t>
      </w:r>
      <w:proofErr w:type="spellStart"/>
      <w:r>
        <w:t>resultTable</w:t>
      </w:r>
      <w:proofErr w:type="spellEnd"/>
      <w:r>
        <w:t xml:space="preserve"> = new </w:t>
      </w:r>
      <w:proofErr w:type="spellStart"/>
      <w:proofErr w:type="gramStart"/>
      <w:r>
        <w:t>DataTable</w:t>
      </w:r>
      <w:proofErr w:type="spellEnd"/>
      <w:r>
        <w:t>(</w:t>
      </w:r>
      <w:proofErr w:type="gramEnd"/>
      <w:r>
        <w:t>);</w:t>
      </w:r>
    </w:p>
    <w:p w14:paraId="3C8C288E" w14:textId="77777777" w:rsidR="00B00CA9" w:rsidRDefault="00B00CA9" w:rsidP="00B00CA9">
      <w:pPr>
        <w:pStyle w:val="CodeAlone"/>
      </w:pPr>
      <w:proofErr w:type="spellStart"/>
      <w:proofErr w:type="gramStart"/>
      <w:r>
        <w:t>resultTable.Load</w:t>
      </w:r>
      <w:proofErr w:type="spellEnd"/>
      <w:r>
        <w:t>(</w:t>
      </w:r>
      <w:proofErr w:type="spellStart"/>
      <w:proofErr w:type="gramEnd"/>
      <w:r>
        <w:t>relevantResults</w:t>
      </w:r>
      <w:proofErr w:type="spellEnd"/>
      <w:r>
        <w:t xml:space="preserve">, </w:t>
      </w:r>
      <w:proofErr w:type="spellStart"/>
      <w:r>
        <w:t>LoadOption.OverwriteChanges</w:t>
      </w:r>
      <w:proofErr w:type="spellEnd"/>
      <w:r>
        <w:t>);</w:t>
      </w:r>
    </w:p>
    <w:p w14:paraId="67FCAD65" w14:textId="77777777" w:rsidR="00B00CA9" w:rsidRDefault="00B00CA9" w:rsidP="00B00CA9">
      <w:pPr>
        <w:pStyle w:val="CodeAlone"/>
      </w:pPr>
      <w:proofErr w:type="spellStart"/>
      <w:proofErr w:type="gramStart"/>
      <w:r>
        <w:t>foreach</w:t>
      </w:r>
      <w:proofErr w:type="spellEnd"/>
      <w:proofErr w:type="gramEnd"/>
      <w:r>
        <w:t xml:space="preserve"> (</w:t>
      </w:r>
      <w:proofErr w:type="spellStart"/>
      <w:r>
        <w:t>DataRow</w:t>
      </w:r>
      <w:proofErr w:type="spellEnd"/>
      <w:r>
        <w:t xml:space="preserve"> row in </w:t>
      </w:r>
      <w:proofErr w:type="spellStart"/>
      <w:r>
        <w:t>resultTable.Rows</w:t>
      </w:r>
      <w:proofErr w:type="spellEnd"/>
      <w:r>
        <w:t>)</w:t>
      </w:r>
    </w:p>
    <w:p w14:paraId="6394E56A" w14:textId="77777777" w:rsidR="00B00CA9" w:rsidRDefault="00B00CA9" w:rsidP="00B00CA9">
      <w:pPr>
        <w:pStyle w:val="CodeAlone"/>
      </w:pPr>
      <w:r>
        <w:t>{</w:t>
      </w:r>
    </w:p>
    <w:p w14:paraId="6231F8A9" w14:textId="77777777" w:rsidR="00B00CA9" w:rsidRDefault="00B00CA9" w:rsidP="00B00CA9">
      <w:pPr>
        <w:pStyle w:val="CodeAlone"/>
      </w:pPr>
      <w:r>
        <w:t xml:space="preserve">  </w:t>
      </w:r>
      <w:proofErr w:type="spellStart"/>
      <w:proofErr w:type="gramStart"/>
      <w:r>
        <w:t>Console.WriteLine</w:t>
      </w:r>
      <w:proofErr w:type="spellEnd"/>
      <w:r>
        <w:t>(</w:t>
      </w:r>
      <w:proofErr w:type="gramEnd"/>
      <w:r>
        <w:t>"title:" + row["title"].</w:t>
      </w:r>
      <w:proofErr w:type="spellStart"/>
      <w:r>
        <w:t>ToString</w:t>
      </w:r>
      <w:proofErr w:type="spellEnd"/>
      <w:r>
        <w:t>());</w:t>
      </w:r>
    </w:p>
    <w:p w14:paraId="321D4D7A" w14:textId="77777777" w:rsidR="00B00CA9" w:rsidRDefault="00B00CA9" w:rsidP="00B00CA9">
      <w:pPr>
        <w:pStyle w:val="CodeAlone"/>
      </w:pPr>
      <w:r>
        <w:t xml:space="preserve">  </w:t>
      </w:r>
      <w:proofErr w:type="spellStart"/>
      <w:proofErr w:type="gramStart"/>
      <w:r>
        <w:t>Console.WriteLine</w:t>
      </w:r>
      <w:proofErr w:type="spellEnd"/>
      <w:r>
        <w:t>(</w:t>
      </w:r>
      <w:proofErr w:type="gramEnd"/>
      <w:r>
        <w:t>"path:" + row["path"].</w:t>
      </w:r>
      <w:proofErr w:type="spellStart"/>
      <w:r>
        <w:t>ToString</w:t>
      </w:r>
      <w:proofErr w:type="spellEnd"/>
      <w:r>
        <w:t>());</w:t>
      </w:r>
    </w:p>
    <w:p w14:paraId="2932123F" w14:textId="77777777" w:rsidR="00B00CA9" w:rsidRDefault="00B00CA9" w:rsidP="00B00CA9">
      <w:pPr>
        <w:pStyle w:val="CodeAlone"/>
      </w:pPr>
      <w:r>
        <w:t xml:space="preserve">  </w:t>
      </w:r>
      <w:proofErr w:type="spellStart"/>
      <w:proofErr w:type="gramStart"/>
      <w:r>
        <w:t>Console.WriteLine</w:t>
      </w:r>
      <w:proofErr w:type="spellEnd"/>
      <w:r>
        <w:t>(</w:t>
      </w:r>
      <w:proofErr w:type="gramEnd"/>
      <w:r>
        <w:t>);</w:t>
      </w:r>
    </w:p>
    <w:p w14:paraId="00F2B4F6" w14:textId="77777777" w:rsidR="00B00CA9" w:rsidRDefault="00B00CA9" w:rsidP="00B00CA9">
      <w:pPr>
        <w:pStyle w:val="CodeAlone"/>
      </w:pPr>
      <w:r>
        <w:t>}</w:t>
      </w:r>
    </w:p>
    <w:p w14:paraId="7A14EC13" w14:textId="77777777" w:rsidR="007847E6" w:rsidRDefault="00B00CA9" w:rsidP="00B00CA9">
      <w:pPr>
        <w:pStyle w:val="CodeAloneLast"/>
      </w:pPr>
      <w:proofErr w:type="spellStart"/>
      <w:proofErr w:type="gramStart"/>
      <w:r>
        <w:t>Console.ReadLine</w:t>
      </w:r>
      <w:proofErr w:type="spellEnd"/>
      <w:r>
        <w:t>(</w:t>
      </w:r>
      <w:proofErr w:type="gramEnd"/>
      <w:r>
        <w:t>);</w:t>
      </w:r>
    </w:p>
    <w:p w14:paraId="0FB18347" w14:textId="77777777" w:rsidR="00B00CA9" w:rsidRPr="0020651F" w:rsidRDefault="00B00CA9" w:rsidP="00B00CA9">
      <w:pPr>
        <w:pStyle w:val="NumberedBullet"/>
      </w:pPr>
      <w:r>
        <w:t>Press F5 to run the code and you should see the same results you get in the browser!</w:t>
      </w:r>
    </w:p>
    <w:sectPr w:rsidR="00B00CA9" w:rsidRPr="0020651F" w:rsidSect="008F29F3">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29178" w14:textId="77777777" w:rsidR="00B2269F" w:rsidRDefault="00B2269F" w:rsidP="000D7F99">
      <w:pPr>
        <w:spacing w:after="0" w:line="240" w:lineRule="auto"/>
      </w:pPr>
      <w:r>
        <w:separator/>
      </w:r>
    </w:p>
  </w:endnote>
  <w:endnote w:type="continuationSeparator" w:id="0">
    <w:p w14:paraId="79713E16" w14:textId="77777777" w:rsidR="00B2269F" w:rsidRDefault="00B2269F"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3416F"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1EB70AFC" w14:textId="77777777" w:rsidTr="008E4682">
      <w:tc>
        <w:tcPr>
          <w:tcW w:w="5868" w:type="dxa"/>
        </w:tcPr>
        <w:p w14:paraId="08D22827" w14:textId="77777777" w:rsidR="00CE7845" w:rsidRDefault="00CE7845" w:rsidP="000C509E">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535B7A">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015B1812" w14:textId="6B7A26CF" w:rsidR="00CE7845" w:rsidRDefault="00B2269F" w:rsidP="000C509E">
          <w:pPr>
            <w:pStyle w:val="Footer"/>
            <w:tabs>
              <w:tab w:val="clear" w:pos="4680"/>
              <w:tab w:val="clear" w:pos="9360"/>
              <w:tab w:val="left" w:pos="1901"/>
            </w:tabs>
            <w:jc w:val="right"/>
          </w:pPr>
          <w:sdt>
            <w:sdtPr>
              <w:alias w:val="Lab Number"/>
              <w:tag w:val="Lab Number"/>
              <w:id w:val="4613210"/>
              <w:placeholder>
                <w:docPart w:val="49EB0FA760524B6F985CA97AF6F5051A"/>
              </w:placeholder>
              <w:dataBinding w:xpath="/root[1]/labNumber[1]" w:storeItemID="{0306C5F9-4602-431E-9CA8-DC31EFB1E840}"/>
              <w:text/>
            </w:sdtPr>
            <w:sdtEndPr/>
            <w:sdtContent>
              <w:r w:rsidR="00B21B21">
                <w:t>13</w:t>
              </w:r>
            </w:sdtContent>
          </w:sdt>
          <w:r w:rsidR="000C509E">
            <w:t>-</w:t>
          </w:r>
          <w:r>
            <w:fldChar w:fldCharType="begin"/>
          </w:r>
          <w:r>
            <w:instrText xml:space="preserve"> PAGE   \* MERGEFORMAT </w:instrText>
          </w:r>
          <w:r>
            <w:fldChar w:fldCharType="separate"/>
          </w:r>
          <w:r w:rsidR="00B21B21">
            <w:rPr>
              <w:noProof/>
            </w:rPr>
            <w:t>2</w:t>
          </w:r>
          <w:r>
            <w:rPr>
              <w:noProof/>
            </w:rPr>
            <w:fldChar w:fldCharType="end"/>
          </w:r>
        </w:p>
      </w:tc>
    </w:tr>
  </w:tbl>
  <w:p w14:paraId="6F2D31F9" w14:textId="77777777" w:rsidR="00CE7845" w:rsidRDefault="00CE7845" w:rsidP="00CE7845">
    <w:pPr>
      <w:pStyle w:val="Footer"/>
      <w:tabs>
        <w:tab w:val="clear" w:pos="4680"/>
        <w:tab w:val="clear" w:pos="9360"/>
        <w:tab w:val="left" w:pos="1901"/>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00EDAE76" w14:textId="77777777" w:rsidTr="008E4682">
      <w:tc>
        <w:tcPr>
          <w:tcW w:w="5868" w:type="dxa"/>
        </w:tcPr>
        <w:p w14:paraId="3BDB026F" w14:textId="77777777" w:rsidR="008E4682" w:rsidRDefault="008E4682" w:rsidP="00535B7A">
          <w:pPr>
            <w:pStyle w:val="Footer"/>
            <w:tabs>
              <w:tab w:val="clear" w:pos="4680"/>
              <w:tab w:val="clear" w:pos="9360"/>
              <w:tab w:val="left" w:pos="1901"/>
            </w:tabs>
          </w:pPr>
          <w:r w:rsidRPr="000C509E">
            <w:rPr>
              <w:sz w:val="18"/>
            </w:rPr>
            <w:t>© 200</w:t>
          </w:r>
          <w:r>
            <w:rPr>
              <w:sz w:val="18"/>
            </w:rPr>
            <w:t>9</w:t>
          </w:r>
          <w:r w:rsidRPr="000C509E">
            <w:rPr>
              <w:sz w:val="18"/>
            </w:rPr>
            <w:t xml:space="preserve"> </w:t>
          </w:r>
          <w:r w:rsidR="00535B7A">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5BF92AD9" w14:textId="6C63B875" w:rsidR="008E4682" w:rsidRDefault="00B2269F" w:rsidP="00D203D1">
          <w:pPr>
            <w:pStyle w:val="Footer"/>
            <w:tabs>
              <w:tab w:val="clear" w:pos="4680"/>
              <w:tab w:val="clear" w:pos="9360"/>
              <w:tab w:val="left" w:pos="1901"/>
            </w:tabs>
            <w:jc w:val="right"/>
          </w:pPr>
          <w:sdt>
            <w:sdtPr>
              <w:alias w:val="Lab Number"/>
              <w:tag w:val="Lab Number"/>
              <w:id w:val="15375927"/>
              <w:placeholder>
                <w:docPart w:val="32E3F2A5638C47E297786BC9F0FDCCC1"/>
              </w:placeholder>
              <w:dataBinding w:xpath="/root[1]/labNumber[1]" w:storeItemID="{0306C5F9-4602-431E-9CA8-DC31EFB1E840}"/>
              <w:text/>
            </w:sdtPr>
            <w:sdtEndPr/>
            <w:sdtContent>
              <w:r w:rsidR="00B21B21">
                <w:t>13</w:t>
              </w:r>
            </w:sdtContent>
          </w:sdt>
          <w:r w:rsidR="008E4682">
            <w:t>-</w:t>
          </w:r>
          <w:r w:rsidR="00D664FE">
            <w:fldChar w:fldCharType="begin"/>
          </w:r>
          <w:r w:rsidR="008E4682">
            <w:instrText xml:space="preserve"> PAGE   \* MERGEFORMAT </w:instrText>
          </w:r>
          <w:r w:rsidR="00D664FE">
            <w:fldChar w:fldCharType="separate"/>
          </w:r>
          <w:r w:rsidR="00B21B21">
            <w:rPr>
              <w:noProof/>
            </w:rPr>
            <w:t>1</w:t>
          </w:r>
          <w:r w:rsidR="00D664FE">
            <w:fldChar w:fldCharType="end"/>
          </w:r>
        </w:p>
      </w:tc>
    </w:tr>
  </w:tbl>
  <w:p w14:paraId="394AA05C"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C2A9D" w14:textId="77777777" w:rsidR="00B2269F" w:rsidRDefault="00B2269F" w:rsidP="000D7F99">
      <w:pPr>
        <w:spacing w:after="0" w:line="240" w:lineRule="auto"/>
      </w:pPr>
      <w:r>
        <w:separator/>
      </w:r>
    </w:p>
  </w:footnote>
  <w:footnote w:type="continuationSeparator" w:id="0">
    <w:p w14:paraId="1397EA3E" w14:textId="77777777" w:rsidR="00B2269F" w:rsidRDefault="00B2269F"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D7F99" w14:paraId="3542F795" w14:textId="77777777" w:rsidTr="00CE7845">
      <w:trPr>
        <w:trHeight w:val="260"/>
      </w:trPr>
      <w:tc>
        <w:tcPr>
          <w:tcW w:w="4788" w:type="dxa"/>
        </w:tcPr>
        <w:p w14:paraId="527EC1C9" w14:textId="5AD608D4" w:rsidR="000D7F99" w:rsidRPr="00CE7845" w:rsidRDefault="00CE7845" w:rsidP="00AB0B53">
          <w:pPr>
            <w:pStyle w:val="Header"/>
            <w:rPr>
              <w:b/>
            </w:rPr>
          </w:pPr>
          <w:r w:rsidRPr="00CE7845">
            <w:rPr>
              <w:b/>
            </w:rPr>
            <w:t>Lab</w:t>
          </w:r>
          <w:r>
            <w:rPr>
              <w:b/>
            </w:rPr>
            <w:t xml:space="preserve"> </w:t>
          </w:r>
          <w:sdt>
            <w:sdtPr>
              <w:rPr>
                <w:b/>
              </w:rPr>
              <w:alias w:val="Lab Number"/>
              <w:tag w:val="Lab Number"/>
              <w:id w:val="4613201"/>
              <w:placeholder>
                <w:docPart w:val="49EB0FA760524B6F985CA97AF6F5051A"/>
              </w:placeholder>
              <w:dataBinding w:xpath="/root/labNumber[1]" w:storeItemID="{0306C5F9-4602-431E-9CA8-DC31EFB1E840}"/>
              <w:text/>
            </w:sdtPr>
            <w:sdtEndPr/>
            <w:sdtContent>
              <w:r w:rsidR="00B21B21">
                <w:rPr>
                  <w:b/>
                </w:rPr>
                <w:t>13</w:t>
              </w:r>
            </w:sdtContent>
          </w:sdt>
          <w:r w:rsidRPr="00CE7845">
            <w:rPr>
              <w:b/>
            </w:rPr>
            <w:t xml:space="preserve">: - </w:t>
          </w:r>
          <w:sdt>
            <w:sdtPr>
              <w:rPr>
                <w:b/>
              </w:rPr>
              <w:alias w:val="Lab Title"/>
              <w:tag w:val="Lab Title"/>
              <w:id w:val="4613204"/>
              <w:placeholder>
                <w:docPart w:val="49EB0FA760524B6F985CA97AF6F5051A"/>
              </w:placeholder>
              <w:dataBinding w:xpath="/root/labTitle[1]" w:storeItemID="{0306C5F9-4602-431E-9CA8-DC31EFB1E840}"/>
              <w:text/>
            </w:sdtPr>
            <w:sdtEndPr/>
            <w:sdtContent>
              <w:r w:rsidR="003E5BBB">
                <w:rPr>
                  <w:b/>
                </w:rPr>
                <w:t>WSS Development Primer</w:t>
              </w:r>
            </w:sdtContent>
          </w:sdt>
        </w:p>
      </w:tc>
      <w:tc>
        <w:tcPr>
          <w:tcW w:w="4788" w:type="dxa"/>
        </w:tcPr>
        <w:p w14:paraId="63DD20DF" w14:textId="77777777" w:rsidR="000D7F99" w:rsidRPr="00CE7845" w:rsidRDefault="00B2269F" w:rsidP="00535B7A">
          <w:pPr>
            <w:pStyle w:val="Header"/>
            <w:jc w:val="right"/>
            <w:rPr>
              <w:b/>
            </w:rPr>
          </w:pPr>
          <w:sdt>
            <w:sdtPr>
              <w:rPr>
                <w:b/>
              </w:rPr>
              <w:alias w:val="Lab Version"/>
              <w:tag w:val="Lab Version"/>
              <w:id w:val="4613207"/>
              <w:placeholder>
                <w:docPart w:val="49EB0FA760524B6F985CA97AF6F5051A"/>
              </w:placeholder>
              <w:dataBinding w:xpath="/root/labVersion[1]" w:storeItemID="{0306C5F9-4602-431E-9CA8-DC31EFB1E840}"/>
              <w:text/>
            </w:sdtPr>
            <w:sdtEndPr/>
            <w:sdtContent>
              <w:r w:rsidR="00015933">
                <w:rPr>
                  <w:b/>
                </w:rPr>
                <w:t>v3.0</w:t>
              </w:r>
            </w:sdtContent>
          </w:sdt>
        </w:p>
      </w:tc>
    </w:tr>
  </w:tbl>
  <w:p w14:paraId="6520F089" w14:textId="77777777" w:rsidR="000D7F99" w:rsidRDefault="000D7F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9A70" w14:textId="77777777" w:rsidR="00330CC4" w:rsidRDefault="00B2269F" w:rsidP="00330CC4">
    <w:pPr>
      <w:pStyle w:val="Header"/>
      <w:jc w:val="right"/>
    </w:pPr>
    <w:sdt>
      <w:sdtPr>
        <w:rPr>
          <w:b/>
        </w:rPr>
        <w:alias w:val="Lab Version"/>
        <w:tag w:val="Lab Version"/>
        <w:id w:val="15244108"/>
        <w:placeholder>
          <w:docPart w:val="0D78984F03F647D2A228774C9CCAD069"/>
        </w:placeholder>
        <w:dataBinding w:xpath="/root/labVersion[1]" w:storeItemID="{0306C5F9-4602-431E-9CA8-DC31EFB1E840}"/>
        <w:text/>
      </w:sdtPr>
      <w:sdtEndPr/>
      <w:sdtContent>
        <w:r w:rsidR="000C3955">
          <w:rPr>
            <w:b/>
          </w:rPr>
          <w:t>v3.0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173D42"/>
    <w:multiLevelType w:val="hybridMultilevel"/>
    <w:tmpl w:val="78888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E03060"/>
    <w:multiLevelType w:val="hybridMultilevel"/>
    <w:tmpl w:val="F7CCEC8C"/>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0C3C12"/>
    <w:multiLevelType w:val="hybridMultilevel"/>
    <w:tmpl w:val="6D4C8A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AE2C6C"/>
    <w:multiLevelType w:val="hybridMultilevel"/>
    <w:tmpl w:val="F5C2A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9C1253"/>
    <w:multiLevelType w:val="hybridMultilevel"/>
    <w:tmpl w:val="63144FE8"/>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6408E5"/>
    <w:multiLevelType w:val="hybridMultilevel"/>
    <w:tmpl w:val="C846C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A7BA7"/>
    <w:multiLevelType w:val="hybridMultilevel"/>
    <w:tmpl w:val="C9A20996"/>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850E58"/>
    <w:multiLevelType w:val="hybridMultilevel"/>
    <w:tmpl w:val="EFDC750A"/>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576C1D8F"/>
    <w:multiLevelType w:val="hybridMultilevel"/>
    <w:tmpl w:val="6FD0D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1202B"/>
    <w:multiLevelType w:val="hybridMultilevel"/>
    <w:tmpl w:val="E08CF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826B5"/>
    <w:multiLevelType w:val="hybridMultilevel"/>
    <w:tmpl w:val="578601B8"/>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2A5EEB"/>
    <w:multiLevelType w:val="hybridMultilevel"/>
    <w:tmpl w:val="687A6B7C"/>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4A391B"/>
    <w:multiLevelType w:val="hybridMultilevel"/>
    <w:tmpl w:val="EE04CBAA"/>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AE45B3"/>
    <w:multiLevelType w:val="hybridMultilevel"/>
    <w:tmpl w:val="44C49CAC"/>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F36CC3"/>
    <w:multiLevelType w:val="hybridMultilevel"/>
    <w:tmpl w:val="61B02222"/>
    <w:lvl w:ilvl="0" w:tplc="48D2F93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6F4307B"/>
    <w:multiLevelType w:val="hybridMultilevel"/>
    <w:tmpl w:val="BF106214"/>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A1538"/>
    <w:multiLevelType w:val="hybridMultilevel"/>
    <w:tmpl w:val="0066C1A4"/>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DE78F7"/>
    <w:multiLevelType w:val="hybridMultilevel"/>
    <w:tmpl w:val="66FC521A"/>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434D1B"/>
    <w:multiLevelType w:val="hybridMultilevel"/>
    <w:tmpl w:val="41C8F7C0"/>
    <w:lvl w:ilvl="0" w:tplc="AC2A6E24">
      <w:start w:val="1"/>
      <w:numFmt w:val="decimal"/>
      <w:pStyle w:val="NumberedBullet"/>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1"/>
  </w:num>
  <w:num w:numId="14">
    <w:abstractNumId w:val="23"/>
  </w:num>
  <w:num w:numId="15">
    <w:abstractNumId w:val="15"/>
  </w:num>
  <w:num w:numId="16">
    <w:abstractNumId w:val="37"/>
  </w:num>
  <w:num w:numId="17">
    <w:abstractNumId w:val="13"/>
  </w:num>
  <w:num w:numId="18">
    <w:abstractNumId w:val="32"/>
  </w:num>
  <w:num w:numId="19">
    <w:abstractNumId w:val="28"/>
  </w:num>
  <w:num w:numId="20">
    <w:abstractNumId w:val="34"/>
  </w:num>
  <w:num w:numId="21">
    <w:abstractNumId w:val="16"/>
  </w:num>
  <w:num w:numId="22">
    <w:abstractNumId w:val="17"/>
  </w:num>
  <w:num w:numId="23">
    <w:abstractNumId w:val="27"/>
  </w:num>
  <w:num w:numId="24">
    <w:abstractNumId w:val="20"/>
  </w:num>
  <w:num w:numId="25">
    <w:abstractNumId w:val="30"/>
  </w:num>
  <w:num w:numId="26">
    <w:abstractNumId w:val="12"/>
  </w:num>
  <w:num w:numId="27">
    <w:abstractNumId w:val="33"/>
  </w:num>
  <w:num w:numId="28">
    <w:abstractNumId w:val="35"/>
  </w:num>
  <w:num w:numId="29">
    <w:abstractNumId w:val="31"/>
  </w:num>
  <w:num w:numId="30">
    <w:abstractNumId w:val="24"/>
  </w:num>
  <w:num w:numId="31">
    <w:abstractNumId w:val="18"/>
  </w:num>
  <w:num w:numId="32">
    <w:abstractNumId w:val="19"/>
  </w:num>
  <w:num w:numId="33">
    <w:abstractNumId w:val="36"/>
  </w:num>
  <w:num w:numId="34">
    <w:abstractNumId w:val="29"/>
  </w:num>
  <w:num w:numId="35">
    <w:abstractNumId w:val="22"/>
  </w:num>
  <w:num w:numId="36">
    <w:abstractNumId w:val="25"/>
  </w:num>
  <w:num w:numId="37">
    <w:abstractNumId w:val="10"/>
  </w:num>
  <w:num w:numId="38">
    <w:abstractNumId w:val="14"/>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37"/>
  </w:num>
  <w:num w:numId="45">
    <w:abstractNumId w:val="37"/>
    <w:lvlOverride w:ilvl="0">
      <w:startOverride w:val="1"/>
    </w:lvlOverride>
  </w:num>
  <w:num w:numId="46">
    <w:abstractNumId w:val="37"/>
    <w:lvlOverride w:ilvl="0">
      <w:startOverride w:val="1"/>
    </w:lvlOverride>
  </w:num>
  <w:num w:numId="47">
    <w:abstractNumId w:val="37"/>
    <w:lvlOverride w:ilvl="0">
      <w:startOverride w:val="1"/>
    </w:lvlOverride>
  </w:num>
  <w:num w:numId="48">
    <w:abstractNumId w:val="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C36A6"/>
    <w:rsid w:val="00000621"/>
    <w:rsid w:val="00015933"/>
    <w:rsid w:val="000315B9"/>
    <w:rsid w:val="000757BC"/>
    <w:rsid w:val="000817A3"/>
    <w:rsid w:val="00085C59"/>
    <w:rsid w:val="000B5E63"/>
    <w:rsid w:val="000C3955"/>
    <w:rsid w:val="000C509E"/>
    <w:rsid w:val="000D7F99"/>
    <w:rsid w:val="000E5659"/>
    <w:rsid w:val="000E69A6"/>
    <w:rsid w:val="000E74D8"/>
    <w:rsid w:val="0011362F"/>
    <w:rsid w:val="001311EE"/>
    <w:rsid w:val="00160DF5"/>
    <w:rsid w:val="00180BEE"/>
    <w:rsid w:val="00187D6D"/>
    <w:rsid w:val="001B4690"/>
    <w:rsid w:val="001C6C2F"/>
    <w:rsid w:val="001D058F"/>
    <w:rsid w:val="001E5C11"/>
    <w:rsid w:val="001F2B0C"/>
    <w:rsid w:val="001F540C"/>
    <w:rsid w:val="0020651F"/>
    <w:rsid w:val="00206EE3"/>
    <w:rsid w:val="0021035A"/>
    <w:rsid w:val="00225D04"/>
    <w:rsid w:val="0022632E"/>
    <w:rsid w:val="00242C34"/>
    <w:rsid w:val="00245CB0"/>
    <w:rsid w:val="00262701"/>
    <w:rsid w:val="002839B3"/>
    <w:rsid w:val="002B32B4"/>
    <w:rsid w:val="002C1F06"/>
    <w:rsid w:val="002D34FD"/>
    <w:rsid w:val="002D6D29"/>
    <w:rsid w:val="002D7C3A"/>
    <w:rsid w:val="002F5D34"/>
    <w:rsid w:val="00312F00"/>
    <w:rsid w:val="00330CC4"/>
    <w:rsid w:val="0033798F"/>
    <w:rsid w:val="003564DF"/>
    <w:rsid w:val="00391EA6"/>
    <w:rsid w:val="003948D9"/>
    <w:rsid w:val="003D70F3"/>
    <w:rsid w:val="003E04AE"/>
    <w:rsid w:val="003E5BBB"/>
    <w:rsid w:val="003E6E33"/>
    <w:rsid w:val="003F159B"/>
    <w:rsid w:val="00444084"/>
    <w:rsid w:val="004505CB"/>
    <w:rsid w:val="004724A2"/>
    <w:rsid w:val="00473C2D"/>
    <w:rsid w:val="00494E88"/>
    <w:rsid w:val="00497A80"/>
    <w:rsid w:val="004B2ACE"/>
    <w:rsid w:val="004B61C1"/>
    <w:rsid w:val="004C0430"/>
    <w:rsid w:val="004C0DF2"/>
    <w:rsid w:val="004C2BB7"/>
    <w:rsid w:val="004D12DC"/>
    <w:rsid w:val="004D6023"/>
    <w:rsid w:val="004E0015"/>
    <w:rsid w:val="004E4C5C"/>
    <w:rsid w:val="00535B7A"/>
    <w:rsid w:val="005617EF"/>
    <w:rsid w:val="0056290C"/>
    <w:rsid w:val="005A0609"/>
    <w:rsid w:val="005C247F"/>
    <w:rsid w:val="005D45A4"/>
    <w:rsid w:val="00606DEA"/>
    <w:rsid w:val="00606FF3"/>
    <w:rsid w:val="006219BE"/>
    <w:rsid w:val="00631768"/>
    <w:rsid w:val="00632B52"/>
    <w:rsid w:val="00642234"/>
    <w:rsid w:val="006A2019"/>
    <w:rsid w:val="006E3652"/>
    <w:rsid w:val="00700B97"/>
    <w:rsid w:val="0072022A"/>
    <w:rsid w:val="007342A4"/>
    <w:rsid w:val="00742C22"/>
    <w:rsid w:val="0075163D"/>
    <w:rsid w:val="0076783C"/>
    <w:rsid w:val="007847E6"/>
    <w:rsid w:val="00796C5C"/>
    <w:rsid w:val="00797EA2"/>
    <w:rsid w:val="007A381A"/>
    <w:rsid w:val="007B04BC"/>
    <w:rsid w:val="007F5D2C"/>
    <w:rsid w:val="00807E35"/>
    <w:rsid w:val="00822D96"/>
    <w:rsid w:val="00823A63"/>
    <w:rsid w:val="008308AF"/>
    <w:rsid w:val="00852329"/>
    <w:rsid w:val="008708DA"/>
    <w:rsid w:val="00886CE3"/>
    <w:rsid w:val="00890313"/>
    <w:rsid w:val="008B25F8"/>
    <w:rsid w:val="008B612A"/>
    <w:rsid w:val="008D4E0C"/>
    <w:rsid w:val="008E4682"/>
    <w:rsid w:val="008F1368"/>
    <w:rsid w:val="008F29F3"/>
    <w:rsid w:val="008F3A3E"/>
    <w:rsid w:val="00916AC3"/>
    <w:rsid w:val="00926633"/>
    <w:rsid w:val="009636CF"/>
    <w:rsid w:val="009A372F"/>
    <w:rsid w:val="009B6D58"/>
    <w:rsid w:val="009E1E0D"/>
    <w:rsid w:val="009E5855"/>
    <w:rsid w:val="00A03BCF"/>
    <w:rsid w:val="00A25D01"/>
    <w:rsid w:val="00A305FB"/>
    <w:rsid w:val="00A33DA3"/>
    <w:rsid w:val="00A41DBB"/>
    <w:rsid w:val="00A6136D"/>
    <w:rsid w:val="00A72E23"/>
    <w:rsid w:val="00A87C06"/>
    <w:rsid w:val="00AA03CD"/>
    <w:rsid w:val="00AA4F38"/>
    <w:rsid w:val="00AB0B53"/>
    <w:rsid w:val="00AB4921"/>
    <w:rsid w:val="00AC0A57"/>
    <w:rsid w:val="00AE3337"/>
    <w:rsid w:val="00AF4269"/>
    <w:rsid w:val="00AF54F7"/>
    <w:rsid w:val="00AF63B3"/>
    <w:rsid w:val="00B00CA9"/>
    <w:rsid w:val="00B16174"/>
    <w:rsid w:val="00B206FE"/>
    <w:rsid w:val="00B21B21"/>
    <w:rsid w:val="00B2269F"/>
    <w:rsid w:val="00B24915"/>
    <w:rsid w:val="00B42130"/>
    <w:rsid w:val="00B44968"/>
    <w:rsid w:val="00B46F2F"/>
    <w:rsid w:val="00B555E3"/>
    <w:rsid w:val="00B62F8F"/>
    <w:rsid w:val="00B648F3"/>
    <w:rsid w:val="00B72AB3"/>
    <w:rsid w:val="00B80293"/>
    <w:rsid w:val="00BC10EF"/>
    <w:rsid w:val="00BC30DB"/>
    <w:rsid w:val="00BD312C"/>
    <w:rsid w:val="00BF1B01"/>
    <w:rsid w:val="00BF3474"/>
    <w:rsid w:val="00BF4BAB"/>
    <w:rsid w:val="00C07A6C"/>
    <w:rsid w:val="00C131B1"/>
    <w:rsid w:val="00C3298F"/>
    <w:rsid w:val="00C372A3"/>
    <w:rsid w:val="00C53286"/>
    <w:rsid w:val="00C5493A"/>
    <w:rsid w:val="00C8355C"/>
    <w:rsid w:val="00C85440"/>
    <w:rsid w:val="00C9138E"/>
    <w:rsid w:val="00CC1E76"/>
    <w:rsid w:val="00CD791A"/>
    <w:rsid w:val="00CE7845"/>
    <w:rsid w:val="00CF6609"/>
    <w:rsid w:val="00D074DE"/>
    <w:rsid w:val="00D42C17"/>
    <w:rsid w:val="00D55759"/>
    <w:rsid w:val="00D57ED1"/>
    <w:rsid w:val="00D636DC"/>
    <w:rsid w:val="00D63F65"/>
    <w:rsid w:val="00D664FE"/>
    <w:rsid w:val="00D77198"/>
    <w:rsid w:val="00DA7199"/>
    <w:rsid w:val="00DB2F52"/>
    <w:rsid w:val="00DC36A6"/>
    <w:rsid w:val="00DC68A7"/>
    <w:rsid w:val="00DD7FCB"/>
    <w:rsid w:val="00DF6AC6"/>
    <w:rsid w:val="00E24CD2"/>
    <w:rsid w:val="00E44B1D"/>
    <w:rsid w:val="00E67B34"/>
    <w:rsid w:val="00E70C2A"/>
    <w:rsid w:val="00E7750B"/>
    <w:rsid w:val="00E85ACE"/>
    <w:rsid w:val="00E97306"/>
    <w:rsid w:val="00EA46BE"/>
    <w:rsid w:val="00EA65EE"/>
    <w:rsid w:val="00EB7B8F"/>
    <w:rsid w:val="00EB7C75"/>
    <w:rsid w:val="00ED446E"/>
    <w:rsid w:val="00ED4CD9"/>
    <w:rsid w:val="00EF44A5"/>
    <w:rsid w:val="00F00737"/>
    <w:rsid w:val="00F06ED3"/>
    <w:rsid w:val="00F2205C"/>
    <w:rsid w:val="00F23D3A"/>
    <w:rsid w:val="00F35B36"/>
    <w:rsid w:val="00F37F75"/>
    <w:rsid w:val="00F41DF2"/>
    <w:rsid w:val="00F97ED3"/>
    <w:rsid w:val="00FA3F45"/>
    <w:rsid w:val="00FB0CDB"/>
    <w:rsid w:val="00FB3AEC"/>
    <w:rsid w:val="00FC65A6"/>
    <w:rsid w:val="00FC7A97"/>
    <w:rsid w:val="00FE2F11"/>
    <w:rsid w:val="00FF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933"/>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700B97"/>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700B97"/>
    <w:rPr>
      <w:b/>
      <w:sz w:val="24"/>
    </w:rPr>
  </w:style>
  <w:style w:type="paragraph" w:styleId="ListParagraph">
    <w:name w:val="List Paragraph"/>
    <w:basedOn w:val="Normal"/>
    <w:uiPriority w:val="34"/>
    <w:qFormat/>
    <w:rsid w:val="00700B97"/>
    <w:pPr>
      <w:ind w:left="720"/>
      <w:contextualSpacing/>
    </w:pPr>
  </w:style>
  <w:style w:type="paragraph" w:customStyle="1" w:styleId="CodeAlone">
    <w:name w:val="Code Alone"/>
    <w:basedOn w:val="Normal"/>
    <w:qFormat/>
    <w:rsid w:val="00700B97"/>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700B97"/>
    <w:pPr>
      <w:spacing w:after="200"/>
    </w:pPr>
  </w:style>
  <w:style w:type="character" w:customStyle="1" w:styleId="InlineHighlight">
    <w:name w:val="Inline Highlight"/>
    <w:basedOn w:val="DefaultParagraphFont"/>
    <w:uiPriority w:val="1"/>
    <w:qFormat/>
    <w:rsid w:val="00700B97"/>
    <w:rPr>
      <w:b/>
    </w:rPr>
  </w:style>
  <w:style w:type="character" w:customStyle="1" w:styleId="CodeInline">
    <w:name w:val="Code Inline"/>
    <w:basedOn w:val="DefaultParagraphFont"/>
    <w:uiPriority w:val="1"/>
    <w:qFormat/>
    <w:rsid w:val="00700B97"/>
    <w:rPr>
      <w:rFonts w:ascii="Courier New" w:hAnsi="Courier New" w:cs="Courier New"/>
      <w:spacing w:val="-6"/>
    </w:rPr>
  </w:style>
  <w:style w:type="paragraph" w:customStyle="1" w:styleId="Note">
    <w:name w:val="Note"/>
    <w:basedOn w:val="Normal"/>
    <w:qFormat/>
    <w:rsid w:val="00700B97"/>
    <w:pPr>
      <w:spacing w:after="0" w:line="252" w:lineRule="auto"/>
      <w:ind w:left="576"/>
    </w:pPr>
    <w:rPr>
      <w:i/>
    </w:rPr>
  </w:style>
  <w:style w:type="paragraph" w:customStyle="1" w:styleId="Style1">
    <w:name w:val="Style1"/>
    <w:basedOn w:val="Note"/>
    <w:next w:val="Normal"/>
    <w:rsid w:val="00B555E3"/>
    <w:pPr>
      <w:spacing w:after="200"/>
    </w:pPr>
  </w:style>
  <w:style w:type="paragraph" w:customStyle="1" w:styleId="NoteLast">
    <w:name w:val="Note Last"/>
    <w:basedOn w:val="Note"/>
    <w:next w:val="Normal"/>
    <w:qFormat/>
    <w:rsid w:val="00700B97"/>
    <w:pPr>
      <w:spacing w:after="200"/>
    </w:pPr>
  </w:style>
  <w:style w:type="paragraph" w:styleId="BalloonText">
    <w:name w:val="Balloon Text"/>
    <w:basedOn w:val="Normal"/>
    <w:link w:val="BalloonTextChar"/>
    <w:uiPriority w:val="99"/>
    <w:semiHidden/>
    <w:unhideWhenUsed/>
    <w:rsid w:val="00700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97"/>
    <w:rPr>
      <w:rFonts w:ascii="Tahoma" w:hAnsi="Tahoma" w:cs="Tahoma"/>
      <w:sz w:val="16"/>
      <w:szCs w:val="16"/>
    </w:rPr>
  </w:style>
  <w:style w:type="paragraph" w:customStyle="1" w:styleId="Figure">
    <w:name w:val="Figure"/>
    <w:basedOn w:val="Normal"/>
    <w:next w:val="Normal"/>
    <w:qFormat/>
    <w:rsid w:val="00700B97"/>
    <w:pPr>
      <w:ind w:left="720"/>
    </w:pPr>
    <w:rPr>
      <w:rFonts w:ascii="Tahoma" w:hAnsi="Tahoma" w:cs="Tahoma"/>
      <w:noProof/>
      <w:color w:val="4D4D4D"/>
      <w:sz w:val="22"/>
    </w:rPr>
  </w:style>
  <w:style w:type="paragraph" w:styleId="Header">
    <w:name w:val="header"/>
    <w:basedOn w:val="Normal"/>
    <w:link w:val="HeaderChar"/>
    <w:uiPriority w:val="99"/>
    <w:unhideWhenUsed/>
    <w:rsid w:val="0070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B97"/>
    <w:rPr>
      <w:rFonts w:ascii="Verdana" w:hAnsi="Verdana"/>
      <w:sz w:val="20"/>
    </w:rPr>
  </w:style>
  <w:style w:type="paragraph" w:styleId="Footer">
    <w:name w:val="footer"/>
    <w:basedOn w:val="Normal"/>
    <w:link w:val="FooterChar"/>
    <w:uiPriority w:val="99"/>
    <w:unhideWhenUsed/>
    <w:rsid w:val="0070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B97"/>
    <w:rPr>
      <w:rFonts w:ascii="Verdana" w:hAnsi="Verdana"/>
      <w:sz w:val="20"/>
    </w:rPr>
  </w:style>
  <w:style w:type="table" w:styleId="TableGrid">
    <w:name w:val="Table Grid"/>
    <w:basedOn w:val="TableNormal"/>
    <w:uiPriority w:val="59"/>
    <w:rsid w:val="00700B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00B97"/>
    <w:rPr>
      <w:color w:val="808080"/>
    </w:rPr>
  </w:style>
  <w:style w:type="character" w:styleId="Hyperlink">
    <w:name w:val="Hyperlink"/>
    <w:basedOn w:val="DefaultParagraphFont"/>
    <w:uiPriority w:val="99"/>
    <w:unhideWhenUsed/>
    <w:rsid w:val="00AB0B53"/>
    <w:rPr>
      <w:color w:val="0000FF" w:themeColor="hyperlink"/>
      <w:u w:val="single"/>
    </w:rPr>
  </w:style>
  <w:style w:type="character" w:styleId="LineNumber">
    <w:name w:val="line number"/>
    <w:basedOn w:val="DefaultParagraphFont"/>
    <w:uiPriority w:val="99"/>
    <w:semiHidden/>
    <w:unhideWhenUsed/>
    <w:rsid w:val="008F29F3"/>
  </w:style>
  <w:style w:type="paragraph" w:styleId="FootnoteText">
    <w:name w:val="footnote text"/>
    <w:basedOn w:val="Normal"/>
    <w:link w:val="FootnoteTextChar"/>
    <w:uiPriority w:val="99"/>
    <w:semiHidden/>
    <w:unhideWhenUsed/>
    <w:rsid w:val="008F29F3"/>
    <w:pPr>
      <w:spacing w:after="0" w:line="240" w:lineRule="auto"/>
    </w:pPr>
    <w:rPr>
      <w:szCs w:val="20"/>
    </w:rPr>
  </w:style>
  <w:style w:type="character" w:customStyle="1" w:styleId="FootnoteTextChar">
    <w:name w:val="Footnote Text Char"/>
    <w:basedOn w:val="DefaultParagraphFont"/>
    <w:link w:val="FootnoteText"/>
    <w:uiPriority w:val="99"/>
    <w:semiHidden/>
    <w:rsid w:val="008F29F3"/>
    <w:rPr>
      <w:rFonts w:ascii="Verdana" w:hAnsi="Verdana"/>
      <w:sz w:val="20"/>
      <w:szCs w:val="20"/>
    </w:rPr>
  </w:style>
  <w:style w:type="character" w:styleId="FootnoteReference">
    <w:name w:val="footnote reference"/>
    <w:basedOn w:val="DefaultParagraphFont"/>
    <w:uiPriority w:val="99"/>
    <w:semiHidden/>
    <w:unhideWhenUsed/>
    <w:rsid w:val="008F29F3"/>
    <w:rPr>
      <w:vertAlign w:val="superscript"/>
    </w:rPr>
  </w:style>
  <w:style w:type="paragraph" w:customStyle="1" w:styleId="Bullet">
    <w:name w:val="Bullet"/>
    <w:basedOn w:val="NumberedBullet"/>
    <w:qFormat/>
    <w:rsid w:val="00700B97"/>
    <w:pPr>
      <w:numPr>
        <w:ilvl w:val="1"/>
        <w:numId w:val="38"/>
      </w:numPr>
    </w:pPr>
  </w:style>
  <w:style w:type="paragraph" w:customStyle="1" w:styleId="NumberedBullet">
    <w:name w:val="Numbered Bullet"/>
    <w:basedOn w:val="ListParagraph"/>
    <w:qFormat/>
    <w:rsid w:val="00700B97"/>
    <w:pPr>
      <w:numPr>
        <w:numId w:val="16"/>
      </w:numPr>
      <w:spacing w:after="100"/>
      <w:contextualSpacing w:val="0"/>
    </w:pPr>
  </w:style>
  <w:style w:type="paragraph" w:customStyle="1" w:styleId="NumberedBulletLast">
    <w:name w:val="Numbered Bullet Last"/>
    <w:basedOn w:val="NumberedBullet"/>
    <w:next w:val="Normal"/>
    <w:qFormat/>
    <w:rsid w:val="00700B97"/>
    <w:pPr>
      <w:numPr>
        <w:numId w:val="0"/>
      </w:numPr>
      <w:spacing w:after="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504620">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customXml" Target="../customXml/item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customXml" Target="../customXml/item8.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customXml" Target="../customXml/item7.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EB0FA760524B6F985CA97AF6F5051A"/>
        <w:category>
          <w:name w:val="General"/>
          <w:gallery w:val="placeholder"/>
        </w:category>
        <w:types>
          <w:type w:val="bbPlcHdr"/>
        </w:types>
        <w:behaviors>
          <w:behavior w:val="content"/>
        </w:behaviors>
        <w:guid w:val="{268B556C-C2DC-4A16-8715-929AACDAA506}"/>
      </w:docPartPr>
      <w:docPartBody>
        <w:p w:rsidR="005E1137" w:rsidRDefault="00A60E0F">
          <w:pPr>
            <w:pStyle w:val="49EB0FA760524B6F985CA97AF6F5051A"/>
          </w:pPr>
          <w:r w:rsidRPr="007F66E1">
            <w:rPr>
              <w:rStyle w:val="PlaceholderText"/>
            </w:rPr>
            <w:t>Click here to enter text.</w:t>
          </w:r>
        </w:p>
      </w:docPartBody>
    </w:docPart>
    <w:docPart>
      <w:docPartPr>
        <w:name w:val="0D78984F03F647D2A228774C9CCAD069"/>
        <w:category>
          <w:name w:val="General"/>
          <w:gallery w:val="placeholder"/>
        </w:category>
        <w:types>
          <w:type w:val="bbPlcHdr"/>
        </w:types>
        <w:behaviors>
          <w:behavior w:val="content"/>
        </w:behaviors>
        <w:guid w:val="{8C70F03D-416E-414A-A17A-515CFD5997A4}"/>
      </w:docPartPr>
      <w:docPartBody>
        <w:p w:rsidR="005E1137" w:rsidRDefault="00A60E0F">
          <w:pPr>
            <w:pStyle w:val="0D78984F03F647D2A228774C9CCAD069"/>
          </w:pPr>
          <w:r w:rsidRPr="007F66E1">
            <w:rPr>
              <w:rStyle w:val="PlaceholderText"/>
            </w:rPr>
            <w:t>Click here to enter text.</w:t>
          </w:r>
        </w:p>
      </w:docPartBody>
    </w:docPart>
    <w:docPart>
      <w:docPartPr>
        <w:name w:val="32E3F2A5638C47E297786BC9F0FDCCC1"/>
        <w:category>
          <w:name w:val="General"/>
          <w:gallery w:val="placeholder"/>
        </w:category>
        <w:types>
          <w:type w:val="bbPlcHdr"/>
        </w:types>
        <w:behaviors>
          <w:behavior w:val="content"/>
        </w:behaviors>
        <w:guid w:val="{A6164728-73CF-42FA-AE32-4290B20FCB2B}"/>
      </w:docPartPr>
      <w:docPartBody>
        <w:p w:rsidR="005E1137" w:rsidRDefault="00A60E0F">
          <w:pPr>
            <w:pStyle w:val="32E3F2A5638C47E297786BC9F0FDCCC1"/>
          </w:pPr>
          <w:r w:rsidRPr="007F66E1">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72EAEAE3-C81A-4FB0-884D-DA78C6DB96D2}"/>
      </w:docPartPr>
      <w:docPartBody>
        <w:p w:rsidR="005E1137" w:rsidRDefault="00DF1C46">
          <w:r w:rsidRPr="00223714">
            <w:rPr>
              <w:rStyle w:val="PlaceholderText"/>
            </w:rPr>
            <w:t>Click here to enter text.</w:t>
          </w:r>
        </w:p>
      </w:docPartBody>
    </w:docPart>
    <w:docPart>
      <w:docPartPr>
        <w:name w:val="183AEEF230634E129E4EF5EBE0DA88EF"/>
        <w:category>
          <w:name w:val="General"/>
          <w:gallery w:val="placeholder"/>
        </w:category>
        <w:types>
          <w:type w:val="bbPlcHdr"/>
        </w:types>
        <w:behaviors>
          <w:behavior w:val="content"/>
        </w:behaviors>
        <w:guid w:val="{D3218A3F-B069-4D96-AF6C-B73A49ABA58E}"/>
      </w:docPartPr>
      <w:docPartBody>
        <w:p w:rsidR="004D5FA3" w:rsidRDefault="004B7E49" w:rsidP="004B7E49">
          <w:pPr>
            <w:pStyle w:val="183AEEF230634E129E4EF5EBE0DA88EF"/>
          </w:pPr>
          <w:r w:rsidRPr="00E32AC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F1C46"/>
    <w:rsid w:val="000163C2"/>
    <w:rsid w:val="00020259"/>
    <w:rsid w:val="00063CB5"/>
    <w:rsid w:val="00203162"/>
    <w:rsid w:val="002317F1"/>
    <w:rsid w:val="00404052"/>
    <w:rsid w:val="004B7E49"/>
    <w:rsid w:val="004D5FA3"/>
    <w:rsid w:val="005E1137"/>
    <w:rsid w:val="006710AC"/>
    <w:rsid w:val="0067588D"/>
    <w:rsid w:val="00706A9C"/>
    <w:rsid w:val="007407EA"/>
    <w:rsid w:val="007478E2"/>
    <w:rsid w:val="008526CB"/>
    <w:rsid w:val="00891F6B"/>
    <w:rsid w:val="00A60E0F"/>
    <w:rsid w:val="00BD79D0"/>
    <w:rsid w:val="00D61C74"/>
    <w:rsid w:val="00DF1C46"/>
    <w:rsid w:val="00F1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6DD5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E49"/>
    <w:rPr>
      <w:color w:val="808080"/>
    </w:rPr>
  </w:style>
  <w:style w:type="paragraph" w:customStyle="1" w:styleId="49EB0FA760524B6F985CA97AF6F5051A">
    <w:name w:val="49EB0FA760524B6F985CA97AF6F5051A"/>
    <w:rsid w:val="005E1137"/>
  </w:style>
  <w:style w:type="paragraph" w:customStyle="1" w:styleId="0D78984F03F647D2A228774C9CCAD069">
    <w:name w:val="0D78984F03F647D2A228774C9CCAD069"/>
    <w:rsid w:val="005E1137"/>
  </w:style>
  <w:style w:type="paragraph" w:customStyle="1" w:styleId="32E3F2A5638C47E297786BC9F0FDCCC1">
    <w:name w:val="32E3F2A5638C47E297786BC9F0FDCCC1"/>
    <w:rsid w:val="005E1137"/>
  </w:style>
  <w:style w:type="paragraph" w:customStyle="1" w:styleId="E57D36177FBB435E9952610E07C15787">
    <w:name w:val="E57D36177FBB435E9952610E07C15787"/>
    <w:rsid w:val="00DF1C46"/>
  </w:style>
  <w:style w:type="paragraph" w:customStyle="1" w:styleId="8CE5232225D3413D8DE3666E51457FF7">
    <w:name w:val="8CE5232225D3413D8DE3666E51457FF7"/>
    <w:rsid w:val="005E1137"/>
  </w:style>
  <w:style w:type="paragraph" w:customStyle="1" w:styleId="90F972406D2E4FA89B9200EFEECF38B4">
    <w:name w:val="90F972406D2E4FA89B9200EFEECF38B4"/>
    <w:rsid w:val="005E1137"/>
  </w:style>
  <w:style w:type="paragraph" w:customStyle="1" w:styleId="6F75FD9A287545458B08E544A8FEDC9A">
    <w:name w:val="6F75FD9A287545458B08E544A8FEDC9A"/>
    <w:rsid w:val="005E1137"/>
  </w:style>
  <w:style w:type="paragraph" w:customStyle="1" w:styleId="EFC85CC31D974FE0ACAF25062BDB4E16">
    <w:name w:val="EFC85CC31D974FE0ACAF25062BDB4E16"/>
    <w:rsid w:val="005E1137"/>
  </w:style>
  <w:style w:type="paragraph" w:customStyle="1" w:styleId="199C76542C2946C1886F9EBAF4864043">
    <w:name w:val="199C76542C2946C1886F9EBAF4864043"/>
    <w:rsid w:val="00706A9C"/>
  </w:style>
  <w:style w:type="paragraph" w:customStyle="1" w:styleId="4CF2A0E1F856422D8941BE664CFF090E">
    <w:name w:val="4CF2A0E1F856422D8941BE664CFF090E"/>
    <w:rsid w:val="00706A9C"/>
  </w:style>
  <w:style w:type="paragraph" w:customStyle="1" w:styleId="B6C12EA77D3A43AD9B0A770B06223719">
    <w:name w:val="B6C12EA77D3A43AD9B0A770B06223719"/>
    <w:rsid w:val="00706A9C"/>
  </w:style>
  <w:style w:type="paragraph" w:customStyle="1" w:styleId="2AF51E5BBE604DF299FB352193D52F5F">
    <w:name w:val="2AF51E5BBE604DF299FB352193D52F5F"/>
    <w:rsid w:val="00706A9C"/>
  </w:style>
  <w:style w:type="paragraph" w:customStyle="1" w:styleId="053EC60C0F4347329A612F5069FBE459">
    <w:name w:val="053EC60C0F4347329A612F5069FBE459"/>
    <w:rsid w:val="00706A9C"/>
  </w:style>
  <w:style w:type="paragraph" w:customStyle="1" w:styleId="04372DB868F447BDA410C290B72BFE06">
    <w:name w:val="04372DB868F447BDA410C290B72BFE06"/>
    <w:rsid w:val="00706A9C"/>
  </w:style>
  <w:style w:type="paragraph" w:customStyle="1" w:styleId="E2DD91BEB5CC412B8EBBB291A38DA896">
    <w:name w:val="E2DD91BEB5CC412B8EBBB291A38DA896"/>
    <w:rsid w:val="00706A9C"/>
  </w:style>
  <w:style w:type="paragraph" w:customStyle="1" w:styleId="6CD66C9546A34F3E89B431D7A4D066A9">
    <w:name w:val="6CD66C9546A34F3E89B431D7A4D066A9"/>
    <w:rsid w:val="00706A9C"/>
  </w:style>
  <w:style w:type="paragraph" w:customStyle="1" w:styleId="F3D1C0E4380E4939826B92B18BA98732">
    <w:name w:val="F3D1C0E4380E4939826B92B18BA98732"/>
    <w:rsid w:val="00706A9C"/>
  </w:style>
  <w:style w:type="paragraph" w:customStyle="1" w:styleId="D091E40F21794764BFF1213C7F3BBC9B">
    <w:name w:val="D091E40F21794764BFF1213C7F3BBC9B"/>
    <w:rsid w:val="00706A9C"/>
  </w:style>
  <w:style w:type="paragraph" w:customStyle="1" w:styleId="FD6D2ACA741C4D96903719B0840A2155">
    <w:name w:val="FD6D2ACA741C4D96903719B0840A2155"/>
    <w:rsid w:val="008526CB"/>
  </w:style>
  <w:style w:type="paragraph" w:customStyle="1" w:styleId="EACA1AE0FC5847E08A221098ABDB2A62">
    <w:name w:val="EACA1AE0FC5847E08A221098ABDB2A62"/>
    <w:rsid w:val="008526CB"/>
  </w:style>
  <w:style w:type="paragraph" w:customStyle="1" w:styleId="60E4BE1A78FA46EFA4E17D47D20FC598">
    <w:name w:val="60E4BE1A78FA46EFA4E17D47D20FC598"/>
    <w:rsid w:val="008526CB"/>
  </w:style>
  <w:style w:type="paragraph" w:customStyle="1" w:styleId="E26E9FCEFECE442688310F30786B7A78">
    <w:name w:val="E26E9FCEFECE442688310F30786B7A78"/>
    <w:rsid w:val="008526CB"/>
  </w:style>
  <w:style w:type="paragraph" w:customStyle="1" w:styleId="8CF5A08507854063B951DC309831E0D2">
    <w:name w:val="8CF5A08507854063B951DC309831E0D2"/>
    <w:rsid w:val="008526CB"/>
  </w:style>
  <w:style w:type="paragraph" w:customStyle="1" w:styleId="984B9EB2E02D46418628A3500C659C94">
    <w:name w:val="984B9EB2E02D46418628A3500C659C94"/>
    <w:rsid w:val="008526CB"/>
  </w:style>
  <w:style w:type="paragraph" w:customStyle="1" w:styleId="92CC374D89204F10941B4D2A1457D3F5">
    <w:name w:val="92CC374D89204F10941B4D2A1457D3F5"/>
    <w:rsid w:val="008526CB"/>
  </w:style>
  <w:style w:type="paragraph" w:customStyle="1" w:styleId="0153ED033C26469780C974036A1785F4">
    <w:name w:val="0153ED033C26469780C974036A1785F4"/>
    <w:rsid w:val="008526CB"/>
  </w:style>
  <w:style w:type="paragraph" w:customStyle="1" w:styleId="1E809598EE7E4556BCB54D86D37EF24A">
    <w:name w:val="1E809598EE7E4556BCB54D86D37EF24A"/>
    <w:rsid w:val="00BD79D0"/>
  </w:style>
  <w:style w:type="paragraph" w:customStyle="1" w:styleId="21145D8BC3824C66A497EF8AC8063591">
    <w:name w:val="21145D8BC3824C66A497EF8AC8063591"/>
    <w:rsid w:val="00BD79D0"/>
  </w:style>
  <w:style w:type="paragraph" w:customStyle="1" w:styleId="1135CCB5649344AB8BAB841A5D183206">
    <w:name w:val="1135CCB5649344AB8BAB841A5D183206"/>
    <w:rsid w:val="00BD79D0"/>
  </w:style>
  <w:style w:type="paragraph" w:customStyle="1" w:styleId="2B8825D029E740BBA724370BB204E12F">
    <w:name w:val="2B8825D029E740BBA724370BB204E12F"/>
    <w:rsid w:val="00BD79D0"/>
  </w:style>
  <w:style w:type="paragraph" w:customStyle="1" w:styleId="183AEEF230634E129E4EF5EBE0DA88EF">
    <w:name w:val="183AEEF230634E129E4EF5EBE0DA88EF"/>
    <w:rsid w:val="004B7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root>
  <labNumber>13</labNumber>
  <labNumberShort>1</labNumberShort>
  <labVersion>v3.0</labVersion>
  <labTitle>WSS Development Primer</labTitle>
</root>
</file>

<file path=customXml/item2.xml><?xml version="1.0" encoding="utf-8"?>
<root>
  <labNumber>01</labNumber>
  <labNumberShort>1</labNumberShort>
  <labVersion>2.5</labVersion>
  <labTitle>WSS Development Primer</labTitle>
</root>
</file>

<file path=customXml/item3.xml><?xml version="1.0" encoding="utf-8"?>
<root>
  <labNumber>10</labNumber>
  <labNumberShort>10</labNumberShort>
  <labVersion>3.0</labVersion>
  <labTitle>WSS Development Primer</labTitle>
</root>
</file>

<file path=customXml/item4.xml><?xml version="1.0" encoding="utf-8"?>
<root>
  <labNumber>01</labNumber>
  <labNumberShort>1</labNumberShort>
  <labVersion>2.5</labVersion>
  <labTitle>WSS Development Primer</labTitle>
</root>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documentManagement>
    <_dlc_DocIdUrl xmlns="c83d3ea4-1015-4b4b-bfa9-09fbcd7aa64d">
      <Url>http://intranet.sharepointblackops.com/Courses/WCM401/_layouts/DocIdRedir.aspx?ID=3CC2HQU7XWNV-84-11</Url>
      <Description>3CC2HQU7XWNV-84-11</Description>
    </_dlc_DocIdUrl>
    <_dlc_DocId xmlns="c83d3ea4-1015-4b4b-bfa9-09fbcd7aa64d">3CC2HQU7XWNV-84-11</_dlc_DocId>
  </documentManagement>
</p:properties>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306C5F9-4602-431E-9CA8-DC31EFB1E840}"/>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0306C5F9-4602-431E-9CA8-DC31EFB1E840}"/>
</file>

<file path=customXml/itemProps5.xml><?xml version="1.0" encoding="utf-8"?>
<ds:datastoreItem xmlns:ds="http://schemas.openxmlformats.org/officeDocument/2006/customXml" ds:itemID="{E0894246-B8BE-4D4F-AA9B-16305E1D022B}"/>
</file>

<file path=customXml/itemProps6.xml><?xml version="1.0" encoding="utf-8"?>
<ds:datastoreItem xmlns:ds="http://schemas.openxmlformats.org/officeDocument/2006/customXml" ds:itemID="{B070C311-525E-4AF3-8940-4AEDFC28171D}"/>
</file>

<file path=customXml/itemProps7.xml><?xml version="1.0" encoding="utf-8"?>
<ds:datastoreItem xmlns:ds="http://schemas.openxmlformats.org/officeDocument/2006/customXml" ds:itemID="{5FE14B86-99A6-4227-8BFD-D49251A220F0}"/>
</file>

<file path=customXml/itemProps8.xml><?xml version="1.0" encoding="utf-8"?>
<ds:datastoreItem xmlns:ds="http://schemas.openxmlformats.org/officeDocument/2006/customXml" ds:itemID="{A75B7CBD-97A3-4E44-9968-8E12BE83F658}"/>
</file>

<file path=customXml/itemProps9.xml><?xml version="1.0" encoding="utf-8"?>
<ds:datastoreItem xmlns:ds="http://schemas.openxmlformats.org/officeDocument/2006/customXml" ds:itemID="{20491572-4F5B-43D6-AE0D-C428920175D7}"/>
</file>

<file path=docProps/app.xml><?xml version="1.0" encoding="utf-8"?>
<Properties xmlns="http://schemas.openxmlformats.org/officeDocument/2006/extended-properties" xmlns:vt="http://schemas.openxmlformats.org/officeDocument/2006/docPropsVTypes">
  <Template>TPG_CourseLabTemplate.dotx</Template>
  <TotalTime>804</TotalTime>
  <Pages>6</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67</cp:revision>
  <cp:lastPrinted>2009-10-30T19:14:00Z</cp:lastPrinted>
  <dcterms:created xsi:type="dcterms:W3CDTF">2009-07-14T12:56:00Z</dcterms:created>
  <dcterms:modified xsi:type="dcterms:W3CDTF">2009-10-30T19:14:00Z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be6f4947-32cd-4f40-9b54-4dab43fa6334</vt:lpwstr>
  </property>
</Properties>
</file>