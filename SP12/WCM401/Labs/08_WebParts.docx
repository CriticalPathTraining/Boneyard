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word/glossary/fontTable.xml" ContentType="application/vnd.openxmlformats-officedocument.wordprocessingml.fontTable+xml"/>
  <Override PartName="/customXml/itemProps1.xml" ContentType="application/vnd.openxmlformats-officedocument.customXml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22B43" w14:textId="77777777" w:rsidR="00A530C5" w:rsidRDefault="00A530C5" w:rsidP="00A530C5">
      <w:pPr>
        <w:pStyle w:val="LabTitle"/>
      </w:pPr>
      <w:bookmarkStart w:id="0" w:name="_GoBack"/>
      <w:bookmarkEnd w:id="0"/>
      <w:r>
        <w:t xml:space="preserve">Lab </w:t>
      </w:r>
      <w:sdt>
        <w:sdtPr>
          <w:alias w:val="Lab Number"/>
          <w:tag w:val="Lab Number"/>
          <w:id w:val="1418237"/>
          <w:placeholder>
            <w:docPart w:val="DefaultPlaceholder_22675703"/>
          </w:placeholder>
          <w:dataBinding w:xpath="/root[1]/labNumber[1]" w:storeItemID="{0306C5F9-4602-431E-9CA8-DC31EFB1E840}"/>
          <w:text/>
        </w:sdtPr>
        <w:sdtEndPr/>
        <w:sdtContent>
          <w:r w:rsidR="005C3AAA">
            <w:t>08</w:t>
          </w:r>
        </w:sdtContent>
      </w:sdt>
      <w:r>
        <w:t xml:space="preserve">: Leveraging </w:t>
      </w:r>
      <w:r w:rsidR="008C181F">
        <w:t xml:space="preserve">Publishing </w:t>
      </w:r>
      <w:r>
        <w:t>&amp; Custom Web Parts</w:t>
      </w:r>
    </w:p>
    <w:p w14:paraId="0CB28D5F" w14:textId="77777777" w:rsidR="00A530C5" w:rsidRDefault="00A530C5" w:rsidP="00A530C5">
      <w:r w:rsidRPr="00A530C5">
        <w:rPr>
          <w:b/>
        </w:rPr>
        <w:t>Lab Time:</w:t>
      </w:r>
      <w:r>
        <w:t xml:space="preserve"> 60 minutes</w:t>
      </w:r>
    </w:p>
    <w:p w14:paraId="38E63BCC" w14:textId="77777777" w:rsidR="00A530C5" w:rsidRDefault="00A530C5" w:rsidP="00A530C5">
      <w:r w:rsidRPr="00A530C5">
        <w:rPr>
          <w:b/>
        </w:rPr>
        <w:t>Lab Overview:</w:t>
      </w:r>
      <w:r>
        <w:t xml:space="preserve"> In this lab you will practice working with the additional Web Parts provided in Publishing sites, specifically the Content Query Web Part. At the end of the lab, you will practice creating a custom Web Part when the provided Web Parts don't satisfy your business requirements.</w:t>
      </w:r>
    </w:p>
    <w:p w14:paraId="7390C31E" w14:textId="77777777" w:rsidR="00A530C5" w:rsidRDefault="00A530C5" w:rsidP="00A530C5">
      <w:pPr>
        <w:pStyle w:val="LabExercise"/>
      </w:pPr>
      <w:r>
        <w:t>Exercise 1: Adding dummy content to a Publishing site</w:t>
      </w:r>
    </w:p>
    <w:p w14:paraId="139A5714" w14:textId="77777777" w:rsidR="00A530C5" w:rsidRDefault="00A530C5" w:rsidP="00A530C5">
      <w:r>
        <w:t xml:space="preserve">In this exercise you will use a provided WSS solution package that will create new site columns, content types, page layout as well as a new section within the top-level web in the Publishing site collection with dummy content for use within the remainder of this lab. You need some content in order to effectively work with the Content Query Web Part. </w:t>
      </w:r>
    </w:p>
    <w:p w14:paraId="230B5370" w14:textId="77777777" w:rsidR="00006437" w:rsidRDefault="00A530C5" w:rsidP="00006437">
      <w:pPr>
        <w:pStyle w:val="NumberedBullet"/>
      </w:pPr>
      <w:r>
        <w:t xml:space="preserve">A sample application, packaged as a WSS solution package, is provided along with the source code that will create a new site within the Publishing site collection's top-level </w:t>
      </w:r>
      <w:proofErr w:type="gramStart"/>
      <w:r>
        <w:t xml:space="preserve">site named </w:t>
      </w:r>
      <w:r w:rsidRPr="00006437">
        <w:rPr>
          <w:b/>
        </w:rPr>
        <w:t>Widgets</w:t>
      </w:r>
      <w:r>
        <w:t xml:space="preserve"> and fill</w:t>
      </w:r>
      <w:proofErr w:type="gramEnd"/>
      <w:r>
        <w:t xml:space="preserve"> this site with 10 content pages. The sample application is deployed using a Feature and Feature receiver. Upon activation, the Feature will create all the necessary site infrastructure assets, the Widgets site and content pages. Upon deactivation, everything is removed from the site.</w:t>
      </w:r>
    </w:p>
    <w:p w14:paraId="048CB9DF" w14:textId="77777777" w:rsidR="00006437" w:rsidRDefault="00A530C5" w:rsidP="00006437">
      <w:pPr>
        <w:pStyle w:val="NumberedBullet"/>
      </w:pPr>
      <w:r>
        <w:t>The solution, and associated Visual Studio project, can be found in the following directory:</w:t>
      </w:r>
    </w:p>
    <w:p w14:paraId="25C34CBF" w14:textId="77777777" w:rsidR="00A530C5" w:rsidRDefault="00A530C5" w:rsidP="00006437">
      <w:pPr>
        <w:pStyle w:val="CodeAloneLast"/>
      </w:pPr>
      <w:r>
        <w:t>c:\Student\Resources\Sample Data\</w:t>
      </w:r>
      <w:proofErr w:type="spellStart"/>
      <w:r>
        <w:t>WidgetContentBuilder</w:t>
      </w:r>
      <w:proofErr w:type="spellEnd"/>
    </w:p>
    <w:p w14:paraId="5063FFB8" w14:textId="77777777" w:rsidR="00006437" w:rsidRDefault="00A530C5" w:rsidP="00006437">
      <w:pPr>
        <w:pStyle w:val="NumberedBullet"/>
      </w:pPr>
      <w:r>
        <w:t xml:space="preserve">Within that directory you will find a file </w:t>
      </w:r>
      <w:r w:rsidRPr="00006437">
        <w:rPr>
          <w:b/>
        </w:rPr>
        <w:t>wsp-install.bat</w:t>
      </w:r>
      <w:r>
        <w:t xml:space="preserve">. Executing this file should (A) add the solution to the SharePoint farm's solution store, (B) deploy the solution and (C) activates the </w:t>
      </w:r>
      <w:proofErr w:type="spellStart"/>
      <w:r w:rsidRPr="00006437">
        <w:rPr>
          <w:b/>
        </w:rPr>
        <w:t>WidgetContentBuilder</w:t>
      </w:r>
      <w:proofErr w:type="spellEnd"/>
      <w:r>
        <w:t xml:space="preserve"> Feature for the </w:t>
      </w:r>
      <w:r w:rsidR="00006437">
        <w:t>Publishing site created in a previous lab</w:t>
      </w:r>
      <w:r>
        <w:t>. The WSP file can be found in the following directory:</w:t>
      </w:r>
    </w:p>
    <w:p w14:paraId="275628DC" w14:textId="77777777" w:rsidR="00A530C5" w:rsidRDefault="00A530C5" w:rsidP="00006437">
      <w:pPr>
        <w:pStyle w:val="CodeAloneLast"/>
      </w:pPr>
      <w:r>
        <w:t>c:\Student\Resources\Sample Data\</w:t>
      </w:r>
      <w:proofErr w:type="spellStart"/>
      <w:r>
        <w:t>WidgetContentBuilder</w:t>
      </w:r>
      <w:proofErr w:type="spellEnd"/>
      <w:r>
        <w:t>\</w:t>
      </w:r>
      <w:proofErr w:type="spellStart"/>
      <w:r>
        <w:t>wsp</w:t>
      </w:r>
      <w:proofErr w:type="spellEnd"/>
      <w:r>
        <w:t>\Debug</w:t>
      </w:r>
    </w:p>
    <w:p w14:paraId="2F6A52CB" w14:textId="77777777" w:rsidR="00A530C5" w:rsidRPr="00006437" w:rsidRDefault="00A530C5" w:rsidP="00006437">
      <w:pPr>
        <w:pStyle w:val="NumberedBullet"/>
        <w:numPr>
          <w:ilvl w:val="0"/>
          <w:numId w:val="0"/>
        </w:numPr>
        <w:ind w:left="720"/>
        <w:rPr>
          <w:i/>
        </w:rPr>
      </w:pPr>
      <w:r w:rsidRPr="00006437">
        <w:rPr>
          <w:i/>
        </w:rPr>
        <w:t>Note: The Feature is deployed as a hidden Feature. Activation/deactivation must be done using STSADM from the command line.</w:t>
      </w:r>
    </w:p>
    <w:p w14:paraId="1CF70B8B" w14:textId="77777777" w:rsidR="00006437" w:rsidRPr="00006437" w:rsidRDefault="00A530C5" w:rsidP="00006437">
      <w:pPr>
        <w:pStyle w:val="NumberedBullet"/>
        <w:numPr>
          <w:ilvl w:val="0"/>
          <w:numId w:val="0"/>
        </w:numPr>
        <w:ind w:left="720"/>
        <w:rPr>
          <w:i/>
        </w:rPr>
      </w:pPr>
      <w:r w:rsidRPr="00006437">
        <w:rPr>
          <w:i/>
        </w:rPr>
        <w:t xml:space="preserve">Note 2: If you created your Publishing site using a different URL other than </w:t>
      </w:r>
      <w:r w:rsidRPr="00006437">
        <w:rPr>
          <w:b/>
          <w:i/>
        </w:rPr>
        <w:t>http://wcm.litwareinc.com</w:t>
      </w:r>
      <w:r w:rsidRPr="00006437">
        <w:rPr>
          <w:i/>
        </w:rPr>
        <w:t xml:space="preserve">, you will need to edit the </w:t>
      </w:r>
      <w:r w:rsidRPr="00006437">
        <w:rPr>
          <w:b/>
          <w:i/>
        </w:rPr>
        <w:t>wsp-install.bat</w:t>
      </w:r>
      <w:r w:rsidRPr="00006437">
        <w:rPr>
          <w:i/>
        </w:rPr>
        <w:t xml:space="preserve"> file before executing the batch file. Another option is to let the activation line in the batch file fail, then manually activate the Feature from the command line.</w:t>
      </w:r>
    </w:p>
    <w:p w14:paraId="4C828626" w14:textId="77777777" w:rsidR="00A530C5" w:rsidRDefault="00A530C5" w:rsidP="00006437">
      <w:pPr>
        <w:pStyle w:val="NumberedBullet"/>
      </w:pPr>
      <w:r>
        <w:t xml:space="preserve">After activating the </w:t>
      </w:r>
      <w:proofErr w:type="spellStart"/>
      <w:r w:rsidRPr="00006437">
        <w:rPr>
          <w:b/>
        </w:rPr>
        <w:t>WidgetContentBuilder</w:t>
      </w:r>
      <w:proofErr w:type="spellEnd"/>
      <w:r>
        <w:t xml:space="preserve"> Feature (either using the batch file or from the command line), you should see a new </w:t>
      </w:r>
      <w:r w:rsidRPr="00006437">
        <w:rPr>
          <w:b/>
        </w:rPr>
        <w:t>Widgets</w:t>
      </w:r>
      <w:r>
        <w:t xml:space="preserve"> site within the </w:t>
      </w:r>
      <w:r w:rsidRPr="00006437">
        <w:rPr>
          <w:b/>
        </w:rPr>
        <w:t>http://wcm.litwareinc.com</w:t>
      </w:r>
      <w:r>
        <w:t xml:space="preserve"> site collection with 10 approved content pages as the following image shows:</w:t>
      </w:r>
    </w:p>
    <w:p w14:paraId="4661318D" w14:textId="77777777" w:rsidR="00A530C5" w:rsidRDefault="00DD4CF5" w:rsidP="00DD4CF5">
      <w:pPr>
        <w:pStyle w:val="Figure"/>
      </w:pPr>
      <w:r>
        <w:lastRenderedPageBreak/>
        <w:drawing>
          <wp:inline distT="0" distB="0" distL="0" distR="0" wp14:editId="1F0DFF7D">
            <wp:extent cx="5120640" cy="3442245"/>
            <wp:effectExtent l="19050" t="0" r="3810" b="0"/>
            <wp:docPr id="41" name="Picture 41" descr="C:\Development\Writing\Courses\WCM401\trunk\Student Download\Labs\07_WebParts\Figures\WidgetsSample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evelopment\Writing\Courses\WCM401\trunk\Student Download\Labs\07_WebParts\Figures\WidgetsSampleContent.jpg"/>
                    <pic:cNvPicPr>
                      <a:picLocks noChangeAspect="1" noChangeArrowheads="1"/>
                    </pic:cNvPicPr>
                  </pic:nvPicPr>
                  <pic:blipFill>
                    <a:blip r:embed="rId12" cstate="print">
                      <a:grayscl/>
                    </a:blip>
                    <a:srcRect/>
                    <a:stretch>
                      <a:fillRect/>
                    </a:stretch>
                  </pic:blipFill>
                  <pic:spPr bwMode="auto">
                    <a:xfrm>
                      <a:off x="0" y="0"/>
                      <a:ext cx="5120640" cy="3442245"/>
                    </a:xfrm>
                    <a:prstGeom prst="rect">
                      <a:avLst/>
                    </a:prstGeom>
                    <a:noFill/>
                    <a:ln w="9525">
                      <a:noFill/>
                      <a:miter lim="800000"/>
                      <a:headEnd/>
                      <a:tailEnd/>
                    </a:ln>
                  </pic:spPr>
                </pic:pic>
              </a:graphicData>
            </a:graphic>
          </wp:inline>
        </w:drawing>
      </w:r>
    </w:p>
    <w:p w14:paraId="19B6CE95" w14:textId="77777777" w:rsidR="00A530C5" w:rsidRDefault="00A530C5" w:rsidP="00A530C5">
      <w:r>
        <w:t>At this point, you have sample content that can be used for testing the Content Query Web Part.</w:t>
      </w:r>
    </w:p>
    <w:p w14:paraId="151FF43C" w14:textId="77777777" w:rsidR="00A530C5" w:rsidRDefault="00A530C5" w:rsidP="00A530C5">
      <w:pPr>
        <w:pStyle w:val="LabExercise"/>
      </w:pPr>
      <w:r>
        <w:t>Exercise 2: Implementing and customizing the Content Query Web Part</w:t>
      </w:r>
    </w:p>
    <w:p w14:paraId="05E96DEE" w14:textId="77777777" w:rsidR="00A530C5" w:rsidRDefault="00A530C5" w:rsidP="00A530C5">
      <w:r>
        <w:t>In this exercise you will add the Content Query Web Part to a page and perform some simple and advanced customization tasks on it. In the end, you would like to see a sorted list (by name) of the first 4 products from the North America division with the first bit of the page content listed as a teaser with a link to get the full post.</w:t>
      </w:r>
    </w:p>
    <w:p w14:paraId="672AE58D" w14:textId="77777777" w:rsidR="00B21D97" w:rsidRDefault="00A530C5" w:rsidP="00B21D97">
      <w:pPr>
        <w:pStyle w:val="NumberedBullet"/>
        <w:numPr>
          <w:ilvl w:val="0"/>
          <w:numId w:val="22"/>
        </w:numPr>
      </w:pPr>
      <w:r>
        <w:t xml:space="preserve">To start, add a Content Query Web Part to the Widget site's default page. Browse to the following page: </w:t>
      </w:r>
      <w:r w:rsidR="00B21D97" w:rsidRPr="00B21D97">
        <w:rPr>
          <w:b/>
        </w:rPr>
        <w:t>http://wcm.litwareinc.com/Widgets/Pages/default.aspx</w:t>
      </w:r>
      <w:r>
        <w:t>.</w:t>
      </w:r>
    </w:p>
    <w:p w14:paraId="73B544DC" w14:textId="77777777" w:rsidR="00B21D97" w:rsidRDefault="00A530C5" w:rsidP="00B21D97">
      <w:pPr>
        <w:pStyle w:val="NumberedBullet"/>
        <w:numPr>
          <w:ilvl w:val="0"/>
          <w:numId w:val="22"/>
        </w:numPr>
      </w:pPr>
      <w:r>
        <w:t xml:space="preserve">Switch into edit mode by selecting </w:t>
      </w:r>
      <w:r w:rsidRPr="00B21D97">
        <w:rPr>
          <w:b/>
        </w:rPr>
        <w:t>Site Actions » Edit Page</w:t>
      </w:r>
      <w:r>
        <w:t>.</w:t>
      </w:r>
    </w:p>
    <w:p w14:paraId="0C1FA8AE" w14:textId="77777777" w:rsidR="00B21D97" w:rsidRDefault="00A530C5" w:rsidP="00B21D97">
      <w:pPr>
        <w:pStyle w:val="NumberedBullet"/>
        <w:numPr>
          <w:ilvl w:val="0"/>
          <w:numId w:val="22"/>
        </w:numPr>
      </w:pPr>
      <w:r>
        <w:t xml:space="preserve">Scroll to the bottom of the page and click the </w:t>
      </w:r>
      <w:r w:rsidRPr="00B21D97">
        <w:rPr>
          <w:b/>
        </w:rPr>
        <w:t>Add a Web Part</w:t>
      </w:r>
      <w:r>
        <w:t xml:space="preserve"> orange colored bar in the </w:t>
      </w:r>
      <w:r w:rsidRPr="00B21D97">
        <w:rPr>
          <w:b/>
        </w:rPr>
        <w:t>Top</w:t>
      </w:r>
      <w:r>
        <w:t xml:space="preserve"> Web Part zone. Under the </w:t>
      </w:r>
      <w:r w:rsidRPr="00B21D97">
        <w:rPr>
          <w:b/>
        </w:rPr>
        <w:t>All Web Parts / Default</w:t>
      </w:r>
      <w:r>
        <w:t xml:space="preserve"> section, check the box next to </w:t>
      </w:r>
      <w:r w:rsidRPr="00B21D97">
        <w:rPr>
          <w:b/>
        </w:rPr>
        <w:t>Content Query Web Part</w:t>
      </w:r>
      <w:r>
        <w:t xml:space="preserve"> and click </w:t>
      </w:r>
      <w:r w:rsidRPr="00B21D97">
        <w:rPr>
          <w:b/>
        </w:rPr>
        <w:t>Add</w:t>
      </w:r>
      <w:r>
        <w:t>.</w:t>
      </w:r>
    </w:p>
    <w:p w14:paraId="3596DF52" w14:textId="77777777" w:rsidR="00A530C5" w:rsidRDefault="00A530C5" w:rsidP="00B21D97">
      <w:pPr>
        <w:pStyle w:val="NumberedBullet"/>
        <w:numPr>
          <w:ilvl w:val="0"/>
          <w:numId w:val="22"/>
        </w:numPr>
      </w:pPr>
      <w:r>
        <w:t>By default, the Content Query Web Part will display all content across the entire site collection... not what you want (as shown in the following image):</w:t>
      </w:r>
    </w:p>
    <w:p w14:paraId="78022AE5" w14:textId="77777777" w:rsidR="00B21D97" w:rsidRDefault="00B21D97" w:rsidP="00B21D97">
      <w:pPr>
        <w:pStyle w:val="Figure"/>
      </w:pPr>
      <w:r>
        <w:lastRenderedPageBreak/>
        <w:drawing>
          <wp:inline distT="0" distB="0" distL="0" distR="0" wp14:editId="770F1C73">
            <wp:extent cx="3796030" cy="3774440"/>
            <wp:effectExtent l="19050" t="0" r="0" b="0"/>
            <wp:docPr id="44" name="Picture 44" descr="C:\Development\Writing\Courses\WCM401\trunk\Student Download\Labs\07_WebParts\Figures\CQW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evelopment\Writing\Courses\WCM401\trunk\Student Download\Labs\07_WebParts\Figures\CQWP1.jpg"/>
                    <pic:cNvPicPr>
                      <a:picLocks noChangeAspect="1" noChangeArrowheads="1"/>
                    </pic:cNvPicPr>
                  </pic:nvPicPr>
                  <pic:blipFill>
                    <a:blip r:embed="rId13" cstate="print">
                      <a:grayscl/>
                    </a:blip>
                    <a:srcRect/>
                    <a:stretch>
                      <a:fillRect/>
                    </a:stretch>
                  </pic:blipFill>
                  <pic:spPr bwMode="auto">
                    <a:xfrm>
                      <a:off x="0" y="0"/>
                      <a:ext cx="3796030" cy="3774440"/>
                    </a:xfrm>
                    <a:prstGeom prst="rect">
                      <a:avLst/>
                    </a:prstGeom>
                    <a:noFill/>
                    <a:ln w="9525">
                      <a:noFill/>
                      <a:miter lim="800000"/>
                      <a:headEnd/>
                      <a:tailEnd/>
                    </a:ln>
                  </pic:spPr>
                </pic:pic>
              </a:graphicData>
            </a:graphic>
          </wp:inline>
        </w:drawing>
      </w:r>
    </w:p>
    <w:p w14:paraId="063498CB" w14:textId="77777777" w:rsidR="00B21D97" w:rsidRDefault="00A530C5" w:rsidP="00B21D97">
      <w:pPr>
        <w:pStyle w:val="NumberedBullet"/>
        <w:numPr>
          <w:ilvl w:val="0"/>
          <w:numId w:val="0"/>
        </w:numPr>
        <w:ind w:left="720"/>
      </w:pPr>
      <w:r>
        <w:t xml:space="preserve">The first thing to do is to filter the scope and type of content. </w:t>
      </w:r>
    </w:p>
    <w:p w14:paraId="2AD65221" w14:textId="77777777" w:rsidR="00B21D97" w:rsidRDefault="00A530C5" w:rsidP="00B21D97">
      <w:pPr>
        <w:pStyle w:val="NumberedBullet"/>
      </w:pPr>
      <w:r>
        <w:t xml:space="preserve">Select the </w:t>
      </w:r>
      <w:r w:rsidRPr="00B21D97">
        <w:rPr>
          <w:b/>
        </w:rPr>
        <w:t>edit</w:t>
      </w:r>
      <w:r>
        <w:t xml:space="preserve"> menu in the upper-right corner of the </w:t>
      </w:r>
      <w:r w:rsidRPr="00B21D97">
        <w:rPr>
          <w:b/>
        </w:rPr>
        <w:t xml:space="preserve">Content Query Web Part </w:t>
      </w:r>
      <w:r>
        <w:t xml:space="preserve">and select </w:t>
      </w:r>
      <w:r w:rsidRPr="00B21D97">
        <w:rPr>
          <w:b/>
        </w:rPr>
        <w:t>Modify Shared Web Part</w:t>
      </w:r>
      <w:r>
        <w:t xml:space="preserve">. Expand the </w:t>
      </w:r>
      <w:r w:rsidRPr="00B21D97">
        <w:rPr>
          <w:b/>
        </w:rPr>
        <w:t>Query</w:t>
      </w:r>
      <w:r>
        <w:t xml:space="preserve"> section and use the following information to select the desired settings:</w:t>
      </w:r>
    </w:p>
    <w:p w14:paraId="7B19802B" w14:textId="77777777" w:rsidR="00B21D97" w:rsidRDefault="00A530C5" w:rsidP="00B21D97">
      <w:pPr>
        <w:pStyle w:val="Bullet"/>
      </w:pPr>
      <w:r w:rsidRPr="00B21D97">
        <w:rPr>
          <w:b/>
        </w:rPr>
        <w:t>Source:</w:t>
      </w:r>
      <w:r>
        <w:t xml:space="preserve"> Show items from the following </w:t>
      </w:r>
      <w:r w:rsidR="00B21D97">
        <w:t xml:space="preserve">sites and all </w:t>
      </w:r>
      <w:proofErr w:type="spellStart"/>
      <w:r w:rsidR="00B21D97">
        <w:t>subsites</w:t>
      </w:r>
      <w:proofErr w:type="spellEnd"/>
      <w:r w:rsidR="00B21D97">
        <w:t>: Widgets</w:t>
      </w:r>
    </w:p>
    <w:p w14:paraId="1C56FD11" w14:textId="77777777" w:rsidR="00B21D97" w:rsidRDefault="00A530C5" w:rsidP="00B21D97">
      <w:pPr>
        <w:pStyle w:val="Bullet"/>
      </w:pPr>
      <w:r w:rsidRPr="00B21D97">
        <w:rPr>
          <w:b/>
        </w:rPr>
        <w:t>List Type:</w:t>
      </w:r>
      <w:r>
        <w:t xml:space="preserve"> Show items fro</w:t>
      </w:r>
      <w:r w:rsidR="00B21D97">
        <w:t>m this list type: Pages Library</w:t>
      </w:r>
    </w:p>
    <w:p w14:paraId="50372A00" w14:textId="77777777" w:rsidR="00B21D97" w:rsidRDefault="00A530C5" w:rsidP="00B21D97">
      <w:pPr>
        <w:pStyle w:val="Bullet"/>
      </w:pPr>
      <w:r>
        <w:t>Content Type:</w:t>
      </w:r>
    </w:p>
    <w:p w14:paraId="6F531E02" w14:textId="77777777" w:rsidR="00B21D97" w:rsidRDefault="00A530C5" w:rsidP="00B21D97">
      <w:pPr>
        <w:pStyle w:val="Bullet"/>
        <w:numPr>
          <w:ilvl w:val="2"/>
          <w:numId w:val="21"/>
        </w:numPr>
      </w:pPr>
      <w:r w:rsidRPr="00B21D97">
        <w:rPr>
          <w:b/>
        </w:rPr>
        <w:t>Show items of this content type group:</w:t>
      </w:r>
      <w:r>
        <w:t xml:space="preserve"> Widget Content Builder</w:t>
      </w:r>
    </w:p>
    <w:p w14:paraId="62B33506" w14:textId="77777777" w:rsidR="00B21D97" w:rsidRDefault="00A530C5" w:rsidP="00B21D97">
      <w:pPr>
        <w:pStyle w:val="Bullet"/>
        <w:numPr>
          <w:ilvl w:val="2"/>
          <w:numId w:val="21"/>
        </w:numPr>
      </w:pPr>
      <w:r w:rsidRPr="00B21D97">
        <w:rPr>
          <w:b/>
        </w:rPr>
        <w:t>Show items of this content type:</w:t>
      </w:r>
      <w:r>
        <w:t xml:space="preserve"> Widget Product page</w:t>
      </w:r>
    </w:p>
    <w:p w14:paraId="10062297" w14:textId="77777777" w:rsidR="00A530C5" w:rsidRDefault="00A530C5" w:rsidP="00B21D97">
      <w:pPr>
        <w:pStyle w:val="Bullet"/>
        <w:numPr>
          <w:ilvl w:val="2"/>
          <w:numId w:val="21"/>
        </w:numPr>
      </w:pPr>
      <w:r w:rsidRPr="00B21D97">
        <w:rPr>
          <w:b/>
        </w:rPr>
        <w:t>Include child content types:</w:t>
      </w:r>
      <w:r>
        <w:t xml:space="preserve"> unchecked</w:t>
      </w:r>
    </w:p>
    <w:p w14:paraId="5669B48D" w14:textId="77777777" w:rsidR="00B21D97" w:rsidRDefault="00A530C5" w:rsidP="00B21D97">
      <w:pPr>
        <w:pStyle w:val="NumberedBullet"/>
      </w:pPr>
      <w:r>
        <w:t xml:space="preserve">Expand the </w:t>
      </w:r>
      <w:r w:rsidRPr="00B21D97">
        <w:rPr>
          <w:b/>
        </w:rPr>
        <w:t>Additional Filters</w:t>
      </w:r>
      <w:r>
        <w:t xml:space="preserve"> section and set a single filter using </w:t>
      </w:r>
      <w:r w:rsidRPr="00B21D97">
        <w:t>the</w:t>
      </w:r>
      <w:r>
        <w:t xml:space="preserve"> following information: </w:t>
      </w:r>
    </w:p>
    <w:p w14:paraId="304059D1" w14:textId="77777777" w:rsidR="00A530C5" w:rsidRDefault="00A530C5" w:rsidP="00B21D97">
      <w:pPr>
        <w:pStyle w:val="Bullet"/>
      </w:pPr>
      <w:r w:rsidRPr="00B21D97">
        <w:rPr>
          <w:b/>
        </w:rPr>
        <w:t>Show items when:</w:t>
      </w:r>
      <w:r>
        <w:t xml:space="preserve"> [Division] [is equal to] [North America] (</w:t>
      </w:r>
      <w:r w:rsidRPr="00B21D97">
        <w:rPr>
          <w:i/>
        </w:rPr>
        <w:t>don't include the brackets... they are used simply for grouping the instructions</w:t>
      </w:r>
      <w:r w:rsidR="00B21D97">
        <w:t>)</w:t>
      </w:r>
    </w:p>
    <w:p w14:paraId="2FC2838A" w14:textId="77777777" w:rsidR="00B21D97" w:rsidRDefault="00A530C5" w:rsidP="00B21D97">
      <w:pPr>
        <w:pStyle w:val="NumberedBullet"/>
      </w:pPr>
      <w:r>
        <w:t xml:space="preserve">Expand the </w:t>
      </w:r>
      <w:r w:rsidRPr="00B21D97">
        <w:rPr>
          <w:b/>
        </w:rPr>
        <w:t>Grouping and Sorting</w:t>
      </w:r>
      <w:r>
        <w:t xml:space="preserve"> section and set a single filter using the following information:</w:t>
      </w:r>
    </w:p>
    <w:p w14:paraId="543D0C17" w14:textId="77777777" w:rsidR="00B21D97" w:rsidRDefault="00A530C5" w:rsidP="00B21D97">
      <w:pPr>
        <w:pStyle w:val="Bullet"/>
      </w:pPr>
      <w:r w:rsidRPr="00B21D97">
        <w:rPr>
          <w:b/>
        </w:rPr>
        <w:t>Group items by:</w:t>
      </w:r>
      <w:r>
        <w:t xml:space="preserve"> None</w:t>
      </w:r>
    </w:p>
    <w:p w14:paraId="4505A8B8" w14:textId="77777777" w:rsidR="00B21D97" w:rsidRDefault="00A530C5" w:rsidP="00B21D97">
      <w:pPr>
        <w:pStyle w:val="Bullet"/>
      </w:pPr>
      <w:r w:rsidRPr="00B21D97">
        <w:rPr>
          <w:b/>
        </w:rPr>
        <w:t>Sort items by:</w:t>
      </w:r>
      <w:r>
        <w:t xml:space="preserve"> Name</w:t>
      </w:r>
    </w:p>
    <w:p w14:paraId="052676EF" w14:textId="77777777" w:rsidR="00B21D97" w:rsidRPr="00B21D97" w:rsidRDefault="00A530C5" w:rsidP="00B21D97">
      <w:pPr>
        <w:pStyle w:val="Bullet"/>
        <w:rPr>
          <w:b/>
        </w:rPr>
      </w:pPr>
      <w:r w:rsidRPr="00B21D97">
        <w:rPr>
          <w:b/>
        </w:rPr>
        <w:t>Show items in ascending order</w:t>
      </w:r>
    </w:p>
    <w:p w14:paraId="2FAD6B5E" w14:textId="77777777" w:rsidR="00B21D97" w:rsidRDefault="00A530C5" w:rsidP="00B21D97">
      <w:pPr>
        <w:pStyle w:val="Bullet"/>
      </w:pPr>
      <w:r w:rsidRPr="00B21D97">
        <w:rPr>
          <w:b/>
        </w:rPr>
        <w:lastRenderedPageBreak/>
        <w:t>Limit the number of items to display:</w:t>
      </w:r>
      <w:r>
        <w:t xml:space="preserve"> checked</w:t>
      </w:r>
    </w:p>
    <w:p w14:paraId="2AFCC5FF" w14:textId="77777777" w:rsidR="00B21D97" w:rsidRDefault="00A530C5" w:rsidP="00B21D97">
      <w:pPr>
        <w:pStyle w:val="Bullet"/>
      </w:pPr>
      <w:r w:rsidRPr="00B21D97">
        <w:rPr>
          <w:b/>
        </w:rPr>
        <w:t>Item limit:</w:t>
      </w:r>
      <w:r>
        <w:t xml:space="preserve"> 4</w:t>
      </w:r>
    </w:p>
    <w:p w14:paraId="3E44A11A" w14:textId="77777777" w:rsidR="00A530C5" w:rsidRDefault="00A530C5" w:rsidP="00B21D97">
      <w:pPr>
        <w:pStyle w:val="NumberedBullet"/>
      </w:pPr>
      <w:r>
        <w:t xml:space="preserve">Once all the settings that can be set using the Content Query Web Part </w:t>
      </w:r>
      <w:proofErr w:type="spellStart"/>
      <w:r>
        <w:t>ToolPane</w:t>
      </w:r>
      <w:proofErr w:type="spellEnd"/>
      <w:r>
        <w:t xml:space="preserve"> are set, click </w:t>
      </w:r>
      <w:r w:rsidRPr="00EE65F9">
        <w:rPr>
          <w:b/>
        </w:rPr>
        <w:t>OK</w:t>
      </w:r>
      <w:r>
        <w:t xml:space="preserve"> at the bottom of the </w:t>
      </w:r>
      <w:proofErr w:type="spellStart"/>
      <w:r w:rsidRPr="00EE65F9">
        <w:rPr>
          <w:b/>
        </w:rPr>
        <w:t>ToolPane</w:t>
      </w:r>
      <w:proofErr w:type="spellEnd"/>
      <w:r>
        <w:t>. The resulting contents should display four pages of the Widget product pages 0-3 as shown in the following image:</w:t>
      </w:r>
    </w:p>
    <w:p w14:paraId="69E537A3" w14:textId="77777777" w:rsidR="00EE65F9" w:rsidRDefault="00EE65F9" w:rsidP="00EE65F9">
      <w:pPr>
        <w:pStyle w:val="Figure"/>
      </w:pPr>
      <w:r>
        <w:drawing>
          <wp:inline distT="0" distB="0" distL="0" distR="0" wp14:editId="19C350E8">
            <wp:extent cx="2689860" cy="1605280"/>
            <wp:effectExtent l="19050" t="0" r="0" b="0"/>
            <wp:docPr id="47" name="Picture 47" descr="C:\Development\Writing\Courses\WCM401\trunk\Student Download\Labs\07_WebParts\Figures\CQW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evelopment\Writing\Courses\WCM401\trunk\Student Download\Labs\07_WebParts\Figures\CQWP2.jpg"/>
                    <pic:cNvPicPr>
                      <a:picLocks noChangeAspect="1" noChangeArrowheads="1"/>
                    </pic:cNvPicPr>
                  </pic:nvPicPr>
                  <pic:blipFill>
                    <a:blip r:embed="rId14" cstate="print">
                      <a:grayscl/>
                    </a:blip>
                    <a:srcRect/>
                    <a:stretch>
                      <a:fillRect/>
                    </a:stretch>
                  </pic:blipFill>
                  <pic:spPr bwMode="auto">
                    <a:xfrm>
                      <a:off x="0" y="0"/>
                      <a:ext cx="2689860" cy="1605280"/>
                    </a:xfrm>
                    <a:prstGeom prst="rect">
                      <a:avLst/>
                    </a:prstGeom>
                    <a:noFill/>
                    <a:ln w="9525">
                      <a:noFill/>
                      <a:miter lim="800000"/>
                      <a:headEnd/>
                      <a:tailEnd/>
                    </a:ln>
                  </pic:spPr>
                </pic:pic>
              </a:graphicData>
            </a:graphic>
          </wp:inline>
        </w:drawing>
      </w:r>
    </w:p>
    <w:p w14:paraId="19945636" w14:textId="77777777" w:rsidR="00EE65F9" w:rsidRDefault="00A530C5" w:rsidP="00EE65F9">
      <w:pPr>
        <w:pStyle w:val="NumberedBullet"/>
      </w:pPr>
      <w:r>
        <w:t xml:space="preserve">This is as far as you can get without rolling up your sleeves and getting dirty with the code. To edit some of the more power properties of the Content Query Web Part, you need to edit the XML by hand. To do this, export the Web Part by selecting </w:t>
      </w:r>
      <w:r w:rsidRPr="00EE65F9">
        <w:rPr>
          <w:b/>
        </w:rPr>
        <w:t>edit</w:t>
      </w:r>
      <w:r>
        <w:t xml:space="preserve"> and then </w:t>
      </w:r>
      <w:r w:rsidRPr="00EE65F9">
        <w:rPr>
          <w:b/>
        </w:rPr>
        <w:t>Export...</w:t>
      </w:r>
      <w:r>
        <w:t xml:space="preserve">. Save the </w:t>
      </w:r>
      <w:r w:rsidRPr="00EE65F9">
        <w:rPr>
          <w:b/>
        </w:rPr>
        <w:t>*.</w:t>
      </w:r>
      <w:proofErr w:type="spellStart"/>
      <w:r w:rsidRPr="00EE65F9">
        <w:rPr>
          <w:b/>
        </w:rPr>
        <w:t>webpart</w:t>
      </w:r>
      <w:proofErr w:type="spellEnd"/>
      <w:r>
        <w:t xml:space="preserve"> file anywhere you like... such as the desktop.</w:t>
      </w:r>
    </w:p>
    <w:p w14:paraId="6ABC21F8" w14:textId="77777777" w:rsidR="00EE65F9" w:rsidRDefault="00A530C5" w:rsidP="00EE65F9">
      <w:pPr>
        <w:pStyle w:val="NumberedBullet"/>
      </w:pPr>
      <w:r>
        <w:t xml:space="preserve">Open the saved </w:t>
      </w:r>
      <w:r w:rsidRPr="00EE65F9">
        <w:rPr>
          <w:b/>
        </w:rPr>
        <w:t>*.</w:t>
      </w:r>
      <w:proofErr w:type="spellStart"/>
      <w:r w:rsidRPr="00EE65F9">
        <w:rPr>
          <w:b/>
        </w:rPr>
        <w:t>webpart</w:t>
      </w:r>
      <w:proofErr w:type="spellEnd"/>
      <w:r w:rsidRPr="00EE65F9">
        <w:rPr>
          <w:b/>
        </w:rPr>
        <w:t xml:space="preserve"> </w:t>
      </w:r>
      <w:r>
        <w:t xml:space="preserve">file in Visual Studio. First, change the name of the Web Part. Search for the property </w:t>
      </w:r>
      <w:r w:rsidRPr="00EE65F9">
        <w:rPr>
          <w:b/>
        </w:rPr>
        <w:t>Title</w:t>
      </w:r>
      <w:r>
        <w:t xml:space="preserve"> (~ line 27) and change the contents of the XML element to </w:t>
      </w:r>
      <w:r w:rsidRPr="00EE65F9">
        <w:rPr>
          <w:b/>
        </w:rPr>
        <w:t>North American Products</w:t>
      </w:r>
      <w:r>
        <w:t>.</w:t>
      </w:r>
    </w:p>
    <w:p w14:paraId="4E700474" w14:textId="77777777" w:rsidR="00A530C5" w:rsidRDefault="00A530C5" w:rsidP="00EE65F9">
      <w:pPr>
        <w:pStyle w:val="NumberedBullet"/>
      </w:pPr>
      <w:r>
        <w:t xml:space="preserve">Next, you need to add a few extra fields to the XML created by the Content Query Web part... search for the property </w:t>
      </w:r>
      <w:proofErr w:type="spellStart"/>
      <w:r w:rsidRPr="00EE65F9">
        <w:rPr>
          <w:b/>
        </w:rPr>
        <w:t>CommonViewFields</w:t>
      </w:r>
      <w:proofErr w:type="spellEnd"/>
      <w:r>
        <w:t xml:space="preserve"> (~ line 68) and change the contents of the XML element to </w:t>
      </w:r>
      <w:proofErr w:type="spellStart"/>
      <w:r w:rsidRPr="00EE65F9">
        <w:rPr>
          <w:b/>
        </w:rPr>
        <w:t>ProductDescription,RichHTML</w:t>
      </w:r>
      <w:proofErr w:type="spellEnd"/>
      <w:r w:rsidRPr="00EE65F9">
        <w:rPr>
          <w:b/>
        </w:rPr>
        <w:t>;</w:t>
      </w:r>
      <w:r>
        <w:t xml:space="preserve">. This tells the Content Query Web Part to pull an additional field (along with the data type) from the content and add to the resulting XML output: </w:t>
      </w:r>
      <w:proofErr w:type="spellStart"/>
      <w:r>
        <w:t>ProductDescription</w:t>
      </w:r>
      <w:proofErr w:type="spellEnd"/>
      <w:r>
        <w:t>.</w:t>
      </w:r>
    </w:p>
    <w:p w14:paraId="3A67BC6B" w14:textId="77777777" w:rsidR="00A530C5" w:rsidRDefault="00A530C5" w:rsidP="00A530C5">
      <w:pPr>
        <w:pStyle w:val="NumberedBullet"/>
      </w:pPr>
      <w:r>
        <w:t xml:space="preserve">The Content Query Web Part uses XSL to transform the XML it generates to resulting HTML for rendering in the browser. The Publishing Portal site template adds quite a few style sheets to the Style Library list when the site is created. While you could customize one of these, it's better if you create your own XSL file as you may want to use one of the provided styles at a later point in your project. To use your own style sheet, you need to tell the Content Query Web Part to import the XSL style sheet you will create. </w:t>
      </w:r>
    </w:p>
    <w:p w14:paraId="38B42C63" w14:textId="77777777" w:rsidR="00A530C5" w:rsidRDefault="00A530C5" w:rsidP="00EE65F9">
      <w:pPr>
        <w:pStyle w:val="NumberedBullet"/>
        <w:numPr>
          <w:ilvl w:val="0"/>
          <w:numId w:val="0"/>
        </w:numPr>
        <w:ind w:left="720"/>
      </w:pPr>
      <w:r>
        <w:t xml:space="preserve">Search for the property </w:t>
      </w:r>
      <w:proofErr w:type="spellStart"/>
      <w:r w:rsidRPr="00EE65F9">
        <w:rPr>
          <w:b/>
        </w:rPr>
        <w:t>ItemXslLink</w:t>
      </w:r>
      <w:proofErr w:type="spellEnd"/>
      <w:r>
        <w:t xml:space="preserve"> (~ line 84) and change the contents of the XML element to </w:t>
      </w:r>
      <w:r w:rsidRPr="00EE65F9">
        <w:rPr>
          <w:b/>
        </w:rPr>
        <w:t>/Style Library/XSL Style Sheets/WCM401.xsl</w:t>
      </w:r>
      <w:r>
        <w:t>.</w:t>
      </w:r>
    </w:p>
    <w:p w14:paraId="7317B1CC" w14:textId="77777777" w:rsidR="00EE65F9" w:rsidRDefault="00A530C5" w:rsidP="00EE65F9">
      <w:pPr>
        <w:pStyle w:val="NumberedBullet"/>
      </w:pPr>
      <w:r>
        <w:t xml:space="preserve">Create a new XSL file and add it to the Style Library list. To do this, open </w:t>
      </w:r>
      <w:r w:rsidRPr="00EE65F9">
        <w:rPr>
          <w:b/>
        </w:rPr>
        <w:t>SharePoint Designer</w:t>
      </w:r>
      <w:r>
        <w:t xml:space="preserve"> and open the site </w:t>
      </w:r>
      <w:r w:rsidRPr="00EE65F9">
        <w:rPr>
          <w:b/>
        </w:rPr>
        <w:t>http://wcm.litwareinc.com</w:t>
      </w:r>
      <w:r>
        <w:t xml:space="preserve">. It is easier to start by copying the existing ItemStyle.xsl file... select the file </w:t>
      </w:r>
      <w:r w:rsidRPr="00EE65F9">
        <w:rPr>
          <w:b/>
        </w:rPr>
        <w:t>Style Library\XSL Style Sheets\ItemStyle.xsl</w:t>
      </w:r>
      <w:r>
        <w:t xml:space="preserve"> by </w:t>
      </w:r>
      <w:r w:rsidRPr="00EE65F9">
        <w:rPr>
          <w:b/>
        </w:rPr>
        <w:t>right-clicking</w:t>
      </w:r>
      <w:r>
        <w:t xml:space="preserve"> it and selecting </w:t>
      </w:r>
      <w:r w:rsidRPr="00EE65F9">
        <w:rPr>
          <w:b/>
        </w:rPr>
        <w:t>Copy</w:t>
      </w:r>
      <w:r>
        <w:t xml:space="preserve">, then </w:t>
      </w:r>
      <w:r w:rsidRPr="00EE65F9">
        <w:rPr>
          <w:b/>
        </w:rPr>
        <w:t>right-click</w:t>
      </w:r>
      <w:r>
        <w:t xml:space="preserve"> it again and select </w:t>
      </w:r>
      <w:r w:rsidRPr="00EE65F9">
        <w:rPr>
          <w:b/>
        </w:rPr>
        <w:t>Paste</w:t>
      </w:r>
      <w:r>
        <w:t xml:space="preserve">. The file was pasted with the name of </w:t>
      </w:r>
      <w:proofErr w:type="spellStart"/>
      <w:r w:rsidRPr="00EE65F9">
        <w:rPr>
          <w:b/>
        </w:rPr>
        <w:t>ItemStyle_</w:t>
      </w:r>
      <w:proofErr w:type="gramStart"/>
      <w:r w:rsidRPr="00EE65F9">
        <w:rPr>
          <w:b/>
        </w:rPr>
        <w:t>copy</w:t>
      </w:r>
      <w:proofErr w:type="spellEnd"/>
      <w:r w:rsidRPr="00EE65F9">
        <w:rPr>
          <w:b/>
        </w:rPr>
        <w:t>(</w:t>
      </w:r>
      <w:proofErr w:type="gramEnd"/>
      <w:r w:rsidRPr="00EE65F9">
        <w:rPr>
          <w:b/>
        </w:rPr>
        <w:t>1).</w:t>
      </w:r>
      <w:proofErr w:type="spellStart"/>
      <w:r w:rsidRPr="00EE65F9">
        <w:rPr>
          <w:b/>
        </w:rPr>
        <w:t>xsl</w:t>
      </w:r>
      <w:proofErr w:type="spellEnd"/>
      <w:r>
        <w:t xml:space="preserve">... </w:t>
      </w:r>
      <w:r w:rsidRPr="00EE65F9">
        <w:rPr>
          <w:b/>
        </w:rPr>
        <w:t>rename</w:t>
      </w:r>
      <w:r>
        <w:t xml:space="preserve"> this file to </w:t>
      </w:r>
      <w:r w:rsidRPr="00EE65F9">
        <w:rPr>
          <w:b/>
        </w:rPr>
        <w:t>WCM401.xsl</w:t>
      </w:r>
      <w:r>
        <w:t>.</w:t>
      </w:r>
    </w:p>
    <w:p w14:paraId="6F0CC529" w14:textId="77777777" w:rsidR="00EE65F9" w:rsidRDefault="00A530C5" w:rsidP="00A530C5">
      <w:pPr>
        <w:pStyle w:val="NumberedBullet"/>
      </w:pPr>
      <w:r>
        <w:lastRenderedPageBreak/>
        <w:t xml:space="preserve">Check out the </w:t>
      </w:r>
      <w:r w:rsidRPr="00EE65F9">
        <w:rPr>
          <w:b/>
        </w:rPr>
        <w:t>WCM401.xsl</w:t>
      </w:r>
      <w:r>
        <w:t xml:space="preserve"> file you just created by right-clicking it and selecting </w:t>
      </w:r>
      <w:r w:rsidRPr="00EE65F9">
        <w:rPr>
          <w:b/>
        </w:rPr>
        <w:t>Check Out</w:t>
      </w:r>
      <w:r>
        <w:t xml:space="preserve"> then open the file. </w:t>
      </w:r>
    </w:p>
    <w:p w14:paraId="57F49F05" w14:textId="77777777" w:rsidR="00A530C5" w:rsidRDefault="00A530C5" w:rsidP="00A530C5">
      <w:pPr>
        <w:pStyle w:val="NumberedBullet"/>
      </w:pPr>
      <w:r>
        <w:t xml:space="preserve">The opening </w:t>
      </w:r>
      <w:r w:rsidRPr="00EE65F9">
        <w:rPr>
          <w:b/>
        </w:rPr>
        <w:t>&lt;</w:t>
      </w:r>
      <w:proofErr w:type="spellStart"/>
      <w:r w:rsidRPr="00EE65F9">
        <w:rPr>
          <w:b/>
        </w:rPr>
        <w:t>xsl</w:t>
      </w:r>
      <w:proofErr w:type="gramStart"/>
      <w:r w:rsidRPr="00EE65F9">
        <w:rPr>
          <w:b/>
        </w:rPr>
        <w:t>:stylesheet</w:t>
      </w:r>
      <w:proofErr w:type="spellEnd"/>
      <w:proofErr w:type="gramEnd"/>
      <w:r w:rsidRPr="00EE65F9">
        <w:rPr>
          <w:b/>
        </w:rPr>
        <w:t>&gt;</w:t>
      </w:r>
      <w:r>
        <w:t xml:space="preserve"> node contains a few schema declarations. The remainder of the file contains a few &lt;</w:t>
      </w:r>
      <w:proofErr w:type="spellStart"/>
      <w:r>
        <w:t>xsl</w:t>
      </w:r>
      <w:proofErr w:type="gramStart"/>
      <w:r>
        <w:t>:template</w:t>
      </w:r>
      <w:proofErr w:type="spellEnd"/>
      <w:proofErr w:type="gramEnd"/>
      <w:r>
        <w:t xml:space="preserve">&gt; sections. The first template, </w:t>
      </w:r>
      <w:r w:rsidRPr="00EE65F9">
        <w:rPr>
          <w:b/>
        </w:rPr>
        <w:t>Default</w:t>
      </w:r>
      <w:r>
        <w:t xml:space="preserve">, is the one you will customize. Delete all other templates from the </w:t>
      </w:r>
      <w:r w:rsidRPr="00EE65F9">
        <w:rPr>
          <w:b/>
        </w:rPr>
        <w:t>WCM401.xsl</w:t>
      </w:r>
      <w:r>
        <w:t xml:space="preserve"> file. The</w:t>
      </w:r>
      <w:r w:rsidR="00EE65F9">
        <w:t xml:space="preserve"> file should now contain only ~</w:t>
      </w:r>
      <w:r>
        <w:t xml:space="preserve">47 lines of XML. Change the name attribute in the </w:t>
      </w:r>
      <w:r w:rsidRPr="00EE65F9">
        <w:rPr>
          <w:b/>
        </w:rPr>
        <w:t>&lt;</w:t>
      </w:r>
      <w:proofErr w:type="spellStart"/>
      <w:r w:rsidRPr="00EE65F9">
        <w:rPr>
          <w:b/>
        </w:rPr>
        <w:t>xsl</w:t>
      </w:r>
      <w:proofErr w:type="gramStart"/>
      <w:r w:rsidRPr="00EE65F9">
        <w:rPr>
          <w:b/>
        </w:rPr>
        <w:t>:template</w:t>
      </w:r>
      <w:proofErr w:type="spellEnd"/>
      <w:proofErr w:type="gramEnd"/>
      <w:r w:rsidRPr="00EE65F9">
        <w:rPr>
          <w:b/>
        </w:rPr>
        <w:t>&gt;</w:t>
      </w:r>
      <w:r>
        <w:t xml:space="preserve"> node from </w:t>
      </w:r>
      <w:r w:rsidRPr="00EE65F9">
        <w:rPr>
          <w:b/>
        </w:rPr>
        <w:t>Default</w:t>
      </w:r>
      <w:r>
        <w:t xml:space="preserve"> to </w:t>
      </w:r>
      <w:proofErr w:type="spellStart"/>
      <w:r w:rsidRPr="00EE65F9">
        <w:rPr>
          <w:b/>
        </w:rPr>
        <w:t>WidgetProductList</w:t>
      </w:r>
      <w:proofErr w:type="spellEnd"/>
      <w:r>
        <w:t xml:space="preserve">. Also change the match attribute from </w:t>
      </w:r>
      <w:r w:rsidRPr="00EE65F9">
        <w:rPr>
          <w:b/>
        </w:rPr>
        <w:t>*</w:t>
      </w:r>
      <w:r>
        <w:t xml:space="preserve"> to </w:t>
      </w:r>
      <w:proofErr w:type="gramStart"/>
      <w:r w:rsidRPr="00EE65F9">
        <w:rPr>
          <w:b/>
        </w:rPr>
        <w:t>Row[</w:t>
      </w:r>
      <w:proofErr w:type="gramEnd"/>
      <w:r w:rsidRPr="00EE65F9">
        <w:rPr>
          <w:b/>
        </w:rPr>
        <w:t>@Style='</w:t>
      </w:r>
      <w:proofErr w:type="spellStart"/>
      <w:r w:rsidRPr="00EE65F9">
        <w:rPr>
          <w:b/>
        </w:rPr>
        <w:t>WidgetProductList</w:t>
      </w:r>
      <w:proofErr w:type="spellEnd"/>
      <w:r w:rsidRPr="00EE65F9">
        <w:rPr>
          <w:b/>
        </w:rPr>
        <w:t>']</w:t>
      </w:r>
      <w:r>
        <w:t>.</w:t>
      </w:r>
    </w:p>
    <w:p w14:paraId="5E8556A9" w14:textId="77777777" w:rsidR="00EE65F9" w:rsidRDefault="00A530C5" w:rsidP="00EE65F9">
      <w:pPr>
        <w:pStyle w:val="NumberedBullet"/>
      </w:pPr>
      <w:r>
        <w:t>Save your changes to the XSL file.</w:t>
      </w:r>
    </w:p>
    <w:p w14:paraId="3C5A750D" w14:textId="77777777" w:rsidR="00A530C5" w:rsidRDefault="00A530C5" w:rsidP="00EE65F9">
      <w:pPr>
        <w:pStyle w:val="NumberedBullet"/>
      </w:pPr>
      <w:r>
        <w:t>Now, make sure the *.</w:t>
      </w:r>
      <w:proofErr w:type="spellStart"/>
      <w:r>
        <w:t>webpart</w:t>
      </w:r>
      <w:proofErr w:type="spellEnd"/>
      <w:r>
        <w:t xml:space="preserve"> file is valid. If you aren't already on the Widget's site default page, browse to it (</w:t>
      </w:r>
      <w:r w:rsidRPr="00EE65F9">
        <w:rPr>
          <w:b/>
        </w:rPr>
        <w:t>http://wcm.litwareinc.com/Widgets/Pages/default.aspx</w:t>
      </w:r>
      <w:r>
        <w:t>). Now you need to import the *.</w:t>
      </w:r>
      <w:proofErr w:type="spellStart"/>
      <w:r>
        <w:t>webpart</w:t>
      </w:r>
      <w:proofErr w:type="spellEnd"/>
      <w:r>
        <w:t xml:space="preserve"> file. From the Page Editing Toolbar, select </w:t>
      </w:r>
      <w:r w:rsidRPr="00C07BD2">
        <w:rPr>
          <w:b/>
        </w:rPr>
        <w:t>Page » Add Web Parts » Import.</w:t>
      </w:r>
      <w:r>
        <w:t xml:space="preserve"> In the </w:t>
      </w:r>
      <w:proofErr w:type="spellStart"/>
      <w:r w:rsidRPr="00C07BD2">
        <w:rPr>
          <w:b/>
        </w:rPr>
        <w:t>ToolPane</w:t>
      </w:r>
      <w:proofErr w:type="spellEnd"/>
      <w:r>
        <w:t xml:space="preserve">, click </w:t>
      </w:r>
      <w:r w:rsidRPr="00C07BD2">
        <w:rPr>
          <w:b/>
        </w:rPr>
        <w:t>Browse</w:t>
      </w:r>
      <w:r>
        <w:t xml:space="preserve"> and select the </w:t>
      </w:r>
      <w:r w:rsidRPr="00C07BD2">
        <w:rPr>
          <w:b/>
        </w:rPr>
        <w:t>*.</w:t>
      </w:r>
      <w:proofErr w:type="spellStart"/>
      <w:r w:rsidRPr="00C07BD2">
        <w:rPr>
          <w:b/>
        </w:rPr>
        <w:t>webpart</w:t>
      </w:r>
      <w:proofErr w:type="spellEnd"/>
      <w:r>
        <w:t xml:space="preserve"> file you have been working with. Once selected, click </w:t>
      </w:r>
      <w:r w:rsidRPr="00C07BD2">
        <w:rPr>
          <w:b/>
        </w:rPr>
        <w:t>Upload</w:t>
      </w:r>
      <w:r>
        <w:t xml:space="preserve"> in the </w:t>
      </w:r>
      <w:proofErr w:type="spellStart"/>
      <w:r>
        <w:t>ToolPane</w:t>
      </w:r>
      <w:proofErr w:type="spellEnd"/>
      <w:r>
        <w:t xml:space="preserve">. After the page issues a </w:t>
      </w:r>
      <w:proofErr w:type="spellStart"/>
      <w:r>
        <w:t>postback</w:t>
      </w:r>
      <w:proofErr w:type="spellEnd"/>
      <w:r>
        <w:t xml:space="preserve">, you should see your Web Part listed below the Upload button in the </w:t>
      </w:r>
      <w:r w:rsidR="006E7D2B">
        <w:t xml:space="preserve">Task </w:t>
      </w:r>
      <w:r>
        <w:t>Pane, as shown in the following image:</w:t>
      </w:r>
    </w:p>
    <w:p w14:paraId="75493D86" w14:textId="77777777" w:rsidR="00CE1BAD" w:rsidRDefault="00CE1BAD" w:rsidP="00CE1BAD">
      <w:pPr>
        <w:pStyle w:val="Figure"/>
      </w:pPr>
      <w:r>
        <w:drawing>
          <wp:inline distT="0" distB="0" distL="0" distR="0" wp14:editId="750381C3">
            <wp:extent cx="2487930" cy="2934335"/>
            <wp:effectExtent l="19050" t="0" r="7620" b="0"/>
            <wp:docPr id="56" name="Picture 56" descr="C:\Development\Writing\Courses\WCM401\trunk\Student Download\Labs\07_WebParts\Figures\Import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evelopment\Writing\Courses\WCM401\trunk\Student Download\Labs\07_WebParts\Figures\ImportWP.jpg"/>
                    <pic:cNvPicPr>
                      <a:picLocks noChangeAspect="1" noChangeArrowheads="1"/>
                    </pic:cNvPicPr>
                  </pic:nvPicPr>
                  <pic:blipFill>
                    <a:blip r:embed="rId15" cstate="print">
                      <a:grayscl/>
                    </a:blip>
                    <a:srcRect/>
                    <a:stretch>
                      <a:fillRect/>
                    </a:stretch>
                  </pic:blipFill>
                  <pic:spPr bwMode="auto">
                    <a:xfrm>
                      <a:off x="0" y="0"/>
                      <a:ext cx="2487930" cy="2934335"/>
                    </a:xfrm>
                    <a:prstGeom prst="rect">
                      <a:avLst/>
                    </a:prstGeom>
                    <a:noFill/>
                    <a:ln w="9525">
                      <a:noFill/>
                      <a:miter lim="800000"/>
                      <a:headEnd/>
                      <a:tailEnd/>
                    </a:ln>
                  </pic:spPr>
                </pic:pic>
              </a:graphicData>
            </a:graphic>
          </wp:inline>
        </w:drawing>
      </w:r>
    </w:p>
    <w:p w14:paraId="15CA3AAA" w14:textId="77777777" w:rsidR="00A530C5" w:rsidRDefault="00A530C5" w:rsidP="00A530C5">
      <w:pPr>
        <w:pStyle w:val="NumberedBullet"/>
      </w:pPr>
      <w:r>
        <w:t xml:space="preserve">Add the Web Part to the page by either dragging it into a Web Part zone, or by selecting the zone from the </w:t>
      </w:r>
      <w:proofErr w:type="spellStart"/>
      <w:r>
        <w:t>ToolPane</w:t>
      </w:r>
      <w:proofErr w:type="spellEnd"/>
      <w:r>
        <w:t xml:space="preserve"> and clicking </w:t>
      </w:r>
      <w:r w:rsidRPr="00CE1BAD">
        <w:rPr>
          <w:b/>
        </w:rPr>
        <w:t>Import</w:t>
      </w:r>
      <w:r>
        <w:t xml:space="preserve">. You should see an instance of the new Content Query Web Part with a title of </w:t>
      </w:r>
      <w:r w:rsidRPr="00CE1BAD">
        <w:rPr>
          <w:b/>
        </w:rPr>
        <w:t>North American Products</w:t>
      </w:r>
      <w:r>
        <w:t xml:space="preserve"> that contains no rendered results. That's because you need to set the item style to use. Do this by selecting </w:t>
      </w:r>
      <w:r w:rsidRPr="00CE1BAD">
        <w:rPr>
          <w:b/>
        </w:rPr>
        <w:t>edit » Modify Shared Web Part</w:t>
      </w:r>
      <w:r>
        <w:t xml:space="preserve"> from the </w:t>
      </w:r>
      <w:r w:rsidRPr="00CE1BAD">
        <w:rPr>
          <w:b/>
        </w:rPr>
        <w:t>North American Products</w:t>
      </w:r>
      <w:r>
        <w:t xml:space="preserve"> Content Query Web Part. Expand the </w:t>
      </w:r>
      <w:r w:rsidRPr="00CE1BAD">
        <w:rPr>
          <w:b/>
        </w:rPr>
        <w:t>Presentation</w:t>
      </w:r>
      <w:r>
        <w:t xml:space="preserve"> section and scroll down to the </w:t>
      </w:r>
      <w:r w:rsidRPr="00CE1BAD">
        <w:rPr>
          <w:b/>
        </w:rPr>
        <w:t>Styles</w:t>
      </w:r>
      <w:r>
        <w:t xml:space="preserve"> subsection. Notice the </w:t>
      </w:r>
      <w:r w:rsidRPr="00CE1BAD">
        <w:rPr>
          <w:b/>
        </w:rPr>
        <w:t>Item style</w:t>
      </w:r>
      <w:r>
        <w:t xml:space="preserve"> is set to </w:t>
      </w:r>
      <w:proofErr w:type="spellStart"/>
      <w:r w:rsidRPr="00CE1BAD">
        <w:rPr>
          <w:b/>
        </w:rPr>
        <w:t>WidgetProductList</w:t>
      </w:r>
      <w:proofErr w:type="spellEnd"/>
      <w:r>
        <w:t xml:space="preserve">... that's the only style in our XSL style sheet. You just need to apply it by clicking </w:t>
      </w:r>
      <w:r w:rsidRPr="00CE1BAD">
        <w:rPr>
          <w:b/>
        </w:rPr>
        <w:t>OK</w:t>
      </w:r>
      <w:r>
        <w:t xml:space="preserve"> or </w:t>
      </w:r>
      <w:proofErr w:type="gramStart"/>
      <w:r w:rsidRPr="00CE1BAD">
        <w:rPr>
          <w:b/>
        </w:rPr>
        <w:t>Apply</w:t>
      </w:r>
      <w:proofErr w:type="gramEnd"/>
      <w:r>
        <w:t xml:space="preserve"> in the </w:t>
      </w:r>
      <w:proofErr w:type="spellStart"/>
      <w:r>
        <w:t>ToolPane</w:t>
      </w:r>
      <w:proofErr w:type="spellEnd"/>
      <w:r>
        <w:t xml:space="preserve">. </w:t>
      </w:r>
    </w:p>
    <w:p w14:paraId="0A393E57" w14:textId="77777777" w:rsidR="00A530C5" w:rsidRDefault="00A530C5" w:rsidP="00CE1BAD">
      <w:pPr>
        <w:pStyle w:val="NumberedBullet"/>
        <w:numPr>
          <w:ilvl w:val="0"/>
          <w:numId w:val="0"/>
        </w:numPr>
        <w:ind w:left="720"/>
      </w:pPr>
      <w:r>
        <w:lastRenderedPageBreak/>
        <w:t xml:space="preserve">The </w:t>
      </w:r>
      <w:r w:rsidRPr="00CE1BAD">
        <w:rPr>
          <w:b/>
        </w:rPr>
        <w:t xml:space="preserve">North American Products </w:t>
      </w:r>
      <w:r>
        <w:t xml:space="preserve">Web Part should now contain the same rendered results as the original Content Query Web Part. This is because you have simply copied the default rendering from the ItemStyle.xsl </w:t>
      </w:r>
      <w:r w:rsidR="00CE1BAD">
        <w:t>style sheet</w:t>
      </w:r>
      <w:r>
        <w:t>.</w:t>
      </w:r>
    </w:p>
    <w:p w14:paraId="51193405" w14:textId="77777777" w:rsidR="00CE1BAD" w:rsidRDefault="00A530C5" w:rsidP="00CE1BAD">
      <w:pPr>
        <w:pStyle w:val="NumberedBullet"/>
        <w:numPr>
          <w:ilvl w:val="0"/>
          <w:numId w:val="0"/>
        </w:numPr>
        <w:ind w:left="720"/>
      </w:pPr>
      <w:r>
        <w:t>Now you are set to customize the XSL style sheet.</w:t>
      </w:r>
    </w:p>
    <w:p w14:paraId="4EED884B" w14:textId="77777777" w:rsidR="00CE1BAD" w:rsidRDefault="00A530C5" w:rsidP="00CE1BAD">
      <w:pPr>
        <w:pStyle w:val="NumberedBullet"/>
      </w:pPr>
      <w:r>
        <w:t xml:space="preserve">Go back to </w:t>
      </w:r>
      <w:r w:rsidRPr="00CE1BAD">
        <w:rPr>
          <w:b/>
        </w:rPr>
        <w:t>SharePoint Designer</w:t>
      </w:r>
      <w:r>
        <w:t xml:space="preserve"> and open </w:t>
      </w:r>
      <w:r w:rsidRPr="00CE1BAD">
        <w:rPr>
          <w:b/>
        </w:rPr>
        <w:t>/Style Library/XSL Style Sheets/WCM401.xsl</w:t>
      </w:r>
      <w:r>
        <w:t xml:space="preserve"> if it is not already </w:t>
      </w:r>
      <w:proofErr w:type="gramStart"/>
      <w:r>
        <w:t>open</w:t>
      </w:r>
      <w:proofErr w:type="gramEnd"/>
      <w:r>
        <w:t>. The XSL template is broken into two sections. The first section (containing four &lt;</w:t>
      </w:r>
      <w:proofErr w:type="spellStart"/>
      <w:r>
        <w:t>xsl</w:t>
      </w:r>
      <w:proofErr w:type="gramStart"/>
      <w:r>
        <w:t>:variable</w:t>
      </w:r>
      <w:proofErr w:type="spellEnd"/>
      <w:proofErr w:type="gramEnd"/>
      <w:r>
        <w:t xml:space="preserve">&gt; elements) is used for validating XSL variables. The second section (starting with &lt;div&gt;) is used for rendering the output. </w:t>
      </w:r>
    </w:p>
    <w:p w14:paraId="09929558" w14:textId="77777777" w:rsidR="00CE1BAD" w:rsidRDefault="00A530C5" w:rsidP="00CE1BAD">
      <w:pPr>
        <w:pStyle w:val="NumberedBullet"/>
      </w:pPr>
      <w:r>
        <w:t xml:space="preserve">Change the description to show the contents of the article. Change the </w:t>
      </w:r>
      <w:r w:rsidRPr="00CE1BAD">
        <w:rPr>
          <w:b/>
        </w:rPr>
        <w:t>&lt;</w:t>
      </w:r>
      <w:proofErr w:type="spellStart"/>
      <w:r w:rsidRPr="00CE1BAD">
        <w:rPr>
          <w:b/>
        </w:rPr>
        <w:t>xsl</w:t>
      </w:r>
      <w:proofErr w:type="gramStart"/>
      <w:r w:rsidRPr="00CE1BAD">
        <w:rPr>
          <w:b/>
        </w:rPr>
        <w:t>:value</w:t>
      </w:r>
      <w:proofErr w:type="gramEnd"/>
      <w:r w:rsidRPr="00CE1BAD">
        <w:rPr>
          <w:b/>
        </w:rPr>
        <w:t>-of</w:t>
      </w:r>
      <w:proofErr w:type="spellEnd"/>
      <w:r w:rsidRPr="00CE1BAD">
        <w:rPr>
          <w:b/>
        </w:rPr>
        <w:t xml:space="preserve"> select="@Description" /&gt;</w:t>
      </w:r>
      <w:r>
        <w:t xml:space="preserve"> node to </w:t>
      </w:r>
      <w:r w:rsidRPr="00CE1BAD">
        <w:rPr>
          <w:b/>
        </w:rPr>
        <w:t>&lt;</w:t>
      </w:r>
      <w:proofErr w:type="spellStart"/>
      <w:r w:rsidRPr="00CE1BAD">
        <w:rPr>
          <w:b/>
        </w:rPr>
        <w:t>xsl:value-of</w:t>
      </w:r>
      <w:proofErr w:type="spellEnd"/>
      <w:r w:rsidRPr="00CE1BAD">
        <w:rPr>
          <w:b/>
        </w:rPr>
        <w:t xml:space="preserve"> select="@</w:t>
      </w:r>
      <w:proofErr w:type="spellStart"/>
      <w:r w:rsidRPr="00CE1BAD">
        <w:rPr>
          <w:b/>
        </w:rPr>
        <w:t>ProductDescription</w:t>
      </w:r>
      <w:proofErr w:type="spellEnd"/>
      <w:r w:rsidRPr="00CE1BAD">
        <w:rPr>
          <w:b/>
        </w:rPr>
        <w:t>" /&gt;</w:t>
      </w:r>
      <w:r>
        <w:t xml:space="preserve"> and save your changes.</w:t>
      </w:r>
    </w:p>
    <w:p w14:paraId="5777FA41" w14:textId="77777777" w:rsidR="00A530C5" w:rsidRDefault="00A530C5" w:rsidP="00CE1BAD">
      <w:pPr>
        <w:pStyle w:val="NumberedBullet"/>
      </w:pPr>
      <w:r>
        <w:t xml:space="preserve">Go back to the browser and reload (do not refresh) the page by clicking the </w:t>
      </w:r>
      <w:r w:rsidRPr="00CE1BAD">
        <w:rPr>
          <w:b/>
        </w:rPr>
        <w:t>Widgets</w:t>
      </w:r>
      <w:r>
        <w:t xml:space="preserve"> link in the navigation. You will now see your modified style being used as shown in the following image:</w:t>
      </w:r>
    </w:p>
    <w:p w14:paraId="30C86CAD" w14:textId="77777777" w:rsidR="00A530C5" w:rsidRPr="00CE1BAD" w:rsidRDefault="00CE1BAD" w:rsidP="00CE1BAD">
      <w:pPr>
        <w:pStyle w:val="Figure"/>
        <w:rPr>
          <w:b/>
        </w:rPr>
      </w:pPr>
      <w:r>
        <w:drawing>
          <wp:inline distT="0" distB="0" distL="0" distR="0" wp14:editId="2295F97F">
            <wp:extent cx="3041015" cy="2902585"/>
            <wp:effectExtent l="19050" t="0" r="6985" b="0"/>
            <wp:docPr id="59" name="Picture 59" descr="C:\Development\Writing\Courses\WCM401\trunk\Student Download\Labs\07_WebParts\Figures\CQW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Development\Writing\Courses\WCM401\trunk\Student Download\Labs\07_WebParts\Figures\CQWP3.jpg"/>
                    <pic:cNvPicPr>
                      <a:picLocks noChangeAspect="1" noChangeArrowheads="1"/>
                    </pic:cNvPicPr>
                  </pic:nvPicPr>
                  <pic:blipFill>
                    <a:blip r:embed="rId16" cstate="print">
                      <a:grayscl/>
                    </a:blip>
                    <a:srcRect/>
                    <a:stretch>
                      <a:fillRect/>
                    </a:stretch>
                  </pic:blipFill>
                  <pic:spPr bwMode="auto">
                    <a:xfrm>
                      <a:off x="0" y="0"/>
                      <a:ext cx="3041015" cy="2902585"/>
                    </a:xfrm>
                    <a:prstGeom prst="rect">
                      <a:avLst/>
                    </a:prstGeom>
                    <a:noFill/>
                    <a:ln w="9525">
                      <a:noFill/>
                      <a:miter lim="800000"/>
                      <a:headEnd/>
                      <a:tailEnd/>
                    </a:ln>
                  </pic:spPr>
                </pic:pic>
              </a:graphicData>
            </a:graphic>
          </wp:inline>
        </w:drawing>
      </w:r>
    </w:p>
    <w:p w14:paraId="13FDF341" w14:textId="77777777" w:rsidR="000439C3" w:rsidRDefault="00A530C5" w:rsidP="000439C3">
      <w:pPr>
        <w:pStyle w:val="NumberedBullet"/>
        <w:numPr>
          <w:ilvl w:val="0"/>
          <w:numId w:val="0"/>
        </w:numPr>
        <w:ind w:left="720"/>
      </w:pPr>
      <w:r>
        <w:t xml:space="preserve">Now we are showing the contents of the </w:t>
      </w:r>
      <w:proofErr w:type="spellStart"/>
      <w:r>
        <w:t>ProductDescription</w:t>
      </w:r>
      <w:proofErr w:type="spellEnd"/>
      <w:r>
        <w:t xml:space="preserve"> field... but the rendering is not ideal. Next you'll format the contents to not show the markup and show only the first 150 characters.</w:t>
      </w:r>
    </w:p>
    <w:p w14:paraId="1069C641" w14:textId="77777777" w:rsidR="00A530C5" w:rsidRDefault="00A530C5" w:rsidP="000439C3">
      <w:pPr>
        <w:pStyle w:val="NumberedBullet"/>
      </w:pPr>
      <w:r>
        <w:t xml:space="preserve">Go back to </w:t>
      </w:r>
      <w:r w:rsidRPr="000439C3">
        <w:rPr>
          <w:b/>
        </w:rPr>
        <w:t>SharePoint Designer</w:t>
      </w:r>
      <w:r>
        <w:t xml:space="preserve"> and open </w:t>
      </w:r>
      <w:r w:rsidRPr="000439C3">
        <w:rPr>
          <w:b/>
        </w:rPr>
        <w:t>/Style Library/XSL Style Sheets/WCM401.xsl</w:t>
      </w:r>
      <w:r>
        <w:t xml:space="preserve"> if it is not already </w:t>
      </w:r>
      <w:proofErr w:type="gramStart"/>
      <w:r>
        <w:t>open</w:t>
      </w:r>
      <w:proofErr w:type="gramEnd"/>
      <w:r>
        <w:t xml:space="preserve">. You need to create an XSL function to parse a string, removing any markup. Add the following XSL just before the closing </w:t>
      </w:r>
      <w:r w:rsidRPr="000439C3">
        <w:rPr>
          <w:b/>
        </w:rPr>
        <w:t>&lt;/</w:t>
      </w:r>
      <w:proofErr w:type="spellStart"/>
      <w:r w:rsidRPr="000439C3">
        <w:rPr>
          <w:b/>
        </w:rPr>
        <w:t>xsl:stylesheet</w:t>
      </w:r>
      <w:proofErr w:type="spellEnd"/>
      <w:r w:rsidRPr="000439C3">
        <w:rPr>
          <w:b/>
        </w:rPr>
        <w:t>&gt;</w:t>
      </w:r>
      <w:r>
        <w:t xml:space="preserve"> node (you don't need to include the HTML comments, they are provided for extra documentation and readability):</w:t>
      </w:r>
    </w:p>
    <w:p w14:paraId="44E76396" w14:textId="77777777" w:rsidR="00A530C5" w:rsidRDefault="00A530C5" w:rsidP="000439C3">
      <w:pPr>
        <w:pStyle w:val="CodeAlone"/>
      </w:pPr>
      <w:proofErr w:type="gramStart"/>
      <w:r>
        <w:t>&lt;!--</w:t>
      </w:r>
      <w:proofErr w:type="gramEnd"/>
      <w:r>
        <w:t xml:space="preserve"> function to remove any HTML markup from a string --&gt;</w:t>
      </w:r>
    </w:p>
    <w:p w14:paraId="7BE43F44" w14:textId="77777777" w:rsidR="00A530C5" w:rsidRDefault="00A530C5" w:rsidP="000439C3">
      <w:pPr>
        <w:pStyle w:val="CodeAlone"/>
      </w:pPr>
      <w:r>
        <w:t>&lt;</w:t>
      </w:r>
      <w:proofErr w:type="spellStart"/>
      <w:r>
        <w:t>xsl</w:t>
      </w:r>
      <w:proofErr w:type="gramStart"/>
      <w:r>
        <w:t>:template</w:t>
      </w:r>
      <w:proofErr w:type="spellEnd"/>
      <w:proofErr w:type="gramEnd"/>
      <w:r>
        <w:t xml:space="preserve"> name="</w:t>
      </w:r>
      <w:proofErr w:type="spellStart"/>
      <w:r>
        <w:t>PurgeMarkup</w:t>
      </w:r>
      <w:proofErr w:type="spellEnd"/>
      <w:r>
        <w:t>"&gt;</w:t>
      </w:r>
    </w:p>
    <w:p w14:paraId="7E5C025E" w14:textId="77777777" w:rsidR="00A530C5" w:rsidRDefault="00A530C5" w:rsidP="000439C3">
      <w:pPr>
        <w:pStyle w:val="CodeAlone"/>
      </w:pPr>
      <w:r>
        <w:t xml:space="preserve">    </w:t>
      </w:r>
      <w:proofErr w:type="gramStart"/>
      <w:r>
        <w:t>&lt;!--</w:t>
      </w:r>
      <w:proofErr w:type="gramEnd"/>
      <w:r>
        <w:t xml:space="preserve"> single parameter of the function --&gt;</w:t>
      </w:r>
    </w:p>
    <w:p w14:paraId="2AD3DB4B" w14:textId="77777777" w:rsidR="00A530C5" w:rsidRDefault="00A530C5" w:rsidP="000439C3">
      <w:pPr>
        <w:pStyle w:val="CodeAlone"/>
      </w:pPr>
      <w:r>
        <w:t xml:space="preserve">    &lt;</w:t>
      </w:r>
      <w:proofErr w:type="spellStart"/>
      <w:r>
        <w:t>xsl</w:t>
      </w:r>
      <w:proofErr w:type="gramStart"/>
      <w:r>
        <w:t>:param</w:t>
      </w:r>
      <w:proofErr w:type="spellEnd"/>
      <w:proofErr w:type="gramEnd"/>
      <w:r>
        <w:t xml:space="preserve"> name="</w:t>
      </w:r>
      <w:proofErr w:type="spellStart"/>
      <w:r>
        <w:t>contentToProcess</w:t>
      </w:r>
      <w:proofErr w:type="spellEnd"/>
      <w:r>
        <w:t>" /&gt;</w:t>
      </w:r>
    </w:p>
    <w:p w14:paraId="1C908B90" w14:textId="77777777" w:rsidR="00A530C5" w:rsidRDefault="00A530C5" w:rsidP="000439C3">
      <w:pPr>
        <w:pStyle w:val="CodeAlone"/>
      </w:pPr>
    </w:p>
    <w:p w14:paraId="7046D971" w14:textId="77777777" w:rsidR="00A530C5" w:rsidRDefault="00A530C5" w:rsidP="000439C3">
      <w:pPr>
        <w:pStyle w:val="CodeAlone"/>
      </w:pPr>
      <w:r>
        <w:lastRenderedPageBreak/>
        <w:t xml:space="preserve">    &lt;</w:t>
      </w:r>
      <w:proofErr w:type="spellStart"/>
      <w:proofErr w:type="gramStart"/>
      <w:r>
        <w:t>xsl:</w:t>
      </w:r>
      <w:proofErr w:type="gramEnd"/>
      <w:r>
        <w:t>choose</w:t>
      </w:r>
      <w:proofErr w:type="spellEnd"/>
      <w:r>
        <w:t>&gt;</w:t>
      </w:r>
    </w:p>
    <w:p w14:paraId="6910C4DA" w14:textId="77777777" w:rsidR="00A530C5" w:rsidRDefault="00A530C5" w:rsidP="000439C3">
      <w:pPr>
        <w:pStyle w:val="CodeAlone"/>
      </w:pPr>
      <w:r>
        <w:t xml:space="preserve">        </w:t>
      </w:r>
      <w:proofErr w:type="gramStart"/>
      <w:r>
        <w:t>&lt;!--</w:t>
      </w:r>
      <w:proofErr w:type="gramEnd"/>
      <w:r>
        <w:t xml:space="preserve"> when a '&lt;' is encountered... --&gt;</w:t>
      </w:r>
    </w:p>
    <w:p w14:paraId="435CC253" w14:textId="77777777" w:rsidR="00A530C5" w:rsidRDefault="00A530C5" w:rsidP="000439C3">
      <w:pPr>
        <w:pStyle w:val="CodeAlone"/>
      </w:pPr>
      <w:r>
        <w:t xml:space="preserve">        &lt;</w:t>
      </w:r>
      <w:proofErr w:type="spellStart"/>
      <w:r>
        <w:t>xsl</w:t>
      </w:r>
      <w:proofErr w:type="gramStart"/>
      <w:r>
        <w:t>:when</w:t>
      </w:r>
      <w:proofErr w:type="spellEnd"/>
      <w:proofErr w:type="gramEnd"/>
      <w:r>
        <w:t xml:space="preserve"> test="contains($</w:t>
      </w:r>
      <w:proofErr w:type="spellStart"/>
      <w:r>
        <w:t>contentToProcess</w:t>
      </w:r>
      <w:proofErr w:type="spellEnd"/>
      <w:r>
        <w:t>, '&amp;</w:t>
      </w:r>
      <w:proofErr w:type="spellStart"/>
      <w:r>
        <w:t>lt</w:t>
      </w:r>
      <w:proofErr w:type="spellEnd"/>
      <w:r>
        <w:t>;')"&gt;</w:t>
      </w:r>
    </w:p>
    <w:p w14:paraId="5897CFE7" w14:textId="77777777" w:rsidR="00A530C5" w:rsidRDefault="00A530C5" w:rsidP="000439C3">
      <w:pPr>
        <w:pStyle w:val="CodeAlone"/>
      </w:pPr>
      <w:r>
        <w:t xml:space="preserve">            </w:t>
      </w:r>
      <w:proofErr w:type="gramStart"/>
      <w:r>
        <w:t>&lt;!--</w:t>
      </w:r>
      <w:proofErr w:type="gramEnd"/>
      <w:r>
        <w:t xml:space="preserve"> assign a new variable the string from just after the opening '&lt;' to</w:t>
      </w:r>
    </w:p>
    <w:p w14:paraId="530FC462" w14:textId="77777777" w:rsidR="00A530C5" w:rsidRDefault="00A530C5" w:rsidP="000439C3">
      <w:pPr>
        <w:pStyle w:val="CodeAlone"/>
      </w:pPr>
      <w:r>
        <w:t xml:space="preserve">                    </w:t>
      </w:r>
      <w:proofErr w:type="gramStart"/>
      <w:r>
        <w:t>just</w:t>
      </w:r>
      <w:proofErr w:type="gramEnd"/>
      <w:r>
        <w:t xml:space="preserve"> after the closing '&gt;' and recursively call this function again --&gt;</w:t>
      </w:r>
    </w:p>
    <w:p w14:paraId="1EEDB9EC" w14:textId="77777777" w:rsidR="00A530C5" w:rsidRDefault="00A530C5" w:rsidP="000439C3">
      <w:pPr>
        <w:pStyle w:val="CodeAlone"/>
      </w:pPr>
      <w:r>
        <w:t xml:space="preserve">            &lt;</w:t>
      </w:r>
      <w:proofErr w:type="spellStart"/>
      <w:r>
        <w:t>xsl</w:t>
      </w:r>
      <w:proofErr w:type="gramStart"/>
      <w:r>
        <w:t>:variable</w:t>
      </w:r>
      <w:proofErr w:type="spellEnd"/>
      <w:proofErr w:type="gramEnd"/>
      <w:r>
        <w:t xml:space="preserve"> name="</w:t>
      </w:r>
      <w:proofErr w:type="spellStart"/>
      <w:r>
        <w:t>nextContentToProcess</w:t>
      </w:r>
      <w:proofErr w:type="spellEnd"/>
      <w:r>
        <w:t>"&gt;</w:t>
      </w:r>
    </w:p>
    <w:p w14:paraId="21024FCE" w14:textId="77777777" w:rsidR="00A530C5" w:rsidRDefault="00A530C5" w:rsidP="000439C3">
      <w:pPr>
        <w:pStyle w:val="CodeAlone"/>
      </w:pPr>
      <w:r>
        <w:t xml:space="preserve">                &lt;</w:t>
      </w:r>
      <w:proofErr w:type="spellStart"/>
      <w:r>
        <w:t>xsl</w:t>
      </w:r>
      <w:proofErr w:type="gramStart"/>
      <w:r>
        <w:t>:call</w:t>
      </w:r>
      <w:proofErr w:type="gramEnd"/>
      <w:r>
        <w:t>-template</w:t>
      </w:r>
      <w:proofErr w:type="spellEnd"/>
      <w:r>
        <w:t xml:space="preserve"> name="</w:t>
      </w:r>
      <w:proofErr w:type="spellStart"/>
      <w:r>
        <w:t>PurgeMarkup</w:t>
      </w:r>
      <w:proofErr w:type="spellEnd"/>
      <w:r>
        <w:t>"&gt;</w:t>
      </w:r>
    </w:p>
    <w:p w14:paraId="70BC46BC" w14:textId="77777777" w:rsidR="00A530C5" w:rsidRDefault="00A530C5" w:rsidP="000439C3">
      <w:pPr>
        <w:pStyle w:val="CodeAlone"/>
      </w:pPr>
      <w:r>
        <w:t xml:space="preserve">                    &lt;</w:t>
      </w:r>
      <w:proofErr w:type="spellStart"/>
      <w:r>
        <w:t>xsl</w:t>
      </w:r>
      <w:proofErr w:type="gramStart"/>
      <w:r>
        <w:t>:with</w:t>
      </w:r>
      <w:proofErr w:type="gramEnd"/>
      <w:r>
        <w:t>-param</w:t>
      </w:r>
      <w:proofErr w:type="spellEnd"/>
      <w:r>
        <w:t xml:space="preserve"> name="</w:t>
      </w:r>
      <w:proofErr w:type="spellStart"/>
      <w:r>
        <w:t>contentToProcess</w:t>
      </w:r>
      <w:proofErr w:type="spellEnd"/>
      <w:r>
        <w:t>" select="substring-after($</w:t>
      </w:r>
      <w:proofErr w:type="spellStart"/>
      <w:r>
        <w:t>contentToProcess</w:t>
      </w:r>
      <w:proofErr w:type="spellEnd"/>
      <w:r>
        <w:t>, '&amp;</w:t>
      </w:r>
      <w:proofErr w:type="spellStart"/>
      <w:r>
        <w:t>gt</w:t>
      </w:r>
      <w:proofErr w:type="spellEnd"/>
      <w:r>
        <w:t>;')" /&gt;</w:t>
      </w:r>
    </w:p>
    <w:p w14:paraId="01F27D48" w14:textId="77777777" w:rsidR="00A530C5" w:rsidRDefault="00A530C5" w:rsidP="000439C3">
      <w:pPr>
        <w:pStyle w:val="CodeAlone"/>
      </w:pPr>
      <w:r>
        <w:t xml:space="preserve">                &lt;/</w:t>
      </w:r>
      <w:proofErr w:type="spellStart"/>
      <w:r>
        <w:t>xsl</w:t>
      </w:r>
      <w:proofErr w:type="gramStart"/>
      <w:r>
        <w:t>:call</w:t>
      </w:r>
      <w:proofErr w:type="gramEnd"/>
      <w:r>
        <w:t>-template</w:t>
      </w:r>
      <w:proofErr w:type="spellEnd"/>
      <w:r>
        <w:t>&gt;</w:t>
      </w:r>
    </w:p>
    <w:p w14:paraId="4EBCE4AF" w14:textId="77777777" w:rsidR="00A530C5" w:rsidRDefault="00A530C5" w:rsidP="000439C3">
      <w:pPr>
        <w:pStyle w:val="CodeAlone"/>
      </w:pPr>
      <w:r>
        <w:t xml:space="preserve">            &lt;/</w:t>
      </w:r>
      <w:proofErr w:type="spellStart"/>
      <w:r>
        <w:t>xsl</w:t>
      </w:r>
      <w:proofErr w:type="gramStart"/>
      <w:r>
        <w:t>:variable</w:t>
      </w:r>
      <w:proofErr w:type="spellEnd"/>
      <w:proofErr w:type="gramEnd"/>
      <w:r>
        <w:t>&gt;</w:t>
      </w:r>
    </w:p>
    <w:p w14:paraId="3F9DE9E3" w14:textId="77777777" w:rsidR="00A530C5" w:rsidRDefault="00A530C5" w:rsidP="000439C3">
      <w:pPr>
        <w:pStyle w:val="CodeAlone"/>
      </w:pPr>
    </w:p>
    <w:p w14:paraId="282291EB" w14:textId="77777777" w:rsidR="00A530C5" w:rsidRDefault="00A530C5" w:rsidP="000439C3">
      <w:pPr>
        <w:pStyle w:val="CodeAlone"/>
      </w:pPr>
      <w:r>
        <w:t xml:space="preserve">            </w:t>
      </w:r>
      <w:proofErr w:type="gramStart"/>
      <w:r>
        <w:t>&lt;!--</w:t>
      </w:r>
      <w:proofErr w:type="gramEnd"/>
      <w:r>
        <w:t xml:space="preserve"> have the function return a string = concatenation of the </w:t>
      </w:r>
    </w:p>
    <w:p w14:paraId="51449FCA" w14:textId="77777777" w:rsidR="00A530C5" w:rsidRDefault="00A530C5" w:rsidP="000439C3">
      <w:pPr>
        <w:pStyle w:val="CodeAlone"/>
      </w:pPr>
      <w:r>
        <w:t xml:space="preserve">                    </w:t>
      </w:r>
      <w:proofErr w:type="gramStart"/>
      <w:r>
        <w:t>string</w:t>
      </w:r>
      <w:proofErr w:type="gramEnd"/>
      <w:r>
        <w:t xml:space="preserve"> before and after processing --&gt;</w:t>
      </w:r>
    </w:p>
    <w:p w14:paraId="50B2E3CB" w14:textId="77777777" w:rsidR="00A530C5" w:rsidRDefault="00A530C5" w:rsidP="000439C3">
      <w:pPr>
        <w:pStyle w:val="CodeAlone"/>
      </w:pPr>
      <w:r>
        <w:t xml:space="preserve">            &lt;</w:t>
      </w:r>
      <w:proofErr w:type="spellStart"/>
      <w:r>
        <w:t>xsl</w:t>
      </w:r>
      <w:proofErr w:type="gramStart"/>
      <w:r>
        <w:t>:value</w:t>
      </w:r>
      <w:proofErr w:type="gramEnd"/>
      <w:r>
        <w:t>-of</w:t>
      </w:r>
      <w:proofErr w:type="spellEnd"/>
      <w:r>
        <w:t xml:space="preserve"> select="</w:t>
      </w:r>
      <w:proofErr w:type="spellStart"/>
      <w:r>
        <w:t>concat</w:t>
      </w:r>
      <w:proofErr w:type="spellEnd"/>
      <w:r>
        <w:t>(substring-before($</w:t>
      </w:r>
      <w:proofErr w:type="spellStart"/>
      <w:r>
        <w:t>contentToProcess</w:t>
      </w:r>
      <w:proofErr w:type="spellEnd"/>
      <w:r>
        <w:t>, '&amp;</w:t>
      </w:r>
      <w:proofErr w:type="spellStart"/>
      <w:r>
        <w:t>lt</w:t>
      </w:r>
      <w:proofErr w:type="spellEnd"/>
      <w:r>
        <w:t>;'), $</w:t>
      </w:r>
      <w:proofErr w:type="spellStart"/>
      <w:r>
        <w:t>nextContentToProcess</w:t>
      </w:r>
      <w:proofErr w:type="spellEnd"/>
      <w:r>
        <w:t>)" /&gt;</w:t>
      </w:r>
    </w:p>
    <w:p w14:paraId="79D9D3A9" w14:textId="77777777" w:rsidR="00A530C5" w:rsidRDefault="00A530C5" w:rsidP="000439C3">
      <w:pPr>
        <w:pStyle w:val="CodeAlone"/>
      </w:pPr>
      <w:r>
        <w:t xml:space="preserve">        &lt;/</w:t>
      </w:r>
      <w:proofErr w:type="spellStart"/>
      <w:r>
        <w:t>xsl</w:t>
      </w:r>
      <w:proofErr w:type="gramStart"/>
      <w:r>
        <w:t>:when</w:t>
      </w:r>
      <w:proofErr w:type="spellEnd"/>
      <w:proofErr w:type="gramEnd"/>
      <w:r>
        <w:t>&gt;</w:t>
      </w:r>
    </w:p>
    <w:p w14:paraId="3499F055" w14:textId="77777777" w:rsidR="00A530C5" w:rsidRDefault="00A530C5" w:rsidP="000439C3">
      <w:pPr>
        <w:pStyle w:val="CodeAlone"/>
      </w:pPr>
    </w:p>
    <w:p w14:paraId="10A5C320" w14:textId="77777777" w:rsidR="00A530C5" w:rsidRDefault="00A530C5" w:rsidP="000439C3">
      <w:pPr>
        <w:pStyle w:val="CodeAlone"/>
      </w:pPr>
      <w:r>
        <w:t xml:space="preserve">        </w:t>
      </w:r>
      <w:proofErr w:type="gramStart"/>
      <w:r>
        <w:t>&lt;!--</w:t>
      </w:r>
      <w:proofErr w:type="gramEnd"/>
      <w:r>
        <w:t xml:space="preserve"> otherwise the content must not have an opening '&lt;' so just kick it back --&gt;</w:t>
      </w:r>
    </w:p>
    <w:p w14:paraId="423B58B9" w14:textId="77777777" w:rsidR="00A530C5" w:rsidRDefault="00A530C5" w:rsidP="000439C3">
      <w:pPr>
        <w:pStyle w:val="CodeAlone"/>
      </w:pPr>
      <w:r>
        <w:t xml:space="preserve">        &lt;</w:t>
      </w:r>
      <w:proofErr w:type="spellStart"/>
      <w:r>
        <w:t>xsl</w:t>
      </w:r>
      <w:proofErr w:type="gramStart"/>
      <w:r>
        <w:t>:otherwise</w:t>
      </w:r>
      <w:proofErr w:type="spellEnd"/>
      <w:proofErr w:type="gramEnd"/>
      <w:r>
        <w:t>&gt;</w:t>
      </w:r>
    </w:p>
    <w:p w14:paraId="79C79096" w14:textId="77777777" w:rsidR="00A530C5" w:rsidRDefault="00A530C5" w:rsidP="000439C3">
      <w:pPr>
        <w:pStyle w:val="CodeAlone"/>
      </w:pPr>
      <w:r>
        <w:t xml:space="preserve">            &lt;</w:t>
      </w:r>
      <w:proofErr w:type="spellStart"/>
      <w:r>
        <w:t>xsl</w:t>
      </w:r>
      <w:proofErr w:type="gramStart"/>
      <w:r>
        <w:t>:value</w:t>
      </w:r>
      <w:proofErr w:type="gramEnd"/>
      <w:r>
        <w:t>-of</w:t>
      </w:r>
      <w:proofErr w:type="spellEnd"/>
      <w:r>
        <w:t xml:space="preserve"> select="$</w:t>
      </w:r>
      <w:proofErr w:type="spellStart"/>
      <w:r>
        <w:t>contentToProcess</w:t>
      </w:r>
      <w:proofErr w:type="spellEnd"/>
      <w:r>
        <w:t>" /&gt;</w:t>
      </w:r>
    </w:p>
    <w:p w14:paraId="7802D375" w14:textId="77777777" w:rsidR="00A530C5" w:rsidRDefault="00A530C5" w:rsidP="000439C3">
      <w:pPr>
        <w:pStyle w:val="CodeAlone"/>
      </w:pPr>
      <w:r>
        <w:t xml:space="preserve">        &lt;/</w:t>
      </w:r>
      <w:proofErr w:type="spellStart"/>
      <w:r>
        <w:t>xsl</w:t>
      </w:r>
      <w:proofErr w:type="gramStart"/>
      <w:r>
        <w:t>:otherwise</w:t>
      </w:r>
      <w:proofErr w:type="spellEnd"/>
      <w:proofErr w:type="gramEnd"/>
      <w:r>
        <w:t>&gt;</w:t>
      </w:r>
    </w:p>
    <w:p w14:paraId="1F773135" w14:textId="77777777" w:rsidR="00A530C5" w:rsidRDefault="00A530C5" w:rsidP="000439C3">
      <w:pPr>
        <w:pStyle w:val="CodeAlone"/>
      </w:pPr>
      <w:r>
        <w:t xml:space="preserve">    &lt;/</w:t>
      </w:r>
      <w:proofErr w:type="spellStart"/>
      <w:r>
        <w:t>xsl</w:t>
      </w:r>
      <w:proofErr w:type="gramStart"/>
      <w:r>
        <w:t>:choose</w:t>
      </w:r>
      <w:proofErr w:type="spellEnd"/>
      <w:proofErr w:type="gramEnd"/>
      <w:r>
        <w:t>&gt;</w:t>
      </w:r>
    </w:p>
    <w:p w14:paraId="3AA781EA" w14:textId="77777777" w:rsidR="00A530C5" w:rsidRDefault="00A530C5" w:rsidP="000439C3">
      <w:pPr>
        <w:pStyle w:val="CodeAloneLast"/>
      </w:pPr>
      <w:r>
        <w:t>&lt;/</w:t>
      </w:r>
      <w:proofErr w:type="spellStart"/>
      <w:r>
        <w:t>xsl</w:t>
      </w:r>
      <w:proofErr w:type="gramStart"/>
      <w:r>
        <w:t>:template</w:t>
      </w:r>
      <w:proofErr w:type="spellEnd"/>
      <w:proofErr w:type="gramEnd"/>
      <w:r>
        <w:t>&gt;</w:t>
      </w:r>
    </w:p>
    <w:p w14:paraId="472FC8AC" w14:textId="77777777" w:rsidR="00A530C5" w:rsidRDefault="00A530C5" w:rsidP="000439C3">
      <w:pPr>
        <w:pStyle w:val="NumberedBullet"/>
      </w:pPr>
      <w:r>
        <w:t xml:space="preserve">Then you need to add a new XSL variable that will contain the text that has been processed by the function you just created. Add the following XSL code after the other </w:t>
      </w:r>
      <w:r w:rsidRPr="000439C3">
        <w:rPr>
          <w:b/>
        </w:rPr>
        <w:t>&lt;</w:t>
      </w:r>
      <w:proofErr w:type="spellStart"/>
      <w:r w:rsidRPr="000439C3">
        <w:rPr>
          <w:b/>
        </w:rPr>
        <w:t>xsl:variable</w:t>
      </w:r>
      <w:proofErr w:type="spellEnd"/>
      <w:r w:rsidRPr="000439C3">
        <w:rPr>
          <w:b/>
        </w:rPr>
        <w:t>&gt;</w:t>
      </w:r>
      <w:r>
        <w:t xml:space="preserve"> nodes in the top of your </w:t>
      </w:r>
      <w:proofErr w:type="spellStart"/>
      <w:r w:rsidRPr="000439C3">
        <w:rPr>
          <w:b/>
        </w:rPr>
        <w:t>WidgetProductList</w:t>
      </w:r>
      <w:proofErr w:type="spellEnd"/>
      <w:r>
        <w:t xml:space="preserve"> XSL template (just before the opening </w:t>
      </w:r>
      <w:r w:rsidRPr="000439C3">
        <w:rPr>
          <w:b/>
        </w:rPr>
        <w:t>&lt;div&gt;</w:t>
      </w:r>
      <w:r>
        <w:t xml:space="preserve"> tag):</w:t>
      </w:r>
    </w:p>
    <w:p w14:paraId="0F324016" w14:textId="77777777" w:rsidR="00A530C5" w:rsidRDefault="00A530C5" w:rsidP="000439C3">
      <w:pPr>
        <w:pStyle w:val="CodeAlone"/>
      </w:pPr>
      <w:proofErr w:type="gramStart"/>
      <w:r>
        <w:t>&lt;!--</w:t>
      </w:r>
      <w:proofErr w:type="gramEnd"/>
      <w:r>
        <w:t xml:space="preserve"> assign the variable '</w:t>
      </w:r>
      <w:proofErr w:type="spellStart"/>
      <w:r>
        <w:t>ProductDescription</w:t>
      </w:r>
      <w:proofErr w:type="spellEnd"/>
      <w:r>
        <w:t xml:space="preserve">' the processed value </w:t>
      </w:r>
    </w:p>
    <w:p w14:paraId="15D1380E" w14:textId="77777777" w:rsidR="00A530C5" w:rsidRDefault="00A530C5" w:rsidP="000439C3">
      <w:pPr>
        <w:pStyle w:val="CodeAlone"/>
      </w:pPr>
      <w:r>
        <w:t xml:space="preserve">        </w:t>
      </w:r>
      <w:proofErr w:type="gramStart"/>
      <w:r>
        <w:t>of</w:t>
      </w:r>
      <w:proofErr w:type="gramEnd"/>
      <w:r>
        <w:t xml:space="preserve"> the data field '</w:t>
      </w:r>
      <w:proofErr w:type="spellStart"/>
      <w:r>
        <w:t>ProductDescription</w:t>
      </w:r>
      <w:proofErr w:type="spellEnd"/>
      <w:r>
        <w:t xml:space="preserve">' passed by the CQWP </w:t>
      </w:r>
    </w:p>
    <w:p w14:paraId="16601D12" w14:textId="77777777" w:rsidR="00A530C5" w:rsidRDefault="00A530C5" w:rsidP="000439C3">
      <w:pPr>
        <w:pStyle w:val="CodeAlone"/>
      </w:pPr>
      <w:r>
        <w:t xml:space="preserve">        </w:t>
      </w:r>
      <w:proofErr w:type="gramStart"/>
      <w:r>
        <w:t>that</w:t>
      </w:r>
      <w:proofErr w:type="gramEnd"/>
      <w:r>
        <w:t xml:space="preserve"> now contains no HTML markup --&gt;</w:t>
      </w:r>
    </w:p>
    <w:p w14:paraId="004806EC" w14:textId="77777777" w:rsidR="00A530C5" w:rsidRDefault="00A530C5" w:rsidP="000439C3">
      <w:pPr>
        <w:pStyle w:val="CodeAlone"/>
      </w:pPr>
      <w:r>
        <w:t>&lt;</w:t>
      </w:r>
      <w:proofErr w:type="spellStart"/>
      <w:r>
        <w:t>xsl</w:t>
      </w:r>
      <w:proofErr w:type="gramStart"/>
      <w:r>
        <w:t>:variable</w:t>
      </w:r>
      <w:proofErr w:type="spellEnd"/>
      <w:proofErr w:type="gramEnd"/>
      <w:r>
        <w:t xml:space="preserve"> name="</w:t>
      </w:r>
      <w:proofErr w:type="spellStart"/>
      <w:r>
        <w:t>ProductDescription</w:t>
      </w:r>
      <w:proofErr w:type="spellEnd"/>
      <w:r>
        <w:t>"&gt;</w:t>
      </w:r>
    </w:p>
    <w:p w14:paraId="663E34DE" w14:textId="77777777" w:rsidR="00A530C5" w:rsidRDefault="00A530C5" w:rsidP="000439C3">
      <w:pPr>
        <w:pStyle w:val="CodeAlone"/>
      </w:pPr>
      <w:r>
        <w:t xml:space="preserve">    &lt;</w:t>
      </w:r>
      <w:proofErr w:type="spellStart"/>
      <w:r>
        <w:t>xsl</w:t>
      </w:r>
      <w:proofErr w:type="gramStart"/>
      <w:r>
        <w:t>:call</w:t>
      </w:r>
      <w:proofErr w:type="gramEnd"/>
      <w:r>
        <w:t>-template</w:t>
      </w:r>
      <w:proofErr w:type="spellEnd"/>
      <w:r>
        <w:t xml:space="preserve"> name="</w:t>
      </w:r>
      <w:proofErr w:type="spellStart"/>
      <w:r>
        <w:t>PurgeMarkup</w:t>
      </w:r>
      <w:proofErr w:type="spellEnd"/>
      <w:r>
        <w:t>"&gt;</w:t>
      </w:r>
    </w:p>
    <w:p w14:paraId="7B7F1E22" w14:textId="77777777" w:rsidR="00A530C5" w:rsidRDefault="00A530C5" w:rsidP="000439C3">
      <w:pPr>
        <w:pStyle w:val="CodeAlone"/>
      </w:pPr>
      <w:r>
        <w:t xml:space="preserve">        &lt;</w:t>
      </w:r>
      <w:proofErr w:type="spellStart"/>
      <w:r>
        <w:t>xsl</w:t>
      </w:r>
      <w:proofErr w:type="gramStart"/>
      <w:r>
        <w:t>:with</w:t>
      </w:r>
      <w:proofErr w:type="gramEnd"/>
      <w:r>
        <w:t>-param</w:t>
      </w:r>
      <w:proofErr w:type="spellEnd"/>
      <w:r>
        <w:t xml:space="preserve"> name="</w:t>
      </w:r>
      <w:proofErr w:type="spellStart"/>
      <w:r>
        <w:t>contentToProcess</w:t>
      </w:r>
      <w:proofErr w:type="spellEnd"/>
      <w:r>
        <w:t>" select="@</w:t>
      </w:r>
      <w:proofErr w:type="spellStart"/>
      <w:r>
        <w:t>ProductDescription</w:t>
      </w:r>
      <w:proofErr w:type="spellEnd"/>
      <w:r>
        <w:t>" /&gt;</w:t>
      </w:r>
    </w:p>
    <w:p w14:paraId="56B405BF" w14:textId="77777777" w:rsidR="00A530C5" w:rsidRDefault="00A530C5" w:rsidP="000439C3">
      <w:pPr>
        <w:pStyle w:val="CodeAlone"/>
      </w:pPr>
      <w:r>
        <w:t xml:space="preserve">    &lt;/</w:t>
      </w:r>
      <w:proofErr w:type="spellStart"/>
      <w:r>
        <w:t>xsl</w:t>
      </w:r>
      <w:proofErr w:type="gramStart"/>
      <w:r>
        <w:t>:call</w:t>
      </w:r>
      <w:proofErr w:type="gramEnd"/>
      <w:r>
        <w:t>-template</w:t>
      </w:r>
      <w:proofErr w:type="spellEnd"/>
      <w:r>
        <w:t>&gt;</w:t>
      </w:r>
    </w:p>
    <w:p w14:paraId="534D52EB" w14:textId="77777777" w:rsidR="00A530C5" w:rsidRDefault="00A530C5" w:rsidP="000439C3">
      <w:pPr>
        <w:pStyle w:val="CodeAloneLast"/>
      </w:pPr>
      <w:r>
        <w:t>&lt;/</w:t>
      </w:r>
      <w:proofErr w:type="spellStart"/>
      <w:r>
        <w:t>xsl</w:t>
      </w:r>
      <w:proofErr w:type="gramStart"/>
      <w:r>
        <w:t>:variable</w:t>
      </w:r>
      <w:proofErr w:type="spellEnd"/>
      <w:proofErr w:type="gramEnd"/>
      <w:r>
        <w:t>&gt;</w:t>
      </w:r>
    </w:p>
    <w:p w14:paraId="5872D5BD" w14:textId="77777777" w:rsidR="00A530C5" w:rsidRDefault="00A530C5" w:rsidP="006C613D">
      <w:pPr>
        <w:pStyle w:val="NumberedBullet"/>
      </w:pPr>
      <w:r>
        <w:t xml:space="preserve">Finally, change the part of your rendering markup to use the variable instead of the value coming from the Content Query Web Part by changing the </w:t>
      </w:r>
      <w:r w:rsidRPr="006C613D">
        <w:rPr>
          <w:b/>
        </w:rPr>
        <w:t>@</w:t>
      </w:r>
      <w:r>
        <w:t xml:space="preserve"> symbol to a </w:t>
      </w:r>
      <w:r w:rsidRPr="006C613D">
        <w:rPr>
          <w:b/>
        </w:rPr>
        <w:t>$</w:t>
      </w:r>
      <w:r>
        <w:t xml:space="preserve"> so the XSL node that displays the description looks like the following markup:</w:t>
      </w:r>
    </w:p>
    <w:p w14:paraId="487EA1BB" w14:textId="77777777" w:rsidR="00A530C5" w:rsidRDefault="00A530C5" w:rsidP="006C613D">
      <w:pPr>
        <w:pStyle w:val="CodeAloneLast"/>
      </w:pPr>
      <w:r>
        <w:t>&lt;</w:t>
      </w:r>
      <w:proofErr w:type="spellStart"/>
      <w:r>
        <w:t>xsl</w:t>
      </w:r>
      <w:proofErr w:type="gramStart"/>
      <w:r>
        <w:t>:value</w:t>
      </w:r>
      <w:proofErr w:type="gramEnd"/>
      <w:r>
        <w:t>-of</w:t>
      </w:r>
      <w:proofErr w:type="spellEnd"/>
      <w:r>
        <w:t xml:space="preserve"> select="$</w:t>
      </w:r>
      <w:proofErr w:type="spellStart"/>
      <w:r>
        <w:t>ProductDescription</w:t>
      </w:r>
      <w:proofErr w:type="spellEnd"/>
      <w:r>
        <w:t>" /&gt;</w:t>
      </w:r>
    </w:p>
    <w:p w14:paraId="3D0F5641" w14:textId="77777777" w:rsidR="00A530C5" w:rsidRDefault="00A530C5" w:rsidP="006C613D">
      <w:pPr>
        <w:pStyle w:val="NumberedBullet"/>
      </w:pPr>
      <w:r>
        <w:t xml:space="preserve">Save you changes, go back to the browser and select the </w:t>
      </w:r>
      <w:r w:rsidRPr="006C613D">
        <w:rPr>
          <w:b/>
        </w:rPr>
        <w:t>Widgets</w:t>
      </w:r>
      <w:r>
        <w:t xml:space="preserve"> site... as the following images shows, you should no longer see the HTML markup:</w:t>
      </w:r>
    </w:p>
    <w:p w14:paraId="106CD4DB" w14:textId="77777777" w:rsidR="00A530C5" w:rsidRDefault="006C613D" w:rsidP="006C613D">
      <w:pPr>
        <w:pStyle w:val="Figure"/>
      </w:pPr>
      <w:r>
        <w:lastRenderedPageBreak/>
        <w:drawing>
          <wp:inline distT="0" distB="0" distL="0" distR="0" wp14:editId="6E914717">
            <wp:extent cx="3051810" cy="2881630"/>
            <wp:effectExtent l="19050" t="0" r="0" b="0"/>
            <wp:docPr id="62" name="Picture 62" descr="C:\Development\Writing\Courses\WCM401\trunk\Student Download\Labs\07_WebParts\Figures\CQW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Development\Writing\Courses\WCM401\trunk\Student Download\Labs\07_WebParts\Figures\CQWP4.jpg"/>
                    <pic:cNvPicPr>
                      <a:picLocks noChangeAspect="1" noChangeArrowheads="1"/>
                    </pic:cNvPicPr>
                  </pic:nvPicPr>
                  <pic:blipFill>
                    <a:blip r:embed="rId17" cstate="print">
                      <a:grayscl/>
                    </a:blip>
                    <a:srcRect/>
                    <a:stretch>
                      <a:fillRect/>
                    </a:stretch>
                  </pic:blipFill>
                  <pic:spPr bwMode="auto">
                    <a:xfrm>
                      <a:off x="0" y="0"/>
                      <a:ext cx="3051810" cy="2881630"/>
                    </a:xfrm>
                    <a:prstGeom prst="rect">
                      <a:avLst/>
                    </a:prstGeom>
                    <a:noFill/>
                    <a:ln w="9525">
                      <a:noFill/>
                      <a:miter lim="800000"/>
                      <a:headEnd/>
                      <a:tailEnd/>
                    </a:ln>
                  </pic:spPr>
                </pic:pic>
              </a:graphicData>
            </a:graphic>
          </wp:inline>
        </w:drawing>
      </w:r>
    </w:p>
    <w:p w14:paraId="3A2E95D9" w14:textId="77777777" w:rsidR="006C613D" w:rsidRDefault="00A530C5" w:rsidP="006C613D">
      <w:pPr>
        <w:pStyle w:val="NumberedBullet"/>
        <w:numPr>
          <w:ilvl w:val="0"/>
          <w:numId w:val="0"/>
        </w:numPr>
        <w:ind w:left="720"/>
      </w:pPr>
      <w:proofErr w:type="gramStart"/>
      <w:r>
        <w:t>Almost done... now you need to truncate the text down to a small teaser.</w:t>
      </w:r>
      <w:proofErr w:type="gramEnd"/>
    </w:p>
    <w:p w14:paraId="283779D4" w14:textId="77777777" w:rsidR="006C613D" w:rsidRDefault="00A530C5" w:rsidP="006C613D">
      <w:pPr>
        <w:pStyle w:val="NumberedBullet"/>
      </w:pPr>
      <w:r>
        <w:t xml:space="preserve">Go back to SharePoint Designer and change the part of the </w:t>
      </w:r>
      <w:proofErr w:type="spellStart"/>
      <w:r w:rsidRPr="006C613D">
        <w:rPr>
          <w:b/>
        </w:rPr>
        <w:t>WidgetProductList</w:t>
      </w:r>
      <w:proofErr w:type="spellEnd"/>
      <w:r>
        <w:t xml:space="preserve"> that displays the product description text to the following markup:</w:t>
      </w:r>
    </w:p>
    <w:p w14:paraId="7349853E" w14:textId="77777777" w:rsidR="00A530C5" w:rsidRDefault="00A530C5" w:rsidP="006C613D">
      <w:pPr>
        <w:pStyle w:val="CodeAlone"/>
      </w:pPr>
      <w:r>
        <w:t>&lt;div class="description"&gt;</w:t>
      </w:r>
    </w:p>
    <w:p w14:paraId="66898372" w14:textId="77777777" w:rsidR="00A530C5" w:rsidRDefault="00A530C5" w:rsidP="006C613D">
      <w:pPr>
        <w:pStyle w:val="CodeAlone"/>
      </w:pPr>
      <w:r>
        <w:t xml:space="preserve">    &lt;</w:t>
      </w:r>
      <w:proofErr w:type="spellStart"/>
      <w:r>
        <w:t>xsl</w:t>
      </w:r>
      <w:proofErr w:type="gramStart"/>
      <w:r>
        <w:t>:value</w:t>
      </w:r>
      <w:proofErr w:type="gramEnd"/>
      <w:r>
        <w:t>-of</w:t>
      </w:r>
      <w:proofErr w:type="spellEnd"/>
      <w:r>
        <w:t xml:space="preserve"> select="substring($</w:t>
      </w:r>
      <w:proofErr w:type="spellStart"/>
      <w:r>
        <w:t>ProductDescription</w:t>
      </w:r>
      <w:proofErr w:type="spellEnd"/>
      <w:r>
        <w:t>, 1, 150)" /&gt;</w:t>
      </w:r>
    </w:p>
    <w:p w14:paraId="4484AA38" w14:textId="77777777" w:rsidR="00A530C5" w:rsidRDefault="00A530C5" w:rsidP="006C613D">
      <w:pPr>
        <w:pStyle w:val="CodeAlone"/>
      </w:pPr>
      <w:r>
        <w:t xml:space="preserve">    ... (&lt;a </w:t>
      </w:r>
      <w:proofErr w:type="spellStart"/>
      <w:r>
        <w:t>href</w:t>
      </w:r>
      <w:proofErr w:type="spellEnd"/>
      <w:r>
        <w:t>="{$</w:t>
      </w:r>
      <w:proofErr w:type="spellStart"/>
      <w:r>
        <w:t>SafeLinkUrl</w:t>
      </w:r>
      <w:proofErr w:type="spellEnd"/>
      <w:r>
        <w:t>}" target="{$</w:t>
      </w:r>
      <w:proofErr w:type="spellStart"/>
      <w:r>
        <w:t>LinkTarget</w:t>
      </w:r>
      <w:proofErr w:type="spellEnd"/>
      <w:r>
        <w:t>}"&gt;more&lt;/a&gt;)</w:t>
      </w:r>
    </w:p>
    <w:p w14:paraId="3082FF36" w14:textId="77777777" w:rsidR="00A530C5" w:rsidRDefault="00A530C5" w:rsidP="006C613D">
      <w:pPr>
        <w:pStyle w:val="CodeAloneLast"/>
      </w:pPr>
      <w:r>
        <w:t>&lt;/div&gt;</w:t>
      </w:r>
    </w:p>
    <w:p w14:paraId="2C857E6E" w14:textId="77777777" w:rsidR="00A530C5" w:rsidRDefault="00A530C5" w:rsidP="006C613D">
      <w:pPr>
        <w:pStyle w:val="NumberedBullet"/>
      </w:pPr>
      <w:r>
        <w:t>Save your changes, go back to the browser and select the Widgets site... as the following image shows, all your work for this Content Query Web Part is complete!</w:t>
      </w:r>
    </w:p>
    <w:p w14:paraId="18500433" w14:textId="77777777" w:rsidR="00A530C5" w:rsidRDefault="006C613D" w:rsidP="006C613D">
      <w:pPr>
        <w:pStyle w:val="Figure"/>
      </w:pPr>
      <w:r>
        <w:drawing>
          <wp:inline distT="0" distB="0" distL="0" distR="0" wp14:editId="566121E9">
            <wp:extent cx="3041015" cy="2902585"/>
            <wp:effectExtent l="19050" t="0" r="6985" b="0"/>
            <wp:docPr id="65" name="Picture 65" descr="C:\Development\Writing\Courses\WCM401\trunk\Student Download\Labs\07_WebParts\Figures\CQW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Development\Writing\Courses\WCM401\trunk\Student Download\Labs\07_WebParts\Figures\CQWP5.jpg"/>
                    <pic:cNvPicPr>
                      <a:picLocks noChangeAspect="1" noChangeArrowheads="1"/>
                    </pic:cNvPicPr>
                  </pic:nvPicPr>
                  <pic:blipFill>
                    <a:blip r:embed="rId18" cstate="print">
                      <a:grayscl/>
                    </a:blip>
                    <a:srcRect/>
                    <a:stretch>
                      <a:fillRect/>
                    </a:stretch>
                  </pic:blipFill>
                  <pic:spPr bwMode="auto">
                    <a:xfrm>
                      <a:off x="0" y="0"/>
                      <a:ext cx="3041015" cy="2902585"/>
                    </a:xfrm>
                    <a:prstGeom prst="rect">
                      <a:avLst/>
                    </a:prstGeom>
                    <a:noFill/>
                    <a:ln w="9525">
                      <a:noFill/>
                      <a:miter lim="800000"/>
                      <a:headEnd/>
                      <a:tailEnd/>
                    </a:ln>
                  </pic:spPr>
                </pic:pic>
              </a:graphicData>
            </a:graphic>
          </wp:inline>
        </w:drawing>
      </w:r>
    </w:p>
    <w:p w14:paraId="50BDE1E2" w14:textId="77777777" w:rsidR="00A530C5" w:rsidRDefault="00A530C5" w:rsidP="00A530C5">
      <w:r>
        <w:t>In this exercise you learned how to configure the Content Query Web Part as well as create a custom style sheet for use within a specific Content Query Web Part.</w:t>
      </w:r>
    </w:p>
    <w:p w14:paraId="1F8F6E46" w14:textId="77777777" w:rsidR="00A530C5" w:rsidRDefault="00A530C5" w:rsidP="00A530C5">
      <w:pPr>
        <w:pStyle w:val="LabExercise"/>
      </w:pPr>
      <w:r>
        <w:lastRenderedPageBreak/>
        <w:t>Exercise 3: Creating a custom Web Part</w:t>
      </w:r>
    </w:p>
    <w:p w14:paraId="5C863EBB" w14:textId="77777777" w:rsidR="00A530C5" w:rsidRDefault="00A530C5" w:rsidP="00A530C5">
      <w:r>
        <w:t>In this exercise you will create a custom Web Part because inevitably, you will reach a point where the provided Web Parts don't m</w:t>
      </w:r>
      <w:r w:rsidR="007D4A5F">
        <w:t>eet your business requirements.</w:t>
      </w:r>
    </w:p>
    <w:p w14:paraId="25217AD4" w14:textId="77777777" w:rsidR="00A530C5" w:rsidRDefault="00A530C5" w:rsidP="00A530C5">
      <w:r>
        <w:t>Similar to previous labs, since you have already created Visual Studio projects using the automated process of creating WSS solution packages, we have given you a project to get started with.</w:t>
      </w:r>
    </w:p>
    <w:p w14:paraId="1071EA44" w14:textId="77777777" w:rsidR="007D4A5F" w:rsidRDefault="00A530C5" w:rsidP="007D4A5F">
      <w:pPr>
        <w:pStyle w:val="NumberedBullet"/>
        <w:numPr>
          <w:ilvl w:val="0"/>
          <w:numId w:val="23"/>
        </w:numPr>
      </w:pPr>
      <w:r>
        <w:t xml:space="preserve">In Visual Studio, open the </w:t>
      </w:r>
      <w:r w:rsidRPr="007D4A5F">
        <w:rPr>
          <w:b/>
        </w:rPr>
        <w:t>Lab</w:t>
      </w:r>
      <w:sdt>
        <w:sdtPr>
          <w:rPr>
            <w:b/>
          </w:rPr>
          <w:alias w:val="Lab Number Short"/>
          <w:tag w:val="Lab Number Short"/>
          <w:id w:val="1418240"/>
          <w:placeholder>
            <w:docPart w:val="DefaultPlaceholder_22675703"/>
          </w:placeholder>
          <w:dataBinding w:xpath="/root[1]/labNumberShort[1]" w:storeItemID="{0306C5F9-4602-431E-9CA8-DC31EFB1E840}"/>
          <w:text/>
        </w:sdtPr>
        <w:sdtEndPr/>
        <w:sdtContent>
          <w:r w:rsidR="008C181F">
            <w:rPr>
              <w:b/>
            </w:rPr>
            <w:t>8</w:t>
          </w:r>
        </w:sdtContent>
      </w:sdt>
      <w:r>
        <w:t xml:space="preserve"> solution located in the following directory:</w:t>
      </w:r>
    </w:p>
    <w:p w14:paraId="7D34DE9C" w14:textId="77777777" w:rsidR="00A530C5" w:rsidRDefault="00A530C5" w:rsidP="007D4A5F">
      <w:pPr>
        <w:pStyle w:val="CodeAloneLast"/>
      </w:pPr>
      <w:r>
        <w:t>c:\Student\Labs\</w:t>
      </w:r>
      <w:sdt>
        <w:sdtPr>
          <w:alias w:val="Lab Number"/>
          <w:tag w:val="Lab Number"/>
          <w:id w:val="1418238"/>
          <w:placeholder>
            <w:docPart w:val="DefaultPlaceholder_22675703"/>
          </w:placeholder>
          <w:dataBinding w:xpath="/root[1]/labNumber[1]" w:storeItemID="{0306C5F9-4602-431E-9CA8-DC31EFB1E840}"/>
          <w:text/>
        </w:sdtPr>
        <w:sdtEndPr/>
        <w:sdtContent>
          <w:r w:rsidR="005C3AAA">
            <w:t>08</w:t>
          </w:r>
        </w:sdtContent>
      </w:sdt>
      <w:r>
        <w:t>_WebParts\Lab\Lab</w:t>
      </w:r>
      <w:sdt>
        <w:sdtPr>
          <w:alias w:val="Lab Number Short"/>
          <w:tag w:val="Lab Number Short"/>
          <w:id w:val="1418241"/>
          <w:placeholder>
            <w:docPart w:val="DefaultPlaceholder_22675703"/>
          </w:placeholder>
          <w:dataBinding w:xpath="/root[1]/labNumberShort[1]" w:storeItemID="{0306C5F9-4602-431E-9CA8-DC31EFB1E840}"/>
          <w:text/>
        </w:sdtPr>
        <w:sdtEndPr/>
        <w:sdtContent>
          <w:r w:rsidR="008C181F">
            <w:t>8</w:t>
          </w:r>
        </w:sdtContent>
      </w:sdt>
      <w:r>
        <w:t>.sln</w:t>
      </w:r>
    </w:p>
    <w:p w14:paraId="704CF171" w14:textId="77777777" w:rsidR="007D4A5F" w:rsidRDefault="00A530C5" w:rsidP="007D4A5F">
      <w:pPr>
        <w:pStyle w:val="NumberedBullet"/>
      </w:pPr>
      <w:r>
        <w:t xml:space="preserve">The first thing you need to do is create a new class that will be the Web Part. Create a new class named </w:t>
      </w:r>
      <w:proofErr w:type="spellStart"/>
      <w:r w:rsidRPr="007D4A5F">
        <w:rPr>
          <w:b/>
        </w:rPr>
        <w:t>CustomWebPart.cs</w:t>
      </w:r>
      <w:proofErr w:type="spellEnd"/>
      <w:r>
        <w:t xml:space="preserve"> in the root of the project, replacing the default code with the following code:</w:t>
      </w:r>
    </w:p>
    <w:p w14:paraId="52D7761C" w14:textId="77777777" w:rsidR="00A530C5" w:rsidRDefault="00A530C5" w:rsidP="007D4A5F">
      <w:pPr>
        <w:pStyle w:val="CodeAlone"/>
      </w:pPr>
      <w:proofErr w:type="gramStart"/>
      <w:r>
        <w:t>using</w:t>
      </w:r>
      <w:proofErr w:type="gramEnd"/>
      <w:r>
        <w:t xml:space="preserve"> System;</w:t>
      </w:r>
    </w:p>
    <w:p w14:paraId="2EDAE5F7" w14:textId="77777777" w:rsidR="00A530C5" w:rsidRDefault="00A530C5" w:rsidP="007D4A5F">
      <w:pPr>
        <w:pStyle w:val="CodeAlone"/>
      </w:pPr>
      <w:proofErr w:type="gramStart"/>
      <w:r>
        <w:t>using</w:t>
      </w:r>
      <w:proofErr w:type="gramEnd"/>
      <w:r>
        <w:t xml:space="preserve"> </w:t>
      </w:r>
      <w:proofErr w:type="spellStart"/>
      <w:r>
        <w:t>System.Web.UI.WebControls</w:t>
      </w:r>
      <w:proofErr w:type="spellEnd"/>
      <w:r>
        <w:t>;</w:t>
      </w:r>
    </w:p>
    <w:p w14:paraId="1EB50DBF" w14:textId="77777777" w:rsidR="00A530C5" w:rsidRDefault="00A530C5" w:rsidP="007D4A5F">
      <w:pPr>
        <w:pStyle w:val="CodeAlone"/>
      </w:pPr>
      <w:proofErr w:type="gramStart"/>
      <w:r>
        <w:t>using</w:t>
      </w:r>
      <w:proofErr w:type="gramEnd"/>
      <w:r>
        <w:t xml:space="preserve"> </w:t>
      </w:r>
      <w:proofErr w:type="spellStart"/>
      <w:r>
        <w:t>System.Web.UI.WebControls.WebParts</w:t>
      </w:r>
      <w:proofErr w:type="spellEnd"/>
      <w:r>
        <w:t>;</w:t>
      </w:r>
    </w:p>
    <w:p w14:paraId="22DD2A23" w14:textId="77777777" w:rsidR="00A530C5" w:rsidRDefault="00A530C5" w:rsidP="007D4A5F">
      <w:pPr>
        <w:pStyle w:val="CodeAlone"/>
      </w:pPr>
    </w:p>
    <w:p w14:paraId="19A63AB6" w14:textId="77777777" w:rsidR="00A530C5" w:rsidRDefault="00A530C5" w:rsidP="007D4A5F">
      <w:pPr>
        <w:pStyle w:val="CodeAlone"/>
      </w:pPr>
      <w:proofErr w:type="gramStart"/>
      <w:r>
        <w:t>namespace</w:t>
      </w:r>
      <w:proofErr w:type="gramEnd"/>
      <w:r>
        <w:t xml:space="preserve"> Lab</w:t>
      </w:r>
      <w:sdt>
        <w:sdtPr>
          <w:alias w:val="Lab Number Short"/>
          <w:tag w:val="Lab Number Short"/>
          <w:id w:val="1418242"/>
          <w:placeholder>
            <w:docPart w:val="DefaultPlaceholder_22675703"/>
          </w:placeholder>
          <w:dataBinding w:xpath="/root[1]/labNumberShort[1]" w:storeItemID="{0306C5F9-4602-431E-9CA8-DC31EFB1E840}"/>
          <w:text/>
        </w:sdtPr>
        <w:sdtEndPr/>
        <w:sdtContent>
          <w:r w:rsidR="008C181F">
            <w:t>8</w:t>
          </w:r>
        </w:sdtContent>
      </w:sdt>
    </w:p>
    <w:p w14:paraId="19272239" w14:textId="77777777" w:rsidR="00A530C5" w:rsidRDefault="00A530C5" w:rsidP="007D4A5F">
      <w:pPr>
        <w:pStyle w:val="CodeAlone"/>
      </w:pPr>
      <w:r>
        <w:t>{</w:t>
      </w:r>
    </w:p>
    <w:p w14:paraId="0D58B0D6" w14:textId="77777777" w:rsidR="00A530C5" w:rsidRDefault="00A530C5" w:rsidP="007D4A5F">
      <w:pPr>
        <w:pStyle w:val="CodeAlone"/>
      </w:pPr>
      <w:r>
        <w:t xml:space="preserve">    </w:t>
      </w:r>
      <w:proofErr w:type="gramStart"/>
      <w:r>
        <w:t>public</w:t>
      </w:r>
      <w:proofErr w:type="gramEnd"/>
      <w:r>
        <w:t xml:space="preserve"> class </w:t>
      </w:r>
      <w:proofErr w:type="spellStart"/>
      <w:r>
        <w:t>CustomWebPart</w:t>
      </w:r>
      <w:proofErr w:type="spellEnd"/>
      <w:r>
        <w:t xml:space="preserve">: </w:t>
      </w:r>
      <w:proofErr w:type="spellStart"/>
      <w:r>
        <w:t>WebPart</w:t>
      </w:r>
      <w:proofErr w:type="spellEnd"/>
    </w:p>
    <w:p w14:paraId="1E84CA33" w14:textId="77777777" w:rsidR="00A530C5" w:rsidRDefault="00A530C5" w:rsidP="007D4A5F">
      <w:pPr>
        <w:pStyle w:val="CodeAlone"/>
      </w:pPr>
      <w:r>
        <w:t xml:space="preserve">    {</w:t>
      </w:r>
    </w:p>
    <w:p w14:paraId="674DD2CD" w14:textId="77777777" w:rsidR="00A530C5" w:rsidRDefault="00A530C5" w:rsidP="007D4A5F">
      <w:pPr>
        <w:pStyle w:val="CodeAlone"/>
      </w:pPr>
      <w:r>
        <w:t xml:space="preserve">    }</w:t>
      </w:r>
    </w:p>
    <w:p w14:paraId="2F9CFF3B" w14:textId="77777777" w:rsidR="00A530C5" w:rsidRDefault="00A530C5" w:rsidP="007D4A5F">
      <w:pPr>
        <w:pStyle w:val="CodeAloneLast"/>
      </w:pPr>
      <w:r>
        <w:t>}</w:t>
      </w:r>
    </w:p>
    <w:p w14:paraId="34F83E78" w14:textId="77777777" w:rsidR="007D4A5F" w:rsidRDefault="00A530C5" w:rsidP="007D4A5F">
      <w:pPr>
        <w:pStyle w:val="NumberedBullet"/>
      </w:pPr>
      <w:r>
        <w:t xml:space="preserve">Next, override the </w:t>
      </w:r>
      <w:proofErr w:type="spellStart"/>
      <w:proofErr w:type="gramStart"/>
      <w:r w:rsidRPr="007D4A5F">
        <w:rPr>
          <w:b/>
        </w:rPr>
        <w:t>CreateChildControls</w:t>
      </w:r>
      <w:proofErr w:type="spellEnd"/>
      <w:r w:rsidRPr="007D4A5F">
        <w:rPr>
          <w:b/>
        </w:rPr>
        <w:t>(</w:t>
      </w:r>
      <w:proofErr w:type="gramEnd"/>
      <w:r w:rsidRPr="007D4A5F">
        <w:rPr>
          <w:b/>
        </w:rPr>
        <w:t>)</w:t>
      </w:r>
      <w:r>
        <w:t xml:space="preserve"> method to add two controls to the Web Part: a label displaying the current date &amp; time and a button that when clicked, triggers a </w:t>
      </w:r>
      <w:proofErr w:type="spellStart"/>
      <w:r>
        <w:t>postback</w:t>
      </w:r>
      <w:proofErr w:type="spellEnd"/>
      <w:r>
        <w:t xml:space="preserve"> with a server side handler. Add the following code to the </w:t>
      </w:r>
      <w:proofErr w:type="spellStart"/>
      <w:r w:rsidRPr="007D4A5F">
        <w:rPr>
          <w:b/>
        </w:rPr>
        <w:t>CustomWebPart</w:t>
      </w:r>
      <w:proofErr w:type="spellEnd"/>
      <w:r>
        <w:t xml:space="preserve"> class:</w:t>
      </w:r>
    </w:p>
    <w:p w14:paraId="328158BD" w14:textId="77777777" w:rsidR="00A530C5" w:rsidRDefault="00A530C5" w:rsidP="007D4A5F">
      <w:pPr>
        <w:pStyle w:val="CodeAlone"/>
      </w:pPr>
      <w:proofErr w:type="gramStart"/>
      <w:r>
        <w:t>protected</w:t>
      </w:r>
      <w:proofErr w:type="gramEnd"/>
      <w:r>
        <w:t xml:space="preserve"> override void </w:t>
      </w:r>
      <w:proofErr w:type="spellStart"/>
      <w:r>
        <w:t>CreateChildControls</w:t>
      </w:r>
      <w:proofErr w:type="spellEnd"/>
      <w:r>
        <w:t>()</w:t>
      </w:r>
    </w:p>
    <w:p w14:paraId="273607A7" w14:textId="77777777" w:rsidR="00A530C5" w:rsidRDefault="00A530C5" w:rsidP="007D4A5F">
      <w:pPr>
        <w:pStyle w:val="CodeAlone"/>
      </w:pPr>
      <w:r>
        <w:t>{</w:t>
      </w:r>
    </w:p>
    <w:p w14:paraId="5ED065F6" w14:textId="77777777" w:rsidR="00A530C5" w:rsidRDefault="00A530C5" w:rsidP="007D4A5F">
      <w:pPr>
        <w:pStyle w:val="CodeAlone"/>
      </w:pPr>
      <w:r>
        <w:t xml:space="preserve">    </w:t>
      </w:r>
      <w:proofErr w:type="spellStart"/>
      <w:proofErr w:type="gramStart"/>
      <w:r>
        <w:t>base.CreateChildControls</w:t>
      </w:r>
      <w:proofErr w:type="spellEnd"/>
      <w:r>
        <w:t>(</w:t>
      </w:r>
      <w:proofErr w:type="gramEnd"/>
      <w:r>
        <w:t>);</w:t>
      </w:r>
    </w:p>
    <w:p w14:paraId="7BE47577" w14:textId="77777777" w:rsidR="00A530C5" w:rsidRDefault="00A530C5" w:rsidP="007D4A5F">
      <w:pPr>
        <w:pStyle w:val="CodeAlone"/>
      </w:pPr>
    </w:p>
    <w:p w14:paraId="067B540A" w14:textId="77777777" w:rsidR="00A530C5" w:rsidRDefault="00A530C5" w:rsidP="007D4A5F">
      <w:pPr>
        <w:pStyle w:val="CodeAlone"/>
      </w:pPr>
      <w:r>
        <w:t xml:space="preserve">    // create a new label containing the date &amp; time and add </w:t>
      </w:r>
    </w:p>
    <w:p w14:paraId="4453B636" w14:textId="77777777" w:rsidR="00A530C5" w:rsidRDefault="00A530C5" w:rsidP="007D4A5F">
      <w:pPr>
        <w:pStyle w:val="CodeAlone"/>
      </w:pPr>
      <w:r>
        <w:t xml:space="preserve">    // to </w:t>
      </w:r>
      <w:proofErr w:type="spellStart"/>
      <w:r>
        <w:t>to</w:t>
      </w:r>
      <w:proofErr w:type="spellEnd"/>
      <w:r>
        <w:t xml:space="preserve"> the controls collection</w:t>
      </w:r>
    </w:p>
    <w:p w14:paraId="5A820065" w14:textId="77777777" w:rsidR="00A530C5" w:rsidRDefault="00A530C5" w:rsidP="007D4A5F">
      <w:pPr>
        <w:pStyle w:val="CodeAlone"/>
      </w:pPr>
      <w:r>
        <w:t xml:space="preserve">    Label </w:t>
      </w:r>
      <w:proofErr w:type="spellStart"/>
      <w:r>
        <w:t>lblDateTime</w:t>
      </w:r>
      <w:proofErr w:type="spellEnd"/>
      <w:r>
        <w:t xml:space="preserve"> = new </w:t>
      </w:r>
      <w:proofErr w:type="gramStart"/>
      <w:r>
        <w:t>Label(</w:t>
      </w:r>
      <w:proofErr w:type="gramEnd"/>
      <w:r>
        <w:t>);</w:t>
      </w:r>
    </w:p>
    <w:p w14:paraId="4856072C" w14:textId="77777777" w:rsidR="00A530C5" w:rsidRDefault="00A530C5" w:rsidP="007D4A5F">
      <w:pPr>
        <w:pStyle w:val="CodeAlone"/>
      </w:pPr>
      <w:r>
        <w:t xml:space="preserve">    </w:t>
      </w:r>
      <w:proofErr w:type="spellStart"/>
      <w:r>
        <w:t>lblDateTime.Text</w:t>
      </w:r>
      <w:proofErr w:type="spellEnd"/>
      <w:r>
        <w:t xml:space="preserve"> = </w:t>
      </w:r>
      <w:proofErr w:type="spellStart"/>
      <w:proofErr w:type="gramStart"/>
      <w:r>
        <w:t>DateTime.Now.ToString</w:t>
      </w:r>
      <w:proofErr w:type="spellEnd"/>
      <w:r>
        <w:t>(</w:t>
      </w:r>
      <w:proofErr w:type="gramEnd"/>
      <w:r>
        <w:t>);</w:t>
      </w:r>
    </w:p>
    <w:p w14:paraId="275DECB7" w14:textId="77777777" w:rsidR="00A530C5" w:rsidRDefault="00A530C5" w:rsidP="007D4A5F">
      <w:pPr>
        <w:pStyle w:val="CodeAlone"/>
      </w:pPr>
      <w:r>
        <w:t xml:space="preserve">    </w:t>
      </w:r>
      <w:proofErr w:type="spellStart"/>
      <w:proofErr w:type="gramStart"/>
      <w:r>
        <w:t>Controls.Add</w:t>
      </w:r>
      <w:proofErr w:type="spellEnd"/>
      <w:r>
        <w:t>(</w:t>
      </w:r>
      <w:proofErr w:type="spellStart"/>
      <w:proofErr w:type="gramEnd"/>
      <w:r>
        <w:t>lblDateTime</w:t>
      </w:r>
      <w:proofErr w:type="spellEnd"/>
      <w:r>
        <w:t>);</w:t>
      </w:r>
    </w:p>
    <w:p w14:paraId="594EF821" w14:textId="77777777" w:rsidR="00A530C5" w:rsidRDefault="00A530C5" w:rsidP="007D4A5F">
      <w:pPr>
        <w:pStyle w:val="CodeAlone"/>
      </w:pPr>
    </w:p>
    <w:p w14:paraId="4591E70D" w14:textId="77777777" w:rsidR="00A530C5" w:rsidRDefault="00A530C5" w:rsidP="007D4A5F">
      <w:pPr>
        <w:pStyle w:val="CodeAlone"/>
      </w:pPr>
      <w:r>
        <w:t xml:space="preserve">    // create a new button that, when clicked, changes the web part </w:t>
      </w:r>
    </w:p>
    <w:p w14:paraId="0959A821" w14:textId="77777777" w:rsidR="00A530C5" w:rsidRDefault="00A530C5" w:rsidP="007D4A5F">
      <w:pPr>
        <w:pStyle w:val="CodeAlone"/>
      </w:pPr>
      <w:r>
        <w:t xml:space="preserve">    // title to the current date &amp; time</w:t>
      </w:r>
    </w:p>
    <w:p w14:paraId="4F93BBA0" w14:textId="77777777" w:rsidR="00A530C5" w:rsidRDefault="00A530C5" w:rsidP="007D4A5F">
      <w:pPr>
        <w:pStyle w:val="CodeAlone"/>
      </w:pPr>
      <w:r>
        <w:t xml:space="preserve">    Button </w:t>
      </w:r>
      <w:proofErr w:type="spellStart"/>
      <w:r>
        <w:t>btnDateTime</w:t>
      </w:r>
      <w:proofErr w:type="spellEnd"/>
      <w:r>
        <w:t xml:space="preserve"> = new </w:t>
      </w:r>
      <w:proofErr w:type="gramStart"/>
      <w:r>
        <w:t>Button(</w:t>
      </w:r>
      <w:proofErr w:type="gramEnd"/>
      <w:r>
        <w:t>);</w:t>
      </w:r>
    </w:p>
    <w:p w14:paraId="7191C775" w14:textId="77777777" w:rsidR="00A530C5" w:rsidRDefault="00A530C5" w:rsidP="007D4A5F">
      <w:pPr>
        <w:pStyle w:val="CodeAlone"/>
      </w:pPr>
      <w:r>
        <w:t xml:space="preserve">    </w:t>
      </w:r>
      <w:proofErr w:type="spellStart"/>
      <w:r>
        <w:t>btnDateTime.Text</w:t>
      </w:r>
      <w:proofErr w:type="spellEnd"/>
      <w:r>
        <w:t xml:space="preserve"> = "Set Title to Current Date/Time";</w:t>
      </w:r>
    </w:p>
    <w:p w14:paraId="009DC7A6" w14:textId="77777777" w:rsidR="00A530C5" w:rsidRDefault="00A530C5" w:rsidP="007D4A5F">
      <w:pPr>
        <w:pStyle w:val="CodeAlone"/>
      </w:pPr>
      <w:r>
        <w:t xml:space="preserve">    </w:t>
      </w:r>
      <w:proofErr w:type="spellStart"/>
      <w:r>
        <w:t>btnDateTime.Click</w:t>
      </w:r>
      <w:proofErr w:type="spellEnd"/>
      <w:r>
        <w:t xml:space="preserve"> += new </w:t>
      </w:r>
      <w:proofErr w:type="spellStart"/>
      <w:proofErr w:type="gramStart"/>
      <w:r>
        <w:t>EventHandler</w:t>
      </w:r>
      <w:proofErr w:type="spellEnd"/>
      <w:r>
        <w:t>(</w:t>
      </w:r>
      <w:proofErr w:type="spellStart"/>
      <w:proofErr w:type="gramEnd"/>
      <w:r>
        <w:t>OnDateTime_Click</w:t>
      </w:r>
      <w:proofErr w:type="spellEnd"/>
      <w:r>
        <w:t>);</w:t>
      </w:r>
    </w:p>
    <w:p w14:paraId="4000CD66" w14:textId="77777777" w:rsidR="00A530C5" w:rsidRDefault="00A530C5" w:rsidP="007D4A5F">
      <w:pPr>
        <w:pStyle w:val="CodeAlone"/>
      </w:pPr>
      <w:r>
        <w:t xml:space="preserve">    </w:t>
      </w:r>
      <w:proofErr w:type="spellStart"/>
      <w:proofErr w:type="gramStart"/>
      <w:r>
        <w:t>Controls.Add</w:t>
      </w:r>
      <w:proofErr w:type="spellEnd"/>
      <w:r>
        <w:t>(</w:t>
      </w:r>
      <w:proofErr w:type="spellStart"/>
      <w:proofErr w:type="gramEnd"/>
      <w:r>
        <w:t>btnDateTime</w:t>
      </w:r>
      <w:proofErr w:type="spellEnd"/>
      <w:r>
        <w:t>);</w:t>
      </w:r>
    </w:p>
    <w:p w14:paraId="79D48E54" w14:textId="77777777" w:rsidR="00A530C5" w:rsidRDefault="00A530C5" w:rsidP="007D4A5F">
      <w:pPr>
        <w:pStyle w:val="CodeAloneLast"/>
      </w:pPr>
      <w:r>
        <w:t>}</w:t>
      </w:r>
    </w:p>
    <w:p w14:paraId="6A6534BC" w14:textId="77777777" w:rsidR="007D4A5F" w:rsidRDefault="00A530C5" w:rsidP="007D4A5F">
      <w:pPr>
        <w:pStyle w:val="NumberedBullet"/>
      </w:pPr>
      <w:r>
        <w:t>Finally, add the following code to implement the server side handler when the button is clicked:</w:t>
      </w:r>
    </w:p>
    <w:p w14:paraId="47A4F2D4" w14:textId="77777777" w:rsidR="00A530C5" w:rsidRDefault="00A530C5" w:rsidP="007D4A5F">
      <w:pPr>
        <w:pStyle w:val="CodeAlone"/>
      </w:pPr>
      <w:proofErr w:type="gramStart"/>
      <w:r>
        <w:t>protected</w:t>
      </w:r>
      <w:proofErr w:type="gramEnd"/>
      <w:r>
        <w:t xml:space="preserve"> void </w:t>
      </w:r>
      <w:proofErr w:type="spellStart"/>
      <w:r>
        <w:t>OnDateTime_Click</w:t>
      </w:r>
      <w:proofErr w:type="spellEnd"/>
      <w:r>
        <w:t xml:space="preserve">(object sender, </w:t>
      </w:r>
      <w:proofErr w:type="spellStart"/>
      <w:r>
        <w:t>EventArgs</w:t>
      </w:r>
      <w:proofErr w:type="spellEnd"/>
      <w:r>
        <w:t xml:space="preserve"> e)</w:t>
      </w:r>
    </w:p>
    <w:p w14:paraId="1E048363" w14:textId="77777777" w:rsidR="00A530C5" w:rsidRDefault="00A530C5" w:rsidP="007D4A5F">
      <w:pPr>
        <w:pStyle w:val="CodeAlone"/>
      </w:pPr>
      <w:r>
        <w:t>{</w:t>
      </w:r>
    </w:p>
    <w:p w14:paraId="2E3134AC" w14:textId="77777777" w:rsidR="00A530C5" w:rsidRDefault="00A530C5" w:rsidP="007D4A5F">
      <w:pPr>
        <w:pStyle w:val="CodeAlone"/>
      </w:pPr>
      <w:r>
        <w:t xml:space="preserve">    </w:t>
      </w:r>
      <w:proofErr w:type="spellStart"/>
      <w:r>
        <w:t>this.Title</w:t>
      </w:r>
      <w:proofErr w:type="spellEnd"/>
      <w:r>
        <w:t xml:space="preserve"> = </w:t>
      </w:r>
      <w:proofErr w:type="spellStart"/>
      <w:proofErr w:type="gramStart"/>
      <w:r>
        <w:t>DateTime.Now.ToString</w:t>
      </w:r>
      <w:proofErr w:type="spellEnd"/>
      <w:r>
        <w:t>(</w:t>
      </w:r>
      <w:proofErr w:type="gramEnd"/>
      <w:r>
        <w:t>);</w:t>
      </w:r>
    </w:p>
    <w:p w14:paraId="30BE7DCE" w14:textId="77777777" w:rsidR="00A530C5" w:rsidRDefault="00A530C5" w:rsidP="007D4A5F">
      <w:pPr>
        <w:pStyle w:val="CodeAloneLast"/>
      </w:pPr>
      <w:r>
        <w:t>}</w:t>
      </w:r>
    </w:p>
    <w:p w14:paraId="16ED2114" w14:textId="77777777" w:rsidR="002F6D37" w:rsidRDefault="00A530C5" w:rsidP="002F6D37">
      <w:pPr>
        <w:pStyle w:val="NumberedBullet"/>
      </w:pPr>
      <w:r>
        <w:lastRenderedPageBreak/>
        <w:t xml:space="preserve">The Web Part code is now complete. The only thing missing for the assembly is to flag it to the .NET Framework that it can be </w:t>
      </w:r>
      <w:proofErr w:type="gramStart"/>
      <w:r>
        <w:t>called/executed</w:t>
      </w:r>
      <w:proofErr w:type="gramEnd"/>
      <w:r>
        <w:t xml:space="preserve"> by assemblies that are not fully trusted. This is a requirement for Web Parts as the SharePoint assemblies are not running in full trust... rather a more restricted level of trust. Add the following line of code to the end of the </w:t>
      </w:r>
      <w:proofErr w:type="spellStart"/>
      <w:r w:rsidRPr="002F6D37">
        <w:rPr>
          <w:b/>
        </w:rPr>
        <w:t>AssemblyInfo.cs</w:t>
      </w:r>
      <w:proofErr w:type="spellEnd"/>
      <w:r>
        <w:t xml:space="preserve"> file to tell the .NET Framework that assemblies that aren't fully trusted can call &amp; execute the Web Part assembly:</w:t>
      </w:r>
    </w:p>
    <w:p w14:paraId="221ABC8E" w14:textId="77777777" w:rsidR="00A530C5" w:rsidRDefault="00A530C5" w:rsidP="002F6D37">
      <w:pPr>
        <w:pStyle w:val="CodeAloneLast"/>
      </w:pPr>
      <w:r>
        <w:t>[</w:t>
      </w:r>
      <w:proofErr w:type="gramStart"/>
      <w:r>
        <w:t>assembly</w:t>
      </w:r>
      <w:proofErr w:type="gramEnd"/>
      <w:r>
        <w:t xml:space="preserve">: </w:t>
      </w:r>
      <w:proofErr w:type="spellStart"/>
      <w:r>
        <w:t>System.Security.AllowPartiallyTrustedCallers</w:t>
      </w:r>
      <w:proofErr w:type="spellEnd"/>
      <w:r>
        <w:t>]</w:t>
      </w:r>
    </w:p>
    <w:p w14:paraId="76C06794" w14:textId="77777777" w:rsidR="002F6D37" w:rsidRDefault="00A530C5" w:rsidP="002F6D37">
      <w:pPr>
        <w:pStyle w:val="NumberedBullet"/>
      </w:pPr>
      <w:r>
        <w:t xml:space="preserve">Now you need to address the deployment part of the project. You will use a Feature to deploy this Web Part to a specific site. Create a new XML file named </w:t>
      </w:r>
      <w:r w:rsidRPr="002F6D37">
        <w:rPr>
          <w:b/>
        </w:rPr>
        <w:t>feature.xml</w:t>
      </w:r>
      <w:r>
        <w:t xml:space="preserve"> in the </w:t>
      </w:r>
      <w:r w:rsidRPr="002F6D37">
        <w:rPr>
          <w:b/>
        </w:rPr>
        <w:t>Lab</w:t>
      </w:r>
      <w:sdt>
        <w:sdtPr>
          <w:rPr>
            <w:b/>
          </w:rPr>
          <w:alias w:val="Lab Number Short"/>
          <w:tag w:val="Lab Number Short"/>
          <w:id w:val="1418243"/>
          <w:placeholder>
            <w:docPart w:val="DefaultPlaceholder_22675703"/>
          </w:placeholder>
          <w:dataBinding w:xpath="/root[1]/labNumberShort[1]" w:storeItemID="{0306C5F9-4602-431E-9CA8-DC31EFB1E840}"/>
          <w:text/>
        </w:sdtPr>
        <w:sdtEndPr/>
        <w:sdtContent>
          <w:r w:rsidR="008C181F">
            <w:rPr>
              <w:b/>
            </w:rPr>
            <w:t>8</w:t>
          </w:r>
        </w:sdtContent>
      </w:sdt>
      <w:r>
        <w:t xml:space="preserve"> Feature folder in the project, filling it with the following markup:</w:t>
      </w:r>
    </w:p>
    <w:p w14:paraId="4E528A5B" w14:textId="77777777" w:rsidR="00A530C5" w:rsidRDefault="00A530C5" w:rsidP="002F6D37">
      <w:pPr>
        <w:pStyle w:val="CodeAlone"/>
      </w:pPr>
      <w:proofErr w:type="gramStart"/>
      <w:r>
        <w:t>&lt;?xml</w:t>
      </w:r>
      <w:proofErr w:type="gramEnd"/>
      <w:r>
        <w:t xml:space="preserve"> version="1.0" encoding="utf-8" ?&gt;</w:t>
      </w:r>
    </w:p>
    <w:p w14:paraId="4F92ACFC" w14:textId="77777777" w:rsidR="00A530C5" w:rsidRDefault="00A530C5" w:rsidP="002F6D37">
      <w:pPr>
        <w:pStyle w:val="CodeAlone"/>
      </w:pPr>
      <w:r>
        <w:t xml:space="preserve">&lt;Feature </w:t>
      </w:r>
      <w:proofErr w:type="spellStart"/>
      <w:r>
        <w:t>xmlns</w:t>
      </w:r>
      <w:proofErr w:type="spellEnd"/>
      <w:r>
        <w:t>="http://schemas.microsoft.com/</w:t>
      </w:r>
      <w:proofErr w:type="spellStart"/>
      <w:r>
        <w:t>sharepoint</w:t>
      </w:r>
      <w:proofErr w:type="spellEnd"/>
      <w:r>
        <w:t>/"</w:t>
      </w:r>
    </w:p>
    <w:p w14:paraId="490316EA" w14:textId="77777777" w:rsidR="00A530C5" w:rsidRDefault="00A530C5" w:rsidP="002F6D37">
      <w:pPr>
        <w:pStyle w:val="CodeAlone"/>
      </w:pPr>
      <w:r>
        <w:t xml:space="preserve">    Id="5A461434-720A-463c-BB26-CC523A9902F9"</w:t>
      </w:r>
    </w:p>
    <w:p w14:paraId="1692E0E8" w14:textId="77777777" w:rsidR="00A530C5" w:rsidRDefault="00A530C5" w:rsidP="002F6D37">
      <w:pPr>
        <w:pStyle w:val="CodeAlone"/>
      </w:pPr>
      <w:r>
        <w:t xml:space="preserve">    Title="Lab </w:t>
      </w:r>
      <w:sdt>
        <w:sdtPr>
          <w:alias w:val="Lab Number Short"/>
          <w:tag w:val="Lab Number Short"/>
          <w:id w:val="1418244"/>
          <w:placeholder>
            <w:docPart w:val="DefaultPlaceholder_22675703"/>
          </w:placeholder>
          <w:dataBinding w:xpath="/root[1]/labNumberShort[1]" w:storeItemID="{0306C5F9-4602-431E-9CA8-DC31EFB1E840}"/>
          <w:text/>
        </w:sdtPr>
        <w:sdtEndPr/>
        <w:sdtContent>
          <w:r w:rsidR="008C181F">
            <w:t>8</w:t>
          </w:r>
        </w:sdtContent>
      </w:sdt>
      <w:r>
        <w:t xml:space="preserve"> - Custom Web Parts"</w:t>
      </w:r>
    </w:p>
    <w:p w14:paraId="1BCAEC37" w14:textId="77777777" w:rsidR="00A530C5" w:rsidRDefault="00A530C5" w:rsidP="002F6D37">
      <w:pPr>
        <w:pStyle w:val="CodeAlone"/>
      </w:pPr>
      <w:r>
        <w:t xml:space="preserve">    Hidden="FALSE"</w:t>
      </w:r>
    </w:p>
    <w:p w14:paraId="52D4BBD7" w14:textId="77777777" w:rsidR="00A530C5" w:rsidRDefault="00A530C5" w:rsidP="002F6D37">
      <w:pPr>
        <w:pStyle w:val="CodeAlone"/>
      </w:pPr>
      <w:r>
        <w:t xml:space="preserve">    Scope="Site"</w:t>
      </w:r>
    </w:p>
    <w:p w14:paraId="46371A58" w14:textId="77777777" w:rsidR="00A530C5" w:rsidRDefault="00A530C5" w:rsidP="002F6D37">
      <w:pPr>
        <w:pStyle w:val="CodeAlone"/>
      </w:pPr>
      <w:r>
        <w:t xml:space="preserve">    Version="1.0.0.0"&gt;</w:t>
      </w:r>
    </w:p>
    <w:p w14:paraId="4AFA89BE" w14:textId="77777777" w:rsidR="00A530C5" w:rsidRDefault="00A530C5" w:rsidP="002F6D37">
      <w:pPr>
        <w:pStyle w:val="CodeAlone"/>
      </w:pPr>
    </w:p>
    <w:p w14:paraId="08832DD2" w14:textId="77777777" w:rsidR="00A530C5" w:rsidRDefault="00A530C5" w:rsidP="002F6D37">
      <w:pPr>
        <w:pStyle w:val="CodeAlone"/>
      </w:pPr>
      <w:r>
        <w:t xml:space="preserve">    &lt;</w:t>
      </w:r>
      <w:proofErr w:type="spellStart"/>
      <w:r>
        <w:t>ElementManifests</w:t>
      </w:r>
      <w:proofErr w:type="spellEnd"/>
      <w:r>
        <w:t>&gt;</w:t>
      </w:r>
    </w:p>
    <w:p w14:paraId="2B818511" w14:textId="77777777" w:rsidR="00A530C5" w:rsidRDefault="00A530C5" w:rsidP="002F6D37">
      <w:pPr>
        <w:pStyle w:val="CodeAlone"/>
      </w:pPr>
      <w:r>
        <w:t xml:space="preserve">        &lt;</w:t>
      </w:r>
      <w:proofErr w:type="spellStart"/>
      <w:r>
        <w:t>ElementManifest</w:t>
      </w:r>
      <w:proofErr w:type="spellEnd"/>
      <w:r>
        <w:t xml:space="preserve"> Location="elements.xml" /&gt;</w:t>
      </w:r>
    </w:p>
    <w:p w14:paraId="22DAA45C" w14:textId="77777777" w:rsidR="00A530C5" w:rsidRDefault="00A530C5" w:rsidP="002F6D37">
      <w:pPr>
        <w:pStyle w:val="CodeAlone"/>
      </w:pPr>
      <w:r>
        <w:t xml:space="preserve">        &lt;</w:t>
      </w:r>
      <w:proofErr w:type="spellStart"/>
      <w:r>
        <w:t>ElementFile</w:t>
      </w:r>
      <w:proofErr w:type="spellEnd"/>
      <w:r>
        <w:t xml:space="preserve"> Location="</w:t>
      </w:r>
      <w:proofErr w:type="spellStart"/>
      <w:r>
        <w:t>customWebPart.webpart</w:t>
      </w:r>
      <w:proofErr w:type="spellEnd"/>
      <w:r>
        <w:t>" /&gt;</w:t>
      </w:r>
    </w:p>
    <w:p w14:paraId="38E02654" w14:textId="77777777" w:rsidR="00A530C5" w:rsidRDefault="00A530C5" w:rsidP="002F6D37">
      <w:pPr>
        <w:pStyle w:val="CodeAlone"/>
      </w:pPr>
      <w:r>
        <w:t xml:space="preserve">    &lt;/</w:t>
      </w:r>
      <w:proofErr w:type="spellStart"/>
      <w:r>
        <w:t>ElementManifests</w:t>
      </w:r>
      <w:proofErr w:type="spellEnd"/>
      <w:r>
        <w:t>&gt;</w:t>
      </w:r>
    </w:p>
    <w:p w14:paraId="0A2B343E" w14:textId="77777777" w:rsidR="00A530C5" w:rsidRDefault="00A530C5" w:rsidP="002F6D37">
      <w:pPr>
        <w:pStyle w:val="CodeAlone"/>
      </w:pPr>
    </w:p>
    <w:p w14:paraId="367FEC31" w14:textId="77777777" w:rsidR="00A530C5" w:rsidRDefault="00A530C5" w:rsidP="002F6D37">
      <w:pPr>
        <w:pStyle w:val="CodeAloneLast"/>
      </w:pPr>
      <w:r>
        <w:t>&lt;/Feature&gt;</w:t>
      </w:r>
    </w:p>
    <w:p w14:paraId="6494DA15" w14:textId="77777777" w:rsidR="002F6D37" w:rsidRDefault="00A530C5" w:rsidP="002F6D37">
      <w:pPr>
        <w:pStyle w:val="NumberedBullet"/>
      </w:pPr>
      <w:r>
        <w:t xml:space="preserve">Next, create the element manifest listed in the Feature definition file. Create an XML file in the </w:t>
      </w:r>
      <w:r w:rsidRPr="002F6D37">
        <w:rPr>
          <w:b/>
        </w:rPr>
        <w:t>Lab</w:t>
      </w:r>
      <w:sdt>
        <w:sdtPr>
          <w:rPr>
            <w:b/>
          </w:rPr>
          <w:alias w:val="Lab Number Short"/>
          <w:tag w:val="Lab Number Short"/>
          <w:id w:val="1418245"/>
          <w:placeholder>
            <w:docPart w:val="DefaultPlaceholder_22675703"/>
          </w:placeholder>
          <w:dataBinding w:xpath="/root[1]/labNumberShort[1]" w:storeItemID="{0306C5F9-4602-431E-9CA8-DC31EFB1E840}"/>
          <w:text/>
        </w:sdtPr>
        <w:sdtEndPr/>
        <w:sdtContent>
          <w:r w:rsidR="008C181F">
            <w:rPr>
              <w:b/>
            </w:rPr>
            <w:t>8</w:t>
          </w:r>
        </w:sdtContent>
      </w:sdt>
      <w:r>
        <w:t xml:space="preserve"> folder named </w:t>
      </w:r>
      <w:r w:rsidRPr="002F6D37">
        <w:rPr>
          <w:b/>
        </w:rPr>
        <w:t>elements.xml</w:t>
      </w:r>
      <w:r>
        <w:t xml:space="preserve"> and fill it with the following XML markup:</w:t>
      </w:r>
    </w:p>
    <w:p w14:paraId="3D7F4001" w14:textId="77777777" w:rsidR="00A530C5" w:rsidRDefault="00A530C5" w:rsidP="002F6D37">
      <w:pPr>
        <w:pStyle w:val="CodeAlone"/>
      </w:pPr>
      <w:proofErr w:type="gramStart"/>
      <w:r>
        <w:t>&lt;?xml</w:t>
      </w:r>
      <w:proofErr w:type="gramEnd"/>
      <w:r>
        <w:t xml:space="preserve"> version="1.0" encoding="utf-8" ?&gt;</w:t>
      </w:r>
    </w:p>
    <w:p w14:paraId="55C7412D" w14:textId="77777777" w:rsidR="00A530C5" w:rsidRDefault="00A530C5" w:rsidP="002F6D37">
      <w:pPr>
        <w:pStyle w:val="CodeAlone"/>
      </w:pPr>
      <w:r>
        <w:t xml:space="preserve">&lt;Elements </w:t>
      </w:r>
      <w:proofErr w:type="spellStart"/>
      <w:r>
        <w:t>xmlns</w:t>
      </w:r>
      <w:proofErr w:type="spellEnd"/>
      <w:r>
        <w:t>="http://schemas.microsoft.com/</w:t>
      </w:r>
      <w:proofErr w:type="spellStart"/>
      <w:r>
        <w:t>sharepoint</w:t>
      </w:r>
      <w:proofErr w:type="spellEnd"/>
      <w:r>
        <w:t>/"&gt;</w:t>
      </w:r>
    </w:p>
    <w:p w14:paraId="581C3AE1" w14:textId="77777777" w:rsidR="00A530C5" w:rsidRDefault="00A530C5" w:rsidP="002F6D37">
      <w:pPr>
        <w:pStyle w:val="CodeAlone"/>
      </w:pPr>
      <w:r>
        <w:t xml:space="preserve">    &lt;Module </w:t>
      </w:r>
      <w:proofErr w:type="spellStart"/>
      <w:proofErr w:type="gramStart"/>
      <w:r>
        <w:t>Url</w:t>
      </w:r>
      <w:proofErr w:type="spellEnd"/>
      <w:proofErr w:type="gramEnd"/>
      <w:r>
        <w:t>="_catalogs/</w:t>
      </w:r>
      <w:proofErr w:type="spellStart"/>
      <w:r>
        <w:t>wp</w:t>
      </w:r>
      <w:proofErr w:type="spellEnd"/>
      <w:r>
        <w:t>"</w:t>
      </w:r>
    </w:p>
    <w:p w14:paraId="4E0BBA48" w14:textId="77777777" w:rsidR="00A530C5" w:rsidRDefault="00A530C5" w:rsidP="002F6D37">
      <w:pPr>
        <w:pStyle w:val="CodeAlone"/>
      </w:pPr>
      <w:r>
        <w:t xml:space="preserve">            </w:t>
      </w:r>
      <w:proofErr w:type="spellStart"/>
      <w:r>
        <w:t>RootWebOnly</w:t>
      </w:r>
      <w:proofErr w:type="spellEnd"/>
      <w:r>
        <w:t>="TRUE"&gt;</w:t>
      </w:r>
    </w:p>
    <w:p w14:paraId="32F62F41" w14:textId="77777777" w:rsidR="00A530C5" w:rsidRDefault="00A530C5" w:rsidP="002F6D37">
      <w:pPr>
        <w:pStyle w:val="CodeAlone"/>
      </w:pPr>
      <w:r>
        <w:t xml:space="preserve">        &lt;File </w:t>
      </w:r>
      <w:proofErr w:type="spellStart"/>
      <w:proofErr w:type="gramStart"/>
      <w:r>
        <w:t>Url</w:t>
      </w:r>
      <w:proofErr w:type="spellEnd"/>
      <w:proofErr w:type="gramEnd"/>
      <w:r>
        <w:t>="</w:t>
      </w:r>
      <w:proofErr w:type="spellStart"/>
      <w:r>
        <w:t>CustomWebPart.webpart</w:t>
      </w:r>
      <w:proofErr w:type="spellEnd"/>
      <w:r>
        <w:t>"</w:t>
      </w:r>
    </w:p>
    <w:p w14:paraId="297F94F3" w14:textId="77777777" w:rsidR="00A530C5" w:rsidRDefault="00A530C5" w:rsidP="002F6D37">
      <w:pPr>
        <w:pStyle w:val="CodeAlone"/>
      </w:pPr>
      <w:r>
        <w:t xml:space="preserve">            Type="</w:t>
      </w:r>
      <w:proofErr w:type="spellStart"/>
      <w:r>
        <w:t>GhostableInLibrary</w:t>
      </w:r>
      <w:proofErr w:type="spellEnd"/>
      <w:r>
        <w:t>"&gt;</w:t>
      </w:r>
    </w:p>
    <w:p w14:paraId="1E81FAEE" w14:textId="77777777" w:rsidR="00A530C5" w:rsidRDefault="00A530C5" w:rsidP="002F6D37">
      <w:pPr>
        <w:pStyle w:val="CodeAlone"/>
      </w:pPr>
      <w:r>
        <w:t xml:space="preserve">            &lt;Property Name="Group" Value="WCM401" /&gt;</w:t>
      </w:r>
    </w:p>
    <w:p w14:paraId="7B844F54" w14:textId="77777777" w:rsidR="00A530C5" w:rsidRDefault="00A530C5" w:rsidP="002F6D37">
      <w:pPr>
        <w:pStyle w:val="CodeAlone"/>
      </w:pPr>
      <w:r>
        <w:t xml:space="preserve">            &lt;Property Name="Title" Value="Lab 7 - Custom Web Part" /&gt;</w:t>
      </w:r>
    </w:p>
    <w:p w14:paraId="1DE445AD" w14:textId="77777777" w:rsidR="00A530C5" w:rsidRDefault="00A530C5" w:rsidP="002F6D37">
      <w:pPr>
        <w:pStyle w:val="CodeAlone"/>
      </w:pPr>
      <w:r>
        <w:t xml:space="preserve">        &lt;/File&gt;</w:t>
      </w:r>
    </w:p>
    <w:p w14:paraId="5951B093" w14:textId="77777777" w:rsidR="00A530C5" w:rsidRDefault="00A530C5" w:rsidP="002F6D37">
      <w:pPr>
        <w:pStyle w:val="CodeAlone"/>
      </w:pPr>
      <w:r>
        <w:t xml:space="preserve">    &lt;/Module&gt;</w:t>
      </w:r>
    </w:p>
    <w:p w14:paraId="2DEFD01E" w14:textId="77777777" w:rsidR="00A530C5" w:rsidRDefault="00A530C5" w:rsidP="002F6D37">
      <w:pPr>
        <w:pStyle w:val="CodeAloneLast"/>
      </w:pPr>
      <w:r>
        <w:t>&lt;/Elements&gt;</w:t>
      </w:r>
    </w:p>
    <w:p w14:paraId="640FEB22" w14:textId="77777777" w:rsidR="002F6D37" w:rsidRDefault="00A530C5" w:rsidP="002F6D37">
      <w:pPr>
        <w:pStyle w:val="NumberedBullet"/>
      </w:pPr>
      <w:r>
        <w:t xml:space="preserve">Finally, create another XML file named </w:t>
      </w:r>
      <w:proofErr w:type="spellStart"/>
      <w:r w:rsidRPr="002F6D37">
        <w:rPr>
          <w:b/>
        </w:rPr>
        <w:t>customWebPart.webpart</w:t>
      </w:r>
      <w:proofErr w:type="spellEnd"/>
      <w:r>
        <w:t xml:space="preserve"> in the </w:t>
      </w:r>
      <w:r w:rsidRPr="002F6D37">
        <w:rPr>
          <w:b/>
        </w:rPr>
        <w:t>Lab</w:t>
      </w:r>
      <w:sdt>
        <w:sdtPr>
          <w:rPr>
            <w:b/>
          </w:rPr>
          <w:alias w:val="Lab Number Short"/>
          <w:tag w:val="Lab Number Short"/>
          <w:id w:val="1418246"/>
          <w:placeholder>
            <w:docPart w:val="DefaultPlaceholder_22675703"/>
          </w:placeholder>
          <w:dataBinding w:xpath="/root[1]/labNumberShort[1]" w:storeItemID="{0306C5F9-4602-431E-9CA8-DC31EFB1E840}"/>
          <w:text/>
        </w:sdtPr>
        <w:sdtEndPr/>
        <w:sdtContent>
          <w:r w:rsidR="008C181F">
            <w:rPr>
              <w:b/>
            </w:rPr>
            <w:t>8</w:t>
          </w:r>
        </w:sdtContent>
      </w:sdt>
      <w:r>
        <w:t xml:space="preserve"> folder and fill it with the following XML markup:</w:t>
      </w:r>
    </w:p>
    <w:p w14:paraId="51BC6831" w14:textId="77777777" w:rsidR="00A530C5" w:rsidRDefault="00A530C5" w:rsidP="002F6D37">
      <w:pPr>
        <w:pStyle w:val="CodeAlone"/>
      </w:pPr>
      <w:proofErr w:type="gramStart"/>
      <w:r>
        <w:t>&lt;?xml</w:t>
      </w:r>
      <w:proofErr w:type="gramEnd"/>
      <w:r>
        <w:t xml:space="preserve"> version="1.0" encoding="utf-8" ?&gt;</w:t>
      </w:r>
    </w:p>
    <w:p w14:paraId="43F60EC5" w14:textId="77777777" w:rsidR="00A530C5" w:rsidRDefault="00A530C5" w:rsidP="002F6D37">
      <w:pPr>
        <w:pStyle w:val="CodeAlone"/>
      </w:pPr>
      <w:r>
        <w:t>&lt;</w:t>
      </w:r>
      <w:proofErr w:type="spellStart"/>
      <w:proofErr w:type="gramStart"/>
      <w:r>
        <w:t>webParts</w:t>
      </w:r>
      <w:proofErr w:type="spellEnd"/>
      <w:proofErr w:type="gramEnd"/>
      <w:r>
        <w:t>&gt;</w:t>
      </w:r>
    </w:p>
    <w:p w14:paraId="51A175C8" w14:textId="77777777" w:rsidR="00A530C5" w:rsidRDefault="00A530C5" w:rsidP="002F6D37">
      <w:pPr>
        <w:pStyle w:val="CodeAlone"/>
      </w:pPr>
      <w:r>
        <w:t xml:space="preserve">    &lt;</w:t>
      </w:r>
      <w:proofErr w:type="spellStart"/>
      <w:r>
        <w:t>webPart</w:t>
      </w:r>
      <w:proofErr w:type="spellEnd"/>
      <w:r>
        <w:t xml:space="preserve"> </w:t>
      </w:r>
      <w:proofErr w:type="spellStart"/>
      <w:r>
        <w:t>xmlns</w:t>
      </w:r>
      <w:proofErr w:type="spellEnd"/>
      <w:r>
        <w:t>="http://schemas.microsoft.com/</w:t>
      </w:r>
      <w:proofErr w:type="spellStart"/>
      <w:r>
        <w:t>WebPart</w:t>
      </w:r>
      <w:proofErr w:type="spellEnd"/>
      <w:r>
        <w:t>/v3"&gt;</w:t>
      </w:r>
    </w:p>
    <w:p w14:paraId="3A3047CF" w14:textId="77777777" w:rsidR="00A530C5" w:rsidRDefault="00A530C5" w:rsidP="002F6D37">
      <w:pPr>
        <w:pStyle w:val="CodeAlone"/>
      </w:pPr>
      <w:r>
        <w:t xml:space="preserve">        &lt;</w:t>
      </w:r>
      <w:proofErr w:type="spellStart"/>
      <w:proofErr w:type="gramStart"/>
      <w:r>
        <w:t>metaData</w:t>
      </w:r>
      <w:proofErr w:type="spellEnd"/>
      <w:proofErr w:type="gramEnd"/>
      <w:r>
        <w:t>&gt;</w:t>
      </w:r>
    </w:p>
    <w:p w14:paraId="693F94FB" w14:textId="77777777" w:rsidR="00A530C5" w:rsidRDefault="00A530C5" w:rsidP="002F6D37">
      <w:pPr>
        <w:pStyle w:val="CodeAlone"/>
      </w:pPr>
      <w:r>
        <w:t xml:space="preserve">            &lt;type name="Lab</w:t>
      </w:r>
      <w:sdt>
        <w:sdtPr>
          <w:alias w:val="Lab Number Short"/>
          <w:tag w:val="Lab Number Short"/>
          <w:id w:val="1418247"/>
          <w:placeholder>
            <w:docPart w:val="DefaultPlaceholder_22675703"/>
          </w:placeholder>
          <w:dataBinding w:xpath="/root[1]/labNumberShort[1]" w:storeItemID="{0306C5F9-4602-431E-9CA8-DC31EFB1E840}"/>
          <w:text/>
        </w:sdtPr>
        <w:sdtEndPr/>
        <w:sdtContent>
          <w:r w:rsidR="008C181F">
            <w:t>8</w:t>
          </w:r>
        </w:sdtContent>
      </w:sdt>
      <w:r>
        <w:t>.CustomWebPart, Lab</w:t>
      </w:r>
      <w:sdt>
        <w:sdtPr>
          <w:alias w:val="Lab Number Short"/>
          <w:tag w:val="Lab Number Short"/>
          <w:id w:val="1418248"/>
          <w:placeholder>
            <w:docPart w:val="DefaultPlaceholder_22675703"/>
          </w:placeholder>
          <w:dataBinding w:xpath="/root[1]/labNumberShort[1]" w:storeItemID="{0306C5F9-4602-431E-9CA8-DC31EFB1E840}"/>
          <w:text/>
        </w:sdtPr>
        <w:sdtEndPr/>
        <w:sdtContent>
          <w:r w:rsidR="008C181F">
            <w:t>8</w:t>
          </w:r>
        </w:sdtContent>
      </w:sdt>
      <w:r>
        <w:t xml:space="preserve">, Version=1.0.0.0, Culture=neutral, </w:t>
      </w:r>
      <w:proofErr w:type="spellStart"/>
      <w:r>
        <w:t>PublicKeyToken</w:t>
      </w:r>
      <w:proofErr w:type="spellEnd"/>
      <w:r>
        <w:t>=d4e5777b16a5749f" /&gt;</w:t>
      </w:r>
    </w:p>
    <w:p w14:paraId="474357A5" w14:textId="77777777" w:rsidR="00A530C5" w:rsidRDefault="00A530C5" w:rsidP="002F6D37">
      <w:pPr>
        <w:pStyle w:val="CodeAlone"/>
      </w:pPr>
      <w:r>
        <w:t xml:space="preserve">            &lt;</w:t>
      </w:r>
      <w:proofErr w:type="spellStart"/>
      <w:proofErr w:type="gramStart"/>
      <w:r>
        <w:t>importErrorMessage</w:t>
      </w:r>
      <w:proofErr w:type="spellEnd"/>
      <w:r>
        <w:t>&gt;</w:t>
      </w:r>
      <w:proofErr w:type="gramEnd"/>
      <w:r>
        <w:t>Error importing the Web Part.&lt;/</w:t>
      </w:r>
      <w:proofErr w:type="spellStart"/>
      <w:r>
        <w:t>importErrorMessage</w:t>
      </w:r>
      <w:proofErr w:type="spellEnd"/>
      <w:r>
        <w:t>&gt;</w:t>
      </w:r>
    </w:p>
    <w:p w14:paraId="7D863572" w14:textId="77777777" w:rsidR="00A530C5" w:rsidRDefault="00A530C5" w:rsidP="002F6D37">
      <w:pPr>
        <w:pStyle w:val="CodeAlone"/>
      </w:pPr>
      <w:r>
        <w:t xml:space="preserve">        &lt;/</w:t>
      </w:r>
      <w:proofErr w:type="spellStart"/>
      <w:r>
        <w:t>metaData</w:t>
      </w:r>
      <w:proofErr w:type="spellEnd"/>
      <w:r>
        <w:t>&gt;</w:t>
      </w:r>
    </w:p>
    <w:p w14:paraId="20BD54D2" w14:textId="77777777" w:rsidR="00A530C5" w:rsidRDefault="00A530C5" w:rsidP="002F6D37">
      <w:pPr>
        <w:pStyle w:val="CodeAlone"/>
      </w:pPr>
      <w:r>
        <w:t xml:space="preserve">        &lt;</w:t>
      </w:r>
      <w:proofErr w:type="gramStart"/>
      <w:r>
        <w:t>data</w:t>
      </w:r>
      <w:proofErr w:type="gramEnd"/>
      <w:r>
        <w:t>&gt;</w:t>
      </w:r>
    </w:p>
    <w:p w14:paraId="1A6BC040" w14:textId="77777777" w:rsidR="00A530C5" w:rsidRDefault="00A530C5" w:rsidP="002F6D37">
      <w:pPr>
        <w:pStyle w:val="CodeAlone"/>
      </w:pPr>
      <w:r>
        <w:t xml:space="preserve">            &lt;</w:t>
      </w:r>
      <w:proofErr w:type="gramStart"/>
      <w:r>
        <w:t>properties</w:t>
      </w:r>
      <w:proofErr w:type="gramEnd"/>
      <w:r>
        <w:t>&gt;</w:t>
      </w:r>
    </w:p>
    <w:p w14:paraId="32BB276D" w14:textId="77777777" w:rsidR="00A530C5" w:rsidRDefault="00A530C5" w:rsidP="002F6D37">
      <w:pPr>
        <w:pStyle w:val="CodeAlone"/>
      </w:pPr>
      <w:r>
        <w:t xml:space="preserve">                &lt;property name="Title" type="string"&gt;Custom Web Part&lt;/property&gt;</w:t>
      </w:r>
    </w:p>
    <w:p w14:paraId="50E441B6" w14:textId="77777777" w:rsidR="00A530C5" w:rsidRDefault="00A530C5" w:rsidP="002F6D37">
      <w:pPr>
        <w:pStyle w:val="CodeAlone"/>
      </w:pPr>
      <w:r>
        <w:t xml:space="preserve">            &lt;/properties&gt;</w:t>
      </w:r>
    </w:p>
    <w:p w14:paraId="5FB9B709" w14:textId="77777777" w:rsidR="00A530C5" w:rsidRDefault="00A530C5" w:rsidP="002F6D37">
      <w:pPr>
        <w:pStyle w:val="CodeAlone"/>
      </w:pPr>
      <w:r>
        <w:lastRenderedPageBreak/>
        <w:t xml:space="preserve">        &lt;/data&gt;</w:t>
      </w:r>
    </w:p>
    <w:p w14:paraId="72AFBEE4" w14:textId="77777777" w:rsidR="00A530C5" w:rsidRDefault="00A530C5" w:rsidP="002F6D37">
      <w:pPr>
        <w:pStyle w:val="CodeAlone"/>
      </w:pPr>
      <w:r>
        <w:t xml:space="preserve">    &lt;/</w:t>
      </w:r>
      <w:proofErr w:type="spellStart"/>
      <w:r>
        <w:t>webPart</w:t>
      </w:r>
      <w:proofErr w:type="spellEnd"/>
      <w:r>
        <w:t>&gt;</w:t>
      </w:r>
    </w:p>
    <w:p w14:paraId="5B3B1CE0" w14:textId="77777777" w:rsidR="00A530C5" w:rsidRDefault="00A530C5" w:rsidP="002F6D37">
      <w:pPr>
        <w:pStyle w:val="CodeAloneLast"/>
      </w:pPr>
      <w:r>
        <w:t>&lt;/</w:t>
      </w:r>
      <w:proofErr w:type="spellStart"/>
      <w:r>
        <w:t>webParts</w:t>
      </w:r>
      <w:proofErr w:type="spellEnd"/>
      <w:r>
        <w:t>&gt;</w:t>
      </w:r>
    </w:p>
    <w:p w14:paraId="05CF9485" w14:textId="77777777" w:rsidR="002F6D37" w:rsidRDefault="00A530C5" w:rsidP="002F6D37">
      <w:pPr>
        <w:pStyle w:val="NumberedBullet"/>
      </w:pPr>
      <w:r>
        <w:t xml:space="preserve">Now it is time to package the Feature and Web Part assembly up for deployment. </w:t>
      </w:r>
      <w:r w:rsidR="00F917DE">
        <w:t xml:space="preserve">Add a new XML file named </w:t>
      </w:r>
      <w:r w:rsidR="00F917DE" w:rsidRPr="00B24915">
        <w:rPr>
          <w:b/>
        </w:rPr>
        <w:t>manifest.xml</w:t>
      </w:r>
      <w:r w:rsidR="00F917DE">
        <w:t xml:space="preserve"> to the </w:t>
      </w:r>
      <w:proofErr w:type="spellStart"/>
      <w:r w:rsidR="00F917DE" w:rsidRPr="003F159B">
        <w:rPr>
          <w:b/>
        </w:rPr>
        <w:t>DeploymentFiles</w:t>
      </w:r>
      <w:proofErr w:type="spellEnd"/>
      <w:r w:rsidR="00F917DE">
        <w:t xml:space="preserve"> folder in the project and add the following XML code to the file</w:t>
      </w:r>
      <w:r>
        <w:t>:</w:t>
      </w:r>
    </w:p>
    <w:p w14:paraId="07816F50" w14:textId="77777777" w:rsidR="00A530C5" w:rsidRDefault="00A530C5" w:rsidP="002F6D37">
      <w:pPr>
        <w:pStyle w:val="CodeAlone"/>
      </w:pPr>
      <w:proofErr w:type="gramStart"/>
      <w:r>
        <w:t>&lt;?xml</w:t>
      </w:r>
      <w:proofErr w:type="gramEnd"/>
      <w:r>
        <w:t xml:space="preserve"> version="1.0" encoding="utf-8" ?&gt;</w:t>
      </w:r>
    </w:p>
    <w:p w14:paraId="0B97FDFF" w14:textId="77777777" w:rsidR="00A530C5" w:rsidRDefault="00A530C5" w:rsidP="002F6D37">
      <w:pPr>
        <w:pStyle w:val="CodeAlone"/>
      </w:pPr>
      <w:r>
        <w:t xml:space="preserve">&lt;Solution </w:t>
      </w:r>
      <w:proofErr w:type="spellStart"/>
      <w:r>
        <w:t>xmlns</w:t>
      </w:r>
      <w:proofErr w:type="spellEnd"/>
      <w:r>
        <w:t>="http://schemas.microsoft.com/</w:t>
      </w:r>
      <w:proofErr w:type="spellStart"/>
      <w:r>
        <w:t>sharepoint</w:t>
      </w:r>
      <w:proofErr w:type="spellEnd"/>
      <w:r>
        <w:t>/"</w:t>
      </w:r>
    </w:p>
    <w:p w14:paraId="60F7E060" w14:textId="77777777" w:rsidR="00A530C5" w:rsidRDefault="00A530C5" w:rsidP="002F6D37">
      <w:pPr>
        <w:pStyle w:val="CodeAlone"/>
      </w:pPr>
      <w:r>
        <w:t xml:space="preserve">    </w:t>
      </w:r>
      <w:proofErr w:type="spellStart"/>
      <w:r>
        <w:t>SolutionId</w:t>
      </w:r>
      <w:proofErr w:type="spellEnd"/>
      <w:r>
        <w:t>="A305AC7A-4F65-4684-AC3B-62031FDBFE82"</w:t>
      </w:r>
    </w:p>
    <w:p w14:paraId="20679A52" w14:textId="77777777" w:rsidR="00A530C5" w:rsidRDefault="00A530C5" w:rsidP="002F6D37">
      <w:pPr>
        <w:pStyle w:val="CodeAlone"/>
      </w:pPr>
      <w:r>
        <w:t xml:space="preserve">    </w:t>
      </w:r>
      <w:proofErr w:type="spellStart"/>
      <w:r>
        <w:t>DeploymentServerType</w:t>
      </w:r>
      <w:proofErr w:type="spellEnd"/>
      <w:r>
        <w:t>="</w:t>
      </w:r>
      <w:proofErr w:type="spellStart"/>
      <w:r>
        <w:t>WebFrontEnd</w:t>
      </w:r>
      <w:proofErr w:type="spellEnd"/>
      <w:r>
        <w:t>"</w:t>
      </w:r>
    </w:p>
    <w:p w14:paraId="4197EE4A" w14:textId="77777777" w:rsidR="00A530C5" w:rsidRDefault="00A530C5" w:rsidP="002F6D37">
      <w:pPr>
        <w:pStyle w:val="CodeAlone"/>
      </w:pPr>
      <w:r>
        <w:t xml:space="preserve">    </w:t>
      </w:r>
      <w:proofErr w:type="spellStart"/>
      <w:r>
        <w:t>ResetWebServer</w:t>
      </w:r>
      <w:proofErr w:type="spellEnd"/>
      <w:r>
        <w:t>="FALSE"&gt;</w:t>
      </w:r>
    </w:p>
    <w:p w14:paraId="7C9D770E" w14:textId="77777777" w:rsidR="00A530C5" w:rsidRDefault="00A530C5" w:rsidP="002F6D37">
      <w:pPr>
        <w:pStyle w:val="CodeAlone"/>
      </w:pPr>
    </w:p>
    <w:p w14:paraId="3FED3CB0" w14:textId="77777777" w:rsidR="00A530C5" w:rsidRDefault="00A530C5" w:rsidP="002F6D37">
      <w:pPr>
        <w:pStyle w:val="CodeAlone"/>
      </w:pPr>
      <w:r>
        <w:t xml:space="preserve">    &lt;</w:t>
      </w:r>
      <w:proofErr w:type="spellStart"/>
      <w:r>
        <w:t>FeatureManifests</w:t>
      </w:r>
      <w:proofErr w:type="spellEnd"/>
      <w:r>
        <w:t>&gt;</w:t>
      </w:r>
    </w:p>
    <w:p w14:paraId="0B3DF54C" w14:textId="77777777" w:rsidR="00A530C5" w:rsidRDefault="00A530C5" w:rsidP="002F6D37">
      <w:pPr>
        <w:pStyle w:val="CodeAlone"/>
      </w:pPr>
      <w:r>
        <w:t xml:space="preserve">        &lt;</w:t>
      </w:r>
      <w:proofErr w:type="spellStart"/>
      <w:r>
        <w:t>FeatureManifest</w:t>
      </w:r>
      <w:proofErr w:type="spellEnd"/>
      <w:r>
        <w:t xml:space="preserve"> Location="Lab</w:t>
      </w:r>
      <w:sdt>
        <w:sdtPr>
          <w:alias w:val="Lab Number Short"/>
          <w:tag w:val="Lab Number Short"/>
          <w:id w:val="1418249"/>
          <w:placeholder>
            <w:docPart w:val="DefaultPlaceholder_22675703"/>
          </w:placeholder>
          <w:dataBinding w:xpath="/root[1]/labNumberShort[1]" w:storeItemID="{0306C5F9-4602-431E-9CA8-DC31EFB1E840}"/>
          <w:text/>
        </w:sdtPr>
        <w:sdtEndPr/>
        <w:sdtContent>
          <w:r w:rsidR="008C181F">
            <w:t>8</w:t>
          </w:r>
        </w:sdtContent>
      </w:sdt>
      <w:r>
        <w:t>\feature.xml" /&gt;</w:t>
      </w:r>
    </w:p>
    <w:p w14:paraId="62F8116A" w14:textId="77777777" w:rsidR="00A530C5" w:rsidRDefault="00A530C5" w:rsidP="002F6D37">
      <w:pPr>
        <w:pStyle w:val="CodeAlone"/>
      </w:pPr>
      <w:r>
        <w:t xml:space="preserve">    &lt;/</w:t>
      </w:r>
      <w:proofErr w:type="spellStart"/>
      <w:r>
        <w:t>FeatureManifests</w:t>
      </w:r>
      <w:proofErr w:type="spellEnd"/>
      <w:r>
        <w:t>&gt;</w:t>
      </w:r>
    </w:p>
    <w:p w14:paraId="61C1012C" w14:textId="77777777" w:rsidR="00A530C5" w:rsidRDefault="00A530C5" w:rsidP="002F6D37">
      <w:pPr>
        <w:pStyle w:val="CodeAlone"/>
      </w:pPr>
    </w:p>
    <w:p w14:paraId="4456E3E1" w14:textId="77777777" w:rsidR="00A530C5" w:rsidRDefault="00A530C5" w:rsidP="002F6D37">
      <w:pPr>
        <w:pStyle w:val="CodeAlone"/>
      </w:pPr>
      <w:r>
        <w:t xml:space="preserve">    &lt;Assemblies&gt;</w:t>
      </w:r>
    </w:p>
    <w:p w14:paraId="547101FC" w14:textId="77777777" w:rsidR="00A530C5" w:rsidRDefault="00A530C5" w:rsidP="002F6D37">
      <w:pPr>
        <w:pStyle w:val="CodeAlone"/>
      </w:pPr>
      <w:r>
        <w:t xml:space="preserve">        &lt;Assembly </w:t>
      </w:r>
      <w:proofErr w:type="spellStart"/>
      <w:r>
        <w:t>DeploymentTarget</w:t>
      </w:r>
      <w:proofErr w:type="spellEnd"/>
      <w:r>
        <w:t>="</w:t>
      </w:r>
      <w:proofErr w:type="spellStart"/>
      <w:r>
        <w:t>WebApplication</w:t>
      </w:r>
      <w:proofErr w:type="spellEnd"/>
      <w:r>
        <w:t>" Location="Lab</w:t>
      </w:r>
      <w:sdt>
        <w:sdtPr>
          <w:alias w:val="Lab Number Short"/>
          <w:tag w:val="Lab Number Short"/>
          <w:id w:val="1418251"/>
          <w:placeholder>
            <w:docPart w:val="DefaultPlaceholder_22675703"/>
          </w:placeholder>
          <w:dataBinding w:xpath="/root[1]/labNumberShort[1]" w:storeItemID="{0306C5F9-4602-431E-9CA8-DC31EFB1E840}"/>
          <w:text/>
        </w:sdtPr>
        <w:sdtEndPr/>
        <w:sdtContent>
          <w:r w:rsidR="008C181F">
            <w:t>8</w:t>
          </w:r>
        </w:sdtContent>
      </w:sdt>
      <w:r>
        <w:t>.dll"&gt;</w:t>
      </w:r>
    </w:p>
    <w:p w14:paraId="0E65F2D2" w14:textId="77777777" w:rsidR="00A530C5" w:rsidRDefault="00A530C5" w:rsidP="002F6D37">
      <w:pPr>
        <w:pStyle w:val="CodeAlone"/>
      </w:pPr>
      <w:r>
        <w:t xml:space="preserve">            &lt;</w:t>
      </w:r>
      <w:proofErr w:type="spellStart"/>
      <w:r>
        <w:t>SafeControls</w:t>
      </w:r>
      <w:proofErr w:type="spellEnd"/>
      <w:r>
        <w:t>&gt;</w:t>
      </w:r>
    </w:p>
    <w:p w14:paraId="782126B2" w14:textId="77777777" w:rsidR="00A530C5" w:rsidRDefault="00A530C5" w:rsidP="002F6D37">
      <w:pPr>
        <w:pStyle w:val="CodeAlone"/>
      </w:pPr>
      <w:r>
        <w:t xml:space="preserve">                &lt;</w:t>
      </w:r>
      <w:proofErr w:type="spellStart"/>
      <w:r>
        <w:t>SafeControl</w:t>
      </w:r>
      <w:proofErr w:type="spellEnd"/>
      <w:r>
        <w:t xml:space="preserve"> Namespace="Lab</w:t>
      </w:r>
      <w:sdt>
        <w:sdtPr>
          <w:alias w:val="Lab Number Short"/>
          <w:tag w:val="Lab Number Short"/>
          <w:id w:val="1418250"/>
          <w:placeholder>
            <w:docPart w:val="DefaultPlaceholder_22675703"/>
          </w:placeholder>
          <w:dataBinding w:xpath="/root[1]/labNumberShort[1]" w:storeItemID="{0306C5F9-4602-431E-9CA8-DC31EFB1E840}"/>
          <w:text/>
        </w:sdtPr>
        <w:sdtEndPr/>
        <w:sdtContent>
          <w:r w:rsidR="008C181F">
            <w:t>8</w:t>
          </w:r>
        </w:sdtContent>
      </w:sdt>
      <w:r>
        <w:t xml:space="preserve">" Safe="True" </w:t>
      </w:r>
      <w:proofErr w:type="spellStart"/>
      <w:r>
        <w:t>TypeName</w:t>
      </w:r>
      <w:proofErr w:type="spellEnd"/>
      <w:r>
        <w:t>="*" /&gt;</w:t>
      </w:r>
    </w:p>
    <w:p w14:paraId="2AD674A6" w14:textId="77777777" w:rsidR="00A530C5" w:rsidRDefault="00A530C5" w:rsidP="002F6D37">
      <w:pPr>
        <w:pStyle w:val="CodeAlone"/>
      </w:pPr>
      <w:r>
        <w:t xml:space="preserve">            &lt;/</w:t>
      </w:r>
      <w:proofErr w:type="spellStart"/>
      <w:r>
        <w:t>SafeControls</w:t>
      </w:r>
      <w:proofErr w:type="spellEnd"/>
      <w:r>
        <w:t>&gt;</w:t>
      </w:r>
    </w:p>
    <w:p w14:paraId="0045D30F" w14:textId="77777777" w:rsidR="00A530C5" w:rsidRDefault="00A530C5" w:rsidP="002F6D37">
      <w:pPr>
        <w:pStyle w:val="CodeAlone"/>
      </w:pPr>
      <w:r>
        <w:t xml:space="preserve">        &lt;/Assembly&gt;</w:t>
      </w:r>
    </w:p>
    <w:p w14:paraId="11BE9642" w14:textId="77777777" w:rsidR="00A530C5" w:rsidRDefault="00A530C5" w:rsidP="002F6D37">
      <w:pPr>
        <w:pStyle w:val="CodeAlone"/>
      </w:pPr>
      <w:r>
        <w:t xml:space="preserve">    &lt;/Assemblies&gt;</w:t>
      </w:r>
    </w:p>
    <w:p w14:paraId="5797111B" w14:textId="77777777" w:rsidR="00A530C5" w:rsidRDefault="00A530C5" w:rsidP="002F6D37">
      <w:pPr>
        <w:pStyle w:val="CodeAlone"/>
      </w:pPr>
    </w:p>
    <w:p w14:paraId="59782AAE" w14:textId="77777777" w:rsidR="00A530C5" w:rsidRDefault="00A530C5" w:rsidP="002F6D37">
      <w:pPr>
        <w:pStyle w:val="CodeAloneLast"/>
      </w:pPr>
      <w:r>
        <w:t>&lt;/Solution&gt;</w:t>
      </w:r>
    </w:p>
    <w:p w14:paraId="720A3A83" w14:textId="77777777" w:rsidR="002F6D37" w:rsidRDefault="00A530C5" w:rsidP="002F6D37">
      <w:pPr>
        <w:pStyle w:val="NumberedBullet"/>
      </w:pPr>
      <w:r>
        <w:t xml:space="preserve">Finally, open the </w:t>
      </w:r>
      <w:r w:rsidRPr="002F6D37">
        <w:rPr>
          <w:b/>
        </w:rPr>
        <w:t>BuildSharePointPackage.ddf</w:t>
      </w:r>
      <w:r>
        <w:t xml:space="preserve"> file in the </w:t>
      </w:r>
      <w:proofErr w:type="spellStart"/>
      <w:r w:rsidRPr="002F6D37">
        <w:rPr>
          <w:b/>
        </w:rPr>
        <w:t>DeploymentFiles</w:t>
      </w:r>
      <w:proofErr w:type="spellEnd"/>
      <w:r>
        <w:t xml:space="preserve"> folder and add the following lines between the comments:</w:t>
      </w:r>
    </w:p>
    <w:p w14:paraId="0D73A39C" w14:textId="77777777" w:rsidR="00A530C5" w:rsidRDefault="00F917DE" w:rsidP="002F6D37">
      <w:pPr>
        <w:pStyle w:val="CodeAlone"/>
      </w:pPr>
      <w:proofErr w:type="spellStart"/>
      <w:r>
        <w:t>DeploymentFiles</w:t>
      </w:r>
      <w:proofErr w:type="spellEnd"/>
      <w:r>
        <w:t>\</w:t>
      </w:r>
      <w:r w:rsidR="00A530C5">
        <w:t>manifest.xml</w:t>
      </w:r>
    </w:p>
    <w:p w14:paraId="2858606E" w14:textId="77777777" w:rsidR="00A530C5" w:rsidRDefault="00A530C5" w:rsidP="002F6D37">
      <w:pPr>
        <w:pStyle w:val="CodeAlone"/>
      </w:pPr>
    </w:p>
    <w:p w14:paraId="61781DBF" w14:textId="77777777" w:rsidR="00A530C5" w:rsidRDefault="00A530C5" w:rsidP="002F6D37">
      <w:pPr>
        <w:pStyle w:val="CodeAlone"/>
      </w:pPr>
      <w:r>
        <w:t>bin\debug\Lab</w:t>
      </w:r>
      <w:sdt>
        <w:sdtPr>
          <w:alias w:val="Lab Number Short"/>
          <w:tag w:val="Lab Number Short"/>
          <w:id w:val="1418253"/>
          <w:placeholder>
            <w:docPart w:val="DefaultPlaceholder_22675703"/>
          </w:placeholder>
          <w:dataBinding w:xpath="/root[1]/labNumberShort[1]" w:storeItemID="{0306C5F9-4602-431E-9CA8-DC31EFB1E840}"/>
          <w:text/>
        </w:sdtPr>
        <w:sdtEndPr/>
        <w:sdtContent>
          <w:r w:rsidR="008C181F">
            <w:t>8</w:t>
          </w:r>
        </w:sdtContent>
      </w:sdt>
      <w:r>
        <w:t>.dll</w:t>
      </w:r>
    </w:p>
    <w:p w14:paraId="581A14A8" w14:textId="77777777" w:rsidR="00A530C5" w:rsidRDefault="00A530C5" w:rsidP="002F6D37">
      <w:pPr>
        <w:pStyle w:val="CodeAlone"/>
      </w:pPr>
    </w:p>
    <w:p w14:paraId="7B975CED" w14:textId="77777777" w:rsidR="00A530C5" w:rsidRDefault="00A530C5" w:rsidP="002F6D37">
      <w:pPr>
        <w:pStyle w:val="CodeAlone"/>
      </w:pPr>
      <w:r>
        <w:t xml:space="preserve">.Set </w:t>
      </w:r>
      <w:proofErr w:type="spellStart"/>
      <w:r>
        <w:t>DestinationDir</w:t>
      </w:r>
      <w:proofErr w:type="spellEnd"/>
      <w:r>
        <w:t>=Lab</w:t>
      </w:r>
      <w:sdt>
        <w:sdtPr>
          <w:alias w:val="Lab Number Short"/>
          <w:tag w:val="Lab Number Short"/>
          <w:id w:val="1418252"/>
          <w:placeholder>
            <w:docPart w:val="DefaultPlaceholder_22675703"/>
          </w:placeholder>
          <w:dataBinding w:xpath="/root[1]/labNumberShort[1]" w:storeItemID="{0306C5F9-4602-431E-9CA8-DC31EFB1E840}"/>
          <w:text/>
        </w:sdtPr>
        <w:sdtEndPr/>
        <w:sdtContent>
          <w:r w:rsidR="008C181F">
            <w:t>8</w:t>
          </w:r>
        </w:sdtContent>
      </w:sdt>
    </w:p>
    <w:p w14:paraId="78D4DF83" w14:textId="77777777" w:rsidR="00A530C5" w:rsidRDefault="00A530C5" w:rsidP="002F6D37">
      <w:pPr>
        <w:pStyle w:val="CodeAlone"/>
      </w:pPr>
      <w:r>
        <w:t>TEMPLATE\FEATURES\Lab</w:t>
      </w:r>
      <w:sdt>
        <w:sdtPr>
          <w:alias w:val="Lab Number Short"/>
          <w:tag w:val="Lab Number Short"/>
          <w:id w:val="1418254"/>
          <w:placeholder>
            <w:docPart w:val="DefaultPlaceholder_22675703"/>
          </w:placeholder>
          <w:dataBinding w:xpath="/root[1]/labNumberShort[1]" w:storeItemID="{0306C5F9-4602-431E-9CA8-DC31EFB1E840}"/>
          <w:text/>
        </w:sdtPr>
        <w:sdtEndPr/>
        <w:sdtContent>
          <w:r w:rsidR="008C181F">
            <w:t>8</w:t>
          </w:r>
        </w:sdtContent>
      </w:sdt>
      <w:r>
        <w:t>\feature.xml</w:t>
      </w:r>
    </w:p>
    <w:p w14:paraId="198FA8B1" w14:textId="77777777" w:rsidR="00A530C5" w:rsidRDefault="00A530C5" w:rsidP="002F6D37">
      <w:pPr>
        <w:pStyle w:val="CodeAlone"/>
      </w:pPr>
      <w:r>
        <w:t>TEMPLATE\FEATURES\Lab</w:t>
      </w:r>
      <w:sdt>
        <w:sdtPr>
          <w:alias w:val="Lab Number Short"/>
          <w:tag w:val="Lab Number Short"/>
          <w:id w:val="1418255"/>
          <w:placeholder>
            <w:docPart w:val="DefaultPlaceholder_22675703"/>
          </w:placeholder>
          <w:dataBinding w:xpath="/root[1]/labNumberShort[1]" w:storeItemID="{0306C5F9-4602-431E-9CA8-DC31EFB1E840}"/>
          <w:text/>
        </w:sdtPr>
        <w:sdtEndPr/>
        <w:sdtContent>
          <w:r w:rsidR="008C181F">
            <w:t>8</w:t>
          </w:r>
        </w:sdtContent>
      </w:sdt>
      <w:r>
        <w:t>\elements.xml</w:t>
      </w:r>
    </w:p>
    <w:p w14:paraId="37474AC5" w14:textId="77777777" w:rsidR="00A530C5" w:rsidRDefault="00A530C5" w:rsidP="002F6D37">
      <w:pPr>
        <w:pStyle w:val="CodeAloneLast"/>
      </w:pPr>
      <w:r>
        <w:t>TEMPLATE\FEATURES\Lab</w:t>
      </w:r>
      <w:sdt>
        <w:sdtPr>
          <w:alias w:val="Lab Number Short"/>
          <w:tag w:val="Lab Number Short"/>
          <w:id w:val="1418256"/>
          <w:placeholder>
            <w:docPart w:val="DefaultPlaceholder_22675703"/>
          </w:placeholder>
          <w:dataBinding w:xpath="/root[1]/labNumberShort[1]" w:storeItemID="{0306C5F9-4602-431E-9CA8-DC31EFB1E840}"/>
          <w:text/>
        </w:sdtPr>
        <w:sdtEndPr/>
        <w:sdtContent>
          <w:r w:rsidR="008C181F">
            <w:t>8</w:t>
          </w:r>
        </w:sdtContent>
      </w:sdt>
      <w:r>
        <w:t>\</w:t>
      </w:r>
      <w:proofErr w:type="spellStart"/>
      <w:r>
        <w:t>customWebPart.webpart</w:t>
      </w:r>
      <w:proofErr w:type="spellEnd"/>
    </w:p>
    <w:p w14:paraId="450C3172" w14:textId="77777777" w:rsidR="00A530C5" w:rsidRDefault="00A530C5" w:rsidP="002F6D37">
      <w:pPr>
        <w:pStyle w:val="NumberedBullet"/>
      </w:pPr>
      <w:r>
        <w:t>When you save everything, your project should look like the following image:</w:t>
      </w:r>
    </w:p>
    <w:p w14:paraId="7FD1BFFF" w14:textId="77777777" w:rsidR="00A530C5" w:rsidRDefault="00F917DE" w:rsidP="00D16C48">
      <w:pPr>
        <w:pStyle w:val="Figure"/>
      </w:pPr>
      <w:r>
        <w:lastRenderedPageBreak/>
        <w:drawing>
          <wp:inline distT="0" distB="0" distL="0" distR="0" wp14:editId="675EB87D">
            <wp:extent cx="3009900" cy="3352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grayscl/>
                    </a:blip>
                    <a:srcRect/>
                    <a:stretch>
                      <a:fillRect/>
                    </a:stretch>
                  </pic:blipFill>
                  <pic:spPr bwMode="auto">
                    <a:xfrm>
                      <a:off x="0" y="0"/>
                      <a:ext cx="3009900" cy="3352800"/>
                    </a:xfrm>
                    <a:prstGeom prst="rect">
                      <a:avLst/>
                    </a:prstGeom>
                    <a:noFill/>
                    <a:ln w="9525">
                      <a:noFill/>
                      <a:miter lim="800000"/>
                      <a:headEnd/>
                      <a:tailEnd/>
                    </a:ln>
                  </pic:spPr>
                </pic:pic>
              </a:graphicData>
            </a:graphic>
          </wp:inline>
        </w:drawing>
      </w:r>
    </w:p>
    <w:p w14:paraId="2CBF94D2" w14:textId="77777777" w:rsidR="00D16C48" w:rsidRDefault="00A530C5" w:rsidP="00D16C48">
      <w:pPr>
        <w:pStyle w:val="NumberedBullet"/>
      </w:pPr>
      <w:r>
        <w:t>Now it's time to deploy the WSS solution package.</w:t>
      </w:r>
    </w:p>
    <w:p w14:paraId="4CBD0771" w14:textId="77777777" w:rsidR="00D16C48" w:rsidRDefault="00A530C5" w:rsidP="00D16C48">
      <w:pPr>
        <w:pStyle w:val="NumberedBullet"/>
      </w:pPr>
      <w:r>
        <w:t>First the WSS solution package must be deployed. Open a command prompt and navigate to the following directory:</w:t>
      </w:r>
    </w:p>
    <w:p w14:paraId="0AD35B03" w14:textId="77777777" w:rsidR="00A530C5" w:rsidRDefault="00A530C5" w:rsidP="00D16C48">
      <w:pPr>
        <w:pStyle w:val="CodeAloneLast"/>
      </w:pPr>
      <w:r>
        <w:t>c:\Program Files\Common Files\Microsoft Shared\web server extensions\12\BIN</w:t>
      </w:r>
    </w:p>
    <w:p w14:paraId="69573736" w14:textId="77777777" w:rsidR="00D16C48" w:rsidRDefault="00A530C5" w:rsidP="00D16C48">
      <w:pPr>
        <w:pStyle w:val="NumberedBullet"/>
      </w:pPr>
      <w:r>
        <w:t xml:space="preserve">Enter the following command into the command line window and hit </w:t>
      </w:r>
      <w:r w:rsidRPr="00D16C48">
        <w:rPr>
          <w:b/>
        </w:rPr>
        <w:t>Enter</w:t>
      </w:r>
      <w:r>
        <w:t>:</w:t>
      </w:r>
    </w:p>
    <w:p w14:paraId="51EE0A80" w14:textId="77777777" w:rsidR="00A530C5" w:rsidRDefault="00A530C5" w:rsidP="00D16C48">
      <w:pPr>
        <w:pStyle w:val="CodeAloneLast"/>
      </w:pPr>
      <w:proofErr w:type="spellStart"/>
      <w:proofErr w:type="gramStart"/>
      <w:r>
        <w:t>stsadm</w:t>
      </w:r>
      <w:proofErr w:type="spellEnd"/>
      <w:proofErr w:type="gramEnd"/>
      <w:r>
        <w:t xml:space="preserve"> -o </w:t>
      </w:r>
      <w:proofErr w:type="spellStart"/>
      <w:r>
        <w:t>addsolution</w:t>
      </w:r>
      <w:proofErr w:type="spellEnd"/>
      <w:r>
        <w:t xml:space="preserve"> -filename c:\Student\Labs\</w:t>
      </w:r>
      <w:sdt>
        <w:sdtPr>
          <w:alias w:val="Lab Number"/>
          <w:tag w:val="Lab Number"/>
          <w:id w:val="1418239"/>
          <w:placeholder>
            <w:docPart w:val="DefaultPlaceholder_22675703"/>
          </w:placeholder>
          <w:dataBinding w:xpath="/root[1]/labNumber[1]" w:storeItemID="{0306C5F9-4602-431E-9CA8-DC31EFB1E840}"/>
          <w:text/>
        </w:sdtPr>
        <w:sdtEndPr/>
        <w:sdtContent>
          <w:r w:rsidR="005C3AAA">
            <w:t>08</w:t>
          </w:r>
        </w:sdtContent>
      </w:sdt>
      <w:r>
        <w:t>_WebParts\Lab\wsp\Debug\Lab</w:t>
      </w:r>
      <w:sdt>
        <w:sdtPr>
          <w:alias w:val="Lab Number Short"/>
          <w:tag w:val="Lab Number Short"/>
          <w:id w:val="1418259"/>
          <w:placeholder>
            <w:docPart w:val="DefaultPlaceholder_22675703"/>
          </w:placeholder>
          <w:dataBinding w:xpath="/root[1]/labNumberShort[1]" w:storeItemID="{0306C5F9-4602-431E-9CA8-DC31EFB1E840}"/>
          <w:text/>
        </w:sdtPr>
        <w:sdtEndPr/>
        <w:sdtContent>
          <w:r w:rsidR="008C181F">
            <w:t>8</w:t>
          </w:r>
        </w:sdtContent>
      </w:sdt>
      <w:r>
        <w:t>.wsp</w:t>
      </w:r>
    </w:p>
    <w:p w14:paraId="3415C251" w14:textId="77777777" w:rsidR="00D16C48" w:rsidRDefault="00A530C5" w:rsidP="00D16C48">
      <w:pPr>
        <w:pStyle w:val="NumberedBullet"/>
      </w:pPr>
      <w:r>
        <w:t xml:space="preserve">Launch Central Administration by selecting </w:t>
      </w:r>
      <w:r w:rsidRPr="00D16C48">
        <w:rPr>
          <w:b/>
        </w:rPr>
        <w:t>Start » All Programs » Microsoft Office Server » SharePoint 3.0 Central Administration</w:t>
      </w:r>
      <w:r>
        <w:t>.</w:t>
      </w:r>
    </w:p>
    <w:p w14:paraId="41CC73E5" w14:textId="77777777" w:rsidR="00D16C48" w:rsidRDefault="00A530C5" w:rsidP="00D16C48">
      <w:pPr>
        <w:pStyle w:val="NumberedBullet"/>
      </w:pPr>
      <w:r>
        <w:t xml:space="preserve">From the </w:t>
      </w:r>
      <w:r w:rsidRPr="00D16C48">
        <w:rPr>
          <w:b/>
        </w:rPr>
        <w:t>Central Administration</w:t>
      </w:r>
      <w:r>
        <w:t xml:space="preserve"> site, select the </w:t>
      </w:r>
      <w:r w:rsidRPr="00D16C48">
        <w:rPr>
          <w:b/>
        </w:rPr>
        <w:t>Operations</w:t>
      </w:r>
      <w:r>
        <w:t xml:space="preserve"> tab and then select </w:t>
      </w:r>
      <w:r w:rsidRPr="00D16C48">
        <w:rPr>
          <w:b/>
        </w:rPr>
        <w:t>Solution management</w:t>
      </w:r>
      <w:r>
        <w:t xml:space="preserve"> under the </w:t>
      </w:r>
      <w:r w:rsidRPr="00D16C48">
        <w:rPr>
          <w:b/>
        </w:rPr>
        <w:t>Global Configuration</w:t>
      </w:r>
      <w:r>
        <w:t xml:space="preserve"> section.</w:t>
      </w:r>
    </w:p>
    <w:p w14:paraId="5B86E331" w14:textId="77777777" w:rsidR="00D16C48" w:rsidRDefault="00A530C5" w:rsidP="00D16C48">
      <w:pPr>
        <w:pStyle w:val="NumberedBullet"/>
      </w:pPr>
      <w:r>
        <w:t xml:space="preserve">On the </w:t>
      </w:r>
      <w:r w:rsidRPr="00D16C48">
        <w:rPr>
          <w:b/>
        </w:rPr>
        <w:t>Solution Management</w:t>
      </w:r>
      <w:r>
        <w:t xml:space="preserve"> page, click the link on </w:t>
      </w:r>
      <w:r w:rsidRPr="00D16C48">
        <w:rPr>
          <w:b/>
        </w:rPr>
        <w:t>lab</w:t>
      </w:r>
      <w:sdt>
        <w:sdtPr>
          <w:rPr>
            <w:b/>
          </w:rPr>
          <w:alias w:val="Lab Number Short"/>
          <w:tag w:val="Lab Number Short"/>
          <w:id w:val="1418257"/>
          <w:placeholder>
            <w:docPart w:val="DefaultPlaceholder_22675703"/>
          </w:placeholder>
          <w:dataBinding w:xpath="/root[1]/labNumberShort[1]" w:storeItemID="{0306C5F9-4602-431E-9CA8-DC31EFB1E840}"/>
          <w:text/>
        </w:sdtPr>
        <w:sdtEndPr/>
        <w:sdtContent>
          <w:r w:rsidR="008C181F">
            <w:rPr>
              <w:b/>
            </w:rPr>
            <w:t>8</w:t>
          </w:r>
        </w:sdtContent>
      </w:sdt>
      <w:r w:rsidRPr="00D16C48">
        <w:rPr>
          <w:b/>
        </w:rPr>
        <w:t>.wsp</w:t>
      </w:r>
      <w:r>
        <w:t>.</w:t>
      </w:r>
    </w:p>
    <w:p w14:paraId="60C6C82F" w14:textId="77777777" w:rsidR="00D16C48" w:rsidRDefault="00A530C5" w:rsidP="00D16C48">
      <w:pPr>
        <w:pStyle w:val="NumberedBullet"/>
      </w:pPr>
      <w:r>
        <w:t xml:space="preserve">On the </w:t>
      </w:r>
      <w:r w:rsidRPr="00D16C48">
        <w:rPr>
          <w:b/>
        </w:rPr>
        <w:t>Solution Properties</w:t>
      </w:r>
      <w:r>
        <w:t xml:space="preserve"> page, select </w:t>
      </w:r>
      <w:r w:rsidRPr="00D16C48">
        <w:rPr>
          <w:b/>
        </w:rPr>
        <w:t>Deploy Solution</w:t>
      </w:r>
      <w:r>
        <w:t>.</w:t>
      </w:r>
    </w:p>
    <w:p w14:paraId="44FA96CE" w14:textId="77777777" w:rsidR="00D16C48" w:rsidRDefault="00A530C5" w:rsidP="00D16C48">
      <w:pPr>
        <w:pStyle w:val="NumberedBullet"/>
      </w:pPr>
      <w:r>
        <w:t xml:space="preserve">On the </w:t>
      </w:r>
      <w:r w:rsidRPr="00D16C48">
        <w:rPr>
          <w:b/>
        </w:rPr>
        <w:t>Deploy Solution</w:t>
      </w:r>
      <w:r>
        <w:t xml:space="preserve"> page, specify </w:t>
      </w:r>
      <w:proofErr w:type="gramStart"/>
      <w:r w:rsidRPr="00D16C48">
        <w:rPr>
          <w:b/>
        </w:rPr>
        <w:t>Now</w:t>
      </w:r>
      <w:proofErr w:type="gramEnd"/>
      <w:r>
        <w:t xml:space="preserve"> in the </w:t>
      </w:r>
      <w:r w:rsidRPr="00D16C48">
        <w:rPr>
          <w:b/>
        </w:rPr>
        <w:t>Deploy When?</w:t>
      </w:r>
      <w:r>
        <w:t xml:space="preserve"> </w:t>
      </w:r>
      <w:proofErr w:type="gramStart"/>
      <w:r>
        <w:t>section</w:t>
      </w:r>
      <w:proofErr w:type="gramEnd"/>
      <w:r>
        <w:t xml:space="preserve"> and click </w:t>
      </w:r>
      <w:r w:rsidRPr="00D16C48">
        <w:rPr>
          <w:b/>
        </w:rPr>
        <w:t>OK</w:t>
      </w:r>
      <w:r>
        <w:t>.</w:t>
      </w:r>
    </w:p>
    <w:p w14:paraId="5C782D9B" w14:textId="77777777" w:rsidR="00D16C48" w:rsidRDefault="00A530C5" w:rsidP="00D16C48">
      <w:pPr>
        <w:pStyle w:val="NumberedBullet"/>
      </w:pPr>
      <w:r>
        <w:t xml:space="preserve">Test the Feature by browsing to the </w:t>
      </w:r>
      <w:r w:rsidRPr="00D16C48">
        <w:rPr>
          <w:b/>
        </w:rPr>
        <w:t>http://wcm.litwareinc.com/</w:t>
      </w:r>
      <w:r>
        <w:t xml:space="preserve"> site and select </w:t>
      </w:r>
      <w:r w:rsidRPr="00D16C48">
        <w:rPr>
          <w:b/>
        </w:rPr>
        <w:t>Site Actions » Site Settings » Modify All Site Settings</w:t>
      </w:r>
      <w:r>
        <w:t xml:space="preserve">. </w:t>
      </w:r>
    </w:p>
    <w:p w14:paraId="097A8C2C" w14:textId="77777777" w:rsidR="00D16C48" w:rsidRDefault="00A530C5" w:rsidP="00D16C48">
      <w:pPr>
        <w:pStyle w:val="NumberedBullet"/>
      </w:pPr>
      <w:r>
        <w:t xml:space="preserve">On the </w:t>
      </w:r>
      <w:r w:rsidRPr="00D16C48">
        <w:rPr>
          <w:b/>
        </w:rPr>
        <w:t>Site Settings</w:t>
      </w:r>
      <w:r>
        <w:t xml:space="preserve"> page, select </w:t>
      </w:r>
      <w:r w:rsidRPr="00D16C48">
        <w:rPr>
          <w:b/>
        </w:rPr>
        <w:t>Site collection features</w:t>
      </w:r>
      <w:r>
        <w:t xml:space="preserve"> under the </w:t>
      </w:r>
      <w:r w:rsidRPr="00D16C48">
        <w:rPr>
          <w:b/>
        </w:rPr>
        <w:t>Site Collection Administration</w:t>
      </w:r>
      <w:r>
        <w:t xml:space="preserve"> section.</w:t>
      </w:r>
    </w:p>
    <w:p w14:paraId="3D6026F0" w14:textId="77777777" w:rsidR="007736AF" w:rsidRDefault="00A530C5" w:rsidP="00D16C48">
      <w:pPr>
        <w:pStyle w:val="NumberedBullet"/>
      </w:pPr>
      <w:r>
        <w:t xml:space="preserve">On the </w:t>
      </w:r>
      <w:r w:rsidRPr="00D16C48">
        <w:rPr>
          <w:b/>
        </w:rPr>
        <w:t>Site Collection Features</w:t>
      </w:r>
      <w:r>
        <w:t xml:space="preserve"> page, click </w:t>
      </w:r>
      <w:r w:rsidRPr="00D16C48">
        <w:rPr>
          <w:b/>
        </w:rPr>
        <w:t>Activate</w:t>
      </w:r>
      <w:r>
        <w:t xml:space="preserve"> on the </w:t>
      </w:r>
      <w:r w:rsidRPr="00D16C48">
        <w:rPr>
          <w:b/>
        </w:rPr>
        <w:t xml:space="preserve">Lab </w:t>
      </w:r>
      <w:sdt>
        <w:sdtPr>
          <w:rPr>
            <w:b/>
          </w:rPr>
          <w:alias w:val="Lab Number Short"/>
          <w:tag w:val="Lab Number Short"/>
          <w:id w:val="1418258"/>
          <w:placeholder>
            <w:docPart w:val="DefaultPlaceholder_22675703"/>
          </w:placeholder>
          <w:dataBinding w:xpath="/root[1]/labNumberShort[1]" w:storeItemID="{0306C5F9-4602-431E-9CA8-DC31EFB1E840}"/>
          <w:text/>
        </w:sdtPr>
        <w:sdtEndPr/>
        <w:sdtContent>
          <w:r w:rsidR="008C181F">
            <w:rPr>
              <w:b/>
            </w:rPr>
            <w:t>8</w:t>
          </w:r>
        </w:sdtContent>
      </w:sdt>
      <w:r w:rsidRPr="00D16C48">
        <w:rPr>
          <w:b/>
        </w:rPr>
        <w:t xml:space="preserve"> - Custom Web Parts Feature</w:t>
      </w:r>
      <w:r>
        <w:t xml:space="preserve">. </w:t>
      </w:r>
    </w:p>
    <w:p w14:paraId="2CC28C72" w14:textId="77777777" w:rsidR="007736AF" w:rsidRDefault="00A530C5" w:rsidP="00D16C48">
      <w:pPr>
        <w:pStyle w:val="NumberedBullet"/>
      </w:pPr>
      <w:r>
        <w:lastRenderedPageBreak/>
        <w:t>With the Feature activated, go back to the homepage of the site and add the Web Part to any Web Part zone. Notice when you click the button, the title of the Web Part changes.</w:t>
      </w:r>
    </w:p>
    <w:p w14:paraId="3E92C14A" w14:textId="77777777" w:rsidR="00B44968" w:rsidRPr="00B44968" w:rsidRDefault="00A530C5" w:rsidP="007736AF">
      <w:r>
        <w:t>In this exercise you created a custom Web Part that was deployed with a WSS Feature.</w:t>
      </w:r>
    </w:p>
    <w:sectPr w:rsidR="00B44968" w:rsidRPr="00B44968" w:rsidSect="00330CC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4F797" w14:textId="77777777" w:rsidR="00A12A4D" w:rsidRDefault="00A12A4D" w:rsidP="000D7F99">
      <w:pPr>
        <w:spacing w:after="0" w:line="240" w:lineRule="auto"/>
      </w:pPr>
      <w:r>
        <w:separator/>
      </w:r>
    </w:p>
  </w:endnote>
  <w:endnote w:type="continuationSeparator" w:id="0">
    <w:p w14:paraId="2A68A34A" w14:textId="77777777" w:rsidR="00A12A4D" w:rsidRDefault="00A12A4D"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084DD" w14:textId="77777777" w:rsidR="005C3AAA" w:rsidRDefault="005C3A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51A21"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7865B4BF" w14:textId="77777777" w:rsidTr="008E4682">
      <w:tc>
        <w:tcPr>
          <w:tcW w:w="5868" w:type="dxa"/>
        </w:tcPr>
        <w:p w14:paraId="1F4841A7" w14:textId="77777777" w:rsidR="00CE7845" w:rsidRDefault="00CE7845" w:rsidP="000C509E">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A843F0">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320B5918" w14:textId="77777777" w:rsidR="00CE7845" w:rsidRDefault="00A12A4D" w:rsidP="000C509E">
          <w:pPr>
            <w:pStyle w:val="Footer"/>
            <w:tabs>
              <w:tab w:val="clear" w:pos="4680"/>
              <w:tab w:val="clear" w:pos="9360"/>
              <w:tab w:val="left" w:pos="1901"/>
            </w:tabs>
            <w:jc w:val="right"/>
          </w:pPr>
          <w:sdt>
            <w:sdtPr>
              <w:alias w:val="Lab Number"/>
              <w:tag w:val="Lab Number"/>
              <w:id w:val="4613210"/>
              <w:dataBinding w:xpath="/root[1]/labNumber[1]" w:storeItemID="{0306C5F9-4602-431E-9CA8-DC31EFB1E840}"/>
              <w:text/>
            </w:sdtPr>
            <w:sdtEndPr/>
            <w:sdtContent>
              <w:r w:rsidR="005C3AAA">
                <w:t>08</w:t>
              </w:r>
            </w:sdtContent>
          </w:sdt>
          <w:r w:rsidR="000C509E">
            <w:t>-</w:t>
          </w:r>
          <w:r>
            <w:fldChar w:fldCharType="begin"/>
          </w:r>
          <w:r>
            <w:instrText xml:space="preserve"> PAGE   \* MERGEFORMAT </w:instrText>
          </w:r>
          <w:r>
            <w:fldChar w:fldCharType="separate"/>
          </w:r>
          <w:r w:rsidR="005C3AAA">
            <w:rPr>
              <w:noProof/>
            </w:rPr>
            <w:t>2</w:t>
          </w:r>
          <w:r>
            <w:rPr>
              <w:noProof/>
            </w:rPr>
            <w:fldChar w:fldCharType="end"/>
          </w:r>
        </w:p>
      </w:tc>
    </w:tr>
  </w:tbl>
  <w:p w14:paraId="70D40B14" w14:textId="77777777" w:rsidR="00CE7845" w:rsidRDefault="00CE7845" w:rsidP="00CE7845">
    <w:pPr>
      <w:pStyle w:val="Footer"/>
      <w:tabs>
        <w:tab w:val="clear" w:pos="4680"/>
        <w:tab w:val="clear" w:pos="9360"/>
        <w:tab w:val="left" w:pos="190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080A1BAA" w14:textId="77777777" w:rsidTr="008E4682">
      <w:tc>
        <w:tcPr>
          <w:tcW w:w="5868" w:type="dxa"/>
        </w:tcPr>
        <w:p w14:paraId="79A3D8F7" w14:textId="77777777" w:rsidR="008E4682" w:rsidRDefault="008E4682" w:rsidP="00A843F0">
          <w:pPr>
            <w:pStyle w:val="Footer"/>
            <w:tabs>
              <w:tab w:val="clear" w:pos="4680"/>
              <w:tab w:val="clear" w:pos="9360"/>
              <w:tab w:val="left" w:pos="1901"/>
            </w:tabs>
          </w:pPr>
          <w:r w:rsidRPr="000C509E">
            <w:rPr>
              <w:sz w:val="18"/>
            </w:rPr>
            <w:t>© 200</w:t>
          </w:r>
          <w:r>
            <w:rPr>
              <w:sz w:val="18"/>
            </w:rPr>
            <w:t>9</w:t>
          </w:r>
          <w:r w:rsidRPr="000C509E">
            <w:rPr>
              <w:sz w:val="18"/>
            </w:rPr>
            <w:t xml:space="preserve"> </w:t>
          </w:r>
          <w:r w:rsidR="00A843F0">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1DC77617" w14:textId="77777777" w:rsidR="008E4682" w:rsidRDefault="00A12A4D" w:rsidP="00D203D1">
          <w:pPr>
            <w:pStyle w:val="Footer"/>
            <w:tabs>
              <w:tab w:val="clear" w:pos="4680"/>
              <w:tab w:val="clear" w:pos="9360"/>
              <w:tab w:val="left" w:pos="1901"/>
            </w:tabs>
            <w:jc w:val="right"/>
          </w:pPr>
          <w:sdt>
            <w:sdtPr>
              <w:alias w:val="Lab Number"/>
              <w:tag w:val="Lab Number"/>
              <w:id w:val="15375927"/>
              <w:dataBinding w:xpath="/root[1]/labNumber[1]" w:storeItemID="{0306C5F9-4602-431E-9CA8-DC31EFB1E840}"/>
              <w:text/>
            </w:sdtPr>
            <w:sdtEndPr/>
            <w:sdtContent>
              <w:r w:rsidR="005C3AAA">
                <w:t>08</w:t>
              </w:r>
            </w:sdtContent>
          </w:sdt>
          <w:r w:rsidR="008E4682">
            <w:t>-</w:t>
          </w:r>
          <w:r w:rsidR="00E2530D">
            <w:fldChar w:fldCharType="begin"/>
          </w:r>
          <w:r w:rsidR="008E4682">
            <w:instrText xml:space="preserve"> PAGE   \* MERGEFORMAT </w:instrText>
          </w:r>
          <w:r w:rsidR="00E2530D">
            <w:fldChar w:fldCharType="separate"/>
          </w:r>
          <w:r w:rsidR="005C3AAA">
            <w:rPr>
              <w:noProof/>
            </w:rPr>
            <w:t>1</w:t>
          </w:r>
          <w:r w:rsidR="00E2530D">
            <w:fldChar w:fldCharType="end"/>
          </w:r>
        </w:p>
      </w:tc>
    </w:tr>
  </w:tbl>
  <w:p w14:paraId="06D3EAEE"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CDBBB" w14:textId="77777777" w:rsidR="00A12A4D" w:rsidRDefault="00A12A4D" w:rsidP="000D7F99">
      <w:pPr>
        <w:spacing w:after="0" w:line="240" w:lineRule="auto"/>
      </w:pPr>
      <w:r>
        <w:separator/>
      </w:r>
    </w:p>
  </w:footnote>
  <w:footnote w:type="continuationSeparator" w:id="0">
    <w:p w14:paraId="0BC09F3A" w14:textId="77777777" w:rsidR="00A12A4D" w:rsidRDefault="00A12A4D"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09540" w14:textId="77777777" w:rsidR="005C3AAA" w:rsidRDefault="005C3A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728"/>
    </w:tblGrid>
    <w:tr w:rsidR="000D7F99" w14:paraId="0A39120D" w14:textId="77777777" w:rsidTr="00B13560">
      <w:trPr>
        <w:trHeight w:val="260"/>
      </w:trPr>
      <w:tc>
        <w:tcPr>
          <w:tcW w:w="7848" w:type="dxa"/>
        </w:tcPr>
        <w:p w14:paraId="63138A17" w14:textId="77777777" w:rsidR="000D7F99" w:rsidRPr="00CE7845" w:rsidRDefault="00CE7845" w:rsidP="00CE7845">
          <w:pPr>
            <w:pStyle w:val="Header"/>
            <w:rPr>
              <w:b/>
            </w:rPr>
          </w:pPr>
          <w:r w:rsidRPr="00CE7845">
            <w:rPr>
              <w:b/>
            </w:rPr>
            <w:t>Lab</w:t>
          </w:r>
          <w:r>
            <w:rPr>
              <w:b/>
            </w:rPr>
            <w:t xml:space="preserve"> </w:t>
          </w:r>
          <w:sdt>
            <w:sdtPr>
              <w:rPr>
                <w:b/>
              </w:rPr>
              <w:alias w:val="Lab Number"/>
              <w:tag w:val="Lab Number"/>
              <w:id w:val="4613201"/>
              <w:dataBinding w:xpath="/root/labNumber[1]" w:storeItemID="{0306C5F9-4602-431E-9CA8-DC31EFB1E840}"/>
              <w:text/>
            </w:sdtPr>
            <w:sdtEndPr/>
            <w:sdtContent>
              <w:r w:rsidR="005C3AAA">
                <w:rPr>
                  <w:b/>
                </w:rPr>
                <w:t>08</w:t>
              </w:r>
            </w:sdtContent>
          </w:sdt>
          <w:r w:rsidRPr="00CE7845">
            <w:rPr>
              <w:b/>
            </w:rPr>
            <w:t xml:space="preserve">: - </w:t>
          </w:r>
          <w:sdt>
            <w:sdtPr>
              <w:rPr>
                <w:b/>
              </w:rPr>
              <w:alias w:val="Lab Title"/>
              <w:tag w:val="Lab Title"/>
              <w:id w:val="4613204"/>
              <w:dataBinding w:xpath="/root/labTitle[1]" w:storeItemID="{0306C5F9-4602-431E-9CA8-DC31EFB1E840}"/>
              <w:text/>
            </w:sdtPr>
            <w:sdtEndPr/>
            <w:sdtContent>
              <w:r w:rsidR="003219F4">
                <w:rPr>
                  <w:b/>
                </w:rPr>
                <w:t>Leveraging WCM and Custom Web Parts</w:t>
              </w:r>
            </w:sdtContent>
          </w:sdt>
        </w:p>
      </w:tc>
      <w:tc>
        <w:tcPr>
          <w:tcW w:w="1728" w:type="dxa"/>
        </w:tcPr>
        <w:p w14:paraId="7FA579A8" w14:textId="77777777" w:rsidR="000D7F99" w:rsidRPr="00CE7845" w:rsidRDefault="000D7F99" w:rsidP="00CE7845">
          <w:pPr>
            <w:pStyle w:val="Header"/>
            <w:jc w:val="right"/>
            <w:rPr>
              <w:b/>
            </w:rPr>
          </w:pPr>
          <w:r w:rsidRPr="00CE7845">
            <w:rPr>
              <w:b/>
            </w:rPr>
            <w:t>v</w:t>
          </w:r>
          <w:sdt>
            <w:sdtPr>
              <w:rPr>
                <w:b/>
              </w:rPr>
              <w:alias w:val="Lab Version"/>
              <w:tag w:val="Lab Version"/>
              <w:id w:val="4613207"/>
              <w:dataBinding w:xpath="/root/labVersion[1]" w:storeItemID="{0306C5F9-4602-431E-9CA8-DC31EFB1E840}"/>
              <w:text/>
            </w:sdtPr>
            <w:sdtEndPr/>
            <w:sdtContent>
              <w:r w:rsidR="005C3AAA">
                <w:rPr>
                  <w:b/>
                </w:rPr>
                <w:t>3.0</w:t>
              </w:r>
            </w:sdtContent>
          </w:sdt>
        </w:p>
      </w:tc>
    </w:tr>
  </w:tbl>
  <w:p w14:paraId="4A76457A" w14:textId="77777777" w:rsidR="000D7F99" w:rsidRDefault="000D7F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F1672" w14:textId="77777777" w:rsidR="00330CC4" w:rsidRDefault="00330CC4" w:rsidP="00330CC4">
    <w:pPr>
      <w:pStyle w:val="Header"/>
      <w:jc w:val="right"/>
    </w:pPr>
    <w:proofErr w:type="gramStart"/>
    <w:r w:rsidRPr="00CE7845">
      <w:rPr>
        <w:b/>
      </w:rPr>
      <w:t>v</w:t>
    </w:r>
    <w:proofErr w:type="gramEnd"/>
    <w:sdt>
      <w:sdtPr>
        <w:rPr>
          <w:b/>
        </w:rPr>
        <w:alias w:val="Lab Version"/>
        <w:tag w:val="Lab Version"/>
        <w:id w:val="15244108"/>
        <w:dataBinding w:xpath="/root/labVersion[1]" w:storeItemID="{0306C5F9-4602-431E-9CA8-DC31EFB1E840}"/>
        <w:text/>
      </w:sdtPr>
      <w:sdtEndPr/>
      <w:sdtContent>
        <w:r w:rsidR="005C3AAA">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9"/>
  </w:num>
  <w:num w:numId="14">
    <w:abstractNumId w:val="12"/>
  </w:num>
  <w:num w:numId="15">
    <w:abstractNumId w:val="13"/>
  </w:num>
  <w:num w:numId="16">
    <w:abstractNumId w:val="18"/>
  </w:num>
  <w:num w:numId="17">
    <w:abstractNumId w:val="17"/>
  </w:num>
  <w:num w:numId="18">
    <w:abstractNumId w:val="15"/>
  </w:num>
  <w:num w:numId="19">
    <w:abstractNumId w:val="16"/>
  </w:num>
  <w:num w:numId="20">
    <w:abstractNumId w:val="10"/>
  </w:num>
  <w:num w:numId="21">
    <w:abstractNumId w:val="11"/>
  </w:num>
  <w:num w:numId="22">
    <w:abstractNumId w:val="19"/>
    <w:lvlOverride w:ilvl="0">
      <w:startOverride w:val="1"/>
    </w:lvlOverride>
  </w:num>
  <w:num w:numId="23">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6437"/>
    <w:rsid w:val="00000606"/>
    <w:rsid w:val="00006437"/>
    <w:rsid w:val="000439C3"/>
    <w:rsid w:val="00071CB1"/>
    <w:rsid w:val="000817A3"/>
    <w:rsid w:val="000C509E"/>
    <w:rsid w:val="000D7F99"/>
    <w:rsid w:val="000F5308"/>
    <w:rsid w:val="00144416"/>
    <w:rsid w:val="001E5C11"/>
    <w:rsid w:val="00206EE3"/>
    <w:rsid w:val="00225D04"/>
    <w:rsid w:val="00226BCE"/>
    <w:rsid w:val="00242C34"/>
    <w:rsid w:val="00262701"/>
    <w:rsid w:val="002839B3"/>
    <w:rsid w:val="00295E2B"/>
    <w:rsid w:val="002B32B4"/>
    <w:rsid w:val="002F6D37"/>
    <w:rsid w:val="00312F00"/>
    <w:rsid w:val="003219F4"/>
    <w:rsid w:val="00330CC4"/>
    <w:rsid w:val="003564DF"/>
    <w:rsid w:val="00391EA6"/>
    <w:rsid w:val="003D70F3"/>
    <w:rsid w:val="00494288"/>
    <w:rsid w:val="004B2ACE"/>
    <w:rsid w:val="004D6023"/>
    <w:rsid w:val="00517AFE"/>
    <w:rsid w:val="005C3AAA"/>
    <w:rsid w:val="005D45A4"/>
    <w:rsid w:val="006164D7"/>
    <w:rsid w:val="006219BE"/>
    <w:rsid w:val="00623702"/>
    <w:rsid w:val="00631768"/>
    <w:rsid w:val="00665721"/>
    <w:rsid w:val="006B607F"/>
    <w:rsid w:val="006C613D"/>
    <w:rsid w:val="006E7D2B"/>
    <w:rsid w:val="006F058B"/>
    <w:rsid w:val="007736AF"/>
    <w:rsid w:val="00796C5C"/>
    <w:rsid w:val="007B04BC"/>
    <w:rsid w:val="007C59FC"/>
    <w:rsid w:val="007D4A5F"/>
    <w:rsid w:val="007F5D2C"/>
    <w:rsid w:val="0082628E"/>
    <w:rsid w:val="008366E0"/>
    <w:rsid w:val="00870FC4"/>
    <w:rsid w:val="00890313"/>
    <w:rsid w:val="008C181F"/>
    <w:rsid w:val="008E4682"/>
    <w:rsid w:val="008F4012"/>
    <w:rsid w:val="00906B43"/>
    <w:rsid w:val="009074B6"/>
    <w:rsid w:val="00926633"/>
    <w:rsid w:val="009636CF"/>
    <w:rsid w:val="009A582B"/>
    <w:rsid w:val="009F6E94"/>
    <w:rsid w:val="00A07842"/>
    <w:rsid w:val="00A12A4D"/>
    <w:rsid w:val="00A530C5"/>
    <w:rsid w:val="00A63735"/>
    <w:rsid w:val="00A843F0"/>
    <w:rsid w:val="00AA03CD"/>
    <w:rsid w:val="00AC0A57"/>
    <w:rsid w:val="00B13560"/>
    <w:rsid w:val="00B21D97"/>
    <w:rsid w:val="00B424F9"/>
    <w:rsid w:val="00B44968"/>
    <w:rsid w:val="00B555E3"/>
    <w:rsid w:val="00B701F6"/>
    <w:rsid w:val="00B80293"/>
    <w:rsid w:val="00BB511D"/>
    <w:rsid w:val="00BC10EF"/>
    <w:rsid w:val="00C07BD2"/>
    <w:rsid w:val="00C32A71"/>
    <w:rsid w:val="00CD791A"/>
    <w:rsid w:val="00CE1BAD"/>
    <w:rsid w:val="00CE7845"/>
    <w:rsid w:val="00CE79EB"/>
    <w:rsid w:val="00D16C48"/>
    <w:rsid w:val="00D636DC"/>
    <w:rsid w:val="00D70AB9"/>
    <w:rsid w:val="00DC0697"/>
    <w:rsid w:val="00DD4CF5"/>
    <w:rsid w:val="00E2530D"/>
    <w:rsid w:val="00E9106D"/>
    <w:rsid w:val="00EA4BDA"/>
    <w:rsid w:val="00EB7C75"/>
    <w:rsid w:val="00EE65F9"/>
    <w:rsid w:val="00F00737"/>
    <w:rsid w:val="00F917DE"/>
    <w:rsid w:val="00F97ED3"/>
    <w:rsid w:val="00FE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1A"/>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F00737"/>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F00737"/>
    <w:rPr>
      <w:b/>
      <w:sz w:val="24"/>
    </w:rPr>
  </w:style>
  <w:style w:type="paragraph" w:styleId="ListParagraph">
    <w:name w:val="List Paragraph"/>
    <w:basedOn w:val="Normal"/>
    <w:uiPriority w:val="34"/>
    <w:qFormat/>
    <w:rsid w:val="00206EE3"/>
    <w:pPr>
      <w:ind w:left="720"/>
      <w:contextualSpacing/>
    </w:pPr>
  </w:style>
  <w:style w:type="paragraph" w:customStyle="1" w:styleId="CodeAlone">
    <w:name w:val="Code Alone"/>
    <w:basedOn w:val="Normal"/>
    <w:qFormat/>
    <w:rsid w:val="002839B3"/>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2839B3"/>
    <w:pPr>
      <w:spacing w:after="200"/>
    </w:pPr>
  </w:style>
  <w:style w:type="character" w:customStyle="1" w:styleId="InlineHighlight">
    <w:name w:val="Inline Highlight"/>
    <w:basedOn w:val="DefaultParagraphFont"/>
    <w:uiPriority w:val="1"/>
    <w:qFormat/>
    <w:rsid w:val="00F97ED3"/>
    <w:rPr>
      <w:b/>
    </w:rPr>
  </w:style>
  <w:style w:type="character" w:customStyle="1" w:styleId="CodeInline">
    <w:name w:val="Code Inline"/>
    <w:basedOn w:val="DefaultParagraphFont"/>
    <w:uiPriority w:val="1"/>
    <w:qFormat/>
    <w:rsid w:val="004D6023"/>
    <w:rPr>
      <w:rFonts w:ascii="Courier New" w:hAnsi="Courier New" w:cs="Courier New"/>
      <w:spacing w:val="-6"/>
    </w:rPr>
  </w:style>
  <w:style w:type="paragraph" w:customStyle="1" w:styleId="Note">
    <w:name w:val="Note"/>
    <w:basedOn w:val="Normal"/>
    <w:qFormat/>
    <w:rsid w:val="00B555E3"/>
    <w:pPr>
      <w:spacing w:after="0" w:line="252" w:lineRule="auto"/>
      <w:ind w:left="576"/>
    </w:pPr>
    <w:rPr>
      <w:i/>
    </w:rPr>
  </w:style>
  <w:style w:type="paragraph" w:customStyle="1" w:styleId="Bullet">
    <w:name w:val="Bullet"/>
    <w:basedOn w:val="NumberedBullet"/>
    <w:qFormat/>
    <w:rsid w:val="00226BCE"/>
    <w:pPr>
      <w:numPr>
        <w:ilvl w:val="1"/>
        <w:numId w:val="21"/>
      </w:numPr>
    </w:pPr>
  </w:style>
  <w:style w:type="paragraph" w:customStyle="1" w:styleId="NoteLast">
    <w:name w:val="Note Last"/>
    <w:basedOn w:val="Note"/>
    <w:next w:val="Normal"/>
    <w:qFormat/>
    <w:rsid w:val="00B44968"/>
    <w:pPr>
      <w:spacing w:after="200"/>
    </w:pPr>
  </w:style>
  <w:style w:type="paragraph" w:styleId="BalloonText">
    <w:name w:val="Balloon Text"/>
    <w:basedOn w:val="Normal"/>
    <w:link w:val="BalloonTextChar"/>
    <w:uiPriority w:val="99"/>
    <w:semiHidden/>
    <w:unhideWhenUsed/>
    <w:rsid w:val="00B4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68"/>
    <w:rPr>
      <w:rFonts w:ascii="Tahoma" w:hAnsi="Tahoma" w:cs="Tahoma"/>
      <w:sz w:val="16"/>
      <w:szCs w:val="16"/>
    </w:rPr>
  </w:style>
  <w:style w:type="paragraph" w:customStyle="1" w:styleId="Figure">
    <w:name w:val="Figure"/>
    <w:basedOn w:val="Normal"/>
    <w:next w:val="Normal"/>
    <w:qFormat/>
    <w:rsid w:val="00B44968"/>
    <w:pPr>
      <w:ind w:left="720"/>
    </w:pPr>
    <w:rPr>
      <w:rFonts w:ascii="Tahoma" w:hAnsi="Tahoma" w:cs="Tahoma"/>
      <w:noProof/>
      <w:color w:val="4D4D4D"/>
      <w:sz w:val="22"/>
    </w:rPr>
  </w:style>
  <w:style w:type="paragraph" w:styleId="Header">
    <w:name w:val="header"/>
    <w:basedOn w:val="Normal"/>
    <w:link w:val="HeaderChar"/>
    <w:uiPriority w:val="99"/>
    <w:unhideWhenUsed/>
    <w:rsid w:val="000D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F99"/>
    <w:rPr>
      <w:rFonts w:ascii="Verdana" w:hAnsi="Verdana"/>
      <w:sz w:val="20"/>
    </w:rPr>
  </w:style>
  <w:style w:type="paragraph" w:styleId="Footer">
    <w:name w:val="footer"/>
    <w:basedOn w:val="Normal"/>
    <w:link w:val="FooterChar"/>
    <w:uiPriority w:val="99"/>
    <w:unhideWhenUsed/>
    <w:rsid w:val="000D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F99"/>
    <w:rPr>
      <w:rFonts w:ascii="Verdana" w:hAnsi="Verdana"/>
      <w:sz w:val="20"/>
    </w:rPr>
  </w:style>
  <w:style w:type="table" w:styleId="TableGrid">
    <w:name w:val="Table Grid"/>
    <w:basedOn w:val="TableNormal"/>
    <w:uiPriority w:val="59"/>
    <w:rsid w:val="000D7F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7845"/>
    <w:rPr>
      <w:color w:val="808080"/>
    </w:rPr>
  </w:style>
  <w:style w:type="paragraph" w:customStyle="1" w:styleId="NumberedBullet">
    <w:name w:val="Numbered Bullet"/>
    <w:basedOn w:val="ListParagraph"/>
    <w:qFormat/>
    <w:rsid w:val="00D70AB9"/>
    <w:pPr>
      <w:numPr>
        <w:numId w:val="13"/>
      </w:numPr>
      <w:spacing w:after="100"/>
      <w:contextualSpacing w:val="0"/>
    </w:pPr>
  </w:style>
  <w:style w:type="paragraph" w:customStyle="1" w:styleId="NumberedBulletLast">
    <w:name w:val="Numbered Bullet Last"/>
    <w:basedOn w:val="NumberedBullet"/>
    <w:next w:val="Normal"/>
    <w:qFormat/>
    <w:rsid w:val="00D70AB9"/>
    <w:pPr>
      <w:numPr>
        <w:numId w:val="0"/>
      </w:numPr>
      <w:spacing w:after="200"/>
    </w:pPr>
  </w:style>
  <w:style w:type="character" w:styleId="Hyperlink">
    <w:name w:val="Hyperlink"/>
    <w:basedOn w:val="DefaultParagraphFont"/>
    <w:uiPriority w:val="99"/>
    <w:unhideWhenUsed/>
    <w:rsid w:val="00B21D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431713">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1.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customXml" Target="../customXml/item8.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customXml" Target="../customXml/item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1.xml"/><Relationship Id="rId27" Type="http://schemas.openxmlformats.org/officeDocument/2006/relationships/glossaryDocument" Target="glossary/document.xml"/><Relationship Id="rId30"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015C1F71-FCFB-43E7-A7C9-14E61134F2D4}"/>
      </w:docPartPr>
      <w:docPartBody>
        <w:p w:rsidR="003F1CC1" w:rsidRDefault="00770DF6">
          <w:r w:rsidRPr="008B417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70DF6"/>
    <w:rsid w:val="000B2012"/>
    <w:rsid w:val="002C5A17"/>
    <w:rsid w:val="002E51FD"/>
    <w:rsid w:val="003405CB"/>
    <w:rsid w:val="003F1CC1"/>
    <w:rsid w:val="00476563"/>
    <w:rsid w:val="004D291E"/>
    <w:rsid w:val="00770DF6"/>
    <w:rsid w:val="00CF0C0D"/>
    <w:rsid w:val="00DE0717"/>
    <w:rsid w:val="00E0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62D9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DF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documentManagement>
    <_dlc_DocId xmlns="c83d3ea4-1015-4b4b-bfa9-09fbcd7aa64d">3CC2HQU7XWNV-84-9</_dlc_DocId>
    <_dlc_DocIdUrl xmlns="c83d3ea4-1015-4b4b-bfa9-09fbcd7aa64d">
      <Url>http://intranet.sharepointblackops.com/Courses/WCM401/_layouts/DocIdRedir.aspx?ID=3CC2HQU7XWNV-84-9</Url>
      <Description>3CC2HQU7XWNV-84-9</Description>
    </_dlc_DocIdUrl>
  </documentManagement>
</p:properties>
</file>

<file path=customXml/item2.xml><?xml version="1.0" encoding="utf-8"?>
<root>
  <labNumber>08</labNumber>
  <labNumberShort>8</labNumberShort>
  <labVersion>2.5</labVersion>
  <labTitle>Leveraging WCM and Custom Web Parts</labTitle>
</root>
</file>

<file path=customXml/item3.xml><?xml version="1.0" encoding="utf-8"?>
<root>
  <labNumber>05</labNumber>
  <labNumberShort>8</labNumberShort>
  <labVersion>3.0</labVersion>
  <labTitle>Leveraging WCM and Custom Web Parts</labTitle>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root>
  <labNumber>08</labNumber>
  <labNumberShort>8</labNumberShort>
  <labVersion>3.0</labVersion>
  <labTitle>Leveraging WCM and Custom Web Parts</labTitle>
</root>
</file>

<file path=customXml/item6.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root>
  <labNumber>08</labNumber>
  <labNumberShort>8</labNumberShort>
  <labVersion>2.5</labVersion>
  <labTitle>Leveraging WCM and Custom Web Parts</labTitle>
</root>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BCF84C6-00B8-4B35-B6E0-64DA8BB78B2C}"/>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0DD0AF28-6753-4F0A-BEE1-41110BD7891C}"/>
</file>

<file path=customXml/itemProps5.xml><?xml version="1.0" encoding="utf-8"?>
<ds:datastoreItem xmlns:ds="http://schemas.openxmlformats.org/officeDocument/2006/customXml" ds:itemID="{0306C5F9-4602-431E-9CA8-DC31EFB1E840}"/>
</file>

<file path=customXml/itemProps6.xml><?xml version="1.0" encoding="utf-8"?>
<ds:datastoreItem xmlns:ds="http://schemas.openxmlformats.org/officeDocument/2006/customXml" ds:itemID="{668471A1-2092-4D08-AE67-E4A2EC3FA0D6}"/>
</file>

<file path=customXml/itemProps7.xml><?xml version="1.0" encoding="utf-8"?>
<ds:datastoreItem xmlns:ds="http://schemas.openxmlformats.org/officeDocument/2006/customXml" ds:itemID="{0306C5F9-4602-431E-9CA8-DC31EFB1E840}"/>
</file>

<file path=customXml/itemProps8.xml><?xml version="1.0" encoding="utf-8"?>
<ds:datastoreItem xmlns:ds="http://schemas.openxmlformats.org/officeDocument/2006/customXml" ds:itemID="{A130BCC5-0219-4072-87B0-9955512734A3}"/>
</file>

<file path=docProps/app.xml><?xml version="1.0" encoding="utf-8"?>
<Properties xmlns="http://schemas.openxmlformats.org/officeDocument/2006/extended-properties" xmlns:vt="http://schemas.openxmlformats.org/officeDocument/2006/docPropsVTypes">
  <Template>TPG_CourseLabTemplate.dotx</Template>
  <TotalTime>31</TotalTime>
  <Pages>13</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20419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Connell</dc:creator>
  <cp:lastModifiedBy>Andrew Connell</cp:lastModifiedBy>
  <cp:revision>19</cp:revision>
  <cp:lastPrinted>2008-01-18T16:51:00Z</cp:lastPrinted>
  <dcterms:created xsi:type="dcterms:W3CDTF">2008-01-17T19:50:00Z</dcterms:created>
  <dcterms:modified xsi:type="dcterms:W3CDTF">2009-10-30T19:10:00Z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a43ed7fe-b9c8-4e74-9ecf-8d3abdc4343a</vt:lpwstr>
  </property>
</Properties>
</file>