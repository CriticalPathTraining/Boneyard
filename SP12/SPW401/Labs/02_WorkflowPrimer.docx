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1F9B">
            <w:t>0</w:t>
          </w:r>
          <w:r w:rsidR="002919F1">
            <w:t>2</w:t>
          </w:r>
        </w:sdtContent>
      </w:sdt>
      <w:r w:rsidR="00F86317">
        <w:t xml:space="preserve">: </w:t>
      </w:r>
      <w:r w:rsidR="002919F1">
        <w:t>Windows Workflow Foundation Primer</w:t>
      </w:r>
    </w:p>
    <w:p w:rsidR="002C2FDA" w:rsidRDefault="00D105A1" w:rsidP="00F86317">
      <w:pPr>
        <w:pStyle w:val="LabOverview"/>
      </w:pPr>
      <w:r w:rsidRPr="00062F9D">
        <w:rPr>
          <w:b/>
        </w:rPr>
        <w:t>Lab Overview:</w:t>
      </w:r>
      <w:r w:rsidR="004B513D">
        <w:t xml:space="preserve"> </w:t>
      </w:r>
      <w:r w:rsidR="00373969">
        <w:t xml:space="preserve">Litware Inc. </w:t>
      </w:r>
      <w:r w:rsidR="002C2FDA">
        <w:t xml:space="preserve">needs a system that will allow orders to be taken over the phone and entered using a simple console interface.  Once the order is entered, a summary must be read back to the customer before it is approved.  </w:t>
      </w:r>
    </w:p>
    <w:p w:rsidR="00F86317" w:rsidRDefault="002C2FDA" w:rsidP="00F86317">
      <w:pPr>
        <w:pStyle w:val="LabOverview"/>
      </w:pPr>
      <w:r>
        <w:t>If the order is approved the customer’s account must be created using the existing customer web service.  Next the order must be placed using the existing order web service.  If anything fails in the creation of the customer or the order, they should be removed using the same web services that were used to create them.</w:t>
      </w:r>
    </w:p>
    <w:p w:rsidR="00F303F8" w:rsidRDefault="00F303F8" w:rsidP="00B51F9B">
      <w:pPr>
        <w:pStyle w:val="Heading2"/>
      </w:pPr>
      <w:r>
        <w:t>Exercise 0: Setting up the project</w:t>
      </w:r>
    </w:p>
    <w:p w:rsidR="00373969" w:rsidRDefault="00373969" w:rsidP="00373969">
      <w:pPr>
        <w:pStyle w:val="Heading3"/>
      </w:pPr>
      <w:r>
        <w:t xml:space="preserve">Open the starter </w:t>
      </w:r>
      <w:r w:rsidRPr="00B15B6F">
        <w:rPr>
          <w:b/>
        </w:rPr>
        <w:t>Visual Studio 2008</w:t>
      </w:r>
      <w:r>
        <w:t xml:space="preserve"> solution at </w:t>
      </w:r>
      <w:r w:rsidRPr="00B15B6F">
        <w:rPr>
          <w:b/>
        </w:rPr>
        <w:t>\Labs\Lab0</w:t>
      </w:r>
      <w:r>
        <w:rPr>
          <w:b/>
        </w:rPr>
        <w:t>2</w:t>
      </w:r>
      <w:r w:rsidRPr="00B15B6F">
        <w:rPr>
          <w:b/>
        </w:rPr>
        <w:t>\StarterFiles\</w:t>
      </w:r>
      <w:r>
        <w:rPr>
          <w:b/>
        </w:rPr>
        <w:t>SequentialWorkflow</w:t>
      </w:r>
      <w:r w:rsidRPr="00B15B6F">
        <w:rPr>
          <w:b/>
        </w:rPr>
        <w:t>.sl</w:t>
      </w:r>
      <w:r>
        <w:rPr>
          <w:b/>
        </w:rPr>
        <w:t>n</w:t>
      </w:r>
      <w:r w:rsidRPr="00B15B6F">
        <w:t>.</w:t>
      </w:r>
    </w:p>
    <w:p w:rsidR="00013968" w:rsidRDefault="00013968" w:rsidP="00373969">
      <w:pPr>
        <w:pStyle w:val="Heading3"/>
      </w:pPr>
      <w:r>
        <w:t xml:space="preserve">While working on the lab, if you have an unresolved object, right click it and select </w:t>
      </w:r>
      <w:r w:rsidRPr="00013968">
        <w:rPr>
          <w:b/>
        </w:rPr>
        <w:t>Resolve</w:t>
      </w:r>
      <w:r>
        <w:t xml:space="preserve"> to add the </w:t>
      </w:r>
      <w:r>
        <w:rPr>
          <w:b/>
        </w:rPr>
        <w:t>u</w:t>
      </w:r>
      <w:r w:rsidRPr="00013968">
        <w:rPr>
          <w:b/>
        </w:rPr>
        <w:t>sing</w:t>
      </w:r>
      <w:r>
        <w:t xml:space="preserve"> statement referencing to its namespace.</w:t>
      </w:r>
    </w:p>
    <w:p w:rsidR="00F86317" w:rsidRDefault="003E54E7" w:rsidP="00B51F9B">
      <w:pPr>
        <w:pStyle w:val="Heading2"/>
      </w:pPr>
      <w:r w:rsidRPr="000F266A">
        <w:t>Exercise 1</w:t>
      </w:r>
      <w:r>
        <w:t xml:space="preserve">: </w:t>
      </w:r>
      <w:r w:rsidR="009A593A">
        <w:t xml:space="preserve">Entering the order </w:t>
      </w:r>
      <w:r w:rsidR="00F303F8">
        <w:t xml:space="preserve">using </w:t>
      </w:r>
      <w:r w:rsidR="00F70B06">
        <w:t>a While</w:t>
      </w:r>
      <w:r w:rsidR="00F303F8">
        <w:t xml:space="preserve"> activit</w:t>
      </w:r>
      <w:r w:rsidR="00F70B06">
        <w:t>y</w:t>
      </w:r>
    </w:p>
    <w:p w:rsidR="00F72A77" w:rsidRDefault="00F72A77" w:rsidP="001E57D3">
      <w:pPr>
        <w:pStyle w:val="Heading3"/>
        <w:numPr>
          <w:ilvl w:val="0"/>
          <w:numId w:val="5"/>
        </w:numPr>
      </w:pPr>
      <w:r>
        <w:t xml:space="preserve">Create a new </w:t>
      </w:r>
      <w:r w:rsidRPr="00C87247">
        <w:rPr>
          <w:b/>
        </w:rPr>
        <w:t>EnterOrder</w:t>
      </w:r>
      <w:r>
        <w:t xml:space="preserve"> sequential workflow</w:t>
      </w:r>
      <w:r w:rsidR="007F5550">
        <w:t>.</w:t>
      </w:r>
    </w:p>
    <w:p w:rsidR="00AD41DE" w:rsidRDefault="00AD41DE" w:rsidP="00F72A77">
      <w:pPr>
        <w:pStyle w:val="Heading4"/>
      </w:pPr>
      <w:r>
        <w:t xml:space="preserve">Create a workflow named </w:t>
      </w:r>
      <w:r w:rsidRPr="00033CEA">
        <w:rPr>
          <w:b/>
        </w:rPr>
        <w:t>EnterOrder.cs</w:t>
      </w:r>
      <w:r>
        <w:t>.</w:t>
      </w:r>
    </w:p>
    <w:p w:rsidR="00F72A77" w:rsidRDefault="00F72A77" w:rsidP="001C4D79">
      <w:pPr>
        <w:pStyle w:val="Heading5"/>
      </w:pPr>
      <w:r>
        <w:t xml:space="preserve">Right click </w:t>
      </w:r>
      <w:r w:rsidRPr="00C87247">
        <w:rPr>
          <w:b/>
        </w:rPr>
        <w:t>OrderSubmission</w:t>
      </w:r>
      <w:r>
        <w:t xml:space="preserve"> in the solution explorer</w:t>
      </w:r>
      <w:r w:rsidR="00C87247">
        <w:t xml:space="preserve"> and click </w:t>
      </w:r>
      <w:r w:rsidR="00C87247" w:rsidRPr="00C87247">
        <w:rPr>
          <w:b/>
        </w:rPr>
        <w:t>Add -&gt; New Item</w:t>
      </w:r>
      <w:r w:rsidR="00C87247">
        <w:t>.</w:t>
      </w:r>
    </w:p>
    <w:p w:rsidR="001C4D79" w:rsidRDefault="001C4D79" w:rsidP="001C4D79">
      <w:pPr>
        <w:pStyle w:val="Heading5"/>
      </w:pPr>
      <w:r>
        <w:t xml:space="preserve">Select </w:t>
      </w:r>
      <w:r>
        <w:rPr>
          <w:b/>
        </w:rPr>
        <w:t>Workflow</w:t>
      </w:r>
      <w:r>
        <w:t xml:space="preserve"> in the tree view on the left and select </w:t>
      </w:r>
      <w:r>
        <w:rPr>
          <w:b/>
        </w:rPr>
        <w:t>Sequential Workflow (code)</w:t>
      </w:r>
      <w:r>
        <w:t xml:space="preserve"> in the window on the right.</w:t>
      </w:r>
    </w:p>
    <w:p w:rsidR="001C4D79" w:rsidRDefault="001C4D79" w:rsidP="001C4D79">
      <w:pPr>
        <w:pStyle w:val="Heading5"/>
      </w:pPr>
      <w:r>
        <w:t xml:space="preserve">Enter </w:t>
      </w:r>
      <w:r>
        <w:rPr>
          <w:b/>
        </w:rPr>
        <w:t>EnterOrder</w:t>
      </w:r>
      <w:r w:rsidRPr="002A1413">
        <w:rPr>
          <w:b/>
        </w:rPr>
        <w:t>.cs</w:t>
      </w:r>
      <w:r w:rsidR="00373969">
        <w:t xml:space="preserve"> as the name and click </w:t>
      </w:r>
      <w:r w:rsidR="00373969" w:rsidRPr="00373969">
        <w:rPr>
          <w:b/>
        </w:rPr>
        <w:t>Add</w:t>
      </w:r>
      <w:r w:rsidR="00373969">
        <w:t>.</w:t>
      </w:r>
    </w:p>
    <w:p w:rsidR="001C4D79" w:rsidRPr="00090968" w:rsidRDefault="001C4D79" w:rsidP="00090968">
      <w:pPr>
        <w:pStyle w:val="Heading4"/>
      </w:pPr>
      <w:r w:rsidRPr="00090968">
        <w:t xml:space="preserve">Add four properties to the new </w:t>
      </w:r>
      <w:r w:rsidRPr="00090968">
        <w:rPr>
          <w:b/>
        </w:rPr>
        <w:t>EnterOrder</w:t>
      </w:r>
      <w:r w:rsidRPr="00090968">
        <w:t xml:space="preserve"> class to store the state of the workflow.</w:t>
      </w:r>
    </w:p>
    <w:p w:rsidR="001C4D79" w:rsidRPr="00C87247" w:rsidRDefault="001C4D79" w:rsidP="00C87247">
      <w:pPr>
        <w:pStyle w:val="Heading5"/>
      </w:pPr>
      <w:r w:rsidRPr="00C87247">
        <w:t xml:space="preserve">Right click </w:t>
      </w:r>
      <w:r w:rsidRPr="00C87247">
        <w:rPr>
          <w:b/>
        </w:rPr>
        <w:t>EnterOrder.cs</w:t>
      </w:r>
      <w:r w:rsidRPr="00C87247">
        <w:t xml:space="preserve"> and select </w:t>
      </w:r>
      <w:r w:rsidRPr="00C87247">
        <w:rPr>
          <w:b/>
        </w:rPr>
        <w:t>View Code</w:t>
      </w:r>
      <w:r w:rsidRPr="00C87247">
        <w:t>.</w:t>
      </w:r>
    </w:p>
    <w:p w:rsidR="001C4D79" w:rsidRPr="001C4D79" w:rsidRDefault="001C4D79" w:rsidP="001C4D79">
      <w:pPr>
        <w:pStyle w:val="Heading5"/>
      </w:pPr>
      <w:r w:rsidRPr="001C4D79">
        <w:t xml:space="preserve">Add the properties to the </w:t>
      </w:r>
      <w:r w:rsidR="00373969">
        <w:rPr>
          <w:b/>
        </w:rPr>
        <w:t>EnterOrder</w:t>
      </w:r>
      <w:r w:rsidRPr="001C4D79">
        <w:t xml:space="preserve"> class.</w:t>
      </w:r>
    </w:p>
    <w:p w:rsidR="001C4D79" w:rsidRDefault="00090968" w:rsidP="00090968">
      <w:pPr>
        <w:pStyle w:val="ExerciseStepLevel2Code"/>
      </w:pPr>
      <w:r>
        <w:t>public Customer NewCustomer { get; private set; }</w:t>
      </w:r>
    </w:p>
    <w:p w:rsidR="00090968" w:rsidRDefault="00090968" w:rsidP="00090968">
      <w:pPr>
        <w:pStyle w:val="ExerciseStepLevel2Code"/>
      </w:pPr>
      <w:r>
        <w:t>public Order NewOrder { get; private set; }</w:t>
      </w:r>
    </w:p>
    <w:p w:rsidR="00090968" w:rsidRDefault="00090968" w:rsidP="00090968">
      <w:pPr>
        <w:pStyle w:val="ExerciseStepLevel2Code"/>
      </w:pPr>
      <w:r>
        <w:t>public bool OrderEntryDone { get; set; }</w:t>
      </w:r>
    </w:p>
    <w:p w:rsidR="00090968" w:rsidRDefault="00090968" w:rsidP="00090968">
      <w:pPr>
        <w:pStyle w:val="ExerciseStepLevel2Code"/>
      </w:pPr>
      <w:r>
        <w:t>public bool OrderApproved { get; set; }</w:t>
      </w:r>
    </w:p>
    <w:p w:rsidR="001C4D79" w:rsidRDefault="001C4D79" w:rsidP="001C4D79">
      <w:pPr>
        <w:pStyle w:val="Heading4"/>
      </w:pPr>
      <w:r>
        <w:t xml:space="preserve">Initialize the new properties in the </w:t>
      </w:r>
      <w:r w:rsidRPr="00090968">
        <w:rPr>
          <w:b/>
        </w:rPr>
        <w:t>EnterOrder</w:t>
      </w:r>
      <w:r w:rsidR="00033CEA">
        <w:rPr>
          <w:b/>
        </w:rPr>
        <w:t xml:space="preserve"> </w:t>
      </w:r>
      <w:r w:rsidR="00033CEA" w:rsidRPr="00033CEA">
        <w:t>class</w:t>
      </w:r>
      <w:r w:rsidRPr="00033CEA">
        <w:t>’s</w:t>
      </w:r>
      <w:r>
        <w:t xml:space="preserve"> constructor.</w:t>
      </w:r>
    </w:p>
    <w:p w:rsidR="005523F2" w:rsidRDefault="00090968" w:rsidP="005523F2">
      <w:pPr>
        <w:pStyle w:val="ExerciseStepLevel2Code"/>
      </w:pPr>
      <w:r>
        <w:t>public EnterOrder()</w:t>
      </w:r>
      <w:r w:rsidR="005523F2">
        <w:t xml:space="preserve"> </w:t>
      </w:r>
    </w:p>
    <w:p w:rsidR="00090968" w:rsidRDefault="00090968" w:rsidP="005523F2">
      <w:pPr>
        <w:pStyle w:val="ExerciseStepLevel2Code"/>
      </w:pPr>
      <w:r>
        <w:t>{</w:t>
      </w:r>
    </w:p>
    <w:p w:rsidR="00090968" w:rsidRDefault="00090968" w:rsidP="00090968">
      <w:pPr>
        <w:pStyle w:val="ExerciseStepLevel2Code"/>
      </w:pPr>
      <w:r>
        <w:t xml:space="preserve">    InitializeComponent();</w:t>
      </w:r>
    </w:p>
    <w:p w:rsidR="00090968" w:rsidRDefault="00090968" w:rsidP="00090968">
      <w:pPr>
        <w:pStyle w:val="ExerciseStepLevel2Code"/>
      </w:pPr>
      <w:r>
        <w:t xml:space="preserve">    NewCustomer = new Customer();</w:t>
      </w:r>
    </w:p>
    <w:p w:rsidR="00090968" w:rsidRDefault="00090968" w:rsidP="00090968">
      <w:pPr>
        <w:pStyle w:val="ExerciseStepLevel2Code"/>
      </w:pPr>
      <w:r>
        <w:t xml:space="preserve">    NewOrder = new Order();</w:t>
      </w:r>
    </w:p>
    <w:p w:rsidR="00090968" w:rsidRDefault="00090968" w:rsidP="00090968">
      <w:pPr>
        <w:pStyle w:val="ExerciseStepLevel2Code"/>
      </w:pPr>
      <w:r>
        <w:t xml:space="preserve">    NewOrder.LineItems = new List&lt;LineItem&gt;();</w:t>
      </w:r>
    </w:p>
    <w:p w:rsidR="00090968" w:rsidRDefault="00090968" w:rsidP="00090968">
      <w:pPr>
        <w:pStyle w:val="ExerciseStepLevel2Code"/>
      </w:pPr>
      <w:r>
        <w:t>}</w:t>
      </w:r>
    </w:p>
    <w:p w:rsidR="00745EEE" w:rsidRPr="00622D60" w:rsidRDefault="004D6A40" w:rsidP="001E57D3">
      <w:pPr>
        <w:pStyle w:val="Heading3"/>
        <w:numPr>
          <w:ilvl w:val="0"/>
          <w:numId w:val="5"/>
        </w:numPr>
      </w:pPr>
      <w:r>
        <w:t>Add the workflow activity that will prompt the user to enter a customer name and handle the data entry</w:t>
      </w:r>
      <w:r w:rsidR="001C4D79">
        <w:t>.</w:t>
      </w:r>
    </w:p>
    <w:p w:rsidR="00373969" w:rsidRDefault="00373969" w:rsidP="001C4D79">
      <w:pPr>
        <w:pStyle w:val="Heading4"/>
      </w:pPr>
      <w:r>
        <w:t xml:space="preserve">Right click </w:t>
      </w:r>
      <w:r w:rsidRPr="00373969">
        <w:rPr>
          <w:b/>
        </w:rPr>
        <w:t>EnterOrder.cs</w:t>
      </w:r>
      <w:r>
        <w:t xml:space="preserve"> in the </w:t>
      </w:r>
      <w:r w:rsidRPr="00373969">
        <w:rPr>
          <w:b/>
        </w:rPr>
        <w:t>Solution Explorer</w:t>
      </w:r>
      <w:r>
        <w:t xml:space="preserve"> and click </w:t>
      </w:r>
      <w:r w:rsidRPr="00373969">
        <w:rPr>
          <w:b/>
        </w:rPr>
        <w:t>View Designer</w:t>
      </w:r>
      <w:r>
        <w:t>.</w:t>
      </w:r>
    </w:p>
    <w:p w:rsidR="001C4D79" w:rsidRDefault="001C4D79" w:rsidP="001C4D79">
      <w:pPr>
        <w:pStyle w:val="Heading4"/>
      </w:pPr>
      <w:r>
        <w:t xml:space="preserve">Drag a </w:t>
      </w:r>
      <w:r w:rsidRPr="00373969">
        <w:rPr>
          <w:b/>
        </w:rPr>
        <w:t>Code</w:t>
      </w:r>
      <w:r>
        <w:t xml:space="preserve"> activity from the toolbox onto canvas.</w:t>
      </w:r>
    </w:p>
    <w:p w:rsidR="001C4D79" w:rsidRPr="00C87247" w:rsidRDefault="00373969" w:rsidP="00C87247">
      <w:pPr>
        <w:pStyle w:val="Heading5"/>
      </w:pPr>
      <w:r>
        <w:t xml:space="preserve">In the properties pane, set the name property to </w:t>
      </w:r>
      <w:r w:rsidR="001C4D79" w:rsidRPr="00C87247">
        <w:rPr>
          <w:b/>
        </w:rPr>
        <w:t>enterCustomer</w:t>
      </w:r>
      <w:r w:rsidR="001C4D79" w:rsidRPr="00C87247">
        <w:t>.</w:t>
      </w:r>
    </w:p>
    <w:p w:rsidR="001C4D79" w:rsidRPr="001C4D79" w:rsidRDefault="001C4D79" w:rsidP="001C4D79">
      <w:pPr>
        <w:pStyle w:val="Heading5"/>
      </w:pPr>
      <w:r>
        <w:lastRenderedPageBreak/>
        <w:t>Double click the activity in the designer to generate the code handler</w:t>
      </w:r>
    </w:p>
    <w:p w:rsidR="00745EEE" w:rsidRDefault="001C4D79" w:rsidP="005C68EC">
      <w:pPr>
        <w:pStyle w:val="Heading4"/>
      </w:pPr>
      <w:r>
        <w:t xml:space="preserve">In the </w:t>
      </w:r>
      <w:r w:rsidRPr="00090968">
        <w:rPr>
          <w:b/>
        </w:rPr>
        <w:t>enterCustomer_ExecuteCode</w:t>
      </w:r>
      <w:r>
        <w:t xml:space="preserve"> method just generated enter the code to read a customer’s name from the console</w:t>
      </w:r>
    </w:p>
    <w:p w:rsidR="001C4D79" w:rsidRPr="00373969" w:rsidRDefault="001C4D79" w:rsidP="00373969">
      <w:pPr>
        <w:pStyle w:val="ExerciseStepLevel2Code"/>
      </w:pPr>
      <w:r w:rsidRPr="00373969">
        <w:t>Console.Write</w:t>
      </w:r>
      <w:r w:rsidR="00373969" w:rsidRPr="00373969">
        <w:t xml:space="preserve"> ("Enter the customer’s name: "</w:t>
      </w:r>
      <w:r w:rsidRPr="00373969">
        <w:t>);</w:t>
      </w:r>
    </w:p>
    <w:p w:rsidR="001C4D79" w:rsidRDefault="001C4D79" w:rsidP="00090968">
      <w:pPr>
        <w:pStyle w:val="ExerciseStepLevel2Code"/>
      </w:pPr>
      <w:r>
        <w:t>NewCustomer.Name = Console.ReadLine();</w:t>
      </w:r>
    </w:p>
    <w:p w:rsidR="00745EEE" w:rsidRPr="00622D60" w:rsidRDefault="004D6A40" w:rsidP="00622D60">
      <w:pPr>
        <w:pStyle w:val="Heading3"/>
      </w:pPr>
      <w:r>
        <w:t>Add a loop that will allow the user to enter one or more item ids representing the line items of the new order.</w:t>
      </w:r>
    </w:p>
    <w:p w:rsidR="00373969" w:rsidRDefault="00373969" w:rsidP="00373969">
      <w:pPr>
        <w:pStyle w:val="Heading4"/>
      </w:pPr>
      <w:r>
        <w:t xml:space="preserve">Right click </w:t>
      </w:r>
      <w:r w:rsidRPr="00373969">
        <w:rPr>
          <w:b/>
        </w:rPr>
        <w:t>EnterOrder.cs</w:t>
      </w:r>
      <w:r>
        <w:t xml:space="preserve"> in the </w:t>
      </w:r>
      <w:r w:rsidRPr="00373969">
        <w:rPr>
          <w:b/>
        </w:rPr>
        <w:t>Solution Explorer</w:t>
      </w:r>
      <w:r>
        <w:t xml:space="preserve"> and click </w:t>
      </w:r>
      <w:r w:rsidRPr="00373969">
        <w:rPr>
          <w:b/>
        </w:rPr>
        <w:t>View Designer</w:t>
      </w:r>
      <w:r>
        <w:t>.</w:t>
      </w:r>
    </w:p>
    <w:p w:rsidR="00AA07B1" w:rsidRDefault="004D6A40" w:rsidP="005C68EC">
      <w:pPr>
        <w:pStyle w:val="Heading4"/>
      </w:pPr>
      <w:r>
        <w:t xml:space="preserve">Drag a </w:t>
      </w:r>
      <w:r w:rsidRPr="00C87247">
        <w:rPr>
          <w:b/>
        </w:rPr>
        <w:t>While</w:t>
      </w:r>
      <w:r>
        <w:t xml:space="preserve"> activity from the toolbox to the canvas immediately follow</w:t>
      </w:r>
      <w:r w:rsidR="0081333E">
        <w:t>ing</w:t>
      </w:r>
      <w:r>
        <w:t xml:space="preserve"> the </w:t>
      </w:r>
      <w:r w:rsidRPr="00090968">
        <w:rPr>
          <w:b/>
        </w:rPr>
        <w:t>enterCustomer</w:t>
      </w:r>
      <w:r>
        <w:t xml:space="preserve"> activity</w:t>
      </w:r>
      <w:r w:rsidR="00AD41DE">
        <w:t xml:space="preserve"> and name it </w:t>
      </w:r>
      <w:r w:rsidR="00AD41DE" w:rsidRPr="00AD41DE">
        <w:rPr>
          <w:b/>
        </w:rPr>
        <w:t>enterAllLineItems</w:t>
      </w:r>
      <w:r>
        <w:t>.</w:t>
      </w:r>
    </w:p>
    <w:p w:rsidR="004D6A40" w:rsidRPr="00C87247" w:rsidRDefault="00AD41DE" w:rsidP="00C87247">
      <w:pPr>
        <w:pStyle w:val="Heading5"/>
      </w:pPr>
      <w:r>
        <w:t xml:space="preserve">In the properties pane, set the </w:t>
      </w:r>
      <w:r w:rsidR="004D6A40" w:rsidRPr="00033CEA">
        <w:rPr>
          <w:b/>
        </w:rPr>
        <w:t>Name</w:t>
      </w:r>
      <w:r w:rsidR="004D6A40" w:rsidRPr="00C87247">
        <w:t xml:space="preserve"> </w:t>
      </w:r>
      <w:r>
        <w:t xml:space="preserve">property to </w:t>
      </w:r>
      <w:r w:rsidR="004D6A40" w:rsidRPr="00C87247">
        <w:rPr>
          <w:b/>
        </w:rPr>
        <w:t>enterAllLineItems</w:t>
      </w:r>
      <w:r w:rsidRPr="00AD41DE">
        <w:t>.</w:t>
      </w:r>
    </w:p>
    <w:p w:rsidR="00C8263F" w:rsidRDefault="00C8263F" w:rsidP="00C8263F">
      <w:pPr>
        <w:pStyle w:val="Heading4"/>
      </w:pPr>
      <w:r>
        <w:t xml:space="preserve">Define the condition that will indicate whether the </w:t>
      </w:r>
      <w:r w:rsidRPr="00C87247">
        <w:rPr>
          <w:b/>
        </w:rPr>
        <w:t>While</w:t>
      </w:r>
      <w:r>
        <w:t xml:space="preserve"> activity continues to loop.</w:t>
      </w:r>
    </w:p>
    <w:p w:rsidR="004D6A40" w:rsidRPr="00C87247" w:rsidRDefault="004D6A40" w:rsidP="00C87247">
      <w:pPr>
        <w:pStyle w:val="Heading5"/>
      </w:pPr>
      <w:r w:rsidRPr="00C87247">
        <w:t xml:space="preserve">Set the </w:t>
      </w:r>
      <w:r w:rsidRPr="00C87247">
        <w:rPr>
          <w:b/>
        </w:rPr>
        <w:t>Condition</w:t>
      </w:r>
      <w:r w:rsidRPr="00C87247">
        <w:t xml:space="preserve"> property to </w:t>
      </w:r>
      <w:r w:rsidRPr="00C87247">
        <w:rPr>
          <w:b/>
        </w:rPr>
        <w:t>Declarative Rule Condition</w:t>
      </w:r>
      <w:r w:rsidR="00C87247" w:rsidRPr="00C87247">
        <w:t>.</w:t>
      </w:r>
    </w:p>
    <w:p w:rsidR="0081333E" w:rsidRDefault="0081333E" w:rsidP="004D6A40">
      <w:pPr>
        <w:pStyle w:val="Heading5"/>
      </w:pPr>
      <w:r>
        <w:t xml:space="preserve">Open the condition by clicking the plus icon to the left of the </w:t>
      </w:r>
      <w:r w:rsidRPr="00090968">
        <w:rPr>
          <w:b/>
        </w:rPr>
        <w:t>Condition</w:t>
      </w:r>
      <w:r>
        <w:t xml:space="preserve"> property</w:t>
      </w:r>
    </w:p>
    <w:p w:rsidR="0081333E" w:rsidRDefault="0081333E" w:rsidP="004D6A40">
      <w:pPr>
        <w:pStyle w:val="Heading5"/>
      </w:pPr>
      <w:r>
        <w:t xml:space="preserve">Select the </w:t>
      </w:r>
      <w:r w:rsidRPr="00090968">
        <w:rPr>
          <w:b/>
        </w:rPr>
        <w:t>ConditionName</w:t>
      </w:r>
      <w:r>
        <w:t xml:space="preserve"> sub property and click the </w:t>
      </w:r>
      <w:r w:rsidRPr="00090968">
        <w:rPr>
          <w:b/>
        </w:rPr>
        <w:t>…</w:t>
      </w:r>
      <w:r>
        <w:t xml:space="preserve"> button</w:t>
      </w:r>
    </w:p>
    <w:p w:rsidR="0081333E" w:rsidRDefault="0081333E" w:rsidP="004D6A40">
      <w:pPr>
        <w:pStyle w:val="Heading5"/>
      </w:pPr>
      <w:r>
        <w:t xml:space="preserve">In the </w:t>
      </w:r>
      <w:r w:rsidRPr="00090968">
        <w:rPr>
          <w:b/>
        </w:rPr>
        <w:t>Select Condition</w:t>
      </w:r>
      <w:r>
        <w:t xml:space="preserve"> dialog, click the </w:t>
      </w:r>
      <w:r w:rsidRPr="00C87247">
        <w:rPr>
          <w:b/>
        </w:rPr>
        <w:t>New</w:t>
      </w:r>
      <w:r>
        <w:t xml:space="preserve"> button</w:t>
      </w:r>
    </w:p>
    <w:p w:rsidR="0081333E" w:rsidRDefault="0081333E" w:rsidP="004D6A40">
      <w:pPr>
        <w:pStyle w:val="Heading5"/>
      </w:pPr>
      <w:r>
        <w:t xml:space="preserve">Enter a condition of </w:t>
      </w:r>
      <w:r w:rsidRPr="0081333E">
        <w:rPr>
          <w:b/>
        </w:rPr>
        <w:t>OrderEntryDone == false</w:t>
      </w:r>
      <w:r>
        <w:t xml:space="preserve"> and click </w:t>
      </w:r>
      <w:r w:rsidRPr="00090968">
        <w:rPr>
          <w:b/>
        </w:rPr>
        <w:t>OK</w:t>
      </w:r>
      <w:r>
        <w:t xml:space="preserve"> to close the dialog.</w:t>
      </w:r>
    </w:p>
    <w:p w:rsidR="0081333E" w:rsidRDefault="0081333E" w:rsidP="004D6A40">
      <w:pPr>
        <w:pStyle w:val="Heading5"/>
      </w:pPr>
      <w:r>
        <w:t xml:space="preserve">Use the </w:t>
      </w:r>
      <w:r w:rsidRPr="00090968">
        <w:rPr>
          <w:b/>
        </w:rPr>
        <w:t>Rename</w:t>
      </w:r>
      <w:r>
        <w:t xml:space="preserve"> button to change the name of the new condition to </w:t>
      </w:r>
      <w:r w:rsidRPr="00090968">
        <w:rPr>
          <w:b/>
        </w:rPr>
        <w:t>orderEntryDone</w:t>
      </w:r>
      <w:r>
        <w:t>.</w:t>
      </w:r>
    </w:p>
    <w:p w:rsidR="0081333E" w:rsidRPr="0081333E" w:rsidRDefault="0081333E" w:rsidP="004D6A40">
      <w:pPr>
        <w:pStyle w:val="Heading5"/>
      </w:pPr>
      <w:r>
        <w:t xml:space="preserve">Click </w:t>
      </w:r>
      <w:r w:rsidRPr="00090968">
        <w:rPr>
          <w:b/>
        </w:rPr>
        <w:t>OK</w:t>
      </w:r>
      <w:r>
        <w:t xml:space="preserve"> to complete the condition creation.</w:t>
      </w:r>
    </w:p>
    <w:p w:rsidR="00AA07B1" w:rsidRPr="00622D60" w:rsidRDefault="00C8263F" w:rsidP="00090968">
      <w:pPr>
        <w:pStyle w:val="Heading3"/>
      </w:pPr>
      <w:r>
        <w:t>Add another code activity into the while activity to handle the entry of a new line item.</w:t>
      </w:r>
    </w:p>
    <w:p w:rsidR="007F1D5B" w:rsidRPr="00090968" w:rsidRDefault="00C8263F" w:rsidP="00090968">
      <w:pPr>
        <w:pStyle w:val="Heading4"/>
      </w:pPr>
      <w:r w:rsidRPr="00090968">
        <w:t xml:space="preserve">Drag a </w:t>
      </w:r>
      <w:r w:rsidRPr="00AD45E2">
        <w:rPr>
          <w:b/>
        </w:rPr>
        <w:t>Code</w:t>
      </w:r>
      <w:r w:rsidRPr="00090968">
        <w:t xml:space="preserve"> activity from the toolbox onto the canvas inside the </w:t>
      </w:r>
      <w:r w:rsidRPr="00090968">
        <w:rPr>
          <w:b/>
        </w:rPr>
        <w:t>enterAllLineItems</w:t>
      </w:r>
      <w:r w:rsidRPr="00090968">
        <w:t xml:space="preserve"> activity.</w:t>
      </w:r>
    </w:p>
    <w:p w:rsidR="00C8263F" w:rsidRDefault="00AD41DE" w:rsidP="00C87247">
      <w:pPr>
        <w:pStyle w:val="Heading5"/>
      </w:pPr>
      <w:r>
        <w:t xml:space="preserve">In the properties pane, set the </w:t>
      </w:r>
      <w:r w:rsidR="00C8263F" w:rsidRPr="00033CEA">
        <w:rPr>
          <w:b/>
        </w:rPr>
        <w:t>Name</w:t>
      </w:r>
      <w:r w:rsidR="00C8263F">
        <w:t xml:space="preserve"> </w:t>
      </w:r>
      <w:r>
        <w:t xml:space="preserve">property to </w:t>
      </w:r>
      <w:r w:rsidR="00C8263F" w:rsidRPr="00214EC6">
        <w:rPr>
          <w:b/>
        </w:rPr>
        <w:t>enterLineItem</w:t>
      </w:r>
      <w:r w:rsidR="00C8263F">
        <w:t>.</w:t>
      </w:r>
    </w:p>
    <w:p w:rsidR="00C8263F" w:rsidRDefault="00C8263F" w:rsidP="00C8263F">
      <w:pPr>
        <w:pStyle w:val="Heading5"/>
      </w:pPr>
      <w:r>
        <w:t>Double click the activity in the designer to generate the code handler.</w:t>
      </w:r>
    </w:p>
    <w:p w:rsidR="00C8263F" w:rsidRDefault="00C8263F" w:rsidP="00C8263F">
      <w:pPr>
        <w:pStyle w:val="Heading4"/>
      </w:pPr>
      <w:r>
        <w:t xml:space="preserve">In the </w:t>
      </w:r>
      <w:r w:rsidRPr="00090968">
        <w:rPr>
          <w:b/>
        </w:rPr>
        <w:t>enterLineItem_ExecuteCode</w:t>
      </w:r>
      <w:r>
        <w:t xml:space="preserve"> </w:t>
      </w:r>
      <w:r w:rsidR="00090968">
        <w:t>method just generated, enter</w:t>
      </w:r>
      <w:r>
        <w:t xml:space="preserve"> the code to read a line item from the console.</w:t>
      </w:r>
    </w:p>
    <w:p w:rsidR="00AD45E2" w:rsidRPr="00AD45E2" w:rsidRDefault="00AD45E2" w:rsidP="00AD45E2">
      <w:pPr>
        <w:pStyle w:val="ExerciseStepLevel2Code"/>
      </w:pPr>
      <w:r w:rsidRPr="00AD45E2">
        <w:t>Console.Write("Enter a product Id (empty if no more): ");</w:t>
      </w:r>
    </w:p>
    <w:p w:rsidR="00C8263F" w:rsidRPr="00AD45E2" w:rsidRDefault="00AD45E2" w:rsidP="00AD45E2">
      <w:pPr>
        <w:pStyle w:val="ExerciseStepLevel2Code"/>
      </w:pPr>
      <w:r w:rsidRPr="00AD45E2">
        <w:t>s</w:t>
      </w:r>
      <w:r w:rsidR="00C8263F" w:rsidRPr="00AD45E2">
        <w:t>tring productId = Console.ReadLine();</w:t>
      </w:r>
    </w:p>
    <w:p w:rsidR="00C8263F" w:rsidRDefault="00AD41DE" w:rsidP="00C8263F">
      <w:pPr>
        <w:pStyle w:val="Heading4"/>
      </w:pPr>
      <w:r>
        <w:t>A</w:t>
      </w:r>
      <w:r w:rsidR="00C8263F">
        <w:t xml:space="preserve">dd the code that will either create a new line item if a product id was entered and sets the </w:t>
      </w:r>
      <w:r w:rsidR="00C8263F" w:rsidRPr="00090968">
        <w:rPr>
          <w:b/>
        </w:rPr>
        <w:t>OrderEntryDone</w:t>
      </w:r>
      <w:r w:rsidR="00C8263F">
        <w:t xml:space="preserve"> to </w:t>
      </w:r>
      <w:r w:rsidR="00C8263F" w:rsidRPr="00090968">
        <w:rPr>
          <w:b/>
        </w:rPr>
        <w:t>true</w:t>
      </w:r>
      <w:r w:rsidR="00C8263F">
        <w:t xml:space="preserve"> if no product id was entered.</w:t>
      </w:r>
    </w:p>
    <w:p w:rsidR="00C8263F" w:rsidRDefault="00AD45E2" w:rsidP="00090968">
      <w:pPr>
        <w:pStyle w:val="ExerciseStepLevel2Code"/>
      </w:pPr>
      <w:r>
        <w:t>i</w:t>
      </w:r>
      <w:r w:rsidR="00C8263F">
        <w:t>f (productId.Length != 0)</w:t>
      </w:r>
    </w:p>
    <w:p w:rsidR="00C8263F" w:rsidRDefault="00C8263F" w:rsidP="00090968">
      <w:pPr>
        <w:pStyle w:val="ExerciseStepLevel2Code"/>
      </w:pPr>
      <w:r>
        <w:t>{</w:t>
      </w:r>
    </w:p>
    <w:p w:rsidR="00C8263F" w:rsidRDefault="00C8263F" w:rsidP="00090968">
      <w:pPr>
        <w:pStyle w:val="ExerciseStepLevel2Code"/>
      </w:pPr>
      <w:r>
        <w:t xml:space="preserve">    LineItem lineItem = new LineItem();</w:t>
      </w:r>
    </w:p>
    <w:p w:rsidR="00C8263F" w:rsidRDefault="00C8263F" w:rsidP="00090968">
      <w:pPr>
        <w:pStyle w:val="ExerciseStepLevel2Code"/>
      </w:pPr>
      <w:r>
        <w:t xml:space="preserve">    lineItem.ProductId = int.Parse(productId);</w:t>
      </w:r>
    </w:p>
    <w:p w:rsidR="00C8263F" w:rsidRDefault="00C8263F" w:rsidP="00090968">
      <w:pPr>
        <w:pStyle w:val="ExerciseStepLevel2Code"/>
      </w:pPr>
      <w:r>
        <w:t xml:space="preserve">    NewOrder.LineItems.Add(lineItem</w:t>
      </w:r>
      <w:r w:rsidR="00C32E1C">
        <w:t>);</w:t>
      </w:r>
    </w:p>
    <w:p w:rsidR="00C8263F" w:rsidRDefault="00C8263F" w:rsidP="00090968">
      <w:pPr>
        <w:pStyle w:val="ExerciseStepLevel2Code"/>
      </w:pPr>
      <w:r>
        <w:t>}</w:t>
      </w:r>
    </w:p>
    <w:p w:rsidR="00C8263F" w:rsidRDefault="00AD45E2" w:rsidP="00090968">
      <w:pPr>
        <w:pStyle w:val="ExerciseStepLevel2Code"/>
      </w:pPr>
      <w:r>
        <w:t>e</w:t>
      </w:r>
      <w:r w:rsidR="00C8263F">
        <w:t>lse</w:t>
      </w:r>
    </w:p>
    <w:p w:rsidR="00C8263F" w:rsidRDefault="00C8263F" w:rsidP="00090968">
      <w:pPr>
        <w:pStyle w:val="ExerciseStepLevel2Code"/>
      </w:pPr>
      <w:r>
        <w:t>{</w:t>
      </w:r>
    </w:p>
    <w:p w:rsidR="00C8263F" w:rsidRDefault="00C8263F" w:rsidP="00090968">
      <w:pPr>
        <w:pStyle w:val="ExerciseStepLevel2Code"/>
      </w:pPr>
      <w:r>
        <w:t xml:space="preserve">    OrderEntryDone = true;</w:t>
      </w:r>
    </w:p>
    <w:p w:rsidR="00C8263F" w:rsidRDefault="00C8263F" w:rsidP="00090968">
      <w:pPr>
        <w:pStyle w:val="ExerciseStepLevel2Code"/>
      </w:pPr>
      <w:r>
        <w:t>}</w:t>
      </w:r>
    </w:p>
    <w:p w:rsidR="00745EEE" w:rsidRDefault="00434B5F" w:rsidP="00622D60">
      <w:pPr>
        <w:pStyle w:val="Heading3"/>
      </w:pPr>
      <w:r>
        <w:t>Create the final activity that will display the entire order in the console as preparation for approving the order.</w:t>
      </w:r>
    </w:p>
    <w:p w:rsidR="00AD45E2" w:rsidRDefault="00AD45E2" w:rsidP="00AD45E2">
      <w:pPr>
        <w:pStyle w:val="Heading4"/>
      </w:pPr>
      <w:r>
        <w:t xml:space="preserve">Right click </w:t>
      </w:r>
      <w:r w:rsidRPr="00373969">
        <w:rPr>
          <w:b/>
        </w:rPr>
        <w:t>EnterOrder.cs</w:t>
      </w:r>
      <w:r>
        <w:t xml:space="preserve"> in the </w:t>
      </w:r>
      <w:r w:rsidRPr="00373969">
        <w:rPr>
          <w:b/>
        </w:rPr>
        <w:t>Solution Explorer</w:t>
      </w:r>
      <w:r>
        <w:t xml:space="preserve"> and click </w:t>
      </w:r>
      <w:r w:rsidRPr="00373969">
        <w:rPr>
          <w:b/>
        </w:rPr>
        <w:t>View Designer</w:t>
      </w:r>
      <w:r>
        <w:t>.</w:t>
      </w:r>
    </w:p>
    <w:p w:rsidR="00434B5F" w:rsidRDefault="00434B5F" w:rsidP="00434B5F">
      <w:pPr>
        <w:pStyle w:val="Heading4"/>
      </w:pPr>
      <w:r>
        <w:t xml:space="preserve">Drag one last </w:t>
      </w:r>
      <w:r w:rsidRPr="00090968">
        <w:rPr>
          <w:b/>
        </w:rPr>
        <w:t>Code</w:t>
      </w:r>
      <w:r>
        <w:t xml:space="preserve"> activity from to the toolbox onto the canvas immediately following the </w:t>
      </w:r>
      <w:r w:rsidRPr="00214EC6">
        <w:rPr>
          <w:b/>
        </w:rPr>
        <w:t>enterAllLineItems</w:t>
      </w:r>
      <w:r>
        <w:t xml:space="preserve"> activity.</w:t>
      </w:r>
    </w:p>
    <w:p w:rsidR="00434B5F" w:rsidRDefault="00AD41DE" w:rsidP="00C87247">
      <w:pPr>
        <w:pStyle w:val="Heading5"/>
      </w:pPr>
      <w:r>
        <w:lastRenderedPageBreak/>
        <w:t xml:space="preserve">In the properties pane, set the </w:t>
      </w:r>
      <w:r w:rsidR="00434B5F" w:rsidRPr="00421C7F">
        <w:rPr>
          <w:b/>
        </w:rPr>
        <w:t>Name</w:t>
      </w:r>
      <w:r w:rsidR="00434B5F">
        <w:t xml:space="preserve"> </w:t>
      </w:r>
      <w:r>
        <w:t xml:space="preserve">property to </w:t>
      </w:r>
      <w:r w:rsidR="00434B5F" w:rsidRPr="00214EC6">
        <w:rPr>
          <w:b/>
        </w:rPr>
        <w:t>displayCompleteOrder</w:t>
      </w:r>
    </w:p>
    <w:p w:rsidR="00434B5F" w:rsidRPr="00622D60" w:rsidRDefault="00434B5F" w:rsidP="00434B5F">
      <w:pPr>
        <w:pStyle w:val="Heading5"/>
      </w:pPr>
      <w:r>
        <w:t>Double click the activity in the designer to generate the code handler.</w:t>
      </w:r>
    </w:p>
    <w:p w:rsidR="007F1D5B" w:rsidRDefault="00434B5F" w:rsidP="005C68EC">
      <w:pPr>
        <w:pStyle w:val="Heading4"/>
      </w:pPr>
      <w:r>
        <w:t xml:space="preserve">In the </w:t>
      </w:r>
      <w:r w:rsidRPr="00090968">
        <w:rPr>
          <w:b/>
        </w:rPr>
        <w:t>displayCompleteOrder_ExecuteCode</w:t>
      </w:r>
      <w:r>
        <w:t xml:space="preserve"> method, add the following code to display the order on the console.</w:t>
      </w:r>
    </w:p>
    <w:p w:rsidR="00AD45E2" w:rsidRPr="00AD45E2" w:rsidRDefault="00AD45E2" w:rsidP="00AD45E2">
      <w:pPr>
        <w:pStyle w:val="ExerciseStepLevel2Code"/>
      </w:pPr>
      <w:r w:rsidRPr="00AD45E2">
        <w:t>Console.WriteLine("Review Order");</w:t>
      </w:r>
    </w:p>
    <w:p w:rsidR="00AD45E2" w:rsidRPr="00AD45E2" w:rsidRDefault="00AD45E2" w:rsidP="00AD45E2">
      <w:pPr>
        <w:pStyle w:val="ExerciseStepLevel2Code"/>
      </w:pPr>
      <w:r w:rsidRPr="00AD45E2">
        <w:t>Console.WriteLine(" – Customer Name: {0}", NewCustomer.Name);</w:t>
      </w:r>
    </w:p>
    <w:p w:rsidR="00AD45E2" w:rsidRPr="00AD45E2" w:rsidRDefault="00AD45E2" w:rsidP="00AD45E2">
      <w:pPr>
        <w:pStyle w:val="ExerciseStepLevel2Code"/>
      </w:pPr>
      <w:r w:rsidRPr="00AD45E2">
        <w:t>Console.WriteLine(" – Line Items");</w:t>
      </w:r>
    </w:p>
    <w:p w:rsidR="00AD45E2" w:rsidRPr="00AD45E2" w:rsidRDefault="00AD45E2" w:rsidP="00AD45E2">
      <w:pPr>
        <w:pStyle w:val="ExerciseStepLevel2Code"/>
      </w:pPr>
      <w:r w:rsidRPr="00AD45E2">
        <w:t>foreach (LineItem lineItem in NewOrder.LineItems)</w:t>
      </w:r>
    </w:p>
    <w:p w:rsidR="00AD45E2" w:rsidRPr="00AD45E2" w:rsidRDefault="00AD45E2" w:rsidP="00AD45E2">
      <w:pPr>
        <w:pStyle w:val="ExerciseStepLevel2Code"/>
      </w:pPr>
      <w:r w:rsidRPr="00AD45E2">
        <w:t xml:space="preserve">  Console.WriteLine("   - {0}", lineItem.ProductId);</w:t>
      </w:r>
    </w:p>
    <w:p w:rsidR="00AD45E2" w:rsidRDefault="00AD45E2" w:rsidP="00AD45E2">
      <w:pPr>
        <w:pStyle w:val="ExerciseStepLevel2Picture"/>
        <w:jc w:val="center"/>
      </w:pPr>
      <w:r>
        <w:rPr>
          <w:noProof/>
        </w:rPr>
        <w:drawing>
          <wp:inline distT="0" distB="0" distL="0" distR="0">
            <wp:extent cx="1209675" cy="2483354"/>
            <wp:effectExtent l="190500" t="152400" r="180975" b="12649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09675" cy="2483354"/>
                    </a:xfrm>
                    <a:prstGeom prst="rect">
                      <a:avLst/>
                    </a:prstGeom>
                    <a:ln>
                      <a:noFill/>
                    </a:ln>
                    <a:effectLst>
                      <a:outerShdw blurRad="190500" algn="tl" rotWithShape="0">
                        <a:srgbClr val="000000">
                          <a:alpha val="70000"/>
                        </a:srgbClr>
                      </a:outerShdw>
                    </a:effectLst>
                  </pic:spPr>
                </pic:pic>
              </a:graphicData>
            </a:graphic>
          </wp:inline>
        </w:drawing>
      </w:r>
    </w:p>
    <w:p w:rsidR="007F1D5B" w:rsidRPr="00622D60" w:rsidRDefault="00434B5F" w:rsidP="00622D60">
      <w:pPr>
        <w:pStyle w:val="Heading3"/>
      </w:pPr>
      <w:r>
        <w:t>Test order entry by running the workflow application and testing the order entry.</w:t>
      </w:r>
    </w:p>
    <w:p w:rsidR="00AD45E2" w:rsidRDefault="00AD45E2" w:rsidP="005C68EC">
      <w:pPr>
        <w:pStyle w:val="Heading4"/>
      </w:pPr>
      <w:r>
        <w:t xml:space="preserve">Click </w:t>
      </w:r>
      <w:r w:rsidRPr="00AD45E2">
        <w:rPr>
          <w:b/>
        </w:rPr>
        <w:t>Debug -&gt; Start Without Debugging</w:t>
      </w:r>
      <w:r>
        <w:t xml:space="preserve"> in the menu bar.</w:t>
      </w:r>
    </w:p>
    <w:p w:rsidR="00251F31" w:rsidRDefault="00434B5F" w:rsidP="005C68EC">
      <w:pPr>
        <w:pStyle w:val="Heading4"/>
      </w:pPr>
      <w:r>
        <w:t xml:space="preserve">Once the application has started, enter a customer name as </w:t>
      </w:r>
      <w:r w:rsidRPr="00434B5F">
        <w:rPr>
          <w:b/>
        </w:rPr>
        <w:t>ABC Inc</w:t>
      </w:r>
      <w:r>
        <w:t>.</w:t>
      </w:r>
    </w:p>
    <w:p w:rsidR="00434B5F" w:rsidRDefault="00434B5F" w:rsidP="005C68EC">
      <w:pPr>
        <w:pStyle w:val="Heading4"/>
      </w:pPr>
      <w:r>
        <w:t xml:space="preserve">When asked for a product id, use an id of </w:t>
      </w:r>
      <w:r w:rsidRPr="00434B5F">
        <w:rPr>
          <w:b/>
        </w:rPr>
        <w:t>1</w:t>
      </w:r>
      <w:r>
        <w:t xml:space="preserve"> for the first time and </w:t>
      </w:r>
      <w:r w:rsidRPr="00434B5F">
        <w:rPr>
          <w:b/>
        </w:rPr>
        <w:t>2</w:t>
      </w:r>
      <w:r>
        <w:t xml:space="preserve"> for the second time.</w:t>
      </w:r>
    </w:p>
    <w:p w:rsidR="00434B5F" w:rsidRDefault="00434B5F" w:rsidP="005C68EC">
      <w:pPr>
        <w:pStyle w:val="Heading4"/>
      </w:pPr>
      <w:r>
        <w:t>When asked for the third product id, hit enter to indicate that no more line items are needed.</w:t>
      </w:r>
    </w:p>
    <w:p w:rsidR="00434B5F" w:rsidRDefault="00434B5F" w:rsidP="005C68EC">
      <w:pPr>
        <w:pStyle w:val="Heading4"/>
      </w:pPr>
      <w:r>
        <w:t>Review the output to verify the order is displayed correctly.</w:t>
      </w:r>
    </w:p>
    <w:p w:rsidR="00AD45E2" w:rsidRDefault="00AD45E2" w:rsidP="00AD45E2">
      <w:pPr>
        <w:pStyle w:val="ExerciseStepLevel2Picture"/>
        <w:jc w:val="center"/>
      </w:pPr>
      <w:r>
        <w:rPr>
          <w:noProof/>
        </w:rPr>
        <w:lastRenderedPageBreak/>
        <w:drawing>
          <wp:inline distT="0" distB="0" distL="0" distR="0">
            <wp:extent cx="4572000" cy="2265726"/>
            <wp:effectExtent l="190500" t="152400" r="171450" b="134574"/>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72000" cy="2265726"/>
                    </a:xfrm>
                    <a:prstGeom prst="rect">
                      <a:avLst/>
                    </a:prstGeom>
                    <a:ln>
                      <a:noFill/>
                    </a:ln>
                    <a:effectLst>
                      <a:outerShdw blurRad="190500" algn="tl" rotWithShape="0">
                        <a:srgbClr val="000000">
                          <a:alpha val="70000"/>
                        </a:srgbClr>
                      </a:outerShdw>
                    </a:effectLst>
                  </pic:spPr>
                </pic:pic>
              </a:graphicData>
            </a:graphic>
          </wp:inline>
        </w:drawing>
      </w:r>
    </w:p>
    <w:p w:rsidR="00F70B06" w:rsidRDefault="00F70B06" w:rsidP="00AD41DE">
      <w:pPr>
        <w:pStyle w:val="Heading2"/>
      </w:pPr>
      <w:r>
        <w:t xml:space="preserve">Exercise 2: Approving </w:t>
      </w:r>
      <w:r w:rsidR="008F215A">
        <w:t>the order with an IfElse activity</w:t>
      </w:r>
    </w:p>
    <w:p w:rsidR="007F1D5B" w:rsidRPr="00622D60" w:rsidRDefault="002D457D" w:rsidP="001E57D3">
      <w:pPr>
        <w:pStyle w:val="Heading3"/>
        <w:numPr>
          <w:ilvl w:val="0"/>
          <w:numId w:val="6"/>
        </w:numPr>
      </w:pPr>
      <w:r>
        <w:t>Add an activity that will allow the user to verify that the previously displayed order was accurate.</w:t>
      </w:r>
    </w:p>
    <w:p w:rsidR="00AD45E2" w:rsidRDefault="00AD45E2" w:rsidP="00AD45E2">
      <w:pPr>
        <w:pStyle w:val="Heading4"/>
      </w:pPr>
      <w:r>
        <w:t xml:space="preserve">Right click </w:t>
      </w:r>
      <w:r w:rsidRPr="00373969">
        <w:rPr>
          <w:b/>
        </w:rPr>
        <w:t>EnterOrder.cs</w:t>
      </w:r>
      <w:r>
        <w:t xml:space="preserve"> in the </w:t>
      </w:r>
      <w:r w:rsidRPr="00373969">
        <w:rPr>
          <w:b/>
        </w:rPr>
        <w:t>Solution Explorer</w:t>
      </w:r>
      <w:r>
        <w:t xml:space="preserve"> and click </w:t>
      </w:r>
      <w:r w:rsidRPr="00373969">
        <w:rPr>
          <w:b/>
        </w:rPr>
        <w:t>View Designer</w:t>
      </w:r>
      <w:r>
        <w:t>.</w:t>
      </w:r>
    </w:p>
    <w:p w:rsidR="007F1D5B" w:rsidRDefault="002D457D" w:rsidP="005C68EC">
      <w:pPr>
        <w:pStyle w:val="Heading4"/>
      </w:pPr>
      <w:r>
        <w:t xml:space="preserve">Drag a </w:t>
      </w:r>
      <w:r w:rsidRPr="00AD45E2">
        <w:rPr>
          <w:b/>
        </w:rPr>
        <w:t>Code</w:t>
      </w:r>
      <w:r>
        <w:t xml:space="preserve"> activity from the </w:t>
      </w:r>
      <w:r w:rsidRPr="004817E6">
        <w:t>toolbox</w:t>
      </w:r>
      <w:r>
        <w:t xml:space="preserve"> onto the canvas following the </w:t>
      </w:r>
      <w:r w:rsidRPr="004817E6">
        <w:rPr>
          <w:b/>
        </w:rPr>
        <w:t>displayCompleteOrder</w:t>
      </w:r>
      <w:r>
        <w:t xml:space="preserve"> activity.</w:t>
      </w:r>
    </w:p>
    <w:p w:rsidR="002D457D" w:rsidRDefault="00AD41DE" w:rsidP="00C87247">
      <w:pPr>
        <w:pStyle w:val="Heading5"/>
      </w:pPr>
      <w:r>
        <w:t xml:space="preserve">In the properties pane, set the </w:t>
      </w:r>
      <w:r w:rsidRPr="00AD41DE">
        <w:rPr>
          <w:b/>
        </w:rPr>
        <w:t>N</w:t>
      </w:r>
      <w:r w:rsidR="002D457D" w:rsidRPr="00AD41DE">
        <w:rPr>
          <w:b/>
        </w:rPr>
        <w:t>ame</w:t>
      </w:r>
      <w:r w:rsidR="002D457D">
        <w:t xml:space="preserve"> </w:t>
      </w:r>
      <w:r>
        <w:t xml:space="preserve">property to </w:t>
      </w:r>
      <w:r w:rsidR="002D457D" w:rsidRPr="004817E6">
        <w:rPr>
          <w:b/>
        </w:rPr>
        <w:t>verifyOrder</w:t>
      </w:r>
      <w:r w:rsidR="002D457D">
        <w:t>.</w:t>
      </w:r>
    </w:p>
    <w:p w:rsidR="002D457D" w:rsidRDefault="002D457D" w:rsidP="002D457D">
      <w:pPr>
        <w:pStyle w:val="Heading5"/>
      </w:pPr>
      <w:r>
        <w:t>Double click the activity in the designer to generate the code handler.</w:t>
      </w:r>
    </w:p>
    <w:p w:rsidR="002D457D" w:rsidRDefault="002D457D" w:rsidP="002D457D">
      <w:pPr>
        <w:pStyle w:val="Heading4"/>
      </w:pPr>
      <w:r>
        <w:t xml:space="preserve">In the </w:t>
      </w:r>
      <w:r w:rsidRPr="004817E6">
        <w:rPr>
          <w:b/>
        </w:rPr>
        <w:t>verifyOrder_ExecuteCode</w:t>
      </w:r>
      <w:r>
        <w:t xml:space="preserve"> method just generated, enter the code to read the approved flag from the console.</w:t>
      </w:r>
    </w:p>
    <w:p w:rsidR="00AD45E2" w:rsidRPr="00AD45E2" w:rsidRDefault="00AD45E2" w:rsidP="00AD45E2">
      <w:pPr>
        <w:pStyle w:val="ExerciseStepLevel2Code"/>
      </w:pPr>
      <w:r w:rsidRPr="00AD45E2">
        <w:t>Console.Write("Would you like to submit this order (yes/no)?: ");</w:t>
      </w:r>
    </w:p>
    <w:p w:rsidR="00AD45E2" w:rsidRPr="00AD45E2" w:rsidRDefault="00AD45E2" w:rsidP="00AD45E2">
      <w:pPr>
        <w:pStyle w:val="ExerciseStepLevel2Code"/>
      </w:pPr>
      <w:r w:rsidRPr="00AD45E2">
        <w:t>OrderApproved = (Console.ReadLine() == "yes");</w:t>
      </w:r>
    </w:p>
    <w:p w:rsidR="002D457D" w:rsidRDefault="002D457D" w:rsidP="00622D60">
      <w:pPr>
        <w:pStyle w:val="Heading3"/>
      </w:pPr>
      <w:r>
        <w:t>Add an if/else activity that will be used to perform different operations based on the results of the previous activity.</w:t>
      </w:r>
    </w:p>
    <w:p w:rsidR="002D457D" w:rsidRDefault="002D457D" w:rsidP="002D457D">
      <w:pPr>
        <w:pStyle w:val="Heading4"/>
      </w:pPr>
      <w:r>
        <w:t xml:space="preserve">Drag </w:t>
      </w:r>
      <w:r w:rsidR="004817E6">
        <w:t>an</w:t>
      </w:r>
      <w:r>
        <w:t xml:space="preserve"> </w:t>
      </w:r>
      <w:r w:rsidRPr="004817E6">
        <w:rPr>
          <w:b/>
        </w:rPr>
        <w:t>IfElse</w:t>
      </w:r>
      <w:r>
        <w:t xml:space="preserve"> activity from the toolbox onto the canvas following the </w:t>
      </w:r>
      <w:r w:rsidRPr="004817E6">
        <w:rPr>
          <w:b/>
        </w:rPr>
        <w:t>verifyOrder</w:t>
      </w:r>
      <w:r>
        <w:t xml:space="preserve"> activity.</w:t>
      </w:r>
    </w:p>
    <w:p w:rsidR="002D457D" w:rsidRDefault="00AD41DE" w:rsidP="00C87247">
      <w:pPr>
        <w:pStyle w:val="Heading5"/>
      </w:pPr>
      <w:r>
        <w:t xml:space="preserve">In the properties pane, set the </w:t>
      </w:r>
      <w:r w:rsidRPr="00AD41DE">
        <w:rPr>
          <w:b/>
        </w:rPr>
        <w:t>Name</w:t>
      </w:r>
      <w:r>
        <w:t xml:space="preserve"> property to </w:t>
      </w:r>
      <w:r w:rsidR="002D457D" w:rsidRPr="004817E6">
        <w:rPr>
          <w:b/>
        </w:rPr>
        <w:t>submitOrCancel</w:t>
      </w:r>
      <w:r w:rsidR="002D457D">
        <w:t>.</w:t>
      </w:r>
    </w:p>
    <w:p w:rsidR="002D457D" w:rsidRDefault="00AD41DE" w:rsidP="002D457D">
      <w:pPr>
        <w:pStyle w:val="Heading5"/>
      </w:pPr>
      <w:r>
        <w:t xml:space="preserve">Click the left branch and set the </w:t>
      </w:r>
      <w:r w:rsidR="002D457D" w:rsidRPr="00AD41DE">
        <w:rPr>
          <w:b/>
        </w:rPr>
        <w:t>Name</w:t>
      </w:r>
      <w:r w:rsidR="002D457D">
        <w:t xml:space="preserve"> </w:t>
      </w:r>
      <w:r>
        <w:t xml:space="preserve">property to </w:t>
      </w:r>
      <w:r w:rsidR="002D457D" w:rsidRPr="004817E6">
        <w:rPr>
          <w:b/>
        </w:rPr>
        <w:t>ifSubmitOrder</w:t>
      </w:r>
      <w:r>
        <w:rPr>
          <w:b/>
        </w:rPr>
        <w:t xml:space="preserve"> </w:t>
      </w:r>
      <w:r w:rsidRPr="00AD41DE">
        <w:t>in the</w:t>
      </w:r>
      <w:r>
        <w:rPr>
          <w:b/>
        </w:rPr>
        <w:t xml:space="preserve"> </w:t>
      </w:r>
      <w:r>
        <w:t>properties pane</w:t>
      </w:r>
      <w:r w:rsidR="002D457D">
        <w:t>.</w:t>
      </w:r>
    </w:p>
    <w:p w:rsidR="002D457D" w:rsidRDefault="00AD41DE" w:rsidP="002D457D">
      <w:pPr>
        <w:pStyle w:val="Heading5"/>
      </w:pPr>
      <w:r>
        <w:t xml:space="preserve">Click the right branch and set the </w:t>
      </w:r>
      <w:r w:rsidRPr="00AD41DE">
        <w:rPr>
          <w:b/>
        </w:rPr>
        <w:t>Name</w:t>
      </w:r>
      <w:r>
        <w:t xml:space="preserve"> property to </w:t>
      </w:r>
      <w:r w:rsidR="002D457D" w:rsidRPr="004817E6">
        <w:rPr>
          <w:b/>
        </w:rPr>
        <w:t>ifCancelOrder</w:t>
      </w:r>
      <w:r>
        <w:rPr>
          <w:b/>
        </w:rPr>
        <w:t xml:space="preserve"> </w:t>
      </w:r>
      <w:r w:rsidRPr="00AD41DE">
        <w:t>in the properties pane</w:t>
      </w:r>
      <w:r w:rsidR="002D457D">
        <w:t>.</w:t>
      </w:r>
    </w:p>
    <w:p w:rsidR="007F1D5B" w:rsidRDefault="002D457D" w:rsidP="00622D60">
      <w:pPr>
        <w:pStyle w:val="Heading3"/>
      </w:pPr>
      <w:r>
        <w:t xml:space="preserve">Add a condition to the left branch that will only allow it to execute if the </w:t>
      </w:r>
      <w:r w:rsidRPr="004817E6">
        <w:rPr>
          <w:b/>
        </w:rPr>
        <w:t>OrderApproved</w:t>
      </w:r>
      <w:r w:rsidR="00AD45E2">
        <w:rPr>
          <w:b/>
        </w:rPr>
        <w:t xml:space="preserve"> </w:t>
      </w:r>
      <w:r w:rsidR="00AD45E2" w:rsidRPr="00AD45E2">
        <w:t>value is</w:t>
      </w:r>
      <w:r w:rsidR="00AD45E2">
        <w:rPr>
          <w:b/>
        </w:rPr>
        <w:t xml:space="preserve"> true</w:t>
      </w:r>
      <w:r w:rsidR="0071250A">
        <w:t>.</w:t>
      </w:r>
    </w:p>
    <w:p w:rsidR="0071250A" w:rsidRDefault="0071250A" w:rsidP="0071250A">
      <w:pPr>
        <w:pStyle w:val="Heading4"/>
      </w:pPr>
      <w:r>
        <w:t xml:space="preserve">Select the </w:t>
      </w:r>
      <w:r w:rsidRPr="0071250A">
        <w:rPr>
          <w:b/>
        </w:rPr>
        <w:t>ifSubmitOrder</w:t>
      </w:r>
      <w:r>
        <w:t xml:space="preserve"> branch of the </w:t>
      </w:r>
      <w:r w:rsidRPr="0071250A">
        <w:rPr>
          <w:b/>
        </w:rPr>
        <w:t>submitOrCancel</w:t>
      </w:r>
      <w:r>
        <w:t xml:space="preserve"> activity.</w:t>
      </w:r>
    </w:p>
    <w:p w:rsidR="0071250A" w:rsidRDefault="00AD45E2" w:rsidP="0071250A">
      <w:pPr>
        <w:pStyle w:val="Heading4"/>
      </w:pPr>
      <w:r>
        <w:t>In the properties pane, a</w:t>
      </w:r>
      <w:r w:rsidR="0071250A">
        <w:t xml:space="preserve">dd a new </w:t>
      </w:r>
      <w:r w:rsidR="0071250A" w:rsidRPr="0071250A">
        <w:rPr>
          <w:b/>
        </w:rPr>
        <w:t>Declarative Rule Condition</w:t>
      </w:r>
      <w:r w:rsidR="0071250A">
        <w:t xml:space="preserve"> named </w:t>
      </w:r>
      <w:r>
        <w:rPr>
          <w:b/>
        </w:rPr>
        <w:t>IsO</w:t>
      </w:r>
      <w:r w:rsidR="0071250A" w:rsidRPr="0071250A">
        <w:rPr>
          <w:b/>
        </w:rPr>
        <w:t>rderApproved</w:t>
      </w:r>
      <w:r w:rsidR="0071250A">
        <w:t>.</w:t>
      </w:r>
    </w:p>
    <w:p w:rsidR="0071250A" w:rsidRPr="008C6A3A" w:rsidRDefault="008C6A3A" w:rsidP="0071250A">
      <w:pPr>
        <w:pStyle w:val="Heading4"/>
      </w:pPr>
      <w:r>
        <w:t xml:space="preserve">Define the </w:t>
      </w:r>
      <w:r w:rsidR="00AD45E2">
        <w:rPr>
          <w:b/>
        </w:rPr>
        <w:t>IsO</w:t>
      </w:r>
      <w:r w:rsidR="00AD45E2" w:rsidRPr="0071250A">
        <w:rPr>
          <w:b/>
        </w:rPr>
        <w:t>rderApproved</w:t>
      </w:r>
      <w:r w:rsidR="00AD45E2">
        <w:t xml:space="preserve"> </w:t>
      </w:r>
      <w:r>
        <w:t xml:space="preserve">condition using </w:t>
      </w:r>
      <w:r w:rsidR="0071250A">
        <w:t xml:space="preserve">the expression </w:t>
      </w:r>
      <w:r w:rsidR="0071250A" w:rsidRPr="0071250A">
        <w:rPr>
          <w:b/>
        </w:rPr>
        <w:t>OrderApproved == true</w:t>
      </w:r>
      <w:r>
        <w:t>.</w:t>
      </w:r>
    </w:p>
    <w:p w:rsidR="0071250A" w:rsidRPr="00622D60" w:rsidRDefault="0071250A" w:rsidP="00622D60">
      <w:pPr>
        <w:pStyle w:val="Heading3"/>
      </w:pPr>
      <w:r>
        <w:t xml:space="preserve">Add an activity to the </w:t>
      </w:r>
      <w:r w:rsidRPr="00DB5319">
        <w:rPr>
          <w:b/>
        </w:rPr>
        <w:t>ifSubmitOrder</w:t>
      </w:r>
      <w:r>
        <w:t xml:space="preserve"> branch to display a message when the order is approved.</w:t>
      </w:r>
    </w:p>
    <w:p w:rsidR="0071250A" w:rsidRDefault="0071250A" w:rsidP="0071250A">
      <w:pPr>
        <w:pStyle w:val="Heading4"/>
      </w:pPr>
      <w:r>
        <w:t xml:space="preserve">Drag a </w:t>
      </w:r>
      <w:r w:rsidRPr="00DB5319">
        <w:rPr>
          <w:b/>
        </w:rPr>
        <w:t>Code</w:t>
      </w:r>
      <w:r>
        <w:t xml:space="preserve"> activity from the toolbox onto the </w:t>
      </w:r>
      <w:r w:rsidR="00DB5319">
        <w:t xml:space="preserve">canvas into the </w:t>
      </w:r>
      <w:r w:rsidR="00DB5319" w:rsidRPr="00DB5319">
        <w:rPr>
          <w:b/>
        </w:rPr>
        <w:t>ifSubmitOrder</w:t>
      </w:r>
      <w:r w:rsidR="00DB5319">
        <w:t xml:space="preserve"> branch</w:t>
      </w:r>
      <w:r>
        <w:t>.</w:t>
      </w:r>
    </w:p>
    <w:p w:rsidR="0071250A" w:rsidRDefault="00AD41DE" w:rsidP="00C87247">
      <w:pPr>
        <w:pStyle w:val="Heading5"/>
      </w:pPr>
      <w:r>
        <w:t xml:space="preserve">In the properties pane, set the </w:t>
      </w:r>
      <w:r w:rsidR="0071250A" w:rsidRPr="00AD41DE">
        <w:rPr>
          <w:b/>
        </w:rPr>
        <w:t>Name</w:t>
      </w:r>
      <w:r w:rsidR="0071250A">
        <w:t xml:space="preserve"> </w:t>
      </w:r>
      <w:r>
        <w:t xml:space="preserve">property to </w:t>
      </w:r>
      <w:r w:rsidR="00AD45E2" w:rsidRPr="00AD45E2">
        <w:rPr>
          <w:b/>
        </w:rPr>
        <w:t>displayO</w:t>
      </w:r>
      <w:r w:rsidR="00DB5319">
        <w:rPr>
          <w:b/>
        </w:rPr>
        <w:t>rderApproved</w:t>
      </w:r>
      <w:r w:rsidR="0071250A">
        <w:t>.</w:t>
      </w:r>
    </w:p>
    <w:p w:rsidR="0071250A" w:rsidRDefault="0071250A" w:rsidP="0071250A">
      <w:pPr>
        <w:pStyle w:val="Heading5"/>
      </w:pPr>
      <w:r>
        <w:t>Double click the activity in the designer to generate the code handler.</w:t>
      </w:r>
    </w:p>
    <w:p w:rsidR="0071250A" w:rsidRDefault="0071250A" w:rsidP="0071250A">
      <w:pPr>
        <w:pStyle w:val="Heading4"/>
      </w:pPr>
      <w:r>
        <w:t xml:space="preserve">In the </w:t>
      </w:r>
      <w:r w:rsidR="00AD45E2" w:rsidRPr="00AD45E2">
        <w:rPr>
          <w:b/>
        </w:rPr>
        <w:t>displayO</w:t>
      </w:r>
      <w:r w:rsidR="00DB5319" w:rsidRPr="00DB5319">
        <w:rPr>
          <w:b/>
        </w:rPr>
        <w:t>rderApproved</w:t>
      </w:r>
      <w:r w:rsidRPr="00DB5319">
        <w:rPr>
          <w:b/>
        </w:rPr>
        <w:t>_ExecuteCode</w:t>
      </w:r>
      <w:r>
        <w:t xml:space="preserve"> method just generated, enter the code to read the approved flag from the console.</w:t>
      </w:r>
    </w:p>
    <w:p w:rsidR="00AD45E2" w:rsidRPr="00AD45E2" w:rsidRDefault="00AD45E2" w:rsidP="00AD45E2">
      <w:pPr>
        <w:pStyle w:val="ExerciseStepLevel2Code"/>
      </w:pPr>
      <w:r w:rsidRPr="00AD45E2">
        <w:t>Console.WriteLine("The order was approved.");</w:t>
      </w:r>
    </w:p>
    <w:p w:rsidR="00F70B06" w:rsidRPr="00622D60" w:rsidRDefault="005523F2" w:rsidP="00033CEA">
      <w:pPr>
        <w:ind w:left="720"/>
      </w:pPr>
      <w:r>
        <w:br w:type="page"/>
      </w:r>
      <w:r w:rsidR="0071250A">
        <w:lastRenderedPageBreak/>
        <w:t xml:space="preserve">Add an activity to the </w:t>
      </w:r>
      <w:r w:rsidR="0071250A" w:rsidRPr="00DB5319">
        <w:rPr>
          <w:b/>
        </w:rPr>
        <w:t>ifCancelOrder</w:t>
      </w:r>
      <w:r w:rsidR="0071250A">
        <w:t xml:space="preserve"> branch to display a message when the order is not approved.</w:t>
      </w:r>
    </w:p>
    <w:p w:rsidR="0071250A" w:rsidRDefault="0071250A" w:rsidP="0071250A">
      <w:pPr>
        <w:pStyle w:val="Heading4"/>
      </w:pPr>
      <w:r>
        <w:t xml:space="preserve">Drag a </w:t>
      </w:r>
      <w:r w:rsidRPr="00DB5319">
        <w:rPr>
          <w:b/>
        </w:rPr>
        <w:t>Code</w:t>
      </w:r>
      <w:r>
        <w:t xml:space="preserve"> activity from the toolbox onto the canvas </w:t>
      </w:r>
      <w:r w:rsidR="00DB5319">
        <w:t xml:space="preserve">into the </w:t>
      </w:r>
      <w:r w:rsidR="00DB5319" w:rsidRPr="00DB5319">
        <w:rPr>
          <w:b/>
        </w:rPr>
        <w:t>ifCancelOrder</w:t>
      </w:r>
      <w:r w:rsidR="00DB5319">
        <w:t xml:space="preserve"> branch</w:t>
      </w:r>
      <w:r>
        <w:t>.</w:t>
      </w:r>
    </w:p>
    <w:p w:rsidR="0071250A" w:rsidRDefault="00AD41DE" w:rsidP="00C87247">
      <w:pPr>
        <w:pStyle w:val="Heading5"/>
      </w:pPr>
      <w:r>
        <w:t xml:space="preserve">In the properties pane, set the </w:t>
      </w:r>
      <w:r w:rsidR="0071250A" w:rsidRPr="00AD41DE">
        <w:rPr>
          <w:b/>
        </w:rPr>
        <w:t>Name</w:t>
      </w:r>
      <w:r w:rsidR="0071250A">
        <w:t xml:space="preserve"> </w:t>
      </w:r>
      <w:r>
        <w:t>property to</w:t>
      </w:r>
      <w:r w:rsidR="0071250A">
        <w:t xml:space="preserve"> </w:t>
      </w:r>
      <w:r w:rsidR="00051304" w:rsidRPr="00051304">
        <w:rPr>
          <w:b/>
        </w:rPr>
        <w:t>displayO</w:t>
      </w:r>
      <w:r w:rsidR="00DB5319" w:rsidRPr="00A62B3F">
        <w:rPr>
          <w:b/>
        </w:rPr>
        <w:t>rderCancelled</w:t>
      </w:r>
      <w:r w:rsidR="0071250A">
        <w:t>.</w:t>
      </w:r>
    </w:p>
    <w:p w:rsidR="0071250A" w:rsidRDefault="0071250A" w:rsidP="0071250A">
      <w:pPr>
        <w:pStyle w:val="Heading5"/>
      </w:pPr>
      <w:r>
        <w:t>Double click the activity in the designer to generate the code handler.</w:t>
      </w:r>
    </w:p>
    <w:p w:rsidR="0071250A" w:rsidRDefault="00DB5319" w:rsidP="0071250A">
      <w:pPr>
        <w:pStyle w:val="Heading4"/>
      </w:pPr>
      <w:r>
        <w:t xml:space="preserve">In the </w:t>
      </w:r>
      <w:r w:rsidR="00051304" w:rsidRPr="00051304">
        <w:rPr>
          <w:b/>
        </w:rPr>
        <w:t>displayO</w:t>
      </w:r>
      <w:r w:rsidRPr="00DB5319">
        <w:rPr>
          <w:b/>
        </w:rPr>
        <w:t>rderCancelled</w:t>
      </w:r>
      <w:r w:rsidR="0071250A" w:rsidRPr="00DB5319">
        <w:rPr>
          <w:b/>
        </w:rPr>
        <w:t>_ExecuteCode</w:t>
      </w:r>
      <w:r w:rsidR="0071250A">
        <w:t xml:space="preserve"> method just generated, enter the code to read the approved flag from the console.</w:t>
      </w:r>
    </w:p>
    <w:p w:rsidR="0071250A" w:rsidRDefault="0071250A" w:rsidP="008C6A3A">
      <w:pPr>
        <w:pStyle w:val="ExerciseStepLevel2Code"/>
      </w:pPr>
      <w:r>
        <w:t>Console.Write(</w:t>
      </w:r>
      <w:r w:rsidR="00051304" w:rsidRPr="00AD45E2">
        <w:t>"</w:t>
      </w:r>
      <w:r w:rsidR="00DB5319">
        <w:t>The order was cancelled</w:t>
      </w:r>
      <w:r w:rsidR="00051304" w:rsidRPr="00AD45E2">
        <w:t>"</w:t>
      </w:r>
      <w:r>
        <w:t>);</w:t>
      </w:r>
    </w:p>
    <w:p w:rsidR="00051304" w:rsidRDefault="00051304" w:rsidP="00051304">
      <w:pPr>
        <w:pStyle w:val="ExerciseStepLevel2Picture"/>
        <w:jc w:val="center"/>
      </w:pPr>
      <w:r>
        <w:rPr>
          <w:noProof/>
        </w:rPr>
        <w:drawing>
          <wp:inline distT="0" distB="0" distL="0" distR="0">
            <wp:extent cx="2305050" cy="2131084"/>
            <wp:effectExtent l="190500" t="152400" r="171450" b="135866"/>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305050" cy="2131084"/>
                    </a:xfrm>
                    <a:prstGeom prst="rect">
                      <a:avLst/>
                    </a:prstGeom>
                    <a:ln>
                      <a:noFill/>
                    </a:ln>
                    <a:effectLst>
                      <a:outerShdw blurRad="190500" algn="tl" rotWithShape="0">
                        <a:srgbClr val="000000">
                          <a:alpha val="70000"/>
                        </a:srgbClr>
                      </a:outerShdw>
                    </a:effectLst>
                  </pic:spPr>
                </pic:pic>
              </a:graphicData>
            </a:graphic>
          </wp:inline>
        </w:drawing>
      </w:r>
    </w:p>
    <w:p w:rsidR="0071250A" w:rsidRPr="00622D60" w:rsidRDefault="0071250A" w:rsidP="0071250A">
      <w:pPr>
        <w:pStyle w:val="Heading3"/>
      </w:pPr>
      <w:r>
        <w:t>Test order entry by running the workflow application and testing the order entry.</w:t>
      </w:r>
    </w:p>
    <w:p w:rsidR="00051304" w:rsidRDefault="00051304" w:rsidP="00051304">
      <w:pPr>
        <w:pStyle w:val="Heading4"/>
      </w:pPr>
      <w:r>
        <w:t xml:space="preserve">Click </w:t>
      </w:r>
      <w:r w:rsidRPr="00AD45E2">
        <w:rPr>
          <w:b/>
        </w:rPr>
        <w:t>Debug -&gt; Start Without Debugging</w:t>
      </w:r>
      <w:r>
        <w:t xml:space="preserve"> in the menu bar.</w:t>
      </w:r>
    </w:p>
    <w:p w:rsidR="0071250A" w:rsidRDefault="0071250A" w:rsidP="0071250A">
      <w:pPr>
        <w:pStyle w:val="Heading4"/>
      </w:pPr>
      <w:r>
        <w:t xml:space="preserve">Once the application has started, enter a customer name as </w:t>
      </w:r>
      <w:r w:rsidRPr="00434B5F">
        <w:rPr>
          <w:b/>
        </w:rPr>
        <w:t>ABC Inc</w:t>
      </w:r>
      <w:r>
        <w:t>.</w:t>
      </w:r>
    </w:p>
    <w:p w:rsidR="0071250A" w:rsidRDefault="0071250A" w:rsidP="0071250A">
      <w:pPr>
        <w:pStyle w:val="Heading4"/>
      </w:pPr>
      <w:r>
        <w:t xml:space="preserve">When asked for a product id, use an id of </w:t>
      </w:r>
      <w:r w:rsidRPr="00434B5F">
        <w:rPr>
          <w:b/>
        </w:rPr>
        <w:t>1</w:t>
      </w:r>
      <w:r>
        <w:t xml:space="preserve"> for the first time and </w:t>
      </w:r>
      <w:r w:rsidRPr="00434B5F">
        <w:rPr>
          <w:b/>
        </w:rPr>
        <w:t>2</w:t>
      </w:r>
      <w:r>
        <w:t xml:space="preserve"> for the second time.</w:t>
      </w:r>
    </w:p>
    <w:p w:rsidR="0071250A" w:rsidRDefault="0071250A" w:rsidP="0071250A">
      <w:pPr>
        <w:pStyle w:val="Heading4"/>
      </w:pPr>
      <w:r>
        <w:t>When asked for the third product id, hit enter to indicate that no more line items are needed.</w:t>
      </w:r>
    </w:p>
    <w:p w:rsidR="0071250A" w:rsidRDefault="0071250A" w:rsidP="0071250A">
      <w:pPr>
        <w:pStyle w:val="Heading4"/>
      </w:pPr>
      <w:r>
        <w:t>Review the output to verify the order is displayed correctly.</w:t>
      </w:r>
    </w:p>
    <w:p w:rsidR="0071250A" w:rsidRDefault="0071250A" w:rsidP="0071250A">
      <w:pPr>
        <w:pStyle w:val="Heading4"/>
      </w:pPr>
      <w:r w:rsidRPr="0071250A">
        <w:t xml:space="preserve">Choose </w:t>
      </w:r>
      <w:r>
        <w:t xml:space="preserve">to approve the order by entering </w:t>
      </w:r>
      <w:r w:rsidRPr="00051304">
        <w:rPr>
          <w:b/>
        </w:rPr>
        <w:t>yes</w:t>
      </w:r>
      <w:r w:rsidR="00051304">
        <w:t>.</w:t>
      </w:r>
    </w:p>
    <w:p w:rsidR="0071250A" w:rsidRDefault="0071250A" w:rsidP="0071250A">
      <w:pPr>
        <w:pStyle w:val="Heading4"/>
      </w:pPr>
      <w:r>
        <w:t>Verify the result indicates the order was approved</w:t>
      </w:r>
    </w:p>
    <w:p w:rsidR="00051304" w:rsidRDefault="00051304" w:rsidP="00051304">
      <w:pPr>
        <w:pStyle w:val="ExerciseStepLevel2Picture"/>
        <w:jc w:val="center"/>
      </w:pPr>
      <w:r>
        <w:rPr>
          <w:noProof/>
        </w:rPr>
        <w:drawing>
          <wp:inline distT="0" distB="0" distL="0" distR="0">
            <wp:extent cx="4572000" cy="2265485"/>
            <wp:effectExtent l="190500" t="152400" r="171450" b="1348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4572000" cy="2265485"/>
                    </a:xfrm>
                    <a:prstGeom prst="rect">
                      <a:avLst/>
                    </a:prstGeom>
                    <a:ln>
                      <a:noFill/>
                    </a:ln>
                    <a:effectLst>
                      <a:outerShdw blurRad="190500" algn="tl" rotWithShape="0">
                        <a:srgbClr val="000000">
                          <a:alpha val="70000"/>
                        </a:srgbClr>
                      </a:outerShdw>
                    </a:effectLst>
                  </pic:spPr>
                </pic:pic>
              </a:graphicData>
            </a:graphic>
          </wp:inline>
        </w:drawing>
      </w:r>
    </w:p>
    <w:p w:rsidR="00CD2591" w:rsidRDefault="009D593B" w:rsidP="00AD41DE">
      <w:pPr>
        <w:pStyle w:val="Heading2"/>
      </w:pPr>
      <w:r>
        <w:lastRenderedPageBreak/>
        <w:t>Challenge</w:t>
      </w:r>
      <w:r w:rsidR="00CD2591">
        <w:t xml:space="preserve">: </w:t>
      </w:r>
      <w:r w:rsidR="009A593A">
        <w:t>Submitting the order using web services</w:t>
      </w:r>
    </w:p>
    <w:p w:rsidR="00C93AE3" w:rsidRDefault="00C93AE3" w:rsidP="00051304">
      <w:pPr>
        <w:pStyle w:val="Heading3"/>
        <w:numPr>
          <w:ilvl w:val="0"/>
          <w:numId w:val="44"/>
        </w:numPr>
      </w:pPr>
      <w:r w:rsidRPr="00622D60">
        <w:t xml:space="preserve">Create </w:t>
      </w:r>
      <w:r w:rsidR="00363D45">
        <w:t xml:space="preserve">a new activity that will be embedded in the existing </w:t>
      </w:r>
      <w:r w:rsidR="00363D45" w:rsidRPr="00051304">
        <w:rPr>
          <w:b/>
        </w:rPr>
        <w:t>EnterOrder</w:t>
      </w:r>
      <w:r w:rsidR="00363D45">
        <w:t xml:space="preserve"> workflow</w:t>
      </w:r>
    </w:p>
    <w:p w:rsidR="00363D45" w:rsidRDefault="00363D45" w:rsidP="00363D45">
      <w:pPr>
        <w:pStyle w:val="Heading4"/>
      </w:pPr>
      <w:r>
        <w:t xml:space="preserve">Create a new activity named </w:t>
      </w:r>
      <w:r w:rsidRPr="00363D45">
        <w:rPr>
          <w:b/>
        </w:rPr>
        <w:t>SubmitOrder</w:t>
      </w:r>
    </w:p>
    <w:p w:rsidR="00363D45" w:rsidRDefault="00363D45" w:rsidP="00C87247">
      <w:pPr>
        <w:pStyle w:val="Heading5"/>
      </w:pPr>
      <w:r>
        <w:t xml:space="preserve">Right click the </w:t>
      </w:r>
      <w:r w:rsidRPr="00A62B3F">
        <w:rPr>
          <w:b/>
        </w:rPr>
        <w:t>OrderSubmission</w:t>
      </w:r>
      <w:r>
        <w:t xml:space="preserve"> project in the </w:t>
      </w:r>
      <w:r w:rsidR="00373969" w:rsidRPr="00373969">
        <w:rPr>
          <w:b/>
        </w:rPr>
        <w:t>S</w:t>
      </w:r>
      <w:r w:rsidRPr="00373969">
        <w:rPr>
          <w:b/>
        </w:rPr>
        <w:t xml:space="preserve">olution </w:t>
      </w:r>
      <w:r w:rsidR="00373969" w:rsidRPr="00373969">
        <w:rPr>
          <w:b/>
        </w:rPr>
        <w:t>E</w:t>
      </w:r>
      <w:r w:rsidRPr="00373969">
        <w:rPr>
          <w:b/>
        </w:rPr>
        <w:t>xplorer</w:t>
      </w:r>
      <w:r w:rsidR="00373969">
        <w:t xml:space="preserve"> and click </w:t>
      </w:r>
      <w:r w:rsidR="00373969" w:rsidRPr="00373969">
        <w:rPr>
          <w:b/>
        </w:rPr>
        <w:t>Add -&gt; New Item</w:t>
      </w:r>
      <w:r w:rsidR="00373969">
        <w:t>.</w:t>
      </w:r>
    </w:p>
    <w:p w:rsidR="00363D45" w:rsidRDefault="00363D45" w:rsidP="00363D45">
      <w:pPr>
        <w:pStyle w:val="Heading5"/>
      </w:pPr>
      <w:r>
        <w:t xml:space="preserve">Select </w:t>
      </w:r>
      <w:r>
        <w:rPr>
          <w:b/>
        </w:rPr>
        <w:t xml:space="preserve">Workflow </w:t>
      </w:r>
      <w:r>
        <w:t xml:space="preserve">in the </w:t>
      </w:r>
      <w:r w:rsidR="00AD41DE">
        <w:t>list</w:t>
      </w:r>
      <w:r>
        <w:t xml:space="preserve"> on the left and select </w:t>
      </w:r>
      <w:r>
        <w:rPr>
          <w:b/>
        </w:rPr>
        <w:t xml:space="preserve">Activity </w:t>
      </w:r>
      <w:r>
        <w:t>in the window on the right.</w:t>
      </w:r>
    </w:p>
    <w:p w:rsidR="00363D45" w:rsidRDefault="00363D45" w:rsidP="00363D45">
      <w:pPr>
        <w:pStyle w:val="Heading5"/>
      </w:pPr>
      <w:r>
        <w:t xml:space="preserve">Enter </w:t>
      </w:r>
      <w:r>
        <w:rPr>
          <w:b/>
        </w:rPr>
        <w:t>SubmitOrder</w:t>
      </w:r>
      <w:r w:rsidRPr="002A1413">
        <w:rPr>
          <w:b/>
        </w:rPr>
        <w:t>.cs</w:t>
      </w:r>
      <w:r w:rsidR="00051304">
        <w:t xml:space="preserve"> as the name and click </w:t>
      </w:r>
      <w:r w:rsidR="00051304" w:rsidRPr="00051304">
        <w:rPr>
          <w:b/>
        </w:rPr>
        <w:t>Add</w:t>
      </w:r>
      <w:r w:rsidR="00051304">
        <w:t>.</w:t>
      </w:r>
    </w:p>
    <w:p w:rsidR="00363D45" w:rsidRDefault="00363D45" w:rsidP="005C68EC">
      <w:pPr>
        <w:pStyle w:val="Heading4"/>
      </w:pPr>
      <w:r>
        <w:t xml:space="preserve">Drag a new </w:t>
      </w:r>
      <w:r w:rsidRPr="00363D45">
        <w:rPr>
          <w:b/>
        </w:rPr>
        <w:t>SendActivity</w:t>
      </w:r>
      <w:r>
        <w:t xml:space="preserve"> onto the </w:t>
      </w:r>
      <w:r w:rsidRPr="00363D45">
        <w:rPr>
          <w:b/>
        </w:rPr>
        <w:t>SubmitOrder</w:t>
      </w:r>
      <w:r>
        <w:t xml:space="preserve"> canvas.</w:t>
      </w:r>
    </w:p>
    <w:p w:rsidR="00363D45" w:rsidRDefault="00363D45" w:rsidP="00C87247">
      <w:pPr>
        <w:pStyle w:val="Heading5"/>
      </w:pPr>
      <w:r>
        <w:t xml:space="preserve">Name the </w:t>
      </w:r>
      <w:r w:rsidRPr="00C87247">
        <w:t>new</w:t>
      </w:r>
      <w:r>
        <w:t xml:space="preserve"> activity </w:t>
      </w:r>
      <w:r w:rsidRPr="00A62B3F">
        <w:rPr>
          <w:b/>
        </w:rPr>
        <w:t>createCustomer</w:t>
      </w:r>
      <w:r>
        <w:t>.</w:t>
      </w:r>
    </w:p>
    <w:p w:rsidR="00ED50DA" w:rsidRDefault="00ED50DA" w:rsidP="00363D45">
      <w:pPr>
        <w:pStyle w:val="Heading5"/>
      </w:pPr>
      <w:r>
        <w:t xml:space="preserve">Select the </w:t>
      </w:r>
      <w:r w:rsidRPr="00947F63">
        <w:rPr>
          <w:b/>
        </w:rPr>
        <w:t>ServiceOperationInfo</w:t>
      </w:r>
      <w:r>
        <w:t xml:space="preserve"> property and click its </w:t>
      </w:r>
      <w:r w:rsidRPr="00947F63">
        <w:rPr>
          <w:b/>
        </w:rPr>
        <w:t>…</w:t>
      </w:r>
      <w:r>
        <w:t xml:space="preserve"> button.</w:t>
      </w:r>
    </w:p>
    <w:p w:rsidR="00ED50DA" w:rsidRDefault="00ED50DA" w:rsidP="00363D45">
      <w:pPr>
        <w:pStyle w:val="Heading5"/>
      </w:pPr>
      <w:r>
        <w:t xml:space="preserve">Click the </w:t>
      </w:r>
      <w:r w:rsidRPr="00051304">
        <w:rPr>
          <w:b/>
        </w:rPr>
        <w:t>Import</w:t>
      </w:r>
      <w:r>
        <w:t xml:space="preserve"> button in the </w:t>
      </w:r>
      <w:r w:rsidRPr="00051304">
        <w:rPr>
          <w:b/>
        </w:rPr>
        <w:t>Choose Operation</w:t>
      </w:r>
      <w:r>
        <w:t xml:space="preserve"> dialog and choose the </w:t>
      </w:r>
      <w:r w:rsidR="00051304" w:rsidRPr="00051304">
        <w:rPr>
          <w:b/>
        </w:rPr>
        <w:t>I</w:t>
      </w:r>
      <w:r w:rsidRPr="00947F63">
        <w:rPr>
          <w:b/>
        </w:rPr>
        <w:t>CustomerService</w:t>
      </w:r>
      <w:r>
        <w:t xml:space="preserve"> object.</w:t>
      </w:r>
    </w:p>
    <w:p w:rsidR="00ED50DA" w:rsidRDefault="00ED50DA" w:rsidP="00363D45">
      <w:pPr>
        <w:pStyle w:val="Heading5"/>
      </w:pPr>
      <w:r>
        <w:t xml:space="preserve">Set the </w:t>
      </w:r>
      <w:r w:rsidRPr="00947F63">
        <w:rPr>
          <w:b/>
        </w:rPr>
        <w:t>ServiceOperationInfo</w:t>
      </w:r>
      <w:r>
        <w:t xml:space="preserve"> property using the </w:t>
      </w:r>
      <w:r w:rsidR="00051304" w:rsidRPr="00051304">
        <w:rPr>
          <w:b/>
        </w:rPr>
        <w:t>I</w:t>
      </w:r>
      <w:r w:rsidRPr="00947F63">
        <w:rPr>
          <w:b/>
        </w:rPr>
        <w:t>CustomerService.CreateCustomer</w:t>
      </w:r>
      <w:r>
        <w:t xml:space="preserve"> method.</w:t>
      </w:r>
    </w:p>
    <w:p w:rsidR="00ED50DA" w:rsidRDefault="00ED50DA" w:rsidP="00363D45">
      <w:pPr>
        <w:pStyle w:val="Heading5"/>
      </w:pPr>
      <w:r>
        <w:t xml:space="preserve">Set the </w:t>
      </w:r>
      <w:r w:rsidRPr="00947F63">
        <w:rPr>
          <w:b/>
        </w:rPr>
        <w:t>ChannelToken</w:t>
      </w:r>
      <w:r>
        <w:t xml:space="preserve"> property to </w:t>
      </w:r>
      <w:r w:rsidRPr="00947F63">
        <w:rPr>
          <w:b/>
        </w:rPr>
        <w:t>CustomerChannel</w:t>
      </w:r>
      <w:r>
        <w:t>.</w:t>
      </w:r>
    </w:p>
    <w:p w:rsidR="00ED50DA" w:rsidRDefault="00ED50DA" w:rsidP="00363D45">
      <w:pPr>
        <w:pStyle w:val="Heading5"/>
      </w:pPr>
      <w:r>
        <w:t xml:space="preserve">Expand the </w:t>
      </w:r>
      <w:r w:rsidRPr="00947F63">
        <w:rPr>
          <w:b/>
        </w:rPr>
        <w:t>ChannelToken</w:t>
      </w:r>
      <w:r>
        <w:t xml:space="preserve"> </w:t>
      </w:r>
      <w:r w:rsidR="00AD41DE">
        <w:t xml:space="preserve">property, set the </w:t>
      </w:r>
      <w:r w:rsidR="00AD41DE" w:rsidRPr="00AD41DE">
        <w:rPr>
          <w:b/>
        </w:rPr>
        <w:t>EndpointName</w:t>
      </w:r>
      <w:r w:rsidR="00AD41DE">
        <w:t xml:space="preserve"> to </w:t>
      </w:r>
      <w:r w:rsidR="00AD41DE" w:rsidRPr="00AD41DE">
        <w:rPr>
          <w:b/>
        </w:rPr>
        <w:t>WSHttpBinding_ICustomerService</w:t>
      </w:r>
      <w:r w:rsidR="00AD41DE">
        <w:t>,</w:t>
      </w:r>
      <w:r>
        <w:t xml:space="preserve"> and set the </w:t>
      </w:r>
      <w:r w:rsidRPr="00947F63">
        <w:rPr>
          <w:b/>
        </w:rPr>
        <w:t>OwnerActivityName</w:t>
      </w:r>
      <w:r>
        <w:t xml:space="preserve"> to </w:t>
      </w:r>
      <w:r w:rsidRPr="00947F63">
        <w:rPr>
          <w:b/>
        </w:rPr>
        <w:t>SubmitOrder</w:t>
      </w:r>
      <w:r>
        <w:t>.</w:t>
      </w:r>
    </w:p>
    <w:p w:rsidR="000629DA" w:rsidRDefault="000629DA" w:rsidP="000629DA">
      <w:pPr>
        <w:pStyle w:val="Heading4"/>
      </w:pPr>
      <w:r>
        <w:t>Bind the return value of the service call to a property of the workflow.</w:t>
      </w:r>
    </w:p>
    <w:p w:rsidR="000629DA" w:rsidRDefault="000629DA" w:rsidP="00C87247">
      <w:pPr>
        <w:pStyle w:val="Heading5"/>
      </w:pPr>
      <w:r>
        <w:t xml:space="preserve">Select the </w:t>
      </w:r>
      <w:r w:rsidRPr="00A62B3F">
        <w:rPr>
          <w:b/>
        </w:rPr>
        <w:t>(ReturnValue)</w:t>
      </w:r>
      <w:r>
        <w:t xml:space="preserve"> </w:t>
      </w:r>
      <w:r w:rsidRPr="00C87247">
        <w:t>property</w:t>
      </w:r>
      <w:r>
        <w:t xml:space="preserve"> for the </w:t>
      </w:r>
      <w:r w:rsidRPr="00A62B3F">
        <w:rPr>
          <w:b/>
        </w:rPr>
        <w:t>createCustomer</w:t>
      </w:r>
      <w:r>
        <w:t xml:space="preserve"> activity and click the </w:t>
      </w:r>
      <w:r w:rsidRPr="00A62B3F">
        <w:rPr>
          <w:b/>
        </w:rPr>
        <w:t>...</w:t>
      </w:r>
      <w:r>
        <w:t xml:space="preserve"> button.</w:t>
      </w:r>
    </w:p>
    <w:p w:rsidR="000629DA" w:rsidRDefault="000629DA" w:rsidP="000629DA">
      <w:pPr>
        <w:pStyle w:val="Heading5"/>
      </w:pPr>
      <w:r>
        <w:t xml:space="preserve">Select the </w:t>
      </w:r>
      <w:r w:rsidRPr="00051304">
        <w:rPr>
          <w:b/>
        </w:rPr>
        <w:t>Bind to a new member</w:t>
      </w:r>
      <w:r>
        <w:t xml:space="preserve"> tab.</w:t>
      </w:r>
    </w:p>
    <w:p w:rsidR="000629DA" w:rsidRDefault="000629DA" w:rsidP="000629DA">
      <w:pPr>
        <w:pStyle w:val="Heading5"/>
      </w:pPr>
      <w:r>
        <w:t xml:space="preserve">Set the </w:t>
      </w:r>
      <w:r w:rsidRPr="000629DA">
        <w:rPr>
          <w:b/>
        </w:rPr>
        <w:t>New member name</w:t>
      </w:r>
      <w:r>
        <w:t xml:space="preserve"> to </w:t>
      </w:r>
      <w:r w:rsidRPr="000629DA">
        <w:rPr>
          <w:b/>
        </w:rPr>
        <w:t>NewCustomer</w:t>
      </w:r>
      <w:r>
        <w:t xml:space="preserve"> and verify C</w:t>
      </w:r>
      <w:r w:rsidRPr="000629DA">
        <w:rPr>
          <w:b/>
        </w:rPr>
        <w:t>reate Property i</w:t>
      </w:r>
      <w:r>
        <w:t>s selected.</w:t>
      </w:r>
    </w:p>
    <w:p w:rsidR="000629DA" w:rsidRDefault="000629DA" w:rsidP="000629DA">
      <w:pPr>
        <w:pStyle w:val="Heading5"/>
      </w:pPr>
      <w:r>
        <w:t xml:space="preserve">Click </w:t>
      </w:r>
      <w:r w:rsidRPr="000629DA">
        <w:rPr>
          <w:b/>
        </w:rPr>
        <w:t>OK</w:t>
      </w:r>
      <w:r>
        <w:t xml:space="preserve"> to create a new workflow property and bind the return value to that property.</w:t>
      </w:r>
    </w:p>
    <w:p w:rsidR="000629DA" w:rsidRDefault="000629DA" w:rsidP="000629DA">
      <w:pPr>
        <w:pStyle w:val="Heading4"/>
      </w:pPr>
      <w:r>
        <w:t>Bind the name service parameter to the property previously created.</w:t>
      </w:r>
    </w:p>
    <w:p w:rsidR="000629DA" w:rsidRDefault="000629DA" w:rsidP="00C87247">
      <w:pPr>
        <w:pStyle w:val="Heading5"/>
      </w:pPr>
      <w:r>
        <w:t xml:space="preserve">Select the name property for the </w:t>
      </w:r>
      <w:r w:rsidRPr="00A62B3F">
        <w:rPr>
          <w:b/>
        </w:rPr>
        <w:t>createCustomer</w:t>
      </w:r>
      <w:r>
        <w:t xml:space="preserve"> activity and click the </w:t>
      </w:r>
      <w:r w:rsidRPr="00A62B3F">
        <w:rPr>
          <w:b/>
        </w:rPr>
        <w:t>…</w:t>
      </w:r>
      <w:r>
        <w:t xml:space="preserve"> button.</w:t>
      </w:r>
    </w:p>
    <w:p w:rsidR="000629DA" w:rsidRDefault="000629DA" w:rsidP="000629DA">
      <w:pPr>
        <w:pStyle w:val="Heading5"/>
      </w:pPr>
      <w:r>
        <w:t xml:space="preserve">Find </w:t>
      </w:r>
      <w:r w:rsidRPr="000629DA">
        <w:rPr>
          <w:b/>
        </w:rPr>
        <w:t>NewCustomer</w:t>
      </w:r>
      <w:r>
        <w:t xml:space="preserve"> in the tree view, expand it, and select the Name property.  This will bind the service parameter to the </w:t>
      </w:r>
      <w:r w:rsidRPr="000629DA">
        <w:rPr>
          <w:b/>
        </w:rPr>
        <w:t>SubmitOrder.NewCustomer.Name</w:t>
      </w:r>
      <w:r>
        <w:t xml:space="preserve"> property.</w:t>
      </w:r>
    </w:p>
    <w:p w:rsidR="000629DA" w:rsidRDefault="000629DA" w:rsidP="000629DA">
      <w:pPr>
        <w:pStyle w:val="Heading5"/>
      </w:pPr>
      <w:r>
        <w:t xml:space="preserve">Click </w:t>
      </w:r>
      <w:r w:rsidRPr="000629DA">
        <w:rPr>
          <w:b/>
        </w:rPr>
        <w:t>OK</w:t>
      </w:r>
      <w:r>
        <w:t xml:space="preserve"> to create the binding.</w:t>
      </w:r>
    </w:p>
    <w:p w:rsidR="00363D45" w:rsidRDefault="00363D45" w:rsidP="00363D45">
      <w:pPr>
        <w:pStyle w:val="Heading4"/>
      </w:pPr>
      <w:r>
        <w:t xml:space="preserve">Drag another new </w:t>
      </w:r>
      <w:r w:rsidRPr="00363D45">
        <w:rPr>
          <w:b/>
        </w:rPr>
        <w:t>SendActivity</w:t>
      </w:r>
      <w:r>
        <w:t xml:space="preserve"> onto the canvas following the </w:t>
      </w:r>
      <w:r w:rsidRPr="00363D45">
        <w:rPr>
          <w:b/>
        </w:rPr>
        <w:t>createCustomer</w:t>
      </w:r>
      <w:r>
        <w:t xml:space="preserve"> activity.</w:t>
      </w:r>
    </w:p>
    <w:p w:rsidR="00363D45" w:rsidRDefault="00363D45" w:rsidP="00C87247">
      <w:pPr>
        <w:pStyle w:val="Heading5"/>
      </w:pPr>
      <w:r w:rsidRPr="00C87247">
        <w:t>Name</w:t>
      </w:r>
      <w:r>
        <w:t xml:space="preserve"> the new activity </w:t>
      </w:r>
      <w:r w:rsidRPr="00A62B3F">
        <w:rPr>
          <w:b/>
        </w:rPr>
        <w:t>createOrder</w:t>
      </w:r>
      <w:r>
        <w:t>.</w:t>
      </w:r>
    </w:p>
    <w:p w:rsidR="00ED50DA" w:rsidRDefault="00ED50DA" w:rsidP="00ED50DA">
      <w:pPr>
        <w:pStyle w:val="Heading5"/>
      </w:pPr>
      <w:r>
        <w:t xml:space="preserve">Select the </w:t>
      </w:r>
      <w:r w:rsidRPr="00ED50DA">
        <w:rPr>
          <w:b/>
        </w:rPr>
        <w:t>ServiceOperationInfo</w:t>
      </w:r>
      <w:r>
        <w:t xml:space="preserve"> property and click its </w:t>
      </w:r>
      <w:r w:rsidRPr="00ED50DA">
        <w:rPr>
          <w:b/>
        </w:rPr>
        <w:t>…</w:t>
      </w:r>
      <w:r>
        <w:t xml:space="preserve"> button.</w:t>
      </w:r>
    </w:p>
    <w:p w:rsidR="00ED50DA" w:rsidRDefault="00ED50DA" w:rsidP="00ED50DA">
      <w:pPr>
        <w:pStyle w:val="Heading5"/>
      </w:pPr>
      <w:r>
        <w:t xml:space="preserve">Click the </w:t>
      </w:r>
      <w:r w:rsidRPr="00ED50DA">
        <w:rPr>
          <w:b/>
        </w:rPr>
        <w:t>Import</w:t>
      </w:r>
      <w:r>
        <w:t xml:space="preserve"> button in the </w:t>
      </w:r>
      <w:r w:rsidRPr="00ED50DA">
        <w:rPr>
          <w:b/>
        </w:rPr>
        <w:t>Choose Operation</w:t>
      </w:r>
      <w:r>
        <w:t xml:space="preserve"> dialog and choose the </w:t>
      </w:r>
      <w:r w:rsidRPr="00947F63">
        <w:rPr>
          <w:b/>
        </w:rPr>
        <w:t>OrderService</w:t>
      </w:r>
      <w:r>
        <w:t xml:space="preserve"> object.</w:t>
      </w:r>
    </w:p>
    <w:p w:rsidR="00ED50DA" w:rsidRDefault="00ED50DA" w:rsidP="00ED50DA">
      <w:pPr>
        <w:pStyle w:val="Heading5"/>
      </w:pPr>
      <w:r>
        <w:t xml:space="preserve">Set the </w:t>
      </w:r>
      <w:r w:rsidRPr="00947F63">
        <w:rPr>
          <w:b/>
        </w:rPr>
        <w:t>ServiceOperationInfo</w:t>
      </w:r>
      <w:r>
        <w:t xml:space="preserve"> property using the </w:t>
      </w:r>
      <w:r w:rsidRPr="00947F63">
        <w:rPr>
          <w:b/>
        </w:rPr>
        <w:t>OrderService.CreateOrder</w:t>
      </w:r>
      <w:r>
        <w:t xml:space="preserve"> method.</w:t>
      </w:r>
    </w:p>
    <w:p w:rsidR="00ED50DA" w:rsidRDefault="00ED50DA" w:rsidP="00ED50DA">
      <w:pPr>
        <w:pStyle w:val="Heading5"/>
      </w:pPr>
      <w:r>
        <w:t xml:space="preserve">Set the </w:t>
      </w:r>
      <w:r w:rsidRPr="00947F63">
        <w:rPr>
          <w:b/>
        </w:rPr>
        <w:t>ChannelToken</w:t>
      </w:r>
      <w:r>
        <w:t xml:space="preserve"> property to </w:t>
      </w:r>
      <w:r w:rsidRPr="00947F63">
        <w:rPr>
          <w:b/>
        </w:rPr>
        <w:t>OrderChannel</w:t>
      </w:r>
      <w:r>
        <w:t>.</w:t>
      </w:r>
    </w:p>
    <w:p w:rsidR="00ED50DA" w:rsidRDefault="00ED50DA" w:rsidP="00ED50DA">
      <w:pPr>
        <w:pStyle w:val="Heading5"/>
      </w:pPr>
      <w:r>
        <w:t xml:space="preserve">Expand the </w:t>
      </w:r>
      <w:r w:rsidRPr="00947F63">
        <w:rPr>
          <w:b/>
        </w:rPr>
        <w:t>ChannelToken</w:t>
      </w:r>
      <w:r>
        <w:t xml:space="preserve"> property and set the </w:t>
      </w:r>
      <w:r w:rsidRPr="00947F63">
        <w:rPr>
          <w:b/>
        </w:rPr>
        <w:t>EndpointName</w:t>
      </w:r>
      <w:r>
        <w:t xml:space="preserve"> to </w:t>
      </w:r>
      <w:r w:rsidR="00CF0498">
        <w:rPr>
          <w:b/>
        </w:rPr>
        <w:t>W</w:t>
      </w:r>
      <w:r w:rsidRPr="00947F63">
        <w:rPr>
          <w:b/>
        </w:rPr>
        <w:t>SHttpBinding_IOrderService</w:t>
      </w:r>
      <w:r>
        <w:t xml:space="preserve"> and set the </w:t>
      </w:r>
      <w:r w:rsidRPr="00947F63">
        <w:rPr>
          <w:b/>
        </w:rPr>
        <w:t>OwnerActivityName</w:t>
      </w:r>
      <w:r>
        <w:t xml:space="preserve"> to </w:t>
      </w:r>
      <w:r w:rsidRPr="00947F63">
        <w:rPr>
          <w:b/>
        </w:rPr>
        <w:t>SubmitOrder</w:t>
      </w:r>
      <w:r>
        <w:t>.</w:t>
      </w:r>
    </w:p>
    <w:p w:rsidR="00ED50DA" w:rsidRDefault="00ED50DA" w:rsidP="00ED50DA">
      <w:pPr>
        <w:pStyle w:val="Heading5"/>
      </w:pPr>
      <w:r>
        <w:t xml:space="preserve">Bind the </w:t>
      </w:r>
      <w:r w:rsidRPr="00947F63">
        <w:rPr>
          <w:b/>
        </w:rPr>
        <w:t>(ReturnValue)</w:t>
      </w:r>
      <w:r>
        <w:t xml:space="preserve"> property to a new </w:t>
      </w:r>
      <w:r w:rsidRPr="00947F63">
        <w:rPr>
          <w:b/>
        </w:rPr>
        <w:t>SubmitOrder.NewOrder</w:t>
      </w:r>
      <w:r>
        <w:t xml:space="preserve"> property.</w:t>
      </w:r>
    </w:p>
    <w:p w:rsidR="00ED50DA" w:rsidRDefault="00ED50DA" w:rsidP="00ED50DA">
      <w:pPr>
        <w:pStyle w:val="Heading5"/>
      </w:pPr>
      <w:r>
        <w:t xml:space="preserve">Bind the </w:t>
      </w:r>
      <w:r w:rsidRPr="00947F63">
        <w:rPr>
          <w:b/>
        </w:rPr>
        <w:t>customerId</w:t>
      </w:r>
      <w:r>
        <w:t xml:space="preserve"> property to the </w:t>
      </w:r>
      <w:r w:rsidRPr="00947F63">
        <w:rPr>
          <w:b/>
        </w:rPr>
        <w:t>SubmitOrder.NewCustomer.Id</w:t>
      </w:r>
      <w:r>
        <w:t xml:space="preserve"> property.</w:t>
      </w:r>
    </w:p>
    <w:p w:rsidR="00ED50DA" w:rsidRDefault="00ED50DA" w:rsidP="00ED50DA">
      <w:pPr>
        <w:pStyle w:val="Heading5"/>
      </w:pPr>
      <w:r>
        <w:t xml:space="preserve">Bind the </w:t>
      </w:r>
      <w:r w:rsidRPr="00947F63">
        <w:rPr>
          <w:b/>
        </w:rPr>
        <w:t>lineItems</w:t>
      </w:r>
      <w:r>
        <w:t xml:space="preserve"> property to the </w:t>
      </w:r>
      <w:r w:rsidRPr="00947F63">
        <w:rPr>
          <w:b/>
        </w:rPr>
        <w:t>SubmitOrder.NewOrder.LineItems</w:t>
      </w:r>
      <w:r>
        <w:t xml:space="preserve"> property.</w:t>
      </w:r>
    </w:p>
    <w:p w:rsidR="00363D45" w:rsidRDefault="00363D45" w:rsidP="005C68EC">
      <w:pPr>
        <w:pStyle w:val="Heading4"/>
      </w:pPr>
      <w:r>
        <w:t xml:space="preserve">Drag a </w:t>
      </w:r>
      <w:r w:rsidRPr="00ED50DA">
        <w:rPr>
          <w:b/>
        </w:rPr>
        <w:t>Code</w:t>
      </w:r>
      <w:r>
        <w:t xml:space="preserve"> activity onto the canvas following the </w:t>
      </w:r>
      <w:r w:rsidRPr="00363D45">
        <w:rPr>
          <w:b/>
        </w:rPr>
        <w:t>createOrder</w:t>
      </w:r>
      <w:r>
        <w:t xml:space="preserve"> activity.</w:t>
      </w:r>
    </w:p>
    <w:p w:rsidR="00363D45" w:rsidRDefault="00363D45" w:rsidP="00C87247">
      <w:pPr>
        <w:pStyle w:val="Heading5"/>
      </w:pPr>
      <w:r>
        <w:t xml:space="preserve">Name </w:t>
      </w:r>
      <w:r w:rsidRPr="00C87247">
        <w:t>the</w:t>
      </w:r>
      <w:r>
        <w:t xml:space="preserve"> new activity </w:t>
      </w:r>
      <w:r w:rsidRPr="00383542">
        <w:rPr>
          <w:b/>
        </w:rPr>
        <w:t>submitComplete</w:t>
      </w:r>
      <w:r>
        <w:t>.</w:t>
      </w:r>
    </w:p>
    <w:p w:rsidR="00363D45" w:rsidRDefault="00363D45" w:rsidP="00363D45">
      <w:pPr>
        <w:pStyle w:val="Heading5"/>
      </w:pPr>
      <w:r>
        <w:t>Double click the activity in the designer to generate the code handler.</w:t>
      </w:r>
    </w:p>
    <w:p w:rsidR="00363D45" w:rsidRDefault="00363D45" w:rsidP="00363D45">
      <w:pPr>
        <w:pStyle w:val="Heading4"/>
      </w:pPr>
      <w:r>
        <w:t xml:space="preserve">In the </w:t>
      </w:r>
      <w:r>
        <w:rPr>
          <w:b/>
        </w:rPr>
        <w:t>submitComplete</w:t>
      </w:r>
      <w:r w:rsidRPr="00DB5319">
        <w:rPr>
          <w:b/>
        </w:rPr>
        <w:t>_ExecuteCode</w:t>
      </w:r>
      <w:r>
        <w:t xml:space="preserve"> method just generated, enter the code to read the approved flag from the console.</w:t>
      </w:r>
    </w:p>
    <w:p w:rsidR="00051304" w:rsidRPr="00051304" w:rsidRDefault="00051304" w:rsidP="00051304">
      <w:pPr>
        <w:pStyle w:val="ExerciseStepLevel2Code"/>
      </w:pPr>
      <w:r w:rsidRPr="00051304">
        <w:t>Console.WriteLine("Order submitted successfully.");</w:t>
      </w:r>
    </w:p>
    <w:p w:rsidR="00BB0443" w:rsidRDefault="00051304" w:rsidP="00051304">
      <w:pPr>
        <w:pStyle w:val="ExerciseStepLevel2Picture"/>
        <w:jc w:val="center"/>
      </w:pPr>
      <w:r>
        <w:rPr>
          <w:noProof/>
        </w:rPr>
        <w:lastRenderedPageBreak/>
        <w:drawing>
          <wp:inline distT="0" distB="0" distL="0" distR="0">
            <wp:extent cx="1143000" cy="2000250"/>
            <wp:effectExtent l="190500" t="152400" r="1714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143000" cy="2000250"/>
                    </a:xfrm>
                    <a:prstGeom prst="rect">
                      <a:avLst/>
                    </a:prstGeom>
                    <a:ln>
                      <a:noFill/>
                    </a:ln>
                    <a:effectLst>
                      <a:outerShdw blurRad="190500" algn="tl" rotWithShape="0">
                        <a:srgbClr val="000000">
                          <a:alpha val="70000"/>
                        </a:srgbClr>
                      </a:outerShdw>
                    </a:effectLst>
                  </pic:spPr>
                </pic:pic>
              </a:graphicData>
            </a:graphic>
          </wp:inline>
        </w:drawing>
      </w:r>
    </w:p>
    <w:p w:rsidR="00013968" w:rsidRDefault="00013968" w:rsidP="00013968">
      <w:pPr>
        <w:pStyle w:val="Heading4"/>
      </w:pPr>
      <w:r>
        <w:t xml:space="preserve">Build the </w:t>
      </w:r>
      <w:r w:rsidRPr="00895E15">
        <w:rPr>
          <w:b/>
        </w:rPr>
        <w:t>OrderSubmission</w:t>
      </w:r>
      <w:r>
        <w:t xml:space="preserve"> project.  This is done so it will show up in the </w:t>
      </w:r>
      <w:r w:rsidRPr="00013968">
        <w:rPr>
          <w:b/>
        </w:rPr>
        <w:t>Toolbox</w:t>
      </w:r>
      <w:r>
        <w:t>.</w:t>
      </w:r>
    </w:p>
    <w:p w:rsidR="00013968" w:rsidRPr="00051304" w:rsidRDefault="00013968" w:rsidP="00013968">
      <w:pPr>
        <w:pStyle w:val="Heading5"/>
      </w:pPr>
      <w:r>
        <w:t xml:space="preserve">Right click the project in the </w:t>
      </w:r>
      <w:r w:rsidRPr="00051304">
        <w:rPr>
          <w:b/>
        </w:rPr>
        <w:t>Solution Explorer</w:t>
      </w:r>
      <w:r>
        <w:t xml:space="preserve"> and click </w:t>
      </w:r>
      <w:r w:rsidRPr="00051304">
        <w:rPr>
          <w:b/>
        </w:rPr>
        <w:t>Build</w:t>
      </w:r>
      <w:r>
        <w:t>.</w:t>
      </w:r>
    </w:p>
    <w:p w:rsidR="00C93AE3" w:rsidRPr="00622D60" w:rsidRDefault="00BB0443" w:rsidP="00622D60">
      <w:pPr>
        <w:pStyle w:val="Heading3"/>
      </w:pPr>
      <w:r>
        <w:t xml:space="preserve">Embed a new </w:t>
      </w:r>
      <w:r w:rsidRPr="003B0627">
        <w:rPr>
          <w:b/>
        </w:rPr>
        <w:t>SubmitOrder</w:t>
      </w:r>
      <w:r>
        <w:t xml:space="preserve"> activity into the </w:t>
      </w:r>
      <w:r w:rsidRPr="003B0627">
        <w:rPr>
          <w:b/>
        </w:rPr>
        <w:t>ifSubmitOrder</w:t>
      </w:r>
      <w:r>
        <w:t xml:space="preserve"> if/else branch in the </w:t>
      </w:r>
      <w:r w:rsidRPr="003B0627">
        <w:rPr>
          <w:b/>
        </w:rPr>
        <w:t>EnterOrder</w:t>
      </w:r>
      <w:r>
        <w:t xml:space="preserve"> workflow.</w:t>
      </w:r>
    </w:p>
    <w:p w:rsidR="00C93AE3" w:rsidRDefault="00383542" w:rsidP="005C68EC">
      <w:pPr>
        <w:pStyle w:val="Heading4"/>
      </w:pPr>
      <w:r>
        <w:t xml:space="preserve">Open the </w:t>
      </w:r>
      <w:r w:rsidRPr="003B0627">
        <w:rPr>
          <w:b/>
        </w:rPr>
        <w:t>EnterOrder</w:t>
      </w:r>
      <w:r>
        <w:t xml:space="preserve"> workflow in </w:t>
      </w:r>
      <w:r w:rsidR="003B0627">
        <w:t>design</w:t>
      </w:r>
      <w:r>
        <w:t xml:space="preserve"> mode</w:t>
      </w:r>
    </w:p>
    <w:p w:rsidR="00383542" w:rsidRDefault="00383542" w:rsidP="00C87247">
      <w:pPr>
        <w:pStyle w:val="Heading5"/>
      </w:pPr>
      <w:r>
        <w:t xml:space="preserve">Right click </w:t>
      </w:r>
      <w:r w:rsidRPr="003B0627">
        <w:rPr>
          <w:b/>
        </w:rPr>
        <w:t>EnterOrder</w:t>
      </w:r>
      <w:r w:rsidRPr="00051304">
        <w:rPr>
          <w:b/>
        </w:rPr>
        <w:t>.cs</w:t>
      </w:r>
      <w:r>
        <w:t xml:space="preserve"> in the solution explorer and select </w:t>
      </w:r>
      <w:r w:rsidRPr="003B0627">
        <w:rPr>
          <w:b/>
        </w:rPr>
        <w:t>View Designer</w:t>
      </w:r>
      <w:r>
        <w:t>.</w:t>
      </w:r>
    </w:p>
    <w:p w:rsidR="00C93AE3" w:rsidRDefault="00383542" w:rsidP="005C68EC">
      <w:pPr>
        <w:pStyle w:val="Heading4"/>
      </w:pPr>
      <w:r>
        <w:t xml:space="preserve">Drag the new </w:t>
      </w:r>
      <w:r w:rsidRPr="003B0627">
        <w:rPr>
          <w:b/>
        </w:rPr>
        <w:t>SubmitOrder</w:t>
      </w:r>
      <w:r>
        <w:t xml:space="preserve"> activity onto the canvas following the </w:t>
      </w:r>
      <w:r w:rsidR="00CF0498">
        <w:rPr>
          <w:b/>
        </w:rPr>
        <w:t>submitOrCancel</w:t>
      </w:r>
      <w:r>
        <w:t xml:space="preserve"> activity.</w:t>
      </w:r>
    </w:p>
    <w:p w:rsidR="00C93AE3" w:rsidRDefault="00383542" w:rsidP="00C87247">
      <w:pPr>
        <w:pStyle w:val="Heading5"/>
      </w:pPr>
      <w:r>
        <w:t xml:space="preserve">Name the new </w:t>
      </w:r>
      <w:r w:rsidRPr="00C87247">
        <w:t>activity</w:t>
      </w:r>
      <w:r>
        <w:t xml:space="preserve"> </w:t>
      </w:r>
      <w:r w:rsidRPr="003B0627">
        <w:rPr>
          <w:b/>
        </w:rPr>
        <w:t>submitOrder</w:t>
      </w:r>
      <w:r>
        <w:t>.</w:t>
      </w:r>
    </w:p>
    <w:p w:rsidR="00383542" w:rsidRDefault="00383542" w:rsidP="00C87247">
      <w:pPr>
        <w:pStyle w:val="Heading5"/>
      </w:pPr>
      <w:r>
        <w:t xml:space="preserve">Bind the </w:t>
      </w:r>
      <w:r w:rsidRPr="003B0627">
        <w:rPr>
          <w:b/>
        </w:rPr>
        <w:t>NewCustomer</w:t>
      </w:r>
      <w:r>
        <w:t xml:space="preserve"> property to the </w:t>
      </w:r>
      <w:r w:rsidRPr="003B0627">
        <w:rPr>
          <w:b/>
        </w:rPr>
        <w:t>EnterOrder.NewCustomer</w:t>
      </w:r>
      <w:r>
        <w:t xml:space="preserve"> property.</w:t>
      </w:r>
    </w:p>
    <w:p w:rsidR="00383542" w:rsidRDefault="00383542" w:rsidP="00C87247">
      <w:pPr>
        <w:pStyle w:val="Heading5"/>
      </w:pPr>
      <w:r>
        <w:t xml:space="preserve">Bind the </w:t>
      </w:r>
      <w:r w:rsidRPr="003B0627">
        <w:rPr>
          <w:b/>
        </w:rPr>
        <w:t>NewOrder</w:t>
      </w:r>
      <w:r>
        <w:t xml:space="preserve"> </w:t>
      </w:r>
      <w:r w:rsidRPr="00C87247">
        <w:t>property</w:t>
      </w:r>
      <w:r>
        <w:t xml:space="preserve"> to the </w:t>
      </w:r>
      <w:r w:rsidRPr="003B0627">
        <w:rPr>
          <w:b/>
        </w:rPr>
        <w:t>EnterOrder.NewOrder</w:t>
      </w:r>
      <w:r>
        <w:t xml:space="preserve"> property.</w:t>
      </w:r>
    </w:p>
    <w:p w:rsidR="005A31F5" w:rsidRPr="00A15504" w:rsidRDefault="006B5390" w:rsidP="00CF0498">
      <w:pPr>
        <w:pStyle w:val="ExerciseStepLevel2Picture"/>
        <w:jc w:val="center"/>
      </w:pPr>
      <w:r>
        <w:rPr>
          <w:noProof/>
        </w:rPr>
        <w:drawing>
          <wp:inline distT="0" distB="0" distL="0" distR="0">
            <wp:extent cx="2394402" cy="3648075"/>
            <wp:effectExtent l="190500" t="152400" r="177348" b="142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94402" cy="3648075"/>
                    </a:xfrm>
                    <a:prstGeom prst="rect">
                      <a:avLst/>
                    </a:prstGeom>
                    <a:ln>
                      <a:noFill/>
                    </a:ln>
                    <a:effectLst>
                      <a:outerShdw blurRad="190500" algn="tl" rotWithShape="0">
                        <a:srgbClr val="000000">
                          <a:alpha val="70000"/>
                        </a:srgbClr>
                      </a:outerShdw>
                    </a:effectLst>
                  </pic:spPr>
                </pic:pic>
              </a:graphicData>
            </a:graphic>
          </wp:inline>
        </w:drawing>
      </w:r>
    </w:p>
    <w:p w:rsidR="00383542" w:rsidRDefault="005A31F5" w:rsidP="00383542">
      <w:pPr>
        <w:pStyle w:val="Heading3"/>
      </w:pPr>
      <w:r w:rsidRPr="00622D60">
        <w:lastRenderedPageBreak/>
        <w:t xml:space="preserve">Test </w:t>
      </w:r>
      <w:r w:rsidR="00383542">
        <w:t>order entry by adding a new order and submitting it to the services.</w:t>
      </w:r>
    </w:p>
    <w:p w:rsidR="00383542" w:rsidRDefault="00383542" w:rsidP="00CF0498">
      <w:pPr>
        <w:pStyle w:val="Heading4"/>
      </w:pPr>
      <w:r>
        <w:t>Start both the service application and workflow application at the same time.</w:t>
      </w:r>
    </w:p>
    <w:p w:rsidR="00383542" w:rsidRDefault="00383542" w:rsidP="00582E49">
      <w:pPr>
        <w:pStyle w:val="Heading5"/>
      </w:pPr>
      <w:r>
        <w:t xml:space="preserve">Right </w:t>
      </w:r>
      <w:r w:rsidRPr="00582E49">
        <w:t>click</w:t>
      </w:r>
      <w:r>
        <w:t xml:space="preserve"> the solution and click </w:t>
      </w:r>
      <w:r w:rsidRPr="003B0627">
        <w:rPr>
          <w:b/>
        </w:rPr>
        <w:t>Set StartUp Projects…</w:t>
      </w:r>
    </w:p>
    <w:p w:rsidR="00383542" w:rsidRPr="00BD425E" w:rsidRDefault="00383542" w:rsidP="00BD425E">
      <w:pPr>
        <w:pStyle w:val="Heading5"/>
      </w:pPr>
      <w:r w:rsidRPr="00BD425E">
        <w:t xml:space="preserve">Verify the </w:t>
      </w:r>
      <w:r w:rsidRPr="003B0627">
        <w:rPr>
          <w:b/>
        </w:rPr>
        <w:t>Multiple startup projects</w:t>
      </w:r>
      <w:r w:rsidRPr="00BD425E">
        <w:t xml:space="preserve"> option is selected and both projects have an action of </w:t>
      </w:r>
      <w:r w:rsidRPr="003B0627">
        <w:rPr>
          <w:b/>
        </w:rPr>
        <w:t>Start</w:t>
      </w:r>
      <w:r w:rsidRPr="00BD425E">
        <w:t>.</w:t>
      </w:r>
    </w:p>
    <w:p w:rsidR="00383542" w:rsidRPr="00BD425E" w:rsidRDefault="00383542" w:rsidP="00BD425E">
      <w:pPr>
        <w:pStyle w:val="Heading5"/>
      </w:pPr>
      <w:r w:rsidRPr="00BD425E">
        <w:t xml:space="preserve">Start the project using the </w:t>
      </w:r>
      <w:r w:rsidRPr="003B0627">
        <w:rPr>
          <w:b/>
        </w:rPr>
        <w:t>Debug -&gt; Start Without Debugging</w:t>
      </w:r>
      <w:r w:rsidRPr="00BD425E">
        <w:t xml:space="preserve"> menu option.</w:t>
      </w:r>
    </w:p>
    <w:p w:rsidR="00383542" w:rsidRDefault="00383542" w:rsidP="00383542">
      <w:pPr>
        <w:pStyle w:val="Heading4"/>
      </w:pPr>
      <w:r>
        <w:t xml:space="preserve">Once the application has started, enter a customer name as </w:t>
      </w:r>
      <w:r w:rsidRPr="00434B5F">
        <w:rPr>
          <w:b/>
        </w:rPr>
        <w:t>ABC Inc</w:t>
      </w:r>
      <w:r>
        <w:t>.</w:t>
      </w:r>
    </w:p>
    <w:p w:rsidR="00383542" w:rsidRDefault="00383542" w:rsidP="00383542">
      <w:pPr>
        <w:pStyle w:val="Heading4"/>
      </w:pPr>
      <w:r>
        <w:t xml:space="preserve">When asked for a product id, use an id of </w:t>
      </w:r>
      <w:r w:rsidRPr="00434B5F">
        <w:rPr>
          <w:b/>
        </w:rPr>
        <w:t>1</w:t>
      </w:r>
      <w:r>
        <w:t xml:space="preserve"> for the first time and </w:t>
      </w:r>
      <w:r w:rsidRPr="00434B5F">
        <w:rPr>
          <w:b/>
        </w:rPr>
        <w:t>2</w:t>
      </w:r>
      <w:r>
        <w:t xml:space="preserve"> for the second time.</w:t>
      </w:r>
    </w:p>
    <w:p w:rsidR="00383542" w:rsidRDefault="00383542" w:rsidP="00383542">
      <w:pPr>
        <w:pStyle w:val="Heading4"/>
      </w:pPr>
      <w:r>
        <w:t>When asked for the third product id, hit enter to indicate that no more line items are needed.</w:t>
      </w:r>
    </w:p>
    <w:p w:rsidR="00383542" w:rsidRDefault="00383542" w:rsidP="00383542">
      <w:pPr>
        <w:pStyle w:val="Heading4"/>
      </w:pPr>
      <w:r w:rsidRPr="0071250A">
        <w:t xml:space="preserve">Choose </w:t>
      </w:r>
      <w:r>
        <w:t xml:space="preserve">to approve the order by entering </w:t>
      </w:r>
      <w:r w:rsidRPr="00CF0498">
        <w:rPr>
          <w:b/>
        </w:rPr>
        <w:t>yes</w:t>
      </w:r>
      <w:r w:rsidR="00CF0498" w:rsidRPr="00CF0498">
        <w:t>.</w:t>
      </w:r>
    </w:p>
    <w:p w:rsidR="00383542" w:rsidRDefault="00383542" w:rsidP="00383542">
      <w:pPr>
        <w:pStyle w:val="Heading4"/>
      </w:pPr>
      <w:r>
        <w:t xml:space="preserve">Verify the result indicates the order was approved.  </w:t>
      </w:r>
      <w:r w:rsidR="00975686">
        <w:t>Also,</w:t>
      </w:r>
      <w:r>
        <w:t xml:space="preserve"> verify that the service console window shows that both a customer and order were created.</w:t>
      </w:r>
    </w:p>
    <w:p w:rsidR="00CF0498" w:rsidRDefault="00CF0498" w:rsidP="00CF0498">
      <w:pPr>
        <w:pStyle w:val="ExerciseStepLevel2Picture"/>
        <w:jc w:val="center"/>
      </w:pPr>
      <w:r>
        <w:rPr>
          <w:noProof/>
        </w:rPr>
        <w:drawing>
          <wp:inline distT="0" distB="0" distL="0" distR="0">
            <wp:extent cx="5010150" cy="2561279"/>
            <wp:effectExtent l="190500" t="152400" r="171450" b="124771"/>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010150" cy="2561279"/>
                    </a:xfrm>
                    <a:prstGeom prst="rect">
                      <a:avLst/>
                    </a:prstGeom>
                    <a:ln>
                      <a:noFill/>
                    </a:ln>
                    <a:effectLst>
                      <a:outerShdw blurRad="190500" algn="tl" rotWithShape="0">
                        <a:srgbClr val="000000">
                          <a:alpha val="70000"/>
                        </a:srgbClr>
                      </a:outerShdw>
                    </a:effectLst>
                  </pic:spPr>
                </pic:pic>
              </a:graphicData>
            </a:graphic>
          </wp:inline>
        </w:drawing>
      </w:r>
    </w:p>
    <w:p w:rsidR="005A31F5" w:rsidRPr="00622D60" w:rsidRDefault="00383542" w:rsidP="00622D60">
      <w:pPr>
        <w:pStyle w:val="Heading3"/>
      </w:pPr>
      <w:r>
        <w:t>Test what happens if an invalid product id was entered.</w:t>
      </w:r>
    </w:p>
    <w:p w:rsidR="005A31F5" w:rsidRDefault="00383542" w:rsidP="005C68EC">
      <w:pPr>
        <w:pStyle w:val="Heading4"/>
      </w:pPr>
      <w:r>
        <w:t>Run the same test again, but use a product id of 10 instead of 1.</w:t>
      </w:r>
    </w:p>
    <w:p w:rsidR="00383542" w:rsidRDefault="00383542" w:rsidP="005C68EC">
      <w:pPr>
        <w:pStyle w:val="Heading4"/>
      </w:pPr>
      <w:r>
        <w:t xml:space="preserve">This should cause an error since the order creation service </w:t>
      </w:r>
      <w:r w:rsidR="00AD41DE">
        <w:t>cannot</w:t>
      </w:r>
      <w:r>
        <w:t xml:space="preserve"> find a product with id 10.  We will explore ways of handling this in the next exercise.</w:t>
      </w:r>
    </w:p>
    <w:p w:rsidR="00975686" w:rsidRDefault="00975686">
      <w:pPr>
        <w:ind w:left="720"/>
        <w:rPr>
          <w:rFonts w:eastAsiaTheme="majorEastAsia" w:cstheme="majorBidi"/>
          <w:b/>
          <w:bCs/>
          <w:sz w:val="24"/>
          <w:szCs w:val="26"/>
        </w:rPr>
      </w:pPr>
      <w:r>
        <w:br w:type="page"/>
      </w:r>
    </w:p>
    <w:p w:rsidR="00CD2591" w:rsidRDefault="009D593B" w:rsidP="00181128">
      <w:pPr>
        <w:pStyle w:val="Heading2"/>
      </w:pPr>
      <w:r>
        <w:lastRenderedPageBreak/>
        <w:t xml:space="preserve">Challenge: </w:t>
      </w:r>
      <w:r w:rsidR="009A593A">
        <w:t>Handling failure with compensation</w:t>
      </w:r>
    </w:p>
    <w:p w:rsidR="00F83153" w:rsidRDefault="00F83153" w:rsidP="001E57D3">
      <w:pPr>
        <w:pStyle w:val="Heading3"/>
        <w:numPr>
          <w:ilvl w:val="0"/>
          <w:numId w:val="8"/>
        </w:numPr>
        <w:ind w:left="270" w:hanging="270"/>
      </w:pPr>
      <w:r>
        <w:t xml:space="preserve">Add a compensation scope to the </w:t>
      </w:r>
      <w:r w:rsidRPr="00EA728E">
        <w:rPr>
          <w:b/>
        </w:rPr>
        <w:t>SubmitOrder</w:t>
      </w:r>
      <w:r>
        <w:t xml:space="preserve"> activity that will allow the </w:t>
      </w:r>
      <w:r w:rsidRPr="00EA728E">
        <w:rPr>
          <w:b/>
        </w:rPr>
        <w:t>createCustomer</w:t>
      </w:r>
      <w:r>
        <w:t xml:space="preserve"> activity to be “undone” if an error occurs</w:t>
      </w:r>
    </w:p>
    <w:p w:rsidR="00F83153" w:rsidRDefault="00F83153" w:rsidP="00F83153">
      <w:pPr>
        <w:pStyle w:val="Heading4"/>
      </w:pPr>
      <w:r>
        <w:t xml:space="preserve">Open the </w:t>
      </w:r>
      <w:r w:rsidRPr="00EA728E">
        <w:rPr>
          <w:b/>
        </w:rPr>
        <w:t>SubmitOrder</w:t>
      </w:r>
      <w:r>
        <w:t xml:space="preserve"> activity in design mode</w:t>
      </w:r>
    </w:p>
    <w:p w:rsidR="00F83153" w:rsidRPr="00582E49" w:rsidRDefault="00F83153" w:rsidP="00582E49">
      <w:pPr>
        <w:pStyle w:val="Heading5"/>
      </w:pPr>
      <w:r>
        <w:t xml:space="preserve">Right click </w:t>
      </w:r>
      <w:r w:rsidRPr="00EA728E">
        <w:rPr>
          <w:b/>
        </w:rPr>
        <w:t>SubmitOrder.cs</w:t>
      </w:r>
      <w:r>
        <w:t xml:space="preserve"> in the solution explorer and click </w:t>
      </w:r>
      <w:r w:rsidRPr="00582E49">
        <w:rPr>
          <w:b/>
        </w:rPr>
        <w:t>View Designer</w:t>
      </w:r>
      <w:r w:rsidR="00582E49" w:rsidRPr="00582E49">
        <w:t>.</w:t>
      </w:r>
    </w:p>
    <w:p w:rsidR="00F83153" w:rsidRDefault="00F83153" w:rsidP="00F83153">
      <w:pPr>
        <w:pStyle w:val="Heading4"/>
      </w:pPr>
      <w:r>
        <w:t xml:space="preserve">Drag a new </w:t>
      </w:r>
      <w:r w:rsidRPr="00EA728E">
        <w:rPr>
          <w:b/>
        </w:rPr>
        <w:t>CompensatableSequence</w:t>
      </w:r>
      <w:r>
        <w:t xml:space="preserve"> activity onto the canvas following the </w:t>
      </w:r>
      <w:r w:rsidRPr="00EA728E">
        <w:rPr>
          <w:b/>
        </w:rPr>
        <w:t>createCustomer</w:t>
      </w:r>
      <w:r>
        <w:t xml:space="preserve"> activity.</w:t>
      </w:r>
    </w:p>
    <w:p w:rsidR="00F83153" w:rsidRPr="00582E49" w:rsidRDefault="00AD41DE" w:rsidP="00582E49">
      <w:pPr>
        <w:pStyle w:val="Heading5"/>
      </w:pPr>
      <w:r>
        <w:t xml:space="preserve">In the properties pane, set the </w:t>
      </w:r>
      <w:r w:rsidRPr="00AD41DE">
        <w:rPr>
          <w:b/>
        </w:rPr>
        <w:t>Name</w:t>
      </w:r>
      <w:r>
        <w:t xml:space="preserve"> property to</w:t>
      </w:r>
      <w:r w:rsidR="00F83153">
        <w:t xml:space="preserve"> </w:t>
      </w:r>
      <w:r w:rsidR="00F83153" w:rsidRPr="00EA728E">
        <w:rPr>
          <w:b/>
        </w:rPr>
        <w:t>customerSequence</w:t>
      </w:r>
      <w:r w:rsidR="00582E49" w:rsidRPr="00582E49">
        <w:t>.</w:t>
      </w:r>
    </w:p>
    <w:p w:rsidR="00F83153" w:rsidRDefault="00F83153" w:rsidP="00F83153">
      <w:pPr>
        <w:pStyle w:val="Heading4"/>
      </w:pPr>
      <w:r>
        <w:t xml:space="preserve">Drag the existing </w:t>
      </w:r>
      <w:r w:rsidRPr="00EA728E">
        <w:rPr>
          <w:b/>
        </w:rPr>
        <w:t>createCustomer</w:t>
      </w:r>
      <w:r>
        <w:t xml:space="preserve"> activity into the new </w:t>
      </w:r>
      <w:r w:rsidRPr="00EA728E">
        <w:rPr>
          <w:b/>
        </w:rPr>
        <w:t>customerSequence</w:t>
      </w:r>
      <w:r>
        <w:t xml:space="preserve"> activity.</w:t>
      </w:r>
    </w:p>
    <w:p w:rsidR="00F83153" w:rsidRDefault="00F83153" w:rsidP="00EA728E">
      <w:pPr>
        <w:pStyle w:val="Heading3"/>
        <w:ind w:left="270" w:hanging="270"/>
      </w:pPr>
      <w:r>
        <w:t xml:space="preserve">Implement the compensation process that will undo what the </w:t>
      </w:r>
      <w:r w:rsidRPr="00EA728E">
        <w:rPr>
          <w:b/>
        </w:rPr>
        <w:t>createCustomer</w:t>
      </w:r>
      <w:r>
        <w:t xml:space="preserve"> activity by adding a </w:t>
      </w:r>
      <w:r w:rsidRPr="00EA728E">
        <w:rPr>
          <w:b/>
        </w:rPr>
        <w:t>deleteCustomer</w:t>
      </w:r>
      <w:r>
        <w:t xml:space="preserve"> activity.</w:t>
      </w:r>
    </w:p>
    <w:p w:rsidR="00F83153" w:rsidRDefault="00F83153" w:rsidP="00F83153">
      <w:pPr>
        <w:pStyle w:val="Heading4"/>
      </w:pPr>
      <w:r>
        <w:t xml:space="preserve">View the Compensation handler for the </w:t>
      </w:r>
      <w:r w:rsidRPr="00EA728E">
        <w:rPr>
          <w:b/>
        </w:rPr>
        <w:t>customerSequence</w:t>
      </w:r>
    </w:p>
    <w:p w:rsidR="00F83153" w:rsidRDefault="00F83153" w:rsidP="00582E49">
      <w:pPr>
        <w:pStyle w:val="Heading5"/>
      </w:pPr>
      <w:r>
        <w:t xml:space="preserve">Click the icon immediately below the </w:t>
      </w:r>
      <w:r w:rsidRPr="00582E49">
        <w:rPr>
          <w:b/>
        </w:rPr>
        <w:t>customerSequence</w:t>
      </w:r>
      <w:r>
        <w:t xml:space="preserve"> name</w:t>
      </w:r>
    </w:p>
    <w:p w:rsidR="00F83153" w:rsidRDefault="00F83153" w:rsidP="00F83153">
      <w:pPr>
        <w:pStyle w:val="Heading5"/>
      </w:pPr>
      <w:r>
        <w:t xml:space="preserve">Select </w:t>
      </w:r>
      <w:r w:rsidRPr="00EA728E">
        <w:rPr>
          <w:b/>
        </w:rPr>
        <w:t>V</w:t>
      </w:r>
      <w:r w:rsidR="00BD425E" w:rsidRPr="00EA728E">
        <w:rPr>
          <w:b/>
        </w:rPr>
        <w:t>iew</w:t>
      </w:r>
      <w:r w:rsidR="00BD425E">
        <w:t xml:space="preserve"> </w:t>
      </w:r>
      <w:r w:rsidR="00BD425E" w:rsidRPr="00EA728E">
        <w:rPr>
          <w:b/>
        </w:rPr>
        <w:t>Compensation</w:t>
      </w:r>
      <w:r w:rsidR="00BD425E">
        <w:t xml:space="preserve"> </w:t>
      </w:r>
      <w:r w:rsidR="00BD425E" w:rsidRPr="00EA728E">
        <w:rPr>
          <w:b/>
        </w:rPr>
        <w:t>Handler</w:t>
      </w:r>
      <w:r w:rsidR="00BD425E">
        <w:t xml:space="preserve"> in the</w:t>
      </w:r>
      <w:r>
        <w:t xml:space="preserve"> drop down menu.</w:t>
      </w:r>
    </w:p>
    <w:p w:rsidR="00F83153" w:rsidRDefault="00F83153" w:rsidP="00F83153">
      <w:pPr>
        <w:pStyle w:val="Heading4"/>
      </w:pPr>
      <w:r>
        <w:t xml:space="preserve">Drag a new </w:t>
      </w:r>
      <w:r w:rsidRPr="00582E49">
        <w:rPr>
          <w:b/>
        </w:rPr>
        <w:t>SendActivity</w:t>
      </w:r>
      <w:r>
        <w:t xml:space="preserve"> into the compensation handler</w:t>
      </w:r>
    </w:p>
    <w:p w:rsidR="00F83153" w:rsidRDefault="00AD41DE" w:rsidP="00582E49">
      <w:pPr>
        <w:pStyle w:val="Heading5"/>
      </w:pPr>
      <w:r>
        <w:t xml:space="preserve">In the properties pane, set the </w:t>
      </w:r>
      <w:r w:rsidR="00F83153" w:rsidRPr="00AD41DE">
        <w:rPr>
          <w:b/>
        </w:rPr>
        <w:t>Name</w:t>
      </w:r>
      <w:r w:rsidR="00F83153">
        <w:t xml:space="preserve"> </w:t>
      </w:r>
      <w:r>
        <w:t xml:space="preserve">property to </w:t>
      </w:r>
      <w:r w:rsidR="00F83153" w:rsidRPr="00582E49">
        <w:rPr>
          <w:b/>
        </w:rPr>
        <w:t>deleteCustomer</w:t>
      </w:r>
      <w:r w:rsidR="00F83153">
        <w:t>.</w:t>
      </w:r>
    </w:p>
    <w:p w:rsidR="00A52D33" w:rsidRDefault="00A52D33" w:rsidP="00A52D33">
      <w:pPr>
        <w:pStyle w:val="Heading5"/>
      </w:pPr>
      <w:r>
        <w:t xml:space="preserve">Select the </w:t>
      </w:r>
      <w:r w:rsidRPr="00ED50DA">
        <w:rPr>
          <w:b/>
        </w:rPr>
        <w:t>ServiceOperationInfo</w:t>
      </w:r>
      <w:r>
        <w:t xml:space="preserve"> property and click its </w:t>
      </w:r>
      <w:r w:rsidRPr="00ED50DA">
        <w:rPr>
          <w:b/>
        </w:rPr>
        <w:t>…</w:t>
      </w:r>
      <w:r>
        <w:t xml:space="preserve"> button.</w:t>
      </w:r>
    </w:p>
    <w:p w:rsidR="00A52D33" w:rsidRDefault="00A52D33" w:rsidP="00A52D33">
      <w:pPr>
        <w:pStyle w:val="Heading5"/>
      </w:pPr>
      <w:r>
        <w:t xml:space="preserve">Set the </w:t>
      </w:r>
      <w:r w:rsidRPr="00947F63">
        <w:rPr>
          <w:b/>
        </w:rPr>
        <w:t>ServiceOperationInfo</w:t>
      </w:r>
      <w:r>
        <w:t xml:space="preserve"> property using the </w:t>
      </w:r>
      <w:r>
        <w:rPr>
          <w:b/>
        </w:rPr>
        <w:t xml:space="preserve">CustomerService.DeleteCustomer </w:t>
      </w:r>
      <w:r>
        <w:t>method.</w:t>
      </w:r>
    </w:p>
    <w:p w:rsidR="00A52D33" w:rsidRDefault="00A52D33" w:rsidP="00A52D33">
      <w:pPr>
        <w:pStyle w:val="Heading5"/>
      </w:pPr>
      <w:r>
        <w:t xml:space="preserve">Set the </w:t>
      </w:r>
      <w:r w:rsidRPr="00947F63">
        <w:rPr>
          <w:b/>
        </w:rPr>
        <w:t>ChannelToken</w:t>
      </w:r>
      <w:r>
        <w:t xml:space="preserve"> property to </w:t>
      </w:r>
      <w:r>
        <w:rPr>
          <w:b/>
        </w:rPr>
        <w:t>Customer</w:t>
      </w:r>
      <w:r w:rsidRPr="00947F63">
        <w:rPr>
          <w:b/>
        </w:rPr>
        <w:t>Channel</w:t>
      </w:r>
      <w:r>
        <w:t>.</w:t>
      </w:r>
    </w:p>
    <w:p w:rsidR="00F83153" w:rsidRDefault="00A52D33" w:rsidP="00582E49">
      <w:pPr>
        <w:pStyle w:val="Heading5"/>
      </w:pPr>
      <w:r>
        <w:t xml:space="preserve">Bind the </w:t>
      </w:r>
      <w:r w:rsidRPr="00947F63">
        <w:rPr>
          <w:b/>
        </w:rPr>
        <w:t>customer</w:t>
      </w:r>
      <w:r>
        <w:t xml:space="preserve"> property to the </w:t>
      </w:r>
      <w:r w:rsidRPr="00947F63">
        <w:rPr>
          <w:b/>
        </w:rPr>
        <w:t>SubmitOrder.</w:t>
      </w:r>
      <w:r w:rsidRPr="00CF0498">
        <w:rPr>
          <w:b/>
        </w:rPr>
        <w:t>NewCustomer</w:t>
      </w:r>
      <w:r>
        <w:rPr>
          <w:b/>
        </w:rPr>
        <w:t xml:space="preserve"> </w:t>
      </w:r>
      <w:r>
        <w:t>property.</w:t>
      </w:r>
    </w:p>
    <w:p w:rsidR="00CF0498" w:rsidRPr="00CF0498" w:rsidRDefault="00CF0498" w:rsidP="00CF0498">
      <w:pPr>
        <w:pStyle w:val="ExerciseStepLevel2Picture"/>
        <w:jc w:val="center"/>
      </w:pPr>
      <w:r>
        <w:rPr>
          <w:noProof/>
        </w:rPr>
        <w:drawing>
          <wp:inline distT="0" distB="0" distL="0" distR="0">
            <wp:extent cx="1419225" cy="1623011"/>
            <wp:effectExtent l="190500" t="152400" r="180975" b="129589"/>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419225" cy="1623011"/>
                    </a:xfrm>
                    <a:prstGeom prst="rect">
                      <a:avLst/>
                    </a:prstGeom>
                    <a:ln>
                      <a:noFill/>
                    </a:ln>
                    <a:effectLst>
                      <a:outerShdw blurRad="190500" algn="tl" rotWithShape="0">
                        <a:srgbClr val="000000">
                          <a:alpha val="70000"/>
                        </a:srgbClr>
                      </a:outerShdw>
                    </a:effectLst>
                  </pic:spPr>
                </pic:pic>
              </a:graphicData>
            </a:graphic>
          </wp:inline>
        </w:drawing>
      </w:r>
    </w:p>
    <w:p w:rsidR="001B417B" w:rsidRDefault="001B417B" w:rsidP="00EA728E">
      <w:pPr>
        <w:pStyle w:val="Heading3"/>
        <w:ind w:left="270" w:hanging="270"/>
      </w:pPr>
      <w:r>
        <w:t xml:space="preserve">Add a fault handler to the </w:t>
      </w:r>
      <w:r w:rsidRPr="00EA728E">
        <w:rPr>
          <w:b/>
        </w:rPr>
        <w:t>SubmitOrder</w:t>
      </w:r>
      <w:r>
        <w:t xml:space="preserve"> activity that will execute when an error occurs and initiate the compensation handler you just created.</w:t>
      </w:r>
    </w:p>
    <w:p w:rsidR="001B417B" w:rsidRDefault="001B417B" w:rsidP="001B417B">
      <w:pPr>
        <w:pStyle w:val="Heading4"/>
      </w:pPr>
      <w:r>
        <w:t xml:space="preserve">View the </w:t>
      </w:r>
      <w:r w:rsidRPr="00EA728E">
        <w:rPr>
          <w:b/>
        </w:rPr>
        <w:t>Fault Handler</w:t>
      </w:r>
      <w:r>
        <w:t xml:space="preserve"> for the </w:t>
      </w:r>
      <w:r w:rsidRPr="00EA728E">
        <w:rPr>
          <w:b/>
        </w:rPr>
        <w:t>SubmitOrder</w:t>
      </w:r>
      <w:r>
        <w:t xml:space="preserve"> activity.</w:t>
      </w:r>
    </w:p>
    <w:p w:rsidR="001B417B" w:rsidRDefault="001B417B" w:rsidP="00582E49">
      <w:pPr>
        <w:pStyle w:val="Heading5"/>
      </w:pPr>
      <w:r>
        <w:t xml:space="preserve">Click the icon immediately below the </w:t>
      </w:r>
      <w:r w:rsidRPr="00CF0498">
        <w:rPr>
          <w:b/>
        </w:rPr>
        <w:t>SubmitOrder</w:t>
      </w:r>
      <w:r>
        <w:t xml:space="preserve"> name.</w:t>
      </w:r>
    </w:p>
    <w:p w:rsidR="001B417B" w:rsidRDefault="001B417B" w:rsidP="001B417B">
      <w:pPr>
        <w:pStyle w:val="Heading5"/>
      </w:pPr>
      <w:r>
        <w:t xml:space="preserve">Select </w:t>
      </w:r>
      <w:r w:rsidRPr="00EA728E">
        <w:rPr>
          <w:b/>
        </w:rPr>
        <w:t>View Fault Handlers</w:t>
      </w:r>
      <w:r>
        <w:t xml:space="preserve"> in the drop down menu.</w:t>
      </w:r>
    </w:p>
    <w:p w:rsidR="001B417B" w:rsidRDefault="001B417B" w:rsidP="001B417B">
      <w:pPr>
        <w:pStyle w:val="Heading4"/>
      </w:pPr>
      <w:r>
        <w:t xml:space="preserve">Drag a new </w:t>
      </w:r>
      <w:r w:rsidRPr="00EA728E">
        <w:rPr>
          <w:b/>
        </w:rPr>
        <w:t>FaultHandler</w:t>
      </w:r>
      <w:r>
        <w:t xml:space="preserve"> onto the fault list in the fault handler.</w:t>
      </w:r>
    </w:p>
    <w:p w:rsidR="001B417B" w:rsidRDefault="00AD41DE" w:rsidP="00582E49">
      <w:pPr>
        <w:pStyle w:val="Heading5"/>
      </w:pPr>
      <w:r>
        <w:t xml:space="preserve">In the properties pane, set the </w:t>
      </w:r>
      <w:r w:rsidRPr="00AD41DE">
        <w:rPr>
          <w:b/>
        </w:rPr>
        <w:t>Name</w:t>
      </w:r>
      <w:r>
        <w:t xml:space="preserve"> property to </w:t>
      </w:r>
      <w:r w:rsidR="001B417B" w:rsidRPr="00EA728E">
        <w:rPr>
          <w:b/>
        </w:rPr>
        <w:t>allFaultHandler</w:t>
      </w:r>
    </w:p>
    <w:p w:rsidR="001B417B" w:rsidRDefault="001B417B" w:rsidP="001B417B">
      <w:pPr>
        <w:pStyle w:val="Heading5"/>
      </w:pPr>
      <w:r>
        <w:t xml:space="preserve">Set the </w:t>
      </w:r>
      <w:r w:rsidRPr="00EA728E">
        <w:rPr>
          <w:b/>
        </w:rPr>
        <w:t>FaultType</w:t>
      </w:r>
      <w:r>
        <w:t xml:space="preserve"> property to </w:t>
      </w:r>
      <w:r w:rsidRPr="00EA728E">
        <w:rPr>
          <w:b/>
        </w:rPr>
        <w:t>System.Exception</w:t>
      </w:r>
      <w:r w:rsidR="009C1D77" w:rsidRPr="009C1D77">
        <w:t>.</w:t>
      </w:r>
    </w:p>
    <w:p w:rsidR="002A5C2D" w:rsidRDefault="002A5C2D" w:rsidP="00EA728E">
      <w:pPr>
        <w:pStyle w:val="Heading3"/>
        <w:ind w:left="270" w:hanging="270"/>
      </w:pPr>
      <w:r>
        <w:t>Log a message to the console indicating that an error occurred.</w:t>
      </w:r>
    </w:p>
    <w:p w:rsidR="001B417B" w:rsidRDefault="001B417B" w:rsidP="001B417B">
      <w:pPr>
        <w:pStyle w:val="Heading4"/>
      </w:pPr>
      <w:r>
        <w:t xml:space="preserve">Drag a </w:t>
      </w:r>
      <w:r w:rsidRPr="00EA728E">
        <w:rPr>
          <w:b/>
        </w:rPr>
        <w:t>Code</w:t>
      </w:r>
      <w:r>
        <w:t xml:space="preserve"> activity onto the fault handler canvas.</w:t>
      </w:r>
    </w:p>
    <w:p w:rsidR="001B417B" w:rsidRPr="00582E49" w:rsidRDefault="00AD41DE" w:rsidP="00582E49">
      <w:pPr>
        <w:pStyle w:val="Heading5"/>
      </w:pPr>
      <w:r>
        <w:t xml:space="preserve">In the properties pane, set the </w:t>
      </w:r>
      <w:r w:rsidRPr="00AD41DE">
        <w:rPr>
          <w:b/>
        </w:rPr>
        <w:t>Name</w:t>
      </w:r>
      <w:r>
        <w:t xml:space="preserve"> property to </w:t>
      </w:r>
      <w:r w:rsidR="001B417B" w:rsidRPr="00BD425E">
        <w:rPr>
          <w:b/>
        </w:rPr>
        <w:t>submitError</w:t>
      </w:r>
      <w:r w:rsidR="001B417B" w:rsidRPr="001B417B">
        <w:t>.</w:t>
      </w:r>
    </w:p>
    <w:p w:rsidR="001B417B" w:rsidRDefault="001B417B" w:rsidP="001B417B">
      <w:pPr>
        <w:pStyle w:val="Heading5"/>
      </w:pPr>
      <w:r>
        <w:t>Double click the activity in the designer to generate the code handler.</w:t>
      </w:r>
    </w:p>
    <w:p w:rsidR="001B417B" w:rsidRDefault="001B417B" w:rsidP="001B417B">
      <w:pPr>
        <w:pStyle w:val="Heading4"/>
      </w:pPr>
      <w:r>
        <w:lastRenderedPageBreak/>
        <w:t xml:space="preserve">In the </w:t>
      </w:r>
      <w:r>
        <w:rPr>
          <w:b/>
        </w:rPr>
        <w:t>submitError</w:t>
      </w:r>
      <w:r w:rsidRPr="00DB5319">
        <w:rPr>
          <w:b/>
        </w:rPr>
        <w:t>_ExecuteCode</w:t>
      </w:r>
      <w:r>
        <w:t xml:space="preserve"> method just generated, enter the code to read the approved flag from the console.</w:t>
      </w:r>
    </w:p>
    <w:p w:rsidR="00CF0498" w:rsidRPr="00CF0498" w:rsidRDefault="00CF0498" w:rsidP="00CF0498">
      <w:pPr>
        <w:pStyle w:val="ExerciseStepLevel2Code"/>
        <w:rPr>
          <w:rFonts w:ascii="Arial" w:hAnsi="Arial" w:cs="Arial"/>
          <w:noProof w:val="0"/>
        </w:rPr>
      </w:pPr>
      <w:r w:rsidRPr="00CF0498">
        <w:t>Console.WriteLine("Error: There was a problem submitting the order.  Compensating by deleting the customer. ");</w:t>
      </w:r>
    </w:p>
    <w:p w:rsidR="001B417B" w:rsidRDefault="002A5C2D" w:rsidP="00EA728E">
      <w:pPr>
        <w:pStyle w:val="Heading3"/>
        <w:ind w:left="270" w:hanging="270"/>
      </w:pPr>
      <w:r>
        <w:t xml:space="preserve">Cause the compensation handler for the </w:t>
      </w:r>
      <w:r w:rsidRPr="00EA728E">
        <w:rPr>
          <w:b/>
        </w:rPr>
        <w:t>createCustomer</w:t>
      </w:r>
      <w:r>
        <w:t xml:space="preserve"> activity to fire and delete the customer</w:t>
      </w:r>
    </w:p>
    <w:p w:rsidR="00CF0498" w:rsidRDefault="00CF0498" w:rsidP="002A5C2D">
      <w:pPr>
        <w:pStyle w:val="Heading4"/>
      </w:pPr>
      <w:r>
        <w:t xml:space="preserve">Right click </w:t>
      </w:r>
      <w:r w:rsidRPr="00CF0498">
        <w:rPr>
          <w:b/>
        </w:rPr>
        <w:t>SubmitOrder.cs</w:t>
      </w:r>
      <w:r>
        <w:t xml:space="preserve"> in the </w:t>
      </w:r>
      <w:r w:rsidRPr="00CF0498">
        <w:rPr>
          <w:b/>
        </w:rPr>
        <w:t>Solution Explorer</w:t>
      </w:r>
      <w:r>
        <w:t xml:space="preserve"> and click </w:t>
      </w:r>
      <w:r w:rsidRPr="00CF0498">
        <w:rPr>
          <w:b/>
        </w:rPr>
        <w:t>View Designer</w:t>
      </w:r>
      <w:r>
        <w:t>.</w:t>
      </w:r>
    </w:p>
    <w:p w:rsidR="002A5C2D" w:rsidRDefault="002A5C2D" w:rsidP="002A5C2D">
      <w:pPr>
        <w:pStyle w:val="Heading4"/>
      </w:pPr>
      <w:r>
        <w:t xml:space="preserve">Drag a </w:t>
      </w:r>
      <w:r w:rsidRPr="00CF0498">
        <w:rPr>
          <w:b/>
        </w:rPr>
        <w:t>Compensate</w:t>
      </w:r>
      <w:r>
        <w:t xml:space="preserve"> activity onto the fault handler canvas.</w:t>
      </w:r>
    </w:p>
    <w:p w:rsidR="002A5C2D" w:rsidRDefault="00AD41DE" w:rsidP="00582E49">
      <w:pPr>
        <w:pStyle w:val="Heading5"/>
      </w:pPr>
      <w:r>
        <w:t xml:space="preserve">In the properties pane, set the </w:t>
      </w:r>
      <w:r w:rsidRPr="00AD41DE">
        <w:rPr>
          <w:b/>
        </w:rPr>
        <w:t>Name</w:t>
      </w:r>
      <w:r>
        <w:t xml:space="preserve"> property to </w:t>
      </w:r>
      <w:r w:rsidR="002A5C2D" w:rsidRPr="00EA728E">
        <w:rPr>
          <w:b/>
        </w:rPr>
        <w:t>compensateCustomer</w:t>
      </w:r>
      <w:r w:rsidR="002A5C2D">
        <w:t>.</w:t>
      </w:r>
    </w:p>
    <w:p w:rsidR="002A5C2D" w:rsidRDefault="002A5C2D" w:rsidP="00CF0498">
      <w:pPr>
        <w:pStyle w:val="Heading5"/>
        <w:tabs>
          <w:tab w:val="left" w:pos="6015"/>
        </w:tabs>
      </w:pPr>
      <w:r>
        <w:t xml:space="preserve">Set the </w:t>
      </w:r>
      <w:r w:rsidRPr="00EA728E">
        <w:rPr>
          <w:b/>
        </w:rPr>
        <w:t>TargetActivityName</w:t>
      </w:r>
      <w:r>
        <w:t xml:space="preserve"> property to </w:t>
      </w:r>
      <w:r w:rsidRPr="00EA728E">
        <w:rPr>
          <w:b/>
        </w:rPr>
        <w:t>customerSequence</w:t>
      </w:r>
      <w:r>
        <w:t>.</w:t>
      </w:r>
      <w:r w:rsidR="00CF0498">
        <w:tab/>
      </w:r>
    </w:p>
    <w:p w:rsidR="00CF0498" w:rsidRPr="00CF0498" w:rsidRDefault="00CF0498" w:rsidP="00CF0498">
      <w:pPr>
        <w:pStyle w:val="ExerciseStepLevel2Picture"/>
        <w:jc w:val="center"/>
      </w:pPr>
      <w:r>
        <w:rPr>
          <w:noProof/>
        </w:rPr>
        <w:drawing>
          <wp:inline distT="0" distB="0" distL="0" distR="0">
            <wp:extent cx="1676400" cy="215272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1676400" cy="2152720"/>
                    </a:xfrm>
                    <a:prstGeom prst="rect">
                      <a:avLst/>
                    </a:prstGeom>
                    <a:noFill/>
                    <a:ln w="9525">
                      <a:noFill/>
                      <a:miter lim="800000"/>
                      <a:headEnd/>
                      <a:tailEnd/>
                    </a:ln>
                  </pic:spPr>
                </pic:pic>
              </a:graphicData>
            </a:graphic>
          </wp:inline>
        </w:drawing>
      </w:r>
    </w:p>
    <w:p w:rsidR="002A5C2D" w:rsidRDefault="002A5C2D" w:rsidP="00EA728E">
      <w:pPr>
        <w:pStyle w:val="Heading3"/>
        <w:ind w:left="270" w:hanging="270"/>
      </w:pPr>
      <w:r w:rsidRPr="00622D60">
        <w:t xml:space="preserve">Test </w:t>
      </w:r>
      <w:r>
        <w:t>order entry by adding a new order and submitting it to the services.</w:t>
      </w:r>
    </w:p>
    <w:p w:rsidR="002A5C2D" w:rsidRPr="00EA728E" w:rsidRDefault="002A5C2D" w:rsidP="00EA728E">
      <w:pPr>
        <w:pStyle w:val="Heading4"/>
      </w:pPr>
      <w:r w:rsidRPr="00EA728E">
        <w:t>Start both the service application and workflow application at the same time.</w:t>
      </w:r>
    </w:p>
    <w:p w:rsidR="002A5C2D" w:rsidRDefault="002A5C2D" w:rsidP="002A5C2D">
      <w:pPr>
        <w:pStyle w:val="Heading4"/>
      </w:pPr>
      <w:r>
        <w:t xml:space="preserve">Once the application has started, enter a customer name as </w:t>
      </w:r>
      <w:r w:rsidRPr="00434B5F">
        <w:rPr>
          <w:b/>
        </w:rPr>
        <w:t>ABC Inc</w:t>
      </w:r>
      <w:r>
        <w:t>.</w:t>
      </w:r>
    </w:p>
    <w:p w:rsidR="002A5C2D" w:rsidRDefault="002A5C2D" w:rsidP="002A5C2D">
      <w:pPr>
        <w:pStyle w:val="Heading4"/>
      </w:pPr>
      <w:r>
        <w:t xml:space="preserve">When asked for a product id, use an id of </w:t>
      </w:r>
      <w:r w:rsidRPr="00434B5F">
        <w:rPr>
          <w:b/>
        </w:rPr>
        <w:t>1</w:t>
      </w:r>
      <w:r>
        <w:t xml:space="preserve"> for the first time and </w:t>
      </w:r>
      <w:r>
        <w:rPr>
          <w:b/>
        </w:rPr>
        <w:t>10</w:t>
      </w:r>
      <w:r>
        <w:t xml:space="preserve"> for the second time.</w:t>
      </w:r>
    </w:p>
    <w:p w:rsidR="002A5C2D" w:rsidRDefault="002A5C2D" w:rsidP="002A5C2D">
      <w:pPr>
        <w:pStyle w:val="Heading4"/>
      </w:pPr>
      <w:r>
        <w:t>When asked for the third product id, hit enter to indicate that no more line items are needed.</w:t>
      </w:r>
    </w:p>
    <w:p w:rsidR="002A5C2D" w:rsidRDefault="002A5C2D" w:rsidP="002A5C2D">
      <w:pPr>
        <w:pStyle w:val="Heading4"/>
      </w:pPr>
      <w:r w:rsidRPr="0071250A">
        <w:t xml:space="preserve">Choose </w:t>
      </w:r>
      <w:r>
        <w:t xml:space="preserve">to approve the order by entering </w:t>
      </w:r>
      <w:r w:rsidRPr="00434AE3">
        <w:rPr>
          <w:b/>
        </w:rPr>
        <w:t>yes</w:t>
      </w:r>
      <w:r w:rsidR="00434AE3">
        <w:t>.</w:t>
      </w:r>
    </w:p>
    <w:p w:rsidR="002A5C2D" w:rsidRDefault="002A5C2D" w:rsidP="002A5C2D">
      <w:pPr>
        <w:pStyle w:val="Heading4"/>
      </w:pPr>
      <w:r>
        <w:t xml:space="preserve">Verify the result </w:t>
      </w:r>
      <w:r w:rsidR="00975686">
        <w:t xml:space="preserve">shows order submission failing and the </w:t>
      </w:r>
      <w:r>
        <w:t>customer was deleted.</w:t>
      </w:r>
    </w:p>
    <w:p w:rsidR="002A5C2D" w:rsidRPr="00DB5319" w:rsidRDefault="00D347F1" w:rsidP="00D347F1">
      <w:pPr>
        <w:pStyle w:val="ExerciseStepLevel2Picture"/>
        <w:jc w:val="center"/>
      </w:pPr>
      <w:r>
        <w:rPr>
          <w:noProof/>
        </w:rPr>
        <w:drawing>
          <wp:inline distT="0" distB="0" distL="0" distR="0">
            <wp:extent cx="4076700" cy="2434241"/>
            <wp:effectExtent l="190500" t="152400" r="171450" b="137509"/>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076700" cy="2434241"/>
                    </a:xfrm>
                    <a:prstGeom prst="rect">
                      <a:avLst/>
                    </a:prstGeom>
                    <a:ln>
                      <a:noFill/>
                    </a:ln>
                    <a:effectLst>
                      <a:outerShdw blurRad="190500" algn="tl" rotWithShape="0">
                        <a:srgbClr val="000000">
                          <a:alpha val="70000"/>
                        </a:srgbClr>
                      </a:outerShdw>
                    </a:effectLst>
                  </pic:spPr>
                </pic:pic>
              </a:graphicData>
            </a:graphic>
          </wp:inline>
        </w:drawing>
      </w:r>
    </w:p>
    <w:p w:rsidR="009B6371" w:rsidRDefault="009D593B" w:rsidP="00181128">
      <w:pPr>
        <w:pStyle w:val="Heading2"/>
      </w:pPr>
      <w:r>
        <w:lastRenderedPageBreak/>
        <w:t>Challenge</w:t>
      </w:r>
      <w:r w:rsidR="009B6371">
        <w:t xml:space="preserve">: </w:t>
      </w:r>
      <w:r w:rsidR="00CD63F0">
        <w:t xml:space="preserve">Lookup the product names using the </w:t>
      </w:r>
      <w:r w:rsidR="009A593A">
        <w:t>Replicator activity</w:t>
      </w:r>
    </w:p>
    <w:p w:rsidR="00544F11" w:rsidRDefault="00544F11" w:rsidP="001E57D3">
      <w:pPr>
        <w:pStyle w:val="Heading3"/>
        <w:numPr>
          <w:ilvl w:val="0"/>
          <w:numId w:val="39"/>
        </w:numPr>
        <w:ind w:left="270" w:hanging="270"/>
      </w:pPr>
      <w:r w:rsidRPr="00622D60">
        <w:t xml:space="preserve">Create </w:t>
      </w:r>
      <w:r>
        <w:t xml:space="preserve">a new activity that will be embedded in the existing </w:t>
      </w:r>
      <w:r w:rsidRPr="00544F11">
        <w:rPr>
          <w:b/>
        </w:rPr>
        <w:t>EnterOrder</w:t>
      </w:r>
      <w:r>
        <w:t xml:space="preserve"> workflow</w:t>
      </w:r>
    </w:p>
    <w:p w:rsidR="00544F11" w:rsidRDefault="00544F11" w:rsidP="00544F11">
      <w:pPr>
        <w:pStyle w:val="Heading4"/>
      </w:pPr>
      <w:r>
        <w:t xml:space="preserve">Create a new activity named </w:t>
      </w:r>
      <w:r>
        <w:rPr>
          <w:b/>
        </w:rPr>
        <w:t>LookupProduct</w:t>
      </w:r>
    </w:p>
    <w:p w:rsidR="00544F11" w:rsidRDefault="00544F11" w:rsidP="00582E49">
      <w:pPr>
        <w:pStyle w:val="Heading5"/>
      </w:pPr>
      <w:r>
        <w:t xml:space="preserve">Right click the </w:t>
      </w:r>
      <w:r w:rsidRPr="00323984">
        <w:rPr>
          <w:b/>
        </w:rPr>
        <w:t>OrderSubmission</w:t>
      </w:r>
      <w:r>
        <w:t xml:space="preserve"> </w:t>
      </w:r>
      <w:r w:rsidRPr="00582E49">
        <w:t>project</w:t>
      </w:r>
      <w:r>
        <w:t xml:space="preserve"> in the solution explorer</w:t>
      </w:r>
      <w:r w:rsidR="00373969">
        <w:t xml:space="preserve"> and click </w:t>
      </w:r>
      <w:r w:rsidR="00373969" w:rsidRPr="00373969">
        <w:rPr>
          <w:b/>
        </w:rPr>
        <w:t>Add -&gt; New Item</w:t>
      </w:r>
      <w:r w:rsidR="00373969">
        <w:t>.</w:t>
      </w:r>
    </w:p>
    <w:p w:rsidR="00544F11" w:rsidRDefault="00544F11" w:rsidP="00544F11">
      <w:pPr>
        <w:pStyle w:val="Heading5"/>
      </w:pPr>
      <w:r>
        <w:t xml:space="preserve">Select </w:t>
      </w:r>
      <w:r>
        <w:rPr>
          <w:b/>
        </w:rPr>
        <w:t xml:space="preserve">Workflow </w:t>
      </w:r>
      <w:r>
        <w:t xml:space="preserve">in the tree view on the left and select </w:t>
      </w:r>
      <w:r>
        <w:rPr>
          <w:b/>
        </w:rPr>
        <w:t xml:space="preserve">Activity </w:t>
      </w:r>
      <w:r>
        <w:t>in the window on the right.</w:t>
      </w:r>
    </w:p>
    <w:p w:rsidR="00544F11" w:rsidRDefault="00544F11" w:rsidP="00544F11">
      <w:pPr>
        <w:pStyle w:val="Heading5"/>
      </w:pPr>
      <w:r>
        <w:t xml:space="preserve">Enter </w:t>
      </w:r>
      <w:r>
        <w:rPr>
          <w:b/>
        </w:rPr>
        <w:t>LookupProduct</w:t>
      </w:r>
      <w:r w:rsidRPr="002A1413">
        <w:rPr>
          <w:b/>
        </w:rPr>
        <w:t>.cs</w:t>
      </w:r>
      <w:r w:rsidR="00D347F1">
        <w:t xml:space="preserve"> as the name and click </w:t>
      </w:r>
      <w:r w:rsidR="00D347F1" w:rsidRPr="00D347F1">
        <w:rPr>
          <w:b/>
        </w:rPr>
        <w:t>Add</w:t>
      </w:r>
      <w:r w:rsidR="00D347F1">
        <w:t>.</w:t>
      </w:r>
    </w:p>
    <w:p w:rsidR="009C1D77" w:rsidRDefault="009C1D77" w:rsidP="00323984">
      <w:pPr>
        <w:pStyle w:val="Heading3"/>
        <w:ind w:left="270" w:hanging="270"/>
      </w:pPr>
      <w:r>
        <w:t xml:space="preserve">Call the </w:t>
      </w:r>
      <w:r w:rsidRPr="00373969">
        <w:rPr>
          <w:b/>
        </w:rPr>
        <w:t>GetProduct</w:t>
      </w:r>
      <w:r>
        <w:t xml:space="preserve"> method in the </w:t>
      </w:r>
      <w:r w:rsidRPr="00373969">
        <w:rPr>
          <w:b/>
        </w:rPr>
        <w:t>OrderService</w:t>
      </w:r>
      <w:r>
        <w:t xml:space="preserve"> to lookup the name of the products entered.</w:t>
      </w:r>
    </w:p>
    <w:p w:rsidR="009C1D77" w:rsidRDefault="009C1D77" w:rsidP="009C1D77">
      <w:pPr>
        <w:pStyle w:val="Heading4"/>
      </w:pPr>
      <w:r>
        <w:t xml:space="preserve">Add </w:t>
      </w:r>
      <w:r w:rsidR="00323984">
        <w:t xml:space="preserve">a property used to pass a </w:t>
      </w:r>
      <w:r w:rsidR="00323984" w:rsidRPr="00323984">
        <w:rPr>
          <w:b/>
        </w:rPr>
        <w:t>LineItem</w:t>
      </w:r>
      <w:r w:rsidR="00323984">
        <w:t xml:space="preserve"> </w:t>
      </w:r>
      <w:r>
        <w:t xml:space="preserve">to the </w:t>
      </w:r>
      <w:r w:rsidRPr="00323984">
        <w:rPr>
          <w:b/>
        </w:rPr>
        <w:t>LookupProduct</w:t>
      </w:r>
      <w:r>
        <w:t xml:space="preserve"> activity.</w:t>
      </w:r>
    </w:p>
    <w:p w:rsidR="009C1D77" w:rsidRPr="00582E49" w:rsidRDefault="009C1D77" w:rsidP="00582E49">
      <w:pPr>
        <w:pStyle w:val="Heading5"/>
      </w:pPr>
      <w:r>
        <w:t xml:space="preserve">Right click </w:t>
      </w:r>
      <w:r w:rsidRPr="00323984">
        <w:rPr>
          <w:b/>
        </w:rPr>
        <w:t>LookupProduct.cs</w:t>
      </w:r>
      <w:r>
        <w:t xml:space="preserve"> in the solution explorer and select </w:t>
      </w:r>
      <w:r w:rsidRPr="00323984">
        <w:rPr>
          <w:b/>
        </w:rPr>
        <w:t>View Code</w:t>
      </w:r>
      <w:r>
        <w:t>.</w:t>
      </w:r>
    </w:p>
    <w:p w:rsidR="009C1D77" w:rsidRDefault="009C1D77" w:rsidP="009C1D77">
      <w:pPr>
        <w:pStyle w:val="Heading5"/>
      </w:pPr>
      <w:r>
        <w:t xml:space="preserve">Add the following property to the </w:t>
      </w:r>
      <w:r w:rsidRPr="00323984">
        <w:rPr>
          <w:b/>
        </w:rPr>
        <w:t>LookupProduct</w:t>
      </w:r>
      <w:r>
        <w:t xml:space="preserve"> class.</w:t>
      </w:r>
    </w:p>
    <w:p w:rsidR="009C1D77" w:rsidRDefault="009C1D77" w:rsidP="00323984">
      <w:pPr>
        <w:pStyle w:val="ExerciseStepLevel2Code"/>
      </w:pPr>
      <w:r>
        <w:t>public LineItem LineItem { get; set; }</w:t>
      </w:r>
    </w:p>
    <w:p w:rsidR="00544F11" w:rsidRDefault="00544F11" w:rsidP="00544F11">
      <w:pPr>
        <w:pStyle w:val="Heading4"/>
      </w:pPr>
      <w:r>
        <w:t xml:space="preserve">Drag </w:t>
      </w:r>
      <w:r w:rsidR="009C1D77">
        <w:t xml:space="preserve">a </w:t>
      </w:r>
      <w:r w:rsidRPr="00363D45">
        <w:rPr>
          <w:b/>
        </w:rPr>
        <w:t>SendActivity</w:t>
      </w:r>
      <w:r>
        <w:t xml:space="preserve"> onto the canvas</w:t>
      </w:r>
      <w:r w:rsidR="00AD41DE">
        <w:t xml:space="preserve"> and name it </w:t>
      </w:r>
      <w:r w:rsidR="00AD41DE" w:rsidRPr="00AD41DE">
        <w:rPr>
          <w:b/>
        </w:rPr>
        <w:t>getProduct</w:t>
      </w:r>
      <w:r>
        <w:t>.</w:t>
      </w:r>
    </w:p>
    <w:p w:rsidR="00544F11" w:rsidRPr="00582E49" w:rsidRDefault="00AD41DE" w:rsidP="00582E49">
      <w:pPr>
        <w:pStyle w:val="Heading5"/>
      </w:pPr>
      <w:r>
        <w:t xml:space="preserve">In the properties pane, set the </w:t>
      </w:r>
      <w:r w:rsidRPr="00AD41DE">
        <w:rPr>
          <w:b/>
        </w:rPr>
        <w:t>Name</w:t>
      </w:r>
      <w:r>
        <w:t xml:space="preserve"> property to </w:t>
      </w:r>
      <w:r w:rsidR="009C1D77">
        <w:rPr>
          <w:b/>
        </w:rPr>
        <w:t>getProduct</w:t>
      </w:r>
      <w:r w:rsidR="00544F11">
        <w:t>.</w:t>
      </w:r>
    </w:p>
    <w:p w:rsidR="00544F11" w:rsidRDefault="00544F11" w:rsidP="00544F11">
      <w:pPr>
        <w:pStyle w:val="Heading5"/>
      </w:pPr>
      <w:r>
        <w:t xml:space="preserve">Set the </w:t>
      </w:r>
      <w:r w:rsidRPr="00947F63">
        <w:rPr>
          <w:b/>
        </w:rPr>
        <w:t>ServiceOperationInfo</w:t>
      </w:r>
      <w:r>
        <w:t xml:space="preserve"> property using the </w:t>
      </w:r>
      <w:r w:rsidRPr="00947F63">
        <w:rPr>
          <w:b/>
        </w:rPr>
        <w:t>OrderService.</w:t>
      </w:r>
      <w:r w:rsidR="009C1D77">
        <w:rPr>
          <w:b/>
        </w:rPr>
        <w:t>GetProduct</w:t>
      </w:r>
      <w:r>
        <w:t xml:space="preserve"> method.</w:t>
      </w:r>
    </w:p>
    <w:p w:rsidR="00544F11" w:rsidRDefault="00544F11" w:rsidP="00544F11">
      <w:pPr>
        <w:pStyle w:val="Heading5"/>
      </w:pPr>
      <w:r>
        <w:t xml:space="preserve">Set the </w:t>
      </w:r>
      <w:r w:rsidRPr="00947F63">
        <w:rPr>
          <w:b/>
        </w:rPr>
        <w:t>ChannelToken</w:t>
      </w:r>
      <w:r>
        <w:t xml:space="preserve"> property to </w:t>
      </w:r>
      <w:r w:rsidRPr="00947F63">
        <w:rPr>
          <w:b/>
        </w:rPr>
        <w:t>OrderChannel</w:t>
      </w:r>
      <w:r>
        <w:t>.</w:t>
      </w:r>
    </w:p>
    <w:p w:rsidR="00544F11" w:rsidRDefault="00544F11" w:rsidP="00544F11">
      <w:pPr>
        <w:pStyle w:val="Heading5"/>
      </w:pPr>
      <w:r>
        <w:t xml:space="preserve">Expand the </w:t>
      </w:r>
      <w:r w:rsidRPr="00947F63">
        <w:rPr>
          <w:b/>
        </w:rPr>
        <w:t>ChannelToken</w:t>
      </w:r>
      <w:r>
        <w:t xml:space="preserve"> property and set the </w:t>
      </w:r>
      <w:r w:rsidRPr="00947F63">
        <w:rPr>
          <w:b/>
        </w:rPr>
        <w:t>EndpointName</w:t>
      </w:r>
      <w:r>
        <w:t xml:space="preserve"> to </w:t>
      </w:r>
      <w:r w:rsidR="00D347F1">
        <w:rPr>
          <w:b/>
        </w:rPr>
        <w:t>WS</w:t>
      </w:r>
      <w:r w:rsidRPr="00947F63">
        <w:rPr>
          <w:b/>
        </w:rPr>
        <w:t>HttpBinding_IOrderService</w:t>
      </w:r>
      <w:r>
        <w:t xml:space="preserve"> and set the </w:t>
      </w:r>
      <w:r w:rsidRPr="00947F63">
        <w:rPr>
          <w:b/>
        </w:rPr>
        <w:t>OwnerActivityName</w:t>
      </w:r>
      <w:r>
        <w:t xml:space="preserve"> to </w:t>
      </w:r>
      <w:r w:rsidR="009C1D77">
        <w:rPr>
          <w:b/>
        </w:rPr>
        <w:t>LookupProduct</w:t>
      </w:r>
      <w:r>
        <w:t>.</w:t>
      </w:r>
    </w:p>
    <w:p w:rsidR="00544F11" w:rsidRDefault="00544F11" w:rsidP="00544F11">
      <w:pPr>
        <w:pStyle w:val="Heading5"/>
      </w:pPr>
      <w:r>
        <w:t xml:space="preserve">Bind the </w:t>
      </w:r>
      <w:r w:rsidRPr="00947F63">
        <w:rPr>
          <w:b/>
        </w:rPr>
        <w:t>(ReturnValue)</w:t>
      </w:r>
      <w:r w:rsidR="00D347F1">
        <w:t xml:space="preserve"> property to the </w:t>
      </w:r>
      <w:r w:rsidR="009C1D77">
        <w:rPr>
          <w:b/>
        </w:rPr>
        <w:t>LookupProduct</w:t>
      </w:r>
      <w:r w:rsidRPr="00947F63">
        <w:rPr>
          <w:b/>
        </w:rPr>
        <w:t>.</w:t>
      </w:r>
      <w:r w:rsidR="009C1D77">
        <w:rPr>
          <w:b/>
        </w:rPr>
        <w:t>LineItem.Product</w:t>
      </w:r>
      <w:r>
        <w:t xml:space="preserve"> property.</w:t>
      </w:r>
    </w:p>
    <w:p w:rsidR="00544F11" w:rsidRDefault="00544F11" w:rsidP="00544F11">
      <w:pPr>
        <w:pStyle w:val="Heading5"/>
      </w:pPr>
      <w:r>
        <w:t xml:space="preserve">Bind the </w:t>
      </w:r>
      <w:r w:rsidR="009C1D77">
        <w:rPr>
          <w:b/>
        </w:rPr>
        <w:t>productId</w:t>
      </w:r>
      <w:r>
        <w:t xml:space="preserve"> property to the </w:t>
      </w:r>
      <w:r w:rsidR="009C1D77">
        <w:rPr>
          <w:b/>
        </w:rPr>
        <w:t>LookupProduct</w:t>
      </w:r>
      <w:r w:rsidRPr="00947F63">
        <w:rPr>
          <w:b/>
        </w:rPr>
        <w:t>.</w:t>
      </w:r>
      <w:r w:rsidR="009C1D77">
        <w:rPr>
          <w:b/>
        </w:rPr>
        <w:t>LineItem</w:t>
      </w:r>
      <w:r w:rsidRPr="00947F63">
        <w:rPr>
          <w:b/>
        </w:rPr>
        <w:t>.</w:t>
      </w:r>
      <w:r w:rsidR="009C1D77">
        <w:rPr>
          <w:b/>
        </w:rPr>
        <w:t>Product</w:t>
      </w:r>
      <w:r w:rsidRPr="00947F63">
        <w:rPr>
          <w:b/>
        </w:rPr>
        <w:t>Id</w:t>
      </w:r>
      <w:r>
        <w:t xml:space="preserve"> property.</w:t>
      </w:r>
    </w:p>
    <w:p w:rsidR="00D347F1" w:rsidRDefault="00D347F1" w:rsidP="00D347F1">
      <w:pPr>
        <w:pStyle w:val="ExerciseStepLevel2Picture"/>
        <w:jc w:val="center"/>
      </w:pPr>
      <w:r>
        <w:rPr>
          <w:noProof/>
        </w:rPr>
        <w:drawing>
          <wp:inline distT="0" distB="0" distL="0" distR="0">
            <wp:extent cx="1914525" cy="1828800"/>
            <wp:effectExtent l="190500" t="152400" r="1809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1914525" cy="1828800"/>
                    </a:xfrm>
                    <a:prstGeom prst="rect">
                      <a:avLst/>
                    </a:prstGeom>
                    <a:ln>
                      <a:noFill/>
                    </a:ln>
                    <a:effectLst>
                      <a:outerShdw blurRad="190500" algn="tl" rotWithShape="0">
                        <a:srgbClr val="000000">
                          <a:alpha val="70000"/>
                        </a:srgbClr>
                      </a:outerShdw>
                    </a:effectLst>
                  </pic:spPr>
                </pic:pic>
              </a:graphicData>
            </a:graphic>
          </wp:inline>
        </w:drawing>
      </w:r>
    </w:p>
    <w:p w:rsidR="009C1D77" w:rsidRDefault="009C1D77" w:rsidP="00323984">
      <w:pPr>
        <w:pStyle w:val="Heading3"/>
        <w:ind w:left="270" w:hanging="270"/>
      </w:pPr>
      <w:r>
        <w:t xml:space="preserve">Add a fault handler to the </w:t>
      </w:r>
      <w:r w:rsidRPr="00323984">
        <w:rPr>
          <w:b/>
        </w:rPr>
        <w:t>LookupProduct</w:t>
      </w:r>
      <w:r>
        <w:t xml:space="preserve"> activity to provide a default product name if an error occurs when calling the </w:t>
      </w:r>
      <w:r w:rsidRPr="00323984">
        <w:rPr>
          <w:b/>
        </w:rPr>
        <w:t>GetProduct</w:t>
      </w:r>
      <w:r>
        <w:t xml:space="preserve"> method.</w:t>
      </w:r>
    </w:p>
    <w:p w:rsidR="009C1D77" w:rsidRDefault="009C1D77" w:rsidP="009C1D77">
      <w:pPr>
        <w:pStyle w:val="Heading4"/>
      </w:pPr>
      <w:r>
        <w:t xml:space="preserve">View the </w:t>
      </w:r>
      <w:r w:rsidRPr="00EA728E">
        <w:rPr>
          <w:b/>
        </w:rPr>
        <w:t>Fault Handler</w:t>
      </w:r>
      <w:r>
        <w:t xml:space="preserve"> for the </w:t>
      </w:r>
      <w:r>
        <w:rPr>
          <w:b/>
        </w:rPr>
        <w:t>LookupProduct</w:t>
      </w:r>
      <w:r>
        <w:t xml:space="preserve"> activity.</w:t>
      </w:r>
    </w:p>
    <w:p w:rsidR="009C1D77" w:rsidRDefault="009C1D77" w:rsidP="00582E49">
      <w:pPr>
        <w:pStyle w:val="Heading5"/>
      </w:pPr>
      <w:r w:rsidRPr="00582E49">
        <w:t>Click</w:t>
      </w:r>
      <w:r>
        <w:t xml:space="preserve"> the icon immediately below the </w:t>
      </w:r>
      <w:r>
        <w:rPr>
          <w:b/>
        </w:rPr>
        <w:t>LookupProduct</w:t>
      </w:r>
      <w:r w:rsidR="00D347F1">
        <w:rPr>
          <w:b/>
        </w:rPr>
        <w:t xml:space="preserve"> </w:t>
      </w:r>
      <w:r>
        <w:t>name.</w:t>
      </w:r>
    </w:p>
    <w:p w:rsidR="009C1D77" w:rsidRDefault="009C1D77" w:rsidP="009C1D77">
      <w:pPr>
        <w:pStyle w:val="Heading5"/>
      </w:pPr>
      <w:r>
        <w:t xml:space="preserve">Select </w:t>
      </w:r>
      <w:r w:rsidRPr="00EA728E">
        <w:rPr>
          <w:b/>
        </w:rPr>
        <w:t>View Fault Handlers</w:t>
      </w:r>
      <w:r>
        <w:t xml:space="preserve"> in the drop down menu.</w:t>
      </w:r>
    </w:p>
    <w:p w:rsidR="009C1D77" w:rsidRDefault="009C1D77" w:rsidP="009C1D77">
      <w:pPr>
        <w:pStyle w:val="Heading4"/>
      </w:pPr>
      <w:r>
        <w:t xml:space="preserve">Drag a new </w:t>
      </w:r>
      <w:r w:rsidRPr="00EA728E">
        <w:rPr>
          <w:b/>
        </w:rPr>
        <w:t>FaultHandler</w:t>
      </w:r>
      <w:r>
        <w:t xml:space="preserve"> onto the fault list in the fault handler</w:t>
      </w:r>
      <w:r w:rsidR="00AD41DE">
        <w:t xml:space="preserve"> and name it </w:t>
      </w:r>
      <w:r w:rsidR="00AD41DE" w:rsidRPr="00AD41DE">
        <w:rPr>
          <w:b/>
        </w:rPr>
        <w:t>allFaultHandler</w:t>
      </w:r>
      <w:r>
        <w:t>.</w:t>
      </w:r>
    </w:p>
    <w:p w:rsidR="009C1D77" w:rsidRPr="00582E49" w:rsidRDefault="00AD41DE" w:rsidP="00582E49">
      <w:pPr>
        <w:pStyle w:val="Heading5"/>
      </w:pPr>
      <w:r>
        <w:t xml:space="preserve">In the properties pane, set the </w:t>
      </w:r>
      <w:r w:rsidRPr="00AD41DE">
        <w:rPr>
          <w:b/>
        </w:rPr>
        <w:t>Name</w:t>
      </w:r>
      <w:r>
        <w:t xml:space="preserve"> property to </w:t>
      </w:r>
      <w:r w:rsidR="009C1D77" w:rsidRPr="00EA728E">
        <w:rPr>
          <w:b/>
        </w:rPr>
        <w:t>allFaultHandler</w:t>
      </w:r>
    </w:p>
    <w:p w:rsidR="009C1D77" w:rsidRDefault="009C1D77" w:rsidP="009C1D77">
      <w:pPr>
        <w:pStyle w:val="Heading5"/>
      </w:pPr>
      <w:r>
        <w:t xml:space="preserve">Set the </w:t>
      </w:r>
      <w:r w:rsidRPr="00EA728E">
        <w:rPr>
          <w:b/>
        </w:rPr>
        <w:t>FaultType</w:t>
      </w:r>
      <w:r>
        <w:t xml:space="preserve"> property to </w:t>
      </w:r>
      <w:r w:rsidRPr="00EA728E">
        <w:rPr>
          <w:b/>
        </w:rPr>
        <w:t>System.Exception</w:t>
      </w:r>
      <w:r w:rsidRPr="009C1D77">
        <w:t>.</w:t>
      </w:r>
    </w:p>
    <w:p w:rsidR="009C1D77" w:rsidRDefault="009C1D77" w:rsidP="00323984">
      <w:pPr>
        <w:pStyle w:val="Heading3"/>
        <w:ind w:left="270" w:hanging="270"/>
      </w:pPr>
      <w:r>
        <w:t xml:space="preserve">Create a </w:t>
      </w:r>
      <w:r w:rsidRPr="00323984">
        <w:rPr>
          <w:b/>
        </w:rPr>
        <w:t>Product</w:t>
      </w:r>
      <w:r>
        <w:t xml:space="preserve"> object that will simulate the results of the call to </w:t>
      </w:r>
      <w:r w:rsidRPr="00323984">
        <w:rPr>
          <w:b/>
        </w:rPr>
        <w:t>GetProduct</w:t>
      </w:r>
      <w:r>
        <w:t>.</w:t>
      </w:r>
    </w:p>
    <w:p w:rsidR="009C1D77" w:rsidRDefault="009C1D77" w:rsidP="009C1D77">
      <w:pPr>
        <w:pStyle w:val="Heading4"/>
      </w:pPr>
      <w:r>
        <w:t xml:space="preserve">Drag a </w:t>
      </w:r>
      <w:r w:rsidRPr="00EA728E">
        <w:rPr>
          <w:b/>
        </w:rPr>
        <w:t>Code</w:t>
      </w:r>
      <w:r>
        <w:t xml:space="preserve"> activity onto the fault handler canvas</w:t>
      </w:r>
      <w:r w:rsidR="00AD41DE">
        <w:t xml:space="preserve"> and name it </w:t>
      </w:r>
      <w:r w:rsidR="00AD41DE" w:rsidRPr="00AD41DE">
        <w:rPr>
          <w:b/>
        </w:rPr>
        <w:t>unknownProduct</w:t>
      </w:r>
      <w:r>
        <w:t>.</w:t>
      </w:r>
    </w:p>
    <w:p w:rsidR="009C1D77" w:rsidRPr="00582E49" w:rsidRDefault="00AD41DE" w:rsidP="00582E49">
      <w:pPr>
        <w:pStyle w:val="Heading5"/>
      </w:pPr>
      <w:r>
        <w:t xml:space="preserve">In the properties pane, set the </w:t>
      </w:r>
      <w:r w:rsidRPr="00AD41DE">
        <w:rPr>
          <w:b/>
        </w:rPr>
        <w:t>Name</w:t>
      </w:r>
      <w:r>
        <w:t xml:space="preserve"> property to </w:t>
      </w:r>
      <w:r w:rsidR="009C1D77">
        <w:rPr>
          <w:b/>
        </w:rPr>
        <w:t>unknownProduct</w:t>
      </w:r>
      <w:r w:rsidR="009C1D77" w:rsidRPr="001B417B">
        <w:t>.</w:t>
      </w:r>
    </w:p>
    <w:p w:rsidR="009C1D77" w:rsidRDefault="009C1D77" w:rsidP="009C1D77">
      <w:pPr>
        <w:pStyle w:val="Heading5"/>
      </w:pPr>
      <w:r>
        <w:t>Double click the activity in the designer to generate the code handler.</w:t>
      </w:r>
    </w:p>
    <w:p w:rsidR="009C1D77" w:rsidRDefault="009C1D77" w:rsidP="009C1D77">
      <w:pPr>
        <w:pStyle w:val="Heading4"/>
      </w:pPr>
      <w:r>
        <w:lastRenderedPageBreak/>
        <w:t xml:space="preserve">In the </w:t>
      </w:r>
      <w:r>
        <w:rPr>
          <w:b/>
        </w:rPr>
        <w:t>unknownProduct</w:t>
      </w:r>
      <w:r w:rsidRPr="00DB5319">
        <w:rPr>
          <w:b/>
        </w:rPr>
        <w:t>_ExecuteCode</w:t>
      </w:r>
      <w:r>
        <w:t xml:space="preserve"> method just generated, enter the code to create a new </w:t>
      </w:r>
      <w:r w:rsidRPr="00323984">
        <w:rPr>
          <w:b/>
        </w:rPr>
        <w:t>Product</w:t>
      </w:r>
      <w:r>
        <w:t xml:space="preserve"> object.</w:t>
      </w:r>
    </w:p>
    <w:p w:rsidR="00D347F1" w:rsidRPr="00D347F1" w:rsidRDefault="00D347F1" w:rsidP="00D347F1">
      <w:pPr>
        <w:pStyle w:val="ExerciseStepLevel2Code"/>
        <w:rPr>
          <w:szCs w:val="20"/>
        </w:rPr>
      </w:pPr>
      <w:r w:rsidRPr="00D347F1">
        <w:rPr>
          <w:szCs w:val="20"/>
        </w:rPr>
        <w:t>LineItem.Product = new Product();</w:t>
      </w:r>
    </w:p>
    <w:p w:rsidR="00D347F1" w:rsidRPr="00D347F1" w:rsidRDefault="00D347F1" w:rsidP="00D347F1">
      <w:pPr>
        <w:pStyle w:val="ExerciseStepLevel2Code"/>
        <w:rPr>
          <w:szCs w:val="20"/>
        </w:rPr>
      </w:pPr>
      <w:r w:rsidRPr="00D347F1">
        <w:rPr>
          <w:szCs w:val="20"/>
        </w:rPr>
        <w:t>LineItem.Product.Id = LineItem.Product.Id;</w:t>
      </w:r>
    </w:p>
    <w:p w:rsidR="00D347F1" w:rsidRPr="00D347F1" w:rsidRDefault="00D347F1" w:rsidP="00D347F1">
      <w:pPr>
        <w:pStyle w:val="ExerciseStepLevel2Code"/>
        <w:rPr>
          <w:szCs w:val="20"/>
        </w:rPr>
      </w:pPr>
      <w:r w:rsidRPr="00D347F1">
        <w:rPr>
          <w:szCs w:val="20"/>
        </w:rPr>
        <w:t>LineItem.Product.Name = "Unknown";</w:t>
      </w:r>
    </w:p>
    <w:p w:rsidR="00D347F1" w:rsidRDefault="00D347F1" w:rsidP="00D347F1">
      <w:pPr>
        <w:pStyle w:val="ExerciseStepLevel2Picture"/>
        <w:jc w:val="center"/>
      </w:pPr>
      <w:r>
        <w:rPr>
          <w:noProof/>
        </w:rPr>
        <w:drawing>
          <wp:inline distT="0" distB="0" distL="0" distR="0">
            <wp:extent cx="1581150" cy="1680337"/>
            <wp:effectExtent l="190500" t="152400" r="171450" b="129413"/>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1581150" cy="1680337"/>
                    </a:xfrm>
                    <a:prstGeom prst="rect">
                      <a:avLst/>
                    </a:prstGeom>
                    <a:ln>
                      <a:noFill/>
                    </a:ln>
                    <a:effectLst>
                      <a:outerShdw blurRad="190500" algn="tl" rotWithShape="0">
                        <a:srgbClr val="000000">
                          <a:alpha val="70000"/>
                        </a:srgbClr>
                      </a:outerShdw>
                    </a:effectLst>
                  </pic:spPr>
                </pic:pic>
              </a:graphicData>
            </a:graphic>
          </wp:inline>
        </w:drawing>
      </w:r>
    </w:p>
    <w:p w:rsidR="009C1D77" w:rsidRDefault="009C1D77" w:rsidP="00D347F1">
      <w:pPr>
        <w:pStyle w:val="Heading3"/>
        <w:ind w:left="270" w:hanging="270"/>
      </w:pPr>
      <w:r>
        <w:t xml:space="preserve">Integrate the </w:t>
      </w:r>
      <w:r w:rsidRPr="00323984">
        <w:rPr>
          <w:b/>
        </w:rPr>
        <w:t>LookupProduct</w:t>
      </w:r>
      <w:r>
        <w:t xml:space="preserve"> activity into a </w:t>
      </w:r>
      <w:r w:rsidRPr="00323984">
        <w:rPr>
          <w:b/>
        </w:rPr>
        <w:t>Replicator</w:t>
      </w:r>
      <w:r>
        <w:t xml:space="preserve"> activity so it is executed once for each line item in the order.</w:t>
      </w:r>
    </w:p>
    <w:p w:rsidR="00D347F1" w:rsidRPr="00D347F1" w:rsidRDefault="00D347F1" w:rsidP="00D347F1">
      <w:pPr>
        <w:pStyle w:val="Heading4"/>
      </w:pPr>
      <w:r>
        <w:t xml:space="preserve">Right click </w:t>
      </w:r>
      <w:r w:rsidRPr="00D347F1">
        <w:rPr>
          <w:b/>
        </w:rPr>
        <w:t>OrderSubmission</w:t>
      </w:r>
      <w:r>
        <w:t xml:space="preserve"> in the </w:t>
      </w:r>
      <w:r w:rsidRPr="00D347F1">
        <w:rPr>
          <w:b/>
        </w:rPr>
        <w:t>Solution Explorer</w:t>
      </w:r>
      <w:r>
        <w:t xml:space="preserve"> and click </w:t>
      </w:r>
      <w:r w:rsidRPr="00D347F1">
        <w:rPr>
          <w:b/>
        </w:rPr>
        <w:t>Build</w:t>
      </w:r>
      <w:r>
        <w:t>.</w:t>
      </w:r>
      <w:r w:rsidRPr="00D347F1">
        <w:t xml:space="preserve"> </w:t>
      </w:r>
    </w:p>
    <w:p w:rsidR="00D347F1" w:rsidRDefault="00D347F1" w:rsidP="009C1D77">
      <w:pPr>
        <w:pStyle w:val="Heading4"/>
      </w:pPr>
      <w:r>
        <w:t xml:space="preserve">Right click </w:t>
      </w:r>
      <w:r w:rsidR="00622122">
        <w:rPr>
          <w:b/>
        </w:rPr>
        <w:t>EnterOrder</w:t>
      </w:r>
      <w:r w:rsidRPr="00D347F1">
        <w:rPr>
          <w:b/>
        </w:rPr>
        <w:t>.cs</w:t>
      </w:r>
      <w:r>
        <w:t xml:space="preserve"> in the </w:t>
      </w:r>
      <w:r w:rsidRPr="00D347F1">
        <w:rPr>
          <w:b/>
        </w:rPr>
        <w:t>Solution Explorer</w:t>
      </w:r>
      <w:r>
        <w:t xml:space="preserve"> and click </w:t>
      </w:r>
      <w:r w:rsidRPr="00D347F1">
        <w:rPr>
          <w:b/>
        </w:rPr>
        <w:t>View Designer</w:t>
      </w:r>
      <w:r>
        <w:t>.</w:t>
      </w:r>
    </w:p>
    <w:p w:rsidR="009C1D77" w:rsidRDefault="009C1D77" w:rsidP="009C1D77">
      <w:pPr>
        <w:pStyle w:val="Heading4"/>
      </w:pPr>
      <w:r>
        <w:t xml:space="preserve">Drag a </w:t>
      </w:r>
      <w:r w:rsidRPr="00582E49">
        <w:rPr>
          <w:b/>
        </w:rPr>
        <w:t>Replicator</w:t>
      </w:r>
      <w:r>
        <w:t xml:space="preserve"> activity onto the </w:t>
      </w:r>
      <w:r w:rsidR="00622122">
        <w:rPr>
          <w:b/>
        </w:rPr>
        <w:t>EnterOrder</w:t>
      </w:r>
      <w:r>
        <w:t xml:space="preserve"> canvas following the </w:t>
      </w:r>
      <w:r w:rsidRPr="00323984">
        <w:rPr>
          <w:b/>
        </w:rPr>
        <w:t>enterAllLineItems</w:t>
      </w:r>
      <w:r>
        <w:t xml:space="preserve"> activity</w:t>
      </w:r>
      <w:r w:rsidR="00AD41DE">
        <w:t xml:space="preserve"> and name it </w:t>
      </w:r>
      <w:r w:rsidR="00AD41DE" w:rsidRPr="00AD41DE">
        <w:rPr>
          <w:b/>
        </w:rPr>
        <w:t>lookupProducts</w:t>
      </w:r>
      <w:r w:rsidR="00AD41DE">
        <w:t>.</w:t>
      </w:r>
    </w:p>
    <w:p w:rsidR="009C1D77" w:rsidRDefault="00AD41DE" w:rsidP="009C1D77">
      <w:pPr>
        <w:pStyle w:val="Heading5"/>
      </w:pPr>
      <w:r>
        <w:t xml:space="preserve">In the properties pane, set the </w:t>
      </w:r>
      <w:r w:rsidRPr="00AD41DE">
        <w:rPr>
          <w:b/>
        </w:rPr>
        <w:t>Name</w:t>
      </w:r>
      <w:r>
        <w:t xml:space="preserve"> property to </w:t>
      </w:r>
      <w:r w:rsidR="009C1D77" w:rsidRPr="00323984">
        <w:rPr>
          <w:b/>
        </w:rPr>
        <w:t>lookupProducts</w:t>
      </w:r>
      <w:r w:rsidR="009C1D77">
        <w:t>.</w:t>
      </w:r>
    </w:p>
    <w:p w:rsidR="009C1D77" w:rsidRDefault="009C1D77" w:rsidP="009C1D77">
      <w:pPr>
        <w:pStyle w:val="Heading5"/>
      </w:pPr>
      <w:r>
        <w:t xml:space="preserve">Bind the </w:t>
      </w:r>
      <w:r w:rsidRPr="00323984">
        <w:rPr>
          <w:b/>
        </w:rPr>
        <w:t>InitialChildData</w:t>
      </w:r>
      <w:r>
        <w:t xml:space="preserve"> property to the </w:t>
      </w:r>
      <w:r w:rsidRPr="00323984">
        <w:rPr>
          <w:b/>
        </w:rPr>
        <w:t>EnterOrder.NewOrder.LineItems</w:t>
      </w:r>
      <w:r>
        <w:t xml:space="preserve"> property.</w:t>
      </w:r>
    </w:p>
    <w:p w:rsidR="009C1D77" w:rsidRDefault="009C1D77" w:rsidP="009C1D77">
      <w:pPr>
        <w:pStyle w:val="Heading4"/>
      </w:pPr>
      <w:r>
        <w:t xml:space="preserve">Drag a </w:t>
      </w:r>
      <w:r w:rsidRPr="00323984">
        <w:rPr>
          <w:b/>
        </w:rPr>
        <w:t>LookupProduct</w:t>
      </w:r>
      <w:r>
        <w:t xml:space="preserve"> activity into the </w:t>
      </w:r>
      <w:r w:rsidRPr="00323984">
        <w:rPr>
          <w:b/>
        </w:rPr>
        <w:t>lookupProducts</w:t>
      </w:r>
      <w:r>
        <w:t xml:space="preserve"> activity</w:t>
      </w:r>
      <w:r w:rsidR="00AD41DE">
        <w:t xml:space="preserve"> and name it </w:t>
      </w:r>
      <w:r w:rsidR="00AD41DE" w:rsidRPr="00AD41DE">
        <w:rPr>
          <w:b/>
        </w:rPr>
        <w:t>lookupProduct</w:t>
      </w:r>
      <w:r>
        <w:t>.</w:t>
      </w:r>
    </w:p>
    <w:p w:rsidR="009C1D77" w:rsidRDefault="00AD41DE" w:rsidP="009C1D77">
      <w:pPr>
        <w:pStyle w:val="Heading5"/>
      </w:pPr>
      <w:r>
        <w:t xml:space="preserve">In the properties pane, set the </w:t>
      </w:r>
      <w:r w:rsidRPr="00AD41DE">
        <w:rPr>
          <w:b/>
        </w:rPr>
        <w:t>Name</w:t>
      </w:r>
      <w:r>
        <w:t xml:space="preserve"> property to </w:t>
      </w:r>
      <w:r w:rsidR="009C1D77" w:rsidRPr="00323984">
        <w:rPr>
          <w:b/>
        </w:rPr>
        <w:t>lookupProduct</w:t>
      </w:r>
      <w:r w:rsidR="009C1D77">
        <w:t>.</w:t>
      </w:r>
    </w:p>
    <w:p w:rsidR="009C1D77" w:rsidRDefault="009C1D77" w:rsidP="009C1D77">
      <w:pPr>
        <w:pStyle w:val="Heading4"/>
      </w:pPr>
      <w:r>
        <w:t xml:space="preserve">Implement the </w:t>
      </w:r>
      <w:r w:rsidRPr="00323984">
        <w:rPr>
          <w:b/>
        </w:rPr>
        <w:t>lookupProducts ChildInitialized</w:t>
      </w:r>
      <w:r>
        <w:t xml:space="preserve"> handler.</w:t>
      </w:r>
    </w:p>
    <w:p w:rsidR="009C1D77" w:rsidRDefault="009C1D77" w:rsidP="009C1D77">
      <w:pPr>
        <w:pStyle w:val="Heading5"/>
      </w:pPr>
      <w:r>
        <w:t xml:space="preserve">Set the </w:t>
      </w:r>
      <w:r w:rsidRPr="00323984">
        <w:rPr>
          <w:b/>
        </w:rPr>
        <w:t>ChildInitialized</w:t>
      </w:r>
      <w:r>
        <w:t xml:space="preserve"> property to </w:t>
      </w:r>
      <w:r w:rsidRPr="00323984">
        <w:rPr>
          <w:b/>
        </w:rPr>
        <w:t>lookupProducts_ChildInitialized</w:t>
      </w:r>
      <w:r>
        <w:t xml:space="preserve"> and hit enter</w:t>
      </w:r>
    </w:p>
    <w:p w:rsidR="009C1D77" w:rsidRDefault="009C1D77" w:rsidP="009C1D77">
      <w:pPr>
        <w:pStyle w:val="Heading5"/>
      </w:pPr>
      <w:r>
        <w:t xml:space="preserve">Add the following code to the </w:t>
      </w:r>
      <w:r w:rsidRPr="00323984">
        <w:rPr>
          <w:b/>
        </w:rPr>
        <w:t>lookupProducts_ChildInitialized</w:t>
      </w:r>
      <w:r>
        <w:t xml:space="preserve"> method.</w:t>
      </w:r>
    </w:p>
    <w:p w:rsidR="009C1D77" w:rsidRDefault="009C1D77" w:rsidP="00323984">
      <w:pPr>
        <w:pStyle w:val="ExerciseStepLevel2Code"/>
      </w:pPr>
      <w:r>
        <w:t>LookupProduct send = e.Activity as LookupProduct;</w:t>
      </w:r>
    </w:p>
    <w:p w:rsidR="009C1D77" w:rsidRDefault="009C1D77" w:rsidP="00323984">
      <w:pPr>
        <w:pStyle w:val="ExerciseStepLevel2Code"/>
      </w:pPr>
      <w:r>
        <w:t>send.LineItem = e.InstanceData as LineItem;</w:t>
      </w:r>
    </w:p>
    <w:p w:rsidR="009C1D77" w:rsidRPr="00A15504" w:rsidRDefault="00D347F1" w:rsidP="00975686">
      <w:pPr>
        <w:pStyle w:val="ExerciseStepLevel2Picture"/>
        <w:jc w:val="center"/>
        <w:rPr>
          <w:b/>
        </w:rPr>
      </w:pPr>
      <w:r>
        <w:rPr>
          <w:noProof/>
        </w:rPr>
        <w:drawing>
          <wp:inline distT="0" distB="0" distL="0" distR="0">
            <wp:extent cx="1531619" cy="1943100"/>
            <wp:effectExtent l="190500" t="152400" r="163831"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1531282" cy="1942673"/>
                    </a:xfrm>
                    <a:prstGeom prst="rect">
                      <a:avLst/>
                    </a:prstGeom>
                    <a:ln>
                      <a:noFill/>
                    </a:ln>
                    <a:effectLst>
                      <a:outerShdw blurRad="190500" algn="tl" rotWithShape="0">
                        <a:srgbClr val="000000">
                          <a:alpha val="70000"/>
                        </a:srgbClr>
                      </a:outerShdw>
                    </a:effectLst>
                  </pic:spPr>
                </pic:pic>
              </a:graphicData>
            </a:graphic>
          </wp:inline>
        </w:drawing>
      </w:r>
    </w:p>
    <w:p w:rsidR="00E2582B" w:rsidRPr="00622D60" w:rsidRDefault="00E2582B" w:rsidP="00323984">
      <w:pPr>
        <w:pStyle w:val="Heading3"/>
        <w:ind w:left="270" w:hanging="270"/>
      </w:pPr>
      <w:r w:rsidRPr="00622D60">
        <w:lastRenderedPageBreak/>
        <w:t>Update the code that generates the order summary</w:t>
      </w:r>
      <w:r w:rsidR="009C1D77">
        <w:t xml:space="preserve"> to incorporate the product name.</w:t>
      </w:r>
    </w:p>
    <w:p w:rsidR="009C1D77" w:rsidRDefault="009C1D77" w:rsidP="009C1D77">
      <w:pPr>
        <w:pStyle w:val="Heading4"/>
      </w:pPr>
      <w:r>
        <w:t xml:space="preserve">Find the </w:t>
      </w:r>
      <w:r w:rsidRPr="00323984">
        <w:rPr>
          <w:b/>
        </w:rPr>
        <w:t>displayCompleteOrder_ExecuteCode</w:t>
      </w:r>
      <w:r>
        <w:t xml:space="preserve"> method and replace the last line</w:t>
      </w:r>
    </w:p>
    <w:p w:rsidR="00D347F1" w:rsidRPr="00D347F1" w:rsidRDefault="00D347F1" w:rsidP="00D347F1">
      <w:pPr>
        <w:pStyle w:val="ExerciseStepLevel2Code"/>
        <w:rPr>
          <w:rFonts w:ascii="Arial" w:hAnsi="Arial" w:cs="Arial"/>
          <w:noProof w:val="0"/>
        </w:rPr>
      </w:pPr>
      <w:r w:rsidRPr="00D347F1">
        <w:t>Console.WriteLine("   - {0}: {1}", lineItem.ProductId, lineItem.Product.Name);</w:t>
      </w:r>
    </w:p>
    <w:p w:rsidR="009C1D77" w:rsidRDefault="009C1D77" w:rsidP="009C1D77">
      <w:pPr>
        <w:pStyle w:val="Heading3"/>
        <w:ind w:left="270" w:hanging="270"/>
      </w:pPr>
      <w:r w:rsidRPr="00622D60">
        <w:t xml:space="preserve">Test </w:t>
      </w:r>
      <w:r>
        <w:t>order entry by adding a new order and submitting it to the services.</w:t>
      </w:r>
    </w:p>
    <w:p w:rsidR="009C1D77" w:rsidRPr="00EA728E" w:rsidRDefault="009C1D77" w:rsidP="009C1D77">
      <w:pPr>
        <w:pStyle w:val="Heading4"/>
      </w:pPr>
      <w:r w:rsidRPr="00EA728E">
        <w:t>Start both the service application and workflow application at the same time.</w:t>
      </w:r>
    </w:p>
    <w:p w:rsidR="009C1D77" w:rsidRDefault="009C1D77" w:rsidP="009C1D77">
      <w:pPr>
        <w:pStyle w:val="Heading4"/>
      </w:pPr>
      <w:r>
        <w:t xml:space="preserve">Once the application has started, enter a customer name as </w:t>
      </w:r>
      <w:r w:rsidRPr="00434B5F">
        <w:rPr>
          <w:b/>
        </w:rPr>
        <w:t>ABC Inc</w:t>
      </w:r>
      <w:r>
        <w:t>.</w:t>
      </w:r>
    </w:p>
    <w:p w:rsidR="009C1D77" w:rsidRDefault="009C1D77" w:rsidP="009C1D77">
      <w:pPr>
        <w:pStyle w:val="Heading4"/>
      </w:pPr>
      <w:r>
        <w:t xml:space="preserve">When asked for a product id, use an id of </w:t>
      </w:r>
      <w:r w:rsidRPr="00434B5F">
        <w:rPr>
          <w:b/>
        </w:rPr>
        <w:t>1</w:t>
      </w:r>
      <w:r>
        <w:t xml:space="preserve"> for the first time and </w:t>
      </w:r>
      <w:r>
        <w:rPr>
          <w:b/>
        </w:rPr>
        <w:t>10</w:t>
      </w:r>
      <w:r>
        <w:t xml:space="preserve"> for the second time.</w:t>
      </w:r>
    </w:p>
    <w:p w:rsidR="009C1D77" w:rsidRDefault="009C1D77" w:rsidP="009C1D77">
      <w:pPr>
        <w:pStyle w:val="Heading4"/>
      </w:pPr>
      <w:r>
        <w:t>When asked for the third product id, hit enter to indicate that no more line items are needed.</w:t>
      </w:r>
    </w:p>
    <w:p w:rsidR="009C1D77" w:rsidRDefault="009C1D77" w:rsidP="009C1D77">
      <w:pPr>
        <w:pStyle w:val="Heading4"/>
      </w:pPr>
      <w:r>
        <w:t>Review the output to verify the order is displayed correctly and includes the product names.</w:t>
      </w:r>
    </w:p>
    <w:p w:rsidR="00E2582B" w:rsidRPr="009C1D77" w:rsidRDefault="00D347F1" w:rsidP="00D347F1">
      <w:pPr>
        <w:pStyle w:val="ExerciseStepLevel2Picture"/>
        <w:jc w:val="center"/>
      </w:pPr>
      <w:r>
        <w:rPr>
          <w:noProof/>
        </w:rPr>
        <w:drawing>
          <wp:inline distT="0" distB="0" distL="0" distR="0">
            <wp:extent cx="5943600" cy="2945107"/>
            <wp:effectExtent l="190500" t="152400" r="171450" b="140993"/>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2945107"/>
                    </a:xfrm>
                    <a:prstGeom prst="rect">
                      <a:avLst/>
                    </a:prstGeom>
                    <a:ln>
                      <a:noFill/>
                    </a:ln>
                    <a:effectLst>
                      <a:outerShdw blurRad="190500" algn="tl" rotWithShape="0">
                        <a:srgbClr val="000000">
                          <a:alpha val="70000"/>
                        </a:srgbClr>
                      </a:outerShdw>
                    </a:effectLst>
                  </pic:spPr>
                </pic:pic>
              </a:graphicData>
            </a:graphic>
          </wp:inline>
        </w:drawing>
      </w:r>
    </w:p>
    <w:sectPr w:rsidR="00E2582B" w:rsidRPr="009C1D77" w:rsidSect="00F24E45">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B1F" w:rsidRDefault="005C3B1F" w:rsidP="008E38B2">
      <w:pPr>
        <w:spacing w:before="0" w:after="0" w:line="240" w:lineRule="auto"/>
      </w:pPr>
      <w:r>
        <w:separator/>
      </w:r>
    </w:p>
  </w:endnote>
  <w:endnote w:type="continuationSeparator" w:id="0">
    <w:p w:rsidR="005C3B1F" w:rsidRDefault="005C3B1F"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504" w:rsidRPr="008E38B2" w:rsidRDefault="003B31FD" w:rsidP="003B31FD">
    <w:pPr>
      <w:pStyle w:val="Footer"/>
      <w:ind w:left="4680" w:hanging="4680"/>
    </w:pPr>
    <w:r>
      <w:t>© 2009</w:t>
    </w:r>
    <w:r w:rsidR="00A15504" w:rsidRPr="008E38B2">
      <w:t xml:space="preserve"> </w:t>
    </w:r>
    <w:r>
      <w:t>Critical Path Training, LLC</w:t>
    </w:r>
    <w:r w:rsidR="00A15504">
      <w:tab/>
    </w:r>
    <w:r w:rsidR="00A15504">
      <w:tab/>
      <w:t>Page</w:t>
    </w:r>
    <w:r w:rsidR="00DE32DF">
      <w:t xml:space="preserve"> 2-</w:t>
    </w:r>
    <w:fldSimple w:instr=" PAGE   \* MERGEFORMAT ">
      <w:r>
        <w:rPr>
          <w:noProof/>
        </w:rPr>
        <w:t>3</w:t>
      </w:r>
    </w:fldSimple>
    <w:r w:rsidR="00A15504">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B1F" w:rsidRDefault="005C3B1F" w:rsidP="008E38B2">
      <w:pPr>
        <w:spacing w:before="0" w:after="0" w:line="240" w:lineRule="auto"/>
      </w:pPr>
      <w:r>
        <w:separator/>
      </w:r>
    </w:p>
  </w:footnote>
  <w:footnote w:type="continuationSeparator" w:id="0">
    <w:p w:rsidR="005C3B1F" w:rsidRDefault="005C3B1F" w:rsidP="008E38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9422222"/>
    <w:multiLevelType w:val="multilevel"/>
    <w:tmpl w:val="A93266FE"/>
    <w:lvl w:ilvl="0">
      <w:start w:val="1"/>
      <w:numFmt w:val="decimal"/>
      <w:pStyle w:val="ExerciseStepLevel1"/>
      <w:lvlText w:val="%1)"/>
      <w:lvlJc w:val="left"/>
      <w:pPr>
        <w:tabs>
          <w:tab w:val="num" w:pos="288"/>
        </w:tabs>
        <w:ind w:left="288" w:hanging="288"/>
      </w:pPr>
      <w:rPr>
        <w:rFonts w:ascii="Arial" w:hAnsi="Arial" w:hint="default"/>
        <w:sz w:val="20"/>
      </w:rPr>
    </w:lvl>
    <w:lvl w:ilvl="1">
      <w:start w:val="1"/>
      <w:numFmt w:val="upperLetter"/>
      <w:lvlText w:val="%2)"/>
      <w:lvlJc w:val="left"/>
      <w:pPr>
        <w:tabs>
          <w:tab w:val="num" w:pos="576"/>
        </w:tabs>
        <w:ind w:left="288" w:firstLine="0"/>
      </w:pPr>
      <w:rPr>
        <w:rFonts w:hint="default"/>
      </w:rPr>
    </w:lvl>
    <w:lvl w:ilvl="2">
      <w:start w:val="1"/>
      <w:numFmt w:val="upperRoman"/>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6A6ACB"/>
    <w:multiLevelType w:val="hybridMultilevel"/>
    <w:tmpl w:val="305E0EF2"/>
    <w:lvl w:ilvl="0" w:tplc="8E5CC9AE">
      <w:start w:val="1"/>
      <w:numFmt w:val="upp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45994E91"/>
    <w:multiLevelType w:val="hybridMultilevel"/>
    <w:tmpl w:val="009CC680"/>
    <w:lvl w:ilvl="0" w:tplc="DAE88E5C">
      <w:start w:val="1"/>
      <w:numFmt w:val="decimal"/>
      <w:pStyle w:val="Heading3"/>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27ABE"/>
    <w:multiLevelType w:val="hybridMultilevel"/>
    <w:tmpl w:val="2A5A02B0"/>
    <w:lvl w:ilvl="0" w:tplc="409619E6">
      <w:start w:val="1"/>
      <w:numFmt w:val="bullet"/>
      <w:pStyle w:val="Heading4"/>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4"/>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5"/>
  </w:num>
  <w:num w:numId="43">
    <w:abstractNumId w:val="0"/>
  </w:num>
  <w:num w:numId="44">
    <w:abstractNumId w:val="4"/>
    <w:lvlOverride w:ilvl="0">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defaultTabStop w:val="720"/>
  <w:characterSpacingControl w:val="doNotCompress"/>
  <w:footnotePr>
    <w:footnote w:id="-1"/>
    <w:footnote w:id="0"/>
  </w:footnotePr>
  <w:endnotePr>
    <w:endnote w:id="-1"/>
    <w:endnote w:id="0"/>
  </w:endnotePr>
  <w:compat/>
  <w:rsids>
    <w:rsidRoot w:val="00826A54"/>
    <w:rsid w:val="00002375"/>
    <w:rsid w:val="00013968"/>
    <w:rsid w:val="00033CEA"/>
    <w:rsid w:val="00051304"/>
    <w:rsid w:val="000629DA"/>
    <w:rsid w:val="00062F9D"/>
    <w:rsid w:val="00090968"/>
    <w:rsid w:val="000970DF"/>
    <w:rsid w:val="000F266A"/>
    <w:rsid w:val="001044BC"/>
    <w:rsid w:val="00110919"/>
    <w:rsid w:val="00112F1E"/>
    <w:rsid w:val="00153A47"/>
    <w:rsid w:val="00170E08"/>
    <w:rsid w:val="0017254A"/>
    <w:rsid w:val="00181128"/>
    <w:rsid w:val="001B37B8"/>
    <w:rsid w:val="001B417B"/>
    <w:rsid w:val="001C2018"/>
    <w:rsid w:val="001C4D79"/>
    <w:rsid w:val="001C5929"/>
    <w:rsid w:val="001E57D3"/>
    <w:rsid w:val="00205318"/>
    <w:rsid w:val="00212A5D"/>
    <w:rsid w:val="00214EC6"/>
    <w:rsid w:val="002345C7"/>
    <w:rsid w:val="00234F62"/>
    <w:rsid w:val="00251F31"/>
    <w:rsid w:val="002919F1"/>
    <w:rsid w:val="00291D6A"/>
    <w:rsid w:val="00292661"/>
    <w:rsid w:val="002A5C2D"/>
    <w:rsid w:val="002B290D"/>
    <w:rsid w:val="002C2533"/>
    <w:rsid w:val="002C2FDA"/>
    <w:rsid w:val="002D457D"/>
    <w:rsid w:val="002D587F"/>
    <w:rsid w:val="002F2959"/>
    <w:rsid w:val="00323984"/>
    <w:rsid w:val="003531FC"/>
    <w:rsid w:val="003534F8"/>
    <w:rsid w:val="00363D45"/>
    <w:rsid w:val="00367651"/>
    <w:rsid w:val="00373969"/>
    <w:rsid w:val="00383542"/>
    <w:rsid w:val="00391D32"/>
    <w:rsid w:val="003B0627"/>
    <w:rsid w:val="003B31FD"/>
    <w:rsid w:val="003C5864"/>
    <w:rsid w:val="003E54E7"/>
    <w:rsid w:val="004171A1"/>
    <w:rsid w:val="00420C99"/>
    <w:rsid w:val="00421C7F"/>
    <w:rsid w:val="00434AE3"/>
    <w:rsid w:val="00434B5F"/>
    <w:rsid w:val="00444E87"/>
    <w:rsid w:val="0045315C"/>
    <w:rsid w:val="004601F8"/>
    <w:rsid w:val="00477986"/>
    <w:rsid w:val="004817E6"/>
    <w:rsid w:val="004B513D"/>
    <w:rsid w:val="004B626A"/>
    <w:rsid w:val="004D4026"/>
    <w:rsid w:val="004D6A40"/>
    <w:rsid w:val="00516DC6"/>
    <w:rsid w:val="00530953"/>
    <w:rsid w:val="00544F11"/>
    <w:rsid w:val="00546CA5"/>
    <w:rsid w:val="005523F2"/>
    <w:rsid w:val="00582E49"/>
    <w:rsid w:val="005A31F5"/>
    <w:rsid w:val="005B25DA"/>
    <w:rsid w:val="005C3B1F"/>
    <w:rsid w:val="005C68EC"/>
    <w:rsid w:val="00600487"/>
    <w:rsid w:val="00622122"/>
    <w:rsid w:val="00622D60"/>
    <w:rsid w:val="00627B34"/>
    <w:rsid w:val="00633D3A"/>
    <w:rsid w:val="006855C6"/>
    <w:rsid w:val="006B5390"/>
    <w:rsid w:val="00702CE5"/>
    <w:rsid w:val="0070636F"/>
    <w:rsid w:val="0071250A"/>
    <w:rsid w:val="00745EEE"/>
    <w:rsid w:val="00764586"/>
    <w:rsid w:val="0077652F"/>
    <w:rsid w:val="007B16CB"/>
    <w:rsid w:val="007E26ED"/>
    <w:rsid w:val="007F1D5B"/>
    <w:rsid w:val="007F23C1"/>
    <w:rsid w:val="007F5550"/>
    <w:rsid w:val="007F729D"/>
    <w:rsid w:val="0081241E"/>
    <w:rsid w:val="0081333E"/>
    <w:rsid w:val="008165BC"/>
    <w:rsid w:val="00826A54"/>
    <w:rsid w:val="00862ECE"/>
    <w:rsid w:val="00895E15"/>
    <w:rsid w:val="008C6A3A"/>
    <w:rsid w:val="008E38B2"/>
    <w:rsid w:val="008F215A"/>
    <w:rsid w:val="00947F63"/>
    <w:rsid w:val="00960B96"/>
    <w:rsid w:val="00975686"/>
    <w:rsid w:val="009A593A"/>
    <w:rsid w:val="009B6371"/>
    <w:rsid w:val="009C0900"/>
    <w:rsid w:val="009C1D77"/>
    <w:rsid w:val="009D58FF"/>
    <w:rsid w:val="009D593B"/>
    <w:rsid w:val="009D7911"/>
    <w:rsid w:val="00A15504"/>
    <w:rsid w:val="00A52D33"/>
    <w:rsid w:val="00A62B3F"/>
    <w:rsid w:val="00A70B51"/>
    <w:rsid w:val="00A85D25"/>
    <w:rsid w:val="00AA07B1"/>
    <w:rsid w:val="00AA3931"/>
    <w:rsid w:val="00AA49DF"/>
    <w:rsid w:val="00AD41DE"/>
    <w:rsid w:val="00AD45E2"/>
    <w:rsid w:val="00B3469F"/>
    <w:rsid w:val="00B51F9B"/>
    <w:rsid w:val="00B835DF"/>
    <w:rsid w:val="00BA0127"/>
    <w:rsid w:val="00BB0443"/>
    <w:rsid w:val="00BC5472"/>
    <w:rsid w:val="00BD425E"/>
    <w:rsid w:val="00C12669"/>
    <w:rsid w:val="00C32E1C"/>
    <w:rsid w:val="00C422BA"/>
    <w:rsid w:val="00C8263F"/>
    <w:rsid w:val="00C827AC"/>
    <w:rsid w:val="00C87247"/>
    <w:rsid w:val="00C92AF9"/>
    <w:rsid w:val="00C93AE3"/>
    <w:rsid w:val="00CD2591"/>
    <w:rsid w:val="00CD63F0"/>
    <w:rsid w:val="00CF0498"/>
    <w:rsid w:val="00D04891"/>
    <w:rsid w:val="00D105A1"/>
    <w:rsid w:val="00D24CE0"/>
    <w:rsid w:val="00D32801"/>
    <w:rsid w:val="00D347F1"/>
    <w:rsid w:val="00DB1EE4"/>
    <w:rsid w:val="00DB5319"/>
    <w:rsid w:val="00DE0F50"/>
    <w:rsid w:val="00DE32DF"/>
    <w:rsid w:val="00E2582B"/>
    <w:rsid w:val="00E52DCD"/>
    <w:rsid w:val="00E96B63"/>
    <w:rsid w:val="00EA728E"/>
    <w:rsid w:val="00ED50DA"/>
    <w:rsid w:val="00ED54D7"/>
    <w:rsid w:val="00ED5861"/>
    <w:rsid w:val="00F24E45"/>
    <w:rsid w:val="00F303F8"/>
    <w:rsid w:val="00F455C1"/>
    <w:rsid w:val="00F627D0"/>
    <w:rsid w:val="00F70B06"/>
    <w:rsid w:val="00F72A77"/>
    <w:rsid w:val="00F828B2"/>
    <w:rsid w:val="00F83153"/>
    <w:rsid w:val="00F86317"/>
    <w:rsid w:val="00FC0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40" w:line="276" w:lineRule="auto"/>
        <w:ind w:left="720"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1250A"/>
    <w:pPr>
      <w:ind w:left="144"/>
    </w:pPr>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rsid w:val="00B51F9B"/>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C87247"/>
    <w:pPr>
      <w:keepNext/>
      <w:keepLines/>
      <w:numPr>
        <w:numId w:val="3"/>
      </w:numPr>
      <w:spacing w:before="120"/>
      <w:outlineLvl w:val="2"/>
    </w:pPr>
    <w:rPr>
      <w:rFonts w:eastAsiaTheme="majorEastAsia" w:cs="Arial"/>
      <w:bCs/>
    </w:rPr>
  </w:style>
  <w:style w:type="paragraph" w:styleId="Heading4">
    <w:name w:val="heading 4"/>
    <w:basedOn w:val="ExerciseStepLevel2"/>
    <w:next w:val="Normal"/>
    <w:link w:val="Heading4Char"/>
    <w:uiPriority w:val="9"/>
    <w:unhideWhenUsed/>
    <w:qFormat/>
    <w:rsid w:val="00C87247"/>
    <w:pPr>
      <w:numPr>
        <w:numId w:val="42"/>
      </w:numPr>
      <w:ind w:left="648" w:hanging="288"/>
      <w:outlineLvl w:val="3"/>
    </w:pPr>
  </w:style>
  <w:style w:type="paragraph" w:styleId="Heading5">
    <w:name w:val="heading 5"/>
    <w:basedOn w:val="ExerciseStepLevel3"/>
    <w:next w:val="Normal"/>
    <w:link w:val="Heading5Char"/>
    <w:uiPriority w:val="9"/>
    <w:unhideWhenUsed/>
    <w:qFormat/>
    <w:rsid w:val="00C87247"/>
    <w:pPr>
      <w:tabs>
        <w:tab w:val="left" w:pos="864"/>
      </w:tabs>
      <w:ind w:left="792"/>
      <w:outlineLvl w:val="4"/>
    </w:pPr>
  </w:style>
  <w:style w:type="paragraph" w:styleId="Heading6">
    <w:name w:val="heading 6"/>
    <w:basedOn w:val="Normal"/>
    <w:next w:val="Normal"/>
    <w:link w:val="Heading6Char"/>
    <w:uiPriority w:val="9"/>
    <w:semiHidden/>
    <w:unhideWhenUsed/>
    <w:qFormat/>
    <w:rsid w:val="004D6A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tabs>
        <w:tab w:val="num" w:pos="864"/>
      </w:tabs>
      <w:ind w:left="576" w:firstLine="0"/>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qFormat/>
    <w:rsid w:val="003E54E7"/>
    <w:pPr>
      <w:spacing w:before="240"/>
    </w:pPr>
    <w:rPr>
      <w:b/>
      <w:sz w:val="24"/>
    </w:rPr>
  </w:style>
  <w:style w:type="paragraph" w:styleId="ListParagraph">
    <w:name w:val="List Paragraph"/>
    <w:basedOn w:val="Normal"/>
    <w:uiPriority w:val="34"/>
    <w:unhideWhenUsed/>
    <w:qFormat/>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5523F2"/>
    <w:pPr>
      <w:pBdr>
        <w:top w:val="single" w:sz="4" w:space="4" w:color="auto" w:shadow="1"/>
        <w:left w:val="single" w:sz="4" w:space="4" w:color="auto" w:shadow="1"/>
        <w:bottom w:val="single" w:sz="4" w:space="4" w:color="auto" w:shadow="1"/>
        <w:right w:val="single" w:sz="4" w:space="4" w:color="auto" w:shadow="1"/>
      </w:pBdr>
      <w:shd w:val="pct12" w:color="auto" w:fill="auto"/>
      <w:tabs>
        <w:tab w:val="clear" w:pos="576"/>
      </w:tabs>
      <w:spacing w:line="240" w:lineRule="auto"/>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C87247"/>
    <w:rPr>
      <w:rFonts w:ascii="Arial" w:eastAsiaTheme="majorEastAsia" w:hAnsi="Arial" w:cs="Arial"/>
      <w:bCs/>
      <w:sz w:val="20"/>
    </w:rPr>
  </w:style>
  <w:style w:type="character" w:customStyle="1" w:styleId="Heading4Char">
    <w:name w:val="Heading 4 Char"/>
    <w:basedOn w:val="DefaultParagraphFont"/>
    <w:link w:val="Heading4"/>
    <w:uiPriority w:val="9"/>
    <w:rsid w:val="00C87247"/>
    <w:rPr>
      <w:rFonts w:ascii="Arial" w:hAnsi="Arial"/>
      <w:sz w:val="18"/>
    </w:rPr>
  </w:style>
  <w:style w:type="character" w:customStyle="1" w:styleId="Heading5Char">
    <w:name w:val="Heading 5 Char"/>
    <w:basedOn w:val="DefaultParagraphFont"/>
    <w:link w:val="Heading5"/>
    <w:uiPriority w:val="9"/>
    <w:rsid w:val="00C87247"/>
    <w:rPr>
      <w:rFonts w:ascii="Arial" w:hAnsi="Arial"/>
      <w:i/>
      <w:sz w:val="16"/>
    </w:rPr>
  </w:style>
  <w:style w:type="character" w:styleId="CommentReference">
    <w:name w:val="annotation reference"/>
    <w:basedOn w:val="DefaultParagraphFont"/>
    <w:uiPriority w:val="99"/>
    <w:semiHidden/>
    <w:unhideWhenUsed/>
    <w:rsid w:val="009A593A"/>
    <w:rPr>
      <w:sz w:val="16"/>
      <w:szCs w:val="16"/>
    </w:rPr>
  </w:style>
  <w:style w:type="paragraph" w:styleId="CommentText">
    <w:name w:val="annotation text"/>
    <w:basedOn w:val="Normal"/>
    <w:link w:val="CommentTextChar"/>
    <w:uiPriority w:val="99"/>
    <w:semiHidden/>
    <w:unhideWhenUsed/>
    <w:rsid w:val="009A593A"/>
    <w:pPr>
      <w:spacing w:line="240" w:lineRule="auto"/>
    </w:pPr>
    <w:rPr>
      <w:szCs w:val="20"/>
    </w:rPr>
  </w:style>
  <w:style w:type="character" w:customStyle="1" w:styleId="CommentTextChar">
    <w:name w:val="Comment Text Char"/>
    <w:basedOn w:val="DefaultParagraphFont"/>
    <w:link w:val="CommentText"/>
    <w:uiPriority w:val="99"/>
    <w:semiHidden/>
    <w:rsid w:val="009A59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A593A"/>
    <w:rPr>
      <w:b/>
      <w:bCs/>
    </w:rPr>
  </w:style>
  <w:style w:type="character" w:customStyle="1" w:styleId="CommentSubjectChar">
    <w:name w:val="Comment Subject Char"/>
    <w:basedOn w:val="CommentTextChar"/>
    <w:link w:val="CommentSubject"/>
    <w:uiPriority w:val="99"/>
    <w:semiHidden/>
    <w:rsid w:val="009A593A"/>
    <w:rPr>
      <w:b/>
      <w:bCs/>
    </w:rPr>
  </w:style>
  <w:style w:type="paragraph" w:styleId="Revision">
    <w:name w:val="Revision"/>
    <w:hidden/>
    <w:uiPriority w:val="99"/>
    <w:semiHidden/>
    <w:rsid w:val="009A593A"/>
    <w:pPr>
      <w:spacing w:before="0" w:after="0" w:line="240" w:lineRule="auto"/>
      <w:ind w:left="0" w:firstLine="0"/>
    </w:pPr>
    <w:rPr>
      <w:rFonts w:ascii="Arial" w:hAnsi="Arial"/>
      <w:sz w:val="20"/>
    </w:rPr>
  </w:style>
  <w:style w:type="character" w:customStyle="1" w:styleId="Heading6Char">
    <w:name w:val="Heading 6 Char"/>
    <w:basedOn w:val="DefaultParagraphFont"/>
    <w:link w:val="Heading6"/>
    <w:uiPriority w:val="9"/>
    <w:semiHidden/>
    <w:rsid w:val="004D6A40"/>
    <w:rPr>
      <w:rFonts w:asciiTheme="majorHAnsi" w:eastAsiaTheme="majorEastAsia" w:hAnsiTheme="majorHAnsi" w:cstheme="majorBidi"/>
      <w:i/>
      <w:iCs/>
      <w:color w:val="243F60" w:themeColor="accent1" w:themeShade="7F"/>
      <w:sz w:val="20"/>
    </w:rPr>
  </w:style>
  <w:style w:type="character" w:styleId="Hyperlink">
    <w:name w:val="Hyperlink"/>
    <w:basedOn w:val="DefaultParagraphFont"/>
    <w:uiPriority w:val="99"/>
    <w:unhideWhenUsed/>
    <w:rsid w:val="00391D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0A3ED1"/>
    <w:rsid w:val="000E1102"/>
    <w:rsid w:val="0015297A"/>
    <w:rsid w:val="001701D1"/>
    <w:rsid w:val="00187669"/>
    <w:rsid w:val="001C01DB"/>
    <w:rsid w:val="003078C3"/>
    <w:rsid w:val="003A33D4"/>
    <w:rsid w:val="004A0AE1"/>
    <w:rsid w:val="00522A59"/>
    <w:rsid w:val="0065032C"/>
    <w:rsid w:val="00772DFA"/>
    <w:rsid w:val="0077633B"/>
    <w:rsid w:val="007F03E2"/>
    <w:rsid w:val="00816BBD"/>
    <w:rsid w:val="009B720C"/>
    <w:rsid w:val="00A31794"/>
    <w:rsid w:val="00C93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Url xmlns="c83d3ea4-1015-4b4b-bfa9-09fbcd7aa64d">
      <Url>http://intranet.sharepointblackops.com/Courses/SPW401/_layouts/DocIdRedir.aspx?ID=3CC2HQU7XWNV-74-2</Url>
      <Description>3CC2HQU7XWNV-74-2</Description>
    </_dlc_DocIdUrl>
    <_dlc_DocId xmlns="c83d3ea4-1015-4b4b-bfa9-09fbcd7aa64d">3CC2HQU7XWNV-74-2</_dlc_DocI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7EFFCE2127F884B8C3A4A90BCECBF69" ma:contentTypeVersion="1" ma:contentTypeDescription="Create a new document." ma:contentTypeScope="" ma:versionID="4caa9f8b8a3e20d26c3476ac6650e95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F68BD26-EED2-4733-91AC-D11BBFF40500}"/>
</file>

<file path=customXml/itemProps2.xml><?xml version="1.0" encoding="utf-8"?>
<ds:datastoreItem xmlns:ds="http://schemas.openxmlformats.org/officeDocument/2006/customXml" ds:itemID="{3F782EC1-643C-4F6F-9A6D-D0D8A07BC955}"/>
</file>

<file path=customXml/itemProps3.xml><?xml version="1.0" encoding="utf-8"?>
<ds:datastoreItem xmlns:ds="http://schemas.openxmlformats.org/officeDocument/2006/customXml" ds:itemID="{DF67405C-77F9-4ADD-9983-3F88ABB7043A}"/>
</file>

<file path=customXml/itemProps4.xml><?xml version="1.0" encoding="utf-8"?>
<ds:datastoreItem xmlns:ds="http://schemas.openxmlformats.org/officeDocument/2006/customXml" ds:itemID="{2AECD706-8DF8-487D-A401-2A36218C3162}"/>
</file>

<file path=customXml/itemProps5.xml><?xml version="1.0" encoding="utf-8"?>
<ds:datastoreItem xmlns:ds="http://schemas.openxmlformats.org/officeDocument/2006/customXml" ds:itemID="{A78E7CAD-B9FE-4BD1-8D6B-B3BCF22B3199}"/>
</file>

<file path=docProps/app.xml><?xml version="1.0" encoding="utf-8"?>
<Properties xmlns="http://schemas.openxmlformats.org/officeDocument/2006/extended-properties" xmlns:vt="http://schemas.openxmlformats.org/officeDocument/2006/docPropsVTypes">
  <Template>LabTemplate.dotx</Template>
  <TotalTime>0</TotalTime>
  <Pages>13</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Ted Pattison Group, Inc.</Company>
  <LinksUpToDate>false</LinksUpToDate>
  <CharactersWithSpaces>20050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Pattison</dc:creator>
  <cp:lastModifiedBy>TedP</cp:lastModifiedBy>
  <cp:revision>2</cp:revision>
  <dcterms:created xsi:type="dcterms:W3CDTF">2009-07-09T04:50:00Z</dcterms:created>
  <dcterms:modified xsi:type="dcterms:W3CDTF">2009-07-09T04:50:00Z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0x010100F7EFFCE2127F884B8C3A4A90BCECBF69</vt:lpwstr>
  </property>
  <property fmtid="{D5CDD505-2E9C-101B-9397-08002B2CF9AE}" pid="3" name="_dlc_DocIdItemGuid">
    <vt:lpwstr>cdb4c833-c8b3-47e0-96df-a1d7bdbe1d27</vt:lpwstr>
  </property>
</Properties>
</file>