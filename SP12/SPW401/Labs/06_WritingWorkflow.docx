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317" w:rsidRDefault="004B513D" w:rsidP="00B51F9B">
      <w:pPr>
        <w:pStyle w:val="Heading1"/>
      </w:pPr>
      <w:r>
        <w:t xml:space="preserve">Lab </w:t>
      </w:r>
      <w:sdt>
        <w:sdtPr>
          <w:alias w:val="Lab Number"/>
          <w:tag w:val="LabNumber"/>
          <w:id w:val="114487585"/>
          <w:placeholder>
            <w:docPart w:val="648434127DB94BD1A4BC9B680A34B7A4"/>
          </w:placeholder>
          <w:text/>
        </w:sdtPr>
        <w:sdtContent>
          <w:r w:rsidR="00F8607D">
            <w:t>6</w:t>
          </w:r>
        </w:sdtContent>
      </w:sdt>
      <w:r w:rsidR="00F86317">
        <w:t xml:space="preserve">: </w:t>
      </w:r>
      <w:r w:rsidR="00F8607D">
        <w:t>Developing SharePoint Workflow Templates with Visual Studio 2008</w:t>
      </w:r>
    </w:p>
    <w:p w:rsidR="003A0826" w:rsidRDefault="00D105A1" w:rsidP="003A0826">
      <w:pPr>
        <w:pStyle w:val="LabOverview"/>
      </w:pPr>
      <w:r w:rsidRPr="00062F9D">
        <w:rPr>
          <w:b/>
        </w:rPr>
        <w:t>Lab Overview:</w:t>
      </w:r>
      <w:r w:rsidR="004B513D">
        <w:t xml:space="preserve"> </w:t>
      </w:r>
      <w:r w:rsidR="003A0826">
        <w:t>Now that the management of Litware Inc. has become comfortable with the buil</w:t>
      </w:r>
      <w:r w:rsidR="00E967E8">
        <w:t>t</w:t>
      </w:r>
      <w:r w:rsidR="003A0826">
        <w:t xml:space="preserve"> in functionality of SharePoint workflows, </w:t>
      </w:r>
      <w:r w:rsidR="009C6544">
        <w:t>they have</w:t>
      </w:r>
      <w:r w:rsidR="003A0826">
        <w:t xml:space="preserve"> started to request extra features. </w:t>
      </w:r>
      <w:r w:rsidR="009C6544">
        <w:t xml:space="preserve"> They have requested a </w:t>
      </w:r>
      <w:r w:rsidR="003A0826">
        <w:t>workflow system that archive</w:t>
      </w:r>
      <w:r w:rsidR="009C6544">
        <w:t>s</w:t>
      </w:r>
      <w:r w:rsidR="003A0826">
        <w:t xml:space="preserve"> docum</w:t>
      </w:r>
      <w:r w:rsidR="009C6544">
        <w:t>ents in another document library</w:t>
      </w:r>
      <w:r w:rsidR="003A0826">
        <w:t xml:space="preserve">.  When </w:t>
      </w:r>
      <w:r w:rsidR="009C6544">
        <w:t>the document library manager chooses to archive a document</w:t>
      </w:r>
      <w:r w:rsidR="003A0826">
        <w:t xml:space="preserve">, </w:t>
      </w:r>
      <w:r w:rsidR="009C6544">
        <w:t>they manually start a</w:t>
      </w:r>
      <w:r w:rsidR="003A0826">
        <w:t xml:space="preserve"> </w:t>
      </w:r>
      <w:r w:rsidR="009C6544">
        <w:t>workflow, which creates an approval task</w:t>
      </w:r>
      <w:r w:rsidR="003A0826">
        <w:t>.</w:t>
      </w:r>
    </w:p>
    <w:p w:rsidR="003A0826" w:rsidRDefault="003A0826" w:rsidP="003A0826">
      <w:pPr>
        <w:pStyle w:val="LabOverview"/>
      </w:pPr>
      <w:r>
        <w:t xml:space="preserve">To build this workflow, </w:t>
      </w:r>
      <w:r w:rsidR="009C6544">
        <w:t>you will</w:t>
      </w:r>
      <w:r>
        <w:t xml:space="preserve"> need to deal with many different aspects of SharePoint workflow, so </w:t>
      </w:r>
      <w:r w:rsidR="009C6544">
        <w:t>you will</w:t>
      </w:r>
      <w:r>
        <w:t xml:space="preserve"> start simple.  In the first part or implementing the </w:t>
      </w:r>
      <w:r w:rsidRPr="009C6544">
        <w:rPr>
          <w:b/>
        </w:rPr>
        <w:t>DocumentArchive</w:t>
      </w:r>
      <w:r>
        <w:t xml:space="preserve"> project, </w:t>
      </w:r>
      <w:r w:rsidR="009C6544">
        <w:t>you will</w:t>
      </w:r>
      <w:r>
        <w:t xml:space="preserve"> focus on creating the workflow that will simply log a message to the Workflow History list.</w:t>
      </w:r>
    </w:p>
    <w:p w:rsidR="00B11A29" w:rsidRDefault="00B11A29" w:rsidP="00B51F9B">
      <w:pPr>
        <w:pStyle w:val="Heading2"/>
      </w:pPr>
      <w:r>
        <w:t>Exercise 0: Setup</w:t>
      </w:r>
    </w:p>
    <w:p w:rsidR="003A0826" w:rsidRDefault="003A0826" w:rsidP="003A0826">
      <w:pPr>
        <w:pStyle w:val="Heading3"/>
        <w:numPr>
          <w:ilvl w:val="0"/>
          <w:numId w:val="30"/>
        </w:numPr>
        <w:spacing w:before="120" w:after="40"/>
        <w:ind w:left="360"/>
      </w:pPr>
      <w:r>
        <w:t xml:space="preserve">If you </w:t>
      </w:r>
      <w:r w:rsidR="009C6544">
        <w:t>did not</w:t>
      </w:r>
      <w:r>
        <w:t xml:space="preserve"> complete lab 4, </w:t>
      </w:r>
      <w:r w:rsidR="00FA11A8">
        <w:t>you will</w:t>
      </w:r>
      <w:r>
        <w:t xml:space="preserve"> need to </w:t>
      </w:r>
      <w:r w:rsidR="00E11253">
        <w:t xml:space="preserve">create </w:t>
      </w:r>
      <w:r>
        <w:t xml:space="preserve">the </w:t>
      </w:r>
      <w:r w:rsidRPr="00B15B6F">
        <w:rPr>
          <w:b/>
        </w:rPr>
        <w:t>Demo</w:t>
      </w:r>
      <w:r>
        <w:t xml:space="preserve"> site collection.</w:t>
      </w:r>
    </w:p>
    <w:p w:rsidR="003A0826" w:rsidRPr="0033384F" w:rsidRDefault="003A0826" w:rsidP="003A0826">
      <w:pPr>
        <w:pStyle w:val="Heading4"/>
        <w:numPr>
          <w:ilvl w:val="0"/>
          <w:numId w:val="0"/>
        </w:numPr>
        <w:ind w:left="648" w:hanging="288"/>
      </w:pPr>
      <w:r w:rsidRPr="0033384F">
        <w:t>Open SharePoint and browse to the Demo site collection</w:t>
      </w:r>
    </w:p>
    <w:p w:rsidR="003A0826" w:rsidRPr="0033384F" w:rsidRDefault="003A0826" w:rsidP="003A0826">
      <w:pPr>
        <w:pStyle w:val="Heading5"/>
      </w:pPr>
      <w:r w:rsidRPr="0033384F">
        <w:t xml:space="preserve">The url is </w:t>
      </w:r>
      <w:r w:rsidRPr="0033384F">
        <w:rPr>
          <w:b/>
        </w:rPr>
        <w:t>http://litwareinc.com/sites/Demo</w:t>
      </w:r>
      <w:r w:rsidRPr="0033384F">
        <w:t>.</w:t>
      </w:r>
    </w:p>
    <w:p w:rsidR="003A0826" w:rsidRPr="0033384F" w:rsidRDefault="003A0826" w:rsidP="003A0826">
      <w:pPr>
        <w:pStyle w:val="Heading5"/>
      </w:pPr>
      <w:r w:rsidRPr="0033384F">
        <w:t xml:space="preserve">If the site collection does not exist, create it using the </w:t>
      </w:r>
      <w:r w:rsidRPr="0033384F">
        <w:rPr>
          <w:b/>
        </w:rPr>
        <w:t>CreateDemo.bat</w:t>
      </w:r>
      <w:r w:rsidRPr="0033384F">
        <w:t xml:space="preserve"> file in the </w:t>
      </w:r>
      <w:r w:rsidRPr="0033384F">
        <w:rPr>
          <w:b/>
        </w:rPr>
        <w:t>C:\Labs\Files folder</w:t>
      </w:r>
      <w:r w:rsidRPr="0033384F">
        <w:t>.</w:t>
      </w:r>
    </w:p>
    <w:p w:rsidR="003A0826" w:rsidRDefault="003A0826" w:rsidP="003A0826">
      <w:pPr>
        <w:pStyle w:val="Heading3"/>
        <w:numPr>
          <w:ilvl w:val="0"/>
          <w:numId w:val="30"/>
        </w:numPr>
        <w:spacing w:before="120" w:after="40"/>
        <w:ind w:left="360"/>
      </w:pPr>
      <w:r>
        <w:t xml:space="preserve">Open the starter </w:t>
      </w:r>
      <w:r>
        <w:rPr>
          <w:b/>
        </w:rPr>
        <w:t>VS</w:t>
      </w:r>
      <w:r w:rsidRPr="00B15B6F">
        <w:rPr>
          <w:b/>
        </w:rPr>
        <w:t xml:space="preserve"> 2008</w:t>
      </w:r>
      <w:r>
        <w:t xml:space="preserve"> solution at </w:t>
      </w:r>
      <w:r w:rsidRPr="00B15B6F">
        <w:rPr>
          <w:b/>
        </w:rPr>
        <w:t>\Labs\Lab0</w:t>
      </w:r>
      <w:r>
        <w:rPr>
          <w:b/>
        </w:rPr>
        <w:t>6</w:t>
      </w:r>
      <w:r w:rsidRPr="00B15B6F">
        <w:rPr>
          <w:b/>
        </w:rPr>
        <w:t>\StarterFiles\</w:t>
      </w:r>
      <w:r>
        <w:rPr>
          <w:b/>
        </w:rPr>
        <w:t>DocumentArchive Part 1</w:t>
      </w:r>
      <w:r w:rsidRPr="00B15B6F">
        <w:rPr>
          <w:b/>
        </w:rPr>
        <w:t>.sl</w:t>
      </w:r>
      <w:r>
        <w:rPr>
          <w:b/>
        </w:rPr>
        <w:t>n</w:t>
      </w:r>
      <w:r w:rsidRPr="00B15B6F">
        <w:t>.</w:t>
      </w:r>
    </w:p>
    <w:p w:rsidR="00F86317" w:rsidRDefault="003E54E7" w:rsidP="00B51F9B">
      <w:pPr>
        <w:pStyle w:val="Heading2"/>
      </w:pPr>
      <w:r w:rsidRPr="000F266A">
        <w:t>Exercise 1</w:t>
      </w:r>
      <w:r>
        <w:t xml:space="preserve">: </w:t>
      </w:r>
      <w:r w:rsidR="00B425EE">
        <w:t>Build Hello World Workflow</w:t>
      </w:r>
    </w:p>
    <w:p w:rsidR="007F23C1" w:rsidRDefault="00B425EE" w:rsidP="00971541">
      <w:pPr>
        <w:pStyle w:val="Heading3"/>
        <w:numPr>
          <w:ilvl w:val="0"/>
          <w:numId w:val="45"/>
        </w:numPr>
        <w:ind w:left="360"/>
      </w:pPr>
      <w:r>
        <w:t xml:space="preserve">Add a new </w:t>
      </w:r>
      <w:r w:rsidR="00CC2D4D" w:rsidRPr="00CC2D4D">
        <w:rPr>
          <w:b/>
        </w:rPr>
        <w:t>E</w:t>
      </w:r>
      <w:r w:rsidR="00CC5AD3" w:rsidRPr="00CC2D4D">
        <w:rPr>
          <w:b/>
        </w:rPr>
        <w:t xml:space="preserve">mpty </w:t>
      </w:r>
      <w:r w:rsidR="00CC2D4D" w:rsidRPr="00CC2D4D">
        <w:rPr>
          <w:b/>
        </w:rPr>
        <w:t>W</w:t>
      </w:r>
      <w:r w:rsidR="00CC5AD3" w:rsidRPr="00CC2D4D">
        <w:rPr>
          <w:b/>
        </w:rPr>
        <w:t xml:space="preserve">orkflow </w:t>
      </w:r>
      <w:r w:rsidR="00CC2D4D" w:rsidRPr="00CC2D4D">
        <w:rPr>
          <w:b/>
        </w:rPr>
        <w:t>P</w:t>
      </w:r>
      <w:r w:rsidR="00CC5AD3" w:rsidRPr="00CC2D4D">
        <w:rPr>
          <w:b/>
        </w:rPr>
        <w:t>roject</w:t>
      </w:r>
      <w:r w:rsidR="00CC5AD3">
        <w:t xml:space="preserve"> named </w:t>
      </w:r>
      <w:r w:rsidR="009E5204" w:rsidRPr="00971541">
        <w:rPr>
          <w:b/>
        </w:rPr>
        <w:t>DocumentArchiveWorkflow</w:t>
      </w:r>
      <w:r w:rsidR="00B11A29" w:rsidRPr="00971541">
        <w:rPr>
          <w:b/>
        </w:rPr>
        <w:t>Part1</w:t>
      </w:r>
      <w:r w:rsidR="00CC5AD3">
        <w:t>.</w:t>
      </w:r>
    </w:p>
    <w:p w:rsidR="00B11A29" w:rsidRDefault="00B11A29" w:rsidP="00B11A29">
      <w:pPr>
        <w:pStyle w:val="Heading4"/>
      </w:pPr>
      <w:r>
        <w:t xml:space="preserve">Right click on the </w:t>
      </w:r>
      <w:r w:rsidR="00541BD2">
        <w:t>s</w:t>
      </w:r>
      <w:r>
        <w:t xml:space="preserve">olution in the </w:t>
      </w:r>
      <w:r w:rsidRPr="00541BD2">
        <w:rPr>
          <w:b/>
        </w:rPr>
        <w:t>Solution Explorer</w:t>
      </w:r>
      <w:r>
        <w:t xml:space="preserve"> and select </w:t>
      </w:r>
      <w:r w:rsidRPr="00541BD2">
        <w:rPr>
          <w:b/>
        </w:rPr>
        <w:t>Add -&gt; New Project</w:t>
      </w:r>
      <w:r>
        <w:t>.</w:t>
      </w:r>
    </w:p>
    <w:p w:rsidR="00B11A29" w:rsidRDefault="00B11A29" w:rsidP="00B11A29">
      <w:pPr>
        <w:pStyle w:val="Heading4"/>
      </w:pPr>
      <w:r>
        <w:t xml:space="preserve">In the </w:t>
      </w:r>
      <w:r w:rsidRPr="00541BD2">
        <w:rPr>
          <w:b/>
        </w:rPr>
        <w:t>Add New Project</w:t>
      </w:r>
      <w:r>
        <w:t xml:space="preserve"> dialog, select the project type of </w:t>
      </w:r>
      <w:r w:rsidRPr="00541BD2">
        <w:rPr>
          <w:b/>
        </w:rPr>
        <w:t>Workflow</w:t>
      </w:r>
      <w:r>
        <w:t xml:space="preserve"> on the left and a template of </w:t>
      </w:r>
      <w:r w:rsidRPr="00541BD2">
        <w:rPr>
          <w:b/>
        </w:rPr>
        <w:t>Empty Workflow Project</w:t>
      </w:r>
      <w:r>
        <w:t xml:space="preserve"> on the right.</w:t>
      </w:r>
    </w:p>
    <w:p w:rsidR="00B11A29" w:rsidRDefault="00971541" w:rsidP="00FC60D9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4362450" cy="2810363"/>
            <wp:effectExtent l="190500" t="152400" r="171450" b="14238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8103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1A29" w:rsidRDefault="00B11A29" w:rsidP="00B11A29">
      <w:pPr>
        <w:pStyle w:val="Heading4"/>
      </w:pPr>
      <w:r>
        <w:t xml:space="preserve">Name the project </w:t>
      </w:r>
      <w:r w:rsidRPr="00541BD2">
        <w:rPr>
          <w:b/>
        </w:rPr>
        <w:t>DocumentArchiveWorkflowPart1</w:t>
      </w:r>
      <w:r>
        <w:t xml:space="preserve"> and click </w:t>
      </w:r>
      <w:r w:rsidRPr="00541BD2">
        <w:rPr>
          <w:b/>
        </w:rPr>
        <w:t>OK</w:t>
      </w:r>
      <w:r>
        <w:t>.</w:t>
      </w:r>
    </w:p>
    <w:p w:rsidR="00CC5AD3" w:rsidRDefault="00CC5AD3" w:rsidP="00627B34">
      <w:pPr>
        <w:pStyle w:val="Heading3"/>
      </w:pPr>
      <w:r>
        <w:lastRenderedPageBreak/>
        <w:t xml:space="preserve">Add a new state machine workflow named </w:t>
      </w:r>
      <w:r w:rsidR="009E5204" w:rsidRPr="00541BD2">
        <w:rPr>
          <w:b/>
        </w:rPr>
        <w:t>Workflow</w:t>
      </w:r>
      <w:r>
        <w:t xml:space="preserve"> to the project.</w:t>
      </w:r>
    </w:p>
    <w:p w:rsidR="00B11A29" w:rsidRDefault="00B11A29" w:rsidP="00B11A29">
      <w:pPr>
        <w:pStyle w:val="Heading4"/>
      </w:pPr>
      <w:r>
        <w:t xml:space="preserve">Right click on the </w:t>
      </w:r>
      <w:r w:rsidRPr="00541BD2">
        <w:rPr>
          <w:b/>
        </w:rPr>
        <w:t>DocumentArchiveWorkflowPart1</w:t>
      </w:r>
      <w:r>
        <w:t xml:space="preserve"> project in the solution explorer and select </w:t>
      </w:r>
      <w:r w:rsidRPr="00541BD2">
        <w:rPr>
          <w:b/>
        </w:rPr>
        <w:t>Add -&gt; New Item…</w:t>
      </w:r>
    </w:p>
    <w:p w:rsidR="00B11A29" w:rsidRDefault="00B11A29" w:rsidP="00B11A29">
      <w:pPr>
        <w:pStyle w:val="Heading4"/>
      </w:pPr>
      <w:r>
        <w:t xml:space="preserve">In the </w:t>
      </w:r>
      <w:r w:rsidRPr="00541BD2">
        <w:rPr>
          <w:b/>
        </w:rPr>
        <w:t>Add New Item</w:t>
      </w:r>
      <w:r>
        <w:t xml:space="preserve"> dialog, select the </w:t>
      </w:r>
      <w:r w:rsidRPr="00541BD2">
        <w:rPr>
          <w:b/>
        </w:rPr>
        <w:t>Workflow</w:t>
      </w:r>
      <w:r>
        <w:t xml:space="preserve"> category on the left and a template of </w:t>
      </w:r>
      <w:r w:rsidRPr="00541BD2">
        <w:rPr>
          <w:b/>
        </w:rPr>
        <w:t>State Machine Workflow (code)</w:t>
      </w:r>
      <w:r>
        <w:t xml:space="preserve"> on the right.</w:t>
      </w:r>
    </w:p>
    <w:p w:rsidR="00B11A29" w:rsidRDefault="00B11A29" w:rsidP="00B11A29">
      <w:pPr>
        <w:pStyle w:val="Heading4"/>
      </w:pPr>
      <w:r>
        <w:t xml:space="preserve">Name the new item </w:t>
      </w:r>
      <w:r w:rsidRPr="00541BD2">
        <w:rPr>
          <w:b/>
        </w:rPr>
        <w:t>Workflow.cs</w:t>
      </w:r>
      <w:r>
        <w:t xml:space="preserve"> and click </w:t>
      </w:r>
      <w:r w:rsidRPr="00541BD2">
        <w:rPr>
          <w:b/>
        </w:rPr>
        <w:t>Add</w:t>
      </w:r>
      <w:r>
        <w:t>.</w:t>
      </w:r>
    </w:p>
    <w:p w:rsidR="00B11A29" w:rsidRDefault="00B11A29" w:rsidP="00FC60D9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3597757" cy="2180778"/>
            <wp:effectExtent l="190500" t="152400" r="174143" b="124272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353" cy="21805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C5AD3" w:rsidRDefault="00CC5AD3" w:rsidP="00627B34">
      <w:pPr>
        <w:pStyle w:val="Heading3"/>
      </w:pPr>
      <w:r>
        <w:t xml:space="preserve">Add a new state to the workflow named </w:t>
      </w:r>
      <w:r w:rsidR="009E5204" w:rsidRPr="00B11A29">
        <w:rPr>
          <w:b/>
        </w:rPr>
        <w:t>Workflow</w:t>
      </w:r>
      <w:r w:rsidRPr="00B11A29">
        <w:rPr>
          <w:b/>
        </w:rPr>
        <w:t>CompletedState</w:t>
      </w:r>
      <w:r>
        <w:t>.</w:t>
      </w:r>
    </w:p>
    <w:p w:rsidR="00B11A29" w:rsidRDefault="00B11A29" w:rsidP="00B11A29">
      <w:pPr>
        <w:pStyle w:val="Heading4"/>
      </w:pPr>
      <w:r>
        <w:t xml:space="preserve">Right click on the </w:t>
      </w:r>
      <w:r w:rsidR="00C428D9" w:rsidRPr="00C428D9">
        <w:rPr>
          <w:b/>
        </w:rPr>
        <w:t>S</w:t>
      </w:r>
      <w:r w:rsidRPr="00C428D9">
        <w:rPr>
          <w:b/>
        </w:rPr>
        <w:t xml:space="preserve">tate </w:t>
      </w:r>
      <w:r w:rsidR="00C428D9" w:rsidRPr="00C428D9">
        <w:rPr>
          <w:b/>
        </w:rPr>
        <w:t>M</w:t>
      </w:r>
      <w:r w:rsidRPr="00C428D9">
        <w:rPr>
          <w:b/>
        </w:rPr>
        <w:t>achine</w:t>
      </w:r>
      <w:r>
        <w:t xml:space="preserve"> designer canvas and click </w:t>
      </w:r>
      <w:r w:rsidRPr="00BB4B5B">
        <w:rPr>
          <w:b/>
        </w:rPr>
        <w:t xml:space="preserve">Add </w:t>
      </w:r>
      <w:r w:rsidRPr="001269F8">
        <w:rPr>
          <w:b/>
        </w:rPr>
        <w:t>State</w:t>
      </w:r>
      <w:r>
        <w:t>.</w:t>
      </w:r>
    </w:p>
    <w:p w:rsidR="00B11A29" w:rsidRDefault="00B11A29" w:rsidP="00B11A29">
      <w:pPr>
        <w:pStyle w:val="Heading4"/>
      </w:pPr>
      <w:r>
        <w:t xml:space="preserve">Set the name of the new state to </w:t>
      </w:r>
      <w:r w:rsidRPr="00BB4B5B">
        <w:rPr>
          <w:b/>
        </w:rPr>
        <w:t>WorkflowCompletedState</w:t>
      </w:r>
      <w:r>
        <w:t>.</w:t>
      </w:r>
    </w:p>
    <w:p w:rsidR="00BB4B5B" w:rsidRDefault="00BB4B5B" w:rsidP="00BB4B5B">
      <w:pPr>
        <w:pStyle w:val="Heading5"/>
      </w:pPr>
      <w:r>
        <w:t xml:space="preserve">In the properties pane, set the </w:t>
      </w:r>
      <w:r w:rsidRPr="00971541">
        <w:rPr>
          <w:b/>
        </w:rPr>
        <w:t>Name</w:t>
      </w:r>
      <w:r>
        <w:t xml:space="preserve"> property to </w:t>
      </w:r>
      <w:r w:rsidRPr="00541BD2">
        <w:rPr>
          <w:b/>
        </w:rPr>
        <w:t>WorkflowCompletedState</w:t>
      </w:r>
      <w:r>
        <w:t>.</w:t>
      </w:r>
    </w:p>
    <w:p w:rsidR="00BB4B5B" w:rsidRDefault="00BB4B5B" w:rsidP="00FC60D9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3429000" cy="828675"/>
            <wp:effectExtent l="190500" t="152400" r="171450" b="142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C5AD3" w:rsidRDefault="00CC5AD3" w:rsidP="00627B34">
      <w:pPr>
        <w:pStyle w:val="Heading3"/>
      </w:pPr>
      <w:r>
        <w:t>Set the initial and completed states of the workflow</w:t>
      </w:r>
    </w:p>
    <w:p w:rsidR="00BB4B5B" w:rsidRDefault="00BB4B5B" w:rsidP="00BB4B5B">
      <w:pPr>
        <w:pStyle w:val="Heading4"/>
      </w:pPr>
      <w:r>
        <w:t xml:space="preserve">Right click on the </w:t>
      </w:r>
      <w:r w:rsidR="00C428D9" w:rsidRPr="00C428D9">
        <w:rPr>
          <w:b/>
        </w:rPr>
        <w:t>State Machine</w:t>
      </w:r>
      <w:r w:rsidR="00C428D9">
        <w:t xml:space="preserve"> </w:t>
      </w:r>
      <w:r>
        <w:t xml:space="preserve">designer canvas and click </w:t>
      </w:r>
      <w:r w:rsidRPr="00541BD2">
        <w:rPr>
          <w:b/>
        </w:rPr>
        <w:t>Properties</w:t>
      </w:r>
      <w:r>
        <w:t>.</w:t>
      </w:r>
    </w:p>
    <w:p w:rsidR="00BB4B5B" w:rsidRDefault="00BB4B5B" w:rsidP="00BB4B5B">
      <w:pPr>
        <w:pStyle w:val="Heading4"/>
      </w:pPr>
      <w:r>
        <w:t xml:space="preserve">Verify the </w:t>
      </w:r>
      <w:r w:rsidRPr="00541BD2">
        <w:rPr>
          <w:b/>
        </w:rPr>
        <w:t>InitalStateName</w:t>
      </w:r>
      <w:r>
        <w:t xml:space="preserve"> property in the </w:t>
      </w:r>
      <w:r w:rsidRPr="00971541">
        <w:t>Properties</w:t>
      </w:r>
      <w:r>
        <w:t xml:space="preserve"> pane is set to </w:t>
      </w:r>
      <w:r w:rsidRPr="00541BD2">
        <w:rPr>
          <w:b/>
        </w:rPr>
        <w:t>WorkflowInitialState</w:t>
      </w:r>
      <w:r>
        <w:t>.</w:t>
      </w:r>
    </w:p>
    <w:p w:rsidR="00BB4B5B" w:rsidRDefault="00BB4B5B" w:rsidP="00BB4B5B">
      <w:pPr>
        <w:pStyle w:val="Heading4"/>
      </w:pPr>
      <w:r>
        <w:t xml:space="preserve">Set the </w:t>
      </w:r>
      <w:r w:rsidRPr="00541BD2">
        <w:rPr>
          <w:b/>
        </w:rPr>
        <w:t>CompletedStateName</w:t>
      </w:r>
      <w:r>
        <w:t xml:space="preserve"> property to </w:t>
      </w:r>
      <w:r w:rsidRPr="00541BD2">
        <w:rPr>
          <w:b/>
        </w:rPr>
        <w:t>WorkflowCompletedState</w:t>
      </w:r>
      <w:r>
        <w:t>.</w:t>
      </w:r>
    </w:p>
    <w:p w:rsidR="00BB4B5B" w:rsidRDefault="00BB4B5B" w:rsidP="00FC60D9">
      <w:pPr>
        <w:pStyle w:val="ExerciseStepLevel2Picture"/>
        <w:jc w:val="center"/>
      </w:pPr>
      <w:r w:rsidRPr="00FC60D9">
        <w:rPr>
          <w:noProof/>
        </w:rPr>
        <w:drawing>
          <wp:inline distT="0" distB="0" distL="0" distR="0">
            <wp:extent cx="1819275" cy="1151213"/>
            <wp:effectExtent l="190500" t="152400" r="180975" b="125137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1512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C5AD3" w:rsidRDefault="00CC5AD3" w:rsidP="00627B34">
      <w:pPr>
        <w:pStyle w:val="Heading3"/>
      </w:pPr>
      <w:r>
        <w:lastRenderedPageBreak/>
        <w:t xml:space="preserve">Add an </w:t>
      </w:r>
      <w:r w:rsidRPr="00541BD2">
        <w:rPr>
          <w:b/>
        </w:rPr>
        <w:t>OnWorkflowActivated</w:t>
      </w:r>
      <w:r w:rsidR="0027509E">
        <w:t xml:space="preserve"> event driven activity to signal the start of the workflow.</w:t>
      </w:r>
    </w:p>
    <w:p w:rsidR="00BB4B5B" w:rsidRDefault="00BB4B5B" w:rsidP="00BB4B5B">
      <w:pPr>
        <w:pStyle w:val="Heading4"/>
      </w:pPr>
      <w:r>
        <w:t xml:space="preserve">Right click on the </w:t>
      </w:r>
      <w:r w:rsidRPr="00541BD2">
        <w:rPr>
          <w:b/>
        </w:rPr>
        <w:t>WorkflowInitialState</w:t>
      </w:r>
      <w:r>
        <w:t xml:space="preserve"> state and select </w:t>
      </w:r>
      <w:r w:rsidRPr="00541BD2">
        <w:rPr>
          <w:b/>
        </w:rPr>
        <w:t>Add</w:t>
      </w:r>
      <w:r>
        <w:t xml:space="preserve"> </w:t>
      </w:r>
      <w:r w:rsidRPr="00541BD2">
        <w:rPr>
          <w:b/>
        </w:rPr>
        <w:t>EventDriven</w:t>
      </w:r>
      <w:r>
        <w:t>.</w:t>
      </w:r>
    </w:p>
    <w:p w:rsidR="00BB4B5B" w:rsidRDefault="00BB4B5B" w:rsidP="00BB4B5B">
      <w:pPr>
        <w:pStyle w:val="Heading4"/>
      </w:pPr>
      <w:r>
        <w:t xml:space="preserve">Rename the new event driven activity </w:t>
      </w:r>
      <w:r w:rsidRPr="00541BD2">
        <w:rPr>
          <w:b/>
        </w:rPr>
        <w:t>WorkflowActivatedActivity</w:t>
      </w:r>
      <w:r>
        <w:t>.</w:t>
      </w:r>
    </w:p>
    <w:p w:rsidR="00BB4B5B" w:rsidRDefault="00BB4B5B" w:rsidP="00BB4B5B">
      <w:pPr>
        <w:pStyle w:val="Heading5"/>
      </w:pPr>
      <w:r>
        <w:t xml:space="preserve">Right click the new event driven activity and click </w:t>
      </w:r>
      <w:r w:rsidRPr="00541BD2">
        <w:rPr>
          <w:b/>
        </w:rPr>
        <w:t>Properties</w:t>
      </w:r>
      <w:r>
        <w:t>.</w:t>
      </w:r>
    </w:p>
    <w:p w:rsidR="00BB4B5B" w:rsidRDefault="00BB4B5B" w:rsidP="00BB4B5B">
      <w:pPr>
        <w:pStyle w:val="Heading5"/>
      </w:pPr>
      <w:r>
        <w:t xml:space="preserve">In the properties pane, set the </w:t>
      </w:r>
      <w:r w:rsidRPr="00541BD2">
        <w:rPr>
          <w:b/>
        </w:rPr>
        <w:t>Name</w:t>
      </w:r>
      <w:r>
        <w:t xml:space="preserve"> property to </w:t>
      </w:r>
      <w:r w:rsidRPr="00541BD2">
        <w:rPr>
          <w:b/>
        </w:rPr>
        <w:t>WorkflowActivatedActivity</w:t>
      </w:r>
      <w:r>
        <w:t>.</w:t>
      </w:r>
    </w:p>
    <w:p w:rsidR="0008217F" w:rsidRDefault="0008217F" w:rsidP="0008217F">
      <w:pPr>
        <w:pStyle w:val="Heading4"/>
      </w:pPr>
      <w:r>
        <w:t xml:space="preserve">Drag an </w:t>
      </w:r>
      <w:r w:rsidRPr="00541BD2">
        <w:rPr>
          <w:b/>
        </w:rPr>
        <w:t>OnWorkflowActivate</w:t>
      </w:r>
      <w:r w:rsidR="00971541">
        <w:rPr>
          <w:b/>
        </w:rPr>
        <w:t>d</w:t>
      </w:r>
      <w:r>
        <w:t xml:space="preserve"> activity from the toolbox into the </w:t>
      </w:r>
      <w:r w:rsidRPr="00541BD2">
        <w:rPr>
          <w:b/>
        </w:rPr>
        <w:t>WorklowActivatedActivity</w:t>
      </w:r>
      <w:r>
        <w:t xml:space="preserve"> activity and name it </w:t>
      </w:r>
      <w:r w:rsidRPr="00541BD2">
        <w:rPr>
          <w:b/>
        </w:rPr>
        <w:t>OnWorkflowActivated</w:t>
      </w:r>
      <w:r>
        <w:t>.</w:t>
      </w:r>
    </w:p>
    <w:p w:rsidR="0008217F" w:rsidRDefault="0008217F" w:rsidP="0008217F">
      <w:pPr>
        <w:pStyle w:val="Heading5"/>
      </w:pPr>
      <w:r>
        <w:t xml:space="preserve">In the properties pane, set the </w:t>
      </w:r>
      <w:r w:rsidRPr="00541BD2">
        <w:rPr>
          <w:b/>
        </w:rPr>
        <w:t>Name</w:t>
      </w:r>
      <w:r>
        <w:t xml:space="preserve"> property to </w:t>
      </w:r>
      <w:r w:rsidRPr="00541BD2">
        <w:rPr>
          <w:b/>
        </w:rPr>
        <w:t>OnWorkflowActivated</w:t>
      </w:r>
      <w:r>
        <w:t>.</w:t>
      </w:r>
    </w:p>
    <w:p w:rsidR="00541BD2" w:rsidRDefault="00541BD2" w:rsidP="00FC60D9">
      <w:pPr>
        <w:pStyle w:val="ExerciseStepLevel2Picture"/>
        <w:jc w:val="center"/>
      </w:pPr>
      <w:r w:rsidRPr="00FC60D9">
        <w:rPr>
          <w:noProof/>
        </w:rPr>
        <w:drawing>
          <wp:inline distT="0" distB="0" distL="0" distR="0">
            <wp:extent cx="1847850" cy="1857375"/>
            <wp:effectExtent l="190500" t="152400" r="171450" b="142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57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8217F" w:rsidRDefault="0008217F" w:rsidP="0008217F">
      <w:pPr>
        <w:pStyle w:val="Heading4"/>
      </w:pPr>
      <w:r>
        <w:t xml:space="preserve">Create a new correlation token for the </w:t>
      </w:r>
      <w:r w:rsidRPr="00541BD2">
        <w:rPr>
          <w:b/>
        </w:rPr>
        <w:t>OnWorkflowActivated</w:t>
      </w:r>
      <w:r>
        <w:t xml:space="preserve"> activity.  Scope it to the workflow.</w:t>
      </w:r>
    </w:p>
    <w:p w:rsidR="0008217F" w:rsidRDefault="0008217F" w:rsidP="0008217F">
      <w:pPr>
        <w:pStyle w:val="Heading5"/>
      </w:pPr>
      <w:r>
        <w:t xml:space="preserve">In the properties pane, set the </w:t>
      </w:r>
      <w:r w:rsidRPr="00541BD2">
        <w:rPr>
          <w:b/>
        </w:rPr>
        <w:t>CorrelationToken</w:t>
      </w:r>
      <w:r>
        <w:t xml:space="preserve"> property to </w:t>
      </w:r>
      <w:r w:rsidR="00971541">
        <w:rPr>
          <w:b/>
        </w:rPr>
        <w:t>W</w:t>
      </w:r>
      <w:r w:rsidRPr="00541BD2">
        <w:rPr>
          <w:b/>
        </w:rPr>
        <w:t>orkflowToken</w:t>
      </w:r>
      <w:r>
        <w:t>.</w:t>
      </w:r>
    </w:p>
    <w:p w:rsidR="0008217F" w:rsidRDefault="0008217F" w:rsidP="0008217F">
      <w:pPr>
        <w:pStyle w:val="Heading5"/>
      </w:pPr>
      <w:r>
        <w:t xml:space="preserve">Expand the </w:t>
      </w:r>
      <w:r w:rsidR="00541BD2" w:rsidRPr="00541BD2">
        <w:rPr>
          <w:b/>
        </w:rPr>
        <w:t>CorrelationToken</w:t>
      </w:r>
      <w:r w:rsidR="00541BD2">
        <w:t xml:space="preserve"> property in the property pane.</w:t>
      </w:r>
    </w:p>
    <w:p w:rsidR="00541BD2" w:rsidRDefault="00541BD2" w:rsidP="0008217F">
      <w:pPr>
        <w:pStyle w:val="Heading5"/>
      </w:pPr>
      <w:r>
        <w:t xml:space="preserve">Set the </w:t>
      </w:r>
      <w:r w:rsidRPr="00541BD2">
        <w:rPr>
          <w:b/>
        </w:rPr>
        <w:t>OwnerActivityName</w:t>
      </w:r>
      <w:r>
        <w:t xml:space="preserve"> property to </w:t>
      </w:r>
      <w:r w:rsidRPr="00541BD2">
        <w:rPr>
          <w:b/>
        </w:rPr>
        <w:t>Workflow</w:t>
      </w:r>
      <w:r>
        <w:t>.</w:t>
      </w:r>
    </w:p>
    <w:p w:rsidR="00541BD2" w:rsidRDefault="00541BD2" w:rsidP="00FC60D9">
      <w:pPr>
        <w:pStyle w:val="ExerciseStepLevel2Picture"/>
        <w:jc w:val="center"/>
      </w:pPr>
      <w:r w:rsidRPr="00FC60D9">
        <w:rPr>
          <w:noProof/>
        </w:rPr>
        <w:drawing>
          <wp:inline distT="0" distB="0" distL="0" distR="0">
            <wp:extent cx="2905125" cy="2162175"/>
            <wp:effectExtent l="190500" t="152400" r="180975" b="1428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162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4485" w:rsidRDefault="00814485" w:rsidP="00627B34">
      <w:pPr>
        <w:pStyle w:val="Heading3"/>
      </w:pPr>
      <w:r>
        <w:t xml:space="preserve">Transition to the </w:t>
      </w:r>
      <w:r w:rsidRPr="005A0DEB">
        <w:rPr>
          <w:b/>
        </w:rPr>
        <w:t>WorkflowCompletedState</w:t>
      </w:r>
      <w:r>
        <w:t xml:space="preserve"> state after the </w:t>
      </w:r>
      <w:r w:rsidRPr="005A0DEB">
        <w:rPr>
          <w:b/>
        </w:rPr>
        <w:t>OnWorkflowActivated</w:t>
      </w:r>
      <w:r>
        <w:t xml:space="preserve"> activity</w:t>
      </w:r>
      <w:r w:rsidR="005A0DEB">
        <w:t xml:space="preserve"> executes</w:t>
      </w:r>
      <w:r>
        <w:t>.</w:t>
      </w:r>
    </w:p>
    <w:p w:rsidR="00814485" w:rsidRDefault="00814485" w:rsidP="00814485">
      <w:pPr>
        <w:pStyle w:val="Heading4"/>
      </w:pPr>
      <w:r>
        <w:t xml:space="preserve">Drag a </w:t>
      </w:r>
      <w:r w:rsidRPr="005A0DEB">
        <w:rPr>
          <w:b/>
        </w:rPr>
        <w:t>SetState</w:t>
      </w:r>
      <w:r>
        <w:t xml:space="preserve"> activity from the toolbox into the </w:t>
      </w:r>
      <w:r w:rsidRPr="005A0DEB">
        <w:rPr>
          <w:b/>
        </w:rPr>
        <w:t>WorkflowActivatedActivity</w:t>
      </w:r>
      <w:r>
        <w:t xml:space="preserve"> immediately following the </w:t>
      </w:r>
      <w:r w:rsidRPr="005A0DEB">
        <w:rPr>
          <w:b/>
        </w:rPr>
        <w:t>OnWorkflowActivated</w:t>
      </w:r>
      <w:r>
        <w:t xml:space="preserve"> activity.</w:t>
      </w:r>
    </w:p>
    <w:p w:rsidR="00814485" w:rsidRDefault="00814485" w:rsidP="00814485">
      <w:pPr>
        <w:pStyle w:val="Heading5"/>
      </w:pPr>
      <w:r>
        <w:t xml:space="preserve">Make sure you use the </w:t>
      </w:r>
      <w:r w:rsidRPr="005A0DEB">
        <w:rPr>
          <w:b/>
        </w:rPr>
        <w:t>SetState</w:t>
      </w:r>
      <w:r>
        <w:t xml:space="preserve"> activity in the </w:t>
      </w:r>
      <w:r w:rsidRPr="005A0DEB">
        <w:rPr>
          <w:b/>
        </w:rPr>
        <w:t>Windows Workflow v3.0</w:t>
      </w:r>
      <w:r>
        <w:t xml:space="preserve"> group in the toolbox.</w:t>
      </w:r>
    </w:p>
    <w:p w:rsidR="00814485" w:rsidRDefault="00814485" w:rsidP="00814485">
      <w:pPr>
        <w:pStyle w:val="Heading4"/>
      </w:pPr>
      <w:r>
        <w:t xml:space="preserve">Change the new activity’s name to </w:t>
      </w:r>
      <w:r w:rsidRPr="005A0DEB">
        <w:rPr>
          <w:b/>
        </w:rPr>
        <w:t>MoveToCompletedState</w:t>
      </w:r>
      <w:r>
        <w:t xml:space="preserve"> and set the target state to </w:t>
      </w:r>
      <w:r w:rsidRPr="005A0DEB">
        <w:rPr>
          <w:b/>
        </w:rPr>
        <w:t>WorkflowCompletedState</w:t>
      </w:r>
      <w:r>
        <w:t>.</w:t>
      </w:r>
    </w:p>
    <w:p w:rsidR="00814485" w:rsidRDefault="00814485" w:rsidP="00814485">
      <w:pPr>
        <w:pStyle w:val="Heading5"/>
      </w:pPr>
      <w:r>
        <w:lastRenderedPageBreak/>
        <w:t xml:space="preserve">Set the </w:t>
      </w:r>
      <w:r w:rsidRPr="005A0DEB">
        <w:rPr>
          <w:b/>
        </w:rPr>
        <w:t>TargetStateName</w:t>
      </w:r>
      <w:r>
        <w:t xml:space="preserve"> property to </w:t>
      </w:r>
      <w:r w:rsidRPr="005A0DEB">
        <w:rPr>
          <w:b/>
        </w:rPr>
        <w:t>WorkflowCompletedState</w:t>
      </w:r>
      <w:r>
        <w:t>.</w:t>
      </w:r>
    </w:p>
    <w:p w:rsidR="00814485" w:rsidRDefault="00814485" w:rsidP="00FC60D9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1549497" cy="2133600"/>
            <wp:effectExtent l="190500" t="152400" r="165003" b="133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97" cy="2133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7509E" w:rsidRDefault="0027509E" w:rsidP="00627B34">
      <w:pPr>
        <w:pStyle w:val="Heading3"/>
      </w:pPr>
      <w:r>
        <w:t xml:space="preserve">Log a </w:t>
      </w:r>
      <w:r w:rsidR="00814485">
        <w:t xml:space="preserve">started </w:t>
      </w:r>
      <w:r>
        <w:t>message to the workflow’s history to indicate that the workflow ran.</w:t>
      </w:r>
    </w:p>
    <w:p w:rsidR="00814485" w:rsidRDefault="00814485" w:rsidP="00814485">
      <w:pPr>
        <w:pStyle w:val="Heading4"/>
      </w:pPr>
      <w:r>
        <w:t xml:space="preserve">Drag a </w:t>
      </w:r>
      <w:r w:rsidRPr="005A0DEB">
        <w:rPr>
          <w:b/>
        </w:rPr>
        <w:t>LogToHistoryListActivity</w:t>
      </w:r>
      <w:r>
        <w:t xml:space="preserve"> from the toolbox into the </w:t>
      </w:r>
      <w:r w:rsidRPr="007A1805">
        <w:rPr>
          <w:b/>
        </w:rPr>
        <w:t>WorkflowActivatedActivity</w:t>
      </w:r>
      <w:r>
        <w:t xml:space="preserve"> between the </w:t>
      </w:r>
      <w:r w:rsidRPr="005A0DEB">
        <w:rPr>
          <w:b/>
        </w:rPr>
        <w:t>OnWorkflowActivated</w:t>
      </w:r>
      <w:r>
        <w:t xml:space="preserve"> and </w:t>
      </w:r>
      <w:r w:rsidRPr="007A1805">
        <w:rPr>
          <w:b/>
        </w:rPr>
        <w:t>MoveToCompletedState</w:t>
      </w:r>
      <w:r>
        <w:t xml:space="preserve"> activities.</w:t>
      </w:r>
    </w:p>
    <w:p w:rsidR="00814485" w:rsidRDefault="00814485" w:rsidP="00814485">
      <w:pPr>
        <w:pStyle w:val="Heading4"/>
      </w:pPr>
      <w:r>
        <w:t xml:space="preserve">Change the new activity’s name to </w:t>
      </w:r>
      <w:r w:rsidRPr="007A1805">
        <w:rPr>
          <w:b/>
        </w:rPr>
        <w:t>LogWorkflowStarted</w:t>
      </w:r>
      <w:r>
        <w:t xml:space="preserve"> and set its </w:t>
      </w:r>
      <w:r w:rsidRPr="007A1805">
        <w:rPr>
          <w:b/>
        </w:rPr>
        <w:t>HistoryDescription</w:t>
      </w:r>
      <w:r>
        <w:t xml:space="preserve"> to </w:t>
      </w:r>
      <w:r w:rsidRPr="007A1805">
        <w:rPr>
          <w:b/>
        </w:rPr>
        <w:t>‘Workflow was started’</w:t>
      </w:r>
      <w:r>
        <w:t>.</w:t>
      </w:r>
    </w:p>
    <w:p w:rsidR="00814485" w:rsidRDefault="00814485" w:rsidP="00814485">
      <w:pPr>
        <w:pStyle w:val="Heading5"/>
      </w:pPr>
      <w:r>
        <w:t xml:space="preserve">In the properties pane, set the </w:t>
      </w:r>
      <w:r w:rsidRPr="007A1805">
        <w:rPr>
          <w:b/>
        </w:rPr>
        <w:t>Name</w:t>
      </w:r>
      <w:r>
        <w:t xml:space="preserve"> property to </w:t>
      </w:r>
      <w:r w:rsidRPr="007A1805">
        <w:rPr>
          <w:b/>
        </w:rPr>
        <w:t>LogWorkflo</w:t>
      </w:r>
      <w:r w:rsidR="00971541">
        <w:rPr>
          <w:b/>
        </w:rPr>
        <w:t>w</w:t>
      </w:r>
      <w:r w:rsidRPr="007A1805">
        <w:rPr>
          <w:b/>
        </w:rPr>
        <w:t>Started</w:t>
      </w:r>
      <w:r>
        <w:t>.</w:t>
      </w:r>
    </w:p>
    <w:p w:rsidR="00814485" w:rsidRDefault="00814485" w:rsidP="00814485">
      <w:pPr>
        <w:pStyle w:val="Heading5"/>
      </w:pPr>
      <w:r>
        <w:t xml:space="preserve">Set the </w:t>
      </w:r>
      <w:r w:rsidRPr="007A1805">
        <w:rPr>
          <w:b/>
        </w:rPr>
        <w:t>HistoryDescription</w:t>
      </w:r>
      <w:r>
        <w:t xml:space="preserve"> property to </w:t>
      </w:r>
      <w:r w:rsidRPr="00814485">
        <w:rPr>
          <w:b/>
        </w:rPr>
        <w:t>Workflow was started</w:t>
      </w:r>
      <w:r>
        <w:t>.</w:t>
      </w:r>
    </w:p>
    <w:p w:rsidR="00814485" w:rsidRDefault="00FC60D9" w:rsidP="00FC60D9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4400550" cy="2645139"/>
            <wp:effectExtent l="190500" t="152400" r="171450" b="136161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6451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1618" w:rsidRDefault="00201618" w:rsidP="00201618">
      <w:pPr>
        <w:pStyle w:val="Heading3"/>
      </w:pPr>
      <w:r>
        <w:t>Build the project.</w:t>
      </w:r>
    </w:p>
    <w:p w:rsidR="00201618" w:rsidRDefault="00201618" w:rsidP="00201618">
      <w:pPr>
        <w:pStyle w:val="Heading4"/>
      </w:pPr>
      <w:r>
        <w:t xml:space="preserve">Right click the project in the </w:t>
      </w:r>
      <w:r w:rsidR="00CC2D4D" w:rsidRPr="00CC2D4D">
        <w:rPr>
          <w:b/>
        </w:rPr>
        <w:t>S</w:t>
      </w:r>
      <w:r w:rsidRPr="00CC2D4D">
        <w:rPr>
          <w:b/>
        </w:rPr>
        <w:t>olution</w:t>
      </w:r>
      <w:r>
        <w:t xml:space="preserve"> </w:t>
      </w:r>
      <w:r w:rsidR="00CC2D4D" w:rsidRPr="00CC2D4D">
        <w:rPr>
          <w:b/>
        </w:rPr>
        <w:t>E</w:t>
      </w:r>
      <w:r w:rsidRPr="00CC2D4D">
        <w:rPr>
          <w:b/>
        </w:rPr>
        <w:t>xplorer</w:t>
      </w:r>
      <w:r>
        <w:t xml:space="preserve"> and click </w:t>
      </w:r>
      <w:r w:rsidRPr="00201618">
        <w:rPr>
          <w:b/>
        </w:rPr>
        <w:t>Build</w:t>
      </w:r>
      <w:r>
        <w:t>.</w:t>
      </w:r>
    </w:p>
    <w:p w:rsidR="00CD2591" w:rsidRDefault="00CD2591" w:rsidP="00181128">
      <w:pPr>
        <w:pStyle w:val="Heading2"/>
      </w:pPr>
      <w:r w:rsidRPr="000F266A">
        <w:lastRenderedPageBreak/>
        <w:t>Exercise 2</w:t>
      </w:r>
      <w:r>
        <w:t xml:space="preserve">: </w:t>
      </w:r>
      <w:r w:rsidR="00B425EE">
        <w:t>Install the workflow as a Feature</w:t>
      </w:r>
    </w:p>
    <w:p w:rsidR="009B6371" w:rsidRDefault="00CC2D4D" w:rsidP="00971541">
      <w:pPr>
        <w:pStyle w:val="Heading3"/>
        <w:numPr>
          <w:ilvl w:val="0"/>
          <w:numId w:val="36"/>
        </w:numPr>
        <w:ind w:left="360"/>
      </w:pPr>
      <w:r>
        <w:t xml:space="preserve">Sign the assembly to allow installation </w:t>
      </w:r>
      <w:r w:rsidR="0027509E">
        <w:t>in the GAC</w:t>
      </w:r>
      <w:r w:rsidR="00775EE1">
        <w:t>.</w:t>
      </w:r>
    </w:p>
    <w:p w:rsidR="00775EE1" w:rsidRDefault="00775EE1" w:rsidP="00775EE1">
      <w:pPr>
        <w:pStyle w:val="Heading4"/>
      </w:pPr>
      <w:r>
        <w:t xml:space="preserve">Right click the project in the solution explorer and click </w:t>
      </w:r>
      <w:r w:rsidRPr="00775EE1">
        <w:rPr>
          <w:b/>
        </w:rPr>
        <w:t>Properties</w:t>
      </w:r>
      <w:r>
        <w:t>.</w:t>
      </w:r>
    </w:p>
    <w:p w:rsidR="00775EE1" w:rsidRDefault="00775EE1" w:rsidP="00775EE1">
      <w:pPr>
        <w:pStyle w:val="Heading4"/>
      </w:pPr>
      <w:r>
        <w:t xml:space="preserve">Click the </w:t>
      </w:r>
      <w:r w:rsidRPr="00775EE1">
        <w:rPr>
          <w:b/>
        </w:rPr>
        <w:t>Signing</w:t>
      </w:r>
      <w:r>
        <w:t xml:space="preserve"> tab on the left hand side of the project properties window.</w:t>
      </w:r>
    </w:p>
    <w:p w:rsidR="00775EE1" w:rsidRDefault="00775EE1" w:rsidP="00775EE1">
      <w:pPr>
        <w:pStyle w:val="Heading4"/>
      </w:pPr>
      <w:r>
        <w:t xml:space="preserve">Check the </w:t>
      </w:r>
      <w:r w:rsidRPr="00775EE1">
        <w:rPr>
          <w:b/>
        </w:rPr>
        <w:t>Sign the assembly</w:t>
      </w:r>
      <w:r>
        <w:t xml:space="preserve"> checkbox.</w:t>
      </w:r>
    </w:p>
    <w:p w:rsidR="00775EE1" w:rsidRDefault="00775EE1" w:rsidP="00FC60D9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5934075" cy="3448050"/>
            <wp:effectExtent l="190500" t="152400" r="180975" b="133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75EE1" w:rsidRDefault="00775EE1" w:rsidP="00775EE1">
      <w:pPr>
        <w:pStyle w:val="Heading4"/>
      </w:pPr>
      <w:r>
        <w:t xml:space="preserve">Choose </w:t>
      </w:r>
      <w:r w:rsidRPr="00775EE1">
        <w:rPr>
          <w:b/>
        </w:rPr>
        <w:t>&lt;New …&gt;</w:t>
      </w:r>
      <w:r>
        <w:t xml:space="preserve"> new from the drop down list box.</w:t>
      </w:r>
    </w:p>
    <w:p w:rsidR="00775EE1" w:rsidRDefault="00775EE1" w:rsidP="00775EE1">
      <w:pPr>
        <w:pStyle w:val="Heading4"/>
      </w:pPr>
      <w:r>
        <w:t xml:space="preserve">In the </w:t>
      </w:r>
      <w:r w:rsidRPr="00775EE1">
        <w:rPr>
          <w:b/>
        </w:rPr>
        <w:t>Create Strong Name Key</w:t>
      </w:r>
      <w:r>
        <w:t xml:space="preserve"> dialog box, enter a </w:t>
      </w:r>
      <w:r w:rsidRPr="00775EE1">
        <w:rPr>
          <w:b/>
        </w:rPr>
        <w:t>Key file name</w:t>
      </w:r>
      <w:r>
        <w:t xml:space="preserve"> of </w:t>
      </w:r>
      <w:r w:rsidRPr="00775EE1">
        <w:rPr>
          <w:b/>
        </w:rPr>
        <w:t>Key</w:t>
      </w:r>
      <w:r>
        <w:t>.</w:t>
      </w:r>
    </w:p>
    <w:p w:rsidR="00775EE1" w:rsidRDefault="00775EE1" w:rsidP="00775EE1">
      <w:pPr>
        <w:pStyle w:val="Heading4"/>
      </w:pPr>
      <w:r>
        <w:t xml:space="preserve">Uncheck the </w:t>
      </w:r>
      <w:r w:rsidRPr="00775EE1">
        <w:rPr>
          <w:b/>
        </w:rPr>
        <w:t>Protect my key file with a password</w:t>
      </w:r>
      <w:r>
        <w:t xml:space="preserve"> and click </w:t>
      </w:r>
      <w:r w:rsidRPr="00775EE1">
        <w:rPr>
          <w:b/>
        </w:rPr>
        <w:t>OK</w:t>
      </w:r>
      <w:r>
        <w:t>.</w:t>
      </w:r>
    </w:p>
    <w:p w:rsidR="00775EE1" w:rsidRDefault="00775EE1" w:rsidP="00FC60D9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3390900" cy="2091500"/>
            <wp:effectExtent l="190500" t="152400" r="171450" b="137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091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75EE1" w:rsidRDefault="00775EE1" w:rsidP="00775EE1">
      <w:pPr>
        <w:pStyle w:val="Heading4"/>
      </w:pPr>
      <w:r>
        <w:t>Close the project properties window.</w:t>
      </w:r>
    </w:p>
    <w:p w:rsidR="0027509E" w:rsidRDefault="00FD331A" w:rsidP="00971541">
      <w:pPr>
        <w:pStyle w:val="Heading3"/>
        <w:numPr>
          <w:ilvl w:val="0"/>
          <w:numId w:val="31"/>
        </w:numPr>
        <w:ind w:left="360"/>
      </w:pPr>
      <w:r>
        <w:lastRenderedPageBreak/>
        <w:t>Create the folder that will contain the feature files.</w:t>
      </w:r>
    </w:p>
    <w:p w:rsidR="00FD331A" w:rsidRDefault="00FD331A" w:rsidP="00FD331A">
      <w:pPr>
        <w:pStyle w:val="Heading4"/>
      </w:pPr>
      <w:r>
        <w:t xml:space="preserve">Create a folder under the project named </w:t>
      </w:r>
      <w:r w:rsidRPr="00FD331A">
        <w:rPr>
          <w:b/>
        </w:rPr>
        <w:t>Template</w:t>
      </w:r>
      <w:r>
        <w:t>.</w:t>
      </w:r>
    </w:p>
    <w:p w:rsidR="00FD331A" w:rsidRDefault="00FD331A" w:rsidP="00FD331A">
      <w:pPr>
        <w:pStyle w:val="Heading5"/>
      </w:pPr>
      <w:r>
        <w:t xml:space="preserve">Right click on the project in the </w:t>
      </w:r>
      <w:r w:rsidR="00CC2D4D" w:rsidRPr="00CC2D4D">
        <w:rPr>
          <w:b/>
        </w:rPr>
        <w:t>S</w:t>
      </w:r>
      <w:r w:rsidRPr="00CC2D4D">
        <w:rPr>
          <w:b/>
        </w:rPr>
        <w:t xml:space="preserve">olution </w:t>
      </w:r>
      <w:r w:rsidR="00CC2D4D" w:rsidRPr="00CC2D4D">
        <w:rPr>
          <w:b/>
        </w:rPr>
        <w:t>E</w:t>
      </w:r>
      <w:r w:rsidRPr="00CC2D4D">
        <w:rPr>
          <w:b/>
        </w:rPr>
        <w:t>xplorer</w:t>
      </w:r>
      <w:r>
        <w:t xml:space="preserve"> and click </w:t>
      </w:r>
      <w:r w:rsidRPr="00FD331A">
        <w:rPr>
          <w:b/>
        </w:rPr>
        <w:t>Add -&gt; New Folder</w:t>
      </w:r>
      <w:r>
        <w:t>.</w:t>
      </w:r>
    </w:p>
    <w:p w:rsidR="00FD331A" w:rsidRDefault="00FD331A" w:rsidP="00FD331A">
      <w:pPr>
        <w:pStyle w:val="Heading5"/>
      </w:pPr>
      <w:r>
        <w:t xml:space="preserve">Right click the folder and click </w:t>
      </w:r>
      <w:r w:rsidRPr="00FD331A">
        <w:rPr>
          <w:b/>
        </w:rPr>
        <w:t>Rename</w:t>
      </w:r>
      <w:r w:rsidR="00630942">
        <w:t xml:space="preserve"> to rename the folder to </w:t>
      </w:r>
      <w:r w:rsidR="00630942" w:rsidRPr="00630942">
        <w:rPr>
          <w:b/>
        </w:rPr>
        <w:t>Template</w:t>
      </w:r>
      <w:r w:rsidR="00630942">
        <w:t>.</w:t>
      </w:r>
    </w:p>
    <w:p w:rsidR="00FD331A" w:rsidRDefault="00FD331A" w:rsidP="00FD331A">
      <w:pPr>
        <w:pStyle w:val="Heading4"/>
      </w:pPr>
      <w:r>
        <w:t xml:space="preserve">Create another folder named under </w:t>
      </w:r>
      <w:r w:rsidR="00630942" w:rsidRPr="00630942">
        <w:rPr>
          <w:b/>
        </w:rPr>
        <w:t>T</w:t>
      </w:r>
      <w:r w:rsidRPr="00630942">
        <w:rPr>
          <w:b/>
        </w:rPr>
        <w:t>emplate</w:t>
      </w:r>
      <w:r>
        <w:t xml:space="preserve"> named </w:t>
      </w:r>
      <w:r w:rsidRPr="00FD331A">
        <w:rPr>
          <w:b/>
        </w:rPr>
        <w:t>Features</w:t>
      </w:r>
      <w:r>
        <w:t>.</w:t>
      </w:r>
    </w:p>
    <w:p w:rsidR="00FD331A" w:rsidRDefault="00FD331A" w:rsidP="00FD331A">
      <w:pPr>
        <w:pStyle w:val="Heading4"/>
      </w:pPr>
      <w:r>
        <w:t xml:space="preserve">Create a third folder under </w:t>
      </w:r>
      <w:r w:rsidRPr="00FD331A">
        <w:rPr>
          <w:b/>
        </w:rPr>
        <w:t>Features</w:t>
      </w:r>
      <w:r>
        <w:t xml:space="preserve"> named </w:t>
      </w:r>
      <w:r w:rsidRPr="00FD331A">
        <w:rPr>
          <w:b/>
        </w:rPr>
        <w:t>DocumentArchiveWorkflowPart1</w:t>
      </w:r>
      <w:r>
        <w:t>.</w:t>
      </w:r>
    </w:p>
    <w:p w:rsidR="00FD331A" w:rsidRDefault="00FD331A" w:rsidP="00FC60D9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1447800" cy="1258722"/>
            <wp:effectExtent l="190500" t="152400" r="171450" b="131928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587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D331A" w:rsidRDefault="00FD331A" w:rsidP="00FD331A">
      <w:pPr>
        <w:pStyle w:val="Heading3"/>
      </w:pPr>
      <w:r>
        <w:t xml:space="preserve">Create the </w:t>
      </w:r>
      <w:r w:rsidRPr="00201618">
        <w:rPr>
          <w:b/>
        </w:rPr>
        <w:t>feature.xml</w:t>
      </w:r>
      <w:r>
        <w:t xml:space="preserve"> in the </w:t>
      </w:r>
      <w:r w:rsidRPr="00201618">
        <w:rPr>
          <w:b/>
        </w:rPr>
        <w:t>DocumentArchiveWorkflowPart1</w:t>
      </w:r>
      <w:r>
        <w:t xml:space="preserve"> folder.</w:t>
      </w:r>
    </w:p>
    <w:p w:rsidR="00FD331A" w:rsidRDefault="00FD331A" w:rsidP="00FD331A">
      <w:pPr>
        <w:pStyle w:val="Heading4"/>
      </w:pPr>
      <w:r>
        <w:t xml:space="preserve">Create a new file named </w:t>
      </w:r>
      <w:r w:rsidRPr="00201618">
        <w:rPr>
          <w:b/>
        </w:rPr>
        <w:t>Feature.xml</w:t>
      </w:r>
      <w:r>
        <w:t xml:space="preserve"> in the </w:t>
      </w:r>
      <w:r w:rsidRPr="00201618">
        <w:rPr>
          <w:b/>
        </w:rPr>
        <w:t>DocumentArchiveWorkflowPart1</w:t>
      </w:r>
      <w:r>
        <w:t xml:space="preserve"> folder.</w:t>
      </w:r>
    </w:p>
    <w:p w:rsidR="00FD331A" w:rsidRDefault="00FD331A" w:rsidP="00FD331A">
      <w:pPr>
        <w:pStyle w:val="Heading5"/>
      </w:pPr>
      <w:r>
        <w:t xml:space="preserve">Right click the </w:t>
      </w:r>
      <w:r w:rsidRPr="0047493E">
        <w:rPr>
          <w:b/>
        </w:rPr>
        <w:t>DocumentArchiveWorkflowPart1</w:t>
      </w:r>
      <w:r>
        <w:t xml:space="preserve"> folder and click </w:t>
      </w:r>
      <w:r w:rsidRPr="0047493E">
        <w:rPr>
          <w:b/>
        </w:rPr>
        <w:t>Add -&gt; New Item…</w:t>
      </w:r>
      <w:r w:rsidR="0047493E" w:rsidRPr="0047493E">
        <w:t>.</w:t>
      </w:r>
    </w:p>
    <w:p w:rsidR="00FD331A" w:rsidRDefault="00FD331A" w:rsidP="00FD331A">
      <w:pPr>
        <w:pStyle w:val="Heading5"/>
      </w:pPr>
      <w:r>
        <w:t xml:space="preserve">Select the </w:t>
      </w:r>
      <w:r w:rsidRPr="0047493E">
        <w:rPr>
          <w:b/>
        </w:rPr>
        <w:t>Data</w:t>
      </w:r>
      <w:r>
        <w:t xml:space="preserve"> category on the left and select a template of </w:t>
      </w:r>
      <w:r w:rsidRPr="0047493E">
        <w:rPr>
          <w:b/>
        </w:rPr>
        <w:t>XML file</w:t>
      </w:r>
      <w:r>
        <w:t>.</w:t>
      </w:r>
    </w:p>
    <w:p w:rsidR="00FD331A" w:rsidRPr="0047493E" w:rsidRDefault="00FD331A" w:rsidP="00FD331A">
      <w:pPr>
        <w:pStyle w:val="Heading5"/>
      </w:pPr>
      <w:r>
        <w:t xml:space="preserve">Name the new file </w:t>
      </w:r>
      <w:r w:rsidRPr="0047493E">
        <w:rPr>
          <w:b/>
        </w:rPr>
        <w:t>Feature.xml</w:t>
      </w:r>
      <w:r>
        <w:t xml:space="preserve"> and click </w:t>
      </w:r>
      <w:r w:rsidRPr="0047493E">
        <w:rPr>
          <w:b/>
        </w:rPr>
        <w:t>Add</w:t>
      </w:r>
      <w:r w:rsidR="0047493E">
        <w:t>.</w:t>
      </w:r>
    </w:p>
    <w:p w:rsidR="00FD331A" w:rsidRDefault="00FD18F8" w:rsidP="00FD331A">
      <w:pPr>
        <w:pStyle w:val="Heading4"/>
      </w:pPr>
      <w:r>
        <w:t xml:space="preserve">Insert the </w:t>
      </w:r>
      <w:r w:rsidRPr="0047493E">
        <w:rPr>
          <w:b/>
        </w:rPr>
        <w:t>Windows SharePoint Service Workflow Feature.xml</w:t>
      </w:r>
      <w:r>
        <w:t xml:space="preserve"> snippet.</w:t>
      </w:r>
    </w:p>
    <w:p w:rsidR="00FD18F8" w:rsidRDefault="00FD18F8" w:rsidP="00FD18F8">
      <w:pPr>
        <w:pStyle w:val="Heading5"/>
      </w:pPr>
      <w:r>
        <w:t xml:space="preserve">Right click in the editor and select </w:t>
      </w:r>
      <w:r w:rsidRPr="00FD18F8">
        <w:rPr>
          <w:b/>
        </w:rPr>
        <w:t>Insert Snippet…</w:t>
      </w:r>
      <w:r w:rsidRPr="00FD18F8">
        <w:t>.</w:t>
      </w:r>
    </w:p>
    <w:p w:rsidR="00FD18F8" w:rsidRDefault="00FD18F8" w:rsidP="00FD18F8">
      <w:pPr>
        <w:pStyle w:val="Heading5"/>
      </w:pPr>
      <w:r>
        <w:t xml:space="preserve">In the popup window, select the </w:t>
      </w:r>
      <w:r w:rsidRPr="00FD18F8">
        <w:rPr>
          <w:b/>
        </w:rPr>
        <w:t>Windows SharePoint Service Workflow</w:t>
      </w:r>
      <w:r>
        <w:t xml:space="preserve"> option</w:t>
      </w:r>
      <w:r w:rsidR="00630942">
        <w:t xml:space="preserve"> then select </w:t>
      </w:r>
      <w:r w:rsidR="00630942" w:rsidRPr="00630942">
        <w:rPr>
          <w:b/>
        </w:rPr>
        <w:t>Feature.xml Code</w:t>
      </w:r>
      <w:r>
        <w:t>.</w:t>
      </w:r>
    </w:p>
    <w:p w:rsidR="00FD18F8" w:rsidRDefault="00FD18F8" w:rsidP="00FD18F8">
      <w:pPr>
        <w:pStyle w:val="Heading4"/>
      </w:pPr>
      <w:r>
        <w:t xml:space="preserve">Replace </w:t>
      </w:r>
      <w:r w:rsidRPr="00201618">
        <w:rPr>
          <w:b/>
        </w:rPr>
        <w:t>GUID</w:t>
      </w:r>
      <w:r>
        <w:t xml:space="preserve"> with a new Guid generated using </w:t>
      </w:r>
      <w:r w:rsidRPr="00CC2D4D">
        <w:rPr>
          <w:b/>
        </w:rPr>
        <w:t>GuidGen</w:t>
      </w:r>
      <w:r>
        <w:t>.</w:t>
      </w:r>
    </w:p>
    <w:p w:rsidR="00FD18F8" w:rsidRDefault="00FD18F8" w:rsidP="00FD18F8">
      <w:pPr>
        <w:pStyle w:val="Heading5"/>
      </w:pPr>
      <w:r>
        <w:t xml:space="preserve">Click </w:t>
      </w:r>
      <w:r w:rsidRPr="00201618">
        <w:rPr>
          <w:b/>
        </w:rPr>
        <w:t>Tools -&gt; Create Guid</w:t>
      </w:r>
      <w:r w:rsidR="00630942">
        <w:t xml:space="preserve"> then c</w:t>
      </w:r>
      <w:r>
        <w:t>opy and paste the registry formatted guid into the snippet’</w:t>
      </w:r>
      <w:r w:rsidR="0047493E">
        <w:t>s G</w:t>
      </w:r>
      <w:r>
        <w:t>UID placeholder.</w:t>
      </w:r>
    </w:p>
    <w:p w:rsidR="00FD18F8" w:rsidRDefault="00FD18F8" w:rsidP="00FD18F8">
      <w:pPr>
        <w:pStyle w:val="Heading4"/>
      </w:pPr>
      <w:r>
        <w:t xml:space="preserve">Replace </w:t>
      </w:r>
      <w:r w:rsidRPr="00FD18F8">
        <w:rPr>
          <w:b/>
        </w:rPr>
        <w:t>Title</w:t>
      </w:r>
      <w:r>
        <w:t xml:space="preserve"> with </w:t>
      </w:r>
      <w:r w:rsidRPr="00FD18F8">
        <w:rPr>
          <w:b/>
        </w:rPr>
        <w:t>Document Archive – Part 1</w:t>
      </w:r>
      <w:r w:rsidRPr="00FD18F8">
        <w:t>.</w:t>
      </w:r>
    </w:p>
    <w:p w:rsidR="00FD18F8" w:rsidRDefault="00FD18F8" w:rsidP="00FD18F8">
      <w:pPr>
        <w:pStyle w:val="Heading4"/>
      </w:pPr>
      <w:r>
        <w:t xml:space="preserve">Replace </w:t>
      </w:r>
      <w:r w:rsidRPr="00FD18F8">
        <w:rPr>
          <w:b/>
        </w:rPr>
        <w:t>Description</w:t>
      </w:r>
      <w:r>
        <w:t xml:space="preserve"> with </w:t>
      </w:r>
      <w:r w:rsidRPr="00FD18F8">
        <w:rPr>
          <w:b/>
        </w:rPr>
        <w:t>“</w:t>
      </w:r>
      <w:r>
        <w:rPr>
          <w:b/>
        </w:rPr>
        <w:t>Contains workflows and custom forms designed to aid in document archiving</w:t>
      </w:r>
      <w:r w:rsidRPr="00FD18F8">
        <w:rPr>
          <w:b/>
        </w:rPr>
        <w:t>”</w:t>
      </w:r>
      <w:r>
        <w:t>.</w:t>
      </w:r>
    </w:p>
    <w:p w:rsidR="00D16335" w:rsidRPr="00A8157F" w:rsidRDefault="00D16335" w:rsidP="00D16335">
      <w:pPr>
        <w:pStyle w:val="ExerciseStepLevel2Code"/>
      </w:pPr>
      <w:r w:rsidRPr="00A8157F">
        <w:t>&lt;Feature  Id="29ac22d1-7d8c-4513-9566-11109ab25983"</w:t>
      </w:r>
    </w:p>
    <w:p w:rsidR="00D16335" w:rsidRPr="00A8157F" w:rsidRDefault="00D16335" w:rsidP="00D16335">
      <w:pPr>
        <w:pStyle w:val="ExerciseStepLevel2Code"/>
      </w:pPr>
      <w:r w:rsidRPr="00A8157F">
        <w:t xml:space="preserve">          Title="Document Archive - Part 1"</w:t>
      </w:r>
    </w:p>
    <w:p w:rsidR="00D16335" w:rsidRPr="00A8157F" w:rsidRDefault="00D16335" w:rsidP="00D16335">
      <w:pPr>
        <w:pStyle w:val="ExerciseStepLevel2Code"/>
      </w:pPr>
      <w:r w:rsidRPr="00A8157F">
        <w:t xml:space="preserve">          Description="Request approval to archive this document in another document library."</w:t>
      </w:r>
    </w:p>
    <w:p w:rsidR="00D16335" w:rsidRPr="00A8157F" w:rsidRDefault="00D16335" w:rsidP="00D16335">
      <w:pPr>
        <w:pStyle w:val="ExerciseStepLevel2Code"/>
      </w:pPr>
      <w:r w:rsidRPr="00A8157F">
        <w:t xml:space="preserve">          Version="12.0.0.0"</w:t>
      </w:r>
    </w:p>
    <w:p w:rsidR="00D16335" w:rsidRPr="00A8157F" w:rsidRDefault="00D16335" w:rsidP="00D16335">
      <w:pPr>
        <w:pStyle w:val="ExerciseStepLevel2Code"/>
      </w:pPr>
      <w:r w:rsidRPr="00A8157F">
        <w:t xml:space="preserve">          Scope="Site"</w:t>
      </w:r>
    </w:p>
    <w:p w:rsidR="00D16335" w:rsidRPr="00A8157F" w:rsidRDefault="00D16335" w:rsidP="00D16335">
      <w:pPr>
        <w:pStyle w:val="ExerciseStepLevel2Code"/>
      </w:pPr>
      <w:r w:rsidRPr="00A8157F">
        <w:t xml:space="preserve">          xmlns="http://schemas.microsoft.com/sharepoint/"&gt;</w:t>
      </w:r>
    </w:p>
    <w:p w:rsidR="00D16335" w:rsidRPr="00A8157F" w:rsidRDefault="00D16335" w:rsidP="00D16335">
      <w:pPr>
        <w:pStyle w:val="ExerciseStepLevel2Code"/>
      </w:pPr>
      <w:r w:rsidRPr="00A8157F">
        <w:t xml:space="preserve">  &lt;ElementManifests&gt;</w:t>
      </w:r>
    </w:p>
    <w:p w:rsidR="00D16335" w:rsidRPr="00A8157F" w:rsidRDefault="00D16335" w:rsidP="00D16335">
      <w:pPr>
        <w:pStyle w:val="ExerciseStepLevel2Code"/>
      </w:pPr>
      <w:r w:rsidRPr="00A8157F">
        <w:t xml:space="preserve">    &lt;ElementManifest Location="workflow.xml" /&gt;</w:t>
      </w:r>
    </w:p>
    <w:p w:rsidR="00D16335" w:rsidRPr="00A8157F" w:rsidRDefault="00D16335" w:rsidP="00D16335">
      <w:pPr>
        <w:pStyle w:val="ExerciseStepLevel2Code"/>
      </w:pPr>
      <w:r w:rsidRPr="00A8157F">
        <w:t xml:space="preserve">  &lt;/ElementManifests&gt;</w:t>
      </w:r>
    </w:p>
    <w:p w:rsidR="00D16335" w:rsidRPr="00A8157F" w:rsidRDefault="00D16335" w:rsidP="00D16335">
      <w:pPr>
        <w:pStyle w:val="ExerciseStepLevel2Code"/>
      </w:pPr>
      <w:r w:rsidRPr="00A8157F">
        <w:t xml:space="preserve">  &lt;Properties&gt;</w:t>
      </w:r>
    </w:p>
    <w:p w:rsidR="00D16335" w:rsidRPr="00A8157F" w:rsidRDefault="00D16335" w:rsidP="00D16335">
      <w:pPr>
        <w:pStyle w:val="ExerciseStepLevel2Code"/>
      </w:pPr>
      <w:r w:rsidRPr="00A8157F">
        <w:t xml:space="preserve">    &lt;Property Key="GloballyAvailable" Value="true" /&gt;</w:t>
      </w:r>
    </w:p>
    <w:p w:rsidR="00D16335" w:rsidRPr="00A8157F" w:rsidRDefault="00D16335" w:rsidP="00D16335">
      <w:pPr>
        <w:pStyle w:val="ExerciseStepLevel2Code"/>
      </w:pPr>
      <w:r w:rsidRPr="00A8157F">
        <w:t xml:space="preserve">  &lt;/Properties&gt;</w:t>
      </w:r>
    </w:p>
    <w:p w:rsidR="00FD18F8" w:rsidRPr="00A8157F" w:rsidRDefault="00D16335" w:rsidP="00D16335">
      <w:pPr>
        <w:pStyle w:val="ExerciseStepLevel2Code"/>
      </w:pPr>
      <w:r w:rsidRPr="00A8157F">
        <w:t>&lt;/Feature&gt;</w:t>
      </w:r>
    </w:p>
    <w:p w:rsidR="00630942" w:rsidRDefault="00630942" w:rsidP="00630942">
      <w:pPr>
        <w:pStyle w:val="Heading4"/>
      </w:pPr>
      <w:r>
        <w:t>Save and close the file.</w:t>
      </w:r>
    </w:p>
    <w:p w:rsidR="0027509E" w:rsidRDefault="0027509E" w:rsidP="00630942">
      <w:pPr>
        <w:pStyle w:val="Heading3"/>
        <w:numPr>
          <w:ilvl w:val="0"/>
          <w:numId w:val="31"/>
        </w:numPr>
        <w:ind w:left="360"/>
      </w:pPr>
      <w:r>
        <w:lastRenderedPageBreak/>
        <w:t xml:space="preserve">Create the </w:t>
      </w:r>
      <w:r w:rsidRPr="00201618">
        <w:rPr>
          <w:b/>
        </w:rPr>
        <w:t>workflow.xml</w:t>
      </w:r>
      <w:r>
        <w:t xml:space="preserve"> file needed to define the details of the workflow.</w:t>
      </w:r>
    </w:p>
    <w:p w:rsidR="00FD18F8" w:rsidRDefault="00FD18F8" w:rsidP="00FD18F8">
      <w:pPr>
        <w:pStyle w:val="Heading4"/>
      </w:pPr>
      <w:r>
        <w:t xml:space="preserve">Create a new file named Workflow.xml in the </w:t>
      </w:r>
      <w:r w:rsidRPr="00201618">
        <w:rPr>
          <w:b/>
        </w:rPr>
        <w:t>DocumentArchiveWorkflowPart1</w:t>
      </w:r>
      <w:r>
        <w:t xml:space="preserve"> folder.</w:t>
      </w:r>
    </w:p>
    <w:p w:rsidR="00FD18F8" w:rsidRDefault="00FD18F8" w:rsidP="00FD18F8">
      <w:pPr>
        <w:pStyle w:val="Heading4"/>
      </w:pPr>
      <w:r>
        <w:t xml:space="preserve">Insert the </w:t>
      </w:r>
      <w:r w:rsidRPr="00201618">
        <w:rPr>
          <w:b/>
        </w:rPr>
        <w:t>Windows SharePoint Service Workflow Workflow.xml</w:t>
      </w:r>
      <w:r>
        <w:t xml:space="preserve"> snippet.</w:t>
      </w:r>
    </w:p>
    <w:p w:rsidR="00FD18F8" w:rsidRDefault="00FD18F8" w:rsidP="00FD18F8">
      <w:pPr>
        <w:pStyle w:val="Heading5"/>
      </w:pPr>
      <w:r>
        <w:t xml:space="preserve">Right click in the editor and select </w:t>
      </w:r>
      <w:r w:rsidRPr="00FD18F8">
        <w:rPr>
          <w:b/>
        </w:rPr>
        <w:t>Insert Snippet…</w:t>
      </w:r>
      <w:r>
        <w:t>.</w:t>
      </w:r>
    </w:p>
    <w:p w:rsidR="00FD18F8" w:rsidRDefault="00FD18F8" w:rsidP="00FD18F8">
      <w:pPr>
        <w:pStyle w:val="Heading5"/>
      </w:pPr>
      <w:r>
        <w:t xml:space="preserve">In the popup window, select the </w:t>
      </w:r>
      <w:r>
        <w:rPr>
          <w:b/>
        </w:rPr>
        <w:t>Windows SharePoint Service Workflow</w:t>
      </w:r>
      <w:r>
        <w:t xml:space="preserve"> option.</w:t>
      </w:r>
    </w:p>
    <w:p w:rsidR="00FD18F8" w:rsidRDefault="00FD18F8" w:rsidP="00FD18F8">
      <w:pPr>
        <w:pStyle w:val="Heading5"/>
      </w:pPr>
      <w:r>
        <w:t xml:space="preserve">In the second popup window, select </w:t>
      </w:r>
      <w:r w:rsidRPr="00FD18F8">
        <w:rPr>
          <w:b/>
        </w:rPr>
        <w:t>Workflow.xml Code</w:t>
      </w:r>
      <w:r>
        <w:t>.</w:t>
      </w:r>
    </w:p>
    <w:p w:rsidR="00FD18F8" w:rsidRDefault="00FD18F8" w:rsidP="00FD18F8">
      <w:pPr>
        <w:pStyle w:val="Heading4"/>
      </w:pPr>
      <w:r>
        <w:t xml:space="preserve">Replace </w:t>
      </w:r>
      <w:r w:rsidRPr="00201618">
        <w:rPr>
          <w:b/>
        </w:rPr>
        <w:t>GUID</w:t>
      </w:r>
      <w:r>
        <w:t xml:space="preserve"> with a new Guid generated using GuidGen.</w:t>
      </w:r>
    </w:p>
    <w:p w:rsidR="00FD18F8" w:rsidRDefault="00FD18F8" w:rsidP="00FD18F8">
      <w:pPr>
        <w:pStyle w:val="Heading5"/>
      </w:pPr>
      <w:r>
        <w:t xml:space="preserve">Click </w:t>
      </w:r>
      <w:r w:rsidRPr="00201618">
        <w:rPr>
          <w:b/>
        </w:rPr>
        <w:t>Tools -&gt; Create Guid</w:t>
      </w:r>
    </w:p>
    <w:p w:rsidR="00FD18F8" w:rsidRDefault="00FD18F8" w:rsidP="00FD18F8">
      <w:pPr>
        <w:pStyle w:val="Heading5"/>
      </w:pPr>
      <w:r>
        <w:t>Copy and paste the registry formatted guid into the snippet’s GUID placeholder.</w:t>
      </w:r>
    </w:p>
    <w:p w:rsidR="00FD18F8" w:rsidRDefault="00FD18F8" w:rsidP="00FD18F8">
      <w:pPr>
        <w:pStyle w:val="Heading4"/>
      </w:pPr>
      <w:r>
        <w:t xml:space="preserve">Replace </w:t>
      </w:r>
      <w:r w:rsidRPr="00FD18F8">
        <w:rPr>
          <w:b/>
        </w:rPr>
        <w:t>Title</w:t>
      </w:r>
      <w:r>
        <w:t xml:space="preserve"> with </w:t>
      </w:r>
      <w:r w:rsidRPr="00FD18F8">
        <w:rPr>
          <w:b/>
        </w:rPr>
        <w:t>Document Archive – Part 1</w:t>
      </w:r>
      <w:r w:rsidRPr="00FD18F8">
        <w:t>.</w:t>
      </w:r>
    </w:p>
    <w:p w:rsidR="00FD18F8" w:rsidRDefault="00FD18F8" w:rsidP="00FD18F8">
      <w:pPr>
        <w:pStyle w:val="Heading4"/>
      </w:pPr>
      <w:r>
        <w:t xml:space="preserve">Replace </w:t>
      </w:r>
      <w:r w:rsidRPr="00FD18F8">
        <w:rPr>
          <w:b/>
        </w:rPr>
        <w:t>Description</w:t>
      </w:r>
      <w:r>
        <w:t xml:space="preserve"> with </w:t>
      </w:r>
      <w:r w:rsidRPr="00FD18F8">
        <w:rPr>
          <w:b/>
        </w:rPr>
        <w:t>“Requests approval to archive this document in another document library”</w:t>
      </w:r>
      <w:r>
        <w:t>.</w:t>
      </w:r>
    </w:p>
    <w:p w:rsidR="00FD18F8" w:rsidRDefault="00FD18F8" w:rsidP="00FD18F8">
      <w:pPr>
        <w:pStyle w:val="Heading4"/>
      </w:pPr>
      <w:r>
        <w:t xml:space="preserve">Replace </w:t>
      </w:r>
      <w:r w:rsidRPr="00201618">
        <w:rPr>
          <w:b/>
        </w:rPr>
        <w:t>CodeBesideClass</w:t>
      </w:r>
      <w:r>
        <w:t xml:space="preserve"> with </w:t>
      </w:r>
      <w:r w:rsidRPr="00201618">
        <w:rPr>
          <w:b/>
        </w:rPr>
        <w:t>DocumentArchiveWorkflowPart1.Workflow</w:t>
      </w:r>
      <w:r>
        <w:t>.</w:t>
      </w:r>
    </w:p>
    <w:p w:rsidR="00FD18F8" w:rsidRDefault="00FD18F8" w:rsidP="00FD18F8">
      <w:pPr>
        <w:pStyle w:val="Heading4"/>
        <w:rPr>
          <w:b/>
        </w:rPr>
      </w:pPr>
      <w:r>
        <w:t xml:space="preserve">Replace </w:t>
      </w:r>
      <w:r w:rsidR="00DD01B6">
        <w:t xml:space="preserve">the </w:t>
      </w:r>
      <w:r w:rsidR="00DD01B6" w:rsidRPr="00A8157F">
        <w:rPr>
          <w:b/>
        </w:rPr>
        <w:t>PublicKeyToken</w:t>
      </w:r>
      <w:r w:rsidR="00DD01B6">
        <w:t xml:space="preserve"> of the </w:t>
      </w:r>
      <w:r w:rsidR="00DD01B6" w:rsidRPr="00A8157F">
        <w:rPr>
          <w:b/>
        </w:rPr>
        <w:t>CodeBesideAssembly</w:t>
      </w:r>
      <w:r w:rsidR="00DD01B6">
        <w:t xml:space="preserve"> with the public key token of the assembly.</w:t>
      </w:r>
    </w:p>
    <w:p w:rsidR="00F85492" w:rsidRDefault="00A8157F" w:rsidP="00F85492">
      <w:pPr>
        <w:pStyle w:val="Heading5"/>
      </w:pPr>
      <w:r>
        <w:t xml:space="preserve">Open a new instance of the </w:t>
      </w:r>
      <w:r w:rsidRPr="00A8157F">
        <w:rPr>
          <w:b/>
        </w:rPr>
        <w:t>Visual Studio 2008 Command Prompt</w:t>
      </w:r>
      <w:r>
        <w:t xml:space="preserve"> located in </w:t>
      </w:r>
      <w:r w:rsidRPr="00A8157F">
        <w:rPr>
          <w:b/>
        </w:rPr>
        <w:t>Start -&gt; All Programs -&gt; Microsoft Visual Studio 2008 -&gt; Visual Studio Tools</w:t>
      </w:r>
      <w:r>
        <w:t>.</w:t>
      </w:r>
    </w:p>
    <w:p w:rsidR="00A8157F" w:rsidRPr="00A8157F" w:rsidRDefault="00A8157F" w:rsidP="00F85492">
      <w:pPr>
        <w:pStyle w:val="Heading5"/>
        <w:rPr>
          <w:b/>
        </w:rPr>
      </w:pPr>
      <w:r w:rsidRPr="00A8157F">
        <w:rPr>
          <w:b/>
        </w:rPr>
        <w:t>Navigate to C:\Labs\Lab06\Star</w:t>
      </w:r>
      <w:r w:rsidR="00D44BA4">
        <w:rPr>
          <w:b/>
        </w:rPr>
        <w:t>terFiles</w:t>
      </w:r>
      <w:r w:rsidRPr="00A8157F">
        <w:rPr>
          <w:b/>
        </w:rPr>
        <w:t>\DocumentArchiveWorkflowPart1\bin\Debug</w:t>
      </w:r>
    </w:p>
    <w:p w:rsidR="00A8157F" w:rsidRDefault="00A8157F" w:rsidP="00F85492">
      <w:pPr>
        <w:pStyle w:val="Heading5"/>
      </w:pPr>
      <w:r>
        <w:t xml:space="preserve">Run </w:t>
      </w:r>
      <w:r w:rsidRPr="00A8157F">
        <w:rPr>
          <w:b/>
        </w:rPr>
        <w:t>sn.exe –T DocumentArchiveWorkflowPart1.dll</w:t>
      </w:r>
      <w:r>
        <w:t xml:space="preserve"> to display the public key token.</w:t>
      </w:r>
    </w:p>
    <w:p w:rsidR="00FD18F8" w:rsidRDefault="00FD18F8" w:rsidP="00FD18F8">
      <w:pPr>
        <w:pStyle w:val="Heading4"/>
      </w:pPr>
      <w:r>
        <w:t xml:space="preserve">Remove the </w:t>
      </w:r>
      <w:r w:rsidR="00201618" w:rsidRPr="00201618">
        <w:rPr>
          <w:b/>
        </w:rPr>
        <w:t>TaskListContentTypeId</w:t>
      </w:r>
      <w:r>
        <w:t xml:space="preserve">, </w:t>
      </w:r>
      <w:r w:rsidRPr="00201618">
        <w:rPr>
          <w:b/>
        </w:rPr>
        <w:t>AssociationUrl</w:t>
      </w:r>
      <w:r>
        <w:t xml:space="preserve">, </w:t>
      </w:r>
      <w:r w:rsidRPr="00201618">
        <w:rPr>
          <w:b/>
        </w:rPr>
        <w:t>InstantiationUrl</w:t>
      </w:r>
      <w:r>
        <w:t xml:space="preserve">, </w:t>
      </w:r>
      <w:r w:rsidRPr="00201618">
        <w:rPr>
          <w:b/>
        </w:rPr>
        <w:t>ModificationUrl</w:t>
      </w:r>
      <w:r>
        <w:t xml:space="preserve"> attributes.</w:t>
      </w:r>
    </w:p>
    <w:p w:rsidR="00FD18F8" w:rsidRDefault="00FD18F8" w:rsidP="00FD18F8">
      <w:pPr>
        <w:pStyle w:val="Heading5"/>
      </w:pPr>
      <w:r>
        <w:t>These will be used later.</w:t>
      </w:r>
    </w:p>
    <w:p w:rsidR="00201618" w:rsidRDefault="00201618" w:rsidP="00201618">
      <w:pPr>
        <w:pStyle w:val="Heading4"/>
      </w:pPr>
      <w:r>
        <w:t xml:space="preserve">Remove the content of the </w:t>
      </w:r>
      <w:r w:rsidRPr="00201618">
        <w:rPr>
          <w:b/>
        </w:rPr>
        <w:t>MetaData</w:t>
      </w:r>
      <w:r>
        <w:t xml:space="preserve"> element.</w:t>
      </w:r>
    </w:p>
    <w:p w:rsidR="00201618" w:rsidRDefault="00201618" w:rsidP="00201618">
      <w:pPr>
        <w:pStyle w:val="Heading5"/>
      </w:pPr>
      <w:r>
        <w:t>These will also be used later.</w:t>
      </w:r>
    </w:p>
    <w:p w:rsidR="00A8157F" w:rsidRPr="00A8157F" w:rsidRDefault="00A8157F" w:rsidP="00A8157F">
      <w:pPr>
        <w:pStyle w:val="ExerciseStepLevel2Code"/>
      </w:pPr>
      <w:r w:rsidRPr="00A8157F">
        <w:t>&lt;Elements xmlns="http://schemas.microsoft.com/sharepoint/"&gt;</w:t>
      </w:r>
    </w:p>
    <w:p w:rsidR="00A8157F" w:rsidRPr="00A8157F" w:rsidRDefault="00A8157F" w:rsidP="00A8157F">
      <w:pPr>
        <w:pStyle w:val="ExerciseStepLevel2Code"/>
      </w:pPr>
      <w:r w:rsidRPr="00A8157F">
        <w:t xml:space="preserve">  &lt;Workflow</w:t>
      </w:r>
    </w:p>
    <w:p w:rsidR="00A8157F" w:rsidRPr="00A8157F" w:rsidRDefault="00A8157F" w:rsidP="00A8157F">
      <w:pPr>
        <w:pStyle w:val="ExerciseStepLevel2Code"/>
      </w:pPr>
      <w:r w:rsidRPr="00A8157F">
        <w:t xml:space="preserve">       Name="Document Archive - Part 1"</w:t>
      </w:r>
    </w:p>
    <w:p w:rsidR="00A8157F" w:rsidRPr="00A8157F" w:rsidRDefault="00A8157F" w:rsidP="00A8157F">
      <w:pPr>
        <w:pStyle w:val="ExerciseStepLevel2Code"/>
      </w:pPr>
      <w:r w:rsidRPr="00A8157F">
        <w:t xml:space="preserve">       Description="Requests approval to archive this document in another document library."</w:t>
      </w:r>
    </w:p>
    <w:p w:rsidR="00A8157F" w:rsidRPr="00A8157F" w:rsidRDefault="00A8157F" w:rsidP="00A8157F">
      <w:pPr>
        <w:pStyle w:val="ExerciseStepLevel2Code"/>
      </w:pPr>
      <w:r w:rsidRPr="00A8157F">
        <w:t xml:space="preserve">       Id="78c8fd78-0b7f-4893-9361-ff005c32b12c"</w:t>
      </w:r>
    </w:p>
    <w:p w:rsidR="00A8157F" w:rsidRPr="00A8157F" w:rsidRDefault="00A8157F" w:rsidP="00A8157F">
      <w:pPr>
        <w:pStyle w:val="ExerciseStepLevel2Code"/>
      </w:pPr>
      <w:r w:rsidRPr="00A8157F">
        <w:t xml:space="preserve">       CodeBesideClass="DocumentArchiveWorkflowPart1.Workflow"</w:t>
      </w:r>
    </w:p>
    <w:p w:rsidR="00A8157F" w:rsidRPr="00A8157F" w:rsidRDefault="00A8157F" w:rsidP="00A8157F">
      <w:pPr>
        <w:pStyle w:val="ExerciseStepLevel2Code"/>
      </w:pPr>
      <w:r w:rsidRPr="00A8157F">
        <w:t xml:space="preserve">       CodeBesideAssembly="DocumentArchiveWorkflowPart1, Version=1.0.0.0, Culture=neutral, PublicKeyToken=15812f954569663f"</w:t>
      </w:r>
    </w:p>
    <w:p w:rsidR="00A8157F" w:rsidRPr="00A8157F" w:rsidRDefault="00A8157F" w:rsidP="00A8157F">
      <w:pPr>
        <w:pStyle w:val="ExerciseStepLevel2Code"/>
      </w:pPr>
      <w:r w:rsidRPr="00A8157F">
        <w:t xml:space="preserve">       StatusUrl="_layouts/WrkStat.aspx"&gt;</w:t>
      </w:r>
    </w:p>
    <w:p w:rsidR="00A8157F" w:rsidRPr="00A8157F" w:rsidRDefault="00A8157F" w:rsidP="00A8157F">
      <w:pPr>
        <w:pStyle w:val="ExerciseStepLevel2Code"/>
      </w:pPr>
      <w:r w:rsidRPr="00A8157F">
        <w:t xml:space="preserve">    &lt;Categories/&gt;</w:t>
      </w:r>
    </w:p>
    <w:p w:rsidR="00A8157F" w:rsidRPr="00A8157F" w:rsidRDefault="00A8157F" w:rsidP="00A8157F">
      <w:pPr>
        <w:pStyle w:val="ExerciseStepLevel2Code"/>
      </w:pPr>
      <w:r w:rsidRPr="00A8157F">
        <w:t xml:space="preserve">    &lt;MetaData&gt;</w:t>
      </w:r>
    </w:p>
    <w:p w:rsidR="00A8157F" w:rsidRPr="00A8157F" w:rsidRDefault="00A8157F" w:rsidP="00A8157F">
      <w:pPr>
        <w:pStyle w:val="ExerciseStepLevel2Code"/>
      </w:pPr>
      <w:r w:rsidRPr="00A8157F">
        <w:t xml:space="preserve">    &lt;/MetaData&gt;</w:t>
      </w:r>
    </w:p>
    <w:p w:rsidR="00A8157F" w:rsidRPr="00A8157F" w:rsidRDefault="00A8157F" w:rsidP="00A8157F">
      <w:pPr>
        <w:pStyle w:val="ExerciseStepLevel2Code"/>
      </w:pPr>
      <w:r w:rsidRPr="00A8157F">
        <w:t xml:space="preserve">  &lt;/Workflow&gt;</w:t>
      </w:r>
    </w:p>
    <w:p w:rsidR="00A8157F" w:rsidRPr="00A8157F" w:rsidRDefault="00A8157F" w:rsidP="00A8157F">
      <w:pPr>
        <w:pStyle w:val="ExerciseStepLevel2Code"/>
        <w:rPr>
          <w:rFonts w:ascii="Arial" w:hAnsi="Arial" w:cs="Arial"/>
          <w:noProof w:val="0"/>
        </w:rPr>
      </w:pPr>
      <w:r w:rsidRPr="00A8157F">
        <w:t>&lt;/Elements&gt;</w:t>
      </w:r>
    </w:p>
    <w:p w:rsidR="00630942" w:rsidRDefault="00630942">
      <w:pPr>
        <w:ind w:left="720"/>
        <w:rPr>
          <w:rFonts w:eastAsiaTheme="majorEastAsia" w:cs="Arial"/>
          <w:bCs/>
        </w:rPr>
      </w:pPr>
      <w:r>
        <w:br w:type="page"/>
      </w:r>
    </w:p>
    <w:p w:rsidR="0027509E" w:rsidRDefault="0027509E" w:rsidP="00731DDD">
      <w:pPr>
        <w:pStyle w:val="Heading3"/>
      </w:pPr>
      <w:r>
        <w:lastRenderedPageBreak/>
        <w:t>Add post build steps to aid in developing and deploying the workflow.</w:t>
      </w:r>
    </w:p>
    <w:p w:rsidR="00D16335" w:rsidRDefault="00D16335" w:rsidP="00D16335">
      <w:pPr>
        <w:pStyle w:val="Heading4"/>
      </w:pPr>
      <w:r>
        <w:t xml:space="preserve">Right click the project in the </w:t>
      </w:r>
      <w:r w:rsidRPr="00630942">
        <w:rPr>
          <w:b/>
        </w:rPr>
        <w:t>Solution Explorer</w:t>
      </w:r>
      <w:r>
        <w:t xml:space="preserve"> and click </w:t>
      </w:r>
      <w:r w:rsidRPr="00630942">
        <w:rPr>
          <w:b/>
        </w:rPr>
        <w:t>Properties</w:t>
      </w:r>
      <w:r>
        <w:t>.</w:t>
      </w:r>
    </w:p>
    <w:p w:rsidR="00D16335" w:rsidRDefault="00D16335" w:rsidP="00D16335">
      <w:pPr>
        <w:pStyle w:val="Heading4"/>
      </w:pPr>
      <w:r>
        <w:t xml:space="preserve">Click the </w:t>
      </w:r>
      <w:r w:rsidRPr="00630942">
        <w:rPr>
          <w:b/>
        </w:rPr>
        <w:t>Build Events</w:t>
      </w:r>
      <w:r>
        <w:t xml:space="preserve"> tab in the project properties window.</w:t>
      </w:r>
    </w:p>
    <w:p w:rsidR="002B747D" w:rsidRDefault="002B747D" w:rsidP="00D16335">
      <w:pPr>
        <w:pStyle w:val="Heading4"/>
      </w:pPr>
      <w:r>
        <w:t xml:space="preserve">Enter the following commands into the </w:t>
      </w:r>
      <w:r w:rsidRPr="002B747D">
        <w:rPr>
          <w:b/>
        </w:rPr>
        <w:t>Post-build event command line</w:t>
      </w:r>
      <w:r>
        <w:t xml:space="preserve"> window.</w:t>
      </w:r>
    </w:p>
    <w:p w:rsidR="00D16335" w:rsidRDefault="00D16335" w:rsidP="002B747D">
      <w:pPr>
        <w:pStyle w:val="Heading5"/>
      </w:pPr>
      <w:r>
        <w:t xml:space="preserve">Copy the contents of the </w:t>
      </w:r>
      <w:r w:rsidRPr="00D16335">
        <w:rPr>
          <w:b/>
        </w:rPr>
        <w:t>Template</w:t>
      </w:r>
      <w:r>
        <w:t xml:space="preserve"> folder to SharePoint’s </w:t>
      </w:r>
      <w:r w:rsidRPr="00D16335">
        <w:rPr>
          <w:b/>
        </w:rPr>
        <w:t>Template</w:t>
      </w:r>
      <w:r>
        <w:t xml:space="preserve"> folder.</w:t>
      </w:r>
    </w:p>
    <w:p w:rsidR="002B747D" w:rsidRDefault="002B747D" w:rsidP="002B747D">
      <w:pPr>
        <w:pStyle w:val="Heading5"/>
      </w:pPr>
      <w:r>
        <w:t xml:space="preserve">Install the workflow assembly into the GAC using </w:t>
      </w:r>
      <w:r w:rsidRPr="00D16335">
        <w:rPr>
          <w:b/>
        </w:rPr>
        <w:t>gacutil.exe</w:t>
      </w:r>
      <w:r>
        <w:t>.</w:t>
      </w:r>
    </w:p>
    <w:p w:rsidR="002B747D" w:rsidRDefault="002B747D" w:rsidP="002B747D">
      <w:pPr>
        <w:pStyle w:val="Heading5"/>
      </w:pPr>
      <w:r>
        <w:t>Reset the app domain that may have loaded the workflow assembly.</w:t>
      </w:r>
    </w:p>
    <w:p w:rsidR="002B747D" w:rsidRDefault="002B747D" w:rsidP="002B747D">
      <w:pPr>
        <w:pStyle w:val="Heading5"/>
      </w:pPr>
      <w:r>
        <w:t xml:space="preserve">Forcibly install the SharePoint feature using </w:t>
      </w:r>
      <w:r w:rsidRPr="00D16335">
        <w:rPr>
          <w:b/>
        </w:rPr>
        <w:t>stsadm.exe</w:t>
      </w:r>
      <w:r>
        <w:t>.</w:t>
      </w:r>
    </w:p>
    <w:p w:rsidR="002B747D" w:rsidRDefault="002B747D" w:rsidP="00D16335">
      <w:pPr>
        <w:pStyle w:val="ExerciseStepLevel2Code"/>
      </w:pPr>
      <w:r w:rsidRPr="00D16335">
        <w:t>xcopy "$(ProjectDir)\</w:t>
      </w:r>
      <w:r>
        <w:t>TEMPLATE</w:t>
      </w:r>
      <w:r w:rsidRPr="00D16335">
        <w:t>" "C:\Program Files\Common Files\Microsoft Shared\web serve</w:t>
      </w:r>
      <w:r>
        <w:t>r extensions\12\TEMPLATE</w:t>
      </w:r>
      <w:r w:rsidRPr="00D16335">
        <w:t xml:space="preserve">" </w:t>
      </w:r>
      <w:r>
        <w:t xml:space="preserve">/E </w:t>
      </w:r>
      <w:r w:rsidRPr="00D16335">
        <w:t>/Y</w:t>
      </w:r>
    </w:p>
    <w:p w:rsidR="002B747D" w:rsidRDefault="002B747D" w:rsidP="00D16335">
      <w:pPr>
        <w:pStyle w:val="ExerciseStepLevel2Code"/>
      </w:pPr>
      <w:r w:rsidRPr="00D16335">
        <w:t>"$(DevEnvDir)\..\..\SDK\v2.0\bin\gacutil.exe" /i "$(TargetPath)" /f</w:t>
      </w:r>
    </w:p>
    <w:p w:rsidR="002B747D" w:rsidRDefault="002B747D" w:rsidP="00D16335">
      <w:pPr>
        <w:pStyle w:val="ExerciseStepLevel2Code"/>
      </w:pPr>
      <w:r w:rsidRPr="00D16335">
        <w:t xml:space="preserve">%windir%\system32\cscript.exe c:\windows\system32\iisapp.vbs /a </w:t>
      </w:r>
      <w:r w:rsidR="00630942" w:rsidRPr="00D16335">
        <w:t>"</w:t>
      </w:r>
      <w:r w:rsidR="00630942">
        <w:t>SharePointDefaultAppPool</w:t>
      </w:r>
      <w:r w:rsidR="00630942" w:rsidRPr="00D16335">
        <w:t>"</w:t>
      </w:r>
      <w:r w:rsidRPr="00D16335">
        <w:t xml:space="preserve"> /r</w:t>
      </w:r>
    </w:p>
    <w:p w:rsidR="002B747D" w:rsidRDefault="002B747D" w:rsidP="00D16335">
      <w:pPr>
        <w:pStyle w:val="ExerciseStepLevel2Code"/>
      </w:pPr>
      <w:r w:rsidRPr="00D16335">
        <w:t xml:space="preserve">"C:\Program Files\Common Files\Microsoft Shared\web server extensions\12\bin\stsadm.exe" -o installfeature -name </w:t>
      </w:r>
      <w:r>
        <w:t>DocumentArchiveWorkflowPart1</w:t>
      </w:r>
      <w:r w:rsidRPr="00D16335">
        <w:t xml:space="preserve"> </w:t>
      </w:r>
      <w:r>
        <w:t>–</w:t>
      </w:r>
      <w:r w:rsidRPr="00D16335">
        <w:t>force</w:t>
      </w:r>
    </w:p>
    <w:p w:rsidR="00D16335" w:rsidRDefault="00D16335" w:rsidP="00D16335">
      <w:pPr>
        <w:pStyle w:val="Heading4"/>
      </w:pPr>
      <w:r>
        <w:t>Save and close the project properties window.</w:t>
      </w:r>
    </w:p>
    <w:p w:rsidR="00D16335" w:rsidRDefault="00D16335" w:rsidP="00D16335">
      <w:pPr>
        <w:pStyle w:val="Heading3"/>
      </w:pPr>
      <w:r>
        <w:t>Rebuild and deploy the new workflow feature.</w:t>
      </w:r>
    </w:p>
    <w:p w:rsidR="00D16335" w:rsidRDefault="00D16335" w:rsidP="00D16335">
      <w:pPr>
        <w:pStyle w:val="Heading4"/>
      </w:pPr>
      <w:r>
        <w:t xml:space="preserve">Right click the project in the solution explorer and click </w:t>
      </w:r>
      <w:r>
        <w:rPr>
          <w:b/>
        </w:rPr>
        <w:t>Reb</w:t>
      </w:r>
      <w:r w:rsidRPr="00201618">
        <w:rPr>
          <w:b/>
        </w:rPr>
        <w:t>uild</w:t>
      </w:r>
      <w:r>
        <w:t>.</w:t>
      </w:r>
    </w:p>
    <w:p w:rsidR="00D16335" w:rsidRDefault="00D16335" w:rsidP="00D16335">
      <w:pPr>
        <w:pStyle w:val="Heading5"/>
      </w:pPr>
      <w:r>
        <w:t xml:space="preserve">If no code changes are made, </w:t>
      </w:r>
      <w:r w:rsidRPr="00FA11A8">
        <w:rPr>
          <w:b/>
        </w:rPr>
        <w:t>Visual Studio 2008</w:t>
      </w:r>
      <w:r>
        <w:t xml:space="preserve"> </w:t>
      </w:r>
      <w:r w:rsidR="00FA11A8">
        <w:t>does not</w:t>
      </w:r>
      <w:r>
        <w:t xml:space="preserve"> re-execute the post build events.  If you need to force a redeploy do a rebuild.</w:t>
      </w:r>
    </w:p>
    <w:p w:rsidR="00D16335" w:rsidRDefault="00D16335" w:rsidP="00D16335">
      <w:pPr>
        <w:pStyle w:val="Heading4"/>
      </w:pPr>
      <w:r>
        <w:t xml:space="preserve">Look at the </w:t>
      </w:r>
      <w:r w:rsidRPr="00A8157F">
        <w:rPr>
          <w:b/>
        </w:rPr>
        <w:t>Output</w:t>
      </w:r>
      <w:r>
        <w:t xml:space="preserve"> window to determine the post build steps executed successfully.</w:t>
      </w:r>
    </w:p>
    <w:p w:rsidR="00D16335" w:rsidRDefault="00D16335" w:rsidP="00D16335">
      <w:pPr>
        <w:pStyle w:val="Heading5"/>
      </w:pPr>
      <w:r>
        <w:t xml:space="preserve">If the </w:t>
      </w:r>
      <w:r w:rsidRPr="00A8157F">
        <w:rPr>
          <w:b/>
        </w:rPr>
        <w:t>Output</w:t>
      </w:r>
      <w:r>
        <w:t xml:space="preserve"> window is not visible, display it using </w:t>
      </w:r>
      <w:r w:rsidRPr="00D16335">
        <w:rPr>
          <w:b/>
        </w:rPr>
        <w:t>View -&gt; Output</w:t>
      </w:r>
      <w:r>
        <w:t>.</w:t>
      </w:r>
    </w:p>
    <w:p w:rsidR="009E5204" w:rsidRDefault="009E5204" w:rsidP="009E5204">
      <w:pPr>
        <w:pStyle w:val="Heading3"/>
      </w:pPr>
      <w:r>
        <w:t xml:space="preserve">Activate the new </w:t>
      </w:r>
      <w:r w:rsidR="00B11A29" w:rsidRPr="009C6D4F">
        <w:rPr>
          <w:b/>
        </w:rPr>
        <w:t>DocumentArchiveWorkflow</w:t>
      </w:r>
      <w:r w:rsidR="00B11A29">
        <w:t xml:space="preserve"> </w:t>
      </w:r>
      <w:r>
        <w:t>feature.</w:t>
      </w:r>
    </w:p>
    <w:p w:rsidR="00D16335" w:rsidRDefault="00D16335" w:rsidP="00D16335">
      <w:pPr>
        <w:pStyle w:val="Heading4"/>
      </w:pPr>
      <w:r>
        <w:t xml:space="preserve">Using </w:t>
      </w:r>
      <w:r w:rsidRPr="009C6D4F">
        <w:rPr>
          <w:b/>
        </w:rPr>
        <w:t>Internet Explorer</w:t>
      </w:r>
      <w:r w:rsidR="009C6D4F">
        <w:t xml:space="preserve"> navigate to the </w:t>
      </w:r>
      <w:r w:rsidR="009C6D4F" w:rsidRPr="009C6D4F">
        <w:rPr>
          <w:b/>
        </w:rPr>
        <w:t>Demo</w:t>
      </w:r>
      <w:r>
        <w:t xml:space="preserve"> site collection at </w:t>
      </w:r>
      <w:r w:rsidRPr="00D05347">
        <w:rPr>
          <w:b/>
        </w:rPr>
        <w:t>http://litwareinc.com/sites/Demo</w:t>
      </w:r>
      <w:r>
        <w:t>.</w:t>
      </w:r>
    </w:p>
    <w:p w:rsidR="00D16335" w:rsidRDefault="00D16335" w:rsidP="00D16335">
      <w:pPr>
        <w:pStyle w:val="Heading4"/>
      </w:pPr>
      <w:r>
        <w:t xml:space="preserve">Open the features list by clicking </w:t>
      </w:r>
      <w:r w:rsidRPr="009C6D4F">
        <w:rPr>
          <w:b/>
        </w:rPr>
        <w:t>Site Actions -&gt; Site Settings</w:t>
      </w:r>
      <w:r>
        <w:t>.</w:t>
      </w:r>
    </w:p>
    <w:p w:rsidR="00D16335" w:rsidRDefault="00D16335" w:rsidP="00D16335">
      <w:pPr>
        <w:pStyle w:val="Heading4"/>
      </w:pPr>
      <w:r>
        <w:t xml:space="preserve">On the </w:t>
      </w:r>
      <w:r w:rsidRPr="009C6D4F">
        <w:rPr>
          <w:b/>
        </w:rPr>
        <w:t>Site Settings</w:t>
      </w:r>
      <w:r>
        <w:t xml:space="preserve"> page, </w:t>
      </w:r>
      <w:r w:rsidR="002B747D">
        <w:t xml:space="preserve">click </w:t>
      </w:r>
      <w:r w:rsidR="002B747D" w:rsidRPr="009C6D4F">
        <w:rPr>
          <w:b/>
        </w:rPr>
        <w:t>Site collection features</w:t>
      </w:r>
      <w:r w:rsidR="002B747D">
        <w:t xml:space="preserve"> in the </w:t>
      </w:r>
      <w:r w:rsidR="002B747D" w:rsidRPr="009C6D4F">
        <w:rPr>
          <w:b/>
        </w:rPr>
        <w:t>Site</w:t>
      </w:r>
      <w:r w:rsidR="002B747D">
        <w:t xml:space="preserve"> </w:t>
      </w:r>
      <w:r w:rsidR="002B747D" w:rsidRPr="009C6D4F">
        <w:rPr>
          <w:b/>
        </w:rPr>
        <w:t>Collection Administration</w:t>
      </w:r>
      <w:r w:rsidR="002B747D">
        <w:t xml:space="preserve"> section.</w:t>
      </w:r>
    </w:p>
    <w:p w:rsidR="002B747D" w:rsidRDefault="002B747D" w:rsidP="00D16335">
      <w:pPr>
        <w:pStyle w:val="Heading4"/>
      </w:pPr>
      <w:r>
        <w:t xml:space="preserve">Click the </w:t>
      </w:r>
      <w:r w:rsidRPr="009C6D4F">
        <w:rPr>
          <w:b/>
        </w:rPr>
        <w:t>Activate</w:t>
      </w:r>
      <w:r>
        <w:t xml:space="preserve"> button next to the </w:t>
      </w:r>
      <w:r w:rsidRPr="009C6D4F">
        <w:rPr>
          <w:b/>
        </w:rPr>
        <w:t>Document Archive – Part 1</w:t>
      </w:r>
      <w:r>
        <w:t xml:space="preserve"> feature.</w:t>
      </w:r>
    </w:p>
    <w:p w:rsidR="002B747D" w:rsidRDefault="00F85492" w:rsidP="00FC60D9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5943600" cy="2219325"/>
            <wp:effectExtent l="190500" t="152400" r="171450" b="1428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5204" w:rsidRDefault="009E5204" w:rsidP="009E5204">
      <w:pPr>
        <w:pStyle w:val="Heading3"/>
      </w:pPr>
      <w:r>
        <w:lastRenderedPageBreak/>
        <w:t xml:space="preserve">Create an association between the </w:t>
      </w:r>
      <w:r w:rsidRPr="009C6D4F">
        <w:rPr>
          <w:b/>
        </w:rPr>
        <w:t>Shared Documents</w:t>
      </w:r>
      <w:r>
        <w:t xml:space="preserve"> document library and the new </w:t>
      </w:r>
      <w:r w:rsidR="00B11A29" w:rsidRPr="009C6D4F">
        <w:rPr>
          <w:b/>
        </w:rPr>
        <w:t>Document Archive</w:t>
      </w:r>
      <w:r w:rsidR="00B11A29">
        <w:t xml:space="preserve"> </w:t>
      </w:r>
      <w:r w:rsidR="009C6D4F" w:rsidRPr="009C6D4F">
        <w:rPr>
          <w:b/>
        </w:rPr>
        <w:t>– Part 1</w:t>
      </w:r>
      <w:r w:rsidR="009C6D4F">
        <w:t xml:space="preserve"> </w:t>
      </w:r>
      <w:r>
        <w:t>workflow.</w:t>
      </w:r>
    </w:p>
    <w:p w:rsidR="002B747D" w:rsidRDefault="002B747D" w:rsidP="002B747D">
      <w:pPr>
        <w:pStyle w:val="Heading4"/>
      </w:pPr>
      <w:r>
        <w:t xml:space="preserve">Navigate to the </w:t>
      </w:r>
      <w:r w:rsidRPr="009C6D4F">
        <w:rPr>
          <w:b/>
        </w:rPr>
        <w:t>Shared Documents</w:t>
      </w:r>
      <w:r>
        <w:t xml:space="preserve"> document library in the </w:t>
      </w:r>
      <w:r w:rsidRPr="009C6D4F">
        <w:rPr>
          <w:b/>
        </w:rPr>
        <w:t>Demos</w:t>
      </w:r>
      <w:r>
        <w:t xml:space="preserve"> site.</w:t>
      </w:r>
    </w:p>
    <w:p w:rsidR="002B747D" w:rsidRDefault="002B747D" w:rsidP="002B747D">
      <w:pPr>
        <w:pStyle w:val="Heading4"/>
      </w:pPr>
      <w:r>
        <w:t xml:space="preserve">Click </w:t>
      </w:r>
      <w:r w:rsidRPr="009C6D4F">
        <w:rPr>
          <w:b/>
        </w:rPr>
        <w:t>Settings -&gt; Document Library Settings</w:t>
      </w:r>
      <w:r>
        <w:t xml:space="preserve"> to load the settings page.</w:t>
      </w:r>
    </w:p>
    <w:p w:rsidR="002B747D" w:rsidRDefault="002B747D" w:rsidP="002B747D">
      <w:pPr>
        <w:pStyle w:val="Heading4"/>
      </w:pPr>
      <w:r>
        <w:t xml:space="preserve">Click the </w:t>
      </w:r>
      <w:r w:rsidRPr="009C6D4F">
        <w:rPr>
          <w:b/>
        </w:rPr>
        <w:t>Workflow settings</w:t>
      </w:r>
      <w:r>
        <w:t xml:space="preserve"> link in the </w:t>
      </w:r>
      <w:r w:rsidRPr="009C6D4F">
        <w:rPr>
          <w:b/>
        </w:rPr>
        <w:t xml:space="preserve">Permissions and Management </w:t>
      </w:r>
      <w:r w:rsidRPr="00D05347">
        <w:t>section</w:t>
      </w:r>
      <w:r>
        <w:t>.</w:t>
      </w:r>
    </w:p>
    <w:p w:rsidR="002B747D" w:rsidRDefault="00F85492" w:rsidP="002B747D">
      <w:pPr>
        <w:pStyle w:val="Heading4"/>
      </w:pPr>
      <w:r>
        <w:t xml:space="preserve">Create a new workflow using the </w:t>
      </w:r>
      <w:r w:rsidRPr="009C6D4F">
        <w:rPr>
          <w:b/>
        </w:rPr>
        <w:t>Document Archive – Part 1</w:t>
      </w:r>
      <w:r>
        <w:t xml:space="preserve"> workflow template and a name of </w:t>
      </w:r>
      <w:r w:rsidRPr="009C6D4F">
        <w:rPr>
          <w:b/>
        </w:rPr>
        <w:t>Document Archive - Part 1</w:t>
      </w:r>
      <w:r>
        <w:t>.</w:t>
      </w:r>
    </w:p>
    <w:p w:rsidR="00F85492" w:rsidRDefault="00F85492" w:rsidP="00F85492">
      <w:pPr>
        <w:pStyle w:val="Heading5"/>
      </w:pPr>
      <w:r>
        <w:t>Use the default values for both list and startup options.</w:t>
      </w:r>
    </w:p>
    <w:p w:rsidR="00F85492" w:rsidRDefault="00F85492" w:rsidP="00FC60D9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5943600" cy="2847975"/>
            <wp:effectExtent l="190500" t="152400" r="171450" b="1428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5204" w:rsidRDefault="009E5204" w:rsidP="009E5204">
      <w:pPr>
        <w:pStyle w:val="Heading3"/>
      </w:pPr>
      <w:r>
        <w:t xml:space="preserve">Add a new document to the </w:t>
      </w:r>
      <w:r w:rsidRPr="009C6D4F">
        <w:rPr>
          <w:b/>
        </w:rPr>
        <w:t>Shared Documents</w:t>
      </w:r>
      <w:r>
        <w:t xml:space="preserve"> folder.</w:t>
      </w:r>
    </w:p>
    <w:p w:rsidR="00F85492" w:rsidRDefault="00F85492" w:rsidP="00F85492">
      <w:pPr>
        <w:pStyle w:val="Heading4"/>
      </w:pPr>
      <w:r>
        <w:t xml:space="preserve">Navigate to the </w:t>
      </w:r>
      <w:r w:rsidRPr="009C6D4F">
        <w:rPr>
          <w:b/>
        </w:rPr>
        <w:t>Shared Documents</w:t>
      </w:r>
      <w:r>
        <w:t xml:space="preserve"> document library in the </w:t>
      </w:r>
      <w:r w:rsidRPr="009C6D4F">
        <w:rPr>
          <w:b/>
        </w:rPr>
        <w:t>Demo</w:t>
      </w:r>
      <w:r>
        <w:t xml:space="preserve"> site.</w:t>
      </w:r>
    </w:p>
    <w:p w:rsidR="00F85492" w:rsidRDefault="00F85492" w:rsidP="00F85492">
      <w:pPr>
        <w:pStyle w:val="Heading4"/>
      </w:pPr>
      <w:r>
        <w:t xml:space="preserve">Click </w:t>
      </w:r>
      <w:r w:rsidRPr="009C6D4F">
        <w:rPr>
          <w:b/>
        </w:rPr>
        <w:t>New -&gt; New document</w:t>
      </w:r>
      <w:r>
        <w:t xml:space="preserve"> to create a new document.</w:t>
      </w:r>
    </w:p>
    <w:p w:rsidR="00F85492" w:rsidRDefault="00F85492" w:rsidP="00F85492">
      <w:pPr>
        <w:pStyle w:val="Heading4"/>
      </w:pPr>
      <w:r>
        <w:t xml:space="preserve">Click </w:t>
      </w:r>
      <w:r w:rsidRPr="009C6D4F">
        <w:rPr>
          <w:b/>
        </w:rPr>
        <w:t>OK</w:t>
      </w:r>
      <w:r>
        <w:t xml:space="preserve"> to allow </w:t>
      </w:r>
      <w:r w:rsidR="00FA11A8">
        <w:t xml:space="preserve">Word 2007 to open </w:t>
      </w:r>
      <w:r>
        <w:t>the file.</w:t>
      </w:r>
    </w:p>
    <w:p w:rsidR="00F85492" w:rsidRDefault="00F85492" w:rsidP="00F85492">
      <w:pPr>
        <w:pStyle w:val="Heading4"/>
      </w:pPr>
      <w:r>
        <w:t xml:space="preserve">Enter some data and save the document as </w:t>
      </w:r>
      <w:r w:rsidRPr="00F85492">
        <w:rPr>
          <w:b/>
        </w:rPr>
        <w:t>Document To Archive.docx</w:t>
      </w:r>
      <w:r>
        <w:t>.</w:t>
      </w:r>
    </w:p>
    <w:p w:rsidR="00F85492" w:rsidRDefault="00D443D6" w:rsidP="00FC60D9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5943600" cy="1200150"/>
            <wp:effectExtent l="190500" t="152400" r="171450" b="13335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443D6" w:rsidRDefault="00D443D6">
      <w:pPr>
        <w:ind w:left="720"/>
        <w:rPr>
          <w:rFonts w:eastAsiaTheme="majorEastAsia" w:cs="Arial"/>
          <w:bCs/>
        </w:rPr>
      </w:pPr>
      <w:r>
        <w:br w:type="page"/>
      </w:r>
    </w:p>
    <w:p w:rsidR="009E5204" w:rsidRDefault="009E5204" w:rsidP="009E5204">
      <w:pPr>
        <w:pStyle w:val="Heading3"/>
      </w:pPr>
      <w:r>
        <w:lastRenderedPageBreak/>
        <w:t xml:space="preserve">Run the </w:t>
      </w:r>
      <w:r w:rsidR="00B11A29" w:rsidRPr="009C6D4F">
        <w:rPr>
          <w:b/>
        </w:rPr>
        <w:t>Document Archive</w:t>
      </w:r>
      <w:r w:rsidR="009C6D4F" w:rsidRPr="009C6D4F">
        <w:rPr>
          <w:b/>
        </w:rPr>
        <w:t xml:space="preserve"> – Part 1</w:t>
      </w:r>
      <w:r>
        <w:t xml:space="preserve"> workflow on the newly created document.</w:t>
      </w:r>
    </w:p>
    <w:p w:rsidR="00F85492" w:rsidRDefault="00F85492" w:rsidP="00F85492">
      <w:pPr>
        <w:pStyle w:val="Heading4"/>
      </w:pPr>
      <w:r>
        <w:t xml:space="preserve">Hover over the new document and select </w:t>
      </w:r>
      <w:r w:rsidRPr="009C6D4F">
        <w:rPr>
          <w:b/>
        </w:rPr>
        <w:t>Workflows</w:t>
      </w:r>
      <w:r>
        <w:t xml:space="preserve"> from the drop down menu.</w:t>
      </w:r>
    </w:p>
    <w:p w:rsidR="00F85492" w:rsidRDefault="00F85492" w:rsidP="00F85492">
      <w:pPr>
        <w:pStyle w:val="Heading4"/>
      </w:pPr>
      <w:r>
        <w:t xml:space="preserve">In the workflows page, click the </w:t>
      </w:r>
      <w:r w:rsidRPr="009C6D4F">
        <w:rPr>
          <w:b/>
        </w:rPr>
        <w:t xml:space="preserve">Document Archive – Part 1 </w:t>
      </w:r>
      <w:r>
        <w:t>to start the workflow.</w:t>
      </w:r>
    </w:p>
    <w:p w:rsidR="00F85492" w:rsidRDefault="00A1027E" w:rsidP="00F85492">
      <w:pPr>
        <w:pStyle w:val="Heading4"/>
      </w:pPr>
      <w:r>
        <w:t xml:space="preserve">In the </w:t>
      </w:r>
      <w:r w:rsidRPr="009C6D4F">
        <w:rPr>
          <w:b/>
        </w:rPr>
        <w:t>Shared Documents</w:t>
      </w:r>
      <w:r>
        <w:t xml:space="preserve"> document library, verify the workflow has completed.</w:t>
      </w:r>
    </w:p>
    <w:p w:rsidR="00A1027E" w:rsidRDefault="00A1027E" w:rsidP="00F85492">
      <w:pPr>
        <w:pStyle w:val="Heading4"/>
      </w:pPr>
      <w:r>
        <w:t xml:space="preserve">Click the </w:t>
      </w:r>
      <w:r w:rsidRPr="009C6D4F">
        <w:rPr>
          <w:b/>
        </w:rPr>
        <w:t>Completed</w:t>
      </w:r>
      <w:r>
        <w:t xml:space="preserve"> link to view the workflow status and verify the started message was logged to the workflow’s history.</w:t>
      </w:r>
    </w:p>
    <w:p w:rsidR="00A1027E" w:rsidRDefault="00D443D6" w:rsidP="00FC60D9">
      <w:pPr>
        <w:pStyle w:val="ExerciseStepLevel2Picture"/>
        <w:jc w:val="center"/>
      </w:pPr>
      <w:r>
        <w:rPr>
          <w:noProof/>
        </w:rPr>
        <w:drawing>
          <wp:inline distT="0" distB="0" distL="0" distR="0">
            <wp:extent cx="5943600" cy="3667125"/>
            <wp:effectExtent l="190500" t="152400" r="171450" b="14287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2591" w:rsidRDefault="000C2572" w:rsidP="00181128">
      <w:pPr>
        <w:pStyle w:val="Heading2"/>
      </w:pPr>
      <w:r>
        <w:t>Challenge</w:t>
      </w:r>
      <w:r w:rsidR="00CD2591">
        <w:t xml:space="preserve">: </w:t>
      </w:r>
      <w:r w:rsidR="00B425EE">
        <w:t>Deploy the workflow as a Solution Package</w:t>
      </w:r>
    </w:p>
    <w:p w:rsidR="00731DDD" w:rsidRPr="00D05347" w:rsidRDefault="00731DDD" w:rsidP="00D05347">
      <w:pPr>
        <w:pStyle w:val="Heading3"/>
        <w:numPr>
          <w:ilvl w:val="0"/>
          <w:numId w:val="49"/>
        </w:numPr>
        <w:ind w:left="360"/>
      </w:pPr>
      <w:r w:rsidRPr="00D05347">
        <w:t xml:space="preserve">Create the folder to store the </w:t>
      </w:r>
      <w:r w:rsidR="00FA11A8" w:rsidRPr="00FA11A8">
        <w:rPr>
          <w:b/>
        </w:rPr>
        <w:t>S</w:t>
      </w:r>
      <w:r w:rsidRPr="00FA11A8">
        <w:rPr>
          <w:b/>
        </w:rPr>
        <w:t xml:space="preserve">olution </w:t>
      </w:r>
      <w:r w:rsidR="00FA11A8" w:rsidRPr="00FA11A8">
        <w:rPr>
          <w:b/>
        </w:rPr>
        <w:t>P</w:t>
      </w:r>
      <w:r w:rsidRPr="00FA11A8">
        <w:rPr>
          <w:b/>
        </w:rPr>
        <w:t>ackage</w:t>
      </w:r>
      <w:r w:rsidRPr="00D05347">
        <w:t xml:space="preserve"> definition files.</w:t>
      </w:r>
    </w:p>
    <w:p w:rsidR="00731DDD" w:rsidRDefault="00731DDD" w:rsidP="00731DDD">
      <w:pPr>
        <w:pStyle w:val="Heading4"/>
      </w:pPr>
      <w:r>
        <w:t xml:space="preserve">Create a folder under the project named </w:t>
      </w:r>
      <w:r>
        <w:rPr>
          <w:b/>
        </w:rPr>
        <w:t>Solution</w:t>
      </w:r>
      <w:r>
        <w:t>.</w:t>
      </w:r>
    </w:p>
    <w:p w:rsidR="00731DDD" w:rsidRDefault="00731DDD" w:rsidP="00731DDD">
      <w:pPr>
        <w:pStyle w:val="Heading5"/>
      </w:pPr>
      <w:r>
        <w:t xml:space="preserve">Right click on the project in the </w:t>
      </w:r>
      <w:r w:rsidR="00FA11A8" w:rsidRPr="00FA11A8">
        <w:rPr>
          <w:b/>
        </w:rPr>
        <w:t>S</w:t>
      </w:r>
      <w:r w:rsidRPr="00FA11A8">
        <w:rPr>
          <w:b/>
        </w:rPr>
        <w:t xml:space="preserve">olution </w:t>
      </w:r>
      <w:r w:rsidR="00FA11A8" w:rsidRPr="00FA11A8">
        <w:rPr>
          <w:b/>
        </w:rPr>
        <w:t>E</w:t>
      </w:r>
      <w:r w:rsidRPr="00FA11A8">
        <w:rPr>
          <w:b/>
        </w:rPr>
        <w:t>xplorer</w:t>
      </w:r>
      <w:r>
        <w:t xml:space="preserve"> and click </w:t>
      </w:r>
      <w:r w:rsidRPr="00FD331A">
        <w:rPr>
          <w:b/>
        </w:rPr>
        <w:t>Add -&gt; New Folder</w:t>
      </w:r>
      <w:r>
        <w:t>.</w:t>
      </w:r>
    </w:p>
    <w:p w:rsidR="00731DDD" w:rsidRDefault="00731DDD" w:rsidP="00731DDD">
      <w:pPr>
        <w:pStyle w:val="Heading5"/>
      </w:pPr>
      <w:r>
        <w:t xml:space="preserve">Right click the folder and click </w:t>
      </w:r>
      <w:r w:rsidRPr="00FD331A">
        <w:rPr>
          <w:b/>
        </w:rPr>
        <w:t>Rename</w:t>
      </w:r>
      <w:r>
        <w:t>.</w:t>
      </w:r>
    </w:p>
    <w:p w:rsidR="00731DDD" w:rsidRDefault="00731DDD" w:rsidP="00731DDD">
      <w:pPr>
        <w:pStyle w:val="Heading5"/>
      </w:pPr>
      <w:r>
        <w:t xml:space="preserve">Rename the folder </w:t>
      </w:r>
      <w:r>
        <w:rPr>
          <w:b/>
        </w:rPr>
        <w:t>Solution</w:t>
      </w:r>
      <w:r>
        <w:t>.</w:t>
      </w:r>
    </w:p>
    <w:p w:rsidR="00731DDD" w:rsidRDefault="00731DDD" w:rsidP="00731DDD">
      <w:pPr>
        <w:pStyle w:val="Heading3"/>
      </w:pPr>
      <w:r>
        <w:t xml:space="preserve">Create the </w:t>
      </w:r>
      <w:r>
        <w:rPr>
          <w:b/>
        </w:rPr>
        <w:t>Manifest</w:t>
      </w:r>
      <w:r w:rsidRPr="00731DDD">
        <w:rPr>
          <w:b/>
        </w:rPr>
        <w:t>.xml</w:t>
      </w:r>
      <w:r>
        <w:t xml:space="preserve"> in the </w:t>
      </w:r>
      <w:r>
        <w:rPr>
          <w:b/>
        </w:rPr>
        <w:t>Solution</w:t>
      </w:r>
      <w:r>
        <w:t xml:space="preserve"> folder.</w:t>
      </w:r>
    </w:p>
    <w:p w:rsidR="00731DDD" w:rsidRDefault="00731DDD" w:rsidP="00731DDD">
      <w:pPr>
        <w:pStyle w:val="Heading4"/>
      </w:pPr>
      <w:r>
        <w:t xml:space="preserve">Right click the </w:t>
      </w:r>
      <w:r>
        <w:rPr>
          <w:b/>
        </w:rPr>
        <w:t>Solution</w:t>
      </w:r>
      <w:r>
        <w:t xml:space="preserve"> folder and click </w:t>
      </w:r>
      <w:r w:rsidRPr="0047493E">
        <w:rPr>
          <w:b/>
        </w:rPr>
        <w:t>Add -&gt; New Item…</w:t>
      </w:r>
      <w:r w:rsidRPr="0047493E">
        <w:t>.</w:t>
      </w:r>
    </w:p>
    <w:p w:rsidR="00731DDD" w:rsidRDefault="00731DDD" w:rsidP="00731DDD">
      <w:pPr>
        <w:pStyle w:val="Heading4"/>
      </w:pPr>
      <w:r>
        <w:t xml:space="preserve">Select the </w:t>
      </w:r>
      <w:r w:rsidRPr="0047493E">
        <w:rPr>
          <w:b/>
        </w:rPr>
        <w:t>Data</w:t>
      </w:r>
      <w:r>
        <w:t xml:space="preserve"> category on the left and select a template of </w:t>
      </w:r>
      <w:r w:rsidRPr="0047493E">
        <w:rPr>
          <w:b/>
        </w:rPr>
        <w:t>XML file</w:t>
      </w:r>
      <w:r>
        <w:t>.</w:t>
      </w:r>
    </w:p>
    <w:p w:rsidR="00731DDD" w:rsidRPr="0047493E" w:rsidRDefault="00731DDD" w:rsidP="00731DDD">
      <w:pPr>
        <w:pStyle w:val="Heading4"/>
      </w:pPr>
      <w:r>
        <w:t xml:space="preserve">Name the new file </w:t>
      </w:r>
      <w:r>
        <w:rPr>
          <w:b/>
        </w:rPr>
        <w:t>Manifest</w:t>
      </w:r>
      <w:r w:rsidRPr="0047493E">
        <w:rPr>
          <w:b/>
        </w:rPr>
        <w:t>.xml</w:t>
      </w:r>
      <w:r>
        <w:t xml:space="preserve"> and click </w:t>
      </w:r>
      <w:r w:rsidRPr="0047493E">
        <w:rPr>
          <w:b/>
        </w:rPr>
        <w:t>Add</w:t>
      </w:r>
      <w:r>
        <w:t>.</w:t>
      </w:r>
    </w:p>
    <w:p w:rsidR="00D443D6" w:rsidRDefault="00D443D6">
      <w:pPr>
        <w:ind w:left="720"/>
        <w:rPr>
          <w:rFonts w:eastAsiaTheme="majorEastAsia" w:cs="Arial"/>
          <w:bCs/>
        </w:rPr>
      </w:pPr>
      <w:r>
        <w:br w:type="page"/>
      </w:r>
    </w:p>
    <w:p w:rsidR="00731DDD" w:rsidRDefault="00731DDD" w:rsidP="00F10469">
      <w:pPr>
        <w:pStyle w:val="Heading3"/>
      </w:pPr>
      <w:r>
        <w:lastRenderedPageBreak/>
        <w:t>Paste the following XML into your manifest file.</w:t>
      </w:r>
    </w:p>
    <w:p w:rsidR="00D443D6" w:rsidRDefault="00D443D6" w:rsidP="00D443D6">
      <w:pPr>
        <w:pStyle w:val="Heading4"/>
      </w:pPr>
      <w:r>
        <w:t xml:space="preserve">The </w:t>
      </w:r>
      <w:r w:rsidRPr="00D443D6">
        <w:rPr>
          <w:b/>
        </w:rPr>
        <w:t>FeatureManifest</w:t>
      </w:r>
      <w:r>
        <w:t xml:space="preserve"> element defines the features that are part of this solution.</w:t>
      </w:r>
    </w:p>
    <w:p w:rsidR="00D443D6" w:rsidRDefault="00D443D6" w:rsidP="00D443D6">
      <w:pPr>
        <w:pStyle w:val="Heading4"/>
      </w:pPr>
      <w:r>
        <w:t xml:space="preserve">The </w:t>
      </w:r>
      <w:r w:rsidRPr="00D443D6">
        <w:rPr>
          <w:b/>
        </w:rPr>
        <w:t>Assembly</w:t>
      </w:r>
      <w:r>
        <w:t xml:space="preserve"> element</w:t>
      </w:r>
      <w:r w:rsidR="00FA11A8">
        <w:t>s</w:t>
      </w:r>
      <w:r>
        <w:t xml:space="preserve"> define </w:t>
      </w:r>
      <w:r w:rsidR="00FA11A8">
        <w:t xml:space="preserve">the target location for </w:t>
      </w:r>
      <w:r>
        <w:t>any assemblies that are part of the solution</w:t>
      </w:r>
      <w:r w:rsidR="00FA11A8">
        <w:t>.  The GAC is the target location in this case.</w:t>
      </w:r>
    </w:p>
    <w:p w:rsidR="00731DDD" w:rsidRPr="00731DDD" w:rsidRDefault="00731DDD" w:rsidP="00731DDD">
      <w:pPr>
        <w:pStyle w:val="ExerciseStepLevel2Code"/>
      </w:pPr>
      <w:r w:rsidRPr="00731DDD">
        <w:t>&lt;?xml version="1.0" encoding="utf-8" ?&gt;</w:t>
      </w:r>
    </w:p>
    <w:p w:rsidR="00731DDD" w:rsidRPr="00731DDD" w:rsidRDefault="00731DDD" w:rsidP="00731DDD">
      <w:pPr>
        <w:pStyle w:val="ExerciseStepLevel2Code"/>
      </w:pPr>
      <w:r w:rsidRPr="00731DDD">
        <w:t>&lt;Solution SolutionId="78c8fd78-0b7f-4893-9361-ff005c32b12c" xmlns="http://schemas.microsoft.com/sharepoint/"&gt;</w:t>
      </w:r>
    </w:p>
    <w:p w:rsidR="00731DDD" w:rsidRPr="00731DDD" w:rsidRDefault="00731DDD" w:rsidP="00731DDD">
      <w:pPr>
        <w:pStyle w:val="ExerciseStepLevel2Code"/>
      </w:pPr>
      <w:r w:rsidRPr="00731DDD">
        <w:t xml:space="preserve">  &lt;FeatureManifests&gt;</w:t>
      </w:r>
    </w:p>
    <w:p w:rsidR="00731DDD" w:rsidRPr="00731DDD" w:rsidRDefault="00731DDD" w:rsidP="00731DDD">
      <w:pPr>
        <w:pStyle w:val="ExerciseStepLevel2Code"/>
      </w:pPr>
      <w:r w:rsidRPr="00731DDD">
        <w:t xml:space="preserve">    &lt;FeatureManifest Location="DocumentArchiveWorkflowPart1\Feature.xml" /&gt;</w:t>
      </w:r>
    </w:p>
    <w:p w:rsidR="00731DDD" w:rsidRPr="00731DDD" w:rsidRDefault="00731DDD" w:rsidP="00731DDD">
      <w:pPr>
        <w:pStyle w:val="ExerciseStepLevel2Code"/>
      </w:pPr>
      <w:r w:rsidRPr="00731DDD">
        <w:t xml:space="preserve">  &lt;/FeatureManifests&gt;</w:t>
      </w:r>
    </w:p>
    <w:p w:rsidR="00731DDD" w:rsidRPr="00731DDD" w:rsidRDefault="00731DDD" w:rsidP="00731DDD">
      <w:pPr>
        <w:pStyle w:val="ExerciseStepLevel2Code"/>
      </w:pPr>
      <w:r w:rsidRPr="00731DDD">
        <w:t xml:space="preserve">  &lt;Assemblies&gt;</w:t>
      </w:r>
    </w:p>
    <w:p w:rsidR="00731DDD" w:rsidRPr="00731DDD" w:rsidRDefault="00731DDD" w:rsidP="00731DDD">
      <w:pPr>
        <w:pStyle w:val="ExerciseStepLevel2Code"/>
      </w:pPr>
      <w:r w:rsidRPr="00731DDD">
        <w:t xml:space="preserve">    &lt;Assembly Location="DocumentArchiveWorkflowPart1.dll" DeploymentTarget="GlobalAssemblyCache"/&gt;</w:t>
      </w:r>
    </w:p>
    <w:p w:rsidR="00731DDD" w:rsidRPr="00731DDD" w:rsidRDefault="00731DDD" w:rsidP="00731DDD">
      <w:pPr>
        <w:pStyle w:val="ExerciseStepLevel2Code"/>
      </w:pPr>
      <w:r w:rsidRPr="00731DDD">
        <w:t xml:space="preserve">  &lt;/Assemblies&gt;</w:t>
      </w:r>
    </w:p>
    <w:p w:rsidR="00731DDD" w:rsidRPr="00731DDD" w:rsidRDefault="00731DDD" w:rsidP="00731DDD">
      <w:pPr>
        <w:pStyle w:val="ExerciseStepLevel2Code"/>
      </w:pPr>
      <w:r w:rsidRPr="00731DDD">
        <w:t>&lt;/Solution&gt;</w:t>
      </w:r>
    </w:p>
    <w:p w:rsidR="00F10469" w:rsidRDefault="00F10469" w:rsidP="00F10469">
      <w:pPr>
        <w:pStyle w:val="Heading3"/>
      </w:pPr>
      <w:r>
        <w:t xml:space="preserve">Create the </w:t>
      </w:r>
      <w:r>
        <w:rPr>
          <w:b/>
        </w:rPr>
        <w:t xml:space="preserve">Package.ddf </w:t>
      </w:r>
      <w:r>
        <w:t xml:space="preserve">in the </w:t>
      </w:r>
      <w:r>
        <w:rPr>
          <w:b/>
        </w:rPr>
        <w:t>Solution</w:t>
      </w:r>
      <w:r w:rsidR="00FA11A8">
        <w:t xml:space="preserve"> folder.  Its purpose is to define the generated package.</w:t>
      </w:r>
    </w:p>
    <w:p w:rsidR="00F10469" w:rsidRDefault="00F10469" w:rsidP="00F10469">
      <w:pPr>
        <w:pStyle w:val="Heading4"/>
      </w:pPr>
      <w:r>
        <w:t xml:space="preserve">Right click the </w:t>
      </w:r>
      <w:r>
        <w:rPr>
          <w:b/>
        </w:rPr>
        <w:t>Solution</w:t>
      </w:r>
      <w:r>
        <w:t xml:space="preserve"> folder and click </w:t>
      </w:r>
      <w:r w:rsidRPr="0047493E">
        <w:rPr>
          <w:b/>
        </w:rPr>
        <w:t>Add -&gt; New Item…</w:t>
      </w:r>
      <w:r w:rsidRPr="0047493E">
        <w:t>.</w:t>
      </w:r>
    </w:p>
    <w:p w:rsidR="00F10469" w:rsidRDefault="00F10469" w:rsidP="00F10469">
      <w:pPr>
        <w:pStyle w:val="Heading4"/>
      </w:pPr>
      <w:r>
        <w:t xml:space="preserve">Select the </w:t>
      </w:r>
      <w:r>
        <w:rPr>
          <w:b/>
        </w:rPr>
        <w:t xml:space="preserve">General </w:t>
      </w:r>
      <w:r>
        <w:t xml:space="preserve">category on the left and select a template of </w:t>
      </w:r>
      <w:r>
        <w:rPr>
          <w:b/>
        </w:rPr>
        <w:t>Text</w:t>
      </w:r>
      <w:r w:rsidRPr="0047493E">
        <w:rPr>
          <w:b/>
        </w:rPr>
        <w:t xml:space="preserve"> file</w:t>
      </w:r>
      <w:r>
        <w:t>.</w:t>
      </w:r>
    </w:p>
    <w:p w:rsidR="00F10469" w:rsidRDefault="00F10469" w:rsidP="00F10469">
      <w:pPr>
        <w:pStyle w:val="Heading4"/>
      </w:pPr>
      <w:r>
        <w:t xml:space="preserve">Name the new file </w:t>
      </w:r>
      <w:r>
        <w:rPr>
          <w:b/>
        </w:rPr>
        <w:t>Package.ddf</w:t>
      </w:r>
      <w:r>
        <w:t xml:space="preserve"> and click </w:t>
      </w:r>
      <w:r w:rsidRPr="0047493E">
        <w:rPr>
          <w:b/>
        </w:rPr>
        <w:t>Add</w:t>
      </w:r>
      <w:r>
        <w:t>.</w:t>
      </w:r>
    </w:p>
    <w:p w:rsidR="00F10469" w:rsidRDefault="00F10469" w:rsidP="00F10469">
      <w:pPr>
        <w:pStyle w:val="Heading3"/>
      </w:pPr>
      <w:r>
        <w:t>Paste the following text into your DDF file to define the files to be packaged.</w:t>
      </w:r>
    </w:p>
    <w:p w:rsidR="00F10469" w:rsidRDefault="00F10469" w:rsidP="00F10469">
      <w:pPr>
        <w:pStyle w:val="ExerciseStepLevel2Code"/>
      </w:pPr>
      <w:r>
        <w:t xml:space="preserve">.OPTION EXPLICIT     ; Generate errors </w:t>
      </w:r>
    </w:p>
    <w:p w:rsidR="00F10469" w:rsidRDefault="00F10469" w:rsidP="00F10469">
      <w:pPr>
        <w:pStyle w:val="ExerciseStepLevel2Code"/>
      </w:pPr>
      <w:r>
        <w:t xml:space="preserve">.Set CabinetNameTemplate=DocumentArchiveWorkflowPart1.wsp     </w:t>
      </w:r>
    </w:p>
    <w:p w:rsidR="00F10469" w:rsidRDefault="00F10469" w:rsidP="00F10469">
      <w:pPr>
        <w:pStyle w:val="ExerciseStepLevel2Code"/>
      </w:pPr>
      <w:r>
        <w:t>.set DiskDirectoryTemplate=CDROM ; All cabinets go in a single directory</w:t>
      </w:r>
    </w:p>
    <w:p w:rsidR="00F10469" w:rsidRDefault="00F10469" w:rsidP="00F10469">
      <w:pPr>
        <w:pStyle w:val="ExerciseStepLevel2Code"/>
      </w:pPr>
      <w:r>
        <w:t>.Set CompressionType=MSZIP;** All files are compressed in cabinet files</w:t>
      </w:r>
    </w:p>
    <w:p w:rsidR="00F10469" w:rsidRDefault="00F10469" w:rsidP="00F10469">
      <w:pPr>
        <w:pStyle w:val="ExerciseStepLevel2Code"/>
      </w:pPr>
      <w:r>
        <w:t>.Set UniqueFiles="ON"</w:t>
      </w:r>
    </w:p>
    <w:p w:rsidR="00F10469" w:rsidRDefault="00F10469" w:rsidP="00F10469">
      <w:pPr>
        <w:pStyle w:val="ExerciseStepLevel2Code"/>
      </w:pPr>
      <w:r>
        <w:t>.Set Cabinet=on</w:t>
      </w:r>
    </w:p>
    <w:p w:rsidR="00F10469" w:rsidRDefault="00F10469" w:rsidP="00F10469">
      <w:pPr>
        <w:pStyle w:val="ExerciseStepLevel2Code"/>
      </w:pPr>
      <w:r>
        <w:t>.Set DiskDirectory1=Package</w:t>
      </w:r>
    </w:p>
    <w:p w:rsidR="00F10469" w:rsidRDefault="00F10469" w:rsidP="00F10469">
      <w:pPr>
        <w:pStyle w:val="ExerciseStepLevel2Code"/>
      </w:pPr>
    </w:p>
    <w:p w:rsidR="00F10469" w:rsidRDefault="00F10469" w:rsidP="00F10469">
      <w:pPr>
        <w:pStyle w:val="ExerciseStepLevel2Code"/>
      </w:pPr>
      <w:r>
        <w:t>..\..\Solution\Manifest.xml manifest.xml</w:t>
      </w:r>
    </w:p>
    <w:p w:rsidR="00F10469" w:rsidRDefault="00F10469" w:rsidP="00F10469">
      <w:pPr>
        <w:pStyle w:val="ExerciseStepLevel2Code"/>
      </w:pPr>
    </w:p>
    <w:p w:rsidR="00F10469" w:rsidRDefault="00F10469" w:rsidP="00F10469">
      <w:pPr>
        <w:pStyle w:val="ExerciseStepLevel2Code"/>
      </w:pPr>
      <w:r>
        <w:t>..\..\Template\Features\DocumentArchiveWorkflowPart1\Feature.xml DocumentArchiveWorkflowPart1\Feature.xml</w:t>
      </w:r>
    </w:p>
    <w:p w:rsidR="00F10469" w:rsidRDefault="00F10469" w:rsidP="00F10469">
      <w:pPr>
        <w:pStyle w:val="ExerciseStepLevel2Code"/>
      </w:pPr>
      <w:r>
        <w:t>..\..\Template\Features\DocumentArchiveWorkflowPart1\Workflow.xml DocumentArchiveWorkflowPart1\Workflow.xml</w:t>
      </w:r>
    </w:p>
    <w:p w:rsidR="00F10469" w:rsidRDefault="00F10469" w:rsidP="00F10469">
      <w:pPr>
        <w:pStyle w:val="ExerciseStepLevel2Code"/>
      </w:pPr>
    </w:p>
    <w:p w:rsidR="00F10469" w:rsidRPr="0047493E" w:rsidRDefault="00F10469" w:rsidP="00F10469">
      <w:pPr>
        <w:pStyle w:val="ExerciseStepLevel2Code"/>
      </w:pPr>
      <w:r w:rsidRPr="00F10469">
        <w:t>DocumentArchiveWorkflowPart1.dll DocumentArchiveWorkflowPart1.dll</w:t>
      </w:r>
    </w:p>
    <w:p w:rsidR="009E5204" w:rsidRDefault="009E5204" w:rsidP="00627B34">
      <w:pPr>
        <w:pStyle w:val="Heading3"/>
      </w:pPr>
      <w:r>
        <w:t>Add another step to the post build process that creates the solution package.</w:t>
      </w:r>
    </w:p>
    <w:p w:rsidR="00F10469" w:rsidRDefault="00F10469" w:rsidP="00F10469">
      <w:pPr>
        <w:pStyle w:val="Heading4"/>
      </w:pPr>
      <w:r>
        <w:t xml:space="preserve">Right click the project in the </w:t>
      </w:r>
      <w:r w:rsidRPr="00F10469">
        <w:rPr>
          <w:b/>
        </w:rPr>
        <w:t>Solution Explorer</w:t>
      </w:r>
      <w:r>
        <w:t xml:space="preserve"> and click </w:t>
      </w:r>
      <w:r w:rsidRPr="00F10469">
        <w:rPr>
          <w:b/>
        </w:rPr>
        <w:t>Properties</w:t>
      </w:r>
      <w:r>
        <w:t>.</w:t>
      </w:r>
    </w:p>
    <w:p w:rsidR="00F10469" w:rsidRDefault="00F10469" w:rsidP="00F10469">
      <w:pPr>
        <w:pStyle w:val="Heading4"/>
      </w:pPr>
      <w:r>
        <w:t xml:space="preserve">Click the </w:t>
      </w:r>
      <w:r w:rsidRPr="00F10469">
        <w:rPr>
          <w:b/>
        </w:rPr>
        <w:t>Build Events</w:t>
      </w:r>
      <w:r>
        <w:t xml:space="preserve"> tab in the project properties window.</w:t>
      </w:r>
    </w:p>
    <w:p w:rsidR="00F10469" w:rsidRDefault="00F10469" w:rsidP="00F10469">
      <w:pPr>
        <w:pStyle w:val="Heading4"/>
      </w:pPr>
      <w:r>
        <w:t xml:space="preserve">Enter the following commands into the </w:t>
      </w:r>
      <w:r w:rsidRPr="002B747D">
        <w:rPr>
          <w:b/>
        </w:rPr>
        <w:t>Post-build event command line</w:t>
      </w:r>
      <w:r>
        <w:t xml:space="preserve"> window at the top of the list.</w:t>
      </w:r>
    </w:p>
    <w:p w:rsidR="00F10469" w:rsidRDefault="00F10469" w:rsidP="00F10469">
      <w:pPr>
        <w:pStyle w:val="ExerciseStepLevel2Code"/>
      </w:pPr>
      <w:r w:rsidRPr="00F10469">
        <w:t>makecab /f "$(ProjectDir)\Solution\Package.ddf"</w:t>
      </w:r>
    </w:p>
    <w:p w:rsidR="00D443D6" w:rsidRDefault="00D443D6">
      <w:pPr>
        <w:ind w:left="720"/>
        <w:rPr>
          <w:rFonts w:eastAsiaTheme="majorEastAsia" w:cs="Arial"/>
          <w:bCs/>
        </w:rPr>
      </w:pPr>
      <w:r>
        <w:br w:type="page"/>
      </w:r>
    </w:p>
    <w:p w:rsidR="00F10469" w:rsidRDefault="00F10469" w:rsidP="00F10469">
      <w:pPr>
        <w:pStyle w:val="Heading3"/>
      </w:pPr>
      <w:r>
        <w:lastRenderedPageBreak/>
        <w:t>Rebuild the project.</w:t>
      </w:r>
    </w:p>
    <w:p w:rsidR="00F10469" w:rsidRDefault="00F10469" w:rsidP="00F10469">
      <w:pPr>
        <w:pStyle w:val="Heading4"/>
      </w:pPr>
      <w:r>
        <w:t xml:space="preserve">Right click on the project in the </w:t>
      </w:r>
      <w:r w:rsidRPr="00F10469">
        <w:rPr>
          <w:b/>
        </w:rPr>
        <w:t>Solution Explorer</w:t>
      </w:r>
      <w:r>
        <w:t xml:space="preserve"> and click </w:t>
      </w:r>
      <w:r w:rsidRPr="00F10469">
        <w:rPr>
          <w:b/>
        </w:rPr>
        <w:t>Rebuild</w:t>
      </w:r>
      <w:r>
        <w:t>.</w:t>
      </w:r>
    </w:p>
    <w:p w:rsidR="00F10469" w:rsidRDefault="00F10469" w:rsidP="00F10469">
      <w:pPr>
        <w:pStyle w:val="Heading4"/>
      </w:pPr>
      <w:r>
        <w:t>Verify the rebuild was successful.</w:t>
      </w:r>
    </w:p>
    <w:p w:rsidR="009E5204" w:rsidRDefault="009E5204" w:rsidP="00627B34">
      <w:pPr>
        <w:pStyle w:val="Heading3"/>
      </w:pPr>
      <w:r>
        <w:t xml:space="preserve">Manually uninstall the previously deployed </w:t>
      </w:r>
      <w:r w:rsidR="00B11A29" w:rsidRPr="002201CD">
        <w:rPr>
          <w:b/>
        </w:rPr>
        <w:t>Document Archive</w:t>
      </w:r>
      <w:r>
        <w:t xml:space="preserve"> feature.</w:t>
      </w:r>
    </w:p>
    <w:p w:rsidR="00F10469" w:rsidRDefault="00F10469" w:rsidP="00F10469">
      <w:pPr>
        <w:pStyle w:val="Heading4"/>
      </w:pPr>
      <w:r>
        <w:t xml:space="preserve">Open a command window in the SharePoint </w:t>
      </w:r>
      <w:r w:rsidRPr="002201CD">
        <w:rPr>
          <w:b/>
        </w:rPr>
        <w:t>bin</w:t>
      </w:r>
      <w:r>
        <w:t xml:space="preserve"> directory.</w:t>
      </w:r>
    </w:p>
    <w:p w:rsidR="00F10469" w:rsidRDefault="00F10469" w:rsidP="00F10469">
      <w:pPr>
        <w:pStyle w:val="Heading5"/>
      </w:pPr>
      <w:r>
        <w:t xml:space="preserve">Click </w:t>
      </w:r>
      <w:r w:rsidRPr="002201CD">
        <w:rPr>
          <w:b/>
        </w:rPr>
        <w:t>Start -&gt; Run</w:t>
      </w:r>
      <w:r>
        <w:t xml:space="preserve"> and enter </w:t>
      </w:r>
      <w:r w:rsidRPr="002201CD">
        <w:rPr>
          <w:b/>
        </w:rPr>
        <w:t>cmd</w:t>
      </w:r>
      <w:r>
        <w:t>.</w:t>
      </w:r>
    </w:p>
    <w:p w:rsidR="00F10469" w:rsidRDefault="00F10469" w:rsidP="00F10469">
      <w:pPr>
        <w:pStyle w:val="Heading5"/>
      </w:pPr>
      <w:r>
        <w:t xml:space="preserve">Navigate to </w:t>
      </w:r>
      <w:r w:rsidRPr="00F10469">
        <w:t>C</w:t>
      </w:r>
      <w:r w:rsidRPr="002201CD">
        <w:rPr>
          <w:b/>
        </w:rPr>
        <w:t>:\Program Files\Common Files\Microsoft Shared\web server extensions\12\BIN</w:t>
      </w:r>
      <w:r>
        <w:t>.</w:t>
      </w:r>
    </w:p>
    <w:p w:rsidR="00F10469" w:rsidRDefault="00F10469" w:rsidP="00F10469">
      <w:pPr>
        <w:pStyle w:val="Heading4"/>
      </w:pPr>
      <w:r>
        <w:t xml:space="preserve">Execute </w:t>
      </w:r>
      <w:r w:rsidRPr="002201CD">
        <w:rPr>
          <w:b/>
        </w:rPr>
        <w:t>stsadm.exe</w:t>
      </w:r>
      <w:r>
        <w:t xml:space="preserve"> to uninstall the </w:t>
      </w:r>
      <w:r w:rsidRPr="002201CD">
        <w:rPr>
          <w:b/>
        </w:rPr>
        <w:t>DocuentArchiveWorkflowPart1</w:t>
      </w:r>
      <w:r>
        <w:t xml:space="preserve"> feature.</w:t>
      </w:r>
    </w:p>
    <w:p w:rsidR="00F10469" w:rsidRDefault="00F10469" w:rsidP="00F10469">
      <w:pPr>
        <w:pStyle w:val="ExerciseStepLevel2Code"/>
      </w:pPr>
      <w:r>
        <w:t>stsadm –o uninstallfeature –name DocumentArchiveWorkflowPart1 –force</w:t>
      </w:r>
    </w:p>
    <w:p w:rsidR="00F10469" w:rsidRDefault="00F10469" w:rsidP="00F10469">
      <w:pPr>
        <w:pStyle w:val="Heading4"/>
      </w:pPr>
      <w:r>
        <w:t xml:space="preserve">Delete the folder at </w:t>
      </w:r>
      <w:r w:rsidRPr="00050A47">
        <w:rPr>
          <w:b/>
        </w:rPr>
        <w:t>C:\Program Files\Common Files\Microsoft Shared\web server extensions\12\Template\Fea</w:t>
      </w:r>
      <w:r w:rsidR="00050A47">
        <w:rPr>
          <w:b/>
        </w:rPr>
        <w:t>t</w:t>
      </w:r>
      <w:r w:rsidRPr="00050A47">
        <w:rPr>
          <w:b/>
        </w:rPr>
        <w:t>ures\DocumentarchiveWorkflowPart1</w:t>
      </w:r>
      <w:r>
        <w:t>.</w:t>
      </w:r>
    </w:p>
    <w:p w:rsidR="009E5204" w:rsidRDefault="009E5204" w:rsidP="009E087C">
      <w:pPr>
        <w:pStyle w:val="Heading3"/>
      </w:pPr>
      <w:r>
        <w:t>Install and deploy the new solution package.</w:t>
      </w:r>
    </w:p>
    <w:p w:rsidR="009E5204" w:rsidRDefault="00F10469" w:rsidP="009E5204">
      <w:pPr>
        <w:pStyle w:val="Heading4"/>
      </w:pPr>
      <w:r>
        <w:t xml:space="preserve">In the same command window as the previous step, execute </w:t>
      </w:r>
      <w:r w:rsidRPr="00050A47">
        <w:rPr>
          <w:b/>
        </w:rPr>
        <w:t>stsadm</w:t>
      </w:r>
      <w:r>
        <w:t xml:space="preserve"> to add the feature to SharePoint.</w:t>
      </w:r>
    </w:p>
    <w:p w:rsidR="00F10469" w:rsidRDefault="00050A47" w:rsidP="00050A47">
      <w:pPr>
        <w:pStyle w:val="ExerciseStepLevel2Code"/>
      </w:pPr>
      <w:r>
        <w:t>s</w:t>
      </w:r>
      <w:r w:rsidR="00F10469">
        <w:t>tsadm</w:t>
      </w:r>
      <w:r>
        <w:t xml:space="preserve"> -o addsolution –filename “C:\</w:t>
      </w:r>
      <w:r w:rsidRPr="00050A47">
        <w:t>Labs\Lab06\</w:t>
      </w:r>
      <w:r>
        <w:t>StarterFiles</w:t>
      </w:r>
      <w:r w:rsidR="00D443D6">
        <w:t>\</w:t>
      </w:r>
      <w:r w:rsidRPr="00050A47">
        <w:t>DocumentArchiveWorkflowPart1\bin\Debug\Package</w:t>
      </w:r>
      <w:r>
        <w:t>\DocumentArchiveWorkflowPart1.wsp”</w:t>
      </w:r>
    </w:p>
    <w:p w:rsidR="00050A47" w:rsidRDefault="00050A47" w:rsidP="00050A47">
      <w:pPr>
        <w:pStyle w:val="Heading4"/>
      </w:pPr>
      <w:r>
        <w:t xml:space="preserve">Deploy the solution to the farm using the </w:t>
      </w:r>
      <w:r w:rsidRPr="00050A47">
        <w:rPr>
          <w:b/>
        </w:rPr>
        <w:t>deploysolution</w:t>
      </w:r>
      <w:r>
        <w:t xml:space="preserve"> command in </w:t>
      </w:r>
      <w:r w:rsidRPr="00050A47">
        <w:rPr>
          <w:b/>
        </w:rPr>
        <w:t>stsadm</w:t>
      </w:r>
      <w:r>
        <w:t>.</w:t>
      </w:r>
    </w:p>
    <w:p w:rsidR="00050A47" w:rsidRDefault="00050A47" w:rsidP="00050A47">
      <w:pPr>
        <w:pStyle w:val="ExerciseStepLevel2Code"/>
      </w:pPr>
      <w:r>
        <w:t>stsadm –o deploysolution –name DocumentArchiveWorkflowPart1.wsp -allowgacdeployment -local</w:t>
      </w:r>
    </w:p>
    <w:p w:rsidR="009E5204" w:rsidRDefault="00B11A29" w:rsidP="00627B34">
      <w:pPr>
        <w:pStyle w:val="Heading3"/>
      </w:pPr>
      <w:r>
        <w:t>Verify the feature is still available and activated.</w:t>
      </w:r>
    </w:p>
    <w:p w:rsidR="00050A47" w:rsidRDefault="00050A47" w:rsidP="00050A47">
      <w:pPr>
        <w:pStyle w:val="Heading4"/>
      </w:pPr>
      <w:r>
        <w:t xml:space="preserve">Using </w:t>
      </w:r>
      <w:r w:rsidRPr="009C6D4F">
        <w:rPr>
          <w:b/>
        </w:rPr>
        <w:t>Internet Explorer</w:t>
      </w:r>
      <w:r>
        <w:t xml:space="preserve"> navigate to the </w:t>
      </w:r>
      <w:r w:rsidRPr="009C6D4F">
        <w:rPr>
          <w:b/>
        </w:rPr>
        <w:t>Demo</w:t>
      </w:r>
      <w:r>
        <w:t xml:space="preserve"> site collection at </w:t>
      </w:r>
      <w:r w:rsidRPr="00393813">
        <w:rPr>
          <w:b/>
        </w:rPr>
        <w:t>http://litwareinc.com/sites/Demo</w:t>
      </w:r>
      <w:r>
        <w:t>.</w:t>
      </w:r>
    </w:p>
    <w:p w:rsidR="00050A47" w:rsidRDefault="00050A47" w:rsidP="00050A47">
      <w:pPr>
        <w:pStyle w:val="Heading4"/>
      </w:pPr>
      <w:r>
        <w:t xml:space="preserve">Open the features list by clicking </w:t>
      </w:r>
      <w:r w:rsidRPr="009C6D4F">
        <w:rPr>
          <w:b/>
        </w:rPr>
        <w:t>Site Actions -&gt; Site Settings</w:t>
      </w:r>
      <w:r>
        <w:t>.</w:t>
      </w:r>
    </w:p>
    <w:p w:rsidR="00050A47" w:rsidRDefault="00050A47" w:rsidP="00050A47">
      <w:pPr>
        <w:pStyle w:val="Heading4"/>
      </w:pPr>
      <w:r>
        <w:t xml:space="preserve">On the </w:t>
      </w:r>
      <w:r w:rsidRPr="009C6D4F">
        <w:rPr>
          <w:b/>
        </w:rPr>
        <w:t>Site Settings</w:t>
      </w:r>
      <w:r>
        <w:t xml:space="preserve"> page, click </w:t>
      </w:r>
      <w:r w:rsidRPr="009C6D4F">
        <w:rPr>
          <w:b/>
        </w:rPr>
        <w:t>Site collection features</w:t>
      </w:r>
      <w:r>
        <w:t xml:space="preserve"> in the </w:t>
      </w:r>
      <w:r w:rsidRPr="009C6D4F">
        <w:rPr>
          <w:b/>
        </w:rPr>
        <w:t>Site</w:t>
      </w:r>
      <w:r>
        <w:t xml:space="preserve"> </w:t>
      </w:r>
      <w:r w:rsidRPr="009C6D4F">
        <w:rPr>
          <w:b/>
        </w:rPr>
        <w:t>Collection Administration</w:t>
      </w:r>
      <w:r>
        <w:t xml:space="preserve"> section.</w:t>
      </w:r>
    </w:p>
    <w:p w:rsidR="00050A47" w:rsidRDefault="00050A47" w:rsidP="00050A47">
      <w:pPr>
        <w:pStyle w:val="Heading4"/>
      </w:pPr>
      <w:r>
        <w:t xml:space="preserve">Verify the </w:t>
      </w:r>
      <w:r w:rsidRPr="009C6D4F">
        <w:rPr>
          <w:b/>
        </w:rPr>
        <w:t>Document Archive – Part 1</w:t>
      </w:r>
      <w:r>
        <w:t xml:space="preserve"> feature is </w:t>
      </w:r>
      <w:r w:rsidR="0038742D">
        <w:t>active</w:t>
      </w:r>
      <w:r>
        <w:t>.</w:t>
      </w:r>
    </w:p>
    <w:p w:rsidR="009B6371" w:rsidRDefault="00B425EE" w:rsidP="00B425EE">
      <w:pPr>
        <w:pStyle w:val="Heading2"/>
        <w:ind w:left="0" w:firstLine="0"/>
      </w:pPr>
      <w:r>
        <w:t xml:space="preserve">Challenge: </w:t>
      </w:r>
      <w:r w:rsidR="00B11A29">
        <w:t>Using the workflow activation properties.</w:t>
      </w:r>
    </w:p>
    <w:p w:rsidR="00394A04" w:rsidRDefault="00394A04" w:rsidP="000E4DD5">
      <w:pPr>
        <w:pStyle w:val="ExerciseStepLevel1"/>
        <w:numPr>
          <w:ilvl w:val="0"/>
          <w:numId w:val="0"/>
        </w:numPr>
        <w:ind w:left="288"/>
        <w:outlineLvl w:val="2"/>
      </w:pPr>
      <w:r>
        <w:t xml:space="preserve">The </w:t>
      </w:r>
      <w:r w:rsidRPr="00394A04">
        <w:rPr>
          <w:b/>
        </w:rPr>
        <w:t>OnWorkflowActivated</w:t>
      </w:r>
      <w:r>
        <w:t xml:space="preserve"> activity provides a </w:t>
      </w:r>
      <w:r w:rsidRPr="00394A04">
        <w:rPr>
          <w:b/>
        </w:rPr>
        <w:t>WorkflowProperties</w:t>
      </w:r>
      <w:r>
        <w:t xml:space="preserve"> property.  This property contains information about the </w:t>
      </w:r>
      <w:r w:rsidRPr="00394A04">
        <w:rPr>
          <w:b/>
        </w:rPr>
        <w:t>SPListItem</w:t>
      </w:r>
      <w:r>
        <w:t xml:space="preserve"> that the workflow is </w:t>
      </w:r>
      <w:r w:rsidR="009E087C">
        <w:t>attached to</w:t>
      </w:r>
      <w:r>
        <w:t xml:space="preserve">.  Use the </w:t>
      </w:r>
      <w:r w:rsidRPr="00394A04">
        <w:rPr>
          <w:b/>
        </w:rPr>
        <w:t>DisplayName</w:t>
      </w:r>
      <w:r>
        <w:t xml:space="preserve"> property in this object to populate the </w:t>
      </w:r>
      <w:r w:rsidRPr="00394A04">
        <w:rPr>
          <w:b/>
        </w:rPr>
        <w:t>HistoryOutcome</w:t>
      </w:r>
      <w:r>
        <w:t xml:space="preserve"> of the </w:t>
      </w:r>
      <w:r w:rsidRPr="00394A04">
        <w:rPr>
          <w:b/>
        </w:rPr>
        <w:t>LogToHistoryList</w:t>
      </w:r>
      <w:r>
        <w:t xml:space="preserve"> activity.</w:t>
      </w:r>
    </w:p>
    <w:sectPr w:rsidR="00394A04" w:rsidSect="00F24E45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07DD" w:rsidRDefault="005907DD" w:rsidP="008E38B2">
      <w:pPr>
        <w:spacing w:before="0" w:after="0" w:line="240" w:lineRule="auto"/>
      </w:pPr>
      <w:r>
        <w:separator/>
      </w:r>
    </w:p>
  </w:endnote>
  <w:endnote w:type="continuationSeparator" w:id="0">
    <w:p w:rsidR="005907DD" w:rsidRDefault="005907DD" w:rsidP="008E38B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469" w:rsidRPr="008E38B2" w:rsidRDefault="00FC126E" w:rsidP="008E38B2">
    <w:pPr>
      <w:pStyle w:val="Footer"/>
    </w:pPr>
    <w:r>
      <w:t>© 2009</w:t>
    </w:r>
    <w:r w:rsidRPr="008E38B2">
      <w:t xml:space="preserve"> </w:t>
    </w:r>
    <w:r>
      <w:t>Critical Path Training, LLC</w:t>
    </w:r>
    <w:r w:rsidR="00F10469">
      <w:tab/>
    </w:r>
    <w:r w:rsidR="00F10469">
      <w:tab/>
      <w:t>Page</w:t>
    </w:r>
    <w:r w:rsidR="00E967E8">
      <w:t xml:space="preserve"> 6-</w:t>
    </w:r>
    <w:fldSimple w:instr=" PAGE   \* MERGEFORMAT ">
      <w:r w:rsidR="008A0F16">
        <w:rPr>
          <w:noProof/>
        </w:rPr>
        <w:t>1</w:t>
      </w:r>
    </w:fldSimple>
    <w:r w:rsidR="00F10469"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07DD" w:rsidRDefault="005907DD" w:rsidP="008E38B2">
      <w:pPr>
        <w:spacing w:before="0" w:after="0" w:line="240" w:lineRule="auto"/>
      </w:pPr>
      <w:r>
        <w:separator/>
      </w:r>
    </w:p>
  </w:footnote>
  <w:footnote w:type="continuationSeparator" w:id="0">
    <w:p w:rsidR="005907DD" w:rsidRDefault="005907DD" w:rsidP="008E38B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912"/>
    <w:multiLevelType w:val="multilevel"/>
    <w:tmpl w:val="02D60AB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Restart w:val="1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E1D285E"/>
    <w:multiLevelType w:val="multilevel"/>
    <w:tmpl w:val="0409001D"/>
    <w:numStyleLink w:val="ExerciseSteps"/>
  </w:abstractNum>
  <w:abstractNum w:abstractNumId="2">
    <w:nsid w:val="19422222"/>
    <w:multiLevelType w:val="multilevel"/>
    <w:tmpl w:val="A93266FE"/>
    <w:lvl w:ilvl="0">
      <w:start w:val="1"/>
      <w:numFmt w:val="decimal"/>
      <w:pStyle w:val="ExerciseStepLevel1"/>
      <w:lvlText w:val="%1)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20"/>
      </w:rPr>
    </w:lvl>
    <w:lvl w:ilvl="1">
      <w:start w:val="1"/>
      <w:numFmt w:val="upperLetter"/>
      <w:lvlText w:val="%2)"/>
      <w:lvlJc w:val="left"/>
      <w:pPr>
        <w:tabs>
          <w:tab w:val="num" w:pos="576"/>
        </w:tabs>
        <w:ind w:left="288" w:firstLine="0"/>
      </w:pPr>
      <w:rPr>
        <w:rFonts w:hint="default"/>
      </w:rPr>
    </w:lvl>
    <w:lvl w:ilvl="2">
      <w:start w:val="1"/>
      <w:numFmt w:val="upperRoman"/>
      <w:lvlText w:val="%3)"/>
      <w:lvlJc w:val="left"/>
      <w:pPr>
        <w:tabs>
          <w:tab w:val="num" w:pos="864"/>
        </w:tabs>
        <w:ind w:left="576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38FC652C"/>
    <w:multiLevelType w:val="multilevel"/>
    <w:tmpl w:val="0409001D"/>
    <w:styleLink w:val="ExerciseStep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C4A2B11"/>
    <w:multiLevelType w:val="hybridMultilevel"/>
    <w:tmpl w:val="BF780CC6"/>
    <w:lvl w:ilvl="0" w:tplc="D8C44F34">
      <w:start w:val="1"/>
      <w:numFmt w:val="bullet"/>
      <w:pStyle w:val="Heading4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F96393E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60562314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BA2CA02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2BB06CA0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AC445CD2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5E3CAF92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EE968162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F2AEC294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5">
    <w:nsid w:val="409B31CF"/>
    <w:multiLevelType w:val="multilevel"/>
    <w:tmpl w:val="E76CBB1A"/>
    <w:lvl w:ilvl="0">
      <w:start w:val="1"/>
      <w:numFmt w:val="decimal"/>
      <w:lvlText w:val="%1)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20"/>
      </w:rPr>
    </w:lvl>
    <w:lvl w:ilvl="1">
      <w:start w:val="1"/>
      <w:numFmt w:val="upperLetter"/>
      <w:lvlRestart w:val="0"/>
      <w:lvlText w:val="%2)"/>
      <w:lvlJc w:val="left"/>
      <w:pPr>
        <w:tabs>
          <w:tab w:val="num" w:pos="648"/>
        </w:tabs>
        <w:ind w:left="432" w:hanging="72"/>
      </w:pPr>
      <w:rPr>
        <w:rFonts w:hint="default"/>
      </w:rPr>
    </w:lvl>
    <w:lvl w:ilvl="2">
      <w:start w:val="1"/>
      <w:numFmt w:val="upperRoman"/>
      <w:lvlRestart w:val="1"/>
      <w:lvlText w:val="%3)"/>
      <w:lvlJc w:val="left"/>
      <w:pPr>
        <w:tabs>
          <w:tab w:val="num" w:pos="864"/>
        </w:tabs>
        <w:ind w:left="864" w:hanging="14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45994E91"/>
    <w:multiLevelType w:val="hybridMultilevel"/>
    <w:tmpl w:val="EC726328"/>
    <w:lvl w:ilvl="0" w:tplc="890AB15C">
      <w:start w:val="1"/>
      <w:numFmt w:val="decimal"/>
      <w:pStyle w:val="Heading3"/>
      <w:lvlText w:val="%1)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E44BE7"/>
    <w:multiLevelType w:val="hybridMultilevel"/>
    <w:tmpl w:val="22207176"/>
    <w:lvl w:ilvl="0" w:tplc="16F4EA7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2"/>
  </w:num>
  <w:num w:numId="8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2"/>
  </w:num>
  <w:num w:numId="23">
    <w:abstractNumId w:val="2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</w:num>
  <w:num w:numId="31">
    <w:abstractNumId w:val="6"/>
  </w:num>
  <w:num w:numId="32">
    <w:abstractNumId w:val="6"/>
  </w:num>
  <w:num w:numId="33">
    <w:abstractNumId w:val="6"/>
    <w:lvlOverride w:ilvl="0">
      <w:startOverride w:val="1"/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6"/>
    <w:lvlOverride w:ilvl="0">
      <w:startOverride w:val="1"/>
    </w:lvlOverride>
  </w:num>
  <w:num w:numId="36">
    <w:abstractNumId w:val="6"/>
    <w:lvlOverride w:ilvl="0">
      <w:startOverride w:val="1"/>
    </w:lvlOverride>
  </w:num>
  <w:num w:numId="37">
    <w:abstractNumId w:val="6"/>
    <w:lvlOverride w:ilvl="0">
      <w:startOverride w:val="1"/>
    </w:lvlOverride>
  </w:num>
  <w:num w:numId="38">
    <w:abstractNumId w:val="6"/>
    <w:lvlOverride w:ilvl="0">
      <w:startOverride w:val="1"/>
    </w:lvlOverride>
  </w:num>
  <w:num w:numId="39">
    <w:abstractNumId w:val="4"/>
  </w:num>
  <w:num w:numId="40">
    <w:abstractNumId w:val="6"/>
    <w:lvlOverride w:ilvl="0">
      <w:startOverride w:val="1"/>
    </w:lvlOverride>
  </w:num>
  <w:num w:numId="41">
    <w:abstractNumId w:val="6"/>
    <w:lvlOverride w:ilvl="0">
      <w:startOverride w:val="1"/>
    </w:lvlOverride>
  </w:num>
  <w:num w:numId="42">
    <w:abstractNumId w:val="6"/>
    <w:lvlOverride w:ilvl="0">
      <w:startOverride w:val="1"/>
    </w:lvlOverride>
  </w:num>
  <w:num w:numId="43">
    <w:abstractNumId w:val="6"/>
    <w:lvlOverride w:ilvl="0">
      <w:startOverride w:val="1"/>
    </w:lvlOverride>
  </w:num>
  <w:num w:numId="44">
    <w:abstractNumId w:val="6"/>
    <w:lvlOverride w:ilvl="0">
      <w:startOverride w:val="1"/>
    </w:lvlOverride>
  </w:num>
  <w:num w:numId="45">
    <w:abstractNumId w:val="6"/>
    <w:lvlOverride w:ilvl="0">
      <w:startOverride w:val="1"/>
    </w:lvlOverride>
  </w:num>
  <w:num w:numId="46">
    <w:abstractNumId w:val="4"/>
    <w:lvlOverride w:ilvl="0">
      <w:startOverride w:val="1"/>
    </w:lvlOverride>
  </w:num>
  <w:num w:numId="47">
    <w:abstractNumId w:val="4"/>
    <w:lvlOverride w:ilvl="0">
      <w:startOverride w:val="1"/>
    </w:lvlOverride>
  </w:num>
  <w:num w:numId="48">
    <w:abstractNumId w:val="4"/>
    <w:lvlOverride w:ilvl="0">
      <w:startOverride w:val="1"/>
    </w:lvlOverride>
  </w:num>
  <w:num w:numId="49">
    <w:abstractNumId w:val="6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10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6A54"/>
    <w:rsid w:val="00050A47"/>
    <w:rsid w:val="00052256"/>
    <w:rsid w:val="00062F9D"/>
    <w:rsid w:val="0008217F"/>
    <w:rsid w:val="000C2572"/>
    <w:rsid w:val="000E4DD5"/>
    <w:rsid w:val="000F266A"/>
    <w:rsid w:val="001044BC"/>
    <w:rsid w:val="00110919"/>
    <w:rsid w:val="001269F8"/>
    <w:rsid w:val="00153A47"/>
    <w:rsid w:val="0017254A"/>
    <w:rsid w:val="00181128"/>
    <w:rsid w:val="00182A90"/>
    <w:rsid w:val="001B37B8"/>
    <w:rsid w:val="001C2018"/>
    <w:rsid w:val="001C5929"/>
    <w:rsid w:val="00201618"/>
    <w:rsid w:val="002201CD"/>
    <w:rsid w:val="00234F62"/>
    <w:rsid w:val="0027509E"/>
    <w:rsid w:val="002A4AD3"/>
    <w:rsid w:val="002B290D"/>
    <w:rsid w:val="002B747D"/>
    <w:rsid w:val="002C2533"/>
    <w:rsid w:val="002F2959"/>
    <w:rsid w:val="00320778"/>
    <w:rsid w:val="003531FC"/>
    <w:rsid w:val="003534F8"/>
    <w:rsid w:val="00373B7F"/>
    <w:rsid w:val="0038652E"/>
    <w:rsid w:val="0038742D"/>
    <w:rsid w:val="00390468"/>
    <w:rsid w:val="00393813"/>
    <w:rsid w:val="00394A04"/>
    <w:rsid w:val="003A0826"/>
    <w:rsid w:val="003E54E7"/>
    <w:rsid w:val="00404680"/>
    <w:rsid w:val="004171A1"/>
    <w:rsid w:val="00420C99"/>
    <w:rsid w:val="0047493E"/>
    <w:rsid w:val="004B513D"/>
    <w:rsid w:val="00511D82"/>
    <w:rsid w:val="00541BD2"/>
    <w:rsid w:val="00546CA5"/>
    <w:rsid w:val="005907DD"/>
    <w:rsid w:val="005A0DEB"/>
    <w:rsid w:val="006005EF"/>
    <w:rsid w:val="006175FF"/>
    <w:rsid w:val="00627B34"/>
    <w:rsid w:val="00630942"/>
    <w:rsid w:val="00633D3A"/>
    <w:rsid w:val="006855C6"/>
    <w:rsid w:val="00692933"/>
    <w:rsid w:val="006A00C6"/>
    <w:rsid w:val="006A13C7"/>
    <w:rsid w:val="00731DDD"/>
    <w:rsid w:val="00764586"/>
    <w:rsid w:val="00775EE1"/>
    <w:rsid w:val="007A1805"/>
    <w:rsid w:val="007B16CB"/>
    <w:rsid w:val="007E26ED"/>
    <w:rsid w:val="007F23C1"/>
    <w:rsid w:val="007F729D"/>
    <w:rsid w:val="00814485"/>
    <w:rsid w:val="00826A54"/>
    <w:rsid w:val="0083683D"/>
    <w:rsid w:val="00860354"/>
    <w:rsid w:val="008A0F16"/>
    <w:rsid w:val="008A2857"/>
    <w:rsid w:val="008E38B2"/>
    <w:rsid w:val="008E4B86"/>
    <w:rsid w:val="00971541"/>
    <w:rsid w:val="009B6371"/>
    <w:rsid w:val="009B6F69"/>
    <w:rsid w:val="009C50F9"/>
    <w:rsid w:val="009C6544"/>
    <w:rsid w:val="009C6D4F"/>
    <w:rsid w:val="009D7911"/>
    <w:rsid w:val="009E087C"/>
    <w:rsid w:val="009E5204"/>
    <w:rsid w:val="009F5B72"/>
    <w:rsid w:val="00A1027E"/>
    <w:rsid w:val="00A239B2"/>
    <w:rsid w:val="00A30CC5"/>
    <w:rsid w:val="00A70B51"/>
    <w:rsid w:val="00A8157F"/>
    <w:rsid w:val="00AA3931"/>
    <w:rsid w:val="00AA49DF"/>
    <w:rsid w:val="00AB3DB1"/>
    <w:rsid w:val="00AC2374"/>
    <w:rsid w:val="00AC2771"/>
    <w:rsid w:val="00AD6078"/>
    <w:rsid w:val="00B11A29"/>
    <w:rsid w:val="00B3469F"/>
    <w:rsid w:val="00B425EE"/>
    <w:rsid w:val="00B51F9B"/>
    <w:rsid w:val="00BA0127"/>
    <w:rsid w:val="00BB4B5B"/>
    <w:rsid w:val="00C422BA"/>
    <w:rsid w:val="00C428D9"/>
    <w:rsid w:val="00C827AC"/>
    <w:rsid w:val="00CC2D4D"/>
    <w:rsid w:val="00CC37E6"/>
    <w:rsid w:val="00CC5AD3"/>
    <w:rsid w:val="00CD2591"/>
    <w:rsid w:val="00D05347"/>
    <w:rsid w:val="00D105A1"/>
    <w:rsid w:val="00D16335"/>
    <w:rsid w:val="00D32801"/>
    <w:rsid w:val="00D443D6"/>
    <w:rsid w:val="00D44BA4"/>
    <w:rsid w:val="00DD01B6"/>
    <w:rsid w:val="00E046A5"/>
    <w:rsid w:val="00E11253"/>
    <w:rsid w:val="00E52DCD"/>
    <w:rsid w:val="00E967E8"/>
    <w:rsid w:val="00E96B63"/>
    <w:rsid w:val="00ED54D7"/>
    <w:rsid w:val="00F10469"/>
    <w:rsid w:val="00F24E45"/>
    <w:rsid w:val="00F627D0"/>
    <w:rsid w:val="00F85492"/>
    <w:rsid w:val="00F8607D"/>
    <w:rsid w:val="00F86317"/>
    <w:rsid w:val="00F95FA5"/>
    <w:rsid w:val="00FA11A8"/>
    <w:rsid w:val="00FC126E"/>
    <w:rsid w:val="00FC60D9"/>
    <w:rsid w:val="00FD18F8"/>
    <w:rsid w:val="00FD33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0" w:after="40" w:line="276" w:lineRule="auto"/>
        <w:ind w:left="720" w:hanging="14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8B2"/>
    <w:pPr>
      <w:ind w:left="144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rsid w:val="00B51F9B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B51F9B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1541"/>
    <w:pPr>
      <w:keepNext/>
      <w:keepLines/>
      <w:numPr>
        <w:numId w:val="32"/>
      </w:numPr>
      <w:spacing w:before="200" w:after="0"/>
      <w:ind w:left="360"/>
      <w:outlineLvl w:val="2"/>
    </w:pPr>
    <w:rPr>
      <w:rFonts w:eastAsiaTheme="majorEastAsia" w:cs="Arial"/>
      <w:bCs/>
    </w:rPr>
  </w:style>
  <w:style w:type="paragraph" w:styleId="Heading4">
    <w:name w:val="heading 4"/>
    <w:basedOn w:val="ExerciseStepLevel2"/>
    <w:next w:val="Normal"/>
    <w:link w:val="Heading4Char"/>
    <w:uiPriority w:val="9"/>
    <w:unhideWhenUsed/>
    <w:qFormat/>
    <w:rsid w:val="002201CD"/>
    <w:pPr>
      <w:numPr>
        <w:numId w:val="39"/>
      </w:numPr>
      <w:ind w:left="648" w:hanging="288"/>
      <w:outlineLvl w:val="3"/>
    </w:pPr>
  </w:style>
  <w:style w:type="paragraph" w:styleId="Heading5">
    <w:name w:val="heading 5"/>
    <w:basedOn w:val="ExerciseStepLevel3"/>
    <w:next w:val="Normal"/>
    <w:link w:val="Heading5Char"/>
    <w:uiPriority w:val="9"/>
    <w:unhideWhenUsed/>
    <w:qFormat/>
    <w:rsid w:val="006175FF"/>
    <w:pPr>
      <w:tabs>
        <w:tab w:val="clear" w:pos="864"/>
        <w:tab w:val="num" w:pos="288"/>
      </w:tabs>
      <w:ind w:left="792"/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17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Title">
    <w:name w:val="LabTitle"/>
    <w:basedOn w:val="Normal"/>
    <w:next w:val="LabOverview"/>
    <w:qFormat/>
    <w:rsid w:val="003E54E7"/>
    <w:pPr>
      <w:pBdr>
        <w:bottom w:val="single" w:sz="2" w:space="1" w:color="auto"/>
      </w:pBdr>
      <w:spacing w:after="240"/>
    </w:pPr>
    <w:rPr>
      <w:b/>
      <w:sz w:val="28"/>
    </w:rPr>
  </w:style>
  <w:style w:type="paragraph" w:customStyle="1" w:styleId="LabOverview">
    <w:name w:val="LabOverview"/>
    <w:basedOn w:val="Normal"/>
    <w:qFormat/>
    <w:rsid w:val="006855C6"/>
    <w:pPr>
      <w:spacing w:before="240"/>
      <w:ind w:left="0" w:firstLine="0"/>
    </w:pPr>
  </w:style>
  <w:style w:type="paragraph" w:customStyle="1" w:styleId="ExerciseStepLevel1">
    <w:name w:val="ExerciseStepLevel1"/>
    <w:basedOn w:val="Normal"/>
    <w:qFormat/>
    <w:rsid w:val="00ED54D7"/>
    <w:pPr>
      <w:numPr>
        <w:numId w:val="21"/>
      </w:numPr>
      <w:tabs>
        <w:tab w:val="left" w:pos="432"/>
        <w:tab w:val="left" w:pos="576"/>
      </w:tabs>
      <w:spacing w:before="120"/>
    </w:pPr>
  </w:style>
  <w:style w:type="paragraph" w:customStyle="1" w:styleId="ExerciseStepLevel2">
    <w:name w:val="ExerciseStepLevel2"/>
    <w:basedOn w:val="Normal"/>
    <w:qFormat/>
    <w:rsid w:val="007F23C1"/>
    <w:pPr>
      <w:tabs>
        <w:tab w:val="num" w:pos="576"/>
      </w:tabs>
      <w:spacing w:before="80" w:after="80"/>
      <w:ind w:left="288" w:firstLine="0"/>
    </w:pPr>
    <w:rPr>
      <w:sz w:val="18"/>
    </w:rPr>
  </w:style>
  <w:style w:type="paragraph" w:customStyle="1" w:styleId="ExerciseStepLevel3">
    <w:name w:val="ExerciseStepLevel3"/>
    <w:basedOn w:val="Normal"/>
    <w:qFormat/>
    <w:rsid w:val="007F23C1"/>
    <w:pPr>
      <w:tabs>
        <w:tab w:val="num" w:pos="864"/>
      </w:tabs>
      <w:ind w:left="576" w:firstLine="0"/>
    </w:pPr>
    <w:rPr>
      <w:i/>
      <w:sz w:val="16"/>
    </w:rPr>
  </w:style>
  <w:style w:type="numbering" w:customStyle="1" w:styleId="ExerciseSteps">
    <w:name w:val="ExerciseSteps"/>
    <w:basedOn w:val="NoList"/>
    <w:uiPriority w:val="99"/>
    <w:rsid w:val="00F86317"/>
    <w:pPr>
      <w:numPr>
        <w:numId w:val="1"/>
      </w:numPr>
    </w:pPr>
  </w:style>
  <w:style w:type="paragraph" w:customStyle="1" w:styleId="ExerciseTitle">
    <w:name w:val="ExerciseTitle"/>
    <w:basedOn w:val="Normal"/>
    <w:qFormat/>
    <w:rsid w:val="003E54E7"/>
    <w:pPr>
      <w:spacing w:before="240"/>
    </w:pPr>
    <w:rPr>
      <w:b/>
      <w:sz w:val="24"/>
    </w:rPr>
  </w:style>
  <w:style w:type="paragraph" w:styleId="ListParagraph">
    <w:name w:val="List Paragraph"/>
    <w:basedOn w:val="Normal"/>
    <w:uiPriority w:val="34"/>
    <w:unhideWhenUsed/>
    <w:qFormat/>
    <w:rsid w:val="00F863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1F9B"/>
    <w:rPr>
      <w:rFonts w:ascii="Arial" w:eastAsiaTheme="majorEastAsia" w:hAnsi="Arial" w:cstheme="majorBidi"/>
      <w:b/>
      <w:bCs/>
      <w:sz w:val="28"/>
      <w:szCs w:val="28"/>
    </w:rPr>
  </w:style>
  <w:style w:type="paragraph" w:customStyle="1" w:styleId="ExerciseStepLevel1Code">
    <w:name w:val="ExerciseStepLevel1Code"/>
    <w:basedOn w:val="ExerciseStepLevel1"/>
    <w:qFormat/>
    <w:rsid w:val="007F23C1"/>
    <w:pPr>
      <w:numPr>
        <w:numId w:val="0"/>
      </w:numPr>
      <w:shd w:val="pct12" w:color="auto" w:fill="auto"/>
      <w:spacing w:before="0" w:after="0"/>
      <w:ind w:left="360"/>
    </w:pPr>
    <w:rPr>
      <w:rFonts w:ascii="Lucida Console" w:hAnsi="Lucida Console"/>
      <w:b/>
      <w:noProof/>
      <w:sz w:val="18"/>
    </w:rPr>
  </w:style>
  <w:style w:type="character" w:styleId="PlaceholderText">
    <w:name w:val="Placeholder Text"/>
    <w:basedOn w:val="DefaultParagraphFont"/>
    <w:uiPriority w:val="99"/>
    <w:semiHidden/>
    <w:rsid w:val="004B51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13D"/>
    <w:rPr>
      <w:rFonts w:ascii="Tahoma" w:hAnsi="Tahoma" w:cs="Tahoma"/>
      <w:sz w:val="16"/>
      <w:szCs w:val="16"/>
    </w:rPr>
  </w:style>
  <w:style w:type="paragraph" w:customStyle="1" w:styleId="ExerciseStepLevel1Picture">
    <w:name w:val="ExerciseStepLevel1Picture"/>
    <w:basedOn w:val="ExerciseStepLevel1"/>
    <w:qFormat/>
    <w:rsid w:val="004171A1"/>
    <w:pPr>
      <w:numPr>
        <w:numId w:val="0"/>
      </w:numPr>
      <w:spacing w:before="40" w:after="80"/>
      <w:ind w:left="288"/>
    </w:pPr>
  </w:style>
  <w:style w:type="paragraph" w:customStyle="1" w:styleId="ExerciseStepLevel2Code">
    <w:name w:val="ExerciseStepLevel2Code"/>
    <w:basedOn w:val="ExerciseStepLevel2"/>
    <w:qFormat/>
    <w:rsid w:val="00CC37E6"/>
    <w:pPr>
      <w:pBdr>
        <w:top w:val="single" w:sz="4" w:space="4" w:color="auto" w:shadow="1"/>
        <w:left w:val="single" w:sz="4" w:space="4" w:color="auto" w:shadow="1"/>
        <w:bottom w:val="single" w:sz="4" w:space="4" w:color="auto" w:shadow="1"/>
        <w:right w:val="single" w:sz="4" w:space="4" w:color="auto" w:shadow="1"/>
      </w:pBdr>
      <w:shd w:val="pct12" w:color="auto" w:fill="auto"/>
      <w:tabs>
        <w:tab w:val="clear" w:pos="576"/>
      </w:tabs>
      <w:spacing w:line="240" w:lineRule="auto"/>
      <w:ind w:left="576"/>
    </w:pPr>
    <w:rPr>
      <w:rFonts w:ascii="Lucida Console" w:hAnsi="Lucida Console"/>
      <w:b/>
      <w:noProof/>
    </w:rPr>
  </w:style>
  <w:style w:type="paragraph" w:customStyle="1" w:styleId="ExerciseStepLevel2Picture">
    <w:name w:val="ExerciseStepLevel2Picture"/>
    <w:basedOn w:val="ExerciseStepLevel2"/>
    <w:next w:val="ExerciseStepLevel2"/>
    <w:qFormat/>
    <w:rsid w:val="004171A1"/>
    <w:pPr>
      <w:tabs>
        <w:tab w:val="clear" w:pos="576"/>
      </w:tabs>
      <w:ind w:left="576"/>
    </w:pPr>
  </w:style>
  <w:style w:type="paragraph" w:styleId="Header">
    <w:name w:val="header"/>
    <w:basedOn w:val="Normal"/>
    <w:link w:val="HeaderChar"/>
    <w:uiPriority w:val="99"/>
    <w:semiHidden/>
    <w:unhideWhenUsed/>
    <w:rsid w:val="008E38B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38B2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8E38B2"/>
    <w:pPr>
      <w:pBdr>
        <w:top w:val="single" w:sz="4" w:space="1" w:color="auto"/>
      </w:pBd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8B2"/>
    <w:rPr>
      <w:rFonts w:ascii="Arial" w:hAnsi="Arial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8E38B2"/>
    <w:rPr>
      <w:rFonts w:ascii="Lucida Console" w:hAnsi="Lucida Console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51F9B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1541"/>
    <w:rPr>
      <w:rFonts w:ascii="Arial" w:eastAsiaTheme="majorEastAsia" w:hAnsi="Arial" w:cs="Arial"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201CD"/>
    <w:rPr>
      <w:rFonts w:ascii="Arial" w:hAnsi="Arial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175FF"/>
    <w:rPr>
      <w:rFonts w:ascii="Arial" w:hAnsi="Arial"/>
      <w:i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1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styleId="Hyperlink">
    <w:name w:val="Hyperlink"/>
    <w:basedOn w:val="DefaultParagraphFont"/>
    <w:uiPriority w:val="99"/>
    <w:unhideWhenUsed/>
    <w:rsid w:val="00D1633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18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customXml" Target="../customXml/item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customXml" Target="../customXml/item2.xml"/><Relationship Id="rId30" Type="http://schemas.openxmlformats.org/officeDocument/2006/relationships/customXml" Target="../customXml/item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Lab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48434127DB94BD1A4BC9B680A34B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DC0D0-CF87-4E3D-BED6-7B4DEF66B650}"/>
      </w:docPartPr>
      <w:docPartBody>
        <w:p w:rsidR="001C01DB" w:rsidRDefault="00C93A77">
          <w:pPr>
            <w:pStyle w:val="648434127DB94BD1A4BC9B680A34B7A4"/>
          </w:pPr>
          <w:r w:rsidRPr="003A3F2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93A77"/>
    <w:rsid w:val="00087816"/>
    <w:rsid w:val="000B2A40"/>
    <w:rsid w:val="000E1102"/>
    <w:rsid w:val="000E5626"/>
    <w:rsid w:val="001C01DB"/>
    <w:rsid w:val="003F689A"/>
    <w:rsid w:val="00430F69"/>
    <w:rsid w:val="005E348C"/>
    <w:rsid w:val="00706728"/>
    <w:rsid w:val="00741B9F"/>
    <w:rsid w:val="00772DFA"/>
    <w:rsid w:val="009E3896"/>
    <w:rsid w:val="00A31794"/>
    <w:rsid w:val="00A62D48"/>
    <w:rsid w:val="00AE3667"/>
    <w:rsid w:val="00C93A77"/>
    <w:rsid w:val="00FC19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01DB"/>
    <w:rPr>
      <w:color w:val="808080"/>
    </w:rPr>
  </w:style>
  <w:style w:type="paragraph" w:customStyle="1" w:styleId="648434127DB94BD1A4BC9B680A34B7A4">
    <w:name w:val="648434127DB94BD1A4BC9B680A34B7A4"/>
    <w:rsid w:val="001C01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EFFCE2127F884B8C3A4A90BCECBF69" ma:contentTypeVersion="1" ma:contentTypeDescription="Create a new document." ma:contentTypeScope="" ma:versionID="4caa9f8b8a3e20d26c3476ac6650e95f">
  <xsd:schema xmlns:xsd="http://www.w3.org/2001/XMLSchema" xmlns:xs="http://www.w3.org/2001/XMLSchema" xmlns:p="http://schemas.microsoft.com/office/2006/metadata/properties" xmlns:ns2="c83d3ea4-1015-4b4b-bfa9-09fbcd7aa64d" targetNamespace="http://schemas.microsoft.com/office/2006/metadata/properties" ma:root="true" ma:fieldsID="657c10e11796280bf933bed0654cd985" ns2:_="">
    <xsd:import namespace="c83d3ea4-1015-4b4b-bfa9-09fbcd7aa64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d3ea4-1015-4b4b-bfa9-09fbcd7aa64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_dlc_DocIdUrl xmlns="c83d3ea4-1015-4b4b-bfa9-09fbcd7aa64d">
      <Url>http://intranet.sharepointblackops.com/Courses/SPW401/_layouts/DocIdRedir.aspx?ID=3CC2HQU7XWNV-74-6</Url>
      <Description>3CC2HQU7XWNV-74-6</Description>
    </_dlc_DocIdUrl>
    <_dlc_DocId xmlns="c83d3ea4-1015-4b4b-bfa9-09fbcd7aa64d">3CC2HQU7XWNV-74-6</_dlc_DocId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AF083DA9-4D5B-42AE-9053-1A8D4B40E15C}"/>
</file>

<file path=customXml/itemProps2.xml><?xml version="1.0" encoding="utf-8"?>
<ds:datastoreItem xmlns:ds="http://schemas.openxmlformats.org/officeDocument/2006/customXml" ds:itemID="{518BFF05-5535-4592-B4B8-E110839E9A03}"/>
</file>

<file path=customXml/itemProps3.xml><?xml version="1.0" encoding="utf-8"?>
<ds:datastoreItem xmlns:ds="http://schemas.openxmlformats.org/officeDocument/2006/customXml" ds:itemID="{15A088CC-E93F-4286-ADFA-E8CB5A8ADDA2}"/>
</file>

<file path=customXml/itemProps4.xml><?xml version="1.0" encoding="utf-8"?>
<ds:datastoreItem xmlns:ds="http://schemas.openxmlformats.org/officeDocument/2006/customXml" ds:itemID="{CD03FC4C-0426-4ACD-8419-E43427584DC7}"/>
</file>

<file path=customXml/itemProps5.xml><?xml version="1.0" encoding="utf-8"?>
<ds:datastoreItem xmlns:ds="http://schemas.openxmlformats.org/officeDocument/2006/customXml" ds:itemID="{B241F74A-F0D7-4439-A976-D2BD4A883823}"/>
</file>

<file path=docProps/app.xml><?xml version="1.0" encoding="utf-8"?>
<Properties xmlns="http://schemas.openxmlformats.org/officeDocument/2006/extended-properties" xmlns:vt="http://schemas.openxmlformats.org/officeDocument/2006/docPropsVTypes">
  <Template>LabTemplate.dotx</Template>
  <TotalTime>0</TotalTime>
  <Pages>12</Pages>
  <Words>2392</Words>
  <Characters>13638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Ted Pattison Group, Inc.</Company>
  <LinksUpToDate>false</LinksUpToDate>
  <CharactersWithSpaces>15999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 Pattison</dc:creator>
  <cp:lastModifiedBy>TedP</cp:lastModifiedBy>
  <cp:revision>2</cp:revision>
  <dcterms:created xsi:type="dcterms:W3CDTF">2009-07-09T14:21:00Z</dcterms:created>
  <dcterms:modified xsi:type="dcterms:W3CDTF">2009-07-09T14:21:00Z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0x010100F7EFFCE2127F884B8C3A4A90BCECBF69</vt:lpwstr>
  </property>
  <property fmtid="{D5CDD505-2E9C-101B-9397-08002B2CF9AE}" pid="3" name="_dlc_DocIdItemGuid">
    <vt:lpwstr>de86e1db-4ac6-4139-b902-b1b382b08234</vt:lpwstr>
  </property>
</Properties>
</file>