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17" w:rsidRDefault="004B513D" w:rsidP="00B51F9B">
      <w:pPr>
        <w:pStyle w:val="Heading1"/>
      </w:pPr>
      <w:r>
        <w:t xml:space="preserve">Lab </w:t>
      </w:r>
      <w:sdt>
        <w:sdtPr>
          <w:alias w:val="Lab Number"/>
          <w:tag w:val="LabNumber"/>
          <w:id w:val="114487585"/>
          <w:placeholder>
            <w:docPart w:val="648434127DB94BD1A4BC9B680A34B7A4"/>
          </w:placeholder>
          <w:text/>
        </w:sdtPr>
        <w:sdtContent>
          <w:r w:rsidR="00EA7DE8">
            <w:t>0</w:t>
          </w:r>
          <w:r w:rsidR="00917BEA">
            <w:t>8</w:t>
          </w:r>
        </w:sdtContent>
      </w:sdt>
      <w:r w:rsidR="00F86317">
        <w:t xml:space="preserve">: </w:t>
      </w:r>
      <w:r w:rsidR="00253FEE">
        <w:t>Creating custom Workflow Association Forms</w:t>
      </w:r>
    </w:p>
    <w:p w:rsidR="00B86D78" w:rsidRDefault="00B86D78" w:rsidP="00B86D78">
      <w:pPr>
        <w:pStyle w:val="LabOverview"/>
      </w:pPr>
      <w:r w:rsidRPr="00062F9D">
        <w:rPr>
          <w:b/>
        </w:rPr>
        <w:t>Lab Overview:</w:t>
      </w:r>
      <w:r>
        <w:t xml:space="preserve"> </w:t>
      </w:r>
      <w:r w:rsidR="003D0E27">
        <w:t>Now that the management of Litware Inc. has become comfortable with the buil</w:t>
      </w:r>
      <w:r w:rsidR="00CC6478">
        <w:t>t</w:t>
      </w:r>
      <w:r w:rsidR="003D0E27">
        <w:t xml:space="preserve"> in functionality of SharePoint workflows, they have started to request extra features.  They have requested a workflow system that archives documents in another document library.  When the document library manager chooses to archive a document, they manually start a workflow, which creates an approval task.</w:t>
      </w:r>
    </w:p>
    <w:p w:rsidR="00B86D78" w:rsidRDefault="00B86D78" w:rsidP="00B86D78">
      <w:pPr>
        <w:pStyle w:val="LabOverview"/>
      </w:pPr>
      <w:r>
        <w:t xml:space="preserve">In this lab, you’ll be adding an Association form to the workflow.  This will allow </w:t>
      </w:r>
      <w:r w:rsidR="00A140A2">
        <w:t>the user associating the workflow with the document library to choose a default approver and archive list.  Once this is done, every workflow instance will run with these settings automatically.</w:t>
      </w:r>
    </w:p>
    <w:p w:rsidR="00B11A29" w:rsidRDefault="00B11A29" w:rsidP="00B51F9B">
      <w:pPr>
        <w:pStyle w:val="Heading2"/>
      </w:pPr>
      <w:r>
        <w:t>Exercise 0: Setup</w:t>
      </w:r>
    </w:p>
    <w:p w:rsidR="00B86D78" w:rsidRDefault="00B86D78" w:rsidP="00B86D78">
      <w:pPr>
        <w:pStyle w:val="Heading3"/>
        <w:numPr>
          <w:ilvl w:val="0"/>
          <w:numId w:val="30"/>
        </w:numPr>
        <w:spacing w:before="120" w:after="40"/>
        <w:ind w:left="360"/>
      </w:pPr>
      <w:r>
        <w:t xml:space="preserve">If you </w:t>
      </w:r>
      <w:r w:rsidR="00873B87">
        <w:t>did not</w:t>
      </w:r>
      <w:r>
        <w:t xml:space="preserve"> complete lab 4, you’ll need to create the </w:t>
      </w:r>
      <w:r w:rsidRPr="00B15B6F">
        <w:rPr>
          <w:b/>
        </w:rPr>
        <w:t>Demo</w:t>
      </w:r>
      <w:r>
        <w:t xml:space="preserve"> site collection.</w:t>
      </w:r>
    </w:p>
    <w:p w:rsidR="00B86D78" w:rsidRPr="0033384F" w:rsidRDefault="00B86D78" w:rsidP="00B86D78">
      <w:pPr>
        <w:pStyle w:val="Heading4"/>
        <w:numPr>
          <w:ilvl w:val="0"/>
          <w:numId w:val="0"/>
        </w:numPr>
        <w:ind w:left="648" w:hanging="288"/>
      </w:pPr>
      <w:r w:rsidRPr="0033384F">
        <w:t>Open SharePoint and browse to the Demo site collection</w:t>
      </w:r>
    </w:p>
    <w:p w:rsidR="00B86D78" w:rsidRPr="0033384F" w:rsidRDefault="00B86D78" w:rsidP="00B86D78">
      <w:pPr>
        <w:pStyle w:val="Heading5"/>
      </w:pPr>
      <w:r w:rsidRPr="0033384F">
        <w:t xml:space="preserve">The url is </w:t>
      </w:r>
      <w:r w:rsidRPr="0033384F">
        <w:rPr>
          <w:b/>
        </w:rPr>
        <w:t>http://litwareinc.com/sites/Demo</w:t>
      </w:r>
      <w:r w:rsidRPr="0033384F">
        <w:t>.</w:t>
      </w:r>
    </w:p>
    <w:p w:rsidR="00B86D78" w:rsidRPr="0033384F" w:rsidRDefault="00B86D78" w:rsidP="00B86D78">
      <w:pPr>
        <w:pStyle w:val="Heading5"/>
      </w:pPr>
      <w:r w:rsidRPr="0033384F">
        <w:t xml:space="preserve">If the site collection does not exist, create it using the </w:t>
      </w:r>
      <w:r w:rsidRPr="0033384F">
        <w:rPr>
          <w:b/>
        </w:rPr>
        <w:t>CreateDemo.bat</w:t>
      </w:r>
      <w:r w:rsidRPr="0033384F">
        <w:t xml:space="preserve"> file in the </w:t>
      </w:r>
      <w:r w:rsidRPr="0033384F">
        <w:rPr>
          <w:b/>
        </w:rPr>
        <w:t>C:\Labs\Files folder</w:t>
      </w:r>
      <w:r w:rsidRPr="0033384F">
        <w:t>.</w:t>
      </w:r>
    </w:p>
    <w:p w:rsidR="00B86D78" w:rsidRDefault="00B86D78" w:rsidP="00B86D78">
      <w:pPr>
        <w:pStyle w:val="Heading3"/>
        <w:numPr>
          <w:ilvl w:val="0"/>
          <w:numId w:val="30"/>
        </w:numPr>
        <w:spacing w:before="120" w:after="40"/>
        <w:ind w:left="360"/>
      </w:pPr>
      <w:r>
        <w:t xml:space="preserve">Open the starter </w:t>
      </w:r>
      <w:r>
        <w:rPr>
          <w:b/>
        </w:rPr>
        <w:t>VS</w:t>
      </w:r>
      <w:r w:rsidRPr="00B15B6F">
        <w:rPr>
          <w:b/>
        </w:rPr>
        <w:t xml:space="preserve"> 2008</w:t>
      </w:r>
      <w:r>
        <w:t xml:space="preserve"> solution at </w:t>
      </w:r>
      <w:r w:rsidRPr="00B15B6F">
        <w:rPr>
          <w:b/>
        </w:rPr>
        <w:t>\Labs\Lab0</w:t>
      </w:r>
      <w:r>
        <w:rPr>
          <w:b/>
        </w:rPr>
        <w:t>8</w:t>
      </w:r>
      <w:r w:rsidRPr="00B15B6F">
        <w:rPr>
          <w:b/>
        </w:rPr>
        <w:t>\StarterFiles\</w:t>
      </w:r>
      <w:r>
        <w:rPr>
          <w:b/>
        </w:rPr>
        <w:t>DocumentArchive Part 3</w:t>
      </w:r>
      <w:r w:rsidRPr="00B15B6F">
        <w:rPr>
          <w:b/>
        </w:rPr>
        <w:t>.sl</w:t>
      </w:r>
      <w:r>
        <w:rPr>
          <w:b/>
        </w:rPr>
        <w:t>n</w:t>
      </w:r>
      <w:r w:rsidRPr="00B15B6F">
        <w:t>.</w:t>
      </w:r>
    </w:p>
    <w:p w:rsidR="00F86317" w:rsidRDefault="003E54E7" w:rsidP="00B51F9B">
      <w:pPr>
        <w:pStyle w:val="Heading2"/>
      </w:pPr>
      <w:r w:rsidRPr="000F266A">
        <w:t>Exercise 1</w:t>
      </w:r>
      <w:r>
        <w:t xml:space="preserve">: </w:t>
      </w:r>
      <w:r w:rsidR="00253FEE">
        <w:t>Creating an Association Form base class</w:t>
      </w:r>
    </w:p>
    <w:p w:rsidR="00253FEE" w:rsidRDefault="00253FEE" w:rsidP="00F33B52">
      <w:pPr>
        <w:pStyle w:val="Heading3"/>
        <w:numPr>
          <w:ilvl w:val="0"/>
          <w:numId w:val="40"/>
        </w:numPr>
        <w:ind w:left="360"/>
      </w:pPr>
      <w:r>
        <w:t xml:space="preserve">Create the </w:t>
      </w:r>
      <w:r w:rsidRPr="00F33B52">
        <w:rPr>
          <w:b/>
        </w:rPr>
        <w:t>AssociationForm</w:t>
      </w:r>
      <w:r>
        <w:t xml:space="preserve"> base class in the UI folder.</w:t>
      </w:r>
    </w:p>
    <w:p w:rsidR="005434DA" w:rsidRDefault="005434DA" w:rsidP="005434DA">
      <w:pPr>
        <w:pStyle w:val="Heading4"/>
      </w:pPr>
      <w:r>
        <w:t xml:space="preserve">Create a new file named </w:t>
      </w:r>
      <w:r w:rsidRPr="00B30394">
        <w:rPr>
          <w:b/>
        </w:rPr>
        <w:t xml:space="preserve">AssociationForm.cs </w:t>
      </w:r>
      <w:r>
        <w:t>in the UI folder.</w:t>
      </w:r>
    </w:p>
    <w:p w:rsidR="00510ADA" w:rsidRDefault="00510ADA" w:rsidP="005434DA">
      <w:pPr>
        <w:pStyle w:val="Heading5"/>
      </w:pPr>
      <w:r>
        <w:t xml:space="preserve">Right click the </w:t>
      </w:r>
      <w:r>
        <w:rPr>
          <w:b/>
        </w:rPr>
        <w:t>UI</w:t>
      </w:r>
      <w:r>
        <w:t xml:space="preserve"> folder and click </w:t>
      </w:r>
      <w:r w:rsidRPr="0047493E">
        <w:rPr>
          <w:b/>
        </w:rPr>
        <w:t xml:space="preserve">Add -&gt; </w:t>
      </w:r>
      <w:r>
        <w:rPr>
          <w:b/>
        </w:rPr>
        <w:t>Class</w:t>
      </w:r>
      <w:r w:rsidRPr="0047493E">
        <w:rPr>
          <w:b/>
        </w:rPr>
        <w:t>…</w:t>
      </w:r>
      <w:r w:rsidRPr="0047493E">
        <w:t>.</w:t>
      </w:r>
    </w:p>
    <w:p w:rsidR="00510ADA" w:rsidRDefault="00510ADA" w:rsidP="005434DA">
      <w:pPr>
        <w:pStyle w:val="Heading5"/>
      </w:pPr>
      <w:r>
        <w:t xml:space="preserve">Name the new file </w:t>
      </w:r>
      <w:r w:rsidR="005434DA" w:rsidRPr="005434DA">
        <w:rPr>
          <w:b/>
        </w:rPr>
        <w:t>AssociationForm</w:t>
      </w:r>
      <w:r>
        <w:rPr>
          <w:b/>
        </w:rPr>
        <w:t xml:space="preserve">.cs </w:t>
      </w:r>
      <w:r>
        <w:t xml:space="preserve">and click </w:t>
      </w:r>
      <w:r w:rsidRPr="0047493E">
        <w:rPr>
          <w:b/>
        </w:rPr>
        <w:t>Add</w:t>
      </w:r>
      <w:r>
        <w:t>.</w:t>
      </w:r>
    </w:p>
    <w:p w:rsidR="005434DA" w:rsidRDefault="005434DA" w:rsidP="005434DA">
      <w:pPr>
        <w:pStyle w:val="Heading4"/>
      </w:pPr>
      <w:r>
        <w:t xml:space="preserve">Modify the class definition to the </w:t>
      </w:r>
      <w:r w:rsidRPr="00470A89">
        <w:rPr>
          <w:b/>
        </w:rPr>
        <w:t>AssociationForm</w:t>
      </w:r>
      <w:r>
        <w:t xml:space="preserve"> class </w:t>
      </w:r>
      <w:r w:rsidR="002437A4">
        <w:t>to make it</w:t>
      </w:r>
      <w:r>
        <w:t xml:space="preserve"> </w:t>
      </w:r>
      <w:r w:rsidRPr="002437A4">
        <w:rPr>
          <w:b/>
        </w:rPr>
        <w:t xml:space="preserve">public </w:t>
      </w:r>
      <w:r w:rsidR="00470A89" w:rsidRPr="002437A4">
        <w:rPr>
          <w:b/>
        </w:rPr>
        <w:t>abstract</w:t>
      </w:r>
      <w:r w:rsidR="00470A89">
        <w:t xml:space="preserve"> </w:t>
      </w:r>
      <w:r w:rsidR="002437A4">
        <w:t xml:space="preserve">and derive </w:t>
      </w:r>
      <w:r>
        <w:t xml:space="preserve">from </w:t>
      </w:r>
      <w:r w:rsidRPr="005434DA">
        <w:rPr>
          <w:b/>
        </w:rPr>
        <w:t>Layout</w:t>
      </w:r>
      <w:r>
        <w:rPr>
          <w:b/>
        </w:rPr>
        <w:t>sPage</w:t>
      </w:r>
      <w:r w:rsidRPr="005434DA">
        <w:rPr>
          <w:b/>
        </w:rPr>
        <w:t>Base</w:t>
      </w:r>
      <w:r>
        <w:t>.</w:t>
      </w:r>
    </w:p>
    <w:p w:rsidR="00470A89" w:rsidRPr="00470A89" w:rsidRDefault="00470A89" w:rsidP="00470A89">
      <w:pPr>
        <w:pStyle w:val="ExerciseStepLevel2Code"/>
      </w:pPr>
      <w:r w:rsidRPr="00470A89">
        <w:t>public abstract class AssociationForm : LayoutsPageBase</w:t>
      </w:r>
    </w:p>
    <w:p w:rsidR="00470A89" w:rsidRPr="00470A89" w:rsidRDefault="00470A89" w:rsidP="00470A89">
      <w:pPr>
        <w:pStyle w:val="ExerciseStepLevel2Code"/>
      </w:pPr>
      <w:r w:rsidRPr="00470A89">
        <w:t>{</w:t>
      </w:r>
    </w:p>
    <w:p w:rsidR="005434DA" w:rsidRPr="00470A89" w:rsidRDefault="00470A89" w:rsidP="00470A89">
      <w:pPr>
        <w:pStyle w:val="ExerciseStepLevel2Code"/>
      </w:pPr>
      <w:r w:rsidRPr="00470A89">
        <w:t>}</w:t>
      </w:r>
    </w:p>
    <w:p w:rsidR="00945D8C" w:rsidRDefault="00945D8C" w:rsidP="00945D8C">
      <w:pPr>
        <w:pStyle w:val="Heading3"/>
      </w:pPr>
      <w:r>
        <w:t xml:space="preserve">Add the base methods </w:t>
      </w:r>
      <w:r w:rsidR="00873B87">
        <w:t>to be overridden</w:t>
      </w:r>
      <w:r>
        <w:t xml:space="preserve"> in derived classes to perform the population and extraction of values from the UI.  These methods will need to be virtual or abstract so they can be overridden in derived classes.</w:t>
      </w:r>
    </w:p>
    <w:p w:rsidR="00945D8C" w:rsidRDefault="00945D8C" w:rsidP="00945D8C">
      <w:pPr>
        <w:pStyle w:val="Heading4"/>
      </w:pPr>
      <w:r>
        <w:t xml:space="preserve">Create a </w:t>
      </w:r>
      <w:r w:rsidRPr="002437A4">
        <w:rPr>
          <w:b/>
        </w:rPr>
        <w:t>protected virtual</w:t>
      </w:r>
      <w:r>
        <w:t xml:space="preserve"> method named </w:t>
      </w:r>
      <w:r w:rsidRPr="005434DA">
        <w:rPr>
          <w:b/>
        </w:rPr>
        <w:t>PopulateControls</w:t>
      </w:r>
      <w:r>
        <w:t xml:space="preserve"> to populate the controls </w:t>
      </w:r>
      <w:r w:rsidR="00873B87">
        <w:t>not</w:t>
      </w:r>
      <w:r>
        <w:t xml:space="preserve"> directly tied to the association data.</w:t>
      </w:r>
    </w:p>
    <w:p w:rsidR="00945D8C" w:rsidRDefault="00945D8C" w:rsidP="00945D8C">
      <w:pPr>
        <w:pStyle w:val="Heading4"/>
      </w:pPr>
      <w:r>
        <w:t xml:space="preserve">Create a </w:t>
      </w:r>
      <w:r w:rsidRPr="002437A4">
        <w:rPr>
          <w:b/>
        </w:rPr>
        <w:t>protected abstract</w:t>
      </w:r>
      <w:r>
        <w:t xml:space="preserve"> method named </w:t>
      </w:r>
      <w:r w:rsidRPr="005434DA">
        <w:rPr>
          <w:b/>
        </w:rPr>
        <w:t>BindAssociationData</w:t>
      </w:r>
      <w:r>
        <w:t xml:space="preserve"> that takes a single string parameter.  </w:t>
      </w:r>
      <w:r w:rsidR="00873B87">
        <w:t xml:space="preserve">This method populates </w:t>
      </w:r>
      <w:r>
        <w:t>the UI with the association data from a previously created association.</w:t>
      </w:r>
    </w:p>
    <w:p w:rsidR="00945D8C" w:rsidRDefault="00945D8C" w:rsidP="00945D8C">
      <w:pPr>
        <w:pStyle w:val="Heading4"/>
      </w:pPr>
      <w:r>
        <w:t xml:space="preserve">Create a </w:t>
      </w:r>
      <w:r w:rsidRPr="002437A4">
        <w:rPr>
          <w:b/>
        </w:rPr>
        <w:t>protected abstract</w:t>
      </w:r>
      <w:r>
        <w:t xml:space="preserve"> method named </w:t>
      </w:r>
      <w:r w:rsidRPr="005434DA">
        <w:rPr>
          <w:b/>
        </w:rPr>
        <w:t>UpdateAssociationData</w:t>
      </w:r>
      <w:r>
        <w:t xml:space="preserve"> that returns a string.  This </w:t>
      </w:r>
      <w:r w:rsidR="00873B87">
        <w:t xml:space="preserve">method </w:t>
      </w:r>
      <w:r>
        <w:t>extract</w:t>
      </w:r>
      <w:r w:rsidR="00873B87">
        <w:t>s</w:t>
      </w:r>
      <w:r>
        <w:t xml:space="preserve"> the association data from the form on the submit event.</w:t>
      </w:r>
    </w:p>
    <w:p w:rsidR="00945D8C" w:rsidRPr="00945D8C" w:rsidRDefault="00945D8C" w:rsidP="00945D8C">
      <w:pPr>
        <w:pStyle w:val="ExerciseStepLevel2Code"/>
      </w:pPr>
      <w:r w:rsidRPr="00945D8C">
        <w:t>protected virtual void PopulateControls() { }</w:t>
      </w:r>
    </w:p>
    <w:p w:rsidR="00945D8C" w:rsidRPr="00945D8C" w:rsidRDefault="00945D8C" w:rsidP="00945D8C">
      <w:pPr>
        <w:pStyle w:val="ExerciseStepLevel2Code"/>
      </w:pPr>
      <w:r w:rsidRPr="00945D8C">
        <w:t>protected abstract void BindAssociationData(string value);</w:t>
      </w:r>
    </w:p>
    <w:p w:rsidR="00945D8C" w:rsidRPr="00945D8C" w:rsidRDefault="00945D8C" w:rsidP="00945D8C">
      <w:pPr>
        <w:pStyle w:val="ExerciseStepLevel2Code"/>
      </w:pPr>
      <w:r w:rsidRPr="00945D8C">
        <w:t>protected abstract string UpdateAssociationData();</w:t>
      </w:r>
    </w:p>
    <w:p w:rsidR="00740A7B" w:rsidRDefault="00740A7B" w:rsidP="00253FEE">
      <w:pPr>
        <w:pStyle w:val="Heading3"/>
      </w:pPr>
      <w:r>
        <w:lastRenderedPageBreak/>
        <w:t xml:space="preserve">Since a workflow can be associated to </w:t>
      </w:r>
      <w:r w:rsidR="00945D8C">
        <w:t>a</w:t>
      </w:r>
      <w:r>
        <w:t xml:space="preserve"> list, content type, or a list’s content type, create an enumeration to track the type of association being managed.</w:t>
      </w:r>
    </w:p>
    <w:p w:rsidR="00740A7B" w:rsidRDefault="00740A7B" w:rsidP="00253FEE">
      <w:pPr>
        <w:pStyle w:val="Heading4"/>
      </w:pPr>
      <w:r>
        <w:t xml:space="preserve">Create </w:t>
      </w:r>
      <w:r w:rsidR="006E162F">
        <w:t xml:space="preserve">a private </w:t>
      </w:r>
      <w:r w:rsidRPr="006E162F">
        <w:rPr>
          <w:b/>
        </w:rPr>
        <w:t>AssociationType</w:t>
      </w:r>
      <w:r>
        <w:t xml:space="preserve"> enumeration</w:t>
      </w:r>
      <w:r w:rsidR="006E162F">
        <w:t xml:space="preserve"> inside the </w:t>
      </w:r>
      <w:r w:rsidR="006E162F" w:rsidRPr="00B30394">
        <w:rPr>
          <w:b/>
        </w:rPr>
        <w:t>AssociationForm</w:t>
      </w:r>
      <w:r w:rsidR="006E162F">
        <w:t xml:space="preserve"> class</w:t>
      </w:r>
      <w:r>
        <w:t xml:space="preserve"> with three values: </w:t>
      </w:r>
      <w:r w:rsidRPr="006E162F">
        <w:rPr>
          <w:b/>
        </w:rPr>
        <w:t>List</w:t>
      </w:r>
      <w:r>
        <w:t xml:space="preserve">, </w:t>
      </w:r>
      <w:r w:rsidRPr="006E162F">
        <w:rPr>
          <w:b/>
        </w:rPr>
        <w:t>ContentType</w:t>
      </w:r>
      <w:r>
        <w:t xml:space="preserve">, or </w:t>
      </w:r>
      <w:r w:rsidRPr="006E162F">
        <w:rPr>
          <w:b/>
        </w:rPr>
        <w:t>ListContentType</w:t>
      </w:r>
      <w:r>
        <w:t>.</w:t>
      </w:r>
    </w:p>
    <w:p w:rsidR="006E162F" w:rsidRPr="006E162F" w:rsidRDefault="006E162F" w:rsidP="006E162F">
      <w:pPr>
        <w:pStyle w:val="ExerciseStepLevel2Code"/>
      </w:pPr>
      <w:r w:rsidRPr="006E162F">
        <w:t>private enum AssociationType</w:t>
      </w:r>
    </w:p>
    <w:p w:rsidR="006E162F" w:rsidRPr="006E162F" w:rsidRDefault="006E162F" w:rsidP="006E162F">
      <w:pPr>
        <w:pStyle w:val="ExerciseStepLevel2Code"/>
      </w:pPr>
      <w:r w:rsidRPr="006E162F">
        <w:t>{</w:t>
      </w:r>
    </w:p>
    <w:p w:rsidR="006E162F" w:rsidRPr="006E162F" w:rsidRDefault="006E162F" w:rsidP="006E162F">
      <w:pPr>
        <w:pStyle w:val="ExerciseStepLevel2Code"/>
      </w:pPr>
      <w:r w:rsidRPr="006E162F">
        <w:t xml:space="preserve">    List,</w:t>
      </w:r>
    </w:p>
    <w:p w:rsidR="006E162F" w:rsidRPr="006E162F" w:rsidRDefault="006E162F" w:rsidP="006E162F">
      <w:pPr>
        <w:pStyle w:val="ExerciseStepLevel2Code"/>
      </w:pPr>
      <w:r w:rsidRPr="006E162F">
        <w:t xml:space="preserve">    ContentType,</w:t>
      </w:r>
    </w:p>
    <w:p w:rsidR="006E162F" w:rsidRPr="006E162F" w:rsidRDefault="006E162F" w:rsidP="006E162F">
      <w:pPr>
        <w:pStyle w:val="ExerciseStepLevel2Code"/>
      </w:pPr>
      <w:r w:rsidRPr="006E162F">
        <w:t xml:space="preserve">    ListContentType</w:t>
      </w:r>
    </w:p>
    <w:p w:rsidR="006E162F" w:rsidRPr="006E162F" w:rsidRDefault="006E162F" w:rsidP="006E162F">
      <w:pPr>
        <w:pStyle w:val="ExerciseStepLevel2Code"/>
      </w:pPr>
      <w:r w:rsidRPr="006E162F">
        <w:t>}</w:t>
      </w:r>
    </w:p>
    <w:p w:rsidR="00740A7B" w:rsidRDefault="00740A7B" w:rsidP="00740A7B">
      <w:pPr>
        <w:pStyle w:val="Heading4"/>
      </w:pPr>
      <w:r>
        <w:t>Add a private field to the class named _</w:t>
      </w:r>
      <w:r w:rsidRPr="006E162F">
        <w:rPr>
          <w:b/>
        </w:rPr>
        <w:t>associtionType</w:t>
      </w:r>
      <w:r>
        <w:t xml:space="preserve"> of type </w:t>
      </w:r>
      <w:r w:rsidRPr="006E162F">
        <w:rPr>
          <w:b/>
        </w:rPr>
        <w:t>AssociationType</w:t>
      </w:r>
      <w:r>
        <w:t>.</w:t>
      </w:r>
    </w:p>
    <w:p w:rsidR="006E162F" w:rsidRPr="006E162F" w:rsidRDefault="006E162F" w:rsidP="006E162F">
      <w:pPr>
        <w:pStyle w:val="ExerciseStepLevel2Code"/>
      </w:pPr>
      <w:r w:rsidRPr="006E162F">
        <w:t>private AssociationType _associationType;</w:t>
      </w:r>
    </w:p>
    <w:p w:rsidR="00253FEE" w:rsidRDefault="00740A7B" w:rsidP="00253FEE">
      <w:pPr>
        <w:pStyle w:val="Heading3"/>
      </w:pPr>
      <w:r>
        <w:t xml:space="preserve">When the page is loaded, determine the association type of the association to manage.  </w:t>
      </w:r>
      <w:r w:rsidR="00253FEE">
        <w:t xml:space="preserve">Using the </w:t>
      </w:r>
      <w:r w:rsidR="00253FEE" w:rsidRPr="00873B87">
        <w:rPr>
          <w:b/>
        </w:rPr>
        <w:t>Url</w:t>
      </w:r>
      <w:r w:rsidR="00253FEE">
        <w:t xml:space="preserve"> and </w:t>
      </w:r>
      <w:r w:rsidR="00253FEE" w:rsidRPr="00873B87">
        <w:rPr>
          <w:b/>
        </w:rPr>
        <w:t>Form</w:t>
      </w:r>
      <w:r w:rsidR="00253FEE">
        <w:t xml:space="preserve"> parameters, determine if the workflow is related to a list, content type, or both and whether it’s already been created.</w:t>
      </w:r>
    </w:p>
    <w:p w:rsidR="00253FEE" w:rsidRDefault="00253FEE" w:rsidP="00253FEE">
      <w:pPr>
        <w:pStyle w:val="Heading4"/>
      </w:pPr>
      <w:r>
        <w:t xml:space="preserve">In the </w:t>
      </w:r>
      <w:r w:rsidRPr="006E162F">
        <w:rPr>
          <w:b/>
        </w:rPr>
        <w:t>AssociationForm</w:t>
      </w:r>
      <w:r>
        <w:t xml:space="preserve"> class, override the </w:t>
      </w:r>
      <w:r w:rsidRPr="006E162F">
        <w:rPr>
          <w:b/>
        </w:rPr>
        <w:t>OnLoad</w:t>
      </w:r>
      <w:r>
        <w:t xml:space="preserve"> method.</w:t>
      </w:r>
    </w:p>
    <w:p w:rsidR="006E162F" w:rsidRPr="006E162F" w:rsidRDefault="006E162F" w:rsidP="006E162F">
      <w:pPr>
        <w:pStyle w:val="ExerciseStepLevel2Code"/>
      </w:pPr>
      <w:r w:rsidRPr="006E162F">
        <w:t>protected override void OnLoad(EventArgs e)</w:t>
      </w:r>
    </w:p>
    <w:p w:rsidR="006E162F" w:rsidRPr="006E162F" w:rsidRDefault="006E162F" w:rsidP="006E162F">
      <w:pPr>
        <w:pStyle w:val="ExerciseStepLevel2Code"/>
        <w:rPr>
          <w:rFonts w:ascii="Arial" w:hAnsi="Arial"/>
          <w:noProof w:val="0"/>
        </w:rPr>
      </w:pPr>
      <w:r w:rsidRPr="006E162F">
        <w:t>{</w:t>
      </w:r>
    </w:p>
    <w:p w:rsidR="006E162F" w:rsidRPr="006E162F" w:rsidRDefault="006E162F" w:rsidP="006E162F">
      <w:pPr>
        <w:pStyle w:val="ExerciseStepLevel2Code"/>
      </w:pPr>
      <w:r w:rsidRPr="006E162F">
        <w:t>}</w:t>
      </w:r>
    </w:p>
    <w:p w:rsidR="00253FEE" w:rsidRDefault="00253FEE" w:rsidP="00253FEE">
      <w:pPr>
        <w:pStyle w:val="Heading4"/>
      </w:pPr>
      <w:r>
        <w:t xml:space="preserve">Use the </w:t>
      </w:r>
      <w:r w:rsidRPr="006E162F">
        <w:rPr>
          <w:b/>
        </w:rPr>
        <w:t>HttpRequest</w:t>
      </w:r>
      <w:r>
        <w:t xml:space="preserve"> parameters to find the list id, content type id, and the existing association id.</w:t>
      </w:r>
    </w:p>
    <w:p w:rsidR="00253FEE" w:rsidRDefault="00253FEE" w:rsidP="00253FEE">
      <w:pPr>
        <w:pStyle w:val="Heading5"/>
      </w:pPr>
      <w:r>
        <w:t xml:space="preserve">The existence of these values determines the type of association and </w:t>
      </w:r>
      <w:r w:rsidR="00873B87">
        <w:t>its existence</w:t>
      </w:r>
      <w:r>
        <w:t>.</w:t>
      </w:r>
    </w:p>
    <w:p w:rsidR="00602CE6" w:rsidRPr="00917BEA" w:rsidRDefault="00602CE6" w:rsidP="00917BEA">
      <w:pPr>
        <w:pStyle w:val="ExerciseStepLevel2Code"/>
      </w:pPr>
      <w:r w:rsidRPr="00917BEA">
        <w:t>// read the form level parameters</w:t>
      </w:r>
    </w:p>
    <w:p w:rsidR="00602CE6" w:rsidRPr="00917BEA" w:rsidRDefault="00602CE6" w:rsidP="00917BEA">
      <w:pPr>
        <w:pStyle w:val="ExerciseStepLevel2Code"/>
      </w:pPr>
      <w:r w:rsidRPr="00917BEA">
        <w:t>string listId = Request.Params["List"];</w:t>
      </w:r>
    </w:p>
    <w:p w:rsidR="00602CE6" w:rsidRPr="00917BEA" w:rsidRDefault="00602CE6" w:rsidP="00917BEA">
      <w:pPr>
        <w:pStyle w:val="ExerciseStepLevel2Code"/>
      </w:pPr>
      <w:r w:rsidRPr="00917BEA">
        <w:t>string ctypeId = Request.Params["ctype"];</w:t>
      </w:r>
    </w:p>
    <w:p w:rsidR="00602CE6" w:rsidRPr="00917BEA" w:rsidRDefault="00602CE6" w:rsidP="00917BEA">
      <w:pPr>
        <w:pStyle w:val="ExerciseStepLevel2Code"/>
      </w:pPr>
      <w:r w:rsidRPr="00917BEA">
        <w:t>string guidAssocId = Request.Params["GuidAssoc"];</w:t>
      </w:r>
    </w:p>
    <w:p w:rsidR="00253FEE" w:rsidRDefault="00253FEE" w:rsidP="00253FEE">
      <w:pPr>
        <w:pStyle w:val="Heading4"/>
      </w:pPr>
      <w:r>
        <w:t>Using the existence of the request parameters, determine the association type</w:t>
      </w:r>
    </w:p>
    <w:p w:rsidR="00602CE6" w:rsidRPr="00917BEA" w:rsidRDefault="00602CE6" w:rsidP="00917BEA">
      <w:pPr>
        <w:pStyle w:val="ExerciseStepLevel2Code"/>
      </w:pPr>
      <w:r w:rsidRPr="00917BEA">
        <w:t>// determine the type of association</w:t>
      </w:r>
    </w:p>
    <w:p w:rsidR="00602CE6" w:rsidRPr="00917BEA" w:rsidRDefault="00602CE6" w:rsidP="00917BEA">
      <w:pPr>
        <w:pStyle w:val="ExerciseStepLevel2Code"/>
      </w:pPr>
      <w:r w:rsidRPr="00917BEA">
        <w:t>if (!string.IsNullOrEmpty(listId) &amp;&amp; !string.IsNullOrEmpty(ctypeId))</w:t>
      </w:r>
    </w:p>
    <w:p w:rsidR="00602CE6" w:rsidRPr="00917BEA" w:rsidRDefault="00602CE6" w:rsidP="00917BEA">
      <w:pPr>
        <w:pStyle w:val="ExerciseStepLevel2Code"/>
      </w:pPr>
      <w:r w:rsidRPr="00917BEA">
        <w:t xml:space="preserve">    _associationType = AssociationType.ListContentType;</w:t>
      </w:r>
    </w:p>
    <w:p w:rsidR="00602CE6" w:rsidRPr="00917BEA" w:rsidRDefault="00602CE6" w:rsidP="00917BEA">
      <w:pPr>
        <w:pStyle w:val="ExerciseStepLevel2Code"/>
      </w:pPr>
      <w:r w:rsidRPr="00917BEA">
        <w:t>else if (!string.IsNullOrEmpty(listId) &amp;&amp; string.IsNullOrEmpty(ctypeId))</w:t>
      </w:r>
    </w:p>
    <w:p w:rsidR="00602CE6" w:rsidRPr="00917BEA" w:rsidRDefault="00602CE6" w:rsidP="00917BEA">
      <w:pPr>
        <w:pStyle w:val="ExerciseStepLevel2Code"/>
      </w:pPr>
      <w:r w:rsidRPr="00917BEA">
        <w:t xml:space="preserve">    _associationType = AssociationType.List;</w:t>
      </w:r>
    </w:p>
    <w:p w:rsidR="00602CE6" w:rsidRPr="00917BEA" w:rsidRDefault="00602CE6" w:rsidP="00917BEA">
      <w:pPr>
        <w:pStyle w:val="ExerciseStepLevel2Code"/>
      </w:pPr>
      <w:r w:rsidRPr="00917BEA">
        <w:t>else if (string.IsNullOrEmpty(listId) &amp;&amp; !string.IsNullOrEmpty(ctypeId))</w:t>
      </w:r>
    </w:p>
    <w:p w:rsidR="00602CE6" w:rsidRPr="00917BEA" w:rsidRDefault="00602CE6" w:rsidP="00917BEA">
      <w:pPr>
        <w:pStyle w:val="ExerciseStepLevel2Code"/>
      </w:pPr>
      <w:r w:rsidRPr="00917BEA">
        <w:t xml:space="preserve">    _associationType = AssociationType.ContentType;</w:t>
      </w:r>
    </w:p>
    <w:p w:rsidR="00253FEE" w:rsidRDefault="00602CE6" w:rsidP="00602CE6">
      <w:pPr>
        <w:pStyle w:val="Heading4"/>
      </w:pPr>
      <w:r>
        <w:t xml:space="preserve"> </w:t>
      </w:r>
      <w:r w:rsidR="00253FEE">
        <w:t xml:space="preserve">If an existing workflow association id </w:t>
      </w:r>
      <w:r w:rsidR="00873B87">
        <w:t>exists</w:t>
      </w:r>
      <w:r w:rsidR="00253FEE">
        <w:t xml:space="preserve">, convert it into a </w:t>
      </w:r>
      <w:r w:rsidR="00253FEE" w:rsidRPr="00945D8C">
        <w:rPr>
          <w:b/>
        </w:rPr>
        <w:t>Guid</w:t>
      </w:r>
      <w:r w:rsidR="00253FEE">
        <w:t>.</w:t>
      </w:r>
    </w:p>
    <w:p w:rsidR="00602CE6" w:rsidRPr="00917BEA" w:rsidRDefault="00602CE6" w:rsidP="00917BEA">
      <w:pPr>
        <w:pStyle w:val="ExerciseStepLevel2Code"/>
      </w:pPr>
      <w:r w:rsidRPr="00917BEA">
        <w:t>// validate the workflow association id</w:t>
      </w:r>
    </w:p>
    <w:p w:rsidR="00602CE6" w:rsidRPr="00917BEA" w:rsidRDefault="00602CE6" w:rsidP="00917BEA">
      <w:pPr>
        <w:pStyle w:val="ExerciseStepLevel2Code"/>
      </w:pPr>
      <w:r w:rsidRPr="00917BEA">
        <w:t>Guid? workflowAssociationId = new Guid?();</w:t>
      </w:r>
    </w:p>
    <w:p w:rsidR="00602CE6" w:rsidRPr="00917BEA" w:rsidRDefault="00602CE6" w:rsidP="00917BEA">
      <w:pPr>
        <w:pStyle w:val="ExerciseStepLevel2Code"/>
      </w:pPr>
      <w:r w:rsidRPr="00917BEA">
        <w:t>if (!string.IsNullOrEmpty(guidAssocId))</w:t>
      </w:r>
    </w:p>
    <w:p w:rsidR="00602CE6" w:rsidRPr="00917BEA" w:rsidRDefault="00602CE6" w:rsidP="00917BEA">
      <w:pPr>
        <w:pStyle w:val="ExerciseStepLevel2Code"/>
      </w:pPr>
      <w:r w:rsidRPr="00917BEA">
        <w:t xml:space="preserve">    workflowAssociationId = new Guid(guidAssocId);</w:t>
      </w:r>
    </w:p>
    <w:p w:rsidR="00253FEE" w:rsidRDefault="00602CE6" w:rsidP="00602CE6">
      <w:pPr>
        <w:pStyle w:val="Heading3"/>
      </w:pPr>
      <w:r>
        <w:t xml:space="preserve"> </w:t>
      </w:r>
      <w:r w:rsidR="00253FEE">
        <w:t xml:space="preserve">Based on the association type and the existence of the workflow association, lookup the </w:t>
      </w:r>
      <w:r w:rsidR="00253FEE" w:rsidRPr="00945D8C">
        <w:rPr>
          <w:b/>
        </w:rPr>
        <w:t>SPList</w:t>
      </w:r>
      <w:r w:rsidR="00253FEE">
        <w:t xml:space="preserve">, </w:t>
      </w:r>
      <w:r w:rsidR="00253FEE" w:rsidRPr="00945D8C">
        <w:rPr>
          <w:b/>
        </w:rPr>
        <w:t>SPContentType</w:t>
      </w:r>
      <w:r w:rsidR="00253FEE">
        <w:t xml:space="preserve">, and </w:t>
      </w:r>
      <w:r w:rsidR="00253FEE" w:rsidRPr="00945D8C">
        <w:rPr>
          <w:b/>
        </w:rPr>
        <w:t>SPWorkflowAssociation</w:t>
      </w:r>
      <w:r w:rsidR="00253FEE">
        <w:t xml:space="preserve"> objects.</w:t>
      </w:r>
    </w:p>
    <w:p w:rsidR="006E162F" w:rsidRDefault="006E162F" w:rsidP="00253FEE">
      <w:pPr>
        <w:pStyle w:val="Heading4"/>
      </w:pPr>
      <w:r>
        <w:t xml:space="preserve">Add </w:t>
      </w:r>
      <w:r w:rsidRPr="00873B87">
        <w:rPr>
          <w:b/>
        </w:rPr>
        <w:t>private</w:t>
      </w:r>
      <w:r>
        <w:t xml:space="preserve"> fields to the class to store the content type, list and workflow association SharePoint APIs.</w:t>
      </w:r>
    </w:p>
    <w:p w:rsidR="006E162F" w:rsidRPr="006E162F" w:rsidRDefault="006E162F" w:rsidP="006E162F">
      <w:pPr>
        <w:pStyle w:val="ExerciseStepLevel2Code"/>
      </w:pPr>
      <w:r w:rsidRPr="006E162F">
        <w:lastRenderedPageBreak/>
        <w:t>private SPContentType _contentType;</w:t>
      </w:r>
    </w:p>
    <w:p w:rsidR="006E162F" w:rsidRPr="006E162F" w:rsidRDefault="006E162F" w:rsidP="006E162F">
      <w:pPr>
        <w:pStyle w:val="ExerciseStepLevel2Code"/>
      </w:pPr>
      <w:r w:rsidRPr="006E162F">
        <w:t>private SPList _list;</w:t>
      </w:r>
    </w:p>
    <w:p w:rsidR="006E162F" w:rsidRPr="006E162F" w:rsidRDefault="006E162F" w:rsidP="006E162F">
      <w:pPr>
        <w:pStyle w:val="ExerciseStepLevel2Code"/>
      </w:pPr>
      <w:r w:rsidRPr="006E162F">
        <w:t>private SPWorkflowAssociation _workflowAssociation;</w:t>
      </w:r>
    </w:p>
    <w:p w:rsidR="00253FEE" w:rsidRDefault="00602CE6" w:rsidP="00253FEE">
      <w:pPr>
        <w:pStyle w:val="Heading4"/>
      </w:pPr>
      <w:r>
        <w:t xml:space="preserve">At the end of the </w:t>
      </w:r>
      <w:r w:rsidRPr="00602CE6">
        <w:rPr>
          <w:b/>
        </w:rPr>
        <w:t>OnLoad</w:t>
      </w:r>
      <w:r>
        <w:t xml:space="preserve"> method, a</w:t>
      </w:r>
      <w:r w:rsidR="00253FEE">
        <w:t xml:space="preserve">dd a switch statement to differentiate between a </w:t>
      </w:r>
      <w:r w:rsidR="00253FEE" w:rsidRPr="00945D8C">
        <w:rPr>
          <w:b/>
        </w:rPr>
        <w:t>ContentType</w:t>
      </w:r>
      <w:r w:rsidR="00253FEE">
        <w:t xml:space="preserve">, </w:t>
      </w:r>
      <w:r w:rsidR="00253FEE" w:rsidRPr="00945D8C">
        <w:rPr>
          <w:b/>
        </w:rPr>
        <w:t>List</w:t>
      </w:r>
      <w:r w:rsidR="00253FEE">
        <w:t xml:space="preserve">, or </w:t>
      </w:r>
      <w:r w:rsidR="00253FEE" w:rsidRPr="00945D8C">
        <w:rPr>
          <w:b/>
        </w:rPr>
        <w:t>ListContentType</w:t>
      </w:r>
      <w:r w:rsidR="00253FEE">
        <w:t xml:space="preserve"> association.</w:t>
      </w:r>
    </w:p>
    <w:p w:rsidR="00602CE6" w:rsidRPr="00602CE6" w:rsidRDefault="00602CE6" w:rsidP="00602CE6">
      <w:pPr>
        <w:pStyle w:val="ExerciseStepLevel2Code"/>
      </w:pPr>
      <w:r w:rsidRPr="00602CE6">
        <w:t>// lookup the list, content type, and existing workflow associations</w:t>
      </w:r>
    </w:p>
    <w:p w:rsidR="00602CE6" w:rsidRPr="00602CE6" w:rsidRDefault="00602CE6" w:rsidP="00602CE6">
      <w:pPr>
        <w:pStyle w:val="ExerciseStepLevel2Code"/>
      </w:pPr>
      <w:r w:rsidRPr="00602CE6">
        <w:t>switch (_associationType)</w:t>
      </w:r>
    </w:p>
    <w:p w:rsidR="00602CE6" w:rsidRPr="00602CE6" w:rsidRDefault="00602CE6" w:rsidP="00602CE6">
      <w:pPr>
        <w:pStyle w:val="ExerciseStepLevel2Code"/>
      </w:pPr>
      <w:r w:rsidRPr="00602CE6">
        <w:t>{</w:t>
      </w:r>
    </w:p>
    <w:p w:rsidR="00602CE6" w:rsidRPr="00602CE6" w:rsidRDefault="00602CE6" w:rsidP="00602CE6">
      <w:pPr>
        <w:pStyle w:val="ExerciseStepLevel2Code"/>
      </w:pPr>
      <w:r w:rsidRPr="00602CE6">
        <w:t xml:space="preserve">    case AssociationType.ContentType:</w:t>
      </w:r>
    </w:p>
    <w:p w:rsidR="00602CE6" w:rsidRPr="00602CE6" w:rsidRDefault="00602CE6" w:rsidP="00602CE6">
      <w:pPr>
        <w:pStyle w:val="ExerciseStepLevel2Code"/>
      </w:pPr>
      <w:r w:rsidRPr="00602CE6">
        <w:t xml:space="preserve">        break;</w:t>
      </w:r>
    </w:p>
    <w:p w:rsidR="00602CE6" w:rsidRPr="00602CE6" w:rsidRDefault="00602CE6" w:rsidP="00602CE6">
      <w:pPr>
        <w:pStyle w:val="ExerciseStepLevel2Code"/>
      </w:pPr>
      <w:r w:rsidRPr="00602CE6">
        <w:t xml:space="preserve">    case AssociationType.List:</w:t>
      </w:r>
    </w:p>
    <w:p w:rsidR="00602CE6" w:rsidRPr="00602CE6" w:rsidRDefault="00602CE6" w:rsidP="00602CE6">
      <w:pPr>
        <w:pStyle w:val="ExerciseStepLevel2Code"/>
      </w:pPr>
      <w:r w:rsidRPr="00602CE6">
        <w:t xml:space="preserve">        break;</w:t>
      </w:r>
    </w:p>
    <w:p w:rsidR="00602CE6" w:rsidRPr="00602CE6" w:rsidRDefault="00602CE6" w:rsidP="00602CE6">
      <w:pPr>
        <w:pStyle w:val="ExerciseStepLevel2Code"/>
      </w:pPr>
      <w:r w:rsidRPr="00602CE6">
        <w:t xml:space="preserve">    case AssociationType.ListContentType:</w:t>
      </w:r>
    </w:p>
    <w:p w:rsidR="00602CE6" w:rsidRPr="00602CE6" w:rsidRDefault="00602CE6" w:rsidP="00602CE6">
      <w:pPr>
        <w:pStyle w:val="ExerciseStepLevel2Code"/>
      </w:pPr>
      <w:r w:rsidRPr="00602CE6">
        <w:t xml:space="preserve">        break;</w:t>
      </w:r>
    </w:p>
    <w:p w:rsidR="00602CE6" w:rsidRPr="00602CE6" w:rsidRDefault="00602CE6" w:rsidP="00602CE6">
      <w:pPr>
        <w:pStyle w:val="ExerciseStepLevel2Code"/>
      </w:pPr>
      <w:r w:rsidRPr="00602CE6">
        <w:t>}</w:t>
      </w:r>
    </w:p>
    <w:p w:rsidR="00253FEE" w:rsidRDefault="00602CE6" w:rsidP="00602CE6">
      <w:pPr>
        <w:pStyle w:val="Heading4"/>
      </w:pPr>
      <w:r>
        <w:t xml:space="preserve"> </w:t>
      </w:r>
      <w:r w:rsidR="00253FEE">
        <w:t xml:space="preserve">If the association type is </w:t>
      </w:r>
      <w:r w:rsidR="00253FEE" w:rsidRPr="00945D8C">
        <w:rPr>
          <w:b/>
        </w:rPr>
        <w:t>ContentType</w:t>
      </w:r>
      <w:r w:rsidR="00253FEE">
        <w:t xml:space="preserve">, </w:t>
      </w:r>
      <w:r w:rsidR="00740A7B">
        <w:t xml:space="preserve">find the </w:t>
      </w:r>
      <w:r w:rsidR="00740A7B" w:rsidRPr="00945D8C">
        <w:rPr>
          <w:b/>
        </w:rPr>
        <w:t>SPContentType</w:t>
      </w:r>
      <w:r w:rsidR="00740A7B">
        <w:t xml:space="preserve"> object using the </w:t>
      </w:r>
      <w:r w:rsidR="00740A7B" w:rsidRPr="00945D8C">
        <w:rPr>
          <w:b/>
        </w:rPr>
        <w:t>PageLayoutBase.Web</w:t>
      </w:r>
      <w:r w:rsidR="00740A7B">
        <w:t xml:space="preserve"> property.  If a workflow association already exists, find it as well.</w:t>
      </w:r>
    </w:p>
    <w:p w:rsidR="00602CE6" w:rsidRPr="00602CE6" w:rsidRDefault="00602CE6" w:rsidP="00602CE6">
      <w:pPr>
        <w:pStyle w:val="ExerciseStepLevel2Code"/>
      </w:pPr>
      <w:r w:rsidRPr="00602CE6">
        <w:t>case AssociationType.ContentType:</w:t>
      </w:r>
    </w:p>
    <w:p w:rsidR="00602CE6" w:rsidRPr="00602CE6" w:rsidRDefault="00602CE6" w:rsidP="00602CE6">
      <w:pPr>
        <w:pStyle w:val="ExerciseStepLevel2Code"/>
      </w:pPr>
      <w:r>
        <w:t xml:space="preserve">    </w:t>
      </w:r>
      <w:r w:rsidRPr="00602CE6">
        <w:t xml:space="preserve">_contentType = Web.AvailableContentTypes[new </w:t>
      </w:r>
      <w:r>
        <w:t xml:space="preserve"> </w:t>
      </w:r>
      <w:r w:rsidRPr="00602CE6">
        <w:t>SPContentTypeId(ctypeId)];</w:t>
      </w:r>
    </w:p>
    <w:p w:rsidR="00602CE6" w:rsidRPr="00602CE6" w:rsidRDefault="00602CE6" w:rsidP="00602CE6">
      <w:pPr>
        <w:pStyle w:val="ExerciseStepLevel2Code"/>
      </w:pPr>
      <w:r>
        <w:t xml:space="preserve">    </w:t>
      </w:r>
      <w:r w:rsidRPr="00602CE6">
        <w:t>if (workflowAssociationId.HasValue)</w:t>
      </w:r>
    </w:p>
    <w:p w:rsidR="00A62B40" w:rsidRDefault="00602CE6" w:rsidP="00602CE6">
      <w:pPr>
        <w:pStyle w:val="ExerciseStepLevel2Code"/>
      </w:pPr>
      <w:r w:rsidRPr="00602CE6">
        <w:t xml:space="preserve">    </w:t>
      </w:r>
      <w:r>
        <w:t xml:space="preserve">    </w:t>
      </w:r>
      <w:r w:rsidRPr="00602CE6">
        <w:t>_workflowAssociation =</w:t>
      </w:r>
    </w:p>
    <w:p w:rsidR="00602CE6" w:rsidRPr="00602CE6" w:rsidRDefault="00A62B40" w:rsidP="00602CE6">
      <w:pPr>
        <w:pStyle w:val="ExerciseStepLevel2Code"/>
      </w:pPr>
      <w:r>
        <w:t xml:space="preserve">            </w:t>
      </w:r>
      <w:r w:rsidR="00602CE6" w:rsidRPr="00602CE6">
        <w:t>_contentType.WorkflowAssociations[workflowAssociationId.Value];</w:t>
      </w:r>
    </w:p>
    <w:p w:rsidR="00740A7B" w:rsidRDefault="00602CE6" w:rsidP="00602CE6">
      <w:pPr>
        <w:pStyle w:val="Heading4"/>
      </w:pPr>
      <w:r>
        <w:t xml:space="preserve"> </w:t>
      </w:r>
      <w:r w:rsidR="00740A7B">
        <w:t xml:space="preserve">If the association type is </w:t>
      </w:r>
      <w:r w:rsidR="00740A7B" w:rsidRPr="00664675">
        <w:rPr>
          <w:b/>
        </w:rPr>
        <w:t>List</w:t>
      </w:r>
      <w:r w:rsidR="00740A7B">
        <w:t xml:space="preserve">, find the </w:t>
      </w:r>
      <w:r w:rsidR="00740A7B" w:rsidRPr="00945D8C">
        <w:rPr>
          <w:b/>
        </w:rPr>
        <w:t>SPList</w:t>
      </w:r>
      <w:r w:rsidR="00740A7B">
        <w:t xml:space="preserve"> object using the </w:t>
      </w:r>
      <w:r w:rsidR="00740A7B" w:rsidRPr="00945D8C">
        <w:rPr>
          <w:b/>
        </w:rPr>
        <w:t>PageLayoutBase.Web</w:t>
      </w:r>
      <w:r w:rsidR="00740A7B">
        <w:t xml:space="preserve"> </w:t>
      </w:r>
      <w:r w:rsidR="00945D8C">
        <w:t>property</w:t>
      </w:r>
      <w:r w:rsidR="00740A7B">
        <w:t>.  If a workflow association already exists, find it as well.</w:t>
      </w:r>
    </w:p>
    <w:p w:rsidR="00602CE6" w:rsidRPr="00602CE6" w:rsidRDefault="00602CE6" w:rsidP="00602CE6">
      <w:pPr>
        <w:pStyle w:val="ExerciseStepLevel2Code"/>
      </w:pPr>
      <w:r w:rsidRPr="00602CE6">
        <w:t>case AssociationType.List:</w:t>
      </w:r>
    </w:p>
    <w:p w:rsidR="00602CE6" w:rsidRPr="00602CE6" w:rsidRDefault="00602CE6" w:rsidP="00602CE6">
      <w:pPr>
        <w:pStyle w:val="ExerciseStepLevel2Code"/>
      </w:pPr>
      <w:r>
        <w:t xml:space="preserve">    </w:t>
      </w:r>
      <w:r w:rsidRPr="00602CE6">
        <w:t>_list = Web.Lists[new Guid(listId)];</w:t>
      </w:r>
    </w:p>
    <w:p w:rsidR="00602CE6" w:rsidRPr="00602CE6" w:rsidRDefault="00602CE6" w:rsidP="00602CE6">
      <w:pPr>
        <w:pStyle w:val="ExerciseStepLevel2Code"/>
      </w:pPr>
      <w:r>
        <w:t xml:space="preserve">    </w:t>
      </w:r>
      <w:r w:rsidRPr="00602CE6">
        <w:t>if (workflowAssociationId.HasValue)</w:t>
      </w:r>
    </w:p>
    <w:p w:rsidR="00A62B40" w:rsidRDefault="00602CE6" w:rsidP="00602CE6">
      <w:pPr>
        <w:pStyle w:val="ExerciseStepLevel2Code"/>
      </w:pPr>
      <w:r w:rsidRPr="00602CE6">
        <w:t xml:space="preserve">    </w:t>
      </w:r>
      <w:r>
        <w:t xml:space="preserve">    </w:t>
      </w:r>
      <w:r w:rsidRPr="00602CE6">
        <w:t xml:space="preserve">_workflowAssociation = </w:t>
      </w:r>
    </w:p>
    <w:p w:rsidR="00602CE6" w:rsidRPr="00602CE6" w:rsidRDefault="00A62B40" w:rsidP="00602CE6">
      <w:pPr>
        <w:pStyle w:val="ExerciseStepLevel2Code"/>
      </w:pPr>
      <w:r>
        <w:t xml:space="preserve">            </w:t>
      </w:r>
      <w:r w:rsidR="00602CE6" w:rsidRPr="00602CE6">
        <w:t>_list.WorkflowAssociations[workflowAssociationId.Value];</w:t>
      </w:r>
    </w:p>
    <w:p w:rsidR="00740A7B" w:rsidRDefault="00602CE6" w:rsidP="00602CE6">
      <w:pPr>
        <w:pStyle w:val="Heading4"/>
      </w:pPr>
      <w:r>
        <w:t xml:space="preserve"> </w:t>
      </w:r>
      <w:r w:rsidR="00740A7B">
        <w:t xml:space="preserve">If the association type is </w:t>
      </w:r>
      <w:r w:rsidR="00740A7B" w:rsidRPr="00945D8C">
        <w:rPr>
          <w:b/>
        </w:rPr>
        <w:t>ListContentType</w:t>
      </w:r>
      <w:r w:rsidR="00740A7B">
        <w:t xml:space="preserve">, find the </w:t>
      </w:r>
      <w:r w:rsidR="00740A7B" w:rsidRPr="00945D8C">
        <w:rPr>
          <w:b/>
        </w:rPr>
        <w:t>SPList</w:t>
      </w:r>
      <w:r w:rsidR="00740A7B">
        <w:t xml:space="preserve"> object and then use it to find the </w:t>
      </w:r>
      <w:r w:rsidR="00740A7B" w:rsidRPr="00945D8C">
        <w:rPr>
          <w:b/>
        </w:rPr>
        <w:t>SPContentType</w:t>
      </w:r>
      <w:r w:rsidR="00740A7B">
        <w:t>.  If a workflow association already exists, find it as well.</w:t>
      </w:r>
    </w:p>
    <w:p w:rsidR="00602CE6" w:rsidRPr="00602CE6" w:rsidRDefault="00602CE6" w:rsidP="00602CE6">
      <w:pPr>
        <w:pStyle w:val="ExerciseStepLevel2Code"/>
      </w:pPr>
      <w:r w:rsidRPr="00602CE6">
        <w:t>case AssociationType.ListContentType:</w:t>
      </w:r>
    </w:p>
    <w:p w:rsidR="00602CE6" w:rsidRPr="00602CE6" w:rsidRDefault="00602CE6" w:rsidP="00602CE6">
      <w:pPr>
        <w:pStyle w:val="ExerciseStepLevel2Code"/>
      </w:pPr>
      <w:r>
        <w:t xml:space="preserve">    </w:t>
      </w:r>
      <w:r w:rsidRPr="00602CE6">
        <w:t>_list = Web.Lists[new Guid(listId)];</w:t>
      </w:r>
    </w:p>
    <w:p w:rsidR="00602CE6" w:rsidRPr="00602CE6" w:rsidRDefault="00602CE6" w:rsidP="00602CE6">
      <w:pPr>
        <w:pStyle w:val="ExerciseStepLevel2Code"/>
      </w:pPr>
      <w:r>
        <w:t xml:space="preserve">    </w:t>
      </w:r>
      <w:r w:rsidRPr="00602CE6">
        <w:t>_contentType = _list.ContentTypes[new SPContentTypeId(ctypeId)];</w:t>
      </w:r>
    </w:p>
    <w:p w:rsidR="00602CE6" w:rsidRPr="00602CE6" w:rsidRDefault="00602CE6" w:rsidP="00602CE6">
      <w:pPr>
        <w:pStyle w:val="ExerciseStepLevel2Code"/>
      </w:pPr>
      <w:r>
        <w:t xml:space="preserve">    </w:t>
      </w:r>
      <w:r w:rsidRPr="00602CE6">
        <w:t>if (workflowAssociationId.HasValue)</w:t>
      </w:r>
    </w:p>
    <w:p w:rsidR="00A62B40" w:rsidRDefault="00602CE6" w:rsidP="00602CE6">
      <w:pPr>
        <w:pStyle w:val="ExerciseStepLevel2Code"/>
      </w:pPr>
      <w:r w:rsidRPr="00602CE6">
        <w:t xml:space="preserve">    </w:t>
      </w:r>
      <w:r>
        <w:t xml:space="preserve">    </w:t>
      </w:r>
      <w:r w:rsidRPr="00602CE6">
        <w:t xml:space="preserve">_workflowAssociation = </w:t>
      </w:r>
    </w:p>
    <w:p w:rsidR="00602CE6" w:rsidRPr="00602CE6" w:rsidRDefault="00A62B40" w:rsidP="00602CE6">
      <w:pPr>
        <w:pStyle w:val="ExerciseStepLevel2Code"/>
      </w:pPr>
      <w:r>
        <w:t xml:space="preserve">            </w:t>
      </w:r>
      <w:r w:rsidR="00602CE6" w:rsidRPr="00602CE6">
        <w:t>_contentType.WorkflowAssociations[workflowAssociationId.Value];</w:t>
      </w:r>
    </w:p>
    <w:p w:rsidR="00945D8C" w:rsidRDefault="00602CE6" w:rsidP="00602CE6">
      <w:pPr>
        <w:pStyle w:val="Heading4"/>
      </w:pPr>
      <w:r>
        <w:t xml:space="preserve"> </w:t>
      </w:r>
      <w:r w:rsidR="00945D8C">
        <w:t xml:space="preserve">Call the base implementation of </w:t>
      </w:r>
      <w:r w:rsidR="00945D8C" w:rsidRPr="00945D8C">
        <w:rPr>
          <w:b/>
        </w:rPr>
        <w:t>OnLoad</w:t>
      </w:r>
      <w:r w:rsidR="00945D8C">
        <w:t>.</w:t>
      </w:r>
    </w:p>
    <w:p w:rsidR="00945D8C" w:rsidRPr="00945D8C" w:rsidRDefault="00945D8C" w:rsidP="00945D8C">
      <w:pPr>
        <w:pStyle w:val="ExerciseStepLevel2Code"/>
      </w:pPr>
      <w:r w:rsidRPr="00945D8C">
        <w:t>// call the base implementation</w:t>
      </w:r>
    </w:p>
    <w:p w:rsidR="00945D8C" w:rsidRPr="00945D8C" w:rsidRDefault="00945D8C" w:rsidP="00945D8C">
      <w:pPr>
        <w:pStyle w:val="ExerciseStepLevel2Code"/>
      </w:pPr>
      <w:r w:rsidRPr="00945D8C">
        <w:t>base.OnLoad(e);</w:t>
      </w:r>
    </w:p>
    <w:p w:rsidR="00945D8C" w:rsidRDefault="00945D8C" w:rsidP="00253FEE">
      <w:pPr>
        <w:pStyle w:val="Heading3"/>
      </w:pPr>
      <w:r>
        <w:t xml:space="preserve">Since many of the page’s parameters are in the posted form, write them back into the page so </w:t>
      </w:r>
      <w:r w:rsidR="00873B87">
        <w:t>they will</w:t>
      </w:r>
      <w:r>
        <w:t xml:space="preserve"> be available in subsequent postbacks.</w:t>
      </w:r>
    </w:p>
    <w:p w:rsidR="00740A7B" w:rsidRDefault="00945D8C" w:rsidP="00740A7B">
      <w:pPr>
        <w:pStyle w:val="Heading4"/>
      </w:pPr>
      <w:r>
        <w:t xml:space="preserve">In the </w:t>
      </w:r>
      <w:r w:rsidRPr="00945D8C">
        <w:rPr>
          <w:b/>
        </w:rPr>
        <w:t>AssociationForm</w:t>
      </w:r>
      <w:r>
        <w:t xml:space="preserve"> class, override the </w:t>
      </w:r>
      <w:r w:rsidRPr="00945D8C">
        <w:rPr>
          <w:b/>
        </w:rPr>
        <w:t>OnPreRender</w:t>
      </w:r>
      <w:r>
        <w:t xml:space="preserve"> method.</w:t>
      </w:r>
    </w:p>
    <w:p w:rsidR="00ED0A2D" w:rsidRPr="00ED0A2D" w:rsidRDefault="00ED0A2D" w:rsidP="00ED0A2D">
      <w:pPr>
        <w:pStyle w:val="ExerciseStepLevel2Code"/>
      </w:pPr>
      <w:r w:rsidRPr="00ED0A2D">
        <w:lastRenderedPageBreak/>
        <w:t>protected override void OnPreRender(EventArgs e)</w:t>
      </w:r>
    </w:p>
    <w:p w:rsidR="00ED0A2D" w:rsidRPr="00ED0A2D" w:rsidRDefault="00ED0A2D" w:rsidP="00ED0A2D">
      <w:pPr>
        <w:pStyle w:val="ExerciseStepLevel2Code"/>
      </w:pPr>
      <w:r w:rsidRPr="00ED0A2D">
        <w:t>{</w:t>
      </w:r>
      <w:r w:rsidR="00873B87">
        <w:t xml:space="preserve"> </w:t>
      </w:r>
      <w:r w:rsidRPr="00ED0A2D">
        <w:t>}</w:t>
      </w:r>
    </w:p>
    <w:p w:rsidR="00ED0A2D" w:rsidRDefault="00ED0A2D" w:rsidP="00664675">
      <w:pPr>
        <w:pStyle w:val="Heading4"/>
      </w:pPr>
      <w:r>
        <w:t xml:space="preserve">Using the </w:t>
      </w:r>
      <w:r w:rsidRPr="00945D8C">
        <w:rPr>
          <w:b/>
        </w:rPr>
        <w:t>Page.ClientScript.RegisterHiddenField</w:t>
      </w:r>
      <w:r>
        <w:t xml:space="preserve"> method, write the values of the form parameters into hidden fields in the page.</w:t>
      </w:r>
    </w:p>
    <w:p w:rsidR="00664675" w:rsidRPr="00664675" w:rsidRDefault="00664675" w:rsidP="00664675">
      <w:pPr>
        <w:pStyle w:val="ExerciseStepLevel2Code"/>
      </w:pPr>
      <w:r w:rsidRPr="00664675">
        <w:t>// register parameters in the hidden field</w:t>
      </w:r>
    </w:p>
    <w:p w:rsidR="00A62B40" w:rsidRDefault="00664675" w:rsidP="00664675">
      <w:pPr>
        <w:pStyle w:val="ExerciseStepLevel2Code"/>
      </w:pPr>
      <w:r w:rsidRPr="00664675">
        <w:t xml:space="preserve">ClientScript.RegisterHiddenField("WorkflowName", </w:t>
      </w:r>
    </w:p>
    <w:p w:rsidR="00664675" w:rsidRPr="00664675" w:rsidRDefault="00A62B40" w:rsidP="00664675">
      <w:pPr>
        <w:pStyle w:val="ExerciseStepLevel2Code"/>
      </w:pPr>
      <w:r>
        <w:t xml:space="preserve">    </w:t>
      </w:r>
      <w:r w:rsidR="00664675" w:rsidRPr="00664675">
        <w:t>Request.Params["WorkflowName"]);</w:t>
      </w:r>
    </w:p>
    <w:p w:rsidR="00A62B40" w:rsidRDefault="00664675" w:rsidP="00664675">
      <w:pPr>
        <w:pStyle w:val="ExerciseStepLevel2Code"/>
      </w:pPr>
      <w:r w:rsidRPr="00664675">
        <w:t xml:space="preserve">ClientScript.RegisterHiddenField("WorkflowDefinition", </w:t>
      </w:r>
    </w:p>
    <w:p w:rsidR="00664675" w:rsidRPr="00664675" w:rsidRDefault="00A62B40" w:rsidP="00664675">
      <w:pPr>
        <w:pStyle w:val="ExerciseStepLevel2Code"/>
      </w:pPr>
      <w:r>
        <w:t xml:space="preserve">    </w:t>
      </w:r>
      <w:r w:rsidR="00664675" w:rsidRPr="00664675">
        <w:t>Request.Params["WorkflowDefinition"]);</w:t>
      </w:r>
    </w:p>
    <w:p w:rsidR="00A62B40" w:rsidRDefault="00664675" w:rsidP="00664675">
      <w:pPr>
        <w:pStyle w:val="ExerciseStepLevel2Code"/>
      </w:pPr>
      <w:r w:rsidRPr="00664675">
        <w:t xml:space="preserve">ClientScript.RegisterHiddenField("AddToStatusMenu", </w:t>
      </w:r>
    </w:p>
    <w:p w:rsidR="00664675" w:rsidRPr="00664675" w:rsidRDefault="00A62B40" w:rsidP="00664675">
      <w:pPr>
        <w:pStyle w:val="ExerciseStepLevel2Code"/>
      </w:pPr>
      <w:r>
        <w:t xml:space="preserve">    </w:t>
      </w:r>
      <w:r w:rsidR="00664675" w:rsidRPr="00664675">
        <w:t>Request.Params["AddToStatusMenu"]);</w:t>
      </w:r>
    </w:p>
    <w:p w:rsidR="00664675" w:rsidRPr="00664675" w:rsidRDefault="00664675" w:rsidP="00664675">
      <w:pPr>
        <w:pStyle w:val="ExerciseStepLevel2Code"/>
      </w:pPr>
      <w:r w:rsidRPr="00664675">
        <w:t>ClientScript.RegisterHiddenField("AllowManual", Request.Params["AllowManual"]);</w:t>
      </w:r>
    </w:p>
    <w:p w:rsidR="00664675" w:rsidRPr="00664675" w:rsidRDefault="00664675" w:rsidP="00664675">
      <w:pPr>
        <w:pStyle w:val="ExerciseStepLevel2Code"/>
      </w:pPr>
      <w:r w:rsidRPr="00664675">
        <w:t>ClientScript.RegisterHiddenField("RoleSelect", Request.Params["RoleSelect"]);</w:t>
      </w:r>
    </w:p>
    <w:p w:rsidR="00664675" w:rsidRPr="00664675" w:rsidRDefault="00664675" w:rsidP="00664675">
      <w:pPr>
        <w:pStyle w:val="ExerciseStepLevel2Code"/>
      </w:pPr>
      <w:r w:rsidRPr="00664675">
        <w:t>ClientScript.RegisterHiddenField("GuidAssoc", Request.Params["GuidAssoc"]);</w:t>
      </w:r>
    </w:p>
    <w:p w:rsidR="00664675" w:rsidRPr="00664675" w:rsidRDefault="00664675" w:rsidP="00664675">
      <w:pPr>
        <w:pStyle w:val="ExerciseStepLevel2Code"/>
      </w:pPr>
      <w:r w:rsidRPr="00664675">
        <w:t>ClientScript.RegisterHiddenField("SetDefault", Request.Params["SetDefault"]);</w:t>
      </w:r>
    </w:p>
    <w:p w:rsidR="00664675" w:rsidRPr="00664675" w:rsidRDefault="00664675" w:rsidP="00664675">
      <w:pPr>
        <w:pStyle w:val="ExerciseStepLevel2Code"/>
      </w:pPr>
      <w:r w:rsidRPr="00664675">
        <w:t>ClientScript.RegisterHiddenField("HistoryList", Request.Params["HistoryList"]);</w:t>
      </w:r>
    </w:p>
    <w:p w:rsidR="00664675" w:rsidRPr="00664675" w:rsidRDefault="00664675" w:rsidP="00664675">
      <w:pPr>
        <w:pStyle w:val="ExerciseStepLevel2Code"/>
      </w:pPr>
      <w:r w:rsidRPr="00664675">
        <w:t>ClientScript.RegisterHiddenField("TaskList", Request.Params["TaskList"]);</w:t>
      </w:r>
    </w:p>
    <w:p w:rsidR="00664675" w:rsidRPr="00664675" w:rsidRDefault="00664675" w:rsidP="00664675">
      <w:pPr>
        <w:pStyle w:val="ExerciseStepLevel2Code"/>
      </w:pPr>
      <w:r w:rsidRPr="00664675">
        <w:t>ClientScript.RegisterHiddenField("UpdateLists", Request.Params["UpdateLists"]);</w:t>
      </w:r>
    </w:p>
    <w:p w:rsidR="00A62B40" w:rsidRDefault="00664675" w:rsidP="00664675">
      <w:pPr>
        <w:pStyle w:val="ExerciseStepLevel2Code"/>
      </w:pPr>
      <w:r w:rsidRPr="00664675">
        <w:t xml:space="preserve">ClientScript.RegisterHiddenField("AutoStartCreate", </w:t>
      </w:r>
    </w:p>
    <w:p w:rsidR="00664675" w:rsidRPr="00664675" w:rsidRDefault="00A62B40" w:rsidP="00664675">
      <w:pPr>
        <w:pStyle w:val="ExerciseStepLevel2Code"/>
      </w:pPr>
      <w:r>
        <w:t xml:space="preserve">    </w:t>
      </w:r>
      <w:r w:rsidR="00664675" w:rsidRPr="00664675">
        <w:t>Request.Params["AutoStartCreate"]);</w:t>
      </w:r>
    </w:p>
    <w:p w:rsidR="00A62B40" w:rsidRDefault="00664675" w:rsidP="00664675">
      <w:pPr>
        <w:pStyle w:val="ExerciseStepLevel2Code"/>
      </w:pPr>
      <w:r w:rsidRPr="00664675">
        <w:t xml:space="preserve">ClientScript.RegisterHiddenField("AutoStartChange", </w:t>
      </w:r>
    </w:p>
    <w:p w:rsidR="00664675" w:rsidRPr="00664675" w:rsidRDefault="00A62B40" w:rsidP="00664675">
      <w:pPr>
        <w:pStyle w:val="ExerciseStepLevel2Code"/>
        <w:rPr>
          <w:rFonts w:ascii="Arial" w:hAnsi="Arial"/>
          <w:noProof w:val="0"/>
        </w:rPr>
      </w:pPr>
      <w:r>
        <w:t xml:space="preserve">    </w:t>
      </w:r>
      <w:r w:rsidR="00664675" w:rsidRPr="00664675">
        <w:t>Request.Params["AutoStartChange"]);</w:t>
      </w:r>
    </w:p>
    <w:p w:rsidR="00945D8C" w:rsidRDefault="00945D8C" w:rsidP="00945D8C">
      <w:pPr>
        <w:pStyle w:val="Heading3"/>
      </w:pPr>
      <w:r>
        <w:t xml:space="preserve">Since the </w:t>
      </w:r>
      <w:r w:rsidRPr="00945D8C">
        <w:rPr>
          <w:b/>
        </w:rPr>
        <w:t>IsPostBack</w:t>
      </w:r>
      <w:r>
        <w:t xml:space="preserve"> property will always return true, population of the UI will be done in the </w:t>
      </w:r>
      <w:r w:rsidRPr="00945D8C">
        <w:rPr>
          <w:b/>
        </w:rPr>
        <w:t>OnPreRender</w:t>
      </w:r>
      <w:r>
        <w:t xml:space="preserve"> event</w:t>
      </w:r>
    </w:p>
    <w:p w:rsidR="00945D8C" w:rsidRDefault="00945D8C" w:rsidP="00945D8C">
      <w:pPr>
        <w:pStyle w:val="Heading4"/>
      </w:pPr>
      <w:r>
        <w:t xml:space="preserve">Call the virtual </w:t>
      </w:r>
      <w:r w:rsidRPr="00945D8C">
        <w:rPr>
          <w:b/>
        </w:rPr>
        <w:t>PopulateControls</w:t>
      </w:r>
      <w:r>
        <w:t xml:space="preserve"> method.</w:t>
      </w:r>
    </w:p>
    <w:p w:rsidR="00ED0A2D" w:rsidRPr="00ED0A2D" w:rsidRDefault="00ED0A2D" w:rsidP="00ED0A2D">
      <w:pPr>
        <w:pStyle w:val="ExerciseStepLevel2Code"/>
      </w:pPr>
      <w:r w:rsidRPr="00ED0A2D">
        <w:t>// populate controls unrelated to the association data</w:t>
      </w:r>
    </w:p>
    <w:p w:rsidR="00ED0A2D" w:rsidRPr="00ED0A2D" w:rsidRDefault="00ED0A2D" w:rsidP="00ED0A2D">
      <w:pPr>
        <w:pStyle w:val="ExerciseStepLevel2Code"/>
      </w:pPr>
      <w:r w:rsidRPr="00ED0A2D">
        <w:t>this.PopulateControls();</w:t>
      </w:r>
    </w:p>
    <w:p w:rsidR="00945D8C" w:rsidRDefault="00945D8C" w:rsidP="00945D8C">
      <w:pPr>
        <w:pStyle w:val="Heading4"/>
      </w:pPr>
      <w:r>
        <w:t xml:space="preserve">If an existing workflow association was found, call the </w:t>
      </w:r>
      <w:r w:rsidRPr="00945D8C">
        <w:rPr>
          <w:b/>
        </w:rPr>
        <w:t>BindAssociationData</w:t>
      </w:r>
      <w:r>
        <w:t xml:space="preserve"> method and use the </w:t>
      </w:r>
      <w:r w:rsidRPr="00945D8C">
        <w:rPr>
          <w:b/>
        </w:rPr>
        <w:t>AssociationData</w:t>
      </w:r>
      <w:r>
        <w:t xml:space="preserve"> property of the association as the parameter.</w:t>
      </w:r>
    </w:p>
    <w:p w:rsidR="00ED0A2D" w:rsidRPr="00ED0A2D" w:rsidRDefault="00ED0A2D" w:rsidP="00ED0A2D">
      <w:pPr>
        <w:pStyle w:val="ExerciseStepLevel2Code"/>
      </w:pPr>
      <w:r w:rsidRPr="00ED0A2D">
        <w:t>// bind the association data (if any)</w:t>
      </w:r>
    </w:p>
    <w:p w:rsidR="00ED0A2D" w:rsidRPr="00ED0A2D" w:rsidRDefault="00ED0A2D" w:rsidP="00ED0A2D">
      <w:pPr>
        <w:pStyle w:val="ExerciseStepLevel2Code"/>
      </w:pPr>
      <w:r w:rsidRPr="00ED0A2D">
        <w:t>if (_workflowAssociation != null)</w:t>
      </w:r>
    </w:p>
    <w:p w:rsidR="00ED0A2D" w:rsidRPr="00ED0A2D" w:rsidRDefault="00ED0A2D" w:rsidP="00ED0A2D">
      <w:pPr>
        <w:pStyle w:val="ExerciseStepLevel2Code"/>
      </w:pPr>
      <w:r w:rsidRPr="00ED0A2D">
        <w:t xml:space="preserve">    this.BindAssociationData(_workflowAssociation.AssociationData);</w:t>
      </w:r>
    </w:p>
    <w:p w:rsidR="00945D8C" w:rsidRDefault="00945D8C" w:rsidP="00945D8C">
      <w:pPr>
        <w:pStyle w:val="Heading4"/>
      </w:pPr>
      <w:r>
        <w:t xml:space="preserve">Call the base implementation of </w:t>
      </w:r>
      <w:r w:rsidRPr="00945D8C">
        <w:rPr>
          <w:b/>
        </w:rPr>
        <w:t>OnPreRender</w:t>
      </w:r>
      <w:r>
        <w:t>.</w:t>
      </w:r>
    </w:p>
    <w:p w:rsidR="00ED0A2D" w:rsidRPr="00ED0A2D" w:rsidRDefault="00ED0A2D" w:rsidP="00ED0A2D">
      <w:pPr>
        <w:pStyle w:val="ExerciseStepLevel2Code"/>
      </w:pPr>
      <w:r w:rsidRPr="00ED0A2D">
        <w:t>// call the base implementation</w:t>
      </w:r>
    </w:p>
    <w:p w:rsidR="00ED0A2D" w:rsidRPr="00ED0A2D" w:rsidRDefault="00ED0A2D" w:rsidP="00ED0A2D">
      <w:pPr>
        <w:pStyle w:val="ExerciseStepLevel2Code"/>
      </w:pPr>
      <w:r w:rsidRPr="00ED0A2D">
        <w:t>base.OnPreRender(e);</w:t>
      </w:r>
    </w:p>
    <w:p w:rsidR="00AB7DA9" w:rsidRDefault="00AB7DA9" w:rsidP="00945D8C">
      <w:pPr>
        <w:pStyle w:val="Heading3"/>
      </w:pPr>
      <w:r>
        <w:t xml:space="preserve">Create a handler for the </w:t>
      </w:r>
      <w:r w:rsidRPr="00C5176E">
        <w:rPr>
          <w:b/>
        </w:rPr>
        <w:t>Cancel</w:t>
      </w:r>
      <w:r>
        <w:t xml:space="preserve"> button that will redirect to the workflow settings page for the current list or content type.</w:t>
      </w:r>
    </w:p>
    <w:p w:rsidR="00ED0A2D" w:rsidRDefault="00ED0A2D" w:rsidP="00AB7DA9">
      <w:pPr>
        <w:pStyle w:val="Heading4"/>
      </w:pPr>
      <w:r>
        <w:t xml:space="preserve">Create a </w:t>
      </w:r>
      <w:r w:rsidRPr="002437A4">
        <w:rPr>
          <w:b/>
        </w:rPr>
        <w:t>private</w:t>
      </w:r>
      <w:r>
        <w:t xml:space="preserve"> method named </w:t>
      </w:r>
      <w:r w:rsidRPr="00C5176E">
        <w:rPr>
          <w:b/>
        </w:rPr>
        <w:t>BuildRedirectString</w:t>
      </w:r>
      <w:r>
        <w:t>.  It will return a string that is build based on the association type and the form parameters for the list and content type.</w:t>
      </w:r>
    </w:p>
    <w:p w:rsidR="00ED0A2D" w:rsidRPr="00C5176E" w:rsidRDefault="00ED0A2D" w:rsidP="00C5176E">
      <w:pPr>
        <w:pStyle w:val="ExerciseStepLevel2Code"/>
      </w:pPr>
      <w:r w:rsidRPr="00C5176E">
        <w:t>private static string BuildRedirectString(AssociationType associationType, string paramList, string paramCtype)</w:t>
      </w:r>
    </w:p>
    <w:p w:rsidR="00ED0A2D" w:rsidRPr="00C5176E" w:rsidRDefault="00ED0A2D" w:rsidP="00873B87">
      <w:pPr>
        <w:pStyle w:val="ExerciseStepLevel2Code"/>
      </w:pPr>
      <w:r w:rsidRPr="00C5176E">
        <w:t>{</w:t>
      </w:r>
      <w:r w:rsidR="00873B87">
        <w:t xml:space="preserve"> </w:t>
      </w:r>
      <w:r w:rsidRPr="00C5176E">
        <w:t>}</w:t>
      </w:r>
    </w:p>
    <w:p w:rsidR="00ED0A2D" w:rsidRDefault="00ED0A2D" w:rsidP="00ED0A2D">
      <w:pPr>
        <w:pStyle w:val="Heading4"/>
      </w:pPr>
      <w:r>
        <w:lastRenderedPageBreak/>
        <w:t xml:space="preserve">Use a </w:t>
      </w:r>
      <w:r w:rsidRPr="002437A4">
        <w:rPr>
          <w:b/>
        </w:rPr>
        <w:t>switch</w:t>
      </w:r>
      <w:r>
        <w:t xml:space="preserve"> statement to generate a different string for each association type.  </w:t>
      </w:r>
    </w:p>
    <w:p w:rsidR="00ED0A2D" w:rsidRDefault="00ED0A2D" w:rsidP="00ED0A2D">
      <w:pPr>
        <w:pStyle w:val="Heading5"/>
      </w:pPr>
      <w:r>
        <w:t xml:space="preserve">If the type is </w:t>
      </w:r>
      <w:r w:rsidRPr="005434DA">
        <w:rPr>
          <w:b/>
        </w:rPr>
        <w:t>ContentType</w:t>
      </w:r>
      <w:r>
        <w:t xml:space="preserve">, add a </w:t>
      </w:r>
      <w:r w:rsidRPr="00873B87">
        <w:rPr>
          <w:b/>
        </w:rPr>
        <w:t>ctype</w:t>
      </w:r>
      <w:r>
        <w:t xml:space="preserve"> url query string.</w:t>
      </w:r>
    </w:p>
    <w:p w:rsidR="00ED0A2D" w:rsidRDefault="00ED0A2D" w:rsidP="00ED0A2D">
      <w:pPr>
        <w:pStyle w:val="Heading5"/>
      </w:pPr>
      <w:r>
        <w:t xml:space="preserve">If the type is </w:t>
      </w:r>
      <w:r w:rsidRPr="005434DA">
        <w:rPr>
          <w:b/>
        </w:rPr>
        <w:t>List</w:t>
      </w:r>
      <w:r>
        <w:t>, add a list url query string.</w:t>
      </w:r>
    </w:p>
    <w:p w:rsidR="00ED0A2D" w:rsidRDefault="00ED0A2D" w:rsidP="00ED0A2D">
      <w:pPr>
        <w:pStyle w:val="Heading5"/>
      </w:pPr>
      <w:r>
        <w:t xml:space="preserve">If the type is </w:t>
      </w:r>
      <w:r w:rsidRPr="005434DA">
        <w:rPr>
          <w:b/>
        </w:rPr>
        <w:t>ListContentType</w:t>
      </w:r>
      <w:r>
        <w:t>, add both</w:t>
      </w:r>
    </w:p>
    <w:p w:rsidR="00ED0A2D" w:rsidRPr="00C5176E" w:rsidRDefault="00ED0A2D" w:rsidP="00C5176E">
      <w:pPr>
        <w:pStyle w:val="ExerciseStepLevel2Code"/>
      </w:pPr>
      <w:r w:rsidRPr="00C5176E">
        <w:t>switch (associationType)</w:t>
      </w:r>
    </w:p>
    <w:p w:rsidR="00ED0A2D" w:rsidRPr="00C5176E" w:rsidRDefault="00ED0A2D" w:rsidP="00C5176E">
      <w:pPr>
        <w:pStyle w:val="ExerciseStepLevel2Code"/>
      </w:pPr>
      <w:r w:rsidRPr="00C5176E">
        <w:t>{</w:t>
      </w:r>
    </w:p>
    <w:p w:rsidR="00ED0A2D" w:rsidRPr="00C5176E" w:rsidRDefault="00ED0A2D" w:rsidP="00C5176E">
      <w:pPr>
        <w:pStyle w:val="ExerciseStepLevel2Code"/>
      </w:pPr>
      <w:r w:rsidRPr="00C5176E">
        <w:t xml:space="preserve">    case AssociationType.ContentType:</w:t>
      </w:r>
    </w:p>
    <w:p w:rsidR="00ED0A2D" w:rsidRPr="00C5176E" w:rsidRDefault="00ED0A2D" w:rsidP="00C5176E">
      <w:pPr>
        <w:pStyle w:val="ExerciseStepLevel2Code"/>
      </w:pPr>
      <w:r w:rsidRPr="00C5176E">
        <w:t xml:space="preserve">        return "WrkSetng.aspx?ctype=" + paramCtype;</w:t>
      </w:r>
    </w:p>
    <w:p w:rsidR="00ED0A2D" w:rsidRPr="00C5176E" w:rsidRDefault="00ED0A2D" w:rsidP="00C5176E">
      <w:pPr>
        <w:pStyle w:val="ExerciseStepLevel2Code"/>
      </w:pPr>
      <w:r w:rsidRPr="00C5176E">
        <w:t xml:space="preserve">    case AssociationType.List:</w:t>
      </w:r>
    </w:p>
    <w:p w:rsidR="00ED0A2D" w:rsidRPr="00C5176E" w:rsidRDefault="00ED0A2D" w:rsidP="00C5176E">
      <w:pPr>
        <w:pStyle w:val="ExerciseStepLevel2Code"/>
      </w:pPr>
      <w:r w:rsidRPr="00C5176E">
        <w:t xml:space="preserve">        return "WrkSetng.aspx?List=" + paramList;</w:t>
      </w:r>
    </w:p>
    <w:p w:rsidR="00ED0A2D" w:rsidRPr="00C5176E" w:rsidRDefault="00ED0A2D" w:rsidP="00C5176E">
      <w:pPr>
        <w:pStyle w:val="ExerciseStepLevel2Code"/>
      </w:pPr>
      <w:r w:rsidRPr="00C5176E">
        <w:t xml:space="preserve">    case AssociationType.ListContentType:</w:t>
      </w:r>
    </w:p>
    <w:p w:rsidR="00ED0A2D" w:rsidRPr="00C5176E" w:rsidRDefault="00ED0A2D" w:rsidP="00C5176E">
      <w:pPr>
        <w:pStyle w:val="ExerciseStepLevel2Code"/>
      </w:pPr>
      <w:r w:rsidRPr="00C5176E">
        <w:t xml:space="preserve">        return "WrkSetng.aspx?List=" + paramList + "&amp;ctype=" + paramCtype;</w:t>
      </w:r>
    </w:p>
    <w:p w:rsidR="00ED0A2D" w:rsidRPr="00C5176E" w:rsidRDefault="00ED0A2D" w:rsidP="00C5176E">
      <w:pPr>
        <w:pStyle w:val="ExerciseStepLevel2Code"/>
      </w:pPr>
      <w:r w:rsidRPr="00C5176E">
        <w:t xml:space="preserve">    default:</w:t>
      </w:r>
    </w:p>
    <w:p w:rsidR="00ED0A2D" w:rsidRPr="00C5176E" w:rsidRDefault="00ED0A2D" w:rsidP="00C5176E">
      <w:pPr>
        <w:pStyle w:val="ExerciseStepLevel2Code"/>
      </w:pPr>
      <w:r w:rsidRPr="00C5176E">
        <w:t xml:space="preserve">        throw new InvalidOperationException();</w:t>
      </w:r>
    </w:p>
    <w:p w:rsidR="00C5176E" w:rsidRPr="00C5176E" w:rsidRDefault="00ED0A2D" w:rsidP="00C5176E">
      <w:pPr>
        <w:pStyle w:val="ExerciseStepLevel2Code"/>
        <w:rPr>
          <w:rFonts w:ascii="Arial" w:hAnsi="Arial"/>
          <w:noProof w:val="0"/>
        </w:rPr>
      </w:pPr>
      <w:r w:rsidRPr="00C5176E">
        <w:t>}</w:t>
      </w:r>
    </w:p>
    <w:p w:rsidR="00A61330" w:rsidRDefault="00ED0A2D" w:rsidP="00ED0A2D">
      <w:pPr>
        <w:pStyle w:val="Heading4"/>
      </w:pPr>
      <w:r>
        <w:t xml:space="preserve">Create a </w:t>
      </w:r>
      <w:r w:rsidRPr="00873B87">
        <w:rPr>
          <w:b/>
        </w:rPr>
        <w:t>protected</w:t>
      </w:r>
      <w:r>
        <w:t xml:space="preserve"> event handler named </w:t>
      </w:r>
      <w:r w:rsidRPr="005434DA">
        <w:rPr>
          <w:b/>
        </w:rPr>
        <w:t>Cancel_Click</w:t>
      </w:r>
      <w:r w:rsidR="005434DA" w:rsidRPr="005434DA">
        <w:t>.</w:t>
      </w:r>
    </w:p>
    <w:p w:rsidR="00C5176E" w:rsidRPr="00C5176E" w:rsidRDefault="00C5176E" w:rsidP="00C5176E">
      <w:pPr>
        <w:pStyle w:val="ExerciseStepLevel2Code"/>
      </w:pPr>
      <w:r w:rsidRPr="00C5176E">
        <w:t>protected void Cancel_Click(object sender, EventArgs e)</w:t>
      </w:r>
    </w:p>
    <w:p w:rsidR="00C5176E" w:rsidRPr="00C5176E" w:rsidRDefault="00C5176E" w:rsidP="00C5176E">
      <w:pPr>
        <w:pStyle w:val="ExerciseStepLevel2Code"/>
      </w:pPr>
      <w:r w:rsidRPr="00C5176E">
        <w:t>{</w:t>
      </w:r>
    </w:p>
    <w:p w:rsidR="00C5176E" w:rsidRPr="00C5176E" w:rsidRDefault="00C5176E" w:rsidP="00C5176E">
      <w:pPr>
        <w:pStyle w:val="ExerciseStepLevel2Code"/>
      </w:pPr>
      <w:r w:rsidRPr="00C5176E">
        <w:t>}</w:t>
      </w:r>
    </w:p>
    <w:p w:rsidR="00C5176E" w:rsidRDefault="00C5176E" w:rsidP="00C5176E">
      <w:pPr>
        <w:pStyle w:val="Heading4"/>
      </w:pPr>
      <w:r>
        <w:t xml:space="preserve">Use </w:t>
      </w:r>
      <w:r w:rsidRPr="005434DA">
        <w:rPr>
          <w:b/>
        </w:rPr>
        <w:t>SPUtility.Redirect</w:t>
      </w:r>
      <w:r>
        <w:t xml:space="preserve"> to redirect to the string generated by the </w:t>
      </w:r>
      <w:r w:rsidRPr="005434DA">
        <w:rPr>
          <w:b/>
        </w:rPr>
        <w:t>BuildRedirectString</w:t>
      </w:r>
      <w:r>
        <w:t xml:space="preserve"> method.</w:t>
      </w:r>
    </w:p>
    <w:p w:rsidR="00C5176E" w:rsidRPr="00C5176E" w:rsidRDefault="00C5176E" w:rsidP="00C5176E">
      <w:pPr>
        <w:pStyle w:val="ExerciseStepLevel2Code"/>
      </w:pPr>
      <w:r w:rsidRPr="00C5176E">
        <w:t>// redirect back to the workflow settings page</w:t>
      </w:r>
    </w:p>
    <w:p w:rsidR="00C5176E" w:rsidRPr="00C5176E" w:rsidRDefault="00C5176E" w:rsidP="00C5176E">
      <w:pPr>
        <w:pStyle w:val="ExerciseStepLevel2Code"/>
      </w:pPr>
      <w:r w:rsidRPr="00C5176E">
        <w:t>SPUtility.Redirect(</w:t>
      </w:r>
    </w:p>
    <w:p w:rsidR="00A62B40" w:rsidRDefault="00C5176E" w:rsidP="00C5176E">
      <w:pPr>
        <w:pStyle w:val="ExerciseStepLevel2Code"/>
      </w:pPr>
      <w:r w:rsidRPr="00C5176E">
        <w:t xml:space="preserve">    BuildRedirectString(_associationType, Request.Params["List"], </w:t>
      </w:r>
    </w:p>
    <w:p w:rsidR="00C5176E" w:rsidRPr="00C5176E" w:rsidRDefault="00A62B40" w:rsidP="00C5176E">
      <w:pPr>
        <w:pStyle w:val="ExerciseStepLevel2Code"/>
      </w:pPr>
      <w:r>
        <w:t xml:space="preserve">        </w:t>
      </w:r>
      <w:r w:rsidR="00C5176E" w:rsidRPr="00C5176E">
        <w:t>Request.Params["ctype"]),</w:t>
      </w:r>
    </w:p>
    <w:p w:rsidR="00C5176E" w:rsidRPr="00C5176E" w:rsidRDefault="00C5176E" w:rsidP="00C5176E">
      <w:pPr>
        <w:pStyle w:val="ExerciseStepLevel2Code"/>
      </w:pPr>
      <w:r w:rsidRPr="00C5176E">
        <w:t xml:space="preserve">    </w:t>
      </w:r>
      <w:r w:rsidR="00A62B40">
        <w:t xml:space="preserve">    </w:t>
      </w:r>
      <w:r w:rsidRPr="00C5176E">
        <w:t>SPRedirectFlags.RelativeToLayoutsPage, this.Context);</w:t>
      </w:r>
    </w:p>
    <w:p w:rsidR="00A61330" w:rsidRDefault="00A61330" w:rsidP="00A61330">
      <w:pPr>
        <w:pStyle w:val="Heading3"/>
      </w:pPr>
      <w:r>
        <w:t xml:space="preserve">Create a handler for the </w:t>
      </w:r>
      <w:r w:rsidRPr="00A62B40">
        <w:rPr>
          <w:b/>
        </w:rPr>
        <w:t>Submit</w:t>
      </w:r>
      <w:r>
        <w:t xml:space="preserve"> button that will create or update the workflow association.</w:t>
      </w:r>
    </w:p>
    <w:p w:rsidR="00A61330" w:rsidRDefault="00A61330" w:rsidP="00A61330">
      <w:pPr>
        <w:pStyle w:val="Heading4"/>
      </w:pPr>
      <w:r>
        <w:t xml:space="preserve">Create a </w:t>
      </w:r>
      <w:r w:rsidRPr="00873B87">
        <w:rPr>
          <w:b/>
        </w:rPr>
        <w:t>protected</w:t>
      </w:r>
      <w:r>
        <w:t xml:space="preserve"> event handler named </w:t>
      </w:r>
      <w:r w:rsidRPr="00290E70">
        <w:rPr>
          <w:b/>
        </w:rPr>
        <w:t>Submit_Click</w:t>
      </w:r>
      <w:r>
        <w:t>.</w:t>
      </w:r>
    </w:p>
    <w:p w:rsidR="00A96EB9" w:rsidRPr="00290E70" w:rsidRDefault="00A96EB9" w:rsidP="00290E70">
      <w:pPr>
        <w:pStyle w:val="ExerciseStepLevel2Code"/>
      </w:pPr>
      <w:r w:rsidRPr="00290E70">
        <w:t>protected void Submit_Click(object sender, EventArgs e)</w:t>
      </w:r>
    </w:p>
    <w:p w:rsidR="00A96EB9" w:rsidRPr="00290E70" w:rsidRDefault="00A96EB9" w:rsidP="00290E70">
      <w:pPr>
        <w:pStyle w:val="ExerciseStepLevel2Code"/>
      </w:pPr>
      <w:r w:rsidRPr="00290E70">
        <w:t>{</w:t>
      </w:r>
    </w:p>
    <w:p w:rsidR="00A61330" w:rsidRPr="00290E70" w:rsidRDefault="00A96EB9" w:rsidP="00290E70">
      <w:pPr>
        <w:pStyle w:val="ExerciseStepLevel2Code"/>
      </w:pPr>
      <w:r w:rsidRPr="00290E70">
        <w:t>}</w:t>
      </w:r>
    </w:p>
    <w:p w:rsidR="00A61330" w:rsidRDefault="00A61330" w:rsidP="00A61330">
      <w:pPr>
        <w:pStyle w:val="Heading4"/>
      </w:pPr>
      <w:r>
        <w:t xml:space="preserve">Call the abstract </w:t>
      </w:r>
      <w:r w:rsidRPr="00290E70">
        <w:rPr>
          <w:b/>
        </w:rPr>
        <w:t>UpdateAssociationData</w:t>
      </w:r>
      <w:r>
        <w:t xml:space="preserve"> method to extract the association data from the form.</w:t>
      </w:r>
    </w:p>
    <w:p w:rsidR="00A96EB9" w:rsidRPr="00290E70" w:rsidRDefault="00A96EB9" w:rsidP="00290E70">
      <w:pPr>
        <w:pStyle w:val="ExerciseStepLevel2Code"/>
      </w:pPr>
      <w:r w:rsidRPr="00290E70">
        <w:t>// get the association data</w:t>
      </w:r>
    </w:p>
    <w:p w:rsidR="00A96EB9" w:rsidRPr="00290E70" w:rsidRDefault="00A96EB9" w:rsidP="00290E70">
      <w:pPr>
        <w:pStyle w:val="ExerciseStepLevel2Code"/>
      </w:pPr>
      <w:r w:rsidRPr="00290E70">
        <w:t>string associationData = UpdateAssociationData();</w:t>
      </w:r>
    </w:p>
    <w:p w:rsidR="006E162F" w:rsidRDefault="006E162F" w:rsidP="006E162F">
      <w:pPr>
        <w:pStyle w:val="Heading3"/>
      </w:pPr>
      <w:r>
        <w:t xml:space="preserve">Verify the task and history lists exist.  If they </w:t>
      </w:r>
      <w:r w:rsidR="00873B87">
        <w:t>do not</w:t>
      </w:r>
      <w:r>
        <w:t xml:space="preserve"> exist, create them.</w:t>
      </w:r>
    </w:p>
    <w:p w:rsidR="006E162F" w:rsidRDefault="00A96EB9" w:rsidP="006E162F">
      <w:pPr>
        <w:pStyle w:val="Heading4"/>
      </w:pPr>
      <w:r>
        <w:t xml:space="preserve">Create a new </w:t>
      </w:r>
      <w:r w:rsidR="0032290C">
        <w:t xml:space="preserve">method named </w:t>
      </w:r>
      <w:r w:rsidR="0032290C" w:rsidRPr="0032290C">
        <w:rPr>
          <w:b/>
        </w:rPr>
        <w:t>LookupOrCreateList</w:t>
      </w:r>
      <w:r w:rsidR="0032290C">
        <w:t xml:space="preserve">.  It will return </w:t>
      </w:r>
      <w:r w:rsidR="00A62B40">
        <w:t>a</w:t>
      </w:r>
      <w:r w:rsidR="0032290C">
        <w:t xml:space="preserve"> </w:t>
      </w:r>
      <w:r w:rsidR="0032290C" w:rsidRPr="0032290C">
        <w:rPr>
          <w:b/>
        </w:rPr>
        <w:t>SPList</w:t>
      </w:r>
      <w:r w:rsidR="0032290C">
        <w:t xml:space="preserve"> object and accept the name of the list and </w:t>
      </w:r>
      <w:r w:rsidR="00A62B40">
        <w:t>a</w:t>
      </w:r>
      <w:r w:rsidR="0032290C">
        <w:t xml:space="preserve"> </w:t>
      </w:r>
      <w:r w:rsidR="0032290C" w:rsidRPr="0032290C">
        <w:rPr>
          <w:b/>
        </w:rPr>
        <w:t>SPListTemplateType</w:t>
      </w:r>
      <w:r w:rsidR="0032290C">
        <w:t xml:space="preserve"> to determine the type of list to create if it </w:t>
      </w:r>
      <w:r w:rsidR="00873B87">
        <w:t>does not</w:t>
      </w:r>
      <w:r w:rsidR="0032290C">
        <w:t xml:space="preserve"> already exist.</w:t>
      </w:r>
    </w:p>
    <w:p w:rsidR="0032290C" w:rsidRPr="0032290C" w:rsidRDefault="0032290C" w:rsidP="0032290C">
      <w:pPr>
        <w:pStyle w:val="ExerciseStepLevel2Code"/>
      </w:pPr>
      <w:r w:rsidRPr="0032290C">
        <w:t>private SPList LookupOrCreateList(string paramList, SPListTemplateType listType)</w:t>
      </w:r>
    </w:p>
    <w:p w:rsidR="0032290C" w:rsidRPr="0032290C" w:rsidRDefault="0032290C" w:rsidP="0032290C">
      <w:pPr>
        <w:pStyle w:val="ExerciseStepLevel2Code"/>
      </w:pPr>
      <w:r w:rsidRPr="0032290C">
        <w:t>{</w:t>
      </w:r>
    </w:p>
    <w:p w:rsidR="0032290C" w:rsidRPr="0032290C" w:rsidRDefault="0032290C" w:rsidP="0032290C">
      <w:pPr>
        <w:pStyle w:val="ExerciseStepLevel2Code"/>
      </w:pPr>
      <w:r w:rsidRPr="0032290C">
        <w:t>}</w:t>
      </w:r>
    </w:p>
    <w:p w:rsidR="0032290C" w:rsidRDefault="0032290C" w:rsidP="0032290C">
      <w:pPr>
        <w:pStyle w:val="Heading4"/>
      </w:pPr>
      <w:r>
        <w:t xml:space="preserve">Check if the first character of the list is a lower case </w:t>
      </w:r>
      <w:r w:rsidRPr="0032290C">
        <w:rPr>
          <w:b/>
        </w:rPr>
        <w:t>z</w:t>
      </w:r>
      <w:r>
        <w:t xml:space="preserve">.  This indicates that the name following the </w:t>
      </w:r>
      <w:r w:rsidRPr="0032290C">
        <w:rPr>
          <w:b/>
        </w:rPr>
        <w:t>z</w:t>
      </w:r>
      <w:r>
        <w:t xml:space="preserve"> is the name of the list to create.</w:t>
      </w:r>
    </w:p>
    <w:p w:rsidR="0032290C" w:rsidRPr="0032290C" w:rsidRDefault="0032290C" w:rsidP="0032290C">
      <w:pPr>
        <w:pStyle w:val="ExerciseStepLevel2Code"/>
      </w:pPr>
      <w:r w:rsidRPr="0032290C">
        <w:lastRenderedPageBreak/>
        <w:t>// lookup the history list</w:t>
      </w:r>
    </w:p>
    <w:p w:rsidR="0032290C" w:rsidRPr="0032290C" w:rsidRDefault="0032290C" w:rsidP="0032290C">
      <w:pPr>
        <w:pStyle w:val="ExerciseStepLevel2Code"/>
      </w:pPr>
      <w:r w:rsidRPr="0032290C">
        <w:t>if (paramList.StartsWith("z"))</w:t>
      </w:r>
    </w:p>
    <w:p w:rsidR="0032290C" w:rsidRPr="0032290C" w:rsidRDefault="0032290C" w:rsidP="0032290C">
      <w:pPr>
        <w:pStyle w:val="ExerciseStepLevel2Code"/>
      </w:pPr>
      <w:r w:rsidRPr="0032290C">
        <w:t>{</w:t>
      </w:r>
    </w:p>
    <w:p w:rsidR="0032290C" w:rsidRPr="0032290C" w:rsidRDefault="0032290C" w:rsidP="0032290C">
      <w:pPr>
        <w:pStyle w:val="ExerciseStepLevel2Code"/>
      </w:pPr>
      <w:r w:rsidRPr="0032290C">
        <w:t>}</w:t>
      </w:r>
    </w:p>
    <w:p w:rsidR="0032290C" w:rsidRPr="0032290C" w:rsidRDefault="0032290C" w:rsidP="0032290C">
      <w:pPr>
        <w:pStyle w:val="ExerciseStepLevel2Code"/>
      </w:pPr>
      <w:r w:rsidRPr="0032290C">
        <w:t>else</w:t>
      </w:r>
    </w:p>
    <w:p w:rsidR="0032290C" w:rsidRPr="0032290C" w:rsidRDefault="0032290C" w:rsidP="0032290C">
      <w:pPr>
        <w:pStyle w:val="ExerciseStepLevel2Code"/>
      </w:pPr>
      <w:r w:rsidRPr="0032290C">
        <w:t>{</w:t>
      </w:r>
      <w:r w:rsidR="00873B87">
        <w:t xml:space="preserve"> </w:t>
      </w:r>
      <w:r w:rsidRPr="0032290C">
        <w:t>}</w:t>
      </w:r>
    </w:p>
    <w:p w:rsidR="0032290C" w:rsidRDefault="0032290C" w:rsidP="0032290C">
      <w:pPr>
        <w:pStyle w:val="Heading4"/>
      </w:pPr>
      <w:r>
        <w:t xml:space="preserve">If the list name started with </w:t>
      </w:r>
      <w:r w:rsidRPr="0032290C">
        <w:rPr>
          <w:b/>
        </w:rPr>
        <w:t>z</w:t>
      </w:r>
      <w:r>
        <w:t xml:space="preserve">, create a new list and return the new </w:t>
      </w:r>
      <w:r w:rsidRPr="0032290C">
        <w:rPr>
          <w:b/>
        </w:rPr>
        <w:t>SPList</w:t>
      </w:r>
      <w:r>
        <w:t xml:space="preserve"> object.</w:t>
      </w:r>
    </w:p>
    <w:p w:rsidR="00A62B40" w:rsidRDefault="0032290C" w:rsidP="0032290C">
      <w:pPr>
        <w:pStyle w:val="ExerciseStepLevel2Code"/>
      </w:pPr>
      <w:r w:rsidRPr="0032290C">
        <w:t xml:space="preserve">Guid newListId = </w:t>
      </w:r>
    </w:p>
    <w:p w:rsidR="0032290C" w:rsidRPr="0032290C" w:rsidRDefault="00A62B40" w:rsidP="0032290C">
      <w:pPr>
        <w:pStyle w:val="ExerciseStepLevel2Code"/>
      </w:pPr>
      <w:r>
        <w:t xml:space="preserve">    </w:t>
      </w:r>
      <w:r w:rsidR="0032290C" w:rsidRPr="0032290C">
        <w:t>Web.Lists.Add(paramList.Substring(1), "Workflow Tasks", listType);</w:t>
      </w:r>
    </w:p>
    <w:p w:rsidR="0032290C" w:rsidRPr="0032290C" w:rsidRDefault="0032290C" w:rsidP="0032290C">
      <w:pPr>
        <w:pStyle w:val="ExerciseStepLevel2Code"/>
      </w:pPr>
      <w:r w:rsidRPr="0032290C">
        <w:t>return Web.Lists[newListId];</w:t>
      </w:r>
    </w:p>
    <w:p w:rsidR="0032290C" w:rsidRDefault="0032290C" w:rsidP="0032290C">
      <w:pPr>
        <w:pStyle w:val="Heading4"/>
      </w:pPr>
      <w:r>
        <w:t xml:space="preserve">If the name did not start with </w:t>
      </w:r>
      <w:r w:rsidRPr="0032290C">
        <w:rPr>
          <w:b/>
        </w:rPr>
        <w:t>z</w:t>
      </w:r>
      <w:r>
        <w:t xml:space="preserve">, find the existing list.  </w:t>
      </w:r>
      <w:r w:rsidR="002B1510">
        <w:t>Normally the list would be looked for by guid and by name then created if it was not found.  In this example we’re going to assume it’s an existing</w:t>
      </w:r>
      <w:r>
        <w:t>.</w:t>
      </w:r>
    </w:p>
    <w:p w:rsidR="0032290C" w:rsidRPr="0032290C" w:rsidRDefault="0032290C" w:rsidP="0032290C">
      <w:pPr>
        <w:pStyle w:val="ExerciseStepLevel2Code"/>
      </w:pPr>
      <w:r w:rsidRPr="0032290C">
        <w:t>return Web.Lists[new Guid(paramList)];</w:t>
      </w:r>
    </w:p>
    <w:p w:rsidR="0032290C" w:rsidRDefault="0032290C" w:rsidP="0032290C">
      <w:pPr>
        <w:pStyle w:val="Heading4"/>
      </w:pPr>
      <w:r>
        <w:t xml:space="preserve">In the </w:t>
      </w:r>
      <w:r w:rsidRPr="00E214EC">
        <w:rPr>
          <w:b/>
        </w:rPr>
        <w:t>Submit_Click</w:t>
      </w:r>
      <w:r>
        <w:t xml:space="preserve"> method, add two lines of code to get the </w:t>
      </w:r>
      <w:r w:rsidRPr="00E214EC">
        <w:rPr>
          <w:b/>
        </w:rPr>
        <w:t>SPList</w:t>
      </w:r>
      <w:r>
        <w:t xml:space="preserve"> objects for the </w:t>
      </w:r>
      <w:r w:rsidRPr="00E214EC">
        <w:rPr>
          <w:b/>
        </w:rPr>
        <w:t>Tasks</w:t>
      </w:r>
      <w:r>
        <w:t xml:space="preserve"> and </w:t>
      </w:r>
      <w:r w:rsidRPr="00E214EC">
        <w:rPr>
          <w:b/>
        </w:rPr>
        <w:t>History</w:t>
      </w:r>
      <w:r>
        <w:t xml:space="preserve"> lists.  Use the </w:t>
      </w:r>
      <w:r w:rsidRPr="00E214EC">
        <w:rPr>
          <w:b/>
        </w:rPr>
        <w:t>LookupOrCreateList</w:t>
      </w:r>
      <w:r>
        <w:t xml:space="preserve"> method to help.</w:t>
      </w:r>
    </w:p>
    <w:p w:rsidR="0032290C" w:rsidRPr="0032290C" w:rsidRDefault="0032290C" w:rsidP="0032290C">
      <w:pPr>
        <w:pStyle w:val="ExerciseStepLevel2Code"/>
      </w:pPr>
      <w:r w:rsidRPr="0032290C">
        <w:t>// create or find the lists</w:t>
      </w:r>
    </w:p>
    <w:p w:rsidR="00A62B40" w:rsidRDefault="0032290C" w:rsidP="0032290C">
      <w:pPr>
        <w:pStyle w:val="ExerciseStepLevel2Code"/>
      </w:pPr>
      <w:r w:rsidRPr="0032290C">
        <w:t>SPList taskList = LookupOrCreateList(</w:t>
      </w:r>
    </w:p>
    <w:p w:rsidR="0032290C" w:rsidRPr="0032290C" w:rsidRDefault="00A62B40" w:rsidP="0032290C">
      <w:pPr>
        <w:pStyle w:val="ExerciseStepLevel2Code"/>
      </w:pPr>
      <w:r>
        <w:t xml:space="preserve">    </w:t>
      </w:r>
      <w:r w:rsidR="0032290C" w:rsidRPr="0032290C">
        <w:t>Request.Params["TaskList"], SPListTemplateType.Tasks);</w:t>
      </w:r>
    </w:p>
    <w:p w:rsidR="00A62B40" w:rsidRDefault="0032290C" w:rsidP="0032290C">
      <w:pPr>
        <w:pStyle w:val="ExerciseStepLevel2Code"/>
      </w:pPr>
      <w:r w:rsidRPr="0032290C">
        <w:t>SPList historyList = LookupOrCreateList(</w:t>
      </w:r>
    </w:p>
    <w:p w:rsidR="0032290C" w:rsidRPr="0032290C" w:rsidRDefault="00A62B40" w:rsidP="0032290C">
      <w:pPr>
        <w:pStyle w:val="ExerciseStepLevel2Code"/>
      </w:pPr>
      <w:r>
        <w:t xml:space="preserve">    </w:t>
      </w:r>
      <w:r w:rsidR="0032290C" w:rsidRPr="0032290C">
        <w:t>Request.Params["HistoryList"], SPListTemplateType.WorkflowHistory);</w:t>
      </w:r>
    </w:p>
    <w:p w:rsidR="00290E70" w:rsidRDefault="00290E70" w:rsidP="006E162F">
      <w:pPr>
        <w:pStyle w:val="Heading3"/>
      </w:pPr>
      <w:r>
        <w:t>Check if the association already exists.  If so call the update method, if not call create.</w:t>
      </w:r>
    </w:p>
    <w:p w:rsidR="00290E70" w:rsidRDefault="00290E70" w:rsidP="00290E70">
      <w:pPr>
        <w:pStyle w:val="Heading4"/>
      </w:pPr>
      <w:r>
        <w:t xml:space="preserve">Back in the </w:t>
      </w:r>
      <w:r w:rsidRPr="00290E70">
        <w:rPr>
          <w:b/>
        </w:rPr>
        <w:t>Submit_Click</w:t>
      </w:r>
      <w:r>
        <w:t xml:space="preserve"> </w:t>
      </w:r>
      <w:r w:rsidR="00A62B40">
        <w:t>method;</w:t>
      </w:r>
      <w:r>
        <w:t xml:space="preserve"> </w:t>
      </w:r>
      <w:r w:rsidR="00A62B40">
        <w:t>c</w:t>
      </w:r>
      <w:r>
        <w:t xml:space="preserve">heck if derived content types should be updated by checking the </w:t>
      </w:r>
      <w:r w:rsidRPr="00290E70">
        <w:rPr>
          <w:b/>
        </w:rPr>
        <w:t>UpdateLists</w:t>
      </w:r>
      <w:r>
        <w:t xml:space="preserve"> form parameter.</w:t>
      </w:r>
    </w:p>
    <w:p w:rsidR="00290E70" w:rsidRPr="00290E70" w:rsidRDefault="00290E70" w:rsidP="00290E70">
      <w:pPr>
        <w:pStyle w:val="ExerciseStepLevel2Code"/>
      </w:pPr>
      <w:r w:rsidRPr="00290E70">
        <w:t>// check whether updates to content types cascade to their lists</w:t>
      </w:r>
    </w:p>
    <w:p w:rsidR="00290E70" w:rsidRPr="00290E70" w:rsidRDefault="00290E70" w:rsidP="00290E70">
      <w:pPr>
        <w:pStyle w:val="ExerciseStepLevel2Code"/>
      </w:pPr>
      <w:r w:rsidRPr="00290E70">
        <w:t>bool updateContentTypeLists = (Request.Params["UpdateLists"] == "TRUE");</w:t>
      </w:r>
    </w:p>
    <w:p w:rsidR="00290E70" w:rsidRDefault="00290E70" w:rsidP="00290E70">
      <w:pPr>
        <w:pStyle w:val="Heading4"/>
      </w:pPr>
      <w:r>
        <w:t xml:space="preserve">Check if the workflow association already exists.  If it does, call the </w:t>
      </w:r>
      <w:r w:rsidRPr="00290E70">
        <w:rPr>
          <w:b/>
        </w:rPr>
        <w:t>UpdateWorkflowAssociation</w:t>
      </w:r>
      <w:r>
        <w:t xml:space="preserve"> method </w:t>
      </w:r>
      <w:r w:rsidR="00873B87">
        <w:t>created in</w:t>
      </w:r>
      <w:r>
        <w:t xml:space="preserve"> a following step.  If it </w:t>
      </w:r>
      <w:r w:rsidR="00873B87">
        <w:t>does not</w:t>
      </w:r>
      <w:r>
        <w:t xml:space="preserve"> exist, call </w:t>
      </w:r>
      <w:r w:rsidR="00873B87" w:rsidRPr="00290E70">
        <w:rPr>
          <w:b/>
        </w:rPr>
        <w:t>CreateWorkflowAssociation</w:t>
      </w:r>
      <w:r>
        <w:t xml:space="preserve"> created in a</w:t>
      </w:r>
      <w:r w:rsidR="00873B87">
        <w:t>nother</w:t>
      </w:r>
      <w:r>
        <w:t xml:space="preserve"> following step.</w:t>
      </w:r>
    </w:p>
    <w:p w:rsidR="00290E70" w:rsidRPr="00290E70" w:rsidRDefault="00290E70" w:rsidP="00290E70">
      <w:pPr>
        <w:pStyle w:val="ExerciseStepLevel2Code"/>
      </w:pPr>
      <w:r w:rsidRPr="00290E70">
        <w:t>// create or update the workflow association</w:t>
      </w:r>
    </w:p>
    <w:p w:rsidR="00290E70" w:rsidRPr="00290E70" w:rsidRDefault="00290E70" w:rsidP="00290E70">
      <w:pPr>
        <w:pStyle w:val="ExerciseStepLevel2Code"/>
      </w:pPr>
      <w:r w:rsidRPr="00290E70">
        <w:t>if (_workflowAssociation != null)</w:t>
      </w:r>
    </w:p>
    <w:p w:rsidR="00A62B40" w:rsidRDefault="00290E70" w:rsidP="00290E70">
      <w:pPr>
        <w:pStyle w:val="ExerciseStepLevel2Code"/>
      </w:pPr>
      <w:r w:rsidRPr="00290E70">
        <w:t xml:space="preserve">    UpdateWorkflowAssociation(</w:t>
      </w:r>
    </w:p>
    <w:p w:rsidR="00290E70" w:rsidRPr="00290E70" w:rsidRDefault="00A62B40" w:rsidP="00290E70">
      <w:pPr>
        <w:pStyle w:val="ExerciseStepLevel2Code"/>
      </w:pPr>
      <w:r>
        <w:t xml:space="preserve">        </w:t>
      </w:r>
      <w:r w:rsidR="002B1510" w:rsidRPr="0032290C">
        <w:t>Request.Params["TaskList"], Request.Params["HistoryList"],</w:t>
      </w:r>
      <w:r w:rsidR="00290E70" w:rsidRPr="00290E70">
        <w:t xml:space="preserve"> </w:t>
      </w:r>
      <w:r w:rsidR="002B1510">
        <w:br/>
        <w:t xml:space="preserve">        </w:t>
      </w:r>
      <w:r w:rsidR="00290E70" w:rsidRPr="00290E70">
        <w:t>associationData, updateContentTypeLists);</w:t>
      </w:r>
    </w:p>
    <w:p w:rsidR="00290E70" w:rsidRPr="00290E70" w:rsidRDefault="00290E70" w:rsidP="00290E70">
      <w:pPr>
        <w:pStyle w:val="ExerciseStepLevel2Code"/>
      </w:pPr>
      <w:r w:rsidRPr="00290E70">
        <w:t>else</w:t>
      </w:r>
    </w:p>
    <w:p w:rsidR="00A62B40" w:rsidRDefault="00290E70" w:rsidP="00290E70">
      <w:pPr>
        <w:pStyle w:val="ExerciseStepLevel2Code"/>
      </w:pPr>
      <w:r w:rsidRPr="00290E70">
        <w:t xml:space="preserve">    CreateWorkflowAssociation(</w:t>
      </w:r>
    </w:p>
    <w:p w:rsidR="00290E70" w:rsidRDefault="00A62B40" w:rsidP="00290E70">
      <w:pPr>
        <w:pStyle w:val="ExerciseStepLevel2Code"/>
      </w:pPr>
      <w:r>
        <w:t xml:space="preserve">        </w:t>
      </w:r>
      <w:r w:rsidR="002B1510" w:rsidRPr="0032290C">
        <w:t>Request.Params["TaskList"], Request.Params["HistoryList"],</w:t>
      </w:r>
      <w:r w:rsidR="00290E70" w:rsidRPr="00290E70">
        <w:t xml:space="preserve"> </w:t>
      </w:r>
      <w:r w:rsidR="002B1510">
        <w:br/>
        <w:t xml:space="preserve">        </w:t>
      </w:r>
      <w:r w:rsidR="00290E70" w:rsidRPr="00290E70">
        <w:t>associationData, updateContentTypeLists);</w:t>
      </w:r>
    </w:p>
    <w:p w:rsidR="00873B87" w:rsidRDefault="00873B87">
      <w:pPr>
        <w:ind w:left="720"/>
        <w:rPr>
          <w:rFonts w:eastAsiaTheme="majorEastAsia" w:cs="Arial"/>
          <w:bCs/>
        </w:rPr>
      </w:pPr>
      <w:r>
        <w:br w:type="page"/>
      </w:r>
    </w:p>
    <w:p w:rsidR="00945D8C" w:rsidRDefault="006E162F" w:rsidP="006E162F">
      <w:pPr>
        <w:pStyle w:val="Heading3"/>
      </w:pPr>
      <w:r>
        <w:lastRenderedPageBreak/>
        <w:t>If the workflow association already exists, up</w:t>
      </w:r>
      <w:r w:rsidR="00E214EC">
        <w:t>date it.</w:t>
      </w:r>
    </w:p>
    <w:p w:rsidR="00E214EC" w:rsidRDefault="00E214EC" w:rsidP="006E162F">
      <w:pPr>
        <w:pStyle w:val="Heading4"/>
      </w:pPr>
      <w:r>
        <w:t xml:space="preserve">Create a new method named </w:t>
      </w:r>
      <w:r w:rsidRPr="00E214EC">
        <w:rPr>
          <w:b/>
        </w:rPr>
        <w:t>PopulateWorkflowAssociation</w:t>
      </w:r>
      <w:r>
        <w:t xml:space="preserve"> that accepts the task list, history list, and association data.  This method will set the properties of the _</w:t>
      </w:r>
      <w:r w:rsidRPr="00E214EC">
        <w:rPr>
          <w:b/>
        </w:rPr>
        <w:t>workflowAssociation</w:t>
      </w:r>
      <w:r>
        <w:t xml:space="preserve"> field based on the form parameters.</w:t>
      </w:r>
    </w:p>
    <w:p w:rsidR="00E214EC" w:rsidRPr="00E214EC" w:rsidRDefault="00E214EC" w:rsidP="00E214EC">
      <w:pPr>
        <w:pStyle w:val="ExerciseStepLevel2Code"/>
      </w:pPr>
      <w:r w:rsidRPr="00E214EC">
        <w:t>private void PopulateWorkflowAssociation(</w:t>
      </w:r>
      <w:r w:rsidR="002B1510">
        <w:t>string</w:t>
      </w:r>
      <w:r w:rsidRPr="00E214EC">
        <w:t xml:space="preserve"> taskList</w:t>
      </w:r>
      <w:r w:rsidR="002B1510">
        <w:t>Name</w:t>
      </w:r>
      <w:r w:rsidRPr="00E214EC">
        <w:t xml:space="preserve">, </w:t>
      </w:r>
      <w:r w:rsidR="002B1510">
        <w:br/>
        <w:t xml:space="preserve">  string </w:t>
      </w:r>
      <w:r w:rsidRPr="00E214EC">
        <w:t>historyList</w:t>
      </w:r>
      <w:r w:rsidR="002B1510">
        <w:t>Name</w:t>
      </w:r>
      <w:r w:rsidRPr="00E214EC">
        <w:t>, string associationData)</w:t>
      </w:r>
    </w:p>
    <w:p w:rsidR="00E214EC" w:rsidRPr="00E214EC" w:rsidRDefault="00E214EC" w:rsidP="00E214EC">
      <w:pPr>
        <w:pStyle w:val="ExerciseStepLevel2Code"/>
      </w:pPr>
      <w:r w:rsidRPr="00E214EC">
        <w:t>{</w:t>
      </w:r>
      <w:r w:rsidR="00873B87">
        <w:t xml:space="preserve"> </w:t>
      </w:r>
      <w:r w:rsidRPr="00E214EC">
        <w:t>}</w:t>
      </w:r>
    </w:p>
    <w:p w:rsidR="00E214EC" w:rsidRDefault="00E214EC" w:rsidP="00E214EC">
      <w:pPr>
        <w:pStyle w:val="Heading4"/>
      </w:pPr>
      <w:r>
        <w:t>Use the form parameters to initialize several of the startup and association data parameters in the _</w:t>
      </w:r>
      <w:r w:rsidRPr="00E214EC">
        <w:rPr>
          <w:b/>
        </w:rPr>
        <w:t>workflowAssociation</w:t>
      </w:r>
      <w:r>
        <w:t xml:space="preserve"> field.</w:t>
      </w:r>
    </w:p>
    <w:p w:rsidR="005434DA" w:rsidRPr="005434DA" w:rsidRDefault="005434DA" w:rsidP="005434DA">
      <w:pPr>
        <w:pStyle w:val="ExerciseStepLevel2Code"/>
      </w:pPr>
      <w:r w:rsidRPr="005434DA">
        <w:t>// assign the form data to the new workflow association</w:t>
      </w:r>
    </w:p>
    <w:p w:rsidR="00E214EC" w:rsidRPr="00E214EC" w:rsidRDefault="00E214EC" w:rsidP="00E214EC">
      <w:pPr>
        <w:pStyle w:val="ExerciseStepLevel2Code"/>
      </w:pPr>
      <w:r w:rsidRPr="00E214EC">
        <w:t>_workflowAssociation.Name = Request.Params["WorkflowName"];</w:t>
      </w:r>
    </w:p>
    <w:p w:rsidR="00A62B40" w:rsidRDefault="00E214EC" w:rsidP="00E214EC">
      <w:pPr>
        <w:pStyle w:val="ExerciseStepLevel2Code"/>
      </w:pPr>
      <w:r w:rsidRPr="00E214EC">
        <w:t xml:space="preserve">_workflowAssociation.AutoStartCreate = </w:t>
      </w:r>
    </w:p>
    <w:p w:rsidR="00E214EC" w:rsidRPr="00E214EC" w:rsidRDefault="00A62B40" w:rsidP="00E214EC">
      <w:pPr>
        <w:pStyle w:val="ExerciseStepLevel2Code"/>
      </w:pPr>
      <w:r>
        <w:t xml:space="preserve">    </w:t>
      </w:r>
      <w:r w:rsidR="00E214EC" w:rsidRPr="00E214EC">
        <w:t>(Request.Params["AutoStartCreate"] == "ON");</w:t>
      </w:r>
    </w:p>
    <w:p w:rsidR="00A62B40" w:rsidRDefault="00E214EC" w:rsidP="00E214EC">
      <w:pPr>
        <w:pStyle w:val="ExerciseStepLevel2Code"/>
      </w:pPr>
      <w:r w:rsidRPr="00E214EC">
        <w:t xml:space="preserve">_workflowAssociation.AutoStartChange = </w:t>
      </w:r>
    </w:p>
    <w:p w:rsidR="00E214EC" w:rsidRPr="00E214EC" w:rsidRDefault="00A62B40" w:rsidP="00E214EC">
      <w:pPr>
        <w:pStyle w:val="ExerciseStepLevel2Code"/>
      </w:pPr>
      <w:r>
        <w:t xml:space="preserve">    </w:t>
      </w:r>
      <w:r w:rsidR="00E214EC" w:rsidRPr="00E214EC">
        <w:t>(Request.Params["AutoStartChange"] == "ON");</w:t>
      </w:r>
    </w:p>
    <w:p w:rsidR="00E214EC" w:rsidRPr="00E214EC" w:rsidRDefault="00E214EC" w:rsidP="00E214EC">
      <w:pPr>
        <w:pStyle w:val="ExerciseStepLevel2Code"/>
      </w:pPr>
      <w:r w:rsidRPr="00E214EC">
        <w:t>_workflowAssociation.AllowManual = (Request.Params["AllowManual"] == "ON");</w:t>
      </w:r>
    </w:p>
    <w:p w:rsidR="00E214EC" w:rsidRPr="00E214EC" w:rsidRDefault="00E214EC" w:rsidP="00E214EC">
      <w:pPr>
        <w:pStyle w:val="ExerciseStepLevel2Code"/>
      </w:pPr>
      <w:r w:rsidRPr="00E214EC">
        <w:t>_workflowAssociation.AssociationData = associationData;</w:t>
      </w:r>
    </w:p>
    <w:p w:rsidR="00E214EC" w:rsidRDefault="00E214EC" w:rsidP="00E214EC">
      <w:pPr>
        <w:pStyle w:val="Heading4"/>
      </w:pPr>
      <w:r>
        <w:t>Check if the task list and history lists have changed.  If they have changed, update them in the _</w:t>
      </w:r>
      <w:r w:rsidRPr="00E214EC">
        <w:rPr>
          <w:b/>
        </w:rPr>
        <w:t>workflowAssociation</w:t>
      </w:r>
      <w:r>
        <w:t xml:space="preserve"> field.</w:t>
      </w:r>
      <w:r w:rsidR="002B1510">
        <w:t xml:space="preserve">  In the case of a non content type, lookup and assign the lists directly.  In the case of a content type, assign the list names.</w:t>
      </w:r>
    </w:p>
    <w:p w:rsidR="002B1510" w:rsidRPr="002B1510" w:rsidRDefault="002B1510" w:rsidP="002B1510">
      <w:pPr>
        <w:pStyle w:val="ExerciseStepLevel2Code"/>
      </w:pPr>
      <w:r w:rsidRPr="002B1510">
        <w:t>// assign/update the tasks and history lists</w:t>
      </w:r>
    </w:p>
    <w:p w:rsidR="002B1510" w:rsidRPr="002B1510" w:rsidRDefault="002B1510" w:rsidP="002B1510">
      <w:pPr>
        <w:pStyle w:val="ExerciseStepLevel2Code"/>
      </w:pPr>
      <w:r w:rsidRPr="002B1510">
        <w:t>if (this._associationType != AssociationType.ContentType)</w:t>
      </w:r>
      <w:r>
        <w:t xml:space="preserve"> </w:t>
      </w:r>
      <w:r w:rsidRPr="002B1510">
        <w:t>{</w:t>
      </w:r>
    </w:p>
    <w:p w:rsidR="002B1510" w:rsidRPr="002B1510" w:rsidRDefault="002B1510" w:rsidP="002B1510">
      <w:pPr>
        <w:pStyle w:val="ExerciseStepLevel2Code"/>
      </w:pPr>
      <w:r>
        <w:t xml:space="preserve">    </w:t>
      </w:r>
      <w:r w:rsidRPr="002B1510">
        <w:t>SPList taskList = LookupOrCreateList(</w:t>
      </w:r>
    </w:p>
    <w:p w:rsidR="002B1510" w:rsidRPr="002B1510" w:rsidRDefault="002B1510" w:rsidP="002B1510">
      <w:pPr>
        <w:pStyle w:val="ExerciseStepLevel2Code"/>
      </w:pPr>
      <w:r>
        <w:t xml:space="preserve">        </w:t>
      </w:r>
      <w:r w:rsidRPr="002B1510">
        <w:t>taskListName, SPListTemplateType.Tasks);</w:t>
      </w:r>
    </w:p>
    <w:p w:rsidR="002B1510" w:rsidRPr="002B1510" w:rsidRDefault="002B1510" w:rsidP="002B1510">
      <w:pPr>
        <w:pStyle w:val="ExerciseStepLevel2Code"/>
      </w:pPr>
      <w:r>
        <w:t xml:space="preserve">    </w:t>
      </w:r>
      <w:r w:rsidRPr="002B1510">
        <w:t>SPList historyList = LookupOrCreateList(</w:t>
      </w:r>
    </w:p>
    <w:p w:rsidR="002B1510" w:rsidRPr="002B1510" w:rsidRDefault="002B1510" w:rsidP="002B1510">
      <w:pPr>
        <w:pStyle w:val="ExerciseStepLevel2Code"/>
      </w:pPr>
      <w:r w:rsidRPr="002B1510">
        <w:t xml:space="preserve">    </w:t>
      </w:r>
      <w:r>
        <w:t xml:space="preserve">    </w:t>
      </w:r>
      <w:r w:rsidRPr="002B1510">
        <w:t>historyListName, SPListTemplateType.WorkflowHistory);</w:t>
      </w:r>
    </w:p>
    <w:p w:rsidR="002B1510" w:rsidRPr="002B1510" w:rsidRDefault="002B1510" w:rsidP="002B1510">
      <w:pPr>
        <w:pStyle w:val="ExerciseStepLevel2Code"/>
      </w:pPr>
    </w:p>
    <w:p w:rsidR="002B1510" w:rsidRPr="002B1510" w:rsidRDefault="002B1510" w:rsidP="002B1510">
      <w:pPr>
        <w:pStyle w:val="ExerciseStepLevel2Code"/>
      </w:pPr>
      <w:r>
        <w:t xml:space="preserve">    </w:t>
      </w:r>
      <w:r w:rsidRPr="002B1510">
        <w:t>if (_workflowAssociation.TaskListId != taskList.ID)</w:t>
      </w:r>
    </w:p>
    <w:p w:rsidR="002B1510" w:rsidRPr="002B1510" w:rsidRDefault="002B1510" w:rsidP="002B1510">
      <w:pPr>
        <w:pStyle w:val="ExerciseStepLevel2Code"/>
      </w:pPr>
      <w:r w:rsidRPr="002B1510">
        <w:t xml:space="preserve">    </w:t>
      </w:r>
      <w:r>
        <w:t xml:space="preserve">    </w:t>
      </w:r>
      <w:r w:rsidRPr="002B1510">
        <w:t>_workflowAssociation.SetTaskList(taskList);</w:t>
      </w:r>
    </w:p>
    <w:p w:rsidR="002B1510" w:rsidRPr="002B1510" w:rsidRDefault="002B1510" w:rsidP="002B1510">
      <w:pPr>
        <w:pStyle w:val="ExerciseStepLevel2Code"/>
      </w:pPr>
    </w:p>
    <w:p w:rsidR="002B1510" w:rsidRPr="002B1510" w:rsidRDefault="002B1510" w:rsidP="002B1510">
      <w:pPr>
        <w:pStyle w:val="ExerciseStepLevel2Code"/>
      </w:pPr>
      <w:r>
        <w:t xml:space="preserve">    </w:t>
      </w:r>
      <w:r w:rsidRPr="002B1510">
        <w:t>if (_workflowAssociation.HistoryListId != historyList.ID)</w:t>
      </w:r>
    </w:p>
    <w:p w:rsidR="002B1510" w:rsidRPr="002B1510" w:rsidRDefault="002B1510" w:rsidP="002B1510">
      <w:pPr>
        <w:pStyle w:val="ExerciseStepLevel2Code"/>
      </w:pPr>
      <w:r w:rsidRPr="002B1510">
        <w:t xml:space="preserve">    </w:t>
      </w:r>
      <w:r>
        <w:t xml:space="preserve">    </w:t>
      </w:r>
      <w:r w:rsidRPr="002B1510">
        <w:t>_workflowAssociation.SetHistoryList(historyList);</w:t>
      </w:r>
    </w:p>
    <w:p w:rsidR="002B1510" w:rsidRPr="002B1510" w:rsidRDefault="002B1510" w:rsidP="002B1510">
      <w:pPr>
        <w:pStyle w:val="ExerciseStepLevel2Code"/>
      </w:pPr>
      <w:r w:rsidRPr="002B1510">
        <w:t>}</w:t>
      </w:r>
    </w:p>
    <w:p w:rsidR="002B1510" w:rsidRPr="002B1510" w:rsidRDefault="002B1510" w:rsidP="002B1510">
      <w:pPr>
        <w:pStyle w:val="ExerciseStepLevel2Code"/>
      </w:pPr>
      <w:r>
        <w:t>e</w:t>
      </w:r>
      <w:r w:rsidRPr="002B1510">
        <w:t>lse</w:t>
      </w:r>
      <w:r>
        <w:t xml:space="preserve"> </w:t>
      </w:r>
      <w:r w:rsidRPr="002B1510">
        <w:t>{</w:t>
      </w:r>
    </w:p>
    <w:p w:rsidR="002B1510" w:rsidRPr="002B1510" w:rsidRDefault="002B1510" w:rsidP="002B1510">
      <w:pPr>
        <w:pStyle w:val="ExerciseStepLevel2Code"/>
      </w:pPr>
      <w:r>
        <w:t xml:space="preserve">    </w:t>
      </w:r>
      <w:r w:rsidRPr="002B1510">
        <w:t>if (_workflowAssociation.TaskListTitle != taskListName)</w:t>
      </w:r>
      <w:r>
        <w:t xml:space="preserve"> </w:t>
      </w:r>
    </w:p>
    <w:p w:rsidR="002B1510" w:rsidRPr="002B1510" w:rsidRDefault="002B1510" w:rsidP="002B1510">
      <w:pPr>
        <w:pStyle w:val="ExerciseStepLevel2Code"/>
      </w:pPr>
      <w:r>
        <w:t xml:space="preserve">        </w:t>
      </w:r>
      <w:r w:rsidRPr="002B1510">
        <w:t>_workflowAssociation.TaskListTitle = taskListName;</w:t>
      </w:r>
    </w:p>
    <w:p w:rsidR="002B1510" w:rsidRPr="002B1510" w:rsidRDefault="002B1510" w:rsidP="002B1510">
      <w:pPr>
        <w:pStyle w:val="ExerciseStepLevel2Code"/>
      </w:pPr>
      <w:r>
        <w:t xml:space="preserve">    </w:t>
      </w:r>
      <w:r w:rsidRPr="002B1510">
        <w:t>if (_workflowAssociation.HistoryListTitle != historyListName)</w:t>
      </w:r>
    </w:p>
    <w:p w:rsidR="002B1510" w:rsidRPr="002B1510" w:rsidRDefault="002B1510" w:rsidP="002B1510">
      <w:pPr>
        <w:pStyle w:val="ExerciseStepLevel2Code"/>
      </w:pPr>
      <w:r w:rsidRPr="002B1510">
        <w:t xml:space="preserve">    </w:t>
      </w:r>
      <w:r>
        <w:t xml:space="preserve">    </w:t>
      </w:r>
      <w:r w:rsidRPr="002B1510">
        <w:t>_workflowAssociation.HistoryListTitle = historyListName;</w:t>
      </w:r>
    </w:p>
    <w:p w:rsidR="002B1510" w:rsidRPr="002B1510" w:rsidRDefault="002B1510" w:rsidP="002B1510">
      <w:pPr>
        <w:pStyle w:val="ExerciseStepLevel2Code"/>
        <w:rPr>
          <w:rFonts w:ascii="Arial" w:hAnsi="Arial"/>
          <w:noProof w:val="0"/>
        </w:rPr>
      </w:pPr>
      <w:r w:rsidRPr="002B1510">
        <w:t>}</w:t>
      </w:r>
    </w:p>
    <w:p w:rsidR="00E214EC" w:rsidRDefault="00E214EC" w:rsidP="002B1510">
      <w:pPr>
        <w:pStyle w:val="Heading4"/>
      </w:pPr>
      <w:r>
        <w:t xml:space="preserve">Create a new </w:t>
      </w:r>
      <w:r w:rsidRPr="00290E70">
        <w:rPr>
          <w:b/>
        </w:rPr>
        <w:t>UpdateWorkflowAssociation</w:t>
      </w:r>
      <w:r>
        <w:t xml:space="preserve"> method that accepts the task list, history list, </w:t>
      </w:r>
      <w:r w:rsidR="00290E70">
        <w:t>association</w:t>
      </w:r>
      <w:r>
        <w:t xml:space="preserve"> data and a flag indicating whether updates to a content type are applied to derived content types.</w:t>
      </w:r>
    </w:p>
    <w:p w:rsidR="00E214EC" w:rsidRPr="00E214EC" w:rsidRDefault="00E214EC" w:rsidP="00E214EC">
      <w:pPr>
        <w:pStyle w:val="ExerciseStepLevel2Code"/>
      </w:pPr>
      <w:r w:rsidRPr="00E214EC">
        <w:t>private void UpdateWorkflowAssociation(</w:t>
      </w:r>
      <w:r w:rsidR="002B1510">
        <w:t xml:space="preserve">string </w:t>
      </w:r>
      <w:r w:rsidRPr="00E214EC">
        <w:t>taskList</w:t>
      </w:r>
      <w:r w:rsidR="002B1510">
        <w:t>Name</w:t>
      </w:r>
      <w:r w:rsidRPr="00E214EC">
        <w:t xml:space="preserve">, </w:t>
      </w:r>
      <w:r w:rsidR="002B1510">
        <w:br/>
        <w:t xml:space="preserve">    string </w:t>
      </w:r>
      <w:r w:rsidRPr="00E214EC">
        <w:t>historyList</w:t>
      </w:r>
      <w:r w:rsidR="002B1510">
        <w:t>Name</w:t>
      </w:r>
      <w:r w:rsidRPr="00E214EC">
        <w:t>, string associationData, bool updateContentTypeLists)</w:t>
      </w:r>
    </w:p>
    <w:p w:rsidR="00E214EC" w:rsidRPr="00E214EC" w:rsidRDefault="00E214EC" w:rsidP="00E214EC">
      <w:pPr>
        <w:pStyle w:val="ExerciseStepLevel2Code"/>
      </w:pPr>
      <w:r w:rsidRPr="00E214EC">
        <w:t>{</w:t>
      </w:r>
      <w:r w:rsidR="00873B87">
        <w:t xml:space="preserve"> </w:t>
      </w:r>
      <w:r w:rsidRPr="00E214EC">
        <w:t>}</w:t>
      </w:r>
    </w:p>
    <w:p w:rsidR="00E214EC" w:rsidRDefault="00E214EC" w:rsidP="006E162F">
      <w:pPr>
        <w:pStyle w:val="Heading4"/>
      </w:pPr>
      <w:r>
        <w:t xml:space="preserve">Call the new </w:t>
      </w:r>
      <w:r w:rsidRPr="00290E70">
        <w:rPr>
          <w:b/>
        </w:rPr>
        <w:t>PopulateWorkflowAssociation</w:t>
      </w:r>
      <w:r>
        <w:t xml:space="preserve"> method to update the form parameters in the workflow association.</w:t>
      </w:r>
    </w:p>
    <w:p w:rsidR="00E214EC" w:rsidRPr="00E214EC" w:rsidRDefault="00E214EC" w:rsidP="00E214EC">
      <w:pPr>
        <w:pStyle w:val="ExerciseStepLevel2Code"/>
      </w:pPr>
      <w:r w:rsidRPr="00E214EC">
        <w:lastRenderedPageBreak/>
        <w:t>PopulateWorkflowAssociation(taskList</w:t>
      </w:r>
      <w:r w:rsidR="002B1510">
        <w:t>Name</w:t>
      </w:r>
      <w:r w:rsidRPr="00E214EC">
        <w:t>, historyList</w:t>
      </w:r>
      <w:r w:rsidR="002B1510">
        <w:t>Name</w:t>
      </w:r>
      <w:r w:rsidRPr="00E214EC">
        <w:t>, associationData);</w:t>
      </w:r>
    </w:p>
    <w:p w:rsidR="00E214EC" w:rsidRDefault="00E214EC" w:rsidP="006E162F">
      <w:pPr>
        <w:pStyle w:val="Heading4"/>
      </w:pPr>
      <w:r>
        <w:t xml:space="preserve">Create a </w:t>
      </w:r>
      <w:r w:rsidRPr="00290E70">
        <w:rPr>
          <w:b/>
        </w:rPr>
        <w:t>switch</w:t>
      </w:r>
      <w:r>
        <w:t xml:space="preserve"> statement that will use a different update method for each association type.</w:t>
      </w:r>
    </w:p>
    <w:p w:rsidR="00E214EC" w:rsidRPr="00E214EC" w:rsidRDefault="00E214EC" w:rsidP="00E214EC">
      <w:pPr>
        <w:pStyle w:val="ExerciseStepLevel2Code"/>
      </w:pPr>
      <w:r w:rsidRPr="00E214EC">
        <w:t>switch (_associationType)</w:t>
      </w:r>
    </w:p>
    <w:p w:rsidR="00E214EC" w:rsidRPr="00E214EC" w:rsidRDefault="00E214EC" w:rsidP="00E214EC">
      <w:pPr>
        <w:pStyle w:val="ExerciseStepLevel2Code"/>
      </w:pPr>
      <w:r w:rsidRPr="00E214EC">
        <w:t>{</w:t>
      </w:r>
    </w:p>
    <w:p w:rsidR="00E214EC" w:rsidRPr="00E214EC" w:rsidRDefault="00E214EC" w:rsidP="00E214EC">
      <w:pPr>
        <w:pStyle w:val="ExerciseStepLevel2Code"/>
      </w:pPr>
      <w:r w:rsidRPr="00E214EC">
        <w:t xml:space="preserve">    case AssociationType.ContentType:</w:t>
      </w:r>
    </w:p>
    <w:p w:rsidR="00E214EC" w:rsidRPr="00E214EC" w:rsidRDefault="00E214EC" w:rsidP="00E214EC">
      <w:pPr>
        <w:pStyle w:val="ExerciseStepLevel2Code"/>
      </w:pPr>
      <w:r w:rsidRPr="00E214EC">
        <w:t xml:space="preserve">        break;</w:t>
      </w:r>
    </w:p>
    <w:p w:rsidR="00E214EC" w:rsidRPr="00E214EC" w:rsidRDefault="00E214EC" w:rsidP="00E214EC">
      <w:pPr>
        <w:pStyle w:val="ExerciseStepLevel2Code"/>
      </w:pPr>
      <w:r w:rsidRPr="00E214EC">
        <w:t xml:space="preserve">    case AssociationType.List:</w:t>
      </w:r>
    </w:p>
    <w:p w:rsidR="00E214EC" w:rsidRPr="00E214EC" w:rsidRDefault="00E214EC" w:rsidP="00E214EC">
      <w:pPr>
        <w:pStyle w:val="ExerciseStepLevel2Code"/>
      </w:pPr>
      <w:r w:rsidRPr="00E214EC">
        <w:t xml:space="preserve">        break;</w:t>
      </w:r>
    </w:p>
    <w:p w:rsidR="00E214EC" w:rsidRPr="00E214EC" w:rsidRDefault="00E214EC" w:rsidP="00E214EC">
      <w:pPr>
        <w:pStyle w:val="ExerciseStepLevel2Code"/>
      </w:pPr>
      <w:r w:rsidRPr="00E214EC">
        <w:t xml:space="preserve">    case AssociationType.ListContentType:</w:t>
      </w:r>
    </w:p>
    <w:p w:rsidR="00E214EC" w:rsidRPr="00E214EC" w:rsidRDefault="00E214EC" w:rsidP="00E214EC">
      <w:pPr>
        <w:pStyle w:val="ExerciseStepLevel2Code"/>
      </w:pPr>
      <w:r w:rsidRPr="00E214EC">
        <w:t xml:space="preserve">        break;</w:t>
      </w:r>
    </w:p>
    <w:p w:rsidR="00E214EC" w:rsidRPr="00E214EC" w:rsidRDefault="00E214EC" w:rsidP="00E214EC">
      <w:pPr>
        <w:pStyle w:val="ExerciseStepLevel2Code"/>
      </w:pPr>
      <w:r w:rsidRPr="00E214EC">
        <w:t>}</w:t>
      </w:r>
    </w:p>
    <w:p w:rsidR="00E214EC" w:rsidRDefault="00E214EC" w:rsidP="00E214EC">
      <w:pPr>
        <w:pStyle w:val="Heading4"/>
      </w:pPr>
      <w:r>
        <w:t xml:space="preserve">If the association type is </w:t>
      </w:r>
      <w:r w:rsidRPr="00290E70">
        <w:rPr>
          <w:b/>
        </w:rPr>
        <w:t>ContentType</w:t>
      </w:r>
      <w:r>
        <w:t xml:space="preserve">, call the content type’s </w:t>
      </w:r>
      <w:r w:rsidRPr="00290E70">
        <w:rPr>
          <w:b/>
        </w:rPr>
        <w:t>UpdateWorkflowAssociation</w:t>
      </w:r>
      <w:r>
        <w:t xml:space="preserve"> method.  If the </w:t>
      </w:r>
      <w:r w:rsidRPr="00290E70">
        <w:rPr>
          <w:b/>
        </w:rPr>
        <w:t>updateContentTypeLists</w:t>
      </w:r>
      <w:r>
        <w:t xml:space="preserve"> flag is set, also call the content type’s </w:t>
      </w:r>
      <w:r w:rsidRPr="00290E70">
        <w:rPr>
          <w:b/>
        </w:rPr>
        <w:t>UpdateWorkflowAssociationsOnChildren</w:t>
      </w:r>
      <w:r>
        <w:t xml:space="preserve"> method.</w:t>
      </w:r>
    </w:p>
    <w:p w:rsidR="009A380D" w:rsidRPr="009A380D" w:rsidRDefault="009A380D" w:rsidP="009A380D">
      <w:pPr>
        <w:pStyle w:val="ExerciseStepLevel2Code"/>
      </w:pPr>
      <w:r w:rsidRPr="009A380D">
        <w:t>case AssociationType.ContentType:</w:t>
      </w:r>
    </w:p>
    <w:p w:rsidR="00E214EC" w:rsidRPr="00E214EC" w:rsidRDefault="009A380D" w:rsidP="00E214EC">
      <w:pPr>
        <w:pStyle w:val="ExerciseStepLevel2Code"/>
      </w:pPr>
      <w:r>
        <w:t xml:space="preserve">    </w:t>
      </w:r>
      <w:r w:rsidR="00E214EC" w:rsidRPr="00E214EC">
        <w:t>_contentType.UpdateWorkflowAssociation(_workflowAssociation);</w:t>
      </w:r>
    </w:p>
    <w:p w:rsidR="00E214EC" w:rsidRPr="00E214EC" w:rsidRDefault="009A380D" w:rsidP="00E214EC">
      <w:pPr>
        <w:pStyle w:val="ExerciseStepLevel2Code"/>
      </w:pPr>
      <w:r>
        <w:t xml:space="preserve">    </w:t>
      </w:r>
      <w:r w:rsidR="00E214EC" w:rsidRPr="00E214EC">
        <w:t>if (updateContentTypeLists)</w:t>
      </w:r>
    </w:p>
    <w:p w:rsidR="00E214EC" w:rsidRPr="00E214EC" w:rsidRDefault="00E214EC" w:rsidP="00E214EC">
      <w:pPr>
        <w:pStyle w:val="ExerciseStepLevel2Code"/>
      </w:pPr>
      <w:r w:rsidRPr="00E214EC">
        <w:t xml:space="preserve">    </w:t>
      </w:r>
      <w:r w:rsidR="009A380D">
        <w:t xml:space="preserve">    </w:t>
      </w:r>
      <w:r w:rsidRPr="00E214EC">
        <w:t>_contentType.UpdateWorkflowAssociationsOnChildren(true, true, true);</w:t>
      </w:r>
    </w:p>
    <w:p w:rsidR="00E214EC" w:rsidRDefault="00E214EC" w:rsidP="006E162F">
      <w:pPr>
        <w:pStyle w:val="Heading4"/>
      </w:pPr>
      <w:r>
        <w:t xml:space="preserve">If the association type is </w:t>
      </w:r>
      <w:r w:rsidRPr="00290E70">
        <w:rPr>
          <w:b/>
        </w:rPr>
        <w:t>List</w:t>
      </w:r>
      <w:r>
        <w:t xml:space="preserve">, call the list’s </w:t>
      </w:r>
      <w:r w:rsidRPr="00290E70">
        <w:rPr>
          <w:b/>
        </w:rPr>
        <w:t>UpdateWorkflowAssociation</w:t>
      </w:r>
      <w:r>
        <w:t xml:space="preserve"> method.</w:t>
      </w:r>
    </w:p>
    <w:p w:rsidR="009A380D" w:rsidRPr="009A380D" w:rsidRDefault="009A380D" w:rsidP="009A380D">
      <w:pPr>
        <w:pStyle w:val="ExerciseStepLevel2Code"/>
      </w:pPr>
      <w:r w:rsidRPr="009A380D">
        <w:t>case AssociationType.List:</w:t>
      </w:r>
    </w:p>
    <w:p w:rsidR="00E214EC" w:rsidRPr="00E214EC" w:rsidRDefault="009A380D" w:rsidP="00E214EC">
      <w:pPr>
        <w:pStyle w:val="ExerciseStepLevel2Code"/>
      </w:pPr>
      <w:r>
        <w:t xml:space="preserve">    </w:t>
      </w:r>
      <w:r w:rsidR="00E214EC" w:rsidRPr="00E214EC">
        <w:t>_list.UpdateWorkflowAssociation(_workflowAssociation);</w:t>
      </w:r>
    </w:p>
    <w:p w:rsidR="00E214EC" w:rsidRDefault="00E214EC" w:rsidP="006E162F">
      <w:pPr>
        <w:pStyle w:val="Heading4"/>
      </w:pPr>
      <w:r>
        <w:t xml:space="preserve">If the association type is </w:t>
      </w:r>
      <w:r w:rsidRPr="00290E70">
        <w:rPr>
          <w:b/>
        </w:rPr>
        <w:t>ListContentType</w:t>
      </w:r>
      <w:r>
        <w:t xml:space="preserve">, call the content type’s </w:t>
      </w:r>
      <w:r w:rsidRPr="00290E70">
        <w:rPr>
          <w:b/>
        </w:rPr>
        <w:t>UpdateWorkflowAssociation</w:t>
      </w:r>
      <w:r>
        <w:t xml:space="preserve"> method.</w:t>
      </w:r>
    </w:p>
    <w:p w:rsidR="009A380D" w:rsidRPr="009A380D" w:rsidRDefault="009A380D" w:rsidP="009A380D">
      <w:pPr>
        <w:pStyle w:val="ExerciseStepLevel2Code"/>
      </w:pPr>
      <w:r w:rsidRPr="009A380D">
        <w:t>case AssociationType.ListContentType:</w:t>
      </w:r>
    </w:p>
    <w:p w:rsidR="00E214EC" w:rsidRDefault="009A380D" w:rsidP="00290E70">
      <w:pPr>
        <w:pStyle w:val="ExerciseStepLevel2Code"/>
      </w:pPr>
      <w:r>
        <w:t xml:space="preserve">    </w:t>
      </w:r>
      <w:r w:rsidR="00E214EC" w:rsidRPr="00E214EC">
        <w:t>_contentType.UpdateWorkflowAssociation(_workflowAssociation);</w:t>
      </w:r>
    </w:p>
    <w:p w:rsidR="00E214EC" w:rsidRDefault="00E214EC" w:rsidP="00E214EC">
      <w:pPr>
        <w:pStyle w:val="Heading3"/>
      </w:pPr>
      <w:r>
        <w:t>If the workflow association does not exist, create a new one.</w:t>
      </w:r>
    </w:p>
    <w:p w:rsidR="00290E70" w:rsidRDefault="00290E70" w:rsidP="00290E70">
      <w:pPr>
        <w:pStyle w:val="Heading4"/>
      </w:pPr>
      <w:r>
        <w:t xml:space="preserve">Create a new </w:t>
      </w:r>
      <w:r>
        <w:rPr>
          <w:b/>
        </w:rPr>
        <w:t>Create</w:t>
      </w:r>
      <w:r w:rsidRPr="00290E70">
        <w:rPr>
          <w:b/>
        </w:rPr>
        <w:t>WorkflowAssociation</w:t>
      </w:r>
      <w:r>
        <w:t xml:space="preserve"> method that accepts the task list, history list, association data and a flag indicating whether updates to a content type </w:t>
      </w:r>
      <w:r w:rsidR="00873B87">
        <w:t xml:space="preserve">apply </w:t>
      </w:r>
      <w:r>
        <w:t>to derived content types.</w:t>
      </w:r>
    </w:p>
    <w:p w:rsidR="00290E70" w:rsidRPr="00290E70" w:rsidRDefault="00290E70" w:rsidP="00290E70">
      <w:pPr>
        <w:pStyle w:val="ExerciseStepLevel2Code"/>
      </w:pPr>
      <w:r w:rsidRPr="00290E70">
        <w:t>private void CreateWorkflowAssociation(</w:t>
      </w:r>
      <w:r w:rsidR="002B1510">
        <w:t xml:space="preserve">string </w:t>
      </w:r>
      <w:r w:rsidRPr="00290E70">
        <w:t>taskList</w:t>
      </w:r>
      <w:r w:rsidR="002B1510">
        <w:t>Name</w:t>
      </w:r>
      <w:r w:rsidRPr="00290E70">
        <w:t xml:space="preserve">, </w:t>
      </w:r>
      <w:r w:rsidR="002B1510">
        <w:br/>
        <w:t xml:space="preserve">  string </w:t>
      </w:r>
      <w:r w:rsidRPr="00290E70">
        <w:t>historyList</w:t>
      </w:r>
      <w:r w:rsidR="002B1510">
        <w:t>Name</w:t>
      </w:r>
      <w:r w:rsidRPr="00290E70">
        <w:t>, string associationData, bool updateContentTypeLists)</w:t>
      </w:r>
    </w:p>
    <w:p w:rsidR="00290E70" w:rsidRPr="00E214EC" w:rsidRDefault="00290E70" w:rsidP="00290E70">
      <w:pPr>
        <w:pStyle w:val="ExerciseStepLevel2Code"/>
      </w:pPr>
      <w:r w:rsidRPr="00E214EC">
        <w:t>{</w:t>
      </w:r>
    </w:p>
    <w:p w:rsidR="00290E70" w:rsidRDefault="00290E70" w:rsidP="00290E70">
      <w:pPr>
        <w:pStyle w:val="ExerciseStepLevel2Code"/>
      </w:pPr>
      <w:r w:rsidRPr="00E214EC">
        <w:t>}</w:t>
      </w:r>
    </w:p>
    <w:p w:rsidR="00290E70" w:rsidRDefault="00290E70" w:rsidP="00290E70">
      <w:pPr>
        <w:pStyle w:val="Heading4"/>
        <w:rPr>
          <w:noProof/>
        </w:rPr>
      </w:pPr>
      <w:r>
        <w:rPr>
          <w:noProof/>
        </w:rPr>
        <w:t xml:space="preserve">Lookup the workflow name and template using the </w:t>
      </w:r>
      <w:r w:rsidRPr="00A62B40">
        <w:rPr>
          <w:b/>
          <w:noProof/>
        </w:rPr>
        <w:t>WorkflowName</w:t>
      </w:r>
      <w:r>
        <w:rPr>
          <w:noProof/>
        </w:rPr>
        <w:t xml:space="preserve"> and </w:t>
      </w:r>
      <w:r w:rsidRPr="00A62B40">
        <w:rPr>
          <w:b/>
          <w:noProof/>
        </w:rPr>
        <w:t>WorkflowDefinition</w:t>
      </w:r>
      <w:r>
        <w:rPr>
          <w:noProof/>
        </w:rPr>
        <w:t xml:space="preserve"> form parameters and use them to locate the </w:t>
      </w:r>
      <w:r w:rsidRPr="00A62B40">
        <w:rPr>
          <w:b/>
          <w:noProof/>
        </w:rPr>
        <w:t>SPWorkflowTemplate</w:t>
      </w:r>
      <w:r>
        <w:rPr>
          <w:noProof/>
        </w:rPr>
        <w:t xml:space="preserve"> object.</w:t>
      </w:r>
    </w:p>
    <w:p w:rsidR="00290E70" w:rsidRPr="00290E70" w:rsidRDefault="00290E70" w:rsidP="00290E70">
      <w:pPr>
        <w:pStyle w:val="ExerciseStepLevel2Code"/>
      </w:pPr>
      <w:r w:rsidRPr="00290E70">
        <w:t>// lookup the workflow template and the workflow name</w:t>
      </w:r>
    </w:p>
    <w:p w:rsidR="00290E70" w:rsidRPr="00290E70" w:rsidRDefault="00290E70" w:rsidP="00290E70">
      <w:pPr>
        <w:pStyle w:val="ExerciseStepLevel2Code"/>
      </w:pPr>
      <w:r w:rsidRPr="00290E70">
        <w:t>string workflowName = Request.Params["WorkflowName"];</w:t>
      </w:r>
    </w:p>
    <w:p w:rsidR="00290E70" w:rsidRPr="00290E70" w:rsidRDefault="00290E70" w:rsidP="00290E70">
      <w:pPr>
        <w:pStyle w:val="ExerciseStepLevel2Code"/>
      </w:pPr>
      <w:r w:rsidRPr="00290E70">
        <w:t>Guid workflowTemplateId = new Guid(Request.Params["WorkflowDefinition"]);</w:t>
      </w:r>
    </w:p>
    <w:p w:rsidR="00290E70" w:rsidRPr="00290E70" w:rsidRDefault="00290E70" w:rsidP="00290E70">
      <w:pPr>
        <w:pStyle w:val="ExerciseStepLevel2Code"/>
      </w:pPr>
      <w:r w:rsidRPr="00290E70">
        <w:t>SPWorkflowTemplate workflowTemplate = Web.WorkflowTemplates[workflowTemplateId];</w:t>
      </w:r>
    </w:p>
    <w:p w:rsidR="00290E70" w:rsidRDefault="00290E70" w:rsidP="00290E70">
      <w:pPr>
        <w:pStyle w:val="Heading4"/>
      </w:pPr>
      <w:r>
        <w:t xml:space="preserve">Create a </w:t>
      </w:r>
      <w:r w:rsidRPr="00290E70">
        <w:rPr>
          <w:b/>
        </w:rPr>
        <w:t>switch</w:t>
      </w:r>
      <w:r>
        <w:t xml:space="preserve"> statement that will use a different create method for each association type.</w:t>
      </w:r>
    </w:p>
    <w:p w:rsidR="00290E70" w:rsidRPr="00E214EC" w:rsidRDefault="00290E70" w:rsidP="00290E70">
      <w:pPr>
        <w:pStyle w:val="ExerciseStepLevel2Code"/>
      </w:pPr>
      <w:r w:rsidRPr="00E214EC">
        <w:t>switch (_associationType)</w:t>
      </w:r>
    </w:p>
    <w:p w:rsidR="00290E70" w:rsidRPr="00E214EC" w:rsidRDefault="00290E70" w:rsidP="00290E70">
      <w:pPr>
        <w:pStyle w:val="ExerciseStepLevel2Code"/>
      </w:pPr>
      <w:r w:rsidRPr="00E214EC">
        <w:t>{</w:t>
      </w:r>
    </w:p>
    <w:p w:rsidR="00290E70" w:rsidRPr="00E214EC" w:rsidRDefault="00290E70" w:rsidP="00290E70">
      <w:pPr>
        <w:pStyle w:val="ExerciseStepLevel2Code"/>
      </w:pPr>
      <w:r w:rsidRPr="00E214EC">
        <w:t xml:space="preserve">    case AssociationType.ContentType:</w:t>
      </w:r>
    </w:p>
    <w:p w:rsidR="00290E70" w:rsidRPr="00E214EC" w:rsidRDefault="00290E70" w:rsidP="00290E70">
      <w:pPr>
        <w:pStyle w:val="ExerciseStepLevel2Code"/>
      </w:pPr>
      <w:r w:rsidRPr="00E214EC">
        <w:t xml:space="preserve">        break;</w:t>
      </w:r>
    </w:p>
    <w:p w:rsidR="00290E70" w:rsidRPr="00E214EC" w:rsidRDefault="00290E70" w:rsidP="00290E70">
      <w:pPr>
        <w:pStyle w:val="ExerciseStepLevel2Code"/>
      </w:pPr>
      <w:r w:rsidRPr="00E214EC">
        <w:lastRenderedPageBreak/>
        <w:t xml:space="preserve">    case AssociationType.List:</w:t>
      </w:r>
    </w:p>
    <w:p w:rsidR="00290E70" w:rsidRPr="00E214EC" w:rsidRDefault="00290E70" w:rsidP="00290E70">
      <w:pPr>
        <w:pStyle w:val="ExerciseStepLevel2Code"/>
      </w:pPr>
      <w:r w:rsidRPr="00E214EC">
        <w:t xml:space="preserve">        break;</w:t>
      </w:r>
    </w:p>
    <w:p w:rsidR="00290E70" w:rsidRPr="00E214EC" w:rsidRDefault="00290E70" w:rsidP="00290E70">
      <w:pPr>
        <w:pStyle w:val="ExerciseStepLevel2Code"/>
      </w:pPr>
      <w:r w:rsidRPr="00E214EC">
        <w:t xml:space="preserve">    case AssociationType.ListContentType:</w:t>
      </w:r>
    </w:p>
    <w:p w:rsidR="00290E70" w:rsidRPr="00E214EC" w:rsidRDefault="00290E70" w:rsidP="00290E70">
      <w:pPr>
        <w:pStyle w:val="ExerciseStepLevel2Code"/>
      </w:pPr>
      <w:r w:rsidRPr="00E214EC">
        <w:t xml:space="preserve">        break;</w:t>
      </w:r>
    </w:p>
    <w:p w:rsidR="00290E70" w:rsidRPr="00E214EC" w:rsidRDefault="00290E70" w:rsidP="00290E70">
      <w:pPr>
        <w:pStyle w:val="ExerciseStepLevel2Code"/>
      </w:pPr>
      <w:r w:rsidRPr="00E214EC">
        <w:t>}</w:t>
      </w:r>
    </w:p>
    <w:p w:rsidR="00290E70" w:rsidRDefault="002B1510" w:rsidP="00290E70">
      <w:pPr>
        <w:pStyle w:val="Heading4"/>
      </w:pPr>
      <w:r>
        <w:t>I</w:t>
      </w:r>
      <w:r w:rsidR="00290E70">
        <w:t xml:space="preserve">f the association type is </w:t>
      </w:r>
      <w:r w:rsidR="00290E70" w:rsidRPr="00290E70">
        <w:rPr>
          <w:b/>
        </w:rPr>
        <w:t>ContentType</w:t>
      </w:r>
      <w:r w:rsidR="00290E70">
        <w:t xml:space="preserve">, create the new workflow association, populate it using </w:t>
      </w:r>
      <w:r w:rsidR="00290E70" w:rsidRPr="009A380D">
        <w:rPr>
          <w:b/>
        </w:rPr>
        <w:t>PopulateWorkflowAssociation</w:t>
      </w:r>
      <w:r w:rsidR="00290E70">
        <w:t>, add it to the content type, and finally update any child content types.</w:t>
      </w:r>
    </w:p>
    <w:p w:rsidR="00290E70" w:rsidRDefault="00290E70" w:rsidP="00290E70">
      <w:pPr>
        <w:pStyle w:val="Heading5"/>
      </w:pPr>
      <w:r>
        <w:t xml:space="preserve">Call </w:t>
      </w:r>
      <w:r w:rsidRPr="00290E70">
        <w:rPr>
          <w:b/>
        </w:rPr>
        <w:t>SPWorkflowAssociation.CreateSiteContentTypeAssociation</w:t>
      </w:r>
      <w:r>
        <w:t xml:space="preserve"> to create the workflow association.</w:t>
      </w:r>
    </w:p>
    <w:p w:rsidR="00290E70" w:rsidRDefault="00290E70" w:rsidP="00290E70">
      <w:pPr>
        <w:pStyle w:val="Heading5"/>
      </w:pPr>
      <w:r>
        <w:t xml:space="preserve">Call the previously created method </w:t>
      </w:r>
      <w:r w:rsidR="00F55EBA" w:rsidRPr="00290E70">
        <w:rPr>
          <w:b/>
        </w:rPr>
        <w:t>PopulateWorkflowAs</w:t>
      </w:r>
      <w:r w:rsidR="00F55EBA">
        <w:rPr>
          <w:b/>
        </w:rPr>
        <w:t>s</w:t>
      </w:r>
      <w:r w:rsidR="00F55EBA" w:rsidRPr="00290E70">
        <w:rPr>
          <w:b/>
        </w:rPr>
        <w:t>ociat</w:t>
      </w:r>
      <w:r w:rsidR="00F55EBA">
        <w:rPr>
          <w:b/>
        </w:rPr>
        <w:t>i</w:t>
      </w:r>
      <w:r w:rsidR="00F55EBA" w:rsidRPr="00290E70">
        <w:rPr>
          <w:b/>
        </w:rPr>
        <w:t>on</w:t>
      </w:r>
      <w:r w:rsidR="00F55EBA">
        <w:t xml:space="preserve"> </w:t>
      </w:r>
      <w:r>
        <w:t>to populate the new workflow association.</w:t>
      </w:r>
    </w:p>
    <w:p w:rsidR="00290E70" w:rsidRDefault="00290E70" w:rsidP="00290E70">
      <w:pPr>
        <w:pStyle w:val="Heading5"/>
      </w:pPr>
      <w:r>
        <w:t xml:space="preserve">Call </w:t>
      </w:r>
      <w:r w:rsidRPr="00290E70">
        <w:rPr>
          <w:b/>
        </w:rPr>
        <w:t>SPContentType.AddWorkflowAssociation</w:t>
      </w:r>
      <w:r>
        <w:t xml:space="preserve"> to attach the new workflow association to the content type.</w:t>
      </w:r>
    </w:p>
    <w:p w:rsidR="00290E70" w:rsidRDefault="00290E70" w:rsidP="00290E70">
      <w:pPr>
        <w:pStyle w:val="Heading5"/>
      </w:pPr>
      <w:r>
        <w:t xml:space="preserve">Optionally call </w:t>
      </w:r>
      <w:r w:rsidRPr="00290E70">
        <w:rPr>
          <w:b/>
        </w:rPr>
        <w:t>SPContentType.UpdateWorkflowAssociationsOnChildren</w:t>
      </w:r>
      <w:r>
        <w:t xml:space="preserve"> to update child content types.</w:t>
      </w:r>
    </w:p>
    <w:p w:rsidR="009A380D" w:rsidRPr="009A380D" w:rsidRDefault="009A380D" w:rsidP="009A380D">
      <w:pPr>
        <w:pStyle w:val="ExerciseStepLevel2Code"/>
      </w:pPr>
      <w:r w:rsidRPr="009A380D">
        <w:t>case AssociationType.ContentType:</w:t>
      </w:r>
    </w:p>
    <w:p w:rsidR="00A62B40" w:rsidRDefault="009A380D" w:rsidP="009A380D">
      <w:pPr>
        <w:pStyle w:val="ExerciseStepLevel2Code"/>
      </w:pPr>
      <w:r w:rsidRPr="009A380D">
        <w:t xml:space="preserve">    _workflowAssociation = </w:t>
      </w:r>
    </w:p>
    <w:p w:rsidR="009A380D" w:rsidRPr="009A380D" w:rsidRDefault="00A62B40" w:rsidP="009A380D">
      <w:pPr>
        <w:pStyle w:val="ExerciseStepLevel2Code"/>
      </w:pPr>
      <w:r>
        <w:t xml:space="preserve">        </w:t>
      </w:r>
      <w:r w:rsidR="009A380D" w:rsidRPr="009A380D">
        <w:t>SPWorkflowAssociation.CreateSiteContentTypeAssociation(</w:t>
      </w:r>
    </w:p>
    <w:p w:rsidR="009A380D" w:rsidRPr="009A380D" w:rsidRDefault="009A380D" w:rsidP="009A380D">
      <w:pPr>
        <w:pStyle w:val="ExerciseStepLevel2Code"/>
      </w:pPr>
      <w:r w:rsidRPr="009A380D">
        <w:t xml:space="preserve">        </w:t>
      </w:r>
      <w:r w:rsidR="00A62B40">
        <w:t xml:space="preserve">    </w:t>
      </w:r>
      <w:r w:rsidRPr="009A380D">
        <w:t>workflowTemplate, workflowName, taskList</w:t>
      </w:r>
      <w:r w:rsidR="002B1510">
        <w:t>Name</w:t>
      </w:r>
      <w:r w:rsidRPr="009A380D">
        <w:t>, historyList</w:t>
      </w:r>
      <w:r w:rsidR="002B1510">
        <w:t>Name</w:t>
      </w:r>
      <w:r w:rsidRPr="009A380D">
        <w:t>);</w:t>
      </w:r>
    </w:p>
    <w:p w:rsidR="009A380D" w:rsidRPr="009A380D" w:rsidRDefault="009A380D" w:rsidP="009A380D">
      <w:pPr>
        <w:pStyle w:val="ExerciseStepLevel2Code"/>
      </w:pPr>
      <w:r w:rsidRPr="009A380D">
        <w:t xml:space="preserve">    PopulateWorkflowAssociation(taskList</w:t>
      </w:r>
      <w:r w:rsidR="002B1510">
        <w:t>Name</w:t>
      </w:r>
      <w:r w:rsidRPr="009A380D">
        <w:t>, historyList</w:t>
      </w:r>
      <w:r w:rsidR="002B1510">
        <w:t>Name</w:t>
      </w:r>
      <w:r w:rsidRPr="009A380D">
        <w:t>, associationData);</w:t>
      </w:r>
    </w:p>
    <w:p w:rsidR="009A380D" w:rsidRPr="009A380D" w:rsidRDefault="009A380D" w:rsidP="009A380D">
      <w:pPr>
        <w:pStyle w:val="ExerciseStepLevel2Code"/>
      </w:pPr>
      <w:r w:rsidRPr="009A380D">
        <w:t xml:space="preserve">    _contentType.AddWorkflowAssociation(_workflowAssociation);</w:t>
      </w:r>
    </w:p>
    <w:p w:rsidR="009A380D" w:rsidRPr="009A380D" w:rsidRDefault="009A380D" w:rsidP="009A380D">
      <w:pPr>
        <w:pStyle w:val="ExerciseStepLevel2Code"/>
      </w:pPr>
      <w:r w:rsidRPr="009A380D">
        <w:t xml:space="preserve">    if (updateContentTypeLists)</w:t>
      </w:r>
    </w:p>
    <w:p w:rsidR="009A380D" w:rsidRPr="009A380D" w:rsidRDefault="009A380D" w:rsidP="009A380D">
      <w:pPr>
        <w:pStyle w:val="ExerciseStepLevel2Code"/>
      </w:pPr>
      <w:r w:rsidRPr="009A380D">
        <w:t xml:space="preserve">        _contentType.UpdateWorkflowAssociationsOnChildren(true, true, true);</w:t>
      </w:r>
    </w:p>
    <w:p w:rsidR="00F55EBA" w:rsidRDefault="00F55EBA" w:rsidP="00F55EBA">
      <w:pPr>
        <w:pStyle w:val="Heading4"/>
      </w:pPr>
      <w:r>
        <w:t xml:space="preserve">If the association type is </w:t>
      </w:r>
      <w:r>
        <w:rPr>
          <w:b/>
        </w:rPr>
        <w:t>List</w:t>
      </w:r>
      <w:r>
        <w:t xml:space="preserve">, create the new workflow association, populate it using </w:t>
      </w:r>
      <w:r w:rsidRPr="00F55EBA">
        <w:rPr>
          <w:b/>
        </w:rPr>
        <w:t>PopulateWorkflowAssociation</w:t>
      </w:r>
      <w:r>
        <w:t>, and add it to the list.</w:t>
      </w:r>
    </w:p>
    <w:p w:rsidR="00F55EBA" w:rsidRDefault="00F55EBA" w:rsidP="00F55EBA">
      <w:pPr>
        <w:pStyle w:val="Heading5"/>
      </w:pPr>
      <w:r>
        <w:t xml:space="preserve">Call </w:t>
      </w:r>
      <w:r w:rsidRPr="00290E70">
        <w:rPr>
          <w:b/>
        </w:rPr>
        <w:t>SPWorkflowAssociation.</w:t>
      </w:r>
      <w:r>
        <w:rPr>
          <w:b/>
        </w:rPr>
        <w:t xml:space="preserve">CreateListAssociation </w:t>
      </w:r>
      <w:r>
        <w:t>to create the workflow association.</w:t>
      </w:r>
    </w:p>
    <w:p w:rsidR="00F55EBA" w:rsidRDefault="00F55EBA" w:rsidP="00F55EBA">
      <w:pPr>
        <w:pStyle w:val="Heading5"/>
      </w:pPr>
      <w:r>
        <w:t xml:space="preserve">Call the previously created method </w:t>
      </w:r>
      <w:r w:rsidRPr="00290E70">
        <w:rPr>
          <w:b/>
        </w:rPr>
        <w:t>PopulateWorkflowAs</w:t>
      </w:r>
      <w:r>
        <w:rPr>
          <w:b/>
        </w:rPr>
        <w:t>s</w:t>
      </w:r>
      <w:r w:rsidRPr="00290E70">
        <w:rPr>
          <w:b/>
        </w:rPr>
        <w:t>ociat</w:t>
      </w:r>
      <w:r>
        <w:rPr>
          <w:b/>
        </w:rPr>
        <w:t>i</w:t>
      </w:r>
      <w:r w:rsidRPr="00290E70">
        <w:rPr>
          <w:b/>
        </w:rPr>
        <w:t>on</w:t>
      </w:r>
      <w:r>
        <w:t xml:space="preserve"> to populate the new workflow association.</w:t>
      </w:r>
    </w:p>
    <w:p w:rsidR="00F55EBA" w:rsidRDefault="00F55EBA" w:rsidP="00F55EBA">
      <w:pPr>
        <w:pStyle w:val="Heading5"/>
      </w:pPr>
      <w:r>
        <w:t xml:space="preserve">Call </w:t>
      </w:r>
      <w:r w:rsidRPr="00290E70">
        <w:rPr>
          <w:b/>
        </w:rPr>
        <w:t>SP</w:t>
      </w:r>
      <w:r>
        <w:rPr>
          <w:b/>
        </w:rPr>
        <w:t>List</w:t>
      </w:r>
      <w:r w:rsidRPr="00290E70">
        <w:rPr>
          <w:b/>
        </w:rPr>
        <w:t>.AddWorkflowAssociation</w:t>
      </w:r>
      <w:r>
        <w:t xml:space="preserve"> to attach the new workflow association to the content type.</w:t>
      </w:r>
    </w:p>
    <w:p w:rsidR="009A380D" w:rsidRPr="009A380D" w:rsidRDefault="009A380D" w:rsidP="009A380D">
      <w:pPr>
        <w:pStyle w:val="ExerciseStepLevel2Code"/>
      </w:pPr>
      <w:r w:rsidRPr="009A380D">
        <w:t>case AssociationType.List:</w:t>
      </w:r>
    </w:p>
    <w:p w:rsidR="00A62B40" w:rsidRDefault="009A380D" w:rsidP="009A380D">
      <w:pPr>
        <w:pStyle w:val="ExerciseStepLevel2Code"/>
      </w:pPr>
      <w:r w:rsidRPr="009A380D">
        <w:t xml:space="preserve">    _workflowAssociation = </w:t>
      </w:r>
    </w:p>
    <w:p w:rsidR="009A380D" w:rsidRPr="009A380D" w:rsidRDefault="00A62B40" w:rsidP="009A380D">
      <w:pPr>
        <w:pStyle w:val="ExerciseStepLevel2Code"/>
      </w:pPr>
      <w:r>
        <w:t xml:space="preserve">        </w:t>
      </w:r>
      <w:r w:rsidR="009A380D" w:rsidRPr="009A380D">
        <w:t>SPWorkflowAssociation.CreateListAssociation(</w:t>
      </w:r>
    </w:p>
    <w:p w:rsidR="009A380D" w:rsidRPr="009A380D" w:rsidRDefault="009A380D" w:rsidP="009A380D">
      <w:pPr>
        <w:pStyle w:val="ExerciseStepLevel2Code"/>
      </w:pPr>
      <w:r w:rsidRPr="009A380D">
        <w:t xml:space="preserve">       </w:t>
      </w:r>
      <w:r w:rsidR="00A62B40">
        <w:t xml:space="preserve">     </w:t>
      </w:r>
      <w:r w:rsidRPr="009A380D">
        <w:t xml:space="preserve">workflowTemplate, workflowName, </w:t>
      </w:r>
      <w:r w:rsidR="002B1510">
        <w:br/>
        <w:t xml:space="preserve">            </w:t>
      </w:r>
      <w:r w:rsidR="002B1510" w:rsidRPr="002B1510">
        <w:t>LookupOrCreateList(taskListName, SPListTemplateType.Tasks)</w:t>
      </w:r>
      <w:r w:rsidR="002B1510">
        <w:t>,</w:t>
      </w:r>
      <w:r w:rsidR="002B1510">
        <w:br/>
        <w:t xml:space="preserve">            </w:t>
      </w:r>
      <w:r w:rsidR="002B1510" w:rsidRPr="002B1510">
        <w:t xml:space="preserve">LookupOrCreateList(historyListName, </w:t>
      </w:r>
      <w:r w:rsidR="002B1510">
        <w:br/>
        <w:t xml:space="preserve">                </w:t>
      </w:r>
      <w:r w:rsidR="002B1510" w:rsidRPr="002B1510">
        <w:t>SPListTemplateType.WorkflowHistory)</w:t>
      </w:r>
      <w:r w:rsidRPr="009A380D">
        <w:t>);</w:t>
      </w:r>
    </w:p>
    <w:p w:rsidR="009A380D" w:rsidRPr="009A380D" w:rsidRDefault="009A380D" w:rsidP="009A380D">
      <w:pPr>
        <w:pStyle w:val="ExerciseStepLevel2Code"/>
      </w:pPr>
      <w:r w:rsidRPr="009A380D">
        <w:t xml:space="preserve">    PopulateWorkflowAssociation(taskList</w:t>
      </w:r>
      <w:r w:rsidR="002B1510">
        <w:t>Name</w:t>
      </w:r>
      <w:r w:rsidRPr="009A380D">
        <w:t>, historyList</w:t>
      </w:r>
      <w:r w:rsidR="002B1510">
        <w:t>Name</w:t>
      </w:r>
      <w:r w:rsidRPr="009A380D">
        <w:t>, associationData);</w:t>
      </w:r>
    </w:p>
    <w:p w:rsidR="009A380D" w:rsidRPr="009A380D" w:rsidRDefault="009A380D" w:rsidP="009A380D">
      <w:pPr>
        <w:pStyle w:val="ExerciseStepLevel2Code"/>
      </w:pPr>
      <w:r w:rsidRPr="009A380D">
        <w:t xml:space="preserve">    _list.AddWorkflowAssociation(_workflowAssociation);</w:t>
      </w:r>
    </w:p>
    <w:p w:rsidR="00F55EBA" w:rsidRDefault="00F55EBA" w:rsidP="00F55EBA">
      <w:pPr>
        <w:pStyle w:val="Heading4"/>
      </w:pPr>
      <w:r>
        <w:t xml:space="preserve">If the association type is </w:t>
      </w:r>
      <w:r>
        <w:rPr>
          <w:b/>
        </w:rPr>
        <w:t>ListContentType</w:t>
      </w:r>
      <w:r>
        <w:t xml:space="preserve">, create the new workflow association, populate it using </w:t>
      </w:r>
      <w:r w:rsidRPr="00F55EBA">
        <w:rPr>
          <w:b/>
        </w:rPr>
        <w:t>PopulateWorkflowAssociation</w:t>
      </w:r>
      <w:r>
        <w:t>, and add it to the list.</w:t>
      </w:r>
    </w:p>
    <w:p w:rsidR="00F55EBA" w:rsidRDefault="00F55EBA" w:rsidP="00F55EBA">
      <w:pPr>
        <w:pStyle w:val="Heading5"/>
      </w:pPr>
      <w:r>
        <w:t xml:space="preserve">Call </w:t>
      </w:r>
      <w:r w:rsidRPr="00290E70">
        <w:rPr>
          <w:b/>
        </w:rPr>
        <w:t>SPWorkflowAssociation.</w:t>
      </w:r>
      <w:r>
        <w:rPr>
          <w:b/>
        </w:rPr>
        <w:t xml:space="preserve">CreateListContentTypeAssociation </w:t>
      </w:r>
      <w:r>
        <w:t>to create the workflow association.</w:t>
      </w:r>
    </w:p>
    <w:p w:rsidR="00F55EBA" w:rsidRDefault="00F55EBA" w:rsidP="00F55EBA">
      <w:pPr>
        <w:pStyle w:val="Heading5"/>
      </w:pPr>
      <w:r>
        <w:t xml:space="preserve">Call the previously created method </w:t>
      </w:r>
      <w:r w:rsidRPr="00290E70">
        <w:rPr>
          <w:b/>
        </w:rPr>
        <w:t>PopulateWorkflowAs</w:t>
      </w:r>
      <w:r>
        <w:rPr>
          <w:b/>
        </w:rPr>
        <w:t>s</w:t>
      </w:r>
      <w:r w:rsidRPr="00290E70">
        <w:rPr>
          <w:b/>
        </w:rPr>
        <w:t>ociat</w:t>
      </w:r>
      <w:r>
        <w:rPr>
          <w:b/>
        </w:rPr>
        <w:t>i</w:t>
      </w:r>
      <w:r w:rsidRPr="00290E70">
        <w:rPr>
          <w:b/>
        </w:rPr>
        <w:t>on</w:t>
      </w:r>
      <w:r>
        <w:t xml:space="preserve"> to populate the new workflow association.</w:t>
      </w:r>
    </w:p>
    <w:p w:rsidR="00F55EBA" w:rsidRDefault="00F55EBA" w:rsidP="00F55EBA">
      <w:pPr>
        <w:pStyle w:val="Heading5"/>
      </w:pPr>
      <w:r>
        <w:t xml:space="preserve">Call </w:t>
      </w:r>
      <w:r w:rsidRPr="00290E70">
        <w:rPr>
          <w:b/>
        </w:rPr>
        <w:t>SP</w:t>
      </w:r>
      <w:r>
        <w:rPr>
          <w:b/>
        </w:rPr>
        <w:t>ContentType</w:t>
      </w:r>
      <w:r w:rsidRPr="00290E70">
        <w:rPr>
          <w:b/>
        </w:rPr>
        <w:t>.AddWorkflowAssociation</w:t>
      </w:r>
      <w:r>
        <w:t xml:space="preserve"> to attach the new workflow association to the content type.</w:t>
      </w:r>
    </w:p>
    <w:p w:rsidR="009A380D" w:rsidRPr="009A380D" w:rsidRDefault="009A380D" w:rsidP="009A380D">
      <w:pPr>
        <w:pStyle w:val="ExerciseStepLevel2Code"/>
      </w:pPr>
      <w:r w:rsidRPr="009A380D">
        <w:t>case AssociationType.ListContentType:</w:t>
      </w:r>
    </w:p>
    <w:p w:rsidR="00A62B40" w:rsidRDefault="009A380D" w:rsidP="009A380D">
      <w:pPr>
        <w:pStyle w:val="ExerciseStepLevel2Code"/>
      </w:pPr>
      <w:r w:rsidRPr="009A380D">
        <w:t xml:space="preserve">    _workflowAssociation = </w:t>
      </w:r>
    </w:p>
    <w:p w:rsidR="009A380D" w:rsidRPr="009A380D" w:rsidRDefault="00A62B40" w:rsidP="009A380D">
      <w:pPr>
        <w:pStyle w:val="ExerciseStepLevel2Code"/>
      </w:pPr>
      <w:r>
        <w:t xml:space="preserve">        </w:t>
      </w:r>
      <w:r w:rsidR="009A380D" w:rsidRPr="009A380D">
        <w:t>SPWorkflowAssociation.CreateListContentTypeAssociation(</w:t>
      </w:r>
    </w:p>
    <w:p w:rsidR="002B1510" w:rsidRPr="009A380D" w:rsidRDefault="009A380D" w:rsidP="002B1510">
      <w:pPr>
        <w:pStyle w:val="ExerciseStepLevel2Code"/>
      </w:pPr>
      <w:r w:rsidRPr="009A380D">
        <w:t xml:space="preserve">        </w:t>
      </w:r>
      <w:r w:rsidR="00A62B40">
        <w:t xml:space="preserve">    </w:t>
      </w:r>
      <w:r w:rsidRPr="009A380D">
        <w:t xml:space="preserve">workflowTemplate, workflowName, </w:t>
      </w:r>
      <w:r w:rsidR="002B1510">
        <w:br/>
        <w:t xml:space="preserve">            </w:t>
      </w:r>
      <w:r w:rsidR="002B1510" w:rsidRPr="002B1510">
        <w:t>LookupOrCreateList(taskListName, SPListTemplateType.Tasks)</w:t>
      </w:r>
      <w:r w:rsidR="002B1510">
        <w:t>,</w:t>
      </w:r>
      <w:r w:rsidR="002B1510">
        <w:br/>
        <w:t xml:space="preserve">            </w:t>
      </w:r>
      <w:r w:rsidR="002B1510" w:rsidRPr="002B1510">
        <w:t xml:space="preserve">LookupOrCreateList(historyListName, </w:t>
      </w:r>
      <w:r w:rsidR="002B1510">
        <w:br/>
        <w:t xml:space="preserve">                </w:t>
      </w:r>
      <w:r w:rsidR="002B1510" w:rsidRPr="002B1510">
        <w:t>SPListTemplateType.WorkflowHistory)</w:t>
      </w:r>
      <w:r w:rsidR="002B1510" w:rsidRPr="009A380D">
        <w:t>);</w:t>
      </w:r>
    </w:p>
    <w:p w:rsidR="009A380D" w:rsidRPr="009A380D" w:rsidRDefault="009A380D" w:rsidP="009A380D">
      <w:pPr>
        <w:pStyle w:val="ExerciseStepLevel2Code"/>
      </w:pPr>
      <w:r w:rsidRPr="009A380D">
        <w:t xml:space="preserve">    PopulateWorkflowAssociation(taskList</w:t>
      </w:r>
      <w:r w:rsidR="002B1510">
        <w:t>Name</w:t>
      </w:r>
      <w:r w:rsidRPr="009A380D">
        <w:t>, historyList</w:t>
      </w:r>
      <w:r w:rsidR="002B1510">
        <w:t>Name</w:t>
      </w:r>
      <w:r w:rsidRPr="009A380D">
        <w:t>, associationData);</w:t>
      </w:r>
    </w:p>
    <w:p w:rsidR="009A380D" w:rsidRPr="009A380D" w:rsidRDefault="009A380D" w:rsidP="009A380D">
      <w:pPr>
        <w:pStyle w:val="ExerciseStepLevel2Code"/>
      </w:pPr>
      <w:r w:rsidRPr="009A380D">
        <w:t xml:space="preserve">    _contentType.AddWorkflowAssociation(_workflowAssociation);</w:t>
      </w:r>
    </w:p>
    <w:p w:rsidR="006E162F" w:rsidRDefault="00F55EBA" w:rsidP="00F55EBA">
      <w:pPr>
        <w:pStyle w:val="Heading3"/>
      </w:pPr>
      <w:r>
        <w:lastRenderedPageBreak/>
        <w:t xml:space="preserve"> </w:t>
      </w:r>
      <w:r w:rsidR="006E162F">
        <w:t xml:space="preserve">Finish the </w:t>
      </w:r>
      <w:r w:rsidR="00A62B40" w:rsidRPr="00A62B40">
        <w:rPr>
          <w:b/>
        </w:rPr>
        <w:t>Submit_Click</w:t>
      </w:r>
      <w:r w:rsidR="006E162F">
        <w:t xml:space="preserve"> button event handler by redirecting to the settings page for the current list or content type.</w:t>
      </w:r>
    </w:p>
    <w:p w:rsidR="006E162F" w:rsidRDefault="006E162F" w:rsidP="006E162F">
      <w:pPr>
        <w:pStyle w:val="Heading4"/>
      </w:pPr>
      <w:r>
        <w:t xml:space="preserve">Use the </w:t>
      </w:r>
      <w:r w:rsidRPr="00A96EB9">
        <w:rPr>
          <w:b/>
        </w:rPr>
        <w:t>SPUtility.Redirect</w:t>
      </w:r>
      <w:r>
        <w:t xml:space="preserve"> and the </w:t>
      </w:r>
      <w:r w:rsidRPr="00A96EB9">
        <w:rPr>
          <w:b/>
        </w:rPr>
        <w:t>BuildRedirectString</w:t>
      </w:r>
      <w:r>
        <w:t xml:space="preserve"> methods to redirect to the workflow settings page.</w:t>
      </w:r>
    </w:p>
    <w:p w:rsidR="006E162F" w:rsidRPr="006E162F" w:rsidRDefault="006E162F" w:rsidP="006E162F">
      <w:pPr>
        <w:pStyle w:val="ExerciseStepLevel2Code"/>
      </w:pPr>
      <w:r w:rsidRPr="006E162F">
        <w:t>// redirect back to the workflow settings page</w:t>
      </w:r>
    </w:p>
    <w:p w:rsidR="006E162F" w:rsidRPr="006E162F" w:rsidRDefault="006E162F" w:rsidP="006E162F">
      <w:pPr>
        <w:pStyle w:val="ExerciseStepLevel2Code"/>
      </w:pPr>
      <w:r w:rsidRPr="006E162F">
        <w:t>SPUtility.Redirect(</w:t>
      </w:r>
    </w:p>
    <w:p w:rsidR="00A62B40" w:rsidRDefault="006E162F" w:rsidP="006E162F">
      <w:pPr>
        <w:pStyle w:val="ExerciseStepLevel2Code"/>
      </w:pPr>
      <w:r w:rsidRPr="006E162F">
        <w:t xml:space="preserve">    BuildRedirectString(</w:t>
      </w:r>
    </w:p>
    <w:p w:rsidR="006E162F" w:rsidRPr="006E162F" w:rsidRDefault="00A62B40" w:rsidP="006E162F">
      <w:pPr>
        <w:pStyle w:val="ExerciseStepLevel2Code"/>
      </w:pPr>
      <w:r>
        <w:t xml:space="preserve">        </w:t>
      </w:r>
      <w:r w:rsidR="006E162F" w:rsidRPr="006E162F">
        <w:t>_associationType, Request.Params["List"], Request.Params["ctype"]),</w:t>
      </w:r>
    </w:p>
    <w:p w:rsidR="006E162F" w:rsidRDefault="00A62B40" w:rsidP="006E162F">
      <w:pPr>
        <w:pStyle w:val="ExerciseStepLevel2Code"/>
      </w:pPr>
      <w:r>
        <w:t xml:space="preserve">    </w:t>
      </w:r>
      <w:r w:rsidR="006E162F" w:rsidRPr="006E162F">
        <w:t xml:space="preserve">    SPRedirectFlags.RelativeToLayoutsPage, this.Context);</w:t>
      </w:r>
    </w:p>
    <w:p w:rsidR="002A2D6F" w:rsidRDefault="002A2D6F" w:rsidP="002A2D6F">
      <w:pPr>
        <w:pStyle w:val="Heading3"/>
      </w:pPr>
      <w:r>
        <w:t>Add two properties that will expose information about the current workflow association to derived association forms.</w:t>
      </w:r>
    </w:p>
    <w:p w:rsidR="002A2D6F" w:rsidRDefault="002A2D6F" w:rsidP="002A2D6F">
      <w:pPr>
        <w:pStyle w:val="Heading4"/>
      </w:pPr>
      <w:r>
        <w:t xml:space="preserve">Create a property named </w:t>
      </w:r>
      <w:r w:rsidRPr="002A2D6F">
        <w:rPr>
          <w:b/>
        </w:rPr>
        <w:t>IsNewAssocition</w:t>
      </w:r>
      <w:r>
        <w:t xml:space="preserve"> of type </w:t>
      </w:r>
      <w:r w:rsidRPr="002A2D6F">
        <w:rPr>
          <w:b/>
        </w:rPr>
        <w:t>bool</w:t>
      </w:r>
      <w:r>
        <w:t xml:space="preserve">.  Return whether the </w:t>
      </w:r>
      <w:r w:rsidR="00873B87">
        <w:t xml:space="preserve">current </w:t>
      </w:r>
      <w:r>
        <w:t>association is new.</w:t>
      </w:r>
    </w:p>
    <w:p w:rsidR="002A2D6F" w:rsidRPr="002A2D6F" w:rsidRDefault="002A2D6F" w:rsidP="002A2D6F">
      <w:pPr>
        <w:pStyle w:val="ExerciseStepLevel2Code"/>
      </w:pPr>
      <w:r w:rsidRPr="002A2D6F">
        <w:t>protected bool IsNewAssociation</w:t>
      </w:r>
    </w:p>
    <w:p w:rsidR="002A2D6F" w:rsidRPr="002A2D6F" w:rsidRDefault="002A2D6F" w:rsidP="002A2D6F">
      <w:pPr>
        <w:pStyle w:val="ExerciseStepLevel2Code"/>
      </w:pPr>
      <w:r w:rsidRPr="002A2D6F">
        <w:t>{</w:t>
      </w:r>
    </w:p>
    <w:p w:rsidR="002A2D6F" w:rsidRPr="002A2D6F" w:rsidRDefault="002A2D6F" w:rsidP="002A2D6F">
      <w:pPr>
        <w:pStyle w:val="ExerciseStepLevel2Code"/>
      </w:pPr>
      <w:r w:rsidRPr="002A2D6F">
        <w:t xml:space="preserve">    get { return string.IsNullOrEmpty(Request.Params["GuidAssoc"]); }</w:t>
      </w:r>
    </w:p>
    <w:p w:rsidR="002A2D6F" w:rsidRPr="002A2D6F" w:rsidRDefault="002A2D6F" w:rsidP="002A2D6F">
      <w:pPr>
        <w:pStyle w:val="ExerciseStepLevel2Code"/>
        <w:rPr>
          <w:rFonts w:ascii="Arial" w:hAnsi="Arial"/>
          <w:noProof w:val="0"/>
        </w:rPr>
      </w:pPr>
      <w:r w:rsidRPr="002A2D6F">
        <w:t>}</w:t>
      </w:r>
    </w:p>
    <w:p w:rsidR="002A2D6F" w:rsidRDefault="002A2D6F" w:rsidP="002A2D6F">
      <w:pPr>
        <w:pStyle w:val="Heading4"/>
      </w:pPr>
      <w:r>
        <w:t xml:space="preserve">Create a property named </w:t>
      </w:r>
      <w:r w:rsidRPr="002A2D6F">
        <w:rPr>
          <w:b/>
        </w:rPr>
        <w:t>WorkflowAssociationName</w:t>
      </w:r>
      <w:r>
        <w:t xml:space="preserve"> that returns the name of the </w:t>
      </w:r>
      <w:r w:rsidR="00873B87">
        <w:t>current association</w:t>
      </w:r>
      <w:r>
        <w:t>.</w:t>
      </w:r>
    </w:p>
    <w:p w:rsidR="002A2D6F" w:rsidRPr="002A2D6F" w:rsidRDefault="002A2D6F" w:rsidP="002A2D6F">
      <w:pPr>
        <w:pStyle w:val="ExerciseStepLevel2Code"/>
      </w:pPr>
      <w:r w:rsidRPr="002A2D6F">
        <w:t>protected string WorkflowAssociationName</w:t>
      </w:r>
    </w:p>
    <w:p w:rsidR="002A2D6F" w:rsidRPr="002A2D6F" w:rsidRDefault="002A2D6F" w:rsidP="002A2D6F">
      <w:pPr>
        <w:pStyle w:val="ExerciseStepLevel2Code"/>
      </w:pPr>
      <w:r w:rsidRPr="002A2D6F">
        <w:t>{</w:t>
      </w:r>
    </w:p>
    <w:p w:rsidR="002A2D6F" w:rsidRPr="002A2D6F" w:rsidRDefault="002A2D6F" w:rsidP="002A2D6F">
      <w:pPr>
        <w:pStyle w:val="ExerciseStepLevel2Code"/>
      </w:pPr>
      <w:r w:rsidRPr="002A2D6F">
        <w:t xml:space="preserve">    get { return Request.Params["WorkflowName"]; }</w:t>
      </w:r>
    </w:p>
    <w:p w:rsidR="002A2D6F" w:rsidRPr="002A2D6F" w:rsidRDefault="002A2D6F" w:rsidP="002A2D6F">
      <w:pPr>
        <w:pStyle w:val="ExerciseStepLevel2Code"/>
      </w:pPr>
      <w:r w:rsidRPr="002A2D6F">
        <w:t>}</w:t>
      </w:r>
    </w:p>
    <w:p w:rsidR="00CD2591" w:rsidRDefault="00CD2591" w:rsidP="00181128">
      <w:pPr>
        <w:pStyle w:val="Heading2"/>
      </w:pPr>
      <w:r w:rsidRPr="000F266A">
        <w:t>Exercise 2</w:t>
      </w:r>
      <w:r>
        <w:t xml:space="preserve">: </w:t>
      </w:r>
      <w:r w:rsidR="00253FEE">
        <w:t>Creating a custom Association Form</w:t>
      </w:r>
    </w:p>
    <w:p w:rsidR="006F30C3" w:rsidRDefault="006F30C3" w:rsidP="00F33B52">
      <w:pPr>
        <w:pStyle w:val="Heading3"/>
        <w:numPr>
          <w:ilvl w:val="0"/>
          <w:numId w:val="41"/>
        </w:numPr>
        <w:ind w:left="360"/>
      </w:pPr>
      <w:r>
        <w:t xml:space="preserve">Add a new base class named </w:t>
      </w:r>
      <w:r w:rsidRPr="00F33B52">
        <w:rPr>
          <w:b/>
        </w:rPr>
        <w:t>DocArchivePart3AssocForm</w:t>
      </w:r>
      <w:r>
        <w:t xml:space="preserve"> that will be uses as the code behind for an ASPX page.</w:t>
      </w:r>
    </w:p>
    <w:p w:rsidR="006F30C3" w:rsidRDefault="006F30C3" w:rsidP="006F30C3">
      <w:pPr>
        <w:pStyle w:val="Heading4"/>
      </w:pPr>
      <w:r>
        <w:t xml:space="preserve">Create a new class named </w:t>
      </w:r>
      <w:r w:rsidRPr="006F30C3">
        <w:rPr>
          <w:b/>
        </w:rPr>
        <w:t>DocArchivePart3AssocForm</w:t>
      </w:r>
      <w:r>
        <w:t xml:space="preserve"> in the UI folder.</w:t>
      </w:r>
    </w:p>
    <w:p w:rsidR="006F30C3" w:rsidRDefault="006F30C3" w:rsidP="006F30C3">
      <w:pPr>
        <w:pStyle w:val="Heading5"/>
      </w:pPr>
      <w:r>
        <w:t xml:space="preserve">Right click the </w:t>
      </w:r>
      <w:r>
        <w:rPr>
          <w:b/>
        </w:rPr>
        <w:t>UI</w:t>
      </w:r>
      <w:r>
        <w:t xml:space="preserve"> folder and click </w:t>
      </w:r>
      <w:r w:rsidRPr="0047493E">
        <w:rPr>
          <w:b/>
        </w:rPr>
        <w:t xml:space="preserve">Add -&gt; </w:t>
      </w:r>
      <w:r>
        <w:rPr>
          <w:b/>
        </w:rPr>
        <w:t>Class</w:t>
      </w:r>
      <w:r w:rsidRPr="0047493E">
        <w:rPr>
          <w:b/>
        </w:rPr>
        <w:t>…</w:t>
      </w:r>
      <w:r w:rsidRPr="0047493E">
        <w:t>.</w:t>
      </w:r>
    </w:p>
    <w:p w:rsidR="006F30C3" w:rsidRPr="0047493E" w:rsidRDefault="006F30C3" w:rsidP="006F30C3">
      <w:pPr>
        <w:pStyle w:val="Heading5"/>
      </w:pPr>
      <w:r>
        <w:t xml:space="preserve">Name the new file </w:t>
      </w:r>
      <w:r>
        <w:rPr>
          <w:b/>
        </w:rPr>
        <w:t xml:space="preserve">DocArchivePart3AssocForm.cs </w:t>
      </w:r>
      <w:r>
        <w:t xml:space="preserve">and click </w:t>
      </w:r>
      <w:r w:rsidRPr="0047493E">
        <w:rPr>
          <w:b/>
        </w:rPr>
        <w:t>Add</w:t>
      </w:r>
      <w:r>
        <w:t>.</w:t>
      </w:r>
    </w:p>
    <w:p w:rsidR="006F30C3" w:rsidRDefault="006F30C3" w:rsidP="006F30C3">
      <w:pPr>
        <w:pStyle w:val="Heading4"/>
      </w:pPr>
      <w:r>
        <w:t xml:space="preserve">Change the </w:t>
      </w:r>
      <w:r w:rsidRPr="006F30C3">
        <w:rPr>
          <w:b/>
        </w:rPr>
        <w:t>DocArchivePart3AssocForm</w:t>
      </w:r>
      <w:r>
        <w:t xml:space="preserve"> class into a public class that derives from the </w:t>
      </w:r>
      <w:r w:rsidRPr="006F30C3">
        <w:rPr>
          <w:b/>
        </w:rPr>
        <w:t>AssociationForm</w:t>
      </w:r>
      <w:r>
        <w:t xml:space="preserve"> base class.</w:t>
      </w:r>
    </w:p>
    <w:p w:rsidR="006F30C3" w:rsidRPr="0047587C" w:rsidRDefault="006F30C3" w:rsidP="006F30C3">
      <w:pPr>
        <w:pStyle w:val="ExerciseStepLevel2Code"/>
      </w:pPr>
      <w:r w:rsidRPr="0047587C">
        <w:t xml:space="preserve">public class </w:t>
      </w:r>
      <w:r>
        <w:t>DocArchivePart3AssocForm</w:t>
      </w:r>
      <w:r w:rsidRPr="0047587C">
        <w:t xml:space="preserve"> : </w:t>
      </w:r>
      <w:r>
        <w:t>AssociationForm</w:t>
      </w:r>
    </w:p>
    <w:p w:rsidR="006F30C3" w:rsidRDefault="006F30C3" w:rsidP="006F30C3">
      <w:pPr>
        <w:pStyle w:val="ExerciseStepLevel2Code"/>
      </w:pPr>
      <w:r w:rsidRPr="0047587C">
        <w:t>{</w:t>
      </w:r>
      <w:r w:rsidR="003662CE">
        <w:t xml:space="preserve"> </w:t>
      </w:r>
      <w:r w:rsidRPr="0047587C">
        <w:t>}</w:t>
      </w:r>
    </w:p>
    <w:p w:rsidR="006F30C3" w:rsidRDefault="006F30C3" w:rsidP="006F30C3">
      <w:pPr>
        <w:pStyle w:val="Heading4"/>
      </w:pPr>
      <w:r>
        <w:t xml:space="preserve">Add </w:t>
      </w:r>
      <w:r w:rsidR="00D979C9">
        <w:t>two</w:t>
      </w:r>
      <w:r>
        <w:t xml:space="preserve"> protected fields to the class </w:t>
      </w:r>
      <w:r w:rsidR="00780E8A">
        <w:t>to access the controls in the ASPX form.</w:t>
      </w:r>
    </w:p>
    <w:p w:rsidR="006F30C3" w:rsidRPr="006F30C3" w:rsidRDefault="006F30C3" w:rsidP="006F30C3">
      <w:pPr>
        <w:pStyle w:val="ExerciseStepLevel2Code"/>
      </w:pPr>
      <w:r w:rsidRPr="006F30C3">
        <w:t>protected PeopleEditor ppkApprover;</w:t>
      </w:r>
    </w:p>
    <w:p w:rsidR="006F30C3" w:rsidRDefault="006F30C3" w:rsidP="006F30C3">
      <w:pPr>
        <w:pStyle w:val="ExerciseStepLevel2Code"/>
      </w:pPr>
      <w:r w:rsidRPr="006F30C3">
        <w:t>protected DropDownList lstArchiveList;</w:t>
      </w:r>
    </w:p>
    <w:p w:rsidR="006F30C3" w:rsidRDefault="006F30C3" w:rsidP="006F30C3">
      <w:pPr>
        <w:pStyle w:val="Heading3"/>
        <w:rPr>
          <w:noProof/>
        </w:rPr>
      </w:pPr>
      <w:r>
        <w:rPr>
          <w:noProof/>
        </w:rPr>
        <w:t xml:space="preserve">Populate the form by overriding the </w:t>
      </w:r>
      <w:r w:rsidRPr="00D979C9">
        <w:rPr>
          <w:b/>
          <w:noProof/>
        </w:rPr>
        <w:t>PopulateControls</w:t>
      </w:r>
      <w:r>
        <w:rPr>
          <w:noProof/>
        </w:rPr>
        <w:t xml:space="preserve"> and </w:t>
      </w:r>
      <w:r w:rsidRPr="00D979C9">
        <w:rPr>
          <w:b/>
          <w:noProof/>
        </w:rPr>
        <w:t>BindAssociationData</w:t>
      </w:r>
      <w:r>
        <w:rPr>
          <w:noProof/>
        </w:rPr>
        <w:t xml:space="preserve"> methods.</w:t>
      </w:r>
    </w:p>
    <w:p w:rsidR="006F30C3" w:rsidRDefault="006F30C3" w:rsidP="006F30C3">
      <w:pPr>
        <w:pStyle w:val="Heading4"/>
        <w:rPr>
          <w:noProof/>
        </w:rPr>
      </w:pPr>
      <w:r>
        <w:rPr>
          <w:noProof/>
        </w:rPr>
        <w:t xml:space="preserve">Override the </w:t>
      </w:r>
      <w:r w:rsidRPr="00780E8A">
        <w:rPr>
          <w:b/>
          <w:noProof/>
        </w:rPr>
        <w:t>PopulateControls</w:t>
      </w:r>
      <w:r>
        <w:rPr>
          <w:noProof/>
        </w:rPr>
        <w:t xml:space="preserve"> method</w:t>
      </w:r>
      <w:r w:rsidR="00780E8A">
        <w:rPr>
          <w:noProof/>
        </w:rPr>
        <w:t>.</w:t>
      </w:r>
    </w:p>
    <w:p w:rsidR="00780E8A" w:rsidRPr="00780E8A" w:rsidRDefault="00780E8A" w:rsidP="00780E8A">
      <w:pPr>
        <w:pStyle w:val="ExerciseStepLevel2Code"/>
      </w:pPr>
      <w:r w:rsidRPr="00780E8A">
        <w:t>protected override void PopulateControls()</w:t>
      </w:r>
    </w:p>
    <w:p w:rsidR="00780E8A" w:rsidRPr="00780E8A" w:rsidRDefault="00780E8A" w:rsidP="00780E8A">
      <w:pPr>
        <w:pStyle w:val="ExerciseStepLevel2Code"/>
      </w:pPr>
      <w:r w:rsidRPr="00780E8A">
        <w:t>{</w:t>
      </w:r>
      <w:r w:rsidR="003662CE">
        <w:t xml:space="preserve"> </w:t>
      </w:r>
      <w:r w:rsidRPr="00780E8A">
        <w:t>}</w:t>
      </w:r>
    </w:p>
    <w:p w:rsidR="00780E8A" w:rsidRDefault="00780E8A" w:rsidP="006F30C3">
      <w:pPr>
        <w:pStyle w:val="Heading4"/>
        <w:rPr>
          <w:noProof/>
        </w:rPr>
      </w:pPr>
      <w:r>
        <w:rPr>
          <w:noProof/>
        </w:rPr>
        <w:t xml:space="preserve">Filter the list of webs and populate the </w:t>
      </w:r>
      <w:r w:rsidRPr="00780E8A">
        <w:rPr>
          <w:b/>
          <w:noProof/>
        </w:rPr>
        <w:t>lstArchiveLists</w:t>
      </w:r>
      <w:r>
        <w:rPr>
          <w:noProof/>
        </w:rPr>
        <w:t xml:space="preserve"> with all of the document libraries and are not hidden.</w:t>
      </w:r>
    </w:p>
    <w:p w:rsidR="00780E8A" w:rsidRPr="00095877" w:rsidRDefault="00780E8A" w:rsidP="00780E8A">
      <w:pPr>
        <w:pStyle w:val="ExerciseStepLevel2Code"/>
        <w:rPr>
          <w:szCs w:val="20"/>
        </w:rPr>
      </w:pPr>
      <w:r>
        <w:rPr>
          <w:szCs w:val="20"/>
        </w:rPr>
        <w:t>/</w:t>
      </w:r>
      <w:r w:rsidRPr="00095877">
        <w:rPr>
          <w:szCs w:val="20"/>
        </w:rPr>
        <w:t>/ filter the list of lists for all document libraries that aren't hidden</w:t>
      </w:r>
    </w:p>
    <w:p w:rsidR="00780E8A" w:rsidRPr="00095877" w:rsidRDefault="00780E8A" w:rsidP="00780E8A">
      <w:pPr>
        <w:pStyle w:val="ExerciseStepLevel2Code"/>
        <w:rPr>
          <w:szCs w:val="20"/>
        </w:rPr>
      </w:pPr>
      <w:r w:rsidRPr="00095877">
        <w:rPr>
          <w:szCs w:val="20"/>
        </w:rPr>
        <w:lastRenderedPageBreak/>
        <w:t>IEnumerable&lt;SPList&gt; documentLibraries =</w:t>
      </w:r>
    </w:p>
    <w:p w:rsidR="00780E8A" w:rsidRPr="00095877" w:rsidRDefault="00780E8A" w:rsidP="00780E8A">
      <w:pPr>
        <w:pStyle w:val="ExerciseStepLevel2Code"/>
        <w:rPr>
          <w:szCs w:val="20"/>
        </w:rPr>
      </w:pPr>
      <w:r w:rsidRPr="00095877">
        <w:rPr>
          <w:szCs w:val="20"/>
        </w:rPr>
        <w:t xml:space="preserve">    Web.Lists.Cast&lt;SPList&gt;().Where(n =&gt; n is SPDocumentLibrary &amp;&amp; !n.Hidden);</w:t>
      </w:r>
    </w:p>
    <w:p w:rsidR="00780E8A" w:rsidRPr="00095877" w:rsidRDefault="00780E8A" w:rsidP="00780E8A">
      <w:pPr>
        <w:pStyle w:val="ExerciseStepLevel2Code"/>
        <w:rPr>
          <w:szCs w:val="20"/>
        </w:rPr>
      </w:pPr>
    </w:p>
    <w:p w:rsidR="00780E8A" w:rsidRPr="00095877" w:rsidRDefault="00780E8A" w:rsidP="00780E8A">
      <w:pPr>
        <w:pStyle w:val="ExerciseStepLevel2Code"/>
        <w:rPr>
          <w:szCs w:val="20"/>
        </w:rPr>
      </w:pPr>
      <w:r w:rsidRPr="00095877">
        <w:rPr>
          <w:szCs w:val="20"/>
        </w:rPr>
        <w:t>// add each visible document library to the list</w:t>
      </w:r>
    </w:p>
    <w:p w:rsidR="00780E8A" w:rsidRPr="00095877" w:rsidRDefault="00780E8A" w:rsidP="00780E8A">
      <w:pPr>
        <w:pStyle w:val="ExerciseStepLevel2Code"/>
        <w:rPr>
          <w:szCs w:val="20"/>
        </w:rPr>
      </w:pPr>
      <w:r w:rsidRPr="00095877">
        <w:rPr>
          <w:szCs w:val="20"/>
        </w:rPr>
        <w:t>foreach (SPList documentLibrary in documentLibraries)</w:t>
      </w:r>
    </w:p>
    <w:p w:rsidR="003662CE" w:rsidRDefault="00780E8A" w:rsidP="00780E8A">
      <w:pPr>
        <w:pStyle w:val="ExerciseStepLevel2Code"/>
        <w:rPr>
          <w:szCs w:val="20"/>
        </w:rPr>
      </w:pPr>
      <w:r w:rsidRPr="00095877">
        <w:rPr>
          <w:szCs w:val="20"/>
        </w:rPr>
        <w:t xml:space="preserve">    lstArchiveList.Items.Add(</w:t>
      </w:r>
    </w:p>
    <w:p w:rsidR="00780E8A" w:rsidRDefault="003662CE" w:rsidP="00780E8A">
      <w:pPr>
        <w:pStyle w:val="ExerciseStepLevel2Code"/>
        <w:rPr>
          <w:szCs w:val="20"/>
        </w:rPr>
      </w:pPr>
      <w:r>
        <w:rPr>
          <w:szCs w:val="20"/>
        </w:rPr>
        <w:t xml:space="preserve">        </w:t>
      </w:r>
      <w:r w:rsidR="00780E8A" w:rsidRPr="00095877">
        <w:rPr>
          <w:szCs w:val="20"/>
        </w:rPr>
        <w:t>new ListItem(documentLibrary.Title, documentLibrary.ID.ToString()));</w:t>
      </w:r>
    </w:p>
    <w:p w:rsidR="00D979C9" w:rsidRDefault="00D979C9">
      <w:pPr>
        <w:ind w:left="720"/>
        <w:rPr>
          <w:sz w:val="18"/>
          <w:szCs w:val="20"/>
        </w:rPr>
      </w:pPr>
      <w:r>
        <w:rPr>
          <w:szCs w:val="20"/>
        </w:rPr>
        <w:br w:type="page"/>
      </w:r>
    </w:p>
    <w:p w:rsidR="00780E8A" w:rsidRDefault="00780E8A" w:rsidP="00780E8A">
      <w:pPr>
        <w:pStyle w:val="Heading4"/>
        <w:rPr>
          <w:szCs w:val="20"/>
        </w:rPr>
      </w:pPr>
      <w:r>
        <w:rPr>
          <w:szCs w:val="20"/>
        </w:rPr>
        <w:lastRenderedPageBreak/>
        <w:t xml:space="preserve">Override the </w:t>
      </w:r>
      <w:r w:rsidRPr="00780E8A">
        <w:rPr>
          <w:b/>
          <w:szCs w:val="20"/>
        </w:rPr>
        <w:t>BindAssociationData</w:t>
      </w:r>
      <w:r>
        <w:rPr>
          <w:szCs w:val="20"/>
        </w:rPr>
        <w:t xml:space="preserve"> method.</w:t>
      </w:r>
    </w:p>
    <w:p w:rsidR="00780E8A" w:rsidRPr="00780E8A" w:rsidRDefault="00780E8A" w:rsidP="00780E8A">
      <w:pPr>
        <w:pStyle w:val="ExerciseStepLevel2Code"/>
      </w:pPr>
      <w:r w:rsidRPr="00780E8A">
        <w:t>protected override void BindAssociationData(string value)</w:t>
      </w:r>
    </w:p>
    <w:p w:rsidR="00780E8A" w:rsidRPr="00780E8A" w:rsidRDefault="00780E8A" w:rsidP="00780E8A">
      <w:pPr>
        <w:pStyle w:val="ExerciseStepLevel2Code"/>
      </w:pPr>
      <w:r w:rsidRPr="00780E8A">
        <w:t>{</w:t>
      </w:r>
      <w:r w:rsidR="003662CE">
        <w:t xml:space="preserve"> </w:t>
      </w:r>
      <w:r w:rsidRPr="00780E8A">
        <w:t>}</w:t>
      </w:r>
    </w:p>
    <w:p w:rsidR="00780E8A" w:rsidRDefault="00780E8A" w:rsidP="00780E8A">
      <w:pPr>
        <w:pStyle w:val="Heading4"/>
        <w:rPr>
          <w:szCs w:val="20"/>
        </w:rPr>
      </w:pPr>
      <w:r>
        <w:rPr>
          <w:szCs w:val="20"/>
        </w:rPr>
        <w:t xml:space="preserve">Deserialize the association data using the </w:t>
      </w:r>
      <w:r w:rsidRPr="00780E8A">
        <w:rPr>
          <w:b/>
          <w:szCs w:val="20"/>
        </w:rPr>
        <w:t>AssocInitData.Deserialize</w:t>
      </w:r>
      <w:r>
        <w:rPr>
          <w:szCs w:val="20"/>
        </w:rPr>
        <w:t xml:space="preserve"> method.</w:t>
      </w:r>
    </w:p>
    <w:p w:rsidR="00780E8A" w:rsidRDefault="00780E8A" w:rsidP="00780E8A">
      <w:pPr>
        <w:pStyle w:val="Heading5"/>
        <w:rPr>
          <w:szCs w:val="20"/>
        </w:rPr>
      </w:pPr>
      <w:r>
        <w:rPr>
          <w:szCs w:val="20"/>
        </w:rPr>
        <w:t xml:space="preserve">Uses the </w:t>
      </w:r>
      <w:r w:rsidRPr="00780E8A">
        <w:rPr>
          <w:b/>
          <w:szCs w:val="20"/>
        </w:rPr>
        <w:t>XmlSerializer</w:t>
      </w:r>
      <w:r>
        <w:rPr>
          <w:szCs w:val="20"/>
        </w:rPr>
        <w:t xml:space="preserve"> to convert xml to a typed class.</w:t>
      </w:r>
    </w:p>
    <w:p w:rsidR="00780E8A" w:rsidRPr="00780E8A" w:rsidRDefault="00780E8A" w:rsidP="00780E8A">
      <w:pPr>
        <w:pStyle w:val="ExerciseStepLevel2Code"/>
      </w:pPr>
      <w:r w:rsidRPr="00780E8A">
        <w:t>// deserialize the association data</w:t>
      </w:r>
    </w:p>
    <w:p w:rsidR="00780E8A" w:rsidRPr="00780E8A" w:rsidRDefault="00780E8A" w:rsidP="00780E8A">
      <w:pPr>
        <w:pStyle w:val="ExerciseStepLevel2Code"/>
      </w:pPr>
      <w:r w:rsidRPr="00780E8A">
        <w:t>AssocInitData assocInitData = AssocInitData.Deserialize(value);</w:t>
      </w:r>
    </w:p>
    <w:p w:rsidR="00780E8A" w:rsidRDefault="00780E8A" w:rsidP="00780E8A">
      <w:pPr>
        <w:pStyle w:val="Heading4"/>
        <w:rPr>
          <w:szCs w:val="20"/>
        </w:rPr>
      </w:pPr>
      <w:r>
        <w:rPr>
          <w:szCs w:val="20"/>
        </w:rPr>
        <w:t xml:space="preserve">Populate the controls using the new </w:t>
      </w:r>
      <w:r w:rsidRPr="00780E8A">
        <w:rPr>
          <w:b/>
          <w:szCs w:val="20"/>
        </w:rPr>
        <w:t>AssocInitData</w:t>
      </w:r>
      <w:r>
        <w:rPr>
          <w:szCs w:val="20"/>
        </w:rPr>
        <w:t xml:space="preserve"> class.</w:t>
      </w:r>
    </w:p>
    <w:p w:rsidR="00780E8A" w:rsidRPr="00780E8A" w:rsidRDefault="00780E8A" w:rsidP="00780E8A">
      <w:pPr>
        <w:pStyle w:val="ExerciseStepLevel2Code"/>
      </w:pPr>
      <w:r w:rsidRPr="00780E8A">
        <w:t>// bind the controls to the association data</w:t>
      </w:r>
    </w:p>
    <w:p w:rsidR="00780E8A" w:rsidRPr="00780E8A" w:rsidRDefault="00780E8A" w:rsidP="00780E8A">
      <w:pPr>
        <w:pStyle w:val="ExerciseStepLevel2Code"/>
      </w:pPr>
      <w:r w:rsidRPr="00780E8A">
        <w:t>ppkApprover.CommaSeparatedAccounts = assoc</w:t>
      </w:r>
      <w:r>
        <w:t>Init</w:t>
      </w:r>
      <w:r w:rsidRPr="00780E8A">
        <w:t>Data.ApproverUserName;</w:t>
      </w:r>
    </w:p>
    <w:p w:rsidR="00780E8A" w:rsidRPr="00780E8A" w:rsidRDefault="00780E8A" w:rsidP="00780E8A">
      <w:pPr>
        <w:pStyle w:val="ExerciseStepLevel2Code"/>
      </w:pPr>
      <w:r w:rsidRPr="00780E8A">
        <w:t>lstArchiveList.SelectedValue = assoc</w:t>
      </w:r>
      <w:r>
        <w:t>Init</w:t>
      </w:r>
      <w:r w:rsidRPr="00780E8A">
        <w:t>Data.ArchiveListId.ToString();</w:t>
      </w:r>
    </w:p>
    <w:p w:rsidR="006F30C3" w:rsidRDefault="006F30C3" w:rsidP="006F30C3">
      <w:pPr>
        <w:pStyle w:val="Heading3"/>
        <w:rPr>
          <w:noProof/>
        </w:rPr>
      </w:pPr>
      <w:r>
        <w:rPr>
          <w:noProof/>
        </w:rPr>
        <w:t>Extract the data from the page when the form is submitted.</w:t>
      </w:r>
    </w:p>
    <w:p w:rsidR="006F30C3" w:rsidRDefault="00780E8A" w:rsidP="006F30C3">
      <w:pPr>
        <w:pStyle w:val="Heading4"/>
        <w:rPr>
          <w:noProof/>
        </w:rPr>
      </w:pPr>
      <w:r>
        <w:rPr>
          <w:noProof/>
        </w:rPr>
        <w:t xml:space="preserve">Override the </w:t>
      </w:r>
      <w:r w:rsidRPr="002E2CAB">
        <w:rPr>
          <w:b/>
          <w:noProof/>
        </w:rPr>
        <w:t>UpdateAssociationData</w:t>
      </w:r>
      <w:r>
        <w:rPr>
          <w:noProof/>
        </w:rPr>
        <w:t xml:space="preserve"> class.</w:t>
      </w:r>
    </w:p>
    <w:p w:rsidR="002E2CAB" w:rsidRPr="002E2CAB" w:rsidRDefault="002E2CAB" w:rsidP="002E2CAB">
      <w:pPr>
        <w:pStyle w:val="ExerciseStepLevel2Code"/>
      </w:pPr>
      <w:r w:rsidRPr="002E2CAB">
        <w:t>protected override string UpdateAssociationData()</w:t>
      </w:r>
    </w:p>
    <w:p w:rsidR="002E2CAB" w:rsidRPr="002E2CAB" w:rsidRDefault="002E2CAB" w:rsidP="002E2CAB">
      <w:pPr>
        <w:pStyle w:val="ExerciseStepLevel2Code"/>
      </w:pPr>
      <w:r w:rsidRPr="002E2CAB">
        <w:t>{</w:t>
      </w:r>
      <w:r w:rsidR="003662CE">
        <w:t xml:space="preserve"> </w:t>
      </w:r>
      <w:r w:rsidRPr="002E2CAB">
        <w:t>}</w:t>
      </w:r>
    </w:p>
    <w:p w:rsidR="00780E8A" w:rsidRDefault="00780E8A" w:rsidP="006F30C3">
      <w:pPr>
        <w:pStyle w:val="Heading4"/>
        <w:rPr>
          <w:noProof/>
        </w:rPr>
      </w:pPr>
      <w:r>
        <w:rPr>
          <w:noProof/>
        </w:rPr>
        <w:t xml:space="preserve">Extract the data from the controls into a new instance of the </w:t>
      </w:r>
      <w:r w:rsidRPr="002E2CAB">
        <w:rPr>
          <w:b/>
          <w:noProof/>
        </w:rPr>
        <w:t>AssocInitData</w:t>
      </w:r>
      <w:r>
        <w:rPr>
          <w:noProof/>
        </w:rPr>
        <w:t xml:space="preserve"> class.</w:t>
      </w:r>
    </w:p>
    <w:p w:rsidR="002E2CAB" w:rsidRPr="002E2CAB" w:rsidRDefault="002E2CAB" w:rsidP="002E2CAB">
      <w:pPr>
        <w:pStyle w:val="ExerciseStepLevel2Code"/>
      </w:pPr>
      <w:r w:rsidRPr="002E2CAB">
        <w:t>// populate the association data using the UI</w:t>
      </w:r>
    </w:p>
    <w:p w:rsidR="002E2CAB" w:rsidRPr="002E2CAB" w:rsidRDefault="002E2CAB" w:rsidP="002E2CAB">
      <w:pPr>
        <w:pStyle w:val="ExerciseStepLevel2Code"/>
      </w:pPr>
      <w:r>
        <w:t>Assoc</w:t>
      </w:r>
      <w:r w:rsidRPr="002E2CAB">
        <w:t>InitData assoc</w:t>
      </w:r>
      <w:r>
        <w:t>Init</w:t>
      </w:r>
      <w:r w:rsidRPr="002E2CAB">
        <w:t xml:space="preserve">Data = new </w:t>
      </w:r>
      <w:r w:rsidR="00637B54">
        <w:t>Assoc</w:t>
      </w:r>
      <w:r w:rsidRPr="002E2CAB">
        <w:t>InitData();</w:t>
      </w:r>
    </w:p>
    <w:p w:rsidR="002E2CAB" w:rsidRPr="002E2CAB" w:rsidRDefault="002E2CAB" w:rsidP="002E2CAB">
      <w:pPr>
        <w:pStyle w:val="ExerciseStepLevel2Code"/>
      </w:pPr>
      <w:r w:rsidRPr="002E2CAB">
        <w:t>assoc</w:t>
      </w:r>
      <w:r>
        <w:t>Init</w:t>
      </w:r>
      <w:r w:rsidRPr="002E2CAB">
        <w:t>Data.ApproverUserName = (ppkApprover.Entities[0] as PickerEntity).Key;</w:t>
      </w:r>
    </w:p>
    <w:p w:rsidR="002E2CAB" w:rsidRPr="002E2CAB" w:rsidRDefault="002E2CAB" w:rsidP="002E2CAB">
      <w:pPr>
        <w:pStyle w:val="ExerciseStepLevel2Code"/>
      </w:pPr>
      <w:r w:rsidRPr="002E2CAB">
        <w:t>assoc</w:t>
      </w:r>
      <w:r>
        <w:t>Init</w:t>
      </w:r>
      <w:r w:rsidRPr="002E2CAB">
        <w:t>Data.ArchiveListId = lstArchiveList.SelectedValue;</w:t>
      </w:r>
    </w:p>
    <w:p w:rsidR="00780E8A" w:rsidRDefault="00780E8A" w:rsidP="006F30C3">
      <w:pPr>
        <w:pStyle w:val="Heading4"/>
        <w:rPr>
          <w:noProof/>
        </w:rPr>
      </w:pPr>
      <w:r>
        <w:rPr>
          <w:noProof/>
        </w:rPr>
        <w:t xml:space="preserve">Return the xml representing the </w:t>
      </w:r>
      <w:r w:rsidRPr="002E2CAB">
        <w:rPr>
          <w:b/>
          <w:noProof/>
        </w:rPr>
        <w:t>AssocInitData</w:t>
      </w:r>
      <w:r w:rsidR="002E2CAB">
        <w:rPr>
          <w:noProof/>
        </w:rPr>
        <w:t xml:space="preserve"> using the </w:t>
      </w:r>
      <w:r w:rsidR="002E2CAB" w:rsidRPr="002E2CAB">
        <w:rPr>
          <w:b/>
          <w:noProof/>
        </w:rPr>
        <w:t>AssocInitData.Serialize</w:t>
      </w:r>
      <w:r w:rsidR="002E2CAB">
        <w:rPr>
          <w:noProof/>
        </w:rPr>
        <w:t xml:space="preserve"> method.</w:t>
      </w:r>
    </w:p>
    <w:p w:rsidR="002E2CAB" w:rsidRDefault="002E2CAB" w:rsidP="002E2CAB">
      <w:pPr>
        <w:pStyle w:val="Heading5"/>
        <w:rPr>
          <w:noProof/>
        </w:rPr>
      </w:pPr>
      <w:r>
        <w:rPr>
          <w:noProof/>
        </w:rPr>
        <w:t xml:space="preserve">Uses the </w:t>
      </w:r>
      <w:r w:rsidRPr="002E2CAB">
        <w:rPr>
          <w:b/>
          <w:noProof/>
        </w:rPr>
        <w:t>XmlSerializer</w:t>
      </w:r>
      <w:r>
        <w:rPr>
          <w:noProof/>
        </w:rPr>
        <w:t xml:space="preserve"> to convert xml to a typed class.</w:t>
      </w:r>
    </w:p>
    <w:p w:rsidR="002E2CAB" w:rsidRPr="002E2CAB" w:rsidRDefault="002E2CAB" w:rsidP="002E2CAB">
      <w:pPr>
        <w:pStyle w:val="ExerciseStepLevel2Code"/>
      </w:pPr>
      <w:r w:rsidRPr="002E2CAB">
        <w:t>// serialize the return the association data</w:t>
      </w:r>
    </w:p>
    <w:p w:rsidR="002E2CAB" w:rsidRPr="002E2CAB" w:rsidRDefault="002E2CAB" w:rsidP="002E2CAB">
      <w:pPr>
        <w:pStyle w:val="ExerciseStepLevel2Code"/>
      </w:pPr>
      <w:r w:rsidRPr="002E2CAB">
        <w:t>return assoc</w:t>
      </w:r>
      <w:r>
        <w:t>Init</w:t>
      </w:r>
      <w:r w:rsidRPr="002E2CAB">
        <w:t>Data.Serialize();</w:t>
      </w:r>
    </w:p>
    <w:p w:rsidR="006F30C3" w:rsidRDefault="006F30C3" w:rsidP="006F30C3">
      <w:pPr>
        <w:pStyle w:val="Heading3"/>
        <w:numPr>
          <w:ilvl w:val="0"/>
          <w:numId w:val="30"/>
        </w:numPr>
        <w:ind w:left="360"/>
      </w:pPr>
      <w:r>
        <w:t xml:space="preserve">Create a new .ASPX page named </w:t>
      </w:r>
      <w:r w:rsidRPr="006F30C3">
        <w:rPr>
          <w:b/>
        </w:rPr>
        <w:t>DocArchivePart3AssocForm.aspx</w:t>
      </w:r>
      <w:r>
        <w:t xml:space="preserve"> that represents the ASP.NET markup for the task page.</w:t>
      </w:r>
    </w:p>
    <w:p w:rsidR="006F30C3" w:rsidRDefault="006F30C3" w:rsidP="006F30C3">
      <w:pPr>
        <w:pStyle w:val="Heading4"/>
      </w:pPr>
      <w:r>
        <w:t xml:space="preserve">Create a new text file named </w:t>
      </w:r>
      <w:r w:rsidRPr="006F30C3">
        <w:rPr>
          <w:b/>
        </w:rPr>
        <w:t>DocArchivePart3AssocForm.aspx</w:t>
      </w:r>
      <w:r>
        <w:t xml:space="preserve"> in the new </w:t>
      </w:r>
      <w:r w:rsidRPr="002437A4">
        <w:rPr>
          <w:b/>
        </w:rPr>
        <w:t>Layouts</w:t>
      </w:r>
      <w:r>
        <w:t xml:space="preserve"> folder.</w:t>
      </w:r>
    </w:p>
    <w:p w:rsidR="006F30C3" w:rsidRDefault="006F30C3" w:rsidP="006F30C3">
      <w:pPr>
        <w:pStyle w:val="Heading5"/>
      </w:pPr>
      <w:r>
        <w:t xml:space="preserve">Right click the </w:t>
      </w:r>
      <w:r>
        <w:rPr>
          <w:b/>
        </w:rPr>
        <w:t>Layouts</w:t>
      </w:r>
      <w:r>
        <w:t xml:space="preserve"> folder and click </w:t>
      </w:r>
      <w:r w:rsidRPr="0047493E">
        <w:rPr>
          <w:b/>
        </w:rPr>
        <w:t>Add -&gt; New Item…</w:t>
      </w:r>
      <w:r w:rsidRPr="0047493E">
        <w:t>.</w:t>
      </w:r>
    </w:p>
    <w:p w:rsidR="006F30C3" w:rsidRDefault="006F30C3" w:rsidP="006F30C3">
      <w:pPr>
        <w:pStyle w:val="Heading5"/>
      </w:pPr>
      <w:r>
        <w:t xml:space="preserve">Select the </w:t>
      </w:r>
      <w:r>
        <w:rPr>
          <w:b/>
        </w:rPr>
        <w:t>Genera</w:t>
      </w:r>
      <w:r w:rsidR="009A380D">
        <w:rPr>
          <w:b/>
        </w:rPr>
        <w:t>l</w:t>
      </w:r>
      <w:r>
        <w:rPr>
          <w:b/>
        </w:rPr>
        <w:t xml:space="preserve"> </w:t>
      </w:r>
      <w:r>
        <w:t xml:space="preserve">category on the left and select a template of </w:t>
      </w:r>
      <w:r>
        <w:rPr>
          <w:b/>
        </w:rPr>
        <w:t xml:space="preserve">Text </w:t>
      </w:r>
      <w:r w:rsidRPr="0047493E">
        <w:rPr>
          <w:b/>
        </w:rPr>
        <w:t>file</w:t>
      </w:r>
      <w:r>
        <w:t>.</w:t>
      </w:r>
    </w:p>
    <w:p w:rsidR="006F30C3" w:rsidRPr="0047493E" w:rsidRDefault="006F30C3" w:rsidP="006F30C3">
      <w:pPr>
        <w:pStyle w:val="Heading5"/>
      </w:pPr>
      <w:r>
        <w:t xml:space="preserve">Name the new file </w:t>
      </w:r>
      <w:r>
        <w:rPr>
          <w:b/>
        </w:rPr>
        <w:t xml:space="preserve">DocArchivePart3AssocForm.aspx </w:t>
      </w:r>
      <w:r>
        <w:t xml:space="preserve">and click </w:t>
      </w:r>
      <w:r w:rsidRPr="0047493E">
        <w:rPr>
          <w:b/>
        </w:rPr>
        <w:t>Add</w:t>
      </w:r>
      <w:r>
        <w:t>.</w:t>
      </w:r>
    </w:p>
    <w:p w:rsidR="006F30C3" w:rsidRDefault="006F30C3" w:rsidP="006F30C3">
      <w:pPr>
        <w:pStyle w:val="Heading4"/>
      </w:pPr>
      <w:r>
        <w:t>Enter the page directives that define the code behind class and the master page for the task form.</w:t>
      </w:r>
    </w:p>
    <w:p w:rsidR="003662CE" w:rsidRPr="003662CE" w:rsidRDefault="003662CE" w:rsidP="003662CE">
      <w:pPr>
        <w:pStyle w:val="ExerciseStepLevel2Code"/>
      </w:pPr>
      <w:r w:rsidRPr="003662CE">
        <w:t>&lt;%@ Assembly Name="DocumentArchiveWorkflowPart3, Version=1.0.0.0, Culture=neutral, PublicKeyToken=15812f954569663f" %&gt;</w:t>
      </w:r>
    </w:p>
    <w:p w:rsidR="003662CE" w:rsidRPr="003662CE" w:rsidRDefault="003662CE" w:rsidP="003662CE">
      <w:pPr>
        <w:pStyle w:val="ExerciseStepLevel2Code"/>
      </w:pPr>
    </w:p>
    <w:p w:rsidR="003662CE" w:rsidRDefault="003662CE" w:rsidP="003662CE">
      <w:pPr>
        <w:pStyle w:val="ExerciseStepLevel2Code"/>
      </w:pPr>
      <w:r w:rsidRPr="003662CE">
        <w:t xml:space="preserve">&lt;%@ Page Language="C#" MasterPageFile="~/_layouts/application.master" </w:t>
      </w:r>
    </w:p>
    <w:p w:rsidR="003662CE" w:rsidRDefault="003662CE" w:rsidP="003662CE">
      <w:pPr>
        <w:pStyle w:val="ExerciseStepLevel2Code"/>
      </w:pPr>
      <w:r>
        <w:t xml:space="preserve">    </w:t>
      </w:r>
      <w:r w:rsidRPr="003662CE">
        <w:t>EnableSessionState="true"</w:t>
      </w:r>
      <w:r>
        <w:t xml:space="preserve">   </w:t>
      </w:r>
      <w:r w:rsidRPr="003662CE">
        <w:t xml:space="preserve">ValidateRequest="False" </w:t>
      </w:r>
    </w:p>
    <w:p w:rsidR="003662CE" w:rsidRPr="003662CE" w:rsidRDefault="003662CE" w:rsidP="003662CE">
      <w:pPr>
        <w:pStyle w:val="ExerciseStepLevel2Code"/>
      </w:pPr>
      <w:r>
        <w:t xml:space="preserve">    </w:t>
      </w:r>
      <w:r w:rsidRPr="003662CE">
        <w:t>Inherits="DocumentArchiveWorkflowPart3.UI.DocArchivePart3AssocForm" %&gt;</w:t>
      </w:r>
    </w:p>
    <w:p w:rsidR="00D979C9" w:rsidRDefault="00D979C9">
      <w:pPr>
        <w:ind w:left="720"/>
        <w:rPr>
          <w:sz w:val="18"/>
        </w:rPr>
      </w:pPr>
      <w:r>
        <w:br w:type="page"/>
      </w:r>
    </w:p>
    <w:p w:rsidR="006F30C3" w:rsidRDefault="006F30C3" w:rsidP="003662CE">
      <w:pPr>
        <w:pStyle w:val="Heading4"/>
      </w:pPr>
      <w:r>
        <w:lastRenderedPageBreak/>
        <w:t>Register the tag prefix and locations of the SharePoint WebControls and UserControls that will be used to format the page.</w:t>
      </w:r>
    </w:p>
    <w:p w:rsidR="009A380D" w:rsidRPr="009A380D" w:rsidRDefault="009A380D" w:rsidP="009A380D">
      <w:pPr>
        <w:pStyle w:val="ExerciseStepLevel2Code"/>
        <w:rPr>
          <w:szCs w:val="20"/>
        </w:rPr>
      </w:pPr>
      <w:r w:rsidRPr="009A380D">
        <w:rPr>
          <w:szCs w:val="20"/>
        </w:rPr>
        <w:t>&lt;%@ Register TagPrefix="SharePoint" Namespace="Microsoft.SharePoint.WebControls"</w:t>
      </w:r>
    </w:p>
    <w:p w:rsidR="009A380D" w:rsidRPr="009A380D" w:rsidRDefault="009A380D" w:rsidP="009A380D">
      <w:pPr>
        <w:pStyle w:val="ExerciseStepLevel2Code"/>
        <w:rPr>
          <w:szCs w:val="20"/>
        </w:rPr>
      </w:pPr>
      <w:r w:rsidRPr="009A380D">
        <w:rPr>
          <w:szCs w:val="20"/>
        </w:rPr>
        <w:t xml:space="preserve">    Assembly="Microsoft.SharePoint, Version=12.0.0.0, Culture=neutral, PublicKeyToken=71e9bce111e9429c" %&gt;</w:t>
      </w:r>
    </w:p>
    <w:p w:rsidR="009A380D" w:rsidRPr="009A380D" w:rsidRDefault="009A380D" w:rsidP="009A380D">
      <w:pPr>
        <w:pStyle w:val="ExerciseStepLevel2Code"/>
        <w:rPr>
          <w:szCs w:val="20"/>
        </w:rPr>
      </w:pPr>
      <w:r w:rsidRPr="009A380D">
        <w:rPr>
          <w:szCs w:val="20"/>
        </w:rPr>
        <w:t>&lt;%@ Register TagPrefix="Utilities" Namespace="Microsoft.SharePoint.Utilities" Assembly="Microsoft.SharePoint, Version=12.0.0.0, Culture=neutral, PublicKeyToken=71e9bce111e9429c" %&gt;</w:t>
      </w:r>
    </w:p>
    <w:p w:rsidR="009A380D" w:rsidRPr="009A380D" w:rsidRDefault="009A380D" w:rsidP="009A380D">
      <w:pPr>
        <w:pStyle w:val="ExerciseStepLevel2Code"/>
        <w:rPr>
          <w:szCs w:val="20"/>
        </w:rPr>
      </w:pPr>
      <w:r w:rsidRPr="009A380D">
        <w:rPr>
          <w:szCs w:val="20"/>
        </w:rPr>
        <w:t>&lt;%@ Register TagPrefix="wssuc" TagName="InputFormSection" Src="/_controltemplates/InputFormSection.ascx" %&gt;</w:t>
      </w:r>
    </w:p>
    <w:p w:rsidR="009A380D" w:rsidRPr="009A380D" w:rsidRDefault="009A380D" w:rsidP="009A380D">
      <w:pPr>
        <w:pStyle w:val="ExerciseStepLevel2Code"/>
        <w:rPr>
          <w:szCs w:val="20"/>
        </w:rPr>
      </w:pPr>
      <w:r w:rsidRPr="009A380D">
        <w:rPr>
          <w:szCs w:val="20"/>
        </w:rPr>
        <w:t>&lt;%@ Register TagPrefix="wssuc" TagName="InputFormControl" Src="/_controltemplates/InputFormControl.ascx" %&gt;</w:t>
      </w:r>
    </w:p>
    <w:p w:rsidR="009A380D" w:rsidRPr="009A380D" w:rsidRDefault="009A380D" w:rsidP="009A380D">
      <w:pPr>
        <w:pStyle w:val="ExerciseStepLevel2Code"/>
        <w:rPr>
          <w:szCs w:val="20"/>
        </w:rPr>
      </w:pPr>
      <w:r w:rsidRPr="009A380D">
        <w:rPr>
          <w:szCs w:val="20"/>
        </w:rPr>
        <w:t>&lt;%@ Register TagPrefix="wssuc" TagName="ButtonSection" Src="/_controltemplates/ButtonSection.ascx" %&gt;</w:t>
      </w:r>
    </w:p>
    <w:p w:rsidR="006F30C3" w:rsidRDefault="006F30C3" w:rsidP="006F30C3">
      <w:pPr>
        <w:pStyle w:val="Heading4"/>
      </w:pPr>
      <w:r>
        <w:t>Define the content for the page title and the form specific headers.</w:t>
      </w:r>
    </w:p>
    <w:p w:rsidR="009A380D" w:rsidRPr="009A380D" w:rsidRDefault="009A380D" w:rsidP="009A380D">
      <w:pPr>
        <w:pStyle w:val="ExerciseStepLevel2Code"/>
      </w:pPr>
      <w:r w:rsidRPr="009A380D">
        <w:t>&lt;asp:Content ID="PageTitle" ContentPlaceHolderID="PlaceHolderPageTitle" runat="server"&gt;</w:t>
      </w:r>
    </w:p>
    <w:p w:rsidR="009A380D" w:rsidRPr="009A380D" w:rsidRDefault="009A380D" w:rsidP="009A380D">
      <w:pPr>
        <w:pStyle w:val="ExerciseStepLevel2Code"/>
      </w:pPr>
      <w:r w:rsidRPr="009A380D">
        <w:t xml:space="preserve">    &lt;%= this.IsNewAssociation?"Customize Workflow":"Change a Workflow" %&gt;&lt;/asp:Content&gt;</w:t>
      </w:r>
    </w:p>
    <w:p w:rsidR="009A380D" w:rsidRPr="009A380D" w:rsidRDefault="009A380D" w:rsidP="009A380D">
      <w:pPr>
        <w:pStyle w:val="ExerciseStepLevel2Code"/>
      </w:pPr>
      <w:r w:rsidRPr="009A380D">
        <w:t>&lt;asp:Content ID="PageTitleInTitleArea" ContentPlaceHolderID="PlaceHolderPageTitleInTitleArea"</w:t>
      </w:r>
    </w:p>
    <w:p w:rsidR="009A380D" w:rsidRPr="009A380D" w:rsidRDefault="009A380D" w:rsidP="009A380D">
      <w:pPr>
        <w:pStyle w:val="ExerciseStepLevel2Code"/>
      </w:pPr>
      <w:r w:rsidRPr="009A380D">
        <w:t xml:space="preserve">    runat="server"&gt;</w:t>
      </w:r>
    </w:p>
    <w:p w:rsidR="009A380D" w:rsidRPr="009A380D" w:rsidRDefault="009A380D" w:rsidP="009A380D">
      <w:pPr>
        <w:pStyle w:val="ExerciseStepLevel2Code"/>
      </w:pPr>
      <w:r w:rsidRPr="009A380D">
        <w:t xml:space="preserve">    &lt;%= this.IsNewAssociation?"Customize Workflow: " + this.WorkflowAssociationName:"Change a Workflow: " + this.WorkflowAssociationName %&gt;&lt;/asp:Content&gt;</w:t>
      </w:r>
    </w:p>
    <w:p w:rsidR="009A380D" w:rsidRPr="009A380D" w:rsidRDefault="009A380D" w:rsidP="009A380D">
      <w:pPr>
        <w:pStyle w:val="ExerciseStepLevel2Code"/>
      </w:pPr>
      <w:r w:rsidRPr="009A380D">
        <w:t>&lt;asp:Content ID="PageDescription" ContentPlaceHolderID="PlaceHolderPageDescription"</w:t>
      </w:r>
    </w:p>
    <w:p w:rsidR="009A380D" w:rsidRPr="009A380D" w:rsidRDefault="009A380D" w:rsidP="009A380D">
      <w:pPr>
        <w:pStyle w:val="ExerciseStepLevel2Code"/>
      </w:pPr>
      <w:r w:rsidRPr="009A380D">
        <w:t xml:space="preserve">    runat="server"&gt;</w:t>
      </w:r>
    </w:p>
    <w:p w:rsidR="009A380D" w:rsidRPr="009A380D" w:rsidRDefault="009A380D" w:rsidP="009A380D">
      <w:pPr>
        <w:pStyle w:val="ExerciseStepLevel2Code"/>
      </w:pPr>
      <w:r w:rsidRPr="009A380D">
        <w:t xml:space="preserve">    &lt;%= this.IsNewAssociation?"Use this page to define the settings of a new workflow.":"Use this page to change the settings of an existing workflow." %&gt;&lt;/asp:Content&gt;</w:t>
      </w:r>
    </w:p>
    <w:p w:rsidR="006F30C3" w:rsidRDefault="006F30C3" w:rsidP="006F30C3">
      <w:pPr>
        <w:pStyle w:val="Heading3"/>
        <w:numPr>
          <w:ilvl w:val="0"/>
          <w:numId w:val="30"/>
        </w:numPr>
        <w:ind w:left="360"/>
      </w:pPr>
      <w:r>
        <w:t>Define the ASPX markup to create the data entry section of the custom task form.</w:t>
      </w:r>
    </w:p>
    <w:p w:rsidR="006F30C3" w:rsidRDefault="006F30C3" w:rsidP="006F30C3">
      <w:pPr>
        <w:pStyle w:val="Heading4"/>
      </w:pPr>
      <w:r>
        <w:t xml:space="preserve">Define the </w:t>
      </w:r>
      <w:r w:rsidRPr="00877ADD">
        <w:rPr>
          <w:b/>
        </w:rPr>
        <w:t>ContentPlaceHolder</w:t>
      </w:r>
      <w:r>
        <w:t xml:space="preserve"> control for </w:t>
      </w:r>
      <w:r w:rsidRPr="00877ADD">
        <w:rPr>
          <w:b/>
        </w:rPr>
        <w:t>PlaceHolderMain</w:t>
      </w:r>
      <w:r>
        <w:t xml:space="preserve"> and place a table within it.</w:t>
      </w:r>
    </w:p>
    <w:p w:rsidR="006F30C3" w:rsidRPr="00874249" w:rsidRDefault="006F30C3" w:rsidP="006F30C3">
      <w:pPr>
        <w:pStyle w:val="ExerciseStepLevel2Code"/>
      </w:pPr>
      <w:r w:rsidRPr="00874249">
        <w:t>&lt;asp:Content ID="Main" ContentPlaceHolderID="PlaceHolderMain" runat="server"&gt;</w:t>
      </w:r>
    </w:p>
    <w:p w:rsidR="006F30C3" w:rsidRPr="00874249" w:rsidRDefault="006F30C3" w:rsidP="006F30C3">
      <w:pPr>
        <w:pStyle w:val="ExerciseStepLevel2Code"/>
      </w:pPr>
      <w:r w:rsidRPr="00874249">
        <w:t xml:space="preserve">    &lt;table cellspacing="0" cellpadding="0" style="border: none; width: 100%" class="ms-propertysheet"&gt;</w:t>
      </w:r>
    </w:p>
    <w:p w:rsidR="006F30C3" w:rsidRPr="00874249" w:rsidRDefault="006F30C3" w:rsidP="006F30C3">
      <w:pPr>
        <w:pStyle w:val="ExerciseStepLevel2Code"/>
      </w:pPr>
      <w:r w:rsidRPr="00874249">
        <w:t xml:space="preserve">    &lt;/table&gt;</w:t>
      </w:r>
    </w:p>
    <w:p w:rsidR="006F30C3" w:rsidRPr="00877ADD" w:rsidRDefault="006F30C3" w:rsidP="006F30C3">
      <w:pPr>
        <w:pStyle w:val="ExerciseStepLevel2Code"/>
      </w:pPr>
      <w:r w:rsidRPr="00874249">
        <w:t>&lt;/asp:Content&gt;</w:t>
      </w:r>
    </w:p>
    <w:p w:rsidR="00D979C9" w:rsidRDefault="00D979C9">
      <w:pPr>
        <w:ind w:left="720"/>
        <w:rPr>
          <w:sz w:val="18"/>
        </w:rPr>
      </w:pPr>
      <w:r>
        <w:br w:type="page"/>
      </w:r>
    </w:p>
    <w:p w:rsidR="00D979C9" w:rsidRDefault="006F30C3" w:rsidP="006F30C3">
      <w:pPr>
        <w:pStyle w:val="Heading4"/>
      </w:pPr>
      <w:r>
        <w:lastRenderedPageBreak/>
        <w:t xml:space="preserve">Implement the first </w:t>
      </w:r>
      <w:r w:rsidRPr="00877ADD">
        <w:rPr>
          <w:b/>
        </w:rPr>
        <w:t>InputFormSection</w:t>
      </w:r>
      <w:r>
        <w:t xml:space="preserve"> that allow entry of the approver.  </w:t>
      </w:r>
    </w:p>
    <w:p w:rsidR="006F30C3" w:rsidRDefault="006F30C3" w:rsidP="00D979C9">
      <w:pPr>
        <w:pStyle w:val="Heading5"/>
      </w:pPr>
      <w:r>
        <w:t xml:space="preserve">The special SharePoint </w:t>
      </w:r>
      <w:r w:rsidR="00D979C9">
        <w:t>w</w:t>
      </w:r>
      <w:r>
        <w:t>eb</w:t>
      </w:r>
      <w:r w:rsidR="00D979C9">
        <w:t xml:space="preserve"> c</w:t>
      </w:r>
      <w:r>
        <w:t xml:space="preserve">ontrol called </w:t>
      </w:r>
      <w:r w:rsidRPr="00D979C9">
        <w:rPr>
          <w:b/>
        </w:rPr>
        <w:t>PeopleEditor</w:t>
      </w:r>
      <w:r>
        <w:t xml:space="preserve"> retrieve</w:t>
      </w:r>
      <w:r w:rsidR="00D979C9">
        <w:t>s</w:t>
      </w:r>
      <w:r>
        <w:t xml:space="preserve"> this information.</w:t>
      </w:r>
    </w:p>
    <w:p w:rsidR="009A380D" w:rsidRPr="00D979C9" w:rsidRDefault="009A380D" w:rsidP="00D979C9">
      <w:pPr>
        <w:pStyle w:val="ExerciseStepLevel2Code"/>
      </w:pPr>
      <w:r w:rsidRPr="00D979C9">
        <w:t>&lt;%-- Deafault Approver Input --%&gt;</w:t>
      </w:r>
    </w:p>
    <w:p w:rsidR="009A380D" w:rsidRPr="00D979C9" w:rsidRDefault="009A380D" w:rsidP="00D979C9">
      <w:pPr>
        <w:pStyle w:val="ExerciseStepLevel2Code"/>
      </w:pPr>
      <w:r w:rsidRPr="00D979C9">
        <w:t>&lt;wssuc:InputFormSection Title="Default Approver" Description="Specify the user who will be the default approver."</w:t>
      </w:r>
    </w:p>
    <w:p w:rsidR="009A380D" w:rsidRPr="00D979C9" w:rsidRDefault="009A380D" w:rsidP="00D979C9">
      <w:pPr>
        <w:pStyle w:val="ExerciseStepLevel2Code"/>
      </w:pPr>
      <w:r w:rsidRPr="00D979C9">
        <w:t xml:space="preserve">    runat="server"&gt;</w:t>
      </w:r>
    </w:p>
    <w:p w:rsidR="009A380D" w:rsidRPr="00D979C9" w:rsidRDefault="009A380D" w:rsidP="00D979C9">
      <w:pPr>
        <w:pStyle w:val="ExerciseStepLevel2Code"/>
      </w:pPr>
      <w:r w:rsidRPr="00D979C9">
        <w:t xml:space="preserve">    &lt;template_inputformcontrols&gt;</w:t>
      </w:r>
    </w:p>
    <w:p w:rsidR="009A380D" w:rsidRPr="00D979C9" w:rsidRDefault="00D979C9" w:rsidP="00D979C9">
      <w:pPr>
        <w:pStyle w:val="ExerciseStepLevel2Code"/>
      </w:pPr>
      <w:r>
        <w:t xml:space="preserve">        </w:t>
      </w:r>
      <w:r w:rsidR="009A380D" w:rsidRPr="00D979C9">
        <w:t>&lt;wssuc:InputFormControl runat="server" LabelText="Approver:"&gt;</w:t>
      </w:r>
    </w:p>
    <w:p w:rsidR="009A380D" w:rsidRPr="00D979C9" w:rsidRDefault="009A380D" w:rsidP="00D979C9">
      <w:pPr>
        <w:pStyle w:val="ExerciseStepLevel2Code"/>
      </w:pPr>
      <w:r w:rsidRPr="00D979C9">
        <w:t xml:space="preserve">            &lt;Template_Control&gt;</w:t>
      </w:r>
    </w:p>
    <w:p w:rsidR="009A380D" w:rsidRPr="00D979C9" w:rsidRDefault="009A380D" w:rsidP="00D979C9">
      <w:pPr>
        <w:pStyle w:val="ExerciseStepLevel2Code"/>
      </w:pPr>
      <w:r w:rsidRPr="00D979C9">
        <w:t xml:space="preserve">                &lt;SharePoint:PeopleEditor</w:t>
      </w:r>
      <w:r w:rsidR="00B25465">
        <w:t xml:space="preserve"> </w:t>
      </w:r>
      <w:r w:rsidRPr="00D979C9">
        <w:t>id="ppkApprover"</w:t>
      </w:r>
    </w:p>
    <w:p w:rsidR="009A380D" w:rsidRPr="00D979C9" w:rsidRDefault="00D979C9" w:rsidP="00D979C9">
      <w:pPr>
        <w:pStyle w:val="ExerciseStepLevel2Code"/>
      </w:pPr>
      <w:r>
        <w:t xml:space="preserve">                    </w:t>
      </w:r>
      <w:r w:rsidR="009A380D" w:rsidRPr="00D979C9">
        <w:t>AllowEmpty="false"</w:t>
      </w:r>
    </w:p>
    <w:p w:rsidR="009A380D" w:rsidRPr="00D979C9" w:rsidRDefault="00D979C9" w:rsidP="00D979C9">
      <w:pPr>
        <w:pStyle w:val="ExerciseStepLevel2Code"/>
      </w:pPr>
      <w:r>
        <w:t xml:space="preserve">                    </w:t>
      </w:r>
      <w:r w:rsidR="009A380D" w:rsidRPr="00D979C9">
        <w:t>ValidatorEnabled="true"</w:t>
      </w:r>
    </w:p>
    <w:p w:rsidR="009A380D" w:rsidRPr="00D979C9" w:rsidRDefault="00D979C9" w:rsidP="00D979C9">
      <w:pPr>
        <w:pStyle w:val="ExerciseStepLevel2Code"/>
      </w:pPr>
      <w:r>
        <w:t xml:space="preserve">                    </w:t>
      </w:r>
      <w:r w:rsidR="009A380D" w:rsidRPr="00D979C9">
        <w:t>MultiSelect="false"</w:t>
      </w:r>
      <w:r w:rsidR="009A380D" w:rsidRPr="00D979C9">
        <w:tab/>
      </w:r>
      <w:r w:rsidR="009A380D" w:rsidRPr="00D979C9">
        <w:tab/>
      </w:r>
      <w:r w:rsidR="009A380D" w:rsidRPr="00D979C9">
        <w:tab/>
      </w:r>
      <w:r w:rsidR="009A380D" w:rsidRPr="00D979C9">
        <w:tab/>
      </w:r>
      <w:r w:rsidR="009A380D" w:rsidRPr="00D979C9">
        <w:tab/>
      </w:r>
      <w:r w:rsidR="009A380D" w:rsidRPr="00D979C9">
        <w:tab/>
        <w:t xml:space="preserve">  </w:t>
      </w:r>
    </w:p>
    <w:p w:rsidR="009A380D" w:rsidRPr="00D979C9" w:rsidRDefault="00D979C9" w:rsidP="00D979C9">
      <w:pPr>
        <w:pStyle w:val="ExerciseStepLevel2Code"/>
      </w:pPr>
      <w:r>
        <w:t xml:space="preserve">                    </w:t>
      </w:r>
      <w:r w:rsidR="009A380D" w:rsidRPr="00D979C9">
        <w:t>SelectionSet="User"</w:t>
      </w:r>
    </w:p>
    <w:p w:rsidR="009A380D" w:rsidRPr="00D979C9" w:rsidRDefault="00D979C9" w:rsidP="00D979C9">
      <w:pPr>
        <w:pStyle w:val="ExerciseStepLevel2Code"/>
      </w:pPr>
      <w:r>
        <w:t xml:space="preserve">                    </w:t>
      </w:r>
      <w:r w:rsidR="009A380D" w:rsidRPr="00D979C9">
        <w:t>width='300px'</w:t>
      </w:r>
    </w:p>
    <w:p w:rsidR="009A380D" w:rsidRPr="00D979C9" w:rsidRDefault="00D979C9" w:rsidP="00D979C9">
      <w:pPr>
        <w:pStyle w:val="ExerciseStepLevel2Code"/>
      </w:pPr>
      <w:r>
        <w:t xml:space="preserve">                    </w:t>
      </w:r>
      <w:r w:rsidRPr="00D979C9">
        <w:t>runat="server"</w:t>
      </w:r>
      <w:r>
        <w:t xml:space="preserve"> </w:t>
      </w:r>
      <w:r w:rsidR="009A380D" w:rsidRPr="00D979C9">
        <w:t>/&gt;</w:t>
      </w:r>
    </w:p>
    <w:p w:rsidR="009A380D" w:rsidRPr="00D979C9" w:rsidRDefault="009A380D" w:rsidP="00D979C9">
      <w:pPr>
        <w:pStyle w:val="ExerciseStepLevel2Code"/>
      </w:pPr>
      <w:r w:rsidRPr="00D979C9">
        <w:t xml:space="preserve">            &lt;/Template_Control&gt;</w:t>
      </w:r>
    </w:p>
    <w:p w:rsidR="009A380D" w:rsidRPr="00D979C9" w:rsidRDefault="009A380D" w:rsidP="00D979C9">
      <w:pPr>
        <w:pStyle w:val="ExerciseStepLevel2Code"/>
      </w:pPr>
      <w:r w:rsidRPr="00D979C9">
        <w:t xml:space="preserve">        &lt;/wssuc:InputFormControl&gt;</w:t>
      </w:r>
    </w:p>
    <w:p w:rsidR="009A380D" w:rsidRPr="00D979C9" w:rsidRDefault="009A380D" w:rsidP="00D979C9">
      <w:pPr>
        <w:pStyle w:val="ExerciseStepLevel2Code"/>
      </w:pPr>
      <w:r w:rsidRPr="00D979C9">
        <w:t xml:space="preserve">    &lt;/template_inputformcontrols&gt;</w:t>
      </w:r>
    </w:p>
    <w:p w:rsidR="009A380D" w:rsidRPr="00D979C9" w:rsidRDefault="009A380D" w:rsidP="00D979C9">
      <w:pPr>
        <w:pStyle w:val="ExerciseStepLevel2Code"/>
      </w:pPr>
      <w:r w:rsidRPr="00D979C9">
        <w:t>&lt;/wssuc:InputFormSection&gt;</w:t>
      </w:r>
    </w:p>
    <w:p w:rsidR="006F30C3" w:rsidRDefault="006F30C3" w:rsidP="009A380D">
      <w:pPr>
        <w:pStyle w:val="Heading4"/>
      </w:pPr>
      <w:r>
        <w:t xml:space="preserve">Implement the second </w:t>
      </w:r>
      <w:r w:rsidRPr="00877ADD">
        <w:rPr>
          <w:b/>
        </w:rPr>
        <w:t>InputFormSection</w:t>
      </w:r>
      <w:r>
        <w:t xml:space="preserve"> that will allow the approver to choose the default </w:t>
      </w:r>
      <w:r w:rsidR="00D979C9">
        <w:t xml:space="preserve">archive </w:t>
      </w:r>
      <w:r>
        <w:t>list.</w:t>
      </w:r>
    </w:p>
    <w:p w:rsidR="009A380D" w:rsidRPr="009A380D" w:rsidRDefault="009A380D" w:rsidP="009A380D">
      <w:pPr>
        <w:pStyle w:val="ExerciseStepLevel2Code"/>
      </w:pPr>
      <w:r w:rsidRPr="009A380D">
        <w:t>&lt;%-- Archive List Input --%&gt;</w:t>
      </w:r>
    </w:p>
    <w:p w:rsidR="009A380D" w:rsidRPr="009A380D" w:rsidRDefault="009A380D" w:rsidP="009A380D">
      <w:pPr>
        <w:pStyle w:val="ExerciseStepLevel2Code"/>
      </w:pPr>
      <w:r w:rsidRPr="009A380D">
        <w:t>&lt;wssuc:InputFormSection Title="Archive Document Library"</w:t>
      </w:r>
    </w:p>
    <w:p w:rsidR="009A380D" w:rsidRPr="009A380D" w:rsidRDefault="009A380D" w:rsidP="009A380D">
      <w:pPr>
        <w:pStyle w:val="ExerciseStepLevel2Code"/>
      </w:pPr>
      <w:r w:rsidRPr="009A380D">
        <w:t xml:space="preserve">    Description="Specify the document library used to store archived documents." runat="server"&gt;</w:t>
      </w:r>
    </w:p>
    <w:p w:rsidR="009A380D" w:rsidRPr="009A380D" w:rsidRDefault="009A380D" w:rsidP="009A380D">
      <w:pPr>
        <w:pStyle w:val="ExerciseStepLevel2Code"/>
      </w:pPr>
      <w:r w:rsidRPr="009A380D">
        <w:t xml:space="preserve">    &lt;template_inputformcontrols&gt;</w:t>
      </w:r>
    </w:p>
    <w:p w:rsidR="009A380D" w:rsidRPr="009A380D" w:rsidRDefault="009A380D" w:rsidP="009A380D">
      <w:pPr>
        <w:pStyle w:val="ExerciseStepLevel2Code"/>
      </w:pPr>
      <w:r w:rsidRPr="009A380D">
        <w:t xml:space="preserve">        &lt;wssuc:InputFormControl LabelText="Archive Document Library:" runat="server"&gt;</w:t>
      </w:r>
    </w:p>
    <w:p w:rsidR="009A380D" w:rsidRPr="009A380D" w:rsidRDefault="009A380D" w:rsidP="009A380D">
      <w:pPr>
        <w:pStyle w:val="ExerciseStepLevel2Code"/>
      </w:pPr>
      <w:r w:rsidRPr="009A380D">
        <w:t xml:space="preserve">                &lt;Template_Control&gt;</w:t>
      </w:r>
    </w:p>
    <w:p w:rsidR="009A380D" w:rsidRPr="009A380D" w:rsidRDefault="009A380D" w:rsidP="009A380D">
      <w:pPr>
        <w:pStyle w:val="ExerciseStepLevel2Code"/>
      </w:pPr>
      <w:r w:rsidRPr="009A380D">
        <w:t xml:space="preserve">                    &lt;asp:DropDownList ID="lstArchiveList" runat="server" /&gt;</w:t>
      </w:r>
    </w:p>
    <w:p w:rsidR="009A380D" w:rsidRPr="009A380D" w:rsidRDefault="009A380D" w:rsidP="009A380D">
      <w:pPr>
        <w:pStyle w:val="ExerciseStepLevel2Code"/>
      </w:pPr>
      <w:r w:rsidRPr="009A380D">
        <w:t xml:space="preserve">                &lt;/Template_Control&gt;</w:t>
      </w:r>
    </w:p>
    <w:p w:rsidR="009A380D" w:rsidRPr="009A380D" w:rsidRDefault="009A380D" w:rsidP="009A380D">
      <w:pPr>
        <w:pStyle w:val="ExerciseStepLevel2Code"/>
      </w:pPr>
      <w:r w:rsidRPr="009A380D">
        <w:t xml:space="preserve">        &lt;/wssuc:InputFormControl&gt;</w:t>
      </w:r>
    </w:p>
    <w:p w:rsidR="009A380D" w:rsidRPr="009A380D" w:rsidRDefault="009A380D" w:rsidP="009A380D">
      <w:pPr>
        <w:pStyle w:val="ExerciseStepLevel2Code"/>
      </w:pPr>
      <w:r w:rsidRPr="009A380D">
        <w:t xml:space="preserve">    &lt;/template_inputformcontrols&gt;</w:t>
      </w:r>
    </w:p>
    <w:p w:rsidR="009A380D" w:rsidRPr="009A380D" w:rsidRDefault="009A380D" w:rsidP="009A380D">
      <w:pPr>
        <w:pStyle w:val="ExerciseStepLevel2Code"/>
      </w:pPr>
      <w:r w:rsidRPr="009A380D">
        <w:t>&lt;/wssuc:InputFormSection&gt;</w:t>
      </w:r>
    </w:p>
    <w:p w:rsidR="006F30C3" w:rsidRDefault="006F30C3" w:rsidP="006F30C3">
      <w:pPr>
        <w:pStyle w:val="Heading4"/>
      </w:pPr>
      <w:r>
        <w:t xml:space="preserve">Implement the last section containing the </w:t>
      </w:r>
      <w:r>
        <w:rPr>
          <w:b/>
        </w:rPr>
        <w:t>Submit</w:t>
      </w:r>
      <w:r>
        <w:t xml:space="preserve"> and </w:t>
      </w:r>
      <w:r>
        <w:rPr>
          <w:b/>
        </w:rPr>
        <w:t xml:space="preserve">Cancel </w:t>
      </w:r>
      <w:r>
        <w:t>buttons.</w:t>
      </w:r>
    </w:p>
    <w:p w:rsidR="009A380D" w:rsidRPr="009A380D" w:rsidRDefault="009A380D" w:rsidP="009A380D">
      <w:pPr>
        <w:pStyle w:val="ExerciseStepLevel2Code"/>
      </w:pPr>
      <w:r w:rsidRPr="009A380D">
        <w:t>&lt;%-- Submit and Cancel Buttons --%&gt;</w:t>
      </w:r>
    </w:p>
    <w:p w:rsidR="009A380D" w:rsidRPr="009A380D" w:rsidRDefault="009A380D" w:rsidP="009A380D">
      <w:pPr>
        <w:pStyle w:val="ExerciseStepLevel2Code"/>
      </w:pPr>
      <w:r w:rsidRPr="009A380D">
        <w:t>&lt;wssuc:ButtonSection runat="server" ShowStandardCancelButton="false"&gt;</w:t>
      </w:r>
    </w:p>
    <w:p w:rsidR="009A380D" w:rsidRPr="009A380D" w:rsidRDefault="009A380D" w:rsidP="009A380D">
      <w:pPr>
        <w:pStyle w:val="ExerciseStepLevel2Code"/>
      </w:pPr>
      <w:r w:rsidRPr="009A380D">
        <w:t xml:space="preserve">    &lt;template_buttons&gt;</w:t>
      </w:r>
    </w:p>
    <w:p w:rsidR="009A380D" w:rsidRPr="009A380D" w:rsidRDefault="009A380D" w:rsidP="009A380D">
      <w:pPr>
        <w:pStyle w:val="ExerciseStepLevel2Code"/>
      </w:pPr>
      <w:r w:rsidRPr="009A380D">
        <w:t xml:space="preserve">        &lt;asp:PlaceHolder runat="server"&gt;                </w:t>
      </w:r>
    </w:p>
    <w:p w:rsidR="009A380D" w:rsidRPr="009A380D" w:rsidRDefault="009A380D" w:rsidP="009A380D">
      <w:pPr>
        <w:pStyle w:val="ExerciseStepLevel2Code"/>
      </w:pPr>
      <w:r w:rsidRPr="009A380D">
        <w:tab/>
      </w:r>
      <w:r w:rsidRPr="009A380D">
        <w:tab/>
        <w:t xml:space="preserve">    &lt;asp:Button UseSubmitBehavior="false" runat="server" class="ms-ButtonHeightWidth" OnClick="Submit_Click" Text="OK" id="BtnSubmit" /&gt; &amp;nbsp;</w:t>
      </w:r>
    </w:p>
    <w:p w:rsidR="009A380D" w:rsidRPr="009A380D" w:rsidRDefault="009A380D" w:rsidP="009A380D">
      <w:pPr>
        <w:pStyle w:val="ExerciseStepLevel2Code"/>
      </w:pPr>
      <w:r w:rsidRPr="009A380D">
        <w:tab/>
      </w:r>
      <w:r w:rsidRPr="009A380D">
        <w:tab/>
      </w:r>
      <w:r w:rsidRPr="009A380D">
        <w:tab/>
        <w:t>&lt;asp:Button UseSubmitBehavior="false" runat="server" class="ms-ButtonHeightWidth" OnClick="Cancel_Click" Text="Cancel" id="cmdCancel" causesvalidation=false /&gt;</w:t>
      </w:r>
    </w:p>
    <w:p w:rsidR="009A380D" w:rsidRPr="009A380D" w:rsidRDefault="009A380D" w:rsidP="009A380D">
      <w:pPr>
        <w:pStyle w:val="ExerciseStepLevel2Code"/>
      </w:pPr>
      <w:r w:rsidRPr="009A380D">
        <w:t xml:space="preserve">        &lt;/asp:PlaceHolder&gt;</w:t>
      </w:r>
    </w:p>
    <w:p w:rsidR="009A380D" w:rsidRPr="009A380D" w:rsidRDefault="009A380D" w:rsidP="009A380D">
      <w:pPr>
        <w:pStyle w:val="ExerciseStepLevel2Code"/>
      </w:pPr>
      <w:r w:rsidRPr="009A380D">
        <w:t xml:space="preserve">    &lt;/template_buttons&gt;</w:t>
      </w:r>
    </w:p>
    <w:p w:rsidR="009A380D" w:rsidRPr="009A380D" w:rsidRDefault="009A380D" w:rsidP="009A380D">
      <w:pPr>
        <w:pStyle w:val="ExerciseStepLevel2Code"/>
      </w:pPr>
      <w:r w:rsidRPr="009A380D">
        <w:t>&lt;/wssuc:ButtonSection&gt;</w:t>
      </w:r>
    </w:p>
    <w:p w:rsidR="00CF0FC9" w:rsidRDefault="00CF0FC9" w:rsidP="00CF0FC9">
      <w:pPr>
        <w:pStyle w:val="Heading2"/>
      </w:pPr>
      <w:r>
        <w:lastRenderedPageBreak/>
        <w:t>Exercise 3: Integrating custom Association Forms into the workflow</w:t>
      </w:r>
    </w:p>
    <w:p w:rsidR="00827C58" w:rsidRDefault="00827C58" w:rsidP="00F33B52">
      <w:pPr>
        <w:pStyle w:val="Heading3"/>
        <w:numPr>
          <w:ilvl w:val="0"/>
          <w:numId w:val="42"/>
        </w:numPr>
        <w:ind w:left="360"/>
      </w:pPr>
      <w:r>
        <w:t xml:space="preserve">Handle the </w:t>
      </w:r>
      <w:r w:rsidRPr="00F33B52">
        <w:rPr>
          <w:b/>
        </w:rPr>
        <w:t>Invoked</w:t>
      </w:r>
      <w:r>
        <w:t xml:space="preserve"> event of the </w:t>
      </w:r>
      <w:r w:rsidRPr="00F33B52">
        <w:rPr>
          <w:b/>
        </w:rPr>
        <w:t>OnWorkflowActivated</w:t>
      </w:r>
      <w:r>
        <w:t xml:space="preserve"> and deserialize the association data.</w:t>
      </w:r>
    </w:p>
    <w:p w:rsidR="00827C58" w:rsidRDefault="00827C58" w:rsidP="00827C58">
      <w:pPr>
        <w:pStyle w:val="Heading4"/>
      </w:pPr>
      <w:r>
        <w:t>Open the Workfl</w:t>
      </w:r>
      <w:r w:rsidRPr="00E8637D">
        <w:rPr>
          <w:b/>
        </w:rPr>
        <w:t>o</w:t>
      </w:r>
      <w:r>
        <w:t xml:space="preserve">w code by right clicking on the </w:t>
      </w:r>
      <w:r w:rsidRPr="00E8637D">
        <w:rPr>
          <w:b/>
        </w:rPr>
        <w:t>Workflow</w:t>
      </w:r>
      <w:r>
        <w:t xml:space="preserve"> class in the </w:t>
      </w:r>
      <w:r w:rsidRPr="00E8637D">
        <w:rPr>
          <w:b/>
        </w:rPr>
        <w:t>Solution Explorer</w:t>
      </w:r>
      <w:r>
        <w:t xml:space="preserve"> and clicking </w:t>
      </w:r>
      <w:r w:rsidRPr="00827C58">
        <w:rPr>
          <w:b/>
        </w:rPr>
        <w:t>View Code</w:t>
      </w:r>
      <w:r>
        <w:t>.</w:t>
      </w:r>
    </w:p>
    <w:p w:rsidR="00827C58" w:rsidRDefault="00827C58" w:rsidP="00827C58">
      <w:pPr>
        <w:pStyle w:val="Heading4"/>
      </w:pPr>
      <w:r>
        <w:t xml:space="preserve">Add a private field named </w:t>
      </w:r>
      <w:r w:rsidRPr="00827C58">
        <w:rPr>
          <w:b/>
        </w:rPr>
        <w:t>AssocInitData</w:t>
      </w:r>
      <w:r>
        <w:t xml:space="preserve"> of type </w:t>
      </w:r>
      <w:r w:rsidRPr="00827C58">
        <w:rPr>
          <w:b/>
        </w:rPr>
        <w:t>AssocInitData</w:t>
      </w:r>
      <w:r>
        <w:t xml:space="preserve"> to the </w:t>
      </w:r>
      <w:r w:rsidRPr="00827C58">
        <w:rPr>
          <w:b/>
        </w:rPr>
        <w:t>Workflow</w:t>
      </w:r>
      <w:r>
        <w:t xml:space="preserve"> class.</w:t>
      </w:r>
    </w:p>
    <w:p w:rsidR="00BA4664" w:rsidRPr="00BA4664" w:rsidRDefault="00BA4664" w:rsidP="00BA4664">
      <w:pPr>
        <w:pStyle w:val="ExerciseStepLevel2Code"/>
      </w:pPr>
      <w:r w:rsidRPr="00BA4664">
        <w:t>private AssocInitData AssocInitData { get; set; }</w:t>
      </w:r>
    </w:p>
    <w:p w:rsidR="00827C58" w:rsidRDefault="002437A4" w:rsidP="00827C58">
      <w:pPr>
        <w:pStyle w:val="Heading4"/>
      </w:pPr>
      <w:r>
        <w:t>Open the w</w:t>
      </w:r>
      <w:r w:rsidR="00827C58">
        <w:t xml:space="preserve">orkflow in the designer by right clicking on the Workflow class in the </w:t>
      </w:r>
      <w:r w:rsidR="00827C58" w:rsidRPr="00E8637D">
        <w:rPr>
          <w:b/>
        </w:rPr>
        <w:t>Solution Explorer</w:t>
      </w:r>
      <w:r w:rsidR="00827C58">
        <w:t xml:space="preserve"> and clicking </w:t>
      </w:r>
      <w:r w:rsidR="00827C58" w:rsidRPr="00E8637D">
        <w:rPr>
          <w:b/>
        </w:rPr>
        <w:t>View Designer</w:t>
      </w:r>
      <w:r w:rsidR="00827C58">
        <w:t>.</w:t>
      </w:r>
    </w:p>
    <w:p w:rsidR="00827C58" w:rsidRDefault="00827C58" w:rsidP="00827C58">
      <w:pPr>
        <w:pStyle w:val="Heading4"/>
      </w:pPr>
      <w:r>
        <w:t xml:space="preserve">Add an Invoked handler named </w:t>
      </w:r>
      <w:r w:rsidRPr="00E8637D">
        <w:rPr>
          <w:b/>
        </w:rPr>
        <w:t>OnWorkflowActivated_Invoked</w:t>
      </w:r>
      <w:r>
        <w:t xml:space="preserve"> to the </w:t>
      </w:r>
      <w:r w:rsidRPr="00E8637D">
        <w:rPr>
          <w:b/>
        </w:rPr>
        <w:t>OnWorkflowActivated</w:t>
      </w:r>
      <w:r>
        <w:t xml:space="preserve"> activity.</w:t>
      </w:r>
    </w:p>
    <w:p w:rsidR="00827C58" w:rsidRDefault="00827C58" w:rsidP="00827C58">
      <w:pPr>
        <w:pStyle w:val="Heading5"/>
      </w:pPr>
      <w:r>
        <w:t xml:space="preserve">Double click </w:t>
      </w:r>
      <w:r w:rsidRPr="00E8637D">
        <w:rPr>
          <w:b/>
        </w:rPr>
        <w:t>WorkflowActivatedActivity</w:t>
      </w:r>
      <w:r>
        <w:t xml:space="preserve"> to open the </w:t>
      </w:r>
      <w:r w:rsidR="00BA4664">
        <w:t xml:space="preserve">sequential </w:t>
      </w:r>
      <w:r>
        <w:t>designer.</w:t>
      </w:r>
    </w:p>
    <w:p w:rsidR="00BA4664" w:rsidRDefault="00BA4664" w:rsidP="00827C58">
      <w:pPr>
        <w:pStyle w:val="Heading5"/>
      </w:pPr>
      <w:r>
        <w:t xml:space="preserve">Right click the </w:t>
      </w:r>
      <w:r w:rsidRPr="00E8637D">
        <w:rPr>
          <w:b/>
        </w:rPr>
        <w:t>OnWorkflowActivated</w:t>
      </w:r>
      <w:r>
        <w:t xml:space="preserve"> activity and select </w:t>
      </w:r>
      <w:r w:rsidRPr="00E8637D">
        <w:rPr>
          <w:b/>
        </w:rPr>
        <w:t>Properties</w:t>
      </w:r>
      <w:r>
        <w:t>.</w:t>
      </w:r>
    </w:p>
    <w:p w:rsidR="00BA4664" w:rsidRDefault="00BA4664" w:rsidP="00827C58">
      <w:pPr>
        <w:pStyle w:val="Heading5"/>
      </w:pPr>
      <w:r>
        <w:t xml:space="preserve">In the properties pane, set Invoked to </w:t>
      </w:r>
      <w:r w:rsidRPr="00E8637D">
        <w:rPr>
          <w:b/>
        </w:rPr>
        <w:t>OnWorkflowActivated_Invoked</w:t>
      </w:r>
      <w:r>
        <w:t xml:space="preserve"> and press </w:t>
      </w:r>
      <w:r w:rsidRPr="00D061AE">
        <w:rPr>
          <w:b/>
        </w:rPr>
        <w:t>Enter</w:t>
      </w:r>
      <w:r>
        <w:t>.</w:t>
      </w:r>
    </w:p>
    <w:p w:rsidR="00827C58" w:rsidRDefault="00BA4664" w:rsidP="00BA4664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474720" cy="22104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664" w:rsidRDefault="00BA4664" w:rsidP="00BA4664">
      <w:pPr>
        <w:pStyle w:val="Heading4"/>
      </w:pPr>
      <w:r>
        <w:t xml:space="preserve">In the </w:t>
      </w:r>
      <w:r w:rsidRPr="00E8637D">
        <w:rPr>
          <w:b/>
        </w:rPr>
        <w:t>OnWorkflowActivated_Invoked</w:t>
      </w:r>
      <w:r>
        <w:t xml:space="preserve"> method, deserialize the association data.</w:t>
      </w:r>
    </w:p>
    <w:p w:rsidR="00BA4664" w:rsidRDefault="00BA4664" w:rsidP="00BA4664">
      <w:pPr>
        <w:pStyle w:val="Heading5"/>
      </w:pPr>
      <w:r>
        <w:t xml:space="preserve">Deserialize the </w:t>
      </w:r>
      <w:r w:rsidRPr="00E8637D">
        <w:rPr>
          <w:b/>
        </w:rPr>
        <w:t>AssocInitData</w:t>
      </w:r>
      <w:r>
        <w:t xml:space="preserve"> using its </w:t>
      </w:r>
      <w:r w:rsidRPr="00E8637D">
        <w:rPr>
          <w:b/>
        </w:rPr>
        <w:t>Deserialize</w:t>
      </w:r>
      <w:r>
        <w:t xml:space="preserve"> method.</w:t>
      </w:r>
    </w:p>
    <w:p w:rsidR="00E8637D" w:rsidRPr="00E8637D" w:rsidRDefault="00E8637D" w:rsidP="00E8637D">
      <w:pPr>
        <w:pStyle w:val="ExerciseStepLevel2Code"/>
      </w:pPr>
      <w:r w:rsidRPr="00E8637D">
        <w:t>// deserialize init data, if none use defaults</w:t>
      </w:r>
    </w:p>
    <w:p w:rsidR="00E8637D" w:rsidRPr="00E8637D" w:rsidRDefault="00E8637D" w:rsidP="00E8637D">
      <w:pPr>
        <w:pStyle w:val="ExerciseStepLevel2Code"/>
      </w:pPr>
      <w:r w:rsidRPr="00E8637D">
        <w:t>this.AssocInitData = AssocInitData.Deserialize(</w:t>
      </w:r>
    </w:p>
    <w:p w:rsidR="00E8637D" w:rsidRPr="00E8637D" w:rsidRDefault="00E8637D" w:rsidP="00E8637D">
      <w:pPr>
        <w:pStyle w:val="ExerciseStepLevel2Code"/>
      </w:pPr>
      <w:r w:rsidRPr="00E8637D">
        <w:t xml:space="preserve">    WorkflowProperties.AssociationData);</w:t>
      </w:r>
    </w:p>
    <w:p w:rsidR="00F55EBA" w:rsidRDefault="00F55EBA" w:rsidP="00F55EBA">
      <w:pPr>
        <w:pStyle w:val="Heading3"/>
      </w:pPr>
      <w:r>
        <w:t>Update the task creation to use the association data when initializing the task.</w:t>
      </w:r>
    </w:p>
    <w:p w:rsidR="00F55EBA" w:rsidRDefault="00E8637D" w:rsidP="00F55EBA">
      <w:pPr>
        <w:pStyle w:val="Heading4"/>
      </w:pPr>
      <w:r>
        <w:t xml:space="preserve">Locate the </w:t>
      </w:r>
      <w:r w:rsidRPr="00E8637D">
        <w:rPr>
          <w:b/>
        </w:rPr>
        <w:t>CreateApprovalTask_Invoking</w:t>
      </w:r>
      <w:r>
        <w:t xml:space="preserve"> method</w:t>
      </w:r>
      <w:r w:rsidR="00F55EBA">
        <w:t>.</w:t>
      </w:r>
    </w:p>
    <w:p w:rsidR="00E8637D" w:rsidRDefault="00E8637D" w:rsidP="00F55EBA">
      <w:pPr>
        <w:pStyle w:val="Heading4"/>
      </w:pPr>
      <w:r>
        <w:t xml:space="preserve">Change the line that sets the </w:t>
      </w:r>
      <w:r w:rsidRPr="00E8637D">
        <w:rPr>
          <w:b/>
        </w:rPr>
        <w:t>taskProperties.AssignedTo</w:t>
      </w:r>
      <w:r>
        <w:t xml:space="preserve"> property and get its value from </w:t>
      </w:r>
      <w:r w:rsidRPr="00E8637D">
        <w:rPr>
          <w:b/>
        </w:rPr>
        <w:t>AssocInitData.ApproverUserName</w:t>
      </w:r>
      <w:r>
        <w:t>.</w:t>
      </w:r>
    </w:p>
    <w:p w:rsidR="00E8637D" w:rsidRPr="00E8637D" w:rsidRDefault="00E8637D" w:rsidP="00E8637D">
      <w:pPr>
        <w:pStyle w:val="ExerciseStepLevel2Code"/>
      </w:pPr>
      <w:r w:rsidRPr="00E8637D">
        <w:t>//taskPr</w:t>
      </w:r>
      <w:r w:rsidR="003662CE">
        <w:t>operties.AssignedTo = "LITWAREINC</w:t>
      </w:r>
      <w:r w:rsidRPr="00E8637D">
        <w:t>\\Administrator";</w:t>
      </w:r>
    </w:p>
    <w:p w:rsidR="00E8637D" w:rsidRPr="00E8637D" w:rsidRDefault="00E8637D" w:rsidP="00E8637D">
      <w:pPr>
        <w:pStyle w:val="ExerciseStepLevel2Code"/>
      </w:pPr>
      <w:r w:rsidRPr="00E8637D">
        <w:t>taskProperties.AssignedTo = AssocInitData.ApproverUserName;</w:t>
      </w:r>
    </w:p>
    <w:p w:rsidR="00F55EBA" w:rsidRDefault="00E8637D" w:rsidP="00E8637D">
      <w:pPr>
        <w:pStyle w:val="Heading4"/>
      </w:pPr>
      <w:r>
        <w:t xml:space="preserve"> Add an extended property to the </w:t>
      </w:r>
      <w:r w:rsidRPr="00E8637D">
        <w:rPr>
          <w:b/>
        </w:rPr>
        <w:t>taskProperties</w:t>
      </w:r>
      <w:r>
        <w:t xml:space="preserve"> object.  </w:t>
      </w:r>
      <w:r w:rsidR="00F55EBA">
        <w:t xml:space="preserve">Use the </w:t>
      </w:r>
      <w:r w:rsidR="00F55EBA" w:rsidRPr="00E8637D">
        <w:rPr>
          <w:b/>
        </w:rPr>
        <w:t>AssocInitData.ArchiveListId</w:t>
      </w:r>
      <w:r w:rsidR="00F55EBA">
        <w:t xml:space="preserve"> to initialize the list selected in the task form.</w:t>
      </w:r>
    </w:p>
    <w:p w:rsidR="00E8637D" w:rsidRPr="00E8637D" w:rsidRDefault="00E8637D" w:rsidP="00E8637D">
      <w:pPr>
        <w:pStyle w:val="ExerciseStepLevel2Code"/>
      </w:pPr>
      <w:r w:rsidRPr="00E8637D">
        <w:t>taskProperties.ExtendedProperties.Add("ArchiveListId", this.AssocInitData.ArchiveListId);</w:t>
      </w:r>
    </w:p>
    <w:p w:rsidR="00E8637D" w:rsidRDefault="00E8637D" w:rsidP="00E8637D">
      <w:pPr>
        <w:pStyle w:val="Heading3"/>
      </w:pPr>
      <w:r>
        <w:lastRenderedPageBreak/>
        <w:t xml:space="preserve"> Update the task form to load the default archive list in the </w:t>
      </w:r>
      <w:r w:rsidRPr="00E8637D">
        <w:rPr>
          <w:b/>
        </w:rPr>
        <w:t>OnLoad</w:t>
      </w:r>
      <w:r>
        <w:t xml:space="preserve"> method.</w:t>
      </w:r>
    </w:p>
    <w:p w:rsidR="00E8637D" w:rsidRDefault="00E8637D" w:rsidP="00E8637D">
      <w:pPr>
        <w:pStyle w:val="Heading4"/>
      </w:pPr>
      <w:r>
        <w:t xml:space="preserve">Open the </w:t>
      </w:r>
      <w:r w:rsidRPr="00E8637D">
        <w:rPr>
          <w:b/>
        </w:rPr>
        <w:t>DocArchivePart3TaskForm.cs</w:t>
      </w:r>
      <w:r>
        <w:t xml:space="preserve"> file in the UI folder.</w:t>
      </w:r>
    </w:p>
    <w:p w:rsidR="00E8637D" w:rsidRDefault="00E8637D" w:rsidP="00E8637D">
      <w:pPr>
        <w:pStyle w:val="Heading4"/>
      </w:pPr>
      <w:r>
        <w:t xml:space="preserve">Locate the </w:t>
      </w:r>
      <w:r w:rsidRPr="00E8637D">
        <w:rPr>
          <w:b/>
        </w:rPr>
        <w:t>OnLoad</w:t>
      </w:r>
      <w:r>
        <w:t xml:space="preserve"> Method.</w:t>
      </w:r>
    </w:p>
    <w:p w:rsidR="00E8637D" w:rsidRDefault="00E8637D" w:rsidP="00E8637D">
      <w:pPr>
        <w:pStyle w:val="Heading4"/>
      </w:pPr>
      <w:r>
        <w:t xml:space="preserve">In the section where controls are initialized, set the </w:t>
      </w:r>
      <w:r w:rsidRPr="00E8637D">
        <w:rPr>
          <w:b/>
        </w:rPr>
        <w:t>SelectedValue</w:t>
      </w:r>
      <w:r>
        <w:t xml:space="preserve"> of the </w:t>
      </w:r>
      <w:r w:rsidRPr="00E8637D">
        <w:rPr>
          <w:b/>
        </w:rPr>
        <w:t>lstArchiveList</w:t>
      </w:r>
      <w:r>
        <w:t xml:space="preserve"> control using the extended properties of the task.</w:t>
      </w:r>
    </w:p>
    <w:p w:rsidR="00E8637D" w:rsidRDefault="00E8637D" w:rsidP="00E8637D">
      <w:pPr>
        <w:pStyle w:val="Heading5"/>
      </w:pPr>
      <w:r>
        <w:t xml:space="preserve">Access the task’s extended properties using the </w:t>
      </w:r>
      <w:r w:rsidRPr="00E8637D">
        <w:rPr>
          <w:b/>
        </w:rPr>
        <w:t>SPWorkflowTask.GetExtendedPropertiesAsHashtable</w:t>
      </w:r>
      <w:r>
        <w:t xml:space="preserve"> method.</w:t>
      </w:r>
    </w:p>
    <w:p w:rsidR="00E8637D" w:rsidRPr="00E8637D" w:rsidRDefault="003662CE" w:rsidP="00E8637D">
      <w:pPr>
        <w:pStyle w:val="ExerciseStepLevel2Code"/>
      </w:pPr>
      <w:r>
        <w:t>// ini</w:t>
      </w:r>
      <w:r w:rsidR="00E8637D" w:rsidRPr="00E8637D">
        <w:t>t</w:t>
      </w:r>
      <w:r>
        <w:t>i</w:t>
      </w:r>
      <w:r w:rsidR="00E8637D" w:rsidRPr="00E8637D">
        <w:t>alize the archive list selection</w:t>
      </w:r>
    </w:p>
    <w:p w:rsidR="00E8637D" w:rsidRPr="00E8637D" w:rsidRDefault="00E8637D" w:rsidP="00E8637D">
      <w:pPr>
        <w:pStyle w:val="ExerciseStepLevel2Code"/>
      </w:pPr>
      <w:r w:rsidRPr="00E8637D">
        <w:t xml:space="preserve">Hashtable extendedProperties = </w:t>
      </w:r>
    </w:p>
    <w:p w:rsidR="00E8637D" w:rsidRPr="00E8637D" w:rsidRDefault="00E8637D" w:rsidP="00E8637D">
      <w:pPr>
        <w:pStyle w:val="ExerciseStepLevel2Code"/>
      </w:pPr>
      <w:r w:rsidRPr="00E8637D">
        <w:t xml:space="preserve">    SPWorkflowTask.GetExtendedPropertiesAsHashtable(_taskItem);</w:t>
      </w:r>
    </w:p>
    <w:p w:rsidR="00E8637D" w:rsidRPr="00E8637D" w:rsidRDefault="00E8637D" w:rsidP="00E8637D">
      <w:pPr>
        <w:pStyle w:val="ExerciseStepLevel2Code"/>
      </w:pPr>
      <w:r w:rsidRPr="00E8637D">
        <w:t>lstArchiveList.SelectedValue = extendedProperties["ArchiveListId"] as string;</w:t>
      </w:r>
    </w:p>
    <w:p w:rsidR="00CD2591" w:rsidRDefault="009B6371" w:rsidP="00E8637D">
      <w:pPr>
        <w:pStyle w:val="Heading2"/>
      </w:pPr>
      <w:r w:rsidRPr="000F266A">
        <w:t xml:space="preserve">Exercise </w:t>
      </w:r>
      <w:r w:rsidR="00D32D36">
        <w:t>4</w:t>
      </w:r>
      <w:r w:rsidR="00CD2591">
        <w:t xml:space="preserve">: </w:t>
      </w:r>
      <w:r w:rsidR="00EA7DE8">
        <w:t xml:space="preserve">Deploying custom </w:t>
      </w:r>
      <w:r w:rsidR="00253FEE">
        <w:t xml:space="preserve">Association </w:t>
      </w:r>
      <w:r w:rsidR="00EA7DE8">
        <w:t>Forms</w:t>
      </w:r>
    </w:p>
    <w:p w:rsidR="00D32D36" w:rsidRDefault="00D32D36" w:rsidP="00F33B52">
      <w:pPr>
        <w:pStyle w:val="Heading3"/>
        <w:numPr>
          <w:ilvl w:val="0"/>
          <w:numId w:val="43"/>
        </w:numPr>
      </w:pPr>
      <w:r>
        <w:t xml:space="preserve">Register the new custom Association form by assigning the </w:t>
      </w:r>
      <w:r w:rsidRPr="00F33B52">
        <w:rPr>
          <w:b/>
        </w:rPr>
        <w:t>AssociationUrl</w:t>
      </w:r>
      <w:r>
        <w:t xml:space="preserve"> attribute in the feature’s </w:t>
      </w:r>
      <w:r w:rsidRPr="00F33B52">
        <w:rPr>
          <w:b/>
        </w:rPr>
        <w:t>Workflow</w:t>
      </w:r>
      <w:r>
        <w:t xml:space="preserve"> element.</w:t>
      </w:r>
    </w:p>
    <w:p w:rsidR="00D32D36" w:rsidRPr="0021206C" w:rsidRDefault="00D32D36" w:rsidP="00D32D36">
      <w:pPr>
        <w:pStyle w:val="ExerciseStepLevel2Code"/>
      </w:pPr>
      <w:r w:rsidRPr="0021206C">
        <w:rPr>
          <w:szCs w:val="20"/>
        </w:rPr>
        <w:t>&lt;Workflow</w:t>
      </w:r>
      <w:r w:rsidRPr="0021206C">
        <w:t xml:space="preserve"> ...</w:t>
      </w:r>
      <w:r w:rsidRPr="0021206C">
        <w:rPr>
          <w:szCs w:val="20"/>
        </w:rPr>
        <w:t xml:space="preserve">    </w:t>
      </w:r>
    </w:p>
    <w:p w:rsidR="00D32D36" w:rsidRPr="00D32D36" w:rsidRDefault="00D32D36" w:rsidP="00D32D36">
      <w:pPr>
        <w:pStyle w:val="ExerciseStepLevel2Code"/>
        <w:rPr>
          <w:szCs w:val="20"/>
        </w:rPr>
      </w:pPr>
      <w:r w:rsidRPr="00D32D36">
        <w:t xml:space="preserve">     </w:t>
      </w:r>
      <w:r w:rsidRPr="00D32D36">
        <w:rPr>
          <w:szCs w:val="20"/>
        </w:rPr>
        <w:t>AssociationUrl ="_layouts/</w:t>
      </w:r>
      <w:r w:rsidRPr="00D32D36">
        <w:t>DocArchivePart3AssocForm</w:t>
      </w:r>
      <w:r w:rsidRPr="00D32D36">
        <w:rPr>
          <w:szCs w:val="20"/>
        </w:rPr>
        <w:t>.aspx"</w:t>
      </w:r>
    </w:p>
    <w:p w:rsidR="00D32D36" w:rsidRPr="0021206C" w:rsidRDefault="00D32D36" w:rsidP="00D32D36">
      <w:pPr>
        <w:pStyle w:val="ExerciseStepLevel2Code"/>
        <w:rPr>
          <w:szCs w:val="20"/>
        </w:rPr>
      </w:pPr>
      <w:r w:rsidRPr="0021206C">
        <w:rPr>
          <w:szCs w:val="20"/>
        </w:rPr>
        <w:t xml:space="preserve">     StatusUrl="_layouts/WrkStat.aspx"&gt;</w:t>
      </w:r>
    </w:p>
    <w:p w:rsidR="00D32D36" w:rsidRPr="0021206C" w:rsidRDefault="00D32D36" w:rsidP="00D32D36">
      <w:pPr>
        <w:pStyle w:val="ExerciseStepLevel2Code"/>
        <w:rPr>
          <w:szCs w:val="20"/>
        </w:rPr>
      </w:pPr>
      <w:r w:rsidRPr="0021206C">
        <w:rPr>
          <w:szCs w:val="20"/>
        </w:rPr>
        <w:t xml:space="preserve">  &lt;Categories/&gt;</w:t>
      </w:r>
    </w:p>
    <w:p w:rsidR="00D32D36" w:rsidRPr="0021206C" w:rsidRDefault="00D32D36" w:rsidP="00D32D36">
      <w:pPr>
        <w:pStyle w:val="ExerciseStepLevel2Code"/>
        <w:rPr>
          <w:szCs w:val="20"/>
        </w:rPr>
      </w:pPr>
      <w:r w:rsidRPr="0021206C">
        <w:rPr>
          <w:szCs w:val="20"/>
        </w:rPr>
        <w:t xml:space="preserve">  &lt;MetaData&gt;</w:t>
      </w:r>
    </w:p>
    <w:p w:rsidR="00D32D36" w:rsidRPr="0021206C" w:rsidRDefault="00D32D36" w:rsidP="00D32D36">
      <w:pPr>
        <w:pStyle w:val="ExerciseStepLevel2Code"/>
        <w:rPr>
          <w:szCs w:val="20"/>
        </w:rPr>
      </w:pPr>
      <w:r w:rsidRPr="0021206C">
        <w:rPr>
          <w:szCs w:val="20"/>
        </w:rPr>
        <w:t xml:space="preserve">  &lt;/MetaData&gt;</w:t>
      </w:r>
    </w:p>
    <w:p w:rsidR="00D32D36" w:rsidRPr="0021206C" w:rsidRDefault="00D32D36" w:rsidP="00D32D36">
      <w:pPr>
        <w:pStyle w:val="ExerciseStepLevel2Code"/>
      </w:pPr>
      <w:r w:rsidRPr="0021206C">
        <w:rPr>
          <w:szCs w:val="20"/>
        </w:rPr>
        <w:t>&lt;/Workflow&gt;</w:t>
      </w:r>
    </w:p>
    <w:p w:rsidR="00D32D36" w:rsidRDefault="00D32D36" w:rsidP="00D32D36">
      <w:pPr>
        <w:pStyle w:val="Heading3"/>
        <w:numPr>
          <w:ilvl w:val="0"/>
          <w:numId w:val="30"/>
        </w:numPr>
        <w:ind w:left="360"/>
      </w:pPr>
      <w:r>
        <w:t>Rebuild the workflow.</w:t>
      </w:r>
    </w:p>
    <w:p w:rsidR="00D32D36" w:rsidRDefault="00D32D36" w:rsidP="00D32D36">
      <w:pPr>
        <w:pStyle w:val="Heading4"/>
      </w:pPr>
      <w:r>
        <w:t xml:space="preserve">Right click the project in the </w:t>
      </w:r>
      <w:r w:rsidRPr="00EB14C7">
        <w:rPr>
          <w:b/>
        </w:rPr>
        <w:t>Solution Explorer</w:t>
      </w:r>
      <w:r>
        <w:t xml:space="preserve"> and click </w:t>
      </w:r>
      <w:r w:rsidRPr="00EB14C7">
        <w:rPr>
          <w:b/>
        </w:rPr>
        <w:t>Rebuild</w:t>
      </w:r>
      <w:r>
        <w:t>.</w:t>
      </w:r>
    </w:p>
    <w:p w:rsidR="00D32D36" w:rsidRDefault="00D32D36" w:rsidP="00D32D36">
      <w:pPr>
        <w:pStyle w:val="Heading4"/>
      </w:pPr>
      <w:r>
        <w:t xml:space="preserve">In the </w:t>
      </w:r>
      <w:r w:rsidRPr="00EB14C7">
        <w:rPr>
          <w:b/>
        </w:rPr>
        <w:t>Output</w:t>
      </w:r>
      <w:r>
        <w:t xml:space="preserve"> window, verify the post build actions completed successfully.</w:t>
      </w:r>
    </w:p>
    <w:p w:rsidR="000C3C5A" w:rsidRDefault="000C3C5A" w:rsidP="000C3C5A">
      <w:pPr>
        <w:pStyle w:val="Heading3"/>
        <w:numPr>
          <w:ilvl w:val="0"/>
          <w:numId w:val="30"/>
        </w:numPr>
        <w:ind w:left="360"/>
      </w:pPr>
      <w:r>
        <w:t xml:space="preserve">Activate the new </w:t>
      </w:r>
      <w:r w:rsidR="002A2D6F">
        <w:rPr>
          <w:b/>
        </w:rPr>
        <w:t>DocumentArchiveWorkflowPart3</w:t>
      </w:r>
      <w:r>
        <w:t xml:space="preserve"> feature.</w:t>
      </w:r>
      <w:r w:rsidR="005D7EC6">
        <w:tab/>
      </w:r>
    </w:p>
    <w:p w:rsidR="000C3C5A" w:rsidRDefault="000C3C5A" w:rsidP="000C3C5A">
      <w:pPr>
        <w:pStyle w:val="Heading4"/>
      </w:pPr>
      <w:r>
        <w:t xml:space="preserve">Using </w:t>
      </w:r>
      <w:r w:rsidRPr="009C6D4F">
        <w:rPr>
          <w:b/>
        </w:rPr>
        <w:t>Internet Explorer</w:t>
      </w:r>
      <w:r>
        <w:t xml:space="preserve"> navigate to the </w:t>
      </w:r>
      <w:r w:rsidRPr="009C6D4F">
        <w:rPr>
          <w:b/>
        </w:rPr>
        <w:t>Demo</w:t>
      </w:r>
      <w:r>
        <w:t xml:space="preserve"> site collection at </w:t>
      </w:r>
      <w:r w:rsidRPr="003662CE">
        <w:rPr>
          <w:b/>
        </w:rPr>
        <w:t>http://litwareinc.com/sites/Demo</w:t>
      </w:r>
      <w:r>
        <w:t>.</w:t>
      </w:r>
    </w:p>
    <w:p w:rsidR="000C3C5A" w:rsidRDefault="000C3C5A" w:rsidP="000C3C5A">
      <w:pPr>
        <w:pStyle w:val="Heading4"/>
      </w:pPr>
      <w:r>
        <w:t xml:space="preserve">Open the features list by clicking </w:t>
      </w:r>
      <w:r w:rsidRPr="009C6D4F">
        <w:rPr>
          <w:b/>
        </w:rPr>
        <w:t>Site Actions -&gt; Site Settings</w:t>
      </w:r>
      <w:r>
        <w:t>.</w:t>
      </w:r>
    </w:p>
    <w:p w:rsidR="000C3C5A" w:rsidRDefault="000C3C5A" w:rsidP="000C3C5A">
      <w:pPr>
        <w:pStyle w:val="Heading4"/>
      </w:pPr>
      <w:r>
        <w:t xml:space="preserve">On the </w:t>
      </w:r>
      <w:r w:rsidRPr="009C6D4F">
        <w:rPr>
          <w:b/>
        </w:rPr>
        <w:t>Site Settings</w:t>
      </w:r>
      <w:r>
        <w:t xml:space="preserve"> page, click </w:t>
      </w:r>
      <w:r w:rsidRPr="009C6D4F">
        <w:rPr>
          <w:b/>
        </w:rPr>
        <w:t>Site collection features</w:t>
      </w:r>
      <w:r>
        <w:t xml:space="preserve"> in the </w:t>
      </w:r>
      <w:r w:rsidRPr="009C6D4F">
        <w:rPr>
          <w:b/>
        </w:rPr>
        <w:t>Site</w:t>
      </w:r>
      <w:r>
        <w:t xml:space="preserve"> </w:t>
      </w:r>
      <w:r w:rsidRPr="009C6D4F">
        <w:rPr>
          <w:b/>
        </w:rPr>
        <w:t>Collection Administration</w:t>
      </w:r>
      <w:r>
        <w:t xml:space="preserve"> section.</w:t>
      </w:r>
    </w:p>
    <w:p w:rsidR="000C3C5A" w:rsidRDefault="000C3C5A" w:rsidP="000C3C5A">
      <w:pPr>
        <w:pStyle w:val="Heading4"/>
      </w:pPr>
      <w:r>
        <w:t xml:space="preserve">Click the </w:t>
      </w:r>
      <w:r w:rsidRPr="009C6D4F">
        <w:rPr>
          <w:b/>
        </w:rPr>
        <w:t>Activate</w:t>
      </w:r>
      <w:r>
        <w:t xml:space="preserve"> button next to the </w:t>
      </w:r>
      <w:r w:rsidRPr="009C6D4F">
        <w:rPr>
          <w:b/>
        </w:rPr>
        <w:t xml:space="preserve">Document Archive – Part </w:t>
      </w:r>
      <w:r w:rsidR="002A2D6F">
        <w:rPr>
          <w:b/>
        </w:rPr>
        <w:t>3</w:t>
      </w:r>
      <w:r>
        <w:t xml:space="preserve"> feature.</w:t>
      </w:r>
    </w:p>
    <w:p w:rsidR="005A0667" w:rsidRDefault="002A2D6F" w:rsidP="00F45774">
      <w:pPr>
        <w:pStyle w:val="ExerciseStepLevel2Picture"/>
        <w:jc w:val="center"/>
        <w:rPr>
          <w:rFonts w:eastAsiaTheme="majorEastAsia" w:cs="Arial"/>
          <w:bCs/>
        </w:rPr>
      </w:pPr>
      <w:r w:rsidRPr="002A2D6F">
        <w:rPr>
          <w:noProof/>
        </w:rPr>
        <w:drawing>
          <wp:inline distT="0" distB="0" distL="0" distR="0">
            <wp:extent cx="4309745" cy="1902375"/>
            <wp:effectExtent l="190500" t="152400" r="167005" b="1359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391" cy="19022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C5A" w:rsidRDefault="000C3C5A" w:rsidP="000C3C5A">
      <w:pPr>
        <w:pStyle w:val="Heading3"/>
        <w:numPr>
          <w:ilvl w:val="0"/>
          <w:numId w:val="30"/>
        </w:numPr>
        <w:ind w:left="360"/>
      </w:pPr>
      <w:r>
        <w:lastRenderedPageBreak/>
        <w:t xml:space="preserve">Create an association between the </w:t>
      </w:r>
      <w:r w:rsidRPr="009C6D4F">
        <w:rPr>
          <w:b/>
        </w:rPr>
        <w:t>Shared Documents</w:t>
      </w:r>
      <w:r>
        <w:t xml:space="preserve"> document library and the new </w:t>
      </w:r>
      <w:r w:rsidRPr="009C6D4F">
        <w:rPr>
          <w:b/>
        </w:rPr>
        <w:t>Document Archive</w:t>
      </w:r>
      <w:r>
        <w:t xml:space="preserve"> </w:t>
      </w:r>
      <w:r w:rsidRPr="009C6D4F">
        <w:rPr>
          <w:b/>
        </w:rPr>
        <w:t xml:space="preserve">– Part </w:t>
      </w:r>
      <w:r w:rsidR="002A2D6F">
        <w:rPr>
          <w:b/>
        </w:rPr>
        <w:t>3</w:t>
      </w:r>
      <w:r>
        <w:t xml:space="preserve"> workflow.</w:t>
      </w:r>
    </w:p>
    <w:p w:rsidR="000C3C5A" w:rsidRDefault="000C3C5A" w:rsidP="000C3C5A">
      <w:pPr>
        <w:pStyle w:val="Heading4"/>
      </w:pPr>
      <w:r>
        <w:t xml:space="preserve">Navigate to the </w:t>
      </w:r>
      <w:r w:rsidRPr="009C6D4F">
        <w:rPr>
          <w:b/>
        </w:rPr>
        <w:t>Shared Documents</w:t>
      </w:r>
      <w:r>
        <w:t xml:space="preserve"> document library in the </w:t>
      </w:r>
      <w:r w:rsidRPr="009C6D4F">
        <w:rPr>
          <w:b/>
        </w:rPr>
        <w:t>Demos</w:t>
      </w:r>
      <w:r>
        <w:t xml:space="preserve"> site.</w:t>
      </w:r>
    </w:p>
    <w:p w:rsidR="000C3C5A" w:rsidRDefault="000C3C5A" w:rsidP="000C3C5A">
      <w:pPr>
        <w:pStyle w:val="Heading4"/>
      </w:pPr>
      <w:r>
        <w:t xml:space="preserve">Click </w:t>
      </w:r>
      <w:r w:rsidRPr="009C6D4F">
        <w:rPr>
          <w:b/>
        </w:rPr>
        <w:t>Settings -&gt; Document Library Settings</w:t>
      </w:r>
      <w:r>
        <w:t xml:space="preserve"> to load the settings page.</w:t>
      </w:r>
    </w:p>
    <w:p w:rsidR="000C3C5A" w:rsidRDefault="000C3C5A" w:rsidP="000C3C5A">
      <w:pPr>
        <w:pStyle w:val="Heading4"/>
      </w:pPr>
      <w:r>
        <w:t xml:space="preserve">Click the </w:t>
      </w:r>
      <w:r w:rsidRPr="009C6D4F">
        <w:rPr>
          <w:b/>
        </w:rPr>
        <w:t>Workflow settings</w:t>
      </w:r>
      <w:r>
        <w:t xml:space="preserve"> link in the </w:t>
      </w:r>
      <w:r w:rsidRPr="009C6D4F">
        <w:rPr>
          <w:b/>
        </w:rPr>
        <w:t>Permissions and Management section</w:t>
      </w:r>
      <w:r>
        <w:t>.</w:t>
      </w:r>
    </w:p>
    <w:p w:rsidR="000C3C5A" w:rsidRDefault="000C3C5A" w:rsidP="000C3C5A">
      <w:pPr>
        <w:pStyle w:val="Heading4"/>
      </w:pPr>
      <w:r>
        <w:t xml:space="preserve">Create a new workflow using the </w:t>
      </w:r>
      <w:r w:rsidRPr="009C6D4F">
        <w:rPr>
          <w:b/>
        </w:rPr>
        <w:t xml:space="preserve">Document Archive – Part </w:t>
      </w:r>
      <w:r w:rsidR="002A2D6F">
        <w:rPr>
          <w:b/>
        </w:rPr>
        <w:t>3</w:t>
      </w:r>
      <w:r>
        <w:t xml:space="preserve"> workflow template and a name of </w:t>
      </w:r>
      <w:r w:rsidRPr="009C6D4F">
        <w:rPr>
          <w:b/>
        </w:rPr>
        <w:t xml:space="preserve">Document Archive - Part </w:t>
      </w:r>
      <w:r w:rsidR="002A2D6F">
        <w:rPr>
          <w:b/>
        </w:rPr>
        <w:t>3</w:t>
      </w:r>
      <w:r>
        <w:t>.</w:t>
      </w:r>
    </w:p>
    <w:p w:rsidR="000C3C5A" w:rsidRDefault="000C3C5A" w:rsidP="000C3C5A">
      <w:pPr>
        <w:pStyle w:val="Heading5"/>
      </w:pPr>
      <w:r>
        <w:t>Use the default values for both list and startup options.</w:t>
      </w:r>
    </w:p>
    <w:p w:rsidR="000C3C5A" w:rsidRDefault="002A2D6F" w:rsidP="002A2D6F">
      <w:pPr>
        <w:pStyle w:val="ExerciseStepLevel2Picture"/>
        <w:jc w:val="center"/>
      </w:pPr>
      <w:r w:rsidRPr="002A2D6F">
        <w:rPr>
          <w:noProof/>
        </w:rPr>
        <w:drawing>
          <wp:inline distT="0" distB="0" distL="0" distR="0">
            <wp:extent cx="5943600" cy="2076450"/>
            <wp:effectExtent l="190500" t="152400" r="171450" b="1333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2D6F" w:rsidRDefault="007E6138" w:rsidP="002A2D6F">
      <w:pPr>
        <w:pStyle w:val="Heading4"/>
      </w:pPr>
      <w:r>
        <w:t xml:space="preserve">In the custom association form, enter the Administrator as both the default approver and the manager.  Select the </w:t>
      </w:r>
      <w:r w:rsidRPr="00EB3CC3">
        <w:rPr>
          <w:b/>
        </w:rPr>
        <w:t>Quotes</w:t>
      </w:r>
      <w:r>
        <w:t xml:space="preserve"> document library as the archive location.</w:t>
      </w:r>
    </w:p>
    <w:p w:rsidR="007E6138" w:rsidRDefault="007E6138" w:rsidP="007E6138">
      <w:pPr>
        <w:pStyle w:val="Heading5"/>
      </w:pPr>
      <w:r>
        <w:t xml:space="preserve">If you’d like, create an </w:t>
      </w:r>
      <w:r w:rsidRPr="00EB3CC3">
        <w:rPr>
          <w:b/>
        </w:rPr>
        <w:t>Archive</w:t>
      </w:r>
      <w:r>
        <w:t xml:space="preserve"> document library to use instead.</w:t>
      </w:r>
    </w:p>
    <w:p w:rsidR="007E6138" w:rsidRDefault="00EB3CC3" w:rsidP="00B30394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943600" cy="2143125"/>
            <wp:effectExtent l="190500" t="152400" r="171450" b="1428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C5A" w:rsidRDefault="000C3C5A" w:rsidP="000C3C5A">
      <w:pPr>
        <w:pStyle w:val="Heading3"/>
        <w:numPr>
          <w:ilvl w:val="0"/>
          <w:numId w:val="30"/>
        </w:numPr>
        <w:ind w:left="360"/>
      </w:pPr>
      <w:r>
        <w:t xml:space="preserve">Run the </w:t>
      </w:r>
      <w:r w:rsidRPr="009C6D4F">
        <w:rPr>
          <w:b/>
        </w:rPr>
        <w:t xml:space="preserve">Document Archive – Part </w:t>
      </w:r>
      <w:r w:rsidR="007E6138">
        <w:rPr>
          <w:b/>
        </w:rPr>
        <w:t>3</w:t>
      </w:r>
      <w:r>
        <w:rPr>
          <w:b/>
        </w:rPr>
        <w:t xml:space="preserve"> </w:t>
      </w:r>
      <w:r>
        <w:t>workflow on a document.</w:t>
      </w:r>
    </w:p>
    <w:p w:rsidR="000C3C5A" w:rsidRDefault="007E6138" w:rsidP="000C3C5A">
      <w:pPr>
        <w:pStyle w:val="Heading4"/>
      </w:pPr>
      <w:r>
        <w:t xml:space="preserve">Navigate to the Shared Documents document </w:t>
      </w:r>
      <w:r w:rsidR="00F45774">
        <w:t>library, hover over the new document,</w:t>
      </w:r>
      <w:r w:rsidR="000C3C5A">
        <w:t xml:space="preserve"> and select </w:t>
      </w:r>
      <w:r w:rsidR="000C3C5A" w:rsidRPr="009C6D4F">
        <w:rPr>
          <w:b/>
        </w:rPr>
        <w:t>Workflows</w:t>
      </w:r>
      <w:r w:rsidR="000C3C5A">
        <w:t xml:space="preserve"> from the drop down menu.</w:t>
      </w:r>
    </w:p>
    <w:p w:rsidR="000C3C5A" w:rsidRDefault="000C3C5A" w:rsidP="000C3C5A">
      <w:pPr>
        <w:pStyle w:val="Heading4"/>
      </w:pPr>
      <w:r>
        <w:t xml:space="preserve">In the workflows page, click the </w:t>
      </w:r>
      <w:r w:rsidRPr="009C6D4F">
        <w:rPr>
          <w:b/>
        </w:rPr>
        <w:t xml:space="preserve">Document Archive – Part </w:t>
      </w:r>
      <w:r w:rsidR="00B30394">
        <w:rPr>
          <w:b/>
        </w:rPr>
        <w:t>3</w:t>
      </w:r>
      <w:r w:rsidRPr="009C6D4F">
        <w:rPr>
          <w:b/>
        </w:rPr>
        <w:t xml:space="preserve"> </w:t>
      </w:r>
      <w:r>
        <w:t>to start the workflow.</w:t>
      </w:r>
    </w:p>
    <w:p w:rsidR="000C3C5A" w:rsidRDefault="000C3C5A" w:rsidP="000C3C5A">
      <w:pPr>
        <w:pStyle w:val="Heading4"/>
      </w:pPr>
      <w:r>
        <w:t xml:space="preserve">In the </w:t>
      </w:r>
      <w:r w:rsidRPr="009C6D4F">
        <w:rPr>
          <w:b/>
        </w:rPr>
        <w:t>Shared Documents</w:t>
      </w:r>
      <w:r>
        <w:t xml:space="preserve"> document library, verify the workflow is running.</w:t>
      </w:r>
    </w:p>
    <w:p w:rsidR="000C3C5A" w:rsidRDefault="000C3C5A" w:rsidP="000C3C5A">
      <w:pPr>
        <w:pStyle w:val="Heading4"/>
      </w:pPr>
      <w:r>
        <w:lastRenderedPageBreak/>
        <w:t xml:space="preserve">Click the </w:t>
      </w:r>
      <w:r>
        <w:rPr>
          <w:b/>
        </w:rPr>
        <w:t>In Progress</w:t>
      </w:r>
      <w:r>
        <w:t xml:space="preserve"> link to view the workflow status and verify the started message was logged to the workflow’s history.</w:t>
      </w:r>
    </w:p>
    <w:p w:rsidR="000C3C5A" w:rsidRDefault="000C3C5A" w:rsidP="000C3C5A">
      <w:pPr>
        <w:pStyle w:val="Heading4"/>
      </w:pPr>
      <w:r>
        <w:t xml:space="preserve">Edit the task and set its </w:t>
      </w:r>
      <w:r w:rsidRPr="00D25C5D">
        <w:rPr>
          <w:b/>
        </w:rPr>
        <w:t>Status</w:t>
      </w:r>
      <w:r>
        <w:t xml:space="preserve"> to </w:t>
      </w:r>
      <w:r w:rsidRPr="00D25C5D">
        <w:rPr>
          <w:b/>
        </w:rPr>
        <w:t>Completed</w:t>
      </w:r>
      <w:r>
        <w:t>.</w:t>
      </w:r>
    </w:p>
    <w:p w:rsidR="00B30394" w:rsidRDefault="00B30394" w:rsidP="000C3C5A">
      <w:pPr>
        <w:pStyle w:val="Heading5"/>
      </w:pPr>
      <w:r>
        <w:t xml:space="preserve">Notice that the </w:t>
      </w:r>
      <w:r w:rsidRPr="00B30394">
        <w:rPr>
          <w:b/>
        </w:rPr>
        <w:t>Archive Document List</w:t>
      </w:r>
      <w:r>
        <w:t xml:space="preserve"> defaults to the list set in the </w:t>
      </w:r>
      <w:r w:rsidRPr="00B30394">
        <w:rPr>
          <w:b/>
        </w:rPr>
        <w:t>Association Form</w:t>
      </w:r>
      <w:r>
        <w:t>.</w:t>
      </w:r>
    </w:p>
    <w:p w:rsidR="000C3C5A" w:rsidRDefault="00B30394" w:rsidP="000C3C5A">
      <w:pPr>
        <w:pStyle w:val="Heading5"/>
      </w:pPr>
      <w:r>
        <w:t xml:space="preserve">Click the </w:t>
      </w:r>
      <w:r w:rsidRPr="00EB3CC3">
        <w:rPr>
          <w:b/>
        </w:rPr>
        <w:t>Approve</w:t>
      </w:r>
      <w:r>
        <w:t xml:space="preserve"> button to approve the task</w:t>
      </w:r>
      <w:r w:rsidR="000C3C5A">
        <w:t>.</w:t>
      </w:r>
    </w:p>
    <w:p w:rsidR="000C3C5A" w:rsidRPr="00D02192" w:rsidRDefault="00EB3CC3" w:rsidP="00B30394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086350" cy="1885950"/>
            <wp:effectExtent l="190500" t="152400" r="171450" b="133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C5A" w:rsidRDefault="000C3C5A" w:rsidP="000C3C5A">
      <w:pPr>
        <w:pStyle w:val="Heading4"/>
      </w:pPr>
      <w:r>
        <w:t>Verify that the workflow is now completed and the task is marked as completed.</w:t>
      </w:r>
    </w:p>
    <w:p w:rsidR="000C3C5A" w:rsidRPr="00D02192" w:rsidRDefault="000C3C5A" w:rsidP="000C3C5A">
      <w:pPr>
        <w:pStyle w:val="Heading5"/>
      </w:pPr>
      <w:r>
        <w:t>You may have to refresh the status page to see the change.</w:t>
      </w:r>
    </w:p>
    <w:p w:rsidR="000C3C5A" w:rsidRDefault="00EB3CC3" w:rsidP="005A0667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4831846" cy="2152650"/>
            <wp:effectExtent l="190500" t="152400" r="178304" b="13335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46" cy="215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7DE8" w:rsidRDefault="005E6E07" w:rsidP="00EA7DE8">
      <w:pPr>
        <w:pStyle w:val="Heading2"/>
      </w:pPr>
      <w:r>
        <w:t>Challenge</w:t>
      </w:r>
      <w:r w:rsidR="00EA7DE8">
        <w:t xml:space="preserve">: Integrating </w:t>
      </w:r>
      <w:r w:rsidR="00253FEE">
        <w:t xml:space="preserve">Association </w:t>
      </w:r>
      <w:r w:rsidR="00EA7DE8">
        <w:t>Forms into Solution Packages</w:t>
      </w:r>
    </w:p>
    <w:p w:rsidR="00917BEA" w:rsidRDefault="00917BEA" w:rsidP="00F33B52">
      <w:pPr>
        <w:pStyle w:val="Heading3"/>
        <w:numPr>
          <w:ilvl w:val="0"/>
          <w:numId w:val="44"/>
        </w:numPr>
        <w:ind w:left="360"/>
      </w:pPr>
      <w:r>
        <w:t xml:space="preserve">Add the task form’s .ASPX file to the </w:t>
      </w:r>
      <w:r w:rsidRPr="00F33B52">
        <w:rPr>
          <w:b/>
        </w:rPr>
        <w:t>Manifest.xml</w:t>
      </w:r>
      <w:r>
        <w:t xml:space="preserve"> file.</w:t>
      </w:r>
    </w:p>
    <w:p w:rsidR="00917BEA" w:rsidRDefault="00917BEA" w:rsidP="00917BEA">
      <w:pPr>
        <w:pStyle w:val="Heading4"/>
      </w:pPr>
      <w:r>
        <w:t xml:space="preserve">Open the </w:t>
      </w:r>
      <w:r w:rsidRPr="00917BEA">
        <w:rPr>
          <w:b/>
        </w:rPr>
        <w:t>Manifest.xml</w:t>
      </w:r>
      <w:r>
        <w:t xml:space="preserve"> file in the </w:t>
      </w:r>
      <w:r w:rsidRPr="002F2C1E">
        <w:rPr>
          <w:b/>
        </w:rPr>
        <w:t>Solution</w:t>
      </w:r>
      <w:r>
        <w:t xml:space="preserve"> folder.</w:t>
      </w:r>
    </w:p>
    <w:p w:rsidR="00917BEA" w:rsidRDefault="00917BEA" w:rsidP="00917BEA">
      <w:pPr>
        <w:pStyle w:val="Heading4"/>
      </w:pPr>
      <w:r>
        <w:t xml:space="preserve">Add a </w:t>
      </w:r>
      <w:r w:rsidRPr="00917BEA">
        <w:rPr>
          <w:b/>
        </w:rPr>
        <w:t>TemplateFile</w:t>
      </w:r>
      <w:r>
        <w:t xml:space="preserve"> element telling the </w:t>
      </w:r>
      <w:r w:rsidR="002F2C1E">
        <w:t>s</w:t>
      </w:r>
      <w:r>
        <w:t>olution installer to install the association form when the solution is deployed.</w:t>
      </w:r>
    </w:p>
    <w:p w:rsidR="00917BEA" w:rsidRPr="00B5475D" w:rsidRDefault="00917BEA" w:rsidP="00917BEA">
      <w:pPr>
        <w:pStyle w:val="ExerciseStepLevel2Code"/>
      </w:pPr>
      <w:r w:rsidRPr="00B5475D">
        <w:t>&lt;TemplateFiles&gt;</w:t>
      </w:r>
    </w:p>
    <w:p w:rsidR="00917BEA" w:rsidRPr="00B5475D" w:rsidRDefault="00917BEA" w:rsidP="00917BEA">
      <w:pPr>
        <w:pStyle w:val="ExerciseStepLevel2Code"/>
      </w:pPr>
      <w:r w:rsidRPr="00B5475D">
        <w:t xml:space="preserve">  &lt;TemplateFile Location="</w:t>
      </w:r>
      <w:r>
        <w:t>LAYOUTS\DocArchivePart3Task</w:t>
      </w:r>
      <w:r w:rsidRPr="00B5475D">
        <w:t>Form.aspx"/&gt;</w:t>
      </w:r>
    </w:p>
    <w:p w:rsidR="00917BEA" w:rsidRPr="00B5475D" w:rsidRDefault="00917BEA" w:rsidP="00917BEA">
      <w:pPr>
        <w:pStyle w:val="ExerciseStepLevel2Code"/>
      </w:pPr>
      <w:r w:rsidRPr="00B5475D">
        <w:t xml:space="preserve">  &lt;TemplateFile Location="</w:t>
      </w:r>
      <w:r>
        <w:t>LAYOUTS\DocArchivePart3Assoc</w:t>
      </w:r>
      <w:r w:rsidRPr="00B5475D">
        <w:t>Form.aspx"/&gt;</w:t>
      </w:r>
    </w:p>
    <w:p w:rsidR="00917BEA" w:rsidRPr="00B5475D" w:rsidRDefault="00917BEA" w:rsidP="00917BEA">
      <w:pPr>
        <w:pStyle w:val="ExerciseStepLevel2Code"/>
        <w:rPr>
          <w:rFonts w:ascii="Arial" w:hAnsi="Arial" w:cs="Arial"/>
          <w:noProof w:val="0"/>
        </w:rPr>
      </w:pPr>
      <w:r w:rsidRPr="00B5475D">
        <w:t>&lt;/TemplateFiles&gt;</w:t>
      </w:r>
    </w:p>
    <w:p w:rsidR="00917BEA" w:rsidRDefault="00917BEA" w:rsidP="00917BEA">
      <w:pPr>
        <w:pStyle w:val="Heading3"/>
        <w:numPr>
          <w:ilvl w:val="0"/>
          <w:numId w:val="30"/>
        </w:numPr>
        <w:ind w:left="360"/>
      </w:pPr>
      <w:r>
        <w:lastRenderedPageBreak/>
        <w:t xml:space="preserve">Add the custom task form to the </w:t>
      </w:r>
      <w:r w:rsidRPr="00917BEA">
        <w:rPr>
          <w:b/>
        </w:rPr>
        <w:t>Package.ddf</w:t>
      </w:r>
      <w:r>
        <w:t xml:space="preserve"> file.</w:t>
      </w:r>
    </w:p>
    <w:p w:rsidR="00917BEA" w:rsidRDefault="00917BEA" w:rsidP="00917BEA">
      <w:pPr>
        <w:pStyle w:val="Heading4"/>
        <w:rPr>
          <w:rFonts w:cs="Arial"/>
        </w:rPr>
      </w:pPr>
      <w:r>
        <w:rPr>
          <w:rFonts w:cs="Arial"/>
        </w:rPr>
        <w:t xml:space="preserve">Open the </w:t>
      </w:r>
      <w:r w:rsidRPr="00917BEA">
        <w:rPr>
          <w:rFonts w:cs="Arial"/>
          <w:b/>
        </w:rPr>
        <w:t>Package.ddf</w:t>
      </w:r>
      <w:r>
        <w:rPr>
          <w:rFonts w:cs="Arial"/>
        </w:rPr>
        <w:t xml:space="preserve"> file in the </w:t>
      </w:r>
      <w:r w:rsidRPr="00917BEA">
        <w:rPr>
          <w:rFonts w:cs="Arial"/>
          <w:b/>
        </w:rPr>
        <w:t>Solution</w:t>
      </w:r>
      <w:r>
        <w:rPr>
          <w:rFonts w:cs="Arial"/>
        </w:rPr>
        <w:t xml:space="preserve"> folder.</w:t>
      </w:r>
    </w:p>
    <w:p w:rsidR="00917BEA" w:rsidRDefault="00917BEA" w:rsidP="00917BEA">
      <w:pPr>
        <w:pStyle w:val="Heading4"/>
        <w:rPr>
          <w:rFonts w:cs="Arial"/>
        </w:rPr>
      </w:pPr>
      <w:r>
        <w:rPr>
          <w:rFonts w:cs="Arial"/>
        </w:rPr>
        <w:t xml:space="preserve">Add a line that packages the </w:t>
      </w:r>
      <w:r w:rsidRPr="00917BEA">
        <w:rPr>
          <w:rFonts w:cs="Arial"/>
          <w:b/>
        </w:rPr>
        <w:t>DocArchivePart3AssocForm.aspx</w:t>
      </w:r>
      <w:r>
        <w:rPr>
          <w:rFonts w:cs="Arial"/>
        </w:rPr>
        <w:t xml:space="preserve"> and puts it in the </w:t>
      </w:r>
      <w:r w:rsidRPr="00917BEA">
        <w:rPr>
          <w:rFonts w:cs="Arial"/>
          <w:b/>
        </w:rPr>
        <w:t>LAYOUTS</w:t>
      </w:r>
      <w:r>
        <w:rPr>
          <w:rFonts w:cs="Arial"/>
        </w:rPr>
        <w:t xml:space="preserve"> folder in the .cab file.</w:t>
      </w:r>
    </w:p>
    <w:p w:rsidR="00917BEA" w:rsidRDefault="00917BEA" w:rsidP="00917BEA">
      <w:pPr>
        <w:pStyle w:val="ExerciseStepLevel2Code"/>
      </w:pPr>
      <w:r>
        <w:t>..\..\Template\Layouts\DocArchivePart3AssocForm.aspx LAYOUTS\DocArchivePart3AssocForm.aspx</w:t>
      </w:r>
    </w:p>
    <w:p w:rsidR="00BC3512" w:rsidRDefault="00BC3512" w:rsidP="00BC3512">
      <w:pPr>
        <w:pStyle w:val="Heading4"/>
      </w:pPr>
      <w:r>
        <w:t xml:space="preserve">Build the project by right clicking the project in the solution explorer and clicking </w:t>
      </w:r>
      <w:r w:rsidRPr="00BC3512">
        <w:rPr>
          <w:b/>
        </w:rPr>
        <w:t>Rebuild</w:t>
      </w:r>
      <w:r>
        <w:t>.</w:t>
      </w:r>
    </w:p>
    <w:p w:rsidR="00917BEA" w:rsidRDefault="00917BEA" w:rsidP="00917BEA">
      <w:pPr>
        <w:pStyle w:val="Heading3"/>
        <w:numPr>
          <w:ilvl w:val="0"/>
          <w:numId w:val="30"/>
        </w:numPr>
        <w:ind w:left="360"/>
      </w:pPr>
      <w:r>
        <w:t xml:space="preserve"> Manually uninstall the previously deployed </w:t>
      </w:r>
      <w:r w:rsidRPr="002201CD">
        <w:rPr>
          <w:b/>
        </w:rPr>
        <w:t>Document Archive</w:t>
      </w:r>
      <w:r>
        <w:t xml:space="preserve"> feature.</w:t>
      </w:r>
    </w:p>
    <w:p w:rsidR="00917BEA" w:rsidRDefault="00917BEA" w:rsidP="00917BEA">
      <w:pPr>
        <w:pStyle w:val="Heading4"/>
      </w:pPr>
      <w:r>
        <w:t xml:space="preserve">Open a command window in the SharePoint </w:t>
      </w:r>
      <w:r w:rsidRPr="002201CD">
        <w:rPr>
          <w:b/>
        </w:rPr>
        <w:t>bin</w:t>
      </w:r>
      <w:r>
        <w:t xml:space="preserve"> directory.</w:t>
      </w:r>
    </w:p>
    <w:p w:rsidR="00917BEA" w:rsidRDefault="00917BEA" w:rsidP="00917BEA">
      <w:pPr>
        <w:pStyle w:val="Heading5"/>
      </w:pPr>
      <w:r>
        <w:t xml:space="preserve">Click </w:t>
      </w:r>
      <w:r w:rsidRPr="002201CD">
        <w:rPr>
          <w:b/>
        </w:rPr>
        <w:t>Start -&gt; Run</w:t>
      </w:r>
      <w:r>
        <w:t xml:space="preserve"> and enter </w:t>
      </w:r>
      <w:r w:rsidRPr="002201CD">
        <w:rPr>
          <w:b/>
        </w:rPr>
        <w:t>cmd</w:t>
      </w:r>
      <w:r>
        <w:t>.</w:t>
      </w:r>
    </w:p>
    <w:p w:rsidR="00917BEA" w:rsidRDefault="00917BEA" w:rsidP="00917BEA">
      <w:pPr>
        <w:pStyle w:val="Heading5"/>
      </w:pPr>
      <w:r>
        <w:t xml:space="preserve">Navigate to </w:t>
      </w:r>
      <w:r w:rsidRPr="00F10469">
        <w:t>C</w:t>
      </w:r>
      <w:r w:rsidRPr="002201CD">
        <w:rPr>
          <w:b/>
        </w:rPr>
        <w:t>:\Program Files\Common Files\Microsoft Shared\web server extensions\12\BIN</w:t>
      </w:r>
      <w:r>
        <w:t>.</w:t>
      </w:r>
    </w:p>
    <w:p w:rsidR="00917BEA" w:rsidRDefault="00917BEA" w:rsidP="00917BEA">
      <w:pPr>
        <w:pStyle w:val="Heading4"/>
      </w:pPr>
      <w:r>
        <w:t xml:space="preserve">Execute </w:t>
      </w:r>
      <w:r w:rsidRPr="002201CD">
        <w:rPr>
          <w:b/>
        </w:rPr>
        <w:t>stsadm.exe</w:t>
      </w:r>
      <w:r>
        <w:t xml:space="preserve"> to uninstall the </w:t>
      </w:r>
      <w:r w:rsidRPr="002201CD">
        <w:rPr>
          <w:b/>
        </w:rPr>
        <w:t>DocuentArchiveWorkflowPart</w:t>
      </w:r>
      <w:r>
        <w:rPr>
          <w:b/>
        </w:rPr>
        <w:t>3</w:t>
      </w:r>
      <w:r>
        <w:t xml:space="preserve"> feature.</w:t>
      </w:r>
    </w:p>
    <w:p w:rsidR="00917BEA" w:rsidRDefault="00917BEA" w:rsidP="00917BEA">
      <w:pPr>
        <w:pStyle w:val="ExerciseStepLevel2Code"/>
      </w:pPr>
      <w:r>
        <w:t>stsadm –o uninstallfeature –name DocumentArchiveWorkflowPart3 –force</w:t>
      </w:r>
    </w:p>
    <w:p w:rsidR="00917BEA" w:rsidRDefault="00917BEA" w:rsidP="00917BEA">
      <w:pPr>
        <w:pStyle w:val="Heading4"/>
      </w:pPr>
      <w:r>
        <w:t xml:space="preserve">Delete the folder at </w:t>
      </w:r>
      <w:r w:rsidRPr="00050A47">
        <w:rPr>
          <w:b/>
        </w:rPr>
        <w:t>C:\Program Files\Common Files\Microsoft Shared\web server extensions\12\Template\Fea</w:t>
      </w:r>
      <w:r>
        <w:rPr>
          <w:b/>
        </w:rPr>
        <w:t>t</w:t>
      </w:r>
      <w:r w:rsidRPr="00050A47">
        <w:rPr>
          <w:b/>
        </w:rPr>
        <w:t>ures\DocumentarchiveWorkflowPart</w:t>
      </w:r>
      <w:r>
        <w:rPr>
          <w:b/>
        </w:rPr>
        <w:t>3</w:t>
      </w:r>
      <w:r>
        <w:t>.</w:t>
      </w:r>
    </w:p>
    <w:p w:rsidR="00917BEA" w:rsidRDefault="00917BEA" w:rsidP="00917BEA">
      <w:pPr>
        <w:pStyle w:val="Heading4"/>
      </w:pPr>
      <w:r>
        <w:t xml:space="preserve">Delete the </w:t>
      </w:r>
      <w:r w:rsidRPr="00B5475D">
        <w:rPr>
          <w:b/>
        </w:rPr>
        <w:t>DocArchivePart</w:t>
      </w:r>
      <w:r>
        <w:rPr>
          <w:b/>
        </w:rPr>
        <w:t>3Assoc</w:t>
      </w:r>
      <w:r w:rsidRPr="00B5475D">
        <w:rPr>
          <w:b/>
        </w:rPr>
        <w:t>Form.aspx</w:t>
      </w:r>
      <w:r>
        <w:rPr>
          <w:b/>
        </w:rPr>
        <w:t xml:space="preserve"> </w:t>
      </w:r>
      <w:r w:rsidRPr="00917BEA">
        <w:t>and</w:t>
      </w:r>
      <w:r>
        <w:rPr>
          <w:b/>
        </w:rPr>
        <w:t xml:space="preserve"> </w:t>
      </w:r>
      <w:r w:rsidRPr="00B5475D">
        <w:rPr>
          <w:b/>
        </w:rPr>
        <w:t>DocArchivePart</w:t>
      </w:r>
      <w:r>
        <w:rPr>
          <w:b/>
        </w:rPr>
        <w:t>3Task</w:t>
      </w:r>
      <w:r w:rsidRPr="00B5475D">
        <w:rPr>
          <w:b/>
        </w:rPr>
        <w:t>Form.aspx</w:t>
      </w:r>
      <w:r>
        <w:t xml:space="preserve"> files from the </w:t>
      </w:r>
      <w:r w:rsidRPr="00050A47">
        <w:rPr>
          <w:b/>
        </w:rPr>
        <w:t>C:\Program Files\Common Files\Microsoft Shared\web server extensions\12\Template</w:t>
      </w:r>
      <w:r>
        <w:rPr>
          <w:b/>
        </w:rPr>
        <w:t xml:space="preserve">\Layouts </w:t>
      </w:r>
      <w:r w:rsidRPr="00B5475D">
        <w:t>folder.</w:t>
      </w:r>
    </w:p>
    <w:p w:rsidR="00917BEA" w:rsidRDefault="00917BEA" w:rsidP="00917BEA">
      <w:pPr>
        <w:pStyle w:val="Heading3"/>
        <w:numPr>
          <w:ilvl w:val="0"/>
          <w:numId w:val="30"/>
        </w:numPr>
        <w:ind w:left="360"/>
      </w:pPr>
      <w:r>
        <w:t>Install and deploy the new solution package.</w:t>
      </w:r>
    </w:p>
    <w:p w:rsidR="00917BEA" w:rsidRDefault="00917BEA" w:rsidP="00917BEA">
      <w:pPr>
        <w:pStyle w:val="Heading4"/>
      </w:pPr>
      <w:r>
        <w:t xml:space="preserve">In the same command window as the previous step, execute </w:t>
      </w:r>
      <w:r w:rsidRPr="00050A47">
        <w:rPr>
          <w:b/>
        </w:rPr>
        <w:t>stsadm</w:t>
      </w:r>
      <w:r>
        <w:t xml:space="preserve"> to add the feature to SharePoint.</w:t>
      </w:r>
    </w:p>
    <w:p w:rsidR="00917BEA" w:rsidRDefault="00917BEA" w:rsidP="00917BEA">
      <w:pPr>
        <w:pStyle w:val="ExerciseStepLevel2Code"/>
      </w:pPr>
      <w:r>
        <w:t>stsadm -o addsolution –filename “C:\</w:t>
      </w:r>
      <w:r w:rsidR="00BC3512">
        <w:t>Labs\Lab08</w:t>
      </w:r>
      <w:r w:rsidRPr="00050A47">
        <w:t>\</w:t>
      </w:r>
      <w:r>
        <w:t>StarterFiles\</w:t>
      </w:r>
      <w:r w:rsidRPr="00050A47">
        <w:t>DocumentArchiveWorkflowPart</w:t>
      </w:r>
      <w:r>
        <w:t>3</w:t>
      </w:r>
      <w:r w:rsidRPr="00050A47">
        <w:t>\bin\Debug\Package</w:t>
      </w:r>
      <w:r>
        <w:t>\DocumentArchiveWorkflowPart3.wsp”</w:t>
      </w:r>
    </w:p>
    <w:p w:rsidR="00917BEA" w:rsidRDefault="00917BEA" w:rsidP="00917BEA">
      <w:pPr>
        <w:pStyle w:val="Heading4"/>
      </w:pPr>
      <w:r>
        <w:t xml:space="preserve">Deploy the solution to the farm using the </w:t>
      </w:r>
      <w:r w:rsidRPr="00050A47">
        <w:rPr>
          <w:b/>
        </w:rPr>
        <w:t>deploysolution</w:t>
      </w:r>
      <w:r>
        <w:t xml:space="preserve"> command in </w:t>
      </w:r>
      <w:r w:rsidRPr="00050A47">
        <w:rPr>
          <w:b/>
        </w:rPr>
        <w:t>stsadm</w:t>
      </w:r>
      <w:r>
        <w:t>.</w:t>
      </w:r>
    </w:p>
    <w:p w:rsidR="00917BEA" w:rsidRDefault="00917BEA" w:rsidP="00917BEA">
      <w:pPr>
        <w:pStyle w:val="ExerciseStepLevel2Code"/>
      </w:pPr>
      <w:r>
        <w:t>stsadm –o deploysolution –name DocumentArchiveWorkflowPart3.wsp -allowgacdeployment –local</w:t>
      </w:r>
    </w:p>
    <w:p w:rsidR="00917BEA" w:rsidRDefault="00917BEA" w:rsidP="00917BEA">
      <w:pPr>
        <w:pStyle w:val="Heading3"/>
        <w:numPr>
          <w:ilvl w:val="0"/>
          <w:numId w:val="30"/>
        </w:numPr>
        <w:ind w:left="360"/>
      </w:pPr>
      <w:r>
        <w:t>Verify the feature is still available and activated.</w:t>
      </w:r>
    </w:p>
    <w:p w:rsidR="00917BEA" w:rsidRDefault="00917BEA" w:rsidP="00917BEA">
      <w:pPr>
        <w:pStyle w:val="Heading4"/>
      </w:pPr>
      <w:r>
        <w:t xml:space="preserve">Using </w:t>
      </w:r>
      <w:r w:rsidRPr="009C6D4F">
        <w:rPr>
          <w:b/>
        </w:rPr>
        <w:t>Internet Explorer</w:t>
      </w:r>
      <w:r>
        <w:t xml:space="preserve"> navigate to the </w:t>
      </w:r>
      <w:r w:rsidRPr="009C6D4F">
        <w:rPr>
          <w:b/>
        </w:rPr>
        <w:t>Demo</w:t>
      </w:r>
      <w:r>
        <w:t xml:space="preserve"> site collection at </w:t>
      </w:r>
      <w:r w:rsidRPr="00EB3CC3">
        <w:rPr>
          <w:b/>
        </w:rPr>
        <w:t>http://litwareinc.com/sites/Demo</w:t>
      </w:r>
      <w:r>
        <w:t>.</w:t>
      </w:r>
    </w:p>
    <w:p w:rsidR="00917BEA" w:rsidRDefault="00917BEA" w:rsidP="00917BEA">
      <w:pPr>
        <w:pStyle w:val="Heading4"/>
      </w:pPr>
      <w:r>
        <w:t xml:space="preserve">Open the features list by clicking </w:t>
      </w:r>
      <w:r w:rsidRPr="009C6D4F">
        <w:rPr>
          <w:b/>
        </w:rPr>
        <w:t>Site Actions -&gt; Site Settings</w:t>
      </w:r>
      <w:r>
        <w:t>.</w:t>
      </w:r>
    </w:p>
    <w:p w:rsidR="00917BEA" w:rsidRDefault="00917BEA" w:rsidP="00917BEA">
      <w:pPr>
        <w:pStyle w:val="Heading4"/>
      </w:pPr>
      <w:r>
        <w:t xml:space="preserve">On the </w:t>
      </w:r>
      <w:r w:rsidRPr="009C6D4F">
        <w:rPr>
          <w:b/>
        </w:rPr>
        <w:t>Site Settings</w:t>
      </w:r>
      <w:r>
        <w:t xml:space="preserve"> page, click </w:t>
      </w:r>
      <w:r w:rsidRPr="009C6D4F">
        <w:rPr>
          <w:b/>
        </w:rPr>
        <w:t>Site collection features</w:t>
      </w:r>
      <w:r>
        <w:t xml:space="preserve"> in the </w:t>
      </w:r>
      <w:r w:rsidRPr="009C6D4F">
        <w:rPr>
          <w:b/>
        </w:rPr>
        <w:t>Site</w:t>
      </w:r>
      <w:r>
        <w:t xml:space="preserve"> </w:t>
      </w:r>
      <w:r w:rsidRPr="009C6D4F">
        <w:rPr>
          <w:b/>
        </w:rPr>
        <w:t>Collection Administration</w:t>
      </w:r>
      <w:r>
        <w:t xml:space="preserve"> section.</w:t>
      </w:r>
    </w:p>
    <w:p w:rsidR="00917BEA" w:rsidRDefault="00917BEA" w:rsidP="00917BEA">
      <w:pPr>
        <w:pStyle w:val="Heading4"/>
      </w:pPr>
      <w:r>
        <w:t xml:space="preserve">Verify the </w:t>
      </w:r>
      <w:r w:rsidRPr="009C6D4F">
        <w:rPr>
          <w:b/>
        </w:rPr>
        <w:t xml:space="preserve">Document Archive – Part </w:t>
      </w:r>
      <w:r>
        <w:rPr>
          <w:b/>
        </w:rPr>
        <w:t>3</w:t>
      </w:r>
      <w:r>
        <w:t xml:space="preserve"> feature is </w:t>
      </w:r>
      <w:r w:rsidR="00F45774">
        <w:t>active</w:t>
      </w:r>
      <w:r>
        <w:t>.</w:t>
      </w:r>
    </w:p>
    <w:p w:rsidR="00917BEA" w:rsidRDefault="005A0667" w:rsidP="005A0667">
      <w:pPr>
        <w:pStyle w:val="Heading2"/>
        <w:ind w:left="0" w:firstLine="0"/>
        <w:jc w:val="center"/>
      </w:pPr>
      <w:r w:rsidRPr="005A0667">
        <w:rPr>
          <w:noProof/>
        </w:rPr>
        <w:drawing>
          <wp:inline distT="0" distB="0" distL="0" distR="0">
            <wp:extent cx="3609975" cy="1593488"/>
            <wp:effectExtent l="190500" t="152400" r="180975" b="140062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934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17BEA" w:rsidSect="00F24E4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64F" w:rsidRDefault="00A0064F" w:rsidP="008E38B2">
      <w:pPr>
        <w:spacing w:before="0" w:after="0" w:line="240" w:lineRule="auto"/>
      </w:pPr>
      <w:r>
        <w:separator/>
      </w:r>
    </w:p>
  </w:endnote>
  <w:endnote w:type="continuationSeparator" w:id="0">
    <w:p w:rsidR="00A0064F" w:rsidRDefault="00A0064F" w:rsidP="008E38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A4" w:rsidRPr="008E38B2" w:rsidRDefault="007F7359" w:rsidP="008E38B2">
    <w:pPr>
      <w:pStyle w:val="Footer"/>
    </w:pPr>
    <w:r>
      <w:t>© 2009</w:t>
    </w:r>
    <w:r w:rsidRPr="008E38B2">
      <w:t xml:space="preserve"> </w:t>
    </w:r>
    <w:r>
      <w:t>Critical Path Training, LLC</w:t>
    </w:r>
    <w:r w:rsidR="002437A4">
      <w:tab/>
    </w:r>
    <w:r w:rsidR="002437A4">
      <w:tab/>
      <w:t>Page</w:t>
    </w:r>
    <w:r w:rsidR="002F2C1E">
      <w:t xml:space="preserve"> 8-</w:t>
    </w:r>
    <w:fldSimple w:instr=" PAGE   \* MERGEFORMAT ">
      <w:r>
        <w:rPr>
          <w:noProof/>
        </w:rPr>
        <w:t>1</w:t>
      </w:r>
    </w:fldSimple>
    <w:r w:rsidR="002437A4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64F" w:rsidRDefault="00A0064F" w:rsidP="008E38B2">
      <w:pPr>
        <w:spacing w:before="0" w:after="0" w:line="240" w:lineRule="auto"/>
      </w:pPr>
      <w:r>
        <w:separator/>
      </w:r>
    </w:p>
  </w:footnote>
  <w:footnote w:type="continuationSeparator" w:id="0">
    <w:p w:rsidR="00A0064F" w:rsidRDefault="00A0064F" w:rsidP="008E38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912"/>
    <w:multiLevelType w:val="multilevel"/>
    <w:tmpl w:val="02D60A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E1D285E"/>
    <w:multiLevelType w:val="multilevel"/>
    <w:tmpl w:val="0409001D"/>
    <w:numStyleLink w:val="ExerciseSteps"/>
  </w:abstractNum>
  <w:abstractNum w:abstractNumId="2">
    <w:nsid w:val="19422222"/>
    <w:multiLevelType w:val="multilevel"/>
    <w:tmpl w:val="A93266FE"/>
    <w:lvl w:ilvl="0">
      <w:start w:val="1"/>
      <w:numFmt w:val="decimal"/>
      <w:pStyle w:val="ExerciseStepLevel1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Text w:val="%2)"/>
      <w:lvlJc w:val="left"/>
      <w:pPr>
        <w:tabs>
          <w:tab w:val="num" w:pos="576"/>
        </w:tabs>
        <w:ind w:left="288" w:firstLine="0"/>
      </w:pPr>
      <w:rPr>
        <w:rFonts w:hint="default"/>
      </w:rPr>
    </w:lvl>
    <w:lvl w:ilvl="2">
      <w:start w:val="1"/>
      <w:numFmt w:val="upperRoman"/>
      <w:lvlText w:val="%3)"/>
      <w:lvlJc w:val="left"/>
      <w:pPr>
        <w:tabs>
          <w:tab w:val="num" w:pos="864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8FC652C"/>
    <w:multiLevelType w:val="multilevel"/>
    <w:tmpl w:val="0409001D"/>
    <w:styleLink w:val="ExerciseStep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C4A2B11"/>
    <w:multiLevelType w:val="hybridMultilevel"/>
    <w:tmpl w:val="BF780CC6"/>
    <w:lvl w:ilvl="0" w:tplc="3F40DA3A">
      <w:start w:val="1"/>
      <w:numFmt w:val="bullet"/>
      <w:pStyle w:val="Heading4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9B31CF"/>
    <w:multiLevelType w:val="multilevel"/>
    <w:tmpl w:val="E76CBB1A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Restart w:val="0"/>
      <w:lvlText w:val="%2)"/>
      <w:lvlJc w:val="left"/>
      <w:pPr>
        <w:tabs>
          <w:tab w:val="num" w:pos="648"/>
        </w:tabs>
        <w:ind w:left="432" w:hanging="72"/>
      </w:pPr>
      <w:rPr>
        <w:rFonts w:hint="default"/>
      </w:rPr>
    </w:lvl>
    <w:lvl w:ilvl="2">
      <w:start w:val="1"/>
      <w:numFmt w:val="upperRoman"/>
      <w:lvlRestart w:val="1"/>
      <w:lvlText w:val="%3)"/>
      <w:lvlJc w:val="left"/>
      <w:pPr>
        <w:tabs>
          <w:tab w:val="num" w:pos="864"/>
        </w:tabs>
        <w:ind w:left="864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5994E91"/>
    <w:multiLevelType w:val="hybridMultilevel"/>
    <w:tmpl w:val="61FEE664"/>
    <w:lvl w:ilvl="0" w:tplc="16F4EA78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44BE7"/>
    <w:multiLevelType w:val="hybridMultilevel"/>
    <w:tmpl w:val="2220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6"/>
  </w:num>
  <w:num w:numId="32">
    <w:abstractNumId w:val="6"/>
  </w:num>
  <w:num w:numId="33">
    <w:abstractNumId w:val="6"/>
    <w:lvlOverride w:ilvl="0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6"/>
    <w:lvlOverride w:ilvl="0">
      <w:startOverride w:val="1"/>
    </w:lvlOverride>
  </w:num>
  <w:num w:numId="39">
    <w:abstractNumId w:val="4"/>
  </w:num>
  <w:num w:numId="40">
    <w:abstractNumId w:val="6"/>
    <w:lvlOverride w:ilvl="0">
      <w:startOverride w:val="1"/>
    </w:lvlOverride>
  </w:num>
  <w:num w:numId="41">
    <w:abstractNumId w:val="6"/>
    <w:lvlOverride w:ilvl="0">
      <w:startOverride w:val="1"/>
    </w:lvlOverride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10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A54"/>
    <w:rsid w:val="000068CF"/>
    <w:rsid w:val="00050A47"/>
    <w:rsid w:val="00062F9D"/>
    <w:rsid w:val="0008217F"/>
    <w:rsid w:val="000868FC"/>
    <w:rsid w:val="000C3C5A"/>
    <w:rsid w:val="000E4DD5"/>
    <w:rsid w:val="000F266A"/>
    <w:rsid w:val="001044BC"/>
    <w:rsid w:val="00110919"/>
    <w:rsid w:val="00153A47"/>
    <w:rsid w:val="00171C43"/>
    <w:rsid w:val="0017254A"/>
    <w:rsid w:val="00181128"/>
    <w:rsid w:val="001A0371"/>
    <w:rsid w:val="001B37B8"/>
    <w:rsid w:val="001C2018"/>
    <w:rsid w:val="001C5929"/>
    <w:rsid w:val="001E12D7"/>
    <w:rsid w:val="00201618"/>
    <w:rsid w:val="002201CD"/>
    <w:rsid w:val="00234F62"/>
    <w:rsid w:val="002437A4"/>
    <w:rsid w:val="00253FEE"/>
    <w:rsid w:val="0027509E"/>
    <w:rsid w:val="00290E70"/>
    <w:rsid w:val="002A2D6F"/>
    <w:rsid w:val="002A4AD3"/>
    <w:rsid w:val="002B1510"/>
    <w:rsid w:val="002B290D"/>
    <w:rsid w:val="002B747D"/>
    <w:rsid w:val="002C2533"/>
    <w:rsid w:val="002E2CAB"/>
    <w:rsid w:val="002F2959"/>
    <w:rsid w:val="002F2C1E"/>
    <w:rsid w:val="002F6E8E"/>
    <w:rsid w:val="0032290C"/>
    <w:rsid w:val="003531FC"/>
    <w:rsid w:val="003534F8"/>
    <w:rsid w:val="003662CE"/>
    <w:rsid w:val="00390468"/>
    <w:rsid w:val="00394A04"/>
    <w:rsid w:val="003D0E27"/>
    <w:rsid w:val="003E54E7"/>
    <w:rsid w:val="00404680"/>
    <w:rsid w:val="004171A1"/>
    <w:rsid w:val="00420C99"/>
    <w:rsid w:val="004435D1"/>
    <w:rsid w:val="00450FC6"/>
    <w:rsid w:val="00463C51"/>
    <w:rsid w:val="00470A89"/>
    <w:rsid w:val="0047493E"/>
    <w:rsid w:val="004B513D"/>
    <w:rsid w:val="004D197B"/>
    <w:rsid w:val="00510ADA"/>
    <w:rsid w:val="00541BD2"/>
    <w:rsid w:val="005434DA"/>
    <w:rsid w:val="00546CA5"/>
    <w:rsid w:val="005727CB"/>
    <w:rsid w:val="005A0667"/>
    <w:rsid w:val="005A0DEB"/>
    <w:rsid w:val="005D7EC6"/>
    <w:rsid w:val="005E6E07"/>
    <w:rsid w:val="006005EF"/>
    <w:rsid w:val="00602CE6"/>
    <w:rsid w:val="00604532"/>
    <w:rsid w:val="006175FF"/>
    <w:rsid w:val="00627B34"/>
    <w:rsid w:val="00633D3A"/>
    <w:rsid w:val="00637B54"/>
    <w:rsid w:val="00664675"/>
    <w:rsid w:val="006855C6"/>
    <w:rsid w:val="006A13C7"/>
    <w:rsid w:val="006E162F"/>
    <w:rsid w:val="006F30C3"/>
    <w:rsid w:val="007259B9"/>
    <w:rsid w:val="00731DDD"/>
    <w:rsid w:val="00740A7B"/>
    <w:rsid w:val="007578BF"/>
    <w:rsid w:val="00764586"/>
    <w:rsid w:val="00775EE1"/>
    <w:rsid w:val="00780E8A"/>
    <w:rsid w:val="007A1805"/>
    <w:rsid w:val="007B16CB"/>
    <w:rsid w:val="007B29DA"/>
    <w:rsid w:val="007E26ED"/>
    <w:rsid w:val="007E6138"/>
    <w:rsid w:val="007F23C1"/>
    <w:rsid w:val="007F729D"/>
    <w:rsid w:val="007F7359"/>
    <w:rsid w:val="00814485"/>
    <w:rsid w:val="008204C3"/>
    <w:rsid w:val="00826A54"/>
    <w:rsid w:val="00827C58"/>
    <w:rsid w:val="0083052F"/>
    <w:rsid w:val="00873506"/>
    <w:rsid w:val="00873B87"/>
    <w:rsid w:val="00874249"/>
    <w:rsid w:val="008A2857"/>
    <w:rsid w:val="008E28C2"/>
    <w:rsid w:val="008E38B2"/>
    <w:rsid w:val="00917BEA"/>
    <w:rsid w:val="00941A60"/>
    <w:rsid w:val="00945D8C"/>
    <w:rsid w:val="00963415"/>
    <w:rsid w:val="009A005D"/>
    <w:rsid w:val="009A380D"/>
    <w:rsid w:val="009A7246"/>
    <w:rsid w:val="009B6371"/>
    <w:rsid w:val="009C6D4F"/>
    <w:rsid w:val="009D7911"/>
    <w:rsid w:val="009E5204"/>
    <w:rsid w:val="009F0836"/>
    <w:rsid w:val="00A0064F"/>
    <w:rsid w:val="00A1027E"/>
    <w:rsid w:val="00A140A2"/>
    <w:rsid w:val="00A30CC5"/>
    <w:rsid w:val="00A61330"/>
    <w:rsid w:val="00A62B40"/>
    <w:rsid w:val="00A70B51"/>
    <w:rsid w:val="00A8157F"/>
    <w:rsid w:val="00A96EB9"/>
    <w:rsid w:val="00AA3931"/>
    <w:rsid w:val="00AA49DF"/>
    <w:rsid w:val="00AB7DA9"/>
    <w:rsid w:val="00AC683A"/>
    <w:rsid w:val="00AF4C78"/>
    <w:rsid w:val="00B11A29"/>
    <w:rsid w:val="00B25465"/>
    <w:rsid w:val="00B30394"/>
    <w:rsid w:val="00B3469F"/>
    <w:rsid w:val="00B425EE"/>
    <w:rsid w:val="00B51F9B"/>
    <w:rsid w:val="00B86D78"/>
    <w:rsid w:val="00BA0127"/>
    <w:rsid w:val="00BA4664"/>
    <w:rsid w:val="00BB4B5B"/>
    <w:rsid w:val="00BC3512"/>
    <w:rsid w:val="00BE4A0D"/>
    <w:rsid w:val="00C422BA"/>
    <w:rsid w:val="00C5176E"/>
    <w:rsid w:val="00C827AC"/>
    <w:rsid w:val="00CC5AD3"/>
    <w:rsid w:val="00CC6478"/>
    <w:rsid w:val="00CC77CB"/>
    <w:rsid w:val="00CD2591"/>
    <w:rsid w:val="00CF0FC9"/>
    <w:rsid w:val="00D061AE"/>
    <w:rsid w:val="00D105A1"/>
    <w:rsid w:val="00D16335"/>
    <w:rsid w:val="00D32801"/>
    <w:rsid w:val="00D32D36"/>
    <w:rsid w:val="00D44BA4"/>
    <w:rsid w:val="00D979C9"/>
    <w:rsid w:val="00DA164B"/>
    <w:rsid w:val="00DB57CD"/>
    <w:rsid w:val="00DD01B6"/>
    <w:rsid w:val="00E214EC"/>
    <w:rsid w:val="00E31167"/>
    <w:rsid w:val="00E3661D"/>
    <w:rsid w:val="00E52DCD"/>
    <w:rsid w:val="00E8637D"/>
    <w:rsid w:val="00E96B63"/>
    <w:rsid w:val="00EA7DE8"/>
    <w:rsid w:val="00EB3CC3"/>
    <w:rsid w:val="00ED0A2D"/>
    <w:rsid w:val="00ED54D7"/>
    <w:rsid w:val="00F10469"/>
    <w:rsid w:val="00F24E45"/>
    <w:rsid w:val="00F33B52"/>
    <w:rsid w:val="00F45774"/>
    <w:rsid w:val="00F55EBA"/>
    <w:rsid w:val="00F627D0"/>
    <w:rsid w:val="00F85492"/>
    <w:rsid w:val="00F8607D"/>
    <w:rsid w:val="00F86317"/>
    <w:rsid w:val="00F95FA5"/>
    <w:rsid w:val="00FC60D9"/>
    <w:rsid w:val="00FD18F8"/>
    <w:rsid w:val="00FD331A"/>
    <w:rsid w:val="00FF6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 w:line="276" w:lineRule="auto"/>
        <w:ind w:left="720" w:hanging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B2"/>
    <w:pPr>
      <w:ind w:left="144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B51F9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B51F9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1CD"/>
    <w:pPr>
      <w:keepNext/>
      <w:keepLines/>
      <w:numPr>
        <w:numId w:val="32"/>
      </w:numPr>
      <w:spacing w:before="200" w:after="0"/>
      <w:ind w:left="360"/>
      <w:outlineLvl w:val="2"/>
    </w:pPr>
    <w:rPr>
      <w:rFonts w:eastAsiaTheme="majorEastAsia" w:cs="Arial"/>
      <w:bCs/>
    </w:rPr>
  </w:style>
  <w:style w:type="paragraph" w:styleId="Heading4">
    <w:name w:val="heading 4"/>
    <w:basedOn w:val="ExerciseStepLevel2"/>
    <w:next w:val="Normal"/>
    <w:link w:val="Heading4Char"/>
    <w:uiPriority w:val="9"/>
    <w:unhideWhenUsed/>
    <w:qFormat/>
    <w:rsid w:val="002201CD"/>
    <w:pPr>
      <w:numPr>
        <w:numId w:val="39"/>
      </w:numPr>
      <w:ind w:left="648" w:hanging="288"/>
      <w:outlineLvl w:val="3"/>
    </w:pPr>
  </w:style>
  <w:style w:type="paragraph" w:styleId="Heading5">
    <w:name w:val="heading 5"/>
    <w:basedOn w:val="ExerciseStepLevel3"/>
    <w:next w:val="Normal"/>
    <w:link w:val="Heading5Char"/>
    <w:uiPriority w:val="9"/>
    <w:unhideWhenUsed/>
    <w:qFormat/>
    <w:rsid w:val="006175FF"/>
    <w:pPr>
      <w:tabs>
        <w:tab w:val="clear" w:pos="864"/>
        <w:tab w:val="num" w:pos="288"/>
      </w:tabs>
      <w:ind w:left="792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next w:val="LabOverview"/>
    <w:qFormat/>
    <w:rsid w:val="003E54E7"/>
    <w:pPr>
      <w:pBdr>
        <w:bottom w:val="single" w:sz="2" w:space="1" w:color="auto"/>
      </w:pBdr>
      <w:spacing w:after="240"/>
    </w:pPr>
    <w:rPr>
      <w:b/>
      <w:sz w:val="28"/>
    </w:rPr>
  </w:style>
  <w:style w:type="paragraph" w:customStyle="1" w:styleId="LabOverview">
    <w:name w:val="LabOverview"/>
    <w:basedOn w:val="Normal"/>
    <w:qFormat/>
    <w:rsid w:val="006855C6"/>
    <w:pPr>
      <w:spacing w:before="240"/>
      <w:ind w:left="0" w:firstLine="0"/>
    </w:pPr>
  </w:style>
  <w:style w:type="paragraph" w:customStyle="1" w:styleId="ExerciseStepLevel1">
    <w:name w:val="ExerciseStepLevel1"/>
    <w:basedOn w:val="Normal"/>
    <w:qFormat/>
    <w:rsid w:val="00ED54D7"/>
    <w:pPr>
      <w:numPr>
        <w:numId w:val="21"/>
      </w:numPr>
      <w:tabs>
        <w:tab w:val="left" w:pos="432"/>
        <w:tab w:val="left" w:pos="576"/>
      </w:tabs>
      <w:spacing w:before="120"/>
    </w:pPr>
  </w:style>
  <w:style w:type="paragraph" w:customStyle="1" w:styleId="ExerciseStepLevel2">
    <w:name w:val="ExerciseStepLevel2"/>
    <w:basedOn w:val="Normal"/>
    <w:qFormat/>
    <w:rsid w:val="007F23C1"/>
    <w:pPr>
      <w:tabs>
        <w:tab w:val="num" w:pos="576"/>
      </w:tabs>
      <w:spacing w:before="80" w:after="80"/>
      <w:ind w:left="288" w:firstLine="0"/>
    </w:pPr>
    <w:rPr>
      <w:sz w:val="18"/>
    </w:rPr>
  </w:style>
  <w:style w:type="paragraph" w:customStyle="1" w:styleId="ExerciseStepLevel3">
    <w:name w:val="ExerciseStepLevel3"/>
    <w:basedOn w:val="Normal"/>
    <w:qFormat/>
    <w:rsid w:val="007F23C1"/>
    <w:pPr>
      <w:tabs>
        <w:tab w:val="num" w:pos="864"/>
      </w:tabs>
      <w:ind w:left="576" w:firstLine="0"/>
    </w:pPr>
    <w:rPr>
      <w:i/>
      <w:sz w:val="16"/>
    </w:rPr>
  </w:style>
  <w:style w:type="numbering" w:customStyle="1" w:styleId="ExerciseSteps">
    <w:name w:val="ExerciseSteps"/>
    <w:basedOn w:val="NoList"/>
    <w:uiPriority w:val="99"/>
    <w:rsid w:val="00F86317"/>
    <w:pPr>
      <w:numPr>
        <w:numId w:val="1"/>
      </w:numPr>
    </w:pPr>
  </w:style>
  <w:style w:type="paragraph" w:customStyle="1" w:styleId="ExerciseTitle">
    <w:name w:val="ExerciseTitle"/>
    <w:basedOn w:val="Normal"/>
    <w:qFormat/>
    <w:rsid w:val="003E54E7"/>
    <w:pPr>
      <w:spacing w:before="240"/>
    </w:pPr>
    <w:rPr>
      <w:b/>
      <w:sz w:val="24"/>
    </w:rPr>
  </w:style>
  <w:style w:type="paragraph" w:styleId="ListParagraph">
    <w:name w:val="List Paragraph"/>
    <w:basedOn w:val="Normal"/>
    <w:uiPriority w:val="34"/>
    <w:unhideWhenUsed/>
    <w:qFormat/>
    <w:rsid w:val="00F86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F9B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ExerciseStepLevel1Code">
    <w:name w:val="ExerciseStepLevel1Code"/>
    <w:basedOn w:val="ExerciseStepLevel1"/>
    <w:qFormat/>
    <w:rsid w:val="007F23C1"/>
    <w:pPr>
      <w:numPr>
        <w:numId w:val="0"/>
      </w:numPr>
      <w:shd w:val="pct12" w:color="auto" w:fill="auto"/>
      <w:spacing w:before="0" w:after="0"/>
      <w:ind w:left="360"/>
    </w:pPr>
    <w:rPr>
      <w:rFonts w:ascii="Lucida Console" w:hAnsi="Lucida Console"/>
      <w:b/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4B51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3D"/>
    <w:rPr>
      <w:rFonts w:ascii="Tahoma" w:hAnsi="Tahoma" w:cs="Tahoma"/>
      <w:sz w:val="16"/>
      <w:szCs w:val="16"/>
    </w:rPr>
  </w:style>
  <w:style w:type="paragraph" w:customStyle="1" w:styleId="ExerciseStepLevel1Picture">
    <w:name w:val="ExerciseStepLevel1Picture"/>
    <w:basedOn w:val="ExerciseStepLevel1"/>
    <w:qFormat/>
    <w:rsid w:val="004171A1"/>
    <w:pPr>
      <w:numPr>
        <w:numId w:val="0"/>
      </w:numPr>
      <w:spacing w:before="40" w:after="80"/>
      <w:ind w:left="288"/>
    </w:pPr>
  </w:style>
  <w:style w:type="paragraph" w:customStyle="1" w:styleId="ExerciseStepLevel2Code">
    <w:name w:val="ExerciseStepLevel2Code"/>
    <w:basedOn w:val="ExerciseStepLevel2"/>
    <w:qFormat/>
    <w:rsid w:val="00873B87"/>
    <w:pPr>
      <w:pBdr>
        <w:top w:val="single" w:sz="4" w:space="4" w:color="auto" w:shadow="1"/>
        <w:left w:val="single" w:sz="4" w:space="4" w:color="auto" w:shadow="1"/>
        <w:bottom w:val="single" w:sz="4" w:space="4" w:color="auto" w:shadow="1"/>
        <w:right w:val="single" w:sz="4" w:space="4" w:color="auto" w:shadow="1"/>
      </w:pBdr>
      <w:shd w:val="pct12" w:color="auto" w:fill="auto"/>
      <w:tabs>
        <w:tab w:val="clear" w:pos="576"/>
      </w:tabs>
      <w:spacing w:line="240" w:lineRule="auto"/>
      <w:ind w:left="576"/>
    </w:pPr>
    <w:rPr>
      <w:rFonts w:ascii="Lucida Console" w:hAnsi="Lucida Console"/>
      <w:b/>
      <w:noProof/>
    </w:rPr>
  </w:style>
  <w:style w:type="paragraph" w:customStyle="1" w:styleId="ExerciseStepLevel2Picture">
    <w:name w:val="ExerciseStepLevel2Picture"/>
    <w:basedOn w:val="ExerciseStepLevel2"/>
    <w:next w:val="ExerciseStepLevel2"/>
    <w:qFormat/>
    <w:rsid w:val="004171A1"/>
    <w:pPr>
      <w:tabs>
        <w:tab w:val="clear" w:pos="576"/>
      </w:tabs>
      <w:ind w:left="576"/>
    </w:pPr>
  </w:style>
  <w:style w:type="paragraph" w:styleId="Header">
    <w:name w:val="header"/>
    <w:basedOn w:val="Normal"/>
    <w:link w:val="HeaderChar"/>
    <w:uiPriority w:val="99"/>
    <w:semiHidden/>
    <w:unhideWhenUsed/>
    <w:rsid w:val="008E38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8B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E38B2"/>
    <w:pPr>
      <w:pBdr>
        <w:top w:val="single" w:sz="4" w:space="1" w:color="auto"/>
      </w:pBd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B2"/>
    <w:rPr>
      <w:rFonts w:ascii="Arial" w:hAnsi="Arial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E38B2"/>
    <w:rPr>
      <w:rFonts w:ascii="Lucida Console" w:hAnsi="Lucida Console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1F9B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01CD"/>
    <w:rPr>
      <w:rFonts w:ascii="Arial" w:eastAsiaTheme="majorEastAsia" w:hAnsi="Arial" w:cs="Arial"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201CD"/>
    <w:rPr>
      <w:rFonts w:ascii="Arial" w:hAnsi="Arial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175FF"/>
    <w:rPr>
      <w:rFonts w:ascii="Arial" w:hAnsi="Arial"/>
      <w:i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1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styleId="Hyperlink">
    <w:name w:val="Hyperlink"/>
    <w:basedOn w:val="DefaultParagraphFont"/>
    <w:uiPriority w:val="99"/>
    <w:unhideWhenUsed/>
    <w:rsid w:val="00D163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customXml" Target="../customXml/item5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8434127DB94BD1A4BC9B680A34B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C0D0-CF87-4E3D-BED6-7B4DEF66B650}"/>
      </w:docPartPr>
      <w:docPartBody>
        <w:p w:rsidR="001C01DB" w:rsidRDefault="00C93A77">
          <w:pPr>
            <w:pStyle w:val="648434127DB94BD1A4BC9B680A34B7A4"/>
          </w:pPr>
          <w:r w:rsidRPr="003A3F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A77"/>
    <w:rsid w:val="000D0BDF"/>
    <w:rsid w:val="000E1102"/>
    <w:rsid w:val="000E5626"/>
    <w:rsid w:val="00113F9D"/>
    <w:rsid w:val="001C01DB"/>
    <w:rsid w:val="00340FAE"/>
    <w:rsid w:val="003F5110"/>
    <w:rsid w:val="004A2243"/>
    <w:rsid w:val="005E348C"/>
    <w:rsid w:val="006D57B1"/>
    <w:rsid w:val="00772DFA"/>
    <w:rsid w:val="00934991"/>
    <w:rsid w:val="009532C9"/>
    <w:rsid w:val="00A31794"/>
    <w:rsid w:val="00AE3667"/>
    <w:rsid w:val="00AE4FB6"/>
    <w:rsid w:val="00B35BCF"/>
    <w:rsid w:val="00B46F1A"/>
    <w:rsid w:val="00B879A2"/>
    <w:rsid w:val="00C93A77"/>
    <w:rsid w:val="00F70BF5"/>
    <w:rsid w:val="00FF5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1DB"/>
    <w:rPr>
      <w:color w:val="808080"/>
    </w:rPr>
  </w:style>
  <w:style w:type="paragraph" w:customStyle="1" w:styleId="648434127DB94BD1A4BC9B680A34B7A4">
    <w:name w:val="648434127DB94BD1A4BC9B680A34B7A4"/>
    <w:rsid w:val="001C01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http://intranet.sharepointblackops.com/Courses/SPW401/_layouts/DocIdRedir.aspx?ID=3CC2HQU7XWNV-74-8</Url>
      <Description>3CC2HQU7XWNV-74-8</Description>
    </_dlc_DocIdUrl>
    <_dlc_DocId xmlns="c83d3ea4-1015-4b4b-bfa9-09fbcd7aa64d">3CC2HQU7XWNV-74-8</_dlc_Doc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FCE2127F884B8C3A4A90BCECBF69" ma:contentTypeVersion="1" ma:contentTypeDescription="Create a new document." ma:contentTypeScope="" ma:versionID="4caa9f8b8a3e20d26c3476ac6650e95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4ADC51C-6F37-4892-8B37-8CE693132ACD}"/>
</file>

<file path=customXml/itemProps2.xml><?xml version="1.0" encoding="utf-8"?>
<ds:datastoreItem xmlns:ds="http://schemas.openxmlformats.org/officeDocument/2006/customXml" ds:itemID="{2AAD363B-1EC1-42D3-99B3-F2499C968BFF}"/>
</file>

<file path=customXml/itemProps3.xml><?xml version="1.0" encoding="utf-8"?>
<ds:datastoreItem xmlns:ds="http://schemas.openxmlformats.org/officeDocument/2006/customXml" ds:itemID="{7F621489-1EB7-48AA-B18F-1DB1FC28DA60}"/>
</file>

<file path=customXml/itemProps4.xml><?xml version="1.0" encoding="utf-8"?>
<ds:datastoreItem xmlns:ds="http://schemas.openxmlformats.org/officeDocument/2006/customXml" ds:itemID="{FD7A38BE-31A2-4633-9277-8632360A3AB0}"/>
</file>

<file path=customXml/itemProps5.xml><?xml version="1.0" encoding="utf-8"?>
<ds:datastoreItem xmlns:ds="http://schemas.openxmlformats.org/officeDocument/2006/customXml" ds:itemID="{DD0CBC33-B2B4-46F4-8FA3-FC99F1EC9514}"/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1</TotalTime>
  <Pages>19</Pages>
  <Words>5384</Words>
  <Characters>30694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Ted Pattison Group, Inc.</Company>
  <LinksUpToDate>false</LinksUpToDate>
  <CharactersWithSpaces>36006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TedP</cp:lastModifiedBy>
  <cp:revision>3</cp:revision>
  <dcterms:created xsi:type="dcterms:W3CDTF">2009-07-09T14:04:00Z</dcterms:created>
  <dcterms:modified xsi:type="dcterms:W3CDTF">2009-07-09T14:05:00Z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0x010100F7EFFCE2127F884B8C3A4A90BCECBF69</vt:lpwstr>
  </property>
  <property fmtid="{D5CDD505-2E9C-101B-9397-08002B2CF9AE}" pid="3" name="_dlc_DocIdItemGuid">
    <vt:lpwstr>1017142c-7d2a-4da7-9b0f-bb251b3f2002</vt:lpwstr>
  </property>
</Properties>
</file>