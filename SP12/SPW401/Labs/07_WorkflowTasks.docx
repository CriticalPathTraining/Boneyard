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glossary/document.xml" ContentType="application/vnd.openxmlformats-officedocument.wordprocessingml.document.glossary+xml"/>
  <Override PartName="/word/glossary/settings.xml" ContentType="application/vnd.openxmlformats-officedocument.wordprocessingml.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docProps/core.xml" ContentType="application/vnd.openxmlformats-package.core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  <Override PartName="/customXml/itemProps5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6317" w:rsidRDefault="004B513D" w:rsidP="00B51F9B">
      <w:pPr>
        <w:pStyle w:val="Heading1"/>
      </w:pPr>
      <w:r>
        <w:t xml:space="preserve">Lab </w:t>
      </w:r>
      <w:sdt>
        <w:sdtPr>
          <w:alias w:val="Lab Number"/>
          <w:tag w:val="LabNumber"/>
          <w:id w:val="114487585"/>
          <w:placeholder>
            <w:docPart w:val="648434127DB94BD1A4BC9B680A34B7A4"/>
          </w:placeholder>
          <w:text/>
        </w:sdtPr>
        <w:sdtContent>
          <w:r w:rsidR="00EA7DE8">
            <w:t>07</w:t>
          </w:r>
        </w:sdtContent>
      </w:sdt>
      <w:r w:rsidR="00F86317">
        <w:t xml:space="preserve">: </w:t>
      </w:r>
      <w:r w:rsidR="00EA7DE8">
        <w:t>Creating and Waiting on SharePoint Tasks</w:t>
      </w:r>
    </w:p>
    <w:p w:rsidR="00DD49E7" w:rsidRDefault="00DD49E7" w:rsidP="00DD49E7">
      <w:pPr>
        <w:pStyle w:val="LabOverview"/>
      </w:pPr>
      <w:r w:rsidRPr="00062F9D">
        <w:rPr>
          <w:b/>
        </w:rPr>
        <w:t>Lab Overview:</w:t>
      </w:r>
      <w:r>
        <w:t xml:space="preserve"> </w:t>
      </w:r>
      <w:r w:rsidR="00315999">
        <w:t>Now that the management of Litware Inc. has b</w:t>
      </w:r>
      <w:r w:rsidR="0047790F">
        <w:t>ecome comfortable with the built</w:t>
      </w:r>
      <w:r w:rsidR="00315999">
        <w:t xml:space="preserve"> in functionality of SharePoint workflows, they have started to request extra features.  They have requested a workflow system that archives documents in another document library.  When the document library manager chooses to archive a document, they manually start a workflow, which creates an approval task.</w:t>
      </w:r>
    </w:p>
    <w:p w:rsidR="00DD49E7" w:rsidRDefault="00DD49E7" w:rsidP="00DD49E7">
      <w:pPr>
        <w:pStyle w:val="LabOverview"/>
      </w:pPr>
      <w:r>
        <w:t xml:space="preserve">In this lab, </w:t>
      </w:r>
      <w:r w:rsidR="00315999">
        <w:t>you will</w:t>
      </w:r>
      <w:r>
        <w:t xml:space="preserve"> be extending what </w:t>
      </w:r>
      <w:r w:rsidR="00315999">
        <w:t>you have</w:t>
      </w:r>
      <w:r>
        <w:t xml:space="preserve"> done in the previous lab.  Previously you buil</w:t>
      </w:r>
      <w:r w:rsidR="005E22DB">
        <w:t>t</w:t>
      </w:r>
      <w:r>
        <w:t xml:space="preserve"> the first part of the workflow that simpl</w:t>
      </w:r>
      <w:r w:rsidR="005E22DB">
        <w:t>y</w:t>
      </w:r>
      <w:r>
        <w:t xml:space="preserve"> executed and made an entry into the history list.  In this </w:t>
      </w:r>
      <w:r w:rsidR="00315999">
        <w:t>lab,</w:t>
      </w:r>
      <w:r>
        <w:t xml:space="preserve"> </w:t>
      </w:r>
      <w:r w:rsidR="00315999">
        <w:t>you will</w:t>
      </w:r>
      <w:r>
        <w:t xml:space="preserve"> be extending that example to include tasks.  When the workflow starts, it will create a new task for a user.  The workflow will then wait for the task to complete before continuing.  Once the tasks are </w:t>
      </w:r>
      <w:r w:rsidR="005E22DB">
        <w:t>integrated</w:t>
      </w:r>
      <w:r>
        <w:t xml:space="preserve"> </w:t>
      </w:r>
      <w:r w:rsidR="00315999">
        <w:t>you will</w:t>
      </w:r>
      <w:r>
        <w:t xml:space="preserve"> create a custom task form that will change the user experience when editing a task from a standard task edit for</w:t>
      </w:r>
      <w:r w:rsidR="0047790F">
        <w:t>m</w:t>
      </w:r>
      <w:r>
        <w:t xml:space="preserve"> to a custom form you create.</w:t>
      </w:r>
    </w:p>
    <w:p w:rsidR="00B11A29" w:rsidRDefault="00B11A29" w:rsidP="00B51F9B">
      <w:pPr>
        <w:pStyle w:val="Heading2"/>
      </w:pPr>
      <w:r>
        <w:t>Exercise 0: Setup</w:t>
      </w:r>
    </w:p>
    <w:p w:rsidR="00DD49E7" w:rsidRDefault="00DD49E7" w:rsidP="00DD49E7">
      <w:pPr>
        <w:pStyle w:val="Heading3"/>
        <w:numPr>
          <w:ilvl w:val="0"/>
          <w:numId w:val="30"/>
        </w:numPr>
        <w:spacing w:before="120" w:after="40"/>
        <w:ind w:left="360"/>
      </w:pPr>
      <w:r>
        <w:t xml:space="preserve">If you </w:t>
      </w:r>
      <w:r w:rsidR="00315999">
        <w:t>did not</w:t>
      </w:r>
      <w:r>
        <w:t xml:space="preserve"> complete lab 4, you’ll need to create the </w:t>
      </w:r>
      <w:r w:rsidRPr="00B15B6F">
        <w:rPr>
          <w:b/>
        </w:rPr>
        <w:t>Demo</w:t>
      </w:r>
      <w:r>
        <w:t xml:space="preserve"> site collection.</w:t>
      </w:r>
    </w:p>
    <w:p w:rsidR="00DD49E7" w:rsidRPr="0033384F" w:rsidRDefault="00DD49E7" w:rsidP="00DD49E7">
      <w:pPr>
        <w:pStyle w:val="Heading4"/>
        <w:numPr>
          <w:ilvl w:val="0"/>
          <w:numId w:val="0"/>
        </w:numPr>
        <w:ind w:left="648" w:hanging="288"/>
      </w:pPr>
      <w:r w:rsidRPr="0033384F">
        <w:t xml:space="preserve">Open </w:t>
      </w:r>
      <w:r w:rsidRPr="00315999">
        <w:rPr>
          <w:b/>
        </w:rPr>
        <w:t>SharePoint</w:t>
      </w:r>
      <w:r w:rsidRPr="0033384F">
        <w:t xml:space="preserve"> and browse to the </w:t>
      </w:r>
      <w:r w:rsidRPr="00315999">
        <w:rPr>
          <w:b/>
        </w:rPr>
        <w:t>Demo</w:t>
      </w:r>
      <w:r w:rsidRPr="0033384F">
        <w:t xml:space="preserve"> site collection</w:t>
      </w:r>
    </w:p>
    <w:p w:rsidR="00DD49E7" w:rsidRPr="0033384F" w:rsidRDefault="00DD49E7" w:rsidP="00DD49E7">
      <w:pPr>
        <w:pStyle w:val="Heading5"/>
      </w:pPr>
      <w:r w:rsidRPr="0033384F">
        <w:t xml:space="preserve">The url is </w:t>
      </w:r>
      <w:r w:rsidRPr="0033384F">
        <w:rPr>
          <w:b/>
        </w:rPr>
        <w:t>http://litwareinc.com/sites/Demo</w:t>
      </w:r>
      <w:r w:rsidRPr="0033384F">
        <w:t>.</w:t>
      </w:r>
    </w:p>
    <w:p w:rsidR="00DD49E7" w:rsidRPr="0033384F" w:rsidRDefault="00DD49E7" w:rsidP="00DD49E7">
      <w:pPr>
        <w:pStyle w:val="Heading5"/>
      </w:pPr>
      <w:r w:rsidRPr="0033384F">
        <w:t xml:space="preserve">If the site collection does not exist, create it using the </w:t>
      </w:r>
      <w:r w:rsidRPr="0033384F">
        <w:rPr>
          <w:b/>
        </w:rPr>
        <w:t>CreateDemo.bat</w:t>
      </w:r>
      <w:r w:rsidRPr="0033384F">
        <w:t xml:space="preserve"> file in the </w:t>
      </w:r>
      <w:r w:rsidRPr="0033384F">
        <w:rPr>
          <w:b/>
        </w:rPr>
        <w:t>C:\Labs\Files folder</w:t>
      </w:r>
      <w:r w:rsidRPr="0033384F">
        <w:t>.</w:t>
      </w:r>
    </w:p>
    <w:p w:rsidR="00DD49E7" w:rsidRDefault="00DD49E7" w:rsidP="00DD49E7">
      <w:pPr>
        <w:pStyle w:val="Heading3"/>
        <w:numPr>
          <w:ilvl w:val="0"/>
          <w:numId w:val="30"/>
        </w:numPr>
        <w:spacing w:before="120" w:after="40"/>
        <w:ind w:left="360"/>
      </w:pPr>
      <w:r>
        <w:t xml:space="preserve">Open the starter </w:t>
      </w:r>
      <w:r>
        <w:rPr>
          <w:b/>
        </w:rPr>
        <w:t>VS</w:t>
      </w:r>
      <w:r w:rsidRPr="00B15B6F">
        <w:rPr>
          <w:b/>
        </w:rPr>
        <w:t xml:space="preserve"> 2008</w:t>
      </w:r>
      <w:r>
        <w:t xml:space="preserve"> solution at </w:t>
      </w:r>
      <w:r w:rsidRPr="00B15B6F">
        <w:rPr>
          <w:b/>
        </w:rPr>
        <w:t>\Labs\Lab0</w:t>
      </w:r>
      <w:r>
        <w:rPr>
          <w:b/>
        </w:rPr>
        <w:t>7</w:t>
      </w:r>
      <w:r w:rsidRPr="00B15B6F">
        <w:rPr>
          <w:b/>
        </w:rPr>
        <w:t>\StarterFiles\</w:t>
      </w:r>
      <w:r>
        <w:rPr>
          <w:b/>
        </w:rPr>
        <w:t>DocumentArchive Part 2</w:t>
      </w:r>
      <w:r w:rsidRPr="00B15B6F">
        <w:rPr>
          <w:b/>
        </w:rPr>
        <w:t>.sl</w:t>
      </w:r>
      <w:r>
        <w:rPr>
          <w:b/>
        </w:rPr>
        <w:t>n</w:t>
      </w:r>
      <w:r w:rsidRPr="00B15B6F">
        <w:t>.</w:t>
      </w:r>
    </w:p>
    <w:p w:rsidR="00F86317" w:rsidRDefault="003E54E7" w:rsidP="00B51F9B">
      <w:pPr>
        <w:pStyle w:val="Heading2"/>
      </w:pPr>
      <w:r w:rsidRPr="000F266A">
        <w:t>Exercise 1</w:t>
      </w:r>
      <w:r>
        <w:t xml:space="preserve">: </w:t>
      </w:r>
      <w:r w:rsidR="00EA7DE8">
        <w:t>Creating SharePoint Tasks in a Workflow</w:t>
      </w:r>
    </w:p>
    <w:p w:rsidR="00F063A4" w:rsidRDefault="00F063A4" w:rsidP="00746ADA">
      <w:pPr>
        <w:pStyle w:val="Heading3"/>
        <w:numPr>
          <w:ilvl w:val="0"/>
          <w:numId w:val="42"/>
        </w:numPr>
        <w:ind w:left="360"/>
      </w:pPr>
      <w:r>
        <w:t xml:space="preserve">Add a new state named </w:t>
      </w:r>
      <w:r w:rsidRPr="00746ADA">
        <w:rPr>
          <w:b/>
        </w:rPr>
        <w:t>WaitingForApproval</w:t>
      </w:r>
      <w:r>
        <w:t xml:space="preserve"> to the workflow</w:t>
      </w:r>
      <w:r w:rsidR="00F4095A">
        <w:t xml:space="preserve"> and change </w:t>
      </w:r>
      <w:r w:rsidR="00F4095A" w:rsidRPr="00746ADA">
        <w:rPr>
          <w:b/>
        </w:rPr>
        <w:t>WorkflowActivatedActivity</w:t>
      </w:r>
      <w:r w:rsidR="00F4095A">
        <w:t xml:space="preserve"> so it transitions to the </w:t>
      </w:r>
      <w:r w:rsidR="00F4095A" w:rsidRPr="00746ADA">
        <w:rPr>
          <w:b/>
        </w:rPr>
        <w:t>WaitingForApproval</w:t>
      </w:r>
      <w:r w:rsidR="00F4095A">
        <w:t xml:space="preserve"> state instead of the </w:t>
      </w:r>
      <w:r w:rsidR="00F4095A" w:rsidRPr="00746ADA">
        <w:rPr>
          <w:b/>
        </w:rPr>
        <w:t>Completed</w:t>
      </w:r>
      <w:r w:rsidR="00F4095A">
        <w:t xml:space="preserve"> state</w:t>
      </w:r>
      <w:r w:rsidR="00D3135A">
        <w:t>.</w:t>
      </w:r>
    </w:p>
    <w:p w:rsidR="0022447D" w:rsidRDefault="0022447D" w:rsidP="00F4095A">
      <w:pPr>
        <w:pStyle w:val="Heading4"/>
      </w:pPr>
      <w:r>
        <w:t xml:space="preserve">Open </w:t>
      </w:r>
      <w:r w:rsidRPr="0022447D">
        <w:rPr>
          <w:b/>
        </w:rPr>
        <w:t>Workflow.cs</w:t>
      </w:r>
      <w:r>
        <w:t xml:space="preserve"> in design mode by right clicking it in the </w:t>
      </w:r>
      <w:r w:rsidRPr="0022447D">
        <w:rPr>
          <w:b/>
        </w:rPr>
        <w:t>Solution Explorer</w:t>
      </w:r>
      <w:r>
        <w:t xml:space="preserve"> and clicking </w:t>
      </w:r>
      <w:r w:rsidRPr="0022447D">
        <w:rPr>
          <w:b/>
        </w:rPr>
        <w:t>View Designer</w:t>
      </w:r>
      <w:r>
        <w:t>.</w:t>
      </w:r>
    </w:p>
    <w:p w:rsidR="00F4095A" w:rsidRDefault="00F4095A" w:rsidP="00F4095A">
      <w:pPr>
        <w:pStyle w:val="Heading4"/>
      </w:pPr>
      <w:r>
        <w:t xml:space="preserve">Right click on the </w:t>
      </w:r>
      <w:r w:rsidR="00315999" w:rsidRPr="00315999">
        <w:rPr>
          <w:b/>
        </w:rPr>
        <w:t>S</w:t>
      </w:r>
      <w:r w:rsidRPr="00315999">
        <w:rPr>
          <w:b/>
        </w:rPr>
        <w:t xml:space="preserve">tate </w:t>
      </w:r>
      <w:r w:rsidR="00315999" w:rsidRPr="00315999">
        <w:rPr>
          <w:b/>
        </w:rPr>
        <w:t>M</w:t>
      </w:r>
      <w:r w:rsidRPr="00315999">
        <w:rPr>
          <w:b/>
        </w:rPr>
        <w:t>achine</w:t>
      </w:r>
      <w:r>
        <w:t xml:space="preserve"> designer canvas and click </w:t>
      </w:r>
      <w:r w:rsidRPr="00BB4B5B">
        <w:rPr>
          <w:b/>
        </w:rPr>
        <w:t xml:space="preserve">Add </w:t>
      </w:r>
      <w:r w:rsidRPr="001269F8">
        <w:rPr>
          <w:b/>
        </w:rPr>
        <w:t>State</w:t>
      </w:r>
      <w:r>
        <w:t>.</w:t>
      </w:r>
    </w:p>
    <w:p w:rsidR="00F4095A" w:rsidRDefault="00F4095A" w:rsidP="00F4095A">
      <w:pPr>
        <w:pStyle w:val="Heading4"/>
      </w:pPr>
      <w:r>
        <w:t xml:space="preserve">Set the name of the new state to </w:t>
      </w:r>
      <w:r>
        <w:rPr>
          <w:b/>
        </w:rPr>
        <w:t>WaitingForApproval</w:t>
      </w:r>
      <w:r>
        <w:t>.</w:t>
      </w:r>
    </w:p>
    <w:p w:rsidR="00F4095A" w:rsidRDefault="00F4095A" w:rsidP="00F4095A">
      <w:pPr>
        <w:pStyle w:val="Heading5"/>
      </w:pPr>
      <w:r>
        <w:t xml:space="preserve">Right click the new state and click </w:t>
      </w:r>
      <w:r w:rsidRPr="00541BD2">
        <w:rPr>
          <w:b/>
        </w:rPr>
        <w:t>Properties</w:t>
      </w:r>
      <w:r>
        <w:t>.</w:t>
      </w:r>
    </w:p>
    <w:p w:rsidR="00F4095A" w:rsidRDefault="00F4095A" w:rsidP="00F4095A">
      <w:pPr>
        <w:pStyle w:val="Heading5"/>
      </w:pPr>
      <w:r>
        <w:t xml:space="preserve">In the properties pane, set the </w:t>
      </w:r>
      <w:r w:rsidRPr="00F4095A">
        <w:rPr>
          <w:b/>
        </w:rPr>
        <w:t>Name</w:t>
      </w:r>
      <w:r>
        <w:t xml:space="preserve"> property to </w:t>
      </w:r>
      <w:r>
        <w:rPr>
          <w:b/>
        </w:rPr>
        <w:t>WaitingForApproval</w:t>
      </w:r>
      <w:r>
        <w:t>.</w:t>
      </w:r>
    </w:p>
    <w:p w:rsidR="00F4095A" w:rsidRDefault="00F4095A" w:rsidP="00F4095A">
      <w:pPr>
        <w:pStyle w:val="Heading4"/>
      </w:pPr>
      <w:r>
        <w:t xml:space="preserve">Double click the </w:t>
      </w:r>
      <w:r w:rsidRPr="00F4095A">
        <w:rPr>
          <w:b/>
        </w:rPr>
        <w:t>WorkflowActivatedActivity</w:t>
      </w:r>
      <w:r>
        <w:t xml:space="preserve"> to open its designer.</w:t>
      </w:r>
    </w:p>
    <w:p w:rsidR="00F4095A" w:rsidRDefault="00F4095A" w:rsidP="00F4095A">
      <w:pPr>
        <w:pStyle w:val="Heading4"/>
      </w:pPr>
      <w:r>
        <w:t xml:space="preserve">Change the name of </w:t>
      </w:r>
      <w:r w:rsidRPr="00F4095A">
        <w:rPr>
          <w:b/>
        </w:rPr>
        <w:t>MoveToCompleted</w:t>
      </w:r>
      <w:r>
        <w:t xml:space="preserve"> state to </w:t>
      </w:r>
      <w:r w:rsidRPr="00F4095A">
        <w:rPr>
          <w:b/>
        </w:rPr>
        <w:t>MovingToWaitingForApproval</w:t>
      </w:r>
      <w:r>
        <w:t>.</w:t>
      </w:r>
    </w:p>
    <w:p w:rsidR="00F4095A" w:rsidRDefault="00F4095A" w:rsidP="00F4095A">
      <w:pPr>
        <w:pStyle w:val="Heading5"/>
      </w:pPr>
      <w:r>
        <w:t xml:space="preserve">Right click the </w:t>
      </w:r>
      <w:r w:rsidRPr="00F4095A">
        <w:rPr>
          <w:b/>
        </w:rPr>
        <w:t>MoveToCompleted</w:t>
      </w:r>
      <w:r>
        <w:t xml:space="preserve"> activity and click </w:t>
      </w:r>
      <w:r w:rsidRPr="00541BD2">
        <w:rPr>
          <w:b/>
        </w:rPr>
        <w:t>Properties</w:t>
      </w:r>
      <w:r>
        <w:t>.</w:t>
      </w:r>
    </w:p>
    <w:p w:rsidR="00F4095A" w:rsidRDefault="00F4095A" w:rsidP="00F4095A">
      <w:pPr>
        <w:pStyle w:val="Heading5"/>
      </w:pPr>
      <w:r>
        <w:t xml:space="preserve">In the properties pane, set the </w:t>
      </w:r>
      <w:r w:rsidRPr="00541BD2">
        <w:rPr>
          <w:b/>
        </w:rPr>
        <w:t>Name</w:t>
      </w:r>
      <w:r>
        <w:t xml:space="preserve"> property to </w:t>
      </w:r>
      <w:r>
        <w:rPr>
          <w:b/>
        </w:rPr>
        <w:t>MoveToWaitingForApproval</w:t>
      </w:r>
      <w:r>
        <w:t>.</w:t>
      </w:r>
    </w:p>
    <w:p w:rsidR="00F4095A" w:rsidRDefault="00F4095A" w:rsidP="00F4095A">
      <w:pPr>
        <w:pStyle w:val="Heading4"/>
      </w:pPr>
      <w:r>
        <w:t xml:space="preserve">Change the new </w:t>
      </w:r>
      <w:r w:rsidRPr="00F4095A">
        <w:rPr>
          <w:b/>
        </w:rPr>
        <w:t>MoveToWaitingForApproval</w:t>
      </w:r>
      <w:r>
        <w:t xml:space="preserve"> </w:t>
      </w:r>
      <w:r w:rsidR="00315999">
        <w:t>activity’s</w:t>
      </w:r>
      <w:r>
        <w:t xml:space="preserve"> </w:t>
      </w:r>
      <w:r w:rsidRPr="00F4095A">
        <w:rPr>
          <w:b/>
        </w:rPr>
        <w:t>TargetStateName</w:t>
      </w:r>
      <w:r>
        <w:t xml:space="preserve"> to </w:t>
      </w:r>
      <w:r w:rsidRPr="00F4095A">
        <w:rPr>
          <w:b/>
        </w:rPr>
        <w:t>WaitingForApproval</w:t>
      </w:r>
      <w:r>
        <w:t>.</w:t>
      </w:r>
    </w:p>
    <w:p w:rsidR="00F4095A" w:rsidRDefault="00F4095A" w:rsidP="00F4095A">
      <w:pPr>
        <w:pStyle w:val="Heading5"/>
      </w:pPr>
      <w:r>
        <w:t xml:space="preserve">Right click the </w:t>
      </w:r>
      <w:r w:rsidRPr="00F4095A">
        <w:rPr>
          <w:b/>
        </w:rPr>
        <w:t>MoveToWaitingForApproval</w:t>
      </w:r>
      <w:r>
        <w:t xml:space="preserve"> activity and click </w:t>
      </w:r>
      <w:r w:rsidRPr="00541BD2">
        <w:rPr>
          <w:b/>
        </w:rPr>
        <w:t>Properties</w:t>
      </w:r>
      <w:r>
        <w:t>.</w:t>
      </w:r>
    </w:p>
    <w:p w:rsidR="00F4095A" w:rsidRDefault="00F4095A" w:rsidP="00F4095A">
      <w:pPr>
        <w:pStyle w:val="Heading5"/>
      </w:pPr>
      <w:r>
        <w:t xml:space="preserve">In the properties pane, set the </w:t>
      </w:r>
      <w:r>
        <w:rPr>
          <w:b/>
        </w:rPr>
        <w:t xml:space="preserve">TargetStateName </w:t>
      </w:r>
      <w:r>
        <w:t xml:space="preserve">property to </w:t>
      </w:r>
      <w:r>
        <w:rPr>
          <w:b/>
        </w:rPr>
        <w:t>WaitingForApproval</w:t>
      </w:r>
      <w:r>
        <w:t>.</w:t>
      </w:r>
    </w:p>
    <w:p w:rsidR="00F4095A" w:rsidRDefault="00F4095A" w:rsidP="00F4095A">
      <w:pPr>
        <w:pStyle w:val="Heading4"/>
      </w:pPr>
      <w:r>
        <w:t xml:space="preserve">Switch back to the </w:t>
      </w:r>
      <w:r w:rsidRPr="00F4095A">
        <w:rPr>
          <w:b/>
        </w:rPr>
        <w:t>Workflow</w:t>
      </w:r>
      <w:r>
        <w:t xml:space="preserve"> view by clicking the </w:t>
      </w:r>
      <w:r w:rsidRPr="00F4095A">
        <w:rPr>
          <w:b/>
        </w:rPr>
        <w:t>Workflow</w:t>
      </w:r>
      <w:r>
        <w:t xml:space="preserve"> link in the upper left hand corner of the </w:t>
      </w:r>
      <w:r w:rsidR="00315999">
        <w:t>S</w:t>
      </w:r>
      <w:r>
        <w:t xml:space="preserve">tate </w:t>
      </w:r>
      <w:r w:rsidR="00315999">
        <w:t>M</w:t>
      </w:r>
      <w:r>
        <w:t>achine designer canvas.</w:t>
      </w:r>
    </w:p>
    <w:p w:rsidR="00F4095A" w:rsidRDefault="00F4095A" w:rsidP="00F4095A">
      <w:pPr>
        <w:pStyle w:val="ExerciseStepLevel2Picture"/>
        <w:jc w:val="center"/>
      </w:pPr>
      <w:r>
        <w:rPr>
          <w:noProof/>
        </w:rPr>
        <w:lastRenderedPageBreak/>
        <w:drawing>
          <wp:inline distT="0" distB="0" distL="0" distR="0">
            <wp:extent cx="4077115" cy="1685925"/>
            <wp:effectExtent l="190500" t="152400" r="171035" b="1428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7115" cy="16859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063A4" w:rsidRDefault="00E94468" w:rsidP="00F063A4">
      <w:pPr>
        <w:pStyle w:val="Heading3"/>
      </w:pPr>
      <w:r>
        <w:t xml:space="preserve">Add a new </w:t>
      </w:r>
      <w:r w:rsidRPr="00E94468">
        <w:rPr>
          <w:b/>
        </w:rPr>
        <w:t>StateInitializationActivity</w:t>
      </w:r>
      <w:r>
        <w:t xml:space="preserve"> to the </w:t>
      </w:r>
      <w:r w:rsidRPr="00E94468">
        <w:rPr>
          <w:b/>
        </w:rPr>
        <w:t>WaitingForApproval</w:t>
      </w:r>
      <w:r>
        <w:t xml:space="preserve"> state and name if </w:t>
      </w:r>
      <w:r w:rsidRPr="00E94468">
        <w:rPr>
          <w:b/>
        </w:rPr>
        <w:t>WaitingForApprovalInit</w:t>
      </w:r>
      <w:r>
        <w:t>.</w:t>
      </w:r>
    </w:p>
    <w:p w:rsidR="00F4095A" w:rsidRDefault="00F4095A" w:rsidP="00F4095A">
      <w:pPr>
        <w:pStyle w:val="Heading4"/>
      </w:pPr>
      <w:r>
        <w:t xml:space="preserve">Right click the </w:t>
      </w:r>
      <w:r w:rsidRPr="001772EF">
        <w:rPr>
          <w:b/>
        </w:rPr>
        <w:t>WaitingForApproval</w:t>
      </w:r>
      <w:r>
        <w:t xml:space="preserve"> state and click </w:t>
      </w:r>
      <w:r w:rsidRPr="001772EF">
        <w:rPr>
          <w:b/>
        </w:rPr>
        <w:t>Add StateInitialization</w:t>
      </w:r>
      <w:r>
        <w:t>.</w:t>
      </w:r>
    </w:p>
    <w:p w:rsidR="00F4095A" w:rsidRDefault="00F4095A" w:rsidP="00F4095A">
      <w:pPr>
        <w:pStyle w:val="Heading4"/>
      </w:pPr>
      <w:r>
        <w:t xml:space="preserve">Set the name of the new </w:t>
      </w:r>
      <w:r w:rsidRPr="001772EF">
        <w:rPr>
          <w:b/>
        </w:rPr>
        <w:t>StateInitializationActivity</w:t>
      </w:r>
      <w:r>
        <w:t xml:space="preserve"> to </w:t>
      </w:r>
      <w:r w:rsidRPr="001772EF">
        <w:rPr>
          <w:b/>
        </w:rPr>
        <w:t>WaitingForApprovalInit</w:t>
      </w:r>
      <w:r>
        <w:t>.</w:t>
      </w:r>
    </w:p>
    <w:p w:rsidR="00F4095A" w:rsidRDefault="00F4095A" w:rsidP="00F4095A">
      <w:pPr>
        <w:pStyle w:val="Heading5"/>
      </w:pPr>
      <w:r>
        <w:t xml:space="preserve">In the properties pane, set the </w:t>
      </w:r>
      <w:r w:rsidRPr="001772EF">
        <w:rPr>
          <w:b/>
        </w:rPr>
        <w:t>Name</w:t>
      </w:r>
      <w:r>
        <w:t xml:space="preserve"> property to </w:t>
      </w:r>
      <w:r w:rsidRPr="001772EF">
        <w:rPr>
          <w:b/>
        </w:rPr>
        <w:t>WaitingForApprovalInit</w:t>
      </w:r>
      <w:r>
        <w:t>.</w:t>
      </w:r>
    </w:p>
    <w:p w:rsidR="00B36F5A" w:rsidRDefault="00B36F5A" w:rsidP="00B36F5A">
      <w:pPr>
        <w:pStyle w:val="ExerciseStepLevel2Picture"/>
        <w:jc w:val="center"/>
      </w:pPr>
      <w:r>
        <w:rPr>
          <w:noProof/>
        </w:rPr>
        <w:drawing>
          <wp:inline distT="0" distB="0" distL="0" distR="0">
            <wp:extent cx="1304925" cy="1207543"/>
            <wp:effectExtent l="190500" t="152400" r="180975" b="125957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120754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94468" w:rsidRDefault="00E94468" w:rsidP="00F063A4">
      <w:pPr>
        <w:pStyle w:val="Heading3"/>
      </w:pPr>
      <w:r>
        <w:t xml:space="preserve">Create a new task in the </w:t>
      </w:r>
      <w:r w:rsidRPr="00E94468">
        <w:rPr>
          <w:b/>
        </w:rPr>
        <w:t>WaitingForApprovalInit</w:t>
      </w:r>
      <w:r>
        <w:t xml:space="preserve"> activity.</w:t>
      </w:r>
    </w:p>
    <w:p w:rsidR="00B36F5A" w:rsidRDefault="00B36F5A" w:rsidP="00B36F5A">
      <w:pPr>
        <w:pStyle w:val="Heading4"/>
      </w:pPr>
      <w:r>
        <w:t xml:space="preserve">Drag a new </w:t>
      </w:r>
      <w:r w:rsidRPr="00C16EAA">
        <w:rPr>
          <w:b/>
        </w:rPr>
        <w:t>CreateTask</w:t>
      </w:r>
      <w:r>
        <w:t xml:space="preserve"> activity from the Toolbox into the </w:t>
      </w:r>
      <w:r w:rsidRPr="00C16EAA">
        <w:rPr>
          <w:b/>
        </w:rPr>
        <w:t>WaitingForAprovalInit</w:t>
      </w:r>
      <w:r>
        <w:t xml:space="preserve"> activity and name it </w:t>
      </w:r>
      <w:r w:rsidRPr="00C16EAA">
        <w:rPr>
          <w:b/>
        </w:rPr>
        <w:t>CreateApprovalTask</w:t>
      </w:r>
    </w:p>
    <w:p w:rsidR="00B36F5A" w:rsidRDefault="00B36F5A" w:rsidP="00B36F5A">
      <w:pPr>
        <w:pStyle w:val="Heading5"/>
      </w:pPr>
      <w:r>
        <w:t xml:space="preserve">In the properties pane, set the </w:t>
      </w:r>
      <w:r w:rsidRPr="00C16EAA">
        <w:rPr>
          <w:b/>
        </w:rPr>
        <w:t>Name</w:t>
      </w:r>
      <w:r>
        <w:t xml:space="preserve"> property to </w:t>
      </w:r>
      <w:r w:rsidRPr="00C16EAA">
        <w:rPr>
          <w:b/>
        </w:rPr>
        <w:t>CreateApprovalTask</w:t>
      </w:r>
      <w:r>
        <w:t>.</w:t>
      </w:r>
    </w:p>
    <w:p w:rsidR="00B36F5A" w:rsidRDefault="00B36F5A" w:rsidP="00B36F5A">
      <w:pPr>
        <w:pStyle w:val="Heading4"/>
      </w:pPr>
      <w:r>
        <w:t xml:space="preserve">In the </w:t>
      </w:r>
      <w:r w:rsidRPr="00C16EAA">
        <w:rPr>
          <w:b/>
        </w:rPr>
        <w:t>CreateApprovalTask’s</w:t>
      </w:r>
      <w:r>
        <w:t xml:space="preserve"> properties pane, create a new correlation token </w:t>
      </w:r>
      <w:r w:rsidR="00315999">
        <w:t xml:space="preserve">scoped to the </w:t>
      </w:r>
      <w:r w:rsidR="00315999" w:rsidRPr="00315999">
        <w:rPr>
          <w:b/>
        </w:rPr>
        <w:t>WaitingFormApproval</w:t>
      </w:r>
      <w:r w:rsidR="00315999">
        <w:t xml:space="preserve"> state </w:t>
      </w:r>
      <w:r>
        <w:t xml:space="preserve">named </w:t>
      </w:r>
      <w:r w:rsidRPr="00C16EAA">
        <w:rPr>
          <w:b/>
        </w:rPr>
        <w:t>ApprovalToken</w:t>
      </w:r>
      <w:r>
        <w:t>.</w:t>
      </w:r>
    </w:p>
    <w:p w:rsidR="00B36F5A" w:rsidRDefault="00B36F5A" w:rsidP="00B36F5A">
      <w:pPr>
        <w:pStyle w:val="Heading5"/>
      </w:pPr>
      <w:r>
        <w:t xml:space="preserve">In the properties pane, set the </w:t>
      </w:r>
      <w:r w:rsidRPr="00541BD2">
        <w:rPr>
          <w:b/>
        </w:rPr>
        <w:t>CorrelationToken</w:t>
      </w:r>
      <w:r>
        <w:t xml:space="preserve"> property to </w:t>
      </w:r>
      <w:r w:rsidR="0022447D">
        <w:rPr>
          <w:b/>
        </w:rPr>
        <w:t>A</w:t>
      </w:r>
      <w:r>
        <w:rPr>
          <w:b/>
        </w:rPr>
        <w:t>pproval</w:t>
      </w:r>
      <w:r w:rsidRPr="00541BD2">
        <w:rPr>
          <w:b/>
        </w:rPr>
        <w:t>Token</w:t>
      </w:r>
      <w:r>
        <w:t>.</w:t>
      </w:r>
    </w:p>
    <w:p w:rsidR="00B36F5A" w:rsidRDefault="00B36F5A" w:rsidP="00B36F5A">
      <w:pPr>
        <w:pStyle w:val="Heading5"/>
      </w:pPr>
      <w:r>
        <w:t xml:space="preserve">Expand the </w:t>
      </w:r>
      <w:r w:rsidRPr="00541BD2">
        <w:rPr>
          <w:b/>
        </w:rPr>
        <w:t>CorrelationToken</w:t>
      </w:r>
      <w:r>
        <w:t xml:space="preserve"> property in the property pane.</w:t>
      </w:r>
    </w:p>
    <w:p w:rsidR="00B36F5A" w:rsidRDefault="00B36F5A" w:rsidP="00B36F5A">
      <w:pPr>
        <w:pStyle w:val="Heading5"/>
        <w:rPr>
          <w:b/>
        </w:rPr>
      </w:pPr>
      <w:r>
        <w:t xml:space="preserve">Set the </w:t>
      </w:r>
      <w:r w:rsidRPr="00541BD2">
        <w:rPr>
          <w:b/>
        </w:rPr>
        <w:t>OwnerActivityName</w:t>
      </w:r>
      <w:r>
        <w:t xml:space="preserve"> property to </w:t>
      </w:r>
      <w:r>
        <w:rPr>
          <w:b/>
        </w:rPr>
        <w:t>WaitingForApproval</w:t>
      </w:r>
    </w:p>
    <w:p w:rsidR="00B36F5A" w:rsidRDefault="00B36F5A" w:rsidP="00B36F5A">
      <w:pPr>
        <w:pStyle w:val="ExerciseStepLevel2Picture"/>
        <w:jc w:val="center"/>
      </w:pPr>
      <w:r>
        <w:rPr>
          <w:noProof/>
        </w:rPr>
        <w:drawing>
          <wp:inline distT="0" distB="0" distL="0" distR="0">
            <wp:extent cx="2181225" cy="1351644"/>
            <wp:effectExtent l="190500" t="152400" r="180975" b="134256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135164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t>.</w:t>
      </w:r>
    </w:p>
    <w:p w:rsidR="00C16EAA" w:rsidRDefault="00C16EAA" w:rsidP="00C16EAA">
      <w:pPr>
        <w:pStyle w:val="Heading4"/>
      </w:pPr>
      <w:r>
        <w:lastRenderedPageBreak/>
        <w:t xml:space="preserve">Add a </w:t>
      </w:r>
      <w:r w:rsidRPr="001772EF">
        <w:rPr>
          <w:b/>
        </w:rPr>
        <w:t>TaskId</w:t>
      </w:r>
      <w:r>
        <w:t xml:space="preserve"> property to the workflow class to store the Id of the new task.</w:t>
      </w:r>
    </w:p>
    <w:p w:rsidR="00C16EAA" w:rsidRDefault="00C16EAA" w:rsidP="00C16EAA">
      <w:pPr>
        <w:pStyle w:val="Heading5"/>
      </w:pPr>
      <w:r>
        <w:t xml:space="preserve">View the code for the </w:t>
      </w:r>
      <w:r w:rsidRPr="006F2581">
        <w:rPr>
          <w:b/>
        </w:rPr>
        <w:t>Workflow</w:t>
      </w:r>
      <w:r>
        <w:t xml:space="preserve"> class by right clicking it in the </w:t>
      </w:r>
      <w:r w:rsidRPr="006F2581">
        <w:rPr>
          <w:b/>
        </w:rPr>
        <w:t>Solution Explorer</w:t>
      </w:r>
      <w:r>
        <w:t xml:space="preserve"> and selecting </w:t>
      </w:r>
      <w:r w:rsidRPr="006F2581">
        <w:rPr>
          <w:b/>
        </w:rPr>
        <w:t>View</w:t>
      </w:r>
      <w:r w:rsidR="006F2581">
        <w:rPr>
          <w:b/>
        </w:rPr>
        <w:t xml:space="preserve"> </w:t>
      </w:r>
      <w:r w:rsidRPr="006F2581">
        <w:rPr>
          <w:b/>
        </w:rPr>
        <w:t>Code</w:t>
      </w:r>
      <w:r>
        <w:t>.</w:t>
      </w:r>
    </w:p>
    <w:p w:rsidR="00C16EAA" w:rsidRDefault="00C16EAA" w:rsidP="00C16EAA">
      <w:pPr>
        <w:pStyle w:val="Heading5"/>
      </w:pPr>
      <w:r>
        <w:t xml:space="preserve">Add a public property named </w:t>
      </w:r>
      <w:r w:rsidRPr="006F2581">
        <w:rPr>
          <w:b/>
        </w:rPr>
        <w:t>ApprovalTaskId</w:t>
      </w:r>
      <w:r>
        <w:t xml:space="preserve"> to the class with a type of </w:t>
      </w:r>
      <w:r w:rsidRPr="006F2581">
        <w:rPr>
          <w:b/>
        </w:rPr>
        <w:t>Guid</w:t>
      </w:r>
      <w:r>
        <w:t>.</w:t>
      </w:r>
    </w:p>
    <w:p w:rsidR="00C16EAA" w:rsidRPr="00C16EAA" w:rsidRDefault="00C16EAA" w:rsidP="00C16EAA">
      <w:pPr>
        <w:pStyle w:val="ExerciseStepLevel2Code"/>
      </w:pPr>
      <w:r w:rsidRPr="00C16EAA">
        <w:t>public Guid ApprovalTaskId { get; set; }</w:t>
      </w:r>
    </w:p>
    <w:p w:rsidR="00C16EAA" w:rsidRDefault="00C16EAA" w:rsidP="00C16EAA">
      <w:pPr>
        <w:pStyle w:val="Heading4"/>
      </w:pPr>
      <w:r>
        <w:t xml:space="preserve">Bind the </w:t>
      </w:r>
      <w:r w:rsidRPr="006F2581">
        <w:rPr>
          <w:b/>
        </w:rPr>
        <w:t>TaskId</w:t>
      </w:r>
      <w:r>
        <w:t xml:space="preserve"> property of the </w:t>
      </w:r>
      <w:r w:rsidRPr="006F2581">
        <w:rPr>
          <w:b/>
        </w:rPr>
        <w:t>CreateApprovalTask</w:t>
      </w:r>
      <w:r>
        <w:t xml:space="preserve"> activity to the </w:t>
      </w:r>
      <w:r w:rsidRPr="006F2581">
        <w:rPr>
          <w:b/>
        </w:rPr>
        <w:t>ApprovalTaskId</w:t>
      </w:r>
      <w:r>
        <w:t xml:space="preserve"> property of the workflow.</w:t>
      </w:r>
    </w:p>
    <w:p w:rsidR="006F2581" w:rsidRDefault="006F2581" w:rsidP="006F2581">
      <w:pPr>
        <w:pStyle w:val="Heading5"/>
      </w:pPr>
      <w:r>
        <w:t xml:space="preserve">View the workflow designer by clicking </w:t>
      </w:r>
      <w:r w:rsidRPr="00917513">
        <w:rPr>
          <w:b/>
        </w:rPr>
        <w:t>Workflow.cs</w:t>
      </w:r>
      <w:r>
        <w:t xml:space="preserve"> in the </w:t>
      </w:r>
      <w:r w:rsidRPr="00917513">
        <w:rPr>
          <w:b/>
        </w:rPr>
        <w:t>Solution Explorer</w:t>
      </w:r>
      <w:r>
        <w:t xml:space="preserve"> and selecting </w:t>
      </w:r>
      <w:r w:rsidRPr="00917513">
        <w:rPr>
          <w:b/>
        </w:rPr>
        <w:t>View Designer</w:t>
      </w:r>
      <w:r>
        <w:t>.</w:t>
      </w:r>
    </w:p>
    <w:p w:rsidR="006F2581" w:rsidRDefault="006F2581" w:rsidP="006F2581">
      <w:pPr>
        <w:pStyle w:val="Heading5"/>
      </w:pPr>
      <w:r>
        <w:t xml:space="preserve">Open the </w:t>
      </w:r>
      <w:r w:rsidRPr="00917513">
        <w:rPr>
          <w:b/>
        </w:rPr>
        <w:t>WaitForApprovalInit</w:t>
      </w:r>
      <w:r>
        <w:t xml:space="preserve"> activity by double clicking it.</w:t>
      </w:r>
    </w:p>
    <w:p w:rsidR="006F2581" w:rsidRDefault="006F2581" w:rsidP="006F2581">
      <w:pPr>
        <w:pStyle w:val="Heading5"/>
      </w:pPr>
      <w:r>
        <w:t xml:space="preserve">Right click the </w:t>
      </w:r>
      <w:r w:rsidRPr="00917513">
        <w:rPr>
          <w:b/>
        </w:rPr>
        <w:t>CreateApprovaltask</w:t>
      </w:r>
      <w:r>
        <w:t xml:space="preserve"> activity and click </w:t>
      </w:r>
      <w:r w:rsidRPr="0022447D">
        <w:rPr>
          <w:b/>
        </w:rPr>
        <w:t>Properties</w:t>
      </w:r>
      <w:r>
        <w:t>.</w:t>
      </w:r>
    </w:p>
    <w:p w:rsidR="006F2581" w:rsidRDefault="006F2581" w:rsidP="006F2581">
      <w:pPr>
        <w:pStyle w:val="Heading5"/>
      </w:pPr>
      <w:r>
        <w:t xml:space="preserve">Open the </w:t>
      </w:r>
      <w:r w:rsidRPr="00917513">
        <w:rPr>
          <w:b/>
        </w:rPr>
        <w:t>Binding</w:t>
      </w:r>
      <w:r>
        <w:t xml:space="preserve"> dialog by selecting the </w:t>
      </w:r>
      <w:r w:rsidRPr="00917513">
        <w:rPr>
          <w:b/>
        </w:rPr>
        <w:t>TaskId</w:t>
      </w:r>
      <w:r>
        <w:t xml:space="preserve"> property and clicking the </w:t>
      </w:r>
      <w:r w:rsidRPr="0022447D">
        <w:rPr>
          <w:b/>
        </w:rPr>
        <w:t>…</w:t>
      </w:r>
      <w:r>
        <w:t xml:space="preserve"> button.</w:t>
      </w:r>
    </w:p>
    <w:p w:rsidR="006F2581" w:rsidRDefault="006F2581" w:rsidP="006F2581">
      <w:pPr>
        <w:pStyle w:val="Heading5"/>
      </w:pPr>
      <w:r>
        <w:t xml:space="preserve">In the </w:t>
      </w:r>
      <w:r w:rsidRPr="00917513">
        <w:rPr>
          <w:b/>
        </w:rPr>
        <w:t>Binding</w:t>
      </w:r>
      <w:r>
        <w:t xml:space="preserve"> dialog select the </w:t>
      </w:r>
      <w:r w:rsidRPr="00917513">
        <w:rPr>
          <w:b/>
        </w:rPr>
        <w:t>ApprovalTaskId</w:t>
      </w:r>
      <w:r>
        <w:t xml:space="preserve"> property and click </w:t>
      </w:r>
      <w:r w:rsidRPr="0022447D">
        <w:rPr>
          <w:b/>
        </w:rPr>
        <w:t>OK</w:t>
      </w:r>
      <w:r>
        <w:t>.</w:t>
      </w:r>
    </w:p>
    <w:p w:rsidR="006F2581" w:rsidRDefault="006F2581" w:rsidP="006F2581">
      <w:pPr>
        <w:pStyle w:val="ExerciseStepLevel2Picture"/>
        <w:jc w:val="center"/>
      </w:pPr>
      <w:r>
        <w:rPr>
          <w:noProof/>
        </w:rPr>
        <w:drawing>
          <wp:inline distT="0" distB="0" distL="0" distR="0">
            <wp:extent cx="3324225" cy="2672416"/>
            <wp:effectExtent l="190500" t="152400" r="180975" b="127934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267241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16EAA" w:rsidRDefault="00C16EAA" w:rsidP="00C16EAA">
      <w:pPr>
        <w:pStyle w:val="Heading4"/>
      </w:pPr>
      <w:r>
        <w:t xml:space="preserve">Create a handler for the </w:t>
      </w:r>
      <w:r w:rsidRPr="00C16EAA">
        <w:rPr>
          <w:b/>
        </w:rPr>
        <w:t>MethodInvoking</w:t>
      </w:r>
      <w:r>
        <w:t xml:space="preserve"> </w:t>
      </w:r>
      <w:r w:rsidR="00315999">
        <w:t>event that will</w:t>
      </w:r>
      <w:r>
        <w:t xml:space="preserve"> set the details of the new task to create.</w:t>
      </w:r>
    </w:p>
    <w:p w:rsidR="00C16EAA" w:rsidRDefault="00C16EAA" w:rsidP="00C16EAA">
      <w:pPr>
        <w:pStyle w:val="Heading5"/>
      </w:pPr>
      <w:r>
        <w:t xml:space="preserve">In the properties pane, set the </w:t>
      </w:r>
      <w:r w:rsidRPr="00C16EAA">
        <w:rPr>
          <w:b/>
        </w:rPr>
        <w:t>MethodInvoking</w:t>
      </w:r>
      <w:r>
        <w:t xml:space="preserve"> property to </w:t>
      </w:r>
      <w:r w:rsidRPr="00C16EAA">
        <w:rPr>
          <w:b/>
        </w:rPr>
        <w:t>CreateApprovalTask_Invoking</w:t>
      </w:r>
      <w:r>
        <w:t xml:space="preserve"> and press </w:t>
      </w:r>
      <w:r w:rsidRPr="00C16EAA">
        <w:rPr>
          <w:b/>
        </w:rPr>
        <w:t>Enter</w:t>
      </w:r>
      <w:r>
        <w:t>.</w:t>
      </w:r>
    </w:p>
    <w:p w:rsidR="00C16EAA" w:rsidRDefault="006F2581" w:rsidP="00C16EAA">
      <w:pPr>
        <w:pStyle w:val="Heading4"/>
      </w:pPr>
      <w:r>
        <w:t xml:space="preserve">Initialize </w:t>
      </w:r>
      <w:r w:rsidRPr="006F2581">
        <w:rPr>
          <w:b/>
        </w:rPr>
        <w:t>ApprovalTaskId</w:t>
      </w:r>
      <w:r>
        <w:t xml:space="preserve"> and s</w:t>
      </w:r>
      <w:r w:rsidR="00C16EAA">
        <w:t xml:space="preserve">et the details of the </w:t>
      </w:r>
      <w:r w:rsidR="00C16EAA" w:rsidRPr="00C16EAA">
        <w:rPr>
          <w:b/>
        </w:rPr>
        <w:t>TaskProperties</w:t>
      </w:r>
      <w:r w:rsidR="00C16EAA">
        <w:t xml:space="preserve"> property of the </w:t>
      </w:r>
      <w:r w:rsidR="00C16EAA" w:rsidRPr="00C16EAA">
        <w:rPr>
          <w:b/>
        </w:rPr>
        <w:t>CreateApprovalTask</w:t>
      </w:r>
      <w:r w:rsidR="00C16EAA">
        <w:t xml:space="preserve"> activity.</w:t>
      </w:r>
    </w:p>
    <w:p w:rsidR="00C16EAA" w:rsidRDefault="006F2581" w:rsidP="00C16EAA">
      <w:pPr>
        <w:pStyle w:val="Heading5"/>
      </w:pPr>
      <w:r>
        <w:t xml:space="preserve">In the </w:t>
      </w:r>
      <w:r w:rsidRPr="001772EF">
        <w:rPr>
          <w:b/>
        </w:rPr>
        <w:t>CreateApprovalTask_Invoking</w:t>
      </w:r>
      <w:r>
        <w:t xml:space="preserve"> method, initialize the value of </w:t>
      </w:r>
      <w:r w:rsidRPr="001772EF">
        <w:rPr>
          <w:b/>
        </w:rPr>
        <w:t>ApprovalTaskId</w:t>
      </w:r>
      <w:r>
        <w:t xml:space="preserve"> to the results of the </w:t>
      </w:r>
      <w:r w:rsidRPr="001772EF">
        <w:rPr>
          <w:b/>
        </w:rPr>
        <w:t>Guid.NewGuid</w:t>
      </w:r>
      <w:r>
        <w:t xml:space="preserve"> method.</w:t>
      </w:r>
    </w:p>
    <w:p w:rsidR="006F2581" w:rsidRDefault="006F2581" w:rsidP="00C16EAA">
      <w:pPr>
        <w:pStyle w:val="Heading5"/>
      </w:pPr>
      <w:r>
        <w:t xml:space="preserve">Create a new </w:t>
      </w:r>
      <w:r w:rsidRPr="006F2581">
        <w:rPr>
          <w:b/>
        </w:rPr>
        <w:t>SPWorkflowTaskProperties</w:t>
      </w:r>
      <w:r>
        <w:t xml:space="preserve"> object named </w:t>
      </w:r>
      <w:r w:rsidRPr="006F2581">
        <w:rPr>
          <w:b/>
        </w:rPr>
        <w:t>taskProperties</w:t>
      </w:r>
      <w:r>
        <w:t>.</w:t>
      </w:r>
    </w:p>
    <w:p w:rsidR="006F2581" w:rsidRDefault="006F2581" w:rsidP="00C16EAA">
      <w:pPr>
        <w:pStyle w:val="Heading5"/>
      </w:pPr>
      <w:r>
        <w:t xml:space="preserve">Set its </w:t>
      </w:r>
      <w:r w:rsidRPr="006F2581">
        <w:rPr>
          <w:b/>
        </w:rPr>
        <w:t>AssignedTo</w:t>
      </w:r>
      <w:r>
        <w:t xml:space="preserve"> property to </w:t>
      </w:r>
      <w:r w:rsidRPr="006F2581">
        <w:rPr>
          <w:b/>
        </w:rPr>
        <w:t>Administrator</w:t>
      </w:r>
      <w:r>
        <w:t>.</w:t>
      </w:r>
    </w:p>
    <w:p w:rsidR="006F2581" w:rsidRDefault="006F2581" w:rsidP="00C16EAA">
      <w:pPr>
        <w:pStyle w:val="Heading5"/>
      </w:pPr>
      <w:r>
        <w:t xml:space="preserve">Set its </w:t>
      </w:r>
      <w:r w:rsidRPr="006F2581">
        <w:rPr>
          <w:b/>
        </w:rPr>
        <w:t>Title</w:t>
      </w:r>
      <w:r>
        <w:t xml:space="preserve"> to “</w:t>
      </w:r>
      <w:r w:rsidRPr="006F2581">
        <w:rPr>
          <w:b/>
        </w:rPr>
        <w:t>Archive Approval</w:t>
      </w:r>
      <w:r>
        <w:t>”.</w:t>
      </w:r>
    </w:p>
    <w:p w:rsidR="006F2581" w:rsidRDefault="006F2581" w:rsidP="00C16EAA">
      <w:pPr>
        <w:pStyle w:val="Heading5"/>
      </w:pPr>
      <w:r>
        <w:t xml:space="preserve">Set its </w:t>
      </w:r>
      <w:r w:rsidRPr="006F2581">
        <w:rPr>
          <w:b/>
        </w:rPr>
        <w:t>Description</w:t>
      </w:r>
      <w:r>
        <w:t xml:space="preserve"> to “</w:t>
      </w:r>
      <w:r w:rsidRPr="006F2581">
        <w:rPr>
          <w:b/>
        </w:rPr>
        <w:t>This document was flagged to be archived.  Please approve or reject this action.</w:t>
      </w:r>
      <w:r>
        <w:t>”</w:t>
      </w:r>
    </w:p>
    <w:p w:rsidR="00E90524" w:rsidRPr="00E90524" w:rsidRDefault="00E90524" w:rsidP="00E90524">
      <w:pPr>
        <w:pStyle w:val="ExerciseStepLevel2Code"/>
      </w:pPr>
      <w:r w:rsidRPr="00E90524">
        <w:t>ApprovalTaskId = Guid.NewGuid();</w:t>
      </w:r>
    </w:p>
    <w:p w:rsidR="00E90524" w:rsidRPr="00E90524" w:rsidRDefault="00E90524" w:rsidP="00E90524">
      <w:pPr>
        <w:pStyle w:val="ExerciseStepLevel2Code"/>
      </w:pPr>
      <w:r w:rsidRPr="00E90524">
        <w:t xml:space="preserve"> </w:t>
      </w:r>
    </w:p>
    <w:p w:rsidR="006F2581" w:rsidRPr="006F2581" w:rsidRDefault="006F2581" w:rsidP="00E90524">
      <w:pPr>
        <w:pStyle w:val="ExerciseStepLevel2Code"/>
      </w:pPr>
      <w:r w:rsidRPr="006F2581">
        <w:t>SPWorkflowTaskProperties taskProperties = new SPWorkflowTaskProperties();</w:t>
      </w:r>
    </w:p>
    <w:p w:rsidR="006F2581" w:rsidRPr="006F2581" w:rsidRDefault="006F2581" w:rsidP="006F2581">
      <w:pPr>
        <w:pStyle w:val="ExerciseStepLevel2Code"/>
      </w:pPr>
      <w:r w:rsidRPr="00917513">
        <w:t>taskProperties.AssignedTo = "</w:t>
      </w:r>
      <w:r w:rsidR="00917513" w:rsidRPr="00917513">
        <w:t>LITWAREINC</w:t>
      </w:r>
      <w:r w:rsidR="00CE57F2" w:rsidRPr="00917513">
        <w:t>\\</w:t>
      </w:r>
      <w:r w:rsidRPr="00917513">
        <w:t>Administrator";</w:t>
      </w:r>
    </w:p>
    <w:p w:rsidR="006F2581" w:rsidRPr="006F2581" w:rsidRDefault="006F2581" w:rsidP="006F2581">
      <w:pPr>
        <w:pStyle w:val="ExerciseStepLevel2Code"/>
      </w:pPr>
      <w:r w:rsidRPr="006F2581">
        <w:t>taskProperties.Title = "Archival Approval";</w:t>
      </w:r>
    </w:p>
    <w:p w:rsidR="006F2581" w:rsidRDefault="006F2581" w:rsidP="006F2581">
      <w:pPr>
        <w:pStyle w:val="ExerciseStepLevel2Code"/>
      </w:pPr>
      <w:r w:rsidRPr="006F2581">
        <w:t>taskProperties.Description = "This document was flagged to be archived.  Please approve or reject this action.";</w:t>
      </w:r>
    </w:p>
    <w:p w:rsidR="006F2581" w:rsidRDefault="006F2581" w:rsidP="006F2581">
      <w:pPr>
        <w:pStyle w:val="Heading4"/>
      </w:pPr>
      <w:r>
        <w:t xml:space="preserve">Assign the </w:t>
      </w:r>
      <w:r w:rsidRPr="001772EF">
        <w:rPr>
          <w:b/>
        </w:rPr>
        <w:t>taskProperties</w:t>
      </w:r>
      <w:r>
        <w:t xml:space="preserve"> object to the </w:t>
      </w:r>
      <w:r w:rsidRPr="001772EF">
        <w:rPr>
          <w:b/>
        </w:rPr>
        <w:t>CreateTask</w:t>
      </w:r>
      <w:r>
        <w:t xml:space="preserve"> activity that is </w:t>
      </w:r>
      <w:r w:rsidR="001772EF">
        <w:t xml:space="preserve">currently </w:t>
      </w:r>
      <w:r>
        <w:t>executing.</w:t>
      </w:r>
    </w:p>
    <w:p w:rsidR="006F2581" w:rsidRDefault="006F2581" w:rsidP="006F2581">
      <w:pPr>
        <w:pStyle w:val="Heading5"/>
      </w:pPr>
      <w:r>
        <w:lastRenderedPageBreak/>
        <w:t xml:space="preserve">Cast the </w:t>
      </w:r>
      <w:r w:rsidRPr="001772EF">
        <w:rPr>
          <w:b/>
        </w:rPr>
        <w:t>sender</w:t>
      </w:r>
      <w:r>
        <w:t xml:space="preserve"> property </w:t>
      </w:r>
      <w:r w:rsidR="001772EF">
        <w:t xml:space="preserve">to a </w:t>
      </w:r>
      <w:r w:rsidR="001772EF" w:rsidRPr="001772EF">
        <w:rPr>
          <w:b/>
        </w:rPr>
        <w:t>CreateTask</w:t>
      </w:r>
      <w:r w:rsidR="001772EF">
        <w:t xml:space="preserve"> object and store the result in a </w:t>
      </w:r>
      <w:r w:rsidR="001772EF" w:rsidRPr="001772EF">
        <w:rPr>
          <w:b/>
        </w:rPr>
        <w:t>createApprovalTask</w:t>
      </w:r>
      <w:r w:rsidR="001772EF">
        <w:t xml:space="preserve"> variable.</w:t>
      </w:r>
    </w:p>
    <w:p w:rsidR="001772EF" w:rsidRDefault="001772EF" w:rsidP="006F2581">
      <w:pPr>
        <w:pStyle w:val="Heading5"/>
      </w:pPr>
      <w:r>
        <w:t xml:space="preserve">Set </w:t>
      </w:r>
      <w:r w:rsidRPr="001772EF">
        <w:rPr>
          <w:b/>
        </w:rPr>
        <w:t>createApprovalTask’s</w:t>
      </w:r>
      <w:r>
        <w:t xml:space="preserve"> </w:t>
      </w:r>
      <w:r w:rsidRPr="001772EF">
        <w:rPr>
          <w:b/>
        </w:rPr>
        <w:t>TaskProperties</w:t>
      </w:r>
      <w:r>
        <w:t xml:space="preserve"> property using the </w:t>
      </w:r>
      <w:r w:rsidRPr="001772EF">
        <w:rPr>
          <w:b/>
        </w:rPr>
        <w:t>taskProperties</w:t>
      </w:r>
      <w:r>
        <w:t xml:space="preserve"> variable.</w:t>
      </w:r>
    </w:p>
    <w:p w:rsidR="001772EF" w:rsidRPr="001772EF" w:rsidRDefault="001772EF" w:rsidP="001772EF">
      <w:pPr>
        <w:pStyle w:val="ExerciseStepLevel2Code"/>
      </w:pPr>
      <w:r w:rsidRPr="001772EF">
        <w:t>CreateTask createApprovalTask = sender as CreateTask;</w:t>
      </w:r>
    </w:p>
    <w:p w:rsidR="001772EF" w:rsidRDefault="001772EF" w:rsidP="001772EF">
      <w:pPr>
        <w:pStyle w:val="ExerciseStepLevel2Code"/>
      </w:pPr>
      <w:r w:rsidRPr="001772EF">
        <w:t>createApprovalTask.TaskProperties = taskProperties;</w:t>
      </w:r>
    </w:p>
    <w:p w:rsidR="00E94468" w:rsidRDefault="00E94468" w:rsidP="00F063A4">
      <w:pPr>
        <w:pStyle w:val="Heading3"/>
      </w:pPr>
      <w:r>
        <w:t xml:space="preserve">Add a new </w:t>
      </w:r>
      <w:r w:rsidRPr="00E94468">
        <w:rPr>
          <w:b/>
        </w:rPr>
        <w:t>EventDrivenActivity</w:t>
      </w:r>
      <w:r>
        <w:t xml:space="preserve"> named </w:t>
      </w:r>
      <w:r w:rsidRPr="00E94468">
        <w:rPr>
          <w:b/>
        </w:rPr>
        <w:t>WaitingForApprovalTaskChanged</w:t>
      </w:r>
      <w:r>
        <w:t xml:space="preserve"> to the </w:t>
      </w:r>
      <w:r w:rsidRPr="00E94468">
        <w:rPr>
          <w:b/>
        </w:rPr>
        <w:t>WaitingForApproval</w:t>
      </w:r>
      <w:r>
        <w:t xml:space="preserve"> state.</w:t>
      </w:r>
    </w:p>
    <w:p w:rsidR="001772EF" w:rsidRDefault="001772EF" w:rsidP="00315999">
      <w:pPr>
        <w:pStyle w:val="Heading4"/>
      </w:pPr>
      <w:r>
        <w:t xml:space="preserve">Right click </w:t>
      </w:r>
      <w:r w:rsidRPr="00917513">
        <w:rPr>
          <w:b/>
        </w:rPr>
        <w:t>Workflow.cs</w:t>
      </w:r>
      <w:r>
        <w:t xml:space="preserve"> in the </w:t>
      </w:r>
      <w:r w:rsidRPr="00917513">
        <w:rPr>
          <w:b/>
        </w:rPr>
        <w:t>Solution Explorer</w:t>
      </w:r>
      <w:r>
        <w:t xml:space="preserve"> and click </w:t>
      </w:r>
      <w:r w:rsidRPr="00917513">
        <w:rPr>
          <w:b/>
        </w:rPr>
        <w:t>View Designer</w:t>
      </w:r>
      <w:r>
        <w:t>.</w:t>
      </w:r>
    </w:p>
    <w:p w:rsidR="001772EF" w:rsidRDefault="001772EF" w:rsidP="001772EF">
      <w:pPr>
        <w:pStyle w:val="Heading4"/>
      </w:pPr>
      <w:r>
        <w:t xml:space="preserve">Right click the </w:t>
      </w:r>
      <w:r w:rsidRPr="00917513">
        <w:rPr>
          <w:b/>
        </w:rPr>
        <w:t>WaitingForApproval</w:t>
      </w:r>
      <w:r>
        <w:t xml:space="preserve"> state and click </w:t>
      </w:r>
      <w:r w:rsidRPr="00917513">
        <w:rPr>
          <w:b/>
        </w:rPr>
        <w:t>Add EventDriven</w:t>
      </w:r>
      <w:r>
        <w:t>.</w:t>
      </w:r>
    </w:p>
    <w:p w:rsidR="001772EF" w:rsidRDefault="001772EF" w:rsidP="001772EF">
      <w:pPr>
        <w:pStyle w:val="Heading4"/>
      </w:pPr>
      <w:r>
        <w:t xml:space="preserve">Set the name of the new </w:t>
      </w:r>
      <w:r>
        <w:rPr>
          <w:b/>
        </w:rPr>
        <w:t xml:space="preserve">EventDrivenActivity </w:t>
      </w:r>
      <w:r>
        <w:t xml:space="preserve">to </w:t>
      </w:r>
      <w:r>
        <w:rPr>
          <w:b/>
        </w:rPr>
        <w:t>WaitingForApprovalTaskChanged</w:t>
      </w:r>
      <w:r>
        <w:t>.</w:t>
      </w:r>
    </w:p>
    <w:p w:rsidR="001772EF" w:rsidRDefault="001772EF" w:rsidP="001772EF">
      <w:pPr>
        <w:pStyle w:val="Heading5"/>
      </w:pPr>
      <w:r>
        <w:t xml:space="preserve">Right click the new </w:t>
      </w:r>
      <w:r>
        <w:rPr>
          <w:b/>
        </w:rPr>
        <w:t xml:space="preserve">EventDrivenActivity </w:t>
      </w:r>
      <w:r>
        <w:t xml:space="preserve">and click </w:t>
      </w:r>
      <w:r w:rsidRPr="001772EF">
        <w:rPr>
          <w:b/>
        </w:rPr>
        <w:t>Properties</w:t>
      </w:r>
      <w:r>
        <w:t>.</w:t>
      </w:r>
    </w:p>
    <w:p w:rsidR="001772EF" w:rsidRDefault="001772EF" w:rsidP="001772EF">
      <w:pPr>
        <w:pStyle w:val="Heading5"/>
      </w:pPr>
      <w:r>
        <w:t xml:space="preserve">In the properties pane, set the </w:t>
      </w:r>
      <w:r w:rsidRPr="001772EF">
        <w:rPr>
          <w:b/>
        </w:rPr>
        <w:t>Name</w:t>
      </w:r>
      <w:r>
        <w:t xml:space="preserve"> property to </w:t>
      </w:r>
      <w:r w:rsidRPr="001772EF">
        <w:rPr>
          <w:b/>
        </w:rPr>
        <w:t>WaitingForApproval</w:t>
      </w:r>
      <w:r w:rsidR="0022447D">
        <w:rPr>
          <w:b/>
        </w:rPr>
        <w:t>TaskChanged</w:t>
      </w:r>
      <w:r>
        <w:t>.</w:t>
      </w:r>
    </w:p>
    <w:p w:rsidR="001772EF" w:rsidRDefault="001772EF" w:rsidP="001772EF">
      <w:pPr>
        <w:pStyle w:val="ExerciseStepLevel2Picture"/>
        <w:jc w:val="center"/>
      </w:pPr>
      <w:r>
        <w:rPr>
          <w:noProof/>
        </w:rPr>
        <w:drawing>
          <wp:inline distT="0" distB="0" distL="0" distR="0">
            <wp:extent cx="1876425" cy="1743075"/>
            <wp:effectExtent l="190500" t="152400" r="180975" b="1428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17430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B1789" w:rsidRDefault="009B1789" w:rsidP="00E94468">
      <w:pPr>
        <w:pStyle w:val="Heading3"/>
      </w:pPr>
      <w:r>
        <w:t xml:space="preserve">Create a new </w:t>
      </w:r>
      <w:r w:rsidRPr="009B1789">
        <w:rPr>
          <w:b/>
        </w:rPr>
        <w:t>ApprovalTaskResult</w:t>
      </w:r>
      <w:r>
        <w:t xml:space="preserve"> property to the workflow to use when storing the result of the activity.</w:t>
      </w:r>
    </w:p>
    <w:p w:rsidR="009B1789" w:rsidRDefault="009B1789" w:rsidP="009B1789">
      <w:pPr>
        <w:pStyle w:val="Heading4"/>
      </w:pPr>
      <w:r>
        <w:t xml:space="preserve">To store task results efficiently, </w:t>
      </w:r>
      <w:r w:rsidR="00315999">
        <w:t xml:space="preserve">create </w:t>
      </w:r>
      <w:r>
        <w:t xml:space="preserve">a new </w:t>
      </w:r>
      <w:r w:rsidRPr="009B1789">
        <w:rPr>
          <w:b/>
        </w:rPr>
        <w:t>enum</w:t>
      </w:r>
      <w:r>
        <w:t xml:space="preserve"> named </w:t>
      </w:r>
      <w:r w:rsidRPr="009B1789">
        <w:rPr>
          <w:b/>
        </w:rPr>
        <w:t>TaskResult</w:t>
      </w:r>
      <w:r>
        <w:t xml:space="preserve"> </w:t>
      </w:r>
      <w:r w:rsidR="00315999">
        <w:t xml:space="preserve">to </w:t>
      </w:r>
      <w:r>
        <w:t xml:space="preserve">identify the </w:t>
      </w:r>
      <w:r w:rsidR="00315999">
        <w:t xml:space="preserve">task </w:t>
      </w:r>
      <w:r>
        <w:t>result.</w:t>
      </w:r>
    </w:p>
    <w:p w:rsidR="009B1789" w:rsidRDefault="009B1789" w:rsidP="009B1789">
      <w:pPr>
        <w:pStyle w:val="Heading5"/>
      </w:pPr>
      <w:r>
        <w:t xml:space="preserve">Right click on the project in the </w:t>
      </w:r>
      <w:r w:rsidRPr="009B1789">
        <w:rPr>
          <w:b/>
        </w:rPr>
        <w:t>Solution Explorer</w:t>
      </w:r>
      <w:r>
        <w:t xml:space="preserve"> and click </w:t>
      </w:r>
      <w:r w:rsidRPr="009B1789">
        <w:rPr>
          <w:b/>
        </w:rPr>
        <w:t>Add -&gt; Class</w:t>
      </w:r>
      <w:r>
        <w:t>.</w:t>
      </w:r>
    </w:p>
    <w:p w:rsidR="009B1789" w:rsidRDefault="009B1789" w:rsidP="009B1789">
      <w:pPr>
        <w:pStyle w:val="Heading5"/>
      </w:pPr>
      <w:r>
        <w:t xml:space="preserve">Name the class </w:t>
      </w:r>
      <w:r w:rsidRPr="009B1789">
        <w:rPr>
          <w:b/>
        </w:rPr>
        <w:t>TaskResults.cs</w:t>
      </w:r>
      <w:r>
        <w:t xml:space="preserve"> and click </w:t>
      </w:r>
      <w:r w:rsidRPr="00315999">
        <w:rPr>
          <w:b/>
        </w:rPr>
        <w:t>Add</w:t>
      </w:r>
      <w:r>
        <w:t>.</w:t>
      </w:r>
    </w:p>
    <w:p w:rsidR="009B1789" w:rsidRDefault="009B1789" w:rsidP="009B1789">
      <w:pPr>
        <w:pStyle w:val="Heading5"/>
      </w:pPr>
      <w:r>
        <w:t xml:space="preserve">Replace the class definition with a public </w:t>
      </w:r>
      <w:r w:rsidRPr="009B1789">
        <w:rPr>
          <w:b/>
        </w:rPr>
        <w:t>enum</w:t>
      </w:r>
      <w:r>
        <w:t xml:space="preserve"> definition named </w:t>
      </w:r>
      <w:r w:rsidRPr="009B1789">
        <w:rPr>
          <w:b/>
        </w:rPr>
        <w:t>TaskResults</w:t>
      </w:r>
      <w:r>
        <w:t xml:space="preserve"> with options for </w:t>
      </w:r>
      <w:r w:rsidRPr="009B1789">
        <w:rPr>
          <w:b/>
        </w:rPr>
        <w:t>None</w:t>
      </w:r>
      <w:r>
        <w:t xml:space="preserve"> and </w:t>
      </w:r>
      <w:r w:rsidRPr="009B1789">
        <w:rPr>
          <w:b/>
        </w:rPr>
        <w:t>Approved</w:t>
      </w:r>
      <w:r>
        <w:t>.</w:t>
      </w:r>
    </w:p>
    <w:p w:rsidR="009B1789" w:rsidRPr="009B1789" w:rsidRDefault="009B1789" w:rsidP="009B1789">
      <w:pPr>
        <w:pStyle w:val="ExerciseStepLevel2Code"/>
      </w:pPr>
      <w:r w:rsidRPr="009B1789">
        <w:t>public enum TaskResults</w:t>
      </w:r>
    </w:p>
    <w:p w:rsidR="009B1789" w:rsidRPr="009B1789" w:rsidRDefault="009B1789" w:rsidP="009B1789">
      <w:pPr>
        <w:pStyle w:val="ExerciseStepLevel2Code"/>
      </w:pPr>
      <w:r w:rsidRPr="009B1789">
        <w:t>{</w:t>
      </w:r>
    </w:p>
    <w:p w:rsidR="009B1789" w:rsidRPr="009B1789" w:rsidRDefault="009B1789" w:rsidP="009B1789">
      <w:pPr>
        <w:pStyle w:val="ExerciseStepLevel2Code"/>
      </w:pPr>
      <w:r w:rsidRPr="009B1789">
        <w:t xml:space="preserve">    None,</w:t>
      </w:r>
    </w:p>
    <w:p w:rsidR="009B1789" w:rsidRDefault="009B1789" w:rsidP="009B1789">
      <w:pPr>
        <w:pStyle w:val="ExerciseStepLevel2Code"/>
      </w:pPr>
      <w:r w:rsidRPr="009B1789">
        <w:t xml:space="preserve">    Approved</w:t>
      </w:r>
      <w:r w:rsidR="00C3395B">
        <w:t>,</w:t>
      </w:r>
    </w:p>
    <w:p w:rsidR="00C3395B" w:rsidRPr="009B1789" w:rsidRDefault="00C3395B" w:rsidP="009B1789">
      <w:pPr>
        <w:pStyle w:val="ExerciseStepLevel2Code"/>
      </w:pPr>
      <w:r>
        <w:t xml:space="preserve">    Rejected</w:t>
      </w:r>
    </w:p>
    <w:p w:rsidR="009B1789" w:rsidRDefault="009B1789" w:rsidP="009B1789">
      <w:pPr>
        <w:pStyle w:val="ExerciseStepLevel2Code"/>
      </w:pPr>
      <w:r w:rsidRPr="009B1789">
        <w:t>}</w:t>
      </w:r>
    </w:p>
    <w:p w:rsidR="009B1789" w:rsidRDefault="009B1789" w:rsidP="009B1789">
      <w:pPr>
        <w:pStyle w:val="Heading4"/>
      </w:pPr>
      <w:r>
        <w:t xml:space="preserve">Open the </w:t>
      </w:r>
      <w:r w:rsidRPr="007A7A71">
        <w:rPr>
          <w:b/>
        </w:rPr>
        <w:t>Workflow.cs</w:t>
      </w:r>
      <w:r>
        <w:t xml:space="preserve"> code and add a new public property named </w:t>
      </w:r>
      <w:r w:rsidRPr="0022447D">
        <w:rPr>
          <w:b/>
        </w:rPr>
        <w:t>ApprovalTaskResult</w:t>
      </w:r>
      <w:r>
        <w:t xml:space="preserve"> of type </w:t>
      </w:r>
      <w:r w:rsidRPr="007A7A71">
        <w:rPr>
          <w:b/>
        </w:rPr>
        <w:t>TaskResult</w:t>
      </w:r>
      <w:r>
        <w:t>.</w:t>
      </w:r>
    </w:p>
    <w:p w:rsidR="009B1789" w:rsidRDefault="009B1789" w:rsidP="009B1789">
      <w:pPr>
        <w:pStyle w:val="Heading5"/>
      </w:pPr>
      <w:r>
        <w:t xml:space="preserve">Right click on the </w:t>
      </w:r>
      <w:r w:rsidRPr="007A7A71">
        <w:rPr>
          <w:b/>
        </w:rPr>
        <w:t>Workflow.cs</w:t>
      </w:r>
      <w:r>
        <w:t xml:space="preserve"> workflow in the </w:t>
      </w:r>
      <w:r w:rsidRPr="007A7A71">
        <w:rPr>
          <w:b/>
        </w:rPr>
        <w:t>Solution Explorer</w:t>
      </w:r>
      <w:r>
        <w:t xml:space="preserve"> and click </w:t>
      </w:r>
      <w:r w:rsidRPr="007A7A71">
        <w:rPr>
          <w:b/>
        </w:rPr>
        <w:t>View Code</w:t>
      </w:r>
      <w:r>
        <w:t>.</w:t>
      </w:r>
    </w:p>
    <w:p w:rsidR="009B1789" w:rsidRDefault="009B1789" w:rsidP="009B1789">
      <w:pPr>
        <w:pStyle w:val="Heading5"/>
      </w:pPr>
      <w:r>
        <w:t xml:space="preserve">Add a new property named </w:t>
      </w:r>
      <w:r w:rsidRPr="007A7A71">
        <w:rPr>
          <w:b/>
        </w:rPr>
        <w:t>ApprovalTaskResult</w:t>
      </w:r>
      <w:r>
        <w:t xml:space="preserve"> of type </w:t>
      </w:r>
      <w:r w:rsidRPr="007A7A71">
        <w:rPr>
          <w:b/>
        </w:rPr>
        <w:t>TaskResult</w:t>
      </w:r>
      <w:r>
        <w:t xml:space="preserve"> to the class.</w:t>
      </w:r>
    </w:p>
    <w:p w:rsidR="009B1789" w:rsidRPr="009B1789" w:rsidRDefault="009B1789" w:rsidP="009B1789">
      <w:pPr>
        <w:pStyle w:val="ExerciseStepLevel2Code"/>
      </w:pPr>
      <w:r w:rsidRPr="009B1789">
        <w:t>public Guid ApprovalTaskId { get; set; }</w:t>
      </w:r>
    </w:p>
    <w:p w:rsidR="009B1789" w:rsidRPr="009B1789" w:rsidRDefault="009B1789" w:rsidP="007A7A71">
      <w:pPr>
        <w:pStyle w:val="ExerciseStepLevel2Code"/>
      </w:pPr>
      <w:r w:rsidRPr="009B1789">
        <w:t>public TaskResults ApprovalTaskResult { get; set; }</w:t>
      </w:r>
    </w:p>
    <w:p w:rsidR="00E94468" w:rsidRDefault="00E94468" w:rsidP="00E94468">
      <w:pPr>
        <w:pStyle w:val="Heading3"/>
      </w:pPr>
      <w:r>
        <w:lastRenderedPageBreak/>
        <w:t>Add a</w:t>
      </w:r>
      <w:r w:rsidR="001772EF">
        <w:t>n</w:t>
      </w:r>
      <w:r>
        <w:t xml:space="preserve"> </w:t>
      </w:r>
      <w:r w:rsidRPr="00E94468">
        <w:rPr>
          <w:b/>
        </w:rPr>
        <w:t>OnTaskChanged</w:t>
      </w:r>
      <w:r>
        <w:t xml:space="preserve"> event to the </w:t>
      </w:r>
      <w:r w:rsidRPr="00E94468">
        <w:rPr>
          <w:b/>
        </w:rPr>
        <w:t>WaitingForApproval</w:t>
      </w:r>
      <w:r>
        <w:t xml:space="preserve"> state that waits for the previously created task to change.</w:t>
      </w:r>
    </w:p>
    <w:p w:rsidR="001772EF" w:rsidRDefault="001772EF" w:rsidP="001772EF">
      <w:pPr>
        <w:pStyle w:val="Heading4"/>
      </w:pPr>
      <w:r>
        <w:t xml:space="preserve">Drag a new </w:t>
      </w:r>
      <w:r>
        <w:rPr>
          <w:b/>
        </w:rPr>
        <w:t>OnTaskChanged</w:t>
      </w:r>
      <w:r>
        <w:t xml:space="preserve"> activity from the </w:t>
      </w:r>
      <w:r w:rsidRPr="001772EF">
        <w:rPr>
          <w:b/>
        </w:rPr>
        <w:t>Toolbox</w:t>
      </w:r>
      <w:r>
        <w:t xml:space="preserve"> into the </w:t>
      </w:r>
      <w:r>
        <w:rPr>
          <w:b/>
        </w:rPr>
        <w:t xml:space="preserve">WaitingForApprovalTaskChanged </w:t>
      </w:r>
      <w:r>
        <w:t xml:space="preserve">activity and name it </w:t>
      </w:r>
      <w:r>
        <w:rPr>
          <w:b/>
        </w:rPr>
        <w:t>OnApprovalTaskChanged.</w:t>
      </w:r>
    </w:p>
    <w:p w:rsidR="001772EF" w:rsidRDefault="001772EF" w:rsidP="001772EF">
      <w:pPr>
        <w:pStyle w:val="Heading5"/>
      </w:pPr>
      <w:r>
        <w:t xml:space="preserve">In the properties pane, set the </w:t>
      </w:r>
      <w:r w:rsidRPr="00C16EAA">
        <w:rPr>
          <w:b/>
        </w:rPr>
        <w:t>Name</w:t>
      </w:r>
      <w:r>
        <w:t xml:space="preserve"> property to </w:t>
      </w:r>
      <w:r>
        <w:rPr>
          <w:b/>
        </w:rPr>
        <w:t>OnApprovalTaskChanged</w:t>
      </w:r>
      <w:r>
        <w:t>.</w:t>
      </w:r>
    </w:p>
    <w:p w:rsidR="001772EF" w:rsidRDefault="001772EF" w:rsidP="001772EF">
      <w:pPr>
        <w:pStyle w:val="Heading4"/>
      </w:pPr>
      <w:r>
        <w:t xml:space="preserve">In the </w:t>
      </w:r>
      <w:r>
        <w:rPr>
          <w:b/>
        </w:rPr>
        <w:t xml:space="preserve">OnApprovalTaskChanged </w:t>
      </w:r>
      <w:r>
        <w:t xml:space="preserve">properties pane, select the existing </w:t>
      </w:r>
      <w:r w:rsidRPr="00C16EAA">
        <w:rPr>
          <w:b/>
        </w:rPr>
        <w:t>ApprovalToken</w:t>
      </w:r>
      <w:r>
        <w:t xml:space="preserve"> correlation token.</w:t>
      </w:r>
    </w:p>
    <w:p w:rsidR="001772EF" w:rsidRDefault="001772EF" w:rsidP="001772EF">
      <w:pPr>
        <w:pStyle w:val="Heading5"/>
      </w:pPr>
      <w:r>
        <w:t xml:space="preserve">Right click the </w:t>
      </w:r>
      <w:r>
        <w:rPr>
          <w:b/>
        </w:rPr>
        <w:t xml:space="preserve">OnApprovalTaskChanged </w:t>
      </w:r>
      <w:r>
        <w:t xml:space="preserve">activity and click </w:t>
      </w:r>
      <w:r w:rsidRPr="00541BD2">
        <w:rPr>
          <w:b/>
        </w:rPr>
        <w:t>Properties</w:t>
      </w:r>
      <w:r>
        <w:t>.</w:t>
      </w:r>
    </w:p>
    <w:p w:rsidR="001772EF" w:rsidRDefault="001772EF" w:rsidP="001772EF">
      <w:pPr>
        <w:pStyle w:val="Heading5"/>
      </w:pPr>
      <w:r>
        <w:t xml:space="preserve">In the properties pane, set the </w:t>
      </w:r>
      <w:r w:rsidRPr="00541BD2">
        <w:rPr>
          <w:b/>
        </w:rPr>
        <w:t>CorrelationToken</w:t>
      </w:r>
      <w:r>
        <w:t xml:space="preserve"> property to </w:t>
      </w:r>
      <w:r w:rsidR="0022447D">
        <w:rPr>
          <w:b/>
        </w:rPr>
        <w:t>A</w:t>
      </w:r>
      <w:r>
        <w:rPr>
          <w:b/>
        </w:rPr>
        <w:t>pproval</w:t>
      </w:r>
      <w:r w:rsidRPr="00541BD2">
        <w:rPr>
          <w:b/>
        </w:rPr>
        <w:t>Token</w:t>
      </w:r>
      <w:r>
        <w:t>.</w:t>
      </w:r>
    </w:p>
    <w:p w:rsidR="0022447D" w:rsidRDefault="0022447D" w:rsidP="0022447D">
      <w:pPr>
        <w:pStyle w:val="Heading4"/>
      </w:pPr>
      <w:r>
        <w:t xml:space="preserve">In the </w:t>
      </w:r>
      <w:r w:rsidRPr="0022447D">
        <w:rPr>
          <w:b/>
        </w:rPr>
        <w:t>OnApprovalTaskChanged</w:t>
      </w:r>
      <w:r>
        <w:t xml:space="preserve"> properties pane, bind </w:t>
      </w:r>
      <w:r w:rsidRPr="0022447D">
        <w:rPr>
          <w:b/>
        </w:rPr>
        <w:t>TaskId</w:t>
      </w:r>
      <w:r>
        <w:t xml:space="preserve"> to </w:t>
      </w:r>
      <w:r w:rsidRPr="0022447D">
        <w:rPr>
          <w:b/>
        </w:rPr>
        <w:t>ApprovalTaskId</w:t>
      </w:r>
      <w:r>
        <w:t>.</w:t>
      </w:r>
    </w:p>
    <w:p w:rsidR="0022447D" w:rsidRDefault="0022447D" w:rsidP="0022447D">
      <w:pPr>
        <w:pStyle w:val="Heading5"/>
      </w:pPr>
      <w:r>
        <w:t xml:space="preserve">Open the </w:t>
      </w:r>
      <w:r w:rsidRPr="00917513">
        <w:rPr>
          <w:b/>
        </w:rPr>
        <w:t>Binding</w:t>
      </w:r>
      <w:r>
        <w:t xml:space="preserve"> dialog by selecting the </w:t>
      </w:r>
      <w:r w:rsidRPr="00917513">
        <w:rPr>
          <w:b/>
        </w:rPr>
        <w:t>TaskId</w:t>
      </w:r>
      <w:r>
        <w:t xml:space="preserve"> property and clicking the </w:t>
      </w:r>
      <w:r w:rsidRPr="0022447D">
        <w:rPr>
          <w:b/>
        </w:rPr>
        <w:t>…</w:t>
      </w:r>
      <w:r>
        <w:t xml:space="preserve"> button.</w:t>
      </w:r>
    </w:p>
    <w:p w:rsidR="0022447D" w:rsidRDefault="0022447D" w:rsidP="0022447D">
      <w:pPr>
        <w:pStyle w:val="Heading5"/>
      </w:pPr>
      <w:r>
        <w:t xml:space="preserve">In the </w:t>
      </w:r>
      <w:r w:rsidRPr="00917513">
        <w:rPr>
          <w:b/>
        </w:rPr>
        <w:t>Binding</w:t>
      </w:r>
      <w:r>
        <w:t xml:space="preserve"> dialog select the </w:t>
      </w:r>
      <w:r w:rsidRPr="00917513">
        <w:rPr>
          <w:b/>
        </w:rPr>
        <w:t>ApprovalTaskId</w:t>
      </w:r>
      <w:r>
        <w:t xml:space="preserve"> property and click </w:t>
      </w:r>
      <w:r w:rsidRPr="0022447D">
        <w:rPr>
          <w:b/>
        </w:rPr>
        <w:t>OK</w:t>
      </w:r>
      <w:r>
        <w:t>.</w:t>
      </w:r>
    </w:p>
    <w:p w:rsidR="00E94468" w:rsidRDefault="00E94468" w:rsidP="00E94468">
      <w:pPr>
        <w:pStyle w:val="Heading3"/>
      </w:pPr>
      <w:r>
        <w:t xml:space="preserve">When the task changes, check if the status is </w:t>
      </w:r>
      <w:r w:rsidRPr="00E94468">
        <w:rPr>
          <w:b/>
        </w:rPr>
        <w:t>Completed</w:t>
      </w:r>
      <w:r w:rsidR="009618F9">
        <w:t>.</w:t>
      </w:r>
    </w:p>
    <w:p w:rsidR="001772EF" w:rsidRDefault="001772EF" w:rsidP="001772EF">
      <w:pPr>
        <w:pStyle w:val="Heading4"/>
      </w:pPr>
      <w:r>
        <w:t xml:space="preserve">Add an </w:t>
      </w:r>
      <w:r w:rsidRPr="00315999">
        <w:rPr>
          <w:b/>
        </w:rPr>
        <w:t>Invoked</w:t>
      </w:r>
      <w:r>
        <w:t xml:space="preserve"> handler to the </w:t>
      </w:r>
      <w:r w:rsidRPr="009B1789">
        <w:rPr>
          <w:b/>
        </w:rPr>
        <w:t>OnApprovalTaskChanged</w:t>
      </w:r>
      <w:r>
        <w:t xml:space="preserve"> activity.</w:t>
      </w:r>
    </w:p>
    <w:p w:rsidR="001772EF" w:rsidRDefault="001772EF" w:rsidP="001772EF">
      <w:pPr>
        <w:pStyle w:val="Heading5"/>
      </w:pPr>
      <w:r>
        <w:t xml:space="preserve">Right click the </w:t>
      </w:r>
      <w:r w:rsidRPr="009B1789">
        <w:rPr>
          <w:b/>
        </w:rPr>
        <w:t>OnApprovalTaskChanged</w:t>
      </w:r>
      <w:r w:rsidR="009B1789">
        <w:t xml:space="preserve"> activity and click </w:t>
      </w:r>
      <w:r w:rsidR="009B1789" w:rsidRPr="009B1789">
        <w:rPr>
          <w:b/>
        </w:rPr>
        <w:t>Properties</w:t>
      </w:r>
      <w:r w:rsidR="009B1789">
        <w:t>.</w:t>
      </w:r>
    </w:p>
    <w:p w:rsidR="009B1789" w:rsidRDefault="009B1789" w:rsidP="009B1789">
      <w:pPr>
        <w:pStyle w:val="Heading5"/>
      </w:pPr>
      <w:r>
        <w:t xml:space="preserve">In the properties pane, set the </w:t>
      </w:r>
      <w:r>
        <w:rPr>
          <w:b/>
        </w:rPr>
        <w:t xml:space="preserve">Invoked </w:t>
      </w:r>
      <w:r>
        <w:t xml:space="preserve">property to </w:t>
      </w:r>
      <w:r>
        <w:rPr>
          <w:b/>
        </w:rPr>
        <w:t>OnApprovalTaskChanged</w:t>
      </w:r>
      <w:r w:rsidRPr="00C16EAA">
        <w:rPr>
          <w:b/>
        </w:rPr>
        <w:t>_Invok</w:t>
      </w:r>
      <w:r>
        <w:rPr>
          <w:b/>
        </w:rPr>
        <w:t>ed</w:t>
      </w:r>
      <w:r>
        <w:t xml:space="preserve"> and press </w:t>
      </w:r>
      <w:r w:rsidRPr="00C16EAA">
        <w:rPr>
          <w:b/>
        </w:rPr>
        <w:t>Enter</w:t>
      </w:r>
      <w:r>
        <w:t>.</w:t>
      </w:r>
    </w:p>
    <w:p w:rsidR="009B1789" w:rsidRDefault="009618F9" w:rsidP="009B1789">
      <w:pPr>
        <w:pStyle w:val="Heading4"/>
      </w:pPr>
      <w:r>
        <w:t xml:space="preserve">In the </w:t>
      </w:r>
      <w:r w:rsidRPr="009618F9">
        <w:rPr>
          <w:b/>
        </w:rPr>
        <w:t>OnApproval</w:t>
      </w:r>
      <w:r>
        <w:rPr>
          <w:b/>
        </w:rPr>
        <w:t>T</w:t>
      </w:r>
      <w:r w:rsidRPr="009618F9">
        <w:rPr>
          <w:b/>
        </w:rPr>
        <w:t>askChanged_Invoked</w:t>
      </w:r>
      <w:r>
        <w:t xml:space="preserve"> method cast the </w:t>
      </w:r>
      <w:r w:rsidRPr="009618F9">
        <w:rPr>
          <w:b/>
        </w:rPr>
        <w:t>e</w:t>
      </w:r>
      <w:r>
        <w:t xml:space="preserve"> parameter to </w:t>
      </w:r>
      <w:r w:rsidRPr="009618F9">
        <w:rPr>
          <w:b/>
        </w:rPr>
        <w:t>SPTaskServiceEventArgs</w:t>
      </w:r>
      <w:r>
        <w:t xml:space="preserve"> to access the activity specific event parameters and store it for later in the </w:t>
      </w:r>
      <w:r w:rsidRPr="009618F9">
        <w:rPr>
          <w:b/>
        </w:rPr>
        <w:t>args</w:t>
      </w:r>
      <w:r>
        <w:t xml:space="preserve"> variable.</w:t>
      </w:r>
    </w:p>
    <w:p w:rsidR="009618F9" w:rsidRPr="009618F9" w:rsidRDefault="009618F9" w:rsidP="009618F9">
      <w:pPr>
        <w:pStyle w:val="ExerciseStepLevel2Code"/>
      </w:pPr>
      <w:r w:rsidRPr="009618F9">
        <w:t>SPTaskServiceEventArgs args = e as SPTaskServiceEventArgs;</w:t>
      </w:r>
    </w:p>
    <w:p w:rsidR="009618F9" w:rsidRDefault="009618F9" w:rsidP="009B1789">
      <w:pPr>
        <w:pStyle w:val="Heading4"/>
      </w:pPr>
      <w:r>
        <w:t xml:space="preserve">Access the </w:t>
      </w:r>
      <w:r w:rsidRPr="009618F9">
        <w:rPr>
          <w:b/>
        </w:rPr>
        <w:t>Status</w:t>
      </w:r>
      <w:r>
        <w:t xml:space="preserve"> column of the task by accessing it in the </w:t>
      </w:r>
      <w:r w:rsidRPr="009618F9">
        <w:rPr>
          <w:b/>
        </w:rPr>
        <w:t>args’s</w:t>
      </w:r>
      <w:r>
        <w:t xml:space="preserve"> </w:t>
      </w:r>
      <w:r w:rsidRPr="009618F9">
        <w:rPr>
          <w:b/>
        </w:rPr>
        <w:t>afterProperties.ExtendedProperties</w:t>
      </w:r>
      <w:r>
        <w:t xml:space="preserve"> property.  Use the Guid ID of the column to retrieve its value.</w:t>
      </w:r>
    </w:p>
    <w:p w:rsidR="005643F7" w:rsidRPr="005643F7" w:rsidRDefault="005643F7" w:rsidP="005643F7">
      <w:pPr>
        <w:pStyle w:val="ExerciseStepLevel2Code"/>
      </w:pPr>
      <w:r w:rsidRPr="005643F7">
        <w:t>Guid statusFieldId = new Guid("{c15b34c3-ce7d-490a-b133-3f4de8801b76}");</w:t>
      </w:r>
    </w:p>
    <w:p w:rsidR="005643F7" w:rsidRPr="005643F7" w:rsidRDefault="005643F7" w:rsidP="005643F7">
      <w:pPr>
        <w:pStyle w:val="ExerciseStepLevel2Code"/>
      </w:pPr>
      <w:r w:rsidRPr="005643F7">
        <w:t>string result = args.afterProperties.ExtendedProperties[statusFieldId] as string;</w:t>
      </w:r>
    </w:p>
    <w:p w:rsidR="009618F9" w:rsidRDefault="009618F9" w:rsidP="005643F7">
      <w:pPr>
        <w:pStyle w:val="Heading4"/>
      </w:pPr>
      <w:r>
        <w:t xml:space="preserve">If the result of the task change is </w:t>
      </w:r>
      <w:r w:rsidRPr="009618F9">
        <w:rPr>
          <w:b/>
        </w:rPr>
        <w:t>Completed</w:t>
      </w:r>
      <w:r>
        <w:t xml:space="preserve">, set the </w:t>
      </w:r>
      <w:r w:rsidRPr="009618F9">
        <w:rPr>
          <w:b/>
        </w:rPr>
        <w:t>ApprovalTaskResult</w:t>
      </w:r>
      <w:r>
        <w:t xml:space="preserve"> property to </w:t>
      </w:r>
      <w:r w:rsidRPr="009618F9">
        <w:rPr>
          <w:b/>
        </w:rPr>
        <w:t>TaskResults.Approved</w:t>
      </w:r>
      <w:r>
        <w:t>.</w:t>
      </w:r>
    </w:p>
    <w:p w:rsidR="009618F9" w:rsidRPr="009618F9" w:rsidRDefault="009618F9" w:rsidP="009618F9">
      <w:pPr>
        <w:pStyle w:val="ExerciseStepLevel2Code"/>
      </w:pPr>
      <w:r w:rsidRPr="009618F9">
        <w:t>if (result == "Completed")</w:t>
      </w:r>
    </w:p>
    <w:p w:rsidR="009618F9" w:rsidRPr="009618F9" w:rsidRDefault="009618F9" w:rsidP="009618F9">
      <w:pPr>
        <w:pStyle w:val="ExerciseStepLevel2Code"/>
      </w:pPr>
      <w:r w:rsidRPr="009618F9">
        <w:t xml:space="preserve">    this.ApprovalTaskResult = TaskResults.Approved;</w:t>
      </w:r>
    </w:p>
    <w:p w:rsidR="009618F9" w:rsidRDefault="009618F9" w:rsidP="00E94468">
      <w:pPr>
        <w:pStyle w:val="Heading3"/>
      </w:pPr>
      <w:r>
        <w:t>If the task change indicated that the task was completed, log the result and transition to the completed state.</w:t>
      </w:r>
    </w:p>
    <w:p w:rsidR="009618F9" w:rsidRDefault="00992255" w:rsidP="009618F9">
      <w:pPr>
        <w:pStyle w:val="Heading4"/>
      </w:pPr>
      <w:r>
        <w:t xml:space="preserve">Add a new </w:t>
      </w:r>
      <w:r w:rsidRPr="00FA6E00">
        <w:rPr>
          <w:b/>
        </w:rPr>
        <w:t>IfElse</w:t>
      </w:r>
      <w:r>
        <w:t xml:space="preserve"> activity to the </w:t>
      </w:r>
      <w:r w:rsidRPr="00FA6E00">
        <w:rPr>
          <w:b/>
        </w:rPr>
        <w:t>WaitingForApprovalTaskChanged</w:t>
      </w:r>
      <w:r>
        <w:t xml:space="preserve"> activity with the name of </w:t>
      </w:r>
      <w:r w:rsidRPr="00FA6E00">
        <w:rPr>
          <w:b/>
        </w:rPr>
        <w:t>CheckApprovalTaskResult</w:t>
      </w:r>
      <w:r>
        <w:t>.</w:t>
      </w:r>
    </w:p>
    <w:p w:rsidR="00992255" w:rsidRDefault="00992255" w:rsidP="00992255">
      <w:pPr>
        <w:pStyle w:val="Heading5"/>
      </w:pPr>
      <w:r>
        <w:t xml:space="preserve">Drag a new </w:t>
      </w:r>
      <w:r w:rsidRPr="00FA6E00">
        <w:rPr>
          <w:b/>
        </w:rPr>
        <w:t>IfElse</w:t>
      </w:r>
      <w:r>
        <w:t xml:space="preserve"> activity from the </w:t>
      </w:r>
      <w:r w:rsidRPr="00917513">
        <w:rPr>
          <w:b/>
        </w:rPr>
        <w:t>Toolbox</w:t>
      </w:r>
      <w:r>
        <w:t xml:space="preserve"> into the </w:t>
      </w:r>
      <w:r w:rsidRPr="00FA6E00">
        <w:rPr>
          <w:b/>
        </w:rPr>
        <w:t>WaitingForApprova</w:t>
      </w:r>
      <w:r w:rsidR="00FA6E00" w:rsidRPr="00FA6E00">
        <w:rPr>
          <w:b/>
        </w:rPr>
        <w:t>lT</w:t>
      </w:r>
      <w:r w:rsidRPr="00FA6E00">
        <w:rPr>
          <w:b/>
        </w:rPr>
        <w:t>ask</w:t>
      </w:r>
      <w:r w:rsidR="00FA6E00" w:rsidRPr="00FA6E00">
        <w:rPr>
          <w:b/>
        </w:rPr>
        <w:t>C</w:t>
      </w:r>
      <w:r w:rsidRPr="00FA6E00">
        <w:rPr>
          <w:b/>
        </w:rPr>
        <w:t>hanged</w:t>
      </w:r>
      <w:r>
        <w:t xml:space="preserve"> following the </w:t>
      </w:r>
      <w:r w:rsidRPr="00FA6E00">
        <w:rPr>
          <w:b/>
        </w:rPr>
        <w:t>OnApprovalTaskChanged</w:t>
      </w:r>
      <w:r>
        <w:t xml:space="preserve"> activity.</w:t>
      </w:r>
    </w:p>
    <w:p w:rsidR="00992255" w:rsidRDefault="00992255" w:rsidP="00992255">
      <w:pPr>
        <w:pStyle w:val="Heading5"/>
      </w:pPr>
      <w:r>
        <w:t xml:space="preserve">In the properties pane, set the </w:t>
      </w:r>
      <w:r w:rsidRPr="00315999">
        <w:rPr>
          <w:b/>
        </w:rPr>
        <w:t>Name</w:t>
      </w:r>
      <w:r>
        <w:t xml:space="preserve"> property to </w:t>
      </w:r>
      <w:r w:rsidRPr="00FA6E00">
        <w:rPr>
          <w:b/>
        </w:rPr>
        <w:t>CheckApprovalTaskResult</w:t>
      </w:r>
      <w:r>
        <w:t>.</w:t>
      </w:r>
    </w:p>
    <w:p w:rsidR="00992255" w:rsidRDefault="00992255" w:rsidP="00992255">
      <w:pPr>
        <w:pStyle w:val="Heading4"/>
      </w:pPr>
      <w:r>
        <w:t xml:space="preserve">Set the left branch of the </w:t>
      </w:r>
      <w:r w:rsidRPr="00FA6E00">
        <w:rPr>
          <w:b/>
        </w:rPr>
        <w:t>CheckApprovalTaskResult</w:t>
      </w:r>
      <w:r>
        <w:t xml:space="preserve"> activity</w:t>
      </w:r>
      <w:r w:rsidR="00FA6E00">
        <w:t xml:space="preserve">’s name to </w:t>
      </w:r>
      <w:r w:rsidR="00FA6E00" w:rsidRPr="00FA6E00">
        <w:rPr>
          <w:b/>
        </w:rPr>
        <w:t>ApprovalTaskApproved</w:t>
      </w:r>
      <w:r w:rsidR="00FA6E00">
        <w:t xml:space="preserve"> and setup its condition.</w:t>
      </w:r>
    </w:p>
    <w:p w:rsidR="00FA6E00" w:rsidRDefault="00FA6E00" w:rsidP="00FA6E00">
      <w:pPr>
        <w:pStyle w:val="Heading5"/>
      </w:pPr>
      <w:r>
        <w:t xml:space="preserve">In the properties pane, set the </w:t>
      </w:r>
      <w:r w:rsidRPr="0022447D">
        <w:rPr>
          <w:b/>
        </w:rPr>
        <w:t>Name</w:t>
      </w:r>
      <w:r>
        <w:t xml:space="preserve"> property to </w:t>
      </w:r>
      <w:r w:rsidRPr="00FA6E00">
        <w:rPr>
          <w:b/>
        </w:rPr>
        <w:t>ApprovalTaskApproved</w:t>
      </w:r>
      <w:r w:rsidR="00315999">
        <w:t>.</w:t>
      </w:r>
    </w:p>
    <w:p w:rsidR="00FA6E00" w:rsidRDefault="00FA6E00" w:rsidP="00FA6E00">
      <w:pPr>
        <w:pStyle w:val="Heading5"/>
      </w:pPr>
      <w:r>
        <w:t xml:space="preserve">Set the </w:t>
      </w:r>
      <w:r w:rsidRPr="00FA6E00">
        <w:rPr>
          <w:b/>
        </w:rPr>
        <w:t>Condition</w:t>
      </w:r>
      <w:r>
        <w:t xml:space="preserve"> property to </w:t>
      </w:r>
      <w:r w:rsidRPr="00FA6E00">
        <w:rPr>
          <w:b/>
        </w:rPr>
        <w:t>Declarative Rule Condition</w:t>
      </w:r>
      <w:r>
        <w:t xml:space="preserve"> and expand the property.</w:t>
      </w:r>
    </w:p>
    <w:p w:rsidR="00FA6E00" w:rsidRDefault="00FA6E00" w:rsidP="00FA6E00">
      <w:pPr>
        <w:pStyle w:val="Heading5"/>
      </w:pPr>
      <w:r>
        <w:t xml:space="preserve">Set the </w:t>
      </w:r>
      <w:r w:rsidRPr="00FA6E00">
        <w:rPr>
          <w:b/>
        </w:rPr>
        <w:t>ConditionName</w:t>
      </w:r>
      <w:r>
        <w:t xml:space="preserve"> property to </w:t>
      </w:r>
      <w:r w:rsidRPr="00FA6E00">
        <w:rPr>
          <w:b/>
        </w:rPr>
        <w:t>IsApprovalTaskApproved</w:t>
      </w:r>
      <w:r>
        <w:t>.</w:t>
      </w:r>
    </w:p>
    <w:p w:rsidR="00FA6E00" w:rsidRDefault="00FA6E00" w:rsidP="00FA6E00">
      <w:pPr>
        <w:pStyle w:val="Heading5"/>
      </w:pPr>
      <w:r>
        <w:t xml:space="preserve">Set the </w:t>
      </w:r>
      <w:r w:rsidRPr="00FA6E00">
        <w:rPr>
          <w:b/>
        </w:rPr>
        <w:t>Expression</w:t>
      </w:r>
      <w:r>
        <w:t xml:space="preserve"> property to</w:t>
      </w:r>
      <w:r w:rsidR="00315999">
        <w:t>:</w:t>
      </w:r>
    </w:p>
    <w:p w:rsidR="00FA6E00" w:rsidRDefault="00FA6E00" w:rsidP="00FA6E00">
      <w:pPr>
        <w:pStyle w:val="ExerciseStepLevel2Code"/>
      </w:pPr>
      <w:r w:rsidRPr="00FA6E00">
        <w:t>this.ApprovalTaskResult == TaskResults.Approved</w:t>
      </w:r>
    </w:p>
    <w:p w:rsidR="00FA6E00" w:rsidRDefault="00FA6E00" w:rsidP="00FA6E00">
      <w:pPr>
        <w:pStyle w:val="ExerciseStepLevel2Picture"/>
        <w:jc w:val="center"/>
      </w:pPr>
      <w:r>
        <w:rPr>
          <w:noProof/>
        </w:rPr>
        <w:lastRenderedPageBreak/>
        <w:drawing>
          <wp:inline distT="0" distB="0" distL="0" distR="0">
            <wp:extent cx="5829300" cy="1666875"/>
            <wp:effectExtent l="190500" t="152400" r="171450" b="1428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16668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A6E00" w:rsidRDefault="00FA6E00" w:rsidP="00FA6E00">
      <w:pPr>
        <w:pStyle w:val="Heading4"/>
      </w:pPr>
      <w:r>
        <w:t xml:space="preserve">Set the right branch of the </w:t>
      </w:r>
      <w:r w:rsidRPr="00FA6E00">
        <w:rPr>
          <w:b/>
        </w:rPr>
        <w:t>CheckApprovalTaskResult</w:t>
      </w:r>
      <w:r>
        <w:t xml:space="preserve"> activity’s name to </w:t>
      </w:r>
      <w:r w:rsidRPr="00FA6E00">
        <w:rPr>
          <w:b/>
        </w:rPr>
        <w:t>ApprovalTaskInProgress</w:t>
      </w:r>
      <w:r>
        <w:t>.</w:t>
      </w:r>
    </w:p>
    <w:p w:rsidR="00FA6E00" w:rsidRDefault="00FA6E00" w:rsidP="00FA6E00">
      <w:pPr>
        <w:pStyle w:val="Heading5"/>
      </w:pPr>
      <w:r>
        <w:t xml:space="preserve">Right click the right branch of </w:t>
      </w:r>
      <w:r w:rsidRPr="00FA6E00">
        <w:rPr>
          <w:b/>
        </w:rPr>
        <w:t>CheckApprovalTaskResult</w:t>
      </w:r>
      <w:r>
        <w:t xml:space="preserve"> and click </w:t>
      </w:r>
      <w:r w:rsidRPr="00FA6E00">
        <w:rPr>
          <w:b/>
        </w:rPr>
        <w:t>Properties</w:t>
      </w:r>
      <w:r w:rsidRPr="00FA6E00">
        <w:t>.</w:t>
      </w:r>
    </w:p>
    <w:p w:rsidR="00FA6E00" w:rsidRDefault="00FA6E00" w:rsidP="00FA6E00">
      <w:pPr>
        <w:pStyle w:val="Heading5"/>
      </w:pPr>
      <w:r>
        <w:t xml:space="preserve">In the properties pane, set the </w:t>
      </w:r>
      <w:r w:rsidRPr="00FA6E00">
        <w:rPr>
          <w:b/>
        </w:rPr>
        <w:t>Name</w:t>
      </w:r>
      <w:r>
        <w:t xml:space="preserve"> property to </w:t>
      </w:r>
      <w:r w:rsidRPr="00FA6E00">
        <w:rPr>
          <w:b/>
        </w:rPr>
        <w:t>ApprovalTaskInProgess</w:t>
      </w:r>
      <w:r>
        <w:t>.</w:t>
      </w:r>
    </w:p>
    <w:p w:rsidR="00FA6E00" w:rsidRDefault="00FA6E00" w:rsidP="00FA6E00">
      <w:pPr>
        <w:pStyle w:val="Heading4"/>
        <w:ind w:left="792"/>
      </w:pPr>
      <w:r>
        <w:t xml:space="preserve">Add a new </w:t>
      </w:r>
      <w:r w:rsidRPr="00FA6E00">
        <w:rPr>
          <w:b/>
        </w:rPr>
        <w:t>LogToHistoryListActivity</w:t>
      </w:r>
      <w:r>
        <w:t xml:space="preserve"> to the </w:t>
      </w:r>
      <w:r w:rsidRPr="00FA6E00">
        <w:rPr>
          <w:b/>
        </w:rPr>
        <w:t>ApprovalTaskApproved</w:t>
      </w:r>
      <w:r>
        <w:t xml:space="preserve"> activity and name it </w:t>
      </w:r>
      <w:r w:rsidRPr="00FA6E00">
        <w:rPr>
          <w:b/>
        </w:rPr>
        <w:t>LogApprovalTaskApproved</w:t>
      </w:r>
      <w:r>
        <w:t>.</w:t>
      </w:r>
    </w:p>
    <w:p w:rsidR="00FA6E00" w:rsidRDefault="00FA6E00" w:rsidP="00FA6E00">
      <w:pPr>
        <w:pStyle w:val="Heading5"/>
      </w:pPr>
      <w:r>
        <w:t xml:space="preserve">In the properties pane, set the </w:t>
      </w:r>
      <w:r w:rsidRPr="00FA6E00">
        <w:rPr>
          <w:b/>
        </w:rPr>
        <w:t>Name</w:t>
      </w:r>
      <w:r>
        <w:t xml:space="preserve"> property to </w:t>
      </w:r>
      <w:r w:rsidR="0022447D">
        <w:rPr>
          <w:b/>
        </w:rPr>
        <w:t>LogApprovalTaskApproved</w:t>
      </w:r>
      <w:r>
        <w:t>.</w:t>
      </w:r>
    </w:p>
    <w:p w:rsidR="00FA6E00" w:rsidRDefault="00FA6E00" w:rsidP="00FA6E00">
      <w:pPr>
        <w:pStyle w:val="Heading5"/>
        <w:rPr>
          <w:b/>
        </w:rPr>
      </w:pPr>
      <w:r>
        <w:t xml:space="preserve">Set the </w:t>
      </w:r>
      <w:r w:rsidRPr="00FA6E00">
        <w:rPr>
          <w:b/>
        </w:rPr>
        <w:t>HistoryDescription</w:t>
      </w:r>
      <w:r>
        <w:t xml:space="preserve"> property to </w:t>
      </w:r>
      <w:r w:rsidRPr="00FA6E00">
        <w:rPr>
          <w:b/>
        </w:rPr>
        <w:t>“Approval task approved.”</w:t>
      </w:r>
    </w:p>
    <w:p w:rsidR="00FA6E00" w:rsidRDefault="00FA6E00" w:rsidP="00FA6E00">
      <w:pPr>
        <w:pStyle w:val="Heading4"/>
      </w:pPr>
      <w:r>
        <w:t xml:space="preserve">Add a new </w:t>
      </w:r>
      <w:r w:rsidRPr="00FA6E00">
        <w:rPr>
          <w:b/>
        </w:rPr>
        <w:t>SetState</w:t>
      </w:r>
      <w:r>
        <w:t xml:space="preserve"> activity to the </w:t>
      </w:r>
      <w:r w:rsidRPr="00FA6E00">
        <w:rPr>
          <w:b/>
        </w:rPr>
        <w:t>ApprovalTaskApproved</w:t>
      </w:r>
      <w:r>
        <w:t xml:space="preserve"> activity following the </w:t>
      </w:r>
      <w:r w:rsidRPr="00FA6E00">
        <w:rPr>
          <w:b/>
        </w:rPr>
        <w:t>LogApprovalTaskApproved</w:t>
      </w:r>
      <w:r>
        <w:t xml:space="preserve"> and name it </w:t>
      </w:r>
      <w:r w:rsidRPr="00FA6E00">
        <w:rPr>
          <w:b/>
        </w:rPr>
        <w:t>MoveOnApprovalTaskApproved</w:t>
      </w:r>
      <w:r>
        <w:t>.</w:t>
      </w:r>
    </w:p>
    <w:p w:rsidR="00FA6E00" w:rsidRDefault="00FA6E00" w:rsidP="00FA6E00">
      <w:pPr>
        <w:pStyle w:val="Heading5"/>
      </w:pPr>
      <w:r>
        <w:t xml:space="preserve">In the properties pane, set the </w:t>
      </w:r>
      <w:r w:rsidRPr="00FA6E00">
        <w:rPr>
          <w:b/>
        </w:rPr>
        <w:t>Name</w:t>
      </w:r>
      <w:r>
        <w:t xml:space="preserve"> property to </w:t>
      </w:r>
      <w:r w:rsidRPr="00FA6E00">
        <w:rPr>
          <w:b/>
        </w:rPr>
        <w:t>MoveOnApprovalTaskApproved</w:t>
      </w:r>
      <w:r>
        <w:t>.</w:t>
      </w:r>
    </w:p>
    <w:p w:rsidR="00FA6E00" w:rsidRPr="00FA6E00" w:rsidRDefault="00FA6E00" w:rsidP="00FA6E00">
      <w:pPr>
        <w:pStyle w:val="Heading5"/>
        <w:rPr>
          <w:b/>
        </w:rPr>
      </w:pPr>
      <w:r>
        <w:t xml:space="preserve">Set the </w:t>
      </w:r>
      <w:r w:rsidRPr="00FA6E00">
        <w:rPr>
          <w:b/>
        </w:rPr>
        <w:t>TargetStateName</w:t>
      </w:r>
      <w:r>
        <w:t xml:space="preserve"> to </w:t>
      </w:r>
      <w:r w:rsidRPr="00FA6E00">
        <w:rPr>
          <w:b/>
        </w:rPr>
        <w:t>Completed</w:t>
      </w:r>
      <w:r>
        <w:t>.</w:t>
      </w:r>
    </w:p>
    <w:p w:rsidR="00E94468" w:rsidRDefault="00E94468" w:rsidP="00E94468">
      <w:pPr>
        <w:pStyle w:val="Heading3"/>
      </w:pPr>
      <w:r>
        <w:t xml:space="preserve">Add a new </w:t>
      </w:r>
      <w:r w:rsidRPr="00E94468">
        <w:rPr>
          <w:b/>
        </w:rPr>
        <w:t>StateFinalizationActivity</w:t>
      </w:r>
      <w:r>
        <w:t xml:space="preserve"> to the </w:t>
      </w:r>
      <w:r w:rsidRPr="00E94468">
        <w:rPr>
          <w:b/>
        </w:rPr>
        <w:t>WaitingForApproval</w:t>
      </w:r>
      <w:r>
        <w:t xml:space="preserve"> state and name it </w:t>
      </w:r>
      <w:r w:rsidRPr="00E94468">
        <w:rPr>
          <w:b/>
        </w:rPr>
        <w:t>WaitingForApprovalFinal</w:t>
      </w:r>
      <w:r>
        <w:t>.</w:t>
      </w:r>
    </w:p>
    <w:p w:rsidR="009618F9" w:rsidRDefault="00072E24" w:rsidP="009618F9">
      <w:pPr>
        <w:pStyle w:val="Heading4"/>
      </w:pPr>
      <w:r>
        <w:t xml:space="preserve">Add a </w:t>
      </w:r>
      <w:r w:rsidRPr="00C44FD7">
        <w:rPr>
          <w:b/>
        </w:rPr>
        <w:t>StateFinalization</w:t>
      </w:r>
      <w:r>
        <w:t xml:space="preserve"> activity to the </w:t>
      </w:r>
      <w:r w:rsidRPr="00C44FD7">
        <w:rPr>
          <w:b/>
        </w:rPr>
        <w:t>WaitingForApproval</w:t>
      </w:r>
      <w:r>
        <w:t xml:space="preserve"> state and name it </w:t>
      </w:r>
      <w:r w:rsidRPr="00C44FD7">
        <w:rPr>
          <w:b/>
        </w:rPr>
        <w:t>WaitingForApprovalFinal</w:t>
      </w:r>
    </w:p>
    <w:p w:rsidR="00072E24" w:rsidRDefault="00072E24" w:rsidP="00072E24">
      <w:pPr>
        <w:pStyle w:val="Heading5"/>
      </w:pPr>
      <w:r>
        <w:t xml:space="preserve">Right click the </w:t>
      </w:r>
      <w:r w:rsidRPr="00C44FD7">
        <w:rPr>
          <w:b/>
        </w:rPr>
        <w:t>WaitingForApproval</w:t>
      </w:r>
      <w:r>
        <w:t xml:space="preserve"> state and select </w:t>
      </w:r>
      <w:r w:rsidRPr="00C44FD7">
        <w:rPr>
          <w:b/>
        </w:rPr>
        <w:t>Add StateFinalization</w:t>
      </w:r>
    </w:p>
    <w:p w:rsidR="00072E24" w:rsidRDefault="00072E24" w:rsidP="00072E24">
      <w:pPr>
        <w:pStyle w:val="Heading5"/>
      </w:pPr>
      <w:r>
        <w:t xml:space="preserve">Right click the new </w:t>
      </w:r>
      <w:r w:rsidRPr="00C44FD7">
        <w:rPr>
          <w:b/>
        </w:rPr>
        <w:t>StateFinalization</w:t>
      </w:r>
      <w:r>
        <w:t xml:space="preserve"> activity and set its name to </w:t>
      </w:r>
      <w:r w:rsidRPr="00C44FD7">
        <w:rPr>
          <w:b/>
        </w:rPr>
        <w:t>WaitingForApprovalFinal</w:t>
      </w:r>
      <w:r>
        <w:t>.</w:t>
      </w:r>
    </w:p>
    <w:p w:rsidR="00072E24" w:rsidRDefault="00072E24" w:rsidP="00072E24">
      <w:pPr>
        <w:pStyle w:val="ExerciseStepLevel2Picture"/>
        <w:jc w:val="center"/>
      </w:pPr>
      <w:r>
        <w:rPr>
          <w:noProof/>
        </w:rPr>
        <w:drawing>
          <wp:inline distT="0" distB="0" distL="0" distR="0">
            <wp:extent cx="1838325" cy="1714500"/>
            <wp:effectExtent l="190500" t="152400" r="180975" b="133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17145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17513" w:rsidRDefault="00917513">
      <w:pPr>
        <w:ind w:left="720"/>
        <w:rPr>
          <w:rFonts w:eastAsiaTheme="majorEastAsia" w:cs="Arial"/>
          <w:bCs/>
        </w:rPr>
      </w:pPr>
      <w:r>
        <w:br w:type="page"/>
      </w:r>
    </w:p>
    <w:p w:rsidR="000759F8" w:rsidRDefault="00E94468" w:rsidP="00E94468">
      <w:pPr>
        <w:pStyle w:val="Heading3"/>
      </w:pPr>
      <w:r>
        <w:lastRenderedPageBreak/>
        <w:t xml:space="preserve">In the </w:t>
      </w:r>
      <w:r w:rsidRPr="00E94468">
        <w:rPr>
          <w:b/>
        </w:rPr>
        <w:t>WaitingForApprovalFinal</w:t>
      </w:r>
      <w:r>
        <w:t xml:space="preserve"> activity, if the activity was completed, use the </w:t>
      </w:r>
      <w:r w:rsidRPr="00E94468">
        <w:rPr>
          <w:b/>
        </w:rPr>
        <w:t>CompleteTask</w:t>
      </w:r>
      <w:r>
        <w:t xml:space="preserve"> activity to mark the task as completed.</w:t>
      </w:r>
    </w:p>
    <w:p w:rsidR="00072E24" w:rsidRDefault="00072E24" w:rsidP="00072E24">
      <w:pPr>
        <w:pStyle w:val="Heading4"/>
      </w:pPr>
      <w:r>
        <w:t xml:space="preserve">Add a new </w:t>
      </w:r>
      <w:r w:rsidRPr="00FA6E00">
        <w:rPr>
          <w:b/>
        </w:rPr>
        <w:t>IfElse</w:t>
      </w:r>
      <w:r>
        <w:t xml:space="preserve"> activity to the </w:t>
      </w:r>
      <w:r w:rsidRPr="00FA6E00">
        <w:rPr>
          <w:b/>
        </w:rPr>
        <w:t>WaitingForApprovalTask</w:t>
      </w:r>
      <w:r>
        <w:rPr>
          <w:b/>
        </w:rPr>
        <w:t>Final</w:t>
      </w:r>
      <w:r>
        <w:t xml:space="preserve"> activity with the name of </w:t>
      </w:r>
      <w:r>
        <w:rPr>
          <w:b/>
        </w:rPr>
        <w:t>CheckApprovalTaskFinalAction</w:t>
      </w:r>
      <w:r>
        <w:t>.</w:t>
      </w:r>
    </w:p>
    <w:p w:rsidR="00072E24" w:rsidRDefault="00072E24" w:rsidP="00072E24">
      <w:pPr>
        <w:pStyle w:val="Heading5"/>
      </w:pPr>
      <w:r>
        <w:t xml:space="preserve">Drag a new </w:t>
      </w:r>
      <w:r w:rsidRPr="00FA6E00">
        <w:rPr>
          <w:b/>
        </w:rPr>
        <w:t>IfElse</w:t>
      </w:r>
      <w:r>
        <w:t xml:space="preserve"> activity from the </w:t>
      </w:r>
      <w:r w:rsidRPr="00315999">
        <w:rPr>
          <w:b/>
        </w:rPr>
        <w:t>Toolbox</w:t>
      </w:r>
      <w:r>
        <w:t xml:space="preserve"> into the </w:t>
      </w:r>
      <w:r>
        <w:rPr>
          <w:b/>
        </w:rPr>
        <w:t>WaitingForApprovalFinal</w:t>
      </w:r>
      <w:r>
        <w:t>.</w:t>
      </w:r>
    </w:p>
    <w:p w:rsidR="00072E24" w:rsidRDefault="00072E24" w:rsidP="00072E24">
      <w:pPr>
        <w:pStyle w:val="Heading5"/>
      </w:pPr>
      <w:r>
        <w:t xml:space="preserve">In the properties pane, set the </w:t>
      </w:r>
      <w:r w:rsidRPr="00315999">
        <w:rPr>
          <w:b/>
        </w:rPr>
        <w:t>Name</w:t>
      </w:r>
      <w:r>
        <w:t xml:space="preserve"> property to </w:t>
      </w:r>
      <w:r w:rsidRPr="00FA6E00">
        <w:rPr>
          <w:b/>
        </w:rPr>
        <w:t>CheckApprovalTask</w:t>
      </w:r>
      <w:r>
        <w:rPr>
          <w:b/>
        </w:rPr>
        <w:t>FinalAction</w:t>
      </w:r>
      <w:r>
        <w:t>.</w:t>
      </w:r>
    </w:p>
    <w:p w:rsidR="00072E24" w:rsidRDefault="00072E24" w:rsidP="00072E24">
      <w:pPr>
        <w:pStyle w:val="Heading4"/>
      </w:pPr>
      <w:r>
        <w:t xml:space="preserve">Set the left branch of the </w:t>
      </w:r>
      <w:r w:rsidRPr="00FA6E00">
        <w:rPr>
          <w:b/>
        </w:rPr>
        <w:t>CheckApprovalTask</w:t>
      </w:r>
      <w:r>
        <w:rPr>
          <w:b/>
        </w:rPr>
        <w:t>FinalAction</w:t>
      </w:r>
      <w:r>
        <w:t xml:space="preserve"> activity’s name to </w:t>
      </w:r>
      <w:r w:rsidRPr="00FA6E00">
        <w:rPr>
          <w:b/>
        </w:rPr>
        <w:t>ApprovalTask</w:t>
      </w:r>
      <w:r>
        <w:rPr>
          <w:b/>
        </w:rPr>
        <w:t>Complete</w:t>
      </w:r>
      <w:r>
        <w:t xml:space="preserve"> and setup its condition.</w:t>
      </w:r>
    </w:p>
    <w:p w:rsidR="00072E24" w:rsidRDefault="00072E24" w:rsidP="00072E24">
      <w:pPr>
        <w:pStyle w:val="Heading5"/>
      </w:pPr>
      <w:r>
        <w:t xml:space="preserve">Right click the left branch of </w:t>
      </w:r>
      <w:r w:rsidRPr="00315999">
        <w:rPr>
          <w:b/>
        </w:rPr>
        <w:t>CheckApprovalTaskFinalAction</w:t>
      </w:r>
      <w:r>
        <w:t xml:space="preserve"> and click </w:t>
      </w:r>
      <w:r w:rsidRPr="00FA6E00">
        <w:rPr>
          <w:b/>
        </w:rPr>
        <w:t>Properties</w:t>
      </w:r>
      <w:r w:rsidR="00315999" w:rsidRPr="00315999">
        <w:t>.</w:t>
      </w:r>
    </w:p>
    <w:p w:rsidR="00072E24" w:rsidRDefault="00072E24" w:rsidP="00072E24">
      <w:pPr>
        <w:pStyle w:val="Heading5"/>
      </w:pPr>
      <w:r>
        <w:t xml:space="preserve">In the properties pane, set the </w:t>
      </w:r>
      <w:r w:rsidRPr="00315999">
        <w:rPr>
          <w:b/>
        </w:rPr>
        <w:t>Name</w:t>
      </w:r>
      <w:r>
        <w:t xml:space="preserve"> property to </w:t>
      </w:r>
      <w:r w:rsidRPr="00FA6E00">
        <w:rPr>
          <w:b/>
        </w:rPr>
        <w:t>ApprovalTask</w:t>
      </w:r>
      <w:r>
        <w:rPr>
          <w:b/>
        </w:rPr>
        <w:t>Complete</w:t>
      </w:r>
      <w:r>
        <w:t>.</w:t>
      </w:r>
    </w:p>
    <w:p w:rsidR="00072E24" w:rsidRDefault="00072E24" w:rsidP="00072E24">
      <w:pPr>
        <w:pStyle w:val="Heading5"/>
      </w:pPr>
      <w:r>
        <w:t xml:space="preserve">Set the </w:t>
      </w:r>
      <w:r w:rsidRPr="00FA6E00">
        <w:rPr>
          <w:b/>
        </w:rPr>
        <w:t>Condition</w:t>
      </w:r>
      <w:r>
        <w:t xml:space="preserve"> property to </w:t>
      </w:r>
      <w:r w:rsidRPr="00FA6E00">
        <w:rPr>
          <w:b/>
        </w:rPr>
        <w:t>Declarative Rule Condition</w:t>
      </w:r>
      <w:r>
        <w:t xml:space="preserve"> and expand the property.</w:t>
      </w:r>
    </w:p>
    <w:p w:rsidR="00072E24" w:rsidRDefault="00072E24" w:rsidP="00072E24">
      <w:pPr>
        <w:pStyle w:val="Heading5"/>
      </w:pPr>
      <w:r>
        <w:t xml:space="preserve">Set the </w:t>
      </w:r>
      <w:r w:rsidRPr="00FA6E00">
        <w:rPr>
          <w:b/>
        </w:rPr>
        <w:t>ConditionName</w:t>
      </w:r>
      <w:r>
        <w:t xml:space="preserve"> property to </w:t>
      </w:r>
      <w:r w:rsidRPr="00FA6E00">
        <w:rPr>
          <w:b/>
        </w:rPr>
        <w:t>IsApprovalTask</w:t>
      </w:r>
      <w:r>
        <w:rPr>
          <w:b/>
        </w:rPr>
        <w:t>Complete</w:t>
      </w:r>
      <w:r>
        <w:t>.</w:t>
      </w:r>
    </w:p>
    <w:p w:rsidR="00072E24" w:rsidRDefault="00072E24" w:rsidP="00072E24">
      <w:pPr>
        <w:pStyle w:val="Heading5"/>
      </w:pPr>
      <w:r>
        <w:t xml:space="preserve">Set the </w:t>
      </w:r>
      <w:r w:rsidRPr="00FA6E00">
        <w:rPr>
          <w:b/>
        </w:rPr>
        <w:t>Expression</w:t>
      </w:r>
      <w:r>
        <w:t xml:space="preserve"> property to</w:t>
      </w:r>
    </w:p>
    <w:p w:rsidR="00072E24" w:rsidRDefault="00072E24" w:rsidP="00072E24">
      <w:pPr>
        <w:pStyle w:val="ExerciseStepLevel2Code"/>
      </w:pPr>
      <w:r w:rsidRPr="00FA6E00">
        <w:t xml:space="preserve">this.ApprovalTaskResult </w:t>
      </w:r>
      <w:r>
        <w:t>!</w:t>
      </w:r>
      <w:r w:rsidRPr="00FA6E00">
        <w:t>= TaskResults.</w:t>
      </w:r>
      <w:r>
        <w:t>None</w:t>
      </w:r>
    </w:p>
    <w:p w:rsidR="00072E24" w:rsidRDefault="00072E24" w:rsidP="00072E24">
      <w:pPr>
        <w:pStyle w:val="Heading4"/>
      </w:pPr>
      <w:r>
        <w:t xml:space="preserve">Set the right branch of the </w:t>
      </w:r>
      <w:r w:rsidRPr="00FA6E00">
        <w:rPr>
          <w:b/>
        </w:rPr>
        <w:t>CheckApprovalTask</w:t>
      </w:r>
      <w:r>
        <w:rPr>
          <w:b/>
        </w:rPr>
        <w:t>FinalAction</w:t>
      </w:r>
      <w:r>
        <w:t xml:space="preserve"> activity’s name to </w:t>
      </w:r>
      <w:r w:rsidRPr="00FA6E00">
        <w:rPr>
          <w:b/>
        </w:rPr>
        <w:t>ApprovalTask</w:t>
      </w:r>
      <w:r>
        <w:rPr>
          <w:b/>
        </w:rPr>
        <w:t>Incomplete</w:t>
      </w:r>
      <w:r>
        <w:t>.</w:t>
      </w:r>
    </w:p>
    <w:p w:rsidR="00072E24" w:rsidRDefault="00072E24" w:rsidP="00072E24">
      <w:pPr>
        <w:pStyle w:val="Heading5"/>
      </w:pPr>
      <w:r>
        <w:t xml:space="preserve">Right click the right branch of </w:t>
      </w:r>
      <w:r w:rsidRPr="00FA6E00">
        <w:rPr>
          <w:b/>
        </w:rPr>
        <w:t>CheckApprovalTask</w:t>
      </w:r>
      <w:r>
        <w:rPr>
          <w:b/>
        </w:rPr>
        <w:t>FinalAction</w:t>
      </w:r>
      <w:r>
        <w:t xml:space="preserve"> and click </w:t>
      </w:r>
      <w:r w:rsidRPr="00FA6E00">
        <w:rPr>
          <w:b/>
        </w:rPr>
        <w:t>Properties</w:t>
      </w:r>
      <w:r w:rsidRPr="00FA6E00">
        <w:t>.</w:t>
      </w:r>
    </w:p>
    <w:p w:rsidR="00072E24" w:rsidRDefault="00072E24" w:rsidP="00072E24">
      <w:pPr>
        <w:pStyle w:val="Heading5"/>
      </w:pPr>
      <w:r>
        <w:t xml:space="preserve">In the properties pane, set the </w:t>
      </w:r>
      <w:r w:rsidRPr="00FA6E00">
        <w:rPr>
          <w:b/>
        </w:rPr>
        <w:t>Name</w:t>
      </w:r>
      <w:r>
        <w:t xml:space="preserve"> property to </w:t>
      </w:r>
      <w:r w:rsidRPr="00FA6E00">
        <w:rPr>
          <w:b/>
        </w:rPr>
        <w:t>ApprovalTask</w:t>
      </w:r>
      <w:r>
        <w:rPr>
          <w:b/>
        </w:rPr>
        <w:t>Incomplete</w:t>
      </w:r>
      <w:r>
        <w:t>.</w:t>
      </w:r>
    </w:p>
    <w:p w:rsidR="004E7CFE" w:rsidRDefault="004E7CFE" w:rsidP="004E7CFE">
      <w:pPr>
        <w:pStyle w:val="Heading4"/>
      </w:pPr>
      <w:r>
        <w:t xml:space="preserve">Mark the task as complete using the </w:t>
      </w:r>
      <w:r w:rsidRPr="004E7CFE">
        <w:rPr>
          <w:b/>
        </w:rPr>
        <w:t>CompleteTask</w:t>
      </w:r>
      <w:r>
        <w:t xml:space="preserve"> activity if the task was determined to be complete.</w:t>
      </w:r>
    </w:p>
    <w:p w:rsidR="004E7CFE" w:rsidRDefault="004E7CFE" w:rsidP="004E7CFE">
      <w:pPr>
        <w:pStyle w:val="Heading5"/>
      </w:pPr>
      <w:r>
        <w:t xml:space="preserve">Drag a new </w:t>
      </w:r>
      <w:r w:rsidRPr="004E7CFE">
        <w:rPr>
          <w:b/>
        </w:rPr>
        <w:t>CompleteTask</w:t>
      </w:r>
      <w:r>
        <w:t xml:space="preserve"> activity into the </w:t>
      </w:r>
      <w:r w:rsidR="000E4554">
        <w:rPr>
          <w:b/>
        </w:rPr>
        <w:t>ApprovalT</w:t>
      </w:r>
      <w:r w:rsidRPr="004E7CFE">
        <w:rPr>
          <w:b/>
        </w:rPr>
        <w:t>askComplete</w:t>
      </w:r>
      <w:r>
        <w:t xml:space="preserve"> activity.</w:t>
      </w:r>
    </w:p>
    <w:p w:rsidR="004E7CFE" w:rsidRDefault="004E7CFE" w:rsidP="004E7CFE">
      <w:pPr>
        <w:pStyle w:val="Heading5"/>
      </w:pPr>
      <w:r>
        <w:t xml:space="preserve">In the properties pane, set the </w:t>
      </w:r>
      <w:r w:rsidRPr="004E7CFE">
        <w:rPr>
          <w:b/>
        </w:rPr>
        <w:t>Name</w:t>
      </w:r>
      <w:r>
        <w:t xml:space="preserve"> property to </w:t>
      </w:r>
      <w:r w:rsidRPr="004E7CFE">
        <w:rPr>
          <w:b/>
        </w:rPr>
        <w:t>CompleteApprovalTask</w:t>
      </w:r>
      <w:r>
        <w:t>.</w:t>
      </w:r>
    </w:p>
    <w:p w:rsidR="004E7CFE" w:rsidRDefault="004E7CFE" w:rsidP="004E7CFE">
      <w:pPr>
        <w:pStyle w:val="Heading5"/>
      </w:pPr>
      <w:r>
        <w:t xml:space="preserve">Set the </w:t>
      </w:r>
      <w:r w:rsidRPr="004E7CFE">
        <w:rPr>
          <w:b/>
        </w:rPr>
        <w:t>CorrelationToken</w:t>
      </w:r>
      <w:r>
        <w:t xml:space="preserve"> property to </w:t>
      </w:r>
      <w:r w:rsidR="000E4554" w:rsidRPr="000E4554">
        <w:rPr>
          <w:b/>
        </w:rPr>
        <w:t>A</w:t>
      </w:r>
      <w:r w:rsidRPr="000E4554">
        <w:rPr>
          <w:b/>
        </w:rPr>
        <w:t>pprovalToken</w:t>
      </w:r>
      <w:r>
        <w:t>.</w:t>
      </w:r>
    </w:p>
    <w:p w:rsidR="004E7CFE" w:rsidRDefault="004E7CFE" w:rsidP="004E7CFE">
      <w:pPr>
        <w:pStyle w:val="Heading5"/>
      </w:pPr>
      <w:r>
        <w:t xml:space="preserve">Bind the </w:t>
      </w:r>
      <w:r w:rsidRPr="004E7CFE">
        <w:rPr>
          <w:b/>
        </w:rPr>
        <w:t>TaskId</w:t>
      </w:r>
      <w:r>
        <w:t xml:space="preserve"> to the </w:t>
      </w:r>
      <w:r w:rsidRPr="004E7CFE">
        <w:rPr>
          <w:b/>
        </w:rPr>
        <w:t>ApprovalTaskId</w:t>
      </w:r>
      <w:r>
        <w:t xml:space="preserve"> property in the Workflow class.</w:t>
      </w:r>
    </w:p>
    <w:p w:rsidR="004E7CFE" w:rsidRDefault="004E7CFE" w:rsidP="004E7CFE">
      <w:pPr>
        <w:pStyle w:val="ExerciseStepLevel2Picture"/>
        <w:jc w:val="center"/>
      </w:pPr>
      <w:r>
        <w:rPr>
          <w:noProof/>
        </w:rPr>
        <w:drawing>
          <wp:inline distT="0" distB="0" distL="0" distR="0">
            <wp:extent cx="2590800" cy="1540476"/>
            <wp:effectExtent l="190500" t="152400" r="171450" b="135924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154047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94468" w:rsidRDefault="00E94468" w:rsidP="00E94468">
      <w:pPr>
        <w:pStyle w:val="Heading3"/>
      </w:pPr>
      <w:r>
        <w:t>Rebuild the workflow.</w:t>
      </w:r>
    </w:p>
    <w:p w:rsidR="009618F9" w:rsidRDefault="004E7CFE" w:rsidP="009618F9">
      <w:pPr>
        <w:pStyle w:val="Heading4"/>
      </w:pPr>
      <w:r>
        <w:t xml:space="preserve">Right click the project in the </w:t>
      </w:r>
      <w:r w:rsidRPr="00EB14C7">
        <w:rPr>
          <w:b/>
        </w:rPr>
        <w:t>Solution Explorer</w:t>
      </w:r>
      <w:r>
        <w:t xml:space="preserve"> and click </w:t>
      </w:r>
      <w:r w:rsidRPr="00EB14C7">
        <w:rPr>
          <w:b/>
        </w:rPr>
        <w:t>Rebuild</w:t>
      </w:r>
      <w:r>
        <w:t>.</w:t>
      </w:r>
    </w:p>
    <w:p w:rsidR="004E7CFE" w:rsidRDefault="004E7CFE" w:rsidP="009618F9">
      <w:pPr>
        <w:pStyle w:val="Heading4"/>
      </w:pPr>
      <w:r>
        <w:t xml:space="preserve">In the </w:t>
      </w:r>
      <w:r w:rsidRPr="00EB14C7">
        <w:rPr>
          <w:b/>
        </w:rPr>
        <w:t>Output</w:t>
      </w:r>
      <w:r>
        <w:t xml:space="preserve"> window, verify the post build actions completed successfully.</w:t>
      </w:r>
    </w:p>
    <w:p w:rsidR="00D25C5D" w:rsidRDefault="00D25C5D" w:rsidP="00D25C5D">
      <w:pPr>
        <w:pStyle w:val="Heading3"/>
        <w:numPr>
          <w:ilvl w:val="0"/>
          <w:numId w:val="30"/>
        </w:numPr>
        <w:ind w:left="360"/>
      </w:pPr>
      <w:r>
        <w:t xml:space="preserve">Activate the new </w:t>
      </w:r>
      <w:r w:rsidRPr="009C6D4F">
        <w:rPr>
          <w:b/>
        </w:rPr>
        <w:t>DocumentArchiveWorkflow</w:t>
      </w:r>
      <w:r>
        <w:t xml:space="preserve"> feature.</w:t>
      </w:r>
    </w:p>
    <w:p w:rsidR="00D25C5D" w:rsidRDefault="00D25C5D" w:rsidP="00D25C5D">
      <w:pPr>
        <w:pStyle w:val="Heading4"/>
      </w:pPr>
      <w:r>
        <w:t xml:space="preserve">Using </w:t>
      </w:r>
      <w:r w:rsidRPr="009C6D4F">
        <w:rPr>
          <w:b/>
        </w:rPr>
        <w:t>Internet Explorer</w:t>
      </w:r>
      <w:r>
        <w:t xml:space="preserve"> navigate to the </w:t>
      </w:r>
      <w:r w:rsidRPr="009C6D4F">
        <w:rPr>
          <w:b/>
        </w:rPr>
        <w:t>Demo</w:t>
      </w:r>
      <w:r>
        <w:t xml:space="preserve"> site collection at </w:t>
      </w:r>
      <w:r w:rsidRPr="00F07185">
        <w:rPr>
          <w:b/>
        </w:rPr>
        <w:t>http://litwareinc.com/sites/Demo</w:t>
      </w:r>
      <w:r>
        <w:t>.</w:t>
      </w:r>
    </w:p>
    <w:p w:rsidR="00D25C5D" w:rsidRDefault="00D25C5D" w:rsidP="00D25C5D">
      <w:pPr>
        <w:pStyle w:val="Heading4"/>
      </w:pPr>
      <w:r>
        <w:t xml:space="preserve">Open the features list by clicking </w:t>
      </w:r>
      <w:r w:rsidRPr="009C6D4F">
        <w:rPr>
          <w:b/>
        </w:rPr>
        <w:t>Site Actions -&gt; Site Settings</w:t>
      </w:r>
      <w:r>
        <w:t>.</w:t>
      </w:r>
    </w:p>
    <w:p w:rsidR="00D25C5D" w:rsidRDefault="00D25C5D" w:rsidP="00D25C5D">
      <w:pPr>
        <w:pStyle w:val="Heading4"/>
      </w:pPr>
      <w:r>
        <w:t xml:space="preserve">On the </w:t>
      </w:r>
      <w:r w:rsidRPr="009C6D4F">
        <w:rPr>
          <w:b/>
        </w:rPr>
        <w:t>Site Settings</w:t>
      </w:r>
      <w:r>
        <w:t xml:space="preserve"> page, click </w:t>
      </w:r>
      <w:r w:rsidRPr="009C6D4F">
        <w:rPr>
          <w:b/>
        </w:rPr>
        <w:t>Site collection features</w:t>
      </w:r>
      <w:r>
        <w:t xml:space="preserve"> in the </w:t>
      </w:r>
      <w:r w:rsidRPr="009C6D4F">
        <w:rPr>
          <w:b/>
        </w:rPr>
        <w:t>Site</w:t>
      </w:r>
      <w:r>
        <w:t xml:space="preserve"> </w:t>
      </w:r>
      <w:r w:rsidRPr="009C6D4F">
        <w:rPr>
          <w:b/>
        </w:rPr>
        <w:t>Collection Administration</w:t>
      </w:r>
      <w:r>
        <w:t xml:space="preserve"> section.</w:t>
      </w:r>
    </w:p>
    <w:p w:rsidR="00D25C5D" w:rsidRDefault="00D25C5D" w:rsidP="00D25C5D">
      <w:pPr>
        <w:pStyle w:val="Heading4"/>
      </w:pPr>
      <w:r>
        <w:t xml:space="preserve">Click the </w:t>
      </w:r>
      <w:r w:rsidRPr="009C6D4F">
        <w:rPr>
          <w:b/>
        </w:rPr>
        <w:t>Activate</w:t>
      </w:r>
      <w:r>
        <w:t xml:space="preserve"> button next to the </w:t>
      </w:r>
      <w:r w:rsidRPr="009C6D4F">
        <w:rPr>
          <w:b/>
        </w:rPr>
        <w:t xml:space="preserve">Document Archive – Part </w:t>
      </w:r>
      <w:r>
        <w:rPr>
          <w:b/>
        </w:rPr>
        <w:t>2</w:t>
      </w:r>
      <w:r>
        <w:t xml:space="preserve"> feature.</w:t>
      </w:r>
    </w:p>
    <w:p w:rsidR="00D25C5D" w:rsidRDefault="00836C9D" w:rsidP="00836C9D">
      <w:pPr>
        <w:pStyle w:val="ExerciseStepLevel2Picture"/>
        <w:jc w:val="center"/>
      </w:pPr>
      <w:r w:rsidRPr="00836C9D">
        <w:rPr>
          <w:noProof/>
        </w:rPr>
        <w:lastRenderedPageBreak/>
        <w:drawing>
          <wp:inline distT="0" distB="0" distL="0" distR="0">
            <wp:extent cx="5943600" cy="2314575"/>
            <wp:effectExtent l="190500" t="152400" r="171450" b="142875"/>
            <wp:docPr id="18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145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25C5D" w:rsidRDefault="00D25C5D" w:rsidP="00D25C5D">
      <w:pPr>
        <w:pStyle w:val="Heading3"/>
        <w:numPr>
          <w:ilvl w:val="0"/>
          <w:numId w:val="30"/>
        </w:numPr>
        <w:ind w:left="360"/>
      </w:pPr>
      <w:r>
        <w:t xml:space="preserve">Create an association between the </w:t>
      </w:r>
      <w:r w:rsidRPr="009C6D4F">
        <w:rPr>
          <w:b/>
        </w:rPr>
        <w:t>Shared Documents</w:t>
      </w:r>
      <w:r>
        <w:t xml:space="preserve"> document library and the new </w:t>
      </w:r>
      <w:r w:rsidRPr="009C6D4F">
        <w:rPr>
          <w:b/>
        </w:rPr>
        <w:t>Document Archive</w:t>
      </w:r>
      <w:r>
        <w:t xml:space="preserve"> </w:t>
      </w:r>
      <w:r w:rsidRPr="009C6D4F">
        <w:rPr>
          <w:b/>
        </w:rPr>
        <w:t xml:space="preserve">– Part </w:t>
      </w:r>
      <w:r>
        <w:rPr>
          <w:b/>
        </w:rPr>
        <w:t>2</w:t>
      </w:r>
      <w:r>
        <w:t xml:space="preserve"> workflow.</w:t>
      </w:r>
    </w:p>
    <w:p w:rsidR="00D25C5D" w:rsidRDefault="00D25C5D" w:rsidP="00D25C5D">
      <w:pPr>
        <w:pStyle w:val="Heading4"/>
      </w:pPr>
      <w:r>
        <w:t xml:space="preserve">Navigate to the </w:t>
      </w:r>
      <w:r w:rsidRPr="009C6D4F">
        <w:rPr>
          <w:b/>
        </w:rPr>
        <w:t>Shared Documents</w:t>
      </w:r>
      <w:r>
        <w:t xml:space="preserve"> document library in the </w:t>
      </w:r>
      <w:r w:rsidRPr="009C6D4F">
        <w:rPr>
          <w:b/>
        </w:rPr>
        <w:t>Demos</w:t>
      </w:r>
      <w:r>
        <w:t xml:space="preserve"> site.</w:t>
      </w:r>
    </w:p>
    <w:p w:rsidR="00D25C5D" w:rsidRDefault="00D25C5D" w:rsidP="00D25C5D">
      <w:pPr>
        <w:pStyle w:val="Heading4"/>
      </w:pPr>
      <w:r>
        <w:t xml:space="preserve">Click </w:t>
      </w:r>
      <w:r w:rsidRPr="009C6D4F">
        <w:rPr>
          <w:b/>
        </w:rPr>
        <w:t>Settings -&gt; Document Library Settings</w:t>
      </w:r>
      <w:r>
        <w:t xml:space="preserve"> to load the settings page.</w:t>
      </w:r>
    </w:p>
    <w:p w:rsidR="00D25C5D" w:rsidRDefault="00D25C5D" w:rsidP="00D25C5D">
      <w:pPr>
        <w:pStyle w:val="Heading4"/>
      </w:pPr>
      <w:r>
        <w:t xml:space="preserve">Click the </w:t>
      </w:r>
      <w:r w:rsidRPr="009C6D4F">
        <w:rPr>
          <w:b/>
        </w:rPr>
        <w:t>Workflow settings</w:t>
      </w:r>
      <w:r>
        <w:t xml:space="preserve"> link in the </w:t>
      </w:r>
      <w:r w:rsidRPr="009C6D4F">
        <w:rPr>
          <w:b/>
        </w:rPr>
        <w:t>Permissions and Management section</w:t>
      </w:r>
      <w:r>
        <w:t>.</w:t>
      </w:r>
    </w:p>
    <w:p w:rsidR="00D25C5D" w:rsidRDefault="00D25C5D" w:rsidP="00D25C5D">
      <w:pPr>
        <w:pStyle w:val="Heading4"/>
      </w:pPr>
      <w:r>
        <w:t xml:space="preserve">Create a new workflow using the </w:t>
      </w:r>
      <w:r w:rsidRPr="009C6D4F">
        <w:rPr>
          <w:b/>
        </w:rPr>
        <w:t xml:space="preserve">Document Archive – Part </w:t>
      </w:r>
      <w:r>
        <w:rPr>
          <w:b/>
        </w:rPr>
        <w:t>2</w:t>
      </w:r>
      <w:r>
        <w:t xml:space="preserve"> workflow template and a name of </w:t>
      </w:r>
      <w:r w:rsidRPr="009C6D4F">
        <w:rPr>
          <w:b/>
        </w:rPr>
        <w:t xml:space="preserve">Document Archive - Part </w:t>
      </w:r>
      <w:r>
        <w:rPr>
          <w:b/>
        </w:rPr>
        <w:t>2</w:t>
      </w:r>
      <w:r>
        <w:t>.</w:t>
      </w:r>
    </w:p>
    <w:p w:rsidR="00D25C5D" w:rsidRDefault="00D25C5D" w:rsidP="00D25C5D">
      <w:pPr>
        <w:pStyle w:val="Heading5"/>
      </w:pPr>
      <w:r>
        <w:t>Use the default values for both list and startup options.</w:t>
      </w:r>
    </w:p>
    <w:p w:rsidR="00D25C5D" w:rsidRDefault="00D25C5D" w:rsidP="00D25C5D">
      <w:pPr>
        <w:pStyle w:val="ExerciseStepLevel2Picture"/>
        <w:jc w:val="center"/>
      </w:pPr>
      <w:r w:rsidRPr="00D25C5D">
        <w:rPr>
          <w:noProof/>
        </w:rPr>
        <w:drawing>
          <wp:inline distT="0" distB="0" distL="0" distR="0">
            <wp:extent cx="5943600" cy="2800350"/>
            <wp:effectExtent l="190500" t="152400" r="171450" b="133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003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17513" w:rsidRDefault="00917513">
      <w:pPr>
        <w:ind w:left="720"/>
        <w:rPr>
          <w:rFonts w:eastAsiaTheme="majorEastAsia" w:cs="Arial"/>
          <w:bCs/>
        </w:rPr>
      </w:pPr>
      <w:r>
        <w:br w:type="page"/>
      </w:r>
    </w:p>
    <w:p w:rsidR="00D25C5D" w:rsidRDefault="00D25C5D" w:rsidP="00D25C5D">
      <w:pPr>
        <w:pStyle w:val="Heading3"/>
        <w:numPr>
          <w:ilvl w:val="0"/>
          <w:numId w:val="30"/>
        </w:numPr>
        <w:ind w:left="360"/>
      </w:pPr>
      <w:r>
        <w:lastRenderedPageBreak/>
        <w:t xml:space="preserve">Run the </w:t>
      </w:r>
      <w:r w:rsidRPr="009C6D4F">
        <w:rPr>
          <w:b/>
        </w:rPr>
        <w:t xml:space="preserve">Document Archive – Part </w:t>
      </w:r>
      <w:r>
        <w:rPr>
          <w:b/>
        </w:rPr>
        <w:t xml:space="preserve">2 </w:t>
      </w:r>
      <w:r>
        <w:t xml:space="preserve">workflow on </w:t>
      </w:r>
      <w:r w:rsidR="007233F4">
        <w:t>a</w:t>
      </w:r>
      <w:r>
        <w:t xml:space="preserve"> document.</w:t>
      </w:r>
    </w:p>
    <w:p w:rsidR="00D25C5D" w:rsidRDefault="00D25C5D" w:rsidP="00D25C5D">
      <w:pPr>
        <w:pStyle w:val="Heading4"/>
      </w:pPr>
      <w:r>
        <w:t xml:space="preserve">Hover over the new document and select </w:t>
      </w:r>
      <w:r w:rsidRPr="009C6D4F">
        <w:rPr>
          <w:b/>
        </w:rPr>
        <w:t>Workflows</w:t>
      </w:r>
      <w:r>
        <w:t xml:space="preserve"> from the drop down menu.</w:t>
      </w:r>
    </w:p>
    <w:p w:rsidR="00D25C5D" w:rsidRDefault="00D25C5D" w:rsidP="00D25C5D">
      <w:pPr>
        <w:pStyle w:val="Heading4"/>
      </w:pPr>
      <w:r>
        <w:t xml:space="preserve">In the workflows page, click the </w:t>
      </w:r>
      <w:r w:rsidRPr="009C6D4F">
        <w:rPr>
          <w:b/>
        </w:rPr>
        <w:t xml:space="preserve">Document Archive – Part </w:t>
      </w:r>
      <w:r>
        <w:rPr>
          <w:b/>
        </w:rPr>
        <w:t>2</w:t>
      </w:r>
      <w:r w:rsidRPr="009C6D4F">
        <w:rPr>
          <w:b/>
        </w:rPr>
        <w:t xml:space="preserve"> </w:t>
      </w:r>
      <w:r>
        <w:t>to start the workflow.</w:t>
      </w:r>
    </w:p>
    <w:p w:rsidR="00D25C5D" w:rsidRDefault="00D25C5D" w:rsidP="00D25C5D">
      <w:pPr>
        <w:pStyle w:val="Heading4"/>
      </w:pPr>
      <w:r>
        <w:t xml:space="preserve">In the </w:t>
      </w:r>
      <w:r w:rsidRPr="009C6D4F">
        <w:rPr>
          <w:b/>
        </w:rPr>
        <w:t>Shared Documents</w:t>
      </w:r>
      <w:r>
        <w:t xml:space="preserve"> document library, verify the workflow is running.</w:t>
      </w:r>
    </w:p>
    <w:p w:rsidR="00D25C5D" w:rsidRDefault="00D25C5D" w:rsidP="00D25C5D">
      <w:pPr>
        <w:pStyle w:val="Heading4"/>
      </w:pPr>
      <w:r>
        <w:t xml:space="preserve">Click the </w:t>
      </w:r>
      <w:r>
        <w:rPr>
          <w:b/>
        </w:rPr>
        <w:t>In Progress</w:t>
      </w:r>
      <w:r>
        <w:t xml:space="preserve"> link to view the workflow status and verify the started message was logged to the workflow’s history.</w:t>
      </w:r>
    </w:p>
    <w:p w:rsidR="00D25C5D" w:rsidRDefault="00D25C5D" w:rsidP="00D25C5D">
      <w:pPr>
        <w:pStyle w:val="Heading4"/>
      </w:pPr>
      <w:r>
        <w:t xml:space="preserve">Edit the task and set its </w:t>
      </w:r>
      <w:r w:rsidRPr="00D25C5D">
        <w:rPr>
          <w:b/>
        </w:rPr>
        <w:t>Status</w:t>
      </w:r>
      <w:r>
        <w:t xml:space="preserve"> to </w:t>
      </w:r>
      <w:r w:rsidRPr="00D25C5D">
        <w:rPr>
          <w:b/>
        </w:rPr>
        <w:t>Completed</w:t>
      </w:r>
      <w:r>
        <w:t>.</w:t>
      </w:r>
    </w:p>
    <w:p w:rsidR="00D25C5D" w:rsidRDefault="00D25C5D" w:rsidP="00D25C5D">
      <w:pPr>
        <w:pStyle w:val="Heading5"/>
      </w:pPr>
      <w:r>
        <w:t xml:space="preserve">In the </w:t>
      </w:r>
      <w:r w:rsidRPr="00D25C5D">
        <w:rPr>
          <w:b/>
        </w:rPr>
        <w:t>Tasks</w:t>
      </w:r>
      <w:r>
        <w:t xml:space="preserve"> section, hover over the task’s title and click </w:t>
      </w:r>
      <w:r w:rsidRPr="00D25C5D">
        <w:rPr>
          <w:b/>
        </w:rPr>
        <w:t xml:space="preserve">Edit </w:t>
      </w:r>
      <w:r>
        <w:rPr>
          <w:b/>
        </w:rPr>
        <w:t xml:space="preserve">Item </w:t>
      </w:r>
      <w:r w:rsidRPr="00D25C5D">
        <w:t>in the drop down menu</w:t>
      </w:r>
      <w:r>
        <w:t>.</w:t>
      </w:r>
    </w:p>
    <w:p w:rsidR="00D25C5D" w:rsidRDefault="00D25C5D" w:rsidP="00D25C5D">
      <w:pPr>
        <w:pStyle w:val="Heading5"/>
      </w:pPr>
      <w:r>
        <w:t xml:space="preserve">In the </w:t>
      </w:r>
      <w:r w:rsidRPr="00D25C5D">
        <w:rPr>
          <w:b/>
        </w:rPr>
        <w:t>Edit Task</w:t>
      </w:r>
      <w:r>
        <w:t xml:space="preserve"> page set its </w:t>
      </w:r>
      <w:r w:rsidRPr="00D25C5D">
        <w:rPr>
          <w:b/>
        </w:rPr>
        <w:t>Status</w:t>
      </w:r>
      <w:r>
        <w:t xml:space="preserve"> to </w:t>
      </w:r>
      <w:r w:rsidRPr="00D25C5D">
        <w:rPr>
          <w:b/>
        </w:rPr>
        <w:t>Completed</w:t>
      </w:r>
      <w:r>
        <w:t xml:space="preserve"> and click </w:t>
      </w:r>
      <w:r w:rsidRPr="00D25C5D">
        <w:rPr>
          <w:b/>
        </w:rPr>
        <w:t>Save</w:t>
      </w:r>
      <w:r>
        <w:t>.</w:t>
      </w:r>
    </w:p>
    <w:p w:rsidR="00D02192" w:rsidRPr="00D02192" w:rsidRDefault="00D02192" w:rsidP="00D02192">
      <w:pPr>
        <w:pStyle w:val="ExerciseStepLevel2Picture"/>
        <w:jc w:val="center"/>
      </w:pPr>
      <w:r>
        <w:rPr>
          <w:noProof/>
        </w:rPr>
        <w:drawing>
          <wp:inline distT="0" distB="0" distL="0" distR="0">
            <wp:extent cx="4933950" cy="2818272"/>
            <wp:effectExtent l="190500" t="152400" r="171450" b="134478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281827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25C5D" w:rsidRDefault="00D25C5D" w:rsidP="00D25C5D">
      <w:pPr>
        <w:pStyle w:val="Heading4"/>
      </w:pPr>
      <w:r>
        <w:t>Verify that the workflow is now completed and the task is marked as completed.</w:t>
      </w:r>
    </w:p>
    <w:p w:rsidR="00D02192" w:rsidRPr="00D02192" w:rsidRDefault="00D02192" w:rsidP="00D02192">
      <w:pPr>
        <w:pStyle w:val="Heading5"/>
      </w:pPr>
      <w:r>
        <w:t>You may have to refresh the status page to see the change.</w:t>
      </w:r>
    </w:p>
    <w:p w:rsidR="00D25C5D" w:rsidRDefault="00D02192" w:rsidP="00D25C5D">
      <w:pPr>
        <w:pStyle w:val="ExerciseStepLevel2Picture"/>
        <w:jc w:val="center"/>
      </w:pPr>
      <w:r>
        <w:rPr>
          <w:noProof/>
        </w:rPr>
        <w:drawing>
          <wp:inline distT="0" distB="0" distL="0" distR="0">
            <wp:extent cx="5943600" cy="1628775"/>
            <wp:effectExtent l="190500" t="152400" r="171450" b="1428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287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25C5D" w:rsidRDefault="00D25C5D" w:rsidP="00D25C5D">
      <w:pPr>
        <w:pStyle w:val="ExerciseStepLevel2Picture"/>
        <w:jc w:val="center"/>
      </w:pPr>
    </w:p>
    <w:p w:rsidR="00CD2591" w:rsidRDefault="00CD2591" w:rsidP="00181128">
      <w:pPr>
        <w:pStyle w:val="Heading2"/>
      </w:pPr>
      <w:r w:rsidRPr="000F266A">
        <w:lastRenderedPageBreak/>
        <w:t>Exercise 2</w:t>
      </w:r>
      <w:r>
        <w:t xml:space="preserve">: </w:t>
      </w:r>
      <w:r w:rsidR="00EA7DE8">
        <w:t>Creating custom Task Forms</w:t>
      </w:r>
    </w:p>
    <w:p w:rsidR="00707636" w:rsidRDefault="0047587C" w:rsidP="00746ADA">
      <w:pPr>
        <w:pStyle w:val="Heading3"/>
        <w:numPr>
          <w:ilvl w:val="0"/>
          <w:numId w:val="41"/>
        </w:numPr>
        <w:ind w:left="360"/>
      </w:pPr>
      <w:r>
        <w:t xml:space="preserve">Add a new base class named </w:t>
      </w:r>
      <w:r w:rsidR="00A15FE8" w:rsidRPr="00746ADA">
        <w:rPr>
          <w:b/>
        </w:rPr>
        <w:t>DocArchivePart2TaskForm</w:t>
      </w:r>
      <w:r w:rsidR="00A15FE8">
        <w:t xml:space="preserve"> </w:t>
      </w:r>
      <w:r>
        <w:t>that will be use</w:t>
      </w:r>
      <w:r w:rsidR="00A15FE8">
        <w:t>s</w:t>
      </w:r>
      <w:r>
        <w:t xml:space="preserve"> </w:t>
      </w:r>
      <w:r w:rsidR="00A15FE8">
        <w:t>as the code behind for an ASPX page</w:t>
      </w:r>
      <w:r>
        <w:t>.</w:t>
      </w:r>
    </w:p>
    <w:p w:rsidR="0047587C" w:rsidRDefault="0047587C" w:rsidP="0047587C">
      <w:pPr>
        <w:pStyle w:val="Heading4"/>
      </w:pPr>
      <w:r>
        <w:t xml:space="preserve">Create a new folder named </w:t>
      </w:r>
      <w:r w:rsidRPr="000E4554">
        <w:rPr>
          <w:b/>
        </w:rPr>
        <w:t>UI</w:t>
      </w:r>
      <w:r>
        <w:t xml:space="preserve"> under the project.</w:t>
      </w:r>
    </w:p>
    <w:p w:rsidR="00A92A66" w:rsidRDefault="00A92A66" w:rsidP="00A92A66">
      <w:pPr>
        <w:pStyle w:val="Heading5"/>
      </w:pPr>
      <w:r>
        <w:t xml:space="preserve">Right click on the project in the </w:t>
      </w:r>
      <w:r w:rsidR="00035B9A" w:rsidRPr="00035B9A">
        <w:rPr>
          <w:b/>
        </w:rPr>
        <w:t>S</w:t>
      </w:r>
      <w:r w:rsidRPr="00035B9A">
        <w:rPr>
          <w:b/>
        </w:rPr>
        <w:t xml:space="preserve">olution </w:t>
      </w:r>
      <w:r w:rsidR="00035B9A" w:rsidRPr="00035B9A">
        <w:rPr>
          <w:b/>
        </w:rPr>
        <w:t>E</w:t>
      </w:r>
      <w:r w:rsidRPr="00035B9A">
        <w:rPr>
          <w:b/>
        </w:rPr>
        <w:t>xplorer</w:t>
      </w:r>
      <w:r>
        <w:t xml:space="preserve"> and click </w:t>
      </w:r>
      <w:r w:rsidRPr="00FD331A">
        <w:rPr>
          <w:b/>
        </w:rPr>
        <w:t>Add -&gt; New Folder</w:t>
      </w:r>
      <w:r>
        <w:t>.</w:t>
      </w:r>
    </w:p>
    <w:p w:rsidR="00A92A66" w:rsidRDefault="00A92A66" w:rsidP="00A92A66">
      <w:pPr>
        <w:pStyle w:val="Heading5"/>
      </w:pPr>
      <w:r>
        <w:t xml:space="preserve">Right click the folder and click </w:t>
      </w:r>
      <w:r w:rsidRPr="00FD331A">
        <w:rPr>
          <w:b/>
        </w:rPr>
        <w:t>Rename</w:t>
      </w:r>
      <w:r>
        <w:t>.</w:t>
      </w:r>
    </w:p>
    <w:p w:rsidR="00A92A66" w:rsidRDefault="00A92A66" w:rsidP="00A92A66">
      <w:pPr>
        <w:pStyle w:val="Heading5"/>
      </w:pPr>
      <w:r>
        <w:t xml:space="preserve">Rename the folder </w:t>
      </w:r>
      <w:r>
        <w:rPr>
          <w:b/>
        </w:rPr>
        <w:t>UI</w:t>
      </w:r>
      <w:r>
        <w:t>.</w:t>
      </w:r>
    </w:p>
    <w:p w:rsidR="0047587C" w:rsidRDefault="0047587C" w:rsidP="0047587C">
      <w:pPr>
        <w:pStyle w:val="Heading4"/>
      </w:pPr>
      <w:r>
        <w:t xml:space="preserve">Create a new class named </w:t>
      </w:r>
      <w:r w:rsidR="00A15FE8" w:rsidRPr="00F07185">
        <w:rPr>
          <w:b/>
        </w:rPr>
        <w:t>DocArchivePart2TaskForm</w:t>
      </w:r>
      <w:r w:rsidR="00A15FE8">
        <w:t xml:space="preserve"> </w:t>
      </w:r>
      <w:r>
        <w:t>in the new UI folder.</w:t>
      </w:r>
    </w:p>
    <w:p w:rsidR="00A92A66" w:rsidRDefault="00A92A66" w:rsidP="00A92A66">
      <w:pPr>
        <w:pStyle w:val="Heading5"/>
      </w:pPr>
      <w:r>
        <w:t xml:space="preserve">Right click the </w:t>
      </w:r>
      <w:r>
        <w:rPr>
          <w:b/>
        </w:rPr>
        <w:t>UI</w:t>
      </w:r>
      <w:r>
        <w:t xml:space="preserve"> folder and click </w:t>
      </w:r>
      <w:r w:rsidRPr="0047493E">
        <w:rPr>
          <w:b/>
        </w:rPr>
        <w:t xml:space="preserve">Add -&gt; </w:t>
      </w:r>
      <w:r>
        <w:rPr>
          <w:b/>
        </w:rPr>
        <w:t>Class</w:t>
      </w:r>
      <w:r w:rsidRPr="0047493E">
        <w:rPr>
          <w:b/>
        </w:rPr>
        <w:t>…</w:t>
      </w:r>
      <w:r w:rsidRPr="0047493E">
        <w:t>.</w:t>
      </w:r>
    </w:p>
    <w:p w:rsidR="00A92A66" w:rsidRPr="0047493E" w:rsidRDefault="00A92A66" w:rsidP="00A92A66">
      <w:pPr>
        <w:pStyle w:val="Heading5"/>
      </w:pPr>
      <w:r>
        <w:t xml:space="preserve">Name the new file </w:t>
      </w:r>
      <w:r>
        <w:rPr>
          <w:b/>
        </w:rPr>
        <w:t xml:space="preserve">DocArchivePart2TaskForm.cs </w:t>
      </w:r>
      <w:r>
        <w:t xml:space="preserve">and click </w:t>
      </w:r>
      <w:r w:rsidRPr="0047493E">
        <w:rPr>
          <w:b/>
        </w:rPr>
        <w:t>Add</w:t>
      </w:r>
      <w:r>
        <w:t>.</w:t>
      </w:r>
    </w:p>
    <w:p w:rsidR="0047587C" w:rsidRDefault="0047587C" w:rsidP="0047587C">
      <w:pPr>
        <w:pStyle w:val="Heading4"/>
      </w:pPr>
      <w:r>
        <w:t xml:space="preserve">Change the </w:t>
      </w:r>
      <w:r w:rsidR="00A15FE8" w:rsidRPr="00F07185">
        <w:rPr>
          <w:b/>
        </w:rPr>
        <w:t>DocArchivePart2TaskForm</w:t>
      </w:r>
      <w:r w:rsidR="00A15FE8">
        <w:t xml:space="preserve"> </w:t>
      </w:r>
      <w:r>
        <w:t xml:space="preserve">class into a public class that derives from </w:t>
      </w:r>
      <w:r w:rsidRPr="000E4554">
        <w:rPr>
          <w:b/>
        </w:rPr>
        <w:t>Microsoft</w:t>
      </w:r>
      <w:r w:rsidRPr="00A15FE8">
        <w:rPr>
          <w:b/>
        </w:rPr>
        <w:t>.SharePoint.WebControls.LayoutsPageBase</w:t>
      </w:r>
      <w:r>
        <w:t>.</w:t>
      </w:r>
    </w:p>
    <w:p w:rsidR="0047587C" w:rsidRPr="0047587C" w:rsidRDefault="0047587C" w:rsidP="0047587C">
      <w:pPr>
        <w:pStyle w:val="ExerciseStepLevel2Code"/>
      </w:pPr>
      <w:r w:rsidRPr="0047587C">
        <w:t xml:space="preserve">public abstract class </w:t>
      </w:r>
      <w:r w:rsidR="00A15FE8">
        <w:t>DocArchivePart2TaskForm</w:t>
      </w:r>
      <w:r w:rsidRPr="0047587C">
        <w:t xml:space="preserve"> : LayoutsPageBase</w:t>
      </w:r>
    </w:p>
    <w:p w:rsidR="0047587C" w:rsidRDefault="0047587C" w:rsidP="0047587C">
      <w:pPr>
        <w:pStyle w:val="ExerciseStepLevel2Code"/>
      </w:pPr>
      <w:r w:rsidRPr="0047587C">
        <w:t>{</w:t>
      </w:r>
      <w:r w:rsidR="00BE22A8">
        <w:t xml:space="preserve"> </w:t>
      </w:r>
      <w:r w:rsidRPr="0047587C">
        <w:t>}</w:t>
      </w:r>
    </w:p>
    <w:p w:rsidR="0047587C" w:rsidRDefault="0047587C" w:rsidP="0047587C">
      <w:pPr>
        <w:pStyle w:val="Heading4"/>
      </w:pPr>
      <w:r>
        <w:t>Add private fields to the class to store information about the task item, the workflow, and the list the workflow is attached to.</w:t>
      </w:r>
    </w:p>
    <w:p w:rsidR="0047587C" w:rsidRPr="0047587C" w:rsidRDefault="0047587C" w:rsidP="0047587C">
      <w:pPr>
        <w:pStyle w:val="ExerciseStepLevel2Code"/>
      </w:pPr>
      <w:r w:rsidRPr="0047587C">
        <w:t>private SPWorkflow _workflow;</w:t>
      </w:r>
    </w:p>
    <w:p w:rsidR="0047587C" w:rsidRPr="0047587C" w:rsidRDefault="0047587C" w:rsidP="0047587C">
      <w:pPr>
        <w:pStyle w:val="ExerciseStepLevel2Code"/>
      </w:pPr>
      <w:r w:rsidRPr="0047587C">
        <w:t>private SPWorkflowTask _task;</w:t>
      </w:r>
    </w:p>
    <w:p w:rsidR="0047587C" w:rsidRPr="0047587C" w:rsidRDefault="0047587C" w:rsidP="0047587C">
      <w:pPr>
        <w:pStyle w:val="ExerciseStepLevel2Code"/>
      </w:pPr>
      <w:r w:rsidRPr="0047587C">
        <w:t>private SPList _taskList;</w:t>
      </w:r>
    </w:p>
    <w:p w:rsidR="0047587C" w:rsidRPr="0047587C" w:rsidRDefault="0047587C" w:rsidP="0047587C">
      <w:pPr>
        <w:pStyle w:val="ExerciseStepLevel2Code"/>
      </w:pPr>
      <w:r w:rsidRPr="0047587C">
        <w:t>private SPListItem _taskItem;</w:t>
      </w:r>
    </w:p>
    <w:p w:rsidR="00A15FE8" w:rsidRDefault="007B5A59" w:rsidP="0047587C">
      <w:pPr>
        <w:pStyle w:val="Heading3"/>
      </w:pPr>
      <w:r>
        <w:t>Add a protected field and property that will allow interaction between the ASPX page and the code behind.</w:t>
      </w:r>
    </w:p>
    <w:p w:rsidR="00877ADD" w:rsidRDefault="00877ADD" w:rsidP="00877ADD">
      <w:pPr>
        <w:pStyle w:val="Heading4"/>
      </w:pPr>
      <w:r>
        <w:t xml:space="preserve">Add a protected field named </w:t>
      </w:r>
      <w:r>
        <w:rPr>
          <w:b/>
        </w:rPr>
        <w:t>lblListName</w:t>
      </w:r>
      <w:r>
        <w:t xml:space="preserve"> of type </w:t>
      </w:r>
      <w:r w:rsidRPr="00C678BA">
        <w:rPr>
          <w:b/>
        </w:rPr>
        <w:t>Label</w:t>
      </w:r>
      <w:r>
        <w:t xml:space="preserve"> to the class.</w:t>
      </w:r>
    </w:p>
    <w:p w:rsidR="00877ADD" w:rsidRDefault="00877ADD" w:rsidP="00877ADD">
      <w:pPr>
        <w:pStyle w:val="Heading4"/>
      </w:pPr>
      <w:r>
        <w:t xml:space="preserve">Add a protected field named </w:t>
      </w:r>
      <w:r>
        <w:rPr>
          <w:b/>
        </w:rPr>
        <w:t xml:space="preserve">lnkItem </w:t>
      </w:r>
      <w:r>
        <w:t xml:space="preserve">of type </w:t>
      </w:r>
      <w:r>
        <w:rPr>
          <w:b/>
        </w:rPr>
        <w:t xml:space="preserve">Hyperlink </w:t>
      </w:r>
      <w:r>
        <w:t>to the class.</w:t>
      </w:r>
    </w:p>
    <w:p w:rsidR="00C678BA" w:rsidRDefault="00C678BA" w:rsidP="00C678BA">
      <w:pPr>
        <w:pStyle w:val="Heading4"/>
      </w:pPr>
      <w:r>
        <w:t xml:space="preserve">Add a protected field named </w:t>
      </w:r>
      <w:r>
        <w:rPr>
          <w:b/>
        </w:rPr>
        <w:t xml:space="preserve">lstArchiveList </w:t>
      </w:r>
      <w:r>
        <w:t xml:space="preserve">of type </w:t>
      </w:r>
      <w:r>
        <w:rPr>
          <w:b/>
        </w:rPr>
        <w:t>DropDownList</w:t>
      </w:r>
      <w:r>
        <w:t xml:space="preserve"> to the class.</w:t>
      </w:r>
    </w:p>
    <w:p w:rsidR="007B5A59" w:rsidRDefault="007B5A59" w:rsidP="007B5A59">
      <w:pPr>
        <w:pStyle w:val="Heading4"/>
      </w:pPr>
      <w:r>
        <w:t xml:space="preserve">Add a protected property named </w:t>
      </w:r>
      <w:r w:rsidRPr="007B5A59">
        <w:rPr>
          <w:b/>
        </w:rPr>
        <w:t>TaskItemName</w:t>
      </w:r>
      <w:r>
        <w:t xml:space="preserve"> of type string to the class.  Have it return the </w:t>
      </w:r>
      <w:r w:rsidRPr="007B5A59">
        <w:rPr>
          <w:b/>
        </w:rPr>
        <w:t>DisplayName</w:t>
      </w:r>
      <w:r>
        <w:t xml:space="preserve"> property of the _</w:t>
      </w:r>
      <w:r w:rsidRPr="007B5A59">
        <w:rPr>
          <w:b/>
        </w:rPr>
        <w:t>taskItem</w:t>
      </w:r>
      <w:r>
        <w:t xml:space="preserve"> field.</w:t>
      </w:r>
    </w:p>
    <w:p w:rsidR="007B5A59" w:rsidRDefault="007B5A59" w:rsidP="007B5A59">
      <w:pPr>
        <w:pStyle w:val="ExerciseStepLevel2Code"/>
      </w:pPr>
      <w:r w:rsidRPr="007B5A59">
        <w:t xml:space="preserve">protected Label </w:t>
      </w:r>
      <w:r w:rsidR="00877ADD">
        <w:t>lblListName</w:t>
      </w:r>
      <w:r w:rsidRPr="007B5A59">
        <w:t>;</w:t>
      </w:r>
    </w:p>
    <w:p w:rsidR="00877ADD" w:rsidRDefault="00877ADD" w:rsidP="00877ADD">
      <w:pPr>
        <w:pStyle w:val="ExerciseStepLevel2Code"/>
      </w:pPr>
      <w:r w:rsidRPr="007B5A59">
        <w:t xml:space="preserve">protected </w:t>
      </w:r>
      <w:r w:rsidR="007233F4">
        <w:t>HyperLink</w:t>
      </w:r>
      <w:r w:rsidRPr="007B5A59">
        <w:t xml:space="preserve"> </w:t>
      </w:r>
      <w:r>
        <w:t>lnkItem</w:t>
      </w:r>
      <w:r w:rsidRPr="007B5A59">
        <w:t>;</w:t>
      </w:r>
    </w:p>
    <w:p w:rsidR="00877ADD" w:rsidRPr="007B5A59" w:rsidRDefault="00877ADD" w:rsidP="00877ADD">
      <w:pPr>
        <w:pStyle w:val="ExerciseStepLevel2Code"/>
      </w:pPr>
      <w:r w:rsidRPr="007B5A59">
        <w:t xml:space="preserve">protected </w:t>
      </w:r>
      <w:r>
        <w:t>DropDownList lstArchiveList</w:t>
      </w:r>
      <w:r w:rsidRPr="007B5A59">
        <w:t>;</w:t>
      </w:r>
    </w:p>
    <w:p w:rsidR="007B5A59" w:rsidRPr="007B5A59" w:rsidRDefault="007B5A59" w:rsidP="007B5A59">
      <w:pPr>
        <w:pStyle w:val="ExerciseStepLevel2Code"/>
      </w:pPr>
    </w:p>
    <w:p w:rsidR="007B5A59" w:rsidRPr="007B5A59" w:rsidRDefault="007B5A59" w:rsidP="007B5A59">
      <w:pPr>
        <w:pStyle w:val="ExerciseStepLevel2Code"/>
      </w:pPr>
      <w:r w:rsidRPr="007B5A59">
        <w:t>protected string TaskItemName</w:t>
      </w:r>
    </w:p>
    <w:p w:rsidR="007B5A59" w:rsidRPr="007B5A59" w:rsidRDefault="007B5A59" w:rsidP="007B5A59">
      <w:pPr>
        <w:pStyle w:val="ExerciseStepLevel2Code"/>
      </w:pPr>
      <w:r w:rsidRPr="007B5A59">
        <w:t>{</w:t>
      </w:r>
    </w:p>
    <w:p w:rsidR="007B5A59" w:rsidRPr="007B5A59" w:rsidRDefault="007B5A59" w:rsidP="007B5A59">
      <w:pPr>
        <w:pStyle w:val="ExerciseStepLevel2Code"/>
      </w:pPr>
      <w:r w:rsidRPr="007B5A59">
        <w:t xml:space="preserve">    get { return _taskItem.DisplayName; }</w:t>
      </w:r>
    </w:p>
    <w:p w:rsidR="007B5A59" w:rsidRPr="007B5A59" w:rsidRDefault="007B5A59" w:rsidP="007B5A59">
      <w:pPr>
        <w:pStyle w:val="ExerciseStepLevel2Code"/>
      </w:pPr>
      <w:r w:rsidRPr="007B5A59">
        <w:t>}</w:t>
      </w:r>
    </w:p>
    <w:p w:rsidR="0047587C" w:rsidRDefault="0047587C" w:rsidP="0047587C">
      <w:pPr>
        <w:pStyle w:val="Heading3"/>
      </w:pPr>
      <w:r>
        <w:t xml:space="preserve">Override the </w:t>
      </w:r>
      <w:r w:rsidRPr="0041384D">
        <w:rPr>
          <w:b/>
        </w:rPr>
        <w:t>OnLoad</w:t>
      </w:r>
      <w:r>
        <w:t xml:space="preserve"> method in the new </w:t>
      </w:r>
      <w:r w:rsidR="007B5A59">
        <w:rPr>
          <w:b/>
        </w:rPr>
        <w:t>DocArchivePart2TaskForm</w:t>
      </w:r>
      <w:r>
        <w:t xml:space="preserve"> class so it reads the </w:t>
      </w:r>
      <w:r w:rsidRPr="0041384D">
        <w:rPr>
          <w:b/>
        </w:rPr>
        <w:t>Url</w:t>
      </w:r>
      <w:r>
        <w:t xml:space="preserve"> parameters and creates the necessary SharePoint API objects</w:t>
      </w:r>
      <w:r w:rsidR="007B5A59">
        <w:t xml:space="preserve"> and binds that data to the UI</w:t>
      </w:r>
      <w:r>
        <w:t>.</w:t>
      </w:r>
    </w:p>
    <w:p w:rsidR="0047587C" w:rsidRDefault="0047587C" w:rsidP="0047587C">
      <w:pPr>
        <w:pStyle w:val="Heading4"/>
      </w:pPr>
      <w:r>
        <w:t xml:space="preserve">Override the </w:t>
      </w:r>
      <w:r w:rsidRPr="0041384D">
        <w:rPr>
          <w:b/>
        </w:rPr>
        <w:t>OnLoad</w:t>
      </w:r>
      <w:r>
        <w:t xml:space="preserve"> method of the base class.</w:t>
      </w:r>
    </w:p>
    <w:p w:rsidR="0047587C" w:rsidRPr="0047587C" w:rsidRDefault="0047587C" w:rsidP="0047587C">
      <w:pPr>
        <w:pStyle w:val="ExerciseStepLevel2Code"/>
      </w:pPr>
      <w:r w:rsidRPr="0047587C">
        <w:t>protected override void OnLoad(EventArgs e)</w:t>
      </w:r>
    </w:p>
    <w:p w:rsidR="0047587C" w:rsidRDefault="0047587C" w:rsidP="0047587C">
      <w:pPr>
        <w:pStyle w:val="ExerciseStepLevel2Code"/>
      </w:pPr>
      <w:r w:rsidRPr="0047587C">
        <w:t>{</w:t>
      </w:r>
    </w:p>
    <w:p w:rsidR="000E4554" w:rsidRPr="0047587C" w:rsidRDefault="000E4554" w:rsidP="0047587C">
      <w:pPr>
        <w:pStyle w:val="ExerciseStepLevel2Code"/>
        <w:rPr>
          <w:rFonts w:ascii="Arial" w:hAnsi="Arial"/>
          <w:noProof w:val="0"/>
        </w:rPr>
      </w:pPr>
      <w:r>
        <w:t>}</w:t>
      </w:r>
    </w:p>
    <w:p w:rsidR="0047587C" w:rsidRDefault="0047587C" w:rsidP="0047587C">
      <w:pPr>
        <w:pStyle w:val="Heading4"/>
      </w:pPr>
      <w:r>
        <w:lastRenderedPageBreak/>
        <w:t xml:space="preserve">Read the </w:t>
      </w:r>
      <w:r w:rsidRPr="0041384D">
        <w:rPr>
          <w:b/>
        </w:rPr>
        <w:t>List</w:t>
      </w:r>
      <w:r>
        <w:t xml:space="preserve"> and </w:t>
      </w:r>
      <w:r w:rsidRPr="0041384D">
        <w:rPr>
          <w:b/>
        </w:rPr>
        <w:t>ID</w:t>
      </w:r>
      <w:r>
        <w:t xml:space="preserve"> </w:t>
      </w:r>
      <w:r w:rsidR="00746ADA">
        <w:t>u</w:t>
      </w:r>
      <w:r>
        <w:t>rl parameters and use them to find the task list and task list item to edit.</w:t>
      </w:r>
    </w:p>
    <w:p w:rsidR="0047587C" w:rsidRPr="0047587C" w:rsidRDefault="0047587C" w:rsidP="0047587C">
      <w:pPr>
        <w:pStyle w:val="ExerciseStepLevel2Code"/>
      </w:pPr>
      <w:r w:rsidRPr="0047587C">
        <w:t>// find the tasks list and task list item</w:t>
      </w:r>
    </w:p>
    <w:p w:rsidR="0047587C" w:rsidRPr="0047587C" w:rsidRDefault="0047587C" w:rsidP="0047587C">
      <w:pPr>
        <w:pStyle w:val="ExerciseStepLevel2Code"/>
      </w:pPr>
      <w:r w:rsidRPr="0047587C">
        <w:t>_taskList = Web.Lists[new Guid(Request.Params["List"])];</w:t>
      </w:r>
    </w:p>
    <w:p w:rsidR="0047587C" w:rsidRPr="0047587C" w:rsidRDefault="0047587C" w:rsidP="0047587C">
      <w:pPr>
        <w:pStyle w:val="ExerciseStepLevel2Code"/>
      </w:pPr>
      <w:r w:rsidRPr="0047587C">
        <w:t>_taskItem = _taskList.GetItemById(int.Parse(Request.Params["ID"]));</w:t>
      </w:r>
    </w:p>
    <w:p w:rsidR="0047587C" w:rsidRDefault="0047587C" w:rsidP="0047587C">
      <w:pPr>
        <w:pStyle w:val="Heading4"/>
      </w:pPr>
      <w:r>
        <w:t>Using the _</w:t>
      </w:r>
      <w:r w:rsidRPr="0041384D">
        <w:rPr>
          <w:b/>
        </w:rPr>
        <w:t>taskItem</w:t>
      </w:r>
      <w:r>
        <w:t xml:space="preserve"> object’s </w:t>
      </w:r>
      <w:r w:rsidRPr="0041384D">
        <w:rPr>
          <w:b/>
        </w:rPr>
        <w:t>WorkflowInstanceID</w:t>
      </w:r>
      <w:r>
        <w:t xml:space="preserve"> field, find the </w:t>
      </w:r>
      <w:r w:rsidRPr="0041384D">
        <w:rPr>
          <w:b/>
        </w:rPr>
        <w:t>SPWokflow</w:t>
      </w:r>
      <w:r w:rsidR="0041384D">
        <w:t xml:space="preserve"> </w:t>
      </w:r>
      <w:r>
        <w:t>object representing the running workflow.</w:t>
      </w:r>
    </w:p>
    <w:p w:rsidR="0041384D" w:rsidRPr="0041384D" w:rsidRDefault="0041384D" w:rsidP="0041384D">
      <w:pPr>
        <w:pStyle w:val="ExerciseStepLevel2Code"/>
      </w:pPr>
      <w:r w:rsidRPr="0041384D">
        <w:t>// use the task list item to find the workflow object</w:t>
      </w:r>
    </w:p>
    <w:p w:rsidR="000E4554" w:rsidRDefault="0041384D" w:rsidP="0041384D">
      <w:pPr>
        <w:pStyle w:val="ExerciseStepLevel2Code"/>
      </w:pPr>
      <w:r w:rsidRPr="0041384D">
        <w:t xml:space="preserve">_workflow = new SPWorkflow(Web, </w:t>
      </w:r>
    </w:p>
    <w:p w:rsidR="0041384D" w:rsidRPr="0041384D" w:rsidRDefault="000E4554" w:rsidP="0041384D">
      <w:pPr>
        <w:pStyle w:val="ExerciseStepLevel2Code"/>
      </w:pPr>
      <w:r>
        <w:t xml:space="preserve">  </w:t>
      </w:r>
      <w:r w:rsidR="0041384D" w:rsidRPr="0041384D">
        <w:t>new Guid(_taskItem["WorkflowInstanceID"] as string));</w:t>
      </w:r>
    </w:p>
    <w:p w:rsidR="0047587C" w:rsidRDefault="0047587C" w:rsidP="0047587C">
      <w:pPr>
        <w:pStyle w:val="Heading4"/>
      </w:pPr>
      <w:r>
        <w:t>Us</w:t>
      </w:r>
      <w:r w:rsidR="003B4983">
        <w:t>e</w:t>
      </w:r>
      <w:r>
        <w:t xml:space="preserve"> the </w:t>
      </w:r>
      <w:r w:rsidRPr="0041384D">
        <w:rPr>
          <w:b/>
        </w:rPr>
        <w:t>SPWorkflow</w:t>
      </w:r>
      <w:r w:rsidR="003B4983">
        <w:t xml:space="preserve"> object to </w:t>
      </w:r>
      <w:r>
        <w:t xml:space="preserve">lookup the </w:t>
      </w:r>
      <w:r w:rsidRPr="0041384D">
        <w:rPr>
          <w:b/>
        </w:rPr>
        <w:t>SPWorkflowTask</w:t>
      </w:r>
      <w:r w:rsidR="003B4983">
        <w:t xml:space="preserve"> object using the </w:t>
      </w:r>
      <w:r w:rsidR="003B4983" w:rsidRPr="003B4983">
        <w:rPr>
          <w:b/>
        </w:rPr>
        <w:t>Tasks</w:t>
      </w:r>
      <w:r w:rsidR="003B4983">
        <w:t xml:space="preserve"> collection</w:t>
      </w:r>
      <w:r>
        <w:t>.</w:t>
      </w:r>
    </w:p>
    <w:p w:rsidR="0041384D" w:rsidRPr="0041384D" w:rsidRDefault="0041384D" w:rsidP="0041384D">
      <w:pPr>
        <w:pStyle w:val="ExerciseStepLevel2Code"/>
      </w:pPr>
      <w:r w:rsidRPr="0041384D">
        <w:t>// using the w</w:t>
      </w:r>
      <w:r>
        <w:t>orkflow object, lookup the task</w:t>
      </w:r>
    </w:p>
    <w:p w:rsidR="0041384D" w:rsidRPr="0041384D" w:rsidRDefault="0041384D" w:rsidP="0041384D">
      <w:pPr>
        <w:pStyle w:val="ExerciseStepLevel2Code"/>
      </w:pPr>
      <w:r w:rsidRPr="0041384D">
        <w:t>_task = _workflow.Tasks[0];</w:t>
      </w:r>
    </w:p>
    <w:p w:rsidR="0041384D" w:rsidRDefault="0041384D" w:rsidP="0041384D">
      <w:pPr>
        <w:pStyle w:val="Heading4"/>
      </w:pPr>
      <w:r>
        <w:t xml:space="preserve">If this request is not a postback, call the </w:t>
      </w:r>
      <w:r w:rsidRPr="0041384D">
        <w:rPr>
          <w:b/>
        </w:rPr>
        <w:t>PopulateControls</w:t>
      </w:r>
      <w:r>
        <w:t xml:space="preserve"> and </w:t>
      </w:r>
      <w:r w:rsidRPr="0041384D">
        <w:rPr>
          <w:b/>
        </w:rPr>
        <w:t>BindTaskData</w:t>
      </w:r>
      <w:r>
        <w:t xml:space="preserve"> methods to give the derived class a chance to populate the form.</w:t>
      </w:r>
    </w:p>
    <w:p w:rsidR="0041384D" w:rsidRPr="00095877" w:rsidRDefault="0041384D" w:rsidP="00095877">
      <w:pPr>
        <w:pStyle w:val="ExerciseStepLevel2Code"/>
        <w:rPr>
          <w:szCs w:val="20"/>
        </w:rPr>
      </w:pPr>
      <w:r w:rsidRPr="00095877">
        <w:rPr>
          <w:szCs w:val="20"/>
        </w:rPr>
        <w:t>// bind the task data</w:t>
      </w:r>
    </w:p>
    <w:p w:rsidR="0041384D" w:rsidRPr="00095877" w:rsidRDefault="0041384D" w:rsidP="00095877">
      <w:pPr>
        <w:pStyle w:val="ExerciseStepLevel2Code"/>
        <w:rPr>
          <w:szCs w:val="20"/>
        </w:rPr>
      </w:pPr>
      <w:r w:rsidRPr="00095877">
        <w:rPr>
          <w:szCs w:val="20"/>
        </w:rPr>
        <w:t>if (!this.IsPostBack)</w:t>
      </w:r>
    </w:p>
    <w:p w:rsidR="0041384D" w:rsidRPr="00095877" w:rsidRDefault="0041384D" w:rsidP="00095877">
      <w:pPr>
        <w:pStyle w:val="ExerciseStepLevel2Code"/>
        <w:rPr>
          <w:szCs w:val="20"/>
        </w:rPr>
      </w:pPr>
      <w:r w:rsidRPr="00095877">
        <w:rPr>
          <w:szCs w:val="20"/>
        </w:rPr>
        <w:t>{</w:t>
      </w:r>
    </w:p>
    <w:p w:rsidR="00095877" w:rsidRPr="00095877" w:rsidRDefault="00095877" w:rsidP="00095877">
      <w:pPr>
        <w:pStyle w:val="ExerciseStepLevel2Code"/>
        <w:rPr>
          <w:szCs w:val="20"/>
        </w:rPr>
      </w:pPr>
      <w:r w:rsidRPr="00095877">
        <w:rPr>
          <w:szCs w:val="20"/>
        </w:rPr>
        <w:t xml:space="preserve">    // filter the list of lists for all document libraries that aren't hidden</w:t>
      </w:r>
    </w:p>
    <w:p w:rsidR="00095877" w:rsidRPr="00095877" w:rsidRDefault="00095877" w:rsidP="00095877">
      <w:pPr>
        <w:pStyle w:val="ExerciseStepLevel2Code"/>
        <w:rPr>
          <w:szCs w:val="20"/>
        </w:rPr>
      </w:pPr>
      <w:r w:rsidRPr="00095877">
        <w:rPr>
          <w:szCs w:val="20"/>
        </w:rPr>
        <w:t xml:space="preserve">    IEnumerable&lt;SPList&gt; documentLibraries =</w:t>
      </w:r>
    </w:p>
    <w:p w:rsidR="00BE22A8" w:rsidRDefault="00095877" w:rsidP="00095877">
      <w:pPr>
        <w:pStyle w:val="ExerciseStepLevel2Code"/>
        <w:rPr>
          <w:szCs w:val="20"/>
        </w:rPr>
      </w:pPr>
      <w:r w:rsidRPr="00095877">
        <w:rPr>
          <w:szCs w:val="20"/>
        </w:rPr>
        <w:t xml:space="preserve">        Web.Lists.Cast&lt;SPList&gt;().Where(</w:t>
      </w:r>
    </w:p>
    <w:p w:rsidR="00095877" w:rsidRPr="00095877" w:rsidRDefault="00BE22A8" w:rsidP="00095877">
      <w:pPr>
        <w:pStyle w:val="ExerciseStepLevel2Code"/>
        <w:rPr>
          <w:szCs w:val="20"/>
        </w:rPr>
      </w:pPr>
      <w:r>
        <w:rPr>
          <w:szCs w:val="20"/>
        </w:rPr>
        <w:t xml:space="preserve">            </w:t>
      </w:r>
      <w:r w:rsidR="00095877" w:rsidRPr="00095877">
        <w:rPr>
          <w:szCs w:val="20"/>
        </w:rPr>
        <w:t>n =&gt; n is SPDocumentLibrary &amp;&amp; !n.Hidden);</w:t>
      </w:r>
    </w:p>
    <w:p w:rsidR="00095877" w:rsidRPr="00095877" w:rsidRDefault="00095877" w:rsidP="00095877">
      <w:pPr>
        <w:pStyle w:val="ExerciseStepLevel2Code"/>
        <w:rPr>
          <w:szCs w:val="20"/>
        </w:rPr>
      </w:pPr>
    </w:p>
    <w:p w:rsidR="00095877" w:rsidRPr="00095877" w:rsidRDefault="00095877" w:rsidP="00095877">
      <w:pPr>
        <w:pStyle w:val="ExerciseStepLevel2Code"/>
        <w:rPr>
          <w:szCs w:val="20"/>
        </w:rPr>
      </w:pPr>
      <w:r w:rsidRPr="00095877">
        <w:rPr>
          <w:szCs w:val="20"/>
        </w:rPr>
        <w:t xml:space="preserve">    // add each visible document library to the list</w:t>
      </w:r>
    </w:p>
    <w:p w:rsidR="00095877" w:rsidRPr="00095877" w:rsidRDefault="00095877" w:rsidP="00095877">
      <w:pPr>
        <w:pStyle w:val="ExerciseStepLevel2Code"/>
        <w:rPr>
          <w:szCs w:val="20"/>
        </w:rPr>
      </w:pPr>
      <w:r w:rsidRPr="00095877">
        <w:rPr>
          <w:szCs w:val="20"/>
        </w:rPr>
        <w:t xml:space="preserve">    foreach (SPList documentLibrary in documentLibraries)</w:t>
      </w:r>
    </w:p>
    <w:p w:rsidR="000E4554" w:rsidRDefault="00095877" w:rsidP="00095877">
      <w:pPr>
        <w:pStyle w:val="ExerciseStepLevel2Code"/>
        <w:rPr>
          <w:szCs w:val="20"/>
        </w:rPr>
      </w:pPr>
      <w:r w:rsidRPr="00095877">
        <w:rPr>
          <w:szCs w:val="20"/>
        </w:rPr>
        <w:t xml:space="preserve">        lstArchiveList.Items.Add(</w:t>
      </w:r>
    </w:p>
    <w:p w:rsidR="00095877" w:rsidRDefault="000E4554" w:rsidP="00095877">
      <w:pPr>
        <w:pStyle w:val="ExerciseStepLevel2Code"/>
        <w:rPr>
          <w:szCs w:val="20"/>
        </w:rPr>
      </w:pPr>
      <w:r>
        <w:rPr>
          <w:szCs w:val="20"/>
        </w:rPr>
        <w:t xml:space="preserve">            </w:t>
      </w:r>
      <w:r w:rsidR="00095877" w:rsidRPr="00095877">
        <w:rPr>
          <w:szCs w:val="20"/>
        </w:rPr>
        <w:t>new ListItem(documentLibrary.Title, documentLibrary.ID.ToString()));</w:t>
      </w:r>
    </w:p>
    <w:p w:rsidR="00531EBC" w:rsidRDefault="00531EBC" w:rsidP="00095877">
      <w:pPr>
        <w:pStyle w:val="ExerciseStepLevel2Code"/>
        <w:rPr>
          <w:szCs w:val="20"/>
        </w:rPr>
      </w:pPr>
    </w:p>
    <w:p w:rsidR="007233F4" w:rsidRDefault="007233F4" w:rsidP="00531EBC">
      <w:pPr>
        <w:pStyle w:val="ExerciseStepLevel2Code"/>
      </w:pPr>
      <w:r>
        <w:t xml:space="preserve">    // initialize the controls</w:t>
      </w:r>
    </w:p>
    <w:p w:rsidR="007233F4" w:rsidRDefault="007233F4" w:rsidP="00531EBC">
      <w:pPr>
        <w:pStyle w:val="ExerciseStepLevel2Code"/>
      </w:pPr>
      <w:r>
        <w:t xml:space="preserve">    lnkItem.Text = _workflow.ParentItem.DisplayName;</w:t>
      </w:r>
    </w:p>
    <w:p w:rsidR="007233F4" w:rsidRDefault="007233F4" w:rsidP="00531EBC">
      <w:pPr>
        <w:pStyle w:val="ExerciseStepLevel2Code"/>
      </w:pPr>
      <w:r>
        <w:t xml:space="preserve">    lnkItem.NavigateUrl = _workflow.ParentItem.Url;</w:t>
      </w:r>
    </w:p>
    <w:p w:rsidR="007233F4" w:rsidRPr="00531EBC" w:rsidRDefault="007233F4" w:rsidP="00531EBC">
      <w:pPr>
        <w:pStyle w:val="ExerciseStepLevel2Code"/>
      </w:pPr>
      <w:r>
        <w:t xml:space="preserve">    lblListName</w:t>
      </w:r>
      <w:r w:rsidR="0021206C">
        <w:t>.Text</w:t>
      </w:r>
      <w:r>
        <w:t xml:space="preserve"> = _workflow.ParentList.Title;</w:t>
      </w:r>
      <w:r w:rsidR="0021206C">
        <w:tab/>
      </w:r>
      <w:r w:rsidR="0021206C">
        <w:tab/>
      </w:r>
    </w:p>
    <w:p w:rsidR="0041384D" w:rsidRPr="00095877" w:rsidRDefault="0041384D" w:rsidP="00095877">
      <w:pPr>
        <w:pStyle w:val="ExerciseStepLevel2Code"/>
        <w:rPr>
          <w:szCs w:val="20"/>
        </w:rPr>
      </w:pPr>
      <w:r w:rsidRPr="00095877">
        <w:rPr>
          <w:szCs w:val="20"/>
        </w:rPr>
        <w:t>}</w:t>
      </w:r>
    </w:p>
    <w:p w:rsidR="0047587C" w:rsidRDefault="0047587C" w:rsidP="0047587C">
      <w:pPr>
        <w:pStyle w:val="Heading4"/>
      </w:pPr>
      <w:r>
        <w:t xml:space="preserve">Call the base implementation of the </w:t>
      </w:r>
      <w:r w:rsidRPr="0041384D">
        <w:rPr>
          <w:b/>
        </w:rPr>
        <w:t>OnLoad</w:t>
      </w:r>
      <w:r>
        <w:t xml:space="preserve"> method</w:t>
      </w:r>
    </w:p>
    <w:p w:rsidR="0041384D" w:rsidRPr="0041384D" w:rsidRDefault="0041384D" w:rsidP="0041384D">
      <w:pPr>
        <w:pStyle w:val="ExerciseStepLevel2Code"/>
      </w:pPr>
      <w:r w:rsidRPr="0041384D">
        <w:t>// call the base implementation</w:t>
      </w:r>
    </w:p>
    <w:p w:rsidR="0041384D" w:rsidRDefault="0041384D" w:rsidP="0041384D">
      <w:pPr>
        <w:pStyle w:val="ExerciseStepLevel2Code"/>
      </w:pPr>
      <w:r w:rsidRPr="0041384D">
        <w:t>base.OnLoad(e);</w:t>
      </w:r>
    </w:p>
    <w:p w:rsidR="0041384D" w:rsidRDefault="0041384D" w:rsidP="0041384D">
      <w:pPr>
        <w:pStyle w:val="Heading3"/>
      </w:pPr>
      <w:r>
        <w:t xml:space="preserve">Implement the </w:t>
      </w:r>
      <w:r w:rsidR="00C3395B">
        <w:t xml:space="preserve">event handler called </w:t>
      </w:r>
      <w:r w:rsidR="00AB4299">
        <w:t>after</w:t>
      </w:r>
      <w:r w:rsidR="00315999">
        <w:t xml:space="preserve"> a click of the </w:t>
      </w:r>
      <w:r w:rsidR="00C3395B" w:rsidRPr="00C678BA">
        <w:rPr>
          <w:b/>
        </w:rPr>
        <w:t>Cancel</w:t>
      </w:r>
      <w:r w:rsidR="00C3395B">
        <w:t xml:space="preserve"> button.</w:t>
      </w:r>
    </w:p>
    <w:p w:rsidR="0041384D" w:rsidRDefault="0041384D" w:rsidP="0041384D">
      <w:pPr>
        <w:pStyle w:val="Heading4"/>
      </w:pPr>
      <w:r>
        <w:t xml:space="preserve">Create a </w:t>
      </w:r>
      <w:r w:rsidRPr="00AB4299">
        <w:rPr>
          <w:b/>
        </w:rPr>
        <w:t>protected</w:t>
      </w:r>
      <w:r>
        <w:t xml:space="preserve"> event handler method </w:t>
      </w:r>
      <w:r w:rsidR="00AB4299">
        <w:t xml:space="preserve">named </w:t>
      </w:r>
      <w:r w:rsidRPr="0041384D">
        <w:rPr>
          <w:b/>
        </w:rPr>
        <w:t>Cancel_Click</w:t>
      </w:r>
      <w:r>
        <w:t>.</w:t>
      </w:r>
    </w:p>
    <w:p w:rsidR="0041384D" w:rsidRPr="00BE22A8" w:rsidRDefault="0041384D" w:rsidP="00BE22A8">
      <w:pPr>
        <w:pStyle w:val="Heading4"/>
      </w:pPr>
      <w:r>
        <w:t xml:space="preserve">Use the </w:t>
      </w:r>
      <w:r w:rsidRPr="0041384D">
        <w:rPr>
          <w:b/>
        </w:rPr>
        <w:t>SPUtility.Redirect</w:t>
      </w:r>
      <w:r>
        <w:t xml:space="preserve"> method to handle the automatic redirection to either the source u</w:t>
      </w:r>
      <w:r w:rsidR="00BE22A8">
        <w:t>rl parameter or the task list’s.</w:t>
      </w:r>
    </w:p>
    <w:p w:rsidR="00606714" w:rsidRDefault="00606714">
      <w:pPr>
        <w:ind w:left="720"/>
        <w:rPr>
          <w:rFonts w:ascii="Lucida Console" w:hAnsi="Lucida Console"/>
          <w:b/>
          <w:noProof/>
          <w:sz w:val="18"/>
        </w:rPr>
      </w:pPr>
      <w:r>
        <w:br w:type="page"/>
      </w:r>
    </w:p>
    <w:p w:rsidR="0041384D" w:rsidRPr="00BE22A8" w:rsidRDefault="0041384D" w:rsidP="00BE22A8">
      <w:pPr>
        <w:pStyle w:val="ExerciseStepLevel2Code"/>
      </w:pPr>
      <w:r w:rsidRPr="00BE22A8">
        <w:lastRenderedPageBreak/>
        <w:t>protected void Cancel_Click(object sender, EventArgs e)</w:t>
      </w:r>
      <w:r w:rsidR="00606714">
        <w:t xml:space="preserve"> </w:t>
      </w:r>
      <w:r w:rsidRPr="00BE22A8">
        <w:t>{</w:t>
      </w:r>
    </w:p>
    <w:p w:rsidR="00011C87" w:rsidRPr="00BE22A8" w:rsidRDefault="00011C87" w:rsidP="00BE22A8">
      <w:pPr>
        <w:pStyle w:val="ExerciseStepLevel2Code"/>
      </w:pPr>
      <w:r w:rsidRPr="00BE22A8">
        <w:t xml:space="preserve">    // redirect to the page in the source url parameter or the default page</w:t>
      </w:r>
    </w:p>
    <w:p w:rsidR="00606714" w:rsidRDefault="00011C87" w:rsidP="00BE22A8">
      <w:pPr>
        <w:pStyle w:val="ExerciseStepLevel2Code"/>
      </w:pPr>
      <w:r w:rsidRPr="00BE22A8">
        <w:t xml:space="preserve">    SPUtility.Redirect(_taskList.DefaultViewUrl, </w:t>
      </w:r>
    </w:p>
    <w:p w:rsidR="00011C87" w:rsidRPr="00BE22A8" w:rsidRDefault="00606714" w:rsidP="00BE22A8">
      <w:pPr>
        <w:pStyle w:val="ExerciseStepLevel2Code"/>
      </w:pPr>
      <w:r>
        <w:t xml:space="preserve">        </w:t>
      </w:r>
      <w:r w:rsidR="00011C87" w:rsidRPr="00BE22A8">
        <w:t>SPRedirectFlags.</w:t>
      </w:r>
      <w:r w:rsidR="00216788" w:rsidRPr="00BE22A8">
        <w:rPr>
          <w:szCs w:val="20"/>
        </w:rPr>
        <w:t>UseSource</w:t>
      </w:r>
      <w:r w:rsidR="00011C87" w:rsidRPr="00BE22A8">
        <w:t>, this.Context);</w:t>
      </w:r>
    </w:p>
    <w:p w:rsidR="0041384D" w:rsidRPr="00BE22A8" w:rsidRDefault="0041384D" w:rsidP="00BE22A8">
      <w:pPr>
        <w:pStyle w:val="ExerciseStepLevel2Code"/>
      </w:pPr>
      <w:r w:rsidRPr="00BE22A8">
        <w:t>}</w:t>
      </w:r>
    </w:p>
    <w:p w:rsidR="00C3395B" w:rsidRDefault="00C3395B" w:rsidP="00C3395B">
      <w:pPr>
        <w:pStyle w:val="Heading3"/>
      </w:pPr>
      <w:r>
        <w:t xml:space="preserve">Implement the event handler </w:t>
      </w:r>
      <w:r w:rsidR="00AB4299">
        <w:t>called after a click of the</w:t>
      </w:r>
      <w:r>
        <w:t xml:space="preserve"> </w:t>
      </w:r>
      <w:r w:rsidRPr="00C678BA">
        <w:rPr>
          <w:b/>
        </w:rPr>
        <w:t>Reject</w:t>
      </w:r>
      <w:r>
        <w:t xml:space="preserve"> button.</w:t>
      </w:r>
    </w:p>
    <w:p w:rsidR="00C3395B" w:rsidRDefault="00C3395B" w:rsidP="00C3395B">
      <w:pPr>
        <w:pStyle w:val="Heading4"/>
      </w:pPr>
      <w:r>
        <w:t xml:space="preserve">Create a </w:t>
      </w:r>
      <w:r w:rsidRPr="00AB4299">
        <w:rPr>
          <w:b/>
        </w:rPr>
        <w:t>protected</w:t>
      </w:r>
      <w:r>
        <w:t xml:space="preserve"> event handler method </w:t>
      </w:r>
      <w:r w:rsidR="003037F0">
        <w:t xml:space="preserve">named </w:t>
      </w:r>
      <w:r>
        <w:rPr>
          <w:b/>
        </w:rPr>
        <w:t>Reject</w:t>
      </w:r>
      <w:r w:rsidRPr="0041384D">
        <w:rPr>
          <w:b/>
        </w:rPr>
        <w:t>_Click</w:t>
      </w:r>
      <w:r>
        <w:t>.</w:t>
      </w:r>
    </w:p>
    <w:p w:rsidR="00C3395B" w:rsidRDefault="00C3395B" w:rsidP="00C3395B">
      <w:pPr>
        <w:pStyle w:val="Heading4"/>
      </w:pPr>
      <w:r>
        <w:t xml:space="preserve">Create a new </w:t>
      </w:r>
      <w:r w:rsidRPr="000E0B40">
        <w:rPr>
          <w:b/>
        </w:rPr>
        <w:t>Hashtable</w:t>
      </w:r>
      <w:r>
        <w:t xml:space="preserve"> object with a single entry named Result.  Set its value to </w:t>
      </w:r>
      <w:r w:rsidRPr="000E0B40">
        <w:rPr>
          <w:b/>
        </w:rPr>
        <w:t>TaskResult</w:t>
      </w:r>
      <w:r w:rsidR="000E0B40">
        <w:rPr>
          <w:b/>
        </w:rPr>
        <w:t>s</w:t>
      </w:r>
      <w:r w:rsidRPr="000E0B40">
        <w:rPr>
          <w:b/>
        </w:rPr>
        <w:t>.Rejected</w:t>
      </w:r>
      <w:r>
        <w:t>.</w:t>
      </w:r>
    </w:p>
    <w:p w:rsidR="003037F0" w:rsidRDefault="003037F0" w:rsidP="003037F0">
      <w:pPr>
        <w:pStyle w:val="Heading4"/>
      </w:pPr>
      <w:r>
        <w:t xml:space="preserve">Use the </w:t>
      </w:r>
      <w:r w:rsidRPr="000E0B40">
        <w:rPr>
          <w:b/>
        </w:rPr>
        <w:t>SPWorkflowTask.AlterTask</w:t>
      </w:r>
      <w:r>
        <w:t xml:space="preserve"> to make the changes defined in the </w:t>
      </w:r>
      <w:r w:rsidRPr="000E0B40">
        <w:rPr>
          <w:b/>
        </w:rPr>
        <w:t>Hashtable</w:t>
      </w:r>
      <w:r>
        <w:t xml:space="preserve"> to the task object.</w:t>
      </w:r>
    </w:p>
    <w:p w:rsidR="00C3395B" w:rsidRDefault="00C3395B" w:rsidP="00C3395B">
      <w:pPr>
        <w:pStyle w:val="Heading4"/>
      </w:pPr>
      <w:r>
        <w:t xml:space="preserve">Use the </w:t>
      </w:r>
      <w:r w:rsidRPr="0041384D">
        <w:rPr>
          <w:b/>
        </w:rPr>
        <w:t>SPUtility.Redirect</w:t>
      </w:r>
      <w:r>
        <w:t xml:space="preserve"> method to handle the automatic redirection to either the source url parameter or the task list’s.</w:t>
      </w:r>
    </w:p>
    <w:p w:rsidR="00DF693D" w:rsidRPr="00216788" w:rsidRDefault="00DF693D" w:rsidP="00216788">
      <w:pPr>
        <w:pStyle w:val="ExerciseStepLevel2Code"/>
        <w:rPr>
          <w:szCs w:val="20"/>
        </w:rPr>
      </w:pPr>
      <w:r w:rsidRPr="00216788">
        <w:rPr>
          <w:szCs w:val="20"/>
        </w:rPr>
        <w:t>protected void Reject_Click(object sender, EventArgs e)</w:t>
      </w:r>
      <w:r w:rsidR="00606714">
        <w:rPr>
          <w:szCs w:val="20"/>
        </w:rPr>
        <w:t xml:space="preserve"> </w:t>
      </w:r>
      <w:r w:rsidRPr="00216788">
        <w:rPr>
          <w:szCs w:val="20"/>
        </w:rPr>
        <w:t>{</w:t>
      </w:r>
    </w:p>
    <w:p w:rsidR="00DF693D" w:rsidRPr="00216788" w:rsidRDefault="00DF693D" w:rsidP="00216788">
      <w:pPr>
        <w:pStyle w:val="ExerciseStepLevel2Code"/>
        <w:rPr>
          <w:szCs w:val="20"/>
        </w:rPr>
      </w:pPr>
      <w:r w:rsidRPr="00216788">
        <w:rPr>
          <w:szCs w:val="20"/>
        </w:rPr>
        <w:t xml:space="preserve">    // setup the task's new data</w:t>
      </w:r>
    </w:p>
    <w:p w:rsidR="00DF693D" w:rsidRPr="00216788" w:rsidRDefault="00DF693D" w:rsidP="00216788">
      <w:pPr>
        <w:pStyle w:val="ExerciseStepLevel2Code"/>
        <w:rPr>
          <w:szCs w:val="20"/>
        </w:rPr>
      </w:pPr>
      <w:r w:rsidRPr="00216788">
        <w:rPr>
          <w:szCs w:val="20"/>
        </w:rPr>
        <w:t xml:space="preserve">    Hashtable data = new Hashtable();</w:t>
      </w:r>
    </w:p>
    <w:p w:rsidR="00DF693D" w:rsidRPr="00216788" w:rsidRDefault="00DF693D" w:rsidP="00216788">
      <w:pPr>
        <w:pStyle w:val="ExerciseStepLevel2Code"/>
        <w:rPr>
          <w:szCs w:val="20"/>
        </w:rPr>
      </w:pPr>
      <w:r w:rsidRPr="00216788">
        <w:rPr>
          <w:szCs w:val="20"/>
        </w:rPr>
        <w:t xml:space="preserve">    data.Add("Result", TaskResult</w:t>
      </w:r>
      <w:r w:rsidR="000E0B40" w:rsidRPr="00216788">
        <w:t>s</w:t>
      </w:r>
      <w:r w:rsidRPr="00216788">
        <w:rPr>
          <w:szCs w:val="20"/>
        </w:rPr>
        <w:t>.Rejected);</w:t>
      </w:r>
    </w:p>
    <w:p w:rsidR="00DF693D" w:rsidRPr="00216788" w:rsidRDefault="00DF693D" w:rsidP="00216788">
      <w:pPr>
        <w:pStyle w:val="ExerciseStepLevel2Code"/>
        <w:rPr>
          <w:szCs w:val="20"/>
        </w:rPr>
      </w:pPr>
    </w:p>
    <w:p w:rsidR="00DF693D" w:rsidRPr="00216788" w:rsidRDefault="00DF693D" w:rsidP="00216788">
      <w:pPr>
        <w:pStyle w:val="ExerciseStepLevel2Code"/>
        <w:rPr>
          <w:szCs w:val="20"/>
        </w:rPr>
      </w:pPr>
      <w:r w:rsidRPr="00216788">
        <w:rPr>
          <w:szCs w:val="20"/>
        </w:rPr>
        <w:t xml:space="preserve">    // submit the changes to the task            </w:t>
      </w:r>
    </w:p>
    <w:p w:rsidR="00DF693D" w:rsidRPr="00216788" w:rsidRDefault="00DF693D" w:rsidP="00216788">
      <w:pPr>
        <w:pStyle w:val="ExerciseStepLevel2Code"/>
        <w:rPr>
          <w:szCs w:val="20"/>
        </w:rPr>
      </w:pPr>
      <w:r w:rsidRPr="00216788">
        <w:rPr>
          <w:szCs w:val="20"/>
        </w:rPr>
        <w:t xml:space="preserve">    SPWorkflowTask.AlterTask(_taskItem, data, true);</w:t>
      </w:r>
    </w:p>
    <w:p w:rsidR="00DF693D" w:rsidRPr="00216788" w:rsidRDefault="00DF693D" w:rsidP="00216788">
      <w:pPr>
        <w:pStyle w:val="ExerciseStepLevel2Code"/>
        <w:rPr>
          <w:szCs w:val="20"/>
        </w:rPr>
      </w:pPr>
    </w:p>
    <w:p w:rsidR="00DF693D" w:rsidRPr="00216788" w:rsidRDefault="00DF693D" w:rsidP="00216788">
      <w:pPr>
        <w:pStyle w:val="ExerciseStepLevel2Code"/>
        <w:rPr>
          <w:szCs w:val="20"/>
        </w:rPr>
      </w:pPr>
      <w:r w:rsidRPr="00216788">
        <w:rPr>
          <w:szCs w:val="20"/>
        </w:rPr>
        <w:t xml:space="preserve">    // redirect to the page in the source url parameter or the default page</w:t>
      </w:r>
    </w:p>
    <w:p w:rsidR="00AB4299" w:rsidRDefault="00DF693D" w:rsidP="00216788">
      <w:pPr>
        <w:pStyle w:val="ExerciseStepLevel2Code"/>
        <w:rPr>
          <w:szCs w:val="20"/>
        </w:rPr>
      </w:pPr>
      <w:r w:rsidRPr="00216788">
        <w:rPr>
          <w:szCs w:val="20"/>
        </w:rPr>
        <w:t xml:space="preserve">    SPUtility.Redirect(_taskList.DefaultViewUrl, </w:t>
      </w:r>
    </w:p>
    <w:p w:rsidR="00DF693D" w:rsidRPr="00216788" w:rsidRDefault="00AB4299" w:rsidP="00216788">
      <w:pPr>
        <w:pStyle w:val="ExerciseStepLevel2Code"/>
        <w:rPr>
          <w:szCs w:val="20"/>
        </w:rPr>
      </w:pPr>
      <w:r>
        <w:rPr>
          <w:szCs w:val="20"/>
        </w:rPr>
        <w:t xml:space="preserve">        </w:t>
      </w:r>
      <w:r w:rsidR="00DF693D" w:rsidRPr="00216788">
        <w:rPr>
          <w:szCs w:val="20"/>
        </w:rPr>
        <w:t>SPRedirectFlags.</w:t>
      </w:r>
      <w:r w:rsidR="00216788" w:rsidRPr="00216788">
        <w:rPr>
          <w:szCs w:val="20"/>
        </w:rPr>
        <w:t>UseSource</w:t>
      </w:r>
      <w:r w:rsidR="00DF693D" w:rsidRPr="00216788">
        <w:rPr>
          <w:szCs w:val="20"/>
        </w:rPr>
        <w:t>, this.Context);</w:t>
      </w:r>
    </w:p>
    <w:p w:rsidR="00DF693D" w:rsidRPr="00216788" w:rsidRDefault="00DF693D" w:rsidP="00216788">
      <w:pPr>
        <w:pStyle w:val="ExerciseStepLevel2Code"/>
        <w:rPr>
          <w:szCs w:val="20"/>
        </w:rPr>
      </w:pPr>
      <w:r w:rsidRPr="00216788">
        <w:rPr>
          <w:szCs w:val="20"/>
        </w:rPr>
        <w:t>}</w:t>
      </w:r>
    </w:p>
    <w:p w:rsidR="003037F0" w:rsidRDefault="003037F0" w:rsidP="00DF693D">
      <w:pPr>
        <w:pStyle w:val="Heading3"/>
      </w:pPr>
      <w:r>
        <w:t xml:space="preserve">Implement the event handler </w:t>
      </w:r>
      <w:r w:rsidR="00880171">
        <w:t xml:space="preserve">called after a click of the </w:t>
      </w:r>
      <w:r w:rsidRPr="00C678BA">
        <w:rPr>
          <w:b/>
        </w:rPr>
        <w:t>Approve</w:t>
      </w:r>
      <w:r w:rsidR="00880171">
        <w:t xml:space="preserve"> button</w:t>
      </w:r>
      <w:r>
        <w:t>.</w:t>
      </w:r>
    </w:p>
    <w:p w:rsidR="003037F0" w:rsidRDefault="003037F0" w:rsidP="003037F0">
      <w:pPr>
        <w:pStyle w:val="Heading4"/>
      </w:pPr>
      <w:r>
        <w:t xml:space="preserve">Create a </w:t>
      </w:r>
      <w:r w:rsidRPr="00880171">
        <w:rPr>
          <w:b/>
        </w:rPr>
        <w:t>protected</w:t>
      </w:r>
      <w:r>
        <w:t xml:space="preserve"> event handler method named </w:t>
      </w:r>
      <w:r w:rsidRPr="00C678BA">
        <w:rPr>
          <w:b/>
        </w:rPr>
        <w:t>Approve_Click</w:t>
      </w:r>
      <w:r>
        <w:t>.</w:t>
      </w:r>
    </w:p>
    <w:p w:rsidR="003037F0" w:rsidRDefault="003037F0" w:rsidP="003037F0">
      <w:pPr>
        <w:pStyle w:val="Heading4"/>
      </w:pPr>
      <w:r>
        <w:t xml:space="preserve">Copy the code from </w:t>
      </w:r>
      <w:r w:rsidRPr="00C678BA">
        <w:rPr>
          <w:b/>
        </w:rPr>
        <w:t>Reject_Click</w:t>
      </w:r>
      <w:r>
        <w:t xml:space="preserve"> into </w:t>
      </w:r>
      <w:r w:rsidRPr="00C678BA">
        <w:rPr>
          <w:b/>
        </w:rPr>
        <w:t>Approve_Click</w:t>
      </w:r>
      <w:r>
        <w:t xml:space="preserve"> and change the result to </w:t>
      </w:r>
      <w:r w:rsidRPr="00C678BA">
        <w:rPr>
          <w:b/>
        </w:rPr>
        <w:t>TaskResult.Approved</w:t>
      </w:r>
      <w:r>
        <w:t>.</w:t>
      </w:r>
    </w:p>
    <w:p w:rsidR="003037F0" w:rsidRDefault="003037F0" w:rsidP="003037F0">
      <w:pPr>
        <w:pStyle w:val="Heading4"/>
      </w:pPr>
      <w:r>
        <w:t xml:space="preserve">Add one more parameter to the </w:t>
      </w:r>
      <w:r w:rsidRPr="00C678BA">
        <w:rPr>
          <w:b/>
        </w:rPr>
        <w:t>Hashtable</w:t>
      </w:r>
      <w:r>
        <w:t xml:space="preserve"> named </w:t>
      </w:r>
      <w:r w:rsidRPr="00C678BA">
        <w:rPr>
          <w:b/>
        </w:rPr>
        <w:t>ArchiveListId</w:t>
      </w:r>
      <w:r>
        <w:t xml:space="preserve"> with a value of </w:t>
      </w:r>
      <w:r w:rsidRPr="00C678BA">
        <w:rPr>
          <w:b/>
        </w:rPr>
        <w:t>lstArchiveList.SelectedValue</w:t>
      </w:r>
      <w:r>
        <w:t>.</w:t>
      </w:r>
    </w:p>
    <w:p w:rsidR="00DF693D" w:rsidRPr="00216788" w:rsidRDefault="00DF693D" w:rsidP="00216788">
      <w:pPr>
        <w:pStyle w:val="ExerciseStepLevel2Code"/>
        <w:rPr>
          <w:szCs w:val="20"/>
        </w:rPr>
      </w:pPr>
      <w:r w:rsidRPr="00216788">
        <w:rPr>
          <w:szCs w:val="20"/>
        </w:rPr>
        <w:t>protected void Approve_Click(object sender, EventArgs e)</w:t>
      </w:r>
      <w:r w:rsidR="00606714">
        <w:rPr>
          <w:szCs w:val="20"/>
        </w:rPr>
        <w:t xml:space="preserve"> </w:t>
      </w:r>
      <w:r w:rsidRPr="00216788">
        <w:rPr>
          <w:szCs w:val="20"/>
        </w:rPr>
        <w:t>{</w:t>
      </w:r>
    </w:p>
    <w:p w:rsidR="00DF693D" w:rsidRPr="00216788" w:rsidRDefault="00DF693D" w:rsidP="00216788">
      <w:pPr>
        <w:pStyle w:val="ExerciseStepLevel2Code"/>
        <w:rPr>
          <w:szCs w:val="20"/>
        </w:rPr>
      </w:pPr>
      <w:r w:rsidRPr="00216788">
        <w:rPr>
          <w:szCs w:val="20"/>
        </w:rPr>
        <w:t xml:space="preserve">    // setup the task's new data</w:t>
      </w:r>
    </w:p>
    <w:p w:rsidR="00DF693D" w:rsidRPr="00216788" w:rsidRDefault="00DF693D" w:rsidP="00216788">
      <w:pPr>
        <w:pStyle w:val="ExerciseStepLevel2Code"/>
        <w:rPr>
          <w:szCs w:val="20"/>
        </w:rPr>
      </w:pPr>
      <w:r w:rsidRPr="00216788">
        <w:rPr>
          <w:szCs w:val="20"/>
        </w:rPr>
        <w:t xml:space="preserve">    Hashtable data = new Hashtable();</w:t>
      </w:r>
    </w:p>
    <w:p w:rsidR="00DF693D" w:rsidRPr="00216788" w:rsidRDefault="00DF693D" w:rsidP="00216788">
      <w:pPr>
        <w:pStyle w:val="ExerciseStepLevel2Code"/>
        <w:rPr>
          <w:szCs w:val="20"/>
        </w:rPr>
      </w:pPr>
      <w:r w:rsidRPr="00216788">
        <w:rPr>
          <w:szCs w:val="20"/>
        </w:rPr>
        <w:t xml:space="preserve">    data.Add("Result", TaskResult</w:t>
      </w:r>
      <w:r w:rsidR="000E0B40" w:rsidRPr="00216788">
        <w:t>s</w:t>
      </w:r>
      <w:r w:rsidRPr="00216788">
        <w:rPr>
          <w:szCs w:val="20"/>
        </w:rPr>
        <w:t>.Approved);</w:t>
      </w:r>
    </w:p>
    <w:p w:rsidR="00DF693D" w:rsidRPr="00216788" w:rsidRDefault="00DF693D" w:rsidP="00216788">
      <w:pPr>
        <w:pStyle w:val="ExerciseStepLevel2Code"/>
        <w:rPr>
          <w:szCs w:val="20"/>
        </w:rPr>
      </w:pPr>
      <w:r w:rsidRPr="00216788">
        <w:rPr>
          <w:szCs w:val="20"/>
        </w:rPr>
        <w:t xml:space="preserve">    data.Add("ArchiveListId", lstArchiveList.SelectedValue);</w:t>
      </w:r>
    </w:p>
    <w:p w:rsidR="00DF693D" w:rsidRPr="00216788" w:rsidRDefault="00DF693D" w:rsidP="00216788">
      <w:pPr>
        <w:pStyle w:val="ExerciseStepLevel2Code"/>
        <w:rPr>
          <w:szCs w:val="20"/>
        </w:rPr>
      </w:pPr>
    </w:p>
    <w:p w:rsidR="00DF693D" w:rsidRPr="00216788" w:rsidRDefault="00DF693D" w:rsidP="00216788">
      <w:pPr>
        <w:pStyle w:val="ExerciseStepLevel2Code"/>
        <w:rPr>
          <w:szCs w:val="20"/>
        </w:rPr>
      </w:pPr>
      <w:r w:rsidRPr="00216788">
        <w:rPr>
          <w:szCs w:val="20"/>
        </w:rPr>
        <w:t xml:space="preserve">    // submit the changes to the task            </w:t>
      </w:r>
    </w:p>
    <w:p w:rsidR="00DF693D" w:rsidRPr="00216788" w:rsidRDefault="00DF693D" w:rsidP="00216788">
      <w:pPr>
        <w:pStyle w:val="ExerciseStepLevel2Code"/>
        <w:rPr>
          <w:szCs w:val="20"/>
        </w:rPr>
      </w:pPr>
      <w:r w:rsidRPr="00216788">
        <w:rPr>
          <w:szCs w:val="20"/>
        </w:rPr>
        <w:t xml:space="preserve">    SPWorkflowTask.AlterTask(_taskItem, data, true);</w:t>
      </w:r>
    </w:p>
    <w:p w:rsidR="00DF693D" w:rsidRPr="00216788" w:rsidRDefault="00DF693D" w:rsidP="00216788">
      <w:pPr>
        <w:pStyle w:val="ExerciseStepLevel2Code"/>
        <w:rPr>
          <w:szCs w:val="20"/>
        </w:rPr>
      </w:pPr>
    </w:p>
    <w:p w:rsidR="00DF693D" w:rsidRPr="00216788" w:rsidRDefault="00DF693D" w:rsidP="00216788">
      <w:pPr>
        <w:pStyle w:val="ExerciseStepLevel2Code"/>
        <w:rPr>
          <w:szCs w:val="20"/>
        </w:rPr>
      </w:pPr>
      <w:r w:rsidRPr="00216788">
        <w:rPr>
          <w:szCs w:val="20"/>
        </w:rPr>
        <w:t xml:space="preserve">    // redirect to the page in the source url parameter or the default page</w:t>
      </w:r>
    </w:p>
    <w:p w:rsidR="005643F7" w:rsidRDefault="00DF693D" w:rsidP="00216788">
      <w:pPr>
        <w:pStyle w:val="ExerciseStepLevel2Code"/>
        <w:rPr>
          <w:szCs w:val="20"/>
        </w:rPr>
      </w:pPr>
      <w:r w:rsidRPr="00216788">
        <w:rPr>
          <w:szCs w:val="20"/>
        </w:rPr>
        <w:t xml:space="preserve">    SPUtility.Redirect(_taskList.DefaultViewUrl, </w:t>
      </w:r>
    </w:p>
    <w:p w:rsidR="00DF693D" w:rsidRPr="00216788" w:rsidRDefault="005643F7" w:rsidP="00216788">
      <w:pPr>
        <w:pStyle w:val="ExerciseStepLevel2Code"/>
        <w:rPr>
          <w:szCs w:val="20"/>
        </w:rPr>
      </w:pPr>
      <w:r>
        <w:rPr>
          <w:szCs w:val="20"/>
        </w:rPr>
        <w:t xml:space="preserve">        </w:t>
      </w:r>
      <w:r w:rsidR="00DF693D" w:rsidRPr="00216788">
        <w:rPr>
          <w:szCs w:val="20"/>
        </w:rPr>
        <w:t>SPRedirectFlags.</w:t>
      </w:r>
      <w:r w:rsidR="00216788" w:rsidRPr="00216788">
        <w:rPr>
          <w:szCs w:val="20"/>
        </w:rPr>
        <w:t>UseSource</w:t>
      </w:r>
      <w:r w:rsidR="00DF693D" w:rsidRPr="00216788">
        <w:rPr>
          <w:szCs w:val="20"/>
        </w:rPr>
        <w:t>, this.Context);</w:t>
      </w:r>
    </w:p>
    <w:p w:rsidR="00DF693D" w:rsidRPr="00216788" w:rsidRDefault="00DF693D" w:rsidP="00216788">
      <w:pPr>
        <w:pStyle w:val="ExerciseStepLevel2Code"/>
        <w:rPr>
          <w:szCs w:val="20"/>
        </w:rPr>
      </w:pPr>
      <w:r w:rsidRPr="00216788">
        <w:rPr>
          <w:szCs w:val="20"/>
        </w:rPr>
        <w:t>}</w:t>
      </w:r>
    </w:p>
    <w:p w:rsidR="00E94468" w:rsidRDefault="00A15FE8" w:rsidP="00DF693D">
      <w:pPr>
        <w:pStyle w:val="Heading3"/>
      </w:pPr>
      <w:r>
        <w:lastRenderedPageBreak/>
        <w:t xml:space="preserve">Create a new .ASPX page named </w:t>
      </w:r>
      <w:r w:rsidRPr="00F07185">
        <w:rPr>
          <w:b/>
        </w:rPr>
        <w:t>DocArchivePart2TaskForm.aspx</w:t>
      </w:r>
      <w:r>
        <w:t xml:space="preserve"> that represents the ASP.NET markup for the task page.</w:t>
      </w:r>
    </w:p>
    <w:p w:rsidR="00A15FE8" w:rsidRDefault="00A15FE8" w:rsidP="00A15FE8">
      <w:pPr>
        <w:pStyle w:val="Heading4"/>
      </w:pPr>
      <w:r>
        <w:t xml:space="preserve">Create a new </w:t>
      </w:r>
      <w:r w:rsidRPr="00A15FE8">
        <w:rPr>
          <w:b/>
        </w:rPr>
        <w:t>Layouts</w:t>
      </w:r>
      <w:r>
        <w:t xml:space="preserve"> folder under the existing </w:t>
      </w:r>
      <w:r w:rsidRPr="00A15FE8">
        <w:rPr>
          <w:b/>
        </w:rPr>
        <w:t>Template</w:t>
      </w:r>
      <w:r>
        <w:t xml:space="preserve"> folder.</w:t>
      </w:r>
    </w:p>
    <w:p w:rsidR="00A16C4F" w:rsidRDefault="00A16C4F" w:rsidP="00A16C4F">
      <w:pPr>
        <w:pStyle w:val="Heading5"/>
      </w:pPr>
      <w:r>
        <w:t xml:space="preserve">Right click on the </w:t>
      </w:r>
      <w:r w:rsidRPr="00A16C4F">
        <w:rPr>
          <w:b/>
        </w:rPr>
        <w:t>Template</w:t>
      </w:r>
      <w:r>
        <w:t xml:space="preserve"> folder in the solution explorer and click </w:t>
      </w:r>
      <w:r w:rsidRPr="00FD331A">
        <w:rPr>
          <w:b/>
        </w:rPr>
        <w:t>Add -&gt; New Folder</w:t>
      </w:r>
      <w:r>
        <w:t>.</w:t>
      </w:r>
    </w:p>
    <w:p w:rsidR="00A16C4F" w:rsidRDefault="00A16C4F" w:rsidP="00A16C4F">
      <w:pPr>
        <w:pStyle w:val="Heading5"/>
      </w:pPr>
      <w:r>
        <w:t xml:space="preserve">Right click the folder and click </w:t>
      </w:r>
      <w:r w:rsidRPr="00FD331A">
        <w:rPr>
          <w:b/>
        </w:rPr>
        <w:t>Rename</w:t>
      </w:r>
      <w:r>
        <w:t>.</w:t>
      </w:r>
    </w:p>
    <w:p w:rsidR="00A16C4F" w:rsidRDefault="00A16C4F" w:rsidP="00A16C4F">
      <w:pPr>
        <w:pStyle w:val="Heading5"/>
      </w:pPr>
      <w:r>
        <w:t xml:space="preserve">Rename the folder </w:t>
      </w:r>
      <w:r>
        <w:rPr>
          <w:b/>
        </w:rPr>
        <w:t>Layouts</w:t>
      </w:r>
      <w:r>
        <w:t>.</w:t>
      </w:r>
    </w:p>
    <w:p w:rsidR="00A15FE8" w:rsidRDefault="00A15FE8" w:rsidP="00A15FE8">
      <w:pPr>
        <w:pStyle w:val="Heading4"/>
      </w:pPr>
      <w:r>
        <w:t xml:space="preserve">Create a new text file named </w:t>
      </w:r>
      <w:r w:rsidRPr="00F07185">
        <w:rPr>
          <w:b/>
        </w:rPr>
        <w:t>DocArchivePart2TaskForm.aspx</w:t>
      </w:r>
      <w:r>
        <w:t xml:space="preserve"> in the new </w:t>
      </w:r>
      <w:r w:rsidRPr="00F07185">
        <w:rPr>
          <w:b/>
        </w:rPr>
        <w:t>Layouts</w:t>
      </w:r>
      <w:r>
        <w:t xml:space="preserve"> folder.</w:t>
      </w:r>
    </w:p>
    <w:p w:rsidR="001326A3" w:rsidRDefault="001326A3" w:rsidP="001326A3">
      <w:pPr>
        <w:pStyle w:val="Heading5"/>
      </w:pPr>
      <w:r>
        <w:t xml:space="preserve">Right click the </w:t>
      </w:r>
      <w:r>
        <w:rPr>
          <w:b/>
        </w:rPr>
        <w:t>Layouts</w:t>
      </w:r>
      <w:r>
        <w:t xml:space="preserve"> folder and click </w:t>
      </w:r>
      <w:r w:rsidRPr="0047493E">
        <w:rPr>
          <w:b/>
        </w:rPr>
        <w:t>Add -&gt; New Item…</w:t>
      </w:r>
      <w:r w:rsidRPr="0047493E">
        <w:t>.</w:t>
      </w:r>
    </w:p>
    <w:p w:rsidR="001326A3" w:rsidRDefault="001326A3" w:rsidP="001326A3">
      <w:pPr>
        <w:pStyle w:val="Heading5"/>
      </w:pPr>
      <w:r>
        <w:t xml:space="preserve">Select the </w:t>
      </w:r>
      <w:r>
        <w:rPr>
          <w:b/>
        </w:rPr>
        <w:t xml:space="preserve">Generate </w:t>
      </w:r>
      <w:r>
        <w:t xml:space="preserve">category on the left and select a template of </w:t>
      </w:r>
      <w:r>
        <w:rPr>
          <w:b/>
        </w:rPr>
        <w:t xml:space="preserve">Text </w:t>
      </w:r>
      <w:r w:rsidRPr="0047493E">
        <w:rPr>
          <w:b/>
        </w:rPr>
        <w:t>file</w:t>
      </w:r>
      <w:r>
        <w:t>.</w:t>
      </w:r>
    </w:p>
    <w:p w:rsidR="001326A3" w:rsidRPr="0047493E" w:rsidRDefault="001326A3" w:rsidP="001326A3">
      <w:pPr>
        <w:pStyle w:val="Heading5"/>
      </w:pPr>
      <w:r>
        <w:t xml:space="preserve">Name the new file </w:t>
      </w:r>
      <w:r>
        <w:rPr>
          <w:b/>
        </w:rPr>
        <w:t xml:space="preserve">DocArchivePart2TaskForm.aspx </w:t>
      </w:r>
      <w:r>
        <w:t xml:space="preserve">and click </w:t>
      </w:r>
      <w:r w:rsidRPr="0047493E">
        <w:rPr>
          <w:b/>
        </w:rPr>
        <w:t>Add</w:t>
      </w:r>
      <w:r>
        <w:t>.</w:t>
      </w:r>
    </w:p>
    <w:p w:rsidR="00A15FE8" w:rsidRDefault="001B45AD" w:rsidP="00A15FE8">
      <w:pPr>
        <w:pStyle w:val="Heading4"/>
      </w:pPr>
      <w:r>
        <w:t>Enter the page directives that define the code behind class and the master page for the task form.</w:t>
      </w:r>
    </w:p>
    <w:p w:rsidR="005643F7" w:rsidRPr="005643F7" w:rsidRDefault="005643F7" w:rsidP="005643F7">
      <w:pPr>
        <w:pStyle w:val="ExerciseStepLevel2Code"/>
      </w:pPr>
      <w:r w:rsidRPr="005643F7">
        <w:t>&lt;%@ Assembly Name="DocumentArchiveWorkflowPart2, Version=1.0.0.0, Culture=neutral, PublicKeyToken=15812f954569663f" %&gt;</w:t>
      </w:r>
    </w:p>
    <w:p w:rsidR="005643F7" w:rsidRPr="005643F7" w:rsidRDefault="005643F7" w:rsidP="005643F7">
      <w:pPr>
        <w:pStyle w:val="ExerciseStepLevel2Code"/>
      </w:pPr>
    </w:p>
    <w:p w:rsidR="00606714" w:rsidRDefault="005643F7" w:rsidP="005643F7">
      <w:pPr>
        <w:pStyle w:val="ExerciseStepLevel2Code"/>
      </w:pPr>
      <w:r w:rsidRPr="005643F7">
        <w:t xml:space="preserve">&lt;%@ Page Language="C#" MasterPageFile="~/_layouts/application.master" </w:t>
      </w:r>
    </w:p>
    <w:p w:rsidR="00606714" w:rsidRDefault="00606714" w:rsidP="005643F7">
      <w:pPr>
        <w:pStyle w:val="ExerciseStepLevel2Code"/>
      </w:pPr>
      <w:r>
        <w:t xml:space="preserve">    </w:t>
      </w:r>
      <w:r w:rsidR="005643F7" w:rsidRPr="005643F7">
        <w:t>EnableSessionState="true"</w:t>
      </w:r>
      <w:r>
        <w:t xml:space="preserve"> </w:t>
      </w:r>
      <w:r w:rsidR="005643F7" w:rsidRPr="005643F7">
        <w:t xml:space="preserve">ValidateRequest="False" </w:t>
      </w:r>
      <w:r>
        <w:t xml:space="preserve">   </w:t>
      </w:r>
    </w:p>
    <w:p w:rsidR="005643F7" w:rsidRPr="005643F7" w:rsidRDefault="00606714" w:rsidP="005643F7">
      <w:pPr>
        <w:pStyle w:val="ExerciseStepLevel2Code"/>
        <w:rPr>
          <w:rFonts w:ascii="Arial" w:hAnsi="Arial"/>
          <w:noProof w:val="0"/>
        </w:rPr>
      </w:pPr>
      <w:r>
        <w:t xml:space="preserve">    </w:t>
      </w:r>
      <w:r w:rsidR="005643F7" w:rsidRPr="005643F7">
        <w:t>Inherits="DocumentArchiveWorkflowPart2.UI.DocArchivePart2TaskForm" %&gt;</w:t>
      </w:r>
    </w:p>
    <w:p w:rsidR="001B45AD" w:rsidRDefault="001B45AD" w:rsidP="005643F7">
      <w:pPr>
        <w:pStyle w:val="Heading4"/>
      </w:pPr>
      <w:r>
        <w:t xml:space="preserve">Register the tag prefix and locations of the SharePoint </w:t>
      </w:r>
      <w:r w:rsidR="00606714">
        <w:t>web and u</w:t>
      </w:r>
      <w:r>
        <w:t>ser</w:t>
      </w:r>
      <w:r w:rsidR="00606714">
        <w:t xml:space="preserve"> c</w:t>
      </w:r>
      <w:r>
        <w:t>ontrols used to format the page.</w:t>
      </w:r>
    </w:p>
    <w:p w:rsidR="001B45AD" w:rsidRPr="001B45AD" w:rsidRDefault="001B45AD" w:rsidP="001B45AD">
      <w:pPr>
        <w:pStyle w:val="ExerciseStepLevel2Code"/>
      </w:pPr>
      <w:r w:rsidRPr="001B45AD">
        <w:t>&lt;%@ Register TagPrefix="SharePoint" Namespace="Microsoft.SharePoint.WebControls"</w:t>
      </w:r>
    </w:p>
    <w:p w:rsidR="001B45AD" w:rsidRPr="001B45AD" w:rsidRDefault="001B45AD" w:rsidP="001B45AD">
      <w:pPr>
        <w:pStyle w:val="ExerciseStepLevel2Code"/>
      </w:pPr>
      <w:r w:rsidRPr="001B45AD">
        <w:t xml:space="preserve">    Assembly="Microsoft.SharePoint, Version=12.0.0.0, Culture=neutral, PublicKeyToken=71e9bce111e9429c" %&gt;</w:t>
      </w:r>
    </w:p>
    <w:p w:rsidR="00606714" w:rsidRDefault="001B45AD" w:rsidP="001B45AD">
      <w:pPr>
        <w:pStyle w:val="ExerciseStepLevel2Code"/>
      </w:pPr>
      <w:r w:rsidRPr="001B45AD">
        <w:t xml:space="preserve">&lt;%@ Register TagPrefix="Utilities" Namespace="Microsoft.SharePoint.Utilities" </w:t>
      </w:r>
    </w:p>
    <w:p w:rsidR="001B45AD" w:rsidRPr="001B45AD" w:rsidRDefault="00606714" w:rsidP="001B45AD">
      <w:pPr>
        <w:pStyle w:val="ExerciseStepLevel2Code"/>
      </w:pPr>
      <w:r>
        <w:t xml:space="preserve">    </w:t>
      </w:r>
      <w:r w:rsidR="001B45AD" w:rsidRPr="001B45AD">
        <w:t>Assembly="Microsoft.SharePoint, Version=12.0.0.0, Culture=neutral, PublicKeyToken=71e9bce111e9429c" %&gt;</w:t>
      </w:r>
    </w:p>
    <w:p w:rsidR="001B45AD" w:rsidRPr="001B45AD" w:rsidRDefault="001B45AD" w:rsidP="001B45AD">
      <w:pPr>
        <w:pStyle w:val="ExerciseStepLevel2Code"/>
      </w:pPr>
      <w:r w:rsidRPr="001B45AD">
        <w:t>&lt;%@ Register TagPrefix="wssuc" TagName="InputFormSection" Src="/_controltemplates/InputFormSection.ascx" %&gt;</w:t>
      </w:r>
    </w:p>
    <w:p w:rsidR="001B45AD" w:rsidRPr="001B45AD" w:rsidRDefault="001B45AD" w:rsidP="001B45AD">
      <w:pPr>
        <w:pStyle w:val="ExerciseStepLevel2Code"/>
      </w:pPr>
      <w:r w:rsidRPr="001B45AD">
        <w:t>&lt;%@ Register TagPrefix="wssuc" TagName="InputFormControl" Src="/_controltemplates/InputFormControl.ascx" %&gt;</w:t>
      </w:r>
    </w:p>
    <w:p w:rsidR="001B45AD" w:rsidRPr="001B45AD" w:rsidRDefault="001B45AD" w:rsidP="001B45AD">
      <w:pPr>
        <w:pStyle w:val="ExerciseStepLevel2Code"/>
      </w:pPr>
      <w:r w:rsidRPr="001B45AD">
        <w:t>&lt;%@ Register TagPrefix="wssuc" TagName="ButtonSection" Src="/_controltemplates/ButtonSection.ascx" %&gt;</w:t>
      </w:r>
    </w:p>
    <w:p w:rsidR="001B45AD" w:rsidRDefault="001B45AD" w:rsidP="001B45AD">
      <w:pPr>
        <w:pStyle w:val="Heading4"/>
      </w:pPr>
      <w:r>
        <w:t>Define the content for the page title and the form specific headers.</w:t>
      </w:r>
    </w:p>
    <w:p w:rsidR="001B45AD" w:rsidRPr="001B45AD" w:rsidRDefault="001B45AD" w:rsidP="001B45AD">
      <w:pPr>
        <w:pStyle w:val="ExerciseStepLevel2Code"/>
      </w:pPr>
      <w:r w:rsidRPr="001B45AD">
        <w:t>&lt;asp:Content ID="PageTitle" ContentPlaceHolderID="PlaceHolderPageTitle" runat="server"&gt;Workflow Task&lt;/asp:Content&gt;</w:t>
      </w:r>
    </w:p>
    <w:p w:rsidR="001B45AD" w:rsidRPr="001B45AD" w:rsidRDefault="001B45AD" w:rsidP="001B45AD">
      <w:pPr>
        <w:pStyle w:val="ExerciseStepLevel2Code"/>
      </w:pPr>
      <w:r w:rsidRPr="001B45AD">
        <w:t>&lt;asp:Content ID="PageTitleInTitleArea" ContentPlaceHolderID="PlaceHolderPageTitleInTitleArea"</w:t>
      </w:r>
    </w:p>
    <w:p w:rsidR="001B45AD" w:rsidRPr="001B45AD" w:rsidRDefault="001B45AD" w:rsidP="001B45AD">
      <w:pPr>
        <w:pStyle w:val="ExerciseStepLevel2Code"/>
      </w:pPr>
      <w:r w:rsidRPr="001B45AD">
        <w:t xml:space="preserve">    runat="server"&gt;</w:t>
      </w:r>
    </w:p>
    <w:p w:rsidR="001B45AD" w:rsidRPr="001B45AD" w:rsidRDefault="001B45AD" w:rsidP="001B45AD">
      <w:pPr>
        <w:pStyle w:val="ExerciseStepLevel2Code"/>
      </w:pPr>
      <w:r w:rsidRPr="001B45AD">
        <w:t xml:space="preserve">    &lt;%= "Tasks : " + th</w:t>
      </w:r>
      <w:r w:rsidR="005643F7">
        <w:t>is.TaskItemName %&gt;</w:t>
      </w:r>
    </w:p>
    <w:p w:rsidR="001B45AD" w:rsidRPr="001B45AD" w:rsidRDefault="001B45AD" w:rsidP="001B45AD">
      <w:pPr>
        <w:pStyle w:val="ExerciseStepLevel2Code"/>
      </w:pPr>
      <w:r w:rsidRPr="001B45AD">
        <w:t>&lt;/asp:Content&gt;</w:t>
      </w:r>
    </w:p>
    <w:p w:rsidR="001B45AD" w:rsidRDefault="001B45AD" w:rsidP="00E94468">
      <w:pPr>
        <w:pStyle w:val="Heading3"/>
      </w:pPr>
      <w:r>
        <w:t>Define the ASPX markup that will be used to create the data entry section of the custom task form.</w:t>
      </w:r>
    </w:p>
    <w:p w:rsidR="001B45AD" w:rsidRDefault="001B45AD" w:rsidP="001B45AD">
      <w:pPr>
        <w:pStyle w:val="Heading4"/>
      </w:pPr>
      <w:r>
        <w:t xml:space="preserve">Define the </w:t>
      </w:r>
      <w:r w:rsidRPr="00877ADD">
        <w:rPr>
          <w:b/>
        </w:rPr>
        <w:t>ContentPlaceHolder</w:t>
      </w:r>
      <w:r>
        <w:t xml:space="preserve"> control for </w:t>
      </w:r>
      <w:r w:rsidRPr="00877ADD">
        <w:rPr>
          <w:b/>
        </w:rPr>
        <w:t>PlaceHolderMain</w:t>
      </w:r>
      <w:r>
        <w:t xml:space="preserve"> and place a table within it.</w:t>
      </w:r>
    </w:p>
    <w:p w:rsidR="00877ADD" w:rsidRPr="00877ADD" w:rsidRDefault="00877ADD" w:rsidP="00877ADD">
      <w:pPr>
        <w:pStyle w:val="ExerciseStepLevel2Code"/>
      </w:pPr>
      <w:r w:rsidRPr="00877ADD">
        <w:t>&lt;asp:Content ID="Main" ContentPlaceHolderID="PlaceHolderMain" runat="server"&gt;</w:t>
      </w:r>
    </w:p>
    <w:p w:rsidR="00877ADD" w:rsidRPr="00877ADD" w:rsidRDefault="00877ADD" w:rsidP="00877ADD">
      <w:pPr>
        <w:pStyle w:val="ExerciseStepLevel2Code"/>
      </w:pPr>
      <w:r w:rsidRPr="00877ADD">
        <w:t xml:space="preserve">    &lt;table cellspacing="0" cellpadding="0" style="border: none; width: 100%" class="ms-propertysheet"&gt;</w:t>
      </w:r>
    </w:p>
    <w:p w:rsidR="00877ADD" w:rsidRPr="00877ADD" w:rsidRDefault="00877ADD" w:rsidP="00877ADD">
      <w:pPr>
        <w:pStyle w:val="ExerciseStepLevel2Code"/>
      </w:pPr>
      <w:r w:rsidRPr="00877ADD">
        <w:t xml:space="preserve">    &lt;/table&gt;</w:t>
      </w:r>
    </w:p>
    <w:p w:rsidR="005643F7" w:rsidRDefault="00877ADD" w:rsidP="00606714">
      <w:pPr>
        <w:pStyle w:val="ExerciseStepLevel2Code"/>
      </w:pPr>
      <w:r w:rsidRPr="00877ADD">
        <w:t>&lt;/asp:Content&gt;</w:t>
      </w:r>
    </w:p>
    <w:p w:rsidR="001B45AD" w:rsidRDefault="001B45AD" w:rsidP="001B45AD">
      <w:pPr>
        <w:pStyle w:val="Heading4"/>
      </w:pPr>
      <w:r>
        <w:lastRenderedPageBreak/>
        <w:t xml:space="preserve">Implement the first </w:t>
      </w:r>
      <w:r w:rsidRPr="00877ADD">
        <w:rPr>
          <w:b/>
        </w:rPr>
        <w:t>InputFormSection</w:t>
      </w:r>
      <w:r>
        <w:t xml:space="preserve"> </w:t>
      </w:r>
      <w:r w:rsidR="005643F7">
        <w:t xml:space="preserve">inside the </w:t>
      </w:r>
      <w:r w:rsidR="005643F7" w:rsidRPr="005643F7">
        <w:rPr>
          <w:b/>
        </w:rPr>
        <w:t>table</w:t>
      </w:r>
      <w:r w:rsidR="005643F7">
        <w:t xml:space="preserve"> element </w:t>
      </w:r>
      <w:r>
        <w:t>that will display summary information about the task</w:t>
      </w:r>
      <w:r w:rsidR="00877ADD">
        <w:t xml:space="preserve">.  It will contain two </w:t>
      </w:r>
      <w:r w:rsidR="00877ADD" w:rsidRPr="005643F7">
        <w:rPr>
          <w:b/>
        </w:rPr>
        <w:t>Label</w:t>
      </w:r>
      <w:r w:rsidR="00877ADD">
        <w:t xml:space="preserve"> controls with the names </w:t>
      </w:r>
      <w:r w:rsidR="00877ADD" w:rsidRPr="00877ADD">
        <w:rPr>
          <w:b/>
        </w:rPr>
        <w:t>lblListName</w:t>
      </w:r>
      <w:r w:rsidR="00877ADD">
        <w:t xml:space="preserve"> and </w:t>
      </w:r>
      <w:r w:rsidR="00877ADD" w:rsidRPr="00877ADD">
        <w:rPr>
          <w:b/>
        </w:rPr>
        <w:t>lnkItem</w:t>
      </w:r>
      <w:r w:rsidR="00877ADD">
        <w:t>.</w:t>
      </w:r>
    </w:p>
    <w:p w:rsidR="00877ADD" w:rsidRPr="00877ADD" w:rsidRDefault="00877ADD" w:rsidP="00877ADD">
      <w:pPr>
        <w:pStyle w:val="ExerciseStepLevel2Code"/>
      </w:pPr>
      <w:r w:rsidRPr="00877ADD">
        <w:t>&lt;%-- Hyperlink to item/document --%&gt;</w:t>
      </w:r>
    </w:p>
    <w:p w:rsidR="00877ADD" w:rsidRPr="00877ADD" w:rsidRDefault="00877ADD" w:rsidP="00877ADD">
      <w:pPr>
        <w:pStyle w:val="ExerciseStepLevel2Code"/>
      </w:pPr>
      <w:r w:rsidRPr="00877ADD">
        <w:t>&lt;wssuc:InputFormSection Title="Item Requiring Approval" Description="Please review this item/document."</w:t>
      </w:r>
    </w:p>
    <w:p w:rsidR="00877ADD" w:rsidRPr="00877ADD" w:rsidRDefault="00877ADD" w:rsidP="00877ADD">
      <w:pPr>
        <w:pStyle w:val="ExerciseStepLevel2Code"/>
      </w:pPr>
      <w:r w:rsidRPr="00877ADD">
        <w:t xml:space="preserve">    runat="server"&gt;</w:t>
      </w:r>
    </w:p>
    <w:p w:rsidR="00877ADD" w:rsidRPr="00877ADD" w:rsidRDefault="00877ADD" w:rsidP="00877ADD">
      <w:pPr>
        <w:pStyle w:val="ExerciseStepLevel2Code"/>
      </w:pPr>
      <w:r w:rsidRPr="00877ADD">
        <w:t xml:space="preserve">    &lt;template_inputformcontrols&gt;</w:t>
      </w:r>
    </w:p>
    <w:p w:rsidR="00877ADD" w:rsidRPr="00877ADD" w:rsidRDefault="00877ADD" w:rsidP="00877ADD">
      <w:pPr>
        <w:pStyle w:val="ExerciseStepLevel2Code"/>
      </w:pPr>
      <w:r w:rsidRPr="00877ADD">
        <w:t xml:space="preserve">        &lt;wssuc:InputFormControl LabelText="Click on item hyperlink below to review item/document" runat="server"&gt;                  </w:t>
      </w:r>
    </w:p>
    <w:p w:rsidR="00877ADD" w:rsidRPr="00877ADD" w:rsidRDefault="00877ADD" w:rsidP="00877ADD">
      <w:pPr>
        <w:pStyle w:val="ExerciseStepLevel2Code"/>
      </w:pPr>
      <w:r w:rsidRPr="00877ADD">
        <w:t xml:space="preserve">          &lt;Template_Control&gt;</w:t>
      </w:r>
    </w:p>
    <w:p w:rsidR="00877ADD" w:rsidRPr="00877ADD" w:rsidRDefault="00877ADD" w:rsidP="00877ADD">
      <w:pPr>
        <w:pStyle w:val="ExerciseStepLevel2Code"/>
      </w:pPr>
      <w:r w:rsidRPr="00877ADD">
        <w:t xml:space="preserve">            &lt;table border="0" cellpadding="3" cellspacing="0" style="font-size:8pt;"&gt;</w:t>
      </w:r>
    </w:p>
    <w:p w:rsidR="00877ADD" w:rsidRPr="00877ADD" w:rsidRDefault="00877ADD" w:rsidP="00877ADD">
      <w:pPr>
        <w:pStyle w:val="ExerciseStepLevel2Code"/>
      </w:pPr>
      <w:r w:rsidRPr="00877ADD">
        <w:t xml:space="preserve">              &lt;tr&gt;</w:t>
      </w:r>
    </w:p>
    <w:p w:rsidR="00877ADD" w:rsidRPr="00877ADD" w:rsidRDefault="00877ADD" w:rsidP="00877ADD">
      <w:pPr>
        <w:pStyle w:val="ExerciseStepLevel2Code"/>
      </w:pPr>
      <w:r w:rsidRPr="00877ADD">
        <w:t xml:space="preserve">                &lt;td&gt;List:&lt;/td&gt;</w:t>
      </w:r>
    </w:p>
    <w:p w:rsidR="00877ADD" w:rsidRPr="00877ADD" w:rsidRDefault="00877ADD" w:rsidP="00877ADD">
      <w:pPr>
        <w:pStyle w:val="ExerciseStepLevel2Code"/>
      </w:pPr>
      <w:r w:rsidRPr="00877ADD">
        <w:t xml:space="preserve">                &lt;td&gt;&lt;asp:Label runat="server" ID="lblListName" /&gt;&lt;/td&gt;</w:t>
      </w:r>
    </w:p>
    <w:p w:rsidR="00877ADD" w:rsidRPr="00877ADD" w:rsidRDefault="00877ADD" w:rsidP="00877ADD">
      <w:pPr>
        <w:pStyle w:val="ExerciseStepLevel2Code"/>
      </w:pPr>
      <w:r w:rsidRPr="00877ADD">
        <w:t xml:space="preserve">              &lt;/tr&gt; </w:t>
      </w:r>
    </w:p>
    <w:p w:rsidR="00877ADD" w:rsidRPr="00877ADD" w:rsidRDefault="00877ADD" w:rsidP="00877ADD">
      <w:pPr>
        <w:pStyle w:val="ExerciseStepLevel2Code"/>
      </w:pPr>
      <w:r w:rsidRPr="00877ADD">
        <w:t xml:space="preserve">              &lt;tr&gt;</w:t>
      </w:r>
    </w:p>
    <w:p w:rsidR="00877ADD" w:rsidRPr="00877ADD" w:rsidRDefault="00877ADD" w:rsidP="00877ADD">
      <w:pPr>
        <w:pStyle w:val="ExerciseStepLevel2Code"/>
      </w:pPr>
      <w:r w:rsidRPr="00877ADD">
        <w:t xml:space="preserve">                &lt;td&gt;Item:&lt;/td&gt;</w:t>
      </w:r>
    </w:p>
    <w:p w:rsidR="00877ADD" w:rsidRPr="00877ADD" w:rsidRDefault="00877ADD" w:rsidP="00877ADD">
      <w:pPr>
        <w:pStyle w:val="ExerciseStepLevel2Code"/>
      </w:pPr>
      <w:r w:rsidRPr="00877ADD">
        <w:t xml:space="preserve">                &lt;td&gt;&lt;asp:HyperLink runat="Server" ID="lnkItem" Target="_blank" /&gt;&lt;/td&gt;</w:t>
      </w:r>
    </w:p>
    <w:p w:rsidR="00877ADD" w:rsidRPr="00877ADD" w:rsidRDefault="00877ADD" w:rsidP="00877ADD">
      <w:pPr>
        <w:pStyle w:val="ExerciseStepLevel2Code"/>
      </w:pPr>
      <w:r w:rsidRPr="00877ADD">
        <w:t xml:space="preserve">              &lt;/tr&gt;                        </w:t>
      </w:r>
    </w:p>
    <w:p w:rsidR="00877ADD" w:rsidRPr="00877ADD" w:rsidRDefault="00877ADD" w:rsidP="00877ADD">
      <w:pPr>
        <w:pStyle w:val="ExerciseStepLevel2Code"/>
      </w:pPr>
      <w:r w:rsidRPr="00877ADD">
        <w:t xml:space="preserve">            &lt;/table&gt;</w:t>
      </w:r>
    </w:p>
    <w:p w:rsidR="00877ADD" w:rsidRPr="00877ADD" w:rsidRDefault="00877ADD" w:rsidP="00877ADD">
      <w:pPr>
        <w:pStyle w:val="ExerciseStepLevel2Code"/>
      </w:pPr>
      <w:r w:rsidRPr="00877ADD">
        <w:t xml:space="preserve">          &lt;/Template_Control&gt;</w:t>
      </w:r>
    </w:p>
    <w:p w:rsidR="00877ADD" w:rsidRPr="00877ADD" w:rsidRDefault="00877ADD" w:rsidP="00877ADD">
      <w:pPr>
        <w:pStyle w:val="ExerciseStepLevel2Code"/>
      </w:pPr>
      <w:r w:rsidRPr="00877ADD">
        <w:t xml:space="preserve">        &lt;/wssuc:InputFormControl&gt;</w:t>
      </w:r>
    </w:p>
    <w:p w:rsidR="00877ADD" w:rsidRPr="00877ADD" w:rsidRDefault="00877ADD" w:rsidP="00877ADD">
      <w:pPr>
        <w:pStyle w:val="ExerciseStepLevel2Code"/>
      </w:pPr>
      <w:r w:rsidRPr="00877ADD">
        <w:t xml:space="preserve">    &lt;/template_inputformcontrols&gt;</w:t>
      </w:r>
    </w:p>
    <w:p w:rsidR="00877ADD" w:rsidRPr="00877ADD" w:rsidRDefault="00877ADD" w:rsidP="00877ADD">
      <w:pPr>
        <w:pStyle w:val="ExerciseStepLevel2Code"/>
      </w:pPr>
      <w:r w:rsidRPr="00877ADD">
        <w:t>&lt;/wssuc:InputFormSection&gt;</w:t>
      </w:r>
    </w:p>
    <w:p w:rsidR="00877ADD" w:rsidRDefault="00877ADD" w:rsidP="001B45AD">
      <w:pPr>
        <w:pStyle w:val="Heading4"/>
      </w:pPr>
      <w:r>
        <w:t xml:space="preserve">Implement the second </w:t>
      </w:r>
      <w:r w:rsidRPr="00877ADD">
        <w:rPr>
          <w:b/>
        </w:rPr>
        <w:t>InputFormSection</w:t>
      </w:r>
      <w:r>
        <w:t xml:space="preserve"> that will allow the approver to override the list where the document will be archived.</w:t>
      </w:r>
    </w:p>
    <w:p w:rsidR="00877ADD" w:rsidRPr="00877ADD" w:rsidRDefault="00877ADD" w:rsidP="00877ADD">
      <w:pPr>
        <w:pStyle w:val="ExerciseStepLevel2Code"/>
      </w:pPr>
      <w:r w:rsidRPr="00877ADD">
        <w:t>&lt;%-- Archive List Input --%&gt;</w:t>
      </w:r>
    </w:p>
    <w:p w:rsidR="00877ADD" w:rsidRPr="00877ADD" w:rsidRDefault="00877ADD" w:rsidP="00877ADD">
      <w:pPr>
        <w:pStyle w:val="ExerciseStepLevel2Code"/>
      </w:pPr>
      <w:r w:rsidRPr="00877ADD">
        <w:t>&lt;wssuc:InputFormSection Title="Archive Document Library" Description="Specify the document library used to store archived documents."</w:t>
      </w:r>
    </w:p>
    <w:p w:rsidR="00877ADD" w:rsidRPr="00877ADD" w:rsidRDefault="00877ADD" w:rsidP="00877ADD">
      <w:pPr>
        <w:pStyle w:val="ExerciseStepLevel2Code"/>
      </w:pPr>
      <w:r w:rsidRPr="00877ADD">
        <w:t xml:space="preserve">    runat="server"&gt;</w:t>
      </w:r>
    </w:p>
    <w:p w:rsidR="00877ADD" w:rsidRPr="00877ADD" w:rsidRDefault="00877ADD" w:rsidP="00877ADD">
      <w:pPr>
        <w:pStyle w:val="ExerciseStepLevel2Code"/>
      </w:pPr>
      <w:r w:rsidRPr="00877ADD">
        <w:t xml:space="preserve">    &lt;template_inputformcontrols&gt;</w:t>
      </w:r>
    </w:p>
    <w:p w:rsidR="00877ADD" w:rsidRPr="00877ADD" w:rsidRDefault="00877ADD" w:rsidP="00877ADD">
      <w:pPr>
        <w:pStyle w:val="ExerciseStepLevel2Code"/>
      </w:pPr>
      <w:r w:rsidRPr="00877ADD">
        <w:t xml:space="preserve">        &lt;wssuc:InputFormControl LabelText="Archive Document Library:" runat="server"&gt;</w:t>
      </w:r>
    </w:p>
    <w:p w:rsidR="00877ADD" w:rsidRPr="00877ADD" w:rsidRDefault="00877ADD" w:rsidP="00877ADD">
      <w:pPr>
        <w:pStyle w:val="ExerciseStepLevel2Code"/>
      </w:pPr>
      <w:r w:rsidRPr="00877ADD">
        <w:t xml:space="preserve">                &lt;Template_Control&gt;</w:t>
      </w:r>
    </w:p>
    <w:p w:rsidR="00877ADD" w:rsidRPr="00877ADD" w:rsidRDefault="00877ADD" w:rsidP="00877ADD">
      <w:pPr>
        <w:pStyle w:val="ExerciseStepLevel2Code"/>
      </w:pPr>
      <w:r w:rsidRPr="00877ADD">
        <w:t xml:space="preserve">                    &lt;asp:DropDownList ID="lstArchiveList" runat="server" /&gt;</w:t>
      </w:r>
    </w:p>
    <w:p w:rsidR="00877ADD" w:rsidRPr="00877ADD" w:rsidRDefault="00877ADD" w:rsidP="00877ADD">
      <w:pPr>
        <w:pStyle w:val="ExerciseStepLevel2Code"/>
      </w:pPr>
      <w:r w:rsidRPr="00877ADD">
        <w:t xml:space="preserve">                &lt;/Template_Control&gt;</w:t>
      </w:r>
    </w:p>
    <w:p w:rsidR="00877ADD" w:rsidRPr="00877ADD" w:rsidRDefault="00877ADD" w:rsidP="00877ADD">
      <w:pPr>
        <w:pStyle w:val="ExerciseStepLevel2Code"/>
      </w:pPr>
      <w:r w:rsidRPr="00877ADD">
        <w:t xml:space="preserve">        &lt;/wssuc:InputFormControl&gt;</w:t>
      </w:r>
    </w:p>
    <w:p w:rsidR="00877ADD" w:rsidRPr="00877ADD" w:rsidRDefault="00877ADD" w:rsidP="00877ADD">
      <w:pPr>
        <w:pStyle w:val="ExerciseStepLevel2Code"/>
      </w:pPr>
      <w:r w:rsidRPr="00877ADD">
        <w:t xml:space="preserve">    &lt;/template_inputformcontrols&gt;</w:t>
      </w:r>
    </w:p>
    <w:p w:rsidR="00877ADD" w:rsidRPr="00877ADD" w:rsidRDefault="00877ADD" w:rsidP="00877ADD">
      <w:pPr>
        <w:pStyle w:val="ExerciseStepLevel2Code"/>
      </w:pPr>
      <w:r w:rsidRPr="00877ADD">
        <w:t>&lt;/wssuc:InputFormSection&gt;</w:t>
      </w:r>
    </w:p>
    <w:p w:rsidR="00606714" w:rsidRDefault="00606714">
      <w:pPr>
        <w:ind w:left="720"/>
        <w:rPr>
          <w:sz w:val="18"/>
        </w:rPr>
      </w:pPr>
      <w:r>
        <w:br w:type="page"/>
      </w:r>
    </w:p>
    <w:p w:rsidR="00877ADD" w:rsidRDefault="00877ADD" w:rsidP="001B45AD">
      <w:pPr>
        <w:pStyle w:val="Heading4"/>
      </w:pPr>
      <w:r>
        <w:lastRenderedPageBreak/>
        <w:t xml:space="preserve">Implement the last section containing the </w:t>
      </w:r>
      <w:r w:rsidRPr="00877ADD">
        <w:rPr>
          <w:b/>
        </w:rPr>
        <w:t>Approve</w:t>
      </w:r>
      <w:r>
        <w:t xml:space="preserve">, </w:t>
      </w:r>
      <w:r w:rsidRPr="00877ADD">
        <w:rPr>
          <w:b/>
        </w:rPr>
        <w:t>Reject</w:t>
      </w:r>
      <w:r>
        <w:t xml:space="preserve">, and </w:t>
      </w:r>
      <w:r w:rsidR="00E30FB8">
        <w:rPr>
          <w:b/>
        </w:rPr>
        <w:t>Cancel</w:t>
      </w:r>
      <w:r>
        <w:t xml:space="preserve"> buttons.</w:t>
      </w:r>
    </w:p>
    <w:p w:rsidR="00877ADD" w:rsidRPr="00877ADD" w:rsidRDefault="00877ADD" w:rsidP="00877ADD">
      <w:pPr>
        <w:pStyle w:val="ExerciseStepLevel2Code"/>
      </w:pPr>
      <w:r w:rsidRPr="00877ADD">
        <w:t>&lt;%-- Approve, Reject and Cancel Buttons --%&gt;</w:t>
      </w:r>
    </w:p>
    <w:p w:rsidR="00877ADD" w:rsidRPr="00877ADD" w:rsidRDefault="00877ADD" w:rsidP="00877ADD">
      <w:pPr>
        <w:pStyle w:val="ExerciseStepLevel2Code"/>
      </w:pPr>
      <w:r w:rsidRPr="00877ADD">
        <w:t>&lt;wssuc:ButtonSection runat="server" ShowStandardCancelButton="false"&gt;</w:t>
      </w:r>
    </w:p>
    <w:p w:rsidR="00877ADD" w:rsidRPr="00877ADD" w:rsidRDefault="00877ADD" w:rsidP="00877ADD">
      <w:pPr>
        <w:pStyle w:val="ExerciseStepLevel2Code"/>
      </w:pPr>
      <w:r w:rsidRPr="00877ADD">
        <w:t xml:space="preserve">    &lt;template_buttons&gt;</w:t>
      </w:r>
    </w:p>
    <w:p w:rsidR="00877ADD" w:rsidRPr="00877ADD" w:rsidRDefault="00877ADD" w:rsidP="00877ADD">
      <w:pPr>
        <w:pStyle w:val="ExerciseStepLevel2Code"/>
      </w:pPr>
      <w:r w:rsidRPr="00877ADD">
        <w:t xml:space="preserve">   &lt;asp:PlaceHolder runat="server"&gt;                </w:t>
      </w:r>
    </w:p>
    <w:p w:rsidR="00877ADD" w:rsidRPr="00877ADD" w:rsidRDefault="00877ADD" w:rsidP="00877ADD">
      <w:pPr>
        <w:pStyle w:val="ExerciseStepLevel2Code"/>
      </w:pPr>
      <w:r w:rsidRPr="00877ADD">
        <w:tab/>
      </w:r>
      <w:r w:rsidRPr="00877ADD">
        <w:tab/>
        <w:t>&lt;asp:Button UseSubmitBehavior="false" runat="server" class="ms-ButtonHeightWidth" OnClick="Approve_Click" Text="Approve" id="btnApprove" /&gt; &amp;nbsp;</w:t>
      </w:r>
    </w:p>
    <w:p w:rsidR="00877ADD" w:rsidRPr="00877ADD" w:rsidRDefault="00877ADD" w:rsidP="00877ADD">
      <w:pPr>
        <w:pStyle w:val="ExerciseStepLevel2Code"/>
      </w:pPr>
      <w:r w:rsidRPr="00877ADD">
        <w:tab/>
      </w:r>
      <w:r w:rsidRPr="00877ADD">
        <w:tab/>
        <w:t xml:space="preserve">    &lt;asp:Button UseSubmitBehavior="false" runat="server" class="ms-ButtonHeightWidth" OnClick="Reject_Click" Text="Reject" id="btnReject"  /&gt; &amp;nbsp;</w:t>
      </w:r>
    </w:p>
    <w:p w:rsidR="00877ADD" w:rsidRPr="00877ADD" w:rsidRDefault="00877ADD" w:rsidP="00877ADD">
      <w:pPr>
        <w:pStyle w:val="ExerciseStepLevel2Code"/>
      </w:pPr>
      <w:r w:rsidRPr="00877ADD">
        <w:tab/>
      </w:r>
      <w:r w:rsidRPr="00877ADD">
        <w:tab/>
        <w:t xml:space="preserve">    &lt;asp:Button UseSubmitBehavior="false" runat="server" class="ms-ButtonHeightWidth" OnClick="Cancel_Click" Text="Cancel" id="btnCancel"  /&gt;</w:t>
      </w:r>
    </w:p>
    <w:p w:rsidR="00877ADD" w:rsidRPr="00877ADD" w:rsidRDefault="00877ADD" w:rsidP="00877ADD">
      <w:pPr>
        <w:pStyle w:val="ExerciseStepLevel2Code"/>
      </w:pPr>
      <w:r w:rsidRPr="00877ADD">
        <w:t xml:space="preserve">    &lt;/asp:PlaceHolder&gt;</w:t>
      </w:r>
    </w:p>
    <w:p w:rsidR="00877ADD" w:rsidRPr="00877ADD" w:rsidRDefault="00877ADD" w:rsidP="00877ADD">
      <w:pPr>
        <w:pStyle w:val="ExerciseStepLevel2Code"/>
      </w:pPr>
      <w:r w:rsidRPr="00877ADD">
        <w:t>&lt;/template_buttons&gt;</w:t>
      </w:r>
    </w:p>
    <w:p w:rsidR="00877ADD" w:rsidRPr="00877ADD" w:rsidRDefault="00877ADD" w:rsidP="00877ADD">
      <w:pPr>
        <w:pStyle w:val="ExerciseStepLevel2Code"/>
      </w:pPr>
      <w:r w:rsidRPr="00877ADD">
        <w:t>&lt;/wssuc:ButtonSection&gt;</w:t>
      </w:r>
    </w:p>
    <w:p w:rsidR="007233F4" w:rsidRDefault="007233F4" w:rsidP="007233F4">
      <w:pPr>
        <w:pStyle w:val="Heading2"/>
      </w:pPr>
      <w:r w:rsidRPr="000F266A">
        <w:t>Exercise 3</w:t>
      </w:r>
      <w:r>
        <w:t>: Integrating custom Task Forms into the workflow</w:t>
      </w:r>
    </w:p>
    <w:p w:rsidR="00877ADD" w:rsidRDefault="00877ADD" w:rsidP="00AC1D00">
      <w:pPr>
        <w:pStyle w:val="Heading3"/>
        <w:numPr>
          <w:ilvl w:val="0"/>
          <w:numId w:val="45"/>
        </w:numPr>
        <w:ind w:left="360"/>
      </w:pPr>
      <w:r>
        <w:t xml:space="preserve">Update the </w:t>
      </w:r>
      <w:r w:rsidRPr="00AC1D00">
        <w:rPr>
          <w:b/>
        </w:rPr>
        <w:t>Workflow</w:t>
      </w:r>
      <w:r>
        <w:t xml:space="preserve"> code that will execute when a task changes.  Use the new </w:t>
      </w:r>
      <w:r w:rsidRPr="00AC1D00">
        <w:rPr>
          <w:b/>
        </w:rPr>
        <w:t>Result</w:t>
      </w:r>
      <w:r>
        <w:t xml:space="preserve"> extended property to determine the result of the workflow instead of the </w:t>
      </w:r>
      <w:r w:rsidRPr="00AC1D00">
        <w:rPr>
          <w:b/>
        </w:rPr>
        <w:t>Status</w:t>
      </w:r>
      <w:r>
        <w:t xml:space="preserve"> field.</w:t>
      </w:r>
    </w:p>
    <w:p w:rsidR="00877ADD" w:rsidRDefault="00877ADD" w:rsidP="00877ADD">
      <w:pPr>
        <w:pStyle w:val="Heading4"/>
      </w:pPr>
      <w:r>
        <w:t xml:space="preserve">View the code for </w:t>
      </w:r>
      <w:r w:rsidRPr="00877ADD">
        <w:rPr>
          <w:b/>
        </w:rPr>
        <w:t>Workflow.cs</w:t>
      </w:r>
      <w:r>
        <w:t xml:space="preserve"> by right clicking it in the </w:t>
      </w:r>
      <w:r w:rsidRPr="00877ADD">
        <w:rPr>
          <w:b/>
        </w:rPr>
        <w:t>Solution Explorer</w:t>
      </w:r>
      <w:r>
        <w:t xml:space="preserve"> and selecting </w:t>
      </w:r>
      <w:r w:rsidRPr="00877ADD">
        <w:rPr>
          <w:b/>
        </w:rPr>
        <w:t>View Code</w:t>
      </w:r>
      <w:r>
        <w:t>.</w:t>
      </w:r>
    </w:p>
    <w:p w:rsidR="00877ADD" w:rsidRDefault="00877ADD" w:rsidP="00877ADD">
      <w:pPr>
        <w:pStyle w:val="Heading4"/>
      </w:pPr>
      <w:r>
        <w:t xml:space="preserve">Locate the </w:t>
      </w:r>
      <w:r w:rsidRPr="00877ADD">
        <w:rPr>
          <w:b/>
        </w:rPr>
        <w:t>OnApprovaltaskChanged_Invoked</w:t>
      </w:r>
      <w:r>
        <w:t xml:space="preserve"> method and replace the code processing the extended properties with code that looks from the </w:t>
      </w:r>
      <w:r w:rsidRPr="0038035B">
        <w:rPr>
          <w:b/>
        </w:rPr>
        <w:t>Result</w:t>
      </w:r>
      <w:r>
        <w:t xml:space="preserve"> property and converts it into a </w:t>
      </w:r>
      <w:r w:rsidRPr="00877ADD">
        <w:rPr>
          <w:b/>
        </w:rPr>
        <w:t>TaskResult</w:t>
      </w:r>
      <w:r>
        <w:t xml:space="preserve"> enumeration.</w:t>
      </w:r>
    </w:p>
    <w:p w:rsidR="00877ADD" w:rsidRPr="00877ADD" w:rsidRDefault="00877ADD" w:rsidP="00877ADD">
      <w:pPr>
        <w:pStyle w:val="ExerciseStepLevel2Code"/>
      </w:pPr>
      <w:r w:rsidRPr="00877ADD">
        <w:t>//Guid statusFieldId = new Guid("{c15b34c3-ce7d-490a-b133-3f4de8801b76}");</w:t>
      </w:r>
    </w:p>
    <w:p w:rsidR="00877ADD" w:rsidRPr="00877ADD" w:rsidRDefault="00877ADD" w:rsidP="00877ADD">
      <w:pPr>
        <w:pStyle w:val="ExerciseStepLevel2Code"/>
      </w:pPr>
      <w:r w:rsidRPr="00877ADD">
        <w:t>//string result = args.afterProperties.ExtendedProperties[statusFieldId] as string;</w:t>
      </w:r>
    </w:p>
    <w:p w:rsidR="00877ADD" w:rsidRPr="00877ADD" w:rsidRDefault="00877ADD" w:rsidP="00877ADD">
      <w:pPr>
        <w:pStyle w:val="ExerciseStepLevel2Code"/>
      </w:pPr>
      <w:r w:rsidRPr="00877ADD">
        <w:t>//if (result == "Completed")</w:t>
      </w:r>
    </w:p>
    <w:p w:rsidR="00877ADD" w:rsidRPr="00877ADD" w:rsidRDefault="00877ADD" w:rsidP="00877ADD">
      <w:pPr>
        <w:pStyle w:val="ExerciseStepLevel2Code"/>
      </w:pPr>
      <w:r w:rsidRPr="00877ADD">
        <w:t>//    this.ApprovalTaskResult = TaskResults.Approved;</w:t>
      </w:r>
    </w:p>
    <w:p w:rsidR="00877ADD" w:rsidRPr="00877ADD" w:rsidRDefault="00877ADD" w:rsidP="00877ADD">
      <w:pPr>
        <w:pStyle w:val="ExerciseStepLevel2Code"/>
      </w:pPr>
    </w:p>
    <w:p w:rsidR="00877ADD" w:rsidRPr="00877ADD" w:rsidRDefault="00877ADD" w:rsidP="00877ADD">
      <w:pPr>
        <w:pStyle w:val="ExerciseStepLevel2Code"/>
      </w:pPr>
      <w:r w:rsidRPr="00877ADD">
        <w:t>string result = args.afterProperties.ExtendedProperties["Result"] as string;</w:t>
      </w:r>
    </w:p>
    <w:p w:rsidR="00877ADD" w:rsidRDefault="00877ADD" w:rsidP="00877ADD">
      <w:pPr>
        <w:pStyle w:val="ExerciseStepLevel2Code"/>
      </w:pPr>
      <w:r w:rsidRPr="00877ADD">
        <w:t>this.ApprovalTaskResult = (TaskResult</w:t>
      </w:r>
      <w:r w:rsidR="008C649F">
        <w:t>s</w:t>
      </w:r>
      <w:r w:rsidRPr="00877ADD">
        <w:t>)Enum.Parse(typeof(TaskResult</w:t>
      </w:r>
      <w:r w:rsidR="008C649F">
        <w:t>s</w:t>
      </w:r>
      <w:r w:rsidRPr="00877ADD">
        <w:t>), result);</w:t>
      </w:r>
    </w:p>
    <w:p w:rsidR="007233F4" w:rsidRDefault="007233F4" w:rsidP="00877ADD">
      <w:pPr>
        <w:pStyle w:val="Heading3"/>
      </w:pPr>
      <w:r>
        <w:t xml:space="preserve">Add another branch in the </w:t>
      </w:r>
      <w:r w:rsidRPr="007233F4">
        <w:rPr>
          <w:b/>
        </w:rPr>
        <w:t>WaitingForApprovalTaskChanged</w:t>
      </w:r>
      <w:r>
        <w:t xml:space="preserve"> to handle the Rejected result from the custom task form.</w:t>
      </w:r>
    </w:p>
    <w:p w:rsidR="007233F4" w:rsidRDefault="007233F4" w:rsidP="007233F4">
      <w:pPr>
        <w:pStyle w:val="Heading4"/>
      </w:pPr>
      <w:r>
        <w:t xml:space="preserve">Add a new branch named </w:t>
      </w:r>
      <w:r w:rsidRPr="007233F4">
        <w:rPr>
          <w:b/>
        </w:rPr>
        <w:t>ApprovalTaskRejected</w:t>
      </w:r>
      <w:r>
        <w:t xml:space="preserve">.to the </w:t>
      </w:r>
      <w:r w:rsidRPr="007233F4">
        <w:rPr>
          <w:b/>
        </w:rPr>
        <w:t>CheckApprovalTaskResult</w:t>
      </w:r>
      <w:r>
        <w:t xml:space="preserve"> activity.</w:t>
      </w:r>
    </w:p>
    <w:p w:rsidR="007233F4" w:rsidRDefault="007233F4" w:rsidP="007233F4">
      <w:pPr>
        <w:pStyle w:val="Heading5"/>
      </w:pPr>
      <w:r>
        <w:t xml:space="preserve">Right click on the </w:t>
      </w:r>
      <w:r w:rsidRPr="007233F4">
        <w:rPr>
          <w:b/>
        </w:rPr>
        <w:t>CheckApprovalTaskResult</w:t>
      </w:r>
      <w:r>
        <w:t xml:space="preserve"> and click </w:t>
      </w:r>
      <w:r w:rsidRPr="007233F4">
        <w:rPr>
          <w:b/>
        </w:rPr>
        <w:t>Add Branch</w:t>
      </w:r>
      <w:r>
        <w:t>.</w:t>
      </w:r>
    </w:p>
    <w:p w:rsidR="005643F7" w:rsidRDefault="005643F7" w:rsidP="007233F4">
      <w:pPr>
        <w:pStyle w:val="Heading5"/>
      </w:pPr>
      <w:r>
        <w:t>Drag the new branch into the middle of the existing branches.</w:t>
      </w:r>
    </w:p>
    <w:p w:rsidR="007233F4" w:rsidRDefault="007233F4" w:rsidP="007233F4">
      <w:pPr>
        <w:pStyle w:val="Heading5"/>
      </w:pPr>
      <w:r>
        <w:t xml:space="preserve">In the properties pane, set the </w:t>
      </w:r>
      <w:r w:rsidRPr="005643F7">
        <w:rPr>
          <w:b/>
        </w:rPr>
        <w:t>Name</w:t>
      </w:r>
      <w:r>
        <w:t xml:space="preserve"> to </w:t>
      </w:r>
      <w:r w:rsidRPr="007233F4">
        <w:rPr>
          <w:b/>
        </w:rPr>
        <w:t>ApprovalTaskRejected</w:t>
      </w:r>
      <w:r>
        <w:t>.</w:t>
      </w:r>
    </w:p>
    <w:p w:rsidR="007233F4" w:rsidRDefault="007233F4" w:rsidP="007233F4">
      <w:pPr>
        <w:pStyle w:val="Heading5"/>
      </w:pPr>
      <w:r>
        <w:t xml:space="preserve">Set the </w:t>
      </w:r>
      <w:r w:rsidRPr="00FA6E00">
        <w:rPr>
          <w:b/>
        </w:rPr>
        <w:t>Condition</w:t>
      </w:r>
      <w:r>
        <w:t xml:space="preserve"> property to </w:t>
      </w:r>
      <w:r w:rsidRPr="00FA6E00">
        <w:rPr>
          <w:b/>
        </w:rPr>
        <w:t>Declarative Rule Condition</w:t>
      </w:r>
      <w:r>
        <w:t xml:space="preserve"> and expand the property.</w:t>
      </w:r>
    </w:p>
    <w:p w:rsidR="007233F4" w:rsidRDefault="007233F4" w:rsidP="007233F4">
      <w:pPr>
        <w:pStyle w:val="Heading5"/>
      </w:pPr>
      <w:r>
        <w:t xml:space="preserve">Set the </w:t>
      </w:r>
      <w:r w:rsidRPr="00FA6E00">
        <w:rPr>
          <w:b/>
        </w:rPr>
        <w:t>ConditionName</w:t>
      </w:r>
      <w:r>
        <w:t xml:space="preserve"> property to </w:t>
      </w:r>
      <w:r w:rsidRPr="00FA6E00">
        <w:rPr>
          <w:b/>
        </w:rPr>
        <w:t>IsApprovalTask</w:t>
      </w:r>
      <w:r>
        <w:rPr>
          <w:b/>
        </w:rPr>
        <w:t>Rejected</w:t>
      </w:r>
      <w:r>
        <w:t>.</w:t>
      </w:r>
    </w:p>
    <w:p w:rsidR="007233F4" w:rsidRDefault="007233F4" w:rsidP="007233F4">
      <w:pPr>
        <w:pStyle w:val="Heading5"/>
      </w:pPr>
      <w:r>
        <w:t xml:space="preserve">Set the </w:t>
      </w:r>
      <w:r w:rsidRPr="00FA6E00">
        <w:rPr>
          <w:b/>
        </w:rPr>
        <w:t>Expression</w:t>
      </w:r>
      <w:r>
        <w:t xml:space="preserve"> property to</w:t>
      </w:r>
    </w:p>
    <w:p w:rsidR="007233F4" w:rsidRDefault="007233F4" w:rsidP="007233F4">
      <w:pPr>
        <w:pStyle w:val="ExerciseStepLevel2Code"/>
      </w:pPr>
      <w:r w:rsidRPr="00FA6E00">
        <w:t>this.ApprovalTaskResult == TaskResults.</w:t>
      </w:r>
      <w:r>
        <w:t>Rejected</w:t>
      </w:r>
    </w:p>
    <w:p w:rsidR="007233F4" w:rsidRDefault="007233F4" w:rsidP="007233F4">
      <w:pPr>
        <w:pStyle w:val="Heading4"/>
        <w:ind w:left="792"/>
      </w:pPr>
      <w:r>
        <w:t xml:space="preserve">Add a new </w:t>
      </w:r>
      <w:r w:rsidRPr="00FA6E00">
        <w:rPr>
          <w:b/>
        </w:rPr>
        <w:t>LogToHistoryListActivity</w:t>
      </w:r>
      <w:r>
        <w:t xml:space="preserve"> to the </w:t>
      </w:r>
      <w:r w:rsidRPr="00FA6E00">
        <w:rPr>
          <w:b/>
        </w:rPr>
        <w:t>ApprovalTask</w:t>
      </w:r>
      <w:r>
        <w:rPr>
          <w:b/>
        </w:rPr>
        <w:t>Rejected</w:t>
      </w:r>
      <w:r>
        <w:t xml:space="preserve"> activity and name it </w:t>
      </w:r>
      <w:r w:rsidRPr="00FA6E00">
        <w:rPr>
          <w:b/>
        </w:rPr>
        <w:t>LogApprovalTask</w:t>
      </w:r>
      <w:r>
        <w:rPr>
          <w:b/>
        </w:rPr>
        <w:t>Rejected</w:t>
      </w:r>
      <w:r>
        <w:t>.</w:t>
      </w:r>
    </w:p>
    <w:p w:rsidR="007233F4" w:rsidRDefault="007233F4" w:rsidP="007233F4">
      <w:pPr>
        <w:pStyle w:val="Heading5"/>
      </w:pPr>
      <w:r>
        <w:t xml:space="preserve">Right click the new </w:t>
      </w:r>
      <w:r w:rsidRPr="00FA6E00">
        <w:rPr>
          <w:b/>
        </w:rPr>
        <w:t>LogToHistoryListActivity</w:t>
      </w:r>
      <w:r>
        <w:t xml:space="preserve"> and click </w:t>
      </w:r>
      <w:r w:rsidRPr="00FA6E00">
        <w:rPr>
          <w:b/>
        </w:rPr>
        <w:t>Properties</w:t>
      </w:r>
      <w:r w:rsidRPr="00FA6E00">
        <w:t>.</w:t>
      </w:r>
    </w:p>
    <w:p w:rsidR="007233F4" w:rsidRDefault="007233F4" w:rsidP="007233F4">
      <w:pPr>
        <w:pStyle w:val="Heading5"/>
      </w:pPr>
      <w:r>
        <w:t xml:space="preserve">In the properties pane, set the </w:t>
      </w:r>
      <w:r w:rsidRPr="00FA6E00">
        <w:rPr>
          <w:b/>
        </w:rPr>
        <w:t>Name</w:t>
      </w:r>
      <w:r>
        <w:t xml:space="preserve"> property to </w:t>
      </w:r>
      <w:r>
        <w:rPr>
          <w:b/>
        </w:rPr>
        <w:t>LogApprovalTaskRejected</w:t>
      </w:r>
      <w:r>
        <w:t>.</w:t>
      </w:r>
    </w:p>
    <w:p w:rsidR="007233F4" w:rsidRDefault="007233F4" w:rsidP="007233F4">
      <w:pPr>
        <w:pStyle w:val="Heading5"/>
        <w:rPr>
          <w:b/>
        </w:rPr>
      </w:pPr>
      <w:r>
        <w:t xml:space="preserve">Set the </w:t>
      </w:r>
      <w:r w:rsidRPr="00FA6E00">
        <w:rPr>
          <w:b/>
        </w:rPr>
        <w:t>HistoryDescription</w:t>
      </w:r>
      <w:r>
        <w:t xml:space="preserve"> property to </w:t>
      </w:r>
      <w:r w:rsidRPr="00FA6E00">
        <w:rPr>
          <w:b/>
        </w:rPr>
        <w:t xml:space="preserve">“Approval task </w:t>
      </w:r>
      <w:r>
        <w:rPr>
          <w:b/>
        </w:rPr>
        <w:t>rejected</w:t>
      </w:r>
      <w:r w:rsidRPr="00FA6E00">
        <w:rPr>
          <w:b/>
        </w:rPr>
        <w:t>.”</w:t>
      </w:r>
    </w:p>
    <w:p w:rsidR="007233F4" w:rsidRDefault="007233F4" w:rsidP="007233F4">
      <w:pPr>
        <w:pStyle w:val="Heading4"/>
      </w:pPr>
      <w:r>
        <w:lastRenderedPageBreak/>
        <w:t xml:space="preserve">Add a new </w:t>
      </w:r>
      <w:r w:rsidRPr="00FA6E00">
        <w:rPr>
          <w:b/>
        </w:rPr>
        <w:t>SetState</w:t>
      </w:r>
      <w:r>
        <w:t xml:space="preserve"> activity to the </w:t>
      </w:r>
      <w:r w:rsidRPr="00FA6E00">
        <w:rPr>
          <w:b/>
        </w:rPr>
        <w:t>ApprovalTask</w:t>
      </w:r>
      <w:r>
        <w:rPr>
          <w:b/>
        </w:rPr>
        <w:t>Rejected</w:t>
      </w:r>
      <w:r>
        <w:t xml:space="preserve"> activity following the </w:t>
      </w:r>
      <w:r w:rsidRPr="00FA6E00">
        <w:rPr>
          <w:b/>
        </w:rPr>
        <w:t>LogApprovalTask</w:t>
      </w:r>
      <w:r>
        <w:rPr>
          <w:b/>
        </w:rPr>
        <w:t>Rejected</w:t>
      </w:r>
      <w:r>
        <w:t xml:space="preserve"> and name it </w:t>
      </w:r>
      <w:r w:rsidRPr="00FA6E00">
        <w:rPr>
          <w:b/>
        </w:rPr>
        <w:t>MoveOnApprovalTask</w:t>
      </w:r>
      <w:r>
        <w:rPr>
          <w:b/>
        </w:rPr>
        <w:t>Rejected</w:t>
      </w:r>
      <w:r>
        <w:t>.</w:t>
      </w:r>
    </w:p>
    <w:p w:rsidR="007233F4" w:rsidRDefault="007233F4" w:rsidP="007233F4">
      <w:pPr>
        <w:pStyle w:val="Heading5"/>
      </w:pPr>
      <w:r>
        <w:t xml:space="preserve">Right click the new </w:t>
      </w:r>
      <w:r w:rsidRPr="00FA6E00">
        <w:rPr>
          <w:b/>
        </w:rPr>
        <w:t>SetState</w:t>
      </w:r>
      <w:r>
        <w:t xml:space="preserve"> activity and click </w:t>
      </w:r>
      <w:r w:rsidRPr="00FA6E00">
        <w:rPr>
          <w:b/>
        </w:rPr>
        <w:t>Properties</w:t>
      </w:r>
      <w:r w:rsidRPr="00FA6E00">
        <w:t>.</w:t>
      </w:r>
    </w:p>
    <w:p w:rsidR="007233F4" w:rsidRDefault="007233F4" w:rsidP="007233F4">
      <w:pPr>
        <w:pStyle w:val="Heading5"/>
      </w:pPr>
      <w:r>
        <w:t xml:space="preserve">In the properties pane, set the </w:t>
      </w:r>
      <w:r w:rsidRPr="00FA6E00">
        <w:rPr>
          <w:b/>
        </w:rPr>
        <w:t>Name</w:t>
      </w:r>
      <w:r>
        <w:t xml:space="preserve"> property to </w:t>
      </w:r>
      <w:r w:rsidRPr="00FA6E00">
        <w:rPr>
          <w:b/>
        </w:rPr>
        <w:t>MoveOnApprovalTask</w:t>
      </w:r>
      <w:r>
        <w:rPr>
          <w:b/>
        </w:rPr>
        <w:t>Rejected</w:t>
      </w:r>
      <w:r>
        <w:t>.</w:t>
      </w:r>
    </w:p>
    <w:p w:rsidR="007233F4" w:rsidRPr="00FA6E00" w:rsidRDefault="007233F4" w:rsidP="007233F4">
      <w:pPr>
        <w:pStyle w:val="Heading5"/>
        <w:rPr>
          <w:b/>
        </w:rPr>
      </w:pPr>
      <w:r>
        <w:t xml:space="preserve">Set the </w:t>
      </w:r>
      <w:r w:rsidRPr="00FA6E00">
        <w:rPr>
          <w:b/>
        </w:rPr>
        <w:t>TargetStateName</w:t>
      </w:r>
      <w:r>
        <w:t xml:space="preserve"> to </w:t>
      </w:r>
      <w:r w:rsidRPr="00FA6E00">
        <w:rPr>
          <w:b/>
        </w:rPr>
        <w:t>Completed</w:t>
      </w:r>
      <w:r>
        <w:t>.</w:t>
      </w:r>
    </w:p>
    <w:p w:rsidR="00CD2591" w:rsidRDefault="009B6371" w:rsidP="00181128">
      <w:pPr>
        <w:pStyle w:val="Heading2"/>
      </w:pPr>
      <w:r w:rsidRPr="000F266A">
        <w:t xml:space="preserve">Exercise </w:t>
      </w:r>
      <w:r w:rsidR="00304B65">
        <w:t>4</w:t>
      </w:r>
      <w:r w:rsidR="00CD2591">
        <w:t xml:space="preserve">: </w:t>
      </w:r>
      <w:r w:rsidR="007233F4">
        <w:t>Deploying custom Task Forms</w:t>
      </w:r>
    </w:p>
    <w:p w:rsidR="00861247" w:rsidRDefault="0038035B" w:rsidP="00746ADA">
      <w:pPr>
        <w:pStyle w:val="Heading3"/>
        <w:numPr>
          <w:ilvl w:val="0"/>
          <w:numId w:val="43"/>
        </w:numPr>
        <w:ind w:left="360"/>
      </w:pPr>
      <w:r>
        <w:t>Create a new content type for the workflow’s tasks.</w:t>
      </w:r>
    </w:p>
    <w:p w:rsidR="0038035B" w:rsidRDefault="0038035B" w:rsidP="0038035B">
      <w:pPr>
        <w:pStyle w:val="Heading4"/>
      </w:pPr>
      <w:r>
        <w:t xml:space="preserve">Open the </w:t>
      </w:r>
      <w:r w:rsidRPr="0038035B">
        <w:rPr>
          <w:b/>
        </w:rPr>
        <w:t xml:space="preserve">Workflow.xml </w:t>
      </w:r>
      <w:r>
        <w:t xml:space="preserve">file in the </w:t>
      </w:r>
      <w:r w:rsidRPr="0038035B">
        <w:rPr>
          <w:b/>
        </w:rPr>
        <w:t>Template\Features\DocumentArchiveWorkflowPart</w:t>
      </w:r>
      <w:r w:rsidR="005643F7">
        <w:rPr>
          <w:b/>
        </w:rPr>
        <w:t>2</w:t>
      </w:r>
      <w:r>
        <w:t xml:space="preserve"> folder.</w:t>
      </w:r>
    </w:p>
    <w:p w:rsidR="0038035B" w:rsidRDefault="0038035B" w:rsidP="0038035B">
      <w:pPr>
        <w:pStyle w:val="Heading4"/>
      </w:pPr>
      <w:r>
        <w:t xml:space="preserve">Following the </w:t>
      </w:r>
      <w:r w:rsidRPr="0038035B">
        <w:rPr>
          <w:b/>
        </w:rPr>
        <w:t>Workflow</w:t>
      </w:r>
      <w:r>
        <w:t xml:space="preserve"> element, add the following XML fragment defining the new content type.</w:t>
      </w:r>
    </w:p>
    <w:p w:rsidR="0038035B" w:rsidRDefault="0038035B" w:rsidP="0038035B">
      <w:pPr>
        <w:pStyle w:val="Heading5"/>
      </w:pPr>
      <w:r>
        <w:t xml:space="preserve">The definition of the </w:t>
      </w:r>
      <w:r w:rsidRPr="0038035B">
        <w:rPr>
          <w:b/>
        </w:rPr>
        <w:t>Edit</w:t>
      </w:r>
      <w:r>
        <w:t xml:space="preserve"> and </w:t>
      </w:r>
      <w:r w:rsidRPr="0038035B">
        <w:rPr>
          <w:b/>
        </w:rPr>
        <w:t>Display</w:t>
      </w:r>
      <w:r>
        <w:t xml:space="preserve"> forms for the content type determine </w:t>
      </w:r>
      <w:r w:rsidR="00606714">
        <w:t>the</w:t>
      </w:r>
      <w:r>
        <w:t xml:space="preserve"> form shown when the user views or edits the task.</w:t>
      </w:r>
    </w:p>
    <w:p w:rsidR="0038035B" w:rsidRPr="0038035B" w:rsidRDefault="0038035B" w:rsidP="0038035B">
      <w:pPr>
        <w:pStyle w:val="ExerciseStepLevel2Code"/>
      </w:pPr>
      <w:r w:rsidRPr="0038035B">
        <w:t>&lt;ContentType ID="0x01080100F16BC2E95B0E4F1D862D3773F914E20A" Name="DocumentArchiveWokflowPart2 Task" Group="DocArchiveWf Content Types" Description="Task used by the Document Archive workflow." Version="0" Hidden="False"&gt;</w:t>
      </w:r>
    </w:p>
    <w:p w:rsidR="0038035B" w:rsidRPr="0038035B" w:rsidRDefault="0038035B" w:rsidP="0038035B">
      <w:pPr>
        <w:pStyle w:val="ExerciseStepLevel2Code"/>
      </w:pPr>
      <w:r w:rsidRPr="0038035B">
        <w:t xml:space="preserve">  &lt;FieldRefs&gt;</w:t>
      </w:r>
    </w:p>
    <w:p w:rsidR="0038035B" w:rsidRPr="0038035B" w:rsidRDefault="0038035B" w:rsidP="0038035B">
      <w:pPr>
        <w:pStyle w:val="ExerciseStepLevel2Code"/>
      </w:pPr>
      <w:r w:rsidRPr="0038035B">
        <w:t xml:space="preserve">  &lt;/FieldRefs&gt;</w:t>
      </w:r>
    </w:p>
    <w:p w:rsidR="0038035B" w:rsidRPr="0038035B" w:rsidRDefault="0038035B" w:rsidP="0038035B">
      <w:pPr>
        <w:pStyle w:val="ExerciseStepLevel2Code"/>
      </w:pPr>
      <w:r w:rsidRPr="0038035B">
        <w:t xml:space="preserve">  &lt;XmlDocuments&gt;</w:t>
      </w:r>
    </w:p>
    <w:p w:rsidR="0038035B" w:rsidRPr="0038035B" w:rsidRDefault="0038035B" w:rsidP="0038035B">
      <w:pPr>
        <w:pStyle w:val="ExerciseStepLevel2Code"/>
      </w:pPr>
      <w:r w:rsidRPr="0038035B">
        <w:t xml:space="preserve">    &lt;XmlDocument NamespaceURI ="http://schemas.microsoft.com/sharepoint/v3/contenttype/forms/url"&gt;</w:t>
      </w:r>
    </w:p>
    <w:p w:rsidR="0038035B" w:rsidRPr="0038035B" w:rsidRDefault="0038035B" w:rsidP="0038035B">
      <w:pPr>
        <w:pStyle w:val="ExerciseStepLevel2Code"/>
      </w:pPr>
      <w:r w:rsidRPr="0038035B">
        <w:t xml:space="preserve">      &lt;FormUrls xmlns="http://schemas.microsoft.com/sharepoint/v3/contenttype/forms/url"&gt;</w:t>
      </w:r>
    </w:p>
    <w:p w:rsidR="0038035B" w:rsidRPr="0038035B" w:rsidRDefault="0038035B" w:rsidP="0038035B">
      <w:pPr>
        <w:pStyle w:val="ExerciseStepLevel2Code"/>
      </w:pPr>
      <w:r w:rsidRPr="0038035B">
        <w:t xml:space="preserve">        &lt;Edit&gt;_layouts/DocArchivePart2TaskForm.aspx&lt;/Edit&gt;</w:t>
      </w:r>
    </w:p>
    <w:p w:rsidR="0038035B" w:rsidRPr="0038035B" w:rsidRDefault="0038035B" w:rsidP="0038035B">
      <w:pPr>
        <w:pStyle w:val="ExerciseStepLevel2Code"/>
      </w:pPr>
      <w:r w:rsidRPr="0038035B">
        <w:t xml:space="preserve">        &lt;Display&gt;_layouts/DocArchivePart2TaskForm.aspx&lt;/Display&gt;</w:t>
      </w:r>
    </w:p>
    <w:p w:rsidR="0038035B" w:rsidRPr="0038035B" w:rsidRDefault="0038035B" w:rsidP="0038035B">
      <w:pPr>
        <w:pStyle w:val="ExerciseStepLevel2Code"/>
      </w:pPr>
      <w:r w:rsidRPr="0038035B">
        <w:t xml:space="preserve">      &lt;/FormUrls&gt;</w:t>
      </w:r>
    </w:p>
    <w:p w:rsidR="0038035B" w:rsidRPr="0038035B" w:rsidRDefault="0038035B" w:rsidP="0038035B">
      <w:pPr>
        <w:pStyle w:val="ExerciseStepLevel2Code"/>
      </w:pPr>
      <w:r w:rsidRPr="0038035B">
        <w:t xml:space="preserve">    &lt;/XmlDocument&gt;</w:t>
      </w:r>
    </w:p>
    <w:p w:rsidR="0038035B" w:rsidRPr="0038035B" w:rsidRDefault="0038035B" w:rsidP="0038035B">
      <w:pPr>
        <w:pStyle w:val="ExerciseStepLevel2Code"/>
      </w:pPr>
      <w:r w:rsidRPr="0038035B">
        <w:t xml:space="preserve">  &lt;/XmlDocuments&gt;</w:t>
      </w:r>
    </w:p>
    <w:p w:rsidR="0038035B" w:rsidRPr="0038035B" w:rsidRDefault="0038035B" w:rsidP="0038035B">
      <w:pPr>
        <w:pStyle w:val="ExerciseStepLevel2Code"/>
      </w:pPr>
      <w:r w:rsidRPr="0038035B">
        <w:t>&lt;/ContentType&gt;</w:t>
      </w:r>
    </w:p>
    <w:p w:rsidR="00861247" w:rsidRDefault="0038035B" w:rsidP="00E94468">
      <w:pPr>
        <w:pStyle w:val="Heading3"/>
      </w:pPr>
      <w:r>
        <w:t xml:space="preserve">Register the new content type as the default type for the workflow by adding a </w:t>
      </w:r>
      <w:r w:rsidRPr="0038035B">
        <w:rPr>
          <w:b/>
        </w:rPr>
        <w:t>TaskListContentTypeId</w:t>
      </w:r>
      <w:r>
        <w:t xml:space="preserve"> attribute to the feature’s </w:t>
      </w:r>
      <w:r w:rsidRPr="0038035B">
        <w:rPr>
          <w:b/>
        </w:rPr>
        <w:t>Workflow</w:t>
      </w:r>
      <w:r>
        <w:t xml:space="preserve"> element.</w:t>
      </w:r>
    </w:p>
    <w:p w:rsidR="0038035B" w:rsidRPr="0021206C" w:rsidRDefault="0038035B" w:rsidP="0021206C">
      <w:pPr>
        <w:pStyle w:val="ExerciseStepLevel2Code"/>
      </w:pPr>
      <w:r w:rsidRPr="0021206C">
        <w:rPr>
          <w:szCs w:val="20"/>
        </w:rPr>
        <w:t>&lt;Workflow</w:t>
      </w:r>
      <w:r w:rsidRPr="0021206C">
        <w:t xml:space="preserve"> ...</w:t>
      </w:r>
      <w:r w:rsidRPr="0021206C">
        <w:rPr>
          <w:szCs w:val="20"/>
        </w:rPr>
        <w:t xml:space="preserve">    </w:t>
      </w:r>
    </w:p>
    <w:p w:rsidR="0038035B" w:rsidRPr="0021206C" w:rsidRDefault="0038035B" w:rsidP="0021206C">
      <w:pPr>
        <w:pStyle w:val="ExerciseStepLevel2Code"/>
        <w:rPr>
          <w:szCs w:val="20"/>
        </w:rPr>
      </w:pPr>
      <w:r w:rsidRPr="0021206C">
        <w:t xml:space="preserve">     </w:t>
      </w:r>
      <w:r w:rsidRPr="0021206C">
        <w:rPr>
          <w:szCs w:val="20"/>
        </w:rPr>
        <w:t>TaskListContentTypeId="</w:t>
      </w:r>
      <w:r w:rsidR="0021206C" w:rsidRPr="0021206C">
        <w:rPr>
          <w:szCs w:val="20"/>
        </w:rPr>
        <w:t>0x01080100F16BC2E95B0E4F1D862D3773F914E20A</w:t>
      </w:r>
      <w:r w:rsidR="005643F7">
        <w:rPr>
          <w:szCs w:val="20"/>
        </w:rPr>
        <w:t>"</w:t>
      </w:r>
    </w:p>
    <w:p w:rsidR="0038035B" w:rsidRPr="0021206C" w:rsidRDefault="0038035B" w:rsidP="0021206C">
      <w:pPr>
        <w:pStyle w:val="ExerciseStepLevel2Code"/>
        <w:rPr>
          <w:szCs w:val="20"/>
        </w:rPr>
      </w:pPr>
      <w:r w:rsidRPr="0021206C">
        <w:rPr>
          <w:szCs w:val="20"/>
        </w:rPr>
        <w:t xml:space="preserve">     StatusUrl="_layouts/WrkStat.aspx"&gt;</w:t>
      </w:r>
    </w:p>
    <w:p w:rsidR="0038035B" w:rsidRPr="0021206C" w:rsidRDefault="0038035B" w:rsidP="0021206C">
      <w:pPr>
        <w:pStyle w:val="ExerciseStepLevel2Code"/>
        <w:rPr>
          <w:szCs w:val="20"/>
        </w:rPr>
      </w:pPr>
      <w:r w:rsidRPr="0021206C">
        <w:rPr>
          <w:szCs w:val="20"/>
        </w:rPr>
        <w:t xml:space="preserve">  &lt;Categories/&gt;</w:t>
      </w:r>
    </w:p>
    <w:p w:rsidR="0038035B" w:rsidRPr="0021206C" w:rsidRDefault="0038035B" w:rsidP="0021206C">
      <w:pPr>
        <w:pStyle w:val="ExerciseStepLevel2Code"/>
        <w:rPr>
          <w:szCs w:val="20"/>
        </w:rPr>
      </w:pPr>
      <w:r w:rsidRPr="0021206C">
        <w:rPr>
          <w:szCs w:val="20"/>
        </w:rPr>
        <w:t xml:space="preserve">  &lt;MetaData&gt;</w:t>
      </w:r>
    </w:p>
    <w:p w:rsidR="0038035B" w:rsidRPr="0021206C" w:rsidRDefault="0038035B" w:rsidP="0021206C">
      <w:pPr>
        <w:pStyle w:val="ExerciseStepLevel2Code"/>
        <w:rPr>
          <w:szCs w:val="20"/>
        </w:rPr>
      </w:pPr>
      <w:r w:rsidRPr="0021206C">
        <w:rPr>
          <w:szCs w:val="20"/>
        </w:rPr>
        <w:t xml:space="preserve">  &lt;/MetaData&gt;</w:t>
      </w:r>
    </w:p>
    <w:p w:rsidR="0038035B" w:rsidRPr="0021206C" w:rsidRDefault="0038035B" w:rsidP="0021206C">
      <w:pPr>
        <w:pStyle w:val="ExerciseStepLevel2Code"/>
      </w:pPr>
      <w:r w:rsidRPr="0021206C">
        <w:rPr>
          <w:szCs w:val="20"/>
        </w:rPr>
        <w:t>&lt;/Workflow&gt;</w:t>
      </w:r>
    </w:p>
    <w:p w:rsidR="007233F4" w:rsidRDefault="007233F4" w:rsidP="007233F4">
      <w:pPr>
        <w:pStyle w:val="Heading3"/>
      </w:pPr>
      <w:r>
        <w:t>Rebuild the workflow.</w:t>
      </w:r>
    </w:p>
    <w:p w:rsidR="007233F4" w:rsidRDefault="007233F4" w:rsidP="007233F4">
      <w:pPr>
        <w:pStyle w:val="Heading4"/>
      </w:pPr>
      <w:r>
        <w:t xml:space="preserve">Right click the project in the </w:t>
      </w:r>
      <w:r w:rsidRPr="00EB14C7">
        <w:rPr>
          <w:b/>
        </w:rPr>
        <w:t>Solution Explorer</w:t>
      </w:r>
      <w:r>
        <w:t xml:space="preserve"> and click </w:t>
      </w:r>
      <w:r w:rsidRPr="00EB14C7">
        <w:rPr>
          <w:b/>
        </w:rPr>
        <w:t>Rebuild</w:t>
      </w:r>
      <w:r>
        <w:t>.</w:t>
      </w:r>
    </w:p>
    <w:p w:rsidR="007233F4" w:rsidRDefault="007233F4" w:rsidP="007233F4">
      <w:pPr>
        <w:pStyle w:val="Heading4"/>
      </w:pPr>
      <w:r>
        <w:t xml:space="preserve">In the </w:t>
      </w:r>
      <w:r w:rsidRPr="00EB14C7">
        <w:rPr>
          <w:b/>
        </w:rPr>
        <w:t>Output</w:t>
      </w:r>
      <w:r>
        <w:t xml:space="preserve"> window, verify the post build actions completed successfully.</w:t>
      </w:r>
    </w:p>
    <w:p w:rsidR="007233F4" w:rsidRDefault="007233F4" w:rsidP="007233F4">
      <w:pPr>
        <w:pStyle w:val="Heading3"/>
        <w:numPr>
          <w:ilvl w:val="0"/>
          <w:numId w:val="30"/>
        </w:numPr>
        <w:ind w:left="360"/>
      </w:pPr>
      <w:r>
        <w:t xml:space="preserve">Run the </w:t>
      </w:r>
      <w:r w:rsidRPr="009C6D4F">
        <w:rPr>
          <w:b/>
        </w:rPr>
        <w:t xml:space="preserve">Document Archive – Part </w:t>
      </w:r>
      <w:r>
        <w:rPr>
          <w:b/>
        </w:rPr>
        <w:t xml:space="preserve">2 </w:t>
      </w:r>
      <w:r>
        <w:t>workflow on a document.</w:t>
      </w:r>
    </w:p>
    <w:p w:rsidR="007233F4" w:rsidRDefault="007233F4" w:rsidP="007233F4">
      <w:pPr>
        <w:pStyle w:val="Heading4"/>
      </w:pPr>
      <w:r>
        <w:t xml:space="preserve">Hover over the new document and select </w:t>
      </w:r>
      <w:r w:rsidRPr="009C6D4F">
        <w:rPr>
          <w:b/>
        </w:rPr>
        <w:t>Workflows</w:t>
      </w:r>
      <w:r>
        <w:t xml:space="preserve"> from the drop down menu.</w:t>
      </w:r>
    </w:p>
    <w:p w:rsidR="007233F4" w:rsidRDefault="007233F4" w:rsidP="007233F4">
      <w:pPr>
        <w:pStyle w:val="Heading4"/>
      </w:pPr>
      <w:r>
        <w:t xml:space="preserve">In the workflows page, click the </w:t>
      </w:r>
      <w:r w:rsidRPr="009C6D4F">
        <w:rPr>
          <w:b/>
        </w:rPr>
        <w:t xml:space="preserve">Document Archive – Part </w:t>
      </w:r>
      <w:r>
        <w:rPr>
          <w:b/>
        </w:rPr>
        <w:t>2</w:t>
      </w:r>
      <w:r w:rsidRPr="009C6D4F">
        <w:rPr>
          <w:b/>
        </w:rPr>
        <w:t xml:space="preserve"> </w:t>
      </w:r>
      <w:r>
        <w:t>to start the workflow.</w:t>
      </w:r>
    </w:p>
    <w:p w:rsidR="007233F4" w:rsidRDefault="007233F4" w:rsidP="007233F4">
      <w:pPr>
        <w:pStyle w:val="Heading4"/>
      </w:pPr>
      <w:r>
        <w:t xml:space="preserve">In the </w:t>
      </w:r>
      <w:r w:rsidRPr="009C6D4F">
        <w:rPr>
          <w:b/>
        </w:rPr>
        <w:t>Shared Documents</w:t>
      </w:r>
      <w:r>
        <w:t xml:space="preserve"> document library, verify the workflow is running.</w:t>
      </w:r>
    </w:p>
    <w:p w:rsidR="007233F4" w:rsidRDefault="007233F4" w:rsidP="007233F4">
      <w:pPr>
        <w:pStyle w:val="Heading4"/>
      </w:pPr>
      <w:r>
        <w:lastRenderedPageBreak/>
        <w:t xml:space="preserve">Click the </w:t>
      </w:r>
      <w:r>
        <w:rPr>
          <w:b/>
        </w:rPr>
        <w:t>In Progress</w:t>
      </w:r>
      <w:r>
        <w:t xml:space="preserve"> link to view the workflow status and verify the started message was logged to the workflow’s history.</w:t>
      </w:r>
    </w:p>
    <w:p w:rsidR="007233F4" w:rsidRDefault="007233F4" w:rsidP="007233F4">
      <w:pPr>
        <w:pStyle w:val="Heading4"/>
      </w:pPr>
      <w:r>
        <w:t xml:space="preserve">Edit the task and </w:t>
      </w:r>
      <w:r w:rsidR="003A1C9E">
        <w:t xml:space="preserve">reject </w:t>
      </w:r>
      <w:r>
        <w:t>the archive process.</w:t>
      </w:r>
    </w:p>
    <w:p w:rsidR="007233F4" w:rsidRDefault="007233F4" w:rsidP="007233F4">
      <w:pPr>
        <w:pStyle w:val="Heading5"/>
      </w:pPr>
      <w:r>
        <w:t xml:space="preserve">In the </w:t>
      </w:r>
      <w:r w:rsidRPr="00D25C5D">
        <w:rPr>
          <w:b/>
        </w:rPr>
        <w:t>Tasks</w:t>
      </w:r>
      <w:r>
        <w:t xml:space="preserve"> </w:t>
      </w:r>
      <w:r w:rsidR="00606714">
        <w:t>section,</w:t>
      </w:r>
      <w:r>
        <w:t xml:space="preserve"> click the link to the task.</w:t>
      </w:r>
    </w:p>
    <w:p w:rsidR="007233F4" w:rsidRDefault="007233F4" w:rsidP="007233F4">
      <w:pPr>
        <w:pStyle w:val="Heading5"/>
      </w:pPr>
      <w:r>
        <w:t xml:space="preserve">In the custom task form, click the </w:t>
      </w:r>
      <w:r w:rsidR="003A1C9E" w:rsidRPr="003A1C9E">
        <w:rPr>
          <w:b/>
        </w:rPr>
        <w:t>Reject</w:t>
      </w:r>
      <w:r>
        <w:t xml:space="preserve"> button to </w:t>
      </w:r>
      <w:r w:rsidR="003A1C9E">
        <w:t xml:space="preserve">reject </w:t>
      </w:r>
      <w:r>
        <w:t>the task.</w:t>
      </w:r>
    </w:p>
    <w:p w:rsidR="007233F4" w:rsidRPr="00D02192" w:rsidRDefault="003B36DA" w:rsidP="00216788">
      <w:pPr>
        <w:pStyle w:val="ExerciseStepLevel2Picture"/>
        <w:jc w:val="center"/>
      </w:pPr>
      <w:r>
        <w:rPr>
          <w:noProof/>
        </w:rPr>
        <w:drawing>
          <wp:inline distT="0" distB="0" distL="0" distR="0">
            <wp:extent cx="4981575" cy="2705100"/>
            <wp:effectExtent l="190500" t="152400" r="180975" b="13335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27051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233F4" w:rsidRDefault="007233F4" w:rsidP="007233F4">
      <w:pPr>
        <w:pStyle w:val="Heading4"/>
      </w:pPr>
      <w:r>
        <w:t>Verify that the workflow is now completed and the task is marked as completed.</w:t>
      </w:r>
    </w:p>
    <w:p w:rsidR="007233F4" w:rsidRPr="00D02192" w:rsidRDefault="007233F4" w:rsidP="007233F4">
      <w:pPr>
        <w:pStyle w:val="Heading5"/>
      </w:pPr>
      <w:r>
        <w:t>You may have to refresh the status page to see the change.</w:t>
      </w:r>
    </w:p>
    <w:p w:rsidR="007233F4" w:rsidRDefault="006C2B92" w:rsidP="006C2B92">
      <w:pPr>
        <w:pStyle w:val="ExerciseStepLevel2Picture"/>
        <w:jc w:val="center"/>
      </w:pPr>
      <w:r w:rsidRPr="006C2B92">
        <w:rPr>
          <w:noProof/>
        </w:rPr>
        <w:drawing>
          <wp:inline distT="0" distB="0" distL="0" distR="0">
            <wp:extent cx="5943600" cy="3314700"/>
            <wp:effectExtent l="190500" t="152400" r="171450" b="133350"/>
            <wp:docPr id="16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147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379C5" w:rsidRDefault="00D379C5">
      <w:pPr>
        <w:ind w:left="720"/>
        <w:rPr>
          <w:rFonts w:eastAsiaTheme="majorEastAsia" w:cstheme="majorBidi"/>
          <w:b/>
          <w:bCs/>
          <w:sz w:val="24"/>
          <w:szCs w:val="26"/>
        </w:rPr>
      </w:pPr>
      <w:r>
        <w:br w:type="page"/>
      </w:r>
    </w:p>
    <w:p w:rsidR="00EA7DE8" w:rsidRDefault="00F10DC3" w:rsidP="00EA7DE8">
      <w:pPr>
        <w:pStyle w:val="Heading2"/>
      </w:pPr>
      <w:r>
        <w:lastRenderedPageBreak/>
        <w:t>Challenge</w:t>
      </w:r>
      <w:r w:rsidR="00EA7DE8">
        <w:t>: Integrating Task Forms into Solution Packages</w:t>
      </w:r>
    </w:p>
    <w:p w:rsidR="00861247" w:rsidRDefault="00B5475D" w:rsidP="00746ADA">
      <w:pPr>
        <w:pStyle w:val="Heading3"/>
        <w:numPr>
          <w:ilvl w:val="0"/>
          <w:numId w:val="44"/>
        </w:numPr>
        <w:ind w:left="360"/>
      </w:pPr>
      <w:r>
        <w:t xml:space="preserve">Add the task form’s .ASPX file to the </w:t>
      </w:r>
      <w:r w:rsidRPr="00746ADA">
        <w:rPr>
          <w:b/>
        </w:rPr>
        <w:t>Manifest.xml</w:t>
      </w:r>
      <w:r>
        <w:t xml:space="preserve"> file.</w:t>
      </w:r>
    </w:p>
    <w:p w:rsidR="00B5475D" w:rsidRDefault="00B5475D" w:rsidP="00B5475D">
      <w:pPr>
        <w:pStyle w:val="Heading4"/>
      </w:pPr>
      <w:r>
        <w:t xml:space="preserve">Open the </w:t>
      </w:r>
      <w:r w:rsidRPr="00746ADA">
        <w:rPr>
          <w:b/>
        </w:rPr>
        <w:t>Manifest.xml</w:t>
      </w:r>
      <w:r>
        <w:t xml:space="preserve"> file in the </w:t>
      </w:r>
      <w:r w:rsidRPr="00746ADA">
        <w:rPr>
          <w:b/>
        </w:rPr>
        <w:t>Solution</w:t>
      </w:r>
      <w:r>
        <w:t xml:space="preserve"> folder.</w:t>
      </w:r>
    </w:p>
    <w:p w:rsidR="00B5475D" w:rsidRDefault="00B5475D" w:rsidP="00B5475D">
      <w:pPr>
        <w:pStyle w:val="Heading4"/>
      </w:pPr>
      <w:r>
        <w:t xml:space="preserve">Add a </w:t>
      </w:r>
      <w:r w:rsidRPr="00746ADA">
        <w:rPr>
          <w:b/>
        </w:rPr>
        <w:t>TemplateFile</w:t>
      </w:r>
      <w:r w:rsidR="0020628C">
        <w:rPr>
          <w:b/>
        </w:rPr>
        <w:t xml:space="preserve">s </w:t>
      </w:r>
      <w:r w:rsidR="0020628C" w:rsidRPr="0020628C">
        <w:t>and</w:t>
      </w:r>
      <w:r w:rsidR="0020628C">
        <w:rPr>
          <w:b/>
        </w:rPr>
        <w:t xml:space="preserve"> TemplateFile</w:t>
      </w:r>
      <w:r>
        <w:t xml:space="preserve"> element </w:t>
      </w:r>
      <w:r w:rsidR="0020628C">
        <w:t xml:space="preserve">immediately following the </w:t>
      </w:r>
      <w:r w:rsidR="0020628C" w:rsidRPr="0020628C">
        <w:rPr>
          <w:b/>
        </w:rPr>
        <w:t>Assemblies</w:t>
      </w:r>
      <w:r w:rsidR="0020628C">
        <w:t xml:space="preserve"> element.  This </w:t>
      </w:r>
      <w:r>
        <w:t>tell</w:t>
      </w:r>
      <w:r w:rsidR="0020628C">
        <w:t>s</w:t>
      </w:r>
      <w:r>
        <w:t xml:space="preserve"> the Solution installer to install the task form when the solution is deployed.</w:t>
      </w:r>
    </w:p>
    <w:p w:rsidR="00B5475D" w:rsidRPr="00B5475D" w:rsidRDefault="00B5475D" w:rsidP="00B5475D">
      <w:pPr>
        <w:pStyle w:val="ExerciseStepLevel2Code"/>
      </w:pPr>
      <w:r w:rsidRPr="00B5475D">
        <w:t>&lt;TemplateFiles&gt;</w:t>
      </w:r>
    </w:p>
    <w:p w:rsidR="00B5475D" w:rsidRPr="00B5475D" w:rsidRDefault="00B5475D" w:rsidP="00B5475D">
      <w:pPr>
        <w:pStyle w:val="ExerciseStepLevel2Code"/>
      </w:pPr>
      <w:r w:rsidRPr="00B5475D">
        <w:t xml:space="preserve">  &lt;TemplateFile Location="LAYOUTS\DocArchivePart2TaskForm.aspx"/&gt;</w:t>
      </w:r>
    </w:p>
    <w:p w:rsidR="00B5475D" w:rsidRPr="00B5475D" w:rsidRDefault="00B5475D" w:rsidP="00B5475D">
      <w:pPr>
        <w:pStyle w:val="ExerciseStepLevel2Code"/>
        <w:rPr>
          <w:rFonts w:ascii="Arial" w:hAnsi="Arial" w:cs="Arial"/>
          <w:noProof w:val="0"/>
        </w:rPr>
      </w:pPr>
      <w:r w:rsidRPr="00B5475D">
        <w:t>&lt;/TemplateFiles&gt;</w:t>
      </w:r>
    </w:p>
    <w:p w:rsidR="00B5475D" w:rsidRDefault="00B5475D" w:rsidP="00B5475D">
      <w:pPr>
        <w:pStyle w:val="Heading3"/>
      </w:pPr>
      <w:r>
        <w:t xml:space="preserve">Add the custom task form to the </w:t>
      </w:r>
      <w:r w:rsidRPr="00DD0881">
        <w:rPr>
          <w:b/>
        </w:rPr>
        <w:t>Package.ddf</w:t>
      </w:r>
      <w:r>
        <w:t xml:space="preserve"> file.</w:t>
      </w:r>
    </w:p>
    <w:p w:rsidR="00B5475D" w:rsidRDefault="00B5475D" w:rsidP="00B5475D">
      <w:pPr>
        <w:pStyle w:val="Heading4"/>
        <w:rPr>
          <w:rFonts w:cs="Arial"/>
        </w:rPr>
      </w:pPr>
      <w:r>
        <w:rPr>
          <w:rFonts w:cs="Arial"/>
        </w:rPr>
        <w:t xml:space="preserve">Open the </w:t>
      </w:r>
      <w:r w:rsidRPr="00746ADA">
        <w:rPr>
          <w:rFonts w:cs="Arial"/>
          <w:b/>
        </w:rPr>
        <w:t>Package.ddf</w:t>
      </w:r>
      <w:r>
        <w:rPr>
          <w:rFonts w:cs="Arial"/>
        </w:rPr>
        <w:t xml:space="preserve"> file in the </w:t>
      </w:r>
      <w:r w:rsidRPr="00746ADA">
        <w:rPr>
          <w:rFonts w:cs="Arial"/>
          <w:b/>
        </w:rPr>
        <w:t>Solution</w:t>
      </w:r>
      <w:r>
        <w:rPr>
          <w:rFonts w:cs="Arial"/>
        </w:rPr>
        <w:t xml:space="preserve"> folder.</w:t>
      </w:r>
    </w:p>
    <w:p w:rsidR="00B5475D" w:rsidRDefault="00B5475D" w:rsidP="00B5475D">
      <w:pPr>
        <w:pStyle w:val="Heading4"/>
        <w:rPr>
          <w:rFonts w:cs="Arial"/>
        </w:rPr>
      </w:pPr>
      <w:r>
        <w:rPr>
          <w:rFonts w:cs="Arial"/>
        </w:rPr>
        <w:t xml:space="preserve">Add a line that packages the </w:t>
      </w:r>
      <w:r w:rsidRPr="00746ADA">
        <w:rPr>
          <w:rFonts w:cs="Arial"/>
          <w:b/>
        </w:rPr>
        <w:t>DocArchivePart2TaskForm.aspx</w:t>
      </w:r>
      <w:r>
        <w:rPr>
          <w:rFonts w:cs="Arial"/>
        </w:rPr>
        <w:t xml:space="preserve"> </w:t>
      </w:r>
      <w:r w:rsidR="00606714">
        <w:rPr>
          <w:rFonts w:cs="Arial"/>
        </w:rPr>
        <w:t>in the</w:t>
      </w:r>
      <w:r>
        <w:rPr>
          <w:rFonts w:cs="Arial"/>
        </w:rPr>
        <w:t xml:space="preserve"> </w:t>
      </w:r>
      <w:r w:rsidRPr="00746ADA">
        <w:rPr>
          <w:rFonts w:cs="Arial"/>
          <w:b/>
        </w:rPr>
        <w:t>LAYOUTS</w:t>
      </w:r>
      <w:r>
        <w:rPr>
          <w:rFonts w:cs="Arial"/>
        </w:rPr>
        <w:t xml:space="preserve"> folder in the .cab file.</w:t>
      </w:r>
    </w:p>
    <w:p w:rsidR="003A544B" w:rsidRDefault="003A544B" w:rsidP="003A544B">
      <w:pPr>
        <w:pStyle w:val="ExerciseStepLevel2Code"/>
      </w:pPr>
      <w:r>
        <w:t>..\..\Template\Layouts\DocArchivePart2TaskForm.aspx LAYOUTS\DocArchivePart2TaskForm.aspx</w:t>
      </w:r>
    </w:p>
    <w:p w:rsidR="00B5475D" w:rsidRDefault="003A544B" w:rsidP="003A544B">
      <w:pPr>
        <w:pStyle w:val="Heading3"/>
        <w:numPr>
          <w:ilvl w:val="0"/>
          <w:numId w:val="30"/>
        </w:numPr>
        <w:ind w:left="360"/>
      </w:pPr>
      <w:r>
        <w:t xml:space="preserve"> </w:t>
      </w:r>
      <w:r w:rsidR="00B5475D">
        <w:t xml:space="preserve">Manually uninstall the previously deployed </w:t>
      </w:r>
      <w:r w:rsidR="00B5475D" w:rsidRPr="002201CD">
        <w:rPr>
          <w:b/>
        </w:rPr>
        <w:t>Document Archive</w:t>
      </w:r>
      <w:r w:rsidR="00B5475D">
        <w:t xml:space="preserve"> feature.</w:t>
      </w:r>
    </w:p>
    <w:p w:rsidR="00B5475D" w:rsidRDefault="00B5475D" w:rsidP="00B5475D">
      <w:pPr>
        <w:pStyle w:val="Heading4"/>
      </w:pPr>
      <w:r>
        <w:t xml:space="preserve">Open a command window in the SharePoint </w:t>
      </w:r>
      <w:r w:rsidRPr="002201CD">
        <w:rPr>
          <w:b/>
        </w:rPr>
        <w:t>bin</w:t>
      </w:r>
      <w:r>
        <w:t xml:space="preserve"> directory.</w:t>
      </w:r>
    </w:p>
    <w:p w:rsidR="00B5475D" w:rsidRDefault="00B5475D" w:rsidP="00B5475D">
      <w:pPr>
        <w:pStyle w:val="Heading5"/>
      </w:pPr>
      <w:r>
        <w:t xml:space="preserve">Click </w:t>
      </w:r>
      <w:r w:rsidRPr="002201CD">
        <w:rPr>
          <w:b/>
        </w:rPr>
        <w:t>Start -&gt; Run</w:t>
      </w:r>
      <w:r>
        <w:t xml:space="preserve"> and enter </w:t>
      </w:r>
      <w:r w:rsidRPr="002201CD">
        <w:rPr>
          <w:b/>
        </w:rPr>
        <w:t>cmd</w:t>
      </w:r>
      <w:r>
        <w:t>.</w:t>
      </w:r>
    </w:p>
    <w:p w:rsidR="00B5475D" w:rsidRDefault="00B5475D" w:rsidP="00B5475D">
      <w:pPr>
        <w:pStyle w:val="Heading5"/>
      </w:pPr>
      <w:r>
        <w:t xml:space="preserve">Navigate to </w:t>
      </w:r>
      <w:r w:rsidRPr="00F10469">
        <w:t>C</w:t>
      </w:r>
      <w:r w:rsidRPr="002201CD">
        <w:rPr>
          <w:b/>
        </w:rPr>
        <w:t>:\Program Files\Common Files\Microsoft Shared\web server extensions\12\BIN</w:t>
      </w:r>
      <w:r>
        <w:t>.</w:t>
      </w:r>
    </w:p>
    <w:p w:rsidR="00B5475D" w:rsidRDefault="00B5475D" w:rsidP="00B5475D">
      <w:pPr>
        <w:pStyle w:val="Heading4"/>
      </w:pPr>
      <w:r>
        <w:t xml:space="preserve">Execute </w:t>
      </w:r>
      <w:r w:rsidRPr="002201CD">
        <w:rPr>
          <w:b/>
        </w:rPr>
        <w:t>stsadm.exe</w:t>
      </w:r>
      <w:r>
        <w:t xml:space="preserve"> to uninstall the </w:t>
      </w:r>
      <w:r w:rsidRPr="002201CD">
        <w:rPr>
          <w:b/>
        </w:rPr>
        <w:t>DocuentArchiveWorkflowPart</w:t>
      </w:r>
      <w:r w:rsidR="003A544B">
        <w:rPr>
          <w:b/>
        </w:rPr>
        <w:t>2</w:t>
      </w:r>
      <w:r>
        <w:t xml:space="preserve"> feature.</w:t>
      </w:r>
    </w:p>
    <w:p w:rsidR="00B5475D" w:rsidRDefault="00B5475D" w:rsidP="00B5475D">
      <w:pPr>
        <w:pStyle w:val="ExerciseStepLevel2Code"/>
      </w:pPr>
      <w:r>
        <w:t xml:space="preserve">stsadm –o uninstallfeature –name </w:t>
      </w:r>
      <w:r w:rsidR="003A544B">
        <w:t>DocumentArchiveWorkflowPart2</w:t>
      </w:r>
      <w:r>
        <w:t xml:space="preserve"> –force</w:t>
      </w:r>
    </w:p>
    <w:p w:rsidR="00B5475D" w:rsidRDefault="00B5475D" w:rsidP="00B5475D">
      <w:pPr>
        <w:pStyle w:val="Heading4"/>
      </w:pPr>
      <w:r>
        <w:t xml:space="preserve">Delete the folder at </w:t>
      </w:r>
      <w:r w:rsidRPr="00050A47">
        <w:rPr>
          <w:b/>
        </w:rPr>
        <w:t>C:\Program Files\Common Files\Microsoft Shared\web server extensions\12\Template\Fea</w:t>
      </w:r>
      <w:r>
        <w:rPr>
          <w:b/>
        </w:rPr>
        <w:t>t</w:t>
      </w:r>
      <w:r w:rsidRPr="00050A47">
        <w:rPr>
          <w:b/>
        </w:rPr>
        <w:t>ures\DocumentarchiveWorkflowPart</w:t>
      </w:r>
      <w:r w:rsidR="003A544B">
        <w:rPr>
          <w:b/>
        </w:rPr>
        <w:t>2</w:t>
      </w:r>
      <w:r>
        <w:t>.</w:t>
      </w:r>
    </w:p>
    <w:p w:rsidR="003A544B" w:rsidRDefault="003A544B" w:rsidP="00B5475D">
      <w:pPr>
        <w:pStyle w:val="Heading4"/>
      </w:pPr>
      <w:r>
        <w:t xml:space="preserve">Delete the </w:t>
      </w:r>
      <w:r w:rsidRPr="00B5475D">
        <w:rPr>
          <w:b/>
        </w:rPr>
        <w:t>DocArchivePart2TaskForm.aspx</w:t>
      </w:r>
      <w:r>
        <w:t xml:space="preserve"> file from the </w:t>
      </w:r>
      <w:r w:rsidRPr="00050A47">
        <w:rPr>
          <w:b/>
        </w:rPr>
        <w:t>C:\Program Files\Common Files\Microsoft Shared\web server extensions\12\Template</w:t>
      </w:r>
      <w:r>
        <w:rPr>
          <w:b/>
        </w:rPr>
        <w:t xml:space="preserve">\Layouts </w:t>
      </w:r>
      <w:r w:rsidRPr="00B5475D">
        <w:t>folder.</w:t>
      </w:r>
    </w:p>
    <w:p w:rsidR="00B5475D" w:rsidRDefault="00B5475D" w:rsidP="00B5475D">
      <w:pPr>
        <w:pStyle w:val="Heading3"/>
        <w:numPr>
          <w:ilvl w:val="0"/>
          <w:numId w:val="30"/>
        </w:numPr>
        <w:ind w:left="360"/>
      </w:pPr>
      <w:r>
        <w:t>Install and deploy the new solution package.</w:t>
      </w:r>
    </w:p>
    <w:p w:rsidR="00B5475D" w:rsidRDefault="00B5475D" w:rsidP="00B5475D">
      <w:pPr>
        <w:pStyle w:val="Heading4"/>
      </w:pPr>
      <w:r>
        <w:t xml:space="preserve">In the same command window as the previous step, execute </w:t>
      </w:r>
      <w:r w:rsidRPr="00050A47">
        <w:rPr>
          <w:b/>
        </w:rPr>
        <w:t>stsadm</w:t>
      </w:r>
      <w:r>
        <w:t xml:space="preserve"> to add the feature to SharePoint.</w:t>
      </w:r>
    </w:p>
    <w:p w:rsidR="00B5475D" w:rsidRDefault="00B5475D" w:rsidP="00B5475D">
      <w:pPr>
        <w:pStyle w:val="ExerciseStepLevel2Code"/>
      </w:pPr>
      <w:r>
        <w:t>stsadm -o addsolution –filename “C:\</w:t>
      </w:r>
      <w:r w:rsidRPr="00050A47">
        <w:t>Labs\Lab06\</w:t>
      </w:r>
      <w:r>
        <w:t>StarterFiles</w:t>
      </w:r>
      <w:r w:rsidR="003A544B">
        <w:t>\</w:t>
      </w:r>
      <w:r w:rsidRPr="00050A47">
        <w:t>DocumentArchiveWorkflowPart</w:t>
      </w:r>
      <w:r w:rsidR="003A544B">
        <w:t>2</w:t>
      </w:r>
      <w:r w:rsidRPr="00050A47">
        <w:t>\bin\Debug\Package</w:t>
      </w:r>
      <w:r>
        <w:t>\DocumentArchiveWorkflowPart</w:t>
      </w:r>
      <w:r w:rsidR="003A544B">
        <w:t>2</w:t>
      </w:r>
      <w:r>
        <w:t>.wsp”</w:t>
      </w:r>
    </w:p>
    <w:p w:rsidR="00B5475D" w:rsidRDefault="00B5475D" w:rsidP="00B5475D">
      <w:pPr>
        <w:pStyle w:val="Heading4"/>
      </w:pPr>
      <w:r>
        <w:t xml:space="preserve">Deploy the solution to the farm using the </w:t>
      </w:r>
      <w:r w:rsidRPr="00050A47">
        <w:rPr>
          <w:b/>
        </w:rPr>
        <w:t>deploysolution</w:t>
      </w:r>
      <w:r>
        <w:t xml:space="preserve"> command in </w:t>
      </w:r>
      <w:r w:rsidRPr="00050A47">
        <w:rPr>
          <w:b/>
        </w:rPr>
        <w:t>stsadm</w:t>
      </w:r>
      <w:r>
        <w:t>.</w:t>
      </w:r>
    </w:p>
    <w:p w:rsidR="00D379C5" w:rsidRPr="00606714" w:rsidRDefault="00B5475D" w:rsidP="00606714">
      <w:pPr>
        <w:pStyle w:val="ExerciseStepLevel2Code"/>
      </w:pPr>
      <w:r>
        <w:t>stsadm –o deploysolution –name DocumentArchiveWorkflowPart</w:t>
      </w:r>
      <w:r w:rsidR="003A544B">
        <w:t>2</w:t>
      </w:r>
      <w:r>
        <w:t>.wsp -allowgacdeployment –local</w:t>
      </w:r>
    </w:p>
    <w:p w:rsidR="00B5475D" w:rsidRDefault="00B5475D" w:rsidP="00B5475D">
      <w:pPr>
        <w:pStyle w:val="Heading3"/>
        <w:numPr>
          <w:ilvl w:val="0"/>
          <w:numId w:val="30"/>
        </w:numPr>
        <w:ind w:left="360"/>
      </w:pPr>
      <w:r>
        <w:t>Verify the feature is still available and activated.</w:t>
      </w:r>
    </w:p>
    <w:p w:rsidR="00B5475D" w:rsidRDefault="00B5475D" w:rsidP="00B5475D">
      <w:pPr>
        <w:pStyle w:val="Heading4"/>
      </w:pPr>
      <w:r>
        <w:t xml:space="preserve">Using </w:t>
      </w:r>
      <w:r w:rsidRPr="009C6D4F">
        <w:rPr>
          <w:b/>
        </w:rPr>
        <w:t>Internet Explorer</w:t>
      </w:r>
      <w:r>
        <w:t xml:space="preserve"> navigate to the </w:t>
      </w:r>
      <w:r w:rsidRPr="009C6D4F">
        <w:rPr>
          <w:b/>
        </w:rPr>
        <w:t>Demo</w:t>
      </w:r>
      <w:r>
        <w:t xml:space="preserve"> site collection at </w:t>
      </w:r>
      <w:r w:rsidRPr="00746ADA">
        <w:rPr>
          <w:b/>
        </w:rPr>
        <w:t>http://litwareinc.com/sites/Demo</w:t>
      </w:r>
      <w:r>
        <w:t>.</w:t>
      </w:r>
    </w:p>
    <w:p w:rsidR="00B5475D" w:rsidRDefault="00B5475D" w:rsidP="00B5475D">
      <w:pPr>
        <w:pStyle w:val="Heading4"/>
      </w:pPr>
      <w:r>
        <w:t xml:space="preserve">Open the features list by clicking </w:t>
      </w:r>
      <w:r w:rsidRPr="009C6D4F">
        <w:rPr>
          <w:b/>
        </w:rPr>
        <w:t>Site Actions -&gt; Site Settings</w:t>
      </w:r>
      <w:r>
        <w:t>.</w:t>
      </w:r>
    </w:p>
    <w:p w:rsidR="00B5475D" w:rsidRDefault="00B5475D" w:rsidP="00B5475D">
      <w:pPr>
        <w:pStyle w:val="Heading4"/>
      </w:pPr>
      <w:r>
        <w:t xml:space="preserve">On the </w:t>
      </w:r>
      <w:r w:rsidRPr="009C6D4F">
        <w:rPr>
          <w:b/>
        </w:rPr>
        <w:t>Site Settings</w:t>
      </w:r>
      <w:r>
        <w:t xml:space="preserve"> page, click </w:t>
      </w:r>
      <w:r w:rsidRPr="009C6D4F">
        <w:rPr>
          <w:b/>
        </w:rPr>
        <w:t>Site collection features</w:t>
      </w:r>
      <w:r>
        <w:t xml:space="preserve"> in the </w:t>
      </w:r>
      <w:r w:rsidRPr="009C6D4F">
        <w:rPr>
          <w:b/>
        </w:rPr>
        <w:t>Site</w:t>
      </w:r>
      <w:r>
        <w:t xml:space="preserve"> </w:t>
      </w:r>
      <w:r w:rsidRPr="009C6D4F">
        <w:rPr>
          <w:b/>
        </w:rPr>
        <w:t>Collection Administration</w:t>
      </w:r>
      <w:r>
        <w:t xml:space="preserve"> section.</w:t>
      </w:r>
    </w:p>
    <w:p w:rsidR="00B5475D" w:rsidRDefault="00B5475D" w:rsidP="00606714">
      <w:pPr>
        <w:pStyle w:val="Heading4"/>
      </w:pPr>
      <w:r>
        <w:t xml:space="preserve">Verify the </w:t>
      </w:r>
      <w:r w:rsidRPr="009C6D4F">
        <w:rPr>
          <w:b/>
        </w:rPr>
        <w:t xml:space="preserve">Document Archive – Part </w:t>
      </w:r>
      <w:r w:rsidR="003A544B">
        <w:rPr>
          <w:b/>
        </w:rPr>
        <w:t>2</w:t>
      </w:r>
      <w:r>
        <w:t xml:space="preserve"> feature is </w:t>
      </w:r>
      <w:r w:rsidR="004E66F3">
        <w:t>active</w:t>
      </w:r>
      <w:r>
        <w:t>.</w:t>
      </w:r>
    </w:p>
    <w:sectPr w:rsidR="00B5475D" w:rsidSect="00F24E45">
      <w:footerReference w:type="defaul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0086A" w:rsidRDefault="00B0086A" w:rsidP="008E38B2">
      <w:pPr>
        <w:spacing w:before="0" w:after="0" w:line="240" w:lineRule="auto"/>
      </w:pPr>
      <w:r>
        <w:separator/>
      </w:r>
    </w:p>
  </w:endnote>
  <w:endnote w:type="continuationSeparator" w:id="0">
    <w:p w:rsidR="00B0086A" w:rsidRDefault="00B0086A" w:rsidP="008E38B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0171" w:rsidRPr="008E38B2" w:rsidRDefault="00BD50B2" w:rsidP="008E38B2">
    <w:pPr>
      <w:pStyle w:val="Footer"/>
    </w:pPr>
    <w:r>
      <w:t>© 2009</w:t>
    </w:r>
    <w:r w:rsidRPr="008E38B2">
      <w:t xml:space="preserve"> </w:t>
    </w:r>
    <w:r>
      <w:t>Critical Path Training, LLC</w:t>
    </w:r>
    <w:r w:rsidR="00880171">
      <w:tab/>
    </w:r>
    <w:r w:rsidR="00880171">
      <w:tab/>
      <w:t>Pag</w:t>
    </w:r>
    <w:r w:rsidR="00DD0881">
      <w:t>e 7-</w:t>
    </w:r>
    <w:fldSimple w:instr=" PAGE   \* MERGEFORMAT ">
      <w:r>
        <w:rPr>
          <w:noProof/>
        </w:rPr>
        <w:t>1</w:t>
      </w:r>
    </w:fldSimple>
    <w:r w:rsidR="00880171">
      <w:t xml:space="preserve">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0086A" w:rsidRDefault="00B0086A" w:rsidP="008E38B2">
      <w:pPr>
        <w:spacing w:before="0" w:after="0" w:line="240" w:lineRule="auto"/>
      </w:pPr>
      <w:r>
        <w:separator/>
      </w:r>
    </w:p>
  </w:footnote>
  <w:footnote w:type="continuationSeparator" w:id="0">
    <w:p w:rsidR="00B0086A" w:rsidRDefault="00B0086A" w:rsidP="008E38B2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B5912"/>
    <w:multiLevelType w:val="multilevel"/>
    <w:tmpl w:val="02D60AB6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sz w:val="2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Restart w:val="1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0E1D285E"/>
    <w:multiLevelType w:val="multilevel"/>
    <w:tmpl w:val="0409001D"/>
    <w:numStyleLink w:val="ExerciseSteps"/>
  </w:abstractNum>
  <w:abstractNum w:abstractNumId="2">
    <w:nsid w:val="19422222"/>
    <w:multiLevelType w:val="multilevel"/>
    <w:tmpl w:val="A93266FE"/>
    <w:lvl w:ilvl="0">
      <w:start w:val="1"/>
      <w:numFmt w:val="decimal"/>
      <w:pStyle w:val="ExerciseStepLevel1"/>
      <w:lvlText w:val="%1)"/>
      <w:lvlJc w:val="left"/>
      <w:pPr>
        <w:tabs>
          <w:tab w:val="num" w:pos="288"/>
        </w:tabs>
        <w:ind w:left="288" w:hanging="288"/>
      </w:pPr>
      <w:rPr>
        <w:rFonts w:ascii="Arial" w:hAnsi="Arial" w:hint="default"/>
        <w:sz w:val="20"/>
      </w:rPr>
    </w:lvl>
    <w:lvl w:ilvl="1">
      <w:start w:val="1"/>
      <w:numFmt w:val="upperLetter"/>
      <w:lvlText w:val="%2)"/>
      <w:lvlJc w:val="left"/>
      <w:pPr>
        <w:tabs>
          <w:tab w:val="num" w:pos="576"/>
        </w:tabs>
        <w:ind w:left="288" w:firstLine="0"/>
      </w:pPr>
      <w:rPr>
        <w:rFonts w:hint="default"/>
      </w:rPr>
    </w:lvl>
    <w:lvl w:ilvl="2">
      <w:start w:val="1"/>
      <w:numFmt w:val="upperRoman"/>
      <w:lvlText w:val="%3)"/>
      <w:lvlJc w:val="left"/>
      <w:pPr>
        <w:tabs>
          <w:tab w:val="num" w:pos="864"/>
        </w:tabs>
        <w:ind w:left="576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38FC652C"/>
    <w:multiLevelType w:val="multilevel"/>
    <w:tmpl w:val="0409001D"/>
    <w:styleLink w:val="ExerciseSteps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39134CF7"/>
    <w:multiLevelType w:val="hybridMultilevel"/>
    <w:tmpl w:val="D5F000E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C4A2B11"/>
    <w:multiLevelType w:val="hybridMultilevel"/>
    <w:tmpl w:val="BF780CC6"/>
    <w:lvl w:ilvl="0" w:tplc="3F40DA3A">
      <w:start w:val="1"/>
      <w:numFmt w:val="bullet"/>
      <w:pStyle w:val="Heading4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409B31CF"/>
    <w:multiLevelType w:val="multilevel"/>
    <w:tmpl w:val="E76CBB1A"/>
    <w:lvl w:ilvl="0">
      <w:start w:val="1"/>
      <w:numFmt w:val="decimal"/>
      <w:lvlText w:val="%1)"/>
      <w:lvlJc w:val="left"/>
      <w:pPr>
        <w:tabs>
          <w:tab w:val="num" w:pos="288"/>
        </w:tabs>
        <w:ind w:left="288" w:hanging="288"/>
      </w:pPr>
      <w:rPr>
        <w:rFonts w:ascii="Arial" w:hAnsi="Arial" w:hint="default"/>
        <w:sz w:val="20"/>
      </w:rPr>
    </w:lvl>
    <w:lvl w:ilvl="1">
      <w:start w:val="1"/>
      <w:numFmt w:val="upperLetter"/>
      <w:lvlRestart w:val="0"/>
      <w:lvlText w:val="%2)"/>
      <w:lvlJc w:val="left"/>
      <w:pPr>
        <w:tabs>
          <w:tab w:val="num" w:pos="648"/>
        </w:tabs>
        <w:ind w:left="432" w:hanging="72"/>
      </w:pPr>
      <w:rPr>
        <w:rFonts w:hint="default"/>
      </w:rPr>
    </w:lvl>
    <w:lvl w:ilvl="2">
      <w:start w:val="1"/>
      <w:numFmt w:val="upperRoman"/>
      <w:lvlRestart w:val="1"/>
      <w:lvlText w:val="%3)"/>
      <w:lvlJc w:val="left"/>
      <w:pPr>
        <w:tabs>
          <w:tab w:val="num" w:pos="864"/>
        </w:tabs>
        <w:ind w:left="864" w:hanging="144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>
    <w:nsid w:val="45994E91"/>
    <w:multiLevelType w:val="hybridMultilevel"/>
    <w:tmpl w:val="61FEE664"/>
    <w:lvl w:ilvl="0" w:tplc="16F4EA78">
      <w:start w:val="1"/>
      <w:numFmt w:val="decimal"/>
      <w:pStyle w:val="Heading3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FE44BE7"/>
    <w:multiLevelType w:val="hybridMultilevel"/>
    <w:tmpl w:val="222071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</w:num>
  <w:num w:numId="7">
    <w:abstractNumId w:val="2"/>
  </w:num>
  <w:num w:numId="8">
    <w:abstractNumId w:val="2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6"/>
  </w:num>
  <w:num w:numId="2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"/>
  </w:num>
  <w:num w:numId="22">
    <w:abstractNumId w:val="2"/>
  </w:num>
  <w:num w:numId="23">
    <w:abstractNumId w:val="2"/>
  </w:num>
  <w:num w:numId="2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"/>
  </w:num>
  <w:num w:numId="26">
    <w:abstractNumId w:val="2"/>
  </w:num>
  <w:num w:numId="27">
    <w:abstractNumId w:val="2"/>
  </w:num>
  <w:num w:numId="28">
    <w:abstractNumId w:val="2"/>
  </w:num>
  <w:num w:numId="2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7"/>
  </w:num>
  <w:num w:numId="31">
    <w:abstractNumId w:val="7"/>
  </w:num>
  <w:num w:numId="32">
    <w:abstractNumId w:val="7"/>
  </w:num>
  <w:num w:numId="33">
    <w:abstractNumId w:val="7"/>
    <w:lvlOverride w:ilvl="0">
      <w:startOverride w:val="1"/>
    </w:lvlOverride>
  </w:num>
  <w:num w:numId="3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7"/>
    <w:lvlOverride w:ilvl="0">
      <w:startOverride w:val="1"/>
    </w:lvlOverride>
  </w:num>
  <w:num w:numId="36">
    <w:abstractNumId w:val="7"/>
    <w:lvlOverride w:ilvl="0">
      <w:startOverride w:val="1"/>
    </w:lvlOverride>
  </w:num>
  <w:num w:numId="37">
    <w:abstractNumId w:val="7"/>
    <w:lvlOverride w:ilvl="0">
      <w:startOverride w:val="1"/>
    </w:lvlOverride>
  </w:num>
  <w:num w:numId="38">
    <w:abstractNumId w:val="7"/>
    <w:lvlOverride w:ilvl="0">
      <w:startOverride w:val="1"/>
    </w:lvlOverride>
  </w:num>
  <w:num w:numId="39">
    <w:abstractNumId w:val="5"/>
  </w:num>
  <w:num w:numId="40">
    <w:abstractNumId w:val="4"/>
  </w:num>
  <w:num w:numId="41">
    <w:abstractNumId w:val="7"/>
    <w:lvlOverride w:ilvl="0">
      <w:startOverride w:val="1"/>
    </w:lvlOverride>
  </w:num>
  <w:num w:numId="42">
    <w:abstractNumId w:val="7"/>
    <w:lvlOverride w:ilvl="0">
      <w:startOverride w:val="1"/>
    </w:lvlOverride>
  </w:num>
  <w:num w:numId="43">
    <w:abstractNumId w:val="7"/>
    <w:lvlOverride w:ilvl="0">
      <w:startOverride w:val="1"/>
    </w:lvlOverride>
  </w:num>
  <w:num w:numId="44">
    <w:abstractNumId w:val="7"/>
    <w:lvlOverride w:ilvl="0">
      <w:startOverride w:val="1"/>
    </w:lvlOverride>
  </w:num>
  <w:num w:numId="45">
    <w:abstractNumId w:val="7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1028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26A54"/>
    <w:rsid w:val="00011C87"/>
    <w:rsid w:val="00035B9A"/>
    <w:rsid w:val="00050A47"/>
    <w:rsid w:val="00062F9D"/>
    <w:rsid w:val="00072E24"/>
    <w:rsid w:val="000759F8"/>
    <w:rsid w:val="0008217F"/>
    <w:rsid w:val="000868FC"/>
    <w:rsid w:val="00095877"/>
    <w:rsid w:val="000E0B40"/>
    <w:rsid w:val="000E4554"/>
    <w:rsid w:val="000E4DD5"/>
    <w:rsid w:val="000E5251"/>
    <w:rsid w:val="000E5CF0"/>
    <w:rsid w:val="000F20E0"/>
    <w:rsid w:val="000F266A"/>
    <w:rsid w:val="001044BC"/>
    <w:rsid w:val="00110919"/>
    <w:rsid w:val="00120F0C"/>
    <w:rsid w:val="00124113"/>
    <w:rsid w:val="001326A3"/>
    <w:rsid w:val="00153A47"/>
    <w:rsid w:val="0017254A"/>
    <w:rsid w:val="001772EF"/>
    <w:rsid w:val="00181128"/>
    <w:rsid w:val="001B37B8"/>
    <w:rsid w:val="001B45AD"/>
    <w:rsid w:val="001C2018"/>
    <w:rsid w:val="001C5929"/>
    <w:rsid w:val="00201618"/>
    <w:rsid w:val="0020628C"/>
    <w:rsid w:val="0021206C"/>
    <w:rsid w:val="00216788"/>
    <w:rsid w:val="002201CD"/>
    <w:rsid w:val="0022447D"/>
    <w:rsid w:val="00234F62"/>
    <w:rsid w:val="00253CA3"/>
    <w:rsid w:val="0027509E"/>
    <w:rsid w:val="002A4AD3"/>
    <w:rsid w:val="002B290D"/>
    <w:rsid w:val="002B747D"/>
    <w:rsid w:val="002C2533"/>
    <w:rsid w:val="002F2959"/>
    <w:rsid w:val="002F2D4B"/>
    <w:rsid w:val="003037F0"/>
    <w:rsid w:val="0030478A"/>
    <w:rsid w:val="00304B65"/>
    <w:rsid w:val="00315616"/>
    <w:rsid w:val="00315999"/>
    <w:rsid w:val="0032692A"/>
    <w:rsid w:val="00344414"/>
    <w:rsid w:val="003531FC"/>
    <w:rsid w:val="003534F8"/>
    <w:rsid w:val="0038035B"/>
    <w:rsid w:val="00390468"/>
    <w:rsid w:val="00394A04"/>
    <w:rsid w:val="003A1C9E"/>
    <w:rsid w:val="003A544B"/>
    <w:rsid w:val="003B36DA"/>
    <w:rsid w:val="003B4983"/>
    <w:rsid w:val="003E54E7"/>
    <w:rsid w:val="003F009A"/>
    <w:rsid w:val="00404680"/>
    <w:rsid w:val="0041384D"/>
    <w:rsid w:val="004171A1"/>
    <w:rsid w:val="00420C99"/>
    <w:rsid w:val="0047493E"/>
    <w:rsid w:val="0047587C"/>
    <w:rsid w:val="0047790F"/>
    <w:rsid w:val="004B513D"/>
    <w:rsid w:val="004E66F3"/>
    <w:rsid w:val="004E7CFE"/>
    <w:rsid w:val="00531EBC"/>
    <w:rsid w:val="00541BD2"/>
    <w:rsid w:val="00546CA5"/>
    <w:rsid w:val="005643F7"/>
    <w:rsid w:val="005A0DEB"/>
    <w:rsid w:val="005C5735"/>
    <w:rsid w:val="005E22DB"/>
    <w:rsid w:val="006005EF"/>
    <w:rsid w:val="00606714"/>
    <w:rsid w:val="00612697"/>
    <w:rsid w:val="006175FF"/>
    <w:rsid w:val="00627B34"/>
    <w:rsid w:val="00633D3A"/>
    <w:rsid w:val="00661F08"/>
    <w:rsid w:val="006855C6"/>
    <w:rsid w:val="006A13C7"/>
    <w:rsid w:val="006C2B92"/>
    <w:rsid w:val="006D02A5"/>
    <w:rsid w:val="006F2581"/>
    <w:rsid w:val="00707636"/>
    <w:rsid w:val="00707C15"/>
    <w:rsid w:val="007233F4"/>
    <w:rsid w:val="00723449"/>
    <w:rsid w:val="007259B9"/>
    <w:rsid w:val="00731DDD"/>
    <w:rsid w:val="00732A9F"/>
    <w:rsid w:val="00746ADA"/>
    <w:rsid w:val="00764586"/>
    <w:rsid w:val="00771D8D"/>
    <w:rsid w:val="00775EE1"/>
    <w:rsid w:val="007A1805"/>
    <w:rsid w:val="007A7A71"/>
    <w:rsid w:val="007B16CB"/>
    <w:rsid w:val="007B5A59"/>
    <w:rsid w:val="007E26ED"/>
    <w:rsid w:val="007F23C1"/>
    <w:rsid w:val="007F729D"/>
    <w:rsid w:val="0080216F"/>
    <w:rsid w:val="00814485"/>
    <w:rsid w:val="00826A54"/>
    <w:rsid w:val="008355ED"/>
    <w:rsid w:val="00836C9D"/>
    <w:rsid w:val="00861247"/>
    <w:rsid w:val="00877ADD"/>
    <w:rsid w:val="00880171"/>
    <w:rsid w:val="008A2857"/>
    <w:rsid w:val="008C2074"/>
    <w:rsid w:val="008C649F"/>
    <w:rsid w:val="008E38B2"/>
    <w:rsid w:val="00917513"/>
    <w:rsid w:val="009618F9"/>
    <w:rsid w:val="00963415"/>
    <w:rsid w:val="00992255"/>
    <w:rsid w:val="009B1789"/>
    <w:rsid w:val="009B6371"/>
    <w:rsid w:val="009C6D4F"/>
    <w:rsid w:val="009D7911"/>
    <w:rsid w:val="009E5204"/>
    <w:rsid w:val="00A1027E"/>
    <w:rsid w:val="00A15FE8"/>
    <w:rsid w:val="00A16C4F"/>
    <w:rsid w:val="00A30CC5"/>
    <w:rsid w:val="00A70B51"/>
    <w:rsid w:val="00A8157F"/>
    <w:rsid w:val="00A92A66"/>
    <w:rsid w:val="00AA3931"/>
    <w:rsid w:val="00AA49DF"/>
    <w:rsid w:val="00AB4299"/>
    <w:rsid w:val="00AC1D00"/>
    <w:rsid w:val="00AE72DF"/>
    <w:rsid w:val="00B0086A"/>
    <w:rsid w:val="00B11A29"/>
    <w:rsid w:val="00B3469F"/>
    <w:rsid w:val="00B36F5A"/>
    <w:rsid w:val="00B425EE"/>
    <w:rsid w:val="00B51F9B"/>
    <w:rsid w:val="00B5475D"/>
    <w:rsid w:val="00BA0127"/>
    <w:rsid w:val="00BB4B5B"/>
    <w:rsid w:val="00BD50B2"/>
    <w:rsid w:val="00BD616E"/>
    <w:rsid w:val="00BE22A8"/>
    <w:rsid w:val="00C16EAA"/>
    <w:rsid w:val="00C3395B"/>
    <w:rsid w:val="00C422BA"/>
    <w:rsid w:val="00C4417D"/>
    <w:rsid w:val="00C44FD7"/>
    <w:rsid w:val="00C678BA"/>
    <w:rsid w:val="00C827AC"/>
    <w:rsid w:val="00C906D2"/>
    <w:rsid w:val="00C97127"/>
    <w:rsid w:val="00CC5AD3"/>
    <w:rsid w:val="00CD2591"/>
    <w:rsid w:val="00CE57F2"/>
    <w:rsid w:val="00CF63D7"/>
    <w:rsid w:val="00D02192"/>
    <w:rsid w:val="00D105A1"/>
    <w:rsid w:val="00D16335"/>
    <w:rsid w:val="00D25C5D"/>
    <w:rsid w:val="00D3135A"/>
    <w:rsid w:val="00D32801"/>
    <w:rsid w:val="00D379C5"/>
    <w:rsid w:val="00D44BA4"/>
    <w:rsid w:val="00DA22B9"/>
    <w:rsid w:val="00DD01B6"/>
    <w:rsid w:val="00DD0881"/>
    <w:rsid w:val="00DD49E7"/>
    <w:rsid w:val="00DF693D"/>
    <w:rsid w:val="00E26134"/>
    <w:rsid w:val="00E30FB8"/>
    <w:rsid w:val="00E52DCD"/>
    <w:rsid w:val="00E90524"/>
    <w:rsid w:val="00E94468"/>
    <w:rsid w:val="00E96B63"/>
    <w:rsid w:val="00EA7DE8"/>
    <w:rsid w:val="00EB14C7"/>
    <w:rsid w:val="00ED54D7"/>
    <w:rsid w:val="00F063A4"/>
    <w:rsid w:val="00F07185"/>
    <w:rsid w:val="00F10469"/>
    <w:rsid w:val="00F10DC3"/>
    <w:rsid w:val="00F24E45"/>
    <w:rsid w:val="00F260E8"/>
    <w:rsid w:val="00F4095A"/>
    <w:rsid w:val="00F627D0"/>
    <w:rsid w:val="00F85492"/>
    <w:rsid w:val="00F8607D"/>
    <w:rsid w:val="00F86317"/>
    <w:rsid w:val="00F95FA5"/>
    <w:rsid w:val="00FA6E00"/>
    <w:rsid w:val="00FB12D2"/>
    <w:rsid w:val="00FC60D9"/>
    <w:rsid w:val="00FD18F8"/>
    <w:rsid w:val="00FD33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40" w:after="40" w:line="276" w:lineRule="auto"/>
        <w:ind w:left="720" w:hanging="144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38B2"/>
    <w:pPr>
      <w:ind w:left="144"/>
    </w:pPr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unhideWhenUsed/>
    <w:rsid w:val="00B51F9B"/>
    <w:pPr>
      <w:keepNext/>
      <w:keepLines/>
      <w:pBdr>
        <w:bottom w:val="single" w:sz="4" w:space="1" w:color="auto"/>
      </w:pBdr>
      <w:spacing w:before="480" w:after="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B51F9B"/>
    <w:pPr>
      <w:keepNext/>
      <w:keepLines/>
      <w:spacing w:before="200" w:after="0"/>
      <w:outlineLvl w:val="1"/>
    </w:pPr>
    <w:rPr>
      <w:rFonts w:eastAsiaTheme="majorEastAsia" w:cstheme="majorBidi"/>
      <w:b/>
      <w:bCs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201CD"/>
    <w:pPr>
      <w:keepNext/>
      <w:keepLines/>
      <w:numPr>
        <w:numId w:val="32"/>
      </w:numPr>
      <w:spacing w:before="200" w:after="0"/>
      <w:ind w:left="360"/>
      <w:outlineLvl w:val="2"/>
    </w:pPr>
    <w:rPr>
      <w:rFonts w:eastAsiaTheme="majorEastAsia" w:cs="Arial"/>
      <w:bCs/>
    </w:rPr>
  </w:style>
  <w:style w:type="paragraph" w:styleId="Heading4">
    <w:name w:val="heading 4"/>
    <w:basedOn w:val="ExerciseStepLevel2"/>
    <w:next w:val="Normal"/>
    <w:link w:val="Heading4Char"/>
    <w:uiPriority w:val="9"/>
    <w:unhideWhenUsed/>
    <w:qFormat/>
    <w:rsid w:val="002201CD"/>
    <w:pPr>
      <w:numPr>
        <w:numId w:val="39"/>
      </w:numPr>
      <w:ind w:left="648" w:hanging="288"/>
      <w:outlineLvl w:val="3"/>
    </w:pPr>
  </w:style>
  <w:style w:type="paragraph" w:styleId="Heading5">
    <w:name w:val="heading 5"/>
    <w:basedOn w:val="ExerciseStepLevel3"/>
    <w:next w:val="Normal"/>
    <w:link w:val="Heading5Char"/>
    <w:uiPriority w:val="9"/>
    <w:unhideWhenUsed/>
    <w:qFormat/>
    <w:rsid w:val="006175FF"/>
    <w:pPr>
      <w:tabs>
        <w:tab w:val="clear" w:pos="864"/>
        <w:tab w:val="num" w:pos="288"/>
      </w:tabs>
      <w:ind w:left="792"/>
      <w:outlineLvl w:val="4"/>
    </w:p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217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abTitle">
    <w:name w:val="LabTitle"/>
    <w:basedOn w:val="Normal"/>
    <w:next w:val="LabOverview"/>
    <w:qFormat/>
    <w:rsid w:val="003E54E7"/>
    <w:pPr>
      <w:pBdr>
        <w:bottom w:val="single" w:sz="2" w:space="1" w:color="auto"/>
      </w:pBdr>
      <w:spacing w:after="240"/>
    </w:pPr>
    <w:rPr>
      <w:b/>
      <w:sz w:val="28"/>
    </w:rPr>
  </w:style>
  <w:style w:type="paragraph" w:customStyle="1" w:styleId="LabOverview">
    <w:name w:val="LabOverview"/>
    <w:basedOn w:val="Normal"/>
    <w:qFormat/>
    <w:rsid w:val="006855C6"/>
    <w:pPr>
      <w:spacing w:before="240"/>
      <w:ind w:left="0" w:firstLine="0"/>
    </w:pPr>
  </w:style>
  <w:style w:type="paragraph" w:customStyle="1" w:styleId="ExerciseStepLevel1">
    <w:name w:val="ExerciseStepLevel1"/>
    <w:basedOn w:val="Normal"/>
    <w:qFormat/>
    <w:rsid w:val="00ED54D7"/>
    <w:pPr>
      <w:numPr>
        <w:numId w:val="21"/>
      </w:numPr>
      <w:tabs>
        <w:tab w:val="left" w:pos="432"/>
        <w:tab w:val="left" w:pos="576"/>
      </w:tabs>
      <w:spacing w:before="120"/>
    </w:pPr>
  </w:style>
  <w:style w:type="paragraph" w:customStyle="1" w:styleId="ExerciseStepLevel2">
    <w:name w:val="ExerciseStepLevel2"/>
    <w:basedOn w:val="Normal"/>
    <w:qFormat/>
    <w:rsid w:val="007F23C1"/>
    <w:pPr>
      <w:tabs>
        <w:tab w:val="num" w:pos="576"/>
      </w:tabs>
      <w:spacing w:before="80" w:after="80"/>
      <w:ind w:left="288" w:firstLine="0"/>
    </w:pPr>
    <w:rPr>
      <w:sz w:val="18"/>
    </w:rPr>
  </w:style>
  <w:style w:type="paragraph" w:customStyle="1" w:styleId="ExerciseStepLevel3">
    <w:name w:val="ExerciseStepLevel3"/>
    <w:basedOn w:val="Normal"/>
    <w:qFormat/>
    <w:rsid w:val="007F23C1"/>
    <w:pPr>
      <w:tabs>
        <w:tab w:val="num" w:pos="864"/>
      </w:tabs>
      <w:ind w:left="576" w:firstLine="0"/>
    </w:pPr>
    <w:rPr>
      <w:i/>
      <w:sz w:val="16"/>
    </w:rPr>
  </w:style>
  <w:style w:type="numbering" w:customStyle="1" w:styleId="ExerciseSteps">
    <w:name w:val="ExerciseSteps"/>
    <w:basedOn w:val="NoList"/>
    <w:uiPriority w:val="99"/>
    <w:rsid w:val="00F86317"/>
    <w:pPr>
      <w:numPr>
        <w:numId w:val="1"/>
      </w:numPr>
    </w:pPr>
  </w:style>
  <w:style w:type="paragraph" w:customStyle="1" w:styleId="ExerciseTitle">
    <w:name w:val="ExerciseTitle"/>
    <w:basedOn w:val="Normal"/>
    <w:qFormat/>
    <w:rsid w:val="003E54E7"/>
    <w:pPr>
      <w:spacing w:before="240"/>
    </w:pPr>
    <w:rPr>
      <w:b/>
      <w:sz w:val="24"/>
    </w:rPr>
  </w:style>
  <w:style w:type="paragraph" w:styleId="ListParagraph">
    <w:name w:val="List Paragraph"/>
    <w:basedOn w:val="Normal"/>
    <w:uiPriority w:val="34"/>
    <w:unhideWhenUsed/>
    <w:qFormat/>
    <w:rsid w:val="00F8631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51F9B"/>
    <w:rPr>
      <w:rFonts w:ascii="Arial" w:eastAsiaTheme="majorEastAsia" w:hAnsi="Arial" w:cstheme="majorBidi"/>
      <w:b/>
      <w:bCs/>
      <w:sz w:val="28"/>
      <w:szCs w:val="28"/>
    </w:rPr>
  </w:style>
  <w:style w:type="paragraph" w:customStyle="1" w:styleId="ExerciseStepLevel1Code">
    <w:name w:val="ExerciseStepLevel1Code"/>
    <w:basedOn w:val="ExerciseStepLevel1"/>
    <w:qFormat/>
    <w:rsid w:val="007F23C1"/>
    <w:pPr>
      <w:numPr>
        <w:numId w:val="0"/>
      </w:numPr>
      <w:shd w:val="pct12" w:color="auto" w:fill="auto"/>
      <w:spacing w:before="0" w:after="0"/>
      <w:ind w:left="360"/>
    </w:pPr>
    <w:rPr>
      <w:rFonts w:ascii="Lucida Console" w:hAnsi="Lucida Console"/>
      <w:b/>
      <w:noProof/>
      <w:sz w:val="18"/>
    </w:rPr>
  </w:style>
  <w:style w:type="character" w:styleId="PlaceholderText">
    <w:name w:val="Placeholder Text"/>
    <w:basedOn w:val="DefaultParagraphFont"/>
    <w:uiPriority w:val="99"/>
    <w:semiHidden/>
    <w:rsid w:val="004B513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51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513D"/>
    <w:rPr>
      <w:rFonts w:ascii="Tahoma" w:hAnsi="Tahoma" w:cs="Tahoma"/>
      <w:sz w:val="16"/>
      <w:szCs w:val="16"/>
    </w:rPr>
  </w:style>
  <w:style w:type="paragraph" w:customStyle="1" w:styleId="ExerciseStepLevel1Picture">
    <w:name w:val="ExerciseStepLevel1Picture"/>
    <w:basedOn w:val="ExerciseStepLevel1"/>
    <w:qFormat/>
    <w:rsid w:val="004171A1"/>
    <w:pPr>
      <w:numPr>
        <w:numId w:val="0"/>
      </w:numPr>
      <w:spacing w:before="40" w:after="80"/>
      <w:ind w:left="288"/>
    </w:pPr>
  </w:style>
  <w:style w:type="paragraph" w:customStyle="1" w:styleId="ExerciseStepLevel2Code">
    <w:name w:val="ExerciseStepLevel2Code"/>
    <w:basedOn w:val="ExerciseStepLevel2"/>
    <w:qFormat/>
    <w:rsid w:val="00315999"/>
    <w:pPr>
      <w:pBdr>
        <w:top w:val="single" w:sz="4" w:space="4" w:color="auto" w:shadow="1"/>
        <w:left w:val="single" w:sz="4" w:space="4" w:color="auto" w:shadow="1"/>
        <w:bottom w:val="single" w:sz="4" w:space="4" w:color="auto" w:shadow="1"/>
        <w:right w:val="single" w:sz="4" w:space="4" w:color="auto" w:shadow="1"/>
      </w:pBdr>
      <w:shd w:val="pct12" w:color="auto" w:fill="auto"/>
      <w:tabs>
        <w:tab w:val="clear" w:pos="576"/>
      </w:tabs>
      <w:spacing w:line="240" w:lineRule="auto"/>
      <w:ind w:left="576"/>
    </w:pPr>
    <w:rPr>
      <w:rFonts w:ascii="Lucida Console" w:hAnsi="Lucida Console"/>
      <w:b/>
      <w:noProof/>
    </w:rPr>
  </w:style>
  <w:style w:type="paragraph" w:customStyle="1" w:styleId="ExerciseStepLevel2Picture">
    <w:name w:val="ExerciseStepLevel2Picture"/>
    <w:basedOn w:val="ExerciseStepLevel2"/>
    <w:next w:val="ExerciseStepLevel2"/>
    <w:qFormat/>
    <w:rsid w:val="004171A1"/>
    <w:pPr>
      <w:tabs>
        <w:tab w:val="clear" w:pos="576"/>
      </w:tabs>
      <w:ind w:left="576"/>
    </w:pPr>
  </w:style>
  <w:style w:type="paragraph" w:styleId="Header">
    <w:name w:val="header"/>
    <w:basedOn w:val="Normal"/>
    <w:link w:val="HeaderChar"/>
    <w:uiPriority w:val="99"/>
    <w:semiHidden/>
    <w:unhideWhenUsed/>
    <w:rsid w:val="008E38B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E38B2"/>
    <w:rPr>
      <w:rFonts w:ascii="Arial" w:hAnsi="Arial"/>
      <w:sz w:val="20"/>
    </w:rPr>
  </w:style>
  <w:style w:type="paragraph" w:styleId="Footer">
    <w:name w:val="footer"/>
    <w:basedOn w:val="Normal"/>
    <w:link w:val="FooterChar"/>
    <w:uiPriority w:val="99"/>
    <w:unhideWhenUsed/>
    <w:rsid w:val="008E38B2"/>
    <w:pPr>
      <w:pBdr>
        <w:top w:val="single" w:sz="4" w:space="1" w:color="auto"/>
      </w:pBd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38B2"/>
    <w:rPr>
      <w:rFonts w:ascii="Arial" w:hAnsi="Arial"/>
      <w:sz w:val="20"/>
    </w:rPr>
  </w:style>
  <w:style w:type="character" w:styleId="HTMLCode">
    <w:name w:val="HTML Code"/>
    <w:basedOn w:val="DefaultParagraphFont"/>
    <w:uiPriority w:val="99"/>
    <w:semiHidden/>
    <w:unhideWhenUsed/>
    <w:rsid w:val="008E38B2"/>
    <w:rPr>
      <w:rFonts w:ascii="Lucida Console" w:hAnsi="Lucida Console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B51F9B"/>
    <w:rPr>
      <w:rFonts w:ascii="Arial" w:eastAsiaTheme="majorEastAsia" w:hAnsi="Arial" w:cstheme="majorBidi"/>
      <w:b/>
      <w:bCs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201CD"/>
    <w:rPr>
      <w:rFonts w:ascii="Arial" w:eastAsiaTheme="majorEastAsia" w:hAnsi="Arial" w:cs="Arial"/>
      <w:bCs/>
      <w:sz w:val="20"/>
    </w:rPr>
  </w:style>
  <w:style w:type="character" w:customStyle="1" w:styleId="Heading4Char">
    <w:name w:val="Heading 4 Char"/>
    <w:basedOn w:val="DefaultParagraphFont"/>
    <w:link w:val="Heading4"/>
    <w:uiPriority w:val="9"/>
    <w:rsid w:val="002201CD"/>
    <w:rPr>
      <w:rFonts w:ascii="Arial" w:hAnsi="Arial"/>
      <w:sz w:val="18"/>
    </w:rPr>
  </w:style>
  <w:style w:type="character" w:customStyle="1" w:styleId="Heading5Char">
    <w:name w:val="Heading 5 Char"/>
    <w:basedOn w:val="DefaultParagraphFont"/>
    <w:link w:val="Heading5"/>
    <w:uiPriority w:val="9"/>
    <w:rsid w:val="006175FF"/>
    <w:rPr>
      <w:rFonts w:ascii="Arial" w:hAnsi="Arial"/>
      <w:i/>
      <w:sz w:val="1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217F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styleId="Hyperlink">
    <w:name w:val="Hyperlink"/>
    <w:basedOn w:val="DefaultParagraphFont"/>
    <w:uiPriority w:val="99"/>
    <w:unhideWhenUsed/>
    <w:rsid w:val="00D1633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7180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7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customXml" Target="../customXml/item2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customXml" Target="../customXml/item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28" Type="http://schemas.openxmlformats.org/officeDocument/2006/relationships/customXml" Target="../customXml/item4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Relationship Id="rId27" Type="http://schemas.openxmlformats.org/officeDocument/2006/relationships/customXml" Target="../customXml/item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dministrator\Application%20Data\Microsoft\Templates\Lab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648434127DB94BD1A4BC9B680A34B7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4DC0D0-CF87-4E3D-BED6-7B4DEF66B650}"/>
      </w:docPartPr>
      <w:docPartBody>
        <w:p w:rsidR="001C01DB" w:rsidRDefault="00C93A77">
          <w:pPr>
            <w:pStyle w:val="648434127DB94BD1A4BC9B680A34B7A4"/>
          </w:pPr>
          <w:r w:rsidRPr="003A3F21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C93A77"/>
    <w:rsid w:val="000E1102"/>
    <w:rsid w:val="000E5626"/>
    <w:rsid w:val="001C01DB"/>
    <w:rsid w:val="003A014C"/>
    <w:rsid w:val="00490981"/>
    <w:rsid w:val="005659E6"/>
    <w:rsid w:val="005E348C"/>
    <w:rsid w:val="006400AD"/>
    <w:rsid w:val="00772DFA"/>
    <w:rsid w:val="0095226E"/>
    <w:rsid w:val="009648CE"/>
    <w:rsid w:val="009C5C97"/>
    <w:rsid w:val="00A31794"/>
    <w:rsid w:val="00AE3667"/>
    <w:rsid w:val="00B46F1A"/>
    <w:rsid w:val="00C93A77"/>
    <w:rsid w:val="00CE5CD0"/>
    <w:rsid w:val="00E0798E"/>
    <w:rsid w:val="00E968AC"/>
    <w:rsid w:val="00F469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01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C01DB"/>
    <w:rPr>
      <w:color w:val="808080"/>
    </w:rPr>
  </w:style>
  <w:style w:type="paragraph" w:customStyle="1" w:styleId="648434127DB94BD1A4BC9B680A34B7A4">
    <w:name w:val="648434127DB94BD1A4BC9B680A34B7A4"/>
    <w:rsid w:val="001C01D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>
  <documentManagement>
    <_dlc_DocIdUrl xmlns="c83d3ea4-1015-4b4b-bfa9-09fbcd7aa64d">
      <Url>http://intranet.sharepointblackops.com/Courses/SPW401/_layouts/DocIdRedir.aspx?ID=3CC2HQU7XWNV-74-7</Url>
      <Description>3CC2HQU7XWNV-74-7</Description>
    </_dlc_DocIdUrl>
    <_dlc_DocId xmlns="c83d3ea4-1015-4b4b-bfa9-09fbcd7aa64d">3CC2HQU7XWNV-74-7</_dlc_DocId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7EFFCE2127F884B8C3A4A90BCECBF69" ma:contentTypeVersion="1" ma:contentTypeDescription="Create a new document." ma:contentTypeScope="" ma:versionID="4caa9f8b8a3e20d26c3476ac6650e95f">
  <xsd:schema xmlns:xsd="http://www.w3.org/2001/XMLSchema" xmlns:xs="http://www.w3.org/2001/XMLSchema" xmlns:p="http://schemas.microsoft.com/office/2006/metadata/properties" xmlns:ns2="c83d3ea4-1015-4b4b-bfa9-09fbcd7aa64d" targetNamespace="http://schemas.microsoft.com/office/2006/metadata/properties" ma:root="true" ma:fieldsID="657c10e11796280bf933bed0654cd985" ns2:_="">
    <xsd:import namespace="c83d3ea4-1015-4b4b-bfa9-09fbcd7aa64d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3d3ea4-1015-4b4b-bfa9-09fbcd7aa64d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EF295628-AF2C-4E9A-9372-63292460077D}"/>
</file>

<file path=customXml/itemProps2.xml><?xml version="1.0" encoding="utf-8"?>
<ds:datastoreItem xmlns:ds="http://schemas.openxmlformats.org/officeDocument/2006/customXml" ds:itemID="{B0000FDB-A9FC-4BE1-943E-E80BFE6FBA7A}"/>
</file>

<file path=customXml/itemProps3.xml><?xml version="1.0" encoding="utf-8"?>
<ds:datastoreItem xmlns:ds="http://schemas.openxmlformats.org/officeDocument/2006/customXml" ds:itemID="{B36ADE40-1A48-46E0-A601-D06EF8435BF1}"/>
</file>

<file path=customXml/itemProps4.xml><?xml version="1.0" encoding="utf-8"?>
<ds:datastoreItem xmlns:ds="http://schemas.openxmlformats.org/officeDocument/2006/customXml" ds:itemID="{415FBCF0-3931-4341-A8AD-636AEB5F5F51}"/>
</file>

<file path=customXml/itemProps5.xml><?xml version="1.0" encoding="utf-8"?>
<ds:datastoreItem xmlns:ds="http://schemas.openxmlformats.org/officeDocument/2006/customXml" ds:itemID="{77114DDC-B1B2-42F4-81CC-383F4F5FB5C1}"/>
</file>

<file path=docProps/app.xml><?xml version="1.0" encoding="utf-8"?>
<Properties xmlns="http://schemas.openxmlformats.org/officeDocument/2006/extended-properties" xmlns:vt="http://schemas.openxmlformats.org/officeDocument/2006/docPropsVTypes">
  <Template>LabTemplate.dotx</Template>
  <TotalTime>0</TotalTime>
  <Pages>18</Pages>
  <Words>4747</Words>
  <Characters>27058</Characters>
  <Application>Microsoft Office Word</Application>
  <DocSecurity>0</DocSecurity>
  <Lines>225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Ted Pattison Group, Inc.</Company>
  <LinksUpToDate>false</LinksUpToDate>
  <CharactersWithSpaces>31742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Ted Pattison</dc:creator>
  <cp:lastModifiedBy>TedP</cp:lastModifiedBy>
  <cp:revision>2</cp:revision>
  <dcterms:created xsi:type="dcterms:W3CDTF">2009-07-09T14:05:00Z</dcterms:created>
  <dcterms:modified xsi:type="dcterms:W3CDTF">2009-07-09T14:05:00Z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0x010100F7EFFCE2127F884B8C3A4A90BCECBF69</vt:lpwstr>
  </property>
  <property fmtid="{D5CDD505-2E9C-101B-9397-08002B2CF9AE}" pid="3" name="_dlc_DocIdItemGuid">
    <vt:lpwstr>e20f753f-fb44-4ca4-93d7-edaeca906eda</vt:lpwstr>
  </property>
</Properties>
</file>